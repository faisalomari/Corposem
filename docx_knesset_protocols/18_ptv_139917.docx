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b/>
          <w:b/>
          <w:bCs/>
          <w:rtl w:val="true"/>
        </w:rPr>
        <w:t>הכנסת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השמונה</w:t>
      </w:r>
      <w:r>
        <w:rPr>
          <w:rFonts w:cs="David"/>
          <w:b/>
          <w:bCs/>
          <w:rtl w:val="true"/>
        </w:rPr>
        <w:t>-</w:t>
      </w:r>
      <w:r>
        <w:rPr>
          <w:rFonts w:cs="David"/>
          <w:b/>
          <w:b/>
          <w:bCs/>
          <w:rtl w:val="true"/>
        </w:rPr>
        <w:t>עשרה</w:t>
      </w:r>
      <w:r>
        <w:rPr>
          <w:rFonts w:cs="David"/>
          <w:b/>
          <w:bCs/>
          <w:rtl w:val="true"/>
        </w:rPr>
        <w:tab/>
        <w:tab/>
        <w:t xml:space="preserve">                                                                </w:t>
      </w:r>
      <w:r>
        <w:rPr>
          <w:rFonts w:cs="David"/>
          <w:b/>
          <w:b/>
          <w:bCs/>
          <w:rtl w:val="true"/>
        </w:rPr>
        <w:t>נוסח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לא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מתוקן</w:t>
      </w:r>
      <w:r>
        <w:rPr>
          <w:b/>
          <w:b/>
          <w:bCs/>
          <w:rtl w:val="true"/>
        </w:rPr>
        <w:t xml:space="preserve">              </w:t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both"/>
        <w:outlineLvl w:val="0"/>
        <w:rPr/>
      </w:pPr>
      <w:r>
        <w:rPr>
          <w:rFonts w:cs="David"/>
          <w:b/>
          <w:b/>
          <w:bCs/>
          <w:rtl w:val="true"/>
        </w:rPr>
        <w:t>מושב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שני</w:t>
      </w:r>
      <w:r>
        <w:rPr>
          <w:rFonts w:cs="David"/>
          <w:b/>
          <w:bCs/>
          <w:rtl w:val="true"/>
        </w:rPr>
        <w:tab/>
        <w:tab/>
        <w:tab/>
        <w:tab/>
        <w:tab/>
        <w:tab/>
        <w:tab/>
        <w:tab/>
        <w:t xml:space="preserve">         </w:t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center"/>
        <w:outlineLvl w:val="0"/>
        <w:rPr/>
      </w:pPr>
      <w:r>
        <w:rPr>
          <w:rFonts w:cs="David"/>
          <w:b/>
          <w:b/>
          <w:bCs/>
          <w:rtl w:val="true"/>
        </w:rPr>
        <w:t>פרוטוקול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מס</w:t>
      </w:r>
      <w:r>
        <w:rPr>
          <w:rFonts w:cs="David"/>
          <w:b/>
          <w:bCs/>
          <w:rtl w:val="true"/>
        </w:rPr>
        <w:t>'</w:t>
      </w:r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b/>
          <w:bCs/>
        </w:rPr>
        <w:t>170</w:t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center"/>
        <w:outlineLvl w:val="0"/>
        <w:rPr>
          <w:b/>
          <w:b/>
          <w:bCs/>
        </w:rPr>
      </w:pPr>
      <w:r>
        <w:rPr>
          <w:rFonts w:cs="David"/>
          <w:b/>
          <w:b/>
          <w:bCs/>
          <w:rtl w:val="true"/>
        </w:rPr>
        <w:t>מישיבת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ועדת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הכלכלה</w:t>
      </w:r>
    </w:p>
    <w:p>
      <w:pPr>
        <w:pStyle w:val="Normal"/>
        <w:bidi w:val="1"/>
        <w:ind w:left="0" w:right="0" w:hanging="0"/>
        <w:jc w:val="center"/>
        <w:rPr/>
      </w:pPr>
      <w:r>
        <w:rPr>
          <w:rFonts w:cs="David"/>
          <w:b/>
          <w:b/>
          <w:bCs/>
          <w:u w:val="single"/>
          <w:rtl w:val="true"/>
        </w:rPr>
        <w:t>יום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שלישי</w:t>
      </w:r>
      <w:r>
        <w:rPr>
          <w:rFonts w:cs="David"/>
          <w:b/>
          <w:bCs/>
          <w:u w:val="single"/>
          <w:rtl w:val="true"/>
        </w:rPr>
        <w:t xml:space="preserve">, </w:t>
      </w:r>
      <w:r>
        <w:rPr>
          <w:rFonts w:cs="David"/>
          <w:b/>
          <w:b/>
          <w:bCs/>
          <w:u w:val="single"/>
          <w:rtl w:val="true"/>
        </w:rPr>
        <w:t>י</w:t>
      </w:r>
      <w:r>
        <w:rPr>
          <w:rFonts w:cs="David"/>
          <w:b/>
          <w:bCs/>
          <w:u w:val="single"/>
          <w:rtl w:val="true"/>
        </w:rPr>
        <w:t>"</w:t>
      </w:r>
      <w:r>
        <w:rPr>
          <w:rFonts w:cs="David"/>
          <w:b/>
          <w:b/>
          <w:bCs/>
          <w:u w:val="single"/>
          <w:rtl w:val="true"/>
        </w:rPr>
        <w:t>א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בשבט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תש</w:t>
      </w:r>
      <w:r>
        <w:rPr>
          <w:rFonts w:cs="David"/>
          <w:b/>
          <w:bCs/>
          <w:u w:val="single"/>
          <w:rtl w:val="true"/>
        </w:rPr>
        <w:t>"</w:t>
      </w:r>
      <w:r>
        <w:rPr>
          <w:rFonts w:cs="David"/>
          <w:b/>
          <w:b/>
          <w:bCs/>
          <w:u w:val="single"/>
          <w:rtl w:val="true"/>
        </w:rPr>
        <w:t>ע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Cs/>
          <w:u w:val="single"/>
          <w:rtl w:val="true"/>
        </w:rPr>
        <w:t>(</w:t>
      </w:r>
      <w:r>
        <w:rPr>
          <w:rFonts w:cs="David"/>
          <w:b/>
          <w:bCs/>
          <w:u w:val="single"/>
        </w:rPr>
        <w:t>26</w:t>
      </w:r>
      <w:r>
        <w:rPr>
          <w:rFonts w:cs="David"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בינואר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Cs/>
          <w:u w:val="single"/>
        </w:rPr>
        <w:t>2010</w:t>
      </w:r>
      <w:r>
        <w:rPr>
          <w:rFonts w:cs="David"/>
          <w:b/>
          <w:bCs/>
          <w:u w:val="single"/>
          <w:rtl w:val="true"/>
        </w:rPr>
        <w:t xml:space="preserve">), </w:t>
      </w:r>
      <w:r>
        <w:rPr>
          <w:rFonts w:cs="David"/>
          <w:b/>
          <w:b/>
          <w:bCs/>
          <w:u w:val="single"/>
          <w:rtl w:val="true"/>
        </w:rPr>
        <w:t>שעה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Cs/>
          <w:u w:val="single"/>
        </w:rPr>
        <w:t>14:30</w:t>
      </w:r>
      <w:r>
        <w:rPr>
          <w:rFonts w:cs="David"/>
          <w:b/>
          <w:bCs/>
          <w:u w:val="single"/>
          <w:rtl w:val="true"/>
        </w:rPr>
        <w:t xml:space="preserve"> </w:t>
      </w:r>
    </w:p>
    <w:p>
      <w:pPr>
        <w:pStyle w:val="Normal"/>
        <w:bidi w:val="1"/>
        <w:ind w:left="0" w:right="0" w:hanging="0"/>
        <w:jc w:val="left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b/>
          <w:b/>
          <w:bCs/>
          <w:u w:val="single"/>
          <w:rtl w:val="true"/>
        </w:rPr>
        <w:t>סדר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היום</w:t>
      </w:r>
      <w:r>
        <w:rPr>
          <w:rFonts w:cs="David"/>
          <w:b/>
          <w:bCs/>
          <w:u w:val="single"/>
          <w:rtl w:val="true"/>
        </w:rPr>
        <w:t>:</w:t>
      </w:r>
      <w:r>
        <w:rPr>
          <w:rFonts w:cs="David"/>
          <w:rtl w:val="true"/>
        </w:rPr>
        <w:t xml:space="preserve">  </w:t>
      </w:r>
    </w:p>
    <w:p>
      <w:pPr>
        <w:pStyle w:val="Normal"/>
        <w:numPr>
          <w:ilvl w:val="0"/>
          <w:numId w:val="3"/>
        </w:numPr>
        <w:tabs>
          <w:tab w:val="clear" w:pos="720"/>
        </w:tabs>
        <w:bidi w:val="1"/>
        <w:ind w:left="357" w:right="0" w:hanging="357"/>
        <w:jc w:val="both"/>
        <w:rPr>
          <w:rFonts w:cs="David"/>
        </w:rPr>
      </w:pPr>
      <w:r>
        <w:rPr>
          <w:rFonts w:cs="David"/>
          <w:rtl w:val="true"/>
        </w:rPr>
        <w:t>הצעה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מהיר</w:t>
      </w:r>
      <w:r>
        <w:rPr>
          <w:rFonts w:cs="David"/>
          <w:rtl w:val="true"/>
        </w:rPr>
        <w:t xml:space="preserve">): </w:t>
      </w:r>
      <w:r>
        <w:rPr>
          <w:rFonts w:cs="David"/>
          <w:rtl w:val="true"/>
        </w:rPr>
        <w:t>המשך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פעילותה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הלאומית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לבטיחות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תפקודה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386" w:right="0" w:hanging="0"/>
        <w:jc w:val="both"/>
        <w:rPr>
          <w:rFonts w:cs="David"/>
        </w:rPr>
      </w:pP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חה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עמאר</w:t>
      </w:r>
    </w:p>
    <w:p>
      <w:pPr>
        <w:pStyle w:val="Normal"/>
        <w:numPr>
          <w:ilvl w:val="0"/>
          <w:numId w:val="3"/>
        </w:numPr>
        <w:tabs>
          <w:tab w:val="clear" w:pos="720"/>
        </w:tabs>
        <w:bidi w:val="1"/>
        <w:ind w:left="357" w:right="0" w:hanging="357"/>
        <w:jc w:val="both"/>
        <w:rPr>
          <w:rFonts w:cs="David"/>
        </w:rPr>
      </w:pPr>
      <w:r>
        <w:rPr>
          <w:rFonts w:cs="David"/>
          <w:rtl w:val="true"/>
        </w:rPr>
        <w:t>הצעה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מהיר</w:t>
      </w:r>
      <w:r>
        <w:rPr>
          <w:rFonts w:cs="David"/>
          <w:rtl w:val="true"/>
        </w:rPr>
        <w:t xml:space="preserve">): </w:t>
      </w:r>
      <w:r>
        <w:rPr>
          <w:rFonts w:cs="David"/>
          <w:rtl w:val="true"/>
        </w:rPr>
        <w:t>המשך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פעילותה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הלאומית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לבטיחות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כעת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386" w:right="0" w:hanging="386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חה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תירוש</w:t>
      </w:r>
    </w:p>
    <w:p>
      <w:pPr>
        <w:pStyle w:val="Normal"/>
        <w:numPr>
          <w:ilvl w:val="0"/>
          <w:numId w:val="3"/>
        </w:numPr>
        <w:tabs>
          <w:tab w:val="clear" w:pos="720"/>
        </w:tabs>
        <w:bidi w:val="1"/>
        <w:ind w:left="357" w:right="0" w:hanging="357"/>
        <w:jc w:val="both"/>
        <w:rPr>
          <w:rFonts w:cs="David"/>
        </w:rPr>
      </w:pPr>
      <w:r>
        <w:rPr>
          <w:rFonts w:cs="David"/>
          <w:rtl w:val="true"/>
        </w:rPr>
        <w:t>הצעה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מהיר</w:t>
      </w:r>
      <w:r>
        <w:rPr>
          <w:rFonts w:cs="David"/>
          <w:rtl w:val="true"/>
        </w:rPr>
        <w:t xml:space="preserve">): </w:t>
      </w:r>
      <w:r>
        <w:rPr>
          <w:rFonts w:cs="David"/>
          <w:rtl w:val="true"/>
        </w:rPr>
        <w:t>המשך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פעילותה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הלאומית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לבטיחות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כעת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386" w:right="0" w:hanging="54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חה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חנא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סוייד</w:t>
      </w:r>
    </w:p>
    <w:p>
      <w:pPr>
        <w:pStyle w:val="Normal"/>
        <w:bidi w:val="1"/>
        <w:ind w:left="72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tabs>
          <w:tab w:val="clear" w:pos="720"/>
          <w:tab w:val="left" w:pos="-154" w:leader="none"/>
        </w:tabs>
        <w:bidi w:val="1"/>
        <w:ind w:left="357" w:right="0" w:hanging="357"/>
        <w:jc w:val="both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both"/>
        <w:outlineLvl w:val="0"/>
        <w:rPr>
          <w:rFonts w:cs="David"/>
          <w:b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נכחו</w:t>
      </w:r>
      <w:r>
        <w:rPr>
          <w:rFonts w:cs="David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both"/>
        <w:outlineLvl w:val="0"/>
        <w:rPr/>
      </w:pPr>
      <w:r>
        <w:rPr>
          <w:rFonts w:cs="David"/>
          <w:b/>
          <w:b/>
          <w:bCs/>
          <w:u w:val="single"/>
          <w:rtl w:val="true"/>
        </w:rPr>
        <w:t>חברי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הוועדה</w:t>
      </w:r>
      <w:r>
        <w:rPr>
          <w:rFonts w:cs="David"/>
          <w:rtl w:val="true"/>
        </w:rPr>
        <w:t>:</w:t>
        <w:tab/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both"/>
        <w:outlineLvl w:val="0"/>
        <w:rPr/>
      </w:pPr>
      <w:r>
        <w:rPr>
          <w:rFonts w:cs="David"/>
          <w:rtl w:val="true"/>
        </w:rPr>
        <w:t>חמד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עמאר</w:t>
      </w:r>
      <w:r>
        <w:rPr>
          <w:rtl w:val="true"/>
        </w:rPr>
        <w:t xml:space="preserve"> 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ר</w:t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both"/>
        <w:outlineLvl w:val="0"/>
        <w:rPr/>
      </w:pPr>
      <w:r>
        <w:rPr>
          <w:rFonts w:cs="David"/>
          <w:rtl w:val="true"/>
        </w:rPr>
        <w:t>חנא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סוייד</w:t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both"/>
        <w:outlineLvl w:val="0"/>
        <w:rPr/>
      </w:pPr>
      <w:r>
        <w:rPr>
          <w:rFonts w:cs="David"/>
          <w:rtl w:val="true"/>
        </w:rPr>
        <w:t>רונית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תירוש</w:t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both"/>
        <w:outlineLvl w:val="0"/>
        <w:rPr>
          <w:rFonts w:cs="David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both"/>
        <w:outlineLvl w:val="0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both"/>
        <w:outlineLvl w:val="0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both"/>
        <w:outlineLvl w:val="0"/>
        <w:rPr/>
      </w:pPr>
      <w:r>
        <w:rPr>
          <w:rFonts w:cs="David"/>
          <w:b/>
          <w:b/>
          <w:bCs/>
          <w:u w:val="single"/>
          <w:rtl w:val="true"/>
        </w:rPr>
        <w:t>מוזמנים</w:t>
      </w:r>
      <w:r>
        <w:rPr>
          <w:rFonts w:cs="David"/>
          <w:rtl w:val="true"/>
        </w:rPr>
        <w:t>:</w:t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both"/>
        <w:outlineLvl w:val="0"/>
        <w:rPr>
          <w:rFonts w:cs="David"/>
        </w:rPr>
      </w:pPr>
      <w:r>
        <w:rPr>
          <w:rFonts w:cs="David"/>
          <w:rtl w:val="true"/>
        </w:rPr>
        <w:t>יעקב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גנות</w:t>
      </w:r>
      <w:r>
        <w:rPr>
          <w:rFonts w:cs="David"/>
          <w:rtl w:val="true"/>
        </w:rPr>
        <w:tab/>
        <w:tab/>
        <w:t xml:space="preserve">- </w:t>
      </w:r>
      <w:r>
        <w:rPr>
          <w:rFonts w:cs="David"/>
          <w:rtl w:val="true"/>
        </w:rPr>
        <w:t>מנכ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התחבורה</w:t>
      </w:r>
      <w:r>
        <w:rPr>
          <w:rtl w:val="true"/>
        </w:rPr>
        <w:t xml:space="preserve"> </w:t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both"/>
        <w:outlineLvl w:val="0"/>
        <w:rPr/>
      </w:pPr>
      <w:r>
        <w:rPr>
          <w:rFonts w:cs="David"/>
          <w:rtl w:val="true"/>
        </w:rPr>
        <w:t>דוד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עוזר</w:t>
      </w:r>
      <w:r>
        <w:rPr>
          <w:rFonts w:cs="David"/>
          <w:rtl w:val="true"/>
        </w:rPr>
        <w:tab/>
        <w:tab/>
        <w:t xml:space="preserve">-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המנכ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הלאומית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לבטיחות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בדרכים</w:t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both"/>
        <w:outlineLvl w:val="0"/>
        <w:rPr/>
      </w:pPr>
      <w:r>
        <w:rPr>
          <w:rFonts w:cs="David"/>
          <w:rtl w:val="true"/>
        </w:rPr>
        <w:t>מיכה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פרלמן</w:t>
      </w:r>
      <w:r>
        <w:rPr>
          <w:rFonts w:cs="David"/>
          <w:rtl w:val="true"/>
        </w:rPr>
        <w:tab/>
        <w:tab/>
        <w:t xml:space="preserve">- </w:t>
      </w:r>
      <w:r>
        <w:rPr>
          <w:rFonts w:cs="David"/>
          <w:rtl w:val="true"/>
        </w:rPr>
        <w:t>רפרנט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תחבורה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באגף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both"/>
        <w:outlineLvl w:val="0"/>
        <w:rPr/>
      </w:pPr>
      <w:r>
        <w:rPr>
          <w:rFonts w:cs="David"/>
          <w:rtl w:val="true"/>
        </w:rPr>
        <w:t>דני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קריבו</w:t>
      </w:r>
      <w:r>
        <w:rPr>
          <w:rFonts w:cs="David"/>
          <w:rtl w:val="true"/>
        </w:rPr>
        <w:tab/>
        <w:tab/>
        <w:t xml:space="preserve">- </w:t>
      </w:r>
      <w:r>
        <w:rPr>
          <w:rFonts w:cs="David"/>
          <w:rtl w:val="true"/>
        </w:rPr>
        <w:t>ר</w:t>
      </w:r>
      <w:r>
        <w:rPr>
          <w:rFonts w:cs="David"/>
          <w:rtl w:val="true"/>
        </w:rPr>
        <w:t xml:space="preserve">' </w:t>
      </w:r>
      <w:r>
        <w:rPr>
          <w:rFonts w:cs="David"/>
          <w:rtl w:val="true"/>
        </w:rPr>
        <w:t>את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פנים</w:t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both"/>
        <w:outlineLvl w:val="0"/>
        <w:rPr/>
      </w:pPr>
      <w:r>
        <w:rPr>
          <w:rFonts w:cs="David"/>
          <w:rtl w:val="true"/>
        </w:rPr>
        <w:t>מרדכי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מרטין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פדר</w:t>
      </w:r>
      <w:r>
        <w:rPr>
          <w:rFonts w:cs="David"/>
          <w:rtl w:val="true"/>
        </w:rPr>
        <w:tab/>
        <w:t xml:space="preserve">- </w:t>
      </w:r>
      <w:r>
        <w:rPr>
          <w:rFonts w:cs="David"/>
          <w:rtl w:val="true"/>
        </w:rPr>
        <w:t>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ארגונים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למאבק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בתאונות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דרכים</w:t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both"/>
        <w:outlineLvl w:val="0"/>
        <w:rPr/>
      </w:pPr>
      <w:r>
        <w:rPr>
          <w:rFonts w:cs="David"/>
          <w:rtl w:val="true"/>
        </w:rPr>
        <w:t>שמואל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אבוהב</w:t>
      </w:r>
      <w:r>
        <w:rPr>
          <w:rFonts w:cs="David"/>
          <w:rtl w:val="true"/>
        </w:rPr>
        <w:tab/>
        <w:tab/>
        <w:t xml:space="preserve">- </w:t>
      </w:r>
      <w:r>
        <w:rPr>
          <w:rFonts w:cs="David"/>
          <w:rtl w:val="true"/>
        </w:rPr>
        <w:t>מנכ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עמותת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ארגונים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למאבק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בתאונות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דרכים</w:t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both"/>
        <w:outlineLvl w:val="0"/>
        <w:rPr/>
      </w:pPr>
      <w:r>
        <w:rPr>
          <w:rFonts w:cs="David"/>
          <w:rtl w:val="true"/>
        </w:rPr>
        <w:t>אלעד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סאסי</w:t>
      </w:r>
      <w:r>
        <w:rPr>
          <w:rFonts w:cs="David"/>
          <w:rtl w:val="true"/>
        </w:rPr>
        <w:tab/>
        <w:tab/>
        <w:t xml:space="preserve">- </w:t>
      </w:r>
      <w:r>
        <w:rPr>
          <w:rFonts w:cs="David"/>
          <w:rtl w:val="true"/>
        </w:rPr>
        <w:t>דובר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עמותת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ארגונים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למאבק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בתאונות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דרכים</w:t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both"/>
        <w:outlineLvl w:val="0"/>
        <w:rPr/>
      </w:pPr>
      <w:r>
        <w:rPr>
          <w:rFonts w:cs="David"/>
          <w:rtl w:val="true"/>
        </w:rPr>
        <w:t>יניב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יעקב</w:t>
      </w:r>
      <w:r>
        <w:rPr>
          <w:rFonts w:cs="David"/>
          <w:rtl w:val="true"/>
        </w:rPr>
        <w:tab/>
        <w:tab/>
        <w:t xml:space="preserve">-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ציבורית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ארגונים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למאבק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בתאונות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דרכים</w:t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both"/>
        <w:outlineLvl w:val="0"/>
        <w:rPr/>
      </w:pPr>
      <w:r>
        <w:rPr>
          <w:rFonts w:cs="David"/>
          <w:rtl w:val="true"/>
        </w:rPr>
        <w:t>יעקב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אדלר</w:t>
      </w:r>
      <w:r>
        <w:rPr>
          <w:rFonts w:cs="David"/>
          <w:rtl w:val="true"/>
        </w:rPr>
        <w:tab/>
        <w:tab/>
        <w:t xml:space="preserve">-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הנהלה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באדום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ארגונים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למאבק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בתאונות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דרכים</w:t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both"/>
        <w:outlineLvl w:val="0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both"/>
        <w:outlineLvl w:val="0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both"/>
        <w:outlineLvl w:val="0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both"/>
        <w:outlineLvl w:val="0"/>
        <w:rPr>
          <w:rFonts w:cs="David"/>
        </w:rPr>
      </w:pPr>
      <w:r>
        <w:rPr>
          <w:rFonts w:cs="Times New Roman"/>
          <w:b/>
          <w:bCs/>
          <w:u w:val="single"/>
          <w:rtl w:val="true"/>
        </w:rPr>
        <w:t xml:space="preserve"> </w:t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both"/>
        <w:outlineLvl w:val="0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both"/>
        <w:outlineLvl w:val="0"/>
        <w:rPr/>
      </w:pPr>
      <w:r>
        <w:rPr>
          <w:rFonts w:cs="David"/>
          <w:b/>
          <w:b/>
          <w:bCs/>
          <w:u w:val="single"/>
          <w:rtl w:val="true"/>
        </w:rPr>
        <w:t>מנהלת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הוועדה</w:t>
      </w:r>
      <w:r>
        <w:rPr>
          <w:rFonts w:cs="David"/>
          <w:b/>
          <w:bCs/>
          <w:rtl w:val="true"/>
        </w:rPr>
        <w:t>:</w:t>
      </w:r>
      <w:r>
        <w:rPr>
          <w:rFonts w:cs="David"/>
          <w:rtl w:val="true"/>
        </w:rPr>
        <w:tab/>
        <w:tab/>
      </w:r>
      <w:r>
        <w:rPr>
          <w:rFonts w:cs="David"/>
          <w:rtl w:val="true"/>
        </w:rPr>
        <w:t>לאה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ורון</w:t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both"/>
        <w:outlineLvl w:val="0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both"/>
        <w:outlineLvl w:val="0"/>
        <w:rPr/>
      </w:pPr>
      <w:r>
        <w:rPr>
          <w:rFonts w:cs="David"/>
          <w:b/>
          <w:b/>
          <w:bCs/>
          <w:u w:val="single"/>
          <w:rtl w:val="true"/>
        </w:rPr>
        <w:t>רכזת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בכירה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בוועדה</w:t>
      </w:r>
      <w:r>
        <w:rPr>
          <w:rFonts w:cs="David"/>
          <w:b/>
          <w:bCs/>
          <w:u w:val="single"/>
          <w:rtl w:val="true"/>
        </w:rPr>
        <w:t>:</w:t>
      </w:r>
      <w:r>
        <w:rPr>
          <w:rFonts w:cs="David"/>
          <w:rtl w:val="true"/>
        </w:rPr>
        <w:tab/>
      </w:r>
      <w:r>
        <w:rPr>
          <w:rFonts w:cs="David"/>
          <w:rtl w:val="true"/>
        </w:rPr>
        <w:t>עידית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חנוכה</w:t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both"/>
        <w:outlineLvl w:val="0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b/>
          <w:b/>
          <w:bCs/>
          <w:u w:val="single"/>
          <w:rtl w:val="true"/>
        </w:rPr>
        <w:t>ייעוץ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משפטי</w:t>
      </w:r>
      <w:r>
        <w:rPr>
          <w:rFonts w:cs="David"/>
          <w:b/>
          <w:bCs/>
          <w:rtl w:val="true"/>
        </w:rPr>
        <w:t>:</w:t>
        <w:tab/>
        <w:tab/>
      </w:r>
      <w:r>
        <w:rPr>
          <w:rFonts w:cs="David"/>
          <w:rtl w:val="true"/>
        </w:rPr>
        <w:t>אתי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בנדלר</w:t>
      </w:r>
      <w:r>
        <w:rPr>
          <w:rtl w:val="true"/>
        </w:rPr>
        <w:t xml:space="preserve">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both"/>
        <w:outlineLvl w:val="0"/>
        <w:rPr>
          <w:rFonts w:cs="David"/>
        </w:rPr>
      </w:pPr>
      <w:r>
        <w:rPr>
          <w:rFonts w:cs="Times New Roman"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רשמה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וערכה</w:t>
      </w:r>
      <w:r>
        <w:rPr>
          <w:rFonts w:cs="David"/>
          <w:b/>
          <w:bCs/>
          <w:rtl w:val="true"/>
        </w:rPr>
        <w:t>:</w:t>
        <w:tab/>
        <w:tab/>
      </w:r>
      <w:r>
        <w:rPr>
          <w:rFonts w:cs="David"/>
          <w:rtl w:val="true"/>
        </w:rPr>
        <w:t>ס</w:t>
      </w:r>
      <w:r>
        <w:rPr>
          <w:rFonts w:cs="David"/>
          <w:rtl w:val="true"/>
        </w:rPr>
        <w:t>.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 xml:space="preserve"> –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המתרגמים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</w:t>
      </w:r>
      <w:r>
        <w:br w:type="page"/>
      </w:r>
    </w:p>
    <w:p>
      <w:pPr>
        <w:pStyle w:val="Normal"/>
        <w:numPr>
          <w:ilvl w:val="0"/>
          <w:numId w:val="2"/>
        </w:numPr>
        <w:bidi w:val="1"/>
        <w:ind w:left="1080" w:right="0" w:hanging="360"/>
        <w:jc w:val="center"/>
        <w:rPr>
          <w:rFonts w:cs="David"/>
          <w:b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הצעה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לסדר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היום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Cs/>
          <w:u w:val="single"/>
          <w:rtl w:val="true"/>
        </w:rPr>
        <w:t>(</w:t>
      </w:r>
      <w:r>
        <w:rPr>
          <w:rFonts w:cs="David"/>
          <w:b/>
          <w:b/>
          <w:bCs/>
          <w:u w:val="single"/>
          <w:rtl w:val="true"/>
        </w:rPr>
        <w:t>דיון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מהיר</w:t>
      </w:r>
      <w:r>
        <w:rPr>
          <w:rFonts w:cs="David"/>
          <w:b/>
          <w:bCs/>
          <w:u w:val="single"/>
          <w:rtl w:val="true"/>
        </w:rPr>
        <w:t xml:space="preserve">): </w:t>
      </w:r>
      <w:r>
        <w:rPr>
          <w:rFonts w:cs="David"/>
          <w:b/>
          <w:b/>
          <w:bCs/>
          <w:u w:val="single"/>
          <w:rtl w:val="true"/>
        </w:rPr>
        <w:t>המשך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פעילותה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של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הרשות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הלאומית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לבטיחות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בדרכים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ואי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תפקודה</w:t>
      </w:r>
      <w:r>
        <w:rPr>
          <w:rFonts w:cs="David"/>
          <w:b/>
          <w:bCs/>
          <w:u w:val="single"/>
          <w:rtl w:val="true"/>
        </w:rPr>
        <w:t>.</w:t>
      </w:r>
    </w:p>
    <w:p>
      <w:pPr>
        <w:pStyle w:val="Normal"/>
        <w:bidi w:val="1"/>
        <w:ind w:left="386" w:right="0" w:hanging="0"/>
        <w:jc w:val="center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rtl w:val="true"/>
        </w:rPr>
        <w:tab/>
        <w:t xml:space="preserve">      </w:t>
      </w:r>
      <w:r>
        <w:rPr>
          <w:rFonts w:cs="David"/>
          <w:b/>
          <w:b/>
          <w:bCs/>
          <w:u w:val="single"/>
          <w:rtl w:val="true"/>
        </w:rPr>
        <w:t>של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חה</w:t>
      </w:r>
      <w:r>
        <w:rPr>
          <w:rFonts w:cs="David"/>
          <w:b/>
          <w:bCs/>
          <w:u w:val="single"/>
          <w:rtl w:val="true"/>
        </w:rPr>
        <w:t>"</w:t>
      </w:r>
      <w:r>
        <w:rPr>
          <w:rFonts w:cs="David"/>
          <w:b/>
          <w:b/>
          <w:bCs/>
          <w:u w:val="single"/>
          <w:rtl w:val="true"/>
        </w:rPr>
        <w:t>כ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חמד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עמאר</w:t>
      </w:r>
    </w:p>
    <w:p>
      <w:pPr>
        <w:pStyle w:val="Normal"/>
        <w:numPr>
          <w:ilvl w:val="0"/>
          <w:numId w:val="2"/>
        </w:numPr>
        <w:bidi w:val="1"/>
        <w:ind w:left="1080" w:right="0" w:hanging="360"/>
        <w:jc w:val="center"/>
        <w:rPr>
          <w:rFonts w:cs="David"/>
          <w:b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הצעה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לסדר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היום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Cs/>
          <w:u w:val="single"/>
          <w:rtl w:val="true"/>
        </w:rPr>
        <w:t>(</w:t>
      </w:r>
      <w:r>
        <w:rPr>
          <w:rFonts w:cs="David"/>
          <w:b/>
          <w:b/>
          <w:bCs/>
          <w:u w:val="single"/>
          <w:rtl w:val="true"/>
        </w:rPr>
        <w:t>דיון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מהיר</w:t>
      </w:r>
      <w:r>
        <w:rPr>
          <w:rFonts w:cs="David"/>
          <w:b/>
          <w:bCs/>
          <w:u w:val="single"/>
          <w:rtl w:val="true"/>
        </w:rPr>
        <w:t xml:space="preserve">): </w:t>
      </w:r>
      <w:r>
        <w:rPr>
          <w:rFonts w:cs="David"/>
          <w:b/>
          <w:b/>
          <w:bCs/>
          <w:u w:val="single"/>
          <w:rtl w:val="true"/>
        </w:rPr>
        <w:t>המשך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פעילותה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של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הרשות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הלאומית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לבטיחות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בדרכים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ואי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תפקודה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כעת</w:t>
      </w:r>
      <w:r>
        <w:rPr>
          <w:rFonts w:cs="David"/>
          <w:b/>
          <w:bCs/>
          <w:u w:val="single"/>
          <w:rtl w:val="true"/>
        </w:rPr>
        <w:t>.</w:t>
      </w:r>
    </w:p>
    <w:p>
      <w:pPr>
        <w:pStyle w:val="Normal"/>
        <w:bidi w:val="1"/>
        <w:ind w:left="386" w:right="0" w:hanging="386"/>
        <w:jc w:val="center"/>
        <w:rPr>
          <w:rFonts w:cs="David"/>
          <w:b/>
          <w:b/>
          <w:bCs/>
          <w:u w:val="single"/>
        </w:rPr>
      </w:pPr>
      <w:r>
        <w:rPr>
          <w:rFonts w:cs="Times New Roman"/>
          <w:b/>
          <w:bCs/>
          <w:rtl w:val="true"/>
        </w:rPr>
        <w:t xml:space="preserve">                   </w:t>
      </w:r>
      <w:r>
        <w:rPr>
          <w:rFonts w:cs="Times New Roman"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של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חה</w:t>
      </w:r>
      <w:r>
        <w:rPr>
          <w:rFonts w:cs="David"/>
          <w:b/>
          <w:bCs/>
          <w:u w:val="single"/>
          <w:rtl w:val="true"/>
        </w:rPr>
        <w:t>"</w:t>
      </w:r>
      <w:r>
        <w:rPr>
          <w:rFonts w:cs="David"/>
          <w:b/>
          <w:b/>
          <w:bCs/>
          <w:u w:val="single"/>
          <w:rtl w:val="true"/>
        </w:rPr>
        <w:t>כ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רונית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תירוש</w:t>
      </w:r>
    </w:p>
    <w:p>
      <w:pPr>
        <w:pStyle w:val="Normal"/>
        <w:numPr>
          <w:ilvl w:val="0"/>
          <w:numId w:val="2"/>
        </w:numPr>
        <w:bidi w:val="1"/>
        <w:ind w:left="1080" w:right="0" w:hanging="360"/>
        <w:jc w:val="center"/>
        <w:rPr>
          <w:rFonts w:cs="David"/>
          <w:b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הצעה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לסדר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היום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Cs/>
          <w:u w:val="single"/>
          <w:rtl w:val="true"/>
        </w:rPr>
        <w:t>(</w:t>
      </w:r>
      <w:r>
        <w:rPr>
          <w:rFonts w:cs="David"/>
          <w:b/>
          <w:b/>
          <w:bCs/>
          <w:u w:val="single"/>
          <w:rtl w:val="true"/>
        </w:rPr>
        <w:t>דיון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מהיר</w:t>
      </w:r>
      <w:r>
        <w:rPr>
          <w:rFonts w:cs="David"/>
          <w:b/>
          <w:bCs/>
          <w:u w:val="single"/>
          <w:rtl w:val="true"/>
        </w:rPr>
        <w:t xml:space="preserve">): </w:t>
      </w:r>
      <w:r>
        <w:rPr>
          <w:rFonts w:cs="David"/>
          <w:b/>
          <w:b/>
          <w:bCs/>
          <w:u w:val="single"/>
          <w:rtl w:val="true"/>
        </w:rPr>
        <w:t>המשך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פעילותה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של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הרשות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הלאומית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לבטיחות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בדרכים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ואי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תפקודה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כעת</w:t>
      </w:r>
      <w:r>
        <w:rPr>
          <w:rFonts w:cs="David"/>
          <w:b/>
          <w:bCs/>
          <w:u w:val="single"/>
          <w:rtl w:val="true"/>
        </w:rPr>
        <w:t>.</w:t>
      </w:r>
    </w:p>
    <w:p>
      <w:pPr>
        <w:pStyle w:val="Normal"/>
        <w:bidi w:val="1"/>
        <w:ind w:left="386" w:right="0" w:hanging="540"/>
        <w:jc w:val="center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rtl w:val="true"/>
        </w:rPr>
        <w:tab/>
        <w:t xml:space="preserve">           </w:t>
      </w:r>
      <w:r>
        <w:rPr>
          <w:rFonts w:cs="David"/>
          <w:b/>
          <w:b/>
          <w:bCs/>
          <w:u w:val="single"/>
          <w:rtl w:val="true"/>
        </w:rPr>
        <w:t>של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חה</w:t>
      </w:r>
      <w:r>
        <w:rPr>
          <w:rFonts w:cs="David"/>
          <w:b/>
          <w:bCs/>
          <w:u w:val="single"/>
          <w:rtl w:val="true"/>
        </w:rPr>
        <w:t>"</w:t>
      </w:r>
      <w:r>
        <w:rPr>
          <w:rFonts w:cs="David"/>
          <w:b/>
          <w:b/>
          <w:bCs/>
          <w:u w:val="single"/>
          <w:rtl w:val="true"/>
        </w:rPr>
        <w:t>כ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חנא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סוייד</w:t>
      </w:r>
    </w:p>
    <w:p>
      <w:pPr>
        <w:pStyle w:val="Normal"/>
        <w:bidi w:val="1"/>
        <w:ind w:left="0" w:right="0" w:hanging="0"/>
        <w:jc w:val="center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bidi w:val="1"/>
        <w:ind w:left="360" w:right="0" w:hanging="0"/>
        <w:jc w:val="center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חמד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עמאר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צהריים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לכולם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מתחילים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הפעילות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הלאומית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לבטיחות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תפקודה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18.1.2010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והסגנים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החליטו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ההצעות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תירוש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חנא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סוייד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שכשממשלת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החליטה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הלאומית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לבטיחות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טיפול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שורש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אסטרטגיה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למלחמה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בתאונות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הדרכים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2006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עצמאית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שיושבת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הלאומית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לבטיחות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התפטרה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התפטר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לפניה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תכנון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אסטרטגיה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ארוכת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לשנת</w:t>
      </w:r>
      <w:r>
        <w:rPr>
          <w:rtl w:val="true"/>
        </w:rPr>
        <w:t xml:space="preserve"> </w:t>
      </w:r>
      <w:r>
        <w:rPr>
          <w:rFonts w:cs="David"/>
        </w:rPr>
        <w:t>2010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קוצץ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-</w:t>
      </w:r>
      <w:r>
        <w:rPr>
          <w:rFonts w:cs="David"/>
        </w:rPr>
        <w:t>550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</w:t>
      </w:r>
      <w:r>
        <w:rPr>
          <w:rFonts w:cs="David"/>
        </w:rPr>
        <w:t>380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במספרים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אשמע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האסטרטגית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כולנו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להצלחה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בירידה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ההרוגים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בתאונות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הדרכים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ירידה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פלוס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הישג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דיברתי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בעצמי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במליאת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ואמרתי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גורמים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להוריד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אחד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השיפור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בתשתיות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התחבורה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הנושא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שאיפה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מסתובב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בארץ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פיתוח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כבישים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מחלפים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השקעה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בתשתיות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אכיפה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שיתוף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ואכיפה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ניידות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בכבישים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השלישי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ההסברה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ההסברה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ומקדם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ההסברה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הלאומית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לבטיחות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בדרכים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שהגעתי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עבדתי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צ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בעצמי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מסתובב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כאחראי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הפיתוח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במגזרים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הגיעו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נציגים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הלאומית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לבטיחות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והציגו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תכניות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ומסבירים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ביישובים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נבדוק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נשמע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לשמוע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המציעים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חנא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סוייד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בבקשה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חנא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סוייד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תודה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מצטרף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לברכות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ולמילות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השבח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לפעילות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המשולבת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ולעמידה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ביעדים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נפגעים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בתאונות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הדרכים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אזרח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במדינת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ההישג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כמובן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שעדיין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להסתפק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שהושג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השקעה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בתחום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צמצום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הנפגעים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בתאונות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מבורכת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השקעה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מבורכת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שאמרתי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התוצאה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בהחלט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כפעילות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משולבת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גורמים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בוודאי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התחבורה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זרועותיו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השונות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הלאומית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לבטיחות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בדרכים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הפעילות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וולונטריים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המגזר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השלישי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עמותות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ומאמצים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שהושקעו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מרכיבי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להיאבק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בתופעה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ובמכת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נפגעי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תאונות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דרכים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התפקוד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מרכיבי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המאמץ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המשולב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התפקוד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והסביר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שנקלעה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הלאומית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מעורר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דאגה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הכללי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חשוב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ההישגים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ולשמור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הגופים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שתרמו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להישג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שהזכרתי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שאומרים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סוס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מנצח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מחליפים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נקלעה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שסיפר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הישיבה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התפטרות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היושבת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שהתפוטר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פוטר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חדש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נצרף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ובוהו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הניהולי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צמצום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המשאבים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שעומדים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לפגוע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בתפקוד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ובהישגים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משאבים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ניחא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ניהול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יעיל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נסבל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צמצום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במשאבים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ותוהו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ובוהו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ניהולי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ודאות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ניהולית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בהחלט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לפגוע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בסופו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בתפקוד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לקרוא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התחבורה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התחבורה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ההחלטות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בתחום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ליישר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לרפא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שבסופו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לפעילות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מוכנים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בהחלט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להיאבק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להחזיר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משאבים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שקוצצו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מהרשות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לדעתנו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נחוצים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בהחלט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מנהיגות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וודאות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ניהולית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נשמח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לשמוע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חידושים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התפתחויות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במיוחד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מובילים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לוודאות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ניהולית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ברשות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רונית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תירוש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התכנסנו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ולשמוע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התחבורה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אשתדל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קצרה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לבחירה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ומועצה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שהבנתי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לנושא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הגופים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כרגע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יתרה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המועצה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לעבוד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שיינין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550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כשבפועל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הידוע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הועמדו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לרשותם</w:t>
      </w:r>
      <w:r>
        <w:rPr>
          <w:rtl w:val="true"/>
        </w:rPr>
        <w:t xml:space="preserve"> </w:t>
      </w:r>
      <w:r>
        <w:rPr>
          <w:rFonts w:cs="David"/>
        </w:rPr>
        <w:t>380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בלבד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שיזעק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מספיק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הדוח</w:t>
      </w:r>
      <w:r>
        <w:rPr>
          <w:rFonts w:cs="David"/>
          <w:rtl w:val="true"/>
        </w:rPr>
        <w:t xml:space="preserve">',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בדרך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שילוב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מערכות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והחשש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הגדול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דחוף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נוגע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לעובדה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ההירתמות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המערכות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שסייעה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להישגים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בהחלט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ראויים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רגרסיבי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לאחור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נשמח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לשמוע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מתכוונים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תודה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חמד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עמאר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אדוני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התחבורה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יעקב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גנות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בבקשה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יעקב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גנות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ששלושה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ביקשו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הפורום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השינויים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הקמתי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התנועה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בשנת</w:t>
      </w:r>
      <w:r>
        <w:rPr>
          <w:rtl w:val="true"/>
        </w:rPr>
        <w:t xml:space="preserve"> </w:t>
      </w:r>
      <w:r>
        <w:rPr>
          <w:rFonts w:cs="David"/>
        </w:rPr>
        <w:t>96</w:t>
      </w:r>
      <w:r>
        <w:rPr>
          <w:rFonts w:cs="David"/>
          <w:rtl w:val="true"/>
        </w:rPr>
        <w:t xml:space="preserve">',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מודעות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שקיימת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</w:rPr>
        <w:t>500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</w:rPr>
        <w:t>400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</w:rPr>
        <w:t>300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</w:rPr>
        <w:t>200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השינוי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עקומת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תאונות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הדרכים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בואו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נעזוב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ההיסטוריה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קוצץ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שעברה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בסוף</w:t>
      </w:r>
      <w:r>
        <w:rPr>
          <w:rtl w:val="true"/>
        </w:rPr>
        <w:t xml:space="preserve"> </w:t>
      </w:r>
      <w:r>
        <w:rPr>
          <w:rFonts w:cs="David"/>
        </w:rPr>
        <w:t>2008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קוצץ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יושבת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מועצה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מלאה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שהוביל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שיינין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הארגון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קוצץ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בניגוד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וידאנו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הירידה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שכמוה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תחזור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2010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סיכום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תחומים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כשהדגש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תשתיות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שהשפיעו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שישפיעו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עקומת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תאונות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הדרכים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שעברה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סיכום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שמייצג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Fonts w:cs="David"/>
          <w:rtl w:val="true"/>
        </w:rPr>
        <w:t>---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חמד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עמאר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השנה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יעקב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גנות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בשנה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</w:rPr>
        <w:t>350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</w:rPr>
        <w:t>350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סיכום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לתוספת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חמד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עמאר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התוספת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יעקב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גנות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פלוס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מינוס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פורמלית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שההבטחות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שסומכים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אחוז</w:t>
      </w:r>
      <w:r>
        <w:rPr>
          <w:rFonts w:cs="David"/>
          <w:rtl w:val="true"/>
        </w:rPr>
        <w:t>---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חמד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עמאר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שמעתי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אתמול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סומך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ומאמין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יעקב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גנות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ניסיון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משנת</w:t>
      </w:r>
      <w:r>
        <w:rPr>
          <w:rtl w:val="true"/>
        </w:rPr>
        <w:t xml:space="preserve"> </w:t>
      </w:r>
      <w:r>
        <w:rPr>
          <w:rFonts w:cs="David"/>
        </w:rPr>
        <w:t>96</w:t>
      </w:r>
      <w:r>
        <w:rPr>
          <w:rFonts w:cs="David"/>
          <w:rtl w:val="true"/>
        </w:rPr>
        <w:t xml:space="preserve">'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התאכזבתי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מסיכומים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אתאכזב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הפעם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סיכום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תוספת</w:t>
      </w:r>
      <w:r>
        <w:rPr>
          <w:rtl w:val="true"/>
        </w:rPr>
        <w:t xml:space="preserve"> </w:t>
      </w:r>
      <w:r>
        <w:rPr>
          <w:rFonts w:cs="David"/>
        </w:rPr>
        <w:t>50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ימומש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חמד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עמאר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</w:rPr>
        <w:t>400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יעקב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גנות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פלוס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מינוס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בי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הוספנו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במיידית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הקרובות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לתשתיות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בתחום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עירוני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דרישה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שניענה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מיליוני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כרגע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הוציאו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בואו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נשכח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הירידה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ערטילאי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מהגורל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למטה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מלמעלה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מדינת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השקיעה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השילוב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הגורמים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האכיפה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ההסברה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החינוך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הרתעה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תשתיות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הביאו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התוצאה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צ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מוסיפים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פלוס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מינוס</w:t>
      </w:r>
      <w:r>
        <w:rPr>
          <w:rtl w:val="true"/>
        </w:rPr>
        <w:t xml:space="preserve"> </w:t>
      </w:r>
      <w:r>
        <w:rPr>
          <w:rFonts w:cs="David"/>
        </w:rPr>
        <w:t>50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התחבורה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בתקצוב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השקיעו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מיליארד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300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בשלוש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בתחום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התשתיות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השפיע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עקומת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תאונות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הדרכים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תוסיף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לרדת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להוסיף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לשאלות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וגברתי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ויושבת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המועצה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שבחודש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אוגוסט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חילוקי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יושבת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המועצה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החליט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ברכתו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תפקידו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בעת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לקראת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איתור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פעלנו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תכנון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ותקצוב</w:t>
      </w:r>
      <w:r>
        <w:rPr>
          <w:rtl w:val="true"/>
        </w:rPr>
        <w:t xml:space="preserve"> </w:t>
      </w:r>
      <w:r>
        <w:rPr>
          <w:rFonts w:cs="David"/>
        </w:rPr>
        <w:t>2010-2011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הוקמה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איתור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הנוהל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האיתור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התכנסה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יצאה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לדרך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פרסמו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מכרז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ובמקריות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פתיחת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המעטפות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מעטפות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המועצה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הגיעה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פתיחת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המכרזים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תאריכים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רציפים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וקבועים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באפשרותנו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להקדים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חמד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עמאר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המכרז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להקדים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מראש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בתאריך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איקס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מסתיים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להקדים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המכרז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ייווצר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שהמועצה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מתפזרת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אפשרות</w:t>
      </w:r>
      <w:r>
        <w:rPr>
          <w:rFonts w:cs="David"/>
          <w:rtl w:val="true"/>
        </w:rPr>
        <w:t>---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יעקב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גנות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אדוני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שאלת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אענה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חמד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עמאר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הבהרה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יעקב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גנות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אבהיר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מונתה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המועצה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לקחו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בחשבון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המדויקים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כהונתה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יושבת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תשובה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התכנסה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הפער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עשרה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והנה</w:t>
      </w:r>
      <w:r>
        <w:rPr>
          <w:rtl w:val="true"/>
        </w:rPr>
        <w:t xml:space="preserve"> </w:t>
      </w:r>
      <w:r>
        <w:rPr>
          <w:rFonts w:cs="David"/>
        </w:rPr>
        <w:t>21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הפרסום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כעובדה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בדיוק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התפזרות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המועצה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שהמועצה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פתיחת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המעטפות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הגענו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להמתין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למינוי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מועצה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הקמת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איתור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פרסום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מכרז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שיועברו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התחבורה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נוסף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כשבועיים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טועה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יושבת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והודיעה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התחבורה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עומסים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תפקודה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התחבורה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בקשתה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פועלים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לזירוז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המועצה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מטפל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במינוי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נציגי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והטיפול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מסתכם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וזירוז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הפורמלי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שפניץ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נציגי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השמות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יומיים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במקביל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למינוי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נציגי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ציבור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חמד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עמאר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מועצה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יעקב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גנות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אדוני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מבחינתנו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מתחייב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התחבורה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מאמץ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עילאי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שהשמות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יועברו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שפניץ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המינימלי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להתחייב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שתלוי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משוכנע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ובעלי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שיכבדו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המועצה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להתחייב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בפניכם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יצליח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חמד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עמאר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מעשרה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יעקב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גנות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מקסימום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שבועיים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לדרבן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שהשמות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יועברו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מהר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מחפשים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מועמדים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ואיכויות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ובמעמד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פשוט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אתמול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לאישיות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מכובדת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מרכזית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בתחום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ביקש</w:t>
      </w:r>
      <w:r>
        <w:rPr>
          <w:rtl w:val="true"/>
        </w:rPr>
        <w:t xml:space="preserve"> </w:t>
      </w:r>
      <w:r>
        <w:rPr>
          <w:rFonts w:cs="David"/>
        </w:rPr>
        <w:t>48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תשובה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במיידית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ביקש</w:t>
      </w:r>
      <w:r>
        <w:rPr>
          <w:rtl w:val="true"/>
        </w:rPr>
        <w:t xml:space="preserve"> </w:t>
      </w:r>
      <w:r>
        <w:rPr>
          <w:rFonts w:cs="David"/>
        </w:rPr>
        <w:t>48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שעות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תוציא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הטפסים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להדגיש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נוסף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היינו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לעובדה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התפטר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גומרים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המינוי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הפורום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המועצה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יושבת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שמעתי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כרגע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למיטב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הבנתי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שיתוף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הגורמים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משטרת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הרשות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תשתיות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חינוך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הבעיות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השגרתיות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עוזרים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לממלא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שהחוסר</w:t>
      </w:r>
      <w:r>
        <w:rPr>
          <w:rFonts w:cs="David"/>
          <w:rtl w:val="true"/>
        </w:rPr>
        <w:t xml:space="preserve">...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חסר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כרגע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שביכולתנו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יפגע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בתפקוד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חמד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עמאר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  <w:t>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אבוהב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עמותת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ירוק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שמואל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אבוהב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תמונת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שנחשפת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תמונת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מדאיגה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תמונת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שקרתה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חצי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כללי</w:t>
      </w:r>
      <w:r>
        <w:rPr>
          <w:rFonts w:cs="David"/>
          <w:rtl w:val="true"/>
        </w:rPr>
        <w:t>---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יעקב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גנות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ויש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תוצאות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טובות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שמואל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אבוהב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לאומית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יעקב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גנות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יעיז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להגיד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שמואל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אבוהב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חמד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עמאר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מתעסקים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בחיי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בתאונות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דרכים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חיסכון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בחיי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דיבור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שידבר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ונראה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בסופו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שמואל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אבוהב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ולטעון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שהיעדרותו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מארגון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שמחייב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תיקון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לאלתר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להימשך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מאיתנו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דוגמה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מרכזיים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שמייחסים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מרכזי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בחברה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שבהם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כללי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וחצי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שמתאם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ומתכלל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הגופים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חמד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עמאר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ששמענו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התחבורה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חצי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מתפקד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תאונות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הדרכים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שמואל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אבוהב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שגורס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וממלא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הפתרון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לגוף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נשאיר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בארגון</w:t>
      </w:r>
      <w:r>
        <w:rPr>
          <w:rFonts w:cs="David"/>
          <w:rtl w:val="true"/>
        </w:rPr>
        <w:t>---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keepLines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חמד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עמאר</w:t>
      </w:r>
      <w:r>
        <w:rPr>
          <w:rFonts w:cs="David"/>
          <w:rtl w:val="true"/>
        </w:rPr>
        <w:t>:</w:t>
      </w:r>
    </w:p>
    <w:p>
      <w:pPr>
        <w:pStyle w:val="Normal"/>
        <w:keepLines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keepLines/>
        <w:bidi w:val="1"/>
        <w:ind w:left="0" w:right="0" w:firstLine="720"/>
        <w:jc w:val="both"/>
        <w:rPr/>
      </w:pP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התחבורה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שמואל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אבוהב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שמחייב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לצמיתות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טווח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תפיסה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שגויה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כשמישהו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התפטר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כרגע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ולמחרת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בבוקר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ניגשים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לתפקד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מקצועית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התעוררנו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בנובמבר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וגילינו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שפג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תוקפה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המועצה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תקלה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צפוי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וידוע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שבחודש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נובמבר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תוקפה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המועצה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הלאומית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אפשרויות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שהמינוי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שבוע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שבועיים</w:t>
      </w:r>
      <w:r>
        <w:rPr>
          <w:rFonts w:cs="David"/>
          <w:rtl w:val="true"/>
        </w:rPr>
        <w:t>---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יעקב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גנות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צועק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שמואל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אבוהב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בכדי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לחדד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שמעת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יעקב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גנות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לקחתי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לתשומת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שמואל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אבוהב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הרצינות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רבותיי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שפג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תוקפה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מועצה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אפשרויות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שיודעים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צ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מסדרים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שמאריכים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המועצה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הקיימת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נותנים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הארכה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חודשיים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שלושה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קרה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באו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בהתנדבות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נבחרו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תקינה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מילאו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תוקפה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המועצה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והעיקר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שבגוף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ציבורית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ולבסוף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חמור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רצו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להעניק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עצמאות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להכפיף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התחבורה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יחידת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סמך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התחבורה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רצו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תיאום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פיקוח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שרצו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כגוף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עצמאי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ובמיוחד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להכפיף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התחבורה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הרעיון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החשש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שכרגע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תאבד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עצמאותה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הקיצוץ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בתקציב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התחבורה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והבטיחות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בדרכים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בשיעור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קומתו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בניסיון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בהשפעה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בהחלט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להיאבק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למתכונתו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הבסיסית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550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הלאומית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בגופים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הלאומית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הקיצוץ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החינוך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לחינוך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לתעבורה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לפרט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ארוכה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ההשלכות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הקיצוץ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הלאומית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הלאומית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הלאומית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הלאומית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הלאומית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אחראית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ומופקדת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ומסוכן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סכנה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התפוררותה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סכנה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אובדן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עצמאותה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וכתוצאה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להוציא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הלאומית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שעליה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החליטה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בשנת</w:t>
      </w:r>
      <w:r>
        <w:rPr>
          <w:rtl w:val="true"/>
        </w:rPr>
        <w:t xml:space="preserve"> </w:t>
      </w:r>
      <w:r>
        <w:rPr>
          <w:rFonts w:cs="David"/>
        </w:rPr>
        <w:t>2006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מסודרת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וסדורה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להוציא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לפועל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שאחראי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להוציא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הלאומית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יעקב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גנות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והמצב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הנתון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לפעול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בניגוד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כרגע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שכרגע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יושבת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מועצה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לזרז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ולחזור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יתוקן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אחת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שתיים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כשהיה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תחבורה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בשיעור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פחות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במעמד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פחות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השחקנים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שמגבים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התחבורה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</w:t>
      </w:r>
      <w:r>
        <w:rPr>
          <w:rFonts w:cs="David"/>
        </w:rPr>
        <w:t>330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התחבורה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ההיפך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הוספנו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כרגע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לתשתיות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-</w:t>
      </w:r>
      <w:r>
        <w:rPr>
          <w:rFonts w:cs="David"/>
        </w:rPr>
        <w:t>100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שמים</w:t>
      </w:r>
      <w:r>
        <w:rPr>
          <w:rtl w:val="true"/>
        </w:rPr>
        <w:t xml:space="preserve"> </w:t>
      </w:r>
      <w:r>
        <w:rPr>
          <w:rFonts w:cs="David"/>
        </w:rPr>
        <w:t>100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פלוס</w:t>
      </w:r>
      <w:r>
        <w:rPr>
          <w:rtl w:val="true"/>
        </w:rPr>
        <w:t xml:space="preserve"> </w:t>
      </w:r>
      <w:r>
        <w:rPr>
          <w:rFonts w:cs="David"/>
        </w:rPr>
        <w:t>350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</w:rPr>
        <w:t>450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המשמעות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שמירת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עקומת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התאונות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שמירת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המצב</w:t>
      </w:r>
      <w:r>
        <w:rPr>
          <w:rFonts w:cs="David"/>
          <w:rtl w:val="true"/>
        </w:rPr>
        <w:t>---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חמד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עמאר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בינתיים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22%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יעקב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גנות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אדוני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תאמין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בשעה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בבוקר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בודק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תאונות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הדרכים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בניסיוני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ובגילי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המופלג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למדתי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להזכיר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תאונת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יוזרי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17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הרוגים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גולני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להזכיר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כואב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לכולנו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חיפשנו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המשותף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ריכזנו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פורום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פנינו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במיידית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קיבלנו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במיידי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הגברנו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הפעילות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הכבישים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וארבע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שהפיקוח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המשטרה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בהיותה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תוגבר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במיידי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הנחינו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צ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לבדוק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להשקיע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לנסות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הרוגים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במיידית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לזעזע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שנוסעים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מהתאונות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בכניסה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לחיפה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פז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בשלישית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לעזור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בִּמקום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לפגוע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בעצמאות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ובהזדמנות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לממלא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עובדה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יושבת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ביורוקרטיה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הכרחית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מסוגלים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חמד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עמאר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חיליק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רוזנבלום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פורום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פעולה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חיליק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רוזנבלום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שלום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נכבדים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מייצג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פורום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פעולה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פורום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עמותות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וארגונים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למניעת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תאונות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דרכים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הפורום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הגדול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בארץ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הפורום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לחודש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הגורם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האנושי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באוניברסיטת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אילן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בפורום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העמותות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שפועלות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הבטיחות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בדרכים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שותפים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פרטיות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אזרחים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יצרנו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תנועה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ואליה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הצטרפו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החינוך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משטרת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צה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השלטון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וגופים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ממסדיים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לפורום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שנפגש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במחצית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החודש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הפורום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דאג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מההתרחשות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לשמוע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שבועיים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חודש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מהפך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ידענו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הכיוון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ומתחיל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השמיכות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אחורה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בהחלט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דאגה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ובתקופות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בפורום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נמצאים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שוטף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לשיתוף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פעולה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זוכים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מאיתנו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שעושה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ללחום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מקדמים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יזמנו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הבטיחות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הפורום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ליוזמת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חקיקה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בכנסת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פעולות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הקרבנות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פעולות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יוצאים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בקבוצות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מתנדבים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פעולות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בגני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ילדים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העמותות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פועלות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שיוצאים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לדרך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בהנחה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להסתדר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התחבורה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לתפקידו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ביקשנו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בדחיפות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להיפגש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כשראינו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שקוצץ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לרשויות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המקומיות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חשבנו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שייצא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מהישיבה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Fonts w:cs="David"/>
          <w:rtl w:val="true"/>
        </w:rPr>
        <w:t>, '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ייצא</w:t>
      </w:r>
      <w:r>
        <w:rPr>
          <w:rFonts w:cs="David"/>
          <w:rtl w:val="true"/>
        </w:rPr>
        <w:t xml:space="preserve">?' </w:t>
      </w:r>
      <w:r>
        <w:rPr>
          <w:rFonts w:cs="David"/>
          <w:rtl w:val="true"/>
        </w:rPr>
        <w:t>וכולי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והתפלאנו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ושמחנו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הוזזו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אותנו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נרקמו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וחזרו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מצטרף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נציג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אבוהב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עדיין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בחינוך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עדיין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גורמים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בתחום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הגורם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האנושי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התשתיות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יקבלו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גיבוי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הגורם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האנושי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חינוך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הילדים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אפילו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הגופים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שמטפלים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בגורמי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ובחלוקת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תשתיות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גורמי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אנוש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שיפוט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לטפל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משקלך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מועצה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שבועיים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עשרה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קדימה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להפשיל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השמיכות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אחורה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הלוואי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תתכנס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ייבחר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מצפים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וכדאי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מעקב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יניע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התהליך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קדימה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גורמי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התחבורה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והבטיחות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ההישג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שנגרם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הרוגים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פורום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במלאכה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חנא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סוייד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ברשותך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הכללי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ראשית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שתחזור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מקצצים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ויוצרים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ודאות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ניהולי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רצון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לפגוע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בעצמאות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כזו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הבנתי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רציתי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לבטא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ולשמוע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להיפך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לחזק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ראשונה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שנייה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כידוע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40%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מההרוגים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בתאונות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אזרחים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כמעט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מהאחוז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האוכלוסייה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ומבעלי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ונהגים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שתיים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התכוונתם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במועצה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אזרחים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נציגים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הערבי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שבכל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ובמועצה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ויגידו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לפעול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בתחום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וליזום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פעולות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חמד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עמאר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אוסיף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לדבריו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סוייד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נכנסתי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וראיתי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שעד</w:t>
      </w:r>
      <w:r>
        <w:rPr>
          <w:rtl w:val="true"/>
        </w:rPr>
        <w:t xml:space="preserve"> </w:t>
      </w:r>
      <w:r>
        <w:rPr>
          <w:rFonts w:cs="David"/>
        </w:rPr>
        <w:t>14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הרוגים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מהמגזר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הערבי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שבעה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הרוגים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מהסקטור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היהודי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התוצאות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שכמעט</w:t>
      </w:r>
      <w:r>
        <w:rPr>
          <w:rtl w:val="true"/>
        </w:rPr>
        <w:t xml:space="preserve"> </w:t>
      </w:r>
      <w:r>
        <w:rPr>
          <w:rFonts w:cs="David"/>
        </w:rPr>
        <w:t>40%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מההרוגים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מהמגזר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הערבי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מגודלם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באוכלוסייה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</w:rPr>
        <w:t>50%</w:t>
      </w:r>
      <w:r>
        <w:rPr>
          <w:rFonts w:cs="David"/>
          <w:rtl w:val="true"/>
        </w:rPr>
        <w:t>-</w:t>
      </w:r>
      <w:r>
        <w:rPr>
          <w:rFonts w:cs="David"/>
        </w:rPr>
        <w:t>50%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יעקב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גנות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באגף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התנועה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אוהבים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מצגות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ואוהבים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סטטיסטיקות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הופתעתי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שההפרדה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הבולטת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מגזר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ערבי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מגזר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יהודי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מגזר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יהודי</w:t>
      </w:r>
      <w:r>
        <w:rPr>
          <w:rFonts w:cs="David"/>
          <w:rtl w:val="true"/>
        </w:rPr>
        <w:t xml:space="preserve">... </w:t>
      </w:r>
      <w:r>
        <w:rPr>
          <w:rFonts w:cs="David"/>
          <w:rtl w:val="true"/>
        </w:rPr>
        <w:t>הדגש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הרוגים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שבחיפה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נהרגו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בכניסה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פז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מכביש</w:t>
      </w:r>
      <w:r>
        <w:rPr>
          <w:rtl w:val="true"/>
        </w:rPr>
        <w:t xml:space="preserve"> </w:t>
      </w:r>
      <w:r>
        <w:rPr>
          <w:rFonts w:cs="David"/>
        </w:rPr>
        <w:t>70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ארבע</w:t>
      </w:r>
      <w:r>
        <w:rPr>
          <w:rFonts w:cs="David"/>
          <w:rtl w:val="true"/>
        </w:rPr>
        <w:t xml:space="preserve">...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מודעות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דגש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שהמגזר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הלא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יהודי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נקרא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קיבל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שהמגזר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החרדי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דגש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מיוחד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המאטריה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ההשקעה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הדגש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להשיב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נפגע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הנקודות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ההשפעה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הסיפור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נפגעים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בתאונות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דרכים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ונשקיע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תשתיות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תחבורה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ציבורית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המקומות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במסגרת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התחבורה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התשתיות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תחבורה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ציבורית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אתמול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ישבנו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ממתין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מסתכל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ההכנסה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התחבורה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שתוריד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הלאה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ישפיע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לדעתי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משוכנע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ישפיע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החינוך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החינוך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במסגרת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קוצץ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החינוך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בגלל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בשנת</w:t>
      </w:r>
      <w:r>
        <w:rPr>
          <w:rtl w:val="true"/>
        </w:rPr>
        <w:t xml:space="preserve"> </w:t>
      </w:r>
      <w:r>
        <w:rPr>
          <w:rFonts w:cs="David"/>
        </w:rPr>
        <w:t>2008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איקס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לכיתות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הגבוהות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</w:t>
      </w:r>
      <w:r>
        <w:rPr>
          <w:rFonts w:cs="David"/>
          <w:rtl w:val="true"/>
        </w:rPr>
        <w:t xml:space="preserve">' </w:t>
      </w:r>
      <w:r>
        <w:rPr>
          <w:rFonts w:cs="David"/>
          <w:rtl w:val="true"/>
        </w:rPr>
        <w:t>וי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א</w:t>
      </w:r>
      <w:r>
        <w:rPr>
          <w:rFonts w:cs="David"/>
          <w:rtl w:val="true"/>
        </w:rPr>
        <w:t xml:space="preserve">', </w:t>
      </w:r>
      <w:r>
        <w:rPr>
          <w:rFonts w:cs="David"/>
          <w:rtl w:val="true"/>
        </w:rPr>
        <w:t>השנה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מוכנים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Fonts w:cs="David"/>
          <w:rtl w:val="true"/>
        </w:rPr>
        <w:t xml:space="preserve">'.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שמואל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אבוהב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קוצץ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-</w:t>
      </w:r>
      <w:r>
        <w:rPr>
          <w:rFonts w:cs="David"/>
        </w:rPr>
        <w:t>26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</w:t>
      </w:r>
      <w:r>
        <w:rPr>
          <w:rFonts w:cs="David"/>
        </w:rPr>
        <w:t>11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יעקב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גנות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קוצץ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-</w:t>
      </w:r>
      <w:r>
        <w:rPr>
          <w:rFonts w:cs="David"/>
        </w:rPr>
        <w:t>26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</w:t>
      </w:r>
      <w:r>
        <w:rPr>
          <w:rFonts w:cs="David"/>
        </w:rPr>
        <w:t>15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הדיוק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רונית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תירוש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קוצץ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קוצץ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שמואל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אבוהב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קוצץ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יעקב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גנות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קוצץ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עברית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קוצץ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המאטצ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ינג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החינוך</w:t>
      </w:r>
      <w:r>
        <w:rPr>
          <w:rFonts w:cs="David"/>
          <w:rtl w:val="true"/>
        </w:rPr>
        <w:t>---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חמד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עמאר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החינוך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רונית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תירוש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רגע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דווקא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תקפתי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החינוך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בגלל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מצוקה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שנוצרה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והשלים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מיחסים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הדרישה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מאטצ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ינג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ההיסטוריה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מאטצ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ינג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לשחזר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Fonts w:cs="David"/>
          <w:rtl w:val="true"/>
        </w:rPr>
        <w:t>---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שמואל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אבוהב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הלאומית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2008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</w:rPr>
        <w:t>26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מינימום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הלאומית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החינוך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יעקב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גנות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אבוהב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דוקטורים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לתקציבים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רונית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תירוש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החינוך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שמואל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אבוהב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הלאומית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בשנת</w:t>
      </w:r>
      <w:r>
        <w:rPr>
          <w:rtl w:val="true"/>
        </w:rPr>
        <w:t xml:space="preserve"> </w:t>
      </w:r>
      <w:r>
        <w:rPr>
          <w:rFonts w:cs="David"/>
        </w:rPr>
        <w:t>2008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כשהיה</w:t>
      </w:r>
      <w:r>
        <w:rPr>
          <w:rtl w:val="true"/>
        </w:rPr>
        <w:t xml:space="preserve"> </w:t>
      </w:r>
      <w:r>
        <w:rPr>
          <w:rFonts w:cs="David"/>
        </w:rPr>
        <w:t>550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יכלו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שאפשר</w:t>
      </w:r>
      <w:r>
        <w:rPr>
          <w:rFonts w:cs="David"/>
          <w:rtl w:val="true"/>
        </w:rPr>
        <w:t>---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רונית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תירוש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התחבורה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מהרגיל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להאשים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בנורמה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יעקב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גנות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שאלת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ההיסטוריה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בשנת</w:t>
      </w:r>
      <w:r>
        <w:rPr>
          <w:rtl w:val="true"/>
        </w:rPr>
        <w:t xml:space="preserve"> </w:t>
      </w:r>
      <w:r>
        <w:rPr>
          <w:rFonts w:cs="David"/>
        </w:rPr>
        <w:t>96</w:t>
      </w:r>
      <w:r>
        <w:rPr>
          <w:rFonts w:cs="David"/>
          <w:rtl w:val="true"/>
        </w:rPr>
        <w:t xml:space="preserve">'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מטפלת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נמצאת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דר</w:t>
      </w:r>
      <w:r>
        <w:rPr>
          <w:rFonts w:cs="David"/>
          <w:rtl w:val="true"/>
        </w:rPr>
        <w:t xml:space="preserve">' </w:t>
      </w:r>
      <w:r>
        <w:rPr>
          <w:rFonts w:cs="David"/>
          <w:rtl w:val="true"/>
        </w:rPr>
        <w:t>רחל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רותם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קיבלה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</w:rPr>
        <w:t>11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לכיתות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הנמוכות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ניסיון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להוסיף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בכיתות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הגבוהות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בטוח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ברשות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במסגרת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-</w:t>
      </w:r>
      <w:r>
        <w:rPr>
          <w:rFonts w:cs="David"/>
        </w:rPr>
        <w:t>550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סיכמנו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תוספת</w:t>
      </w:r>
      <w:r>
        <w:rPr>
          <w:rtl w:val="true"/>
        </w:rPr>
        <w:t xml:space="preserve"> </w:t>
      </w:r>
      <w:r>
        <w:rPr>
          <w:rFonts w:cs="David"/>
        </w:rPr>
        <w:t>50%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החינוך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הבנתי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השנה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מכיוון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קוצצו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150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Fonts w:cs="David"/>
          <w:rtl w:val="true"/>
        </w:rPr>
        <w:t>---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רונית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תירוש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הורידו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יעקב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גנות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רגע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התפתחות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במסגרת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עתירה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החינוך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</w:t>
      </w:r>
      <w:r>
        <w:rPr>
          <w:rFonts w:cs="David"/>
        </w:rPr>
        <w:t>2011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15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בראשותו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לבטיחות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בדרכים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כץ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השלישי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שיועלה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החינוך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בטיחות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בדרכים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רונית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תירוש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מצוין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אשלח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שאילתה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התחבורה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החינוך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משנת</w:t>
      </w:r>
      <w:r>
        <w:rPr>
          <w:rtl w:val="true"/>
        </w:rPr>
        <w:t xml:space="preserve"> </w:t>
      </w:r>
      <w:r>
        <w:rPr>
          <w:rFonts w:cs="David"/>
        </w:rPr>
        <w:t>2000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נסתפק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נדע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יעקב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גנות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מאה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אחוז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חמד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עמאר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יעקב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אדלר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באדום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יעקב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אדלר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הנציג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העמותה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באדום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מהגג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העמותות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יחיאל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רוזנבלום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כרגע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הזכיר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רופא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וכרופא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שטיפל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השאלה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להתפטרותו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ההתפטרות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פרטיות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מילאה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שהוגדר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Fonts w:cs="David"/>
          <w:rtl w:val="true"/>
        </w:rPr>
        <w:t xml:space="preserve">?  </w:t>
      </w:r>
      <w:r>
        <w:rPr>
          <w:rFonts w:cs="David"/>
          <w:rtl w:val="true"/>
        </w:rPr>
        <w:t>דהיינו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עצמאי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מתאם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הגורמים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והגורמים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הנוספים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ותפקח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העבודה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תצמצם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תאונות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הדרכים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מבחוץ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התרשמנו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קיבלה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הסמכויות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שהוחלט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הוקמה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שרציתי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חנא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סוייד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קיבלתי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למועצה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יעקב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גנות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במועצה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היוצאת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מכיוון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סמכויות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קצת</w:t>
      </w:r>
      <w:r>
        <w:rPr>
          <w:rFonts w:cs="David"/>
          <w:rtl w:val="true"/>
        </w:rPr>
        <w:t>---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חמד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עמאר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מחייב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במועצה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מיעוטים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keepLines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יעקב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גנות</w:t>
      </w:r>
      <w:r>
        <w:rPr>
          <w:rFonts w:cs="David"/>
          <w:rtl w:val="true"/>
        </w:rPr>
        <w:t>:</w:t>
      </w:r>
    </w:p>
    <w:p>
      <w:pPr>
        <w:pStyle w:val="Normal"/>
        <w:keepLines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keepLines/>
        <w:bidi w:val="1"/>
        <w:ind w:left="0" w:right="0" w:firstLine="720"/>
        <w:jc w:val="both"/>
        <w:rPr/>
      </w:pP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מחייב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בכלל</w:t>
      </w:r>
      <w:r>
        <w:rPr>
          <w:rFonts w:cs="David"/>
          <w:rtl w:val="true"/>
        </w:rPr>
        <w:t xml:space="preserve">. </w:t>
      </w:r>
    </w:p>
    <w:p>
      <w:pPr>
        <w:pStyle w:val="Normal"/>
        <w:keepLines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חנא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סוייד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ואם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מחייב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מחייב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מחייב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בהנחה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מחייב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לנכון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ייצוג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לקבוצה</w:t>
      </w:r>
      <w:r>
        <w:rPr>
          <w:rFonts w:cs="David"/>
          <w:rtl w:val="true"/>
        </w:rPr>
        <w:t xml:space="preserve">...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מבדיל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מבדיל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יהודי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חרדי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מטפל</w:t>
      </w:r>
      <w:r>
        <w:rPr>
          <w:rFonts w:cs="David"/>
          <w:rtl w:val="true"/>
        </w:rPr>
        <w:t>---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יעקב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גנות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אדוני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עמדתי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התחבורה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אתחייב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חמד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עמאר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בוודאי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ראוי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יעקב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גנות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שייצוג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אוכלוסייה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דווקא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בתאונות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דרכים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ייצוג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חמד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עמאר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בקשר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לרשות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עצמאית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עצמאית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למשטרה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דוגמה</w:t>
      </w:r>
      <w:r>
        <w:rPr>
          <w:rtl w:val="true"/>
        </w:rPr>
        <w:t xml:space="preserve"> </w:t>
      </w:r>
      <w:r>
        <w:rPr>
          <w:rFonts w:cs="David"/>
        </w:rPr>
        <w:t>100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למשטרה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יעקב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גנות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אדוני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מקבלת</w:t>
      </w:r>
      <w:r>
        <w:rPr>
          <w:rtl w:val="true"/>
        </w:rPr>
        <w:t xml:space="preserve"> </w:t>
      </w:r>
      <w:r>
        <w:rPr>
          <w:rFonts w:cs="David"/>
        </w:rPr>
        <w:t>65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חמד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עמאר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מחליט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למשטרה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הרשות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המועצה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התחבורה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תעבירי</w:t>
      </w:r>
      <w:r>
        <w:rPr>
          <w:rtl w:val="true"/>
        </w:rPr>
        <w:t xml:space="preserve"> </w:t>
      </w:r>
      <w:r>
        <w:rPr>
          <w:rFonts w:cs="David"/>
        </w:rPr>
        <w:t>100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Fonts w:cs="David"/>
          <w:rtl w:val="true"/>
        </w:rPr>
        <w:t>', '</w:t>
      </w:r>
      <w:r>
        <w:rPr>
          <w:rFonts w:cs="David"/>
        </w:rPr>
        <w:t>65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Fonts w:cs="David"/>
          <w:rtl w:val="true"/>
        </w:rPr>
        <w:t xml:space="preserve">'.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יעקב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גנות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אדוני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מכוון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חמד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עמאר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מתכוון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שכחתי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משטרה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לתשתיות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צ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לאגף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התשתיות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התחבורה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תעבירי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הכסף</w:t>
      </w:r>
      <w:r>
        <w:rPr>
          <w:rFonts w:cs="David"/>
          <w:rtl w:val="true"/>
        </w:rPr>
        <w:t xml:space="preserve">', </w:t>
      </w:r>
      <w:r>
        <w:rPr>
          <w:rFonts w:cs="David"/>
          <w:rtl w:val="true"/>
        </w:rPr>
        <w:t>סימן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עצמאית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בישיבת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מחליטה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להעביר</w:t>
      </w:r>
      <w:r>
        <w:rPr>
          <w:rtl w:val="true"/>
        </w:rPr>
        <w:t xml:space="preserve"> </w:t>
      </w:r>
      <w:r>
        <w:rPr>
          <w:rFonts w:cs="David"/>
        </w:rPr>
        <w:t>65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למשטרה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20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החינוך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צ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עצמאית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מחליטה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סימן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עצמאית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עוזר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ברשותך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הנכבדים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לבטיחות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בדרכים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ברשות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הרשות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במתכונת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הנוכחית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קיימת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ומתוכן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ברשות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התחלתי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כסגן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ומשאבי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ובחמשת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הכללי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אאריך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בדברים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מסודרת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אסטרטגית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אושר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השנה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להבדיל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קודמות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התחלנו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פועלים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חבל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מקוצץ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עובדים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המשטרה</w:t>
      </w:r>
      <w:r>
        <w:rPr>
          <w:rFonts w:cs="David"/>
          <w:rtl w:val="true"/>
        </w:rPr>
        <w:t>---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חמד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עמאר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למשטרה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שאלתי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הכנסתי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צ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החינוך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עוזר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העניין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פועלת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הלאומית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לבטיחות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בדרכים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עצמאיים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אחוז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לדוגמה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לחקור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תאונות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דרכים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עצמאיים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כרגע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העצמאות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מתפקדים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המשטרה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מולם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הסכם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בהסכם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בינינו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להוציא</w:t>
      </w:r>
      <w:r>
        <w:rPr>
          <w:rtl w:val="true"/>
        </w:rPr>
        <w:t xml:space="preserve">  </w:t>
      </w:r>
      <w:r>
        <w:rPr>
          <w:rFonts w:cs="David"/>
        </w:rPr>
        <w:t>100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</w:rPr>
        <w:t>65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מפקחים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שאכן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מעסיקים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שוטרים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---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דני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קריבו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מדויק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עוזר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ההסכם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דני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קריבו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למשטרה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לפעילות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2010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קטן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</w:t>
      </w:r>
      <w:r>
        <w:rPr>
          <w:rFonts w:cs="David"/>
          <w:rtl w:val="true"/>
        </w:rPr>
        <w:t>-</w:t>
      </w:r>
      <w:r>
        <w:rPr>
          <w:rFonts w:cs="David"/>
        </w:rPr>
        <w:t>35%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</w:rPr>
        <w:t>40%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2008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וב</w:t>
      </w:r>
      <w:r>
        <w:rPr>
          <w:rFonts w:cs="David"/>
          <w:rtl w:val="true"/>
        </w:rPr>
        <w:t>-</w:t>
      </w:r>
      <w:r>
        <w:rPr>
          <w:rFonts w:cs="David"/>
        </w:rPr>
        <w:t>2009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נמוך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סדרי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גודל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שהועמד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בהתאם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שצפוי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2010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צמצום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הפעילות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האכיפתית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משטרת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בתחום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בטיחות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בדרכים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הצמצום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המשאבים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שעומדים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לרשותנו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שמואל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אבוהב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במקור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</w:rPr>
        <w:t>190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יעקב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גנות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במקור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יפה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דני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קריבו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אדוני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התחבורה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בוודאי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במונחים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הנומינליים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שעומדים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2010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קטן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התנועה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עשור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יעקב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גנות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ויכוח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רונית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תירוש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לכן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יעקב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גנות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התחילה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הקמתה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בכ</w:t>
      </w:r>
      <w:r>
        <w:rPr>
          <w:rFonts w:cs="David"/>
          <w:rtl w:val="true"/>
        </w:rPr>
        <w:t>-</w:t>
      </w:r>
      <w:r>
        <w:rPr>
          <w:rFonts w:cs="David"/>
        </w:rPr>
        <w:t>550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וירדה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</w:rPr>
        <w:t>350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רונית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תירוש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פרופורציונאלי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פגעתם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במשטרה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---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יעקב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גנות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הוסיף</w:t>
      </w:r>
      <w:r>
        <w:rPr>
          <w:rtl w:val="true"/>
        </w:rPr>
        <w:t xml:space="preserve"> </w:t>
      </w:r>
      <w:r>
        <w:rPr>
          <w:rFonts w:cs="David"/>
        </w:rPr>
        <w:t>20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Fonts w:cs="David"/>
          <w:rtl w:val="true"/>
        </w:rPr>
        <w:t>---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רונית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תירוש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לרשות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חמד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עמאר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נשמע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פרלמן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נציג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רונית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תירוש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הפאנץ</w:t>
      </w:r>
      <w:r>
        <w:rPr>
          <w:rFonts w:cs="David"/>
          <w:rtl w:val="true"/>
        </w:rPr>
        <w:t xml:space="preserve">' </w:t>
      </w:r>
      <w:r>
        <w:rPr>
          <w:rFonts w:cs="David"/>
          <w:rtl w:val="true"/>
        </w:rPr>
        <w:t>ליין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הדיון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מיכה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פרלמן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הבנתי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הפאנץ</w:t>
      </w:r>
      <w:r>
        <w:rPr>
          <w:rFonts w:cs="David"/>
          <w:rtl w:val="true"/>
        </w:rPr>
        <w:t xml:space="preserve">' </w:t>
      </w:r>
      <w:r>
        <w:rPr>
          <w:rFonts w:cs="David"/>
          <w:rtl w:val="true"/>
        </w:rPr>
        <w:t>ליין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הגענו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לסיכום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חד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פעמי</w:t>
      </w:r>
      <w:r>
        <w:rPr>
          <w:rFonts w:cs="David"/>
          <w:rtl w:val="true"/>
        </w:rPr>
        <w:t>---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רונית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תירוש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מחליטים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להעלות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להוריד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מיכה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פרלמן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הלאומית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קוצץ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בעקבות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2008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החלטה</w:t>
      </w:r>
      <w:r>
        <w:rPr>
          <w:rtl w:val="true"/>
        </w:rPr>
        <w:t xml:space="preserve"> </w:t>
      </w:r>
      <w:r>
        <w:rPr>
          <w:rFonts w:cs="David"/>
        </w:rPr>
        <w:t>4031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שקיצצה</w:t>
      </w:r>
      <w:r>
        <w:rPr>
          <w:rtl w:val="true"/>
        </w:rPr>
        <w:t xml:space="preserve"> </w:t>
      </w:r>
      <w:r>
        <w:rPr>
          <w:rFonts w:cs="David"/>
        </w:rPr>
        <w:t>200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רונית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תירוש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מחליטה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מיכה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פרלמן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החליטו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סדרי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הגודל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הקיצוץ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סדרי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העדיפויות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---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רונית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תירוש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פלאטים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מיכה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פרלמן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פלאט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בנוסף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לפלאט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קיצצו</w:t>
      </w:r>
      <w:r>
        <w:rPr>
          <w:rtl w:val="true"/>
        </w:rPr>
        <w:t xml:space="preserve"> </w:t>
      </w:r>
      <w:r>
        <w:rPr>
          <w:rFonts w:cs="David"/>
        </w:rPr>
        <w:t>200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רונית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תירוש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חיי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למה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ממה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מיכה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פרלמן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האמת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כשהחליטו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ההחלטה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בנוסח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הטעמים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הירידה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שמתרחשת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ההרוגים</w:t>
      </w:r>
      <w:r>
        <w:rPr>
          <w:rFonts w:cs="David"/>
          <w:rtl w:val="true"/>
        </w:rPr>
        <w:t>---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רונית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תירוש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אקוויוולנטי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לירידה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בתקציב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מיכה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פרלמן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הלאומית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לבטיחות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בדרכים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בתשתיות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בטיחותיים</w:t>
      </w:r>
      <w:r>
        <w:rPr>
          <w:rFonts w:cs="David"/>
          <w:rtl w:val="true"/>
        </w:rPr>
        <w:t>---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חמד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עמאר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נאבק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מיכה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פרלמן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המנהל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התחבורה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חמד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עמאר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נפרד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עצמאי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יעקב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גנות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התחבורה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חנא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סוייד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כתוצאה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מהירידה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בנפגעים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נטייה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להוריד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התקציבים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מיכה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פרלמן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Fonts w:cs="David"/>
          <w:rtl w:val="true"/>
        </w:rPr>
        <w:t>---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חנא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סוייד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נטייה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טבעית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הגיוני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מוטעה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עוזר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בעקבות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העלייה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והטענה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במילא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קיצוץ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בגדול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רונית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תירוש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ואז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ירידה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חנא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סוייד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הפוך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מיכה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פרלמן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הקיצוצים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היחידים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הלאומית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לבטיחות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הקיצוצים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הרוחביים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פלוס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מנתק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קיצצנו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יעקב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גנות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גברתי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שנתיים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חנא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סוייד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מנצלים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התקציבים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מיכה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פרלמן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נכון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בסעיפי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ניצלו</w:t>
      </w:r>
      <w:r>
        <w:rPr>
          <w:rtl w:val="true"/>
        </w:rPr>
        <w:t xml:space="preserve"> </w:t>
      </w:r>
      <w:r>
        <w:rPr>
          <w:rFonts w:cs="David"/>
        </w:rPr>
        <w:t>70%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2009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שבערך</w:t>
      </w:r>
      <w:r>
        <w:rPr>
          <w:rtl w:val="true"/>
        </w:rPr>
        <w:t xml:space="preserve"> </w:t>
      </w:r>
      <w:r>
        <w:rPr>
          <w:rFonts w:cs="David"/>
        </w:rPr>
        <w:t>80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בוצעו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השירות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רונית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תירוש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אפקטיבית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מיכה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פרלמן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נתוני</w:t>
      </w:r>
      <w:r>
        <w:rPr>
          <w:rFonts w:cs="David"/>
          <w:rtl w:val="true"/>
        </w:rPr>
        <w:t>---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רונית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תירוש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מישהו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בודק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אפקטיביות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שיינין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התכוון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אולי</w:t>
      </w:r>
      <w:r>
        <w:rPr>
          <w:rFonts w:cs="David"/>
          <w:rtl w:val="true"/>
        </w:rPr>
        <w:t>---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יעקב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גנות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בתום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התחבורה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יבדוק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התאמתה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תפקודה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יעדיה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הישגיה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שקשור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חנא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סוייד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מאיים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יעקב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גנות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בפירוש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חמד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עמאר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סוייד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להגדיל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שומע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ניצול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70%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נשארו</w:t>
      </w:r>
      <w:r>
        <w:rPr>
          <w:rtl w:val="true"/>
        </w:rPr>
        <w:t xml:space="preserve"> </w:t>
      </w:r>
      <w:r>
        <w:rPr>
          <w:rFonts w:cs="David"/>
        </w:rPr>
        <w:t>80</w:t>
      </w:r>
      <w:r>
        <w:rPr>
          <w:rFonts w:cs="David"/>
          <w:rtl w:val="true"/>
        </w:rPr>
        <w:t>---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עוזר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מדויק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חמד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עמאר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ניצול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מצליחה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לנצל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Fonts w:cs="David"/>
          <w:rtl w:val="true"/>
        </w:rPr>
        <w:t>---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keepLines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מיכה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פרלמן</w:t>
      </w:r>
      <w:r>
        <w:rPr>
          <w:rFonts w:cs="David"/>
          <w:rtl w:val="true"/>
        </w:rPr>
        <w:t>:</w:t>
      </w:r>
    </w:p>
    <w:p>
      <w:pPr>
        <w:pStyle w:val="Normal"/>
        <w:keepLines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keepLines/>
        <w:bidi w:val="1"/>
        <w:ind w:left="0" w:right="0" w:firstLine="720"/>
        <w:jc w:val="both"/>
        <w:rPr/>
      </w:pP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ההרשאה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2009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נתנו</w:t>
      </w:r>
      <w:r>
        <w:rPr>
          <w:rtl w:val="true"/>
        </w:rPr>
        <w:t xml:space="preserve"> </w:t>
      </w:r>
      <w:r>
        <w:rPr>
          <w:rFonts w:cs="David"/>
        </w:rPr>
        <w:t>30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הרשאה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נוצלו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עוזר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לנצל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חיליק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רוזנבלום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להוסיף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פורום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התחבורה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כשהוחלט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לקצץ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פתחו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דלתם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בפנינו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אינטנסיביות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הגדלת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הועלתה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האפקטיביות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מטענת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מהמשרדים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שמועברים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מנצלים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סוכם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לנג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אדירי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בישיבות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התחבורה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פעולה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פעולת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תיפגע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הפעולות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האמיתיות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כולל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החינוך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לקחו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אדירי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ייפגע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ייפגעו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הפעולות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ליצור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המאטצ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ינג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התחבורה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וכולי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לצערנו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חמד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עמאר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הגורמים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האחרים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הרשות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עוזר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מפקחת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בהחלט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הגופים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כולל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החינוך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אפילו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ניידות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הבטיחות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התחבורה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מפקחים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ברשותכם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נאמרו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הניצול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ואומרים</w:t>
      </w:r>
      <w:r>
        <w:rPr>
          <w:rFonts w:cs="David"/>
          <w:rtl w:val="true"/>
        </w:rPr>
        <w:t>---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חנא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סוייד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שנתיים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עוזר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פרלמן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קיצוץ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החליטו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פשוט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בגרזן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להוריד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-</w:t>
      </w:r>
      <w:r>
        <w:rPr>
          <w:rFonts w:cs="David"/>
        </w:rPr>
        <w:t>550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200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תעשו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חשבון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כמעט</w:t>
      </w:r>
      <w:r>
        <w:rPr>
          <w:rtl w:val="true"/>
        </w:rPr>
        <w:t xml:space="preserve"> </w:t>
      </w:r>
      <w:r>
        <w:rPr>
          <w:rFonts w:cs="David"/>
        </w:rPr>
        <w:t>40%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מנצלים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להתבטא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בחריפות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מנצל</w:t>
      </w:r>
      <w:r>
        <w:rPr>
          <w:rtl w:val="true"/>
        </w:rPr>
        <w:t xml:space="preserve"> </w:t>
      </w:r>
      <w:r>
        <w:rPr>
          <w:rFonts w:cs="David"/>
        </w:rPr>
        <w:t>100%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במזומן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כמעט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כשהאוצר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ניצול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מזומן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בוצעה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ויצאה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חשבונית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בגינה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החשבונית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ואחרות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אפילו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שמישהו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במגרה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לדוגמה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שולמה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מבחינתם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ניצול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</w:t>
      </w:r>
      <w:r>
        <w:rPr>
          <w:rFonts w:cs="David"/>
          <w:rtl w:val="true"/>
        </w:rPr>
        <w:t>---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חמד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עמאר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תודה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עוזר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העבודה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בוצעה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שילמו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במזומן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-</w:t>
      </w:r>
      <w:r>
        <w:rPr>
          <w:rFonts w:cs="David"/>
        </w:rPr>
        <w:t>70%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ניצול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להשתמש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נגדנו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יעקב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גנות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תלמד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ממבוגרים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תוקפים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חמד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עמאר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מסכמים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מברכת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הירידה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הנפגעים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בתאונות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דרכים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התחבורה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והבטיחות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המועצה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למועצה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בהקדם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האפשרי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מברכת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התחבורה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והבטיחות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שיפעל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מיעוטים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למועצת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הלאומית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בהתאם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למשקלם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באוכלוסייה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ממליצה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מברכת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התחבורה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50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הלאומית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וקוראת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להגדיל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לשנת</w:t>
      </w:r>
      <w:r>
        <w:rPr>
          <w:rtl w:val="true"/>
        </w:rPr>
        <w:t xml:space="preserve"> </w:t>
      </w:r>
      <w:r>
        <w:rPr>
          <w:rFonts w:cs="David"/>
        </w:rPr>
        <w:t>2011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ולהעמידו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</w:rPr>
        <w:t>550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תודה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b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הישיבה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ננעלה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בשעה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Cs/>
          <w:u w:val="single"/>
        </w:rPr>
        <w:t>15:35</w:t>
      </w:r>
    </w:p>
    <w:p>
      <w:pPr>
        <w:pStyle w:val="Normal"/>
        <w:bidi w:val="1"/>
        <w:ind w:left="0" w:right="0" w:firstLine="720"/>
        <w:jc w:val="both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Times New Roman"/>
          <w:u w:val="single"/>
          <w:rtl w:val="true"/>
        </w:rPr>
        <w:t xml:space="preserve"> 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Times New Roman"/>
          <w:u w:val="single"/>
          <w:rtl w:val="true"/>
        </w:rPr>
        <w:t xml:space="preserve"> 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rPr>
          <w:rFonts w:cs="David"/>
        </w:rPr>
      </w:pPr>
      <w:r>
        <w:rPr>
          <w:rFonts w:cs="David"/>
        </w:rPr>
      </w:r>
    </w:p>
    <w:sectPr>
      <w:headerReference w:type="default" r:id="rId2"/>
      <w:headerReference w:type="first" r:id="rId3"/>
      <w:type w:val="nextPage"/>
      <w:pgSz w:w="11906" w:h="16838"/>
      <w:pgMar w:left="1800" w:right="1800" w:header="708" w:top="1440" w:footer="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1"/>
      <w:ind w:left="0" w:right="360" w:hanging="0"/>
      <w:jc w:val="both"/>
      <w:rPr/>
    </w:pPr>
    <w:r>
      <w:rPr>
        <w:rFonts w:cs="David"/>
        <w:rtl w:val="true"/>
      </w:rPr>
      <w:t>ועדת</w:t>
    </w:r>
    <w:r>
      <w:rPr>
        <w:rtl w:val="true"/>
      </w:rPr>
      <w:t xml:space="preserve"> </w:t>
    </w:r>
    <w:r>
      <w:rPr>
        <w:rFonts w:cs="David"/>
        <w:rtl w:val="true"/>
      </w:rPr>
      <w:t>הכלכלה</w:t>
    </w:r>
    <w:r>
      <mc:AlternateContent>
        <mc:Choice Requires="wps">
          <w:drawing>
            <wp:anchor behindDoc="0" distT="0" distB="0" distL="0" distR="0" simplePos="0" locked="0" layoutInCell="1" allowOverlap="1" relativeHeight="23">
              <wp:simplePos x="0" y="0"/>
              <wp:positionH relativeFrom="margin">
                <wp:align>left</wp:align>
              </wp:positionH>
              <wp:positionV relativeFrom="paragraph">
                <wp:posOffset>635</wp:posOffset>
              </wp:positionV>
              <wp:extent cx="153035" cy="17526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0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  <w:rFonts w:cs="David"/>
                            </w:rPr>
                          </w:pPr>
                          <w:r>
                            <w:rPr>
                              <w:rStyle w:val="PageNumber"/>
                              <w:rFonts w:cs="David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David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rFonts w:cs="David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David"/>
                            </w:rPr>
                            <w:t>23</w:t>
                          </w:r>
                          <w:r>
                            <w:rPr>
                              <w:rStyle w:val="PageNumber"/>
                              <w:rFonts w:cs="David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2.05pt;height:13.8pt;mso-wrap-distance-left:0pt;mso-wrap-distance-right:0pt;mso-wrap-distance-top:0pt;mso-wrap-distance-bottom:0pt;margin-top:0.05pt;mso-position-vertical-relative:text;margin-left:0pt;mso-position-horizontal:left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rPr>
                        <w:rStyle w:val="PageNumber"/>
                        <w:rFonts w:cs="David"/>
                      </w:rPr>
                    </w:pPr>
                    <w:r>
                      <w:rPr>
                        <w:rStyle w:val="PageNumber"/>
                        <w:rFonts w:cs="David"/>
                      </w:rPr>
                      <w:fldChar w:fldCharType="begin"/>
                    </w:r>
                    <w:r>
                      <w:rPr>
                        <w:rStyle w:val="PageNumber"/>
                        <w:rFonts w:cs="David"/>
                      </w:rPr>
                      <w:instrText> PAGE </w:instrText>
                    </w:r>
                    <w:r>
                      <w:rPr>
                        <w:rStyle w:val="PageNumber"/>
                        <w:rFonts w:cs="David"/>
                      </w:rPr>
                      <w:fldChar w:fldCharType="separate"/>
                    </w:r>
                    <w:r>
                      <w:rPr>
                        <w:rStyle w:val="PageNumber"/>
                        <w:rFonts w:cs="David"/>
                      </w:rPr>
                      <w:t>23</w:t>
                    </w:r>
                    <w:r>
                      <w:rPr>
                        <w:rStyle w:val="PageNumber"/>
                        <w:rFonts w:cs="David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Header"/>
      <w:bidi w:val="1"/>
      <w:ind w:left="0" w:right="0" w:hanging="0"/>
      <w:jc w:val="both"/>
      <w:rPr>
        <w:rFonts w:cs="David"/>
      </w:rPr>
    </w:pPr>
    <w:r>
      <w:rPr>
        <w:rFonts w:cs="David"/>
      </w:rPr>
      <w:t>26.1.2010</w:t>
    </w:r>
  </w:p>
  <w:p>
    <w:pPr>
      <w:pStyle w:val="Header"/>
      <w:bidi w:val="1"/>
      <w:ind w:left="0" w:right="0" w:hanging="0"/>
      <w:jc w:val="both"/>
      <w:rPr>
        <w:rFonts w:cs="David"/>
      </w:rPr>
    </w:pPr>
    <w:r>
      <w:rPr>
        <w:rFonts w:cs="David"/>
        <w:rtl w:val="tru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right"/>
      <w:pPr>
        <w:tabs>
          <w:tab w:val="num" w:pos="1080"/>
        </w:tabs>
        <w:ind w:left="1080" w:hanging="360"/>
      </w:pPr>
      <w:rPr>
        <w:rFonts w:cs="David"/>
      </w:rPr>
    </w:lvl>
  </w:abstractNum>
  <w:abstractNum w:abstractNumId="3">
    <w:lvl w:ilvl="0">
      <w:start w:val="1"/>
      <w:numFmt w:val="decimal"/>
      <w:lvlText w:val="%1."/>
      <w:lvlJc w:val="right"/>
      <w:pPr>
        <w:tabs>
          <w:tab w:val="num" w:pos="1080"/>
        </w:tabs>
        <w:ind w:left="1080" w:hanging="360"/>
      </w:pPr>
      <w:rPr>
        <w:rFonts w:cs="David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bidi w:val="1"/>
      <w:ind w:left="0" w:right="0" w:hanging="0"/>
      <w:jc w:val="left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bidi w:val="1"/>
      <w:ind w:left="0" w:right="0" w:hanging="0"/>
      <w:jc w:val="left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bidi w:val="1"/>
      <w:ind w:left="0" w:right="0" w:hanging="0"/>
      <w:jc w:val="center"/>
      <w:outlineLvl w:val="2"/>
    </w:pPr>
    <w:rPr>
      <w:b/>
      <w:bCs/>
      <w:u w:val="single"/>
    </w:rPr>
  </w:style>
  <w:style w:type="character" w:styleId="WW8Num1z0">
    <w:name w:val="WW8Num1z0"/>
    <w:qFormat/>
    <w:rPr>
      <w:rFonts w:cs="David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cs="David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Style11">
    <w:name w:val="גופן ברירת המחדל של פיסקה"/>
    <w:qFormat/>
    <w:rPr/>
  </w:style>
  <w:style w:type="character" w:styleId="PageNumber">
    <w:name w:val="Page Number"/>
    <w:basedOn w:val="Style1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פרוטוקול_ישיבת_ועדה</Template>
  <TotalTime>1</TotalTime>
  <Application>LibreOffice/6.4.7.2$Linux_X86_64 LibreOffice_project/40$Build-2</Application>
  <Pages>23</Pages>
  <Words>6089</Words>
  <Characters>27337</Characters>
  <CharactersWithSpaces>33366</CharactersWithSpaces>
  <Paragraphs>366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2010-02-01T10:13:00Z</dcterms:created>
  <dc:creator>com_alex</dc:creator>
  <dc:description/>
  <cp:keywords/>
  <dc:language>en-US</dc:language>
  <cp:lastModifiedBy>com_alex</cp:lastModifiedBy>
  <dcterms:modified xsi:type="dcterms:W3CDTF">2010-02-01T10:25:00Z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iginalName">
    <vt:lpwstr>OriginalName</vt:lpwstr>
  </property>
  <property fmtid="{D5CDD505-2E9C-101B-9397-08002B2CF9AE}" pid="3" name="StartMode">
    <vt:lpwstr>StartMode</vt:lpwstr>
  </property>
</Properties>
</file>