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753" w:rsidRDefault="00374753" w:rsidP="00374753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rPr>
          <w:b/>
          <w:bCs/>
          <w:u w:val="single"/>
          <w:rtl/>
        </w:rPr>
      </w:pPr>
    </w:p>
    <w:p w:rsidR="00374753" w:rsidRPr="00374753" w:rsidRDefault="00374753" w:rsidP="00374753">
      <w:pPr>
        <w:pStyle w:val="3"/>
        <w:rPr>
          <w:b/>
          <w:bCs/>
          <w:u w:val="single"/>
          <w:rtl/>
        </w:rPr>
      </w:pPr>
      <w:r w:rsidRPr="00374753">
        <w:rPr>
          <w:b/>
          <w:bCs/>
          <w:u w:val="single"/>
          <w:rtl/>
        </w:rPr>
        <w:t>ה</w:t>
      </w:r>
      <w:r w:rsidR="00784950" w:rsidRPr="00374753">
        <w:rPr>
          <w:b/>
          <w:bCs/>
          <w:u w:val="single"/>
          <w:rtl/>
        </w:rPr>
        <w:t>ישיבה המאתיים</w:t>
      </w:r>
      <w:r w:rsidRPr="00374753">
        <w:rPr>
          <w:b/>
          <w:bCs/>
          <w:u w:val="single"/>
          <w:rtl/>
        </w:rPr>
        <w:t>-</w:t>
      </w:r>
      <w:r w:rsidR="00784950" w:rsidRPr="00374753">
        <w:rPr>
          <w:b/>
          <w:bCs/>
          <w:u w:val="single"/>
          <w:rtl/>
        </w:rPr>
        <w:t>ושמונים</w:t>
      </w:r>
      <w:r w:rsidRPr="00374753">
        <w:rPr>
          <w:b/>
          <w:bCs/>
          <w:u w:val="single"/>
          <w:rtl/>
        </w:rPr>
        <w:t>-</w:t>
      </w:r>
      <w:r w:rsidR="00784950" w:rsidRPr="00374753">
        <w:rPr>
          <w:b/>
          <w:bCs/>
          <w:u w:val="single"/>
          <w:rtl/>
        </w:rPr>
        <w:t>ושתיים של הכנסת החמש</w:t>
      </w:r>
      <w:r w:rsidRPr="00374753">
        <w:rPr>
          <w:b/>
          <w:bCs/>
          <w:u w:val="single"/>
          <w:rtl/>
        </w:rPr>
        <w:t>-</w:t>
      </w:r>
      <w:r w:rsidR="00784950" w:rsidRPr="00374753">
        <w:rPr>
          <w:b/>
          <w:bCs/>
          <w:u w:val="single"/>
          <w:rtl/>
        </w:rPr>
        <w:t>עשרה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ום שלישי, כ"ג בשבט התשס"ב (5 בפברואר 2002)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רושלים, הכנסת, שעה 09:06</w:t>
      </w:r>
    </w:p>
    <w:p w:rsidR="00374753" w:rsidRDefault="00374753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b/>
          <w:bCs/>
          <w:rtl/>
        </w:rPr>
        <w:br w:type="page"/>
      </w:r>
    </w:p>
    <w:p w:rsidR="00374753" w:rsidRDefault="00374753" w:rsidP="00374753">
      <w:pPr>
        <w:pStyle w:val="1"/>
        <w:tabs>
          <w:tab w:val="right" w:leader="dot" w:pos="8296"/>
        </w:tabs>
        <w:rPr>
          <w:noProof/>
        </w:rPr>
      </w:pPr>
      <w:bookmarkStart w:id="1" w:name="_Toc451428984"/>
      <w:r w:rsidRPr="00374753">
        <w:rPr>
          <w:u w:val="none"/>
          <w:rtl/>
        </w:rPr>
        <w:lastRenderedPageBreak/>
        <w:t>תוכן העניינים</w:t>
      </w:r>
      <w:r>
        <w:rPr>
          <w:u w:val="none"/>
          <w:rtl/>
        </w:rPr>
        <w:fldChar w:fldCharType="begin"/>
      </w:r>
      <w:r>
        <w:rPr>
          <w:u w:val="none"/>
          <w:rtl/>
        </w:rPr>
        <w:instrText xml:space="preserve"> </w:instrText>
      </w:r>
      <w:r>
        <w:rPr>
          <w:u w:val="none"/>
        </w:rPr>
        <w:instrText>TOC</w:instrText>
      </w:r>
      <w:r>
        <w:rPr>
          <w:u w:val="none"/>
          <w:rtl/>
        </w:rPr>
        <w:instrText xml:space="preserve"> \</w:instrText>
      </w:r>
      <w:r>
        <w:rPr>
          <w:u w:val="none"/>
        </w:rPr>
        <w:instrText>o "1-1" \n \h \z \u</w:instrText>
      </w:r>
      <w:r>
        <w:rPr>
          <w:u w:val="none"/>
          <w:rtl/>
        </w:rPr>
        <w:instrText xml:space="preserve"> </w:instrText>
      </w:r>
      <w:r>
        <w:rPr>
          <w:u w:val="none"/>
          <w:rtl/>
        </w:rPr>
        <w:fldChar w:fldCharType="separate"/>
      </w:r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85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86" w:history="1"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87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88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89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0" w:history="1"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1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2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3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4" w:history="1"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5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6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7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8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8999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0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1" w:history="1"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2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3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4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5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6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7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8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09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0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1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2" w:history="1">
        <w:r w:rsidR="00374753" w:rsidRPr="003D6688">
          <w:rPr>
            <w:rStyle w:val="Hyperlink"/>
            <w:rFonts w:hint="eastAsia"/>
            <w:noProof/>
            <w:rtl/>
          </w:rPr>
          <w:t>החלטה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בדבר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חלוקת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פרק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א</w:t>
        </w:r>
        <w:r w:rsidR="00374753" w:rsidRPr="003D6688">
          <w:rPr>
            <w:rStyle w:val="Hyperlink"/>
            <w:noProof/>
            <w:rtl/>
          </w:rPr>
          <w:t xml:space="preserve">: </w:t>
        </w:r>
        <w:r w:rsidR="00374753" w:rsidRPr="003D6688">
          <w:rPr>
            <w:rStyle w:val="Hyperlink"/>
            <w:rFonts w:hint="eastAsia"/>
            <w:noProof/>
            <w:rtl/>
          </w:rPr>
          <w:t>תקשורת</w:t>
        </w:r>
        <w:r w:rsidR="00374753" w:rsidRPr="003D6688">
          <w:rPr>
            <w:rStyle w:val="Hyperlink"/>
            <w:noProof/>
            <w:rtl/>
          </w:rPr>
          <w:t xml:space="preserve">, </w:t>
        </w:r>
        <w:r w:rsidR="00374753" w:rsidRPr="003D6688">
          <w:rPr>
            <w:rStyle w:val="Hyperlink"/>
            <w:rFonts w:hint="eastAsia"/>
            <w:noProof/>
            <w:rtl/>
          </w:rPr>
          <w:t>בהצעת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3" w:history="1"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4" w:history="1"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–2001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5" w:history="1">
        <w:r w:rsidR="00374753" w:rsidRPr="003D6688">
          <w:rPr>
            <w:rStyle w:val="Hyperlink"/>
            <w:rFonts w:hint="eastAsia"/>
            <w:noProof/>
            <w:rtl/>
          </w:rPr>
          <w:t>החלטה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בדבר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טעות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הגז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הטבעי</w:t>
        </w:r>
        <w:r w:rsidR="00374753" w:rsidRPr="003D6688">
          <w:rPr>
            <w:rStyle w:val="Hyperlink"/>
            <w:noProof/>
            <w:rtl/>
          </w:rPr>
          <w:t xml:space="preserve">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–2001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6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שירותי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תיירות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4),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7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8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>-</w:t>
        </w:r>
        <w:r w:rsidR="00374753" w:rsidRPr="003D6688">
          <w:rPr>
            <w:rStyle w:val="Hyperlink"/>
            <w:rFonts w:hint="eastAsia"/>
            <w:noProof/>
            <w:rtl/>
          </w:rPr>
          <w:t>יסוד</w:t>
        </w:r>
        <w:r w:rsidR="00374753" w:rsidRPr="003D6688">
          <w:rPr>
            <w:rStyle w:val="Hyperlink"/>
            <w:noProof/>
            <w:rtl/>
          </w:rPr>
          <w:t xml:space="preserve">: </w:t>
        </w:r>
        <w:r w:rsidR="00374753" w:rsidRPr="003D6688">
          <w:rPr>
            <w:rStyle w:val="Hyperlink"/>
            <w:rFonts w:hint="eastAsia"/>
            <w:noProof/>
            <w:rtl/>
          </w:rPr>
          <w:t>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הצעות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והסתייגויות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שבביצוען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כרוכה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עלות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19" w:history="1">
        <w:r w:rsidR="00374753" w:rsidRPr="003D6688">
          <w:rPr>
            <w:rStyle w:val="Hyperlink"/>
            <w:rFonts w:hint="eastAsia"/>
            <w:noProof/>
            <w:rtl/>
          </w:rPr>
          <w:t>תקציבית</w:t>
        </w:r>
        <w:r w:rsidR="00374753" w:rsidRPr="003D6688">
          <w:rPr>
            <w:rStyle w:val="Hyperlink"/>
            <w:noProof/>
            <w:rtl/>
          </w:rPr>
          <w:t>) (</w:t>
        </w:r>
        <w:r w:rsidR="00374753" w:rsidRPr="003D6688">
          <w:rPr>
            <w:rStyle w:val="Hyperlink"/>
            <w:rFonts w:hint="eastAsia"/>
            <w:noProof/>
            <w:rtl/>
          </w:rPr>
          <w:t>הוראת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שעה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0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1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הסניגוריה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הציבורית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5),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2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3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פקודת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הרוקחים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10),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4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5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הביטוח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הלאומי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46),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6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7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2002; </w:t>
        </w:r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8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29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0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1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2" w:history="1">
        <w:r w:rsidR="00374753" w:rsidRPr="003D6688">
          <w:rPr>
            <w:rStyle w:val="Hyperlink"/>
            <w:rFonts w:hint="eastAsia"/>
            <w:noProof/>
            <w:rtl/>
          </w:rPr>
          <w:t>מסמכים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שהונחו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על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שולחן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הכנסת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3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ההסדרים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במשק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תיקוני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חקיקה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להשגת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יעדי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והמדיניות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הכלכלית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4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5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שירותי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תיירות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4),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6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7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>-</w:t>
        </w:r>
        <w:r w:rsidR="00374753" w:rsidRPr="003D6688">
          <w:rPr>
            <w:rStyle w:val="Hyperlink"/>
            <w:rFonts w:hint="eastAsia"/>
            <w:noProof/>
            <w:rtl/>
          </w:rPr>
          <w:t>יסוד</w:t>
        </w:r>
        <w:r w:rsidR="00374753" w:rsidRPr="003D6688">
          <w:rPr>
            <w:rStyle w:val="Hyperlink"/>
            <w:noProof/>
            <w:rtl/>
          </w:rPr>
          <w:t xml:space="preserve">: </w:t>
        </w:r>
        <w:r w:rsidR="00374753" w:rsidRPr="003D6688">
          <w:rPr>
            <w:rStyle w:val="Hyperlink"/>
            <w:rFonts w:hint="eastAsia"/>
            <w:noProof/>
            <w:rtl/>
          </w:rPr>
          <w:t>משק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המדינה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הצעות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והסתייגויות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שבביצוען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כרוכה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8" w:history="1">
        <w:r w:rsidR="00374753" w:rsidRPr="003D6688">
          <w:rPr>
            <w:rStyle w:val="Hyperlink"/>
            <w:rFonts w:hint="eastAsia"/>
            <w:noProof/>
            <w:rtl/>
          </w:rPr>
          <w:t>עלות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תקציבית</w:t>
        </w:r>
        <w:r w:rsidR="00374753" w:rsidRPr="003D6688">
          <w:rPr>
            <w:rStyle w:val="Hyperlink"/>
            <w:noProof/>
            <w:rtl/>
          </w:rPr>
          <w:t>) (</w:t>
        </w:r>
        <w:r w:rsidR="00374753" w:rsidRPr="003D6688">
          <w:rPr>
            <w:rStyle w:val="Hyperlink"/>
            <w:rFonts w:hint="eastAsia"/>
            <w:noProof/>
            <w:rtl/>
          </w:rPr>
          <w:t>הוראת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שעה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39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0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הסניגוריה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הציבורית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5),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1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2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פקודת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הרוקחים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10),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3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4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הביטוח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הלאומי</w:t>
        </w:r>
        <w:r w:rsidR="00374753" w:rsidRPr="003D6688">
          <w:rPr>
            <w:rStyle w:val="Hyperlink"/>
            <w:noProof/>
            <w:rtl/>
          </w:rPr>
          <w:t xml:space="preserve"> (</w:t>
        </w:r>
        <w:r w:rsidR="00374753" w:rsidRPr="003D6688">
          <w:rPr>
            <w:rStyle w:val="Hyperlink"/>
            <w:rFonts w:hint="eastAsia"/>
            <w:noProof/>
            <w:rtl/>
          </w:rPr>
          <w:t>תיקון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מס</w:t>
        </w:r>
        <w:r w:rsidR="00374753" w:rsidRPr="003D6688">
          <w:rPr>
            <w:rStyle w:val="Hyperlink"/>
            <w:noProof/>
            <w:rtl/>
          </w:rPr>
          <w:t xml:space="preserve">' 46),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5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6" w:history="1"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2002; </w:t>
        </w:r>
        <w:r w:rsidR="00374753" w:rsidRPr="003D6688">
          <w:rPr>
            <w:rStyle w:val="Hyperlink"/>
            <w:rFonts w:hint="eastAsia"/>
            <w:noProof/>
            <w:rtl/>
          </w:rPr>
          <w:t>הצעת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חוק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התקציב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לשנת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הכספים</w:t>
        </w:r>
        <w:r w:rsidR="00374753" w:rsidRPr="003D6688">
          <w:rPr>
            <w:rStyle w:val="Hyperlink"/>
            <w:noProof/>
            <w:rtl/>
          </w:rPr>
          <w:t xml:space="preserve"> 2002, </w:t>
        </w:r>
        <w:r w:rsidR="00374753" w:rsidRPr="003D6688">
          <w:rPr>
            <w:rStyle w:val="Hyperlink"/>
            <w:rFonts w:hint="eastAsia"/>
            <w:noProof/>
            <w:rtl/>
          </w:rPr>
          <w:t>התשס</w:t>
        </w:r>
        <w:r w:rsidR="00374753" w:rsidRPr="003D6688">
          <w:rPr>
            <w:rStyle w:val="Hyperlink"/>
            <w:noProof/>
            <w:rtl/>
          </w:rPr>
          <w:t>"</w:t>
        </w:r>
        <w:r w:rsidR="00374753" w:rsidRPr="003D6688">
          <w:rPr>
            <w:rStyle w:val="Hyperlink"/>
            <w:rFonts w:hint="eastAsia"/>
            <w:noProof/>
            <w:rtl/>
          </w:rPr>
          <w:t>ב</w:t>
        </w:r>
        <w:r w:rsidR="00374753" w:rsidRPr="003D6688">
          <w:rPr>
            <w:rStyle w:val="Hyperlink"/>
            <w:noProof/>
            <w:rtl/>
          </w:rPr>
          <w:t>–2002</w:t>
        </w:r>
      </w:hyperlink>
    </w:p>
    <w:p w:rsidR="00374753" w:rsidRDefault="00C3719A" w:rsidP="00374753">
      <w:pPr>
        <w:pStyle w:val="TOC1"/>
        <w:tabs>
          <w:tab w:val="right" w:leader="dot" w:pos="8296"/>
        </w:tabs>
        <w:rPr>
          <w:noProof/>
          <w:rtl/>
        </w:rPr>
      </w:pPr>
      <w:hyperlink w:anchor="_Toc451429047" w:history="1">
        <w:r w:rsidR="00374753" w:rsidRPr="003D6688">
          <w:rPr>
            <w:rStyle w:val="Hyperlink"/>
            <w:noProof/>
            <w:rtl/>
          </w:rPr>
          <w:t>(</w:t>
        </w:r>
        <w:r w:rsidR="00374753" w:rsidRPr="003D6688">
          <w:rPr>
            <w:rStyle w:val="Hyperlink"/>
            <w:rFonts w:hint="eastAsia"/>
            <w:noProof/>
            <w:rtl/>
          </w:rPr>
          <w:t>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שנייה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וקריאה</w:t>
        </w:r>
        <w:r w:rsidR="00374753" w:rsidRPr="003D6688">
          <w:rPr>
            <w:rStyle w:val="Hyperlink"/>
            <w:noProof/>
            <w:rtl/>
          </w:rPr>
          <w:t xml:space="preserve"> </w:t>
        </w:r>
        <w:r w:rsidR="00374753" w:rsidRPr="003D6688">
          <w:rPr>
            <w:rStyle w:val="Hyperlink"/>
            <w:rFonts w:hint="eastAsia"/>
            <w:noProof/>
            <w:rtl/>
          </w:rPr>
          <w:t>שלישית</w:t>
        </w:r>
        <w:r w:rsidR="00374753" w:rsidRPr="003D6688">
          <w:rPr>
            <w:rStyle w:val="Hyperlink"/>
            <w:noProof/>
            <w:rtl/>
          </w:rPr>
          <w:t>)</w:t>
        </w:r>
      </w:hyperlink>
    </w:p>
    <w:p w:rsidR="00374753" w:rsidRDefault="00374753" w:rsidP="00374753">
      <w:pPr>
        <w:pStyle w:val="1"/>
        <w:rPr>
          <w:u w:val="none"/>
          <w:rtl/>
        </w:rPr>
      </w:pPr>
      <w:r>
        <w:rPr>
          <w:u w:val="none"/>
          <w:rtl/>
        </w:rPr>
        <w:fldChar w:fldCharType="end"/>
      </w:r>
      <w:bookmarkStart w:id="2" w:name="_Toc451428985"/>
    </w:p>
    <w:p w:rsidR="00374753" w:rsidRDefault="00374753" w:rsidP="00374753">
      <w:pPr>
        <w:bidi w:val="0"/>
        <w:rPr>
          <w:kern w:val="32"/>
          <w:sz w:val="24"/>
          <w:szCs w:val="24"/>
          <w:rtl/>
        </w:rPr>
      </w:pPr>
      <w:r>
        <w:rPr>
          <w:rtl/>
        </w:rPr>
        <w:br w:type="page"/>
      </w:r>
    </w:p>
    <w:p w:rsidR="00374753" w:rsidRDefault="00374753" w:rsidP="00374753">
      <w:pPr>
        <w:pStyle w:val="1"/>
        <w:rPr>
          <w:rtl/>
        </w:rPr>
      </w:pPr>
      <w:r w:rsidRPr="00374753">
        <w:rPr>
          <w:rtl/>
        </w:rPr>
        <w:t>הצעת חוק ההסדרים במשק המדינה (תיקוני חקיקה להשגת יעדי התקציב</w:t>
      </w:r>
      <w:bookmarkEnd w:id="1"/>
      <w:bookmarkEnd w:id="2"/>
    </w:p>
    <w:p w:rsidR="00374753" w:rsidRDefault="00374753" w:rsidP="00374753">
      <w:pPr>
        <w:pStyle w:val="1"/>
        <w:rPr>
          <w:rtl/>
        </w:rPr>
      </w:pPr>
      <w:bookmarkStart w:id="3" w:name="_Toc451428986"/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3"/>
    </w:p>
    <w:p w:rsidR="00374753" w:rsidRPr="00374753" w:rsidRDefault="00374753" w:rsidP="00374753">
      <w:pPr>
        <w:pStyle w:val="1"/>
        <w:rPr>
          <w:rtl/>
        </w:rPr>
      </w:pPr>
      <w:bookmarkStart w:id="4" w:name="_Toc451428987"/>
      <w:r w:rsidRPr="00374753">
        <w:rPr>
          <w:rtl/>
        </w:rPr>
        <w:t>(קריאה שנייה וקריאה שלישית)</w:t>
      </w:r>
      <w:bookmarkEnd w:id="4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בוקר טוב, היום יום שלישי, כ"ג בשבט התשס"ב. אני מתכבד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ישיבת הכנסת להמשך הדיון בהצעת חוק ההסדרים במשק המדינה (תיקוני 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 הכספים 2002), קריאה שנייה וקריאה</w:t>
      </w:r>
      <w:r w:rsidR="00374753">
        <w:rPr>
          <w:rtl/>
        </w:rPr>
        <w:t xml:space="preserve"> </w:t>
      </w:r>
      <w:r w:rsidRPr="00784950">
        <w:rPr>
          <w:rtl/>
        </w:rPr>
        <w:t>שלישית, הנמקה והסתייגויות.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ראשון הדוברים, חבר הכנסת 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שש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שאיננה</w:t>
      </w:r>
      <w:r w:rsidR="00374753">
        <w:rPr>
          <w:rtl/>
        </w:rPr>
        <w:t xml:space="preserve"> </w:t>
      </w:r>
      <w:r w:rsidRPr="00784950">
        <w:rPr>
          <w:rtl/>
        </w:rPr>
        <w:t>נמצאת, ממשלה נעלמת; אדוני היושב</w:t>
      </w:r>
      <w:r w:rsidR="00374753">
        <w:rPr>
          <w:rtl/>
        </w:rPr>
        <w:t>-</w:t>
      </w:r>
      <w:r w:rsidRPr="00784950">
        <w:rPr>
          <w:rtl/>
        </w:rPr>
        <w:t>ראש, אני</w:t>
      </w:r>
      <w:r w:rsidR="00374753">
        <w:rPr>
          <w:rtl/>
        </w:rPr>
        <w:t xml:space="preserve"> </w:t>
      </w:r>
      <w:r w:rsidRPr="00784950">
        <w:rPr>
          <w:rtl/>
        </w:rPr>
        <w:t>רוצה לציין שמצב התקציב כמצב הממשלה. יש כביכול תקציב, אבל בעצם אין תקציב, כי כל</w:t>
      </w:r>
      <w:r w:rsidR="00374753">
        <w:rPr>
          <w:rtl/>
        </w:rPr>
        <w:t xml:space="preserve"> </w:t>
      </w:r>
      <w:r w:rsidRPr="00784950">
        <w:rPr>
          <w:rtl/>
        </w:rPr>
        <w:t>איש</w:t>
      </w:r>
      <w:r w:rsidR="00374753">
        <w:rPr>
          <w:rtl/>
        </w:rPr>
        <w:t xml:space="preserve"> </w:t>
      </w:r>
      <w:r w:rsidRPr="00784950">
        <w:rPr>
          <w:rtl/>
        </w:rPr>
        <w:t>כלכלה,</w:t>
      </w:r>
      <w:r w:rsidR="00374753">
        <w:rPr>
          <w:rtl/>
        </w:rPr>
        <w:t xml:space="preserve"> </w:t>
      </w:r>
      <w:r w:rsidRPr="00784950">
        <w:rPr>
          <w:rtl/>
        </w:rPr>
        <w:t>לא צריך להיות מומחה גדול, גם מי שמקשיב לדברי נציגי משרד האוצר ושר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יודע, שכמה חודשים, אם לא שבועות, אחרי שהכנסת תאשר את החוק הזה יהיה צורך</w:t>
      </w:r>
      <w:r w:rsidR="00374753">
        <w:rPr>
          <w:rtl/>
        </w:rPr>
        <w:t xml:space="preserve"> </w:t>
      </w:r>
      <w:r w:rsidRPr="00784950">
        <w:rPr>
          <w:rtl/>
        </w:rPr>
        <w:t>לחזור</w:t>
      </w:r>
      <w:r w:rsidR="00374753">
        <w:rPr>
          <w:rtl/>
        </w:rPr>
        <w:t xml:space="preserve"> </w:t>
      </w:r>
      <w:r w:rsidRPr="00784950">
        <w:rPr>
          <w:rtl/>
        </w:rPr>
        <w:t>ולקצץ עוד הפעם, מאחר שהתקציב שהממשלה מביאה איננו אמור לענות באופן אמיתי</w:t>
      </w:r>
      <w:r w:rsidR="00374753">
        <w:rPr>
          <w:rtl/>
        </w:rPr>
        <w:t xml:space="preserve"> </w:t>
      </w:r>
      <w:r w:rsidRPr="00784950">
        <w:rPr>
          <w:rtl/>
        </w:rPr>
        <w:t>על צורכי המשק. ולכן אנחנו דנים בתקציב שהוא בעצם לא תקציב.</w:t>
      </w:r>
      <w:r w:rsidR="00374753">
        <w:rPr>
          <w:rtl/>
        </w:rPr>
        <w:t xml:space="preserve"> </w:t>
      </w:r>
      <w:r w:rsidRPr="00784950">
        <w:rPr>
          <w:rtl/>
        </w:rPr>
        <w:t>המטרה שלו היא לנסות</w:t>
      </w:r>
      <w:r w:rsidR="00374753">
        <w:rPr>
          <w:rtl/>
        </w:rPr>
        <w:t xml:space="preserve"> </w:t>
      </w:r>
      <w:r w:rsidRPr="00784950">
        <w:rPr>
          <w:rtl/>
        </w:rPr>
        <w:t>לעבור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המשוכה של עד 30 במרס, כדי לומר שיש תקציב, ולכן זה לא מעמיד בסכנה את</w:t>
      </w:r>
      <w:r w:rsidR="00374753">
        <w:rPr>
          <w:rtl/>
        </w:rPr>
        <w:t xml:space="preserve"> </w:t>
      </w:r>
      <w:r w:rsidRPr="00784950">
        <w:rPr>
          <w:rtl/>
        </w:rPr>
        <w:t>הממשלה ואת המשך כהונתה.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לגופו של עניין, אחד הדברים הטובים והחיוביים בחוק ההסדרים שמונח לפנינו הוא</w:t>
      </w:r>
      <w:r w:rsidR="00374753">
        <w:rPr>
          <w:rtl/>
        </w:rPr>
        <w:t xml:space="preserve"> </w:t>
      </w:r>
      <w:r w:rsidRPr="00784950">
        <w:rPr>
          <w:rtl/>
        </w:rPr>
        <w:t>היענותו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לפנייתי,</w:t>
      </w:r>
      <w:r w:rsidR="00374753">
        <w:rPr>
          <w:rtl/>
        </w:rPr>
        <w:t xml:space="preserve"> </w:t>
      </w:r>
      <w:r w:rsidRPr="00784950">
        <w:rPr>
          <w:rtl/>
        </w:rPr>
        <w:t>ובעקבות זאת גם ועדת הכספים, בהשתתפותו של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אבו</w:t>
      </w:r>
      <w:r w:rsidR="00374753">
        <w:rPr>
          <w:rtl/>
        </w:rPr>
        <w:t xml:space="preserve"> </w:t>
      </w:r>
      <w:r w:rsidRPr="00784950">
        <w:rPr>
          <w:rtl/>
        </w:rPr>
        <w:t>וילן,</w:t>
      </w:r>
      <w:r w:rsidR="00374753">
        <w:rPr>
          <w:rtl/>
        </w:rPr>
        <w:t xml:space="preserve"> </w:t>
      </w:r>
      <w:r w:rsidRPr="00784950">
        <w:rPr>
          <w:rtl/>
        </w:rPr>
        <w:t>אישרה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>-</w:t>
      </w:r>
      <w:r w:rsidRPr="00784950">
        <w:rPr>
          <w:rtl/>
        </w:rPr>
        <w:t>אחד את מיזוג החוק שנוגע לתושבים הבדואים בנגב, שלא</w:t>
      </w:r>
      <w:r w:rsidR="00374753">
        <w:rPr>
          <w:rtl/>
        </w:rPr>
        <w:t xml:space="preserve"> </w:t>
      </w:r>
      <w:r w:rsidRPr="00784950">
        <w:rPr>
          <w:rtl/>
        </w:rPr>
        <w:t>נכללו בחוק הטבות המס לתושבי באר</w:t>
      </w:r>
      <w:r w:rsidR="00374753">
        <w:rPr>
          <w:rtl/>
        </w:rPr>
        <w:t>-</w:t>
      </w:r>
      <w:r w:rsidRPr="00784950">
        <w:rPr>
          <w:rtl/>
        </w:rPr>
        <w:t>שבע והנגב. החלטת המיזוג אושרה גם בוועדת הכנסת,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מופיע בחוק ההסדרים. אני יכול לברך על הצעד הזה, צעד שהוא חשוב, אם כי לדעתי</w:t>
      </w:r>
      <w:r w:rsidR="00374753">
        <w:rPr>
          <w:rtl/>
        </w:rPr>
        <w:t xml:space="preserve"> </w:t>
      </w:r>
      <w:r w:rsidRPr="00784950">
        <w:rPr>
          <w:rtl/>
        </w:rPr>
        <w:t>אין בו די.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שעומדת</w:t>
      </w:r>
      <w:r w:rsidR="00374753">
        <w:rPr>
          <w:rtl/>
        </w:rPr>
        <w:t xml:space="preserve"> </w:t>
      </w:r>
      <w:r w:rsidRPr="00784950">
        <w:rPr>
          <w:rtl/>
        </w:rPr>
        <w:t>בפנינו פוגעת מבחינת כל ההקפאה של קצבאות המוסד</w:t>
      </w:r>
      <w:r w:rsidR="00374753">
        <w:rPr>
          <w:rtl/>
        </w:rPr>
        <w:t xml:space="preserve"> </w:t>
      </w:r>
      <w:r w:rsidRPr="00784950">
        <w:rPr>
          <w:rtl/>
        </w:rPr>
        <w:t>לביטוח</w:t>
      </w:r>
      <w:r w:rsidR="00374753">
        <w:rPr>
          <w:rtl/>
        </w:rPr>
        <w:t xml:space="preserve"> </w:t>
      </w:r>
      <w:r w:rsidRPr="00784950">
        <w:rPr>
          <w:rtl/>
        </w:rPr>
        <w:t>לאומי.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מה שנוגע לעניין האבטלה, אין בה בשורה כדי להביא</w:t>
      </w:r>
      <w:r w:rsidR="00374753">
        <w:rPr>
          <w:rtl/>
        </w:rPr>
        <w:t xml:space="preserve"> </w:t>
      </w:r>
      <w:r w:rsidRPr="00784950">
        <w:rPr>
          <w:rtl/>
        </w:rPr>
        <w:t>לצמיחה כלכלית אמיתית.</w:t>
      </w:r>
      <w:r w:rsidR="00374753">
        <w:rPr>
          <w:rtl/>
        </w:rPr>
        <w:t xml:space="preserve"> </w:t>
      </w:r>
      <w:r w:rsidRPr="00784950">
        <w:rPr>
          <w:rtl/>
        </w:rPr>
        <w:t>כדי להביא לצמיחה יש צורך בהשקעה במקורות תעסוקה, יש צורך</w:t>
      </w:r>
      <w:r w:rsidR="00374753">
        <w:rPr>
          <w:rtl/>
        </w:rPr>
        <w:t xml:space="preserve"> </w:t>
      </w:r>
      <w:r w:rsidRPr="00784950">
        <w:rPr>
          <w:rtl/>
        </w:rPr>
        <w:t>בהשקעה בתשתיות, יש צורך בהשקעה ביזמים, לעודד אותם לבוא ולהשקיע ולהקים מפעלים.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חשוב,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הדבר החשוב ביותר הוא ליצור את האקלים</w:t>
      </w:r>
      <w:r w:rsidR="00374753">
        <w:rPr>
          <w:rtl/>
        </w:rPr>
        <w:t xml:space="preserve"> </w:t>
      </w:r>
      <w:r w:rsidRPr="00784950">
        <w:rPr>
          <w:rtl/>
        </w:rPr>
        <w:t>המתאים, את האווירה המתאימה, את התנאים המתאימים להתפתחות ולצמיחה כלכלית. האקלים</w:t>
      </w:r>
      <w:r w:rsidR="00374753">
        <w:rPr>
          <w:rtl/>
        </w:rPr>
        <w:t xml:space="preserve"> </w:t>
      </w:r>
      <w:r w:rsidRPr="00784950">
        <w:rPr>
          <w:rtl/>
        </w:rPr>
        <w:t>המתאים הוא אקלים של שקט, רגיעה וביטחון.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להגיע למצב הזה ולאווירה שתיתן</w:t>
      </w:r>
      <w:r w:rsidR="00374753">
        <w:rPr>
          <w:rtl/>
        </w:rPr>
        <w:t xml:space="preserve"> </w:t>
      </w:r>
      <w:r w:rsidRPr="00784950">
        <w:rPr>
          <w:rtl/>
        </w:rPr>
        <w:t>תנופה</w:t>
      </w:r>
      <w:r w:rsidR="00374753">
        <w:rPr>
          <w:rtl/>
        </w:rPr>
        <w:t xml:space="preserve"> </w:t>
      </w:r>
      <w:r w:rsidRPr="00784950">
        <w:rPr>
          <w:rtl/>
        </w:rPr>
        <w:t>ליזמים ותמשוך יזמים וחברות מחו"ל, אלא אם מקדמים את תהליך השלום באזורנו.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תהליך</w:t>
      </w:r>
      <w:r w:rsidR="00374753">
        <w:rPr>
          <w:rtl/>
        </w:rPr>
        <w:t xml:space="preserve"> </w:t>
      </w:r>
      <w:r w:rsidRPr="00784950">
        <w:rPr>
          <w:rtl/>
        </w:rPr>
        <w:t>השלום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בראש</w:t>
      </w:r>
      <w:r w:rsidR="00374753">
        <w:rPr>
          <w:rtl/>
        </w:rPr>
        <w:t xml:space="preserve"> </w:t>
      </w:r>
      <w:r w:rsidRPr="00784950">
        <w:rPr>
          <w:rtl/>
        </w:rPr>
        <w:t>ובראשונה</w:t>
      </w:r>
      <w:r w:rsidR="00374753">
        <w:rPr>
          <w:rtl/>
        </w:rPr>
        <w:t xml:space="preserve"> </w:t>
      </w:r>
      <w:r w:rsidRPr="00784950">
        <w:rPr>
          <w:rtl/>
        </w:rPr>
        <w:t>אינטרס ישראלי. הוא לא אינטרס של מדינות</w:t>
      </w:r>
      <w:r w:rsidR="00374753">
        <w:rPr>
          <w:rtl/>
        </w:rPr>
        <w:t xml:space="preserve"> </w:t>
      </w:r>
      <w:r w:rsidRPr="00784950">
        <w:rPr>
          <w:rtl/>
        </w:rPr>
        <w:t>אחרות.</w:t>
      </w:r>
      <w:r w:rsidR="00374753">
        <w:rPr>
          <w:rtl/>
        </w:rPr>
        <w:t xml:space="preserve"> </w:t>
      </w:r>
      <w:r w:rsidRPr="00784950">
        <w:rPr>
          <w:rtl/>
        </w:rPr>
        <w:t>למדינות אחרות יש בוודאי גם אינטרס מהותי בכל התחומים וגם בתחום הכלכלי,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ייהנו,</w:t>
      </w:r>
      <w:r w:rsidR="00374753">
        <w:rPr>
          <w:rtl/>
        </w:rPr>
        <w:t xml:space="preserve"> </w:t>
      </w:r>
      <w:r w:rsidRPr="00784950">
        <w:rPr>
          <w:rtl/>
        </w:rPr>
        <w:t>אבל אנחנו רואים את ההשלכות הקשות בכל תחום על המצב הביטחוני</w:t>
      </w:r>
      <w:r w:rsidR="00374753">
        <w:rPr>
          <w:rtl/>
        </w:rPr>
        <w:t xml:space="preserve"> </w:t>
      </w:r>
      <w:r w:rsidRPr="00784950">
        <w:rPr>
          <w:rtl/>
        </w:rPr>
        <w:t>הקשה</w:t>
      </w:r>
      <w:r w:rsidR="00374753">
        <w:rPr>
          <w:rtl/>
        </w:rPr>
        <w:t xml:space="preserve"> </w:t>
      </w:r>
      <w:r w:rsidRPr="00784950">
        <w:rPr>
          <w:rtl/>
        </w:rPr>
        <w:t>והאיום</w:t>
      </w:r>
      <w:r w:rsidR="00374753">
        <w:rPr>
          <w:rtl/>
        </w:rPr>
        <w:t xml:space="preserve"> </w:t>
      </w:r>
      <w:r w:rsidRPr="00784950">
        <w:rPr>
          <w:rtl/>
        </w:rPr>
        <w:t>שהמדינה</w:t>
      </w:r>
      <w:r w:rsidR="00374753">
        <w:rPr>
          <w:rtl/>
        </w:rPr>
        <w:t xml:space="preserve"> </w:t>
      </w:r>
      <w:r w:rsidRPr="00784950">
        <w:rPr>
          <w:rtl/>
        </w:rPr>
        <w:t>נקלעה</w:t>
      </w:r>
      <w:r w:rsidR="00374753">
        <w:rPr>
          <w:rtl/>
        </w:rPr>
        <w:t xml:space="preserve"> </w:t>
      </w:r>
      <w:r w:rsidRPr="00784950">
        <w:rPr>
          <w:rtl/>
        </w:rPr>
        <w:t>אליו</w:t>
      </w:r>
      <w:r w:rsidR="00374753">
        <w:rPr>
          <w:rtl/>
        </w:rPr>
        <w:t xml:space="preserve">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החליטה שלא לכבד את ההסכמים שהיא חתומה</w:t>
      </w:r>
      <w:r w:rsidR="00374753">
        <w:rPr>
          <w:rtl/>
        </w:rPr>
        <w:t xml:space="preserve"> </w:t>
      </w:r>
      <w:r w:rsidRPr="00784950">
        <w:rPr>
          <w:rtl/>
        </w:rPr>
        <w:t>עליהם.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סבור</w:t>
      </w:r>
      <w:r w:rsidR="00374753">
        <w:rPr>
          <w:rtl/>
        </w:rPr>
        <w:t xml:space="preserve"> </w:t>
      </w:r>
      <w:r w:rsidRPr="00784950">
        <w:rPr>
          <w:rtl/>
        </w:rPr>
        <w:t>שכחלק ממדיניות כלכלית נכונה צריך לאמץ מדיניות נכונה בתחום</w:t>
      </w:r>
      <w:r w:rsidR="00374753">
        <w:rPr>
          <w:rtl/>
        </w:rPr>
        <w:t xml:space="preserve"> </w:t>
      </w:r>
      <w:r w:rsidRPr="00784950">
        <w:rPr>
          <w:rtl/>
        </w:rPr>
        <w:t>המדיני.</w:t>
      </w:r>
      <w:r w:rsidR="00374753">
        <w:rPr>
          <w:rtl/>
        </w:rPr>
        <w:t xml:space="preserve"> </w:t>
      </w:r>
      <w:r w:rsidRPr="00784950">
        <w:rPr>
          <w:rtl/>
        </w:rPr>
        <w:t>צריך לאמץ מדיניות שתביא שלום וביטחון. צריך לאמץ מדיניות שתביא לאווירה</w:t>
      </w:r>
      <w:r w:rsidR="00374753">
        <w:rPr>
          <w:rtl/>
        </w:rPr>
        <w:t xml:space="preserve"> </w:t>
      </w:r>
      <w:r w:rsidRPr="00784950">
        <w:rPr>
          <w:rtl/>
        </w:rPr>
        <w:t>טובה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המדינות השכנות. אנחנו רואים מה שמתרחש באירופה, שם הגבולות כבר נעלמו,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הם מגבילים את הזרימה הכלכלית, את ההתפתחות הכלכלית. כשיש גבולות, זה עוצר את</w:t>
      </w:r>
      <w:r w:rsidR="00374753">
        <w:rPr>
          <w:rtl/>
        </w:rPr>
        <w:t xml:space="preserve"> </w:t>
      </w:r>
      <w:r w:rsidRPr="00784950">
        <w:rPr>
          <w:rtl/>
        </w:rPr>
        <w:t>ההתפתחות</w:t>
      </w:r>
      <w:r w:rsidR="00374753">
        <w:rPr>
          <w:rtl/>
        </w:rPr>
        <w:t xml:space="preserve"> </w:t>
      </w:r>
      <w:r w:rsidRPr="00784950">
        <w:rPr>
          <w:rtl/>
        </w:rPr>
        <w:t>הכלכלית.</w:t>
      </w:r>
      <w:r w:rsidR="00374753">
        <w:rPr>
          <w:rtl/>
        </w:rPr>
        <w:t xml:space="preserve"> </w:t>
      </w:r>
      <w:r w:rsidRPr="00784950">
        <w:rPr>
          <w:rtl/>
        </w:rPr>
        <w:t>שם אומנם היו גבולות, אבל לפחות היה שלום. כאן כל גבול הופך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חומה אטומה המפרידה בין עולמות. היום זה לא רק בין מדינות, כי אנחנו רואים</w:t>
      </w:r>
      <w:r w:rsidR="00374753">
        <w:rPr>
          <w:rtl/>
        </w:rPr>
        <w:t xml:space="preserve"> </w:t>
      </w:r>
      <w:r w:rsidRPr="00784950">
        <w:rPr>
          <w:rtl/>
        </w:rPr>
        <w:t>את זה בין ערים ובין שכונות. לכן, הדבר הזה בלתי נסבל לחלוטין.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הסוגיה</w:t>
      </w:r>
      <w:r w:rsidR="00374753">
        <w:rPr>
          <w:rtl/>
        </w:rPr>
        <w:t xml:space="preserve"> </w:t>
      </w:r>
      <w:r w:rsidRPr="00784950">
        <w:rPr>
          <w:rtl/>
        </w:rPr>
        <w:t>השנייה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הקיטוב</w:t>
      </w:r>
      <w:r w:rsidR="00374753">
        <w:rPr>
          <w:rtl/>
        </w:rPr>
        <w:t xml:space="preserve"> </w:t>
      </w:r>
      <w:r w:rsidRPr="00784950">
        <w:rPr>
          <w:rtl/>
        </w:rPr>
        <w:t>החברתי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המדינה.</w:t>
      </w:r>
      <w:r w:rsidR="00374753">
        <w:rPr>
          <w:rtl/>
        </w:rPr>
        <w:t xml:space="preserve"> </w:t>
      </w:r>
      <w:r w:rsidRPr="00784950">
        <w:rPr>
          <w:rtl/>
        </w:rPr>
        <w:t>יש כאן עשירים שהולכים</w:t>
      </w:r>
      <w:r w:rsidR="00374753">
        <w:rPr>
          <w:rtl/>
        </w:rPr>
        <w:t xml:space="preserve"> </w:t>
      </w:r>
      <w:r w:rsidRPr="00784950">
        <w:rPr>
          <w:rtl/>
        </w:rPr>
        <w:t>ומתעשרים,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מיעוט</w:t>
      </w:r>
      <w:r w:rsidR="00374753">
        <w:rPr>
          <w:rtl/>
        </w:rPr>
        <w:t xml:space="preserve"> </w:t>
      </w:r>
      <w:r w:rsidRPr="00784950">
        <w:rPr>
          <w:rtl/>
        </w:rPr>
        <w:t>קטנטן,</w:t>
      </w:r>
      <w:r w:rsidR="00374753">
        <w:rPr>
          <w:rtl/>
        </w:rPr>
        <w:t xml:space="preserve"> </w:t>
      </w:r>
      <w:r w:rsidRPr="00784950">
        <w:rPr>
          <w:rtl/>
        </w:rPr>
        <w:t>והרוב</w:t>
      </w:r>
      <w:r w:rsidR="00374753">
        <w:rPr>
          <w:rtl/>
        </w:rPr>
        <w:t xml:space="preserve"> </w:t>
      </w:r>
      <w:r w:rsidRPr="00784950">
        <w:rPr>
          <w:rtl/>
        </w:rPr>
        <w:t>הולך ונמחץ תחת נטל קשה של אבטלה ושל עוני.</w:t>
      </w:r>
      <w:r w:rsidR="00374753">
        <w:rPr>
          <w:rtl/>
        </w:rPr>
        <w:t xml:space="preserve"> </w:t>
      </w:r>
      <w:r w:rsidRPr="00784950">
        <w:rPr>
          <w:rtl/>
        </w:rPr>
        <w:t>מעולם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ראינו</w:t>
      </w:r>
      <w:r w:rsidR="00374753">
        <w:rPr>
          <w:rtl/>
        </w:rPr>
        <w:t xml:space="preserve"> </w:t>
      </w:r>
      <w:r w:rsidRPr="00784950">
        <w:rPr>
          <w:rtl/>
        </w:rPr>
        <w:t>ממדים</w:t>
      </w:r>
      <w:r w:rsidR="00374753">
        <w:rPr>
          <w:rtl/>
        </w:rPr>
        <w:t xml:space="preserve"> </w:t>
      </w:r>
      <w:r w:rsidRPr="00784950">
        <w:rPr>
          <w:rtl/>
        </w:rPr>
        <w:t>מדאיגים</w:t>
      </w:r>
      <w:r w:rsidR="00374753">
        <w:rPr>
          <w:rtl/>
        </w:rPr>
        <w:t xml:space="preserve"> </w:t>
      </w:r>
      <w:r w:rsidRPr="00784950">
        <w:rPr>
          <w:rtl/>
        </w:rPr>
        <w:t>כאלה של אבטלה, מה גם שהשיעור הזה הולך ועולה.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את הנתונים המדאיגים מאוד של ילדים מתחת לקו העוני. ראינו שיש כאלה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במקרר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לאכול</w:t>
      </w:r>
      <w:r w:rsidR="00374753">
        <w:rPr>
          <w:rtl/>
        </w:rPr>
        <w:t xml:space="preserve"> </w:t>
      </w:r>
      <w:r w:rsidRPr="00784950">
        <w:rPr>
          <w:rtl/>
        </w:rPr>
        <w:t>ויש כאלה שאין להם אפילו מקרר בבית. יש הרבה תושבים</w:t>
      </w:r>
      <w:r w:rsidR="00374753">
        <w:rPr>
          <w:rtl/>
        </w:rPr>
        <w:t xml:space="preserve"> </w:t>
      </w:r>
      <w:r w:rsidRPr="00784950">
        <w:rPr>
          <w:rtl/>
        </w:rPr>
        <w:t>ביישובים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 שאין להם חשמל, אין להם כבישים ואין להם מקררים בתוך בתיהם.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לזעזע</w:t>
      </w:r>
      <w:r w:rsidR="00374753">
        <w:rPr>
          <w:rtl/>
        </w:rPr>
        <w:t xml:space="preserve"> </w:t>
      </w:r>
      <w:r w:rsidRPr="00784950">
        <w:rPr>
          <w:rtl/>
        </w:rPr>
        <w:t>את כולנו.</w:t>
      </w:r>
      <w:r w:rsidR="00374753">
        <w:rPr>
          <w:rtl/>
        </w:rPr>
        <w:t xml:space="preserve"> </w:t>
      </w:r>
      <w:r w:rsidRPr="00784950">
        <w:rPr>
          <w:rtl/>
        </w:rPr>
        <w:t>מאין תבוא הבשורה אם לא מהחוקים שמונחים</w:t>
      </w:r>
      <w:r w:rsidR="00374753">
        <w:rPr>
          <w:rtl/>
        </w:rPr>
        <w:t xml:space="preserve"> </w:t>
      </w:r>
      <w:r w:rsidRPr="00784950">
        <w:rPr>
          <w:rtl/>
        </w:rPr>
        <w:t>לפנינו, מחוק ההסדרים ומתקציב המדינה?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בהיסטוריה</w:t>
      </w:r>
      <w:r w:rsidR="00374753">
        <w:rPr>
          <w:rtl/>
        </w:rPr>
        <w:t xml:space="preserve"> </w:t>
      </w:r>
      <w:r w:rsidRPr="00784950">
        <w:rPr>
          <w:rtl/>
        </w:rPr>
        <w:t>התפתחו</w:t>
      </w:r>
      <w:r w:rsidR="00374753">
        <w:rPr>
          <w:rtl/>
        </w:rPr>
        <w:t xml:space="preserve"> </w:t>
      </w:r>
      <w:r w:rsidRPr="00784950">
        <w:rPr>
          <w:rtl/>
        </w:rPr>
        <w:t>עימותים על רקע מצוקות</w:t>
      </w:r>
      <w:r w:rsidR="00374753">
        <w:rPr>
          <w:rtl/>
        </w:rPr>
        <w:t xml:space="preserve"> </w:t>
      </w:r>
      <w:r w:rsidRPr="00784950">
        <w:rPr>
          <w:rtl/>
        </w:rPr>
        <w:t>כלכליות,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רקע של קיטוב חברתי. מלחמות אזרחים בצרפת ובספרד התרחשו על רקע מצב</w:t>
      </w:r>
      <w:r w:rsidR="00374753">
        <w:rPr>
          <w:rtl/>
        </w:rPr>
        <w:t xml:space="preserve"> </w:t>
      </w:r>
      <w:r w:rsidRPr="00784950">
        <w:rPr>
          <w:rtl/>
        </w:rPr>
        <w:t>קטסטרופלי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מציאות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קשה.</w:t>
      </w:r>
      <w:r w:rsidR="00374753">
        <w:rPr>
          <w:rtl/>
        </w:rPr>
        <w:t xml:space="preserve"> </w:t>
      </w:r>
      <w:r w:rsidRPr="00784950">
        <w:rPr>
          <w:rtl/>
        </w:rPr>
        <w:t>לא יכול להיות שחבר הכנסת יהודה אורי אריאל</w:t>
      </w:r>
      <w:r w:rsidR="00374753">
        <w:rPr>
          <w:rtl/>
        </w:rPr>
        <w:t xml:space="preserve"> </w:t>
      </w:r>
      <w:r w:rsidRPr="00784950">
        <w:rPr>
          <w:rtl/>
        </w:rPr>
        <w:t>מהמתנחלים וההתנחלויות יקבל את כל ההטבות, כשהם בסך הכול מתנחלים שמפריעים להשכנת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באזור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אתה יכול לפתח את ההטבות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מקבל את כל ההטבות ואת כל התשלומים. אתה יודע שעל</w:t>
      </w:r>
      <w:r w:rsidR="00374753">
        <w:rPr>
          <w:rtl/>
        </w:rPr>
        <w:t>-</w:t>
      </w:r>
      <w:r w:rsidRPr="00784950">
        <w:rPr>
          <w:rtl/>
        </w:rPr>
        <w:t>פי הנתונים אתם מקבלים</w:t>
      </w:r>
      <w:r w:rsidR="00374753">
        <w:rPr>
          <w:rtl/>
        </w:rPr>
        <w:t xml:space="preserve"> </w:t>
      </w:r>
      <w:r w:rsidRPr="00784950">
        <w:rPr>
          <w:rtl/>
        </w:rPr>
        <w:t>פי</w:t>
      </w:r>
      <w:r w:rsidR="00374753">
        <w:rPr>
          <w:rtl/>
        </w:rPr>
        <w:t>-</w:t>
      </w:r>
      <w:r w:rsidRPr="00784950">
        <w:rPr>
          <w:rtl/>
        </w:rPr>
        <w:t>שניים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אזרח במדינה? אתם מקבלים פי</w:t>
      </w:r>
      <w:r w:rsidR="00374753">
        <w:rPr>
          <w:rtl/>
        </w:rPr>
        <w:t>-</w:t>
      </w:r>
      <w:r w:rsidRPr="00784950">
        <w:rPr>
          <w:rtl/>
        </w:rPr>
        <w:t>ארבעה מכל מה שמקבל אזרח ערבי במדינה.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עושים? מה אתם תורמים? אתם תורמים רק להרחיק את השלום מהאזור, לשעבד את</w:t>
      </w:r>
      <w:r w:rsidR="00374753">
        <w:rPr>
          <w:rtl/>
        </w:rPr>
        <w:t xml:space="preserve"> </w:t>
      </w:r>
      <w:r w:rsidRPr="00784950">
        <w:rPr>
          <w:rtl/>
        </w:rPr>
        <w:t>העתיד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האזור</w:t>
      </w:r>
      <w:r w:rsidR="00374753">
        <w:rPr>
          <w:rtl/>
        </w:rPr>
        <w:t xml:space="preserve"> </w:t>
      </w:r>
      <w:r w:rsidRPr="00784950">
        <w:rPr>
          <w:rtl/>
        </w:rPr>
        <w:t>כולו</w:t>
      </w:r>
      <w:r w:rsidR="00374753">
        <w:rPr>
          <w:rtl/>
        </w:rPr>
        <w:t xml:space="preserve"> </w:t>
      </w:r>
      <w:r w:rsidRPr="00784950">
        <w:rPr>
          <w:rtl/>
        </w:rPr>
        <w:t>למען קבוצה קטנה, שהיא פחות מ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מכלל אזרחי המדינה. אתם</w:t>
      </w:r>
      <w:r w:rsidR="00374753">
        <w:rPr>
          <w:rtl/>
        </w:rPr>
        <w:t xml:space="preserve"> </w:t>
      </w:r>
      <w:r w:rsidRPr="00784950">
        <w:rPr>
          <w:rtl/>
        </w:rPr>
        <w:t>ממשכנים את העתיד של הילדים שלנו.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היות שאתה האשמת אותו, תן לו לשאול אותך.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 רוצה לשאול את חבר הכנסת טלב אלסאנע: אתה יכול לפתח את נושא ההטבות,</w:t>
      </w:r>
      <w:r w:rsidR="00374753">
        <w:rPr>
          <w:rtl/>
        </w:rPr>
        <w:t xml:space="preserve"> </w:t>
      </w:r>
      <w:r w:rsidRPr="00784950">
        <w:rPr>
          <w:rtl/>
        </w:rPr>
        <w:t>כדי שכל עם ישראל ישמע את זה וירצה לבוא אלינו?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שעם ישראל יתפכח וידע איך אתם הולכים ומי נהנה מהמצב הכלכלי, ויראה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שסוחטים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וגם פוליטית את המדינה ואת העתיד שלה. במקום שתהיה</w:t>
      </w:r>
      <w:r w:rsidR="00374753">
        <w:rPr>
          <w:rtl/>
        </w:rPr>
        <w:t xml:space="preserve"> </w:t>
      </w:r>
      <w:r w:rsidRPr="00784950">
        <w:rPr>
          <w:rtl/>
        </w:rPr>
        <w:t>השקעה בכבישים העוקפים והשקעה בתשתית, שתהיה השקעה ביישובים כאן, בעיירות הפיתוח,</w:t>
      </w:r>
      <w:r w:rsidR="00374753">
        <w:rPr>
          <w:rtl/>
        </w:rPr>
        <w:t xml:space="preserve"> </w:t>
      </w:r>
      <w:r w:rsidRPr="00784950">
        <w:rPr>
          <w:rtl/>
        </w:rPr>
        <w:t>בשכונות</w:t>
      </w:r>
      <w:r w:rsidR="00374753">
        <w:rPr>
          <w:rtl/>
        </w:rPr>
        <w:t xml:space="preserve"> </w:t>
      </w:r>
      <w:r w:rsidRPr="00784950">
        <w:rPr>
          <w:rtl/>
        </w:rPr>
        <w:t>וביישובים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הערביים.</w:t>
      </w:r>
      <w:r w:rsidR="00374753">
        <w:rPr>
          <w:rtl/>
        </w:rPr>
        <w:t xml:space="preserve"> </w:t>
      </w:r>
      <w:r w:rsidRPr="00784950">
        <w:rPr>
          <w:rtl/>
        </w:rPr>
        <w:t>הולכים</w:t>
      </w:r>
      <w:r w:rsidR="00374753">
        <w:rPr>
          <w:rtl/>
        </w:rPr>
        <w:t xml:space="preserve"> </w:t>
      </w:r>
      <w:r w:rsidRPr="00784950">
        <w:rPr>
          <w:rtl/>
        </w:rPr>
        <w:t>ומשקיעים</w:t>
      </w:r>
      <w:r w:rsidR="00374753">
        <w:rPr>
          <w:rtl/>
        </w:rPr>
        <w:t xml:space="preserve"> </w:t>
      </w:r>
      <w:r w:rsidRPr="00784950">
        <w:rPr>
          <w:rtl/>
        </w:rPr>
        <w:t>בבקה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ע'רביה,</w:t>
      </w:r>
      <w:r w:rsidR="00374753">
        <w:rPr>
          <w:rtl/>
        </w:rPr>
        <w:t xml:space="preserve"> </w:t>
      </w:r>
      <w:r w:rsidRPr="00784950">
        <w:rPr>
          <w:rtl/>
        </w:rPr>
        <w:t>ברחובות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בקה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ע'רביה.</w:t>
      </w:r>
      <w:r w:rsidR="00374753">
        <w:rPr>
          <w:rtl/>
        </w:rPr>
        <w:t xml:space="preserve"> </w:t>
      </w:r>
      <w:r w:rsidRPr="00784950">
        <w:rPr>
          <w:rtl/>
        </w:rPr>
        <w:t>אני רוצה שישקיעו בבקה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ע'רביה, אבל למען תושבי בקה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ע'רביה.</w:t>
      </w:r>
      <w:r w:rsidR="00374753">
        <w:rPr>
          <w:rtl/>
        </w:rPr>
        <w:t xml:space="preserve"> </w:t>
      </w:r>
      <w:r w:rsidRPr="00784950">
        <w:rPr>
          <w:rtl/>
        </w:rPr>
        <w:t>אני רוצה שישקיעו בעזה, אבל למען תושבי עזה. אני לא יודע מה יש לכם לעשות 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רוצה להשקיע ביישובים הבלתי</w:t>
      </w:r>
      <w:r w:rsidR="00374753">
        <w:rPr>
          <w:rtl/>
        </w:rPr>
        <w:t>-</w:t>
      </w:r>
      <w:r w:rsidRPr="00784950">
        <w:rPr>
          <w:rtl/>
        </w:rPr>
        <w:t>חוקיים. זה מה שאתה רוצה.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האלה,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קורא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בלתי</w:t>
      </w:r>
      <w:r w:rsidR="00374753">
        <w:rPr>
          <w:rtl/>
        </w:rPr>
        <w:t xml:space="preserve"> </w:t>
      </w:r>
      <w:r w:rsidRPr="00784950">
        <w:rPr>
          <w:rtl/>
        </w:rPr>
        <w:t>חוקיים, הם קודם כול שייכים למדינה</w:t>
      </w:r>
      <w:r w:rsidR="00374753">
        <w:rPr>
          <w:rtl/>
        </w:rPr>
        <w:t xml:space="preserve"> </w:t>
      </w:r>
      <w:r w:rsidRPr="00784950">
        <w:rPr>
          <w:rtl/>
        </w:rPr>
        <w:t>ותושביהם הם אזרחי המדינה.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לא חוקיים. אתה לא מתווכח שהם לא חוקיים.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והם חיים כאן מלפני קום המדינה. המדינה צריכה להכיר בהם,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התחילה להכיר בהם ויש החלטה להכיר בשבעה יישובים. אני מבטיח לך שבסופו 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יכירו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האלה, כי זה הפתרון הצודק והם אזרחי המדינה ומגיע להם</w:t>
      </w:r>
      <w:r w:rsidR="00374753">
        <w:rPr>
          <w:rtl/>
        </w:rPr>
        <w:t xml:space="preserve"> </w:t>
      </w:r>
      <w:r w:rsidRPr="00784950">
        <w:rPr>
          <w:rtl/>
        </w:rPr>
        <w:t>לחיות.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טלב אלסאנע,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משפט אחרון. 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אתה מזרז אותו? אין מי שידבר אחריו.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הגיע</w:t>
      </w:r>
      <w:r>
        <w:rPr>
          <w:rtl/>
        </w:rPr>
        <w:t xml:space="preserve"> </w:t>
      </w:r>
      <w:r w:rsidR="00784950" w:rsidRPr="00784950">
        <w:rPr>
          <w:rtl/>
        </w:rPr>
        <w:t>הזמן להתחיל לאמץ מדיניות כלכלית</w:t>
      </w:r>
      <w:r>
        <w:rPr>
          <w:rtl/>
        </w:rPr>
        <w:t>-</w:t>
      </w:r>
      <w:r w:rsidR="00784950" w:rsidRPr="00784950">
        <w:rPr>
          <w:rtl/>
        </w:rPr>
        <w:t>חברתית צודקת, שתעשה צדק חברתי</w:t>
      </w:r>
      <w:r>
        <w:rPr>
          <w:rtl/>
        </w:rPr>
        <w:t xml:space="preserve"> </w:t>
      </w:r>
      <w:r w:rsidR="00784950" w:rsidRPr="00784950">
        <w:rPr>
          <w:rtl/>
        </w:rPr>
        <w:t>ותביא</w:t>
      </w:r>
      <w:r>
        <w:rPr>
          <w:rtl/>
        </w:rPr>
        <w:t xml:space="preserve"> </w:t>
      </w:r>
      <w:r w:rsidR="00784950" w:rsidRPr="00784950">
        <w:rPr>
          <w:rtl/>
        </w:rPr>
        <w:t>לשוויון</w:t>
      </w:r>
      <w:r>
        <w:rPr>
          <w:rtl/>
        </w:rPr>
        <w:t xml:space="preserve"> </w:t>
      </w:r>
      <w:r w:rsidR="00784950" w:rsidRPr="00784950">
        <w:rPr>
          <w:rtl/>
        </w:rPr>
        <w:t>הזדמנויות ותאפשר תנאי חיים נורמליים לכל אזרחי המדינה ולא תדרוס</w:t>
      </w:r>
      <w:r>
        <w:rPr>
          <w:rtl/>
        </w:rPr>
        <w:t xml:space="preserve"> </w:t>
      </w:r>
      <w:r w:rsidR="00784950" w:rsidRPr="00784950">
        <w:rPr>
          <w:rtl/>
        </w:rPr>
        <w:t>את אזרחיה כמו שעושים היום עם הנכים.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מזמין את חבר הכנסת אבו וילן לחמש דקות, היות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שהוא צריך ללכת לוועדת הכספים כדי להמשיך לחוקק.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מיכאל קליינר,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ואם הוא לא יהיה נוכח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מיכאל איתן.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בעת הזאת אין מנהיגות כלכלית לישראל. 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כיבד</w:t>
      </w:r>
      <w:r w:rsidR="00374753">
        <w:rPr>
          <w:rtl/>
        </w:rPr>
        <w:t xml:space="preserve"> </w:t>
      </w:r>
      <w:r w:rsidRPr="00784950">
        <w:rPr>
          <w:rtl/>
        </w:rPr>
        <w:t>אותנו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בנוכחותו בפתיחת הדיון על חוק ההסדרים. הוא גם לא</w:t>
      </w:r>
      <w:r w:rsidR="00374753">
        <w:rPr>
          <w:rtl/>
        </w:rPr>
        <w:t xml:space="preserve"> </w:t>
      </w: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לדקה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לוועדת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של הכנסת, שברגעים אלה אמורה להתכנס כדי להתחיל</w:t>
      </w:r>
      <w:r w:rsidR="00374753">
        <w:rPr>
          <w:rtl/>
        </w:rPr>
        <w:t xml:space="preserve"> </w:t>
      </w:r>
      <w:r w:rsidRPr="00784950">
        <w:rPr>
          <w:rtl/>
        </w:rPr>
        <w:t>להצביע על חוק התקציב. אני חושב שלהתנהגות נלוזה כזאת אין בעצם תקדים.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דיבר פה אתמול בפתיחת הדיון חבר הכנסת אברהם בייגה שוחט, שר האוצר לשעבר, מי</w:t>
      </w:r>
      <w:r w:rsidR="00374753">
        <w:rPr>
          <w:rtl/>
        </w:rPr>
        <w:t xml:space="preserve"> </w:t>
      </w:r>
      <w:r w:rsidRPr="00784950">
        <w:rPr>
          <w:rtl/>
        </w:rPr>
        <w:t>שבעצם</w:t>
      </w:r>
      <w:r w:rsidR="00374753">
        <w:rPr>
          <w:rtl/>
        </w:rPr>
        <w:t xml:space="preserve"> </w:t>
      </w:r>
      <w:r w:rsidRPr="00784950">
        <w:rPr>
          <w:rtl/>
        </w:rPr>
        <w:t>מילא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התפקיד</w:t>
      </w:r>
      <w:r w:rsidR="00374753">
        <w:rPr>
          <w:rtl/>
        </w:rPr>
        <w:t xml:space="preserve"> </w:t>
      </w:r>
      <w:r w:rsidRPr="00784950">
        <w:rPr>
          <w:rtl/>
        </w:rPr>
        <w:t>למעלה</w:t>
      </w:r>
      <w:r w:rsidR="00374753">
        <w:rPr>
          <w:rtl/>
        </w:rPr>
        <w:t xml:space="preserve"> </w:t>
      </w:r>
      <w:r w:rsidRPr="00784950">
        <w:rPr>
          <w:rtl/>
        </w:rPr>
        <w:t>משבע</w:t>
      </w:r>
      <w:r w:rsidR="00374753">
        <w:rPr>
          <w:rtl/>
        </w:rPr>
        <w:t xml:space="preserve"> </w:t>
      </w:r>
      <w:r w:rsidRPr="00784950">
        <w:rPr>
          <w:rtl/>
        </w:rPr>
        <w:t>שנים.</w:t>
      </w:r>
      <w:r w:rsidR="00374753">
        <w:rPr>
          <w:rtl/>
        </w:rPr>
        <w:t xml:space="preserve"> </w:t>
      </w:r>
      <w:r w:rsidRPr="00784950">
        <w:rPr>
          <w:rtl/>
        </w:rPr>
        <w:t>אני לא זוכר שהיה דיון אחד בקריאה</w:t>
      </w:r>
      <w:r w:rsidR="00374753">
        <w:rPr>
          <w:rtl/>
        </w:rPr>
        <w:t xml:space="preserve"> </w:t>
      </w:r>
      <w:r w:rsidRPr="00784950">
        <w:rPr>
          <w:rtl/>
        </w:rPr>
        <w:t>ראשונה,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שנייה</w:t>
      </w:r>
      <w:r w:rsidR="00374753">
        <w:rPr>
          <w:rtl/>
        </w:rPr>
        <w:t xml:space="preserve"> </w:t>
      </w:r>
      <w:r w:rsidRPr="00784950">
        <w:rPr>
          <w:rtl/>
        </w:rPr>
        <w:t>ובקריאה שלישית, ששר האוצר הקודם לא נכח בפתיחתו ולא</w:t>
      </w:r>
      <w:r w:rsidR="00374753">
        <w:rPr>
          <w:rtl/>
        </w:rPr>
        <w:t xml:space="preserve"> </w:t>
      </w:r>
      <w:r w:rsidRPr="00784950">
        <w:rPr>
          <w:rtl/>
        </w:rPr>
        <w:t>השיב למתדיינים.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לך, אדוני היושב</w:t>
      </w:r>
      <w:r w:rsidR="00374753">
        <w:rPr>
          <w:rtl/>
        </w:rPr>
        <w:t>-</w:t>
      </w:r>
      <w:r w:rsidRPr="00784950">
        <w:rPr>
          <w:rtl/>
        </w:rPr>
        <w:t>ראש, דבר מרחיק</w:t>
      </w:r>
      <w:r w:rsidR="00374753">
        <w:rPr>
          <w:rtl/>
        </w:rPr>
        <w:t>-</w:t>
      </w:r>
      <w:r w:rsidRPr="00784950">
        <w:rPr>
          <w:rtl/>
        </w:rPr>
        <w:t>לכת עוד יותר. אתמול בבוקר</w:t>
      </w:r>
      <w:r w:rsidR="00374753">
        <w:rPr>
          <w:rtl/>
        </w:rPr>
        <w:t xml:space="preserve"> </w:t>
      </w:r>
      <w:r w:rsidRPr="00784950">
        <w:rPr>
          <w:rtl/>
        </w:rPr>
        <w:t>נחתם</w:t>
      </w:r>
      <w:r w:rsidR="00374753">
        <w:rPr>
          <w:rtl/>
        </w:rPr>
        <w:t xml:space="preserve"> </w:t>
      </w:r>
      <w:r w:rsidRPr="00784950">
        <w:rPr>
          <w:rtl/>
        </w:rPr>
        <w:t>הסכם</w:t>
      </w:r>
      <w:r w:rsidR="00374753">
        <w:rPr>
          <w:rtl/>
        </w:rPr>
        <w:t xml:space="preserve"> </w:t>
      </w:r>
      <w:r w:rsidRPr="00784950">
        <w:rPr>
          <w:rtl/>
        </w:rPr>
        <w:t>הבנות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הקואליציה, חבר הכנסת זאב בוים, לבין יושבת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האופוזיציה,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>גלאון.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ההסכם</w:t>
      </w:r>
      <w:r w:rsidR="00374753">
        <w:rPr>
          <w:rtl/>
        </w:rPr>
        <w:t xml:space="preserve"> </w:t>
      </w:r>
      <w:r w:rsidRPr="00784950">
        <w:rPr>
          <w:rtl/>
        </w:rPr>
        <w:t>הזה היינו אמורים לדון עד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>-</w:t>
      </w:r>
      <w:r w:rsidRPr="00784950">
        <w:rPr>
          <w:rtl/>
        </w:rPr>
        <w:t>הצהריים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 ולאחר מכן להצביע על חוק ההסדרים. לאחר מכן לדון בחוק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התקציב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הם מפריעים לי 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האיחוד הלאומי. רבותי, יש כאן הרבה חברי כנסת והם ממש מפריעים.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צ'יטה, אתה מפריע לי, אני מנסה להתרכז ואני לא רואה את פניך.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צ'יטה הוא בגדר פרח שיפה מכל צדדיו.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את עיניו, אני מדבר אליו.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בגלל זה גידלתי קוקו.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אתם רוצים בכל זאת לדבר, כדי שהאולם יהיה ריק בכלל, אז תדברו בחוץ.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ההסכם</w:t>
      </w:r>
      <w:r w:rsidR="00374753">
        <w:rPr>
          <w:rtl/>
        </w:rPr>
        <w:t xml:space="preserve"> </w:t>
      </w:r>
      <w:r w:rsidRPr="00784950">
        <w:rPr>
          <w:rtl/>
        </w:rPr>
        <w:t>שנחתם</w:t>
      </w:r>
      <w:r w:rsidR="00374753">
        <w:rPr>
          <w:rtl/>
        </w:rPr>
        <w:t xml:space="preserve"> </w:t>
      </w:r>
      <w:r w:rsidRPr="00784950">
        <w:rPr>
          <w:rtl/>
        </w:rPr>
        <w:t>אתמול בין חברת הכנסת זהבה גלאון לחבר הכנסת זאב בוים,</w:t>
      </w:r>
      <w:r w:rsidR="00374753">
        <w:rPr>
          <w:rtl/>
        </w:rPr>
        <w:t xml:space="preserve"> </w:t>
      </w:r>
      <w:r w:rsidRPr="00784950">
        <w:rPr>
          <w:rtl/>
        </w:rPr>
        <w:t>היינו</w:t>
      </w:r>
      <w:r w:rsidR="00374753">
        <w:rPr>
          <w:rtl/>
        </w:rPr>
        <w:t xml:space="preserve"> </w:t>
      </w:r>
      <w:r w:rsidRPr="00784950">
        <w:rPr>
          <w:rtl/>
        </w:rPr>
        <w:t>אמורים להצביע היום אחר</w:t>
      </w:r>
      <w:r w:rsidR="00374753">
        <w:rPr>
          <w:rtl/>
        </w:rPr>
        <w:t>-</w:t>
      </w:r>
      <w:r w:rsidRPr="00784950">
        <w:rPr>
          <w:rtl/>
        </w:rPr>
        <w:t>הצהריים על חוק ההסדרים, לאחר מכן להתחיל את הדיון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התקציב </w:t>
      </w:r>
      <w:r w:rsidR="00374753">
        <w:rPr>
          <w:rtl/>
        </w:rPr>
        <w:t>–</w:t>
      </w:r>
      <w:r w:rsidRPr="00784950">
        <w:rPr>
          <w:rtl/>
        </w:rPr>
        <w:t xml:space="preserve"> זאת אם התקציב יעבור הבוקר בוועדת הכספים </w:t>
      </w:r>
      <w:r w:rsidR="00374753">
        <w:rPr>
          <w:rtl/>
        </w:rPr>
        <w:t>–</w:t>
      </w:r>
      <w:r w:rsidRPr="00784950">
        <w:rPr>
          <w:rtl/>
        </w:rPr>
        <w:t xml:space="preserve"> ומחר להצביע על חוק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האופוזיציה עשתה מחווה, אדוני היושב</w:t>
      </w:r>
      <w:r w:rsidR="00374753">
        <w:rPr>
          <w:rtl/>
        </w:rPr>
        <w:t>-</w:t>
      </w:r>
      <w:r w:rsidRPr="00784950">
        <w:rPr>
          <w:rtl/>
        </w:rPr>
        <w:t>ראש, מכיוון שראש הממשלה צריך לנסוע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>-</w:t>
      </w:r>
      <w:r w:rsidRPr="00784950">
        <w:rPr>
          <w:rtl/>
        </w:rPr>
        <w:t>הצהריים לארצות</w:t>
      </w:r>
      <w:r w:rsidR="00374753">
        <w:rPr>
          <w:rtl/>
        </w:rPr>
        <w:t>-</w:t>
      </w:r>
      <w:r w:rsidRPr="00784950">
        <w:rPr>
          <w:rtl/>
        </w:rPr>
        <w:t>הברית כדי להיפגש עם הנשיא בוש, אף שאנחנו חלוקים מהותית</w:t>
      </w:r>
      <w:r w:rsidR="00374753">
        <w:rPr>
          <w:rtl/>
        </w:rPr>
        <w:t xml:space="preserve"> </w:t>
      </w:r>
      <w:r w:rsidRPr="00784950">
        <w:rPr>
          <w:rtl/>
        </w:rPr>
        <w:t>על מדיניותו של ראש הממשלה הנתמכת על</w:t>
      </w:r>
      <w:r w:rsidR="00374753">
        <w:rPr>
          <w:rtl/>
        </w:rPr>
        <w:t>-</w:t>
      </w:r>
      <w:r w:rsidRPr="00784950">
        <w:rPr>
          <w:rtl/>
        </w:rPr>
        <w:t>ידי חברי הכנסת אורי אריאל ואליעזר כהן. בכל</w:t>
      </w:r>
      <w:r w:rsidR="00374753">
        <w:rPr>
          <w:rtl/>
        </w:rPr>
        <w:t xml:space="preserve"> </w:t>
      </w:r>
      <w:r w:rsidRPr="00784950">
        <w:rPr>
          <w:rtl/>
        </w:rPr>
        <w:t>אופן,</w:t>
      </w:r>
      <w:r w:rsidR="00374753">
        <w:rPr>
          <w:rtl/>
        </w:rPr>
        <w:t xml:space="preserve"> </w:t>
      </w:r>
      <w:r w:rsidRPr="00784950">
        <w:rPr>
          <w:rtl/>
        </w:rPr>
        <w:t>הסכמנו,</w:t>
      </w:r>
      <w:r w:rsidR="00374753">
        <w:rPr>
          <w:rtl/>
        </w:rPr>
        <w:t xml:space="preserve"> </w:t>
      </w:r>
      <w:r w:rsidRPr="00784950">
        <w:rPr>
          <w:rtl/>
        </w:rPr>
        <w:t>בגלל לוח הזמנים, לעשות מחווה כלפי ראש הממשלה, לפצל את ההצבעות,</w:t>
      </w:r>
      <w:r w:rsidR="00374753">
        <w:rPr>
          <w:rtl/>
        </w:rPr>
        <w:t xml:space="preserve"> </w:t>
      </w:r>
      <w:r w:rsidRPr="00784950">
        <w:rPr>
          <w:rtl/>
        </w:rPr>
        <w:t>ולהצביע</w:t>
      </w:r>
      <w:r w:rsidR="00374753">
        <w:rPr>
          <w:rtl/>
        </w:rPr>
        <w:t xml:space="preserve"> </w:t>
      </w:r>
      <w:r w:rsidRPr="00784950">
        <w:rPr>
          <w:rtl/>
        </w:rPr>
        <w:t>ביום</w:t>
      </w:r>
      <w:r w:rsidR="00374753">
        <w:rPr>
          <w:rtl/>
        </w:rPr>
        <w:t xml:space="preserve"> </w:t>
      </w:r>
      <w:r w:rsidRPr="00784950">
        <w:rPr>
          <w:rtl/>
        </w:rPr>
        <w:t>רביעי</w:t>
      </w:r>
      <w:r w:rsidR="00374753">
        <w:rPr>
          <w:rtl/>
        </w:rPr>
        <w:t xml:space="preserve"> </w:t>
      </w:r>
      <w:r w:rsidRPr="00784950">
        <w:rPr>
          <w:rtl/>
        </w:rPr>
        <w:t>בבוקר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התקציב, כדי לאפשר לראש הממשלה לצאת במועד</w:t>
      </w:r>
      <w:r w:rsidR="00374753">
        <w:rPr>
          <w:rtl/>
        </w:rPr>
        <w:t xml:space="preserve"> </w:t>
      </w:r>
      <w:r w:rsidRPr="00784950">
        <w:rPr>
          <w:rtl/>
        </w:rPr>
        <w:t>לארצות</w:t>
      </w:r>
      <w:r w:rsidR="00374753">
        <w:rPr>
          <w:rtl/>
        </w:rPr>
        <w:t>-</w:t>
      </w:r>
      <w:r w:rsidRPr="00784950">
        <w:rPr>
          <w:rtl/>
        </w:rPr>
        <w:t>הברית.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אבל שר האוצר, שאינו מכבד הסכמים </w:t>
      </w:r>
      <w:r w:rsidR="00374753">
        <w:rPr>
          <w:rtl/>
        </w:rPr>
        <w:t>–</w:t>
      </w:r>
      <w:r w:rsidRPr="00784950">
        <w:rPr>
          <w:rtl/>
        </w:rPr>
        <w:t xml:space="preserve"> ןראינו את התקפלותו לאורך כל הדרך בתקציב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הוא פרץ אותו לכל עבר </w:t>
      </w:r>
      <w:r w:rsidR="00374753">
        <w:rPr>
          <w:rtl/>
        </w:rPr>
        <w:t>–</w:t>
      </w:r>
      <w:r w:rsidRPr="00784950">
        <w:rPr>
          <w:rtl/>
        </w:rPr>
        <w:t xml:space="preserve"> נתן הוראה ליושב</w:t>
      </w:r>
      <w:r w:rsidR="00374753">
        <w:rPr>
          <w:rtl/>
        </w:rPr>
        <w:t>-</w:t>
      </w:r>
      <w:r w:rsidRPr="00784950">
        <w:rPr>
          <w:rtl/>
        </w:rPr>
        <w:t>ראש הקואליציה, חבר הכנסת זאב</w:t>
      </w:r>
      <w:r w:rsidR="00374753">
        <w:rPr>
          <w:rtl/>
        </w:rPr>
        <w:t xml:space="preserve"> </w:t>
      </w:r>
      <w:r w:rsidRPr="00784950">
        <w:rPr>
          <w:rtl/>
        </w:rPr>
        <w:t>בוים,</w:t>
      </w:r>
      <w:r w:rsidR="00374753">
        <w:rPr>
          <w:rtl/>
        </w:rPr>
        <w:t xml:space="preserve"> </w:t>
      </w:r>
      <w:r w:rsidRPr="00784950">
        <w:rPr>
          <w:rtl/>
        </w:rPr>
        <w:t>להפר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ההסכם</w:t>
      </w:r>
      <w:r w:rsidR="00374753">
        <w:rPr>
          <w:rtl/>
        </w:rPr>
        <w:t xml:space="preserve"> </w:t>
      </w:r>
      <w:r w:rsidRPr="00784950">
        <w:rPr>
          <w:rtl/>
        </w:rPr>
        <w:t>החתום</w:t>
      </w:r>
      <w:r w:rsidR="00374753">
        <w:rPr>
          <w:rtl/>
        </w:rPr>
        <w:t>-</w:t>
      </w:r>
      <w:r w:rsidRPr="00784950">
        <w:rPr>
          <w:rtl/>
        </w:rPr>
        <w:t>הכתוב,</w:t>
      </w:r>
      <w:r w:rsidR="00374753">
        <w:rPr>
          <w:rtl/>
        </w:rPr>
        <w:t xml:space="preserve"> </w:t>
      </w:r>
      <w:r w:rsidRPr="00784950">
        <w:rPr>
          <w:rtl/>
        </w:rPr>
        <w:t>שעליו</w:t>
      </w:r>
      <w:r w:rsidR="00374753">
        <w:rPr>
          <w:rtl/>
        </w:rPr>
        <w:t xml:space="preserve"> </w:t>
      </w:r>
      <w:r w:rsidRPr="00784950">
        <w:rPr>
          <w:rtl/>
        </w:rPr>
        <w:t>הוא חתום. בעצם נוצר פה מצב מגוחך: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מסרבת</w:t>
      </w:r>
      <w:r w:rsidR="00374753">
        <w:rPr>
          <w:rtl/>
        </w:rPr>
        <w:t xml:space="preserve"> </w:t>
      </w:r>
      <w:r w:rsidRPr="00784950">
        <w:rPr>
          <w:rtl/>
        </w:rPr>
        <w:t>להצביע היום על חוק ההסדרים ורוצה להביא את שתי ההצבעות כמקשה אחת</w:t>
      </w:r>
      <w:r w:rsidR="00374753">
        <w:rPr>
          <w:rtl/>
        </w:rPr>
        <w:t xml:space="preserve"> </w:t>
      </w:r>
      <w:r w:rsidRPr="00784950">
        <w:rPr>
          <w:rtl/>
        </w:rPr>
        <w:t>מחר.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חתמה</w:t>
      </w:r>
      <w:r w:rsidR="00374753">
        <w:rPr>
          <w:rtl/>
        </w:rPr>
        <w:t xml:space="preserve"> </w:t>
      </w:r>
      <w:r w:rsidRPr="00784950">
        <w:rPr>
          <w:rtl/>
        </w:rPr>
        <w:t>על הסכם, זה שקבענו נהלים, זה שעשינו מחוות, מה זה משנה? 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מפעיל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הקואליציה כהפעל מריונטה. הוא לא בא לכנסת כדי לשכנע,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בא לכנסת להשיב. הוא נכנע לחבר הכנסת ליצמן, הוא נכנע לחרדים, הוא מוריד</w:t>
      </w:r>
      <w:r w:rsidR="00374753">
        <w:rPr>
          <w:rtl/>
        </w:rPr>
        <w:t xml:space="preserve"> </w:t>
      </w:r>
      <w:r w:rsidRPr="00784950">
        <w:rPr>
          <w:rtl/>
        </w:rPr>
        <w:t>מהסטודנטים</w:t>
      </w:r>
      <w:r w:rsidR="00374753">
        <w:rPr>
          <w:rtl/>
        </w:rPr>
        <w:t xml:space="preserve"> </w:t>
      </w:r>
      <w:r w:rsidRPr="00784950">
        <w:rPr>
          <w:rtl/>
        </w:rPr>
        <w:t>הסכם</w:t>
      </w:r>
      <w:r w:rsidR="00374753">
        <w:rPr>
          <w:rtl/>
        </w:rPr>
        <w:t xml:space="preserve"> </w:t>
      </w:r>
      <w:r w:rsidRPr="00784950">
        <w:rPr>
          <w:rtl/>
        </w:rPr>
        <w:t>רב</w:t>
      </w:r>
      <w:r w:rsidR="00374753">
        <w:rPr>
          <w:rtl/>
        </w:rPr>
        <w:t>-</w:t>
      </w:r>
      <w:r w:rsidRPr="00784950">
        <w:rPr>
          <w:rtl/>
        </w:rPr>
        <w:t>שנתי.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נחתם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הסכם לפני שנה וחצי, על</w:t>
      </w:r>
      <w:r w:rsidR="00374753">
        <w:rPr>
          <w:rtl/>
        </w:rPr>
        <w:t>-</w:t>
      </w:r>
      <w:r w:rsidRPr="00784950">
        <w:rPr>
          <w:rtl/>
        </w:rPr>
        <w:t>פי החלטת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שאימצה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דוח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 xml:space="preserve">וינוגרד </w:t>
      </w:r>
      <w:r w:rsidR="00374753">
        <w:rPr>
          <w:rtl/>
        </w:rPr>
        <w:t>–</w:t>
      </w:r>
      <w:r w:rsidRPr="00784950">
        <w:rPr>
          <w:rtl/>
        </w:rPr>
        <w:t xml:space="preserve"> החלטת מחליטים </w:t>
      </w:r>
      <w:r w:rsidR="00374753">
        <w:rPr>
          <w:rtl/>
        </w:rPr>
        <w:t>–</w:t>
      </w:r>
      <w:r w:rsidRPr="00784950">
        <w:rPr>
          <w:rtl/>
        </w:rPr>
        <w:t xml:space="preserve"> שעל</w:t>
      </w:r>
      <w:r w:rsidR="00374753">
        <w:rPr>
          <w:rtl/>
        </w:rPr>
        <w:t>-</w:t>
      </w:r>
      <w:r w:rsidRPr="00784950">
        <w:rPr>
          <w:rtl/>
        </w:rPr>
        <w:t>פיה בתהליך רב</w:t>
      </w:r>
      <w:r w:rsidR="00374753">
        <w:rPr>
          <w:rtl/>
        </w:rPr>
        <w:t>-</w:t>
      </w:r>
      <w:r w:rsidRPr="00784950">
        <w:rPr>
          <w:rtl/>
        </w:rPr>
        <w:t>שנתי</w:t>
      </w:r>
      <w:r w:rsidR="00374753">
        <w:rPr>
          <w:rtl/>
        </w:rPr>
        <w:t xml:space="preserve"> </w:t>
      </w:r>
      <w:r w:rsidRPr="00784950">
        <w:rPr>
          <w:rtl/>
        </w:rPr>
        <w:t>יורד שכר הלימוד של הסטודנטים.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להגיד לך, אדוני 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שבצרפת, שהיא ארץ לא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מפותחת</w:t>
      </w:r>
      <w:r w:rsidR="00374753">
        <w:rPr>
          <w:rtl/>
        </w:rPr>
        <w:t xml:space="preserve"> </w:t>
      </w:r>
      <w:r w:rsidRPr="00784950">
        <w:rPr>
          <w:rtl/>
        </w:rPr>
        <w:t>ממדינת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פחות קפיטליסטית, יש מודעות גבוהה מאוד לחינוך</w:t>
      </w:r>
      <w:r w:rsidR="00374753">
        <w:rPr>
          <w:rtl/>
        </w:rPr>
        <w:t xml:space="preserve"> </w:t>
      </w:r>
      <w:r w:rsidRPr="00784950">
        <w:rPr>
          <w:rtl/>
        </w:rPr>
        <w:t>ולצדק</w:t>
      </w:r>
      <w:r w:rsidR="00374753">
        <w:rPr>
          <w:rtl/>
        </w:rPr>
        <w:t xml:space="preserve"> </w:t>
      </w:r>
      <w:r w:rsidRPr="00784950">
        <w:rPr>
          <w:rtl/>
        </w:rPr>
        <w:t>חברתי.</w:t>
      </w:r>
      <w:r w:rsidR="00374753">
        <w:rPr>
          <w:rtl/>
        </w:rPr>
        <w:t xml:space="preserve"> </w:t>
      </w:r>
      <w:r w:rsidRPr="00784950">
        <w:rPr>
          <w:rtl/>
        </w:rPr>
        <w:t>בצרפת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משלמים</w:t>
      </w:r>
      <w:r w:rsidR="00374753">
        <w:rPr>
          <w:rtl/>
        </w:rPr>
        <w:t xml:space="preserve"> </w:t>
      </w:r>
      <w:r w:rsidRPr="00784950">
        <w:rPr>
          <w:rtl/>
        </w:rPr>
        <w:t>שכר לימוד. הלימודים בבתי</w:t>
      </w:r>
      <w:r w:rsidR="00374753">
        <w:rPr>
          <w:rtl/>
        </w:rPr>
        <w:t>-</w:t>
      </w:r>
      <w:r w:rsidRPr="00784950">
        <w:rPr>
          <w:rtl/>
        </w:rPr>
        <w:t>האולפנה</w:t>
      </w:r>
      <w:r w:rsidR="00374753">
        <w:rPr>
          <w:rtl/>
        </w:rPr>
        <w:t xml:space="preserve"> </w:t>
      </w:r>
      <w:r w:rsidRPr="00784950">
        <w:rPr>
          <w:rtl/>
        </w:rPr>
        <w:t>הגבוהים</w:t>
      </w:r>
      <w:r w:rsidR="00374753">
        <w:rPr>
          <w:rtl/>
        </w:rPr>
        <w:t xml:space="preserve"> </w:t>
      </w:r>
      <w:r w:rsidRPr="00784950">
        <w:rPr>
          <w:rtl/>
        </w:rPr>
        <w:t>ובאוניברסיטאות</w:t>
      </w:r>
      <w:r w:rsidR="00374753">
        <w:rPr>
          <w:rtl/>
        </w:rPr>
        <w:t xml:space="preserve"> </w:t>
      </w:r>
      <w:r w:rsidRPr="00784950">
        <w:rPr>
          <w:rtl/>
        </w:rPr>
        <w:t>בצרפת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חופשיים.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נשפט על סמך ציוניך. בחינות</w:t>
      </w:r>
      <w:r w:rsidR="00374753">
        <w:rPr>
          <w:rtl/>
        </w:rPr>
        <w:t xml:space="preserve"> </w:t>
      </w:r>
      <w:r w:rsidRPr="00784950">
        <w:rPr>
          <w:rtl/>
        </w:rPr>
        <w:t>המעבר, אחרי שנה א', הן קשות.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אצלנו? לאחר שהממשלה ישבה על המדוכה, לאחר שאומץ דוח</w:t>
      </w:r>
      <w:r w:rsidR="00374753">
        <w:rPr>
          <w:rtl/>
        </w:rPr>
        <w:t>-</w:t>
      </w:r>
      <w:r w:rsidRPr="00784950">
        <w:rPr>
          <w:rtl/>
        </w:rPr>
        <w:t>וינוגרד, שנה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הורידו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הלימוד.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האוצר ובהצעת החלטה נוספת של הממשלה בחודשים</w:t>
      </w:r>
      <w:r w:rsidR="00374753">
        <w:rPr>
          <w:rtl/>
        </w:rPr>
        <w:t xml:space="preserve"> </w:t>
      </w:r>
      <w:r w:rsidRPr="00784950">
        <w:rPr>
          <w:rtl/>
        </w:rPr>
        <w:t>האחרונים</w:t>
      </w:r>
      <w:r w:rsidR="00374753">
        <w:rPr>
          <w:rtl/>
        </w:rPr>
        <w:t xml:space="preserve"> </w:t>
      </w:r>
      <w:r w:rsidRPr="00784950">
        <w:rPr>
          <w:rtl/>
        </w:rPr>
        <w:t>החליט</w:t>
      </w:r>
      <w:r w:rsidR="00374753">
        <w:rPr>
          <w:rtl/>
        </w:rPr>
        <w:t xml:space="preserve"> </w:t>
      </w:r>
      <w:r w:rsidRPr="00784950">
        <w:rPr>
          <w:rtl/>
        </w:rPr>
        <w:t>להפר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דוח</w:t>
      </w:r>
      <w:r w:rsidR="00374753">
        <w:rPr>
          <w:rtl/>
        </w:rPr>
        <w:t>-</w:t>
      </w:r>
      <w:r w:rsidRPr="00784950">
        <w:rPr>
          <w:rtl/>
        </w:rPr>
        <w:t>וינוגרד ולעצור את הירידה. אמרו הסטודנטים: 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מבינים את מצוקת המשק. אמרו הסטודנטים: אנחנו מוכנים שיאטו את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וילן, כמי שהיה סטודנט אני רוצה להגיד לך, שהמדינה נותנת למוסדות</w:t>
      </w:r>
      <w:r w:rsidR="00374753">
        <w:rPr>
          <w:rtl/>
        </w:rPr>
        <w:t xml:space="preserve"> </w:t>
      </w:r>
      <w:r w:rsidRPr="00784950">
        <w:rPr>
          <w:rtl/>
        </w:rPr>
        <w:t>להשכלה</w:t>
      </w:r>
      <w:r w:rsidR="00374753">
        <w:rPr>
          <w:rtl/>
        </w:rPr>
        <w:t xml:space="preserve"> </w:t>
      </w:r>
      <w:r w:rsidRPr="00784950">
        <w:rPr>
          <w:rtl/>
        </w:rPr>
        <w:t>גבוהה</w:t>
      </w:r>
      <w:r w:rsidR="00374753">
        <w:rPr>
          <w:rtl/>
        </w:rPr>
        <w:t xml:space="preserve"> </w:t>
      </w:r>
      <w:r w:rsidRPr="00784950">
        <w:rPr>
          <w:rtl/>
        </w:rPr>
        <w:t>7 מיליארדי שקל.</w:t>
      </w:r>
      <w:r w:rsidR="00374753">
        <w:rPr>
          <w:rtl/>
        </w:rPr>
        <w:t xml:space="preserve"> </w:t>
      </w:r>
      <w:r w:rsidRPr="00784950">
        <w:rPr>
          <w:rtl/>
        </w:rPr>
        <w:t>תאמין לי, אם היו מייעלים את המערכות כמו שצריך,</w:t>
      </w:r>
      <w:r w:rsidR="00374753">
        <w:rPr>
          <w:rtl/>
        </w:rPr>
        <w:t xml:space="preserve"> </w:t>
      </w:r>
      <w:r w:rsidRPr="00784950">
        <w:rPr>
          <w:rtl/>
        </w:rPr>
        <w:t>שכר הלימוד היה יורד ב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>, או שהלימודים היו בחינם.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דיברו על כך בוועדת הכנסת אתמול.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7 מיליארדי שקל המדינה נותנת להשכלה גבוהה.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בטוח שזאת ההזדמנות. כל גוף צריך להתייעל. אני חושב, שאם יש למדינת</w:t>
      </w:r>
      <w:r w:rsidR="00374753">
        <w:rPr>
          <w:rtl/>
        </w:rPr>
        <w:t xml:space="preserve"> </w:t>
      </w:r>
      <w:r w:rsidRPr="00784950">
        <w:rPr>
          <w:rtl/>
        </w:rPr>
        <w:t>ישראל איזה יתרון איכותי משמעותי, אזי הוא ברמת ההשכלה וברמת האקדמיה שלה. אין לי</w:t>
      </w:r>
      <w:r w:rsidR="00374753">
        <w:rPr>
          <w:rtl/>
        </w:rPr>
        <w:t xml:space="preserve"> </w:t>
      </w:r>
      <w:r w:rsidRPr="00784950">
        <w:rPr>
          <w:rtl/>
        </w:rPr>
        <w:t>ספק</w:t>
      </w:r>
      <w:r w:rsidR="00374753">
        <w:rPr>
          <w:rtl/>
        </w:rPr>
        <w:t xml:space="preserve"> </w:t>
      </w:r>
      <w:r w:rsidRPr="00784950">
        <w:rPr>
          <w:rtl/>
        </w:rPr>
        <w:t>שהדרך</w:t>
      </w:r>
      <w:r w:rsidR="00374753">
        <w:rPr>
          <w:rtl/>
        </w:rPr>
        <w:t xml:space="preserve"> </w:t>
      </w:r>
      <w:r w:rsidRPr="00784950">
        <w:rPr>
          <w:rtl/>
        </w:rPr>
        <w:t>להקטנת הפערים החברתיים עוברת בראש ובראשונה, בחלק הארי, דרך החינוך,</w:t>
      </w:r>
      <w:r w:rsidR="00374753">
        <w:rPr>
          <w:rtl/>
        </w:rPr>
        <w:t xml:space="preserve"> </w:t>
      </w:r>
      <w:r w:rsidRPr="00784950">
        <w:rPr>
          <w:rtl/>
        </w:rPr>
        <w:t>דרך ההשכלה הגבוהה לכול.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פה? הובטח לנו אתמול, חבר הכנסת כהן, בוועדת הכנסת, שבשנה</w:t>
      </w:r>
      <w:r w:rsidR="00374753">
        <w:rPr>
          <w:rtl/>
        </w:rPr>
        <w:t xml:space="preserve"> </w:t>
      </w:r>
      <w:r w:rsidRPr="00784950">
        <w:rPr>
          <w:rtl/>
        </w:rPr>
        <w:t>הקרובה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נוגעים.</w:t>
      </w:r>
      <w:r w:rsidR="00374753">
        <w:rPr>
          <w:rtl/>
        </w:rPr>
        <w:t xml:space="preserve"> </w:t>
      </w:r>
      <w:r w:rsidRPr="00784950">
        <w:rPr>
          <w:rtl/>
        </w:rPr>
        <w:t>אבל ההפרה של דוח</w:t>
      </w:r>
      <w:r w:rsidR="00374753">
        <w:rPr>
          <w:rtl/>
        </w:rPr>
        <w:t>-</w:t>
      </w:r>
      <w:r w:rsidRPr="00784950">
        <w:rPr>
          <w:rtl/>
        </w:rPr>
        <w:t>וינוגרד היא, שבשנה הבאה לא תימשך הירידה,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מקפיאים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הירידה. אמרתי קודם ששר האוצר משכנע את הממשלה לא לעמוד בהחלטה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עצמה</w:t>
      </w:r>
      <w:r w:rsidR="00374753">
        <w:rPr>
          <w:rtl/>
        </w:rPr>
        <w:t xml:space="preserve"> </w:t>
      </w:r>
      <w:r w:rsidRPr="00784950">
        <w:rPr>
          <w:rtl/>
        </w:rPr>
        <w:t>החליטה,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במחויבות</w:t>
      </w:r>
      <w:r w:rsidR="00374753">
        <w:rPr>
          <w:rtl/>
        </w:rPr>
        <w:t xml:space="preserve"> </w:t>
      </w:r>
      <w:r w:rsidRPr="00784950">
        <w:rPr>
          <w:rtl/>
        </w:rPr>
        <w:t>הציבורית שלה לציבור הסטודנטים ביישום</w:t>
      </w:r>
      <w:r w:rsidR="00374753">
        <w:rPr>
          <w:rtl/>
        </w:rPr>
        <w:t xml:space="preserve"> </w:t>
      </w:r>
      <w:r w:rsidRPr="00784950">
        <w:rPr>
          <w:rtl/>
        </w:rPr>
        <w:t>דוח</w:t>
      </w:r>
      <w:r w:rsidR="00374753">
        <w:rPr>
          <w:rtl/>
        </w:rPr>
        <w:t>-</w:t>
      </w:r>
      <w:r w:rsidRPr="00784950">
        <w:rPr>
          <w:rtl/>
        </w:rPr>
        <w:t>וינוגרד.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באו ואמרו: אתם יודעים מה? </w:t>
      </w:r>
      <w:r w:rsidR="00374753">
        <w:rPr>
          <w:rtl/>
        </w:rPr>
        <w:t>–</w:t>
      </w:r>
      <w:r w:rsidRPr="00784950">
        <w:rPr>
          <w:rtl/>
        </w:rPr>
        <w:t xml:space="preserve"> נוריד את שכר הלימוד ב</w:t>
      </w:r>
      <w:r w:rsidR="00374753">
        <w:rPr>
          <w:rtl/>
        </w:rPr>
        <w:t>-</w:t>
      </w:r>
      <w:r w:rsidRPr="00784950">
        <w:rPr>
          <w:rtl/>
        </w:rPr>
        <w:t>10 שקלים,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בשקל</w:t>
      </w:r>
      <w:r w:rsidR="00374753">
        <w:rPr>
          <w:rtl/>
        </w:rPr>
        <w:t xml:space="preserve"> </w:t>
      </w:r>
      <w:r w:rsidRPr="00784950">
        <w:rPr>
          <w:rtl/>
        </w:rPr>
        <w:t>אחד,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 נשבור את ההתחייבות ולא נשבור את העיקרון האומר</w:t>
      </w:r>
      <w:r w:rsidR="00374753">
        <w:rPr>
          <w:rtl/>
        </w:rPr>
        <w:t xml:space="preserve"> </w:t>
      </w:r>
      <w:r w:rsidRPr="00784950">
        <w:rPr>
          <w:rtl/>
        </w:rPr>
        <w:t>שהסכמים</w:t>
      </w:r>
      <w:r w:rsidR="00374753">
        <w:rPr>
          <w:rtl/>
        </w:rPr>
        <w:t xml:space="preserve"> </w:t>
      </w:r>
      <w:r w:rsidRPr="00784950">
        <w:rPr>
          <w:rtl/>
        </w:rPr>
        <w:t>שהתחייבה עליהם ציבורית ממשלת ישראל לא מפירים; וזה לא משנה אם זו ממשלת</w:t>
      </w:r>
      <w:r w:rsidR="00374753">
        <w:rPr>
          <w:rtl/>
        </w:rPr>
        <w:t xml:space="preserve"> </w:t>
      </w:r>
      <w:r w:rsidRPr="00784950">
        <w:rPr>
          <w:rtl/>
        </w:rPr>
        <w:t>ברק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שרון.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חילוקי</w:t>
      </w:r>
      <w:r w:rsidR="00374753">
        <w:rPr>
          <w:rtl/>
        </w:rPr>
        <w:t xml:space="preserve"> </w:t>
      </w:r>
      <w:r w:rsidRPr="00784950">
        <w:rPr>
          <w:rtl/>
        </w:rPr>
        <w:t>דעות על חשיבות ההשכלה והצורך לעזור לסטודנטים בין ימין ושמאל,</w:t>
      </w:r>
      <w:r w:rsidR="00374753">
        <w:rPr>
          <w:rtl/>
        </w:rPr>
        <w:t xml:space="preserve"> </w:t>
      </w:r>
      <w:r w:rsidRPr="00784950">
        <w:rPr>
          <w:rtl/>
        </w:rPr>
        <w:t>צפון</w:t>
      </w:r>
      <w:r w:rsidR="00374753">
        <w:rPr>
          <w:rtl/>
        </w:rPr>
        <w:t xml:space="preserve"> </w:t>
      </w:r>
      <w:r w:rsidRPr="00784950">
        <w:rPr>
          <w:rtl/>
        </w:rPr>
        <w:t>ודרום,</w:t>
      </w:r>
      <w:r w:rsidR="00374753">
        <w:rPr>
          <w:rtl/>
        </w:rPr>
        <w:t xml:space="preserve"> </w:t>
      </w:r>
      <w:r w:rsidRPr="00784950">
        <w:rPr>
          <w:rtl/>
        </w:rPr>
        <w:t>יהודים</w:t>
      </w:r>
      <w:r w:rsidR="00374753">
        <w:rPr>
          <w:rtl/>
        </w:rPr>
        <w:t xml:space="preserve"> </w:t>
      </w:r>
      <w:r w:rsidRPr="00784950">
        <w:rPr>
          <w:rtl/>
        </w:rPr>
        <w:t>וערבים,</w:t>
      </w:r>
      <w:r w:rsidR="00374753">
        <w:rPr>
          <w:rtl/>
        </w:rPr>
        <w:t xml:space="preserve"> </w:t>
      </w:r>
      <w:r w:rsidRPr="00784950">
        <w:rPr>
          <w:rtl/>
        </w:rPr>
        <w:t>דתיים וחילונים במדינת ישראל.</w:t>
      </w:r>
      <w:r w:rsidR="00374753">
        <w:rPr>
          <w:rtl/>
        </w:rPr>
        <w:t xml:space="preserve"> </w:t>
      </w:r>
      <w:r w:rsidRPr="00784950">
        <w:rPr>
          <w:rtl/>
        </w:rPr>
        <w:t>ובכל זאת, מי שמפר</w:t>
      </w:r>
      <w:r w:rsidR="00374753">
        <w:rPr>
          <w:rtl/>
        </w:rPr>
        <w:t xml:space="preserve"> </w:t>
      </w:r>
      <w:r w:rsidRPr="00784950">
        <w:rPr>
          <w:rtl/>
        </w:rPr>
        <w:t>הסכמים כאלה, מה לנו כי נלין עליו שהוא איננו בא לדיונים של הכנסת, שהוא מפר הסכם</w:t>
      </w:r>
      <w:r w:rsidR="00374753">
        <w:rPr>
          <w:rtl/>
        </w:rPr>
        <w:t xml:space="preserve"> </w:t>
      </w:r>
      <w:r w:rsidRPr="00784950">
        <w:rPr>
          <w:rtl/>
        </w:rPr>
        <w:t>חתום בין אופוזיציה וקואליציה, ובעצם עושה מכל מערכת חיינו צחוק אחד גדול?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מה נשארנו, אדוני היושב</w:t>
      </w:r>
      <w:r w:rsidR="00374753">
        <w:rPr>
          <w:rtl/>
        </w:rPr>
        <w:t>-</w:t>
      </w:r>
      <w:r w:rsidRPr="00784950">
        <w:rPr>
          <w:rtl/>
        </w:rPr>
        <w:t>ראש? נשארנו, כמו תמיד, עם הכניעה הרבתי לחרדים.</w:t>
      </w:r>
      <w:r w:rsidR="00374753">
        <w:rPr>
          <w:rtl/>
        </w:rPr>
        <w:t xml:space="preserve"> </w:t>
      </w:r>
      <w:r w:rsidRPr="00784950">
        <w:rPr>
          <w:rtl/>
        </w:rPr>
        <w:t>שנה אחרי שנה, תקציב אחרי תקציב, אנחנו נכנעים לקבוצה קטנה, שבעצם מנצלת את עובדת</w:t>
      </w:r>
      <w:r w:rsidR="00374753">
        <w:rPr>
          <w:rtl/>
        </w:rPr>
        <w:t xml:space="preserve"> </w:t>
      </w:r>
      <w:r w:rsidRPr="00784950">
        <w:rPr>
          <w:rtl/>
        </w:rPr>
        <w:t>היותה</w:t>
      </w:r>
      <w:r w:rsidR="00374753">
        <w:rPr>
          <w:rtl/>
        </w:rPr>
        <w:t xml:space="preserve"> </w:t>
      </w:r>
      <w:r w:rsidRPr="00784950">
        <w:rPr>
          <w:rtl/>
        </w:rPr>
        <w:t>לשון מאזניים בפוליטיקה הישראלית.</w:t>
      </w:r>
      <w:r w:rsidR="00374753">
        <w:rPr>
          <w:rtl/>
        </w:rPr>
        <w:t xml:space="preserve"> </w:t>
      </w:r>
      <w:r w:rsidRPr="00784950">
        <w:rPr>
          <w:rtl/>
        </w:rPr>
        <w:t>אין בעיות ביטחון, אין בעיות חברה, אין</w:t>
      </w:r>
      <w:r w:rsidR="00374753">
        <w:rPr>
          <w:rtl/>
        </w:rPr>
        <w:t xml:space="preserve"> </w:t>
      </w:r>
      <w:r w:rsidRPr="00784950">
        <w:rPr>
          <w:rtl/>
        </w:rPr>
        <w:t>בעיות</w:t>
      </w:r>
      <w:r w:rsidR="00374753">
        <w:rPr>
          <w:rtl/>
        </w:rPr>
        <w:t xml:space="preserve"> </w:t>
      </w:r>
      <w:r w:rsidRPr="00784950">
        <w:rPr>
          <w:rtl/>
        </w:rPr>
        <w:t>כלכלה, יש רק חליבה בלתי פוסקת של הקופה הציבורית לקבוצה קטנה ומוגדרת בשם</w:t>
      </w:r>
      <w:r w:rsidR="00374753">
        <w:rPr>
          <w:rtl/>
        </w:rPr>
        <w:t xml:space="preserve"> </w:t>
      </w:r>
      <w:r w:rsidRPr="00784950">
        <w:rPr>
          <w:rtl/>
        </w:rPr>
        <w:t>האינטרס הצר.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בכי, זעקי ארץ אהובה.</w:t>
      </w:r>
      <w:r w:rsidR="00374753">
        <w:rPr>
          <w:rtl/>
        </w:rPr>
        <w:t xml:space="preserve"> </w:t>
      </w:r>
      <w:r w:rsidRPr="00784950">
        <w:rPr>
          <w:rtl/>
        </w:rPr>
        <w:t>יש פה רוב ברור בכנסת, שלו התלכד היה מפסיק את הפארסה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כמו תמיד, השיקולים הסקטוריאליים גוברים על השיקול הלאומי הכולל ומה</w:t>
      </w:r>
      <w:r w:rsidR="00374753">
        <w:rPr>
          <w:rtl/>
        </w:rPr>
        <w:t xml:space="preserve"> </w:t>
      </w:r>
      <w:r w:rsidRPr="00784950">
        <w:rPr>
          <w:rtl/>
        </w:rPr>
        <w:t>שאנחנו מקבלים זו סחיטה חרדית מתמשכת. תודה,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אליעזר כהן יש שתי דקות. אני משלש לו אותן לשש</w:t>
      </w:r>
      <w:r w:rsidR="00374753">
        <w:rPr>
          <w:rtl/>
        </w:rPr>
        <w:t xml:space="preserve"> </w:t>
      </w:r>
      <w:r w:rsidRPr="00784950">
        <w:rPr>
          <w:rtl/>
        </w:rPr>
        <w:t>דקות.</w:t>
      </w:r>
      <w:r w:rsidR="00374753">
        <w:rPr>
          <w:rtl/>
        </w:rPr>
        <w:t xml:space="preserve"> </w:t>
      </w: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אריאל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המתמידים ולכן את שש הדקות אני מחלק כך: שלוש דקות</w:t>
      </w:r>
      <w:r w:rsidR="00374753">
        <w:rPr>
          <w:rtl/>
        </w:rPr>
        <w:t xml:space="preserve"> </w:t>
      </w:r>
      <w:r w:rsidRPr="00784950">
        <w:rPr>
          <w:rtl/>
        </w:rPr>
        <w:t>לאורי</w:t>
      </w:r>
      <w:r w:rsidR="00374753">
        <w:rPr>
          <w:rtl/>
        </w:rPr>
        <w:t xml:space="preserve"> </w:t>
      </w:r>
      <w:r w:rsidRPr="00784950">
        <w:rPr>
          <w:rtl/>
        </w:rPr>
        <w:t>אריאל ושלוש דקות לך. אתן קודם לאורי אריאל לדבר במשך שלוש דקות. לאחר מכן</w:t>
      </w:r>
      <w:r w:rsidR="00374753">
        <w:rPr>
          <w:rtl/>
        </w:rPr>
        <w:t xml:space="preserve"> </w:t>
      </w:r>
      <w:r w:rsidRPr="00784950">
        <w:rPr>
          <w:rtl/>
        </w:rPr>
        <w:t>אתה תדבר שלוש דקות. הוא היה קודם.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הוא קודם, הוא כוהן.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אהה, אתה כוהן. אז כהן בראש. לאחר מכן אורי אריאל ידבר במסגרת של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וילן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על ההתחייבות לסטודנטים</w:t>
      </w:r>
      <w:r w:rsidR="00374753">
        <w:rPr>
          <w:rtl/>
        </w:rPr>
        <w:t xml:space="preserve"> </w:t>
      </w:r>
      <w:r w:rsidRPr="00784950">
        <w:rPr>
          <w:rtl/>
        </w:rPr>
        <w:t>וההתחייבות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וינוגרד,</w:t>
      </w:r>
      <w:r w:rsidR="00374753">
        <w:rPr>
          <w:rtl/>
        </w:rPr>
        <w:t xml:space="preserve"> </w:t>
      </w:r>
      <w:r w:rsidRPr="00784950">
        <w:rPr>
          <w:rtl/>
        </w:rPr>
        <w:t>זה נכון.</w:t>
      </w:r>
      <w:r w:rsidR="00374753">
        <w:rPr>
          <w:rtl/>
        </w:rPr>
        <w:t xml:space="preserve"> </w:t>
      </w:r>
      <w:r w:rsidRPr="00784950">
        <w:rPr>
          <w:rtl/>
        </w:rPr>
        <w:t>דנו בזה אתמול בוועדת הכנסת. מה שרציתי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שהבטיחו</w:t>
      </w:r>
      <w:r w:rsidR="00374753">
        <w:rPr>
          <w:rtl/>
        </w:rPr>
        <w:t xml:space="preserve"> </w:t>
      </w:r>
      <w:r w:rsidRPr="00784950">
        <w:rPr>
          <w:rtl/>
        </w:rPr>
        <w:t>שלא יפגעו על</w:t>
      </w:r>
      <w:r w:rsidR="00374753">
        <w:rPr>
          <w:rtl/>
        </w:rPr>
        <w:t>-</w:t>
      </w:r>
      <w:r w:rsidRPr="00784950">
        <w:rPr>
          <w:rtl/>
        </w:rPr>
        <w:t>ידי הורדה כפי שהובטח לסטודנטים השנה.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על המשמר שההפחתה בשכר הלימוד שלהם תתקיים גם בשנה הבאה. זאת אומרת,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חזון</w:t>
      </w:r>
      <w:r w:rsidR="00374753">
        <w:rPr>
          <w:rtl/>
        </w:rPr>
        <w:t xml:space="preserve"> </w:t>
      </w:r>
      <w:r w:rsidRPr="00784950">
        <w:rPr>
          <w:rtl/>
        </w:rPr>
        <w:t>למועד.</w:t>
      </w:r>
      <w:r w:rsidR="00374753">
        <w:rPr>
          <w:rtl/>
        </w:rPr>
        <w:t xml:space="preserve"> </w:t>
      </w:r>
      <w:r w:rsidRPr="00784950">
        <w:rPr>
          <w:rtl/>
        </w:rPr>
        <w:t>זה לא עוד הרבה זמן, זה עוד כמה חודשים, אבל בעוד כמה חודשים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לדאוג</w:t>
      </w:r>
      <w:r w:rsidR="00374753">
        <w:rPr>
          <w:rtl/>
        </w:rPr>
        <w:t xml:space="preserve"> </w:t>
      </w:r>
      <w:r w:rsidRPr="00784950">
        <w:rPr>
          <w:rtl/>
        </w:rPr>
        <w:t>לכך שמה שהבטיחו להם יקוים. הסכנה היא שאולי בשנה הבאה לא יקיימו את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שהבטיחו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  <w:r w:rsidR="00374753">
        <w:rPr>
          <w:rtl/>
        </w:rPr>
        <w:t xml:space="preserve"> </w:t>
      </w:r>
      <w:r w:rsidRPr="00784950">
        <w:rPr>
          <w:rtl/>
        </w:rPr>
        <w:t>אז לא צריך לעשות מזה מהומה גדולה, בטח לא בערב אישור התקציב</w:t>
      </w:r>
      <w:r w:rsidR="00374753">
        <w:rPr>
          <w:rtl/>
        </w:rPr>
        <w:t xml:space="preserve"> </w:t>
      </w:r>
      <w:r w:rsidRPr="00784950">
        <w:rPr>
          <w:rtl/>
        </w:rPr>
        <w:t>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ההתנפלות</w:t>
      </w:r>
      <w:r w:rsidR="00374753">
        <w:rPr>
          <w:rtl/>
        </w:rPr>
        <w:t xml:space="preserve"> </w:t>
      </w:r>
      <w:r w:rsidRPr="00784950">
        <w:rPr>
          <w:rtl/>
        </w:rPr>
        <w:t>וה"עליהום"</w:t>
      </w:r>
      <w:r w:rsidR="00374753">
        <w:rPr>
          <w:rtl/>
        </w:rPr>
        <w:t xml:space="preserve"> </w:t>
      </w:r>
      <w:r w:rsidRPr="00784950">
        <w:rPr>
          <w:rtl/>
        </w:rPr>
        <w:t>על החרדים ועל המתנחלים לא מקובלים עלי. אני 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שכל</w:t>
      </w:r>
      <w:r w:rsidR="00374753">
        <w:rPr>
          <w:rtl/>
        </w:rPr>
        <w:t xml:space="preserve"> </w:t>
      </w:r>
      <w:r w:rsidRPr="00784950">
        <w:rPr>
          <w:rtl/>
        </w:rPr>
        <w:t>השבוע</w:t>
      </w:r>
      <w:r w:rsidR="00374753">
        <w:rPr>
          <w:rtl/>
        </w:rPr>
        <w:t xml:space="preserve"> </w:t>
      </w:r>
      <w:r w:rsidRPr="00784950">
        <w:rPr>
          <w:rtl/>
        </w:rPr>
        <w:t>האחרון,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>-</w:t>
      </w:r>
      <w:r w:rsidRPr="00784950">
        <w:rPr>
          <w:rtl/>
        </w:rPr>
        <w:t>יום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ואני לא רוצה לקרוא לעיתונאי בשמו </w:t>
      </w:r>
      <w:r w:rsidR="00374753">
        <w:rPr>
          <w:rtl/>
        </w:rPr>
        <w:t xml:space="preserve">– </w:t>
      </w:r>
      <w:r w:rsidRPr="00784950">
        <w:rPr>
          <w:rtl/>
        </w:rPr>
        <w:t>עיתונאי</w:t>
      </w:r>
      <w:r w:rsidR="00374753">
        <w:rPr>
          <w:rtl/>
        </w:rPr>
        <w:t xml:space="preserve"> </w:t>
      </w:r>
      <w:r w:rsidRPr="00784950">
        <w:rPr>
          <w:rtl/>
        </w:rPr>
        <w:t>כלכלי</w:t>
      </w:r>
      <w:r w:rsidR="00374753">
        <w:rPr>
          <w:rtl/>
        </w:rPr>
        <w:t xml:space="preserve"> </w:t>
      </w:r>
      <w:r w:rsidRPr="00784950">
        <w:rPr>
          <w:rtl/>
        </w:rPr>
        <w:t>בכיר</w:t>
      </w:r>
      <w:r w:rsidR="00374753">
        <w:rPr>
          <w:rtl/>
        </w:rPr>
        <w:t xml:space="preserve"> </w:t>
      </w:r>
      <w:r w:rsidRPr="00784950">
        <w:rPr>
          <w:rtl/>
        </w:rPr>
        <w:t>משמיץ</w:t>
      </w:r>
      <w:r w:rsidR="00374753">
        <w:rPr>
          <w:rtl/>
        </w:rPr>
        <w:t xml:space="preserve"> </w:t>
      </w:r>
      <w:r w:rsidRPr="00784950">
        <w:rPr>
          <w:rtl/>
        </w:rPr>
        <w:t>את החרדים בלי הפסקה, ארוכות. יום</w:t>
      </w:r>
      <w:r w:rsidR="00374753">
        <w:rPr>
          <w:rtl/>
        </w:rPr>
        <w:t>-</w:t>
      </w:r>
      <w:r w:rsidRPr="00784950">
        <w:rPr>
          <w:rtl/>
        </w:rPr>
        <w:t>יום הוא משמיץ את</w:t>
      </w:r>
      <w:r w:rsidR="00374753">
        <w:rPr>
          <w:rtl/>
        </w:rPr>
        <w:t xml:space="preserve"> </w:t>
      </w:r>
      <w:r w:rsidRPr="00784950">
        <w:rPr>
          <w:rtl/>
        </w:rPr>
        <w:t>המתנחלים</w:t>
      </w:r>
      <w:r w:rsidR="00374753">
        <w:rPr>
          <w:rtl/>
        </w:rPr>
        <w:t xml:space="preserve"> </w:t>
      </w:r>
      <w:r w:rsidRPr="00784950">
        <w:rPr>
          <w:rtl/>
        </w:rPr>
        <w:t>ארוכות.</w:t>
      </w:r>
      <w:r w:rsidR="00374753">
        <w:rPr>
          <w:rtl/>
        </w:rPr>
        <w:t xml:space="preserve"> </w:t>
      </w:r>
      <w:r w:rsidRPr="00784950">
        <w:rPr>
          <w:rtl/>
        </w:rPr>
        <w:t>הוא טוען שההתנחלות בכל חלקי ארץ</w:t>
      </w:r>
      <w:r w:rsidR="00374753">
        <w:rPr>
          <w:rtl/>
        </w:rPr>
        <w:t>-</w:t>
      </w:r>
      <w:r w:rsidRPr="00784950">
        <w:rPr>
          <w:rtl/>
        </w:rPr>
        <w:t>ישראל והחרדים גוזלים את כל</w:t>
      </w:r>
      <w:r w:rsidR="00374753">
        <w:rPr>
          <w:rtl/>
        </w:rPr>
        <w:t xml:space="preserve"> </w:t>
      </w:r>
      <w:r w:rsidRPr="00784950">
        <w:rPr>
          <w:rtl/>
        </w:rPr>
        <w:t>הכספים של המדינה. מה פירוש המלה "גוזלים"?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שקר גס.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פירוש</w:t>
      </w:r>
      <w:r w:rsidR="00374753">
        <w:rPr>
          <w:rtl/>
        </w:rPr>
        <w:t xml:space="preserve"> </w:t>
      </w:r>
      <w:r w:rsidRPr="00784950">
        <w:rPr>
          <w:rtl/>
        </w:rPr>
        <w:t>המלה</w:t>
      </w:r>
      <w:r w:rsidR="00374753">
        <w:rPr>
          <w:rtl/>
        </w:rPr>
        <w:t xml:space="preserve"> </w:t>
      </w:r>
      <w:r w:rsidRPr="00784950">
        <w:rPr>
          <w:rtl/>
        </w:rPr>
        <w:t>"גוזלים"?</w:t>
      </w:r>
      <w:r w:rsidR="00374753">
        <w:rPr>
          <w:rtl/>
        </w:rPr>
        <w:t xml:space="preserve"> </w:t>
      </w:r>
      <w:r w:rsidRPr="00784950">
        <w:rPr>
          <w:rtl/>
        </w:rPr>
        <w:t>ליישב</w:t>
      </w:r>
      <w:r w:rsidR="00374753">
        <w:rPr>
          <w:rtl/>
        </w:rPr>
        <w:t xml:space="preserve"> </w:t>
      </w:r>
      <w:r w:rsidRPr="00784950">
        <w:rPr>
          <w:rtl/>
        </w:rPr>
        <w:t>את ארץ</w:t>
      </w:r>
      <w:r w:rsidR="00374753">
        <w:rPr>
          <w:rtl/>
        </w:rPr>
        <w:t>-</w:t>
      </w:r>
      <w:r w:rsidRPr="00784950">
        <w:rPr>
          <w:rtl/>
        </w:rPr>
        <w:t>ישראל זה גזל? לחלק לכמה סקטורים</w:t>
      </w:r>
      <w:r w:rsidR="00374753">
        <w:rPr>
          <w:rtl/>
        </w:rPr>
        <w:t xml:space="preserve"> </w:t>
      </w:r>
      <w:r w:rsidRPr="00784950">
        <w:rPr>
          <w:rtl/>
        </w:rPr>
        <w:t>שמחנכים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ילדיהם בבתי</w:t>
      </w:r>
      <w:r w:rsidR="00374753">
        <w:rPr>
          <w:rtl/>
        </w:rPr>
        <w:t>-</w:t>
      </w:r>
      <w:r w:rsidRPr="00784950">
        <w:rPr>
          <w:rtl/>
        </w:rPr>
        <w:t>מדרש אחרים זה גזל? זו חלוקה צודקת של הנטל החינוכי וזו</w:t>
      </w:r>
      <w:r w:rsidR="00374753">
        <w:rPr>
          <w:rtl/>
        </w:rPr>
        <w:t xml:space="preserve"> </w:t>
      </w:r>
      <w:r w:rsidRPr="00784950">
        <w:rPr>
          <w:rtl/>
        </w:rPr>
        <w:t>חלוקה</w:t>
      </w:r>
      <w:r w:rsidR="00374753">
        <w:rPr>
          <w:rtl/>
        </w:rPr>
        <w:t xml:space="preserve"> </w:t>
      </w:r>
      <w:r w:rsidRPr="00784950">
        <w:rPr>
          <w:rtl/>
        </w:rPr>
        <w:t>צודקת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המעמסה</w:t>
      </w:r>
      <w:r w:rsidR="00374753">
        <w:rPr>
          <w:rtl/>
        </w:rPr>
        <w:t xml:space="preserve"> </w:t>
      </w:r>
      <w:r w:rsidRPr="00784950">
        <w:rPr>
          <w:rtl/>
        </w:rPr>
        <w:t>הלאומית.</w:t>
      </w:r>
      <w:r w:rsidR="00374753">
        <w:rPr>
          <w:rtl/>
        </w:rPr>
        <w:t xml:space="preserve"> </w:t>
      </w:r>
      <w:r w:rsidRPr="00784950">
        <w:rPr>
          <w:rtl/>
        </w:rPr>
        <w:t>המתיישבים</w:t>
      </w:r>
      <w:r w:rsidR="00374753">
        <w:rPr>
          <w:rtl/>
        </w:rPr>
        <w:t xml:space="preserve"> </w:t>
      </w:r>
      <w:r w:rsidRPr="00784950">
        <w:rPr>
          <w:rtl/>
        </w:rPr>
        <w:t>בכל חלקי ארץ</w:t>
      </w:r>
      <w:r w:rsidR="00374753">
        <w:rPr>
          <w:rtl/>
        </w:rPr>
        <w:t>-</w:t>
      </w:r>
      <w:r w:rsidRPr="00784950">
        <w:rPr>
          <w:rtl/>
        </w:rPr>
        <w:t>ישראל עושים משימה</w:t>
      </w:r>
      <w:r w:rsidR="00374753">
        <w:rPr>
          <w:rtl/>
        </w:rPr>
        <w:t xml:space="preserve"> </w:t>
      </w:r>
      <w:r w:rsidRPr="00784950">
        <w:rPr>
          <w:rtl/>
        </w:rPr>
        <w:t>לאומית.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הציונים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שנות</w:t>
      </w:r>
      <w:r w:rsidR="00374753">
        <w:rPr>
          <w:rtl/>
        </w:rPr>
        <w:t xml:space="preserve"> </w:t>
      </w:r>
      <w:r w:rsidRPr="00784950">
        <w:rPr>
          <w:rtl/>
        </w:rPr>
        <w:t>האלפיים.</w:t>
      </w:r>
      <w:r w:rsidR="00374753">
        <w:rPr>
          <w:rtl/>
        </w:rPr>
        <w:t xml:space="preserve"> </w:t>
      </w:r>
      <w:r w:rsidRPr="00784950">
        <w:rPr>
          <w:rtl/>
        </w:rPr>
        <w:t>והוא בשיטתיות הולך לטלוויזיה ולרדיו</w:t>
      </w:r>
      <w:r w:rsidR="00374753">
        <w:rPr>
          <w:rtl/>
        </w:rPr>
        <w:t xml:space="preserve"> </w:t>
      </w:r>
      <w:r w:rsidRPr="00784950">
        <w:rPr>
          <w:rtl/>
        </w:rPr>
        <w:t>ומשמיץ</w:t>
      </w:r>
      <w:r w:rsidR="00374753">
        <w:rPr>
          <w:rtl/>
        </w:rPr>
        <w:t xml:space="preserve"> </w:t>
      </w:r>
      <w:r w:rsidRPr="00784950">
        <w:rPr>
          <w:rtl/>
        </w:rPr>
        <w:t>השמצה</w:t>
      </w:r>
      <w:r w:rsidR="00374753">
        <w:rPr>
          <w:rtl/>
        </w:rPr>
        <w:t xml:space="preserve"> </w:t>
      </w:r>
      <w:r w:rsidRPr="00784950">
        <w:rPr>
          <w:rtl/>
        </w:rPr>
        <w:t>לשמה,</w:t>
      </w:r>
      <w:r w:rsidR="00374753">
        <w:rPr>
          <w:rtl/>
        </w:rPr>
        <w:t xml:space="preserve"> </w:t>
      </w:r>
      <w:r w:rsidRPr="00784950">
        <w:rPr>
          <w:rtl/>
        </w:rPr>
        <w:t>שהמתנחלים</w:t>
      </w:r>
      <w:r w:rsidR="00374753">
        <w:rPr>
          <w:rtl/>
        </w:rPr>
        <w:t xml:space="preserve"> </w:t>
      </w:r>
      <w:r w:rsidRPr="00784950">
        <w:rPr>
          <w:rtl/>
        </w:rPr>
        <w:t>וההתנחלויות</w:t>
      </w:r>
      <w:r w:rsidR="00374753">
        <w:rPr>
          <w:rtl/>
        </w:rPr>
        <w:t xml:space="preserve"> </w:t>
      </w:r>
      <w:r w:rsidRPr="00784950">
        <w:rPr>
          <w:rtl/>
        </w:rPr>
        <w:t>לוקחים</w:t>
      </w:r>
      <w:r w:rsidR="00374753">
        <w:rPr>
          <w:rtl/>
        </w:rPr>
        <w:t xml:space="preserve"> </w:t>
      </w:r>
      <w:r w:rsidRPr="00784950">
        <w:rPr>
          <w:rtl/>
        </w:rPr>
        <w:t>קטעי</w:t>
      </w:r>
      <w:r w:rsidR="00374753">
        <w:rPr>
          <w:rtl/>
        </w:rPr>
        <w:t xml:space="preserve"> </w:t>
      </w:r>
      <w:r w:rsidRPr="00784950">
        <w:rPr>
          <w:rtl/>
        </w:rPr>
        <w:t>ענק מהתקציב הלאומי</w:t>
      </w:r>
      <w:r w:rsidR="00374753">
        <w:rPr>
          <w:rtl/>
        </w:rPr>
        <w:t xml:space="preserve"> </w:t>
      </w:r>
      <w:r w:rsidRPr="00784950">
        <w:rPr>
          <w:rtl/>
        </w:rPr>
        <w:t>והחרדים</w:t>
      </w:r>
      <w:r w:rsidR="00374753">
        <w:rPr>
          <w:rtl/>
        </w:rPr>
        <w:t xml:space="preserve"> </w:t>
      </w:r>
      <w:r w:rsidRPr="00784950">
        <w:rPr>
          <w:rtl/>
        </w:rPr>
        <w:t>לוקחים קטעי ענק מהתקציב. האם החרדים לוקחים את הכסף למען הכיס של הדודה</w:t>
      </w:r>
      <w:r w:rsidR="00374753">
        <w:rPr>
          <w:rtl/>
        </w:rPr>
        <w:t xml:space="preserve"> </w:t>
      </w:r>
      <w:r w:rsidRPr="00784950">
        <w:rPr>
          <w:rtl/>
        </w:rPr>
        <w:t>שלהם? זה ביזיון. זה פשוט ביזיון. ואיש לא עוצר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אגיד את הדברים לשניכם עד שחבר הכנסת אריאל יגיע. הבלוף הכי גדול הוא שבחורי</w:t>
      </w:r>
      <w:r w:rsidR="00374753">
        <w:rPr>
          <w:rtl/>
        </w:rPr>
        <w:t xml:space="preserve"> </w:t>
      </w:r>
      <w:r w:rsidRPr="00784950">
        <w:rPr>
          <w:rtl/>
        </w:rPr>
        <w:t>הישיבה לוקחים את הכסף. לסטודנטים נותנים 7 מיליארדי שקלים.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מי לוקח?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בחורי</w:t>
      </w:r>
      <w:r w:rsidR="00374753">
        <w:rPr>
          <w:rtl/>
        </w:rPr>
        <w:t xml:space="preserve"> </w:t>
      </w:r>
      <w:r w:rsidRPr="00784950">
        <w:rPr>
          <w:rtl/>
        </w:rPr>
        <w:t>הישיבות</w:t>
      </w:r>
      <w:r w:rsidR="00374753">
        <w:rPr>
          <w:rtl/>
        </w:rPr>
        <w:t xml:space="preserve"> </w:t>
      </w:r>
      <w:r w:rsidRPr="00784950">
        <w:rPr>
          <w:rtl/>
        </w:rPr>
        <w:t>הגבוהות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350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שיחשבו שהם לומדים</w:t>
      </w:r>
      <w:r w:rsidR="00374753">
        <w:rPr>
          <w:rtl/>
        </w:rPr>
        <w:t xml:space="preserve"> </w:t>
      </w:r>
      <w:r w:rsidRPr="00784950">
        <w:rPr>
          <w:rtl/>
        </w:rPr>
        <w:t>היסטוריה,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גיאוגרפיה.</w:t>
      </w:r>
      <w:r w:rsidR="00374753">
        <w:rPr>
          <w:rtl/>
        </w:rPr>
        <w:t xml:space="preserve"> </w:t>
      </w:r>
      <w:r w:rsidRPr="00784950">
        <w:rPr>
          <w:rtl/>
        </w:rPr>
        <w:t>תאמין לי שיחסית לחלקם באוכלוסייה זה כסף קטן.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להם עוול ומשקרים לציבור. זה לא נכון. גם לחרדים מותר לקבל השכלה.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אדוני ראש הממשלה </w:t>
      </w:r>
      <w:r w:rsidR="00374753">
        <w:rPr>
          <w:rtl/>
        </w:rPr>
        <w:t>–</w:t>
      </w:r>
      <w:r w:rsidRPr="00784950">
        <w:rPr>
          <w:rtl/>
        </w:rPr>
        <w:t xml:space="preserve"> איננו, אדוני 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האוצר </w:t>
      </w:r>
      <w:r w:rsidR="00374753">
        <w:rPr>
          <w:rtl/>
        </w:rPr>
        <w:t>–</w:t>
      </w:r>
      <w:r w:rsidRPr="00784950">
        <w:rPr>
          <w:rtl/>
        </w:rPr>
        <w:t xml:space="preserve"> איננו. בקיצור, אין פה אפילו שר תורן.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פה אפילו סגן.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 סגן אין. מה הנוהג במצב הזה? לא סוגרים את הישיבה?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האמת היא שזו בושה לתקציב ובושה לכנסת.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אחרי.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יהודית, אחרייך אסגור, תאמיני 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מסכים שאחרי חברת הכנסת נאות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אריאל, מזכיר הכנסת הלך להתייעץ עם יושב</w:t>
      </w:r>
      <w:r w:rsidR="00374753">
        <w:rPr>
          <w:rtl/>
        </w:rPr>
        <w:t>-</w:t>
      </w:r>
      <w:r w:rsidRPr="00784950">
        <w:rPr>
          <w:rtl/>
        </w:rPr>
        <w:t>ראש הכנסת מה לעשות. יכול</w:t>
      </w:r>
      <w:r w:rsidR="00374753">
        <w:rPr>
          <w:rtl/>
        </w:rPr>
        <w:t xml:space="preserve"> </w:t>
      </w:r>
      <w:r w:rsidRPr="00784950">
        <w:rPr>
          <w:rtl/>
        </w:rPr>
        <w:t>להיות שבאמת הבושה הזאת, שככה מנהלים דיון על התקציב, אפילו בלי סגן שר, לא יכולה</w:t>
      </w:r>
      <w:r w:rsidR="00374753">
        <w:rPr>
          <w:rtl/>
        </w:rPr>
        <w:t xml:space="preserve"> </w:t>
      </w:r>
      <w:r w:rsidRPr="00784950">
        <w:rPr>
          <w:rtl/>
        </w:rPr>
        <w:t>להימשך.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מציע</w:t>
      </w:r>
      <w:r w:rsidR="00374753">
        <w:rPr>
          <w:rtl/>
        </w:rPr>
        <w:t xml:space="preserve"> </w:t>
      </w:r>
      <w:r w:rsidRPr="00784950">
        <w:rPr>
          <w:rtl/>
        </w:rPr>
        <w:t>שאחרי דבריה של סגנית היושב</w:t>
      </w:r>
      <w:r w:rsidR="00374753">
        <w:rPr>
          <w:rtl/>
        </w:rPr>
        <w:t>-</w:t>
      </w:r>
      <w:r w:rsidRPr="00784950">
        <w:rPr>
          <w:rtl/>
        </w:rPr>
        <w:t>ראש, חברת הכנסת נאות, תיסגר הישיבה.</w:t>
      </w:r>
      <w:r w:rsidR="00374753">
        <w:rPr>
          <w:rtl/>
        </w:rPr>
        <w:t xml:space="preserve"> </w:t>
      </w:r>
      <w:r w:rsidRPr="00784950">
        <w:rPr>
          <w:rtl/>
        </w:rPr>
        <w:t>אני לא חושב שיש מקום לדבר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זה מה שאעשה.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 המלצתי.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הממשלה הגישה את חוק ההסדרים. אם זה חוק</w:t>
      </w:r>
      <w:r w:rsidR="00374753">
        <w:rPr>
          <w:rtl/>
        </w:rPr>
        <w:t xml:space="preserve"> </w:t>
      </w:r>
      <w:r w:rsidRPr="00784950">
        <w:rPr>
          <w:rtl/>
        </w:rPr>
        <w:t>הסדרים,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 לא יודע מה אנחנו. זה חוק הבלגן. הרי כולנו מבינים בבית הזה, כל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מבינים, שיוגש תקציב נוסף, כי התקציב הזה איננו תקציב ריאלי.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כבר ידוע היום שההכנסות תהיינה פחות מהצפוי וכנראה ההוצאות גדולות יותר בגלל</w:t>
      </w:r>
      <w:r w:rsidR="00374753">
        <w:rPr>
          <w:rtl/>
        </w:rPr>
        <w:t xml:space="preserve"> </w:t>
      </w:r>
      <w:r w:rsidRPr="00784950">
        <w:rPr>
          <w:rtl/>
        </w:rPr>
        <w:t>ההסכמים שנעשו.</w:t>
      </w:r>
      <w:r w:rsidR="00374753">
        <w:rPr>
          <w:rtl/>
        </w:rPr>
        <w:t xml:space="preserve"> </w:t>
      </w:r>
      <w:r w:rsidRPr="00784950">
        <w:rPr>
          <w:rtl/>
        </w:rPr>
        <w:t>שר האוצר וראש הממשלה הודיעו, שלא יהיו חוקים פרטיים. הכול נפרץ.</w:t>
      </w:r>
      <w:r w:rsidR="00374753">
        <w:rPr>
          <w:rtl/>
        </w:rPr>
        <w:t xml:space="preserve"> </w:t>
      </w:r>
      <w:r w:rsidRPr="00784950">
        <w:rPr>
          <w:rtl/>
        </w:rPr>
        <w:t>אין ידיים ורגליים לעניין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הגדילו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האוצר, בהכירם, אדוני היושב</w:t>
      </w:r>
      <w:r w:rsidR="00374753">
        <w:rPr>
          <w:rtl/>
        </w:rPr>
        <w:t>-</w:t>
      </w:r>
      <w:r w:rsidRPr="00784950">
        <w:rPr>
          <w:rtl/>
        </w:rPr>
        <w:t>ראש, ביישובים</w:t>
      </w:r>
      <w:r w:rsidR="00374753">
        <w:rPr>
          <w:rtl/>
        </w:rPr>
        <w:t xml:space="preserve"> </w:t>
      </w:r>
      <w:r w:rsidRPr="00784950">
        <w:rPr>
          <w:rtl/>
        </w:rPr>
        <w:t>הבדואיים הבלתי</w:t>
      </w:r>
      <w:r w:rsidR="00374753">
        <w:rPr>
          <w:rtl/>
        </w:rPr>
        <w:t>-</w:t>
      </w:r>
      <w:r w:rsidRPr="00784950">
        <w:rPr>
          <w:rtl/>
        </w:rPr>
        <w:t>מוכרים, שיקבלו הנחה במס הכנסה.</w:t>
      </w:r>
      <w:r w:rsidR="00374753">
        <w:rPr>
          <w:rtl/>
        </w:rPr>
        <w:t xml:space="preserve"> </w:t>
      </w:r>
      <w:r w:rsidRPr="00784950">
        <w:rPr>
          <w:rtl/>
        </w:rPr>
        <w:t>שיא האבסורד.</w:t>
      </w:r>
      <w:r w:rsidR="00374753">
        <w:rPr>
          <w:rtl/>
        </w:rPr>
        <w:t xml:space="preserve"> </w:t>
      </w:r>
      <w:r w:rsidRPr="00784950">
        <w:rPr>
          <w:rtl/>
        </w:rPr>
        <w:t>זהו, הגענו לשיאים</w:t>
      </w:r>
      <w:r w:rsidR="00374753">
        <w:rPr>
          <w:rtl/>
        </w:rPr>
        <w:t xml:space="preserve"> </w:t>
      </w:r>
      <w:r w:rsidRPr="00784950">
        <w:rPr>
          <w:rtl/>
        </w:rPr>
        <w:t>חדשים.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לא מוכרים, פולשים לאדמות מדינה, גוזלים אותן, ואז באים 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ושר האוצר </w:t>
      </w:r>
      <w:r w:rsidR="00374753">
        <w:rPr>
          <w:rtl/>
        </w:rPr>
        <w:t>–</w:t>
      </w:r>
      <w:r w:rsidRPr="00784950">
        <w:rPr>
          <w:rtl/>
        </w:rPr>
        <w:t xml:space="preserve"> ולא האופוזיציה </w:t>
      </w:r>
      <w:r w:rsidR="00374753">
        <w:rPr>
          <w:rtl/>
        </w:rPr>
        <w:t>–</w:t>
      </w:r>
      <w:r w:rsidRPr="00784950">
        <w:rPr>
          <w:rtl/>
        </w:rPr>
        <w:t xml:space="preserve"> ומציעים להחיל עליהם גם כן את ההנחות האלה.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התקדמות גדולה מאוד בשיאים.</w:t>
      </w:r>
      <w:r w:rsidR="00374753">
        <w:rPr>
          <w:rtl/>
        </w:rPr>
        <w:t xml:space="preserve"> </w:t>
      </w:r>
      <w:r w:rsidRPr="00784950">
        <w:rPr>
          <w:rtl/>
        </w:rPr>
        <w:t>כנראה נוכל להיכנס גם בעניין הזה לספר השיאים של</w:t>
      </w:r>
      <w:r w:rsidR="00374753">
        <w:rPr>
          <w:rtl/>
        </w:rPr>
        <w:t xml:space="preserve"> </w:t>
      </w:r>
      <w:r w:rsidRPr="00784950">
        <w:rPr>
          <w:rtl/>
        </w:rPr>
        <w:t>גינס.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ביהודה,</w:t>
      </w:r>
      <w:r w:rsidR="00374753">
        <w:rPr>
          <w:rtl/>
        </w:rPr>
        <w:t xml:space="preserve"> </w:t>
      </w:r>
      <w:r w:rsidRPr="00784950">
        <w:rPr>
          <w:rtl/>
        </w:rPr>
        <w:t>שומרון</w:t>
      </w:r>
      <w:r w:rsidR="00374753">
        <w:rPr>
          <w:rtl/>
        </w:rPr>
        <w:t xml:space="preserve"> </w:t>
      </w:r>
      <w:r w:rsidRPr="00784950">
        <w:rPr>
          <w:rtl/>
        </w:rPr>
        <w:t>וחבל</w:t>
      </w:r>
      <w:r w:rsidR="00374753">
        <w:rPr>
          <w:rtl/>
        </w:rPr>
        <w:t>-</w:t>
      </w:r>
      <w:r w:rsidRPr="00784950">
        <w:rPr>
          <w:rtl/>
        </w:rPr>
        <w:t>עזה אכן נהנים מתמיכה ממשלתית, כראוי לאזור</w:t>
      </w:r>
      <w:r w:rsidR="00374753">
        <w:rPr>
          <w:rtl/>
        </w:rPr>
        <w:t xml:space="preserve"> </w:t>
      </w:r>
      <w:r w:rsidRPr="00784950">
        <w:rPr>
          <w:rtl/>
        </w:rPr>
        <w:t>מתפתח.</w:t>
      </w:r>
      <w:r w:rsidR="00374753">
        <w:rPr>
          <w:rtl/>
        </w:rPr>
        <w:t xml:space="preserve"> </w:t>
      </w:r>
      <w:r w:rsidRPr="00784950">
        <w:rPr>
          <w:rtl/>
        </w:rPr>
        <w:t>כש"מרכז אדוה" עושה סקר ואומר שיש יותר בנייה ציבורית ביישובים האלה, הרי</w:t>
      </w:r>
      <w:r w:rsidR="00374753">
        <w:rPr>
          <w:rtl/>
        </w:rPr>
        <w:t xml:space="preserve"> </w:t>
      </w:r>
      <w:r w:rsidRPr="00784950">
        <w:rPr>
          <w:rtl/>
        </w:rPr>
        <w:t>אין דבר יותר צודק מכך. אלה יישובים צעירים, שאין בהם בכלל מבני ציבור. אם ביישוב</w:t>
      </w:r>
      <w:r w:rsidR="00374753">
        <w:rPr>
          <w:rtl/>
        </w:rPr>
        <w:t xml:space="preserve"> </w:t>
      </w:r>
      <w:r w:rsidRPr="00784950">
        <w:rPr>
          <w:rtl/>
        </w:rPr>
        <w:t>טלמון,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ביישוב</w:t>
      </w:r>
      <w:r w:rsidR="00374753">
        <w:rPr>
          <w:rtl/>
        </w:rPr>
        <w:t xml:space="preserve"> </w:t>
      </w:r>
      <w:r w:rsidRPr="00784950">
        <w:rPr>
          <w:rtl/>
        </w:rPr>
        <w:t>יצהר,</w:t>
      </w:r>
      <w:r w:rsidR="00374753">
        <w:rPr>
          <w:rtl/>
        </w:rPr>
        <w:t xml:space="preserve"> </w:t>
      </w:r>
      <w:r w:rsidRPr="00784950">
        <w:rPr>
          <w:rtl/>
        </w:rPr>
        <w:t>או ביישוב גדיד, בונים היום מבנה ציבורי, אכן זה בסדר</w:t>
      </w:r>
      <w:r w:rsidR="00374753">
        <w:rPr>
          <w:rtl/>
        </w:rPr>
        <w:t xml:space="preserve"> </w:t>
      </w:r>
      <w:r w:rsidRPr="00784950">
        <w:rPr>
          <w:rtl/>
        </w:rPr>
        <w:t>גמור. אחרי 20 שנה שאין שום מבנה, הגיע הזמן שיהיה מבנה.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תמיד</w:t>
      </w:r>
      <w:r w:rsidR="00374753">
        <w:rPr>
          <w:rtl/>
        </w:rPr>
        <w:t xml:space="preserve"> </w:t>
      </w:r>
      <w:r w:rsidRPr="00784950">
        <w:rPr>
          <w:rtl/>
        </w:rPr>
        <w:t>מכבד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מהשמאל,</w:t>
      </w:r>
      <w:r w:rsidR="00374753">
        <w:rPr>
          <w:rtl/>
        </w:rPr>
        <w:t xml:space="preserve"> </w:t>
      </w:r>
      <w:r w:rsidRPr="00784950">
        <w:rPr>
          <w:rtl/>
        </w:rPr>
        <w:t>שמגזימים</w:t>
      </w:r>
      <w:r w:rsidR="00374753">
        <w:rPr>
          <w:rtl/>
        </w:rPr>
        <w:t xml:space="preserve"> </w:t>
      </w:r>
      <w:r w:rsidRPr="00784950">
        <w:rPr>
          <w:rtl/>
        </w:rPr>
        <w:t>ומספרים</w:t>
      </w:r>
      <w:r w:rsidR="00374753">
        <w:rPr>
          <w:rtl/>
        </w:rPr>
        <w:t xml:space="preserve"> </w:t>
      </w:r>
      <w:r w:rsidRPr="00784950">
        <w:rPr>
          <w:rtl/>
        </w:rPr>
        <w:t>לאומה</w:t>
      </w:r>
      <w:r w:rsidR="00374753">
        <w:rPr>
          <w:rtl/>
        </w:rPr>
        <w:t xml:space="preserve"> </w:t>
      </w:r>
      <w:r w:rsidRPr="00784950">
        <w:rPr>
          <w:rtl/>
        </w:rPr>
        <w:t>בשבח</w:t>
      </w:r>
      <w:r w:rsidR="00374753">
        <w:rPr>
          <w:rtl/>
        </w:rPr>
        <w:t xml:space="preserve"> </w:t>
      </w:r>
      <w:r w:rsidRPr="00784950">
        <w:rPr>
          <w:rtl/>
        </w:rPr>
        <w:t>ההתנחלויות,</w:t>
      </w:r>
      <w:r w:rsidR="00374753">
        <w:rPr>
          <w:rtl/>
        </w:rPr>
        <w:t xml:space="preserve"> </w:t>
      </w:r>
      <w:r w:rsidRPr="00784950">
        <w:rPr>
          <w:rtl/>
        </w:rPr>
        <w:t>כמה מקבלים שם. אין ספק שזה תורם להבאת אנשים נוספים, לקליטת משפחות</w:t>
      </w:r>
      <w:r w:rsidR="00374753">
        <w:rPr>
          <w:rtl/>
        </w:rPr>
        <w:t xml:space="preserve"> </w:t>
      </w:r>
      <w:r w:rsidRPr="00784950">
        <w:rPr>
          <w:rtl/>
        </w:rPr>
        <w:t>וילדים. זו מטרתנו, והם אכן מסייעים לכך באופן ניכר, ועל כך תודתנו.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נושא הסטודנטים שעלה פה הוא אכן נושא מכאיב. ידידי חבר הכנסת כהן, אף שהובטח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פגיעה השנה, יש פה מגמה שנראית לא טוב. וזה אמור לגבי ציבור חשוב מאוד</w:t>
      </w:r>
      <w:r w:rsidR="00374753">
        <w:rPr>
          <w:rtl/>
        </w:rPr>
        <w:t xml:space="preserve"> </w:t>
      </w:r>
      <w:r w:rsidRPr="00784950">
        <w:rPr>
          <w:rtl/>
        </w:rPr>
        <w:t>לכולנו. אין פה, בבית הזה, מחלוקות על חשיבות הלימודים באוניברסיטה.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אף אחד לא יכול לנכס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דרך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גם מציע לא לחלוק על העניין של הלימודים ביישובים ולא לעשות</w:t>
      </w:r>
      <w:r w:rsidR="00374753">
        <w:rPr>
          <w:rtl/>
        </w:rPr>
        <w:t xml:space="preserve"> </w:t>
      </w:r>
      <w:r w:rsidRPr="00784950">
        <w:rPr>
          <w:rtl/>
        </w:rPr>
        <w:t>בעניין הזה אפליה.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אפליה לטובה.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על כל פנים, נושא הסטודנטים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רק לרעה, גברתי. סטודנט מקבל פי</w:t>
      </w:r>
      <w:r w:rsidR="00374753">
        <w:rPr>
          <w:rtl/>
        </w:rPr>
        <w:t>-</w:t>
      </w:r>
      <w:r w:rsidRPr="00784950">
        <w:rPr>
          <w:rtl/>
        </w:rPr>
        <w:t>ארבעה מבחור ישיבה.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פתאום?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לך. אני הייתי סגן שר הדתות. תפסיקו להעליל על בחורי הישיבות. הם</w:t>
      </w:r>
      <w:r w:rsidR="00374753">
        <w:rPr>
          <w:rtl/>
        </w:rPr>
        <w:t xml:space="preserve"> </w:t>
      </w:r>
      <w:r w:rsidRPr="00784950">
        <w:rPr>
          <w:rtl/>
        </w:rPr>
        <w:t>בקושי מקבלים משהו. זו סתם עלילה.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נאות, ברשות היושב</w:t>
      </w:r>
      <w:r w:rsidR="00374753">
        <w:rPr>
          <w:rtl/>
        </w:rPr>
        <w:t>-</w:t>
      </w:r>
      <w:r w:rsidRPr="00784950">
        <w:rPr>
          <w:rtl/>
        </w:rPr>
        <w:t>ראש, יש פה נתונים לא מדויקים. מושקע כסף רב</w:t>
      </w:r>
      <w:r w:rsidR="00374753">
        <w:rPr>
          <w:rtl/>
        </w:rPr>
        <w:t xml:space="preserve"> </w:t>
      </w:r>
      <w:r w:rsidRPr="00784950">
        <w:rPr>
          <w:rtl/>
        </w:rPr>
        <w:t>בעיקר בסטודנטים שלומדים מדעי הטבע, שזה הרבה יותר יקר.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באמת, אולי כולנו נהיה תלמידות ישיבות?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רגע</w:t>
      </w:r>
      <w:r w:rsidR="00374753">
        <w:rPr>
          <w:rtl/>
        </w:rPr>
        <w:t xml:space="preserve"> </w:t>
      </w:r>
      <w:r w:rsidRPr="00784950">
        <w:rPr>
          <w:rtl/>
        </w:rPr>
        <w:t>אחד.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הרי תומך בסטודנטים. מה שאני מציע לכם </w:t>
      </w:r>
      <w:r w:rsidR="00374753">
        <w:rPr>
          <w:rtl/>
        </w:rPr>
        <w:t>–</w:t>
      </w:r>
      <w:r w:rsidRPr="00784950">
        <w:rPr>
          <w:rtl/>
        </w:rPr>
        <w:t xml:space="preserve"> ואני</w:t>
      </w:r>
      <w:r w:rsidR="00374753">
        <w:rPr>
          <w:rtl/>
        </w:rPr>
        <w:t xml:space="preserve"> </w:t>
      </w:r>
      <w:r w:rsidRPr="00784950">
        <w:rPr>
          <w:rtl/>
        </w:rPr>
        <w:t>מציע,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אתם יכולים לא לקבל את זה </w:t>
      </w:r>
      <w:r w:rsidR="00374753">
        <w:rPr>
          <w:rtl/>
        </w:rPr>
        <w:t>–</w:t>
      </w:r>
      <w:r w:rsidRPr="00784950">
        <w:rPr>
          <w:rtl/>
        </w:rPr>
        <w:t xml:space="preserve"> זה דבר פשוט. כדי לרומם את הסטודנטים אין צורך</w:t>
      </w:r>
      <w:r w:rsidR="00374753">
        <w:rPr>
          <w:rtl/>
        </w:rPr>
        <w:t xml:space="preserve"> </w:t>
      </w:r>
      <w:r w:rsidRPr="00784950">
        <w:rPr>
          <w:rtl/>
        </w:rPr>
        <w:t>להקטין את מספר תלמידי הישיבות. צריך לתת את הכבוד.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כשאין כסף לא מחלקים. מורידים לאלה?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לכן, אנחנו פועלים ביחד, גם את וגם אנחנו, שלא תהיה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אני אמרתי את זה. גם חבר הכנסת וילן אמר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חבר הכנסת כהן אמר זאת וגם אחרים אמרו זאת. בעניין הזה אין מחלוקת.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מה זה יעזור?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יעזור</w:t>
      </w:r>
      <w:r w:rsidR="00374753">
        <w:rPr>
          <w:rtl/>
        </w:rPr>
        <w:t xml:space="preserve"> </w:t>
      </w:r>
      <w:r w:rsidRPr="00784950">
        <w:rPr>
          <w:rtl/>
        </w:rPr>
        <w:t>בכך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כולנו נתאחד סביב העניין של הסטודנטים, אני בהחלט יכול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נפתר לטובה, לשביעות רצון כולנו ולשביעות רצון הסטודנטים</w:t>
      </w:r>
      <w:r w:rsidR="00374753">
        <w:rPr>
          <w:rtl/>
        </w:rPr>
        <w:t xml:space="preserve"> </w:t>
      </w:r>
      <w:r w:rsidRPr="00784950">
        <w:rPr>
          <w:rtl/>
        </w:rPr>
        <w:t>בעיקר.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המרכזי,</w:t>
      </w:r>
      <w:r w:rsidR="00374753">
        <w:rPr>
          <w:rtl/>
        </w:rPr>
        <w:t xml:space="preserve"> </w:t>
      </w:r>
      <w:r w:rsidRPr="00784950">
        <w:rPr>
          <w:rtl/>
        </w:rPr>
        <w:t>שבגינו</w:t>
      </w:r>
      <w:r w:rsidR="00374753">
        <w:rPr>
          <w:rtl/>
        </w:rPr>
        <w:t xml:space="preserve"> </w:t>
      </w:r>
      <w:r w:rsidRPr="00784950">
        <w:rPr>
          <w:rtl/>
        </w:rPr>
        <w:t>יש לנו בעיה קשה בתקציב המדינה, מעבר למשבר ההיי</w:t>
      </w:r>
      <w:r w:rsidR="00374753">
        <w:rPr>
          <w:rtl/>
        </w:rPr>
        <w:t>-</w:t>
      </w:r>
      <w:r w:rsidRPr="00784950">
        <w:rPr>
          <w:rtl/>
        </w:rPr>
        <w:t>טק,</w:t>
      </w:r>
      <w:r w:rsidR="00374753">
        <w:rPr>
          <w:rtl/>
        </w:rPr>
        <w:t xml:space="preserve"> </w:t>
      </w:r>
      <w:r w:rsidRPr="00784950">
        <w:rPr>
          <w:rtl/>
        </w:rPr>
        <w:t>המשבר</w:t>
      </w:r>
      <w:r w:rsidR="00374753">
        <w:rPr>
          <w:rtl/>
        </w:rPr>
        <w:t xml:space="preserve"> </w:t>
      </w:r>
      <w:r w:rsidRPr="00784950">
        <w:rPr>
          <w:rtl/>
        </w:rPr>
        <w:t>העולמי</w:t>
      </w:r>
      <w:r w:rsidR="00374753">
        <w:rPr>
          <w:rtl/>
        </w:rPr>
        <w:t xml:space="preserve"> </w:t>
      </w:r>
      <w:r w:rsidRPr="00784950">
        <w:rPr>
          <w:rtl/>
        </w:rPr>
        <w:t>ודברים נוספים, הוא המלחמה שנכפתה עלינו לפני 16 חודש. לפי פרסומי</w:t>
      </w:r>
      <w:r w:rsidR="00374753">
        <w:rPr>
          <w:rtl/>
        </w:rPr>
        <w:t xml:space="preserve"> </w:t>
      </w:r>
      <w:r w:rsidRPr="00784950">
        <w:rPr>
          <w:rtl/>
        </w:rPr>
        <w:t>בנק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הפגיעה במשק הישראלי היא בהיקף של 13 מיליארד שקל.</w:t>
      </w:r>
      <w:r w:rsidR="00374753">
        <w:rPr>
          <w:rtl/>
        </w:rPr>
        <w:t xml:space="preserve"> </w:t>
      </w:r>
      <w:r w:rsidRPr="00784950">
        <w:rPr>
          <w:rtl/>
        </w:rPr>
        <w:t>13</w:t>
      </w:r>
      <w:r w:rsidR="00374753">
        <w:rPr>
          <w:rtl/>
        </w:rPr>
        <w:t xml:space="preserve"> </w:t>
      </w:r>
      <w:r w:rsidRPr="00784950">
        <w:rPr>
          <w:rtl/>
        </w:rPr>
        <w:t>מיליארד שקל. אני בטוח שיש ערבים ששמחים לשמוע אותי חוזר על כך. אנחנו, ככנסת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מחויבים לדרבן את הממשלה מכל סיבה שהיא, בעיקר בגלל נושא החיים, הפיגועים</w:t>
      </w:r>
      <w:r w:rsidR="00374753">
        <w:rPr>
          <w:rtl/>
        </w:rPr>
        <w:t xml:space="preserve"> </w:t>
      </w:r>
      <w:r w:rsidRPr="00784950">
        <w:rPr>
          <w:rtl/>
        </w:rPr>
        <w:t>והנפגעים,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ויחד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בעניין העלויות הכספיות הנוראיות למשק</w:t>
      </w:r>
      <w:r w:rsidR="00374753">
        <w:rPr>
          <w:rtl/>
        </w:rPr>
        <w:t xml:space="preserve"> </w:t>
      </w:r>
      <w:r w:rsidRPr="00784950">
        <w:rPr>
          <w:rtl/>
        </w:rPr>
        <w:t>הישראלי,</w:t>
      </w:r>
      <w:r w:rsidR="00374753">
        <w:rPr>
          <w:rtl/>
        </w:rPr>
        <w:t xml:space="preserve"> </w:t>
      </w:r>
      <w:r w:rsidRPr="00784950">
        <w:rPr>
          <w:rtl/>
        </w:rPr>
        <w:t>לאור</w:t>
      </w:r>
      <w:r w:rsidR="00374753">
        <w:rPr>
          <w:rtl/>
        </w:rPr>
        <w:t xml:space="preserve"> </w:t>
      </w:r>
      <w:r w:rsidRPr="00784950">
        <w:rPr>
          <w:rtl/>
        </w:rPr>
        <w:t>הפגיעה</w:t>
      </w:r>
      <w:r w:rsidR="00374753">
        <w:rPr>
          <w:rtl/>
        </w:rPr>
        <w:t xml:space="preserve"> </w:t>
      </w:r>
      <w:r w:rsidRPr="00784950">
        <w:rPr>
          <w:rtl/>
        </w:rPr>
        <w:t>בתיירות, בחקלאות, במסחר ובכל תחום אחר, ולשים קץ למלחמה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בכוחנו לעשות זאת אם נפעל באחדות מטרה וניתן גיבוי לממשלה ולצבא, ולא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שעושים</w:t>
      </w:r>
      <w:r w:rsidR="00374753">
        <w:rPr>
          <w:rtl/>
        </w:rPr>
        <w:t xml:space="preserve"> </w:t>
      </w:r>
      <w:r w:rsidRPr="00784950">
        <w:rPr>
          <w:rtl/>
        </w:rPr>
        <w:t>כמה קצינים וחיילים שפוגעים באחדות המורל והעם. בכוחות משותפים נוכל</w:t>
      </w:r>
      <w:r w:rsidR="00374753">
        <w:rPr>
          <w:rtl/>
        </w:rPr>
        <w:t xml:space="preserve"> </w:t>
      </w:r>
      <w:r w:rsidRPr="00784950">
        <w:rPr>
          <w:rtl/>
        </w:rPr>
        <w:t>לנצח במלחמה הזאת.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 חבר הכנסת מקסים כהן. הוא היה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מקסים לוי. הפכת את כולם לכוהנים. מי שהוא לוי </w:t>
      </w:r>
      <w:r w:rsidR="00374753">
        <w:rPr>
          <w:rtl/>
        </w:rPr>
        <w:t>–</w:t>
      </w:r>
      <w:r w:rsidRPr="00784950">
        <w:rPr>
          <w:rtl/>
        </w:rPr>
        <w:t xml:space="preserve"> שייטול ידיים.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מקסים</w:t>
      </w:r>
      <w:r w:rsidR="00374753">
        <w:rPr>
          <w:rtl/>
        </w:rPr>
        <w:t xml:space="preserve"> </w:t>
      </w:r>
      <w:r w:rsidRPr="00784950">
        <w:rPr>
          <w:rtl/>
        </w:rPr>
        <w:t>לוי,</w:t>
      </w:r>
      <w:r w:rsidR="00374753">
        <w:rPr>
          <w:rtl/>
        </w:rPr>
        <w:t xml:space="preserve"> </w:t>
      </w:r>
      <w:r w:rsidRPr="00784950">
        <w:rPr>
          <w:rtl/>
        </w:rPr>
        <w:t>אתה צריך לדבר עכשיו. אני מבין שכיבית את הסיגריה.</w:t>
      </w:r>
      <w:r w:rsidR="00374753">
        <w:rPr>
          <w:rtl/>
        </w:rPr>
        <w:t xml:space="preserve"> </w:t>
      </w:r>
      <w:r w:rsidRPr="00784950">
        <w:rPr>
          <w:rtl/>
        </w:rPr>
        <w:t>בבקשה. חבר הכנסת מקסים לוי,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רשומה?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רובינשטיין</w:t>
      </w:r>
      <w:r w:rsidR="00374753">
        <w:rPr>
          <w:rtl/>
        </w:rPr>
        <w:t xml:space="preserve"> </w:t>
      </w:r>
      <w:r w:rsidRPr="00784950">
        <w:rPr>
          <w:rtl/>
        </w:rPr>
        <w:t>רשום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15</w:t>
      </w:r>
      <w:r w:rsidR="00374753">
        <w:rPr>
          <w:rtl/>
        </w:rPr>
        <w:t xml:space="preserve"> </w:t>
      </w:r>
      <w:r w:rsidRPr="00784950">
        <w:rPr>
          <w:rtl/>
        </w:rPr>
        <w:t>דקות,</w:t>
      </w:r>
      <w:r w:rsidR="00374753">
        <w:rPr>
          <w:rtl/>
        </w:rPr>
        <w:t xml:space="preserve"> </w:t>
      </w:r>
      <w:r w:rsidRPr="00784950">
        <w:rPr>
          <w:rtl/>
        </w:rPr>
        <w:t>ואתם</w:t>
      </w:r>
      <w:r w:rsidR="00374753">
        <w:rPr>
          <w:rtl/>
        </w:rPr>
        <w:t xml:space="preserve"> </w:t>
      </w:r>
      <w:r w:rsidRPr="00784950">
        <w:rPr>
          <w:rtl/>
        </w:rPr>
        <w:t>מתחלקים</w:t>
      </w:r>
      <w:r w:rsidR="00374753">
        <w:rPr>
          <w:rtl/>
        </w:rPr>
        <w:t xml:space="preserve"> </w:t>
      </w:r>
      <w:r w:rsidRPr="00784950">
        <w:rPr>
          <w:rtl/>
        </w:rPr>
        <w:t>חצי</w:t>
      </w:r>
      <w:r w:rsidR="00374753">
        <w:rPr>
          <w:rtl/>
        </w:rPr>
        <w:t>-</w:t>
      </w:r>
      <w:r w:rsidRPr="00784950">
        <w:rPr>
          <w:rtl/>
        </w:rPr>
        <w:t>חצי;</w:t>
      </w:r>
      <w:r w:rsidR="00374753">
        <w:rPr>
          <w:rtl/>
        </w:rPr>
        <w:t xml:space="preserve"> </w:t>
      </w:r>
      <w:r w:rsidRPr="00784950">
        <w:rPr>
          <w:rtl/>
        </w:rPr>
        <w:t>אמנון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רובינשטיין לפנייך. רשות הדיבור לחבר הכנסת מקסים לוי, ואחריו </w:t>
      </w:r>
      <w:r w:rsidR="00374753">
        <w:rPr>
          <w:rtl/>
        </w:rPr>
        <w:t>–</w:t>
      </w:r>
      <w:r w:rsidRPr="00784950">
        <w:rPr>
          <w:rtl/>
        </w:rPr>
        <w:t xml:space="preserve"> לחבר הכנסת אמנון</w:t>
      </w:r>
      <w:r w:rsidR="00374753">
        <w:rPr>
          <w:rtl/>
        </w:rPr>
        <w:t xml:space="preserve"> </w:t>
      </w:r>
      <w:r w:rsidRPr="00784950">
        <w:rPr>
          <w:rtl/>
        </w:rPr>
        <w:t>רובינשטיין.</w:t>
      </w:r>
      <w:r w:rsidR="00374753">
        <w:rPr>
          <w:rtl/>
        </w:rPr>
        <w:t xml:space="preserve"> </w:t>
      </w:r>
      <w:r w:rsidRPr="00784950">
        <w:rPr>
          <w:rtl/>
        </w:rPr>
        <w:t>לאחר מכן, אם אף אחד לא יהיה, תדברי את, חברת הכנסת נאות.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</w:t>
      </w:r>
      <w:r w:rsidR="00374753">
        <w:rPr>
          <w:rtl/>
        </w:rPr>
        <w:t>–</w:t>
      </w:r>
      <w:r w:rsidRPr="00784950">
        <w:rPr>
          <w:rtl/>
        </w:rPr>
        <w:t xml:space="preserve"> אולי באמת תפסיקו את הוויכוח ונתחיל לדבר?</w:t>
      </w:r>
      <w:r w:rsidR="00374753">
        <w:rPr>
          <w:rtl/>
        </w:rPr>
        <w:t xml:space="preserve"> </w:t>
      </w:r>
      <w:r w:rsidRPr="00784950">
        <w:rPr>
          <w:rtl/>
        </w:rPr>
        <w:t>באמת.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דנים בתקציב המדינה. לפעמים יאמרו שהמצב הביטחוני מעיק על מצב המיתון</w:t>
      </w:r>
      <w:r w:rsidR="00374753">
        <w:rPr>
          <w:rtl/>
        </w:rPr>
        <w:t xml:space="preserve"> </w:t>
      </w:r>
      <w:r w:rsidRPr="00784950">
        <w:rPr>
          <w:rtl/>
        </w:rPr>
        <w:t>והתמוטטות המשק ויש לו השלכות על תקציב המדינה ואיך הוא ייראה. אבל כשאנחנו רואים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המסגרת</w:t>
      </w:r>
      <w:r w:rsidR="00374753">
        <w:rPr>
          <w:rtl/>
        </w:rPr>
        <w:t xml:space="preserve"> </w:t>
      </w:r>
      <w:r w:rsidRPr="00784950">
        <w:rPr>
          <w:rtl/>
        </w:rPr>
        <w:t>התקציבית, איך נבנה תקציב המדינה, איך הוא עושה חלוקה צודקת בין אותם</w:t>
      </w:r>
      <w:r w:rsidR="00374753">
        <w:rPr>
          <w:rtl/>
        </w:rPr>
        <w:t xml:space="preserve"> </w:t>
      </w:r>
      <w:r w:rsidRPr="00784950">
        <w:rPr>
          <w:rtl/>
        </w:rPr>
        <w:t>נזקקים, לבין אותם מובטלים, לבין איזה תסריט מסוים לגבי הנושאים העיקריים של אותם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–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בעיה.</w:t>
      </w:r>
      <w:r w:rsidR="00374753">
        <w:rPr>
          <w:rtl/>
        </w:rPr>
        <w:t xml:space="preserve"> </w:t>
      </w:r>
      <w:r w:rsidRPr="00784950">
        <w:rPr>
          <w:rtl/>
        </w:rPr>
        <w:t>בכנסת יש סיעות שמרכיבות איזה תנאים</w:t>
      </w:r>
      <w:r w:rsidR="00374753">
        <w:rPr>
          <w:rtl/>
        </w:rPr>
        <w:t xml:space="preserve"> </w:t>
      </w:r>
      <w:r w:rsidRPr="00784950">
        <w:rPr>
          <w:rtl/>
        </w:rPr>
        <w:t>סקטוריאליים.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לאותם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מובטלים</w:t>
      </w:r>
      <w:r w:rsidR="00374753">
        <w:rPr>
          <w:rtl/>
        </w:rPr>
        <w:t xml:space="preserve"> </w:t>
      </w:r>
      <w:r w:rsidRPr="00784950">
        <w:rPr>
          <w:rtl/>
        </w:rPr>
        <w:t>אין.</w:t>
      </w:r>
      <w:r w:rsidR="00374753">
        <w:rPr>
          <w:rtl/>
        </w:rPr>
        <w:t xml:space="preserve"> </w:t>
      </w:r>
      <w:r w:rsidRPr="00784950">
        <w:rPr>
          <w:rtl/>
        </w:rPr>
        <w:t>יש 250,000 מובטלים, זוגות</w:t>
      </w:r>
      <w:r w:rsidR="00374753">
        <w:rPr>
          <w:rtl/>
        </w:rPr>
        <w:t xml:space="preserve"> </w:t>
      </w:r>
      <w:r w:rsidRPr="00784950">
        <w:rPr>
          <w:rtl/>
        </w:rPr>
        <w:t>צעירים,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בעיות של משפחות, יש בעיות של עיירות הפיתוח. יש אנשים שצריכים היום</w:t>
      </w:r>
      <w:r w:rsidR="00374753">
        <w:rPr>
          <w:rtl/>
        </w:rPr>
        <w:t xml:space="preserve"> </w:t>
      </w:r>
      <w:r w:rsidRPr="00784950">
        <w:rPr>
          <w:rtl/>
        </w:rPr>
        <w:t>להתקיים</w:t>
      </w:r>
      <w:r w:rsidR="00374753">
        <w:rPr>
          <w:rtl/>
        </w:rPr>
        <w:t xml:space="preserve"> </w:t>
      </w:r>
      <w:r w:rsidRPr="00784950">
        <w:rPr>
          <w:rtl/>
        </w:rPr>
        <w:t>מהבטחת</w:t>
      </w:r>
      <w:r w:rsidR="00374753">
        <w:rPr>
          <w:rtl/>
        </w:rPr>
        <w:t xml:space="preserve"> </w:t>
      </w:r>
      <w:r w:rsidRPr="00784950">
        <w:rPr>
          <w:rtl/>
        </w:rPr>
        <w:t>הכנסה או מהגמול של ביטוח לאומי. ואתה שואל את עצמך: האם יש להם</w:t>
      </w:r>
      <w:r w:rsidR="00374753">
        <w:rPr>
          <w:rtl/>
        </w:rPr>
        <w:t xml:space="preserve"> </w:t>
      </w:r>
      <w:r w:rsidRPr="00784950">
        <w:rPr>
          <w:rtl/>
        </w:rPr>
        <w:t>פה בכנסת? אין להם שום פה.</w:t>
      </w:r>
      <w:r w:rsidR="00374753">
        <w:rPr>
          <w:rtl/>
        </w:rPr>
        <w:t xml:space="preserve"> </w:t>
      </w:r>
      <w:r w:rsidRPr="00784950">
        <w:rPr>
          <w:rtl/>
        </w:rPr>
        <w:t>הכול כאן פוליטיקה שנותנת לכל מיני מגזרים תקציבים על</w:t>
      </w:r>
      <w:r w:rsidR="00374753">
        <w:rPr>
          <w:rtl/>
        </w:rPr>
        <w:t xml:space="preserve"> </w:t>
      </w:r>
      <w:r w:rsidRPr="00784950">
        <w:rPr>
          <w:rtl/>
        </w:rPr>
        <w:t>חשבונם</w:t>
      </w:r>
      <w:r w:rsidR="00374753">
        <w:rPr>
          <w:rtl/>
        </w:rPr>
        <w:t xml:space="preserve"> </w:t>
      </w:r>
      <w:r w:rsidRPr="00784950">
        <w:rPr>
          <w:rtl/>
        </w:rPr>
        <w:t>ועל גבם של אותם מובטלים ובני עיירות הפיתוח, על חשבונם ועל גבם של זוגות</w:t>
      </w:r>
      <w:r w:rsidR="00374753">
        <w:rPr>
          <w:rtl/>
        </w:rPr>
        <w:t xml:space="preserve"> </w:t>
      </w:r>
      <w:r w:rsidRPr="00784950">
        <w:rPr>
          <w:rtl/>
        </w:rPr>
        <w:t>צעירים שאינם יכולים בחיים לרכוש דירה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התקציב הזה? התקציב הזה אומר, שיש קיצוץ במשרד</w:t>
      </w:r>
      <w:r w:rsidR="00374753">
        <w:rPr>
          <w:rtl/>
        </w:rPr>
        <w:t xml:space="preserve"> </w:t>
      </w:r>
      <w:r w:rsidRPr="00784950">
        <w:rPr>
          <w:rtl/>
        </w:rPr>
        <w:t>השיכון ויש אי</w:t>
      </w:r>
      <w:r w:rsidR="00374753">
        <w:rPr>
          <w:rtl/>
        </w:rPr>
        <w:t>-</w:t>
      </w:r>
      <w:r w:rsidRPr="00784950">
        <w:rPr>
          <w:rtl/>
        </w:rPr>
        <w:t>יישום של לקיחת משכנתה על</w:t>
      </w:r>
      <w:r w:rsidR="00374753">
        <w:rPr>
          <w:rtl/>
        </w:rPr>
        <w:t>-</w:t>
      </w:r>
      <w:r w:rsidRPr="00784950">
        <w:rPr>
          <w:rtl/>
        </w:rPr>
        <w:t>ידי זוגות צעירים. כשאנחנו בודקים בתקציב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הניצול של המשכנתאות על</w:t>
      </w:r>
      <w:r w:rsidR="00374753">
        <w:rPr>
          <w:rtl/>
        </w:rPr>
        <w:t>-</w:t>
      </w:r>
      <w:r w:rsidRPr="00784950">
        <w:rPr>
          <w:rtl/>
        </w:rPr>
        <w:t>ידי זוגות צעירים, אנחנו מוצאים שהניצול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אפס.</w:t>
      </w:r>
      <w:r w:rsidR="00374753">
        <w:rPr>
          <w:rtl/>
        </w:rPr>
        <w:t xml:space="preserve"> </w:t>
      </w:r>
      <w:r w:rsidRPr="00784950">
        <w:rPr>
          <w:rtl/>
        </w:rPr>
        <w:t>מדוע?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שהיום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אינם עובדים. היום, כשמדובר בדירות</w:t>
      </w:r>
      <w:r w:rsidR="00374753">
        <w:rPr>
          <w:rtl/>
        </w:rPr>
        <w:t xml:space="preserve"> </w:t>
      </w:r>
      <w:r w:rsidRPr="00784950">
        <w:rPr>
          <w:rtl/>
        </w:rPr>
        <w:t>"עמידר"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בדיור</w:t>
      </w:r>
      <w:r w:rsidR="00374753">
        <w:rPr>
          <w:rtl/>
        </w:rPr>
        <w:t xml:space="preserve"> </w:t>
      </w:r>
      <w:r w:rsidRPr="00784950">
        <w:rPr>
          <w:rtl/>
        </w:rPr>
        <w:t>הציבורי, מדינת ישראל לא נותנת שום פתרון, לא לנכה, לא לנזקק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למשפחות</w:t>
      </w:r>
      <w:r w:rsidR="00374753">
        <w:rPr>
          <w:rtl/>
        </w:rPr>
        <w:t xml:space="preserve"> </w:t>
      </w:r>
      <w:r w:rsidRPr="00784950">
        <w:rPr>
          <w:rtl/>
        </w:rPr>
        <w:t>שזקוקות</w:t>
      </w:r>
      <w:r w:rsidR="00374753">
        <w:rPr>
          <w:rtl/>
        </w:rPr>
        <w:t xml:space="preserve"> </w:t>
      </w:r>
      <w:r w:rsidRPr="00784950">
        <w:rPr>
          <w:rtl/>
        </w:rPr>
        <w:t>היום לדיור.</w:t>
      </w:r>
      <w:r w:rsidR="00374753">
        <w:rPr>
          <w:rtl/>
        </w:rPr>
        <w:t xml:space="preserve"> </w:t>
      </w:r>
      <w:r w:rsidRPr="00784950">
        <w:rPr>
          <w:rtl/>
        </w:rPr>
        <w:t>מה יעשו אותם זוגות צעירים שמתחתנים בעיירות</w:t>
      </w:r>
      <w:r w:rsidR="00374753">
        <w:rPr>
          <w:rtl/>
        </w:rPr>
        <w:t xml:space="preserve"> </w:t>
      </w:r>
      <w:r w:rsidRPr="00784950">
        <w:rPr>
          <w:rtl/>
        </w:rPr>
        <w:t>הפיתוח</w:t>
      </w:r>
      <w:r w:rsidR="00374753">
        <w:rPr>
          <w:rtl/>
        </w:rPr>
        <w:t xml:space="preserve"> </w:t>
      </w:r>
      <w:r w:rsidRPr="00784950">
        <w:rPr>
          <w:rtl/>
        </w:rPr>
        <w:t>ובכל</w:t>
      </w:r>
      <w:r w:rsidR="00374753">
        <w:rPr>
          <w:rtl/>
        </w:rPr>
        <w:t xml:space="preserve"> </w:t>
      </w:r>
      <w:r w:rsidRPr="00784950">
        <w:rPr>
          <w:rtl/>
        </w:rPr>
        <w:t>מיני מקומות מצוקה? איך הם יוכלו לרכוש דירה בחיים שלהם?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לא יכולים לרכוש דירה משום שהם אינם עובדים ומשום שהבנקים</w:t>
      </w:r>
      <w:r w:rsidR="00374753">
        <w:rPr>
          <w:rtl/>
        </w:rPr>
        <w:t xml:space="preserve">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משכנתאות</w:t>
      </w:r>
      <w:r w:rsidR="00374753">
        <w:rPr>
          <w:rtl/>
        </w:rPr>
        <w:t xml:space="preserve"> </w:t>
      </w:r>
      <w:r w:rsidRPr="00784950">
        <w:rPr>
          <w:rtl/>
        </w:rPr>
        <w:t>ואינם יכולים להיות ערבים לאותו אדם מובטל, אלא שכל</w:t>
      </w:r>
      <w:r w:rsidR="00374753">
        <w:rPr>
          <w:rtl/>
        </w:rPr>
        <w:t xml:space="preserve"> </w:t>
      </w:r>
      <w:r w:rsidRPr="00784950">
        <w:rPr>
          <w:rtl/>
        </w:rPr>
        <w:t>הזוגות</w:t>
      </w:r>
      <w:r w:rsidR="00374753">
        <w:rPr>
          <w:rtl/>
        </w:rPr>
        <w:t xml:space="preserve"> </w:t>
      </w:r>
      <w:r w:rsidRPr="00784950">
        <w:rPr>
          <w:rtl/>
        </w:rPr>
        <w:t>הצעירים</w:t>
      </w:r>
      <w:r w:rsidR="00374753">
        <w:rPr>
          <w:rtl/>
        </w:rPr>
        <w:t xml:space="preserve"> </w:t>
      </w:r>
      <w:r w:rsidRPr="00784950">
        <w:rPr>
          <w:rtl/>
        </w:rPr>
        <w:t>חוזרים</w:t>
      </w:r>
      <w:r w:rsidR="00374753">
        <w:rPr>
          <w:rtl/>
        </w:rPr>
        <w:t xml:space="preserve"> </w:t>
      </w:r>
      <w:r w:rsidRPr="00784950">
        <w:rPr>
          <w:rtl/>
        </w:rPr>
        <w:t>לשנות ה</w:t>
      </w:r>
      <w:r w:rsidR="00374753">
        <w:rPr>
          <w:rtl/>
        </w:rPr>
        <w:t>-</w:t>
      </w:r>
      <w:r w:rsidRPr="00784950">
        <w:rPr>
          <w:rtl/>
        </w:rPr>
        <w:t>50, הם חוזרים לגור אצל הוריהם. ומה הן המצוקות</w:t>
      </w:r>
      <w:r w:rsidR="00374753">
        <w:rPr>
          <w:rtl/>
        </w:rPr>
        <w:t xml:space="preserve"> </w:t>
      </w:r>
      <w:r w:rsidRPr="00784950">
        <w:rPr>
          <w:rtl/>
        </w:rPr>
        <w:t>אצל</w:t>
      </w:r>
      <w:r w:rsidR="00374753">
        <w:rPr>
          <w:rtl/>
        </w:rPr>
        <w:t xml:space="preserve"> </w:t>
      </w:r>
      <w:r w:rsidRPr="00784950">
        <w:rPr>
          <w:rtl/>
        </w:rPr>
        <w:t>ההורים?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קיום, ולא רק שאין להם קיום, אלא מיתוספת המעמסה של הזוג</w:t>
      </w:r>
      <w:r w:rsidR="00374753">
        <w:rPr>
          <w:rtl/>
        </w:rPr>
        <w:t xml:space="preserve"> </w:t>
      </w:r>
      <w:r w:rsidRPr="00784950">
        <w:rPr>
          <w:rtl/>
        </w:rPr>
        <w:t>הצעיר בתוך הדירות האלה של ההורים, וזה הופך להיות נטל כבד מאוד.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רואים את מצב התסכול החברתי, התבערה החברתית. האם ניתן היום במסגרת משרד</w:t>
      </w:r>
      <w:r w:rsidR="00374753">
        <w:rPr>
          <w:rtl/>
        </w:rPr>
        <w:t xml:space="preserve"> </w:t>
      </w:r>
      <w:r w:rsidRPr="00784950">
        <w:rPr>
          <w:rtl/>
        </w:rPr>
        <w:t>השיכון</w:t>
      </w:r>
      <w:r w:rsidR="00374753">
        <w:rPr>
          <w:rtl/>
        </w:rPr>
        <w:t xml:space="preserve"> </w:t>
      </w: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פתרון דיור לזוגות הצעירים? לו היה מצב שמשרד השיכון היה מתמודד עם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המבנים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הדירות</w:t>
      </w:r>
      <w:r w:rsidR="00374753">
        <w:rPr>
          <w:rtl/>
        </w:rPr>
        <w:t xml:space="preserve"> </w:t>
      </w:r>
      <w:r w:rsidRPr="00784950">
        <w:rPr>
          <w:rtl/>
        </w:rPr>
        <w:t>בשכירות</w:t>
      </w:r>
      <w:r w:rsidR="00374753">
        <w:rPr>
          <w:rtl/>
        </w:rPr>
        <w:t xml:space="preserve"> </w:t>
      </w:r>
      <w:r w:rsidRPr="00784950">
        <w:rPr>
          <w:rtl/>
        </w:rPr>
        <w:t>לזוגות הצעירים והיה עושה את מה שעושות ממשלת</w:t>
      </w:r>
      <w:r w:rsidR="00374753">
        <w:rPr>
          <w:rtl/>
        </w:rPr>
        <w:t xml:space="preserve"> </w:t>
      </w:r>
      <w:r w:rsidRPr="00784950">
        <w:rPr>
          <w:rtl/>
        </w:rPr>
        <w:t>צרפת,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גרמניה,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שנותנות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לאותם זוגות צעירים נזקקים </w:t>
      </w:r>
      <w:r w:rsidR="00374753" w:rsidRPr="00784950">
        <w:rPr>
          <w:rtl/>
        </w:rPr>
        <w:t>25</w:t>
      </w:r>
      <w:r w:rsidR="00374753">
        <w:rPr>
          <w:rtl/>
        </w:rPr>
        <w:t>%</w:t>
      </w:r>
      <w:r w:rsidRPr="00784950">
        <w:rPr>
          <w:rtl/>
        </w:rPr>
        <w:t xml:space="preserve"> משכרם</w:t>
      </w:r>
      <w:r w:rsidR="00374753">
        <w:rPr>
          <w:rtl/>
        </w:rPr>
        <w:t xml:space="preserve"> </w:t>
      </w:r>
      <w:r w:rsidRPr="00784950">
        <w:rPr>
          <w:rtl/>
        </w:rPr>
        <w:t>לשכירות,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החשוב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כדי לפתור את בעיית הזוגות</w:t>
      </w:r>
      <w:r w:rsidR="00374753">
        <w:rPr>
          <w:rtl/>
        </w:rPr>
        <w:t xml:space="preserve"> </w:t>
      </w:r>
      <w:r w:rsidRPr="00784950">
        <w:rPr>
          <w:rtl/>
        </w:rPr>
        <w:t>הצעירים.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רוצה להתמקד בנושא השלטון המקומי. היום השלטון המקומי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הזרוע</w:t>
      </w:r>
      <w:r w:rsidR="00374753">
        <w:rPr>
          <w:rtl/>
        </w:rPr>
        <w:t xml:space="preserve"> </w:t>
      </w:r>
      <w:r w:rsidRPr="00784950">
        <w:rPr>
          <w:rtl/>
        </w:rPr>
        <w:t>המבצעת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מה אומרים? כשאנחנו מאשרים כאן תקציב</w:t>
      </w:r>
      <w:r w:rsidR="00374753">
        <w:rPr>
          <w:rtl/>
        </w:rPr>
        <w:t xml:space="preserve"> </w:t>
      </w:r>
      <w:r w:rsidRPr="00784950">
        <w:rPr>
          <w:rtl/>
        </w:rPr>
        <w:t>ומקצצים</w:t>
      </w:r>
      <w:r w:rsidR="00374753">
        <w:rPr>
          <w:rtl/>
        </w:rPr>
        <w:t xml:space="preserve"> </w:t>
      </w:r>
      <w:r w:rsidRPr="00784950">
        <w:rPr>
          <w:rtl/>
        </w:rPr>
        <w:t>בחינוך,</w:t>
      </w:r>
      <w:r w:rsidR="00374753">
        <w:rPr>
          <w:rtl/>
        </w:rPr>
        <w:t xml:space="preserve"> </w:t>
      </w:r>
      <w:r w:rsidRPr="00784950">
        <w:rPr>
          <w:rtl/>
        </w:rPr>
        <w:t>מקצצים</w:t>
      </w:r>
      <w:r w:rsidR="00374753">
        <w:rPr>
          <w:rtl/>
        </w:rPr>
        <w:t xml:space="preserve"> </w:t>
      </w:r>
      <w:r w:rsidRPr="00784950">
        <w:rPr>
          <w:rtl/>
        </w:rPr>
        <w:t>בתקציבי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והרווחה ובמשרד השיכון, השלכות</w:t>
      </w:r>
      <w:r w:rsidR="00374753">
        <w:rPr>
          <w:rtl/>
        </w:rPr>
        <w:t xml:space="preserve"> </w:t>
      </w:r>
      <w:r w:rsidRPr="00784950">
        <w:rPr>
          <w:rtl/>
        </w:rPr>
        <w:t>הקיצוץ הזה מביאות לכך שהשלטון המקומי איננו יכול להתקיים.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הפנים?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הפנים טוען, שכאשר מקצצים את מענק האיזון הוא</w:t>
      </w:r>
      <w:r w:rsidR="00374753">
        <w:rPr>
          <w:rtl/>
        </w:rPr>
        <w:t xml:space="preserve"> </w:t>
      </w:r>
      <w:r w:rsidRPr="00784950">
        <w:rPr>
          <w:rtl/>
        </w:rPr>
        <w:t>איננו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היום תשובה לערי הפיתוח ולערים אחרות. ההשלכות של זה הן תוכנית</w:t>
      </w:r>
      <w:r w:rsidR="00374753">
        <w:rPr>
          <w:rtl/>
        </w:rPr>
        <w:t xml:space="preserve"> </w:t>
      </w:r>
      <w:r w:rsidRPr="00784950">
        <w:rPr>
          <w:rtl/>
        </w:rPr>
        <w:t>הבראה.</w:t>
      </w:r>
      <w:r w:rsidR="00374753">
        <w:rPr>
          <w:rtl/>
        </w:rPr>
        <w:t xml:space="preserve"> </w:t>
      </w:r>
      <w:r w:rsidRPr="00784950">
        <w:rPr>
          <w:rtl/>
        </w:rPr>
        <w:t>מהי</w:t>
      </w:r>
      <w:r w:rsidR="00374753">
        <w:rPr>
          <w:rtl/>
        </w:rPr>
        <w:t xml:space="preserve"> </w:t>
      </w:r>
      <w:r w:rsidRPr="00784950">
        <w:rPr>
          <w:rtl/>
        </w:rPr>
        <w:t>תוכנית הבראה? לפטר עובדים קהילתיים, לפטר עובדים סוציאליים, לסגור</w:t>
      </w:r>
      <w:r w:rsidR="00374753">
        <w:rPr>
          <w:rtl/>
        </w:rPr>
        <w:t xml:space="preserve"> </w:t>
      </w:r>
      <w:r w:rsidRPr="00784950">
        <w:rPr>
          <w:rtl/>
        </w:rPr>
        <w:t>מתנ"סים,</w:t>
      </w:r>
      <w:r w:rsidR="00374753">
        <w:rPr>
          <w:rtl/>
        </w:rPr>
        <w:t xml:space="preserve"> </w:t>
      </w:r>
      <w:r w:rsidRPr="00784950">
        <w:rPr>
          <w:rtl/>
        </w:rPr>
        <w:t>לבטל</w:t>
      </w:r>
      <w:r w:rsidR="00374753">
        <w:rPr>
          <w:rtl/>
        </w:rPr>
        <w:t xml:space="preserve"> </w:t>
      </w:r>
      <w:r w:rsidRPr="00784950">
        <w:rPr>
          <w:rtl/>
        </w:rPr>
        <w:t>שיעורי</w:t>
      </w:r>
      <w:r w:rsidR="00374753">
        <w:rPr>
          <w:rtl/>
        </w:rPr>
        <w:t xml:space="preserve"> </w:t>
      </w:r>
      <w:r w:rsidRPr="00784950">
        <w:rPr>
          <w:rtl/>
        </w:rPr>
        <w:t>העשרה,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הילדים המוגבלים בסכנה של הוצאתם מבתי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בפריפריה.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לשלטון</w:t>
      </w:r>
      <w:r w:rsidR="00374753">
        <w:rPr>
          <w:rtl/>
        </w:rPr>
        <w:t xml:space="preserve"> </w:t>
      </w:r>
      <w:r w:rsidRPr="00784950">
        <w:rPr>
          <w:rtl/>
        </w:rPr>
        <w:t>המקומי</w:t>
      </w:r>
      <w:r w:rsidR="00374753">
        <w:rPr>
          <w:rtl/>
        </w:rPr>
        <w:t xml:space="preserve"> </w:t>
      </w:r>
      <w:r w:rsidRPr="00784950">
        <w:rPr>
          <w:rtl/>
        </w:rPr>
        <w:t>ומדברים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גביית</w:t>
      </w:r>
      <w:r w:rsidR="00374753">
        <w:rPr>
          <w:rtl/>
        </w:rPr>
        <w:t xml:space="preserve"> </w:t>
      </w:r>
      <w:r w:rsidRPr="00784950">
        <w:rPr>
          <w:rtl/>
        </w:rPr>
        <w:t>הארנונה, איך יגבו דימונה,</w:t>
      </w:r>
      <w:r w:rsidR="00374753">
        <w:rPr>
          <w:rtl/>
        </w:rPr>
        <w:t xml:space="preserve"> </w:t>
      </w:r>
      <w:r w:rsidRPr="00784950">
        <w:rPr>
          <w:rtl/>
        </w:rPr>
        <w:t>באר</w:t>
      </w:r>
      <w:r w:rsidR="00374753">
        <w:rPr>
          <w:rtl/>
        </w:rPr>
        <w:t>-</w:t>
      </w:r>
      <w:r w:rsidRPr="00784950">
        <w:rPr>
          <w:rtl/>
        </w:rPr>
        <w:t>שבע</w:t>
      </w:r>
      <w:r w:rsidR="00374753">
        <w:rPr>
          <w:rtl/>
        </w:rPr>
        <w:t xml:space="preserve"> </w:t>
      </w:r>
      <w:r w:rsidRPr="00784950">
        <w:rPr>
          <w:rtl/>
        </w:rPr>
        <w:t>וירוחם</w:t>
      </w:r>
      <w:r w:rsidR="00374753">
        <w:rPr>
          <w:rtl/>
        </w:rPr>
        <w:t xml:space="preserve"> </w:t>
      </w:r>
      <w:r w:rsidRPr="00784950">
        <w:rPr>
          <w:rtl/>
        </w:rPr>
        <w:t>ארנונה</w:t>
      </w:r>
      <w:r w:rsidR="00374753">
        <w:rPr>
          <w:rtl/>
        </w:rPr>
        <w:t xml:space="preserve"> </w:t>
      </w:r>
      <w:r w:rsidRPr="00784950">
        <w:rPr>
          <w:rtl/>
        </w:rPr>
        <w:t>מאנשים</w:t>
      </w:r>
      <w:r w:rsidR="00374753">
        <w:rPr>
          <w:rtl/>
        </w:rPr>
        <w:t xml:space="preserve"> </w:t>
      </w:r>
      <w:r w:rsidRPr="00784950">
        <w:rPr>
          <w:rtl/>
        </w:rPr>
        <w:t>מובטלים?</w:t>
      </w:r>
      <w:r w:rsidR="00374753">
        <w:rPr>
          <w:rtl/>
        </w:rPr>
        <w:t xml:space="preserve"> </w:t>
      </w:r>
      <w:r w:rsidRPr="00784950">
        <w:rPr>
          <w:rtl/>
        </w:rPr>
        <w:t>ההכנסות העצמיות של השלטון המקומי הן</w:t>
      </w:r>
      <w:r w:rsidR="00374753">
        <w:rPr>
          <w:rtl/>
        </w:rPr>
        <w:t xml:space="preserve"> </w:t>
      </w:r>
      <w:r w:rsidRPr="00784950">
        <w:rPr>
          <w:rtl/>
        </w:rPr>
        <w:t>בסימן</w:t>
      </w:r>
      <w:r w:rsidR="00374753">
        <w:rPr>
          <w:rtl/>
        </w:rPr>
        <w:t xml:space="preserve"> </w:t>
      </w:r>
      <w:r w:rsidRPr="00784950">
        <w:rPr>
          <w:rtl/>
        </w:rPr>
        <w:t>שאלה</w:t>
      </w:r>
      <w:r w:rsidR="00374753">
        <w:rPr>
          <w:rtl/>
        </w:rPr>
        <w:t xml:space="preserve"> </w:t>
      </w:r>
      <w:r w:rsidRPr="00784950">
        <w:rPr>
          <w:rtl/>
        </w:rPr>
        <w:t>גדול,</w:t>
      </w:r>
      <w:r w:rsidR="00374753">
        <w:rPr>
          <w:rtl/>
        </w:rPr>
        <w:t xml:space="preserve"> </w:t>
      </w:r>
      <w:r w:rsidRPr="00784950">
        <w:rPr>
          <w:rtl/>
        </w:rPr>
        <w:t>משום שהמובטלים בעיירות הפיתוח אינם מסוגלים לשלם לא את המים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הארנונה.</w:t>
      </w:r>
      <w:r w:rsidR="00374753">
        <w:rPr>
          <w:rtl/>
        </w:rPr>
        <w:t xml:space="preserve"> </w:t>
      </w:r>
      <w:r w:rsidRPr="00784950">
        <w:rPr>
          <w:rtl/>
        </w:rPr>
        <w:t>אם הם לא יכולים לשלם את המים ואת הארנונה, מה עושות 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המקומיות?</w:t>
      </w:r>
      <w:r w:rsidR="00374753">
        <w:rPr>
          <w:rtl/>
        </w:rPr>
        <w:t xml:space="preserve"> </w:t>
      </w:r>
      <w:r w:rsidRPr="00784950">
        <w:rPr>
          <w:rtl/>
        </w:rPr>
        <w:t>הן מעמידות סוללה של עורכי</w:t>
      </w:r>
      <w:r w:rsidR="00374753">
        <w:rPr>
          <w:rtl/>
        </w:rPr>
        <w:t>-</w:t>
      </w:r>
      <w:r w:rsidRPr="00784950">
        <w:rPr>
          <w:rtl/>
        </w:rPr>
        <w:t>דין. עורכי</w:t>
      </w:r>
      <w:r w:rsidR="00374753">
        <w:rPr>
          <w:rtl/>
        </w:rPr>
        <w:t>-</w:t>
      </w:r>
      <w:r w:rsidRPr="00784950">
        <w:rPr>
          <w:rtl/>
        </w:rPr>
        <w:t>הדין האלה היום מנתקים את המים,</w:t>
      </w:r>
      <w:r w:rsidR="00374753">
        <w:rPr>
          <w:rtl/>
        </w:rPr>
        <w:t xml:space="preserve"> </w:t>
      </w:r>
      <w:r w:rsidRPr="00784950">
        <w:rPr>
          <w:rtl/>
        </w:rPr>
        <w:t>מעקלים</w:t>
      </w:r>
      <w:r w:rsidR="00374753">
        <w:rPr>
          <w:rtl/>
        </w:rPr>
        <w:t xml:space="preserve"> </w:t>
      </w:r>
      <w:r w:rsidRPr="00784950">
        <w:rPr>
          <w:rtl/>
        </w:rPr>
        <w:t>רכוש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אנשים.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אתמול,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לעיקול של</w:t>
      </w:r>
      <w:r w:rsidR="00374753">
        <w:rPr>
          <w:rtl/>
        </w:rPr>
        <w:t xml:space="preserve"> </w:t>
      </w:r>
      <w:r w:rsidRPr="00784950">
        <w:rPr>
          <w:rtl/>
        </w:rPr>
        <w:t>טלוויזיה, מכונת כביסה ופריג'ידר. למה? כי האדם איננו מסוגל לשלם את הארנונה.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עושים?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יתקיים</w:t>
      </w:r>
      <w:r w:rsidR="00374753">
        <w:rPr>
          <w:rtl/>
        </w:rPr>
        <w:t xml:space="preserve"> </w:t>
      </w:r>
      <w:r w:rsidRPr="00784950">
        <w:rPr>
          <w:rtl/>
        </w:rPr>
        <w:t>בכלל</w:t>
      </w:r>
      <w:r w:rsidR="00374753">
        <w:rPr>
          <w:rtl/>
        </w:rPr>
        <w:t xml:space="preserve"> </w:t>
      </w:r>
      <w:r w:rsidRPr="00784950">
        <w:rPr>
          <w:rtl/>
        </w:rPr>
        <w:t>השלטון המקומי? האם עלה על הדעת שהממשלה תשב</w:t>
      </w:r>
      <w:r w:rsidR="00374753">
        <w:rPr>
          <w:rtl/>
        </w:rPr>
        <w:t xml:space="preserve"> </w:t>
      </w:r>
      <w:r w:rsidRPr="00784950">
        <w:rPr>
          <w:rtl/>
        </w:rPr>
        <w:t>ותחליט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גורל</w:t>
      </w:r>
      <w:r w:rsidR="00374753">
        <w:rPr>
          <w:rtl/>
        </w:rPr>
        <w:t xml:space="preserve"> </w:t>
      </w:r>
      <w:r w:rsidRPr="00784950">
        <w:rPr>
          <w:rtl/>
        </w:rPr>
        <w:t>הארנונה ברשויות המקומיות? איך ישלמו ארנונה אם יש אבטלה? וכאן</w:t>
      </w:r>
      <w:r w:rsidR="00374753">
        <w:rPr>
          <w:rtl/>
        </w:rPr>
        <w:t xml:space="preserve"> </w:t>
      </w:r>
      <w:r w:rsidRPr="00784950">
        <w:rPr>
          <w:rtl/>
        </w:rPr>
        <w:t>מחוקקים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הנחה</w:t>
      </w:r>
      <w:r w:rsidR="00374753">
        <w:rPr>
          <w:rtl/>
        </w:rPr>
        <w:t xml:space="preserve"> </w:t>
      </w:r>
      <w:r w:rsidRPr="00784950">
        <w:rPr>
          <w:rtl/>
        </w:rPr>
        <w:t>לזה</w:t>
      </w:r>
      <w:r w:rsidR="00374753">
        <w:rPr>
          <w:rtl/>
        </w:rPr>
        <w:t xml:space="preserve"> </w:t>
      </w:r>
      <w:r w:rsidRPr="00784950">
        <w:rPr>
          <w:rtl/>
        </w:rPr>
        <w:t>ולזה</w:t>
      </w:r>
      <w:r w:rsidR="00374753">
        <w:rPr>
          <w:rtl/>
        </w:rPr>
        <w:t xml:space="preserve"> </w:t>
      </w:r>
      <w:r w:rsidRPr="00784950">
        <w:rPr>
          <w:rtl/>
        </w:rPr>
        <w:t>ולזה,</w:t>
      </w:r>
      <w:r w:rsidR="00374753">
        <w:rPr>
          <w:rtl/>
        </w:rPr>
        <w:t xml:space="preserve"> </w:t>
      </w:r>
      <w:r w:rsidRPr="00784950">
        <w:rPr>
          <w:rtl/>
        </w:rPr>
        <w:t>ובסופו</w:t>
      </w:r>
      <w:r w:rsidR="00374753">
        <w:rPr>
          <w:rtl/>
        </w:rPr>
        <w:t xml:space="preserve"> </w:t>
      </w:r>
      <w:r w:rsidRPr="00784950">
        <w:rPr>
          <w:rtl/>
        </w:rPr>
        <w:t>של דבר ההכנסות של 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ירדו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36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אם ההכנסות העצמיות של הרשויות המקומיות יורדות,</w:t>
      </w:r>
      <w:r w:rsidR="00374753">
        <w:rPr>
          <w:rtl/>
        </w:rPr>
        <w:t xml:space="preserve"> </w:t>
      </w:r>
      <w:r w:rsidRPr="00784950">
        <w:rPr>
          <w:rtl/>
        </w:rPr>
        <w:t>מענק האיזון יורד; קיצוץ במשרדי הממשלה זה להמית את השלטון המקומי.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יתר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אזורי</w:t>
      </w:r>
      <w:r w:rsidR="00374753">
        <w:rPr>
          <w:rtl/>
        </w:rPr>
        <w:t xml:space="preserve"> </w:t>
      </w:r>
      <w:r w:rsidRPr="00784950">
        <w:rPr>
          <w:rtl/>
        </w:rPr>
        <w:t>התעשייה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ברשויות המקומיות </w:t>
      </w:r>
      <w:r w:rsidR="00374753">
        <w:rPr>
          <w:rtl/>
        </w:rPr>
        <w:t>–</w:t>
      </w:r>
      <w:r w:rsidRPr="00784950">
        <w:rPr>
          <w:rtl/>
        </w:rPr>
        <w:t xml:space="preserve"> הקיבוצים, המושבים</w:t>
      </w:r>
      <w:r w:rsidR="00374753">
        <w:rPr>
          <w:rtl/>
        </w:rPr>
        <w:t xml:space="preserve"> </w:t>
      </w:r>
      <w:r w:rsidRPr="00784950">
        <w:rPr>
          <w:rtl/>
        </w:rPr>
        <w:t>מקימים</w:t>
      </w:r>
      <w:r w:rsidR="00374753">
        <w:rPr>
          <w:rtl/>
        </w:rPr>
        <w:t xml:space="preserve"> </w:t>
      </w:r>
      <w:r w:rsidRPr="00784950">
        <w:rPr>
          <w:rtl/>
        </w:rPr>
        <w:t>תעשייה</w:t>
      </w:r>
      <w:r w:rsidR="00374753">
        <w:rPr>
          <w:rtl/>
        </w:rPr>
        <w:t xml:space="preserve"> </w:t>
      </w:r>
      <w:r w:rsidRPr="00784950">
        <w:rPr>
          <w:rtl/>
        </w:rPr>
        <w:t>גדולה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לוקחים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ההכנסה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הרשות</w:t>
      </w:r>
      <w:r w:rsidR="00374753">
        <w:rPr>
          <w:rtl/>
        </w:rPr>
        <w:t xml:space="preserve"> </w:t>
      </w:r>
      <w:r w:rsidRPr="00784950">
        <w:rPr>
          <w:rtl/>
        </w:rPr>
        <w:t>המקומית. ראה</w:t>
      </w:r>
      <w:r w:rsidR="00374753">
        <w:rPr>
          <w:rtl/>
        </w:rPr>
        <w:t xml:space="preserve"> </w:t>
      </w:r>
      <w:r w:rsidRPr="00784950">
        <w:rPr>
          <w:rtl/>
        </w:rPr>
        <w:t>קריית</w:t>
      </w:r>
      <w:r w:rsidR="00374753">
        <w:rPr>
          <w:rtl/>
        </w:rPr>
        <w:t>-</w:t>
      </w:r>
      <w:r w:rsidRPr="00784950">
        <w:rPr>
          <w:rtl/>
        </w:rPr>
        <w:t>מלאכי, ראה רחובות, ראה לוד</w:t>
      </w:r>
      <w:r w:rsidR="00374753">
        <w:rPr>
          <w:rtl/>
        </w:rPr>
        <w:t>-</w:t>
      </w:r>
      <w:r w:rsidRPr="00784950">
        <w:rPr>
          <w:rtl/>
        </w:rPr>
        <w:t>רמלה. מקימים במועצה אזורית אזורי תעשייה, כולם</w:t>
      </w:r>
      <w:r w:rsidR="00374753">
        <w:rPr>
          <w:rtl/>
        </w:rPr>
        <w:t xml:space="preserve"> </w:t>
      </w:r>
      <w:r w:rsidRPr="00784950">
        <w:rPr>
          <w:rtl/>
        </w:rPr>
        <w:t>בורחים</w:t>
      </w:r>
      <w:r w:rsidR="00374753">
        <w:rPr>
          <w:rtl/>
        </w:rPr>
        <w:t xml:space="preserve"> </w:t>
      </w:r>
      <w:r w:rsidRPr="00784950">
        <w:rPr>
          <w:rtl/>
        </w:rPr>
        <w:t>מלוד</w:t>
      </w:r>
      <w:r w:rsidR="00374753">
        <w:rPr>
          <w:rtl/>
        </w:rPr>
        <w:t>-</w:t>
      </w:r>
      <w:r w:rsidRPr="00784950">
        <w:rPr>
          <w:rtl/>
        </w:rPr>
        <w:t>רמלה, ובסופו של דבר איזו הכנסה תהיה לרשות המקומית? איך היא תתמודד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הפערים,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הבעיות החברתיות? מישהו שאל את עצמו אפילו על מבנים בלתי חוקיים</w:t>
      </w:r>
      <w:r w:rsidR="00374753">
        <w:rPr>
          <w:rtl/>
        </w:rPr>
        <w:t xml:space="preserve"> </w:t>
      </w:r>
      <w:r w:rsidRPr="00784950">
        <w:rPr>
          <w:rtl/>
        </w:rPr>
        <w:t>שמקימים במושבים ובקיבוצים כדי לקדם את הכנסות הארנונה ליישובים האלה?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נראה בפרופורציה למשל עיר של 100,000 תושבים לעומת מושב או קיבוץ שמעמיד</w:t>
      </w:r>
      <w:r w:rsidR="00374753">
        <w:rPr>
          <w:rtl/>
        </w:rPr>
        <w:t xml:space="preserve"> </w:t>
      </w:r>
      <w:r w:rsidRPr="00784950">
        <w:rPr>
          <w:rtl/>
        </w:rPr>
        <w:t>מפעלים</w:t>
      </w:r>
      <w:r w:rsidR="00374753">
        <w:rPr>
          <w:rtl/>
        </w:rPr>
        <w:t xml:space="preserve"> </w:t>
      </w:r>
      <w:r w:rsidRPr="00784950">
        <w:rPr>
          <w:rtl/>
        </w:rPr>
        <w:t>ומעמיד</w:t>
      </w:r>
      <w:r w:rsidR="00374753">
        <w:rPr>
          <w:rtl/>
        </w:rPr>
        <w:t xml:space="preserve"> </w:t>
      </w:r>
      <w:r w:rsidRPr="00784950">
        <w:rPr>
          <w:rtl/>
        </w:rPr>
        <w:t>עסקים</w:t>
      </w:r>
      <w:r w:rsidR="00374753">
        <w:rPr>
          <w:rtl/>
        </w:rPr>
        <w:t xml:space="preserve"> </w:t>
      </w:r>
      <w:r w:rsidRPr="00784950">
        <w:rPr>
          <w:rtl/>
        </w:rPr>
        <w:t>וגונב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ההכנסה</w:t>
      </w:r>
      <w:r w:rsidR="00374753">
        <w:rPr>
          <w:rtl/>
        </w:rPr>
        <w:t xml:space="preserve"> </w:t>
      </w:r>
      <w:r w:rsidRPr="00784950">
        <w:rPr>
          <w:rtl/>
        </w:rPr>
        <w:t>של הרשויות המקומיות, הרי זו שערורייה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>-</w:t>
      </w:r>
      <w:r w:rsidRPr="00784950">
        <w:rPr>
          <w:rtl/>
        </w:rPr>
        <w:t>לאומית.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כבר לא מדבר על האדמות שהמושבים והקיבוצים עומדים לקבל, ועיני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צרה בהם, אבל לא יכול להיות שתהיה מדיניות כזאת שהקיבוצים והמושבים לוקחים 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הארנונה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אנחנו רואים את התעשייה בצומת</w:t>
      </w:r>
      <w:r w:rsidR="00374753">
        <w:rPr>
          <w:rtl/>
        </w:rPr>
        <w:t>-</w:t>
      </w:r>
      <w:r w:rsidRPr="00784950">
        <w:rPr>
          <w:rtl/>
        </w:rPr>
        <w:t>ביל"ו, כשרק כביש</w:t>
      </w:r>
      <w:r w:rsidR="00374753">
        <w:rPr>
          <w:rtl/>
        </w:rPr>
        <w:t xml:space="preserve"> </w:t>
      </w:r>
      <w:r w:rsidRPr="00784950">
        <w:rPr>
          <w:rtl/>
        </w:rPr>
        <w:t>מפריד</w:t>
      </w:r>
      <w:r w:rsidR="00374753">
        <w:rPr>
          <w:rtl/>
        </w:rPr>
        <w:t xml:space="preserve"> </w:t>
      </w:r>
      <w:r w:rsidRPr="00784950">
        <w:rPr>
          <w:rtl/>
        </w:rPr>
        <w:t>מרחובות,</w:t>
      </w:r>
      <w:r w:rsidR="00374753">
        <w:rPr>
          <w:rtl/>
        </w:rPr>
        <w:t xml:space="preserve"> </w:t>
      </w:r>
      <w:r w:rsidRPr="00784950">
        <w:rPr>
          <w:rtl/>
        </w:rPr>
        <w:t>והמועצה</w:t>
      </w:r>
      <w:r w:rsidR="00374753">
        <w:rPr>
          <w:rtl/>
        </w:rPr>
        <w:t xml:space="preserve"> </w:t>
      </w:r>
      <w:r w:rsidRPr="00784950">
        <w:rPr>
          <w:rtl/>
        </w:rPr>
        <w:t>האזורית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לוקחת</w:t>
      </w:r>
      <w:r w:rsidR="00374753">
        <w:rPr>
          <w:rtl/>
        </w:rPr>
        <w:t xml:space="preserve"> </w:t>
      </w:r>
      <w:r w:rsidRPr="00784950">
        <w:rPr>
          <w:rtl/>
        </w:rPr>
        <w:t>את כל ההכנסות שמגיעות בדין לרשות</w:t>
      </w:r>
      <w:r w:rsidR="00374753">
        <w:rPr>
          <w:rtl/>
        </w:rPr>
        <w:t xml:space="preserve"> </w:t>
      </w:r>
      <w:r w:rsidRPr="00784950">
        <w:rPr>
          <w:rtl/>
        </w:rPr>
        <w:t>המקומית ברחובות. איך רשות תתמודד?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שואלים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השאלה,</w:t>
      </w:r>
      <w:r w:rsidR="00374753">
        <w:rPr>
          <w:rtl/>
        </w:rPr>
        <w:t xml:space="preserve"> </w:t>
      </w:r>
      <w:r w:rsidRPr="00784950">
        <w:rPr>
          <w:rtl/>
        </w:rPr>
        <w:t>אולי אפשר לעשות איזו חלוקת נטל נכונה? אני מביא רק</w:t>
      </w:r>
      <w:r w:rsidR="00374753">
        <w:rPr>
          <w:rtl/>
        </w:rPr>
        <w:t xml:space="preserve"> </w:t>
      </w: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אחת.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בלוד</w:t>
      </w:r>
      <w:r w:rsidR="00374753">
        <w:rPr>
          <w:rtl/>
        </w:rPr>
        <w:t xml:space="preserve"> </w:t>
      </w:r>
      <w:r w:rsidRPr="00784950">
        <w:rPr>
          <w:rtl/>
        </w:rPr>
        <w:t>וברמלה, למשל, משלמים ארנונה על מטר רבוע 74 שקלים או 80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לתעשייה,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אתה רק עובר את הכביש, במושב </w:t>
      </w:r>
      <w:r w:rsidR="00374753">
        <w:rPr>
          <w:rtl/>
        </w:rPr>
        <w:t>–</w:t>
      </w:r>
      <w:r w:rsidRPr="00784950">
        <w:rPr>
          <w:rtl/>
        </w:rPr>
        <w:t xml:space="preserve"> משלמים 30 שקל. למה התעשייה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להישאר</w:t>
      </w:r>
      <w:r w:rsidR="00374753">
        <w:rPr>
          <w:rtl/>
        </w:rPr>
        <w:t xml:space="preserve"> </w:t>
      </w:r>
      <w:r w:rsidRPr="00784950">
        <w:rPr>
          <w:rtl/>
        </w:rPr>
        <w:t>בערים</w:t>
      </w:r>
      <w:r w:rsidR="00374753">
        <w:rPr>
          <w:rtl/>
        </w:rPr>
        <w:t xml:space="preserve"> </w:t>
      </w:r>
      <w:r w:rsidRPr="00784950">
        <w:rPr>
          <w:rtl/>
        </w:rPr>
        <w:t>האלה? אם אתה לוקח את המועצה כולה, 8,000 נפש, מול 200,000</w:t>
      </w:r>
      <w:r w:rsidR="00374753">
        <w:rPr>
          <w:rtl/>
        </w:rPr>
        <w:t xml:space="preserve"> </w:t>
      </w:r>
      <w:r w:rsidRPr="00784950">
        <w:rPr>
          <w:rtl/>
        </w:rPr>
        <w:t>נפש,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הארנונה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להיכנס לאותה מועצה? איזו חלוקה לא צודקת. הממשלה דנה</w:t>
      </w:r>
      <w:r w:rsidR="00374753">
        <w:rPr>
          <w:rtl/>
        </w:rPr>
        <w:t xml:space="preserve"> </w:t>
      </w:r>
      <w:r w:rsidRPr="00784950">
        <w:rPr>
          <w:rtl/>
        </w:rPr>
        <w:t>בשאלות האלה? היא לא שאלה.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ההתמוטטות תהיה התמוטטות כואבת, משום שהתקציב לא מדבר על הדברים האלה,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העדר</w:t>
      </w:r>
      <w:r w:rsidR="00374753">
        <w:rPr>
          <w:rtl/>
        </w:rPr>
        <w:t xml:space="preserve"> </w:t>
      </w:r>
      <w:r w:rsidRPr="00784950">
        <w:rPr>
          <w:rtl/>
        </w:rPr>
        <w:t>הכנסות</w:t>
      </w:r>
      <w:r w:rsidR="00374753">
        <w:rPr>
          <w:rtl/>
        </w:rPr>
        <w:t xml:space="preserve"> </w:t>
      </w:r>
      <w:r w:rsidRPr="00784950">
        <w:rPr>
          <w:rtl/>
        </w:rPr>
        <w:t>ארנונה</w:t>
      </w:r>
      <w:r w:rsidR="00374753">
        <w:rPr>
          <w:rtl/>
        </w:rPr>
        <w:t xml:space="preserve"> </w:t>
      </w:r>
      <w:r w:rsidRPr="00784950">
        <w:rPr>
          <w:rtl/>
        </w:rPr>
        <w:t>מהתעשייה</w:t>
      </w:r>
      <w:r w:rsidR="00374753">
        <w:rPr>
          <w:rtl/>
        </w:rPr>
        <w:t xml:space="preserve"> </w:t>
      </w:r>
      <w:r w:rsidRPr="00784950">
        <w:rPr>
          <w:rtl/>
        </w:rPr>
        <w:t>ומהמגורים</w:t>
      </w:r>
      <w:r w:rsidR="00374753">
        <w:rPr>
          <w:rtl/>
        </w:rPr>
        <w:t xml:space="preserve"> </w:t>
      </w:r>
      <w:r w:rsidRPr="00784950">
        <w:rPr>
          <w:rtl/>
        </w:rPr>
        <w:t>לרשות המקומית, כאשר מולנו ניצבת</w:t>
      </w:r>
      <w:r w:rsidR="00374753">
        <w:rPr>
          <w:rtl/>
        </w:rPr>
        <w:t xml:space="preserve"> </w:t>
      </w:r>
      <w:r w:rsidRPr="00784950">
        <w:rPr>
          <w:rtl/>
        </w:rPr>
        <w:t>אוכלוסייה</w:t>
      </w:r>
      <w:r w:rsidR="00374753">
        <w:rPr>
          <w:rtl/>
        </w:rPr>
        <w:t xml:space="preserve"> </w:t>
      </w:r>
      <w:r w:rsidRPr="00784950">
        <w:rPr>
          <w:rtl/>
        </w:rPr>
        <w:t>חלשה,</w:t>
      </w:r>
      <w:r w:rsidR="00374753">
        <w:rPr>
          <w:rtl/>
        </w:rPr>
        <w:t xml:space="preserve"> </w:t>
      </w:r>
      <w:r w:rsidRPr="00784950">
        <w:rPr>
          <w:rtl/>
        </w:rPr>
        <w:t>שאינה משלמת ולא יכולה לשלם ארנונה למגורים. מצד שני, התעשייה,</w:t>
      </w:r>
      <w:r w:rsidR="00374753">
        <w:rPr>
          <w:rtl/>
        </w:rPr>
        <w:t xml:space="preserve"> </w:t>
      </w:r>
      <w:r w:rsidRPr="00784950">
        <w:rPr>
          <w:rtl/>
        </w:rPr>
        <w:t>הקיבוצים</w:t>
      </w:r>
      <w:r w:rsidR="00374753">
        <w:rPr>
          <w:rtl/>
        </w:rPr>
        <w:t xml:space="preserve"> –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ששפיים</w:t>
      </w:r>
      <w:r w:rsidR="00374753">
        <w:rPr>
          <w:rtl/>
        </w:rPr>
        <w:t xml:space="preserve"> </w:t>
      </w:r>
      <w:r w:rsidRPr="00784950">
        <w:rPr>
          <w:rtl/>
        </w:rPr>
        <w:t>הפכה</w:t>
      </w:r>
      <w:r w:rsidR="00374753">
        <w:rPr>
          <w:rtl/>
        </w:rPr>
        <w:t xml:space="preserve"> </w:t>
      </w:r>
      <w:r w:rsidRPr="00784950">
        <w:rPr>
          <w:rtl/>
        </w:rPr>
        <w:t>להיות עיר תעשייתית. מדוע נתניה, רעננה</w:t>
      </w:r>
      <w:r w:rsidR="00374753">
        <w:rPr>
          <w:rtl/>
        </w:rPr>
        <w:t xml:space="preserve"> </w:t>
      </w:r>
      <w:r w:rsidRPr="00784950">
        <w:rPr>
          <w:rtl/>
        </w:rPr>
        <w:t>וכפר</w:t>
      </w:r>
      <w:r w:rsidR="00374753">
        <w:rPr>
          <w:rtl/>
        </w:rPr>
        <w:t>-</w:t>
      </w:r>
      <w:r w:rsidRPr="00784950">
        <w:rPr>
          <w:rtl/>
        </w:rPr>
        <w:t>סבא</w:t>
      </w:r>
      <w:r w:rsidR="00374753">
        <w:rPr>
          <w:rtl/>
        </w:rPr>
        <w:t xml:space="preserve"> </w:t>
      </w:r>
      <w:r w:rsidRPr="00784950">
        <w:rPr>
          <w:rtl/>
        </w:rPr>
        <w:t>צריכות</w:t>
      </w:r>
      <w:r w:rsidR="00374753">
        <w:rPr>
          <w:rtl/>
        </w:rPr>
        <w:t xml:space="preserve"> </w:t>
      </w:r>
      <w:r w:rsidRPr="00784950">
        <w:rPr>
          <w:rtl/>
        </w:rPr>
        <w:t>לסבול בגלל עיר תעשייתית של קיבוץ, בגודל אולי של תל</w:t>
      </w:r>
      <w:r w:rsidR="00374753">
        <w:rPr>
          <w:rtl/>
        </w:rPr>
        <w:t>-</w:t>
      </w:r>
      <w:r w:rsidRPr="00784950">
        <w:rPr>
          <w:rtl/>
        </w:rPr>
        <w:t>אביב, וכל</w:t>
      </w:r>
      <w:r w:rsidR="00374753">
        <w:rPr>
          <w:rtl/>
        </w:rPr>
        <w:t xml:space="preserve"> </w:t>
      </w:r>
      <w:r w:rsidRPr="00784950">
        <w:rPr>
          <w:rtl/>
        </w:rPr>
        <w:t>ההכנסות</w:t>
      </w:r>
      <w:r w:rsidR="00374753">
        <w:rPr>
          <w:rtl/>
        </w:rPr>
        <w:t xml:space="preserve"> </w:t>
      </w:r>
      <w:r w:rsidRPr="00784950">
        <w:rPr>
          <w:rtl/>
        </w:rPr>
        <w:t>מארנונה</w:t>
      </w:r>
      <w:r w:rsidR="00374753">
        <w:rPr>
          <w:rtl/>
        </w:rPr>
        <w:t xml:space="preserve"> </w:t>
      </w:r>
      <w:r w:rsidRPr="00784950">
        <w:rPr>
          <w:rtl/>
        </w:rPr>
        <w:t>הולכות</w:t>
      </w:r>
      <w:r w:rsidR="00374753">
        <w:rPr>
          <w:rtl/>
        </w:rPr>
        <w:t xml:space="preserve"> </w:t>
      </w:r>
      <w:r w:rsidRPr="00784950">
        <w:rPr>
          <w:rtl/>
        </w:rPr>
        <w:t>לקיבוץ</w:t>
      </w:r>
      <w:r w:rsidR="00374753">
        <w:rPr>
          <w:rtl/>
        </w:rPr>
        <w:t xml:space="preserve"> </w:t>
      </w:r>
      <w:r w:rsidRPr="00784950">
        <w:rPr>
          <w:rtl/>
        </w:rPr>
        <w:t>עצמו? איזו מדינה מטורפת יכולה לעשות דבר כזה?</w:t>
      </w:r>
      <w:r w:rsidR="00374753">
        <w:rPr>
          <w:rtl/>
        </w:rPr>
        <w:t xml:space="preserve"> </w:t>
      </w:r>
      <w:r w:rsidRPr="00784950">
        <w:rPr>
          <w:rtl/>
        </w:rPr>
        <w:t>מדוע אי</w:t>
      </w:r>
      <w:r w:rsidR="00374753">
        <w:rPr>
          <w:rtl/>
        </w:rPr>
        <w:t>-</w:t>
      </w:r>
      <w:r w:rsidRPr="00784950">
        <w:rPr>
          <w:rtl/>
        </w:rPr>
        <w:t>אפשר לחלק את נטל הארנונה לגבי כלל הרשויות המקומיות במדינת ישראל?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 שאינו נותן מענה למשפחות במצוקה, לזוגות צעירים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ולבעיית הרווחה ברשויות המקומיות </w:t>
      </w:r>
      <w:r w:rsidR="00374753">
        <w:rPr>
          <w:rtl/>
        </w:rPr>
        <w:t>–</w:t>
      </w:r>
      <w:r w:rsidRPr="00784950">
        <w:rPr>
          <w:rtl/>
        </w:rPr>
        <w:t xml:space="preserve"> כל לשכות הרווחה ברשויות המקומיות אינן יכולות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אפילו לילדים מוגבלים. אנחנו לא מדברים על ילדים בסיכון, אנחנו לא מדברים על</w:t>
      </w:r>
      <w:r w:rsidR="00374753">
        <w:rPr>
          <w:rtl/>
        </w:rPr>
        <w:t xml:space="preserve"> </w:t>
      </w:r>
      <w:r w:rsidRPr="00784950">
        <w:rPr>
          <w:rtl/>
        </w:rPr>
        <w:t>התבערה</w:t>
      </w:r>
      <w:r w:rsidR="00374753">
        <w:rPr>
          <w:rtl/>
        </w:rPr>
        <w:t xml:space="preserve"> </w:t>
      </w:r>
      <w:r w:rsidRPr="00784950">
        <w:rPr>
          <w:rtl/>
        </w:rPr>
        <w:t>החברתית של משפחות במצוקה. וכאשר באים לכאן ומדברים על אלימות במשפחה, על</w:t>
      </w:r>
      <w:r w:rsidR="00374753">
        <w:rPr>
          <w:rtl/>
        </w:rPr>
        <w:t xml:space="preserve"> </w:t>
      </w:r>
      <w:r w:rsidRPr="00784950">
        <w:rPr>
          <w:rtl/>
        </w:rPr>
        <w:t>סמים, לא פלא, משום שאין לאף אחד רגש להתמודד עם הבעיות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אין הדעת מקבלת. גם אם המצב קשה וגם אם יש לנו תקציב</w:t>
      </w:r>
      <w:r w:rsidR="00374753">
        <w:rPr>
          <w:rtl/>
        </w:rPr>
        <w:t xml:space="preserve"> </w:t>
      </w:r>
      <w:r w:rsidRPr="00784950">
        <w:rPr>
          <w:rtl/>
        </w:rPr>
        <w:t>כזה,</w:t>
      </w:r>
      <w:r w:rsidR="00374753">
        <w:rPr>
          <w:rtl/>
        </w:rPr>
        <w:t xml:space="preserve"> </w:t>
      </w:r>
      <w:r w:rsidRPr="00784950">
        <w:rPr>
          <w:rtl/>
        </w:rPr>
        <w:t>צריך לדון בסוגיות האלה. לא התקיים שום דיון בנושאים האלה. אנחנו נראה היום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התבערה</w:t>
      </w:r>
      <w:r w:rsidR="00374753">
        <w:rPr>
          <w:rtl/>
        </w:rPr>
        <w:t xml:space="preserve"> </w:t>
      </w:r>
      <w:r w:rsidRPr="00784950">
        <w:rPr>
          <w:rtl/>
        </w:rPr>
        <w:t>החברתית.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מיואשים,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 יוצאים החוצה משום שהנושא</w:t>
      </w:r>
      <w:r w:rsidR="00374753">
        <w:rPr>
          <w:rtl/>
        </w:rPr>
        <w:t xml:space="preserve"> </w:t>
      </w:r>
      <w:r w:rsidRPr="00784950">
        <w:rPr>
          <w:rtl/>
        </w:rPr>
        <w:t>הביטחוני מזיז הצדה את כל הנושא החברתי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אני בז לאותם אנשים שבאים כאן עם תקציב שאיננו עונה על שום בעיה חברתית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מקסים לוי.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נוכח, ירדו שלוש</w:t>
      </w:r>
      <w:r w:rsidR="00374753">
        <w:rPr>
          <w:rtl/>
        </w:rPr>
        <w:t xml:space="preserve"> </w:t>
      </w:r>
      <w:r w:rsidRPr="00784950">
        <w:rPr>
          <w:rtl/>
        </w:rPr>
        <w:t>דקות.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נוכח, ירדו שלוש דקות.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מיכאל</w:t>
      </w:r>
      <w:r w:rsidR="00374753">
        <w:rPr>
          <w:rtl/>
        </w:rPr>
        <w:t xml:space="preserve"> </w:t>
      </w:r>
      <w:r w:rsidRPr="00784950">
        <w:rPr>
          <w:rtl/>
        </w:rPr>
        <w:t>איתן</w:t>
      </w:r>
      <w:r w:rsidR="00374753">
        <w:rPr>
          <w:rtl/>
        </w:rPr>
        <w:t xml:space="preserve"> 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נוכח, ירדו שלוש דקות. חבר הכנסת עזמי בשארה אחרי חבר הכנסת אמנון</w:t>
      </w:r>
      <w:r w:rsidR="00374753">
        <w:rPr>
          <w:rtl/>
        </w:rPr>
        <w:t xml:space="preserve"> </w:t>
      </w:r>
      <w:r w:rsidRPr="00784950">
        <w:rPr>
          <w:rtl/>
        </w:rPr>
        <w:t>רובינשטיין, היות שאמנון היה כאן קודם.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כנסת נכבדה, אני רוצה לומר כמה מלים כלליות על חוק ההסדרים</w:t>
      </w:r>
      <w:r w:rsidR="00374753">
        <w:rPr>
          <w:rtl/>
        </w:rPr>
        <w:t xml:space="preserve"> </w:t>
      </w:r>
      <w:r w:rsidRPr="00784950">
        <w:rPr>
          <w:rtl/>
        </w:rPr>
        <w:t>ומלה אחת על סעיף שנוגע ליוזמת חקיקה שלי, שהיא סעיף 55 לחוק ההסדרים.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בסעיף 51(2) נאמר בסעיף החדש 4(א), שבשנת התקציב 2002 לא יעלה הגירעון הכולל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="00374753" w:rsidRPr="00784950">
        <w:rPr>
          <w:rtl/>
        </w:rPr>
        <w:t>3</w:t>
      </w:r>
      <w:r w:rsidR="00374753">
        <w:rPr>
          <w:rtl/>
        </w:rPr>
        <w:t xml:space="preserve">% </w:t>
      </w:r>
      <w:r w:rsidRPr="00784950">
        <w:rPr>
          <w:rtl/>
        </w:rPr>
        <w:t>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התמ"ג.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>, כידוע לחברי הכנסת, זה השיעור שנקבע באמנת מסטריכט לייצוב</w:t>
      </w:r>
      <w:r w:rsidR="00374753">
        <w:rPr>
          <w:rtl/>
        </w:rPr>
        <w:t xml:space="preserve"> </w:t>
      </w:r>
      <w:r w:rsidRPr="00784950">
        <w:rPr>
          <w:rtl/>
        </w:rPr>
        <w:t>כלכלי.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מחברי</w:t>
      </w:r>
      <w:r w:rsidR="00374753">
        <w:rPr>
          <w:rtl/>
        </w:rPr>
        <w:t xml:space="preserve"> </w:t>
      </w:r>
      <w:r w:rsidRPr="00784950">
        <w:rPr>
          <w:rtl/>
        </w:rPr>
        <w:t>הבית, אני חושב שגם כל אחד משרי הממשלה, יודע שלא נעמוד</w:t>
      </w:r>
      <w:r w:rsidR="00374753">
        <w:rPr>
          <w:rtl/>
        </w:rPr>
        <w:t xml:space="preserve"> </w:t>
      </w:r>
      <w:r w:rsidRPr="00784950">
        <w:rPr>
          <w:rtl/>
        </w:rPr>
        <w:t>בזה.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בעיקר שר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בעיקר שר האוצר. כמו שלא עמדנו על שיעור הגירעון בשנה זו.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נקלענו</w:t>
      </w:r>
      <w:r w:rsidR="00374753">
        <w:rPr>
          <w:rtl/>
        </w:rPr>
        <w:t xml:space="preserve"> </w:t>
      </w:r>
      <w:r w:rsidRPr="00784950">
        <w:rPr>
          <w:rtl/>
        </w:rPr>
        <w:t>למצב קשה גם מבחינת המשבר הכלכלי העובר על העולם כולו, זו לא</w:t>
      </w:r>
      <w:r w:rsidR="00374753">
        <w:rPr>
          <w:rtl/>
        </w:rPr>
        <w:t xml:space="preserve"> </w:t>
      </w:r>
      <w:r w:rsidRPr="00784950">
        <w:rPr>
          <w:rtl/>
        </w:rPr>
        <w:t>אשמתה של ישראל, גם מבחינת האינתיפאדה שירדה עלינו, כבר למעלה משנה, ומכה בתיירות</w:t>
      </w:r>
      <w:r w:rsidR="00374753">
        <w:rPr>
          <w:rtl/>
        </w:rPr>
        <w:t xml:space="preserve"> </w:t>
      </w:r>
      <w:r w:rsidRPr="00784950">
        <w:rPr>
          <w:rtl/>
        </w:rPr>
        <w:t>ומכה בביטחון האישי, ויש לזה השפעות כלכליות הרסניות.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עושים?</w:t>
      </w:r>
      <w:r w:rsidR="00374753">
        <w:rPr>
          <w:rtl/>
        </w:rPr>
        <w:t xml:space="preserve"> </w:t>
      </w:r>
      <w:r w:rsidRPr="00784950">
        <w:rPr>
          <w:rtl/>
        </w:rPr>
        <w:t>אם הכנסת, בחקיקה פרטית, היתה יכולה להגדיל את הצמיחה, כל הבעיה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נפתרת.</w:t>
      </w:r>
      <w:r w:rsidR="00374753">
        <w:rPr>
          <w:rtl/>
        </w:rPr>
        <w:t xml:space="preserve"> </w:t>
      </w:r>
      <w:r w:rsidRPr="00784950">
        <w:rPr>
          <w:rtl/>
        </w:rPr>
        <w:t>אבל הכנסת לא יכולה להגדיל צמיחה. היא יכולה לחלק, והיא מחלקת, בלי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עין הרע, בחוקים שלדעתי חלק מהם </w:t>
      </w:r>
      <w:r w:rsidR="00374753">
        <w:rPr>
          <w:rtl/>
        </w:rPr>
        <w:t>–</w:t>
      </w:r>
      <w:r w:rsidRPr="00784950">
        <w:rPr>
          <w:rtl/>
        </w:rPr>
        <w:t xml:space="preserve"> בלי מחשבה תחילה. אבל אפשר לעשות שני דברים.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לעודד את הצמיחה על</w:t>
      </w:r>
      <w:r w:rsidR="00374753">
        <w:rPr>
          <w:rtl/>
        </w:rPr>
        <w:t>-</w:t>
      </w:r>
      <w:r w:rsidRPr="00784950">
        <w:rPr>
          <w:rtl/>
        </w:rPr>
        <w:t>ידי הורדת נטל המס. איך מורידים נטל מס? מורידים מס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ומטילים</w:t>
      </w:r>
      <w:r w:rsidR="00374753">
        <w:rPr>
          <w:rtl/>
        </w:rPr>
        <w:t xml:space="preserve"> </w:t>
      </w:r>
      <w:r w:rsidRPr="00784950">
        <w:rPr>
          <w:rtl/>
        </w:rPr>
        <w:t>מס על רווחי הון. זה דבר כל כך פשוט, כל כך אלמנטרי, שאני לא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להבין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עושים אותו.</w:t>
      </w:r>
      <w:r w:rsidR="00374753">
        <w:rPr>
          <w:rtl/>
        </w:rPr>
        <w:t xml:space="preserve"> </w:t>
      </w:r>
      <w:r w:rsidRPr="00784950">
        <w:rPr>
          <w:rtl/>
        </w:rPr>
        <w:t>שר האוצר הקודם, בייגה שוחט, הגיש לכנסת הצעה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מאוד סבירה בעניין זה, וכמובן, משום שהיא היתה סבירה, הגיונית ומועילה, 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התקבלה.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שבמצוקה</w:t>
      </w:r>
      <w:r w:rsidR="00374753">
        <w:rPr>
          <w:rtl/>
        </w:rPr>
        <w:t xml:space="preserve"> </w:t>
      </w:r>
      <w:r w:rsidRPr="00784950">
        <w:rPr>
          <w:rtl/>
        </w:rPr>
        <w:t>שבה אנחנו נמצאים, ובעיקר עם שיעור האבטלה</w:t>
      </w:r>
      <w:r w:rsidR="00374753">
        <w:rPr>
          <w:rtl/>
        </w:rPr>
        <w:t xml:space="preserve"> </w:t>
      </w:r>
      <w:r w:rsidRPr="00784950">
        <w:rPr>
          <w:rtl/>
        </w:rPr>
        <w:t>הגואה,</w:t>
      </w:r>
      <w:r w:rsidR="00374753">
        <w:rPr>
          <w:rtl/>
        </w:rPr>
        <w:t xml:space="preserve"> </w:t>
      </w:r>
      <w:r w:rsidRPr="00784950">
        <w:rPr>
          <w:rtl/>
        </w:rPr>
        <w:t>הורדת</w:t>
      </w:r>
      <w:r w:rsidR="00374753">
        <w:rPr>
          <w:rtl/>
        </w:rPr>
        <w:t xml:space="preserve"> </w:t>
      </w:r>
      <w:r w:rsidRPr="00784950">
        <w:rPr>
          <w:rtl/>
        </w:rPr>
        <w:t>המס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היא כורח חיוני.</w:t>
      </w:r>
      <w:r w:rsidR="00374753">
        <w:rPr>
          <w:rtl/>
        </w:rPr>
        <w:t xml:space="preserve"> </w:t>
      </w:r>
      <w:r w:rsidRPr="00784950">
        <w:rPr>
          <w:rtl/>
        </w:rPr>
        <w:t>הצעה זו מגדילה את נטל המס. היא</w:t>
      </w:r>
      <w:r w:rsidR="00374753">
        <w:rPr>
          <w:rtl/>
        </w:rPr>
        <w:t xml:space="preserve"> </w:t>
      </w:r>
      <w:r w:rsidRPr="00784950">
        <w:rPr>
          <w:rtl/>
        </w:rPr>
        <w:t>מוסיפה</w:t>
      </w:r>
      <w:r w:rsidR="00374753">
        <w:rPr>
          <w:rtl/>
        </w:rPr>
        <w:t xml:space="preserve"> </w:t>
      </w:r>
      <w:r w:rsidRPr="00784950">
        <w:rPr>
          <w:rtl/>
        </w:rPr>
        <w:t>מס על עשירים, בלי להפחית מס על כלל הציבור, למעט אולי הפחתה מסוימת לגבי</w:t>
      </w:r>
      <w:r w:rsidR="00374753">
        <w:rPr>
          <w:rtl/>
        </w:rPr>
        <w:t xml:space="preserve"> </w:t>
      </w:r>
      <w:r w:rsidRPr="00784950">
        <w:rPr>
          <w:rtl/>
        </w:rPr>
        <w:t>משתכרים ברמות שכר נמוכות מאוד. על כל פנים, זה מה שצריך לעשות.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שני,</w:t>
      </w:r>
      <w:r w:rsidR="00374753">
        <w:rPr>
          <w:rtl/>
        </w:rPr>
        <w:t xml:space="preserve"> </w:t>
      </w:r>
      <w:r w:rsidRPr="00784950">
        <w:rPr>
          <w:rtl/>
        </w:rPr>
        <w:t>צריך להגדיל את ההוצאה על גורמים מעודדי צמיחה כמו תשתיות, חינוך</w:t>
      </w:r>
      <w:r w:rsidR="00374753">
        <w:rPr>
          <w:rtl/>
        </w:rPr>
        <w:t xml:space="preserve"> </w:t>
      </w:r>
      <w:r w:rsidRPr="00784950">
        <w:rPr>
          <w:rtl/>
        </w:rPr>
        <w:t>ועזרה</w:t>
      </w:r>
      <w:r w:rsidR="00374753">
        <w:rPr>
          <w:rtl/>
        </w:rPr>
        <w:t xml:space="preserve"> </w:t>
      </w:r>
      <w:r w:rsidRPr="00784950">
        <w:rPr>
          <w:rtl/>
        </w:rPr>
        <w:t>ליצוא, ולא להגדיל הוצאות שהן תשלומי העברה. הצעת החוק הזאת בצירוף התקציב</w:t>
      </w:r>
      <w:r w:rsidR="00374753">
        <w:rPr>
          <w:rtl/>
        </w:rPr>
        <w:t xml:space="preserve"> </w:t>
      </w:r>
      <w:r w:rsidRPr="00784950">
        <w:rPr>
          <w:rtl/>
        </w:rPr>
        <w:t>עושה את ההיפך, כתוצאה מלחצים קואליציוניים שכולנו מכירים אותם.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בכלכלה </w:t>
      </w:r>
      <w:r w:rsidR="00374753">
        <w:rPr>
          <w:rtl/>
        </w:rPr>
        <w:t>–</w:t>
      </w:r>
      <w:r w:rsidRPr="00784950">
        <w:rPr>
          <w:rtl/>
        </w:rPr>
        <w:t xml:space="preserve"> 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לייצר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מאין אלא באמצעות צמיחה כלכלית.</w:t>
      </w:r>
      <w:r w:rsidR="00374753">
        <w:rPr>
          <w:rtl/>
        </w:rPr>
        <w:t xml:space="preserve"> </w:t>
      </w:r>
      <w:r w:rsidRPr="00784950">
        <w:rPr>
          <w:rtl/>
        </w:rPr>
        <w:t>דמגוגיה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מייצרת</w:t>
      </w:r>
      <w:r w:rsidR="00374753">
        <w:rPr>
          <w:rtl/>
        </w:rPr>
        <w:t xml:space="preserve"> </w:t>
      </w:r>
      <w:r w:rsidRPr="00784950">
        <w:rPr>
          <w:rtl/>
        </w:rPr>
        <w:t>צמיחה.</w:t>
      </w:r>
      <w:r w:rsidR="00374753">
        <w:rPr>
          <w:rtl/>
        </w:rPr>
        <w:t xml:space="preserve"> </w:t>
      </w:r>
      <w:r w:rsidRPr="00784950">
        <w:rPr>
          <w:rtl/>
        </w:rPr>
        <w:t>אילו היתה דמגוגיה מייצרת צמיחה, ישראל היתה המדינה</w:t>
      </w:r>
      <w:r w:rsidR="00374753">
        <w:rPr>
          <w:rtl/>
        </w:rPr>
        <w:t xml:space="preserve"> </w:t>
      </w:r>
      <w:r w:rsidRPr="00784950">
        <w:rPr>
          <w:rtl/>
        </w:rPr>
        <w:t>העשירה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בעולם.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ירידה בהשקעות חוץ, יש ירידה דרסטית</w:t>
      </w:r>
      <w:r w:rsidR="00374753">
        <w:rPr>
          <w:rtl/>
        </w:rPr>
        <w:t xml:space="preserve"> </w:t>
      </w:r>
      <w:r w:rsidRPr="00784950">
        <w:rPr>
          <w:rtl/>
        </w:rPr>
        <w:t>בתיירות,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לא צופים סוף לזה, אלא אם כן יגיע הסדר עם הפלסטינים ועם העולם</w:t>
      </w:r>
      <w:r w:rsidR="00374753">
        <w:rPr>
          <w:rtl/>
        </w:rPr>
        <w:t xml:space="preserve"> </w:t>
      </w:r>
      <w:r w:rsidRPr="00784950">
        <w:rPr>
          <w:rtl/>
        </w:rPr>
        <w:t>הערבי,</w:t>
      </w:r>
      <w:r w:rsidR="00374753">
        <w:rPr>
          <w:rtl/>
        </w:rPr>
        <w:t xml:space="preserve"> </w:t>
      </w:r>
      <w:r w:rsidRPr="00784950">
        <w:rPr>
          <w:rtl/>
        </w:rPr>
        <w:t>וזה לא נראה מאחורי הדלת, או אם תהיה התאוששות כלכלית עולמית. כמובן, הכי</w:t>
      </w:r>
      <w:r w:rsidR="00374753">
        <w:rPr>
          <w:rtl/>
        </w:rPr>
        <w:t xml:space="preserve"> </w:t>
      </w:r>
      <w:r w:rsidRPr="00784950">
        <w:rPr>
          <w:rtl/>
        </w:rPr>
        <w:t>טוב שניהם.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בנסיבות</w:t>
      </w:r>
      <w:r w:rsidR="00374753">
        <w:rPr>
          <w:rtl/>
        </w:rPr>
        <w:t xml:space="preserve"> </w:t>
      </w:r>
      <w:r w:rsidRPr="00784950">
        <w:rPr>
          <w:rtl/>
        </w:rPr>
        <w:t>כאלה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לפעול אך ורק בתוך המשק הישראלי על</w:t>
      </w:r>
      <w:r w:rsidR="00374753">
        <w:rPr>
          <w:rtl/>
        </w:rPr>
        <w:t>-</w:t>
      </w:r>
      <w:r w:rsidRPr="00784950">
        <w:rPr>
          <w:rtl/>
        </w:rPr>
        <w:t>ידי שינוי</w:t>
      </w:r>
      <w:r w:rsidR="00374753">
        <w:rPr>
          <w:rtl/>
        </w:rPr>
        <w:t xml:space="preserve"> </w:t>
      </w:r>
      <w:r w:rsidRPr="00784950">
        <w:rPr>
          <w:rtl/>
        </w:rPr>
        <w:t>סדרי</w:t>
      </w:r>
      <w:r w:rsidR="00374753">
        <w:rPr>
          <w:rtl/>
        </w:rPr>
        <w:t xml:space="preserve"> </w:t>
      </w:r>
      <w:r w:rsidRPr="00784950">
        <w:rPr>
          <w:rtl/>
        </w:rPr>
        <w:t>עדיפויות.</w:t>
      </w:r>
      <w:r w:rsidR="00374753">
        <w:rPr>
          <w:rtl/>
        </w:rPr>
        <w:t xml:space="preserve"> </w:t>
      </w:r>
      <w:r w:rsidRPr="00784950">
        <w:rPr>
          <w:rtl/>
        </w:rPr>
        <w:t>לדאבוני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סדרי</w:t>
      </w:r>
      <w:r w:rsidR="00374753">
        <w:rPr>
          <w:rtl/>
        </w:rPr>
        <w:t xml:space="preserve"> </w:t>
      </w:r>
      <w:r w:rsidRPr="00784950">
        <w:rPr>
          <w:rtl/>
        </w:rPr>
        <w:t>העדיפויות</w:t>
      </w:r>
      <w:r w:rsidR="00374753">
        <w:rPr>
          <w:rtl/>
        </w:rPr>
        <w:t xml:space="preserve"> </w:t>
      </w:r>
      <w:r w:rsidRPr="00784950">
        <w:rPr>
          <w:rtl/>
        </w:rPr>
        <w:t>בכנסת ובממשלה מוכתבים 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קבוצות לחץ.</w:t>
      </w:r>
      <w:r w:rsidR="00374753">
        <w:rPr>
          <w:rtl/>
        </w:rPr>
        <w:t xml:space="preserve"> </w:t>
      </w:r>
      <w:r w:rsidRPr="00784950">
        <w:rPr>
          <w:rtl/>
        </w:rPr>
        <w:t>קבוצת הלחץ היחידה שלא מיוצגת היא ציבור משלמי המסים והציבור העובד.</w:t>
      </w:r>
      <w:r w:rsidR="00374753">
        <w:rPr>
          <w:rtl/>
        </w:rPr>
        <w:t xml:space="preserve"> </w:t>
      </w:r>
      <w:r w:rsidRPr="00784950">
        <w:rPr>
          <w:rtl/>
        </w:rPr>
        <w:t>הציבור</w:t>
      </w:r>
      <w:r w:rsidR="00374753">
        <w:rPr>
          <w:rtl/>
        </w:rPr>
        <w:t xml:space="preserve"> </w:t>
      </w:r>
      <w:r w:rsidRPr="00784950">
        <w:rPr>
          <w:rtl/>
        </w:rPr>
        <w:t>שנושא</w:t>
      </w:r>
      <w:r w:rsidR="00374753">
        <w:rPr>
          <w:rtl/>
        </w:rPr>
        <w:t xml:space="preserve"> </w:t>
      </w:r>
      <w:r w:rsidRPr="00784950">
        <w:rPr>
          <w:rtl/>
        </w:rPr>
        <w:t>בנטל</w:t>
      </w:r>
      <w:r w:rsidR="00374753">
        <w:rPr>
          <w:rtl/>
        </w:rPr>
        <w:t xml:space="preserve"> </w:t>
      </w:r>
      <w:r w:rsidRPr="00784950">
        <w:rPr>
          <w:rtl/>
        </w:rPr>
        <w:t>אחזקתה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 ישראל הוא לא קבוצת לחץ. אנחנו מכירים את</w:t>
      </w:r>
      <w:r w:rsidR="00374753">
        <w:rPr>
          <w:rtl/>
        </w:rPr>
        <w:t xml:space="preserve"> </w:t>
      </w:r>
      <w:r w:rsidRPr="00784950">
        <w:rPr>
          <w:rtl/>
        </w:rPr>
        <w:t>קבוצת הלחץ. לכן אני וסיעתי נצביע נגד החוק הזה.</w:t>
      </w:r>
    </w:p>
    <w:p w:rsidR="00374753" w:rsidRDefault="00374753" w:rsidP="00374753">
      <w:pPr>
        <w:rPr>
          <w:rtl/>
        </w:rPr>
      </w:pPr>
    </w:p>
    <w:p w:rsidR="00374753" w:rsidRDefault="00784950" w:rsidP="0019543E">
      <w:pPr>
        <w:rPr>
          <w:rtl/>
        </w:rPr>
      </w:pPr>
      <w:r w:rsidRPr="00784950">
        <w:rPr>
          <w:rtl/>
        </w:rPr>
        <w:t>מלה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על חוק ספציפי שעבר בשקט, ואין לגביו אפילו הסתייגות. מדובר בסעיף</w:t>
      </w:r>
      <w:r w:rsidR="00374753">
        <w:rPr>
          <w:rtl/>
        </w:rPr>
        <w:t xml:space="preserve"> </w:t>
      </w:r>
      <w:r w:rsidRPr="00784950">
        <w:rPr>
          <w:rtl/>
        </w:rPr>
        <w:t>55,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סדר</w:t>
      </w:r>
      <w:r w:rsidR="00374753">
        <w:rPr>
          <w:rtl/>
        </w:rPr>
        <w:t xml:space="preserve"> </w:t>
      </w:r>
      <w:r w:rsidRPr="00784950">
        <w:rPr>
          <w:rtl/>
        </w:rPr>
        <w:t>הדין הפלילי (תיקון מס' 28). זה חוק שאני יזמתי, שנדון ארבע שנים,</w:t>
      </w:r>
      <w:r w:rsidR="00374753">
        <w:rPr>
          <w:rtl/>
        </w:rPr>
        <w:t xml:space="preserve"> </w:t>
      </w:r>
      <w:r w:rsidRPr="00784950">
        <w:rPr>
          <w:rtl/>
        </w:rPr>
        <w:t>מהכנסת הקודמת, והוא מאפשר לאדם שנאשם בפשע, בעבירה חמורה, קודם כול שידע שעומדים</w:t>
      </w:r>
      <w:r w:rsidR="00374753">
        <w:rPr>
          <w:rtl/>
        </w:rPr>
        <w:t xml:space="preserve"> </w:t>
      </w:r>
      <w:r w:rsidRPr="00784950">
        <w:rPr>
          <w:rtl/>
        </w:rPr>
        <w:t>להאשים</w:t>
      </w:r>
      <w:r w:rsidR="00374753">
        <w:rPr>
          <w:rtl/>
        </w:rPr>
        <w:t xml:space="preserve"> </w:t>
      </w:r>
      <w:r w:rsidRPr="00784950">
        <w:rPr>
          <w:rtl/>
        </w:rPr>
        <w:t>אותו;</w:t>
      </w:r>
      <w:r w:rsidR="00374753">
        <w:rPr>
          <w:rtl/>
        </w:rPr>
        <w:t xml:space="preserve"> </w:t>
      </w:r>
      <w:r w:rsidRPr="00784950">
        <w:rPr>
          <w:rtl/>
        </w:rPr>
        <w:t>שנית,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 רוצה, שישמעו אותו. זה חוק מינימלי, זה לא חוק של</w:t>
      </w:r>
      <w:r w:rsidR="00374753">
        <w:rPr>
          <w:rtl/>
        </w:rPr>
        <w:t xml:space="preserve"> </w:t>
      </w:r>
      <w:r w:rsidRPr="00784950">
        <w:rPr>
          <w:rtl/>
        </w:rPr>
        <w:t>זכויות נאשמים, כפי שמקובל במקומות אחרים. במקומות אחרים אי</w:t>
      </w:r>
      <w:r w:rsidR="00374753">
        <w:rPr>
          <w:rtl/>
        </w:rPr>
        <w:t>-</w:t>
      </w:r>
      <w:r w:rsidRPr="00784950">
        <w:rPr>
          <w:rtl/>
        </w:rPr>
        <w:t>אפשר להעמיד אדם לדין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עובר תהליך משפטי, </w:t>
      </w:r>
      <w:r w:rsidR="0019543E" w:rsidRPr="0019543E">
        <w:t>GRAND JURY</w:t>
      </w:r>
      <w:r w:rsidR="0019543E" w:rsidRPr="0019543E">
        <w:rPr>
          <w:szCs w:val="20"/>
          <w:rtl/>
        </w:rPr>
        <w:t xml:space="preserve"> </w:t>
      </w:r>
      <w:r w:rsidRPr="00784950">
        <w:rPr>
          <w:rtl/>
        </w:rPr>
        <w:t>או חקירה מוקדמת.</w:t>
      </w:r>
      <w:r w:rsidR="00374753">
        <w:rPr>
          <w:rtl/>
        </w:rPr>
        <w:t xml:space="preserve"> </w:t>
      </w:r>
      <w:r w:rsidRPr="00784950">
        <w:rPr>
          <w:rtl/>
        </w:rPr>
        <w:t>הכנסת, במסגרת</w:t>
      </w:r>
      <w:r w:rsidR="00374753">
        <w:rPr>
          <w:rtl/>
        </w:rPr>
        <w:t xml:space="preserve"> </w:t>
      </w:r>
      <w:r w:rsidRPr="00784950">
        <w:rPr>
          <w:rtl/>
        </w:rPr>
        <w:t>האווירה</w:t>
      </w:r>
      <w:r w:rsidR="00374753">
        <w:rPr>
          <w:rtl/>
        </w:rPr>
        <w:t xml:space="preserve"> </w:t>
      </w:r>
      <w:r w:rsidRPr="00784950">
        <w:rPr>
          <w:rtl/>
        </w:rPr>
        <w:t>שהיתה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בשנות ה</w:t>
      </w:r>
      <w:r w:rsidR="00374753">
        <w:rPr>
          <w:rtl/>
        </w:rPr>
        <w:t>-</w:t>
      </w:r>
      <w:r w:rsidRPr="00784950">
        <w:rPr>
          <w:rtl/>
        </w:rPr>
        <w:t>50 וה</w:t>
      </w:r>
      <w:r w:rsidR="00374753">
        <w:rPr>
          <w:rtl/>
        </w:rPr>
        <w:t>-</w:t>
      </w:r>
      <w:r w:rsidRPr="00784950">
        <w:rPr>
          <w:rtl/>
        </w:rPr>
        <w:t>60, ביטלה את כל ההגנות האלה של הנאשמים. 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להחזיר</w:t>
      </w:r>
      <w:r w:rsidR="00374753">
        <w:rPr>
          <w:rtl/>
        </w:rPr>
        <w:t xml:space="preserve"> </w:t>
      </w:r>
      <w:r w:rsidRPr="00784950">
        <w:rPr>
          <w:rtl/>
        </w:rPr>
        <w:t>דבר אלמנטרי, קטן מאוד, שנאשם ידע לא מהעיתון ולא ממכתב מבית</w:t>
      </w:r>
      <w:r w:rsidR="00374753">
        <w:rPr>
          <w:rtl/>
        </w:rPr>
        <w:t>-</w:t>
      </w:r>
      <w:r w:rsidRPr="00784950">
        <w:rPr>
          <w:rtl/>
        </w:rPr>
        <w:t>המשפט</w:t>
      </w:r>
      <w:r w:rsidR="00374753">
        <w:rPr>
          <w:rtl/>
        </w:rPr>
        <w:t xml:space="preserve"> </w:t>
      </w:r>
      <w:r w:rsidRPr="00784950">
        <w:rPr>
          <w:rtl/>
        </w:rPr>
        <w:t>שעומדים להעמיד אותו לדין על עבירה חמורה. זה הכול.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שהחוק הזה עולה 70 מיליון ש"ח לשנה. זה לא נכון. הוא עולה, אבל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גם חוסך כסף.</w:t>
      </w:r>
      <w:r w:rsidR="00374753">
        <w:rPr>
          <w:rtl/>
        </w:rPr>
        <w:t xml:space="preserve"> </w:t>
      </w:r>
      <w:r w:rsidRPr="00784950">
        <w:rPr>
          <w:rtl/>
        </w:rPr>
        <w:t>הוא יחסוך כסף מבתי</w:t>
      </w:r>
      <w:r w:rsidR="00374753">
        <w:rPr>
          <w:rtl/>
        </w:rPr>
        <w:t>-</w:t>
      </w:r>
      <w:r w:rsidRPr="00784950">
        <w:rPr>
          <w:rtl/>
        </w:rPr>
        <w:t>המשפט, על</w:t>
      </w:r>
      <w:r w:rsidR="00374753">
        <w:rPr>
          <w:rtl/>
        </w:rPr>
        <w:t>-</w:t>
      </w:r>
      <w:r w:rsidRPr="00784950">
        <w:rPr>
          <w:rtl/>
        </w:rPr>
        <w:t>ידי מניעת העמדות לדין מיותרות.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נאשמים</w:t>
      </w:r>
      <w:r w:rsidR="00374753">
        <w:rPr>
          <w:rtl/>
        </w:rPr>
        <w:t xml:space="preserve"> </w:t>
      </w:r>
      <w:r w:rsidRPr="00784950">
        <w:rPr>
          <w:rtl/>
        </w:rPr>
        <w:t>ישכנעו גם את הפרקליטות, כך אנחנו מקווים, שהעמדתם לדין בטעות</w:t>
      </w:r>
      <w:r w:rsidR="00374753">
        <w:rPr>
          <w:rtl/>
        </w:rPr>
        <w:t xml:space="preserve"> </w:t>
      </w:r>
      <w:r w:rsidRPr="00784950">
        <w:rPr>
          <w:rtl/>
        </w:rPr>
        <w:t>יסודה.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משוכנע, שהחוק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 דבר, יביא לחיסכון בכסף וייתן משהו</w:t>
      </w:r>
      <w:r w:rsidR="00374753">
        <w:rPr>
          <w:rtl/>
        </w:rPr>
        <w:t xml:space="preserve"> </w:t>
      </w:r>
      <w:r w:rsidRPr="00784950">
        <w:rPr>
          <w:rtl/>
        </w:rPr>
        <w:t>לזכויות נאשמים.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בוטל בחוק ההסדרים?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נדחה</w:t>
      </w:r>
      <w:r w:rsidR="00374753">
        <w:rPr>
          <w:rtl/>
        </w:rPr>
        <w:t xml:space="preserve"> </w:t>
      </w:r>
      <w:r w:rsidRPr="00784950">
        <w:rPr>
          <w:rtl/>
        </w:rPr>
        <w:t>בחוק ההסדרים. בניגוד למה שנמסר לי, אפילו לא הוגשה הסתייגות לגבי</w:t>
      </w:r>
      <w:r w:rsidR="00374753">
        <w:rPr>
          <w:rtl/>
        </w:rPr>
        <w:t xml:space="preserve"> </w:t>
      </w:r>
      <w:r w:rsidRPr="00784950">
        <w:rPr>
          <w:rtl/>
        </w:rPr>
        <w:t>זה. משום כך אני כמובן אצביע נגד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לומר, החוק הזה הוא חוק חיוני. האוצר טועה בכך שהוא רואה בחוק הזה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מגדיל</w:t>
      </w:r>
      <w:r w:rsidR="00374753">
        <w:rPr>
          <w:rtl/>
        </w:rPr>
        <w:t xml:space="preserve"> </w:t>
      </w:r>
      <w:r w:rsidRPr="00784950">
        <w:rPr>
          <w:rtl/>
        </w:rPr>
        <w:t>הוצאות.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המשפטים</w:t>
      </w:r>
      <w:r w:rsidR="00374753">
        <w:rPr>
          <w:rtl/>
        </w:rPr>
        <w:t xml:space="preserve"> </w:t>
      </w:r>
      <w:r w:rsidRPr="00784950">
        <w:rPr>
          <w:rtl/>
        </w:rPr>
        <w:t>טועה בכך שהוא לא עמד על ביצוע החוק. יש כאן</w:t>
      </w:r>
      <w:r w:rsidR="00374753">
        <w:rPr>
          <w:rtl/>
        </w:rPr>
        <w:t xml:space="preserve"> </w:t>
      </w:r>
      <w:r w:rsidRPr="00784950">
        <w:rPr>
          <w:rtl/>
        </w:rPr>
        <w:t>בעיה עם זכויות נאשמים.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לפני שבוע התפרסמה בעיתון "ידיעות אחרונות" כתבה, ריאיון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קצין</w:t>
      </w:r>
      <w:r w:rsidR="00374753">
        <w:rPr>
          <w:rtl/>
        </w:rPr>
        <w:t xml:space="preserve"> </w:t>
      </w:r>
      <w:r w:rsidRPr="00784950">
        <w:rPr>
          <w:rtl/>
        </w:rPr>
        <w:t>משטרה</w:t>
      </w:r>
      <w:r w:rsidR="00374753">
        <w:rPr>
          <w:rtl/>
        </w:rPr>
        <w:t xml:space="preserve"> </w:t>
      </w:r>
      <w:r w:rsidRPr="00784950">
        <w:rPr>
          <w:rtl/>
        </w:rPr>
        <w:t>לשעבר,</w:t>
      </w:r>
      <w:r w:rsidR="00374753">
        <w:rPr>
          <w:rtl/>
        </w:rPr>
        <w:t xml:space="preserve"> </w:t>
      </w:r>
      <w:r w:rsidRPr="00784950">
        <w:rPr>
          <w:rtl/>
        </w:rPr>
        <w:t>שתיאר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פיברקו</w:t>
      </w:r>
      <w:r w:rsidR="00374753">
        <w:rPr>
          <w:rtl/>
        </w:rPr>
        <w:t xml:space="preserve"> </w:t>
      </w:r>
      <w:r w:rsidRPr="00784950">
        <w:rPr>
          <w:rtl/>
        </w:rPr>
        <w:t>ראיות והודאות של נאשמים. אני חושב</w:t>
      </w:r>
      <w:r w:rsidR="00374753">
        <w:rPr>
          <w:rtl/>
        </w:rPr>
        <w:t xml:space="preserve"> </w:t>
      </w:r>
      <w:r w:rsidRPr="00784950">
        <w:rPr>
          <w:rtl/>
        </w:rPr>
        <w:t>שבימינו</w:t>
      </w:r>
      <w:r w:rsidR="00374753">
        <w:rPr>
          <w:rtl/>
        </w:rPr>
        <w:t xml:space="preserve"> </w:t>
      </w:r>
      <w:r w:rsidRPr="00784950">
        <w:rPr>
          <w:rtl/>
        </w:rPr>
        <w:t>זה כבר לא כך. יש בכל זאת מחלקה לחקירות שוטרים, יש מודעות חדשה במשטרה.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שקרא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על פרשת מע"ץ, כנופיית מע"ץ </w:t>
      </w:r>
      <w:r w:rsidR="00374753">
        <w:rPr>
          <w:rtl/>
        </w:rPr>
        <w:t>–</w:t>
      </w:r>
      <w:r w:rsidRPr="00784950">
        <w:rPr>
          <w:rtl/>
        </w:rPr>
        <w:t xml:space="preserve"> כנופיה שלא היתה ולא נבראה אלא היתה</w:t>
      </w:r>
      <w:r w:rsidR="00374753">
        <w:rPr>
          <w:rtl/>
        </w:rPr>
        <w:t xml:space="preserve"> </w:t>
      </w:r>
      <w:r w:rsidRPr="00784950">
        <w:rPr>
          <w:rtl/>
        </w:rPr>
        <w:t>דמיון,</w:t>
      </w:r>
      <w:r w:rsidR="00374753">
        <w:rPr>
          <w:rtl/>
        </w:rPr>
        <w:t xml:space="preserve"> </w:t>
      </w:r>
      <w:r w:rsidRPr="00784950">
        <w:rPr>
          <w:rtl/>
        </w:rPr>
        <w:t>שהומצאה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– </w:t>
      </w:r>
      <w:r w:rsidRPr="00784950">
        <w:rPr>
          <w:rtl/>
        </w:rPr>
        <w:t>וקרא את פסק</w:t>
      </w:r>
      <w:r w:rsidR="00374753">
        <w:rPr>
          <w:rtl/>
        </w:rPr>
        <w:t>-</w:t>
      </w:r>
      <w:r w:rsidRPr="00784950">
        <w:rPr>
          <w:rtl/>
        </w:rPr>
        <w:t xml:space="preserve">הדין </w:t>
      </w:r>
      <w:r w:rsidR="00374753">
        <w:rPr>
          <w:rtl/>
        </w:rPr>
        <w:t>–</w:t>
      </w:r>
      <w:r w:rsidRPr="00784950">
        <w:rPr>
          <w:rtl/>
        </w:rPr>
        <w:t xml:space="preserve"> פסק</w:t>
      </w:r>
      <w:r w:rsidR="00374753">
        <w:rPr>
          <w:rtl/>
        </w:rPr>
        <w:t>-</w:t>
      </w:r>
      <w:r w:rsidRPr="00784950">
        <w:rPr>
          <w:rtl/>
        </w:rPr>
        <w:t>הדין מזעזע יותר</w:t>
      </w:r>
      <w:r w:rsidR="00374753">
        <w:rPr>
          <w:rtl/>
        </w:rPr>
        <w:t xml:space="preserve"> </w:t>
      </w:r>
      <w:r w:rsidRPr="00784950">
        <w:rPr>
          <w:rtl/>
        </w:rPr>
        <w:t>מחקירות</w:t>
      </w:r>
      <w:r w:rsidR="00374753">
        <w:rPr>
          <w:rtl/>
        </w:rPr>
        <w:t xml:space="preserve"> </w:t>
      </w:r>
      <w:r w:rsidRPr="00784950">
        <w:rPr>
          <w:rtl/>
        </w:rPr>
        <w:t>המשטרה</w:t>
      </w:r>
      <w:r w:rsidR="00374753">
        <w:rPr>
          <w:rtl/>
        </w:rPr>
        <w:t xml:space="preserve"> – </w:t>
      </w:r>
      <w:r w:rsidRPr="00784950">
        <w:rPr>
          <w:rtl/>
        </w:rPr>
        <w:t>לדעתי יודע שהדבר שהצעתי כאן הוא מינימליסטי. הוא אומר לאדם: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קודם כול תדע שעומדים להאשים אותך.</w:t>
      </w:r>
      <w:r w:rsidR="00374753">
        <w:rPr>
          <w:rtl/>
        </w:rPr>
        <w:t xml:space="preserve"> </w:t>
      </w:r>
      <w:r w:rsidRPr="00784950">
        <w:rPr>
          <w:rtl/>
        </w:rPr>
        <w:t>באנגליה ובארצות</w:t>
      </w:r>
      <w:r w:rsidR="00374753">
        <w:rPr>
          <w:rtl/>
        </w:rPr>
        <w:t>-</w:t>
      </w:r>
      <w:r w:rsidRPr="00784950">
        <w:rPr>
          <w:rtl/>
        </w:rPr>
        <w:t>הברית הוא יכול לבוא עם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</w:t>
      </w:r>
      <w:r w:rsidR="00374753">
        <w:rPr>
          <w:rtl/>
        </w:rPr>
        <w:t xml:space="preserve"> </w:t>
      </w:r>
      <w:r w:rsidRPr="00784950">
        <w:rPr>
          <w:rtl/>
        </w:rPr>
        <w:t>ולטעון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צריך להאשים אותו.</w:t>
      </w:r>
      <w:r w:rsidR="00374753">
        <w:rPr>
          <w:rtl/>
        </w:rPr>
        <w:t xml:space="preserve"> </w:t>
      </w:r>
      <w:r w:rsidRPr="00784950">
        <w:rPr>
          <w:rtl/>
        </w:rPr>
        <w:t>בישראל חיסלנו את זה בחקיקה מוטרפת של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חיסלנו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ההגנות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נאשמים.</w:t>
      </w:r>
      <w:r w:rsidR="00374753">
        <w:rPr>
          <w:rtl/>
        </w:rPr>
        <w:t xml:space="preserve"> </w:t>
      </w:r>
      <w:r w:rsidRPr="00784950">
        <w:rPr>
          <w:rtl/>
        </w:rPr>
        <w:t>הכול הולך כאן לייעול מערכת המשפט</w:t>
      </w:r>
      <w:r w:rsidR="00374753">
        <w:rPr>
          <w:rtl/>
        </w:rPr>
        <w:t xml:space="preserve"> </w:t>
      </w:r>
      <w:r w:rsidRPr="00784950">
        <w:rPr>
          <w:rtl/>
        </w:rPr>
        <w:t>הפלילי. כל כך מייעלים אותה, שהיא על סף קריסה.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הנשק</w:t>
      </w:r>
      <w:r w:rsidR="00374753">
        <w:rPr>
          <w:rtl/>
        </w:rPr>
        <w:t xml:space="preserve"> </w:t>
      </w:r>
      <w:r w:rsidRPr="00784950">
        <w:rPr>
          <w:rtl/>
        </w:rPr>
        <w:t>הקטנטן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נותן בידי האנשים שעומדים להיות נאשמים בבית</w:t>
      </w:r>
      <w:r w:rsidR="00374753">
        <w:rPr>
          <w:rtl/>
        </w:rPr>
        <w:t>-</w:t>
      </w:r>
      <w:r w:rsidRPr="00784950">
        <w:rPr>
          <w:rtl/>
        </w:rPr>
        <w:t>משפט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ועולמם חרב עליהם </w:t>
      </w:r>
      <w:r w:rsidR="00374753">
        <w:rPr>
          <w:rtl/>
        </w:rPr>
        <w:t>–</w:t>
      </w:r>
      <w:r w:rsidRPr="00784950">
        <w:rPr>
          <w:rtl/>
        </w:rPr>
        <w:t xml:space="preserve"> הרי מה זה העמדה לדין? העמדה לדין בעבירת פשע זה חצי פסק</w:t>
      </w:r>
      <w:r w:rsidR="00374753">
        <w:rPr>
          <w:rtl/>
        </w:rPr>
        <w:t>-</w:t>
      </w:r>
      <w:r w:rsidRPr="00784950">
        <w:rPr>
          <w:rtl/>
        </w:rPr>
        <w:t>דין.</w:t>
      </w:r>
      <w:r w:rsidR="00374753">
        <w:rPr>
          <w:rtl/>
        </w:rPr>
        <w:t xml:space="preserve"> 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מתחילים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מנודים, האשה סובלת, הוצאות כספיות עצומות.</w:t>
      </w:r>
      <w:r w:rsidR="00374753">
        <w:rPr>
          <w:rtl/>
        </w:rPr>
        <w:t xml:space="preserve"> </w:t>
      </w:r>
      <w:r w:rsidRPr="00784950">
        <w:rPr>
          <w:rtl/>
        </w:rPr>
        <w:t>ההחלטה</w:t>
      </w:r>
      <w:r w:rsidR="00374753">
        <w:rPr>
          <w:rtl/>
        </w:rPr>
        <w:t xml:space="preserve"> </w:t>
      </w:r>
      <w:r w:rsidRPr="00784950">
        <w:rPr>
          <w:rtl/>
        </w:rPr>
        <w:t>להעמיד לדין זו החלטה מאוד מאוד חמורה, ובעיקר בעבירות חמורות של פשע, עבירות שיש</w:t>
      </w:r>
      <w:r w:rsidR="00374753">
        <w:rPr>
          <w:rtl/>
        </w:rPr>
        <w:t xml:space="preserve"> </w:t>
      </w:r>
      <w:r w:rsidRPr="00784950">
        <w:rPr>
          <w:rtl/>
        </w:rPr>
        <w:t>עמן</w:t>
      </w:r>
      <w:r w:rsidR="00374753">
        <w:rPr>
          <w:rtl/>
        </w:rPr>
        <w:t xml:space="preserve"> </w:t>
      </w:r>
      <w:r w:rsidRPr="00784950">
        <w:rPr>
          <w:rtl/>
        </w:rPr>
        <w:t>קלון ויש עמן מאסר. את המינימום הזה באה הממשלה ומחליטה לדחות מ</w:t>
      </w:r>
      <w:r w:rsidR="00374753">
        <w:rPr>
          <w:rtl/>
        </w:rPr>
        <w:t>-</w:t>
      </w:r>
      <w:r w:rsidRPr="00784950">
        <w:rPr>
          <w:rtl/>
        </w:rPr>
        <w:t>15 במאי ל</w:t>
      </w:r>
      <w:r w:rsidR="00374753">
        <w:rPr>
          <w:rtl/>
        </w:rPr>
        <w:t>-</w:t>
      </w:r>
      <w:r w:rsidRPr="00784950">
        <w:rPr>
          <w:rtl/>
        </w:rPr>
        <w:t>1</w:t>
      </w:r>
      <w:r w:rsidR="00374753">
        <w:rPr>
          <w:rtl/>
        </w:rPr>
        <w:t xml:space="preserve"> </w:t>
      </w:r>
      <w:r w:rsidRPr="00784950">
        <w:rPr>
          <w:rtl/>
        </w:rPr>
        <w:t>בינואר.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אתנגד</w:t>
      </w:r>
      <w:r w:rsidR="00374753">
        <w:rPr>
          <w:rtl/>
        </w:rPr>
        <w:t xml:space="preserve"> </w:t>
      </w:r>
      <w:r w:rsidRPr="00784950">
        <w:rPr>
          <w:rtl/>
        </w:rPr>
        <w:t>לזה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תוקף.</w:t>
      </w:r>
      <w:r w:rsidR="00374753">
        <w:rPr>
          <w:rtl/>
        </w:rPr>
        <w:t xml:space="preserve"> </w:t>
      </w:r>
      <w:r w:rsidRPr="00784950">
        <w:rPr>
          <w:rtl/>
        </w:rPr>
        <w:t>זו בעצם, לדעתי, אי</w:t>
      </w:r>
      <w:r w:rsidR="00374753">
        <w:rPr>
          <w:rtl/>
        </w:rPr>
        <w:t>-</w:t>
      </w:r>
      <w:r w:rsidRPr="00784950">
        <w:rPr>
          <w:rtl/>
        </w:rPr>
        <w:t>הבנה מוחלטת של זכויות</w:t>
      </w:r>
      <w:r w:rsidR="00374753">
        <w:rPr>
          <w:rtl/>
        </w:rPr>
        <w:t xml:space="preserve"> </w:t>
      </w:r>
      <w:r w:rsidRPr="00784950">
        <w:rPr>
          <w:rtl/>
        </w:rPr>
        <w:t>נאשמים במדינת ישראל.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 לחבר הכנסת אמנון רובינשטיין. חברת הכנסת יהודית נאות, בבקשה.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עזמי</w:t>
      </w:r>
      <w:r w:rsidR="00374753">
        <w:rPr>
          <w:rtl/>
        </w:rPr>
        <w:t xml:space="preserve"> </w:t>
      </w:r>
      <w:r w:rsidRPr="00784950">
        <w:rPr>
          <w:rtl/>
        </w:rPr>
        <w:t>בשארה,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תורו,</w:t>
      </w:r>
      <w:r w:rsidR="00374753">
        <w:rPr>
          <w:rtl/>
        </w:rPr>
        <w:t xml:space="preserve"> </w:t>
      </w:r>
      <w:r w:rsidRPr="00784950">
        <w:rPr>
          <w:rtl/>
        </w:rPr>
        <w:t>הוא ג'נטלמן כנראה ויש אולי סולידריות בין</w:t>
      </w:r>
      <w:r w:rsidR="00374753">
        <w:rPr>
          <w:rtl/>
        </w:rPr>
        <w:t xml:space="preserve"> </w:t>
      </w:r>
      <w:r w:rsidRPr="00784950">
        <w:rPr>
          <w:rtl/>
        </w:rPr>
        <w:t>המרצים והפרופסורים. את מוזמנת לדבר, ברשותו של חבר הכנסת עזמי בשארה, שוויתר.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קודם כול אני מודה לך, חבר הכנסת עזמי בשארה.</w:t>
      </w:r>
      <w:r w:rsidR="00374753">
        <w:rPr>
          <w:rtl/>
        </w:rPr>
        <w:t xml:space="preserve"> </w:t>
      </w:r>
      <w:r w:rsidRPr="00784950">
        <w:rPr>
          <w:rtl/>
        </w:rPr>
        <w:t>אני הייתי פה ברגע מצוקה, היושב</w:t>
      </w:r>
      <w:r w:rsidR="00374753">
        <w:rPr>
          <w:rtl/>
        </w:rPr>
        <w:t>-</w:t>
      </w:r>
      <w:r w:rsidRPr="00784950">
        <w:rPr>
          <w:rtl/>
        </w:rPr>
        <w:t>ראש שקל לסגור את הישיבה ואז התנדבתי לשאת דברים.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הסיבה, כי אחרת ישיבת המליאה הדנה בחוק ההסדרים היתה ננעלת.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חושבת שזה לא היה אסון לאומה, כי ממילא הכול חתום, נעול, ואנחנו משחיתים דברים על</w:t>
      </w:r>
      <w:r w:rsidR="00374753">
        <w:rPr>
          <w:rtl/>
        </w:rPr>
        <w:t xml:space="preserve"> </w:t>
      </w:r>
      <w:r w:rsidRPr="00784950">
        <w:rPr>
          <w:rtl/>
        </w:rPr>
        <w:t>אוזניים</w:t>
      </w:r>
      <w:r w:rsidR="00374753">
        <w:rPr>
          <w:rtl/>
        </w:rPr>
        <w:t xml:space="preserve"> </w:t>
      </w:r>
      <w:r w:rsidRPr="00784950">
        <w:rPr>
          <w:rtl/>
        </w:rPr>
        <w:t>ערלות.</w:t>
      </w:r>
      <w:r w:rsidR="00374753">
        <w:rPr>
          <w:rtl/>
        </w:rPr>
        <w:t xml:space="preserve"> </w:t>
      </w:r>
      <w:r w:rsidRPr="00784950">
        <w:rPr>
          <w:rtl/>
        </w:rPr>
        <w:t>אני גם לא כל כך מוצאת טעם בכך שאי</w:t>
      </w:r>
      <w:r w:rsidR="00374753">
        <w:rPr>
          <w:rtl/>
        </w:rPr>
        <w:t>-</w:t>
      </w:r>
      <w:r w:rsidRPr="00784950">
        <w:rPr>
          <w:rtl/>
        </w:rPr>
        <w:t>שם ב"דברי הכנסת" יהיה כתוב</w:t>
      </w:r>
      <w:r w:rsidR="00374753">
        <w:rPr>
          <w:rtl/>
        </w:rPr>
        <w:t xml:space="preserve"> </w:t>
      </w:r>
      <w:r w:rsidRPr="00784950">
        <w:rPr>
          <w:rtl/>
        </w:rPr>
        <w:t>שאמרתי כך וכך.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קראתי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חצי</w:t>
      </w:r>
      <w:r w:rsidR="00374753">
        <w:rPr>
          <w:rtl/>
        </w:rPr>
        <w:t xml:space="preserve"> </w:t>
      </w:r>
      <w:r w:rsidRPr="00784950">
        <w:rPr>
          <w:rtl/>
        </w:rPr>
        <w:t>מיליארד השקל. אני יודעת שאין סיכוי שהסטודנטים יקבלו את מה</w:t>
      </w:r>
      <w:r w:rsidR="00374753">
        <w:rPr>
          <w:rtl/>
        </w:rPr>
        <w:t xml:space="preserve"> </w:t>
      </w:r>
      <w:r w:rsidRPr="00784950">
        <w:rPr>
          <w:rtl/>
        </w:rPr>
        <w:t>שהובטח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יודעת</w:t>
      </w:r>
      <w:r w:rsidR="00374753">
        <w:rPr>
          <w:rtl/>
        </w:rPr>
        <w:t xml:space="preserve"> </w:t>
      </w:r>
      <w:r w:rsidRPr="00784950">
        <w:rPr>
          <w:rtl/>
        </w:rPr>
        <w:t>שהנכים</w:t>
      </w:r>
      <w:r w:rsidR="00374753">
        <w:rPr>
          <w:rtl/>
        </w:rPr>
        <w:t xml:space="preserve"> </w:t>
      </w:r>
      <w:r w:rsidRPr="00784950">
        <w:rPr>
          <w:rtl/>
        </w:rPr>
        <w:t>ימשיכו</w:t>
      </w:r>
      <w:r w:rsidR="00374753">
        <w:rPr>
          <w:rtl/>
        </w:rPr>
        <w:t xml:space="preserve"> </w:t>
      </w:r>
      <w:r w:rsidRPr="00784950">
        <w:rPr>
          <w:rtl/>
        </w:rPr>
        <w:t>להתגולל</w:t>
      </w:r>
      <w:r w:rsidR="00374753">
        <w:rPr>
          <w:rtl/>
        </w:rPr>
        <w:t xml:space="preserve"> </w:t>
      </w:r>
      <w:r w:rsidRPr="00784950">
        <w:rPr>
          <w:rtl/>
        </w:rPr>
        <w:t>ברחובות.</w:t>
      </w:r>
      <w:r w:rsidR="00374753">
        <w:rPr>
          <w:rtl/>
        </w:rPr>
        <w:t xml:space="preserve"> </w:t>
      </w:r>
      <w:r w:rsidRPr="00784950">
        <w:rPr>
          <w:rtl/>
        </w:rPr>
        <w:t>אני לא חושבת שכל</w:t>
      </w:r>
      <w:r w:rsidR="00374753">
        <w:rPr>
          <w:rtl/>
        </w:rPr>
        <w:t xml:space="preserve"> </w:t>
      </w:r>
      <w:r w:rsidRPr="00784950">
        <w:rPr>
          <w:rtl/>
        </w:rPr>
        <w:t>תביעותיהם</w:t>
      </w:r>
      <w:r w:rsidR="00374753">
        <w:rPr>
          <w:rtl/>
        </w:rPr>
        <w:t xml:space="preserve"> </w:t>
      </w:r>
      <w:r w:rsidRPr="00784950">
        <w:rPr>
          <w:rtl/>
        </w:rPr>
        <w:t>היו צריכות</w:t>
      </w:r>
      <w:r w:rsidR="00374753">
        <w:rPr>
          <w:rtl/>
        </w:rPr>
        <w:t xml:space="preserve"> </w:t>
      </w:r>
      <w:r w:rsidRPr="00784950">
        <w:rPr>
          <w:rtl/>
        </w:rPr>
        <w:t>להיענות,</w:t>
      </w:r>
      <w:r w:rsidR="00374753">
        <w:rPr>
          <w:rtl/>
        </w:rPr>
        <w:t xml:space="preserve"> </w:t>
      </w:r>
      <w:r w:rsidRPr="00784950">
        <w:rPr>
          <w:rtl/>
        </w:rPr>
        <w:t>כי אי</w:t>
      </w:r>
      <w:r w:rsidR="00374753">
        <w:rPr>
          <w:rtl/>
        </w:rPr>
        <w:t>-</w:t>
      </w:r>
      <w:r w:rsidRPr="00784950">
        <w:rPr>
          <w:rtl/>
        </w:rPr>
        <w:t>אפשר, אבל אני סבורה שאי</w:t>
      </w:r>
      <w:r w:rsidR="00374753">
        <w:rPr>
          <w:rtl/>
        </w:rPr>
        <w:t>-</w:t>
      </w:r>
      <w:r w:rsidRPr="00784950">
        <w:rPr>
          <w:rtl/>
        </w:rPr>
        <w:t>הידברות אתם היא</w:t>
      </w:r>
      <w:r w:rsidR="00374753">
        <w:rPr>
          <w:rtl/>
        </w:rPr>
        <w:t xml:space="preserve"> </w:t>
      </w:r>
      <w:r w:rsidRPr="00784950">
        <w:rPr>
          <w:rtl/>
        </w:rPr>
        <w:t>בעצם ביטוי לציניות ולמה שבעצם היא דעתי על הממשלה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מאיגרא</w:t>
      </w:r>
      <w:r w:rsidR="00374753">
        <w:rPr>
          <w:rtl/>
        </w:rPr>
        <w:t xml:space="preserve"> </w:t>
      </w:r>
      <w:r w:rsidRPr="00784950">
        <w:rPr>
          <w:rtl/>
        </w:rPr>
        <w:t>רמא</w:t>
      </w:r>
      <w:r w:rsidR="00374753">
        <w:rPr>
          <w:rtl/>
        </w:rPr>
        <w:t xml:space="preserve"> </w:t>
      </w:r>
      <w:r w:rsidRPr="00784950">
        <w:rPr>
          <w:rtl/>
        </w:rPr>
        <w:t>של דיבורים, שהמשק במצב קשה, ואנחנו נקצץ 6 מיליארדי שקל וכולם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לשנס</w:t>
      </w:r>
      <w:r w:rsidR="00374753">
        <w:rPr>
          <w:rtl/>
        </w:rPr>
        <w:t xml:space="preserve"> </w:t>
      </w:r>
      <w:r w:rsidRPr="00784950">
        <w:rPr>
          <w:rtl/>
        </w:rPr>
        <w:t>מותניים,</w:t>
      </w:r>
      <w:r w:rsidR="00374753">
        <w:rPr>
          <w:rtl/>
        </w:rPr>
        <w:t xml:space="preserve"> </w:t>
      </w:r>
      <w:r w:rsidRPr="00784950">
        <w:rPr>
          <w:rtl/>
        </w:rPr>
        <w:t>מסתבר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כאלה</w:t>
      </w:r>
      <w:r w:rsidR="00374753">
        <w:rPr>
          <w:rtl/>
        </w:rPr>
        <w:t xml:space="preserve"> </w:t>
      </w:r>
      <w:r w:rsidRPr="00784950">
        <w:rPr>
          <w:rtl/>
        </w:rPr>
        <w:t>שככל שנקפו הימים</w:t>
      </w:r>
      <w:r w:rsidR="00374753">
        <w:rPr>
          <w:rtl/>
        </w:rPr>
        <w:t xml:space="preserve"> </w:t>
      </w:r>
      <w:r w:rsidRPr="00784950">
        <w:rPr>
          <w:rtl/>
        </w:rPr>
        <w:t>החורים בחגורה שלהם</w:t>
      </w:r>
      <w:r w:rsidR="00374753">
        <w:rPr>
          <w:rtl/>
        </w:rPr>
        <w:t xml:space="preserve"> </w:t>
      </w:r>
      <w:r w:rsidRPr="00784950">
        <w:rPr>
          <w:rtl/>
        </w:rPr>
        <w:t>זזו לכיוון הרחבה והרחבה. נקפו.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שעשו</w:t>
      </w:r>
      <w:r w:rsidR="00374753">
        <w:rPr>
          <w:rtl/>
        </w:rPr>
        <w:t xml:space="preserve"> </w:t>
      </w:r>
      <w:r w:rsidRPr="00784950">
        <w:rPr>
          <w:rtl/>
        </w:rPr>
        <w:t>משר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חוכא</w:t>
      </w:r>
      <w:r w:rsidR="00374753">
        <w:rPr>
          <w:rtl/>
        </w:rPr>
        <w:t xml:space="preserve"> </w:t>
      </w:r>
      <w:r w:rsidRPr="00784950">
        <w:rPr>
          <w:rtl/>
        </w:rPr>
        <w:t>ואטלולא,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כדי כך שאשתו נאלצה לרוץ ולהזדעק</w:t>
      </w:r>
      <w:r w:rsidR="00374753">
        <w:rPr>
          <w:rtl/>
        </w:rPr>
        <w:t xml:space="preserve"> </w:t>
      </w:r>
      <w:r w:rsidRPr="00784950">
        <w:rPr>
          <w:rtl/>
        </w:rPr>
        <w:t>במהדורות</w:t>
      </w:r>
      <w:r w:rsidR="00374753">
        <w:rPr>
          <w:rtl/>
        </w:rPr>
        <w:t xml:space="preserve"> </w:t>
      </w:r>
      <w:r w:rsidRPr="00784950">
        <w:rPr>
          <w:rtl/>
        </w:rPr>
        <w:t>החדשות</w:t>
      </w:r>
      <w:r w:rsidR="00374753">
        <w:rPr>
          <w:rtl/>
        </w:rPr>
        <w:t xml:space="preserve"> </w:t>
      </w:r>
      <w:r w:rsidRPr="00784950">
        <w:rPr>
          <w:rtl/>
        </w:rPr>
        <w:t>ברדיו ולקונן ולייבב, זה שמלה של ראש הממשלה היא לא מלה, בסדר,</w:t>
      </w:r>
      <w:r w:rsidR="00374753">
        <w:rPr>
          <w:rtl/>
        </w:rPr>
        <w:t xml:space="preserve"> </w:t>
      </w:r>
      <w:r w:rsidRPr="00784950">
        <w:rPr>
          <w:rtl/>
        </w:rPr>
        <w:t>זה לא חדש במקומותינו. זה שוועדת הכספים היא שוק פרסי, במקרה שאנחנו מתארים את זה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אופטימלית,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יודעים.</w:t>
      </w:r>
      <w:r w:rsidR="00374753">
        <w:rPr>
          <w:rtl/>
        </w:rPr>
        <w:t xml:space="preserve"> </w:t>
      </w:r>
      <w:r w:rsidRPr="00784950">
        <w:rPr>
          <w:rtl/>
        </w:rPr>
        <w:t>לכן, אני רוצה לייחד את דברי למה שקרוי תקציב</w:t>
      </w:r>
      <w:r w:rsidR="00374753">
        <w:rPr>
          <w:rtl/>
        </w:rPr>
        <w:t xml:space="preserve"> </w:t>
      </w:r>
      <w:r w:rsidRPr="00784950">
        <w:rPr>
          <w:rtl/>
        </w:rPr>
        <w:t>הכנסת.</w:t>
      </w:r>
    </w:p>
    <w:p w:rsidR="00374753" w:rsidRDefault="00374753" w:rsidP="00374753">
      <w:pPr>
        <w:rPr>
          <w:rtl/>
        </w:rPr>
      </w:pPr>
    </w:p>
    <w:p w:rsidR="00374753" w:rsidRDefault="00784950" w:rsidP="00C6371F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שמחה</w:t>
      </w:r>
      <w:r w:rsidR="00374753">
        <w:rPr>
          <w:rtl/>
        </w:rPr>
        <w:t xml:space="preserve"> </w:t>
      </w:r>
      <w:r w:rsidRPr="00784950">
        <w:rPr>
          <w:rtl/>
        </w:rPr>
        <w:t>בימים</w:t>
      </w:r>
      <w:r w:rsidR="00374753">
        <w:rPr>
          <w:rtl/>
        </w:rPr>
        <w:t xml:space="preserve"> </w:t>
      </w:r>
      <w:r w:rsidRPr="00784950">
        <w:rPr>
          <w:rtl/>
        </w:rPr>
        <w:t>האחרונים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מזהים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כחברת</w:t>
      </w:r>
      <w:r w:rsidR="00374753">
        <w:rPr>
          <w:rtl/>
        </w:rPr>
        <w:t xml:space="preserve"> </w:t>
      </w:r>
      <w:r w:rsidRPr="00784950">
        <w:rPr>
          <w:rtl/>
        </w:rPr>
        <w:t>כנסת.</w:t>
      </w:r>
      <w:r w:rsidR="00374753">
        <w:rPr>
          <w:rtl/>
        </w:rPr>
        <w:t xml:space="preserve"> </w:t>
      </w:r>
      <w:r w:rsidRPr="00784950">
        <w:rPr>
          <w:rtl/>
        </w:rPr>
        <w:t>אני אחת</w:t>
      </w:r>
      <w:r w:rsidR="00374753">
        <w:rPr>
          <w:rtl/>
        </w:rPr>
        <w:t xml:space="preserve"> </w:t>
      </w:r>
      <w:r w:rsidRPr="00784950">
        <w:rPr>
          <w:rtl/>
        </w:rPr>
        <w:t>מהאנונימיים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מתרוצצים</w:t>
      </w:r>
      <w:r w:rsidR="00374753">
        <w:rPr>
          <w:rtl/>
        </w:rPr>
        <w:t xml:space="preserve"> </w:t>
      </w:r>
      <w:r w:rsidRPr="00784950">
        <w:rPr>
          <w:rtl/>
        </w:rPr>
        <w:t>במסדרונות,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מחפשים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הזמן את ה</w:t>
      </w:r>
      <w:r w:rsidR="00374753">
        <w:rPr>
          <w:rtl/>
        </w:rPr>
        <w:t>-</w:t>
      </w:r>
      <w:r w:rsidR="00C6371F" w:rsidRPr="00C6371F">
        <w:t>photo opportunity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שבאחת</w:t>
      </w:r>
      <w:r w:rsidR="00374753">
        <w:rPr>
          <w:rtl/>
        </w:rPr>
        <w:t xml:space="preserve"> </w:t>
      </w:r>
      <w:r w:rsidRPr="00784950">
        <w:rPr>
          <w:rtl/>
        </w:rPr>
        <w:t>מתוכניות</w:t>
      </w:r>
      <w:r w:rsidR="00374753">
        <w:rPr>
          <w:rtl/>
        </w:rPr>
        <w:t xml:space="preserve"> </w:t>
      </w:r>
      <w:r w:rsidRPr="00784950">
        <w:rPr>
          <w:rtl/>
        </w:rPr>
        <w:t>הטלוויזיה</w:t>
      </w:r>
      <w:r w:rsidR="00374753">
        <w:rPr>
          <w:rtl/>
        </w:rPr>
        <w:t xml:space="preserve"> </w:t>
      </w:r>
      <w:r w:rsidRPr="00784950">
        <w:rPr>
          <w:rtl/>
        </w:rPr>
        <w:t>הפופוליסטיות והפופולריות</w:t>
      </w:r>
      <w:r w:rsidR="00374753">
        <w:rPr>
          <w:rtl/>
        </w:rPr>
        <w:t xml:space="preserve"> </w:t>
      </w:r>
      <w:r w:rsidRPr="00784950">
        <w:rPr>
          <w:rtl/>
        </w:rPr>
        <w:t>בחידון</w:t>
      </w:r>
      <w:r w:rsidR="00374753">
        <w:rPr>
          <w:rtl/>
        </w:rPr>
        <w:t xml:space="preserve"> </w:t>
      </w:r>
      <w:r w:rsidRPr="00784950">
        <w:rPr>
          <w:rtl/>
        </w:rPr>
        <w:t>טריוויה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ידעו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אני. לכבוד לי. ולמה לכבוד לי? כל פעם שמדברים פה</w:t>
      </w:r>
      <w:r w:rsidR="00374753">
        <w:rPr>
          <w:rtl/>
        </w:rPr>
        <w:t xml:space="preserve"> </w:t>
      </w:r>
      <w:r w:rsidRPr="00784950">
        <w:rPr>
          <w:rtl/>
        </w:rPr>
        <w:t>גבוהה</w:t>
      </w:r>
      <w:r w:rsidR="00374753">
        <w:rPr>
          <w:rtl/>
        </w:rPr>
        <w:t xml:space="preserve"> </w:t>
      </w:r>
      <w:r w:rsidRPr="00784950">
        <w:rPr>
          <w:rtl/>
        </w:rPr>
        <w:t>גבוהה</w:t>
      </w:r>
      <w:r w:rsidR="00374753">
        <w:rPr>
          <w:rtl/>
        </w:rPr>
        <w:t xml:space="preserve"> </w:t>
      </w:r>
      <w:r w:rsidRPr="00784950">
        <w:rPr>
          <w:rtl/>
        </w:rPr>
        <w:t>על הידוק חגורה, אני קוראת למחרת בעיתון שחברי הכנסת דנו בשכרם והם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עומדים</w:t>
      </w:r>
      <w:r w:rsidR="00374753">
        <w:rPr>
          <w:rtl/>
        </w:rPr>
        <w:t xml:space="preserve"> </w:t>
      </w:r>
      <w:r w:rsidRPr="00784950">
        <w:rPr>
          <w:rtl/>
        </w:rPr>
        <w:t>במבחן</w:t>
      </w:r>
      <w:r w:rsidR="00374753">
        <w:rPr>
          <w:rtl/>
        </w:rPr>
        <w:t xml:space="preserve"> </w:t>
      </w:r>
      <w:r w:rsidRPr="00784950">
        <w:rPr>
          <w:rtl/>
        </w:rPr>
        <w:t>הזה יפה. יושב</w:t>
      </w:r>
      <w:r w:rsidR="00374753">
        <w:rPr>
          <w:rtl/>
        </w:rPr>
        <w:t>-</w:t>
      </w:r>
      <w:r w:rsidRPr="00784950">
        <w:rPr>
          <w:rtl/>
        </w:rPr>
        <w:t>ראש ועדת הכנסת מצהיר, מצד אחד, שצריך לשמור על</w:t>
      </w:r>
      <w:r w:rsidR="00374753">
        <w:rPr>
          <w:rtl/>
        </w:rPr>
        <w:t xml:space="preserve"> </w:t>
      </w:r>
      <w:r w:rsidRPr="00784950">
        <w:rPr>
          <w:rtl/>
        </w:rPr>
        <w:t>הדימוי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הכנסת כשהוא מדבר על יהושע מצא, ומצד שני</w:t>
      </w:r>
      <w:r w:rsidR="00374753">
        <w:rPr>
          <w:rtl/>
        </w:rPr>
        <w:t xml:space="preserve"> </w:t>
      </w:r>
      <w:r w:rsidRPr="00784950">
        <w:rPr>
          <w:rtl/>
        </w:rPr>
        <w:t>חברי הכנסת שוב מחליטים על</w:t>
      </w:r>
      <w:r w:rsidR="00374753">
        <w:rPr>
          <w:rtl/>
        </w:rPr>
        <w:t xml:space="preserve"> </w:t>
      </w:r>
      <w:r w:rsidRPr="00784950">
        <w:rPr>
          <w:rtl/>
        </w:rPr>
        <w:t>שכרם,</w:t>
      </w:r>
      <w:r w:rsidR="00374753">
        <w:rPr>
          <w:rtl/>
        </w:rPr>
        <w:t xml:space="preserve"> </w:t>
      </w:r>
      <w:r w:rsidRPr="00784950">
        <w:rPr>
          <w:rtl/>
        </w:rPr>
        <w:t>כן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או לא קיצוץ, והם לא עומדים במבחן הזה. הם מקבלים תמיד "נכשל".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מוציא</w:t>
      </w:r>
      <w:r w:rsidR="00374753">
        <w:rPr>
          <w:rtl/>
        </w:rPr>
        <w:t xml:space="preserve"> </w:t>
      </w:r>
      <w:r w:rsidRPr="00784950">
        <w:rPr>
          <w:rtl/>
        </w:rPr>
        <w:t>מהכלים,</w:t>
      </w:r>
      <w:r w:rsidR="00374753">
        <w:rPr>
          <w:rtl/>
        </w:rPr>
        <w:t xml:space="preserve"> </w:t>
      </w:r>
      <w:r w:rsidRPr="00784950">
        <w:rPr>
          <w:rtl/>
        </w:rPr>
        <w:t>משום שזה משליך גם עלי. כל סיעת שינוי חושבת אותו 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לדון לא בשכר, לא בתנאים, לא בגובה הכיסא שלהם ולא</w:t>
      </w:r>
      <w:r w:rsidR="00374753">
        <w:rPr>
          <w:rtl/>
        </w:rPr>
        <w:t xml:space="preserve"> </w:t>
      </w:r>
      <w:r w:rsidRPr="00784950">
        <w:rPr>
          <w:rtl/>
        </w:rPr>
        <w:t>בצבע האוטו שלהם. זה צריך להיעשות על</w:t>
      </w:r>
      <w:r w:rsidR="00374753">
        <w:rPr>
          <w:rtl/>
        </w:rPr>
        <w:t>-</w:t>
      </w:r>
      <w:r w:rsidRPr="00784950">
        <w:rPr>
          <w:rtl/>
        </w:rPr>
        <w:t>ידי ועדה חיצונית.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מה שעושים.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נעשה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ועדה</w:t>
      </w:r>
      <w:r w:rsidR="00374753">
        <w:rPr>
          <w:rtl/>
        </w:rPr>
        <w:t xml:space="preserve"> </w:t>
      </w:r>
      <w:r w:rsidRPr="00784950">
        <w:rPr>
          <w:rtl/>
        </w:rPr>
        <w:t>חיצונית. אחרי</w:t>
      </w:r>
      <w:r w:rsidR="00374753">
        <w:rPr>
          <w:rtl/>
        </w:rPr>
        <w:t>-</w:t>
      </w:r>
      <w:r w:rsidRPr="00784950">
        <w:rPr>
          <w:rtl/>
        </w:rPr>
        <w:t>כן אנחנו יושבים ומפרשים את ועדת</w:t>
      </w:r>
      <w:r w:rsidR="00374753">
        <w:rPr>
          <w:rtl/>
        </w:rPr>
        <w:t xml:space="preserve"> </w:t>
      </w:r>
      <w:r w:rsidRPr="00784950">
        <w:rPr>
          <w:rtl/>
        </w:rPr>
        <w:t>גלנור,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מזה</w:t>
      </w:r>
      <w:r w:rsidR="00374753">
        <w:rPr>
          <w:rtl/>
        </w:rPr>
        <w:t xml:space="preserve"> </w:t>
      </w:r>
      <w:r w:rsidRPr="00784950">
        <w:rPr>
          <w:rtl/>
        </w:rPr>
        <w:t>ומה לא.</w:t>
      </w:r>
      <w:r w:rsidR="00374753">
        <w:rPr>
          <w:rtl/>
        </w:rPr>
        <w:t xml:space="preserve"> </w:t>
      </w:r>
      <w:r w:rsidRPr="00784950">
        <w:rPr>
          <w:rtl/>
        </w:rPr>
        <w:t>זה עשיית חוכא ואטלולא מהעבודה של ועדת</w:t>
      </w:r>
      <w:r w:rsidR="00374753">
        <w:rPr>
          <w:rtl/>
        </w:rPr>
        <w:t xml:space="preserve"> </w:t>
      </w:r>
      <w:r w:rsidRPr="00784950">
        <w:rPr>
          <w:rtl/>
        </w:rPr>
        <w:t>גלנור, זה לא נאה, ודאי לא בעידן הזה, אבל אף פעם זה לא נאה. האם פרופסור באקדמיה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ודן</w:t>
      </w:r>
      <w:r w:rsidR="00374753">
        <w:rPr>
          <w:rtl/>
        </w:rPr>
        <w:t xml:space="preserve"> </w:t>
      </w:r>
      <w:r w:rsidRPr="00784950">
        <w:rPr>
          <w:rtl/>
        </w:rPr>
        <w:t>בשכרו?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מעסיק, יש הסכמי שכר. חברי הכנסת יושבים על סיר הבשר,</w:t>
      </w:r>
      <w:r w:rsidR="00374753">
        <w:rPr>
          <w:rtl/>
        </w:rPr>
        <w:t xml:space="preserve"> </w:t>
      </w:r>
      <w:r w:rsidRPr="00784950">
        <w:rPr>
          <w:rtl/>
        </w:rPr>
        <w:t>ואותי זה מקומם, כי דנים גם עלי, ואין לי פה מלה. אני לא חברה בוועדת הכנסת, ואני</w:t>
      </w:r>
      <w:r w:rsidR="00374753">
        <w:rPr>
          <w:rtl/>
        </w:rPr>
        <w:t xml:space="preserve"> </w:t>
      </w:r>
      <w:r w:rsidRPr="00784950">
        <w:rPr>
          <w:rtl/>
        </w:rPr>
        <w:t>לא מוכנה שכל פעם ישימו אותי ללעג וקלס.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מאמינה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פה 45</w:t>
      </w:r>
      <w:r w:rsidR="00503761">
        <w:rPr>
          <w:rFonts w:hint="cs"/>
          <w:rtl/>
        </w:rPr>
        <w:t>-</w:t>
      </w:r>
      <w:r w:rsidRPr="00784950">
        <w:rPr>
          <w:rtl/>
        </w:rPr>
        <w:t xml:space="preserve">40 חברי כנסת </w:t>
      </w:r>
      <w:r w:rsidR="00374753">
        <w:rPr>
          <w:rtl/>
        </w:rPr>
        <w:t>–</w:t>
      </w:r>
      <w:r w:rsidRPr="00784950">
        <w:rPr>
          <w:rtl/>
        </w:rPr>
        <w:t xml:space="preserve"> ואני לא מציינת שמות </w:t>
      </w:r>
      <w:r w:rsidR="00374753">
        <w:rPr>
          <w:rtl/>
        </w:rPr>
        <w:t>–</w:t>
      </w:r>
      <w:r w:rsidRPr="00784950">
        <w:rPr>
          <w:rtl/>
        </w:rPr>
        <w:t xml:space="preserve"> שעושים עבודה</w:t>
      </w:r>
      <w:r w:rsidR="00374753">
        <w:rPr>
          <w:rtl/>
        </w:rPr>
        <w:t xml:space="preserve"> </w:t>
      </w:r>
      <w:r w:rsidRPr="00784950">
        <w:rPr>
          <w:rtl/>
        </w:rPr>
        <w:t>טובה</w:t>
      </w:r>
      <w:r w:rsidR="00374753">
        <w:rPr>
          <w:rtl/>
        </w:rPr>
        <w:t xml:space="preserve"> </w:t>
      </w:r>
      <w:r w:rsidRPr="00784950">
        <w:rPr>
          <w:rtl/>
        </w:rPr>
        <w:t>בכנסת.</w:t>
      </w:r>
      <w:r w:rsidR="00374753">
        <w:rPr>
          <w:rtl/>
        </w:rPr>
        <w:t xml:space="preserve"> </w:t>
      </w:r>
      <w:r w:rsidRPr="00784950">
        <w:rPr>
          <w:rtl/>
        </w:rPr>
        <w:t>אגב, בכל רגע נתון, הממוצע הוא שכל חבר כנסת מאלה העובדים פה, אני</w:t>
      </w:r>
      <w:r w:rsidR="00374753">
        <w:rPr>
          <w:rtl/>
        </w:rPr>
        <w:t xml:space="preserve"> </w:t>
      </w:r>
      <w:r w:rsidRPr="00784950">
        <w:rPr>
          <w:rtl/>
        </w:rPr>
        <w:t>מדברת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החכפ"שים,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 הפשוטים, חבר בארבע ועדות. זאת אומרת, בכל רגע</w:t>
      </w:r>
      <w:r w:rsidR="00374753">
        <w:rPr>
          <w:rtl/>
        </w:rPr>
        <w:t xml:space="preserve"> </w:t>
      </w:r>
      <w:r w:rsidRPr="00784950">
        <w:rPr>
          <w:rtl/>
        </w:rPr>
        <w:t>נתון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נעדרים</w:t>
      </w:r>
      <w:r w:rsidR="00374753">
        <w:rPr>
          <w:rtl/>
        </w:rPr>
        <w:t xml:space="preserve"> </w:t>
      </w:r>
      <w:r w:rsidRPr="00784950">
        <w:rPr>
          <w:rtl/>
        </w:rPr>
        <w:t>משלוש ועדות, אבל זה לא שאנחנו לא פה, אנחנו פה. תאמינו לי,</w:t>
      </w:r>
      <w:r w:rsidR="00374753">
        <w:rPr>
          <w:rtl/>
        </w:rPr>
        <w:t xml:space="preserve"> </w:t>
      </w:r>
      <w:r w:rsidRPr="00784950">
        <w:rPr>
          <w:rtl/>
        </w:rPr>
        <w:t>כשאני</w:t>
      </w:r>
      <w:r w:rsidR="00374753">
        <w:rPr>
          <w:rtl/>
        </w:rPr>
        <w:t xml:space="preserve"> </w:t>
      </w:r>
      <w:r w:rsidRPr="00784950">
        <w:rPr>
          <w:rtl/>
        </w:rPr>
        <w:t>מגיעה בשעה 08:30 אני רואה את הלוח, כמעט תמיד אותם שמות. אני יכולה להגיד</w:t>
      </w:r>
      <w:r w:rsidR="00374753">
        <w:rPr>
          <w:rtl/>
        </w:rPr>
        <w:t xml:space="preserve"> </w:t>
      </w:r>
      <w:r w:rsidRPr="00784950">
        <w:rPr>
          <w:rtl/>
        </w:rPr>
        <w:t>אותם, אבל אני לא רוצה לומר אותם. יש כאן קבוצה שעובדת, יש כאן קבוצה שנעדרת, אבל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כולנו</w:t>
      </w:r>
      <w:r w:rsidR="00374753">
        <w:rPr>
          <w:rtl/>
        </w:rPr>
        <w:t xml:space="preserve"> </w:t>
      </w:r>
      <w:r w:rsidRPr="00784950">
        <w:rPr>
          <w:rtl/>
        </w:rPr>
        <w:t>שמים</w:t>
      </w:r>
      <w:r w:rsidR="00374753">
        <w:rPr>
          <w:rtl/>
        </w:rPr>
        <w:t xml:space="preserve"> </w:t>
      </w:r>
      <w:r w:rsidRPr="00784950">
        <w:rPr>
          <w:rtl/>
        </w:rPr>
        <w:t>בבלילה.</w:t>
      </w:r>
      <w:r w:rsidR="00374753">
        <w:rPr>
          <w:rtl/>
        </w:rPr>
        <w:t xml:space="preserve"> </w:t>
      </w:r>
      <w:r w:rsidRPr="00784950">
        <w:rPr>
          <w:rtl/>
        </w:rPr>
        <w:t>אני היום לא הולכת לדבר עם תלמידים, משום שכבר קרה כמה</w:t>
      </w:r>
      <w:r w:rsidR="00374753">
        <w:rPr>
          <w:rtl/>
        </w:rPr>
        <w:t xml:space="preserve"> </w:t>
      </w:r>
      <w:r w:rsidRPr="00784950">
        <w:rPr>
          <w:rtl/>
        </w:rPr>
        <w:t>פעמים שדיברתי עם תלמידים, וזה מה שהם חושבים עלינו.</w:t>
      </w:r>
    </w:p>
    <w:p w:rsidR="00374753" w:rsidRDefault="00374753" w:rsidP="00374753">
      <w:pPr>
        <w:rPr>
          <w:rtl/>
        </w:rPr>
      </w:pPr>
    </w:p>
    <w:p w:rsidR="00374753" w:rsidRDefault="00784950" w:rsidP="00C6371F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ברדיו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 שתדמית חברי הכנסת ירודה ובשפל המדרגה ולא</w:t>
      </w:r>
      <w:r w:rsidR="00374753">
        <w:rPr>
          <w:rtl/>
        </w:rPr>
        <w:t xml:space="preserve"> </w:t>
      </w:r>
      <w:r w:rsidRPr="00784950">
        <w:rPr>
          <w:rtl/>
        </w:rPr>
        <w:t>לעשות בעניין הזה כלום. לא יכול להיות שחברי כנסת יהיו בארבע ועדות באותו רגע, יש</w:t>
      </w:r>
      <w:r w:rsidR="00374753">
        <w:rPr>
          <w:rtl/>
        </w:rPr>
        <w:t xml:space="preserve"> </w:t>
      </w:r>
      <w:r w:rsidRPr="00784950">
        <w:rPr>
          <w:rtl/>
        </w:rPr>
        <w:t>מינוס</w:t>
      </w:r>
      <w:r w:rsidR="00374753">
        <w:rPr>
          <w:rtl/>
        </w:rPr>
        <w:t xml:space="preserve"> </w:t>
      </w:r>
      <w:r w:rsidRPr="00784950">
        <w:rPr>
          <w:rtl/>
        </w:rPr>
        <w:t>בשלוש.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 להיות שרק 40 חברי כנסת נושאים פה בנטל, ולכן אולי בכנסת</w:t>
      </w:r>
      <w:r w:rsidR="00374753">
        <w:rPr>
          <w:rtl/>
        </w:rPr>
        <w:t xml:space="preserve"> </w:t>
      </w:r>
      <w:r w:rsidRPr="00784950">
        <w:rPr>
          <w:rtl/>
        </w:rPr>
        <w:t>הבאה יהיה מה לתקן בהצעות החוק, כי הדברים מתקבלים בחופזה, בלי שיש ה</w:t>
      </w:r>
      <w:r w:rsidR="00374753">
        <w:rPr>
          <w:rtl/>
        </w:rPr>
        <w:t>-</w:t>
      </w:r>
      <w:r w:rsidR="00C6371F">
        <w:t>Input</w:t>
      </w:r>
      <w:r w:rsidRPr="00784950">
        <w:rPr>
          <w:rtl/>
        </w:rPr>
        <w:t xml:space="preserve"> של כל</w:t>
      </w:r>
      <w:r w:rsidR="00374753">
        <w:rPr>
          <w:rtl/>
        </w:rPr>
        <w:t xml:space="preserve"> </w:t>
      </w:r>
      <w:r w:rsidRPr="00784950">
        <w:rPr>
          <w:rtl/>
        </w:rPr>
        <w:t>אחד ואחד, והעבודה השטחית הזאת מוציאה אותי מהכלים, שלא לדבר על זה שכל יום הנושא</w:t>
      </w:r>
      <w:r w:rsidR="00374753">
        <w:rPr>
          <w:rtl/>
        </w:rPr>
        <w:t xml:space="preserve"> </w:t>
      </w:r>
      <w:r w:rsidRPr="00784950">
        <w:rPr>
          <w:rtl/>
        </w:rPr>
        <w:t>המרכזי זה תנאי השכר.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דיבר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יובל</w:t>
      </w:r>
      <w:r w:rsidR="00374753">
        <w:rPr>
          <w:rtl/>
        </w:rPr>
        <w:t xml:space="preserve"> </w:t>
      </w:r>
      <w:r w:rsidRPr="00784950">
        <w:rPr>
          <w:rtl/>
        </w:rPr>
        <w:t>שטייניץ</w:t>
      </w:r>
      <w:r w:rsidR="00374753">
        <w:rPr>
          <w:rtl/>
        </w:rPr>
        <w:t xml:space="preserve"> </w:t>
      </w:r>
      <w:r w:rsidRPr="00784950">
        <w:rPr>
          <w:rtl/>
        </w:rPr>
        <w:t>נגד הוספת ועדות חקירה פרלמנטריות,</w:t>
      </w:r>
      <w:r w:rsidR="00374753">
        <w:rPr>
          <w:rtl/>
        </w:rPr>
        <w:t xml:space="preserve"> </w:t>
      </w:r>
      <w:r w:rsidRPr="00784950">
        <w:rPr>
          <w:rtl/>
        </w:rPr>
        <w:t>ודיברנו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במזנון,</w:t>
      </w:r>
      <w:r w:rsidR="00374753">
        <w:rPr>
          <w:rtl/>
        </w:rPr>
        <w:t xml:space="preserve"> </w:t>
      </w:r>
      <w:r w:rsidRPr="00784950">
        <w:rPr>
          <w:rtl/>
        </w:rPr>
        <w:t>לא משום שלא צריך לחקור לעומק את נושא תאונות</w:t>
      </w:r>
      <w:r w:rsidR="00374753">
        <w:rPr>
          <w:rtl/>
        </w:rPr>
        <w:t xml:space="preserve"> </w:t>
      </w:r>
      <w:r w:rsidRPr="00784950">
        <w:rPr>
          <w:rtl/>
        </w:rPr>
        <w:t>הדרכים. כמה עוד ועדות תהיינה כאן? כל חבר כנסת יש לו 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כמה ועדות יש?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כבר היו? אני חברה כביכול בשתיים, פלוס ועדת הפנים, פלוס ועדת החינוך,</w:t>
      </w:r>
      <w:r w:rsidR="00374753">
        <w:rPr>
          <w:rtl/>
        </w:rPr>
        <w:t xml:space="preserve"> </w:t>
      </w:r>
      <w:r w:rsidRPr="00784950">
        <w:rPr>
          <w:rtl/>
        </w:rPr>
        <w:t>שמתכנסות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כל יום לאורך כל הבוקר. תסביר לי, איך אני יכולה לעשות את זה?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אם כן אני אקפוץ רק להצבעה, וקרה לא אחת שנכנסים חברי כנסת, אין להם מושג על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בוועדה,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יודעים באיזה סעיף בסדר</w:t>
      </w:r>
      <w:r w:rsidR="00374753">
        <w:rPr>
          <w:rtl/>
        </w:rPr>
        <w:t>-</w:t>
      </w:r>
      <w:r w:rsidRPr="00784950">
        <w:rPr>
          <w:rtl/>
        </w:rPr>
        <w:t>היום אנחנו, אבל 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מצביעים </w:t>
      </w:r>
      <w:r w:rsidR="00374753">
        <w:rPr>
          <w:rtl/>
        </w:rPr>
        <w:t>–</w:t>
      </w:r>
      <w:r w:rsidRPr="00784950">
        <w:rPr>
          <w:rtl/>
        </w:rPr>
        <w:t xml:space="preserve"> למה, כי גייסו אותם?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עובדים, וכך נראה גם התקציב. כך נראה התקציב.</w:t>
      </w:r>
      <w:r w:rsidR="00374753">
        <w:rPr>
          <w:rtl/>
        </w:rPr>
        <w:t xml:space="preserve"> </w:t>
      </w:r>
      <w:r w:rsidRPr="00784950">
        <w:rPr>
          <w:rtl/>
        </w:rPr>
        <w:t>מתי היה במדינת ישראל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הסדרים א', ב' וג'? זה לא יכול להיות ככה. אני אומרת לכם, זה עושה לנו שירות</w:t>
      </w:r>
      <w:r w:rsidR="00374753">
        <w:rPr>
          <w:rtl/>
        </w:rPr>
        <w:t xml:space="preserve"> </w:t>
      </w:r>
      <w:r w:rsidRPr="00784950">
        <w:rPr>
          <w:rtl/>
        </w:rPr>
        <w:t>דוב.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יאמין</w:t>
      </w:r>
      <w:r w:rsidR="00374753">
        <w:rPr>
          <w:rtl/>
        </w:rPr>
        <w:t xml:space="preserve"> </w:t>
      </w:r>
      <w:r w:rsidRPr="00784950">
        <w:rPr>
          <w:rtl/>
        </w:rPr>
        <w:t>לממשלת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שיש לה כל כך הרבה שרים מיותרים שמתהלכים חסרי</w:t>
      </w:r>
      <w:r w:rsidR="00374753">
        <w:rPr>
          <w:rtl/>
        </w:rPr>
        <w:t xml:space="preserve"> </w:t>
      </w:r>
      <w:r w:rsidRPr="00784950">
        <w:rPr>
          <w:rtl/>
        </w:rPr>
        <w:t>תעסוקה,</w:t>
      </w:r>
      <w:r w:rsidR="00374753">
        <w:rPr>
          <w:rtl/>
        </w:rPr>
        <w:t xml:space="preserve"> </w:t>
      </w:r>
      <w:r w:rsidRPr="00784950">
        <w:rPr>
          <w:rtl/>
        </w:rPr>
        <w:t>ושמעתי</w:t>
      </w:r>
      <w:r w:rsidR="00374753">
        <w:rPr>
          <w:rtl/>
        </w:rPr>
        <w:t xml:space="preserve"> </w:t>
      </w:r>
      <w:r w:rsidRPr="00784950">
        <w:rPr>
          <w:rtl/>
        </w:rPr>
        <w:t>הצהרות:</w:t>
      </w:r>
      <w:r w:rsidR="00374753">
        <w:rPr>
          <w:rtl/>
        </w:rPr>
        <w:t xml:space="preserve"> </w:t>
      </w:r>
      <w:r w:rsidRPr="00784950">
        <w:rPr>
          <w:rtl/>
        </w:rPr>
        <w:t>אם זה יתפטר גם אני אתפטר. ככה עושים? אז אתמול קיבלתי</w:t>
      </w:r>
      <w:r w:rsidR="00374753">
        <w:rPr>
          <w:rtl/>
        </w:rPr>
        <w:t xml:space="preserve"> </w:t>
      </w:r>
      <w:r w:rsidRPr="00784950">
        <w:rPr>
          <w:rtl/>
        </w:rPr>
        <w:t>הבטחה</w:t>
      </w:r>
      <w:r w:rsidR="00374753">
        <w:rPr>
          <w:rtl/>
        </w:rPr>
        <w:t xml:space="preserve"> </w:t>
      </w:r>
      <w:r w:rsidRPr="00784950">
        <w:rPr>
          <w:rtl/>
        </w:rPr>
        <w:t>מחבר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ליצמן, חוק השאלת ספרים, שאגב, היוזמים שלו הם מיכאל קליינר,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נודלמן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השלישית, אבל אני נאבקת על זה </w:t>
      </w:r>
      <w:r w:rsidR="00374753">
        <w:rPr>
          <w:rtl/>
        </w:rPr>
        <w:t>–</w:t>
      </w:r>
      <w:r w:rsidRPr="00784950">
        <w:rPr>
          <w:rtl/>
        </w:rPr>
        <w:t xml:space="preserve"> וואו, אלוהים, נותנים 4</w:t>
      </w:r>
      <w:r w:rsidR="00374753">
        <w:rPr>
          <w:rtl/>
        </w:rPr>
        <w:t xml:space="preserve"> </w:t>
      </w:r>
      <w:r w:rsidRPr="00784950">
        <w:rPr>
          <w:rtl/>
        </w:rPr>
        <w:t>מיליוני שקל.</w:t>
      </w:r>
      <w:r w:rsidR="00374753">
        <w:rPr>
          <w:rtl/>
        </w:rPr>
        <w:t xml:space="preserve"> </w:t>
      </w:r>
      <w:r w:rsidRPr="00784950">
        <w:rPr>
          <w:rtl/>
        </w:rPr>
        <w:t>כמה עולה שר? במחי יד יכולתי להשיג פי</w:t>
      </w:r>
      <w:r w:rsidR="00374753">
        <w:rPr>
          <w:rtl/>
        </w:rPr>
        <w:t>-</w:t>
      </w:r>
      <w:r w:rsidRPr="00784950">
        <w:rPr>
          <w:rtl/>
        </w:rPr>
        <w:t>שלושה 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שאין הסכמות, חבר כנסת יכול לעלות ויש לו הקצאת</w:t>
      </w:r>
      <w:r w:rsidR="00374753">
        <w:rPr>
          <w:rtl/>
        </w:rPr>
        <w:t xml:space="preserve"> </w:t>
      </w:r>
      <w:r w:rsidRPr="00784950">
        <w:rPr>
          <w:rtl/>
        </w:rPr>
        <w:t>הדקות</w:t>
      </w:r>
      <w:r w:rsidR="00374753">
        <w:rPr>
          <w:rtl/>
        </w:rPr>
        <w:t xml:space="preserve"> </w:t>
      </w:r>
      <w:r w:rsidRPr="00784950">
        <w:rPr>
          <w:rtl/>
        </w:rPr>
        <w:t>שוועדת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אישרה. האם חבר הכנסת בשארה רוצה לדבר שמונה דקות או רק על</w:t>
      </w:r>
      <w:r w:rsidR="00374753">
        <w:rPr>
          <w:rtl/>
        </w:rPr>
        <w:t xml:space="preserve"> </w:t>
      </w:r>
      <w:r w:rsidRPr="00784950">
        <w:rPr>
          <w:rtl/>
        </w:rPr>
        <w:t>הסתייגות אחת? אתה יכול לבחור.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5" w:name="_Toc451428988"/>
      <w:r w:rsidRPr="00374753">
        <w:rPr>
          <w:rtl/>
        </w:rPr>
        <w:t>מסמכים שהונחו על שולחן הכנסת</w:t>
      </w:r>
      <w:bookmarkEnd w:id="5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 כן, הודעה לסגנית מזכיר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סגנית מזכיר הכנסת ר' קפלן: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הישיבה,</w:t>
      </w:r>
      <w:r w:rsidR="00374753">
        <w:rPr>
          <w:rtl/>
        </w:rPr>
        <w:t xml:space="preserve"> </w:t>
      </w:r>
      <w:r w:rsidRPr="00784950">
        <w:rPr>
          <w:rtl/>
        </w:rPr>
        <w:t>הנני</w:t>
      </w:r>
      <w:r w:rsidR="00374753">
        <w:rPr>
          <w:rtl/>
        </w:rPr>
        <w:t xml:space="preserve"> </w:t>
      </w:r>
      <w:r w:rsidRPr="00784950">
        <w:rPr>
          <w:rtl/>
        </w:rPr>
        <w:t>מתכבדת להודיע, כי הונח על שולחן הכנסת לוח</w:t>
      </w:r>
      <w:r w:rsidR="00374753">
        <w:rPr>
          <w:rtl/>
        </w:rPr>
        <w:t xml:space="preserve"> </w:t>
      </w:r>
      <w:r w:rsidRPr="00784950">
        <w:rPr>
          <w:rtl/>
        </w:rPr>
        <w:t>תיקונים</w:t>
      </w:r>
      <w:r w:rsidR="00374753">
        <w:rPr>
          <w:rtl/>
        </w:rPr>
        <w:t xml:space="preserve"> </w:t>
      </w:r>
      <w:r w:rsidRPr="00784950">
        <w:rPr>
          <w:rtl/>
        </w:rPr>
        <w:t>להסתייגויות</w:t>
      </w:r>
      <w:r w:rsidR="00374753">
        <w:rPr>
          <w:rtl/>
        </w:rPr>
        <w:t xml:space="preserve"> </w:t>
      </w:r>
      <w:r w:rsidRPr="00784950">
        <w:rPr>
          <w:rtl/>
        </w:rPr>
        <w:t>לחוק ההסדרים במשק המדינה (תיקוני חקיקה להשגת יעדי 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 הכלכלית לשנת הכספים 2002), התשס"ב</w:t>
      </w:r>
      <w:r w:rsidR="00374753">
        <w:rPr>
          <w:rtl/>
        </w:rPr>
        <w:t>–</w:t>
      </w:r>
      <w:r w:rsidRPr="00784950">
        <w:rPr>
          <w:rtl/>
        </w:rPr>
        <w:t>2002. 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6" w:name="_Toc451428989"/>
      <w:r w:rsidRPr="00374753">
        <w:rPr>
          <w:rtl/>
        </w:rPr>
        <w:t>הצעת חוק ההסדרים במשק המדינה (תיקוני חקיקה להשגת יעדי התקציב</w:t>
      </w:r>
      <w:bookmarkEnd w:id="6"/>
    </w:p>
    <w:p w:rsidR="00374753" w:rsidRDefault="00374753" w:rsidP="00374753">
      <w:pPr>
        <w:pStyle w:val="1"/>
        <w:rPr>
          <w:rtl/>
        </w:rPr>
      </w:pPr>
      <w:bookmarkStart w:id="7" w:name="_Toc451428990"/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7"/>
    </w:p>
    <w:p w:rsidR="00374753" w:rsidRPr="00374753" w:rsidRDefault="00374753" w:rsidP="00374753">
      <w:pPr>
        <w:pStyle w:val="1"/>
        <w:rPr>
          <w:rtl/>
        </w:rPr>
      </w:pPr>
      <w:bookmarkStart w:id="8" w:name="_Toc451428991"/>
      <w:r w:rsidRPr="00374753">
        <w:rPr>
          <w:rtl/>
        </w:rPr>
        <w:t>(קריאה שנייה וקריאה שלישית)</w:t>
      </w:r>
      <w:bookmarkEnd w:id="8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עזמי בשארה, שמונה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אנחנו דנים בחוק ההסדרים, שהוא אחד האבסורדים</w:t>
      </w:r>
      <w:r w:rsidR="00374753">
        <w:rPr>
          <w:rtl/>
        </w:rPr>
        <w:t xml:space="preserve"> </w:t>
      </w:r>
      <w:r w:rsidRPr="00784950">
        <w:rPr>
          <w:rtl/>
        </w:rPr>
        <w:t>של הבית הזה, לא מכיוון שהכנסת מחוקקת חוקים, שאחר כך יש איזה מכניזם שהיא חוקקה,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שמדובר באותם אנשים. כלומר, חלק מהחוקים אשר חוק ההסדרים בא לבטל או</w:t>
      </w:r>
      <w:r w:rsidR="00374753">
        <w:rPr>
          <w:rtl/>
        </w:rPr>
        <w:t xml:space="preserve"> </w:t>
      </w:r>
      <w:r w:rsidRPr="00784950">
        <w:rPr>
          <w:rtl/>
        </w:rPr>
        <w:t>לשנות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אשר שרים בממשלה וראש הממשלה הצביעו בעדם כאשר היו באופוזיציה.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מפריע לי וצריך להפריע לציבור בארץ, יותר מהעניין שדיברה עליו חברת הכנסת</w:t>
      </w:r>
      <w:r w:rsidR="00374753">
        <w:rPr>
          <w:rtl/>
        </w:rPr>
        <w:t xml:space="preserve"> </w:t>
      </w:r>
      <w:r w:rsidRPr="00784950">
        <w:rPr>
          <w:rtl/>
        </w:rPr>
        <w:t>יהודית</w:t>
      </w:r>
      <w:r w:rsidR="00374753">
        <w:rPr>
          <w:rtl/>
        </w:rPr>
        <w:t xml:space="preserve"> </w:t>
      </w:r>
      <w:r w:rsidRPr="00784950">
        <w:rPr>
          <w:rtl/>
        </w:rPr>
        <w:t>נאות,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שבלא ספק הוא עניין חשוב </w:t>
      </w:r>
      <w:r w:rsidR="00374753">
        <w:rPr>
          <w:rtl/>
        </w:rPr>
        <w:t>–</w:t>
      </w:r>
      <w:r w:rsidRPr="00784950">
        <w:rPr>
          <w:rtl/>
        </w:rPr>
        <w:t xml:space="preserve"> על כך שחברי הכנסת לפעמים לא יודעים על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מצביעים ועל כך שהוועדות ריקות. אני, למשל, חבר בשלוש ועדות, ללא שום ספק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לתפקד בשלושתן.</w:t>
      </w:r>
      <w:r w:rsidR="00374753">
        <w:rPr>
          <w:rtl/>
        </w:rPr>
        <w:t xml:space="preserve"> </w:t>
      </w:r>
      <w:r w:rsidRPr="00784950">
        <w:rPr>
          <w:rtl/>
        </w:rPr>
        <w:t>אני מסכים אתה לגמרי.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מסכים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חדירת</w:t>
      </w:r>
      <w:r w:rsidR="00374753">
        <w:rPr>
          <w:rtl/>
        </w:rPr>
        <w:t xml:space="preserve"> </w:t>
      </w:r>
      <w:r w:rsidRPr="00784950">
        <w:rPr>
          <w:rtl/>
        </w:rPr>
        <w:t>ה"שואו"</w:t>
      </w:r>
      <w:r w:rsidR="00374753">
        <w:rPr>
          <w:rtl/>
        </w:rPr>
        <w:t xml:space="preserve"> </w:t>
      </w:r>
      <w:r w:rsidRPr="00784950">
        <w:rPr>
          <w:rtl/>
        </w:rPr>
        <w:t>התקשורתי,</w:t>
      </w:r>
      <w:r w:rsidR="00374753">
        <w:rPr>
          <w:rtl/>
        </w:rPr>
        <w:t xml:space="preserve"> </w:t>
      </w:r>
      <w:r w:rsidRPr="00784950">
        <w:rPr>
          <w:rtl/>
        </w:rPr>
        <w:t>ההצגה, אל תוך עבודת</w:t>
      </w:r>
      <w:r w:rsidR="00374753">
        <w:rPr>
          <w:rtl/>
        </w:rPr>
        <w:t xml:space="preserve"> </w:t>
      </w:r>
      <w:r w:rsidRPr="00784950">
        <w:rPr>
          <w:rtl/>
        </w:rPr>
        <w:t>הפרלמנט.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סכנות מוחשיות מאוד לפרלמנטריזם, ואין שום ספק שהפרלמנט הישראלי,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פרלמנט אחר בעולם, בגלל קצב האירועים, פועל לפי קצב התקשורת יותר מאשר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קצב ענייני.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אני חושב שיותר ענייני, יותר חשוב, יותר מהותי לענייננו, שהציבור בישראל</w:t>
      </w:r>
      <w:r w:rsidR="00374753">
        <w:rPr>
          <w:rtl/>
        </w:rPr>
        <w:t xml:space="preserve"> </w:t>
      </w:r>
      <w:r w:rsidRPr="00784950">
        <w:rPr>
          <w:rtl/>
        </w:rPr>
        <w:t>חייב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בעד חוקים כשהם באופוזיציה, וכשהם מגיעים לממשלה הם</w:t>
      </w:r>
      <w:r w:rsidR="00374753">
        <w:rPr>
          <w:rtl/>
        </w:rPr>
        <w:t xml:space="preserve"> </w:t>
      </w:r>
      <w:r w:rsidRPr="00784950">
        <w:rPr>
          <w:rtl/>
        </w:rPr>
        <w:t>מבטלים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  <w:r w:rsidR="00374753">
        <w:rPr>
          <w:rtl/>
        </w:rPr>
        <w:t xml:space="preserve"> </w:t>
      </w:r>
      <w:r w:rsidRPr="00784950">
        <w:rPr>
          <w:rtl/>
        </w:rPr>
        <w:t>עזוב,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את העמדה הכלכלית. להבדיל מהעמדה הפוליטית, אנחנו</w:t>
      </w:r>
      <w:r w:rsidR="00374753">
        <w:rPr>
          <w:rtl/>
        </w:rPr>
        <w:t xml:space="preserve"> </w:t>
      </w:r>
      <w:r w:rsidRPr="00784950">
        <w:rPr>
          <w:rtl/>
        </w:rPr>
        <w:t>קרובים</w:t>
      </w:r>
      <w:r w:rsidR="00374753">
        <w:rPr>
          <w:rtl/>
        </w:rPr>
        <w:t xml:space="preserve"> </w:t>
      </w:r>
      <w:r w:rsidRPr="00784950">
        <w:rPr>
          <w:rtl/>
        </w:rPr>
        <w:t>בעמדה הכלכלית, אבל מבחינה פרלמנטרית עקרונית, אני חושב שזה רע לדמוקרטיה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גורם</w:t>
      </w:r>
      <w:r w:rsidR="00374753">
        <w:rPr>
          <w:rtl/>
        </w:rPr>
        <w:t xml:space="preserve"> </w:t>
      </w:r>
      <w:r w:rsidRPr="00784950">
        <w:rPr>
          <w:rtl/>
        </w:rPr>
        <w:t>לאנשים</w:t>
      </w:r>
      <w:r w:rsidR="00374753">
        <w:rPr>
          <w:rtl/>
        </w:rPr>
        <w:t xml:space="preserve"> </w:t>
      </w:r>
      <w:r w:rsidRPr="00784950">
        <w:rPr>
          <w:rtl/>
        </w:rPr>
        <w:t>לחשוב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טוב על פרלמנטים, אם אנשים באופוזיציה מצביעים בעד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מסוימים</w:t>
      </w:r>
      <w:r w:rsidR="00374753">
        <w:rPr>
          <w:rtl/>
        </w:rPr>
        <w:t xml:space="preserve"> </w:t>
      </w:r>
      <w:r w:rsidRPr="00784950">
        <w:rPr>
          <w:rtl/>
        </w:rPr>
        <w:t>ואחר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הם עושים הכול על מנת לבטל אותם כאשר הם בממשלה, באותה</w:t>
      </w:r>
      <w:r w:rsidR="00374753">
        <w:rPr>
          <w:rtl/>
        </w:rPr>
        <w:t xml:space="preserve"> </w:t>
      </w:r>
      <w:r w:rsidRPr="00784950">
        <w:rPr>
          <w:rtl/>
        </w:rPr>
        <w:t>שנה,</w:t>
      </w:r>
      <w:r w:rsidR="00374753">
        <w:rPr>
          <w:rtl/>
        </w:rPr>
        <w:t xml:space="preserve"> </w:t>
      </w:r>
      <w:r w:rsidRPr="00784950">
        <w:rPr>
          <w:rtl/>
        </w:rPr>
        <w:t>במכניזם שנקרא חוק ההסדרים.</w:t>
      </w:r>
      <w:r w:rsidR="00374753">
        <w:rPr>
          <w:rtl/>
        </w:rPr>
        <w:t xml:space="preserve"> </w:t>
      </w:r>
      <w:r w:rsidRPr="00784950">
        <w:rPr>
          <w:rtl/>
        </w:rPr>
        <w:t>זה מכניזם שצריך לעבור מהעולם. צריך למצוא דבר</w:t>
      </w:r>
      <w:r w:rsidR="00374753">
        <w:rPr>
          <w:rtl/>
        </w:rPr>
        <w:t xml:space="preserve"> </w:t>
      </w:r>
      <w:r w:rsidRPr="00784950">
        <w:rPr>
          <w:rtl/>
        </w:rPr>
        <w:t>אחר, שהכנסת תחייב את עצמה שלא לחוקק חוקים ולבטלם באותה תקופה. אי</w:t>
      </w:r>
      <w:r w:rsidR="00374753">
        <w:rPr>
          <w:rtl/>
        </w:rPr>
        <w:t>-</w:t>
      </w:r>
      <w:r w:rsidRPr="00784950">
        <w:rPr>
          <w:rtl/>
        </w:rPr>
        <w:t>אפשר.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 הביקורת שבאה מן הימין, אנשי עסקים, בעלי ההון ובעלי העיתונים בארץ הזאת</w:t>
      </w:r>
      <w:r w:rsidR="00374753">
        <w:rPr>
          <w:rtl/>
        </w:rPr>
        <w:t xml:space="preserve"> –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מעורבב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יותר מבכל מדינה אחרת </w:t>
      </w:r>
      <w:r w:rsidR="00374753">
        <w:rPr>
          <w:rtl/>
        </w:rPr>
        <w:t>–</w:t>
      </w:r>
      <w:r w:rsidRPr="00784950">
        <w:rPr>
          <w:rtl/>
        </w:rPr>
        <w:t xml:space="preserve"> באים בטענות הפוכות,</w:t>
      </w:r>
      <w:r w:rsidR="00374753">
        <w:rPr>
          <w:rtl/>
        </w:rPr>
        <w:t xml:space="preserve"> </w:t>
      </w:r>
      <w:r w:rsidRPr="00784950">
        <w:rPr>
          <w:rtl/>
        </w:rPr>
        <w:t>שהפופוליזם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בתוך ממשלת האחדות הלאומית </w:t>
      </w:r>
      <w:r w:rsidR="00374753">
        <w:rPr>
          <w:rtl/>
        </w:rPr>
        <w:t>–</w:t>
      </w:r>
      <w:r w:rsidRPr="00784950">
        <w:rPr>
          <w:rtl/>
        </w:rPr>
        <w:t xml:space="preserve"> אנחנו חשבנו ההיפך, שממשלת אחדות לאומית</w:t>
      </w:r>
      <w:r w:rsidR="00374753">
        <w:rPr>
          <w:rtl/>
        </w:rPr>
        <w:t xml:space="preserve"> </w:t>
      </w:r>
      <w:r w:rsidRPr="00784950">
        <w:rPr>
          <w:rtl/>
        </w:rPr>
        <w:t>תהיה מסוגלת לקבל הכרעות קשות לטובת ההון ולטובת אנשי העסקים ולא לטובת הכלל והיא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חייבת להיות פופוליסטית.</w:t>
      </w:r>
      <w:r w:rsidR="00374753">
        <w:rPr>
          <w:rtl/>
        </w:rPr>
        <w:t xml:space="preserve"> </w:t>
      </w:r>
      <w:r w:rsidRPr="00784950">
        <w:rPr>
          <w:rtl/>
        </w:rPr>
        <w:t>מה שקורה, שיש לה שני קטבים, שמתחרים ביניהם על נגב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חרדים</w:t>
      </w:r>
      <w:r w:rsidR="00374753">
        <w:rPr>
          <w:rtl/>
        </w:rPr>
        <w:t xml:space="preserve"> </w:t>
      </w:r>
      <w:r w:rsidRPr="00784950">
        <w:rPr>
          <w:rtl/>
        </w:rPr>
        <w:t>וכו',</w:t>
      </w:r>
      <w:r w:rsidR="00374753">
        <w:rPr>
          <w:rtl/>
        </w:rPr>
        <w:t xml:space="preserve"> </w:t>
      </w:r>
      <w:r w:rsidRPr="00784950">
        <w:rPr>
          <w:rtl/>
        </w:rPr>
        <w:t>ומי ירצה, כי עיניהם פוזלות לבחירות כבר עכשיו, ואי</w:t>
      </w:r>
      <w:r w:rsidR="00374753">
        <w:rPr>
          <w:rtl/>
        </w:rPr>
        <w:t>-</w:t>
      </w:r>
      <w:r w:rsidRPr="00784950">
        <w:rPr>
          <w:rtl/>
        </w:rPr>
        <w:t>אפשר לקבל</w:t>
      </w:r>
      <w:r w:rsidR="00374753">
        <w:rPr>
          <w:rtl/>
        </w:rPr>
        <w:t xml:space="preserve"> </w:t>
      </w:r>
      <w:r w:rsidRPr="00784950">
        <w:rPr>
          <w:rtl/>
        </w:rPr>
        <w:t>הכרעות.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הביקורת</w:t>
      </w:r>
      <w:r w:rsidR="00374753">
        <w:rPr>
          <w:rtl/>
        </w:rPr>
        <w:t xml:space="preserve"> </w:t>
      </w:r>
      <w:r w:rsidRPr="00784950">
        <w:rPr>
          <w:rtl/>
        </w:rPr>
        <w:t>באה</w:t>
      </w:r>
      <w:r w:rsidR="00374753">
        <w:rPr>
          <w:rtl/>
        </w:rPr>
        <w:t xml:space="preserve"> </w:t>
      </w:r>
      <w:r w:rsidRPr="00784950">
        <w:rPr>
          <w:rtl/>
        </w:rPr>
        <w:t>מצדנו או מצד הממסד הכלכלי או אנשי העסקים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בכל מקרה, פוליטיקה מעורבבת לגמרי בכלכלה, בצורה שמקשה את האפשרות</w:t>
      </w:r>
      <w:r w:rsidR="00374753">
        <w:rPr>
          <w:rtl/>
        </w:rPr>
        <w:t xml:space="preserve"> </w:t>
      </w:r>
      <w:r w:rsidRPr="00784950">
        <w:rPr>
          <w:rtl/>
        </w:rPr>
        <w:t>לקבל החלטות נכונות גם בנוגע לצדק חברתי וגם בנוגע לצמיחה.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 היום לדבר בנושא הכלכלי, במיוחד בשנה הזאת, שנה</w:t>
      </w:r>
      <w:r w:rsidR="00374753">
        <w:rPr>
          <w:rtl/>
        </w:rPr>
        <w:t xml:space="preserve"> </w:t>
      </w:r>
      <w:r w:rsidRPr="00784950">
        <w:rPr>
          <w:rtl/>
        </w:rPr>
        <w:t>וארבעה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</w:t>
      </w:r>
      <w:r w:rsidRPr="00784950">
        <w:rPr>
          <w:rtl/>
        </w:rPr>
        <w:t>מפרוץ</w:t>
      </w:r>
      <w:r w:rsidR="00374753">
        <w:rPr>
          <w:rtl/>
        </w:rPr>
        <w:t xml:space="preserve"> </w:t>
      </w:r>
      <w:r w:rsidRPr="00784950">
        <w:rPr>
          <w:rtl/>
        </w:rPr>
        <w:t>האינתיפאדה,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לדבר על הנושא הזה בלי לדבר על המצב</w:t>
      </w:r>
      <w:r w:rsidR="00374753">
        <w:rPr>
          <w:rtl/>
        </w:rPr>
        <w:t xml:space="preserve"> </w:t>
      </w:r>
      <w:r w:rsidRPr="00784950">
        <w:rPr>
          <w:rtl/>
        </w:rPr>
        <w:t>המדיני,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המצב המדיני.</w:t>
      </w:r>
      <w:r w:rsidR="00374753">
        <w:rPr>
          <w:rtl/>
        </w:rPr>
        <w:t xml:space="preserve"> </w:t>
      </w:r>
      <w:r w:rsidRPr="00784950">
        <w:rPr>
          <w:rtl/>
        </w:rPr>
        <w:t>אני חושב שאנחנו מדברים על 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על תקציב שהוגש לכנסת בהנחה של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 </w:t>
      </w:r>
      <w:r w:rsidR="00374753">
        <w:rPr>
          <w:rtl/>
        </w:rPr>
        <w:t>–</w:t>
      </w:r>
      <w:r w:rsidRPr="00784950">
        <w:rPr>
          <w:rtl/>
        </w:rPr>
        <w:t xml:space="preserve"> נגמר, שונה, סיגל את עצמו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צמיחה, במקרה הטוב מדינת ישראל תגיע ל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צמיחה. כלומר, הבעיה היא 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צורת</w:t>
      </w:r>
      <w:r w:rsidR="00374753">
        <w:rPr>
          <w:rtl/>
        </w:rPr>
        <w:t xml:space="preserve"> </w:t>
      </w:r>
      <w:r w:rsidRPr="00784950">
        <w:rPr>
          <w:rtl/>
        </w:rPr>
        <w:t>חלוקת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גודל</w:t>
      </w:r>
      <w:r w:rsidR="00374753">
        <w:rPr>
          <w:rtl/>
        </w:rPr>
        <w:t xml:space="preserve"> </w:t>
      </w:r>
      <w:r w:rsidRPr="00784950">
        <w:rPr>
          <w:rtl/>
        </w:rPr>
        <w:t>התקציב. הבעיה היא לא רק הצדק החברתי במדינת</w:t>
      </w:r>
      <w:r w:rsidR="00374753">
        <w:rPr>
          <w:rtl/>
        </w:rPr>
        <w:t xml:space="preserve"> </w:t>
      </w:r>
      <w:r w:rsidRPr="00784950">
        <w:rPr>
          <w:rtl/>
        </w:rPr>
        <w:t>ישראל, אלא האפשרות בכלל להגיע לעוגה לאומית סבירה שאפשר לחלק.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ששני הדברים, כמובן, משולבים. אם זה מה שיש, צריך לחלק אותו נכון,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לחשוב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שיש, והאם אפשר לנהל היום מדיניות כלכלית בלי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נכונה</w:t>
      </w:r>
      <w:r w:rsidR="00374753">
        <w:rPr>
          <w:rtl/>
        </w:rPr>
        <w:t xml:space="preserve"> </w:t>
      </w: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תלך</w:t>
      </w:r>
      <w:r w:rsidR="00374753">
        <w:rPr>
          <w:rtl/>
        </w:rPr>
        <w:t xml:space="preserve"> </w:t>
      </w:r>
      <w:r w:rsidRPr="00784950">
        <w:rPr>
          <w:rtl/>
        </w:rPr>
        <w:t>בכיוון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צמיחה</w:t>
      </w:r>
      <w:r w:rsidR="00374753">
        <w:rPr>
          <w:rtl/>
        </w:rPr>
        <w:t xml:space="preserve"> </w:t>
      </w:r>
      <w:r w:rsidRPr="00784950">
        <w:rPr>
          <w:rtl/>
        </w:rPr>
        <w:t>כלכלית ותאפשר צמיחה כלכלית, השקעה</w:t>
      </w:r>
      <w:r w:rsidR="00374753">
        <w:rPr>
          <w:rtl/>
        </w:rPr>
        <w:t xml:space="preserve"> </w:t>
      </w:r>
      <w:r w:rsidRPr="00784950">
        <w:rPr>
          <w:rtl/>
        </w:rPr>
        <w:t>בתשתיות, זרימת השקעות בכללן למדינה הזאת, תיירות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חוסך מהכנסת את קריאת הנתונים, בכמה נפלו ההכנסות מהתיירות במדינת ישראל</w:t>
      </w:r>
      <w:r w:rsidR="00374753">
        <w:rPr>
          <w:rtl/>
        </w:rPr>
        <w:t xml:space="preserve"> – </w:t>
      </w:r>
      <w:r w:rsidRPr="00784950">
        <w:rPr>
          <w:rtl/>
        </w:rPr>
        <w:t>הכנתי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הדברים האלה </w:t>
      </w:r>
      <w:r w:rsidR="00374753">
        <w:rPr>
          <w:rtl/>
        </w:rPr>
        <w:t>–</w:t>
      </w:r>
      <w:r w:rsidRPr="00784950">
        <w:rPr>
          <w:rtl/>
        </w:rPr>
        <w:t xml:space="preserve"> כולם יודעים, ובכמה נפלו ההכנסות בתחומים נוספים בשנה</w:t>
      </w:r>
      <w:r w:rsidR="00374753">
        <w:rPr>
          <w:rtl/>
        </w:rPr>
        <w:t xml:space="preserve"> </w:t>
      </w:r>
      <w:r w:rsidRPr="00784950">
        <w:rPr>
          <w:rtl/>
        </w:rPr>
        <w:t>האחרונה</w:t>
      </w:r>
      <w:r w:rsidR="00374753">
        <w:rPr>
          <w:rtl/>
        </w:rPr>
        <w:t xml:space="preserve"> </w:t>
      </w:r>
      <w:r w:rsidRPr="00784950">
        <w:rPr>
          <w:rtl/>
        </w:rPr>
        <w:t>ואיך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לבנות</w:t>
      </w:r>
      <w:r w:rsidR="00374753">
        <w:rPr>
          <w:rtl/>
        </w:rPr>
        <w:t xml:space="preserve"> </w:t>
      </w:r>
      <w:r w:rsidRPr="00784950">
        <w:rPr>
          <w:rtl/>
        </w:rPr>
        <w:t>תקציב לשנה הבאה בלי שיהיו למדינה הזאת אופציות, בלי</w:t>
      </w:r>
      <w:r w:rsidR="00374753">
        <w:rPr>
          <w:rtl/>
        </w:rPr>
        <w:t xml:space="preserve"> </w:t>
      </w:r>
      <w:r w:rsidRPr="00784950">
        <w:rPr>
          <w:rtl/>
        </w:rPr>
        <w:t>שיהיה לה מוצא מהמצב המדיני הקיים, אשר ייתן תקווה לעתיד.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 פנים, 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במה שיש </w:t>
      </w:r>
      <w:r w:rsidR="00374753">
        <w:rPr>
          <w:rtl/>
        </w:rPr>
        <w:t>–</w:t>
      </w:r>
      <w:r w:rsidRPr="00784950">
        <w:rPr>
          <w:rtl/>
        </w:rPr>
        <w:t xml:space="preserve"> ללא שום ספק אין חלוקה צודקת, ואין</w:t>
      </w:r>
      <w:r w:rsidR="00374753">
        <w:rPr>
          <w:rtl/>
        </w:rPr>
        <w:t xml:space="preserve"> </w:t>
      </w:r>
      <w:r w:rsidRPr="00784950">
        <w:rPr>
          <w:rtl/>
        </w:rPr>
        <w:t>חלוקה</w:t>
      </w:r>
      <w:r w:rsidR="00374753">
        <w:rPr>
          <w:rtl/>
        </w:rPr>
        <w:t xml:space="preserve"> </w:t>
      </w:r>
      <w:r w:rsidRPr="00784950">
        <w:rPr>
          <w:rtl/>
        </w:rPr>
        <w:t>צודקת</w:t>
      </w:r>
      <w:r w:rsidR="00374753">
        <w:rPr>
          <w:rtl/>
        </w:rPr>
        <w:t xml:space="preserve"> </w:t>
      </w:r>
      <w:r w:rsidRPr="00784950">
        <w:rPr>
          <w:rtl/>
        </w:rPr>
        <w:t>במדיניות מס, שהיא מהגרועות ביותר בעולם הקפיטליסטי, ויש פער חברתי</w:t>
      </w:r>
      <w:r w:rsidR="00374753">
        <w:rPr>
          <w:rtl/>
        </w:rPr>
        <w:t xml:space="preserve"> </w:t>
      </w:r>
      <w:r w:rsidRPr="00784950">
        <w:rPr>
          <w:rtl/>
        </w:rPr>
        <w:t>מתרחב,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הזמן מתרחב בשני העשורים האחרונים, ללא הבדל מי הממשלה, אם היא ממשלת</w:t>
      </w:r>
      <w:r w:rsidR="00374753">
        <w:rPr>
          <w:rtl/>
        </w:rPr>
        <w:t xml:space="preserve"> </w:t>
      </w:r>
      <w:r w:rsidRPr="00784950">
        <w:rPr>
          <w:rtl/>
        </w:rPr>
        <w:t>העבודה או ממשלת ליכוד.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שינוי</w:t>
      </w:r>
      <w:r w:rsidR="00374753">
        <w:rPr>
          <w:rtl/>
        </w:rPr>
        <w:t xml:space="preserve"> </w:t>
      </w:r>
      <w:r w:rsidRPr="00784950">
        <w:rPr>
          <w:rtl/>
        </w:rPr>
        <w:t>מהותי יותר שנגע בבסיס הכלכלה הישראלית, ואני מהאנשים שלא חושבים</w:t>
      </w:r>
      <w:r w:rsidR="00374753">
        <w:rPr>
          <w:rtl/>
        </w:rPr>
        <w:t xml:space="preserve"> </w:t>
      </w:r>
      <w:r w:rsidRPr="00784950">
        <w:rPr>
          <w:rtl/>
        </w:rPr>
        <w:t>שאת</w:t>
      </w:r>
      <w:r w:rsidR="00374753">
        <w:rPr>
          <w:rtl/>
        </w:rPr>
        <w:t xml:space="preserve"> </w:t>
      </w:r>
      <w:r w:rsidRPr="00784950">
        <w:rPr>
          <w:rtl/>
        </w:rPr>
        <w:t>בעיית הצדק החברתי פותרים על</w:t>
      </w:r>
      <w:r w:rsidR="00374753">
        <w:rPr>
          <w:rtl/>
        </w:rPr>
        <w:t>-</w:t>
      </w:r>
      <w:r w:rsidRPr="00784950">
        <w:rPr>
          <w:rtl/>
        </w:rPr>
        <w:t>ידי הרחבת הפער הכלכלי, הגדלת מספר העניים ואחר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פיצויים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הביטוח הלאומי.</w:t>
      </w:r>
      <w:r w:rsidR="00374753">
        <w:rPr>
          <w:rtl/>
        </w:rPr>
        <w:t xml:space="preserve"> </w:t>
      </w:r>
      <w:r w:rsidRPr="00784950">
        <w:rPr>
          <w:rtl/>
        </w:rPr>
        <w:t>הביטוח הלאומי זה אספירין,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דבר, ביטוח לאומי זה לא צדק חברתי. ביטוח לאומי וגודל הממסד הזה שנקרא</w:t>
      </w:r>
      <w:r w:rsidR="00374753">
        <w:rPr>
          <w:rtl/>
        </w:rPr>
        <w:t xml:space="preserve"> </w:t>
      </w:r>
      <w:r w:rsidRPr="00784950">
        <w:rPr>
          <w:rtl/>
        </w:rPr>
        <w:t>ביטוח</w:t>
      </w:r>
      <w:r w:rsidR="00374753">
        <w:rPr>
          <w:rtl/>
        </w:rPr>
        <w:t xml:space="preserve"> </w:t>
      </w:r>
      <w:r w:rsidRPr="00784950">
        <w:rPr>
          <w:rtl/>
        </w:rPr>
        <w:t>לאומי, שהוא חשוב ביותר, הוא אינדיקציה לכך שאין צדק חברתי, כלומר שהכלכלה</w:t>
      </w:r>
      <w:r w:rsidR="00374753">
        <w:rPr>
          <w:rtl/>
        </w:rPr>
        <w:t xml:space="preserve"> </w:t>
      </w:r>
      <w:r w:rsidRPr="00784950">
        <w:rPr>
          <w:rtl/>
        </w:rPr>
        <w:t>יוצרת</w:t>
      </w:r>
      <w:r w:rsidR="00374753">
        <w:rPr>
          <w:rtl/>
        </w:rPr>
        <w:t xml:space="preserve"> </w:t>
      </w:r>
      <w:r w:rsidRPr="00784950">
        <w:rPr>
          <w:rtl/>
        </w:rPr>
        <w:t>עוני.</w:t>
      </w:r>
      <w:r w:rsidR="00374753">
        <w:rPr>
          <w:rtl/>
        </w:rPr>
        <w:t xml:space="preserve"> </w:t>
      </w:r>
      <w:r w:rsidRPr="00784950">
        <w:rPr>
          <w:rtl/>
        </w:rPr>
        <w:t>מה שאמור להיות הוא שהכלכלה עצמה לא תיצור עוני, שהכלכלה עצמה תהיה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שוויונית,</w:t>
      </w:r>
      <w:r w:rsidR="00374753">
        <w:rPr>
          <w:rtl/>
        </w:rPr>
        <w:t xml:space="preserve"> </w:t>
      </w:r>
      <w:r w:rsidRPr="00784950">
        <w:rPr>
          <w:rtl/>
        </w:rPr>
        <w:t>שהכלכלה</w:t>
      </w:r>
      <w:r w:rsidR="00374753">
        <w:rPr>
          <w:rtl/>
        </w:rPr>
        <w:t xml:space="preserve"> </w:t>
      </w:r>
      <w:r w:rsidRPr="00784950">
        <w:rPr>
          <w:rtl/>
        </w:rPr>
        <w:t>עצמה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תיצור</w:t>
      </w:r>
      <w:r w:rsidR="00374753">
        <w:rPr>
          <w:rtl/>
        </w:rPr>
        <w:t xml:space="preserve"> </w:t>
      </w:r>
      <w:r w:rsidRPr="00784950">
        <w:rPr>
          <w:rtl/>
        </w:rPr>
        <w:t>אבטלה</w:t>
      </w:r>
      <w:r w:rsidR="00374753">
        <w:rPr>
          <w:rtl/>
        </w:rPr>
        <w:t xml:space="preserve"> </w:t>
      </w:r>
      <w:r w:rsidRPr="00784950">
        <w:rPr>
          <w:rtl/>
        </w:rPr>
        <w:t>שבעקבותיה ניאבק פה אחר כך על</w:t>
      </w:r>
      <w:r w:rsidR="00374753">
        <w:rPr>
          <w:rtl/>
        </w:rPr>
        <w:t xml:space="preserve"> </w:t>
      </w:r>
      <w:r w:rsidRPr="00784950">
        <w:rPr>
          <w:rtl/>
        </w:rPr>
        <w:t>פיצויים</w:t>
      </w:r>
      <w:r w:rsidR="00374753">
        <w:rPr>
          <w:rtl/>
        </w:rPr>
        <w:t xml:space="preserve"> </w:t>
      </w:r>
      <w:r w:rsidRPr="00784950">
        <w:rPr>
          <w:rtl/>
        </w:rPr>
        <w:t>למובטלים ועל כסף למשפחות מרובות ילדים ועל כסף לנכים וכו'. ביטוח לאומי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להיות לדברים כמו עת זיקנה ומחלה, ולדברים שלדעתי שום כלכלה בעולם לא צריכה</w:t>
      </w:r>
      <w:r w:rsidR="00374753">
        <w:rPr>
          <w:rtl/>
        </w:rPr>
        <w:t xml:space="preserve"> </w:t>
      </w:r>
      <w:r w:rsidRPr="00784950">
        <w:rPr>
          <w:rtl/>
        </w:rPr>
        <w:t>להשאיר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קורבן לכוחות השוק </w:t>
      </w:r>
      <w:r w:rsidR="00374753">
        <w:rPr>
          <w:rtl/>
        </w:rPr>
        <w:t>–</w:t>
      </w:r>
      <w:r w:rsidRPr="00784950">
        <w:rPr>
          <w:rtl/>
        </w:rPr>
        <w:t xml:space="preserve"> נכות, גוף האדם, נפשו, כל הדברים האלה שהמדינה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לדאוג להם במשטר של מדינת רווחה. אבל כל השאר, לדעתי, זה עניין של הכלכלה,</w:t>
      </w:r>
      <w:r w:rsidR="00374753">
        <w:rPr>
          <w:rtl/>
        </w:rPr>
        <w:t xml:space="preserve"> </w:t>
      </w:r>
      <w:r w:rsidRPr="00784950">
        <w:rPr>
          <w:rtl/>
        </w:rPr>
        <w:t>והכלכלה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אמורה</w:t>
      </w:r>
      <w:r w:rsidR="00374753">
        <w:rPr>
          <w:rtl/>
        </w:rPr>
        <w:t xml:space="preserve"> </w:t>
      </w:r>
      <w:r w:rsidRPr="00784950">
        <w:rPr>
          <w:rtl/>
        </w:rPr>
        <w:t>ליצור</w:t>
      </w:r>
      <w:r w:rsidR="00374753">
        <w:rPr>
          <w:rtl/>
        </w:rPr>
        <w:t xml:space="preserve"> </w:t>
      </w:r>
      <w:r w:rsidRPr="00784950">
        <w:rPr>
          <w:rtl/>
        </w:rPr>
        <w:t>עוני.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והכלכלה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המיסוי במדינת ישראל, הן הן שיוצרות עוני</w:t>
      </w:r>
      <w:r w:rsidR="00374753">
        <w:rPr>
          <w:rtl/>
        </w:rPr>
        <w:t xml:space="preserve"> </w:t>
      </w:r>
      <w:r w:rsidRPr="00784950">
        <w:rPr>
          <w:rtl/>
        </w:rPr>
        <w:t>ומרחיבות</w:t>
      </w:r>
      <w:r w:rsidR="00374753">
        <w:rPr>
          <w:rtl/>
        </w:rPr>
        <w:t xml:space="preserve"> </w:t>
      </w:r>
      <w:r w:rsidRPr="00784950">
        <w:rPr>
          <w:rtl/>
        </w:rPr>
        <w:t>את הפער בין עניים לעשירים ומרחיבות את הפער בין הפרובינציה לבין המרכז</w:t>
      </w:r>
      <w:r w:rsidR="00374753">
        <w:rPr>
          <w:rtl/>
        </w:rPr>
        <w:t xml:space="preserve"> </w:t>
      </w:r>
      <w:r w:rsidRPr="00784950">
        <w:rPr>
          <w:rtl/>
        </w:rPr>
        <w:t>ומרחיבות את גם הפער בין יהודים לערבים,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בתקציב של הממשלה ובחוק ההסדרים, שבא לבסס את התקציב ולהעמיד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על רגליו, שום אינדיקציה לכך שלאוכלוסייה הערבית בישראל יהיה יותר טוב, אלא</w:t>
      </w:r>
      <w:r w:rsidR="00374753">
        <w:rPr>
          <w:rtl/>
        </w:rPr>
        <w:t xml:space="preserve"> </w:t>
      </w:r>
      <w:r w:rsidRPr="00784950">
        <w:rPr>
          <w:rtl/>
        </w:rPr>
        <w:t>להיפך: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רואה רגרסיה, אני רואה ניסיון </w:t>
      </w:r>
      <w:r w:rsidR="00374753">
        <w:rPr>
          <w:rtl/>
        </w:rPr>
        <w:t>–</w:t>
      </w:r>
      <w:r w:rsidRPr="00784950">
        <w:rPr>
          <w:rtl/>
        </w:rPr>
        <w:t xml:space="preserve"> וראיתי ניסיון, ונלחמנו נגדו בוועדות</w:t>
      </w:r>
      <w:r w:rsidR="00374753">
        <w:rPr>
          <w:rtl/>
        </w:rPr>
        <w:t xml:space="preserve"> – </w:t>
      </w:r>
      <w:r w:rsidRPr="00784950">
        <w:rPr>
          <w:rtl/>
        </w:rPr>
        <w:t>לגעת בהישגים המעטים שהיו ולא הביאו לשוויון, אלא היו אמורים רק לצמצם את הפער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יהודים לערבים במדינת ישראל. היה ניסיון לגעת בזה, היה ניסיון לפגוע בהישגים</w:t>
      </w:r>
      <w:r w:rsidR="00374753">
        <w:rPr>
          <w:rtl/>
        </w:rPr>
        <w:t xml:space="preserve"> </w:t>
      </w:r>
      <w:r w:rsidRPr="00784950">
        <w:rPr>
          <w:rtl/>
        </w:rPr>
        <w:t>המעטים</w:t>
      </w:r>
      <w:r w:rsidR="00374753">
        <w:rPr>
          <w:rtl/>
        </w:rPr>
        <w:t xml:space="preserve"> </w:t>
      </w:r>
      <w:r w:rsidRPr="00784950">
        <w:rPr>
          <w:rtl/>
        </w:rPr>
        <w:t>שהושגו</w:t>
      </w:r>
      <w:r w:rsidR="00374753">
        <w:rPr>
          <w:rtl/>
        </w:rPr>
        <w:t xml:space="preserve"> </w:t>
      </w:r>
      <w:r w:rsidRPr="00784950">
        <w:rPr>
          <w:rtl/>
        </w:rPr>
        <w:t>בשמונה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בשבע</w:t>
      </w:r>
      <w:r w:rsidR="00374753">
        <w:rPr>
          <w:rtl/>
        </w:rPr>
        <w:t xml:space="preserve"> </w:t>
      </w:r>
      <w:r w:rsidRPr="00784950">
        <w:rPr>
          <w:rtl/>
        </w:rPr>
        <w:t>השנים</w:t>
      </w:r>
      <w:r w:rsidR="00374753">
        <w:rPr>
          <w:rtl/>
        </w:rPr>
        <w:t xml:space="preserve"> </w:t>
      </w:r>
      <w:r w:rsidRPr="00784950">
        <w:rPr>
          <w:rtl/>
        </w:rPr>
        <w:t>האחרונות במדינה הזאת, לרבות הבטחות של</w:t>
      </w:r>
      <w:r w:rsidR="00374753">
        <w:rPr>
          <w:rtl/>
        </w:rPr>
        <w:t xml:space="preserve"> </w:t>
      </w:r>
      <w:r w:rsidRPr="00784950">
        <w:rPr>
          <w:rtl/>
        </w:rPr>
        <w:t>ממשלות מלפני שנה וחצי ושנתיים.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שעם</w:t>
      </w:r>
      <w:r w:rsidR="00374753">
        <w:rPr>
          <w:rtl/>
        </w:rPr>
        <w:t xml:space="preserve"> </w:t>
      </w:r>
      <w:r w:rsidRPr="00784950">
        <w:rPr>
          <w:rtl/>
        </w:rPr>
        <w:t>מדיניות כזאת, שמרחיבה את האי</w:t>
      </w:r>
      <w:r w:rsidR="00374753">
        <w:rPr>
          <w:rtl/>
        </w:rPr>
        <w:t>-</w:t>
      </w:r>
      <w:r w:rsidRPr="00784950">
        <w:rPr>
          <w:rtl/>
        </w:rPr>
        <w:t>שוויון,</w:t>
      </w:r>
      <w:r w:rsidR="00374753">
        <w:rPr>
          <w:rtl/>
        </w:rPr>
        <w:t xml:space="preserve"> </w:t>
      </w:r>
      <w:r w:rsidRPr="00784950">
        <w:rPr>
          <w:rtl/>
        </w:rPr>
        <w:t>מרחיבה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האי</w:t>
      </w:r>
      <w:r w:rsidR="00374753">
        <w:rPr>
          <w:rtl/>
        </w:rPr>
        <w:t>-</w:t>
      </w:r>
      <w:r w:rsidRPr="00784950">
        <w:rPr>
          <w:rtl/>
        </w:rPr>
        <w:t>צדק,</w:t>
      </w:r>
      <w:r w:rsidR="00374753">
        <w:rPr>
          <w:rtl/>
        </w:rPr>
        <w:t xml:space="preserve"> </w:t>
      </w:r>
      <w:r w:rsidRPr="00784950">
        <w:rPr>
          <w:rtl/>
        </w:rPr>
        <w:t>מרחיבה</w:t>
      </w:r>
      <w:r w:rsidR="00374753">
        <w:rPr>
          <w:rtl/>
        </w:rPr>
        <w:t xml:space="preserve"> </w:t>
      </w:r>
      <w:r w:rsidRPr="00784950">
        <w:rPr>
          <w:rtl/>
        </w:rPr>
        <w:t>את הפער בין יהודים לערבים, מרחיבה את האפליה, ולא</w:t>
      </w:r>
      <w:r w:rsidR="00374753">
        <w:rPr>
          <w:rtl/>
        </w:rPr>
        <w:t xml:space="preserve"> </w:t>
      </w:r>
      <w:r w:rsidRPr="00784950">
        <w:rPr>
          <w:rtl/>
        </w:rPr>
        <w:t>נותנת</w:t>
      </w:r>
      <w:r w:rsidR="00374753">
        <w:rPr>
          <w:rtl/>
        </w:rPr>
        <w:t xml:space="preserve"> </w:t>
      </w:r>
      <w:r w:rsidRPr="00784950">
        <w:rPr>
          <w:rtl/>
        </w:rPr>
        <w:t>פתרון לשום בעיה, לשום מצוקה, כאשר היא מלווה גם בפוליטיקה, במדיניות, אשר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מאפשרת</w:t>
      </w:r>
      <w:r w:rsidR="00374753">
        <w:rPr>
          <w:rtl/>
        </w:rPr>
        <w:t xml:space="preserve"> </w:t>
      </w:r>
      <w:r w:rsidRPr="00784950">
        <w:rPr>
          <w:rtl/>
        </w:rPr>
        <w:t>צמיחה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והשקעות במשק והתפתחות המשק </w:t>
      </w:r>
      <w:r w:rsidR="00374753">
        <w:rPr>
          <w:rtl/>
        </w:rPr>
        <w:t>–</w:t>
      </w:r>
      <w:r w:rsidRPr="00784950">
        <w:rPr>
          <w:rtl/>
        </w:rPr>
        <w:t xml:space="preserve"> אי</w:t>
      </w:r>
      <w:r w:rsidR="00374753">
        <w:rPr>
          <w:rtl/>
        </w:rPr>
        <w:t>-</w:t>
      </w:r>
      <w:r w:rsidRPr="00784950">
        <w:rPr>
          <w:rtl/>
        </w:rPr>
        <w:t>אפשר להצביע בעד התקציב הזה.</w:t>
      </w:r>
      <w:r w:rsidR="00374753">
        <w:rPr>
          <w:rtl/>
        </w:rPr>
        <w:t xml:space="preserve"> </w:t>
      </w:r>
      <w:r w:rsidRPr="00784950">
        <w:rPr>
          <w:rtl/>
        </w:rPr>
        <w:t>אנחנו מצביעים נגדו, אדוני.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רשות הדיבור לחבר הכנסת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נוכח, יורדת לו הסתייגות</w:t>
      </w:r>
      <w:r w:rsidR="00374753">
        <w:rPr>
          <w:rtl/>
        </w:rPr>
        <w:t xml:space="preserve"> </w:t>
      </w:r>
      <w:r w:rsidRPr="00784950">
        <w:rPr>
          <w:rtl/>
        </w:rPr>
        <w:t>אחת.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נימק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שמונה הסתייגויות, נשארו לו חמש. חבר הכנסת 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הפסיד את תורו. חבר הכנסת 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נוכח, הפסיד את תורו. חבר 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ברכה</w:t>
      </w:r>
      <w:r w:rsidR="00374753">
        <w:rPr>
          <w:rtl/>
        </w:rPr>
        <w:t xml:space="preserve"> 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נוכח,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יורדת לו הסתייגות אחת. חבר הכנסת 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יוסי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חברת הכנסת זהבה גלאון </w:t>
      </w:r>
      <w:r w:rsidR="00374753">
        <w:rPr>
          <w:rtl/>
        </w:rPr>
        <w:t xml:space="preserve">– </w:t>
      </w:r>
      <w:r w:rsidRPr="00784950">
        <w:rPr>
          <w:rtl/>
        </w:rPr>
        <w:t>אינה</w:t>
      </w:r>
      <w:r w:rsidR="00374753">
        <w:rPr>
          <w:rtl/>
        </w:rPr>
        <w:t xml:space="preserve"> </w:t>
      </w:r>
      <w:r w:rsidRPr="00784950">
        <w:rPr>
          <w:rtl/>
        </w:rPr>
        <w:t>נוכחת.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חברת הכנסת חוסניה ג'בארה </w:t>
      </w:r>
      <w:r w:rsidR="00374753">
        <w:rPr>
          <w:rtl/>
        </w:rPr>
        <w:t xml:space="preserve">– </w:t>
      </w:r>
      <w:r w:rsidRPr="00784950">
        <w:rPr>
          <w:rtl/>
        </w:rPr>
        <w:t>אינה</w:t>
      </w:r>
      <w:r w:rsidR="00374753">
        <w:rPr>
          <w:rtl/>
        </w:rPr>
        <w:t xml:space="preserve"> </w:t>
      </w:r>
      <w:r w:rsidRPr="00784950">
        <w:rPr>
          <w:rtl/>
        </w:rPr>
        <w:t>נוכחת.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חיים</w:t>
      </w:r>
      <w:r w:rsidR="00374753">
        <w:rPr>
          <w:rtl/>
        </w:rPr>
        <w:t xml:space="preserve"> </w:t>
      </w:r>
      <w:r w:rsidRPr="00784950">
        <w:rPr>
          <w:rtl/>
        </w:rPr>
        <w:t>דרוקמן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 חבר הכנסת 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אמנון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רחמים מלול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 חבר הכנסת 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אברהם פורז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נוכח. חבר הכנסת 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ויקטור בריילובסקי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יחיאל לסרי</w:t>
      </w:r>
      <w:r w:rsidR="00374753">
        <w:rPr>
          <w:rtl/>
        </w:rPr>
        <w:t xml:space="preserve"> 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רומן ברונפמן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נחמה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מרינה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סולודקין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איוב</w:t>
      </w:r>
      <w:r w:rsidR="00374753">
        <w:rPr>
          <w:rtl/>
        </w:rPr>
        <w:t xml:space="preserve"> </w:t>
      </w:r>
      <w:r w:rsidRPr="00784950">
        <w:rPr>
          <w:rtl/>
        </w:rPr>
        <w:t>קרא</w:t>
      </w:r>
      <w:r w:rsidR="00374753">
        <w:rPr>
          <w:rtl/>
        </w:rPr>
        <w:t xml:space="preserve"> – </w:t>
      </w:r>
      <w:r w:rsidRPr="00784950">
        <w:rPr>
          <w:rtl/>
        </w:rPr>
        <w:t>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סופה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ואחרון, 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נדמה לי שאפשר לעשות הפסקה של עשר דקות, כדי לראות מי</w:t>
      </w:r>
      <w:r w:rsidR="00374753">
        <w:rPr>
          <w:rtl/>
        </w:rPr>
        <w:t xml:space="preserve"> </w:t>
      </w:r>
      <w:r w:rsidRPr="00784950">
        <w:rPr>
          <w:rtl/>
        </w:rPr>
        <w:t>בכלל נוכח בכנסת.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(הישיבה נפסקה בשעה 10:17 ונתחדשה בשעה 10:33.)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פותח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הישיבה</w:t>
      </w:r>
      <w:r w:rsidR="00374753">
        <w:rPr>
          <w:rtl/>
        </w:rPr>
        <w:t xml:space="preserve"> </w:t>
      </w:r>
      <w:r w:rsidRPr="00784950">
        <w:rPr>
          <w:rtl/>
        </w:rPr>
        <w:t>ומזמין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יהודית</w:t>
      </w:r>
      <w:r w:rsidR="00374753">
        <w:rPr>
          <w:rtl/>
        </w:rPr>
        <w:t xml:space="preserve"> </w:t>
      </w:r>
      <w:r w:rsidRPr="00784950">
        <w:rPr>
          <w:rtl/>
        </w:rPr>
        <w:t>נאות.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לך עוד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הסתייגויות. אחריה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 ויקטור בריילובסקי.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אדבר אחרי חבר הכנסת בריילובסקי.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בריילובסקי,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15</w:t>
      </w:r>
      <w:r w:rsidR="00374753">
        <w:rPr>
          <w:rtl/>
        </w:rPr>
        <w:t xml:space="preserve"> </w:t>
      </w:r>
      <w:r w:rsidRPr="00784950">
        <w:rPr>
          <w:rtl/>
        </w:rPr>
        <w:t>דקות, אם אתה רוצה לדבר על כל</w:t>
      </w:r>
      <w:r w:rsidR="00374753">
        <w:rPr>
          <w:rtl/>
        </w:rPr>
        <w:t xml:space="preserve"> </w:t>
      </w:r>
      <w:r w:rsidRPr="00784950">
        <w:rPr>
          <w:rtl/>
        </w:rPr>
        <w:t>ההסתייגויות.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ויקטור בריילובסקי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יותר מדי.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מה שהגשת.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ויקטור בריילובסקי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כנסת נכבדה, חברת הכנסת יהודית נאות הנכבדה, הנה הוצע לנו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ההסדרים, והוא שונה לחלוטין ממה שהבטיח לנו ראש הממשלה לפני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</w:t>
      </w:r>
      <w:r w:rsidRPr="00784950">
        <w:rPr>
          <w:rtl/>
        </w:rPr>
        <w:t>מספר.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הבטיח</w:t>
      </w:r>
      <w:r w:rsidR="00374753">
        <w:rPr>
          <w:rtl/>
        </w:rPr>
        <w:t xml:space="preserve"> </w:t>
      </w:r>
      <w:r w:rsidRPr="00784950">
        <w:rPr>
          <w:rtl/>
        </w:rPr>
        <w:t>לנו, שלא יהיו מסים חדשים, שהקיצוצים הדרושים בתקציב</w:t>
      </w:r>
      <w:r w:rsidR="00374753">
        <w:rPr>
          <w:rtl/>
        </w:rPr>
        <w:t xml:space="preserve"> </w:t>
      </w:r>
      <w:r w:rsidRPr="00784950">
        <w:rPr>
          <w:rtl/>
        </w:rPr>
        <w:t>ייעשו</w:t>
      </w:r>
      <w:r w:rsidR="00374753">
        <w:rPr>
          <w:rtl/>
        </w:rPr>
        <w:t xml:space="preserve"> </w:t>
      </w:r>
      <w:r w:rsidRPr="00784950">
        <w:rPr>
          <w:rtl/>
        </w:rPr>
        <w:t>על חשבון הקפאת החוקים הפרטיים שעולים למדינה הרבה כסף, חוק משפחות ברוכות</w:t>
      </w:r>
      <w:r w:rsidR="00374753">
        <w:rPr>
          <w:rtl/>
        </w:rPr>
        <w:t xml:space="preserve"> </w:t>
      </w:r>
      <w:r w:rsidRPr="00784950">
        <w:rPr>
          <w:rtl/>
        </w:rPr>
        <w:t>ילדים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קיבלנו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 דבר? בדרך פלא, כל החוקים הקשורים למימון האוכלוסייה</w:t>
      </w:r>
      <w:r w:rsidR="00374753">
        <w:rPr>
          <w:rtl/>
        </w:rPr>
        <w:t xml:space="preserve"> </w:t>
      </w:r>
      <w:r w:rsidRPr="00784950">
        <w:rPr>
          <w:rtl/>
        </w:rPr>
        <w:t>החרדית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שלא נפגעו. כל חברי הקואליציה קיבלו מתנות למגזרים שלהם. אז מי בכל</w:t>
      </w:r>
      <w:r w:rsidR="00374753">
        <w:rPr>
          <w:rtl/>
        </w:rPr>
        <w:t xml:space="preserve"> </w:t>
      </w:r>
      <w:r w:rsidRPr="00784950">
        <w:rPr>
          <w:rtl/>
        </w:rPr>
        <w:t>זאת יישא בנטל הקיצוצים האלה? מעמד הביניים, שעובד ומשלם מסים. המסים עלו וקצבאות</w:t>
      </w:r>
      <w:r w:rsidR="00374753">
        <w:rPr>
          <w:rtl/>
        </w:rPr>
        <w:t xml:space="preserve"> </w:t>
      </w:r>
      <w:r w:rsidRPr="00784950">
        <w:rPr>
          <w:rtl/>
        </w:rPr>
        <w:t>הילדים ירדו, אבל לא לכולם, רק לאלה שיש להם מעט ילדים, וזה בדיוק מעמד הביניים.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הופיע מס חדש שהוטל על מי שמקבלים טלפון סלולרי מהמעביד שלהם, ולמעשה זהו מס</w:t>
      </w:r>
      <w:r w:rsidR="00374753">
        <w:rPr>
          <w:rtl/>
        </w:rPr>
        <w:t xml:space="preserve"> </w:t>
      </w:r>
      <w:r w:rsidRPr="00784950">
        <w:rPr>
          <w:rtl/>
        </w:rPr>
        <w:t>על פעילות כלכלית מכל סוג. גם ללא הצעד הזה בעל העסק הישראלי משלם מסים הרבה יותר</w:t>
      </w:r>
      <w:r w:rsidR="00374753">
        <w:rPr>
          <w:rtl/>
        </w:rPr>
        <w:t xml:space="preserve"> </w:t>
      </w:r>
      <w:r w:rsidRPr="00784950">
        <w:rPr>
          <w:rtl/>
        </w:rPr>
        <w:t>מהמקובל במדינות אחרות, ועכשיו הוסיפו לו מס.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הצעדים</w:t>
      </w:r>
      <w:r w:rsidR="00374753">
        <w:rPr>
          <w:rtl/>
        </w:rPr>
        <w:t xml:space="preserve"> </w:t>
      </w:r>
      <w:r w:rsidRPr="00784950">
        <w:rPr>
          <w:rtl/>
        </w:rPr>
        <w:t>המוצעים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יביאו להתעוררות המשק. יתירה מכך, בעוד</w:t>
      </w:r>
      <w:r w:rsidR="00374753">
        <w:rPr>
          <w:rtl/>
        </w:rPr>
        <w:t xml:space="preserve"> </w:t>
      </w:r>
      <w:r w:rsidRPr="00784950">
        <w:rPr>
          <w:rtl/>
        </w:rPr>
        <w:t>חודש</w:t>
      </w:r>
      <w:r w:rsidR="00374753">
        <w:rPr>
          <w:rtl/>
        </w:rPr>
        <w:t>-</w:t>
      </w:r>
      <w:r w:rsidRPr="00784950">
        <w:rPr>
          <w:rtl/>
        </w:rPr>
        <w:t>חודשיים</w:t>
      </w:r>
      <w:r w:rsidR="00374753">
        <w:rPr>
          <w:rtl/>
        </w:rPr>
        <w:t xml:space="preserve"> </w:t>
      </w:r>
      <w:r w:rsidRPr="00784950">
        <w:rPr>
          <w:rtl/>
        </w:rPr>
        <w:t>יתברר שדרושים קיצוצים חדשים ושוב נחזור לדון בדבר. ומה הסיבה לכך?</w:t>
      </w:r>
      <w:r w:rsidR="00374753">
        <w:rPr>
          <w:rtl/>
        </w:rPr>
        <w:t xml:space="preserve"> </w:t>
      </w:r>
      <w:r w:rsidRPr="00784950">
        <w:rPr>
          <w:rtl/>
        </w:rPr>
        <w:t>הסיבה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הכניעה</w:t>
      </w:r>
      <w:r w:rsidR="00374753">
        <w:rPr>
          <w:rtl/>
        </w:rPr>
        <w:t xml:space="preserve"> </w:t>
      </w:r>
      <w:r w:rsidRPr="00784950">
        <w:rPr>
          <w:rtl/>
        </w:rPr>
        <w:t>לחרדים</w:t>
      </w:r>
      <w:r w:rsidR="00374753">
        <w:rPr>
          <w:rtl/>
        </w:rPr>
        <w:t xml:space="preserve"> </w:t>
      </w:r>
      <w:r w:rsidRPr="00784950">
        <w:rPr>
          <w:rtl/>
        </w:rPr>
        <w:t>לאורך</w:t>
      </w:r>
      <w:r w:rsidR="00374753">
        <w:rPr>
          <w:rtl/>
        </w:rPr>
        <w:t xml:space="preserve"> </w:t>
      </w:r>
      <w:r w:rsidRPr="00784950">
        <w:rPr>
          <w:rtl/>
        </w:rPr>
        <w:t>כל הדרך ובכל סעיף אפשרי: ילד חמישי</w:t>
      </w:r>
      <w:r w:rsidR="00374753">
        <w:rPr>
          <w:rtl/>
        </w:rPr>
        <w:t xml:space="preserve"> </w:t>
      </w:r>
      <w:r w:rsidRPr="00784950">
        <w:rPr>
          <w:rtl/>
        </w:rPr>
        <w:t>והלאה, הגדלת תקציב לישיבות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הכניעה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גרמה</w:t>
      </w:r>
      <w:r w:rsidR="00374753">
        <w:rPr>
          <w:rtl/>
        </w:rPr>
        <w:t xml:space="preserve"> </w:t>
      </w:r>
      <w:r w:rsidRPr="00784950">
        <w:rPr>
          <w:rtl/>
        </w:rPr>
        <w:t>למצב שלמדינה אין רזרבות. קשה להאמין שהצמיחה בשנת 2002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שכתוב</w:t>
      </w:r>
      <w:r w:rsidR="00374753">
        <w:rPr>
          <w:rtl/>
        </w:rPr>
        <w:t xml:space="preserve"> </w:t>
      </w:r>
      <w:r w:rsidRPr="00784950">
        <w:rPr>
          <w:rtl/>
        </w:rPr>
        <w:t>בתקציב, וכתוצאה מכך ההכנסה ממסים תהיה נמוכה ממה שמתוכנן</w:t>
      </w:r>
      <w:r w:rsidR="00374753">
        <w:rPr>
          <w:rtl/>
        </w:rPr>
        <w:t xml:space="preserve"> </w:t>
      </w:r>
      <w:r w:rsidRPr="00784950">
        <w:rPr>
          <w:rtl/>
        </w:rPr>
        <w:t>בתקציב.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שידוע</w:t>
      </w:r>
      <w:r w:rsidR="00374753">
        <w:rPr>
          <w:rtl/>
        </w:rPr>
        <w:t xml:space="preserve"> </w:t>
      </w:r>
      <w:r w:rsidRPr="00784950">
        <w:rPr>
          <w:rtl/>
        </w:rPr>
        <w:t>לנו, יש ירידה חדה בגביית מסים, ועל</w:t>
      </w:r>
      <w:r w:rsidR="00374753">
        <w:rPr>
          <w:rtl/>
        </w:rPr>
        <w:t>-</w:t>
      </w:r>
      <w:r w:rsidRPr="00784950">
        <w:rPr>
          <w:rtl/>
        </w:rPr>
        <w:t>פי ההערכות של מומחים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בשיעור של 9</w:t>
      </w:r>
      <w:r w:rsidR="00503761">
        <w:rPr>
          <w:rFonts w:hint="cs"/>
          <w:rtl/>
        </w:rPr>
        <w:t>-</w:t>
      </w:r>
      <w:r w:rsidRPr="00784950">
        <w:rPr>
          <w:rtl/>
        </w:rPr>
        <w:t>8 מיליארדי ש"ח.</w:t>
      </w:r>
      <w:r w:rsidR="00374753">
        <w:rPr>
          <w:rtl/>
        </w:rPr>
        <w:t xml:space="preserve"> </w:t>
      </w:r>
      <w:r w:rsidRPr="00784950">
        <w:rPr>
          <w:rtl/>
        </w:rPr>
        <w:t>גם גביית מסים במכס תהיה נמוכה ב</w:t>
      </w:r>
      <w:r w:rsidR="00374753">
        <w:rPr>
          <w:rtl/>
        </w:rPr>
        <w:t>-</w:t>
      </w:r>
      <w:r w:rsidRPr="00784950">
        <w:rPr>
          <w:rtl/>
        </w:rPr>
        <w:t>3</w:t>
      </w:r>
      <w:r w:rsidR="00503761">
        <w:rPr>
          <w:rFonts w:hint="cs"/>
          <w:rtl/>
        </w:rPr>
        <w:t>-</w:t>
      </w:r>
      <w:r w:rsidRPr="00784950">
        <w:rPr>
          <w:rtl/>
        </w:rPr>
        <w:t>2 מיליארדי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כתוצאה מכך, הגירעון האמיתי יכול להגיע ל</w:t>
      </w:r>
      <w:r w:rsidR="00374753">
        <w:rPr>
          <w:rtl/>
        </w:rPr>
        <w:t>-</w:t>
      </w:r>
      <w:r w:rsidR="00374753" w:rsidRPr="00784950">
        <w:rPr>
          <w:rtl/>
        </w:rPr>
        <w:t>5</w:t>
      </w:r>
      <w:r w:rsidR="00374753">
        <w:rPr>
          <w:rtl/>
        </w:rPr>
        <w:t>%–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 xml:space="preserve">, במקום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כפי שכתוב בתקציב.</w:t>
      </w:r>
      <w:r w:rsidR="00374753">
        <w:rPr>
          <w:rtl/>
        </w:rPr>
        <w:t xml:space="preserve"> </w:t>
      </w:r>
      <w:r w:rsidRPr="00784950">
        <w:rPr>
          <w:rtl/>
        </w:rPr>
        <w:t>גירעון כה גדול עלול להוריד את דירוג האשראי של מדינת ישראל בעולם, עם כל התוצאות</w:t>
      </w:r>
      <w:r w:rsidR="00374753">
        <w:rPr>
          <w:rtl/>
        </w:rPr>
        <w:t xml:space="preserve"> </w:t>
      </w:r>
      <w:r w:rsidRPr="00784950">
        <w:rPr>
          <w:rtl/>
        </w:rPr>
        <w:t>החמורות</w:t>
      </w:r>
      <w:r w:rsidR="00374753">
        <w:rPr>
          <w:rtl/>
        </w:rPr>
        <w:t xml:space="preserve"> </w:t>
      </w:r>
      <w:r w:rsidRPr="00784950">
        <w:rPr>
          <w:rtl/>
        </w:rPr>
        <w:t>בכלכלה.</w:t>
      </w:r>
      <w:r w:rsidR="00374753">
        <w:rPr>
          <w:rtl/>
        </w:rPr>
        <w:t xml:space="preserve"> </w:t>
      </w:r>
      <w:r w:rsidRPr="00784950">
        <w:rPr>
          <w:rtl/>
        </w:rPr>
        <w:t>גירעון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כזה</w:t>
      </w:r>
      <w:r w:rsidR="00374753">
        <w:rPr>
          <w:rtl/>
        </w:rPr>
        <w:t xml:space="preserve"> </w:t>
      </w:r>
      <w:r w:rsidRPr="00784950">
        <w:rPr>
          <w:rtl/>
        </w:rPr>
        <w:t>יביא</w:t>
      </w:r>
      <w:r w:rsidR="00374753">
        <w:rPr>
          <w:rtl/>
        </w:rPr>
        <w:t xml:space="preserve"> </w:t>
      </w:r>
      <w:r w:rsidRPr="00784950">
        <w:rPr>
          <w:rtl/>
        </w:rPr>
        <w:t>לאינפלציה ואולי אפילו לחוסר יציבות</w:t>
      </w:r>
      <w:r w:rsidR="00374753">
        <w:rPr>
          <w:rtl/>
        </w:rPr>
        <w:t xml:space="preserve"> </w:t>
      </w:r>
      <w:r w:rsidRPr="00784950">
        <w:rPr>
          <w:rtl/>
        </w:rPr>
        <w:t>כלכלית.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מן הסיבות האלה אנחנו, מפלגת שינוי, מצביעים נגד חוק ההסדרים.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אברהם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אם הוא אינו נוכח, זאת אומרת</w:t>
      </w:r>
      <w:r w:rsidR="00374753">
        <w:rPr>
          <w:rtl/>
        </w:rPr>
        <w:t xml:space="preserve"> </w:t>
      </w:r>
      <w:r w:rsidRPr="00784950">
        <w:rPr>
          <w:rtl/>
        </w:rPr>
        <w:t>שההסתייגות שלו יורדת.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תפרסמו את רשימת הדוברים, כי אחרת לא יודעים מתי לבוא.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מאה אחוז. הכול יהיה בסדר עכשיו.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נוכח, ההסתייגות יורדת. חבר הכנסת מיכאל קליינר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נוכח,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יורדת. חברי הכנסת מיכאל איתן, עזמי בשארה, מוחמד כנעאן,</w:t>
      </w:r>
      <w:r w:rsidR="00374753">
        <w:rPr>
          <w:rtl/>
        </w:rPr>
        <w:t xml:space="preserve"> </w:t>
      </w:r>
      <w:r w:rsidRPr="00784950">
        <w:rPr>
          <w:rtl/>
        </w:rPr>
        <w:t>תאופיק</w:t>
      </w:r>
      <w:r w:rsidR="00374753">
        <w:rPr>
          <w:rtl/>
        </w:rPr>
        <w:t xml:space="preserve"> </w:t>
      </w:r>
      <w:r w:rsidRPr="00784950">
        <w:rPr>
          <w:rtl/>
        </w:rPr>
        <w:t>חטיב,</w:t>
      </w:r>
      <w:r w:rsidR="00374753">
        <w:rPr>
          <w:rtl/>
        </w:rPr>
        <w:t xml:space="preserve"> </w:t>
      </w:r>
      <w:r w:rsidRPr="00784950">
        <w:rPr>
          <w:rtl/>
        </w:rPr>
        <w:t>מיכאל נודלמן, אליעזר כהן, צבי הנדל, אורי אריאל, עסאם מח'ול, תמר</w:t>
      </w:r>
      <w:r w:rsidR="00374753">
        <w:rPr>
          <w:rtl/>
        </w:rPr>
        <w:t xml:space="preserve"> </w:t>
      </w:r>
      <w:r w:rsidRPr="00784950">
        <w:rPr>
          <w:rtl/>
        </w:rPr>
        <w:t>גוז'נסקי,</w:t>
      </w:r>
      <w:r w:rsidR="00374753">
        <w:rPr>
          <w:rtl/>
        </w:rPr>
        <w:t xml:space="preserve"> </w:t>
      </w:r>
      <w:r w:rsidRPr="00784950">
        <w:rPr>
          <w:rtl/>
        </w:rPr>
        <w:t>אחמד</w:t>
      </w:r>
      <w:r w:rsidR="00374753">
        <w:rPr>
          <w:rtl/>
        </w:rPr>
        <w:t xml:space="preserve"> </w:t>
      </w:r>
      <w:r w:rsidRPr="00784950">
        <w:rPr>
          <w:rtl/>
        </w:rPr>
        <w:t>טיבי,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אלסאנע,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אלמאלכ דהאמשה, האשם מחאמיד, דוד לוי,</w:t>
      </w:r>
      <w:r w:rsidR="00374753">
        <w:rPr>
          <w:rtl/>
        </w:rPr>
        <w:t xml:space="preserve"> </w:t>
      </w:r>
      <w:r w:rsidRPr="00784950">
        <w:rPr>
          <w:rtl/>
        </w:rPr>
        <w:t>מרדכי משעני, אבשלום וילן, מוסי רז, יוסי שריד, רן כהן, זהבה גלאון, אילן גילאון,</w:t>
      </w:r>
      <w:r w:rsidR="00374753">
        <w:rPr>
          <w:rtl/>
        </w:rPr>
        <w:t xml:space="preserve"> </w:t>
      </w:r>
      <w:r w:rsidRPr="00784950">
        <w:rPr>
          <w:rtl/>
        </w:rPr>
        <w:t>חוסניה</w:t>
      </w:r>
      <w:r w:rsidR="00374753">
        <w:rPr>
          <w:rtl/>
        </w:rPr>
        <w:t xml:space="preserve"> </w:t>
      </w:r>
      <w:r w:rsidRPr="00784950">
        <w:rPr>
          <w:rtl/>
        </w:rPr>
        <w:t>ג'בארה,</w:t>
      </w:r>
      <w:r w:rsidR="00374753">
        <w:rPr>
          <w:rtl/>
        </w:rPr>
        <w:t xml:space="preserve"> </w:t>
      </w:r>
      <w:r w:rsidRPr="00784950">
        <w:rPr>
          <w:rtl/>
        </w:rPr>
        <w:t>נעמי</w:t>
      </w:r>
      <w:r w:rsidR="00374753">
        <w:rPr>
          <w:rtl/>
        </w:rPr>
        <w:t xml:space="preserve"> </w:t>
      </w:r>
      <w:r w:rsidRPr="00784950">
        <w:rPr>
          <w:rtl/>
        </w:rPr>
        <w:t>חזן,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מאור,</w:t>
      </w:r>
      <w:r w:rsidR="00374753">
        <w:rPr>
          <w:rtl/>
        </w:rPr>
        <w:t xml:space="preserve"> </w:t>
      </w:r>
      <w:r w:rsidRPr="00784950">
        <w:rPr>
          <w:rtl/>
        </w:rPr>
        <w:t>אמנון רובינשטיין, נחום לנגנטל, זבולון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אורלב, 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נוכחים, ולכן ההסתייגויות שלהם יורדות.</w:t>
      </w:r>
      <w:r w:rsidR="00374753">
        <w:rPr>
          <w:rtl/>
        </w:rPr>
        <w:t xml:space="preserve"> </w:t>
      </w:r>
      <w:r w:rsidRPr="00784950">
        <w:rPr>
          <w:rtl/>
        </w:rPr>
        <w:t>חבר הכנסת יגאל</w:t>
      </w:r>
      <w:r w:rsidR="00374753">
        <w:rPr>
          <w:rtl/>
        </w:rPr>
        <w:t xml:space="preserve"> </w:t>
      </w:r>
      <w:r w:rsidRPr="00784950">
        <w:rPr>
          <w:rtl/>
        </w:rPr>
        <w:t>ביבי,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מציעה שלא לקרוא בשם מי שאינו נוכח, אלא לרפרף בעיניים ולהגיד מי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מציע לקרוא את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מסכים, משום שאם מישהו הגיש הסתייגות, שיבוא לדבר. אדוני, יש לך 27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דקות, אתה יכול לדבר בכל הזמן, או לדבר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עשר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נניח, עשר דקות, ולהשאיר 17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כנסת נכבדה, נער הייתי</w:t>
      </w:r>
      <w:r w:rsidR="00374753">
        <w:rPr>
          <w:rtl/>
        </w:rPr>
        <w:t xml:space="preserve"> </w:t>
      </w:r>
      <w:r w:rsidRPr="00784950">
        <w:rPr>
          <w:rtl/>
        </w:rPr>
        <w:t>גם זקנתי ולא ראיתי בשום שנה בכנסת,</w:t>
      </w:r>
      <w:r w:rsidR="00374753">
        <w:rPr>
          <w:rtl/>
        </w:rPr>
        <w:t xml:space="preserve"> </w:t>
      </w:r>
      <w:r w:rsidRPr="00784950">
        <w:rPr>
          <w:rtl/>
        </w:rPr>
        <w:t>ואני הרבה שנים בכנסת, בושה כזאת, דרך כזאת להגיש את תקציב המדינה. 40 שרים וסגני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שרים </w:t>
      </w:r>
      <w:r w:rsidR="00374753">
        <w:rPr>
          <w:rtl/>
        </w:rPr>
        <w:t>–</w:t>
      </w:r>
      <w:r w:rsidRPr="00784950">
        <w:rPr>
          <w:rtl/>
        </w:rPr>
        <w:t xml:space="preserve"> לא היתה מאז קום המדינה ממשלה כל כך מנופחת.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יהודית נאות, אל תלכי, אף אחד לא יהיה. אני אדבר לכיסאות?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תיכף תראה את הטכניקה.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מקסים בסדר, אבל בכנסת, היושב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מדבר אל העם עכשיו, דרך ערוץ</w:t>
      </w:r>
      <w:r w:rsidR="00374753">
        <w:rPr>
          <w:rtl/>
        </w:rPr>
        <w:t>-</w:t>
      </w:r>
      <w:r w:rsidRPr="00784950">
        <w:rPr>
          <w:rtl/>
        </w:rPr>
        <w:t>33.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העם שומע אותי.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40</w:t>
      </w:r>
      <w:r w:rsidR="00374753">
        <w:rPr>
          <w:rtl/>
        </w:rPr>
        <w:t xml:space="preserve"> </w:t>
      </w:r>
      <w:r w:rsidRPr="00784950">
        <w:rPr>
          <w:rtl/>
        </w:rPr>
        <w:t>שרים</w:t>
      </w:r>
      <w:r w:rsidR="00374753">
        <w:rPr>
          <w:rtl/>
        </w:rPr>
        <w:t xml:space="preserve"> </w:t>
      </w:r>
      <w:r w:rsidRPr="00784950">
        <w:rPr>
          <w:rtl/>
        </w:rPr>
        <w:t>וסגני</w:t>
      </w:r>
      <w:r w:rsidR="00374753">
        <w:rPr>
          <w:rtl/>
        </w:rPr>
        <w:t xml:space="preserve"> </w:t>
      </w:r>
      <w:r w:rsidRPr="00784950">
        <w:rPr>
          <w:rtl/>
        </w:rPr>
        <w:t>שרים,</w:t>
      </w:r>
      <w:r w:rsidR="00374753">
        <w:rPr>
          <w:rtl/>
        </w:rPr>
        <w:t xml:space="preserve"> </w:t>
      </w:r>
      <w:r w:rsidRPr="00784950">
        <w:rPr>
          <w:rtl/>
        </w:rPr>
        <w:t>מיליונים,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סגן שר, שום שר לא נמצא כאן, זה לא</w:t>
      </w:r>
      <w:r w:rsidR="00374753">
        <w:rPr>
          <w:rtl/>
        </w:rPr>
        <w:t xml:space="preserve"> </w:t>
      </w:r>
      <w:r w:rsidRPr="00784950">
        <w:rPr>
          <w:rtl/>
        </w:rPr>
        <w:t>מעניין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  <w:r w:rsidR="00374753">
        <w:rPr>
          <w:rtl/>
        </w:rPr>
        <w:t xml:space="preserve"> </w:t>
      </w:r>
      <w:r w:rsidRPr="00784950">
        <w:rPr>
          <w:rtl/>
        </w:rPr>
        <w:t>בושה</w:t>
      </w:r>
      <w:r w:rsidR="00374753">
        <w:rPr>
          <w:rtl/>
        </w:rPr>
        <w:t xml:space="preserve"> </w:t>
      </w:r>
      <w:r w:rsidRPr="00784950">
        <w:rPr>
          <w:rtl/>
        </w:rPr>
        <w:t>וחרפה לכנסת. אני חושב, שאנחנו, חברי הכנסת, גורמים לפיחות</w:t>
      </w:r>
      <w:r w:rsidR="00374753">
        <w:rPr>
          <w:rtl/>
        </w:rPr>
        <w:t xml:space="preserve"> </w:t>
      </w:r>
      <w:r w:rsidRPr="00784950">
        <w:rPr>
          <w:rtl/>
        </w:rPr>
        <w:t>במעמדה של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מושג שטבעו בבחירות: קניית שלטון בכסף. אני חושב שהממשלה הזאת קנתה ממשלה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כיסאות</w:t>
      </w:r>
      <w:r w:rsidR="00374753">
        <w:rPr>
          <w:rtl/>
        </w:rPr>
        <w:t xml:space="preserve"> </w:t>
      </w:r>
      <w:r w:rsidRPr="00784950">
        <w:rPr>
          <w:rtl/>
        </w:rPr>
        <w:t>לשרים ולסגני שרים.</w:t>
      </w:r>
      <w:r w:rsidR="00374753">
        <w:rPr>
          <w:rtl/>
        </w:rPr>
        <w:t xml:space="preserve"> </w:t>
      </w:r>
      <w:r w:rsidRPr="00784950">
        <w:rPr>
          <w:rtl/>
        </w:rPr>
        <w:t>מה שקורה כאן זו שערורייה, ואני מקווה שהזיכרון</w:t>
      </w:r>
      <w:r w:rsidR="00374753">
        <w:rPr>
          <w:rtl/>
        </w:rPr>
        <w:t xml:space="preserve"> </w:t>
      </w:r>
      <w:r w:rsidRPr="00784950">
        <w:rPr>
          <w:rtl/>
        </w:rPr>
        <w:t>של הציבור במדינת ישראל לא יהיה קצר והוא ידע לומר את האמת בבוא הזמן.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רוצה לומר לעם בישראל </w:t>
      </w:r>
      <w:r w:rsidR="00374753">
        <w:rPr>
          <w:rtl/>
        </w:rPr>
        <w:t>–</w:t>
      </w:r>
      <w:r w:rsidRPr="00784950">
        <w:rPr>
          <w:rtl/>
        </w:rPr>
        <w:t xml:space="preserve"> טוב שנכנס עזמי בשארה, יושב כאן חבר כנסת אחד </w:t>
      </w:r>
      <w:r w:rsidR="00374753">
        <w:rPr>
          <w:rtl/>
        </w:rPr>
        <w:t xml:space="preserve">– </w:t>
      </w:r>
      <w:r w:rsidRPr="00784950">
        <w:rPr>
          <w:rtl/>
        </w:rPr>
        <w:t>ששומע</w:t>
      </w:r>
      <w:r w:rsidR="00374753">
        <w:rPr>
          <w:rtl/>
        </w:rPr>
        <w:t xml:space="preserve"> </w:t>
      </w:r>
      <w:r w:rsidRPr="00784950">
        <w:rPr>
          <w:rtl/>
        </w:rPr>
        <w:t>אותנו: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שרים טובים, יש חברי כנסת טובים, אבל אין מנצח לתזמורת הזאת.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מרגיש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פה בעל בית במדינה. אתה רואה דברים שהם אלף</w:t>
      </w:r>
      <w:r w:rsidR="00374753">
        <w:rPr>
          <w:rtl/>
        </w:rPr>
        <w:t>-</w:t>
      </w:r>
      <w:r w:rsidRPr="00784950">
        <w:rPr>
          <w:rtl/>
        </w:rPr>
        <w:t>בית של מינהל</w:t>
      </w:r>
      <w:r w:rsidR="00374753">
        <w:rPr>
          <w:rtl/>
        </w:rPr>
        <w:t xml:space="preserve"> </w:t>
      </w:r>
      <w:r w:rsidRPr="00784950">
        <w:rPr>
          <w:rtl/>
        </w:rPr>
        <w:t>תקין, וחברי הכנסת שנוכחים פה באולם, במקרה, דיברו היום והציגו את הבעיות.</w:t>
      </w:r>
      <w:r w:rsidR="00374753">
        <w:rPr>
          <w:rtl/>
        </w:rPr>
        <w:t xml:space="preserve"> </w:t>
      </w:r>
      <w:r w:rsidRPr="00784950">
        <w:rPr>
          <w:rtl/>
        </w:rPr>
        <w:t>האזרח</w:t>
      </w:r>
      <w:r w:rsidR="00374753">
        <w:rPr>
          <w:rtl/>
        </w:rPr>
        <w:t xml:space="preserve"> </w:t>
      </w:r>
      <w:r w:rsidRPr="00784950">
        <w:rPr>
          <w:rtl/>
        </w:rPr>
        <w:t>במדינת ישראל סובל לחינם.</w:t>
      </w:r>
      <w:r w:rsidR="00374753">
        <w:rPr>
          <w:rtl/>
        </w:rPr>
        <w:t xml:space="preserve"> </w:t>
      </w:r>
      <w:r w:rsidRPr="00784950">
        <w:rPr>
          <w:rtl/>
        </w:rPr>
        <w:t>מילא יש מלחמה, יש מאבקים, אין תיירים, אבל לסבול בגלל</w:t>
      </w:r>
      <w:r w:rsidR="00374753">
        <w:rPr>
          <w:rtl/>
        </w:rPr>
        <w:t xml:space="preserve"> </w:t>
      </w:r>
      <w:r w:rsidRPr="00784950">
        <w:rPr>
          <w:rtl/>
        </w:rPr>
        <w:t>חוסר הבנה מינימלי בדרך ניהול המדינה? זו שערורייה.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יש תקציב ענק.</w:t>
      </w:r>
      <w:r w:rsidR="00374753">
        <w:rPr>
          <w:rtl/>
        </w:rPr>
        <w:t xml:space="preserve"> </w:t>
      </w:r>
      <w:r w:rsidRPr="00784950">
        <w:rPr>
          <w:rtl/>
        </w:rPr>
        <w:t>לדעתי, למדינת ישראל יש אחד התקציבים הגדולים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בעולם פר</w:t>
      </w:r>
      <w:r w:rsidR="00374753">
        <w:rPr>
          <w:rtl/>
        </w:rPr>
        <w:t>-</w:t>
      </w:r>
      <w:r w:rsidRPr="00784950">
        <w:rPr>
          <w:rtl/>
        </w:rPr>
        <w:t>אזרח. אני לא חושב שיש מדינה בעולם שהתקציב שלה פר</w:t>
      </w:r>
      <w:r w:rsidR="00374753">
        <w:rPr>
          <w:rtl/>
        </w:rPr>
        <w:t>-</w:t>
      </w:r>
      <w:r w:rsidRPr="00784950">
        <w:rPr>
          <w:rtl/>
        </w:rPr>
        <w:t>אזרח גדול כמו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הדברים?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התחומים. אין תקציב כל כך מנופח כמו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כשאני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שובתים,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מאשים אותם, אני מאשים את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כסף לנכים יש. יש 8 מיליארדי שקלים, זה הרבה כסף. בממוצע יוצא 5,000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לנכה.</w:t>
      </w:r>
      <w:r w:rsidR="00374753">
        <w:rPr>
          <w:rtl/>
        </w:rPr>
        <w:t xml:space="preserve"> </w:t>
      </w:r>
      <w:r w:rsidRPr="00784950">
        <w:rPr>
          <w:rtl/>
        </w:rPr>
        <w:t>אם תחלק 8 מיליארדים ל</w:t>
      </w:r>
      <w:r w:rsidR="00374753">
        <w:rPr>
          <w:rtl/>
        </w:rPr>
        <w:t>-</w:t>
      </w:r>
      <w:r w:rsidRPr="00784950">
        <w:rPr>
          <w:rtl/>
        </w:rPr>
        <w:t>140,000 נכים, זה 5,000 שקלים בממוצע לנכה.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מוציאה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כסף.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מוציאה</w:t>
      </w:r>
      <w:r w:rsidR="00374753">
        <w:rPr>
          <w:rtl/>
        </w:rPr>
        <w:t xml:space="preserve"> </w:t>
      </w:r>
      <w:r w:rsidRPr="00784950">
        <w:rPr>
          <w:rtl/>
        </w:rPr>
        <w:t>60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 לתקציבי העברה,</w:t>
      </w:r>
      <w:r w:rsidR="00374753">
        <w:rPr>
          <w:rtl/>
        </w:rPr>
        <w:t xml:space="preserve"> </w:t>
      </w:r>
      <w:r w:rsidRPr="00784950">
        <w:rPr>
          <w:rtl/>
        </w:rPr>
        <w:t>פי</w:t>
      </w:r>
      <w:r w:rsidR="00374753">
        <w:rPr>
          <w:rtl/>
        </w:rPr>
        <w:t>-</w:t>
      </w:r>
      <w:r w:rsidRPr="00784950">
        <w:rPr>
          <w:rtl/>
        </w:rPr>
        <w:t>שניים מתקציב הביטחון.</w:t>
      </w:r>
      <w:r w:rsidR="00374753">
        <w:rPr>
          <w:rtl/>
        </w:rPr>
        <w:t xml:space="preserve"> </w:t>
      </w:r>
      <w:r w:rsidRPr="00784950">
        <w:rPr>
          <w:rtl/>
        </w:rPr>
        <w:t>זה המון כסף. אבל יושבים שם אנשים לא חכמים, אנשים שלא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נותן להם לנהל מכולת. אם היו אומרים לי: קח את האנשים האלה שמנהלים משרדים</w:t>
      </w:r>
      <w:r w:rsidR="00374753">
        <w:rPr>
          <w:rtl/>
        </w:rPr>
        <w:t xml:space="preserve"> </w:t>
      </w:r>
      <w:r w:rsidRPr="00784950">
        <w:rPr>
          <w:rtl/>
        </w:rPr>
        <w:t>של 60</w:t>
      </w:r>
      <w:r w:rsidR="00503761">
        <w:rPr>
          <w:rFonts w:hint="cs"/>
          <w:rtl/>
        </w:rPr>
        <w:t>-</w:t>
      </w:r>
      <w:r w:rsidRPr="00784950">
        <w:rPr>
          <w:rtl/>
        </w:rPr>
        <w:t xml:space="preserve">50 מיליארד שקלים, תן להם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לפואד, למשל, היית נותן מכולת או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מציין שמות, כי אם אני אציין שמות אני אצטרך לגמור את כל הנאום שלי,</w:t>
      </w:r>
      <w:r w:rsidR="00374753">
        <w:rPr>
          <w:rtl/>
        </w:rPr>
        <w:t xml:space="preserve"> </w:t>
      </w:r>
      <w:r w:rsidRPr="00784950">
        <w:rPr>
          <w:rtl/>
        </w:rPr>
        <w:t>ויש הרבה שמות.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מכולת</w:t>
      </w:r>
      <w:r w:rsidR="00374753">
        <w:rPr>
          <w:rtl/>
        </w:rPr>
        <w:t xml:space="preserve"> </w:t>
      </w:r>
      <w:r w:rsidRPr="00784950">
        <w:rPr>
          <w:rtl/>
        </w:rPr>
        <w:t>לא הייתי נותן לאנשים האלה לנהל, תסלחו לי, והם מנהלים תקציבים כל כך</w:t>
      </w:r>
      <w:r w:rsidR="00374753">
        <w:rPr>
          <w:rtl/>
        </w:rPr>
        <w:t xml:space="preserve"> </w:t>
      </w:r>
      <w:r w:rsidRPr="00784950">
        <w:rPr>
          <w:rtl/>
        </w:rPr>
        <w:t>רציניים, בלי חוכמה ובלי שכל.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נמאס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מהטקטיקה</w:t>
      </w:r>
      <w:r w:rsidR="00374753">
        <w:rPr>
          <w:rtl/>
        </w:rPr>
        <w:t xml:space="preserve"> </w:t>
      </w:r>
      <w:r w:rsidRPr="00784950">
        <w:rPr>
          <w:rtl/>
        </w:rPr>
        <w:t>של שרי האוצר. אני חושב שיש שרי אוצר שמבסוטים שיש</w:t>
      </w:r>
      <w:r w:rsidR="00374753">
        <w:rPr>
          <w:rtl/>
        </w:rPr>
        <w:t xml:space="preserve"> </w:t>
      </w:r>
      <w:r w:rsidRPr="00784950">
        <w:rPr>
          <w:rtl/>
        </w:rPr>
        <w:t>שביתות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התקציב, כיוון שהם מראים לעם: אנחנו לא נותנים לנכים, לא ניתן לכם,</w:t>
      </w:r>
      <w:r w:rsidR="00374753">
        <w:rPr>
          <w:rtl/>
        </w:rPr>
        <w:t xml:space="preserve"> </w:t>
      </w:r>
      <w:r w:rsidRPr="00784950">
        <w:rPr>
          <w:rtl/>
        </w:rPr>
        <w:t>לא ניתן לכולם.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אוכלוסיות</w:t>
      </w:r>
      <w:r w:rsidR="00374753">
        <w:rPr>
          <w:rtl/>
        </w:rPr>
        <w:t xml:space="preserve"> </w:t>
      </w:r>
      <w:r w:rsidRPr="00784950">
        <w:rPr>
          <w:rtl/>
        </w:rPr>
        <w:t>שהן</w:t>
      </w:r>
      <w:r w:rsidR="00374753">
        <w:rPr>
          <w:rtl/>
        </w:rPr>
        <w:t xml:space="preserve"> </w:t>
      </w:r>
      <w:r w:rsidRPr="00784950">
        <w:rPr>
          <w:rtl/>
        </w:rPr>
        <w:t>בנות הערובה של התקציב, של שרי האוצר שלא מתפקדים:</w:t>
      </w:r>
      <w:r w:rsidR="00374753">
        <w:rPr>
          <w:rtl/>
        </w:rPr>
        <w:t xml:space="preserve"> </w:t>
      </w:r>
      <w:r w:rsidRPr="00784950">
        <w:rPr>
          <w:rtl/>
        </w:rPr>
        <w:t>החלשים</w:t>
      </w:r>
      <w:r w:rsidR="00374753">
        <w:rPr>
          <w:rtl/>
        </w:rPr>
        <w:t xml:space="preserve"> </w:t>
      </w:r>
      <w:r w:rsidRPr="00784950">
        <w:rPr>
          <w:rtl/>
        </w:rPr>
        <w:t>והדתיים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אלה סוחטים את המדינה כאילו בישיבות, החרדים לוקחים את המדינה</w:t>
      </w:r>
      <w:r w:rsidR="00374753">
        <w:rPr>
          <w:rtl/>
        </w:rPr>
        <w:t xml:space="preserve"> </w:t>
      </w:r>
      <w:r w:rsidRPr="00784950">
        <w:rPr>
          <w:rtl/>
        </w:rPr>
        <w:t>והנכים והמסכנים משגעים את המדינה. במקום לשלוט, כמו בכל משפחה טובה שיודעת לקבוע</w:t>
      </w:r>
      <w:r w:rsidR="00374753">
        <w:rPr>
          <w:rtl/>
        </w:rPr>
        <w:t xml:space="preserve"> </w:t>
      </w:r>
      <w:r w:rsidRPr="00784950">
        <w:rPr>
          <w:rtl/>
        </w:rPr>
        <w:t>סדרי עדיפויות אמיתיים.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בטוח, שהבית הזה, וגם המתנחל הזה, הנדל, וגם המתנחל הזה, יגאל ביבי, וגם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מתנחל?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מתיישב, או בעיר פיתוח, בטבריה, או בגוש</w:t>
      </w:r>
      <w:r w:rsidR="00374753">
        <w:rPr>
          <w:rtl/>
        </w:rPr>
        <w:t>-</w:t>
      </w:r>
      <w:r w:rsidRPr="00784950">
        <w:rPr>
          <w:rtl/>
        </w:rPr>
        <w:t>עציון, אותו דבר, או בירושלים,</w:t>
      </w:r>
      <w:r w:rsidR="00374753">
        <w:rPr>
          <w:rtl/>
        </w:rPr>
        <w:t xml:space="preserve"> </w:t>
      </w:r>
      <w:r w:rsidRPr="00784950">
        <w:rPr>
          <w:rtl/>
        </w:rPr>
        <w:t>גם כן יישוב ספר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שאם היו באים ואומרים: רבותי, אין כסף, חסרים 18 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הנחות, לא ביישובי פיתוח, לא בנגב, לא בהתיישבות, לא בשום מקום, אבל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א',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ב', ג', שתיטיב עם העם </w:t>
      </w:r>
      <w:r w:rsidR="00374753">
        <w:rPr>
          <w:rtl/>
        </w:rPr>
        <w:t>–</w:t>
      </w:r>
      <w:r w:rsidRPr="00784950">
        <w:rPr>
          <w:rtl/>
        </w:rPr>
        <w:t xml:space="preserve"> העם היה מבין, חברי הכנסת היו</w:t>
      </w:r>
      <w:r w:rsidR="00374753">
        <w:rPr>
          <w:rtl/>
        </w:rPr>
        <w:t xml:space="preserve"> </w:t>
      </w:r>
      <w:r w:rsidRPr="00784950">
        <w:rPr>
          <w:rtl/>
        </w:rPr>
        <w:t>מבינים.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כשאתה רואה שהכול עובד בלי היגיון, בלי סדרי עדיפויות, לא בחוכמה,</w:t>
      </w:r>
      <w:r w:rsidR="00374753">
        <w:rPr>
          <w:rtl/>
        </w:rPr>
        <w:t xml:space="preserve"> </w:t>
      </w:r>
      <w:r w:rsidRPr="00784950">
        <w:rPr>
          <w:rtl/>
        </w:rPr>
        <w:t>לא על</w:t>
      </w:r>
      <w:r w:rsidR="00374753">
        <w:rPr>
          <w:rtl/>
        </w:rPr>
        <w:t>-</w:t>
      </w:r>
      <w:r w:rsidRPr="00784950">
        <w:rPr>
          <w:rtl/>
        </w:rPr>
        <w:t>פי מינהל תקין, מה לנו כי נלין?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שמחתי מאוד לשמוע היום את מקסים לוי.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 הכנסת מקסים לוי.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תגיד.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צועקים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המון זמן שלא יכול להיות שבשפיים, בצומת</w:t>
      </w:r>
      <w:r w:rsidR="00374753">
        <w:rPr>
          <w:rtl/>
        </w:rPr>
        <w:t>-</w:t>
      </w:r>
      <w:r w:rsidRPr="00784950">
        <w:rPr>
          <w:rtl/>
        </w:rPr>
        <w:t>ביל"ו, גנבו את</w:t>
      </w:r>
      <w:r w:rsidR="00374753">
        <w:rPr>
          <w:rtl/>
        </w:rPr>
        <w:t xml:space="preserve"> </w:t>
      </w:r>
      <w:r w:rsidRPr="00784950">
        <w:rPr>
          <w:rtl/>
        </w:rPr>
        <w:t>הקרקעות של המדינה ועוד ועוד.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באר</w:t>
      </w:r>
      <w:r w:rsidR="00374753">
        <w:rPr>
          <w:rtl/>
        </w:rPr>
        <w:t>-</w:t>
      </w:r>
      <w:r w:rsidRPr="00784950">
        <w:rPr>
          <w:rtl/>
        </w:rPr>
        <w:t>טוביה.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שדדו</w:t>
      </w:r>
      <w:r w:rsidR="00374753">
        <w:rPr>
          <w:rtl/>
        </w:rPr>
        <w:t xml:space="preserve"> </w:t>
      </w:r>
      <w:r w:rsidRPr="00784950">
        <w:rPr>
          <w:rtl/>
        </w:rPr>
        <w:t>את הקרקעות של המדינה, ומחללים שם שבת, פותחים את העסקים בניגוד לחוק,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חשבון</w:t>
      </w:r>
      <w:r w:rsidR="00374753">
        <w:rPr>
          <w:rtl/>
        </w:rPr>
        <w:t xml:space="preserve"> </w:t>
      </w:r>
      <w:r w:rsidRPr="00784950">
        <w:rPr>
          <w:rtl/>
        </w:rPr>
        <w:t>הסוחרים</w:t>
      </w:r>
      <w:r w:rsidR="00374753">
        <w:rPr>
          <w:rtl/>
        </w:rPr>
        <w:t xml:space="preserve"> </w:t>
      </w:r>
      <w:r w:rsidRPr="00784950">
        <w:rPr>
          <w:rtl/>
        </w:rPr>
        <w:t>ברמלה</w:t>
      </w:r>
      <w:r w:rsidR="00374753">
        <w:rPr>
          <w:rtl/>
        </w:rPr>
        <w:t xml:space="preserve"> </w:t>
      </w:r>
      <w:r w:rsidRPr="00784950">
        <w:rPr>
          <w:rtl/>
        </w:rPr>
        <w:t>ובלוד</w:t>
      </w:r>
      <w:r w:rsidR="00374753">
        <w:rPr>
          <w:rtl/>
        </w:rPr>
        <w:t xml:space="preserve"> </w:t>
      </w:r>
      <w:r w:rsidRPr="00784950">
        <w:rPr>
          <w:rtl/>
        </w:rPr>
        <w:t>וברחובות.</w:t>
      </w:r>
      <w:r w:rsidR="00374753">
        <w:rPr>
          <w:rtl/>
        </w:rPr>
        <w:t xml:space="preserve"> </w:t>
      </w:r>
      <w:r w:rsidRPr="00784950">
        <w:rPr>
          <w:rtl/>
        </w:rPr>
        <w:t>כשאנחנו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צועקים מהאספקט הדתי </w:t>
      </w:r>
      <w:r w:rsidR="00374753">
        <w:rPr>
          <w:rtl/>
        </w:rPr>
        <w:t>–</w:t>
      </w:r>
      <w:r w:rsidRPr="00784950">
        <w:rPr>
          <w:rtl/>
        </w:rPr>
        <w:t xml:space="preserve"> לא</w:t>
      </w:r>
      <w:r w:rsidR="00374753">
        <w:rPr>
          <w:rtl/>
        </w:rPr>
        <w:t xml:space="preserve"> </w:t>
      </w:r>
      <w:r w:rsidRPr="00784950">
        <w:rPr>
          <w:rtl/>
        </w:rPr>
        <w:t>מבינים, כי אומרים: הדתיים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ישבתי</w:t>
      </w:r>
      <w:r w:rsidR="00374753">
        <w:rPr>
          <w:rtl/>
        </w:rPr>
        <w:t xml:space="preserve"> </w:t>
      </w:r>
      <w:r w:rsidRPr="00784950">
        <w:rPr>
          <w:rtl/>
        </w:rPr>
        <w:t>ושמעתי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מקסים</w:t>
      </w:r>
      <w:r w:rsidR="00374753">
        <w:rPr>
          <w:rtl/>
        </w:rPr>
        <w:t xml:space="preserve"> </w:t>
      </w:r>
      <w:r w:rsidRPr="00784950">
        <w:rPr>
          <w:rtl/>
        </w:rPr>
        <w:t>לוי, חבר הכנסת, היושב</w:t>
      </w:r>
      <w:r w:rsidR="00374753">
        <w:rPr>
          <w:rtl/>
        </w:rPr>
        <w:t>-</w:t>
      </w:r>
      <w:r w:rsidRPr="00784950">
        <w:rPr>
          <w:rtl/>
        </w:rPr>
        <w:t>ראש, איך הוא אומר שהצמתים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הרסו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הערים סביבם עם הארנונה הנמוכה וכל הספקולציות וההנחות וכן הלאה.</w:t>
      </w:r>
      <w:r w:rsidR="00374753">
        <w:rPr>
          <w:rtl/>
        </w:rPr>
        <w:t xml:space="preserve"> </w:t>
      </w:r>
      <w:r w:rsidRPr="00784950">
        <w:rPr>
          <w:rtl/>
        </w:rPr>
        <w:t>טוב שאתה לא מ"הדתיים האלה שרוצים להרוס את המדינה".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אדם שומר מסורת.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ברוך</w:t>
      </w:r>
      <w:r w:rsidR="00374753">
        <w:rPr>
          <w:rtl/>
        </w:rPr>
        <w:t xml:space="preserve"> </w:t>
      </w:r>
      <w:r w:rsidRPr="00784950">
        <w:rPr>
          <w:rtl/>
        </w:rPr>
        <w:t>השם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שומר מסורת, אל תתקלקל.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לשלוט.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אנשים שדדו קרקעות </w:t>
      </w:r>
      <w:r w:rsidR="00374753">
        <w:rPr>
          <w:rtl/>
        </w:rPr>
        <w:t>–</w:t>
      </w:r>
      <w:r w:rsidRPr="00784950">
        <w:rPr>
          <w:rtl/>
        </w:rPr>
        <w:t xml:space="preserve"> לטפל בהם כמו שצריך.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פותחים</w:t>
      </w:r>
      <w:r w:rsidR="00374753">
        <w:rPr>
          <w:rtl/>
        </w:rPr>
        <w:t xml:space="preserve"> </w:t>
      </w:r>
      <w:r w:rsidRPr="00784950">
        <w:rPr>
          <w:rtl/>
        </w:rPr>
        <w:t>את העסקים בשבת על חשבון אלה שלא פותחים את העסקים בשבת, אנשים 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משלמים ארנונה כמו שצריך, אנשים עושים ספקולציה בקרקעות </w:t>
      </w:r>
      <w:r w:rsidR="00374753">
        <w:rPr>
          <w:rtl/>
        </w:rPr>
        <w:t>–</w:t>
      </w:r>
      <w:r w:rsidRPr="00784950">
        <w:rPr>
          <w:rtl/>
        </w:rPr>
        <w:t xml:space="preserve"> אני רוצה ממשלה ששולטת.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מורא של מלכות כאן במדינה, ולכן איש הישר בעיניו יעשה.</w:t>
      </w:r>
      <w:r w:rsidR="00374753">
        <w:rPr>
          <w:rtl/>
        </w:rPr>
        <w:t xml:space="preserve"> </w:t>
      </w:r>
      <w:r w:rsidRPr="00784950">
        <w:rPr>
          <w:rtl/>
        </w:rPr>
        <w:t>אני רוצה שלטון, אני</w:t>
      </w:r>
      <w:r w:rsidR="00374753">
        <w:rPr>
          <w:rtl/>
        </w:rPr>
        <w:t xml:space="preserve"> </w:t>
      </w:r>
      <w:r w:rsidRPr="00784950">
        <w:rPr>
          <w:rtl/>
        </w:rPr>
        <w:t>רוצה משמעת, אני רוצה סדר, אני רוצה שמלה תהיה מלה.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כשלסטודנטים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אמרו מלה והפירו אותה </w:t>
      </w:r>
      <w:r w:rsidR="00374753">
        <w:rPr>
          <w:rtl/>
        </w:rPr>
        <w:t>–</w:t>
      </w:r>
      <w:r w:rsidRPr="00784950">
        <w:rPr>
          <w:rtl/>
        </w:rPr>
        <w:t xml:space="preserve"> זו ממשלה, זה לא סתם שני אנשים</w:t>
      </w:r>
      <w:r w:rsidR="00374753">
        <w:rPr>
          <w:rtl/>
        </w:rPr>
        <w:t xml:space="preserve"> </w:t>
      </w:r>
      <w:r w:rsidRPr="00784950">
        <w:rPr>
          <w:rtl/>
        </w:rPr>
        <w:t>שעשו איזה עסק.</w:t>
      </w:r>
      <w:r w:rsidR="00374753">
        <w:rPr>
          <w:rtl/>
        </w:rPr>
        <w:t xml:space="preserve"> </w:t>
      </w:r>
      <w:r w:rsidRPr="00784950">
        <w:rPr>
          <w:rtl/>
        </w:rPr>
        <w:t>ממשלה צריכה לעמוד במלה שלה, ואם היא לא יכולה בגלל אילוצים, היא</w:t>
      </w:r>
      <w:r w:rsidR="00374753">
        <w:rPr>
          <w:rtl/>
        </w:rPr>
        <w:t xml:space="preserve"> </w:t>
      </w:r>
      <w:r w:rsidRPr="00784950">
        <w:rPr>
          <w:rtl/>
        </w:rPr>
        <w:t>צריכה לקרוא לסטודנטים ולהגיד: רבותי, אולי תוותרו, אולי תסכימו, אולי נעשה, אולי</w:t>
      </w:r>
      <w:r w:rsidR="00374753">
        <w:rPr>
          <w:rtl/>
        </w:rPr>
        <w:t xml:space="preserve"> </w:t>
      </w:r>
      <w:r w:rsidRPr="00784950">
        <w:rPr>
          <w:rtl/>
        </w:rPr>
        <w:t>נצ'פר</w:t>
      </w:r>
      <w:r w:rsidR="00374753">
        <w:rPr>
          <w:rtl/>
        </w:rPr>
        <w:t xml:space="preserve"> </w:t>
      </w:r>
      <w:r w:rsidRPr="00784950">
        <w:rPr>
          <w:rtl/>
        </w:rPr>
        <w:t>אתכם.</w:t>
      </w:r>
      <w:r w:rsidR="00374753">
        <w:rPr>
          <w:rtl/>
        </w:rPr>
        <w:t xml:space="preserve"> </w:t>
      </w:r>
      <w:r w:rsidRPr="00784950">
        <w:rPr>
          <w:rtl/>
        </w:rPr>
        <w:t>כך עובד מינהל, כך עובד סדר, אדם עם חברו כך צריך לעבוד, אז ממשלה</w:t>
      </w:r>
      <w:r w:rsidR="00374753">
        <w:rPr>
          <w:rtl/>
        </w:rPr>
        <w:t xml:space="preserve"> </w:t>
      </w:r>
      <w:r w:rsidRPr="00784950">
        <w:rPr>
          <w:rtl/>
        </w:rPr>
        <w:t>עם אזרחיה? איך יהיה אמון?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ותאמינו</w:t>
      </w:r>
      <w:r w:rsidR="00374753">
        <w:rPr>
          <w:rtl/>
        </w:rPr>
        <w:t xml:space="preserve"> </w:t>
      </w:r>
      <w:r w:rsidRPr="00784950">
        <w:rPr>
          <w:rtl/>
        </w:rPr>
        <w:t>לי, עד עכשיו ראש הממשלה לא נפגש עם הנכים. עד עכשיו ראש הממשלה לא</w:t>
      </w:r>
      <w:r w:rsidR="00374753">
        <w:rPr>
          <w:rtl/>
        </w:rPr>
        <w:t xml:space="preserve"> </w:t>
      </w:r>
      <w:r w:rsidRPr="00784950">
        <w:rPr>
          <w:rtl/>
        </w:rPr>
        <w:t>נפגש עם הנכים.</w:t>
      </w:r>
      <w:r w:rsidR="00374753">
        <w:rPr>
          <w:rtl/>
        </w:rPr>
        <w:t xml:space="preserve"> </w:t>
      </w:r>
      <w:r w:rsidRPr="00784950">
        <w:rPr>
          <w:rtl/>
        </w:rPr>
        <w:t>אם הוא היה קורא להם בשבוע הראשון, מסביר להם, אומר להם, דן אתם,</w:t>
      </w:r>
      <w:r w:rsidR="00374753">
        <w:rPr>
          <w:rtl/>
        </w:rPr>
        <w:t xml:space="preserve"> </w:t>
      </w:r>
      <w:r w:rsidRPr="00784950">
        <w:rPr>
          <w:rtl/>
        </w:rPr>
        <w:t>מסביר להם את המצב, משנה סדרי עדיפויות, עוזר באמת לאלה שאין להם פת לחם שם, קובע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סדרי עדיפויות, מוסיף למי שצריך להוסיף, מדבר אתם כמו עם בני</w:t>
      </w:r>
      <w:r w:rsidR="00374753">
        <w:rPr>
          <w:rtl/>
        </w:rPr>
        <w:t>-</w:t>
      </w:r>
      <w:r w:rsidRPr="00784950">
        <w:rPr>
          <w:rtl/>
        </w:rPr>
        <w:t xml:space="preserve">אדם </w:t>
      </w:r>
      <w:r w:rsidR="00374753">
        <w:rPr>
          <w:rtl/>
        </w:rPr>
        <w:t>–</w:t>
      </w:r>
      <w:r w:rsidRPr="00784950">
        <w:rPr>
          <w:rtl/>
        </w:rPr>
        <w:t xml:space="preserve"> אנשים אלה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אופן</w:t>
      </w:r>
      <w:r w:rsidR="00374753">
        <w:rPr>
          <w:rtl/>
        </w:rPr>
        <w:t xml:space="preserve"> </w:t>
      </w:r>
      <w:r w:rsidRPr="00784950">
        <w:rPr>
          <w:rtl/>
        </w:rPr>
        <w:t>הם נכים, יושבים פה עשרות ימים. ראש ממשלה ליד השולחן. זו אטימות, אתה</w:t>
      </w:r>
      <w:r w:rsidR="00374753">
        <w:rPr>
          <w:rtl/>
        </w:rPr>
        <w:t xml:space="preserve"> </w:t>
      </w:r>
      <w:r w:rsidRPr="00784950">
        <w:rPr>
          <w:rtl/>
        </w:rPr>
        <w:t>רואה את זה, אטימות.</w:t>
      </w:r>
      <w:r w:rsidR="00374753">
        <w:rPr>
          <w:rtl/>
        </w:rPr>
        <w:t xml:space="preserve"> </w:t>
      </w:r>
      <w:r w:rsidRPr="00784950">
        <w:rPr>
          <w:rtl/>
        </w:rPr>
        <w:t>אתה רואה את האנשים עם העגלות, תרד, תגיד מלה, תן ליטוף, תן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חיוך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לפעמים הדברים האלה שווים כסף. אבל, רבותי, באין חזון ייפרע עם, כשאין</w:t>
      </w:r>
      <w:r>
        <w:rPr>
          <w:rtl/>
        </w:rPr>
        <w:t xml:space="preserve"> </w:t>
      </w:r>
      <w:r w:rsidR="00784950" w:rsidRPr="00784950">
        <w:rPr>
          <w:rtl/>
        </w:rPr>
        <w:t xml:space="preserve">ממשלה, כשאין מנצח </w:t>
      </w:r>
      <w:r>
        <w:rPr>
          <w:rtl/>
        </w:rPr>
        <w:t>–</w:t>
      </w:r>
      <w:r w:rsidR="00784950" w:rsidRPr="00784950">
        <w:rPr>
          <w:rtl/>
        </w:rPr>
        <w:t xml:space="preserve"> זה מצבנו, לצערנו.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מה תעשה? תצביע נגד התקציב?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ובכן, חברי הכנסת, אנחנו ממשיכים ברשימת ההסתייגויות. חבר הכנסת חיים דרוקמן</w:t>
      </w:r>
      <w:r w:rsidR="00374753">
        <w:rPr>
          <w:rtl/>
        </w:rPr>
        <w:t xml:space="preserve"> 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נוכח,</w:t>
      </w:r>
      <w:r w:rsidR="00374753">
        <w:rPr>
          <w:rtl/>
        </w:rPr>
        <w:t xml:space="preserve"> </w:t>
      </w:r>
      <w:r w:rsidRPr="00784950">
        <w:rPr>
          <w:rtl/>
        </w:rPr>
        <w:t>תרד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ההסתייגות.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לא נוכח, יורדת לו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אחת,</w:t>
      </w:r>
      <w:r w:rsidR="00374753">
        <w:rPr>
          <w:rtl/>
        </w:rPr>
        <w:t xml:space="preserve"> </w:t>
      </w:r>
      <w:r w:rsidRPr="00784950">
        <w:rPr>
          <w:rtl/>
        </w:rPr>
        <w:t>נשארה</w:t>
      </w:r>
      <w:r w:rsidR="00374753">
        <w:rPr>
          <w:rtl/>
        </w:rPr>
        <w:t xml:space="preserve"> </w:t>
      </w:r>
      <w:r w:rsidRPr="00784950">
        <w:rPr>
          <w:rtl/>
        </w:rPr>
        <w:t>דקה.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אמנון כהן </w:t>
      </w:r>
      <w:r w:rsidR="00374753">
        <w:rPr>
          <w:rtl/>
        </w:rPr>
        <w:t>–</w:t>
      </w:r>
      <w:r w:rsidRPr="00784950">
        <w:rPr>
          <w:rtl/>
        </w:rPr>
        <w:t xml:space="preserve"> לא נוכח, יורדת לו הסתייגות.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 </w:t>
      </w:r>
      <w:r w:rsidR="00374753">
        <w:rPr>
          <w:rtl/>
        </w:rPr>
        <w:t>–</w:t>
      </w:r>
      <w:r w:rsidRPr="00784950">
        <w:rPr>
          <w:rtl/>
        </w:rPr>
        <w:t xml:space="preserve"> לא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יצחק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סבן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נסים זאב </w:t>
      </w:r>
      <w:r w:rsidR="00374753">
        <w:rPr>
          <w:rtl/>
        </w:rPr>
        <w:t>–</w:t>
      </w:r>
      <w:r w:rsidRPr="00784950">
        <w:rPr>
          <w:rtl/>
        </w:rPr>
        <w:t xml:space="preserve"> לא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אתה קראת את שמי שתי דקות לפני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נראה לי שיש הסכמה על חוק ההסדרים והתקציב, בגלל זה אנשים לא מגיעים.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יאיר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פרץ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עופר חוגי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יצחק</w:t>
      </w:r>
      <w:r w:rsidR="00374753">
        <w:rPr>
          <w:rtl/>
        </w:rPr>
        <w:t xml:space="preserve"> </w:t>
      </w:r>
      <w:r w:rsidRPr="00784950">
        <w:rPr>
          <w:rtl/>
        </w:rPr>
        <w:t>גאגולה</w:t>
      </w:r>
      <w:r w:rsidR="00374753">
        <w:rPr>
          <w:rtl/>
        </w:rPr>
        <w:t xml:space="preserve"> 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שמואל</w:t>
      </w:r>
      <w:r w:rsidR="00374753">
        <w:rPr>
          <w:rtl/>
        </w:rPr>
        <w:t xml:space="preserve"> </w:t>
      </w:r>
      <w:r w:rsidRPr="00784950">
        <w:rPr>
          <w:rtl/>
        </w:rPr>
        <w:t>הלפרט</w:t>
      </w:r>
      <w:r w:rsidR="00374753">
        <w:rPr>
          <w:rtl/>
        </w:rPr>
        <w:t xml:space="preserve"> – </w:t>
      </w:r>
      <w:r w:rsidRPr="00784950">
        <w:rPr>
          <w:rtl/>
        </w:rPr>
        <w:t>לא נוכח.</w:t>
      </w:r>
      <w:r w:rsidR="00374753">
        <w:rPr>
          <w:rtl/>
        </w:rPr>
        <w:t xml:space="preserve"> </w:t>
      </w: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יוסף פריצקי </w:t>
      </w:r>
      <w:r w:rsidR="00374753">
        <w:rPr>
          <w:rtl/>
        </w:rPr>
        <w:t xml:space="preserve">– </w:t>
      </w:r>
      <w:r w:rsidRPr="00784950">
        <w:rPr>
          <w:rtl/>
        </w:rPr>
        <w:t>לא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יוסף לפיד </w:t>
      </w:r>
      <w:r w:rsidR="00374753">
        <w:rPr>
          <w:rtl/>
        </w:rPr>
        <w:t>–</w:t>
      </w:r>
      <w:r w:rsidRPr="00784950">
        <w:rPr>
          <w:rtl/>
        </w:rPr>
        <w:t xml:space="preserve"> לא נוכח. חבר הכנסת 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לא נוכח.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 יהודית נאות נוכחת. כמה הסתייגויות את רוצה?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אדבר כשש דקות. אני לא חושבת שאני אמצה את הכול.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יש כמה סיבובים?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אתה יכול לחלק. יש כמספר ההסתייגויות.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אתה קראת את שמי דקה לפני שאני נכנסתי. אם אתה יכול לתת לי</w:t>
      </w:r>
      <w:r w:rsidR="00374753">
        <w:rPr>
          <w:rtl/>
        </w:rPr>
        <w:t xml:space="preserve"> </w:t>
      </w:r>
      <w:r w:rsidRPr="00784950">
        <w:rPr>
          <w:rtl/>
        </w:rPr>
        <w:t>רשות דיבור.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חברת הכנסת 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נותרו לה עוד שבע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תורידו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עוד שבע דקות, אני לא חושבת שאני אמצה את הכול, כי מה יש להכביר</w:t>
      </w:r>
      <w:r w:rsidR="00374753">
        <w:rPr>
          <w:rtl/>
        </w:rPr>
        <w:t xml:space="preserve"> </w:t>
      </w:r>
      <w:r w:rsidRPr="00784950">
        <w:rPr>
          <w:rtl/>
        </w:rPr>
        <w:t>מלים.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קודם אני הייתי בתור להקת חימום בכלל, כי היה מצב שהיושב</w:t>
      </w:r>
      <w:r w:rsidR="00374753">
        <w:rPr>
          <w:rtl/>
        </w:rPr>
        <w:t>-</w:t>
      </w:r>
      <w:r w:rsidRPr="00784950">
        <w:rPr>
          <w:rtl/>
        </w:rPr>
        <w:t>ראש היה בהעדר.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להתקומם,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שאישרו ישיבות ועדות כשיש דיון</w:t>
      </w:r>
      <w:r w:rsidR="00374753">
        <w:rPr>
          <w:rtl/>
        </w:rPr>
        <w:t xml:space="preserve"> </w:t>
      </w:r>
      <w:r w:rsidRPr="00784950">
        <w:rPr>
          <w:rtl/>
        </w:rPr>
        <w:t>במליאה,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אבי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 חטאת, כי ברגע זה אני לא נוכחת בוועדת החינוך </w:t>
      </w:r>
      <w:r w:rsidR="00374753">
        <w:rPr>
          <w:rtl/>
        </w:rPr>
        <w:t>–</w:t>
      </w:r>
      <w:r w:rsidRPr="00784950">
        <w:rPr>
          <w:rtl/>
        </w:rPr>
        <w:t xml:space="preserve"> שמחת</w:t>
      </w:r>
      <w:r w:rsidR="00374753">
        <w:rPr>
          <w:rtl/>
        </w:rPr>
        <w:t xml:space="preserve"> </w:t>
      </w:r>
      <w:r w:rsidRPr="00784950">
        <w:rPr>
          <w:rtl/>
        </w:rPr>
        <w:t>זקנתי</w:t>
      </w:r>
      <w:r w:rsidR="00374753">
        <w:rPr>
          <w:rtl/>
        </w:rPr>
        <w:t xml:space="preserve"> </w:t>
      </w:r>
      <w:r w:rsidRPr="00784950">
        <w:rPr>
          <w:rtl/>
        </w:rPr>
        <w:t>בראש</w:t>
      </w:r>
      <w:r w:rsidR="00374753">
        <w:rPr>
          <w:rtl/>
        </w:rPr>
        <w:t xml:space="preserve"> </w:t>
      </w:r>
      <w:r w:rsidRPr="00784950">
        <w:rPr>
          <w:rtl/>
        </w:rPr>
        <w:t>התורן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אז מה אני צריכה לעשות? לא להיות שם או לא להיות פה? אנחנו</w:t>
      </w:r>
      <w:r w:rsidR="00374753">
        <w:rPr>
          <w:rtl/>
        </w:rPr>
        <w:t xml:space="preserve"> </w:t>
      </w:r>
      <w:r w:rsidRPr="00784950">
        <w:rPr>
          <w:rtl/>
        </w:rPr>
        <w:t>כורתים את הענף שאנחנו יושבים עליו. אני רוצה לדעת מי אישר, מי אישר ישיבות ועדות</w:t>
      </w:r>
      <w:r w:rsidR="00374753">
        <w:rPr>
          <w:rtl/>
        </w:rPr>
        <w:t xml:space="preserve"> </w:t>
      </w:r>
      <w:r w:rsidRPr="00784950">
        <w:rPr>
          <w:rtl/>
        </w:rPr>
        <w:t>בזמן מליאה.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ולפטר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יודע מה, לא; שהוא ייסע לרמאללה.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אופן,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שומעת</w:t>
      </w:r>
      <w:r w:rsidR="00374753">
        <w:rPr>
          <w:rtl/>
        </w:rPr>
        <w:t xml:space="preserve"> </w:t>
      </w:r>
      <w:r w:rsidRPr="00784950">
        <w:rPr>
          <w:rtl/>
        </w:rPr>
        <w:t>יותר ויותר דוברים נזעקים בנושא הסטודנטים. ידוע לי</w:t>
      </w:r>
      <w:r w:rsidR="00374753">
        <w:rPr>
          <w:rtl/>
        </w:rPr>
        <w:t xml:space="preserve"> </w:t>
      </w:r>
      <w:r w:rsidRPr="00784950">
        <w:rPr>
          <w:rtl/>
        </w:rPr>
        <w:t>שלסטודנטים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מכתב</w:t>
      </w:r>
      <w:r w:rsidR="00374753">
        <w:rPr>
          <w:rtl/>
        </w:rPr>
        <w:t xml:space="preserve"> </w:t>
      </w:r>
      <w:r w:rsidRPr="00784950">
        <w:rPr>
          <w:rtl/>
        </w:rPr>
        <w:t>משר האוצר, משום שהם לא כל כך האמינו שאכן יישמו את המלצות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קיבלו</w:t>
      </w:r>
      <w:r w:rsidR="00374753">
        <w:rPr>
          <w:rtl/>
        </w:rPr>
        <w:t xml:space="preserve"> </w:t>
      </w:r>
      <w:r w:rsidRPr="00784950">
        <w:rPr>
          <w:rtl/>
        </w:rPr>
        <w:t>את זה בכתב.</w:t>
      </w:r>
      <w:r w:rsidR="00374753">
        <w:rPr>
          <w:rtl/>
        </w:rPr>
        <w:t xml:space="preserve"> </w:t>
      </w:r>
      <w:r w:rsidRPr="00784950">
        <w:rPr>
          <w:rtl/>
        </w:rPr>
        <w:t>חלק מהסטודנטים לומדים מדע המדינה, ממשל,</w:t>
      </w:r>
      <w:r w:rsidR="00374753">
        <w:rPr>
          <w:rtl/>
        </w:rPr>
        <w:t xml:space="preserve"> </w:t>
      </w:r>
      <w:r w:rsidRPr="00784950">
        <w:rPr>
          <w:rtl/>
        </w:rPr>
        <w:t>מינהל</w:t>
      </w:r>
      <w:r w:rsidR="00374753">
        <w:rPr>
          <w:rtl/>
        </w:rPr>
        <w:t xml:space="preserve"> </w:t>
      </w:r>
      <w:r w:rsidRPr="00784950">
        <w:rPr>
          <w:rtl/>
        </w:rPr>
        <w:t>תקין, משפטים. מה הם צריכים לחשוב על הנייר שיש להם, איפה הם צריכים לתלות</w:t>
      </w:r>
      <w:r w:rsidR="00374753">
        <w:rPr>
          <w:rtl/>
        </w:rPr>
        <w:t xml:space="preserve"> </w:t>
      </w:r>
      <w:r w:rsidRPr="00784950">
        <w:rPr>
          <w:rtl/>
        </w:rPr>
        <w:t>אותו? אני חושבת שמלת המפתח כאן היא אמינות שמאחורי התחייבות.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חודשים אמרתי, ואפילו הוצאתי הודעה לעיתון, שאני משוכנעת שהמלצות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תמומשנה.</w:t>
      </w:r>
      <w:r w:rsidR="00374753">
        <w:rPr>
          <w:rtl/>
        </w:rPr>
        <w:t xml:space="preserve"> </w:t>
      </w:r>
      <w:r w:rsidRPr="00784950">
        <w:rPr>
          <w:rtl/>
        </w:rPr>
        <w:t>משרד האוצר הפעיל באופן נזעם את מערכת הדוברות ואמר:</w:t>
      </w:r>
      <w:r w:rsidR="00374753">
        <w:rPr>
          <w:rtl/>
        </w:rPr>
        <w:t xml:space="preserve"> </w:t>
      </w:r>
      <w:r w:rsidRPr="00784950">
        <w:rPr>
          <w:rtl/>
        </w:rPr>
        <w:t>לא יהיה כדבר הזה; המלצות ועדת</w:t>
      </w:r>
      <w:r w:rsidR="00374753">
        <w:rPr>
          <w:rtl/>
        </w:rPr>
        <w:t>-</w:t>
      </w:r>
      <w:r w:rsidRPr="00784950">
        <w:rPr>
          <w:rtl/>
        </w:rPr>
        <w:t>וינוגרד תמומשנה.</w:t>
      </w:r>
      <w:r w:rsidR="00374753">
        <w:rPr>
          <w:rtl/>
        </w:rPr>
        <w:t xml:space="preserve"> </w:t>
      </w:r>
      <w:r w:rsidRPr="00784950">
        <w:rPr>
          <w:rtl/>
        </w:rPr>
        <w:t>אז עכשיו אני שואלת, מי צדק, מי</w:t>
      </w:r>
      <w:r w:rsidR="00374753">
        <w:rPr>
          <w:rtl/>
        </w:rPr>
        <w:t xml:space="preserve"> </w:t>
      </w:r>
      <w:r w:rsidRPr="00784950">
        <w:rPr>
          <w:rtl/>
        </w:rPr>
        <w:t>אמר אמת, מי היה פופוליסטי ומי דיבר אמת.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העובדות</w:t>
      </w:r>
      <w:r w:rsidR="00374753">
        <w:rPr>
          <w:rtl/>
        </w:rPr>
        <w:t xml:space="preserve"> </w:t>
      </w:r>
      <w:r w:rsidRPr="00784950">
        <w:rPr>
          <w:rtl/>
        </w:rPr>
        <w:t>מדברות,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מימוש</w:t>
      </w:r>
      <w:r w:rsidR="00374753">
        <w:rPr>
          <w:rtl/>
        </w:rPr>
        <w:t xml:space="preserve"> </w:t>
      </w:r>
      <w:r w:rsidRPr="00784950">
        <w:rPr>
          <w:rtl/>
        </w:rPr>
        <w:t>המלצות ועדת</w:t>
      </w:r>
      <w:r w:rsidR="00374753">
        <w:rPr>
          <w:rtl/>
        </w:rPr>
        <w:t>-</w:t>
      </w:r>
      <w:r w:rsidRPr="00784950">
        <w:rPr>
          <w:rtl/>
        </w:rPr>
        <w:t>וינוגרד, ואני שואלת את מי</w:t>
      </w:r>
      <w:r w:rsidR="00374753">
        <w:rPr>
          <w:rtl/>
        </w:rPr>
        <w:t xml:space="preserve"> </w:t>
      </w:r>
      <w:r w:rsidRPr="00784950">
        <w:rPr>
          <w:rtl/>
        </w:rPr>
        <w:t>שהסכים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</w:t>
      </w:r>
      <w:r w:rsidRPr="00784950">
        <w:rPr>
          <w:rtl/>
        </w:rPr>
        <w:t>להקמת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וזה לא באותו הרכב ממשלתי </w:t>
      </w:r>
      <w:r w:rsidR="00374753">
        <w:rPr>
          <w:rtl/>
        </w:rPr>
        <w:t>–</w:t>
      </w:r>
      <w:r w:rsidRPr="00784950">
        <w:rPr>
          <w:rtl/>
        </w:rPr>
        <w:t xml:space="preserve"> איך 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להסתכל לשופט וינוגרד בעיניים? בשביל מה הוא ישב, בשביל מה הוא בזבז זמן?</w:t>
      </w:r>
      <w:r w:rsidR="00374753">
        <w:rPr>
          <w:rtl/>
        </w:rPr>
        <w:t xml:space="preserve"> </w:t>
      </w:r>
      <w:r w:rsidRPr="00784950">
        <w:rPr>
          <w:rtl/>
        </w:rPr>
        <w:t>בשביל מה למדו נושאים, קיבלו נתונים? אני לא מבינה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מספרים שאין כסף, וחצי מיליארד לחרדים יש?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או, זהו.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להקדיש את הזמן שלי לנושא שאני לפחות מנסה ללמוד אותו יותר לעומק</w:t>
      </w:r>
      <w:r w:rsidR="00374753">
        <w:rPr>
          <w:rtl/>
        </w:rPr>
        <w:t xml:space="preserve"> </w:t>
      </w:r>
      <w:r w:rsidRPr="00784950">
        <w:rPr>
          <w:rtl/>
        </w:rPr>
        <w:t>בכנסת.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חינוך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חינם לילדים גילאי שלוש וארבע </w:t>
      </w:r>
      <w:r w:rsidR="00374753">
        <w:rPr>
          <w:rtl/>
        </w:rPr>
        <w:t>–</w:t>
      </w:r>
      <w:r w:rsidRPr="00784950">
        <w:rPr>
          <w:rtl/>
        </w:rPr>
        <w:t xml:space="preserve"> חוק שכנסת ישראל חוקקה, לדעתי</w:t>
      </w:r>
      <w:r w:rsidR="00374753">
        <w:rPr>
          <w:rtl/>
        </w:rPr>
        <w:t xml:space="preserve"> </w:t>
      </w:r>
      <w:r w:rsidRPr="00784950">
        <w:rPr>
          <w:rtl/>
        </w:rPr>
        <w:t>האגף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היום הממשל. האם אתם חושבים שמשהו קרה במימוש החוק שהכנסת חוקקה, חוק</w:t>
      </w:r>
      <w:r w:rsidR="00374753">
        <w:rPr>
          <w:rtl/>
        </w:rPr>
        <w:t xml:space="preserve"> </w:t>
      </w:r>
      <w:r w:rsidRPr="00784950">
        <w:rPr>
          <w:rtl/>
        </w:rPr>
        <w:t>חינוך</w:t>
      </w:r>
      <w:r w:rsidR="00374753">
        <w:rPr>
          <w:rtl/>
        </w:rPr>
        <w:t xml:space="preserve"> </w:t>
      </w:r>
      <w:r w:rsidRPr="00784950">
        <w:rPr>
          <w:rtl/>
        </w:rPr>
        <w:t>חינם</w:t>
      </w:r>
      <w:r w:rsidR="00374753">
        <w:rPr>
          <w:rtl/>
        </w:rPr>
        <w:t xml:space="preserve"> </w:t>
      </w:r>
      <w:r w:rsidRPr="00784950">
        <w:rPr>
          <w:rtl/>
        </w:rPr>
        <w:t>לגילאי שלוש וארבע? והתשובה שלי מבדיקת הנתונים:</w:t>
      </w:r>
      <w:r w:rsidR="00374753">
        <w:rPr>
          <w:rtl/>
        </w:rPr>
        <w:t xml:space="preserve"> </w:t>
      </w: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אשכול 1 ו</w:t>
      </w:r>
      <w:r w:rsidR="00374753">
        <w:rPr>
          <w:rtl/>
        </w:rPr>
        <w:t>-</w:t>
      </w:r>
      <w:r w:rsidRPr="00784950">
        <w:rPr>
          <w:rtl/>
        </w:rPr>
        <w:t>2,</w:t>
      </w:r>
      <w:r w:rsidR="00374753">
        <w:rPr>
          <w:rtl/>
        </w:rPr>
        <w:t xml:space="preserve"> </w:t>
      </w:r>
      <w:r w:rsidRPr="00784950">
        <w:rPr>
          <w:rtl/>
        </w:rPr>
        <w:t>בחלקם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ממומש,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גמרנו ליישם את זה באשכול 1 ו</w:t>
      </w:r>
      <w:r w:rsidR="00374753">
        <w:rPr>
          <w:rtl/>
        </w:rPr>
        <w:t>-</w:t>
      </w:r>
      <w:r w:rsidRPr="00784950">
        <w:rPr>
          <w:rtl/>
        </w:rPr>
        <w:t>2, שזה המצב הסוציו</w:t>
      </w:r>
      <w:r w:rsidR="00374753">
        <w:rPr>
          <w:rtl/>
        </w:rPr>
        <w:t>-</w:t>
      </w:r>
      <w:r w:rsidRPr="00784950">
        <w:rPr>
          <w:rtl/>
        </w:rPr>
        <w:t>אקונומי</w:t>
      </w:r>
      <w:r w:rsidR="00374753">
        <w:rPr>
          <w:rtl/>
        </w:rPr>
        <w:t xml:space="preserve"> </w:t>
      </w:r>
      <w:r w:rsidRPr="00784950">
        <w:rPr>
          <w:rtl/>
        </w:rPr>
        <w:t>בשפל המדרגה, וזהו זה. אין כסף.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למחוננים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ואין לנו הרבה מחוננים </w:t>
      </w:r>
      <w:r w:rsidR="00374753">
        <w:rPr>
          <w:rtl/>
        </w:rPr>
        <w:t>–</w:t>
      </w:r>
      <w:r w:rsidRPr="00784950">
        <w:rPr>
          <w:rtl/>
        </w:rPr>
        <w:t xml:space="preserve"> האם יש לפחות שמירה על הקיים?</w:t>
      </w:r>
      <w:r w:rsidR="00374753">
        <w:rPr>
          <w:rtl/>
        </w:rPr>
        <w:t xml:space="preserve"> </w:t>
      </w:r>
      <w:r w:rsidRPr="00784950">
        <w:rPr>
          <w:rtl/>
        </w:rPr>
        <w:t>לא, רבותי, קיצוץ.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הולכים</w:t>
      </w:r>
      <w:r w:rsidR="00374753">
        <w:rPr>
          <w:rtl/>
        </w:rPr>
        <w:t xml:space="preserve"> </w:t>
      </w:r>
      <w:r w:rsidRPr="00784950">
        <w:rPr>
          <w:rtl/>
        </w:rPr>
        <w:t>שלב</w:t>
      </w:r>
      <w:r w:rsidR="00374753">
        <w:rPr>
          <w:rtl/>
        </w:rPr>
        <w:t>-</w:t>
      </w:r>
      <w:r w:rsidRPr="00784950">
        <w:rPr>
          <w:rtl/>
        </w:rPr>
        <w:t>שלב</w:t>
      </w:r>
      <w:r w:rsidR="00374753">
        <w:rPr>
          <w:rtl/>
        </w:rPr>
        <w:t xml:space="preserve"> </w:t>
      </w:r>
      <w:r w:rsidRPr="00784950">
        <w:rPr>
          <w:rtl/>
        </w:rPr>
        <w:t>במעלות החינוך שלנו, ומה שאנחנו רואים זה קיצוצים,</w:t>
      </w:r>
      <w:r w:rsidR="00374753">
        <w:rPr>
          <w:rtl/>
        </w:rPr>
        <w:t xml:space="preserve"> </w:t>
      </w:r>
      <w:r w:rsidRPr="00784950">
        <w:rPr>
          <w:rtl/>
        </w:rPr>
        <w:t>ירידה</w:t>
      </w:r>
      <w:r w:rsidR="00374753">
        <w:rPr>
          <w:rtl/>
        </w:rPr>
        <w:t xml:space="preserve"> </w:t>
      </w:r>
      <w:r w:rsidRPr="00784950">
        <w:rPr>
          <w:rtl/>
        </w:rPr>
        <w:t>ברמה,</w:t>
      </w:r>
      <w:r w:rsidR="00374753">
        <w:rPr>
          <w:rtl/>
        </w:rPr>
        <w:t xml:space="preserve"> </w:t>
      </w:r>
      <w:r w:rsidRPr="00784950">
        <w:rPr>
          <w:rtl/>
        </w:rPr>
        <w:t>ירידה</w:t>
      </w:r>
      <w:r w:rsidR="00374753">
        <w:rPr>
          <w:rtl/>
        </w:rPr>
        <w:t xml:space="preserve"> </w:t>
      </w:r>
      <w:r w:rsidRPr="00784950">
        <w:rPr>
          <w:rtl/>
        </w:rPr>
        <w:t>בשעות, הורדה של כל מה שדרוש לבן</w:t>
      </w:r>
      <w:r w:rsidR="00374753">
        <w:rPr>
          <w:rtl/>
        </w:rPr>
        <w:t>-</w:t>
      </w:r>
      <w:r w:rsidRPr="00784950">
        <w:rPr>
          <w:rtl/>
        </w:rPr>
        <w:t>אדם כדי להכשיר אותו להיות</w:t>
      </w:r>
      <w:r w:rsidR="00374753">
        <w:rPr>
          <w:rtl/>
        </w:rPr>
        <w:t xml:space="preserve"> </w:t>
      </w:r>
      <w:r w:rsidRPr="00784950">
        <w:rPr>
          <w:rtl/>
        </w:rPr>
        <w:t>אדם יצרני שעומד ברשות עצמו.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 ויותר אנחנו מעבירים למצב שבו רק מי שחי על תקציבי הממשלה, איננו עובד,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איננו מייצר, איננו משכיל, לא משלם מס הכנסה וגם לא משרת בצה"ל </w:t>
      </w:r>
      <w:r w:rsidR="00374753">
        <w:rPr>
          <w:rtl/>
        </w:rPr>
        <w:t>–</w:t>
      </w:r>
      <w:r w:rsidRPr="00784950">
        <w:rPr>
          <w:rtl/>
        </w:rPr>
        <w:t xml:space="preserve"> הוא, התנאים שלו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משתנים. אבל כחברה, כמה זמן נוכל לעמוד בזה? כמה זמן באמת יישאר פה חוט השדרה</w:t>
      </w:r>
      <w:r w:rsidR="00374753">
        <w:rPr>
          <w:rtl/>
        </w:rPr>
        <w:t xml:space="preserve"> </w:t>
      </w:r>
      <w:r w:rsidRPr="00784950">
        <w:rPr>
          <w:rtl/>
        </w:rPr>
        <w:t>שמפרנס אחרים?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בלבי על תשלום מס הכנסה, אם אני יודעת שזה הולך למקום הנכון.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בהחלט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שמס</w:t>
      </w:r>
      <w:r w:rsidR="00374753">
        <w:rPr>
          <w:rtl/>
        </w:rPr>
        <w:t xml:space="preserve"> </w:t>
      </w:r>
      <w:r w:rsidRPr="00784950">
        <w:rPr>
          <w:rtl/>
        </w:rPr>
        <w:t>הכנסה שלי ילך למימון כיסא גלגלים לנכה או טיפול רפואי או</w:t>
      </w:r>
      <w:r w:rsidR="00374753">
        <w:rPr>
          <w:rtl/>
        </w:rPr>
        <w:t xml:space="preserve"> </w:t>
      </w:r>
      <w:r w:rsidRPr="00784950">
        <w:rPr>
          <w:rtl/>
        </w:rPr>
        <w:t>משקפיים.</w:t>
      </w:r>
      <w:r w:rsidR="00374753">
        <w:rPr>
          <w:rtl/>
        </w:rPr>
        <w:t xml:space="preserve"> </w:t>
      </w:r>
      <w:r w:rsidRPr="00784950">
        <w:rPr>
          <w:rtl/>
        </w:rPr>
        <w:t>בהחלט אני רוצה, ובשביל זה אני משלמת בשמחה כל חיי מס הכנסה כדת וכדין;</w:t>
      </w:r>
      <w:r w:rsidR="00374753">
        <w:rPr>
          <w:rtl/>
        </w:rPr>
        <w:t xml:space="preserve"> </w:t>
      </w:r>
      <w:r w:rsidRPr="00784950">
        <w:rPr>
          <w:rtl/>
        </w:rPr>
        <w:t>תמיד הייתי שכירה.</w:t>
      </w:r>
      <w:r w:rsidR="00374753">
        <w:rPr>
          <w:rtl/>
        </w:rPr>
        <w:t xml:space="preserve"> </w:t>
      </w:r>
      <w:r w:rsidRPr="00784950">
        <w:rPr>
          <w:rtl/>
        </w:rPr>
        <w:t>בהחלט.</w:t>
      </w:r>
      <w:r w:rsidR="00374753">
        <w:rPr>
          <w:rtl/>
        </w:rPr>
        <w:t xml:space="preserve"> </w:t>
      </w:r>
      <w:r w:rsidRPr="00784950">
        <w:rPr>
          <w:rtl/>
        </w:rPr>
        <w:t>אבל סדר העדיפויות הפגום הזה פה?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אמרה</w:t>
      </w:r>
      <w:r w:rsidR="00374753">
        <w:rPr>
          <w:rtl/>
        </w:rPr>
        <w:t xml:space="preserve"> </w:t>
      </w:r>
      <w:r w:rsidRPr="00784950">
        <w:rPr>
          <w:rtl/>
        </w:rPr>
        <w:t>פעם כבוד מבקרת המדינה, השופטת בן</w:t>
      </w:r>
      <w:r w:rsidR="00374753">
        <w:rPr>
          <w:rtl/>
        </w:rPr>
        <w:t>-</w:t>
      </w:r>
      <w:r w:rsidRPr="00784950">
        <w:rPr>
          <w:rtl/>
        </w:rPr>
        <w:t xml:space="preserve">פורת </w:t>
      </w:r>
      <w:r w:rsidR="00374753">
        <w:rPr>
          <w:rtl/>
        </w:rPr>
        <w:t>–</w:t>
      </w:r>
      <w:r w:rsidRPr="00784950">
        <w:rPr>
          <w:rtl/>
        </w:rPr>
        <w:t xml:space="preserve"> רכישת שלטון בכסף. ואם אנחנו</w:t>
      </w:r>
      <w:r w:rsidR="00374753">
        <w:rPr>
          <w:rtl/>
        </w:rPr>
        <w:t xml:space="preserve"> </w:t>
      </w:r>
      <w:r w:rsidRPr="00784950">
        <w:rPr>
          <w:rtl/>
        </w:rPr>
        <w:t>מדברים,</w:t>
      </w:r>
      <w:r w:rsidR="00374753">
        <w:rPr>
          <w:rtl/>
        </w:rPr>
        <w:t xml:space="preserve"> </w:t>
      </w:r>
      <w:r w:rsidRPr="00784950">
        <w:rPr>
          <w:rtl/>
        </w:rPr>
        <w:t>אז לא רק במערכת בחירות יש רכישת שלטון בכסף.</w:t>
      </w:r>
      <w:r w:rsidR="00374753">
        <w:rPr>
          <w:rtl/>
        </w:rPr>
        <w:t xml:space="preserve"> </w:t>
      </w:r>
      <w:r w:rsidRPr="00784950">
        <w:rPr>
          <w:rtl/>
        </w:rPr>
        <w:t>מה זה כל המסחר הזה שנעשה</w:t>
      </w:r>
      <w:r w:rsidR="00374753">
        <w:rPr>
          <w:rtl/>
        </w:rPr>
        <w:t xml:space="preserve"> </w:t>
      </w:r>
      <w:r w:rsidRPr="00784950">
        <w:rPr>
          <w:rtl/>
        </w:rPr>
        <w:t>לקראת</w:t>
      </w:r>
      <w:r w:rsidR="00374753">
        <w:rPr>
          <w:rtl/>
        </w:rPr>
        <w:t xml:space="preserve"> </w:t>
      </w:r>
      <w:r w:rsidRPr="00784950">
        <w:rPr>
          <w:rtl/>
        </w:rPr>
        <w:t>אישור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וההעברות</w:t>
      </w:r>
      <w:r w:rsidR="00374753">
        <w:rPr>
          <w:rtl/>
        </w:rPr>
        <w:t xml:space="preserve"> </w:t>
      </w:r>
      <w:r w:rsidRPr="00784950">
        <w:rPr>
          <w:rtl/>
        </w:rPr>
        <w:t>האלה אם לא רכישת שלטון בכסף? שהרי מה, פתאום 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השתכנע</w:t>
      </w:r>
      <w:r w:rsidR="00374753">
        <w:rPr>
          <w:rtl/>
        </w:rPr>
        <w:t xml:space="preserve"> </w:t>
      </w:r>
      <w:r w:rsidRPr="00784950">
        <w:rPr>
          <w:rtl/>
        </w:rPr>
        <w:t>בטיעונים?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חשב שהיה ראוי להכניס את תקציב הישיבות לבסיס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עשה את זה מלכתחילה? אם הוא חשב שמכון הפוריות של חבר כנסת</w:t>
      </w:r>
      <w:r w:rsidR="00374753">
        <w:rPr>
          <w:rtl/>
        </w:rPr>
        <w:t xml:space="preserve"> </w:t>
      </w:r>
      <w:r w:rsidRPr="00784950">
        <w:rPr>
          <w:rtl/>
        </w:rPr>
        <w:t>מסוים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ראוי</w:t>
      </w:r>
      <w:r w:rsidR="00374753">
        <w:rPr>
          <w:rtl/>
        </w:rPr>
        <w:t xml:space="preserve"> </w:t>
      </w:r>
      <w:r w:rsidRPr="00784950">
        <w:rPr>
          <w:rtl/>
        </w:rPr>
        <w:t>וחשוב, למה צריך להתחנן? אם הוא יכול היה לגרד 4 מיליוני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השאלת ספרים, למה צריך להתקוטט? ולכן, זה אומר ששיטת ה"מסחרה" </w:t>
      </w:r>
      <w:r w:rsidR="00374753">
        <w:rPr>
          <w:rtl/>
        </w:rPr>
        <w:t>–</w:t>
      </w:r>
      <w:r w:rsidRPr="00784950">
        <w:rPr>
          <w:rtl/>
        </w:rPr>
        <w:t xml:space="preserve"> וזה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החלק הכי לא חינוכי בכל העניין </w:t>
      </w:r>
      <w:r w:rsidR="00374753">
        <w:rPr>
          <w:rtl/>
        </w:rPr>
        <w:t>–</w:t>
      </w:r>
      <w:r w:rsidRPr="00784950">
        <w:rPr>
          <w:rtl/>
        </w:rPr>
        <w:t xml:space="preserve"> השוק הפרסי הזה הוא פשוט נורא.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ואותו</w:t>
      </w:r>
      <w:r w:rsidR="00374753">
        <w:rPr>
          <w:rtl/>
        </w:rPr>
        <w:t xml:space="preserve"> </w:t>
      </w:r>
      <w:r w:rsidRPr="00784950">
        <w:rPr>
          <w:rtl/>
        </w:rPr>
        <w:t>שר גם רצה בזמנו לכלול בחוק ההסדרים ביטול המבחן הפסיכומטרי. הוא רצה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להתעלק על הצעת החוק הפרטית של חבר כנסת יוסי שריד וחבר כנסת גילאון </w:t>
      </w:r>
      <w:r w:rsidR="00374753">
        <w:rPr>
          <w:rtl/>
        </w:rPr>
        <w:t>–</w:t>
      </w:r>
      <w:r w:rsidRPr="00784950">
        <w:rPr>
          <w:rtl/>
        </w:rPr>
        <w:t xml:space="preserve"> שאני כמובן</w:t>
      </w:r>
      <w:r w:rsidR="00374753">
        <w:rPr>
          <w:rtl/>
        </w:rPr>
        <w:t xml:space="preserve"> </w:t>
      </w:r>
      <w:r w:rsidRPr="00784950">
        <w:rPr>
          <w:rtl/>
        </w:rPr>
        <w:t>מתנגדת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מכול וכול, משום שאני חושבת שזה לא מועיל לאף אחד, בוודאי לא למגזרים</w:t>
      </w:r>
      <w:r w:rsidR="00374753">
        <w:rPr>
          <w:rtl/>
        </w:rPr>
        <w:t xml:space="preserve"> </w:t>
      </w:r>
      <w:r w:rsidRPr="00784950">
        <w:rPr>
          <w:rtl/>
        </w:rPr>
        <w:t>שחשבו</w:t>
      </w:r>
      <w:r w:rsidR="00374753">
        <w:rPr>
          <w:rtl/>
        </w:rPr>
        <w:t xml:space="preserve"> </w:t>
      </w:r>
      <w:r w:rsidRPr="00784950">
        <w:rPr>
          <w:rtl/>
        </w:rPr>
        <w:t>להועיל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  <w:r w:rsidR="00374753">
        <w:rPr>
          <w:rtl/>
        </w:rPr>
        <w:t xml:space="preserve"> </w:t>
      </w:r>
      <w:r w:rsidRPr="00784950">
        <w:rPr>
          <w:rtl/>
        </w:rPr>
        <w:t>ואותו</w:t>
      </w:r>
      <w:r w:rsidR="00374753">
        <w:rPr>
          <w:rtl/>
        </w:rPr>
        <w:t xml:space="preserve"> </w:t>
      </w:r>
      <w:r w:rsidRPr="00784950">
        <w:rPr>
          <w:rtl/>
        </w:rPr>
        <w:t>שר אוצר גם מטפל בנושא ההשכלה הגבוהה, ואחר כך, כדי</w:t>
      </w:r>
      <w:r w:rsidR="00374753">
        <w:rPr>
          <w:rtl/>
        </w:rPr>
        <w:t xml:space="preserve"> </w:t>
      </w:r>
      <w:r w:rsidRPr="00784950">
        <w:rPr>
          <w:rtl/>
        </w:rPr>
        <w:t>להחרות להחזיק אחריו, גם שרת החינוך פתאום מתעסקת בהרכב המועצה להשכלה גבוהה.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עשתה</w:t>
      </w:r>
      <w:r w:rsidR="00374753">
        <w:rPr>
          <w:rtl/>
        </w:rPr>
        <w:t xml:space="preserve"> </w:t>
      </w:r>
      <w:r w:rsidRPr="00784950">
        <w:rPr>
          <w:rtl/>
        </w:rPr>
        <w:t>בחינוך?</w:t>
      </w:r>
      <w:r w:rsidR="00374753">
        <w:rPr>
          <w:rtl/>
        </w:rPr>
        <w:t xml:space="preserve"> </w:t>
      </w:r>
      <w:r w:rsidRPr="00784950">
        <w:rPr>
          <w:rtl/>
        </w:rPr>
        <w:t>סגרה</w:t>
      </w:r>
      <w:r w:rsidR="00374753">
        <w:rPr>
          <w:rtl/>
        </w:rPr>
        <w:t xml:space="preserve"> </w:t>
      </w:r>
      <w:r w:rsidRPr="00784950">
        <w:rPr>
          <w:rtl/>
        </w:rPr>
        <w:t>את כל מרכזי הלמידה למורים? הישג כביר.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החליטה שימזגו את המרפ"דים </w:t>
      </w:r>
      <w:r w:rsidR="00374753">
        <w:rPr>
          <w:rtl/>
        </w:rPr>
        <w:t>–</w:t>
      </w:r>
      <w:r w:rsidRPr="00784950">
        <w:rPr>
          <w:rtl/>
        </w:rPr>
        <w:t xml:space="preserve"> המרכזים הפדגוגיים </w:t>
      </w:r>
      <w:r w:rsidR="00374753">
        <w:rPr>
          <w:rtl/>
        </w:rPr>
        <w:t>–</w:t>
      </w:r>
      <w:r w:rsidRPr="00784950">
        <w:rPr>
          <w:rtl/>
        </w:rPr>
        <w:t xml:space="preserve"> עם מרכזי הלמידה, ובעוד</w:t>
      </w:r>
      <w:r w:rsidR="00374753">
        <w:rPr>
          <w:rtl/>
        </w:rPr>
        <w:t xml:space="preserve"> </w:t>
      </w:r>
      <w:r w:rsidRPr="00784950">
        <w:rPr>
          <w:rtl/>
        </w:rPr>
        <w:t>שבוע</w:t>
      </w:r>
      <w:r w:rsidR="00374753">
        <w:rPr>
          <w:rtl/>
        </w:rPr>
        <w:t xml:space="preserve"> </w:t>
      </w:r>
      <w:r w:rsidRPr="00784950">
        <w:rPr>
          <w:rtl/>
        </w:rPr>
        <w:t>עובר פרק הזמן שבו משרד החינוך צריך להגיש לנו את המלצותיו איך ממזגים. אבל</w:t>
      </w:r>
      <w:r w:rsidR="00374753">
        <w:rPr>
          <w:rtl/>
        </w:rPr>
        <w:t xml:space="preserve"> </w:t>
      </w:r>
      <w:r w:rsidRPr="00784950">
        <w:rPr>
          <w:rtl/>
        </w:rPr>
        <w:t>בינתיים</w:t>
      </w:r>
      <w:r w:rsidR="00374753">
        <w:rPr>
          <w:rtl/>
        </w:rPr>
        <w:t xml:space="preserve"> </w:t>
      </w:r>
      <w:r w:rsidRPr="00784950">
        <w:rPr>
          <w:rtl/>
        </w:rPr>
        <w:t>מרכזי הלמידה סגורים, אז את מי ימזגו? אני לא מבינה את ההחלטות. וההחלטה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האומללה על בחינות המגן הנוספות, שכמעט גרמה להשבתה </w:t>
      </w:r>
      <w:r w:rsidR="00374753">
        <w:rPr>
          <w:rtl/>
        </w:rPr>
        <w:t>–</w:t>
      </w:r>
      <w:r w:rsidRPr="00784950">
        <w:rPr>
          <w:rtl/>
        </w:rPr>
        <w:t xml:space="preserve"> מה זה, כבר אין הידברות? זה</w:t>
      </w:r>
      <w:r w:rsidR="00374753">
        <w:rPr>
          <w:rtl/>
        </w:rPr>
        <w:t xml:space="preserve"> </w:t>
      </w:r>
      <w:r w:rsidRPr="00784950">
        <w:rPr>
          <w:rtl/>
        </w:rPr>
        <w:t>שבאופן</w:t>
      </w:r>
      <w:r w:rsidR="00374753">
        <w:rPr>
          <w:rtl/>
        </w:rPr>
        <w:t xml:space="preserve"> </w:t>
      </w:r>
      <w:r w:rsidRPr="00784950">
        <w:rPr>
          <w:rtl/>
        </w:rPr>
        <w:t>פוליטי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עם יאסר ערפאת, זה אומר שלא מדברים גם עם המורים? מה</w:t>
      </w:r>
      <w:r w:rsidR="00374753">
        <w:rPr>
          <w:rtl/>
        </w:rPr>
        <w:t xml:space="preserve"> </w:t>
      </w:r>
      <w:r w:rsidRPr="00784950">
        <w:rPr>
          <w:rtl/>
        </w:rPr>
        <w:t>הסגנון הזה? והחינוך, רבותי, ילך וירד.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אצל מי שמופקד על החינוך? היות שרמת התלמידים שלנו, החל מגיל</w:t>
      </w:r>
      <w:r w:rsidR="00374753">
        <w:rPr>
          <w:rtl/>
        </w:rPr>
        <w:t xml:space="preserve"> </w:t>
      </w:r>
      <w:r w:rsidRPr="00784950">
        <w:rPr>
          <w:rtl/>
        </w:rPr>
        <w:t>שלוש ועד גיל 18, הולכת ויורדת, אומרים: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הבה </w:t>
      </w:r>
      <w:r w:rsidR="00374753">
        <w:rPr>
          <w:rtl/>
        </w:rPr>
        <w:t>–</w:t>
      </w:r>
      <w:r w:rsidRPr="00784950">
        <w:rPr>
          <w:rtl/>
        </w:rPr>
        <w:t xml:space="preserve"> ומשתמשים במשפט הפופוליסטי </w:t>
      </w:r>
      <w:r w:rsidR="00374753">
        <w:rPr>
          <w:rtl/>
        </w:rPr>
        <w:t>–</w:t>
      </w:r>
      <w:r w:rsidRPr="00784950">
        <w:rPr>
          <w:rtl/>
        </w:rPr>
        <w:t xml:space="preserve"> נפתח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שערי</w:t>
      </w:r>
      <w:r w:rsidR="00374753">
        <w:rPr>
          <w:rtl/>
        </w:rPr>
        <w:t xml:space="preserve"> </w:t>
      </w:r>
      <w:r w:rsidRPr="00784950">
        <w:rPr>
          <w:rtl/>
        </w:rPr>
        <w:t>ההשכלה הגבוהה.</w:t>
      </w:r>
      <w:r w:rsidR="00374753">
        <w:rPr>
          <w:rtl/>
        </w:rPr>
        <w:t xml:space="preserve"> </w:t>
      </w:r>
      <w:r w:rsidRPr="00784950">
        <w:rPr>
          <w:rtl/>
        </w:rPr>
        <w:t>מה זה לפתוח? לא להעלות את רמת התלמידים אלא להוריד את</w:t>
      </w:r>
      <w:r w:rsidR="00374753">
        <w:rPr>
          <w:rtl/>
        </w:rPr>
        <w:t xml:space="preserve"> </w:t>
      </w:r>
      <w:r w:rsidRPr="00784950">
        <w:rPr>
          <w:rtl/>
        </w:rPr>
        <w:t>סף</w:t>
      </w:r>
      <w:r w:rsidR="00374753">
        <w:rPr>
          <w:rtl/>
        </w:rPr>
        <w:t xml:space="preserve"> </w:t>
      </w:r>
      <w:r w:rsidRPr="00784950">
        <w:rPr>
          <w:rtl/>
        </w:rPr>
        <w:t>הכניסה.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נזעקת?</w:t>
      </w:r>
      <w:r w:rsidR="00374753">
        <w:rPr>
          <w:rtl/>
        </w:rPr>
        <w:t xml:space="preserve"> </w:t>
      </w:r>
      <w:r w:rsidRPr="00784950">
        <w:rPr>
          <w:rtl/>
        </w:rPr>
        <w:t>מה אכפת לי שבן</w:t>
      </w:r>
      <w:r w:rsidR="00374753">
        <w:rPr>
          <w:rtl/>
        </w:rPr>
        <w:t>-</w:t>
      </w:r>
      <w:r w:rsidRPr="00784950">
        <w:rPr>
          <w:rtl/>
        </w:rPr>
        <w:t>אדם הוא כן משכיל, לא משכיל, הרי</w:t>
      </w:r>
      <w:r w:rsidR="00374753">
        <w:rPr>
          <w:rtl/>
        </w:rPr>
        <w:t xml:space="preserve"> </w:t>
      </w:r>
      <w:r w:rsidRPr="00784950">
        <w:rPr>
          <w:rtl/>
        </w:rPr>
        <w:t>בן</w:t>
      </w:r>
      <w:r w:rsidR="00374753">
        <w:rPr>
          <w:rtl/>
        </w:rPr>
        <w:t>-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בן</w:t>
      </w:r>
      <w:r w:rsidR="00374753">
        <w:rPr>
          <w:rtl/>
        </w:rPr>
        <w:t>-</w:t>
      </w:r>
      <w:r w:rsidRPr="00784950">
        <w:rPr>
          <w:rtl/>
        </w:rPr>
        <w:t>אדם</w:t>
      </w:r>
      <w:r w:rsidR="00374753">
        <w:rPr>
          <w:rtl/>
        </w:rPr>
        <w:t xml:space="preserve"> –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מאמינה שהעתיד הכלכלי של מדינת ישראל תלוי מאוד</w:t>
      </w:r>
      <w:r w:rsidR="00374753">
        <w:rPr>
          <w:rtl/>
        </w:rPr>
        <w:t xml:space="preserve"> </w:t>
      </w:r>
      <w:r w:rsidRPr="00784950">
        <w:rPr>
          <w:rtl/>
        </w:rPr>
        <w:t>במערכת ההשכלה הגבוהה. בהחלט אני מאמינה בכך. אני מאמינה שהדרך להיות מדינת רווחה</w:t>
      </w:r>
      <w:r w:rsidR="00374753">
        <w:rPr>
          <w:rtl/>
        </w:rPr>
        <w:t xml:space="preserve"> </w:t>
      </w:r>
      <w:r w:rsidRPr="00784950">
        <w:rPr>
          <w:rtl/>
        </w:rPr>
        <w:t>בהיבט</w:t>
      </w:r>
      <w:r w:rsidR="00374753">
        <w:rPr>
          <w:rtl/>
        </w:rPr>
        <w:t xml:space="preserve"> </w:t>
      </w:r>
      <w:r w:rsidRPr="00784950">
        <w:rPr>
          <w:rtl/>
        </w:rPr>
        <w:t>האנושי</w:t>
      </w:r>
      <w:r w:rsidR="00374753">
        <w:rPr>
          <w:rtl/>
        </w:rPr>
        <w:t xml:space="preserve"> </w:t>
      </w:r>
      <w:r w:rsidRPr="00784950">
        <w:rPr>
          <w:rtl/>
        </w:rPr>
        <w:t>שלה היא של דאגה לכך שמעמדנו הכלכלי יהיה איתן. לכן אני לא מסכימה</w:t>
      </w:r>
      <w:r w:rsidR="00374753">
        <w:rPr>
          <w:rtl/>
        </w:rPr>
        <w:t xml:space="preserve"> </w:t>
      </w:r>
      <w:r w:rsidRPr="00784950">
        <w:rPr>
          <w:rtl/>
        </w:rPr>
        <w:t>לזילות ההשכלה הגבוהה.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בזמננו</w:t>
      </w:r>
      <w:r w:rsidR="00374753">
        <w:rPr>
          <w:rtl/>
        </w:rPr>
        <w:t xml:space="preserve"> </w:t>
      </w:r>
      <w:r w:rsidRPr="00784950">
        <w:rPr>
          <w:rtl/>
        </w:rPr>
        <w:t>עמדנו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והתקוממנו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 שניסו להשחיל בחוק ההסדרים במשק פיקוח</w:t>
      </w:r>
      <w:r w:rsidR="00374753">
        <w:rPr>
          <w:rtl/>
        </w:rPr>
        <w:t xml:space="preserve"> </w:t>
      </w:r>
      <w:r w:rsidRPr="00784950">
        <w:rPr>
          <w:rtl/>
        </w:rPr>
        <w:t>אקדמי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אגב, ממשלת ברק </w:t>
      </w:r>
      <w:r w:rsidR="00374753">
        <w:rPr>
          <w:rtl/>
        </w:rPr>
        <w:t>–</w:t>
      </w:r>
      <w:r w:rsidRPr="00784950">
        <w:rPr>
          <w:rtl/>
        </w:rPr>
        <w:t xml:space="preserve"> על השלוחות הזרות. לא שאני מתנגדת לפיקוח אקדמי, נהפוך</w:t>
      </w:r>
      <w:r w:rsidR="00374753">
        <w:rPr>
          <w:rtl/>
        </w:rPr>
        <w:t xml:space="preserve"> </w:t>
      </w:r>
      <w:r w:rsidRPr="00784950">
        <w:rPr>
          <w:rtl/>
        </w:rPr>
        <w:t>הוא,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ההסדרים? והנה, בחוק ההסדרים זה לא היה, משום שזה לא עסק</w:t>
      </w:r>
      <w:r w:rsidR="00374753">
        <w:rPr>
          <w:rtl/>
        </w:rPr>
        <w:t xml:space="preserve"> </w:t>
      </w:r>
      <w:r w:rsidRPr="00784950">
        <w:rPr>
          <w:rtl/>
        </w:rPr>
        <w:t>במימוש</w:t>
      </w:r>
      <w:r w:rsidR="00374753">
        <w:rPr>
          <w:rtl/>
        </w:rPr>
        <w:t xml:space="preserve"> </w:t>
      </w:r>
      <w:r w:rsidRPr="00784950">
        <w:rPr>
          <w:rtl/>
        </w:rPr>
        <w:t>יעדי התקציב, אבל ממשלת ברק, שכל כך חשבה שצריך פיקוח אקדמי, לא הגישה 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כהצעת</w:t>
      </w:r>
      <w:r w:rsidR="00374753">
        <w:rPr>
          <w:rtl/>
        </w:rPr>
        <w:t xml:space="preserve"> </w:t>
      </w:r>
      <w:r w:rsidRPr="00784950">
        <w:rPr>
          <w:rtl/>
        </w:rPr>
        <w:t>חוק ממשלתית אחר כך. למה? היום מונחת על שולחן הכנסת הזאת הצעת חוק של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חינוך, כל החברים חתומים. אמרו לי, אולי זה לא היה עובר. זה לא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נאות, עלייך לסיים את הסיבוב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יכולה לסיים בשלילה, לכן אני אסיים בחיוב ואומר שאתה צודק בזה שזמני</w:t>
      </w:r>
      <w:r w:rsidR="00374753">
        <w:rPr>
          <w:rtl/>
        </w:rPr>
        <w:t xml:space="preserve"> </w:t>
      </w:r>
      <w:r w:rsidRPr="00784950">
        <w:rPr>
          <w:rtl/>
        </w:rPr>
        <w:t>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רעיון</w:t>
      </w:r>
      <w:r w:rsidR="00374753">
        <w:rPr>
          <w:rtl/>
        </w:rPr>
        <w:t xml:space="preserve"> </w:t>
      </w:r>
      <w:r w:rsidRPr="00784950">
        <w:rPr>
          <w:rtl/>
        </w:rPr>
        <w:t>גדול.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</w:t>
      </w:r>
      <w:r w:rsidR="00374753">
        <w:rPr>
          <w:rtl/>
        </w:rPr>
        <w:t xml:space="preserve"> </w:t>
      </w:r>
      <w:r w:rsidRPr="00784950">
        <w:rPr>
          <w:rtl/>
        </w:rPr>
        <w:t>שכולם</w:t>
      </w:r>
      <w:r w:rsidR="00374753">
        <w:rPr>
          <w:rtl/>
        </w:rPr>
        <w:t xml:space="preserve"> </w:t>
      </w:r>
      <w:r w:rsidRPr="00784950">
        <w:rPr>
          <w:rtl/>
        </w:rPr>
        <w:t>יסיימו</w:t>
      </w:r>
      <w:r w:rsidR="00374753">
        <w:rPr>
          <w:rtl/>
        </w:rPr>
        <w:t xml:space="preserve"> </w:t>
      </w:r>
      <w:r w:rsidRPr="00784950">
        <w:rPr>
          <w:rtl/>
        </w:rPr>
        <w:t>בחיוב, כי קשה לנאום את כל הנאום</w:t>
      </w:r>
      <w:r w:rsidR="00374753">
        <w:rPr>
          <w:rtl/>
        </w:rPr>
        <w:t xml:space="preserve"> </w:t>
      </w:r>
      <w:r w:rsidRPr="00784950">
        <w:rPr>
          <w:rtl/>
        </w:rPr>
        <w:t>בחיוב.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מקסים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לוי ניהל את הישיבה, וכמה הסתייגויות עברו </w:t>
      </w:r>
      <w:r w:rsidR="00374753">
        <w:rPr>
          <w:rtl/>
        </w:rPr>
        <w:t>–</w:t>
      </w:r>
      <w:r w:rsidRPr="00784950">
        <w:rPr>
          <w:rtl/>
        </w:rPr>
        <w:t xml:space="preserve"> בבקשה.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הנדל, אתה רוצה גם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דיברתי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כמחצית</w:t>
      </w:r>
      <w:r w:rsidR="00374753">
        <w:rPr>
          <w:rtl/>
        </w:rPr>
        <w:t xml:space="preserve"> </w:t>
      </w:r>
      <w:r w:rsidRPr="00784950">
        <w:rPr>
          <w:rtl/>
        </w:rPr>
        <w:t>השעה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הקיבוצים</w:t>
      </w:r>
      <w:r w:rsidR="00374753">
        <w:rPr>
          <w:rtl/>
        </w:rPr>
        <w:t xml:space="preserve"> </w:t>
      </w:r>
      <w:r w:rsidRPr="00784950">
        <w:rPr>
          <w:rtl/>
        </w:rPr>
        <w:t>והמושבים,</w:t>
      </w:r>
      <w:r w:rsidR="00374753">
        <w:rPr>
          <w:rtl/>
        </w:rPr>
        <w:t xml:space="preserve"> </w:t>
      </w:r>
      <w:r w:rsidRPr="00784950">
        <w:rPr>
          <w:rtl/>
        </w:rPr>
        <w:t>שגוזלים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ההכנסות העצמיות לרשויות המקומיות כשהם מקימים תעשיות של</w:t>
      </w:r>
      <w:r w:rsidR="00374753">
        <w:rPr>
          <w:rtl/>
        </w:rPr>
        <w:t xml:space="preserve"> </w:t>
      </w:r>
      <w:r w:rsidRPr="00784950">
        <w:rPr>
          <w:rtl/>
        </w:rPr>
        <w:t>היי</w:t>
      </w:r>
      <w:r w:rsidR="00374753">
        <w:rPr>
          <w:rtl/>
        </w:rPr>
        <w:t>-</w:t>
      </w:r>
      <w:r w:rsidRPr="00784950">
        <w:rPr>
          <w:rtl/>
        </w:rPr>
        <w:t>טק</w:t>
      </w:r>
      <w:r w:rsidR="00374753">
        <w:rPr>
          <w:rtl/>
        </w:rPr>
        <w:t xml:space="preserve"> </w:t>
      </w:r>
      <w:r w:rsidRPr="00784950">
        <w:rPr>
          <w:rtl/>
        </w:rPr>
        <w:t>ואולמות</w:t>
      </w:r>
      <w:r w:rsidR="00374753">
        <w:rPr>
          <w:rtl/>
        </w:rPr>
        <w:t xml:space="preserve"> </w:t>
      </w:r>
      <w:r w:rsidRPr="00784950">
        <w:rPr>
          <w:rtl/>
        </w:rPr>
        <w:t>חתונה.</w:t>
      </w:r>
      <w:r w:rsidR="00374753">
        <w:rPr>
          <w:rtl/>
        </w:rPr>
        <w:t xml:space="preserve"> </w:t>
      </w:r>
      <w:r w:rsidRPr="00784950">
        <w:rPr>
          <w:rtl/>
        </w:rPr>
        <w:t>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צריכות לקבל את הארנונה, והנה באים</w:t>
      </w:r>
      <w:r w:rsidR="00374753">
        <w:rPr>
          <w:rtl/>
        </w:rPr>
        <w:t xml:space="preserve"> </w:t>
      </w:r>
      <w:r w:rsidRPr="00784950">
        <w:rPr>
          <w:rtl/>
        </w:rPr>
        <w:t>הקיבוצים</w:t>
      </w:r>
      <w:r w:rsidR="00374753">
        <w:rPr>
          <w:rtl/>
        </w:rPr>
        <w:t xml:space="preserve"> </w:t>
      </w:r>
      <w:r w:rsidRPr="00784950">
        <w:rPr>
          <w:rtl/>
        </w:rPr>
        <w:t>והמושבים</w:t>
      </w:r>
      <w:r w:rsidR="00374753">
        <w:rPr>
          <w:rtl/>
        </w:rPr>
        <w:t xml:space="preserve"> </w:t>
      </w:r>
      <w:r w:rsidRPr="00784950">
        <w:rPr>
          <w:rtl/>
        </w:rPr>
        <w:t>ומקימים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התעשיות האלה על שטח של מדינת ישראל וגוזלים את</w:t>
      </w:r>
      <w:r w:rsidR="00374753">
        <w:rPr>
          <w:rtl/>
        </w:rPr>
        <w:t xml:space="preserve"> </w:t>
      </w:r>
      <w:r w:rsidRPr="00784950">
        <w:rPr>
          <w:rtl/>
        </w:rPr>
        <w:t>ההכנסות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המקומיות.</w:t>
      </w:r>
      <w:r w:rsidR="00374753">
        <w:rPr>
          <w:rtl/>
        </w:rPr>
        <w:t xml:space="preserve"> </w:t>
      </w:r>
      <w:r w:rsidRPr="00784950">
        <w:rPr>
          <w:rtl/>
        </w:rPr>
        <w:t>איך תוכל הממשלה לעבוד? אינני יודע. אינני יודע</w:t>
      </w:r>
      <w:r w:rsidR="00374753">
        <w:rPr>
          <w:rtl/>
        </w:rPr>
        <w:t xml:space="preserve"> </w:t>
      </w:r>
      <w:r w:rsidRPr="00784950">
        <w:rPr>
          <w:rtl/>
        </w:rPr>
        <w:t>מדוע השלטון המקומי איננו מתקומם נגד אותם מפעלים שקמים לצד הרשויות המקומיות.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 בריאות, על מתנ"סים ועל נושא ההעשרה</w:t>
      </w:r>
      <w:r w:rsidR="00374753">
        <w:rPr>
          <w:rtl/>
        </w:rPr>
        <w:t xml:space="preserve"> </w:t>
      </w:r>
      <w:r w:rsidRPr="00784950">
        <w:rPr>
          <w:rtl/>
        </w:rPr>
        <w:t>לילדים.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הבריאות, מדינת ישראל חוקקה חוק ביטוח בריאות ממלכתי.</w:t>
      </w:r>
      <w:r w:rsidR="00374753">
        <w:rPr>
          <w:rtl/>
        </w:rPr>
        <w:t xml:space="preserve"> </w:t>
      </w:r>
      <w:r w:rsidRPr="00784950">
        <w:rPr>
          <w:rtl/>
        </w:rPr>
        <w:t>איזה חוק</w:t>
      </w:r>
      <w:r w:rsidR="00374753">
        <w:rPr>
          <w:rtl/>
        </w:rPr>
        <w:t xml:space="preserve"> </w:t>
      </w:r>
      <w:r w:rsidRPr="00784950">
        <w:rPr>
          <w:rtl/>
        </w:rPr>
        <w:t>ביטוח בריאות ממלכתי? אנחנו בעידן שאותם אנשים שהציעו את הצעת החוק קבעו, שילד או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מדימונה</w:t>
      </w:r>
      <w:r w:rsidR="00374753">
        <w:rPr>
          <w:rtl/>
        </w:rPr>
        <w:t xml:space="preserve"> </w:t>
      </w:r>
      <w:r w:rsidRPr="00784950">
        <w:rPr>
          <w:rtl/>
        </w:rPr>
        <w:t>או מסביון יקבלו אותה בריאות. כך משמעות החוק. אלא מה? היום יש חוק</w:t>
      </w:r>
      <w:r w:rsidR="00374753">
        <w:rPr>
          <w:rtl/>
        </w:rPr>
        <w:t xml:space="preserve"> </w:t>
      </w:r>
      <w:r w:rsidRPr="00784950">
        <w:rPr>
          <w:rtl/>
        </w:rPr>
        <w:t>בריאות לעני וחוק בריאות לעשיר.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להתקבל בבית</w:t>
      </w:r>
      <w:r w:rsidR="00374753">
        <w:rPr>
          <w:rtl/>
        </w:rPr>
        <w:t>-</w:t>
      </w:r>
      <w:r w:rsidRPr="00784950">
        <w:rPr>
          <w:rtl/>
        </w:rPr>
        <w:t>החולים לניתוח, אתה יכול לשלם לבית</w:t>
      </w:r>
      <w:r w:rsidR="00374753">
        <w:rPr>
          <w:rtl/>
        </w:rPr>
        <w:t>-</w:t>
      </w:r>
      <w:r w:rsidRPr="00784950">
        <w:rPr>
          <w:rtl/>
        </w:rPr>
        <w:t>החולים ולקבל</w:t>
      </w:r>
      <w:r w:rsidR="00374753">
        <w:rPr>
          <w:rtl/>
        </w:rPr>
        <w:t xml:space="preserve"> </w:t>
      </w:r>
      <w:r w:rsidRPr="00784950">
        <w:rPr>
          <w:rtl/>
        </w:rPr>
        <w:t>מהר</w:t>
      </w:r>
      <w:r w:rsidR="00374753">
        <w:rPr>
          <w:rtl/>
        </w:rPr>
        <w:t xml:space="preserve"> </w:t>
      </w:r>
      <w:r w:rsidRPr="00784950">
        <w:rPr>
          <w:rtl/>
        </w:rPr>
        <w:t>תור</w:t>
      </w:r>
      <w:r w:rsidR="00374753">
        <w:rPr>
          <w:rtl/>
        </w:rPr>
        <w:t xml:space="preserve"> </w:t>
      </w:r>
      <w:r w:rsidRPr="00784950">
        <w:rPr>
          <w:rtl/>
        </w:rPr>
        <w:t>לניתוח.</w:t>
      </w:r>
      <w:r w:rsidR="00374753">
        <w:rPr>
          <w:rtl/>
        </w:rPr>
        <w:t xml:space="preserve"> </w:t>
      </w:r>
      <w:r w:rsidRPr="00784950">
        <w:rPr>
          <w:rtl/>
        </w:rPr>
        <w:t>אתה רוצה רופא מומחה בבית</w:t>
      </w:r>
      <w:r w:rsidR="00374753">
        <w:rPr>
          <w:rtl/>
        </w:rPr>
        <w:t>-</w:t>
      </w:r>
      <w:r w:rsidRPr="00784950">
        <w:rPr>
          <w:rtl/>
        </w:rPr>
        <w:t>חולים, אפילו ממלכתי, אתה יכול לשלם</w:t>
      </w:r>
      <w:r w:rsidR="00374753">
        <w:rPr>
          <w:rtl/>
        </w:rPr>
        <w:t xml:space="preserve"> </w:t>
      </w:r>
      <w:r w:rsidRPr="00784950">
        <w:rPr>
          <w:rtl/>
        </w:rPr>
        <w:t>ולקבל</w:t>
      </w:r>
      <w:r w:rsidR="00374753">
        <w:rPr>
          <w:rtl/>
        </w:rPr>
        <w:t xml:space="preserve"> </w:t>
      </w:r>
      <w:r w:rsidRPr="00784950">
        <w:rPr>
          <w:rtl/>
        </w:rPr>
        <w:t>תור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זמן</w:t>
      </w:r>
      <w:r w:rsidR="00374753">
        <w:rPr>
          <w:rtl/>
        </w:rPr>
        <w:t xml:space="preserve"> </w:t>
      </w:r>
      <w:r w:rsidRPr="00784950">
        <w:rPr>
          <w:rtl/>
        </w:rPr>
        <w:t>קצר. אבל האדם שמסכן גר בדימונה או בבאר</w:t>
      </w:r>
      <w:r w:rsidR="00374753">
        <w:rPr>
          <w:rtl/>
        </w:rPr>
        <w:t>-</w:t>
      </w:r>
      <w:r w:rsidRPr="00784950">
        <w:rPr>
          <w:rtl/>
        </w:rPr>
        <w:t>שבע או בירוחם או</w:t>
      </w:r>
      <w:r w:rsidR="00374753">
        <w:rPr>
          <w:rtl/>
        </w:rPr>
        <w:t xml:space="preserve"> </w:t>
      </w:r>
      <w:r w:rsidRPr="00784950">
        <w:rPr>
          <w:rtl/>
        </w:rPr>
        <w:t>בקריית</w:t>
      </w:r>
      <w:r w:rsidR="00374753">
        <w:rPr>
          <w:rtl/>
        </w:rPr>
        <w:t>-</w:t>
      </w:r>
      <w:r w:rsidRPr="00784950">
        <w:rPr>
          <w:rtl/>
        </w:rPr>
        <w:t>שמונה, שאין לו הכסף, יוכל להמתין לתור לניתוח אפילו תוך סיכון החיים שלו.</w:t>
      </w:r>
      <w:r w:rsidR="00374753">
        <w:rPr>
          <w:rtl/>
        </w:rPr>
        <w:t xml:space="preserve"> </w:t>
      </w:r>
      <w:r w:rsidRPr="00784950">
        <w:rPr>
          <w:rtl/>
        </w:rPr>
        <w:t>אתה רוצה תרופה למחלה שלך? היא לא נמצאת בסל הבריאות.</w:t>
      </w:r>
      <w:r w:rsidR="00374753">
        <w:rPr>
          <w:rtl/>
        </w:rPr>
        <w:t xml:space="preserve"> </w:t>
      </w:r>
      <w:r w:rsidRPr="00784950">
        <w:rPr>
          <w:rtl/>
        </w:rPr>
        <w:t>היא לא נמצאת בסל התרופות.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לבקש כסף כדי להשיג את התרופה הזאת.</w:t>
      </w:r>
      <w:r w:rsidR="00374753">
        <w:rPr>
          <w:rtl/>
        </w:rPr>
        <w:t xml:space="preserve"> </w:t>
      </w:r>
      <w:r w:rsidRPr="00784950">
        <w:rPr>
          <w:rtl/>
        </w:rPr>
        <w:t>מדוע? משום שהיא יקרה והמדינה לא</w:t>
      </w:r>
      <w:r w:rsidR="00374753">
        <w:rPr>
          <w:rtl/>
        </w:rPr>
        <w:t xml:space="preserve"> </w:t>
      </w:r>
      <w:r w:rsidRPr="00784950">
        <w:rPr>
          <w:rtl/>
        </w:rPr>
        <w:t>תממן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התרופה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אתה מעוניין לקבל יותר שירות? תשלם יותר לביטוח הבריאות</w:t>
      </w:r>
      <w:r w:rsidR="00374753">
        <w:rPr>
          <w:rtl/>
        </w:rPr>
        <w:t xml:space="preserve"> </w:t>
      </w:r>
      <w:r w:rsidRPr="00784950">
        <w:rPr>
          <w:rtl/>
        </w:rPr>
        <w:t>המשולב.</w:t>
      </w:r>
      <w:r w:rsidR="00374753">
        <w:rPr>
          <w:rtl/>
        </w:rPr>
        <w:t xml:space="preserve"> </w:t>
      </w:r>
      <w:r w:rsidRPr="00784950">
        <w:rPr>
          <w:rtl/>
        </w:rPr>
        <w:t>תשלם 100 שקלים נוסף על מה שאתה משלם לפי החוק, ותקבל יותר בסל התרופות.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מובטלים</w:t>
      </w:r>
      <w:r w:rsidR="00374753">
        <w:rPr>
          <w:rtl/>
        </w:rPr>
        <w:t xml:space="preserve"> </w:t>
      </w:r>
      <w:r w:rsidRPr="00784950">
        <w:rPr>
          <w:rtl/>
        </w:rPr>
        <w:t>ואותן אוכלוסיות שאין להם? למעלה מ</w:t>
      </w:r>
      <w:r w:rsidR="00374753">
        <w:rPr>
          <w:rtl/>
        </w:rPr>
        <w:t>-</w:t>
      </w:r>
      <w:r w:rsidRPr="00784950">
        <w:rPr>
          <w:rtl/>
        </w:rPr>
        <w:t>500,000 ילדים</w:t>
      </w:r>
      <w:r w:rsidR="00374753">
        <w:rPr>
          <w:rtl/>
        </w:rPr>
        <w:t xml:space="preserve"> </w:t>
      </w:r>
      <w:r w:rsidRPr="00784950">
        <w:rPr>
          <w:rtl/>
        </w:rPr>
        <w:t>נמצאים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העוני.</w:t>
      </w:r>
      <w:r w:rsidR="00374753">
        <w:rPr>
          <w:rtl/>
        </w:rPr>
        <w:t xml:space="preserve"> </w:t>
      </w:r>
      <w:r w:rsidRPr="00784950">
        <w:rPr>
          <w:rtl/>
        </w:rPr>
        <w:t>מה עושים מיליון המשתכרים שכר מינימום של 2,800 שקל?</w:t>
      </w:r>
      <w:r w:rsidR="00374753">
        <w:rPr>
          <w:rtl/>
        </w:rPr>
        <w:t xml:space="preserve"> </w:t>
      </w:r>
      <w:r w:rsidRPr="00784950">
        <w:rPr>
          <w:rtl/>
        </w:rPr>
        <w:t>מאין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ייקחו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לשלם לרופא ולקבל תור קרוב לניתוח? מאין יהיה להם כסף לשלם</w:t>
      </w:r>
      <w:r w:rsidR="00374753">
        <w:rPr>
          <w:rtl/>
        </w:rPr>
        <w:t xml:space="preserve"> </w:t>
      </w:r>
      <w:r w:rsidRPr="00784950">
        <w:rPr>
          <w:rtl/>
        </w:rPr>
        <w:t>לרופא מומחה? מאין יש להם לשלם תמורת התרופה וממה יש להם להשלים לביטוח המשולב?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זה? חוק לעניים בעידוד הממשלה. משום שבאות קופות</w:t>
      </w:r>
      <w:r w:rsidR="00374753">
        <w:rPr>
          <w:rtl/>
        </w:rPr>
        <w:t>-</w:t>
      </w:r>
      <w:r w:rsidRPr="00784950">
        <w:rPr>
          <w:rtl/>
        </w:rPr>
        <w:t>החולים ואומרות: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כסף.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מעבירה את הסכומים לתפעול המרפאות והקופות. מה עושה</w:t>
      </w:r>
      <w:r w:rsidR="00374753">
        <w:rPr>
          <w:rtl/>
        </w:rPr>
        <w:t xml:space="preserve"> </w:t>
      </w:r>
      <w:r w:rsidRPr="00784950">
        <w:rPr>
          <w:rtl/>
        </w:rPr>
        <w:t>הממשלה?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אומרת:</w:t>
      </w:r>
      <w:r w:rsidR="00374753">
        <w:rPr>
          <w:rtl/>
        </w:rPr>
        <w:t xml:space="preserve"> </w:t>
      </w:r>
      <w:r w:rsidRPr="00784950">
        <w:rPr>
          <w:rtl/>
        </w:rPr>
        <w:t>תתייעלו.</w:t>
      </w:r>
      <w:r w:rsidR="00374753">
        <w:rPr>
          <w:rtl/>
        </w:rPr>
        <w:t xml:space="preserve"> </w:t>
      </w:r>
      <w:r w:rsidRPr="00784950">
        <w:rPr>
          <w:rtl/>
        </w:rPr>
        <w:t>תתייעלו על חשבונם של העניים בישראל. זה לא רק</w:t>
      </w:r>
      <w:r w:rsidR="00374753">
        <w:rPr>
          <w:rtl/>
        </w:rPr>
        <w:t xml:space="preserve"> </w:t>
      </w:r>
      <w:r w:rsidRPr="00784950">
        <w:rPr>
          <w:rtl/>
        </w:rPr>
        <w:t>מנהלי</w:t>
      </w:r>
      <w:r w:rsidR="00374753">
        <w:rPr>
          <w:rtl/>
        </w:rPr>
        <w:t xml:space="preserve"> </w:t>
      </w:r>
      <w:r w:rsidRPr="00784950">
        <w:rPr>
          <w:rtl/>
        </w:rPr>
        <w:t>הקופות,</w:t>
      </w:r>
      <w:r w:rsidR="00374753">
        <w:rPr>
          <w:rtl/>
        </w:rPr>
        <w:t xml:space="preserve"> </w:t>
      </w:r>
      <w:r w:rsidRPr="00784950">
        <w:rPr>
          <w:rtl/>
        </w:rPr>
        <w:t>אלא בעידוד הממשלה. כאשר מדברים על הבריאות, יש צורך לראות אנשים</w:t>
      </w:r>
      <w:r w:rsidR="00374753">
        <w:rPr>
          <w:rtl/>
        </w:rPr>
        <w:t xml:space="preserve"> </w:t>
      </w:r>
      <w:r w:rsidRPr="00784950">
        <w:rPr>
          <w:rtl/>
        </w:rPr>
        <w:t>שלפעמים גם אם הם נזקקים לתרופה מסוימת, הם אינם קונים אותה.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המתנ"סים,</w:t>
      </w:r>
      <w:r w:rsidR="00374753">
        <w:rPr>
          <w:rtl/>
        </w:rPr>
        <w:t xml:space="preserve"> </w:t>
      </w:r>
      <w:r w:rsidRPr="00784950">
        <w:rPr>
          <w:rtl/>
        </w:rPr>
        <w:t>למשל.</w:t>
      </w:r>
      <w:r w:rsidR="00374753">
        <w:rPr>
          <w:rtl/>
        </w:rPr>
        <w:t xml:space="preserve"> </w:t>
      </w:r>
      <w:r w:rsidRPr="00784950">
        <w:rPr>
          <w:rtl/>
        </w:rPr>
        <w:t>בזמנו,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מנחם</w:t>
      </w:r>
      <w:r w:rsidR="00374753">
        <w:rPr>
          <w:rtl/>
        </w:rPr>
        <w:t xml:space="preserve"> </w:t>
      </w:r>
      <w:r w:rsidRPr="00784950">
        <w:rPr>
          <w:rtl/>
        </w:rPr>
        <w:t>בגין היה ראש הממשלה, הוא גייס</w:t>
      </w:r>
      <w:r w:rsidR="00374753">
        <w:rPr>
          <w:rtl/>
        </w:rPr>
        <w:t xml:space="preserve"> </w:t>
      </w:r>
      <w:r w:rsidRPr="00784950">
        <w:rPr>
          <w:rtl/>
        </w:rPr>
        <w:t>משאבים מיהדות העולם כדי לסייע לשכונות במדינת ישראל ולאוכלוסיות עצמן, ואז יהדות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העולם התגייסה בתקציב שיקום השכונות, קמו מתנ"סים, קמו פרויקטים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סליחה, חבר הכנסת מקסים לוי, יש פה שינוי 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 שאני אדבר ייעשה שינוי 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רוצים לתת שלוש דקות לכל 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עם כל הכבוד, שיעשו סדרים אחר כך.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צודק.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 תעשה 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בעיה.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המתנ"סים, למשל, או בנושא שיקום שכונות, גויס תקציב מיהדות העולם כדי</w:t>
      </w:r>
      <w:r w:rsidR="00374753">
        <w:rPr>
          <w:rtl/>
        </w:rPr>
        <w:t xml:space="preserve"> </w:t>
      </w:r>
      <w:r w:rsidRPr="00784950">
        <w:rPr>
          <w:rtl/>
        </w:rPr>
        <w:t>לצמצם את הפערים בחברה, לצמצם את העוני. כאשר גויס הכסף הזה, היתה אמנה בין יהדות</w:t>
      </w:r>
      <w:r w:rsidR="00374753">
        <w:rPr>
          <w:rtl/>
        </w:rPr>
        <w:t xml:space="preserve"> </w:t>
      </w:r>
      <w:r w:rsidRPr="00784950">
        <w:rPr>
          <w:rtl/>
        </w:rPr>
        <w:t>העולם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שיהדות העולם, או הסוכנות היהודית, תיקח על עצמה חמש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פרויקט</w:t>
      </w:r>
      <w:r w:rsidR="00374753">
        <w:rPr>
          <w:rtl/>
        </w:rPr>
        <w:t xml:space="preserve"> </w:t>
      </w:r>
      <w:r w:rsidRPr="00784950">
        <w:rPr>
          <w:rtl/>
        </w:rPr>
        <w:t>מסוים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העשרה,</w:t>
      </w:r>
      <w:r w:rsidR="00374753">
        <w:rPr>
          <w:rtl/>
        </w:rPr>
        <w:t xml:space="preserve"> </w:t>
      </w:r>
      <w:r w:rsidRPr="00784950">
        <w:rPr>
          <w:rtl/>
        </w:rPr>
        <w:t>טיפול בעוני, הקמת מתנ"סים, יצירת חוגים</w:t>
      </w:r>
      <w:r w:rsidR="00374753">
        <w:rPr>
          <w:rtl/>
        </w:rPr>
        <w:t xml:space="preserve"> </w:t>
      </w:r>
      <w:r w:rsidRPr="00784950">
        <w:rPr>
          <w:rtl/>
        </w:rPr>
        <w:t>לילדים, ואחרי חמש שנים ממשלת ישראל תיקח על עצמה למעשה את המשך ההפעלה של הדברים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יהדות</w:t>
      </w:r>
      <w:r w:rsidR="00374753">
        <w:rPr>
          <w:rtl/>
        </w:rPr>
        <w:t xml:space="preserve"> </w:t>
      </w:r>
      <w:r w:rsidRPr="00784950">
        <w:rPr>
          <w:rtl/>
        </w:rPr>
        <w:t>העולם</w:t>
      </w:r>
      <w:r w:rsidR="00374753">
        <w:rPr>
          <w:rtl/>
        </w:rPr>
        <w:t xml:space="preserve"> </w:t>
      </w:r>
      <w:r w:rsidRPr="00784950">
        <w:rPr>
          <w:rtl/>
        </w:rPr>
        <w:t>גייסה</w:t>
      </w:r>
      <w:r w:rsidR="00374753">
        <w:rPr>
          <w:rtl/>
        </w:rPr>
        <w:t xml:space="preserve"> </w:t>
      </w:r>
      <w:r w:rsidRPr="00784950">
        <w:rPr>
          <w:rtl/>
        </w:rPr>
        <w:t>מיליארדים</w:t>
      </w:r>
      <w:r w:rsidR="00374753">
        <w:rPr>
          <w:rtl/>
        </w:rPr>
        <w:t xml:space="preserve"> </w:t>
      </w:r>
      <w:r w:rsidRPr="00784950">
        <w:rPr>
          <w:rtl/>
        </w:rPr>
        <w:t>לנושא</w:t>
      </w:r>
      <w:r w:rsidR="00374753">
        <w:rPr>
          <w:rtl/>
        </w:rPr>
        <w:t xml:space="preserve"> </w:t>
      </w:r>
      <w:r w:rsidRPr="00784950">
        <w:rPr>
          <w:rtl/>
        </w:rPr>
        <w:t>הזה, הקימה מתנ"סים בכל מקום 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וסייעה.</w:t>
      </w:r>
      <w:r w:rsidR="00374753">
        <w:rPr>
          <w:rtl/>
        </w:rPr>
        <w:t xml:space="preserve"> </w:t>
      </w:r>
      <w:r w:rsidRPr="00784950">
        <w:rPr>
          <w:rtl/>
        </w:rPr>
        <w:t>באו</w:t>
      </w:r>
      <w:r w:rsidR="00374753">
        <w:rPr>
          <w:rtl/>
        </w:rPr>
        <w:t xml:space="preserve"> </w:t>
      </w:r>
      <w:r w:rsidRPr="00784950">
        <w:rPr>
          <w:rtl/>
        </w:rPr>
        <w:t>ממשלות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ואמרו:</w:t>
      </w:r>
      <w:r w:rsidR="00374753">
        <w:rPr>
          <w:rtl/>
        </w:rPr>
        <w:t xml:space="preserve"> </w:t>
      </w:r>
      <w:r w:rsidRPr="00784950">
        <w:rPr>
          <w:rtl/>
        </w:rPr>
        <w:t>תנו עוד חמש שנים ואחר כך נקיים את</w:t>
      </w:r>
      <w:r w:rsidR="00374753">
        <w:rPr>
          <w:rtl/>
        </w:rPr>
        <w:t xml:space="preserve"> </w:t>
      </w:r>
      <w:r w:rsidRPr="00784950">
        <w:rPr>
          <w:rtl/>
        </w:rPr>
        <w:t>האמנה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משום שיש לנו עולים מברית</w:t>
      </w:r>
      <w:r w:rsidR="00374753">
        <w:rPr>
          <w:rtl/>
        </w:rPr>
        <w:t>-</w:t>
      </w:r>
      <w:r w:rsidRPr="00784950">
        <w:rPr>
          <w:rtl/>
        </w:rPr>
        <w:t>המועצות וצריך לגייס כסף. אז המשיכו לממן</w:t>
      </w:r>
      <w:r w:rsidR="00374753">
        <w:rPr>
          <w:rtl/>
        </w:rPr>
        <w:t xml:space="preserve"> </w:t>
      </w:r>
      <w:r w:rsidRPr="00784950">
        <w:rPr>
          <w:rtl/>
        </w:rPr>
        <w:t>את המתנ"סים. אחרי תקופה של עשר שנים ממשלת ישראל היתה אמורה להמשיך במימון הפעלת</w:t>
      </w:r>
      <w:r w:rsidR="00374753">
        <w:rPr>
          <w:rtl/>
        </w:rPr>
        <w:t xml:space="preserve"> </w:t>
      </w:r>
      <w:r w:rsidRPr="00784950">
        <w:rPr>
          <w:rtl/>
        </w:rPr>
        <w:t>המתנ"סים</w:t>
      </w:r>
      <w:r w:rsidR="00374753">
        <w:rPr>
          <w:rtl/>
        </w:rPr>
        <w:t xml:space="preserve"> </w:t>
      </w:r>
      <w:r w:rsidRPr="00784950">
        <w:rPr>
          <w:rtl/>
        </w:rPr>
        <w:t>לטובת</w:t>
      </w:r>
      <w:r w:rsidR="00374753">
        <w:rPr>
          <w:rtl/>
        </w:rPr>
        <w:t xml:space="preserve"> </w:t>
      </w:r>
      <w:r w:rsidRPr="00784950">
        <w:rPr>
          <w:rtl/>
        </w:rPr>
        <w:t>ילדי</w:t>
      </w:r>
      <w:r w:rsidR="00374753">
        <w:rPr>
          <w:rtl/>
        </w:rPr>
        <w:t xml:space="preserve"> </w:t>
      </w:r>
      <w:r w:rsidRPr="00784950">
        <w:rPr>
          <w:rtl/>
        </w:rPr>
        <w:t>השכונות.</w:t>
      </w:r>
      <w:r w:rsidR="00374753">
        <w:rPr>
          <w:rtl/>
        </w:rPr>
        <w:t xml:space="preserve"> </w:t>
      </w:r>
      <w:r w:rsidRPr="00784950">
        <w:rPr>
          <w:rtl/>
        </w:rPr>
        <w:t>וראו זה פלא, היום בתקציב המדינה יש אפס לשיקום</w:t>
      </w:r>
      <w:r w:rsidR="00374753">
        <w:rPr>
          <w:rtl/>
        </w:rPr>
        <w:t xml:space="preserve"> </w:t>
      </w:r>
      <w:r w:rsidRPr="00784950">
        <w:rPr>
          <w:rtl/>
        </w:rPr>
        <w:t>השכונות.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פרויקטים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מתנ"סים</w:t>
      </w:r>
      <w:r w:rsidR="00374753">
        <w:rPr>
          <w:rtl/>
        </w:rPr>
        <w:t xml:space="preserve"> </w:t>
      </w:r>
      <w:r w:rsidRPr="00784950">
        <w:rPr>
          <w:rtl/>
        </w:rPr>
        <w:t>שקמו כדי לתת מענה לא יימשכו וילדים לא</w:t>
      </w:r>
      <w:r w:rsidR="00374753">
        <w:rPr>
          <w:rtl/>
        </w:rPr>
        <w:t xml:space="preserve"> </w:t>
      </w:r>
      <w:r w:rsidRPr="00784950">
        <w:rPr>
          <w:rtl/>
        </w:rPr>
        <w:t>יוכלו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חוגים. אז מה עושה חברת המתנ"סים, לא מפני שהיא רוצה </w:t>
      </w:r>
      <w:r w:rsidR="00374753">
        <w:rPr>
          <w:rtl/>
        </w:rPr>
        <w:t>–</w:t>
      </w:r>
      <w:r w:rsidRPr="00784950">
        <w:rPr>
          <w:rtl/>
        </w:rPr>
        <w:t xml:space="preserve"> למי שיש</w:t>
      </w:r>
      <w:r w:rsidR="00374753">
        <w:rPr>
          <w:rtl/>
        </w:rPr>
        <w:t xml:space="preserve"> </w:t>
      </w:r>
      <w:r w:rsidRPr="00784950">
        <w:rPr>
          <w:rtl/>
        </w:rPr>
        <w:t>כסף,</w:t>
      </w:r>
      <w:r w:rsidR="00374753">
        <w:rPr>
          <w:rtl/>
        </w:rPr>
        <w:t xml:space="preserve"> </w:t>
      </w:r>
      <w:r w:rsidRPr="00784950">
        <w:rPr>
          <w:rtl/>
        </w:rPr>
        <w:t>ישתמשו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במבנה</w:t>
      </w:r>
      <w:r w:rsidR="00374753">
        <w:rPr>
          <w:rtl/>
        </w:rPr>
        <w:t xml:space="preserve"> </w:t>
      </w:r>
      <w:r w:rsidRPr="00784950">
        <w:rPr>
          <w:rtl/>
        </w:rPr>
        <w:t>שניתן</w:t>
      </w:r>
      <w:r w:rsidR="00374753">
        <w:rPr>
          <w:rtl/>
        </w:rPr>
        <w:t xml:space="preserve"> </w:t>
      </w:r>
      <w:r w:rsidRPr="00784950">
        <w:rPr>
          <w:rtl/>
        </w:rPr>
        <w:t>למסכנים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יהדות העולם. המבנים האלה נבנו</w:t>
      </w:r>
      <w:r w:rsidR="00374753">
        <w:rPr>
          <w:rtl/>
        </w:rPr>
        <w:t xml:space="preserve"> </w:t>
      </w:r>
      <w:r w:rsidRPr="00784950">
        <w:rPr>
          <w:rtl/>
        </w:rPr>
        <w:t>במיליונים של דולרים, אבל עתה הם יעסקו בחברה סגורה.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משק סגור.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במשק סגור.</w:t>
      </w:r>
      <w:r w:rsidR="00374753">
        <w:rPr>
          <w:rtl/>
        </w:rPr>
        <w:t xml:space="preserve"> </w:t>
      </w:r>
      <w:r w:rsidRPr="00784950">
        <w:rPr>
          <w:rtl/>
        </w:rPr>
        <w:t>כך מי שיש לו כסף יקבל חוג העשרה במתנ"ס, או חוג מחשבים. אבל מי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לו, מה הוא יעשה? על סמך מה קמו המתנ"סים? המתנ"סים לא קמו לילדי סביון, הם</w:t>
      </w:r>
      <w:r w:rsidR="00374753">
        <w:rPr>
          <w:rtl/>
        </w:rPr>
        <w:t xml:space="preserve"> </w:t>
      </w:r>
      <w:r w:rsidRPr="00784950">
        <w:rPr>
          <w:rtl/>
        </w:rPr>
        <w:t>קמו כדי למחוק פערים, והיום בתקציב המדינה יש אפס לשיקום שכונות.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המשמעות</w:t>
      </w:r>
      <w:r w:rsidR="00374753">
        <w:rPr>
          <w:rtl/>
        </w:rPr>
        <w:t xml:space="preserve"> </w:t>
      </w:r>
      <w:r w:rsidRPr="00784950">
        <w:rPr>
          <w:rtl/>
        </w:rPr>
        <w:t>היא שחברת המתנ"סים עתידה לפטר למעלה מ</w:t>
      </w:r>
      <w:r w:rsidR="00374753">
        <w:rPr>
          <w:rtl/>
        </w:rPr>
        <w:t>-</w:t>
      </w:r>
      <w:r w:rsidRPr="00784950">
        <w:rPr>
          <w:rtl/>
        </w:rPr>
        <w:t>100 עובדים וייסגרו מתנ"סים</w:t>
      </w:r>
      <w:r w:rsidR="00374753">
        <w:rPr>
          <w:rtl/>
        </w:rPr>
        <w:t xml:space="preserve"> </w:t>
      </w:r>
      <w:r w:rsidRPr="00784950">
        <w:rPr>
          <w:rtl/>
        </w:rPr>
        <w:t>רבים שיעמדו כפיל לבן. זו מדיניות אטומה, זו מדיניות שאין לה רגש.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המתנ"סים זה לא רק חינוך בלתי פורמלי. זה תנועות נוער שאין</w:t>
      </w:r>
      <w:r w:rsidR="00374753">
        <w:rPr>
          <w:rtl/>
        </w:rPr>
        <w:t xml:space="preserve"> </w:t>
      </w:r>
      <w:r w:rsidRPr="00784950">
        <w:rPr>
          <w:rtl/>
        </w:rPr>
        <w:t>להן</w:t>
      </w:r>
      <w:r w:rsidR="00374753">
        <w:rPr>
          <w:rtl/>
        </w:rPr>
        <w:t xml:space="preserve"> </w:t>
      </w:r>
      <w:r w:rsidRPr="00784950">
        <w:rPr>
          <w:rtl/>
        </w:rPr>
        <w:t>תקצוב,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ל"צופים"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לתנועת</w:t>
      </w:r>
      <w:r w:rsidR="00374753">
        <w:rPr>
          <w:rtl/>
        </w:rPr>
        <w:t xml:space="preserve"> </w:t>
      </w:r>
      <w:r w:rsidRPr="00784950">
        <w:rPr>
          <w:rtl/>
        </w:rPr>
        <w:t>נוער אחרת. לתנועות נוער אין היום קיום.</w:t>
      </w:r>
      <w:r w:rsidR="00374753">
        <w:rPr>
          <w:rtl/>
        </w:rPr>
        <w:t xml:space="preserve"> </w:t>
      </w:r>
      <w:r w:rsidRPr="00784950">
        <w:rPr>
          <w:rtl/>
        </w:rPr>
        <w:t>תנועת</w:t>
      </w:r>
      <w:r w:rsidR="00374753">
        <w:rPr>
          <w:rtl/>
        </w:rPr>
        <w:t xml:space="preserve"> </w:t>
      </w:r>
      <w:r w:rsidRPr="00784950">
        <w:rPr>
          <w:rtl/>
        </w:rPr>
        <w:t>נוער</w:t>
      </w:r>
      <w:r w:rsidR="00374753">
        <w:rPr>
          <w:rtl/>
        </w:rPr>
        <w:t xml:space="preserve"> </w:t>
      </w:r>
      <w:r w:rsidRPr="00784950">
        <w:rPr>
          <w:rtl/>
        </w:rPr>
        <w:t>בעיר</w:t>
      </w:r>
      <w:r w:rsidR="00374753">
        <w:rPr>
          <w:rtl/>
        </w:rPr>
        <w:t xml:space="preserve"> </w:t>
      </w:r>
      <w:r w:rsidRPr="00784950">
        <w:rPr>
          <w:rtl/>
        </w:rPr>
        <w:t>מושכת</w:t>
      </w:r>
      <w:r w:rsidR="00374753">
        <w:rPr>
          <w:rtl/>
        </w:rPr>
        <w:t xml:space="preserve"> </w:t>
      </w:r>
      <w:r w:rsidRPr="00784950">
        <w:rPr>
          <w:rtl/>
        </w:rPr>
        <w:t>אליה</w:t>
      </w:r>
      <w:r w:rsidR="00374753">
        <w:rPr>
          <w:rtl/>
        </w:rPr>
        <w:t xml:space="preserve"> </w:t>
      </w:r>
      <w:r w:rsidRPr="00784950">
        <w:rPr>
          <w:rtl/>
        </w:rPr>
        <w:t>נערים, כדי שלא יסתובבו ברחובות, ולרשת המתנ"סים</w:t>
      </w:r>
      <w:r w:rsidR="00374753">
        <w:rPr>
          <w:rtl/>
        </w:rPr>
        <w:t xml:space="preserve"> </w:t>
      </w:r>
      <w:r w:rsidRPr="00784950">
        <w:rPr>
          <w:rtl/>
        </w:rPr>
        <w:t>ולמשרד החינוך אין היום תשובות לתנועות הנוער. העשרה לימודית אין, חוגים במתנ"סים</w:t>
      </w:r>
      <w:r w:rsidR="00374753">
        <w:rPr>
          <w:rtl/>
        </w:rPr>
        <w:t xml:space="preserve"> </w:t>
      </w:r>
      <w:r w:rsidRPr="00784950">
        <w:rPr>
          <w:rtl/>
        </w:rPr>
        <w:t>אין, תנועות נוער אין, מה יקרה בסופו של תהליך? איזו אטימות.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על משרד החינוך ועל מה שהולכים לחסל. משרד העבודה והרווחה נותן</w:t>
      </w:r>
      <w:r w:rsidR="00374753">
        <w:rPr>
          <w:rtl/>
        </w:rPr>
        <w:t xml:space="preserve"> </w:t>
      </w:r>
      <w:r w:rsidRPr="00784950">
        <w:rPr>
          <w:rtl/>
        </w:rPr>
        <w:t>מכסות</w:t>
      </w:r>
      <w:r w:rsidR="00374753">
        <w:rPr>
          <w:rtl/>
        </w:rPr>
        <w:t xml:space="preserve"> </w:t>
      </w:r>
      <w:r w:rsidRPr="00784950">
        <w:rPr>
          <w:rtl/>
        </w:rPr>
        <w:t>לילדים מוגבלים.</w:t>
      </w:r>
      <w:r w:rsidR="00374753">
        <w:rPr>
          <w:rtl/>
        </w:rPr>
        <w:t xml:space="preserve"> </w:t>
      </w:r>
      <w:r w:rsidRPr="00784950">
        <w:rPr>
          <w:rtl/>
        </w:rPr>
        <w:t>יש ילדים שלומדים בעיר מסוימת ואחר</w:t>
      </w:r>
      <w:r w:rsidR="00374753">
        <w:rPr>
          <w:rtl/>
        </w:rPr>
        <w:t>-</w:t>
      </w:r>
      <w:r w:rsidRPr="00784950">
        <w:rPr>
          <w:rtl/>
        </w:rPr>
        <w:t>הצהריים נלקחים בהסעה</w:t>
      </w:r>
      <w:r w:rsidR="00374753">
        <w:rPr>
          <w:rtl/>
        </w:rPr>
        <w:t xml:space="preserve"> </w:t>
      </w:r>
      <w:r w:rsidRPr="00784950">
        <w:rPr>
          <w:rtl/>
        </w:rPr>
        <w:t>לעיר</w:t>
      </w:r>
      <w:r w:rsidR="00374753">
        <w:rPr>
          <w:rtl/>
        </w:rPr>
        <w:t xml:space="preserve"> </w:t>
      </w:r>
      <w:r w:rsidRPr="00784950">
        <w:rPr>
          <w:rtl/>
        </w:rPr>
        <w:t>אחרת,</w:t>
      </w:r>
      <w:r w:rsidR="00374753">
        <w:rPr>
          <w:rtl/>
        </w:rPr>
        <w:t xml:space="preserve"> </w:t>
      </w:r>
      <w:r w:rsidRPr="00784950">
        <w:rPr>
          <w:rtl/>
        </w:rPr>
        <w:t>למקום שבו יש מוסד לילדים מוגבלים. העירייה מקבלת מכסה מסוימת; נניח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100 מוגבלים, העירייה מקבלת 50 מכסות והיא צריכה להחליט אילו קריטריונים היא</w:t>
      </w:r>
      <w:r w:rsidR="00374753">
        <w:rPr>
          <w:rtl/>
        </w:rPr>
        <w:t xml:space="preserve"> </w:t>
      </w:r>
      <w:r w:rsidRPr="00784950">
        <w:rPr>
          <w:rtl/>
        </w:rPr>
        <w:t>תקשיח</w:t>
      </w:r>
      <w:r w:rsidR="00374753">
        <w:rPr>
          <w:rtl/>
        </w:rPr>
        <w:t xml:space="preserve"> </w:t>
      </w:r>
      <w:r w:rsidRPr="00784950">
        <w:rPr>
          <w:rtl/>
        </w:rPr>
        <w:t>ולאיזה</w:t>
      </w:r>
      <w:r w:rsidR="00374753">
        <w:rPr>
          <w:rtl/>
        </w:rPr>
        <w:t xml:space="preserve"> </w:t>
      </w:r>
      <w:r w:rsidRPr="00784950">
        <w:rPr>
          <w:rtl/>
        </w:rPr>
        <w:t>מוגבל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– </w:t>
      </w:r>
      <w:r w:rsidRPr="00784950">
        <w:rPr>
          <w:rtl/>
        </w:rPr>
        <w:t>האם למוגבל שלא יכול ללכת, או למוגבל הסובל מפיגור</w:t>
      </w:r>
      <w:r w:rsidR="00374753">
        <w:rPr>
          <w:rtl/>
        </w:rPr>
        <w:t xml:space="preserve"> </w:t>
      </w:r>
      <w:r w:rsidRPr="00784950">
        <w:rPr>
          <w:rtl/>
        </w:rPr>
        <w:t>שכלי.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עושה אז ממשלת ישראל בתקציב המדינה? משרד החינוך אומר: זה לא שלי, זה</w:t>
      </w:r>
      <w:r w:rsidR="00374753">
        <w:rPr>
          <w:rtl/>
        </w:rPr>
        <w:t xml:space="preserve"> </w:t>
      </w:r>
      <w:r w:rsidRPr="00784950">
        <w:rPr>
          <w:rtl/>
        </w:rPr>
        <w:t>חינוך</w:t>
      </w:r>
      <w:r w:rsidR="00374753">
        <w:rPr>
          <w:rtl/>
        </w:rPr>
        <w:t xml:space="preserve"> </w:t>
      </w:r>
      <w:r w:rsidRPr="00784950">
        <w:rPr>
          <w:rtl/>
        </w:rPr>
        <w:t>בלתי</w:t>
      </w:r>
      <w:r w:rsidR="00374753">
        <w:rPr>
          <w:rtl/>
        </w:rPr>
        <w:t xml:space="preserve"> </w:t>
      </w:r>
      <w:r w:rsidRPr="00784950">
        <w:rPr>
          <w:rtl/>
        </w:rPr>
        <w:t>פורמלי. בא משרד העבודה ואומר: מה פתאום שאני אקח על עצמי את החינוך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ילד,</w:t>
      </w:r>
      <w:r w:rsidR="00374753">
        <w:rPr>
          <w:rtl/>
        </w:rPr>
        <w:t xml:space="preserve"> </w:t>
      </w:r>
      <w:r w:rsidRPr="00784950">
        <w:rPr>
          <w:rtl/>
        </w:rPr>
        <w:t>אסיע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לעיר</w:t>
      </w:r>
      <w:r w:rsidR="00374753">
        <w:rPr>
          <w:rtl/>
        </w:rPr>
        <w:t xml:space="preserve"> </w:t>
      </w:r>
      <w:r w:rsidRPr="00784950">
        <w:rPr>
          <w:rtl/>
        </w:rPr>
        <w:t>אחרת</w:t>
      </w:r>
      <w:r w:rsidR="00374753">
        <w:rPr>
          <w:rtl/>
        </w:rPr>
        <w:t xml:space="preserve"> </w:t>
      </w:r>
      <w:r w:rsidRPr="00784950">
        <w:rPr>
          <w:rtl/>
        </w:rPr>
        <w:t>ואשלם גם את האגרה בעיר האחרת. מה עושות</w:t>
      </w:r>
      <w:r w:rsidR="00374753">
        <w:rPr>
          <w:rtl/>
        </w:rPr>
        <w:t xml:space="preserve"> </w:t>
      </w:r>
      <w:r w:rsidRPr="00784950">
        <w:rPr>
          <w:rtl/>
        </w:rPr>
        <w:t>הרשויות?</w:t>
      </w:r>
      <w:r w:rsidR="00374753">
        <w:rPr>
          <w:rtl/>
        </w:rPr>
        <w:t xml:space="preserve"> </w:t>
      </w:r>
      <w:r w:rsidRPr="00784950">
        <w:rPr>
          <w:rtl/>
        </w:rPr>
        <w:t>אותן</w:t>
      </w:r>
      <w:r w:rsidR="00374753">
        <w:rPr>
          <w:rtl/>
        </w:rPr>
        <w:t xml:space="preserve"> </w:t>
      </w:r>
      <w:r w:rsidRPr="00784950">
        <w:rPr>
          <w:rtl/>
        </w:rPr>
        <w:t>רשויות</w:t>
      </w:r>
      <w:r w:rsidR="00374753">
        <w:rPr>
          <w:rtl/>
        </w:rPr>
        <w:t xml:space="preserve"> </w:t>
      </w:r>
      <w:r w:rsidRPr="00784950">
        <w:rPr>
          <w:rtl/>
        </w:rPr>
        <w:t>שולחות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הילדים הביתה משום שזה לא אושר בתקציב</w:t>
      </w:r>
      <w:r w:rsidR="00374753">
        <w:rPr>
          <w:rtl/>
        </w:rPr>
        <w:t xml:space="preserve"> </w:t>
      </w:r>
      <w:r w:rsidRPr="00784950">
        <w:rPr>
          <w:rtl/>
        </w:rPr>
        <w:t>המדינה.</w:t>
      </w:r>
      <w:r w:rsidR="00374753">
        <w:rPr>
          <w:rtl/>
        </w:rPr>
        <w:t xml:space="preserve"> </w:t>
      </w:r>
      <w:r w:rsidRPr="00784950">
        <w:rPr>
          <w:rtl/>
        </w:rPr>
        <w:t>המוסדות הקיימים בערים כמו בני</w:t>
      </w:r>
      <w:r w:rsidR="00374753">
        <w:rPr>
          <w:rtl/>
        </w:rPr>
        <w:t>-</w:t>
      </w:r>
      <w:r w:rsidRPr="00784950">
        <w:rPr>
          <w:rtl/>
        </w:rPr>
        <w:t>ברק, רמלה, תל</w:t>
      </w:r>
      <w:r w:rsidR="00374753">
        <w:rPr>
          <w:rtl/>
        </w:rPr>
        <w:t>-</w:t>
      </w:r>
      <w:r w:rsidRPr="00784950">
        <w:rPr>
          <w:rtl/>
        </w:rPr>
        <w:t>אביב, משלחים אותם ילדים.</w:t>
      </w:r>
      <w:r w:rsidR="00374753">
        <w:rPr>
          <w:rtl/>
        </w:rPr>
        <w:t xml:space="preserve"> </w:t>
      </w:r>
      <w:r w:rsidRPr="00784950">
        <w:rPr>
          <w:rtl/>
        </w:rPr>
        <w:t>למה? משום שהרשויות לא משלמות. אז מתחילה היסטריה של ההורים וראש העיר המסכן צריך</w:t>
      </w:r>
      <w:r w:rsidR="00374753">
        <w:rPr>
          <w:rtl/>
        </w:rPr>
        <w:t xml:space="preserve"> </w:t>
      </w:r>
      <w:r w:rsidRPr="00784950">
        <w:rPr>
          <w:rtl/>
        </w:rPr>
        <w:t>להחליט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הוא ישלח את הילדים על חשבון הקופה של הרשות המקומית, כשהיום יש חסר</w:t>
      </w:r>
      <w:r w:rsidR="00374753">
        <w:rPr>
          <w:rtl/>
        </w:rPr>
        <w:t xml:space="preserve"> </w:t>
      </w:r>
      <w:r w:rsidRPr="00784950">
        <w:rPr>
          <w:rtl/>
        </w:rPr>
        <w:t>בהכנסות</w:t>
      </w:r>
      <w:r w:rsidR="00374753">
        <w:rPr>
          <w:rtl/>
        </w:rPr>
        <w:t xml:space="preserve"> </w:t>
      </w:r>
      <w:r w:rsidRPr="00784950">
        <w:rPr>
          <w:rtl/>
        </w:rPr>
        <w:t>עצמיות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שהמובטלים</w:t>
      </w:r>
      <w:r w:rsidR="00374753">
        <w:rPr>
          <w:rtl/>
        </w:rPr>
        <w:t xml:space="preserve">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לשלם, יש פטורים למשפחות עניות,</w:t>
      </w:r>
      <w:r w:rsidR="00374753">
        <w:rPr>
          <w:rtl/>
        </w:rPr>
        <w:t xml:space="preserve"> </w:t>
      </w:r>
      <w:r w:rsidRPr="00784950">
        <w:rPr>
          <w:rtl/>
        </w:rPr>
        <w:t>לעולים</w:t>
      </w:r>
      <w:r w:rsidR="00374753">
        <w:rPr>
          <w:rtl/>
        </w:rPr>
        <w:t xml:space="preserve"> </w:t>
      </w:r>
      <w:r w:rsidRPr="00784950">
        <w:rPr>
          <w:rtl/>
        </w:rPr>
        <w:t>חדשים</w:t>
      </w:r>
      <w:r w:rsidR="00374753">
        <w:rPr>
          <w:rtl/>
        </w:rPr>
        <w:t xml:space="preserve"> </w:t>
      </w:r>
      <w:r w:rsidRPr="00784950">
        <w:rPr>
          <w:rtl/>
        </w:rPr>
        <w:t>נותנים</w:t>
      </w:r>
      <w:r w:rsidR="00374753">
        <w:rPr>
          <w:rtl/>
        </w:rPr>
        <w:t xml:space="preserve"> </w:t>
      </w:r>
      <w:r w:rsidRPr="00784950">
        <w:rPr>
          <w:rtl/>
        </w:rPr>
        <w:t>הנחות.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תעבוד רשות מקומית? מאיזה תקציב היא תעבוד? מהתקציב של ההכנסות העצמיות?</w:t>
      </w:r>
      <w:r w:rsidR="00374753">
        <w:rPr>
          <w:rtl/>
        </w:rPr>
        <w:t xml:space="preserve"> </w:t>
      </w:r>
      <w:r w:rsidRPr="00784950">
        <w:rPr>
          <w:rtl/>
        </w:rPr>
        <w:t>מקיצוץ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הממשלה? איזו מדיניות אטומה היא כאשר הזרוע המבצעת של מדיניות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והתקציב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מאשרים</w:t>
      </w:r>
      <w:r w:rsidR="00374753">
        <w:rPr>
          <w:rtl/>
        </w:rPr>
        <w:t xml:space="preserve"> </w:t>
      </w:r>
      <w:r w:rsidRPr="00784950">
        <w:rPr>
          <w:rtl/>
        </w:rPr>
        <w:t>היום גורמים להתמוטטות של כלל הרשויות המקומיות</w:t>
      </w:r>
      <w:r w:rsidR="00374753">
        <w:rPr>
          <w:rtl/>
        </w:rPr>
        <w:t xml:space="preserve"> </w:t>
      </w:r>
      <w:r w:rsidRPr="00784950">
        <w:rPr>
          <w:rtl/>
        </w:rPr>
        <w:t>בישראל משום שהן לא יוכלו לעמוד בנטל המאבק הזה לחיים.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המשך הדברים בהסתייגויות הבאות.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על 8 או 6 מיליארדי שקל לפיתוח, הייתי מעדיף לבטל את הכביש ואת</w:t>
      </w:r>
      <w:r w:rsidR="00374753">
        <w:rPr>
          <w:rtl/>
        </w:rPr>
        <w:t xml:space="preserve"> </w:t>
      </w:r>
      <w:r w:rsidRPr="00784950">
        <w:rPr>
          <w:rtl/>
        </w:rPr>
        <w:t>המדרכה,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מעדיף לבטל את הרכבת ולתת חינוך לסטודנטים.</w:t>
      </w:r>
      <w:r w:rsidR="00374753">
        <w:rPr>
          <w:rtl/>
        </w:rPr>
        <w:t xml:space="preserve"> </w:t>
      </w:r>
      <w:r w:rsidRPr="00784950">
        <w:rPr>
          <w:rtl/>
        </w:rPr>
        <w:t>אם במקום 8 מיליארדי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לקצץ בתשתיות ולתת 3 מיליארדי שקל לנושאים החברתיים, הייתי מעדיף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>למשל, לסטודנטים, לחינוך ולאותם עניים, ואז נוכל לתקן. אם לא נתקן את העוול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החינוך, של תנועות הנוער, של בני הנוער, של המתנ"סים, של הילדים המוגבלים, של</w:t>
      </w:r>
      <w:r w:rsidR="00374753">
        <w:rPr>
          <w:rtl/>
        </w:rPr>
        <w:t xml:space="preserve"> </w:t>
      </w:r>
      <w:r w:rsidRPr="00784950">
        <w:rPr>
          <w:rtl/>
        </w:rPr>
        <w:t>העשרה,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נוכל</w:t>
      </w:r>
      <w:r w:rsidR="00374753">
        <w:rPr>
          <w:rtl/>
        </w:rPr>
        <w:t xml:space="preserve"> </w:t>
      </w:r>
      <w:r w:rsidRPr="00784950">
        <w:rPr>
          <w:rtl/>
        </w:rPr>
        <w:t>לתקן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בעוד שנה או שנתיים, מפני שכדי לשקם את הדברים האלה</w:t>
      </w:r>
      <w:r w:rsidR="00374753">
        <w:rPr>
          <w:rtl/>
        </w:rPr>
        <w:t xml:space="preserve"> </w:t>
      </w:r>
      <w:r w:rsidRPr="00784950">
        <w:rPr>
          <w:rtl/>
        </w:rPr>
        <w:t>מדינת ישראל תצטרך לתת תקציבים אדירים ואולי היא לא תוכל.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לסכם. מדברים היום על אלימות במשפחה. מדוע שלא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אלימות</w:t>
      </w:r>
      <w:r w:rsidR="00374753">
        <w:rPr>
          <w:rtl/>
        </w:rPr>
        <w:t xml:space="preserve"> </w:t>
      </w:r>
      <w:r w:rsidRPr="00784950">
        <w:rPr>
          <w:rtl/>
        </w:rPr>
        <w:t>במשפחה?</w:t>
      </w:r>
      <w:r w:rsidR="00374753">
        <w:rPr>
          <w:rtl/>
        </w:rPr>
        <w:t xml:space="preserve"> </w:t>
      </w:r>
      <w:r w:rsidRPr="00784950">
        <w:rPr>
          <w:rtl/>
        </w:rPr>
        <w:t>זוג</w:t>
      </w:r>
      <w:r w:rsidR="00374753">
        <w:rPr>
          <w:rtl/>
        </w:rPr>
        <w:t xml:space="preserve"> </w:t>
      </w:r>
      <w:r w:rsidRPr="00784950">
        <w:rPr>
          <w:rtl/>
        </w:rPr>
        <w:t>צעיר</w:t>
      </w:r>
      <w:r w:rsidR="00374753">
        <w:rPr>
          <w:rtl/>
        </w:rPr>
        <w:t xml:space="preserve"> </w:t>
      </w:r>
      <w:r w:rsidRPr="00784950">
        <w:rPr>
          <w:rtl/>
        </w:rPr>
        <w:t>קנה</w:t>
      </w:r>
      <w:r w:rsidR="00374753">
        <w:rPr>
          <w:rtl/>
        </w:rPr>
        <w:t xml:space="preserve"> </w:t>
      </w:r>
      <w:r w:rsidRPr="00784950">
        <w:rPr>
          <w:rtl/>
        </w:rPr>
        <w:t>דירה, הוא לא יכול לשלם והבנק עיקל לו את</w:t>
      </w:r>
      <w:r w:rsidR="00374753">
        <w:rPr>
          <w:rtl/>
        </w:rPr>
        <w:t xml:space="preserve"> </w:t>
      </w:r>
      <w:r w:rsidRPr="00784950">
        <w:rPr>
          <w:rtl/>
        </w:rPr>
        <w:t>הדירה.</w:t>
      </w:r>
      <w:r w:rsidR="00374753">
        <w:rPr>
          <w:rtl/>
        </w:rPr>
        <w:t xml:space="preserve"> </w:t>
      </w:r>
      <w:r w:rsidRPr="00784950">
        <w:rPr>
          <w:rtl/>
        </w:rPr>
        <w:t>לאן הוא ילך עם הילדים? הוא ילך להורים שלו. לפעמים ההורים גרים ב</w:t>
      </w:r>
      <w:r w:rsidR="00374753">
        <w:rPr>
          <w:rtl/>
        </w:rPr>
        <w:t>-</w:t>
      </w:r>
      <w:r w:rsidRPr="00784950">
        <w:rPr>
          <w:rtl/>
        </w:rPr>
        <w:t>50</w:t>
      </w:r>
      <w:r w:rsidR="00503761">
        <w:rPr>
          <w:rFonts w:hint="cs"/>
          <w:rtl/>
        </w:rPr>
        <w:t>-</w:t>
      </w:r>
      <w:r w:rsidRPr="00784950">
        <w:rPr>
          <w:rtl/>
        </w:rPr>
        <w:t>40</w:t>
      </w:r>
      <w:r w:rsidR="00374753">
        <w:rPr>
          <w:rtl/>
        </w:rPr>
        <w:t xml:space="preserve"> </w:t>
      </w:r>
      <w:r w:rsidRPr="00784950">
        <w:rPr>
          <w:rtl/>
        </w:rPr>
        <w:t>מ"ר,</w:t>
      </w:r>
      <w:r w:rsidR="00374753">
        <w:rPr>
          <w:rtl/>
        </w:rPr>
        <w:t xml:space="preserve"> </w:t>
      </w:r>
      <w:r w:rsidRPr="00784950">
        <w:rPr>
          <w:rtl/>
        </w:rPr>
        <w:t>האשה</w:t>
      </w:r>
      <w:r w:rsidR="00374753">
        <w:rPr>
          <w:rtl/>
        </w:rPr>
        <w:t xml:space="preserve"> </w:t>
      </w:r>
      <w:r w:rsidRPr="00784950">
        <w:rPr>
          <w:rtl/>
        </w:rPr>
        <w:t>צריכה להיות עם הילד שלה בסלון, אין פרטיות, אין כלום. מדוע שלא תהיה</w:t>
      </w:r>
      <w:r w:rsidR="00374753">
        <w:rPr>
          <w:rtl/>
        </w:rPr>
        <w:t xml:space="preserve"> </w:t>
      </w:r>
      <w:r w:rsidRPr="00784950">
        <w:rPr>
          <w:rtl/>
        </w:rPr>
        <w:t>אלימות?</w:t>
      </w:r>
      <w:r w:rsidR="00374753">
        <w:rPr>
          <w:rtl/>
        </w:rPr>
        <w:t xml:space="preserve"> </w:t>
      </w:r>
      <w:r w:rsidRPr="00784950">
        <w:rPr>
          <w:rtl/>
        </w:rPr>
        <w:t>האב המובטל אומר: הנה, באו גם הבן שלי, גם אשתו וגם הילד ואני צריך לממן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אני אוכל לעשות את זה? מישהו בדימונה התאבד בגלל העיקול של מס הכנסה</w:t>
      </w:r>
      <w:r w:rsidR="00374753">
        <w:rPr>
          <w:rtl/>
        </w:rPr>
        <w:t xml:space="preserve"> </w:t>
      </w:r>
      <w:r w:rsidRPr="00784950">
        <w:rPr>
          <w:rtl/>
        </w:rPr>
        <w:t>ומע"מ כי הוא לא יכול היה להחזיר כספים. על מה מדברים פה?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הסכנה הגדולה יותר היא שמתוך תסכול ייגרמו לחברה נזקים אדירים.</w:t>
      </w:r>
      <w:r w:rsidR="00374753">
        <w:rPr>
          <w:rtl/>
        </w:rPr>
        <w:t xml:space="preserve"> </w:t>
      </w:r>
      <w:r w:rsidRPr="00784950">
        <w:rPr>
          <w:rtl/>
        </w:rPr>
        <w:t>למשל, בנושא</w:t>
      </w:r>
      <w:r w:rsidR="00374753">
        <w:rPr>
          <w:rtl/>
        </w:rPr>
        <w:t xml:space="preserve"> </w:t>
      </w:r>
      <w:r w:rsidRPr="00784950">
        <w:rPr>
          <w:rtl/>
        </w:rPr>
        <w:t>הסמים</w:t>
      </w:r>
      <w:r w:rsidR="00374753">
        <w:rPr>
          <w:rtl/>
        </w:rPr>
        <w:t xml:space="preserve"> </w:t>
      </w:r>
      <w:r w:rsidRPr="00784950">
        <w:rPr>
          <w:rtl/>
        </w:rPr>
        <w:t>שמסתובבים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בכל עיר תראו שאין אפילו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בתקציב המדינה למלחמה בנגע הזה, או</w:t>
      </w:r>
      <w:r w:rsidR="00374753">
        <w:rPr>
          <w:rtl/>
        </w:rPr>
        <w:t xml:space="preserve"> </w:t>
      </w:r>
      <w:r w:rsidRPr="00784950">
        <w:rPr>
          <w:rtl/>
        </w:rPr>
        <w:t>לטיפול</w:t>
      </w:r>
      <w:r w:rsidR="00374753">
        <w:rPr>
          <w:rtl/>
        </w:rPr>
        <w:t xml:space="preserve"> </w:t>
      </w:r>
      <w:r w:rsidRPr="00784950">
        <w:rPr>
          <w:rtl/>
        </w:rPr>
        <w:t>באותם</w:t>
      </w:r>
      <w:r w:rsidR="00374753">
        <w:rPr>
          <w:rtl/>
        </w:rPr>
        <w:t xml:space="preserve"> </w:t>
      </w:r>
      <w:r w:rsidRPr="00784950">
        <w:rPr>
          <w:rtl/>
        </w:rPr>
        <w:t>נפגעי</w:t>
      </w:r>
      <w:r w:rsidR="00374753">
        <w:rPr>
          <w:rtl/>
        </w:rPr>
        <w:t xml:space="preserve"> </w:t>
      </w:r>
      <w:r w:rsidRPr="00784950">
        <w:rPr>
          <w:rtl/>
        </w:rPr>
        <w:t>סמים. האטימות הזאת מתחילה ממשרד השיכון וממשיכה עד למשרדי</w:t>
      </w:r>
      <w:r w:rsidR="00374753">
        <w:rPr>
          <w:rtl/>
        </w:rPr>
        <w:t xml:space="preserve"> </w:t>
      </w:r>
      <w:r w:rsidRPr="00784950">
        <w:rPr>
          <w:rtl/>
        </w:rPr>
        <w:t>ממשלה 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 הכנסת מקסים לוי.</w:t>
      </w:r>
      <w:r w:rsidR="00374753">
        <w:rPr>
          <w:rtl/>
        </w:rPr>
        <w:t xml:space="preserve"> </w:t>
      </w:r>
      <w:r w:rsidRPr="00784950">
        <w:rPr>
          <w:rtl/>
        </w:rPr>
        <w:t>אני רוצה להודיע לחברי הכנסת, מכאן ולהבא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כאלה:</w:t>
      </w:r>
      <w:r w:rsidR="00374753">
        <w:rPr>
          <w:rtl/>
        </w:rPr>
        <w:t xml:space="preserve"> </w:t>
      </w:r>
      <w:r w:rsidRPr="00784950">
        <w:rPr>
          <w:rtl/>
        </w:rPr>
        <w:t>כל חבר כנסת ידבר על הסתייגות אחת שלוש דקות בכל מחזור. מי</w:t>
      </w:r>
      <w:r w:rsidR="00374753">
        <w:rPr>
          <w:rtl/>
        </w:rPr>
        <w:t xml:space="preserve"> </w:t>
      </w:r>
      <w:r w:rsidRPr="00784950">
        <w:rPr>
          <w:rtl/>
        </w:rPr>
        <w:t>שיגלוש, אחשיב לו את זה כשתי הסתייגויות. לכן אבקש שלא לגלוש.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באיזה סיבוב אנחנו?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סגנית המזכיר רושמת ותיכף נודיע על הסיבוב.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קורא: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 אליעזר זנדברג, ויקטור בריילובסקי, ישראל כץ, עמיר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פרץ, חיים כץ, איתן כבל, יחיאל לסרי, אלכסנדר צינקר, 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חברת הכנסת נחמה רונן, דיברת היום? כבודך תדבר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נחמה רונן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על הזכות לדבר. הגשתי את ההסתייגויות שלי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עוקף</w:t>
      </w:r>
      <w:r w:rsidR="00374753">
        <w:rPr>
          <w:rtl/>
        </w:rPr>
        <w:t xml:space="preserve"> </w:t>
      </w:r>
      <w:r w:rsidRPr="00784950">
        <w:rPr>
          <w:rtl/>
        </w:rPr>
        <w:t>חוק התכנון והבנייה, המצאה ישראלית כחול</w:t>
      </w:r>
      <w:r w:rsidR="00374753">
        <w:rPr>
          <w:rtl/>
        </w:rPr>
        <w:t>-</w:t>
      </w:r>
      <w:r w:rsidRPr="00784950">
        <w:rPr>
          <w:rtl/>
        </w:rPr>
        <w:t>לבן חדשה של ראש הממשלה ושר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האוצר </w:t>
      </w:r>
      <w:r w:rsidR="00374753">
        <w:rPr>
          <w:rtl/>
        </w:rPr>
        <w:t>–</w:t>
      </w:r>
      <w:r w:rsidRPr="00784950">
        <w:rPr>
          <w:rtl/>
        </w:rPr>
        <w:t xml:space="preserve"> כביש עוקף תכנון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מועצת</w:t>
      </w:r>
      <w:r w:rsidR="00374753">
        <w:rPr>
          <w:rtl/>
        </w:rPr>
        <w:t xml:space="preserve"> </w:t>
      </w:r>
      <w:r w:rsidRPr="00784950">
        <w:rPr>
          <w:rtl/>
        </w:rPr>
        <w:t>החכמים</w:t>
      </w:r>
      <w:r w:rsidR="00374753">
        <w:rPr>
          <w:rtl/>
        </w:rPr>
        <w:t xml:space="preserve"> </w:t>
      </w:r>
      <w:r w:rsidRPr="00784950">
        <w:rPr>
          <w:rtl/>
        </w:rPr>
        <w:t>ישבה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המדוכה</w:t>
      </w:r>
      <w:r w:rsidR="00374753">
        <w:rPr>
          <w:rtl/>
        </w:rPr>
        <w:t xml:space="preserve"> </w:t>
      </w:r>
      <w:r w:rsidRPr="00784950">
        <w:rPr>
          <w:rtl/>
        </w:rPr>
        <w:t>והגיעה</w:t>
      </w:r>
      <w:r w:rsidR="00374753">
        <w:rPr>
          <w:rtl/>
        </w:rPr>
        <w:t xml:space="preserve"> </w:t>
      </w:r>
      <w:r w:rsidRPr="00784950">
        <w:rPr>
          <w:rtl/>
        </w:rPr>
        <w:t>למסקנה, שיקימו ועדה שעוקפת את כל</w:t>
      </w:r>
      <w:r w:rsidR="00374753">
        <w:rPr>
          <w:rtl/>
        </w:rPr>
        <w:t xml:space="preserve"> </w:t>
      </w:r>
      <w:r w:rsidRPr="00784950">
        <w:rPr>
          <w:rtl/>
        </w:rPr>
        <w:t>מערכות</w:t>
      </w:r>
      <w:r w:rsidR="00374753">
        <w:rPr>
          <w:rtl/>
        </w:rPr>
        <w:t xml:space="preserve"> </w:t>
      </w:r>
      <w:r w:rsidRPr="00784950">
        <w:rPr>
          <w:rtl/>
        </w:rPr>
        <w:t>התכנון,</w:t>
      </w:r>
      <w:r w:rsidR="00374753">
        <w:rPr>
          <w:rtl/>
        </w:rPr>
        <w:t xml:space="preserve"> </w:t>
      </w:r>
      <w:r w:rsidRPr="00784950">
        <w:rPr>
          <w:rtl/>
        </w:rPr>
        <w:t>ועדה ששר האוצר וראש הממשלה הם שיחליטו בה מה זאת תשתית לאומית,</w:t>
      </w:r>
      <w:r w:rsidR="00374753">
        <w:rPr>
          <w:rtl/>
        </w:rPr>
        <w:t xml:space="preserve"> </w:t>
      </w:r>
      <w:r w:rsidRPr="00784950">
        <w:rPr>
          <w:rtl/>
        </w:rPr>
        <w:t>וכל</w:t>
      </w:r>
      <w:r w:rsidR="00374753">
        <w:rPr>
          <w:rtl/>
        </w:rPr>
        <w:t xml:space="preserve"> </w:t>
      </w:r>
      <w:r w:rsidRPr="00784950">
        <w:rPr>
          <w:rtl/>
        </w:rPr>
        <w:t>פרויקט שלדעתם ייכלל תחת הכותרת תשתית לאומית ילך לאיזו ועדת משנה שלא קשורה</w:t>
      </w:r>
      <w:r w:rsidR="00374753">
        <w:rPr>
          <w:rtl/>
        </w:rPr>
        <w:t xml:space="preserve"> </w:t>
      </w:r>
      <w:r w:rsidRPr="00784950">
        <w:rPr>
          <w:rtl/>
        </w:rPr>
        <w:t>למועצה</w:t>
      </w:r>
      <w:r w:rsidR="00374753">
        <w:rPr>
          <w:rtl/>
        </w:rPr>
        <w:t xml:space="preserve"> </w:t>
      </w:r>
      <w:r w:rsidRPr="00784950">
        <w:rPr>
          <w:rtl/>
        </w:rPr>
        <w:t>הארצית</w:t>
      </w:r>
      <w:r w:rsidR="00374753">
        <w:rPr>
          <w:rtl/>
        </w:rPr>
        <w:t xml:space="preserve"> </w:t>
      </w:r>
      <w:r w:rsidRPr="00784950">
        <w:rPr>
          <w:rtl/>
        </w:rPr>
        <w:t>לתכנון ובנייה, לא קשורה לוועדות תכנון, לא מקומיות ולא מחוזיות,</w:t>
      </w:r>
      <w:r w:rsidR="00374753">
        <w:rPr>
          <w:rtl/>
        </w:rPr>
        <w:t xml:space="preserve"> </w:t>
      </w:r>
      <w:r w:rsidRPr="00784950">
        <w:rPr>
          <w:rtl/>
        </w:rPr>
        <w:t>ואותה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משנה</w:t>
      </w:r>
      <w:r w:rsidR="00374753">
        <w:rPr>
          <w:rtl/>
        </w:rPr>
        <w:t xml:space="preserve"> </w:t>
      </w:r>
      <w:r w:rsidRPr="00784950">
        <w:rPr>
          <w:rtl/>
        </w:rPr>
        <w:t>תאשר</w:t>
      </w:r>
      <w:r w:rsidR="00374753">
        <w:rPr>
          <w:rtl/>
        </w:rPr>
        <w:t xml:space="preserve"> </w:t>
      </w:r>
      <w:r w:rsidRPr="00784950">
        <w:rPr>
          <w:rtl/>
        </w:rPr>
        <w:t>כל פרויקט שראש הממשלה ושר האוצר יחפצו ביקרו.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ובמסגרת</w:t>
      </w:r>
      <w:r w:rsidR="00374753">
        <w:rPr>
          <w:rtl/>
        </w:rPr>
        <w:t xml:space="preserve"> </w:t>
      </w:r>
      <w:r w:rsidRPr="00784950">
        <w:rPr>
          <w:rtl/>
        </w:rPr>
        <w:t>התשתית</w:t>
      </w:r>
      <w:r w:rsidR="00374753">
        <w:rPr>
          <w:rtl/>
        </w:rPr>
        <w:t xml:space="preserve"> </w:t>
      </w:r>
      <w:r w:rsidRPr="00784950">
        <w:rPr>
          <w:rtl/>
        </w:rPr>
        <w:t>הלאומית,</w:t>
      </w:r>
      <w:r w:rsidR="00374753">
        <w:rPr>
          <w:rtl/>
        </w:rPr>
        <w:t xml:space="preserve"> </w:t>
      </w:r>
      <w:r w:rsidRPr="00784950">
        <w:rPr>
          <w:rtl/>
        </w:rPr>
        <w:t>ניסינו להבין בוועדת הכספים מה זה תשתית לאומית,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מתכוון ראש הממשלה, ושר האוצר, כשהוא אומר תשתית לאומית, ולא הצלחנו לקבל על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תשובה.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ניסינו</w:t>
      </w:r>
      <w:r w:rsidR="00374753">
        <w:rPr>
          <w:rtl/>
        </w:rPr>
        <w:t xml:space="preserve"> </w:t>
      </w:r>
      <w:r w:rsidRPr="00784950">
        <w:rPr>
          <w:rtl/>
        </w:rPr>
        <w:t>להקשות ולהבין אילו פרויקטים גדולים תקועים היום במדינת</w:t>
      </w:r>
      <w:r w:rsidR="00374753">
        <w:rPr>
          <w:rtl/>
        </w:rPr>
        <w:t xml:space="preserve"> </w:t>
      </w:r>
      <w:r w:rsidRPr="00784950">
        <w:rPr>
          <w:rtl/>
        </w:rPr>
        <w:t>ישראל תחת הכותרת תשתית לאומית, שוועדות התכנון תוקעות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בלי סוף.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נחמה רונן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הנדל,</w:t>
      </w:r>
      <w:r w:rsidR="00374753">
        <w:rPr>
          <w:rtl/>
        </w:rPr>
        <w:t xml:space="preserve"> </w:t>
      </w:r>
      <w:r w:rsidRPr="00784950">
        <w:rPr>
          <w:rtl/>
        </w:rPr>
        <w:t>לא פרויקטים שתקועים מפני שמשרדי ממשלה לא מצליחים להגיע</w:t>
      </w:r>
      <w:r w:rsidR="00374753">
        <w:rPr>
          <w:rtl/>
        </w:rPr>
        <w:t xml:space="preserve"> </w:t>
      </w:r>
      <w:r w:rsidRPr="00784950">
        <w:rPr>
          <w:rtl/>
        </w:rPr>
        <w:t>ביניהם</w:t>
      </w:r>
      <w:r w:rsidR="00374753">
        <w:rPr>
          <w:rtl/>
        </w:rPr>
        <w:t xml:space="preserve"> </w:t>
      </w:r>
      <w:r w:rsidRPr="00784950">
        <w:rPr>
          <w:rtl/>
        </w:rPr>
        <w:t>להסכמות</w:t>
      </w:r>
      <w:r w:rsidR="00374753">
        <w:rPr>
          <w:rtl/>
        </w:rPr>
        <w:t xml:space="preserve"> </w:t>
      </w:r>
      <w:r w:rsidRPr="00784950">
        <w:rPr>
          <w:rtl/>
        </w:rPr>
        <w:t>ולהסדרים;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פרויקטים</w:t>
      </w:r>
      <w:r w:rsidR="00374753">
        <w:rPr>
          <w:rtl/>
        </w:rPr>
        <w:t xml:space="preserve"> </w:t>
      </w:r>
      <w:r w:rsidRPr="00784950">
        <w:rPr>
          <w:rtl/>
        </w:rPr>
        <w:t>שתקועים</w:t>
      </w:r>
      <w:r w:rsidR="00374753">
        <w:rPr>
          <w:rtl/>
        </w:rPr>
        <w:t xml:space="preserve"> </w:t>
      </w:r>
      <w:r w:rsidRPr="00784950">
        <w:rPr>
          <w:rtl/>
        </w:rPr>
        <w:t>כי יש רשויות שמתנגדות להכיל</w:t>
      </w:r>
      <w:r w:rsidR="00374753">
        <w:rPr>
          <w:rtl/>
        </w:rPr>
        <w:t xml:space="preserve"> </w:t>
      </w:r>
      <w:r w:rsidRPr="00784950">
        <w:rPr>
          <w:rtl/>
        </w:rPr>
        <w:t>בתוכן,</w:t>
      </w:r>
      <w:r w:rsidR="00374753">
        <w:rPr>
          <w:rtl/>
        </w:rPr>
        <w:t xml:space="preserve"> </w:t>
      </w:r>
      <w:r w:rsidRPr="00784950">
        <w:rPr>
          <w:rtl/>
        </w:rPr>
        <w:t>למשל</w:t>
      </w:r>
      <w:r w:rsidR="00374753">
        <w:rPr>
          <w:rtl/>
        </w:rPr>
        <w:t xml:space="preserve"> </w:t>
      </w:r>
      <w:r w:rsidRPr="00784950">
        <w:rPr>
          <w:rtl/>
        </w:rPr>
        <w:t>חוות</w:t>
      </w:r>
      <w:r w:rsidR="00374753">
        <w:rPr>
          <w:rtl/>
        </w:rPr>
        <w:t>-</w:t>
      </w:r>
      <w:r w:rsidRPr="00784950">
        <w:rPr>
          <w:rtl/>
        </w:rPr>
        <w:t>גז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חוות</w:t>
      </w:r>
      <w:r w:rsidR="00374753">
        <w:rPr>
          <w:rtl/>
        </w:rPr>
        <w:t>-</w:t>
      </w:r>
      <w:r w:rsidRPr="00784950">
        <w:rPr>
          <w:rtl/>
        </w:rPr>
        <w:t>דלק,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זה. מדובר על פרויקטים שמערכות התכנון</w:t>
      </w:r>
      <w:r w:rsidR="00374753">
        <w:rPr>
          <w:rtl/>
        </w:rPr>
        <w:t xml:space="preserve"> </w:t>
      </w:r>
      <w:r w:rsidRPr="00784950">
        <w:rPr>
          <w:rtl/>
        </w:rPr>
        <w:t>תוקעות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הירוקים</w:t>
      </w:r>
      <w:r w:rsidR="00374753">
        <w:rPr>
          <w:rtl/>
        </w:rPr>
        <w:t xml:space="preserve"> </w:t>
      </w:r>
      <w:r w:rsidRPr="00784950">
        <w:rPr>
          <w:rtl/>
        </w:rPr>
        <w:t>לצורך</w:t>
      </w:r>
      <w:r w:rsidR="00374753">
        <w:rPr>
          <w:rtl/>
        </w:rPr>
        <w:t xml:space="preserve"> </w:t>
      </w:r>
      <w:r w:rsidRPr="00784950">
        <w:rPr>
          <w:rtl/>
        </w:rPr>
        <w:t>העניין,</w:t>
      </w:r>
      <w:r w:rsidR="00374753">
        <w:rPr>
          <w:rtl/>
        </w:rPr>
        <w:t xml:space="preserve"> </w:t>
      </w:r>
      <w:r w:rsidRPr="00784950">
        <w:rPr>
          <w:rtl/>
        </w:rPr>
        <w:t>אויבי</w:t>
      </w:r>
      <w:r w:rsidR="00374753">
        <w:rPr>
          <w:rtl/>
        </w:rPr>
        <w:t xml:space="preserve"> </w:t>
      </w:r>
      <w:r w:rsidRPr="00784950">
        <w:rPr>
          <w:rtl/>
        </w:rPr>
        <w:t>העם, תוקעים את אישור אותן</w:t>
      </w:r>
      <w:r w:rsidR="00374753">
        <w:rPr>
          <w:rtl/>
        </w:rPr>
        <w:t xml:space="preserve"> </w:t>
      </w:r>
      <w:r w:rsidRPr="00784950">
        <w:rPr>
          <w:rtl/>
        </w:rPr>
        <w:t>תוכניות.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הבאנו את דינה רצ'בסקי, שהיא מנהלת המועצה הארצית לתכנון ובנייה, ומסתבר שיש</w:t>
      </w:r>
      <w:r w:rsidR="00374753">
        <w:rPr>
          <w:rtl/>
        </w:rPr>
        <w:t xml:space="preserve"> </w:t>
      </w:r>
      <w:r w:rsidRPr="00784950">
        <w:rPr>
          <w:rtl/>
        </w:rPr>
        <w:t>אפס</w:t>
      </w:r>
      <w:r w:rsidR="00374753">
        <w:rPr>
          <w:rtl/>
        </w:rPr>
        <w:t xml:space="preserve"> </w:t>
      </w:r>
      <w:r w:rsidRPr="00784950">
        <w:rPr>
          <w:rtl/>
        </w:rPr>
        <w:t>תוכניות</w:t>
      </w:r>
      <w:r w:rsidR="00374753">
        <w:rPr>
          <w:rtl/>
        </w:rPr>
        <w:t xml:space="preserve"> </w:t>
      </w:r>
      <w:r w:rsidRPr="00784950">
        <w:rPr>
          <w:rtl/>
        </w:rPr>
        <w:t>שתקועות.</w:t>
      </w:r>
      <w:r w:rsidR="00374753">
        <w:rPr>
          <w:rtl/>
        </w:rPr>
        <w:t xml:space="preserve"> </w:t>
      </w:r>
      <w:r w:rsidRPr="00784950">
        <w:rPr>
          <w:rtl/>
        </w:rPr>
        <w:t>כל התוכניות שהגיעו למועצה הארצית אושרו בהישג של לוחות</w:t>
      </w:r>
      <w:r w:rsidR="00374753">
        <w:rPr>
          <w:rtl/>
        </w:rPr>
        <w:t xml:space="preserve"> </w:t>
      </w:r>
      <w:r w:rsidRPr="00784950">
        <w:rPr>
          <w:rtl/>
        </w:rPr>
        <w:t>זמנים,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לזה</w:t>
      </w:r>
      <w:r w:rsidR="00374753">
        <w:rPr>
          <w:rtl/>
        </w:rPr>
        <w:t xml:space="preserve"> </w:t>
      </w:r>
      <w:r w:rsidRPr="00784950">
        <w:rPr>
          <w:rtl/>
        </w:rPr>
        <w:t>תקדימים בכלל במקומות אחרים בעולם. מה כן תקוע? אותם פרויקטים</w:t>
      </w:r>
      <w:r w:rsidR="00374753">
        <w:rPr>
          <w:rtl/>
        </w:rPr>
        <w:t xml:space="preserve"> </w:t>
      </w:r>
      <w:r w:rsidRPr="00784950">
        <w:rPr>
          <w:rtl/>
        </w:rPr>
        <w:t>שאושרו</w:t>
      </w:r>
      <w:r w:rsidR="00374753">
        <w:rPr>
          <w:rtl/>
        </w:rPr>
        <w:t xml:space="preserve"> </w:t>
      </w:r>
      <w:r w:rsidRPr="00784950">
        <w:rPr>
          <w:rtl/>
        </w:rPr>
        <w:t>במועצה</w:t>
      </w:r>
      <w:r w:rsidR="00374753">
        <w:rPr>
          <w:rtl/>
        </w:rPr>
        <w:t xml:space="preserve"> </w:t>
      </w:r>
      <w:r w:rsidRPr="00784950">
        <w:rPr>
          <w:rtl/>
        </w:rPr>
        <w:t>הארצית; תקועים כי משרדי הממשלה לא הצליחו להגיע להסכמים ביניהם.</w:t>
      </w:r>
      <w:r w:rsidR="00374753">
        <w:rPr>
          <w:rtl/>
        </w:rPr>
        <w:t xml:space="preserve"> </w:t>
      </w:r>
      <w:r w:rsidRPr="00784950">
        <w:rPr>
          <w:rtl/>
        </w:rPr>
        <w:t>רשויות מסוימות תקעו אותם פרויקטים. שום דבר שקשור לתכנון, שום 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שר האוצר ומציג שהוא וראש הממשלה רוצים להכניס לכל הנושא של</w:t>
      </w:r>
      <w:r w:rsidR="00374753">
        <w:rPr>
          <w:rtl/>
        </w:rPr>
        <w:t xml:space="preserve"> </w:t>
      </w:r>
      <w:r w:rsidRPr="00784950">
        <w:rPr>
          <w:rtl/>
        </w:rPr>
        <w:t>תשתית</w:t>
      </w:r>
      <w:r w:rsidR="00374753">
        <w:rPr>
          <w:rtl/>
        </w:rPr>
        <w:t xml:space="preserve"> </w:t>
      </w:r>
      <w:r w:rsidRPr="00784950">
        <w:rPr>
          <w:rtl/>
        </w:rPr>
        <w:t>לאומית</w:t>
      </w:r>
      <w:r w:rsidR="00374753">
        <w:rPr>
          <w:rtl/>
        </w:rPr>
        <w:t xml:space="preserve"> </w:t>
      </w:r>
      <w:r w:rsidRPr="00784950">
        <w:rPr>
          <w:rtl/>
        </w:rPr>
        <w:t>יחידות</w:t>
      </w:r>
      <w:r w:rsidR="00374753">
        <w:rPr>
          <w:rtl/>
        </w:rPr>
        <w:t xml:space="preserve"> </w:t>
      </w:r>
      <w:r w:rsidRPr="00784950">
        <w:rPr>
          <w:rtl/>
        </w:rPr>
        <w:t>דיור,</w:t>
      </w:r>
      <w:r w:rsidR="00374753">
        <w:rPr>
          <w:rtl/>
        </w:rPr>
        <w:t xml:space="preserve"> </w:t>
      </w:r>
      <w:r w:rsidRPr="00784950">
        <w:rPr>
          <w:rtl/>
        </w:rPr>
        <w:t>בכלל</w:t>
      </w:r>
      <w:r w:rsidR="00374753">
        <w:rPr>
          <w:rtl/>
        </w:rPr>
        <w:t xml:space="preserve"> </w:t>
      </w:r>
      <w:r w:rsidRPr="00784950">
        <w:rPr>
          <w:rtl/>
        </w:rPr>
        <w:t>מבנים למגורים. ממתי בנייה למגורים זו תשתית</w:t>
      </w:r>
      <w:r w:rsidR="00374753">
        <w:rPr>
          <w:rtl/>
        </w:rPr>
        <w:t xml:space="preserve"> </w:t>
      </w:r>
      <w:r w:rsidRPr="00784950">
        <w:rPr>
          <w:rtl/>
        </w:rPr>
        <w:t>לאומית?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היום, של שנות ה</w:t>
      </w:r>
      <w:r w:rsidR="00374753">
        <w:rPr>
          <w:rtl/>
        </w:rPr>
        <w:t>-</w:t>
      </w:r>
      <w:r w:rsidRPr="00784950">
        <w:rPr>
          <w:rtl/>
        </w:rPr>
        <w:t>90, שהגיעו מיליון עולים מרוסיה שלא היה איפה</w:t>
      </w:r>
      <w:r w:rsidR="00374753">
        <w:rPr>
          <w:rtl/>
        </w:rPr>
        <w:t xml:space="preserve"> </w:t>
      </w:r>
      <w:r w:rsidRPr="00784950">
        <w:rPr>
          <w:rtl/>
        </w:rPr>
        <w:t>לשכן</w:t>
      </w:r>
      <w:r w:rsidR="00374753">
        <w:rPr>
          <w:rtl/>
        </w:rPr>
        <w:t xml:space="preserve"> </w:t>
      </w:r>
      <w:r w:rsidRPr="00784950">
        <w:rPr>
          <w:rtl/>
        </w:rPr>
        <w:t>אותם,</w:t>
      </w:r>
      <w:r w:rsidR="00374753">
        <w:rPr>
          <w:rtl/>
        </w:rPr>
        <w:t xml:space="preserve"> </w:t>
      </w:r>
      <w:r w:rsidRPr="00784950">
        <w:rPr>
          <w:rtl/>
        </w:rPr>
        <w:t>והיה צריך ול"לים למיניהם כדי ליצור הסכמות לאתרי קרוונים או לבניות</w:t>
      </w:r>
      <w:r w:rsidR="00374753">
        <w:rPr>
          <w:rtl/>
        </w:rPr>
        <w:t xml:space="preserve"> </w:t>
      </w:r>
      <w:r w:rsidRPr="00784950">
        <w:rPr>
          <w:rtl/>
        </w:rPr>
        <w:t>מהירות? הלוואי שיבואו, אנחנו מחכים, אבל אף אחד לא רוצה לבוא לפה. בצורה שהממשלה</w:t>
      </w:r>
      <w:r w:rsidR="00374753">
        <w:rPr>
          <w:rtl/>
        </w:rPr>
        <w:t xml:space="preserve"> </w:t>
      </w:r>
      <w:r w:rsidRPr="00784950">
        <w:rPr>
          <w:rtl/>
        </w:rPr>
        <w:t>הזאת מתנהגת, גם אלה שפה כבר לא רוצים להישאר.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מדובר?</w:t>
      </w:r>
      <w:r w:rsidR="00374753">
        <w:rPr>
          <w:rtl/>
        </w:rPr>
        <w:t xml:space="preserve"> </w:t>
      </w:r>
      <w:r w:rsidRPr="00784950">
        <w:rPr>
          <w:rtl/>
        </w:rPr>
        <w:t>ממתי שכונות יוקמו כתשתית לאומית באיזו ועדה שתאשר? בלי</w:t>
      </w:r>
      <w:r w:rsidR="00374753">
        <w:rPr>
          <w:rtl/>
        </w:rPr>
        <w:t xml:space="preserve"> </w:t>
      </w:r>
      <w:r w:rsidRPr="00784950">
        <w:rPr>
          <w:rtl/>
        </w:rPr>
        <w:t>ועדה</w:t>
      </w:r>
      <w:r w:rsidR="00374753">
        <w:rPr>
          <w:rtl/>
        </w:rPr>
        <w:t xml:space="preserve"> </w:t>
      </w:r>
      <w:r w:rsidRPr="00784950">
        <w:rPr>
          <w:rtl/>
        </w:rPr>
        <w:t>מקומית,</w:t>
      </w:r>
      <w:r w:rsidR="00374753">
        <w:rPr>
          <w:rtl/>
        </w:rPr>
        <w:t xml:space="preserve"> </w:t>
      </w:r>
      <w:r w:rsidRPr="00784950">
        <w:rPr>
          <w:rtl/>
        </w:rPr>
        <w:t>בלי</w:t>
      </w:r>
      <w:r w:rsidR="00374753">
        <w:rPr>
          <w:rtl/>
        </w:rPr>
        <w:t xml:space="preserve"> </w:t>
      </w:r>
      <w:r w:rsidRPr="00784950">
        <w:rPr>
          <w:rtl/>
        </w:rPr>
        <w:t>ועדה מחוזית, רק כי שר האוצר וראש הממשלה, אולי לא הנוכחיים,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שיבואו,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לא רוצה לעשות עוול לראש הממשלה הנוכחי </w:t>
      </w:r>
      <w:r w:rsidR="00374753">
        <w:rPr>
          <w:rtl/>
        </w:rPr>
        <w:t>–</w:t>
      </w:r>
      <w:r w:rsidRPr="00784950">
        <w:rPr>
          <w:rtl/>
        </w:rPr>
        <w:t xml:space="preserve"> אבל תאר לך</w:t>
      </w:r>
      <w:r w:rsidR="00374753">
        <w:rPr>
          <w:rtl/>
        </w:rPr>
        <w:t xml:space="preserve"> </w:t>
      </w:r>
      <w:r w:rsidRPr="00784950">
        <w:rPr>
          <w:rtl/>
        </w:rPr>
        <w:t>שחבורה</w:t>
      </w:r>
      <w:r w:rsidR="00374753">
        <w:rPr>
          <w:rtl/>
        </w:rPr>
        <w:t xml:space="preserve"> </w:t>
      </w:r>
      <w:r w:rsidRPr="00784950">
        <w:rPr>
          <w:rtl/>
        </w:rPr>
        <w:t>של קבלנים שמקורבת לשר האוצר או לראש הממשלה לא תצליח לקדם תוכניות שלמות</w:t>
      </w:r>
      <w:r w:rsidR="00374753">
        <w:rPr>
          <w:rtl/>
        </w:rPr>
        <w:t xml:space="preserve"> </w:t>
      </w:r>
      <w:r w:rsidRPr="00784950">
        <w:rPr>
          <w:rtl/>
        </w:rPr>
        <w:t>במסלול הרגיל, יש לגיטימציה לראש ממשלה ולשר האוצר לעשות עוקף תכנון. באיזו מדינה</w:t>
      </w:r>
      <w:r w:rsidR="00374753">
        <w:rPr>
          <w:rtl/>
        </w:rPr>
        <w:t xml:space="preserve"> </w:t>
      </w:r>
      <w:r w:rsidRPr="00784950">
        <w:rPr>
          <w:rtl/>
        </w:rPr>
        <w:t>מתוקנת יש דבר כזה?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שמחה</w:t>
      </w:r>
      <w:r w:rsidR="00374753">
        <w:rPr>
          <w:rtl/>
        </w:rPr>
        <w:t xml:space="preserve"> </w:t>
      </w:r>
      <w:r w:rsidRPr="00784950">
        <w:rPr>
          <w:rtl/>
        </w:rPr>
        <w:t>ששתי ההסתייגויות שלי עברו בוועדת הכספים, התקבלו בוועדת הכספים.</w:t>
      </w:r>
      <w:r w:rsidR="00374753">
        <w:rPr>
          <w:rtl/>
        </w:rPr>
        <w:t xml:space="preserve"> </w:t>
      </w:r>
      <w:r w:rsidRPr="00784950">
        <w:rPr>
          <w:rtl/>
        </w:rPr>
        <w:t>האחת,</w:t>
      </w:r>
      <w:r w:rsidR="00374753">
        <w:rPr>
          <w:rtl/>
        </w:rPr>
        <w:t xml:space="preserve"> </w:t>
      </w:r>
      <w:r w:rsidRPr="00784950">
        <w:rPr>
          <w:rtl/>
        </w:rPr>
        <w:t>להוריד</w:t>
      </w:r>
      <w:r w:rsidR="00374753">
        <w:rPr>
          <w:rtl/>
        </w:rPr>
        <w:t xml:space="preserve"> </w:t>
      </w:r>
      <w:r w:rsidRPr="00784950">
        <w:rPr>
          <w:rtl/>
        </w:rPr>
        <w:t>את כל נושא הבנייה בכלל מהנושא של תשתית לאומית. בנייה למגורים 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תשתית לאומית.</w:t>
      </w:r>
      <w:r w:rsidR="00374753">
        <w:rPr>
          <w:rtl/>
        </w:rPr>
        <w:t xml:space="preserve"> </w:t>
      </w:r>
      <w:r w:rsidRPr="00784950">
        <w:rPr>
          <w:rtl/>
        </w:rPr>
        <w:t>והשנייה, שבמועצת החכמים שתקבע מה זה פרויקט לאומי יהיו לא רק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וראש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שר הפנים. ואני מקווה ומעריכה שמערכות התכנון</w:t>
      </w:r>
      <w:r w:rsidR="00374753">
        <w:rPr>
          <w:rtl/>
        </w:rPr>
        <w:t xml:space="preserve"> </w:t>
      </w:r>
      <w:r w:rsidRPr="00784950">
        <w:rPr>
          <w:rtl/>
        </w:rPr>
        <w:t>ומערכות</w:t>
      </w:r>
      <w:r w:rsidR="00374753">
        <w:rPr>
          <w:rtl/>
        </w:rPr>
        <w:t xml:space="preserve"> </w:t>
      </w:r>
      <w:r w:rsidRPr="00784950">
        <w:rPr>
          <w:rtl/>
        </w:rPr>
        <w:t>המקצוע במשרד הפנים לא ייתנו לשר הפנים לשים את החותמת שלו על משהו שהוא</w:t>
      </w:r>
      <w:r w:rsidR="00374753">
        <w:rPr>
          <w:rtl/>
        </w:rPr>
        <w:t xml:space="preserve"> </w:t>
      </w:r>
      <w:r w:rsidRPr="00784950">
        <w:rPr>
          <w:rtl/>
        </w:rPr>
        <w:t>לא כשר. ואני מאוד מקווה שאנחנו באמת נוכל להוריד את הנושא הזה מסדר</w:t>
      </w:r>
      <w:r w:rsidR="00374753">
        <w:rPr>
          <w:rtl/>
        </w:rPr>
        <w:t>-</w:t>
      </w:r>
      <w:r w:rsidRPr="00784950">
        <w:rPr>
          <w:rtl/>
        </w:rPr>
        <w:t>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צבי הנדל, בבקשה. רבותי, לאחר חבר הכנסת צבי הנדל, אני</w:t>
      </w:r>
      <w:r w:rsidR="00374753">
        <w:rPr>
          <w:rtl/>
        </w:rPr>
        <w:t xml:space="preserve"> </w:t>
      </w:r>
      <w:r w:rsidRPr="00784950">
        <w:rPr>
          <w:rtl/>
        </w:rPr>
        <w:t>אלך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התור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בדיוק. אני קורא את השמות בצורה ברורה, חדה, מי שנמצא </w:t>
      </w:r>
      <w:r w:rsidR="00374753">
        <w:rPr>
          <w:rtl/>
        </w:rPr>
        <w:t>–</w:t>
      </w:r>
      <w:r w:rsidRPr="00784950">
        <w:rPr>
          <w:rtl/>
        </w:rPr>
        <w:t xml:space="preserve"> נמצא, 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שלא נמצא </w:t>
      </w:r>
      <w:r w:rsidR="00374753">
        <w:rPr>
          <w:rtl/>
        </w:rPr>
        <w:t>–</w:t>
      </w:r>
      <w:r w:rsidRPr="00784950">
        <w:rPr>
          <w:rtl/>
        </w:rPr>
        <w:t xml:space="preserve"> יפסיד את תורו.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מכובדי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חברות הכנסת, מאחר שקודמתי דיברה על</w:t>
      </w:r>
      <w:r w:rsidR="00374753">
        <w:rPr>
          <w:rtl/>
        </w:rPr>
        <w:t xml:space="preserve"> </w:t>
      </w:r>
      <w:r w:rsidRPr="00784950">
        <w:rPr>
          <w:rtl/>
        </w:rPr>
        <w:t>פרויקטים</w:t>
      </w:r>
      <w:r w:rsidR="00374753">
        <w:rPr>
          <w:rtl/>
        </w:rPr>
        <w:t xml:space="preserve"> </w:t>
      </w:r>
      <w:r w:rsidRPr="00784950">
        <w:rPr>
          <w:rtl/>
        </w:rPr>
        <w:t>לאומיים,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אוכל</w:t>
      </w:r>
      <w:r w:rsidR="00374753">
        <w:rPr>
          <w:rtl/>
        </w:rPr>
        <w:t xml:space="preserve"> </w:t>
      </w:r>
      <w:r w:rsidRPr="00784950">
        <w:rPr>
          <w:rtl/>
        </w:rPr>
        <w:t>לדבר על שום נושא לפני שאני מחסל את זה.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הנושאים</w:t>
      </w:r>
      <w:r w:rsidR="00374753">
        <w:rPr>
          <w:rtl/>
        </w:rPr>
        <w:t xml:space="preserve"> </w:t>
      </w:r>
      <w:r w:rsidRPr="00784950">
        <w:rPr>
          <w:rtl/>
        </w:rPr>
        <w:t>המרכזיים</w:t>
      </w:r>
      <w:r w:rsidR="00374753">
        <w:rPr>
          <w:rtl/>
        </w:rPr>
        <w:t xml:space="preserve"> </w:t>
      </w:r>
      <w:r w:rsidRPr="00784950">
        <w:rPr>
          <w:rtl/>
        </w:rPr>
        <w:t>שנאבקנו</w:t>
      </w:r>
      <w:r w:rsidR="00374753">
        <w:rPr>
          <w:rtl/>
        </w:rPr>
        <w:t xml:space="preserve"> </w:t>
      </w:r>
      <w:r w:rsidRPr="00784950">
        <w:rPr>
          <w:rtl/>
        </w:rPr>
        <w:t>עליהם</w:t>
      </w:r>
      <w:r w:rsidR="00374753">
        <w:rPr>
          <w:rtl/>
        </w:rPr>
        <w:t xml:space="preserve"> </w:t>
      </w:r>
      <w:r w:rsidRPr="00784950">
        <w:rPr>
          <w:rtl/>
        </w:rPr>
        <w:t>הוא,</w:t>
      </w:r>
      <w:r w:rsidR="00374753">
        <w:rPr>
          <w:rtl/>
        </w:rPr>
        <w:t xml:space="preserve"> </w:t>
      </w:r>
      <w:r w:rsidRPr="00784950">
        <w:rPr>
          <w:rtl/>
        </w:rPr>
        <w:t>שפרט</w:t>
      </w:r>
      <w:r w:rsidR="00374753">
        <w:rPr>
          <w:rtl/>
        </w:rPr>
        <w:t xml:space="preserve"> </w:t>
      </w:r>
      <w:r w:rsidRPr="00784950">
        <w:rPr>
          <w:rtl/>
        </w:rPr>
        <w:t>לנושא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הקלה</w:t>
      </w:r>
      <w:r w:rsidR="00374753">
        <w:rPr>
          <w:rtl/>
        </w:rPr>
        <w:t xml:space="preserve"> </w:t>
      </w:r>
      <w:r w:rsidRPr="00784950">
        <w:rPr>
          <w:rtl/>
        </w:rPr>
        <w:t>בתכנון ובנייה,</w:t>
      </w:r>
      <w:r w:rsidR="00374753">
        <w:rPr>
          <w:rtl/>
        </w:rPr>
        <w:t xml:space="preserve"> </w:t>
      </w:r>
      <w:r w:rsidRPr="00784950">
        <w:rPr>
          <w:rtl/>
        </w:rPr>
        <w:t>לפרויקטים</w:t>
      </w:r>
      <w:r w:rsidR="00374753">
        <w:rPr>
          <w:rtl/>
        </w:rPr>
        <w:t xml:space="preserve"> </w:t>
      </w:r>
      <w:r w:rsidRPr="00784950">
        <w:rPr>
          <w:rtl/>
        </w:rPr>
        <w:t>לאומיים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חוק מיוחד ותהיינה להם הקלות נוספות גם בתחומי המכרזים</w:t>
      </w:r>
      <w:r w:rsidR="00374753">
        <w:rPr>
          <w:rtl/>
        </w:rPr>
        <w:t xml:space="preserve"> </w:t>
      </w:r>
      <w:r w:rsidRPr="00784950">
        <w:rPr>
          <w:rtl/>
        </w:rPr>
        <w:t>וגם בתחומי ההפקעות.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היום יש במדינה לפחות עשרה פרויקטים, שבסכום כולל של השקעה של למעלה מ</w:t>
      </w:r>
      <w:r w:rsidR="00374753">
        <w:rPr>
          <w:rtl/>
        </w:rPr>
        <w:t>-</w:t>
      </w:r>
      <w:r w:rsidRPr="00784950">
        <w:rPr>
          <w:rtl/>
        </w:rPr>
        <w:t>12</w:t>
      </w:r>
      <w:r w:rsidR="00503761">
        <w:rPr>
          <w:rFonts w:hint="cs"/>
          <w:rtl/>
        </w:rPr>
        <w:t>-</w:t>
      </w:r>
      <w:r w:rsidRPr="00784950">
        <w:rPr>
          <w:rtl/>
        </w:rPr>
        <w:t>10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דולר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כסף פרטי </w:t>
      </w:r>
      <w:r w:rsidR="00374753">
        <w:rPr>
          <w:rtl/>
        </w:rPr>
        <w:t>–</w:t>
      </w:r>
      <w:r w:rsidRPr="00784950">
        <w:rPr>
          <w:rtl/>
        </w:rPr>
        <w:t xml:space="preserve"> לא המדינה תשים אותו, אנשים פרטיים מוכנים להשקיע,</w:t>
      </w:r>
      <w:r w:rsidR="00374753">
        <w:rPr>
          <w:rtl/>
        </w:rPr>
        <w:t xml:space="preserve"> </w:t>
      </w:r>
      <w:r w:rsidRPr="00784950">
        <w:rPr>
          <w:rtl/>
        </w:rPr>
        <w:t>בתחום</w:t>
      </w:r>
      <w:r w:rsidR="00374753">
        <w:rPr>
          <w:rtl/>
        </w:rPr>
        <w:t xml:space="preserve"> </w:t>
      </w:r>
      <w:r w:rsidRPr="00784950">
        <w:rPr>
          <w:rtl/>
        </w:rPr>
        <w:t>הרכבות,</w:t>
      </w:r>
      <w:r w:rsidR="00374753">
        <w:rPr>
          <w:rtl/>
        </w:rPr>
        <w:t xml:space="preserve"> </w:t>
      </w:r>
      <w:r w:rsidRPr="00784950">
        <w:rPr>
          <w:rtl/>
        </w:rPr>
        <w:t>בתחום</w:t>
      </w:r>
      <w:r w:rsidR="00374753">
        <w:rPr>
          <w:rtl/>
        </w:rPr>
        <w:t xml:space="preserve"> </w:t>
      </w:r>
      <w:r w:rsidRPr="00784950">
        <w:rPr>
          <w:rtl/>
        </w:rPr>
        <w:t>תשתית</w:t>
      </w:r>
      <w:r w:rsidR="00374753">
        <w:rPr>
          <w:rtl/>
        </w:rPr>
        <w:t xml:space="preserve"> </w:t>
      </w:r>
      <w:r w:rsidRPr="00784950">
        <w:rPr>
          <w:rtl/>
        </w:rPr>
        <w:t>של הנפט וכו'. והדברים מתעכבים, וכולנו יודעים מהו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הכלכלי</w:t>
      </w:r>
      <w:r w:rsidR="00374753">
        <w:rPr>
          <w:rtl/>
        </w:rPr>
        <w:t xml:space="preserve"> </w:t>
      </w:r>
      <w:r w:rsidRPr="00784950">
        <w:rPr>
          <w:rtl/>
        </w:rPr>
        <w:t>הגרוע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ולאיזו תנופה בלתי רגילה יכולנו להגיע מבחינת</w:t>
      </w:r>
      <w:r w:rsidR="00374753">
        <w:rPr>
          <w:rtl/>
        </w:rPr>
        <w:t xml:space="preserve"> </w:t>
      </w:r>
      <w:r w:rsidRPr="00784950">
        <w:rPr>
          <w:rtl/>
        </w:rPr>
        <w:t>תעסוקה</w:t>
      </w:r>
      <w:r w:rsidR="00374753">
        <w:rPr>
          <w:rtl/>
        </w:rPr>
        <w:t xml:space="preserve"> </w:t>
      </w:r>
      <w:r w:rsidRPr="00784950">
        <w:rPr>
          <w:rtl/>
        </w:rPr>
        <w:t>בעיקר,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מניע</w:t>
      </w:r>
      <w:r w:rsidR="00374753">
        <w:rPr>
          <w:rtl/>
        </w:rPr>
        <w:t xml:space="preserve"> </w:t>
      </w:r>
      <w:r w:rsidRPr="00784950">
        <w:rPr>
          <w:rtl/>
        </w:rPr>
        <w:t>את כל גלגלי המשק, אם היו מתחילים היום עשרה</w:t>
      </w:r>
      <w:r w:rsidR="00374753">
        <w:rPr>
          <w:rtl/>
        </w:rPr>
        <w:t xml:space="preserve"> </w:t>
      </w:r>
      <w:r w:rsidRPr="00784950">
        <w:rPr>
          <w:rtl/>
        </w:rPr>
        <w:t>פרויקטים</w:t>
      </w:r>
      <w:r w:rsidR="00374753">
        <w:rPr>
          <w:rtl/>
        </w:rPr>
        <w:t xml:space="preserve"> </w:t>
      </w:r>
      <w:r w:rsidRPr="00784950">
        <w:rPr>
          <w:rtl/>
        </w:rPr>
        <w:t>בסדר</w:t>
      </w:r>
      <w:r w:rsidR="00374753">
        <w:rPr>
          <w:rtl/>
        </w:rPr>
        <w:t xml:space="preserve"> </w:t>
      </w:r>
      <w:r w:rsidRPr="00784950">
        <w:rPr>
          <w:rtl/>
        </w:rPr>
        <w:t>גודל</w:t>
      </w:r>
      <w:r w:rsidR="00374753">
        <w:rPr>
          <w:rtl/>
        </w:rPr>
        <w:t xml:space="preserve"> </w:t>
      </w:r>
      <w:r w:rsidRPr="00784950">
        <w:rPr>
          <w:rtl/>
        </w:rPr>
        <w:t>של 10 מיליארדים. מיליארד, לא מיליון; כל מיליארד זה 1,000</w:t>
      </w:r>
      <w:r w:rsidR="00374753">
        <w:rPr>
          <w:rtl/>
        </w:rPr>
        <w:t xml:space="preserve"> </w:t>
      </w:r>
      <w:r w:rsidRPr="00784950">
        <w:rPr>
          <w:rtl/>
        </w:rPr>
        <w:t>מיליון. 10 מיליארדי דולר, לא שקל, אני אומר את זה למאזינים שלא קולטים את החשבון</w:t>
      </w:r>
      <w:r w:rsidR="00374753">
        <w:rPr>
          <w:rtl/>
        </w:rPr>
        <w:t xml:space="preserve"> </w:t>
      </w:r>
      <w:r w:rsidRPr="00784950">
        <w:rPr>
          <w:rtl/>
        </w:rPr>
        <w:t>ונזרקים פה מספרים.</w:t>
      </w:r>
      <w:r w:rsidR="00374753">
        <w:rPr>
          <w:rtl/>
        </w:rPr>
        <w:t xml:space="preserve"> </w:t>
      </w:r>
      <w:r w:rsidRPr="00784950">
        <w:rPr>
          <w:rtl/>
        </w:rPr>
        <w:t>הרי זה יכול להניע את המשק בצורה בלתי רגילה.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יהיו עניים, ולא יהיה כסף לשום דבר, ויהיו מובטלים, מאות אלפים בבית, וכל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יקפיד</w:t>
      </w:r>
      <w:r w:rsidR="00374753">
        <w:rPr>
          <w:rtl/>
        </w:rPr>
        <w:t xml:space="preserve"> </w:t>
      </w:r>
      <w:r w:rsidRPr="00784950">
        <w:rPr>
          <w:rtl/>
        </w:rPr>
        <w:t>על התכנון המדויק ויקפיד שלא להפקיע בלי איזה הליך מסורבל וארוך, וכל</w:t>
      </w:r>
      <w:r w:rsidR="00374753">
        <w:rPr>
          <w:rtl/>
        </w:rPr>
        <w:t xml:space="preserve"> </w:t>
      </w:r>
      <w:r w:rsidRPr="00784950">
        <w:rPr>
          <w:rtl/>
        </w:rPr>
        <w:t>המשרדים צריכים להסכים.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בידי</w:t>
      </w:r>
      <w:r w:rsidR="00374753">
        <w:rPr>
          <w:rtl/>
        </w:rPr>
        <w:t xml:space="preserve"> </w:t>
      </w:r>
      <w:r w:rsidRPr="00784950">
        <w:rPr>
          <w:rtl/>
        </w:rPr>
        <w:t>השלטון</w:t>
      </w:r>
      <w:r w:rsidR="00374753">
        <w:rPr>
          <w:rtl/>
        </w:rPr>
        <w:t xml:space="preserve"> </w:t>
      </w:r>
      <w:r w:rsidRPr="00784950">
        <w:rPr>
          <w:rtl/>
        </w:rPr>
        <w:t>המרכזי בעת קשה כזאת, מצב כלכלי כל כך קשה, אפשרות</w:t>
      </w:r>
      <w:r w:rsidR="00374753">
        <w:rPr>
          <w:rtl/>
        </w:rPr>
        <w:t xml:space="preserve"> </w:t>
      </w:r>
      <w:r w:rsidRPr="00784950">
        <w:rPr>
          <w:rtl/>
        </w:rPr>
        <w:t>לפרוץ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המסגרות הכלכליות על מנת לרוץ קדימה, כי האסון הגדול שבו אנחנו נמצאים</w:t>
      </w:r>
      <w:r w:rsidR="00374753">
        <w:rPr>
          <w:rtl/>
        </w:rPr>
        <w:t xml:space="preserve"> </w:t>
      </w:r>
      <w:r w:rsidRPr="00784950">
        <w:rPr>
          <w:rtl/>
        </w:rPr>
        <w:t>מבחינה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כלכלית, שכל יפי הנפש האלה הביאו אותנו אליו </w:t>
      </w:r>
      <w:r w:rsidR="00374753">
        <w:rPr>
          <w:rtl/>
        </w:rPr>
        <w:t>–</w:t>
      </w:r>
      <w:r w:rsidRPr="00784950">
        <w:rPr>
          <w:rtl/>
        </w:rPr>
        <w:t xml:space="preserve"> הביאו אותנו למצב כלכלי 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עגום</w:t>
      </w:r>
      <w:r w:rsidR="00374753">
        <w:rPr>
          <w:rtl/>
        </w:rPr>
        <w:t xml:space="preserve"> </w:t>
      </w:r>
      <w:r w:rsidRPr="00784950">
        <w:rPr>
          <w:rtl/>
        </w:rPr>
        <w:t>בגלל איזה חלומות באספמיה על תהליך שלום מדומה כזה או אחר, הביאו עלינו</w:t>
      </w:r>
      <w:r w:rsidR="00374753">
        <w:rPr>
          <w:rtl/>
        </w:rPr>
        <w:t xml:space="preserve"> </w:t>
      </w:r>
      <w:r w:rsidRPr="00784950">
        <w:rPr>
          <w:rtl/>
        </w:rPr>
        <w:t>מלחמה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</w:t>
      </w:r>
      <w:r w:rsidRPr="00784950">
        <w:rPr>
          <w:rtl/>
        </w:rPr>
        <w:t>שהרסה</w:t>
      </w:r>
      <w:r w:rsidR="00374753">
        <w:rPr>
          <w:rtl/>
        </w:rPr>
        <w:t xml:space="preserve"> </w:t>
      </w:r>
      <w:r w:rsidRPr="00784950">
        <w:rPr>
          <w:rtl/>
        </w:rPr>
        <w:t>את הכלכלה במדינה, תיירים לא מגיעים, אנשים לא פותחים עסקים,</w:t>
      </w:r>
      <w:r w:rsidR="00374753">
        <w:rPr>
          <w:rtl/>
        </w:rPr>
        <w:t xml:space="preserve"> </w:t>
      </w:r>
      <w:r w:rsidRPr="00784950">
        <w:rPr>
          <w:rtl/>
        </w:rPr>
        <w:t>מפחדים</w:t>
      </w:r>
      <w:r w:rsidR="00374753">
        <w:rPr>
          <w:rtl/>
        </w:rPr>
        <w:t xml:space="preserve"> </w:t>
      </w:r>
      <w:r w:rsidRPr="00784950">
        <w:rPr>
          <w:rtl/>
        </w:rPr>
        <w:t>ללכת</w:t>
      </w:r>
      <w:r w:rsidR="00374753">
        <w:rPr>
          <w:rtl/>
        </w:rPr>
        <w:t xml:space="preserve"> </w:t>
      </w:r>
      <w:r w:rsidRPr="00784950">
        <w:rPr>
          <w:rtl/>
        </w:rPr>
        <w:t>ברחובות,</w:t>
      </w:r>
      <w:r w:rsidR="00374753">
        <w:rPr>
          <w:rtl/>
        </w:rPr>
        <w:t xml:space="preserve"> </w:t>
      </w:r>
      <w:r w:rsidRPr="00784950">
        <w:rPr>
          <w:rtl/>
        </w:rPr>
        <w:t>עסקים מתמוטטים. כל זה כבר אמר נגיד בנק ישראל, איזה נזק</w:t>
      </w:r>
      <w:r w:rsidR="00374753">
        <w:rPr>
          <w:rtl/>
        </w:rPr>
        <w:t xml:space="preserve"> </w:t>
      </w:r>
      <w:r w:rsidRPr="00784950">
        <w:rPr>
          <w:rtl/>
        </w:rPr>
        <w:t>עצום לתוצר הלאומי הגולמי גרמו לנו תהליך אוסלו והמלחמה של השנה האחרונה.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 אומר, כשאנחנו נמצאים במצב קשה, כל יפי הנפש שגרמו שנהיה במצב הקשה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שלא יקטלו עכשיו את ראש הממשלה בסיכומים של השנה לכהונתו, ויאפשרו לפתוח את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התכנון,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הביצוע, נושא הפרויקטים הלאומיים, ולתת סוף</w:t>
      </w:r>
      <w:r w:rsidR="00374753">
        <w:rPr>
          <w:rtl/>
        </w:rPr>
        <w:t>-</w:t>
      </w:r>
      <w:r w:rsidRPr="00784950">
        <w:rPr>
          <w:rtl/>
        </w:rPr>
        <w:t>סוף תנופה למשק,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תהיה, בעזרת השם, גם תעסוקה ויהיה גם כסף לכל המגזרים שלהם צריכים לעזור, כי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</w:t>
      </w:r>
      <w:r w:rsidR="00374753">
        <w:rPr>
          <w:rtl/>
        </w:rPr>
        <w:t xml:space="preserve"> </w:t>
      </w:r>
      <w:r w:rsidRPr="00784950">
        <w:rPr>
          <w:rtl/>
        </w:rPr>
        <w:t>יתחיל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התשלומים</w:t>
      </w:r>
      <w:r w:rsidR="00374753">
        <w:rPr>
          <w:rtl/>
        </w:rPr>
        <w:t xml:space="preserve"> </w:t>
      </w:r>
      <w:r w:rsidRPr="00784950">
        <w:rPr>
          <w:rtl/>
        </w:rPr>
        <w:t>מהאוכלוסייה</w:t>
      </w:r>
      <w:r w:rsidR="00374753">
        <w:rPr>
          <w:rtl/>
        </w:rPr>
        <w:t xml:space="preserve"> </w:t>
      </w:r>
      <w:r w:rsidRPr="00784950">
        <w:rPr>
          <w:rtl/>
        </w:rPr>
        <w:t>שתעבוד,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רק לשלם לכאלה</w:t>
      </w:r>
      <w:r w:rsidR="00374753">
        <w:rPr>
          <w:rtl/>
        </w:rPr>
        <w:t xml:space="preserve"> </w:t>
      </w:r>
      <w:r w:rsidRPr="00784950">
        <w:rPr>
          <w:rtl/>
        </w:rPr>
        <w:t>אוכלוסיות שנמצאות בבית.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הנדל.</w:t>
      </w:r>
      <w:r w:rsidR="00374753">
        <w:rPr>
          <w:rtl/>
        </w:rPr>
        <w:t xml:space="preserve"> </w:t>
      </w:r>
      <w:r w:rsidRPr="00784950">
        <w:rPr>
          <w:rtl/>
        </w:rPr>
        <w:t>חברי הכנסת גנדי ריגר, מרינה סולודקין, יעקב</w:t>
      </w:r>
      <w:r w:rsidR="00374753">
        <w:rPr>
          <w:rtl/>
        </w:rPr>
        <w:t xml:space="preserve"> </w:t>
      </w:r>
      <w:r w:rsidRPr="00784950">
        <w:rPr>
          <w:rtl/>
        </w:rPr>
        <w:t>ליצמן,</w:t>
      </w:r>
      <w:r w:rsidR="00374753">
        <w:rPr>
          <w:rtl/>
        </w:rPr>
        <w:t xml:space="preserve"> </w:t>
      </w:r>
      <w:r w:rsidRPr="00784950">
        <w:rPr>
          <w:rtl/>
        </w:rPr>
        <w:t>יעל</w:t>
      </w:r>
      <w:r w:rsidR="00374753">
        <w:rPr>
          <w:rtl/>
        </w:rPr>
        <w:t xml:space="preserve"> </w:t>
      </w:r>
      <w:r w:rsidRPr="00784950">
        <w:rPr>
          <w:rtl/>
        </w:rPr>
        <w:t>דיין,</w:t>
      </w:r>
      <w:r w:rsidR="00374753">
        <w:rPr>
          <w:rtl/>
        </w:rPr>
        <w:t xml:space="preserve"> </w:t>
      </w:r>
      <w:r w:rsidRPr="00784950">
        <w:rPr>
          <w:rtl/>
        </w:rPr>
        <w:t>נואף</w:t>
      </w:r>
      <w:r w:rsidR="00374753">
        <w:rPr>
          <w:rtl/>
        </w:rPr>
        <w:t xml:space="preserve"> </w:t>
      </w:r>
      <w:r w:rsidRPr="00784950">
        <w:rPr>
          <w:rtl/>
        </w:rPr>
        <w:t>מסאלחה, איוב קרא, קולט אביטל, סופה לנדבר, חיים רמון,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שירי, אברהם שוחט, משה גפני, מיכאל קליינר,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עזמי בשארה נותן לחבר הכנסת דהאמשה לדבר לפניו, ולאחר מכן חבר הכנסת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361AD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עמיתי עזמי בשארה, בתקציב הזה אנחנו רואים למעשה שהגזירות</w:t>
      </w:r>
      <w:r w:rsidR="00374753">
        <w:rPr>
          <w:rtl/>
        </w:rPr>
        <w:t xml:space="preserve"> </w:t>
      </w:r>
      <w:r w:rsidRPr="00784950">
        <w:rPr>
          <w:rtl/>
        </w:rPr>
        <w:t>של הממשלה והאטימות שלה הן מעל ומעבר לכל פרופורציה ולכל מה שהתנסינו בו, ויש לנו</w:t>
      </w:r>
      <w:r w:rsidR="00374753">
        <w:rPr>
          <w:rtl/>
        </w:rPr>
        <w:t xml:space="preserve"> </w:t>
      </w:r>
      <w:r w:rsidRPr="00784950">
        <w:rPr>
          <w:rtl/>
        </w:rPr>
        <w:t>ברוך</w:t>
      </w:r>
      <w:r w:rsidR="00374753">
        <w:rPr>
          <w:rtl/>
        </w:rPr>
        <w:t xml:space="preserve"> </w:t>
      </w:r>
      <w:r w:rsidRPr="00784950">
        <w:rPr>
          <w:rtl/>
        </w:rPr>
        <w:t>השם</w:t>
      </w:r>
      <w:r w:rsidR="00374753">
        <w:rPr>
          <w:rtl/>
        </w:rPr>
        <w:t xml:space="preserve"> </w:t>
      </w:r>
      <w:r w:rsidRPr="00784950">
        <w:rPr>
          <w:rtl/>
        </w:rPr>
        <w:t>קצת</w:t>
      </w:r>
      <w:r w:rsidR="00374753">
        <w:rPr>
          <w:rtl/>
        </w:rPr>
        <w:t xml:space="preserve"> </w:t>
      </w:r>
      <w:r w:rsidRPr="00784950">
        <w:rPr>
          <w:rtl/>
        </w:rPr>
        <w:t>ניסיון מתקציבים קודמים. עוד לא היה דבר כזה, שבאופן מפורש, גלוי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– </w:t>
      </w:r>
      <w:r w:rsidRPr="00784950">
        <w:rPr>
          <w:rtl/>
        </w:rPr>
        <w:t>וכאשר</w:t>
      </w:r>
      <w:r w:rsidR="00374753">
        <w:rPr>
          <w:rtl/>
        </w:rPr>
        <w:t xml:space="preserve"> </w:t>
      </w:r>
      <w:r w:rsidRPr="00784950">
        <w:rPr>
          <w:rtl/>
        </w:rPr>
        <w:t>יש קיצוץ, לא נורא, הקיצוץ הכרחי והוא לרוחב וחייבים את מיליארד</w:t>
      </w:r>
      <w:r w:rsidR="00374753">
        <w:rPr>
          <w:rtl/>
        </w:rPr>
        <w:t xml:space="preserve"> </w:t>
      </w:r>
      <w:r w:rsidRPr="00784950">
        <w:rPr>
          <w:rtl/>
        </w:rPr>
        <w:t>הדולר</w:t>
      </w:r>
      <w:r w:rsidR="00374753">
        <w:rPr>
          <w:rtl/>
        </w:rPr>
        <w:t xml:space="preserve"> </w:t>
      </w:r>
      <w:r w:rsidRPr="00784950">
        <w:rPr>
          <w:rtl/>
        </w:rPr>
        <w:t>האלה,</w:t>
      </w:r>
      <w:r w:rsidR="00374753">
        <w:rPr>
          <w:rtl/>
        </w:rPr>
        <w:t xml:space="preserve"> </w:t>
      </w:r>
      <w:r w:rsidRPr="00784950">
        <w:rPr>
          <w:rtl/>
        </w:rPr>
        <w:t>את החור הזה לסתום. בסדר. אז באים למועצות הערביות, וזה כולל במקרה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המועצות הדרוזיות, שאצלן הקיצוץ </w:t>
      </w:r>
      <w:r w:rsidR="00227044">
        <w:rPr>
          <w:rFonts w:hint="cs"/>
          <w:rtl/>
        </w:rPr>
        <w:t>2.</w:t>
      </w:r>
      <w:r w:rsidRPr="00784950">
        <w:rPr>
          <w:rtl/>
        </w:rPr>
        <w:t>6</w:t>
      </w:r>
      <w:r w:rsidR="00227044">
        <w:rPr>
          <w:rFonts w:hint="cs"/>
          <w:rtl/>
        </w:rPr>
        <w:t>%</w:t>
      </w:r>
      <w:r w:rsidRPr="00784950">
        <w:rPr>
          <w:rtl/>
        </w:rPr>
        <w:t xml:space="preserve">. כמה זה במועצות היהודיות? </w:t>
      </w:r>
      <w:r w:rsidR="00227044">
        <w:rPr>
          <w:rFonts w:hint="cs"/>
          <w:rtl/>
        </w:rPr>
        <w:t>1.</w:t>
      </w:r>
      <w:r w:rsidRPr="00784950">
        <w:rPr>
          <w:rtl/>
        </w:rPr>
        <w:t>4</w:t>
      </w:r>
      <w:r w:rsidR="00227044">
        <w:rPr>
          <w:rFonts w:hint="cs"/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זאת אומרת משהו כמו </w:t>
      </w:r>
      <w:r w:rsidR="003361AD">
        <w:rPr>
          <w:rFonts w:hint="cs"/>
          <w:rtl/>
        </w:rPr>
        <w:t>1.</w:t>
      </w:r>
      <w:r w:rsidRPr="00784950">
        <w:rPr>
          <w:rtl/>
        </w:rPr>
        <w:t>2</w:t>
      </w:r>
      <w:r w:rsidR="003361AD">
        <w:rPr>
          <w:rFonts w:hint="cs"/>
          <w:rtl/>
        </w:rPr>
        <w:t>%</w:t>
      </w:r>
      <w:r w:rsidRPr="00784950">
        <w:rPr>
          <w:rtl/>
        </w:rPr>
        <w:t xml:space="preserve"> יותר. וזה מתבטא כמובן בעשרות מיליונים בתקציב.</w:t>
      </w:r>
    </w:p>
    <w:p w:rsidR="00374753" w:rsidRDefault="00374753" w:rsidP="00374753">
      <w:pPr>
        <w:rPr>
          <w:rtl/>
        </w:rPr>
      </w:pPr>
    </w:p>
    <w:p w:rsidR="00374753" w:rsidRDefault="00784950" w:rsidP="003361AD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ואיך?</w:t>
      </w:r>
      <w:r w:rsidR="00374753">
        <w:rPr>
          <w:rtl/>
        </w:rPr>
        <w:t xml:space="preserve"> </w:t>
      </w:r>
      <w:r w:rsidRPr="00784950">
        <w:rPr>
          <w:rtl/>
        </w:rPr>
        <w:t>אני הייתי עכשיו בוועדת הכספים. ניסיתי איכשהו לברר, ונמצאים פה</w:t>
      </w:r>
      <w:r w:rsidR="00374753">
        <w:rPr>
          <w:rtl/>
        </w:rPr>
        <w:t xml:space="preserve"> </w:t>
      </w:r>
      <w:r w:rsidRPr="00784950">
        <w:rPr>
          <w:rtl/>
        </w:rPr>
        <w:t>בכנסת,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ראשי</w:t>
      </w:r>
      <w:r w:rsidR="00374753">
        <w:rPr>
          <w:rtl/>
        </w:rPr>
        <w:t xml:space="preserve"> </w:t>
      </w:r>
      <w:r w:rsidRPr="00784950">
        <w:rPr>
          <w:rtl/>
        </w:rPr>
        <w:t>המועצות,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כולם,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הוזמנו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הערביות, הדרוזיות</w:t>
      </w:r>
      <w:r w:rsidR="00374753">
        <w:rPr>
          <w:rtl/>
        </w:rPr>
        <w:t xml:space="preserve"> </w:t>
      </w:r>
      <w:r w:rsidRPr="00784950">
        <w:rPr>
          <w:rtl/>
        </w:rPr>
        <w:t>והצ'רקסיות</w:t>
      </w:r>
      <w:r w:rsidR="00374753">
        <w:rPr>
          <w:rtl/>
        </w:rPr>
        <w:t xml:space="preserve"> –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להרים קול צעקה. איך יכול להיות, שבאופן מפורש, מכוון,</w:t>
      </w:r>
      <w:r w:rsidR="00374753">
        <w:rPr>
          <w:rtl/>
        </w:rPr>
        <w:t xml:space="preserve"> </w:t>
      </w:r>
      <w:r w:rsidRPr="00784950">
        <w:rPr>
          <w:rtl/>
        </w:rPr>
        <w:t>ברור</w:t>
      </w:r>
      <w:r w:rsidR="00374753">
        <w:rPr>
          <w:rtl/>
        </w:rPr>
        <w:t xml:space="preserve"> </w:t>
      </w:r>
      <w:r w:rsidRPr="00784950">
        <w:rPr>
          <w:rtl/>
        </w:rPr>
        <w:t>ביותר,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הקיצוץ במגזר ובמועצות היהודיות יהיה </w:t>
      </w:r>
      <w:r w:rsidR="003361AD">
        <w:rPr>
          <w:rFonts w:hint="cs"/>
          <w:rtl/>
        </w:rPr>
        <w:t>1.4%</w:t>
      </w:r>
      <w:r w:rsidRPr="00784950">
        <w:rPr>
          <w:rtl/>
        </w:rPr>
        <w:t xml:space="preserve"> והקיצוץ במועצות הערביות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והדרוזיות והצ'רקסיות הוא </w:t>
      </w:r>
      <w:r w:rsidR="003361AD">
        <w:rPr>
          <w:rFonts w:hint="cs"/>
          <w:rtl/>
        </w:rPr>
        <w:t>2.6%</w:t>
      </w:r>
      <w:r w:rsidRPr="00784950">
        <w:rPr>
          <w:rtl/>
        </w:rPr>
        <w:t>? זאת החלטה שאולי ניתן עדיין לתקן אותה.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אך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זאת,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הובטח גם על</w:t>
      </w:r>
      <w:r w:rsidR="00374753">
        <w:rPr>
          <w:rtl/>
        </w:rPr>
        <w:t>-</w:t>
      </w:r>
      <w:r w:rsidRPr="00784950">
        <w:rPr>
          <w:rtl/>
        </w:rPr>
        <w:t>ידי ראש הממשלה, ובכל פורום</w:t>
      </w:r>
      <w:r w:rsidR="00374753">
        <w:rPr>
          <w:rtl/>
        </w:rPr>
        <w:t xml:space="preserve"> </w:t>
      </w:r>
      <w:r w:rsidRPr="00784950">
        <w:rPr>
          <w:rtl/>
        </w:rPr>
        <w:t>מתאים, שבתקציב הרשויות הערביות לשנה הזאת, בסכומים שהוקדשו למגזר הערבי, לא יהיה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נוסף.</w:t>
      </w:r>
      <w:r w:rsidR="00374753">
        <w:rPr>
          <w:rtl/>
        </w:rPr>
        <w:t xml:space="preserve"> </w:t>
      </w:r>
      <w:r w:rsidRPr="00784950">
        <w:rPr>
          <w:rtl/>
        </w:rPr>
        <w:t>ובכל</w:t>
      </w:r>
      <w:r w:rsidR="00374753">
        <w:rPr>
          <w:rtl/>
        </w:rPr>
        <w:t xml:space="preserve"> </w:t>
      </w:r>
      <w:r w:rsidRPr="00784950">
        <w:rPr>
          <w:rtl/>
        </w:rPr>
        <w:t>זאת, אני רואה שלפי מה שהוגש אתמול לוועדת הכספים, 49 מיליון</w:t>
      </w:r>
      <w:r w:rsidR="00374753">
        <w:rPr>
          <w:rtl/>
        </w:rPr>
        <w:t xml:space="preserve"> </w:t>
      </w:r>
      <w:r w:rsidRPr="00784950">
        <w:rPr>
          <w:rtl/>
        </w:rPr>
        <w:t>שקלים גם יקוצצו מהתקציב שהוקדש כאילו כדי לקדם בצורה כלשהי או להתחיל את דרכה של</w:t>
      </w:r>
      <w:r w:rsidR="00374753">
        <w:rPr>
          <w:rtl/>
        </w:rPr>
        <w:t xml:space="preserve"> </w:t>
      </w:r>
      <w:r w:rsidRPr="00784950">
        <w:rPr>
          <w:rtl/>
        </w:rPr>
        <w:t>כלכלה אחרת לגבי המגזר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361AD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ייתכן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שכאשר עם המגזר הערבי נמנים </w:t>
      </w:r>
      <w:r w:rsidR="00374753" w:rsidRPr="00784950">
        <w:rPr>
          <w:rtl/>
        </w:rPr>
        <w:t>19</w:t>
      </w:r>
      <w:r w:rsidR="00374753">
        <w:rPr>
          <w:rtl/>
        </w:rPr>
        <w:t>%</w:t>
      </w:r>
      <w:r w:rsidRPr="00784950">
        <w:rPr>
          <w:rtl/>
        </w:rPr>
        <w:t xml:space="preserve"> מהאוכלוסייה, חלקה של האוכלוסייה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הזאת בתקציב הוא </w:t>
      </w:r>
      <w:r w:rsidR="003361AD">
        <w:rPr>
          <w:rFonts w:hint="cs"/>
          <w:rtl/>
        </w:rPr>
        <w:t>6.5%</w:t>
      </w:r>
      <w:r w:rsidRPr="00784950">
        <w:rPr>
          <w:rtl/>
        </w:rPr>
        <w:t>. וזה עוד לפני הקיצוצים.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מקזז את תקציב הביטחון וההלוואות? ביטחון שייך גם להם, וגם הלוואות.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361AD">
      <w:pPr>
        <w:rPr>
          <w:rtl/>
        </w:rPr>
      </w:pP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באחוזים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האוכלוסייה,</w:t>
      </w:r>
      <w:r w:rsidR="00374753">
        <w:rPr>
          <w:rtl/>
        </w:rPr>
        <w:t xml:space="preserve"> </w:t>
      </w:r>
      <w:r w:rsidRPr="00784950">
        <w:rPr>
          <w:rtl/>
        </w:rPr>
        <w:t>ותקציב</w:t>
      </w:r>
      <w:r w:rsidR="00374753">
        <w:rPr>
          <w:rtl/>
        </w:rPr>
        <w:t xml:space="preserve"> </w:t>
      </w:r>
      <w:r w:rsidRPr="00784950">
        <w:rPr>
          <w:rtl/>
        </w:rPr>
        <w:t>הביטחון הוא הרי חלק מהתקציב</w:t>
      </w:r>
      <w:r w:rsidR="00374753">
        <w:rPr>
          <w:rtl/>
        </w:rPr>
        <w:t xml:space="preserve"> </w:t>
      </w:r>
      <w:r w:rsidRPr="00784950">
        <w:rPr>
          <w:rtl/>
        </w:rPr>
        <w:t>הגלובלי</w:t>
      </w:r>
      <w:r w:rsidR="00374753">
        <w:rPr>
          <w:rtl/>
        </w:rPr>
        <w:t xml:space="preserve"> </w:t>
      </w:r>
      <w:r w:rsidRPr="00784950">
        <w:rPr>
          <w:rtl/>
        </w:rPr>
        <w:t>כולו.</w:t>
      </w:r>
      <w:r w:rsidR="00374753">
        <w:rPr>
          <w:rtl/>
        </w:rPr>
        <w:t xml:space="preserve"> </w:t>
      </w: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כשאנחנו מקבלים </w:t>
      </w:r>
      <w:r w:rsidR="003361AD">
        <w:rPr>
          <w:rFonts w:hint="cs"/>
          <w:rtl/>
        </w:rPr>
        <w:t>6.</w:t>
      </w:r>
      <w:r w:rsidRPr="00784950">
        <w:rPr>
          <w:rtl/>
        </w:rPr>
        <w:t>5</w:t>
      </w:r>
      <w:r w:rsidR="003361AD">
        <w:rPr>
          <w:rFonts w:hint="cs"/>
          <w:rtl/>
        </w:rPr>
        <w:t>%</w:t>
      </w:r>
      <w:r w:rsidRPr="00784950">
        <w:rPr>
          <w:rtl/>
        </w:rPr>
        <w:t xml:space="preserve"> למגזר הערבי, גם מתוך זה מקצצים, כפי</w:t>
      </w:r>
      <w:r w:rsidR="00374753">
        <w:rPr>
          <w:rtl/>
        </w:rPr>
        <w:t xml:space="preserve"> </w:t>
      </w:r>
      <w:r w:rsidRPr="00784950">
        <w:rPr>
          <w:rtl/>
        </w:rPr>
        <w:t>שאמרתי קודם.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לומר כמה דברים בשפה הערבית.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(נושא דברים בשפה הערבית; להלן תרגומם לעברית:</w:t>
      </w:r>
    </w:p>
    <w:p w:rsidR="00374753" w:rsidRDefault="00374753" w:rsidP="00374753">
      <w:pPr>
        <w:rPr>
          <w:rtl/>
        </w:rPr>
      </w:pPr>
    </w:p>
    <w:p w:rsidR="00374753" w:rsidRDefault="00784950" w:rsidP="003361AD">
      <w:pPr>
        <w:rPr>
          <w:rtl/>
        </w:rPr>
      </w:pP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האל</w:t>
      </w:r>
      <w:r w:rsidR="00374753">
        <w:rPr>
          <w:rtl/>
        </w:rPr>
        <w:t xml:space="preserve"> </w:t>
      </w:r>
      <w:r w:rsidRPr="00784950">
        <w:rPr>
          <w:rtl/>
        </w:rPr>
        <w:t>הרחמן</w:t>
      </w:r>
      <w:r w:rsidR="00374753">
        <w:rPr>
          <w:rtl/>
        </w:rPr>
        <w:t xml:space="preserve"> </w:t>
      </w:r>
      <w:r w:rsidRPr="00784950">
        <w:rPr>
          <w:rtl/>
        </w:rPr>
        <w:t>והרחום,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המאזינים, הנושא הוא התקציב הנוכחי.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התחלנו</w:t>
      </w:r>
      <w:r w:rsidR="00374753">
        <w:rPr>
          <w:rtl/>
        </w:rPr>
        <w:t xml:space="preserve"> </w:t>
      </w:r>
      <w:r w:rsidRPr="00784950">
        <w:rPr>
          <w:rtl/>
        </w:rPr>
        <w:t>לדון בתקציב זה באופן מתמשך. הצבעתי עכשיו על כך שאפילו כאשר מצאה הממשלה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עצמה</w:t>
      </w:r>
      <w:r w:rsidR="00374753">
        <w:rPr>
          <w:rtl/>
        </w:rPr>
        <w:t xml:space="preserve"> </w:t>
      </w:r>
      <w:r w:rsidRPr="00784950">
        <w:rPr>
          <w:rtl/>
        </w:rPr>
        <w:t>נאלצת</w:t>
      </w:r>
      <w:r w:rsidR="00374753">
        <w:rPr>
          <w:rtl/>
        </w:rPr>
        <w:t xml:space="preserve"> </w:t>
      </w:r>
      <w:r w:rsidRPr="00784950">
        <w:rPr>
          <w:rtl/>
        </w:rPr>
        <w:t>לבצע</w:t>
      </w:r>
      <w:r w:rsidR="00374753">
        <w:rPr>
          <w:rtl/>
        </w:rPr>
        <w:t xml:space="preserve"> </w:t>
      </w:r>
      <w:r w:rsidRPr="00784950">
        <w:rPr>
          <w:rtl/>
        </w:rPr>
        <w:t>קיצוצים</w:t>
      </w:r>
      <w:r w:rsidR="00374753">
        <w:rPr>
          <w:rtl/>
        </w:rPr>
        <w:t xml:space="preserve"> </w:t>
      </w:r>
      <w:r w:rsidRPr="00784950">
        <w:rPr>
          <w:rtl/>
        </w:rPr>
        <w:t>חדשים, וכל המשרדים סובלים מקיצוצים, אנו מוצאים</w:t>
      </w:r>
      <w:r w:rsidR="00374753">
        <w:rPr>
          <w:rtl/>
        </w:rPr>
        <w:t xml:space="preserve"> </w:t>
      </w:r>
      <w:r w:rsidRPr="00784950">
        <w:rPr>
          <w:rtl/>
        </w:rPr>
        <w:t>שקיצוצים</w:t>
      </w:r>
      <w:r w:rsidR="00374753">
        <w:rPr>
          <w:rtl/>
        </w:rPr>
        <w:t xml:space="preserve"> </w:t>
      </w:r>
      <w:r w:rsidRPr="00784950">
        <w:rPr>
          <w:rtl/>
        </w:rPr>
        <w:t>אלה לא נעשו באופן שווה, ולא נהגו בהם במגזר הערבי כשם שנהגו בהם במגזר</w:t>
      </w:r>
      <w:r w:rsidR="00374753">
        <w:rPr>
          <w:rtl/>
        </w:rPr>
        <w:t xml:space="preserve"> </w:t>
      </w:r>
      <w:r w:rsidRPr="00784950">
        <w:rPr>
          <w:rtl/>
        </w:rPr>
        <w:t>היהודי.</w:t>
      </w:r>
      <w:r w:rsidR="00374753">
        <w:rPr>
          <w:rtl/>
        </w:rPr>
        <w:t xml:space="preserve"> </w:t>
      </w:r>
      <w:r w:rsidRPr="00784950">
        <w:rPr>
          <w:rtl/>
        </w:rPr>
        <w:t>ברשויות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המקומיות הערביות הקיצוצים הם </w:t>
      </w:r>
      <w:r w:rsidR="003361AD">
        <w:rPr>
          <w:rFonts w:hint="cs"/>
          <w:rtl/>
        </w:rPr>
        <w:t>2</w:t>
      </w:r>
      <w:r w:rsidRPr="00784950">
        <w:rPr>
          <w:rtl/>
        </w:rPr>
        <w:t>.6</w:t>
      </w:r>
      <w:r w:rsidR="003361AD">
        <w:rPr>
          <w:rFonts w:hint="cs"/>
          <w:rtl/>
        </w:rPr>
        <w:t>%</w:t>
      </w:r>
      <w:r w:rsidRPr="00784950">
        <w:rPr>
          <w:rtl/>
        </w:rPr>
        <w:t xml:space="preserve"> מהתקציב השנתי, בעוד במגזר</w:t>
      </w:r>
      <w:r w:rsidR="00374753">
        <w:rPr>
          <w:rtl/>
        </w:rPr>
        <w:t xml:space="preserve"> </w:t>
      </w:r>
      <w:r w:rsidRPr="00784950">
        <w:rPr>
          <w:rtl/>
        </w:rPr>
        <w:t>היהודי</w:t>
      </w:r>
      <w:r w:rsidR="00374753">
        <w:rPr>
          <w:rtl/>
        </w:rPr>
        <w:t xml:space="preserve"> – </w:t>
      </w:r>
      <w:r w:rsidR="00374753" w:rsidRPr="00784950">
        <w:rPr>
          <w:rtl/>
        </w:rPr>
        <w:t>1</w:t>
      </w:r>
      <w:r w:rsidR="003361AD">
        <w:rPr>
          <w:rFonts w:hint="cs"/>
          <w:rtl/>
        </w:rPr>
        <w:t>.</w:t>
      </w:r>
      <w:r w:rsidRPr="00784950">
        <w:rPr>
          <w:rtl/>
        </w:rPr>
        <w:t>4</w:t>
      </w:r>
      <w:r w:rsidR="003361AD">
        <w:rPr>
          <w:rFonts w:hint="cs"/>
          <w:rtl/>
        </w:rPr>
        <w:t>%</w:t>
      </w:r>
      <w:r w:rsidR="00374753">
        <w:rPr>
          <w:rtl/>
        </w:rPr>
        <w:t xml:space="preserve"> </w:t>
      </w:r>
      <w:r w:rsidRPr="00784950">
        <w:rPr>
          <w:rtl/>
        </w:rPr>
        <w:t>בלבד. משמעות הדבר הינה, שעשרות מיליונים נוספים נקטפים ונכרתים</w:t>
      </w:r>
      <w:r w:rsidR="00374753">
        <w:rPr>
          <w:rtl/>
        </w:rPr>
        <w:t xml:space="preserve"> </w:t>
      </w:r>
      <w:r w:rsidRPr="00784950">
        <w:rPr>
          <w:rtl/>
        </w:rPr>
        <w:t>מהתקציבים</w:t>
      </w:r>
      <w:r w:rsidR="00374753">
        <w:rPr>
          <w:rtl/>
        </w:rPr>
        <w:t xml:space="preserve"> </w:t>
      </w:r>
      <w:r w:rsidRPr="00784950">
        <w:rPr>
          <w:rtl/>
        </w:rPr>
        <w:t>המיועדים</w:t>
      </w:r>
      <w:r w:rsidR="00374753">
        <w:rPr>
          <w:rtl/>
        </w:rPr>
        <w:t xml:space="preserve"> </w:t>
      </w:r>
      <w:r w:rsidRPr="00784950">
        <w:rPr>
          <w:rtl/>
        </w:rPr>
        <w:t>למועצות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הערביות.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למרות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ההבטחות</w:t>
      </w:r>
      <w:r w:rsidR="00374753">
        <w:rPr>
          <w:rtl/>
        </w:rPr>
        <w:t xml:space="preserve"> </w:t>
      </w:r>
      <w:r w:rsidRPr="00784950">
        <w:rPr>
          <w:rtl/>
        </w:rPr>
        <w:t>וההתחייבויות</w:t>
      </w:r>
      <w:r w:rsidR="00374753">
        <w:rPr>
          <w:rtl/>
        </w:rPr>
        <w:t xml:space="preserve"> </w:t>
      </w:r>
      <w:r w:rsidRPr="00784950">
        <w:rPr>
          <w:rtl/>
        </w:rPr>
        <w:t>של ראש הממשלה והאחראים שלא לקצץ סכומים כלשהם מהתקציב שיועד בכללו</w:t>
      </w:r>
      <w:r w:rsidR="00374753">
        <w:rPr>
          <w:rtl/>
        </w:rPr>
        <w:t xml:space="preserve"> </w:t>
      </w:r>
      <w:r w:rsidRPr="00784950">
        <w:rPr>
          <w:rtl/>
        </w:rPr>
        <w:t>למגזר</w:t>
      </w:r>
      <w:r w:rsidR="00374753">
        <w:rPr>
          <w:rtl/>
        </w:rPr>
        <w:t xml:space="preserve"> </w:t>
      </w:r>
      <w:r w:rsidRPr="00784950">
        <w:rPr>
          <w:rtl/>
        </w:rPr>
        <w:t>הערבי, ולבצע רפורמות ושינויים מסוימים, הרי שקוצצו מתקציב זה, פעם נוספת,</w:t>
      </w:r>
      <w:r w:rsidR="00374753">
        <w:rPr>
          <w:rtl/>
        </w:rPr>
        <w:t xml:space="preserve"> </w:t>
      </w:r>
      <w:r w:rsidRPr="00784950">
        <w:rPr>
          <w:rtl/>
        </w:rPr>
        <w:t>למרות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ההתחייבויות,</w:t>
      </w:r>
      <w:r w:rsidR="00374753">
        <w:rPr>
          <w:rtl/>
        </w:rPr>
        <w:t xml:space="preserve"> </w:t>
      </w:r>
      <w:r w:rsidRPr="00784950">
        <w:rPr>
          <w:rtl/>
        </w:rPr>
        <w:t>49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שקלים. ואוסיף ואומר באופן ברור שאינו ניתן</w:t>
      </w:r>
      <w:r w:rsidR="00374753">
        <w:rPr>
          <w:rtl/>
        </w:rPr>
        <w:t xml:space="preserve"> </w:t>
      </w:r>
      <w:r w:rsidRPr="00784950">
        <w:rPr>
          <w:rtl/>
        </w:rPr>
        <w:t>לפרשנות,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ייתכן</w:t>
      </w:r>
      <w:r w:rsidR="00374753">
        <w:rPr>
          <w:rtl/>
        </w:rPr>
        <w:t xml:space="preserve"> </w:t>
      </w:r>
      <w:r w:rsidRPr="00784950">
        <w:rPr>
          <w:rtl/>
        </w:rPr>
        <w:t>שתהיה מתייחסות שכזו, שהיחס כלפי הקיצוצים במגזר הערבי הוא</w:t>
      </w:r>
      <w:r w:rsidR="00374753">
        <w:rPr>
          <w:rtl/>
        </w:rPr>
        <w:t xml:space="preserve"> </w:t>
      </w:r>
      <w:r w:rsidRPr="00784950">
        <w:rPr>
          <w:rtl/>
        </w:rPr>
        <w:t>באופן אחד, בשעה שכלפי המגזר היהודי הוא באופן אחר. תודה רבה.)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שוכראן.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עזמי בשארה, בידכ בתיחכי ערבי? וואלה וואחד מא בפהאם.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לנאום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הנאום בערבית, כי שלושתנו כאן במליאה יודעים</w:t>
      </w:r>
      <w:r w:rsidR="00374753">
        <w:rPr>
          <w:rtl/>
        </w:rPr>
        <w:t xml:space="preserve"> </w:t>
      </w:r>
      <w:r w:rsidRPr="00784950">
        <w:rPr>
          <w:rtl/>
        </w:rPr>
        <w:t>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בתוך כל הערבוב שקיים בין כלכלה לפוליטיקה במדינת ישראל,</w:t>
      </w:r>
      <w:r w:rsidR="00374753">
        <w:rPr>
          <w:rtl/>
        </w:rPr>
        <w:t xml:space="preserve"> </w:t>
      </w:r>
      <w:r w:rsidRPr="00784950">
        <w:rPr>
          <w:rtl/>
        </w:rPr>
        <w:t>מי שנוטה לכיוון החלטות לדעתי לא ענייניות בכלכלה הישראלית, חלקן בכיוון מסוים לא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מעודד צמיחה, וחלקן מרחיב את הפער בין עניים לעשירים, בין מרכז לספר,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ערבים ליהודים וכו', המפעל </w:t>
      </w:r>
      <w:r w:rsidR="00374753">
        <w:rPr>
          <w:rtl/>
        </w:rPr>
        <w:t>–</w:t>
      </w:r>
      <w:r w:rsidRPr="00784950">
        <w:rPr>
          <w:rtl/>
        </w:rPr>
        <w:t xml:space="preserve"> ואני אשתמש במלה הכי גסה שיש </w:t>
      </w:r>
      <w:r w:rsidR="00374753">
        <w:rPr>
          <w:rtl/>
        </w:rPr>
        <w:t>–</w:t>
      </w:r>
      <w:r w:rsidRPr="00784950">
        <w:rPr>
          <w:rtl/>
        </w:rPr>
        <w:t xml:space="preserve"> הכי דפוק מבחינה</w:t>
      </w:r>
      <w:r w:rsidR="00374753">
        <w:rPr>
          <w:rtl/>
        </w:rPr>
        <w:t xml:space="preserve"> </w:t>
      </w:r>
      <w:r w:rsidRPr="00784950">
        <w:rPr>
          <w:rtl/>
        </w:rPr>
        <w:t>כלכלית,</w:t>
      </w:r>
      <w:r w:rsidR="00374753">
        <w:rPr>
          <w:rtl/>
        </w:rPr>
        <w:t xml:space="preserve"> </w:t>
      </w:r>
      <w:r w:rsidRPr="00784950">
        <w:rPr>
          <w:rtl/>
        </w:rPr>
        <w:t>המפעל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הכי</w:t>
      </w:r>
      <w:r w:rsidR="00374753">
        <w:rPr>
          <w:rtl/>
        </w:rPr>
        <w:t xml:space="preserve"> </w:t>
      </w:r>
      <w:r w:rsidRPr="00784950">
        <w:rPr>
          <w:rtl/>
        </w:rPr>
        <w:t>מזיק מבחינה כלכלית, המפעל הכי בעייתי מבחינה כלכלית גם</w:t>
      </w:r>
      <w:r w:rsidR="00374753">
        <w:rPr>
          <w:rtl/>
        </w:rPr>
        <w:t xml:space="preserve"> </w:t>
      </w:r>
      <w:r w:rsidRPr="00784950">
        <w:rPr>
          <w:rtl/>
        </w:rPr>
        <w:t>מתקשר לפוליטיקה הכי בעייתית, שהיא הבלם העיקרי בפני הצמיחה, שזה מדיניות הממשלה,</w:t>
      </w:r>
      <w:r w:rsidR="00374753">
        <w:rPr>
          <w:rtl/>
        </w:rPr>
        <w:t xml:space="preserve"> </w:t>
      </w:r>
      <w:r w:rsidRPr="00784950">
        <w:rPr>
          <w:rtl/>
        </w:rPr>
        <w:t>זה מפעל ההתנחלויות.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מקום</w:t>
      </w:r>
      <w:r w:rsidR="00374753">
        <w:rPr>
          <w:rtl/>
        </w:rPr>
        <w:t xml:space="preserve"> </w:t>
      </w:r>
      <w:r w:rsidRPr="00784950">
        <w:rPr>
          <w:rtl/>
        </w:rPr>
        <w:t>במדינת ישראל שבו נפגש טמטום פוליטי עם חוסר צדק כלכלי כמו המפעל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ההתנחלויות.</w:t>
      </w:r>
      <w:r w:rsidR="00374753">
        <w:rPr>
          <w:rtl/>
        </w:rPr>
        <w:t xml:space="preserve"> </w:t>
      </w:r>
      <w:r w:rsidRPr="00784950">
        <w:rPr>
          <w:rtl/>
        </w:rPr>
        <w:t>ואני לא אומר את זה רק מכיוון שאני מתנגד למדיניות ההתנחלויות,</w:t>
      </w:r>
      <w:r w:rsidR="00374753">
        <w:rPr>
          <w:rtl/>
        </w:rPr>
        <w:t xml:space="preserve"> </w:t>
      </w:r>
      <w:r w:rsidRPr="00784950">
        <w:rPr>
          <w:rtl/>
        </w:rPr>
        <w:t>אלא מכיוון שברור למי שמתנגד ולמי שבעד, שבתקופה הזאת אחד הבלמים העיקריים, אם לא</w:t>
      </w:r>
      <w:r w:rsidR="00374753">
        <w:rPr>
          <w:rtl/>
        </w:rPr>
        <w:t xml:space="preserve"> </w:t>
      </w:r>
      <w:r w:rsidRPr="00784950">
        <w:rPr>
          <w:rtl/>
        </w:rPr>
        <w:t>הבלם</w:t>
      </w:r>
      <w:r w:rsidR="00374753">
        <w:rPr>
          <w:rtl/>
        </w:rPr>
        <w:t xml:space="preserve"> </w:t>
      </w:r>
      <w:r w:rsidRPr="00784950">
        <w:rPr>
          <w:rtl/>
        </w:rPr>
        <w:t>העיקרי,</w:t>
      </w:r>
      <w:r w:rsidR="00374753">
        <w:rPr>
          <w:rtl/>
        </w:rPr>
        <w:t xml:space="preserve"> </w:t>
      </w:r>
      <w:r w:rsidRPr="00784950">
        <w:rPr>
          <w:rtl/>
        </w:rPr>
        <w:t>לצמיחת הכלכלה, שגורם לצמצום העוגה שצריכה להתחלק בצורה צודקת, זה</w:t>
      </w:r>
      <w:r w:rsidR="00374753">
        <w:rPr>
          <w:rtl/>
        </w:rPr>
        <w:t xml:space="preserve"> </w:t>
      </w:r>
      <w:r w:rsidRPr="00784950">
        <w:rPr>
          <w:rtl/>
        </w:rPr>
        <w:t>ההתנחלויות.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ההתנחלויות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רק ממשיכות לצמוח </w:t>
      </w:r>
      <w:r w:rsidR="00374753">
        <w:rPr>
          <w:rtl/>
        </w:rPr>
        <w:t>–</w:t>
      </w:r>
      <w:r w:rsidRPr="00784950">
        <w:rPr>
          <w:rtl/>
        </w:rPr>
        <w:t xml:space="preserve"> הן צמחו, אגב, טוב מאוד גם בתקופת ברק </w:t>
      </w:r>
      <w:r w:rsidR="00374753">
        <w:rPr>
          <w:rtl/>
        </w:rPr>
        <w:t xml:space="preserve">–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נהנות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מפריווילגיות.</w:t>
      </w:r>
      <w:r w:rsidR="00374753">
        <w:rPr>
          <w:rtl/>
        </w:rPr>
        <w:t xml:space="preserve"> </w:t>
      </w:r>
      <w:r w:rsidRPr="00784950">
        <w:rPr>
          <w:rtl/>
        </w:rPr>
        <w:t>כלומר, זה הולך בשני הכיוונים,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הישראליים</w:t>
      </w:r>
      <w:r w:rsidR="00374753">
        <w:rPr>
          <w:rtl/>
        </w:rPr>
        <w:t xml:space="preserve"> </w:t>
      </w:r>
      <w:r w:rsidRPr="00784950">
        <w:rPr>
          <w:rtl/>
        </w:rPr>
        <w:t>בגדה</w:t>
      </w:r>
      <w:r w:rsidR="00374753">
        <w:rPr>
          <w:rtl/>
        </w:rPr>
        <w:t xml:space="preserve"> </w:t>
      </w:r>
      <w:r w:rsidRPr="00784950">
        <w:rPr>
          <w:rtl/>
        </w:rPr>
        <w:t>המערבית,</w:t>
      </w:r>
      <w:r w:rsidR="00374753">
        <w:rPr>
          <w:rtl/>
        </w:rPr>
        <w:t xml:space="preserve"> </w:t>
      </w:r>
      <w:r w:rsidRPr="00784950">
        <w:rPr>
          <w:rtl/>
        </w:rPr>
        <w:t>ברצועת</w:t>
      </w:r>
      <w:r w:rsidR="00374753">
        <w:rPr>
          <w:rtl/>
        </w:rPr>
        <w:t>-</w:t>
      </w:r>
      <w:r w:rsidRPr="00784950">
        <w:rPr>
          <w:rtl/>
        </w:rPr>
        <w:t>עזה ובגולן נהנו בעשור</w:t>
      </w:r>
      <w:r w:rsidR="00374753">
        <w:rPr>
          <w:rtl/>
        </w:rPr>
        <w:t xml:space="preserve"> </w:t>
      </w:r>
      <w:r w:rsidRPr="00784950">
        <w:rPr>
          <w:rtl/>
        </w:rPr>
        <w:t>הקודם</w:t>
      </w:r>
      <w:r w:rsidR="00374753">
        <w:rPr>
          <w:rtl/>
        </w:rPr>
        <w:t xml:space="preserve"> </w:t>
      </w:r>
      <w:r w:rsidRPr="00784950">
        <w:rPr>
          <w:rtl/>
        </w:rPr>
        <w:t>מההכנסה</w:t>
      </w:r>
      <w:r w:rsidR="00374753">
        <w:rPr>
          <w:rtl/>
        </w:rPr>
        <w:t xml:space="preserve"> </w:t>
      </w:r>
      <w:r w:rsidRPr="00784950">
        <w:rPr>
          <w:rtl/>
        </w:rPr>
        <w:t>המוניציפלית</w:t>
      </w:r>
      <w:r w:rsidR="00374753">
        <w:rPr>
          <w:rtl/>
        </w:rPr>
        <w:t xml:space="preserve"> </w:t>
      </w:r>
      <w:r w:rsidRPr="00784950">
        <w:rPr>
          <w:rtl/>
        </w:rPr>
        <w:t>הגבוהה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בתקציב הרגיל.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בחישוב לנפש </w:t>
      </w:r>
      <w:r w:rsidR="00374753">
        <w:rPr>
          <w:rtl/>
        </w:rPr>
        <w:t>–</w:t>
      </w:r>
      <w:r w:rsidRPr="00784950">
        <w:rPr>
          <w:rtl/>
        </w:rPr>
        <w:t xml:space="preserve"> 5,428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בממוצע</w:t>
      </w:r>
      <w:r w:rsidR="00374753">
        <w:rPr>
          <w:rtl/>
        </w:rPr>
        <w:t xml:space="preserve"> </w:t>
      </w:r>
      <w:r w:rsidRPr="00784950">
        <w:rPr>
          <w:rtl/>
        </w:rPr>
        <w:t>רב</w:t>
      </w:r>
      <w:r w:rsidR="00374753">
        <w:rPr>
          <w:rtl/>
        </w:rPr>
        <w:t>-</w:t>
      </w:r>
      <w:r w:rsidRPr="00784950">
        <w:rPr>
          <w:rtl/>
        </w:rPr>
        <w:t>שנתי.</w:t>
      </w:r>
      <w:r w:rsidR="00374753">
        <w:rPr>
          <w:rtl/>
        </w:rPr>
        <w:t xml:space="preserve"> </w:t>
      </w:r>
      <w:r w:rsidRPr="00784950">
        <w:rPr>
          <w:rtl/>
        </w:rPr>
        <w:t>לדעתי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אפילו עלה השנה. זאת בשעה שהממוצע עבור כלל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– </w:t>
      </w:r>
      <w:r w:rsidRPr="00784950">
        <w:rPr>
          <w:rtl/>
        </w:rPr>
        <w:t>יש מושג כזה "כלל ישראל". אנחנו מבדילים בין העם בישראל לבין עם ישראל.</w:t>
      </w:r>
      <w:r w:rsidR="00374753">
        <w:rPr>
          <w:rtl/>
        </w:rPr>
        <w:t xml:space="preserve"> </w:t>
      </w:r>
      <w:r w:rsidRPr="00784950">
        <w:rPr>
          <w:rtl/>
        </w:rPr>
        <w:t>כשאני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ישראל אני לא מדבר על עם ישראל, אדוני, אלא על כלל האזרחים</w:t>
      </w:r>
      <w:r w:rsidR="00374753">
        <w:rPr>
          <w:rtl/>
        </w:rPr>
        <w:t xml:space="preserve"> </w:t>
      </w:r>
      <w:r w:rsidRPr="00784950">
        <w:rPr>
          <w:rtl/>
        </w:rPr>
        <w:t>הישראלים.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דבר כזה, ויש להם נציגים בכנסת. אברהם פורז טוען שהוא מייצג אותם,</w:t>
      </w:r>
      <w:r w:rsidR="00374753">
        <w:rPr>
          <w:rtl/>
        </w:rPr>
        <w:t xml:space="preserve"> </w:t>
      </w:r>
      <w:r w:rsidRPr="00784950">
        <w:rPr>
          <w:rtl/>
        </w:rPr>
        <w:t>לדעתי בטעות. הוא מייצג רק סקטור קטן מהם, אף שהוא אוהב להיות אזרחי.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הרוב המוסרי.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ביבי: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בתורה יש הרבה פעמים "עם" ויש "ישראל".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ויש עם הארץ.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עם ישראל זה מושג דתי. אני מדבר על העם בישראל.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הממוצע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הוא 3,807 שקלים לנפש. הנתון המקביל עבור יישובי</w:t>
      </w:r>
      <w:r w:rsidR="00374753">
        <w:rPr>
          <w:rtl/>
        </w:rPr>
        <w:t xml:space="preserve"> </w:t>
      </w:r>
      <w:r w:rsidRPr="00784950">
        <w:rPr>
          <w:rtl/>
        </w:rPr>
        <w:t>פורום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15,</w:t>
      </w:r>
      <w:r w:rsidR="00374753">
        <w:rPr>
          <w:rtl/>
        </w:rPr>
        <w:t xml:space="preserve"> </w:t>
      </w:r>
      <w:r w:rsidRPr="00784950">
        <w:rPr>
          <w:rtl/>
        </w:rPr>
        <w:t>שלא נהנים מתקציב יתר, הוא 4,112 שקלים. עבור עיירות הפיתוח התקציב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הוא 4,176 שקלים, ועבור היישובים הערביים </w:t>
      </w:r>
      <w:r w:rsidR="00374753">
        <w:rPr>
          <w:rtl/>
        </w:rPr>
        <w:t>–</w:t>
      </w:r>
      <w:r w:rsidRPr="00784950">
        <w:rPr>
          <w:rtl/>
        </w:rPr>
        <w:t xml:space="preserve"> 2,402 שקלים.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שאתם יודעים, ההכנסות של רשויות מקומיות באות משני מקורות:</w:t>
      </w:r>
      <w:r w:rsidR="00374753">
        <w:rPr>
          <w:rtl/>
        </w:rPr>
        <w:t xml:space="preserve"> </w:t>
      </w:r>
      <w:r w:rsidRPr="00784950">
        <w:rPr>
          <w:rtl/>
        </w:rPr>
        <w:t>מקור מימון</w:t>
      </w:r>
      <w:r w:rsidR="00374753">
        <w:rPr>
          <w:rtl/>
        </w:rPr>
        <w:t xml:space="preserve"> </w:t>
      </w:r>
      <w:r w:rsidRPr="00784950">
        <w:rPr>
          <w:rtl/>
        </w:rPr>
        <w:t>עצמי</w:t>
      </w:r>
      <w:r w:rsidR="00374753">
        <w:rPr>
          <w:rtl/>
        </w:rPr>
        <w:t xml:space="preserve"> </w:t>
      </w:r>
      <w:r w:rsidRPr="00784950">
        <w:rPr>
          <w:rtl/>
        </w:rPr>
        <w:t>ומקור</w:t>
      </w:r>
      <w:r w:rsidR="00374753">
        <w:rPr>
          <w:rtl/>
        </w:rPr>
        <w:t xml:space="preserve"> </w:t>
      </w:r>
      <w:r w:rsidRPr="00784950">
        <w:rPr>
          <w:rtl/>
        </w:rPr>
        <w:t>ממשלתי.</w:t>
      </w:r>
      <w:r w:rsidR="00374753">
        <w:rPr>
          <w:rtl/>
        </w:rPr>
        <w:t xml:space="preserve"> </w:t>
      </w:r>
      <w:r w:rsidRPr="00784950">
        <w:rPr>
          <w:rtl/>
        </w:rPr>
        <w:t>יישובי הגדה המערבית והגולן נהנו מן ההכנסה המוניציפלית מן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הרגיל,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הגבוהה ביותר. בחישוב לנפש </w:t>
      </w:r>
      <w:r w:rsidR="00374753">
        <w:rPr>
          <w:rtl/>
        </w:rPr>
        <w:t>–</w:t>
      </w:r>
      <w:r w:rsidRPr="00784950">
        <w:rPr>
          <w:rtl/>
        </w:rPr>
        <w:t xml:space="preserve"> 3,679 שקלים, בשעה שההכנסה</w:t>
      </w:r>
      <w:r w:rsidR="00374753">
        <w:rPr>
          <w:rtl/>
        </w:rPr>
        <w:t xml:space="preserve"> </w:t>
      </w:r>
      <w:r w:rsidRPr="00784950">
        <w:rPr>
          <w:rtl/>
        </w:rPr>
        <w:t>המקבילה</w:t>
      </w:r>
      <w:r w:rsidR="00374753">
        <w:rPr>
          <w:rtl/>
        </w:rPr>
        <w:t xml:space="preserve"> </w:t>
      </w:r>
      <w:r w:rsidRPr="00784950">
        <w:rPr>
          <w:rtl/>
        </w:rPr>
        <w:t>בכלל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עמדה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1,458 שקלים. זה יותר מכפול, פעמיים וחצי. בשלוש</w:t>
      </w:r>
      <w:r w:rsidR="00374753">
        <w:rPr>
          <w:rtl/>
        </w:rPr>
        <w:t xml:space="preserve"> </w:t>
      </w:r>
      <w:r w:rsidRPr="00784950">
        <w:rPr>
          <w:rtl/>
        </w:rPr>
        <w:t>קבוצות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האחרות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הנתונים</w:t>
      </w:r>
      <w:r w:rsidR="00374753">
        <w:rPr>
          <w:rtl/>
        </w:rPr>
        <w:t xml:space="preserve"> </w:t>
      </w:r>
      <w:r w:rsidRPr="00784950">
        <w:rPr>
          <w:rtl/>
        </w:rPr>
        <w:t>כדלהלן: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בעיירות הפיתוח </w:t>
      </w:r>
      <w:r w:rsidR="00374753">
        <w:rPr>
          <w:rtl/>
        </w:rPr>
        <w:t>–</w:t>
      </w:r>
      <w:r w:rsidRPr="00784950">
        <w:rPr>
          <w:rtl/>
        </w:rPr>
        <w:t xml:space="preserve"> 2,308 שקלים;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ביישובים הערביים </w:t>
      </w:r>
      <w:r w:rsidR="00374753">
        <w:rPr>
          <w:rtl/>
        </w:rPr>
        <w:t>–</w:t>
      </w:r>
      <w:r w:rsidRPr="00784950">
        <w:rPr>
          <w:rtl/>
        </w:rPr>
        <w:t xml:space="preserve"> 1,720 שקלים; ביישובי פורום ה</w:t>
      </w:r>
      <w:r w:rsidR="00374753">
        <w:rPr>
          <w:rtl/>
        </w:rPr>
        <w:t>-</w:t>
      </w:r>
      <w:r w:rsidRPr="00784950">
        <w:rPr>
          <w:rtl/>
        </w:rPr>
        <w:t xml:space="preserve">15 </w:t>
      </w:r>
      <w:r w:rsidR="00374753">
        <w:rPr>
          <w:rtl/>
        </w:rPr>
        <w:t>–</w:t>
      </w:r>
      <w:r w:rsidRPr="00784950">
        <w:rPr>
          <w:rtl/>
        </w:rPr>
        <w:t xml:space="preserve"> 895 שקלים.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לזכור,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ביישובי הגדה המערבית וברצועת</w:t>
      </w:r>
      <w:r w:rsidR="00374753">
        <w:rPr>
          <w:rtl/>
        </w:rPr>
        <w:t>-</w:t>
      </w:r>
      <w:r w:rsidRPr="00784950">
        <w:rPr>
          <w:rtl/>
        </w:rPr>
        <w:t xml:space="preserve">עזה, בלי הגולן </w:t>
      </w:r>
      <w:r w:rsidR="00374753">
        <w:rPr>
          <w:rtl/>
        </w:rPr>
        <w:t>–</w:t>
      </w:r>
      <w:r w:rsidRPr="00784950">
        <w:rPr>
          <w:rtl/>
        </w:rPr>
        <w:t xml:space="preserve"> 3,679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הכנסות</w:t>
      </w:r>
      <w:r w:rsidR="00374753">
        <w:rPr>
          <w:rtl/>
        </w:rPr>
        <w:t xml:space="preserve"> </w:t>
      </w:r>
      <w:r w:rsidRPr="00784950">
        <w:rPr>
          <w:rtl/>
        </w:rPr>
        <w:t>ממשלתיות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ממקורות</w:t>
      </w:r>
      <w:r w:rsidR="00374753">
        <w:rPr>
          <w:rtl/>
        </w:rPr>
        <w:t xml:space="preserve"> </w:t>
      </w:r>
      <w:r w:rsidRPr="00784950">
        <w:rPr>
          <w:rtl/>
        </w:rPr>
        <w:t>מימון עצמי. ממימון עצמי, אף שאלה אנשים</w:t>
      </w:r>
      <w:r w:rsidR="00374753">
        <w:rPr>
          <w:rtl/>
        </w:rPr>
        <w:t xml:space="preserve"> </w:t>
      </w:r>
      <w:r w:rsidRPr="00784950">
        <w:rPr>
          <w:rtl/>
        </w:rPr>
        <w:t>שנהנים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מיני</w:t>
      </w:r>
      <w:r w:rsidR="00374753">
        <w:rPr>
          <w:rtl/>
        </w:rPr>
        <w:t xml:space="preserve"> </w:t>
      </w:r>
      <w:r w:rsidRPr="00784950">
        <w:rPr>
          <w:rtl/>
        </w:rPr>
        <w:t>יתרונות,</w:t>
      </w:r>
      <w:r w:rsidR="00374753">
        <w:rPr>
          <w:rtl/>
        </w:rPr>
        <w:t xml:space="preserve"> </w:t>
      </w:r>
      <w:r w:rsidRPr="00784950">
        <w:rPr>
          <w:rtl/>
        </w:rPr>
        <w:t>הקלות מס וכו', גם בהכנסות העצמיות רמת ההכנסה לנפש</w:t>
      </w:r>
      <w:r w:rsidR="00374753">
        <w:rPr>
          <w:rtl/>
        </w:rPr>
        <w:t xml:space="preserve"> </w:t>
      </w:r>
      <w:r w:rsidRPr="00784950">
        <w:rPr>
          <w:rtl/>
        </w:rPr>
        <w:t>אצלם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1,732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שהיא נמוכה מן הממוצע בישראל, שהוא 2,348 שקלים לנפש </w:t>
      </w:r>
      <w:r w:rsidR="00374753">
        <w:rPr>
          <w:rtl/>
        </w:rPr>
        <w:t xml:space="preserve">– </w:t>
      </w:r>
      <w:r w:rsidRPr="00784950">
        <w:rPr>
          <w:rtl/>
        </w:rPr>
        <w:t>מרכיב ההכנסה העצמית של המועצות. כלומר, גם בהכנסה העצמית האנשים האלה לא משלמים.</w:t>
      </w:r>
      <w:r w:rsidR="00374753">
        <w:rPr>
          <w:rtl/>
        </w:rPr>
        <w:t xml:space="preserve"> </w:t>
      </w:r>
      <w:r w:rsidRPr="00784950">
        <w:rPr>
          <w:rtl/>
        </w:rPr>
        <w:t>מלבד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במימון</w:t>
      </w:r>
      <w:r w:rsidR="00374753">
        <w:rPr>
          <w:rtl/>
        </w:rPr>
        <w:t xml:space="preserve"> </w:t>
      </w:r>
      <w:r w:rsidRPr="00784950">
        <w:rPr>
          <w:rtl/>
        </w:rPr>
        <w:t>הממשלתי הם מקבלים פי</w:t>
      </w:r>
      <w:r w:rsidR="00374753">
        <w:rPr>
          <w:rtl/>
        </w:rPr>
        <w:t>-</w:t>
      </w:r>
      <w:r w:rsidRPr="00784950">
        <w:rPr>
          <w:rtl/>
        </w:rPr>
        <w:t>2.5 מעיירות הפיתוח בתשלום הממשלתי לנפש</w:t>
      </w:r>
      <w:r w:rsidR="00374753">
        <w:rPr>
          <w:rtl/>
        </w:rPr>
        <w:t xml:space="preserve"> </w:t>
      </w:r>
      <w:r w:rsidRPr="00784950">
        <w:rPr>
          <w:rtl/>
        </w:rPr>
        <w:t>במועצות המקומיות.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הבלמים העיקריים של צמיחה כלכלית לכל הכלכלה הזאת הוא המדיניות,</w:t>
      </w:r>
      <w:r w:rsidR="00374753">
        <w:rPr>
          <w:rtl/>
        </w:rPr>
        <w:t xml:space="preserve"> </w:t>
      </w:r>
      <w:r w:rsidRPr="00784950">
        <w:rPr>
          <w:rtl/>
        </w:rPr>
        <w:t>הפוליטיקה.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הכנסות בכלל מתיירות וכמעט אין זרימת השקעות בשנה האחרונה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ויש מיתון ויש האטה </w:t>
      </w:r>
      <w:r w:rsidR="00374753">
        <w:rPr>
          <w:rtl/>
        </w:rPr>
        <w:t>–</w:t>
      </w:r>
      <w:r w:rsidRPr="00784950">
        <w:rPr>
          <w:rtl/>
        </w:rPr>
        <w:t xml:space="preserve"> אחד האלמנטים העיקריים שגורמים לזה הוא מדיניות ההתנחלויות.</w:t>
      </w:r>
      <w:r w:rsidR="00374753">
        <w:rPr>
          <w:rtl/>
        </w:rPr>
        <w:t xml:space="preserve"> </w:t>
      </w:r>
      <w:r w:rsidRPr="00784950">
        <w:rPr>
          <w:rtl/>
        </w:rPr>
        <w:t>אבל נעזוב את זה בצד, שלא יגידו שאני עושה עכשיו ויכוח פוליטי. מבחינת צדק חברתי,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האנשים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פריווילגיות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עיירות</w:t>
      </w:r>
      <w:r w:rsidR="00374753">
        <w:rPr>
          <w:rtl/>
        </w:rPr>
        <w:t xml:space="preserve"> </w:t>
      </w:r>
      <w:r w:rsidRPr="00784950">
        <w:rPr>
          <w:rtl/>
        </w:rPr>
        <w:t>הפיתוח ומול</w:t>
      </w:r>
      <w:r w:rsidR="00374753">
        <w:rPr>
          <w:rtl/>
        </w:rPr>
        <w:t xml:space="preserve"> </w:t>
      </w:r>
      <w:r w:rsidRPr="00784950">
        <w:rPr>
          <w:rtl/>
        </w:rPr>
        <w:t>האוכלוסייה הערבית ומול שכבות חלשות אחרות במדינה הזאת? העדפות</w:t>
      </w:r>
      <w:r w:rsidR="00374753">
        <w:rPr>
          <w:rtl/>
        </w:rPr>
        <w:t>-</w:t>
      </w:r>
      <w:r w:rsidRPr="00784950">
        <w:rPr>
          <w:rtl/>
        </w:rPr>
        <w:t>על למתנחלים הן 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בתחום</w:t>
      </w:r>
      <w:r w:rsidR="00374753">
        <w:rPr>
          <w:rtl/>
        </w:rPr>
        <w:t xml:space="preserve"> </w:t>
      </w:r>
      <w:r w:rsidRPr="00784950">
        <w:rPr>
          <w:rtl/>
        </w:rPr>
        <w:t>המוניציפלי, אלא גם בתחום הבנייה למגורים, בתחום של מבני ציבור, בתחום</w:t>
      </w:r>
      <w:r w:rsidR="00374753">
        <w:rPr>
          <w:rtl/>
        </w:rPr>
        <w:t xml:space="preserve"> </w:t>
      </w:r>
      <w:r w:rsidRPr="00784950">
        <w:rPr>
          <w:rtl/>
        </w:rPr>
        <w:t>של סלילת כבישים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נמשכת,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אדוני, אנחנו מדברים </w:t>
      </w:r>
      <w:r w:rsidR="00374753">
        <w:rPr>
          <w:rtl/>
        </w:rPr>
        <w:t>–</w:t>
      </w:r>
      <w:r w:rsidRPr="00784950">
        <w:rPr>
          <w:rtl/>
        </w:rPr>
        <w:t xml:space="preserve"> פה בעצם טוחנים, לא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– </w:t>
      </w:r>
      <w:r w:rsidRPr="00784950">
        <w:rPr>
          <w:rtl/>
        </w:rPr>
        <w:t>על מצב כלכלי נתון עגום ביותר, שאנחנו רוצים שיתחלק בצורה צודקת יותר,</w:t>
      </w:r>
      <w:r w:rsidR="00374753">
        <w:rPr>
          <w:rtl/>
        </w:rPr>
        <w:t xml:space="preserve"> </w:t>
      </w:r>
      <w:r w:rsidRPr="00784950">
        <w:rPr>
          <w:rtl/>
        </w:rPr>
        <w:t>ובמדיניות המיסוי הנוכחית, במדיניות הממשלה הנוכחית, גם בגישה האנושית שחברי כנסת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דיברו</w:t>
      </w:r>
      <w:r w:rsidR="00374753">
        <w:rPr>
          <w:rtl/>
        </w:rPr>
        <w:t xml:space="preserve"> </w:t>
      </w:r>
      <w:r w:rsidRPr="00784950">
        <w:rPr>
          <w:rtl/>
        </w:rPr>
        <w:t>עליה,</w:t>
      </w:r>
      <w:r w:rsidR="00374753">
        <w:rPr>
          <w:rtl/>
        </w:rPr>
        <w:t xml:space="preserve"> </w:t>
      </w:r>
      <w:r w:rsidRPr="00784950">
        <w:rPr>
          <w:rtl/>
        </w:rPr>
        <w:t>שראש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 עוד לא היה מוכן לראות את הנכים, לדבר אתם </w:t>
      </w:r>
      <w:r w:rsidR="00374753">
        <w:rPr>
          <w:rtl/>
        </w:rPr>
        <w:t>–</w:t>
      </w:r>
      <w:r w:rsidRPr="00784950">
        <w:rPr>
          <w:rtl/>
        </w:rPr>
        <w:t xml:space="preserve"> גם</w:t>
      </w:r>
      <w:r w:rsidR="00374753">
        <w:rPr>
          <w:rtl/>
        </w:rPr>
        <w:t xml:space="preserve"> </w:t>
      </w:r>
      <w:r w:rsidRPr="00784950">
        <w:rPr>
          <w:rtl/>
        </w:rPr>
        <w:t>מבחינת הגישה האנושית אני לא יכול לצפות לכלום מבחינת הצדק החברתי. ובנתונים האלה</w:t>
      </w:r>
      <w:r w:rsidR="00374753">
        <w:rPr>
          <w:rtl/>
        </w:rPr>
        <w:t xml:space="preserve"> </w:t>
      </w:r>
      <w:r w:rsidRPr="00784950">
        <w:rPr>
          <w:rtl/>
        </w:rPr>
        <w:t>מבחינה</w:t>
      </w:r>
      <w:r w:rsidR="00374753">
        <w:rPr>
          <w:rtl/>
        </w:rPr>
        <w:t xml:space="preserve"> </w:t>
      </w:r>
      <w:r w:rsidRPr="00784950">
        <w:rPr>
          <w:rtl/>
        </w:rPr>
        <w:t>פוליטית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מן הראוי </w:t>
      </w:r>
      <w:r w:rsidR="00374753">
        <w:rPr>
          <w:rtl/>
        </w:rPr>
        <w:t>–</w:t>
      </w:r>
      <w:r w:rsidRPr="00784950">
        <w:rPr>
          <w:rtl/>
        </w:rPr>
        <w:t xml:space="preserve"> ולדעתי, זה בכלל לא נחשב להסתת סקטור נגד סקטור, אלא</w:t>
      </w:r>
      <w:r w:rsidR="00374753">
        <w:rPr>
          <w:rtl/>
        </w:rPr>
        <w:t xml:space="preserve"> </w:t>
      </w:r>
      <w:r w:rsidRPr="00784950">
        <w:rPr>
          <w:rtl/>
        </w:rPr>
        <w:t>ויכוח</w:t>
      </w:r>
      <w:r w:rsidR="00374753">
        <w:rPr>
          <w:rtl/>
        </w:rPr>
        <w:t xml:space="preserve"> </w:t>
      </w:r>
      <w:r w:rsidRPr="00784950">
        <w:rPr>
          <w:rtl/>
        </w:rPr>
        <w:t>ענייני ביותר, כאשר אנחנו מדברים על המצב הכלכלי הנתון, גם מבחינת המגבלות</w:t>
      </w:r>
      <w:r w:rsidR="00374753">
        <w:rPr>
          <w:rtl/>
        </w:rPr>
        <w:t xml:space="preserve"> </w:t>
      </w:r>
      <w:r w:rsidRPr="00784950">
        <w:rPr>
          <w:rtl/>
        </w:rPr>
        <w:t>הפוליטיות</w:t>
      </w:r>
      <w:r w:rsidR="00374753">
        <w:rPr>
          <w:rtl/>
        </w:rPr>
        <w:t xml:space="preserve"> </w:t>
      </w:r>
      <w:r w:rsidRPr="00784950">
        <w:rPr>
          <w:rtl/>
        </w:rPr>
        <w:t>לצמיחה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החלוקה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הצודקת בתוך מה שנתון </w:t>
      </w:r>
      <w:r w:rsidR="00374753">
        <w:rPr>
          <w:rtl/>
        </w:rPr>
        <w:t>–</w:t>
      </w:r>
      <w:r w:rsidRPr="00784950">
        <w:rPr>
          <w:rtl/>
        </w:rPr>
        <w:t xml:space="preserve"> שנפנה הרבה הרבה</w:t>
      </w:r>
      <w:r w:rsidR="00374753">
        <w:rPr>
          <w:rtl/>
        </w:rPr>
        <w:t xml:space="preserve"> </w:t>
      </w:r>
      <w:r w:rsidRPr="00784950">
        <w:rPr>
          <w:rtl/>
        </w:rPr>
        <w:t>ביקורת לעניין הזה של הזרמת כספים להתנחלויות.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רשות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הדיבור לחבר הכנסת 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תאופיק</w:t>
      </w:r>
      <w:r w:rsidR="00374753">
        <w:rPr>
          <w:rtl/>
        </w:rPr>
        <w:t xml:space="preserve"> </w:t>
      </w:r>
      <w:r w:rsidRPr="00784950">
        <w:rPr>
          <w:rtl/>
        </w:rPr>
        <w:t>חטיב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אליעזר כהן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אורי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 הכנסת עסאם מח'ול, בבקשה,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לדעתי זה לא מקרה שהקואליציה וראש הקואליציה</w:t>
      </w:r>
      <w:r w:rsidR="00374753">
        <w:rPr>
          <w:rtl/>
        </w:rPr>
        <w:t xml:space="preserve"> </w:t>
      </w:r>
      <w:r w:rsidRPr="00784950">
        <w:rPr>
          <w:rtl/>
        </w:rPr>
        <w:t>עומדים על כך שאנחנו נתייחס להסתייגויות בסיבובים של שלוש דקות. אני חושב שזה חלק</w:t>
      </w:r>
      <w:r w:rsidR="00374753">
        <w:rPr>
          <w:rtl/>
        </w:rPr>
        <w:t xml:space="preserve"> </w:t>
      </w:r>
      <w:r w:rsidRPr="00784950">
        <w:rPr>
          <w:rtl/>
        </w:rPr>
        <w:t>מההיגיון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המוגש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לפנינו בא לבטא. הוא בא להסתיר יותר מאשר לגלות.</w:t>
      </w:r>
      <w:r w:rsidR="00374753">
        <w:rPr>
          <w:rtl/>
        </w:rPr>
        <w:t xml:space="preserve"> </w:t>
      </w:r>
      <w:r w:rsidRPr="00784950">
        <w:rPr>
          <w:rtl/>
        </w:rPr>
        <w:t>התקציב הזה בא להסתיר את האמת הכלכלית</w:t>
      </w:r>
      <w:r w:rsidR="00374753">
        <w:rPr>
          <w:rtl/>
        </w:rPr>
        <w:t>-</w:t>
      </w:r>
      <w:r w:rsidRPr="00784950">
        <w:rPr>
          <w:rtl/>
        </w:rPr>
        <w:t>החברתית של מדיניות הממשלה הזאת.</w:t>
      </w:r>
      <w:r w:rsidR="00374753">
        <w:rPr>
          <w:rtl/>
        </w:rPr>
        <w:t xml:space="preserve"> </w:t>
      </w:r>
      <w:r w:rsidRPr="00784950">
        <w:rPr>
          <w:rtl/>
        </w:rPr>
        <w:t>אני רוצה</w:t>
      </w:r>
      <w:r w:rsidR="00374753">
        <w:rPr>
          <w:rtl/>
        </w:rPr>
        <w:t xml:space="preserve"> </w:t>
      </w:r>
      <w:r w:rsidRPr="00784950">
        <w:rPr>
          <w:rtl/>
        </w:rPr>
        <w:t>להגיד, שיש מגמה מאוד ברורה ומאוד חזקה, חריפה ודורסנית למנוע מהציבור הרחב לראות</w:t>
      </w:r>
      <w:r w:rsidR="00374753">
        <w:rPr>
          <w:rtl/>
        </w:rPr>
        <w:t xml:space="preserve"> </w:t>
      </w:r>
      <w:r w:rsidRPr="00784950">
        <w:rPr>
          <w:rtl/>
        </w:rPr>
        <w:t>את האמת של התקציב הזה ושל המדיניות החברתית</w:t>
      </w:r>
      <w:r w:rsidR="00374753">
        <w:rPr>
          <w:rtl/>
        </w:rPr>
        <w:t>-</w:t>
      </w:r>
      <w:r w:rsidRPr="00784950">
        <w:rPr>
          <w:rtl/>
        </w:rPr>
        <w:t>הכלכלית של הממשלה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שיפה לתאר את התקציב הזה כתקציב שדגל שחור מתנוסס מעליו. זה תקציב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מוסרי,</w:t>
      </w:r>
      <w:r w:rsidR="00374753">
        <w:rPr>
          <w:rtl/>
        </w:rPr>
        <w:t xml:space="preserve"> </w:t>
      </w:r>
      <w:r w:rsidRPr="00784950">
        <w:rPr>
          <w:rtl/>
        </w:rPr>
        <w:t>זה תקציב שמכה ומפיל קורבנות, כמו המדיניות של הממשלה הזאת בכל תחום.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תקציב שמפלה, ולא רק בשאלת סדר העדיפויות הלאומי והפניית תקציבים להתנחלויות.</w:t>
      </w:r>
      <w:r w:rsidR="00374753">
        <w:rPr>
          <w:rtl/>
        </w:rPr>
        <w:t xml:space="preserve"> </w:t>
      </w:r>
      <w:r w:rsidRPr="00784950">
        <w:rPr>
          <w:rtl/>
        </w:rPr>
        <w:t>אתמול גוללתי כאן את נתוני המחקר של "מרכז אדוה", וגם חבר הכנסת בשארה הציג עכשיו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מפן</w:t>
      </w:r>
      <w:r w:rsidR="00374753">
        <w:rPr>
          <w:rtl/>
        </w:rPr>
        <w:t xml:space="preserve"> </w:t>
      </w:r>
      <w:r w:rsidRPr="00784950">
        <w:rPr>
          <w:rtl/>
        </w:rPr>
        <w:t>אחר.</w:t>
      </w:r>
      <w:r w:rsidR="00374753">
        <w:rPr>
          <w:rtl/>
        </w:rPr>
        <w:t xml:space="preserve"> </w:t>
      </w:r>
      <w:r w:rsidRPr="00784950">
        <w:rPr>
          <w:rtl/>
        </w:rPr>
        <w:t>אבל מעבר לזה, זה תקציב שמעמיק את הפערים בתוך החברה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בלתי אפשרית ובלתי אנושית. זה גם תקציב מיליטריסטי, זה גם תקציב</w:t>
      </w:r>
      <w:r w:rsidR="00374753">
        <w:rPr>
          <w:rtl/>
        </w:rPr>
        <w:t xml:space="preserve"> </w:t>
      </w:r>
      <w:r w:rsidRPr="00784950">
        <w:rPr>
          <w:rtl/>
        </w:rPr>
        <w:t>שמיטיב</w:t>
      </w:r>
      <w:r w:rsidR="00374753">
        <w:rPr>
          <w:rtl/>
        </w:rPr>
        <w:t xml:space="preserve"> </w:t>
      </w:r>
      <w:r w:rsidRPr="00784950">
        <w:rPr>
          <w:rtl/>
        </w:rPr>
        <w:t>עם המיעוט הקטן ביותר, עם העשירונים העליונים, ופוגע בשכבות הרחבות ביותר</w:t>
      </w:r>
      <w:r w:rsidR="00374753">
        <w:rPr>
          <w:rtl/>
        </w:rPr>
        <w:t xml:space="preserve"> </w:t>
      </w:r>
      <w:r w:rsidRPr="00784950">
        <w:rPr>
          <w:rtl/>
        </w:rPr>
        <w:t>בציבור.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הנתונים הרשמיים, העשירון העליון באוכלוסייה גורף שליש מההכנסה הכלכלית,</w:t>
      </w:r>
      <w:r w:rsidR="00374753">
        <w:rPr>
          <w:rtl/>
        </w:rPr>
        <w:t xml:space="preserve"> </w:t>
      </w:r>
      <w:r w:rsidRPr="00784950">
        <w:rPr>
          <w:rtl/>
        </w:rPr>
        <w:t>העשירונים</w:t>
      </w:r>
      <w:r w:rsidR="00374753">
        <w:rPr>
          <w:rtl/>
        </w:rPr>
        <w:t xml:space="preserve"> </w:t>
      </w:r>
      <w:r w:rsidRPr="00784950">
        <w:rPr>
          <w:rtl/>
        </w:rPr>
        <w:t>השמיני</w:t>
      </w:r>
      <w:r w:rsidR="00374753">
        <w:rPr>
          <w:rtl/>
        </w:rPr>
        <w:t xml:space="preserve"> </w:t>
      </w:r>
      <w:r w:rsidRPr="00784950">
        <w:rPr>
          <w:rtl/>
        </w:rPr>
        <w:t>והתשיעי</w:t>
      </w:r>
      <w:r w:rsidR="00374753">
        <w:rPr>
          <w:rtl/>
        </w:rPr>
        <w:t xml:space="preserve"> </w:t>
      </w:r>
      <w:r w:rsidRPr="00784950">
        <w:rPr>
          <w:rtl/>
        </w:rPr>
        <w:t>גורפים עוד שליש מההכנסה, ואילו העשירונים מ</w:t>
      </w:r>
      <w:r w:rsidR="00374753">
        <w:rPr>
          <w:rtl/>
        </w:rPr>
        <w:t>-</w:t>
      </w:r>
      <w:r w:rsidRPr="00784950">
        <w:rPr>
          <w:rtl/>
        </w:rPr>
        <w:t>1 עד 7,</w:t>
      </w:r>
      <w:r w:rsidR="00374753">
        <w:rPr>
          <w:rtl/>
        </w:rPr>
        <w:t xml:space="preserve"> </w:t>
      </w:r>
      <w:r w:rsidRPr="00784950">
        <w:rPr>
          <w:rtl/>
        </w:rPr>
        <w:t>שהם כ</w:t>
      </w:r>
      <w:r w:rsidR="00374753">
        <w:rPr>
          <w:rtl/>
        </w:rPr>
        <w:t>-</w:t>
      </w:r>
      <w:r w:rsidR="00374753" w:rsidRPr="00784950">
        <w:rPr>
          <w:rtl/>
        </w:rPr>
        <w:t>70</w:t>
      </w:r>
      <w:r w:rsidR="00374753">
        <w:rPr>
          <w:rtl/>
        </w:rPr>
        <w:t>%</w:t>
      </w:r>
      <w:r w:rsidRPr="00784950">
        <w:rPr>
          <w:rtl/>
        </w:rPr>
        <w:t>, חבר הכנסת דוד לוי, מסתפקים בשליש מההכנסה הכלכלית של החברה שלנו.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 אנחנו נמצאים במצב שהוא בלתי אפשרי, בלתי מוסרי. אי</w:t>
      </w:r>
      <w:r w:rsidR="00374753">
        <w:rPr>
          <w:rtl/>
        </w:rPr>
        <w:t>-</w:t>
      </w:r>
      <w:r w:rsidRPr="00784950">
        <w:rPr>
          <w:rtl/>
        </w:rPr>
        <w:t>אפשר להעלים אותו.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להציג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שחור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גבי לבן בפני הציבור שיושב בבית, והתקציב הוא לא רק</w:t>
      </w:r>
      <w:r w:rsidR="00374753">
        <w:rPr>
          <w:rtl/>
        </w:rPr>
        <w:t xml:space="preserve"> </w:t>
      </w:r>
      <w:r w:rsidRPr="00784950">
        <w:rPr>
          <w:rtl/>
        </w:rPr>
        <w:t>מספרים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להבין</w:t>
      </w:r>
      <w:r w:rsidR="00374753">
        <w:rPr>
          <w:rtl/>
        </w:rPr>
        <w:t xml:space="preserve"> </w:t>
      </w:r>
      <w:r w:rsidRPr="00784950">
        <w:rPr>
          <w:rtl/>
        </w:rPr>
        <w:t>אותם;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בוטה,</w:t>
      </w:r>
      <w:r w:rsidR="00374753">
        <w:rPr>
          <w:rtl/>
        </w:rPr>
        <w:t xml:space="preserve"> </w:t>
      </w:r>
      <w:r w:rsidRPr="00784950">
        <w:rPr>
          <w:rtl/>
        </w:rPr>
        <w:t>מאוד ברורה,</w:t>
      </w:r>
      <w:r w:rsidR="00374753">
        <w:rPr>
          <w:rtl/>
        </w:rPr>
        <w:t xml:space="preserve"> </w:t>
      </w:r>
      <w:r w:rsidRPr="00784950">
        <w:rPr>
          <w:rtl/>
        </w:rPr>
        <w:t>חד</w:t>
      </w:r>
      <w:r w:rsidR="00374753">
        <w:rPr>
          <w:rtl/>
        </w:rPr>
        <w:t>-</w:t>
      </w:r>
      <w:r w:rsidRPr="00784950">
        <w:rPr>
          <w:rtl/>
        </w:rPr>
        <w:t>משמעית:</w:t>
      </w:r>
      <w:r w:rsidR="00374753">
        <w:rPr>
          <w:rtl/>
        </w:rPr>
        <w:t xml:space="preserve"> </w:t>
      </w:r>
      <w:r w:rsidRPr="00784950">
        <w:rPr>
          <w:rtl/>
        </w:rPr>
        <w:t>הוא מיטיב עם חלק, עם השמנת, עם הקצפת, והוא פוגע בכל החברה, בשכבות</w:t>
      </w:r>
      <w:r w:rsidR="00374753">
        <w:rPr>
          <w:rtl/>
        </w:rPr>
        <w:t xml:space="preserve"> </w:t>
      </w:r>
      <w:r w:rsidRPr="00784950">
        <w:rPr>
          <w:rtl/>
        </w:rPr>
        <w:t>הרחבות ביותר בחברה.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ורק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להמחיש</w:t>
      </w:r>
      <w:r w:rsidR="00374753">
        <w:rPr>
          <w:rtl/>
        </w:rPr>
        <w:t xml:space="preserve"> </w:t>
      </w:r>
      <w:r w:rsidRPr="00784950">
        <w:rPr>
          <w:rtl/>
        </w:rPr>
        <w:t>את העניין הזה אני רוצה להציג את הפערים האדירים בין אותו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עובד עם שכר מינימום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בהסתייגות הבאה.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מסיים בזה.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לבין</w:t>
      </w:r>
      <w:r>
        <w:rPr>
          <w:rtl/>
        </w:rPr>
        <w:t xml:space="preserve"> </w:t>
      </w:r>
      <w:r w:rsidR="00784950" w:rsidRPr="00784950">
        <w:rPr>
          <w:rtl/>
        </w:rPr>
        <w:t>אותו</w:t>
      </w:r>
      <w:r>
        <w:rPr>
          <w:rtl/>
        </w:rPr>
        <w:t xml:space="preserve"> </w:t>
      </w:r>
      <w:r w:rsidR="00784950" w:rsidRPr="00784950">
        <w:rPr>
          <w:rtl/>
        </w:rPr>
        <w:t>מנהל בנק; בין אותו עובד שמקבל 3,200 שקל לחודש לבין אותו</w:t>
      </w:r>
      <w:r>
        <w:rPr>
          <w:rtl/>
        </w:rPr>
        <w:t xml:space="preserve"> </w:t>
      </w:r>
      <w:r w:rsidR="00784950" w:rsidRPr="00784950">
        <w:rPr>
          <w:rtl/>
        </w:rPr>
        <w:t>מנהל</w:t>
      </w:r>
      <w:r>
        <w:rPr>
          <w:rtl/>
        </w:rPr>
        <w:t xml:space="preserve"> </w:t>
      </w:r>
      <w:r w:rsidR="00784950" w:rsidRPr="00784950">
        <w:rPr>
          <w:rtl/>
        </w:rPr>
        <w:t>בנק</w:t>
      </w:r>
      <w:r>
        <w:rPr>
          <w:rtl/>
        </w:rPr>
        <w:t xml:space="preserve"> </w:t>
      </w:r>
      <w:r w:rsidR="00784950" w:rsidRPr="00784950">
        <w:rPr>
          <w:rtl/>
        </w:rPr>
        <w:t>שמקבל</w:t>
      </w:r>
      <w:r>
        <w:rPr>
          <w:rtl/>
        </w:rPr>
        <w:t xml:space="preserve"> </w:t>
      </w:r>
      <w:r w:rsidR="00784950" w:rsidRPr="00784950">
        <w:rPr>
          <w:rtl/>
        </w:rPr>
        <w:t>800,000</w:t>
      </w:r>
      <w:r>
        <w:rPr>
          <w:rtl/>
        </w:rPr>
        <w:t xml:space="preserve"> </w:t>
      </w:r>
      <w:r w:rsidR="00784950" w:rsidRPr="00784950">
        <w:rPr>
          <w:rtl/>
        </w:rPr>
        <w:t>שקל</w:t>
      </w:r>
      <w:r>
        <w:rPr>
          <w:rtl/>
        </w:rPr>
        <w:t xml:space="preserve"> </w:t>
      </w:r>
      <w:r w:rsidR="00784950" w:rsidRPr="00784950">
        <w:rPr>
          <w:rtl/>
        </w:rPr>
        <w:t>לחודש. כדי לכסות טיפול שיניים שעולה 5,000 שקל,</w:t>
      </w:r>
      <w:r>
        <w:rPr>
          <w:rtl/>
        </w:rPr>
        <w:t xml:space="preserve"> </w:t>
      </w:r>
      <w:r w:rsidR="00784950" w:rsidRPr="00784950">
        <w:rPr>
          <w:rtl/>
        </w:rPr>
        <w:t>העובד</w:t>
      </w:r>
      <w:r>
        <w:rPr>
          <w:rtl/>
        </w:rPr>
        <w:t xml:space="preserve"> </w:t>
      </w:r>
      <w:r w:rsidR="00784950" w:rsidRPr="00784950">
        <w:rPr>
          <w:rtl/>
        </w:rPr>
        <w:t>הרגיל</w:t>
      </w:r>
      <w:r>
        <w:rPr>
          <w:rtl/>
        </w:rPr>
        <w:t xml:space="preserve"> </w:t>
      </w:r>
      <w:r w:rsidR="00784950" w:rsidRPr="00784950">
        <w:rPr>
          <w:rtl/>
        </w:rPr>
        <w:t>צריך</w:t>
      </w:r>
      <w:r>
        <w:rPr>
          <w:rtl/>
        </w:rPr>
        <w:t xml:space="preserve"> </w:t>
      </w:r>
      <w:r w:rsidR="00784950" w:rsidRPr="00784950">
        <w:rPr>
          <w:rtl/>
        </w:rPr>
        <w:t>לעבוד</w:t>
      </w:r>
      <w:r>
        <w:rPr>
          <w:rtl/>
        </w:rPr>
        <w:t xml:space="preserve"> </w:t>
      </w:r>
      <w:r w:rsidR="00784950" w:rsidRPr="00784950">
        <w:rPr>
          <w:rtl/>
        </w:rPr>
        <w:t>300 שעות, ואילו מנכ"ל הבנק צריך לעבוד שעה ורבע. כדי</w:t>
      </w:r>
      <w:r>
        <w:rPr>
          <w:rtl/>
        </w:rPr>
        <w:t xml:space="preserve"> </w:t>
      </w:r>
      <w:r w:rsidR="00784950" w:rsidRPr="00784950">
        <w:rPr>
          <w:rtl/>
        </w:rPr>
        <w:t>לקנות</w:t>
      </w:r>
      <w:r>
        <w:rPr>
          <w:rtl/>
        </w:rPr>
        <w:t xml:space="preserve"> </w:t>
      </w:r>
      <w:r w:rsidR="00784950" w:rsidRPr="00784950">
        <w:rPr>
          <w:rtl/>
        </w:rPr>
        <w:t>3</w:t>
      </w:r>
      <w:r>
        <w:rPr>
          <w:rtl/>
        </w:rPr>
        <w:t xml:space="preserve"> </w:t>
      </w:r>
      <w:r w:rsidR="00784950" w:rsidRPr="00784950">
        <w:rPr>
          <w:rtl/>
        </w:rPr>
        <w:t>ליטרים</w:t>
      </w:r>
      <w:r>
        <w:rPr>
          <w:rtl/>
        </w:rPr>
        <w:t xml:space="preserve"> </w:t>
      </w:r>
      <w:r w:rsidR="00784950" w:rsidRPr="00784950">
        <w:rPr>
          <w:rtl/>
        </w:rPr>
        <w:t>חלב</w:t>
      </w:r>
      <w:r>
        <w:rPr>
          <w:rtl/>
        </w:rPr>
        <w:t xml:space="preserve"> </w:t>
      </w:r>
      <w:r w:rsidR="00784950" w:rsidRPr="00784950">
        <w:rPr>
          <w:rtl/>
        </w:rPr>
        <w:t>העובד</w:t>
      </w:r>
      <w:r>
        <w:rPr>
          <w:rtl/>
        </w:rPr>
        <w:t xml:space="preserve"> </w:t>
      </w:r>
      <w:r w:rsidR="00784950" w:rsidRPr="00784950">
        <w:rPr>
          <w:rtl/>
        </w:rPr>
        <w:t>צריך</w:t>
      </w:r>
      <w:r>
        <w:rPr>
          <w:rtl/>
        </w:rPr>
        <w:t xml:space="preserve"> </w:t>
      </w:r>
      <w:r w:rsidR="00784950" w:rsidRPr="00784950">
        <w:rPr>
          <w:rtl/>
        </w:rPr>
        <w:t xml:space="preserve">לעבוד שלוש שעות; המנכ"ל </w:t>
      </w:r>
      <w:r>
        <w:rPr>
          <w:rtl/>
        </w:rPr>
        <w:t>–</w:t>
      </w:r>
      <w:r w:rsidR="00784950" w:rsidRPr="00784950">
        <w:rPr>
          <w:rtl/>
        </w:rPr>
        <w:t xml:space="preserve"> פחות משנייה. כדי</w:t>
      </w:r>
      <w:r>
        <w:rPr>
          <w:rtl/>
        </w:rPr>
        <w:t xml:space="preserve"> </w:t>
      </w:r>
      <w:r w:rsidR="00784950" w:rsidRPr="00784950">
        <w:rPr>
          <w:rtl/>
        </w:rPr>
        <w:t>לכסות</w:t>
      </w:r>
      <w:r>
        <w:rPr>
          <w:rtl/>
        </w:rPr>
        <w:t xml:space="preserve"> </w:t>
      </w:r>
      <w:r w:rsidR="00784950" w:rsidRPr="00784950">
        <w:rPr>
          <w:rtl/>
        </w:rPr>
        <w:t>שכר</w:t>
      </w:r>
      <w:r>
        <w:rPr>
          <w:rtl/>
        </w:rPr>
        <w:t xml:space="preserve"> </w:t>
      </w:r>
      <w:r w:rsidR="00784950" w:rsidRPr="00784950">
        <w:rPr>
          <w:rtl/>
        </w:rPr>
        <w:t xml:space="preserve">דירה של 500 דולר העובד צריך לעבוד 120 שעות, ומנהל הבנק </w:t>
      </w:r>
      <w:r>
        <w:rPr>
          <w:rtl/>
        </w:rPr>
        <w:t>–</w:t>
      </w:r>
      <w:r w:rsidR="00784950" w:rsidRPr="00784950">
        <w:rPr>
          <w:rtl/>
        </w:rPr>
        <w:t xml:space="preserve"> פחות מחצי</w:t>
      </w:r>
      <w:r>
        <w:rPr>
          <w:rtl/>
        </w:rPr>
        <w:t xml:space="preserve"> </w:t>
      </w:r>
      <w:r w:rsidR="00784950" w:rsidRPr="00784950">
        <w:rPr>
          <w:rtl/>
        </w:rPr>
        <w:t>שעה. חוג בבית</w:t>
      </w:r>
      <w:r>
        <w:rPr>
          <w:rtl/>
        </w:rPr>
        <w:t>-</w:t>
      </w:r>
      <w:r w:rsidR="00784950" w:rsidRPr="00784950">
        <w:rPr>
          <w:rtl/>
        </w:rPr>
        <w:t xml:space="preserve">ספר </w:t>
      </w:r>
      <w:r>
        <w:rPr>
          <w:rtl/>
        </w:rPr>
        <w:t>–</w:t>
      </w:r>
      <w:r w:rsidR="00784950" w:rsidRPr="00784950">
        <w:rPr>
          <w:rtl/>
        </w:rPr>
        <w:t xml:space="preserve"> שש שעות עבודה לעובד רגיל, ושנייה וחצי למנהל בנק. ספר של 70</w:t>
      </w:r>
      <w:r>
        <w:rPr>
          <w:rtl/>
        </w:rPr>
        <w:t xml:space="preserve"> </w:t>
      </w:r>
      <w:r w:rsidR="00784950" w:rsidRPr="00784950">
        <w:rPr>
          <w:rtl/>
        </w:rPr>
        <w:t>שקל</w:t>
      </w:r>
      <w:r>
        <w:rPr>
          <w:rtl/>
        </w:rPr>
        <w:t xml:space="preserve"> – </w:t>
      </w:r>
      <w:r w:rsidR="00784950" w:rsidRPr="00784950">
        <w:rPr>
          <w:rtl/>
        </w:rPr>
        <w:t>ארבע שעות עבודה לעובד רגיל, ופחות משנייה למנהל בנק.</w:t>
      </w:r>
      <w:r>
        <w:rPr>
          <w:rtl/>
        </w:rPr>
        <w:t xml:space="preserve"> </w:t>
      </w:r>
      <w:r w:rsidR="00784950" w:rsidRPr="00784950">
        <w:rPr>
          <w:rtl/>
        </w:rPr>
        <w:t>זה רק חלק, רק כדי</w:t>
      </w:r>
      <w:r>
        <w:rPr>
          <w:rtl/>
        </w:rPr>
        <w:t xml:space="preserve"> </w:t>
      </w:r>
      <w:r w:rsidR="00784950" w:rsidRPr="00784950">
        <w:rPr>
          <w:rtl/>
        </w:rPr>
        <w:t>לנסות להתחיל לחשוב במושגים המוחשיים, כדי שנוכל להבין מה המשמעות של פער כזה.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פער</w:t>
      </w:r>
      <w:r w:rsidR="00374753">
        <w:rPr>
          <w:rtl/>
        </w:rPr>
        <w:t xml:space="preserve"> </w:t>
      </w:r>
      <w:r w:rsidRPr="00784950">
        <w:rPr>
          <w:rtl/>
        </w:rPr>
        <w:t>דורסני,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פער</w:t>
      </w:r>
      <w:r w:rsidR="00374753">
        <w:rPr>
          <w:rtl/>
        </w:rPr>
        <w:t xml:space="preserve"> </w:t>
      </w:r>
      <w:r w:rsidRPr="00784950">
        <w:rPr>
          <w:rtl/>
        </w:rPr>
        <w:t>בלתי אפשרי, זה פער שמפיל קורבנות יום</w:t>
      </w:r>
      <w:r w:rsidR="00374753">
        <w:rPr>
          <w:rtl/>
        </w:rPr>
        <w:t>-</w:t>
      </w:r>
      <w:r w:rsidRPr="00784950">
        <w:rPr>
          <w:rtl/>
        </w:rPr>
        <w:t>יום ומחסל</w:t>
      </w:r>
      <w:r w:rsidR="00374753">
        <w:rPr>
          <w:rtl/>
        </w:rPr>
        <w:t xml:space="preserve"> </w:t>
      </w:r>
      <w:r w:rsidRPr="00784950">
        <w:rPr>
          <w:rtl/>
        </w:rPr>
        <w:t>זכויות</w:t>
      </w:r>
      <w:r w:rsidR="00374753">
        <w:rPr>
          <w:rtl/>
        </w:rPr>
        <w:t xml:space="preserve"> </w:t>
      </w:r>
      <w:r w:rsidRPr="00784950">
        <w:rPr>
          <w:rtl/>
        </w:rPr>
        <w:t>של ציבור רחב, ואני חושב שאת התקציב הזה צריך לזרוק. התקציב הזה הוא בלתי</w:t>
      </w:r>
      <w:r w:rsidR="00374753">
        <w:rPr>
          <w:rtl/>
        </w:rPr>
        <w:t xml:space="preserve"> </w:t>
      </w:r>
      <w:r w:rsidRPr="00784950">
        <w:rPr>
          <w:rtl/>
        </w:rPr>
        <w:t>מוסרי, מעל התקציב הזה מתנופף דגל שחור, וצריך להפיל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אחמד טיבי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אינו נוכח. חבר הכנסת 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דוד לוי,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כוותיק בבית הזה לא אטעה אם אומר, כי</w:t>
      </w:r>
      <w:r w:rsidR="00374753">
        <w:rPr>
          <w:rtl/>
        </w:rPr>
        <w:t xml:space="preserve"> </w:t>
      </w:r>
      <w:r w:rsidRPr="00784950">
        <w:rPr>
          <w:rtl/>
        </w:rPr>
        <w:t>מראשית</w:t>
      </w:r>
      <w:r w:rsidR="00374753">
        <w:rPr>
          <w:rtl/>
        </w:rPr>
        <w:t xml:space="preserve"> </w:t>
      </w:r>
      <w:r w:rsidRPr="00784950">
        <w:rPr>
          <w:rtl/>
        </w:rPr>
        <w:t>קיומו לא היתה התבזות שכזאת.</w:t>
      </w:r>
      <w:r w:rsidR="00374753">
        <w:rPr>
          <w:rtl/>
        </w:rPr>
        <w:t xml:space="preserve"> </w:t>
      </w:r>
      <w:r w:rsidRPr="00784950">
        <w:rPr>
          <w:rtl/>
        </w:rPr>
        <w:t>אנחנו שותפים בדיון הזה בהתבזות קולקטיבית: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שמכינה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תקציב </w:t>
      </w:r>
      <w:r w:rsidR="00374753">
        <w:rPr>
          <w:rtl/>
        </w:rPr>
        <w:t>–</w:t>
      </w:r>
      <w:r w:rsidRPr="00784950">
        <w:rPr>
          <w:rtl/>
        </w:rPr>
        <w:t xml:space="preserve"> מסתבר שהתקציב הזה בנוי על משאלות לב ולא על הערכה אמיתית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– </w:t>
      </w:r>
      <w:r w:rsidRPr="00784950">
        <w:rPr>
          <w:rtl/>
        </w:rPr>
        <w:t>מושכת</w:t>
      </w:r>
      <w:r w:rsidR="00374753">
        <w:rPr>
          <w:rtl/>
        </w:rPr>
        <w:t xml:space="preserve"> </w:t>
      </w:r>
      <w:r w:rsidRPr="00784950">
        <w:rPr>
          <w:rtl/>
        </w:rPr>
        <w:t>את התקציב, מחזירה אותו, מתקנת אותו; מחזירה אותו שוב, מתקנת</w:t>
      </w:r>
      <w:r w:rsidR="00374753">
        <w:rPr>
          <w:rtl/>
        </w:rPr>
        <w:t xml:space="preserve"> </w:t>
      </w:r>
      <w:r w:rsidRPr="00784950">
        <w:rPr>
          <w:rtl/>
        </w:rPr>
        <w:t>אותו;</w:t>
      </w:r>
      <w:r w:rsidR="00374753">
        <w:rPr>
          <w:rtl/>
        </w:rPr>
        <w:t xml:space="preserve"> </w:t>
      </w:r>
      <w:r w:rsidRPr="00784950">
        <w:rPr>
          <w:rtl/>
        </w:rPr>
        <w:t>מנסה</w:t>
      </w:r>
      <w:r w:rsidR="00374753">
        <w:rPr>
          <w:rtl/>
        </w:rPr>
        <w:t xml:space="preserve"> </w:t>
      </w:r>
      <w:r w:rsidRPr="00784950">
        <w:rPr>
          <w:rtl/>
        </w:rPr>
        <w:t>להגיע</w:t>
      </w:r>
      <w:r w:rsidR="00374753">
        <w:rPr>
          <w:rtl/>
        </w:rPr>
        <w:t xml:space="preserve"> </w:t>
      </w:r>
      <w:r w:rsidRPr="00784950">
        <w:rPr>
          <w:rtl/>
        </w:rPr>
        <w:t>להסכם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הגורמים המאיימים בקואליציה הקולוסלית הזאת, ואמש</w:t>
      </w:r>
      <w:r w:rsidR="00374753">
        <w:rPr>
          <w:rtl/>
        </w:rPr>
        <w:t xml:space="preserve"> </w:t>
      </w:r>
      <w:r w:rsidRPr="00784950">
        <w:rPr>
          <w:rtl/>
        </w:rPr>
        <w:t>היינו</w:t>
      </w:r>
      <w:r w:rsidR="00374753">
        <w:rPr>
          <w:rtl/>
        </w:rPr>
        <w:t xml:space="preserve"> </w:t>
      </w:r>
      <w:r w:rsidRPr="00784950">
        <w:rPr>
          <w:rtl/>
        </w:rPr>
        <w:t>עדים</w:t>
      </w:r>
      <w:r w:rsidR="00374753">
        <w:rPr>
          <w:rtl/>
        </w:rPr>
        <w:t xml:space="preserve"> </w:t>
      </w:r>
      <w:r w:rsidRPr="00784950">
        <w:rPr>
          <w:rtl/>
        </w:rPr>
        <w:t>שוב למין משחק מחבואים מכוער, שבו יושב</w:t>
      </w:r>
      <w:r w:rsidR="00374753">
        <w:rPr>
          <w:rtl/>
        </w:rPr>
        <w:t>-</w:t>
      </w:r>
      <w:r w:rsidRPr="00784950">
        <w:rPr>
          <w:rtl/>
        </w:rPr>
        <w:t>ראש ועדת הכספים מודיע בלילה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הפסקת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הדיונים </w:t>
      </w:r>
      <w:r w:rsidR="00374753">
        <w:rPr>
          <w:rtl/>
        </w:rPr>
        <w:t>–</w:t>
      </w:r>
      <w:r w:rsidRPr="00784950">
        <w:rPr>
          <w:rtl/>
        </w:rPr>
        <w:t xml:space="preserve"> שוב התרוצצות באוצר, מישהו שגה, מישהו טעה, לא הכניסו את מה</w:t>
      </w:r>
      <w:r w:rsidR="00374753">
        <w:rPr>
          <w:rtl/>
        </w:rPr>
        <w:t xml:space="preserve"> </w:t>
      </w:r>
      <w:r w:rsidRPr="00784950">
        <w:rPr>
          <w:rtl/>
        </w:rPr>
        <w:t>שהבטיחו, וכך חוזר חלילה, והעם רואים את הקולות.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כגודלה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הממשלה הזאת גודל האכזבה ממנה. ממשלה גדולה,</w:t>
      </w:r>
      <w:r w:rsidR="00374753">
        <w:rPr>
          <w:rtl/>
        </w:rPr>
        <w:t xml:space="preserve"> </w:t>
      </w:r>
      <w:r w:rsidRPr="00784950">
        <w:rPr>
          <w:rtl/>
        </w:rPr>
        <w:t>ענקית,</w:t>
      </w:r>
      <w:r w:rsidR="00374753">
        <w:rPr>
          <w:rtl/>
        </w:rPr>
        <w:t xml:space="preserve"> </w:t>
      </w:r>
      <w:r w:rsidRPr="00784950">
        <w:rPr>
          <w:rtl/>
        </w:rPr>
        <w:t>קולוסלית, 83 חברי כנסת בקואליציה, ותקציב חיוור שאינו נותן תשובה על שום</w:t>
      </w:r>
      <w:r w:rsidR="00374753">
        <w:rPr>
          <w:rtl/>
        </w:rPr>
        <w:t xml:space="preserve"> </w:t>
      </w:r>
      <w:r w:rsidRPr="00784950">
        <w:rPr>
          <w:rtl/>
        </w:rPr>
        <w:t>בעיה</w:t>
      </w:r>
      <w:r w:rsidR="00374753">
        <w:rPr>
          <w:rtl/>
        </w:rPr>
        <w:t xml:space="preserve"> </w:t>
      </w:r>
      <w:r w:rsidRPr="00784950">
        <w:rPr>
          <w:rtl/>
        </w:rPr>
        <w:t>שהציבור מתחבט בה.</w:t>
      </w:r>
      <w:r w:rsidR="00374753">
        <w:rPr>
          <w:rtl/>
        </w:rPr>
        <w:t xml:space="preserve"> </w:t>
      </w:r>
      <w:r w:rsidRPr="00784950">
        <w:rPr>
          <w:rtl/>
        </w:rPr>
        <w:t>מסתבר יותר ויותר, שמלבד רצונה להמשיך ולהתקיים אין היא</w:t>
      </w:r>
      <w:r w:rsidR="00374753">
        <w:rPr>
          <w:rtl/>
        </w:rPr>
        <w:t xml:space="preserve"> </w:t>
      </w:r>
      <w:r w:rsidRPr="00784950">
        <w:rPr>
          <w:rtl/>
        </w:rPr>
        <w:t>רואה בכלל את המציאות.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שהוא תקציב עוקף בעיות, הוא</w:t>
      </w:r>
      <w:r w:rsidR="00374753">
        <w:rPr>
          <w:rtl/>
        </w:rPr>
        <w:t xml:space="preserve"> </w:t>
      </w:r>
      <w:r w:rsidRPr="00784950">
        <w:rPr>
          <w:rtl/>
        </w:rPr>
        <w:t>איננו</w:t>
      </w:r>
      <w:r w:rsidR="00374753">
        <w:rPr>
          <w:rtl/>
        </w:rPr>
        <w:t xml:space="preserve"> </w:t>
      </w:r>
      <w:r w:rsidRPr="00784950">
        <w:rPr>
          <w:rtl/>
        </w:rPr>
        <w:t>מתמודד</w:t>
      </w:r>
      <w:r w:rsidR="00374753">
        <w:rPr>
          <w:rtl/>
        </w:rPr>
        <w:t xml:space="preserve"> </w:t>
      </w:r>
      <w:r w:rsidRPr="00784950">
        <w:rPr>
          <w:rtl/>
        </w:rPr>
        <w:t>עמן.</w:t>
      </w:r>
      <w:r w:rsidR="00374753">
        <w:rPr>
          <w:rtl/>
        </w:rPr>
        <w:t xml:space="preserve"> </w:t>
      </w:r>
      <w:r w:rsidRPr="00784950">
        <w:rPr>
          <w:rtl/>
        </w:rPr>
        <w:t>בתקציב הזה אין בעיה שמטופלת. בתקציב הזה אין תשובה על שום</w:t>
      </w:r>
      <w:r w:rsidR="00374753">
        <w:rPr>
          <w:rtl/>
        </w:rPr>
        <w:t xml:space="preserve"> </w:t>
      </w:r>
      <w:r w:rsidRPr="00784950">
        <w:rPr>
          <w:rtl/>
        </w:rPr>
        <w:t>סוגיה</w:t>
      </w:r>
      <w:r w:rsidR="00374753">
        <w:rPr>
          <w:rtl/>
        </w:rPr>
        <w:t xml:space="preserve"> </w:t>
      </w:r>
      <w:r w:rsidRPr="00784950">
        <w:rPr>
          <w:rtl/>
        </w:rPr>
        <w:t>הזועקת</w:t>
      </w:r>
      <w:r w:rsidR="00374753">
        <w:rPr>
          <w:rtl/>
        </w:rPr>
        <w:t xml:space="preserve"> </w:t>
      </w:r>
      <w:r w:rsidRPr="00784950">
        <w:rPr>
          <w:rtl/>
        </w:rPr>
        <w:t>היום.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תשובה</w:t>
      </w:r>
      <w:r w:rsidR="00374753">
        <w:rPr>
          <w:rtl/>
        </w:rPr>
        <w:t xml:space="preserve"> </w:t>
      </w:r>
      <w:r w:rsidRPr="00784950">
        <w:rPr>
          <w:rtl/>
        </w:rPr>
        <w:t>למובטלים</w:t>
      </w:r>
      <w:r w:rsidR="00374753">
        <w:rPr>
          <w:rtl/>
        </w:rPr>
        <w:t xml:space="preserve"> </w:t>
      </w:r>
      <w:r w:rsidRPr="00784950">
        <w:rPr>
          <w:rtl/>
        </w:rPr>
        <w:t>שמספרם</w:t>
      </w:r>
      <w:r w:rsidR="00374753">
        <w:rPr>
          <w:rtl/>
        </w:rPr>
        <w:t xml:space="preserve"> </w:t>
      </w:r>
      <w:r w:rsidRPr="00784950">
        <w:rPr>
          <w:rtl/>
        </w:rPr>
        <w:t>הולך וגדל. אין תקדים למספר</w:t>
      </w:r>
      <w:r w:rsidR="00374753">
        <w:rPr>
          <w:rtl/>
        </w:rPr>
        <w:t xml:space="preserve"> </w:t>
      </w:r>
      <w:r w:rsidRPr="00784950">
        <w:rPr>
          <w:rtl/>
        </w:rPr>
        <w:t>המובטלים.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250,000 מובטלים היום, ואנחנו מתבשרים שבשנה הבאה יתפח המספר הזה</w:t>
      </w:r>
      <w:r w:rsidR="00374753">
        <w:rPr>
          <w:rtl/>
        </w:rPr>
        <w:t xml:space="preserve"> </w:t>
      </w:r>
      <w:r w:rsidRPr="00784950">
        <w:rPr>
          <w:rtl/>
        </w:rPr>
        <w:t>עוד יותר ויעלה מעל ל</w:t>
      </w:r>
      <w:r w:rsidR="00374753">
        <w:rPr>
          <w:rtl/>
        </w:rPr>
        <w:t>-</w:t>
      </w:r>
      <w:r w:rsidRPr="00784950">
        <w:rPr>
          <w:rtl/>
        </w:rPr>
        <w:t>300,000 מובטלים.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קיימה דיון אחד על האבטלה? האם היא יצאה ביוזמה אחת? האם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 יודעת מה עובר על המובטלים האלה? יום</w:t>
      </w:r>
      <w:r w:rsidR="00374753">
        <w:rPr>
          <w:rtl/>
        </w:rPr>
        <w:t>-</w:t>
      </w:r>
      <w:r w:rsidRPr="00784950">
        <w:rPr>
          <w:rtl/>
        </w:rPr>
        <w:t>יום אנחנו מתבשרים על עוד מפעל</w:t>
      </w:r>
      <w:r w:rsidR="00374753">
        <w:rPr>
          <w:rtl/>
        </w:rPr>
        <w:t xml:space="preserve"> </w:t>
      </w:r>
      <w:r w:rsidRPr="00784950">
        <w:rPr>
          <w:rtl/>
        </w:rPr>
        <w:t>שנסגר ועל עוד מאות אנשים ובני משפחותיהם היוצאים אל הרחוב, השורפים צמיגים, ואין</w:t>
      </w:r>
      <w:r w:rsidR="00374753">
        <w:rPr>
          <w:rtl/>
        </w:rPr>
        <w:t xml:space="preserve"> </w:t>
      </w:r>
      <w:r w:rsidRPr="00784950">
        <w:rPr>
          <w:rtl/>
        </w:rPr>
        <w:t>שומע,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כתובת.</w:t>
      </w:r>
      <w:r w:rsidR="00374753">
        <w:rPr>
          <w:rtl/>
        </w:rPr>
        <w:t xml:space="preserve"> </w:t>
      </w:r>
      <w:r w:rsidRPr="00784950">
        <w:rPr>
          <w:rtl/>
        </w:rPr>
        <w:t>זו ממשלה גדולה ודלה בחשיבה ובתחושת האחריות. אין ממשלה</w:t>
      </w:r>
      <w:r w:rsidR="00374753">
        <w:rPr>
          <w:rtl/>
        </w:rPr>
        <w:t xml:space="preserve"> </w:t>
      </w:r>
      <w:r w:rsidRPr="00784950">
        <w:rPr>
          <w:rtl/>
        </w:rPr>
        <w:t>היום בישראל.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הזה פתחו הנכים בשביתת רעב. הגיעו אל השבר הנורא מכול. כך נראית</w:t>
      </w:r>
      <w:r w:rsidR="00374753">
        <w:rPr>
          <w:rtl/>
        </w:rPr>
        <w:t xml:space="preserve"> </w:t>
      </w:r>
      <w:r w:rsidRPr="00784950">
        <w:rPr>
          <w:rtl/>
        </w:rPr>
        <w:t>חברה</w:t>
      </w:r>
      <w:r w:rsidR="00374753">
        <w:rPr>
          <w:rtl/>
        </w:rPr>
        <w:t xml:space="preserve"> </w:t>
      </w:r>
      <w:r w:rsidRPr="00784950">
        <w:rPr>
          <w:rtl/>
        </w:rPr>
        <w:t>שאינה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לפתור את בעיית הנכים שבתוכה. והעם זורם כדי להביע את התמיכה</w:t>
      </w:r>
      <w:r w:rsidR="00374753">
        <w:rPr>
          <w:rtl/>
        </w:rPr>
        <w:t xml:space="preserve"> </w:t>
      </w:r>
      <w:r w:rsidRPr="00784950">
        <w:rPr>
          <w:rtl/>
        </w:rPr>
        <w:t>בהם,</w:t>
      </w:r>
      <w:r w:rsidR="00374753">
        <w:rPr>
          <w:rtl/>
        </w:rPr>
        <w:t xml:space="preserve"> </w:t>
      </w:r>
      <w:r w:rsidRPr="00784950">
        <w:rPr>
          <w:rtl/>
        </w:rPr>
        <w:t>וממשלה עיוורת</w:t>
      </w:r>
      <w:r w:rsidR="00374753">
        <w:rPr>
          <w:rtl/>
        </w:rPr>
        <w:t xml:space="preserve"> </w:t>
      </w:r>
      <w:r w:rsidRPr="00784950">
        <w:rPr>
          <w:rtl/>
        </w:rPr>
        <w:t>איננה רוצה לראות את המציאות המרה, הכואבת. הדרמה הזאת בפתח</w:t>
      </w:r>
      <w:r w:rsidR="00374753">
        <w:rPr>
          <w:rtl/>
        </w:rPr>
        <w:t xml:space="preserve"> </w:t>
      </w:r>
      <w:r w:rsidRPr="00784950">
        <w:rPr>
          <w:rtl/>
        </w:rPr>
        <w:t>ביתנו כאן, ואין מי שיטפל.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מאיים,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לממשלה הזאת יש היענות. ואלה יש כנראה רק דרך אחת לשבור אותם </w:t>
      </w:r>
      <w:r w:rsidR="00374753">
        <w:rPr>
          <w:rtl/>
        </w:rPr>
        <w:t xml:space="preserve">– </w:t>
      </w:r>
      <w:r w:rsidRPr="00784950">
        <w:rPr>
          <w:rtl/>
        </w:rPr>
        <w:t>להבאיש</w:t>
      </w:r>
      <w:r w:rsidR="00374753">
        <w:rPr>
          <w:rtl/>
        </w:rPr>
        <w:t xml:space="preserve"> </w:t>
      </w:r>
      <w:r w:rsidRPr="00784950">
        <w:rPr>
          <w:rtl/>
        </w:rPr>
        <w:t>את רוחם ואת ריחם ואת תדמיתם בעיני הציבור, כאילו לא מספיק הגורל שהתאכזר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אפשר היה להבין </w:t>
      </w:r>
      <w:r w:rsidR="00374753">
        <w:rPr>
          <w:rtl/>
        </w:rPr>
        <w:t>–</w:t>
      </w:r>
      <w:r w:rsidRPr="00784950">
        <w:rPr>
          <w:rtl/>
        </w:rPr>
        <w:t xml:space="preserve"> ממשלה אינה יכולה לפתור את הבעיה הזאת השנה, היא הרי יכולה</w:t>
      </w:r>
      <w:r w:rsidR="00374753">
        <w:rPr>
          <w:rtl/>
        </w:rPr>
        <w:t xml:space="preserve"> </w:t>
      </w:r>
      <w:r w:rsidRPr="00784950">
        <w:rPr>
          <w:rtl/>
        </w:rPr>
        <w:t>לחלק את הפתרון לכמה שנים וכל שנה היא תיטיב, אבל גם לזה היא מסרבת.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התאחדנו,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 מסיעות שונות, כי לסוגיה הזאת אין היבט לא מפלגתי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ולא פוליטי </w:t>
      </w:r>
      <w:r w:rsidR="00374753">
        <w:rPr>
          <w:rtl/>
        </w:rPr>
        <w:t>–</w:t>
      </w:r>
      <w:r w:rsidRPr="00784950">
        <w:rPr>
          <w:rtl/>
        </w:rPr>
        <w:t xml:space="preserve"> הם שלנו, הם החוליה הכואבת והסובלת </w:t>
      </w:r>
      <w:r w:rsidR="00374753">
        <w:rPr>
          <w:rtl/>
        </w:rPr>
        <w:t>–</w:t>
      </w:r>
      <w:r w:rsidRPr="00784950">
        <w:rPr>
          <w:rtl/>
        </w:rPr>
        <w:t xml:space="preserve"> והגשנו פטיציה לממשלה, אבל שום</w:t>
      </w:r>
      <w:r w:rsidR="00374753">
        <w:rPr>
          <w:rtl/>
        </w:rPr>
        <w:t xml:space="preserve"> </w:t>
      </w:r>
      <w:r w:rsidRPr="00784950">
        <w:rPr>
          <w:rtl/>
        </w:rPr>
        <w:t>דבר. אין מי שיתייחס. אותם החליטה הממשלה לשבור.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הסטודנטים.</w:t>
      </w:r>
      <w:r w:rsidR="00374753">
        <w:rPr>
          <w:rtl/>
        </w:rPr>
        <w:t xml:space="preserve"> </w:t>
      </w:r>
      <w:r w:rsidRPr="00784950">
        <w:rPr>
          <w:rtl/>
        </w:rPr>
        <w:t>הסכם חתום על</w:t>
      </w:r>
      <w:r w:rsidR="00374753">
        <w:rPr>
          <w:rtl/>
        </w:rPr>
        <w:t>-</w:t>
      </w:r>
      <w:r w:rsidRPr="00784950">
        <w:rPr>
          <w:rtl/>
        </w:rPr>
        <w:t>ידי ממשלה, ועדה מיוחדת שקמה לגבי שכר</w:t>
      </w:r>
      <w:r w:rsidR="00374753">
        <w:rPr>
          <w:rtl/>
        </w:rPr>
        <w:t xml:space="preserve"> </w:t>
      </w:r>
      <w:r w:rsidRPr="00784950">
        <w:rPr>
          <w:rtl/>
        </w:rPr>
        <w:t>הלימוד</w:t>
      </w:r>
      <w:r w:rsidR="00374753">
        <w:rPr>
          <w:rtl/>
        </w:rPr>
        <w:t xml:space="preserve"> </w:t>
      </w:r>
      <w:r w:rsidRPr="00784950">
        <w:rPr>
          <w:rtl/>
        </w:rPr>
        <w:t>שלהם. דוחפים אותם להפגין, להיות בעצם אנשים אשר רק אלת השוטר היא התשובה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אוכלוסיית</w:t>
      </w:r>
      <w:r w:rsidR="00374753">
        <w:rPr>
          <w:rtl/>
        </w:rPr>
        <w:t xml:space="preserve"> </w:t>
      </w:r>
      <w:r w:rsidRPr="00784950">
        <w:rPr>
          <w:rtl/>
        </w:rPr>
        <w:t>המצוקה</w:t>
      </w:r>
      <w:r w:rsidR="00374753">
        <w:rPr>
          <w:rtl/>
        </w:rPr>
        <w:t xml:space="preserve"> </w:t>
      </w:r>
      <w:r w:rsidRPr="00784950">
        <w:rPr>
          <w:rtl/>
        </w:rPr>
        <w:t>ההולכת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וגדלה. והרעב </w:t>
      </w:r>
      <w:r w:rsidR="00374753">
        <w:rPr>
          <w:rtl/>
        </w:rPr>
        <w:t>–</w:t>
      </w:r>
      <w:r w:rsidRPr="00784950">
        <w:rPr>
          <w:rtl/>
        </w:rPr>
        <w:t xml:space="preserve"> היינו מתביישים פעם לומר</w:t>
      </w:r>
      <w:r w:rsidR="00374753">
        <w:rPr>
          <w:rtl/>
        </w:rPr>
        <w:t xml:space="preserve"> </w:t>
      </w:r>
      <w:r w:rsidRPr="00784950">
        <w:rPr>
          <w:rtl/>
        </w:rPr>
        <w:t>שבמדינת</w:t>
      </w:r>
      <w:r w:rsidR="00374753">
        <w:rPr>
          <w:rtl/>
        </w:rPr>
        <w:t xml:space="preserve"> </w:t>
      </w:r>
      <w:r w:rsidRPr="00784950">
        <w:rPr>
          <w:rtl/>
        </w:rPr>
        <w:t>ישראל יש רעבים. היום הם לעיני כול, בעיר ובעיירות הפיתוח. ואנשים מנסים</w:t>
      </w:r>
      <w:r w:rsidR="00374753">
        <w:rPr>
          <w:rtl/>
        </w:rPr>
        <w:t xml:space="preserve"> </w:t>
      </w:r>
      <w:r w:rsidRPr="00784950">
        <w:rPr>
          <w:rtl/>
        </w:rPr>
        <w:t>להתחלק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רואה,</w:t>
      </w:r>
      <w:r w:rsidR="00374753">
        <w:rPr>
          <w:rtl/>
        </w:rPr>
        <w:t xml:space="preserve"> </w:t>
      </w:r>
      <w:r w:rsidRPr="00784950">
        <w:rPr>
          <w:rtl/>
        </w:rPr>
        <w:t>אני עוזר לאסוף מפה ומשם, כדי להקל על מאות</w:t>
      </w:r>
      <w:r w:rsidR="00374753">
        <w:rPr>
          <w:rtl/>
        </w:rPr>
        <w:t xml:space="preserve"> </w:t>
      </w:r>
      <w:r w:rsidRPr="00784950">
        <w:rPr>
          <w:rtl/>
        </w:rPr>
        <w:t>משפחות.</w:t>
      </w:r>
      <w:r w:rsidR="00374753">
        <w:rPr>
          <w:rtl/>
        </w:rPr>
        <w:t xml:space="preserve"> </w:t>
      </w: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אלפים</w:t>
      </w:r>
      <w:r w:rsidR="00374753">
        <w:rPr>
          <w:rtl/>
        </w:rPr>
        <w:t xml:space="preserve"> </w:t>
      </w:r>
      <w:r w:rsidRPr="00784950">
        <w:rPr>
          <w:rtl/>
        </w:rPr>
        <w:t>שאינם יכולים לקיים את הילדים. דור שלם הולך לאיבוד. מדובר</w:t>
      </w:r>
      <w:r w:rsidR="00374753">
        <w:rPr>
          <w:rtl/>
        </w:rPr>
        <w:t xml:space="preserve"> </w:t>
      </w:r>
      <w:r w:rsidRPr="00784950">
        <w:rPr>
          <w:rtl/>
        </w:rPr>
        <w:t>במיליון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300,000</w:t>
      </w:r>
      <w:r w:rsidR="00374753">
        <w:rPr>
          <w:rtl/>
        </w:rPr>
        <w:t xml:space="preserve"> </w:t>
      </w:r>
      <w:r w:rsidRPr="00784950">
        <w:rPr>
          <w:rtl/>
        </w:rPr>
        <w:t>רעבים</w:t>
      </w:r>
      <w:r w:rsidR="00374753">
        <w:rPr>
          <w:rtl/>
        </w:rPr>
        <w:t xml:space="preserve"> </w:t>
      </w:r>
      <w:r w:rsidRPr="00784950">
        <w:rPr>
          <w:rtl/>
        </w:rPr>
        <w:t>בישראל, ובתוכם 500,000 ילדים. חלקם רעבים ללחם, כולם</w:t>
      </w:r>
      <w:r w:rsidR="00374753">
        <w:rPr>
          <w:rtl/>
        </w:rPr>
        <w:t xml:space="preserve"> </w:t>
      </w:r>
      <w:r w:rsidRPr="00784950">
        <w:rPr>
          <w:rtl/>
        </w:rPr>
        <w:t>רעבים</w:t>
      </w:r>
      <w:r w:rsidR="00374753">
        <w:rPr>
          <w:rtl/>
        </w:rPr>
        <w:t xml:space="preserve"> </w:t>
      </w:r>
      <w:r w:rsidRPr="00784950">
        <w:rPr>
          <w:rtl/>
        </w:rPr>
        <w:t>לספר,</w:t>
      </w:r>
      <w:r w:rsidR="00374753">
        <w:rPr>
          <w:rtl/>
        </w:rPr>
        <w:t xml:space="preserve"> </w:t>
      </w:r>
      <w:r w:rsidRPr="00784950">
        <w:rPr>
          <w:rtl/>
        </w:rPr>
        <w:t>לביגוד,</w:t>
      </w:r>
      <w:r w:rsidR="00374753">
        <w:rPr>
          <w:rtl/>
        </w:rPr>
        <w:t xml:space="preserve"> </w:t>
      </w:r>
      <w:r w:rsidRPr="00784950">
        <w:rPr>
          <w:rtl/>
        </w:rPr>
        <w:t>לחוג, לטיול, לפינה חמה. מה יהיה אתם? מה עתידם? מה מקומם</w:t>
      </w:r>
      <w:r w:rsidR="00374753">
        <w:rPr>
          <w:rtl/>
        </w:rPr>
        <w:t xml:space="preserve"> </w:t>
      </w:r>
      <w:r w:rsidRPr="00784950">
        <w:rPr>
          <w:rtl/>
        </w:rPr>
        <w:t>בחברה?</w:t>
      </w:r>
      <w:r w:rsidR="00374753">
        <w:rPr>
          <w:rtl/>
        </w:rPr>
        <w:t xml:space="preserve"> </w:t>
      </w:r>
      <w:r w:rsidRPr="00784950">
        <w:rPr>
          <w:rtl/>
        </w:rPr>
        <w:t>מה הם מפתחים בעצם ימים אלה? סלידה למסודרים? קנאה בסביבה? אולי מעבר לזה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למה שיאהבו את המדינה הזאת? הרי זאת השאלה המרכזית.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את הדולצ'ה ויטה של אלה המתרוצצים למקום שבעבורו משלמים</w:t>
      </w:r>
      <w:r w:rsidR="00374753">
        <w:rPr>
          <w:rtl/>
        </w:rPr>
        <w:t xml:space="preserve"> </w:t>
      </w:r>
      <w:r w:rsidRPr="00784950">
        <w:rPr>
          <w:rtl/>
        </w:rPr>
        <w:t>1,000 דולר לארוחת ערב עם הנשיא לשעבר קלינטון. אוי לעיניים הרואות. ובחלקם הגדול</w:t>
      </w:r>
      <w:r w:rsidR="00374753">
        <w:rPr>
          <w:rtl/>
        </w:rPr>
        <w:t xml:space="preserve"> </w:t>
      </w:r>
      <w:r w:rsidRPr="00784950">
        <w:rPr>
          <w:rtl/>
        </w:rPr>
        <w:t>החברות משלמות. זאת אומרת, כל אזרח משלם עבור התאווה הזאת של הנובוריש.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הממשלה הזאת אטמה את אוזניה. היא גם לא רואה, היא עושה את</w:t>
      </w:r>
      <w:r w:rsidR="00374753">
        <w:rPr>
          <w:rtl/>
        </w:rPr>
        <w:t xml:space="preserve"> </w:t>
      </w:r>
      <w:r w:rsidRPr="00784950">
        <w:rPr>
          <w:rtl/>
        </w:rPr>
        <w:t>עצמה</w:t>
      </w:r>
      <w:r w:rsidR="00374753">
        <w:rPr>
          <w:rtl/>
        </w:rPr>
        <w:t xml:space="preserve"> </w:t>
      </w:r>
      <w:r w:rsidRPr="00784950">
        <w:rPr>
          <w:rtl/>
        </w:rPr>
        <w:t>כבת</w:t>
      </w:r>
      <w:r w:rsidR="00374753">
        <w:rPr>
          <w:rtl/>
        </w:rPr>
        <w:t>-</w:t>
      </w:r>
      <w:r w:rsidRPr="00784950">
        <w:rPr>
          <w:rtl/>
        </w:rPr>
        <w:t>יענה.</w:t>
      </w:r>
      <w:r w:rsidR="00374753">
        <w:rPr>
          <w:rtl/>
        </w:rPr>
        <w:t xml:space="preserve"> </w:t>
      </w:r>
      <w:r w:rsidRPr="00784950">
        <w:rPr>
          <w:rtl/>
        </w:rPr>
        <w:t>חולים מתים באין ביכולתם לשלם עבור תרופות. רופאים זועקים זאת.</w:t>
      </w:r>
      <w:r w:rsidR="00374753">
        <w:rPr>
          <w:rtl/>
        </w:rPr>
        <w:t xml:space="preserve"> </w:t>
      </w:r>
      <w:r w:rsidRPr="00784950">
        <w:rPr>
          <w:rtl/>
        </w:rPr>
        <w:t>האם יש התאכזרות גדולה מזו?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לבשר</w:t>
      </w:r>
      <w:r w:rsidR="00374753">
        <w:rPr>
          <w:rtl/>
        </w:rPr>
        <w:t xml:space="preserve"> </w:t>
      </w:r>
      <w:r w:rsidRPr="00784950">
        <w:rPr>
          <w:rtl/>
        </w:rPr>
        <w:t>לנו?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מערכת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קורסת היום,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לנגד</w:t>
      </w:r>
      <w:r w:rsidR="00374753">
        <w:rPr>
          <w:rtl/>
        </w:rPr>
        <w:t xml:space="preserve"> </w:t>
      </w:r>
      <w:r w:rsidRPr="00784950">
        <w:rPr>
          <w:rtl/>
        </w:rPr>
        <w:t>עינינו</w:t>
      </w:r>
      <w:r w:rsidR="00374753">
        <w:rPr>
          <w:rtl/>
        </w:rPr>
        <w:t xml:space="preserve"> </w:t>
      </w:r>
      <w:r w:rsidRPr="00784950">
        <w:rPr>
          <w:rtl/>
        </w:rPr>
        <w:t>מפעל</w:t>
      </w:r>
      <w:r w:rsidR="00374753">
        <w:rPr>
          <w:rtl/>
        </w:rPr>
        <w:t xml:space="preserve"> </w:t>
      </w:r>
      <w:r w:rsidRPr="00784950">
        <w:rPr>
          <w:rtl/>
        </w:rPr>
        <w:t>לאומי מתמוטט יום</w:t>
      </w:r>
      <w:r w:rsidR="00374753">
        <w:rPr>
          <w:rtl/>
        </w:rPr>
        <w:t>-</w:t>
      </w:r>
      <w:r w:rsidRPr="00784950">
        <w:rPr>
          <w:rtl/>
        </w:rPr>
        <w:t>יום. עשרות אלפי עסקים פרטיים</w:t>
      </w:r>
      <w:r w:rsidR="00374753">
        <w:rPr>
          <w:rtl/>
        </w:rPr>
        <w:t xml:space="preserve"> </w:t>
      </w:r>
      <w:r w:rsidRPr="00784950">
        <w:rPr>
          <w:rtl/>
        </w:rPr>
        <w:t>מתמוטטים,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כתובת.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השקעות </w:t>
      </w:r>
      <w:r w:rsidR="00374753">
        <w:rPr>
          <w:rtl/>
        </w:rPr>
        <w:t>–</w:t>
      </w:r>
      <w:r w:rsidRPr="00784950">
        <w:rPr>
          <w:rtl/>
        </w:rPr>
        <w:t xml:space="preserve"> אין. וממשלה מדברת על מצב חירום וממשיכה</w:t>
      </w:r>
      <w:r w:rsidR="00374753">
        <w:rPr>
          <w:rtl/>
        </w:rPr>
        <w:t xml:space="preserve"> </w:t>
      </w:r>
      <w:r w:rsidRPr="00784950">
        <w:rPr>
          <w:rtl/>
        </w:rPr>
        <w:t>בבזבזנות</w:t>
      </w:r>
      <w:r w:rsidR="00374753">
        <w:rPr>
          <w:rtl/>
        </w:rPr>
        <w:t xml:space="preserve"> </w:t>
      </w:r>
      <w:r w:rsidRPr="00784950">
        <w:rPr>
          <w:rtl/>
        </w:rPr>
        <w:t>שלה</w:t>
      </w:r>
      <w:r w:rsidR="00374753">
        <w:rPr>
          <w:rtl/>
        </w:rPr>
        <w:t xml:space="preserve"> </w:t>
      </w:r>
      <w:r w:rsidRPr="00784950">
        <w:rPr>
          <w:rtl/>
        </w:rPr>
        <w:t>בקיום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שכזאת, קולוסלית, גדולה, עם משרדים ודוברים ועוזרים</w:t>
      </w:r>
      <w:r w:rsidR="00374753">
        <w:rPr>
          <w:rtl/>
        </w:rPr>
        <w:t xml:space="preserve"> </w:t>
      </w:r>
      <w:r w:rsidRPr="00784950">
        <w:rPr>
          <w:rtl/>
        </w:rPr>
        <w:t>ופקידות,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איפה היא? איפה היא? אפילו לבוא לשמוע מה בפי חברי הכנסת </w:t>
      </w:r>
      <w:r w:rsidR="00374753">
        <w:rPr>
          <w:rtl/>
        </w:rPr>
        <w:t>–</w:t>
      </w:r>
      <w:r w:rsidRPr="00784950">
        <w:rPr>
          <w:rtl/>
        </w:rPr>
        <w:t xml:space="preserve"> שולחנה</w:t>
      </w:r>
      <w:r w:rsidR="00374753">
        <w:rPr>
          <w:rtl/>
        </w:rPr>
        <w:t xml:space="preserve"> </w:t>
      </w:r>
      <w:r w:rsidRPr="00784950">
        <w:rPr>
          <w:rtl/>
        </w:rPr>
        <w:t>יתום.</w:t>
      </w:r>
      <w:r w:rsidR="00374753">
        <w:rPr>
          <w:rtl/>
        </w:rPr>
        <w:t xml:space="preserve"> </w:t>
      </w:r>
      <w:r w:rsidRPr="00784950">
        <w:rPr>
          <w:rtl/>
        </w:rPr>
        <w:t>הרחיבו</w:t>
      </w:r>
      <w:r w:rsidR="00374753">
        <w:rPr>
          <w:rtl/>
        </w:rPr>
        <w:t xml:space="preserve"> </w:t>
      </w:r>
      <w:r w:rsidRPr="00784950">
        <w:rPr>
          <w:rtl/>
        </w:rPr>
        <w:t>אותו,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גדול.</w:t>
      </w:r>
      <w:r w:rsidR="00374753">
        <w:rPr>
          <w:rtl/>
        </w:rPr>
        <w:t xml:space="preserve"> </w:t>
      </w:r>
      <w:r w:rsidRPr="00784950">
        <w:rPr>
          <w:rtl/>
        </w:rPr>
        <w:t>אני מנסה לדמיין מי יושב בכיסא הזה, מי בכיסא</w:t>
      </w:r>
      <w:r w:rsidR="00374753">
        <w:rPr>
          <w:rtl/>
        </w:rPr>
        <w:t xml:space="preserve"> </w:t>
      </w:r>
      <w:r w:rsidRPr="00784950">
        <w:rPr>
          <w:rtl/>
        </w:rPr>
        <w:t>השני,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בצד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אבל אינני זוכר מרוב השרים. מה תפקידם? מי יקום פה להתייחס</w:t>
      </w:r>
      <w:r w:rsidR="00374753">
        <w:rPr>
          <w:rtl/>
        </w:rPr>
        <w:t xml:space="preserve"> </w:t>
      </w:r>
      <w:r w:rsidRPr="00784950">
        <w:rPr>
          <w:rtl/>
        </w:rPr>
        <w:t>לדברים האלה על בעיות כואבות, בעיות של חברה ומדינה?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כשמדובר</w:t>
      </w:r>
      <w:r w:rsidR="00374753">
        <w:rPr>
          <w:rtl/>
        </w:rPr>
        <w:t xml:space="preserve"> </w:t>
      </w:r>
      <w:r w:rsidRPr="00784950">
        <w:rPr>
          <w:rtl/>
        </w:rPr>
        <w:t>בנושא מדיני, כולם מומחים. כולם שרי ביטחון. אבל בנושאים שעליהם הם</w:t>
      </w:r>
      <w:r w:rsidR="00374753">
        <w:rPr>
          <w:rtl/>
        </w:rPr>
        <w:t xml:space="preserve"> </w:t>
      </w:r>
      <w:r w:rsidRPr="00784950">
        <w:rPr>
          <w:rtl/>
        </w:rPr>
        <w:t>מופקדים,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בורחים.</w:t>
      </w:r>
      <w:r w:rsidR="00374753">
        <w:rPr>
          <w:rtl/>
        </w:rPr>
        <w:t xml:space="preserve"> </w:t>
      </w:r>
      <w:r w:rsidRPr="00784950">
        <w:rPr>
          <w:rtl/>
        </w:rPr>
        <w:t>מי יתייצב היום? מי יסביר למובטלים? מי ידבר אל האמא שאין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אוכל</w:t>
      </w:r>
      <w:r w:rsidR="00374753">
        <w:rPr>
          <w:rtl/>
        </w:rPr>
        <w:t xml:space="preserve"> </w:t>
      </w:r>
      <w:r w:rsidRPr="00784950">
        <w:rPr>
          <w:rtl/>
        </w:rPr>
        <w:t>ובגד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לילד? מי ידבר אל המשפחה שזורקים אותה מהבית </w:t>
      </w:r>
      <w:r w:rsidR="00374753">
        <w:rPr>
          <w:rtl/>
        </w:rPr>
        <w:t>–</w:t>
      </w:r>
      <w:r w:rsidRPr="00784950">
        <w:rPr>
          <w:rtl/>
        </w:rPr>
        <w:t xml:space="preserve"> היא והילדים שלה </w:t>
      </w:r>
      <w:r w:rsidR="00374753">
        <w:rPr>
          <w:rtl/>
        </w:rPr>
        <w:t xml:space="preserve">– </w:t>
      </w:r>
      <w:r w:rsidRPr="00784950">
        <w:rPr>
          <w:rtl/>
        </w:rPr>
        <w:t>משום שמפאת המצב אינה יכולה לעמוד בתשלומי המשכנתה? אחד שיקום אין בנמצא. זה מצעד</w:t>
      </w:r>
      <w:r w:rsidR="00374753">
        <w:rPr>
          <w:rtl/>
        </w:rPr>
        <w:t xml:space="preserve"> </w:t>
      </w:r>
      <w:r w:rsidRPr="00784950">
        <w:rPr>
          <w:rtl/>
        </w:rPr>
        <w:t>המסכות.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מהריבוי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לא זוכר את הפרצופים. זו ממשלה גדולה וחיוורת שאיננה ממלאת את</w:t>
      </w:r>
      <w:r w:rsidR="00374753">
        <w:rPr>
          <w:rtl/>
        </w:rPr>
        <w:t xml:space="preserve"> </w:t>
      </w:r>
      <w:r w:rsidRPr="00784950">
        <w:rPr>
          <w:rtl/>
        </w:rPr>
        <w:t>הדבר המינימלי לאחריות. ביטוי של אחריות.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תחום,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אחת נוכחנו לדעת שאין לממשלה הזאת שום</w:t>
      </w:r>
      <w:r w:rsidR="00374753">
        <w:rPr>
          <w:rtl/>
        </w:rPr>
        <w:t xml:space="preserve"> </w:t>
      </w:r>
      <w:r w:rsidRPr="00784950">
        <w:rPr>
          <w:rtl/>
        </w:rPr>
        <w:t>כיוון,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מדיניות.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אפילו </w:t>
      </w:r>
      <w:r w:rsidR="00374753">
        <w:rPr>
          <w:rtl/>
        </w:rPr>
        <w:t>–</w:t>
      </w:r>
      <w:r w:rsidRPr="00784950">
        <w:rPr>
          <w:rtl/>
        </w:rPr>
        <w:t xml:space="preserve"> הייתי מגדיר זאת </w:t>
      </w:r>
      <w:r w:rsidR="00374753">
        <w:rPr>
          <w:rtl/>
        </w:rPr>
        <w:t>–</w:t>
      </w:r>
      <w:r w:rsidRPr="00784950">
        <w:rPr>
          <w:rtl/>
        </w:rPr>
        <w:t xml:space="preserve"> בשורה לתחום אחד מני</w:t>
      </w:r>
      <w:r w:rsidR="00374753">
        <w:rPr>
          <w:rtl/>
        </w:rPr>
        <w:t xml:space="preserve"> </w:t>
      </w:r>
      <w:r w:rsidRPr="00784950">
        <w:rPr>
          <w:rtl/>
        </w:rPr>
        <w:t>רבים.</w:t>
      </w:r>
      <w:r w:rsidR="00374753">
        <w:rPr>
          <w:rtl/>
        </w:rPr>
        <w:t xml:space="preserve"> </w:t>
      </w:r>
      <w:r w:rsidRPr="00784950">
        <w:rPr>
          <w:rtl/>
        </w:rPr>
        <w:t>מה שמעסיק אותה זה להתקיים, ואם צריך לטייח, אז מטייחים. אם בתחום המדיני</w:t>
      </w:r>
      <w:r w:rsidR="00374753">
        <w:rPr>
          <w:rtl/>
        </w:rPr>
        <w:t xml:space="preserve"> </w:t>
      </w:r>
      <w:r w:rsidRPr="00784950">
        <w:rPr>
          <w:rtl/>
        </w:rPr>
        <w:t>אסור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החלטות פן יתגלעו חילוקי דעות ואזי יש סכנה לממשלה הזאת, אז לא דנים.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מקבלים.</w:t>
      </w:r>
      <w:r w:rsidR="00374753">
        <w:rPr>
          <w:rtl/>
        </w:rPr>
        <w:t xml:space="preserve"> </w:t>
      </w:r>
      <w:r w:rsidRPr="00784950">
        <w:rPr>
          <w:rtl/>
        </w:rPr>
        <w:t>משום כך לממשלה יש כמה עמדות. יכול ראש הממשלה לדבר על קו, יכול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החוץ</w:t>
      </w:r>
      <w:r w:rsidR="00374753">
        <w:rPr>
          <w:rtl/>
        </w:rPr>
        <w:t xml:space="preserve"> </w:t>
      </w:r>
      <w:r w:rsidRPr="00784950">
        <w:rPr>
          <w:rtl/>
        </w:rPr>
        <w:t>לדבר על קו מנוגד לחלוטין, להכין גם כן מסמך שראש הממשלה משדר מפה שהוא</w:t>
      </w:r>
      <w:r w:rsidR="00374753">
        <w:rPr>
          <w:rtl/>
        </w:rPr>
        <w:t xml:space="preserve"> </w:t>
      </w:r>
      <w:r w:rsidRPr="00784950">
        <w:rPr>
          <w:rtl/>
        </w:rPr>
        <w:t>מתנגד</w:t>
      </w:r>
      <w:r w:rsidR="00374753">
        <w:rPr>
          <w:rtl/>
        </w:rPr>
        <w:t xml:space="preserve"> </w:t>
      </w:r>
      <w:r w:rsidRPr="00784950">
        <w:rPr>
          <w:rtl/>
        </w:rPr>
        <w:t>לו,</w:t>
      </w:r>
      <w:r w:rsidR="00374753">
        <w:rPr>
          <w:rtl/>
        </w:rPr>
        <w:t xml:space="preserve"> </w:t>
      </w:r>
      <w:r w:rsidRPr="00784950">
        <w:rPr>
          <w:rtl/>
        </w:rPr>
        <w:t>וכך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חיים</w:t>
      </w:r>
      <w:r w:rsidR="00374753">
        <w:rPr>
          <w:rtl/>
        </w:rPr>
        <w:t xml:space="preserve"> </w:t>
      </w:r>
      <w:r w:rsidRPr="00784950">
        <w:rPr>
          <w:rtl/>
        </w:rPr>
        <w:t>באנומליה ובהריסה של כל המוסכמות הממלכתיות שמדינה</w:t>
      </w:r>
      <w:r w:rsidR="00374753">
        <w:rPr>
          <w:rtl/>
        </w:rPr>
        <w:t xml:space="preserve"> </w:t>
      </w:r>
      <w:r w:rsidRPr="00784950">
        <w:rPr>
          <w:rtl/>
        </w:rPr>
        <w:t>נשענת עליהן.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 הזאת, שאצבע מאשימה של רבים כל כך מופנית למצחה </w:t>
      </w:r>
      <w:r w:rsidR="00374753">
        <w:rPr>
          <w:rtl/>
        </w:rPr>
        <w:t xml:space="preserve">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כתם</w:t>
      </w:r>
      <w:r w:rsidR="00374753">
        <w:rPr>
          <w:rtl/>
        </w:rPr>
        <w:t xml:space="preserve"> </w:t>
      </w:r>
      <w:r w:rsidRPr="00784950">
        <w:rPr>
          <w:rtl/>
        </w:rPr>
        <w:t>כי אם נכונות וחוצפה לקבל את דרכה כאילו דבר לא קורה, כדבר שיכול להחזיק</w:t>
      </w:r>
      <w:r w:rsidR="00374753">
        <w:rPr>
          <w:rtl/>
        </w:rPr>
        <w:t xml:space="preserve"> </w:t>
      </w:r>
      <w:r w:rsidRPr="00784950">
        <w:rPr>
          <w:rtl/>
        </w:rPr>
        <w:t>מעמד.</w:t>
      </w:r>
      <w:r w:rsidR="00374753">
        <w:rPr>
          <w:rtl/>
        </w:rPr>
        <w:t xml:space="preserve"> </w:t>
      </w:r>
      <w:r w:rsidRPr="00784950">
        <w:rPr>
          <w:rtl/>
        </w:rPr>
        <w:t>המדינה והחברה על סף תהום, המשבר נורא. ככל שהממשלה הזאת תלך, תתפרק, מהר</w:t>
      </w:r>
      <w:r w:rsidR="00374753">
        <w:rPr>
          <w:rtl/>
        </w:rPr>
        <w:t xml:space="preserve"> </w:t>
      </w:r>
      <w:r w:rsidRPr="00784950">
        <w:rPr>
          <w:rtl/>
        </w:rPr>
        <w:t>יותר כן ייטב, כי גם את הכנסת היא הפכה ללא רלוונטית. משום שכדי לשמור על האנסמבל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בתשלום,</w:t>
      </w:r>
      <w:r w:rsidR="00374753">
        <w:rPr>
          <w:rtl/>
        </w:rPr>
        <w:t xml:space="preserve"> </w:t>
      </w:r>
      <w:r w:rsidRPr="00784950">
        <w:rPr>
          <w:rtl/>
        </w:rPr>
        <w:t>לרגע נדמה לך שכל אלה שזעקו תמול</w:t>
      </w:r>
      <w:r w:rsidR="00374753">
        <w:rPr>
          <w:rtl/>
        </w:rPr>
        <w:t>-</w:t>
      </w:r>
      <w:r w:rsidRPr="00784950">
        <w:rPr>
          <w:rtl/>
        </w:rPr>
        <w:t>שלשום אל הציבור ושיגעו את הציבור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המשפחות</w:t>
      </w:r>
      <w:r w:rsidR="00374753">
        <w:rPr>
          <w:rtl/>
        </w:rPr>
        <w:t xml:space="preserve"> </w:t>
      </w:r>
      <w:r w:rsidRPr="00784950">
        <w:rPr>
          <w:rtl/>
        </w:rPr>
        <w:t>ונתנו</w:t>
      </w:r>
      <w:r w:rsidR="00374753">
        <w:rPr>
          <w:rtl/>
        </w:rPr>
        <w:t xml:space="preserve"> </w:t>
      </w:r>
      <w:r w:rsidRPr="00784950">
        <w:rPr>
          <w:rtl/>
        </w:rPr>
        <w:t>ביטוי לתלאותיהם ולקשיים שלהם, נעלמו. כשהם מקבלים את ליטרת</w:t>
      </w:r>
      <w:r w:rsidR="00374753">
        <w:rPr>
          <w:rtl/>
        </w:rPr>
        <w:t xml:space="preserve"> </w:t>
      </w:r>
      <w:r w:rsidRPr="00784950">
        <w:rPr>
          <w:rtl/>
        </w:rPr>
        <w:t>הבשר שלהם, אזי ידם מורמת אוטומטית.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כתב אישום נגד הממשלה, הייתי אומר, אדוני היושב</w:t>
      </w:r>
      <w:r w:rsidR="00374753">
        <w:rPr>
          <w:rtl/>
        </w:rPr>
        <w:t>-</w:t>
      </w:r>
      <w:r w:rsidRPr="00784950">
        <w:rPr>
          <w:rtl/>
        </w:rPr>
        <w:t>ראש, גם נגד הכנסת כולה,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 משקל למה שאנחנו אומרים כאשר האנסמבל הלא</w:t>
      </w:r>
      <w:r w:rsidR="00374753">
        <w:rPr>
          <w:rtl/>
        </w:rPr>
        <w:t>-</w:t>
      </w:r>
      <w:r w:rsidRPr="00784950">
        <w:rPr>
          <w:rtl/>
        </w:rPr>
        <w:t>נמצא פה, השולחן היתום הזה</w:t>
      </w:r>
      <w:r w:rsidR="00374753">
        <w:rPr>
          <w:rtl/>
        </w:rPr>
        <w:t xml:space="preserve"> </w:t>
      </w:r>
      <w:r w:rsidRPr="00784950">
        <w:rPr>
          <w:rtl/>
        </w:rPr>
        <w:t>ממשיך בדרך נלוזה כזאת בחוצפה ובהפקרות.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אברהם שוחט וחבר הכנסת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פז. בבקשה,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קשה מאוד לדבר אחרי חבר הכנסת דוד לוי, שדיבר</w:t>
      </w:r>
      <w:r w:rsidR="00374753">
        <w:rPr>
          <w:rtl/>
        </w:rPr>
        <w:t xml:space="preserve"> </w:t>
      </w:r>
      <w:r w:rsidRPr="00784950">
        <w:rPr>
          <w:rtl/>
        </w:rPr>
        <w:t>ואמר פה דברים בדם לבו, אבל אני רוצה להמשיך דווקא מדברי הסיום של חברי חבר הכנסת</w:t>
      </w:r>
      <w:r w:rsidR="00374753">
        <w:rPr>
          <w:rtl/>
        </w:rPr>
        <w:t xml:space="preserve"> </w:t>
      </w:r>
      <w:r w:rsidRPr="00784950">
        <w:rPr>
          <w:rtl/>
        </w:rPr>
        <w:t>דוד לוי.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חושב שצריך היה היום, במקום לקיים דיון</w:t>
      </w:r>
      <w:r w:rsidR="00374753">
        <w:rPr>
          <w:rtl/>
        </w:rPr>
        <w:t xml:space="preserve"> </w:t>
      </w:r>
      <w:r w:rsidRPr="00784950">
        <w:rPr>
          <w:rtl/>
        </w:rPr>
        <w:t>מסורבל,</w:t>
      </w:r>
      <w:r w:rsidR="00374753">
        <w:rPr>
          <w:rtl/>
        </w:rPr>
        <w:t xml:space="preserve"> </w:t>
      </w:r>
      <w:r w:rsidRPr="00784950">
        <w:rPr>
          <w:rtl/>
        </w:rPr>
        <w:t>חסר</w:t>
      </w:r>
      <w:r w:rsidR="00374753">
        <w:rPr>
          <w:rtl/>
        </w:rPr>
        <w:t xml:space="preserve"> </w:t>
      </w:r>
      <w:r w:rsidRPr="00784950">
        <w:rPr>
          <w:rtl/>
        </w:rPr>
        <w:t>תועלת, חסר תכלית על חוק הסדרים, שהוא בעצם לא חוק הסדרים אלא הרכב</w:t>
      </w:r>
      <w:r w:rsidR="00374753">
        <w:rPr>
          <w:rtl/>
        </w:rPr>
        <w:t xml:space="preserve"> </w:t>
      </w:r>
      <w:r w:rsidRPr="00784950">
        <w:rPr>
          <w:rtl/>
        </w:rPr>
        <w:t>של כל מיני חוקים ששינו אחת, שתיים, שלוש, ארבע, ובמקום לדבר על חוק תקציב המדינה</w:t>
      </w:r>
      <w:r w:rsidR="00374753">
        <w:rPr>
          <w:rtl/>
        </w:rPr>
        <w:t xml:space="preserve"> – </w:t>
      </w:r>
      <w:r w:rsidRPr="00784950">
        <w:rPr>
          <w:rtl/>
        </w:rPr>
        <w:t>מישהו</w:t>
      </w:r>
      <w:r w:rsidR="00374753">
        <w:rPr>
          <w:rtl/>
        </w:rPr>
        <w:t xml:space="preserve"> </w:t>
      </w:r>
      <w:r w:rsidRPr="00784950">
        <w:rPr>
          <w:rtl/>
        </w:rPr>
        <w:t>אמר: חגיגה ביום שמעבירים את התקציב. איזו חגיגה? לא חגיגה ולא נעליים.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זה, אני חושב שהיינו צריכים לדון היום בהקמת ועדת חקירה ממלכתית</w:t>
      </w:r>
      <w:r w:rsidR="00374753">
        <w:rPr>
          <w:rtl/>
        </w:rPr>
        <w:t xml:space="preserve"> </w:t>
      </w:r>
      <w:r w:rsidRPr="00784950">
        <w:rPr>
          <w:rtl/>
        </w:rPr>
        <w:t>שתבדוק את ההתנהלות של הממשלה הזאת, של ראש הממשלה ושל שר האוצר בכל הקשור לתקציב</w:t>
      </w:r>
      <w:r w:rsidR="00374753">
        <w:rPr>
          <w:rtl/>
        </w:rPr>
        <w:t xml:space="preserve"> </w:t>
      </w:r>
      <w:r w:rsidRPr="00784950">
        <w:rPr>
          <w:rtl/>
        </w:rPr>
        <w:t>ולהגשתו.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שאנחנו צריכים לעשות זאת משום שהתוצאות של ההתנהלות הזאת, שהן כבר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קשות</w:t>
      </w:r>
      <w:r w:rsidR="00374753">
        <w:rPr>
          <w:rtl/>
        </w:rPr>
        <w:t xml:space="preserve"> – </w:t>
      </w:r>
      <w:r w:rsidRPr="00784950">
        <w:rPr>
          <w:rtl/>
        </w:rPr>
        <w:t>כבר יש כמעט 250,000 מובטלים, כבר יש 300,000 ילדים רעבים, כבר יש</w:t>
      </w:r>
      <w:r w:rsidR="00374753">
        <w:rPr>
          <w:rtl/>
        </w:rPr>
        <w:t xml:space="preserve"> </w:t>
      </w:r>
      <w:r w:rsidRPr="00784950">
        <w:rPr>
          <w:rtl/>
        </w:rPr>
        <w:t>500,000</w:t>
      </w:r>
      <w:r w:rsidR="00374753">
        <w:rPr>
          <w:rtl/>
        </w:rPr>
        <w:t xml:space="preserve"> </w:t>
      </w:r>
      <w:r w:rsidRPr="00784950">
        <w:rPr>
          <w:rtl/>
        </w:rPr>
        <w:t>עניים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העוני, אבל התוצאות של התקציב הזה יהיו קשות שבעתיים,</w:t>
      </w:r>
      <w:r w:rsidR="00374753">
        <w:rPr>
          <w:rtl/>
        </w:rPr>
        <w:t xml:space="preserve"> </w:t>
      </w:r>
      <w:r w:rsidRPr="00784950">
        <w:rPr>
          <w:rtl/>
        </w:rPr>
        <w:t>בהקדם ובמהרה.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לשעבר, שאתמול אמר שבעוד חודש</w:t>
      </w:r>
      <w:r w:rsidR="00374753">
        <w:rPr>
          <w:rtl/>
        </w:rPr>
        <w:t>-</w:t>
      </w:r>
      <w:r w:rsidRPr="00784950">
        <w:rPr>
          <w:rtl/>
        </w:rPr>
        <w:t>חודשיים יהיה צורך להגיש</w:t>
      </w:r>
      <w:r w:rsidR="00374753">
        <w:rPr>
          <w:rtl/>
        </w:rPr>
        <w:t xml:space="preserve"> </w:t>
      </w:r>
      <w:r w:rsidRPr="00784950">
        <w:rPr>
          <w:rtl/>
        </w:rPr>
        <w:t>תקציב אחר, לגמרי אחר, משום שיהיה בתקציב מחסור ענק כתוצאה מירידה בהכנסות.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חושב, שמה שעומד לקרות </w:t>
      </w:r>
      <w:r w:rsidR="00374753">
        <w:rPr>
          <w:rtl/>
        </w:rPr>
        <w:t>–</w:t>
      </w:r>
      <w:r w:rsidRPr="00784950">
        <w:rPr>
          <w:rtl/>
        </w:rPr>
        <w:t xml:space="preserve"> ולכן אנחנו צריכים להקים ועדת חקירה שתבדוק 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המחדלים האלה </w:t>
      </w:r>
      <w:r w:rsidR="00374753">
        <w:rPr>
          <w:rtl/>
        </w:rPr>
        <w:t>–</w:t>
      </w:r>
      <w:r w:rsidRPr="00784950">
        <w:rPr>
          <w:rtl/>
        </w:rPr>
        <w:t xml:space="preserve"> הוא, שיהיו לנו יותר שביתות רעב, שכבר היום התחילו בהן הנכים,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הפגנות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מובטלים ויהיו לנו יותר התפרצויות של אנשים שנמצאים</w:t>
      </w:r>
      <w:r w:rsidR="00374753">
        <w:rPr>
          <w:rtl/>
        </w:rPr>
        <w:t xml:space="preserve"> </w:t>
      </w:r>
      <w:r w:rsidRPr="00784950">
        <w:rPr>
          <w:rtl/>
        </w:rPr>
        <w:t>מתחת לקו העוני, ואז אולי באמת נתחיל לדבר על ועדת חקירה.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אומרת</w:t>
      </w:r>
      <w:r w:rsidR="00374753">
        <w:rPr>
          <w:rtl/>
        </w:rPr>
        <w:t xml:space="preserve"> </w:t>
      </w:r>
      <w:r w:rsidRPr="00784950">
        <w:rPr>
          <w:rtl/>
        </w:rPr>
        <w:t>לנו המנהיגות הכלכלית העכשווית, ראש הממשלה ושר האוצר: מה אתם רוצים?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קשה. יש אינתיפאדה, יש משבר היי</w:t>
      </w:r>
      <w:r w:rsidR="00374753">
        <w:rPr>
          <w:rtl/>
        </w:rPr>
        <w:t>-</w:t>
      </w:r>
      <w:r w:rsidRPr="00784950">
        <w:rPr>
          <w:rtl/>
        </w:rPr>
        <w:t>טק, קרה מה שקרה בספטמבר, ויש לכך השפעה על</w:t>
      </w:r>
      <w:r w:rsidR="00374753">
        <w:rPr>
          <w:rtl/>
        </w:rPr>
        <w:t xml:space="preserve"> </w:t>
      </w:r>
      <w:r w:rsidRPr="00784950">
        <w:rPr>
          <w:rtl/>
        </w:rPr>
        <w:t>הכלכלה.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 אומר, מנהיגות נבחנת דווקא בשעות קשות. לא חוכמה להיות שר אוצר</w:t>
      </w:r>
      <w:r w:rsidR="00374753">
        <w:rPr>
          <w:rtl/>
        </w:rPr>
        <w:t xml:space="preserve"> </w:t>
      </w:r>
      <w:r w:rsidRPr="00784950">
        <w:rPr>
          <w:rtl/>
        </w:rPr>
        <w:t>כשיש</w:t>
      </w:r>
      <w:r w:rsidR="00374753">
        <w:rPr>
          <w:rtl/>
        </w:rPr>
        <w:t xml:space="preserve"> </w:t>
      </w:r>
      <w:r w:rsidRPr="00784950">
        <w:rPr>
          <w:rtl/>
        </w:rPr>
        <w:t>צמיחה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</w:t>
      </w:r>
      <w:r w:rsidR="00374753" w:rsidRPr="00784950">
        <w:rPr>
          <w:rtl/>
        </w:rPr>
        <w:t>6</w:t>
      </w:r>
      <w:r w:rsidR="00374753">
        <w:rPr>
          <w:rtl/>
        </w:rPr>
        <w:t>%</w:t>
      </w:r>
      <w:r w:rsidRPr="00784950">
        <w:rPr>
          <w:rtl/>
        </w:rPr>
        <w:t>, כשהכול בסדר. בשביל מה צריך אז שר אוצר? הכול מתנהל</w:t>
      </w:r>
      <w:r w:rsidR="00374753">
        <w:rPr>
          <w:rtl/>
        </w:rPr>
        <w:t xml:space="preserve"> </w:t>
      </w:r>
      <w:r w:rsidRPr="00784950">
        <w:rPr>
          <w:rtl/>
        </w:rPr>
        <w:t>למישרין.</w:t>
      </w:r>
      <w:r w:rsidR="00374753">
        <w:rPr>
          <w:rtl/>
        </w:rPr>
        <w:t xml:space="preserve"> </w:t>
      </w:r>
      <w:r w:rsidRPr="00784950">
        <w:rPr>
          <w:rtl/>
        </w:rPr>
        <w:t>מתי</w:t>
      </w:r>
      <w:r w:rsidR="00374753">
        <w:rPr>
          <w:rtl/>
        </w:rPr>
        <w:t xml:space="preserve"> </w:t>
      </w:r>
      <w:r w:rsidRPr="00784950">
        <w:rPr>
          <w:rtl/>
        </w:rPr>
        <w:t>נבחנת מנהיגות? דווקא בשעות משבר, גם משבר ביטחוני</w:t>
      </w:r>
      <w:r w:rsidR="00374753">
        <w:rPr>
          <w:rtl/>
        </w:rPr>
        <w:t>-</w:t>
      </w:r>
      <w:r w:rsidRPr="00784950">
        <w:rPr>
          <w:rtl/>
        </w:rPr>
        <w:t>מדיני וגם משבר</w:t>
      </w:r>
      <w:r w:rsidR="00374753">
        <w:rPr>
          <w:rtl/>
        </w:rPr>
        <w:t xml:space="preserve"> </w:t>
      </w:r>
      <w:r w:rsidRPr="00784950">
        <w:rPr>
          <w:rtl/>
        </w:rPr>
        <w:t>כלכלי.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שהממשלה הזאת לא יכולה להגיד את הדבר הזה, משום</w:t>
      </w:r>
      <w:r w:rsidR="00374753">
        <w:rPr>
          <w:rtl/>
        </w:rPr>
        <w:t xml:space="preserve"> </w:t>
      </w:r>
      <w:r w:rsidRPr="00784950">
        <w:rPr>
          <w:rtl/>
        </w:rPr>
        <w:t>שהממשלה הזאת נכנסה לתפקידה כשחלק גדול מהדברים האלה היה ידוע. ומה היא עשתה? היא</w:t>
      </w:r>
      <w:r w:rsidR="00374753">
        <w:rPr>
          <w:rtl/>
        </w:rPr>
        <w:t xml:space="preserve"> </w:t>
      </w:r>
      <w:r w:rsidRPr="00784950">
        <w:rPr>
          <w:rtl/>
        </w:rPr>
        <w:t>עשתה</w:t>
      </w:r>
      <w:r w:rsidR="00374753">
        <w:rPr>
          <w:rtl/>
        </w:rPr>
        <w:t xml:space="preserve"> </w:t>
      </w:r>
      <w:r w:rsidRPr="00784950">
        <w:rPr>
          <w:rtl/>
        </w:rPr>
        <w:t>מעשה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תלמיד בכיתה א'. היא לקחה תקציב שמישהו אחר הכין, בלי לשנות, בלי</w:t>
      </w:r>
      <w:r w:rsidR="00374753">
        <w:rPr>
          <w:rtl/>
        </w:rPr>
        <w:t xml:space="preserve"> </w:t>
      </w:r>
      <w:r w:rsidRPr="00784950">
        <w:rPr>
          <w:rtl/>
        </w:rPr>
        <w:t>לבדוק,</w:t>
      </w:r>
      <w:r w:rsidR="00374753">
        <w:rPr>
          <w:rtl/>
        </w:rPr>
        <w:t xml:space="preserve"> </w:t>
      </w:r>
      <w:r w:rsidRPr="00784950">
        <w:rPr>
          <w:rtl/>
        </w:rPr>
        <w:t>בלי</w:t>
      </w:r>
      <w:r w:rsidR="00374753">
        <w:rPr>
          <w:rtl/>
        </w:rPr>
        <w:t xml:space="preserve"> </w:t>
      </w:r>
      <w:r w:rsidRPr="00784950">
        <w:rPr>
          <w:rtl/>
        </w:rPr>
        <w:t>לנסות</w:t>
      </w:r>
      <w:r w:rsidR="00374753">
        <w:rPr>
          <w:rtl/>
        </w:rPr>
        <w:t xml:space="preserve"> </w:t>
      </w:r>
      <w:r w:rsidRPr="00784950">
        <w:rPr>
          <w:rtl/>
        </w:rPr>
        <w:t>לחשוב</w:t>
      </w:r>
      <w:r w:rsidR="00374753">
        <w:rPr>
          <w:rtl/>
        </w:rPr>
        <w:t xml:space="preserve"> </w:t>
      </w:r>
      <w:r w:rsidRPr="00784950">
        <w:rPr>
          <w:rtl/>
        </w:rPr>
        <w:t>קדימה, העתיקה אותו ועשתה בו כמה שינויים, ולכן הגענו</w:t>
      </w:r>
      <w:r w:rsidR="00374753">
        <w:rPr>
          <w:rtl/>
        </w:rPr>
        <w:t xml:space="preserve"> </w:t>
      </w:r>
      <w:r w:rsidRPr="00784950">
        <w:rPr>
          <w:rtl/>
        </w:rPr>
        <w:t>למצב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אותו דבר. מה יש בתקציב הזה? אין בו שום דבר, שום</w:t>
      </w:r>
      <w:r w:rsidR="00374753">
        <w:rPr>
          <w:rtl/>
        </w:rPr>
        <w:t xml:space="preserve"> </w:t>
      </w:r>
      <w:r w:rsidRPr="00784950">
        <w:rPr>
          <w:rtl/>
        </w:rPr>
        <w:t>בשורה.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צמיחה,</w:t>
      </w:r>
      <w:r w:rsidR="00374753">
        <w:rPr>
          <w:rtl/>
        </w:rPr>
        <w:t xml:space="preserve"> </w:t>
      </w:r>
      <w:r w:rsidRPr="00784950">
        <w:rPr>
          <w:rtl/>
        </w:rPr>
        <w:t>לא תעסוקה, אלה סתם מלים. במטרות חוק ההסדרים כותבים: 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הצמיחה.</w:t>
      </w:r>
      <w:r w:rsidR="00374753">
        <w:rPr>
          <w:rtl/>
        </w:rPr>
        <w:t xml:space="preserve"> </w:t>
      </w:r>
      <w:r w:rsidRPr="00784950">
        <w:rPr>
          <w:rtl/>
        </w:rPr>
        <w:t>איזו צמיחה? אין צמיחה, אז מה אתה הולך להשיג? אתה לא הולך להשיג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דבר. פשוט לקחו תקציב של השנה שעברה, עשו בו כמה שינויים, העתיקו והגישו. זה</w:t>
      </w:r>
      <w:r w:rsidR="00374753">
        <w:rPr>
          <w:rtl/>
        </w:rPr>
        <w:t xml:space="preserve"> </w:t>
      </w:r>
      <w:r w:rsidRPr="00784950">
        <w:rPr>
          <w:rtl/>
        </w:rPr>
        <w:t>מה שעשו.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רוצה גם שהציבור יזכור.</w:t>
      </w:r>
      <w:r w:rsidR="00374753">
        <w:rPr>
          <w:rtl/>
        </w:rPr>
        <w:t xml:space="preserve"> </w:t>
      </w:r>
      <w:r w:rsidRPr="00784950">
        <w:rPr>
          <w:rtl/>
        </w:rPr>
        <w:t>אנחנו, חברי סיעת גשר,</w:t>
      </w:r>
      <w:r w:rsidR="00374753">
        <w:rPr>
          <w:rtl/>
        </w:rPr>
        <w:t xml:space="preserve"> </w:t>
      </w:r>
      <w:r w:rsidRPr="00784950">
        <w:rPr>
          <w:rtl/>
        </w:rPr>
        <w:t>מלכתחילה אמרנו שנצביע נגד התקציב הזה כי הוא גורם לפגיעה בחלשים, לפגיעה בילדים,</w:t>
      </w:r>
      <w:r w:rsidR="00374753">
        <w:rPr>
          <w:rtl/>
        </w:rPr>
        <w:t xml:space="preserve"> </w:t>
      </w:r>
      <w:r w:rsidRPr="00784950">
        <w:rPr>
          <w:rtl/>
        </w:rPr>
        <w:t>לפגיעה</w:t>
      </w:r>
      <w:r w:rsidR="00374753">
        <w:rPr>
          <w:rtl/>
        </w:rPr>
        <w:t xml:space="preserve"> </w:t>
      </w:r>
      <w:r w:rsidRPr="00784950">
        <w:rPr>
          <w:rtl/>
        </w:rPr>
        <w:t>בנכים,</w:t>
      </w:r>
      <w:r w:rsidR="00374753">
        <w:rPr>
          <w:rtl/>
        </w:rPr>
        <w:t xml:space="preserve"> </w:t>
      </w:r>
      <w:r w:rsidRPr="00784950">
        <w:rPr>
          <w:rtl/>
        </w:rPr>
        <w:t>לפגיעה במשפחות חד</w:t>
      </w:r>
      <w:r w:rsidR="00374753">
        <w:rPr>
          <w:rtl/>
        </w:rPr>
        <w:t>-</w:t>
      </w:r>
      <w:r w:rsidRPr="00784950">
        <w:rPr>
          <w:rtl/>
        </w:rPr>
        <w:t>הוריות. אנחנו אמרנו את זה מלכתחילה ועמדנו על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מבקשים לקבל לא לסקטור זה ולא לסקטור זה כדי להפסיק את ההתנגדות</w:t>
      </w:r>
      <w:r w:rsidR="00374753">
        <w:rPr>
          <w:rtl/>
        </w:rPr>
        <w:t xml:space="preserve"> </w:t>
      </w:r>
      <w:r w:rsidRPr="00784950">
        <w:rPr>
          <w:rtl/>
        </w:rPr>
        <w:t>שלנו.</w:t>
      </w:r>
      <w:r w:rsidR="00374753">
        <w:rPr>
          <w:rtl/>
        </w:rPr>
        <w:t xml:space="preserve"> </w:t>
      </w:r>
      <w:r w:rsidRPr="00784950">
        <w:rPr>
          <w:rtl/>
        </w:rPr>
        <w:t>אנחנו עמדנו על זה, נעמוד על זה ונתנגד בכל תוקף לתקציב.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>פז, בבקשה,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אני מאוד מצטער ששר האוצר לא נמצא בדיון</w:t>
      </w:r>
      <w:r w:rsidR="00374753">
        <w:rPr>
          <w:rtl/>
        </w:rPr>
        <w:t xml:space="preserve"> </w:t>
      </w:r>
      <w:r w:rsidRPr="00784950">
        <w:rPr>
          <w:rtl/>
        </w:rPr>
        <w:t>הזה, וגם לא יושב</w:t>
      </w:r>
      <w:r w:rsidR="00374753">
        <w:rPr>
          <w:rtl/>
        </w:rPr>
        <w:t>-</w:t>
      </w:r>
      <w:r w:rsidRPr="00784950">
        <w:rPr>
          <w:rtl/>
        </w:rPr>
        <w:t>ראש ועדת הכספים.</w:t>
      </w:r>
      <w:r w:rsidR="00374753">
        <w:rPr>
          <w:rtl/>
        </w:rPr>
        <w:t xml:space="preserve"> </w:t>
      </w:r>
      <w:r w:rsidRPr="00784950">
        <w:rPr>
          <w:rtl/>
        </w:rPr>
        <w:t>אבל אתם יודעים מה? שוברים את כל הנורמות, אז</w:t>
      </w:r>
      <w:r w:rsidR="00374753">
        <w:rPr>
          <w:rtl/>
        </w:rPr>
        <w:t xml:space="preserve"> </w:t>
      </w:r>
      <w:r w:rsidRPr="00784950">
        <w:rPr>
          <w:rtl/>
        </w:rPr>
        <w:t>גם הנורמות האלה נשברות. מה אכפת להם מה אנחנו אומרים?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וחוק</w:t>
      </w:r>
      <w:r w:rsidR="00374753">
        <w:rPr>
          <w:rtl/>
        </w:rPr>
        <w:t xml:space="preserve"> </w:t>
      </w:r>
      <w:r w:rsidRPr="00784950">
        <w:rPr>
          <w:rtl/>
        </w:rPr>
        <w:t>ההסדרים שמובאים לכנסת הם החוקים הכי שערורייתיים שאני נתקלתי</w:t>
      </w:r>
      <w:r w:rsidR="00374753">
        <w:rPr>
          <w:rtl/>
        </w:rPr>
        <w:t xml:space="preserve"> </w:t>
      </w:r>
      <w:r w:rsidRPr="00784950">
        <w:rPr>
          <w:rtl/>
        </w:rPr>
        <w:t>בהם</w:t>
      </w:r>
      <w:r w:rsidR="00374753">
        <w:rPr>
          <w:rtl/>
        </w:rPr>
        <w:t xml:space="preserve">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חבר כנסת. אני מודיע לכם ומודיע לציבור, החוקים האלה אין להם שום</w:t>
      </w:r>
      <w:r w:rsidR="00374753">
        <w:rPr>
          <w:rtl/>
        </w:rPr>
        <w:t xml:space="preserve"> </w:t>
      </w:r>
      <w:r w:rsidRPr="00784950">
        <w:rPr>
          <w:rtl/>
        </w:rPr>
        <w:t>יכולת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מענה,</w:t>
      </w:r>
      <w:r w:rsidR="00374753">
        <w:rPr>
          <w:rtl/>
        </w:rPr>
        <w:t xml:space="preserve"> </w:t>
      </w:r>
      <w:r w:rsidRPr="00784950">
        <w:rPr>
          <w:rtl/>
        </w:rPr>
        <w:t>ולו</w:t>
      </w:r>
      <w:r w:rsidR="00374753">
        <w:rPr>
          <w:rtl/>
        </w:rPr>
        <w:t xml:space="preserve"> </w:t>
      </w:r>
      <w:r w:rsidRPr="00784950">
        <w:rPr>
          <w:rtl/>
        </w:rPr>
        <w:t>חלקי,</w:t>
      </w:r>
      <w:r w:rsidR="00374753">
        <w:rPr>
          <w:rtl/>
        </w:rPr>
        <w:t xml:space="preserve"> </w:t>
      </w:r>
      <w:r w:rsidRPr="00784950">
        <w:rPr>
          <w:rtl/>
        </w:rPr>
        <w:t>על הצרכים הכלכליים והחברתיים של מדינת ישראל בעת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התקציב הזה מנותק מהצרכים של מדינת ישראל.</w:t>
      </w:r>
      <w:r w:rsidR="00374753">
        <w:rPr>
          <w:rtl/>
        </w:rPr>
        <w:t xml:space="preserve"> </w:t>
      </w:r>
      <w:r w:rsidRPr="00784950">
        <w:rPr>
          <w:rtl/>
        </w:rPr>
        <w:t>זה תקציב שמבטא שאיפות, רצונות</w:t>
      </w:r>
      <w:r w:rsidR="00374753">
        <w:rPr>
          <w:rtl/>
        </w:rPr>
        <w:t xml:space="preserve"> </w:t>
      </w:r>
      <w:r w:rsidRPr="00784950">
        <w:rPr>
          <w:rtl/>
        </w:rPr>
        <w:t>ואינטרסים</w:t>
      </w:r>
      <w:r w:rsidR="00374753">
        <w:rPr>
          <w:rtl/>
        </w:rPr>
        <w:t xml:space="preserve"> </w:t>
      </w:r>
      <w:r w:rsidRPr="00784950">
        <w:rPr>
          <w:rtl/>
        </w:rPr>
        <w:t>סקטוריאליים,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את זה כחבר קואליציה בלב דואב ובתחושה קשה,</w:t>
      </w:r>
      <w:r w:rsidR="00374753">
        <w:rPr>
          <w:rtl/>
        </w:rPr>
        <w:t xml:space="preserve"> </w:t>
      </w:r>
      <w:r w:rsidRPr="00784950">
        <w:rPr>
          <w:rtl/>
        </w:rPr>
        <w:t>משום שכלכלת מדינת ישראל וחוסנה הם לא עניין של קואליציה ואופוזיציה, הם עניין של</w:t>
      </w:r>
      <w:r w:rsidR="00374753">
        <w:rPr>
          <w:rtl/>
        </w:rPr>
        <w:t xml:space="preserve"> </w:t>
      </w:r>
      <w:r w:rsidRPr="00784950">
        <w:rPr>
          <w:rtl/>
        </w:rPr>
        <w:t>אחריות ממלכתית.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חשבתי, שממשלת האחדות הלאומית, שיש בה הרבה מאוד תחלואים וקשיים, לפחות</w:t>
      </w:r>
      <w:r w:rsidR="00374753">
        <w:rPr>
          <w:rtl/>
        </w:rPr>
        <w:t xml:space="preserve"> </w:t>
      </w:r>
      <w:r w:rsidRPr="00784950">
        <w:rPr>
          <w:rtl/>
        </w:rPr>
        <w:t>יהיה לה כושר עמידה בנושאים הכלכליים והחברתיים. כשמדובר בממשלה שמונה כל כך הרבה</w:t>
      </w:r>
      <w:r w:rsidR="00374753">
        <w:rPr>
          <w:rtl/>
        </w:rPr>
        <w:t xml:space="preserve"> </w:t>
      </w:r>
      <w:r w:rsidRPr="00784950">
        <w:rPr>
          <w:rtl/>
        </w:rPr>
        <w:t>שרים</w:t>
      </w:r>
      <w:r w:rsidR="00374753">
        <w:rPr>
          <w:rtl/>
        </w:rPr>
        <w:t xml:space="preserve"> </w:t>
      </w:r>
      <w:r w:rsidRPr="00784950">
        <w:rPr>
          <w:rtl/>
        </w:rPr>
        <w:t>וסגני</w:t>
      </w:r>
      <w:r w:rsidR="00374753">
        <w:rPr>
          <w:rtl/>
        </w:rPr>
        <w:t xml:space="preserve"> </w:t>
      </w:r>
      <w:r w:rsidRPr="00784950">
        <w:rPr>
          <w:rtl/>
        </w:rPr>
        <w:t>שרים</w:t>
      </w:r>
      <w:r w:rsidR="00374753">
        <w:rPr>
          <w:rtl/>
        </w:rPr>
        <w:t xml:space="preserve"> </w:t>
      </w:r>
      <w:r w:rsidRPr="00784950">
        <w:rPr>
          <w:rtl/>
        </w:rPr>
        <w:t>ונהנית מגיבוי של כל כך הרבה חברי כנסת, חשבתי שלפחות תהיה לה</w:t>
      </w:r>
      <w:r w:rsidR="00374753">
        <w:rPr>
          <w:rtl/>
        </w:rPr>
        <w:t xml:space="preserve"> </w:t>
      </w:r>
      <w:r w:rsidRPr="00784950">
        <w:rPr>
          <w:rtl/>
        </w:rPr>
        <w:t>יכולת</w:t>
      </w:r>
      <w:r w:rsidR="00374753">
        <w:rPr>
          <w:rtl/>
        </w:rPr>
        <w:t xml:space="preserve"> </w:t>
      </w:r>
      <w:r w:rsidRPr="00784950">
        <w:rPr>
          <w:rtl/>
        </w:rPr>
        <w:t>להפריד</w:t>
      </w:r>
      <w:r w:rsidR="00374753">
        <w:rPr>
          <w:rtl/>
        </w:rPr>
        <w:t xml:space="preserve"> </w:t>
      </w:r>
      <w:r w:rsidRPr="00784950">
        <w:rPr>
          <w:rtl/>
        </w:rPr>
        <w:t>בין עיקר לטפל, בין חשוב לפופוליסטי, בין תביעה סחטנית לבין דרישה</w:t>
      </w:r>
      <w:r w:rsidR="00374753">
        <w:rPr>
          <w:rtl/>
        </w:rPr>
        <w:t xml:space="preserve"> </w:t>
      </w:r>
      <w:r w:rsidRPr="00784950">
        <w:rPr>
          <w:rtl/>
        </w:rPr>
        <w:t>צודקת. אבל כל הדברים האלה הולכים לאיבוד. הרי זה לא יאומן.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עוקב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ההתנהלות של ראש הממשלה ושל שר האוצר, ואני אומר שזאת</w:t>
      </w:r>
      <w:r w:rsidR="00374753">
        <w:rPr>
          <w:rtl/>
        </w:rPr>
        <w:t xml:space="preserve"> </w:t>
      </w:r>
      <w:r w:rsidRPr="00784950">
        <w:rPr>
          <w:rtl/>
        </w:rPr>
        <w:t>פשוט</w:t>
      </w:r>
      <w:r w:rsidR="00374753">
        <w:rPr>
          <w:rtl/>
        </w:rPr>
        <w:t xml:space="preserve"> </w:t>
      </w:r>
      <w:r w:rsidRPr="00784950">
        <w:rPr>
          <w:rtl/>
        </w:rPr>
        <w:t>שערורייה.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 מתחייב התחייבויות לליצמן </w:t>
      </w:r>
      <w:r w:rsidR="00374753">
        <w:rPr>
          <w:rtl/>
        </w:rPr>
        <w:t>–</w:t>
      </w:r>
      <w:r w:rsidRPr="00784950">
        <w:rPr>
          <w:rtl/>
        </w:rPr>
        <w:t xml:space="preserve"> ותיכף אני אתייחס לחבר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ליצמן </w:t>
      </w:r>
      <w:r w:rsidR="00374753">
        <w:rPr>
          <w:rtl/>
        </w:rPr>
        <w:t>–</w:t>
      </w:r>
      <w:r w:rsidRPr="00784950">
        <w:rPr>
          <w:rtl/>
        </w:rPr>
        <w:t xml:space="preserve"> מעל לראשו של שר האוצר, כאילו אין שר אוצר במדינה. אני במקום סילבן</w:t>
      </w:r>
      <w:r w:rsidR="00374753">
        <w:rPr>
          <w:rtl/>
        </w:rPr>
        <w:t xml:space="preserve"> </w:t>
      </w:r>
      <w:r w:rsidRPr="00784950">
        <w:rPr>
          <w:rtl/>
        </w:rPr>
        <w:t>שלום,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הייתי נשאר בתפקיד </w:t>
      </w:r>
      <w:r w:rsidR="00374753">
        <w:rPr>
          <w:rtl/>
        </w:rPr>
        <w:t>–</w:t>
      </w:r>
      <w:r w:rsidRPr="00784950">
        <w:rPr>
          <w:rtl/>
        </w:rPr>
        <w:t xml:space="preserve"> יום אחד.</w:t>
      </w:r>
      <w:r w:rsidR="00374753">
        <w:rPr>
          <w:rtl/>
        </w:rPr>
        <w:t xml:space="preserve"> </w:t>
      </w:r>
      <w:r w:rsidRPr="00784950">
        <w:rPr>
          <w:rtl/>
        </w:rPr>
        <w:t>עושים ממנו חוכא ואטלולא. הוא</w:t>
      </w:r>
      <w:r w:rsidR="00374753">
        <w:rPr>
          <w:rtl/>
        </w:rPr>
        <w:t xml:space="preserve"> </w:t>
      </w:r>
      <w:r w:rsidRPr="00784950">
        <w:rPr>
          <w:rtl/>
        </w:rPr>
        <w:t>מגיש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וחוק הסדרים שערורייתיים, כשהוא יודע שבינם לבין הצרכים האמיתיים של</w:t>
      </w:r>
      <w:r w:rsidR="00374753">
        <w:rPr>
          <w:rtl/>
        </w:rPr>
        <w:t xml:space="preserve"> </w:t>
      </w:r>
      <w:r w:rsidRPr="00784950">
        <w:rPr>
          <w:rtl/>
        </w:rPr>
        <w:t>המדינה אין דבר וחצי דבר. הוא יודע שכל מה שיש שם אלה דברים מקוממים.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שאנחנו במצב חירום כזה, שבעוד חודש, חודשיים או</w:t>
      </w:r>
      <w:r w:rsidR="00374753">
        <w:rPr>
          <w:rtl/>
        </w:rPr>
        <w:t xml:space="preserve"> </w:t>
      </w: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</w:t>
      </w:r>
      <w:r w:rsidRPr="00784950">
        <w:rPr>
          <w:rtl/>
        </w:rPr>
        <w:t>יצטרכו</w:t>
      </w:r>
      <w:r w:rsidR="00374753">
        <w:rPr>
          <w:rtl/>
        </w:rPr>
        <w:t xml:space="preserve"> </w:t>
      </w:r>
      <w:r w:rsidRPr="00784950">
        <w:rPr>
          <w:rtl/>
        </w:rPr>
        <w:t>לבוא לכאן עם שינויים מרחיקי</w:t>
      </w:r>
      <w:r w:rsidR="00374753">
        <w:rPr>
          <w:rtl/>
        </w:rPr>
        <w:t>-</w:t>
      </w:r>
      <w:r w:rsidRPr="00784950">
        <w:rPr>
          <w:rtl/>
        </w:rPr>
        <w:t>לכת, ויודעים מי יבוא ועל מה</w:t>
      </w:r>
      <w:r w:rsidR="00374753">
        <w:rPr>
          <w:rtl/>
        </w:rPr>
        <w:t xml:space="preserve"> </w:t>
      </w:r>
      <w:r w:rsidRPr="00784950">
        <w:rPr>
          <w:rtl/>
        </w:rPr>
        <w:t>יבואו.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העובדה</w:t>
      </w:r>
      <w:r w:rsidR="00374753">
        <w:rPr>
          <w:rtl/>
        </w:rPr>
        <w:t xml:space="preserve"> </w:t>
      </w:r>
      <w:r w:rsidRPr="00784950">
        <w:rPr>
          <w:rtl/>
        </w:rPr>
        <w:t>שראש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מאפשרים לחבר הכנסת ליצמן, יושב</w:t>
      </w:r>
      <w:r w:rsidR="00374753">
        <w:rPr>
          <w:rtl/>
        </w:rPr>
        <w:t>-</w:t>
      </w:r>
      <w:r w:rsidRPr="00784950">
        <w:rPr>
          <w:rtl/>
        </w:rPr>
        <w:t>ראש 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לנהל את הוועדה בצורה מופקרת,</w:t>
      </w:r>
      <w:r w:rsidR="00374753">
        <w:rPr>
          <w:rtl/>
        </w:rPr>
        <w:t xml:space="preserve"> </w:t>
      </w:r>
      <w:r w:rsidRPr="00784950">
        <w:rPr>
          <w:rtl/>
        </w:rPr>
        <w:t>בצורה כזאת שקודם כול האינטרסים והתביעות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יהדות</w:t>
      </w:r>
      <w:r w:rsidR="00374753">
        <w:rPr>
          <w:rtl/>
        </w:rPr>
        <w:t xml:space="preserve"> </w:t>
      </w:r>
      <w:r w:rsidRPr="00784950">
        <w:rPr>
          <w:rtl/>
        </w:rPr>
        <w:t>התורה</w:t>
      </w:r>
      <w:r w:rsidR="00374753">
        <w:rPr>
          <w:rtl/>
        </w:rPr>
        <w:t xml:space="preserve"> </w:t>
      </w:r>
      <w:r w:rsidRPr="00784950">
        <w:rPr>
          <w:rtl/>
        </w:rPr>
        <w:t>ושל</w:t>
      </w:r>
      <w:r w:rsidR="00374753">
        <w:rPr>
          <w:rtl/>
        </w:rPr>
        <w:t xml:space="preserve"> </w:t>
      </w:r>
      <w:r w:rsidRPr="00784950">
        <w:rPr>
          <w:rtl/>
        </w:rPr>
        <w:t>הציבור</w:t>
      </w:r>
      <w:r w:rsidR="00374753">
        <w:rPr>
          <w:rtl/>
        </w:rPr>
        <w:t xml:space="preserve"> </w:t>
      </w:r>
      <w:r w:rsidRPr="00784950">
        <w:rPr>
          <w:rtl/>
        </w:rPr>
        <w:t>החרדי נמצאים על השולחן, ועד שלא נענים לו, השיבר</w:t>
      </w:r>
      <w:r w:rsidR="00374753">
        <w:rPr>
          <w:rtl/>
        </w:rPr>
        <w:t xml:space="preserve"> </w:t>
      </w:r>
      <w:r w:rsidRPr="00784950">
        <w:rPr>
          <w:rtl/>
        </w:rPr>
        <w:t>סגור,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עומדת</w:t>
      </w:r>
      <w:r w:rsidR="00374753">
        <w:rPr>
          <w:rtl/>
        </w:rPr>
        <w:t xml:space="preserve"> </w:t>
      </w:r>
      <w:r w:rsidRPr="00784950">
        <w:rPr>
          <w:rtl/>
        </w:rPr>
        <w:t>והתקציב</w:t>
      </w:r>
      <w:r w:rsidR="00374753">
        <w:rPr>
          <w:rtl/>
        </w:rPr>
        <w:t xml:space="preserve"> </w:t>
      </w:r>
      <w:r w:rsidRPr="00784950">
        <w:rPr>
          <w:rtl/>
        </w:rPr>
        <w:t>מוקפא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זה סוג התנהלות שמעולם לא הגיע למצב כזה</w:t>
      </w:r>
      <w:r w:rsidR="00374753">
        <w:rPr>
          <w:rtl/>
        </w:rPr>
        <w:t xml:space="preserve"> </w:t>
      </w:r>
      <w:r w:rsidRPr="00784950">
        <w:rPr>
          <w:rtl/>
        </w:rPr>
        <w:t>בכנסת.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יושבי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ועדות שעשו דין לעצמם, ופה ושם עיכבו דברים, דרשו דברים</w:t>
      </w:r>
      <w:r w:rsidR="00374753">
        <w:rPr>
          <w:rtl/>
        </w:rPr>
        <w:t xml:space="preserve"> </w:t>
      </w:r>
      <w:r w:rsidRPr="00784950">
        <w:rPr>
          <w:rtl/>
        </w:rPr>
        <w:t>וגם סחטו, אבל מה שקורה כאן זה דבר שמעולם לא היה בתולדות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מנכ"ל המדינה לשעבר, הרב שפירא, תאמינו לי שהוא היה ילד קטן ליד ליצמן </w:t>
      </w:r>
      <w:r w:rsidR="00374753">
        <w:rPr>
          <w:rtl/>
        </w:rPr>
        <w:t>–</w:t>
      </w:r>
      <w:r w:rsidRPr="00784950">
        <w:rPr>
          <w:rtl/>
        </w:rPr>
        <w:t xml:space="preserve"> ילד</w:t>
      </w:r>
      <w:r w:rsidR="00374753">
        <w:rPr>
          <w:rtl/>
        </w:rPr>
        <w:t xml:space="preserve"> </w:t>
      </w:r>
      <w:r w:rsidRPr="00784950">
        <w:rPr>
          <w:rtl/>
        </w:rPr>
        <w:t>קטן בגן.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מיכאל איתן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צודק, אבל אל תתלהב כל כך, כי אתה עלול להיקלע לסיטואציה שאתה תבוא ותגן</w:t>
      </w:r>
      <w:r w:rsidR="00374753">
        <w:rPr>
          <w:rtl/>
        </w:rPr>
        <w:t xml:space="preserve"> </w:t>
      </w:r>
      <w:r w:rsidRPr="00784950">
        <w:rPr>
          <w:rtl/>
        </w:rPr>
        <w:t>פה על דברים עוד יותר חמורים שיהיו בהמשך. לצערנו, ההידרדרות נמשכת מממשלה לממשלה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מממשלה לממשלה.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 חוצפה, לא קיבלת רשות דיבור. חבר הכנסת פינס, אני מבקש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מיכאל איתן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מתנצל.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אני לא ארחיב במלים.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מוסי רז, יש לך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חוק ההסדרים נפתח במלים: החוק בא לתמוך ביעדי</w:t>
      </w:r>
      <w:r w:rsidR="00374753">
        <w:rPr>
          <w:rtl/>
        </w:rPr>
        <w:t xml:space="preserve"> </w:t>
      </w:r>
      <w:r w:rsidRPr="00784950">
        <w:rPr>
          <w:rtl/>
        </w:rPr>
        <w:t>הצמיחה לשנה הבאה, לשנת 2002.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שינו את זה עכשיו ליעדי הצניחה.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נהיינו כולנו בצנחנים.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שיעדי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הצמיחה והצניחה </w:t>
      </w:r>
      <w:r w:rsidR="00374753">
        <w:rPr>
          <w:rtl/>
        </w:rPr>
        <w:t>–</w:t>
      </w:r>
      <w:r w:rsidRPr="00784950">
        <w:rPr>
          <w:rtl/>
        </w:rPr>
        <w:t xml:space="preserve"> זה הדבר שמדגים יותר מכול את המצב הגרוע</w:t>
      </w:r>
      <w:r w:rsidR="00374753">
        <w:rPr>
          <w:rtl/>
        </w:rPr>
        <w:t xml:space="preserve"> </w:t>
      </w:r>
      <w:r w:rsidRPr="00784950">
        <w:rPr>
          <w:rtl/>
        </w:rPr>
        <w:t>שאליו</w:t>
      </w:r>
      <w:r w:rsidR="00374753">
        <w:rPr>
          <w:rtl/>
        </w:rPr>
        <w:t xml:space="preserve"> </w:t>
      </w:r>
      <w:r w:rsidRPr="00784950">
        <w:rPr>
          <w:rtl/>
        </w:rPr>
        <w:t>נקלענו.</w:t>
      </w:r>
      <w:r w:rsidR="00374753">
        <w:rPr>
          <w:rtl/>
        </w:rPr>
        <w:t xml:space="preserve"> </w:t>
      </w:r>
      <w:r w:rsidRPr="00784950">
        <w:rPr>
          <w:rtl/>
        </w:rPr>
        <w:t>המשק</w:t>
      </w:r>
      <w:r w:rsidR="00374753">
        <w:rPr>
          <w:rtl/>
        </w:rPr>
        <w:t xml:space="preserve"> </w:t>
      </w:r>
      <w:r w:rsidRPr="00784950">
        <w:rPr>
          <w:rtl/>
        </w:rPr>
        <w:t>הישראלי</w:t>
      </w:r>
      <w:r w:rsidR="00374753">
        <w:rPr>
          <w:rtl/>
        </w:rPr>
        <w:t xml:space="preserve"> </w:t>
      </w:r>
      <w:r w:rsidRPr="00784950">
        <w:rPr>
          <w:rtl/>
        </w:rPr>
        <w:t>מתרסק. אפשר לנתח אחרי זה למה, ויש לזה גם סיבות</w:t>
      </w:r>
      <w:r w:rsidR="00374753">
        <w:rPr>
          <w:rtl/>
        </w:rPr>
        <w:t xml:space="preserve"> </w:t>
      </w:r>
      <w:r w:rsidRPr="00784950">
        <w:rPr>
          <w:rtl/>
        </w:rPr>
        <w:t>עולמיות, אבל יש הרבה יותר סיבות מקומיות, כי עובדה שבארצות</w:t>
      </w:r>
      <w:r w:rsidR="00374753">
        <w:rPr>
          <w:rtl/>
        </w:rPr>
        <w:t>-</w:t>
      </w:r>
      <w:r w:rsidRPr="00784950">
        <w:rPr>
          <w:rtl/>
        </w:rPr>
        <w:t>הברית ובאירופה דווקא</w:t>
      </w:r>
      <w:r w:rsidR="00374753">
        <w:rPr>
          <w:rtl/>
        </w:rPr>
        <w:t xml:space="preserve"> </w:t>
      </w:r>
      <w:r w:rsidRPr="00784950">
        <w:rPr>
          <w:rtl/>
        </w:rPr>
        <w:t>ברבעון האחרון של 2001 היתה עלייה בתוצר הלאומי הגולמי.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המשק</w:t>
      </w:r>
      <w:r w:rsidR="00374753">
        <w:rPr>
          <w:rtl/>
        </w:rPr>
        <w:t xml:space="preserve"> </w:t>
      </w:r>
      <w:r w:rsidRPr="00784950">
        <w:rPr>
          <w:rtl/>
        </w:rPr>
        <w:t>הישראלי</w:t>
      </w:r>
      <w:r w:rsidR="00374753">
        <w:rPr>
          <w:rtl/>
        </w:rPr>
        <w:t xml:space="preserve"> </w:t>
      </w:r>
      <w:r w:rsidRPr="00784950">
        <w:rPr>
          <w:rtl/>
        </w:rPr>
        <w:t>מתמוטט.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מאבדים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מקומות העבודה שלהם. אנשים שלא</w:t>
      </w:r>
      <w:r w:rsidR="00374753">
        <w:rPr>
          <w:rtl/>
        </w:rPr>
        <w:t xml:space="preserve"> </w:t>
      </w:r>
      <w:r w:rsidRPr="00784950">
        <w:rPr>
          <w:rtl/>
        </w:rPr>
        <w:t>מאבדים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שלהם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מקצצים להם בשכר. העוני גובר, הנטל שמוטל על</w:t>
      </w:r>
      <w:r w:rsidR="00374753">
        <w:rPr>
          <w:rtl/>
        </w:rPr>
        <w:t xml:space="preserve"> </w:t>
      </w:r>
      <w:r w:rsidRPr="00784950">
        <w:rPr>
          <w:rtl/>
        </w:rPr>
        <w:t>שכבות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הביניים הולך וגדל, ואנחנו פה עסוקים בכל מיני משחקים, מקצצים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מהתקציב,</w:t>
      </w:r>
      <w:r w:rsidR="00374753">
        <w:rPr>
          <w:rtl/>
        </w:rPr>
        <w:t xml:space="preserve"> </w:t>
      </w:r>
      <w:r w:rsidRPr="00784950">
        <w:rPr>
          <w:rtl/>
        </w:rPr>
        <w:t>וצריכים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אתנן</w:t>
      </w:r>
      <w:r w:rsidR="00374753">
        <w:rPr>
          <w:rtl/>
        </w:rPr>
        <w:t xml:space="preserve"> </w:t>
      </w:r>
      <w:r w:rsidRPr="00784950">
        <w:rPr>
          <w:rtl/>
        </w:rPr>
        <w:t>של 150 מיליון שקל למתנחלים ועוד 200 מיליון שקל לחרדים כדי</w:t>
      </w:r>
      <w:r w:rsidR="00374753">
        <w:rPr>
          <w:rtl/>
        </w:rPr>
        <w:t xml:space="preserve"> </w:t>
      </w:r>
      <w:r w:rsidRPr="00784950">
        <w:rPr>
          <w:rtl/>
        </w:rPr>
        <w:t>להעביר את הקיצוצים הללו.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אילו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צמיחה מדבר התקציב הזה בדיוק? הרי לא תהיה צמיחה בשנת 2002,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תהיה,</w:t>
      </w:r>
      <w:r w:rsidR="00374753">
        <w:rPr>
          <w:rtl/>
        </w:rPr>
        <w:t xml:space="preserve"> </w:t>
      </w:r>
      <w:r w:rsidRPr="00784950">
        <w:rPr>
          <w:rtl/>
        </w:rPr>
        <w:t>בטח לא בגלל חוק ההסדרים. מה יש בחוק ההסדרים? אולי שלוש דקות זה מעט</w:t>
      </w:r>
      <w:r w:rsidR="00374753">
        <w:rPr>
          <w:rtl/>
        </w:rPr>
        <w:t xml:space="preserve"> </w:t>
      </w:r>
      <w:r w:rsidRPr="00784950">
        <w:rPr>
          <w:rtl/>
        </w:rPr>
        <w:t>זמן, אבל בואו נשאל מה יש בו שיכול להבטיח צמיחה.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לדוגמה,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תוספת של כל המועצה האזורית הר</w:t>
      </w:r>
      <w:r w:rsidR="00374753">
        <w:rPr>
          <w:rtl/>
        </w:rPr>
        <w:t>-</w:t>
      </w:r>
      <w:r w:rsidRPr="00784950">
        <w:rPr>
          <w:rtl/>
        </w:rPr>
        <w:t>חברון, המועצה האזורית שהיא</w:t>
      </w:r>
      <w:r w:rsidR="00374753">
        <w:rPr>
          <w:rtl/>
        </w:rPr>
        <w:t xml:space="preserve"> </w:t>
      </w:r>
      <w:r w:rsidRPr="00784950">
        <w:rPr>
          <w:rtl/>
        </w:rPr>
        <w:t>השנייה</w:t>
      </w:r>
      <w:r w:rsidR="00374753">
        <w:rPr>
          <w:rtl/>
        </w:rPr>
        <w:t xml:space="preserve"> </w:t>
      </w:r>
      <w:r w:rsidRPr="00784950">
        <w:rPr>
          <w:rtl/>
        </w:rPr>
        <w:t>בארץ</w:t>
      </w:r>
      <w:r w:rsidR="00374753">
        <w:rPr>
          <w:rtl/>
        </w:rPr>
        <w:t xml:space="preserve"> </w:t>
      </w:r>
      <w:r w:rsidRPr="00784950">
        <w:rPr>
          <w:rtl/>
        </w:rPr>
        <w:t>מבחינת ההטבות שהיא מקבלת, אחרי מועצה אחרת בשטחים. כל המועצה הזאת</w:t>
      </w:r>
      <w:r w:rsidR="00374753">
        <w:rPr>
          <w:rtl/>
        </w:rPr>
        <w:t xml:space="preserve"> </w:t>
      </w:r>
      <w:r w:rsidRPr="00784950">
        <w:rPr>
          <w:rtl/>
        </w:rPr>
        <w:t>נכנסת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הנגב,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שגם היא תקבל 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זיכוי ממס הכנסה. אז מה אם 35 שנה היא</w:t>
      </w:r>
      <w:r w:rsidR="00374753">
        <w:rPr>
          <w:rtl/>
        </w:rPr>
        <w:t xml:space="preserve"> </w:t>
      </w:r>
      <w:r w:rsidRPr="00784950">
        <w:rPr>
          <w:rtl/>
        </w:rPr>
        <w:t>מקבלת</w:t>
      </w:r>
      <w:r w:rsidR="00374753">
        <w:rPr>
          <w:rtl/>
        </w:rPr>
        <w:t xml:space="preserve"> </w:t>
      </w:r>
      <w:r w:rsidR="00374753" w:rsidRPr="00784950">
        <w:rPr>
          <w:rtl/>
        </w:rPr>
        <w:t>7</w:t>
      </w:r>
      <w:r w:rsidR="00374753">
        <w:rPr>
          <w:rtl/>
        </w:rPr>
        <w:t xml:space="preserve">% </w:t>
      </w:r>
      <w:r w:rsidRPr="00784950">
        <w:rPr>
          <w:rtl/>
        </w:rPr>
        <w:t>זיכוי?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אם הממשלה תומכת בכל אחד שגר שם בממוצע של 10,000 ש"ח</w:t>
      </w:r>
      <w:r w:rsidR="00374753">
        <w:rPr>
          <w:rtl/>
        </w:rPr>
        <w:t xml:space="preserve"> </w:t>
      </w:r>
      <w:r w:rsidRPr="00784950">
        <w:rPr>
          <w:rtl/>
        </w:rPr>
        <w:t>לשנה, כשבמועצה האזורית הזאת מקבלים פי</w:t>
      </w:r>
      <w:r w:rsidR="00374753">
        <w:rPr>
          <w:rtl/>
        </w:rPr>
        <w:t>-</w:t>
      </w:r>
      <w:r w:rsidRPr="00784950">
        <w:rPr>
          <w:rtl/>
        </w:rPr>
        <w:t>עשרה ממקומות אחרים בארץ? אז מה?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יבטיח את הצמיחה, אם ניתן עוד זיכוי ממס להתנחלויות. זה באמת יופי</w:t>
      </w:r>
      <w:r w:rsidR="00374753">
        <w:rPr>
          <w:rtl/>
        </w:rPr>
        <w:t xml:space="preserve"> </w:t>
      </w:r>
      <w:r w:rsidRPr="00784950">
        <w:rPr>
          <w:rtl/>
        </w:rPr>
        <w:t>של מחשבה הגיונית. זה מה שיציל אותנו, הזיכוי ממס שניתן להתנחלויות, וזה גם יבטיח</w:t>
      </w:r>
      <w:r w:rsidR="00374753">
        <w:rPr>
          <w:rtl/>
        </w:rPr>
        <w:t xml:space="preserve"> </w:t>
      </w:r>
      <w:r w:rsidRPr="00784950">
        <w:rPr>
          <w:rtl/>
        </w:rPr>
        <w:t>את יעדי הצמיחה.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חושבים שמה שיבטיח את יעדי הצמיחה זה חוק הוול"לים? מדובר על רמיסת כל</w:t>
      </w:r>
      <w:r w:rsidR="00374753">
        <w:rPr>
          <w:rtl/>
        </w:rPr>
        <w:t xml:space="preserve"> </w:t>
      </w:r>
      <w:r w:rsidRPr="00784950">
        <w:rPr>
          <w:rtl/>
        </w:rPr>
        <w:t>נורמה</w:t>
      </w:r>
      <w:r w:rsidR="00374753">
        <w:rPr>
          <w:rtl/>
        </w:rPr>
        <w:t xml:space="preserve"> </w:t>
      </w:r>
      <w:r w:rsidRPr="00784950">
        <w:rPr>
          <w:rtl/>
        </w:rPr>
        <w:t>ציבורית,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שלטון דמוקרטי וכל שיתוף של הציבור בקבלת החלטות. רצו להביא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החלטה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טוב שוועדת הכספים לפחות אותה לא קיבלה, על אף היותה חותמת גומי </w:t>
      </w:r>
      <w:r w:rsidR="00374753">
        <w:rPr>
          <w:rtl/>
        </w:rPr>
        <w:t xml:space="preserve">– </w:t>
      </w:r>
      <w:r w:rsidRPr="00784950">
        <w:rPr>
          <w:rtl/>
        </w:rPr>
        <w:t>שחוק הוול"לים</w:t>
      </w:r>
      <w:r w:rsidR="00374753">
        <w:rPr>
          <w:rtl/>
        </w:rPr>
        <w:t xml:space="preserve"> </w:t>
      </w:r>
      <w:r w:rsidRPr="00784950">
        <w:rPr>
          <w:rtl/>
        </w:rPr>
        <w:t>הזה יחול גם על תוכניות לבנייה של 1,000 דירות. החסרי דירות ריקות</w:t>
      </w:r>
      <w:r w:rsidR="00374753">
        <w:rPr>
          <w:rtl/>
        </w:rPr>
        <w:t xml:space="preserve"> </w:t>
      </w:r>
      <w:r w:rsidRPr="00784950">
        <w:rPr>
          <w:rtl/>
        </w:rPr>
        <w:t>אנחנו?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שלנו היא שיש לנו עשרות אלפי דירות ריקות, ושרנסקי במשך השנה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האחרונה חילק אותן כמעט בחינם </w:t>
      </w:r>
      <w:r w:rsidR="00374753">
        <w:rPr>
          <w:rtl/>
        </w:rPr>
        <w:t>–</w:t>
      </w:r>
      <w:r w:rsidRPr="00784950">
        <w:rPr>
          <w:rtl/>
        </w:rPr>
        <w:t xml:space="preserve"> בשטחים בחינם, ובתוך הארץ כמעט בחינם </w:t>
      </w:r>
      <w:r w:rsidR="00374753">
        <w:rPr>
          <w:rtl/>
        </w:rPr>
        <w:t>–</w:t>
      </w:r>
      <w:r w:rsidRPr="00784950">
        <w:rPr>
          <w:rtl/>
        </w:rPr>
        <w:t xml:space="preserve"> מתוך רצון</w:t>
      </w:r>
      <w:r w:rsidR="00374753">
        <w:rPr>
          <w:rtl/>
        </w:rPr>
        <w:t xml:space="preserve"> </w:t>
      </w:r>
      <w:r w:rsidRPr="00784950">
        <w:rPr>
          <w:rtl/>
        </w:rPr>
        <w:t>לעורר את שוק הנדל"ן.</w:t>
      </w:r>
      <w:r w:rsidR="00374753">
        <w:rPr>
          <w:rtl/>
        </w:rPr>
        <w:t xml:space="preserve"> </w:t>
      </w:r>
      <w:r w:rsidRPr="00784950">
        <w:rPr>
          <w:rtl/>
        </w:rPr>
        <w:t>עכשיו הבנתי שאנחנו נבנה בלי להתחשב בחוקי התכנון והבנייה,</w:t>
      </w:r>
      <w:r w:rsidR="00374753">
        <w:rPr>
          <w:rtl/>
        </w:rPr>
        <w:t xml:space="preserve"> </w:t>
      </w:r>
      <w:r w:rsidRPr="00784950">
        <w:rPr>
          <w:rtl/>
        </w:rPr>
        <w:t>בלי</w:t>
      </w:r>
      <w:r w:rsidR="00374753">
        <w:rPr>
          <w:rtl/>
        </w:rPr>
        <w:t xml:space="preserve"> </w:t>
      </w:r>
      <w:r w:rsidRPr="00784950">
        <w:rPr>
          <w:rtl/>
        </w:rPr>
        <w:t>להתחשב באיכות הסביבה, בלי להתחשב ברצון הציבור ובלי להתחשב בשיתוף התושבים,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אלפי</w:t>
      </w:r>
      <w:r w:rsidR="00374753">
        <w:rPr>
          <w:rtl/>
        </w:rPr>
        <w:t xml:space="preserve"> </w:t>
      </w:r>
      <w:r w:rsidRPr="00784950">
        <w:rPr>
          <w:rtl/>
        </w:rPr>
        <w:t>דירות,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שאחרי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אדון</w:t>
      </w:r>
      <w:r w:rsidR="00374753">
        <w:rPr>
          <w:rtl/>
        </w:rPr>
        <w:t xml:space="preserve"> </w:t>
      </w:r>
      <w:r w:rsidRPr="00784950">
        <w:rPr>
          <w:rtl/>
        </w:rPr>
        <w:t>שרנסקי</w:t>
      </w:r>
      <w:r w:rsidR="00374753">
        <w:rPr>
          <w:rtl/>
        </w:rPr>
        <w:t xml:space="preserve"> </w:t>
      </w:r>
      <w:r w:rsidRPr="00784950">
        <w:rPr>
          <w:rtl/>
        </w:rPr>
        <w:t>יחלק אותן למקורבים לצלחת</w:t>
      </w:r>
      <w:r w:rsidR="00374753">
        <w:rPr>
          <w:rtl/>
        </w:rPr>
        <w:t xml:space="preserve"> </w:t>
      </w:r>
      <w:r w:rsidRPr="00784950">
        <w:rPr>
          <w:rtl/>
        </w:rPr>
        <w:t>הפוליטית.</w:t>
      </w:r>
      <w:r w:rsidR="00374753">
        <w:rPr>
          <w:rtl/>
        </w:rPr>
        <w:t xml:space="preserve"> </w:t>
      </w:r>
      <w:r w:rsidRPr="00784950">
        <w:rPr>
          <w:rtl/>
        </w:rPr>
        <w:t>יופי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היגיון</w:t>
      </w:r>
      <w:r w:rsidR="00374753">
        <w:rPr>
          <w:rtl/>
        </w:rPr>
        <w:t xml:space="preserve"> </w:t>
      </w:r>
      <w:r w:rsidRPr="00784950">
        <w:rPr>
          <w:rtl/>
        </w:rPr>
        <w:t>יש בחוק ההסדרים הזה. אני בטוח שזה מה שיביא צמיחה</w:t>
      </w:r>
      <w:r w:rsidR="00374753">
        <w:rPr>
          <w:rtl/>
        </w:rPr>
        <w:t xml:space="preserve"> </w:t>
      </w:r>
      <w:r w:rsidRPr="00784950">
        <w:rPr>
          <w:rtl/>
        </w:rPr>
        <w:t>למשק, וזה מה שיספק למובטלים עבודה. ממש יופי של היגיון יש בחוק ההסדרים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שמופיע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לתת בלי מכרז את השלמת הקטעים הצפוניים</w:t>
      </w:r>
      <w:r w:rsidR="00374753">
        <w:rPr>
          <w:rtl/>
        </w:rPr>
        <w:t xml:space="preserve"> </w:t>
      </w:r>
      <w:r w:rsidRPr="00784950">
        <w:rPr>
          <w:rtl/>
        </w:rPr>
        <w:t>והדרומיים של חוצה</w:t>
      </w:r>
      <w:r w:rsidR="00374753">
        <w:rPr>
          <w:rtl/>
        </w:rPr>
        <w:t>-</w:t>
      </w:r>
      <w:r w:rsidRPr="00784950">
        <w:rPr>
          <w:rtl/>
        </w:rPr>
        <w:t>ישראל, למחוק את חוק חובת המכרזים, להתעלם ממנו לחלוטין.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רציני. אין יעדי צמיחה, וגם אם יהיו יעדי צמיחה, לא תהיה צמיחה. המשק</w:t>
      </w:r>
      <w:r w:rsidR="00374753">
        <w:rPr>
          <w:rtl/>
        </w:rPr>
        <w:t xml:space="preserve"> </w:t>
      </w:r>
      <w:r w:rsidRPr="00784950">
        <w:rPr>
          <w:rtl/>
        </w:rPr>
        <w:t>בצניחה, ושר האוצר מתחבא בחדר שלו.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 הכנסת מוסי רז.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אנחנו ממשיכים. חבר הכנסת יוסי שריד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לא נוכח. חבר הכנסת רן כהן, בבקשה.</w:t>
      </w:r>
      <w:r w:rsidR="00374753">
        <w:rPr>
          <w:rtl/>
        </w:rPr>
        <w:t xml:space="preserve"> </w:t>
      </w:r>
      <w:r w:rsidRPr="00784950">
        <w:rPr>
          <w:rtl/>
        </w:rPr>
        <w:t>יש לך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שלוש דקות?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כך החליטו.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חברות וחברי הכנסת, אין כאן אף שר בדיון. כמובן, מפני שיש</w:t>
      </w:r>
      <w:r w:rsidR="00374753">
        <w:rPr>
          <w:rtl/>
        </w:rPr>
        <w:t xml:space="preserve"> </w:t>
      </w:r>
      <w:r w:rsidRPr="00784950">
        <w:rPr>
          <w:rtl/>
        </w:rPr>
        <w:t>28 שרים בממשלה, אין שר אחד בישראל שיכול לבוא לכאן.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אני באמת רוצה לדלג </w:t>
      </w:r>
      <w:r w:rsidR="00374753">
        <w:rPr>
          <w:rtl/>
        </w:rPr>
        <w:t>–</w:t>
      </w:r>
      <w:r w:rsidRPr="00784950">
        <w:rPr>
          <w:rtl/>
        </w:rPr>
        <w:t xml:space="preserve"> ואני לא יודע למה, אבל זה בעיקר בגלל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זמן</w:t>
      </w:r>
      <w:r w:rsidR="00374753">
        <w:rPr>
          <w:rtl/>
        </w:rPr>
        <w:t xml:space="preserve"> –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 מערכת המסחטה המגעילה, המחרידה והמבישה שמתנהלת היום 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הכספים.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מתפעלים מגאוניותו של ליצמן, כמה שליצמן פועל נהדר. מה נהדר? הרי</w:t>
      </w:r>
      <w:r w:rsidR="00374753">
        <w:rPr>
          <w:rtl/>
        </w:rPr>
        <w:t xml:space="preserve"> </w:t>
      </w:r>
      <w:r w:rsidRPr="00784950">
        <w:rPr>
          <w:rtl/>
        </w:rPr>
        <w:t>זה גועל נפש, מה שקורה שם.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 הכספים, שחשיבותו מבחינת העוצמה שיש לו אינה פחותה מזו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אחד מהשרים המרכזיים ביותר בישראל, דואג אך ורק לדבר אחד </w:t>
      </w:r>
      <w:r w:rsidR="00374753">
        <w:rPr>
          <w:rtl/>
        </w:rPr>
        <w:t>–</w:t>
      </w:r>
      <w:r w:rsidRPr="00784950">
        <w:rPr>
          <w:rtl/>
        </w:rPr>
        <w:t xml:space="preserve"> לחתוך את המעשר, או</w:t>
      </w:r>
      <w:r w:rsidR="00374753">
        <w:rPr>
          <w:rtl/>
        </w:rPr>
        <w:t xml:space="preserve"> </w:t>
      </w:r>
      <w:r w:rsidRPr="00784950">
        <w:rPr>
          <w:rtl/>
        </w:rPr>
        <w:t>את החלקים האלה, עוד 120 מיליון שקל, עוד 200 מיליון שקל ועוד 80 מיליון שקל, שהם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300</w:t>
      </w:r>
      <w:r w:rsidR="00374753">
        <w:rPr>
          <w:rtl/>
        </w:rPr>
        <w:t xml:space="preserve"> </w:t>
      </w:r>
      <w:r w:rsidRPr="00784950">
        <w:rPr>
          <w:rtl/>
        </w:rPr>
        <w:t>מיליון שקל, בבסיס התקציב לשנים רבות, וכולם נכנעים לעניין הזה.</w:t>
      </w:r>
      <w:r w:rsidR="00374753">
        <w:rPr>
          <w:rtl/>
        </w:rPr>
        <w:t xml:space="preserve"> </w:t>
      </w:r>
      <w:r w:rsidRPr="00784950">
        <w:rPr>
          <w:rtl/>
        </w:rPr>
        <w:t>כשאני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"כולם",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מתכוון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הליכוד ושל מפלגת העבודה בעיקר, אבל 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שרון נכנע. הגיבור הגדול נכנע. סילבן שלום נכנע. הקואליציה הענקית נכנעת.</w:t>
      </w:r>
      <w:r w:rsidR="00374753">
        <w:rPr>
          <w:rtl/>
        </w:rPr>
        <w:t xml:space="preserve"> </w:t>
      </w:r>
      <w:r w:rsidRPr="00784950">
        <w:rPr>
          <w:rtl/>
        </w:rPr>
        <w:t>חרפה. אין לי מלים אחרות שאני יכול לומר מלבד חרפה.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ומתי</w:t>
      </w:r>
      <w:r w:rsidR="00374753">
        <w:rPr>
          <w:rtl/>
        </w:rPr>
        <w:t xml:space="preserve"> </w:t>
      </w:r>
      <w:r w:rsidRPr="00784950">
        <w:rPr>
          <w:rtl/>
        </w:rPr>
        <w:t>החרפה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מתרחשת,</w:t>
      </w:r>
      <w:r w:rsidR="00374753">
        <w:rPr>
          <w:rtl/>
        </w:rPr>
        <w:t xml:space="preserve"> </w:t>
      </w:r>
      <w:r w:rsidRPr="00784950">
        <w:rPr>
          <w:rtl/>
        </w:rPr>
        <w:t>רבותי חברי הכנסת? כאשר על צווארם של 750 עובדי</w:t>
      </w:r>
      <w:r w:rsidR="00374753">
        <w:rPr>
          <w:rtl/>
        </w:rPr>
        <w:t xml:space="preserve"> </w:t>
      </w:r>
      <w:r w:rsidRPr="00784950">
        <w:rPr>
          <w:rtl/>
        </w:rPr>
        <w:t>"בגיר"</w:t>
      </w:r>
      <w:r w:rsidR="00374753">
        <w:rPr>
          <w:rtl/>
        </w:rPr>
        <w:t xml:space="preserve"> </w:t>
      </w:r>
      <w:r w:rsidRPr="00784950">
        <w:rPr>
          <w:rtl/>
        </w:rPr>
        <w:t>מונפת</w:t>
      </w:r>
      <w:r w:rsidR="00374753">
        <w:rPr>
          <w:rtl/>
        </w:rPr>
        <w:t xml:space="preserve"> </w:t>
      </w:r>
      <w:r w:rsidRPr="00784950">
        <w:rPr>
          <w:rtl/>
        </w:rPr>
        <w:t>חרב</w:t>
      </w:r>
      <w:r w:rsidR="00374753">
        <w:rPr>
          <w:rtl/>
        </w:rPr>
        <w:t xml:space="preserve"> </w:t>
      </w:r>
      <w:r w:rsidRPr="00784950">
        <w:rPr>
          <w:rtl/>
        </w:rPr>
        <w:t>הפיטורים.</w:t>
      </w:r>
      <w:r w:rsidR="00374753">
        <w:rPr>
          <w:rtl/>
        </w:rPr>
        <w:t xml:space="preserve"> </w:t>
      </w:r>
      <w:r w:rsidRPr="00784950">
        <w:rPr>
          <w:rtl/>
        </w:rPr>
        <w:t>רוצים</w:t>
      </w:r>
      <w:r w:rsidR="00374753">
        <w:rPr>
          <w:rtl/>
        </w:rPr>
        <w:t xml:space="preserve"> </w:t>
      </w:r>
      <w:r w:rsidRPr="00784950">
        <w:rPr>
          <w:rtl/>
        </w:rPr>
        <w:t>לנתק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מהיכולת לעבוד ולהתפרנס משכר</w:t>
      </w:r>
      <w:r w:rsidR="00374753">
        <w:rPr>
          <w:rtl/>
        </w:rPr>
        <w:t xml:space="preserve"> </w:t>
      </w:r>
      <w:r w:rsidRPr="00784950">
        <w:rPr>
          <w:rtl/>
        </w:rPr>
        <w:t>מינימום</w:t>
      </w:r>
      <w:r w:rsidR="00374753">
        <w:rPr>
          <w:rtl/>
        </w:rPr>
        <w:t xml:space="preserve"> </w:t>
      </w:r>
      <w:r w:rsidRPr="00784950">
        <w:rPr>
          <w:rtl/>
        </w:rPr>
        <w:t>וקצת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מפעל "בגיר" אפשר וצריך להציל, משום שטיפול</w:t>
      </w:r>
      <w:r w:rsidR="00374753">
        <w:rPr>
          <w:rtl/>
        </w:rPr>
        <w:t xml:space="preserve"> </w:t>
      </w:r>
      <w:r w:rsidRPr="00784950">
        <w:rPr>
          <w:rtl/>
        </w:rPr>
        <w:t>ענייני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ורציני </w:t>
      </w:r>
      <w:r w:rsidR="00374753">
        <w:rPr>
          <w:rtl/>
        </w:rPr>
        <w:t>–</w:t>
      </w:r>
      <w:r w:rsidRPr="00784950">
        <w:rPr>
          <w:rtl/>
        </w:rPr>
        <w:t xml:space="preserve"> על</w:t>
      </w:r>
      <w:r w:rsidR="00374753">
        <w:rPr>
          <w:rtl/>
        </w:rPr>
        <w:t>-</w:t>
      </w:r>
      <w:r w:rsidRPr="00784950">
        <w:rPr>
          <w:rtl/>
        </w:rPr>
        <w:t>ידי סיוע למערכת השיווק שלו, על</w:t>
      </w:r>
      <w:r w:rsidR="00374753">
        <w:rPr>
          <w:rtl/>
        </w:rPr>
        <w:t>-</w:t>
      </w:r>
      <w:r w:rsidRPr="00784950">
        <w:rPr>
          <w:rtl/>
        </w:rPr>
        <w:t>ידי הבראה שלו, שדרוג המפעל,</w:t>
      </w:r>
      <w:r w:rsidR="00374753">
        <w:rPr>
          <w:rtl/>
        </w:rPr>
        <w:t xml:space="preserve"> </w:t>
      </w:r>
      <w:r w:rsidRPr="00784950">
        <w:rPr>
          <w:rtl/>
        </w:rPr>
        <w:t>ייעולו</w:t>
      </w:r>
      <w:r w:rsidR="00374753">
        <w:rPr>
          <w:rtl/>
        </w:rPr>
        <w:t xml:space="preserve"> </w:t>
      </w:r>
      <w:r w:rsidRPr="00784950">
        <w:rPr>
          <w:rtl/>
        </w:rPr>
        <w:t>ותמיכה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– </w:t>
      </w:r>
      <w:r w:rsidRPr="00784950">
        <w:rPr>
          <w:rtl/>
        </w:rPr>
        <w:t>יכין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להתמודדות עם מה שענף הטקסטיל כבר הצליח בעבר</w:t>
      </w:r>
      <w:r w:rsidR="00374753">
        <w:rPr>
          <w:rtl/>
        </w:rPr>
        <w:t xml:space="preserve"> </w:t>
      </w:r>
      <w:r w:rsidRPr="00784950">
        <w:rPr>
          <w:rtl/>
        </w:rPr>
        <w:t>להתמודד</w:t>
      </w:r>
      <w:r w:rsidR="00374753">
        <w:rPr>
          <w:rtl/>
        </w:rPr>
        <w:t xml:space="preserve"> </w:t>
      </w:r>
      <w:r w:rsidRPr="00784950">
        <w:rPr>
          <w:rtl/>
        </w:rPr>
        <w:t>אתו.</w:t>
      </w:r>
      <w:r w:rsidR="00374753">
        <w:rPr>
          <w:rtl/>
        </w:rPr>
        <w:t xml:space="preserve"> </w:t>
      </w:r>
      <w:r w:rsidRPr="00784950">
        <w:rPr>
          <w:rtl/>
        </w:rPr>
        <w:t>ב"ניו הורייזן" הצלחנו להביא למצב שבעל עסקים ירדני בא ורכש אותו</w:t>
      </w:r>
      <w:r w:rsidR="00374753">
        <w:rPr>
          <w:rtl/>
        </w:rPr>
        <w:t xml:space="preserve"> </w:t>
      </w:r>
      <w:r w:rsidRPr="00784950">
        <w:rPr>
          <w:rtl/>
        </w:rPr>
        <w:t>והוא מקיים אותו.</w:t>
      </w:r>
      <w:r w:rsidR="00374753">
        <w:rPr>
          <w:rtl/>
        </w:rPr>
        <w:t xml:space="preserve"> </w:t>
      </w:r>
      <w:r w:rsidRPr="00784950">
        <w:rPr>
          <w:rtl/>
        </w:rPr>
        <w:t>היום עובדים שם פי</w:t>
      </w:r>
      <w:r w:rsidR="00374753">
        <w:rPr>
          <w:rtl/>
        </w:rPr>
        <w:t>-</w:t>
      </w:r>
      <w:r w:rsidRPr="00784950">
        <w:rPr>
          <w:rtl/>
        </w:rPr>
        <w:t>שניים באופקים, והמפעל לא עבר מישראל לירדן,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ירדני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וקנה ומפעיל את המפעל פה.</w:t>
      </w:r>
      <w:r w:rsidR="00374753">
        <w:rPr>
          <w:rtl/>
        </w:rPr>
        <w:t xml:space="preserve"> </w:t>
      </w:r>
      <w:r w:rsidRPr="00784950">
        <w:rPr>
          <w:rtl/>
        </w:rPr>
        <w:t>אז שלא יספרו לי סיפורים. התנסיתי בזה</w:t>
      </w:r>
      <w:r w:rsidR="00374753">
        <w:rPr>
          <w:rtl/>
        </w:rPr>
        <w:t xml:space="preserve"> </w:t>
      </w:r>
      <w:r w:rsidRPr="00784950">
        <w:rPr>
          <w:rtl/>
        </w:rPr>
        <w:t>בתפקידי</w:t>
      </w:r>
      <w:r w:rsidR="00374753">
        <w:rPr>
          <w:rtl/>
        </w:rPr>
        <w:t xml:space="preserve"> </w:t>
      </w:r>
      <w:r w:rsidRPr="00784950">
        <w:rPr>
          <w:rtl/>
        </w:rPr>
        <w:t>כשר</w:t>
      </w:r>
      <w:r w:rsidR="00374753">
        <w:rPr>
          <w:rtl/>
        </w:rPr>
        <w:t xml:space="preserve"> </w:t>
      </w:r>
      <w:r w:rsidRPr="00784950">
        <w:rPr>
          <w:rtl/>
        </w:rPr>
        <w:t>התעשייה</w:t>
      </w:r>
      <w:r w:rsidR="00374753">
        <w:rPr>
          <w:rtl/>
        </w:rPr>
        <w:t xml:space="preserve"> </w:t>
      </w:r>
      <w:r w:rsidRPr="00784950">
        <w:rPr>
          <w:rtl/>
        </w:rPr>
        <w:t>והמסחר.</w:t>
      </w:r>
      <w:r w:rsidR="00374753">
        <w:rPr>
          <w:rtl/>
        </w:rPr>
        <w:t xml:space="preserve"> </w:t>
      </w:r>
      <w:r w:rsidRPr="00784950">
        <w:rPr>
          <w:rtl/>
        </w:rPr>
        <w:t>אפשר וצריך לגונן על התעשיות המסורתיות של מדינת</w:t>
      </w:r>
      <w:r w:rsidR="00374753">
        <w:rPr>
          <w:rtl/>
        </w:rPr>
        <w:t xml:space="preserve"> </w:t>
      </w:r>
      <w:r w:rsidRPr="00784950">
        <w:rPr>
          <w:rtl/>
        </w:rPr>
        <w:t>ישראל ולהציל את העובדים שלהן.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עליתי</w:t>
      </w:r>
      <w:r w:rsidR="00374753">
        <w:rPr>
          <w:rtl/>
        </w:rPr>
        <w:t xml:space="preserve"> </w:t>
      </w:r>
      <w:r w:rsidRPr="00784950">
        <w:rPr>
          <w:rtl/>
        </w:rPr>
        <w:t>לדוכן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למטרה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אחת </w:t>
      </w:r>
      <w:r w:rsidR="00374753">
        <w:rPr>
          <w:rtl/>
        </w:rPr>
        <w:t>–</w:t>
      </w:r>
      <w:r w:rsidRPr="00784950">
        <w:rPr>
          <w:rtl/>
        </w:rPr>
        <w:t xml:space="preserve"> לומר שמתנהל כאן לנגד</w:t>
      </w:r>
      <w:r w:rsidR="00374753">
        <w:rPr>
          <w:rtl/>
        </w:rPr>
        <w:t xml:space="preserve"> </w:t>
      </w:r>
      <w:r w:rsidRPr="00784950">
        <w:rPr>
          <w:rtl/>
        </w:rPr>
        <w:t>עינינו</w:t>
      </w:r>
      <w:r w:rsidR="00374753">
        <w:rPr>
          <w:rtl/>
        </w:rPr>
        <w:t xml:space="preserve"> </w:t>
      </w:r>
      <w:r w:rsidRPr="00784950">
        <w:rPr>
          <w:rtl/>
        </w:rPr>
        <w:t>תהליך</w:t>
      </w:r>
      <w:r w:rsidR="00374753">
        <w:rPr>
          <w:rtl/>
        </w:rPr>
        <w:t xml:space="preserve"> </w:t>
      </w:r>
      <w:r w:rsidRPr="00784950">
        <w:rPr>
          <w:rtl/>
        </w:rPr>
        <w:t>מחריד,</w:t>
      </w:r>
      <w:r w:rsidR="00374753">
        <w:rPr>
          <w:rtl/>
        </w:rPr>
        <w:t xml:space="preserve"> </w:t>
      </w:r>
      <w:r w:rsidRPr="00784950">
        <w:rPr>
          <w:rtl/>
        </w:rPr>
        <w:t>פשוט מחריד.</w:t>
      </w:r>
      <w:r w:rsidR="00374753">
        <w:rPr>
          <w:rtl/>
        </w:rPr>
        <w:t xml:space="preserve"> </w:t>
      </w:r>
      <w:r w:rsidRPr="00784950">
        <w:rPr>
          <w:rtl/>
        </w:rPr>
        <w:t>היום ה</w:t>
      </w:r>
      <w:r w:rsidR="00374753">
        <w:rPr>
          <w:rtl/>
        </w:rPr>
        <w:t>-</w:t>
      </w:r>
      <w:r w:rsidRPr="00784950">
        <w:rPr>
          <w:rtl/>
        </w:rPr>
        <w:t>52 לשביתת הנכים שנמצאים כאן בחוץ על</w:t>
      </w:r>
      <w:r w:rsidR="00374753">
        <w:rPr>
          <w:rtl/>
        </w:rPr>
        <w:t xml:space="preserve"> </w:t>
      </w:r>
      <w:r w:rsidRPr="00784950">
        <w:rPr>
          <w:rtl/>
        </w:rPr>
        <w:t>הכביש,</w:t>
      </w:r>
      <w:r w:rsidR="00374753">
        <w:rPr>
          <w:rtl/>
        </w:rPr>
        <w:t xml:space="preserve"> </w:t>
      </w:r>
      <w:r w:rsidRPr="00784950">
        <w:rPr>
          <w:rtl/>
        </w:rPr>
        <w:t>רובצים</w:t>
      </w:r>
      <w:r w:rsidR="00374753">
        <w:rPr>
          <w:rtl/>
        </w:rPr>
        <w:t xml:space="preserve"> </w:t>
      </w:r>
      <w:r w:rsidRPr="00784950">
        <w:rPr>
          <w:rtl/>
        </w:rPr>
        <w:t>ונמצאים</w:t>
      </w:r>
      <w:r w:rsidR="00374753">
        <w:rPr>
          <w:rtl/>
        </w:rPr>
        <w:t xml:space="preserve"> </w:t>
      </w:r>
      <w:r w:rsidRPr="00784950">
        <w:rPr>
          <w:rtl/>
        </w:rPr>
        <w:t>במצב נורא ומחריד מבחינה בריאותית, מבחינת הסבל, מבחינת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התקווה.</w:t>
      </w:r>
      <w:r w:rsidR="00374753">
        <w:rPr>
          <w:rtl/>
        </w:rPr>
        <w:t xml:space="preserve"> </w:t>
      </w:r>
      <w:r w:rsidRPr="00784950">
        <w:rPr>
          <w:rtl/>
        </w:rPr>
        <w:t>52 ימי אטימות, 52 ימים שבהם היחידים שעוזרים להם אלה אנשים שבאמת</w:t>
      </w:r>
      <w:r w:rsidR="00374753">
        <w:rPr>
          <w:rtl/>
        </w:rPr>
        <w:t xml:space="preserve"> </w:t>
      </w:r>
      <w:r w:rsidRPr="00784950">
        <w:rPr>
          <w:rtl/>
        </w:rPr>
        <w:t>נמצאים כאן בכנסת שהולכים אליהם, ובראשם חברי אילן גילאון וחברים אחרים.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עכשיו עשינו דבר שהתחיל ביוזמה של כמה ראשי סיעות, כשבסוד העניין היו גם</w:t>
      </w:r>
      <w:r w:rsidR="00374753">
        <w:rPr>
          <w:rtl/>
        </w:rPr>
        <w:t xml:space="preserve"> </w:t>
      </w:r>
      <w:r w:rsidRPr="00784950">
        <w:rPr>
          <w:rtl/>
        </w:rPr>
        <w:t>אילן</w:t>
      </w:r>
      <w:r w:rsidR="00374753">
        <w:rPr>
          <w:rtl/>
        </w:rPr>
        <w:t xml:space="preserve"> </w:t>
      </w:r>
      <w:r w:rsidRPr="00784950">
        <w:rPr>
          <w:rtl/>
        </w:rPr>
        <w:t>גילאון,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יוסי שריד וגם אנוכי, והלכנו עם 15 סיעות, לרבות סיעת העבודה,</w:t>
      </w:r>
      <w:r w:rsidR="00374753">
        <w:rPr>
          <w:rtl/>
        </w:rPr>
        <w:t xml:space="preserve"> </w:t>
      </w:r>
      <w:r w:rsidRPr="00784950">
        <w:rPr>
          <w:rtl/>
        </w:rPr>
        <w:t>לרבות</w:t>
      </w:r>
      <w:r w:rsidR="00374753">
        <w:rPr>
          <w:rtl/>
        </w:rPr>
        <w:t xml:space="preserve"> </w:t>
      </w:r>
      <w:r w:rsidRPr="00784950">
        <w:rPr>
          <w:rtl/>
        </w:rPr>
        <w:t>סיעת</w:t>
      </w:r>
      <w:r w:rsidR="00374753">
        <w:rPr>
          <w:rtl/>
        </w:rPr>
        <w:t xml:space="preserve"> </w:t>
      </w:r>
      <w:r w:rsidRPr="00784950">
        <w:rPr>
          <w:rtl/>
        </w:rPr>
        <w:t>גשר, לרבות סיעת שינוי ולרבות סיעת ש"ס, עמיר פרץ ואחרים, וחתמנו על</w:t>
      </w:r>
      <w:r w:rsidR="00374753">
        <w:rPr>
          <w:rtl/>
        </w:rPr>
        <w:t xml:space="preserve"> </w:t>
      </w:r>
      <w:r w:rsidRPr="00784950">
        <w:rPr>
          <w:rtl/>
        </w:rPr>
        <w:t>מסמך</w:t>
      </w:r>
      <w:r w:rsidR="00374753">
        <w:rPr>
          <w:rtl/>
        </w:rPr>
        <w:t xml:space="preserve"> </w:t>
      </w:r>
      <w:r w:rsidRPr="00784950">
        <w:rPr>
          <w:rtl/>
        </w:rPr>
        <w:t>גישור</w:t>
      </w:r>
      <w:r w:rsidR="00374753">
        <w:rPr>
          <w:rtl/>
        </w:rPr>
        <w:t xml:space="preserve"> </w:t>
      </w:r>
      <w:r w:rsidRPr="00784950">
        <w:rPr>
          <w:rtl/>
        </w:rPr>
        <w:t>רציני, משמעותי, שסגר את הפער האדיר הזה בין העמדה האפסית של הממשלה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העמדה המלאה </w:t>
      </w:r>
      <w:r w:rsidR="00374753">
        <w:rPr>
          <w:rtl/>
        </w:rPr>
        <w:t>–</w:t>
      </w:r>
      <w:r w:rsidRPr="00784950">
        <w:rPr>
          <w:rtl/>
        </w:rPr>
        <w:t xml:space="preserve"> ואגב, בצדק, היה צריך לתת מענה לתביעות הנכים. יש הצעת גישור</w:t>
      </w:r>
      <w:r w:rsidR="00374753">
        <w:rPr>
          <w:rtl/>
        </w:rPr>
        <w:t xml:space="preserve"> </w:t>
      </w:r>
      <w:r w:rsidRPr="00784950">
        <w:rPr>
          <w:rtl/>
        </w:rPr>
        <w:t>שמטה</w:t>
      </w:r>
      <w:r w:rsidR="00374753">
        <w:rPr>
          <w:rtl/>
        </w:rPr>
        <w:t xml:space="preserve"> </w:t>
      </w:r>
      <w:r w:rsidRPr="00784950">
        <w:rPr>
          <w:rtl/>
        </w:rPr>
        <w:t>ארגון הנכים כבר אמר שהוא מוכן להתיישב עם הממשלה כדי לדון על בסיסה ולהגיע</w:t>
      </w:r>
      <w:r w:rsidR="00374753">
        <w:rPr>
          <w:rtl/>
        </w:rPr>
        <w:t xml:space="preserve"> </w:t>
      </w:r>
      <w:r w:rsidRPr="00784950">
        <w:rPr>
          <w:rtl/>
        </w:rPr>
        <w:t>להסכם.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כול</w:t>
      </w:r>
      <w:r w:rsidR="00374753">
        <w:rPr>
          <w:rtl/>
        </w:rPr>
        <w:t xml:space="preserve"> </w:t>
      </w:r>
      <w:r w:rsidRPr="00784950">
        <w:rPr>
          <w:rtl/>
        </w:rPr>
        <w:t>מוציאים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מיני</w:t>
      </w:r>
      <w:r w:rsidR="00374753">
        <w:rPr>
          <w:rtl/>
        </w:rPr>
        <w:t xml:space="preserve"> </w:t>
      </w:r>
      <w:r w:rsidRPr="00784950">
        <w:rPr>
          <w:rtl/>
        </w:rPr>
        <w:t>הודעות,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הציעו 200 מיליון, הציעו 300</w:t>
      </w:r>
      <w:r w:rsidR="00374753">
        <w:rPr>
          <w:rtl/>
        </w:rPr>
        <w:t xml:space="preserve"> </w:t>
      </w:r>
      <w:r w:rsidRPr="00784950">
        <w:rPr>
          <w:rtl/>
        </w:rPr>
        <w:t>מיליון,</w:t>
      </w:r>
      <w:r w:rsidR="00374753">
        <w:rPr>
          <w:rtl/>
        </w:rPr>
        <w:t xml:space="preserve"> </w:t>
      </w:r>
      <w:r w:rsidRPr="00784950">
        <w:rPr>
          <w:rtl/>
        </w:rPr>
        <w:t>הציעו</w:t>
      </w:r>
      <w:r w:rsidR="00374753">
        <w:rPr>
          <w:rtl/>
        </w:rPr>
        <w:t xml:space="preserve"> </w:t>
      </w:r>
      <w:r w:rsidRPr="00784950">
        <w:rPr>
          <w:rtl/>
        </w:rPr>
        <w:t>400</w:t>
      </w:r>
      <w:r w:rsidR="00374753">
        <w:rPr>
          <w:rtl/>
        </w:rPr>
        <w:t xml:space="preserve"> </w:t>
      </w:r>
      <w:r w:rsidRPr="00784950">
        <w:rPr>
          <w:rtl/>
        </w:rPr>
        <w:t>מיליון והציעו 450 מיליון שקל. הכול בולשיט. אין כלום.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היותר</w:t>
      </w:r>
      <w:r w:rsidR="00374753">
        <w:rPr>
          <w:rtl/>
        </w:rPr>
        <w:t>-</w:t>
      </w:r>
      <w:r w:rsidRPr="00784950">
        <w:rPr>
          <w:rtl/>
        </w:rPr>
        <w:t>חמור, הכנסת נזעקה, ו</w:t>
      </w:r>
      <w:r w:rsidR="00374753">
        <w:rPr>
          <w:rtl/>
        </w:rPr>
        <w:t>-</w:t>
      </w:r>
      <w:r w:rsidRPr="00784950">
        <w:rPr>
          <w:rtl/>
        </w:rPr>
        <w:t>15 סיעות, שמייצגות 93 חברי כנסת, הגישו לממשלה</w:t>
      </w:r>
      <w:r w:rsidR="00374753">
        <w:rPr>
          <w:rtl/>
        </w:rPr>
        <w:t xml:space="preserve"> </w:t>
      </w:r>
      <w:r w:rsidRPr="00784950">
        <w:rPr>
          <w:rtl/>
        </w:rPr>
        <w:t>כבר ביום רביעי שעבר, ואתמול חזרנו והגשנו את זה עם סיעות נוספות, את מסמך הגישור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ואמרנו:</w:t>
      </w:r>
      <w:r w:rsidR="00374753">
        <w:rPr>
          <w:rtl/>
        </w:rPr>
        <w:t xml:space="preserve"> </w:t>
      </w:r>
      <w:r w:rsidRPr="00784950">
        <w:rPr>
          <w:rtl/>
        </w:rPr>
        <w:t>תשבו</w:t>
      </w:r>
      <w:r w:rsidR="00374753">
        <w:rPr>
          <w:rtl/>
        </w:rPr>
        <w:t xml:space="preserve"> </w:t>
      </w:r>
      <w:r w:rsidRPr="00784950">
        <w:rPr>
          <w:rtl/>
        </w:rPr>
        <w:t>לדבר עם הנכים. מה, הם מצורעים? מה, הם לא עם ישראל? הם לא</w:t>
      </w:r>
      <w:r w:rsidR="00374753">
        <w:rPr>
          <w:rtl/>
        </w:rPr>
        <w:t xml:space="preserve"> </w:t>
      </w:r>
      <w:r w:rsidRPr="00784950">
        <w:rPr>
          <w:rtl/>
        </w:rPr>
        <w:t>אזרחי מדינת ישראל? הם לא בני</w:t>
      </w:r>
      <w:r w:rsidR="00374753">
        <w:rPr>
          <w:rtl/>
        </w:rPr>
        <w:t>-</w:t>
      </w:r>
      <w:r w:rsidRPr="00784950">
        <w:rPr>
          <w:rtl/>
        </w:rPr>
        <w:t>אדם שנבראו בצלם? הם לא חיים בארץ הזאת? למה הממשלה</w:t>
      </w:r>
      <w:r w:rsidR="00374753">
        <w:rPr>
          <w:rtl/>
        </w:rPr>
        <w:t xml:space="preserve"> </w:t>
      </w:r>
      <w:r w:rsidRPr="00784950">
        <w:rPr>
          <w:rtl/>
        </w:rPr>
        <w:t>לא מדברת אתם? זאת שערורייה שאין כדוגמתה.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פונה</w:t>
      </w:r>
      <w:r w:rsidR="00374753">
        <w:rPr>
          <w:rtl/>
        </w:rPr>
        <w:t xml:space="preserve"> </w:t>
      </w:r>
      <w:r w:rsidRPr="00784950">
        <w:rPr>
          <w:rtl/>
        </w:rPr>
        <w:t>מכאן</w:t>
      </w:r>
      <w:r w:rsidR="00374753">
        <w:rPr>
          <w:rtl/>
        </w:rPr>
        <w:t xml:space="preserve"> </w:t>
      </w:r>
      <w:r w:rsidRPr="00784950">
        <w:rPr>
          <w:rtl/>
        </w:rPr>
        <w:t>לראש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לשר</w:t>
      </w:r>
      <w:r w:rsidR="00374753">
        <w:rPr>
          <w:rtl/>
        </w:rPr>
        <w:t xml:space="preserve"> </w:t>
      </w:r>
      <w:r w:rsidRPr="00784950">
        <w:rPr>
          <w:rtl/>
        </w:rPr>
        <w:t>האוצר, לשר העבודה</w:t>
      </w:r>
      <w:r w:rsidR="00374753">
        <w:rPr>
          <w:rtl/>
        </w:rPr>
        <w:t xml:space="preserve"> </w:t>
      </w:r>
      <w:r w:rsidRPr="00784950">
        <w:rPr>
          <w:rtl/>
        </w:rPr>
        <w:t>והרווחה: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ומייד</w:t>
      </w:r>
      <w:r w:rsidR="00374753">
        <w:rPr>
          <w:rtl/>
        </w:rPr>
        <w:t xml:space="preserve"> </w:t>
      </w:r>
      <w:r w:rsidRPr="00784950">
        <w:rPr>
          <w:rtl/>
        </w:rPr>
        <w:t>תשבו לנהל משא</w:t>
      </w:r>
      <w:r w:rsidR="00374753">
        <w:rPr>
          <w:rtl/>
        </w:rPr>
        <w:t>-</w:t>
      </w:r>
      <w:r w:rsidRPr="00784950">
        <w:rPr>
          <w:rtl/>
        </w:rPr>
        <w:t>ומתן עם הנכים על בסיס מסמך הגישור שנותן</w:t>
      </w:r>
      <w:r w:rsidR="00374753">
        <w:rPr>
          <w:rtl/>
        </w:rPr>
        <w:t xml:space="preserve"> </w:t>
      </w:r>
      <w:r w:rsidRPr="00784950">
        <w:rPr>
          <w:rtl/>
        </w:rPr>
        <w:t>לכם קרקע לדבר עליה.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>גלאון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לא נוכחת. חבר הכנסת אילן גילאון, שלוש</w:t>
      </w:r>
      <w:r w:rsidR="00374753">
        <w:rPr>
          <w:rtl/>
        </w:rPr>
        <w:t xml:space="preserve"> </w:t>
      </w:r>
      <w:r w:rsidRPr="00784950">
        <w:rPr>
          <w:rtl/>
        </w:rPr>
        <w:t>דקות,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למעשה חבר הכנסת רן כהן, אנחנו שלושה</w:t>
      </w:r>
      <w:r w:rsidR="00374753">
        <w:rPr>
          <w:rtl/>
        </w:rPr>
        <w:t xml:space="preserve"> </w:t>
      </w:r>
      <w:r w:rsidRPr="00784950">
        <w:rPr>
          <w:rtl/>
        </w:rPr>
        <w:t>באולם</w:t>
      </w:r>
      <w:r w:rsidR="00374753">
        <w:rPr>
          <w:rtl/>
        </w:rPr>
        <w:t xml:space="preserve"> </w:t>
      </w:r>
      <w:r w:rsidRPr="00784950">
        <w:rPr>
          <w:rtl/>
        </w:rPr>
        <w:t>עכשיו.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זמן אדוני רוצה שאני אדבר </w:t>
      </w:r>
      <w:r w:rsidR="00374753">
        <w:rPr>
          <w:rtl/>
        </w:rPr>
        <w:t>–</w:t>
      </w:r>
      <w:r w:rsidRPr="00784950">
        <w:rPr>
          <w:rtl/>
        </w:rPr>
        <w:t xml:space="preserve"> שלוש דקות, דקה, חצי דקה? גם אם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יגיד</w:t>
      </w:r>
      <w:r w:rsidR="00374753">
        <w:rPr>
          <w:rtl/>
        </w:rPr>
        <w:t xml:space="preserve"> </w:t>
      </w:r>
      <w:r w:rsidRPr="00784950">
        <w:rPr>
          <w:rtl/>
        </w:rPr>
        <w:t>לי: תלך עכשיו, זה בסדר גמור. יכול להיות שהדברים שאני אומר כאן כדי</w:t>
      </w:r>
      <w:r w:rsidR="00374753">
        <w:rPr>
          <w:rtl/>
        </w:rPr>
        <w:t xml:space="preserve"> </w:t>
      </w:r>
      <w:r w:rsidRPr="00784950">
        <w:rPr>
          <w:rtl/>
        </w:rPr>
        <w:t>להמשיך את דבריו של חברי רן כהן, אולי כבר לא עוזרים בדבר, אדוני.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שהוא חוק הברזל, אולי הוא חוק הברזל של האוליגרכיה משום שהוא</w:t>
      </w:r>
      <w:r w:rsidR="00374753">
        <w:rPr>
          <w:rtl/>
        </w:rPr>
        <w:t xml:space="preserve"> </w:t>
      </w:r>
      <w:r w:rsidRPr="00784950">
        <w:rPr>
          <w:rtl/>
        </w:rPr>
        <w:t>נעשה</w:t>
      </w:r>
      <w:r w:rsidR="00374753">
        <w:rPr>
          <w:rtl/>
        </w:rPr>
        <w:t xml:space="preserve"> </w:t>
      </w:r>
      <w:r w:rsidRPr="00784950">
        <w:rPr>
          <w:rtl/>
        </w:rPr>
        <w:t>בידיים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הברזל </w:t>
      </w:r>
      <w:r w:rsidR="00374753">
        <w:rPr>
          <w:rtl/>
        </w:rPr>
        <w:t>–</w:t>
      </w:r>
      <w:r w:rsidRPr="00784950">
        <w:rPr>
          <w:rtl/>
        </w:rPr>
        <w:t xml:space="preserve"> אני אומר אנשי הברזל לא באסוציאציות</w:t>
      </w:r>
      <w:r w:rsidR="00374753">
        <w:rPr>
          <w:rtl/>
        </w:rPr>
        <w:t xml:space="preserve"> </w:t>
      </w:r>
      <w:r w:rsidRPr="00784950">
        <w:rPr>
          <w:rtl/>
        </w:rPr>
        <w:t>החיוביות.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הייתי רוצה את הקשבתו של אדוני, אם אפשר. תודה. אין מי שיקשיב, אדוני. יש רק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אחד, רן כהן. הוא מכיר את כל העמדות שלי, תאמין לי, ואתה היחיד שאולי</w:t>
      </w:r>
      <w:r w:rsidR="00374753">
        <w:rPr>
          <w:rtl/>
        </w:rPr>
        <w:t xml:space="preserve"> </w:t>
      </w:r>
      <w:r w:rsidRPr="00784950">
        <w:rPr>
          <w:rtl/>
        </w:rPr>
        <w:t>אני יכול לשכנע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למה? מה קרה? לא מספיק שחברך רן כהן לא הזכיר אף סיעה ערבית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נתתי לך רשות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צודק.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כנעאן,</w:t>
      </w:r>
      <w:r w:rsidR="00374753">
        <w:rPr>
          <w:rtl/>
        </w:rPr>
        <w:t xml:space="preserve"> </w:t>
      </w:r>
      <w:r w:rsidRPr="00784950">
        <w:rPr>
          <w:rtl/>
        </w:rPr>
        <w:t>תייחס את זה לחוסר הראות שלי. אני פשוט לא</w:t>
      </w:r>
      <w:r w:rsidR="00374753">
        <w:rPr>
          <w:rtl/>
        </w:rPr>
        <w:t xml:space="preserve"> </w:t>
      </w:r>
      <w:r w:rsidRPr="00784950">
        <w:rPr>
          <w:rtl/>
        </w:rPr>
        <w:t>ראיתי. אני מתנצל.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קודם כול כדאי שניישב כמה מושגים בחוק ההסדרים, שהוא איננו יותר מאשר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המסתדרים,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>אחד, כי כולם יכולים להסתדר בתוך החוק הזה, למעט אנשים מאוד</w:t>
      </w:r>
      <w:r w:rsidR="00374753">
        <w:rPr>
          <w:rtl/>
        </w:rPr>
        <w:t xml:space="preserve"> </w:t>
      </w:r>
      <w:r w:rsidRPr="00784950">
        <w:rPr>
          <w:rtl/>
        </w:rPr>
        <w:t>חלשים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ילדים או כמו אחרים, משום שאנשי הברזל אוהבים קבוצות</w:t>
      </w:r>
      <w:r w:rsidR="00374753">
        <w:rPr>
          <w:rtl/>
        </w:rPr>
        <w:t xml:space="preserve"> </w:t>
      </w:r>
      <w:r w:rsidRPr="00784950">
        <w:rPr>
          <w:rtl/>
        </w:rPr>
        <w:t>חזקות</w:t>
      </w:r>
      <w:r w:rsidR="00374753">
        <w:rPr>
          <w:rtl/>
        </w:rPr>
        <w:t xml:space="preserve"> </w:t>
      </w:r>
      <w:r w:rsidRPr="00784950">
        <w:rPr>
          <w:rtl/>
        </w:rPr>
        <w:t>ואותן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מסדרים שם היטב </w:t>
      </w:r>
      <w:r w:rsidR="00374753">
        <w:rPr>
          <w:rtl/>
        </w:rPr>
        <w:t>–</w:t>
      </w:r>
      <w:r w:rsidRPr="00784950">
        <w:rPr>
          <w:rtl/>
        </w:rPr>
        <w:t xml:space="preserve"> או בית</w:t>
      </w:r>
      <w:r w:rsidR="00374753">
        <w:rPr>
          <w:rtl/>
        </w:rPr>
        <w:t>-</w:t>
      </w:r>
      <w:r w:rsidRPr="00784950">
        <w:rPr>
          <w:rtl/>
        </w:rPr>
        <w:t>הקברות לחקיקה, מן הצד השני, שקובר כל</w:t>
      </w:r>
      <w:r w:rsidR="00374753">
        <w:rPr>
          <w:rtl/>
        </w:rPr>
        <w:t xml:space="preserve"> </w:t>
      </w:r>
      <w:r w:rsidRPr="00784950">
        <w:rPr>
          <w:rtl/>
        </w:rPr>
        <w:t>יוזמת חקיקה שהיא עבור אנשים שאינם כל כך חזקים.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איש</w:t>
      </w:r>
      <w:r w:rsidR="00374753">
        <w:rPr>
          <w:rtl/>
        </w:rPr>
        <w:t xml:space="preserve"> </w:t>
      </w:r>
      <w:r w:rsidRPr="00784950">
        <w:rPr>
          <w:rtl/>
        </w:rPr>
        <w:t>ברזל,</w:t>
      </w:r>
      <w:r w:rsidR="00374753">
        <w:rPr>
          <w:rtl/>
        </w:rPr>
        <w:t xml:space="preserve"> </w:t>
      </w:r>
      <w:r w:rsidRPr="00784950">
        <w:rPr>
          <w:rtl/>
        </w:rPr>
        <w:t>אריאל שרון, ראש הממשלה, זה ששבר את ההליקופטרים של ערפאת</w:t>
      </w:r>
      <w:r w:rsidR="00374753">
        <w:rPr>
          <w:rtl/>
        </w:rPr>
        <w:t xml:space="preserve"> </w:t>
      </w:r>
      <w:r w:rsidRPr="00784950">
        <w:rPr>
          <w:rtl/>
        </w:rPr>
        <w:t>וחשב</w:t>
      </w:r>
      <w:r w:rsidR="00374753">
        <w:rPr>
          <w:rtl/>
        </w:rPr>
        <w:t xml:space="preserve"> </w:t>
      </w:r>
      <w:r w:rsidRPr="00784950">
        <w:rPr>
          <w:rtl/>
        </w:rPr>
        <w:t>שבזה</w:t>
      </w:r>
      <w:r w:rsidR="00374753">
        <w:rPr>
          <w:rtl/>
        </w:rPr>
        <w:t xml:space="preserve"> </w:t>
      </w:r>
      <w:r w:rsidRPr="00784950">
        <w:rPr>
          <w:rtl/>
        </w:rPr>
        <w:t>הוא מביא מזור לעם ישראל, הוא זה ששובר את העגלות של הנכים שמסתובבים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בחוץ.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מה,</w:t>
      </w:r>
      <w:r w:rsidR="00374753">
        <w:rPr>
          <w:rtl/>
        </w:rPr>
        <w:t xml:space="preserve"> </w:t>
      </w:r>
      <w:r w:rsidRPr="00784950">
        <w:rPr>
          <w:rtl/>
        </w:rPr>
        <w:t>כבר לא מדובר אפילו על כסף, מדובר על עניין</w:t>
      </w:r>
      <w:r w:rsidR="00374753">
        <w:rPr>
          <w:rtl/>
        </w:rPr>
        <w:t xml:space="preserve"> </w:t>
      </w:r>
      <w:r w:rsidRPr="00784950">
        <w:rPr>
          <w:rtl/>
        </w:rPr>
        <w:t>אנושי, בסיסי</w:t>
      </w:r>
      <w:r w:rsidR="00374753">
        <w:rPr>
          <w:rtl/>
        </w:rPr>
        <w:t xml:space="preserve"> </w:t>
      </w:r>
      <w:r w:rsidRPr="00784950">
        <w:rPr>
          <w:rtl/>
        </w:rPr>
        <w:t>ממדרגה</w:t>
      </w:r>
      <w:r w:rsidR="00374753">
        <w:rPr>
          <w:rtl/>
        </w:rPr>
        <w:t xml:space="preserve"> </w:t>
      </w:r>
      <w:r w:rsidRPr="00784950">
        <w:rPr>
          <w:rtl/>
        </w:rPr>
        <w:t>ראשונה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קיים אצל האיש הזה. 52 ימים נמצאים שם אנשים,</w:t>
      </w:r>
      <w:r w:rsidR="00374753">
        <w:rPr>
          <w:rtl/>
        </w:rPr>
        <w:t xml:space="preserve"> </w:t>
      </w:r>
      <w:r w:rsidRPr="00784950">
        <w:rPr>
          <w:rtl/>
        </w:rPr>
        <w:t>והאיש לא</w:t>
      </w:r>
      <w:r w:rsidR="00374753">
        <w:rPr>
          <w:rtl/>
        </w:rPr>
        <w:t xml:space="preserve"> </w:t>
      </w:r>
      <w:r w:rsidRPr="00784950">
        <w:rPr>
          <w:rtl/>
        </w:rPr>
        <w:t>ירד פעם אחת להגיד: בוקר טוב, אולי עכשיו קר, אולי תיכנסו פנימה למשרד;</w:t>
      </w:r>
      <w:r w:rsidR="00374753">
        <w:rPr>
          <w:rtl/>
        </w:rPr>
        <w:t xml:space="preserve"> </w:t>
      </w:r>
      <w:r w:rsidRPr="00784950">
        <w:rPr>
          <w:rtl/>
        </w:rPr>
        <w:t>כי הוא איש חזק, איש חזק ששובר הליקופטרים.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זמן ירד לי האסימון והבנתי מה פירוש המשפט, הססמה: רק שרון יביא</w:t>
      </w:r>
      <w:r w:rsidR="00374753">
        <w:rPr>
          <w:rtl/>
        </w:rPr>
        <w:t xml:space="preserve"> </w:t>
      </w:r>
      <w:r w:rsidRPr="00784950">
        <w:rPr>
          <w:rtl/>
        </w:rPr>
        <w:t>שלום.</w:t>
      </w:r>
      <w:r w:rsidR="00374753">
        <w:rPr>
          <w:rtl/>
        </w:rPr>
        <w:t xml:space="preserve"> </w:t>
      </w:r>
      <w:r w:rsidRPr="00784950">
        <w:rPr>
          <w:rtl/>
        </w:rPr>
        <w:t>הכוונה,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בסך הכול לסילבן שלום. זה שיהיה ברור, זה מה שהוא</w:t>
      </w:r>
      <w:r w:rsidR="00374753">
        <w:rPr>
          <w:rtl/>
        </w:rPr>
        <w:t xml:space="preserve"> </w:t>
      </w:r>
      <w:r w:rsidRPr="00784950">
        <w:rPr>
          <w:rtl/>
        </w:rPr>
        <w:t>הביא, זה מה שיש אתו וככה אנחנו מנהלים כאן את הדברים.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אותו ספר תקציב בן הקילוגרמים הרבים שמונח כאן כל שנה </w:t>
      </w:r>
      <w:r w:rsidR="00374753">
        <w:rPr>
          <w:rtl/>
        </w:rPr>
        <w:t>–</w:t>
      </w:r>
      <w:r w:rsidRPr="00784950">
        <w:rPr>
          <w:rtl/>
        </w:rPr>
        <w:t xml:space="preserve"> ולכן שאלתי את אדוני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זמן הוא רוצה שאני אדבר, אני יכול לדבר כאן עד שיכחילו לי הידיים אפילו, אין</w:t>
      </w:r>
      <w:r w:rsidR="00374753">
        <w:rPr>
          <w:rtl/>
        </w:rPr>
        <w:t xml:space="preserve"> </w:t>
      </w:r>
      <w:r w:rsidRPr="00784950">
        <w:rPr>
          <w:rtl/>
        </w:rPr>
        <w:t>בכוחי</w:t>
      </w:r>
      <w:r w:rsidR="00374753">
        <w:rPr>
          <w:rtl/>
        </w:rPr>
        <w:t xml:space="preserve"> </w:t>
      </w:r>
      <w:r w:rsidRPr="00784950">
        <w:rPr>
          <w:rtl/>
        </w:rPr>
        <w:t>לשנות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ולא כלום. אנחנו מדינה שבראשה עומדת ממשלה עם אוזן ערלה, עם לב</w:t>
      </w:r>
      <w:r w:rsidR="00374753">
        <w:rPr>
          <w:rtl/>
        </w:rPr>
        <w:t xml:space="preserve"> </w:t>
      </w:r>
      <w:r w:rsidRPr="00784950">
        <w:rPr>
          <w:rtl/>
        </w:rPr>
        <w:t>אטום</w:t>
      </w:r>
      <w:r w:rsidR="00374753">
        <w:rPr>
          <w:rtl/>
        </w:rPr>
        <w:t xml:space="preserve"> </w:t>
      </w:r>
      <w:r w:rsidRPr="00784950">
        <w:rPr>
          <w:rtl/>
        </w:rPr>
        <w:t>של אנשים מברזל.</w:t>
      </w:r>
      <w:r w:rsidR="00374753">
        <w:rPr>
          <w:rtl/>
        </w:rPr>
        <w:t xml:space="preserve"> </w:t>
      </w:r>
      <w:r w:rsidRPr="00784950">
        <w:rPr>
          <w:rtl/>
        </w:rPr>
        <w:t>כולם דומים למרגרט תאצ'ר מבחינה כלכלית, וגרוע מזה, והדבר</w:t>
      </w:r>
      <w:r w:rsidR="00374753">
        <w:rPr>
          <w:rtl/>
        </w:rPr>
        <w:t xml:space="preserve"> </w:t>
      </w:r>
      <w:r w:rsidRPr="00784950">
        <w:rPr>
          <w:rtl/>
        </w:rPr>
        <w:t>הכי</w:t>
      </w:r>
      <w:r w:rsidR="00374753">
        <w:rPr>
          <w:rtl/>
        </w:rPr>
        <w:t xml:space="preserve"> </w:t>
      </w:r>
      <w:r w:rsidRPr="00784950">
        <w:rPr>
          <w:rtl/>
        </w:rPr>
        <w:t>חמור,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אדוני </w:t>
      </w:r>
      <w:r w:rsidR="00374753">
        <w:rPr>
          <w:rtl/>
        </w:rPr>
        <w:t>–</w:t>
      </w:r>
      <w:r w:rsidRPr="00784950">
        <w:rPr>
          <w:rtl/>
        </w:rPr>
        <w:t xml:space="preserve"> בעת ההיא אין אפילו אזרח אחד במדינת ישראל שחושב שבקופסת חוק</w:t>
      </w:r>
      <w:r w:rsidR="00374753">
        <w:rPr>
          <w:rtl/>
        </w:rPr>
        <w:t xml:space="preserve"> </w:t>
      </w:r>
      <w:r w:rsidRPr="00784950">
        <w:rPr>
          <w:rtl/>
        </w:rPr>
        <w:t>ההסדרים, המבוא לקופסת חוק התקציב, יש ולו כוונה אחת טובה עבורו. בעת ההיא ידע כל</w:t>
      </w:r>
      <w:r w:rsidR="00374753">
        <w:rPr>
          <w:rtl/>
        </w:rPr>
        <w:t xml:space="preserve"> </w:t>
      </w:r>
      <w:r w:rsidRPr="00784950">
        <w:rPr>
          <w:rtl/>
        </w:rPr>
        <w:t>אזרח, שבסוף הנפילה אין שתי ידיים שיאחזו אותו וימנעו את הנפילה שלו.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גם חושב שהייתי מאלה שנתנו תמיד איזה סיכוי לממשלה החדשה. גם כאשר אינני</w:t>
      </w:r>
      <w:r w:rsidR="00374753">
        <w:rPr>
          <w:rtl/>
        </w:rPr>
        <w:t xml:space="preserve"> </w:t>
      </w:r>
      <w:r w:rsidRPr="00784950">
        <w:rPr>
          <w:rtl/>
        </w:rPr>
        <w:t>תומך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דרכה, בדברים מסוימים יכולתי אולי לתמוך. פיתוח התשתיות ומציאת מקומות</w:t>
      </w:r>
      <w:r w:rsidR="00374753">
        <w:rPr>
          <w:rtl/>
        </w:rPr>
        <w:t xml:space="preserve"> </w:t>
      </w:r>
      <w:r w:rsidRPr="00784950">
        <w:rPr>
          <w:rtl/>
        </w:rPr>
        <w:t>עבודה,</w:t>
      </w:r>
      <w:r w:rsidR="00374753">
        <w:rPr>
          <w:rtl/>
        </w:rPr>
        <w:t xml:space="preserve"> </w:t>
      </w:r>
      <w:r w:rsidRPr="00784950">
        <w:rPr>
          <w:rtl/>
        </w:rPr>
        <w:t>בעיני</w:t>
      </w:r>
      <w:r w:rsidR="00374753">
        <w:rPr>
          <w:rtl/>
        </w:rPr>
        <w:t xml:space="preserve"> </w:t>
      </w:r>
      <w:r w:rsidRPr="00784950">
        <w:rPr>
          <w:rtl/>
        </w:rPr>
        <w:t>הם תפקיד של המדינה. תפקידה של המדינה לקנות מקומות עבודה כשאינם,</w:t>
      </w:r>
      <w:r w:rsidR="00374753">
        <w:rPr>
          <w:rtl/>
        </w:rPr>
        <w:t xml:space="preserve"> </w:t>
      </w:r>
      <w:r w:rsidRPr="00784950">
        <w:rPr>
          <w:rtl/>
        </w:rPr>
        <w:t>ורשימת</w:t>
      </w:r>
      <w:r w:rsidR="00374753">
        <w:rPr>
          <w:rtl/>
        </w:rPr>
        <w:t xml:space="preserve"> </w:t>
      </w:r>
      <w:r w:rsidRPr="00784950">
        <w:rPr>
          <w:rtl/>
        </w:rPr>
        <w:t>הפיתוח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– </w:t>
      </w:r>
      <w:r w:rsidRPr="00784950">
        <w:rPr>
          <w:rtl/>
        </w:rPr>
        <w:t>"פולגת"</w:t>
      </w:r>
      <w:r w:rsidR="00374753">
        <w:rPr>
          <w:rtl/>
        </w:rPr>
        <w:t xml:space="preserve"> </w:t>
      </w:r>
      <w:r w:rsidRPr="00784950">
        <w:rPr>
          <w:rtl/>
        </w:rPr>
        <w:t>אשקלון,</w:t>
      </w:r>
      <w:r w:rsidR="00374753">
        <w:rPr>
          <w:rtl/>
        </w:rPr>
        <w:t xml:space="preserve"> </w:t>
      </w:r>
      <w:r w:rsidRPr="00784950">
        <w:rPr>
          <w:rtl/>
        </w:rPr>
        <w:t>"פולגת"</w:t>
      </w:r>
      <w:r w:rsidR="00374753">
        <w:rPr>
          <w:rtl/>
        </w:rPr>
        <w:t xml:space="preserve"> </w:t>
      </w:r>
      <w:r w:rsidRPr="00784950">
        <w:rPr>
          <w:rtl/>
        </w:rPr>
        <w:t>קריית</w:t>
      </w:r>
      <w:r w:rsidR="00374753">
        <w:rPr>
          <w:rtl/>
        </w:rPr>
        <w:t>-</w:t>
      </w:r>
      <w:r w:rsidRPr="00784950">
        <w:rPr>
          <w:rtl/>
        </w:rPr>
        <w:t>גת,</w:t>
      </w:r>
      <w:r w:rsidR="00374753">
        <w:rPr>
          <w:rtl/>
        </w:rPr>
        <w:t xml:space="preserve"> </w:t>
      </w:r>
      <w:r w:rsidRPr="00784950">
        <w:rPr>
          <w:rtl/>
        </w:rPr>
        <w:t>"לבידי</w:t>
      </w:r>
      <w:r w:rsidR="00374753">
        <w:rPr>
          <w:rtl/>
        </w:rPr>
        <w:t xml:space="preserve"> </w:t>
      </w:r>
      <w:r w:rsidRPr="00784950">
        <w:rPr>
          <w:rtl/>
        </w:rPr>
        <w:t>אשקלון",</w:t>
      </w:r>
      <w:r w:rsidR="00374753">
        <w:rPr>
          <w:rtl/>
        </w:rPr>
        <w:t xml:space="preserve"> </w:t>
      </w:r>
      <w:r w:rsidRPr="00784950">
        <w:rPr>
          <w:rtl/>
        </w:rPr>
        <w:t>קריית</w:t>
      </w:r>
      <w:r w:rsidR="00374753">
        <w:rPr>
          <w:rtl/>
        </w:rPr>
        <w:t>-</w:t>
      </w:r>
      <w:r w:rsidRPr="00784950">
        <w:rPr>
          <w:rtl/>
        </w:rPr>
        <w:t>הפלדה</w:t>
      </w:r>
      <w:r w:rsidR="00374753">
        <w:rPr>
          <w:rtl/>
        </w:rPr>
        <w:t xml:space="preserve"> </w:t>
      </w:r>
      <w:r w:rsidRPr="00784950">
        <w:rPr>
          <w:rtl/>
        </w:rPr>
        <w:t>ועובדי המתנ"סים שאדוני בכבודו ציין את מספרם. אלה הן התשתיות, ואני</w:t>
      </w:r>
      <w:r w:rsidR="00374753">
        <w:rPr>
          <w:rtl/>
        </w:rPr>
        <w:t xml:space="preserve"> </w:t>
      </w:r>
      <w:r w:rsidRPr="00784950">
        <w:rPr>
          <w:rtl/>
        </w:rPr>
        <w:t>אומר:</w:t>
      </w:r>
      <w:r w:rsidR="00374753">
        <w:rPr>
          <w:rtl/>
        </w:rPr>
        <w:t xml:space="preserve"> </w:t>
      </w:r>
      <w:r w:rsidRPr="00784950">
        <w:rPr>
          <w:rtl/>
        </w:rPr>
        <w:t>אוי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מיצרי</w:t>
      </w:r>
      <w:r w:rsidR="00374753">
        <w:rPr>
          <w:rtl/>
        </w:rPr>
        <w:t xml:space="preserve"> </w:t>
      </w:r>
      <w:r w:rsidRPr="00784950">
        <w:rPr>
          <w:rtl/>
        </w:rPr>
        <w:t>ואוי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מיוצרי,</w:t>
      </w:r>
      <w:r w:rsidR="00374753">
        <w:rPr>
          <w:rtl/>
        </w:rPr>
        <w:t xml:space="preserve"> </w:t>
      </w:r>
      <w:r w:rsidRPr="00784950">
        <w:rPr>
          <w:rtl/>
        </w:rPr>
        <w:t>שככה היא ממשלתי, שזהו תקציבה. אנחנו</w:t>
      </w:r>
      <w:r w:rsidR="00374753">
        <w:rPr>
          <w:rtl/>
        </w:rPr>
        <w:t xml:space="preserve"> </w:t>
      </w:r>
      <w:r w:rsidRPr="00784950">
        <w:rPr>
          <w:rtl/>
        </w:rPr>
        <w:t>משתעשעים</w:t>
      </w:r>
      <w:r w:rsidR="00374753">
        <w:rPr>
          <w:rtl/>
        </w:rPr>
        <w:t xml:space="preserve"> </w:t>
      </w:r>
      <w:r w:rsidRPr="00784950">
        <w:rPr>
          <w:rtl/>
        </w:rPr>
        <w:t>ומשחקים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איזו ריבית או על איזה תעתוע של מה שהנגיד עשה, כאילו כאן</w:t>
      </w:r>
      <w:r w:rsidR="00374753">
        <w:rPr>
          <w:rtl/>
        </w:rPr>
        <w:t xml:space="preserve"> </w:t>
      </w:r>
      <w:r w:rsidRPr="00784950">
        <w:rPr>
          <w:rtl/>
        </w:rPr>
        <w:t>הכול בנוי על המסלול הזה.</w:t>
      </w:r>
      <w:r w:rsidR="00374753">
        <w:rPr>
          <w:rtl/>
        </w:rPr>
        <w:t xml:space="preserve"> </w:t>
      </w:r>
      <w:r w:rsidRPr="00784950">
        <w:rPr>
          <w:rtl/>
        </w:rPr>
        <w:t>תודה,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חברת הכנסת 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</w:t>
      </w:r>
      <w:r w:rsidR="00374753">
        <w:rPr>
          <w:rtl/>
        </w:rPr>
        <w:t xml:space="preserve"> </w:t>
      </w:r>
      <w:r w:rsidRPr="00784950">
        <w:rPr>
          <w:rtl/>
        </w:rPr>
        <w:t>נוכחת.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נוכח. חבר הכנסת 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שלוש דקות,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עמיתי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 מה לדעתי חשוב מאוד</w:t>
      </w:r>
      <w:r w:rsidR="00374753">
        <w:rPr>
          <w:rtl/>
        </w:rPr>
        <w:t xml:space="preserve"> </w:t>
      </w:r>
      <w:r w:rsidRPr="00784950">
        <w:rPr>
          <w:rtl/>
        </w:rPr>
        <w:t>ואיננו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בתקציב.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כחמש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בתפקיד</w:t>
      </w:r>
      <w:r w:rsidR="00374753">
        <w:rPr>
          <w:rtl/>
        </w:rPr>
        <w:t xml:space="preserve"> </w:t>
      </w:r>
      <w:r w:rsidRPr="00784950">
        <w:rPr>
          <w:rtl/>
        </w:rPr>
        <w:t>אחר, הייתי מנכ"ל משרד</w:t>
      </w:r>
      <w:r w:rsidR="00374753">
        <w:rPr>
          <w:rtl/>
        </w:rPr>
        <w:t xml:space="preserve"> </w:t>
      </w:r>
      <w:r w:rsidRPr="00784950">
        <w:rPr>
          <w:rtl/>
        </w:rPr>
        <w:t>התחבורה, והיתה</w:t>
      </w:r>
      <w:r w:rsidR="00374753">
        <w:rPr>
          <w:rtl/>
        </w:rPr>
        <w:t xml:space="preserve"> </w:t>
      </w:r>
      <w:r w:rsidRPr="00784950">
        <w:rPr>
          <w:rtl/>
        </w:rPr>
        <w:t>לי הזכות לשמש מטעם ממשלת ישראל כיושב</w:t>
      </w:r>
      <w:r w:rsidR="00374753">
        <w:rPr>
          <w:rtl/>
        </w:rPr>
        <w:t>-</w:t>
      </w:r>
      <w:r w:rsidRPr="00784950">
        <w:rPr>
          <w:rtl/>
        </w:rPr>
        <w:t>ראש ועדת המנכ"לים לבטיחות</w:t>
      </w:r>
      <w:r w:rsidR="00374753">
        <w:rPr>
          <w:rtl/>
        </w:rPr>
        <w:t xml:space="preserve"> </w:t>
      </w:r>
      <w:r w:rsidRPr="00784950">
        <w:rPr>
          <w:rtl/>
        </w:rPr>
        <w:t>בדרכים.</w:t>
      </w:r>
      <w:r w:rsidR="00374753">
        <w:rPr>
          <w:rtl/>
        </w:rPr>
        <w:t xml:space="preserve"> </w:t>
      </w:r>
      <w:r w:rsidRPr="00784950">
        <w:rPr>
          <w:rtl/>
        </w:rPr>
        <w:t>הכנו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>רב</w:t>
      </w:r>
      <w:r w:rsidR="00374753">
        <w:rPr>
          <w:rtl/>
        </w:rPr>
        <w:t>-</w:t>
      </w:r>
      <w:r w:rsidRPr="00784950">
        <w:rPr>
          <w:rtl/>
        </w:rPr>
        <w:t>שנתית</w:t>
      </w:r>
      <w:r w:rsidR="00374753">
        <w:rPr>
          <w:rtl/>
        </w:rPr>
        <w:t xml:space="preserve"> </w:t>
      </w:r>
      <w:r w:rsidRPr="00784950">
        <w:rPr>
          <w:rtl/>
        </w:rPr>
        <w:t>לחמש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איך למגר את תופעת תאונות הדרכים</w:t>
      </w:r>
      <w:r w:rsidR="00374753">
        <w:rPr>
          <w:rtl/>
        </w:rPr>
        <w:t xml:space="preserve"> </w:t>
      </w:r>
      <w:r w:rsidRPr="00784950">
        <w:rPr>
          <w:rtl/>
        </w:rPr>
        <w:t>ולצמצם את מספר ההרוגים והפצועים במדינת ישראל. מה מצאנו אז? מצאנו בלגן גדול בין</w:t>
      </w:r>
      <w:r w:rsidR="00374753">
        <w:rPr>
          <w:rtl/>
        </w:rPr>
        <w:t xml:space="preserve"> </w:t>
      </w:r>
      <w:r w:rsidRPr="00784950">
        <w:rPr>
          <w:rtl/>
        </w:rPr>
        <w:t>משרדי הממשלה.</w:t>
      </w:r>
      <w:r w:rsidR="00374753">
        <w:rPr>
          <w:rtl/>
        </w:rPr>
        <w:t xml:space="preserve"> </w:t>
      </w:r>
      <w:r w:rsidRPr="00784950">
        <w:rPr>
          <w:rtl/>
        </w:rPr>
        <w:t>מאות הרוגים, אלפי פצועים, עשרות אלפי נפגעים. זה דבר שהורג, מקצץ</w:t>
      </w:r>
      <w:r w:rsidR="00374753">
        <w:rPr>
          <w:rtl/>
        </w:rPr>
        <w:t xml:space="preserve"> </w:t>
      </w:r>
      <w:r w:rsidRPr="00784950">
        <w:rPr>
          <w:rtl/>
        </w:rPr>
        <w:t>בחברה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כל שנה יותר מאשר כל המלחמות. ואז הכנו תוכנית לחמש שנים ואמרנו</w:t>
      </w:r>
      <w:r w:rsidR="00374753">
        <w:rPr>
          <w:rtl/>
        </w:rPr>
        <w:t xml:space="preserve"> </w:t>
      </w:r>
      <w:r w:rsidRPr="00784950">
        <w:rPr>
          <w:rtl/>
        </w:rPr>
        <w:t>לממשלת</w:t>
      </w:r>
      <w:r w:rsidR="00374753">
        <w:rPr>
          <w:rtl/>
        </w:rPr>
        <w:t xml:space="preserve"> </w:t>
      </w:r>
      <w:r w:rsidRPr="00784950">
        <w:rPr>
          <w:rtl/>
        </w:rPr>
        <w:t>ישראל: בשנה מסוימת תקדישו כך כסף, נתרכז, תבחנו אותנו, אנשי המקצוע, לפי</w:t>
      </w:r>
      <w:r w:rsidR="00374753">
        <w:rPr>
          <w:rtl/>
        </w:rPr>
        <w:t xml:space="preserve"> </w:t>
      </w:r>
      <w:r w:rsidRPr="00784950">
        <w:rPr>
          <w:rtl/>
        </w:rPr>
        <w:t>תוצאה.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גילאון,</w:t>
      </w:r>
      <w:r w:rsidR="00374753">
        <w:rPr>
          <w:rtl/>
        </w:rPr>
        <w:t xml:space="preserve"> </w:t>
      </w:r>
      <w:r w:rsidRPr="00784950">
        <w:rPr>
          <w:rtl/>
        </w:rPr>
        <w:t>דע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שהתחייבנו</w:t>
      </w:r>
      <w:r w:rsidR="00374753">
        <w:rPr>
          <w:rtl/>
        </w:rPr>
        <w:t xml:space="preserve"> </w:t>
      </w:r>
      <w:r w:rsidRPr="00784950">
        <w:rPr>
          <w:rtl/>
        </w:rPr>
        <w:t>בדבר חריג מאוד מבחינת דרג מקצועי.</w:t>
      </w:r>
      <w:r w:rsidR="00374753">
        <w:rPr>
          <w:rtl/>
        </w:rPr>
        <w:t xml:space="preserve"> </w:t>
      </w:r>
      <w:r w:rsidRPr="00784950">
        <w:rPr>
          <w:rtl/>
        </w:rPr>
        <w:t>אמרנו:</w:t>
      </w:r>
      <w:r w:rsidR="00374753">
        <w:rPr>
          <w:rtl/>
        </w:rPr>
        <w:t xml:space="preserve"> </w:t>
      </w:r>
      <w:r w:rsidRPr="00784950">
        <w:rPr>
          <w:rtl/>
        </w:rPr>
        <w:t>תאשרו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את התקציב, תאשרו לנו את התוכנית הרב</w:t>
      </w:r>
      <w:r w:rsidR="00374753">
        <w:rPr>
          <w:rtl/>
        </w:rPr>
        <w:t>-</w:t>
      </w:r>
      <w:r w:rsidRPr="00784950">
        <w:rPr>
          <w:rtl/>
        </w:rPr>
        <w:t>שנתית, אנחנו מתחייבים</w:t>
      </w:r>
      <w:r w:rsidR="00374753">
        <w:rPr>
          <w:rtl/>
        </w:rPr>
        <w:t xml:space="preserve"> </w:t>
      </w:r>
      <w:r w:rsidRPr="00784950">
        <w:rPr>
          <w:rtl/>
        </w:rPr>
        <w:t>לרדת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5</w:t>
      </w:r>
      <w:r w:rsidR="00374753">
        <w:rPr>
          <w:rtl/>
        </w:rPr>
        <w:t xml:space="preserve">% </w:t>
      </w:r>
      <w:r w:rsidRPr="00784950">
        <w:rPr>
          <w:rtl/>
        </w:rPr>
        <w:t>כל שנה בהרוגים ובפצועים. לקחנו התחייבות כזאת.</w:t>
      </w:r>
      <w:r w:rsidR="00374753">
        <w:rPr>
          <w:rtl/>
        </w:rPr>
        <w:t xml:space="preserve"> </w:t>
      </w:r>
      <w:r w:rsidRPr="00784950">
        <w:rPr>
          <w:rtl/>
        </w:rPr>
        <w:t>זה היה אז דיון מאוד</w:t>
      </w:r>
      <w:r w:rsidR="00374753">
        <w:rPr>
          <w:rtl/>
        </w:rPr>
        <w:t xml:space="preserve"> </w:t>
      </w:r>
      <w:r w:rsidRPr="00784950">
        <w:rPr>
          <w:rtl/>
        </w:rPr>
        <w:t>קשה.</w:t>
      </w:r>
      <w:r w:rsidR="00374753">
        <w:rPr>
          <w:rtl/>
        </w:rPr>
        <w:t xml:space="preserve"> </w:t>
      </w:r>
      <w:r w:rsidRPr="00784950">
        <w:rPr>
          <w:rtl/>
        </w:rPr>
        <w:t>אמרו</w:t>
      </w:r>
      <w:r w:rsidR="00374753">
        <w:rPr>
          <w:rtl/>
        </w:rPr>
        <w:t xml:space="preserve"> </w:t>
      </w:r>
      <w:r w:rsidRPr="00784950">
        <w:rPr>
          <w:rtl/>
        </w:rPr>
        <w:t>לנו:</w:t>
      </w:r>
      <w:r w:rsidR="00374753">
        <w:rPr>
          <w:rtl/>
        </w:rPr>
        <w:t xml:space="preserve"> </w:t>
      </w:r>
      <w:r w:rsidRPr="00784950">
        <w:rPr>
          <w:rtl/>
        </w:rPr>
        <w:t>מי אתם, החלפתם את ריבונו של עולם, אתם יודעים לקבוע אם יהיו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פחות הרוגים או יותר הרוגים? בשנה הראשונה הורדנו </w:t>
      </w:r>
      <w:r w:rsidR="00374753" w:rsidRPr="00784950">
        <w:rPr>
          <w:rtl/>
        </w:rPr>
        <w:t>18</w:t>
      </w:r>
      <w:r w:rsidR="00374753">
        <w:rPr>
          <w:rtl/>
        </w:rPr>
        <w:t>%</w:t>
      </w:r>
      <w:r w:rsidRPr="00784950">
        <w:rPr>
          <w:rtl/>
        </w:rPr>
        <w:t xml:space="preserve"> מההרוגים, שנה לאחר מכן עוד</w:t>
      </w:r>
      <w:r w:rsidR="00374753">
        <w:rPr>
          <w:rtl/>
        </w:rPr>
        <w:t xml:space="preserve">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 xml:space="preserve"> מההרוגים.</w:t>
      </w:r>
      <w:r w:rsidR="00374753">
        <w:rPr>
          <w:rtl/>
        </w:rPr>
        <w:t xml:space="preserve"> </w:t>
      </w:r>
      <w:r w:rsidRPr="00784950">
        <w:rPr>
          <w:rtl/>
        </w:rPr>
        <w:t>הורדנו מעל 100 הרוגים בשנתיים על בסיס התוכנית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והנה,</w:t>
      </w:r>
      <w:r w:rsidR="00374753">
        <w:rPr>
          <w:rtl/>
        </w:rPr>
        <w:t xml:space="preserve"> </w:t>
      </w:r>
      <w:r w:rsidRPr="00784950">
        <w:rPr>
          <w:rtl/>
        </w:rPr>
        <w:t>מגיעה השנה הראשונה בממשלה הזאת, עברתי לכנסת, חשבתי שהתוכנית תימשך,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בשנה הראשונה כבר לא נתנו את מה שהתחייבו לו, ובשנה לאחר מכן נתנו פחות </w:t>
      </w:r>
      <w:r w:rsidR="00374753">
        <w:rPr>
          <w:rtl/>
        </w:rPr>
        <w:t>–</w:t>
      </w:r>
      <w:r w:rsidRPr="00784950">
        <w:rPr>
          <w:rtl/>
        </w:rPr>
        <w:t xml:space="preserve"> זו השנה</w:t>
      </w:r>
      <w:r w:rsidR="00374753">
        <w:rPr>
          <w:rtl/>
        </w:rPr>
        <w:t xml:space="preserve"> </w:t>
      </w:r>
      <w:r w:rsidRPr="00784950">
        <w:rPr>
          <w:rtl/>
        </w:rPr>
        <w:t>הנוכחית</w:t>
      </w:r>
      <w:r w:rsidR="00374753">
        <w:rPr>
          <w:rtl/>
        </w:rPr>
        <w:t xml:space="preserve"> –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חוכמות: עלייה דרמטית של </w:t>
      </w:r>
      <w:r w:rsidR="00374753" w:rsidRPr="00784950">
        <w:rPr>
          <w:rtl/>
        </w:rPr>
        <w:t>18</w:t>
      </w:r>
      <w:r w:rsidR="00374753">
        <w:rPr>
          <w:rtl/>
        </w:rPr>
        <w:t>%</w:t>
      </w:r>
      <w:r w:rsidRPr="00784950">
        <w:rPr>
          <w:rtl/>
        </w:rPr>
        <w:t xml:space="preserve"> בנפגעי תאונות דרכים.</w:t>
      </w:r>
      <w:r w:rsidR="00374753">
        <w:rPr>
          <w:rtl/>
        </w:rPr>
        <w:t xml:space="preserve"> </w:t>
      </w:r>
      <w:r w:rsidRPr="00784950">
        <w:rPr>
          <w:rtl/>
        </w:rPr>
        <w:t>השנה יש 80</w:t>
      </w:r>
      <w:r w:rsidR="00374753">
        <w:rPr>
          <w:rtl/>
        </w:rPr>
        <w:t xml:space="preserve"> </w:t>
      </w:r>
      <w:r w:rsidRPr="00784950">
        <w:rPr>
          <w:rtl/>
        </w:rPr>
        <w:t>הרוגים יותר מבשנה שעברה בגבולות מדינת ישראל, בלי יהודה ושומרון.</w:t>
      </w:r>
      <w:r w:rsidR="00374753">
        <w:rPr>
          <w:rtl/>
        </w:rPr>
        <w:t xml:space="preserve"> </w:t>
      </w:r>
      <w:r w:rsidRPr="00784950">
        <w:rPr>
          <w:rtl/>
        </w:rPr>
        <w:t>אני אומר לכם,</w:t>
      </w:r>
      <w:r w:rsidR="00374753">
        <w:rPr>
          <w:rtl/>
        </w:rPr>
        <w:t xml:space="preserve"> </w:t>
      </w:r>
      <w:r w:rsidRPr="00784950">
        <w:rPr>
          <w:rtl/>
        </w:rPr>
        <w:t>זה נורא, דמם זועק מן הכבישים.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 שגם אזרחי מדינת ישראל לא עושים מספיק, חלק גדול מאוד הוא תוצאה מהגורם</w:t>
      </w:r>
      <w:r w:rsidR="00374753">
        <w:rPr>
          <w:rtl/>
        </w:rPr>
        <w:t xml:space="preserve"> </w:t>
      </w:r>
      <w:r w:rsidRPr="00784950">
        <w:rPr>
          <w:rtl/>
        </w:rPr>
        <w:t>האנושי,</w:t>
      </w:r>
      <w:r w:rsidR="00374753">
        <w:rPr>
          <w:rtl/>
        </w:rPr>
        <w:t xml:space="preserve"> </w:t>
      </w:r>
      <w:r w:rsidRPr="00784950">
        <w:rPr>
          <w:rtl/>
        </w:rPr>
        <w:t>מזלזול</w:t>
      </w:r>
      <w:r w:rsidR="00374753">
        <w:rPr>
          <w:rtl/>
        </w:rPr>
        <w:t xml:space="preserve"> </w:t>
      </w:r>
      <w:r w:rsidRPr="00784950">
        <w:rPr>
          <w:rtl/>
        </w:rPr>
        <w:t>בחיי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אדם מזלזל בחיי עצמו או בחיי ילדיו כשהוא נוהג, לא</w:t>
      </w:r>
      <w:r w:rsidR="00374753">
        <w:rPr>
          <w:rtl/>
        </w:rPr>
        <w:t xml:space="preserve"> </w:t>
      </w:r>
      <w:r w:rsidRPr="00784950">
        <w:rPr>
          <w:rtl/>
        </w:rPr>
        <w:t>חוגר</w:t>
      </w:r>
      <w:r w:rsidR="00374753">
        <w:rPr>
          <w:rtl/>
        </w:rPr>
        <w:t xml:space="preserve"> </w:t>
      </w:r>
      <w:r w:rsidRPr="00784950">
        <w:rPr>
          <w:rtl/>
        </w:rPr>
        <w:t>אותם,</w:t>
      </w:r>
      <w:r w:rsidR="00374753">
        <w:rPr>
          <w:rtl/>
        </w:rPr>
        <w:t xml:space="preserve"> </w:t>
      </w:r>
      <w:r w:rsidRPr="00784950">
        <w:rPr>
          <w:rtl/>
        </w:rPr>
        <w:t>נוסע בפראות, לא מציית לתמרורי הנהיגה, אלה דברים חמורים מאוד.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ממשלת ישראל, שלקחה על עצמה אכיפה, שלקחה על עצמה הכשרת נהג צעיר יותר, שינוי</w:t>
      </w:r>
      <w:r w:rsidR="00374753">
        <w:rPr>
          <w:rtl/>
        </w:rPr>
        <w:t xml:space="preserve"> </w:t>
      </w:r>
      <w:r w:rsidRPr="00784950">
        <w:rPr>
          <w:rtl/>
        </w:rPr>
        <w:t>תרבות הנהיגה, הסברת הדברים הללו, תשתיות, לא עושה מספיק.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לנו:</w:t>
      </w:r>
      <w:r w:rsidR="00374753">
        <w:rPr>
          <w:rtl/>
        </w:rPr>
        <w:t xml:space="preserve"> </w:t>
      </w:r>
      <w:r w:rsidRPr="00784950">
        <w:rPr>
          <w:rtl/>
        </w:rPr>
        <w:t>נתנו כסף לתשתיות רכבת על מנת לחסוך בהרוגים. מה, אני 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שלא רק הנושא של בטיחות בדרכים עמד לנגד עיניהם? זה חלק מתשתיות, רצו לעשות</w:t>
      </w:r>
      <w:r w:rsidR="00374753">
        <w:rPr>
          <w:rtl/>
        </w:rPr>
        <w:t xml:space="preserve"> </w:t>
      </w:r>
      <w:r w:rsidRPr="00784950">
        <w:rPr>
          <w:rtl/>
        </w:rPr>
        <w:t>תשתיות</w:t>
      </w:r>
      <w:r w:rsidR="00374753">
        <w:rPr>
          <w:rtl/>
        </w:rPr>
        <w:t xml:space="preserve"> </w:t>
      </w:r>
      <w:r w:rsidRPr="00784950">
        <w:rPr>
          <w:rtl/>
        </w:rPr>
        <w:t>רכבת.</w:t>
      </w:r>
      <w:r w:rsidR="00374753">
        <w:rPr>
          <w:rtl/>
        </w:rPr>
        <w:t xml:space="preserve"> </w:t>
      </w:r>
      <w:r w:rsidRPr="00784950">
        <w:rPr>
          <w:rtl/>
        </w:rPr>
        <w:t>כשאתה רוצה שייסעו הרבה יותר רכבות, יותר מהר, בתדירות יותר גבוהה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מספר</w:t>
      </w:r>
      <w:r w:rsidR="00374753">
        <w:rPr>
          <w:rtl/>
        </w:rPr>
        <w:t xml:space="preserve"> </w:t>
      </w:r>
      <w:r w:rsidRPr="00784950">
        <w:rPr>
          <w:rtl/>
        </w:rPr>
        <w:t>רכבות</w:t>
      </w:r>
      <w:r w:rsidR="00374753">
        <w:rPr>
          <w:rtl/>
        </w:rPr>
        <w:t xml:space="preserve"> </w:t>
      </w:r>
      <w:r w:rsidRPr="00784950">
        <w:rPr>
          <w:rtl/>
        </w:rPr>
        <w:t>פר</w:t>
      </w:r>
      <w:r w:rsidR="00374753">
        <w:rPr>
          <w:rtl/>
        </w:rPr>
        <w:t>-</w:t>
      </w:r>
      <w:r w:rsidRPr="00784950">
        <w:rPr>
          <w:rtl/>
        </w:rPr>
        <w:t>שעה, בוודאי אתה צריך לעשות מחסומי כבישים יותר רציניים.</w:t>
      </w:r>
      <w:r w:rsidR="00374753">
        <w:rPr>
          <w:rtl/>
        </w:rPr>
        <w:t xml:space="preserve"> </w:t>
      </w:r>
      <w:r w:rsidRPr="00784950">
        <w:rPr>
          <w:rtl/>
        </w:rPr>
        <w:t>זו לא היתה האוריינטציה של ההמלצות שלנו.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וכך,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יש כבישים במדינת ישראל, שאתה רואה כביש ליד כביש,</w:t>
      </w:r>
      <w:r w:rsidR="00374753">
        <w:rPr>
          <w:rtl/>
        </w:rPr>
        <w:t xml:space="preserve"> </w:t>
      </w:r>
      <w:r w:rsidRPr="00784950">
        <w:rPr>
          <w:rtl/>
        </w:rPr>
        <w:t>במרחק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200 מטר ביניהם, בכביש אחד יש 11 הרוגים ובכביש השני אין בכלל הרוגים.</w:t>
      </w:r>
      <w:r w:rsidR="00374753">
        <w:rPr>
          <w:rtl/>
        </w:rPr>
        <w:t xml:space="preserve"> </w:t>
      </w:r>
      <w:r w:rsidRPr="00784950">
        <w:rPr>
          <w:rtl/>
        </w:rPr>
        <w:t>מה,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יודעים לנהוג נוסעים בכביש הזה ואלה שיודעים לנהוג נוסעים בכביש</w:t>
      </w:r>
      <w:r w:rsidR="00374753">
        <w:rPr>
          <w:rtl/>
        </w:rPr>
        <w:t xml:space="preserve"> </w:t>
      </w:r>
      <w:r w:rsidRPr="00784950">
        <w:rPr>
          <w:rtl/>
        </w:rPr>
        <w:t>הזה?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בבסיס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היו 160 מיליון שקל. אמרו שיוסיפו עוד 40</w:t>
      </w:r>
      <w:r w:rsidR="00374753">
        <w:rPr>
          <w:rtl/>
        </w:rPr>
        <w:t xml:space="preserve"> </w:t>
      </w:r>
      <w:r w:rsidRPr="00784950">
        <w:rPr>
          <w:rtl/>
        </w:rPr>
        <w:t>מיליון שקל כדי להגיע ל</w:t>
      </w:r>
      <w:r w:rsidR="00374753">
        <w:rPr>
          <w:rtl/>
        </w:rPr>
        <w:t>-</w:t>
      </w:r>
      <w:r w:rsidRPr="00784950">
        <w:rPr>
          <w:rtl/>
        </w:rPr>
        <w:t>200 מיליון שקל בתקציב של 5 מיליארדי שקל. 200 מיליון שקל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הבטיחות</w:t>
      </w:r>
      <w:r w:rsidR="00374753">
        <w:rPr>
          <w:rtl/>
        </w:rPr>
        <w:t xml:space="preserve"> </w:t>
      </w:r>
      <w:r w:rsidRPr="00784950">
        <w:rPr>
          <w:rtl/>
        </w:rPr>
        <w:t>בדרכים של משרד התחבורה. אחר כך שואלים: איך קרה? מנכ"ל משרד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לשעבר,</w:t>
      </w:r>
      <w:r w:rsidR="00374753">
        <w:rPr>
          <w:rtl/>
        </w:rPr>
        <w:t xml:space="preserve"> </w:t>
      </w:r>
      <w:r w:rsidRPr="00784950">
        <w:rPr>
          <w:rtl/>
        </w:rPr>
        <w:t>כשעבדנו</w:t>
      </w:r>
      <w:r w:rsidR="00374753">
        <w:rPr>
          <w:rtl/>
        </w:rPr>
        <w:t xml:space="preserve"> </w:t>
      </w:r>
      <w:r w:rsidRPr="00784950">
        <w:rPr>
          <w:rtl/>
        </w:rPr>
        <w:t>בממשלה הקודמת בדרג מקצועי ובאנו לממשלה</w:t>
      </w:r>
      <w:r w:rsidR="00374753">
        <w:rPr>
          <w:rtl/>
        </w:rPr>
        <w:t xml:space="preserve"> </w:t>
      </w:r>
      <w:r w:rsidRPr="00784950">
        <w:rPr>
          <w:rtl/>
        </w:rPr>
        <w:t>כל שלושה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–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דיברו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ראש הממשלה דאז ביבי נתניהו עמד כאן ודיבר על</w:t>
      </w:r>
      <w:r w:rsidR="00374753">
        <w:rPr>
          <w:rtl/>
        </w:rPr>
        <w:t xml:space="preserve"> </w:t>
      </w:r>
      <w:r w:rsidRPr="00784950">
        <w:rPr>
          <w:rtl/>
        </w:rPr>
        <w:t>הדברים הללו, זה היה נושא שהממשלה התעסקה בו, הבינו שזו משימה, אז הצלחנו.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אילן גילאון דיבר קודם על הנכים. אמרתי לעצמי, אולי כשהקואליציה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רחבה,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סומך</w:t>
      </w:r>
      <w:r w:rsidR="00374753">
        <w:rPr>
          <w:rtl/>
        </w:rPr>
        <w:t xml:space="preserve"> </w:t>
      </w:r>
      <w:r w:rsidRPr="00784950">
        <w:rPr>
          <w:rtl/>
        </w:rPr>
        <w:t>על השני שהשני יעשה משהו. אחרת אין לי הסבר איך יש</w:t>
      </w:r>
      <w:r w:rsidR="00374753">
        <w:rPr>
          <w:rtl/>
        </w:rPr>
        <w:t xml:space="preserve"> </w:t>
      </w:r>
      <w:r w:rsidRPr="00784950">
        <w:rPr>
          <w:rtl/>
        </w:rPr>
        <w:t>אטימות כזאת לבעיות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זה דבר שחסר מאוד בתקציב, ועוד לא מאוחר, כי הממשלה</w:t>
      </w:r>
      <w:r w:rsidR="00374753">
        <w:rPr>
          <w:rtl/>
        </w:rPr>
        <w:t xml:space="preserve"> </w:t>
      </w:r>
      <w:r w:rsidRPr="00784950">
        <w:rPr>
          <w:rtl/>
        </w:rPr>
        <w:t>עדיין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הסטה בתוך משרד התחבורה על מנת לעזור שבאמת לא ייהרגו אנשים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אמנון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אינו נוכח. חבר הכנסת 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רחמים</w:t>
      </w:r>
      <w:r w:rsidR="00374753">
        <w:rPr>
          <w:rtl/>
        </w:rPr>
        <w:t xml:space="preserve"> </w:t>
      </w:r>
      <w:r w:rsidRPr="00784950">
        <w:rPr>
          <w:rtl/>
        </w:rPr>
        <w:t>מלול</w:t>
      </w:r>
      <w:r w:rsidR="00374753">
        <w:rPr>
          <w:rtl/>
        </w:rPr>
        <w:t xml:space="preserve"> 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נוכח. חבר הכנסת 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אופיר פינס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נוכח. שלוש דקות,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יוסף פריצקי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 רוצה להפנות את תשומת לב</w:t>
      </w:r>
      <w:r w:rsidR="00374753">
        <w:rPr>
          <w:rtl/>
        </w:rPr>
        <w:t xml:space="preserve"> </w:t>
      </w:r>
      <w:r w:rsidRPr="00784950">
        <w:rPr>
          <w:rtl/>
        </w:rPr>
        <w:t>הצופים</w:t>
      </w:r>
      <w:r w:rsidR="00374753">
        <w:rPr>
          <w:rtl/>
        </w:rPr>
        <w:t xml:space="preserve"> </w:t>
      </w:r>
      <w:r w:rsidRPr="00784950">
        <w:rPr>
          <w:rtl/>
        </w:rPr>
        <w:t>בבית,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המליאה,</w:t>
      </w:r>
      <w:r w:rsidR="00374753">
        <w:rPr>
          <w:rtl/>
        </w:rPr>
        <w:t xml:space="preserve"> </w:t>
      </w:r>
      <w:r w:rsidRPr="00784950">
        <w:rPr>
          <w:rtl/>
        </w:rPr>
        <w:t>לתשובה</w:t>
      </w:r>
      <w:r w:rsidR="00374753">
        <w:rPr>
          <w:rtl/>
        </w:rPr>
        <w:t xml:space="preserve"> </w:t>
      </w:r>
      <w:r w:rsidRPr="00784950">
        <w:rPr>
          <w:rtl/>
        </w:rPr>
        <w:t>שענה סגן שר האוצר על שאילתא שלי, שבמדינה</w:t>
      </w:r>
      <w:r w:rsidR="00374753">
        <w:rPr>
          <w:rtl/>
        </w:rPr>
        <w:t xml:space="preserve"> </w:t>
      </w:r>
      <w:r w:rsidRPr="00784950">
        <w:rPr>
          <w:rtl/>
        </w:rPr>
        <w:t>מתוקנת</w:t>
      </w:r>
      <w:r w:rsidR="00374753">
        <w:rPr>
          <w:rtl/>
        </w:rPr>
        <w:t xml:space="preserve"> </w:t>
      </w:r>
      <w:r w:rsidRPr="00784950">
        <w:rPr>
          <w:rtl/>
        </w:rPr>
        <w:t>היתה מזעזעת פה את אמות הסיפים, אבל אצלנו היא עברה ככה. אני שאלתי את שר</w:t>
      </w:r>
      <w:r w:rsidR="00374753">
        <w:rPr>
          <w:rtl/>
        </w:rPr>
        <w:t xml:space="preserve"> </w:t>
      </w:r>
      <w:r w:rsidRPr="00784950">
        <w:rPr>
          <w:rtl/>
        </w:rPr>
        <w:t>האוצר: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כמה ערבויות מדינה יש למדינת ישראל?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למי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להסביר.</w:t>
      </w:r>
      <w:r w:rsidR="00374753">
        <w:rPr>
          <w:rtl/>
        </w:rPr>
        <w:t xml:space="preserve"> </w:t>
      </w:r>
      <w:r w:rsidRPr="00784950">
        <w:rPr>
          <w:rtl/>
        </w:rPr>
        <w:t>מדינת ישראל ערבה להתחייבויות של מפעלים</w:t>
      </w:r>
      <w:r w:rsidR="00374753">
        <w:rPr>
          <w:rtl/>
        </w:rPr>
        <w:t xml:space="preserve"> </w:t>
      </w:r>
      <w:r w:rsidRPr="00784950">
        <w:rPr>
          <w:rtl/>
        </w:rPr>
        <w:t>עסקיים,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תעשיות, דבר שנקרא ערבות המדינה.</w:t>
      </w:r>
      <w:r w:rsidR="00374753">
        <w:rPr>
          <w:rtl/>
        </w:rPr>
        <w:t xml:space="preserve"> </w:t>
      </w:r>
      <w:r w:rsidRPr="00784950">
        <w:rPr>
          <w:rtl/>
        </w:rPr>
        <w:t>במדינות מתוקנות, ערבות מדינה היא</w:t>
      </w:r>
      <w:r w:rsidR="00374753">
        <w:rPr>
          <w:rtl/>
        </w:rPr>
        <w:t xml:space="preserve"> </w:t>
      </w:r>
      <w:r w:rsidRPr="00784950">
        <w:rPr>
          <w:rtl/>
        </w:rPr>
        <w:t>הוצאה כספית. מה זה ערבות מדינה? המדינה אומרת: אם חלילה וחס המפעל המסוים הזה לא</w:t>
      </w:r>
      <w:r w:rsidR="00374753">
        <w:rPr>
          <w:rtl/>
        </w:rPr>
        <w:t xml:space="preserve"> </w:t>
      </w:r>
      <w:r w:rsidRPr="00784950">
        <w:rPr>
          <w:rtl/>
        </w:rPr>
        <w:t>ישלם, אני אשלם במקומו, אני לוקחת על עצמי התחייבויות לתשלום.</w:t>
      </w:r>
    </w:p>
    <w:p w:rsidR="00374753" w:rsidRDefault="00374753" w:rsidP="00374753">
      <w:pPr>
        <w:rPr>
          <w:rtl/>
        </w:rPr>
      </w:pPr>
    </w:p>
    <w:p w:rsidR="00374753" w:rsidRDefault="00784950" w:rsidP="009B6660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האם יש לאדוני מושג מה היקף ערבויות המדינה היום? סגן 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השיב</w:t>
      </w:r>
      <w:r w:rsidR="00374753">
        <w:rPr>
          <w:rtl/>
        </w:rPr>
        <w:t xml:space="preserve"> </w:t>
      </w:r>
      <w:r w:rsidRPr="00784950">
        <w:rPr>
          <w:rtl/>
        </w:rPr>
        <w:t>לי:</w:t>
      </w:r>
      <w:r w:rsidR="00374753">
        <w:rPr>
          <w:rtl/>
        </w:rPr>
        <w:t xml:space="preserve"> </w:t>
      </w:r>
      <w:r w:rsidRPr="00784950">
        <w:rPr>
          <w:rtl/>
        </w:rPr>
        <w:t>מעל 30 מיליארד שקל. עוד הפעם, נשמע טוב את המספר הזה, מעל 30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תקציב המדינה הוא 250 מיליארד שקל, ונוסף עליו יש התחייבויות כמעט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בסך 30 מיליארד ש"ח. למה לא עושים במדינת ישראל את מה שעושים בכל מדינה</w:t>
      </w:r>
      <w:r w:rsidR="00374753">
        <w:rPr>
          <w:rtl/>
        </w:rPr>
        <w:t xml:space="preserve"> </w:t>
      </w:r>
      <w:r w:rsidRPr="00784950">
        <w:rPr>
          <w:rtl/>
        </w:rPr>
        <w:t>מתוקנת</w:t>
      </w:r>
      <w:r w:rsidR="00374753">
        <w:rPr>
          <w:rtl/>
        </w:rPr>
        <w:t xml:space="preserve"> </w:t>
      </w:r>
      <w:r w:rsidRPr="00784950">
        <w:rPr>
          <w:rtl/>
        </w:rPr>
        <w:t>ומכניסים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הערבויות בבסיס ההוצאה? כי אז היתה נחשפת האמת, והאמת היא,</w:t>
      </w:r>
      <w:r w:rsidR="00374753">
        <w:rPr>
          <w:rtl/>
        </w:rPr>
        <w:t xml:space="preserve"> </w:t>
      </w:r>
      <w:r w:rsidRPr="00784950">
        <w:rPr>
          <w:rtl/>
        </w:rPr>
        <w:t>שהגירעון</w:t>
      </w:r>
      <w:r w:rsidR="00374753">
        <w:rPr>
          <w:rtl/>
        </w:rPr>
        <w:t xml:space="preserve"> </w:t>
      </w:r>
      <w:r w:rsidRPr="00784950">
        <w:rPr>
          <w:rtl/>
        </w:rPr>
        <w:t>האמיתי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הוא לא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או </w:t>
      </w:r>
      <w:r w:rsidR="00374753" w:rsidRPr="00784950">
        <w:rPr>
          <w:rtl/>
        </w:rPr>
        <w:t>3</w:t>
      </w:r>
      <w:r w:rsidR="009B6660">
        <w:rPr>
          <w:rFonts w:hint="cs"/>
          <w:rtl/>
        </w:rPr>
        <w:t>.5%</w:t>
      </w:r>
      <w:r w:rsidRPr="00784950">
        <w:rPr>
          <w:rtl/>
        </w:rPr>
        <w:t xml:space="preserve"> מהתוצר, הוא כנראה עובר את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="00374753" w:rsidRPr="00784950">
        <w:rPr>
          <w:rtl/>
        </w:rPr>
        <w:t>5</w:t>
      </w:r>
      <w:r w:rsidR="00374753">
        <w:rPr>
          <w:rtl/>
        </w:rPr>
        <w:t xml:space="preserve">% </w:t>
      </w:r>
      <w:r w:rsidRPr="00784950">
        <w:rPr>
          <w:rtl/>
        </w:rPr>
        <w:t>מהתוצר,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מתחילים</w:t>
      </w:r>
      <w:r w:rsidR="00374753">
        <w:rPr>
          <w:rtl/>
        </w:rPr>
        <w:t xml:space="preserve"> </w:t>
      </w:r>
      <w:r w:rsidRPr="00784950">
        <w:rPr>
          <w:rtl/>
        </w:rPr>
        <w:t>להתקרב</w:t>
      </w:r>
      <w:r w:rsidR="00374753">
        <w:rPr>
          <w:rtl/>
        </w:rPr>
        <w:t xml:space="preserve"> </w:t>
      </w:r>
      <w:r w:rsidRPr="00784950">
        <w:rPr>
          <w:rtl/>
        </w:rPr>
        <w:t>למדינות</w:t>
      </w:r>
      <w:r w:rsidR="00374753">
        <w:rPr>
          <w:rtl/>
        </w:rPr>
        <w:t xml:space="preserve"> </w:t>
      </w:r>
      <w:r w:rsidRPr="00784950">
        <w:rPr>
          <w:rtl/>
        </w:rPr>
        <w:t>הדרום</w:t>
      </w:r>
      <w:r w:rsidR="00374753">
        <w:rPr>
          <w:rtl/>
        </w:rPr>
        <w:t>-</w:t>
      </w:r>
      <w:r w:rsidRPr="00784950">
        <w:rPr>
          <w:rtl/>
        </w:rPr>
        <w:t>אמריקניות. אבל את זה לא</w:t>
      </w:r>
      <w:r w:rsidR="00374753">
        <w:rPr>
          <w:rtl/>
        </w:rPr>
        <w:t xml:space="preserve"> </w:t>
      </w:r>
      <w:r w:rsidRPr="00784950">
        <w:rPr>
          <w:rtl/>
        </w:rPr>
        <w:t>מספרים;</w:t>
      </w:r>
      <w:r w:rsidR="00374753">
        <w:rPr>
          <w:rtl/>
        </w:rPr>
        <w:t xml:space="preserve"> </w:t>
      </w:r>
      <w:r w:rsidRPr="00784950">
        <w:rPr>
          <w:rtl/>
        </w:rPr>
        <w:t>כדי לדעת את זה צריך לנבור בפנים.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לספר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הדוכן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עוד עובדה מאוד מעניינת שעלתה בשיחות</w:t>
      </w:r>
      <w:r w:rsidR="00374753">
        <w:rPr>
          <w:rtl/>
        </w:rPr>
        <w:t xml:space="preserve"> </w:t>
      </w:r>
      <w:r w:rsidRPr="00784950">
        <w:rPr>
          <w:rtl/>
        </w:rPr>
        <w:t>שניהלתי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פקידי</w:t>
      </w:r>
      <w:r w:rsidR="00374753">
        <w:rPr>
          <w:rtl/>
        </w:rPr>
        <w:t xml:space="preserve"> </w:t>
      </w:r>
      <w:r w:rsidRPr="00784950">
        <w:rPr>
          <w:rtl/>
        </w:rPr>
        <w:t>האוצר.</w:t>
      </w:r>
      <w:r w:rsidR="00374753">
        <w:rPr>
          <w:rtl/>
        </w:rPr>
        <w:t xml:space="preserve"> </w:t>
      </w:r>
      <w:r w:rsidRPr="00784950">
        <w:rPr>
          <w:rtl/>
        </w:rPr>
        <w:t>בשנים</w:t>
      </w:r>
      <w:r w:rsidR="00374753">
        <w:rPr>
          <w:rtl/>
        </w:rPr>
        <w:t xml:space="preserve"> </w:t>
      </w:r>
      <w:r w:rsidRPr="00784950">
        <w:rPr>
          <w:rtl/>
        </w:rPr>
        <w:t>האחרונות</w:t>
      </w:r>
      <w:r w:rsidR="00374753">
        <w:rPr>
          <w:rtl/>
        </w:rPr>
        <w:t xml:space="preserve"> </w:t>
      </w:r>
      <w:r w:rsidRPr="00784950">
        <w:rPr>
          <w:rtl/>
        </w:rPr>
        <w:t>הפסיק</w:t>
      </w:r>
      <w:r w:rsidR="00374753">
        <w:rPr>
          <w:rtl/>
        </w:rPr>
        <w:t xml:space="preserve"> </w:t>
      </w:r>
      <w:r w:rsidRPr="00784950">
        <w:rPr>
          <w:rtl/>
        </w:rPr>
        <w:t>החשב</w:t>
      </w:r>
      <w:r w:rsidR="00374753">
        <w:rPr>
          <w:rtl/>
        </w:rPr>
        <w:t xml:space="preserve"> </w:t>
      </w:r>
      <w:r w:rsidRPr="00784950">
        <w:rPr>
          <w:rtl/>
        </w:rPr>
        <w:t>הכללי לחתום על הדוח</w:t>
      </w:r>
      <w:r w:rsidR="00374753">
        <w:rPr>
          <w:rtl/>
        </w:rPr>
        <w:t xml:space="preserve"> </w:t>
      </w:r>
      <w:r w:rsidRPr="00784950">
        <w:rPr>
          <w:rtl/>
        </w:rPr>
        <w:t>האקטוארי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דוח</w:t>
      </w:r>
      <w:r w:rsidR="00374753">
        <w:rPr>
          <w:rtl/>
        </w:rPr>
        <w:t xml:space="preserve"> </w:t>
      </w:r>
      <w:r w:rsidRPr="00784950">
        <w:rPr>
          <w:rtl/>
        </w:rPr>
        <w:t>אקטוארי פירושו של דבר, המדינה אומרת כמה אני</w:t>
      </w:r>
      <w:r w:rsidR="00374753">
        <w:rPr>
          <w:rtl/>
        </w:rPr>
        <w:t xml:space="preserve"> </w:t>
      </w:r>
      <w:r w:rsidRPr="00784950">
        <w:rPr>
          <w:rtl/>
        </w:rPr>
        <w:t>צפויה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פנסיה</w:t>
      </w:r>
      <w:r w:rsidR="00374753">
        <w:rPr>
          <w:rtl/>
        </w:rPr>
        <w:t xml:space="preserve"> </w:t>
      </w:r>
      <w:r w:rsidRPr="00784950">
        <w:rPr>
          <w:rtl/>
        </w:rPr>
        <w:t>לעובדים. חשוב מאוד.</w:t>
      </w:r>
      <w:r w:rsidR="00374753">
        <w:rPr>
          <w:rtl/>
        </w:rPr>
        <w:t xml:space="preserve"> </w:t>
      </w:r>
      <w:r w:rsidRPr="00784950">
        <w:rPr>
          <w:rtl/>
        </w:rPr>
        <w:t>נפגשתי עם אנשי משרד האוצר ושאלתי: למה</w:t>
      </w:r>
      <w:r w:rsidR="00374753">
        <w:rPr>
          <w:rtl/>
        </w:rPr>
        <w:t xml:space="preserve"> </w:t>
      </w:r>
      <w:r w:rsidRPr="00784950">
        <w:rPr>
          <w:rtl/>
        </w:rPr>
        <w:t>הפסקתם</w:t>
      </w:r>
      <w:r w:rsidR="00374753">
        <w:rPr>
          <w:rtl/>
        </w:rPr>
        <w:t xml:space="preserve"> </w:t>
      </w:r>
      <w:r w:rsidRPr="00784950">
        <w:rPr>
          <w:rtl/>
        </w:rPr>
        <w:t>לחתום</w:t>
      </w:r>
      <w:r w:rsidR="00374753">
        <w:rPr>
          <w:rtl/>
        </w:rPr>
        <w:t xml:space="preserve"> </w:t>
      </w:r>
      <w:r w:rsidRPr="00784950">
        <w:rPr>
          <w:rtl/>
        </w:rPr>
        <w:t>על הדוח? גם הוצאתי שאילתא לשר האוצר. אתה יודע,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כנסת שוחט, מה ענו לי? ענו לי כך:</w:t>
      </w:r>
      <w:r w:rsidR="00374753">
        <w:rPr>
          <w:rtl/>
        </w:rPr>
        <w:t xml:space="preserve"> </w:t>
      </w:r>
      <w:r w:rsidRPr="00784950">
        <w:rPr>
          <w:rtl/>
        </w:rPr>
        <w:t>יש מדינה ויש משרד הביטחון. משרד הביטחון</w:t>
      </w:r>
      <w:r w:rsidR="00374753">
        <w:rPr>
          <w:rtl/>
        </w:rPr>
        <w:t xml:space="preserve"> </w:t>
      </w:r>
      <w:r w:rsidRPr="00784950">
        <w:rPr>
          <w:rtl/>
        </w:rPr>
        <w:t>מנהל את מערכת הכספים שלו בנפרד, והוא מדווח לנו שההתחייבויות לפנסיה של אנשי צבא</w:t>
      </w:r>
      <w:r w:rsidR="00374753">
        <w:rPr>
          <w:rtl/>
        </w:rPr>
        <w:t xml:space="preserve"> </w:t>
      </w:r>
      <w:r w:rsidRPr="00784950">
        <w:rPr>
          <w:rtl/>
        </w:rPr>
        <w:t>הקבע</w:t>
      </w:r>
      <w:r w:rsidR="00374753">
        <w:rPr>
          <w:rtl/>
        </w:rPr>
        <w:t xml:space="preserve"> </w:t>
      </w:r>
      <w:r w:rsidRPr="00784950">
        <w:rPr>
          <w:rtl/>
        </w:rPr>
        <w:t>במשרד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הביטחון הן </w:t>
      </w:r>
      <w:r w:rsidR="00374753">
        <w:rPr>
          <w:rtl/>
        </w:rPr>
        <w:t>–</w:t>
      </w:r>
      <w:r w:rsidRPr="00784950">
        <w:rPr>
          <w:rtl/>
        </w:rPr>
        <w:t xml:space="preserve"> שבו טוב </w:t>
      </w:r>
      <w:r w:rsidR="00374753">
        <w:rPr>
          <w:rtl/>
        </w:rPr>
        <w:t>–</w:t>
      </w:r>
      <w:r w:rsidRPr="00784950">
        <w:rPr>
          <w:rtl/>
        </w:rPr>
        <w:t xml:space="preserve"> 100 מיליארד שקל, ועוד יש התחייבויות לפנסיה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110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– </w:t>
      </w:r>
      <w:r w:rsidRPr="00784950">
        <w:rPr>
          <w:rtl/>
        </w:rPr>
        <w:t>220 מיליארד שקל התחייבויות המדינה לפנסיה.</w:t>
      </w:r>
      <w:r w:rsidR="00374753">
        <w:rPr>
          <w:rtl/>
        </w:rPr>
        <w:t xml:space="preserve"> </w:t>
      </w:r>
      <w:r w:rsidRPr="00784950">
        <w:rPr>
          <w:rtl/>
        </w:rPr>
        <w:t>והחשב הכללי לא חותם על הדוח כי הוא אומר: אני לא יכול לבקר אותו. אבל זה מין חור</w:t>
      </w:r>
      <w:r w:rsidR="00374753">
        <w:rPr>
          <w:rtl/>
        </w:rPr>
        <w:t xml:space="preserve"> </w:t>
      </w:r>
      <w:r w:rsidRPr="00784950">
        <w:rPr>
          <w:rtl/>
        </w:rPr>
        <w:t>שחור שהולך ומתגלגל לאט לאט ולאיש לא אכפת.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היינו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הגונה</w:t>
      </w:r>
      <w:r w:rsidR="00374753">
        <w:rPr>
          <w:rtl/>
        </w:rPr>
        <w:t xml:space="preserve"> </w:t>
      </w:r>
      <w:r w:rsidRPr="00784950">
        <w:rPr>
          <w:rtl/>
        </w:rPr>
        <w:t>ומתוקנת, שבה הממשלה היתה דואגת לממלכה, היא היתה</w:t>
      </w:r>
      <w:r w:rsidR="00374753">
        <w:rPr>
          <w:rtl/>
        </w:rPr>
        <w:t xml:space="preserve"> </w:t>
      </w:r>
      <w:r w:rsidRPr="00784950">
        <w:rPr>
          <w:rtl/>
        </w:rPr>
        <w:t>מטפלת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הזה, היא היתה באה ואומרת:</w:t>
      </w:r>
      <w:r w:rsidR="00374753">
        <w:rPr>
          <w:rtl/>
        </w:rPr>
        <w:t xml:space="preserve"> </w:t>
      </w:r>
      <w:r w:rsidRPr="00784950">
        <w:rPr>
          <w:rtl/>
        </w:rPr>
        <w:t>רבותי, בואו נסדיר את העניין הפנסיוני,</w:t>
      </w:r>
      <w:r w:rsidR="00374753">
        <w:rPr>
          <w:rtl/>
        </w:rPr>
        <w:t xml:space="preserve"> </w:t>
      </w:r>
      <w:r w:rsidRPr="00784950">
        <w:rPr>
          <w:rtl/>
        </w:rPr>
        <w:t>בואו</w:t>
      </w:r>
      <w:r w:rsidR="00374753">
        <w:rPr>
          <w:rtl/>
        </w:rPr>
        <w:t xml:space="preserve"> </w:t>
      </w:r>
      <w:r w:rsidRPr="00784950">
        <w:rPr>
          <w:rtl/>
        </w:rPr>
        <w:t>נראה מה עושים עם החור השחור הענקי הזה של 220 מיליארד שקל, שמי יודע מאיפה</w:t>
      </w:r>
      <w:r w:rsidR="00374753">
        <w:rPr>
          <w:rtl/>
        </w:rPr>
        <w:t xml:space="preserve"> </w:t>
      </w:r>
      <w:r w:rsidRPr="00784950">
        <w:rPr>
          <w:rtl/>
        </w:rPr>
        <w:t>נביא אותו ואיך הוא נהיה.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שקל </w:t>
      </w:r>
      <w:r w:rsidR="00374753">
        <w:rPr>
          <w:rtl/>
        </w:rPr>
        <w:t>–</w:t>
      </w:r>
      <w:r w:rsidRPr="00784950">
        <w:rPr>
          <w:rtl/>
        </w:rPr>
        <w:t xml:space="preserve"> ערבויות מדינה.</w:t>
      </w:r>
      <w:r w:rsidR="00374753">
        <w:rPr>
          <w:rtl/>
        </w:rPr>
        <w:t xml:space="preserve"> </w:t>
      </w:r>
      <w:r w:rsidRPr="00784950">
        <w:rPr>
          <w:rtl/>
        </w:rPr>
        <w:t>מדינה היתה אומרת: סליחה, בואו נבדוק את</w:t>
      </w:r>
      <w:r w:rsidR="00374753">
        <w:rPr>
          <w:rtl/>
        </w:rPr>
        <w:t xml:space="preserve"> </w:t>
      </w:r>
      <w:r w:rsidRPr="00784950">
        <w:rPr>
          <w:rtl/>
        </w:rPr>
        <w:t>הערבויות</w:t>
      </w:r>
      <w:r w:rsidR="00374753">
        <w:rPr>
          <w:rtl/>
        </w:rPr>
        <w:t xml:space="preserve"> </w:t>
      </w:r>
      <w:r w:rsidRPr="00784950">
        <w:rPr>
          <w:rtl/>
        </w:rPr>
        <w:t>האלה,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ניתנו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שקל. מעל 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מהתקציב פתוחים לערבויות</w:t>
      </w:r>
      <w:r w:rsidR="00374753">
        <w:rPr>
          <w:rtl/>
        </w:rPr>
        <w:t xml:space="preserve"> </w:t>
      </w:r>
      <w:r w:rsidRPr="00784950">
        <w:rPr>
          <w:rtl/>
        </w:rPr>
        <w:t>מדינה, אבל למי זה אכפת? נו, באמת, למי זה אכפת? למי זה אכפת?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 היום:</w:t>
      </w:r>
      <w:r w:rsidR="00374753">
        <w:rPr>
          <w:rtl/>
        </w:rPr>
        <w:t xml:space="preserve"> </w:t>
      </w:r>
      <w:r w:rsidRPr="00784950">
        <w:rPr>
          <w:rtl/>
        </w:rPr>
        <w:t>זה לא תקציב ממלכתי, זה תקציב של גבאים, זה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של סקטורים. כל גבאי דואג לקהילה שלו, חוטף ואוכל, יושב בצד ואומר: רבותי,</w:t>
      </w:r>
      <w:r w:rsidR="00374753">
        <w:rPr>
          <w:rtl/>
        </w:rPr>
        <w:t xml:space="preserve"> </w:t>
      </w:r>
      <w:r w:rsidRPr="00784950">
        <w:rPr>
          <w:rtl/>
        </w:rPr>
        <w:t>אני את שלי קיבלתי ותלך המדינה לכל הרוחות.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איך אמר חבר כנסת לנגנטל בגילוי לב, שאני מכבד אותו? </w:t>
      </w:r>
      <w:r w:rsidR="00374753">
        <w:rPr>
          <w:rtl/>
        </w:rPr>
        <w:t>–</w:t>
      </w:r>
      <w:r w:rsidRPr="00784950">
        <w:rPr>
          <w:rtl/>
        </w:rPr>
        <w:t xml:space="preserve"> נאנסתי להצביע בעד כי</w:t>
      </w:r>
      <w:r w:rsidR="00374753">
        <w:rPr>
          <w:rtl/>
        </w:rPr>
        <w:t xml:space="preserve"> </w:t>
      </w:r>
      <w:r w:rsidRPr="00784950">
        <w:rPr>
          <w:rtl/>
        </w:rPr>
        <w:t>נתנו</w:t>
      </w:r>
      <w:r w:rsidR="00374753">
        <w:rPr>
          <w:rtl/>
        </w:rPr>
        <w:t xml:space="preserve"> </w:t>
      </w:r>
      <w:r w:rsidRPr="00784950">
        <w:rPr>
          <w:rtl/>
        </w:rPr>
        <w:t>לי.</w:t>
      </w:r>
      <w:r w:rsidR="00374753">
        <w:rPr>
          <w:rtl/>
        </w:rPr>
        <w:t xml:space="preserve"> </w:t>
      </w:r>
      <w:r w:rsidRPr="00784950">
        <w:rPr>
          <w:rtl/>
        </w:rPr>
        <w:t>מה זה נאנסתי להצביע בעד כי נתנו לי, מה בעצם הוא אומר? הוא אומר: אני</w:t>
      </w:r>
      <w:r w:rsidR="00374753">
        <w:rPr>
          <w:rtl/>
        </w:rPr>
        <w:t xml:space="preserve"> </w:t>
      </w:r>
      <w:r w:rsidRPr="00784950">
        <w:rPr>
          <w:rtl/>
        </w:rPr>
        <w:t>סיפקתי את צורכי הבוחרים שלי, והמדינה, מה לעשות, תחכה בצד.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מחכה בצד. המדינה הולכת ומתפרקת. מי שלא מבין את זה, לא יודע על</w:t>
      </w:r>
      <w:r w:rsidR="00374753">
        <w:rPr>
          <w:rtl/>
        </w:rPr>
        <w:t xml:space="preserve"> </w:t>
      </w:r>
      <w:r w:rsidRPr="00784950">
        <w:rPr>
          <w:rtl/>
        </w:rPr>
        <w:t>מה הוא מדבר. המדינה הולכת ומתפרקת.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יוסף פריצקי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זהו, אדוני?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יוסף פריצקי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משפט מאוד מתאים למה שתיארת.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יוסף פריצקי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בייגה שוחט,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נסים זאב, ואחריו יבוא חבר</w:t>
      </w:r>
      <w:r w:rsidR="00374753">
        <w:rPr>
          <w:rtl/>
        </w:rPr>
        <w:t xml:space="preserve"> </w:t>
      </w:r>
      <w:r w:rsidRPr="00784950">
        <w:rPr>
          <w:rtl/>
        </w:rPr>
        <w:t>כנסת עופר חוגי.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היום בשעה 11:00 בערך אישרה ועדת הכספים</w:t>
      </w:r>
      <w:r w:rsidR="00374753">
        <w:rPr>
          <w:rtl/>
        </w:rPr>
        <w:t xml:space="preserve"> </w:t>
      </w:r>
      <w:r w:rsidRPr="00784950">
        <w:rPr>
          <w:rtl/>
        </w:rPr>
        <w:t>בהצבעה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לשנת 2002, ומכיוון שלא יכולתי להצביע נגד כי אני חבר</w:t>
      </w:r>
      <w:r w:rsidR="00374753">
        <w:rPr>
          <w:rtl/>
        </w:rPr>
        <w:t xml:space="preserve"> </w:t>
      </w:r>
      <w:r w:rsidRPr="00784950">
        <w:rPr>
          <w:rtl/>
        </w:rPr>
        <w:t>בקואליציה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מניח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אפשרי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שחבר קואליציה יצביע נגד התקציב </w:t>
      </w:r>
      <w:r w:rsidR="00374753">
        <w:rPr>
          <w:rtl/>
        </w:rPr>
        <w:t>–</w:t>
      </w:r>
      <w:r w:rsidRPr="00784950">
        <w:rPr>
          <w:rtl/>
        </w:rPr>
        <w:t xml:space="preserve"> נמנעתי</w:t>
      </w:r>
      <w:r w:rsidR="00374753">
        <w:rPr>
          <w:rtl/>
        </w:rPr>
        <w:t xml:space="preserve"> </w:t>
      </w:r>
      <w:r w:rsidRPr="00784950">
        <w:rPr>
          <w:rtl/>
        </w:rPr>
        <w:t>והודעתי שאני לא אתמוך בו.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הודעתי</w:t>
      </w:r>
      <w:r w:rsidR="00374753">
        <w:rPr>
          <w:rtl/>
        </w:rPr>
        <w:t xml:space="preserve"> </w:t>
      </w:r>
      <w:r w:rsidRPr="00784950">
        <w:rPr>
          <w:rtl/>
        </w:rPr>
        <w:t>שאני לא אתמוך בו כי התקציב הוא לא תקציב שעונה על בעיותיה של 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שעונה על צורכי הישרדות פוליטיים של ממשלה, של ראש ממשלה, של</w:t>
      </w:r>
      <w:r w:rsidR="00374753">
        <w:rPr>
          <w:rtl/>
        </w:rPr>
        <w:t xml:space="preserve"> </w:t>
      </w:r>
      <w:r w:rsidRPr="00784950">
        <w:rPr>
          <w:rtl/>
        </w:rPr>
        <w:t>מרכיבי</w:t>
      </w:r>
      <w:r w:rsidR="00374753">
        <w:rPr>
          <w:rtl/>
        </w:rPr>
        <w:t xml:space="preserve"> </w:t>
      </w:r>
      <w:r w:rsidRPr="00784950">
        <w:rPr>
          <w:rtl/>
        </w:rPr>
        <w:t>קואליציה.</w:t>
      </w:r>
      <w:r w:rsidR="00374753">
        <w:rPr>
          <w:rtl/>
        </w:rPr>
        <w:t xml:space="preserve"> </w:t>
      </w:r>
      <w:r w:rsidRPr="00784950">
        <w:rPr>
          <w:rtl/>
        </w:rPr>
        <w:t>הוא תקציב שעונה על צורכי סקטורים שונים שנותנים את קולותיהם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לשמר את הקואליציה. כאשר דברים כאלה קורים בימים רגילים ובהיקפים לא גדולים,</w:t>
      </w:r>
      <w:r w:rsidR="00374753">
        <w:rPr>
          <w:rtl/>
        </w:rPr>
        <w:t xml:space="preserve"> </w:t>
      </w:r>
      <w:r w:rsidRPr="00784950">
        <w:rPr>
          <w:rtl/>
        </w:rPr>
        <w:t>זה חלק מהוויית חיינו.</w:t>
      </w:r>
      <w:r w:rsidR="00374753">
        <w:rPr>
          <w:rtl/>
        </w:rPr>
        <w:t xml:space="preserve"> </w:t>
      </w:r>
      <w:r w:rsidRPr="00784950">
        <w:rPr>
          <w:rtl/>
        </w:rPr>
        <w:t>אבל כאשר אנחנו נמצאים במשבר כל כך גדול, וכל מי שמכיר את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יודע שהמשבר הוא עמוק וקשה, חלקו נגרם בגלל תנאים חיצוניים אבל חלקו בגלל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התנהלות הממשלה, בגלל סדר קבלת ההחלטות </w:t>
      </w:r>
      <w:r w:rsidR="00374753">
        <w:rPr>
          <w:rtl/>
        </w:rPr>
        <w:t>–</w:t>
      </w:r>
      <w:r w:rsidRPr="00784950">
        <w:rPr>
          <w:rtl/>
        </w:rPr>
        <w:t xml:space="preserve"> איך נתקבלו החלטות, מתי התקבלו ההחלטות,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ההחלטה</w:t>
      </w:r>
      <w:r w:rsidR="00374753">
        <w:rPr>
          <w:rtl/>
        </w:rPr>
        <w:t xml:space="preserve"> </w:t>
      </w:r>
      <w:r w:rsidRPr="00784950">
        <w:rPr>
          <w:rtl/>
        </w:rPr>
        <w:t>האחרונה על תקציב המדינה כפי שהובאה לוועדת הכספים ותעלה הנה למליאה</w:t>
      </w:r>
      <w:r w:rsidR="00374753">
        <w:rPr>
          <w:rtl/>
        </w:rPr>
        <w:t xml:space="preserve"> </w:t>
      </w:r>
      <w:r w:rsidRPr="00784950">
        <w:rPr>
          <w:rtl/>
        </w:rPr>
        <w:t>מעידה כאלף עדים, שאנחנו לא עושים את מה שצריך לעשות למען אזרחי 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שכולם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באולם הזה רוצים שיהיה טוב לכל אזרחי ישראל </w:t>
      </w:r>
      <w:r w:rsidR="00374753">
        <w:rPr>
          <w:rtl/>
        </w:rPr>
        <w:t>–</w:t>
      </w:r>
      <w:r w:rsidRPr="00784950">
        <w:rPr>
          <w:rtl/>
        </w:rPr>
        <w:t xml:space="preserve"> רוצים שיהיו</w:t>
      </w:r>
      <w:r w:rsidR="00374753">
        <w:rPr>
          <w:rtl/>
        </w:rPr>
        <w:t xml:space="preserve"> </w:t>
      </w:r>
      <w:r w:rsidRPr="00784950">
        <w:rPr>
          <w:rtl/>
        </w:rPr>
        <w:t>חינוך ובריאות ותעסוקה ולא יהיה עוני. כל אחד מאתנו, לא חשוב מאיזו מפלגה הוא, לא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מאיזו</w:t>
      </w:r>
      <w:r w:rsidR="00374753">
        <w:rPr>
          <w:rtl/>
        </w:rPr>
        <w:t xml:space="preserve"> </w:t>
      </w:r>
      <w:r w:rsidRPr="00784950">
        <w:rPr>
          <w:rtl/>
        </w:rPr>
        <w:t>קבוצה,</w:t>
      </w:r>
      <w:r w:rsidR="00374753">
        <w:rPr>
          <w:rtl/>
        </w:rPr>
        <w:t xml:space="preserve"> </w:t>
      </w:r>
      <w:r w:rsidRPr="00784950">
        <w:rPr>
          <w:rtl/>
        </w:rPr>
        <w:t>רוצה את זה, אבל כל אחד מאתנו גם צריך לדעת לחשוב איך וכיצד</w:t>
      </w:r>
      <w:r w:rsidR="00374753">
        <w:rPr>
          <w:rtl/>
        </w:rPr>
        <w:t xml:space="preserve"> </w:t>
      </w:r>
      <w:r w:rsidRPr="00784950">
        <w:rPr>
          <w:rtl/>
        </w:rPr>
        <w:t>עושים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והדרך</w:t>
      </w:r>
      <w:r w:rsidR="00374753">
        <w:rPr>
          <w:rtl/>
        </w:rPr>
        <w:t xml:space="preserve"> </w:t>
      </w:r>
      <w:r w:rsidRPr="00784950">
        <w:rPr>
          <w:rtl/>
        </w:rPr>
        <w:t>שבה</w:t>
      </w:r>
      <w:r w:rsidR="00374753">
        <w:rPr>
          <w:rtl/>
        </w:rPr>
        <w:t xml:space="preserve"> </w:t>
      </w:r>
      <w:r w:rsidRPr="00784950">
        <w:rPr>
          <w:rtl/>
        </w:rPr>
        <w:t>מוצע התקציב ומובא התקציב היא דרך שכולה חתחתים, כולה תהום בקצה</w:t>
      </w:r>
      <w:r w:rsidR="00374753">
        <w:rPr>
          <w:rtl/>
        </w:rPr>
        <w:t xml:space="preserve"> </w:t>
      </w:r>
      <w:r w:rsidRPr="00784950">
        <w:rPr>
          <w:rtl/>
        </w:rPr>
        <w:t>דרכה,</w:t>
      </w:r>
      <w:r w:rsidR="00374753">
        <w:rPr>
          <w:rtl/>
        </w:rPr>
        <w:t xml:space="preserve"> </w:t>
      </w:r>
      <w:r w:rsidRPr="00784950">
        <w:rPr>
          <w:rtl/>
        </w:rPr>
        <w:t>כולה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פתרון, כולה חוסר מנהיגות, כולה חוסר יכולת להתמודד עם מצבים,</w:t>
      </w:r>
      <w:r w:rsidR="00374753">
        <w:rPr>
          <w:rtl/>
        </w:rPr>
        <w:t xml:space="preserve"> </w:t>
      </w:r>
      <w:r w:rsidRPr="00784950">
        <w:rPr>
          <w:rtl/>
        </w:rPr>
        <w:t>וכמו</w:t>
      </w:r>
      <w:r w:rsidR="00374753">
        <w:rPr>
          <w:rtl/>
        </w:rPr>
        <w:t xml:space="preserve"> </w:t>
      </w:r>
      <w:r w:rsidRPr="00784950">
        <w:rPr>
          <w:rtl/>
        </w:rPr>
        <w:t>שאמרתי,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המשחק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הישרדות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הישרדות של הקואליציה, הישרדות של 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הישרדות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שרי</w:t>
      </w:r>
      <w:r w:rsidR="00374753">
        <w:rPr>
          <w:rtl/>
        </w:rPr>
        <w:t xml:space="preserve"> </w:t>
      </w:r>
      <w:r w:rsidRPr="00784950">
        <w:rPr>
          <w:rtl/>
        </w:rPr>
        <w:t>מפלגת העבודה, הישרדות מכל הכיוונים, וזאת על מנת שלא</w:t>
      </w:r>
      <w:r w:rsidR="00374753">
        <w:rPr>
          <w:rtl/>
        </w:rPr>
        <w:t xml:space="preserve"> </w:t>
      </w:r>
      <w:r w:rsidRPr="00784950">
        <w:rPr>
          <w:rtl/>
        </w:rPr>
        <w:t>לעשות את מה שצריך לעשות.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במצפוני</w:t>
      </w:r>
      <w:r w:rsidR="00374753">
        <w:rPr>
          <w:rtl/>
        </w:rPr>
        <w:t xml:space="preserve"> </w:t>
      </w:r>
      <w:r w:rsidRPr="00784950">
        <w:rPr>
          <w:rtl/>
        </w:rPr>
        <w:t>הציבורי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ואני חי חיים ציבוריים כבר כמעט 40 שנה </w:t>
      </w:r>
      <w:r w:rsidR="00374753">
        <w:rPr>
          <w:rtl/>
        </w:rPr>
        <w:t>–</w:t>
      </w:r>
      <w:r w:rsidRPr="00784950">
        <w:rPr>
          <w:rtl/>
        </w:rPr>
        <w:t xml:space="preserve"> מעולם לא</w:t>
      </w:r>
      <w:r w:rsidR="00374753">
        <w:rPr>
          <w:rtl/>
        </w:rPr>
        <w:t xml:space="preserve"> </w:t>
      </w:r>
      <w:r w:rsidRPr="00784950">
        <w:rPr>
          <w:rtl/>
        </w:rPr>
        <w:t>נתתי את ידי לדברים שהם כל כך מנוגדים למה שאני חושב ומעריך. הרבה פעמים בתור חבר</w:t>
      </w:r>
      <w:r w:rsidR="00374753">
        <w:rPr>
          <w:rtl/>
        </w:rPr>
        <w:t xml:space="preserve"> </w:t>
      </w:r>
      <w:r w:rsidRPr="00784950">
        <w:rPr>
          <w:rtl/>
        </w:rPr>
        <w:t>מפלגה</w:t>
      </w:r>
      <w:r w:rsidR="00374753">
        <w:rPr>
          <w:rtl/>
        </w:rPr>
        <w:t xml:space="preserve"> </w:t>
      </w:r>
      <w:r w:rsidRPr="00784950">
        <w:rPr>
          <w:rtl/>
        </w:rPr>
        <w:t>ובתור</w:t>
      </w:r>
      <w:r w:rsidR="00374753">
        <w:rPr>
          <w:rtl/>
        </w:rPr>
        <w:t xml:space="preserve"> </w:t>
      </w:r>
      <w:r w:rsidRPr="00784950">
        <w:rPr>
          <w:rtl/>
        </w:rPr>
        <w:t>ראש עיר אתה צריך להתפשר ולפעמים אתה מצביע על דברים שבדיון המוקדם</w:t>
      </w:r>
      <w:r w:rsidR="00374753">
        <w:rPr>
          <w:rtl/>
        </w:rPr>
        <w:t xml:space="preserve"> </w:t>
      </w:r>
      <w:r w:rsidRPr="00784950">
        <w:rPr>
          <w:rtl/>
        </w:rPr>
        <w:t>התווכחת ולא רצית להצביע בעד, אבל זו הפעם הראשונה שאני נתקל בחוסר אחריות, בחוסר</w:t>
      </w:r>
      <w:r w:rsidR="00374753">
        <w:rPr>
          <w:rtl/>
        </w:rPr>
        <w:t xml:space="preserve"> </w:t>
      </w:r>
      <w:r w:rsidRPr="00784950">
        <w:rPr>
          <w:rtl/>
        </w:rPr>
        <w:t>מנהיגות,</w:t>
      </w:r>
      <w:r w:rsidR="00374753">
        <w:rPr>
          <w:rtl/>
        </w:rPr>
        <w:t xml:space="preserve"> </w:t>
      </w:r>
      <w:r w:rsidRPr="00784950">
        <w:rPr>
          <w:rtl/>
        </w:rPr>
        <w:t>בחוסר</w:t>
      </w:r>
      <w:r w:rsidR="00374753">
        <w:rPr>
          <w:rtl/>
        </w:rPr>
        <w:t xml:space="preserve"> </w:t>
      </w:r>
      <w:r w:rsidRPr="00784950">
        <w:rPr>
          <w:rtl/>
        </w:rPr>
        <w:t>הכרה</w:t>
      </w:r>
      <w:r w:rsidR="00374753">
        <w:rPr>
          <w:rtl/>
        </w:rPr>
        <w:t xml:space="preserve"> </w:t>
      </w:r>
      <w:r w:rsidRPr="00784950">
        <w:rPr>
          <w:rtl/>
        </w:rPr>
        <w:t>במציאות,</w:t>
      </w:r>
      <w:r w:rsidR="00374753">
        <w:rPr>
          <w:rtl/>
        </w:rPr>
        <w:t xml:space="preserve"> </w:t>
      </w:r>
      <w:r w:rsidRPr="00784950">
        <w:rPr>
          <w:rtl/>
        </w:rPr>
        <w:t>בחוסר יכולת להתמודד עם דברים בסיסיים וקיומיים</w:t>
      </w:r>
      <w:r w:rsidR="00374753">
        <w:rPr>
          <w:rtl/>
        </w:rPr>
        <w:t xml:space="preserve"> </w:t>
      </w:r>
      <w:r w:rsidRPr="00784950">
        <w:rPr>
          <w:rtl/>
        </w:rPr>
        <w:t>למדינת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 מצב כזה מאז קום המדינה, שמביאים תקציב שיש בו רזרבה כללית בסכום של</w:t>
      </w:r>
      <w:r w:rsidR="00374753">
        <w:rPr>
          <w:rtl/>
        </w:rPr>
        <w:t xml:space="preserve"> </w:t>
      </w:r>
      <w:r w:rsidRPr="00784950">
        <w:rPr>
          <w:rtl/>
        </w:rPr>
        <w:t>אפס.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 כדבר הזה מאז קום המדינה.</w:t>
      </w:r>
      <w:r w:rsidR="00374753">
        <w:rPr>
          <w:rtl/>
        </w:rPr>
        <w:t xml:space="preserve"> </w:t>
      </w:r>
      <w:r w:rsidRPr="00784950">
        <w:rPr>
          <w:rtl/>
        </w:rPr>
        <w:t>מה משמעות העניין? אם הכול יתנהל כראוי</w:t>
      </w:r>
      <w:r w:rsidR="00374753">
        <w:rPr>
          <w:rtl/>
        </w:rPr>
        <w:t xml:space="preserve"> </w:t>
      </w:r>
      <w:r w:rsidRPr="00784950">
        <w:rPr>
          <w:rtl/>
        </w:rPr>
        <w:t>ויגמרו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עם הנכים, בעוד יום, בעוד יומיים, בעוד שלושה ימים </w:t>
      </w:r>
      <w:r w:rsidR="00374753">
        <w:rPr>
          <w:rtl/>
        </w:rPr>
        <w:t>–</w:t>
      </w:r>
      <w:r w:rsidRPr="00784950">
        <w:rPr>
          <w:rtl/>
        </w:rPr>
        <w:t xml:space="preserve"> ואני לא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הסכום, נגיד שיגמרו בסכום של 400 מיליון שקל </w:t>
      </w:r>
      <w:r w:rsidR="00374753">
        <w:rPr>
          <w:rtl/>
        </w:rPr>
        <w:t>–</w:t>
      </w:r>
      <w:r w:rsidRPr="00784950">
        <w:rPr>
          <w:rtl/>
        </w:rPr>
        <w:t xml:space="preserve"> מאיפה ייקחו את זה כשאין</w:t>
      </w:r>
      <w:r w:rsidR="00374753">
        <w:rPr>
          <w:rtl/>
        </w:rPr>
        <w:t xml:space="preserve"> </w:t>
      </w:r>
      <w:r w:rsidRPr="00784950">
        <w:rPr>
          <w:rtl/>
        </w:rPr>
        <w:t>רזרבה</w:t>
      </w:r>
      <w:r w:rsidR="00374753">
        <w:rPr>
          <w:rtl/>
        </w:rPr>
        <w:t xml:space="preserve"> </w:t>
      </w:r>
      <w:r w:rsidRPr="00784950">
        <w:rPr>
          <w:rtl/>
        </w:rPr>
        <w:t>כללית? אם מחר יתברר שצריך לשלם לחקלאים פיצויים בגין הפסקת מכסות מים, זה</w:t>
      </w:r>
      <w:r w:rsidR="00374753">
        <w:rPr>
          <w:rtl/>
        </w:rPr>
        <w:t xml:space="preserve"> </w:t>
      </w:r>
      <w:r w:rsidRPr="00784950">
        <w:rPr>
          <w:rtl/>
        </w:rPr>
        <w:t>לא בתקציב, יצטרכו להביא מהרזרבה. הרזרבה מרוקנת.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עוד משפט. לא היה מצב כזה שתקציב מדינה הובא כאשר הרזרבה אפס, ואתם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הרזרבה אפס? מכיוון שהמערכת הפוליטית לא יכלה לעשות את הקיצוצים, לא</w:t>
      </w:r>
      <w:r w:rsidR="00374753">
        <w:rPr>
          <w:rtl/>
        </w:rPr>
        <w:t xml:space="preserve"> </w:t>
      </w:r>
      <w:r w:rsidRPr="00784950">
        <w:rPr>
          <w:rtl/>
        </w:rPr>
        <w:t>יכלה לעשות את מה שצריך, ואז עשו מה שלא עשו מעולם במדינת ישראל ולקחו את הרזרבה,</w:t>
      </w:r>
      <w:r w:rsidR="00374753">
        <w:rPr>
          <w:rtl/>
        </w:rPr>
        <w:t xml:space="preserve"> </w:t>
      </w:r>
      <w:r w:rsidRPr="00784950">
        <w:rPr>
          <w:rtl/>
        </w:rPr>
        <w:t>שהיא בערך מיליארד וחצי שקל, ובמקום לעשות קיצוצים מחקו אותה מספר 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שאלתי את אנשי האוצר:</w:t>
      </w:r>
      <w:r w:rsidR="00374753">
        <w:rPr>
          <w:rtl/>
        </w:rPr>
        <w:t xml:space="preserve"> </w:t>
      </w:r>
      <w:r w:rsidRPr="00784950">
        <w:rPr>
          <w:rtl/>
        </w:rPr>
        <w:t>איך תנהלו את התקציב בלי רזרבה? הרי כל פעם נוצר איזה</w:t>
      </w:r>
      <w:r w:rsidR="00374753">
        <w:rPr>
          <w:rtl/>
        </w:rPr>
        <w:t xml:space="preserve"> </w:t>
      </w:r>
      <w:r w:rsidRPr="00784950">
        <w:rPr>
          <w:rtl/>
        </w:rPr>
        <w:t>צורך</w:t>
      </w:r>
      <w:r w:rsidR="00374753">
        <w:rPr>
          <w:rtl/>
        </w:rPr>
        <w:t xml:space="preserve"> </w:t>
      </w:r>
      <w:r w:rsidRPr="00784950">
        <w:rPr>
          <w:rtl/>
        </w:rPr>
        <w:t>חדש.</w:t>
      </w:r>
      <w:r w:rsidR="00374753">
        <w:rPr>
          <w:rtl/>
        </w:rPr>
        <w:t xml:space="preserve"> </w:t>
      </w:r>
      <w:r w:rsidRPr="00784950">
        <w:rPr>
          <w:rtl/>
        </w:rPr>
        <w:t>לא היתה תשובה. כשאין תשובה על הדבר הזה וכאשר עושים בדיוק את ההיפך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ממה שצריך לעשות </w:t>
      </w:r>
      <w:r w:rsidR="00374753">
        <w:rPr>
          <w:rtl/>
        </w:rPr>
        <w:t>–</w:t>
      </w:r>
      <w:r w:rsidRPr="00784950">
        <w:rPr>
          <w:rtl/>
        </w:rPr>
        <w:t xml:space="preserve"> אי</w:t>
      </w:r>
      <w:r w:rsidR="00374753">
        <w:rPr>
          <w:rtl/>
        </w:rPr>
        <w:t>-</w:t>
      </w:r>
      <w:r w:rsidRPr="00784950">
        <w:rPr>
          <w:rtl/>
        </w:rPr>
        <w:t>אפשר לתמוך בתקציב.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כושר עמידה הוא לא רק בצד המדיני, הוא לא רק בצד של המאבק בטרור. כושר עמידה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כושר</w:t>
      </w:r>
      <w:r w:rsidR="00374753">
        <w:rPr>
          <w:rtl/>
        </w:rPr>
        <w:t xml:space="preserve"> </w:t>
      </w:r>
      <w:r w:rsidRPr="00784950">
        <w:rPr>
          <w:rtl/>
        </w:rPr>
        <w:t>עמידה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קבוצות</w:t>
      </w:r>
      <w:r w:rsidR="00374753">
        <w:rPr>
          <w:rtl/>
        </w:rPr>
        <w:t xml:space="preserve"> </w:t>
      </w:r>
      <w:r w:rsidRPr="00784950">
        <w:rPr>
          <w:rtl/>
        </w:rPr>
        <w:t>לחץ, מול חוקים פופוליסטיים, מול המון החלטות</w:t>
      </w:r>
      <w:r w:rsidR="00374753">
        <w:rPr>
          <w:rtl/>
        </w:rPr>
        <w:t xml:space="preserve"> </w:t>
      </w:r>
      <w:r w:rsidRPr="00784950">
        <w:rPr>
          <w:rtl/>
        </w:rPr>
        <w:t>שהתקבלו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לזרוק אותן לסל האשפה לפני שאנחנו כולנו מידרדרים למצב של אנרכיה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כלכלית </w:t>
      </w:r>
      <w:r w:rsidR="00374753">
        <w:rPr>
          <w:rtl/>
        </w:rPr>
        <w:t>–</w:t>
      </w:r>
      <w:r w:rsidRPr="00784950">
        <w:rPr>
          <w:rtl/>
        </w:rPr>
        <w:t xml:space="preserve"> ואלוהים יודע לאן נגיע אם התקציב הזה יאושר. תודה רבה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נסים זאב, שלוש דקות.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עופר חוגי.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 שמעתי את דבריו המאלפים של חבר הכנסת בייגה</w:t>
      </w:r>
      <w:r w:rsidR="00374753">
        <w:rPr>
          <w:rtl/>
        </w:rPr>
        <w:t xml:space="preserve"> </w:t>
      </w:r>
      <w:r w:rsidRPr="00784950">
        <w:rPr>
          <w:rtl/>
        </w:rPr>
        <w:t>שוחט.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הבנתי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שונה ממשלת ברק מממשלת שרון. אם אנחנו נתבונן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בתקציב לא נראה הרבה שינויים </w:t>
      </w:r>
      <w:r w:rsidR="00374753">
        <w:rPr>
          <w:rtl/>
        </w:rPr>
        <w:t>–</w:t>
      </w:r>
      <w:r w:rsidRPr="00784950">
        <w:rPr>
          <w:rtl/>
        </w:rPr>
        <w:t xml:space="preserve"> שינויים 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9B6660">
      <w:pPr>
        <w:rPr>
          <w:rtl/>
        </w:rPr>
      </w:pPr>
      <w:r w:rsidRPr="00784950">
        <w:rPr>
          <w:rtl/>
        </w:rPr>
        <w:t xml:space="preserve">רק שהגירעון לא היה </w:t>
      </w:r>
      <w:r w:rsidR="00374753" w:rsidRPr="00784950">
        <w:rPr>
          <w:rtl/>
        </w:rPr>
        <w:t>6</w:t>
      </w:r>
      <w:r w:rsidR="00374753">
        <w:rPr>
          <w:rtl/>
        </w:rPr>
        <w:t>%</w:t>
      </w:r>
      <w:r w:rsidRPr="00784950">
        <w:rPr>
          <w:rtl/>
        </w:rPr>
        <w:t xml:space="preserve"> אלא </w:t>
      </w:r>
      <w:r w:rsidR="00374753" w:rsidRPr="00784950">
        <w:rPr>
          <w:rtl/>
        </w:rPr>
        <w:t>0</w:t>
      </w:r>
      <w:r w:rsidR="009B6660">
        <w:rPr>
          <w:rFonts w:hint="cs"/>
          <w:rtl/>
        </w:rPr>
        <w:t>.</w:t>
      </w:r>
      <w:r w:rsidRPr="00784950">
        <w:rPr>
          <w:rtl/>
        </w:rPr>
        <w:t>6</w:t>
      </w:r>
      <w:r w:rsidR="009B6660">
        <w:rPr>
          <w:rFonts w:hint="cs"/>
          <w:rtl/>
        </w:rPr>
        <w:t>%</w:t>
      </w:r>
      <w:r w:rsidRPr="00784950">
        <w:rPr>
          <w:rtl/>
        </w:rPr>
        <w:t>. זה כל ההבדל, רק באפס.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באפס, אבל אל תשכח שהמצב הכלכלי היום, בשנתיים האחרונות מפעלים נסגרים,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 על סגירת המפעלים והמניעים לכך. אי</w:t>
      </w:r>
      <w:r w:rsidR="00374753">
        <w:rPr>
          <w:rtl/>
        </w:rPr>
        <w:t>-</w:t>
      </w:r>
      <w:r w:rsidRPr="00784950">
        <w:rPr>
          <w:rtl/>
        </w:rPr>
        <w:t>אפשר להתעלם מכך שהמצב בעולם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הוא שונה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אמרתי שלא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 xml:space="preserve">– </w:t>
      </w:r>
      <w:r w:rsidR="00784950" w:rsidRPr="00784950">
        <w:rPr>
          <w:rtl/>
        </w:rPr>
        <w:t>אחרי ספטמבר 2001, ואי</w:t>
      </w:r>
      <w:r>
        <w:rPr>
          <w:rtl/>
        </w:rPr>
        <w:t>-</w:t>
      </w:r>
      <w:r w:rsidR="00784950" w:rsidRPr="00784950">
        <w:rPr>
          <w:rtl/>
        </w:rPr>
        <w:t>אפשר לבוא ולזרוק ולהטיח אשמה בממשלה.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אמרתי את זה. אמרתי שנסיבות המשבר חלקן חיצוניות ולא תלויות בממשלה, 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במרווח שיש </w:t>
      </w:r>
      <w:r w:rsidR="00374753">
        <w:rPr>
          <w:rtl/>
        </w:rPr>
        <w:t>–</w:t>
      </w:r>
      <w:r w:rsidRPr="00784950">
        <w:rPr>
          <w:rtl/>
        </w:rPr>
        <w:t xml:space="preserve"> לפחות לעשות את הדברים הנכונים. זה מה שהצעתי.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רואה הרבה תמרון. אני לא חושב שיש שינויים, והשינויים הם קלים מאוד</w:t>
      </w:r>
      <w:r w:rsidR="00374753">
        <w:rPr>
          <w:rtl/>
        </w:rPr>
        <w:t xml:space="preserve"> </w:t>
      </w:r>
      <w:r w:rsidRPr="00784950">
        <w:rPr>
          <w:rtl/>
        </w:rPr>
        <w:t>לכאן ולכאן. הבעיות החברתיות, העוני, המצוקה, גדלים.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– </w:t>
      </w:r>
      <w:r w:rsidRPr="00784950">
        <w:rPr>
          <w:rtl/>
        </w:rPr>
        <w:t>אתה יצאת בגלוי, במוצהר, נגד חוק משפחות ברוכות ילדים.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מבין אותך, אתה לא כל כך חושב שזה באמת עונה למצוקות ולעוני ולמשפחות ברוכות</w:t>
      </w:r>
      <w:r w:rsidR="00374753">
        <w:rPr>
          <w:rtl/>
        </w:rPr>
        <w:t xml:space="preserve"> </w:t>
      </w:r>
      <w:r w:rsidRPr="00784950">
        <w:rPr>
          <w:rtl/>
        </w:rPr>
        <w:t>הילדים, ואני אומר לך שזה כן עונה.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חלקם</w:t>
      </w:r>
      <w:r w:rsidR="00374753">
        <w:rPr>
          <w:rtl/>
        </w:rPr>
        <w:t xml:space="preserve"> </w:t>
      </w:r>
      <w:r w:rsidRPr="00784950">
        <w:rPr>
          <w:rtl/>
        </w:rPr>
        <w:t>ערבים</w:t>
      </w:r>
      <w:r w:rsidR="00374753">
        <w:rPr>
          <w:rtl/>
        </w:rPr>
        <w:t xml:space="preserve"> </w:t>
      </w:r>
      <w:r w:rsidRPr="00784950">
        <w:rPr>
          <w:rtl/>
        </w:rPr>
        <w:t>וחלקם</w:t>
      </w:r>
      <w:r w:rsidR="00374753">
        <w:rPr>
          <w:rtl/>
        </w:rPr>
        <w:t xml:space="preserve"> </w:t>
      </w:r>
      <w:r w:rsidRPr="00784950">
        <w:rPr>
          <w:rtl/>
        </w:rPr>
        <w:t>חרדים, הם ערביי ארץ</w:t>
      </w:r>
      <w:r w:rsidR="00374753">
        <w:rPr>
          <w:rtl/>
        </w:rPr>
        <w:t>-</w:t>
      </w:r>
      <w:r w:rsidRPr="00784950">
        <w:rPr>
          <w:rtl/>
        </w:rPr>
        <w:t>ישראל והם תושבי 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ואי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להתעלם</w:t>
      </w:r>
      <w:r w:rsidR="00374753">
        <w:rPr>
          <w:rtl/>
        </w:rPr>
        <w:t xml:space="preserve"> </w:t>
      </w:r>
      <w:r w:rsidRPr="00784950">
        <w:rPr>
          <w:rtl/>
        </w:rPr>
        <w:t>מהעוני כשמדובר בסקרים שירושלים מובילה בעוני ובני</w:t>
      </w:r>
      <w:r w:rsidR="00374753">
        <w:rPr>
          <w:rtl/>
        </w:rPr>
        <w:t>-</w:t>
      </w:r>
      <w:r w:rsidRPr="00784950">
        <w:rPr>
          <w:rtl/>
        </w:rPr>
        <w:t>ברק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ראשון</w:t>
      </w:r>
      <w:r w:rsidR="00374753">
        <w:rPr>
          <w:rtl/>
        </w:rPr>
        <w:t xml:space="preserve"> </w:t>
      </w:r>
      <w:r w:rsidRPr="00784950">
        <w:rPr>
          <w:rtl/>
        </w:rPr>
        <w:t>ולזעוק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זעקת העוני בלי לתת שום פתרונות, ואני חושב שזה הפתרון</w:t>
      </w:r>
      <w:r w:rsidR="00374753">
        <w:rPr>
          <w:rtl/>
        </w:rPr>
        <w:t xml:space="preserve"> </w:t>
      </w:r>
      <w:r w:rsidRPr="00784950">
        <w:rPr>
          <w:rtl/>
        </w:rPr>
        <w:t>הריאלי ביותר.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אני רוצה לדבר על הנושאים האחרים. הנושא של סגירת מפעל "בגיר", למשל.</w:t>
      </w:r>
      <w:r w:rsidR="00374753">
        <w:rPr>
          <w:rtl/>
        </w:rPr>
        <w:t xml:space="preserve"> </w:t>
      </w: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צועדים לקראת פשיטת רגל בכל ענף הטקסטיל. כל תעשיית הטקסטיל הולכת</w:t>
      </w:r>
      <w:r w:rsidR="00374753">
        <w:rPr>
          <w:rtl/>
        </w:rPr>
        <w:t xml:space="preserve"> </w:t>
      </w:r>
      <w:r w:rsidRPr="00784950">
        <w:rPr>
          <w:rtl/>
        </w:rPr>
        <w:t>לפשיטת</w:t>
      </w:r>
      <w:r w:rsidR="00374753">
        <w:rPr>
          <w:rtl/>
        </w:rPr>
        <w:t xml:space="preserve"> </w:t>
      </w:r>
      <w:r w:rsidRPr="00784950">
        <w:rPr>
          <w:rtl/>
        </w:rPr>
        <w:t>רגל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"בגיר",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מפעל</w:t>
      </w:r>
      <w:r w:rsidR="00374753">
        <w:rPr>
          <w:rtl/>
        </w:rPr>
        <w:t xml:space="preserve"> </w:t>
      </w:r>
      <w:r w:rsidRPr="00784950">
        <w:rPr>
          <w:rtl/>
        </w:rPr>
        <w:t>מרכזי, רציני ביותר. כל הייצור של ארנקים,</w:t>
      </w:r>
      <w:r w:rsidR="00374753">
        <w:rPr>
          <w:rtl/>
        </w:rPr>
        <w:t xml:space="preserve"> </w:t>
      </w:r>
      <w:r w:rsidRPr="00784950">
        <w:rPr>
          <w:rtl/>
        </w:rPr>
        <w:t>נעליים,</w:t>
      </w:r>
      <w:r w:rsidR="00374753">
        <w:rPr>
          <w:rtl/>
        </w:rPr>
        <w:t xml:space="preserve"> </w:t>
      </w:r>
      <w:r w:rsidRPr="00784950">
        <w:rPr>
          <w:rtl/>
        </w:rPr>
        <w:t>משקפיים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הכול כבר יהיה מיבוא ולא יהיה ייצור. לא יהיה ייצור עצמי ולא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יהיה בחוץ. אנחנו מחפשים כל הזמן את השוק הזול </w:t>
      </w:r>
      <w:r w:rsidR="00374753">
        <w:rPr>
          <w:rtl/>
        </w:rPr>
        <w:t>–</w:t>
      </w:r>
      <w:r w:rsidRPr="00784950">
        <w:rPr>
          <w:rtl/>
        </w:rPr>
        <w:t xml:space="preserve"> יש העובדים הזרים בענפים השונים,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כשיש</w:t>
      </w:r>
      <w:r w:rsidR="00374753">
        <w:rPr>
          <w:rtl/>
        </w:rPr>
        <w:t xml:space="preserve"> </w:t>
      </w:r>
      <w:r w:rsidRPr="00784950">
        <w:rPr>
          <w:rtl/>
        </w:rPr>
        <w:t>אפשרות לקבל ישראלים, וברור שעדיין יש ישראלים שמוכנים לעבוד בכל מיני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עבודות, לרבות בנייה, לרבות חקלאות </w:t>
      </w:r>
      <w:r w:rsidR="00374753">
        <w:rPr>
          <w:rtl/>
        </w:rPr>
        <w:t>–</w:t>
      </w:r>
      <w:r w:rsidRPr="00784950">
        <w:rPr>
          <w:rtl/>
        </w:rPr>
        <w:t xml:space="preserve"> אותו חקלאי, אותו יזם של הפרויקט, מעדיף כוח</w:t>
      </w:r>
      <w:r w:rsidR="00374753">
        <w:rPr>
          <w:rtl/>
        </w:rPr>
        <w:t xml:space="preserve"> </w:t>
      </w:r>
      <w:r w:rsidRPr="00784950">
        <w:rPr>
          <w:rtl/>
        </w:rPr>
        <w:t>עבודה זול יותר.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הוא משלם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 xml:space="preserve"> מעלות של ישראלי. יש כאן תחרות קשה. אותו דבר בענף</w:t>
      </w:r>
      <w:r w:rsidR="00374753">
        <w:rPr>
          <w:rtl/>
        </w:rPr>
        <w:t xml:space="preserve"> </w:t>
      </w:r>
      <w:r w:rsidRPr="00784950">
        <w:rPr>
          <w:rtl/>
        </w:rPr>
        <w:t>הטקסטיל.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אתפלא אם המפעלים ייסגרו בזה אחר זה אם אנחנו לא</w:t>
      </w:r>
      <w:r w:rsidR="00374753">
        <w:rPr>
          <w:rtl/>
        </w:rPr>
        <w:t xml:space="preserve"> </w:t>
      </w:r>
      <w:r w:rsidRPr="00784950">
        <w:rPr>
          <w:rtl/>
        </w:rPr>
        <w:t>ננהל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שתמשיך</w:t>
      </w:r>
      <w:r w:rsidR="00374753">
        <w:rPr>
          <w:rtl/>
        </w:rPr>
        <w:t xml:space="preserve"> </w:t>
      </w:r>
      <w:r w:rsidRPr="00784950">
        <w:rPr>
          <w:rtl/>
        </w:rPr>
        <w:t>לתמוך באותם מפעלים ובאותם ארגונים. ההסתדרות כרגע היא לא</w:t>
      </w:r>
      <w:r w:rsidR="00374753">
        <w:rPr>
          <w:rtl/>
        </w:rPr>
        <w:t xml:space="preserve"> </w:t>
      </w:r>
      <w:r w:rsidRPr="00784950">
        <w:rPr>
          <w:rtl/>
        </w:rPr>
        <w:t>פרטנר</w:t>
      </w:r>
      <w:r w:rsidR="00374753">
        <w:rPr>
          <w:rtl/>
        </w:rPr>
        <w:t xml:space="preserve"> </w:t>
      </w:r>
      <w:r w:rsidRPr="00784950">
        <w:rPr>
          <w:rtl/>
        </w:rPr>
        <w:t>לנושא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סגירה או פתיחה של מפעלים. זה לא מה שהיה בעבר, שההסתדרות היתה</w:t>
      </w:r>
      <w:r w:rsidR="00374753">
        <w:rPr>
          <w:rtl/>
        </w:rPr>
        <w:t xml:space="preserve"> </w:t>
      </w:r>
      <w:r w:rsidRPr="00784950">
        <w:rPr>
          <w:rtl/>
        </w:rPr>
        <w:t>יכולה לקבוע גם את המדיניות של בעלי המפעלים. היום ההסתדרות יכולה להקים אולי קול</w:t>
      </w:r>
      <w:r w:rsidR="00374753">
        <w:rPr>
          <w:rtl/>
        </w:rPr>
        <w:t xml:space="preserve"> </w:t>
      </w:r>
      <w:r w:rsidRPr="00784950">
        <w:rPr>
          <w:rtl/>
        </w:rPr>
        <w:t>זעקה נגד הממשלה ובעד העובדים, אבל בפועל אינה יכולה לקבוע מדיניות למפעל "בגיר".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לא רק עניין של תחרות, אלא אותו בעל מפעל, הוא ימשיך לייצר,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הוא ירצה להביא את זה מסין, שם הוא לוקח את כל המוחות ואת כל האופנה ואת כוח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הזול</w:t>
      </w:r>
      <w:r w:rsidR="00374753">
        <w:rPr>
          <w:rtl/>
        </w:rPr>
        <w:t xml:space="preserve"> </w:t>
      </w:r>
      <w:r w:rsidRPr="00784950">
        <w:rPr>
          <w:rtl/>
        </w:rPr>
        <w:t>ביותר,</w:t>
      </w:r>
      <w:r w:rsidR="00374753">
        <w:rPr>
          <w:rtl/>
        </w:rPr>
        <w:t xml:space="preserve"> </w:t>
      </w:r>
      <w:r w:rsidRPr="00784950">
        <w:rPr>
          <w:rtl/>
        </w:rPr>
        <w:t>והרווחים</w:t>
      </w:r>
      <w:r w:rsidR="00374753">
        <w:rPr>
          <w:rtl/>
        </w:rPr>
        <w:t xml:space="preserve"> </w:t>
      </w:r>
      <w:r w:rsidRPr="00784950">
        <w:rPr>
          <w:rtl/>
        </w:rPr>
        <w:t>עולים עשרות מונים. אנחנו לא יכולים למנוע את זה</w:t>
      </w:r>
      <w:r w:rsidR="00374753">
        <w:rPr>
          <w:rtl/>
        </w:rPr>
        <w:t xml:space="preserve"> </w:t>
      </w:r>
      <w:r w:rsidRPr="00784950">
        <w:rPr>
          <w:rtl/>
        </w:rPr>
        <w:t>ממנו,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כך כולנו מתנהגים, כל המפעלים, כמו הקפיטליסטים, שרואים את טובת עצמם,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צורכי</w:t>
      </w:r>
      <w:r w:rsidR="00374753">
        <w:rPr>
          <w:rtl/>
        </w:rPr>
        <w:t xml:space="preserve"> </w:t>
      </w:r>
      <w:r w:rsidRPr="00784950">
        <w:rPr>
          <w:rtl/>
        </w:rPr>
        <w:t>עצמם,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מסתכלים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מסכנים. לכן, הגיע הזמן לקבוע</w:t>
      </w:r>
      <w:r w:rsidR="00374753">
        <w:rPr>
          <w:rtl/>
        </w:rPr>
        <w:t xml:space="preserve"> </w:t>
      </w:r>
      <w:r w:rsidRPr="00784950">
        <w:rPr>
          <w:rtl/>
        </w:rPr>
        <w:t>מדיניות.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משפט אחד, אדוני היושב</w:t>
      </w:r>
      <w:r w:rsidR="00374753">
        <w:rPr>
          <w:rtl/>
        </w:rPr>
        <w:t>-</w:t>
      </w:r>
      <w:r w:rsidRPr="00784950">
        <w:rPr>
          <w:rtl/>
        </w:rPr>
        <w:t>ראש. אתמול היה דיון בנושא ההיי</w:t>
      </w:r>
      <w:r w:rsidR="00374753">
        <w:rPr>
          <w:rtl/>
        </w:rPr>
        <w:t>-</w:t>
      </w:r>
      <w:r w:rsidRPr="00784950">
        <w:rPr>
          <w:rtl/>
        </w:rPr>
        <w:t>טק. ההיי</w:t>
      </w:r>
      <w:r w:rsidR="00374753">
        <w:rPr>
          <w:rtl/>
        </w:rPr>
        <w:t>-</w:t>
      </w:r>
      <w:r w:rsidRPr="00784950">
        <w:rPr>
          <w:rtl/>
        </w:rPr>
        <w:t>טק נמצא</w:t>
      </w:r>
      <w:r w:rsidR="00374753">
        <w:rPr>
          <w:rtl/>
        </w:rPr>
        <w:t xml:space="preserve"> </w:t>
      </w:r>
      <w:r w:rsidRPr="00784950">
        <w:rPr>
          <w:rtl/>
        </w:rPr>
        <w:t>היום בשפל.</w:t>
      </w:r>
      <w:r w:rsidR="00374753">
        <w:rPr>
          <w:rtl/>
        </w:rPr>
        <w:t xml:space="preserve"> </w:t>
      </w:r>
      <w:r w:rsidRPr="00784950">
        <w:rPr>
          <w:rtl/>
        </w:rPr>
        <w:t>דיברנו על מומחים זרים שצריכים לקלוט. אם אנחנו יכולים להרשות לעצמנו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250,000</w:t>
      </w:r>
      <w:r w:rsidR="00374753">
        <w:rPr>
          <w:rtl/>
        </w:rPr>
        <w:t xml:space="preserve"> </w:t>
      </w:r>
      <w:r w:rsidRPr="00784950">
        <w:rPr>
          <w:rtl/>
        </w:rPr>
        <w:t>עובדים זרים, ש</w:t>
      </w:r>
      <w:r w:rsidR="00374753">
        <w:rPr>
          <w:rtl/>
        </w:rPr>
        <w:t>-</w:t>
      </w:r>
      <w:r w:rsidRPr="00784950">
        <w:rPr>
          <w:rtl/>
        </w:rPr>
        <w:t>100,000 מתוכם חוקיים ו</w:t>
      </w:r>
      <w:r w:rsidR="00374753">
        <w:rPr>
          <w:rtl/>
        </w:rPr>
        <w:t>-</w:t>
      </w:r>
      <w:r w:rsidRPr="00784950">
        <w:rPr>
          <w:rtl/>
        </w:rPr>
        <w:t>150,000 לא חוקיים, וזה רק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שידוע</w:t>
      </w:r>
      <w:r w:rsidR="00374753">
        <w:rPr>
          <w:rtl/>
        </w:rPr>
        <w:t xml:space="preserve"> </w:t>
      </w:r>
      <w:r w:rsidRPr="00784950">
        <w:rPr>
          <w:rtl/>
        </w:rPr>
        <w:t>לנו,</w:t>
      </w:r>
      <w:r w:rsidR="00374753">
        <w:rPr>
          <w:rtl/>
        </w:rPr>
        <w:t xml:space="preserve"> </w:t>
      </w:r>
      <w:r w:rsidRPr="00784950">
        <w:rPr>
          <w:rtl/>
        </w:rPr>
        <w:t>אפשר לקלוט עשרות, אולי מדובר על כ</w:t>
      </w:r>
      <w:r w:rsidR="00374753">
        <w:rPr>
          <w:rtl/>
        </w:rPr>
        <w:t>-</w:t>
      </w:r>
      <w:r w:rsidRPr="00784950">
        <w:rPr>
          <w:rtl/>
        </w:rPr>
        <w:t>120 עובדים זרים מומחים, שהם</w:t>
      </w:r>
      <w:r w:rsidR="00374753">
        <w:rPr>
          <w:rtl/>
        </w:rPr>
        <w:t xml:space="preserve"> </w:t>
      </w:r>
      <w:r w:rsidRPr="00784950">
        <w:rPr>
          <w:rtl/>
        </w:rPr>
        <w:t>מוסיפים</w:t>
      </w:r>
      <w:r w:rsidR="00374753">
        <w:rPr>
          <w:rtl/>
        </w:rPr>
        <w:t xml:space="preserve"> </w:t>
      </w:r>
      <w:r w:rsidRPr="00784950">
        <w:rPr>
          <w:rtl/>
        </w:rPr>
        <w:t>לכוח</w:t>
      </w:r>
      <w:r w:rsidR="00374753">
        <w:rPr>
          <w:rtl/>
        </w:rPr>
        <w:t>-</w:t>
      </w:r>
      <w:r w:rsidRPr="00784950">
        <w:rPr>
          <w:rtl/>
        </w:rPr>
        <w:t>האדם במדינה ולתעשייה ומונעים סגירת מפעלי היי</w:t>
      </w:r>
      <w:r w:rsidR="00374753">
        <w:rPr>
          <w:rtl/>
        </w:rPr>
        <w:t>-</w:t>
      </w:r>
      <w:r w:rsidRPr="00784950">
        <w:rPr>
          <w:rtl/>
        </w:rPr>
        <w:t>טק.</w:t>
      </w:r>
      <w:r w:rsidR="00374753">
        <w:rPr>
          <w:rtl/>
        </w:rPr>
        <w:t xml:space="preserve"> </w:t>
      </w:r>
      <w:r w:rsidRPr="00784950">
        <w:rPr>
          <w:rtl/>
        </w:rPr>
        <w:t>בעניין הזה, גם</w:t>
      </w:r>
      <w:r w:rsidR="00374753">
        <w:rPr>
          <w:rtl/>
        </w:rPr>
        <w:t xml:space="preserve"> </w:t>
      </w:r>
      <w:r w:rsidRPr="00784950">
        <w:rPr>
          <w:rtl/>
        </w:rPr>
        <w:t>שר העבודה והרווחה הסכים ללכת לקראתם, ואני מקווה שיהיה שינוי במדיניות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כמה אני יכול להגיד, תודה, תודה, תודה, תודה? חבר הכנסת עופר</w:t>
      </w:r>
      <w:r w:rsidR="00374753">
        <w:rPr>
          <w:rtl/>
        </w:rPr>
        <w:t xml:space="preserve"> </w:t>
      </w:r>
      <w:r w:rsidRPr="00784950">
        <w:rPr>
          <w:rtl/>
        </w:rPr>
        <w:t>חוגי.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אתן</w:t>
      </w:r>
      <w:r w:rsidR="00374753">
        <w:rPr>
          <w:rtl/>
        </w:rPr>
        <w:t xml:space="preserve"> </w:t>
      </w:r>
      <w:r w:rsidRPr="00784950">
        <w:rPr>
          <w:rtl/>
        </w:rPr>
        <w:t>לך רשות דיבור, היינו צריכים להצביע על חוקים שבאים מוועדת</w:t>
      </w:r>
      <w:r w:rsidR="00374753">
        <w:rPr>
          <w:rtl/>
        </w:rPr>
        <w:t xml:space="preserve"> </w:t>
      </w:r>
      <w:r w:rsidRPr="00784950">
        <w:rPr>
          <w:rtl/>
        </w:rPr>
        <w:t>החוקה,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ומשפט,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כשיגיעו</w:t>
      </w:r>
      <w:r w:rsidR="00374753">
        <w:rPr>
          <w:rtl/>
        </w:rPr>
        <w:t xml:space="preserve"> </w:t>
      </w:r>
      <w:r w:rsidRPr="00784950">
        <w:rPr>
          <w:rtl/>
        </w:rPr>
        <w:t>להסכמות יובא הנושא להצבעה במליאה. אנחנו</w:t>
      </w:r>
      <w:r w:rsidR="00374753">
        <w:rPr>
          <w:rtl/>
        </w:rPr>
        <w:t xml:space="preserve"> </w:t>
      </w:r>
      <w:r w:rsidRPr="00784950">
        <w:rPr>
          <w:rtl/>
        </w:rPr>
        <w:t>ממשיכים בחוק ההסדרים.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חוק ההסדרים שהוגש לפנינו הוא חוק שבא</w:t>
      </w:r>
      <w:r w:rsidR="00374753">
        <w:rPr>
          <w:rtl/>
        </w:rPr>
        <w:t xml:space="preserve"> </w:t>
      </w:r>
      <w:r w:rsidRPr="00784950">
        <w:rPr>
          <w:rtl/>
        </w:rPr>
        <w:t>למסות רק את השכבות החלשות ביותר במדינת ישראל. רק</w:t>
      </w:r>
      <w:r w:rsidR="00374753">
        <w:rPr>
          <w:rtl/>
        </w:rPr>
        <w:t xml:space="preserve"> </w:t>
      </w:r>
      <w:r w:rsidRPr="00784950">
        <w:rPr>
          <w:rtl/>
        </w:rPr>
        <w:t>שם האוצר מתכוון לקצץ.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החליט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ידחוף את ידו הארוכה לתוך כיסיהם של העניים והאנשים שנמצאים במצוקות</w:t>
      </w:r>
      <w:r w:rsidR="00374753">
        <w:rPr>
          <w:rtl/>
        </w:rPr>
        <w:t xml:space="preserve"> </w:t>
      </w:r>
      <w:r w:rsidRPr="00784950">
        <w:rPr>
          <w:rtl/>
        </w:rPr>
        <w:t>הכי קשות, ומשם הוא רוצה לקחת את הכסף בשביל לסדר את הגירעון בתקציב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לפרט את הנושאים בחוק ההסדרים שהאוצר החליט לקצץ בהם. הדבר הראשון</w:t>
      </w:r>
      <w:r w:rsidR="00374753">
        <w:rPr>
          <w:rtl/>
        </w:rPr>
        <w:t xml:space="preserve"> </w:t>
      </w:r>
      <w:r w:rsidRPr="00784950">
        <w:rPr>
          <w:rtl/>
        </w:rPr>
        <w:t>והחמור</w:t>
      </w:r>
      <w:r w:rsidR="00374753">
        <w:rPr>
          <w:rtl/>
        </w:rPr>
        <w:t xml:space="preserve"> </w:t>
      </w:r>
      <w:r w:rsidRPr="00784950">
        <w:rPr>
          <w:rtl/>
        </w:rPr>
        <w:t>הוא אי</w:t>
      </w:r>
      <w:r w:rsidR="00374753">
        <w:rPr>
          <w:rtl/>
        </w:rPr>
        <w:t>-</w:t>
      </w:r>
      <w:r w:rsidRPr="00784950">
        <w:rPr>
          <w:rtl/>
        </w:rPr>
        <w:t>עדכון קצבאות הביטוח הלאומי. מדובר על זקנים, מדובר על אלמנות, על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קשי</w:t>
      </w:r>
      <w:r w:rsidR="00374753">
        <w:rPr>
          <w:rtl/>
        </w:rPr>
        <w:t>-</w:t>
      </w:r>
      <w:r w:rsidRPr="00784950">
        <w:rPr>
          <w:rtl/>
        </w:rPr>
        <w:t>יום,</w:t>
      </w:r>
      <w:r w:rsidR="00374753">
        <w:rPr>
          <w:rtl/>
        </w:rPr>
        <w:t xml:space="preserve"> </w:t>
      </w:r>
      <w:r w:rsidRPr="00784950">
        <w:rPr>
          <w:rtl/>
        </w:rPr>
        <w:t>שרק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הבטחת</w:t>
      </w:r>
      <w:r w:rsidR="00374753">
        <w:rPr>
          <w:rtl/>
        </w:rPr>
        <w:t xml:space="preserve"> </w:t>
      </w:r>
      <w:r w:rsidRPr="00784950">
        <w:rPr>
          <w:rtl/>
        </w:rPr>
        <w:t>הכנסה</w:t>
      </w:r>
      <w:r w:rsidR="00374753">
        <w:rPr>
          <w:rtl/>
        </w:rPr>
        <w:t xml:space="preserve"> </w:t>
      </w:r>
      <w:r w:rsidRPr="00784950">
        <w:rPr>
          <w:rtl/>
        </w:rPr>
        <w:t>או שכר המינימום הם יכולים לקיים את</w:t>
      </w:r>
      <w:r w:rsidR="00374753">
        <w:rPr>
          <w:rtl/>
        </w:rPr>
        <w:t xml:space="preserve"> </w:t>
      </w:r>
      <w:r w:rsidRPr="00784950">
        <w:rPr>
          <w:rtl/>
        </w:rPr>
        <w:t>משפחותיהם.</w:t>
      </w:r>
      <w:r w:rsidR="00374753">
        <w:rPr>
          <w:rtl/>
        </w:rPr>
        <w:t xml:space="preserve"> </w:t>
      </w:r>
      <w:r w:rsidRPr="00784950">
        <w:rPr>
          <w:rtl/>
        </w:rPr>
        <w:t>שם האוצר לא רוצה לעדכן. מ</w:t>
      </w:r>
      <w:r w:rsidR="00374753">
        <w:rPr>
          <w:rtl/>
        </w:rPr>
        <w:t>-</w:t>
      </w:r>
      <w:r w:rsidRPr="00784950">
        <w:rPr>
          <w:rtl/>
        </w:rPr>
        <w:t>70 השקלים של אותו זקן או אותו עולה חדש,</w:t>
      </w:r>
      <w:r w:rsidR="00374753">
        <w:rPr>
          <w:rtl/>
        </w:rPr>
        <w:t xml:space="preserve"> </w:t>
      </w:r>
      <w:r w:rsidRPr="00784950">
        <w:rPr>
          <w:rtl/>
        </w:rPr>
        <w:t>שבא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מזמן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לארץ, מאותה פת לחם של האנשים </w:t>
      </w:r>
      <w:r w:rsidR="00374753">
        <w:rPr>
          <w:rtl/>
        </w:rPr>
        <w:t>–</w:t>
      </w:r>
      <w:r w:rsidRPr="00784950">
        <w:rPr>
          <w:rtl/>
        </w:rPr>
        <w:t xml:space="preserve"> שם רוצים לקצץ. זה דבר חמור מאוד.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פשוט</w:t>
      </w:r>
      <w:r w:rsidR="00374753">
        <w:rPr>
          <w:rtl/>
        </w:rPr>
        <w:t xml:space="preserve"> </w:t>
      </w:r>
      <w:r w:rsidRPr="00784950">
        <w:rPr>
          <w:rtl/>
        </w:rPr>
        <w:t>לא מגלה רגישות חברתית, ואני מאוד מודאג, כי ראיתי את פקידי האוצר,</w:t>
      </w:r>
      <w:r w:rsidR="00374753">
        <w:rPr>
          <w:rtl/>
        </w:rPr>
        <w:t xml:space="preserve"> </w:t>
      </w:r>
      <w:r w:rsidRPr="00784950">
        <w:rPr>
          <w:rtl/>
        </w:rPr>
        <w:t>באיזה ששון ושמחה, באיזה רצון החוקים האלה יעברו.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השני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קצבאות הילדים </w:t>
      </w:r>
      <w:r w:rsidR="00374753">
        <w:rPr>
          <w:rtl/>
        </w:rPr>
        <w:t>–</w:t>
      </w:r>
      <w:r w:rsidRPr="00784950">
        <w:rPr>
          <w:rtl/>
        </w:rPr>
        <w:t xml:space="preserve"> קיצוץ </w:t>
      </w:r>
      <w:r w:rsidR="00B034BC">
        <w:t>flat</w:t>
      </w:r>
      <w:r w:rsidRPr="00784950">
        <w:rPr>
          <w:rtl/>
        </w:rPr>
        <w:t xml:space="preserve">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. מה זה</w:t>
      </w:r>
      <w:r w:rsidR="00374753">
        <w:rPr>
          <w:rtl/>
        </w:rPr>
        <w:t xml:space="preserve"> </w:t>
      </w:r>
      <w:r w:rsidRPr="00784950">
        <w:rPr>
          <w:rtl/>
        </w:rPr>
        <w:t>אומר?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פשוט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 על הכנסה בשביל ילדים קטנים, בשביל 1.5 מיליון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קטנים,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שרוצה לתת לילד שלו חינוך יותר טוב, או חוג למוזיקה, שלא יהיה רק לחם</w:t>
      </w:r>
      <w:r w:rsidR="00374753">
        <w:rPr>
          <w:rtl/>
        </w:rPr>
        <w:t xml:space="preserve"> </w:t>
      </w:r>
      <w:r w:rsidRPr="00784950">
        <w:rPr>
          <w:rtl/>
        </w:rPr>
        <w:t>בבית,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אלא תהיה גם קצת גבינה. מהכסף הזה הולכת מדינת ישראל ומקצצת קיצוץ </w:t>
      </w:r>
      <w:r w:rsidR="00B034BC">
        <w:t>flat</w:t>
      </w:r>
      <w:r w:rsidRPr="00784950">
        <w:rPr>
          <w:rtl/>
        </w:rPr>
        <w:t xml:space="preserve"> של</w:t>
      </w:r>
      <w:r w:rsidR="00374753">
        <w:rPr>
          <w:rtl/>
        </w:rPr>
        <w:t xml:space="preserve">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ישבנו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בוועדת הכספים, התחננו, דיברנו על לבם שלא יהיה קיצוץ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, אמרנו:</w:t>
      </w:r>
      <w:r w:rsidR="00374753">
        <w:rPr>
          <w:rtl/>
        </w:rPr>
        <w:t xml:space="preserve"> </w:t>
      </w:r>
      <w:r w:rsidRPr="00784950">
        <w:rPr>
          <w:rtl/>
        </w:rPr>
        <w:t>תורידו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="00374753" w:rsidRPr="00784950">
        <w:rPr>
          <w:rtl/>
        </w:rPr>
        <w:t>6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לעשות קיצוץ כזה בפעם אחת למשפחה מרובת ילדים, או</w:t>
      </w:r>
      <w:r w:rsidR="00374753">
        <w:rPr>
          <w:rtl/>
        </w:rPr>
        <w:t xml:space="preserve"> </w:t>
      </w:r>
      <w:r w:rsidRPr="00784950">
        <w:rPr>
          <w:rtl/>
        </w:rPr>
        <w:t>למשפחה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ילד אחד או שניים או יותר, מס הכנסה לילדים הקטנים האלה, שאין להם פה</w:t>
      </w:r>
      <w:r w:rsidR="00374753">
        <w:rPr>
          <w:rtl/>
        </w:rPr>
        <w:t xml:space="preserve"> </w:t>
      </w:r>
      <w:r w:rsidRPr="00784950">
        <w:rPr>
          <w:rtl/>
        </w:rPr>
        <w:t>לדבר, אין להם למי לפנות.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להביא עוד דוגמה של אי</w:t>
      </w:r>
      <w:r w:rsidR="00374753">
        <w:rPr>
          <w:rtl/>
        </w:rPr>
        <w:t>-</w:t>
      </w:r>
      <w:r w:rsidRPr="00784950">
        <w:rPr>
          <w:rtl/>
        </w:rPr>
        <w:t>רגישות כללית, פשוט ירידה מהפסים של פקידי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האוצר. יש חוק שנקרא חוק הגזזת, שחוקק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לך רק שלוש דקות, אתה כבר מתחיל להרצות?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לי 19 הסתייגויות. תן לי עשר דקות, אני לא אעבור אותן.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אני קבעתי. הייתי נותן לך גם חצי שעה, אבל קבעו שכל הזמן ניתן שלוש דקות</w:t>
      </w:r>
      <w:r w:rsidR="00374753">
        <w:rPr>
          <w:rtl/>
        </w:rPr>
        <w:t xml:space="preserve"> </w:t>
      </w:r>
      <w:r w:rsidRPr="00784950">
        <w:rPr>
          <w:rtl/>
        </w:rPr>
        <w:t>לכל 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תן לי חמש דקות, אני אוותר בפעמים אחרות.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זה, משא</w:t>
      </w:r>
      <w:r w:rsidR="00374753">
        <w:rPr>
          <w:rtl/>
        </w:rPr>
        <w:t>-</w:t>
      </w:r>
      <w:r w:rsidRPr="00784950">
        <w:rPr>
          <w:rtl/>
        </w:rPr>
        <w:t>ומתן?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אתה תעשה משא</w:t>
      </w:r>
      <w:r w:rsidR="00374753">
        <w:rPr>
          <w:rtl/>
        </w:rPr>
        <w:t>-</w:t>
      </w:r>
      <w:r w:rsidRPr="00784950">
        <w:rPr>
          <w:rtl/>
        </w:rPr>
        <w:t>ומתן. מה הבעיה?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דבר, דבר, בסדר. היושב</w:t>
      </w:r>
      <w:r w:rsidR="00374753">
        <w:rPr>
          <w:rtl/>
        </w:rPr>
        <w:t>-</w:t>
      </w:r>
      <w:r w:rsidRPr="00784950">
        <w:rPr>
          <w:rtl/>
        </w:rPr>
        <w:t>ראש מסכים.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ברוך השם שאתה עדיין לא נותן לו לדבר. "דבר, דבר", מה זה? תודה רבה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הגזזת שחוקק בשנת 1994, מה זה החוק הזה? החוק מדבר על אנשים שבאו בשנות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50.</w:t>
      </w:r>
      <w:r w:rsidR="00374753">
        <w:rPr>
          <w:rtl/>
        </w:rPr>
        <w:t xml:space="preserve"> </w:t>
      </w:r>
      <w:r w:rsidRPr="00784950">
        <w:rPr>
          <w:rtl/>
        </w:rPr>
        <w:t>לקחו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מבתי</w:t>
      </w:r>
      <w:r w:rsidR="00374753">
        <w:rPr>
          <w:rtl/>
        </w:rPr>
        <w:t>-</w:t>
      </w:r>
      <w:r w:rsidRPr="00784950">
        <w:rPr>
          <w:rtl/>
        </w:rPr>
        <w:t>הספר,</w:t>
      </w:r>
      <w:r w:rsidR="00374753">
        <w:rPr>
          <w:rtl/>
        </w:rPr>
        <w:t xml:space="preserve"> </w:t>
      </w:r>
      <w:r w:rsidRPr="00784950">
        <w:rPr>
          <w:rtl/>
        </w:rPr>
        <w:t>שבסך</w:t>
      </w:r>
      <w:r w:rsidR="00374753">
        <w:rPr>
          <w:rtl/>
        </w:rPr>
        <w:t xml:space="preserve"> </w:t>
      </w:r>
      <w:r w:rsidRPr="00784950">
        <w:rPr>
          <w:rtl/>
        </w:rPr>
        <w:t>הכול היתה להם פטרייה על הראש, ובאו אותם</w:t>
      </w:r>
      <w:r w:rsidR="00374753">
        <w:rPr>
          <w:rtl/>
        </w:rPr>
        <w:t xml:space="preserve"> </w:t>
      </w:r>
      <w:r w:rsidRPr="00784950">
        <w:rPr>
          <w:rtl/>
        </w:rPr>
        <w:t>רופאים, וברשלנות,</w:t>
      </w:r>
      <w:r w:rsidR="00374753">
        <w:rPr>
          <w:rtl/>
        </w:rPr>
        <w:t xml:space="preserve"> </w:t>
      </w:r>
      <w:r w:rsidRPr="00784950">
        <w:rPr>
          <w:rtl/>
        </w:rPr>
        <w:t>בפשע,</w:t>
      </w:r>
      <w:r w:rsidR="00374753">
        <w:rPr>
          <w:rtl/>
        </w:rPr>
        <w:t xml:space="preserve"> </w:t>
      </w:r>
      <w:r w:rsidRPr="00784950">
        <w:rPr>
          <w:rtl/>
        </w:rPr>
        <w:t>לקחו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האלה ושמו להם שעווה רותחת על הראש.</w:t>
      </w:r>
      <w:r w:rsidR="00374753">
        <w:rPr>
          <w:rtl/>
        </w:rPr>
        <w:t xml:space="preserve"> </w:t>
      </w:r>
      <w:r w:rsidRPr="00784950">
        <w:rPr>
          <w:rtl/>
        </w:rPr>
        <w:t>הורידו את השערות.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שעווה. כשהם הגיעו לנמל חיפה חשבו שהם באו עם כל מיני כינים ודברים אחרים</w:t>
      </w:r>
      <w:r w:rsidR="00374753">
        <w:rPr>
          <w:rtl/>
        </w:rPr>
        <w:t xml:space="preserve"> </w:t>
      </w:r>
      <w:r w:rsidRPr="00784950">
        <w:rPr>
          <w:rtl/>
        </w:rPr>
        <w:t>וריססו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ב"פליט". והחלק הזה גרם לכך שהרבה אנשים חלו במשך הזמן במחלת סרטן,</w:t>
      </w:r>
      <w:r w:rsidR="00374753">
        <w:rPr>
          <w:rtl/>
        </w:rPr>
        <w:t xml:space="preserve"> </w:t>
      </w:r>
      <w:r w:rsidRPr="00784950">
        <w:rPr>
          <w:rtl/>
        </w:rPr>
        <w:t>והיתה הכרה בכך. אני הייתי בין המחוקקים.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 זה, היו כאלה שריססו אותם ב"פליט", אבל יש כאלה ששמו להם שעווה רותחת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הראש,</w:t>
      </w:r>
      <w:r w:rsidR="00374753">
        <w:rPr>
          <w:rtl/>
        </w:rPr>
        <w:t xml:space="preserve"> </w:t>
      </w:r>
      <w:r w:rsidRPr="00784950">
        <w:rPr>
          <w:rtl/>
        </w:rPr>
        <w:t>מרטו להם את השערות, ועל זה עשו הקרנות. באותן שנים היו הקרנות, באיזו</w:t>
      </w:r>
      <w:r w:rsidR="00374753">
        <w:rPr>
          <w:rtl/>
        </w:rPr>
        <w:t xml:space="preserve"> </w:t>
      </w:r>
      <w:r w:rsidRPr="00784950">
        <w:rPr>
          <w:rtl/>
        </w:rPr>
        <w:t>רמת</w:t>
      </w:r>
      <w:r w:rsidR="00374753">
        <w:rPr>
          <w:rtl/>
        </w:rPr>
        <w:t xml:space="preserve"> </w:t>
      </w:r>
      <w:r w:rsidRPr="00784950">
        <w:rPr>
          <w:rtl/>
        </w:rPr>
        <w:t>קרינה?</w:t>
      </w:r>
      <w:r w:rsidR="00374753">
        <w:rPr>
          <w:rtl/>
        </w:rPr>
        <w:t xml:space="preserve"> </w:t>
      </w:r>
      <w:r w:rsidRPr="00784950">
        <w:rPr>
          <w:rtl/>
        </w:rPr>
        <w:t>ואותם אנשים רבים חולים היום בסרטן. היתה פשרה ב</w:t>
      </w:r>
      <w:r w:rsidR="00374753">
        <w:rPr>
          <w:rtl/>
        </w:rPr>
        <w:t>-</w:t>
      </w:r>
      <w:r w:rsidRPr="00784950">
        <w:rPr>
          <w:rtl/>
        </w:rPr>
        <w:t>1994, כשחוקק החוק.</w:t>
      </w:r>
      <w:r w:rsidR="00374753">
        <w:rPr>
          <w:rtl/>
        </w:rPr>
        <w:t xml:space="preserve"> </w:t>
      </w:r>
      <w:r w:rsidRPr="00784950">
        <w:rPr>
          <w:rtl/>
        </w:rPr>
        <w:t>הפשרה</w:t>
      </w:r>
      <w:r w:rsidR="00374753">
        <w:rPr>
          <w:rtl/>
        </w:rPr>
        <w:t xml:space="preserve"> </w:t>
      </w:r>
      <w:r w:rsidRPr="00784950">
        <w:rPr>
          <w:rtl/>
        </w:rPr>
        <w:t>היתה,</w:t>
      </w:r>
      <w:r w:rsidR="00374753">
        <w:rPr>
          <w:rtl/>
        </w:rPr>
        <w:t xml:space="preserve"> </w:t>
      </w:r>
      <w:r w:rsidRPr="00784950">
        <w:rPr>
          <w:rtl/>
        </w:rPr>
        <w:t>שאותם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לא יוכלו לתבוע בבית</w:t>
      </w:r>
      <w:r w:rsidR="00374753">
        <w:rPr>
          <w:rtl/>
        </w:rPr>
        <w:t>-</w:t>
      </w:r>
      <w:r w:rsidRPr="00784950">
        <w:rPr>
          <w:rtl/>
        </w:rPr>
        <w:t>המשפט, והמדינה תפצה אותם בסכום</w:t>
      </w:r>
      <w:r w:rsidR="00374753">
        <w:rPr>
          <w:rtl/>
        </w:rPr>
        <w:t xml:space="preserve"> </w:t>
      </w:r>
      <w:r w:rsidRPr="00784950">
        <w:rPr>
          <w:rtl/>
        </w:rPr>
        <w:t>חודשי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1,500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למי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שחולה, נכה </w:t>
      </w:r>
      <w:r w:rsidR="00374753" w:rsidRPr="00784950">
        <w:rPr>
          <w:rtl/>
        </w:rPr>
        <w:t>100</w:t>
      </w:r>
      <w:r w:rsidR="00374753">
        <w:rPr>
          <w:rtl/>
        </w:rPr>
        <w:t>%</w:t>
      </w:r>
      <w:r w:rsidRPr="00784950">
        <w:rPr>
          <w:rtl/>
        </w:rPr>
        <w:t>, ויקבלו עוד 120,000 שקל פיצוי. את</w:t>
      </w:r>
      <w:r w:rsidR="00374753">
        <w:rPr>
          <w:rtl/>
        </w:rPr>
        <w:t xml:space="preserve"> </w:t>
      </w:r>
      <w:r w:rsidRPr="00784950">
        <w:rPr>
          <w:rtl/>
        </w:rPr>
        <w:t>ההקצבה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יקבלו</w:t>
      </w:r>
      <w:r w:rsidR="00374753">
        <w:rPr>
          <w:rtl/>
        </w:rPr>
        <w:t xml:space="preserve"> </w:t>
      </w:r>
      <w:r w:rsidRPr="00784950">
        <w:rPr>
          <w:rtl/>
        </w:rPr>
        <w:t>רטרואקטיבית מ</w:t>
      </w:r>
      <w:r w:rsidR="00374753">
        <w:rPr>
          <w:rtl/>
        </w:rPr>
        <w:t>-</w:t>
      </w:r>
      <w:r w:rsidRPr="00784950">
        <w:rPr>
          <w:rtl/>
        </w:rPr>
        <w:t>1994.</w:t>
      </w:r>
      <w:r w:rsidR="00374753">
        <w:rPr>
          <w:rtl/>
        </w:rPr>
        <w:t xml:space="preserve"> </w:t>
      </w:r>
      <w:r w:rsidRPr="00784950">
        <w:rPr>
          <w:rtl/>
        </w:rPr>
        <w:t>לא מזמן, לא משנות ה</w:t>
      </w:r>
      <w:r w:rsidR="00374753">
        <w:rPr>
          <w:rtl/>
        </w:rPr>
        <w:t>-</w:t>
      </w:r>
      <w:r w:rsidRPr="00784950">
        <w:rPr>
          <w:rtl/>
        </w:rPr>
        <w:t>50, שאז הם חלו, לא</w:t>
      </w:r>
      <w:r w:rsidR="00374753">
        <w:rPr>
          <w:rtl/>
        </w:rPr>
        <w:t xml:space="preserve"> </w:t>
      </w:r>
      <w:r w:rsidRPr="00784950">
        <w:rPr>
          <w:rtl/>
        </w:rPr>
        <w:t>מהזמן הזה, אלא רק מ</w:t>
      </w:r>
      <w:r w:rsidR="00374753">
        <w:rPr>
          <w:rtl/>
        </w:rPr>
        <w:t>-</w:t>
      </w:r>
      <w:r w:rsidRPr="00784950">
        <w:rPr>
          <w:rtl/>
        </w:rPr>
        <w:t>1994.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כשבאנו</w:t>
      </w:r>
      <w:r w:rsidR="00374753">
        <w:rPr>
          <w:rtl/>
        </w:rPr>
        <w:t xml:space="preserve"> </w:t>
      </w:r>
      <w:r w:rsidRPr="00784950">
        <w:rPr>
          <w:rtl/>
        </w:rPr>
        <w:t>לאוצר</w:t>
      </w:r>
      <w:r w:rsidR="00374753">
        <w:rPr>
          <w:rtl/>
        </w:rPr>
        <w:t xml:space="preserve"> </w:t>
      </w:r>
      <w:r w:rsidRPr="00784950">
        <w:rPr>
          <w:rtl/>
        </w:rPr>
        <w:t>וביקשנו:</w:t>
      </w:r>
      <w:r w:rsidR="00374753">
        <w:rPr>
          <w:rtl/>
        </w:rPr>
        <w:t xml:space="preserve"> </w:t>
      </w:r>
      <w:r w:rsidRPr="00784950">
        <w:rPr>
          <w:rtl/>
        </w:rPr>
        <w:t>תבטלו את החוק, הם לא הסכימו.</w:t>
      </w:r>
      <w:r w:rsidR="00374753">
        <w:rPr>
          <w:rtl/>
        </w:rPr>
        <w:t xml:space="preserve"> </w:t>
      </w:r>
      <w:r w:rsidRPr="00784950">
        <w:rPr>
          <w:rtl/>
        </w:rPr>
        <w:t>אמרנו להם:</w:t>
      </w:r>
      <w:r w:rsidR="00374753">
        <w:rPr>
          <w:rtl/>
        </w:rPr>
        <w:t xml:space="preserve"> </w:t>
      </w:r>
      <w:r w:rsidRPr="00784950">
        <w:rPr>
          <w:rtl/>
        </w:rPr>
        <w:t>תראו,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חולי</w:t>
      </w:r>
      <w:r w:rsidR="00374753">
        <w:rPr>
          <w:rtl/>
        </w:rPr>
        <w:t xml:space="preserve"> </w:t>
      </w:r>
      <w:r w:rsidRPr="00784950">
        <w:rPr>
          <w:rtl/>
        </w:rPr>
        <w:t>סרטן, איפה הרגישות שלכם? הם לא הסכימו.</w:t>
      </w:r>
      <w:r w:rsidR="00374753">
        <w:rPr>
          <w:rtl/>
        </w:rPr>
        <w:t xml:space="preserve"> </w:t>
      </w:r>
      <w:r w:rsidRPr="00784950">
        <w:rPr>
          <w:rtl/>
        </w:rPr>
        <w:t>עד שנאלצנו לשכנע את כל חברי</w:t>
      </w:r>
      <w:r w:rsidR="00374753">
        <w:rPr>
          <w:rtl/>
        </w:rPr>
        <w:t xml:space="preserve"> </w:t>
      </w:r>
      <w:r w:rsidRPr="00784950">
        <w:rPr>
          <w:rtl/>
        </w:rPr>
        <w:t>הוועדה,</w:t>
      </w:r>
      <w:r w:rsidR="00374753">
        <w:rPr>
          <w:rtl/>
        </w:rPr>
        <w:t xml:space="preserve"> </w:t>
      </w:r>
      <w:r w:rsidRPr="00784950">
        <w:rPr>
          <w:rtl/>
        </w:rPr>
        <w:t>והוצאנו</w:t>
      </w:r>
      <w:r w:rsidR="00374753">
        <w:rPr>
          <w:rtl/>
        </w:rPr>
        <w:t xml:space="preserve"> </w:t>
      </w:r>
      <w:r w:rsidRPr="00784950">
        <w:rPr>
          <w:rtl/>
        </w:rPr>
        <w:t>ברוב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מחוק</w:t>
      </w:r>
      <w:r w:rsidR="00374753">
        <w:rPr>
          <w:rtl/>
        </w:rPr>
        <w:t xml:space="preserve"> </w:t>
      </w:r>
      <w:r w:rsidRPr="00784950">
        <w:rPr>
          <w:rtl/>
        </w:rPr>
        <w:t>ההסדרים. איפה הרגישות? איפה ממשלת</w:t>
      </w:r>
      <w:r w:rsidR="00374753">
        <w:rPr>
          <w:rtl/>
        </w:rPr>
        <w:t xml:space="preserve"> </w:t>
      </w:r>
      <w:r w:rsidRPr="00784950">
        <w:rPr>
          <w:rtl/>
        </w:rPr>
        <w:t>הליכוד? איפה הרגישות החברתית?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ייתכן</w:t>
      </w:r>
      <w:r w:rsidR="00374753">
        <w:rPr>
          <w:rtl/>
        </w:rPr>
        <w:t xml:space="preserve"> </w:t>
      </w:r>
      <w:r w:rsidRPr="00784950">
        <w:rPr>
          <w:rtl/>
        </w:rPr>
        <w:t>שיביאו</w:t>
      </w:r>
      <w:r w:rsidR="00374753">
        <w:rPr>
          <w:rtl/>
        </w:rPr>
        <w:t xml:space="preserve"> </w:t>
      </w:r>
      <w:r w:rsidRPr="00784950">
        <w:rPr>
          <w:rtl/>
        </w:rPr>
        <w:t>בפנינו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כזה,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כל כך הרבה בעיות.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בהמשך</w:t>
      </w:r>
      <w:r w:rsidR="00374753">
        <w:rPr>
          <w:rtl/>
        </w:rPr>
        <w:t xml:space="preserve"> </w:t>
      </w:r>
      <w:r w:rsidRPr="00784950">
        <w:rPr>
          <w:rtl/>
        </w:rPr>
        <w:t>אפרט את ההסתייגויות ואת ההצעות שנתנו לאוצר איך לגייס את המיליארדים</w:t>
      </w:r>
      <w:r w:rsidR="00374753">
        <w:rPr>
          <w:rtl/>
        </w:rPr>
        <w:t xml:space="preserve"> </w:t>
      </w:r>
      <w:r w:rsidRPr="00784950">
        <w:rPr>
          <w:rtl/>
        </w:rPr>
        <w:t>החסרים, כדי שלא לקחת אותם מהשכבות החלשות.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לוי: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אנחנו ממשיכים עכשיו בסבב השני. חברי הכנסת אברהם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שוחט, משה גפני, מיכאל קליינר, מיכאל איתן, 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</w:t>
      </w:r>
      <w:r w:rsidR="00374753">
        <w:rPr>
          <w:rtl/>
        </w:rPr>
        <w:t xml:space="preserve"> </w:t>
      </w:r>
      <w:r w:rsidRPr="00784950">
        <w:rPr>
          <w:rtl/>
        </w:rPr>
        <w:t>מוחמד כנעאן יעלה ויבוא, שלוש דקות. בלי משא</w:t>
      </w:r>
      <w:r w:rsidR="00374753">
        <w:rPr>
          <w:rtl/>
        </w:rPr>
        <w:t>-</w:t>
      </w:r>
      <w:r w:rsidRPr="00784950">
        <w:rPr>
          <w:rtl/>
        </w:rPr>
        <w:t>ומתן.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שוב, לצערי הרב, התקציב הנוכחי וחוק ההסדרים שאין בו שום</w:t>
      </w:r>
      <w:r w:rsidR="00374753">
        <w:rPr>
          <w:rtl/>
        </w:rPr>
        <w:t xml:space="preserve"> </w:t>
      </w:r>
      <w:r w:rsidRPr="00784950">
        <w:rPr>
          <w:rtl/>
        </w:rPr>
        <w:t>סדר, יש בו כניעה טוטלית למפלגות מסוימות, כשכולם באים לדבר בכלי התקשורת על טובת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הצלת</w:t>
      </w:r>
      <w:r w:rsidR="00374753">
        <w:rPr>
          <w:rtl/>
        </w:rPr>
        <w:t xml:space="preserve"> </w:t>
      </w:r>
      <w:r w:rsidRPr="00784950">
        <w:rPr>
          <w:rtl/>
        </w:rPr>
        <w:t>המדינה מקריסה כלכלית, אך מבחינת התביעות שלהם לא מהססים לרגע</w:t>
      </w:r>
      <w:r w:rsidR="00374753">
        <w:rPr>
          <w:rtl/>
        </w:rPr>
        <w:t xml:space="preserve"> </w:t>
      </w:r>
      <w:r w:rsidRPr="00784950">
        <w:rPr>
          <w:rtl/>
        </w:rPr>
        <w:t>אחד ללחוץ ולסחוט עוד ועוד.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ואותו</w:t>
      </w:r>
      <w:r w:rsidR="00374753">
        <w:rPr>
          <w:rtl/>
        </w:rPr>
        <w:t xml:space="preserve"> </w:t>
      </w:r>
      <w:r w:rsidRPr="00784950">
        <w:rPr>
          <w:rtl/>
        </w:rPr>
        <w:t>ראש ממשלה שדיברו על קיצוץ של 15 מיליארד שקל, רואים</w:t>
      </w:r>
      <w:r w:rsidR="00374753">
        <w:rPr>
          <w:rtl/>
        </w:rPr>
        <w:t xml:space="preserve"> </w:t>
      </w:r>
      <w:r w:rsidRPr="00784950">
        <w:rPr>
          <w:rtl/>
        </w:rPr>
        <w:t>שהיום,</w:t>
      </w:r>
      <w:r w:rsidR="00374753">
        <w:rPr>
          <w:rtl/>
        </w:rPr>
        <w:t xml:space="preserve"> </w:t>
      </w: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שנכנעו</w:t>
      </w:r>
      <w:r w:rsidR="00374753">
        <w:rPr>
          <w:rtl/>
        </w:rPr>
        <w:t xml:space="preserve"> </w:t>
      </w:r>
      <w:r w:rsidRPr="00784950">
        <w:rPr>
          <w:rtl/>
        </w:rPr>
        <w:t>לסחיטות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מפלגות סקטוריאליות או מפלגה זו או אחרת, וגם</w:t>
      </w:r>
      <w:r w:rsidR="00374753">
        <w:rPr>
          <w:rtl/>
        </w:rPr>
        <w:t xml:space="preserve"> </w:t>
      </w:r>
      <w:r w:rsidRPr="00784950">
        <w:rPr>
          <w:rtl/>
        </w:rPr>
        <w:t>למתנחלים</w:t>
      </w:r>
      <w:r w:rsidR="00374753">
        <w:rPr>
          <w:rtl/>
        </w:rPr>
        <w:t xml:space="preserve"> </w:t>
      </w:r>
      <w:r w:rsidRPr="00784950">
        <w:rPr>
          <w:rtl/>
        </w:rPr>
        <w:t>ולהתנחלויות,</w:t>
      </w:r>
      <w:r w:rsidR="00374753">
        <w:rPr>
          <w:rtl/>
        </w:rPr>
        <w:t xml:space="preserve"> </w:t>
      </w:r>
      <w:r w:rsidRPr="00784950">
        <w:rPr>
          <w:rtl/>
        </w:rPr>
        <w:t>רואים שחסרים להם כ</w:t>
      </w:r>
      <w:r w:rsidR="00374753">
        <w:rPr>
          <w:rtl/>
        </w:rPr>
        <w:t>-</w:t>
      </w:r>
      <w:r w:rsidRPr="00784950">
        <w:rPr>
          <w:rtl/>
        </w:rPr>
        <w:t>2 מיליארדי שקל. לצערי הרב, אותו ראש</w:t>
      </w:r>
      <w:r w:rsidR="00374753">
        <w:rPr>
          <w:rtl/>
        </w:rPr>
        <w:t xml:space="preserve"> </w:t>
      </w:r>
      <w:r w:rsidRPr="00784950">
        <w:rPr>
          <w:rtl/>
        </w:rPr>
        <w:t>ממשלה, שאמור להיות ראש ממשלה של כל אזרחי המדינה, ואותו שר אוצר, שאמור להיות 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של כל אזרחי המדינה, התעלמו ומתעלמים בצורה ברוטלית, בלתי אחראית וגסה מאוד</w:t>
      </w:r>
      <w:r w:rsidR="00374753">
        <w:rPr>
          <w:rtl/>
        </w:rPr>
        <w:t xml:space="preserve"> </w:t>
      </w:r>
      <w:r w:rsidRPr="00784950">
        <w:rPr>
          <w:rtl/>
        </w:rPr>
        <w:t>מהתחייבויות של הממשלות הקודמות כלפי האוכלוסייה הערבית.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שום החלטה שיושמה על</w:t>
      </w:r>
      <w:r w:rsidR="00374753">
        <w:rPr>
          <w:rtl/>
        </w:rPr>
        <w:t>-</w:t>
      </w:r>
      <w:r w:rsidRPr="00784950">
        <w:rPr>
          <w:rtl/>
        </w:rPr>
        <w:t>ידי הממשלה. יתירה מכך, אפילו אותם חברי כנסת ואותם</w:t>
      </w:r>
      <w:r w:rsidR="00374753">
        <w:rPr>
          <w:rtl/>
        </w:rPr>
        <w:t xml:space="preserve"> </w:t>
      </w:r>
      <w:r w:rsidRPr="00784950">
        <w:rPr>
          <w:rtl/>
        </w:rPr>
        <w:t>שרים</w:t>
      </w:r>
      <w:r w:rsidR="00374753">
        <w:rPr>
          <w:rtl/>
        </w:rPr>
        <w:t xml:space="preserve"> </w:t>
      </w:r>
      <w:r w:rsidRPr="00784950">
        <w:rPr>
          <w:rtl/>
        </w:rPr>
        <w:t>שהלכו</w:t>
      </w:r>
      <w:r w:rsidR="00374753">
        <w:rPr>
          <w:rtl/>
        </w:rPr>
        <w:t xml:space="preserve"> </w:t>
      </w:r>
      <w:r w:rsidRPr="00784950">
        <w:rPr>
          <w:rtl/>
        </w:rPr>
        <w:t>וייללו</w:t>
      </w:r>
      <w:r w:rsidR="00374753">
        <w:rPr>
          <w:rtl/>
        </w:rPr>
        <w:t xml:space="preserve"> </w:t>
      </w:r>
      <w:r w:rsidRPr="00784950">
        <w:rPr>
          <w:rtl/>
        </w:rPr>
        <w:t>ובכו,</w:t>
      </w:r>
      <w:r w:rsidR="00374753">
        <w:rPr>
          <w:rtl/>
        </w:rPr>
        <w:t xml:space="preserve"> </w:t>
      </w:r>
      <w:r w:rsidRPr="00784950">
        <w:rPr>
          <w:rtl/>
        </w:rPr>
        <w:t>ומדובר</w:t>
      </w:r>
      <w:r w:rsidR="00374753">
        <w:rPr>
          <w:rtl/>
        </w:rPr>
        <w:t xml:space="preserve"> </w:t>
      </w:r>
      <w:r w:rsidRPr="00784950">
        <w:rPr>
          <w:rtl/>
        </w:rPr>
        <w:t>בארבעת החיילים האחרונים שנהרגו, ששלושה מהם</w:t>
      </w:r>
      <w:r w:rsidR="00374753">
        <w:rPr>
          <w:rtl/>
        </w:rPr>
        <w:t xml:space="preserve"> </w:t>
      </w:r>
      <w:r w:rsidRPr="00784950">
        <w:rPr>
          <w:rtl/>
        </w:rPr>
        <w:t>בדואים,</w:t>
      </w:r>
      <w:r w:rsidR="00374753">
        <w:rPr>
          <w:rtl/>
        </w:rPr>
        <w:t xml:space="preserve"> </w:t>
      </w:r>
      <w:r w:rsidRPr="00784950">
        <w:rPr>
          <w:rtl/>
        </w:rPr>
        <w:t>הלכו</w:t>
      </w:r>
      <w:r w:rsidR="00374753">
        <w:rPr>
          <w:rtl/>
        </w:rPr>
        <w:t xml:space="preserve"> </w:t>
      </w:r>
      <w:r w:rsidRPr="00784950">
        <w:rPr>
          <w:rtl/>
        </w:rPr>
        <w:t>וביקרו</w:t>
      </w:r>
      <w:r w:rsidR="00374753">
        <w:rPr>
          <w:rtl/>
        </w:rPr>
        <w:t xml:space="preserve"> </w:t>
      </w:r>
      <w:r w:rsidRPr="00784950">
        <w:rPr>
          <w:rtl/>
        </w:rPr>
        <w:t>והבטיחו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רבות לאותם ראשי מועצות ולאותן אוכלוסיות </w:t>
      </w:r>
      <w:r w:rsidR="00374753">
        <w:rPr>
          <w:rtl/>
        </w:rPr>
        <w:t>–</w:t>
      </w:r>
      <w:r w:rsidRPr="00784950">
        <w:rPr>
          <w:rtl/>
        </w:rPr>
        <w:t xml:space="preserve"> היום</w:t>
      </w:r>
      <w:r w:rsidR="00374753">
        <w:rPr>
          <w:rtl/>
        </w:rPr>
        <w:t xml:space="preserve"> </w:t>
      </w:r>
      <w:r w:rsidRPr="00784950">
        <w:rPr>
          <w:rtl/>
        </w:rPr>
        <w:t>אנחנו רואים שאותו משרד הפנים ואותם משרדים מתעלמים מיישום החלטות.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על מה אפשר לא לדבר בתקציב הזה? חינוך, רק אתמול שמענו על</w:t>
      </w:r>
      <w:r w:rsidR="00374753">
        <w:rPr>
          <w:rtl/>
        </w:rPr>
        <w:t xml:space="preserve"> </w:t>
      </w:r>
      <w:r w:rsidRPr="00784950">
        <w:rPr>
          <w:rtl/>
        </w:rPr>
        <w:t>המחטף</w:t>
      </w:r>
      <w:r w:rsidR="00374753">
        <w:rPr>
          <w:rtl/>
        </w:rPr>
        <w:t xml:space="preserve"> </w:t>
      </w:r>
      <w:r w:rsidRPr="00784950">
        <w:rPr>
          <w:rtl/>
        </w:rPr>
        <w:t>שעשתה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שר האוצר, אפילו בלי לאפשר לחברי הכנסת להגיש הסתייגות על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העברת</w:t>
      </w:r>
      <w:r w:rsidR="00374753">
        <w:rPr>
          <w:rtl/>
        </w:rPr>
        <w:t xml:space="preserve"> </w:t>
      </w:r>
      <w:r w:rsidRPr="00784950">
        <w:rPr>
          <w:rtl/>
        </w:rPr>
        <w:t>המורים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 לפנסיה צוברת במקום פנסיה תקציבית, דבר שעלול</w:t>
      </w:r>
      <w:r w:rsidR="00374753">
        <w:rPr>
          <w:rtl/>
        </w:rPr>
        <w:t xml:space="preserve"> </w:t>
      </w:r>
      <w:r w:rsidRPr="00784950">
        <w:rPr>
          <w:rtl/>
        </w:rPr>
        <w:t>להביא לקריסת המערכת, לחורבן מערכת החינוך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והיום,</w:t>
      </w:r>
      <w:r w:rsidR="00374753">
        <w:rPr>
          <w:rtl/>
        </w:rPr>
        <w:t xml:space="preserve"> </w:t>
      </w:r>
      <w:r w:rsidRPr="00784950">
        <w:rPr>
          <w:rtl/>
        </w:rPr>
        <w:t>הפער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מערכת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הערבית לבין מערכת החינוך היהודית 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גדול.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 לא תתעשת ולא תיתן את מה שצריך לתת ברשויות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הערביות, אני מאמין שלא ירחק היום ויהיה פיצוץ. השאלה שנשאלת היא באיזה</w:t>
      </w:r>
      <w:r w:rsidR="00374753">
        <w:rPr>
          <w:rtl/>
        </w:rPr>
        <w:t xml:space="preserve"> </w:t>
      </w:r>
      <w:r w:rsidRPr="00784950">
        <w:rPr>
          <w:rtl/>
        </w:rPr>
        <w:t>היקף ומתי.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בשנת</w:t>
      </w:r>
      <w:r w:rsidR="00374753">
        <w:rPr>
          <w:rtl/>
        </w:rPr>
        <w:t xml:space="preserve"> </w:t>
      </w:r>
      <w:r w:rsidRPr="00784950">
        <w:rPr>
          <w:rtl/>
        </w:rPr>
        <w:t>1995 הכירה ממשלת ישראל בתשעה יישובים ערביים, אבל</w:t>
      </w:r>
      <w:r w:rsidR="00374753">
        <w:rPr>
          <w:rtl/>
        </w:rPr>
        <w:t xml:space="preserve">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ועד</w:t>
      </w:r>
      <w:r w:rsidR="00374753">
        <w:rPr>
          <w:rtl/>
        </w:rPr>
        <w:t xml:space="preserve"> </w:t>
      </w:r>
      <w:r w:rsidRPr="00784950">
        <w:rPr>
          <w:rtl/>
        </w:rPr>
        <w:t>היום הזה לא עשתה שום דבר, אפילו תוכניות המיתאר עדיין לא גמורות.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שנעשה בתשתיות, אולי מלבד אישור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שנשאלת</w:t>
      </w:r>
      <w:r w:rsidR="00374753">
        <w:rPr>
          <w:rtl/>
        </w:rPr>
        <w:t xml:space="preserve"> </w:t>
      </w:r>
      <w:r w:rsidRPr="00784950">
        <w:rPr>
          <w:rtl/>
        </w:rPr>
        <w:t>היא, למה לא מיישמים החלטות ממשלה כשמדובר באוכלוסייה ערבית?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היא, עד מתי? אני חושב שהגיע הזמן שהציבור הערבי במדינת ישראל יתעשת ויגיד</w:t>
      </w:r>
      <w:r w:rsidR="00374753">
        <w:rPr>
          <w:rtl/>
        </w:rPr>
        <w:t xml:space="preserve"> </w:t>
      </w:r>
      <w:r w:rsidRPr="00784950">
        <w:rPr>
          <w:rtl/>
        </w:rPr>
        <w:t>לכל נציגי המפלגות השותפות לממשלה הזאת, שהם פושעים כלפי האוכלוסייה הערבית וצריך</w:t>
      </w:r>
      <w:r w:rsidR="00374753">
        <w:rPr>
          <w:rtl/>
        </w:rPr>
        <w:t xml:space="preserve"> </w:t>
      </w:r>
      <w:r w:rsidRPr="00784950">
        <w:rPr>
          <w:rtl/>
        </w:rPr>
        <w:t>להעניש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חושב שהיום הגיע הזמן שהבית הזה</w:t>
      </w:r>
      <w:r w:rsidR="00374753">
        <w:rPr>
          <w:rtl/>
        </w:rPr>
        <w:t xml:space="preserve"> </w:t>
      </w:r>
      <w:r w:rsidRPr="00784950">
        <w:rPr>
          <w:rtl/>
        </w:rPr>
        <w:t>יתאחד ויגיד: לא לתקציב, לא לפשיעה החמורה של ממשלת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כנעאן.</w:t>
      </w:r>
      <w:r w:rsidR="00374753">
        <w:rPr>
          <w:rtl/>
        </w:rPr>
        <w:t xml:space="preserve"> </w:t>
      </w:r>
      <w:r w:rsidRPr="00784950">
        <w:rPr>
          <w:rtl/>
        </w:rPr>
        <w:t>חבר הכנסת מקסים לוי, אדוני דיבר כבר בשני</w:t>
      </w:r>
      <w:r w:rsidR="00374753">
        <w:rPr>
          <w:rtl/>
        </w:rPr>
        <w:t xml:space="preserve"> </w:t>
      </w:r>
      <w:r w:rsidRPr="00784950">
        <w:rPr>
          <w:rtl/>
        </w:rPr>
        <w:t>סיבובים, זה הסיבוב השלישי שלו.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הקדמתי אותך לפני חברי כנסת 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היית נוכח באולם, אבל אני הייתי צריך למצוא מחליף.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בסבב</w:t>
      </w:r>
      <w:r w:rsidR="00374753">
        <w:rPr>
          <w:rtl/>
        </w:rPr>
        <w:t xml:space="preserve"> </w:t>
      </w:r>
      <w:r w:rsidRPr="00784950">
        <w:rPr>
          <w:rtl/>
        </w:rPr>
        <w:t>הקודם דיברתי על הקיצוצים ועל חוסר ההבנה של ממשלת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האמנה שלה עם יהדות העולם לגבי שיקום השכונות. שיקום השכונות 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החל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בתקופתו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מנחם בגין, כשהיה ראש ממשלה. וכאשר הוא כיהן נחתמה</w:t>
      </w:r>
      <w:r w:rsidR="00374753">
        <w:rPr>
          <w:rtl/>
        </w:rPr>
        <w:t xml:space="preserve"> </w:t>
      </w:r>
      <w:r w:rsidRPr="00784950">
        <w:rPr>
          <w:rtl/>
        </w:rPr>
        <w:t>האמנה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שאכן</w:t>
      </w:r>
      <w:r w:rsidR="00374753">
        <w:rPr>
          <w:rtl/>
        </w:rPr>
        <w:t xml:space="preserve"> </w:t>
      </w:r>
      <w:r w:rsidRPr="00784950">
        <w:rPr>
          <w:rtl/>
        </w:rPr>
        <w:t>התקציבים המיועדים מגיוס כספים מיהדות העולם</w:t>
      </w:r>
      <w:r w:rsidR="00374753">
        <w:rPr>
          <w:rtl/>
        </w:rPr>
        <w:t xml:space="preserve"> </w:t>
      </w:r>
      <w:r w:rsidRPr="00784950">
        <w:rPr>
          <w:rtl/>
        </w:rPr>
        <w:t>והפדרציות</w:t>
      </w:r>
      <w:r w:rsidR="00374753">
        <w:rPr>
          <w:rtl/>
        </w:rPr>
        <w:t xml:space="preserve"> </w:t>
      </w:r>
      <w:r w:rsidRPr="00784950">
        <w:rPr>
          <w:rtl/>
        </w:rPr>
        <w:t>ילכו לכיוון שמחוץ לתקציב המדינה. הוא איננו ניתן במקום תקציב המדינה,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אמנה,</w:t>
      </w:r>
      <w:r w:rsidR="00374753">
        <w:rPr>
          <w:rtl/>
        </w:rPr>
        <w:t xml:space="preserve"> </w:t>
      </w:r>
      <w:r w:rsidRPr="00784950">
        <w:rPr>
          <w:rtl/>
        </w:rPr>
        <w:t>וחתמה</w:t>
      </w:r>
      <w:r w:rsidR="00374753">
        <w:rPr>
          <w:rtl/>
        </w:rPr>
        <w:t xml:space="preserve"> </w:t>
      </w:r>
      <w:r w:rsidRPr="00784950">
        <w:rPr>
          <w:rtl/>
        </w:rPr>
        <w:t>עליה הממשלה, שאכן הרשויות המקומיות, אחרי שיהדות העולם</w:t>
      </w:r>
      <w:r w:rsidR="00374753">
        <w:rPr>
          <w:rtl/>
        </w:rPr>
        <w:t xml:space="preserve"> </w:t>
      </w:r>
      <w:r w:rsidRPr="00784950">
        <w:rPr>
          <w:rtl/>
        </w:rPr>
        <w:t>תיתן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התקציבים</w:t>
      </w:r>
      <w:r w:rsidR="00374753">
        <w:rPr>
          <w:rtl/>
        </w:rPr>
        <w:t xml:space="preserve"> </w:t>
      </w:r>
      <w:r w:rsidRPr="00784950">
        <w:rPr>
          <w:rtl/>
        </w:rPr>
        <w:t>להקמתם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גני</w:t>
      </w:r>
      <w:r w:rsidR="00374753">
        <w:rPr>
          <w:rtl/>
        </w:rPr>
        <w:t>-</w:t>
      </w:r>
      <w:r w:rsidRPr="00784950">
        <w:rPr>
          <w:rtl/>
        </w:rPr>
        <w:t>ילדים,</w:t>
      </w:r>
      <w:r w:rsidR="00374753">
        <w:rPr>
          <w:rtl/>
        </w:rPr>
        <w:t xml:space="preserve"> </w:t>
      </w:r>
      <w:r w:rsidRPr="00784950">
        <w:rPr>
          <w:rtl/>
        </w:rPr>
        <w:t>של מתנ"סים, של משפחתונים, של העשרה</w:t>
      </w:r>
      <w:r w:rsidR="00374753">
        <w:rPr>
          <w:rtl/>
        </w:rPr>
        <w:t xml:space="preserve"> </w:t>
      </w:r>
      <w:r w:rsidRPr="00784950">
        <w:rPr>
          <w:rtl/>
        </w:rPr>
        <w:t>לילדים,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חוגים </w:t>
      </w:r>
      <w:r w:rsidR="00374753">
        <w:rPr>
          <w:rtl/>
        </w:rPr>
        <w:t>–</w:t>
      </w:r>
      <w:r w:rsidRPr="00784950">
        <w:rPr>
          <w:rtl/>
        </w:rPr>
        <w:t xml:space="preserve"> אכן ממשלת ישראל תיקח על עצמה את כל המחויבות הזאת להמשיך את</w:t>
      </w:r>
      <w:r w:rsidR="00374753">
        <w:rPr>
          <w:rtl/>
        </w:rPr>
        <w:t xml:space="preserve"> </w:t>
      </w:r>
      <w:r w:rsidRPr="00784950">
        <w:rPr>
          <w:rtl/>
        </w:rPr>
        <w:t>הפרויקט.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ראינו ירידה בשנה שעברה וגם ירידה בשנים הקודמות, אבל בתקציב המדינה היום</w:t>
      </w:r>
      <w:r w:rsidR="00374753">
        <w:rPr>
          <w:rtl/>
        </w:rPr>
        <w:t xml:space="preserve"> </w:t>
      </w:r>
      <w:r w:rsidRPr="00784950">
        <w:rPr>
          <w:rtl/>
        </w:rPr>
        <w:t>מגיעים</w:t>
      </w:r>
      <w:r w:rsidR="00374753">
        <w:rPr>
          <w:rtl/>
        </w:rPr>
        <w:t xml:space="preserve"> </w:t>
      </w:r>
      <w:r w:rsidRPr="00784950">
        <w:rPr>
          <w:rtl/>
        </w:rPr>
        <w:t>כמעט לאפס בתחום החברתי. אני לא מדבר על התחום הפיזי שבו כבר אין הרחבות,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עזרה</w:t>
      </w:r>
      <w:r w:rsidR="00374753">
        <w:rPr>
          <w:rtl/>
        </w:rPr>
        <w:t xml:space="preserve"> </w:t>
      </w:r>
      <w:r w:rsidRPr="00784950">
        <w:rPr>
          <w:rtl/>
        </w:rPr>
        <w:t>וסיוע,</w:t>
      </w:r>
      <w:r w:rsidR="00374753">
        <w:rPr>
          <w:rtl/>
        </w:rPr>
        <w:t xml:space="preserve"> </w:t>
      </w:r>
      <w:r w:rsidRPr="00784950">
        <w:rPr>
          <w:rtl/>
        </w:rPr>
        <w:t>בתחום החברתי הפעילויות ירדו. יוצא שהמתנ"סים, ששייכים ליהדות</w:t>
      </w:r>
      <w:r w:rsidR="00374753">
        <w:rPr>
          <w:rtl/>
        </w:rPr>
        <w:t xml:space="preserve"> </w:t>
      </w:r>
      <w:r w:rsidRPr="00784950">
        <w:rPr>
          <w:rtl/>
        </w:rPr>
        <w:t>העולם</w:t>
      </w:r>
      <w:r w:rsidR="00374753">
        <w:rPr>
          <w:rtl/>
        </w:rPr>
        <w:t xml:space="preserve"> </w:t>
      </w:r>
      <w:r w:rsidRPr="00784950">
        <w:rPr>
          <w:rtl/>
        </w:rPr>
        <w:t>וניתנו למשפחות במצוקה, הופכים לביתם של אותם עשירים, ואז רואים שהמתנ"סים</w:t>
      </w:r>
      <w:r w:rsidR="00374753">
        <w:rPr>
          <w:rtl/>
        </w:rPr>
        <w:t xml:space="preserve"> </w:t>
      </w:r>
      <w:r w:rsidRPr="00784950">
        <w:rPr>
          <w:rtl/>
        </w:rPr>
        <w:t>הופכים</w:t>
      </w:r>
      <w:r w:rsidR="00374753">
        <w:rPr>
          <w:rtl/>
        </w:rPr>
        <w:t xml:space="preserve"> </w:t>
      </w:r>
      <w:r w:rsidRPr="00784950">
        <w:rPr>
          <w:rtl/>
        </w:rPr>
        <w:t>למפעל</w:t>
      </w:r>
      <w:r w:rsidR="00374753">
        <w:rPr>
          <w:rtl/>
        </w:rPr>
        <w:t xml:space="preserve"> </w:t>
      </w:r>
      <w:r w:rsidRPr="00784950">
        <w:rPr>
          <w:rtl/>
        </w:rPr>
        <w:t>סגור,</w:t>
      </w:r>
      <w:r w:rsidR="00374753">
        <w:rPr>
          <w:rtl/>
        </w:rPr>
        <w:t xml:space="preserve"> </w:t>
      </w:r>
      <w:r w:rsidRPr="00784950">
        <w:rPr>
          <w:rtl/>
        </w:rPr>
        <w:t>חוג</w:t>
      </w:r>
      <w:r w:rsidR="00374753">
        <w:rPr>
          <w:rtl/>
        </w:rPr>
        <w:t xml:space="preserve"> </w:t>
      </w:r>
      <w:r w:rsidRPr="00784950">
        <w:rPr>
          <w:rtl/>
        </w:rPr>
        <w:t>למחשבים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בסדר גודל כזה של תשלום שמשפחה בעיירות</w:t>
      </w:r>
      <w:r w:rsidR="00374753">
        <w:rPr>
          <w:rtl/>
        </w:rPr>
        <w:t xml:space="preserve"> </w:t>
      </w:r>
      <w:r w:rsidRPr="00784950">
        <w:rPr>
          <w:rtl/>
        </w:rPr>
        <w:t>הפיתוח לעולם לא תוכל לממן אותו, ויש קיצוץ בחוגי העשרה.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חוזר ומזכיר בפעם השלישית את הילדים המוגבלים שמוסעים</w:t>
      </w:r>
      <w:r w:rsidR="00374753">
        <w:rPr>
          <w:rtl/>
        </w:rPr>
        <w:t xml:space="preserve"> </w:t>
      </w:r>
      <w:r w:rsidRPr="00784950">
        <w:rPr>
          <w:rtl/>
        </w:rPr>
        <w:t>מעיר</w:t>
      </w:r>
      <w:r w:rsidR="00374753">
        <w:rPr>
          <w:rtl/>
        </w:rPr>
        <w:t xml:space="preserve"> </w:t>
      </w:r>
      <w:r w:rsidRPr="00784950">
        <w:rPr>
          <w:rtl/>
        </w:rPr>
        <w:t>לעיר,</w:t>
      </w:r>
      <w:r w:rsidR="00374753">
        <w:rPr>
          <w:rtl/>
        </w:rPr>
        <w:t xml:space="preserve"> </w:t>
      </w:r>
      <w:r w:rsidRPr="00784950">
        <w:rPr>
          <w:rtl/>
        </w:rPr>
        <w:t>למקומות שבהם יש מוסדות שיכולים לסייע להם לאחר החינוך הפורמלי, אבל</w:t>
      </w:r>
      <w:r w:rsidR="00374753">
        <w:rPr>
          <w:rtl/>
        </w:rPr>
        <w:t xml:space="preserve"> 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מענה. משרד העבודה והרווחה ומשרד החינוך קיצצו</w:t>
      </w:r>
      <w:r w:rsidR="00374753">
        <w:rPr>
          <w:rtl/>
        </w:rPr>
        <w:t xml:space="preserve"> </w:t>
      </w:r>
      <w:r w:rsidRPr="00784950">
        <w:rPr>
          <w:rtl/>
        </w:rPr>
        <w:t>במכסות,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אומרת</w:t>
      </w:r>
      <w:r w:rsidR="00374753">
        <w:rPr>
          <w:rtl/>
        </w:rPr>
        <w:t xml:space="preserve"> </w:t>
      </w:r>
      <w:r w:rsidRPr="00784950">
        <w:rPr>
          <w:rtl/>
        </w:rPr>
        <w:t>שמנהל</w:t>
      </w:r>
      <w:r w:rsidR="00374753">
        <w:rPr>
          <w:rtl/>
        </w:rPr>
        <w:t xml:space="preserve"> </w:t>
      </w:r>
      <w:r w:rsidRPr="00784950">
        <w:rPr>
          <w:rtl/>
        </w:rPr>
        <w:t>לשכת רווחה צריך לעשות איפה ואיפה ולהחליט את מי הוא</w:t>
      </w:r>
      <w:r w:rsidR="00374753">
        <w:rPr>
          <w:rtl/>
        </w:rPr>
        <w:t xml:space="preserve"> </w:t>
      </w:r>
      <w:r w:rsidRPr="00784950">
        <w:rPr>
          <w:rtl/>
        </w:rPr>
        <w:t>ייקח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מתוך 100 המוגבלים ואיזה קריטריון הוא יקשיח. אם הוא ירצה להיות נחמד</w:t>
      </w:r>
      <w:r w:rsidR="00374753">
        <w:rPr>
          <w:rtl/>
        </w:rPr>
        <w:t xml:space="preserve"> </w:t>
      </w:r>
      <w:r w:rsidRPr="00784950">
        <w:rPr>
          <w:rtl/>
        </w:rPr>
        <w:t>וטוב,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יצטרך</w:t>
      </w:r>
      <w:r w:rsidR="00374753">
        <w:rPr>
          <w:rtl/>
        </w:rPr>
        <w:t xml:space="preserve"> </w:t>
      </w:r>
      <w:r w:rsidRPr="00784950">
        <w:rPr>
          <w:rtl/>
        </w:rPr>
        <w:t>לממן</w:t>
      </w:r>
      <w:r w:rsidR="00374753">
        <w:rPr>
          <w:rtl/>
        </w:rPr>
        <w:t xml:space="preserve"> </w:t>
      </w:r>
      <w:r w:rsidRPr="00784950">
        <w:rPr>
          <w:rtl/>
        </w:rPr>
        <w:t>את זה על חשבון הקופה הציבורית שלו. מאין הוא יממן?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העירייה</w:t>
      </w:r>
      <w:r w:rsidR="00374753">
        <w:rPr>
          <w:rtl/>
        </w:rPr>
        <w:t xml:space="preserve"> </w:t>
      </w:r>
      <w:r w:rsidRPr="00784950">
        <w:rPr>
          <w:rtl/>
        </w:rPr>
        <w:t>מותנה</w:t>
      </w:r>
      <w:r w:rsidR="00374753">
        <w:rPr>
          <w:rtl/>
        </w:rPr>
        <w:t xml:space="preserve"> </w:t>
      </w:r>
      <w:r w:rsidRPr="00784950">
        <w:rPr>
          <w:rtl/>
        </w:rPr>
        <w:t>בכך</w:t>
      </w:r>
      <w:r w:rsidR="00374753">
        <w:rPr>
          <w:rtl/>
        </w:rPr>
        <w:t xml:space="preserve"> </w:t>
      </w:r>
      <w:r w:rsidRPr="00784950">
        <w:rPr>
          <w:rtl/>
        </w:rPr>
        <w:t>שיש הכנסות עצמיות ממגורים ומתעשייה, מענק</w:t>
      </w:r>
      <w:r w:rsidR="00374753">
        <w:rPr>
          <w:rtl/>
        </w:rPr>
        <w:t xml:space="preserve"> </w:t>
      </w:r>
      <w:r w:rsidRPr="00784950">
        <w:rPr>
          <w:rtl/>
        </w:rPr>
        <w:t>איזון</w:t>
      </w:r>
      <w:r w:rsidR="00374753">
        <w:rPr>
          <w:rtl/>
        </w:rPr>
        <w:t xml:space="preserve"> </w:t>
      </w:r>
      <w:r w:rsidRPr="00784950">
        <w:rPr>
          <w:rtl/>
        </w:rPr>
        <w:t>ממשרד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הפנים </w:t>
      </w:r>
      <w:r w:rsidR="00374753">
        <w:rPr>
          <w:rtl/>
        </w:rPr>
        <w:t>–</w:t>
      </w:r>
      <w:r w:rsidRPr="00784950">
        <w:rPr>
          <w:rtl/>
        </w:rPr>
        <w:t xml:space="preserve"> אני מדבר על רשויות מקבלות מענק </w:t>
      </w:r>
      <w:r w:rsidR="00374753">
        <w:rPr>
          <w:rtl/>
        </w:rPr>
        <w:t>–</w:t>
      </w:r>
      <w:r w:rsidRPr="00784950">
        <w:rPr>
          <w:rtl/>
        </w:rPr>
        <w:t xml:space="preserve"> וממשלת ישראל מעבירה דרך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דרך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הבריאות,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דרך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משרד השיכון, </w:t>
      </w:r>
      <w:r w:rsidR="00374753" w:rsidRPr="00784950">
        <w:rPr>
          <w:rtl/>
        </w:rPr>
        <w:t>75</w:t>
      </w:r>
      <w:r w:rsidR="00374753">
        <w:rPr>
          <w:rtl/>
        </w:rPr>
        <w:t>%</w:t>
      </w:r>
      <w:r w:rsidRPr="00784950">
        <w:rPr>
          <w:rtl/>
        </w:rPr>
        <w:t xml:space="preserve"> על פרויקטים,</w:t>
      </w:r>
      <w:r w:rsidR="00374753">
        <w:rPr>
          <w:rtl/>
        </w:rPr>
        <w:t xml:space="preserve"> </w:t>
      </w:r>
      <w:r w:rsidRPr="00784950">
        <w:rPr>
          <w:rtl/>
        </w:rPr>
        <w:t>כשהעירייה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לממן</w:t>
      </w:r>
      <w:r w:rsidR="00374753">
        <w:rPr>
          <w:rtl/>
        </w:rPr>
        <w:t xml:space="preserve"> </w:t>
      </w:r>
      <w:r w:rsidR="00374753" w:rsidRPr="00784950">
        <w:rPr>
          <w:rtl/>
        </w:rPr>
        <w:t>25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יש 250,000 מובטלים, יש בכנסת חקיקה בעניין</w:t>
      </w:r>
      <w:r w:rsidR="00374753">
        <w:rPr>
          <w:rtl/>
        </w:rPr>
        <w:t xml:space="preserve"> </w:t>
      </w:r>
      <w:r w:rsidRPr="00784950">
        <w:rPr>
          <w:rtl/>
        </w:rPr>
        <w:t>הנחות לעולים, הנחות למשפחות, הנחות לנזקקים.</w:t>
      </w:r>
      <w:r w:rsidR="00374753">
        <w:rPr>
          <w:rtl/>
        </w:rPr>
        <w:t xml:space="preserve"> </w:t>
      </w:r>
      <w:r w:rsidRPr="00784950">
        <w:rPr>
          <w:rtl/>
        </w:rPr>
        <w:t>כל זה מעמיד את הרשות המקומית במצב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העדר</w:t>
      </w:r>
      <w:r w:rsidR="00374753">
        <w:rPr>
          <w:rtl/>
        </w:rPr>
        <w:t xml:space="preserve"> </w:t>
      </w:r>
      <w:r w:rsidRPr="00784950">
        <w:rPr>
          <w:rtl/>
        </w:rPr>
        <w:t>הכנסות בכלל.</w:t>
      </w:r>
      <w:r w:rsidR="00374753">
        <w:rPr>
          <w:rtl/>
        </w:rPr>
        <w:t xml:space="preserve"> </w:t>
      </w:r>
      <w:r w:rsidRPr="00784950">
        <w:rPr>
          <w:rtl/>
        </w:rPr>
        <w:t>למשל, אזורי תעשייה שמוקמים בקיבוצים ובמושבים לוקחים את</w:t>
      </w:r>
      <w:r w:rsidR="00374753">
        <w:rPr>
          <w:rtl/>
        </w:rPr>
        <w:t xml:space="preserve"> </w:t>
      </w:r>
      <w:r w:rsidRPr="00784950">
        <w:rPr>
          <w:rtl/>
        </w:rPr>
        <w:t>ההכנסות של הרשויות המקומיות. כיצד הזרוע המבצעת של הממשלה תוכל לעזור?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במצב הזה אני באמת לא מבין מדוע הולכים להתמודד על ראשות רשות מקומית.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מקסים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רציני.</w:t>
      </w:r>
      <w:r w:rsidR="00374753">
        <w:rPr>
          <w:rtl/>
        </w:rPr>
        <w:t xml:space="preserve"> </w:t>
      </w:r>
      <w:r w:rsidRPr="00784950">
        <w:rPr>
          <w:rtl/>
        </w:rPr>
        <w:t>אני לא רוצה לדבר על ש"ס. אתה מחייב אותי לדבר על</w:t>
      </w:r>
      <w:r w:rsidR="00374753">
        <w:rPr>
          <w:rtl/>
        </w:rPr>
        <w:t xml:space="preserve"> </w:t>
      </w:r>
      <w:r w:rsidRPr="00784950">
        <w:rPr>
          <w:rtl/>
        </w:rPr>
        <w:t>ש"ס, אני יכול לדבר על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בדרכי</w:t>
      </w:r>
      <w:r w:rsidR="00374753">
        <w:rPr>
          <w:rtl/>
        </w:rPr>
        <w:t xml:space="preserve"> </w:t>
      </w:r>
      <w:r w:rsidRPr="00784950">
        <w:rPr>
          <w:rtl/>
        </w:rPr>
        <w:t>לכנסת</w:t>
      </w:r>
      <w:r w:rsidR="00374753">
        <w:rPr>
          <w:rtl/>
        </w:rPr>
        <w:t xml:space="preserve"> </w:t>
      </w:r>
      <w:r w:rsidRPr="00784950">
        <w:rPr>
          <w:rtl/>
        </w:rPr>
        <w:t>שמעתי שאומרים ברדיו: איך יכול להיות, שבמצב של תבערה חברתית,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250,000</w:t>
      </w:r>
      <w:r w:rsidR="00374753">
        <w:rPr>
          <w:rtl/>
        </w:rPr>
        <w:t xml:space="preserve"> </w:t>
      </w:r>
      <w:r w:rsidRPr="00784950">
        <w:rPr>
          <w:rtl/>
        </w:rPr>
        <w:t>מובטלים,</w:t>
      </w:r>
      <w:r w:rsidR="00374753">
        <w:rPr>
          <w:rtl/>
        </w:rPr>
        <w:t xml:space="preserve"> </w:t>
      </w:r>
      <w:r w:rsidRPr="00784950">
        <w:rPr>
          <w:rtl/>
        </w:rPr>
        <w:t>מיליון איש מתחת לקו העוני, 500,000 ילדים מתחת לקו</w:t>
      </w:r>
      <w:r w:rsidR="00374753">
        <w:rPr>
          <w:rtl/>
        </w:rPr>
        <w:t xml:space="preserve"> </w:t>
      </w:r>
      <w:r w:rsidRPr="00784950">
        <w:rPr>
          <w:rtl/>
        </w:rPr>
        <w:t>העוני,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יוצאים</w:t>
      </w:r>
      <w:r w:rsidR="00374753">
        <w:rPr>
          <w:rtl/>
        </w:rPr>
        <w:t xml:space="preserve"> </w:t>
      </w:r>
      <w:r w:rsidRPr="00784950">
        <w:rPr>
          <w:rtl/>
        </w:rPr>
        <w:t>להפגנה?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מזכיר</w:t>
      </w:r>
      <w:r w:rsidR="00374753">
        <w:rPr>
          <w:rtl/>
        </w:rPr>
        <w:t xml:space="preserve"> </w:t>
      </w:r>
      <w:r w:rsidRPr="00784950">
        <w:rPr>
          <w:rtl/>
        </w:rPr>
        <w:t>את הסיפור על סטלין</w:t>
      </w:r>
      <w:r w:rsidR="00374753">
        <w:rPr>
          <w:rtl/>
        </w:rPr>
        <w:t xml:space="preserve"> </w:t>
      </w:r>
      <w:r w:rsidRPr="00784950">
        <w:rPr>
          <w:rtl/>
        </w:rPr>
        <w:t>בברית</w:t>
      </w:r>
      <w:r w:rsidR="00374753">
        <w:rPr>
          <w:rtl/>
        </w:rPr>
        <w:t>-</w:t>
      </w:r>
      <w:r w:rsidRPr="00784950">
        <w:rPr>
          <w:rtl/>
        </w:rPr>
        <w:t>המועצות.</w:t>
      </w:r>
      <w:r w:rsidR="00374753">
        <w:rPr>
          <w:rtl/>
        </w:rPr>
        <w:t xml:space="preserve"> </w:t>
      </w:r>
      <w:r w:rsidRPr="00784950">
        <w:rPr>
          <w:rtl/>
        </w:rPr>
        <w:t>כשהוא</w:t>
      </w:r>
      <w:r w:rsidR="00374753">
        <w:rPr>
          <w:rtl/>
        </w:rPr>
        <w:t xml:space="preserve"> </w:t>
      </w:r>
      <w:r w:rsidRPr="00784950">
        <w:rPr>
          <w:rtl/>
        </w:rPr>
        <w:t>העלה את מחיר הבשר והלחם, אף אחד לא הפגין. ואז הוא אמר:</w:t>
      </w:r>
      <w:r w:rsidR="00374753">
        <w:rPr>
          <w:rtl/>
        </w:rPr>
        <w:t xml:space="preserve"> </w:t>
      </w:r>
      <w:r w:rsidRPr="00784950">
        <w:rPr>
          <w:rtl/>
        </w:rPr>
        <w:t>תחזירו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ואל</w:t>
      </w:r>
      <w:r w:rsidR="00374753">
        <w:rPr>
          <w:rtl/>
        </w:rPr>
        <w:t xml:space="preserve"> </w:t>
      </w:r>
      <w:r w:rsidRPr="00784950">
        <w:rPr>
          <w:rtl/>
        </w:rPr>
        <w:t>תקצצו מזה.</w:t>
      </w:r>
      <w:r w:rsidR="00374753">
        <w:rPr>
          <w:rtl/>
        </w:rPr>
        <w:t xml:space="preserve"> </w:t>
      </w:r>
      <w:r w:rsidRPr="00784950">
        <w:rPr>
          <w:rtl/>
        </w:rPr>
        <w:t>למה? כי בהפגנה אדם פורק את התסכול שלו. אבל זו</w:t>
      </w:r>
      <w:r w:rsidR="00374753">
        <w:rPr>
          <w:rtl/>
        </w:rPr>
        <w:t xml:space="preserve"> </w:t>
      </w:r>
      <w:r w:rsidRPr="00784950">
        <w:rPr>
          <w:rtl/>
        </w:rPr>
        <w:t>הסערה האיומה מכול.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אוי</w:t>
      </w:r>
      <w:r w:rsidR="00374753">
        <w:rPr>
          <w:rtl/>
        </w:rPr>
        <w:t xml:space="preserve"> </w:t>
      </w:r>
      <w:r w:rsidRPr="00784950">
        <w:rPr>
          <w:rtl/>
        </w:rPr>
        <w:t>ואבוי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נמצאים</w:t>
      </w:r>
      <w:r w:rsidR="00374753">
        <w:rPr>
          <w:rtl/>
        </w:rPr>
        <w:t xml:space="preserve"> </w:t>
      </w:r>
      <w:r w:rsidRPr="00784950">
        <w:rPr>
          <w:rtl/>
        </w:rPr>
        <w:t>בתקופה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קלה, בתקופה קשה מאוד, והתקציב הזה</w:t>
      </w:r>
      <w:r w:rsidR="00374753">
        <w:rPr>
          <w:rtl/>
        </w:rPr>
        <w:t xml:space="preserve"> </w:t>
      </w:r>
      <w:r w:rsidRPr="00784950">
        <w:rPr>
          <w:rtl/>
        </w:rPr>
        <w:t>בוודאי לא ייתן מענה לאותן אוכלוסיות.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אדוני, ובהצלחה.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תאופיק חטיב, מיכאל נודלמן, אליעזר כהן, צבי הנדל, אורי אריאל </w:t>
      </w:r>
      <w:r w:rsidR="00374753">
        <w:rPr>
          <w:rtl/>
        </w:rPr>
        <w:t xml:space="preserve">– </w:t>
      </w:r>
      <w:r w:rsidRPr="00784950">
        <w:rPr>
          <w:rtl/>
        </w:rPr>
        <w:t>אינם נוכחים. חבר הכנסת עסאם מח'ול, בבקשה, שלוש דקות בסבב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התקציב שאנו דנים בו מבטא את מדיניות הממשלה.</w:t>
      </w:r>
      <w:r w:rsidR="00374753">
        <w:rPr>
          <w:rtl/>
        </w:rPr>
        <w:t xml:space="preserve"> </w:t>
      </w:r>
      <w:r w:rsidRPr="00784950">
        <w:rPr>
          <w:rtl/>
        </w:rPr>
        <w:t>בסיבוב</w:t>
      </w:r>
      <w:r w:rsidR="00374753">
        <w:rPr>
          <w:rtl/>
        </w:rPr>
        <w:t xml:space="preserve"> </w:t>
      </w:r>
      <w:r w:rsidRPr="00784950">
        <w:rPr>
          <w:rtl/>
        </w:rPr>
        <w:t>הקודם</w:t>
      </w:r>
      <w:r w:rsidR="00374753">
        <w:rPr>
          <w:rtl/>
        </w:rPr>
        <w:t xml:space="preserve"> </w:t>
      </w:r>
      <w:r w:rsidRPr="00784950">
        <w:rPr>
          <w:rtl/>
        </w:rPr>
        <w:t>אמרתי,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שדגל</w:t>
      </w:r>
      <w:r w:rsidR="00374753">
        <w:rPr>
          <w:rtl/>
        </w:rPr>
        <w:t xml:space="preserve"> </w:t>
      </w:r>
      <w:r w:rsidRPr="00784950">
        <w:rPr>
          <w:rtl/>
        </w:rPr>
        <w:t>שחור מתנופף מעליו. זה תקציב של סיכול</w:t>
      </w:r>
      <w:r w:rsidR="00374753">
        <w:rPr>
          <w:rtl/>
        </w:rPr>
        <w:t xml:space="preserve"> </w:t>
      </w:r>
      <w:r w:rsidRPr="00784950">
        <w:rPr>
          <w:rtl/>
        </w:rPr>
        <w:t>ממוקד,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תקציב של מדיניות חיסולים, והוא מסכל בצורה ממוקדת את קצבאות הילדים,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מחסל את קצבאות הזיקנה, הוא מתנקש בקצבת הבטחת הכנסה. הוא תקציב שפוגע ומטיל</w:t>
      </w:r>
      <w:r w:rsidR="00374753">
        <w:rPr>
          <w:rtl/>
        </w:rPr>
        <w:t xml:space="preserve"> </w:t>
      </w:r>
      <w:r w:rsidRPr="00784950">
        <w:rPr>
          <w:rtl/>
        </w:rPr>
        <w:t>מצור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שכר המינימום ושוחק אותו, הוא תקציב שפוגע בחינוך ומנציח בכך את הפערים</w:t>
      </w:r>
      <w:r w:rsidR="00374753">
        <w:rPr>
          <w:rtl/>
        </w:rPr>
        <w:t xml:space="preserve"> </w:t>
      </w:r>
      <w:r w:rsidRPr="00784950">
        <w:rPr>
          <w:rtl/>
        </w:rPr>
        <w:t>החברתיים,</w:t>
      </w:r>
      <w:r w:rsidR="00374753">
        <w:rPr>
          <w:rtl/>
        </w:rPr>
        <w:t xml:space="preserve"> </w:t>
      </w:r>
      <w:r w:rsidRPr="00784950">
        <w:rPr>
          <w:rtl/>
        </w:rPr>
        <w:t>את העוני ואת החולשה של השכבות החלשות. זה תקציב שפוגע ללא רחמים וללא</w:t>
      </w:r>
      <w:r w:rsidR="00374753">
        <w:rPr>
          <w:rtl/>
        </w:rPr>
        <w:t xml:space="preserve"> </w:t>
      </w:r>
      <w:r w:rsidRPr="00784950">
        <w:rPr>
          <w:rtl/>
        </w:rPr>
        <w:t>היסוס</w:t>
      </w:r>
      <w:r w:rsidR="00374753">
        <w:rPr>
          <w:rtl/>
        </w:rPr>
        <w:t xml:space="preserve"> </w:t>
      </w:r>
      <w:r w:rsidRPr="00784950">
        <w:rPr>
          <w:rtl/>
        </w:rPr>
        <w:t>בזכות</w:t>
      </w:r>
      <w:r w:rsidR="00374753">
        <w:rPr>
          <w:rtl/>
        </w:rPr>
        <w:t xml:space="preserve"> </w:t>
      </w:r>
      <w:r w:rsidRPr="00784950">
        <w:rPr>
          <w:rtl/>
        </w:rPr>
        <w:t>המינימלית</w:t>
      </w:r>
      <w:r w:rsidR="00374753">
        <w:rPr>
          <w:rtl/>
        </w:rPr>
        <w:t xml:space="preserve"> </w:t>
      </w:r>
      <w:r w:rsidRPr="00784950">
        <w:rPr>
          <w:rtl/>
        </w:rPr>
        <w:t>ואפילו</w:t>
      </w:r>
      <w:r w:rsidR="00374753">
        <w:rPr>
          <w:rtl/>
        </w:rPr>
        <w:t xml:space="preserve"> </w:t>
      </w:r>
      <w:r w:rsidRPr="00784950">
        <w:rPr>
          <w:rtl/>
        </w:rPr>
        <w:t>בזיק התקווה שעמד בעיניה של האוכלוסייה הערבית,</w:t>
      </w:r>
      <w:r w:rsidR="00374753">
        <w:rPr>
          <w:rtl/>
        </w:rPr>
        <w:t xml:space="preserve"> </w:t>
      </w:r>
      <w:r w:rsidRPr="00784950">
        <w:rPr>
          <w:rtl/>
        </w:rPr>
        <w:t>כשסוף</w:t>
      </w:r>
      <w:r w:rsidR="00374753">
        <w:rPr>
          <w:rtl/>
        </w:rPr>
        <w:t>-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דיברו הרבה על תחילתו של תהליך גישור על פערים, וגם את זיק התקווה הזה</w:t>
      </w:r>
      <w:r w:rsidR="00374753">
        <w:rPr>
          <w:rtl/>
        </w:rPr>
        <w:t xml:space="preserve"> </w:t>
      </w:r>
      <w:r w:rsidRPr="00784950">
        <w:rPr>
          <w:rtl/>
        </w:rPr>
        <w:t>הוא מחסל ומסכל בצורה ממוקדת.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מזמן כתב ידידנו חבר הכנסת לשעבר אלי גולדשמידט והתייחס לנקודה של הפגיעה</w:t>
      </w:r>
      <w:r w:rsidR="00374753">
        <w:rPr>
          <w:rtl/>
        </w:rPr>
        <w:t xml:space="preserve"> </w:t>
      </w:r>
      <w:r w:rsidRPr="00784950">
        <w:rPr>
          <w:rtl/>
        </w:rPr>
        <w:t>בחלשים</w:t>
      </w:r>
      <w:r w:rsidR="00374753">
        <w:rPr>
          <w:rtl/>
        </w:rPr>
        <w:t xml:space="preserve"> </w:t>
      </w:r>
      <w:r w:rsidRPr="00784950">
        <w:rPr>
          <w:rtl/>
        </w:rPr>
        <w:t>ובשכבות החלשות ולפגיעה באוכלוסייה הערבית, באזרחים הערבים המופלים זה 50</w:t>
      </w:r>
      <w:r w:rsidR="00374753">
        <w:rPr>
          <w:rtl/>
        </w:rPr>
        <w:t xml:space="preserve"> </w:t>
      </w:r>
      <w:r w:rsidRPr="00784950">
        <w:rPr>
          <w:rtl/>
        </w:rPr>
        <w:t>שנה.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מבשר אלי גולדשמידט? הוא אומר, שפעם, בימים של הכנת תקציב לפחות היינו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לשלם מס שפתיים לאזרחים הערבים; כיום אף אחד לא חושב שיש צורך לשלם אפילו</w:t>
      </w:r>
      <w:r w:rsidR="00374753">
        <w:rPr>
          <w:rtl/>
        </w:rPr>
        <w:t xml:space="preserve"> </w:t>
      </w:r>
      <w:r w:rsidRPr="00784950">
        <w:rPr>
          <w:rtl/>
        </w:rPr>
        <w:t>מס שפתיים.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רק לא משלמים, אנחנו עדיין עדים לכך שמוקד העוני העיקרי במדינה נמצא בקרב</w:t>
      </w:r>
      <w:r w:rsidR="00374753">
        <w:rPr>
          <w:rtl/>
        </w:rPr>
        <w:t xml:space="preserve"> </w:t>
      </w:r>
      <w:r w:rsidRPr="00784950">
        <w:rPr>
          <w:rtl/>
        </w:rPr>
        <w:t>האוכלוסייה הערבית.</w:t>
      </w:r>
      <w:r w:rsidR="00374753">
        <w:rPr>
          <w:rtl/>
        </w:rPr>
        <w:t xml:space="preserve"> </w:t>
      </w:r>
      <w:r w:rsidRPr="00784950">
        <w:rPr>
          <w:rtl/>
        </w:rPr>
        <w:t>שיעור האנשים החיים מתחת לקו העוני בקרב הערבים הוא פי</w:t>
      </w:r>
      <w:r w:rsidR="00374753">
        <w:rPr>
          <w:rtl/>
        </w:rPr>
        <w:t>-</w:t>
      </w: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משיעורם</w:t>
      </w:r>
      <w:r w:rsidR="00374753">
        <w:rPr>
          <w:rtl/>
        </w:rPr>
        <w:t xml:space="preserve"> </w:t>
      </w:r>
      <w:r w:rsidRPr="00784950">
        <w:rPr>
          <w:rtl/>
        </w:rPr>
        <w:t>בקרב</w:t>
      </w:r>
      <w:r w:rsidR="00374753">
        <w:rPr>
          <w:rtl/>
        </w:rPr>
        <w:t xml:space="preserve"> </w:t>
      </w:r>
      <w:r w:rsidRPr="00784950">
        <w:rPr>
          <w:rtl/>
        </w:rPr>
        <w:t>היהודים במדינה הזאת.</w:t>
      </w:r>
      <w:r w:rsidR="00374753">
        <w:rPr>
          <w:rtl/>
        </w:rPr>
        <w:t xml:space="preserve">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 xml:space="preserve"> מהילדים החיים מתחת לקו העוני הם ילדים</w:t>
      </w:r>
      <w:r w:rsidR="00374753">
        <w:rPr>
          <w:rtl/>
        </w:rPr>
        <w:t xml:space="preserve"> </w:t>
      </w:r>
      <w:r w:rsidRPr="00784950">
        <w:rPr>
          <w:rtl/>
        </w:rPr>
        <w:t>ערבים</w:t>
      </w:r>
      <w:r w:rsidR="00374753">
        <w:rPr>
          <w:rtl/>
        </w:rPr>
        <w:t xml:space="preserve"> </w:t>
      </w:r>
      <w:r w:rsidRPr="00784950">
        <w:rPr>
          <w:rtl/>
        </w:rPr>
        <w:t>ושייכים ל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מהאוכלוסייה, או פחות.</w:t>
      </w:r>
      <w:r w:rsidR="00374753">
        <w:rPr>
          <w:rtl/>
        </w:rPr>
        <w:t xml:space="preserve">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מהנוער שאיננו עובד ואיננו לומד</w:t>
      </w:r>
      <w:r w:rsidR="00374753">
        <w:rPr>
          <w:rtl/>
        </w:rPr>
        <w:t xml:space="preserve"> </w:t>
      </w:r>
      <w:r w:rsidRPr="00784950">
        <w:rPr>
          <w:rtl/>
        </w:rPr>
        <w:t>שייכים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לאותם </w:t>
      </w:r>
      <w:r w:rsidR="00374753" w:rsidRPr="00784950">
        <w:rPr>
          <w:rtl/>
        </w:rPr>
        <w:t>19</w:t>
      </w:r>
      <w:r w:rsidR="00374753">
        <w:rPr>
          <w:rtl/>
        </w:rPr>
        <w:t>%–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ערבים במדינה. 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 xml:space="preserve"> ומעלה מהיישובים הנחשבים למוכי אבטלה הם</w:t>
      </w:r>
      <w:r w:rsidR="00374753">
        <w:rPr>
          <w:rtl/>
        </w:rPr>
        <w:t xml:space="preserve"> </w:t>
      </w:r>
      <w:r w:rsidRPr="00784950">
        <w:rPr>
          <w:rtl/>
        </w:rPr>
        <w:t>יישובים ערביים השייכים ל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מהאוכלוסייה.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ניסיון</w:t>
      </w:r>
      <w:r w:rsidR="00374753">
        <w:rPr>
          <w:rtl/>
        </w:rPr>
        <w:t xml:space="preserve"> </w:t>
      </w:r>
      <w:r w:rsidRPr="00784950">
        <w:rPr>
          <w:rtl/>
        </w:rPr>
        <w:t>נואל לתלות את העוני בקרב האוכלוסייה הערבית בנושאים דמוגרפיים,</w:t>
      </w:r>
      <w:r w:rsidR="00374753">
        <w:rPr>
          <w:rtl/>
        </w:rPr>
        <w:t xml:space="preserve"> </w:t>
      </w:r>
      <w:r w:rsidRPr="00784950">
        <w:rPr>
          <w:rtl/>
        </w:rPr>
        <w:t>תרבותיים,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גודל המשפחה. אבל נתוני דוח העוני מפריכים זאת והם מצביעים על כך</w:t>
      </w:r>
      <w:r w:rsidR="00374753">
        <w:rPr>
          <w:rtl/>
        </w:rPr>
        <w:t xml:space="preserve"> </w:t>
      </w:r>
      <w:r w:rsidRPr="00784950">
        <w:rPr>
          <w:rtl/>
        </w:rPr>
        <w:t>שעיקר</w:t>
      </w:r>
      <w:r w:rsidR="00374753">
        <w:rPr>
          <w:rtl/>
        </w:rPr>
        <w:t xml:space="preserve"> </w:t>
      </w:r>
      <w:r w:rsidRPr="00784950">
        <w:rPr>
          <w:rtl/>
        </w:rPr>
        <w:t>הפער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שיעור העוני בקרב הערבים לעומת שיעורו בקרב היהודים מוסבר בשכר</w:t>
      </w:r>
      <w:r w:rsidR="00374753">
        <w:rPr>
          <w:rtl/>
        </w:rPr>
        <w:t xml:space="preserve"> </w:t>
      </w:r>
      <w:r w:rsidRPr="00784950">
        <w:rPr>
          <w:rtl/>
        </w:rPr>
        <w:t>הנמוך</w:t>
      </w:r>
      <w:r w:rsidR="00374753">
        <w:rPr>
          <w:rtl/>
        </w:rPr>
        <w:t xml:space="preserve"> </w:t>
      </w:r>
      <w:r w:rsidRPr="00784950">
        <w:rPr>
          <w:rtl/>
        </w:rPr>
        <w:t>המשולם לעובדים הערבים.</w:t>
      </w:r>
      <w:r w:rsidR="00374753">
        <w:rPr>
          <w:rtl/>
        </w:rPr>
        <w:t xml:space="preserve"> </w:t>
      </w:r>
      <w:r w:rsidRPr="00784950">
        <w:rPr>
          <w:rtl/>
        </w:rPr>
        <w:t>זה מוסבר בשיעור האבטלה הגבוה, בהזדמנויות העבודה</w:t>
      </w:r>
      <w:r w:rsidR="00374753">
        <w:rPr>
          <w:rtl/>
        </w:rPr>
        <w:t xml:space="preserve"> </w:t>
      </w:r>
      <w:r w:rsidRPr="00784950">
        <w:rPr>
          <w:rtl/>
        </w:rPr>
        <w:t>האפסיות לאשה הערבית, לכוח העבודה הנשי.</w:t>
      </w:r>
    </w:p>
    <w:p w:rsidR="00374753" w:rsidRDefault="00374753" w:rsidP="00374753">
      <w:pPr>
        <w:rPr>
          <w:rtl/>
        </w:rPr>
      </w:pPr>
    </w:p>
    <w:p w:rsidR="00374753" w:rsidRDefault="00784950" w:rsidP="00DF5EE7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עדים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הזה, במקום שישמור על רמת האבטלה שבה נתונה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ופוגע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דורסנית, ומעבר לפגיעה ברשויות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היהודיות</w:t>
      </w:r>
      <w:r w:rsidR="00374753">
        <w:rPr>
          <w:rtl/>
        </w:rPr>
        <w:t xml:space="preserve"> </w:t>
      </w:r>
      <w:r w:rsidRPr="00784950">
        <w:rPr>
          <w:rtl/>
        </w:rPr>
        <w:t>בישראל,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שם הוא מקצץ </w:t>
      </w:r>
      <w:r w:rsidR="00374753" w:rsidRPr="00784950">
        <w:rPr>
          <w:rtl/>
        </w:rPr>
        <w:t>1</w:t>
      </w:r>
      <w:r w:rsidR="00DF5EE7">
        <w:rPr>
          <w:rFonts w:hint="cs"/>
          <w:rtl/>
        </w:rPr>
        <w:t>.</w:t>
      </w:r>
      <w:r w:rsidRPr="00784950">
        <w:rPr>
          <w:rtl/>
        </w:rPr>
        <w:t>4</w:t>
      </w:r>
      <w:r w:rsidR="00DF5EE7">
        <w:rPr>
          <w:rFonts w:hint="cs"/>
          <w:rtl/>
        </w:rPr>
        <w:t>%</w:t>
      </w:r>
      <w:r w:rsidRPr="00784950">
        <w:rPr>
          <w:rtl/>
        </w:rPr>
        <w:t xml:space="preserve"> מתקציב האיזון למועצה יהודית, הוא</w:t>
      </w:r>
      <w:r w:rsidR="00374753">
        <w:rPr>
          <w:rtl/>
        </w:rPr>
        <w:t xml:space="preserve"> </w:t>
      </w:r>
      <w:r w:rsidRPr="00784950">
        <w:rPr>
          <w:rtl/>
        </w:rPr>
        <w:t>מקצץ</w:t>
      </w:r>
      <w:r w:rsidR="00374753">
        <w:rPr>
          <w:rtl/>
        </w:rPr>
        <w:t xml:space="preserve"> </w:t>
      </w:r>
      <w:r w:rsidR="00DF5EE7">
        <w:rPr>
          <w:rFonts w:hint="cs"/>
          <w:rtl/>
        </w:rPr>
        <w:t>2.</w:t>
      </w:r>
      <w:r w:rsidRPr="00784950">
        <w:rPr>
          <w:rtl/>
        </w:rPr>
        <w:t>6</w:t>
      </w:r>
      <w:r w:rsidR="00DF5EE7">
        <w:rPr>
          <w:rFonts w:hint="cs"/>
          <w:rtl/>
        </w:rPr>
        <w:t>%</w:t>
      </w:r>
      <w:r w:rsidR="00374753">
        <w:rPr>
          <w:rtl/>
        </w:rPr>
        <w:t xml:space="preserve"> </w:t>
      </w:r>
      <w:r w:rsidRPr="00784950">
        <w:rPr>
          <w:rtl/>
        </w:rPr>
        <w:t>במועצות</w:t>
      </w:r>
      <w:r w:rsidR="00374753">
        <w:rPr>
          <w:rtl/>
        </w:rPr>
        <w:t xml:space="preserve"> </w:t>
      </w:r>
      <w:r w:rsidRPr="00784950">
        <w:rPr>
          <w:rtl/>
        </w:rPr>
        <w:t>הערביות</w:t>
      </w:r>
      <w:r w:rsidR="00374753">
        <w:rPr>
          <w:rtl/>
        </w:rPr>
        <w:t xml:space="preserve"> </w:t>
      </w:r>
      <w:r w:rsidRPr="00784950">
        <w:rPr>
          <w:rtl/>
        </w:rPr>
        <w:t>שממילא סובלות מאפליה, מחוסר שירותים וכו'.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עדים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שיעור תקציב הפיתוח למועצות המקומיות הערביות מגיע ל</w:t>
      </w:r>
      <w:r w:rsidR="00374753">
        <w:rPr>
          <w:rtl/>
        </w:rPr>
        <w:t>-</w:t>
      </w:r>
      <w:r w:rsidR="00DF5EE7">
        <w:rPr>
          <w:rFonts w:hint="cs"/>
          <w:rtl/>
        </w:rPr>
        <w:t>6.5%</w:t>
      </w:r>
      <w:r w:rsidRPr="00784950">
        <w:rPr>
          <w:rtl/>
        </w:rPr>
        <w:t>, כאשר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שיעורנו באוכלוסייה הוא </w:t>
      </w:r>
      <w:r w:rsidR="00374753" w:rsidRPr="00784950">
        <w:rPr>
          <w:rtl/>
        </w:rPr>
        <w:t>19</w:t>
      </w:r>
      <w:r w:rsidR="00374753">
        <w:rPr>
          <w:rtl/>
        </w:rPr>
        <w:t>%–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מח'ול, יש לך עוד הסתייגויות רבות, יתאפשר לך עוד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שהצעת החוק הזאת היא הצעה בלתי מוסרית, היא הצעה בלתי אפשרית, היא</w:t>
      </w:r>
      <w:r w:rsidR="00374753">
        <w:rPr>
          <w:rtl/>
        </w:rPr>
        <w:t xml:space="preserve"> </w:t>
      </w:r>
      <w:r w:rsidRPr="00784950">
        <w:rPr>
          <w:rtl/>
        </w:rPr>
        <w:t>הצעה שדגל שחור מעליה וצריך להפיל אותה.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חברי הכנסת תמר גוז'נסקי, אחמד טיבי, טלב אלסאנע, 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דהאמשה, האשם מחאמיד ודוד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מרדכי משעני,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בפעם הקודמת שעליתי לדבר על חוק ההסדרים</w:t>
      </w:r>
      <w:r w:rsidR="00374753">
        <w:rPr>
          <w:rtl/>
        </w:rPr>
        <w:t xml:space="preserve"> </w:t>
      </w:r>
      <w:r w:rsidRPr="00784950">
        <w:rPr>
          <w:rtl/>
        </w:rPr>
        <w:t>אמרתי,</w:t>
      </w:r>
      <w:r w:rsidR="00374753">
        <w:rPr>
          <w:rtl/>
        </w:rPr>
        <w:t xml:space="preserve"> </w:t>
      </w:r>
      <w:r w:rsidRPr="00784950">
        <w:rPr>
          <w:rtl/>
        </w:rPr>
        <w:t>שדווקא</w:t>
      </w:r>
      <w:r w:rsidR="00374753">
        <w:rPr>
          <w:rtl/>
        </w:rPr>
        <w:t xml:space="preserve"> </w:t>
      </w:r>
      <w:r w:rsidRPr="00784950">
        <w:rPr>
          <w:rtl/>
        </w:rPr>
        <w:t>בתקופה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משבר נבחנת מנהיגות, ונבחנת מנהיגות כלכלית. לכן 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אנחנו, חברי הכנסת, ודאי שלא אני וודאי שלא הציבור, צריכים לקבל מראש</w:t>
      </w:r>
      <w:r w:rsidR="00374753">
        <w:rPr>
          <w:rtl/>
        </w:rPr>
        <w:t xml:space="preserve"> </w:t>
      </w:r>
      <w:r w:rsidRPr="00784950">
        <w:rPr>
          <w:rtl/>
        </w:rPr>
        <w:t>הממשלה ומשר האוצר, שהם היום המנהיגות הכלכלית במדינת ישראל, תשובה על כל החוליים</w:t>
      </w:r>
      <w:r w:rsidR="00374753">
        <w:rPr>
          <w:rtl/>
        </w:rPr>
        <w:t xml:space="preserve"> </w:t>
      </w:r>
      <w:r w:rsidRPr="00784950">
        <w:rPr>
          <w:rtl/>
        </w:rPr>
        <w:t>והבעיות בנוסח:</w:t>
      </w:r>
      <w:r w:rsidR="00374753">
        <w:rPr>
          <w:rtl/>
        </w:rPr>
        <w:t xml:space="preserve"> </w:t>
      </w:r>
      <w:r w:rsidRPr="00784950">
        <w:rPr>
          <w:rtl/>
        </w:rPr>
        <w:t>מה אתם רוצים? המצב קשה, יש אינתיפאדה ויש משבר בהיי</w:t>
      </w:r>
      <w:r w:rsidR="00374753">
        <w:rPr>
          <w:rtl/>
        </w:rPr>
        <w:t>-</w:t>
      </w:r>
      <w:r w:rsidRPr="00784950">
        <w:rPr>
          <w:rtl/>
        </w:rPr>
        <w:t>טק ויש משבר</w:t>
      </w:r>
      <w:r w:rsidR="00374753">
        <w:rPr>
          <w:rtl/>
        </w:rPr>
        <w:t xml:space="preserve"> </w:t>
      </w:r>
      <w:r w:rsidRPr="00784950">
        <w:rPr>
          <w:rtl/>
        </w:rPr>
        <w:t>עולמי</w:t>
      </w:r>
      <w:r w:rsidR="00374753">
        <w:rPr>
          <w:rtl/>
        </w:rPr>
        <w:t xml:space="preserve"> </w:t>
      </w:r>
      <w:r w:rsidRPr="00784950">
        <w:rPr>
          <w:rtl/>
        </w:rPr>
        <w:t>וכו'.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שזאת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תשובה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מנהיגות. אמרתי ואני חוזר ואומר,</w:t>
      </w:r>
      <w:r w:rsidR="00374753">
        <w:rPr>
          <w:rtl/>
        </w:rPr>
        <w:t xml:space="preserve"> </w:t>
      </w:r>
      <w:r w:rsidRPr="00784950">
        <w:rPr>
          <w:rtl/>
        </w:rPr>
        <w:t>שמנהיגות</w:t>
      </w:r>
      <w:r w:rsidR="00374753">
        <w:rPr>
          <w:rtl/>
        </w:rPr>
        <w:t xml:space="preserve"> </w:t>
      </w:r>
      <w:r w:rsidRPr="00784950">
        <w:rPr>
          <w:rtl/>
        </w:rPr>
        <w:t>נבחנת</w:t>
      </w:r>
      <w:r w:rsidR="00374753">
        <w:rPr>
          <w:rtl/>
        </w:rPr>
        <w:t xml:space="preserve"> </w:t>
      </w:r>
      <w:r w:rsidRPr="00784950">
        <w:rPr>
          <w:rtl/>
        </w:rPr>
        <w:t>דווקא</w:t>
      </w:r>
      <w:r w:rsidR="00374753">
        <w:rPr>
          <w:rtl/>
        </w:rPr>
        <w:t xml:space="preserve"> </w:t>
      </w:r>
      <w:r w:rsidRPr="00784950">
        <w:rPr>
          <w:rtl/>
        </w:rPr>
        <w:t>במצבים</w:t>
      </w:r>
      <w:r w:rsidR="00374753">
        <w:rPr>
          <w:rtl/>
        </w:rPr>
        <w:t xml:space="preserve"> </w:t>
      </w:r>
      <w:r w:rsidRPr="00784950">
        <w:rPr>
          <w:rtl/>
        </w:rPr>
        <w:t>קשים.</w:t>
      </w:r>
      <w:r w:rsidR="00374753">
        <w:rPr>
          <w:rtl/>
        </w:rPr>
        <w:t xml:space="preserve"> </w:t>
      </w:r>
      <w:r w:rsidRPr="00784950">
        <w:rPr>
          <w:rtl/>
        </w:rPr>
        <w:t>אז מתגלה מנהיגות אמיתית, מנהיגות שיש לה</w:t>
      </w:r>
      <w:r w:rsidR="00374753">
        <w:rPr>
          <w:rtl/>
        </w:rPr>
        <w:t xml:space="preserve"> </w:t>
      </w:r>
      <w:r w:rsidRPr="00784950">
        <w:rPr>
          <w:rtl/>
        </w:rPr>
        <w:t>בסיס, שיש לה שורשים, ולא כאשר המצב שפיר.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שמנהיגות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לגלות</w:t>
      </w:r>
      <w:r w:rsidR="00374753">
        <w:rPr>
          <w:rtl/>
        </w:rPr>
        <w:t xml:space="preserve"> </w:t>
      </w:r>
      <w:r w:rsidRPr="00784950">
        <w:rPr>
          <w:rtl/>
        </w:rPr>
        <w:t>בעת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</w:t>
      </w:r>
      <w:r w:rsidRPr="00784950">
        <w:rPr>
          <w:rtl/>
        </w:rPr>
        <w:t>הוא דוגמה אישית. המנהיגות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מבקשת</w:t>
      </w:r>
      <w:r w:rsidR="00374753">
        <w:rPr>
          <w:rtl/>
        </w:rPr>
        <w:t xml:space="preserve"> </w:t>
      </w:r>
      <w:r w:rsidRPr="00784950">
        <w:rPr>
          <w:rtl/>
        </w:rPr>
        <w:t>מאתנו,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הכנסת:</w:t>
      </w:r>
      <w:r w:rsidR="00374753">
        <w:rPr>
          <w:rtl/>
        </w:rPr>
        <w:t xml:space="preserve"> </w:t>
      </w:r>
      <w:r w:rsidRPr="00784950">
        <w:rPr>
          <w:rtl/>
        </w:rPr>
        <w:t>אל תחוקקו חוקים פרטיים. היא מבקשת</w:t>
      </w:r>
      <w:r w:rsidR="00374753">
        <w:rPr>
          <w:rtl/>
        </w:rPr>
        <w:t xml:space="preserve"> </w:t>
      </w:r>
      <w:r w:rsidRPr="00784950">
        <w:rPr>
          <w:rtl/>
        </w:rPr>
        <w:t>מהנכים: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תבקשו כסף עכשיו. היא מבקשת מהמובטלים: אל תפגינו עכשיו. היא מבקשת</w:t>
      </w:r>
      <w:r w:rsidR="00374753">
        <w:rPr>
          <w:rtl/>
        </w:rPr>
        <w:t xml:space="preserve"> </w:t>
      </w:r>
      <w:r w:rsidRPr="00784950">
        <w:rPr>
          <w:rtl/>
        </w:rPr>
        <w:t>מכולם</w:t>
      </w:r>
      <w:r w:rsidR="00374753">
        <w:rPr>
          <w:rtl/>
        </w:rPr>
        <w:t xml:space="preserve"> </w:t>
      </w:r>
      <w:r w:rsidRPr="00784950">
        <w:rPr>
          <w:rtl/>
        </w:rPr>
        <w:t>לחסוך,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היא עושה? איזו דוגמה אישית היא נותנת? דווקא בימים כאלה היא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לומר: יש 27 שרים, כצעד ראשון, כדי להמחיש את מצב החירום, אני מבטלת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המשרדים</w:t>
      </w:r>
      <w:r w:rsidR="00374753">
        <w:rPr>
          <w:rtl/>
        </w:rPr>
        <w:t xml:space="preserve"> </w:t>
      </w:r>
      <w:r w:rsidRPr="00784950">
        <w:rPr>
          <w:rtl/>
        </w:rPr>
        <w:t>של השרים בלי תיק. 30 מיליון היו חוסכים, וב</w:t>
      </w:r>
      <w:r w:rsidR="00374753">
        <w:rPr>
          <w:rtl/>
        </w:rPr>
        <w:t>-</w:t>
      </w:r>
      <w:r w:rsidRPr="00784950">
        <w:rPr>
          <w:rtl/>
        </w:rPr>
        <w:t>30 המיליון האלה יכולנו</w:t>
      </w:r>
      <w:r w:rsidR="00374753">
        <w:rPr>
          <w:rtl/>
        </w:rPr>
        <w:t xml:space="preserve"> </w:t>
      </w:r>
      <w:r w:rsidRPr="00784950">
        <w:rPr>
          <w:rtl/>
        </w:rPr>
        <w:t>להגדיל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מעגל</w:t>
      </w:r>
      <w:r w:rsidR="00374753">
        <w:rPr>
          <w:rtl/>
        </w:rPr>
        <w:t xml:space="preserve"> 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הנכים המקבלים קצבה לפי דוח פרופסור אור</w:t>
      </w:r>
      <w:r w:rsidR="00374753">
        <w:rPr>
          <w:rtl/>
        </w:rPr>
        <w:t>-</w:t>
      </w:r>
      <w:r w:rsidRPr="00784950">
        <w:rPr>
          <w:rtl/>
        </w:rPr>
        <w:t>נוי, שעד היום</w:t>
      </w:r>
      <w:r w:rsidR="00374753">
        <w:rPr>
          <w:rtl/>
        </w:rPr>
        <w:t xml:space="preserve"> </w:t>
      </w:r>
      <w:r w:rsidRPr="00784950">
        <w:rPr>
          <w:rtl/>
        </w:rPr>
        <w:t>ממשלת ישראל לא מיישמת אותו, אף שחלפו שנתיים. זאת דוגמה אחת.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שנייה:</w:t>
      </w:r>
      <w:r w:rsidR="00374753">
        <w:rPr>
          <w:rtl/>
        </w:rPr>
        <w:t xml:space="preserve"> </w:t>
      </w:r>
      <w:r w:rsidRPr="00784950">
        <w:rPr>
          <w:rtl/>
        </w:rPr>
        <w:t>משנה לנגיד. זה נכון שבחוק כתוב, שלנגיד בנק ישראל יהיה משנה</w:t>
      </w:r>
      <w:r w:rsidR="00374753">
        <w:rPr>
          <w:rtl/>
        </w:rPr>
        <w:t xml:space="preserve"> </w:t>
      </w:r>
      <w:r w:rsidRPr="00784950">
        <w:rPr>
          <w:rtl/>
        </w:rPr>
        <w:t>אחד או יותר. עד היום לא היה משנה, והכול התנהל כשורה והכול היה בסדר. והנה מישהו</w:t>
      </w:r>
      <w:r w:rsidR="00374753">
        <w:rPr>
          <w:rtl/>
        </w:rPr>
        <w:t xml:space="preserve"> </w:t>
      </w:r>
      <w:r w:rsidRPr="00784950">
        <w:rPr>
          <w:rtl/>
        </w:rPr>
        <w:t>עתר</w:t>
      </w:r>
      <w:r w:rsidR="00374753">
        <w:rPr>
          <w:rtl/>
        </w:rPr>
        <w:t xml:space="preserve"> </w:t>
      </w:r>
      <w:r w:rsidRPr="00784950">
        <w:rPr>
          <w:rtl/>
        </w:rPr>
        <w:t>לבג"ץ וביקש למנות משנה, ואומנם בג"ץ קבע שיש צורך למנות משנה. אם החוק קבע,</w:t>
      </w:r>
      <w:r w:rsidR="00374753">
        <w:rPr>
          <w:rtl/>
        </w:rPr>
        <w:t xml:space="preserve"> </w:t>
      </w:r>
      <w:r w:rsidRPr="00784950">
        <w:rPr>
          <w:rtl/>
        </w:rPr>
        <w:t>ממנים</w:t>
      </w:r>
      <w:r w:rsidR="00374753">
        <w:rPr>
          <w:rtl/>
        </w:rPr>
        <w:t xml:space="preserve"> </w:t>
      </w:r>
      <w:r w:rsidRPr="00784950">
        <w:rPr>
          <w:rtl/>
        </w:rPr>
        <w:t>משנה.</w:t>
      </w:r>
      <w:r w:rsidR="00374753">
        <w:rPr>
          <w:rtl/>
        </w:rPr>
        <w:t xml:space="preserve"> </w:t>
      </w:r>
      <w:r w:rsidRPr="00784950">
        <w:rPr>
          <w:rtl/>
        </w:rPr>
        <w:t>אבל למה למנות שני משנים? משום ששר האוצר לא מסכים ש</w:t>
      </w:r>
      <w:r w:rsidR="00374753">
        <w:rPr>
          <w:rtl/>
        </w:rPr>
        <w:t>-</w:t>
      </w:r>
      <w:r w:rsidRPr="00784950">
        <w:t>X</w:t>
      </w:r>
      <w:r w:rsidRPr="00784950">
        <w:rPr>
          <w:rtl/>
        </w:rPr>
        <w:t xml:space="preserve"> יהיה משנה,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הוא מקורב לנגיד, והנגיד לא מסכים ש</w:t>
      </w:r>
      <w:r w:rsidR="00374753">
        <w:rPr>
          <w:rtl/>
        </w:rPr>
        <w:t>-</w:t>
      </w:r>
      <w:r w:rsidRPr="00784950">
        <w:t>Y</w:t>
      </w:r>
      <w:r w:rsidRPr="00784950">
        <w:rPr>
          <w:rtl/>
        </w:rPr>
        <w:t xml:space="preserve"> יהיה משנה, משום שהוא מקורב לשר האוצר.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עושים?</w:t>
      </w:r>
      <w:r w:rsidR="00374753">
        <w:rPr>
          <w:rtl/>
        </w:rPr>
        <w:t xml:space="preserve"> </w:t>
      </w:r>
      <w:r w:rsidRPr="00784950">
        <w:rPr>
          <w:rtl/>
        </w:rPr>
        <w:t>מתפשרים,</w:t>
      </w:r>
      <w:r w:rsidR="00374753">
        <w:rPr>
          <w:rtl/>
        </w:rPr>
        <w:t xml:space="preserve"> </w:t>
      </w:r>
      <w:r w:rsidRPr="00784950">
        <w:rPr>
          <w:rtl/>
        </w:rPr>
        <w:t>ממנים</w:t>
      </w:r>
      <w:r w:rsidR="00374753">
        <w:rPr>
          <w:rtl/>
        </w:rPr>
        <w:t xml:space="preserve"> </w:t>
      </w:r>
      <w:r w:rsidRPr="00784950">
        <w:rPr>
          <w:rtl/>
        </w:rPr>
        <w:t>שני משנים, אחד מתוך בנק ישראל והאחר מחוץ לבנק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וזאת לא עלות של 5</w:t>
      </w:r>
      <w:r w:rsidR="00503761">
        <w:rPr>
          <w:rFonts w:hint="cs"/>
          <w:rtl/>
        </w:rPr>
        <w:t>-</w:t>
      </w:r>
      <w:r w:rsidRPr="00784950">
        <w:rPr>
          <w:rtl/>
        </w:rPr>
        <w:t>3 מיליונים? זה משנה לנגיד ועוד עוזרים ופקידים.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דוגמה שנייה לחוסר הדוגמה שנותנת המנהיגות הכלכלית שלנו.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אחרונה: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מחצית</w:t>
      </w:r>
      <w:r w:rsidR="00374753">
        <w:rPr>
          <w:rtl/>
        </w:rPr>
        <w:t xml:space="preserve"> </w:t>
      </w:r>
      <w:r w:rsidRPr="00784950">
        <w:rPr>
          <w:rtl/>
        </w:rPr>
        <w:t>הממשלה נמצאת היום בארצות</w:t>
      </w:r>
      <w:r w:rsidR="00374753">
        <w:rPr>
          <w:rtl/>
        </w:rPr>
        <w:t>-</w:t>
      </w:r>
      <w:r w:rsidRPr="00784950">
        <w:rPr>
          <w:rtl/>
        </w:rPr>
        <w:t>הברית, אם לא יותר.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הציבור יודע, שעלות הנסיעה של שר לארצות</w:t>
      </w:r>
      <w:r w:rsidR="00374753">
        <w:rPr>
          <w:rtl/>
        </w:rPr>
        <w:t>-</w:t>
      </w:r>
      <w:r w:rsidRPr="00784950">
        <w:rPr>
          <w:rtl/>
        </w:rPr>
        <w:t xml:space="preserve">הברית או למקום אחר במדינות העולם </w:t>
      </w:r>
      <w:r w:rsidR="00374753">
        <w:rPr>
          <w:rtl/>
        </w:rPr>
        <w:t xml:space="preserve">–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אצלנו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מטיילים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מכוש ועד הודו </w:t>
      </w:r>
      <w:r w:rsidR="00374753">
        <w:rPr>
          <w:rtl/>
        </w:rPr>
        <w:t>–</w:t>
      </w:r>
      <w:r w:rsidRPr="00784950">
        <w:rPr>
          <w:rtl/>
        </w:rPr>
        <w:t xml:space="preserve"> היא עלות ענקית, של עשרות אלפי דולרים?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נוסע</w:t>
      </w:r>
      <w:r w:rsidR="00374753">
        <w:rPr>
          <w:rtl/>
        </w:rPr>
        <w:t xml:space="preserve"> </w:t>
      </w:r>
      <w:r w:rsidRPr="00784950">
        <w:rPr>
          <w:rtl/>
        </w:rPr>
        <w:t>לבדו, אלא עם עוזרים ועם יועצים וכו'. האם לא היה נכון</w:t>
      </w:r>
      <w:r w:rsidR="00374753">
        <w:rPr>
          <w:rtl/>
        </w:rPr>
        <w:t xml:space="preserve"> </w:t>
      </w:r>
      <w:r w:rsidRPr="00784950">
        <w:rPr>
          <w:rtl/>
        </w:rPr>
        <w:t>בתקופה</w:t>
      </w:r>
      <w:r w:rsidR="00374753">
        <w:rPr>
          <w:rtl/>
        </w:rPr>
        <w:t xml:space="preserve"> </w:t>
      </w:r>
      <w:r w:rsidRPr="00784950">
        <w:rPr>
          <w:rtl/>
        </w:rPr>
        <w:t>כזאת,</w:t>
      </w:r>
      <w:r w:rsidR="00374753">
        <w:rPr>
          <w:rtl/>
        </w:rPr>
        <w:t xml:space="preserve"> </w:t>
      </w:r>
      <w:r w:rsidRPr="00784950">
        <w:rPr>
          <w:rtl/>
        </w:rPr>
        <w:t>בשעת</w:t>
      </w:r>
      <w:r w:rsidR="00374753">
        <w:rPr>
          <w:rtl/>
        </w:rPr>
        <w:t xml:space="preserve"> </w:t>
      </w:r>
      <w:r w:rsidRPr="00784950">
        <w:rPr>
          <w:rtl/>
        </w:rPr>
        <w:t>חירום</w:t>
      </w:r>
      <w:r w:rsidR="00374753">
        <w:rPr>
          <w:rtl/>
        </w:rPr>
        <w:t xml:space="preserve"> </w:t>
      </w:r>
      <w:r w:rsidRPr="00784950">
        <w:rPr>
          <w:rtl/>
        </w:rPr>
        <w:t>כלכלית,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שאומר שר האוצר, לתת דוגמה אישית לפני</w:t>
      </w:r>
      <w:r w:rsidR="00374753">
        <w:rPr>
          <w:rtl/>
        </w:rPr>
        <w:t xml:space="preserve"> </w:t>
      </w:r>
      <w:r w:rsidRPr="00784950">
        <w:rPr>
          <w:rtl/>
        </w:rPr>
        <w:t>שמבקשים גם מאתנו וגם מהציבור לחסוך?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חבר הכנסת משעני.</w:t>
      </w:r>
      <w:r w:rsidR="00374753">
        <w:rPr>
          <w:rtl/>
        </w:rPr>
        <w:t xml:space="preserve"> </w:t>
      </w:r>
      <w:r w:rsidRPr="00784950">
        <w:rPr>
          <w:rtl/>
        </w:rPr>
        <w:t>חבר הכנסת אבשלום וילן,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ועדת הכספים אישרה לפני שעה קלה את חוק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הקטע המעניין ביותר הפעם בחוק התקציב, אדוני היושב</w:t>
      </w:r>
      <w:r w:rsidR="00374753">
        <w:rPr>
          <w:rtl/>
        </w:rPr>
        <w:t>-</w:t>
      </w:r>
      <w:r w:rsidRPr="00784950">
        <w:rPr>
          <w:rtl/>
        </w:rPr>
        <w:t>ראש, 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העובדה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לא זכה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זכיתי להצביע, משום שניהלתי באותה עת ישיבה אחרת, עם מפכ"ל המשטרה,</w:t>
      </w:r>
      <w:r w:rsidR="00374753">
        <w:rPr>
          <w:rtl/>
        </w:rPr>
        <w:t xml:space="preserve"> </w:t>
      </w:r>
      <w:r w:rsidRPr="00784950">
        <w:rPr>
          <w:rtl/>
        </w:rPr>
        <w:t>והתנצלתי</w:t>
      </w:r>
      <w:r w:rsidR="00374753">
        <w:rPr>
          <w:rtl/>
        </w:rPr>
        <w:t xml:space="preserve"> </w:t>
      </w:r>
      <w:r w:rsidRPr="00784950">
        <w:rPr>
          <w:rtl/>
        </w:rPr>
        <w:t>מראש.</w:t>
      </w:r>
      <w:r w:rsidR="00374753">
        <w:rPr>
          <w:rtl/>
        </w:rPr>
        <w:t xml:space="preserve"> </w:t>
      </w:r>
      <w:r w:rsidRPr="00784950">
        <w:rPr>
          <w:rtl/>
        </w:rPr>
        <w:t>אבל קיבלתי דיווח מלא, ומכאן אני ארד שוב לוועדת הכספים בניסיון</w:t>
      </w:r>
      <w:r w:rsidR="00374753">
        <w:rPr>
          <w:rtl/>
        </w:rPr>
        <w:t xml:space="preserve"> </w:t>
      </w:r>
      <w:r w:rsidRPr="00784950">
        <w:rPr>
          <w:rtl/>
        </w:rPr>
        <w:t>לגבש</w:t>
      </w:r>
      <w:r w:rsidR="00374753">
        <w:rPr>
          <w:rtl/>
        </w:rPr>
        <w:t xml:space="preserve"> </w:t>
      </w:r>
      <w:r w:rsidRPr="00784950">
        <w:rPr>
          <w:rtl/>
        </w:rPr>
        <w:t>פתרון מוסכם בנושא הסטודנטים, שוועדת הכספים כולה תביא הצעה פה</w:t>
      </w:r>
      <w:r w:rsidR="00374753">
        <w:rPr>
          <w:rtl/>
        </w:rPr>
        <w:t>-</w:t>
      </w:r>
      <w:r w:rsidRPr="00784950">
        <w:rPr>
          <w:rtl/>
        </w:rPr>
        <w:t>אחד למליאה,</w:t>
      </w:r>
      <w:r w:rsidR="00374753">
        <w:rPr>
          <w:rtl/>
        </w:rPr>
        <w:t xml:space="preserve"> </w:t>
      </w:r>
      <w:r w:rsidRPr="00784950">
        <w:rPr>
          <w:rtl/>
        </w:rPr>
        <w:t>מתוך מטרה לפתור את המשבר בנושא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לך, אדוני היושב</w:t>
      </w:r>
      <w:r w:rsidR="00374753">
        <w:rPr>
          <w:rtl/>
        </w:rPr>
        <w:t>-</w:t>
      </w:r>
      <w:r w:rsidRPr="00784950">
        <w:rPr>
          <w:rtl/>
        </w:rPr>
        <w:t>ראש, שהשנה זו הפעם הראשונה שהוכנסו לבסיס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ההתחייבויות</w:t>
      </w:r>
      <w:r w:rsidR="00374753">
        <w:rPr>
          <w:rtl/>
        </w:rPr>
        <w:t xml:space="preserve"> </w:t>
      </w:r>
      <w:r w:rsidRPr="00784950">
        <w:rPr>
          <w:rtl/>
        </w:rPr>
        <w:t>ששר</w:t>
      </w:r>
      <w:r w:rsidR="00374753">
        <w:rPr>
          <w:rtl/>
        </w:rPr>
        <w:t xml:space="preserve"> </w:t>
      </w:r>
      <w:r w:rsidRPr="00784950">
        <w:rPr>
          <w:rtl/>
        </w:rPr>
        <w:t>האוצר נותן פה, מעל הדוכן הזה, בטרם אישור התקציב,</w:t>
      </w:r>
      <w:r w:rsidR="00374753">
        <w:rPr>
          <w:rtl/>
        </w:rPr>
        <w:t xml:space="preserve"> </w:t>
      </w:r>
      <w:r w:rsidRPr="00784950">
        <w:rPr>
          <w:rtl/>
        </w:rPr>
        <w:t>למפלגות החרדיות והדתיות.</w:t>
      </w:r>
      <w:r w:rsidR="00374753">
        <w:rPr>
          <w:rtl/>
        </w:rPr>
        <w:t xml:space="preserve"> </w:t>
      </w:r>
      <w:r w:rsidRPr="00784950">
        <w:rPr>
          <w:rtl/>
        </w:rPr>
        <w:t>לכאורה מה נכון יותר מכך שכל הכספים האלה ייכנסו לבסיס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ובא</w:t>
      </w:r>
      <w:r w:rsidR="00374753">
        <w:rPr>
          <w:rtl/>
        </w:rPr>
        <w:t xml:space="preserve"> </w:t>
      </w:r>
      <w:r w:rsidRPr="00784950">
        <w:rPr>
          <w:rtl/>
        </w:rPr>
        <w:t>לציון</w:t>
      </w:r>
      <w:r w:rsidR="00374753">
        <w:rPr>
          <w:rtl/>
        </w:rPr>
        <w:t xml:space="preserve"> </w:t>
      </w:r>
      <w:r w:rsidRPr="00784950">
        <w:rPr>
          <w:rtl/>
        </w:rPr>
        <w:t>גואל?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הדיונים מעתה ולהבא ייערכו אך ורק במסגרת התקציב</w:t>
      </w:r>
      <w:r w:rsidR="00374753">
        <w:rPr>
          <w:rtl/>
        </w:rPr>
        <w:t xml:space="preserve"> </w:t>
      </w:r>
      <w:r w:rsidRPr="00784950">
        <w:rPr>
          <w:rtl/>
        </w:rPr>
        <w:t>ותיפסק הסחטנות הפוליטית.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כולנו</w:t>
      </w:r>
      <w:r w:rsidR="00374753">
        <w:rPr>
          <w:rtl/>
        </w:rPr>
        <w:t xml:space="preserve"> </w:t>
      </w:r>
      <w:r w:rsidRPr="00784950">
        <w:rPr>
          <w:rtl/>
        </w:rPr>
        <w:t>זוכרים את התמונות המבישות מתחילת שנות ה</w:t>
      </w:r>
      <w:r w:rsidR="00374753">
        <w:rPr>
          <w:rtl/>
        </w:rPr>
        <w:t>-</w:t>
      </w:r>
      <w:r w:rsidRPr="00784950">
        <w:rPr>
          <w:rtl/>
        </w:rPr>
        <w:t>80, כאשר על הפרק היו כספים</w:t>
      </w:r>
      <w:r w:rsidR="00374753">
        <w:rPr>
          <w:rtl/>
        </w:rPr>
        <w:t xml:space="preserve"> </w:t>
      </w:r>
      <w:r w:rsidRPr="00784950">
        <w:rPr>
          <w:rtl/>
        </w:rPr>
        <w:t>ייחודיים.</w:t>
      </w:r>
      <w:r w:rsidR="00374753">
        <w:rPr>
          <w:rtl/>
        </w:rPr>
        <w:t xml:space="preserve"> </w:t>
      </w:r>
      <w:r w:rsidRPr="00784950">
        <w:rPr>
          <w:rtl/>
        </w:rPr>
        <w:t>בעונת התקציב, בסוף חודש דצמבר, היו מסתובבים השדלנים למיניהם, ומלאכת</w:t>
      </w:r>
      <w:r w:rsidR="00374753">
        <w:rPr>
          <w:rtl/>
        </w:rPr>
        <w:t xml:space="preserve"> </w:t>
      </w:r>
      <w:r w:rsidRPr="00784950">
        <w:rPr>
          <w:rtl/>
        </w:rPr>
        <w:t>הסחיטה</w:t>
      </w:r>
      <w:r w:rsidR="00374753">
        <w:rPr>
          <w:rtl/>
        </w:rPr>
        <w:t xml:space="preserve"> </w:t>
      </w:r>
      <w:r w:rsidRPr="00784950">
        <w:rPr>
          <w:rtl/>
        </w:rPr>
        <w:t>היתה בעיצומה. ועדת הכספים היתה מתכנסת וחוזרת ומאשרת כספים ייחודיים לכל</w:t>
      </w:r>
      <w:r w:rsidR="00374753">
        <w:rPr>
          <w:rtl/>
        </w:rPr>
        <w:t xml:space="preserve"> </w:t>
      </w:r>
      <w:r w:rsidRPr="00784950">
        <w:rPr>
          <w:rtl/>
        </w:rPr>
        <w:t>המרבה</w:t>
      </w:r>
      <w:r w:rsidR="00374753">
        <w:rPr>
          <w:rtl/>
        </w:rPr>
        <w:t xml:space="preserve"> </w:t>
      </w:r>
      <w:r w:rsidRPr="00784950">
        <w:rPr>
          <w:rtl/>
        </w:rPr>
        <w:t>במחיר.</w:t>
      </w:r>
      <w:r w:rsidR="00374753">
        <w:rPr>
          <w:rtl/>
        </w:rPr>
        <w:t xml:space="preserve"> </w:t>
      </w:r>
      <w:r w:rsidRPr="00784950">
        <w:rPr>
          <w:rtl/>
        </w:rPr>
        <w:t>החליטו</w:t>
      </w:r>
      <w:r w:rsidR="00374753">
        <w:rPr>
          <w:rtl/>
        </w:rPr>
        <w:t xml:space="preserve"> </w:t>
      </w:r>
      <w:r w:rsidRPr="00784950">
        <w:rPr>
          <w:rtl/>
        </w:rPr>
        <w:t>להפסיק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התופעה</w:t>
      </w:r>
      <w:r w:rsidR="00374753">
        <w:rPr>
          <w:rtl/>
        </w:rPr>
        <w:t xml:space="preserve"> </w:t>
      </w:r>
      <w:r w:rsidRPr="00784950">
        <w:rPr>
          <w:rtl/>
        </w:rPr>
        <w:t>הבזויה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והכניסו את כל הכספים</w:t>
      </w:r>
      <w:r w:rsidR="00374753">
        <w:rPr>
          <w:rtl/>
        </w:rPr>
        <w:t xml:space="preserve"> </w:t>
      </w:r>
      <w:r w:rsidRPr="00784950">
        <w:rPr>
          <w:rtl/>
        </w:rPr>
        <w:t>הייחודיים</w:t>
      </w:r>
      <w:r w:rsidR="00374753">
        <w:rPr>
          <w:rtl/>
        </w:rPr>
        <w:t xml:space="preserve"> </w:t>
      </w:r>
      <w:r w:rsidRPr="00784950">
        <w:rPr>
          <w:rtl/>
        </w:rPr>
        <w:t>לבסיס התקציב. וראה זה פלא, עברו כמה שנים ואותן מפלגות שנמצאות כלשון</w:t>
      </w:r>
      <w:r w:rsidR="00374753">
        <w:rPr>
          <w:rtl/>
        </w:rPr>
        <w:t xml:space="preserve"> </w:t>
      </w:r>
      <w:r w:rsidRPr="00784950">
        <w:rPr>
          <w:rtl/>
        </w:rPr>
        <w:t>מאזניים</w:t>
      </w:r>
      <w:r w:rsidR="00374753">
        <w:rPr>
          <w:rtl/>
        </w:rPr>
        <w:t xml:space="preserve"> </w:t>
      </w:r>
      <w:r w:rsidRPr="00784950">
        <w:rPr>
          <w:rtl/>
        </w:rPr>
        <w:t>קואליציונית</w:t>
      </w:r>
      <w:r w:rsidR="00374753">
        <w:rPr>
          <w:rtl/>
        </w:rPr>
        <w:t xml:space="preserve"> </w:t>
      </w:r>
      <w:r w:rsidRPr="00784950">
        <w:rPr>
          <w:rtl/>
        </w:rPr>
        <w:t>חזרו</w:t>
      </w:r>
      <w:r w:rsidR="00374753">
        <w:rPr>
          <w:rtl/>
        </w:rPr>
        <w:t xml:space="preserve"> </w:t>
      </w:r>
      <w:r w:rsidRPr="00784950">
        <w:rPr>
          <w:rtl/>
        </w:rPr>
        <w:t>לאותה</w:t>
      </w:r>
      <w:r w:rsidR="00374753">
        <w:rPr>
          <w:rtl/>
        </w:rPr>
        <w:t xml:space="preserve"> </w:t>
      </w:r>
      <w:r w:rsidRPr="00784950">
        <w:rPr>
          <w:rtl/>
        </w:rPr>
        <w:t>שיטה</w:t>
      </w:r>
      <w:r w:rsidR="00374753">
        <w:rPr>
          <w:rtl/>
        </w:rPr>
        <w:t xml:space="preserve"> </w:t>
      </w:r>
      <w:r w:rsidRPr="00784950">
        <w:rPr>
          <w:rtl/>
        </w:rPr>
        <w:t>נלוזה. הרי ברגע שבמקום כספים ייחודיים</w:t>
      </w:r>
      <w:r w:rsidR="00374753">
        <w:rPr>
          <w:rtl/>
        </w:rPr>
        <w:t xml:space="preserve"> </w:t>
      </w:r>
      <w:r w:rsidRPr="00784950">
        <w:rPr>
          <w:rtl/>
        </w:rPr>
        <w:t>דורשים הבטחות מחוץ לבסיס התקציב, ששר האוצר קורא אותן מעל במת הכנסת לפני ההצבעה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על התקציב </w:t>
      </w:r>
      <w:r w:rsidR="00374753">
        <w:rPr>
          <w:rtl/>
        </w:rPr>
        <w:t>–</w:t>
      </w:r>
      <w:r w:rsidRPr="00784950">
        <w:rPr>
          <w:rtl/>
        </w:rPr>
        <w:t xml:space="preserve"> מה זאת אם לא סחטנות פוליטית?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מאנשי</w:t>
      </w:r>
      <w:r w:rsidR="00374753">
        <w:rPr>
          <w:rtl/>
        </w:rPr>
        <w:t xml:space="preserve"> </w:t>
      </w:r>
      <w:r w:rsidRPr="00784950">
        <w:rPr>
          <w:rtl/>
        </w:rPr>
        <w:t>הזרמים</w:t>
      </w:r>
      <w:r w:rsidR="00374753">
        <w:rPr>
          <w:rtl/>
        </w:rPr>
        <w:t xml:space="preserve"> </w:t>
      </w:r>
      <w:r w:rsidRPr="00784950">
        <w:rPr>
          <w:rtl/>
        </w:rPr>
        <w:t>החרדיים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 את ההצדקה</w:t>
      </w:r>
      <w:r w:rsidR="00374753">
        <w:rPr>
          <w:rtl/>
        </w:rPr>
        <w:t xml:space="preserve"> </w:t>
      </w:r>
      <w:r w:rsidRPr="00784950">
        <w:rPr>
          <w:rtl/>
        </w:rPr>
        <w:t>האידיאולוגית</w:t>
      </w:r>
      <w:r w:rsidR="00374753">
        <w:rPr>
          <w:rtl/>
        </w:rPr>
        <w:t xml:space="preserve"> </w:t>
      </w:r>
      <w:r w:rsidRPr="00784950">
        <w:rPr>
          <w:rtl/>
        </w:rPr>
        <w:t>האומרת,</w:t>
      </w:r>
      <w:r w:rsidR="00374753">
        <w:rPr>
          <w:rtl/>
        </w:rPr>
        <w:t xml:space="preserve"> </w:t>
      </w:r>
      <w:r w:rsidRPr="00784950">
        <w:rPr>
          <w:rtl/>
        </w:rPr>
        <w:t>שאין שוויון בין מערכת החינוך שלהם למערכת החינוך הרגילה,</w:t>
      </w:r>
      <w:r w:rsidR="00374753">
        <w:rPr>
          <w:rtl/>
        </w:rPr>
        <w:t xml:space="preserve"> </w:t>
      </w:r>
      <w:r w:rsidRPr="00784950">
        <w:rPr>
          <w:rtl/>
        </w:rPr>
        <w:t>הממלכתית</w:t>
      </w:r>
      <w:r w:rsidR="00374753">
        <w:rPr>
          <w:rtl/>
        </w:rPr>
        <w:t xml:space="preserve"> </w:t>
      </w:r>
      <w:r w:rsidRPr="00784950">
        <w:rPr>
          <w:rtl/>
        </w:rPr>
        <w:t>והממלכתית</w:t>
      </w:r>
      <w:r w:rsidR="00374753">
        <w:rPr>
          <w:rtl/>
        </w:rPr>
        <w:t>-</w:t>
      </w:r>
      <w:r w:rsidRPr="00784950">
        <w:rPr>
          <w:rtl/>
        </w:rPr>
        <w:t>הדתית.</w:t>
      </w:r>
      <w:r w:rsidR="00374753">
        <w:rPr>
          <w:rtl/>
        </w:rPr>
        <w:t xml:space="preserve"> </w:t>
      </w:r>
      <w:r w:rsidRPr="00784950">
        <w:rPr>
          <w:rtl/>
        </w:rPr>
        <w:t>אמרתי,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הם צודקים, למען השוויון בין ילדי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יהודים, ערבים, חילונים, דתיים, חרדים </w:t>
      </w:r>
      <w:r w:rsidR="00374753">
        <w:rPr>
          <w:rtl/>
        </w:rPr>
        <w:t>–</w:t>
      </w:r>
      <w:r w:rsidRPr="00784950">
        <w:rPr>
          <w:rtl/>
        </w:rPr>
        <w:t xml:space="preserve"> הבה ונכניס הכול לבסיס התקציב,</w:t>
      </w:r>
      <w:r w:rsidR="00374753">
        <w:rPr>
          <w:rtl/>
        </w:rPr>
        <w:t xml:space="preserve"> </w:t>
      </w:r>
      <w:r w:rsidRPr="00784950">
        <w:rPr>
          <w:rtl/>
        </w:rPr>
        <w:t>אבל נקבע כלל מוסכם נוסף, שאין עוד תביעות חוץ</w:t>
      </w:r>
      <w:r w:rsidR="00374753">
        <w:rPr>
          <w:rtl/>
        </w:rPr>
        <w:t>-</w:t>
      </w:r>
      <w:r w:rsidRPr="00784950">
        <w:rPr>
          <w:rtl/>
        </w:rPr>
        <w:t>תקציביות בנושאים הללו. כלומר, אין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כזה שבשנה הבאה יבוא יעקב ליצמן כנציג הזרמים החרדיים, או נחום לנגנטל כנציג</w:t>
      </w:r>
      <w:r w:rsidR="00374753">
        <w:rPr>
          <w:rtl/>
        </w:rPr>
        <w:t xml:space="preserve"> </w:t>
      </w:r>
      <w:r w:rsidRPr="00784950">
        <w:rPr>
          <w:rtl/>
        </w:rPr>
        <w:t>המפד"ל,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אריה</w:t>
      </w:r>
      <w:r w:rsidR="00374753">
        <w:rPr>
          <w:rtl/>
        </w:rPr>
        <w:t xml:space="preserve"> </w:t>
      </w:r>
      <w:r w:rsidRPr="00784950">
        <w:rPr>
          <w:rtl/>
        </w:rPr>
        <w:t>דרעי</w:t>
      </w:r>
      <w:r w:rsidR="00374753">
        <w:rPr>
          <w:rtl/>
        </w:rPr>
        <w:t xml:space="preserve"> </w:t>
      </w:r>
      <w:r w:rsidRPr="00784950">
        <w:rPr>
          <w:rtl/>
        </w:rPr>
        <w:t>שישתחרר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אז מכלאו, ויגידו לראש הממשלה ולשר האוצר:</w:t>
      </w:r>
      <w:r w:rsidR="00374753">
        <w:rPr>
          <w:rtl/>
        </w:rPr>
        <w:t xml:space="preserve"> </w:t>
      </w: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בבסיס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נכנסו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קרוב ל</w:t>
      </w:r>
      <w:r w:rsidR="00374753">
        <w:rPr>
          <w:rtl/>
        </w:rPr>
        <w:t>-</w:t>
      </w:r>
      <w:r w:rsidRPr="00784950">
        <w:rPr>
          <w:rtl/>
        </w:rPr>
        <w:t>400 מיליון שקלים, אבל לנו יש תביעות</w:t>
      </w:r>
      <w:r w:rsidR="00374753">
        <w:rPr>
          <w:rtl/>
        </w:rPr>
        <w:t xml:space="preserve"> </w:t>
      </w:r>
      <w:r w:rsidRPr="00784950">
        <w:rPr>
          <w:rtl/>
        </w:rPr>
        <w:t>ספציפיות</w:t>
      </w:r>
      <w:r w:rsidR="00374753">
        <w:rPr>
          <w:rtl/>
        </w:rPr>
        <w:t xml:space="preserve"> </w:t>
      </w:r>
      <w:r w:rsidRPr="00784950">
        <w:rPr>
          <w:rtl/>
        </w:rPr>
        <w:t>נוספות מחוץ לתקציב, והן יוכרו באמצעות מכתב חדש. וזאת מדוע? משום שלנו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ברגע הנתון של ספירת הידיים בתקציב הקול ה</w:t>
      </w:r>
      <w:r w:rsidR="00374753">
        <w:rPr>
          <w:rtl/>
        </w:rPr>
        <w:t>-</w:t>
      </w:r>
      <w:r w:rsidRPr="00784950">
        <w:rPr>
          <w:rtl/>
        </w:rPr>
        <w:t>61 או ה</w:t>
      </w:r>
      <w:r w:rsidR="00374753">
        <w:rPr>
          <w:rtl/>
        </w:rPr>
        <w:t>-</w:t>
      </w:r>
      <w:r w:rsidRPr="00784950">
        <w:rPr>
          <w:rtl/>
        </w:rPr>
        <w:t>62.</w:t>
      </w:r>
      <w:r w:rsidR="00374753">
        <w:rPr>
          <w:rtl/>
        </w:rPr>
        <w:t xml:space="preserve"> </w:t>
      </w:r>
      <w:r w:rsidRPr="00784950">
        <w:rPr>
          <w:rtl/>
        </w:rPr>
        <w:t>ואז שיקול הדעת איננו</w:t>
      </w:r>
      <w:r w:rsidR="00374753">
        <w:rPr>
          <w:rtl/>
        </w:rPr>
        <w:t xml:space="preserve"> </w:t>
      </w:r>
      <w:r w:rsidRPr="00784950">
        <w:rPr>
          <w:rtl/>
        </w:rPr>
        <w:t>מה טוב למדינת ישראל, מהם היעדים הלאומיים, האם צריך להשקיע עכשיו בביטחון בתקופת</w:t>
      </w:r>
      <w:r w:rsidR="00374753">
        <w:rPr>
          <w:rtl/>
        </w:rPr>
        <w:t xml:space="preserve"> </w:t>
      </w:r>
      <w:r w:rsidRPr="00784950">
        <w:rPr>
          <w:rtl/>
        </w:rPr>
        <w:t>אינתיפאדה, האם צריך להשקיע בצמצום פערים חברתיים, האם צריך להשקיע עכשיו בתעסוקה</w:t>
      </w:r>
      <w:r w:rsidR="00374753">
        <w:rPr>
          <w:rtl/>
        </w:rPr>
        <w:t xml:space="preserve"> </w:t>
      </w:r>
      <w:r w:rsidRPr="00784950">
        <w:rPr>
          <w:rtl/>
        </w:rPr>
        <w:t>מקצועית,</w:t>
      </w:r>
      <w:r w:rsidR="00374753">
        <w:rPr>
          <w:rtl/>
        </w:rPr>
        <w:t xml:space="preserve"> </w:t>
      </w:r>
      <w:r w:rsidRPr="00784950">
        <w:rPr>
          <w:rtl/>
        </w:rPr>
        <w:t>ביצירת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עבודה, בכל אותם תחומים שתקציב מדינה מתמודד אתם.</w:t>
      </w:r>
      <w:r w:rsidR="00374753">
        <w:rPr>
          <w:rtl/>
        </w:rPr>
        <w:t xml:space="preserve"> </w:t>
      </w:r>
      <w:r w:rsidRPr="00784950">
        <w:rPr>
          <w:rtl/>
        </w:rPr>
        <w:t>לא;</w:t>
      </w:r>
      <w:r w:rsidR="00374753">
        <w:rPr>
          <w:rtl/>
        </w:rPr>
        <w:t xml:space="preserve"> </w:t>
      </w:r>
      <w:r w:rsidRPr="00784950">
        <w:rPr>
          <w:rtl/>
        </w:rPr>
        <w:t>סדר</w:t>
      </w:r>
      <w:r w:rsidR="00374753">
        <w:rPr>
          <w:rtl/>
        </w:rPr>
        <w:t xml:space="preserve"> </w:t>
      </w:r>
      <w:r w:rsidRPr="00784950">
        <w:rPr>
          <w:rtl/>
        </w:rPr>
        <w:t>העדיפויות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אז אחד, כמו תמיד: למי יש יותר כוח סחיטה.</w:t>
      </w:r>
      <w:r w:rsidR="00374753">
        <w:rPr>
          <w:rtl/>
        </w:rPr>
        <w:t xml:space="preserve"> </w:t>
      </w:r>
      <w:r w:rsidRPr="00784950">
        <w:rPr>
          <w:rtl/>
        </w:rPr>
        <w:t>כל אחד רואה את</w:t>
      </w:r>
      <w:r w:rsidR="00374753">
        <w:rPr>
          <w:rtl/>
        </w:rPr>
        <w:t xml:space="preserve"> </w:t>
      </w:r>
      <w:r w:rsidRPr="00784950">
        <w:rPr>
          <w:rtl/>
        </w:rPr>
        <w:t>האינטרס שלו, את הצד שלו, ואינו רואה את התמונה הכוללת.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נא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נוצרת</w:t>
      </w:r>
      <w:r w:rsidR="00374753">
        <w:rPr>
          <w:rtl/>
        </w:rPr>
        <w:t xml:space="preserve"> </w:t>
      </w:r>
      <w:r w:rsidRPr="00784950">
        <w:rPr>
          <w:rtl/>
        </w:rPr>
        <w:t>תמונה</w:t>
      </w:r>
      <w:r w:rsidR="00374753">
        <w:rPr>
          <w:rtl/>
        </w:rPr>
        <w:t xml:space="preserve"> </w:t>
      </w:r>
      <w:r w:rsidRPr="00784950">
        <w:rPr>
          <w:rtl/>
        </w:rPr>
        <w:t>מעוותת,</w:t>
      </w:r>
      <w:r w:rsidR="00374753">
        <w:rPr>
          <w:rtl/>
        </w:rPr>
        <w:t xml:space="preserve"> </w:t>
      </w:r>
      <w:r w:rsidRPr="00784950">
        <w:rPr>
          <w:rtl/>
        </w:rPr>
        <w:t>ולצערי הרב, כאשר שאלתי אתמול את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וכבודו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נוכח בחדר, האם כתוצאה מכך שמכניסים לבסיס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ההתחייבויות לחרדים ולזרמים הדתיים בא לציון גואל, ובשנה הבאה 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עולות עוד בקשות לכספים מחוץ למערכת, נעניתי בתשובה הפופולרית </w:t>
      </w:r>
      <w:r w:rsidR="00374753">
        <w:rPr>
          <w:rtl/>
        </w:rPr>
        <w:t>–</w:t>
      </w:r>
      <w:r w:rsidRPr="00784950">
        <w:rPr>
          <w:rtl/>
        </w:rPr>
        <w:t xml:space="preserve"> אני מתרגם את מה</w:t>
      </w:r>
      <w:r w:rsidR="00374753">
        <w:rPr>
          <w:rtl/>
        </w:rPr>
        <w:t xml:space="preserve"> </w:t>
      </w:r>
      <w:r w:rsidRPr="00784950">
        <w:rPr>
          <w:rtl/>
        </w:rPr>
        <w:t>ששמעתי</w:t>
      </w:r>
      <w:r w:rsidR="00374753">
        <w:rPr>
          <w:rtl/>
        </w:rPr>
        <w:t xml:space="preserve"> –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הבאה אלוהים גדול. רוצה לומר, פירוש רש"י, שאם בראש ועדת הכספים</w:t>
      </w:r>
      <w:r w:rsidR="00374753">
        <w:rPr>
          <w:rtl/>
        </w:rPr>
        <w:t xml:space="preserve"> </w:t>
      </w:r>
      <w:r w:rsidRPr="00784950">
        <w:rPr>
          <w:rtl/>
        </w:rPr>
        <w:t>יעמוד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חרדי, או אם לצורך הקול ה</w:t>
      </w:r>
      <w:r w:rsidR="00374753">
        <w:rPr>
          <w:rtl/>
        </w:rPr>
        <w:t>-</w:t>
      </w:r>
      <w:r w:rsidRPr="00784950">
        <w:rPr>
          <w:rtl/>
        </w:rPr>
        <w:t>61 יהיו חברי כנסת חרדים ודתיים לשון</w:t>
      </w:r>
      <w:r w:rsidR="00374753">
        <w:rPr>
          <w:rtl/>
        </w:rPr>
        <w:t xml:space="preserve"> </w:t>
      </w:r>
      <w:r w:rsidRPr="00784950">
        <w:rPr>
          <w:rtl/>
        </w:rPr>
        <w:t>המאזניים, הסחיטה והסחטנות יימשכו.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שואלים</w:t>
      </w:r>
      <w:r w:rsidR="00374753">
        <w:rPr>
          <w:rtl/>
        </w:rPr>
        <w:t xml:space="preserve"> </w:t>
      </w:r>
      <w:r w:rsidRPr="00784950">
        <w:rPr>
          <w:rtl/>
        </w:rPr>
        <w:t>אנשים,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ההסתה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יש תהום כזאת שהציבור</w:t>
      </w:r>
      <w:r w:rsidR="00374753">
        <w:rPr>
          <w:rtl/>
        </w:rPr>
        <w:t xml:space="preserve"> </w:t>
      </w:r>
      <w:r w:rsidRPr="00784950">
        <w:rPr>
          <w:rtl/>
        </w:rPr>
        <w:t>החילוני, החופשי, המסורתי והמאמין שונא שנאה עזה, מסוכנת, את החרדים על הרקע הזה.</w:t>
      </w:r>
      <w:r w:rsidR="00374753">
        <w:rPr>
          <w:rtl/>
        </w:rPr>
        <w:t xml:space="preserve"> </w:t>
      </w:r>
      <w:r w:rsidRPr="00784950">
        <w:rPr>
          <w:rtl/>
        </w:rPr>
        <w:t>הנה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התשובה, אדוני היושב</w:t>
      </w:r>
      <w:r w:rsidR="00374753">
        <w:rPr>
          <w:rtl/>
        </w:rPr>
        <w:t>-</w:t>
      </w:r>
      <w:r w:rsidRPr="00784950">
        <w:rPr>
          <w:rtl/>
        </w:rPr>
        <w:t>ראש. זה יהיה כל זמן שלא תבינו, שמוכרחים להיות סדר</w:t>
      </w:r>
      <w:r w:rsidR="00374753">
        <w:rPr>
          <w:rtl/>
        </w:rPr>
        <w:t xml:space="preserve"> </w:t>
      </w:r>
      <w:r w:rsidRPr="00784950">
        <w:rPr>
          <w:rtl/>
        </w:rPr>
        <w:t>עדיפויות</w:t>
      </w:r>
      <w:r w:rsidR="00374753">
        <w:rPr>
          <w:rtl/>
        </w:rPr>
        <w:t xml:space="preserve"> </w:t>
      </w:r>
      <w:r w:rsidRPr="00784950">
        <w:rPr>
          <w:rtl/>
        </w:rPr>
        <w:t>כולל וזכות שווה לכולם, ושסחיטה חרדית רק בגין העובדה שבלעדיכם אין רוב</w:t>
      </w:r>
      <w:r w:rsidR="00374753">
        <w:rPr>
          <w:rtl/>
        </w:rPr>
        <w:t xml:space="preserve"> </w:t>
      </w:r>
      <w:r w:rsidRPr="00784950">
        <w:rPr>
          <w:rtl/>
        </w:rPr>
        <w:t>לממשלה היא פסולה מעיקרה, היא מושחתת, היא מעוותת את סדרי התקציב, והיא גורמת שנה</w:t>
      </w:r>
      <w:r w:rsidR="00374753">
        <w:rPr>
          <w:rtl/>
        </w:rPr>
        <w:t xml:space="preserve"> </w:t>
      </w:r>
      <w:r w:rsidRPr="00784950">
        <w:rPr>
          <w:rtl/>
        </w:rPr>
        <w:t>אחרי שנה לשנאה ולריב אחים שאתם האחראים הישירים 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חוסניה</w:t>
      </w:r>
      <w:r w:rsidR="00374753">
        <w:rPr>
          <w:rtl/>
        </w:rPr>
        <w:t xml:space="preserve"> </w:t>
      </w:r>
      <w:r w:rsidRPr="00784950">
        <w:rPr>
          <w:rtl/>
        </w:rPr>
        <w:t>ג'בארה, בבקשה. לפני חברת הכנסת ג'בארה רשומים</w:t>
      </w:r>
      <w:r w:rsidR="00374753">
        <w:rPr>
          <w:rtl/>
        </w:rPr>
        <w:t xml:space="preserve"> </w:t>
      </w:r>
      <w:r w:rsidRPr="00784950">
        <w:rPr>
          <w:rtl/>
        </w:rPr>
        <w:t>אצלי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מוסי רז, שאיננו נוכח, חבר הכנסת שריד, שגם הוא איננו נוכח, חבר</w:t>
      </w:r>
      <w:r w:rsidR="00374753">
        <w:rPr>
          <w:rtl/>
        </w:rPr>
        <w:t xml:space="preserve"> </w:t>
      </w:r>
      <w:r w:rsidRPr="00784950">
        <w:rPr>
          <w:rtl/>
        </w:rPr>
        <w:t>הכנסת רן כהן וחברת הכנסת זהבה גלאון, שאינם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אילן גילאון הגיע</w:t>
      </w:r>
      <w:r w:rsidR="00374753">
        <w:rPr>
          <w:rtl/>
        </w:rPr>
        <w:t xml:space="preserve"> </w:t>
      </w:r>
      <w:r w:rsidRPr="00784950">
        <w:rPr>
          <w:rtl/>
        </w:rPr>
        <w:t>והוא ידבר. חשבתי שיש עכשיו ישיבה של סיעת מרצ, כי אתם רשומים על</w:t>
      </w:r>
      <w:r w:rsidR="00374753">
        <w:rPr>
          <w:rtl/>
        </w:rPr>
        <w:t>-</w:t>
      </w:r>
      <w:r w:rsidRPr="00784950">
        <w:rPr>
          <w:rtl/>
        </w:rPr>
        <w:t>פי הסדר.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ג'בארה, שלוש דקות, ואחרייך ידבר חבר הכנסת אמנון רובינשטיין.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הממשלה מפלה את המגזר הערבי בתקציבים שונים,</w:t>
      </w:r>
      <w:r w:rsidR="00374753">
        <w:rPr>
          <w:rtl/>
        </w:rPr>
        <w:t xml:space="preserve"> </w:t>
      </w:r>
      <w:r w:rsidRPr="00784950">
        <w:rPr>
          <w:rtl/>
        </w:rPr>
        <w:t>בכלל זה תקציב הפיתוח והתקציבים הרגילים המיועדים ליישובים הערביים.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ממשלות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הקימו ועדות שונות למען בדיקת הצרכים של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הערבי,</w:t>
      </w:r>
      <w:r w:rsidR="00374753">
        <w:rPr>
          <w:rtl/>
        </w:rPr>
        <w:t xml:space="preserve"> </w:t>
      </w:r>
      <w:r w:rsidRPr="00784950">
        <w:rPr>
          <w:rtl/>
        </w:rPr>
        <w:t>ובסופו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יצא מכך מאומה. </w:t>
      </w:r>
      <w:r w:rsidR="00374753" w:rsidRPr="00784950">
        <w:rPr>
          <w:rtl/>
        </w:rPr>
        <w:t>97</w:t>
      </w:r>
      <w:r w:rsidR="00374753">
        <w:rPr>
          <w:rtl/>
        </w:rPr>
        <w:t>%</w:t>
      </w:r>
      <w:r w:rsidRPr="00784950">
        <w:rPr>
          <w:rtl/>
        </w:rPr>
        <w:t xml:space="preserve"> מהיישובים הערביים נמצאים</w:t>
      </w:r>
      <w:r w:rsidR="00374753">
        <w:rPr>
          <w:rtl/>
        </w:rPr>
        <w:t xml:space="preserve"> </w:t>
      </w:r>
      <w:r w:rsidRPr="00784950">
        <w:rPr>
          <w:rtl/>
        </w:rPr>
        <w:t>בארבעת</w:t>
      </w:r>
      <w:r w:rsidR="00374753">
        <w:rPr>
          <w:rtl/>
        </w:rPr>
        <w:t xml:space="preserve"> </w:t>
      </w:r>
      <w:r w:rsidRPr="00784950">
        <w:rPr>
          <w:rtl/>
        </w:rPr>
        <w:t>האשכולות</w:t>
      </w:r>
      <w:r w:rsidR="00374753">
        <w:rPr>
          <w:rtl/>
        </w:rPr>
        <w:t xml:space="preserve"> </w:t>
      </w:r>
      <w:r w:rsidRPr="00784950">
        <w:rPr>
          <w:rtl/>
        </w:rPr>
        <w:t>הנמוכים</w:t>
      </w:r>
      <w:r w:rsidR="00374753">
        <w:rPr>
          <w:rtl/>
        </w:rPr>
        <w:t xml:space="preserve"> </w:t>
      </w:r>
      <w:r w:rsidRPr="00784950">
        <w:rPr>
          <w:rtl/>
        </w:rPr>
        <w:t>מבחינה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וחברתית.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>-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="00374753" w:rsidRPr="00784950">
        <w:rPr>
          <w:rtl/>
        </w:rPr>
        <w:t>70</w:t>
      </w:r>
      <w:r w:rsidR="00374753">
        <w:rPr>
          <w:rtl/>
        </w:rPr>
        <w:t>%–</w:t>
      </w:r>
      <w:r w:rsidR="00374753" w:rsidRPr="00784950">
        <w:rPr>
          <w:rtl/>
        </w:rPr>
        <w:t>80</w:t>
      </w:r>
      <w:r w:rsidR="00374753">
        <w:rPr>
          <w:rtl/>
        </w:rPr>
        <w:t xml:space="preserve">% </w:t>
      </w:r>
      <w:r w:rsidRPr="00784950">
        <w:rPr>
          <w:rtl/>
        </w:rPr>
        <w:t>ממוקדי</w:t>
      </w:r>
      <w:r w:rsidR="00374753">
        <w:rPr>
          <w:rtl/>
        </w:rPr>
        <w:t xml:space="preserve"> </w:t>
      </w:r>
      <w:r w:rsidRPr="00784950">
        <w:rPr>
          <w:rtl/>
        </w:rPr>
        <w:t>האבטלה, על</w:t>
      </w:r>
      <w:r w:rsidR="00374753">
        <w:rPr>
          <w:rtl/>
        </w:rPr>
        <w:t>-</w:t>
      </w:r>
      <w:r w:rsidRPr="00784950">
        <w:rPr>
          <w:rtl/>
        </w:rPr>
        <w:t>פי הנתונים המתפרסמים מדי חודש, נמצאים במגזר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תקציב 2002, אדוני היושב</w:t>
      </w:r>
      <w:r w:rsidR="00374753">
        <w:rPr>
          <w:rtl/>
        </w:rPr>
        <w:t>-</w:t>
      </w:r>
      <w:r w:rsidRPr="00784950">
        <w:rPr>
          <w:rtl/>
        </w:rPr>
        <w:t>ראש, אינו כולל החלטות שקיבלה הממשלה משנת 2000 ועד</w:t>
      </w:r>
      <w:r w:rsidR="00374753">
        <w:rPr>
          <w:rtl/>
        </w:rPr>
        <w:t xml:space="preserve"> </w:t>
      </w:r>
      <w:r w:rsidRPr="00784950">
        <w:rPr>
          <w:rtl/>
        </w:rPr>
        <w:t>היום.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איננו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הקצאת</w:t>
      </w:r>
      <w:r w:rsidR="00374753">
        <w:rPr>
          <w:rtl/>
        </w:rPr>
        <w:t xml:space="preserve"> </w:t>
      </w:r>
      <w:r w:rsidRPr="00784950">
        <w:rPr>
          <w:rtl/>
        </w:rPr>
        <w:t>50 מיליון שקלים לחיבור שמונת היישובים</w:t>
      </w:r>
      <w:r w:rsidR="00374753">
        <w:rPr>
          <w:rtl/>
        </w:rPr>
        <w:t xml:space="preserve"> </w:t>
      </w:r>
      <w:r w:rsidRPr="00784950">
        <w:rPr>
          <w:rtl/>
        </w:rPr>
        <w:t>שהוכרו</w:t>
      </w:r>
      <w:r w:rsidR="00374753">
        <w:rPr>
          <w:rtl/>
        </w:rPr>
        <w:t xml:space="preserve"> </w:t>
      </w:r>
      <w:r w:rsidRPr="00784950">
        <w:rPr>
          <w:rtl/>
        </w:rPr>
        <w:t>בצפון.</w:t>
      </w:r>
      <w:r w:rsidR="00374753">
        <w:rPr>
          <w:rtl/>
        </w:rPr>
        <w:t xml:space="preserve"> </w:t>
      </w:r>
      <w:r w:rsidRPr="00784950">
        <w:rPr>
          <w:rtl/>
        </w:rPr>
        <w:t>זאת היתה החלטת ממשלה מ</w:t>
      </w:r>
      <w:r w:rsidR="00374753">
        <w:rPr>
          <w:rtl/>
        </w:rPr>
        <w:t>-</w:t>
      </w:r>
      <w:r w:rsidRPr="00784950">
        <w:rPr>
          <w:rtl/>
        </w:rPr>
        <w:t>1996, אדוני היושב</w:t>
      </w:r>
      <w:r w:rsidR="00374753">
        <w:rPr>
          <w:rtl/>
        </w:rPr>
        <w:t>-</w:t>
      </w:r>
      <w:r w:rsidRPr="00784950">
        <w:rPr>
          <w:rtl/>
        </w:rPr>
        <w:t>ראש. התקציב אינו כולל</w:t>
      </w:r>
      <w:r w:rsidR="00374753">
        <w:rPr>
          <w:rtl/>
        </w:rPr>
        <w:t xml:space="preserve"> </w:t>
      </w:r>
      <w:r w:rsidRPr="00784950">
        <w:rPr>
          <w:rtl/>
        </w:rPr>
        <w:t>הקצאת</w:t>
      </w:r>
      <w:r w:rsidR="00374753">
        <w:rPr>
          <w:rtl/>
        </w:rPr>
        <w:t xml:space="preserve"> </w:t>
      </w:r>
      <w:r w:rsidRPr="00784950">
        <w:rPr>
          <w:rtl/>
        </w:rPr>
        <w:t>560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ליישום</w:t>
      </w:r>
      <w:r w:rsidR="00374753">
        <w:rPr>
          <w:rtl/>
        </w:rPr>
        <w:t xml:space="preserve"> </w:t>
      </w:r>
      <w:r w:rsidRPr="00784950">
        <w:rPr>
          <w:rtl/>
        </w:rPr>
        <w:t>המלצות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לבדיקת מצב היישובים הערביים</w:t>
      </w:r>
      <w:r w:rsidR="00374753">
        <w:rPr>
          <w:rtl/>
        </w:rPr>
        <w:t xml:space="preserve"> </w:t>
      </w:r>
      <w:r w:rsidRPr="00784950">
        <w:rPr>
          <w:rtl/>
        </w:rPr>
        <w:t>הבדואיים</w:t>
      </w:r>
      <w:r w:rsidR="00374753">
        <w:rPr>
          <w:rtl/>
        </w:rPr>
        <w:t xml:space="preserve"> </w:t>
      </w:r>
      <w:r w:rsidRPr="00784950">
        <w:rPr>
          <w:rtl/>
        </w:rPr>
        <w:t>בצפון.</w:t>
      </w:r>
      <w:r w:rsidR="00374753">
        <w:rPr>
          <w:rtl/>
        </w:rPr>
        <w:t xml:space="preserve"> </w:t>
      </w:r>
      <w:r w:rsidRPr="00784950">
        <w:rPr>
          <w:rtl/>
        </w:rPr>
        <w:t>זו החלטת ממשלה מ</w:t>
      </w:r>
      <w:r w:rsidR="00374753">
        <w:rPr>
          <w:rtl/>
        </w:rPr>
        <w:t>-</w:t>
      </w:r>
      <w:r w:rsidRPr="00784950">
        <w:rPr>
          <w:rtl/>
        </w:rPr>
        <w:t>1998. תקציב 2002 גם אינו כולל הקצאת מיליארד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ליישום תוכנית פיתוח ליישובים הערביים בגליל, בסך הכול 4 מיליארדי שקל</w:t>
      </w:r>
      <w:r w:rsidR="00374753">
        <w:rPr>
          <w:rtl/>
        </w:rPr>
        <w:t xml:space="preserve"> </w:t>
      </w:r>
      <w:r w:rsidRPr="00784950">
        <w:rPr>
          <w:rtl/>
        </w:rPr>
        <w:t>בארבע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שהובטחו</w:t>
      </w:r>
      <w:r w:rsidR="00374753">
        <w:rPr>
          <w:rtl/>
        </w:rPr>
        <w:t xml:space="preserve"> </w:t>
      </w:r>
      <w:r w:rsidRPr="00784950">
        <w:rPr>
          <w:rtl/>
        </w:rPr>
        <w:t>בזמן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ברק,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אוקטובר 2000,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הקצאת 300 מיליון שקלים להשלמת יישום תוכנית פיתוח מערכת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הערבי, בהתאם לתוכניות חומש שהוכנו במשרד החינוך בזמנו של השר יוסי שריד.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2002 אינו כולל סיום תקצוב תוכנית פיתוח ליישובים</w:t>
      </w:r>
      <w:r w:rsidR="00374753">
        <w:rPr>
          <w:rtl/>
        </w:rPr>
        <w:t xml:space="preserve"> </w:t>
      </w:r>
      <w:r w:rsidRPr="00784950">
        <w:rPr>
          <w:rtl/>
        </w:rPr>
        <w:t>המוכרים</w:t>
      </w:r>
      <w:r w:rsidR="00374753">
        <w:rPr>
          <w:rtl/>
        </w:rPr>
        <w:t xml:space="preserve"> </w:t>
      </w:r>
      <w:r w:rsidRPr="00784950">
        <w:rPr>
          <w:rtl/>
        </w:rPr>
        <w:t>והלא</w:t>
      </w:r>
      <w:r w:rsidR="00374753">
        <w:rPr>
          <w:rtl/>
        </w:rPr>
        <w:t>-</w:t>
      </w:r>
      <w:r w:rsidRPr="00784950">
        <w:rPr>
          <w:rtl/>
        </w:rPr>
        <w:t>מוכרים בנגב, תוכנית שלא גובשה למרות החלטת ממשלה משנת 2000. תקציב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עריכת</w:t>
      </w:r>
      <w:r w:rsidR="00374753">
        <w:rPr>
          <w:rtl/>
        </w:rPr>
        <w:t xml:space="preserve"> </w:t>
      </w:r>
      <w:r w:rsidRPr="00784950">
        <w:rPr>
          <w:rtl/>
        </w:rPr>
        <w:t>סקר צרכים לפיתוח היישובים הערביים, בהתאם להחלטת ממשלה</w:t>
      </w:r>
      <w:r w:rsidR="00374753">
        <w:rPr>
          <w:rtl/>
        </w:rPr>
        <w:t xml:space="preserve"> </w:t>
      </w:r>
      <w:r w:rsidRPr="00784950">
        <w:rPr>
          <w:rtl/>
        </w:rPr>
        <w:t>משנת</w:t>
      </w:r>
      <w:r w:rsidR="00374753">
        <w:rPr>
          <w:rtl/>
        </w:rPr>
        <w:t xml:space="preserve"> </w:t>
      </w:r>
      <w:r w:rsidRPr="00784950">
        <w:rPr>
          <w:rtl/>
        </w:rPr>
        <w:t>2000,</w:t>
      </w:r>
      <w:r w:rsidR="00374753">
        <w:rPr>
          <w:rtl/>
        </w:rPr>
        <w:t xml:space="preserve"> </w:t>
      </w:r>
      <w:r w:rsidRPr="00784950">
        <w:rPr>
          <w:rtl/>
        </w:rPr>
        <w:t>וכן</w:t>
      </w:r>
      <w:r w:rsidR="00374753">
        <w:rPr>
          <w:rtl/>
        </w:rPr>
        <w:t xml:space="preserve">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תקציב לשני הסכמים חתומים בין שר האוצר לוועד ראשי</w:t>
      </w:r>
      <w:r w:rsidR="00374753">
        <w:rPr>
          <w:rtl/>
        </w:rPr>
        <w:t xml:space="preserve"> </w:t>
      </w:r>
      <w:r w:rsidRPr="00784950">
        <w:rPr>
          <w:rtl/>
        </w:rPr>
        <w:t>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על מה אנחנו מדברים? איפה אנחנו נמצאים? על איזה תקציב אנחנו מדברים? על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שאינו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 הדברים האלה. מה אתה יכול לענות לי על דבר כזה,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חושבת שהתקציב הזה הוא הגרוע בתקציבים של השנים האחרונות.</w:t>
      </w:r>
      <w:r w:rsidR="00374753">
        <w:rPr>
          <w:rtl/>
        </w:rPr>
        <w:t xml:space="preserve"> </w:t>
      </w:r>
      <w:r w:rsidRPr="00784950">
        <w:rPr>
          <w:rtl/>
        </w:rPr>
        <w:t>לכן אסור לתת</w:t>
      </w:r>
      <w:r w:rsidR="00374753">
        <w:rPr>
          <w:rtl/>
        </w:rPr>
        <w:t xml:space="preserve"> </w:t>
      </w:r>
      <w:r w:rsidRPr="00784950">
        <w:rPr>
          <w:rtl/>
        </w:rPr>
        <w:t>יד ולתמוך בו, אדוני היושב</w:t>
      </w:r>
      <w:r w:rsidR="00374753">
        <w:rPr>
          <w:rtl/>
        </w:rPr>
        <w:t>-</w:t>
      </w:r>
      <w:r w:rsidRPr="00784950">
        <w:rPr>
          <w:rtl/>
        </w:rPr>
        <w:t>ראש.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לך.</w:t>
      </w:r>
      <w:r w:rsidR="00374753">
        <w:rPr>
          <w:rtl/>
        </w:rPr>
        <w:t xml:space="preserve"> </w:t>
      </w:r>
      <w:r w:rsidRPr="00784950">
        <w:rPr>
          <w:rtl/>
        </w:rPr>
        <w:t>חבר הכנסת אמנון רובינשטיין,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 רוצה לומר משהו בהמשך לדברים שאמר חבר</w:t>
      </w:r>
      <w:r w:rsidR="00374753">
        <w:rPr>
          <w:rtl/>
        </w:rPr>
        <w:t xml:space="preserve"> </w:t>
      </w:r>
      <w:r w:rsidRPr="00784950">
        <w:rPr>
          <w:rtl/>
        </w:rPr>
        <w:t>הכנסת אבשלום וילן.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ממלכתיים</w:t>
      </w:r>
      <w:r w:rsidR="00374753">
        <w:rPr>
          <w:rtl/>
        </w:rPr>
        <w:t xml:space="preserve"> </w:t>
      </w:r>
      <w:r w:rsidRPr="00784950">
        <w:rPr>
          <w:rtl/>
        </w:rPr>
        <w:t>קיימים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במדינות</w:t>
      </w:r>
      <w:r w:rsidR="00374753">
        <w:rPr>
          <w:rtl/>
        </w:rPr>
        <w:t xml:space="preserve"> </w:t>
      </w:r>
      <w:r w:rsidRPr="00784950">
        <w:rPr>
          <w:rtl/>
        </w:rPr>
        <w:t>אחרות,</w:t>
      </w:r>
      <w:r w:rsidR="00374753">
        <w:rPr>
          <w:rtl/>
        </w:rPr>
        <w:t xml:space="preserve"> </w:t>
      </w:r>
      <w:r w:rsidRPr="00784950">
        <w:rPr>
          <w:rtl/>
        </w:rPr>
        <w:t>לרבות 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יהודיים,</w:t>
      </w:r>
      <w:r w:rsidR="00374753">
        <w:rPr>
          <w:rtl/>
        </w:rPr>
        <w:t xml:space="preserve"> </w:t>
      </w:r>
      <w:r w:rsidRPr="00784950">
        <w:rPr>
          <w:rtl/>
        </w:rPr>
        <w:t>אבל במדינת ישראל יש תופעה מיוחדת במינה, הרסנית לגמרי:</w:t>
      </w:r>
      <w:r w:rsidR="00374753">
        <w:rPr>
          <w:rtl/>
        </w:rPr>
        <w:t xml:space="preserve"> </w:t>
      </w:r>
      <w:r w:rsidRPr="00784950">
        <w:rPr>
          <w:rtl/>
        </w:rPr>
        <w:t>א. בתי</w:t>
      </w:r>
      <w:r w:rsidR="00374753">
        <w:rPr>
          <w:rtl/>
        </w:rPr>
        <w:t>-</w:t>
      </w:r>
      <w:r w:rsidRPr="00784950">
        <w:rPr>
          <w:rtl/>
        </w:rPr>
        <w:t>ספר לא</w:t>
      </w:r>
      <w:r w:rsidR="00374753">
        <w:rPr>
          <w:rtl/>
        </w:rPr>
        <w:t xml:space="preserve"> </w:t>
      </w:r>
      <w:r w:rsidRPr="00784950">
        <w:rPr>
          <w:rtl/>
        </w:rPr>
        <w:t>ממלכתיים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גרעין משותף של תוכנית לימודים עם בתי</w:t>
      </w:r>
      <w:r w:rsidR="00374753">
        <w:rPr>
          <w:rtl/>
        </w:rPr>
        <w:t>-</w:t>
      </w:r>
      <w:r w:rsidRPr="00784950">
        <w:rPr>
          <w:rtl/>
        </w:rPr>
        <w:t>הספר הממלכתיים והם לא</w:t>
      </w:r>
      <w:r w:rsidR="00374753">
        <w:rPr>
          <w:rtl/>
        </w:rPr>
        <w:t xml:space="preserve"> </w:t>
      </w:r>
      <w:r w:rsidRPr="00784950">
        <w:rPr>
          <w:rtl/>
        </w:rPr>
        <w:t>מכשירים ללימודים באוניברסיטה, וזה חורץ את גורלם של הילדים. אני כשר החינוך באתי</w:t>
      </w:r>
      <w:r w:rsidR="00374753">
        <w:rPr>
          <w:rtl/>
        </w:rPr>
        <w:t xml:space="preserve"> </w:t>
      </w:r>
      <w:r w:rsidRPr="00784950">
        <w:rPr>
          <w:rtl/>
        </w:rPr>
        <w:t>בדברים</w:t>
      </w:r>
      <w:r w:rsidR="00374753">
        <w:rPr>
          <w:rtl/>
        </w:rPr>
        <w:t xml:space="preserve"> </w:t>
      </w:r>
      <w:r w:rsidRPr="00784950">
        <w:rPr>
          <w:rtl/>
        </w:rPr>
        <w:t>עם ראשי "מעיין החינוך התורני" כדי לתקן את המצב הזה, אבל הוא לא תוקן עד</w:t>
      </w:r>
      <w:r w:rsidR="00374753">
        <w:rPr>
          <w:rtl/>
        </w:rPr>
        <w:t xml:space="preserve"> </w:t>
      </w:r>
      <w:r w:rsidRPr="00784950">
        <w:rPr>
          <w:rtl/>
        </w:rPr>
        <w:t>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ב.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בה</w:t>
      </w:r>
      <w:r w:rsidR="00374753">
        <w:rPr>
          <w:rtl/>
        </w:rPr>
        <w:t xml:space="preserve"> </w:t>
      </w:r>
      <w:r w:rsidRPr="00784950">
        <w:rPr>
          <w:rtl/>
        </w:rPr>
        <w:t>מפלגות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להן</w:t>
      </w:r>
      <w:r w:rsidR="00374753">
        <w:rPr>
          <w:rtl/>
        </w:rPr>
        <w:t xml:space="preserve"> </w:t>
      </w:r>
      <w:r w:rsidRPr="00784950">
        <w:rPr>
          <w:rtl/>
        </w:rPr>
        <w:t>מערכות</w:t>
      </w:r>
      <w:r w:rsidR="00374753">
        <w:rPr>
          <w:rtl/>
        </w:rPr>
        <w:t xml:space="preserve"> </w:t>
      </w:r>
      <w:r w:rsidRPr="00784950">
        <w:rPr>
          <w:rtl/>
        </w:rPr>
        <w:t>חינוך.</w:t>
      </w:r>
      <w:r w:rsidR="00374753">
        <w:rPr>
          <w:rtl/>
        </w:rPr>
        <w:t xml:space="preserve"> </w:t>
      </w:r>
      <w:r w:rsidRPr="00784950">
        <w:rPr>
          <w:rtl/>
        </w:rPr>
        <w:t>זה האסון, זו</w:t>
      </w:r>
      <w:r w:rsidR="00374753">
        <w:rPr>
          <w:rtl/>
        </w:rPr>
        <w:t xml:space="preserve"> </w:t>
      </w:r>
      <w:r w:rsidRPr="00784950">
        <w:rPr>
          <w:rtl/>
        </w:rPr>
        <w:t>הקטסטרופה.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ועדת הכספים, או כל חבר כנסת חבר ועדת הכספים או חבר</w:t>
      </w:r>
      <w:r w:rsidR="00374753">
        <w:rPr>
          <w:rtl/>
        </w:rPr>
        <w:t xml:space="preserve"> </w:t>
      </w:r>
      <w:r w:rsidRPr="00784950">
        <w:rPr>
          <w:rtl/>
        </w:rPr>
        <w:t>במליאה,</w:t>
      </w:r>
      <w:r w:rsidR="00374753">
        <w:rPr>
          <w:rtl/>
        </w:rPr>
        <w:t xml:space="preserve"> </w:t>
      </w:r>
      <w:r w:rsidRPr="00784950">
        <w:rPr>
          <w:rtl/>
        </w:rPr>
        <w:t>מייצג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 מפלגה שיש לה השקפת עולם, אלא מערכת חינוך משל עצמה, כמעט</w:t>
      </w:r>
      <w:r w:rsidR="00374753">
        <w:rPr>
          <w:rtl/>
        </w:rPr>
        <w:t xml:space="preserve"> </w:t>
      </w:r>
      <w:r w:rsidRPr="00784950">
        <w:rPr>
          <w:rtl/>
        </w:rPr>
        <w:t>בטוח שיהיו שיקולים זרים. זה כמעט מוכתב מעצם העניין.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חשבנו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</w:t>
      </w:r>
      <w:r w:rsidRPr="00784950">
        <w:rPr>
          <w:rtl/>
        </w:rPr>
        <w:t>השלוש</w:t>
      </w:r>
      <w:r w:rsidR="00374753">
        <w:rPr>
          <w:rtl/>
        </w:rPr>
        <w:t>-</w:t>
      </w:r>
      <w:r w:rsidRPr="00784950">
        <w:rPr>
          <w:rtl/>
        </w:rPr>
        <w:t>עשרה,</w:t>
      </w:r>
      <w:r w:rsidR="00374753">
        <w:rPr>
          <w:rtl/>
        </w:rPr>
        <w:t xml:space="preserve"> </w:t>
      </w:r>
      <w:r w:rsidRPr="00784950">
        <w:rPr>
          <w:rtl/>
        </w:rPr>
        <w:t>שכשביטלנו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הייחודיים</w:t>
      </w:r>
      <w:r w:rsidR="00374753">
        <w:rPr>
          <w:rtl/>
        </w:rPr>
        <w:t xml:space="preserve"> – </w:t>
      </w:r>
      <w:r w:rsidRPr="00784950">
        <w:rPr>
          <w:rtl/>
        </w:rPr>
        <w:t>גמרנו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הייחודיים.</w:t>
      </w:r>
      <w:r w:rsidR="00374753">
        <w:rPr>
          <w:rtl/>
        </w:rPr>
        <w:t xml:space="preserve"> </w:t>
      </w:r>
      <w:r w:rsidRPr="00784950">
        <w:rPr>
          <w:rtl/>
        </w:rPr>
        <w:t>כתמורה לייחודיים ניתן מעמד מיוחד לשתי מערכות חינוך: לזרם החינוך של</w:t>
      </w:r>
      <w:r w:rsidR="00374753">
        <w:rPr>
          <w:rtl/>
        </w:rPr>
        <w:t xml:space="preserve"> </w:t>
      </w:r>
      <w:r w:rsidRPr="00784950">
        <w:rPr>
          <w:rtl/>
        </w:rPr>
        <w:t>ש"ס,</w:t>
      </w:r>
      <w:r w:rsidR="00374753">
        <w:rPr>
          <w:rtl/>
        </w:rPr>
        <w:t xml:space="preserve"> </w:t>
      </w:r>
      <w:r w:rsidRPr="00784950">
        <w:rPr>
          <w:rtl/>
        </w:rPr>
        <w:t>"מעיין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התורני",</w:t>
      </w:r>
      <w:r w:rsidR="00374753">
        <w:rPr>
          <w:rtl/>
        </w:rPr>
        <w:t xml:space="preserve"> </w:t>
      </w:r>
      <w:r w:rsidRPr="00784950">
        <w:rPr>
          <w:rtl/>
        </w:rPr>
        <w:t>ולזרם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העצמאי של אגודת ישראל. קבענו שם</w:t>
      </w:r>
      <w:r w:rsidR="00374753">
        <w:rPr>
          <w:rtl/>
        </w:rPr>
        <w:t xml:space="preserve"> </w:t>
      </w:r>
      <w:r w:rsidRPr="00784950">
        <w:rPr>
          <w:rtl/>
        </w:rPr>
        <w:t>שתקצובם יהיה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כל ילדי ישראל. אני כשר החינוך גם הקפדתי על כך, גם מצוות</w:t>
      </w:r>
      <w:r w:rsidR="00374753">
        <w:rPr>
          <w:rtl/>
        </w:rPr>
        <w:t xml:space="preserve"> </w:t>
      </w:r>
      <w:r w:rsidRPr="00784950">
        <w:rPr>
          <w:rtl/>
        </w:rPr>
        <w:t>בג"ץ</w:t>
      </w:r>
      <w:r w:rsidR="00374753">
        <w:rPr>
          <w:rtl/>
        </w:rPr>
        <w:t xml:space="preserve"> </w:t>
      </w:r>
      <w:r w:rsidRPr="00784950">
        <w:rPr>
          <w:rtl/>
        </w:rPr>
        <w:t>חזקה</w:t>
      </w:r>
      <w:r w:rsidR="00374753">
        <w:rPr>
          <w:rtl/>
        </w:rPr>
        <w:t xml:space="preserve"> </w:t>
      </w:r>
      <w:r w:rsidRPr="00784950">
        <w:rPr>
          <w:rtl/>
        </w:rPr>
        <w:t>עלי.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שנה</w:t>
      </w:r>
      <w:r w:rsidR="00374753">
        <w:rPr>
          <w:rtl/>
        </w:rPr>
        <w:t xml:space="preserve"> </w:t>
      </w:r>
      <w:r w:rsidRPr="00784950">
        <w:rPr>
          <w:rtl/>
        </w:rPr>
        <w:t>בתקציב? כל שנה, נוסף על הסעיף הזה של הבטחת שוויון</w:t>
      </w:r>
      <w:r w:rsidR="00374753">
        <w:rPr>
          <w:rtl/>
        </w:rPr>
        <w:t xml:space="preserve"> </w:t>
      </w:r>
      <w:r w:rsidRPr="00784950">
        <w:rPr>
          <w:rtl/>
        </w:rPr>
        <w:t>מהותי</w:t>
      </w:r>
      <w:r w:rsidR="00374753">
        <w:rPr>
          <w:rtl/>
        </w:rPr>
        <w:t xml:space="preserve"> </w:t>
      </w:r>
      <w:r w:rsidRPr="00784950">
        <w:rPr>
          <w:rtl/>
        </w:rPr>
        <w:t>ומלא,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ניתנים</w:t>
      </w:r>
      <w:r w:rsidR="00374753">
        <w:rPr>
          <w:rtl/>
        </w:rPr>
        <w:t xml:space="preserve"> </w:t>
      </w:r>
      <w:r w:rsidRPr="00784950">
        <w:rPr>
          <w:rtl/>
        </w:rPr>
        <w:t>כספים</w:t>
      </w:r>
      <w:r w:rsidR="00374753">
        <w:rPr>
          <w:rtl/>
        </w:rPr>
        <w:t xml:space="preserve"> </w:t>
      </w:r>
      <w:r w:rsidRPr="00784950">
        <w:rPr>
          <w:rtl/>
        </w:rPr>
        <w:t>ייחודיים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הצהרה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שר האוצר, שהוא</w:t>
      </w:r>
      <w:r w:rsidR="00374753">
        <w:rPr>
          <w:rtl/>
        </w:rPr>
        <w:t xml:space="preserve"> </w:t>
      </w:r>
      <w:r w:rsidRPr="00784950">
        <w:rPr>
          <w:rtl/>
        </w:rPr>
        <w:t>במשא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</w:t>
      </w:r>
      <w:r w:rsidRPr="00784950">
        <w:rPr>
          <w:rtl/>
        </w:rPr>
        <w:t>קואליציוני יוסיף כך וכך מיליוני שקלים. התוצאה המצטברת של כל זה היא,</w:t>
      </w:r>
      <w:r w:rsidR="00374753">
        <w:rPr>
          <w:rtl/>
        </w:rPr>
        <w:t xml:space="preserve"> </w:t>
      </w:r>
      <w:r w:rsidRPr="00784950">
        <w:rPr>
          <w:rtl/>
        </w:rPr>
        <w:t>שלזרמים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מוכרים,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ממלכתיים,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עדיפות תקציבית. התוצאה היא מעגל קסמים</w:t>
      </w:r>
      <w:r w:rsidR="00374753">
        <w:rPr>
          <w:rtl/>
        </w:rPr>
        <w:t xml:space="preserve"> </w:t>
      </w:r>
      <w:r w:rsidRPr="00784950">
        <w:rPr>
          <w:rtl/>
        </w:rPr>
        <w:t>כזה:</w:t>
      </w:r>
      <w:r w:rsidR="00374753">
        <w:rPr>
          <w:rtl/>
        </w:rPr>
        <w:t xml:space="preserve"> </w:t>
      </w:r>
      <w:r w:rsidRPr="00784950">
        <w:rPr>
          <w:rtl/>
        </w:rPr>
        <w:t>בחינוך הממלכתי אין לנו ארוחות, אין לנו הסעה, ויש לנו מעט מאוד ימי לימוד</w:t>
      </w:r>
      <w:r w:rsidR="00374753">
        <w:rPr>
          <w:rtl/>
        </w:rPr>
        <w:t xml:space="preserve"> </w:t>
      </w:r>
      <w:r w:rsidRPr="00784950">
        <w:rPr>
          <w:rtl/>
        </w:rPr>
        <w:t>ארוכים.</w:t>
      </w:r>
      <w:r w:rsidR="00374753">
        <w:rPr>
          <w:rtl/>
        </w:rPr>
        <w:t xml:space="preserve"> </w:t>
      </w:r>
      <w:r w:rsidRPr="00784950">
        <w:rPr>
          <w:rtl/>
        </w:rPr>
        <w:t>לעומת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>בחינוך שהוא לא ממלכתי, אבל שיש לו נציגים בכנסת, יש הרבה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טובות הנאה </w:t>
      </w:r>
      <w:r w:rsidR="00374753">
        <w:rPr>
          <w:rtl/>
        </w:rPr>
        <w:t>–</w:t>
      </w:r>
      <w:r w:rsidRPr="00784950">
        <w:rPr>
          <w:rtl/>
        </w:rPr>
        <w:t xml:space="preserve"> יש הזנה, יש הסעה ויש יום חינוך ארוך.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אומר שזה דבר מטורף, מוטרף ומטריף.</w:t>
      </w:r>
      <w:r w:rsidR="00374753">
        <w:rPr>
          <w:rtl/>
        </w:rPr>
        <w:t xml:space="preserve"> </w:t>
      </w:r>
      <w:r w:rsidRPr="00784950">
        <w:rPr>
          <w:rtl/>
        </w:rPr>
        <w:t>הוא מטריף את מערכת החינוך, והוא</w:t>
      </w:r>
      <w:r w:rsidR="00374753">
        <w:rPr>
          <w:rtl/>
        </w:rPr>
        <w:t xml:space="preserve"> </w:t>
      </w:r>
      <w:r w:rsidRPr="00784950">
        <w:rPr>
          <w:rtl/>
        </w:rPr>
        <w:t>גורם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תמיד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מאוזן,</w:t>
      </w:r>
      <w:r w:rsidR="00374753">
        <w:rPr>
          <w:rtl/>
        </w:rPr>
        <w:t xml:space="preserve"> </w:t>
      </w:r>
      <w:r w:rsidRPr="00784950">
        <w:rPr>
          <w:rtl/>
        </w:rPr>
        <w:t>לא צודק, לא הוגן.</w:t>
      </w:r>
      <w:r w:rsidR="00374753">
        <w:rPr>
          <w:rtl/>
        </w:rPr>
        <w:t xml:space="preserve"> </w:t>
      </w:r>
      <w:r w:rsidRPr="00784950">
        <w:rPr>
          <w:rtl/>
        </w:rPr>
        <w:t>הוא בראש</w:t>
      </w:r>
      <w:r w:rsidR="00374753">
        <w:rPr>
          <w:rtl/>
        </w:rPr>
        <w:t xml:space="preserve"> </w:t>
      </w:r>
      <w:r w:rsidRPr="00784950">
        <w:rPr>
          <w:rtl/>
        </w:rPr>
        <w:t>ובראשונה לא הוגן לגבי החינוך הממלכתי.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תופעה</w:t>
      </w:r>
      <w:r w:rsidR="00374753">
        <w:rPr>
          <w:rtl/>
        </w:rPr>
        <w:t xml:space="preserve"> </w:t>
      </w:r>
      <w:r w:rsidRPr="00784950">
        <w:rPr>
          <w:rtl/>
        </w:rPr>
        <w:t>מיוחדת שירדה עלינו מאז 1977, שהציבור שעובד לפרנסתו, משלם</w:t>
      </w:r>
      <w:r w:rsidR="00374753">
        <w:rPr>
          <w:rtl/>
        </w:rPr>
        <w:t xml:space="preserve"> </w:t>
      </w:r>
      <w:r w:rsidRPr="00784950">
        <w:rPr>
          <w:rtl/>
        </w:rPr>
        <w:t>מסים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מסים גבוהים מדי, מס הכנסה מהגבוהים ביותר בעולם </w:t>
      </w:r>
      <w:r w:rsidR="00374753">
        <w:rPr>
          <w:rtl/>
        </w:rPr>
        <w:t>–</w:t>
      </w:r>
      <w:r w:rsidRPr="00784950">
        <w:rPr>
          <w:rtl/>
        </w:rPr>
        <w:t xml:space="preserve"> ושולח את ילדיו לחינוך</w:t>
      </w:r>
      <w:r w:rsidR="00374753">
        <w:rPr>
          <w:rtl/>
        </w:rPr>
        <w:t xml:space="preserve"> </w:t>
      </w:r>
      <w:r w:rsidRPr="00784950">
        <w:rPr>
          <w:rtl/>
        </w:rPr>
        <w:t>הממלכתי,</w:t>
      </w:r>
      <w:r w:rsidR="00374753">
        <w:rPr>
          <w:rtl/>
        </w:rPr>
        <w:t xml:space="preserve"> </w:t>
      </w:r>
      <w:r w:rsidRPr="00784950">
        <w:rPr>
          <w:rtl/>
        </w:rPr>
        <w:t>מופלה לרעה אף שהוא בעצם רוב.</w:t>
      </w:r>
      <w:r w:rsidR="00374753">
        <w:rPr>
          <w:rtl/>
        </w:rPr>
        <w:t xml:space="preserve"> </w:t>
      </w:r>
      <w:r w:rsidRPr="00784950">
        <w:rPr>
          <w:rtl/>
        </w:rPr>
        <w:t>הוא רוב, אבל אין לו רוב בממשלה, הוא לא</w:t>
      </w:r>
      <w:r w:rsidR="00374753">
        <w:rPr>
          <w:rtl/>
        </w:rPr>
        <w:t xml:space="preserve"> </w:t>
      </w:r>
      <w:r w:rsidRPr="00784950">
        <w:rPr>
          <w:rtl/>
        </w:rPr>
        <w:t>לשון מאזניים. לשון מאזניים חזקה יותר מרוב האוכלוסייה.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נא לסיים,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מביא</w:t>
      </w:r>
      <w:r w:rsidR="00374753">
        <w:rPr>
          <w:rtl/>
        </w:rPr>
        <w:t xml:space="preserve"> </w:t>
      </w:r>
      <w:r w:rsidRPr="00784950">
        <w:rPr>
          <w:rtl/>
        </w:rPr>
        <w:t>לידי</w:t>
      </w:r>
      <w:r w:rsidR="00374753">
        <w:rPr>
          <w:rtl/>
        </w:rPr>
        <w:t xml:space="preserve"> </w:t>
      </w:r>
      <w:r w:rsidRPr="00784950">
        <w:rPr>
          <w:rtl/>
        </w:rPr>
        <w:t>ביטוי</w:t>
      </w:r>
      <w:r w:rsidR="00374753">
        <w:rPr>
          <w:rtl/>
        </w:rPr>
        <w:t xml:space="preserve"> </w:t>
      </w:r>
      <w:r w:rsidRPr="00784950">
        <w:rPr>
          <w:rtl/>
        </w:rPr>
        <w:t>קיצוני</w:t>
      </w:r>
      <w:r w:rsidR="00374753">
        <w:rPr>
          <w:rtl/>
        </w:rPr>
        <w:t xml:space="preserve"> </w:t>
      </w:r>
      <w:r w:rsidRPr="00784950">
        <w:rPr>
          <w:rtl/>
        </w:rPr>
        <w:t>את המציאות המעוותת הזאת. משום כך</w:t>
      </w:r>
      <w:r w:rsidR="00374753">
        <w:rPr>
          <w:rtl/>
        </w:rPr>
        <w:t xml:space="preserve"> </w:t>
      </w:r>
      <w:r w:rsidRPr="00784950">
        <w:rPr>
          <w:rtl/>
        </w:rPr>
        <w:t>נצביע נגד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חבר הכנסת רובינשטיין.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9" w:name="_Toc451428992"/>
      <w:r w:rsidRPr="00374753">
        <w:rPr>
          <w:rtl/>
        </w:rPr>
        <w:t>מסמכים שהונחו על שולחן הכנסת</w:t>
      </w:r>
      <w:bookmarkEnd w:id="9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בינתיים, עד שחבר הכנסת גילאון יגיע לדוכן, הודעה לסגן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מזכיר הכנסת ד' לב: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 יושב</w:t>
      </w:r>
      <w:r w:rsidR="00374753">
        <w:rPr>
          <w:rtl/>
        </w:rPr>
        <w:t>-</w:t>
      </w:r>
      <w:r w:rsidRPr="00784950">
        <w:rPr>
          <w:rtl/>
        </w:rPr>
        <w:t xml:space="preserve">ראש הישיבה, הנני מתכבד להודיע, כי הונחו על שולחן הכנסת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לקריאה</w:t>
      </w:r>
      <w:r w:rsidR="00374753">
        <w:rPr>
          <w:rtl/>
        </w:rPr>
        <w:t xml:space="preserve"> </w:t>
      </w:r>
      <w:r w:rsidRPr="00784950">
        <w:rPr>
          <w:rtl/>
        </w:rPr>
        <w:t>ראשונה,</w:t>
      </w:r>
      <w:r w:rsidR="00374753">
        <w:rPr>
          <w:rtl/>
        </w:rPr>
        <w:t xml:space="preserve"> </w:t>
      </w:r>
      <w:r w:rsidRPr="00784950">
        <w:rPr>
          <w:rtl/>
        </w:rPr>
        <w:t>מטעם</w:t>
      </w:r>
      <w:r w:rsidR="00374753">
        <w:rPr>
          <w:rtl/>
        </w:rPr>
        <w:t xml:space="preserve"> </w:t>
      </w:r>
      <w:r w:rsidRPr="00784950">
        <w:rPr>
          <w:rtl/>
        </w:rPr>
        <w:t>הממשלה: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התקנים</w:t>
      </w:r>
      <w:r w:rsidR="00374753">
        <w:rPr>
          <w:rtl/>
        </w:rPr>
        <w:t xml:space="preserve"> </w:t>
      </w:r>
      <w:r w:rsidRPr="00784950">
        <w:rPr>
          <w:rtl/>
        </w:rPr>
        <w:t>(תיקון</w:t>
      </w:r>
      <w:r w:rsidR="00374753">
        <w:rPr>
          <w:rtl/>
        </w:rPr>
        <w:t xml:space="preserve"> </w:t>
      </w:r>
      <w:r w:rsidRPr="00784950">
        <w:rPr>
          <w:rtl/>
        </w:rPr>
        <w:t>מס' 6) (החמרת</w:t>
      </w:r>
      <w:r w:rsidR="00374753">
        <w:rPr>
          <w:rtl/>
        </w:rPr>
        <w:t xml:space="preserve"> </w:t>
      </w:r>
      <w:r w:rsidRPr="00784950">
        <w:rPr>
          <w:rtl/>
        </w:rPr>
        <w:t>הענישה), 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לקריאה</w:t>
      </w:r>
      <w:r w:rsidR="00374753">
        <w:rPr>
          <w:rtl/>
        </w:rPr>
        <w:t xml:space="preserve"> </w:t>
      </w:r>
      <w:r w:rsidRPr="00784950">
        <w:rPr>
          <w:rtl/>
        </w:rPr>
        <w:t>ראשונה,</w:t>
      </w:r>
      <w:r w:rsidR="00374753">
        <w:rPr>
          <w:rtl/>
        </w:rPr>
        <w:t xml:space="preserve"> </w:t>
      </w:r>
      <w:r w:rsidRPr="00784950">
        <w:rPr>
          <w:rtl/>
        </w:rPr>
        <w:t>מטעם</w:t>
      </w:r>
      <w:r w:rsidR="00374753">
        <w:rPr>
          <w:rtl/>
        </w:rPr>
        <w:t xml:space="preserve"> </w:t>
      </w:r>
      <w:r w:rsidRPr="00784950">
        <w:rPr>
          <w:rtl/>
        </w:rPr>
        <w:t>ועדת החוקה, חוק ומשפט; הצעת חוק העונשין (תיקון מס'</w:t>
      </w:r>
      <w:r w:rsidR="00374753">
        <w:rPr>
          <w:rtl/>
        </w:rPr>
        <w:t xml:space="preserve"> </w:t>
      </w:r>
      <w:r w:rsidRPr="00784950">
        <w:rPr>
          <w:rtl/>
        </w:rPr>
        <w:t>65)</w:t>
      </w:r>
      <w:r w:rsidR="00374753">
        <w:rPr>
          <w:rtl/>
        </w:rPr>
        <w:t xml:space="preserve"> </w:t>
      </w:r>
      <w:r w:rsidRPr="00784950">
        <w:rPr>
          <w:rtl/>
        </w:rPr>
        <w:t>(מאסר</w:t>
      </w:r>
      <w:r w:rsidR="00374753">
        <w:rPr>
          <w:rtl/>
        </w:rPr>
        <w:t xml:space="preserve"> </w:t>
      </w:r>
      <w:r w:rsidRPr="00784950">
        <w:rPr>
          <w:rtl/>
        </w:rPr>
        <w:t>בפועל לעברייני מין ולעברייני אלימות במשפחה), התשס"ב</w:t>
      </w:r>
      <w:r w:rsidR="00374753">
        <w:rPr>
          <w:rtl/>
        </w:rPr>
        <w:t>–</w:t>
      </w:r>
      <w:r w:rsidRPr="00784950">
        <w:rPr>
          <w:rtl/>
        </w:rPr>
        <w:t>2002, של חברות</w:t>
      </w:r>
      <w:r w:rsidR="00374753">
        <w:rPr>
          <w:rtl/>
        </w:rPr>
        <w:t xml:space="preserve"> </w:t>
      </w:r>
      <w:r w:rsidRPr="00784950">
        <w:rPr>
          <w:rtl/>
        </w:rPr>
        <w:t>הכנסת זהבה גלאון ויעל דיין.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מטעם</w:t>
      </w:r>
      <w:r w:rsidR="00374753">
        <w:rPr>
          <w:rtl/>
        </w:rPr>
        <w:t xml:space="preserve"> </w:t>
      </w:r>
      <w:r w:rsidRPr="00784950">
        <w:rPr>
          <w:rtl/>
        </w:rPr>
        <w:t>ועדת החוקה, חוק ומשפט:</w:t>
      </w:r>
      <w:r w:rsidR="00374753">
        <w:rPr>
          <w:rtl/>
        </w:rPr>
        <w:t xml:space="preserve"> </w:t>
      </w:r>
      <w:r w:rsidRPr="00784950">
        <w:rPr>
          <w:rtl/>
        </w:rPr>
        <w:t>לוח תיקונים להסתייגויות להצעת חוק 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 (תיקון מס' 5), התשס"ב</w:t>
      </w:r>
      <w:r w:rsidR="00374753">
        <w:rPr>
          <w:rtl/>
        </w:rPr>
        <w:t>–</w:t>
      </w:r>
      <w:r w:rsidRPr="00784950">
        <w:rPr>
          <w:rtl/>
        </w:rPr>
        <w:t>2002.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לסגן המזכיר.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10" w:name="_Toc451428993"/>
      <w:r w:rsidRPr="00374753">
        <w:rPr>
          <w:rtl/>
        </w:rPr>
        <w:t>הצעת חוק ההסדרים במשק המדינה (תיקוני חקיקה להשגת יעדי התקציב</w:t>
      </w:r>
      <w:bookmarkEnd w:id="10"/>
    </w:p>
    <w:p w:rsidR="00374753" w:rsidRDefault="00374753" w:rsidP="00374753">
      <w:pPr>
        <w:pStyle w:val="1"/>
        <w:rPr>
          <w:rtl/>
        </w:rPr>
      </w:pPr>
      <w:bookmarkStart w:id="11" w:name="_Toc451428994"/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11"/>
    </w:p>
    <w:p w:rsidR="00374753" w:rsidRPr="00374753" w:rsidRDefault="00374753" w:rsidP="00374753">
      <w:pPr>
        <w:pStyle w:val="1"/>
        <w:rPr>
          <w:rtl/>
        </w:rPr>
      </w:pPr>
      <w:bookmarkStart w:id="12" w:name="_Toc451428995"/>
      <w:r w:rsidRPr="00374753">
        <w:rPr>
          <w:rtl/>
        </w:rPr>
        <w:t>(קריאה שנייה וקריאה שלישית)</w:t>
      </w:r>
      <w:bookmarkEnd w:id="12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אילן גילאון.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חוסניה ג'בארה וחבר הכנסת אמנון רובינשטיין</w:t>
      </w:r>
      <w:r w:rsidR="00374753">
        <w:rPr>
          <w:rtl/>
        </w:rPr>
        <w:t xml:space="preserve"> </w:t>
      </w:r>
      <w:r w:rsidRPr="00784950">
        <w:rPr>
          <w:rtl/>
        </w:rPr>
        <w:t>שהצטרף,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מאוד נעים שאפשר לקרוא בשמות כל חברי הכנסת שנוכחים בדרך כלל בדיוני</w:t>
      </w:r>
      <w:r w:rsidR="00374753">
        <w:rPr>
          <w:rtl/>
        </w:rPr>
        <w:t xml:space="preserve"> </w:t>
      </w:r>
      <w:r w:rsidRPr="00784950">
        <w:rPr>
          <w:rtl/>
        </w:rPr>
        <w:t>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כולם ממרצ.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הדיון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אינטימי,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כמובן מחייב גם את אלה שקראנו בשמותיהם לא</w:t>
      </w:r>
      <w:r w:rsidR="00374753">
        <w:rPr>
          <w:rtl/>
        </w:rPr>
        <w:t xml:space="preserve"> </w:t>
      </w:r>
      <w:r w:rsidRPr="00784950">
        <w:rPr>
          <w:rtl/>
        </w:rPr>
        <w:t>לעזוב עד סוף הנאום, וזה דבר פנטסטי.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בדיון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ההסתייגויות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לדבר על כמה מושגי יסוד בתפיסה</w:t>
      </w:r>
      <w:r w:rsidR="00374753">
        <w:rPr>
          <w:rtl/>
        </w:rPr>
        <w:t xml:space="preserve"> </w:t>
      </w:r>
      <w:r w:rsidRPr="00784950">
        <w:rPr>
          <w:rtl/>
        </w:rPr>
        <w:t>כלכלית,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בתפיסה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>-</w:t>
      </w:r>
      <w:r w:rsidRPr="00784950">
        <w:rPr>
          <w:rtl/>
        </w:rPr>
        <w:t>חברתית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מבחינתי אין תפיסה כלכלית שאיננה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תפיסה חברתית, בכלל אין כלכלה לאומית שאיננה תפיסה חברתית </w:t>
      </w:r>
      <w:r w:rsidR="00374753">
        <w:rPr>
          <w:rtl/>
        </w:rPr>
        <w:t>–</w:t>
      </w:r>
      <w:r w:rsidRPr="00784950">
        <w:rPr>
          <w:rtl/>
        </w:rPr>
        <w:t xml:space="preserve"> ואני רוצה לדבר לא רק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כמכשיר</w:t>
      </w:r>
      <w:r w:rsidR="00374753">
        <w:rPr>
          <w:rtl/>
        </w:rPr>
        <w:t xml:space="preserve"> </w:t>
      </w:r>
      <w:r w:rsidRPr="00784950">
        <w:rPr>
          <w:rtl/>
        </w:rPr>
        <w:t>לחלוקה ולא על חוק ההסדרים כמכשיר למסתדרים, אלא גם על תקציב</w:t>
      </w:r>
      <w:r w:rsidR="00374753">
        <w:rPr>
          <w:rtl/>
        </w:rPr>
        <w:t xml:space="preserve"> </w:t>
      </w:r>
      <w:r w:rsidRPr="00784950">
        <w:rPr>
          <w:rtl/>
        </w:rPr>
        <w:t>מדינה</w:t>
      </w:r>
      <w:r w:rsidR="00374753">
        <w:rPr>
          <w:rtl/>
        </w:rPr>
        <w:t xml:space="preserve"> </w:t>
      </w:r>
      <w:r w:rsidRPr="00784950">
        <w:rPr>
          <w:rtl/>
        </w:rPr>
        <w:t>שקולט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כסף במדינה מתוקנת, כאשר ההנחה שלי </w:t>
      </w:r>
      <w:r w:rsidR="00374753">
        <w:rPr>
          <w:rtl/>
        </w:rPr>
        <w:t>–</w:t>
      </w:r>
      <w:r w:rsidRPr="00784950">
        <w:rPr>
          <w:rtl/>
        </w:rPr>
        <w:t xml:space="preserve"> ויסלח לי אדוני אם אני טועה </w:t>
      </w:r>
      <w:r w:rsidR="00374753">
        <w:rPr>
          <w:rtl/>
        </w:rPr>
        <w:t xml:space="preserve">– </w:t>
      </w:r>
      <w:r w:rsidRPr="00784950">
        <w:rPr>
          <w:rtl/>
        </w:rPr>
        <w:t>והתקווה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הן, שמדינת</w:t>
      </w:r>
      <w:r w:rsidR="00374753">
        <w:rPr>
          <w:rtl/>
        </w:rPr>
        <w:t xml:space="preserve"> </w:t>
      </w:r>
      <w:r w:rsidRPr="00784950">
        <w:rPr>
          <w:rtl/>
        </w:rPr>
        <w:t>ישראל מבקשת להשתייך לאומות המערביות, לעולם</w:t>
      </w:r>
      <w:r w:rsidR="00374753">
        <w:rPr>
          <w:rtl/>
        </w:rPr>
        <w:t xml:space="preserve"> </w:t>
      </w:r>
      <w:r w:rsidRPr="00784950">
        <w:rPr>
          <w:rtl/>
        </w:rPr>
        <w:t>המתקדם.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כמה דקות אתה. אני אוהב להתערב בניהול של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לא.</w:t>
      </w:r>
      <w:r w:rsidR="00374753">
        <w:rPr>
          <w:rtl/>
        </w:rPr>
        <w:t xml:space="preserve"> </w:t>
      </w:r>
      <w:r w:rsidRPr="00784950">
        <w:rPr>
          <w:rtl/>
        </w:rPr>
        <w:t>יש עוד 15 איש, אבל לא כולם נמצאים. בבקשה, חבר הכנסת גילאון.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מבקשים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ממשפחת העמים, השאלה היא בסופו של דבר שאלה</w:t>
      </w:r>
      <w:r w:rsidR="00374753">
        <w:rPr>
          <w:rtl/>
        </w:rPr>
        <w:t xml:space="preserve"> </w:t>
      </w:r>
      <w:r w:rsidRPr="00784950">
        <w:rPr>
          <w:rtl/>
        </w:rPr>
        <w:t>ערכית,</w:t>
      </w:r>
      <w:r w:rsidR="00374753">
        <w:rPr>
          <w:rtl/>
        </w:rPr>
        <w:t xml:space="preserve"> </w:t>
      </w:r>
      <w:r w:rsidRPr="00784950">
        <w:rPr>
          <w:rtl/>
        </w:rPr>
        <w:t>איך אנחנו משתמשים בתקציב. וכאשר אנחנו משתמשים בתקציב רק כמכשיר לחלוקה,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משתמשים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כמכשיר</w:t>
      </w:r>
      <w:r w:rsidR="00374753">
        <w:rPr>
          <w:rtl/>
        </w:rPr>
        <w:t xml:space="preserve"> </w:t>
      </w:r>
      <w:r w:rsidRPr="00784950">
        <w:rPr>
          <w:rtl/>
        </w:rPr>
        <w:t>להכנסת</w:t>
      </w:r>
      <w:r w:rsidR="00374753">
        <w:rPr>
          <w:rtl/>
        </w:rPr>
        <w:t xml:space="preserve"> </w:t>
      </w:r>
      <w:r w:rsidRPr="00784950">
        <w:rPr>
          <w:rtl/>
        </w:rPr>
        <w:t>כסף,</w:t>
      </w:r>
      <w:r w:rsidR="00374753">
        <w:rPr>
          <w:rtl/>
        </w:rPr>
        <w:t xml:space="preserve"> </w:t>
      </w:r>
      <w:r w:rsidRPr="00784950">
        <w:rPr>
          <w:rtl/>
        </w:rPr>
        <w:t>הרי בסופו של דבר צריך לזכור,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שהמנגנונים שיש לנו כדי לעשות רגולציות בתוך המשק הם בסך הכול שניים:</w:t>
      </w:r>
      <w:r w:rsidR="00374753">
        <w:rPr>
          <w:rtl/>
        </w:rPr>
        <w:t xml:space="preserve"> </w:t>
      </w:r>
      <w:r w:rsidRPr="00784950">
        <w:rPr>
          <w:rtl/>
        </w:rPr>
        <w:t>יש לנו אפשרות לקחת מסים, מצד אחד, ואנחנו מתקנים מדרגות של מסים בהתאם לרוח השעה</w:t>
      </w:r>
      <w:r w:rsidR="00374753">
        <w:rPr>
          <w:rtl/>
        </w:rPr>
        <w:t xml:space="preserve"> </w:t>
      </w:r>
      <w:r w:rsidRPr="00784950">
        <w:rPr>
          <w:rtl/>
        </w:rPr>
        <w:t>בחברה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חיים</w:t>
      </w:r>
      <w:r w:rsidR="00374753">
        <w:rPr>
          <w:rtl/>
        </w:rPr>
        <w:t xml:space="preserve"> </w:t>
      </w:r>
      <w:r w:rsidRPr="00784950">
        <w:rPr>
          <w:rtl/>
        </w:rPr>
        <w:t>בה;</w:t>
      </w:r>
      <w:r w:rsidR="00374753">
        <w:rPr>
          <w:rtl/>
        </w:rPr>
        <w:t xml:space="preserve"> </w:t>
      </w:r>
      <w:r w:rsidRPr="00784950">
        <w:rPr>
          <w:rtl/>
        </w:rPr>
        <w:t>והמכשיר השני הוא תשלומי העברה, ובמכשיר הזה אני שם את</w:t>
      </w:r>
      <w:r w:rsidR="00374753">
        <w:rPr>
          <w:rtl/>
        </w:rPr>
        <w:t xml:space="preserve"> </w:t>
      </w:r>
      <w:r w:rsidRPr="00784950">
        <w:rPr>
          <w:rtl/>
        </w:rPr>
        <w:t>בניית התשתיות.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צודק מי שאומר שהשקעה בחינוך או השקעה בתשתית מונעת מאתנו בשלב מאוחר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הוצאות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תשלומי</w:t>
      </w:r>
      <w:r w:rsidR="00374753">
        <w:rPr>
          <w:rtl/>
        </w:rPr>
        <w:t xml:space="preserve"> </w:t>
      </w:r>
      <w:r w:rsidRPr="00784950">
        <w:rPr>
          <w:rtl/>
        </w:rPr>
        <w:t>העברה</w:t>
      </w:r>
      <w:r w:rsidR="00374753">
        <w:rPr>
          <w:rtl/>
        </w:rPr>
        <w:t xml:space="preserve"> </w:t>
      </w:r>
      <w:r w:rsidRPr="00784950">
        <w:rPr>
          <w:rtl/>
        </w:rPr>
        <w:t>לרווחה,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המסלול הזה מתחבאים לפעמים</w:t>
      </w:r>
      <w:r w:rsidR="00374753">
        <w:rPr>
          <w:rtl/>
        </w:rPr>
        <w:t xml:space="preserve"> </w:t>
      </w:r>
      <w:r w:rsidRPr="00784950">
        <w:rPr>
          <w:rtl/>
        </w:rPr>
        <w:t>אינטרסים</w:t>
      </w:r>
      <w:r w:rsidR="00374753">
        <w:rPr>
          <w:rtl/>
        </w:rPr>
        <w:t xml:space="preserve"> </w:t>
      </w:r>
      <w:r w:rsidRPr="00784950">
        <w:rPr>
          <w:rtl/>
        </w:rPr>
        <w:t>שהם לא אינטרסים טובים, אדוני, כי יש אנשים שאומרים: לכשנעשה, ובינתיים</w:t>
      </w:r>
      <w:r w:rsidR="00374753">
        <w:rPr>
          <w:rtl/>
        </w:rPr>
        <w:t xml:space="preserve"> </w:t>
      </w:r>
      <w:r w:rsidRPr="00784950">
        <w:rPr>
          <w:rtl/>
        </w:rPr>
        <w:t>נמנע מזה ומזה.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תפיסתי הערכית, אדוני, תקציבה של המדינה צריך להיות בנוי כך שהוא יהיה</w:t>
      </w:r>
      <w:r w:rsidR="00374753">
        <w:rPr>
          <w:rtl/>
        </w:rPr>
        <w:t xml:space="preserve"> </w:t>
      </w:r>
      <w:r w:rsidRPr="00784950">
        <w:rPr>
          <w:rtl/>
        </w:rPr>
        <w:t>אחראי</w:t>
      </w:r>
      <w:r w:rsidR="00374753">
        <w:rPr>
          <w:rtl/>
        </w:rPr>
        <w:t xml:space="preserve"> </w:t>
      </w:r>
      <w:r w:rsidRPr="00784950">
        <w:rPr>
          <w:rtl/>
        </w:rPr>
        <w:t>לחמישה סעיפים. אני קורא לסעיפים האלה "החאמסה האדומה". בדרך כלל יש חאמסה</w:t>
      </w:r>
      <w:r w:rsidR="00374753">
        <w:rPr>
          <w:rtl/>
        </w:rPr>
        <w:t xml:space="preserve"> </w:t>
      </w:r>
      <w:r w:rsidRPr="00784950">
        <w:rPr>
          <w:rtl/>
        </w:rPr>
        <w:t>כחולה</w:t>
      </w:r>
      <w:r w:rsidR="00374753">
        <w:rPr>
          <w:rtl/>
        </w:rPr>
        <w:t xml:space="preserve"> –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נגד עין הרע </w:t>
      </w:r>
      <w:r w:rsidR="00374753">
        <w:rPr>
          <w:rtl/>
        </w:rPr>
        <w:t>–</w:t>
      </w:r>
      <w:r w:rsidRPr="00784950">
        <w:rPr>
          <w:rtl/>
        </w:rPr>
        <w:t xml:space="preserve"> ויש חאמסה ירוקה. אני אקרא לה חאמסה</w:t>
      </w:r>
      <w:r w:rsidR="00374753">
        <w:rPr>
          <w:rtl/>
        </w:rPr>
        <w:t xml:space="preserve"> </w:t>
      </w:r>
      <w:r w:rsidRPr="00784950">
        <w:rPr>
          <w:rtl/>
        </w:rPr>
        <w:t>אדומה, כי זאת החאמסה של המעמד העובד, ואת המעמד העובד אני תמיד אוהב לסמן באדום.</w:t>
      </w:r>
      <w:r w:rsidR="00374753">
        <w:rPr>
          <w:rtl/>
        </w:rPr>
        <w:t xml:space="preserve"> </w:t>
      </w:r>
      <w:r w:rsidRPr="00784950">
        <w:rPr>
          <w:rtl/>
        </w:rPr>
        <w:t>אני יודע שניסו לסמן אותו בכתום ובכל מיני צבעים. אני אוהב לסמן אותו באדום.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המעמד</w:t>
      </w:r>
      <w:r w:rsidR="00374753">
        <w:rPr>
          <w:rtl/>
        </w:rPr>
        <w:t xml:space="preserve"> </w:t>
      </w:r>
      <w:r w:rsidRPr="00784950">
        <w:rPr>
          <w:rtl/>
        </w:rPr>
        <w:t>העובד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אלה כל אותם אנשים שאינם זכיינים. אלה אינם בהכרח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מפתח שבדי גדול וסרבל כחול, אבל אלה אותם אנשים שמתפרנסים</w:t>
      </w:r>
      <w:r w:rsidR="00374753">
        <w:rPr>
          <w:rtl/>
        </w:rPr>
        <w:t xml:space="preserve"> </w:t>
      </w:r>
      <w:r w:rsidRPr="00784950">
        <w:rPr>
          <w:rtl/>
        </w:rPr>
        <w:t>ואינם שייכים לקבוצות הזכיינים,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ולסיום, אדוני?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ולגבי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–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מה היא החאמסה האדומה, כי אני אפרט אותה</w:t>
      </w:r>
      <w:r w:rsidR="00374753">
        <w:rPr>
          <w:rtl/>
        </w:rPr>
        <w:t xml:space="preserve"> </w:t>
      </w:r>
      <w:r w:rsidRPr="00784950">
        <w:rPr>
          <w:rtl/>
        </w:rPr>
        <w:t>בהסתייגות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הבאה שלי </w:t>
      </w:r>
      <w:r w:rsidR="00374753">
        <w:rPr>
          <w:rtl/>
        </w:rPr>
        <w:t>–</w:t>
      </w:r>
      <w:r w:rsidRPr="00784950">
        <w:rPr>
          <w:rtl/>
        </w:rPr>
        <w:t xml:space="preserve"> האחריות של המדינה היא לחינוך, לבריאות, לתעסוקה, לקורת</w:t>
      </w:r>
      <w:r w:rsidR="00374753">
        <w:rPr>
          <w:rtl/>
        </w:rPr>
        <w:t>-</w:t>
      </w:r>
      <w:r w:rsidRPr="00784950">
        <w:rPr>
          <w:rtl/>
        </w:rPr>
        <w:t>גג</w:t>
      </w:r>
      <w:r w:rsidR="00374753">
        <w:rPr>
          <w:rtl/>
        </w:rPr>
        <w:t xml:space="preserve"> </w:t>
      </w:r>
      <w:r w:rsidRPr="00784950">
        <w:rPr>
          <w:rtl/>
        </w:rPr>
        <w:t>ולביטחון,</w:t>
      </w:r>
      <w:r w:rsidR="00374753">
        <w:rPr>
          <w:rtl/>
        </w:rPr>
        <w:t xml:space="preserve"> </w:t>
      </w:r>
      <w:r w:rsidRPr="00784950">
        <w:rPr>
          <w:rtl/>
        </w:rPr>
        <w:t>ומי</w:t>
      </w:r>
      <w:r w:rsidR="00374753">
        <w:rPr>
          <w:rtl/>
        </w:rPr>
        <w:t xml:space="preserve"> </w:t>
      </w:r>
      <w:r w:rsidRPr="00784950">
        <w:rPr>
          <w:rtl/>
        </w:rPr>
        <w:t>שלא נתנה את חמשת אלה לא ראויה לקחת לעצמה את השם מדינה.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אינו מתמודד עם כך,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אדוני.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חברת הכנסת ענת מאור </w:t>
      </w:r>
      <w:r w:rsidR="00374753">
        <w:rPr>
          <w:rtl/>
        </w:rPr>
        <w:t xml:space="preserve">– </w:t>
      </w:r>
      <w:r w:rsidRPr="00784950">
        <w:rPr>
          <w:rtl/>
        </w:rPr>
        <w:t>אינה נוכחת. חבר הכנסת נחום לנגנטל,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קראנו</w:t>
      </w:r>
      <w:r w:rsidR="00374753">
        <w:rPr>
          <w:rtl/>
        </w:rPr>
        <w:t xml:space="preserve"> </w:t>
      </w:r>
      <w:r w:rsidRPr="00784950">
        <w:rPr>
          <w:rtl/>
        </w:rPr>
        <w:t>בשמו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ימסור נימוק סביר, ואני משער שאין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לאדוני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יש לי דווקא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לסגן המזכיר, בבקשה.</w:t>
      </w:r>
      <w:r w:rsidR="00374753">
        <w:rPr>
          <w:rtl/>
        </w:rPr>
        <w:t xml:space="preserve"> </w:t>
      </w:r>
      <w:r w:rsidRPr="00784950">
        <w:rPr>
          <w:rtl/>
        </w:rPr>
        <w:t>בבקשה, חבר הכנסת לנגנטל,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עמיתי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הרבה תשבחות על התקציב הזה קשה לנו</w:t>
      </w:r>
      <w:r w:rsidR="00374753">
        <w:rPr>
          <w:rtl/>
        </w:rPr>
        <w:t xml:space="preserve"> </w:t>
      </w:r>
      <w:r w:rsidRPr="00784950">
        <w:rPr>
          <w:rtl/>
        </w:rPr>
        <w:t>לומר, מה עוד שצריך לדעת, חבר הכנסת כהן, שעל התקציב הזה שיעמוד לפנינו אנחנו נשב</w:t>
      </w:r>
      <w:r w:rsidR="00374753">
        <w:rPr>
          <w:rtl/>
        </w:rPr>
        <w:t xml:space="preserve"> </w:t>
      </w:r>
      <w:r w:rsidRPr="00784950">
        <w:rPr>
          <w:rtl/>
        </w:rPr>
        <w:t>פה עוד כמה ימים וכמה לילות בעוד כמה חודשים, כדי שיביאו עדכון לתקציב.</w:t>
      </w:r>
      <w:r w:rsidR="00374753">
        <w:rPr>
          <w:rtl/>
        </w:rPr>
        <w:t xml:space="preserve"> </w:t>
      </w:r>
      <w:r w:rsidRPr="00784950">
        <w:rPr>
          <w:rtl/>
        </w:rPr>
        <w:t>הרי כולם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משחקים</w:t>
      </w:r>
      <w:r w:rsidR="00374753">
        <w:rPr>
          <w:rtl/>
        </w:rPr>
        <w:t xml:space="preserve"> </w:t>
      </w:r>
      <w:r w:rsidRPr="00784950">
        <w:rPr>
          <w:rtl/>
        </w:rPr>
        <w:t>בכאילו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כאילו יש פה תקציב וכאילו המדינה תרוץ קדימה </w:t>
      </w:r>
      <w:r w:rsidR="00374753">
        <w:rPr>
          <w:rtl/>
        </w:rPr>
        <w:t xml:space="preserve">– </w:t>
      </w:r>
      <w:r w:rsidRPr="00784950">
        <w:rPr>
          <w:rtl/>
        </w:rPr>
        <w:t>והכול בחודש פברואר.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מאשים</w:t>
      </w:r>
      <w:r w:rsidR="00374753">
        <w:rPr>
          <w:rtl/>
        </w:rPr>
        <w:t xml:space="preserve"> </w:t>
      </w:r>
      <w:r w:rsidRPr="00784950">
        <w:rPr>
          <w:rtl/>
        </w:rPr>
        <w:t>לא את שר האוצר ולא את פקידי האוצר בעניין הזה. יש פה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תהליך שלם שקרה בהתרסקות של הפרלמנט </w:t>
      </w:r>
      <w:r w:rsidR="00374753">
        <w:rPr>
          <w:rtl/>
        </w:rPr>
        <w:t>–</w:t>
      </w:r>
      <w:r w:rsidRPr="00784950">
        <w:rPr>
          <w:rtl/>
        </w:rPr>
        <w:t xml:space="preserve"> שלנו, של הכנסת </w:t>
      </w:r>
      <w:r w:rsidR="00374753">
        <w:rPr>
          <w:rtl/>
        </w:rPr>
        <w:t>–</w:t>
      </w:r>
      <w:r w:rsidRPr="00784950">
        <w:rPr>
          <w:rtl/>
        </w:rPr>
        <w:t xml:space="preserve"> שבו כל אחד רואה את עצמו,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משמיע את הביקורת הזאת גם כלפי עצמי. כל אחד רואה את האינטרסים שלו, וזה מה</w:t>
      </w:r>
      <w:r w:rsidR="00374753">
        <w:rPr>
          <w:rtl/>
        </w:rPr>
        <w:t xml:space="preserve"> </w:t>
      </w:r>
      <w:r w:rsidRPr="00784950">
        <w:rPr>
          <w:rtl/>
        </w:rPr>
        <w:t>שקרה והוביל את העניין הזה לאורך הרבה מאוד זמן.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תקציב חברתי? לא. האם התקציב הזה מבשר איזה שינוי</w:t>
      </w:r>
      <w:r w:rsidR="00374753">
        <w:rPr>
          <w:rtl/>
        </w:rPr>
        <w:t xml:space="preserve"> </w:t>
      </w:r>
      <w:r w:rsidRPr="00784950">
        <w:rPr>
          <w:rtl/>
        </w:rPr>
        <w:t>משמעותי</w:t>
      </w:r>
      <w:r w:rsidR="00374753">
        <w:rPr>
          <w:rtl/>
        </w:rPr>
        <w:t xml:space="preserve"> </w:t>
      </w:r>
      <w:r w:rsidRPr="00784950">
        <w:rPr>
          <w:rtl/>
        </w:rPr>
        <w:t>מבחינת,</w:t>
      </w:r>
      <w:r w:rsidR="00374753">
        <w:rPr>
          <w:rtl/>
        </w:rPr>
        <w:t xml:space="preserve"> </w:t>
      </w:r>
      <w:r w:rsidRPr="00784950">
        <w:rPr>
          <w:rtl/>
        </w:rPr>
        <w:t>נניח,</w:t>
      </w:r>
      <w:r w:rsidR="00374753">
        <w:rPr>
          <w:rtl/>
        </w:rPr>
        <w:t xml:space="preserve"> </w:t>
      </w:r>
      <w:r w:rsidRPr="00784950">
        <w:rPr>
          <w:rtl/>
        </w:rPr>
        <w:t>התעשייה</w:t>
      </w:r>
      <w:r w:rsidR="00374753">
        <w:rPr>
          <w:rtl/>
        </w:rPr>
        <w:t xml:space="preserve"> </w:t>
      </w:r>
      <w:r w:rsidRPr="00784950">
        <w:rPr>
          <w:rtl/>
        </w:rPr>
        <w:t>בארץ? לא. האם התקציב הזה אכן הולך לעשות משהו</w:t>
      </w:r>
      <w:r w:rsidR="00374753">
        <w:rPr>
          <w:rtl/>
        </w:rPr>
        <w:t xml:space="preserve"> </w:t>
      </w:r>
      <w:r w:rsidRPr="00784950">
        <w:rPr>
          <w:rtl/>
        </w:rPr>
        <w:t>שהוא הרבה יותר חכם, הרבה יותר טוב בנושא התעסוקה, ולמגר את תופעת האבטלה? גם לא.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דבר אחד, שאני חושב שאדוני אולי יסכים אתי שיש בו הישג אחד אחרי הרבה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שאותם</w:t>
      </w:r>
      <w:r w:rsidR="00374753">
        <w:rPr>
          <w:rtl/>
        </w:rPr>
        <w:t xml:space="preserve"> </w:t>
      </w:r>
      <w:r w:rsidRPr="00784950">
        <w:rPr>
          <w:rtl/>
        </w:rPr>
        <w:t>דברים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שהיו על השולחן או מתחת לשולחן </w:t>
      </w:r>
      <w:r w:rsidR="00374753">
        <w:rPr>
          <w:rtl/>
        </w:rPr>
        <w:t>–</w:t>
      </w:r>
      <w:r w:rsidRPr="00784950">
        <w:rPr>
          <w:rtl/>
        </w:rPr>
        <w:t xml:space="preserve"> סוף כל סוף הם</w:t>
      </w:r>
      <w:r w:rsidR="00374753">
        <w:rPr>
          <w:rtl/>
        </w:rPr>
        <w:t xml:space="preserve"> </w:t>
      </w:r>
      <w:r w:rsidRPr="00784950">
        <w:rPr>
          <w:rtl/>
        </w:rPr>
        <w:t>שקופים</w:t>
      </w:r>
      <w:r w:rsidR="00374753">
        <w:rPr>
          <w:rtl/>
        </w:rPr>
        <w:t xml:space="preserve"> </w:t>
      </w:r>
      <w:r w:rsidRPr="00784950">
        <w:rPr>
          <w:rtl/>
        </w:rPr>
        <w:t>ומודפסים</w:t>
      </w:r>
      <w:r w:rsidR="00374753">
        <w:rPr>
          <w:rtl/>
        </w:rPr>
        <w:t xml:space="preserve"> </w:t>
      </w:r>
      <w:r w:rsidRPr="00784950">
        <w:rPr>
          <w:rtl/>
        </w:rPr>
        <w:t>בבסיס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מחר, כשנעמוד פה בכנסת הזאת ונצביע על התקציב,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נדע</w:t>
      </w:r>
      <w:r w:rsidR="00374753">
        <w:rPr>
          <w:rtl/>
        </w:rPr>
        <w:t xml:space="preserve"> </w:t>
      </w:r>
      <w:r w:rsidRPr="00784950">
        <w:rPr>
          <w:rtl/>
        </w:rPr>
        <w:t>שלגבי</w:t>
      </w:r>
      <w:r w:rsidR="00374753">
        <w:rPr>
          <w:rtl/>
        </w:rPr>
        <w:t xml:space="preserve"> </w:t>
      </w:r>
      <w:r w:rsidRPr="00784950">
        <w:rPr>
          <w:rtl/>
        </w:rPr>
        <w:t>מה שאנחנו מצביעים עליו אין עסקאות מאחורי הגב. מה בעצם אמרנו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בזה</w:t>
      </w:r>
      <w:r w:rsidR="00374753">
        <w:rPr>
          <w:rtl/>
        </w:rPr>
        <w:t xml:space="preserve"> </w:t>
      </w:r>
      <w:r w:rsidRPr="00784950">
        <w:rPr>
          <w:rtl/>
        </w:rPr>
        <w:t>שהכנסנו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הכול לבסיס התקציב? </w:t>
      </w:r>
      <w:r w:rsidR="00374753">
        <w:rPr>
          <w:rtl/>
        </w:rPr>
        <w:t>–</w:t>
      </w:r>
      <w:r w:rsidRPr="00784950">
        <w:rPr>
          <w:rtl/>
        </w:rPr>
        <w:t xml:space="preserve"> וזה דבר שאנחנו דרשנו שנים רבות משרי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לדורותיהם</w:t>
      </w:r>
      <w:r w:rsidR="00374753">
        <w:rPr>
          <w:rtl/>
        </w:rPr>
        <w:t xml:space="preserve"> – </w:t>
      </w:r>
      <w:r w:rsidRPr="00784950">
        <w:rPr>
          <w:rtl/>
        </w:rPr>
        <w:t>למי שמגיע תיתנו, למי שלא מגיע אל תיתנו, אבל אל תיצרו מצב,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האנשים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עושים הסכמים עם האנשים, זה לא יופיע בספר התקציב.</w:t>
      </w:r>
      <w:r w:rsidR="00374753">
        <w:rPr>
          <w:rtl/>
        </w:rPr>
        <w:t xml:space="preserve"> </w:t>
      </w: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ההישג הגדול ביותר מבחינתי הוא שהדברים הם בבסיס התקציב</w:t>
      </w:r>
      <w:r w:rsidR="00374753">
        <w:rPr>
          <w:rtl/>
        </w:rPr>
        <w:t xml:space="preserve"> </w:t>
      </w:r>
      <w:r w:rsidRPr="00784950">
        <w:rPr>
          <w:rtl/>
        </w:rPr>
        <w:t>עצמו.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 כשאני חושב היום עלינו, המפלגות הדתיות, אני אומר לעצמנו שאנחנו נצטרך</w:t>
      </w:r>
      <w:r w:rsidR="00374753">
        <w:rPr>
          <w:rtl/>
        </w:rPr>
        <w:t xml:space="preserve"> </w:t>
      </w:r>
      <w:r w:rsidRPr="00784950">
        <w:rPr>
          <w:rtl/>
        </w:rPr>
        <w:t>לנהוג</w:t>
      </w:r>
      <w:r w:rsidR="00374753">
        <w:rPr>
          <w:rtl/>
        </w:rPr>
        <w:t xml:space="preserve"> </w:t>
      </w:r>
      <w:r w:rsidRPr="00784950">
        <w:rPr>
          <w:rtl/>
        </w:rPr>
        <w:t>בריסון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מאוד. בשנה הבאה, לכשנבוא לדון בבסיס התקציב של 2003, נצטרך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ולומר</w:t>
      </w:r>
      <w:r w:rsidR="00374753">
        <w:rPr>
          <w:rtl/>
        </w:rPr>
        <w:t xml:space="preserve"> </w:t>
      </w:r>
      <w:r w:rsidRPr="00784950">
        <w:rPr>
          <w:rtl/>
        </w:rPr>
        <w:t>לשרי</w:t>
      </w:r>
      <w:r w:rsidR="00374753">
        <w:rPr>
          <w:rtl/>
        </w:rPr>
        <w:t xml:space="preserve"> </w:t>
      </w:r>
      <w:r w:rsidRPr="00784950">
        <w:rPr>
          <w:rtl/>
        </w:rPr>
        <w:t>האוצר: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לנו דרישות סקטוריאליות נוספות, תשאירו את בסיס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כמות שהוא, ואז אנחנו, חברי הכנסת, שרוצים לעסוק בבעיות של בריאות ואבטלה</w:t>
      </w:r>
      <w:r w:rsidR="00374753">
        <w:rPr>
          <w:rtl/>
        </w:rPr>
        <w:t xml:space="preserve"> </w:t>
      </w:r>
      <w:r w:rsidRPr="00784950">
        <w:rPr>
          <w:rtl/>
        </w:rPr>
        <w:t>ותחבורה ותשתיות ופער חברתי וכיוצא באלה, נהיה משוחררים לדון לגופו של עניין, כמו</w:t>
      </w:r>
      <w:r w:rsidR="00374753">
        <w:rPr>
          <w:rtl/>
        </w:rPr>
        <w:t xml:space="preserve"> </w:t>
      </w:r>
      <w:r w:rsidRPr="00784950">
        <w:rPr>
          <w:rtl/>
        </w:rPr>
        <w:t>שאר החברים בפרלמנט, ולא נהיה מרותקים לסוגיות הקשורות אך ורק לדרישות הקרויות על</w:t>
      </w:r>
      <w:r w:rsidR="00374753">
        <w:rPr>
          <w:rtl/>
        </w:rPr>
        <w:t xml:space="preserve"> </w:t>
      </w:r>
      <w:r w:rsidRPr="00784950">
        <w:rPr>
          <w:rtl/>
        </w:rPr>
        <w:t>פניהן סקטוריאליות.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חבר הכנסת לנגנטל.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 חבר הכנסת יגאל ביבי, בבקשה.</w:t>
      </w:r>
      <w:r w:rsidR="00374753">
        <w:rPr>
          <w:rtl/>
        </w:rPr>
        <w:t xml:space="preserve"> </w:t>
      </w:r>
      <w:r w:rsidRPr="00784950">
        <w:rPr>
          <w:rtl/>
        </w:rPr>
        <w:t>אדוני ייאלץ</w:t>
      </w:r>
      <w:r w:rsidR="00374753">
        <w:rPr>
          <w:rtl/>
        </w:rPr>
        <w:t xml:space="preserve"> </w:t>
      </w:r>
      <w:r w:rsidRPr="00784950">
        <w:rPr>
          <w:rtl/>
        </w:rPr>
        <w:t>להמתין לסבב הבא, שיגיע במהרה נוכח מצב הנוכחות. בבקשה, חבר הכנסת יגאל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 בסבב הזה אני רוצה לדבר על שתי סוגיות. כחבר</w:t>
      </w:r>
      <w:r w:rsidR="00374753">
        <w:rPr>
          <w:rtl/>
        </w:rPr>
        <w:t xml:space="preserve"> </w:t>
      </w:r>
      <w:r w:rsidRPr="00784950">
        <w:rPr>
          <w:rtl/>
        </w:rPr>
        <w:t>ועדת הכלכלה אני מדבר רבות על כך שחלק גדול מתאונות הדרכים נובע מאי</w:t>
      </w:r>
      <w:r w:rsidR="00374753">
        <w:rPr>
          <w:rtl/>
        </w:rPr>
        <w:t>-</w:t>
      </w:r>
      <w:r w:rsidRPr="00784950">
        <w:rPr>
          <w:rtl/>
        </w:rPr>
        <w:t>יעילות פעולת</w:t>
      </w:r>
      <w:r w:rsidR="00374753">
        <w:rPr>
          <w:rtl/>
        </w:rPr>
        <w:t xml:space="preserve"> </w:t>
      </w:r>
      <w:r w:rsidRPr="00784950">
        <w:rPr>
          <w:rtl/>
        </w:rPr>
        <w:t>המשטרה.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כחצי</w:t>
      </w:r>
      <w:r w:rsidR="00374753">
        <w:rPr>
          <w:rtl/>
        </w:rPr>
        <w:t xml:space="preserve"> </w:t>
      </w:r>
      <w:r w:rsidRPr="00784950">
        <w:rPr>
          <w:rtl/>
        </w:rPr>
        <w:t>שעה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לי דוגמה של חלם במשטרה. אני יוצא בהיחבא ממשכן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לאחר שהנכים מקיפים אותה, ביציאת החירום מהומת אלוקים, רכבים באים, רכבים</w:t>
      </w:r>
      <w:r w:rsidR="00374753">
        <w:rPr>
          <w:rtl/>
        </w:rPr>
        <w:t xml:space="preserve"> </w:t>
      </w:r>
      <w:r w:rsidRPr="00784950">
        <w:rPr>
          <w:rtl/>
        </w:rPr>
        <w:t>צופרים,</w:t>
      </w:r>
      <w:r w:rsidR="00374753">
        <w:rPr>
          <w:rtl/>
        </w:rPr>
        <w:t xml:space="preserve"> </w:t>
      </w:r>
      <w:r w:rsidRPr="00784950">
        <w:rPr>
          <w:rtl/>
        </w:rPr>
        <w:t>רכבים חונים, ובמה עוסקת המשטרה? במקום להתרכז במניעת מצב שבו ייהרגו שם</w:t>
      </w:r>
      <w:r w:rsidR="00374753">
        <w:rPr>
          <w:rtl/>
        </w:rPr>
        <w:t xml:space="preserve"> </w:t>
      </w:r>
      <w:r w:rsidRPr="00784950">
        <w:rPr>
          <w:rtl/>
        </w:rPr>
        <w:t>אנשים,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עוסקת</w:t>
      </w:r>
      <w:r w:rsidR="00374753">
        <w:rPr>
          <w:rtl/>
        </w:rPr>
        <w:t xml:space="preserve"> </w:t>
      </w:r>
      <w:r w:rsidRPr="00784950">
        <w:rPr>
          <w:rtl/>
        </w:rPr>
        <w:t>במתן</w:t>
      </w:r>
      <w:r w:rsidR="00374753">
        <w:rPr>
          <w:rtl/>
        </w:rPr>
        <w:t xml:space="preserve"> </w:t>
      </w:r>
      <w:r w:rsidRPr="00784950">
        <w:rPr>
          <w:rtl/>
        </w:rPr>
        <w:t>רפורטים</w:t>
      </w:r>
      <w:r w:rsidR="00374753">
        <w:rPr>
          <w:rtl/>
        </w:rPr>
        <w:t xml:space="preserve"> </w:t>
      </w:r>
      <w:r w:rsidRPr="00784950">
        <w:rPr>
          <w:rtl/>
        </w:rPr>
        <w:t>למי שלא חוגר חגורת בטיחות, ובמהומה הזאת שם,</w:t>
      </w:r>
      <w:r w:rsidR="00374753">
        <w:rPr>
          <w:rtl/>
        </w:rPr>
        <w:t xml:space="preserve"> </w:t>
      </w:r>
      <w:r w:rsidRPr="00784950">
        <w:rPr>
          <w:rtl/>
        </w:rPr>
        <w:t>כשבקושי אפשר לעבור, עוצרת מכוניות בזו אחר זו על עניין חגורות בטיחות.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 משטרת ישראל חייבת להפעיל את החוק ולאכוף אותו. חוק, חוק, אבל צריך גם</w:t>
      </w:r>
      <w:r w:rsidR="00374753">
        <w:rPr>
          <w:rtl/>
        </w:rPr>
        <w:t xml:space="preserve"> </w:t>
      </w:r>
      <w:r w:rsidRPr="00784950">
        <w:rPr>
          <w:rtl/>
        </w:rPr>
        <w:t>להפעיל</w:t>
      </w:r>
      <w:r w:rsidR="00374753">
        <w:rPr>
          <w:rtl/>
        </w:rPr>
        <w:t xml:space="preserve"> </w:t>
      </w:r>
      <w:r w:rsidRPr="00784950">
        <w:rPr>
          <w:rtl/>
        </w:rPr>
        <w:t>שכל. המשטרה יכולה לאכוף את הנושא של חגורות בטיחות בכל העיר, אבל לא פה,</w:t>
      </w:r>
      <w:r w:rsidR="00374753">
        <w:rPr>
          <w:rtl/>
        </w:rPr>
        <w:t xml:space="preserve"> </w:t>
      </w:r>
      <w:r w:rsidRPr="00784950">
        <w:rPr>
          <w:rtl/>
        </w:rPr>
        <w:t>בצוואר</w:t>
      </w:r>
      <w:r w:rsidR="00374753">
        <w:rPr>
          <w:rtl/>
        </w:rPr>
        <w:t xml:space="preserve"> </w:t>
      </w:r>
      <w:r w:rsidRPr="00784950">
        <w:rPr>
          <w:rtl/>
        </w:rPr>
        <w:t>הבקבוק</w:t>
      </w:r>
      <w:r w:rsidR="00374753">
        <w:rPr>
          <w:rtl/>
        </w:rPr>
        <w:t xml:space="preserve"> </w:t>
      </w:r>
      <w:r w:rsidRPr="00784950">
        <w:rPr>
          <w:rtl/>
        </w:rPr>
        <w:t>הזה, לעצור עוד מכוניות ולעכב את האנשים עשר דקות, שאנשים יידרסו</w:t>
      </w:r>
      <w:r w:rsidR="00374753">
        <w:rPr>
          <w:rtl/>
        </w:rPr>
        <w:t xml:space="preserve"> </w:t>
      </w:r>
      <w:r w:rsidRPr="00784950">
        <w:rPr>
          <w:rtl/>
        </w:rPr>
        <w:t>וייהרגו.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אם שומע אותי אחד ממפקדי המשטרה, בואו תדאגו שאנשים לא ייהרגו בצפיפות</w:t>
      </w:r>
      <w:r w:rsidR="00374753">
        <w:rPr>
          <w:rtl/>
        </w:rPr>
        <w:t xml:space="preserve"> </w:t>
      </w:r>
      <w:r w:rsidRPr="00784950">
        <w:rPr>
          <w:rtl/>
        </w:rPr>
        <w:t>שקיימת כאן, ואת אכיפת חגורות הבטיחות תבצעו ברחוב אחר.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דיברתי</w:t>
      </w:r>
      <w:r w:rsidR="00374753">
        <w:rPr>
          <w:rtl/>
        </w:rPr>
        <w:t xml:space="preserve"> </w:t>
      </w:r>
      <w:r w:rsidRPr="00784950">
        <w:rPr>
          <w:rtl/>
        </w:rPr>
        <w:t>בבוקר</w:t>
      </w:r>
      <w:r w:rsidR="00374753">
        <w:rPr>
          <w:rtl/>
        </w:rPr>
        <w:t xml:space="preserve"> </w:t>
      </w:r>
      <w:r w:rsidRPr="00784950">
        <w:rPr>
          <w:rtl/>
        </w:rPr>
        <w:t>על המערכת המטורפת שלנו, שאין בעל בית, שרואים דברים מדהימים</w:t>
      </w:r>
      <w:r w:rsidR="00374753">
        <w:rPr>
          <w:rtl/>
        </w:rPr>
        <w:t xml:space="preserve"> </w:t>
      </w:r>
      <w:r w:rsidRPr="00784950">
        <w:rPr>
          <w:rtl/>
        </w:rPr>
        <w:t>שקורים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התחומים</w:t>
      </w:r>
      <w:r w:rsidR="00374753">
        <w:rPr>
          <w:rtl/>
        </w:rPr>
        <w:t xml:space="preserve"> </w:t>
      </w:r>
      <w:r w:rsidRPr="00784950">
        <w:rPr>
          <w:rtl/>
        </w:rPr>
        <w:t>ואתה לא רואה כיוון והכוונה. אני רוצה לדבר עכשיו על מערכת</w:t>
      </w:r>
      <w:r w:rsidR="00374753">
        <w:rPr>
          <w:rtl/>
        </w:rPr>
        <w:t xml:space="preserve"> </w:t>
      </w:r>
      <w:r w:rsidRPr="00784950">
        <w:rPr>
          <w:rtl/>
        </w:rPr>
        <w:t>המשפט.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לומר, שאחת הבעיות הקשות של מדינת ישראל היא אי</w:t>
      </w:r>
      <w:r w:rsidR="00374753">
        <w:rPr>
          <w:rtl/>
        </w:rPr>
        <w:t>-</w:t>
      </w:r>
      <w:r w:rsidRPr="00784950">
        <w:rPr>
          <w:rtl/>
        </w:rPr>
        <w:t>תפקוד מערכת המשפט.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לצערנו, הראש והצמרת של מערכת המשפט </w:t>
      </w:r>
      <w:r w:rsidR="00374753">
        <w:rPr>
          <w:rtl/>
        </w:rPr>
        <w:t>–</w:t>
      </w:r>
      <w:r w:rsidRPr="00784950">
        <w:rPr>
          <w:rtl/>
        </w:rPr>
        <w:t xml:space="preserve"> ומעניין, לפני כחמש דקות, כאשר חזרתי לכנסת</w:t>
      </w:r>
      <w:r w:rsidR="00374753">
        <w:rPr>
          <w:rtl/>
        </w:rPr>
        <w:t xml:space="preserve"> </w:t>
      </w: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שהייתי</w:t>
      </w:r>
      <w:r w:rsidR="00374753">
        <w:rPr>
          <w:rtl/>
        </w:rPr>
        <w:t xml:space="preserve"> </w:t>
      </w:r>
      <w:r w:rsidRPr="00784950">
        <w:rPr>
          <w:rtl/>
        </w:rPr>
        <w:t>באיזה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עסק, שלושה אנשים פגשו אותי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אליעזר כהן, גם אתה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האנשים</w:t>
      </w:r>
      <w:r w:rsidR="00374753">
        <w:rPr>
          <w:rtl/>
        </w:rPr>
        <w:t xml:space="preserve"> </w:t>
      </w:r>
      <w:r w:rsidRPr="00784950">
        <w:rPr>
          <w:rtl/>
        </w:rPr>
        <w:t>שנלחמים</w:t>
      </w:r>
      <w:r w:rsidR="00374753">
        <w:rPr>
          <w:rtl/>
        </w:rPr>
        <w:t xml:space="preserve"> – </w:t>
      </w:r>
      <w:r w:rsidRPr="00784950">
        <w:rPr>
          <w:rtl/>
        </w:rPr>
        <w:t>ואמרו</w:t>
      </w:r>
      <w:r w:rsidR="00374753">
        <w:rPr>
          <w:rtl/>
        </w:rPr>
        <w:t xml:space="preserve"> </w:t>
      </w:r>
      <w:r w:rsidRPr="00784950">
        <w:rPr>
          <w:rtl/>
        </w:rPr>
        <w:t>לי: יגאל ביבי, תילחם נגד מערכת המשפט. אצלנו זה</w:t>
      </w:r>
      <w:r w:rsidR="00374753">
        <w:rPr>
          <w:rtl/>
        </w:rPr>
        <w:t xml:space="preserve"> </w:t>
      </w:r>
      <w:r w:rsidRPr="00784950">
        <w:rPr>
          <w:rtl/>
        </w:rPr>
        <w:t>רקוב. ביניהם היה אחד המומחים למשפט בארצות</w:t>
      </w:r>
      <w:r w:rsidR="00374753">
        <w:rPr>
          <w:rtl/>
        </w:rPr>
        <w:t>-</w:t>
      </w:r>
      <w:r w:rsidRPr="00784950">
        <w:rPr>
          <w:rtl/>
        </w:rPr>
        <w:t>הברית.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עסוקה מערכת המשפט? </w:t>
      </w:r>
      <w:r w:rsidR="00374753">
        <w:rPr>
          <w:rtl/>
        </w:rPr>
        <w:t>–</w:t>
      </w:r>
      <w:r w:rsidRPr="00784950">
        <w:rPr>
          <w:rtl/>
        </w:rPr>
        <w:t xml:space="preserve"> בביצור כוחה, בפסקי</w:t>
      </w:r>
      <w:r w:rsidR="00374753">
        <w:rPr>
          <w:rtl/>
        </w:rPr>
        <w:t>-</w:t>
      </w:r>
      <w:r w:rsidRPr="00784950">
        <w:rPr>
          <w:rtl/>
        </w:rPr>
        <w:t>דין ארוכים ומסורבלים בנושאים</w:t>
      </w:r>
      <w:r w:rsidR="00374753">
        <w:rPr>
          <w:rtl/>
        </w:rPr>
        <w:t xml:space="preserve"> </w:t>
      </w:r>
      <w:r w:rsidRPr="00784950">
        <w:rPr>
          <w:rtl/>
        </w:rPr>
        <w:t>שהם לא רלוונטיים, שהכול שפיט.</w:t>
      </w:r>
      <w:r w:rsidR="00374753">
        <w:rPr>
          <w:rtl/>
        </w:rPr>
        <w:t xml:space="preserve"> </w:t>
      </w:r>
      <w:r w:rsidRPr="00784950">
        <w:rPr>
          <w:rtl/>
        </w:rPr>
        <w:t>בו בזמן שהאזרחים מחכים 10 ו</w:t>
      </w:r>
      <w:r w:rsidR="00374753">
        <w:rPr>
          <w:rtl/>
        </w:rPr>
        <w:t>-</w:t>
      </w:r>
      <w:r w:rsidRPr="00784950">
        <w:rPr>
          <w:rtl/>
        </w:rPr>
        <w:t>15 שנה למשפטים.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תיקים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כלכליים שמכניסים מיליונים למדינה </w:t>
      </w:r>
      <w:r w:rsidR="00374753">
        <w:rPr>
          <w:rtl/>
        </w:rPr>
        <w:t>–</w:t>
      </w:r>
      <w:r w:rsidRPr="00784950">
        <w:rPr>
          <w:rtl/>
        </w:rPr>
        <w:t xml:space="preserve"> והרי אנחנו מדברים על תקציב </w:t>
      </w:r>
      <w:r w:rsidR="00374753">
        <w:rPr>
          <w:rtl/>
        </w:rPr>
        <w:t>–</w:t>
      </w:r>
      <w:r w:rsidRPr="00784950">
        <w:rPr>
          <w:rtl/>
        </w:rPr>
        <w:t xml:space="preserve"> אבל אין</w:t>
      </w:r>
      <w:r w:rsidR="00374753">
        <w:rPr>
          <w:rtl/>
        </w:rPr>
        <w:t xml:space="preserve"> </w:t>
      </w:r>
      <w:r w:rsidRPr="00784950">
        <w:rPr>
          <w:rtl/>
        </w:rPr>
        <w:t>שופט</w:t>
      </w:r>
      <w:r w:rsidR="00374753">
        <w:rPr>
          <w:rtl/>
        </w:rPr>
        <w:t xml:space="preserve"> </w:t>
      </w:r>
      <w:r w:rsidRPr="00784950">
        <w:rPr>
          <w:rtl/>
        </w:rPr>
        <w:t>ולא קובעים אפילו תור לדיון, כי אין שופטים שמטפלים. מתעסקים בטפל, מתעסקים</w:t>
      </w:r>
      <w:r w:rsidR="00374753">
        <w:rPr>
          <w:rtl/>
        </w:rPr>
        <w:t xml:space="preserve"> </w:t>
      </w:r>
      <w:r w:rsidRPr="00784950">
        <w:rPr>
          <w:rtl/>
        </w:rPr>
        <w:t>בפוליטיקה,</w:t>
      </w:r>
      <w:r w:rsidR="00374753">
        <w:rPr>
          <w:rtl/>
        </w:rPr>
        <w:t xml:space="preserve"> </w:t>
      </w:r>
      <w:r w:rsidRPr="00784950">
        <w:rPr>
          <w:rtl/>
        </w:rPr>
        <w:t>בביצור</w:t>
      </w:r>
      <w:r w:rsidR="00374753">
        <w:rPr>
          <w:rtl/>
        </w:rPr>
        <w:t xml:space="preserve"> </w:t>
      </w:r>
      <w:r w:rsidRPr="00784950">
        <w:rPr>
          <w:rtl/>
        </w:rPr>
        <w:t>הכוח,</w:t>
      </w:r>
      <w:r w:rsidR="00374753">
        <w:rPr>
          <w:rtl/>
        </w:rPr>
        <w:t xml:space="preserve"> </w:t>
      </w:r>
      <w:r w:rsidRPr="00784950">
        <w:rPr>
          <w:rtl/>
        </w:rPr>
        <w:t>במינוי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שמביא</w:t>
      </w:r>
      <w:r w:rsidR="00374753">
        <w:rPr>
          <w:rtl/>
        </w:rPr>
        <w:t xml:space="preserve"> </w:t>
      </w:r>
      <w:r w:rsidRPr="00784950">
        <w:rPr>
          <w:rtl/>
        </w:rPr>
        <w:t>חבר.</w:t>
      </w:r>
      <w:r w:rsidR="00374753">
        <w:rPr>
          <w:rtl/>
        </w:rPr>
        <w:t xml:space="preserve"> </w:t>
      </w:r>
      <w:r w:rsidRPr="00784950">
        <w:rPr>
          <w:rtl/>
        </w:rPr>
        <w:t>זאת במקום לטפל בבעיות</w:t>
      </w:r>
      <w:r w:rsidR="00374753">
        <w:rPr>
          <w:rtl/>
        </w:rPr>
        <w:t xml:space="preserve"> </w:t>
      </w:r>
      <w:r w:rsidRPr="00784950">
        <w:rPr>
          <w:rtl/>
        </w:rPr>
        <w:t>המשפטיות</w:t>
      </w:r>
      <w:r w:rsidR="00374753">
        <w:rPr>
          <w:rtl/>
        </w:rPr>
        <w:t xml:space="preserve"> </w:t>
      </w:r>
      <w:r w:rsidRPr="00784950">
        <w:rPr>
          <w:rtl/>
        </w:rPr>
        <w:t>ולתת</w:t>
      </w:r>
      <w:r w:rsidR="00374753">
        <w:rPr>
          <w:rtl/>
        </w:rPr>
        <w:t xml:space="preserve"> </w:t>
      </w:r>
      <w:r w:rsidRPr="00784950">
        <w:rPr>
          <w:rtl/>
        </w:rPr>
        <w:t>סעד</w:t>
      </w:r>
      <w:r w:rsidR="00374753">
        <w:rPr>
          <w:rtl/>
        </w:rPr>
        <w:t xml:space="preserve"> </w:t>
      </w:r>
      <w:r w:rsidRPr="00784950">
        <w:rPr>
          <w:rtl/>
        </w:rPr>
        <w:t>לאזרחים</w:t>
      </w:r>
      <w:r w:rsidR="00374753">
        <w:rPr>
          <w:rtl/>
        </w:rPr>
        <w:t xml:space="preserve"> </w:t>
      </w:r>
      <w:r w:rsidRPr="00784950">
        <w:rPr>
          <w:rtl/>
        </w:rPr>
        <w:t>וגם למדינה בתחום הכלכלי.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העבריינים</w:t>
      </w:r>
      <w:r w:rsidR="00374753">
        <w:rPr>
          <w:rtl/>
        </w:rPr>
        <w:t xml:space="preserve"> </w:t>
      </w:r>
      <w:r w:rsidRPr="00784950">
        <w:rPr>
          <w:rtl/>
        </w:rPr>
        <w:t>חוגגים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ואין משפט. </w:t>
      </w:r>
      <w:r w:rsidR="00374753" w:rsidRPr="00784950">
        <w:rPr>
          <w:rtl/>
        </w:rPr>
        <w:t>25</w:t>
      </w:r>
      <w:r w:rsidR="00374753">
        <w:rPr>
          <w:rtl/>
        </w:rPr>
        <w:t>%</w:t>
      </w:r>
      <w:r w:rsidRPr="00784950">
        <w:rPr>
          <w:rtl/>
        </w:rPr>
        <w:t xml:space="preserve"> מהמבנים במדינת ישראל הם</w:t>
      </w:r>
      <w:r w:rsidR="00374753">
        <w:rPr>
          <w:rtl/>
        </w:rPr>
        <w:t xml:space="preserve"> </w:t>
      </w:r>
      <w:r w:rsidRPr="00784950">
        <w:rPr>
          <w:rtl/>
        </w:rPr>
        <w:t>בלתי</w:t>
      </w:r>
      <w:r w:rsidR="00374753">
        <w:rPr>
          <w:rtl/>
        </w:rPr>
        <w:t xml:space="preserve"> </w:t>
      </w:r>
      <w:r w:rsidRPr="00784950">
        <w:rPr>
          <w:rtl/>
        </w:rPr>
        <w:t>חוקיים.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מיליארדים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נכנסים</w:t>
      </w:r>
      <w:r w:rsidR="00374753">
        <w:rPr>
          <w:rtl/>
        </w:rPr>
        <w:t xml:space="preserve"> </w:t>
      </w:r>
      <w:r w:rsidRPr="00784950">
        <w:rPr>
          <w:rtl/>
        </w:rPr>
        <w:t>למדינה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משלמים את האגרות</w:t>
      </w:r>
      <w:r w:rsidR="00374753">
        <w:rPr>
          <w:rtl/>
        </w:rPr>
        <w:t xml:space="preserve"> </w:t>
      </w:r>
      <w:r w:rsidRPr="00784950">
        <w:rPr>
          <w:rtl/>
        </w:rPr>
        <w:t>והבניינים היו חוקיים? שליש מהעסקים במדינת ישראל הם ללא רישוי.</w:t>
      </w:r>
      <w:r w:rsidR="00374753">
        <w:rPr>
          <w:rtl/>
        </w:rPr>
        <w:t xml:space="preserve"> </w:t>
      </w:r>
      <w:r w:rsidRPr="00784950">
        <w:rPr>
          <w:rtl/>
        </w:rPr>
        <w:t>מה שהיה ב"אולמי</w:t>
      </w:r>
      <w:r w:rsidR="00374753">
        <w:rPr>
          <w:rtl/>
        </w:rPr>
        <w:t xml:space="preserve"> </w:t>
      </w:r>
      <w:r w:rsidRPr="00784950">
        <w:rPr>
          <w:rtl/>
        </w:rPr>
        <w:t>ורסאי"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רק דוגמה אחת. יש 14 תחנות דלק בתל</w:t>
      </w:r>
      <w:r w:rsidR="00374753">
        <w:rPr>
          <w:rtl/>
        </w:rPr>
        <w:t>-</w:t>
      </w:r>
      <w:r w:rsidRPr="00784950">
        <w:rPr>
          <w:rtl/>
        </w:rPr>
        <w:t>אביב שפועלות לא לפי החוק.</w:t>
      </w:r>
      <w:r w:rsidR="00374753">
        <w:rPr>
          <w:rtl/>
        </w:rPr>
        <w:t xml:space="preserve"> </w:t>
      </w:r>
      <w:r w:rsidRPr="00784950">
        <w:rPr>
          <w:rtl/>
        </w:rPr>
        <w:t>ובמה</w:t>
      </w:r>
      <w:r w:rsidR="00374753">
        <w:rPr>
          <w:rtl/>
        </w:rPr>
        <w:t xml:space="preserve"> </w:t>
      </w:r>
      <w:r w:rsidRPr="00784950">
        <w:rPr>
          <w:rtl/>
        </w:rPr>
        <w:t>עוסקת מערכת המשפט במדינת ישראל?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מערכת המשפט היא חלק מהתחום הכלכלי של מדינת ישראל, ולכן מצאתי לנכון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לא נתקן את מערכת המשפט יהיה קשה; כפי שנאמר: "ציון במשפט תפדה ושביה</w:t>
      </w:r>
      <w:r w:rsidR="00374753">
        <w:rPr>
          <w:rtl/>
        </w:rPr>
        <w:t xml:space="preserve"> </w:t>
      </w:r>
      <w:r w:rsidRPr="00784950">
        <w:rPr>
          <w:rtl/>
        </w:rPr>
        <w:t>בצדקה".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חבר הכנסת ביבי.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אינו נוכח. חבר הכנסת 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יוסף</w:t>
      </w:r>
      <w:r w:rsidR="00374753">
        <w:rPr>
          <w:rtl/>
        </w:rPr>
        <w:t xml:space="preserve"> </w:t>
      </w:r>
      <w:r w:rsidRPr="00784950">
        <w:rPr>
          <w:rtl/>
        </w:rPr>
        <w:t>פריצקי, חבר הכנסת יוסף לפיד, חבר הכנסת אברהם פורז, חברת הכנסת יהודית נאות,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זנדברג,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ויקטור בריילובסקי, חבר הכנסת ישראל כץ,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פרץ, חבר הכנסת חיים כץ, חבר הכנסת איתן כבל, חבר הכנסת יחיאל לסרי,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צינקר, חבר הכנסת רומן ברונפמן וחברת הכנסת 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אינם</w:t>
      </w:r>
      <w:r w:rsidR="00374753">
        <w:rPr>
          <w:rtl/>
        </w:rPr>
        <w:t xml:space="preserve"> </w:t>
      </w:r>
      <w:r w:rsidRPr="00784950">
        <w:rPr>
          <w:rtl/>
        </w:rPr>
        <w:t>נוכחים.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שבים</w:t>
      </w:r>
      <w:r w:rsidR="00374753">
        <w:rPr>
          <w:rtl/>
        </w:rPr>
        <w:t xml:space="preserve"> </w:t>
      </w:r>
      <w:r w:rsidRPr="00784950">
        <w:rPr>
          <w:rtl/>
        </w:rPr>
        <w:t>לסבב</w:t>
      </w:r>
      <w:r w:rsidR="00374753">
        <w:rPr>
          <w:rtl/>
        </w:rPr>
        <w:t xml:space="preserve"> </w:t>
      </w:r>
      <w:r w:rsidRPr="00784950">
        <w:rPr>
          <w:rtl/>
        </w:rPr>
        <w:t>נוסף.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אברהם שוחט, חבר הכנסת משה גפני,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קליינר, חבר הכנסת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 חבר הכנסת עזמי בשארה</w:t>
      </w:r>
      <w:r w:rsidR="00374753">
        <w:rPr>
          <w:rtl/>
        </w:rPr>
        <w:t xml:space="preserve"> </w:t>
      </w: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בזמן,</w:t>
      </w:r>
      <w:r w:rsidR="00374753">
        <w:rPr>
          <w:rtl/>
        </w:rPr>
        <w:t xml:space="preserve"> </w:t>
      </w:r>
      <w:r w:rsidRPr="00784950">
        <w:rPr>
          <w:rtl/>
        </w:rPr>
        <w:t>בבקשה,</w:t>
      </w:r>
      <w:r w:rsidR="00374753">
        <w:rPr>
          <w:rtl/>
        </w:rPr>
        <w:t xml:space="preserve"> </w:t>
      </w:r>
      <w:r w:rsidRPr="00784950">
        <w:rPr>
          <w:rtl/>
        </w:rPr>
        <w:t>שלוש דקות.</w:t>
      </w:r>
      <w:r w:rsidR="00374753">
        <w:rPr>
          <w:rtl/>
        </w:rPr>
        <w:t xml:space="preserve"> </w:t>
      </w:r>
      <w:r w:rsidRPr="00784950">
        <w:rPr>
          <w:rtl/>
        </w:rPr>
        <w:t>אבל אנחנו פועלים בשיטת הסבבים ולאדוני יש הרבה</w:t>
      </w:r>
      <w:r w:rsidR="00374753">
        <w:rPr>
          <w:rtl/>
        </w:rPr>
        <w:t xml:space="preserve"> </w:t>
      </w:r>
      <w:r w:rsidRPr="00784950">
        <w:rPr>
          <w:rtl/>
        </w:rPr>
        <w:t>סבבים,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שאני מציע שאדוני יניח את ראשי הפרקים ולאחר מכן, בסבבים הבאים, יוכל</w:t>
      </w:r>
      <w:r w:rsidR="00374753">
        <w:rPr>
          <w:rtl/>
        </w:rPr>
        <w:t xml:space="preserve"> </w:t>
      </w:r>
      <w:r w:rsidRPr="00784950">
        <w:rPr>
          <w:rtl/>
        </w:rPr>
        <w:t>להתייחס. כמרצה ותיק ומנוסה, אתה הרי יודע שזו השיטה.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מרצים</w:t>
      </w:r>
      <w:r w:rsidR="00374753">
        <w:rPr>
          <w:rtl/>
        </w:rPr>
        <w:t xml:space="preserve"> </w:t>
      </w:r>
      <w:r w:rsidRPr="00784950">
        <w:rPr>
          <w:rtl/>
        </w:rPr>
        <w:t>באוניברסיטה</w:t>
      </w:r>
      <w:r w:rsidR="00374753">
        <w:rPr>
          <w:rtl/>
        </w:rPr>
        <w:t xml:space="preserve"> </w:t>
      </w:r>
      <w:r w:rsidRPr="00784950">
        <w:rPr>
          <w:rtl/>
        </w:rPr>
        <w:t>מרצים</w:t>
      </w:r>
      <w:r w:rsidR="00374753">
        <w:rPr>
          <w:rtl/>
        </w:rPr>
        <w:t xml:space="preserve"> </w:t>
      </w:r>
      <w:r w:rsidRPr="00784950">
        <w:rPr>
          <w:rtl/>
        </w:rPr>
        <w:t>במשך שעה וחצי, הם לא יודעים לנסח את עצמם בשלוש</w:t>
      </w:r>
      <w:r w:rsidR="00374753">
        <w:rPr>
          <w:rtl/>
        </w:rPr>
        <w:t xml:space="preserve"> </w:t>
      </w:r>
      <w:r w:rsidRPr="00784950">
        <w:rPr>
          <w:rtl/>
        </w:rPr>
        <w:t>דקות. את זה למדתי בכנסת.</w:t>
      </w:r>
    </w:p>
    <w:p w:rsidR="00374753" w:rsidRDefault="00374753" w:rsidP="00374753">
      <w:pPr>
        <w:rPr>
          <w:rtl/>
        </w:rPr>
      </w:pPr>
    </w:p>
    <w:p w:rsidR="00374753" w:rsidRDefault="00784950" w:rsidP="00DF5EE7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קיבלנו</w:t>
      </w:r>
      <w:r w:rsidR="00374753">
        <w:rPr>
          <w:rtl/>
        </w:rPr>
        <w:t xml:space="preserve"> </w:t>
      </w:r>
      <w:r w:rsidRPr="00784950">
        <w:rPr>
          <w:rtl/>
        </w:rPr>
        <w:t>היום מוועד ראשי המועצות 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הידיעה,</w:t>
      </w:r>
      <w:r w:rsidR="00374753">
        <w:rPr>
          <w:rtl/>
        </w:rPr>
        <w:t xml:space="preserve"> </w:t>
      </w:r>
      <w:r w:rsidRPr="00784950">
        <w:rPr>
          <w:rtl/>
        </w:rPr>
        <w:t>שבניגוד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שהובטח</w:t>
      </w:r>
      <w:r w:rsidR="00374753">
        <w:rPr>
          <w:rtl/>
        </w:rPr>
        <w:t xml:space="preserve"> </w:t>
      </w:r>
      <w:r w:rsidRPr="00784950">
        <w:rPr>
          <w:rtl/>
        </w:rPr>
        <w:t>להם,</w:t>
      </w:r>
      <w:r w:rsidR="00374753">
        <w:rPr>
          <w:rtl/>
        </w:rPr>
        <w:t xml:space="preserve"> </w:t>
      </w:r>
      <w:r w:rsidRPr="00784950">
        <w:rPr>
          <w:rtl/>
        </w:rPr>
        <w:t>שהקיצוץ בתקציב יהיה שווה לכל</w:t>
      </w:r>
      <w:r w:rsidR="00374753">
        <w:rPr>
          <w:rtl/>
        </w:rPr>
        <w:t xml:space="preserve"> </w:t>
      </w:r>
      <w:r w:rsidRPr="00784950">
        <w:rPr>
          <w:rtl/>
        </w:rPr>
        <w:t>המועצות</w:t>
      </w:r>
      <w:r w:rsidR="00374753">
        <w:rPr>
          <w:rtl/>
        </w:rPr>
        <w:t xml:space="preserve"> </w:t>
      </w:r>
      <w:r w:rsidRPr="00784950">
        <w:rPr>
          <w:rtl/>
        </w:rPr>
        <w:t>המקומיות,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למועצות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היהודיות מקצצים בתקציב הרגיל </w:t>
      </w:r>
      <w:r w:rsidR="00DF5EE7">
        <w:rPr>
          <w:rFonts w:hint="cs"/>
          <w:rtl/>
        </w:rPr>
        <w:t>1.</w:t>
      </w:r>
      <w:r w:rsidRPr="00784950">
        <w:rPr>
          <w:rtl/>
        </w:rPr>
        <w:t>4</w:t>
      </w:r>
      <w:r w:rsidR="00DF5EE7">
        <w:rPr>
          <w:rFonts w:hint="cs"/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לעומת</w:t>
      </w:r>
      <w:r w:rsidR="00374753">
        <w:rPr>
          <w:rtl/>
        </w:rPr>
        <w:t xml:space="preserve"> </w:t>
      </w:r>
      <w:r w:rsidR="00DF5EE7">
        <w:rPr>
          <w:rFonts w:hint="cs"/>
          <w:rtl/>
        </w:rPr>
        <w:t>2.</w:t>
      </w:r>
      <w:r w:rsidRPr="00784950">
        <w:rPr>
          <w:rtl/>
        </w:rPr>
        <w:t>6</w:t>
      </w:r>
      <w:r w:rsidR="00DF5EE7">
        <w:rPr>
          <w:rFonts w:hint="cs"/>
          <w:rtl/>
        </w:rPr>
        <w:t>%</w:t>
      </w:r>
      <w:r w:rsidR="00374753">
        <w:rPr>
          <w:rtl/>
        </w:rPr>
        <w:t xml:space="preserve"> </w:t>
      </w:r>
      <w:r w:rsidRPr="00784950">
        <w:rPr>
          <w:rtl/>
        </w:rPr>
        <w:t>במועצות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הערביות, כאשר בעצם, אדוני היושב</w:t>
      </w:r>
      <w:r w:rsidR="00374753">
        <w:rPr>
          <w:rtl/>
        </w:rPr>
        <w:t>-</w:t>
      </w:r>
      <w:r w:rsidRPr="00784950">
        <w:rPr>
          <w:rtl/>
        </w:rPr>
        <w:t>ראש, המצב צריך</w:t>
      </w:r>
      <w:r w:rsidR="00374753">
        <w:rPr>
          <w:rtl/>
        </w:rPr>
        <w:t xml:space="preserve"> </w:t>
      </w:r>
      <w:r w:rsidRPr="00784950">
        <w:rPr>
          <w:rtl/>
        </w:rPr>
        <w:t>להיות הפוך.</w:t>
      </w:r>
    </w:p>
    <w:p w:rsidR="00374753" w:rsidRDefault="00374753" w:rsidP="00374753">
      <w:pPr>
        <w:rPr>
          <w:rtl/>
        </w:rPr>
      </w:pPr>
    </w:p>
    <w:p w:rsidR="00374753" w:rsidRDefault="00784950" w:rsidP="00DF5EE7">
      <w:pPr>
        <w:rPr>
          <w:rtl/>
        </w:rPr>
      </w:pPr>
      <w:r w:rsidRPr="00784950">
        <w:rPr>
          <w:rtl/>
        </w:rPr>
        <w:t>במקרה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 אנחנו לא מדברים אפילו על אפליה מתקנת. 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גישור</w:t>
      </w:r>
      <w:r w:rsidR="00374753">
        <w:rPr>
          <w:rtl/>
        </w:rPr>
        <w:t xml:space="preserve"> </w:t>
      </w:r>
      <w:r w:rsidRPr="00784950">
        <w:rPr>
          <w:rtl/>
        </w:rPr>
        <w:t>פערים,</w:t>
      </w:r>
      <w:r w:rsidR="00374753">
        <w:rPr>
          <w:rtl/>
        </w:rPr>
        <w:t xml:space="preserve"> </w:t>
      </w:r>
      <w:r w:rsidRPr="00784950">
        <w:rPr>
          <w:rtl/>
        </w:rPr>
        <w:t>על שוויון. אפליה מתקנת, אדוני, משמעה שאתה צריך במשך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טובות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העדפה.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שבזמן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מקצץ ליישובים היהודיים לא תקצץ</w:t>
      </w:r>
      <w:r w:rsidR="00374753">
        <w:rPr>
          <w:rtl/>
        </w:rPr>
        <w:t xml:space="preserve"> </w:t>
      </w:r>
      <w:r w:rsidRPr="00784950">
        <w:rPr>
          <w:rtl/>
        </w:rPr>
        <w:t>ליישובים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הערביים.</w:t>
      </w:r>
      <w:r w:rsidR="00374753">
        <w:rPr>
          <w:rtl/>
        </w:rPr>
        <w:t xml:space="preserve"> </w:t>
      </w:r>
      <w:r w:rsidRPr="00784950">
        <w:rPr>
          <w:rtl/>
        </w:rPr>
        <w:t>זו המשמעות של אפליה מתקנת, או ניסיון לגישור על פערים.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שקורה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הפוך </w:t>
      </w:r>
      <w:r w:rsidR="00374753">
        <w:rPr>
          <w:rtl/>
        </w:rPr>
        <w:t>–</w:t>
      </w:r>
      <w:r w:rsidRPr="00784950">
        <w:rPr>
          <w:rtl/>
        </w:rPr>
        <w:t xml:space="preserve"> עכשיו מקצצים כפול במועצות המקומיות הערביות, </w:t>
      </w:r>
      <w:r w:rsidR="00DF5EE7">
        <w:rPr>
          <w:rFonts w:hint="cs"/>
          <w:rtl/>
        </w:rPr>
        <w:t>2.6%</w:t>
      </w:r>
      <w:r w:rsidRPr="00784950">
        <w:rPr>
          <w:rtl/>
        </w:rPr>
        <w:t xml:space="preserve"> במקום </w:t>
      </w:r>
      <w:r w:rsidR="00374753" w:rsidRPr="00784950">
        <w:rPr>
          <w:rtl/>
        </w:rPr>
        <w:t>1</w:t>
      </w:r>
      <w:r w:rsidR="00DF5EE7">
        <w:rPr>
          <w:rFonts w:hint="cs"/>
          <w:rtl/>
        </w:rPr>
        <w:t>.</w:t>
      </w:r>
      <w:r w:rsidRPr="00784950">
        <w:rPr>
          <w:rtl/>
        </w:rPr>
        <w:t>4</w:t>
      </w:r>
      <w:r w:rsidR="00DF5EE7">
        <w:rPr>
          <w:rFonts w:hint="cs"/>
          <w:rtl/>
        </w:rPr>
        <w:t>%</w:t>
      </w:r>
      <w:r w:rsidR="00374753">
        <w:rPr>
          <w:rtl/>
        </w:rPr>
        <w:t xml:space="preserve"> </w:t>
      </w:r>
      <w:r w:rsidRPr="00784950">
        <w:rPr>
          <w:rtl/>
        </w:rPr>
        <w:t>כמו אצל היהודים.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מבין איך עושים דבר כזה, כאשר אנחנו לא מתקדמים לקראת שוויון,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מכניסים אותנו למאבק, למאמץ לשמירת הקיים </w:t>
      </w:r>
      <w:r w:rsidR="00374753">
        <w:rPr>
          <w:rtl/>
        </w:rPr>
        <w:t>–</w:t>
      </w:r>
      <w:r w:rsidRPr="00784950">
        <w:rPr>
          <w:rtl/>
        </w:rPr>
        <w:t xml:space="preserve"> כלומר שמירת הפער הקיים? זו</w:t>
      </w:r>
      <w:r w:rsidR="00374753">
        <w:rPr>
          <w:rtl/>
        </w:rPr>
        <w:t xml:space="preserve"> </w:t>
      </w:r>
      <w:r w:rsidRPr="00784950">
        <w:rPr>
          <w:rtl/>
        </w:rPr>
        <w:t>המטרה,</w:t>
      </w:r>
      <w:r w:rsidR="00374753">
        <w:rPr>
          <w:rtl/>
        </w:rPr>
        <w:t xml:space="preserve"> </w:t>
      </w:r>
      <w:r w:rsidRPr="00784950">
        <w:rPr>
          <w:rtl/>
        </w:rPr>
        <w:t>שנתחיל</w:t>
      </w:r>
      <w:r w:rsidR="00374753">
        <w:rPr>
          <w:rtl/>
        </w:rPr>
        <w:t xml:space="preserve"> </w:t>
      </w:r>
      <w:r w:rsidRPr="00784950">
        <w:rPr>
          <w:rtl/>
        </w:rPr>
        <w:t>להגן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הפער</w:t>
      </w:r>
      <w:r w:rsidR="00374753">
        <w:rPr>
          <w:rtl/>
        </w:rPr>
        <w:t xml:space="preserve"> </w:t>
      </w:r>
      <w:r w:rsidRPr="00784950">
        <w:rPr>
          <w:rtl/>
        </w:rPr>
        <w:t>הקיים בין יהודים לערבים במקום להתקדם קדימה? כי</w:t>
      </w:r>
      <w:r w:rsidR="00374753">
        <w:rPr>
          <w:rtl/>
        </w:rPr>
        <w:t xml:space="preserve"> </w:t>
      </w:r>
      <w:r w:rsidRPr="00784950">
        <w:rPr>
          <w:rtl/>
        </w:rPr>
        <w:t>מתקיפים ומנסים להרחיב את הפער הקיים?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מדובר כאן על כך שזהו תקציב של מין הסדר כזה, של פשרה כזאת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חזקים.</w:t>
      </w:r>
      <w:r w:rsidR="00374753">
        <w:rPr>
          <w:rtl/>
        </w:rPr>
        <w:t xml:space="preserve"> </w:t>
      </w: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שהנכים</w:t>
      </w:r>
      <w:r w:rsidR="00374753">
        <w:rPr>
          <w:rtl/>
        </w:rPr>
        <w:t xml:space="preserve"> </w:t>
      </w:r>
      <w:r w:rsidRPr="00784950">
        <w:rPr>
          <w:rtl/>
        </w:rPr>
        <w:t>נותרו</w:t>
      </w:r>
      <w:r w:rsidR="00374753">
        <w:rPr>
          <w:rtl/>
        </w:rPr>
        <w:t xml:space="preserve"> </w:t>
      </w:r>
      <w:r w:rsidRPr="00784950">
        <w:rPr>
          <w:rtl/>
        </w:rPr>
        <w:t>בחוץ, כאשר הם מסתובבים סביב הכנסת על כיסאות</w:t>
      </w:r>
      <w:r w:rsidR="00374753">
        <w:rPr>
          <w:rtl/>
        </w:rPr>
        <w:t xml:space="preserve"> </w:t>
      </w:r>
      <w:r w:rsidRPr="00784950">
        <w:rPr>
          <w:rtl/>
        </w:rPr>
        <w:t>הגלגלים</w:t>
      </w:r>
      <w:r w:rsidR="00374753">
        <w:rPr>
          <w:rtl/>
        </w:rPr>
        <w:t xml:space="preserve"> </w:t>
      </w:r>
      <w:r w:rsidRPr="00784950">
        <w:rPr>
          <w:rtl/>
        </w:rPr>
        <w:t>שלהם</w:t>
      </w:r>
      <w:r w:rsidR="00374753">
        <w:rPr>
          <w:rtl/>
        </w:rPr>
        <w:t xml:space="preserve"> </w:t>
      </w:r>
      <w:r w:rsidRPr="00784950">
        <w:rPr>
          <w:rtl/>
        </w:rPr>
        <w:t>ומנסים</w:t>
      </w:r>
      <w:r w:rsidR="00374753">
        <w:rPr>
          <w:rtl/>
        </w:rPr>
        <w:t xml:space="preserve"> </w:t>
      </w:r>
      <w:r w:rsidRPr="00784950">
        <w:rPr>
          <w:rtl/>
        </w:rPr>
        <w:t>להפריע</w:t>
      </w:r>
      <w:r w:rsidR="00374753">
        <w:rPr>
          <w:rtl/>
        </w:rPr>
        <w:t xml:space="preserve"> </w:t>
      </w:r>
      <w:r w:rsidRPr="00784950">
        <w:rPr>
          <w:rtl/>
        </w:rPr>
        <w:t>לאנשים</w:t>
      </w:r>
      <w:r w:rsidR="00374753">
        <w:rPr>
          <w:rtl/>
        </w:rPr>
        <w:t xml:space="preserve"> </w:t>
      </w:r>
      <w:r w:rsidRPr="00784950">
        <w:rPr>
          <w:rtl/>
        </w:rPr>
        <w:t>להיכנס למשכן. לא נותרו בידיהם כלים, אלה</w:t>
      </w:r>
      <w:r w:rsidR="00374753">
        <w:rPr>
          <w:rtl/>
        </w:rPr>
        <w:t xml:space="preserve"> </w:t>
      </w:r>
      <w:r w:rsidRPr="00784950">
        <w:rPr>
          <w:rtl/>
        </w:rPr>
        <w:t>הכלים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החלשים,</w:t>
      </w:r>
      <w:r w:rsidR="00374753">
        <w:rPr>
          <w:rtl/>
        </w:rPr>
        <w:t xml:space="preserve"> </w:t>
      </w:r>
      <w:r w:rsidRPr="00784950">
        <w:rPr>
          <w:rtl/>
        </w:rPr>
        <w:t>והם לא עושים רושם על האנשים השנואים בכנסת, מה שנקרא "פקידי</w:t>
      </w:r>
      <w:r w:rsidR="00374753">
        <w:rPr>
          <w:rtl/>
        </w:rPr>
        <w:t xml:space="preserve"> </w:t>
      </w:r>
      <w:r w:rsidRPr="00784950">
        <w:rPr>
          <w:rtl/>
        </w:rPr>
        <w:t>האוצר",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שנאה</w:t>
      </w:r>
      <w:r w:rsidR="00374753">
        <w:rPr>
          <w:rtl/>
        </w:rPr>
        <w:t xml:space="preserve"> </w:t>
      </w:r>
      <w:r w:rsidRPr="00784950">
        <w:rPr>
          <w:rtl/>
        </w:rPr>
        <w:t>אליהם, כי אני חושב שהם לא אשמים בכלל. מי שאשם זו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מבצעי</w:t>
      </w:r>
      <w:r w:rsidR="00374753">
        <w:rPr>
          <w:rtl/>
        </w:rPr>
        <w:t xml:space="preserve"> </w:t>
      </w:r>
      <w:r w:rsidRPr="00784950">
        <w:rPr>
          <w:rtl/>
        </w:rPr>
        <w:t>מדיניות ולא מעצבי מדיניות. אני לא מסכים בכלל שהם</w:t>
      </w:r>
      <w:r w:rsidR="00374753">
        <w:rPr>
          <w:rtl/>
        </w:rPr>
        <w:t xml:space="preserve"> </w:t>
      </w:r>
      <w:r w:rsidRPr="00784950">
        <w:rPr>
          <w:rtl/>
        </w:rPr>
        <w:t>מעצבי מדיניות.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 פנים, הם לא עושים רושם על הכלי הזה של ביצוע המדיניות שנקרא "האוצר"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"פקידי</w:t>
      </w:r>
      <w:r w:rsidR="00374753">
        <w:rPr>
          <w:rtl/>
        </w:rPr>
        <w:t xml:space="preserve"> </w:t>
      </w:r>
      <w:r w:rsidRPr="00784950">
        <w:rPr>
          <w:rtl/>
        </w:rPr>
        <w:t>האוצר".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סקטור</w:t>
      </w:r>
      <w:r w:rsidR="00374753">
        <w:rPr>
          <w:rtl/>
        </w:rPr>
        <w:t xml:space="preserve"> </w:t>
      </w:r>
      <w:r w:rsidRPr="00784950">
        <w:rPr>
          <w:rtl/>
        </w:rPr>
        <w:t>חזק</w:t>
      </w:r>
      <w:r w:rsidR="00374753">
        <w:rPr>
          <w:rtl/>
        </w:rPr>
        <w:t xml:space="preserve"> </w:t>
      </w:r>
      <w:r w:rsidRPr="00784950">
        <w:rPr>
          <w:rtl/>
        </w:rPr>
        <w:t>שמייצג אותם בכנסת, אין להם אליטה של</w:t>
      </w:r>
      <w:r w:rsidR="00374753">
        <w:rPr>
          <w:rtl/>
        </w:rPr>
        <w:t xml:space="preserve"> </w:t>
      </w:r>
      <w:r w:rsidRPr="00784950">
        <w:rPr>
          <w:rtl/>
        </w:rPr>
        <w:t>סקטורים כמו אלה שיושבים פה בכל רחבי הבית.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האוכלוסייה הערבית היא אפילו לא סקטור. אתה מבין? כאשר מדברים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דעת</w:t>
      </w:r>
      <w:r w:rsidR="00374753">
        <w:rPr>
          <w:rtl/>
        </w:rPr>
        <w:t xml:space="preserve"> </w:t>
      </w:r>
      <w:r w:rsidRPr="00784950">
        <w:rPr>
          <w:rtl/>
        </w:rPr>
        <w:t>הקהל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לא מזכירים אותה, היא לא קיימת. מוציאים אותה</w:t>
      </w:r>
      <w:r w:rsidR="00374753">
        <w:rPr>
          <w:rtl/>
        </w:rPr>
        <w:t xml:space="preserve"> </w:t>
      </w:r>
      <w:r w:rsidRPr="00784950">
        <w:rPr>
          <w:rtl/>
        </w:rPr>
        <w:t>מתהליך בניית הקואליציות וקבלת ההחלטות במדינת ישראל, ולכן היא לא חלק מדעת הקהל.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שאפילו</w:t>
      </w:r>
      <w:r w:rsidR="00374753">
        <w:rPr>
          <w:rtl/>
        </w:rPr>
        <w:t xml:space="preserve"> </w:t>
      </w:r>
      <w:r w:rsidRPr="00784950">
        <w:rPr>
          <w:rtl/>
        </w:rPr>
        <w:t>התקיפו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עצם הלגיטימיות של ההסתמכות על קולות 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כשמקימים ממשלה.</w:t>
      </w:r>
      <w:r w:rsidR="00374753">
        <w:rPr>
          <w:rtl/>
        </w:rPr>
        <w:t xml:space="preserve"> </w:t>
      </w:r>
      <w:r w:rsidRPr="00784950">
        <w:rPr>
          <w:rtl/>
        </w:rPr>
        <w:t>אז איך תהיה לך השפעה על חלוקת העוגה הלאומית?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שוויונית,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בהחלטת ממשלה</w:t>
      </w:r>
      <w:r w:rsidR="00374753">
        <w:rPr>
          <w:rtl/>
        </w:rPr>
        <w:t xml:space="preserve"> </w:t>
      </w:r>
      <w:r w:rsidRPr="00784950">
        <w:rPr>
          <w:rtl/>
        </w:rPr>
        <w:t>ובנוכחותו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סירבה לקבל את עקרון השוויון בתיקון חוק</w:t>
      </w:r>
      <w:r w:rsidR="00374753">
        <w:rPr>
          <w:rtl/>
        </w:rPr>
        <w:t>-</w:t>
      </w:r>
      <w:r w:rsidRPr="00784950">
        <w:rPr>
          <w:rtl/>
        </w:rPr>
        <w:t>יסוד: כבוד</w:t>
      </w:r>
      <w:r w:rsidR="00374753">
        <w:rPr>
          <w:rtl/>
        </w:rPr>
        <w:t xml:space="preserve"> </w:t>
      </w:r>
      <w:r w:rsidRPr="00784950">
        <w:rPr>
          <w:rtl/>
        </w:rPr>
        <w:t>האדם</w:t>
      </w:r>
      <w:r w:rsidR="00374753">
        <w:rPr>
          <w:rtl/>
        </w:rPr>
        <w:t xml:space="preserve"> </w:t>
      </w:r>
      <w:r w:rsidRPr="00784950">
        <w:rPr>
          <w:rtl/>
        </w:rPr>
        <w:t>וחירותו?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השוויון</w:t>
      </w:r>
      <w:r w:rsidR="00374753">
        <w:rPr>
          <w:rtl/>
        </w:rPr>
        <w:t xml:space="preserve"> </w:t>
      </w:r>
      <w:r w:rsidRPr="00784950">
        <w:rPr>
          <w:rtl/>
        </w:rPr>
        <w:t>הוא אחרון העקרונות כאן.</w:t>
      </w:r>
      <w:r w:rsidR="00374753">
        <w:rPr>
          <w:rtl/>
        </w:rPr>
        <w:t xml:space="preserve"> </w:t>
      </w:r>
      <w:r w:rsidRPr="00784950">
        <w:rPr>
          <w:rtl/>
        </w:rPr>
        <w:t>אתה צריך להקים סקטור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מוכן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אופורטוניסט פוליטי, כלומר להסכים לכל מדיניות של הממשלה, כל</w:t>
      </w:r>
      <w:r w:rsidR="00374753">
        <w:rPr>
          <w:rtl/>
        </w:rPr>
        <w:t xml:space="preserve"> </w:t>
      </w:r>
      <w:r w:rsidRPr="00784950">
        <w:rPr>
          <w:rtl/>
        </w:rPr>
        <w:t>עוד נותנים לו גישה לעוגה הלאומית.</w:t>
      </w:r>
      <w:r w:rsidR="00374753">
        <w:rPr>
          <w:rtl/>
        </w:rPr>
        <w:t xml:space="preserve"> </w:t>
      </w:r>
      <w:r w:rsidRPr="00784950">
        <w:rPr>
          <w:rtl/>
        </w:rPr>
        <w:t>אתה שומע אותי, אדוני היושב</w:t>
      </w:r>
      <w:r w:rsidR="00374753">
        <w:rPr>
          <w:rtl/>
        </w:rPr>
        <w:t>-</w:t>
      </w:r>
      <w:r w:rsidRPr="00784950">
        <w:rPr>
          <w:rtl/>
        </w:rPr>
        <w:t>ראש, זאת התנהגות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סיעות</w:t>
      </w:r>
      <w:r w:rsidR="00374753">
        <w:rPr>
          <w:rtl/>
        </w:rPr>
        <w:t xml:space="preserve"> </w:t>
      </w:r>
      <w:r w:rsidRPr="00784950">
        <w:rPr>
          <w:rtl/>
        </w:rPr>
        <w:t>גדולות</w:t>
      </w:r>
      <w:r w:rsidR="00374753">
        <w:rPr>
          <w:rtl/>
        </w:rPr>
        <w:t xml:space="preserve"> </w:t>
      </w:r>
      <w:r w:rsidRPr="00784950">
        <w:rPr>
          <w:rtl/>
        </w:rPr>
        <w:t>בבית הזה, שאין מדיניות, אין פוליטיקה, העיקר איזו גישה יש לך</w:t>
      </w:r>
      <w:r w:rsidR="00374753">
        <w:rPr>
          <w:rtl/>
        </w:rPr>
        <w:t xml:space="preserve"> </w:t>
      </w:r>
      <w:r w:rsidRPr="00784950">
        <w:rPr>
          <w:rtl/>
        </w:rPr>
        <w:t>לעוגה הלאומית.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האוכלוסייה הערבית לא יכולה להתנהג כך, אין לה סקטור כזה. ומה שהיא צריכה זה</w:t>
      </w:r>
      <w:r w:rsidR="00374753">
        <w:rPr>
          <w:rtl/>
        </w:rPr>
        <w:t xml:space="preserve"> </w:t>
      </w:r>
      <w:r w:rsidRPr="00784950">
        <w:rPr>
          <w:rtl/>
        </w:rPr>
        <w:t>שיהיה לפחות בכנסת הזאת סקטור שנקרא סקטור אזרחי, כלומר אליטה בכנסת הזאת שמייצגת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לרבות האוכלוסייה הערבית.</w:t>
      </w:r>
      <w:r w:rsidR="00374753">
        <w:rPr>
          <w:rtl/>
        </w:rPr>
        <w:t xml:space="preserve"> </w:t>
      </w:r>
      <w:r w:rsidRPr="00784950">
        <w:rPr>
          <w:rtl/>
        </w:rPr>
        <w:t>אנחנו לא נוכל להתמודד</w:t>
      </w:r>
      <w:r w:rsidR="00374753">
        <w:rPr>
          <w:rtl/>
        </w:rPr>
        <w:t xml:space="preserve"> </w:t>
      </w:r>
      <w:r w:rsidRPr="00784950">
        <w:rPr>
          <w:rtl/>
        </w:rPr>
        <w:t>במדיניות של סקטורים, אדוני, בתוך המדינה.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מודה לך, חבר הכנסת בשארה, ונשתמע בסיבוב הבא.</w:t>
      </w:r>
      <w:r w:rsidR="00374753">
        <w:rPr>
          <w:rtl/>
        </w:rPr>
        <w:t xml:space="preserve"> </w:t>
      </w:r>
      <w:r w:rsidRPr="00784950">
        <w:rPr>
          <w:rtl/>
        </w:rPr>
        <w:t>חברי הכנסת הבאים</w:t>
      </w:r>
      <w:r w:rsidR="00374753">
        <w:rPr>
          <w:rtl/>
        </w:rPr>
        <w:t xml:space="preserve"> </w:t>
      </w:r>
      <w:r w:rsidRPr="00784950">
        <w:rPr>
          <w:rtl/>
        </w:rPr>
        <w:t>אינם נוכחים באולם: חבר הכנסת מוחמד כנעאן, חבר הכנסת תאופיק חטיב, 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ידע</w:t>
      </w:r>
      <w:r w:rsidR="00374753">
        <w:rPr>
          <w:rtl/>
        </w:rPr>
        <w:t xml:space="preserve"> </w:t>
      </w:r>
      <w:r w:rsidRPr="00784950">
        <w:rPr>
          <w:rtl/>
        </w:rPr>
        <w:t>בדיוק</w:t>
      </w:r>
      <w:r w:rsidR="00374753">
        <w:rPr>
          <w:rtl/>
        </w:rPr>
        <w:t xml:space="preserve"> </w:t>
      </w:r>
      <w:r w:rsidRPr="00784950">
        <w:rPr>
          <w:rtl/>
        </w:rPr>
        <w:t>מתי</w:t>
      </w:r>
      <w:r w:rsidR="00374753">
        <w:rPr>
          <w:rtl/>
        </w:rPr>
        <w:t xml:space="preserve"> </w:t>
      </w:r>
      <w:r w:rsidRPr="00784950">
        <w:rPr>
          <w:rtl/>
        </w:rPr>
        <w:t>להיכנס.</w:t>
      </w:r>
      <w:r w:rsidR="00374753">
        <w:rPr>
          <w:rtl/>
        </w:rPr>
        <w:t xml:space="preserve"> </w:t>
      </w:r>
      <w:r w:rsidRPr="00784950">
        <w:rPr>
          <w:rtl/>
        </w:rPr>
        <w:t>בבקשה. גם כנעאן נמצא והוא לפני חטיב, אבל</w:t>
      </w:r>
      <w:r w:rsidR="00374753">
        <w:rPr>
          <w:rtl/>
        </w:rPr>
        <w:t xml:space="preserve"> </w:t>
      </w:r>
      <w:r w:rsidRPr="00784950">
        <w:rPr>
          <w:rtl/>
        </w:rPr>
        <w:t>ידבר אחריו. מן הסתם תדברו על אותם נושאים, אז אולי תתאחדו.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תאופיק חטיב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הנוכחים,</w:t>
      </w:r>
      <w:r w:rsidR="00374753">
        <w:rPr>
          <w:rtl/>
        </w:rPr>
        <w:t xml:space="preserve"> </w:t>
      </w:r>
      <w:r w:rsidRPr="00784950">
        <w:rPr>
          <w:rtl/>
        </w:rPr>
        <w:t>האורחים הנוכחים, מן הסתם נדבר על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בקונספציה,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אמור</w:t>
      </w:r>
      <w:r w:rsidR="00374753">
        <w:rPr>
          <w:rtl/>
        </w:rPr>
        <w:t xml:space="preserve"> </w:t>
      </w:r>
      <w:r w:rsidRPr="00784950">
        <w:rPr>
          <w:rtl/>
        </w:rPr>
        <w:t>לשקף</w:t>
      </w:r>
      <w:r w:rsidR="00374753">
        <w:rPr>
          <w:rtl/>
        </w:rPr>
        <w:t xml:space="preserve"> </w:t>
      </w:r>
      <w:r w:rsidRPr="00784950">
        <w:rPr>
          <w:rtl/>
        </w:rPr>
        <w:t>את מדיניות הממשלה שכביכול הכינו אותה</w:t>
      </w:r>
      <w:r w:rsidR="00374753">
        <w:rPr>
          <w:rtl/>
        </w:rPr>
        <w:t xml:space="preserve"> </w:t>
      </w:r>
      <w:r w:rsidRPr="00784950">
        <w:rPr>
          <w:rtl/>
        </w:rPr>
        <w:t>מראש,</w:t>
      </w:r>
      <w:r w:rsidR="00374753">
        <w:rPr>
          <w:rtl/>
        </w:rPr>
        <w:t xml:space="preserve"> </w:t>
      </w:r>
      <w:r w:rsidRPr="00784950">
        <w:rPr>
          <w:rtl/>
        </w:rPr>
        <w:t>ואמורים</w:t>
      </w:r>
      <w:r w:rsidR="00374753">
        <w:rPr>
          <w:rtl/>
        </w:rPr>
        <w:t xml:space="preserve"> </w:t>
      </w:r>
      <w:r w:rsidRPr="00784950">
        <w:rPr>
          <w:rtl/>
        </w:rPr>
        <w:t>דרכה</w:t>
      </w:r>
      <w:r w:rsidR="00374753">
        <w:rPr>
          <w:rtl/>
        </w:rPr>
        <w:t xml:space="preserve"> </w:t>
      </w:r>
      <w:r w:rsidRPr="00784950">
        <w:rPr>
          <w:rtl/>
        </w:rPr>
        <w:t>לענות</w:t>
      </w:r>
      <w:r w:rsidR="00374753">
        <w:rPr>
          <w:rtl/>
        </w:rPr>
        <w:t xml:space="preserve"> </w:t>
      </w:r>
      <w:r w:rsidRPr="00784950">
        <w:rPr>
          <w:rtl/>
        </w:rPr>
        <w:t>על צרכים של הציבור במדינה, צרכים לפי סדר עדיפויות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מכינה,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עורכת.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שקורה הוא, שבין התקציב שמכינים לבין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שמאושר יש פערים, ולא תמיד לטובת הציבור בכללו.</w:t>
      </w:r>
      <w:r w:rsidR="00374753">
        <w:rPr>
          <w:rtl/>
        </w:rPr>
        <w:t xml:space="preserve"> </w:t>
      </w:r>
      <w:r w:rsidRPr="00784950">
        <w:rPr>
          <w:rtl/>
        </w:rPr>
        <w:t>מי שנמצא בקואליציה יכול</w:t>
      </w:r>
      <w:r w:rsidR="00374753">
        <w:rPr>
          <w:rtl/>
        </w:rPr>
        <w:t xml:space="preserve"> </w:t>
      </w:r>
      <w:r w:rsidRPr="00784950">
        <w:rPr>
          <w:rtl/>
        </w:rPr>
        <w:t>ליהנות</w:t>
      </w:r>
      <w:r w:rsidR="00374753">
        <w:rPr>
          <w:rtl/>
        </w:rPr>
        <w:t xml:space="preserve"> </w:t>
      </w:r>
      <w:r w:rsidRPr="00784950">
        <w:rPr>
          <w:rtl/>
        </w:rPr>
        <w:t>מפירות</w:t>
      </w:r>
      <w:r w:rsidR="00374753">
        <w:rPr>
          <w:rtl/>
        </w:rPr>
        <w:t xml:space="preserve"> </w:t>
      </w:r>
      <w:r w:rsidRPr="00784950">
        <w:rPr>
          <w:rtl/>
        </w:rPr>
        <w:t>עודפים</w:t>
      </w:r>
      <w:r w:rsidR="00374753">
        <w:rPr>
          <w:rtl/>
        </w:rPr>
        <w:t xml:space="preserve"> – </w:t>
      </w:r>
      <w:r w:rsidRPr="00784950">
        <w:rPr>
          <w:rtl/>
        </w:rPr>
        <w:t>בשפה</w:t>
      </w:r>
      <w:r w:rsidR="00374753">
        <w:rPr>
          <w:rtl/>
        </w:rPr>
        <w:t xml:space="preserve"> </w:t>
      </w:r>
      <w:r w:rsidRPr="00784950">
        <w:rPr>
          <w:rtl/>
        </w:rPr>
        <w:t>הקצת יותר קשה קוראים לזה סחטנות, אבל אני רוצה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עדין </w:t>
      </w:r>
      <w:r w:rsidR="00374753">
        <w:rPr>
          <w:rtl/>
        </w:rPr>
        <w:t>–</w:t>
      </w:r>
      <w:r w:rsidRPr="00784950">
        <w:rPr>
          <w:rtl/>
        </w:rPr>
        <w:t xml:space="preserve"> נהנים מפירות של אחרים, לא להם, ומייד רואים קיצוץ בצד האחר,</w:t>
      </w:r>
      <w:r w:rsidR="00374753">
        <w:rPr>
          <w:rtl/>
        </w:rPr>
        <w:t xml:space="preserve"> </w:t>
      </w:r>
      <w:r w:rsidRPr="00784950">
        <w:rPr>
          <w:rtl/>
        </w:rPr>
        <w:t>שאין לו השפעה באותה ממשלה.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מזכירים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הציבור הערבי, הוא נמצא תמיד בצד של המקוצצים, תרתי</w:t>
      </w:r>
      <w:r w:rsidR="00374753">
        <w:rPr>
          <w:rtl/>
        </w:rPr>
        <w:t xml:space="preserve"> </w:t>
      </w:r>
      <w:r w:rsidRPr="00784950">
        <w:rPr>
          <w:rtl/>
        </w:rPr>
        <w:t>משמע.</w:t>
      </w:r>
      <w:r w:rsidR="00374753">
        <w:rPr>
          <w:rtl/>
        </w:rPr>
        <w:t xml:space="preserve"> </w:t>
      </w:r>
      <w:r w:rsidRPr="00784950">
        <w:rPr>
          <w:rtl/>
        </w:rPr>
        <w:t>הצד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הצד</w:t>
      </w:r>
      <w:r w:rsidR="00374753">
        <w:rPr>
          <w:rtl/>
        </w:rPr>
        <w:t xml:space="preserve"> </w:t>
      </w:r>
      <w:r w:rsidRPr="00784950">
        <w:rPr>
          <w:rtl/>
        </w:rPr>
        <w:t>של העניים, המובטלים, ואין פלא, אם כך, שבמשך 53 שנות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המדינה יש פער אדיר בין האוכלוסייה הערבית לבין שאר האוכלוסייה במדינת ישראל. </w:t>
      </w:r>
      <w:r w:rsidR="00374753" w:rsidRPr="00784950">
        <w:rPr>
          <w:rtl/>
        </w:rPr>
        <w:t>51</w:t>
      </w:r>
      <w:r w:rsidR="00374753">
        <w:rPr>
          <w:rtl/>
        </w:rPr>
        <w:t xml:space="preserve">% </w:t>
      </w:r>
      <w:r w:rsidRPr="00784950">
        <w:rPr>
          <w:rtl/>
        </w:rPr>
        <w:t>מהילדים</w:t>
      </w:r>
      <w:r w:rsidR="00374753">
        <w:rPr>
          <w:rtl/>
        </w:rPr>
        <w:t xml:space="preserve"> </w:t>
      </w:r>
      <w:r w:rsidRPr="00784950">
        <w:rPr>
          <w:rtl/>
        </w:rPr>
        <w:t>העניים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הם ערבים. זה קצת מדהים, כי סך כל הילדים הערבים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 בין </w:t>
      </w:r>
      <w:r w:rsidR="00374753" w:rsidRPr="00784950">
        <w:rPr>
          <w:rtl/>
        </w:rPr>
        <w:t>19</w:t>
      </w:r>
      <w:r w:rsidR="00374753">
        <w:rPr>
          <w:rtl/>
        </w:rPr>
        <w:t>%</w:t>
      </w:r>
      <w:r w:rsidRPr="00784950">
        <w:rPr>
          <w:rtl/>
        </w:rPr>
        <w:t xml:space="preserve"> ל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מכלל הילדים, אבל בקטגוריה של העוני הם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בסקר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ההוא, והיום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>. זה עוד יותר מדהים. אנחנו כבר רואים לאן מובילה המגמה.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ממשלה,</w:t>
      </w:r>
      <w:r w:rsidR="00374753">
        <w:rPr>
          <w:rtl/>
        </w:rPr>
        <w:t xml:space="preserve"> </w:t>
      </w:r>
      <w:r w:rsidRPr="00784950">
        <w:rPr>
          <w:rtl/>
        </w:rPr>
        <w:t>לפחות לא בשנים האחרונות, שאני מכיר, שבעידן</w:t>
      </w:r>
      <w:r w:rsidR="00374753">
        <w:rPr>
          <w:rtl/>
        </w:rPr>
        <w:t xml:space="preserve"> </w:t>
      </w:r>
      <w:r w:rsidRPr="00784950">
        <w:rPr>
          <w:rtl/>
        </w:rPr>
        <w:t>התקציב, כמו שהיא מדברת עם הסיעות בבית, היתה יכולה לבוא ולדבר עם הסיעות הערביות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אודות הצרכים או סדר העדיפויות, אם אלה קיימים בכלל.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לסיום,</w:t>
      </w:r>
      <w:r w:rsidR="00374753">
        <w:rPr>
          <w:rtl/>
        </w:rPr>
        <w:t xml:space="preserve"> </w:t>
      </w:r>
      <w:r w:rsidRPr="00784950">
        <w:rPr>
          <w:rtl/>
        </w:rPr>
        <w:t>ראיתי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באי</w:t>
      </w:r>
      <w:r w:rsidR="00374753">
        <w:rPr>
          <w:rtl/>
        </w:rPr>
        <w:t>-</w:t>
      </w:r>
      <w:r w:rsidRPr="00784950">
        <w:rPr>
          <w:rtl/>
        </w:rPr>
        <w:t>מייל</w:t>
      </w:r>
      <w:r w:rsidR="00374753">
        <w:rPr>
          <w:rtl/>
        </w:rPr>
        <w:t xml:space="preserve"> </w:t>
      </w:r>
      <w:r w:rsidRPr="00784950">
        <w:rPr>
          <w:rtl/>
        </w:rPr>
        <w:t>שינוי סעיף אחד בתקציב משרד הדתות. ראיתי שם</w:t>
      </w:r>
      <w:r w:rsidR="00374753">
        <w:rPr>
          <w:rtl/>
        </w:rPr>
        <w:t xml:space="preserve"> </w:t>
      </w:r>
      <w:r w:rsidRPr="00784950">
        <w:rPr>
          <w:rtl/>
        </w:rPr>
        <w:t>עלייה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160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שקל, ובצד שני ירידה של 160 מיליון שקל. מייד חשבתי</w:t>
      </w:r>
      <w:r w:rsidR="00374753">
        <w:rPr>
          <w:rtl/>
        </w:rPr>
        <w:t xml:space="preserve"> </w:t>
      </w:r>
      <w:r w:rsidRPr="00784950">
        <w:rPr>
          <w:rtl/>
        </w:rPr>
        <w:t>לעצמי,</w:t>
      </w:r>
      <w:r w:rsidR="00374753">
        <w:rPr>
          <w:rtl/>
        </w:rPr>
        <w:t xml:space="preserve"> </w:t>
      </w:r>
      <w:r w:rsidRPr="00784950">
        <w:rPr>
          <w:rtl/>
        </w:rPr>
        <w:t>איפה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יכול לעלות? </w:t>
      </w:r>
      <w:r w:rsidR="00374753">
        <w:rPr>
          <w:rtl/>
        </w:rPr>
        <w:t>–</w:t>
      </w:r>
      <w:r w:rsidRPr="00784950">
        <w:rPr>
          <w:rtl/>
        </w:rPr>
        <w:t xml:space="preserve"> בצד הקואליציה. ואיפה זה יכול לרדת? </w:t>
      </w:r>
      <w:r w:rsidR="00374753">
        <w:rPr>
          <w:rtl/>
        </w:rPr>
        <w:t>–</w:t>
      </w:r>
      <w:r w:rsidRPr="00784950">
        <w:rPr>
          <w:rtl/>
        </w:rPr>
        <w:t xml:space="preserve"> בצד של אלה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השפעה.</w:t>
      </w:r>
      <w:r w:rsidR="00374753">
        <w:rPr>
          <w:rtl/>
        </w:rPr>
        <w:t xml:space="preserve"> </w:t>
      </w:r>
      <w:r w:rsidRPr="00784950">
        <w:rPr>
          <w:rtl/>
        </w:rPr>
        <w:t>עדיין לא הצלחתי לגלות את הסוד הזה. אני מקווה שעד הנאום הבא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אגלה</w:t>
      </w:r>
      <w:r w:rsidR="00374753">
        <w:rPr>
          <w:rtl/>
        </w:rPr>
        <w:t xml:space="preserve"> </w:t>
      </w:r>
      <w:r w:rsidRPr="00784950">
        <w:rPr>
          <w:rtl/>
        </w:rPr>
        <w:t>אותו, ואני מקווה שלא אגלה שזה עוד קיצוץ אצל אלה שאין ממה לקצץ אצלם.</w:t>
      </w:r>
      <w:r w:rsidR="00374753">
        <w:rPr>
          <w:rtl/>
        </w:rPr>
        <w:t xml:space="preserve"> </w:t>
      </w: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עד האי</w:t>
      </w:r>
      <w:r w:rsidR="00374753">
        <w:rPr>
          <w:rtl/>
        </w:rPr>
        <w:t>-</w:t>
      </w:r>
      <w:r w:rsidRPr="00784950">
        <w:rPr>
          <w:rtl/>
        </w:rPr>
        <w:t>מייל הבא אדוני ימצא את התשובה.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מוחמד כנעאן, בבקשה, שלוש דקות.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מיכאל נודלמן.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יהיה נוכח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עסאם מח'ול.</w:t>
      </w:r>
      <w:r w:rsidR="00374753">
        <w:rPr>
          <w:rtl/>
        </w:rPr>
        <w:t xml:space="preserve"> </w:t>
      </w:r>
      <w:r w:rsidRPr="00784950">
        <w:rPr>
          <w:rtl/>
        </w:rPr>
        <w:t>כיוון שיש הרבה סבבים, אנא דייקו</w:t>
      </w:r>
      <w:r w:rsidR="00374753">
        <w:rPr>
          <w:rtl/>
        </w:rPr>
        <w:t xml:space="preserve"> </w:t>
      </w:r>
      <w:r w:rsidRPr="00784950">
        <w:rPr>
          <w:rtl/>
        </w:rPr>
        <w:t>במכסת הזמן של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זה לא פלא, אדוני היושב</w:t>
      </w:r>
      <w:r w:rsidR="00374753">
        <w:rPr>
          <w:rtl/>
        </w:rPr>
        <w:t>-</w:t>
      </w:r>
      <w:r w:rsidRPr="00784950">
        <w:rPr>
          <w:rtl/>
        </w:rPr>
        <w:t>ראש, שאין כאן</w:t>
      </w:r>
      <w:r w:rsidR="00374753">
        <w:rPr>
          <w:rtl/>
        </w:rPr>
        <w:t xml:space="preserve"> </w:t>
      </w:r>
      <w:r w:rsidRPr="00784950">
        <w:rPr>
          <w:rtl/>
        </w:rPr>
        <w:t>נציג</w:t>
      </w:r>
      <w:r w:rsidR="00374753">
        <w:rPr>
          <w:rtl/>
        </w:rPr>
        <w:t xml:space="preserve"> </w:t>
      </w:r>
      <w:r w:rsidRPr="00784950">
        <w:rPr>
          <w:rtl/>
        </w:rPr>
        <w:t>ממשלה,</w:t>
      </w:r>
      <w:r w:rsidR="00374753">
        <w:rPr>
          <w:rtl/>
        </w:rPr>
        <w:t xml:space="preserve"> </w:t>
      </w:r>
      <w:r w:rsidRPr="00784950">
        <w:rPr>
          <w:rtl/>
        </w:rPr>
        <w:t>אפילו לא סגן שר. זו בושה וחרפה לממשלה הזאת ולמי שעומד בראשה, שלא</w:t>
      </w:r>
      <w:r w:rsidR="00374753">
        <w:rPr>
          <w:rtl/>
        </w:rPr>
        <w:t xml:space="preserve"> </w:t>
      </w:r>
      <w:r w:rsidRPr="00784950">
        <w:rPr>
          <w:rtl/>
        </w:rPr>
        <w:t>מכבד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הכנסת בנוכחות אחד השרים. לדעתי שר האוצר היה אמור להיות כאן, אבל מאחר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שאין לו שום עניין בתקציב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זה לא מוסיף כבוד לכנסת.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מוסיף</w:t>
      </w:r>
      <w:r w:rsidR="00374753">
        <w:rPr>
          <w:rtl/>
        </w:rPr>
        <w:t xml:space="preserve"> </w:t>
      </w: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לכנסת ששר יהיה נוכח באולם. אבל לפחות שישמע את</w:t>
      </w:r>
      <w:r w:rsidR="00374753">
        <w:rPr>
          <w:rtl/>
        </w:rPr>
        <w:t xml:space="preserve"> </w:t>
      </w:r>
      <w:r w:rsidRPr="00784950">
        <w:rPr>
          <w:rtl/>
        </w:rPr>
        <w:t>הטענות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שלא טרחו, אדוני היושב</w:t>
      </w:r>
      <w:r w:rsidR="00374753">
        <w:rPr>
          <w:rtl/>
        </w:rPr>
        <w:t>-</w:t>
      </w:r>
      <w:r w:rsidRPr="00784950">
        <w:rPr>
          <w:rtl/>
        </w:rPr>
        <w:t>ראש, אפילו למען הסדר הטוב, למען</w:t>
      </w:r>
      <w:r w:rsidR="00374753">
        <w:rPr>
          <w:rtl/>
        </w:rPr>
        <w:t xml:space="preserve"> </w:t>
      </w:r>
      <w:r w:rsidRPr="00784950">
        <w:rPr>
          <w:rtl/>
        </w:rPr>
        <w:t>ההגינות</w:t>
      </w:r>
      <w:r w:rsidR="00374753">
        <w:rPr>
          <w:rtl/>
        </w:rPr>
        <w:t xml:space="preserve"> </w:t>
      </w:r>
      <w:r w:rsidRPr="00784950">
        <w:rPr>
          <w:rtl/>
        </w:rPr>
        <w:t>הציבורית,</w:t>
      </w:r>
      <w:r w:rsidR="00374753">
        <w:rPr>
          <w:rtl/>
        </w:rPr>
        <w:t xml:space="preserve"> </w:t>
      </w:r>
      <w:r w:rsidRPr="00784950">
        <w:rPr>
          <w:rtl/>
        </w:rPr>
        <w:t>לשבת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הסיעות</w:t>
      </w:r>
      <w:r w:rsidR="00374753">
        <w:rPr>
          <w:rtl/>
        </w:rPr>
        <w:t xml:space="preserve"> </w:t>
      </w:r>
      <w:r w:rsidRPr="00784950">
        <w:rPr>
          <w:rtl/>
        </w:rPr>
        <w:t>הערביות</w:t>
      </w:r>
      <w:r w:rsidR="00374753">
        <w:rPr>
          <w:rtl/>
        </w:rPr>
        <w:t xml:space="preserve"> </w:t>
      </w:r>
      <w:r w:rsidRPr="00784950">
        <w:rPr>
          <w:rtl/>
        </w:rPr>
        <w:t>ולנסות לשמוע את הטענות שלהן, את</w:t>
      </w:r>
      <w:r w:rsidR="00374753">
        <w:rPr>
          <w:rtl/>
        </w:rPr>
        <w:t xml:space="preserve"> </w:t>
      </w:r>
      <w:r w:rsidRPr="00784950">
        <w:rPr>
          <w:rtl/>
        </w:rPr>
        <w:t>הדרישות שלהן.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חטיב</w:t>
      </w:r>
      <w:r w:rsidR="00374753">
        <w:rPr>
          <w:rtl/>
        </w:rPr>
        <w:t xml:space="preserve"> </w:t>
      </w:r>
      <w:r w:rsidRPr="00784950">
        <w:rPr>
          <w:rtl/>
        </w:rPr>
        <w:t>ואנוכי</w:t>
      </w:r>
      <w:r w:rsidR="00374753">
        <w:rPr>
          <w:rtl/>
        </w:rPr>
        <w:t xml:space="preserve"> </w:t>
      </w:r>
      <w:r w:rsidRPr="00784950">
        <w:rPr>
          <w:rtl/>
        </w:rPr>
        <w:t>אפילו דיברנו עם יושב</w:t>
      </w:r>
      <w:r w:rsidR="00374753">
        <w:rPr>
          <w:rtl/>
        </w:rPr>
        <w:t>-</w:t>
      </w:r>
      <w:r w:rsidRPr="00784950">
        <w:rPr>
          <w:rtl/>
        </w:rPr>
        <w:t>ראש הקואליציה בעניין</w:t>
      </w:r>
      <w:r w:rsidR="00374753">
        <w:rPr>
          <w:rtl/>
        </w:rPr>
        <w:t xml:space="preserve"> </w:t>
      </w:r>
      <w:r w:rsidRPr="00784950">
        <w:rPr>
          <w:rtl/>
        </w:rPr>
        <w:t>ביטול</w:t>
      </w:r>
      <w:r w:rsidR="00374753">
        <w:rPr>
          <w:rtl/>
        </w:rPr>
        <w:t xml:space="preserve"> </w:t>
      </w:r>
      <w:r w:rsidRPr="00784950">
        <w:rPr>
          <w:rtl/>
        </w:rPr>
        <w:t>חובות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רכוש</w:t>
      </w:r>
      <w:r w:rsidR="00374753">
        <w:rPr>
          <w:rtl/>
        </w:rPr>
        <w:t xml:space="preserve"> </w:t>
      </w:r>
      <w:r w:rsidRPr="00784950">
        <w:rPr>
          <w:rtl/>
        </w:rPr>
        <w:t>ובעניין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אסירים ביטחוניים ערבים אזרחי מדינת ישראל</w:t>
      </w:r>
      <w:r w:rsidR="00374753">
        <w:rPr>
          <w:rtl/>
        </w:rPr>
        <w:t xml:space="preserve"> </w:t>
      </w:r>
      <w:r w:rsidRPr="00784950">
        <w:rPr>
          <w:rtl/>
        </w:rPr>
        <w:t>בתמורה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התקציב, שאנחנו לא מסכימים לו, אבל לפחות שנרגיש שהקואליציה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מוכנה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>-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פשוט אין אוזן קשבת, אין מי</w:t>
      </w:r>
      <w:r w:rsidR="00374753">
        <w:rPr>
          <w:rtl/>
        </w:rPr>
        <w:t xml:space="preserve"> </w:t>
      </w:r>
      <w:r w:rsidRPr="00784950">
        <w:rPr>
          <w:rtl/>
        </w:rPr>
        <w:t>שיקשיב. זו ממשלה אטומה, ממשלה טיפשית, ממשלה חסרת אחריות, ממשלה פושעת.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 אדוני היושב</w:t>
      </w:r>
      <w:r w:rsidR="00374753">
        <w:rPr>
          <w:rtl/>
        </w:rPr>
        <w:t>-</w:t>
      </w:r>
      <w:r w:rsidRPr="00784950">
        <w:rPr>
          <w:rtl/>
        </w:rPr>
        <w:t>ראש, שהממשלה הזאת, אפילו אם הצליחה במרמה, בסחיטות,</w:t>
      </w:r>
      <w:r w:rsidR="00374753">
        <w:rPr>
          <w:rtl/>
        </w:rPr>
        <w:t xml:space="preserve"> </w:t>
      </w:r>
      <w:r w:rsidRPr="00784950">
        <w:rPr>
          <w:rtl/>
        </w:rPr>
        <w:t>בהבטחות</w:t>
      </w:r>
      <w:r w:rsidR="00374753">
        <w:rPr>
          <w:rtl/>
        </w:rPr>
        <w:t xml:space="preserve"> </w:t>
      </w:r>
      <w:r w:rsidRPr="00784950">
        <w:rPr>
          <w:rtl/>
        </w:rPr>
        <w:t>למפלגות</w:t>
      </w:r>
      <w:r w:rsidR="00374753">
        <w:rPr>
          <w:rtl/>
        </w:rPr>
        <w:t xml:space="preserve"> </w:t>
      </w:r>
      <w:r w:rsidRPr="00784950">
        <w:rPr>
          <w:rtl/>
        </w:rPr>
        <w:t>השונות, היא תעביר היום את התקציב. מפלגת העבודה נושאת באחריות</w:t>
      </w:r>
      <w:r w:rsidR="00374753">
        <w:rPr>
          <w:rtl/>
        </w:rPr>
        <w:t xml:space="preserve"> </w:t>
      </w:r>
      <w:r w:rsidRPr="00784950">
        <w:rPr>
          <w:rtl/>
        </w:rPr>
        <w:t>המרכזית כאן</w:t>
      </w:r>
      <w:r w:rsidR="00374753">
        <w:rPr>
          <w:rtl/>
        </w:rPr>
        <w:t xml:space="preserve"> </w:t>
      </w:r>
      <w:r w:rsidRPr="00784950">
        <w:rPr>
          <w:rtl/>
        </w:rPr>
        <w:t>במה שנעשה כלפי האוכלוסייה הערבית על</w:t>
      </w:r>
      <w:r w:rsidR="00374753">
        <w:rPr>
          <w:rtl/>
        </w:rPr>
        <w:t>-</w:t>
      </w:r>
      <w:r w:rsidRPr="00784950">
        <w:rPr>
          <w:rtl/>
        </w:rPr>
        <w:t>ידי הממשלה. היא אינה רק שותפה</w:t>
      </w:r>
      <w:r w:rsidR="00374753">
        <w:rPr>
          <w:rtl/>
        </w:rPr>
        <w:t xml:space="preserve"> </w:t>
      </w:r>
      <w:r w:rsidRPr="00784950">
        <w:rPr>
          <w:rtl/>
        </w:rPr>
        <w:t>לפשע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שנעשה</w:t>
      </w:r>
      <w:r w:rsidR="00374753">
        <w:rPr>
          <w:rtl/>
        </w:rPr>
        <w:t xml:space="preserve"> </w:t>
      </w:r>
      <w:r w:rsidRPr="00784950">
        <w:rPr>
          <w:rtl/>
        </w:rPr>
        <w:t>בגדה וברצועת</w:t>
      </w:r>
      <w:r w:rsidR="00374753">
        <w:rPr>
          <w:rtl/>
        </w:rPr>
        <w:t>-</w:t>
      </w:r>
      <w:r w:rsidRPr="00784950">
        <w:rPr>
          <w:rtl/>
        </w:rPr>
        <w:t>עזה, אלא גם שותפה לפשע בכל הנוגע לתקציב הנוכחי,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מוסיף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להיפך,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מגביר</w:t>
      </w:r>
      <w:r w:rsidR="00374753">
        <w:rPr>
          <w:rtl/>
        </w:rPr>
        <w:t xml:space="preserve"> </w:t>
      </w:r>
      <w:r w:rsidRPr="00784950">
        <w:rPr>
          <w:rtl/>
        </w:rPr>
        <w:t>את האפליה, מגביר את השסע בין 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היהודית.</w:t>
      </w:r>
      <w:r w:rsidR="00374753">
        <w:rPr>
          <w:rtl/>
        </w:rPr>
        <w:t xml:space="preserve"> </w:t>
      </w:r>
      <w:r w:rsidRPr="00784950">
        <w:rPr>
          <w:rtl/>
        </w:rPr>
        <w:t>כולם משקרים כשהם אומרים שהם רוצים לתקן את</w:t>
      </w:r>
      <w:r w:rsidR="00374753">
        <w:rPr>
          <w:rtl/>
        </w:rPr>
        <w:t xml:space="preserve"> </w:t>
      </w:r>
      <w:r w:rsidRPr="00784950">
        <w:rPr>
          <w:rtl/>
        </w:rPr>
        <w:t>העוול</w:t>
      </w:r>
      <w:r w:rsidR="00374753">
        <w:rPr>
          <w:rtl/>
        </w:rPr>
        <w:t xml:space="preserve"> </w:t>
      </w:r>
      <w:r w:rsidRPr="00784950">
        <w:rPr>
          <w:rtl/>
        </w:rPr>
        <w:t>שנגרם</w:t>
      </w:r>
      <w:r w:rsidR="00374753">
        <w:rPr>
          <w:rtl/>
        </w:rPr>
        <w:t xml:space="preserve"> </w:t>
      </w:r>
      <w:r w:rsidRPr="00784950">
        <w:rPr>
          <w:rtl/>
        </w:rPr>
        <w:t>במשך</w:t>
      </w:r>
      <w:r w:rsidR="00374753">
        <w:rPr>
          <w:rtl/>
        </w:rPr>
        <w:t xml:space="preserve"> </w:t>
      </w:r>
      <w:r w:rsidRPr="00784950">
        <w:rPr>
          <w:rtl/>
        </w:rPr>
        <w:t>50</w:t>
      </w:r>
      <w:r w:rsidR="00374753">
        <w:rPr>
          <w:rtl/>
        </w:rPr>
        <w:t xml:space="preserve"> </w:t>
      </w:r>
      <w:r w:rsidRPr="00784950">
        <w:rPr>
          <w:rtl/>
        </w:rPr>
        <w:t>שנה,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כל תקציב מחמיר את מצבה של האוכלוסייה הערבית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שעלול להיות פיצוץ, אדוני היושב</w:t>
      </w:r>
      <w:r w:rsidR="00374753">
        <w:rPr>
          <w:rtl/>
        </w:rPr>
        <w:t>-</w:t>
      </w:r>
      <w:r w:rsidRPr="00784950">
        <w:rPr>
          <w:rtl/>
        </w:rPr>
        <w:t>ראש, שכולכם תצטערו</w:t>
      </w:r>
      <w:r w:rsidR="00374753">
        <w:rPr>
          <w:rtl/>
        </w:rPr>
        <w:t xml:space="preserve"> </w:t>
      </w:r>
      <w:r w:rsidRPr="00784950">
        <w:rPr>
          <w:rtl/>
        </w:rPr>
        <w:t>עליו, או כולנו.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נשאלת</w:t>
      </w:r>
      <w:r w:rsidR="00374753">
        <w:rPr>
          <w:rtl/>
        </w:rPr>
        <w:t xml:space="preserve"> </w:t>
      </w:r>
      <w:r w:rsidRPr="00784950">
        <w:rPr>
          <w:rtl/>
        </w:rPr>
        <w:t>השאלה,</w:t>
      </w:r>
      <w:r w:rsidR="00374753">
        <w:rPr>
          <w:rtl/>
        </w:rPr>
        <w:t xml:space="preserve"> </w:t>
      </w:r>
      <w:r w:rsidRPr="00784950">
        <w:rPr>
          <w:rtl/>
        </w:rPr>
        <w:t>עד מתי? עד מתי ימשיכו ממשלות ישראל להתעלם מ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מאוכלוסיית</w:t>
      </w:r>
      <w:r w:rsidR="00374753">
        <w:rPr>
          <w:rtl/>
        </w:rPr>
        <w:t xml:space="preserve"> </w:t>
      </w:r>
      <w:r w:rsidRPr="00784950">
        <w:rPr>
          <w:rtl/>
        </w:rPr>
        <w:t>המדינה?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מתי</w:t>
      </w:r>
      <w:r w:rsidR="00374753">
        <w:rPr>
          <w:rtl/>
        </w:rPr>
        <w:t xml:space="preserve"> </w:t>
      </w:r>
      <w:r w:rsidRPr="00784950">
        <w:rPr>
          <w:rtl/>
        </w:rPr>
        <w:t>ימשיכו</w:t>
      </w:r>
      <w:r w:rsidR="00374753">
        <w:rPr>
          <w:rtl/>
        </w:rPr>
        <w:t xml:space="preserve"> </w:t>
      </w:r>
      <w:r w:rsidRPr="00784950">
        <w:rPr>
          <w:rtl/>
        </w:rPr>
        <w:t>להתעלם</w:t>
      </w:r>
      <w:r w:rsidR="00374753">
        <w:rPr>
          <w:rtl/>
        </w:rPr>
        <w:t xml:space="preserve"> </w:t>
      </w:r>
      <w:r w:rsidRPr="00784950">
        <w:rPr>
          <w:rtl/>
        </w:rPr>
        <w:t>מנציגיה</w:t>
      </w:r>
      <w:r w:rsidR="00374753">
        <w:rPr>
          <w:rtl/>
        </w:rPr>
        <w:t xml:space="preserve"> </w:t>
      </w:r>
      <w:r w:rsidRPr="00784950">
        <w:rPr>
          <w:rtl/>
        </w:rPr>
        <w:t>הנבחרים של אותה אוכלוסייה? לא ייתכן</w:t>
      </w:r>
      <w:r w:rsidR="00374753">
        <w:rPr>
          <w:rtl/>
        </w:rPr>
        <w:t xml:space="preserve"> </w:t>
      </w:r>
      <w:r w:rsidRPr="00784950">
        <w:rPr>
          <w:rtl/>
        </w:rPr>
        <w:t>שמפלגה בת חמישה מנדטים בכנסת הזאת תהיה שווה היום יותר מ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מאוכלוסיית המדינה.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היא בושה וחרפה, ואני חושב שזאת גם בושה לבית הזה שעומד לאשר תקציב</w:t>
      </w:r>
      <w:r w:rsidR="00374753">
        <w:rPr>
          <w:rtl/>
        </w:rPr>
        <w:t xml:space="preserve"> </w:t>
      </w:r>
      <w:r w:rsidRPr="00784950">
        <w:rPr>
          <w:rtl/>
        </w:rPr>
        <w:t>כזה.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עסאם</w:t>
      </w:r>
      <w:r w:rsidR="00374753">
        <w:rPr>
          <w:rtl/>
        </w:rPr>
        <w:t xml:space="preserve"> </w:t>
      </w:r>
      <w:r w:rsidRPr="00784950">
        <w:rPr>
          <w:rtl/>
        </w:rPr>
        <w:t>מח'ול,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אחריו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חברי הכנסת תמר</w:t>
      </w:r>
      <w:r w:rsidR="00374753">
        <w:rPr>
          <w:rtl/>
        </w:rPr>
        <w:t xml:space="preserve"> </w:t>
      </w:r>
      <w:r w:rsidRPr="00784950">
        <w:rPr>
          <w:rtl/>
        </w:rPr>
        <w:t>גוז'נסקי, אחמד טיבי וטלב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הכנסת, חשוב שהציבור ידע שהמצב כל כך קודר, האבטלה 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פוגעת, רחבה ומעמיקה והופכת לחלק מבני של החברה הישראלית. העוני מתפשט והמכות</w:t>
      </w:r>
      <w:r w:rsidR="00374753">
        <w:rPr>
          <w:rtl/>
        </w:rPr>
        <w:t xml:space="preserve"> </w:t>
      </w:r>
      <w:r w:rsidRPr="00784950">
        <w:rPr>
          <w:rtl/>
        </w:rPr>
        <w:t>והגזירות</w:t>
      </w:r>
      <w:r w:rsidR="00374753">
        <w:rPr>
          <w:rtl/>
        </w:rPr>
        <w:t xml:space="preserve"> </w:t>
      </w:r>
      <w:r w:rsidRPr="00784950">
        <w:rPr>
          <w:rtl/>
        </w:rPr>
        <w:t>הכלכליות</w:t>
      </w:r>
      <w:r w:rsidR="00374753">
        <w:rPr>
          <w:rtl/>
        </w:rPr>
        <w:t xml:space="preserve"> </w:t>
      </w:r>
      <w:r w:rsidRPr="00784950">
        <w:rPr>
          <w:rtl/>
        </w:rPr>
        <w:t>נוחתות</w:t>
      </w:r>
      <w:r w:rsidR="00374753">
        <w:rPr>
          <w:rtl/>
        </w:rPr>
        <w:t xml:space="preserve"> </w:t>
      </w:r>
      <w:r w:rsidRPr="00784950">
        <w:rPr>
          <w:rtl/>
        </w:rPr>
        <w:t>על הציבור הרחב מכל עבר, ועוד ינחתו ביתר שאת בעקבות</w:t>
      </w:r>
      <w:r w:rsidR="00374753">
        <w:rPr>
          <w:rtl/>
        </w:rPr>
        <w:t xml:space="preserve"> </w:t>
      </w:r>
      <w:r w:rsidRPr="00784950">
        <w:rPr>
          <w:rtl/>
        </w:rPr>
        <w:t>התקציב הזה.</w:t>
      </w:r>
      <w:r w:rsidR="00374753">
        <w:rPr>
          <w:rtl/>
        </w:rPr>
        <w:t xml:space="preserve"> </w:t>
      </w:r>
      <w:r w:rsidRPr="00784950">
        <w:rPr>
          <w:rtl/>
        </w:rPr>
        <w:t>הגזירות לא באות במקרה, הן לא מכה משמים והן לא נוצרו יש מאין.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גזירות</w:t>
      </w:r>
      <w:r w:rsidR="00374753">
        <w:rPr>
          <w:rtl/>
        </w:rPr>
        <w:t xml:space="preserve"> </w:t>
      </w:r>
      <w:r w:rsidRPr="00784950">
        <w:rPr>
          <w:rtl/>
        </w:rPr>
        <w:t>שהן</w:t>
      </w:r>
      <w:r w:rsidR="00374753">
        <w:rPr>
          <w:rtl/>
        </w:rPr>
        <w:t xml:space="preserve"> </w:t>
      </w:r>
      <w:r w:rsidRPr="00784950">
        <w:rPr>
          <w:rtl/>
        </w:rPr>
        <w:t>פרי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מדיניות,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העדפה מסוימת. יש תקציב אדיר, השאלה היא איך</w:t>
      </w:r>
      <w:r w:rsidR="00374753">
        <w:rPr>
          <w:rtl/>
        </w:rPr>
        <w:t xml:space="preserve"> </w:t>
      </w:r>
      <w:r w:rsidRPr="00784950">
        <w:rPr>
          <w:rtl/>
        </w:rPr>
        <w:t>מחלקים אותו, איפה ולמה, ואיזה סדר עדיפויות מציבים.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נסתכל על התקציב לשנת 2001, אנחנו נדע לאן פניה של החברה ושל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מדברים על תקציב 2002.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מדבר על תקציב 2001, כדי לראות לאן פניו של התקציב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מיליטריסטי.</w:t>
      </w:r>
      <w:r w:rsidR="00374753">
        <w:rPr>
          <w:rtl/>
        </w:rPr>
        <w:t xml:space="preserve"> </w:t>
      </w:r>
      <w:r w:rsidRPr="00784950">
        <w:rPr>
          <w:rtl/>
        </w:rPr>
        <w:t>זה תקציב שחלק הארי שלו מיועד לשמור על</w:t>
      </w:r>
      <w:r w:rsidR="00374753">
        <w:rPr>
          <w:rtl/>
        </w:rPr>
        <w:t xml:space="preserve"> </w:t>
      </w:r>
      <w:r w:rsidRPr="00784950">
        <w:rPr>
          <w:rtl/>
        </w:rPr>
        <w:t>הכיבוש, להעמיק את הכיבוש, להעמיק את הדיכוי, להעמיק את ההתנחלות ואת ההתגרות בעם</w:t>
      </w:r>
      <w:r w:rsidR="00374753">
        <w:rPr>
          <w:rtl/>
        </w:rPr>
        <w:t xml:space="preserve"> </w:t>
      </w:r>
      <w:r w:rsidRPr="00784950">
        <w:rPr>
          <w:rtl/>
        </w:rPr>
        <w:t>השני.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2001</w:t>
      </w:r>
      <w:r w:rsidR="00374753">
        <w:rPr>
          <w:rtl/>
        </w:rPr>
        <w:t xml:space="preserve"> </w:t>
      </w:r>
      <w:r w:rsidRPr="00784950">
        <w:rPr>
          <w:rtl/>
        </w:rPr>
        <w:t>ההוצאות הצבאיות הגלויות הגיעו ל</w:t>
      </w:r>
      <w:r w:rsidR="00374753">
        <w:rPr>
          <w:rtl/>
        </w:rPr>
        <w:t>-</w:t>
      </w:r>
      <w:r w:rsidR="00374753" w:rsidRPr="00784950">
        <w:rPr>
          <w:rtl/>
        </w:rPr>
        <w:t>17</w:t>
      </w:r>
      <w:r w:rsidR="00374753">
        <w:rPr>
          <w:rtl/>
        </w:rPr>
        <w:t>%</w:t>
      </w:r>
      <w:r w:rsidRPr="00784950">
        <w:rPr>
          <w:rtl/>
        </w:rPr>
        <w:t xml:space="preserve"> מכלל התקציב, ואילו החזר</w:t>
      </w:r>
      <w:r w:rsidR="00374753">
        <w:rPr>
          <w:rtl/>
        </w:rPr>
        <w:t xml:space="preserve"> </w:t>
      </w:r>
      <w:r w:rsidRPr="00784950">
        <w:rPr>
          <w:rtl/>
        </w:rPr>
        <w:t>החובות</w:t>
      </w:r>
      <w:r w:rsidR="00374753">
        <w:rPr>
          <w:rtl/>
        </w:rPr>
        <w:t xml:space="preserve"> </w:t>
      </w:r>
      <w:r w:rsidRPr="00784950">
        <w:rPr>
          <w:rtl/>
        </w:rPr>
        <w:t>היווה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="00374753" w:rsidRPr="00784950">
        <w:rPr>
          <w:rtl/>
        </w:rPr>
        <w:t>31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מדברים על כמעט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מהתקציב שנבלעים על</w:t>
      </w:r>
      <w:r w:rsidR="00374753">
        <w:rPr>
          <w:rtl/>
        </w:rPr>
        <w:t>-</w:t>
      </w:r>
      <w:r w:rsidRPr="00784950">
        <w:rPr>
          <w:rtl/>
        </w:rPr>
        <w:t>ידי הצבא</w:t>
      </w:r>
      <w:r w:rsidR="00374753">
        <w:rPr>
          <w:rtl/>
        </w:rPr>
        <w:t xml:space="preserve"> </w:t>
      </w:r>
      <w:r w:rsidRPr="00784950">
        <w:rPr>
          <w:rtl/>
        </w:rPr>
        <w:t>והצרכים הצבאיים, על</w:t>
      </w:r>
      <w:r w:rsidR="00374753">
        <w:rPr>
          <w:rtl/>
        </w:rPr>
        <w:t>-</w:t>
      </w:r>
      <w:r w:rsidRPr="00784950">
        <w:rPr>
          <w:rtl/>
        </w:rPr>
        <w:t>ידי השמירה על הכיבוש, על</w:t>
      </w:r>
      <w:r w:rsidR="00374753">
        <w:rPr>
          <w:rtl/>
        </w:rPr>
        <w:t>-</w:t>
      </w:r>
      <w:r w:rsidRPr="00784950">
        <w:rPr>
          <w:rtl/>
        </w:rPr>
        <w:t>ידי ההגנה על הכיבוש. אנחנו משלמים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להגן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הכיבוש</w:t>
      </w:r>
      <w:r w:rsidR="00374753">
        <w:rPr>
          <w:rtl/>
        </w:rPr>
        <w:t xml:space="preserve"> </w:t>
      </w:r>
      <w:r w:rsidRPr="00784950">
        <w:rPr>
          <w:rtl/>
        </w:rPr>
        <w:t>וכדי</w:t>
      </w:r>
      <w:r w:rsidR="00374753">
        <w:rPr>
          <w:rtl/>
        </w:rPr>
        <w:t xml:space="preserve"> </w:t>
      </w:r>
      <w:r w:rsidRPr="00784950">
        <w:rPr>
          <w:rtl/>
        </w:rPr>
        <w:t>להגן</w:t>
      </w:r>
      <w:r w:rsidR="00374753">
        <w:rPr>
          <w:rtl/>
        </w:rPr>
        <w:t xml:space="preserve"> </w:t>
      </w:r>
      <w:r w:rsidRPr="00784950">
        <w:rPr>
          <w:rtl/>
        </w:rPr>
        <w:t>על ההתנחלויות והמתנחלים גם בדם, גם בחיים לא</w:t>
      </w:r>
      <w:r w:rsidR="00374753">
        <w:rPr>
          <w:rtl/>
        </w:rPr>
        <w:t xml:space="preserve"> </w:t>
      </w:r>
      <w:r w:rsidRPr="00784950">
        <w:rPr>
          <w:rtl/>
        </w:rPr>
        <w:t>נורמליים במדינה הזאת, אבל גם בתקציב, גם באבטלה, גם בעוני, גם בקצבאות ילדים, גם</w:t>
      </w:r>
      <w:r w:rsidR="00374753">
        <w:rPr>
          <w:rtl/>
        </w:rPr>
        <w:t xml:space="preserve"> </w:t>
      </w:r>
      <w:r w:rsidRPr="00784950">
        <w:rPr>
          <w:rtl/>
        </w:rPr>
        <w:t>בקצבאות</w:t>
      </w:r>
      <w:r w:rsidR="00374753">
        <w:rPr>
          <w:rtl/>
        </w:rPr>
        <w:t xml:space="preserve"> </w:t>
      </w:r>
      <w:r w:rsidRPr="00784950">
        <w:rPr>
          <w:rtl/>
        </w:rPr>
        <w:t>זיקנה,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ביחס</w:t>
      </w:r>
      <w:r w:rsidR="00374753">
        <w:rPr>
          <w:rtl/>
        </w:rPr>
        <w:t xml:space="preserve"> </w:t>
      </w:r>
      <w:r w:rsidRPr="00784950">
        <w:rPr>
          <w:rtl/>
        </w:rPr>
        <w:t>מתקרנף</w:t>
      </w:r>
      <w:r w:rsidR="00374753">
        <w:rPr>
          <w:rtl/>
        </w:rPr>
        <w:t xml:space="preserve"> </w:t>
      </w:r>
      <w:r w:rsidRPr="00784950">
        <w:rPr>
          <w:rtl/>
        </w:rPr>
        <w:t>לשאלת</w:t>
      </w:r>
      <w:r w:rsidR="00374753">
        <w:rPr>
          <w:rtl/>
        </w:rPr>
        <w:t xml:space="preserve"> </w:t>
      </w:r>
      <w:r w:rsidRPr="00784950">
        <w:rPr>
          <w:rtl/>
        </w:rPr>
        <w:t>הנכים ולשאלות תרבות וחינוך. זו האמת.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להעלים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הגיע הזמן להכריע, האם החברה הזאת דואגת ורואה שחלק מהביטחון שלה זה הביטחון</w:t>
      </w:r>
      <w:r w:rsidR="00374753">
        <w:rPr>
          <w:rtl/>
        </w:rPr>
        <w:t xml:space="preserve"> </w:t>
      </w:r>
      <w:r w:rsidRPr="00784950">
        <w:rPr>
          <w:rtl/>
        </w:rPr>
        <w:t>החברתי של רוב הציבור בישראל, או שהביטחון יעבור דרך רמיסת הרוב המכריע של הציבור</w:t>
      </w:r>
      <w:r w:rsidR="00374753">
        <w:rPr>
          <w:rtl/>
        </w:rPr>
        <w:t xml:space="preserve"> </w:t>
      </w:r>
      <w:r w:rsidRPr="00784950">
        <w:rPr>
          <w:rtl/>
        </w:rPr>
        <w:t>בישראל.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לשנות את סדר העדיפויות ולראות את הביטחון דרך</w:t>
      </w:r>
      <w:r w:rsidR="00374753">
        <w:rPr>
          <w:rtl/>
        </w:rPr>
        <w:t xml:space="preserve"> </w:t>
      </w:r>
      <w:r w:rsidRPr="00784950">
        <w:rPr>
          <w:rtl/>
        </w:rPr>
        <w:t>ביטחונו הסוציאלי של הציבור הרחב.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חבר הכנסת מח'ול.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בבקשה,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נקבל את פניהם של 1,000 פועלי "בגיר"</w:t>
      </w:r>
      <w:r w:rsidR="00374753">
        <w:rPr>
          <w:rtl/>
        </w:rPr>
        <w:t xml:space="preserve"> </w:t>
      </w:r>
      <w:r w:rsidRPr="00784950">
        <w:rPr>
          <w:rtl/>
        </w:rPr>
        <w:t>שמגיעים לירושלים נוכח התוכניות לפטר 750 מהם.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הפעם בלי החליפות.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בעלי</w:t>
      </w:r>
      <w:r w:rsidR="00374753">
        <w:rPr>
          <w:rtl/>
        </w:rPr>
        <w:t xml:space="preserve"> </w:t>
      </w:r>
      <w:r w:rsidRPr="00784950">
        <w:rPr>
          <w:rtl/>
        </w:rPr>
        <w:t>החליפות היקרות האלה לא יכולים למצוא עבודה לתושבי קריית</w:t>
      </w:r>
      <w:r w:rsidR="00374753">
        <w:rPr>
          <w:rtl/>
        </w:rPr>
        <w:t>-</w:t>
      </w:r>
      <w:r w:rsidRPr="00784950">
        <w:rPr>
          <w:rtl/>
        </w:rPr>
        <w:t>גת.</w:t>
      </w:r>
      <w:r w:rsidR="00374753">
        <w:rPr>
          <w:rtl/>
        </w:rPr>
        <w:t xml:space="preserve"> </w:t>
      </w:r>
      <w:r w:rsidRPr="00784950">
        <w:rPr>
          <w:rtl/>
        </w:rPr>
        <w:t>ואם אכן יפוטרו ה</w:t>
      </w:r>
      <w:r w:rsidR="00374753">
        <w:rPr>
          <w:rtl/>
        </w:rPr>
        <w:t>-</w:t>
      </w:r>
      <w:r w:rsidRPr="00784950">
        <w:rPr>
          <w:rtl/>
        </w:rPr>
        <w:t>750, קריית</w:t>
      </w:r>
      <w:r w:rsidR="00374753">
        <w:rPr>
          <w:rtl/>
        </w:rPr>
        <w:t>-</w:t>
      </w:r>
      <w:r w:rsidRPr="00784950">
        <w:rPr>
          <w:rtl/>
        </w:rPr>
        <w:t xml:space="preserve">גת תהיה שיאנית האבטלה בישראל, עם, כנראה, 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ויותר</w:t>
      </w:r>
      <w:r w:rsidR="00374753">
        <w:rPr>
          <w:rtl/>
        </w:rPr>
        <w:t xml:space="preserve"> </w:t>
      </w:r>
      <w:r w:rsidRPr="00784950">
        <w:rPr>
          <w:rtl/>
        </w:rPr>
        <w:t>של מובטלים מכוח העבודה 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 רובם תושבי העיר.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בהרבה</w:t>
      </w:r>
      <w:r w:rsidR="00374753">
        <w:rPr>
          <w:rtl/>
        </w:rPr>
        <w:t xml:space="preserve"> </w:t>
      </w:r>
      <w:r w:rsidRPr="00784950">
        <w:rPr>
          <w:rtl/>
        </w:rPr>
        <w:t>נשים, משקל גדול של עולים ומשקל גדול של אנשים בני 40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50, שלא מחכה להם עבודה בשום פינה אחרת.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גם נמשיך לטפל בשביתת הנכים.</w:t>
      </w:r>
      <w:r w:rsidR="00374753">
        <w:rPr>
          <w:rtl/>
        </w:rPr>
        <w:t xml:space="preserve"> </w:t>
      </w:r>
      <w:r w:rsidRPr="00784950">
        <w:rPr>
          <w:rtl/>
        </w:rPr>
        <w:t>אני רוצה לנצל את הבימה הזאת כדי לומר,</w:t>
      </w:r>
      <w:r w:rsidR="00374753">
        <w:rPr>
          <w:rtl/>
        </w:rPr>
        <w:t xml:space="preserve"> </w:t>
      </w:r>
      <w:r w:rsidRPr="00784950">
        <w:rPr>
          <w:rtl/>
        </w:rPr>
        <w:t>שממשלת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דוחפת את הנכים להתאבדות. אז אף אחד לא אמר להם להתאבד ואף אחד לא</w:t>
      </w:r>
      <w:r w:rsidR="00374753">
        <w:rPr>
          <w:rtl/>
        </w:rPr>
        <w:t xml:space="preserve"> </w:t>
      </w:r>
      <w:r w:rsidRPr="00784950">
        <w:rPr>
          <w:rtl/>
        </w:rPr>
        <w:t>הורה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להתאבד,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במצוקתם הרבה, אחרי כמעט חודשיים של מאבק, הם הכריזו על</w:t>
      </w:r>
      <w:r w:rsidR="00374753">
        <w:rPr>
          <w:rtl/>
        </w:rPr>
        <w:t xml:space="preserve"> </w:t>
      </w:r>
      <w:r w:rsidRPr="00784950">
        <w:rPr>
          <w:rtl/>
        </w:rPr>
        <w:t>שביתת רעב, ואני לא יודעת לאן עוד הממשלה רוצה להוביל אותם.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בהקשר זה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של פיטורים המוניים הצפויים בקריית</w:t>
      </w:r>
      <w:r w:rsidR="00374753">
        <w:rPr>
          <w:rtl/>
        </w:rPr>
        <w:t>-</w:t>
      </w:r>
      <w:r w:rsidRPr="00784950">
        <w:rPr>
          <w:rtl/>
        </w:rPr>
        <w:t xml:space="preserve">גת </w:t>
      </w:r>
      <w:r w:rsidR="00374753">
        <w:rPr>
          <w:rtl/>
        </w:rPr>
        <w:t xml:space="preserve">–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זוכרים</w:t>
      </w:r>
      <w:r w:rsidR="00374753">
        <w:rPr>
          <w:rtl/>
        </w:rPr>
        <w:t xml:space="preserve"> </w:t>
      </w:r>
      <w:r w:rsidRPr="00784950">
        <w:rPr>
          <w:rtl/>
        </w:rPr>
        <w:t>את התיאוריה</w:t>
      </w:r>
      <w:r w:rsidR="00374753">
        <w:rPr>
          <w:rtl/>
        </w:rPr>
        <w:t xml:space="preserve"> </w:t>
      </w:r>
      <w:r w:rsidRPr="00784950">
        <w:rPr>
          <w:rtl/>
        </w:rPr>
        <w:t>שאומרת, שאנחנו הממשלה, אנחנו האוצר, הכי רוצים שאנשים ילכו</w:t>
      </w:r>
      <w:r w:rsidR="00374753">
        <w:rPr>
          <w:rtl/>
        </w:rPr>
        <w:t xml:space="preserve"> </w:t>
      </w:r>
      <w:r w:rsidRPr="00784950">
        <w:rPr>
          <w:rtl/>
        </w:rPr>
        <w:t>לעבודה ואנחנו הכי רוצים שהם יפסיקו לחיות מקצבאות. אז תראו מה עושים בתקציב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בתקציב הזה, למשל, שוחקים את שכר המינימום. בחודש אפריל היו אמורים לעדכן את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המינימום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 xml:space="preserve">% </w:t>
      </w:r>
      <w:r w:rsidRPr="00784950">
        <w:rPr>
          <w:rtl/>
        </w:rPr>
        <w:t>ועכשיו</w:t>
      </w:r>
      <w:r w:rsidR="00374753">
        <w:rPr>
          <w:rtl/>
        </w:rPr>
        <w:t xml:space="preserve"> </w:t>
      </w:r>
      <w:r w:rsidRPr="00784950">
        <w:rPr>
          <w:rtl/>
        </w:rPr>
        <w:t>ישחקו</w:t>
      </w:r>
      <w:r w:rsidR="00374753">
        <w:rPr>
          <w:rtl/>
        </w:rPr>
        <w:t xml:space="preserve"> </w:t>
      </w:r>
      <w:r w:rsidRPr="00784950">
        <w:rPr>
          <w:rtl/>
        </w:rPr>
        <w:t>אותו.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המסר</w:t>
      </w:r>
      <w:r w:rsidR="00374753">
        <w:rPr>
          <w:rtl/>
        </w:rPr>
        <w:t xml:space="preserve"> </w:t>
      </w:r>
      <w:r w:rsidRPr="00784950">
        <w:rPr>
          <w:rtl/>
        </w:rPr>
        <w:t>לגברים ולנשים, כ</w:t>
      </w:r>
      <w:r w:rsidR="00374753">
        <w:rPr>
          <w:rtl/>
        </w:rPr>
        <w:t>-</w:t>
      </w:r>
      <w:r w:rsidRPr="00784950">
        <w:rPr>
          <w:rtl/>
        </w:rPr>
        <w:t>700,000</w:t>
      </w:r>
      <w:r w:rsidR="00374753">
        <w:rPr>
          <w:rtl/>
        </w:rPr>
        <w:t xml:space="preserve"> </w:t>
      </w:r>
      <w:r w:rsidRPr="00784950">
        <w:rPr>
          <w:rtl/>
        </w:rPr>
        <w:t>שמשתכרים עד 4,000 שקל בחודש? הם יוצאים לעבודה והם יקבלו עונש, כי כוח הקנייה של</w:t>
      </w:r>
      <w:r w:rsidR="00374753">
        <w:rPr>
          <w:rtl/>
        </w:rPr>
        <w:t xml:space="preserve"> </w:t>
      </w:r>
      <w:r w:rsidRPr="00784950">
        <w:rPr>
          <w:rtl/>
        </w:rPr>
        <w:t>השכר שלהם ירד?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שיוצאים</w:t>
      </w:r>
      <w:r w:rsidR="00374753">
        <w:rPr>
          <w:rtl/>
        </w:rPr>
        <w:t xml:space="preserve"> </w:t>
      </w:r>
      <w:r w:rsidRPr="00784950">
        <w:rPr>
          <w:rtl/>
        </w:rPr>
        <w:t>לעבודה</w:t>
      </w:r>
      <w:r w:rsidR="00374753">
        <w:rPr>
          <w:rtl/>
        </w:rPr>
        <w:t xml:space="preserve"> </w:t>
      </w:r>
      <w:r w:rsidRPr="00784950">
        <w:rPr>
          <w:rtl/>
        </w:rPr>
        <w:t>ומפרנסים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המשפחות שלהם, מפרנסים את הילדים שלהם,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להם: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שלושה</w:t>
      </w:r>
      <w:r w:rsidR="00374753">
        <w:rPr>
          <w:rtl/>
        </w:rPr>
        <w:t>-</w:t>
      </w:r>
      <w:r w:rsidRPr="00784950">
        <w:rPr>
          <w:rtl/>
        </w:rPr>
        <w:t>ארבעה</w:t>
      </w:r>
      <w:r w:rsidR="00374753">
        <w:rPr>
          <w:rtl/>
        </w:rPr>
        <w:t xml:space="preserve"> </w:t>
      </w:r>
      <w:r w:rsidRPr="00784950">
        <w:rPr>
          <w:rtl/>
        </w:rPr>
        <w:t>ילדים ואתם מקבלים שכר מינימום, תקבלו עונש</w:t>
      </w:r>
      <w:r w:rsidR="00374753">
        <w:rPr>
          <w:rtl/>
        </w:rPr>
        <w:t xml:space="preserve"> </w:t>
      </w:r>
      <w:r w:rsidRPr="00784950">
        <w:rPr>
          <w:rtl/>
        </w:rPr>
        <w:t>נוסף,</w:t>
      </w:r>
      <w:r w:rsidR="00374753">
        <w:rPr>
          <w:rtl/>
        </w:rPr>
        <w:t xml:space="preserve"> </w:t>
      </w:r>
      <w:r w:rsidRPr="00784950">
        <w:rPr>
          <w:rtl/>
        </w:rPr>
        <w:t>נקצץ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עוד 200 שקל או 300 שקל מקצבאות הילדים. אז למה הם צריכים לצאת</w:t>
      </w:r>
      <w:r w:rsidR="00374753">
        <w:rPr>
          <w:rtl/>
        </w:rPr>
        <w:t xml:space="preserve"> </w:t>
      </w:r>
      <w:r w:rsidRPr="00784950">
        <w:rPr>
          <w:rtl/>
        </w:rPr>
        <w:t>לעבודה?</w:t>
      </w:r>
      <w:r w:rsidR="00374753">
        <w:rPr>
          <w:rtl/>
        </w:rPr>
        <w:t xml:space="preserve"> </w:t>
      </w:r>
      <w:r w:rsidRPr="00784950">
        <w:rPr>
          <w:rtl/>
        </w:rPr>
        <w:t>ממילא מקצצים להם בקצבאות הילדים.</w:t>
      </w:r>
      <w:r w:rsidR="00374753">
        <w:rPr>
          <w:rtl/>
        </w:rPr>
        <w:t xml:space="preserve"> </w:t>
      </w:r>
      <w:r w:rsidRPr="00784950">
        <w:rPr>
          <w:rtl/>
        </w:rPr>
        <w:t>ואם המשפחה הזאת היא גם משפחה שמקבלת</w:t>
      </w:r>
      <w:r w:rsidR="00374753">
        <w:rPr>
          <w:rtl/>
        </w:rPr>
        <w:t xml:space="preserve"> </w:t>
      </w:r>
      <w:r w:rsidRPr="00784950">
        <w:rPr>
          <w:rtl/>
        </w:rPr>
        <w:t>הבטחת</w:t>
      </w:r>
      <w:r w:rsidR="00374753">
        <w:rPr>
          <w:rtl/>
        </w:rPr>
        <w:t xml:space="preserve"> </w:t>
      </w:r>
      <w:r w:rsidRPr="00784950">
        <w:rPr>
          <w:rtl/>
        </w:rPr>
        <w:t>הכנסה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האמא או האבא יוצאים לאיזו משרה חלקית או עושים משהו, הם יוכו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פעמיים </w:t>
      </w:r>
      <w:r w:rsidR="00374753">
        <w:rPr>
          <w:rtl/>
        </w:rPr>
        <w:t>–</w:t>
      </w:r>
      <w:r w:rsidRPr="00784950">
        <w:rPr>
          <w:rtl/>
        </w:rPr>
        <w:t xml:space="preserve"> א. בקיצוץ בהבטחת הכנסה; ב. בקיצוץ בשכר המינימום.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במלים אחרות, מה שאני רוצה לומר, שהמסר של התקציב הזה הוא: אם אתה פרזיט, 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ספסר</w:t>
      </w:r>
      <w:r w:rsidR="00374753">
        <w:rPr>
          <w:rtl/>
        </w:rPr>
        <w:t xml:space="preserve"> </w:t>
      </w:r>
      <w:r w:rsidRPr="00784950">
        <w:rPr>
          <w:rtl/>
        </w:rPr>
        <w:t>במטבע</w:t>
      </w:r>
      <w:r w:rsidR="00374753">
        <w:rPr>
          <w:rtl/>
        </w:rPr>
        <w:t xml:space="preserve"> </w:t>
      </w:r>
      <w:r w:rsidRPr="00784950">
        <w:rPr>
          <w:rtl/>
        </w:rPr>
        <w:t>חוץ,</w:t>
      </w:r>
      <w:r w:rsidR="00374753">
        <w:rPr>
          <w:rtl/>
        </w:rPr>
        <w:t xml:space="preserve"> </w:t>
      </w:r>
      <w:r w:rsidRPr="00784950">
        <w:rPr>
          <w:rtl/>
        </w:rPr>
        <w:t>אם אתה חי על רווחים בבורסה, אם אתה חי על רווחים מהשכרת</w:t>
      </w:r>
      <w:r w:rsidR="00374753">
        <w:rPr>
          <w:rtl/>
        </w:rPr>
        <w:t xml:space="preserve"> </w:t>
      </w:r>
      <w:r w:rsidRPr="00784950">
        <w:rPr>
          <w:rtl/>
        </w:rPr>
        <w:t>דירות,</w:t>
      </w:r>
      <w:r w:rsidR="00374753">
        <w:rPr>
          <w:rtl/>
        </w:rPr>
        <w:t xml:space="preserve"> </w:t>
      </w:r>
      <w:r w:rsidRPr="00784950">
        <w:rPr>
          <w:rtl/>
        </w:rPr>
        <w:t>בך לא ניגע. על שכר דירה, למשל, לא משלמים אגורה אחת מס הכנסה. על רווחים</w:t>
      </w:r>
      <w:r w:rsidR="00374753">
        <w:rPr>
          <w:rtl/>
        </w:rPr>
        <w:t xml:space="preserve"> </w:t>
      </w:r>
      <w:r w:rsidRPr="00784950">
        <w:rPr>
          <w:rtl/>
        </w:rPr>
        <w:t>בבורסה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משלמים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הכנסה.</w:t>
      </w:r>
      <w:r w:rsidR="00374753">
        <w:rPr>
          <w:rtl/>
        </w:rPr>
        <w:t xml:space="preserve"> </w:t>
      </w:r>
      <w:r w:rsidRPr="00784950">
        <w:rPr>
          <w:rtl/>
        </w:rPr>
        <w:t>על ספסרות במטבע חוץ לא משלמים. אבל אם אתה יוצא</w:t>
      </w:r>
      <w:r w:rsidR="00374753">
        <w:rPr>
          <w:rtl/>
        </w:rPr>
        <w:t xml:space="preserve"> </w:t>
      </w:r>
      <w:r w:rsidRPr="00784950">
        <w:rPr>
          <w:rtl/>
        </w:rPr>
        <w:t>לעבודה ואם אתה רוצה לגדל את ילדיך, אנחנו נעניש אותך.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שתדעו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זה,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 xml:space="preserve"> מהקיצוץ של מיליארד שקל בקצבאות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נופל</w:t>
      </w:r>
      <w:r w:rsidR="00374753">
        <w:rPr>
          <w:rtl/>
        </w:rPr>
        <w:t xml:space="preserve"> </w:t>
      </w:r>
      <w:r w:rsidRPr="00784950">
        <w:rPr>
          <w:rtl/>
        </w:rPr>
        <w:t>על ארבעת העשירונים הכי עניים. הקיצוץ הזה יוסיף 50,000 ילדים שיחיו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העוני.</w:t>
      </w:r>
      <w:r w:rsidR="00374753">
        <w:rPr>
          <w:rtl/>
        </w:rPr>
        <w:t xml:space="preserve"> </w:t>
      </w:r>
      <w:r w:rsidRPr="00784950">
        <w:rPr>
          <w:rtl/>
        </w:rPr>
        <w:t>ואני שואלת אותך, אדוני היושב</w:t>
      </w:r>
      <w:r w:rsidR="00374753">
        <w:rPr>
          <w:rtl/>
        </w:rPr>
        <w:t>-</w:t>
      </w:r>
      <w:r w:rsidRPr="00784950">
        <w:rPr>
          <w:rtl/>
        </w:rPr>
        <w:t>ראש, האם ש"ס תצביע עבור תקציב</w:t>
      </w:r>
      <w:r w:rsidR="00374753">
        <w:rPr>
          <w:rtl/>
        </w:rPr>
        <w:t xml:space="preserve"> </w:t>
      </w:r>
      <w:r w:rsidRPr="00784950">
        <w:rPr>
          <w:rtl/>
        </w:rPr>
        <w:t>כזה?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גברתי.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לכן חבר הכנסת טלב אלסאנע</w:t>
      </w:r>
      <w:r w:rsidR="00374753">
        <w:rPr>
          <w:rtl/>
        </w:rPr>
        <w:t xml:space="preserve"> </w:t>
      </w:r>
      <w:r w:rsidRPr="00784950">
        <w:rPr>
          <w:rtl/>
        </w:rPr>
        <w:t>יעלה ויישא את דבריו.</w:t>
      </w:r>
      <w:r w:rsidR="00374753">
        <w:rPr>
          <w:rtl/>
        </w:rPr>
        <w:t xml:space="preserve"> </w:t>
      </w:r>
      <w:r w:rsidRPr="00784950">
        <w:rPr>
          <w:rtl/>
        </w:rPr>
        <w:t>שלוש דקות,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בהצעת חוק ההסדרים המונחת לפנינו יש דבר אחד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שמופיע בדף הראשון, שבו מופיעה ההחלטה למזג את הצעת החוק הפרטית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ולצערך החליטו למזג עוד אחת.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בקשר לעניין של הטבות מס, וזה בעזרתו של חבר הכנסת רחמים מלול, גם חבר</w:t>
      </w:r>
      <w:r>
        <w:rPr>
          <w:rtl/>
        </w:rPr>
        <w:t xml:space="preserve"> </w:t>
      </w:r>
      <w:r w:rsidR="00784950" w:rsidRPr="00784950">
        <w:rPr>
          <w:rtl/>
        </w:rPr>
        <w:t>הכנסת</w:t>
      </w:r>
      <w:r>
        <w:rPr>
          <w:rtl/>
        </w:rPr>
        <w:t xml:space="preserve"> </w:t>
      </w:r>
      <w:r w:rsidR="00784950" w:rsidRPr="00784950">
        <w:rPr>
          <w:rtl/>
        </w:rPr>
        <w:t>שירי</w:t>
      </w:r>
      <w:r>
        <w:rPr>
          <w:rtl/>
        </w:rPr>
        <w:t xml:space="preserve"> </w:t>
      </w:r>
      <w:r w:rsidR="00784950" w:rsidRPr="00784950">
        <w:rPr>
          <w:rtl/>
        </w:rPr>
        <w:t>ויצמן, חבר הכנסת ישראל כץ וחברי כנסת אחרים. אני רוצה לומר, שוועדת</w:t>
      </w:r>
      <w:r>
        <w:rPr>
          <w:rtl/>
        </w:rPr>
        <w:t xml:space="preserve"> </w:t>
      </w:r>
      <w:r w:rsidR="00784950" w:rsidRPr="00784950">
        <w:rPr>
          <w:rtl/>
        </w:rPr>
        <w:t>הכספים</w:t>
      </w:r>
      <w:r>
        <w:rPr>
          <w:rtl/>
        </w:rPr>
        <w:t xml:space="preserve"> </w:t>
      </w:r>
      <w:r w:rsidR="00784950" w:rsidRPr="00784950">
        <w:rPr>
          <w:rtl/>
        </w:rPr>
        <w:t>אישרה</w:t>
      </w:r>
      <w:r>
        <w:rPr>
          <w:rtl/>
        </w:rPr>
        <w:t xml:space="preserve"> </w:t>
      </w:r>
      <w:r w:rsidR="00784950" w:rsidRPr="00784950">
        <w:rPr>
          <w:rtl/>
        </w:rPr>
        <w:t>פה</w:t>
      </w:r>
      <w:r>
        <w:rPr>
          <w:rtl/>
        </w:rPr>
        <w:t>-</w:t>
      </w:r>
      <w:r w:rsidR="00784950" w:rsidRPr="00784950">
        <w:rPr>
          <w:rtl/>
        </w:rPr>
        <w:t>אחד</w:t>
      </w:r>
      <w:r>
        <w:rPr>
          <w:rtl/>
        </w:rPr>
        <w:t xml:space="preserve"> </w:t>
      </w:r>
      <w:r w:rsidR="00784950" w:rsidRPr="00784950">
        <w:rPr>
          <w:rtl/>
        </w:rPr>
        <w:t>את</w:t>
      </w:r>
      <w:r>
        <w:rPr>
          <w:rtl/>
        </w:rPr>
        <w:t xml:space="preserve"> </w:t>
      </w:r>
      <w:r w:rsidR="00784950" w:rsidRPr="00784950">
        <w:rPr>
          <w:rtl/>
        </w:rPr>
        <w:t>המיזוג הזה. אני גם מבין שהיתה הצעה בנוסח זהה של חבר</w:t>
      </w:r>
      <w:r>
        <w:rPr>
          <w:rtl/>
        </w:rPr>
        <w:t xml:space="preserve"> </w:t>
      </w:r>
      <w:r w:rsidR="00784950" w:rsidRPr="00784950">
        <w:rPr>
          <w:rtl/>
        </w:rPr>
        <w:t>הכנסת</w:t>
      </w:r>
      <w:r>
        <w:rPr>
          <w:rtl/>
        </w:rPr>
        <w:t xml:space="preserve"> </w:t>
      </w:r>
      <w:r w:rsidR="00784950" w:rsidRPr="00784950">
        <w:rPr>
          <w:rtl/>
        </w:rPr>
        <w:t>טיבי</w:t>
      </w:r>
      <w:r>
        <w:rPr>
          <w:rtl/>
        </w:rPr>
        <w:t xml:space="preserve"> </w:t>
      </w:r>
      <w:r w:rsidR="00784950" w:rsidRPr="00784950">
        <w:rPr>
          <w:rtl/>
        </w:rPr>
        <w:t>שגם</w:t>
      </w:r>
      <w:r>
        <w:rPr>
          <w:rtl/>
        </w:rPr>
        <w:t xml:space="preserve"> </w:t>
      </w:r>
      <w:r w:rsidR="00784950" w:rsidRPr="00784950">
        <w:rPr>
          <w:rtl/>
        </w:rPr>
        <w:t>היא</w:t>
      </w:r>
      <w:r>
        <w:rPr>
          <w:rtl/>
        </w:rPr>
        <w:t xml:space="preserve"> </w:t>
      </w:r>
      <w:r w:rsidR="00784950" w:rsidRPr="00784950">
        <w:rPr>
          <w:rtl/>
        </w:rPr>
        <w:t>אושרה.</w:t>
      </w:r>
      <w:r>
        <w:rPr>
          <w:rtl/>
        </w:rPr>
        <w:t xml:space="preserve"> </w:t>
      </w:r>
      <w:r w:rsidR="00784950" w:rsidRPr="00784950">
        <w:rPr>
          <w:rtl/>
        </w:rPr>
        <w:t>חשוב</w:t>
      </w:r>
      <w:r>
        <w:rPr>
          <w:rtl/>
        </w:rPr>
        <w:t xml:space="preserve"> </w:t>
      </w:r>
      <w:r w:rsidR="00784950" w:rsidRPr="00784950">
        <w:rPr>
          <w:rtl/>
        </w:rPr>
        <w:t>מאוד</w:t>
      </w:r>
      <w:r>
        <w:rPr>
          <w:rtl/>
        </w:rPr>
        <w:t xml:space="preserve"> </w:t>
      </w:r>
      <w:r w:rsidR="00784950" w:rsidRPr="00784950">
        <w:rPr>
          <w:rtl/>
        </w:rPr>
        <w:t>שלהרבה</w:t>
      </w:r>
      <w:r>
        <w:rPr>
          <w:rtl/>
        </w:rPr>
        <w:t xml:space="preserve"> </w:t>
      </w:r>
      <w:r w:rsidR="00784950" w:rsidRPr="00784950">
        <w:rPr>
          <w:rtl/>
        </w:rPr>
        <w:t>חברי</w:t>
      </w:r>
      <w:r>
        <w:rPr>
          <w:rtl/>
        </w:rPr>
        <w:t xml:space="preserve"> </w:t>
      </w:r>
      <w:r w:rsidR="00784950" w:rsidRPr="00784950">
        <w:rPr>
          <w:rtl/>
        </w:rPr>
        <w:t>כנסת</w:t>
      </w:r>
      <w:r>
        <w:rPr>
          <w:rtl/>
        </w:rPr>
        <w:t xml:space="preserve"> </w:t>
      </w:r>
      <w:r w:rsidR="00784950" w:rsidRPr="00784950">
        <w:rPr>
          <w:rtl/>
        </w:rPr>
        <w:t>אכפת מהיישובים</w:t>
      </w:r>
      <w:r>
        <w:rPr>
          <w:rtl/>
        </w:rPr>
        <w:t xml:space="preserve"> </w:t>
      </w:r>
      <w:r w:rsidR="00784950" w:rsidRPr="00784950">
        <w:rPr>
          <w:rtl/>
        </w:rPr>
        <w:t>הלא</w:t>
      </w:r>
      <w:r>
        <w:rPr>
          <w:rtl/>
        </w:rPr>
        <w:t>-</w:t>
      </w:r>
      <w:r w:rsidR="00784950" w:rsidRPr="00784950">
        <w:rPr>
          <w:rtl/>
        </w:rPr>
        <w:t>מוכרים.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</w:t>
      </w:r>
      <w:r w:rsidR="00374753">
        <w:rPr>
          <w:rtl/>
        </w:rPr>
        <w:t xml:space="preserve"> </w:t>
      </w:r>
      <w:r w:rsidRPr="00784950">
        <w:rPr>
          <w:rtl/>
        </w:rPr>
        <w:t>שיום</w:t>
      </w:r>
      <w:r w:rsidR="00374753">
        <w:rPr>
          <w:rtl/>
        </w:rPr>
        <w:t xml:space="preserve"> </w:t>
      </w:r>
      <w:r w:rsidRPr="00784950">
        <w:rPr>
          <w:rtl/>
        </w:rPr>
        <w:t>אחד אני אעלה כאן לדוכן כדי לבשר לתושבי אותם יישובים שהם</w:t>
      </w:r>
      <w:r w:rsidR="00374753">
        <w:rPr>
          <w:rtl/>
        </w:rPr>
        <w:t xml:space="preserve"> </w:t>
      </w:r>
      <w:r w:rsidRPr="00784950">
        <w:rPr>
          <w:rtl/>
        </w:rPr>
        <w:t>זכו סוף</w:t>
      </w:r>
      <w:r w:rsidR="00374753">
        <w:rPr>
          <w:rtl/>
        </w:rPr>
        <w:t>-</w:t>
      </w:r>
      <w:r w:rsidRPr="00784950">
        <w:rPr>
          <w:rtl/>
        </w:rPr>
        <w:t>סוף להיות מוכרים.</w:t>
      </w:r>
      <w:r w:rsidR="00374753">
        <w:rPr>
          <w:rtl/>
        </w:rPr>
        <w:t xml:space="preserve"> </w:t>
      </w:r>
      <w:r w:rsidRPr="00784950">
        <w:rPr>
          <w:rtl/>
        </w:rPr>
        <w:t>הרי הם אזרחי המדינה.</w:t>
      </w:r>
      <w:r w:rsidR="00374753">
        <w:rPr>
          <w:rtl/>
        </w:rPr>
        <w:t xml:space="preserve"> </w:t>
      </w:r>
      <w:r w:rsidRPr="00784950">
        <w:rPr>
          <w:rtl/>
        </w:rPr>
        <w:t>הם מוכרים בתשלום מס הכנסה, הם</w:t>
      </w:r>
      <w:r w:rsidR="00374753">
        <w:rPr>
          <w:rtl/>
        </w:rPr>
        <w:t xml:space="preserve"> </w:t>
      </w:r>
      <w:r w:rsidRPr="00784950">
        <w:rPr>
          <w:rtl/>
        </w:rPr>
        <w:t>מוכרים</w:t>
      </w:r>
      <w:r w:rsidR="00374753">
        <w:rPr>
          <w:rtl/>
        </w:rPr>
        <w:t xml:space="preserve"> </w:t>
      </w:r>
      <w:r w:rsidRPr="00784950">
        <w:rPr>
          <w:rtl/>
        </w:rPr>
        <w:t>בתשלום</w:t>
      </w:r>
      <w:r w:rsidR="00374753">
        <w:rPr>
          <w:rtl/>
        </w:rPr>
        <w:t xml:space="preserve"> </w:t>
      </w:r>
      <w:r w:rsidRPr="00784950">
        <w:rPr>
          <w:rtl/>
        </w:rPr>
        <w:t>ביטוח</w:t>
      </w:r>
      <w:r w:rsidR="00374753">
        <w:rPr>
          <w:rtl/>
        </w:rPr>
        <w:t xml:space="preserve"> </w:t>
      </w:r>
      <w:r w:rsidRPr="00784950">
        <w:rPr>
          <w:rtl/>
        </w:rPr>
        <w:t>לאומי,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מוכרים בתשלום דוחות למשטרה, הם מוכרים בקבלת</w:t>
      </w:r>
      <w:r w:rsidR="00374753">
        <w:rPr>
          <w:rtl/>
        </w:rPr>
        <w:t xml:space="preserve"> </w:t>
      </w:r>
      <w:r w:rsidRPr="00784950">
        <w:rPr>
          <w:rtl/>
        </w:rPr>
        <w:t>הזמנות</w:t>
      </w:r>
      <w:r w:rsidR="00374753">
        <w:rPr>
          <w:rtl/>
        </w:rPr>
        <w:t xml:space="preserve"> </w:t>
      </w:r>
      <w:r w:rsidRPr="00784950">
        <w:rPr>
          <w:rtl/>
        </w:rPr>
        <w:t>לבתי</w:t>
      </w:r>
      <w:r w:rsidR="00374753">
        <w:rPr>
          <w:rtl/>
        </w:rPr>
        <w:t>-</w:t>
      </w:r>
      <w:r w:rsidRPr="00784950">
        <w:rPr>
          <w:rtl/>
        </w:rPr>
        <w:t>משפט</w:t>
      </w:r>
      <w:r w:rsidR="00374753">
        <w:rPr>
          <w:rtl/>
        </w:rPr>
        <w:t xml:space="preserve"> </w:t>
      </w:r>
      <w:r w:rsidRPr="00784950">
        <w:rPr>
          <w:rtl/>
        </w:rPr>
        <w:t>בגין כתבי אישום על בנייה ללא היתר, אבל לא מוכרים כדי שיקבלו</w:t>
      </w:r>
      <w:r w:rsidR="00374753">
        <w:rPr>
          <w:rtl/>
        </w:rPr>
        <w:t xml:space="preserve"> </w:t>
      </w:r>
      <w:r w:rsidRPr="00784950">
        <w:rPr>
          <w:rtl/>
        </w:rPr>
        <w:t>היתרי</w:t>
      </w:r>
      <w:r w:rsidR="00374753">
        <w:rPr>
          <w:rtl/>
        </w:rPr>
        <w:t xml:space="preserve"> </w:t>
      </w:r>
      <w:r w:rsidRPr="00784950">
        <w:rPr>
          <w:rtl/>
        </w:rPr>
        <w:t>בנייה</w:t>
      </w:r>
      <w:r w:rsidR="00374753">
        <w:rPr>
          <w:rtl/>
        </w:rPr>
        <w:t xml:space="preserve"> </w:t>
      </w:r>
      <w:r w:rsidRPr="00784950">
        <w:rPr>
          <w:rtl/>
        </w:rPr>
        <w:t>לבתים</w:t>
      </w:r>
      <w:r w:rsidR="00374753">
        <w:rPr>
          <w:rtl/>
        </w:rPr>
        <w:t xml:space="preserve"> </w:t>
      </w:r>
      <w:r w:rsidRPr="00784950">
        <w:rPr>
          <w:rtl/>
        </w:rPr>
        <w:t>שלהם וכדי שבתי</w:t>
      </w:r>
      <w:r w:rsidR="00374753">
        <w:rPr>
          <w:rtl/>
        </w:rPr>
        <w:t>-</w:t>
      </w:r>
      <w:r w:rsidRPr="00784950">
        <w:rPr>
          <w:rtl/>
        </w:rPr>
        <w:t>הספר ביישובים האלה יהיו מחוברים לרשת החשמל</w:t>
      </w:r>
      <w:r w:rsidR="00374753">
        <w:rPr>
          <w:rtl/>
        </w:rPr>
        <w:t xml:space="preserve"> </w:t>
      </w:r>
      <w:r w:rsidRPr="00784950">
        <w:rPr>
          <w:rtl/>
        </w:rPr>
        <w:t>ולכבישי</w:t>
      </w:r>
      <w:r w:rsidR="00374753">
        <w:rPr>
          <w:rtl/>
        </w:rPr>
        <w:t xml:space="preserve"> </w:t>
      </w:r>
      <w:r w:rsidRPr="00784950">
        <w:rPr>
          <w:rtl/>
        </w:rPr>
        <w:t>גישה.</w:t>
      </w:r>
      <w:r w:rsidR="00374753">
        <w:rPr>
          <w:rtl/>
        </w:rPr>
        <w:t xml:space="preserve"> </w:t>
      </w:r>
      <w:r w:rsidRPr="00784950">
        <w:rPr>
          <w:rtl/>
        </w:rPr>
        <w:t>לכן, הדבר הזה מסמל יותר מכול את המדיניות החברתית, לדעתי מעוותת</w:t>
      </w:r>
      <w:r w:rsidR="00374753">
        <w:rPr>
          <w:rtl/>
        </w:rPr>
        <w:t xml:space="preserve"> </w:t>
      </w:r>
      <w:r w:rsidRPr="00784950">
        <w:rPr>
          <w:rtl/>
        </w:rPr>
        <w:t>במובן מסוים, מדיניות חברתית שמתעלמת מחלק מאזרחי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כידוע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ועדת שרים בראשותו של השר מתן וילנאי המליצה</w:t>
      </w:r>
      <w:r w:rsidR="00374753">
        <w:rPr>
          <w:rtl/>
        </w:rPr>
        <w:t xml:space="preserve"> </w:t>
      </w: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דיונים</w:t>
      </w:r>
      <w:r w:rsidR="00374753">
        <w:rPr>
          <w:rtl/>
        </w:rPr>
        <w:t xml:space="preserve"> </w:t>
      </w:r>
      <w:r w:rsidRPr="00784950">
        <w:rPr>
          <w:rtl/>
        </w:rPr>
        <w:t>רבים</w:t>
      </w:r>
      <w:r w:rsidR="00374753">
        <w:rPr>
          <w:rtl/>
        </w:rPr>
        <w:t xml:space="preserve"> </w:t>
      </w:r>
      <w:r w:rsidRPr="00784950">
        <w:rPr>
          <w:rtl/>
        </w:rPr>
        <w:t>להקצות</w:t>
      </w:r>
      <w:r w:rsidR="00374753">
        <w:rPr>
          <w:rtl/>
        </w:rPr>
        <w:t xml:space="preserve"> </w:t>
      </w:r>
      <w:r w:rsidRPr="00784950">
        <w:rPr>
          <w:rtl/>
        </w:rPr>
        <w:t>4 מיליארדי ש"ח למגזר הערבי, והשנה היתה אמורה להיות</w:t>
      </w:r>
      <w:r w:rsidR="00374753">
        <w:rPr>
          <w:rtl/>
        </w:rPr>
        <w:t xml:space="preserve"> </w:t>
      </w:r>
      <w:r w:rsidRPr="00784950">
        <w:rPr>
          <w:rtl/>
        </w:rPr>
        <w:t>מיועדת</w:t>
      </w:r>
      <w:r w:rsidR="00374753">
        <w:rPr>
          <w:rtl/>
        </w:rPr>
        <w:t xml:space="preserve"> </w:t>
      </w:r>
      <w:r w:rsidRPr="00784950">
        <w:rPr>
          <w:rtl/>
        </w:rPr>
        <w:t>לסגירת פערים במגזר הזה. אני מאמין שהמושג של סגירת פערים ילווה אותנו עד</w:t>
      </w:r>
      <w:r w:rsidR="00374753">
        <w:rPr>
          <w:rtl/>
        </w:rPr>
        <w:t xml:space="preserve"> 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הימים.</w:t>
      </w:r>
      <w:r w:rsidR="00374753">
        <w:rPr>
          <w:rtl/>
        </w:rPr>
        <w:t xml:space="preserve"> </w:t>
      </w:r>
      <w:r w:rsidRPr="00784950">
        <w:rPr>
          <w:rtl/>
        </w:rPr>
        <w:t>מתוך</w:t>
      </w:r>
      <w:r w:rsidR="00374753">
        <w:rPr>
          <w:rtl/>
        </w:rPr>
        <w:t xml:space="preserve"> </w:t>
      </w:r>
      <w:r w:rsidRPr="00784950">
        <w:rPr>
          <w:rtl/>
        </w:rPr>
        <w:t>תקווה שאכן תהיה סגירת פערים, הקצו מיליארד ו</w:t>
      </w:r>
      <w:r w:rsidR="00374753">
        <w:rPr>
          <w:rtl/>
        </w:rPr>
        <w:t>-</w:t>
      </w:r>
      <w:r w:rsidRPr="00784950">
        <w:rPr>
          <w:rtl/>
        </w:rPr>
        <w:t>19 מיליון ש"ח.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הדיון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 התברר שיש מגמה לקצץ לא 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אלא ביותר מ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. הדבר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בלתי</w:t>
      </w:r>
      <w:r w:rsidR="00374753">
        <w:rPr>
          <w:rtl/>
        </w:rPr>
        <w:t xml:space="preserve"> </w:t>
      </w:r>
      <w:r w:rsidRPr="00784950">
        <w:rPr>
          <w:rtl/>
        </w:rPr>
        <w:t>מקובל, ואנחנו</w:t>
      </w:r>
      <w:r w:rsidR="00374753">
        <w:rPr>
          <w:rtl/>
        </w:rPr>
        <w:t xml:space="preserve"> </w:t>
      </w:r>
      <w:r w:rsidRPr="00784950">
        <w:rPr>
          <w:rtl/>
        </w:rPr>
        <w:t>דוחים</w:t>
      </w:r>
      <w:r w:rsidR="00374753">
        <w:rPr>
          <w:rtl/>
        </w:rPr>
        <w:t xml:space="preserve"> </w:t>
      </w:r>
      <w:r w:rsidRPr="00784950">
        <w:rPr>
          <w:rtl/>
        </w:rPr>
        <w:t>את הגישה הזאת. יש צורך לאשר את הקצאת התקציבים</w:t>
      </w:r>
      <w:r w:rsidR="00374753">
        <w:rPr>
          <w:rtl/>
        </w:rPr>
        <w:t xml:space="preserve"> </w:t>
      </w:r>
      <w:r w:rsidRPr="00784950">
        <w:rPr>
          <w:rtl/>
        </w:rPr>
        <w:t>המיועדים בדיוק כפי שסוכם, היינו מיליארד ו</w:t>
      </w:r>
      <w:r w:rsidR="00374753">
        <w:rPr>
          <w:rtl/>
        </w:rPr>
        <w:t>-</w:t>
      </w:r>
      <w:r w:rsidRPr="00784950">
        <w:rPr>
          <w:rtl/>
        </w:rPr>
        <w:t>19 מיליון ש"ח.</w:t>
      </w:r>
    </w:p>
    <w:p w:rsidR="00374753" w:rsidRDefault="00374753" w:rsidP="00374753">
      <w:pPr>
        <w:rPr>
          <w:rtl/>
        </w:rPr>
      </w:pPr>
    </w:p>
    <w:p w:rsidR="00374753" w:rsidRDefault="00784950" w:rsidP="00F743FB">
      <w:pPr>
        <w:rPr>
          <w:rtl/>
        </w:rPr>
      </w:pP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מענקי</w:t>
      </w:r>
      <w:r w:rsidR="00374753">
        <w:rPr>
          <w:rtl/>
        </w:rPr>
        <w:t xml:space="preserve"> </w:t>
      </w:r>
      <w:r w:rsidRPr="00784950">
        <w:rPr>
          <w:rtl/>
        </w:rPr>
        <w:t>האיזון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לכל הרשויות המקומיות היה קיצוץ בשיעור של </w:t>
      </w:r>
      <w:r w:rsidR="00DF5EE7">
        <w:rPr>
          <w:rFonts w:hint="cs"/>
          <w:rtl/>
        </w:rPr>
        <w:t>1.6%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וברשויות המקומיות הערביות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F743FB">
        <w:rPr>
          <w:rFonts w:hint="cs"/>
          <w:rtl/>
        </w:rPr>
        <w:t>2.8%</w:t>
      </w:r>
      <w:r w:rsidRPr="00784950">
        <w:rPr>
          <w:rtl/>
        </w:rPr>
        <w:t>. זה כמעט פי שניים.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F743FB" w:rsidP="00374753">
      <w:pPr>
        <w:rPr>
          <w:rtl/>
        </w:rPr>
      </w:pPr>
      <w:r>
        <w:rPr>
          <w:rFonts w:hint="cs"/>
          <w:rtl/>
        </w:rPr>
        <w:t>2.6%</w:t>
      </w:r>
      <w:r w:rsidR="00784950"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יותר מהממוצע, כשאנחנו יודעים את המצב הסוציו</w:t>
      </w:r>
      <w:r w:rsidR="00374753">
        <w:rPr>
          <w:rtl/>
        </w:rPr>
        <w:t>-</w:t>
      </w:r>
      <w:r w:rsidRPr="00784950">
        <w:rPr>
          <w:rtl/>
        </w:rPr>
        <w:t>אקונומי הקשה של</w:t>
      </w:r>
      <w:r w:rsidR="00374753">
        <w:rPr>
          <w:rtl/>
        </w:rPr>
        <w:t xml:space="preserve"> </w:t>
      </w:r>
      <w:r w:rsidRPr="00784950">
        <w:rPr>
          <w:rtl/>
        </w:rPr>
        <w:t>הרשויות הערביות.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מסדיר</w:t>
      </w:r>
      <w:r w:rsidR="00374753">
        <w:rPr>
          <w:rtl/>
        </w:rPr>
        <w:t xml:space="preserve"> </w:t>
      </w:r>
      <w:r w:rsidRPr="00784950">
        <w:rPr>
          <w:rtl/>
        </w:rPr>
        <w:t>כלום,</w:t>
      </w:r>
      <w:r w:rsidR="00374753">
        <w:rPr>
          <w:rtl/>
        </w:rPr>
        <w:t xml:space="preserve"> </w:t>
      </w:r>
      <w:r w:rsidRPr="00784950">
        <w:rPr>
          <w:rtl/>
        </w:rPr>
        <w:t>הוא מנציח את המצב</w:t>
      </w:r>
      <w:r w:rsidR="00374753">
        <w:rPr>
          <w:rtl/>
        </w:rPr>
        <w:t xml:space="preserve"> </w:t>
      </w:r>
      <w:r w:rsidRPr="00784950">
        <w:rPr>
          <w:rtl/>
        </w:rPr>
        <w:t>הבלתי</w:t>
      </w:r>
      <w:r w:rsidR="00374753">
        <w:rPr>
          <w:rtl/>
        </w:rPr>
        <w:t>-</w:t>
      </w:r>
      <w:r w:rsidRPr="00784950">
        <w:rPr>
          <w:rtl/>
        </w:rPr>
        <w:t>מוסדר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המביא להגדלת הפערים, לפגיעה בצמיחה, ליותר מובטלים</w:t>
      </w:r>
      <w:r w:rsidR="00374753">
        <w:rPr>
          <w:rtl/>
        </w:rPr>
        <w:t xml:space="preserve"> </w:t>
      </w:r>
      <w:r w:rsidRPr="00784950">
        <w:rPr>
          <w:rtl/>
        </w:rPr>
        <w:t>וליותר</w:t>
      </w:r>
      <w:r w:rsidR="00374753">
        <w:rPr>
          <w:rtl/>
        </w:rPr>
        <w:t xml:space="preserve"> </w:t>
      </w:r>
      <w:r w:rsidRPr="00784950">
        <w:rPr>
          <w:rtl/>
        </w:rPr>
        <w:t>עניים.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לאשר</w:t>
      </w:r>
      <w:r w:rsidR="00374753">
        <w:rPr>
          <w:rtl/>
        </w:rPr>
        <w:t xml:space="preserve"> </w:t>
      </w:r>
      <w:r w:rsidRPr="00784950">
        <w:rPr>
          <w:rtl/>
        </w:rPr>
        <w:t>את החוק הזה, שנותן לנו את כל הבשורות המרות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נקבל את זה ונגיד שבאמת יש בו בשורה מתוקה לכל האזרחים? 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אלסאנע.</w:t>
      </w:r>
      <w:r w:rsidR="00374753">
        <w:rPr>
          <w:rtl/>
        </w:rPr>
        <w:t xml:space="preserve"> </w:t>
      </w:r>
      <w:r w:rsidRPr="00784950">
        <w:rPr>
          <w:rtl/>
        </w:rPr>
        <w:t>חבר הכנסת 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 חבר הכנסת 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</w:t>
      </w:r>
      <w:r w:rsidR="00374753">
        <w:rPr>
          <w:rtl/>
        </w:rPr>
        <w:t xml:space="preserve"> </w:t>
      </w:r>
      <w:r w:rsidRPr="00784950">
        <w:rPr>
          <w:rtl/>
        </w:rPr>
        <w:t>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 חבר הכנסת 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נמצא, נמצא.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אבשלום וילן, ולאחר מכן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משעני.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אני בא כרגע מוועדת הכספים ואני מוכרח</w:t>
      </w:r>
      <w:r w:rsidR="00374753">
        <w:rPr>
          <w:rtl/>
        </w:rPr>
        <w:t xml:space="preserve"> </w:t>
      </w:r>
      <w:r w:rsidRPr="00784950">
        <w:rPr>
          <w:rtl/>
        </w:rPr>
        <w:t>לחלוק אתכם את חוויותי.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מוכרח.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גוז'נסקי, תקשיבי.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ויצמן שירי הוא רכז סיעת העבודה בוועדת הכספים, אבל השבוע הוא גם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המתאם של מפלגת העבודה בדיון לילי על התקציב, כי ראש מפלגת העבודה נמצא</w:t>
      </w:r>
      <w:r w:rsidR="00374753">
        <w:rPr>
          <w:rtl/>
        </w:rPr>
        <w:t xml:space="preserve"> </w:t>
      </w:r>
      <w:r w:rsidRPr="00784950">
        <w:rPr>
          <w:rtl/>
        </w:rPr>
        <w:t>בשליחות</w:t>
      </w:r>
      <w:r w:rsidR="00374753">
        <w:rPr>
          <w:rtl/>
        </w:rPr>
        <w:t xml:space="preserve"> </w:t>
      </w:r>
      <w:r w:rsidRPr="00784950">
        <w:rPr>
          <w:rtl/>
        </w:rPr>
        <w:t>ממלכתית</w:t>
      </w:r>
      <w:r w:rsidR="00374753">
        <w:rPr>
          <w:rtl/>
        </w:rPr>
        <w:t xml:space="preserve"> </w:t>
      </w:r>
      <w:r w:rsidRPr="00784950">
        <w:rPr>
          <w:rtl/>
        </w:rPr>
        <w:t>בארצות</w:t>
      </w:r>
      <w:r w:rsidR="00374753">
        <w:rPr>
          <w:rtl/>
        </w:rPr>
        <w:t>-</w:t>
      </w:r>
      <w:r w:rsidRPr="00784950">
        <w:rPr>
          <w:rtl/>
        </w:rPr>
        <w:t>הברית.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ביקש</w:t>
      </w:r>
      <w:r w:rsidR="00374753">
        <w:rPr>
          <w:rtl/>
        </w:rPr>
        <w:t xml:space="preserve"> </w:t>
      </w:r>
      <w:r w:rsidRPr="00784950">
        <w:rPr>
          <w:rtl/>
        </w:rPr>
        <w:t>ממנו לייצגו. חבר הכנסת ויצמן שירי</w:t>
      </w:r>
      <w:r w:rsidR="00374753">
        <w:rPr>
          <w:rtl/>
        </w:rPr>
        <w:t xml:space="preserve"> </w:t>
      </w:r>
      <w:r w:rsidRPr="00784950">
        <w:rPr>
          <w:rtl/>
        </w:rPr>
        <w:t>מספר,</w:t>
      </w:r>
      <w:r w:rsidR="00374753">
        <w:rPr>
          <w:rtl/>
        </w:rPr>
        <w:t xml:space="preserve"> </w:t>
      </w:r>
      <w:r w:rsidRPr="00784950">
        <w:rPr>
          <w:rtl/>
        </w:rPr>
        <w:t>שבניגוד</w:t>
      </w:r>
      <w:r w:rsidR="00374753">
        <w:rPr>
          <w:rtl/>
        </w:rPr>
        <w:t xml:space="preserve"> </w:t>
      </w:r>
      <w:r w:rsidRPr="00784950">
        <w:rPr>
          <w:rtl/>
        </w:rPr>
        <w:t>להצהרת מנכ"ל משרד האוצר אתמול בישיבת הוועדה, שעל</w:t>
      </w:r>
      <w:r w:rsidR="00374753">
        <w:rPr>
          <w:rtl/>
        </w:rPr>
        <w:t>-</w:t>
      </w:r>
      <w:r w:rsidRPr="00784950">
        <w:rPr>
          <w:rtl/>
        </w:rPr>
        <w:t>פיה אין רזרבה</w:t>
      </w:r>
      <w:r w:rsidR="00374753">
        <w:rPr>
          <w:rtl/>
        </w:rPr>
        <w:t xml:space="preserve"> </w:t>
      </w:r>
      <w:r w:rsidRPr="00784950">
        <w:rPr>
          <w:rtl/>
        </w:rPr>
        <w:t>בתקציב,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וכדי לאזן את התקציב קיצצו בכל משרדי הממשלה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ורק במשרד הביטחון קיצצו</w:t>
      </w:r>
      <w:r w:rsidR="00374753">
        <w:rPr>
          <w:rtl/>
        </w:rPr>
        <w:t xml:space="preserve">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נניח למשרד לביטחון פנים משמעות הקיצוץ היא 24 מיליון שקלים שאין להם. במשרד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לקיצוץ</w:t>
      </w:r>
      <w:r w:rsidR="00374753">
        <w:rPr>
          <w:rtl/>
        </w:rPr>
        <w:t xml:space="preserve"> </w:t>
      </w:r>
      <w:r w:rsidRPr="00784950">
        <w:rPr>
          <w:rtl/>
        </w:rPr>
        <w:t>הזה יש משמעויות מרחיקות לכת. מנכ"לית משרד החינוך דיברה היום על</w:t>
      </w:r>
      <w:r w:rsidR="00374753">
        <w:rPr>
          <w:rtl/>
        </w:rPr>
        <w:t xml:space="preserve"> </w:t>
      </w:r>
      <w:r w:rsidRPr="00784950">
        <w:rPr>
          <w:rtl/>
        </w:rPr>
        <w:t>פיטורי</w:t>
      </w:r>
      <w:r w:rsidR="00374753">
        <w:rPr>
          <w:rtl/>
        </w:rPr>
        <w:t xml:space="preserve"> </w:t>
      </w:r>
      <w:r w:rsidRPr="00784950">
        <w:rPr>
          <w:rtl/>
        </w:rPr>
        <w:t>מורים.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מגלה</w:t>
      </w:r>
      <w:r w:rsidR="00374753">
        <w:rPr>
          <w:rtl/>
        </w:rPr>
        <w:t xml:space="preserve"> </w:t>
      </w:r>
      <w:r w:rsidRPr="00784950">
        <w:rPr>
          <w:rtl/>
        </w:rPr>
        <w:t>לנו חבר הכנסת ויצמן שירי, השר המתאם מטעם מפלגת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בדיון</w:t>
      </w:r>
      <w:r w:rsidR="00374753">
        <w:rPr>
          <w:rtl/>
        </w:rPr>
        <w:t xml:space="preserve"> </w:t>
      </w:r>
      <w:r w:rsidRPr="00784950">
        <w:rPr>
          <w:rtl/>
        </w:rPr>
        <w:t>הלילי?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שהגיעו להסכם עם שרי ש"ס שרק במשרדים שלהם לא</w:t>
      </w:r>
      <w:r w:rsidR="00374753">
        <w:rPr>
          <w:rtl/>
        </w:rPr>
        <w:t xml:space="preserve"> </w:t>
      </w:r>
      <w:r w:rsidRPr="00784950">
        <w:rPr>
          <w:rtl/>
        </w:rPr>
        <w:t>יקצצו.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זה אומר? האם צריך לקצץ בעבודה ורווחה? לא. האם צריך לקצץ בפנים? 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של ש"ס, זה של עם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לקצץ</w:t>
      </w:r>
      <w:r w:rsidR="00374753">
        <w:rPr>
          <w:rtl/>
        </w:rPr>
        <w:t xml:space="preserve"> </w:t>
      </w:r>
      <w:r w:rsidRPr="00784950">
        <w:rPr>
          <w:rtl/>
        </w:rPr>
        <w:t>בבריאות?</w:t>
      </w:r>
      <w:r w:rsidR="00374753">
        <w:rPr>
          <w:rtl/>
        </w:rPr>
        <w:t xml:space="preserve"> </w:t>
      </w: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האם צריך לקצץ במשרד לביטחון פנים? לא. האם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לקצץ</w:t>
      </w:r>
      <w:r w:rsidR="00374753">
        <w:rPr>
          <w:rtl/>
        </w:rPr>
        <w:t xml:space="preserve"> </w:t>
      </w:r>
      <w:r w:rsidRPr="00784950">
        <w:rPr>
          <w:rtl/>
        </w:rPr>
        <w:t>במשרד החינוך? לא. אבל, סהדי במרומים, תגיד לי אתה,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ממשלת ישראל צריכה להחליט על קיצוץ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צריך לתת ציון לשבח לשרי ש"ס, כי הם מנעו קיצוצים במשרדים חברתיים.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סליחה, אבל מי אמר שבחינוך כן צריך לקצץ ובמשרד הפנים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הטענה שלך היא לשרת החינוך.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מבין שנלחמים על בריאות. כל הטענה היא אחת ויחידה, שסחטנות פוליטית היא</w:t>
      </w:r>
      <w:r w:rsidR="00374753">
        <w:rPr>
          <w:rtl/>
        </w:rPr>
        <w:t xml:space="preserve"> </w:t>
      </w:r>
      <w:r w:rsidRPr="00784950">
        <w:rPr>
          <w:rtl/>
        </w:rPr>
        <w:t>דגל</w:t>
      </w:r>
      <w:r w:rsidR="00374753">
        <w:rPr>
          <w:rtl/>
        </w:rPr>
        <w:t xml:space="preserve"> </w:t>
      </w:r>
      <w:r w:rsidRPr="00784950">
        <w:rPr>
          <w:rtl/>
        </w:rPr>
        <w:t>ושיטה ומהות ותוכן ולב. אין אלוהים בלבכם, אין אלוהים בלבכם, כי אם היתה לכם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טיפת יראת שמים, הייתם באים ואומרים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הזקנה עדיין במסדרון בבית</w:t>
      </w:r>
      <w:r w:rsidR="00374753">
        <w:rPr>
          <w:rtl/>
        </w:rPr>
        <w:t>-</w:t>
      </w:r>
      <w:r w:rsidRPr="00784950">
        <w:rPr>
          <w:rtl/>
        </w:rPr>
        <w:t>חולים.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תראו, הבריאות בבעיה, הביטחון בבעיה, הצדק החברתי בבעיה.</w:t>
      </w:r>
      <w:r>
        <w:rPr>
          <w:rtl/>
        </w:rPr>
        <w:t xml:space="preserve"> </w:t>
      </w:r>
      <w:r w:rsidR="00784950" w:rsidRPr="00784950">
        <w:rPr>
          <w:rtl/>
        </w:rPr>
        <w:t>בואו נראה איך</w:t>
      </w:r>
      <w:r>
        <w:rPr>
          <w:rtl/>
        </w:rPr>
        <w:t xml:space="preserve"> </w:t>
      </w:r>
      <w:r w:rsidR="00784950" w:rsidRPr="00784950">
        <w:rPr>
          <w:rtl/>
        </w:rPr>
        <w:t>עושים</w:t>
      </w:r>
      <w:r>
        <w:rPr>
          <w:rtl/>
        </w:rPr>
        <w:t xml:space="preserve"> </w:t>
      </w:r>
      <w:r w:rsidR="00784950" w:rsidRPr="00784950">
        <w:rPr>
          <w:rtl/>
        </w:rPr>
        <w:t>סדר עדיפויות. אני לא שמעתי אתכם פעם אחת עושים את זה.</w:t>
      </w:r>
      <w:r>
        <w:rPr>
          <w:rtl/>
        </w:rPr>
        <w:t xml:space="preserve"> </w:t>
      </w:r>
      <w:r w:rsidR="00784950" w:rsidRPr="00784950">
        <w:rPr>
          <w:rtl/>
        </w:rPr>
        <w:t>כל השיטה שלכם, כל</w:t>
      </w:r>
      <w:r>
        <w:rPr>
          <w:rtl/>
        </w:rPr>
        <w:t xml:space="preserve"> </w:t>
      </w:r>
      <w:r w:rsidR="00784950" w:rsidRPr="00784950">
        <w:rPr>
          <w:rtl/>
        </w:rPr>
        <w:t>דגל</w:t>
      </w:r>
      <w:r>
        <w:rPr>
          <w:rtl/>
        </w:rPr>
        <w:t xml:space="preserve"> </w:t>
      </w:r>
      <w:r w:rsidR="00784950" w:rsidRPr="00784950">
        <w:rPr>
          <w:rtl/>
        </w:rPr>
        <w:t>התורה</w:t>
      </w:r>
      <w:r>
        <w:rPr>
          <w:rtl/>
        </w:rPr>
        <w:t xml:space="preserve"> </w:t>
      </w:r>
      <w:r w:rsidR="00784950" w:rsidRPr="00784950">
        <w:rPr>
          <w:rtl/>
        </w:rPr>
        <w:t>שלכם</w:t>
      </w:r>
      <w:r>
        <w:rPr>
          <w:rtl/>
        </w:rPr>
        <w:t xml:space="preserve"> </w:t>
      </w:r>
      <w:r w:rsidR="00784950" w:rsidRPr="00784950">
        <w:rPr>
          <w:rtl/>
        </w:rPr>
        <w:t>היא</w:t>
      </w:r>
      <w:r>
        <w:rPr>
          <w:rtl/>
        </w:rPr>
        <w:t xml:space="preserve"> </w:t>
      </w:r>
      <w:r w:rsidR="00784950" w:rsidRPr="00784950">
        <w:rPr>
          <w:rtl/>
        </w:rPr>
        <w:t>הסחטנות</w:t>
      </w:r>
      <w:r>
        <w:rPr>
          <w:rtl/>
        </w:rPr>
        <w:t xml:space="preserve"> </w:t>
      </w:r>
      <w:r w:rsidR="00784950" w:rsidRPr="00784950">
        <w:rPr>
          <w:rtl/>
        </w:rPr>
        <w:t>הפוליטית והסחיטה.</w:t>
      </w:r>
      <w:r>
        <w:rPr>
          <w:rtl/>
        </w:rPr>
        <w:t xml:space="preserve"> </w:t>
      </w:r>
      <w:r w:rsidR="00784950" w:rsidRPr="00784950">
        <w:rPr>
          <w:rtl/>
        </w:rPr>
        <w:t>יש לי כוח פוליטי, אני סוחט,</w:t>
      </w:r>
      <w:r>
        <w:rPr>
          <w:rtl/>
        </w:rPr>
        <w:t xml:space="preserve"> </w:t>
      </w:r>
      <w:r w:rsidR="00784950" w:rsidRPr="00784950">
        <w:rPr>
          <w:rtl/>
        </w:rPr>
        <w:t>ויירקבו המורים ויפוטרו, והחולים ייפגעו, סלח לי על הביטוי החריף.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שיבריאו החולים.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איפה פעם אחת שמעתי אתכם, שיבריאו החולים? אם שר הבריאות הוא לא מש"ס, תגיד,</w:t>
      </w:r>
      <w:r w:rsidR="00374753">
        <w:rPr>
          <w:rtl/>
        </w:rPr>
        <w:t xml:space="preserve"> </w:t>
      </w:r>
      <w:r w:rsidRPr="00784950">
        <w:rPr>
          <w:rtl/>
        </w:rPr>
        <w:t>אני לא אצביע על התקציב עד שתקציב הבריאות יאוזן?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ואומר</w:t>
      </w:r>
      <w:r w:rsidR="00374753">
        <w:rPr>
          <w:rtl/>
        </w:rPr>
        <w:t xml:space="preserve"> </w:t>
      </w:r>
      <w:r w:rsidRPr="00784950">
        <w:rPr>
          <w:rtl/>
        </w:rPr>
        <w:t>השר המתאם ויצמן שירי בדיון הלילי בוועדת הכספים: בוודאי. ראש הממשלה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 קנו את שרי ש"ס, כדי שהם יתמכו בתקציב. אין בושה בישראל.</w:t>
      </w:r>
      <w:r w:rsidR="00374753">
        <w:rPr>
          <w:rtl/>
        </w:rPr>
        <w:t xml:space="preserve"> </w:t>
      </w:r>
      <w:r w:rsidRPr="00784950">
        <w:rPr>
          <w:rtl/>
        </w:rPr>
        <w:t>תודה,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וילן.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מרדכי משעני,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מוסי רז, חבר הכנסת יוסי שריד, חבר הכנסת רן כהן.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בסבב</w:t>
      </w:r>
      <w:r w:rsidR="00374753">
        <w:rPr>
          <w:rtl/>
        </w:rPr>
        <w:t xml:space="preserve"> </w:t>
      </w:r>
      <w:r w:rsidRPr="00784950">
        <w:rPr>
          <w:rtl/>
        </w:rPr>
        <w:t>הבא.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בשיטת הסבבים. קראתי בשמו. למרות ההוקרה</w:t>
      </w:r>
      <w:r w:rsidR="00374753">
        <w:rPr>
          <w:rtl/>
        </w:rPr>
        <w:t xml:space="preserve"> </w:t>
      </w:r>
      <w:r w:rsidRPr="00784950">
        <w:rPr>
          <w:rtl/>
        </w:rPr>
        <w:t>וההערכה, החלטנו שאם קוראים בשמו של חבר הכנסת והוא איננו נוכח, הוא מאבד את תורו</w:t>
      </w:r>
      <w:r w:rsidR="00374753">
        <w:rPr>
          <w:rtl/>
        </w:rPr>
        <w:t xml:space="preserve"> </w:t>
      </w:r>
      <w:r w:rsidRPr="00784950">
        <w:rPr>
          <w:rtl/>
        </w:rPr>
        <w:t>בסבב. אבל יש לאדוני מספיק סבבים. הוא יוכל לרכז את הכול.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בקטע הזה של ההסתייגויות הייתי רוצה 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אחד, והוא</w:t>
      </w:r>
      <w:r w:rsidR="00374753">
        <w:rPr>
          <w:rtl/>
        </w:rPr>
        <w:t xml:space="preserve"> </w:t>
      </w:r>
      <w:r w:rsidRPr="00784950">
        <w:rPr>
          <w:rtl/>
        </w:rPr>
        <w:t>תופעה שאנחנו ידענו אותה בימים ובשבועות האחרונים פה בכנסת,</w:t>
      </w:r>
      <w:r w:rsidR="00374753">
        <w:rPr>
          <w:rtl/>
        </w:rPr>
        <w:t xml:space="preserve"> </w:t>
      </w:r>
      <w:r w:rsidRPr="00784950">
        <w:rPr>
          <w:rtl/>
        </w:rPr>
        <w:t>בבית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עלו</w:t>
      </w:r>
      <w:r w:rsidR="00374753">
        <w:rPr>
          <w:rtl/>
        </w:rPr>
        <w:t xml:space="preserve"> </w:t>
      </w:r>
      <w:r w:rsidRPr="00784950">
        <w:rPr>
          <w:rtl/>
        </w:rPr>
        <w:t>לדוכן</w:t>
      </w:r>
      <w:r w:rsidR="00374753">
        <w:rPr>
          <w:rtl/>
        </w:rPr>
        <w:t xml:space="preserve"> </w:t>
      </w:r>
      <w:r w:rsidRPr="00784950">
        <w:rPr>
          <w:rtl/>
        </w:rPr>
        <w:t>הזה חברי כנסת מכל מיני סיעות, ואני באמת לא רוצה לציין את שמות</w:t>
      </w:r>
      <w:r w:rsidR="00374753">
        <w:rPr>
          <w:rtl/>
        </w:rPr>
        <w:t xml:space="preserve"> </w:t>
      </w:r>
      <w:r w:rsidRPr="00784950">
        <w:rPr>
          <w:rtl/>
        </w:rPr>
        <w:t>הסיעות, ודיברו נגד התקציב ואמרו כמה התקציב הזה פוגע בשכבות החלשות, וכמה 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לא יוצר מקומות עבודה, וכמה התקציב הזה הוא לא מציאותי, וכמה התקציב הזה 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ריאלי,</w:t>
      </w:r>
      <w:r w:rsidR="00374753">
        <w:rPr>
          <w:rtl/>
        </w:rPr>
        <w:t xml:space="preserve"> </w:t>
      </w:r>
      <w:r w:rsidRPr="00784950">
        <w:rPr>
          <w:rtl/>
        </w:rPr>
        <w:t>וכמה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להתנגד לתקציב הזה </w:t>
      </w:r>
      <w:r w:rsidR="00374753">
        <w:rPr>
          <w:rtl/>
        </w:rPr>
        <w:t>–</w:t>
      </w:r>
      <w:r w:rsidRPr="00784950">
        <w:rPr>
          <w:rtl/>
        </w:rPr>
        <w:t xml:space="preserve"> לרבות חברי כנסת מהקואליציה, ממפלגת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לרבות</w:t>
      </w:r>
      <w:r w:rsidR="00374753">
        <w:rPr>
          <w:rtl/>
        </w:rPr>
        <w:t xml:space="preserve"> </w:t>
      </w:r>
      <w:r w:rsidRPr="00784950">
        <w:rPr>
          <w:rtl/>
        </w:rPr>
        <w:t>חבר הכנסת ויצמן שירי, ששמענו עכשיו מאבשלום וילן על הדברים שהוא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הכספים. הם אמרו וחזרו והתריעו וכל הציבור שמע, וכל הציבור אמר: נו,</w:t>
      </w:r>
      <w:r w:rsidR="00374753">
        <w:rPr>
          <w:rtl/>
        </w:rPr>
        <w:t xml:space="preserve"> </w:t>
      </w:r>
      <w:r w:rsidRPr="00784950">
        <w:rPr>
          <w:rtl/>
        </w:rPr>
        <w:t>כנראה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 באמת לא בסדר. אם כולם אומרים את זה, או</w:t>
      </w:r>
      <w:r w:rsidR="00374753">
        <w:rPr>
          <w:rtl/>
        </w:rPr>
        <w:t xml:space="preserve"> </w:t>
      </w:r>
      <w:r w:rsidRPr="00784950">
        <w:rPr>
          <w:rtl/>
        </w:rPr>
        <w:t>אם מרביתם אומרים את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כנראה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 באמת פוגע בשכבות החלשות ומגדיל את מעגל העוני ומרחיב את</w:t>
      </w:r>
      <w:r w:rsidR="00374753">
        <w:rPr>
          <w:rtl/>
        </w:rPr>
        <w:t xml:space="preserve"> </w:t>
      </w:r>
      <w:r w:rsidRPr="00784950">
        <w:rPr>
          <w:rtl/>
        </w:rPr>
        <w:t>הפערים החברתיים.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והנה</w:t>
      </w:r>
      <w:r w:rsidR="00374753">
        <w:rPr>
          <w:rtl/>
        </w:rPr>
        <w:t xml:space="preserve"> </w:t>
      </w: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פלא, חלק מהם, לא כולם, אבל חלק מהם, ואפילו חלק גדול, כי פתאום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להגיש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חוק ההסדרים ולהגיש את התקציב, חלק מהם פתאום עולה על</w:t>
      </w:r>
      <w:r w:rsidR="00374753">
        <w:rPr>
          <w:rtl/>
        </w:rPr>
        <w:t xml:space="preserve"> </w:t>
      </w:r>
      <w:r w:rsidRPr="00784950">
        <w:rPr>
          <w:rtl/>
        </w:rPr>
        <w:t>הדוכן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–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שמעתי אחד מהם </w:t>
      </w:r>
      <w:r w:rsidR="00374753">
        <w:rPr>
          <w:rtl/>
        </w:rPr>
        <w:t>–</w:t>
      </w:r>
      <w:r w:rsidRPr="00784950">
        <w:rPr>
          <w:rtl/>
        </w:rPr>
        <w:t xml:space="preserve"> ואומר: תשמעו, התקציב בסדר. המצב קשה, אין</w:t>
      </w:r>
      <w:r w:rsidR="00374753">
        <w:rPr>
          <w:rtl/>
        </w:rPr>
        <w:t xml:space="preserve"> </w:t>
      </w:r>
      <w:r w:rsidRPr="00784950">
        <w:rPr>
          <w:rtl/>
        </w:rPr>
        <w:t>ברירה, חייבים.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פשוט לא מבין את התופעה הזאת. אני חושב שהתופעה הזאת היא תופעה לא ראויה</w:t>
      </w:r>
      <w:r w:rsidR="00374753">
        <w:rPr>
          <w:rtl/>
        </w:rPr>
        <w:t xml:space="preserve"> </w:t>
      </w:r>
      <w:r w:rsidRPr="00784950">
        <w:rPr>
          <w:rtl/>
        </w:rPr>
        <w:t>בבית הזה, לא ראויה לחברי הכנסת. אני מקווה מאוד שהציבור שראה ושמע את חברי הכנסת</w:t>
      </w:r>
      <w:r w:rsidR="00374753">
        <w:rPr>
          <w:rtl/>
        </w:rPr>
        <w:t xml:space="preserve"> </w:t>
      </w:r>
      <w:r w:rsidRPr="00784950">
        <w:rPr>
          <w:rtl/>
        </w:rPr>
        <w:t>האלה ואת הסיעות האלה יזכור ולא ישכח, וגם יזכור אותן מפלגות, אותן סיעות שהתמידו</w:t>
      </w:r>
      <w:r w:rsidR="00374753">
        <w:rPr>
          <w:rtl/>
        </w:rPr>
        <w:t xml:space="preserve"> </w:t>
      </w:r>
      <w:r w:rsidRPr="00784950">
        <w:rPr>
          <w:rtl/>
        </w:rPr>
        <w:t>בהתנגדות, וההתנגדות שלהן היתה עקרונית, מתוך ראייה של טובת השכבות החלשות, טובתה</w:t>
      </w:r>
      <w:r w:rsidR="00374753">
        <w:rPr>
          <w:rtl/>
        </w:rPr>
        <w:t xml:space="preserve"> </w:t>
      </w:r>
      <w:r w:rsidRPr="00784950">
        <w:rPr>
          <w:rtl/>
        </w:rPr>
        <w:t>של החברה בישראל.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גשר, כאחת הסיעות האלה, באופן עקבי ועקרוני, לא ביקשה לעצמה שום דבר, מעולם</w:t>
      </w:r>
      <w:r w:rsidR="00374753">
        <w:rPr>
          <w:rtl/>
        </w:rPr>
        <w:t xml:space="preserve"> </w:t>
      </w:r>
      <w:r w:rsidRPr="00784950">
        <w:rPr>
          <w:rtl/>
        </w:rPr>
        <w:t>לא היה כך, התנגדה לתקציב הזה, התנגדה לחוק ההסדרים, תמשיך להתנגד וגם תצביע כך.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חבר הכנסת משעני.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יוסי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על כן יעלה חבר הכנסת רן כהן. בבקשה;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חברות וחברי הכנסת, הממשלה הגישה הצעת תקציב וחוק הסדרים</w:t>
      </w:r>
      <w:r w:rsidR="00374753">
        <w:rPr>
          <w:rtl/>
        </w:rPr>
        <w:t xml:space="preserve"> </w:t>
      </w:r>
      <w:r w:rsidRPr="00784950">
        <w:rPr>
          <w:rtl/>
        </w:rPr>
        <w:t>שהוא ממש מדהים.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עד עכשיו האשימה הממשלה כל הזמן את העולם, יש משבר בעולם. בסדר, העולם מתחיל</w:t>
      </w:r>
      <w:r w:rsidR="00374753">
        <w:rPr>
          <w:rtl/>
        </w:rPr>
        <w:t xml:space="preserve"> </w:t>
      </w:r>
      <w:r w:rsidRPr="00784950">
        <w:rPr>
          <w:rtl/>
        </w:rPr>
        <w:t>להשתקם</w:t>
      </w:r>
      <w:r w:rsidR="00374753">
        <w:rPr>
          <w:rtl/>
        </w:rPr>
        <w:t xml:space="preserve"> </w:t>
      </w:r>
      <w:r w:rsidRPr="00784950">
        <w:rPr>
          <w:rtl/>
        </w:rPr>
        <w:t>כלכלית.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כך היא אמרה: העבר. בסדר, עברה בינתיים שנה. המצב לא יותר</w:t>
      </w:r>
      <w:r w:rsidR="00374753">
        <w:rPr>
          <w:rtl/>
        </w:rPr>
        <w:t xml:space="preserve"> </w:t>
      </w:r>
      <w:r w:rsidRPr="00784950">
        <w:rPr>
          <w:rtl/>
        </w:rPr>
        <w:t>טוב,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גרוע.</w:t>
      </w:r>
      <w:r w:rsidR="00374753">
        <w:rPr>
          <w:rtl/>
        </w:rPr>
        <w:t xml:space="preserve"> </w:t>
      </w:r>
      <w:r w:rsidRPr="00784950">
        <w:rPr>
          <w:rtl/>
        </w:rPr>
        <w:t>והיום היא מביאה תקציב, תאמינו לי, חסר מצפון, כי להביא</w:t>
      </w:r>
      <w:r w:rsidR="00374753">
        <w:rPr>
          <w:rtl/>
        </w:rPr>
        <w:t xml:space="preserve"> </w:t>
      </w:r>
      <w:r w:rsidRPr="00784950">
        <w:rPr>
          <w:rtl/>
        </w:rPr>
        <w:t>למדינת ישראל עם רבע מיליון מובטלים תקציב שמשמעותו יותר מובטלים בסוף השנה הבאה,</w:t>
      </w:r>
      <w:r w:rsidR="00374753">
        <w:rPr>
          <w:rtl/>
        </w:rPr>
        <w:t xml:space="preserve"> </w:t>
      </w:r>
      <w:r w:rsidRPr="00784950">
        <w:rPr>
          <w:rtl/>
        </w:rPr>
        <w:t>כי המספר בוודאי יעלה ל</w:t>
      </w:r>
      <w:r w:rsidR="00374753">
        <w:rPr>
          <w:rtl/>
        </w:rPr>
        <w:t>-</w:t>
      </w:r>
      <w:r w:rsidRPr="00784950">
        <w:rPr>
          <w:rtl/>
        </w:rPr>
        <w:t>300,000, אולי גם ליותר מכך, זה חוסר אחריות והפקרות.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שאין בו צמיחה, יש בו ממשלה מנופחת, אין בו עידוד לצמיחה כלכלית.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הורידו 140 מיליון שקל מעידוד להשקעות בתעסוקה כדי להעביר לחרדים. זה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עולם מטורף. המובטלים בחוץ והממשלה דואגת לעצמה ולא לעם שלה. זה מיתון שהולך</w:t>
      </w:r>
      <w:r w:rsidR="00374753">
        <w:rPr>
          <w:rtl/>
        </w:rPr>
        <w:t xml:space="preserve"> </w:t>
      </w:r>
      <w:r w:rsidRPr="00784950">
        <w:rPr>
          <w:rtl/>
        </w:rPr>
        <w:t>לאכול</w:t>
      </w:r>
      <w:r w:rsidR="00374753">
        <w:rPr>
          <w:rtl/>
        </w:rPr>
        <w:t xml:space="preserve"> </w:t>
      </w:r>
      <w:r w:rsidRPr="00784950">
        <w:rPr>
          <w:rtl/>
        </w:rPr>
        <w:t>כל חלקה טובה.</w:t>
      </w:r>
      <w:r w:rsidR="00374753">
        <w:rPr>
          <w:rtl/>
        </w:rPr>
        <w:t xml:space="preserve"> </w:t>
      </w:r>
      <w:r w:rsidRPr="00784950">
        <w:rPr>
          <w:rtl/>
        </w:rPr>
        <w:t>זה אסון. זה פערים בין המרכז לפריפריה, בין יהודים לערבים,</w:t>
      </w:r>
      <w:r w:rsidR="00374753">
        <w:rPr>
          <w:rtl/>
        </w:rPr>
        <w:t xml:space="preserve"> </w:t>
      </w:r>
      <w:r w:rsidRPr="00784950">
        <w:rPr>
          <w:rtl/>
        </w:rPr>
        <w:t>בין נשים לגברים, בין עובדים למובטלים. אי</w:t>
      </w:r>
      <w:r w:rsidR="00374753">
        <w:rPr>
          <w:rtl/>
        </w:rPr>
        <w:t>-</w:t>
      </w:r>
      <w:r w:rsidRPr="00784950">
        <w:rPr>
          <w:rtl/>
        </w:rPr>
        <w:t>אפשר לקרוע את העם הזה כמו שהתקציב הזה</w:t>
      </w:r>
      <w:r w:rsidR="00374753">
        <w:rPr>
          <w:rtl/>
        </w:rPr>
        <w:t xml:space="preserve"> </w:t>
      </w:r>
      <w:r w:rsidRPr="00784950">
        <w:rPr>
          <w:rtl/>
        </w:rPr>
        <w:t>מתכוון</w:t>
      </w:r>
      <w:r w:rsidR="00374753">
        <w:rPr>
          <w:rtl/>
        </w:rPr>
        <w:t xml:space="preserve"> </w:t>
      </w:r>
      <w:r w:rsidRPr="00784950">
        <w:rPr>
          <w:rtl/>
        </w:rPr>
        <w:t>לקרוע</w:t>
      </w:r>
      <w:r w:rsidR="00374753">
        <w:rPr>
          <w:rtl/>
        </w:rPr>
        <w:t xml:space="preserve"> </w:t>
      </w:r>
      <w:r w:rsidRPr="00784950">
        <w:rPr>
          <w:rtl/>
        </w:rPr>
        <w:t>אותו. ועוד לאחר מכן לוקחים גם את הבזבוזים האדירים לכל הכיוונים,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לכיוון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ההתנחלויות,</w:t>
      </w:r>
      <w:r w:rsidR="00374753">
        <w:rPr>
          <w:rtl/>
        </w:rPr>
        <w:t xml:space="preserve"> </w:t>
      </w:r>
      <w:r w:rsidRPr="00784950">
        <w:rPr>
          <w:rtl/>
        </w:rPr>
        <w:t>נוסף על החרדים, ועוד כל זה מתנהל כאשר אומרים: אין</w:t>
      </w:r>
      <w:r w:rsidR="00374753">
        <w:rPr>
          <w:rtl/>
        </w:rPr>
        <w:t xml:space="preserve"> </w:t>
      </w:r>
      <w:r w:rsidRPr="00784950">
        <w:rPr>
          <w:rtl/>
        </w:rPr>
        <w:t>כסף.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הממשלה הזאת מוותרת במודע על 7 מיליארדי שקל הכנסות ממיסוי רווחי הון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יודעת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יכולה לקבל אותם בהינף חוק אחד שרוב עצום של הכנסת בעדו,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בסוף</w:t>
      </w:r>
      <w:r w:rsidR="00374753">
        <w:rPr>
          <w:rtl/>
        </w:rPr>
        <w:t xml:space="preserve"> </w:t>
      </w:r>
      <w:r w:rsidRPr="00784950">
        <w:rPr>
          <w:rtl/>
        </w:rPr>
        <w:t>נגיש אותו ואני גם מאמין שנעביר אותו, אבל על אפה וחמתה של הממשלה,</w:t>
      </w:r>
      <w:r w:rsidR="00374753">
        <w:rPr>
          <w:rtl/>
        </w:rPr>
        <w:t xml:space="preserve"> </w:t>
      </w:r>
      <w:r w:rsidRPr="00784950">
        <w:rPr>
          <w:rtl/>
        </w:rPr>
        <w:t>זה הדבר המדהים.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בנוסף,</w:t>
      </w:r>
      <w:r w:rsidR="00374753">
        <w:rPr>
          <w:rtl/>
        </w:rPr>
        <w:t xml:space="preserve"> </w:t>
      </w:r>
      <w:r w:rsidRPr="00784950">
        <w:rPr>
          <w:rtl/>
        </w:rPr>
        <w:t>עומדת</w:t>
      </w:r>
      <w:r w:rsidR="00374753">
        <w:rPr>
          <w:rtl/>
        </w:rPr>
        <w:t xml:space="preserve"> </w:t>
      </w:r>
      <w:r w:rsidRPr="00784950">
        <w:rPr>
          <w:rtl/>
        </w:rPr>
        <w:t>להיות מצוקה גדולה יותר בדיור. רבותי, אדוני היושב</w:t>
      </w:r>
      <w:r w:rsidR="00374753">
        <w:rPr>
          <w:rtl/>
        </w:rPr>
        <w:t>-</w:t>
      </w:r>
      <w:r w:rsidRPr="00784950">
        <w:rPr>
          <w:rtl/>
        </w:rPr>
        <w:t>ראש, היום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60,000</w:t>
      </w:r>
      <w:r w:rsidR="00374753">
        <w:rPr>
          <w:rtl/>
        </w:rPr>
        <w:t xml:space="preserve"> </w:t>
      </w:r>
      <w:r w:rsidRPr="00784950">
        <w:rPr>
          <w:rtl/>
        </w:rPr>
        <w:t>משפחות</w:t>
      </w:r>
      <w:r w:rsidR="00374753">
        <w:rPr>
          <w:rtl/>
        </w:rPr>
        <w:t xml:space="preserve"> </w:t>
      </w:r>
      <w:r w:rsidRPr="00784950">
        <w:rPr>
          <w:rtl/>
        </w:rPr>
        <w:t>זכאיות</w:t>
      </w:r>
      <w:r w:rsidR="00374753">
        <w:rPr>
          <w:rtl/>
        </w:rPr>
        <w:t xml:space="preserve"> </w:t>
      </w:r>
      <w:r w:rsidRPr="00784950">
        <w:rPr>
          <w:rtl/>
        </w:rPr>
        <w:t>לדיור ואין דירה אחת שנבנית. משרד השיכון נותן תמיכה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185</w:t>
      </w:r>
      <w:r w:rsidR="00374753">
        <w:rPr>
          <w:rtl/>
        </w:rPr>
        <w:t xml:space="preserve"> </w:t>
      </w:r>
      <w:r w:rsidRPr="00784950">
        <w:rPr>
          <w:rtl/>
        </w:rPr>
        <w:t>משפחות</w:t>
      </w:r>
      <w:r w:rsidR="00374753">
        <w:rPr>
          <w:rtl/>
        </w:rPr>
        <w:t xml:space="preserve"> </w:t>
      </w:r>
      <w:r w:rsidRPr="00784950">
        <w:rPr>
          <w:rtl/>
        </w:rPr>
        <w:t>בסכום של 600 שקל עד 1,200 שקל סיוע בשכר דירה. מי יכול להסתדר עם</w:t>
      </w:r>
      <w:r w:rsidR="00374753">
        <w:rPr>
          <w:rtl/>
        </w:rPr>
        <w:t xml:space="preserve"> </w:t>
      </w:r>
      <w:r w:rsidRPr="00784950">
        <w:rPr>
          <w:rtl/>
        </w:rPr>
        <w:t>זה?</w:t>
      </w:r>
      <w:r w:rsidR="00374753">
        <w:rPr>
          <w:rtl/>
        </w:rPr>
        <w:t xml:space="preserve"> </w:t>
      </w:r>
      <w:r w:rsidRPr="00784950">
        <w:rPr>
          <w:rtl/>
        </w:rPr>
        <w:t>והמשפחות</w:t>
      </w:r>
      <w:r w:rsidR="00374753">
        <w:rPr>
          <w:rtl/>
        </w:rPr>
        <w:t xml:space="preserve"> </w:t>
      </w:r>
      <w:r w:rsidRPr="00784950">
        <w:rPr>
          <w:rtl/>
        </w:rPr>
        <w:t>חסרות</w:t>
      </w:r>
      <w:r w:rsidR="00374753">
        <w:rPr>
          <w:rtl/>
        </w:rPr>
        <w:t xml:space="preserve"> </w:t>
      </w:r>
      <w:r w:rsidRPr="00784950">
        <w:rPr>
          <w:rtl/>
        </w:rPr>
        <w:t>הדיור</w:t>
      </w:r>
      <w:r w:rsidR="00374753">
        <w:rPr>
          <w:rtl/>
        </w:rPr>
        <w:t xml:space="preserve"> </w:t>
      </w:r>
      <w:r w:rsidRPr="00784950">
        <w:rPr>
          <w:rtl/>
        </w:rPr>
        <w:t>הולכות ומתרבות.</w:t>
      </w:r>
      <w:r w:rsidR="00374753">
        <w:rPr>
          <w:rtl/>
        </w:rPr>
        <w:t xml:space="preserve"> </w:t>
      </w:r>
      <w:r w:rsidRPr="00784950">
        <w:rPr>
          <w:rtl/>
        </w:rPr>
        <w:t>כל זה כואב, ולכן אנחנו נצביע נגד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רוצה לסיים בעניין אחד שהמדינה כבר נחנקת ממנו, הכנסת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נחנקת</w:t>
      </w:r>
      <w:r w:rsidR="00374753">
        <w:rPr>
          <w:rtl/>
        </w:rPr>
        <w:t xml:space="preserve"> </w:t>
      </w:r>
      <w:r w:rsidRPr="00784950">
        <w:rPr>
          <w:rtl/>
        </w:rPr>
        <w:t>ממנו,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נשאר במצב שבו הוא נשאר, ואני מתכוון כמובן לשביתת</w:t>
      </w:r>
      <w:r w:rsidR="00374753">
        <w:rPr>
          <w:rtl/>
        </w:rPr>
        <w:t xml:space="preserve"> </w:t>
      </w:r>
      <w:r w:rsidRPr="00784950">
        <w:rPr>
          <w:rtl/>
        </w:rPr>
        <w:t>הנכים, לנכים שרובצים על הכביש.</w:t>
      </w:r>
      <w:r w:rsidR="00374753">
        <w:rPr>
          <w:rtl/>
        </w:rPr>
        <w:t xml:space="preserve"> </w:t>
      </w:r>
      <w:r w:rsidRPr="00784950">
        <w:rPr>
          <w:rtl/>
        </w:rPr>
        <w:t>הלילה הם ישנו בקור של ירושלים, תחת כיפת השמים,</w:t>
      </w:r>
      <w:r w:rsidR="00374753">
        <w:rPr>
          <w:rtl/>
        </w:rPr>
        <w:t xml:space="preserve"> </w:t>
      </w:r>
      <w:r w:rsidRPr="00784950">
        <w:rPr>
          <w:rtl/>
        </w:rPr>
        <w:t>ברחבה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שער</w:t>
      </w:r>
      <w:r w:rsidR="00374753">
        <w:rPr>
          <w:rtl/>
        </w:rPr>
        <w:t>-</w:t>
      </w:r>
      <w:r w:rsidRPr="00784950">
        <w:rPr>
          <w:rtl/>
        </w:rPr>
        <w:t>פולומבו</w:t>
      </w:r>
      <w:r w:rsidR="00374753">
        <w:rPr>
          <w:rtl/>
        </w:rPr>
        <w:t xml:space="preserve"> </w:t>
      </w:r>
      <w:r w:rsidRPr="00784950">
        <w:rPr>
          <w:rtl/>
        </w:rPr>
        <w:t>בכנסת.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זה מדהים, עד לפני שבוע אמרה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הממשלה: התביעות של הנכים בשמים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מסיים.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ואנחנו מציעים רק 250 מיליון, אחרי זה אמרו 300 מיליון, 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אמרו 400 מיליון, אתמול אמרו לעודד שחר </w:t>
      </w:r>
      <w:r w:rsidR="00374753">
        <w:rPr>
          <w:rtl/>
        </w:rPr>
        <w:t>–</w:t>
      </w:r>
      <w:r w:rsidRPr="00784950">
        <w:rPr>
          <w:rtl/>
        </w:rPr>
        <w:t xml:space="preserve"> 450 מיליון. אגב, בדקתי את זה היום,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לא מופיע שם. כלום. מה שהם מספרים לתקשורת זה שקר כנגד הנכים.</w:t>
      </w:r>
      <w:r w:rsidR="00374753">
        <w:rPr>
          <w:rtl/>
        </w:rPr>
        <w:t xml:space="preserve"> </w:t>
      </w:r>
      <w:r w:rsidRPr="00784950">
        <w:rPr>
          <w:rtl/>
        </w:rPr>
        <w:t>התעשתנו,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בכנסת,</w:t>
      </w:r>
      <w:r w:rsidR="00374753">
        <w:rPr>
          <w:rtl/>
        </w:rPr>
        <w:t xml:space="preserve"> </w:t>
      </w:r>
      <w:r w:rsidRPr="00784950">
        <w:rPr>
          <w:rtl/>
        </w:rPr>
        <w:t>סיעות</w:t>
      </w:r>
      <w:r w:rsidR="00374753">
        <w:rPr>
          <w:rtl/>
        </w:rPr>
        <w:t xml:space="preserve"> </w:t>
      </w:r>
      <w:r w:rsidRPr="00784950">
        <w:rPr>
          <w:rtl/>
        </w:rPr>
        <w:t>מהקואליציה ומהאופוזיציה חתמו על העניין הזה והלכו עם מסמך</w:t>
      </w:r>
      <w:r w:rsidR="00374753">
        <w:rPr>
          <w:rtl/>
        </w:rPr>
        <w:t xml:space="preserve"> </w:t>
      </w:r>
      <w:r w:rsidRPr="00784950">
        <w:rPr>
          <w:rtl/>
        </w:rPr>
        <w:t>הגישור</w:t>
      </w:r>
      <w:r w:rsidR="00374753">
        <w:rPr>
          <w:rtl/>
        </w:rPr>
        <w:t xml:space="preserve"> –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דוד לוי בשם גשר, חבר הכנסת שאול יהלום בשם המפד"ל, מפלגות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ש"ס,</w:t>
      </w:r>
      <w:r w:rsidR="00374753">
        <w:rPr>
          <w:rtl/>
        </w:rPr>
        <w:t xml:space="preserve"> </w:t>
      </w:r>
      <w:r w:rsidRPr="00784950">
        <w:rPr>
          <w:rtl/>
        </w:rPr>
        <w:t>מרצ,</w:t>
      </w:r>
      <w:r w:rsidR="00374753">
        <w:rPr>
          <w:rtl/>
        </w:rPr>
        <w:t xml:space="preserve"> </w:t>
      </w:r>
      <w:r w:rsidRPr="00784950">
        <w:rPr>
          <w:rtl/>
        </w:rPr>
        <w:t>חד"ש,</w:t>
      </w:r>
      <w:r w:rsidR="00374753">
        <w:rPr>
          <w:rtl/>
        </w:rPr>
        <w:t xml:space="preserve"> </w:t>
      </w:r>
      <w:r w:rsidRPr="00784950">
        <w:rPr>
          <w:rtl/>
        </w:rPr>
        <w:t>טלב אלסאנע, שינוי, המרכז, 93 חברי כנסת מ</w:t>
      </w:r>
      <w:r w:rsidR="00374753">
        <w:rPr>
          <w:rtl/>
        </w:rPr>
        <w:t>-</w:t>
      </w:r>
      <w:r w:rsidRPr="00784950">
        <w:rPr>
          <w:rtl/>
        </w:rPr>
        <w:t>15 סיעות,</w:t>
      </w:r>
      <w:r w:rsidR="00374753">
        <w:rPr>
          <w:rtl/>
        </w:rPr>
        <w:t xml:space="preserve"> </w:t>
      </w:r>
      <w:r w:rsidRPr="00784950">
        <w:rPr>
          <w:rtl/>
        </w:rPr>
        <w:t>נתנו</w:t>
      </w:r>
      <w:r w:rsidR="00374753">
        <w:rPr>
          <w:rtl/>
        </w:rPr>
        <w:t xml:space="preserve"> </w:t>
      </w:r>
      <w:r w:rsidRPr="00784950">
        <w:rPr>
          <w:rtl/>
        </w:rPr>
        <w:t>מסמך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ואמרנו:</w:t>
      </w:r>
      <w:r w:rsidR="00374753">
        <w:rPr>
          <w:rtl/>
        </w:rPr>
        <w:t xml:space="preserve"> </w:t>
      </w:r>
      <w:r w:rsidRPr="00784950">
        <w:rPr>
          <w:rtl/>
        </w:rPr>
        <w:t>בבקשה, תפתחו במשא</w:t>
      </w:r>
      <w:r w:rsidR="00374753">
        <w:rPr>
          <w:rtl/>
        </w:rPr>
        <w:t>-</w:t>
      </w:r>
      <w:r w:rsidRPr="00784950">
        <w:rPr>
          <w:rtl/>
        </w:rPr>
        <w:t>ומתן על בסיס הגישור, שהרי מסמך</w:t>
      </w:r>
      <w:r w:rsidR="00374753">
        <w:rPr>
          <w:rtl/>
        </w:rPr>
        <w:t xml:space="preserve"> </w:t>
      </w:r>
      <w:r w:rsidRPr="00784950">
        <w:rPr>
          <w:rtl/>
        </w:rPr>
        <w:t>הגישור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מקרב עמדות ויש בו בסיס.</w:t>
      </w:r>
      <w:r w:rsidR="00374753">
        <w:rPr>
          <w:rtl/>
        </w:rPr>
        <w:t xml:space="preserve"> </w:t>
      </w:r>
      <w:r w:rsidRPr="00784950">
        <w:rPr>
          <w:rtl/>
        </w:rPr>
        <w:t>עד היום אין אפילו היענות מצד ראש הממשלה,</w:t>
      </w:r>
      <w:r w:rsidR="00374753">
        <w:rPr>
          <w:rtl/>
        </w:rPr>
        <w:t xml:space="preserve"> </w:t>
      </w:r>
      <w:r w:rsidRPr="00784950">
        <w:rPr>
          <w:rtl/>
        </w:rPr>
        <w:t>שר האוצר, שר העבודה והרווחה, כדי להיכנס למשא</w:t>
      </w:r>
      <w:r w:rsidR="00374753">
        <w:rPr>
          <w:rtl/>
        </w:rPr>
        <w:t>-</w:t>
      </w:r>
      <w:r w:rsidRPr="00784950">
        <w:rPr>
          <w:rtl/>
        </w:rPr>
        <w:t>ומתן עם הנכים, והם 52 יום בחוץ.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קורא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מייד</w:t>
      </w:r>
      <w:r w:rsidR="00374753">
        <w:rPr>
          <w:rtl/>
        </w:rPr>
        <w:t xml:space="preserve"> </w:t>
      </w:r>
      <w:r w:rsidRPr="00784950">
        <w:rPr>
          <w:rtl/>
        </w:rPr>
        <w:t>במשא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</w:t>
      </w:r>
      <w:r w:rsidRPr="00784950">
        <w:rPr>
          <w:rtl/>
        </w:rPr>
        <w:t>על בסיס מסמך הגישור, כדי לנסות</w:t>
      </w:r>
      <w:r w:rsidR="00374753">
        <w:rPr>
          <w:rtl/>
        </w:rPr>
        <w:t xml:space="preserve"> </w:t>
      </w:r>
      <w:r w:rsidRPr="00784950">
        <w:rPr>
          <w:rtl/>
        </w:rPr>
        <w:t>לפתור את הבעיה הנוראה הזאת.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חברת הכנסת חוסניה ג'בארה,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 הכנסת לוי, חבר הכנסת זאב בוים, ברשותכם, רציתי 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החינוך במגזר הערבי.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החינוך במגזר הערבי עדיין סובל</w:t>
      </w:r>
      <w:r w:rsidR="00374753">
        <w:rPr>
          <w:rtl/>
        </w:rPr>
        <w:t xml:space="preserve"> </w:t>
      </w:r>
      <w:r w:rsidRPr="00784950">
        <w:rPr>
          <w:rtl/>
        </w:rPr>
        <w:t>מבעיות</w:t>
      </w:r>
      <w:r w:rsidR="00374753">
        <w:rPr>
          <w:rtl/>
        </w:rPr>
        <w:t xml:space="preserve"> </w:t>
      </w:r>
      <w:r w:rsidRPr="00784950">
        <w:rPr>
          <w:rtl/>
        </w:rPr>
        <w:t>חמורות</w:t>
      </w:r>
      <w:r w:rsidR="00374753">
        <w:rPr>
          <w:rtl/>
        </w:rPr>
        <w:t xml:space="preserve"> </w:t>
      </w:r>
      <w:r w:rsidRPr="00784950">
        <w:rPr>
          <w:rtl/>
        </w:rPr>
        <w:t>ומהישגים נמוכים בהרבה מאלו הנרשמים בקרב קבוצות אחרות בחברה. די</w:t>
      </w:r>
      <w:r w:rsidR="00374753">
        <w:rPr>
          <w:rtl/>
        </w:rPr>
        <w:t xml:space="preserve"> </w:t>
      </w:r>
      <w:r w:rsidRPr="00784950">
        <w:rPr>
          <w:rtl/>
        </w:rPr>
        <w:t>להזכיר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העובדה, כי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עדיין</w:t>
      </w:r>
      <w:r w:rsidR="00374753">
        <w:rPr>
          <w:rtl/>
        </w:rPr>
        <w:t xml:space="preserve"> </w:t>
      </w:r>
      <w:r w:rsidRPr="00784950">
        <w:rPr>
          <w:rtl/>
        </w:rPr>
        <w:t>מככבים בתחתית הרשימה של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שיעורי זכאות לבגרות </w:t>
      </w:r>
      <w:r w:rsidR="00374753">
        <w:rPr>
          <w:rtl/>
        </w:rPr>
        <w:t>–</w:t>
      </w:r>
      <w:r w:rsidRPr="00784950">
        <w:rPr>
          <w:rtl/>
        </w:rPr>
        <w:t xml:space="preserve"> מבין בוגרי כיתות י"ב </w:t>
      </w:r>
      <w:r w:rsidR="00374753">
        <w:rPr>
          <w:rtl/>
        </w:rPr>
        <w:t>–</w:t>
      </w:r>
      <w:r w:rsidRPr="00784950">
        <w:rPr>
          <w:rtl/>
        </w:rPr>
        <w:t xml:space="preserve"> נמוכים מאוד המגיעים</w:t>
      </w:r>
      <w:r w:rsidR="00374753">
        <w:rPr>
          <w:rtl/>
        </w:rPr>
        <w:t xml:space="preserve"> </w:t>
      </w:r>
      <w:r w:rsidRPr="00784950">
        <w:rPr>
          <w:rtl/>
        </w:rPr>
        <w:t>לפחות מ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משיעורי הזכאים ביישוביים היהודיים.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המשרד התחיל </w:t>
      </w:r>
      <w:r w:rsidR="00374753">
        <w:rPr>
          <w:rtl/>
        </w:rPr>
        <w:t>–</w:t>
      </w:r>
      <w:r w:rsidRPr="00784950">
        <w:rPr>
          <w:rtl/>
        </w:rPr>
        <w:t xml:space="preserve"> אחרי שהקים ועדות רבות משנת 1997 ועד היום </w:t>
      </w:r>
      <w:r w:rsidR="00374753">
        <w:rPr>
          <w:rtl/>
        </w:rPr>
        <w:t xml:space="preserve">– </w:t>
      </w:r>
      <w:r w:rsidRPr="00784950">
        <w:rPr>
          <w:rtl/>
        </w:rPr>
        <w:t>ליישם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>חומש</w:t>
      </w:r>
      <w:r w:rsidR="00374753">
        <w:rPr>
          <w:rtl/>
        </w:rPr>
        <w:t xml:space="preserve"> </w:t>
      </w:r>
      <w:r w:rsidRPr="00784950">
        <w:rPr>
          <w:rtl/>
        </w:rPr>
        <w:t>רק בשנת 2000, תוכנית שאושרה בשנת 1999. לחלק הפדגוגי הוקצו</w:t>
      </w:r>
      <w:r w:rsidR="00374753">
        <w:rPr>
          <w:rtl/>
        </w:rPr>
        <w:t xml:space="preserve"> </w:t>
      </w:r>
      <w:r w:rsidRPr="00784950">
        <w:rPr>
          <w:rtl/>
        </w:rPr>
        <w:t>בתקציב 1999 כ</w:t>
      </w:r>
      <w:r w:rsidR="00374753">
        <w:rPr>
          <w:rtl/>
        </w:rPr>
        <w:t>-</w:t>
      </w:r>
      <w:r w:rsidRPr="00784950">
        <w:rPr>
          <w:rtl/>
        </w:rPr>
        <w:t>11 מיליון שקל. התוספת בשנת 2000 עמדה על כ</w:t>
      </w:r>
      <w:r w:rsidR="00374753">
        <w:rPr>
          <w:rtl/>
        </w:rPr>
        <w:t>-</w:t>
      </w:r>
      <w:r w:rsidRPr="00784950">
        <w:rPr>
          <w:rtl/>
        </w:rPr>
        <w:t>30 מיליון שקל במקום 50</w:t>
      </w:r>
      <w:r w:rsidR="00374753">
        <w:rPr>
          <w:rtl/>
        </w:rPr>
        <w:t xml:space="preserve"> </w:t>
      </w:r>
      <w:r w:rsidRPr="00784950">
        <w:rPr>
          <w:rtl/>
        </w:rPr>
        <w:t>מיליון שקל.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בשנת 2001 </w:t>
      </w:r>
      <w:r w:rsidR="00374753">
        <w:rPr>
          <w:rtl/>
        </w:rPr>
        <w:t>–</w:t>
      </w:r>
      <w:r w:rsidRPr="00784950">
        <w:rPr>
          <w:rtl/>
        </w:rPr>
        <w:t xml:space="preserve"> כנ"ל. דהיינו, בשנתיים 2001</w:t>
      </w:r>
      <w:r w:rsidR="00503761">
        <w:rPr>
          <w:rFonts w:hint="cs"/>
          <w:rtl/>
        </w:rPr>
        <w:t>-</w:t>
      </w:r>
      <w:r w:rsidRPr="00784950">
        <w:rPr>
          <w:rtl/>
        </w:rPr>
        <w:t>2000, התקציבים ליישום החלק</w:t>
      </w:r>
      <w:r w:rsidR="00374753">
        <w:rPr>
          <w:rtl/>
        </w:rPr>
        <w:t xml:space="preserve"> </w:t>
      </w:r>
      <w:r w:rsidRPr="00784950">
        <w:rPr>
          <w:rtl/>
        </w:rPr>
        <w:t>הפדגוגי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החומש </w:t>
      </w:r>
      <w:r w:rsidR="00374753">
        <w:rPr>
          <w:rtl/>
        </w:rPr>
        <w:t>–</w:t>
      </w:r>
      <w:r w:rsidRPr="00784950">
        <w:rPr>
          <w:rtl/>
        </w:rPr>
        <w:t xml:space="preserve"> חסרים כ</w:t>
      </w:r>
      <w:r w:rsidR="00374753">
        <w:rPr>
          <w:rtl/>
        </w:rPr>
        <w:t>-</w:t>
      </w:r>
      <w:r w:rsidRPr="00784950">
        <w:rPr>
          <w:rtl/>
        </w:rPr>
        <w:t>40 מיליון שקל כדי להגיע לידי יישום מלא של</w:t>
      </w:r>
      <w:r w:rsidR="00374753">
        <w:rPr>
          <w:rtl/>
        </w:rPr>
        <w:t xml:space="preserve"> </w:t>
      </w:r>
      <w:r w:rsidRPr="00784950">
        <w:rPr>
          <w:rtl/>
        </w:rPr>
        <w:t>תוכנית החומש.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קובעי תוכנית החומש ציינו, כי חסרים לחינוך הערבי כ</w:t>
      </w:r>
      <w:r w:rsidR="00374753">
        <w:rPr>
          <w:rtl/>
        </w:rPr>
        <w:t>-</w:t>
      </w:r>
      <w:r w:rsidRPr="00784950">
        <w:rPr>
          <w:rtl/>
        </w:rPr>
        <w:t>1,500</w:t>
      </w:r>
      <w:r w:rsidR="00374753">
        <w:rPr>
          <w:rtl/>
        </w:rPr>
        <w:t xml:space="preserve"> </w:t>
      </w:r>
      <w:r w:rsidRPr="00784950">
        <w:rPr>
          <w:rtl/>
        </w:rPr>
        <w:t>חדרים,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כולל</w:t>
      </w:r>
      <w:r w:rsidR="00374753">
        <w:rPr>
          <w:rtl/>
        </w:rPr>
        <w:t xml:space="preserve"> </w:t>
      </w:r>
      <w:r w:rsidRPr="00784950">
        <w:rPr>
          <w:rtl/>
        </w:rPr>
        <w:t>חדרים ליישום חוק חינוך מיוחד וגם לא לצורך גני טרום</w:t>
      </w:r>
      <w:r w:rsidR="00374753">
        <w:rPr>
          <w:rtl/>
        </w:rPr>
        <w:t>-</w:t>
      </w:r>
      <w:r w:rsidRPr="00784950">
        <w:rPr>
          <w:rtl/>
        </w:rPr>
        <w:t>חובה.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מנת</w:t>
      </w:r>
      <w:r w:rsidR="00374753">
        <w:rPr>
          <w:rtl/>
        </w:rPr>
        <w:t xml:space="preserve"> </w:t>
      </w:r>
      <w:r w:rsidRPr="00784950">
        <w:rPr>
          <w:rtl/>
        </w:rPr>
        <w:t>להדביק</w:t>
      </w:r>
      <w:r w:rsidR="00374753">
        <w:rPr>
          <w:rtl/>
        </w:rPr>
        <w:t xml:space="preserve"> </w:t>
      </w:r>
      <w:r w:rsidRPr="00784950">
        <w:rPr>
          <w:rtl/>
        </w:rPr>
        <w:t>מחסור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צורך לבנות מדי שנה כ</w:t>
      </w:r>
      <w:r w:rsidR="00374753">
        <w:rPr>
          <w:rtl/>
        </w:rPr>
        <w:t>-</w:t>
      </w:r>
      <w:r w:rsidRPr="00784950">
        <w:rPr>
          <w:rtl/>
        </w:rPr>
        <w:t>315 חדרים נוספים במגזר הערבי.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השנים</w:t>
      </w:r>
      <w:r w:rsidR="00374753">
        <w:rPr>
          <w:rtl/>
        </w:rPr>
        <w:t xml:space="preserve"> </w:t>
      </w:r>
      <w:r w:rsidRPr="00784950">
        <w:rPr>
          <w:rtl/>
        </w:rPr>
        <w:t>2000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2001</w:t>
      </w:r>
      <w:r w:rsidR="00374753">
        <w:rPr>
          <w:rtl/>
        </w:rPr>
        <w:t xml:space="preserve"> </w:t>
      </w:r>
      <w:r w:rsidRPr="00784950">
        <w:rPr>
          <w:rtl/>
        </w:rPr>
        <w:t>נבנו</w:t>
      </w:r>
      <w:r w:rsidR="00374753">
        <w:rPr>
          <w:rtl/>
        </w:rPr>
        <w:t xml:space="preserve"> </w:t>
      </w:r>
      <w:r w:rsidRPr="00784950">
        <w:rPr>
          <w:rtl/>
        </w:rPr>
        <w:t>530 חדרים נוספים. דהיינו, על</w:t>
      </w:r>
      <w:r w:rsidR="00374753">
        <w:rPr>
          <w:rtl/>
        </w:rPr>
        <w:t>-</w:t>
      </w:r>
      <w:r w:rsidRPr="00784950">
        <w:rPr>
          <w:rtl/>
        </w:rPr>
        <w:t>פי תוכנית החומש</w:t>
      </w:r>
      <w:r w:rsidR="00374753">
        <w:rPr>
          <w:rtl/>
        </w:rPr>
        <w:t xml:space="preserve"> </w:t>
      </w:r>
      <w:r w:rsidRPr="00784950">
        <w:rPr>
          <w:rtl/>
        </w:rPr>
        <w:t>חסרים כ</w:t>
      </w:r>
      <w:r w:rsidR="00374753">
        <w:rPr>
          <w:rtl/>
        </w:rPr>
        <w:t>-</w:t>
      </w:r>
      <w:r w:rsidRPr="00784950">
        <w:rPr>
          <w:rtl/>
        </w:rPr>
        <w:t>100 חדרים כדי ליישם את המלצות התוכנית.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בהצעת התקציב לשנת 2002 מסומנים כ</w:t>
      </w:r>
      <w:r w:rsidR="00374753">
        <w:rPr>
          <w:rtl/>
        </w:rPr>
        <w:t>-</w:t>
      </w:r>
      <w:r w:rsidRPr="00784950">
        <w:rPr>
          <w:rtl/>
        </w:rPr>
        <w:t>175 מיליון שקל לבנייה</w:t>
      </w:r>
      <w:r w:rsidR="00374753">
        <w:rPr>
          <w:rtl/>
        </w:rPr>
        <w:t xml:space="preserve"> </w:t>
      </w:r>
      <w:r w:rsidRPr="00784950">
        <w:rPr>
          <w:rtl/>
        </w:rPr>
        <w:t>חדשה במגזר הערבי. לפי תקציב זה ניתן לבנות כ</w:t>
      </w:r>
      <w:r w:rsidR="00374753">
        <w:rPr>
          <w:rtl/>
        </w:rPr>
        <w:t>-</w:t>
      </w:r>
      <w:r w:rsidRPr="00784950">
        <w:rPr>
          <w:rtl/>
        </w:rPr>
        <w:t>345 חדרים נוספים, לרבות בנייה עבור</w:t>
      </w:r>
      <w:r w:rsidR="00374753">
        <w:rPr>
          <w:rtl/>
        </w:rPr>
        <w:t xml:space="preserve"> </w:t>
      </w:r>
      <w:r w:rsidRPr="00784950">
        <w:rPr>
          <w:rtl/>
        </w:rPr>
        <w:t>גידול טבעי ולגילאי טרום</w:t>
      </w:r>
      <w:r w:rsidR="00374753">
        <w:rPr>
          <w:rtl/>
        </w:rPr>
        <w:t>-</w:t>
      </w:r>
      <w:r w:rsidRPr="00784950">
        <w:rPr>
          <w:rtl/>
        </w:rPr>
        <w:t>חובה.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לדעתנו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מבשר יישום מלא של המלצות תוכנית החומש בתחום</w:t>
      </w:r>
      <w:r w:rsidR="00374753">
        <w:rPr>
          <w:rtl/>
        </w:rPr>
        <w:t xml:space="preserve"> </w:t>
      </w:r>
      <w:r w:rsidRPr="00784950">
        <w:rPr>
          <w:rtl/>
        </w:rPr>
        <w:t>הפיתוח ובמסגרתו לא ניתן להדביק ולסגור את הפער.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גברתי.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חברת הכנסת ענת מאור </w:t>
      </w:r>
      <w:r w:rsidR="00374753">
        <w:rPr>
          <w:rtl/>
        </w:rPr>
        <w:t xml:space="preserve">– </w:t>
      </w:r>
      <w:r w:rsidRPr="00784950">
        <w:rPr>
          <w:rtl/>
        </w:rPr>
        <w:t>אינה</w:t>
      </w:r>
      <w:r w:rsidR="00374753">
        <w:rPr>
          <w:rtl/>
        </w:rPr>
        <w:t xml:space="preserve"> </w:t>
      </w:r>
      <w:r w:rsidRPr="00784950">
        <w:rPr>
          <w:rtl/>
        </w:rPr>
        <w:t>נוכחת.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ועל כן יעלה ויבוא חבר</w:t>
      </w:r>
      <w:r w:rsidR="00374753">
        <w:rPr>
          <w:rtl/>
        </w:rPr>
        <w:t xml:space="preserve"> </w:t>
      </w:r>
      <w:r w:rsidRPr="00784950">
        <w:rPr>
          <w:rtl/>
        </w:rPr>
        <w:t>הכנסת נחום לנגנטל, בבקשה. רק להזכיר לאדוני, הוא כבר דיבר על בסיס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עמיתי חברי הכנסת, אני רוצה לומר בפניכם את מצוקתו של האדם</w:t>
      </w:r>
      <w:r w:rsidR="00374753">
        <w:rPr>
          <w:rtl/>
        </w:rPr>
        <w:t xml:space="preserve"> </w:t>
      </w:r>
      <w:r w:rsidRPr="00784950">
        <w:rPr>
          <w:rtl/>
        </w:rPr>
        <w:t>הציוני</w:t>
      </w:r>
      <w:r w:rsidR="00374753">
        <w:rPr>
          <w:rtl/>
        </w:rPr>
        <w:t xml:space="preserve"> </w:t>
      </w:r>
      <w:r w:rsidRPr="00784950">
        <w:rPr>
          <w:rtl/>
        </w:rPr>
        <w:t>הדתי</w:t>
      </w:r>
      <w:r w:rsidR="00374753">
        <w:rPr>
          <w:rtl/>
        </w:rPr>
        <w:t xml:space="preserve"> </w:t>
      </w:r>
      <w:r w:rsidRPr="00784950">
        <w:rPr>
          <w:rtl/>
        </w:rPr>
        <w:t>בחינוך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ילדיו </w:t>
      </w:r>
      <w:r w:rsidR="00374753">
        <w:rPr>
          <w:rtl/>
        </w:rPr>
        <w:t>–</w:t>
      </w:r>
      <w:r w:rsidRPr="00784950">
        <w:rPr>
          <w:rtl/>
        </w:rPr>
        <w:t xml:space="preserve"> כמובן בהיבט התקציבי. מסגרת של אדם ציוני דתי, אדם</w:t>
      </w:r>
      <w:r w:rsidR="00374753">
        <w:rPr>
          <w:rtl/>
        </w:rPr>
        <w:t xml:space="preserve"> </w:t>
      </w:r>
      <w:r w:rsidRPr="00784950">
        <w:rPr>
          <w:rtl/>
        </w:rPr>
        <w:t>שלומד</w:t>
      </w:r>
      <w:r w:rsidR="00374753">
        <w:rPr>
          <w:rtl/>
        </w:rPr>
        <w:t xml:space="preserve"> </w:t>
      </w:r>
      <w:r w:rsidRPr="00784950">
        <w:rPr>
          <w:rtl/>
        </w:rPr>
        <w:t>בישיבה,</w:t>
      </w:r>
      <w:r w:rsidR="00374753">
        <w:rPr>
          <w:rtl/>
        </w:rPr>
        <w:t xml:space="preserve"> </w:t>
      </w:r>
      <w:r w:rsidRPr="00784950">
        <w:rPr>
          <w:rtl/>
        </w:rPr>
        <w:t>וההבנה שלנו, שאנחנו לא פחות דתיים ומקיימי מצוות מאשר כל החרדים</w:t>
      </w:r>
      <w:r w:rsidR="00374753">
        <w:rPr>
          <w:rtl/>
        </w:rPr>
        <w:t xml:space="preserve"> </w:t>
      </w:r>
      <w:r w:rsidRPr="00784950">
        <w:rPr>
          <w:rtl/>
        </w:rPr>
        <w:t>שנמצאים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  <w:r w:rsidR="00374753">
        <w:rPr>
          <w:rtl/>
        </w:rPr>
        <w:t xml:space="preserve"> </w:t>
      </w:r>
      <w:r w:rsidRPr="00784950">
        <w:rPr>
          <w:rtl/>
        </w:rPr>
        <w:t>תפיסת</w:t>
      </w:r>
      <w:r w:rsidR="00374753">
        <w:rPr>
          <w:rtl/>
        </w:rPr>
        <w:t xml:space="preserve"> </w:t>
      </w:r>
      <w:r w:rsidRPr="00784950">
        <w:rPr>
          <w:rtl/>
        </w:rPr>
        <w:t>העולם שלנו אומרת, שאנחנו מקיימים מצווה קלה כחמורה</w:t>
      </w:r>
      <w:r w:rsidR="00374753">
        <w:rPr>
          <w:rtl/>
        </w:rPr>
        <w:t xml:space="preserve"> </w:t>
      </w:r>
      <w:r w:rsidRPr="00784950">
        <w:rPr>
          <w:rtl/>
        </w:rPr>
        <w:t>והחינוך</w:t>
      </w:r>
      <w:r w:rsidR="00374753">
        <w:rPr>
          <w:rtl/>
        </w:rPr>
        <w:t xml:space="preserve"> </w:t>
      </w:r>
      <w:r w:rsidRPr="00784950">
        <w:rPr>
          <w:rtl/>
        </w:rPr>
        <w:t>שלנו הוא חינוך מקסימלי בקיום מצוות. אך מאחר שאנחנו רואים את עצמנו חלק</w:t>
      </w:r>
      <w:r w:rsidR="00374753">
        <w:rPr>
          <w:rtl/>
        </w:rPr>
        <w:t xml:space="preserve"> </w:t>
      </w:r>
      <w:r w:rsidRPr="00784950">
        <w:rPr>
          <w:rtl/>
        </w:rPr>
        <w:t>מהחברה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רוצים</w:t>
      </w:r>
      <w:r w:rsidR="00374753">
        <w:rPr>
          <w:rtl/>
        </w:rPr>
        <w:t xml:space="preserve"> </w:t>
      </w:r>
      <w:r w:rsidRPr="00784950">
        <w:rPr>
          <w:rtl/>
        </w:rPr>
        <w:t>שכל</w:t>
      </w:r>
      <w:r w:rsidR="00374753">
        <w:rPr>
          <w:rtl/>
        </w:rPr>
        <w:t xml:space="preserve"> </w:t>
      </w:r>
      <w:r w:rsidRPr="00784950">
        <w:rPr>
          <w:rtl/>
        </w:rPr>
        <w:t>תלמיד אצלנו תהיה לו תעודת בגרות, תהיה לו</w:t>
      </w:r>
      <w:r w:rsidR="00374753">
        <w:rPr>
          <w:rtl/>
        </w:rPr>
        <w:t xml:space="preserve"> </w:t>
      </w:r>
      <w:r w:rsidRPr="00784950">
        <w:rPr>
          <w:rtl/>
        </w:rPr>
        <w:t>השכלה רחבה, יהיה מוכשר להיות חלק מהחברה, ליטול בה חלק, זה החינוך שאנחנו נותנים</w:t>
      </w:r>
      <w:r w:rsidR="00374753">
        <w:rPr>
          <w:rtl/>
        </w:rPr>
        <w:t xml:space="preserve"> </w:t>
      </w:r>
      <w:r w:rsidRPr="00784950">
        <w:rPr>
          <w:rtl/>
        </w:rPr>
        <w:t>לילדינו.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כל ילד אצלנו לומד, לא משנה איפה, אם במסגרת פנימייתית או לא, הוא</w:t>
      </w:r>
      <w:r w:rsidR="00374753">
        <w:rPr>
          <w:rtl/>
        </w:rPr>
        <w:t xml:space="preserve"> </w:t>
      </w:r>
      <w:r w:rsidRPr="00784950">
        <w:rPr>
          <w:rtl/>
        </w:rPr>
        <w:t>מתחיל</w:t>
      </w:r>
      <w:r w:rsidR="00374753">
        <w:rPr>
          <w:rtl/>
        </w:rPr>
        <w:t xml:space="preserve"> </w:t>
      </w:r>
      <w:r w:rsidRPr="00784950">
        <w:rPr>
          <w:rtl/>
        </w:rPr>
        <w:t>ללמוד</w:t>
      </w:r>
      <w:r w:rsidR="00374753">
        <w:rPr>
          <w:rtl/>
        </w:rPr>
        <w:t xml:space="preserve"> </w:t>
      </w:r>
      <w:r w:rsidRPr="00784950">
        <w:rPr>
          <w:rtl/>
        </w:rPr>
        <w:t>בשעה</w:t>
      </w:r>
      <w:r w:rsidR="00374753">
        <w:rPr>
          <w:rtl/>
        </w:rPr>
        <w:t xml:space="preserve"> </w:t>
      </w:r>
      <w:r w:rsidRPr="00784950">
        <w:rPr>
          <w:rtl/>
        </w:rPr>
        <w:t>08:00</w:t>
      </w:r>
      <w:r w:rsidR="00374753">
        <w:rPr>
          <w:rtl/>
        </w:rPr>
        <w:t xml:space="preserve"> </w:t>
      </w:r>
      <w:r w:rsidRPr="00784950">
        <w:rPr>
          <w:rtl/>
        </w:rPr>
        <w:t>ומסיים</w:t>
      </w:r>
      <w:r w:rsidR="00374753">
        <w:rPr>
          <w:rtl/>
        </w:rPr>
        <w:t xml:space="preserve"> </w:t>
      </w:r>
      <w:r w:rsidRPr="00784950">
        <w:rPr>
          <w:rtl/>
        </w:rPr>
        <w:t>ללמוד</w:t>
      </w:r>
      <w:r w:rsidR="00374753">
        <w:rPr>
          <w:rtl/>
        </w:rPr>
        <w:t xml:space="preserve"> </w:t>
      </w:r>
      <w:r w:rsidRPr="00784950">
        <w:rPr>
          <w:rtl/>
        </w:rPr>
        <w:t>בשעה 19:00 או 20:00. זה סוג של חינוך</w:t>
      </w:r>
      <w:r w:rsidR="00374753">
        <w:rPr>
          <w:rtl/>
        </w:rPr>
        <w:t xml:space="preserve"> </w:t>
      </w:r>
      <w:r w:rsidRPr="00784950">
        <w:rPr>
          <w:rtl/>
        </w:rPr>
        <w:t>שמצריך</w:t>
      </w:r>
      <w:r w:rsidR="00374753">
        <w:rPr>
          <w:rtl/>
        </w:rPr>
        <w:t xml:space="preserve"> </w:t>
      </w:r>
      <w:r w:rsidRPr="00784950">
        <w:rPr>
          <w:rtl/>
        </w:rPr>
        <w:t>מהמערכת לשלם כמעט פי</w:t>
      </w:r>
      <w:r w:rsidR="00374753">
        <w:rPr>
          <w:rtl/>
        </w:rPr>
        <w:t>-</w:t>
      </w:r>
      <w:r w:rsidRPr="00784950">
        <w:rPr>
          <w:rtl/>
        </w:rPr>
        <w:t>שלושה על כל תלמיד, או פי</w:t>
      </w:r>
      <w:r w:rsidR="00374753">
        <w:rPr>
          <w:rtl/>
        </w:rPr>
        <w:t>-</w:t>
      </w:r>
      <w:r w:rsidRPr="00784950">
        <w:rPr>
          <w:rtl/>
        </w:rPr>
        <w:t>שניים. המדינה מממנת אולי</w:t>
      </w:r>
      <w:r w:rsidR="00374753">
        <w:rPr>
          <w:rtl/>
        </w:rPr>
        <w:t xml:space="preserve"> </w:t>
      </w:r>
      <w:r w:rsidRPr="00784950">
        <w:rPr>
          <w:rtl/>
        </w:rPr>
        <w:t>פי</w:t>
      </w:r>
      <w:r w:rsidR="00374753">
        <w:rPr>
          <w:rtl/>
        </w:rPr>
        <w:t>-</w:t>
      </w:r>
      <w:r w:rsidRPr="00784950">
        <w:rPr>
          <w:rtl/>
        </w:rPr>
        <w:t>1.5,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אפליה לטובה.</w:t>
      </w:r>
      <w:r w:rsidR="00374753">
        <w:rPr>
          <w:rtl/>
        </w:rPr>
        <w:t xml:space="preserve"> </w:t>
      </w:r>
      <w:r w:rsidRPr="00784950">
        <w:rPr>
          <w:rtl/>
        </w:rPr>
        <w:t>כך יוצא שכמעט כל הורה בחינוך הממלכתי</w:t>
      </w:r>
      <w:r w:rsidR="00374753">
        <w:rPr>
          <w:rtl/>
        </w:rPr>
        <w:t>-</w:t>
      </w:r>
      <w:r w:rsidRPr="00784950">
        <w:rPr>
          <w:rtl/>
        </w:rPr>
        <w:t>דתי, ששולח את</w:t>
      </w:r>
      <w:r w:rsidR="00374753">
        <w:rPr>
          <w:rtl/>
        </w:rPr>
        <w:t xml:space="preserve"> </w:t>
      </w:r>
      <w:r w:rsidRPr="00784950">
        <w:rPr>
          <w:rtl/>
        </w:rPr>
        <w:t>ילדיו</w:t>
      </w:r>
      <w:r w:rsidR="00374753">
        <w:rPr>
          <w:rtl/>
        </w:rPr>
        <w:t xml:space="preserve"> </w:t>
      </w:r>
      <w:r w:rsidRPr="00784950">
        <w:rPr>
          <w:rtl/>
        </w:rPr>
        <w:t>לחינוך</w:t>
      </w:r>
      <w:r w:rsidR="00374753">
        <w:rPr>
          <w:rtl/>
        </w:rPr>
        <w:t xml:space="preserve"> </w:t>
      </w:r>
      <w:r w:rsidRPr="00784950">
        <w:rPr>
          <w:rtl/>
        </w:rPr>
        <w:t>בישיבות</w:t>
      </w:r>
      <w:r w:rsidR="00374753">
        <w:rPr>
          <w:rtl/>
        </w:rPr>
        <w:t xml:space="preserve"> </w:t>
      </w:r>
      <w:r w:rsidRPr="00784950">
        <w:rPr>
          <w:rtl/>
        </w:rPr>
        <w:t>תיכוניות,</w:t>
      </w:r>
      <w:r w:rsidR="00374753">
        <w:rPr>
          <w:rtl/>
        </w:rPr>
        <w:t xml:space="preserve"> </w:t>
      </w:r>
      <w:r w:rsidRPr="00784950">
        <w:rPr>
          <w:rtl/>
        </w:rPr>
        <w:t>באולפנות לבנות, מוצא עצמו משלם בערך בין 600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1,000 שקל, אדוני, לחודש עבור כל ילד.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המעטת. זה מגיע גם ל</w:t>
      </w:r>
      <w:r w:rsidR="00374753">
        <w:rPr>
          <w:rtl/>
        </w:rPr>
        <w:t>-</w:t>
      </w:r>
      <w:r w:rsidRPr="00784950">
        <w:rPr>
          <w:rtl/>
        </w:rPr>
        <w:t>1,500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חמישה</w:t>
      </w:r>
      <w:r w:rsidR="00374753">
        <w:rPr>
          <w:rtl/>
        </w:rPr>
        <w:t xml:space="preserve"> </w:t>
      </w:r>
      <w:r w:rsidRPr="00784950">
        <w:rPr>
          <w:rtl/>
        </w:rPr>
        <w:t>ילדים,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משלם בחודש רק להוצאות חינוך 5,000 שקל. זו</w:t>
      </w:r>
      <w:r w:rsidR="00374753">
        <w:rPr>
          <w:rtl/>
        </w:rPr>
        <w:t xml:space="preserve"> </w:t>
      </w:r>
      <w:r w:rsidRPr="00784950">
        <w:rPr>
          <w:rtl/>
        </w:rPr>
        <w:t>ההוצאה של משפחה ציונית דתית עבור חינוך ילדיה.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מהעוזרים קצת יותר בשקט.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פחות או יותר ההוצאה של משפחה ציונית דתית עבור החינוך של ילדיה בישיבות</w:t>
      </w:r>
      <w:r w:rsidR="00374753">
        <w:rPr>
          <w:rtl/>
        </w:rPr>
        <w:t xml:space="preserve"> </w:t>
      </w:r>
      <w:r w:rsidRPr="00784950">
        <w:rPr>
          <w:rtl/>
        </w:rPr>
        <w:t>תיכוניות</w:t>
      </w:r>
      <w:r w:rsidR="00374753">
        <w:rPr>
          <w:rtl/>
        </w:rPr>
        <w:t xml:space="preserve"> </w:t>
      </w:r>
      <w:r w:rsidRPr="00784950">
        <w:rPr>
          <w:rtl/>
        </w:rPr>
        <w:t>ובאולפנות, כ</w:t>
      </w:r>
      <w:r w:rsidR="00374753">
        <w:rPr>
          <w:rtl/>
        </w:rPr>
        <w:t>-</w:t>
      </w:r>
      <w:r w:rsidRPr="00784950">
        <w:rPr>
          <w:rtl/>
        </w:rPr>
        <w:t xml:space="preserve">5,000 שקל בממוצע הוצאות חינוך </w:t>
      </w:r>
      <w:r w:rsidR="00374753">
        <w:rPr>
          <w:rtl/>
        </w:rPr>
        <w:t>–</w:t>
      </w:r>
      <w:r w:rsidRPr="00784950">
        <w:rPr>
          <w:rtl/>
        </w:rPr>
        <w:t xml:space="preserve"> לפני הוצאות ביגוד, לפני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הוצאות נסיעה </w:t>
      </w:r>
      <w:r w:rsidR="00374753">
        <w:rPr>
          <w:rtl/>
        </w:rPr>
        <w:t>–</w:t>
      </w:r>
      <w:r w:rsidRPr="00784950">
        <w:rPr>
          <w:rtl/>
        </w:rPr>
        <w:t xml:space="preserve"> זו המציאות, וקשה מאוד להוריד את הסכום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מדינה</w:t>
      </w:r>
      <w:r w:rsidR="00374753">
        <w:rPr>
          <w:rtl/>
        </w:rPr>
        <w:t xml:space="preserve"> </w:t>
      </w:r>
      <w:r w:rsidRPr="00784950">
        <w:rPr>
          <w:rtl/>
        </w:rPr>
        <w:t>שבאה</w:t>
      </w:r>
      <w:r w:rsidR="00374753">
        <w:rPr>
          <w:rtl/>
        </w:rPr>
        <w:t xml:space="preserve"> </w:t>
      </w:r>
      <w:r w:rsidRPr="00784950">
        <w:rPr>
          <w:rtl/>
        </w:rPr>
        <w:t>ואומרת: אנחנו סוציאליסטים, כולם יקבלו פה באופן שווה,</w:t>
      </w:r>
      <w:r w:rsidR="00374753">
        <w:rPr>
          <w:rtl/>
        </w:rPr>
        <w:t xml:space="preserve"> </w:t>
      </w:r>
      <w:r w:rsidRPr="00784950">
        <w:rPr>
          <w:rtl/>
        </w:rPr>
        <w:t>ואז, אם כולם יקבלו באופן שווה, זה אומר שאם יש אוכלוסייה מסוימת שצריכה גם להיות</w:t>
      </w:r>
      <w:r w:rsidR="00374753">
        <w:rPr>
          <w:rtl/>
        </w:rPr>
        <w:t xml:space="preserve"> </w:t>
      </w:r>
      <w:r w:rsidRPr="00784950">
        <w:rPr>
          <w:rtl/>
        </w:rPr>
        <w:t>דתית</w:t>
      </w:r>
      <w:r w:rsidR="00374753">
        <w:rPr>
          <w:rtl/>
        </w:rPr>
        <w:t xml:space="preserve"> </w:t>
      </w:r>
      <w:r w:rsidRPr="00784950">
        <w:rPr>
          <w:rtl/>
        </w:rPr>
        <w:t>וגם להיות ישראלית, לא נותנים לה יותר. רוצים שהיא תהיה רק דתית אולי, שהיא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תלמד</w:t>
      </w:r>
      <w:r w:rsidR="00374753">
        <w:rPr>
          <w:rtl/>
        </w:rPr>
        <w:t xml:space="preserve"> </w:t>
      </w:r>
      <w:r w:rsidRPr="00784950">
        <w:rPr>
          <w:rtl/>
        </w:rPr>
        <w:t>לבגרות,</w:t>
      </w:r>
      <w:r w:rsidR="00374753">
        <w:rPr>
          <w:rtl/>
        </w:rPr>
        <w:t xml:space="preserve"> </w:t>
      </w:r>
      <w:r w:rsidRPr="00784950">
        <w:rPr>
          <w:rtl/>
        </w:rPr>
        <w:t>ואחר כך ישאלו, למה היא נפלטת ממעגל העבודה, מדוע האנשים האלה</w:t>
      </w:r>
      <w:r w:rsidR="00374753">
        <w:rPr>
          <w:rtl/>
        </w:rPr>
        <w:t xml:space="preserve"> </w:t>
      </w:r>
      <w:r w:rsidRPr="00784950">
        <w:rPr>
          <w:rtl/>
        </w:rPr>
        <w:t>גדלים כך, הם לא חלק מהחברה הישראלית, חלק מהתרבות הישראלית, למה הם הופכים להיות</w:t>
      </w:r>
      <w:r w:rsidR="00374753">
        <w:rPr>
          <w:rtl/>
        </w:rPr>
        <w:t xml:space="preserve"> </w:t>
      </w:r>
      <w:r w:rsidRPr="00784950">
        <w:rPr>
          <w:rtl/>
        </w:rPr>
        <w:t>ש"סניקים</w:t>
      </w:r>
      <w:r w:rsidR="00374753">
        <w:rPr>
          <w:rtl/>
        </w:rPr>
        <w:t xml:space="preserve"> –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שאדוני</w:t>
      </w:r>
      <w:r w:rsidR="00374753">
        <w:rPr>
          <w:rtl/>
        </w:rPr>
        <w:t xml:space="preserve"> </w:t>
      </w:r>
      <w:r w:rsidRPr="00784950">
        <w:rPr>
          <w:rtl/>
        </w:rPr>
        <w:t>בוודאי</w:t>
      </w:r>
      <w:r w:rsidR="00374753">
        <w:rPr>
          <w:rtl/>
        </w:rPr>
        <w:t xml:space="preserve"> </w:t>
      </w:r>
      <w:r w:rsidRPr="00784950">
        <w:rPr>
          <w:rtl/>
        </w:rPr>
        <w:t>שמע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מעט.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צריך לשמור על</w:t>
      </w:r>
      <w:r w:rsidR="00374753">
        <w:rPr>
          <w:rtl/>
        </w:rPr>
        <w:t xml:space="preserve"> </w:t>
      </w:r>
      <w:r w:rsidRPr="00784950">
        <w:rPr>
          <w:rtl/>
        </w:rPr>
        <w:t>האובייקטיביות שלו, אבל אדוני הרי חבר במפלגה.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לנו,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תהיו</w:t>
      </w:r>
      <w:r w:rsidR="00374753">
        <w:rPr>
          <w:rtl/>
        </w:rPr>
        <w:t xml:space="preserve"> </w:t>
      </w:r>
      <w:r w:rsidRPr="00784950">
        <w:rPr>
          <w:rtl/>
        </w:rPr>
        <w:t>ש"סניקים,</w:t>
      </w:r>
      <w:r w:rsidR="00374753">
        <w:rPr>
          <w:rtl/>
        </w:rPr>
        <w:t xml:space="preserve"> </w:t>
      </w:r>
      <w:r w:rsidRPr="00784950">
        <w:rPr>
          <w:rtl/>
        </w:rPr>
        <w:t>תהיו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מהחברה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הישראלית,</w:t>
      </w:r>
      <w:r w:rsidR="00374753">
        <w:rPr>
          <w:rtl/>
        </w:rPr>
        <w:t xml:space="preserve"> </w:t>
      </w:r>
      <w:r w:rsidRPr="00784950">
        <w:rPr>
          <w:rtl/>
        </w:rPr>
        <w:t>תהיו</w:t>
      </w:r>
      <w:r w:rsidR="00374753">
        <w:rPr>
          <w:rtl/>
        </w:rPr>
        <w:t xml:space="preserve"> </w:t>
      </w:r>
      <w:r w:rsidRPr="00784950">
        <w:rPr>
          <w:rtl/>
        </w:rPr>
        <w:t>פרודוקטיביים, תלמדו, תשכילו. אבל יש לזה מחיר.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אנחנו פנינו לשר האוצר ואמרנו לו </w:t>
      </w:r>
      <w:r w:rsidR="00374753">
        <w:rPr>
          <w:rtl/>
        </w:rPr>
        <w:t>–</w:t>
      </w:r>
      <w:r w:rsidRPr="00784950">
        <w:rPr>
          <w:rtl/>
        </w:rPr>
        <w:t xml:space="preserve"> יחד עם שרת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החינוך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ולסיום.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קשה</w:t>
      </w:r>
      <w:r>
        <w:rPr>
          <w:rtl/>
        </w:rPr>
        <w:t xml:space="preserve"> </w:t>
      </w:r>
      <w:r w:rsidR="00784950" w:rsidRPr="00784950">
        <w:rPr>
          <w:rtl/>
        </w:rPr>
        <w:t>מאוד לדבר עם שניהם, אבל ביקשנו מהם, בואו תבדקו לעומק את העניין</w:t>
      </w:r>
      <w:r>
        <w:rPr>
          <w:rtl/>
        </w:rPr>
        <w:t xml:space="preserve"> </w:t>
      </w:r>
      <w:r w:rsidR="00784950" w:rsidRPr="00784950">
        <w:rPr>
          <w:rtl/>
        </w:rPr>
        <w:t>ותבדקו</w:t>
      </w:r>
      <w:r>
        <w:rPr>
          <w:rtl/>
        </w:rPr>
        <w:t xml:space="preserve"> </w:t>
      </w:r>
      <w:r w:rsidR="00784950" w:rsidRPr="00784950">
        <w:rPr>
          <w:rtl/>
        </w:rPr>
        <w:t xml:space="preserve">איך נותנים </w:t>
      </w:r>
      <w:r>
        <w:rPr>
          <w:rtl/>
        </w:rPr>
        <w:t>–</w:t>
      </w:r>
      <w:r w:rsidR="00784950" w:rsidRPr="00784950">
        <w:rPr>
          <w:rtl/>
        </w:rPr>
        <w:t xml:space="preserve"> כמו בחינוך ההתיישבותי, שבזמנו הבינו את המצוקה המיוחדת ואת</w:t>
      </w:r>
      <w:r>
        <w:rPr>
          <w:rtl/>
        </w:rPr>
        <w:t xml:space="preserve"> </w:t>
      </w:r>
      <w:r w:rsidR="00784950" w:rsidRPr="00784950">
        <w:rPr>
          <w:rtl/>
        </w:rPr>
        <w:t>המורכבות</w:t>
      </w:r>
      <w:r>
        <w:rPr>
          <w:rtl/>
        </w:rPr>
        <w:t xml:space="preserve"> </w:t>
      </w:r>
      <w:r w:rsidR="00784950" w:rsidRPr="00784950">
        <w:rPr>
          <w:rtl/>
        </w:rPr>
        <w:t>המיוחדת,</w:t>
      </w:r>
      <w:r>
        <w:rPr>
          <w:rtl/>
        </w:rPr>
        <w:t xml:space="preserve"> </w:t>
      </w:r>
      <w:r w:rsidR="00784950" w:rsidRPr="00784950">
        <w:rPr>
          <w:rtl/>
        </w:rPr>
        <w:t>כמו שיכול להיות שיש כזה דבר בציבור הערבי. יש הדבר הזה בקרב</w:t>
      </w:r>
      <w:r>
        <w:rPr>
          <w:rtl/>
        </w:rPr>
        <w:t xml:space="preserve"> </w:t>
      </w:r>
      <w:r w:rsidR="00784950" w:rsidRPr="00784950">
        <w:rPr>
          <w:rtl/>
        </w:rPr>
        <w:t>הציבור</w:t>
      </w:r>
      <w:r>
        <w:rPr>
          <w:rtl/>
        </w:rPr>
        <w:t xml:space="preserve"> </w:t>
      </w:r>
      <w:r w:rsidR="00784950" w:rsidRPr="00784950">
        <w:rPr>
          <w:rtl/>
        </w:rPr>
        <w:t>הציוני</w:t>
      </w:r>
      <w:r>
        <w:rPr>
          <w:rtl/>
        </w:rPr>
        <w:t xml:space="preserve"> </w:t>
      </w:r>
      <w:r w:rsidR="00784950" w:rsidRPr="00784950">
        <w:rPr>
          <w:rtl/>
        </w:rPr>
        <w:t>הדתי,</w:t>
      </w:r>
      <w:r>
        <w:rPr>
          <w:rtl/>
        </w:rPr>
        <w:t xml:space="preserve"> </w:t>
      </w:r>
      <w:r w:rsidR="00784950" w:rsidRPr="00784950">
        <w:rPr>
          <w:rtl/>
        </w:rPr>
        <w:t>תבדקו</w:t>
      </w:r>
      <w:r>
        <w:rPr>
          <w:rtl/>
        </w:rPr>
        <w:t xml:space="preserve"> </w:t>
      </w:r>
      <w:r w:rsidR="00784950" w:rsidRPr="00784950">
        <w:rPr>
          <w:rtl/>
        </w:rPr>
        <w:t>את</w:t>
      </w:r>
      <w:r>
        <w:rPr>
          <w:rtl/>
        </w:rPr>
        <w:t xml:space="preserve"> </w:t>
      </w:r>
      <w:r w:rsidR="00784950" w:rsidRPr="00784950">
        <w:rPr>
          <w:rtl/>
        </w:rPr>
        <w:t>העניין. אם באמת זה אורח חייו וכך אנחנו רוצים</w:t>
      </w:r>
      <w:r>
        <w:rPr>
          <w:rtl/>
        </w:rPr>
        <w:t xml:space="preserve"> </w:t>
      </w:r>
      <w:r w:rsidR="00784950" w:rsidRPr="00784950">
        <w:rPr>
          <w:rtl/>
        </w:rPr>
        <w:t>שהתלמידים</w:t>
      </w:r>
      <w:r>
        <w:rPr>
          <w:rtl/>
        </w:rPr>
        <w:t xml:space="preserve"> </w:t>
      </w:r>
      <w:r w:rsidR="00784950" w:rsidRPr="00784950">
        <w:rPr>
          <w:rtl/>
        </w:rPr>
        <w:t>האלה</w:t>
      </w:r>
      <w:r>
        <w:rPr>
          <w:rtl/>
        </w:rPr>
        <w:t xml:space="preserve"> </w:t>
      </w:r>
      <w:r w:rsidR="00784950" w:rsidRPr="00784950">
        <w:rPr>
          <w:rtl/>
        </w:rPr>
        <w:t>יגדלו, מחד גיסא כחלק מהחברה הישראלית אבל מאידך גיסא שלא ייפגע</w:t>
      </w:r>
      <w:r>
        <w:rPr>
          <w:rtl/>
        </w:rPr>
        <w:t xml:space="preserve"> </w:t>
      </w:r>
      <w:r w:rsidR="00784950" w:rsidRPr="00784950">
        <w:rPr>
          <w:rtl/>
        </w:rPr>
        <w:t xml:space="preserve">הלימוד הישיבתי שלהם </w:t>
      </w:r>
      <w:r>
        <w:rPr>
          <w:rtl/>
        </w:rPr>
        <w:t>–</w:t>
      </w:r>
      <w:r w:rsidR="00784950" w:rsidRPr="00784950">
        <w:rPr>
          <w:rtl/>
        </w:rPr>
        <w:t xml:space="preserve"> יש לזה מחיר, ומישהו צריך לשאת בזה.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שהדבר הזה אומנם לא בא על תיקונו בתקציב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נאשר</w:t>
      </w:r>
      <w:r w:rsidR="00374753">
        <w:rPr>
          <w:rtl/>
        </w:rPr>
        <w:t xml:space="preserve"> </w:t>
      </w:r>
      <w:r w:rsidRPr="00784950">
        <w:rPr>
          <w:rtl/>
        </w:rPr>
        <w:t>מחר,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 מקווה מאוד שזה מעוות שיוכל לתקון והוא לפחות יתוקן</w:t>
      </w:r>
      <w:r w:rsidR="00374753">
        <w:rPr>
          <w:rtl/>
        </w:rPr>
        <w:t xml:space="preserve"> </w:t>
      </w:r>
      <w:r w:rsidRPr="00784950">
        <w:rPr>
          <w:rtl/>
        </w:rPr>
        <w:t>בשנה הבאה.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לך, חבר הכנסת לנגנטל.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יגאל</w:t>
      </w:r>
      <w:r w:rsidR="00374753">
        <w:rPr>
          <w:rtl/>
        </w:rPr>
        <w:t xml:space="preserve"> </w:t>
      </w:r>
      <w:r w:rsidRPr="00784950">
        <w:rPr>
          <w:rtl/>
        </w:rPr>
        <w:t>ביבי,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להזכיר לאדוני </w:t>
      </w:r>
      <w:r w:rsidR="00374753">
        <w:rPr>
          <w:rtl/>
        </w:rPr>
        <w:t>–</w:t>
      </w:r>
      <w:r w:rsidRPr="00784950">
        <w:rPr>
          <w:rtl/>
        </w:rPr>
        <w:t xml:space="preserve"> על מערכת המשפט כבר דיברת, אז תעבור</w:t>
      </w:r>
      <w:r w:rsidR="00374753">
        <w:rPr>
          <w:rtl/>
        </w:rPr>
        <w:t xml:space="preserve"> </w:t>
      </w:r>
      <w:r w:rsidRPr="00784950">
        <w:rPr>
          <w:rtl/>
        </w:rPr>
        <w:t>למערכת אחרת.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רואה שהדברים עשו רושם על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בוודאי.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אני לא יודע, הרבה אזרחים עכשיו צופים בנו והם</w:t>
      </w:r>
      <w:r w:rsidR="00374753">
        <w:rPr>
          <w:rtl/>
        </w:rPr>
        <w:t xml:space="preserve"> </w:t>
      </w:r>
      <w:r w:rsidRPr="00784950">
        <w:rPr>
          <w:rtl/>
        </w:rPr>
        <w:t>מצפים לישועה ולגאולה.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במיוחד עכשיו.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יושבים</w:t>
      </w:r>
      <w:r w:rsidR="00374753">
        <w:rPr>
          <w:rtl/>
        </w:rPr>
        <w:t xml:space="preserve"> </w:t>
      </w:r>
      <w:r w:rsidRPr="00784950">
        <w:rPr>
          <w:rtl/>
        </w:rPr>
        <w:t>החבר'ה,</w:t>
      </w:r>
      <w:r w:rsidR="00374753">
        <w:rPr>
          <w:rtl/>
        </w:rPr>
        <w:t xml:space="preserve"> </w:t>
      </w:r>
      <w:r w:rsidRPr="00784950">
        <w:rPr>
          <w:rtl/>
        </w:rPr>
        <w:t>אכלו</w:t>
      </w:r>
      <w:r w:rsidR="00374753">
        <w:rPr>
          <w:rtl/>
        </w:rPr>
        <w:t xml:space="preserve"> </w:t>
      </w:r>
      <w:r w:rsidRPr="00784950">
        <w:rPr>
          <w:rtl/>
        </w:rPr>
        <w:t>צהריים,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מסתכלים</w:t>
      </w:r>
      <w:r w:rsidR="00374753">
        <w:rPr>
          <w:rtl/>
        </w:rPr>
        <w:t xml:space="preserve"> </w:t>
      </w:r>
      <w:r w:rsidRPr="00784950">
        <w:rPr>
          <w:rtl/>
        </w:rPr>
        <w:t>עלינו, מסתלבטים כאן עלינו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ומצפים לישועה מהבית הזה </w:t>
      </w:r>
      <w:r w:rsidR="00374753">
        <w:rPr>
          <w:rtl/>
        </w:rPr>
        <w:t>–</w:t>
      </w:r>
      <w:r w:rsidRPr="00784950">
        <w:rPr>
          <w:rtl/>
        </w:rPr>
        <w:t xml:space="preserve"> מאין יבוא עזרי, אולי מהכנסת אם לא מהממשלה.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שאלות. האזרחים שואלים: מי יפתור לנו את הבעיות? ואני רוצה להציג</w:t>
      </w:r>
      <w:r w:rsidR="00374753">
        <w:rPr>
          <w:rtl/>
        </w:rPr>
        <w:t xml:space="preserve"> </w:t>
      </w:r>
      <w:r w:rsidRPr="00784950">
        <w:rPr>
          <w:rtl/>
        </w:rPr>
        <w:t>כמה בעיות של אזרחים ואני מרגיש שאין מי שמטפל בהם.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שבועות בבית של הבעלים של אולם "כינור דוד" בחדרה, שם היה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הפיגוע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"ארמון דוד".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– </w:t>
      </w:r>
      <w:r w:rsidR="00784950" w:rsidRPr="00784950">
        <w:rPr>
          <w:rtl/>
        </w:rPr>
        <w:t>"ארמון דוד", שחתנו נהרג.</w:t>
      </w:r>
      <w:r>
        <w:rPr>
          <w:rtl/>
        </w:rPr>
        <w:t xml:space="preserve"> </w:t>
      </w:r>
      <w:r w:rsidR="00784950" w:rsidRPr="00784950">
        <w:rPr>
          <w:rtl/>
        </w:rPr>
        <w:t>ראיתי את האלמנה הצעירה, שהתאלמנה ארבעה</w:t>
      </w:r>
      <w:r>
        <w:rPr>
          <w:rtl/>
        </w:rPr>
        <w:t xml:space="preserve"> </w:t>
      </w:r>
      <w:r w:rsidR="00784950" w:rsidRPr="00784950">
        <w:rPr>
          <w:rtl/>
        </w:rPr>
        <w:t>חודשים אחרי שהתחתנה.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אומר לי: מי יטפל בי? הוא אומר: הנה 50,000 שקל מחיר מסיבת הבת</w:t>
      </w:r>
      <w:r w:rsidR="00374753">
        <w:rPr>
          <w:rtl/>
        </w:rPr>
        <w:t>-</w:t>
      </w:r>
      <w:r w:rsidRPr="00784950">
        <w:rPr>
          <w:rtl/>
        </w:rPr>
        <w:t>מצווה,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שילמו</w:t>
      </w:r>
      <w:r w:rsidR="00374753">
        <w:rPr>
          <w:rtl/>
        </w:rPr>
        <w:t xml:space="preserve"> </w:t>
      </w:r>
      <w:r w:rsidRPr="00784950">
        <w:rPr>
          <w:rtl/>
        </w:rPr>
        <w:t>לי ולא ישלמו לי. מי יפצה אותי? אין לזה שום סעיף בתקנון. השבוע ביטלו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האירועים </w:t>
      </w:r>
      <w:r w:rsidR="00374753">
        <w:rPr>
          <w:rtl/>
        </w:rPr>
        <w:t>–</w:t>
      </w:r>
      <w:r w:rsidRPr="00784950">
        <w:rPr>
          <w:rtl/>
        </w:rPr>
        <w:t xml:space="preserve"> זה רבע מיליון שקל, לא מוכר בשום סעיף בחוק במס רכוש. הוא</w:t>
      </w:r>
      <w:r w:rsidR="00374753">
        <w:rPr>
          <w:rtl/>
        </w:rPr>
        <w:t xml:space="preserve"> </w:t>
      </w:r>
      <w:r w:rsidRPr="00784950">
        <w:rPr>
          <w:rtl/>
        </w:rPr>
        <w:t>אומר: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משלם</w:t>
      </w:r>
      <w:r w:rsidR="00374753">
        <w:rPr>
          <w:rtl/>
        </w:rPr>
        <w:t xml:space="preserve"> </w:t>
      </w:r>
      <w:r w:rsidRPr="00784950">
        <w:rPr>
          <w:rtl/>
        </w:rPr>
        <w:t>200,000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שקל הוצאות על שכירות האולם ועל הפועלים וכו'. אני </w:t>
      </w:r>
      <w:r w:rsidR="00374753">
        <w:rPr>
          <w:rtl/>
        </w:rPr>
        <w:t xml:space="preserve">– </w:t>
      </w:r>
      <w:r w:rsidRPr="00784950">
        <w:rPr>
          <w:rtl/>
        </w:rPr>
        <w:t>נהרס</w:t>
      </w:r>
      <w:r w:rsidR="00374753">
        <w:rPr>
          <w:rtl/>
        </w:rPr>
        <w:t xml:space="preserve"> </w:t>
      </w:r>
      <w:r w:rsidRPr="00784950">
        <w:rPr>
          <w:rtl/>
        </w:rPr>
        <w:t>ביתי,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יציל אותי? אילו חוקים? מה אני אשם? משפחתי, ילדי עובדים במקום,</w:t>
      </w:r>
      <w:r w:rsidR="00374753">
        <w:rPr>
          <w:rtl/>
        </w:rPr>
        <w:t xml:space="preserve"> </w:t>
      </w:r>
      <w:r w:rsidRPr="00784950">
        <w:rPr>
          <w:rtl/>
        </w:rPr>
        <w:t>כולם מובטלים.</w:t>
      </w:r>
      <w:r w:rsidR="00374753">
        <w:rPr>
          <w:rtl/>
        </w:rPr>
        <w:t xml:space="preserve"> </w:t>
      </w:r>
      <w:r w:rsidRPr="00784950">
        <w:rPr>
          <w:rtl/>
        </w:rPr>
        <w:t>אין תשובות לאזרחים, אין תשובות.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ספק</w:t>
      </w:r>
      <w:r w:rsidR="00374753">
        <w:rPr>
          <w:rtl/>
        </w:rPr>
        <w:t xml:space="preserve"> </w:t>
      </w:r>
      <w:r w:rsidRPr="00784950">
        <w:rPr>
          <w:rtl/>
        </w:rPr>
        <w:t>שהמדינה</w:t>
      </w:r>
      <w:r w:rsidR="00374753">
        <w:rPr>
          <w:rtl/>
        </w:rPr>
        <w:t xml:space="preserve"> </w:t>
      </w:r>
      <w:r w:rsidRPr="00784950">
        <w:rPr>
          <w:rtl/>
        </w:rPr>
        <w:t>נמצאת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במשבר כלכלי קשה </w:t>
      </w:r>
      <w:r w:rsidR="00374753">
        <w:rPr>
          <w:rtl/>
        </w:rPr>
        <w:t>–</w:t>
      </w:r>
      <w:r w:rsidRPr="00784950">
        <w:rPr>
          <w:rtl/>
        </w:rPr>
        <w:t xml:space="preserve"> אומדים 17 מיליון שקל נזקים של</w:t>
      </w:r>
      <w:r w:rsidR="00374753">
        <w:rPr>
          <w:rtl/>
        </w:rPr>
        <w:t xml:space="preserve"> </w:t>
      </w:r>
      <w:r w:rsidRPr="00784950">
        <w:rPr>
          <w:rtl/>
        </w:rPr>
        <w:t>האינתיפאדה</w:t>
      </w:r>
      <w:r w:rsidR="00374753">
        <w:rPr>
          <w:rtl/>
        </w:rPr>
        <w:t xml:space="preserve"> – </w:t>
      </w: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רבותי, עסקים שנהרסים, מלונות שנסגרים, ארנונה צריכים לשלם,</w:t>
      </w:r>
      <w:r w:rsidR="00374753">
        <w:rPr>
          <w:rtl/>
        </w:rPr>
        <w:t xml:space="preserve"> </w:t>
      </w:r>
      <w:r w:rsidRPr="00784950">
        <w:rPr>
          <w:rtl/>
        </w:rPr>
        <w:t>העירייה</w:t>
      </w:r>
      <w:r w:rsidR="00374753">
        <w:rPr>
          <w:rtl/>
        </w:rPr>
        <w:t xml:space="preserve"> </w:t>
      </w:r>
      <w:r w:rsidRPr="00784950">
        <w:rPr>
          <w:rtl/>
        </w:rPr>
        <w:t>דורשת,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ישלמו אז מישהו אחר יצטרך לשלם את הכסף הזה.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>תשובות, אין תשובות.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בישר שהוא מקים </w:t>
      </w:r>
      <w:r w:rsidR="00374753">
        <w:rPr>
          <w:rtl/>
        </w:rPr>
        <w:t>–</w:t>
      </w:r>
      <w:r w:rsidRPr="00784950">
        <w:rPr>
          <w:rtl/>
        </w:rPr>
        <w:t xml:space="preserve"> הוא רוצה להראות שהוא לא איש הביטחון אלא איש</w:t>
      </w:r>
      <w:r w:rsidR="00374753">
        <w:rPr>
          <w:rtl/>
        </w:rPr>
        <w:t xml:space="preserve"> </w:t>
      </w:r>
      <w:r w:rsidRPr="00784950">
        <w:rPr>
          <w:rtl/>
        </w:rPr>
        <w:t>הכלכלה;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הראשון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אמר,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אמר ביטחון, הוא אמר: אני מקים קבינט</w:t>
      </w:r>
      <w:r w:rsidR="00374753">
        <w:rPr>
          <w:rtl/>
        </w:rPr>
        <w:t xml:space="preserve"> </w:t>
      </w:r>
      <w:r w:rsidRPr="00784950">
        <w:rPr>
          <w:rtl/>
        </w:rPr>
        <w:t>כלכלי. איפה הקבינט הכלכלי, איפה התשובות לאנשים?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עסקים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מתמוטטים, אנשים יוצאים </w:t>
      </w:r>
      <w:r w:rsidR="00374753">
        <w:rPr>
          <w:rtl/>
        </w:rPr>
        <w:t>–</w:t>
      </w:r>
      <w:r w:rsidRPr="00784950">
        <w:rPr>
          <w:rtl/>
        </w:rPr>
        <w:t xml:space="preserve"> ראינו את התמונות הזוועתיות בטלוויזיה, איך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מסולקים,</w:t>
      </w:r>
      <w:r w:rsidR="00374753">
        <w:rPr>
          <w:rtl/>
        </w:rPr>
        <w:t xml:space="preserve"> </w:t>
      </w:r>
      <w:r w:rsidRPr="00784950">
        <w:rPr>
          <w:rtl/>
        </w:rPr>
        <w:t>לא יכולים לשלם משכנתאות כי הם מובטלים.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נחום</w:t>
      </w:r>
      <w:r w:rsidR="00374753">
        <w:rPr>
          <w:rtl/>
        </w:rPr>
        <w:t xml:space="preserve"> </w:t>
      </w:r>
      <w:r w:rsidRPr="00784950">
        <w:rPr>
          <w:rtl/>
        </w:rPr>
        <w:t>לנגנטל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דיבר על כך שהיום החינוך </w:t>
      </w:r>
      <w:r w:rsidR="00374753">
        <w:rPr>
          <w:rtl/>
        </w:rPr>
        <w:t>–</w:t>
      </w:r>
      <w:r w:rsidRPr="00784950">
        <w:rPr>
          <w:rtl/>
        </w:rPr>
        <w:t xml:space="preserve"> לצערי, גם הישיבות שלנו </w:t>
      </w:r>
      <w:r w:rsidR="00374753">
        <w:rPr>
          <w:rtl/>
        </w:rPr>
        <w:t>–</w:t>
      </w:r>
      <w:r w:rsidRPr="00784950">
        <w:rPr>
          <w:rtl/>
        </w:rPr>
        <w:t xml:space="preserve"> רק</w:t>
      </w:r>
      <w:r w:rsidR="00374753">
        <w:rPr>
          <w:rtl/>
        </w:rPr>
        <w:t xml:space="preserve"> </w:t>
      </w:r>
      <w:r w:rsidRPr="00784950">
        <w:rPr>
          <w:rtl/>
        </w:rPr>
        <w:t>לעשירים.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שאין לו 1,500</w:t>
      </w:r>
      <w:r w:rsidR="00503761">
        <w:rPr>
          <w:rFonts w:hint="cs"/>
          <w:rtl/>
        </w:rPr>
        <w:t>-</w:t>
      </w:r>
      <w:r w:rsidRPr="00784950">
        <w:rPr>
          <w:rtl/>
        </w:rPr>
        <w:t>1,400 שקל לא יכול לשלוח את הבן שלו לישיבה או למוסד</w:t>
      </w:r>
      <w:r w:rsidR="00374753">
        <w:rPr>
          <w:rtl/>
        </w:rPr>
        <w:t xml:space="preserve"> </w:t>
      </w:r>
      <w:r w:rsidRPr="00784950">
        <w:rPr>
          <w:rtl/>
        </w:rPr>
        <w:t>לימודי.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ולסיום,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אומר,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– </w:t>
      </w:r>
      <w:r w:rsidRPr="00784950">
        <w:rPr>
          <w:rtl/>
        </w:rPr>
        <w:t>תתעוררי.</w:t>
      </w:r>
      <w:r w:rsidR="00374753">
        <w:rPr>
          <w:rtl/>
        </w:rPr>
        <w:t xml:space="preserve"> </w:t>
      </w: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הממשלה שלנו מסורבלת,</w:t>
      </w:r>
      <w:r w:rsidR="00374753">
        <w:rPr>
          <w:rtl/>
        </w:rPr>
        <w:t xml:space="preserve"> </w:t>
      </w:r>
      <w:r w:rsidRPr="00784950">
        <w:rPr>
          <w:rtl/>
        </w:rPr>
        <w:t>בזבזנית,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מישהו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שיתעורר, מישהו שישמע את שוועתם של האזרחים, שיפתור את</w:t>
      </w:r>
      <w:r w:rsidR="00374753">
        <w:rPr>
          <w:rtl/>
        </w:rPr>
        <w:t xml:space="preserve"> </w:t>
      </w:r>
      <w:r w:rsidRPr="00784950">
        <w:rPr>
          <w:rtl/>
        </w:rPr>
        <w:t>הבעיות.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כך היחס של הממשלה לכנסת, על אחת כמה וכמה שהוא יהיה שלילי,</w:t>
      </w:r>
      <w:r w:rsidR="00374753">
        <w:rPr>
          <w:rtl/>
        </w:rPr>
        <w:t xml:space="preserve"> </w:t>
      </w:r>
      <w:r w:rsidRPr="00784950">
        <w:rPr>
          <w:rtl/>
        </w:rPr>
        <w:t>לצערנו, לאזרחים.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לך, חבר הכנסת ביבי.</w:t>
      </w:r>
      <w:r w:rsidR="00374753">
        <w:rPr>
          <w:rtl/>
        </w:rPr>
        <w:t xml:space="preserve"> </w:t>
      </w:r>
      <w:r w:rsidRPr="00784950">
        <w:rPr>
          <w:rtl/>
        </w:rPr>
        <w:t>אם כן, חברי הכנסת הבאים אינם נוכחים: אריה</w:t>
      </w:r>
      <w:r w:rsidR="00374753">
        <w:rPr>
          <w:rtl/>
        </w:rPr>
        <w:t xml:space="preserve"> </w:t>
      </w:r>
      <w:r w:rsidRPr="00784950">
        <w:rPr>
          <w:rtl/>
        </w:rPr>
        <w:t>גמליאל,</w:t>
      </w:r>
      <w:r w:rsidR="00374753">
        <w:rPr>
          <w:rtl/>
        </w:rPr>
        <w:t xml:space="preserve"> </w:t>
      </w:r>
      <w:r w:rsidRPr="00784950">
        <w:rPr>
          <w:rtl/>
        </w:rPr>
        <w:t>אמנון</w:t>
      </w:r>
      <w:r w:rsidR="00374753">
        <w:rPr>
          <w:rtl/>
        </w:rPr>
        <w:t xml:space="preserve"> </w:t>
      </w:r>
      <w:r w:rsidRPr="00784950">
        <w:rPr>
          <w:rtl/>
        </w:rPr>
        <w:t>כהן, דוד טל, יצחק סבן, יאיר פרץ, עופר חוגי, יצחק גאגולה, אברהם</w:t>
      </w:r>
      <w:r w:rsidR="00374753">
        <w:rPr>
          <w:rtl/>
        </w:rPr>
        <w:t xml:space="preserve"> </w:t>
      </w:r>
      <w:r w:rsidRPr="00784950">
        <w:rPr>
          <w:rtl/>
        </w:rPr>
        <w:t>הירשזון,</w:t>
      </w:r>
      <w:r w:rsidR="00374753">
        <w:rPr>
          <w:rtl/>
        </w:rPr>
        <w:t xml:space="preserve"> </w:t>
      </w: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פז,</w:t>
      </w:r>
      <w:r w:rsidR="00374753">
        <w:rPr>
          <w:rtl/>
        </w:rPr>
        <w:t xml:space="preserve"> </w:t>
      </w:r>
      <w:r w:rsidRPr="00784950">
        <w:rPr>
          <w:rtl/>
        </w:rPr>
        <w:t>יוסף</w:t>
      </w:r>
      <w:r w:rsidR="00374753">
        <w:rPr>
          <w:rtl/>
        </w:rPr>
        <w:t xml:space="preserve"> </w:t>
      </w:r>
      <w:r w:rsidRPr="00784950">
        <w:rPr>
          <w:rtl/>
        </w:rPr>
        <w:t>פריצקי,</w:t>
      </w:r>
      <w:r w:rsidR="00374753">
        <w:rPr>
          <w:rtl/>
        </w:rPr>
        <w:t xml:space="preserve"> </w:t>
      </w:r>
      <w:r w:rsidRPr="00784950">
        <w:rPr>
          <w:rtl/>
        </w:rPr>
        <w:t>יוסף</w:t>
      </w:r>
      <w:r w:rsidR="00374753">
        <w:rPr>
          <w:rtl/>
        </w:rPr>
        <w:t xml:space="preserve"> </w:t>
      </w:r>
      <w:r w:rsidRPr="00784950">
        <w:rPr>
          <w:rtl/>
        </w:rPr>
        <w:t>לפיד, אברהם פורז, יהודית נאות,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זנדברג,</w:t>
      </w:r>
      <w:r w:rsidR="00374753">
        <w:rPr>
          <w:rtl/>
        </w:rPr>
        <w:t xml:space="preserve"> </w:t>
      </w:r>
      <w:r w:rsidRPr="00784950">
        <w:rPr>
          <w:rtl/>
        </w:rPr>
        <w:t>ויקטור</w:t>
      </w:r>
      <w:r w:rsidR="00374753">
        <w:rPr>
          <w:rtl/>
        </w:rPr>
        <w:t xml:space="preserve"> </w:t>
      </w:r>
      <w:r w:rsidRPr="00784950">
        <w:rPr>
          <w:rtl/>
        </w:rPr>
        <w:t>בריילובסקי,</w:t>
      </w:r>
      <w:r w:rsidR="00374753">
        <w:rPr>
          <w:rtl/>
        </w:rPr>
        <w:t xml:space="preserve"> </w:t>
      </w:r>
      <w:r w:rsidRPr="00784950">
        <w:rPr>
          <w:rtl/>
        </w:rPr>
        <w:t>עמיר פרץ, חיים כץ, איתן כבל, יחיאל לסרי,</w:t>
      </w:r>
      <w:r w:rsidR="00374753">
        <w:rPr>
          <w:rtl/>
        </w:rPr>
        <w:t xml:space="preserve"> </w:t>
      </w:r>
      <w:r w:rsidRPr="00784950">
        <w:rPr>
          <w:rtl/>
        </w:rPr>
        <w:t>אלכסנדר</w:t>
      </w:r>
      <w:r w:rsidR="00374753">
        <w:rPr>
          <w:rtl/>
        </w:rPr>
        <w:t xml:space="preserve"> </w:t>
      </w:r>
      <w:r w:rsidRPr="00784950">
        <w:rPr>
          <w:rtl/>
        </w:rPr>
        <w:t>צינקר, רומן ברונפמן.</w:t>
      </w:r>
      <w:r w:rsidR="00374753">
        <w:rPr>
          <w:rtl/>
        </w:rPr>
        <w:t xml:space="preserve"> </w:t>
      </w:r>
      <w:r w:rsidRPr="00784950">
        <w:rPr>
          <w:rtl/>
        </w:rPr>
        <w:t>ועל כן, אנחנו שבים לסבב הבא מתחילת הרשימה: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חברי הכנסת משה גפני, מיכאל קליינר, מיכאל איתן.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אחריו, בבקשה?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רשימה ארוכה.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מופיע עכשיו?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ייגש</w:t>
      </w:r>
      <w:r w:rsidR="00374753">
        <w:rPr>
          <w:rtl/>
        </w:rPr>
        <w:t xml:space="preserve"> </w:t>
      </w:r>
      <w:r w:rsidRPr="00784950">
        <w:rPr>
          <w:rtl/>
        </w:rPr>
        <w:t>לכאן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אענה</w:t>
      </w:r>
      <w:r w:rsidR="00374753">
        <w:rPr>
          <w:rtl/>
        </w:rPr>
        <w:t xml:space="preserve"> </w:t>
      </w:r>
      <w:r w:rsidRPr="00784950">
        <w:rPr>
          <w:rtl/>
        </w:rPr>
        <w:t>לו.</w:t>
      </w:r>
      <w:r w:rsidR="00374753">
        <w:rPr>
          <w:rtl/>
        </w:rPr>
        <w:t xml:space="preserve"> </w:t>
      </w:r>
      <w:r w:rsidRPr="00784950">
        <w:rPr>
          <w:rtl/>
        </w:rPr>
        <w:t>כן, אדוני מופיע אבל בהמשך. תלוי במצב</w:t>
      </w:r>
      <w:r w:rsidR="00374753">
        <w:rPr>
          <w:rtl/>
        </w:rPr>
        <w:t xml:space="preserve"> </w:t>
      </w:r>
      <w:r w:rsidRPr="00784950">
        <w:rPr>
          <w:rtl/>
        </w:rPr>
        <w:t>הנוכחים.</w:t>
      </w:r>
      <w:r w:rsidR="00374753">
        <w:rPr>
          <w:rtl/>
        </w:rPr>
        <w:t xml:space="preserve"> </w:t>
      </w:r>
      <w:r w:rsidRPr="00784950">
        <w:rPr>
          <w:rtl/>
        </w:rPr>
        <w:t>בבקשה, אדוני חבר הכנסת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חלק מהאנשים תוהה על המספר הגדול של נעדרים בכנסת.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נוכח</w:t>
      </w:r>
      <w:r w:rsidR="00374753">
        <w:rPr>
          <w:rtl/>
        </w:rPr>
        <w:t xml:space="preserve"> </w:t>
      </w:r>
      <w:r w:rsidRPr="00784950">
        <w:rPr>
          <w:rtl/>
        </w:rPr>
        <w:t>בתהליך</w:t>
      </w:r>
      <w:r w:rsidR="00374753">
        <w:rPr>
          <w:rtl/>
        </w:rPr>
        <w:t xml:space="preserve"> </w:t>
      </w:r>
      <w:r w:rsidRPr="00784950">
        <w:rPr>
          <w:rtl/>
        </w:rPr>
        <w:t>אישור,</w:t>
      </w:r>
      <w:r w:rsidR="00374753">
        <w:rPr>
          <w:rtl/>
        </w:rPr>
        <w:t xml:space="preserve"> </w:t>
      </w:r>
      <w:r w:rsidRPr="00784950">
        <w:rPr>
          <w:rtl/>
        </w:rPr>
        <w:t>נדמה לי של שישה תקציבים עד עכשיו, כאשר אנשים</w:t>
      </w:r>
      <w:r w:rsidR="00374753">
        <w:rPr>
          <w:rtl/>
        </w:rPr>
        <w:t xml:space="preserve"> </w:t>
      </w:r>
      <w:r w:rsidRPr="00784950">
        <w:rPr>
          <w:rtl/>
        </w:rPr>
        <w:t>נלחמו על זכותם לדבר, כי היה בבית חלק גדול שהיה מעוניין בעיכוב אישור התקציב, אך</w:t>
      </w:r>
      <w:r w:rsidR="00374753">
        <w:rPr>
          <w:rtl/>
        </w:rPr>
        <w:t xml:space="preserve"> </w:t>
      </w:r>
      <w:r w:rsidRPr="00784950">
        <w:rPr>
          <w:rtl/>
        </w:rPr>
        <w:t>כשיש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קואליציה</w:t>
      </w:r>
      <w:r w:rsidR="00374753">
        <w:rPr>
          <w:rtl/>
        </w:rPr>
        <w:t xml:space="preserve"> </w:t>
      </w:r>
      <w:r w:rsidRPr="00784950">
        <w:rPr>
          <w:rtl/>
        </w:rPr>
        <w:t>של מעל 83 חברי כנסת וכאשר יש לך סקטורים גדולים מיוצגים אשר</w:t>
      </w:r>
      <w:r w:rsidR="00374753">
        <w:rPr>
          <w:rtl/>
        </w:rPr>
        <w:t xml:space="preserve"> </w:t>
      </w:r>
      <w:r w:rsidRPr="00784950">
        <w:rPr>
          <w:rtl/>
        </w:rPr>
        <w:t>באו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סיפוקם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מיני עסקות וסדרים, נשארו מעט חברי כנסת שמעוניינים לטרפד,</w:t>
      </w:r>
      <w:r w:rsidR="00374753">
        <w:rPr>
          <w:rtl/>
        </w:rPr>
        <w:t xml:space="preserve"> </w:t>
      </w:r>
      <w:r w:rsidRPr="00784950">
        <w:rPr>
          <w:rtl/>
        </w:rPr>
        <w:t>לעכב את תהליך קבלת התקציב. בדרך כלל בזמן אישור התקציב אנחנו נלחמים על תור לדבר</w:t>
      </w:r>
      <w:r w:rsidR="00374753">
        <w:rPr>
          <w:rtl/>
        </w:rPr>
        <w:t xml:space="preserve"> </w:t>
      </w:r>
      <w:r w:rsidRPr="00784950">
        <w:rPr>
          <w:rtl/>
        </w:rPr>
        <w:t>ונשארים עד השעות הקטנות של הלילה.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חושב שמה שקורה בכנסת זה מה שקוראים לו בכדורגל</w:t>
      </w:r>
      <w:r w:rsidR="00374753">
        <w:rPr>
          <w:rtl/>
        </w:rPr>
        <w:t xml:space="preserve"> </w:t>
      </w:r>
      <w:r w:rsidRPr="00784950">
        <w:rPr>
          <w:rtl/>
        </w:rPr>
        <w:t>משחק</w:t>
      </w:r>
      <w:r w:rsidR="00374753">
        <w:rPr>
          <w:rtl/>
        </w:rPr>
        <w:t xml:space="preserve"> </w:t>
      </w:r>
      <w:r w:rsidRPr="00784950">
        <w:rPr>
          <w:rtl/>
        </w:rPr>
        <w:t>מכור.</w:t>
      </w:r>
      <w:r w:rsidR="00374753">
        <w:rPr>
          <w:rtl/>
        </w:rPr>
        <w:t xml:space="preserve"> </w:t>
      </w:r>
      <w:r w:rsidRPr="00784950">
        <w:rPr>
          <w:rtl/>
        </w:rPr>
        <w:t>אנחנו מדברים כי אנחנו מנצלים את זכות הדיבור שלנו להגיד כמה דברים</w:t>
      </w:r>
      <w:r w:rsidR="00374753">
        <w:rPr>
          <w:rtl/>
        </w:rPr>
        <w:t xml:space="preserve"> </w:t>
      </w:r>
      <w:r w:rsidRPr="00784950">
        <w:rPr>
          <w:rtl/>
        </w:rPr>
        <w:t>במסגרת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הדברים שהיו חסרים הפעם בזמן אישור התקציב </w:t>
      </w:r>
      <w:r w:rsidR="00374753">
        <w:rPr>
          <w:rtl/>
        </w:rPr>
        <w:t>–</w:t>
      </w:r>
      <w:r w:rsidRPr="00784950">
        <w:rPr>
          <w:rtl/>
        </w:rPr>
        <w:t xml:space="preserve"> בתהליך</w:t>
      </w:r>
      <w:r w:rsidR="00374753">
        <w:rPr>
          <w:rtl/>
        </w:rPr>
        <w:t xml:space="preserve"> </w:t>
      </w:r>
      <w:r w:rsidRPr="00784950">
        <w:rPr>
          <w:rtl/>
        </w:rPr>
        <w:t>אישור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אם כבר מתייעצים עם סקטורים ועושים עסקות, יש ציבור שלם שהממשלה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הזאת בכלל לא ניסתה לדבר אתו, לא ניסתה לדבר אליו </w:t>
      </w:r>
      <w:r w:rsidR="00374753">
        <w:rPr>
          <w:rtl/>
        </w:rPr>
        <w:t>–</w:t>
      </w:r>
      <w:r w:rsidRPr="00784950">
        <w:rPr>
          <w:rtl/>
        </w:rPr>
        <w:t xml:space="preserve"> חברי חבר הכנסת כנעאן דיבר על</w:t>
      </w:r>
      <w:r w:rsidR="00374753">
        <w:rPr>
          <w:rtl/>
        </w:rPr>
        <w:t xml:space="preserve"> </w:t>
      </w:r>
      <w:r w:rsidRPr="00784950">
        <w:rPr>
          <w:rtl/>
        </w:rPr>
        <w:t>זה קודם, ואני רוצה לפתח את הנקודה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כאשר מדברים על פיתוח תרבות אזרחית, זה הזמן </w:t>
      </w:r>
      <w:r w:rsidR="00374753">
        <w:rPr>
          <w:rtl/>
        </w:rPr>
        <w:t>–</w:t>
      </w:r>
      <w:r w:rsidRPr="00784950">
        <w:rPr>
          <w:rtl/>
        </w:rPr>
        <w:t xml:space="preserve"> אישור התקציב, בדיוק כמו בזמן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הבחירות </w:t>
      </w:r>
      <w:r w:rsidR="00374753">
        <w:rPr>
          <w:rtl/>
        </w:rPr>
        <w:t>–</w:t>
      </w:r>
      <w:r w:rsidRPr="00784950">
        <w:rPr>
          <w:rtl/>
        </w:rPr>
        <w:t xml:space="preserve"> להתייעץ עם ציבורים שונים ונציגיהם בכנסת.</w:t>
      </w:r>
      <w:r w:rsidR="00374753">
        <w:rPr>
          <w:rtl/>
        </w:rPr>
        <w:t xml:space="preserve"> </w:t>
      </w:r>
      <w:r w:rsidRPr="00784950">
        <w:rPr>
          <w:rtl/>
        </w:rPr>
        <w:t>אני רוצה להגיד לך שהיו כבר</w:t>
      </w:r>
      <w:r w:rsidR="00374753">
        <w:rPr>
          <w:rtl/>
        </w:rPr>
        <w:t xml:space="preserve"> </w:t>
      </w:r>
      <w:r w:rsidRPr="00784950">
        <w:rPr>
          <w:rtl/>
        </w:rPr>
        <w:t>תקדימים</w:t>
      </w:r>
      <w:r w:rsidR="00374753">
        <w:rPr>
          <w:rtl/>
        </w:rPr>
        <w:t xml:space="preserve"> </w:t>
      </w:r>
      <w:r w:rsidRPr="00784950">
        <w:rPr>
          <w:rtl/>
        </w:rPr>
        <w:t>שהאוכלוסייה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לא היתה שותפה לקואליציות, אבל בכל זאת בזמן אישור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התייעצו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נציגיה</w:t>
      </w:r>
      <w:r w:rsidR="00374753">
        <w:rPr>
          <w:rtl/>
        </w:rPr>
        <w:t xml:space="preserve"> </w:t>
      </w:r>
      <w:r w:rsidRPr="00784950">
        <w:rPr>
          <w:rtl/>
        </w:rPr>
        <w:t>בכנסת,</w:t>
      </w:r>
      <w:r w:rsidR="00374753">
        <w:rPr>
          <w:rtl/>
        </w:rPr>
        <w:t xml:space="preserve"> </w:t>
      </w:r>
      <w:r w:rsidRPr="00784950">
        <w:rPr>
          <w:rtl/>
        </w:rPr>
        <w:t>ולו</w:t>
      </w:r>
      <w:r w:rsidR="00374753">
        <w:rPr>
          <w:rtl/>
        </w:rPr>
        <w:t xml:space="preserve"> </w:t>
      </w:r>
      <w:r w:rsidRPr="00784950">
        <w:rPr>
          <w:rtl/>
        </w:rPr>
        <w:t>מבחינת התרבות האזרחית, ולו מס שפתיים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מהציבור שהתקציב הזה משקף את בעיותיו או בא לפתור את בעיותיו, במקרה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בא להרחיב ולהעמיק את בעיותיו.</w:t>
      </w:r>
      <w:r w:rsidR="00374753">
        <w:rPr>
          <w:rtl/>
        </w:rPr>
        <w:t xml:space="preserve"> </w:t>
      </w:r>
      <w:r w:rsidRPr="00784950">
        <w:rPr>
          <w:rtl/>
        </w:rPr>
        <w:t>על כל פנים, ביקשו ישיבות והיו ישיבות שבהן</w:t>
      </w:r>
      <w:r w:rsidR="00374753">
        <w:rPr>
          <w:rtl/>
        </w:rPr>
        <w:t xml:space="preserve"> </w:t>
      </w:r>
      <w:r w:rsidRPr="00784950">
        <w:rPr>
          <w:rtl/>
        </w:rPr>
        <w:t>דנו עם נציגי האוכלוסייה הערבית.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כן קרה בשנה הזאת, ולדעתי זה משתלב עם ניסיונה של הממשלה </w:t>
      </w:r>
      <w:r w:rsidR="00374753">
        <w:rPr>
          <w:rtl/>
        </w:rPr>
        <w:t>–</w:t>
      </w:r>
      <w:r w:rsidRPr="00784950">
        <w:rPr>
          <w:rtl/>
        </w:rPr>
        <w:t xml:space="preserve"> גם הפוליטי </w:t>
      </w:r>
      <w:r w:rsidR="00374753">
        <w:rPr>
          <w:rtl/>
        </w:rPr>
        <w:t xml:space="preserve">–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רגרסיה</w:t>
      </w:r>
      <w:r w:rsidR="00374753">
        <w:rPr>
          <w:rtl/>
        </w:rPr>
        <w:t xml:space="preserve"> </w:t>
      </w:r>
      <w:r w:rsidRPr="00784950">
        <w:rPr>
          <w:rtl/>
        </w:rPr>
        <w:t>בתרבות</w:t>
      </w:r>
      <w:r w:rsidR="00374753">
        <w:rPr>
          <w:rtl/>
        </w:rPr>
        <w:t xml:space="preserve"> </w:t>
      </w:r>
      <w:r w:rsidRPr="00784950">
        <w:rPr>
          <w:rtl/>
        </w:rPr>
        <w:t>האזרחית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הזאת ובהישגי האוכלוסייה הערבית והכוחות</w:t>
      </w:r>
      <w:r w:rsidR="00374753">
        <w:rPr>
          <w:rtl/>
        </w:rPr>
        <w:t xml:space="preserve"> </w:t>
      </w:r>
      <w:r w:rsidRPr="00784950">
        <w:rPr>
          <w:rtl/>
        </w:rPr>
        <w:t>הדמוקרטיים בחברה הישראלית.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מסוכן.</w:t>
      </w:r>
      <w:r w:rsidR="00374753">
        <w:rPr>
          <w:rtl/>
        </w:rPr>
        <w:t xml:space="preserve"> </w:t>
      </w:r>
      <w:r w:rsidRPr="00784950">
        <w:rPr>
          <w:rtl/>
        </w:rPr>
        <w:t>זה מסוכן כי זה מלווה גם בהסתה</w:t>
      </w:r>
      <w:r w:rsidR="00374753">
        <w:rPr>
          <w:rtl/>
        </w:rPr>
        <w:t xml:space="preserve"> </w:t>
      </w:r>
      <w:r w:rsidRPr="00784950">
        <w:rPr>
          <w:rtl/>
        </w:rPr>
        <w:t>פוליטית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קטגוריה</w:t>
      </w:r>
      <w:r w:rsidR="00374753">
        <w:rPr>
          <w:rtl/>
        </w:rPr>
        <w:t xml:space="preserve"> </w:t>
      </w:r>
      <w:r w:rsidRPr="00784950">
        <w:rPr>
          <w:rtl/>
        </w:rPr>
        <w:t>שיצרו בכנסת הזאת שנקראת חברי הכנסת הערבים, כאשר יש תהליך</w:t>
      </w:r>
      <w:r w:rsidR="00374753">
        <w:rPr>
          <w:rtl/>
        </w:rPr>
        <w:t xml:space="preserve"> </w:t>
      </w:r>
      <w:r w:rsidRPr="00784950">
        <w:rPr>
          <w:rtl/>
        </w:rPr>
        <w:t>דה</w:t>
      </w:r>
      <w:r w:rsidR="00374753">
        <w:rPr>
          <w:rtl/>
        </w:rPr>
        <w:t>-</w:t>
      </w:r>
      <w:r w:rsidRPr="00784950">
        <w:rPr>
          <w:rtl/>
        </w:rPr>
        <w:t>לגיטימציה,</w:t>
      </w:r>
      <w:r w:rsidR="00374753">
        <w:rPr>
          <w:rtl/>
        </w:rPr>
        <w:t xml:space="preserve"> </w:t>
      </w:r>
      <w:r w:rsidRPr="00784950">
        <w:rPr>
          <w:rtl/>
        </w:rPr>
        <w:t>ניסיון</w:t>
      </w:r>
      <w:r w:rsidR="00374753">
        <w:rPr>
          <w:rtl/>
        </w:rPr>
        <w:t xml:space="preserve"> </w:t>
      </w:r>
      <w:r w:rsidRPr="00784950">
        <w:rPr>
          <w:rtl/>
        </w:rPr>
        <w:t>לשתפם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מיני דברים בכך </w:t>
      </w:r>
      <w:r w:rsidR="00374753">
        <w:rPr>
          <w:rtl/>
        </w:rPr>
        <w:t>–</w:t>
      </w:r>
      <w:r w:rsidRPr="00784950">
        <w:rPr>
          <w:rtl/>
        </w:rPr>
        <w:t xml:space="preserve"> כמו בהרבה דברים אחרים בזמן</w:t>
      </w:r>
      <w:r w:rsidR="00374753">
        <w:rPr>
          <w:rtl/>
        </w:rPr>
        <w:t xml:space="preserve"> </w:t>
      </w:r>
      <w:r w:rsidRPr="00784950">
        <w:rPr>
          <w:rtl/>
        </w:rPr>
        <w:t>ניסוח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– </w:t>
      </w:r>
      <w:r w:rsidRPr="00784950">
        <w:rPr>
          <w:rtl/>
        </w:rPr>
        <w:t>מין</w:t>
      </w:r>
      <w:r w:rsidR="00374753">
        <w:rPr>
          <w:rtl/>
        </w:rPr>
        <w:t xml:space="preserve"> </w:t>
      </w:r>
      <w:r w:rsidRPr="00784950">
        <w:rPr>
          <w:rtl/>
        </w:rPr>
        <w:t>דיבור</w:t>
      </w:r>
      <w:r w:rsidR="00374753">
        <w:rPr>
          <w:rtl/>
        </w:rPr>
        <w:t xml:space="preserve"> </w:t>
      </w:r>
      <w:r w:rsidRPr="00784950">
        <w:rPr>
          <w:rtl/>
        </w:rPr>
        <w:t>אל מין פופוליזם שקיים.</w:t>
      </w:r>
      <w:r w:rsidR="00374753">
        <w:rPr>
          <w:rtl/>
        </w:rPr>
        <w:t xml:space="preserve"> </w:t>
      </w:r>
      <w:r w:rsidRPr="00784950">
        <w:rPr>
          <w:rtl/>
        </w:rPr>
        <w:t>אתה מסתכל בסקרי דעת הקהל</w:t>
      </w:r>
      <w:r w:rsidR="00374753">
        <w:rPr>
          <w:rtl/>
        </w:rPr>
        <w:t xml:space="preserve"> </w:t>
      </w:r>
      <w:r w:rsidRPr="00784950">
        <w:rPr>
          <w:rtl/>
        </w:rPr>
        <w:t>האחרונים,</w:t>
      </w:r>
      <w:r w:rsidR="00374753">
        <w:rPr>
          <w:rtl/>
        </w:rPr>
        <w:t xml:space="preserve"> </w:t>
      </w:r>
      <w:r w:rsidRPr="00784950">
        <w:rPr>
          <w:rtl/>
        </w:rPr>
        <w:t>שלדעתי הם מאוד מסוכנים ולא דנו בהם כאן מספיק: יש אזרחים שאומרים, יש</w:t>
      </w:r>
      <w:r w:rsidR="00374753">
        <w:rPr>
          <w:rtl/>
        </w:rPr>
        <w:t xml:space="preserve"> </w:t>
      </w:r>
      <w:r w:rsidRPr="00784950">
        <w:rPr>
          <w:rtl/>
        </w:rPr>
        <w:t>כמעט רוב שאומר שלא צריך לתת שוויון לאוכלוסייה הערבית.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אם יש לה השקפה של אליטה ימנית, צריכה לעשות הפוך, ללכת בכיוון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שיתוף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כאופוזיציה, בתהליך קבלת ההחלטות, ולהתייעץ</w:t>
      </w:r>
      <w:r w:rsidR="00374753">
        <w:rPr>
          <w:rtl/>
        </w:rPr>
        <w:t xml:space="preserve"> </w:t>
      </w:r>
      <w:r w:rsidRPr="00784950">
        <w:rPr>
          <w:rtl/>
        </w:rPr>
        <w:t>בעניין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קרה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בזמן</w:t>
      </w:r>
      <w:r w:rsidR="00374753">
        <w:rPr>
          <w:rtl/>
        </w:rPr>
        <w:t xml:space="preserve"> </w:t>
      </w:r>
      <w:r w:rsidRPr="00784950">
        <w:rPr>
          <w:rtl/>
        </w:rPr>
        <w:t>הדיבור על התקציב.</w:t>
      </w:r>
      <w:r w:rsidR="00374753">
        <w:rPr>
          <w:rtl/>
        </w:rPr>
        <w:t xml:space="preserve"> </w:t>
      </w:r>
      <w:r w:rsidRPr="00784950">
        <w:rPr>
          <w:rtl/>
        </w:rPr>
        <w:t>אחר כך באים לאוכלוסייה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ואומרים:</w:t>
      </w:r>
      <w:r w:rsidR="00374753">
        <w:rPr>
          <w:rtl/>
        </w:rPr>
        <w:t xml:space="preserve"> </w:t>
      </w:r>
      <w:r w:rsidRPr="00784950">
        <w:rPr>
          <w:rtl/>
        </w:rPr>
        <w:t>חברי הכנסת מתעניינים בפוליטיקה, הם לא מתעניינים בבעיות האזרח</w:t>
      </w:r>
      <w:r w:rsidR="00374753">
        <w:rPr>
          <w:rtl/>
        </w:rPr>
        <w:t xml:space="preserve"> </w:t>
      </w:r>
      <w:r w:rsidRPr="00784950">
        <w:rPr>
          <w:rtl/>
        </w:rPr>
        <w:t>הערבי ולא מתעניינים בבעיות האזרח בכלל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ידנו</w:t>
      </w:r>
      <w:r w:rsidR="00374753">
        <w:rPr>
          <w:rtl/>
        </w:rPr>
        <w:t xml:space="preserve"> </w:t>
      </w:r>
      <w:r w:rsidRPr="00784950">
        <w:rPr>
          <w:rtl/>
        </w:rPr>
        <w:t>מושטת</w:t>
      </w:r>
      <w:r w:rsidR="00374753">
        <w:rPr>
          <w:rtl/>
        </w:rPr>
        <w:t xml:space="preserve"> </w:t>
      </w:r>
      <w:r w:rsidRPr="00784950">
        <w:rPr>
          <w:rtl/>
        </w:rPr>
        <w:t>לא רק להתייעצויות בנושא האוכלוסייה הערבית, אלא בכלל,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דואגים</w:t>
      </w:r>
      <w:r w:rsidR="00374753">
        <w:rPr>
          <w:rtl/>
        </w:rPr>
        <w:t xml:space="preserve"> </w:t>
      </w:r>
      <w:r w:rsidRPr="00784950">
        <w:rPr>
          <w:rtl/>
        </w:rPr>
        <w:t>לציבורים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אחרים במדינה הזאת </w:t>
      </w:r>
      <w:r w:rsidR="00374753">
        <w:rPr>
          <w:rtl/>
        </w:rPr>
        <w:t>–</w:t>
      </w:r>
      <w:r w:rsidRPr="00784950">
        <w:rPr>
          <w:rtl/>
        </w:rPr>
        <w:t xml:space="preserve"> ציבור הנכים, ציבור הפועלים, ציבור</w:t>
      </w:r>
      <w:r w:rsidR="00374753">
        <w:rPr>
          <w:rtl/>
        </w:rPr>
        <w:t xml:space="preserve"> </w:t>
      </w:r>
      <w:r w:rsidRPr="00784950">
        <w:rPr>
          <w:rtl/>
        </w:rPr>
        <w:t>הערבים, עיירות הפיתוח וכן הלאה.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לאן הוא נעלם?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דוד לוי. חבר הכנסת מקסים לוי.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בתור,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סליחה. חבר הכנסת מוחמד כנעאן,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תאופיק חטיב.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אני אדבר בזמן שמוקצב לי על נושא החינוך.</w:t>
      </w:r>
      <w:r w:rsidR="00374753">
        <w:rPr>
          <w:rtl/>
        </w:rPr>
        <w:t xml:space="preserve"> </w:t>
      </w:r>
      <w:r w:rsidRPr="00784950">
        <w:rPr>
          <w:rtl/>
        </w:rPr>
        <w:t>חלקו של החינוך הערבי עדיין נמוך בהרבה ולא מגיע לחלקו במערכת החינוך ולא משקף את</w:t>
      </w:r>
      <w:r w:rsidR="00374753">
        <w:rPr>
          <w:rtl/>
        </w:rPr>
        <w:t xml:space="preserve"> </w:t>
      </w:r>
      <w:r w:rsidRPr="00784950">
        <w:rPr>
          <w:rtl/>
        </w:rPr>
        <w:t>הפערים המצטברים בינו לבין החינוך היהודי, וגם לא את צרכיו המיוחדים, גם בנושא של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הרגיל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החינוך המיוחד, שמצבו קשה מאוד בהשוואה לצרכים של</w:t>
      </w:r>
      <w:r w:rsidR="00374753">
        <w:rPr>
          <w:rtl/>
        </w:rPr>
        <w:t xml:space="preserve"> </w:t>
      </w:r>
      <w:r w:rsidRPr="00784950">
        <w:rPr>
          <w:rtl/>
        </w:rPr>
        <w:t>מערכת החינוך הערבית בכלל ובנגב בפרט.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חסרים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40 מיליון</w:t>
      </w:r>
      <w:r w:rsidR="00374753">
        <w:rPr>
          <w:rtl/>
        </w:rPr>
        <w:t xml:space="preserve"> </w:t>
      </w:r>
      <w:r w:rsidRPr="00784950">
        <w:rPr>
          <w:rtl/>
        </w:rPr>
        <w:t>שקלים כדי להגיע לידי יישום מלא של תוכנית החומש,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הוחלט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>חומש</w:t>
      </w:r>
      <w:r w:rsidR="00374753">
        <w:rPr>
          <w:rtl/>
        </w:rPr>
        <w:t xml:space="preserve"> </w:t>
      </w:r>
      <w:r w:rsidRPr="00784950">
        <w:rPr>
          <w:rtl/>
        </w:rPr>
        <w:t>והוחלט על ועדה מצומצמת שתעקוב אחרי יישום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>החומש,</w:t>
      </w:r>
      <w:r w:rsidR="00374753">
        <w:rPr>
          <w:rtl/>
        </w:rPr>
        <w:t xml:space="preserve"> </w:t>
      </w:r>
      <w:r w:rsidRPr="00784950">
        <w:rPr>
          <w:rtl/>
        </w:rPr>
        <w:t>והיתה</w:t>
      </w:r>
      <w:r w:rsidR="00374753">
        <w:rPr>
          <w:rtl/>
        </w:rPr>
        <w:t xml:space="preserve"> </w:t>
      </w:r>
      <w:r w:rsidRPr="00784950">
        <w:rPr>
          <w:rtl/>
        </w:rPr>
        <w:t>החלטה</w:t>
      </w:r>
      <w:r w:rsidR="00374753">
        <w:rPr>
          <w:rtl/>
        </w:rPr>
        <w:t xml:space="preserve"> </w:t>
      </w:r>
      <w:r w:rsidRPr="00784950">
        <w:rPr>
          <w:rtl/>
        </w:rPr>
        <w:t>להגדיל את תוכנית החומש, אך לצערי הרב עד היום הזה</w:t>
      </w:r>
      <w:r w:rsidR="00374753">
        <w:rPr>
          <w:rtl/>
        </w:rPr>
        <w:t xml:space="preserve"> </w:t>
      </w:r>
      <w:r w:rsidRPr="00784950">
        <w:rPr>
          <w:rtl/>
        </w:rPr>
        <w:t>אנחנו רק שומעים על הבטחות בלי לקיימן.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קובעי</w:t>
      </w:r>
      <w:r w:rsidR="00374753">
        <w:rPr>
          <w:rtl/>
        </w:rPr>
        <w:t xml:space="preserve"> </w:t>
      </w:r>
      <w:r w:rsidRPr="00784950">
        <w:rPr>
          <w:rtl/>
        </w:rPr>
        <w:t>תוכנית</w:t>
      </w:r>
      <w:r w:rsidR="00374753">
        <w:rPr>
          <w:rtl/>
        </w:rPr>
        <w:t xml:space="preserve"> </w:t>
      </w:r>
      <w:r w:rsidRPr="00784950">
        <w:rPr>
          <w:rtl/>
        </w:rPr>
        <w:t>החומש</w:t>
      </w:r>
      <w:r w:rsidR="00374753">
        <w:rPr>
          <w:rtl/>
        </w:rPr>
        <w:t xml:space="preserve"> </w:t>
      </w:r>
      <w:r w:rsidRPr="00784950">
        <w:rPr>
          <w:rtl/>
        </w:rPr>
        <w:t>ציינו, כי חסרים לחינוך הערבי כ</w:t>
      </w:r>
      <w:r w:rsidR="00374753">
        <w:rPr>
          <w:rtl/>
        </w:rPr>
        <w:t>-</w:t>
      </w:r>
      <w:r w:rsidRPr="00784950">
        <w:rPr>
          <w:rtl/>
        </w:rPr>
        <w:t>1,500 חדרים, לא כולל</w:t>
      </w:r>
      <w:r w:rsidR="00374753">
        <w:rPr>
          <w:rtl/>
        </w:rPr>
        <w:t xml:space="preserve"> </w:t>
      </w:r>
      <w:r w:rsidRPr="00784950">
        <w:rPr>
          <w:rtl/>
        </w:rPr>
        <w:t>חדרים</w:t>
      </w:r>
      <w:r w:rsidR="00374753">
        <w:rPr>
          <w:rtl/>
        </w:rPr>
        <w:t xml:space="preserve"> </w:t>
      </w:r>
      <w:r w:rsidRPr="00784950">
        <w:rPr>
          <w:rtl/>
        </w:rPr>
        <w:t>ליישום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חינוך מיוחד וגם לא ליישום חוק גני טרום</w:t>
      </w:r>
      <w:r w:rsidR="00374753">
        <w:rPr>
          <w:rtl/>
        </w:rPr>
        <w:t>-</w:t>
      </w:r>
      <w:r w:rsidRPr="00784950">
        <w:rPr>
          <w:rtl/>
        </w:rPr>
        <w:t>חובה. דהיינו, 1,500</w:t>
      </w:r>
      <w:r w:rsidR="00374753">
        <w:rPr>
          <w:rtl/>
        </w:rPr>
        <w:t xml:space="preserve"> </w:t>
      </w:r>
      <w:r w:rsidRPr="00784950">
        <w:rPr>
          <w:rtl/>
        </w:rPr>
        <w:t>חסרים</w:t>
      </w:r>
      <w:r w:rsidR="00374753">
        <w:rPr>
          <w:rtl/>
        </w:rPr>
        <w:t xml:space="preserve"> </w:t>
      </w:r>
      <w:r w:rsidRPr="00784950">
        <w:rPr>
          <w:rtl/>
        </w:rPr>
        <w:t>לחינוך הרגיל, בלי החינוך המיוחד ובלי טרום</w:t>
      </w:r>
      <w:r w:rsidR="00374753">
        <w:rPr>
          <w:rtl/>
        </w:rPr>
        <w:t>-</w:t>
      </w:r>
      <w:r w:rsidRPr="00784950">
        <w:rPr>
          <w:rtl/>
        </w:rPr>
        <w:t>חובה, שזה כשלעצמו מחייב בניית</w:t>
      </w:r>
      <w:r w:rsidR="00374753">
        <w:rPr>
          <w:rtl/>
        </w:rPr>
        <w:t xml:space="preserve"> </w:t>
      </w:r>
      <w:r w:rsidRPr="00784950">
        <w:rPr>
          <w:rtl/>
        </w:rPr>
        <w:t>למעלה מ</w:t>
      </w:r>
      <w:r w:rsidR="00374753">
        <w:rPr>
          <w:rtl/>
        </w:rPr>
        <w:t>-</w:t>
      </w:r>
      <w:r w:rsidRPr="00784950">
        <w:rPr>
          <w:rtl/>
        </w:rPr>
        <w:t xml:space="preserve">500 חדרים </w:t>
      </w:r>
      <w:r w:rsidR="00374753">
        <w:rPr>
          <w:rtl/>
        </w:rPr>
        <w:t>–</w:t>
      </w:r>
      <w:r w:rsidRPr="00784950">
        <w:rPr>
          <w:rtl/>
        </w:rPr>
        <w:t xml:space="preserve"> לטרום</w:t>
      </w:r>
      <w:r w:rsidR="00374753">
        <w:rPr>
          <w:rtl/>
        </w:rPr>
        <w:t>-</w:t>
      </w:r>
      <w:r w:rsidRPr="00784950">
        <w:rPr>
          <w:rtl/>
        </w:rPr>
        <w:t xml:space="preserve">חובה ולחינוך מיוחד כל שנה </w:t>
      </w:r>
      <w:r w:rsidR="00374753">
        <w:rPr>
          <w:rtl/>
        </w:rPr>
        <w:t>–</w:t>
      </w:r>
      <w:r w:rsidRPr="00784950">
        <w:rPr>
          <w:rtl/>
        </w:rPr>
        <w:t xml:space="preserve"> נוסף על 1,500.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בהצעת התקציב לשנת 2002 מסומנים, אדוני היושב</w:t>
      </w:r>
      <w:r w:rsidR="00374753">
        <w:rPr>
          <w:rtl/>
        </w:rPr>
        <w:t>-</w:t>
      </w:r>
      <w:r w:rsidRPr="00784950">
        <w:rPr>
          <w:rtl/>
        </w:rPr>
        <w:t>ראש, 175 מיליון</w:t>
      </w:r>
      <w:r w:rsidR="00374753">
        <w:rPr>
          <w:rtl/>
        </w:rPr>
        <w:t xml:space="preserve"> </w:t>
      </w:r>
      <w:r w:rsidRPr="00784950">
        <w:rPr>
          <w:rtl/>
        </w:rPr>
        <w:t>שקלים לבנייה</w:t>
      </w:r>
      <w:r w:rsidR="00374753">
        <w:rPr>
          <w:rtl/>
        </w:rPr>
        <w:t xml:space="preserve"> </w:t>
      </w:r>
      <w:r w:rsidRPr="00784950">
        <w:rPr>
          <w:rtl/>
        </w:rPr>
        <w:t>חדשה</w:t>
      </w:r>
      <w:r w:rsidR="00374753">
        <w:rPr>
          <w:rtl/>
        </w:rPr>
        <w:t xml:space="preserve"> </w:t>
      </w:r>
      <w:r w:rsidRPr="00784950">
        <w:rPr>
          <w:rtl/>
        </w:rPr>
        <w:t>במגזר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לפי תקציב זה ניתן לבנות רק כ</w:t>
      </w:r>
      <w:r w:rsidR="00374753">
        <w:rPr>
          <w:rtl/>
        </w:rPr>
        <w:t>-</w:t>
      </w:r>
      <w:r w:rsidRPr="00784950">
        <w:rPr>
          <w:rtl/>
        </w:rPr>
        <w:t>345 חדרים. היתה הבטחה של שרת</w:t>
      </w:r>
      <w:r w:rsidR="00374753">
        <w:rPr>
          <w:rtl/>
        </w:rPr>
        <w:t xml:space="preserve"> </w:t>
      </w:r>
      <w:r w:rsidRPr="00784950">
        <w:rPr>
          <w:rtl/>
        </w:rPr>
        <w:t>החינוך הנוכחית, שציינה בוועדת החינוך של הכנסת וגם בכלי התקשורת כאילו תבנה בשנת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1,245</w:t>
      </w:r>
      <w:r w:rsidR="00374753">
        <w:rPr>
          <w:rtl/>
        </w:rPr>
        <w:t xml:space="preserve"> </w:t>
      </w:r>
      <w:r w:rsidRPr="00784950">
        <w:rPr>
          <w:rtl/>
        </w:rPr>
        <w:t>חדרי</w:t>
      </w:r>
      <w:r w:rsidR="00374753">
        <w:rPr>
          <w:rtl/>
        </w:rPr>
        <w:t xml:space="preserve"> </w:t>
      </w:r>
      <w:r w:rsidRPr="00784950">
        <w:rPr>
          <w:rtl/>
        </w:rPr>
        <w:t>לימוד.</w:t>
      </w:r>
      <w:r w:rsidR="00374753">
        <w:rPr>
          <w:rtl/>
        </w:rPr>
        <w:t xml:space="preserve"> </w:t>
      </w:r>
      <w:r w:rsidRPr="00784950">
        <w:rPr>
          <w:rtl/>
        </w:rPr>
        <w:t>בין ההבטחות שניתנות בכלי התקשורת כמס שפתיים לבין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המציאות, או לבין התקציב האמיתי, שמסומן בספר התקציבים </w:t>
      </w:r>
      <w:r w:rsidR="00374753">
        <w:rPr>
          <w:rtl/>
        </w:rPr>
        <w:t>–</w:t>
      </w:r>
      <w:r w:rsidRPr="00784950">
        <w:rPr>
          <w:rtl/>
        </w:rPr>
        <w:t xml:space="preserve"> יש 175 מיליון</w:t>
      </w:r>
      <w:r w:rsidR="00374753">
        <w:rPr>
          <w:rtl/>
        </w:rPr>
        <w:t xml:space="preserve"> </w:t>
      </w:r>
      <w:r w:rsidRPr="00784950">
        <w:rPr>
          <w:rtl/>
        </w:rPr>
        <w:t>ש"ח, לפי</w:t>
      </w:r>
      <w:r w:rsidR="00374753">
        <w:rPr>
          <w:rtl/>
        </w:rPr>
        <w:t xml:space="preserve"> </w:t>
      </w:r>
      <w:r w:rsidRPr="00784950">
        <w:rPr>
          <w:rtl/>
        </w:rPr>
        <w:t>חישוב</w:t>
      </w:r>
      <w:r w:rsidR="00374753">
        <w:rPr>
          <w:rtl/>
        </w:rPr>
        <w:t xml:space="preserve"> </w:t>
      </w:r>
      <w:r w:rsidRPr="00784950">
        <w:rPr>
          <w:rtl/>
        </w:rPr>
        <w:t>משרד החינוך.</w:t>
      </w:r>
      <w:r w:rsidR="00374753">
        <w:rPr>
          <w:rtl/>
        </w:rPr>
        <w:t xml:space="preserve"> </w:t>
      </w:r>
      <w:r w:rsidRPr="00784950">
        <w:rPr>
          <w:rtl/>
        </w:rPr>
        <w:t>אפשר לבנות 345 חדרים, דהיינו, חזרנו לא רק לתקופתו של ברק,</w:t>
      </w:r>
      <w:r w:rsidR="00374753">
        <w:rPr>
          <w:rtl/>
        </w:rPr>
        <w:t xml:space="preserve"> </w:t>
      </w:r>
      <w:r w:rsidRPr="00784950">
        <w:rPr>
          <w:rtl/>
        </w:rPr>
        <w:t>התקופה</w:t>
      </w:r>
      <w:r w:rsidR="00374753">
        <w:rPr>
          <w:rtl/>
        </w:rPr>
        <w:t xml:space="preserve"> </w:t>
      </w:r>
      <w:r w:rsidRPr="00784950">
        <w:rPr>
          <w:rtl/>
        </w:rPr>
        <w:t>הגרועה</w:t>
      </w:r>
      <w:r w:rsidR="00374753">
        <w:rPr>
          <w:rtl/>
        </w:rPr>
        <w:t xml:space="preserve"> </w:t>
      </w:r>
      <w:r w:rsidRPr="00784950">
        <w:rPr>
          <w:rtl/>
        </w:rPr>
        <w:t>ביותר בתולדות המדינה, אלא גם לפני תקופתו של יצחק רבין.</w:t>
      </w:r>
      <w:r w:rsidR="00374753">
        <w:rPr>
          <w:rtl/>
        </w:rPr>
        <w:t xml:space="preserve"> </w:t>
      </w:r>
      <w:r w:rsidRPr="00784950">
        <w:rPr>
          <w:rtl/>
        </w:rPr>
        <w:t>זה דבר</w:t>
      </w:r>
      <w:r w:rsidR="00374753">
        <w:rPr>
          <w:rtl/>
        </w:rPr>
        <w:t xml:space="preserve"> </w:t>
      </w:r>
      <w:r w:rsidRPr="00784950">
        <w:rPr>
          <w:rtl/>
        </w:rPr>
        <w:t>חמור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מסמל הידרדרות ביישום החלטות הממשלה, מסמל את השקר הגדול, ששרי</w:t>
      </w:r>
      <w:r w:rsidR="00374753">
        <w:rPr>
          <w:rtl/>
        </w:rPr>
        <w:t xml:space="preserve"> </w:t>
      </w:r>
      <w:r w:rsidRPr="00784950">
        <w:rPr>
          <w:rtl/>
        </w:rPr>
        <w:t>ממשלה או הממשלה פשוט משקרים ליותר מ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מאוכלוסיית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מערכת</w:t>
      </w:r>
      <w:r w:rsidR="00374753">
        <w:rPr>
          <w:rtl/>
        </w:rPr>
        <w:t xml:space="preserve"> </w:t>
      </w:r>
      <w:r w:rsidRPr="00784950">
        <w:rPr>
          <w:rtl/>
        </w:rPr>
        <w:t>החינוך במגזר הערבי לא רק תידרדר אלא תקרוס אם לא</w:t>
      </w:r>
      <w:r w:rsidR="00374753">
        <w:rPr>
          <w:rtl/>
        </w:rPr>
        <w:t xml:space="preserve"> </w:t>
      </w:r>
      <w:r w:rsidRPr="00784950">
        <w:rPr>
          <w:rtl/>
        </w:rPr>
        <w:t>יהיה יישום של הבטחות והחלטות קודמות של הממשלה ושל ממשלות קודמות בנושא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אדוני.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מיכאל נודלמן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עסאם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מח'ול,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חברת הכנסת תמר גוז'נסקי,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ואחריה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אחמד טיבי.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אני רוצה לחזור ולהדגיש, שהצעת התקציב שאנחנו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עליה,</w:t>
      </w:r>
      <w:r w:rsidR="00374753">
        <w:rPr>
          <w:rtl/>
        </w:rPr>
        <w:t xml:space="preserve"> </w:t>
      </w:r>
      <w:r w:rsidRPr="00784950">
        <w:rPr>
          <w:rtl/>
        </w:rPr>
        <w:t>דגל</w:t>
      </w:r>
      <w:r w:rsidR="00374753">
        <w:rPr>
          <w:rtl/>
        </w:rPr>
        <w:t xml:space="preserve"> </w:t>
      </w:r>
      <w:r w:rsidRPr="00784950">
        <w:rPr>
          <w:rtl/>
        </w:rPr>
        <w:t>שחור</w:t>
      </w:r>
      <w:r w:rsidR="00374753">
        <w:rPr>
          <w:rtl/>
        </w:rPr>
        <w:t xml:space="preserve"> </w:t>
      </w:r>
      <w:r w:rsidRPr="00784950">
        <w:rPr>
          <w:rtl/>
        </w:rPr>
        <w:t>מתנופף מעליה. כולנו מודעים, גם הציבור, גם כאן בכנסת,</w:t>
      </w:r>
      <w:r w:rsidR="00374753">
        <w:rPr>
          <w:rtl/>
        </w:rPr>
        <w:t xml:space="preserve"> </w:t>
      </w:r>
      <w:r w:rsidRPr="00784950">
        <w:rPr>
          <w:rtl/>
        </w:rPr>
        <w:t>לאמת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התקציב הזה, שהוא תקציב של משבר ושל העמקת משבר. תקציב שבא לחפש גם קצת</w:t>
      </w:r>
      <w:r w:rsidR="00374753">
        <w:rPr>
          <w:rtl/>
        </w:rPr>
        <w:t xml:space="preserve"> </w:t>
      </w:r>
      <w:r w:rsidRPr="00784950">
        <w:rPr>
          <w:rtl/>
        </w:rPr>
        <w:t>הקלה,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קצת מפלט לחלקים הרחבים ביותר בציבור </w:t>
      </w:r>
      <w:r w:rsidR="00374753">
        <w:rPr>
          <w:rtl/>
        </w:rPr>
        <w:t>–</w:t>
      </w:r>
      <w:r w:rsidRPr="00784950">
        <w:rPr>
          <w:rtl/>
        </w:rPr>
        <w:t xml:space="preserve"> אני כבר לא מדבר על מה שדיברתי</w:t>
      </w:r>
      <w:r w:rsidR="00374753">
        <w:rPr>
          <w:rtl/>
        </w:rPr>
        <w:t xml:space="preserve"> </w:t>
      </w:r>
      <w:r w:rsidRPr="00784950">
        <w:rPr>
          <w:rtl/>
        </w:rPr>
        <w:t>קודם, על כל מיני קצבאות שכל הרעיון שלהן, כל המהות שלהן היא לפצות על המשבר.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מהתקציב,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יכולות להיות חלק מהתקציב. כשרוצים לקצץ בתקציב הן לא</w:t>
      </w:r>
      <w:r w:rsidR="00374753">
        <w:rPr>
          <w:rtl/>
        </w:rPr>
        <w:t xml:space="preserve"> </w:t>
      </w:r>
      <w:r w:rsidRPr="00784950">
        <w:rPr>
          <w:rtl/>
        </w:rPr>
        <w:t>כתובת בכלל. זה רק עיוות שהן הופכות להיות כתובת, אבל לא רק 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לדבר על חברה שנמצאת במשבר כלכלי, במשבר מדיני</w:t>
      </w:r>
      <w:r w:rsidR="00374753">
        <w:rPr>
          <w:rtl/>
        </w:rPr>
        <w:t>-</w:t>
      </w:r>
      <w:r w:rsidRPr="00784950">
        <w:rPr>
          <w:rtl/>
        </w:rPr>
        <w:t>ביטחוני, במשבר מוסרי</w:t>
      </w:r>
      <w:r w:rsidR="00374753">
        <w:rPr>
          <w:rtl/>
        </w:rPr>
        <w:t xml:space="preserve"> </w:t>
      </w:r>
      <w:r w:rsidRPr="00784950">
        <w:rPr>
          <w:rtl/>
        </w:rPr>
        <w:t>בדמות</w:t>
      </w:r>
      <w:r w:rsidR="00374753">
        <w:rPr>
          <w:rtl/>
        </w:rPr>
        <w:t xml:space="preserve"> </w:t>
      </w:r>
      <w:r w:rsidRPr="00784950">
        <w:rPr>
          <w:rtl/>
        </w:rPr>
        <w:t>הכיבוש</w:t>
      </w:r>
      <w:r w:rsidR="00374753">
        <w:rPr>
          <w:rtl/>
        </w:rPr>
        <w:t xml:space="preserve"> </w:t>
      </w:r>
      <w:r w:rsidRPr="00784950">
        <w:rPr>
          <w:rtl/>
        </w:rPr>
        <w:t>וההתנחלויות</w:t>
      </w:r>
      <w:r w:rsidR="00374753">
        <w:rPr>
          <w:rtl/>
        </w:rPr>
        <w:t xml:space="preserve"> </w:t>
      </w:r>
      <w:r w:rsidRPr="00784950">
        <w:rPr>
          <w:rtl/>
        </w:rPr>
        <w:t>והדיכוי</w:t>
      </w:r>
      <w:r w:rsidR="00374753">
        <w:rPr>
          <w:rtl/>
        </w:rPr>
        <w:t xml:space="preserve"> </w:t>
      </w:r>
      <w:r w:rsidRPr="00784950">
        <w:rPr>
          <w:rtl/>
        </w:rPr>
        <w:t>וההתעמרות בעם אחר וההתעמרות בחלשים בחברה.</w:t>
      </w:r>
      <w:r w:rsidR="00374753">
        <w:rPr>
          <w:rtl/>
        </w:rPr>
        <w:t xml:space="preserve"> </w:t>
      </w:r>
      <w:r w:rsidRPr="00784950">
        <w:rPr>
          <w:rtl/>
        </w:rPr>
        <w:t>בדיוק</w:t>
      </w:r>
      <w:r w:rsidR="00374753">
        <w:rPr>
          <w:rtl/>
        </w:rPr>
        <w:t xml:space="preserve"> </w:t>
      </w:r>
      <w:r w:rsidRPr="00784950">
        <w:rPr>
          <w:rtl/>
        </w:rPr>
        <w:t>בתנאים של המשבר הזה הייתי מצפה לפחות שמישהו יחשוב שאולי הציבור הזה ימצא</w:t>
      </w:r>
      <w:r w:rsidR="00374753">
        <w:rPr>
          <w:rtl/>
        </w:rPr>
        <w:t xml:space="preserve"> </w:t>
      </w:r>
      <w:r w:rsidRPr="00784950">
        <w:rPr>
          <w:rtl/>
        </w:rPr>
        <w:t>מפלט,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בתרבות.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לא, לא. גם תחום התרבות הוא אחת הכתובות לפגיעה קשה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ודורסנית</w:t>
      </w:r>
      <w:r w:rsidR="00374753">
        <w:rPr>
          <w:rtl/>
        </w:rPr>
        <w:t xml:space="preserve"> </w:t>
      </w:r>
      <w:r w:rsidRPr="00784950">
        <w:rPr>
          <w:rtl/>
        </w:rPr>
        <w:t>וכוחנית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העומדים</w:t>
      </w:r>
      <w:r w:rsidR="00374753">
        <w:rPr>
          <w:rtl/>
        </w:rPr>
        <w:t xml:space="preserve"> </w:t>
      </w:r>
      <w:r w:rsidRPr="00784950">
        <w:rPr>
          <w:rtl/>
        </w:rPr>
        <w:t>מאחורי המדיניות הזאת וסדר העדיפויות הזה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התקציב הקיים.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קיצוץ בגובה של 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, אף שדיברו על קיצוץ רוחבי של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בכל</w:t>
      </w:r>
      <w:r w:rsidR="00374753">
        <w:rPr>
          <w:rtl/>
        </w:rPr>
        <w:t xml:space="preserve"> </w:t>
      </w:r>
      <w:r w:rsidRPr="00784950">
        <w:rPr>
          <w:rtl/>
        </w:rPr>
        <w:t>המשרדים.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="00374753" w:rsidRPr="00784950">
        <w:rPr>
          <w:rtl/>
        </w:rPr>
        <w:t>10</w:t>
      </w:r>
      <w:r w:rsidR="00374753">
        <w:rPr>
          <w:rtl/>
        </w:rPr>
        <w:t xml:space="preserve">%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התרבות.</w:t>
      </w:r>
      <w:r w:rsidR="00374753">
        <w:rPr>
          <w:rtl/>
        </w:rPr>
        <w:t xml:space="preserve"> </w:t>
      </w:r>
      <w:r w:rsidRPr="00784950">
        <w:rPr>
          <w:rtl/>
        </w:rPr>
        <w:t>מדברים על 60 מיליון שקלים</w:t>
      </w:r>
      <w:r w:rsidR="00374753">
        <w:rPr>
          <w:rtl/>
        </w:rPr>
        <w:t xml:space="preserve"> </w:t>
      </w:r>
      <w:r w:rsidRPr="00784950">
        <w:rPr>
          <w:rtl/>
        </w:rPr>
        <w:t>שמקוצצים,</w:t>
      </w:r>
      <w:r w:rsidR="00374753">
        <w:rPr>
          <w:rtl/>
        </w:rPr>
        <w:t xml:space="preserve"> </w:t>
      </w:r>
      <w:r w:rsidRPr="00784950">
        <w:rPr>
          <w:rtl/>
        </w:rPr>
        <w:t>שהמשמעות</w:t>
      </w:r>
      <w:r w:rsidR="00374753">
        <w:rPr>
          <w:rtl/>
        </w:rPr>
        <w:t xml:space="preserve"> </w:t>
      </w:r>
      <w:r w:rsidRPr="00784950">
        <w:rPr>
          <w:rtl/>
        </w:rPr>
        <w:t>הישירה</w:t>
      </w:r>
      <w:r w:rsidR="00374753">
        <w:rPr>
          <w:rtl/>
        </w:rPr>
        <w:t xml:space="preserve"> </w:t>
      </w:r>
      <w:r w:rsidRPr="00784950">
        <w:rPr>
          <w:rtl/>
        </w:rPr>
        <w:t>שלהם</w:t>
      </w:r>
      <w:r w:rsidR="00374753">
        <w:rPr>
          <w:rtl/>
        </w:rPr>
        <w:t xml:space="preserve"> </w:t>
      </w:r>
      <w:r w:rsidRPr="00784950">
        <w:rPr>
          <w:rtl/>
        </w:rPr>
        <w:t>היא פיטורים של מאות אמנים, אנשי במה, צוותים</w:t>
      </w:r>
      <w:r w:rsidR="00374753">
        <w:rPr>
          <w:rtl/>
        </w:rPr>
        <w:t xml:space="preserve"> </w:t>
      </w:r>
      <w:r w:rsidRPr="00784950">
        <w:rPr>
          <w:rtl/>
        </w:rPr>
        <w:t>טכניים.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– </w:t>
      </w:r>
      <w:r w:rsidRPr="00784950">
        <w:rPr>
          <w:rtl/>
        </w:rPr>
        <w:t>סגירתם</w:t>
      </w:r>
      <w:r w:rsidR="00374753">
        <w:rPr>
          <w:rtl/>
        </w:rPr>
        <w:t xml:space="preserve"> </w:t>
      </w:r>
      <w:r w:rsidRPr="00784950">
        <w:rPr>
          <w:rtl/>
        </w:rPr>
        <w:t>של מוסדות תרבות קטנים, להקות מחול קטנות,</w:t>
      </w:r>
      <w:r w:rsidR="00374753">
        <w:rPr>
          <w:rtl/>
        </w:rPr>
        <w:t xml:space="preserve"> </w:t>
      </w:r>
      <w:r w:rsidRPr="00784950">
        <w:rPr>
          <w:rtl/>
        </w:rPr>
        <w:t>תיאטראות,</w:t>
      </w:r>
      <w:r w:rsidR="00374753">
        <w:rPr>
          <w:rtl/>
        </w:rPr>
        <w:t xml:space="preserve"> </w:t>
      </w:r>
      <w:r w:rsidRPr="00784950">
        <w:rPr>
          <w:rtl/>
        </w:rPr>
        <w:t>במיוחד</w:t>
      </w:r>
      <w:r w:rsidR="00374753">
        <w:rPr>
          <w:rtl/>
        </w:rPr>
        <w:t xml:space="preserve"> </w:t>
      </w:r>
      <w:r w:rsidRPr="00784950">
        <w:rPr>
          <w:rtl/>
        </w:rPr>
        <w:t>בפריפריה.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מכירים</w:t>
      </w:r>
      <w:r w:rsidR="00374753">
        <w:rPr>
          <w:rtl/>
        </w:rPr>
        <w:t xml:space="preserve"> </w:t>
      </w:r>
      <w:r w:rsidRPr="00784950">
        <w:rPr>
          <w:rtl/>
        </w:rPr>
        <w:t>את תיאטרון "אלמידאן", או תיאטרון</w:t>
      </w:r>
      <w:r w:rsidR="00374753">
        <w:rPr>
          <w:rtl/>
        </w:rPr>
        <w:t xml:space="preserve"> </w:t>
      </w:r>
      <w:r w:rsidRPr="00784950">
        <w:rPr>
          <w:rtl/>
        </w:rPr>
        <w:t>"אלסראיא"</w:t>
      </w:r>
      <w:r w:rsidR="00374753">
        <w:rPr>
          <w:rtl/>
        </w:rPr>
        <w:t xml:space="preserve"> </w:t>
      </w:r>
      <w:r w:rsidRPr="00784950">
        <w:rPr>
          <w:rtl/>
        </w:rPr>
        <w:t>ביפו, החדשים, שבקושי הצליחו לעמוד על הרגליים ולספק איזה מצרך תרבותי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1.1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תושבים, אזרחים ערבים במדינה. אנחנו מדברים על תיאטראות אחרים, גם</w:t>
      </w:r>
      <w:r w:rsidR="00374753">
        <w:rPr>
          <w:rtl/>
        </w:rPr>
        <w:t xml:space="preserve"> </w:t>
      </w:r>
      <w:r w:rsidRPr="00784950">
        <w:rPr>
          <w:rtl/>
        </w:rPr>
        <w:t>בפריפריה האחרת, לא רק הערבית. כל זה מקבל מכה.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בתנאים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אבטלה,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עוני, של מלחמה, של כוחניות, של כיבוש, של התנחלות,</w:t>
      </w:r>
      <w:r w:rsidR="00374753">
        <w:rPr>
          <w:rtl/>
        </w:rPr>
        <w:t xml:space="preserve"> </w:t>
      </w:r>
      <w:r w:rsidRPr="00784950">
        <w:rPr>
          <w:rtl/>
        </w:rPr>
        <w:t>חייבים לתת מפלט אנושי, תרבותי, לציבור הרחב, שלא ימצא את המפלט שלו בתת</w:t>
      </w:r>
      <w:r w:rsidR="00374753">
        <w:rPr>
          <w:rtl/>
        </w:rPr>
        <w:t>-</w:t>
      </w:r>
      <w:r w:rsidRPr="00784950">
        <w:rPr>
          <w:rtl/>
        </w:rPr>
        <w:t>תרבות של</w:t>
      </w:r>
      <w:r w:rsidR="00374753">
        <w:rPr>
          <w:rtl/>
        </w:rPr>
        <w:t xml:space="preserve"> </w:t>
      </w:r>
      <w:r w:rsidRPr="00784950">
        <w:rPr>
          <w:rtl/>
        </w:rPr>
        <w:t>פשע, של עוני, של כוחניות ושל אלימות.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מח'ול.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בבקשה. אני מוכן להוסיף</w:t>
      </w:r>
      <w:r w:rsidR="00374753">
        <w:rPr>
          <w:rtl/>
        </w:rPr>
        <w:t xml:space="preserve"> </w:t>
      </w:r>
      <w:r w:rsidRPr="00784950">
        <w:rPr>
          <w:rtl/>
        </w:rPr>
        <w:t>לך עוד כמה שניות בסוף הנאום אם לא תשאלי אותי שאלות קשות.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כנסת נכבדה, תרגיל כזה עושים פעם אחת. אני מקווה שלא פגעתי</w:t>
      </w:r>
      <w:r w:rsidR="00374753">
        <w:rPr>
          <w:rtl/>
        </w:rPr>
        <w:t xml:space="preserve"> </w:t>
      </w:r>
      <w:r w:rsidRPr="00784950">
        <w:rPr>
          <w:rtl/>
        </w:rPr>
        <w:t>בך אישית, לא התכוונתי בכלל.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זה בסדר.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לפעמים השאלה יותר חשובה מהתשובה.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מפריד בין מה שאני חושב אישית לבין מה שמכתיבים 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נדרשים</w:t>
      </w:r>
      <w:r w:rsidR="00374753">
        <w:rPr>
          <w:rtl/>
        </w:rPr>
        <w:t xml:space="preserve"> </w:t>
      </w:r>
      <w:r w:rsidRPr="00784950">
        <w:rPr>
          <w:rtl/>
        </w:rPr>
        <w:t>לאשר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שבעצם מצלם את המחיר הכבד שהחברה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כולה משלמת על שני תהליכים מקבילים, אבל נפגשים בתקציב. תהליך אחד הוא,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אמרו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בעבר שמקימים התנחלויות כדי להגן עלינו, מסתבר עכשיו שאנחנו בכלל</w:t>
      </w:r>
      <w:r w:rsidR="00374753">
        <w:rPr>
          <w:rtl/>
        </w:rPr>
        <w:t xml:space="preserve"> </w:t>
      </w:r>
      <w:r w:rsidRPr="00784950">
        <w:rPr>
          <w:rtl/>
        </w:rPr>
        <w:t>קיימים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להגן על ההתנחלויות. זאת אומרת, נוצר מצב אבסורדי כזה, שמדינת ישראל</w:t>
      </w:r>
      <w:r w:rsidR="00374753">
        <w:rPr>
          <w:rtl/>
        </w:rPr>
        <w:t xml:space="preserve"> </w:t>
      </w:r>
      <w:r w:rsidRPr="00784950">
        <w:rPr>
          <w:rtl/>
        </w:rPr>
        <w:t>כולה</w:t>
      </w:r>
      <w:r w:rsidR="00374753">
        <w:rPr>
          <w:rtl/>
        </w:rPr>
        <w:t xml:space="preserve"> </w:t>
      </w:r>
      <w:r w:rsidRPr="00784950">
        <w:rPr>
          <w:rtl/>
        </w:rPr>
        <w:t>נדרשת</w:t>
      </w:r>
      <w:r w:rsidR="00374753">
        <w:rPr>
          <w:rtl/>
        </w:rPr>
        <w:t xml:space="preserve"> </w:t>
      </w:r>
      <w:r w:rsidRPr="00784950">
        <w:rPr>
          <w:rtl/>
        </w:rPr>
        <w:t>לוותר</w:t>
      </w:r>
      <w:r w:rsidR="00374753">
        <w:rPr>
          <w:rtl/>
        </w:rPr>
        <w:t xml:space="preserve"> </w:t>
      </w:r>
      <w:r w:rsidRPr="00784950">
        <w:rPr>
          <w:rtl/>
        </w:rPr>
        <w:t>על ביטחונה, על סיכוייה להתפתחות, כדי להבטיח את שלומם או את</w:t>
      </w:r>
      <w:r w:rsidR="00374753">
        <w:rPr>
          <w:rtl/>
        </w:rPr>
        <w:t xml:space="preserve"> </w:t>
      </w:r>
      <w:r w:rsidRPr="00784950">
        <w:rPr>
          <w:rtl/>
        </w:rPr>
        <w:t>המשך</w:t>
      </w:r>
      <w:r w:rsidR="00374753">
        <w:rPr>
          <w:rtl/>
        </w:rPr>
        <w:t xml:space="preserve"> </w:t>
      </w:r>
      <w:r w:rsidRPr="00784950">
        <w:rPr>
          <w:rtl/>
        </w:rPr>
        <w:t>קיומם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200,000 או 250,000 מתנחלים, וכאשר אנחנו מדברים על</w:t>
      </w:r>
      <w:r w:rsidR="00374753">
        <w:rPr>
          <w:rtl/>
        </w:rPr>
        <w:t xml:space="preserve"> </w:t>
      </w:r>
      <w:r w:rsidRPr="00784950">
        <w:rPr>
          <w:rtl/>
        </w:rPr>
        <w:t>התנחלויות</w:t>
      </w:r>
      <w:r w:rsidR="00374753">
        <w:rPr>
          <w:rtl/>
        </w:rPr>
        <w:t xml:space="preserve"> – </w:t>
      </w:r>
      <w:r w:rsidRPr="00784950">
        <w:rPr>
          <w:rtl/>
        </w:rPr>
        <w:t>לרבות</w:t>
      </w:r>
      <w:r w:rsidR="00374753">
        <w:rPr>
          <w:rtl/>
        </w:rPr>
        <w:t xml:space="preserve"> </w:t>
      </w:r>
      <w:r w:rsidRPr="00784950">
        <w:rPr>
          <w:rtl/>
        </w:rPr>
        <w:t>ובמיוחד</w:t>
      </w:r>
      <w:r w:rsidR="00374753">
        <w:rPr>
          <w:rtl/>
        </w:rPr>
        <w:t xml:space="preserve"> </w:t>
      </w:r>
      <w:r w:rsidRPr="00784950">
        <w:rPr>
          <w:rtl/>
        </w:rPr>
        <w:t>ברצועת</w:t>
      </w:r>
      <w:r w:rsidR="00374753">
        <w:rPr>
          <w:rtl/>
        </w:rPr>
        <w:t>-</w:t>
      </w:r>
      <w:r w:rsidRPr="00784950">
        <w:rPr>
          <w:rtl/>
        </w:rPr>
        <w:t>עזה,</w:t>
      </w:r>
      <w:r w:rsidR="00374753">
        <w:rPr>
          <w:rtl/>
        </w:rPr>
        <w:t xml:space="preserve"> </w:t>
      </w:r>
      <w:r w:rsidRPr="00784950">
        <w:rPr>
          <w:rtl/>
        </w:rPr>
        <w:t>שאפילו</w:t>
      </w:r>
      <w:r w:rsidR="00374753">
        <w:rPr>
          <w:rtl/>
        </w:rPr>
        <w:t xml:space="preserve"> </w:t>
      </w:r>
      <w:r w:rsidRPr="00784950">
        <w:rPr>
          <w:rtl/>
        </w:rPr>
        <w:t>אנשי הימין אינם מאמינים שהם</w:t>
      </w:r>
      <w:r w:rsidR="00374753">
        <w:rPr>
          <w:rtl/>
        </w:rPr>
        <w:t xml:space="preserve"> </w:t>
      </w:r>
      <w:r w:rsidRPr="00784950">
        <w:rPr>
          <w:rtl/>
        </w:rPr>
        <w:t>יישארו</w:t>
      </w:r>
      <w:r w:rsidR="00374753">
        <w:rPr>
          <w:rtl/>
        </w:rPr>
        <w:t xml:space="preserve"> </w:t>
      </w:r>
      <w:r w:rsidRPr="00784950">
        <w:rPr>
          <w:rtl/>
        </w:rPr>
        <w:t>שם.</w:t>
      </w:r>
      <w:r w:rsidR="00374753">
        <w:rPr>
          <w:rtl/>
        </w:rPr>
        <w:t xml:space="preserve"> </w:t>
      </w:r>
      <w:r w:rsidRPr="00784950">
        <w:rPr>
          <w:rtl/>
        </w:rPr>
        <w:t>כלומר, יש היפוך כזה, שכל המדינה עם 6.5 מיליוני תושביה צריכה לשרת</w:t>
      </w:r>
      <w:r w:rsidR="00374753">
        <w:rPr>
          <w:rtl/>
        </w:rPr>
        <w:t xml:space="preserve"> </w:t>
      </w:r>
      <w:r w:rsidRPr="00784950">
        <w:rPr>
          <w:rtl/>
        </w:rPr>
        <w:t>קבוצה אחת קטנה שכאילו היתה אמורה פעם להגן על ביטחוננו.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התהליך</w:t>
      </w:r>
      <w:r w:rsidR="00374753">
        <w:rPr>
          <w:rtl/>
        </w:rPr>
        <w:t xml:space="preserve"> </w:t>
      </w:r>
      <w:r w:rsidRPr="00784950">
        <w:rPr>
          <w:rtl/>
        </w:rPr>
        <w:t>השני</w:t>
      </w:r>
      <w:r w:rsidR="00374753">
        <w:rPr>
          <w:rtl/>
        </w:rPr>
        <w:t xml:space="preserve"> </w:t>
      </w:r>
      <w:r w:rsidRPr="00784950">
        <w:rPr>
          <w:rtl/>
        </w:rPr>
        <w:t>הוא, שהסבירו לנו ב</w:t>
      </w:r>
      <w:r w:rsidR="00374753">
        <w:rPr>
          <w:rtl/>
        </w:rPr>
        <w:t>-</w:t>
      </w:r>
      <w:r w:rsidRPr="00784950">
        <w:rPr>
          <w:rtl/>
        </w:rPr>
        <w:t>20</w:t>
      </w:r>
      <w:r w:rsidR="00503761">
        <w:rPr>
          <w:rFonts w:hint="cs"/>
          <w:rtl/>
        </w:rPr>
        <w:t>-</w:t>
      </w:r>
      <w:r w:rsidRPr="00784950">
        <w:rPr>
          <w:rtl/>
        </w:rPr>
        <w:t>10 השנים האחרונות, שככל שהעשירים יהיו</w:t>
      </w:r>
      <w:r w:rsidR="00374753">
        <w:rPr>
          <w:rtl/>
        </w:rPr>
        <w:t xml:space="preserve"> </w:t>
      </w:r>
      <w:r w:rsidRPr="00784950">
        <w:rPr>
          <w:rtl/>
        </w:rPr>
        <w:t>עשירים</w:t>
      </w:r>
      <w:r w:rsidR="00374753">
        <w:rPr>
          <w:rtl/>
        </w:rPr>
        <w:t xml:space="preserve"> </w:t>
      </w:r>
      <w:r w:rsidRPr="00784950">
        <w:rPr>
          <w:rtl/>
        </w:rPr>
        <w:t>יותר ייפלו כמה פירורים לעניים. כל הבעיה שלנו, שהעשירים לא מספיק עשירים</w:t>
      </w:r>
      <w:r w:rsidR="00374753">
        <w:rPr>
          <w:rtl/>
        </w:rPr>
        <w:t xml:space="preserve"> </w:t>
      </w:r>
      <w:r w:rsidRPr="00784950">
        <w:rPr>
          <w:rtl/>
        </w:rPr>
        <w:t>ולכן</w:t>
      </w:r>
      <w:r w:rsidR="00374753">
        <w:rPr>
          <w:rtl/>
        </w:rPr>
        <w:t xml:space="preserve"> </w:t>
      </w:r>
      <w:r w:rsidRPr="00784950">
        <w:rPr>
          <w:rtl/>
        </w:rPr>
        <w:t>הפירורים</w:t>
      </w:r>
      <w:r w:rsidR="00374753">
        <w:rPr>
          <w:rtl/>
        </w:rPr>
        <w:t xml:space="preserve"> </w:t>
      </w:r>
      <w:r w:rsidRPr="00784950">
        <w:rPr>
          <w:rtl/>
        </w:rPr>
        <w:t>קטנים.</w:t>
      </w:r>
      <w:r w:rsidR="00374753">
        <w:rPr>
          <w:rtl/>
        </w:rPr>
        <w:t xml:space="preserve"> </w:t>
      </w:r>
      <w:r w:rsidRPr="00784950">
        <w:rPr>
          <w:rtl/>
        </w:rPr>
        <w:t>יהיו הרבה עשירים, או שהעשירים יהיו יותר עשירים, וייפלו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פירורים.</w:t>
      </w:r>
      <w:r w:rsidR="00374753">
        <w:rPr>
          <w:rtl/>
        </w:rPr>
        <w:t xml:space="preserve"> </w:t>
      </w:r>
      <w:r w:rsidRPr="00784950">
        <w:rPr>
          <w:rtl/>
        </w:rPr>
        <w:t>בינתיים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שקורה הוא, חברי הכנסת, שהעשירים באמת התעשרו מאוד.</w:t>
      </w:r>
      <w:r w:rsidR="00374753">
        <w:rPr>
          <w:rtl/>
        </w:rPr>
        <w:t xml:space="preserve"> </w:t>
      </w:r>
      <w:r w:rsidRPr="00784950">
        <w:rPr>
          <w:rtl/>
        </w:rPr>
        <w:t>אנחנו מדברים היום על משפחות באלפיון ובמאיון העליון שיש להן הכנסה חודשית ממוצעת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200,000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60,000</w:t>
      </w:r>
      <w:r w:rsidR="00503761">
        <w:rPr>
          <w:rFonts w:hint="cs"/>
          <w:rtl/>
        </w:rPr>
        <w:t>-</w:t>
      </w:r>
      <w:r w:rsidRPr="00784950">
        <w:rPr>
          <w:rtl/>
        </w:rPr>
        <w:t>50,000</w:t>
      </w:r>
      <w:r w:rsidR="00374753">
        <w:rPr>
          <w:rtl/>
        </w:rPr>
        <w:t xml:space="preserve"> </w:t>
      </w:r>
      <w:r w:rsidRPr="00784950">
        <w:rPr>
          <w:rtl/>
        </w:rPr>
        <w:t>משפחות שההתעשרות שלהן גם</w:t>
      </w:r>
      <w:r w:rsidR="00374753">
        <w:rPr>
          <w:rtl/>
        </w:rPr>
        <w:t xml:space="preserve"> </w:t>
      </w:r>
      <w:r w:rsidRPr="00784950">
        <w:rPr>
          <w:rtl/>
        </w:rPr>
        <w:t>בהכנסות וגם ברכוש היתה מדהימה בשנים האחרונות.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אני רוצה להדגיש את המחיר, ואקח שוב את הדוגמה דווקא של "בגיר",</w:t>
      </w:r>
      <w:r w:rsidR="00374753">
        <w:rPr>
          <w:rtl/>
        </w:rPr>
        <w:t xml:space="preserve"> </w:t>
      </w:r>
      <w:r w:rsidRPr="00784950">
        <w:rPr>
          <w:rtl/>
        </w:rPr>
        <w:t>של "פולגת". נניח שמנהלים או בעלים של חברה כזאת מגיעים למסקנה, שפה הרווחים שלהם</w:t>
      </w:r>
      <w:r w:rsidR="00374753">
        <w:rPr>
          <w:rtl/>
        </w:rPr>
        <w:t xml:space="preserve">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מספיק</w:t>
      </w:r>
      <w:r w:rsidR="00374753">
        <w:rPr>
          <w:rtl/>
        </w:rPr>
        <w:t xml:space="preserve"> </w:t>
      </w:r>
      <w:r w:rsidRPr="00784950">
        <w:rPr>
          <w:rtl/>
        </w:rPr>
        <w:t>גדולים,</w:t>
      </w:r>
      <w:r w:rsidR="00374753">
        <w:rPr>
          <w:rtl/>
        </w:rPr>
        <w:t xml:space="preserve"> </w:t>
      </w:r>
      <w:r w:rsidRPr="00784950">
        <w:rPr>
          <w:rtl/>
        </w:rPr>
        <w:t>או פה הם אינם מרוויחים מה שהם חושבים שהם צריכים להרוויח,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מעבירים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הייצור</w:t>
      </w:r>
      <w:r w:rsidR="00374753">
        <w:rPr>
          <w:rtl/>
        </w:rPr>
        <w:t xml:space="preserve"> </w:t>
      </w:r>
      <w:r w:rsidRPr="00784950">
        <w:rPr>
          <w:rtl/>
        </w:rPr>
        <w:t>לארץ</w:t>
      </w:r>
      <w:r w:rsidR="00374753">
        <w:rPr>
          <w:rtl/>
        </w:rPr>
        <w:t xml:space="preserve"> </w:t>
      </w:r>
      <w:r w:rsidRPr="00784950">
        <w:rPr>
          <w:rtl/>
        </w:rPr>
        <w:t>אחרת. או מישהו שפעם ייצר פה, נגיד, מקררים והפך</w:t>
      </w:r>
      <w:r w:rsidR="00374753">
        <w:rPr>
          <w:rtl/>
        </w:rPr>
        <w:t xml:space="preserve"> </w:t>
      </w:r>
      <w:r w:rsidRPr="00784950">
        <w:rPr>
          <w:rtl/>
        </w:rPr>
        <w:t>להיות יבואן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מקררים.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לייצר</w:t>
      </w:r>
      <w:r w:rsidR="00374753">
        <w:rPr>
          <w:rtl/>
        </w:rPr>
        <w:t xml:space="preserve"> </w:t>
      </w:r>
      <w:r w:rsidRPr="00784950">
        <w:rPr>
          <w:rtl/>
        </w:rPr>
        <w:t>הוא מייבא אותם. יכול להיות שהרווח שלו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גדל.</w:t>
      </w:r>
      <w:r w:rsidR="00374753">
        <w:rPr>
          <w:rtl/>
        </w:rPr>
        <w:t xml:space="preserve"> </w:t>
      </w:r>
      <w:r w:rsidRPr="00784950">
        <w:rPr>
          <w:rtl/>
        </w:rPr>
        <w:t>יכול להיות שבייבוא הוא מרוויח יותר מאשר בייצור. אבל המחיר של הפסד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בכלל לא משפיע עליו.</w:t>
      </w:r>
      <w:r w:rsidR="00374753">
        <w:rPr>
          <w:rtl/>
        </w:rPr>
        <w:t xml:space="preserve"> </w:t>
      </w:r>
      <w:r w:rsidRPr="00784950">
        <w:rPr>
          <w:rtl/>
        </w:rPr>
        <w:t>כי התהליך הזה אומר, שאתה יכול להרוויח איפה</w:t>
      </w:r>
      <w:r w:rsidR="00374753">
        <w:rPr>
          <w:rtl/>
        </w:rPr>
        <w:t xml:space="preserve"> </w:t>
      </w:r>
      <w:r w:rsidRPr="00784950">
        <w:rPr>
          <w:rtl/>
        </w:rPr>
        <w:t>שאתה רוצה אבל אתה לא חייב שום דבר לחברה שלך.</w:t>
      </w:r>
    </w:p>
    <w:p w:rsidR="00374753" w:rsidRDefault="00374753" w:rsidP="00374753">
      <w:pPr>
        <w:rPr>
          <w:rtl/>
        </w:rPr>
      </w:pPr>
    </w:p>
    <w:p w:rsidR="00374753" w:rsidRDefault="00784950" w:rsidP="00F743FB">
      <w:pPr>
        <w:rPr>
          <w:rtl/>
        </w:rPr>
      </w:pPr>
      <w:r w:rsidRPr="00784950">
        <w:rPr>
          <w:rtl/>
        </w:rPr>
        <w:t xml:space="preserve">כאשר אני שואלת את האוצר, הטלתם עכשיו </w:t>
      </w:r>
      <w:r w:rsidR="00F743FB">
        <w:rPr>
          <w:rFonts w:hint="cs"/>
          <w:rtl/>
        </w:rPr>
        <w:t>0.5%</w:t>
      </w:r>
      <w:r w:rsidRPr="00784950">
        <w:rPr>
          <w:rtl/>
        </w:rPr>
        <w:t xml:space="preserve"> תוספת מס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מעל 30,000 שקל לחודש.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F743FB">
      <w:pPr>
        <w:rPr>
          <w:rtl/>
        </w:rPr>
      </w:pPr>
      <w:r w:rsidRPr="00784950">
        <w:rPr>
          <w:rtl/>
        </w:rPr>
        <w:t xml:space="preserve">מי שמרוויח 360,000 שקל בשנה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F743FB">
        <w:rPr>
          <w:rFonts w:hint="cs"/>
          <w:rtl/>
        </w:rPr>
        <w:t>0.5%</w:t>
      </w:r>
      <w:r w:rsidRPr="00784950">
        <w:rPr>
          <w:rtl/>
        </w:rPr>
        <w:t>. אמרתי להם: אמרתם קודם שלא תטילו מסים.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– </w:t>
      </w:r>
      <w:r w:rsidR="00F743FB">
        <w:rPr>
          <w:rFonts w:hint="cs"/>
          <w:rtl/>
        </w:rPr>
        <w:t>0.5%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כבר הטלתם </w:t>
      </w:r>
      <w:r w:rsidR="00374753" w:rsidRPr="00784950">
        <w:rPr>
          <w:rtl/>
        </w:rPr>
        <w:t>0</w:t>
      </w:r>
      <w:r w:rsidR="00F743FB">
        <w:rPr>
          <w:rFonts w:hint="cs"/>
          <w:rtl/>
        </w:rPr>
        <w:t>.</w:t>
      </w:r>
      <w:r w:rsidRPr="00784950">
        <w:rPr>
          <w:rtl/>
        </w:rPr>
        <w:t>5</w:t>
      </w:r>
      <w:r w:rsidR="00F743FB">
        <w:rPr>
          <w:rFonts w:hint="cs"/>
          <w:rtl/>
        </w:rPr>
        <w:t>%</w:t>
      </w:r>
      <w:r w:rsidRPr="00784950">
        <w:rPr>
          <w:rtl/>
        </w:rPr>
        <w:t xml:space="preserve">, למה לא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 xml:space="preserve">?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 xml:space="preserve"> אלה היו מכניסים להם מיליארד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ויכלו</w:t>
      </w:r>
      <w:r w:rsidR="00374753">
        <w:rPr>
          <w:rtl/>
        </w:rPr>
        <w:t xml:space="preserve"> </w:t>
      </w:r>
      <w:r w:rsidRPr="00784950">
        <w:rPr>
          <w:rtl/>
        </w:rPr>
        <w:t>לחסוך</w:t>
      </w:r>
      <w:r w:rsidR="00374753">
        <w:rPr>
          <w:rtl/>
        </w:rPr>
        <w:t xml:space="preserve"> </w:t>
      </w:r>
      <w:r w:rsidRPr="00784950">
        <w:rPr>
          <w:rtl/>
        </w:rPr>
        <w:t>את הקיצוץ בקצבאות ילדים.</w:t>
      </w:r>
      <w:r w:rsidR="00374753">
        <w:rPr>
          <w:rtl/>
        </w:rPr>
        <w:t xml:space="preserve"> </w:t>
      </w:r>
      <w:r w:rsidRPr="00784950">
        <w:rPr>
          <w:rtl/>
        </w:rPr>
        <w:t>זאת אומרת, את העיקרון הרי הפירו,</w:t>
      </w:r>
      <w:r w:rsidR="00374753">
        <w:rPr>
          <w:rtl/>
        </w:rPr>
        <w:t xml:space="preserve"> </w:t>
      </w:r>
      <w:r w:rsidRPr="00784950">
        <w:rPr>
          <w:rtl/>
        </w:rPr>
        <w:t>אמרו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יטילו</w:t>
      </w:r>
      <w:r w:rsidR="00374753">
        <w:rPr>
          <w:rtl/>
        </w:rPr>
        <w:t xml:space="preserve"> </w:t>
      </w:r>
      <w:r w:rsidRPr="00784950">
        <w:rPr>
          <w:rtl/>
        </w:rPr>
        <w:t>מסים</w:t>
      </w:r>
      <w:r w:rsidR="00374753">
        <w:rPr>
          <w:rtl/>
        </w:rPr>
        <w:t xml:space="preserve"> </w:t>
      </w:r>
      <w:r w:rsidRPr="00784950">
        <w:rPr>
          <w:rtl/>
        </w:rPr>
        <w:t>ומטילים מסים.</w:t>
      </w:r>
      <w:r w:rsidR="00374753">
        <w:rPr>
          <w:rtl/>
        </w:rPr>
        <w:t xml:space="preserve"> </w:t>
      </w:r>
      <w:r w:rsidRPr="00784950">
        <w:rPr>
          <w:rtl/>
        </w:rPr>
        <w:t>אם מדובר על שנה אחת, מה יקרה למי שמשתכר</w:t>
      </w:r>
      <w:r w:rsidR="00374753">
        <w:rPr>
          <w:rtl/>
        </w:rPr>
        <w:t xml:space="preserve"> </w:t>
      </w:r>
      <w:r w:rsidRPr="00784950">
        <w:rPr>
          <w:rtl/>
        </w:rPr>
        <w:t xml:space="preserve">200,000 או 500,000 שקל בחודש וישלם עוד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 xml:space="preserve"> מס? מה יקרה? הוא יבטל נסיעה אחת לאיי</w:t>
      </w:r>
      <w:r w:rsidR="00374753">
        <w:rPr>
          <w:rtl/>
        </w:rPr>
        <w:t xml:space="preserve"> </w:t>
      </w:r>
      <w:r w:rsidRPr="00784950">
        <w:rPr>
          <w:rtl/>
        </w:rPr>
        <w:t>בהאמה? מה כבר יקרה? מה יכול לקרות? הוא ילך פעם אחת פחות בחודש למסעדה? מה האסון</w:t>
      </w:r>
      <w:r w:rsidR="00374753">
        <w:rPr>
          <w:rtl/>
        </w:rPr>
        <w:t xml:space="preserve"> </w:t>
      </w:r>
      <w:r w:rsidRPr="00784950">
        <w:rPr>
          <w:rtl/>
        </w:rPr>
        <w:t>שיקרה?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הטלת המס הזאת היא מראית עין, היא צביעות, היא להגיד: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מקצצים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 מקצבאות ילדים, ואנחנו מקצצים עוד 150 מיליון מהבטחת</w:t>
      </w:r>
      <w:r w:rsidR="00374753">
        <w:rPr>
          <w:rtl/>
        </w:rPr>
        <w:t xml:space="preserve"> </w:t>
      </w:r>
      <w:r w:rsidRPr="00784950">
        <w:rPr>
          <w:rtl/>
        </w:rPr>
        <w:t>הכנסה. ואתם יודעים כמה יכניס ה</w:t>
      </w:r>
      <w:r w:rsidR="00374753">
        <w:rPr>
          <w:rtl/>
        </w:rPr>
        <w:t>-</w:t>
      </w:r>
      <w:r w:rsidR="00374753" w:rsidRPr="00784950">
        <w:rPr>
          <w:rtl/>
        </w:rPr>
        <w:t>0</w:t>
      </w:r>
      <w:r w:rsidR="00F743FB">
        <w:rPr>
          <w:rFonts w:hint="cs"/>
          <w:rtl/>
        </w:rPr>
        <w:t>.5%</w:t>
      </w:r>
      <w:r w:rsidRPr="00784950">
        <w:rPr>
          <w:rtl/>
        </w:rPr>
        <w:t xml:space="preserve"> הזה?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יכניס</w:t>
      </w:r>
      <w:r w:rsidR="00374753">
        <w:rPr>
          <w:rtl/>
        </w:rPr>
        <w:t xml:space="preserve"> </w:t>
      </w:r>
      <w:r w:rsidRPr="00784950">
        <w:rPr>
          <w:rtl/>
        </w:rPr>
        <w:t>75</w:t>
      </w:r>
      <w:r w:rsidR="00374753">
        <w:rPr>
          <w:rtl/>
        </w:rPr>
        <w:t xml:space="preserve"> </w:t>
      </w:r>
      <w:r w:rsidRPr="00784950">
        <w:rPr>
          <w:rtl/>
        </w:rPr>
        <w:t>מיליון.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שישלם</w:t>
      </w:r>
      <w:r w:rsidR="00374753">
        <w:rPr>
          <w:rtl/>
        </w:rPr>
        <w:t xml:space="preserve"> </w:t>
      </w:r>
      <w:r w:rsidRPr="00784950">
        <w:rPr>
          <w:rtl/>
        </w:rPr>
        <w:t>העשירון העליון.</w:t>
      </w:r>
      <w:r w:rsidR="00374753">
        <w:rPr>
          <w:rtl/>
        </w:rPr>
        <w:t xml:space="preserve"> </w:t>
      </w:r>
      <w:r w:rsidRPr="00784950">
        <w:rPr>
          <w:rtl/>
        </w:rPr>
        <w:t>ארבעת העשירונים</w:t>
      </w:r>
      <w:r w:rsidR="00374753">
        <w:rPr>
          <w:rtl/>
        </w:rPr>
        <w:t xml:space="preserve"> </w:t>
      </w:r>
      <w:r w:rsidRPr="00784950">
        <w:rPr>
          <w:rtl/>
        </w:rPr>
        <w:t>התחתונים ישלמו 600 מיליון בקיצוץ קצבאות הילדים, והעשירון העליון ישלם 75 מיליון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נקודה ראויה למחשבה. תודה, חברת הכנסת גוז'נסקי.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אחמד טיבי,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טיבי, שלוש דקות. צריך להקפיד.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</w:p>
    <w:p w:rsidR="00374753" w:rsidRDefault="00374753" w:rsidP="00374753">
      <w:pPr>
        <w:rPr>
          <w:rtl/>
        </w:rPr>
      </w:pPr>
    </w:p>
    <w:p w:rsidR="00374753" w:rsidRDefault="00784950" w:rsidP="00F743FB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תחומים</w:t>
      </w:r>
      <w:r w:rsidR="00374753">
        <w:rPr>
          <w:rtl/>
        </w:rPr>
        <w:t xml:space="preserve"> </w:t>
      </w:r>
      <w:r w:rsidRPr="00784950">
        <w:rPr>
          <w:rtl/>
        </w:rPr>
        <w:t>רבים</w:t>
      </w:r>
      <w:r w:rsidR="00374753">
        <w:rPr>
          <w:rtl/>
        </w:rPr>
        <w:t xml:space="preserve"> </w:t>
      </w:r>
      <w:r w:rsidRPr="00784950">
        <w:rPr>
          <w:rtl/>
        </w:rPr>
        <w:t>שבהם</w:t>
      </w:r>
      <w:r w:rsidR="00374753">
        <w:rPr>
          <w:rtl/>
        </w:rPr>
        <w:t xml:space="preserve"> </w:t>
      </w:r>
      <w:r w:rsidRPr="00784950">
        <w:rPr>
          <w:rtl/>
        </w:rPr>
        <w:t>זועקים</w:t>
      </w:r>
      <w:r w:rsidR="00374753">
        <w:rPr>
          <w:rtl/>
        </w:rPr>
        <w:t xml:space="preserve"> </w:t>
      </w:r>
      <w:r w:rsidRPr="00784950">
        <w:rPr>
          <w:rtl/>
        </w:rPr>
        <w:t>האי</w:t>
      </w:r>
      <w:r w:rsidR="00374753">
        <w:rPr>
          <w:rtl/>
        </w:rPr>
        <w:t>-</w:t>
      </w:r>
      <w:r w:rsidRPr="00784950">
        <w:rPr>
          <w:rtl/>
        </w:rPr>
        <w:t>שוויוניות</w:t>
      </w:r>
      <w:r w:rsidR="00374753">
        <w:rPr>
          <w:rtl/>
        </w:rPr>
        <w:t xml:space="preserve"> </w:t>
      </w:r>
      <w:r w:rsidRPr="00784950">
        <w:rPr>
          <w:rtl/>
        </w:rPr>
        <w:t>והאפליה בין יהודים לערבים במדינה. אבל תקציב המדינה נדמה לי שהוא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התחומים הבולטים ביותר של חלוקה לא שווה. אפילו לאחר הקיצוץ, הקיצוץ במועצות</w:t>
      </w:r>
      <w:r w:rsidR="00374753">
        <w:rPr>
          <w:rtl/>
        </w:rPr>
        <w:t xml:space="preserve"> </w:t>
      </w:r>
      <w:r w:rsidRPr="00784950">
        <w:rPr>
          <w:rtl/>
        </w:rPr>
        <w:t>מקומיות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ובשלטון המקומי, בשלטון המקומי ביישובים היהודיים הוא </w:t>
      </w:r>
      <w:r w:rsidR="00F743FB">
        <w:rPr>
          <w:rFonts w:hint="cs"/>
          <w:rtl/>
        </w:rPr>
        <w:t>1.4%</w:t>
      </w:r>
      <w:r w:rsidRPr="00784950">
        <w:rPr>
          <w:rtl/>
        </w:rPr>
        <w:t>, כאשר הקיצוץ</w:t>
      </w:r>
      <w:r w:rsidR="00374753">
        <w:rPr>
          <w:rtl/>
        </w:rPr>
        <w:t xml:space="preserve"> </w:t>
      </w:r>
      <w:r w:rsidRPr="00784950">
        <w:rPr>
          <w:rtl/>
        </w:rPr>
        <w:t>ביישובים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ובמועצות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הערביות הוא </w:t>
      </w:r>
      <w:r w:rsidR="00F743FB">
        <w:rPr>
          <w:rFonts w:hint="cs"/>
          <w:rtl/>
        </w:rPr>
        <w:t>2.6%</w:t>
      </w:r>
      <w:r w:rsidRPr="00784950">
        <w:rPr>
          <w:rtl/>
        </w:rPr>
        <w:t>. עד כדי כך, שבבדיחות הדעת 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חבר הכנסת פריצקי, סוף</w:t>
      </w:r>
      <w:r w:rsidR="00374753">
        <w:rPr>
          <w:rtl/>
        </w:rPr>
        <w:t>-</w:t>
      </w:r>
      <w:r w:rsidRPr="00784950">
        <w:rPr>
          <w:rtl/>
        </w:rPr>
        <w:t>סוף מפלים לטובת הערבים, נותנים להם קיצוץ של</w:t>
      </w:r>
      <w:r w:rsidR="00374753">
        <w:rPr>
          <w:rtl/>
        </w:rPr>
        <w:t xml:space="preserve"> </w:t>
      </w:r>
      <w:r w:rsidR="00374753" w:rsidRPr="00784950">
        <w:rPr>
          <w:rtl/>
        </w:rPr>
        <w:t>2</w:t>
      </w:r>
      <w:r w:rsidR="00F743FB">
        <w:rPr>
          <w:rFonts w:hint="cs"/>
          <w:rtl/>
        </w:rPr>
        <w:t>.6%</w:t>
      </w:r>
      <w:r w:rsidRPr="00784950">
        <w:rPr>
          <w:rtl/>
        </w:rPr>
        <w:t xml:space="preserve"> מול קיצוץ של </w:t>
      </w:r>
      <w:r w:rsidR="00374753" w:rsidRPr="00784950">
        <w:rPr>
          <w:rtl/>
        </w:rPr>
        <w:t>1</w:t>
      </w:r>
      <w:r w:rsidR="00F743FB">
        <w:rPr>
          <w:rFonts w:hint="cs"/>
          <w:rtl/>
        </w:rPr>
        <w:t>.4%</w:t>
      </w:r>
      <w:r w:rsidRPr="00784950">
        <w:rPr>
          <w:rtl/>
        </w:rPr>
        <w:t xml:space="preserve"> ליהודים.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ועוד יש טענות.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ועוד יש לנו טענות. נכון, חבר הכנסת מח'ול.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 על הצעת החוק שעברה היום בקריאה ראשונה, על שוויון</w:t>
      </w:r>
      <w:r w:rsidR="00374753">
        <w:rPr>
          <w:rtl/>
        </w:rPr>
        <w:t xml:space="preserve"> </w:t>
      </w:r>
      <w:r w:rsidRPr="00784950">
        <w:rPr>
          <w:rtl/>
        </w:rPr>
        <w:t>למיעוט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ושותפות</w:t>
      </w:r>
      <w:r w:rsidR="00374753">
        <w:rPr>
          <w:rtl/>
        </w:rPr>
        <w:t xml:space="preserve"> </w:t>
      </w:r>
      <w:r w:rsidRPr="00784950">
        <w:rPr>
          <w:rtl/>
        </w:rPr>
        <w:t>אזרחית</w:t>
      </w:r>
      <w:r w:rsidR="00374753">
        <w:rPr>
          <w:rtl/>
        </w:rPr>
        <w:t xml:space="preserve"> </w:t>
      </w:r>
      <w:r w:rsidRPr="00784950">
        <w:rPr>
          <w:rtl/>
        </w:rPr>
        <w:t>מלאה למיעוט הלאומי הערבי. ההצעה הזאת עברה היום</w:t>
      </w:r>
      <w:r w:rsidR="00374753">
        <w:rPr>
          <w:rtl/>
        </w:rPr>
        <w:t xml:space="preserve"> </w:t>
      </w:r>
      <w:r w:rsidRPr="00784950">
        <w:rPr>
          <w:rtl/>
        </w:rPr>
        <w:t>בקריאה ראשונה והיא פריצת דרך.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הכוונה שלך ב"מיעוט לאומי ערבי"?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 החוק של מיעוט לאומי זאת לא הצעת החוק שהעברתי. מיעוט לאומי יש לו בדרך</w:t>
      </w:r>
      <w:r w:rsidR="00374753">
        <w:rPr>
          <w:rtl/>
        </w:rPr>
        <w:t xml:space="preserve"> </w:t>
      </w:r>
      <w:r w:rsidRPr="00784950">
        <w:rPr>
          <w:rtl/>
        </w:rPr>
        <w:t>כלל זכויות בקרקע, ייצוג הולם וכו'. כאן מדובר על שוויון אזרחי, חבר הכנסת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ערבי וכל אחד שעלה מארץ ערבית.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רוצה,</w:t>
      </w:r>
      <w:r w:rsidR="00374753">
        <w:rPr>
          <w:rtl/>
        </w:rPr>
        <w:t xml:space="preserve"> </w:t>
      </w:r>
      <w:r w:rsidRPr="00784950">
        <w:rPr>
          <w:rtl/>
        </w:rPr>
        <w:t>נוכל</w:t>
      </w:r>
      <w:r w:rsidR="00374753">
        <w:rPr>
          <w:rtl/>
        </w:rPr>
        <w:t xml:space="preserve"> </w:t>
      </w:r>
      <w:r w:rsidRPr="00784950">
        <w:rPr>
          <w:rtl/>
        </w:rPr>
        <w:t>עכשיו פה במקום להכריז על הקמת מדינה פלסטינית. השאלה</w:t>
      </w:r>
      <w:r w:rsidR="00374753">
        <w:rPr>
          <w:rtl/>
        </w:rPr>
        <w:t xml:space="preserve"> </w:t>
      </w:r>
      <w:r w:rsidRPr="00784950">
        <w:rPr>
          <w:rtl/>
        </w:rPr>
        <w:t>איך תצביע.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אזרחית?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 אתמול הוא הסתמך על ערפאת שמבטיח חוק ברוכות ילדים.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ושוויון</w:t>
      </w:r>
      <w:r w:rsidR="00374753">
        <w:rPr>
          <w:rtl/>
        </w:rPr>
        <w:t xml:space="preserve"> </w:t>
      </w:r>
      <w:r w:rsidRPr="00784950">
        <w:rPr>
          <w:rtl/>
        </w:rPr>
        <w:t>לאוכלוסייה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הערבית.</w:t>
      </w:r>
      <w:r w:rsidR="00374753">
        <w:rPr>
          <w:rtl/>
        </w:rPr>
        <w:t xml:space="preserve"> </w:t>
      </w:r>
      <w:r w:rsidRPr="00784950">
        <w:rPr>
          <w:rtl/>
        </w:rPr>
        <w:t>אתה יודע, יש 11</w:t>
      </w:r>
      <w:r w:rsidR="00374753">
        <w:rPr>
          <w:rtl/>
        </w:rPr>
        <w:t xml:space="preserve"> </w:t>
      </w:r>
      <w:r w:rsidRPr="00784950">
        <w:rPr>
          <w:rtl/>
        </w:rPr>
        <w:t>חוקי</w:t>
      </w:r>
      <w:r w:rsidR="00374753">
        <w:rPr>
          <w:rtl/>
        </w:rPr>
        <w:t>-</w:t>
      </w:r>
      <w:r w:rsidRPr="00784950">
        <w:rPr>
          <w:rtl/>
        </w:rPr>
        <w:t>יסוד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שלא מוזכרת בהם המלה שוויון, כאשר במגילת העצמאות המלה שוויון</w:t>
      </w:r>
      <w:r w:rsidR="00374753">
        <w:rPr>
          <w:rtl/>
        </w:rPr>
        <w:t xml:space="preserve"> </w:t>
      </w:r>
      <w:r w:rsidRPr="00784950">
        <w:rPr>
          <w:rtl/>
        </w:rPr>
        <w:t>חזרה</w:t>
      </w:r>
      <w:r w:rsidR="00374753">
        <w:rPr>
          <w:rtl/>
        </w:rPr>
        <w:t xml:space="preserve"> </w:t>
      </w:r>
      <w:r w:rsidRPr="00784950">
        <w:rPr>
          <w:rtl/>
        </w:rPr>
        <w:t>שבע פעמים, נדמה לי.</w:t>
      </w:r>
      <w:r w:rsidR="00374753">
        <w:rPr>
          <w:rtl/>
        </w:rPr>
        <w:t xml:space="preserve"> </w:t>
      </w:r>
      <w:r w:rsidRPr="00784950">
        <w:rPr>
          <w:rtl/>
        </w:rPr>
        <w:t>דמוקרטיה לא הוזכרה אף פעם אחת, אגב, במגילת העצמאות.</w:t>
      </w:r>
      <w:r w:rsidR="00374753">
        <w:rPr>
          <w:rtl/>
        </w:rPr>
        <w:t xml:space="preserve"> </w:t>
      </w:r>
      <w:r w:rsidRPr="00784950">
        <w:rPr>
          <w:rtl/>
        </w:rPr>
        <w:t>אתה יכול להסביר לי למה, חבר הכנסת יגאל ביבי?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כתוב שם מדינה יהודית. היהדות היא דמוקרטיה אחת גדולה.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אה, זה ההסבר? איפה אתה יכול למכור את ההסבר הזה ותמצא קהל שישתכנע?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בית</w:t>
      </w:r>
      <w:r w:rsidR="00374753">
        <w:rPr>
          <w:rtl/>
        </w:rPr>
        <w:t>-</w:t>
      </w:r>
      <w:r w:rsidRPr="00784950">
        <w:rPr>
          <w:rtl/>
        </w:rPr>
        <w:t>כנסת יבינו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בית</w:t>
      </w:r>
      <w:r w:rsidR="00374753">
        <w:rPr>
          <w:rtl/>
        </w:rPr>
        <w:t>-</w:t>
      </w:r>
      <w:r w:rsidRPr="00784950">
        <w:rPr>
          <w:rtl/>
        </w:rPr>
        <w:t>כנסת. או.קיי.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טיבי, סיימת, אבל אתן לך עוד דקה. אבל אנא ממך, תקפיד.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לאדוני, לפנים משורת הדין.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חשוב מאוד שהשוויון גם יתבצע וייראה בספר החוקים של מדינת ישראל, ייכלל בספר</w:t>
      </w:r>
      <w:r w:rsidR="00374753">
        <w:rPr>
          <w:rtl/>
        </w:rPr>
        <w:t xml:space="preserve"> </w:t>
      </w:r>
      <w:r w:rsidRPr="00784950">
        <w:rPr>
          <w:rtl/>
        </w:rPr>
        <w:t>החוקים,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כך.</w:t>
      </w:r>
      <w:r w:rsidR="00374753">
        <w:rPr>
          <w:rtl/>
        </w:rPr>
        <w:t xml:space="preserve"> </w:t>
      </w:r>
      <w:r w:rsidRPr="00784950">
        <w:rPr>
          <w:rtl/>
        </w:rPr>
        <w:t>היום,</w:t>
      </w:r>
      <w:r w:rsidR="00374753">
        <w:rPr>
          <w:rtl/>
        </w:rPr>
        <w:t xml:space="preserve"> </w:t>
      </w:r>
      <w:r w:rsidRPr="00784950">
        <w:rPr>
          <w:rtl/>
        </w:rPr>
        <w:t>בהצבעה שבה נכח רק יושב</w:t>
      </w:r>
      <w:r w:rsidR="00374753">
        <w:rPr>
          <w:rtl/>
        </w:rPr>
        <w:t>-</w:t>
      </w:r>
      <w:r w:rsidRPr="00784950">
        <w:rPr>
          <w:rtl/>
        </w:rPr>
        <w:t>ראש הוועדה, ואני מקווה</w:t>
      </w:r>
      <w:r w:rsidR="00374753">
        <w:rPr>
          <w:rtl/>
        </w:rPr>
        <w:t xml:space="preserve"> </w:t>
      </w:r>
      <w:r w:rsidRPr="00784950">
        <w:rPr>
          <w:rtl/>
        </w:rPr>
        <w:t>שבפעם</w:t>
      </w:r>
      <w:r w:rsidR="00374753">
        <w:rPr>
          <w:rtl/>
        </w:rPr>
        <w:t xml:space="preserve"> </w:t>
      </w:r>
      <w:r w:rsidRPr="00784950">
        <w:rPr>
          <w:rtl/>
        </w:rPr>
        <w:t>הבאה,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תוכל</w:t>
      </w:r>
      <w:r w:rsidR="00374753">
        <w:rPr>
          <w:rtl/>
        </w:rPr>
        <w:t xml:space="preserve"> </w:t>
      </w:r>
      <w:r w:rsidRPr="00784950">
        <w:rPr>
          <w:rtl/>
        </w:rPr>
        <w:t>להיות,</w:t>
      </w:r>
      <w:r w:rsidR="00374753">
        <w:rPr>
          <w:rtl/>
        </w:rPr>
        <w:t xml:space="preserve"> </w:t>
      </w:r>
      <w:r w:rsidRPr="00784950">
        <w:rPr>
          <w:rtl/>
        </w:rPr>
        <w:t>כי נוכחותך חשובה, היתה רוויזיה,</w:t>
      </w:r>
      <w:r w:rsidR="00374753">
        <w:rPr>
          <w:rtl/>
        </w:rPr>
        <w:t xml:space="preserve"> </w:t>
      </w:r>
      <w:r w:rsidRPr="00784950">
        <w:rPr>
          <w:rtl/>
        </w:rPr>
        <w:t>ובשבוע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עולה, ואני מצפה מכל העמיתים להיות נוכחים. חשוב שהחוק הזה יעלה</w:t>
      </w:r>
      <w:r w:rsidR="00374753">
        <w:rPr>
          <w:rtl/>
        </w:rPr>
        <w:t xml:space="preserve"> </w:t>
      </w:r>
      <w:r w:rsidRPr="00784950">
        <w:rPr>
          <w:rtl/>
        </w:rPr>
        <w:t>לטובת</w:t>
      </w:r>
      <w:r w:rsidR="00374753">
        <w:rPr>
          <w:rtl/>
        </w:rPr>
        <w:t xml:space="preserve"> </w:t>
      </w:r>
      <w:r w:rsidRPr="00784950">
        <w:rPr>
          <w:rtl/>
        </w:rPr>
        <w:t>האזרחים</w:t>
      </w:r>
      <w:r w:rsidR="00374753">
        <w:rPr>
          <w:rtl/>
        </w:rPr>
        <w:t xml:space="preserve"> </w:t>
      </w:r>
      <w:r w:rsidRPr="00784950">
        <w:rPr>
          <w:rtl/>
        </w:rPr>
        <w:t>הערבים,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לטובת המיעוט הערבי. כי שוויון בכל תחומי החיים </w:t>
      </w:r>
      <w:r w:rsidR="00374753">
        <w:rPr>
          <w:rtl/>
        </w:rPr>
        <w:t>–</w:t>
      </w:r>
      <w:r w:rsidRPr="00784950">
        <w:rPr>
          <w:rtl/>
        </w:rPr>
        <w:t xml:space="preserve"> קרקע,</w:t>
      </w:r>
      <w:r w:rsidR="00374753">
        <w:rPr>
          <w:rtl/>
        </w:rPr>
        <w:t xml:space="preserve"> </w:t>
      </w:r>
      <w:r w:rsidRPr="00784950">
        <w:rPr>
          <w:rtl/>
        </w:rPr>
        <w:t>תרבות,</w:t>
      </w:r>
      <w:r w:rsidR="00374753">
        <w:rPr>
          <w:rtl/>
        </w:rPr>
        <w:t xml:space="preserve"> </w:t>
      </w:r>
      <w:r w:rsidRPr="00784950">
        <w:rPr>
          <w:rtl/>
        </w:rPr>
        <w:t>חינוך,</w:t>
      </w:r>
      <w:r w:rsidR="00374753">
        <w:rPr>
          <w:rtl/>
        </w:rPr>
        <w:t xml:space="preserve"> </w:t>
      </w:r>
      <w:r w:rsidRPr="00784950">
        <w:rPr>
          <w:rtl/>
        </w:rPr>
        <w:t>קניין,</w:t>
      </w:r>
      <w:r w:rsidR="00374753">
        <w:rPr>
          <w:rtl/>
        </w:rPr>
        <w:t xml:space="preserve"> </w:t>
      </w:r>
      <w:r w:rsidRPr="00784950">
        <w:rPr>
          <w:rtl/>
        </w:rPr>
        <w:t>משפט,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שפה, חקלאות ותעשייה </w:t>
      </w:r>
      <w:r w:rsidR="00374753">
        <w:rPr>
          <w:rtl/>
        </w:rPr>
        <w:t>–</w:t>
      </w:r>
      <w:r w:rsidRPr="00784950">
        <w:rPr>
          <w:rtl/>
        </w:rPr>
        <w:t xml:space="preserve"> חייב להיות בספר החוקים 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והצלחת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הצלחה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כל אדם בעל השקפת עולם הומנית</w:t>
      </w:r>
      <w:r w:rsidR="00374753">
        <w:rPr>
          <w:rtl/>
        </w:rPr>
        <w:t xml:space="preserve"> </w:t>
      </w:r>
      <w:r w:rsidRPr="00784950">
        <w:rPr>
          <w:rtl/>
        </w:rPr>
        <w:t>ודמוקרטית.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טלב אלסאנע. אחריו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צריך להיות לפני אבשלום וילן, ואז אני מתחלף עם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יגאל ביבי, שב רגע. אני אקרא לך. אתה לא מחליף.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תפקידו של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טלב אלסאנע, בבקשה. חבר הכנסת האשם מחאמיד, אתה מוסר לו את המקום</w:t>
      </w:r>
      <w:r w:rsidR="00374753">
        <w:rPr>
          <w:rtl/>
        </w:rPr>
        <w:t xml:space="preserve"> </w:t>
      </w:r>
      <w:r w:rsidRPr="00784950">
        <w:rPr>
          <w:rtl/>
        </w:rPr>
        <w:t>שלך, את התור שלך?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אחריו. אני לפני אבשלום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מבקשים</w:t>
      </w:r>
      <w:r w:rsidR="00374753">
        <w:rPr>
          <w:rtl/>
        </w:rPr>
        <w:t xml:space="preserve"> </w:t>
      </w:r>
      <w:r w:rsidRPr="00784950">
        <w:rPr>
          <w:rtl/>
        </w:rPr>
        <w:t>מהיושב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ומתנים</w:t>
      </w:r>
      <w:r w:rsidR="00374753">
        <w:rPr>
          <w:rtl/>
        </w:rPr>
        <w:t xml:space="preserve"> </w:t>
      </w:r>
      <w:r w:rsidRPr="00784950">
        <w:rPr>
          <w:rtl/>
        </w:rPr>
        <w:t>תנאים. לא ראיתי דמוקרטיה כזאת. חבר הכנסת יגאל</w:t>
      </w:r>
      <w:r w:rsidR="00374753">
        <w:rPr>
          <w:rtl/>
        </w:rPr>
        <w:t xml:space="preserve"> </w:t>
      </w:r>
      <w:r w:rsidRPr="00784950">
        <w:rPr>
          <w:rtl/>
        </w:rPr>
        <w:t>ביבי,</w:t>
      </w:r>
      <w:r w:rsidR="00374753">
        <w:rPr>
          <w:rtl/>
        </w:rPr>
        <w:t xml:space="preserve"> </w:t>
      </w:r>
      <w:r w:rsidRPr="00784950">
        <w:rPr>
          <w:rtl/>
        </w:rPr>
        <w:t>בסדר,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אקרא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לפני האשם מחאמיד. אחרי חבר הכנסת 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חבר</w:t>
      </w:r>
      <w:r w:rsidR="00374753">
        <w:rPr>
          <w:rtl/>
        </w:rPr>
        <w:t xml:space="preserve"> </w:t>
      </w:r>
      <w:r w:rsidRPr="00784950">
        <w:rPr>
          <w:rtl/>
        </w:rPr>
        <w:t>הכנסת יגאל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מבחינתי הייתי מסכים בתנאי שאני אחריו ולא בסוף היום. 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ישנה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בלאו הכי. דבר נוסף, אילו חבר הכנסת יגאל ביבי,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בא לנאום נגד התקציבים להתנחלויות, בשמחה הייתי מוותר לו על</w:t>
      </w:r>
      <w:r w:rsidR="00374753">
        <w:rPr>
          <w:rtl/>
        </w:rPr>
        <w:t xml:space="preserve"> </w:t>
      </w:r>
      <w:r w:rsidRPr="00784950">
        <w:rPr>
          <w:rtl/>
        </w:rPr>
        <w:t>מקומי, אבל מאחר שהוא יבוא כדי להגיד שצריך לתת עוד יותר למתנחלים ולהתנחלויות על</w:t>
      </w:r>
      <w:r w:rsidR="00374753">
        <w:rPr>
          <w:rtl/>
        </w:rPr>
        <w:t xml:space="preserve"> </w:t>
      </w:r>
      <w:r w:rsidRPr="00784950">
        <w:rPr>
          <w:rtl/>
        </w:rPr>
        <w:t>חשבון</w:t>
      </w:r>
      <w:r w:rsidR="00374753">
        <w:rPr>
          <w:rtl/>
        </w:rPr>
        <w:t xml:space="preserve"> </w:t>
      </w:r>
      <w:r w:rsidRPr="00784950">
        <w:rPr>
          <w:rtl/>
        </w:rPr>
        <w:t>הנכים,</w:t>
      </w:r>
      <w:r w:rsidR="00374753">
        <w:rPr>
          <w:rtl/>
        </w:rPr>
        <w:t xml:space="preserve"> </w:t>
      </w:r>
      <w:r w:rsidRPr="00784950">
        <w:rPr>
          <w:rtl/>
        </w:rPr>
        <w:t>עיירות</w:t>
      </w:r>
      <w:r w:rsidR="00374753">
        <w:rPr>
          <w:rtl/>
        </w:rPr>
        <w:t xml:space="preserve"> </w:t>
      </w:r>
      <w:r w:rsidRPr="00784950">
        <w:rPr>
          <w:rtl/>
        </w:rPr>
        <w:t>הפיתוח,</w:t>
      </w:r>
      <w:r w:rsidR="00374753">
        <w:rPr>
          <w:rtl/>
        </w:rPr>
        <w:t xml:space="preserve"> </w:t>
      </w:r>
      <w:r w:rsidRPr="00784950">
        <w:rPr>
          <w:rtl/>
        </w:rPr>
        <w:t>שכונות</w:t>
      </w:r>
      <w:r w:rsidR="00374753">
        <w:rPr>
          <w:rtl/>
        </w:rPr>
        <w:t xml:space="preserve"> </w:t>
      </w:r>
      <w:r w:rsidRPr="00784950">
        <w:rPr>
          <w:rtl/>
        </w:rPr>
        <w:t>העוני,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הערביים,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מוכרים,</w:t>
      </w:r>
      <w:r w:rsidR="00374753">
        <w:rPr>
          <w:rtl/>
        </w:rPr>
        <w:t xml:space="preserve"> </w:t>
      </w: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יכול לתת קדימה לטיעון הזה לפני הטיעון שבא להגיד </w:t>
      </w:r>
      <w:r w:rsidR="00374753">
        <w:rPr>
          <w:rtl/>
        </w:rPr>
        <w:t xml:space="preserve">–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לכולם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ולפתור</w:t>
      </w:r>
      <w:r w:rsidR="00374753">
        <w:rPr>
          <w:rtl/>
        </w:rPr>
        <w:t xml:space="preserve"> </w:t>
      </w:r>
      <w:r w:rsidRPr="00784950">
        <w:rPr>
          <w:rtl/>
        </w:rPr>
        <w:t>את הבעיה של הפלסטינים.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יודעים,</w:t>
      </w:r>
      <w:r w:rsidR="00374753">
        <w:rPr>
          <w:rtl/>
        </w:rPr>
        <w:t xml:space="preserve"> </w:t>
      </w:r>
      <w:r w:rsidRPr="00784950">
        <w:rPr>
          <w:rtl/>
        </w:rPr>
        <w:t>המתנחלים</w:t>
      </w:r>
      <w:r w:rsidR="00374753">
        <w:rPr>
          <w:rtl/>
        </w:rPr>
        <w:t xml:space="preserve"> </w:t>
      </w:r>
      <w:r w:rsidRPr="00784950">
        <w:rPr>
          <w:rtl/>
        </w:rPr>
        <w:t>פותרים בעיה כפולה. בזה שאתם יוצאים משם אתם פותרים</w:t>
      </w:r>
      <w:r w:rsidR="00374753">
        <w:rPr>
          <w:rtl/>
        </w:rPr>
        <w:t xml:space="preserve"> </w:t>
      </w:r>
      <w:r w:rsidRPr="00784950">
        <w:rPr>
          <w:rtl/>
        </w:rPr>
        <w:t>בעיה לפלסטינים וגם מאפשרים הזרמת תקציבים שוויונית לאזרחי המדינה ואז אתם מקדמים</w:t>
      </w:r>
      <w:r w:rsidR="00374753">
        <w:rPr>
          <w:rtl/>
        </w:rPr>
        <w:t xml:space="preserve"> </w:t>
      </w:r>
      <w:r w:rsidRPr="00784950">
        <w:rPr>
          <w:rtl/>
        </w:rPr>
        <w:t>את האינטרס שכל העמים כאן יחיו בשלום, ברווחה ובאחווה.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לציין, אדוני היושב</w:t>
      </w:r>
      <w:r w:rsidR="00374753">
        <w:rPr>
          <w:rtl/>
        </w:rPr>
        <w:t>-</w:t>
      </w:r>
      <w:r w:rsidRPr="00784950">
        <w:rPr>
          <w:rtl/>
        </w:rPr>
        <w:t>ראש, שאנחנו נוהגים לרוץ ולברך על חוקים שהכנסת</w:t>
      </w:r>
      <w:r w:rsidR="00374753">
        <w:rPr>
          <w:rtl/>
        </w:rPr>
        <w:t xml:space="preserve"> </w:t>
      </w:r>
      <w:r w:rsidRPr="00784950">
        <w:rPr>
          <w:rtl/>
        </w:rPr>
        <w:t>מחוקקת, במיוחד אם יש בהם תקווה. הכנסת חוקקה חוק, שנועד בראש ובראשונה להיטיב עם</w:t>
      </w:r>
      <w:r w:rsidR="00374753">
        <w:rPr>
          <w:rtl/>
        </w:rPr>
        <w:t xml:space="preserve"> </w:t>
      </w:r>
      <w:r w:rsidRPr="00784950">
        <w:rPr>
          <w:rtl/>
        </w:rPr>
        <w:t>המגזרים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מיוצגים</w:t>
      </w:r>
      <w:r w:rsidR="00374753">
        <w:rPr>
          <w:rtl/>
        </w:rPr>
        <w:t xml:space="preserve"> </w:t>
      </w:r>
      <w:r w:rsidRPr="00784950">
        <w:rPr>
          <w:rtl/>
        </w:rPr>
        <w:t>בשירות</w:t>
      </w:r>
      <w:r w:rsidR="00374753">
        <w:rPr>
          <w:rtl/>
        </w:rPr>
        <w:t xml:space="preserve"> </w:t>
      </w:r>
      <w:r w:rsidRPr="00784950">
        <w:rPr>
          <w:rtl/>
        </w:rPr>
        <w:t>המדינה ובחברות ממשלתיות. כולנו יצאנו מתוך הנחה,</w:t>
      </w:r>
      <w:r w:rsidR="00374753">
        <w:rPr>
          <w:rtl/>
        </w:rPr>
        <w:t xml:space="preserve"> </w:t>
      </w:r>
      <w:r w:rsidRPr="00784950">
        <w:rPr>
          <w:rtl/>
        </w:rPr>
        <w:t>שהנה, מה שלא נעשה מתוך ההיגיון השוויוני, המעוגן במלה דמוקרטיה, ייעשה מכוח חוק,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כולם אומרים </w:t>
      </w:r>
      <w:r w:rsidR="00374753">
        <w:rPr>
          <w:rtl/>
        </w:rPr>
        <w:t>–</w:t>
      </w:r>
      <w:r w:rsidRPr="00784950">
        <w:rPr>
          <w:rtl/>
        </w:rPr>
        <w:t xml:space="preserve"> שלטון החוק, כולם אומרים </w:t>
      </w:r>
      <w:r w:rsidR="00374753">
        <w:rPr>
          <w:rtl/>
        </w:rPr>
        <w:t>–</w:t>
      </w:r>
      <w:r w:rsidRPr="00784950">
        <w:rPr>
          <w:rtl/>
        </w:rPr>
        <w:t xml:space="preserve"> אנחנו כפופים לחוק.</w:t>
      </w:r>
      <w:r w:rsidR="00374753">
        <w:rPr>
          <w:rtl/>
        </w:rPr>
        <w:t xml:space="preserve"> </w:t>
      </w:r>
      <w:r w:rsidRPr="00784950">
        <w:rPr>
          <w:rtl/>
        </w:rPr>
        <w:t>מה קורה? 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להרוס</w:t>
      </w:r>
      <w:r w:rsidR="00374753">
        <w:rPr>
          <w:rtl/>
        </w:rPr>
        <w:t xml:space="preserve"> </w:t>
      </w:r>
      <w:r w:rsidRPr="00784950">
        <w:rPr>
          <w:rtl/>
        </w:rPr>
        <w:t>בתים במגזר הערבי כי יש חוק במדינה, אף שהחוק לא מונע לתכנן למגזר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מונע להרחיב את תוכניות המיתאר, אבל שם עומדים בצורה עקשנית ליישם את</w:t>
      </w:r>
      <w:r w:rsidR="00374753">
        <w:rPr>
          <w:rtl/>
        </w:rPr>
        <w:t xml:space="preserve"> </w:t>
      </w:r>
      <w:r w:rsidRPr="00784950">
        <w:rPr>
          <w:rtl/>
        </w:rPr>
        <w:t>החוק.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והנה,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שמבטיח</w:t>
      </w:r>
      <w:r w:rsidR="00374753">
        <w:rPr>
          <w:rtl/>
        </w:rPr>
        <w:t xml:space="preserve"> </w:t>
      </w:r>
      <w:r w:rsidRPr="00784950">
        <w:rPr>
          <w:rtl/>
        </w:rPr>
        <w:t>ייצוג הולם, ואני מופתע לראות שהממשלה הזאת לא</w:t>
      </w:r>
      <w:r w:rsidR="00374753">
        <w:rPr>
          <w:rtl/>
        </w:rPr>
        <w:t xml:space="preserve"> </w:t>
      </w:r>
      <w:r w:rsidRPr="00784950">
        <w:rPr>
          <w:rtl/>
        </w:rPr>
        <w:t>מתקצבת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יישומו.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לא מתקצבים את יישומו, אין אפשרות להפשיר תקנים, ואם לא</w:t>
      </w:r>
      <w:r w:rsidR="00374753">
        <w:rPr>
          <w:rtl/>
        </w:rPr>
        <w:t xml:space="preserve"> </w:t>
      </w:r>
      <w:r w:rsidRPr="00784950">
        <w:rPr>
          <w:rtl/>
        </w:rPr>
        <w:t>מפשירים</w:t>
      </w:r>
      <w:r w:rsidR="00374753">
        <w:rPr>
          <w:rtl/>
        </w:rPr>
        <w:t xml:space="preserve"> </w:t>
      </w:r>
      <w:r w:rsidRPr="00784950">
        <w:rPr>
          <w:rtl/>
        </w:rPr>
        <w:t>תקנים,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ואומרים: רבותי, לא פרסמנו מכרזים, לא קלטנו עובדים, ולכן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לקלוט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שוויוני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פרופורציונלי</w:t>
      </w:r>
      <w:r w:rsidR="00374753">
        <w:rPr>
          <w:rtl/>
        </w:rPr>
        <w:t xml:space="preserve"> </w:t>
      </w:r>
      <w:r w:rsidRPr="00784950">
        <w:rPr>
          <w:rtl/>
        </w:rPr>
        <w:t>מהמגזר הערבי, ועל</w:t>
      </w:r>
      <w:r w:rsidR="00374753">
        <w:rPr>
          <w:rtl/>
        </w:rPr>
        <w:t>-</w:t>
      </w:r>
      <w:r w:rsidRPr="00784950">
        <w:rPr>
          <w:rtl/>
        </w:rPr>
        <w:t>ידי זה</w:t>
      </w:r>
      <w:r w:rsidR="00374753">
        <w:rPr>
          <w:rtl/>
        </w:rPr>
        <w:t xml:space="preserve"> </w:t>
      </w:r>
      <w:r w:rsidRPr="00784950">
        <w:rPr>
          <w:rtl/>
        </w:rPr>
        <w:t>מנציחים את האפליה והקיפוח.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</w:t>
      </w:r>
      <w:r w:rsidR="00374753">
        <w:rPr>
          <w:rtl/>
        </w:rPr>
        <w:t xml:space="preserve"> </w:t>
      </w:r>
      <w:r w:rsidRPr="00784950">
        <w:rPr>
          <w:rtl/>
        </w:rPr>
        <w:t>העדיפויות הקיים ובמסגרת התקציב הקיים יש אפשרות למדיניות אחרת. הבעיה</w:t>
      </w:r>
      <w:r w:rsidR="00374753">
        <w:rPr>
          <w:rtl/>
        </w:rPr>
        <w:t xml:space="preserve"> </w:t>
      </w:r>
      <w:r w:rsidRPr="00784950">
        <w:rPr>
          <w:rtl/>
        </w:rPr>
        <w:t>איננה</w:t>
      </w:r>
      <w:r w:rsidR="00374753">
        <w:rPr>
          <w:rtl/>
        </w:rPr>
        <w:t xml:space="preserve"> </w:t>
      </w:r>
      <w:r w:rsidRPr="00784950">
        <w:rPr>
          <w:rtl/>
        </w:rPr>
        <w:t>לחלוטין</w:t>
      </w:r>
      <w:r w:rsidR="00374753">
        <w:rPr>
          <w:rtl/>
        </w:rPr>
        <w:t xml:space="preserve"> </w:t>
      </w:r>
      <w:r w:rsidRPr="00784950">
        <w:rPr>
          <w:rtl/>
        </w:rPr>
        <w:t>העדר</w:t>
      </w:r>
      <w:r w:rsidR="00374753">
        <w:rPr>
          <w:rtl/>
        </w:rPr>
        <w:t xml:space="preserve"> </w:t>
      </w:r>
      <w:r w:rsidRPr="00784950">
        <w:rPr>
          <w:rtl/>
        </w:rPr>
        <w:t>משאבים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קיצוצים</w:t>
      </w:r>
      <w:r w:rsidR="00374753">
        <w:rPr>
          <w:rtl/>
        </w:rPr>
        <w:t xml:space="preserve"> </w:t>
      </w:r>
      <w:r w:rsidRPr="00784950">
        <w:rPr>
          <w:rtl/>
        </w:rPr>
        <w:t>או הגירעונות בהכנסות המדינה.</w:t>
      </w:r>
      <w:r w:rsidR="00374753">
        <w:rPr>
          <w:rtl/>
        </w:rPr>
        <w:t xml:space="preserve"> </w:t>
      </w: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האמיתית</w:t>
      </w:r>
      <w:r w:rsidR="00374753">
        <w:rPr>
          <w:rtl/>
        </w:rPr>
        <w:t xml:space="preserve"> </w:t>
      </w:r>
      <w:r w:rsidRPr="00784950">
        <w:rPr>
          <w:rtl/>
        </w:rPr>
        <w:t>היא בסולם העדיפויות של הממשלה, בהקצאת המשאבים והתקציבים העומדים לרשות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כשלא</w:t>
      </w:r>
      <w:r w:rsidR="00374753">
        <w:rPr>
          <w:rtl/>
        </w:rPr>
        <w:t xml:space="preserve"> </w:t>
      </w:r>
      <w:r w:rsidRPr="00784950">
        <w:rPr>
          <w:rtl/>
        </w:rPr>
        <w:t>מציבים</w:t>
      </w:r>
      <w:r w:rsidR="00374753">
        <w:rPr>
          <w:rtl/>
        </w:rPr>
        <w:t xml:space="preserve"> </w:t>
      </w:r>
      <w:r w:rsidRPr="00784950">
        <w:rPr>
          <w:rtl/>
        </w:rPr>
        <w:t>את האדם ראשון בסולם העדיפויות, כשלא מציבים את רווחתו של</w:t>
      </w:r>
      <w:r w:rsidR="00374753">
        <w:rPr>
          <w:rtl/>
        </w:rPr>
        <w:t xml:space="preserve"> </w:t>
      </w:r>
      <w:r w:rsidRPr="00784950">
        <w:rPr>
          <w:rtl/>
        </w:rPr>
        <w:t>האדם,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האזרח,</w:t>
      </w:r>
      <w:r w:rsidR="00374753">
        <w:rPr>
          <w:rtl/>
        </w:rPr>
        <w:t xml:space="preserve"> </w:t>
      </w:r>
      <w:r w:rsidRPr="00784950">
        <w:rPr>
          <w:rtl/>
        </w:rPr>
        <w:t>ראשונה</w:t>
      </w:r>
      <w:r w:rsidR="00374753">
        <w:rPr>
          <w:rtl/>
        </w:rPr>
        <w:t xml:space="preserve"> </w:t>
      </w:r>
      <w:r w:rsidRPr="00784950">
        <w:rPr>
          <w:rtl/>
        </w:rPr>
        <w:t>בסולם</w:t>
      </w:r>
      <w:r w:rsidR="00374753">
        <w:rPr>
          <w:rtl/>
        </w:rPr>
        <w:t xml:space="preserve"> </w:t>
      </w:r>
      <w:r w:rsidRPr="00784950">
        <w:rPr>
          <w:rtl/>
        </w:rPr>
        <w:t>העדיפויות,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מציבים בראש ובראשונה,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אתה יודע מה מציבים במקום אדם? מציבים איך למרר לו את החיים.</w:t>
      </w:r>
      <w:r w:rsidR="00374753">
        <w:rPr>
          <w:rtl/>
        </w:rPr>
        <w:t xml:space="preserve"> </w:t>
      </w:r>
      <w:r w:rsidRPr="00784950">
        <w:rPr>
          <w:rtl/>
        </w:rPr>
        <w:t>למרר,</w:t>
      </w:r>
      <w:r w:rsidR="00374753">
        <w:rPr>
          <w:rtl/>
        </w:rPr>
        <w:t xml:space="preserve"> </w:t>
      </w:r>
      <w:r w:rsidRPr="00784950">
        <w:rPr>
          <w:rtl/>
        </w:rPr>
        <w:t>להפוך את זה למר, למריר, ואיך לדכא אותו על</w:t>
      </w:r>
      <w:r w:rsidR="00374753">
        <w:rPr>
          <w:rtl/>
        </w:rPr>
        <w:t>-</w:t>
      </w:r>
      <w:r w:rsidRPr="00784950">
        <w:rPr>
          <w:rtl/>
        </w:rPr>
        <w:t>ידי זה שמנציחים את המלחמות, העימותים</w:t>
      </w:r>
      <w:r w:rsidR="00374753">
        <w:rPr>
          <w:rtl/>
        </w:rPr>
        <w:t xml:space="preserve"> </w:t>
      </w:r>
      <w:r w:rsidRPr="00784950">
        <w:rPr>
          <w:rtl/>
        </w:rPr>
        <w:t>וההסלמה, במקום להציב את האדם, את החינוך, את הרווחה, את העבודה ואת התעסוקה בראש</w:t>
      </w:r>
      <w:r w:rsidR="00374753">
        <w:rPr>
          <w:rtl/>
        </w:rPr>
        <w:t xml:space="preserve"> </w:t>
      </w:r>
      <w:r w:rsidRPr="00784950">
        <w:rPr>
          <w:rtl/>
        </w:rPr>
        <w:t>סולם</w:t>
      </w:r>
      <w:r w:rsidR="00374753">
        <w:rPr>
          <w:rtl/>
        </w:rPr>
        <w:t xml:space="preserve"> </w:t>
      </w:r>
      <w:r w:rsidRPr="00784950">
        <w:rPr>
          <w:rtl/>
        </w:rPr>
        <w:t>העדיפויות.</w:t>
      </w:r>
      <w:r w:rsidR="00374753">
        <w:rPr>
          <w:rtl/>
        </w:rPr>
        <w:t xml:space="preserve"> </w:t>
      </w:r>
      <w:r w:rsidRPr="00784950">
        <w:rPr>
          <w:rtl/>
        </w:rPr>
        <w:t>כך נבנה חברה שפויה; ממשלה שתדאג לאזרחיה לא תדאג איך לשעבד את</w:t>
      </w:r>
      <w:r w:rsidR="00374753">
        <w:rPr>
          <w:rtl/>
        </w:rPr>
        <w:t xml:space="preserve"> </w:t>
      </w:r>
      <w:r w:rsidRPr="00784950">
        <w:rPr>
          <w:rtl/>
        </w:rPr>
        <w:t>אזרחיה לאמביציות שלטוניות לשלוט ולדכא עם אחר.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דהאמשה </w:t>
      </w:r>
      <w:r w:rsidR="00374753">
        <w:rPr>
          <w:rtl/>
        </w:rPr>
        <w:t>–</w:t>
      </w:r>
      <w:r w:rsidRPr="00784950">
        <w:rPr>
          <w:rtl/>
        </w:rPr>
        <w:t xml:space="preserve"> איננו. חבר הכנסת יגאל ביבי,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האשם מחאמיד.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כנסת נכבדה, טלב אלסאנע ביקש שאני אדבר נגד ההתנחלויות ואני</w:t>
      </w:r>
      <w:r w:rsidR="00374753">
        <w:rPr>
          <w:rtl/>
        </w:rPr>
        <w:t xml:space="preserve"> </w:t>
      </w:r>
      <w:r w:rsidRPr="00784950">
        <w:rPr>
          <w:rtl/>
        </w:rPr>
        <w:t>אדבר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ההתנחלויות.</w:t>
      </w:r>
      <w:r w:rsidR="00374753">
        <w:rPr>
          <w:rtl/>
        </w:rPr>
        <w:t xml:space="preserve"> </w:t>
      </w:r>
      <w:r w:rsidRPr="00784950">
        <w:rPr>
          <w:rtl/>
        </w:rPr>
        <w:t>אני מדבר עכשיו נגד ההתנחלויות הפיראטיות והלא</w:t>
      </w:r>
      <w:r w:rsidR="00374753">
        <w:rPr>
          <w:rtl/>
        </w:rPr>
        <w:t>-</w:t>
      </w:r>
      <w:r w:rsidRPr="00784950">
        <w:rPr>
          <w:rtl/>
        </w:rPr>
        <w:t>חוקיות של</w:t>
      </w:r>
      <w:r w:rsidR="00374753">
        <w:rPr>
          <w:rtl/>
        </w:rPr>
        <w:t xml:space="preserve"> </w:t>
      </w:r>
      <w:r w:rsidRPr="00784950">
        <w:rPr>
          <w:rtl/>
        </w:rPr>
        <w:t>הבדואים.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כשאברהם אבינו הגיע לבאר</w:t>
      </w:r>
      <w:r w:rsidR="00374753">
        <w:rPr>
          <w:rtl/>
        </w:rPr>
        <w:t>-</w:t>
      </w:r>
      <w:r w:rsidRPr="00784950">
        <w:rPr>
          <w:rtl/>
        </w:rPr>
        <w:t>שבע הם היו שם, הם אירחו אותו, ולפי מה שהם אמרו לי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שחטו</w:t>
      </w:r>
      <w:r w:rsidR="00374753">
        <w:rPr>
          <w:rtl/>
        </w:rPr>
        <w:t xml:space="preserve"> </w:t>
      </w:r>
      <w:r w:rsidRPr="00784950">
        <w:rPr>
          <w:rtl/>
        </w:rPr>
        <w:t>כבש.</w:t>
      </w:r>
      <w:r w:rsidR="00374753">
        <w:rPr>
          <w:rtl/>
        </w:rPr>
        <w:t xml:space="preserve"> </w:t>
      </w:r>
      <w:r w:rsidRPr="00784950">
        <w:rPr>
          <w:rtl/>
        </w:rPr>
        <w:t>הוא הרגיש טוב ועשינו לו קבלת פנים. עוד מזמן אברהם אבינו היינו</w:t>
      </w:r>
      <w:r w:rsidR="00374753">
        <w:rPr>
          <w:rtl/>
        </w:rPr>
        <w:t xml:space="preserve"> </w:t>
      </w:r>
      <w:r w:rsidRPr="00784950">
        <w:rPr>
          <w:rtl/>
        </w:rPr>
        <w:t>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לדבר עכשיו על האתגר של טלב אלסאנע, לדבר נגד ההתנחלויות. אני 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אחד המחדלים הגדולים ביותר של מדינת ישראל היום. טלב אלסאנע נוסע לשם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יום,</w:t>
      </w:r>
      <w:r w:rsidR="00374753">
        <w:rPr>
          <w:rtl/>
        </w:rPr>
        <w:t xml:space="preserve"> </w:t>
      </w:r>
      <w:r w:rsidRPr="00784950">
        <w:rPr>
          <w:rtl/>
        </w:rPr>
        <w:t>לתל</w:t>
      </w:r>
      <w:r w:rsidR="00374753">
        <w:rPr>
          <w:rtl/>
        </w:rPr>
        <w:t>-</w:t>
      </w:r>
      <w:r w:rsidRPr="00784950">
        <w:rPr>
          <w:rtl/>
        </w:rPr>
        <w:t>שבע,</w:t>
      </w:r>
      <w:r w:rsidR="00374753">
        <w:rPr>
          <w:rtl/>
        </w:rPr>
        <w:t xml:space="preserve"> </w:t>
      </w:r>
      <w:r w:rsidRPr="00784950">
        <w:rPr>
          <w:rtl/>
        </w:rPr>
        <w:t>ורואה כיצד הרסו את הנגב, שזה גם לרעת הבדואים, לרעת היהודים</w:t>
      </w:r>
      <w:r w:rsidR="00374753">
        <w:rPr>
          <w:rtl/>
        </w:rPr>
        <w:t xml:space="preserve"> </w:t>
      </w:r>
      <w:r w:rsidRPr="00784950">
        <w:rPr>
          <w:rtl/>
        </w:rPr>
        <w:t>ולרעת המדינה.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אם הם רוצים יישובי קבע, וחלק לא רוצים, חלק רוצים להיות בדואים </w:t>
      </w:r>
      <w:r w:rsidR="00374753">
        <w:rPr>
          <w:rtl/>
        </w:rPr>
        <w:t xml:space="preserve">– </w:t>
      </w:r>
      <w:r w:rsidRPr="00784950">
        <w:rPr>
          <w:rtl/>
        </w:rPr>
        <w:t>שיהיו</w:t>
      </w:r>
      <w:r w:rsidR="00374753">
        <w:rPr>
          <w:rtl/>
        </w:rPr>
        <w:t xml:space="preserve"> </w:t>
      </w:r>
      <w:r w:rsidRPr="00784950">
        <w:rPr>
          <w:rtl/>
        </w:rPr>
        <w:t>בדואים,</w:t>
      </w:r>
      <w:r w:rsidR="00374753">
        <w:rPr>
          <w:rtl/>
        </w:rPr>
        <w:t xml:space="preserve"> </w:t>
      </w:r>
      <w:r w:rsidRPr="00784950">
        <w:rPr>
          <w:rtl/>
        </w:rPr>
        <w:t>ילכו,</w:t>
      </w:r>
      <w:r w:rsidR="00374753">
        <w:rPr>
          <w:rtl/>
        </w:rPr>
        <w:t xml:space="preserve"> </w:t>
      </w:r>
      <w:r w:rsidRPr="00784950">
        <w:rPr>
          <w:rtl/>
        </w:rPr>
        <w:t>יקימו אוהלים וירעו צאן כמו בימי אברהם אבינו. אבל אם אתם</w:t>
      </w:r>
      <w:r w:rsidR="00374753">
        <w:rPr>
          <w:rtl/>
        </w:rPr>
        <w:t xml:space="preserve"> </w:t>
      </w:r>
      <w:r w:rsidRPr="00784950">
        <w:rPr>
          <w:rtl/>
        </w:rPr>
        <w:t>רוצים</w:t>
      </w:r>
      <w:r w:rsidR="00374753">
        <w:rPr>
          <w:rtl/>
        </w:rPr>
        <w:t xml:space="preserve"> </w:t>
      </w:r>
      <w:r w:rsidRPr="00784950">
        <w:rPr>
          <w:rtl/>
        </w:rPr>
        <w:t>יישובי</w:t>
      </w:r>
      <w:r w:rsidR="00374753">
        <w:rPr>
          <w:rtl/>
        </w:rPr>
        <w:t xml:space="preserve"> </w:t>
      </w:r>
      <w:r w:rsidRPr="00784950">
        <w:rPr>
          <w:rtl/>
        </w:rPr>
        <w:t>קבע,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חוק.</w:t>
      </w:r>
      <w:r w:rsidR="00374753">
        <w:rPr>
          <w:rtl/>
        </w:rPr>
        <w:t xml:space="preserve"> </w:t>
      </w:r>
      <w:r w:rsidRPr="00784950">
        <w:rPr>
          <w:rtl/>
        </w:rPr>
        <w:t>צריך לבנות ברשיון, צריך לבנות במקומות</w:t>
      </w:r>
      <w:r w:rsidR="00374753">
        <w:rPr>
          <w:rtl/>
        </w:rPr>
        <w:t xml:space="preserve"> </w:t>
      </w:r>
      <w:r w:rsidRPr="00784950">
        <w:rPr>
          <w:rtl/>
        </w:rPr>
        <w:t>נכונים. אי</w:t>
      </w:r>
      <w:r w:rsidR="00374753">
        <w:rPr>
          <w:rtl/>
        </w:rPr>
        <w:t>-</w:t>
      </w:r>
      <w:r w:rsidRPr="00784950">
        <w:rPr>
          <w:rtl/>
        </w:rPr>
        <w:t>אפשר לבנות ליד רמת</w:t>
      </w:r>
      <w:r w:rsidR="00374753">
        <w:rPr>
          <w:rtl/>
        </w:rPr>
        <w:t>-</w:t>
      </w:r>
      <w:r w:rsidRPr="00784950">
        <w:rPr>
          <w:rtl/>
        </w:rPr>
        <w:t>חובב, היכן שיש רעלים מסוכנים.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איפה? שטויות.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לזהם בארות מים, אי</w:t>
      </w:r>
      <w:r w:rsidR="00374753">
        <w:rPr>
          <w:rtl/>
        </w:rPr>
        <w:t>-</w:t>
      </w:r>
      <w:r w:rsidRPr="00784950">
        <w:rPr>
          <w:rtl/>
        </w:rPr>
        <w:t>אפשר לפעול בהפקרות.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מה שאתם עושים בגדה זאת הפקרות. אלה אדמות של אבא שלהם, של סבא שלהם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אלסאנע,</w:t>
      </w:r>
      <w:r w:rsidR="00374753">
        <w:rPr>
          <w:rtl/>
        </w:rPr>
        <w:t xml:space="preserve"> </w:t>
      </w:r>
      <w:r w:rsidRPr="00784950">
        <w:rPr>
          <w:rtl/>
        </w:rPr>
        <w:t>אני יכול לדבר בפרלמנט? מה זה, הנגב פה? שם הפקרות. יא חביבי,</w:t>
      </w:r>
      <w:r w:rsidR="00374753">
        <w:rPr>
          <w:rtl/>
        </w:rPr>
        <w:t xml:space="preserve"> </w:t>
      </w:r>
      <w:r w:rsidRPr="00784950">
        <w:rPr>
          <w:rtl/>
        </w:rPr>
        <w:t>פה זה לא הנגב שיש בו הפקרות.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טלב אלסאנע, אני קורא אותך לסדר פעם ראשונה.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איש דתי,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טלב אלסאנע, אני קורא אותך לסדר פעם שנייה.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מפני שהוא לובש כיפה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מדבר ברצינות.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משאיר אותך עם יגאל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אלסאנע ביקש שאני אדבר נגד ההתנחלויות ואני מדבר נגד ההתנחלויות.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דבר, דבר. זכותך לדבר על כל מה שאתה רוצה.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שמי שמטייל בנגב צריך להזדעזע, וזה מאפיין את הממשלה, שלא</w:t>
      </w:r>
      <w:r w:rsidR="00374753">
        <w:rPr>
          <w:rtl/>
        </w:rPr>
        <w:t xml:space="preserve"> </w:t>
      </w:r>
      <w:r w:rsidRPr="00784950">
        <w:rPr>
          <w:rtl/>
        </w:rPr>
        <w:t>שולטת.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בנגב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שהוא רוצה, וחבריו של טלב אלסאנע והחברים בשבט</w:t>
      </w:r>
      <w:r w:rsidR="00374753">
        <w:rPr>
          <w:rtl/>
        </w:rPr>
        <w:t xml:space="preserve"> </w:t>
      </w:r>
      <w:r w:rsidRPr="00784950">
        <w:rPr>
          <w:rtl/>
        </w:rPr>
        <w:t>ובחמולה</w:t>
      </w:r>
      <w:r w:rsidR="00374753">
        <w:rPr>
          <w:rtl/>
        </w:rPr>
        <w:t xml:space="preserve"> </w:t>
      </w:r>
      <w:r w:rsidRPr="00784950">
        <w:rPr>
          <w:rtl/>
        </w:rPr>
        <w:t>חוגגים.</w:t>
      </w:r>
      <w:r w:rsidR="00374753">
        <w:rPr>
          <w:rtl/>
        </w:rPr>
        <w:t xml:space="preserve"> </w:t>
      </w:r>
      <w:r w:rsidRPr="00784950">
        <w:rPr>
          <w:rtl/>
        </w:rPr>
        <w:t>לקחו</w:t>
      </w:r>
      <w:r w:rsidR="00374753">
        <w:rPr>
          <w:rtl/>
        </w:rPr>
        <w:t xml:space="preserve"> </w:t>
      </w:r>
      <w:r w:rsidRPr="00784950">
        <w:rPr>
          <w:rtl/>
        </w:rPr>
        <w:t>קרקעות.</w:t>
      </w:r>
      <w:r w:rsidR="00374753">
        <w:rPr>
          <w:rtl/>
        </w:rPr>
        <w:t xml:space="preserve"> </w:t>
      </w:r>
      <w:r w:rsidRPr="00784950">
        <w:rPr>
          <w:rtl/>
        </w:rPr>
        <w:t>אני רוצה לשאול את חברי הכנסת: אדם ייכנס לבנק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וישדוד 20,000 שקל </w:t>
      </w:r>
      <w:r w:rsidR="00374753">
        <w:rPr>
          <w:rtl/>
        </w:rPr>
        <w:t>–</w:t>
      </w:r>
      <w:r w:rsidRPr="00784950">
        <w:rPr>
          <w:rtl/>
        </w:rPr>
        <w:t xml:space="preserve"> ניידות, צוות מיוחד, חיפוש. קודם דיברנו על הקיבוצים ואיך הם</w:t>
      </w:r>
      <w:r w:rsidR="00374753">
        <w:rPr>
          <w:rtl/>
        </w:rPr>
        <w:t xml:space="preserve"> </w:t>
      </w:r>
      <w:r w:rsidRPr="00784950">
        <w:rPr>
          <w:rtl/>
        </w:rPr>
        <w:t>שדדו</w:t>
      </w:r>
      <w:r w:rsidR="00374753">
        <w:rPr>
          <w:rtl/>
        </w:rPr>
        <w:t xml:space="preserve"> </w:t>
      </w:r>
      <w:r w:rsidRPr="00784950">
        <w:rPr>
          <w:rtl/>
        </w:rPr>
        <w:t>קרקעות</w:t>
      </w:r>
      <w:r w:rsidR="00374753">
        <w:rPr>
          <w:rtl/>
        </w:rPr>
        <w:t xml:space="preserve"> </w:t>
      </w:r>
      <w:r w:rsidRPr="00784950">
        <w:rPr>
          <w:rtl/>
        </w:rPr>
        <w:t>במיליוני</w:t>
      </w:r>
      <w:r w:rsidR="00374753">
        <w:rPr>
          <w:rtl/>
        </w:rPr>
        <w:t xml:space="preserve"> </w:t>
      </w:r>
      <w:r w:rsidRPr="00784950">
        <w:rPr>
          <w:rtl/>
        </w:rPr>
        <w:t>דולרים.</w:t>
      </w:r>
      <w:r w:rsidR="00374753">
        <w:rPr>
          <w:rtl/>
        </w:rPr>
        <w:t xml:space="preserve"> </w:t>
      </w:r>
      <w:r w:rsidRPr="00784950">
        <w:rPr>
          <w:rtl/>
        </w:rPr>
        <w:t>אנשים לוקחים קרקעות של המדינה ששוות מיליונים,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>שוטר,</w:t>
      </w:r>
      <w:r w:rsidR="00374753">
        <w:rPr>
          <w:rtl/>
        </w:rPr>
        <w:t xml:space="preserve"> </w:t>
      </w:r>
      <w:r w:rsidRPr="00784950">
        <w:rPr>
          <w:rtl/>
        </w:rPr>
        <w:t>אין צח"מ, אין ניידות ואין שום דבר.</w:t>
      </w:r>
      <w:r w:rsidR="00374753">
        <w:rPr>
          <w:rtl/>
        </w:rPr>
        <w:t xml:space="preserve"> </w:t>
      </w:r>
      <w:r w:rsidRPr="00784950">
        <w:rPr>
          <w:rtl/>
        </w:rPr>
        <w:t>זאת ההפקרות שחוגגת במדינה בכל</w:t>
      </w:r>
      <w:r w:rsidR="00374753">
        <w:rPr>
          <w:rtl/>
        </w:rPr>
        <w:t xml:space="preserve"> </w:t>
      </w:r>
      <w:r w:rsidRPr="00784950">
        <w:rPr>
          <w:rtl/>
        </w:rPr>
        <w:t>התחומים, לא רק אצל הבדואים אלא גם אצל אחרים.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 שיגיע היום שהאזרחים ואנחנו כולנו נרגיש שיש שלטון, יש משמעת ויש</w:t>
      </w:r>
      <w:r w:rsidR="00374753">
        <w:rPr>
          <w:rtl/>
        </w:rPr>
        <w:t xml:space="preserve"> </w:t>
      </w:r>
      <w:r w:rsidRPr="00784950">
        <w:rPr>
          <w:rtl/>
        </w:rPr>
        <w:t>סדר.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לטובת כל האזרחים, יהודים, ערבים ובדואים. כשיש סדר, יש משמעת ויש חוק,</w:t>
      </w:r>
      <w:r w:rsidR="00374753">
        <w:rPr>
          <w:rtl/>
        </w:rPr>
        <w:t xml:space="preserve"> </w:t>
      </w:r>
      <w:r w:rsidRPr="00784950">
        <w:rPr>
          <w:rtl/>
        </w:rPr>
        <w:t>זה לטובת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האשם מחאמיד,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דוד לוי, חבר</w:t>
      </w:r>
      <w:r w:rsidR="00374753">
        <w:rPr>
          <w:rtl/>
        </w:rPr>
        <w:t xml:space="preserve"> </w:t>
      </w:r>
      <w:r w:rsidRPr="00784950">
        <w:rPr>
          <w:rtl/>
        </w:rPr>
        <w:t>הכנסת מקסים לוי, חבר הכנסת מרדכי משעני וחבר הכנסת אבשלום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אדוני, אני רוצה אולי לשאול אותך שתיים</w:t>
      </w:r>
      <w:r w:rsidR="00374753">
        <w:rPr>
          <w:rtl/>
        </w:rPr>
        <w:t>-</w:t>
      </w: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שאלות.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אשאל</w:t>
      </w:r>
      <w:r w:rsidR="00374753">
        <w:rPr>
          <w:rtl/>
        </w:rPr>
        <w:t xml:space="preserve"> </w:t>
      </w:r>
      <w:r w:rsidRPr="00784950">
        <w:rPr>
          <w:rtl/>
        </w:rPr>
        <w:t>ואולי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אתן תשובה. אני בטוח שגם לך יש הרבה תשובות על כל</w:t>
      </w:r>
      <w:r w:rsidR="00374753">
        <w:rPr>
          <w:rtl/>
        </w:rPr>
        <w:t xml:space="preserve"> </w:t>
      </w:r>
      <w:r w:rsidRPr="00784950">
        <w:rPr>
          <w:rtl/>
        </w:rPr>
        <w:t>שאלה.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הראשונה היא, האם היית היום או אתמול בחוץ וראית במו עיניך איך הנכים</w:t>
      </w:r>
      <w:r w:rsidR="00374753">
        <w:rPr>
          <w:rtl/>
        </w:rPr>
        <w:t xml:space="preserve"> </w:t>
      </w:r>
      <w:r w:rsidRPr="00784950">
        <w:rPr>
          <w:rtl/>
        </w:rPr>
        <w:t>שוכבים שם בכביש? איך הם שם על הגלגלים שלהם בכל מקום ומקום? אדוני היושב</w:t>
      </w:r>
      <w:r w:rsidR="00374753">
        <w:rPr>
          <w:rtl/>
        </w:rPr>
        <w:t>-</w:t>
      </w:r>
      <w:r w:rsidRPr="00784950">
        <w:rPr>
          <w:rtl/>
        </w:rPr>
        <w:t>ראש, כל</w:t>
      </w:r>
      <w:r w:rsidR="00374753">
        <w:rPr>
          <w:rtl/>
        </w:rPr>
        <w:t xml:space="preserve"> </w:t>
      </w:r>
      <w:r w:rsidRPr="00784950">
        <w:rPr>
          <w:rtl/>
        </w:rPr>
        <w:t>חבר כנסת בעל מצפון היה מתבייש במראות האלה.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אני, אדוני, מתבייש.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מתבייש</w:t>
      </w:r>
      <w:r w:rsidR="00374753">
        <w:rPr>
          <w:rtl/>
        </w:rPr>
        <w:t xml:space="preserve"> </w:t>
      </w:r>
      <w:r w:rsidRPr="00784950">
        <w:rPr>
          <w:rtl/>
        </w:rPr>
        <w:t>במראות</w:t>
      </w:r>
      <w:r w:rsidR="00374753">
        <w:rPr>
          <w:rtl/>
        </w:rPr>
        <w:t xml:space="preserve"> </w:t>
      </w:r>
      <w:r w:rsidRPr="00784950">
        <w:rPr>
          <w:rtl/>
        </w:rPr>
        <w:t>האלה,</w:t>
      </w:r>
      <w:r w:rsidR="00374753">
        <w:rPr>
          <w:rtl/>
        </w:rPr>
        <w:t xml:space="preserve"> </w:t>
      </w:r>
      <w:r w:rsidRPr="00784950">
        <w:rPr>
          <w:rtl/>
        </w:rPr>
        <w:t>זה דבר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שני,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לגבי הבדואים בנגב אני אגיד רק משפט אחד. אומנם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יודע מה טלב אלסאנע רצה לומר, אבל אני רוצה לומר, אדוני היושב</w:t>
      </w:r>
      <w:r w:rsidR="00374753">
        <w:rPr>
          <w:rtl/>
        </w:rPr>
        <w:t>-</w:t>
      </w:r>
      <w:r w:rsidRPr="00784950">
        <w:rPr>
          <w:rtl/>
        </w:rPr>
        <w:t>ראש, שחוסר</w:t>
      </w:r>
      <w:r w:rsidR="00374753">
        <w:rPr>
          <w:rtl/>
        </w:rPr>
        <w:t xml:space="preserve"> </w:t>
      </w:r>
      <w:r w:rsidRPr="00784950">
        <w:rPr>
          <w:rtl/>
        </w:rPr>
        <w:t>סדר,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יבטיח לבני</w:t>
      </w:r>
      <w:r w:rsidR="00374753">
        <w:rPr>
          <w:rtl/>
        </w:rPr>
        <w:t>-</w:t>
      </w:r>
      <w:r w:rsidRPr="00784950">
        <w:rPr>
          <w:rtl/>
        </w:rPr>
        <w:t>אדם את החיים כמו בני</w:t>
      </w:r>
      <w:r w:rsidR="00374753">
        <w:rPr>
          <w:rtl/>
        </w:rPr>
        <w:t>-</w:t>
      </w:r>
      <w:r w:rsidRPr="00784950">
        <w:rPr>
          <w:rtl/>
        </w:rPr>
        <w:t>אדם, הוא זה שגורם לכל מה</w:t>
      </w:r>
      <w:r w:rsidR="00374753">
        <w:rPr>
          <w:rtl/>
        </w:rPr>
        <w:t xml:space="preserve"> </w:t>
      </w:r>
      <w:r w:rsidRPr="00784950">
        <w:rPr>
          <w:rtl/>
        </w:rPr>
        <w:t>שקורה.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חוק במדינה שמטיל על משרד הפנים לתכנן, אבל משרד הפנים לא מתכנן. אין</w:t>
      </w:r>
      <w:r w:rsidR="00374753">
        <w:rPr>
          <w:rtl/>
        </w:rPr>
        <w:t xml:space="preserve"> </w:t>
      </w:r>
      <w:r w:rsidRPr="00784950">
        <w:rPr>
          <w:rtl/>
        </w:rPr>
        <w:t>תוכניות מיתאר, לא מכירים ביישובים.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שכל אחד יעשה מה שהוא רוצה?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 המדינה לא יכולה לעשות, הרי אתה לא תצפה מאנשים שילכו להיקבר חיים.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ייקח את החוק לידיים, יפתח תחנות דלק, יעשה מה שהוא רוצה? הפקרות,</w:t>
      </w:r>
      <w:r w:rsidR="00374753">
        <w:rPr>
          <w:rtl/>
        </w:rPr>
        <w:t xml:space="preserve"> </w:t>
      </w:r>
      <w:r w:rsidRPr="00784950">
        <w:rPr>
          <w:rtl/>
        </w:rPr>
        <w:t>המדינה הפכה להיות הפקרות.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אגיד</w:t>
      </w:r>
      <w:r w:rsidR="00374753">
        <w:rPr>
          <w:rtl/>
        </w:rPr>
        <w:t xml:space="preserve"> </w:t>
      </w:r>
      <w:r w:rsidRPr="00784950">
        <w:rPr>
          <w:rtl/>
        </w:rPr>
        <w:t>לך.</w:t>
      </w:r>
      <w:r w:rsidR="00374753">
        <w:rPr>
          <w:rtl/>
        </w:rPr>
        <w:t xml:space="preserve"> </w:t>
      </w:r>
      <w:r w:rsidRPr="00784950">
        <w:rPr>
          <w:rtl/>
        </w:rPr>
        <w:t>חבר הכנסת ביבי, אני חבר כנסת, ואם המדינה לא תדאג לי ולבני</w:t>
      </w:r>
      <w:r w:rsidR="00374753">
        <w:rPr>
          <w:rtl/>
        </w:rPr>
        <w:t xml:space="preserve"> </w:t>
      </w:r>
      <w:r w:rsidRPr="00784950">
        <w:rPr>
          <w:rtl/>
        </w:rPr>
        <w:t>עמי</w:t>
      </w:r>
      <w:r w:rsidR="00374753">
        <w:rPr>
          <w:rtl/>
        </w:rPr>
        <w:t xml:space="preserve"> </w:t>
      </w:r>
      <w:r w:rsidRPr="00784950">
        <w:rPr>
          <w:rtl/>
        </w:rPr>
        <w:t>ולמדינתי,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ייקחו את החוק לידיים כל עוד אין חוק. אתה יודע מה? ראיתי</w:t>
      </w:r>
      <w:r w:rsidR="00374753">
        <w:rPr>
          <w:rtl/>
        </w:rPr>
        <w:t xml:space="preserve"> </w:t>
      </w:r>
      <w:r w:rsidRPr="00784950">
        <w:rPr>
          <w:rtl/>
        </w:rPr>
        <w:t>הפגנה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חיילים</w:t>
      </w:r>
      <w:r w:rsidR="00374753">
        <w:rPr>
          <w:rtl/>
        </w:rPr>
        <w:t xml:space="preserve"> </w:t>
      </w:r>
      <w:r w:rsidRPr="00784950">
        <w:rPr>
          <w:rtl/>
        </w:rPr>
        <w:t>בדואים.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כזה. שמעת על זה? הרסו להם בתים, והחיילים</w:t>
      </w:r>
      <w:r w:rsidR="00374753">
        <w:rPr>
          <w:rtl/>
        </w:rPr>
        <w:t xml:space="preserve"> </w:t>
      </w:r>
      <w:r w:rsidRPr="00784950">
        <w:rPr>
          <w:rtl/>
        </w:rPr>
        <w:t>הבדואים</w:t>
      </w:r>
      <w:r w:rsidR="00374753">
        <w:rPr>
          <w:rtl/>
        </w:rPr>
        <w:t xml:space="preserve"> </w:t>
      </w:r>
      <w:r w:rsidRPr="00784950">
        <w:rPr>
          <w:rtl/>
        </w:rPr>
        <w:t>אומרים: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ברית דם? על איזו ברית דם מדברים? אתה יודע על מה אני מדבר</w:t>
      </w:r>
      <w:r w:rsidR="00374753">
        <w:rPr>
          <w:rtl/>
        </w:rPr>
        <w:t xml:space="preserve"> </w:t>
      </w:r>
      <w:r w:rsidRPr="00784950">
        <w:rPr>
          <w:rtl/>
        </w:rPr>
        <w:t>עכשיו?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חיילים שגם להם הורסים. אז לא מפלים, אלא אם הוא ערבי, שיהיה חייל עם</w:t>
      </w:r>
      <w:r w:rsidR="00374753">
        <w:rPr>
          <w:rtl/>
        </w:rPr>
        <w:t xml:space="preserve"> </w:t>
      </w:r>
      <w:r w:rsidRPr="00784950">
        <w:rPr>
          <w:rtl/>
        </w:rPr>
        <w:t>נשק או בלי נשק, הוא בשבילם ערבי. כל עוד אין תכנון, יש בלגן, מה לעשות?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בית</w:t>
      </w:r>
      <w:r w:rsidR="00374753">
        <w:rPr>
          <w:rtl/>
        </w:rPr>
        <w:t>-</w:t>
      </w:r>
      <w:r w:rsidRPr="00784950">
        <w:rPr>
          <w:rtl/>
        </w:rPr>
        <w:t>החרושת "בגיר" בקריית</w:t>
      </w:r>
      <w:r w:rsidR="00374753">
        <w:rPr>
          <w:rtl/>
        </w:rPr>
        <w:t>-</w:t>
      </w:r>
      <w:r w:rsidRPr="00784950">
        <w:rPr>
          <w:rtl/>
        </w:rPr>
        <w:t>גת נסגר, ואני כמובן מצטער.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לא נסגר, עדיין יש מאבק עליו.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עדיין יש מאבק.</w:t>
      </w:r>
      <w:r w:rsidR="00374753">
        <w:rPr>
          <w:rtl/>
        </w:rPr>
        <w:t xml:space="preserve"> </w:t>
      </w:r>
      <w:r w:rsidRPr="00784950">
        <w:rPr>
          <w:rtl/>
        </w:rPr>
        <w:t>אני מצטער, חבר הכנסת רן כהן, על סגירתו או על המאבק של הצד</w:t>
      </w:r>
      <w:r w:rsidR="00374753">
        <w:rPr>
          <w:rtl/>
        </w:rPr>
        <w:t xml:space="preserve"> </w:t>
      </w:r>
      <w:r w:rsidRPr="00784950">
        <w:rPr>
          <w:rtl/>
        </w:rPr>
        <w:t>שכנגד</w:t>
      </w:r>
      <w:r w:rsidR="00374753">
        <w:rPr>
          <w:rtl/>
        </w:rPr>
        <w:t xml:space="preserve"> </w:t>
      </w:r>
      <w:r w:rsidRPr="00784950">
        <w:rPr>
          <w:rtl/>
        </w:rPr>
        <w:t>שרוצה</w:t>
      </w:r>
      <w:r w:rsidR="00374753">
        <w:rPr>
          <w:rtl/>
        </w:rPr>
        <w:t xml:space="preserve"> </w:t>
      </w:r>
      <w:r w:rsidRPr="00784950">
        <w:rPr>
          <w:rtl/>
        </w:rPr>
        <w:t>לסגור.</w:t>
      </w:r>
      <w:r w:rsidR="00374753">
        <w:rPr>
          <w:rtl/>
        </w:rPr>
        <w:t xml:space="preserve"> </w:t>
      </w:r>
      <w:r w:rsidRPr="00784950">
        <w:rPr>
          <w:rtl/>
        </w:rPr>
        <w:t>אבל אני רוצה לומר משהו מאוד טרגי: חבל שלנו אין מה לסגור.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בכפר</w:t>
      </w:r>
      <w:r w:rsidR="00374753">
        <w:rPr>
          <w:rtl/>
        </w:rPr>
        <w:t>-</w:t>
      </w:r>
      <w:r w:rsidRPr="00784950">
        <w:rPr>
          <w:rtl/>
        </w:rPr>
        <w:t>כנא</w:t>
      </w:r>
      <w:r w:rsidR="00374753">
        <w:rPr>
          <w:rtl/>
        </w:rPr>
        <w:t xml:space="preserve"> </w:t>
      </w:r>
      <w:r w:rsidRPr="00784950">
        <w:rPr>
          <w:rtl/>
        </w:rPr>
        <w:t>יש מה לסגור? באום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 יש מה לסגור? בנצרת יש מה</w:t>
      </w:r>
      <w:r w:rsidR="00374753">
        <w:rPr>
          <w:rtl/>
        </w:rPr>
        <w:t xml:space="preserve"> </w:t>
      </w:r>
      <w:r w:rsidRPr="00784950">
        <w:rPr>
          <w:rtl/>
        </w:rPr>
        <w:t>לסגור? בשפרעם יש מה לסגור? הייתי רוצה לשמוע פעם בחדשות שסגרו מפעל.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 היה פעם מפעל של טחינה.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העבירו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שישאירו לי מפעל אחד לרפואה, שיגידו בחדשות שסגרו מפעל. גם זה אין.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נסגרו</w:t>
      </w:r>
      <w:r w:rsidR="00374753">
        <w:rPr>
          <w:rtl/>
        </w:rPr>
        <w:t xml:space="preserve"> </w:t>
      </w:r>
      <w:r w:rsidRPr="00784950">
        <w:rPr>
          <w:rtl/>
        </w:rPr>
        <w:t>מפעלי</w:t>
      </w:r>
      <w:r w:rsidR="00374753">
        <w:rPr>
          <w:rtl/>
        </w:rPr>
        <w:t xml:space="preserve"> </w:t>
      </w:r>
      <w:r w:rsidRPr="00784950">
        <w:rPr>
          <w:rtl/>
        </w:rPr>
        <w:t>טקסטיל</w:t>
      </w:r>
      <w:r w:rsidR="00374753">
        <w:rPr>
          <w:rtl/>
        </w:rPr>
        <w:t xml:space="preserve"> </w:t>
      </w:r>
      <w:r w:rsidRPr="00784950">
        <w:rPr>
          <w:rtl/>
        </w:rPr>
        <w:t>בכפרים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והעבירו אותם לירדן, ולכן יש ערביות</w:t>
      </w:r>
      <w:r w:rsidR="00374753">
        <w:rPr>
          <w:rtl/>
        </w:rPr>
        <w:t xml:space="preserve"> </w:t>
      </w:r>
      <w:r w:rsidRPr="00784950">
        <w:rPr>
          <w:rtl/>
        </w:rPr>
        <w:t>מובטלות גם בשפרעם וגם במקומות 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הילדים של 750 האנשים שרוצים לפטר אותם יצטרפו לאותם חצי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ילדי</w:t>
      </w:r>
      <w:r w:rsidR="00374753">
        <w:rPr>
          <w:rtl/>
        </w:rPr>
        <w:t xml:space="preserve"> </w:t>
      </w:r>
      <w:r w:rsidRPr="00784950">
        <w:rPr>
          <w:rtl/>
        </w:rPr>
        <w:t>העוני בישראל. בוודאי שמעת, אדוני, על הסיפור שקשישים עניים מתחזים</w:t>
      </w:r>
      <w:r w:rsidR="00374753">
        <w:rPr>
          <w:rtl/>
        </w:rPr>
        <w:t xml:space="preserve"> </w:t>
      </w:r>
      <w:r w:rsidRPr="00784950">
        <w:rPr>
          <w:rtl/>
        </w:rPr>
        <w:t>לחולים</w:t>
      </w:r>
      <w:r w:rsidR="00374753">
        <w:rPr>
          <w:rtl/>
        </w:rPr>
        <w:t xml:space="preserve"> </w:t>
      </w:r>
      <w:r w:rsidRPr="00784950">
        <w:rPr>
          <w:rtl/>
        </w:rPr>
        <w:t>והולכים</w:t>
      </w:r>
      <w:r w:rsidR="00374753">
        <w:rPr>
          <w:rtl/>
        </w:rPr>
        <w:t xml:space="preserve"> </w:t>
      </w:r>
      <w:r w:rsidRPr="00784950">
        <w:rPr>
          <w:rtl/>
        </w:rPr>
        <w:t>לחדרי</w:t>
      </w:r>
      <w:r w:rsidR="00374753">
        <w:rPr>
          <w:rtl/>
        </w:rPr>
        <w:t xml:space="preserve"> </w:t>
      </w:r>
      <w:r w:rsidRPr="00784950">
        <w:rPr>
          <w:rtl/>
        </w:rPr>
        <w:t>מיון כדי לקבל מקלחת וקצת מזון. זה מה שהם עושים. ואנחנו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פה למדבר, למדבר פוליטי. תספור כמה כיסאות יש פה, 28, אבל כולם ריקים. זה</w:t>
      </w:r>
      <w:r w:rsidR="00374753">
        <w:rPr>
          <w:rtl/>
        </w:rPr>
        <w:t xml:space="preserve"> </w:t>
      </w:r>
      <w:r w:rsidRPr="00784950">
        <w:rPr>
          <w:rtl/>
        </w:rPr>
        <w:t>מראה עד כמה הממשלה הזאת ריקה, ורואים את זה פה במליאה.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13" w:name="_Toc451428996"/>
      <w:r w:rsidRPr="00374753">
        <w:rPr>
          <w:rtl/>
        </w:rPr>
        <w:t>מסמכים שהונחו על שולחן הכנסת</w:t>
      </w:r>
      <w:bookmarkEnd w:id="13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הודעה למזכיר הכנסת,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 יושב</w:t>
      </w:r>
      <w:r w:rsidR="00374753">
        <w:rPr>
          <w:rtl/>
        </w:rPr>
        <w:t>-</w:t>
      </w:r>
      <w:r w:rsidRPr="00784950">
        <w:rPr>
          <w:rtl/>
        </w:rPr>
        <w:t xml:space="preserve">ראש הישיבה, הנני מתכבד להודיעכם, כי הונחו על שולחן הכנסת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נוסח</w:t>
      </w:r>
      <w:r w:rsidR="00374753">
        <w:rPr>
          <w:rtl/>
        </w:rPr>
        <w:t xml:space="preserve"> </w:t>
      </w:r>
      <w:r w:rsidRPr="00784950">
        <w:rPr>
          <w:rtl/>
        </w:rPr>
        <w:t>מתוקן להצעת חוק ההסדרים במשק המדינה (תיקוני חקיקה להשגת יעדי 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2002),</w:t>
      </w:r>
      <w:r w:rsidR="00374753">
        <w:rPr>
          <w:rtl/>
        </w:rPr>
        <w:t xml:space="preserve"> </w:t>
      </w:r>
      <w:r w:rsidRPr="00784950">
        <w:rPr>
          <w:rtl/>
        </w:rPr>
        <w:t>התשס"ב</w:t>
      </w:r>
      <w:r w:rsidR="00374753">
        <w:rPr>
          <w:rtl/>
        </w:rPr>
        <w:t>–</w:t>
      </w:r>
      <w:r w:rsidRPr="00784950">
        <w:rPr>
          <w:rtl/>
        </w:rPr>
        <w:t>2002;</w:t>
      </w:r>
      <w:r w:rsidR="00374753">
        <w:rPr>
          <w:rtl/>
        </w:rPr>
        <w:t xml:space="preserve"> </w:t>
      </w:r>
      <w:r w:rsidRPr="00784950">
        <w:rPr>
          <w:rtl/>
        </w:rPr>
        <w:t>וכן</w:t>
      </w:r>
      <w:r w:rsidR="00374753">
        <w:rPr>
          <w:rtl/>
        </w:rPr>
        <w:t xml:space="preserve"> </w:t>
      </w:r>
      <w:r w:rsidRPr="00784950">
        <w:rPr>
          <w:rtl/>
        </w:rPr>
        <w:t>לוח תיקונים מס' 2</w:t>
      </w:r>
      <w:r w:rsidR="00374753">
        <w:rPr>
          <w:rtl/>
        </w:rPr>
        <w:t xml:space="preserve"> </w:t>
      </w:r>
      <w:r w:rsidRPr="00784950">
        <w:rPr>
          <w:rtl/>
        </w:rPr>
        <w:t>להסתייגויות לחוק ההסדרים במשק המדינה (תיקוני חקיקה להשגת יעדי התקציב 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 לשנת הכספים 2002), התשס"ב</w:t>
      </w:r>
      <w:r w:rsidR="00374753">
        <w:rPr>
          <w:rtl/>
        </w:rPr>
        <w:t>–</w:t>
      </w:r>
      <w:r w:rsidRPr="00784950">
        <w:rPr>
          <w:rtl/>
        </w:rPr>
        <w:t>2002.</w:t>
      </w:r>
      <w:r w:rsidR="00374753">
        <w:rPr>
          <w:rtl/>
        </w:rPr>
        <w:t xml:space="preserve"> </w:t>
      </w: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14" w:name="_Toc451428997"/>
      <w:r w:rsidRPr="00374753">
        <w:rPr>
          <w:rtl/>
        </w:rPr>
        <w:t>הצעת חוק ההסדרים במשק המדינה (תיקוני חקיקה להשגת יעדי</w:t>
      </w:r>
      <w:r>
        <w:rPr>
          <w:rtl/>
        </w:rPr>
        <w:t xml:space="preserve"> </w:t>
      </w:r>
      <w:r w:rsidRPr="00374753">
        <w:rPr>
          <w:rtl/>
        </w:rPr>
        <w:t>התקציב 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14"/>
    </w:p>
    <w:p w:rsidR="00374753" w:rsidRPr="00374753" w:rsidRDefault="00374753" w:rsidP="00374753">
      <w:pPr>
        <w:pStyle w:val="1"/>
        <w:rPr>
          <w:rtl/>
        </w:rPr>
      </w:pPr>
      <w:bookmarkStart w:id="15" w:name="_Toc451428998"/>
      <w:r w:rsidRPr="00374753">
        <w:rPr>
          <w:rtl/>
        </w:rPr>
        <w:t>(קריאה שנייה וקריאה שלישית)</w:t>
      </w:r>
      <w:bookmarkEnd w:id="15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לוי,</w:t>
      </w:r>
      <w:r w:rsidR="00374753">
        <w:rPr>
          <w:rtl/>
        </w:rPr>
        <w:t xml:space="preserve"> </w:t>
      </w:r>
      <w:r w:rsidRPr="00784950">
        <w:rPr>
          <w:rtl/>
        </w:rPr>
        <w:t>מקסים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לוי ומרדכי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</w:t>
      </w:r>
      <w:r w:rsidR="00374753">
        <w:rPr>
          <w:rtl/>
        </w:rPr>
        <w:t xml:space="preserve"> </w:t>
      </w:r>
      <w:r w:rsidRPr="00784950">
        <w:rPr>
          <w:rtl/>
        </w:rPr>
        <w:t>אבשלום וילן,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ושוב בפינתי הקבועה פה מדי שעה אני אמשיך</w:t>
      </w:r>
      <w:r w:rsidR="00374753">
        <w:rPr>
          <w:rtl/>
        </w:rPr>
        <w:t xml:space="preserve"> </w:t>
      </w:r>
      <w:r w:rsidRPr="00784950">
        <w:rPr>
          <w:rtl/>
        </w:rPr>
        <w:t>לספר על נפלאות הממשלה הנוכחית.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ברשותך, אדוני, אספר עכשיו את ההרחבה שדיברתי עליה לפני שעה וחצי, על עלילות</w:t>
      </w:r>
      <w:r w:rsidR="00374753">
        <w:rPr>
          <w:rtl/>
        </w:rPr>
        <w:t xml:space="preserve"> </w:t>
      </w:r>
      <w:r w:rsidRPr="00784950">
        <w:rPr>
          <w:rtl/>
        </w:rPr>
        <w:t>הישיבות</w:t>
      </w:r>
      <w:r w:rsidR="00374753">
        <w:rPr>
          <w:rtl/>
        </w:rPr>
        <w:t xml:space="preserve"> </w:t>
      </w:r>
      <w:r w:rsidRPr="00784950">
        <w:rPr>
          <w:rtl/>
        </w:rPr>
        <w:t>הליליות בממשלת ישראל. השר המייצג מטעם מפלגת העבודה לפני שני לילות היה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ויצמן שירי, ששר הביטחון הנמצא בארצות</w:t>
      </w:r>
      <w:r w:rsidR="00374753">
        <w:rPr>
          <w:rtl/>
        </w:rPr>
        <w:t>-</w:t>
      </w:r>
      <w:r w:rsidRPr="00784950">
        <w:rPr>
          <w:rtl/>
        </w:rPr>
        <w:t>הברית ביקש ממנו לייצגו, מכיוון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נמצאו</w:t>
      </w:r>
      <w:r w:rsidR="00374753">
        <w:rPr>
          <w:rtl/>
        </w:rPr>
        <w:t xml:space="preserve"> </w:t>
      </w:r>
      <w:r w:rsidRPr="00784950">
        <w:rPr>
          <w:rtl/>
        </w:rPr>
        <w:t>שרים ממפלגת העבודה להגיע לאותה ישיבה. ומתברר שבאותה ישיבה לילית עם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החליטו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על קיצוץ רוחבי, מה שנקרא בלעז </w:t>
      </w:r>
      <w:r w:rsidR="00B034BC">
        <w:t>flat</w:t>
      </w:r>
      <w:r w:rsidRPr="00784950">
        <w:rPr>
          <w:rtl/>
        </w:rPr>
        <w:t>, של כל המשרדים 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, פרט</w:t>
      </w:r>
      <w:r w:rsidR="00374753">
        <w:rPr>
          <w:rtl/>
        </w:rPr>
        <w:t xml:space="preserve"> </w:t>
      </w:r>
      <w:r w:rsidRPr="00784950">
        <w:rPr>
          <w:rtl/>
        </w:rPr>
        <w:t>למשרד</w:t>
      </w:r>
      <w:r w:rsidR="00374753">
        <w:rPr>
          <w:rtl/>
        </w:rPr>
        <w:t xml:space="preserve"> </w:t>
      </w:r>
      <w:r w:rsidRPr="00784950">
        <w:rPr>
          <w:rtl/>
        </w:rPr>
        <w:t>הביטחון</w:t>
      </w:r>
      <w:r w:rsidR="00374753">
        <w:rPr>
          <w:rtl/>
        </w:rPr>
        <w:t xml:space="preserve"> </w:t>
      </w:r>
      <w:r w:rsidRPr="00784950">
        <w:rPr>
          <w:rtl/>
        </w:rPr>
        <w:t>שתקציבו</w:t>
      </w:r>
      <w:r w:rsidR="00374753">
        <w:rPr>
          <w:rtl/>
        </w:rPr>
        <w:t xml:space="preserve"> </w:t>
      </w:r>
      <w:r w:rsidRPr="00784950">
        <w:rPr>
          <w:rtl/>
        </w:rPr>
        <w:t>קוצץ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אבל באותה ישיבה החליטו עוד משהו:</w:t>
      </w:r>
      <w:r w:rsidR="00374753">
        <w:rPr>
          <w:rtl/>
        </w:rPr>
        <w:t xml:space="preserve"> </w:t>
      </w:r>
      <w:r w:rsidRPr="00784950">
        <w:rPr>
          <w:rtl/>
        </w:rPr>
        <w:t>החליטו</w:t>
      </w:r>
      <w:r w:rsidR="00374753">
        <w:rPr>
          <w:rtl/>
        </w:rPr>
        <w:t xml:space="preserve"> </w:t>
      </w:r>
      <w:r w:rsidRPr="00784950">
        <w:rPr>
          <w:rtl/>
        </w:rPr>
        <w:t>שבמשרדים</w:t>
      </w:r>
      <w:r w:rsidR="00374753">
        <w:rPr>
          <w:rtl/>
        </w:rPr>
        <w:t xml:space="preserve"> </w:t>
      </w:r>
      <w:r w:rsidRPr="00784950">
        <w:rPr>
          <w:rtl/>
        </w:rPr>
        <w:t>שאחראים עליהם אנשי ש"ס לא יהיה קיצוץ בכלל, כי זאת הדרך לאזן את תקציב</w:t>
      </w:r>
      <w:r w:rsidR="00374753">
        <w:rPr>
          <w:rtl/>
        </w:rPr>
        <w:t xml:space="preserve"> </w:t>
      </w:r>
      <w:r w:rsidRPr="00784950">
        <w:rPr>
          <w:rtl/>
        </w:rPr>
        <w:t>המדינה מצד אחד ולהגיע לרוב פוליטי בכנסת מצד שני.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תאר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ששר הבריאות לא היה מש"ס. צורכי הבריאות לא היו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להתמודד.</w:t>
      </w:r>
      <w:r w:rsidR="00374753">
        <w:rPr>
          <w:rtl/>
        </w:rPr>
        <w:t xml:space="preserve"> </w:t>
      </w:r>
      <w:r w:rsidRPr="00784950">
        <w:rPr>
          <w:rtl/>
        </w:rPr>
        <w:t>תראה מה קרה בחינוך. יש שרת חינוך מהליכוד, שגורמת להרבה מאוד</w:t>
      </w:r>
      <w:r w:rsidR="00374753">
        <w:rPr>
          <w:rtl/>
        </w:rPr>
        <w:t xml:space="preserve"> </w:t>
      </w:r>
      <w:r w:rsidRPr="00784950">
        <w:rPr>
          <w:rtl/>
        </w:rPr>
        <w:t>צרות</w:t>
      </w:r>
      <w:r w:rsidR="00374753">
        <w:rPr>
          <w:rtl/>
        </w:rPr>
        <w:t xml:space="preserve"> </w:t>
      </w:r>
      <w:r w:rsidRPr="00784950">
        <w:rPr>
          <w:rtl/>
        </w:rPr>
        <w:t>אחרות</w:t>
      </w:r>
      <w:r w:rsidR="00374753">
        <w:rPr>
          <w:rtl/>
        </w:rPr>
        <w:t xml:space="preserve"> </w:t>
      </w:r>
      <w:r w:rsidRPr="00784950">
        <w:rPr>
          <w:rtl/>
        </w:rPr>
        <w:t>בגישתה.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בכלל, הממשלה הזאת הפכה למאבק "תפוס כפי יכולתך" </w:t>
      </w:r>
      <w:r w:rsidR="00374753">
        <w:rPr>
          <w:rtl/>
        </w:rPr>
        <w:t>–</w:t>
      </w:r>
      <w:r w:rsidRPr="00784950">
        <w:rPr>
          <w:rtl/>
        </w:rPr>
        <w:t xml:space="preserve"> מי משיג</w:t>
      </w:r>
      <w:r w:rsidR="00374753">
        <w:rPr>
          <w:rtl/>
        </w:rPr>
        <w:t xml:space="preserve"> </w:t>
      </w:r>
      <w:r w:rsidRPr="00784950">
        <w:rPr>
          <w:rtl/>
        </w:rPr>
        <w:t>יותר חברי מרכז כדי להיבחר במרכז הליכוד לממשלה הבאה. ולכן, במקום להוביל תהליכים</w:t>
      </w:r>
      <w:r w:rsidR="00374753">
        <w:rPr>
          <w:rtl/>
        </w:rPr>
        <w:t xml:space="preserve"> </w:t>
      </w:r>
      <w:r w:rsidRPr="00784950">
        <w:rPr>
          <w:rtl/>
        </w:rPr>
        <w:t>חינוכיים,</w:t>
      </w:r>
      <w:r w:rsidR="00374753">
        <w:rPr>
          <w:rtl/>
        </w:rPr>
        <w:t xml:space="preserve"> </w:t>
      </w:r>
      <w:r w:rsidRPr="00784950">
        <w:rPr>
          <w:rtl/>
        </w:rPr>
        <w:t>שרת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החינוך הנוכחית הרבה פעמים עושה פוליטיקות </w:t>
      </w:r>
      <w:r w:rsidR="00374753">
        <w:rPr>
          <w:rtl/>
        </w:rPr>
        <w:t>–</w:t>
      </w:r>
      <w:r w:rsidRPr="00784950">
        <w:rPr>
          <w:rtl/>
        </w:rPr>
        <w:t xml:space="preserve"> מלחמות נגד האליטות,</w:t>
      </w:r>
      <w:r w:rsidR="00374753">
        <w:rPr>
          <w:rtl/>
        </w:rPr>
        <w:t xml:space="preserve"> </w:t>
      </w:r>
      <w:r w:rsidRPr="00784950">
        <w:rPr>
          <w:rtl/>
        </w:rPr>
        <w:t>פגיעה</w:t>
      </w:r>
      <w:r w:rsidR="00374753">
        <w:rPr>
          <w:rtl/>
        </w:rPr>
        <w:t xml:space="preserve"> </w:t>
      </w:r>
      <w:r w:rsidRPr="00784950">
        <w:rPr>
          <w:rtl/>
        </w:rPr>
        <w:t>במוסדות להשכלה גבוהה, דברים ששום שר חינוך לפניה לא העז להיכנס אליהם, כי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שהיתרון האיכותי היחיד של ישראל נמצא בתחום החינוך.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במקרה דנן אני בא להגן על שרת החינוך. באותה ישיבה לילית השר המייצג של</w:t>
      </w:r>
      <w:r w:rsidR="00374753">
        <w:rPr>
          <w:rtl/>
        </w:rPr>
        <w:t xml:space="preserve"> </w:t>
      </w:r>
      <w:r w:rsidRPr="00784950">
        <w:rPr>
          <w:rtl/>
        </w:rPr>
        <w:t>מפלגת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יכול להגן עליה, כי הוא בא להגן על משרד הביטחון, ובצדק.</w:t>
      </w:r>
      <w:r w:rsidR="00374753">
        <w:rPr>
          <w:rtl/>
        </w:rPr>
        <w:t xml:space="preserve"> </w:t>
      </w:r>
      <w:r w:rsidRPr="00784950">
        <w:rPr>
          <w:rtl/>
        </w:rPr>
        <w:t>במקרה יכלו להגן על הבריאות, במקרה הגנו על עבודה ורווחה, אבל מדוע המשרד לביטחון</w:t>
      </w:r>
      <w:r w:rsidR="00374753">
        <w:rPr>
          <w:rtl/>
        </w:rPr>
        <w:t xml:space="preserve"> </w:t>
      </w:r>
      <w:r w:rsidRPr="00784950">
        <w:rPr>
          <w:rtl/>
        </w:rPr>
        <w:t>הפנים,</w:t>
      </w:r>
      <w:r w:rsidR="00374753">
        <w:rPr>
          <w:rtl/>
        </w:rPr>
        <w:t xml:space="preserve"> </w:t>
      </w:r>
      <w:r w:rsidRPr="00784950">
        <w:rPr>
          <w:rtl/>
        </w:rPr>
        <w:t>שלוחם</w:t>
      </w:r>
      <w:r w:rsidR="00374753">
        <w:rPr>
          <w:rtl/>
        </w:rPr>
        <w:t xml:space="preserve"> </w:t>
      </w:r>
      <w:r w:rsidRPr="00784950">
        <w:rPr>
          <w:rtl/>
        </w:rPr>
        <w:t>בטרור,</w:t>
      </w:r>
      <w:r w:rsidR="00374753">
        <w:rPr>
          <w:rtl/>
        </w:rPr>
        <w:t xml:space="preserve"> </w:t>
      </w:r>
      <w:r w:rsidRPr="00784950">
        <w:rPr>
          <w:rtl/>
        </w:rPr>
        <w:t>קוצץ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קוצץ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24 מיליון שקלים? ומי לא קוצץ? משרד</w:t>
      </w:r>
      <w:r w:rsidR="00374753">
        <w:rPr>
          <w:rtl/>
        </w:rPr>
        <w:t xml:space="preserve"> </w:t>
      </w:r>
      <w:r w:rsidRPr="00784950">
        <w:rPr>
          <w:rtl/>
        </w:rPr>
        <w:t>הפנים.</w:t>
      </w:r>
      <w:r w:rsidR="00374753">
        <w:rPr>
          <w:rtl/>
        </w:rPr>
        <w:t xml:space="preserve"> </w:t>
      </w:r>
      <w:r w:rsidRPr="00784950">
        <w:rPr>
          <w:rtl/>
        </w:rPr>
        <w:t>מדוע?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ששר הפנים נקרא אלי ישי. מדוע? משום שיש לו 17 ידיים בכנסת</w:t>
      </w:r>
      <w:r w:rsidR="00374753">
        <w:rPr>
          <w:rtl/>
        </w:rPr>
        <w:t xml:space="preserve"> </w:t>
      </w:r>
      <w:r w:rsidRPr="00784950">
        <w:rPr>
          <w:rtl/>
        </w:rPr>
        <w:t>לתקציב.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מישהו עשה שיקול דעת לאומי כולל היכן צריך לקצץ יותר או פחות? האם מישהו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להתמודד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 בכלל? עכשיו אתם מבינים, אדוני היושב</w:t>
      </w:r>
      <w:r w:rsidR="00374753">
        <w:rPr>
          <w:rtl/>
        </w:rPr>
        <w:t>-</w:t>
      </w:r>
      <w:r w:rsidRPr="00784950">
        <w:rPr>
          <w:rtl/>
        </w:rPr>
        <w:t>ראש, רבותי 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סחטנות</w:t>
      </w:r>
      <w:r w:rsidR="00374753">
        <w:rPr>
          <w:rtl/>
        </w:rPr>
        <w:t xml:space="preserve"> </w:t>
      </w:r>
      <w:r w:rsidRPr="00784950">
        <w:rPr>
          <w:rtl/>
        </w:rPr>
        <w:t>פוליטית,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זאת סחיטה. הרי אם, חס וחלילה, לא היה שר</w:t>
      </w:r>
      <w:r w:rsidR="00374753">
        <w:rPr>
          <w:rtl/>
        </w:rPr>
        <w:t xml:space="preserve"> </w:t>
      </w:r>
      <w:r w:rsidRPr="00784950">
        <w:rPr>
          <w:rtl/>
        </w:rPr>
        <w:t>בריאות</w:t>
      </w:r>
      <w:r w:rsidR="00374753">
        <w:rPr>
          <w:rtl/>
        </w:rPr>
        <w:t xml:space="preserve"> </w:t>
      </w:r>
      <w:r w:rsidRPr="00784950">
        <w:rPr>
          <w:rtl/>
        </w:rPr>
        <w:t>מש"ס,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בשיטה הזאת של הסחיטה והסחטנות הפוליטית יכלה להביא</w:t>
      </w:r>
      <w:r w:rsidR="00374753">
        <w:rPr>
          <w:rtl/>
        </w:rPr>
        <w:t xml:space="preserve"> </w:t>
      </w:r>
      <w:r w:rsidRPr="00784950">
        <w:rPr>
          <w:rtl/>
        </w:rPr>
        <w:t>לידי כך שחולים ייפגעו ללא תקנה. היא יכלה להביא לידי כך שיהיה פה תוהו ובוהו.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ראינו</w:t>
      </w:r>
      <w:r w:rsidR="00374753">
        <w:rPr>
          <w:rtl/>
        </w:rPr>
        <w:t xml:space="preserve"> </w:t>
      </w:r>
      <w:r w:rsidRPr="00784950">
        <w:rPr>
          <w:rtl/>
        </w:rPr>
        <w:t>בוועדת הכספים שכל הדברים קוצצו. מי לא קוצץ? התקציבים לחרדים.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הלפרט יושב פה כולו שמח וטוב לבב. הוא צוחק כל הדרך אל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קיצצו 900 מיליון שקלים. אתה אדם רציני.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הצלחת להעביר את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קיצצו מקצבאות ילדים 900 מיליון שקלים.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קיצצו</w:t>
      </w:r>
      <w:r w:rsidR="00374753">
        <w:rPr>
          <w:rtl/>
        </w:rPr>
        <w:t xml:space="preserve"> </w:t>
      </w:r>
      <w:r w:rsidRPr="00784950">
        <w:rPr>
          <w:rtl/>
        </w:rPr>
        <w:t>900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שקלים?</w:t>
      </w:r>
      <w:r w:rsidR="00374753">
        <w:rPr>
          <w:rtl/>
        </w:rPr>
        <w:t xml:space="preserve"> </w:t>
      </w:r>
      <w:r w:rsidRPr="00784950">
        <w:rPr>
          <w:rtl/>
        </w:rPr>
        <w:t>כי העברת את החוק שלך, שעלותו 500 מיליון</w:t>
      </w:r>
      <w:r w:rsidR="00374753">
        <w:rPr>
          <w:rtl/>
        </w:rPr>
        <w:t xml:space="preserve"> </w:t>
      </w:r>
      <w:r w:rsidRPr="00784950">
        <w:rPr>
          <w:rtl/>
        </w:rPr>
        <w:t>שקלים, בניגוד לכל הקורה בעולם.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מה פתאום? הטילו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 xml:space="preserve"> על המשפחות הכי עניות.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הלפרט,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מפנה</w:t>
      </w:r>
      <w:r w:rsidR="00374753">
        <w:rPr>
          <w:rtl/>
        </w:rPr>
        <w:t xml:space="preserve"> </w:t>
      </w:r>
      <w:r w:rsidRPr="00784950">
        <w:rPr>
          <w:rtl/>
        </w:rPr>
        <w:t>אותך</w:t>
      </w:r>
      <w:r w:rsidR="00374753">
        <w:rPr>
          <w:rtl/>
        </w:rPr>
        <w:t xml:space="preserve"> </w:t>
      </w:r>
      <w:r w:rsidRPr="00784950">
        <w:rPr>
          <w:rtl/>
        </w:rPr>
        <w:t>לדברי</w:t>
      </w:r>
      <w:r w:rsidR="00374753">
        <w:rPr>
          <w:rtl/>
        </w:rPr>
        <w:t xml:space="preserve"> </w:t>
      </w:r>
      <w:r w:rsidRPr="00784950">
        <w:rPr>
          <w:rtl/>
        </w:rPr>
        <w:t>אתמול בערב במליאה, שם</w:t>
      </w:r>
      <w:r w:rsidR="00374753">
        <w:rPr>
          <w:rtl/>
        </w:rPr>
        <w:t xml:space="preserve"> </w:t>
      </w:r>
      <w:r w:rsidRPr="00784950">
        <w:rPr>
          <w:rtl/>
        </w:rPr>
        <w:t>התייחסתי לנושא.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לסכם, אדוני היושב</w:t>
      </w:r>
      <w:r w:rsidR="00374753">
        <w:rPr>
          <w:rtl/>
        </w:rPr>
        <w:t>-</w:t>
      </w:r>
      <w:r w:rsidRPr="00784950">
        <w:rPr>
          <w:rtl/>
        </w:rPr>
        <w:t>ראש. זאת ממשלה שאין לה מנהיגות. זה ראש ממשלה</w:t>
      </w:r>
      <w:r w:rsidR="00374753">
        <w:rPr>
          <w:rtl/>
        </w:rPr>
        <w:t xml:space="preserve"> </w:t>
      </w:r>
      <w:r w:rsidRPr="00784950">
        <w:rPr>
          <w:rtl/>
        </w:rPr>
        <w:t>שמתכופף</w:t>
      </w:r>
      <w:r w:rsidR="00374753">
        <w:rPr>
          <w:rtl/>
        </w:rPr>
        <w:t xml:space="preserve"> </w:t>
      </w:r>
      <w:r w:rsidRPr="00784950">
        <w:rPr>
          <w:rtl/>
        </w:rPr>
        <w:t>בפני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אצבע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בתנאי שהיא חרדית. זה שר אוצר שפוחד להופיע פה,</w:t>
      </w:r>
      <w:r w:rsidR="00374753">
        <w:rPr>
          <w:rtl/>
        </w:rPr>
        <w:t xml:space="preserve"> </w:t>
      </w:r>
      <w:r w:rsidRPr="00784950">
        <w:rPr>
          <w:rtl/>
        </w:rPr>
        <w:t>במליאת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שסירב</w:t>
      </w:r>
      <w:r w:rsidR="00374753">
        <w:rPr>
          <w:rtl/>
        </w:rPr>
        <w:t xml:space="preserve"> </w:t>
      </w:r>
      <w:r w:rsidRPr="00784950">
        <w:rPr>
          <w:rtl/>
        </w:rPr>
        <w:t>להגיע לוועדת הכספים לאורך כל הדיונים על התקציב ושולח את</w:t>
      </w:r>
      <w:r w:rsidR="00374753">
        <w:rPr>
          <w:rtl/>
        </w:rPr>
        <w:t xml:space="preserve"> </w:t>
      </w:r>
      <w:r w:rsidRPr="00784950">
        <w:rPr>
          <w:rtl/>
        </w:rPr>
        <w:t>פקידיו.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 התכופפתם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נכנע</w:t>
      </w:r>
      <w:r w:rsidR="00374753">
        <w:rPr>
          <w:rtl/>
        </w:rPr>
        <w:t xml:space="preserve"> </w:t>
      </w:r>
      <w:r w:rsidRPr="00784950">
        <w:rPr>
          <w:rtl/>
        </w:rPr>
        <w:t>בפעם</w:t>
      </w:r>
      <w:r w:rsidR="00374753">
        <w:rPr>
          <w:rtl/>
        </w:rPr>
        <w:t xml:space="preserve"> </w:t>
      </w:r>
      <w:r w:rsidRPr="00784950">
        <w:rPr>
          <w:rtl/>
        </w:rPr>
        <w:t>המי</w:t>
      </w:r>
      <w:r w:rsidR="00374753">
        <w:rPr>
          <w:rtl/>
        </w:rPr>
        <w:t>-</w:t>
      </w:r>
      <w:r w:rsidRPr="00784950">
        <w:rPr>
          <w:rtl/>
        </w:rPr>
        <w:t>יודע</w:t>
      </w:r>
      <w:r w:rsidR="00374753">
        <w:rPr>
          <w:rtl/>
        </w:rPr>
        <w:t>-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לחרדים. העם שומע את הקולות, הציבור רואה את</w:t>
      </w:r>
      <w:r w:rsidR="00374753">
        <w:rPr>
          <w:rtl/>
        </w:rPr>
        <w:t xml:space="preserve"> </w:t>
      </w:r>
      <w:r w:rsidRPr="00784950">
        <w:rPr>
          <w:rtl/>
        </w:rPr>
        <w:t>המראות, ופלא שלאחר מכן הציניות חוגגת. תודה,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מוסי רז. אחריו </w:t>
      </w:r>
      <w:r w:rsidR="00374753">
        <w:rPr>
          <w:rtl/>
        </w:rPr>
        <w:t>–</w:t>
      </w:r>
      <w:r w:rsidRPr="00784950">
        <w:rPr>
          <w:rtl/>
        </w:rPr>
        <w:t xml:space="preserve"> חברי הכנסת יוסי שריד ורן כהן.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אנחנו חוזרים לחוק ההסדרים, שמדבר על</w:t>
      </w:r>
      <w:r w:rsidR="00374753">
        <w:rPr>
          <w:rtl/>
        </w:rPr>
        <w:t xml:space="preserve"> </w:t>
      </w:r>
      <w:r w:rsidRPr="00784950">
        <w:rPr>
          <w:rtl/>
        </w:rPr>
        <w:t>תיקון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הצמיחה במשק ומדבר על צמיחה של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בשנת 2002 בתוצר הלאומי הגולמי של</w:t>
      </w:r>
      <w:r w:rsidR="00374753">
        <w:rPr>
          <w:rtl/>
        </w:rPr>
        <w:t xml:space="preserve"> </w:t>
      </w:r>
      <w:r w:rsidRPr="00784950">
        <w:rPr>
          <w:rtl/>
        </w:rPr>
        <w:t>מדינת ישראל,</w:t>
      </w:r>
      <w:r w:rsidR="00374753">
        <w:rPr>
          <w:rtl/>
        </w:rPr>
        <w:t xml:space="preserve"> </w:t>
      </w:r>
      <w:r w:rsidRPr="00784950">
        <w:rPr>
          <w:rtl/>
        </w:rPr>
        <w:t>וכך</w:t>
      </w:r>
      <w:r w:rsidR="00374753">
        <w:rPr>
          <w:rtl/>
        </w:rPr>
        <w:t xml:space="preserve"> </w:t>
      </w:r>
      <w:r w:rsidRPr="00784950">
        <w:rPr>
          <w:rtl/>
        </w:rPr>
        <w:t>בערך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בהכנסות</w:t>
      </w:r>
      <w:r w:rsidR="00374753">
        <w:rPr>
          <w:rtl/>
        </w:rPr>
        <w:t xml:space="preserve"> </w:t>
      </w:r>
      <w:r w:rsidRPr="00784950">
        <w:rPr>
          <w:rtl/>
        </w:rPr>
        <w:t>ממסים. אלא מה? כנראה החכמים בממשלה שכחו,</w:t>
      </w:r>
      <w:r w:rsidR="00374753">
        <w:rPr>
          <w:rtl/>
        </w:rPr>
        <w:t xml:space="preserve"> </w:t>
      </w:r>
      <w:r w:rsidRPr="00784950">
        <w:rPr>
          <w:rtl/>
        </w:rPr>
        <w:t>ש</w:t>
      </w:r>
      <w:r w:rsidR="00374753">
        <w:rPr>
          <w:rtl/>
        </w:rPr>
        <w:t>-</w:t>
      </w:r>
      <w:r w:rsidRPr="00784950">
        <w:rPr>
          <w:rtl/>
        </w:rPr>
        <w:t>2002 כבר התחילה, ואנחנו עכשיו כבר בעיצומו של החודש השני בשנת 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בחדשות,</w:t>
      </w:r>
      <w:r w:rsidR="00374753">
        <w:rPr>
          <w:rtl/>
        </w:rPr>
        <w:t xml:space="preserve"> </w:t>
      </w:r>
      <w:r w:rsidRPr="00784950">
        <w:rPr>
          <w:rtl/>
        </w:rPr>
        <w:t>שראה זה פלא, בחודש ינואר השנה כבר ירדו ההכנסות</w:t>
      </w:r>
      <w:r w:rsidR="00374753">
        <w:rPr>
          <w:rtl/>
        </w:rPr>
        <w:t xml:space="preserve"> </w:t>
      </w:r>
      <w:r w:rsidRPr="00784950">
        <w:rPr>
          <w:rtl/>
        </w:rPr>
        <w:t>ממסים</w:t>
      </w:r>
      <w:r w:rsidR="00374753">
        <w:rPr>
          <w:rtl/>
        </w:rPr>
        <w:t xml:space="preserve"> </w:t>
      </w:r>
      <w:r w:rsidRPr="00784950">
        <w:rPr>
          <w:rtl/>
        </w:rPr>
        <w:t>לעומת</w:t>
      </w:r>
      <w:r w:rsidR="00374753">
        <w:rPr>
          <w:rtl/>
        </w:rPr>
        <w:t xml:space="preserve"> </w:t>
      </w:r>
      <w:r w:rsidRPr="00784950">
        <w:rPr>
          <w:rtl/>
        </w:rPr>
        <w:t>החודש</w:t>
      </w:r>
      <w:r w:rsidR="00374753">
        <w:rPr>
          <w:rtl/>
        </w:rPr>
        <w:t xml:space="preserve"> </w:t>
      </w:r>
      <w:r w:rsidRPr="00784950">
        <w:rPr>
          <w:rtl/>
        </w:rPr>
        <w:t>המקביל בשנה שעברה ב</w:t>
      </w:r>
      <w:r w:rsidR="00374753">
        <w:rPr>
          <w:rtl/>
        </w:rPr>
        <w:t>-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 xml:space="preserve"> ריאלית, אחרי שהורידו את האינפלציה.</w:t>
      </w:r>
      <w:r w:rsidR="00374753">
        <w:rPr>
          <w:rtl/>
        </w:rPr>
        <w:t xml:space="preserve"> </w:t>
      </w:r>
      <w:r w:rsidRPr="00784950">
        <w:rPr>
          <w:rtl/>
        </w:rPr>
        <w:t>ועכשיו</w:t>
      </w:r>
      <w:r w:rsidR="00374753">
        <w:rPr>
          <w:rtl/>
        </w:rPr>
        <w:t xml:space="preserve"> </w:t>
      </w:r>
      <w:r w:rsidRPr="00784950">
        <w:rPr>
          <w:rtl/>
        </w:rPr>
        <w:t>אני שואל מה יקרה. נניח שבאמת רצו לקצץ בתקציב והגיעו למצב שמקצצים לצורך</w:t>
      </w:r>
      <w:r w:rsidR="00374753">
        <w:rPr>
          <w:rtl/>
        </w:rPr>
        <w:t xml:space="preserve"> </w:t>
      </w:r>
      <w:r w:rsidRPr="00784950">
        <w:rPr>
          <w:rtl/>
        </w:rPr>
        <w:t>ההתאמות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שחשבו בהתחלה שתהיה צמיחה ל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אז עכשיו, כיוון שאנחנו בעצם ב</w:t>
      </w:r>
      <w:r w:rsidR="00374753">
        <w:rPr>
          <w:rtl/>
        </w:rPr>
        <w:t>-</w:t>
      </w:r>
      <w:r w:rsidR="00374753" w:rsidRPr="00784950">
        <w:rPr>
          <w:rtl/>
        </w:rPr>
        <w:t>7</w:t>
      </w:r>
      <w:r w:rsidR="00374753">
        <w:rPr>
          <w:rtl/>
        </w:rPr>
        <w:t xml:space="preserve">% </w:t>
      </w:r>
      <w:r w:rsidRPr="00784950">
        <w:rPr>
          <w:rtl/>
        </w:rPr>
        <w:t>ירידה,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להעריך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צריכה להביא לפה עוד קיצוץ של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 xml:space="preserve"> בתקציב</w:t>
      </w:r>
      <w:r w:rsidR="00374753">
        <w:rPr>
          <w:rtl/>
        </w:rPr>
        <w:t xml:space="preserve"> </w:t>
      </w:r>
      <w:r w:rsidRPr="00784950">
        <w:rPr>
          <w:rtl/>
        </w:rPr>
        <w:t>הלאומי, כי זה ההיגיון שלהם.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לקראת מאי</w:t>
      </w:r>
      <w:r w:rsidR="00374753">
        <w:rPr>
          <w:rtl/>
        </w:rPr>
        <w:t>-</w:t>
      </w:r>
      <w:r w:rsidRPr="00784950">
        <w:rPr>
          <w:rtl/>
        </w:rPr>
        <w:t>יוני.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לקראת מאי</w:t>
      </w:r>
      <w:r w:rsidR="00374753">
        <w:rPr>
          <w:rtl/>
        </w:rPr>
        <w:t>-</w:t>
      </w:r>
      <w:r w:rsidRPr="00784950">
        <w:rPr>
          <w:rtl/>
        </w:rPr>
        <w:t xml:space="preserve">יוני יביאו לנו קיצוץ של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>, נראה אם הם מסוגלים לזה או שהם יבינו</w:t>
      </w:r>
      <w:r w:rsidR="00374753">
        <w:rPr>
          <w:rtl/>
        </w:rPr>
        <w:t xml:space="preserve"> </w:t>
      </w:r>
      <w:r w:rsidRPr="00784950">
        <w:rPr>
          <w:rtl/>
        </w:rPr>
        <w:t>סוף</w:t>
      </w:r>
      <w:r w:rsidR="00374753">
        <w:rPr>
          <w:rtl/>
        </w:rPr>
        <w:t>-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שההיגיון</w:t>
      </w:r>
      <w:r w:rsidR="00374753">
        <w:rPr>
          <w:rtl/>
        </w:rPr>
        <w:t xml:space="preserve"> </w:t>
      </w:r>
      <w:r w:rsidRPr="00784950">
        <w:rPr>
          <w:rtl/>
        </w:rPr>
        <w:t>שלהם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הגיוני,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יכול להיות. ובכלל,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מדברים על קיצוץ ואף אחד לא מדבר על תוספת. אנחנו מדברים פה על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של 6 מיליארדים, אבל אנחנו שוכחים ש</w:t>
      </w:r>
      <w:r w:rsidR="00374753">
        <w:rPr>
          <w:rtl/>
        </w:rPr>
        <w:t>-</w:t>
      </w:r>
      <w:r w:rsidRPr="00784950">
        <w:rPr>
          <w:rtl/>
        </w:rPr>
        <w:t>6 המיליארדים האלה הושגו במחיר של 360</w:t>
      </w:r>
      <w:r w:rsidR="00374753">
        <w:rPr>
          <w:rtl/>
        </w:rPr>
        <w:t xml:space="preserve"> </w:t>
      </w:r>
      <w:r w:rsidRPr="00784950">
        <w:rPr>
          <w:rtl/>
        </w:rPr>
        <w:t>מיליון שקל שהיו צריכים לתת למתנחלים ולחרדים על מנת שיסכימו לתמוך בקיצוץ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שואל, אם יצטרכו להביא הנה קיצוץ נוסף, נאמר של עוד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, נגיד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שהם לא ידברו על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 xml:space="preserve"> ועוד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, אז אני שואל אותך, אדוני היושב</w:t>
      </w:r>
      <w:r w:rsidR="00374753">
        <w:rPr>
          <w:rtl/>
        </w:rPr>
        <w:t>-</w:t>
      </w:r>
      <w:r w:rsidRPr="00784950">
        <w:rPr>
          <w:rtl/>
        </w:rPr>
        <w:t>ראש, כמה ישלמו עכשיו</w:t>
      </w:r>
      <w:r w:rsidR="00374753">
        <w:rPr>
          <w:rtl/>
        </w:rPr>
        <w:t xml:space="preserve"> </w:t>
      </w:r>
      <w:r w:rsidRPr="00784950">
        <w:rPr>
          <w:rtl/>
        </w:rPr>
        <w:t>לחטיבה להתיישבות? לחינוך העצמאי? למשכנתאות בשטחים? למשרד הדתות ולתוספות האחרות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שנתנו רק הלילה כדי להבטיח את הקיצוץ הזה </w:t>
      </w:r>
      <w:r w:rsidR="00374753">
        <w:rPr>
          <w:rtl/>
        </w:rPr>
        <w:t>–</w:t>
      </w:r>
      <w:r w:rsidRPr="00784950">
        <w:rPr>
          <w:rtl/>
        </w:rPr>
        <w:t xml:space="preserve"> עוד 360 מיליון? עוד 500 מיליון? איפה</w:t>
      </w:r>
      <w:r w:rsidR="00374753">
        <w:rPr>
          <w:rtl/>
        </w:rPr>
        <w:t xml:space="preserve"> </w:t>
      </w:r>
      <w:r w:rsidRPr="00784950">
        <w:rPr>
          <w:rtl/>
        </w:rPr>
        <w:t>נגמרת</w:t>
      </w:r>
      <w:r w:rsidR="00374753">
        <w:rPr>
          <w:rtl/>
        </w:rPr>
        <w:t xml:space="preserve"> </w:t>
      </w:r>
      <w:r w:rsidRPr="00784950">
        <w:rPr>
          <w:rtl/>
        </w:rPr>
        <w:t>המשוואה,</w:t>
      </w:r>
      <w:r w:rsidR="00374753">
        <w:rPr>
          <w:rtl/>
        </w:rPr>
        <w:t xml:space="preserve"> </w:t>
      </w:r>
      <w:r w:rsidRPr="00784950">
        <w:rPr>
          <w:rtl/>
        </w:rPr>
        <w:t>שכל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שהישראלי</w:t>
      </w:r>
      <w:r w:rsidR="00374753">
        <w:rPr>
          <w:rtl/>
        </w:rPr>
        <w:t xml:space="preserve"> </w:t>
      </w:r>
      <w:r w:rsidRPr="00784950">
        <w:rPr>
          <w:rtl/>
        </w:rPr>
        <w:t>סובל ממנו צריך להיות מושג במחיר של שוחד</w:t>
      </w:r>
      <w:r w:rsidR="00374753">
        <w:rPr>
          <w:rtl/>
        </w:rPr>
        <w:t xml:space="preserve"> </w:t>
      </w:r>
      <w:r w:rsidRPr="00784950">
        <w:rPr>
          <w:rtl/>
        </w:rPr>
        <w:t>פוליטי</w:t>
      </w:r>
      <w:r w:rsidR="00374753">
        <w:rPr>
          <w:rtl/>
        </w:rPr>
        <w:t xml:space="preserve"> </w:t>
      </w:r>
      <w:r w:rsidRPr="00784950">
        <w:rPr>
          <w:rtl/>
        </w:rPr>
        <w:t>למתנחלים ולחרדים? מתי זה ייגמר? עד כמה עוד נלך אחורה ונשלם להם שימשיכו</w:t>
      </w:r>
      <w:r w:rsidR="00374753">
        <w:rPr>
          <w:rtl/>
        </w:rPr>
        <w:t xml:space="preserve"> </w:t>
      </w:r>
      <w:r w:rsidRPr="00784950">
        <w:rPr>
          <w:rtl/>
        </w:rPr>
        <w:t>ללכת קדימה?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לדבר הזה גבול, מתי שהוא, שיגידו, בסדר, שכבות הביניים כבר לא יכולות</w:t>
      </w:r>
      <w:r w:rsidR="00374753">
        <w:rPr>
          <w:rtl/>
        </w:rPr>
        <w:t xml:space="preserve"> </w:t>
      </w:r>
      <w:r w:rsidRPr="00784950">
        <w:rPr>
          <w:rtl/>
        </w:rPr>
        <w:t>לשאת</w:t>
      </w:r>
      <w:r w:rsidR="00374753">
        <w:rPr>
          <w:rtl/>
        </w:rPr>
        <w:t xml:space="preserve"> </w:t>
      </w:r>
      <w:r w:rsidRPr="00784950">
        <w:rPr>
          <w:rtl/>
        </w:rPr>
        <w:t>בנטל,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אין צורך לתת לעוד ישיבות ולעוד התנחלויות. האם יגיע הרגע הזה?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רושם שלא. לכן גם הממשלה נכשלה כישלון חרוץ והביאה אותנו לדרדור כזה במצבנו</w:t>
      </w:r>
      <w:r w:rsidR="00374753">
        <w:rPr>
          <w:rtl/>
        </w:rPr>
        <w:t xml:space="preserve"> </w:t>
      </w:r>
      <w:r w:rsidRPr="00784950">
        <w:rPr>
          <w:rtl/>
        </w:rPr>
        <w:t>הכלכלי.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הם אומרים לנו שזה נובע מהמיתון העולמי.</w:t>
      </w:r>
      <w:r w:rsidR="00374753">
        <w:rPr>
          <w:rtl/>
        </w:rPr>
        <w:t xml:space="preserve"> </w:t>
      </w:r>
      <w:r w:rsidRPr="00784950">
        <w:rPr>
          <w:rtl/>
        </w:rPr>
        <w:t>בארצות</w:t>
      </w:r>
      <w:r w:rsidR="00374753">
        <w:rPr>
          <w:rtl/>
        </w:rPr>
        <w:t>-</w:t>
      </w:r>
      <w:r w:rsidRPr="00784950">
        <w:rPr>
          <w:rtl/>
        </w:rPr>
        <w:t>הברית היתה צמיחה ברבעון</w:t>
      </w:r>
      <w:r w:rsidR="00374753">
        <w:rPr>
          <w:rtl/>
        </w:rPr>
        <w:t xml:space="preserve"> </w:t>
      </w:r>
      <w:r w:rsidRPr="00784950">
        <w:rPr>
          <w:rtl/>
        </w:rPr>
        <w:t>האחרון</w:t>
      </w:r>
      <w:r w:rsidR="00374753">
        <w:rPr>
          <w:rtl/>
        </w:rPr>
        <w:t xml:space="preserve"> </w:t>
      </w:r>
      <w:r w:rsidRPr="00784950">
        <w:rPr>
          <w:rtl/>
        </w:rPr>
        <w:t>של שנת 2001, ובאירופה היתה צמיחה ברבעון האחרון של 2001, גם באירופה וגם</w:t>
      </w:r>
      <w:r w:rsidR="00374753">
        <w:rPr>
          <w:rtl/>
        </w:rPr>
        <w:t xml:space="preserve"> </w:t>
      </w:r>
      <w:r w:rsidRPr="00784950">
        <w:rPr>
          <w:rtl/>
        </w:rPr>
        <w:t>בארצות</w:t>
      </w:r>
      <w:r w:rsidR="00374753">
        <w:rPr>
          <w:rtl/>
        </w:rPr>
        <w:t>-</w:t>
      </w:r>
      <w:r w:rsidRPr="00784950">
        <w:rPr>
          <w:rtl/>
        </w:rPr>
        <w:t>הברית</w:t>
      </w:r>
      <w:r w:rsidR="00374753">
        <w:rPr>
          <w:rtl/>
        </w:rPr>
        <w:t xml:space="preserve"> </w:t>
      </w:r>
      <w:r w:rsidRPr="00784950">
        <w:rPr>
          <w:rtl/>
        </w:rPr>
        <w:t>היתה צמיחה בכל שנת 2001. נכון, לא צמיחה גבוהה, לא כמו בשנת 2000,</w:t>
      </w:r>
      <w:r w:rsidR="00374753">
        <w:rPr>
          <w:rtl/>
        </w:rPr>
        <w:t xml:space="preserve"> </w:t>
      </w:r>
      <w:r w:rsidRPr="00784950">
        <w:rPr>
          <w:rtl/>
        </w:rPr>
        <w:t>אבל לא הלכו אחורה כמו שהלכנו 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משלמים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המחיר של האינתיפאדה, של חוסר הרצון להתפשר, של חוסר</w:t>
      </w:r>
      <w:r w:rsidR="00374753">
        <w:rPr>
          <w:rtl/>
        </w:rPr>
        <w:t xml:space="preserve"> </w:t>
      </w:r>
      <w:r w:rsidRPr="00784950">
        <w:rPr>
          <w:rtl/>
        </w:rPr>
        <w:t>הרצון</w:t>
      </w:r>
      <w:r w:rsidR="00374753">
        <w:rPr>
          <w:rtl/>
        </w:rPr>
        <w:t xml:space="preserve"> </w:t>
      </w:r>
      <w:r w:rsidRPr="00784950">
        <w:rPr>
          <w:rtl/>
        </w:rPr>
        <w:t>ללכת</w:t>
      </w:r>
      <w:r w:rsidR="00374753">
        <w:rPr>
          <w:rtl/>
        </w:rPr>
        <w:t xml:space="preserve"> </w:t>
      </w:r>
      <w:r w:rsidRPr="00784950">
        <w:rPr>
          <w:rtl/>
        </w:rPr>
        <w:t>לשולחן</w:t>
      </w:r>
      <w:r w:rsidR="00374753">
        <w:rPr>
          <w:rtl/>
        </w:rPr>
        <w:t xml:space="preserve"> </w:t>
      </w:r>
      <w:r w:rsidRPr="00784950">
        <w:rPr>
          <w:rtl/>
        </w:rPr>
        <w:t>הדיונים</w:t>
      </w:r>
      <w:r w:rsidR="00374753">
        <w:rPr>
          <w:rtl/>
        </w:rPr>
        <w:t xml:space="preserve"> </w:t>
      </w:r>
      <w:r w:rsidRPr="00784950">
        <w:rPr>
          <w:rtl/>
        </w:rPr>
        <w:t>ושל ההשקעות המסיביות בסעיפים לא יצרניים שממשיכים</w:t>
      </w:r>
      <w:r w:rsidR="00374753">
        <w:rPr>
          <w:rtl/>
        </w:rPr>
        <w:t xml:space="preserve"> </w:t>
      </w:r>
      <w:r w:rsidRPr="00784950">
        <w:rPr>
          <w:rtl/>
        </w:rPr>
        <w:t>להכביד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ועוד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גבו</w:t>
      </w:r>
      <w:r w:rsidR="00374753">
        <w:rPr>
          <w:rtl/>
        </w:rPr>
        <w:t xml:space="preserve"> </w:t>
      </w:r>
      <w:r w:rsidRPr="00784950">
        <w:rPr>
          <w:rtl/>
        </w:rPr>
        <w:t>הכפוף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הישראלי העובד, אם נשארה לו עבודה, כי </w:t>
      </w:r>
      <w:r w:rsidR="00374753" w:rsidRPr="00784950">
        <w:rPr>
          <w:rtl/>
        </w:rPr>
        <w:t>10</w:t>
      </w:r>
      <w:r w:rsidR="00374753">
        <w:rPr>
          <w:rtl/>
        </w:rPr>
        <w:t xml:space="preserve">% </w:t>
      </w:r>
      <w:r w:rsidRPr="00784950">
        <w:rPr>
          <w:rtl/>
        </w:rPr>
        <w:t>מהישראלים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איבדו</w:t>
      </w:r>
      <w:r w:rsidR="00374753">
        <w:rPr>
          <w:rtl/>
        </w:rPr>
        <w:t xml:space="preserve"> </w:t>
      </w:r>
      <w:r w:rsidRPr="00784950">
        <w:rPr>
          <w:rtl/>
        </w:rPr>
        <w:t>את מקום עבודתם, ואם זה יימשך כך, עוד הרבה ישראלים טובים</w:t>
      </w:r>
      <w:r w:rsidR="00374753">
        <w:rPr>
          <w:rtl/>
        </w:rPr>
        <w:t xml:space="preserve"> </w:t>
      </w:r>
      <w:r w:rsidRPr="00784950">
        <w:rPr>
          <w:rtl/>
        </w:rPr>
        <w:t>יאבדו את מקום עבודתם.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ששר</w:t>
      </w:r>
      <w:r w:rsidR="00374753">
        <w:rPr>
          <w:rtl/>
        </w:rPr>
        <w:t xml:space="preserve"> </w:t>
      </w:r>
      <w:r w:rsidRPr="00784950">
        <w:rPr>
          <w:rtl/>
        </w:rPr>
        <w:t>האוצר צריך לצאת מהחדר שהוא מתחבא בו כבר כמה חודשים, לבוא</w:t>
      </w:r>
      <w:r w:rsidR="00374753">
        <w:rPr>
          <w:rtl/>
        </w:rPr>
        <w:t xml:space="preserve"> </w:t>
      </w:r>
      <w:r w:rsidRPr="00784950">
        <w:rPr>
          <w:rtl/>
        </w:rPr>
        <w:t>לכאן, ואולי גם להתפטר, יחד עם ראש הממשלה, כי הם לא מסוגלים לנהל את המשק.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איננו באולם. חבר הכנסת רן כהן, ואחריו </w:t>
      </w:r>
      <w:r w:rsidR="00374753">
        <w:rPr>
          <w:rtl/>
        </w:rPr>
        <w:t xml:space="preserve">– </w:t>
      </w:r>
      <w:r w:rsidRPr="00784950">
        <w:rPr>
          <w:rtl/>
        </w:rPr>
        <w:t>חבר הכנסת שמואל הלפרט.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ממשלה שאיננה, חברות וחברי הכנסת; אדוני היושב</w:t>
      </w:r>
      <w:r w:rsidR="00374753">
        <w:rPr>
          <w:rtl/>
        </w:rPr>
        <w:t>-</w:t>
      </w:r>
      <w:r w:rsidRPr="00784950">
        <w:rPr>
          <w:rtl/>
        </w:rPr>
        <w:t>ראש, תיתן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בבקשה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40</w:t>
      </w:r>
      <w:r w:rsidR="00503761">
        <w:rPr>
          <w:rFonts w:hint="cs"/>
          <w:rtl/>
        </w:rPr>
        <w:t>-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שניות,</w:t>
      </w:r>
      <w:r w:rsidR="00374753">
        <w:rPr>
          <w:rtl/>
        </w:rPr>
        <w:t xml:space="preserve"> </w:t>
      </w:r>
      <w:r w:rsidRPr="00784950">
        <w:rPr>
          <w:rtl/>
        </w:rPr>
        <w:t>כיושב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החקירה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הפערים</w:t>
      </w:r>
      <w:r w:rsidR="00374753">
        <w:rPr>
          <w:rtl/>
        </w:rPr>
        <w:t xml:space="preserve"> </w:t>
      </w:r>
      <w:r w:rsidRPr="00784950">
        <w:rPr>
          <w:rtl/>
        </w:rPr>
        <w:t>החברתיים</w:t>
      </w:r>
      <w:r w:rsidR="00374753">
        <w:rPr>
          <w:rtl/>
        </w:rPr>
        <w:t>-</w:t>
      </w:r>
      <w:r w:rsidRPr="00784950">
        <w:rPr>
          <w:rtl/>
        </w:rPr>
        <w:t>החברתיים, כדי שאתן קצת מושג על איזה בסיס חברתי וכלכלי אנחנו באים לקבל</w:t>
      </w:r>
      <w:r w:rsidR="00374753">
        <w:rPr>
          <w:rtl/>
        </w:rPr>
        <w:t xml:space="preserve"> </w:t>
      </w:r>
      <w:r w:rsidRPr="00784950">
        <w:rPr>
          <w:rtl/>
        </w:rPr>
        <w:t>את חוק ההסדרים ואת תקציב המדינה לשנה הקרובה.</w:t>
      </w:r>
    </w:p>
    <w:p w:rsidR="00374753" w:rsidRDefault="00374753" w:rsidP="00374753">
      <w:pPr>
        <w:rPr>
          <w:rtl/>
        </w:rPr>
      </w:pPr>
    </w:p>
    <w:p w:rsidR="00374753" w:rsidRDefault="00784950" w:rsidP="00F743FB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חקרנו,</w:t>
      </w:r>
      <w:r w:rsidR="00374753">
        <w:rPr>
          <w:rtl/>
        </w:rPr>
        <w:t xml:space="preserve"> </w:t>
      </w:r>
      <w:r w:rsidRPr="00784950">
        <w:rPr>
          <w:rtl/>
        </w:rPr>
        <w:t>ועוד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השלמנו</w:t>
      </w:r>
      <w:r w:rsidR="00374753">
        <w:rPr>
          <w:rtl/>
        </w:rPr>
        <w:t xml:space="preserve"> </w:t>
      </w:r>
      <w:r w:rsidRPr="00784950">
        <w:rPr>
          <w:rtl/>
        </w:rPr>
        <w:t>את העבודה, מה קרה ב</w:t>
      </w:r>
      <w:r w:rsidR="00374753">
        <w:rPr>
          <w:rtl/>
        </w:rPr>
        <w:t>-</w:t>
      </w:r>
      <w:r w:rsidRPr="00784950">
        <w:rPr>
          <w:rtl/>
        </w:rPr>
        <w:t>20 שנה. מצאנו נתונים</w:t>
      </w:r>
      <w:r w:rsidR="00374753">
        <w:rPr>
          <w:rtl/>
        </w:rPr>
        <w:t xml:space="preserve"> </w:t>
      </w:r>
      <w:r w:rsidRPr="00784950">
        <w:rPr>
          <w:rtl/>
        </w:rPr>
        <w:t>מדהימים.</w:t>
      </w:r>
      <w:r w:rsidR="00374753">
        <w:rPr>
          <w:rtl/>
        </w:rPr>
        <w:t xml:space="preserve"> </w:t>
      </w:r>
      <w:r w:rsidRPr="00784950">
        <w:rPr>
          <w:rtl/>
        </w:rPr>
        <w:t>שנת</w:t>
      </w:r>
      <w:r w:rsidR="00374753">
        <w:rPr>
          <w:rtl/>
        </w:rPr>
        <w:t xml:space="preserve"> </w:t>
      </w:r>
      <w:r w:rsidRPr="00784950">
        <w:rPr>
          <w:rtl/>
        </w:rPr>
        <w:t>1980</w:t>
      </w:r>
      <w:r w:rsidR="00374753">
        <w:rPr>
          <w:rtl/>
        </w:rPr>
        <w:t xml:space="preserve"> – </w:t>
      </w:r>
      <w:r w:rsidRPr="00784950">
        <w:rPr>
          <w:rtl/>
        </w:rPr>
        <w:t>אבטלה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, 60,000 מובטלים; שנת 2001 </w:t>
      </w:r>
      <w:r w:rsidR="00374753">
        <w:rPr>
          <w:rtl/>
        </w:rPr>
        <w:t>–</w:t>
      </w:r>
      <w:r w:rsidRPr="00784950">
        <w:rPr>
          <w:rtl/>
        </w:rPr>
        <w:t xml:space="preserve"> אנחנו נמצאים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F743FB">
        <w:rPr>
          <w:rFonts w:hint="cs"/>
          <w:rtl/>
        </w:rPr>
        <w:t>9.3%</w:t>
      </w:r>
      <w:r w:rsidR="00374753">
        <w:rPr>
          <w:rtl/>
        </w:rPr>
        <w:t>–</w:t>
      </w:r>
      <w:r w:rsidR="00F743FB">
        <w:rPr>
          <w:rFonts w:hint="cs"/>
          <w:rtl/>
        </w:rPr>
        <w:t>9.4%</w:t>
      </w:r>
      <w:r w:rsidR="00374753">
        <w:rPr>
          <w:rtl/>
        </w:rPr>
        <w:t xml:space="preserve"> </w:t>
      </w:r>
      <w:r w:rsidRPr="00784950">
        <w:rPr>
          <w:rtl/>
        </w:rPr>
        <w:t>אבטלה</w:t>
      </w:r>
      <w:r w:rsidR="00374753">
        <w:rPr>
          <w:rtl/>
        </w:rPr>
        <w:t xml:space="preserve"> – </w:t>
      </w:r>
      <w:r w:rsidRPr="00784950">
        <w:rPr>
          <w:rtl/>
        </w:rPr>
        <w:t>250,000</w:t>
      </w:r>
      <w:r w:rsidR="00374753">
        <w:rPr>
          <w:rtl/>
        </w:rPr>
        <w:t xml:space="preserve"> </w:t>
      </w:r>
      <w:r w:rsidRPr="00784950">
        <w:rPr>
          <w:rtl/>
        </w:rPr>
        <w:t>מובטלים.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התשובה של התקציב הזה? יהיו יותר</w:t>
      </w:r>
      <w:r w:rsidR="00374753">
        <w:rPr>
          <w:rtl/>
        </w:rPr>
        <w:t xml:space="preserve"> </w:t>
      </w:r>
      <w:r w:rsidRPr="00784950">
        <w:rPr>
          <w:rtl/>
        </w:rPr>
        <w:t>מובטלים.</w:t>
      </w:r>
      <w:r w:rsidR="00374753">
        <w:rPr>
          <w:rtl/>
        </w:rPr>
        <w:t xml:space="preserve"> </w:t>
      </w:r>
      <w:r w:rsidRPr="00784950">
        <w:rPr>
          <w:rtl/>
        </w:rPr>
        <w:t>נתון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הנתון</w:t>
      </w:r>
      <w:r w:rsidR="00374753">
        <w:rPr>
          <w:rtl/>
        </w:rPr>
        <w:t xml:space="preserve"> </w:t>
      </w:r>
      <w:r w:rsidRPr="00784950">
        <w:rPr>
          <w:rtl/>
        </w:rPr>
        <w:t>השני, מצאנו פערי שכר בשמים, בסדרי גודל של מאות אלפים עד מיליון שקל</w:t>
      </w:r>
      <w:r w:rsidR="00374753">
        <w:rPr>
          <w:rtl/>
        </w:rPr>
        <w:t xml:space="preserve"> </w:t>
      </w:r>
      <w:r w:rsidRPr="00784950">
        <w:rPr>
          <w:rtl/>
        </w:rPr>
        <w:t>בחודש</w:t>
      </w:r>
      <w:r w:rsidR="00374753">
        <w:rPr>
          <w:rtl/>
        </w:rPr>
        <w:t xml:space="preserve"> </w:t>
      </w:r>
      <w:r w:rsidRPr="00784950">
        <w:rPr>
          <w:rtl/>
        </w:rPr>
        <w:t>לבכירים,</w:t>
      </w:r>
      <w:r w:rsidR="00374753">
        <w:rPr>
          <w:rtl/>
        </w:rPr>
        <w:t xml:space="preserve"> </w:t>
      </w:r>
      <w:r w:rsidRPr="00784950">
        <w:rPr>
          <w:rtl/>
        </w:rPr>
        <w:t>ועוד קרוב למיליון בני</w:t>
      </w:r>
      <w:r w:rsidR="00374753">
        <w:rPr>
          <w:rtl/>
        </w:rPr>
        <w:t>-</w:t>
      </w:r>
      <w:r w:rsidRPr="00784950">
        <w:rPr>
          <w:rtl/>
        </w:rPr>
        <w:t>אדם שחיים מפחות מ</w:t>
      </w:r>
      <w:r w:rsidR="00374753">
        <w:rPr>
          <w:rtl/>
        </w:rPr>
        <w:t>-</w:t>
      </w:r>
      <w:r w:rsidRPr="00784950">
        <w:rPr>
          <w:rtl/>
        </w:rPr>
        <w:t>4,000 שקל בחודש, כשהם</w:t>
      </w:r>
      <w:r w:rsidR="00374753">
        <w:rPr>
          <w:rtl/>
        </w:rPr>
        <w:t xml:space="preserve"> </w:t>
      </w:r>
      <w:r w:rsidRPr="00784950">
        <w:rPr>
          <w:rtl/>
        </w:rPr>
        <w:t>עובדים. מי שלא עובד אין לו גם זה. אלה פערי השכר.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תקשיבו</w:t>
      </w:r>
      <w:r w:rsidR="00374753">
        <w:rPr>
          <w:rtl/>
        </w:rPr>
        <w:t xml:space="preserve"> </w:t>
      </w:r>
      <w:r w:rsidRPr="00784950">
        <w:rPr>
          <w:rtl/>
        </w:rPr>
        <w:t>לנתונים מסמרים שיער באמת.</w:t>
      </w:r>
      <w:r w:rsidR="00374753">
        <w:rPr>
          <w:rtl/>
        </w:rPr>
        <w:t xml:space="preserve"> </w:t>
      </w:r>
      <w:r w:rsidRPr="00784950">
        <w:rPr>
          <w:rtl/>
        </w:rPr>
        <w:t>מצאנו</w:t>
      </w:r>
      <w:r w:rsidR="00374753">
        <w:rPr>
          <w:rtl/>
        </w:rPr>
        <w:t xml:space="preserve"> </w:t>
      </w:r>
      <w:r w:rsidRPr="00784950">
        <w:rPr>
          <w:rtl/>
        </w:rPr>
        <w:t>בנתונים,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של פרופסור אבי בן</w:t>
      </w:r>
      <w:r w:rsidR="00374753">
        <w:rPr>
          <w:rtl/>
        </w:rPr>
        <w:t>-</w:t>
      </w:r>
      <w:r w:rsidRPr="00784950">
        <w:rPr>
          <w:rtl/>
        </w:rPr>
        <w:t>בסט, מה קורה עם הרווחים על ההון.</w:t>
      </w:r>
      <w:r w:rsidR="00374753">
        <w:rPr>
          <w:rtl/>
        </w:rPr>
        <w:t xml:space="preserve"> </w:t>
      </w:r>
      <w:r w:rsidRPr="00784950">
        <w:rPr>
          <w:rtl/>
        </w:rPr>
        <w:t>מה מסתבר?</w:t>
      </w:r>
      <w:r w:rsidR="00374753">
        <w:rPr>
          <w:rtl/>
        </w:rPr>
        <w:t xml:space="preserve"> </w:t>
      </w:r>
      <w:r w:rsidRPr="00784950">
        <w:rPr>
          <w:rtl/>
        </w:rPr>
        <w:t>מסתבר</w:t>
      </w:r>
      <w:r w:rsidR="00374753">
        <w:rPr>
          <w:rtl/>
        </w:rPr>
        <w:t xml:space="preserve"> </w:t>
      </w:r>
      <w:r w:rsidRPr="00784950">
        <w:rPr>
          <w:rtl/>
        </w:rPr>
        <w:t>שיש עשרות מיליארדים, בין 30 ל</w:t>
      </w:r>
      <w:r w:rsidR="00374753">
        <w:rPr>
          <w:rtl/>
        </w:rPr>
        <w:t>-</w:t>
      </w:r>
      <w:r w:rsidRPr="00784950">
        <w:rPr>
          <w:rtl/>
        </w:rPr>
        <w:t xml:space="preserve">80 מיליארד שקל </w:t>
      </w:r>
      <w:r w:rsidR="00374753">
        <w:rPr>
          <w:rtl/>
        </w:rPr>
        <w:t>–</w:t>
      </w:r>
      <w:r w:rsidRPr="00784950">
        <w:rPr>
          <w:rtl/>
        </w:rPr>
        <w:t xml:space="preserve"> זה תלוי מה מונים </w:t>
      </w:r>
      <w:r w:rsidR="00374753">
        <w:rPr>
          <w:rtl/>
        </w:rPr>
        <w:t>–</w:t>
      </w:r>
      <w:r w:rsidRPr="00784950">
        <w:rPr>
          <w:rtl/>
        </w:rPr>
        <w:t xml:space="preserve"> רווחי</w:t>
      </w:r>
      <w:r w:rsidR="00374753">
        <w:rPr>
          <w:rtl/>
        </w:rPr>
        <w:t xml:space="preserve"> </w:t>
      </w:r>
      <w:r w:rsidRPr="00784950">
        <w:rPr>
          <w:rtl/>
        </w:rPr>
        <w:t>הון בשנה, על חלקם יש מיסוי, על הרוב אין מיסוי בכלל.</w:t>
      </w:r>
    </w:p>
    <w:p w:rsidR="00374753" w:rsidRDefault="00374753" w:rsidP="00374753">
      <w:pPr>
        <w:rPr>
          <w:rtl/>
        </w:rPr>
      </w:pPr>
    </w:p>
    <w:p w:rsidR="00374753" w:rsidRDefault="00784950" w:rsidP="00F32B4D">
      <w:pPr>
        <w:rPr>
          <w:rtl/>
        </w:rPr>
      </w:pPr>
      <w:r w:rsidRPr="00784950">
        <w:rPr>
          <w:rtl/>
        </w:rPr>
        <w:t>אבל, איך מתחלקים הרווחים האלה של עשרות המיליארדים? ממש שומו שמים. העשירון</w:t>
      </w:r>
      <w:r w:rsidR="00374753">
        <w:rPr>
          <w:rtl/>
        </w:rPr>
        <w:t xml:space="preserve"> </w:t>
      </w:r>
      <w:r w:rsidRPr="00784950">
        <w:rPr>
          <w:rtl/>
        </w:rPr>
        <w:t>העליון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מקבל </w:t>
      </w:r>
      <w:r w:rsidR="00F32B4D">
        <w:rPr>
          <w:rFonts w:hint="cs"/>
          <w:rtl/>
        </w:rPr>
        <w:t>81.</w:t>
      </w:r>
      <w:r w:rsidRPr="00784950">
        <w:rPr>
          <w:rtl/>
        </w:rPr>
        <w:t>2</w:t>
      </w:r>
      <w:r w:rsidR="00F32B4D">
        <w:rPr>
          <w:rFonts w:hint="cs"/>
          <w:rtl/>
        </w:rPr>
        <w:t>%</w:t>
      </w:r>
      <w:r w:rsidRPr="00784950">
        <w:rPr>
          <w:rtl/>
        </w:rPr>
        <w:t xml:space="preserve"> מכל הרווחים על ההון. כלומר, עשירון אחד פי</w:t>
      </w:r>
      <w:r w:rsidR="00374753">
        <w:rPr>
          <w:rtl/>
        </w:rPr>
        <w:t>-</w:t>
      </w:r>
      <w:r w:rsidRPr="00784950">
        <w:rPr>
          <w:rtl/>
        </w:rPr>
        <w:t>4.5 מכל עם ישראל,</w:t>
      </w:r>
      <w:r w:rsidR="00374753">
        <w:rPr>
          <w:rtl/>
        </w:rPr>
        <w:t xml:space="preserve"> </w:t>
      </w:r>
      <w:r w:rsidRPr="00784950">
        <w:rPr>
          <w:rtl/>
        </w:rPr>
        <w:t>פי</w:t>
      </w:r>
      <w:r w:rsidR="00374753">
        <w:rPr>
          <w:rtl/>
        </w:rPr>
        <w:t>-</w:t>
      </w:r>
      <w:r w:rsidRPr="00784950">
        <w:rPr>
          <w:rtl/>
        </w:rPr>
        <w:t>4.5. אתם יודעים את מי העשירון הזה שודד? הוא שודד גם את העשירון השני. כלומר,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אפילו העשירון השני, העשיר, אף שהוא 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, מקבל פחות מ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, משהו כמו </w:t>
      </w:r>
      <w:r w:rsidR="00374753" w:rsidRPr="00784950">
        <w:rPr>
          <w:rtl/>
        </w:rPr>
        <w:t>8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ועליו לא מטילים שום מסים.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ועליו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מס,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כל זה הולך רווח נטו לכיס. זה הממצא השני.</w:t>
      </w:r>
      <w:r w:rsidR="00374753">
        <w:rPr>
          <w:rtl/>
        </w:rPr>
        <w:t xml:space="preserve"> </w:t>
      </w:r>
      <w:r w:rsidRPr="00784950">
        <w:rPr>
          <w:rtl/>
        </w:rPr>
        <w:t>ואגב, מה מציע התקציב הזה? להמשיך ולא להטיל עליו אף שקל אחד מס. למה? כי אין כסף</w:t>
      </w:r>
      <w:r w:rsidR="00374753">
        <w:rPr>
          <w:rtl/>
        </w:rPr>
        <w:t xml:space="preserve"> </w:t>
      </w:r>
      <w:r w:rsidRPr="00784950">
        <w:rPr>
          <w:rtl/>
        </w:rPr>
        <w:t>לצמיחה, אין כסף לנכים, אין כסף לתשתיות, אין כסף לכלום. מציעים גם לא להטיל עליו</w:t>
      </w:r>
      <w:r w:rsidR="00374753">
        <w:rPr>
          <w:rtl/>
        </w:rPr>
        <w:t xml:space="preserve"> </w:t>
      </w:r>
      <w:r w:rsidRPr="00784950">
        <w:rPr>
          <w:rtl/>
        </w:rPr>
        <w:t>שקל אחד מס.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צריך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 אני אוותר על התור הבא.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הנתון</w:t>
      </w:r>
      <w:r w:rsidR="00374753">
        <w:rPr>
          <w:rtl/>
        </w:rPr>
        <w:t xml:space="preserve"> </w:t>
      </w:r>
      <w:r w:rsidRPr="00784950">
        <w:rPr>
          <w:rtl/>
        </w:rPr>
        <w:t>השלישי,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רואה שחברי הכנסת מתעניינים </w:t>
      </w:r>
      <w:r w:rsidR="00374753">
        <w:rPr>
          <w:rtl/>
        </w:rPr>
        <w:t>–</w:t>
      </w:r>
      <w:r w:rsidRPr="00784950">
        <w:rPr>
          <w:rtl/>
        </w:rPr>
        <w:t xml:space="preserve"> אני עצמי נדהמתי.</w:t>
      </w:r>
      <w:r w:rsidR="00374753">
        <w:rPr>
          <w:rtl/>
        </w:rPr>
        <w:t xml:space="preserve"> </w:t>
      </w:r>
      <w:r w:rsidRPr="00784950">
        <w:rPr>
          <w:rtl/>
        </w:rPr>
        <w:t>פניתי</w:t>
      </w:r>
      <w:r w:rsidR="00374753">
        <w:rPr>
          <w:rtl/>
        </w:rPr>
        <w:t xml:space="preserve"> </w:t>
      </w:r>
      <w:r w:rsidRPr="00784950">
        <w:rPr>
          <w:rtl/>
        </w:rPr>
        <w:t>לד"ר</w:t>
      </w:r>
      <w:r w:rsidR="00374753">
        <w:rPr>
          <w:rtl/>
        </w:rPr>
        <w:t xml:space="preserve"> </w:t>
      </w:r>
      <w:r w:rsidRPr="00784950">
        <w:rPr>
          <w:rtl/>
        </w:rPr>
        <w:t>מומי דהאן,</w:t>
      </w:r>
      <w:r w:rsidR="00374753">
        <w:rPr>
          <w:rtl/>
        </w:rPr>
        <w:t xml:space="preserve"> </w:t>
      </w:r>
      <w:r w:rsidRPr="00784950">
        <w:rPr>
          <w:rtl/>
        </w:rPr>
        <w:t>שעבד בבנק ישראל, במשרד האוצר, ושאלתי אותו: תגיד, אפשר</w:t>
      </w:r>
      <w:r w:rsidR="00374753">
        <w:rPr>
          <w:rtl/>
        </w:rPr>
        <w:t xml:space="preserve"> </w:t>
      </w:r>
      <w:r w:rsidRPr="00784950">
        <w:rPr>
          <w:rtl/>
        </w:rPr>
        <w:t>לאמוד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פערי</w:t>
      </w:r>
      <w:r w:rsidR="00374753">
        <w:rPr>
          <w:rtl/>
        </w:rPr>
        <w:t xml:space="preserve"> </w:t>
      </w:r>
      <w:r w:rsidRPr="00784950">
        <w:rPr>
          <w:rtl/>
        </w:rPr>
        <w:t>הרכוש,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רכוש יש ואיך הוא מתחלק בין תושבי המדינה? הוא עשה</w:t>
      </w:r>
      <w:r w:rsidR="00374753">
        <w:rPr>
          <w:rtl/>
        </w:rPr>
        <w:t xml:space="preserve"> </w:t>
      </w:r>
      <w:r w:rsidRPr="00784950">
        <w:rPr>
          <w:rtl/>
        </w:rPr>
        <w:t>מחקר</w:t>
      </w:r>
      <w:r w:rsidR="00374753">
        <w:rPr>
          <w:rtl/>
        </w:rPr>
        <w:t>-</w:t>
      </w:r>
      <w:r w:rsidRPr="00784950">
        <w:rPr>
          <w:rtl/>
        </w:rPr>
        <w:t>אומדן,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את האמת, כי אין נתונים מדויקים על תיקים. תשמעו, חברות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וחברים, זה פשוט לא ייאמן </w:t>
      </w:r>
      <w:r w:rsidR="00374753">
        <w:rPr>
          <w:rtl/>
        </w:rPr>
        <w:t>–</w:t>
      </w:r>
      <w:r w:rsidRPr="00784950">
        <w:rPr>
          <w:rtl/>
        </w:rPr>
        <w:t xml:space="preserve"> אתה שומע, חבר הכנסת אורלב </w:t>
      </w:r>
      <w:r w:rsidR="00374753">
        <w:rPr>
          <w:rtl/>
        </w:rPr>
        <w:t>–</w:t>
      </w:r>
      <w:r w:rsidRPr="00784950">
        <w:rPr>
          <w:rtl/>
        </w:rPr>
        <w:t xml:space="preserve"> כלל ההון של אזרחי מדינת</w:t>
      </w:r>
      <w:r w:rsidR="00374753">
        <w:rPr>
          <w:rtl/>
        </w:rPr>
        <w:t xml:space="preserve"> </w:t>
      </w:r>
      <w:r w:rsidRPr="00784950">
        <w:rPr>
          <w:rtl/>
        </w:rPr>
        <w:t>ישראל 1,140 מיליארד שקל. כמה מתוך 1,140 המיליארד יש לעשירון העליון?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 w:rsidRPr="00784950">
        <w:rPr>
          <w:rtl/>
        </w:rPr>
        <w:t>90</w:t>
      </w:r>
      <w:r>
        <w:rPr>
          <w:rtl/>
        </w:rPr>
        <w:t>%</w:t>
      </w:r>
      <w:r w:rsidR="00784950"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800</w:t>
      </w:r>
      <w:r w:rsidR="00374753">
        <w:rPr>
          <w:rtl/>
        </w:rPr>
        <w:t xml:space="preserve"> </w:t>
      </w:r>
      <w:r w:rsidRPr="00784950">
        <w:rPr>
          <w:rtl/>
        </w:rPr>
        <w:t>מיליארד,</w:t>
      </w:r>
      <w:r w:rsidR="00374753">
        <w:rPr>
          <w:rtl/>
        </w:rPr>
        <w:t xml:space="preserve"> </w:t>
      </w:r>
      <w:r w:rsidRPr="00784950">
        <w:rPr>
          <w:rtl/>
        </w:rPr>
        <w:t>800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רק לעשירון אחד, ומה שנשאר לכל יתר העם זה 340</w:t>
      </w:r>
      <w:r w:rsidR="00374753">
        <w:rPr>
          <w:rtl/>
        </w:rPr>
        <w:t xml:space="preserve"> </w:t>
      </w:r>
      <w:r w:rsidRPr="00784950">
        <w:rPr>
          <w:rtl/>
        </w:rPr>
        <w:t>מיליארד.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מתחלקים</w:t>
      </w:r>
      <w:r w:rsidR="00374753">
        <w:rPr>
          <w:rtl/>
        </w:rPr>
        <w:t xml:space="preserve"> </w:t>
      </w:r>
      <w:r w:rsidRPr="00784950">
        <w:rPr>
          <w:rtl/>
        </w:rPr>
        <w:t>800</w:t>
      </w:r>
      <w:r w:rsidR="00374753">
        <w:rPr>
          <w:rtl/>
        </w:rPr>
        <w:t xml:space="preserve"> </w:t>
      </w:r>
      <w:r w:rsidRPr="00784950">
        <w:rPr>
          <w:rtl/>
        </w:rPr>
        <w:t>המיליארד</w:t>
      </w:r>
      <w:r w:rsidR="00374753">
        <w:rPr>
          <w:rtl/>
        </w:rPr>
        <w:t xml:space="preserve"> </w:t>
      </w:r>
      <w:r w:rsidRPr="00784950">
        <w:rPr>
          <w:rtl/>
        </w:rPr>
        <w:t>האלה אתם יודעים? 400 מיליארד ל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>, הכי</w:t>
      </w:r>
      <w:r w:rsidR="00374753">
        <w:rPr>
          <w:rtl/>
        </w:rPr>
        <w:t xml:space="preserve"> </w:t>
      </w:r>
      <w:r w:rsidRPr="00784950">
        <w:rPr>
          <w:rtl/>
        </w:rPr>
        <w:t>עשירים</w:t>
      </w:r>
      <w:r w:rsidR="00374753">
        <w:rPr>
          <w:rtl/>
        </w:rPr>
        <w:t xml:space="preserve"> </w:t>
      </w:r>
      <w:r w:rsidRPr="00784950">
        <w:rPr>
          <w:rtl/>
        </w:rPr>
        <w:t>למעלה,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400 מיליארד ל</w:t>
      </w:r>
      <w:r w:rsidR="00374753">
        <w:rPr>
          <w:rtl/>
        </w:rPr>
        <w:t>-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 xml:space="preserve">, וכל יתר </w:t>
      </w:r>
      <w:r w:rsidR="00374753" w:rsidRPr="00784950">
        <w:rPr>
          <w:rtl/>
        </w:rPr>
        <w:t>90</w:t>
      </w:r>
      <w:r w:rsidR="00374753">
        <w:rPr>
          <w:rtl/>
        </w:rPr>
        <w:t>%</w:t>
      </w:r>
      <w:r w:rsidRPr="00784950">
        <w:rPr>
          <w:rtl/>
        </w:rPr>
        <w:t xml:space="preserve"> אזרחי המדינה </w:t>
      </w:r>
      <w:r w:rsidR="00374753">
        <w:rPr>
          <w:rtl/>
        </w:rPr>
        <w:t>–</w:t>
      </w:r>
      <w:r w:rsidRPr="00784950">
        <w:rPr>
          <w:rtl/>
        </w:rPr>
        <w:t xml:space="preserve"> 340 מיליארד.</w:t>
      </w:r>
      <w:r w:rsidR="00374753">
        <w:rPr>
          <w:rtl/>
        </w:rPr>
        <w:t xml:space="preserve"> </w:t>
      </w:r>
      <w:r w:rsidRPr="00784950">
        <w:rPr>
          <w:rtl/>
        </w:rPr>
        <w:t>אתם מבינים לאיזו חברת קטסטרופה אנחנו מגיעים?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מציעים?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להטיל</w:t>
      </w:r>
      <w:r w:rsidR="00374753">
        <w:rPr>
          <w:rtl/>
        </w:rPr>
        <w:t xml:space="preserve"> </w:t>
      </w:r>
      <w:r w:rsidRPr="00784950">
        <w:rPr>
          <w:rtl/>
        </w:rPr>
        <w:t>מס על רווחי הון ולהמשיך להטיל את כל המס על עבודה</w:t>
      </w:r>
      <w:r w:rsidR="00374753">
        <w:rPr>
          <w:rtl/>
        </w:rPr>
        <w:t xml:space="preserve"> </w:t>
      </w:r>
      <w:r w:rsidRPr="00784950">
        <w:rPr>
          <w:rtl/>
        </w:rPr>
        <w:t>ועל מי שעובד.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ועל קצבאות הילדים.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פשוט לא ייאמן, זה ממש מדהים, איך אפשר לקראת 2002 להביא תקציב כזה, שהאבטלה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תגדל,</w:t>
      </w:r>
      <w:r w:rsidR="00374753">
        <w:rPr>
          <w:rtl/>
        </w:rPr>
        <w:t xml:space="preserve"> </w:t>
      </w:r>
      <w:r w:rsidRPr="00784950">
        <w:rPr>
          <w:rtl/>
        </w:rPr>
        <w:t>פתרונות</w:t>
      </w:r>
      <w:r w:rsidR="00374753">
        <w:rPr>
          <w:rtl/>
        </w:rPr>
        <w:t xml:space="preserve"> </w:t>
      </w:r>
      <w:r w:rsidRPr="00784950">
        <w:rPr>
          <w:rtl/>
        </w:rPr>
        <w:t>הדיור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אפס,</w:t>
      </w:r>
      <w:r w:rsidR="00374753">
        <w:rPr>
          <w:rtl/>
        </w:rPr>
        <w:t xml:space="preserve"> </w:t>
      </w:r>
      <w:r w:rsidRPr="00784950">
        <w:rPr>
          <w:rtl/>
        </w:rPr>
        <w:t>המיסוי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רווחי</w:t>
      </w:r>
      <w:r w:rsidR="00374753">
        <w:rPr>
          <w:rtl/>
        </w:rPr>
        <w:t xml:space="preserve"> </w:t>
      </w:r>
      <w:r w:rsidRPr="00784950">
        <w:rPr>
          <w:rtl/>
        </w:rPr>
        <w:t>הון הוא אפס, הבזבוז 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ההתנחלויות, על החרדים, על הכול </w:t>
      </w:r>
      <w:r w:rsidR="00374753">
        <w:rPr>
          <w:rtl/>
        </w:rPr>
        <w:t>–</w:t>
      </w:r>
      <w:r w:rsidRPr="00784950">
        <w:rPr>
          <w:rtl/>
        </w:rPr>
        <w:t xml:space="preserve"> כל זה מה שיש.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שב</w:t>
      </w:r>
      <w:r w:rsidR="00374753">
        <w:rPr>
          <w:rtl/>
        </w:rPr>
        <w:t xml:space="preserve"> </w:t>
      </w:r>
      <w:r w:rsidRPr="00784950">
        <w:rPr>
          <w:rtl/>
        </w:rPr>
        <w:t>ופונה</w:t>
      </w:r>
      <w:r w:rsidR="00374753">
        <w:rPr>
          <w:rtl/>
        </w:rPr>
        <w:t xml:space="preserve"> </w:t>
      </w:r>
      <w:r w:rsidRPr="00784950">
        <w:rPr>
          <w:rtl/>
        </w:rPr>
        <w:t>לממשלה,</w:t>
      </w:r>
      <w:r w:rsidR="00374753">
        <w:rPr>
          <w:rtl/>
        </w:rPr>
        <w:t xml:space="preserve"> </w:t>
      </w:r>
      <w:r w:rsidRPr="00784950">
        <w:rPr>
          <w:rtl/>
        </w:rPr>
        <w:t>15</w:t>
      </w:r>
      <w:r w:rsidR="00374753">
        <w:rPr>
          <w:rtl/>
        </w:rPr>
        <w:t xml:space="preserve"> </w:t>
      </w:r>
      <w:r w:rsidRPr="00784950">
        <w:rPr>
          <w:rtl/>
        </w:rPr>
        <w:t>סיעות</w:t>
      </w:r>
      <w:r w:rsidR="00374753">
        <w:rPr>
          <w:rtl/>
        </w:rPr>
        <w:t xml:space="preserve"> </w:t>
      </w:r>
      <w:r w:rsidRPr="00784950">
        <w:rPr>
          <w:rtl/>
        </w:rPr>
        <w:t>של הבית, שמייצגות 93 חברי כנסת, פנינו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וביקשנו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</w:t>
      </w:r>
      <w:r w:rsidRPr="00784950">
        <w:rPr>
          <w:rtl/>
        </w:rPr>
        <w:t>על בסיס נייר גישור בין הנכים לבין הממשלה. עד</w:t>
      </w:r>
      <w:r w:rsidR="00374753">
        <w:rPr>
          <w:rtl/>
        </w:rPr>
        <w:t xml:space="preserve"> </w:t>
      </w:r>
      <w:r w:rsidRPr="00784950">
        <w:rPr>
          <w:rtl/>
        </w:rPr>
        <w:t>הרגע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אדוני ראש הממשלה, אדוני שר האוצר, אדוני שר העבודה והרווחה, למה אתם</w:t>
      </w:r>
      <w:r w:rsidR="00374753">
        <w:rPr>
          <w:rtl/>
        </w:rPr>
        <w:t xml:space="preserve"> </w:t>
      </w:r>
      <w:r w:rsidRPr="00784950">
        <w:rPr>
          <w:rtl/>
        </w:rPr>
        <w:t>לא מדברים עם הנכים? באמת, לא נעים לי להגיד לכם, אפילו עם אבו</w:t>
      </w:r>
      <w:r w:rsidR="00374753">
        <w:rPr>
          <w:rtl/>
        </w:rPr>
        <w:t>-</w:t>
      </w:r>
      <w:r w:rsidRPr="00784950">
        <w:rPr>
          <w:rtl/>
        </w:rPr>
        <w:t>עלא ואבו</w:t>
      </w:r>
      <w:r w:rsidR="00374753">
        <w:rPr>
          <w:rtl/>
        </w:rPr>
        <w:t>-</w:t>
      </w:r>
      <w:r w:rsidRPr="00784950">
        <w:rPr>
          <w:rtl/>
        </w:rPr>
        <w:t>מאזן אתם</w:t>
      </w:r>
      <w:r w:rsidR="00374753">
        <w:rPr>
          <w:rtl/>
        </w:rPr>
        <w:t xml:space="preserve"> </w:t>
      </w:r>
      <w:r w:rsidRPr="00784950">
        <w:rPr>
          <w:rtl/>
        </w:rPr>
        <w:t>מדברים, ועם הנכים אתם לא מדברים?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 שמואל הכנסת הלפרט,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שמוגש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שר האוצר הוא תקציב</w:t>
      </w:r>
      <w:r w:rsidR="00374753">
        <w:rPr>
          <w:rtl/>
        </w:rPr>
        <w:t xml:space="preserve"> </w:t>
      </w:r>
      <w:r w:rsidRPr="00784950">
        <w:rPr>
          <w:rtl/>
        </w:rPr>
        <w:t>אנטי</w:t>
      </w:r>
      <w:r w:rsidR="00374753">
        <w:rPr>
          <w:rtl/>
        </w:rPr>
        <w:t>-</w:t>
      </w:r>
      <w:r w:rsidRPr="00784950">
        <w:rPr>
          <w:rtl/>
        </w:rPr>
        <w:t>חברתי, שיגרום להגדלת הפער בין עשירים לעניים בצורה משמעותית ביותר.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מצביע נגד?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שמואל הלפרט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כבר יכול להגיד לך שלא בעד.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שהגיש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שר האוצר יגדיל את מספר העניים במדינה ויוריד מאות אלפי</w:t>
      </w:r>
      <w:r w:rsidR="00374753">
        <w:rPr>
          <w:rtl/>
        </w:rPr>
        <w:t xml:space="preserve"> </w:t>
      </w:r>
      <w:r w:rsidRPr="00784950">
        <w:rPr>
          <w:rtl/>
        </w:rPr>
        <w:t>אנשים, בהם רבבות ילדים, אל מתחת לקו העוני.</w:t>
      </w:r>
    </w:p>
    <w:p w:rsidR="00374753" w:rsidRDefault="00374753" w:rsidP="00374753">
      <w:pPr>
        <w:rPr>
          <w:rtl/>
        </w:rPr>
      </w:pPr>
    </w:p>
    <w:p w:rsidR="00374753" w:rsidRDefault="00784950" w:rsidP="00F32B4D">
      <w:pPr>
        <w:rPr>
          <w:rtl/>
        </w:rPr>
      </w:pP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התחייבו השכם והערב שלא להטיל מסים חדשים, ואכן הם</w:t>
      </w:r>
      <w:r w:rsidR="00374753">
        <w:rPr>
          <w:rtl/>
        </w:rPr>
        <w:t xml:space="preserve"> </w:t>
      </w:r>
      <w:r w:rsidRPr="00784950">
        <w:rPr>
          <w:rtl/>
        </w:rPr>
        <w:t>קיימו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העשירים ובעלי היכולת, לגבי העשירונים העליונים. לכל היותר, הם</w:t>
      </w:r>
      <w:r w:rsidR="00374753">
        <w:rPr>
          <w:rtl/>
        </w:rPr>
        <w:t xml:space="preserve"> </w:t>
      </w:r>
      <w:r w:rsidRPr="00784950">
        <w:rPr>
          <w:rtl/>
        </w:rPr>
        <w:t>הואילו</w:t>
      </w:r>
      <w:r w:rsidR="00374753">
        <w:rPr>
          <w:rtl/>
        </w:rPr>
        <w:t xml:space="preserve"> </w:t>
      </w:r>
      <w:r w:rsidRPr="00784950">
        <w:rPr>
          <w:rtl/>
        </w:rPr>
        <w:t>להטיל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="00374753" w:rsidRPr="00784950">
        <w:rPr>
          <w:rtl/>
        </w:rPr>
        <w:t>1</w:t>
      </w:r>
      <w:r w:rsidR="00374753">
        <w:rPr>
          <w:rtl/>
        </w:rPr>
        <w:t xml:space="preserve">%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מי שהכנסתו מעל 30,000 ש"ח, ולבסוף באו פקידי אגף</w:t>
      </w:r>
      <w:r w:rsidR="00374753">
        <w:rPr>
          <w:rtl/>
        </w:rPr>
        <w:t xml:space="preserve"> </w:t>
      </w:r>
      <w:r w:rsidRPr="00784950">
        <w:rPr>
          <w:rtl/>
        </w:rPr>
        <w:t>התקציבים וביקשו להוריד את המס רק ל</w:t>
      </w:r>
      <w:r w:rsidR="00374753">
        <w:rPr>
          <w:rtl/>
        </w:rPr>
        <w:t>-</w:t>
      </w:r>
      <w:r w:rsidR="00F32B4D">
        <w:rPr>
          <w:rFonts w:hint="cs"/>
          <w:rtl/>
        </w:rPr>
        <w:t>0.5%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בו זמנית הטילו מסים כבדים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 xml:space="preserve"> על המשפחות העניות ביותר </w:t>
      </w:r>
      <w:r w:rsidR="00374753">
        <w:rPr>
          <w:rtl/>
        </w:rPr>
        <w:t xml:space="preserve">– </w:t>
      </w:r>
      <w:r w:rsidRPr="00784950">
        <w:rPr>
          <w:rtl/>
        </w:rPr>
        <w:t>900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קיצוץ בקצבאות הילדים, שאותן מקבלות בעיקר משפחות ברוכות ילדים</w:t>
      </w:r>
      <w:r w:rsidR="00374753">
        <w:rPr>
          <w:rtl/>
        </w:rPr>
        <w:t xml:space="preserve"> </w:t>
      </w:r>
      <w:r w:rsidRPr="00784950">
        <w:rPr>
          <w:rtl/>
        </w:rPr>
        <w:t>ואוכלוסיות מצוקה.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אגף</w:t>
      </w:r>
      <w:r w:rsidR="00374753">
        <w:rPr>
          <w:rtl/>
        </w:rPr>
        <w:t xml:space="preserve"> </w:t>
      </w:r>
      <w:r w:rsidRPr="00784950">
        <w:rPr>
          <w:rtl/>
        </w:rPr>
        <w:t>התקציבים</w:t>
      </w:r>
      <w:r w:rsidR="00374753">
        <w:rPr>
          <w:rtl/>
        </w:rPr>
        <w:t xml:space="preserve"> </w:t>
      </w:r>
      <w:r w:rsidRPr="00784950">
        <w:rPr>
          <w:rtl/>
        </w:rPr>
        <w:t>חשבו</w:t>
      </w:r>
      <w:r w:rsidR="00374753">
        <w:rPr>
          <w:rtl/>
        </w:rPr>
        <w:t xml:space="preserve"> </w:t>
      </w:r>
      <w:r w:rsidRPr="00784950">
        <w:rPr>
          <w:rtl/>
        </w:rPr>
        <w:t>על השלכות הקיצוץ על כל משפחה ענייה ממוצעת</w:t>
      </w:r>
      <w:r w:rsidR="00374753">
        <w:rPr>
          <w:rtl/>
        </w:rPr>
        <w:t xml:space="preserve"> </w:t>
      </w:r>
      <w:r w:rsidRPr="00784950">
        <w:rPr>
          <w:rtl/>
        </w:rPr>
        <w:t>בישראל? האם מישהו שם מבין מה פירוש קיצוץ של 100 ש"ח למשפחה ענייה?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מר</w:t>
      </w:r>
      <w:r w:rsidR="00374753">
        <w:rPr>
          <w:rtl/>
        </w:rPr>
        <w:t xml:space="preserve"> </w:t>
      </w:r>
      <w:r w:rsidRPr="00784950">
        <w:rPr>
          <w:rtl/>
        </w:rPr>
        <w:t>יצחק</w:t>
      </w:r>
      <w:r w:rsidR="00374753">
        <w:rPr>
          <w:rtl/>
        </w:rPr>
        <w:t xml:space="preserve"> </w:t>
      </w:r>
      <w:r w:rsidRPr="00784950">
        <w:rPr>
          <w:rtl/>
        </w:rPr>
        <w:t>קדמן,</w:t>
      </w:r>
      <w:r w:rsidR="00374753">
        <w:rPr>
          <w:rtl/>
        </w:rPr>
        <w:t xml:space="preserve"> </w:t>
      </w:r>
      <w:r w:rsidRPr="00784950">
        <w:rPr>
          <w:rtl/>
        </w:rPr>
        <w:t>מנכ"ל</w:t>
      </w:r>
      <w:r w:rsidR="00374753">
        <w:rPr>
          <w:rtl/>
        </w:rPr>
        <w:t xml:space="preserve"> </w:t>
      </w:r>
      <w:r w:rsidRPr="00784950">
        <w:rPr>
          <w:rtl/>
        </w:rPr>
        <w:t>המועצה הלאומית לשלום הילד, דרש מחברי הכנסת להתנגד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לקיצוץ בקצבאות הילדים מכיוון שמדובר </w:t>
      </w:r>
      <w:r w:rsidR="00374753">
        <w:rPr>
          <w:rtl/>
        </w:rPr>
        <w:t>–</w:t>
      </w:r>
      <w:r w:rsidRPr="00784950">
        <w:rPr>
          <w:rtl/>
        </w:rPr>
        <w:t xml:space="preserve"> ואני מצטט מדבריו </w:t>
      </w:r>
      <w:r w:rsidR="00374753">
        <w:rPr>
          <w:rtl/>
        </w:rPr>
        <w:t>–</w:t>
      </w:r>
      <w:r w:rsidRPr="00784950">
        <w:rPr>
          <w:rtl/>
        </w:rPr>
        <w:t xml:space="preserve"> "בקנס או עונש למשפחות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ילדים,</w:t>
      </w:r>
      <w:r w:rsidR="00374753">
        <w:rPr>
          <w:rtl/>
        </w:rPr>
        <w:t xml:space="preserve"> </w:t>
      </w:r>
      <w:r w:rsidRPr="00784950">
        <w:rPr>
          <w:rtl/>
        </w:rPr>
        <w:t>ורק</w:t>
      </w:r>
      <w:r w:rsidR="00374753">
        <w:rPr>
          <w:rtl/>
        </w:rPr>
        <w:t xml:space="preserve"> </w:t>
      </w:r>
      <w:r w:rsidRPr="00784950">
        <w:rPr>
          <w:rtl/>
        </w:rPr>
        <w:t>להן.</w:t>
      </w:r>
      <w:r w:rsidR="00374753">
        <w:rPr>
          <w:rtl/>
        </w:rPr>
        <w:t xml:space="preserve"> </w:t>
      </w:r>
      <w:r w:rsidRPr="00784950">
        <w:rPr>
          <w:rtl/>
        </w:rPr>
        <w:t>זהו מיסוי רגרסיבי ביותר לכל המשפחות בשיעור זהה, ללא כל</w:t>
      </w:r>
      <w:r w:rsidR="00374753">
        <w:rPr>
          <w:rtl/>
        </w:rPr>
        <w:t xml:space="preserve"> </w:t>
      </w:r>
      <w:r w:rsidRPr="00784950">
        <w:rPr>
          <w:rtl/>
        </w:rPr>
        <w:t>התחשבות</w:t>
      </w:r>
      <w:r w:rsidR="00374753">
        <w:rPr>
          <w:rtl/>
        </w:rPr>
        <w:t xml:space="preserve"> </w:t>
      </w:r>
      <w:r w:rsidRPr="00784950">
        <w:rPr>
          <w:rtl/>
        </w:rPr>
        <w:t>במצבן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ביכולתן, כולל משפחות שהכנסתן מתחת לסף המס ומשפחות מתחת לקו</w:t>
      </w:r>
      <w:r w:rsidR="00374753">
        <w:rPr>
          <w:rtl/>
        </w:rPr>
        <w:t xml:space="preserve"> </w:t>
      </w:r>
      <w:r w:rsidRPr="00784950">
        <w:rPr>
          <w:rtl/>
        </w:rPr>
        <w:t>העוני".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ממשיך</w:t>
      </w:r>
      <w:r w:rsidR="00374753">
        <w:rPr>
          <w:rtl/>
        </w:rPr>
        <w:t xml:space="preserve"> </w:t>
      </w:r>
      <w:r w:rsidRPr="00784950">
        <w:rPr>
          <w:rtl/>
        </w:rPr>
        <w:t>וכותב:</w:t>
      </w:r>
      <w:r w:rsidR="00374753">
        <w:rPr>
          <w:rtl/>
        </w:rPr>
        <w:t xml:space="preserve"> </w:t>
      </w:r>
      <w:r w:rsidRPr="00784950">
        <w:rPr>
          <w:rtl/>
        </w:rPr>
        <w:t>"קצבאות הילדים אינן רכוש האוצר. מדובר בענף במוסד</w:t>
      </w:r>
      <w:r w:rsidR="00374753">
        <w:rPr>
          <w:rtl/>
        </w:rPr>
        <w:t xml:space="preserve"> </w:t>
      </w:r>
      <w:r w:rsidRPr="00784950">
        <w:rPr>
          <w:rtl/>
        </w:rPr>
        <w:t>לביטוח</w:t>
      </w:r>
      <w:r w:rsidR="00374753">
        <w:rPr>
          <w:rtl/>
        </w:rPr>
        <w:t xml:space="preserve"> </w:t>
      </w:r>
      <w:r w:rsidRPr="00784950">
        <w:rPr>
          <w:rtl/>
        </w:rPr>
        <w:t>לאומי,</w:t>
      </w:r>
      <w:r w:rsidR="00374753">
        <w:rPr>
          <w:rtl/>
        </w:rPr>
        <w:t xml:space="preserve"> </w:t>
      </w:r>
      <w:r w:rsidRPr="00784950">
        <w:rPr>
          <w:rtl/>
        </w:rPr>
        <w:t>הגובה הון עתק מאזרחי ישראל כדמי ביטוח, ולכן כספי הביטוח הלאומי</w:t>
      </w:r>
      <w:r w:rsidR="00374753">
        <w:rPr>
          <w:rtl/>
        </w:rPr>
        <w:t xml:space="preserve"> </w:t>
      </w:r>
      <w:r w:rsidRPr="00784950">
        <w:rPr>
          <w:rtl/>
        </w:rPr>
        <w:t>שייכים לאזרחים ולא לממשלה".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הגברת</w:t>
      </w:r>
      <w:r w:rsidR="00374753">
        <w:rPr>
          <w:rtl/>
        </w:rPr>
        <w:t xml:space="preserve"> </w:t>
      </w:r>
      <w:r w:rsidRPr="00784950">
        <w:rPr>
          <w:rtl/>
        </w:rPr>
        <w:t>סמדר אלחנני, היועצת הכלכלית של ועדת הכספים, כותבת לחברי הוועדה, כי</w:t>
      </w:r>
      <w:r w:rsidR="00374753">
        <w:rPr>
          <w:rtl/>
        </w:rPr>
        <w:t xml:space="preserve"> </w:t>
      </w:r>
      <w:r w:rsidRPr="00784950">
        <w:rPr>
          <w:rtl/>
        </w:rPr>
        <w:t>"מן</w:t>
      </w:r>
      <w:r w:rsidR="00374753">
        <w:rPr>
          <w:rtl/>
        </w:rPr>
        <w:t xml:space="preserve"> </w:t>
      </w:r>
      <w:r w:rsidRPr="00784950">
        <w:rPr>
          <w:rtl/>
        </w:rPr>
        <w:t>הראוי לשמור על ערכן הריאלי של קצבאות הילדים, כך שמשפחה עם ילדים תשלם פחות</w:t>
      </w:r>
      <w:r w:rsidR="00374753">
        <w:rPr>
          <w:rtl/>
        </w:rPr>
        <w:t xml:space="preserve"> </w:t>
      </w:r>
      <w:r w:rsidRPr="00784950">
        <w:rPr>
          <w:rtl/>
        </w:rPr>
        <w:t>מאשר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משפחה עם הכנסה זהה ללא ילדים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הפחתת קצבאות הילדים היא העלאת נטל המס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שוויונית.</w:t>
      </w:r>
      <w:r w:rsidR="00374753">
        <w:rPr>
          <w:rtl/>
        </w:rPr>
        <w:t xml:space="preserve"> </w:t>
      </w:r>
      <w:r w:rsidRPr="00784950">
        <w:rPr>
          <w:rtl/>
        </w:rPr>
        <w:t>בהעלאת</w:t>
      </w:r>
      <w:r w:rsidR="00374753">
        <w:rPr>
          <w:rtl/>
        </w:rPr>
        <w:t xml:space="preserve"> </w:t>
      </w:r>
      <w:r w:rsidRPr="00784950">
        <w:rPr>
          <w:rtl/>
        </w:rPr>
        <w:t>נטל</w:t>
      </w:r>
      <w:r w:rsidR="00374753">
        <w:rPr>
          <w:rtl/>
        </w:rPr>
        <w:t xml:space="preserve"> </w:t>
      </w:r>
      <w:r w:rsidRPr="00784950">
        <w:rPr>
          <w:rtl/>
        </w:rPr>
        <w:t>המס נושאות רק משפחות עם ילדים". היא כותבת:</w:t>
      </w:r>
      <w:r w:rsidR="00374753">
        <w:rPr>
          <w:rtl/>
        </w:rPr>
        <w:t xml:space="preserve"> </w:t>
      </w:r>
      <w:r w:rsidRPr="00784950">
        <w:rPr>
          <w:rtl/>
        </w:rPr>
        <w:t>"הדרך הצודקת להעלות את נטל המס היא העלאת שיעורי המס הפרוגרסיביים".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 משפה את המעסיקים במיליארדים ללא שום מבחן.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אומץ</w:t>
      </w:r>
      <w:r w:rsidR="00374753">
        <w:rPr>
          <w:rtl/>
        </w:rPr>
        <w:t xml:space="preserve"> </w:t>
      </w:r>
      <w:r w:rsidRPr="00784950">
        <w:rPr>
          <w:rtl/>
        </w:rPr>
        <w:t>להטיל</w:t>
      </w:r>
      <w:r w:rsidR="00374753">
        <w:rPr>
          <w:rtl/>
        </w:rPr>
        <w:t xml:space="preserve"> </w:t>
      </w:r>
      <w:r w:rsidRPr="00784950">
        <w:rPr>
          <w:rtl/>
        </w:rPr>
        <w:t>מיסוי על הון. זו ממשלה שמראה את כוחה על הילדים</w:t>
      </w:r>
      <w:r w:rsidR="00374753">
        <w:rPr>
          <w:rtl/>
        </w:rPr>
        <w:t xml:space="preserve"> </w:t>
      </w:r>
      <w:r w:rsidRPr="00784950">
        <w:rPr>
          <w:rtl/>
        </w:rPr>
        <w:t>העניים בלבד, ולא על בעלי היכולת. זו ממשלה עם סדר עדיפויות משובש.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פונה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בשעת</w:t>
      </w:r>
      <w:r w:rsidR="00374753">
        <w:rPr>
          <w:rtl/>
        </w:rPr>
        <w:t xml:space="preserve"> </w:t>
      </w:r>
      <w:r w:rsidRPr="00784950">
        <w:rPr>
          <w:rtl/>
        </w:rPr>
        <w:t>האפס ומבקש ממנה למנוע, או לפחות לצמצם במחצית, את</w:t>
      </w:r>
      <w:r w:rsidR="00374753">
        <w:rPr>
          <w:rtl/>
        </w:rPr>
        <w:t xml:space="preserve"> </w:t>
      </w:r>
      <w:r w:rsidRPr="00784950">
        <w:rPr>
          <w:rtl/>
        </w:rPr>
        <w:t>הקיצוץ האומלל והמסוכן בקצבאות הילדים.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איננה. חבר הכנסת אילן גילאון, בבקשה.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אחריו </w:t>
      </w:r>
      <w:r w:rsidR="00374753">
        <w:rPr>
          <w:rtl/>
        </w:rPr>
        <w:t>–</w:t>
      </w:r>
      <w:r w:rsidRPr="00784950">
        <w:rPr>
          <w:rtl/>
        </w:rPr>
        <w:t xml:space="preserve"> חברת הכנסת חוסניה ג'בארה.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הייתי מבקש לדסקס על המושג "דברים שרואים</w:t>
      </w:r>
      <w:r w:rsidR="00374753">
        <w:rPr>
          <w:rtl/>
        </w:rPr>
        <w:t xml:space="preserve"> </w:t>
      </w:r>
      <w:r w:rsidRPr="00784950">
        <w:rPr>
          <w:rtl/>
        </w:rPr>
        <w:t>מכאן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משם".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פטנט ישראלי מקורי, אשר מתייחס לכך שלא רק שהאחריות</w:t>
      </w:r>
      <w:r w:rsidR="00374753">
        <w:rPr>
          <w:rtl/>
        </w:rPr>
        <w:t xml:space="preserve"> </w:t>
      </w:r>
      <w:r w:rsidRPr="00784950">
        <w:rPr>
          <w:rtl/>
        </w:rPr>
        <w:t>שנוטלים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נמצאים בשלטון הופכת לדבר כבד משקל, אלא פתאום הזיכרון</w:t>
      </w:r>
      <w:r w:rsidR="00374753">
        <w:rPr>
          <w:rtl/>
        </w:rPr>
        <w:t xml:space="preserve"> </w:t>
      </w:r>
      <w:r w:rsidRPr="00784950">
        <w:rPr>
          <w:rtl/>
        </w:rPr>
        <w:t>נמחק.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מדבר על אותם אנשים שהיו להם פתרונות לכל החלוקה הבלתי</w:t>
      </w:r>
      <w:r w:rsidR="00374753">
        <w:rPr>
          <w:rtl/>
        </w:rPr>
        <w:t>-</w:t>
      </w:r>
      <w:r w:rsidRPr="00784950">
        <w:rPr>
          <w:rtl/>
        </w:rPr>
        <w:t xml:space="preserve">מתקבלת על הדעת </w:t>
      </w:r>
      <w:r w:rsidR="00374753">
        <w:rPr>
          <w:rtl/>
        </w:rPr>
        <w:t xml:space="preserve">– </w:t>
      </w:r>
      <w:r w:rsidRPr="00784950">
        <w:rPr>
          <w:rtl/>
        </w:rPr>
        <w:t>והציג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לפני חבר הכנסת רן כהן, וגם קודמי חבר הכנסת הלפרט. אני בהחלט מסכים</w:t>
      </w:r>
      <w:r w:rsidR="00374753">
        <w:rPr>
          <w:rtl/>
        </w:rPr>
        <w:t xml:space="preserve"> </w:t>
      </w:r>
      <w:r w:rsidRPr="00784950">
        <w:rPr>
          <w:rtl/>
        </w:rPr>
        <w:t>לדברים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כאן לגבי אותה חלוקה, כאילו הכול נשכח. כל אותם אנשים שיודעים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בדיוק לעשות, איך צריך לעשות, מאיפה לקחת ומהיכן לתת </w:t>
      </w:r>
      <w:r w:rsidR="00374753">
        <w:rPr>
          <w:rtl/>
        </w:rPr>
        <w:t>–</w:t>
      </w:r>
      <w:r w:rsidRPr="00784950">
        <w:rPr>
          <w:rtl/>
        </w:rPr>
        <w:t xml:space="preserve"> ברגע שהם</w:t>
      </w:r>
      <w:r w:rsidR="00374753">
        <w:rPr>
          <w:rtl/>
        </w:rPr>
        <w:t xml:space="preserve"> </w:t>
      </w:r>
      <w:r w:rsidRPr="00784950">
        <w:rPr>
          <w:rtl/>
        </w:rPr>
        <w:t>מגיעים לעמדה שהם יכולים לעשות את הדברים הללו, הם לוקים באופן מאוד מוזר, אדוני,</w:t>
      </w:r>
      <w:r w:rsidR="00374753">
        <w:rPr>
          <w:rtl/>
        </w:rPr>
        <w:t xml:space="preserve"> </w:t>
      </w:r>
      <w:r w:rsidRPr="00784950">
        <w:rPr>
          <w:rtl/>
        </w:rPr>
        <w:t>בתסמונת של שתיקת הכבשים של השלטון.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די מפחיד, הייתי אומר. מישהו פעם שאל אותי: אם אתם תהיו בשלטון, האם לכם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יקרה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דבר? קודם כול, חלק מהסיעה שלי היה בשלטון, ולא קרה לו אותו דבר.</w:t>
      </w:r>
      <w:r w:rsidR="00374753">
        <w:rPr>
          <w:rtl/>
        </w:rPr>
        <w:t xml:space="preserve"> </w:t>
      </w:r>
      <w:r w:rsidRPr="00784950">
        <w:rPr>
          <w:rtl/>
        </w:rPr>
        <w:t>שנית,</w:t>
      </w:r>
      <w:r w:rsidR="00374753">
        <w:rPr>
          <w:rtl/>
        </w:rPr>
        <w:t xml:space="preserve"> </w:t>
      </w:r>
      <w:r w:rsidRPr="00784950">
        <w:rPr>
          <w:rtl/>
        </w:rPr>
        <w:t>שאלו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אישי:</w:t>
      </w:r>
      <w:r w:rsidR="00374753">
        <w:rPr>
          <w:rtl/>
        </w:rPr>
        <w:t xml:space="preserve"> </w:t>
      </w:r>
      <w:r w:rsidRPr="00784950">
        <w:rPr>
          <w:rtl/>
        </w:rPr>
        <w:t>ואם אתה תהיה שר האוצר, האם לא יקרה אותו דבר?</w:t>
      </w:r>
      <w:r w:rsidR="00374753">
        <w:rPr>
          <w:rtl/>
        </w:rPr>
        <w:t xml:space="preserve"> </w:t>
      </w:r>
      <w:r w:rsidRPr="00784950">
        <w:rPr>
          <w:rtl/>
        </w:rPr>
        <w:t>אמרתי: אולי כדאי לנסות ולראות.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שווה לנסות.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שווה לנסות לפחות.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להביא כדוגמה את שר האוצר הנוכחי, חבר הכנסת סילבן שלום. חבר הכנסת</w:t>
      </w:r>
      <w:r w:rsidR="00374753">
        <w:rPr>
          <w:rtl/>
        </w:rPr>
        <w:t xml:space="preserve"> </w:t>
      </w:r>
      <w:r w:rsidRPr="00784950">
        <w:rPr>
          <w:rtl/>
        </w:rPr>
        <w:t>סילבן</w:t>
      </w:r>
      <w:r w:rsidR="00374753">
        <w:rPr>
          <w:rtl/>
        </w:rPr>
        <w:t xml:space="preserve"> </w:t>
      </w:r>
      <w:r w:rsidRPr="00784950">
        <w:rPr>
          <w:rtl/>
        </w:rPr>
        <w:t>שלום,</w:t>
      </w:r>
      <w:r w:rsidR="00374753">
        <w:rPr>
          <w:rtl/>
        </w:rPr>
        <w:t xml:space="preserve"> </w:t>
      </w:r>
      <w:r w:rsidRPr="00784950">
        <w:rPr>
          <w:rtl/>
        </w:rPr>
        <w:t>אדוני, כשהוא ראה את הדברים משם, הוא חוקק למשל חוק שדיבר על עדכון</w:t>
      </w:r>
      <w:r w:rsidR="00374753">
        <w:rPr>
          <w:rtl/>
        </w:rPr>
        <w:t xml:space="preserve"> </w:t>
      </w:r>
      <w:r w:rsidRPr="00784950">
        <w:rPr>
          <w:rtl/>
        </w:rPr>
        <w:t>קצבת</w:t>
      </w:r>
      <w:r w:rsidR="00374753">
        <w:rPr>
          <w:rtl/>
        </w:rPr>
        <w:t xml:space="preserve"> </w:t>
      </w:r>
      <w:r w:rsidRPr="00784950">
        <w:rPr>
          <w:rtl/>
        </w:rPr>
        <w:t>הנכות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="00374753" w:rsidRPr="00784950">
        <w:rPr>
          <w:rtl/>
        </w:rPr>
        <w:t>35</w:t>
      </w:r>
      <w:r w:rsidR="00374753">
        <w:rPr>
          <w:rtl/>
        </w:rPr>
        <w:t>%</w:t>
      </w:r>
      <w:r w:rsidRPr="00784950">
        <w:rPr>
          <w:rtl/>
        </w:rPr>
        <w:t xml:space="preserve"> מהשכר הממוצע במשק, שזה </w:t>
      </w:r>
      <w:r w:rsidR="00374753" w:rsidRPr="00784950">
        <w:rPr>
          <w:rtl/>
        </w:rPr>
        <w:t>70</w:t>
      </w:r>
      <w:r w:rsidR="00374753">
        <w:rPr>
          <w:rtl/>
        </w:rPr>
        <w:t>%–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 xml:space="preserve"> משכר המינימום. אבל, אותו חבר</w:t>
      </w:r>
      <w:r w:rsidR="00374753">
        <w:rPr>
          <w:rtl/>
        </w:rPr>
        <w:t xml:space="preserve"> </w:t>
      </w:r>
      <w:r w:rsidRPr="00784950">
        <w:rPr>
          <w:rtl/>
        </w:rPr>
        <w:t>הכנסת סילבן שלום, שהיה אז חבר כנסת וחוקק את החוק, היום הוא שר האוצר, והוא רואה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מכאן.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סילבן שלום של היום, שהוא שר האוצר, מתנגד לסילבן שלום</w:t>
      </w:r>
      <w:r w:rsidR="00374753">
        <w:rPr>
          <w:rtl/>
        </w:rPr>
        <w:t xml:space="preserve"> </w:t>
      </w:r>
      <w:r w:rsidRPr="00784950">
        <w:rPr>
          <w:rtl/>
        </w:rPr>
        <w:t>שהיה אז חבר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שראינו</w:t>
      </w:r>
      <w:r w:rsidR="00374753">
        <w:rPr>
          <w:rtl/>
        </w:rPr>
        <w:t xml:space="preserve"> </w:t>
      </w:r>
      <w:r w:rsidRPr="00784950">
        <w:rPr>
          <w:rtl/>
        </w:rPr>
        <w:t>משם איננו רואים מכאן, ופתאום כבמטה קסם, כאילו</w:t>
      </w:r>
      <w:r w:rsidR="00374753">
        <w:rPr>
          <w:rtl/>
        </w:rPr>
        <w:t xml:space="preserve"> </w:t>
      </w:r>
      <w:r w:rsidRPr="00784950">
        <w:rPr>
          <w:rtl/>
        </w:rPr>
        <w:t>נפלה עלינו אימה, אנחנו חוזרים אל שיטת הנחום</w:t>
      </w:r>
      <w:r w:rsidR="00374753">
        <w:rPr>
          <w:rtl/>
        </w:rPr>
        <w:t>-</w:t>
      </w:r>
      <w:r w:rsidRPr="00784950">
        <w:rPr>
          <w:rtl/>
        </w:rPr>
        <w:t>תקום, שבה אנחנו נותנים כספים לאותן</w:t>
      </w:r>
      <w:r w:rsidR="00374753">
        <w:rPr>
          <w:rtl/>
        </w:rPr>
        <w:t xml:space="preserve"> </w:t>
      </w:r>
      <w:r w:rsidRPr="00784950">
        <w:rPr>
          <w:rtl/>
        </w:rPr>
        <w:t>קבוצות שמנה אותן קודם חבר הכנסת רן כהן. מדובר על אותו עשירון, שבתוכו יש עשירון</w:t>
      </w:r>
      <w:r w:rsidR="00374753">
        <w:rPr>
          <w:rtl/>
        </w:rPr>
        <w:t xml:space="preserve"> </w:t>
      </w:r>
      <w:r w:rsidRPr="00784950">
        <w:rPr>
          <w:rtl/>
        </w:rPr>
        <w:t>עליון</w:t>
      </w:r>
      <w:r w:rsidR="00374753">
        <w:rPr>
          <w:rtl/>
        </w:rPr>
        <w:t xml:space="preserve"> </w:t>
      </w:r>
      <w:r w:rsidRPr="00784950">
        <w:rPr>
          <w:rtl/>
        </w:rPr>
        <w:t>שלו,</w:t>
      </w:r>
      <w:r w:rsidR="00374753">
        <w:rPr>
          <w:rtl/>
        </w:rPr>
        <w:t xml:space="preserve"> </w:t>
      </w:r>
      <w:r w:rsidRPr="00784950">
        <w:rPr>
          <w:rtl/>
        </w:rPr>
        <w:t>וחוזר</w:t>
      </w:r>
      <w:r w:rsidR="00374753">
        <w:rPr>
          <w:rtl/>
        </w:rPr>
        <w:t xml:space="preserve"> </w:t>
      </w:r>
      <w:r w:rsidRPr="00784950">
        <w:rPr>
          <w:rtl/>
        </w:rPr>
        <w:t>חלילה,</w:t>
      </w:r>
      <w:r w:rsidR="00374753">
        <w:rPr>
          <w:rtl/>
        </w:rPr>
        <w:t xml:space="preserve"> </w:t>
      </w:r>
      <w:r w:rsidRPr="00784950">
        <w:rPr>
          <w:rtl/>
        </w:rPr>
        <w:t>כאשר ההון הלאומי מחולק ל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מהאוכלוסייה. אותם </w:t>
      </w:r>
      <w:r w:rsidR="00374753" w:rsidRPr="00784950">
        <w:rPr>
          <w:rtl/>
        </w:rPr>
        <w:t>10</w:t>
      </w:r>
      <w:r w:rsidR="00374753">
        <w:rPr>
          <w:rtl/>
        </w:rPr>
        <w:t xml:space="preserve">% </w:t>
      </w:r>
      <w:r w:rsidRPr="00784950">
        <w:rPr>
          <w:rtl/>
        </w:rPr>
        <w:t>מחזיקים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90</w:t>
      </w:r>
      <w:r w:rsidR="00374753">
        <w:rPr>
          <w:rtl/>
        </w:rPr>
        <w:t xml:space="preserve">% </w:t>
      </w:r>
      <w:r w:rsidRPr="00784950">
        <w:rPr>
          <w:rtl/>
        </w:rPr>
        <w:t>מההון.</w:t>
      </w:r>
      <w:r w:rsidR="00374753">
        <w:rPr>
          <w:rtl/>
        </w:rPr>
        <w:t xml:space="preserve"> </w:t>
      </w:r>
      <w:r w:rsidRPr="00784950">
        <w:rPr>
          <w:rtl/>
        </w:rPr>
        <w:t>זו "ברזיליזציה" של חברה שהולכת וחולה ומתחלה, וכל בקשתה</w:t>
      </w:r>
      <w:r w:rsidR="00374753">
        <w:rPr>
          <w:rtl/>
        </w:rPr>
        <w:t xml:space="preserve"> </w:t>
      </w:r>
      <w:r w:rsidRPr="00784950">
        <w:rPr>
          <w:rtl/>
        </w:rPr>
        <w:t>להיות חלק ממשפחת העמים לא תינתן 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שואל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עצמך, הכיצד.</w:t>
      </w:r>
      <w:r w:rsidR="00374753">
        <w:rPr>
          <w:rtl/>
        </w:rPr>
        <w:t xml:space="preserve"> </w:t>
      </w:r>
      <w:r w:rsidRPr="00784950">
        <w:rPr>
          <w:rtl/>
        </w:rPr>
        <w:t>אגב, אני אוהב להיות ישר בעניין הזה ולומר</w:t>
      </w:r>
      <w:r w:rsidR="00374753">
        <w:rPr>
          <w:rtl/>
        </w:rPr>
        <w:t xml:space="preserve"> </w:t>
      </w:r>
      <w:r w:rsidRPr="00784950">
        <w:rPr>
          <w:rtl/>
        </w:rPr>
        <w:t>שקשה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להבחין בין השלטונות, ואני מתכוון הן למפלגת העבודה והן לליכוד.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בכוונה</w:t>
      </w:r>
      <w:r w:rsidR="00374753">
        <w:rPr>
          <w:rtl/>
        </w:rPr>
        <w:t xml:space="preserve"> </w:t>
      </w:r>
      <w:r w:rsidRPr="00784950">
        <w:rPr>
          <w:rtl/>
        </w:rPr>
        <w:t>תחילה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ימין</w:t>
      </w:r>
      <w:r w:rsidR="00374753">
        <w:rPr>
          <w:rtl/>
        </w:rPr>
        <w:t xml:space="preserve"> </w:t>
      </w:r>
      <w:r w:rsidRPr="00784950">
        <w:rPr>
          <w:rtl/>
        </w:rPr>
        <w:t>ושמאל, משום שיש כאן אנומליה קשה בישראל בין ימין</w:t>
      </w:r>
      <w:r w:rsidR="00374753">
        <w:rPr>
          <w:rtl/>
        </w:rPr>
        <w:t xml:space="preserve"> </w:t>
      </w:r>
      <w:r w:rsidRPr="00784950">
        <w:rPr>
          <w:rtl/>
        </w:rPr>
        <w:t>ושמאל. נקודת המוצא של ימין ושמאל במדינת ישראל איננה נכונה.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בסופו של דבר, אותו כביש חוצה</w:t>
      </w:r>
      <w:r w:rsidR="00374753">
        <w:rPr>
          <w:rtl/>
        </w:rPr>
        <w:t>-</w:t>
      </w:r>
      <w:r w:rsidRPr="00784950">
        <w:rPr>
          <w:rtl/>
        </w:rPr>
        <w:t xml:space="preserve">ישראל </w:t>
      </w:r>
      <w:r w:rsidR="00374753">
        <w:rPr>
          <w:rtl/>
        </w:rPr>
        <w:t>–</w:t>
      </w:r>
      <w:r w:rsidRPr="00784950">
        <w:rPr>
          <w:rtl/>
        </w:rPr>
        <w:t xml:space="preserve"> שעליו אני אדבר בהסתייגות הבאה </w:t>
      </w:r>
      <w:r w:rsidR="00374753">
        <w:rPr>
          <w:rtl/>
        </w:rPr>
        <w:t>–</w:t>
      </w:r>
      <w:r w:rsidRPr="00784950">
        <w:rPr>
          <w:rtl/>
        </w:rPr>
        <w:t xml:space="preserve"> חוצה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הנכים, הסטודנטים, המובטלים, הערבים, הבדואים וכל אותם חלשים שמהם</w:t>
      </w:r>
      <w:r w:rsidR="00374753">
        <w:rPr>
          <w:rtl/>
        </w:rPr>
        <w:t xml:space="preserve"> </w:t>
      </w:r>
      <w:r w:rsidRPr="00784950">
        <w:rPr>
          <w:rtl/>
        </w:rPr>
        <w:t>נמאס</w:t>
      </w:r>
      <w:r w:rsidR="00374753">
        <w:rPr>
          <w:rtl/>
        </w:rPr>
        <w:t xml:space="preserve"> </w:t>
      </w:r>
      <w:r w:rsidRPr="00784950">
        <w:rPr>
          <w:rtl/>
        </w:rPr>
        <w:t>לממשלות,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זכיינים, שהם הבנקים, חברות הביטוח הגדולות, הקבלנים</w:t>
      </w:r>
      <w:r w:rsidR="00374753">
        <w:rPr>
          <w:rtl/>
        </w:rPr>
        <w:t xml:space="preserve"> </w:t>
      </w:r>
      <w:r w:rsidRPr="00784950">
        <w:rPr>
          <w:rtl/>
        </w:rPr>
        <w:t>הגדולים</w:t>
      </w:r>
      <w:r w:rsidR="00374753">
        <w:rPr>
          <w:rtl/>
        </w:rPr>
        <w:t xml:space="preserve"> </w:t>
      </w:r>
      <w:r w:rsidRPr="00784950">
        <w:rPr>
          <w:rtl/>
        </w:rPr>
        <w:t>ויבואני</w:t>
      </w:r>
      <w:r w:rsidR="00374753">
        <w:rPr>
          <w:rtl/>
        </w:rPr>
        <w:t xml:space="preserve"> </w:t>
      </w:r>
      <w:r w:rsidRPr="00784950">
        <w:rPr>
          <w:rtl/>
        </w:rPr>
        <w:t>כוח</w:t>
      </w:r>
      <w:r w:rsidR="00374753">
        <w:rPr>
          <w:rtl/>
        </w:rPr>
        <w:t>-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שעוסקים בסחר עבדים מודרני במדינת ישראל. לאחרונים אף</w:t>
      </w:r>
      <w:r w:rsidR="00374753">
        <w:rPr>
          <w:rtl/>
        </w:rPr>
        <w:t xml:space="preserve"> </w:t>
      </w:r>
      <w:r w:rsidRPr="00784950">
        <w:rPr>
          <w:rtl/>
        </w:rPr>
        <w:t>פעם לא רע, גם בעתות מצוקה ומלחמה. לאלה יש תמיד זמן ויש תמיד כסף.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קבוצה,</w:t>
      </w:r>
      <w:r w:rsidR="00374753">
        <w:rPr>
          <w:rtl/>
        </w:rPr>
        <w:t xml:space="preserve"> </w:t>
      </w:r>
      <w:r w:rsidRPr="00784950">
        <w:rPr>
          <w:rtl/>
        </w:rPr>
        <w:t>אדוני, שתגיע פעם אחת לשלטון ותצליח לראות את הדברים שראו משם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מכאן</w:t>
      </w:r>
      <w:r w:rsidR="00374753">
        <w:rPr>
          <w:rtl/>
        </w:rPr>
        <w:t xml:space="preserve"> </w:t>
      </w:r>
      <w:r w:rsidRPr="00784950">
        <w:rPr>
          <w:rtl/>
        </w:rPr>
        <w:t>ותהפוך</w:t>
      </w:r>
      <w:r w:rsidR="00374753">
        <w:rPr>
          <w:rtl/>
        </w:rPr>
        <w:t xml:space="preserve"> </w:t>
      </w:r>
      <w:r w:rsidRPr="00784950">
        <w:rPr>
          <w:rtl/>
        </w:rPr>
        <w:t>את היוצרות, תהיה בפעם הראשונה ממשלה שתהיה ראויה למדינה ותביא</w:t>
      </w:r>
      <w:r w:rsidR="00374753">
        <w:rPr>
          <w:rtl/>
        </w:rPr>
        <w:t xml:space="preserve"> </w:t>
      </w:r>
      <w:r w:rsidRPr="00784950">
        <w:rPr>
          <w:rtl/>
        </w:rPr>
        <w:t>תקציב ראוי.</w:t>
      </w:r>
      <w:r w:rsidR="00374753">
        <w:rPr>
          <w:rtl/>
        </w:rPr>
        <w:t xml:space="preserve"> </w:t>
      </w:r>
      <w:r w:rsidRPr="00784950">
        <w:rPr>
          <w:rtl/>
        </w:rPr>
        <w:t>עד אז התקציב יישאר תקציב הברזל, חוק הברזל של התקציב של האוליגרכיה</w:t>
      </w:r>
      <w:r w:rsidR="00374753">
        <w:rPr>
          <w:rtl/>
        </w:rPr>
        <w:t xml:space="preserve"> </w:t>
      </w:r>
      <w:r w:rsidRPr="00784950">
        <w:rPr>
          <w:rtl/>
        </w:rPr>
        <w:t>ותו לא.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גילאון.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חוסניה ג'בארה,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חברות</w:t>
      </w:r>
      <w:r w:rsidR="00374753">
        <w:rPr>
          <w:rtl/>
        </w:rPr>
        <w:t xml:space="preserve"> </w:t>
      </w:r>
      <w:r w:rsidRPr="00784950">
        <w:rPr>
          <w:rtl/>
        </w:rPr>
        <w:t>הכנסת נעמי חזן וענת מאור.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חבר הכנסת אילן גילאון, רציתי לדבר על מצוקה נוספת </w:t>
      </w:r>
      <w:r w:rsidR="00374753">
        <w:rPr>
          <w:rtl/>
        </w:rPr>
        <w:t>–</w:t>
      </w:r>
      <w:r w:rsidRPr="00784950">
        <w:rPr>
          <w:rtl/>
        </w:rPr>
        <w:t xml:space="preserve"> מצוקת</w:t>
      </w:r>
      <w:r w:rsidR="00374753">
        <w:rPr>
          <w:rtl/>
        </w:rPr>
        <w:t xml:space="preserve"> </w:t>
      </w:r>
      <w:r w:rsidRPr="00784950">
        <w:rPr>
          <w:rtl/>
        </w:rPr>
        <w:t>הנערות</w:t>
      </w:r>
      <w:r w:rsidR="00374753">
        <w:rPr>
          <w:rtl/>
        </w:rPr>
        <w:t xml:space="preserve"> </w:t>
      </w:r>
      <w:r w:rsidRPr="00784950">
        <w:rPr>
          <w:rtl/>
        </w:rPr>
        <w:t>במגזר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מדווח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10,000</w:t>
      </w:r>
      <w:r w:rsidR="00374753">
        <w:rPr>
          <w:rtl/>
        </w:rPr>
        <w:t xml:space="preserve"> </w:t>
      </w:r>
      <w:r w:rsidRPr="00784950">
        <w:rPr>
          <w:rtl/>
        </w:rPr>
        <w:t>נערות</w:t>
      </w:r>
      <w:r w:rsidR="00374753">
        <w:rPr>
          <w:rtl/>
        </w:rPr>
        <w:t xml:space="preserve"> </w:t>
      </w:r>
      <w:r w:rsidRPr="00784950">
        <w:rPr>
          <w:rtl/>
        </w:rPr>
        <w:t>במצוקה,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מתוך</w:t>
      </w:r>
      <w:r w:rsidR="00374753">
        <w:rPr>
          <w:rtl/>
        </w:rPr>
        <w:t xml:space="preserve"> </w:t>
      </w:r>
      <w:r w:rsidRPr="00784950">
        <w:rPr>
          <w:rtl/>
        </w:rPr>
        <w:t>21,000</w:t>
      </w:r>
      <w:r w:rsidR="00374753">
        <w:rPr>
          <w:rtl/>
        </w:rPr>
        <w:t xml:space="preserve"> </w:t>
      </w:r>
      <w:r w:rsidRPr="00784950">
        <w:rPr>
          <w:rtl/>
        </w:rPr>
        <w:t>נערות</w:t>
      </w:r>
      <w:r w:rsidR="00374753">
        <w:rPr>
          <w:rtl/>
        </w:rPr>
        <w:t xml:space="preserve"> </w:t>
      </w:r>
      <w:r w:rsidRPr="00784950">
        <w:rPr>
          <w:rtl/>
        </w:rPr>
        <w:t>בישראל.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10,000</w:t>
      </w:r>
      <w:r w:rsidR="00374753">
        <w:rPr>
          <w:rtl/>
        </w:rPr>
        <w:t xml:space="preserve"> </w:t>
      </w:r>
      <w:r w:rsidRPr="00784950">
        <w:rPr>
          <w:rtl/>
        </w:rPr>
        <w:t>הנערות במצוקה במגזר הערבי</w:t>
      </w:r>
      <w:r w:rsidR="00374753">
        <w:rPr>
          <w:rtl/>
        </w:rPr>
        <w:t xml:space="preserve"> </w:t>
      </w:r>
      <w:r w:rsidRPr="00784950">
        <w:rPr>
          <w:rtl/>
        </w:rPr>
        <w:t>מוקצים רק 6.5 תקנים של עובדות סוציאליות.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כמה עובדים סוציאליים צריך להקצות למגזר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לטפל</w:t>
      </w:r>
      <w:r w:rsidR="00374753">
        <w:rPr>
          <w:rtl/>
        </w:rPr>
        <w:t xml:space="preserve"> </w:t>
      </w:r>
      <w:r w:rsidRPr="00784950">
        <w:rPr>
          <w:rtl/>
        </w:rPr>
        <w:t>ברווחה?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להקצות</w:t>
      </w:r>
      <w:r w:rsidR="00374753">
        <w:rPr>
          <w:rtl/>
        </w:rPr>
        <w:t xml:space="preserve"> </w:t>
      </w:r>
      <w:r w:rsidRPr="00784950">
        <w:rPr>
          <w:rtl/>
        </w:rPr>
        <w:t>120 תקנים של עובדים סוציאליים ועובדות</w:t>
      </w:r>
      <w:r w:rsidR="00374753">
        <w:rPr>
          <w:rtl/>
        </w:rPr>
        <w:t xml:space="preserve"> </w:t>
      </w:r>
      <w:r w:rsidRPr="00784950">
        <w:rPr>
          <w:rtl/>
        </w:rPr>
        <w:t>סוציאליות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שיטפלו</w:t>
      </w:r>
      <w:r w:rsidR="00374753">
        <w:rPr>
          <w:rtl/>
        </w:rPr>
        <w:t xml:space="preserve"> </w:t>
      </w:r>
      <w:r w:rsidRPr="00784950">
        <w:rPr>
          <w:rtl/>
        </w:rPr>
        <w:t>בנושא הרווחה.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האם אתה יודע כמה תקנים</w:t>
      </w:r>
      <w:r w:rsidR="00374753">
        <w:rPr>
          <w:rtl/>
        </w:rPr>
        <w:t xml:space="preserve"> </w:t>
      </w:r>
      <w:r w:rsidRPr="00784950">
        <w:rPr>
          <w:rtl/>
        </w:rPr>
        <w:t>הקצו</w:t>
      </w:r>
      <w:r w:rsidR="00374753">
        <w:rPr>
          <w:rtl/>
        </w:rPr>
        <w:t xml:space="preserve"> </w:t>
      </w:r>
      <w:r w:rsidRPr="00784950">
        <w:rPr>
          <w:rtl/>
        </w:rPr>
        <w:t>למגזר</w:t>
      </w:r>
      <w:r w:rsidR="00374753">
        <w:rPr>
          <w:rtl/>
        </w:rPr>
        <w:t xml:space="preserve"> </w:t>
      </w:r>
      <w:r w:rsidRPr="00784950">
        <w:rPr>
          <w:rtl/>
        </w:rPr>
        <w:t>הערבי מתוך 120 התקנים הללו? עובדת סוציאלית אחת מטפלת ברווחה. עבור</w:t>
      </w:r>
      <w:r w:rsidR="00374753">
        <w:rPr>
          <w:rtl/>
        </w:rPr>
        <w:t xml:space="preserve"> </w:t>
      </w:r>
      <w:r w:rsidRPr="00784950">
        <w:rPr>
          <w:rtl/>
        </w:rPr>
        <w:t>60,000</w:t>
      </w:r>
      <w:r w:rsidR="00374753">
        <w:rPr>
          <w:rtl/>
        </w:rPr>
        <w:t xml:space="preserve"> </w:t>
      </w:r>
      <w:r w:rsidRPr="00784950">
        <w:rPr>
          <w:rtl/>
        </w:rPr>
        <w:t>תושבים</w:t>
      </w:r>
      <w:r w:rsidR="00374753">
        <w:rPr>
          <w:rtl/>
        </w:rPr>
        <w:t xml:space="preserve"> </w:t>
      </w:r>
      <w:r w:rsidRPr="00784950">
        <w:rPr>
          <w:rtl/>
        </w:rPr>
        <w:t>באזור</w:t>
      </w:r>
      <w:r w:rsidR="00374753">
        <w:rPr>
          <w:rtl/>
        </w:rPr>
        <w:t xml:space="preserve"> </w:t>
      </w:r>
      <w:r w:rsidRPr="00784950">
        <w:rPr>
          <w:rtl/>
        </w:rPr>
        <w:t>המשולש</w:t>
      </w:r>
      <w:r w:rsidR="00374753">
        <w:rPr>
          <w:rtl/>
        </w:rPr>
        <w:t xml:space="preserve"> </w:t>
      </w:r>
      <w:r w:rsidRPr="00784950">
        <w:rPr>
          <w:rtl/>
        </w:rPr>
        <w:t>הקצו רבע משרה של עובדת סוציאלית שמטפלת בנושא של</w:t>
      </w:r>
      <w:r w:rsidR="00374753">
        <w:rPr>
          <w:rtl/>
        </w:rPr>
        <w:t xml:space="preserve"> </w:t>
      </w:r>
      <w:r w:rsidRPr="00784950">
        <w:rPr>
          <w:rtl/>
        </w:rPr>
        <w:t>הנערות</w:t>
      </w:r>
      <w:r w:rsidR="00374753">
        <w:rPr>
          <w:rtl/>
        </w:rPr>
        <w:t xml:space="preserve"> </w:t>
      </w:r>
      <w:r w:rsidRPr="00784950">
        <w:rPr>
          <w:rtl/>
        </w:rPr>
        <w:t>במצוקה.</w:t>
      </w:r>
      <w:r w:rsidR="00374753">
        <w:rPr>
          <w:rtl/>
        </w:rPr>
        <w:t xml:space="preserve"> </w:t>
      </w:r>
      <w:r w:rsidRPr="00784950">
        <w:rPr>
          <w:rtl/>
        </w:rPr>
        <w:t>זאת אומרת, 115 תקנים לעובדות סוציאליות שמטפלות בנערות במצוקה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מתוכם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6.5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תקנים למגזר הערבי, זאת כאשר מדברים על כמעט </w:t>
      </w:r>
      <w:r w:rsidR="00374753" w:rsidRPr="00784950">
        <w:rPr>
          <w:rtl/>
        </w:rPr>
        <w:t>50</w:t>
      </w:r>
      <w:r w:rsidR="00374753">
        <w:rPr>
          <w:rtl/>
        </w:rPr>
        <w:t xml:space="preserve">% </w:t>
      </w:r>
      <w:r w:rsidRPr="00784950">
        <w:rPr>
          <w:rtl/>
        </w:rPr>
        <w:t>נערות מהמגזר הערבי מתוך כלל הנערות במצוקה בישראל.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חושבת שזו בושה וחרפה לממשלה הזאת ולתקציב של הממשלה הזאת. יש 12 מקלטים</w:t>
      </w:r>
      <w:r w:rsidR="00374753">
        <w:rPr>
          <w:rtl/>
        </w:rPr>
        <w:t xml:space="preserve"> </w:t>
      </w:r>
      <w:r w:rsidRPr="00784950">
        <w:rPr>
          <w:rtl/>
        </w:rPr>
        <w:t>לנערות במצוקה במדינת ישראל, ובהם רק מקלט אחד לנערות במצוקה במגזר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לשאול שאלה. נערות מאזור הדרום שסובלות ממצוקה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מאוד וצריכות להגיע למקלט לנערות במצוקה בצפון, צריכות לפחות 100 שקלים עבור</w:t>
      </w:r>
      <w:r w:rsidR="00374753">
        <w:rPr>
          <w:rtl/>
        </w:rPr>
        <w:t xml:space="preserve"> </w:t>
      </w:r>
      <w:r w:rsidRPr="00784950">
        <w:rPr>
          <w:rtl/>
        </w:rPr>
        <w:t>נסיעות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להגיע</w:t>
      </w:r>
      <w:r w:rsidR="00374753">
        <w:rPr>
          <w:rtl/>
        </w:rPr>
        <w:t xml:space="preserve"> </w:t>
      </w:r>
      <w:r w:rsidRPr="00784950">
        <w:rPr>
          <w:rtl/>
        </w:rPr>
        <w:t>למקלט</w:t>
      </w:r>
      <w:r w:rsidR="00374753">
        <w:rPr>
          <w:rtl/>
        </w:rPr>
        <w:t xml:space="preserve"> </w:t>
      </w:r>
      <w:r w:rsidRPr="00784950">
        <w:rPr>
          <w:rtl/>
        </w:rPr>
        <w:t>בצפון.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נערה מהמגזר הערבי שמגיעה</w:t>
      </w:r>
      <w:r w:rsidR="00374753">
        <w:rPr>
          <w:rtl/>
        </w:rPr>
        <w:t xml:space="preserve"> </w:t>
      </w:r>
      <w:r w:rsidRPr="00784950">
        <w:rPr>
          <w:rtl/>
        </w:rPr>
        <w:t>למחלקת</w:t>
      </w:r>
      <w:r w:rsidR="00374753">
        <w:rPr>
          <w:rtl/>
        </w:rPr>
        <w:t xml:space="preserve"> </w:t>
      </w:r>
      <w:r w:rsidRPr="00784950">
        <w:rPr>
          <w:rtl/>
        </w:rPr>
        <w:t>הרווחה</w:t>
      </w:r>
      <w:r w:rsidR="00374753">
        <w:rPr>
          <w:rtl/>
        </w:rPr>
        <w:t xml:space="preserve"> </w:t>
      </w:r>
      <w:r w:rsidRPr="00784950">
        <w:rPr>
          <w:rtl/>
        </w:rPr>
        <w:t>או למשטרה מאבדת את הקיום העצמאי שלה בתוך משפחתה. ואם היא יוצאת</w:t>
      </w:r>
      <w:r w:rsidR="00374753">
        <w:rPr>
          <w:rtl/>
        </w:rPr>
        <w:t xml:space="preserve"> </w:t>
      </w:r>
      <w:r w:rsidRPr="00784950">
        <w:rPr>
          <w:rtl/>
        </w:rPr>
        <w:t>מהבית, היא לא מסוגלת לחזור אליו.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 פונה לשר העבודה והרווחה, שתמיד מכחיש את הנתונים שאנחנו מוסרים על</w:t>
      </w:r>
      <w:r w:rsidR="00374753">
        <w:rPr>
          <w:rtl/>
        </w:rPr>
        <w:t xml:space="preserve"> </w:t>
      </w:r>
      <w:r w:rsidRPr="00784950">
        <w:rPr>
          <w:rtl/>
        </w:rPr>
        <w:t>הנערות</w:t>
      </w:r>
      <w:r w:rsidR="00374753">
        <w:rPr>
          <w:rtl/>
        </w:rPr>
        <w:t xml:space="preserve"> </w:t>
      </w:r>
      <w:r w:rsidRPr="00784950">
        <w:rPr>
          <w:rtl/>
        </w:rPr>
        <w:t>האלה,</w:t>
      </w:r>
      <w:r w:rsidR="00374753">
        <w:rPr>
          <w:rtl/>
        </w:rPr>
        <w:t xml:space="preserve"> </w:t>
      </w:r>
      <w:r w:rsidRPr="00784950">
        <w:rPr>
          <w:rtl/>
        </w:rPr>
        <w:t>שחייבות</w:t>
      </w:r>
      <w:r w:rsidR="00374753">
        <w:rPr>
          <w:rtl/>
        </w:rPr>
        <w:t xml:space="preserve"> </w:t>
      </w:r>
      <w:r w:rsidRPr="00784950">
        <w:rPr>
          <w:rtl/>
        </w:rPr>
        <w:t>טיפול</w:t>
      </w:r>
      <w:r w:rsidR="00374753">
        <w:rPr>
          <w:rtl/>
        </w:rPr>
        <w:t xml:space="preserve"> </w:t>
      </w:r>
      <w:r w:rsidRPr="00784950">
        <w:rPr>
          <w:rtl/>
        </w:rPr>
        <w:t>מיידי,</w:t>
      </w:r>
      <w:r w:rsidR="00374753">
        <w:rPr>
          <w:rtl/>
        </w:rPr>
        <w:t xml:space="preserve"> </w:t>
      </w:r>
      <w:r w:rsidRPr="00784950">
        <w:rPr>
          <w:rtl/>
        </w:rPr>
        <w:t>שידאג</w:t>
      </w:r>
      <w:r w:rsidR="00374753">
        <w:rPr>
          <w:rtl/>
        </w:rPr>
        <w:t xml:space="preserve"> </w:t>
      </w:r>
      <w:r w:rsidRPr="00784950">
        <w:rPr>
          <w:rtl/>
        </w:rPr>
        <w:t>ויתעשת וייתן לנערות האלה להתקיים</w:t>
      </w:r>
      <w:r w:rsidR="00374753">
        <w:rPr>
          <w:rtl/>
        </w:rPr>
        <w:t xml:space="preserve"> </w:t>
      </w:r>
      <w:r w:rsidRPr="00784950">
        <w:rPr>
          <w:rtl/>
        </w:rPr>
        <w:t>ולהמשיך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החיים</w:t>
      </w:r>
      <w:r w:rsidR="00374753">
        <w:rPr>
          <w:rtl/>
        </w:rPr>
        <w:t xml:space="preserve"> </w:t>
      </w:r>
      <w:r w:rsidRPr="00784950">
        <w:rPr>
          <w:rtl/>
        </w:rPr>
        <w:t>שלהן</w:t>
      </w:r>
      <w:r w:rsidR="00374753">
        <w:rPr>
          <w:rtl/>
        </w:rPr>
        <w:t xml:space="preserve"> </w:t>
      </w:r>
      <w:r w:rsidRPr="00784950">
        <w:rPr>
          <w:rtl/>
        </w:rPr>
        <w:t>בכבוד, ולא לצאת לרחובות ולעסוק במעשים לא מקובלים. כל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מבקשים ומבקשים, והוא כל הזמן אומר: לא </w:t>
      </w:r>
      <w:r w:rsidR="00374753">
        <w:rPr>
          <w:rtl/>
        </w:rPr>
        <w:t>–</w:t>
      </w:r>
      <w:r w:rsidRPr="00784950">
        <w:rPr>
          <w:rtl/>
        </w:rPr>
        <w:t xml:space="preserve"> אין לכם הנתון הזה.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הבאתי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הנתון הזה מהבית של אבא שלי. הבאתי את הנתון הזה</w:t>
      </w:r>
      <w:r w:rsidR="00374753">
        <w:rPr>
          <w:rtl/>
        </w:rPr>
        <w:t xml:space="preserve"> </w:t>
      </w:r>
      <w:r w:rsidRPr="00784950">
        <w:rPr>
          <w:rtl/>
        </w:rPr>
        <w:t>מהאגודה</w:t>
      </w:r>
      <w:r w:rsidR="00374753">
        <w:rPr>
          <w:rtl/>
        </w:rPr>
        <w:t xml:space="preserve"> </w:t>
      </w:r>
      <w:r w:rsidRPr="00784950">
        <w:rPr>
          <w:rtl/>
        </w:rPr>
        <w:t>לזכויות</w:t>
      </w:r>
      <w:r w:rsidR="00374753">
        <w:rPr>
          <w:rtl/>
        </w:rPr>
        <w:t xml:space="preserve"> </w:t>
      </w:r>
      <w:r w:rsidRPr="00784950">
        <w:rPr>
          <w:rtl/>
        </w:rPr>
        <w:t>האזרח, שמקבלת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הדיווחים.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גם לזכור, שלא כל הנערות</w:t>
      </w:r>
      <w:r w:rsidR="00374753">
        <w:rPr>
          <w:rtl/>
        </w:rPr>
        <w:t xml:space="preserve"> </w:t>
      </w:r>
      <w:r w:rsidRPr="00784950">
        <w:rPr>
          <w:rtl/>
        </w:rPr>
        <w:t>במצוקה,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מדווחות.</w:t>
      </w:r>
      <w:r w:rsidR="00374753">
        <w:rPr>
          <w:rtl/>
        </w:rPr>
        <w:t xml:space="preserve"> </w:t>
      </w:r>
      <w:r w:rsidRPr="00784950">
        <w:rPr>
          <w:rtl/>
        </w:rPr>
        <w:t>יש הרבה נערות שלא מגיעות למחלקות הרווחה</w:t>
      </w:r>
      <w:r w:rsidR="00374753">
        <w:rPr>
          <w:rtl/>
        </w:rPr>
        <w:t xml:space="preserve"> </w:t>
      </w:r>
      <w:r w:rsidRPr="00784950">
        <w:rPr>
          <w:rtl/>
        </w:rPr>
        <w:t>ולמשטרה, כי הן מפחדות שיקרה להן מקרה.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פונה לממשלה הזאת לדאוג לא רק לנערות האלה עד גיל 18, אלא גם אחרי</w:t>
      </w:r>
      <w:r w:rsidR="00374753">
        <w:rPr>
          <w:rtl/>
        </w:rPr>
        <w:t xml:space="preserve"> </w:t>
      </w:r>
      <w:r w:rsidRPr="00784950">
        <w:rPr>
          <w:rtl/>
        </w:rPr>
        <w:t>גיל</w:t>
      </w:r>
      <w:r w:rsidR="00374753">
        <w:rPr>
          <w:rtl/>
        </w:rPr>
        <w:t xml:space="preserve"> </w:t>
      </w:r>
      <w:r w:rsidRPr="00784950">
        <w:rPr>
          <w:rtl/>
        </w:rPr>
        <w:t>18.</w:t>
      </w:r>
      <w:r w:rsidR="00374753">
        <w:rPr>
          <w:rtl/>
        </w:rPr>
        <w:t xml:space="preserve"> </w:t>
      </w:r>
      <w:r w:rsidRPr="00784950">
        <w:rPr>
          <w:rtl/>
        </w:rPr>
        <w:t>אפילו המקלט לא יכול לעשות דבר וחצי דבר למען הנערות האלה אחרי גיל 18.</w:t>
      </w:r>
      <w:r w:rsidR="00374753">
        <w:rPr>
          <w:rtl/>
        </w:rPr>
        <w:t xml:space="preserve"> </w:t>
      </w:r>
      <w:r w:rsidRPr="00784950">
        <w:rPr>
          <w:rtl/>
        </w:rPr>
        <w:t>צריך לדאוג לכלל הנערות במצוקה, ובפרט לנערות שנמצאות במגזר הערבי.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נעמי</w:t>
      </w:r>
      <w:r w:rsidR="00374753">
        <w:rPr>
          <w:rtl/>
        </w:rPr>
        <w:t xml:space="preserve"> </w:t>
      </w:r>
      <w:r w:rsidRPr="00784950">
        <w:rPr>
          <w:rtl/>
        </w:rPr>
        <w:t>חזן,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אחריה</w:t>
      </w:r>
      <w:r w:rsidR="00374753">
        <w:rPr>
          <w:rtl/>
        </w:rPr>
        <w:t xml:space="preserve"> –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</w:t>
      </w:r>
      <w:r w:rsidR="00374753">
        <w:rPr>
          <w:rtl/>
        </w:rPr>
        <w:t xml:space="preserve"> </w:t>
      </w:r>
      <w:r w:rsidRPr="00784950">
        <w:rPr>
          <w:rtl/>
        </w:rPr>
        <w:t>ואמנון</w:t>
      </w:r>
      <w:r w:rsidR="00374753">
        <w:rPr>
          <w:rtl/>
        </w:rPr>
        <w:t xml:space="preserve"> </w:t>
      </w:r>
      <w:r w:rsidRPr="00784950">
        <w:rPr>
          <w:rtl/>
        </w:rPr>
        <w:t>רובינשטיין.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הנוכחים, אני רוצה להתייחס בדברי הפעם לשני</w:t>
      </w:r>
      <w:r w:rsidR="00374753">
        <w:rPr>
          <w:rtl/>
        </w:rPr>
        <w:t xml:space="preserve"> </w:t>
      </w:r>
      <w:r w:rsidRPr="00784950">
        <w:rPr>
          <w:rtl/>
        </w:rPr>
        <w:t>נושאים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שונים</w:t>
      </w:r>
      <w:r w:rsidR="00374753">
        <w:rPr>
          <w:rtl/>
        </w:rPr>
        <w:t xml:space="preserve"> </w:t>
      </w:r>
      <w:r w:rsidRPr="00784950">
        <w:rPr>
          <w:rtl/>
        </w:rPr>
        <w:t>אך</w:t>
      </w:r>
      <w:r w:rsidR="00374753">
        <w:rPr>
          <w:rtl/>
        </w:rPr>
        <w:t xml:space="preserve"> </w:t>
      </w:r>
      <w:r w:rsidRPr="00784950">
        <w:rPr>
          <w:rtl/>
        </w:rPr>
        <w:t>קשורים.</w:t>
      </w:r>
      <w:r w:rsidR="00374753">
        <w:rPr>
          <w:rtl/>
        </w:rPr>
        <w:t xml:space="preserve"> </w:t>
      </w:r>
      <w:r w:rsidRPr="00784950">
        <w:rPr>
          <w:rtl/>
        </w:rPr>
        <w:t>הנושא הראשון הוא הקיצוץ בתקציב התרבות.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בוודאי</w:t>
      </w:r>
      <w:r w:rsidR="00374753">
        <w:rPr>
          <w:rtl/>
        </w:rPr>
        <w:t xml:space="preserve"> </w:t>
      </w:r>
      <w:r w:rsidRPr="00784950">
        <w:rPr>
          <w:rtl/>
        </w:rPr>
        <w:t>יודע, שבמסגרת הגזירות של התקציב הזה, עיקר</w:t>
      </w:r>
      <w:r w:rsidR="00374753">
        <w:rPr>
          <w:rtl/>
        </w:rPr>
        <w:t xml:space="preserve"> </w:t>
      </w:r>
      <w:r w:rsidRPr="00784950">
        <w:rPr>
          <w:rtl/>
        </w:rPr>
        <w:t>הגזירות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גזירות על השכבות החלשות.</w:t>
      </w:r>
      <w:r w:rsidR="00374753">
        <w:rPr>
          <w:rtl/>
        </w:rPr>
        <w:t xml:space="preserve"> </w:t>
      </w:r>
      <w:r w:rsidRPr="00784950">
        <w:rPr>
          <w:rtl/>
        </w:rPr>
        <w:t>המצוקה החברתית היא כל כך נוראית, שלעתים</w:t>
      </w:r>
      <w:r w:rsidR="00374753">
        <w:rPr>
          <w:rtl/>
        </w:rPr>
        <w:t xml:space="preserve"> </w:t>
      </w:r>
      <w:r w:rsidRPr="00784950">
        <w:rPr>
          <w:rtl/>
        </w:rPr>
        <w:t>קרובות,</w:t>
      </w:r>
      <w:r w:rsidR="00374753">
        <w:rPr>
          <w:rtl/>
        </w:rPr>
        <w:t xml:space="preserve"> </w:t>
      </w:r>
      <w:r w:rsidRPr="00784950">
        <w:rPr>
          <w:rtl/>
        </w:rPr>
        <w:t>בצדק,</w:t>
      </w:r>
      <w:r w:rsidR="00374753">
        <w:rPr>
          <w:rtl/>
        </w:rPr>
        <w:t xml:space="preserve"> </w:t>
      </w:r>
      <w:r w:rsidRPr="00784950">
        <w:rPr>
          <w:rtl/>
        </w:rPr>
        <w:t>אנחנו מתרכזים בנושאים המרכזיים ושוכחים שאנחנו הולכים להרעיב גם</w:t>
      </w:r>
      <w:r w:rsidR="00374753">
        <w:rPr>
          <w:rtl/>
        </w:rPr>
        <w:t xml:space="preserve"> </w:t>
      </w:r>
      <w:r w:rsidRPr="00784950">
        <w:rPr>
          <w:rtl/>
        </w:rPr>
        <w:t>את התרבות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 אני אומרת תרבות, אני אומרת מוסדות תרבות בכל המגזרים. למשל, הקיצוץ של</w:t>
      </w:r>
      <w:r w:rsidR="00374753">
        <w:rPr>
          <w:rtl/>
        </w:rPr>
        <w:t xml:space="preserve"> </w:t>
      </w:r>
      <w:r w:rsidRPr="00784950">
        <w:rPr>
          <w:rtl/>
        </w:rPr>
        <w:t>מוסדות</w:t>
      </w:r>
      <w:r w:rsidR="00374753">
        <w:rPr>
          <w:rtl/>
        </w:rPr>
        <w:t xml:space="preserve"> </w:t>
      </w:r>
      <w:r w:rsidRPr="00784950">
        <w:rPr>
          <w:rtl/>
        </w:rPr>
        <w:t>התרבות במגזר הערבי יביא לידי כך שכמעט שלא יהיה אפשר במימון ממשלתי בשנה</w:t>
      </w:r>
      <w:r w:rsidR="00374753">
        <w:rPr>
          <w:rtl/>
        </w:rPr>
        <w:t xml:space="preserve"> </w:t>
      </w:r>
      <w:r w:rsidRPr="00784950">
        <w:rPr>
          <w:rtl/>
        </w:rPr>
        <w:t>הקרובה</w:t>
      </w:r>
      <w:r w:rsidR="00374753">
        <w:rPr>
          <w:rtl/>
        </w:rPr>
        <w:t xml:space="preserve"> </w:t>
      </w:r>
      <w:r w:rsidRPr="00784950">
        <w:rPr>
          <w:rtl/>
        </w:rPr>
        <w:t>להעלות</w:t>
      </w:r>
      <w:r w:rsidR="00374753">
        <w:rPr>
          <w:rtl/>
        </w:rPr>
        <w:t xml:space="preserve"> </w:t>
      </w:r>
      <w:r w:rsidRPr="00784950">
        <w:rPr>
          <w:rtl/>
        </w:rPr>
        <w:t>הצגה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בערבית, לסבסד חוגים לתיאטרון או חוגים למוזיקה במגזר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אורי יהודה אריאל מסתכל עלי </w:t>
      </w:r>
      <w:r w:rsidR="00374753">
        <w:rPr>
          <w:rtl/>
        </w:rPr>
        <w:t>–</w:t>
      </w:r>
      <w:r w:rsidRPr="00784950">
        <w:rPr>
          <w:rtl/>
        </w:rPr>
        <w:t xml:space="preserve"> זה קצה הקרחון. ההפחתה בתקציבי</w:t>
      </w:r>
      <w:r w:rsidR="00374753">
        <w:rPr>
          <w:rtl/>
        </w:rPr>
        <w:t xml:space="preserve"> </w:t>
      </w:r>
      <w:r w:rsidRPr="00784950">
        <w:rPr>
          <w:rtl/>
        </w:rPr>
        <w:t>התרבות</w:t>
      </w:r>
      <w:r w:rsidR="00374753">
        <w:rPr>
          <w:rtl/>
        </w:rPr>
        <w:t xml:space="preserve"> </w:t>
      </w:r>
      <w:r w:rsidRPr="00784950">
        <w:rPr>
          <w:rtl/>
        </w:rPr>
        <w:t>במגזר הדתי היא לא קטנה מאשר במגזר הערבי, אבל לא יהיה אפשר לתמוך במפעלי</w:t>
      </w:r>
      <w:r w:rsidR="00374753">
        <w:rPr>
          <w:rtl/>
        </w:rPr>
        <w:t xml:space="preserve"> </w:t>
      </w:r>
      <w:r w:rsidRPr="00784950">
        <w:rPr>
          <w:rtl/>
        </w:rPr>
        <w:t>תרבות גם של מוסדות דתיים, שלא לדבר על כלל אוכלוסיית 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ציפיתי,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שתקום</w:t>
      </w:r>
      <w:r w:rsidR="00374753">
        <w:rPr>
          <w:rtl/>
        </w:rPr>
        <w:t xml:space="preserve"> </w:t>
      </w:r>
      <w:r w:rsidRPr="00784950">
        <w:rPr>
          <w:rtl/>
        </w:rPr>
        <w:t>צעקה במסגרת הדיונים האלה בנושא של</w:t>
      </w:r>
      <w:r w:rsidR="00374753">
        <w:rPr>
          <w:rtl/>
        </w:rPr>
        <w:t xml:space="preserve"> </w:t>
      </w:r>
      <w:r w:rsidRPr="00784950">
        <w:rPr>
          <w:rtl/>
        </w:rPr>
        <w:t>הקיצוץ</w:t>
      </w:r>
      <w:r w:rsidR="00374753">
        <w:rPr>
          <w:rtl/>
        </w:rPr>
        <w:t xml:space="preserve"> </w:t>
      </w:r>
      <w:r w:rsidRPr="00784950">
        <w:rPr>
          <w:rtl/>
        </w:rPr>
        <w:t>בתקציבי</w:t>
      </w:r>
      <w:r w:rsidR="00374753">
        <w:rPr>
          <w:rtl/>
        </w:rPr>
        <w:t xml:space="preserve"> </w:t>
      </w:r>
      <w:r w:rsidRPr="00784950">
        <w:rPr>
          <w:rtl/>
        </w:rPr>
        <w:t>התרבות.</w:t>
      </w:r>
      <w:r w:rsidR="00374753">
        <w:rPr>
          <w:rtl/>
        </w:rPr>
        <w:t xml:space="preserve"> </w:t>
      </w: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>-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שהייתי כאן עד די מאוחר אתמול</w:t>
      </w:r>
      <w:r w:rsidR="00374753">
        <w:rPr>
          <w:rtl/>
        </w:rPr>
        <w:t xml:space="preserve"> </w:t>
      </w:r>
      <w:r w:rsidRPr="00784950">
        <w:rPr>
          <w:rtl/>
        </w:rPr>
        <w:t>בלילה, לא שמעתי בנושא הזה כמעט מלה. אני מקווה מאוד, שהנואמים שבאים אחרי יבינו,</w:t>
      </w:r>
      <w:r w:rsidR="00374753">
        <w:rPr>
          <w:rtl/>
        </w:rPr>
        <w:t xml:space="preserve"> </w:t>
      </w:r>
      <w:r w:rsidRPr="00784950">
        <w:rPr>
          <w:rtl/>
        </w:rPr>
        <w:t>שהרעבה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תרבות</w:t>
      </w:r>
      <w:r w:rsidR="00374753">
        <w:rPr>
          <w:rtl/>
        </w:rPr>
        <w:t xml:space="preserve"> </w:t>
      </w:r>
      <w:r w:rsidRPr="00784950">
        <w:rPr>
          <w:rtl/>
        </w:rPr>
        <w:t>פירושה</w:t>
      </w:r>
      <w:r w:rsidR="00374753">
        <w:rPr>
          <w:rtl/>
        </w:rPr>
        <w:t xml:space="preserve"> </w:t>
      </w:r>
      <w:r w:rsidRPr="00784950">
        <w:rPr>
          <w:rtl/>
        </w:rPr>
        <w:t>הרעבה של הנפש, והרעבה של הנפש זו הרעבה של האדם. ואם</w:t>
      </w:r>
      <w:r w:rsidR="00374753">
        <w:rPr>
          <w:rtl/>
        </w:rPr>
        <w:t xml:space="preserve"> </w:t>
      </w:r>
      <w:r w:rsidRPr="00784950">
        <w:rPr>
          <w:rtl/>
        </w:rPr>
        <w:t>ניתן יד לקיצוץ בתקציבי התרבות, נכרות את הענף שאנחנו בעצם עומדים עליו.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הנושא הראשון. מותר לי נושא שני, אדוני, או שהסתיים זמני?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 יש לך 15 שניות, אבל היושב</w:t>
      </w:r>
      <w:r w:rsidR="00374753">
        <w:rPr>
          <w:rtl/>
        </w:rPr>
        <w:t>-</w:t>
      </w:r>
      <w:r w:rsidRPr="00784950">
        <w:rPr>
          <w:rtl/>
        </w:rPr>
        <w:t>ראש מתחשב בזה שאת צריכה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אודה לך אם תרשה לי לפחות לפתוח נושא, שכל פעם שאני אעלה אני אדון בו.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 128,000 משפחות חד</w:t>
      </w:r>
      <w:r w:rsidR="00374753">
        <w:rPr>
          <w:rtl/>
        </w:rPr>
        <w:t>-</w:t>
      </w:r>
      <w:r w:rsidRPr="00784950">
        <w:rPr>
          <w:rtl/>
        </w:rPr>
        <w:t>הוריות.</w:t>
      </w:r>
      <w:r w:rsidR="00374753">
        <w:rPr>
          <w:rtl/>
        </w:rPr>
        <w:t xml:space="preserve"> </w:t>
      </w:r>
      <w:r w:rsidR="00374753" w:rsidRPr="00784950">
        <w:rPr>
          <w:rtl/>
        </w:rPr>
        <w:t>57</w:t>
      </w:r>
      <w:r w:rsidR="00374753">
        <w:rPr>
          <w:rtl/>
        </w:rPr>
        <w:t xml:space="preserve">% </w:t>
      </w:r>
      <w:r w:rsidRPr="00784950">
        <w:rPr>
          <w:rtl/>
        </w:rPr>
        <w:t>מהמשפחות</w:t>
      </w:r>
      <w:r w:rsidR="00374753">
        <w:rPr>
          <w:rtl/>
        </w:rPr>
        <w:t xml:space="preserve"> </w:t>
      </w:r>
      <w:r w:rsidRPr="00784950">
        <w:rPr>
          <w:rtl/>
        </w:rPr>
        <w:t>החד</w:t>
      </w:r>
      <w:r w:rsidR="00374753">
        <w:rPr>
          <w:rtl/>
        </w:rPr>
        <w:t>-</w:t>
      </w:r>
      <w:r w:rsidRPr="00784950">
        <w:rPr>
          <w:rtl/>
        </w:rPr>
        <w:t>הוריות במדינת ישראל מקבלות בצורה זו או אחרת קצבה מהביטוח הלאומי.</w:t>
      </w:r>
      <w:r w:rsidR="00374753">
        <w:rPr>
          <w:rtl/>
        </w:rPr>
        <w:t xml:space="preserve"> </w:t>
      </w:r>
      <w:r w:rsidRPr="00784950">
        <w:rPr>
          <w:rtl/>
        </w:rPr>
        <w:t>בראש</w:t>
      </w:r>
      <w:r w:rsidR="00374753">
        <w:rPr>
          <w:rtl/>
        </w:rPr>
        <w:t xml:space="preserve"> </w:t>
      </w:r>
      <w:r w:rsidRPr="00784950">
        <w:rPr>
          <w:rtl/>
        </w:rPr>
        <w:t>למעלה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92</w:t>
      </w:r>
      <w:r w:rsidR="00374753">
        <w:rPr>
          <w:rtl/>
        </w:rPr>
        <w:t xml:space="preserve">% </w:t>
      </w:r>
      <w:r w:rsidRPr="00784950">
        <w:rPr>
          <w:rtl/>
        </w:rPr>
        <w:t>מהמשפחות</w:t>
      </w:r>
      <w:r w:rsidR="00374753">
        <w:rPr>
          <w:rtl/>
        </w:rPr>
        <w:t xml:space="preserve"> </w:t>
      </w:r>
      <w:r w:rsidRPr="00784950">
        <w:rPr>
          <w:rtl/>
        </w:rPr>
        <w:t>החד</w:t>
      </w:r>
      <w:r w:rsidR="00374753">
        <w:rPr>
          <w:rtl/>
        </w:rPr>
        <w:t>-</w:t>
      </w:r>
      <w:r w:rsidRPr="00784950">
        <w:rPr>
          <w:rtl/>
        </w:rPr>
        <w:t>הוריות עומדת אשה. זה מגזר שהולך כמעט כל כולו</w:t>
      </w:r>
      <w:r w:rsidR="00374753">
        <w:rPr>
          <w:rtl/>
        </w:rPr>
        <w:t xml:space="preserve"> </w:t>
      </w:r>
      <w:r w:rsidRPr="00784950">
        <w:rPr>
          <w:rtl/>
        </w:rPr>
        <w:t>לקרוס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הקרובה, אם יתקבל התקציב הזה.</w:t>
      </w:r>
      <w:r w:rsidR="00374753">
        <w:rPr>
          <w:rtl/>
        </w:rPr>
        <w:t xml:space="preserve"> </w:t>
      </w:r>
      <w:r w:rsidRPr="00784950">
        <w:rPr>
          <w:rtl/>
        </w:rPr>
        <w:t>לכן, מי שמעניין אותו משהו בכיוון של</w:t>
      </w:r>
      <w:r w:rsidR="00374753">
        <w:rPr>
          <w:rtl/>
        </w:rPr>
        <w:t xml:space="preserve"> </w:t>
      </w:r>
      <w:r w:rsidRPr="00784950">
        <w:rPr>
          <w:rtl/>
        </w:rPr>
        <w:t>צדק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חברתי במדינת ישראל </w:t>
      </w:r>
      <w:r w:rsidR="00374753">
        <w:rPr>
          <w:rtl/>
        </w:rPr>
        <w:t>–</w:t>
      </w:r>
      <w:r w:rsidRPr="00784950">
        <w:rPr>
          <w:rtl/>
        </w:rPr>
        <w:t xml:space="preserve"> שיחשוב כשהוא מצביע על ההשלכות של התקציב וחוק ההסדרים</w:t>
      </w:r>
      <w:r w:rsidR="00374753">
        <w:rPr>
          <w:rtl/>
        </w:rPr>
        <w:t xml:space="preserve"> </w:t>
      </w:r>
      <w:r w:rsidRPr="00784950">
        <w:rPr>
          <w:rtl/>
        </w:rPr>
        <w:t>על משפחות חד</w:t>
      </w:r>
      <w:r w:rsidR="00374753">
        <w:rPr>
          <w:rtl/>
        </w:rPr>
        <w:t>-</w:t>
      </w:r>
      <w:r w:rsidRPr="00784950">
        <w:rPr>
          <w:rtl/>
        </w:rPr>
        <w:t>הוריות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בהמשך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אפרט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 מכלול הבעיות הצפויות</w:t>
      </w:r>
      <w:r w:rsidR="00374753">
        <w:rPr>
          <w:rtl/>
        </w:rPr>
        <w:t xml:space="preserve"> </w:t>
      </w:r>
      <w:r w:rsidRPr="00784950">
        <w:rPr>
          <w:rtl/>
        </w:rPr>
        <w:t>למשפחות החד</w:t>
      </w:r>
      <w:r w:rsidR="00374753">
        <w:rPr>
          <w:rtl/>
        </w:rPr>
        <w:t>-</w:t>
      </w:r>
      <w:r w:rsidRPr="00784950">
        <w:rPr>
          <w:rtl/>
        </w:rPr>
        <w:t>הוריות אם יתקבל התקציב המוצע. אני מודה לך,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 חבר הכנסת אמנון רובינשטיין </w:t>
      </w:r>
      <w:r w:rsidR="00374753">
        <w:rPr>
          <w:rtl/>
        </w:rPr>
        <w:t xml:space="preserve">– </w:t>
      </w:r>
      <w:r w:rsidRPr="00784950">
        <w:rPr>
          <w:rtl/>
        </w:rPr>
        <w:t>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נחום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 זבולון אורלב ישנו</w:t>
      </w:r>
      <w:r w:rsidR="00374753">
        <w:rPr>
          <w:rtl/>
        </w:rPr>
        <w:t xml:space="preserve"> </w:t>
      </w:r>
      <w:r w:rsidRPr="00784950">
        <w:rPr>
          <w:rtl/>
        </w:rPr>
        <w:t>כרגיל.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התחלפתי עם חבר הכנסת נחום לנגנטל, והוא יהיה אחרי.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יגיע ויבקש יפה, הוא יקבל.</w:t>
      </w:r>
      <w:r w:rsidR="00374753">
        <w:rPr>
          <w:rtl/>
        </w:rPr>
        <w:t xml:space="preserve"> </w:t>
      </w:r>
      <w:r w:rsidRPr="00784950">
        <w:rPr>
          <w:rtl/>
        </w:rPr>
        <w:t>בבקשה, חבר הכנסת אורלב.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אמש מאוחר, כאשר דיברתי בפעם הראשונה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ההסדרים,</w:t>
      </w:r>
      <w:r w:rsidR="00374753">
        <w:rPr>
          <w:rtl/>
        </w:rPr>
        <w:t xml:space="preserve"> </w:t>
      </w:r>
      <w:r w:rsidRPr="00784950">
        <w:rPr>
          <w:rtl/>
        </w:rPr>
        <w:t>הבאתי</w:t>
      </w:r>
      <w:r w:rsidR="00374753">
        <w:rPr>
          <w:rtl/>
        </w:rPr>
        <w:t xml:space="preserve"> </w:t>
      </w:r>
      <w:r w:rsidRPr="00784950">
        <w:rPr>
          <w:rtl/>
        </w:rPr>
        <w:t>לידיעת</w:t>
      </w:r>
      <w:r w:rsidR="00374753">
        <w:rPr>
          <w:rtl/>
        </w:rPr>
        <w:t xml:space="preserve"> </w:t>
      </w:r>
      <w:r w:rsidRPr="00784950">
        <w:rPr>
          <w:rtl/>
        </w:rPr>
        <w:t>הכנסת, כי</w:t>
      </w:r>
      <w:r w:rsidR="00374753">
        <w:rPr>
          <w:rtl/>
        </w:rPr>
        <w:t xml:space="preserve"> </w:t>
      </w:r>
      <w:r w:rsidRPr="00784950">
        <w:rPr>
          <w:rtl/>
        </w:rPr>
        <w:t>דרך מחטף חוק ההסדרים, שהוא חוק</w:t>
      </w:r>
      <w:r w:rsidR="00374753">
        <w:rPr>
          <w:rtl/>
        </w:rPr>
        <w:t xml:space="preserve"> </w:t>
      </w:r>
      <w:r w:rsidRPr="00784950">
        <w:rPr>
          <w:rtl/>
        </w:rPr>
        <w:t>קלקולים</w:t>
      </w:r>
      <w:r w:rsidR="00374753">
        <w:rPr>
          <w:rtl/>
        </w:rPr>
        <w:t xml:space="preserve"> </w:t>
      </w:r>
      <w:r w:rsidRPr="00784950">
        <w:rPr>
          <w:rtl/>
        </w:rPr>
        <w:t>רציני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כוונה</w:t>
      </w:r>
      <w:r w:rsidR="00374753">
        <w:rPr>
          <w:rtl/>
        </w:rPr>
        <w:t xml:space="preserve"> </w:t>
      </w:r>
      <w:r w:rsidRPr="00784950">
        <w:rPr>
          <w:rtl/>
        </w:rPr>
        <w:t>להעביר את המורים עובדי המדינה מפנסיה תקציבית</w:t>
      </w:r>
      <w:r w:rsidR="00374753">
        <w:rPr>
          <w:rtl/>
        </w:rPr>
        <w:t xml:space="preserve"> </w:t>
      </w:r>
      <w:r w:rsidRPr="00784950">
        <w:rPr>
          <w:rtl/>
        </w:rPr>
        <w:t>לפנסיה צוברת של קופות הפנסיה. זו הכרעה מאוד בעייתית וקשה למערכת החינוך.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התמיהה</w:t>
      </w:r>
      <w:r w:rsidR="00374753">
        <w:rPr>
          <w:rtl/>
        </w:rPr>
        <w:t xml:space="preserve"> </w:t>
      </w:r>
      <w:r w:rsidRPr="00784950">
        <w:rPr>
          <w:rtl/>
        </w:rPr>
        <w:t>הראשונה היא, שההחלטה הזאת אין לה שום משמעויות לגבי תקציב 2002, כי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המורים</w:t>
      </w:r>
      <w:r w:rsidR="00374753">
        <w:rPr>
          <w:rtl/>
        </w:rPr>
        <w:t xml:space="preserve"> </w:t>
      </w:r>
      <w:r w:rsidRPr="00784950">
        <w:rPr>
          <w:rtl/>
        </w:rPr>
        <w:t>הוותיקים</w:t>
      </w:r>
      <w:r w:rsidR="00374753">
        <w:rPr>
          <w:rtl/>
        </w:rPr>
        <w:t xml:space="preserve"> </w:t>
      </w:r>
      <w:r w:rsidRPr="00784950">
        <w:rPr>
          <w:rtl/>
        </w:rPr>
        <w:t>ממשיכים.</w:t>
      </w:r>
      <w:r w:rsidR="00374753">
        <w:rPr>
          <w:rtl/>
        </w:rPr>
        <w:t xml:space="preserve"> </w:t>
      </w:r>
      <w:r w:rsidRPr="00784950">
        <w:rPr>
          <w:rtl/>
        </w:rPr>
        <w:t>אלה שיצאו לפנסיה ב</w:t>
      </w:r>
      <w:r w:rsidR="00374753">
        <w:rPr>
          <w:rtl/>
        </w:rPr>
        <w:t>-</w:t>
      </w:r>
      <w:r w:rsidRPr="00784950">
        <w:rPr>
          <w:rtl/>
        </w:rPr>
        <w:t>2002, יצאו בפנסיה תקציבית.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שיצאו</w:t>
      </w:r>
      <w:r w:rsidR="00374753">
        <w:rPr>
          <w:rtl/>
        </w:rPr>
        <w:t xml:space="preserve"> </w:t>
      </w:r>
      <w:r w:rsidRPr="00784950">
        <w:rPr>
          <w:rtl/>
        </w:rPr>
        <w:t>בעוד 20 שנה, יש לזה משמעות. לכן יש פה מחטף, גנבת דעת. מבחינת מערכת</w:t>
      </w:r>
      <w:r w:rsidR="00374753">
        <w:rPr>
          <w:rtl/>
        </w:rPr>
        <w:t xml:space="preserve"> </w:t>
      </w:r>
      <w:r w:rsidRPr="00784950">
        <w:rPr>
          <w:rtl/>
        </w:rPr>
        <w:t>החינוך זה תהליך מאוד מאוד הרסני.</w:t>
      </w:r>
    </w:p>
    <w:p w:rsidR="00374753" w:rsidRDefault="00374753" w:rsidP="00374753">
      <w:pPr>
        <w:rPr>
          <w:rtl/>
        </w:rPr>
      </w:pPr>
    </w:p>
    <w:p w:rsidR="00374753" w:rsidRDefault="00784950" w:rsidP="00F32B4D">
      <w:pPr>
        <w:rPr>
          <w:rtl/>
        </w:rPr>
      </w:pPr>
      <w:r w:rsidRPr="00784950">
        <w:rPr>
          <w:rtl/>
        </w:rPr>
        <w:t>דרך אגב, יש לזה משמעות לגבי תקציב המדינה. אם ההחלטה הזאת תתקבל, בשנת 2002</w:t>
      </w:r>
      <w:r w:rsidR="00374753">
        <w:rPr>
          <w:rtl/>
        </w:rPr>
        <w:t xml:space="preserve"> </w:t>
      </w:r>
      <w:r w:rsidRPr="00784950">
        <w:rPr>
          <w:rtl/>
        </w:rPr>
        <w:t>יצטרכו</w:t>
      </w:r>
      <w:r w:rsidR="00374753">
        <w:rPr>
          <w:rtl/>
        </w:rPr>
        <w:t xml:space="preserve"> </w:t>
      </w:r>
      <w:r w:rsidRPr="00784950">
        <w:rPr>
          <w:rtl/>
        </w:rPr>
        <w:t>למצוא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מקור תקציבי כדי להעביר לקופות הפנסיה את החלק של המעסיק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F32B4D">
        <w:rPr>
          <w:rFonts w:hint="cs"/>
          <w:rtl/>
        </w:rPr>
        <w:t>12.3%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מאגף</w:t>
      </w:r>
      <w:r w:rsidR="00374753">
        <w:rPr>
          <w:rtl/>
        </w:rPr>
        <w:t xml:space="preserve"> </w:t>
      </w:r>
      <w:r w:rsidRPr="00784950">
        <w:rPr>
          <w:rtl/>
        </w:rPr>
        <w:t>התקציבים?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המדינה תצטרך להעביר עבור </w:t>
      </w:r>
      <w:r w:rsidR="00374753">
        <w:rPr>
          <w:rtl/>
        </w:rPr>
        <w:t>–</w:t>
      </w:r>
      <w:r w:rsidRPr="00784950">
        <w:rPr>
          <w:rtl/>
        </w:rPr>
        <w:t xml:space="preserve"> אני לא יודע כמה מורים חדשים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יש, נניח 5,000 מורים חדשים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F32B4D">
        <w:rPr>
          <w:rFonts w:hint="cs"/>
          <w:rtl/>
        </w:rPr>
        <w:t>12.5%</w:t>
      </w:r>
      <w:r w:rsidRPr="00784950">
        <w:rPr>
          <w:rtl/>
        </w:rPr>
        <w:t>. מאין יילקח הכסף? כלומר, לבוא ולהציג את חוק</w:t>
      </w:r>
      <w:r w:rsidR="00374753">
        <w:rPr>
          <w:rtl/>
        </w:rPr>
        <w:t xml:space="preserve"> </w:t>
      </w:r>
      <w:r w:rsidRPr="00784950">
        <w:rPr>
          <w:rtl/>
        </w:rPr>
        <w:t>ההסדרים, שהוא חוק תומך תקציב, יש פה משום גנבת דעת מפורשת.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רוצה לומר משהו לגבי חוק אחר בחוק ההסדרים </w:t>
      </w:r>
      <w:r w:rsidR="00374753">
        <w:rPr>
          <w:rtl/>
        </w:rPr>
        <w:t>–</w:t>
      </w:r>
      <w:r w:rsidRPr="00784950">
        <w:rPr>
          <w:rtl/>
        </w:rPr>
        <w:t xml:space="preserve"> חוק השאלת ספרים. 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שיש עשרות אלפים, אבל היום יש ודאי אלפי ילדים במערכת החינוך שאין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כל ספרי הלימוד. הם מגיעים לבית</w:t>
      </w:r>
      <w:r w:rsidR="00374753">
        <w:rPr>
          <w:rtl/>
        </w:rPr>
        <w:t>-</w:t>
      </w:r>
      <w:r w:rsidRPr="00784950">
        <w:rPr>
          <w:rtl/>
        </w:rPr>
        <w:t>הספר וחלק מספרי הלימוד אינם ברשותם.</w:t>
      </w:r>
      <w:r w:rsidR="00374753">
        <w:rPr>
          <w:rtl/>
        </w:rPr>
        <w:t xml:space="preserve"> </w:t>
      </w:r>
      <w:r w:rsidRPr="00784950">
        <w:rPr>
          <w:rtl/>
        </w:rPr>
        <w:t>וזאת,</w:t>
      </w:r>
      <w:r w:rsidR="00374753">
        <w:rPr>
          <w:rtl/>
        </w:rPr>
        <w:t xml:space="preserve"> </w:t>
      </w:r>
      <w:r w:rsidRPr="00784950">
        <w:rPr>
          <w:rtl/>
        </w:rPr>
        <w:t>מפני</w:t>
      </w:r>
      <w:r w:rsidR="00374753">
        <w:rPr>
          <w:rtl/>
        </w:rPr>
        <w:t xml:space="preserve"> </w:t>
      </w:r>
      <w:r w:rsidRPr="00784950">
        <w:rPr>
          <w:rtl/>
        </w:rPr>
        <w:t>שכדי</w:t>
      </w:r>
      <w:r w:rsidR="00374753">
        <w:rPr>
          <w:rtl/>
        </w:rPr>
        <w:t xml:space="preserve"> </w:t>
      </w:r>
      <w:r w:rsidRPr="00784950">
        <w:rPr>
          <w:rtl/>
        </w:rPr>
        <w:t>לרכוש</w:t>
      </w:r>
      <w:r w:rsidR="00374753">
        <w:rPr>
          <w:rtl/>
        </w:rPr>
        <w:t xml:space="preserve"> </w:t>
      </w:r>
      <w:r w:rsidRPr="00784950">
        <w:rPr>
          <w:rtl/>
        </w:rPr>
        <w:t>את כל ספרי הלימוד צריכים להוציא באופן ממוצע על כל ילד כ</w:t>
      </w:r>
      <w:r w:rsidR="00374753">
        <w:rPr>
          <w:rtl/>
        </w:rPr>
        <w:t>-</w:t>
      </w:r>
      <w:r w:rsidRPr="00784950">
        <w:rPr>
          <w:rtl/>
        </w:rPr>
        <w:t>800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ההורים</w:t>
      </w:r>
      <w:r w:rsidR="00374753">
        <w:rPr>
          <w:rtl/>
        </w:rPr>
        <w:t xml:space="preserve"> </w:t>
      </w:r>
      <w:r w:rsidRPr="00784950">
        <w:rPr>
          <w:rtl/>
        </w:rPr>
        <w:t>ששומעים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עכשיו ודאי יודעים זאת מכיסם; אם יש למשפחה שניים,</w:t>
      </w:r>
      <w:r w:rsidR="00374753">
        <w:rPr>
          <w:rtl/>
        </w:rPr>
        <w:t xml:space="preserve"> </w:t>
      </w:r>
      <w:r w:rsidRPr="00784950">
        <w:rPr>
          <w:rtl/>
        </w:rPr>
        <w:t>שלושה,</w:t>
      </w:r>
      <w:r w:rsidR="00374753">
        <w:rPr>
          <w:rtl/>
        </w:rPr>
        <w:t xml:space="preserve"> </w:t>
      </w:r>
      <w:r w:rsidRPr="00784950">
        <w:rPr>
          <w:rtl/>
        </w:rPr>
        <w:t>ארבעה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חמישה ילדים, כן ירבו, צריך להכפיל את מספר הילדים ב</w:t>
      </w:r>
      <w:r w:rsidR="00374753">
        <w:rPr>
          <w:rtl/>
        </w:rPr>
        <w:t>-</w:t>
      </w:r>
      <w:r w:rsidRPr="00784950">
        <w:rPr>
          <w:rtl/>
        </w:rPr>
        <w:t>800 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החינוך,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יוזמה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כנסת,</w:t>
      </w:r>
      <w:r w:rsidR="00374753">
        <w:rPr>
          <w:rtl/>
        </w:rPr>
        <w:t xml:space="preserve"> </w:t>
      </w:r>
      <w:r w:rsidRPr="00784950">
        <w:rPr>
          <w:rtl/>
        </w:rPr>
        <w:t>בהם חברי הכנסת יהודית נאות,</w:t>
      </w:r>
      <w:r w:rsidR="00374753">
        <w:rPr>
          <w:rtl/>
        </w:rPr>
        <w:t xml:space="preserve"> </w:t>
      </w:r>
      <w:r w:rsidRPr="00784950">
        <w:rPr>
          <w:rtl/>
        </w:rPr>
        <w:t>פרופסור</w:t>
      </w:r>
      <w:r w:rsidR="00374753">
        <w:rPr>
          <w:rtl/>
        </w:rPr>
        <w:t xml:space="preserve"> </w:t>
      </w:r>
      <w:r w:rsidRPr="00784950">
        <w:rPr>
          <w:rtl/>
        </w:rPr>
        <w:t>נודלמן ואחרים, עמלנו קשה מאוד על חוק השאלת ספרי לימוד, כתוצאה מניסיון</w:t>
      </w:r>
      <w:r w:rsidR="00374753">
        <w:rPr>
          <w:rtl/>
        </w:rPr>
        <w:t xml:space="preserve"> </w:t>
      </w:r>
      <w:r w:rsidRPr="00784950">
        <w:rPr>
          <w:rtl/>
        </w:rPr>
        <w:t>מצטבר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המתנ"סים</w:t>
      </w:r>
      <w:r w:rsidR="00374753">
        <w:rPr>
          <w:rtl/>
        </w:rPr>
        <w:t xml:space="preserve"> </w:t>
      </w:r>
      <w:r w:rsidRPr="00784950">
        <w:rPr>
          <w:rtl/>
        </w:rPr>
        <w:t>ופרויקט</w:t>
      </w:r>
      <w:r w:rsidR="00374753">
        <w:rPr>
          <w:rtl/>
        </w:rPr>
        <w:t xml:space="preserve"> </w:t>
      </w:r>
      <w:r w:rsidRPr="00784950">
        <w:rPr>
          <w:rtl/>
        </w:rPr>
        <w:t>שיזם</w:t>
      </w:r>
      <w:r w:rsidR="00374753">
        <w:rPr>
          <w:rtl/>
        </w:rPr>
        <w:t xml:space="preserve"> </w:t>
      </w:r>
      <w:r w:rsidRPr="00784950">
        <w:rPr>
          <w:rtl/>
        </w:rPr>
        <w:t>אותו לפני למעלה מעשר שנים מי שהיה שר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והתרבות</w:t>
      </w:r>
      <w:r w:rsidR="00374753">
        <w:rPr>
          <w:rtl/>
        </w:rPr>
        <w:t xml:space="preserve"> </w:t>
      </w:r>
      <w:r w:rsidRPr="00784950">
        <w:rPr>
          <w:rtl/>
        </w:rPr>
        <w:t>וסגן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ראש הממשלה השר זבולון המר, זיכרונו לברכה </w:t>
      </w:r>
      <w:r w:rsidR="00374753">
        <w:rPr>
          <w:rtl/>
        </w:rPr>
        <w:t>–</w:t>
      </w:r>
      <w:r w:rsidRPr="00784950">
        <w:rPr>
          <w:rtl/>
        </w:rPr>
        <w:t xml:space="preserve"> פרויקט השאלת</w:t>
      </w:r>
      <w:r w:rsidR="00374753">
        <w:rPr>
          <w:rtl/>
        </w:rPr>
        <w:t xml:space="preserve"> </w:t>
      </w:r>
      <w:r w:rsidRPr="00784950">
        <w:rPr>
          <w:rtl/>
        </w:rPr>
        <w:t>ספרים,</w:t>
      </w:r>
      <w:r w:rsidR="00374753">
        <w:rPr>
          <w:rtl/>
        </w:rPr>
        <w:t xml:space="preserve"> </w:t>
      </w:r>
      <w:r w:rsidRPr="00784950">
        <w:rPr>
          <w:rtl/>
        </w:rPr>
        <w:t>ולפיו בסוף כל שנת לימודים תלמידים משאירים על השולחן את כל ספרי הלימוד,</w:t>
      </w:r>
      <w:r w:rsidR="00374753">
        <w:rPr>
          <w:rtl/>
        </w:rPr>
        <w:t xml:space="preserve"> </w:t>
      </w:r>
      <w:r w:rsidRPr="00784950">
        <w:rPr>
          <w:rtl/>
        </w:rPr>
        <w:t>בקיץ</w:t>
      </w:r>
      <w:r w:rsidR="00374753">
        <w:rPr>
          <w:rtl/>
        </w:rPr>
        <w:t xml:space="preserve"> </w:t>
      </w:r>
      <w:r w:rsidRPr="00784950">
        <w:rPr>
          <w:rtl/>
        </w:rPr>
        <w:t>הנהלת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הספר משלימה את הספרים החדשים ומתקנת את הספרים הקרועים, ובעזרת</w:t>
      </w:r>
      <w:r w:rsidR="00374753">
        <w:rPr>
          <w:rtl/>
        </w:rPr>
        <w:t xml:space="preserve"> </w:t>
      </w:r>
      <w:r w:rsidRPr="00784950">
        <w:rPr>
          <w:rtl/>
        </w:rPr>
        <w:t>אגרה שמשלמים התלמידים, לא 800 שקל אלא רק 200 או 250 שקל, בראשית שנת לימודים כל</w:t>
      </w:r>
      <w:r w:rsidR="00374753">
        <w:rPr>
          <w:rtl/>
        </w:rPr>
        <w:t xml:space="preserve"> </w:t>
      </w:r>
      <w:r w:rsidRPr="00784950">
        <w:rPr>
          <w:rtl/>
        </w:rPr>
        <w:t>תלמיד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לבית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ומוצא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השולחן</w:t>
      </w:r>
      <w:r w:rsidR="00374753">
        <w:rPr>
          <w:rtl/>
        </w:rPr>
        <w:t xml:space="preserve"> </w:t>
      </w:r>
      <w:r w:rsidRPr="00784950">
        <w:rPr>
          <w:rtl/>
        </w:rPr>
        <w:t>חבילת ספרים מתוקנת. על</w:t>
      </w:r>
      <w:r w:rsidR="00374753">
        <w:rPr>
          <w:rtl/>
        </w:rPr>
        <w:t>-</w:t>
      </w:r>
      <w:r w:rsidRPr="00784950">
        <w:rPr>
          <w:rtl/>
        </w:rPr>
        <w:t>ידי כך שהוזלנו</w:t>
      </w:r>
      <w:r w:rsidR="00374753">
        <w:rPr>
          <w:rtl/>
        </w:rPr>
        <w:t xml:space="preserve"> </w:t>
      </w:r>
      <w:r w:rsidRPr="00784950">
        <w:rPr>
          <w:rtl/>
        </w:rPr>
        <w:t>בכשני</w:t>
      </w:r>
      <w:r w:rsidR="00374753">
        <w:rPr>
          <w:rtl/>
        </w:rPr>
        <w:t>-</w:t>
      </w:r>
      <w:r w:rsidRPr="00784950">
        <w:rPr>
          <w:rtl/>
        </w:rPr>
        <w:t>שלישים את עלות הספרים, ניתן להפעיל את הפרויקט.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 עולה לתקציב המדינה? לצורך התחלת הפרויקט צריכים בין 30,000 ל</w:t>
      </w:r>
      <w:r w:rsidR="00374753">
        <w:rPr>
          <w:rtl/>
        </w:rPr>
        <w:t>-</w:t>
      </w:r>
      <w:r w:rsidRPr="00784950">
        <w:rPr>
          <w:rtl/>
        </w:rPr>
        <w:t>40,000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לבית</w:t>
      </w:r>
      <w:r w:rsidR="00374753">
        <w:rPr>
          <w:rtl/>
        </w:rPr>
        <w:t>-</w:t>
      </w:r>
      <w:r w:rsidRPr="00784950">
        <w:rPr>
          <w:rtl/>
        </w:rPr>
        <w:t>ספר.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נמצאים בפרויקט כ</w:t>
      </w:r>
      <w:r w:rsidR="00374753">
        <w:rPr>
          <w:rtl/>
        </w:rPr>
        <w:t>-</w:t>
      </w:r>
      <w:r w:rsidRPr="00784950">
        <w:rPr>
          <w:rtl/>
        </w:rPr>
        <w:t>1,000 בתי</w:t>
      </w:r>
      <w:r w:rsidR="00374753">
        <w:rPr>
          <w:rtl/>
        </w:rPr>
        <w:t>-</w:t>
      </w:r>
      <w:r w:rsidRPr="00784950">
        <w:rPr>
          <w:rtl/>
        </w:rPr>
        <w:t>ספר, ו</w:t>
      </w:r>
      <w:r w:rsidR="00374753">
        <w:rPr>
          <w:rtl/>
        </w:rPr>
        <w:t>-</w:t>
      </w:r>
      <w:r w:rsidRPr="00784950">
        <w:rPr>
          <w:rtl/>
        </w:rPr>
        <w:t>2,000 בתי</w:t>
      </w:r>
      <w:r w:rsidR="00374753">
        <w:rPr>
          <w:rtl/>
        </w:rPr>
        <w:t>-</w:t>
      </w:r>
      <w:r w:rsidRPr="00784950">
        <w:rPr>
          <w:rtl/>
        </w:rPr>
        <w:t>ספר עדיין לא</w:t>
      </w:r>
      <w:r w:rsidR="00374753">
        <w:rPr>
          <w:rtl/>
        </w:rPr>
        <w:t xml:space="preserve"> </w:t>
      </w:r>
      <w:r w:rsidRPr="00784950">
        <w:rPr>
          <w:rtl/>
        </w:rPr>
        <w:t>קיימים</w:t>
      </w:r>
      <w:r w:rsidR="00374753">
        <w:rPr>
          <w:rtl/>
        </w:rPr>
        <w:t xml:space="preserve"> </w:t>
      </w:r>
      <w:r w:rsidRPr="00784950">
        <w:rPr>
          <w:rtl/>
        </w:rPr>
        <w:t>בו. על</w:t>
      </w:r>
      <w:r w:rsidR="00374753">
        <w:rPr>
          <w:rtl/>
        </w:rPr>
        <w:t>-</w:t>
      </w:r>
      <w:r w:rsidRPr="00784950">
        <w:rPr>
          <w:rtl/>
        </w:rPr>
        <w:t>פי החוק, אמרנו שבמשך שלוש שנים בתי</w:t>
      </w:r>
      <w:r w:rsidR="00374753">
        <w:rPr>
          <w:rtl/>
        </w:rPr>
        <w:t>-</w:t>
      </w:r>
      <w:r w:rsidRPr="00784950">
        <w:rPr>
          <w:rtl/>
        </w:rPr>
        <w:t xml:space="preserve">ספר שמעוניינים </w:t>
      </w:r>
      <w:r w:rsidR="00374753">
        <w:rPr>
          <w:rtl/>
        </w:rPr>
        <w:t>–</w:t>
      </w:r>
      <w:r w:rsidRPr="00784950">
        <w:rPr>
          <w:rtl/>
        </w:rPr>
        <w:t xml:space="preserve"> לא כופים על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– </w:t>
      </w:r>
      <w:r w:rsidRPr="00784950">
        <w:rPr>
          <w:rtl/>
        </w:rPr>
        <w:t>להיכנס</w:t>
      </w:r>
      <w:r w:rsidR="00374753">
        <w:rPr>
          <w:rtl/>
        </w:rPr>
        <w:t xml:space="preserve"> </w:t>
      </w:r>
      <w:r w:rsidRPr="00784950">
        <w:rPr>
          <w:rtl/>
        </w:rPr>
        <w:t>לפרויקט, ייכנסו אליו בתהליך של שלוש שנים. אנשי האוצר אמרו,</w:t>
      </w:r>
      <w:r w:rsidR="00374753">
        <w:rPr>
          <w:rtl/>
        </w:rPr>
        <w:t xml:space="preserve"> </w:t>
      </w:r>
      <w:r w:rsidRPr="00784950">
        <w:rPr>
          <w:rtl/>
        </w:rPr>
        <w:t>שהפרויקט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יעלה כ</w:t>
      </w:r>
      <w:r w:rsidR="00374753">
        <w:rPr>
          <w:rtl/>
        </w:rPr>
        <w:t>-</w:t>
      </w:r>
      <w:r w:rsidRPr="00784950">
        <w:rPr>
          <w:rtl/>
        </w:rPr>
        <w:t>300 מיליון שקל, ונקבו בסכומים כלשהם. זה חלק ממדיניות אצל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באוצר</w:t>
      </w:r>
      <w:r w:rsidR="00374753">
        <w:rPr>
          <w:rtl/>
        </w:rPr>
        <w:t xml:space="preserve"> </w:t>
      </w:r>
      <w:r w:rsidRPr="00784950">
        <w:rPr>
          <w:rtl/>
        </w:rPr>
        <w:t>לטרפד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חוקים </w:t>
      </w:r>
      <w:r w:rsidR="00374753">
        <w:rPr>
          <w:rtl/>
        </w:rPr>
        <w:t>–</w:t>
      </w:r>
      <w:r w:rsidRPr="00784950">
        <w:rPr>
          <w:rtl/>
        </w:rPr>
        <w:t xml:space="preserve"> לנקוב בעלויות דמיוניות. היו כל ההסברים שלנו,</w:t>
      </w:r>
      <w:r w:rsidR="00374753">
        <w:rPr>
          <w:rtl/>
        </w:rPr>
        <w:t xml:space="preserve"> </w:t>
      </w:r>
      <w:r w:rsidRPr="00784950">
        <w:rPr>
          <w:rtl/>
        </w:rPr>
        <w:t>לרבות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המקצוע</w:t>
      </w:r>
      <w:r w:rsidR="00374753">
        <w:rPr>
          <w:rtl/>
        </w:rPr>
        <w:t xml:space="preserve"> </w:t>
      </w:r>
      <w:r w:rsidRPr="00784950">
        <w:rPr>
          <w:rtl/>
        </w:rPr>
        <w:t>במשרד</w:t>
      </w:r>
      <w:r w:rsidR="00374753">
        <w:rPr>
          <w:rtl/>
        </w:rPr>
        <w:t xml:space="preserve"> </w:t>
      </w:r>
      <w:r w:rsidRPr="00784950">
        <w:rPr>
          <w:rtl/>
        </w:rPr>
        <w:t>החינוך,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40,000 שקל לבית</w:t>
      </w:r>
      <w:r w:rsidR="00374753">
        <w:rPr>
          <w:rtl/>
        </w:rPr>
        <w:t>-</w:t>
      </w:r>
      <w:r w:rsidRPr="00784950">
        <w:rPr>
          <w:rtl/>
        </w:rPr>
        <w:t>ספר, כלומר שאם מדובר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1,000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–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40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ואם מדובר ב</w:t>
      </w:r>
      <w:r w:rsidR="00374753">
        <w:rPr>
          <w:rtl/>
        </w:rPr>
        <w:t>-</w:t>
      </w:r>
      <w:r w:rsidRPr="00784950">
        <w:rPr>
          <w:rtl/>
        </w:rPr>
        <w:t>1,500 בתי</w:t>
      </w:r>
      <w:r w:rsidR="00374753">
        <w:rPr>
          <w:rtl/>
        </w:rPr>
        <w:t>-</w:t>
      </w:r>
      <w:r w:rsidRPr="00784950">
        <w:rPr>
          <w:rtl/>
        </w:rPr>
        <w:t>ספר שאנו</w:t>
      </w:r>
      <w:r w:rsidR="00374753">
        <w:rPr>
          <w:rtl/>
        </w:rPr>
        <w:t xml:space="preserve"> </w:t>
      </w:r>
      <w:r w:rsidRPr="00784950">
        <w:rPr>
          <w:rtl/>
        </w:rPr>
        <w:t>מעריכים</w:t>
      </w:r>
      <w:r w:rsidR="00374753">
        <w:rPr>
          <w:rtl/>
        </w:rPr>
        <w:t xml:space="preserve"> </w:t>
      </w:r>
      <w:r w:rsidRPr="00784950">
        <w:rPr>
          <w:rtl/>
        </w:rPr>
        <w:t>שייכנסו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לפרויקט </w:t>
      </w:r>
      <w:r w:rsidR="00374753">
        <w:rPr>
          <w:rtl/>
        </w:rPr>
        <w:t>–</w:t>
      </w:r>
      <w:r w:rsidRPr="00784950">
        <w:rPr>
          <w:rtl/>
        </w:rPr>
        <w:t xml:space="preserve"> זה 60 מיליון שקל, ואם מדובר בשלוש שנים </w:t>
      </w:r>
      <w:r w:rsidR="00374753">
        <w:rPr>
          <w:rtl/>
        </w:rPr>
        <w:t>–</w:t>
      </w:r>
      <w:r w:rsidRPr="00784950">
        <w:rPr>
          <w:rtl/>
        </w:rPr>
        <w:t xml:space="preserve"> 20 מיליון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לשנה.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נוכל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שלכל ילדי ישראל יהיו ספרי לימוד, ולהורים</w:t>
      </w:r>
      <w:r w:rsidR="00374753">
        <w:rPr>
          <w:rtl/>
        </w:rPr>
        <w:t xml:space="preserve"> </w:t>
      </w:r>
      <w:r w:rsidRPr="00784950">
        <w:rPr>
          <w:rtl/>
        </w:rPr>
        <w:t>הוזלנו את ספרי הלימוד בשני</w:t>
      </w:r>
      <w:r w:rsidR="00374753">
        <w:rPr>
          <w:rtl/>
        </w:rPr>
        <w:t>-</w:t>
      </w:r>
      <w:r w:rsidRPr="00784950">
        <w:rPr>
          <w:rtl/>
        </w:rPr>
        <w:t xml:space="preserve">שלישים: במקום 800 שקל </w:t>
      </w:r>
      <w:r w:rsidR="00374753">
        <w:rPr>
          <w:rtl/>
        </w:rPr>
        <w:t>–</w:t>
      </w:r>
      <w:r w:rsidRPr="00784950">
        <w:rPr>
          <w:rtl/>
        </w:rPr>
        <w:t xml:space="preserve"> 250</w:t>
      </w:r>
      <w:r w:rsidR="00503761">
        <w:rPr>
          <w:rFonts w:hint="cs"/>
          <w:rtl/>
        </w:rPr>
        <w:t>-</w:t>
      </w:r>
      <w:r w:rsidRPr="00784950">
        <w:rPr>
          <w:rtl/>
        </w:rPr>
        <w:t>200 שקל לשנה.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חקיקה</w:t>
      </w:r>
      <w:r w:rsidR="00374753">
        <w:rPr>
          <w:rtl/>
        </w:rPr>
        <w:t xml:space="preserve"> </w:t>
      </w:r>
      <w:r w:rsidRPr="00784950">
        <w:rPr>
          <w:rtl/>
        </w:rPr>
        <w:t>פופוליסטית.</w:t>
      </w:r>
      <w:r w:rsidR="00374753">
        <w:rPr>
          <w:rtl/>
        </w:rPr>
        <w:t xml:space="preserve"> </w:t>
      </w:r>
      <w:r w:rsidRPr="00784950">
        <w:rPr>
          <w:rtl/>
        </w:rPr>
        <w:t>הכניסו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 הזה לרשימת החוקים</w:t>
      </w:r>
      <w:r w:rsidR="00374753">
        <w:rPr>
          <w:rtl/>
        </w:rPr>
        <w:t xml:space="preserve"> </w:t>
      </w:r>
      <w:r w:rsidRPr="00784950">
        <w:rPr>
          <w:rtl/>
        </w:rPr>
        <w:t>הפופוליסטיים.</w:t>
      </w:r>
      <w:r w:rsidR="00374753">
        <w:rPr>
          <w:rtl/>
        </w:rPr>
        <w:t xml:space="preserve"> </w:t>
      </w:r>
      <w:r w:rsidRPr="00784950">
        <w:rPr>
          <w:rtl/>
        </w:rPr>
        <w:t>מדהים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כמה השפה העברית סובלת את המלים. כבר בשנה שעברה בחוק</w:t>
      </w:r>
      <w:r w:rsidR="00374753">
        <w:rPr>
          <w:rtl/>
        </w:rPr>
        <w:t xml:space="preserve"> </w:t>
      </w:r>
      <w:r w:rsidRPr="00784950">
        <w:rPr>
          <w:rtl/>
        </w:rPr>
        <w:t>ההסדרים דחו את ביצוע החוק, וגם השנה יש כוונה לדחות את ביצוע החוק. אומנם בעקבות</w:t>
      </w:r>
      <w:r w:rsidR="00374753">
        <w:rPr>
          <w:rtl/>
        </w:rPr>
        <w:t xml:space="preserve"> </w:t>
      </w:r>
      <w:r w:rsidRPr="00784950">
        <w:rPr>
          <w:rtl/>
        </w:rPr>
        <w:t>לחץ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ופעולה</w:t>
      </w:r>
      <w:r w:rsidR="00374753">
        <w:rPr>
          <w:rtl/>
        </w:rPr>
        <w:t xml:space="preserve"> </w:t>
      </w:r>
      <w:r w:rsidRPr="00784950">
        <w:rPr>
          <w:rtl/>
        </w:rPr>
        <w:t>נמרצת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ועדת הכספים סחטנו מהאוצר 4 מיליוני שקל כדי</w:t>
      </w:r>
      <w:r w:rsidR="00374753">
        <w:rPr>
          <w:rtl/>
        </w:rPr>
        <w:t xml:space="preserve"> </w:t>
      </w:r>
      <w:r w:rsidRPr="00784950">
        <w:rPr>
          <w:rtl/>
        </w:rPr>
        <w:t>להמשיך</w:t>
      </w:r>
      <w:r w:rsidR="00374753">
        <w:rPr>
          <w:rtl/>
        </w:rPr>
        <w:t xml:space="preserve"> </w:t>
      </w:r>
      <w:r w:rsidRPr="00784950">
        <w:rPr>
          <w:rtl/>
        </w:rPr>
        <w:t>להפעיל את הפרויקט שלא על בסיס חוק, אבל ידעו אזרחי ישראל שיש חוק שאיננו</w:t>
      </w:r>
      <w:r w:rsidR="00374753">
        <w:rPr>
          <w:rtl/>
        </w:rPr>
        <w:t xml:space="preserve"> </w:t>
      </w:r>
      <w:r w:rsidRPr="00784950">
        <w:rPr>
          <w:rtl/>
        </w:rPr>
        <w:t>מבוצע</w:t>
      </w:r>
      <w:r w:rsidR="00374753">
        <w:rPr>
          <w:rtl/>
        </w:rPr>
        <w:t xml:space="preserve"> </w:t>
      </w:r>
      <w:r w:rsidRPr="00784950">
        <w:rPr>
          <w:rtl/>
        </w:rPr>
        <w:t>ולמה</w:t>
      </w:r>
      <w:r w:rsidR="00374753">
        <w:rPr>
          <w:rtl/>
        </w:rPr>
        <w:t xml:space="preserve"> </w:t>
      </w:r>
      <w:r w:rsidRPr="00784950">
        <w:rPr>
          <w:rtl/>
        </w:rPr>
        <w:t>קוראים חוק פופוליסטי.</w:t>
      </w:r>
      <w:r w:rsidR="00374753">
        <w:rPr>
          <w:rtl/>
        </w:rPr>
        <w:t xml:space="preserve"> </w:t>
      </w:r>
      <w:r w:rsidRPr="00784950">
        <w:rPr>
          <w:rtl/>
        </w:rPr>
        <w:t>בשעה זו עדיין לא מאוחר בכל זאת לשכנע את מי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לשכנע,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את שר האוצר, שאני יודע שיש לו רגישות חברתית והוא היה חלק</w:t>
      </w:r>
      <w:r w:rsidR="00374753">
        <w:rPr>
          <w:rtl/>
        </w:rPr>
        <w:t xml:space="preserve"> </w:t>
      </w:r>
      <w:r w:rsidRPr="00784950">
        <w:rPr>
          <w:rtl/>
        </w:rPr>
        <w:t>מתהליך</w:t>
      </w:r>
      <w:r w:rsidR="00374753">
        <w:rPr>
          <w:rtl/>
        </w:rPr>
        <w:t xml:space="preserve"> </w:t>
      </w:r>
      <w:r w:rsidRPr="00784950">
        <w:rPr>
          <w:rtl/>
        </w:rPr>
        <w:t>קבלת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הזה שאני מדבר עליו, על מנת לאפשר שלכל ילדי ישראל יהיו ספרי</w:t>
      </w:r>
      <w:r w:rsidR="00374753">
        <w:rPr>
          <w:rtl/>
        </w:rPr>
        <w:t xml:space="preserve"> </w:t>
      </w:r>
      <w:r w:rsidRPr="00784950">
        <w:rPr>
          <w:rtl/>
        </w:rPr>
        <w:t>לימוד.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נחום לנגנטל,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ועדת החוקה, עמיתי חברי הכנסת, אני רוצה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לדבר דווקא על הצלחה מסוימת שהצלחתי בחוק ההסדרים </w:t>
      </w:r>
      <w:r w:rsidR="00374753">
        <w:rPr>
          <w:rtl/>
        </w:rPr>
        <w:t>–</w:t>
      </w:r>
      <w:r w:rsidRPr="00784950">
        <w:rPr>
          <w:rtl/>
        </w:rPr>
        <w:t xml:space="preserve"> מה שנקרא בשפתי: תיקון חדרה.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החוק בנושא משק הביוב והמים הוא חוק חשוב מאוד. הכניסו בו סעיף קטן, לא משנה,</w:t>
      </w:r>
      <w:r w:rsidR="00374753">
        <w:rPr>
          <w:rtl/>
        </w:rPr>
        <w:t xml:space="preserve"> </w:t>
      </w:r>
      <w:r w:rsidRPr="00784950">
        <w:rPr>
          <w:rtl/>
        </w:rPr>
        <w:t>בהקשר</w:t>
      </w:r>
      <w:r w:rsidR="00374753">
        <w:rPr>
          <w:rtl/>
        </w:rPr>
        <w:t xml:space="preserve"> </w:t>
      </w:r>
      <w:r w:rsidRPr="00784950">
        <w:rPr>
          <w:rtl/>
        </w:rPr>
        <w:t>של כל</w:t>
      </w:r>
      <w:r w:rsidR="00374753">
        <w:rPr>
          <w:rtl/>
        </w:rPr>
        <w:t xml:space="preserve"> </w:t>
      </w:r>
      <w:r w:rsidRPr="00784950">
        <w:rPr>
          <w:rtl/>
        </w:rPr>
        <w:t>תאגידי</w:t>
      </w:r>
      <w:r w:rsidR="00374753">
        <w:rPr>
          <w:rtl/>
        </w:rPr>
        <w:t xml:space="preserve"> </w:t>
      </w:r>
      <w:r w:rsidRPr="00784950">
        <w:rPr>
          <w:rtl/>
        </w:rPr>
        <w:t>המים והביוב, איך למסות אותם. פתאום אני שומע, שהעיר חדרה,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שהיא עיר חשובה שסובלת הרבה מאוד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אריאל, אתה מכיר את העיר חדרה.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אנשים שרצו לבוא ולומר: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אתם שם </w:t>
      </w:r>
      <w:r w:rsidR="00374753">
        <w:rPr>
          <w:rtl/>
        </w:rPr>
        <w:t>–</w:t>
      </w:r>
      <w:r w:rsidRPr="00784950">
        <w:rPr>
          <w:rtl/>
        </w:rPr>
        <w:t xml:space="preserve"> טוב, זה התנחלויות. בירושלים המצב מצוין.</w:t>
      </w:r>
      <w:r w:rsidR="00374753">
        <w:rPr>
          <w:rtl/>
        </w:rPr>
        <w:t xml:space="preserve"> </w:t>
      </w:r>
      <w:r w:rsidRPr="00784950">
        <w:rPr>
          <w:rtl/>
        </w:rPr>
        <w:t>בכלל</w:t>
      </w:r>
      <w:r w:rsidR="00374753">
        <w:rPr>
          <w:rtl/>
        </w:rPr>
        <w:t xml:space="preserve"> </w:t>
      </w:r>
      <w:r w:rsidRPr="00784950">
        <w:rPr>
          <w:rtl/>
        </w:rPr>
        <w:t>בכל הערים השוכנות על הים אין לנו שום בעיה. מתברר שדווקא העיר חדרה סבלה פיגועים</w:t>
      </w:r>
      <w:r w:rsidR="00374753">
        <w:rPr>
          <w:rtl/>
        </w:rPr>
        <w:t xml:space="preserve"> </w:t>
      </w:r>
      <w:r w:rsidRPr="00784950">
        <w:rPr>
          <w:rtl/>
        </w:rPr>
        <w:t>קשים</w:t>
      </w:r>
      <w:r w:rsidR="00374753">
        <w:rPr>
          <w:rtl/>
        </w:rPr>
        <w:t xml:space="preserve"> </w:t>
      </w:r>
      <w:r w:rsidRPr="00784950">
        <w:rPr>
          <w:rtl/>
        </w:rPr>
        <w:t>ומאבקים</w:t>
      </w:r>
      <w:r w:rsidR="00374753">
        <w:rPr>
          <w:rtl/>
        </w:rPr>
        <w:t xml:space="preserve"> </w:t>
      </w:r>
      <w:r w:rsidRPr="00784950">
        <w:rPr>
          <w:rtl/>
        </w:rPr>
        <w:t>אימתניים</w:t>
      </w:r>
      <w:r w:rsidR="00374753">
        <w:rPr>
          <w:rtl/>
        </w:rPr>
        <w:t xml:space="preserve"> </w:t>
      </w:r>
      <w:r w:rsidRPr="00784950">
        <w:rPr>
          <w:rtl/>
        </w:rPr>
        <w:t>בשנה האחרונה. למרבה המזל, היא הצליחה לעשות איזה מכרז,</w:t>
      </w:r>
      <w:r w:rsidR="00374753">
        <w:rPr>
          <w:rtl/>
        </w:rPr>
        <w:t xml:space="preserve"> </w:t>
      </w:r>
      <w:r w:rsidRPr="00784950">
        <w:rPr>
          <w:rtl/>
        </w:rPr>
        <w:t>שאותו התחילה לפני למעלה משנה, ובאותו מכרז הצליחה לקבל הצעה שיכולה להביא למחיקת</w:t>
      </w:r>
      <w:r w:rsidR="00374753">
        <w:rPr>
          <w:rtl/>
        </w:rPr>
        <w:t xml:space="preserve"> </w:t>
      </w:r>
      <w:r w:rsidRPr="00784950">
        <w:rPr>
          <w:rtl/>
        </w:rPr>
        <w:t>כל החובות שלה ועוד להשאיר בקופתה עשרות מיליוני שקלים.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העיר,</w:t>
      </w:r>
      <w:r w:rsidR="00374753">
        <w:rPr>
          <w:rtl/>
        </w:rPr>
        <w:t xml:space="preserve"> </w:t>
      </w:r>
      <w:r w:rsidRPr="00784950">
        <w:rPr>
          <w:rtl/>
        </w:rPr>
        <w:t>פירוש</w:t>
      </w:r>
      <w:r w:rsidR="00374753">
        <w:rPr>
          <w:rtl/>
        </w:rPr>
        <w:t xml:space="preserve"> </w:t>
      </w:r>
      <w:r w:rsidRPr="00784950">
        <w:rPr>
          <w:rtl/>
        </w:rPr>
        <w:t>הדבר תוצאות עצומות.</w:t>
      </w:r>
      <w:r w:rsidR="00374753">
        <w:rPr>
          <w:rtl/>
        </w:rPr>
        <w:t xml:space="preserve"> </w:t>
      </w:r>
      <w:r w:rsidRPr="00784950">
        <w:rPr>
          <w:rtl/>
        </w:rPr>
        <w:t>פירוש הדבר מחיקת החובות והוספת</w:t>
      </w:r>
      <w:r w:rsidR="00374753">
        <w:rPr>
          <w:rtl/>
        </w:rPr>
        <w:t xml:space="preserve"> </w:t>
      </w:r>
      <w:r w:rsidRPr="00784950">
        <w:rPr>
          <w:rtl/>
        </w:rPr>
        <w:t>עשרות</w:t>
      </w:r>
      <w:r w:rsidR="00374753">
        <w:rPr>
          <w:rtl/>
        </w:rPr>
        <w:t xml:space="preserve"> </w:t>
      </w:r>
      <w:r w:rsidRPr="00784950">
        <w:rPr>
          <w:rtl/>
        </w:rPr>
        <w:t>מיליונים</w:t>
      </w:r>
      <w:r w:rsidR="00374753">
        <w:rPr>
          <w:rtl/>
        </w:rPr>
        <w:t xml:space="preserve"> </w:t>
      </w:r>
      <w:r w:rsidRPr="00784950">
        <w:rPr>
          <w:rtl/>
        </w:rPr>
        <w:t>לקופתה.</w:t>
      </w:r>
      <w:r w:rsidR="00374753">
        <w:rPr>
          <w:rtl/>
        </w:rPr>
        <w:t xml:space="preserve"> </w:t>
      </w:r>
      <w:r w:rsidRPr="00784950">
        <w:rPr>
          <w:rtl/>
        </w:rPr>
        <w:t>אבל, מאחר שזה לא מסתדר על</w:t>
      </w:r>
      <w:r w:rsidR="00374753">
        <w:rPr>
          <w:rtl/>
        </w:rPr>
        <w:t>-</w:t>
      </w:r>
      <w:r w:rsidRPr="00784950">
        <w:rPr>
          <w:rtl/>
        </w:rPr>
        <w:t>פי החוק החדש של תאגידי מים</w:t>
      </w:r>
      <w:r w:rsidR="00374753">
        <w:rPr>
          <w:rtl/>
        </w:rPr>
        <w:t xml:space="preserve"> </w:t>
      </w:r>
      <w:r w:rsidRPr="00784950">
        <w:rPr>
          <w:rtl/>
        </w:rPr>
        <w:t>וביוב,</w:t>
      </w:r>
      <w:r w:rsidR="00374753">
        <w:rPr>
          <w:rtl/>
        </w:rPr>
        <w:t xml:space="preserve"> </w:t>
      </w:r>
      <w:r w:rsidRPr="00784950">
        <w:rPr>
          <w:rtl/>
        </w:rPr>
        <w:t>כי חושבים לטווחים הרחוקים, ויש לנו הסברים מלומדים מאוד למה החוקים האלה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חשובים, החליטו לבטל להם את המכרז ולהשאיר את העיר חדרה במין מצב כזה: לא</w:t>
      </w:r>
      <w:r w:rsidR="00374753">
        <w:rPr>
          <w:rtl/>
        </w:rPr>
        <w:t xml:space="preserve"> </w:t>
      </w:r>
      <w:r w:rsidRPr="00784950">
        <w:rPr>
          <w:rtl/>
        </w:rPr>
        <w:t>רק שתסבלו ביטחונית, גם כלכלית לא יהיה לכם טוב.</w:t>
      </w:r>
      <w:r w:rsidR="00374753">
        <w:rPr>
          <w:rtl/>
        </w:rPr>
        <w:t xml:space="preserve"> </w:t>
      </w:r>
      <w:r w:rsidRPr="00784950">
        <w:rPr>
          <w:rtl/>
        </w:rPr>
        <w:t>ולכן מוטב שתעזבו את העיר הזאת.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אותה?</w:t>
      </w:r>
      <w:r w:rsidR="00374753">
        <w:rPr>
          <w:rtl/>
        </w:rPr>
        <w:t xml:space="preserve"> </w:t>
      </w:r>
      <w:r w:rsidRPr="00784950">
        <w:rPr>
          <w:rtl/>
        </w:rPr>
        <w:t>נמחק את העיר מעל פני האדמה. אני אומר זאת באופן קיצוני.</w:t>
      </w:r>
      <w:r w:rsidR="00374753">
        <w:rPr>
          <w:rtl/>
        </w:rPr>
        <w:t xml:space="preserve"> </w:t>
      </w:r>
      <w:r w:rsidRPr="00784950">
        <w:rPr>
          <w:rtl/>
        </w:rPr>
        <w:t>"נמחק"</w:t>
      </w:r>
      <w:r w:rsidR="00374753">
        <w:rPr>
          <w:rtl/>
        </w:rPr>
        <w:t xml:space="preserve"> </w:t>
      </w:r>
      <w:r w:rsidRPr="00784950">
        <w:rPr>
          <w:rtl/>
        </w:rPr>
        <w:t>במובן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שוממה. כל מי שיוכל לעבור משם יעבור, וכל מי שהוא</w:t>
      </w:r>
      <w:r w:rsidR="00374753">
        <w:rPr>
          <w:rtl/>
        </w:rPr>
        <w:t xml:space="preserve"> </w:t>
      </w:r>
      <w:r w:rsidRPr="00784950">
        <w:rPr>
          <w:rtl/>
        </w:rPr>
        <w:t>מסכן, שאין לו ברירה והוא לא יוכל לעבור משם, כי כבר לא יהיו שירותים טובים והעיר</w:t>
      </w:r>
      <w:r w:rsidR="00374753">
        <w:rPr>
          <w:rtl/>
        </w:rPr>
        <w:t xml:space="preserve"> </w:t>
      </w:r>
      <w:r w:rsidRPr="00784950">
        <w:rPr>
          <w:rtl/>
        </w:rPr>
        <w:t>תתפרק ותפשוט רגל, הוא זה שיישאר. זה מה שהציעו לעיר חדרה.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אמרתי לאנשי האוצר:</w:t>
      </w:r>
      <w:r w:rsidR="00374753">
        <w:rPr>
          <w:rtl/>
        </w:rPr>
        <w:t xml:space="preserve"> </w:t>
      </w:r>
      <w:r w:rsidRPr="00784950">
        <w:rPr>
          <w:rtl/>
        </w:rPr>
        <w:t>מה קרה לכם? אתם לא מבינים שיש חשיבות</w:t>
      </w:r>
      <w:r w:rsidR="00374753">
        <w:rPr>
          <w:rtl/>
        </w:rPr>
        <w:t xml:space="preserve"> </w:t>
      </w:r>
      <w:r w:rsidRPr="00784950">
        <w:rPr>
          <w:rtl/>
        </w:rPr>
        <w:t>גדולה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עיר יכולה לצאת מהסבך באמצעים כלכליים, על</w:t>
      </w:r>
      <w:r w:rsidR="00374753">
        <w:rPr>
          <w:rtl/>
        </w:rPr>
        <w:t>-</w:t>
      </w:r>
      <w:r w:rsidRPr="00784950">
        <w:rPr>
          <w:rtl/>
        </w:rPr>
        <w:t>ידי חברה פרטית, לא</w:t>
      </w:r>
      <w:r w:rsidR="00374753">
        <w:rPr>
          <w:rtl/>
        </w:rPr>
        <w:t xml:space="preserve"> </w:t>
      </w:r>
      <w:r w:rsidRPr="00784950">
        <w:rPr>
          <w:rtl/>
        </w:rPr>
        <w:t>כדאי לעשות את הדבר הזה? אדוני היושב</w:t>
      </w:r>
      <w:r w:rsidR="00374753">
        <w:rPr>
          <w:rtl/>
        </w:rPr>
        <w:t>-</w:t>
      </w:r>
      <w:r w:rsidRPr="00784950">
        <w:rPr>
          <w:rtl/>
        </w:rPr>
        <w:t>ראש רגיש לעיר חדרה, זו עיר המחוז של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באתי ואמרתי לאנשי האוצר את הדבר הזה, אבל הרגשתי, עם כל החברות שלי עם אנשי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שהדלתות</w:t>
      </w:r>
      <w:r w:rsidR="00374753">
        <w:rPr>
          <w:rtl/>
        </w:rPr>
        <w:t xml:space="preserve"> </w:t>
      </w:r>
      <w:r w:rsidRPr="00784950">
        <w:rPr>
          <w:rtl/>
        </w:rPr>
        <w:t>נעולות. הגשנו הסתייגות לוועדת הכספים. לשמחתי הרבה, דווקא משרד</w:t>
      </w:r>
      <w:r w:rsidR="00374753">
        <w:rPr>
          <w:rtl/>
        </w:rPr>
        <w:t xml:space="preserve"> </w:t>
      </w:r>
      <w:r w:rsidRPr="00784950">
        <w:rPr>
          <w:rtl/>
        </w:rPr>
        <w:t>המשפטים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החליט</w:t>
      </w:r>
      <w:r w:rsidR="00374753">
        <w:rPr>
          <w:rtl/>
        </w:rPr>
        <w:t xml:space="preserve"> </w:t>
      </w:r>
      <w:r w:rsidRPr="00784950">
        <w:rPr>
          <w:rtl/>
        </w:rPr>
        <w:t>להיעתר לבקשתנו. ההסתייגות בחוק ההסדרים שמובאת לכאן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להצבעה לפני הכנסת הנכבדה, או שכבר תכלול בתוכה את ההסתייגות </w:t>
      </w:r>
      <w:r w:rsidR="00374753">
        <w:rPr>
          <w:rtl/>
        </w:rPr>
        <w:t>–</w:t>
      </w:r>
      <w:r w:rsidRPr="00784950">
        <w:rPr>
          <w:rtl/>
        </w:rPr>
        <w:t xml:space="preserve"> מבחינתי, הסתייגות</w:t>
      </w:r>
      <w:r w:rsidR="00374753">
        <w:rPr>
          <w:rtl/>
        </w:rPr>
        <w:t xml:space="preserve"> </w:t>
      </w:r>
      <w:r w:rsidRPr="00784950">
        <w:rPr>
          <w:rtl/>
        </w:rPr>
        <w:t>חדרה</w:t>
      </w:r>
      <w:r w:rsidR="00374753">
        <w:rPr>
          <w:rtl/>
        </w:rPr>
        <w:t xml:space="preserve"> – </w:t>
      </w:r>
      <w:r w:rsidRPr="00784950">
        <w:rPr>
          <w:rtl/>
        </w:rPr>
        <w:t>כי זו תהיה הצעה ממשלתית, כלומר הצעת הממשלה, כי זה חלק אינטגרלי מהחוק.</w:t>
      </w:r>
      <w:r w:rsidR="00374753">
        <w:rPr>
          <w:rtl/>
        </w:rPr>
        <w:t xml:space="preserve"> </w:t>
      </w:r>
      <w:r w:rsidRPr="00784950">
        <w:rPr>
          <w:rtl/>
        </w:rPr>
        <w:t>בסיכומו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התהליך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יביא לקופת העיר חדרה את מחיקת החובות ותוספת של</w:t>
      </w:r>
      <w:r w:rsidR="00374753">
        <w:rPr>
          <w:rtl/>
        </w:rPr>
        <w:t xml:space="preserve"> </w:t>
      </w:r>
      <w:r w:rsidRPr="00784950">
        <w:rPr>
          <w:rtl/>
        </w:rPr>
        <w:t>עשרות</w:t>
      </w:r>
      <w:r w:rsidR="00374753">
        <w:rPr>
          <w:rtl/>
        </w:rPr>
        <w:t xml:space="preserve"> </w:t>
      </w:r>
      <w:r w:rsidRPr="00784950">
        <w:rPr>
          <w:rtl/>
        </w:rPr>
        <w:t>מיליונים.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שלמרות כל המצוקות הביטחוניות שהעיר הזאת סובלת מהן, היא</w:t>
      </w:r>
      <w:r w:rsidR="00374753">
        <w:rPr>
          <w:rtl/>
        </w:rPr>
        <w:t xml:space="preserve"> </w:t>
      </w:r>
      <w:r w:rsidRPr="00784950">
        <w:rPr>
          <w:rtl/>
        </w:rPr>
        <w:t>באמת תפרח ותשגשג.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</w:t>
      </w:r>
      <w:r w:rsidR="00374753">
        <w:rPr>
          <w:rtl/>
        </w:rPr>
        <w:t xml:space="preserve"> </w:t>
      </w:r>
      <w:r w:rsidRPr="00784950">
        <w:rPr>
          <w:rtl/>
        </w:rPr>
        <w:t>נוכח.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טל,</w:t>
      </w:r>
      <w:r w:rsidR="00374753">
        <w:rPr>
          <w:rtl/>
        </w:rPr>
        <w:t xml:space="preserve"> </w:t>
      </w:r>
      <w:r w:rsidRPr="00784950">
        <w:rPr>
          <w:rtl/>
        </w:rPr>
        <w:t>רחמים מלול, יצחק סבן, יאיר פרץ, עופר חוגי, יצחק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גאגולה ואברהם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>פז, בבקשה.</w:t>
      </w:r>
      <w:r w:rsidR="00374753">
        <w:rPr>
          <w:rtl/>
        </w:rPr>
        <w:t xml:space="preserve"> </w:t>
      </w:r>
      <w:r w:rsidRPr="00784950">
        <w:rPr>
          <w:rtl/>
        </w:rPr>
        <w:t>אתה בעד</w:t>
      </w:r>
      <w:r w:rsidR="00374753">
        <w:rPr>
          <w:rtl/>
        </w:rPr>
        <w:t xml:space="preserve"> </w:t>
      </w:r>
      <w:r w:rsidRPr="00784950">
        <w:rPr>
          <w:rtl/>
        </w:rPr>
        <w:t>התקציב או נגד התקציב? תשכנע אותנו.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אתה יודע שמפלגת העבודה נלחמת את מלחמתם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הסטודנטים, משום שהאוצר החליט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בדיבורים.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שומע.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בדיבורים. הוא אומר: רק דיברת.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בדיבורים אתם מיישמים מה שסילבן שלום רוצה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הבנתי.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גם בידיים וגם ברגליים. תפסיק לעבוד על הציבור.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הבנתי. בכל זאת, למרות הסתייגותך, חבר הכנסת כנעאן, אני קובע, שמפלגת העבודה</w:t>
      </w:r>
      <w:r w:rsidR="00374753">
        <w:rPr>
          <w:rtl/>
        </w:rPr>
        <w:t xml:space="preserve"> </w:t>
      </w:r>
      <w:r w:rsidRPr="00784950">
        <w:rPr>
          <w:rtl/>
        </w:rPr>
        <w:t>נלחמת את מלחמת ציבור הסטודנטים, מהטעם הפשוט שאנחנו עשינו את ההסדר ההיסטורי בין</w:t>
      </w:r>
      <w:r w:rsidR="00374753">
        <w:rPr>
          <w:rtl/>
        </w:rPr>
        <w:t xml:space="preserve"> </w:t>
      </w:r>
      <w:r w:rsidRPr="00784950">
        <w:rPr>
          <w:rtl/>
        </w:rPr>
        <w:t>ציבור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ממשלות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</w:t>
      </w:r>
      <w:r w:rsidR="00374753">
        <w:rPr>
          <w:rtl/>
        </w:rPr>
        <w:t>–</w:t>
      </w:r>
      <w:r w:rsidRPr="00784950">
        <w:rPr>
          <w:rtl/>
        </w:rPr>
        <w:t xml:space="preserve"> הפחתת שכר הלימוד, כפי שמקובל בכל מדינה</w:t>
      </w:r>
      <w:r w:rsidR="00374753">
        <w:rPr>
          <w:rtl/>
        </w:rPr>
        <w:t xml:space="preserve"> </w:t>
      </w:r>
      <w:r w:rsidRPr="00784950">
        <w:rPr>
          <w:rtl/>
        </w:rPr>
        <w:t>מודרנית ששמה את ההשכלה הגבוהה בעדיפות גבוהה.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באה</w:t>
      </w:r>
      <w:r w:rsidR="00374753">
        <w:rPr>
          <w:rtl/>
        </w:rPr>
        <w:t xml:space="preserve"> </w:t>
      </w:r>
      <w:r w:rsidRPr="00784950">
        <w:rPr>
          <w:rtl/>
        </w:rPr>
        <w:t>ממשלת שרון, שגם כך אין לה שום יחס לנושא ההשכלה והחינוך, והחליטה לקצץ</w:t>
      </w:r>
      <w:r w:rsidR="00374753">
        <w:rPr>
          <w:rtl/>
        </w:rPr>
        <w:t xml:space="preserve"> </w:t>
      </w:r>
      <w:r w:rsidRPr="00784950">
        <w:rPr>
          <w:rtl/>
        </w:rPr>
        <w:t>בהסכם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לאפשר</w:t>
      </w:r>
      <w:r w:rsidR="00374753">
        <w:rPr>
          <w:rtl/>
        </w:rPr>
        <w:t xml:space="preserve"> </w:t>
      </w:r>
      <w:r w:rsidRPr="00784950">
        <w:rPr>
          <w:rtl/>
        </w:rPr>
        <w:t>את הפחתת שכר הלימוד, בין היתר בגלל העלויות שלו ומסיבות</w:t>
      </w:r>
      <w:r w:rsidR="00374753">
        <w:rPr>
          <w:rtl/>
        </w:rPr>
        <w:t xml:space="preserve"> </w:t>
      </w:r>
      <w:r w:rsidRPr="00784950">
        <w:rPr>
          <w:rtl/>
        </w:rPr>
        <w:t>אידיאולוגיות, לפי דעתי, של התנגדות לנושא ההשכלה הגבוהה.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הודענו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ההתנגדות שלנו לעניין הזה מהרגע הראשון שהוא עלה.</w:t>
      </w:r>
      <w:r w:rsidR="00374753">
        <w:rPr>
          <w:rtl/>
        </w:rPr>
        <w:t xml:space="preserve"> </w:t>
      </w:r>
      <w:r w:rsidRPr="00784950">
        <w:rPr>
          <w:rtl/>
        </w:rPr>
        <w:t>ניהלתי</w:t>
      </w:r>
      <w:r w:rsidR="00374753">
        <w:rPr>
          <w:rtl/>
        </w:rPr>
        <w:t xml:space="preserve"> </w:t>
      </w: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הסיעה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האוצר ועם שר האוצר, ולא היה עם מי לדבר.</w:t>
      </w:r>
      <w:r w:rsidR="00374753">
        <w:rPr>
          <w:rtl/>
        </w:rPr>
        <w:t xml:space="preserve"> </w:t>
      </w:r>
      <w:r w:rsidRPr="00784950">
        <w:rPr>
          <w:rtl/>
        </w:rPr>
        <w:t>הבאנו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העניין בפני ראש הממשלה, ולא היה עם מי לדבר. הגיע המצב כדי כך שהיום,</w:t>
      </w:r>
      <w:r w:rsidR="00374753">
        <w:rPr>
          <w:rtl/>
        </w:rPr>
        <w:t xml:space="preserve"> </w:t>
      </w:r>
      <w:r w:rsidRPr="00784950">
        <w:rPr>
          <w:rtl/>
        </w:rPr>
        <w:t>ממש היום, ביום שבו צריכים להכריע את תקציב המדינה, הנושא הזה הגיע לוועדת הכספים</w:t>
      </w:r>
      <w:r w:rsidR="00374753">
        <w:rPr>
          <w:rtl/>
        </w:rPr>
        <w:t xml:space="preserve"> </w:t>
      </w:r>
      <w:r w:rsidRPr="00784950">
        <w:rPr>
          <w:rtl/>
        </w:rPr>
        <w:t>עצמה,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ולשמחתי הרבה, חברים מכל סיעות הבית התייצבו </w:t>
      </w:r>
      <w:r w:rsidR="00374753">
        <w:rPr>
          <w:rtl/>
        </w:rPr>
        <w:t>–</w:t>
      </w:r>
      <w:r w:rsidRPr="00784950">
        <w:rPr>
          <w:rtl/>
        </w:rPr>
        <w:t xml:space="preserve"> שמאל וימין, דתיים וחילונים</w:t>
      </w:r>
      <w:r w:rsidR="00374753">
        <w:rPr>
          <w:rtl/>
        </w:rPr>
        <w:t xml:space="preserve"> – </w:t>
      </w:r>
      <w:r w:rsidRPr="00784950">
        <w:rPr>
          <w:rtl/>
        </w:rPr>
        <w:t>ואמרו</w:t>
      </w:r>
      <w:r w:rsidR="00374753">
        <w:rPr>
          <w:rtl/>
        </w:rPr>
        <w:t xml:space="preserve"> </w:t>
      </w:r>
      <w:r w:rsidRPr="00784950">
        <w:rPr>
          <w:rtl/>
        </w:rPr>
        <w:t>לאוצר:</w:t>
      </w:r>
      <w:r w:rsidR="00374753">
        <w:rPr>
          <w:rtl/>
        </w:rPr>
        <w:t xml:space="preserve"> </w:t>
      </w:r>
      <w:r w:rsidRPr="00784950">
        <w:rPr>
          <w:rtl/>
        </w:rPr>
        <w:t>חברים יקרים, הסטודנטים אינם בני ערובה, וכשממשלה עושה הסכם עם</w:t>
      </w:r>
      <w:r w:rsidR="00374753">
        <w:rPr>
          <w:rtl/>
        </w:rPr>
        <w:t xml:space="preserve"> </w:t>
      </w:r>
      <w:r w:rsidRPr="00784950">
        <w:rPr>
          <w:rtl/>
        </w:rPr>
        <w:t>ציבור</w:t>
      </w:r>
      <w:r w:rsidR="00374753">
        <w:rPr>
          <w:rtl/>
        </w:rPr>
        <w:t xml:space="preserve"> </w:t>
      </w:r>
      <w:r w:rsidRPr="00784950">
        <w:rPr>
          <w:rtl/>
        </w:rPr>
        <w:t>כזה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אחר היא חייבת לעמוד בו. אם ההסכם פרוס על ארבע</w:t>
      </w:r>
      <w:r w:rsidR="00374753">
        <w:rPr>
          <w:rtl/>
        </w:rPr>
        <w:t>-</w:t>
      </w:r>
      <w:r w:rsidRPr="00784950">
        <w:rPr>
          <w:rtl/>
        </w:rPr>
        <w:t>חמש שנים, היא לא</w:t>
      </w:r>
      <w:r w:rsidR="00374753">
        <w:rPr>
          <w:rtl/>
        </w:rPr>
        <w:t xml:space="preserve"> </w:t>
      </w:r>
      <w:r w:rsidRPr="00784950">
        <w:rPr>
          <w:rtl/>
        </w:rPr>
        <w:t>יכולה לסגת באמצע.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כנעאן, אתה שומע מה שהוא אומר?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שמעתי.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ועדת הכספים התייצבה, לרבות מפלגת העבודה.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שנים שומעים אותך.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אותי? לא, אני בן 41.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הבנתי. אתה רוצה להאשים אותי גם במה שקרה לפני שנולדתי?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אתה אשם, בטח, כי אתה ממשיך באותה דרך.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המסורת. הבנתי.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איפה שיש נקודת אור אתה לא נותן לה צ'אנס, יא מוחמד כנעאן?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צ'אנס.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אלינו מנכ"ל משרד האוצר ואומר שאין מאיפה לשלם.</w:t>
      </w:r>
      <w:r w:rsidR="00374753">
        <w:rPr>
          <w:rtl/>
        </w:rPr>
        <w:t xml:space="preserve"> </w:t>
      </w:r>
      <w:r w:rsidRPr="00784950">
        <w:rPr>
          <w:rtl/>
        </w:rPr>
        <w:t>שמעת, אדוני היושב</w:t>
      </w:r>
      <w:r w:rsidR="00374753">
        <w:rPr>
          <w:rtl/>
        </w:rPr>
        <w:t>-</w:t>
      </w:r>
      <w:r w:rsidRPr="00784950">
        <w:rPr>
          <w:rtl/>
        </w:rPr>
        <w:t>ראש? אין מאיפה לשלם. שאלתי אותו: תגיד לי, ואת כל התביעות ואת</w:t>
      </w:r>
      <w:r w:rsidR="00374753">
        <w:rPr>
          <w:rtl/>
        </w:rPr>
        <w:t xml:space="preserve"> </w:t>
      </w:r>
      <w:r w:rsidRPr="00784950">
        <w:rPr>
          <w:rtl/>
        </w:rPr>
        <w:t>כל הסחטנות הלא</w:t>
      </w:r>
      <w:r w:rsidR="00374753">
        <w:rPr>
          <w:rtl/>
        </w:rPr>
        <w:t>-</w:t>
      </w:r>
      <w:r w:rsidRPr="00784950">
        <w:rPr>
          <w:rtl/>
        </w:rPr>
        <w:t>צודקת, הלא</w:t>
      </w:r>
      <w:r w:rsidR="00374753">
        <w:rPr>
          <w:rtl/>
        </w:rPr>
        <w:t>-</w:t>
      </w:r>
      <w:r w:rsidRPr="00784950">
        <w:rPr>
          <w:rtl/>
        </w:rPr>
        <w:t xml:space="preserve">מוסכמת, שאין עליה התייצבות של כל סיעות הבית </w:t>
      </w:r>
      <w:r w:rsidR="00374753">
        <w:rPr>
          <w:rtl/>
        </w:rPr>
        <w:t>–</w:t>
      </w:r>
      <w:r w:rsidRPr="00784950">
        <w:rPr>
          <w:rtl/>
        </w:rPr>
        <w:t xml:space="preserve"> זה היה</w:t>
      </w:r>
      <w:r w:rsidR="00374753">
        <w:rPr>
          <w:rtl/>
        </w:rPr>
        <w:t xml:space="preserve"> </w:t>
      </w:r>
      <w:r w:rsidRPr="00784950">
        <w:rPr>
          <w:rtl/>
        </w:rPr>
        <w:t>בסדר?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ביקורת?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מישהו העז להגיד לא? כל תביעה של חבר הכנסת ליצמן,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התקבלה,</w:t>
      </w:r>
      <w:r w:rsidR="00374753">
        <w:rPr>
          <w:rtl/>
        </w:rPr>
        <w:t xml:space="preserve"> </w:t>
      </w:r>
      <w:r w:rsidRPr="00784950">
        <w:rPr>
          <w:rtl/>
        </w:rPr>
        <w:t>ולנו</w:t>
      </w:r>
      <w:r w:rsidR="00374753">
        <w:rPr>
          <w:rtl/>
        </w:rPr>
        <w:t xml:space="preserve"> </w:t>
      </w:r>
      <w:r w:rsidRPr="00784950">
        <w:rPr>
          <w:rtl/>
        </w:rPr>
        <w:t>נותנים לזחול, ממש לזחול בשביל להציל את</w:t>
      </w:r>
      <w:r w:rsidR="00374753">
        <w:rPr>
          <w:rtl/>
        </w:rPr>
        <w:t xml:space="preserve"> </w:t>
      </w:r>
      <w:r w:rsidRPr="00784950">
        <w:rPr>
          <w:rtl/>
        </w:rPr>
        <w:t>האמון</w:t>
      </w:r>
      <w:r w:rsidR="00374753">
        <w:rPr>
          <w:rtl/>
        </w:rPr>
        <w:t xml:space="preserve"> </w:t>
      </w:r>
      <w:r w:rsidRPr="00784950">
        <w:rPr>
          <w:rtl/>
        </w:rPr>
        <w:t>של הדור הצעיר, של הסטודנטים בממשלה הזאת. הרי השלטון כאן מתפורר. חתמו עם</w:t>
      </w:r>
      <w:r w:rsidR="00374753">
        <w:rPr>
          <w:rtl/>
        </w:rPr>
        <w:t xml:space="preserve"> </w:t>
      </w:r>
      <w:r w:rsidRPr="00784950">
        <w:rPr>
          <w:rtl/>
        </w:rPr>
        <w:t>הילדים האלה הסכם והיום מפירים אותו ברגל גסה.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פתאום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סוף</w:t>
      </w:r>
      <w:r w:rsidR="00374753">
        <w:rPr>
          <w:rtl/>
        </w:rPr>
        <w:t>-</w:t>
      </w:r>
      <w:r w:rsidRPr="00784950">
        <w:rPr>
          <w:rtl/>
        </w:rPr>
        <w:t>סוף שומע את מנכ"ל האוצר אומר מלה רעה, מלת ביקורת:</w:t>
      </w:r>
      <w:r w:rsidR="00374753">
        <w:rPr>
          <w:rtl/>
        </w:rPr>
        <w:t xml:space="preserve"> </w:t>
      </w:r>
      <w:r w:rsidRPr="00784950">
        <w:rPr>
          <w:rtl/>
        </w:rPr>
        <w:t>שחטו את תקציב המדינה, בזזו את הקופה הלאומית.</w:t>
      </w:r>
      <w:r w:rsidR="00374753">
        <w:rPr>
          <w:rtl/>
        </w:rPr>
        <w:t xml:space="preserve"> </w:t>
      </w:r>
      <w:r w:rsidRPr="00784950">
        <w:rPr>
          <w:rtl/>
        </w:rPr>
        <w:t>לא דיברו מלה, לא פצו פה, ופתאום,</w:t>
      </w:r>
      <w:r w:rsidR="00374753">
        <w:rPr>
          <w:rtl/>
        </w:rPr>
        <w:t xml:space="preserve"> </w:t>
      </w:r>
      <w:r w:rsidRPr="00784950">
        <w:rPr>
          <w:rtl/>
        </w:rPr>
        <w:t>כשנלחמים</w:t>
      </w:r>
      <w:r w:rsidR="00374753">
        <w:rPr>
          <w:rtl/>
        </w:rPr>
        <w:t xml:space="preserve"> </w:t>
      </w:r>
      <w:r w:rsidRPr="00784950">
        <w:rPr>
          <w:rtl/>
        </w:rPr>
        <w:t>על הסכם שצריך לכבד אותו עם ציבור הסטודנטים, והסטודנטים הסכימו לוותר,</w:t>
      </w:r>
      <w:r w:rsidR="00374753">
        <w:rPr>
          <w:rtl/>
        </w:rPr>
        <w:t xml:space="preserve"> </w:t>
      </w:r>
      <w:r w:rsidRPr="00784950">
        <w:rPr>
          <w:rtl/>
        </w:rPr>
        <w:t>שההפחתה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תהיה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 xml:space="preserve"> כפי שאמורה היתה להיות, לא </w:t>
      </w:r>
      <w:r w:rsidR="00374753" w:rsidRPr="00784950">
        <w:rPr>
          <w:rtl/>
        </w:rPr>
        <w:t>8</w:t>
      </w:r>
      <w:r w:rsidR="00374753">
        <w:rPr>
          <w:rtl/>
        </w:rPr>
        <w:t>%</w:t>
      </w:r>
      <w:r w:rsidRPr="00784950">
        <w:rPr>
          <w:rtl/>
        </w:rPr>
        <w:t xml:space="preserve">, לא 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 xml:space="preserve">, לא </w:t>
      </w:r>
      <w:r w:rsidR="00374753" w:rsidRPr="00784950">
        <w:rPr>
          <w:rtl/>
        </w:rPr>
        <w:t>6</w:t>
      </w:r>
      <w:r w:rsidR="00374753">
        <w:rPr>
          <w:rtl/>
        </w:rPr>
        <w:t>%</w:t>
      </w:r>
      <w:r w:rsidRPr="00784950">
        <w:rPr>
          <w:rtl/>
        </w:rPr>
        <w:t xml:space="preserve"> ולא 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 xml:space="preserve"> ולא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הסכימו על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>, וגם על זה מוציאים להם ולכולנו את המיץ. כך עובדת 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שואל אותי אם אני אצביע בעד התקציב? אני אומר לך, גם אם יהרגו אותי אני</w:t>
      </w:r>
      <w:r w:rsidR="00374753">
        <w:rPr>
          <w:rtl/>
        </w:rPr>
        <w:t xml:space="preserve"> </w:t>
      </w:r>
      <w:r w:rsidRPr="00784950">
        <w:rPr>
          <w:rtl/>
        </w:rPr>
        <w:t>לא אצביע בעד התקציב הזה. שמעת, אדוני היושב</w:t>
      </w:r>
      <w:r w:rsidR="00374753">
        <w:rPr>
          <w:rtl/>
        </w:rPr>
        <w:t>-</w:t>
      </w:r>
      <w:r w:rsidRPr="00784950">
        <w:rPr>
          <w:rtl/>
        </w:rPr>
        <w:t>ראש?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תצביע?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אם יהרגו אותי אני לא אצביע.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זה תקציב שערורייתי. במצב חירום ומשבר כלכלי התקציב הזה הוא</w:t>
      </w:r>
      <w:r w:rsidR="00374753">
        <w:rPr>
          <w:rtl/>
        </w:rPr>
        <w:t xml:space="preserve"> </w:t>
      </w:r>
      <w:r w:rsidRPr="00784950">
        <w:rPr>
          <w:rtl/>
        </w:rPr>
        <w:t>תקציב שמשקף אינטרסים סקטוריאליים ציניים פוליטיים צרים.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תצביע נגד?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אצביע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כי אני חלק מהקואליציה הזאת, ולצערי מרכז מפלגת העבודה</w:t>
      </w:r>
      <w:r w:rsidR="00374753">
        <w:rPr>
          <w:rtl/>
        </w:rPr>
        <w:t xml:space="preserve"> </w:t>
      </w:r>
      <w:r w:rsidRPr="00784950">
        <w:rPr>
          <w:rtl/>
        </w:rPr>
        <w:t>הודיע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 שאני חלק מהקואליציה הזאת </w:t>
      </w:r>
      <w:r w:rsidR="00381B80">
        <w:t>W</w:t>
      </w:r>
      <w:r w:rsidR="00381B80" w:rsidRPr="00381B80">
        <w:t xml:space="preserve">hether </w:t>
      </w:r>
      <w:r w:rsidR="00381B80">
        <w:t>I</w:t>
      </w:r>
      <w:r w:rsidR="00381B80" w:rsidRPr="00381B80">
        <w:t xml:space="preserve"> like it or not</w:t>
      </w:r>
      <w:r w:rsidRPr="00784950">
        <w:rPr>
          <w:rtl/>
        </w:rPr>
        <w:t>. אבל אתה לא במקרה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מבסוט ומחייך. למה? המתנחלים מסודרים, חביבי, עד הגרוש האחרון. סחטו אותנו,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נתנו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אוויר</w:t>
      </w:r>
      <w:r w:rsidR="00374753">
        <w:rPr>
          <w:rtl/>
        </w:rPr>
        <w:t xml:space="preserve"> </w:t>
      </w:r>
      <w:r w:rsidRPr="00784950">
        <w:rPr>
          <w:rtl/>
        </w:rPr>
        <w:t>לנשימה. וילות, בריכות, כבישים כאלה, כבישים אחרים. מה אין</w:t>
      </w:r>
      <w:r w:rsidR="00374753">
        <w:rPr>
          <w:rtl/>
        </w:rPr>
        <w:t xml:space="preserve"> </w:t>
      </w:r>
      <w:r w:rsidRPr="00784950">
        <w:rPr>
          <w:rtl/>
        </w:rPr>
        <w:t>לכם,</w:t>
      </w:r>
      <w:r w:rsidR="00374753">
        <w:rPr>
          <w:rtl/>
        </w:rPr>
        <w:t xml:space="preserve"> </w:t>
      </w:r>
      <w:r w:rsidRPr="00784950">
        <w:rPr>
          <w:rtl/>
        </w:rPr>
        <w:t>אלוהים</w:t>
      </w:r>
      <w:r w:rsidR="00374753">
        <w:rPr>
          <w:rtl/>
        </w:rPr>
        <w:t xml:space="preserve"> </w:t>
      </w:r>
      <w:r w:rsidRPr="00784950">
        <w:rPr>
          <w:rtl/>
        </w:rPr>
        <w:t>אדירים?</w:t>
      </w:r>
      <w:r w:rsidR="00374753">
        <w:rPr>
          <w:rtl/>
        </w:rPr>
        <w:t xml:space="preserve"> </w:t>
      </w:r>
      <w:r w:rsidRPr="00784950">
        <w:rPr>
          <w:rtl/>
        </w:rPr>
        <w:t>מה אין לכם? לקחתם לנו כבר הכול. גם מסים אתם משלמים פחות</w:t>
      </w:r>
      <w:r w:rsidR="00374753">
        <w:rPr>
          <w:rtl/>
        </w:rPr>
        <w:t xml:space="preserve"> 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>. אין לך בושה. אתה שואל אותי איך אני אצביע?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אתה יכול להרחיב בעניין הזה? יש חשיבות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עזוב, בחייך, תתבייש.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מתנהל</w:t>
      </w:r>
      <w:r w:rsidR="00374753">
        <w:rPr>
          <w:rtl/>
        </w:rPr>
        <w:t xml:space="preserve"> </w:t>
      </w:r>
      <w:r w:rsidRPr="00784950">
        <w:rPr>
          <w:rtl/>
        </w:rPr>
        <w:t>העניין.</w:t>
      </w:r>
      <w:r w:rsidR="00374753">
        <w:rPr>
          <w:rtl/>
        </w:rPr>
        <w:t xml:space="preserve"> </w:t>
      </w:r>
      <w:r w:rsidRPr="00784950">
        <w:rPr>
          <w:rtl/>
        </w:rPr>
        <w:t>אני אומר לך, אם נושא הסטודנטים לא</w:t>
      </w:r>
      <w:r w:rsidR="00374753">
        <w:rPr>
          <w:rtl/>
        </w:rPr>
        <w:t xml:space="preserve"> </w:t>
      </w:r>
      <w:r w:rsidRPr="00784950">
        <w:rPr>
          <w:rtl/>
        </w:rPr>
        <w:t>ייפתר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 דבר, אני באמת אצביע נגד. לא אמנע, אצביע נגד. אגב, לדעתי לא רק</w:t>
      </w:r>
      <w:r w:rsidR="00374753">
        <w:rPr>
          <w:rtl/>
        </w:rPr>
        <w:t xml:space="preserve"> </w:t>
      </w:r>
      <w:r w:rsidRPr="00784950">
        <w:rPr>
          <w:rtl/>
        </w:rPr>
        <w:t>אני;</w:t>
      </w:r>
      <w:r w:rsidR="00374753">
        <w:rPr>
          <w:rtl/>
        </w:rPr>
        <w:t xml:space="preserve"> </w:t>
      </w:r>
      <w:r w:rsidRPr="00784950">
        <w:rPr>
          <w:rtl/>
        </w:rPr>
        <w:t>לדעתי</w:t>
      </w:r>
      <w:r w:rsidR="00374753">
        <w:rPr>
          <w:rtl/>
        </w:rPr>
        <w:t xml:space="preserve"> </w:t>
      </w:r>
      <w:r w:rsidRPr="00784950">
        <w:rPr>
          <w:rtl/>
        </w:rPr>
        <w:t>רבים בסיעת העבודה ובכנסת בכלל. אבל איך זה עובד שליצמן בשיחת טלפון</w:t>
      </w:r>
      <w:r w:rsidR="00374753">
        <w:rPr>
          <w:rtl/>
        </w:rPr>
        <w:t xml:space="preserve"> </w:t>
      </w:r>
      <w:r w:rsidRPr="00784950">
        <w:rPr>
          <w:rtl/>
        </w:rPr>
        <w:t>של חמש דקות יכול להשיג 50</w:t>
      </w:r>
      <w:r w:rsidR="00374753">
        <w:rPr>
          <w:rtl/>
        </w:rPr>
        <w:t>-</w:t>
      </w:r>
      <w:r w:rsidRPr="00784950">
        <w:rPr>
          <w:rtl/>
        </w:rPr>
        <w:t>60 מיליון שקל, ואנחנו, 40</w:t>
      </w:r>
      <w:r w:rsidR="00374753">
        <w:rPr>
          <w:rtl/>
        </w:rPr>
        <w:t>-</w:t>
      </w:r>
      <w:r w:rsidRPr="00784950">
        <w:rPr>
          <w:rtl/>
        </w:rPr>
        <w:t>50 חברי כנסת, לא רק ממפלגת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ממרצ,</w:t>
      </w:r>
      <w:r w:rsidR="00374753">
        <w:rPr>
          <w:rtl/>
        </w:rPr>
        <w:t xml:space="preserve"> </w:t>
      </w:r>
      <w:r w:rsidRPr="00784950">
        <w:rPr>
          <w:rtl/>
        </w:rPr>
        <w:t>משינוי,</w:t>
      </w:r>
      <w:r w:rsidR="00374753">
        <w:rPr>
          <w:rtl/>
        </w:rPr>
        <w:t xml:space="preserve"> </w:t>
      </w:r>
      <w:r w:rsidRPr="00784950">
        <w:rPr>
          <w:rtl/>
        </w:rPr>
        <w:t>מהמרכז,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מהליכוד, נותנים לנו לזחול על הרצפה בשביל</w:t>
      </w:r>
      <w:r w:rsidR="00374753">
        <w:rPr>
          <w:rtl/>
        </w:rPr>
        <w:t xml:space="preserve"> </w:t>
      </w:r>
      <w:r w:rsidRPr="00784950">
        <w:rPr>
          <w:rtl/>
        </w:rPr>
        <w:t>להציל</w:t>
      </w:r>
      <w:r w:rsidR="00374753">
        <w:rPr>
          <w:rtl/>
        </w:rPr>
        <w:t xml:space="preserve"> </w:t>
      </w:r>
      <w:r w:rsidRPr="00784950">
        <w:rPr>
          <w:rtl/>
        </w:rPr>
        <w:t>את כבודה של הממשלה בעיני ציבור הסטודנטים, שהם הדור הבא של המדינה.</w:t>
      </w:r>
      <w:r w:rsidR="00374753">
        <w:rPr>
          <w:rtl/>
        </w:rPr>
        <w:t xml:space="preserve"> </w:t>
      </w:r>
      <w:r w:rsidRPr="00784950">
        <w:rPr>
          <w:rtl/>
        </w:rPr>
        <w:t>בושה</w:t>
      </w:r>
      <w:r w:rsidR="00374753">
        <w:rPr>
          <w:rtl/>
        </w:rPr>
        <w:t xml:space="preserve"> </w:t>
      </w:r>
      <w:r w:rsidRPr="00784950">
        <w:rPr>
          <w:rtl/>
        </w:rPr>
        <w:t>וחרפה.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חברי הכנסת יוסף פריצקי, יוסף לפיד, אברהם פורז, אליעזר זנדברג </w:t>
      </w:r>
      <w:r w:rsidR="00374753">
        <w:rPr>
          <w:rtl/>
        </w:rPr>
        <w:t xml:space="preserve">– </w:t>
      </w:r>
      <w:r w:rsidRPr="00784950">
        <w:rPr>
          <w:rtl/>
        </w:rPr>
        <w:t>אינם נוכחים באולם. חבר הכנסת ויקטור בריילובסקי,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ויקטור בריילובסקי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כנסת נכבדה, כאשר נבחר לפני שנה אריאל שרון לראשות הממשלה</w:t>
      </w:r>
      <w:r w:rsidR="00374753">
        <w:rPr>
          <w:rtl/>
        </w:rPr>
        <w:t xml:space="preserve"> </w:t>
      </w:r>
      <w:r w:rsidRPr="00784950">
        <w:rPr>
          <w:rtl/>
        </w:rPr>
        <w:t>והרכיב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האחדות</w:t>
      </w:r>
      <w:r w:rsidR="00374753">
        <w:rPr>
          <w:rtl/>
        </w:rPr>
        <w:t xml:space="preserve"> </w:t>
      </w:r>
      <w:r w:rsidRPr="00784950">
        <w:rPr>
          <w:rtl/>
        </w:rPr>
        <w:t>הלאומית,</w:t>
      </w:r>
      <w:r w:rsidR="00374753">
        <w:rPr>
          <w:rtl/>
        </w:rPr>
        <w:t xml:space="preserve"> </w:t>
      </w:r>
      <w:r w:rsidRPr="00784950">
        <w:rPr>
          <w:rtl/>
        </w:rPr>
        <w:t>לרוב האנשים היתה תחושה שהנה סוף</w:t>
      </w:r>
      <w:r w:rsidR="00374753">
        <w:rPr>
          <w:rtl/>
        </w:rPr>
        <w:t>-</w:t>
      </w:r>
      <w:r w:rsidRPr="00784950">
        <w:rPr>
          <w:rtl/>
        </w:rPr>
        <w:t>סוף הגענו</w:t>
      </w:r>
      <w:r w:rsidR="00374753">
        <w:rPr>
          <w:rtl/>
        </w:rPr>
        <w:t xml:space="preserve"> </w:t>
      </w:r>
      <w:r w:rsidRPr="00784950">
        <w:rPr>
          <w:rtl/>
        </w:rPr>
        <w:t>לאחדות</w:t>
      </w:r>
      <w:r w:rsidR="00374753">
        <w:rPr>
          <w:rtl/>
        </w:rPr>
        <w:t xml:space="preserve"> </w:t>
      </w:r>
      <w:r w:rsidRPr="00784950">
        <w:rPr>
          <w:rtl/>
        </w:rPr>
        <w:t>העם,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יוכל</w:t>
      </w:r>
      <w:r w:rsidR="00374753">
        <w:rPr>
          <w:rtl/>
        </w:rPr>
        <w:t xml:space="preserve"> </w:t>
      </w:r>
      <w:r w:rsidRPr="00784950">
        <w:rPr>
          <w:rtl/>
        </w:rPr>
        <w:t>להתמודד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בעיית הטרור הפלסטיני. אבל מהר מאוד עברה</w:t>
      </w:r>
      <w:r w:rsidR="00374753">
        <w:rPr>
          <w:rtl/>
        </w:rPr>
        <w:t xml:space="preserve"> </w:t>
      </w:r>
      <w:r w:rsidRPr="00784950">
        <w:rPr>
          <w:rtl/>
        </w:rPr>
        <w:t>התחושה הזאת ואת מקומה תפסו רגשות אחרים, הרבה פחות רמים.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</w:t>
      </w:r>
      <w:r w:rsidR="00374753">
        <w:rPr>
          <w:rtl/>
        </w:rPr>
        <w:t xml:space="preserve"> </w:t>
      </w:r>
      <w:r w:rsidRPr="00784950">
        <w:rPr>
          <w:rtl/>
        </w:rPr>
        <w:t>שמר</w:t>
      </w:r>
      <w:r w:rsidR="00374753">
        <w:rPr>
          <w:rtl/>
        </w:rPr>
        <w:t xml:space="preserve"> </w:t>
      </w:r>
      <w:r w:rsidRPr="00784950">
        <w:rPr>
          <w:rtl/>
        </w:rPr>
        <w:t>שרון</w:t>
      </w:r>
      <w:r w:rsidR="00374753">
        <w:rPr>
          <w:rtl/>
        </w:rPr>
        <w:t xml:space="preserve"> </w:t>
      </w:r>
      <w:r w:rsidRPr="00784950">
        <w:rPr>
          <w:rtl/>
        </w:rPr>
        <w:t>קיבל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די יציבה, אבל מי שבאמת הרוויח מממשלת האחדות</w:t>
      </w:r>
      <w:r w:rsidR="00374753">
        <w:rPr>
          <w:rtl/>
        </w:rPr>
        <w:t xml:space="preserve"> </w:t>
      </w:r>
      <w:r w:rsidRPr="00784950">
        <w:rPr>
          <w:rtl/>
        </w:rPr>
        <w:t>הלאומית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המפלגות</w:t>
      </w:r>
      <w:r w:rsidR="00374753">
        <w:rPr>
          <w:rtl/>
        </w:rPr>
        <w:t xml:space="preserve"> </w:t>
      </w:r>
      <w:r w:rsidRPr="00784950">
        <w:rPr>
          <w:rtl/>
        </w:rPr>
        <w:t>החרדיות.</w:t>
      </w:r>
      <w:r w:rsidR="00374753">
        <w:rPr>
          <w:rtl/>
        </w:rPr>
        <w:t xml:space="preserve">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חושבים</w:t>
      </w:r>
      <w:r w:rsidR="00374753">
        <w:rPr>
          <w:rtl/>
        </w:rPr>
        <w:t xml:space="preserve"> </w:t>
      </w:r>
      <w:r w:rsidRPr="00784950">
        <w:rPr>
          <w:rtl/>
        </w:rPr>
        <w:t>שסילבן שלום הוא זה שמנהל את קופת</w:t>
      </w:r>
      <w:r w:rsidR="00374753">
        <w:rPr>
          <w:rtl/>
        </w:rPr>
        <w:t xml:space="preserve"> </w:t>
      </w:r>
      <w:r w:rsidRPr="00784950">
        <w:rPr>
          <w:rtl/>
        </w:rPr>
        <w:t>המדינה? לא ולא.</w:t>
      </w:r>
      <w:r w:rsidR="00374753">
        <w:rPr>
          <w:rtl/>
        </w:rPr>
        <w:t xml:space="preserve"> </w:t>
      </w:r>
      <w:r w:rsidRPr="00784950">
        <w:rPr>
          <w:rtl/>
        </w:rPr>
        <w:t>זאת שגיאה.</w:t>
      </w:r>
      <w:r w:rsidR="00374753">
        <w:rPr>
          <w:rtl/>
        </w:rPr>
        <w:t xml:space="preserve"> </w:t>
      </w:r>
      <w:r w:rsidRPr="00784950">
        <w:rPr>
          <w:rtl/>
        </w:rPr>
        <w:t>הרב ליצמן מנהל את קופת המדינה. את הרב ליצמן מדאיג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לספק מימון לישיבות ולמוסדות אחרים של חרדים. כל המפלגות החרדיות</w:t>
      </w:r>
      <w:r w:rsidR="00374753">
        <w:rPr>
          <w:rtl/>
        </w:rPr>
        <w:t xml:space="preserve"> </w:t>
      </w:r>
      <w:r w:rsidRPr="00784950">
        <w:rPr>
          <w:rtl/>
        </w:rPr>
        <w:t>התאחדו להן בממשלת אחדות משלהן והן פועלות יחד בכיוון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והנה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תוצאות. כאשר המדינה נמצאת במצב של משבר כלכלי עמוק, אבטלה בשמים,</w:t>
      </w:r>
      <w:r w:rsidR="00374753">
        <w:rPr>
          <w:rtl/>
        </w:rPr>
        <w:t xml:space="preserve"> </w:t>
      </w:r>
      <w:r w:rsidRPr="00784950">
        <w:rPr>
          <w:rtl/>
        </w:rPr>
        <w:t>קיצוצים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המשרדים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לצרכים</w:t>
      </w:r>
      <w:r w:rsidR="00374753">
        <w:rPr>
          <w:rtl/>
        </w:rPr>
        <w:t xml:space="preserve"> </w:t>
      </w:r>
      <w:r w:rsidRPr="00784950">
        <w:rPr>
          <w:rtl/>
        </w:rPr>
        <w:t>בסיסיים, החרדים מצליחים לסחוט</w:t>
      </w:r>
      <w:r w:rsidR="00374753">
        <w:rPr>
          <w:rtl/>
        </w:rPr>
        <w:t xml:space="preserve"> </w:t>
      </w:r>
      <w:r w:rsidRPr="00784950">
        <w:rPr>
          <w:rtl/>
        </w:rPr>
        <w:t>מהמדינה כמעט 2.5 מיליארדי שקלים, וזאת לצרכים של המגזרים שלהם.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מקבל?</w:t>
      </w:r>
      <w:r w:rsidR="00374753">
        <w:rPr>
          <w:rtl/>
        </w:rPr>
        <w:t xml:space="preserve"> </w:t>
      </w:r>
      <w:r w:rsidRPr="00784950">
        <w:rPr>
          <w:rtl/>
        </w:rPr>
        <w:t>רציתי לומר שהסטודנטים לא מקבלים, אבל עכשיו יש תקווה שאולי</w:t>
      </w:r>
      <w:r w:rsidR="00374753">
        <w:rPr>
          <w:rtl/>
        </w:rPr>
        <w:t xml:space="preserve"> </w:t>
      </w:r>
      <w:r w:rsidRPr="00784950">
        <w:rPr>
          <w:rtl/>
        </w:rPr>
        <w:t>בסופו של דבר הם יקבלו משהו ושכר הלימוד יופחת. מדובר רק על הורדת שכר לימוד. זאת</w:t>
      </w:r>
      <w:r w:rsidR="00374753">
        <w:rPr>
          <w:rtl/>
        </w:rPr>
        <w:t xml:space="preserve"> </w:t>
      </w:r>
      <w:r w:rsidRPr="00784950">
        <w:rPr>
          <w:rtl/>
        </w:rPr>
        <w:t>בניגוד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לסיטואציה במדינות אירופה, למשל, שם סטודנטים לא צריכים לשלם שכר לימוד </w:t>
      </w:r>
      <w:r w:rsidR="00374753">
        <w:rPr>
          <w:rtl/>
        </w:rPr>
        <w:t xml:space="preserve">–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בגרמניה,</w:t>
      </w:r>
      <w:r w:rsidR="00374753">
        <w:rPr>
          <w:rtl/>
        </w:rPr>
        <w:t xml:space="preserve"> </w:t>
      </w:r>
      <w:r w:rsidRPr="00784950">
        <w:rPr>
          <w:rtl/>
        </w:rPr>
        <w:t>בצרפת ובמדינות אחרות, מפני ששם מבינים שסטודנטים שרוכשים השכלה</w:t>
      </w:r>
      <w:r w:rsidR="00374753">
        <w:rPr>
          <w:rtl/>
        </w:rPr>
        <w:t xml:space="preserve"> </w:t>
      </w:r>
      <w:r w:rsidRPr="00784950">
        <w:rPr>
          <w:rtl/>
        </w:rPr>
        <w:t>גבוהה הם העתיד של המדינה. אנחנו לא כל כך מבינים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שלא מקבלים אנחנו רואים את הנכים, שלא הצליחו אפילו להגיע לדו</w:t>
      </w:r>
      <w:r w:rsidR="00374753">
        <w:rPr>
          <w:rtl/>
        </w:rPr>
        <w:t>-</w:t>
      </w:r>
      <w:r w:rsidRPr="00784950">
        <w:rPr>
          <w:rtl/>
        </w:rPr>
        <w:t>שיח</w:t>
      </w:r>
      <w:r w:rsidR="00374753">
        <w:rPr>
          <w:rtl/>
        </w:rPr>
        <w:t xml:space="preserve"> </w:t>
      </w:r>
      <w:r w:rsidRPr="00784950">
        <w:rPr>
          <w:rtl/>
        </w:rPr>
        <w:t>עם הממשלה.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במצב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נמצאות</w:t>
      </w:r>
      <w:r w:rsidR="00374753">
        <w:rPr>
          <w:rtl/>
        </w:rPr>
        <w:t xml:space="preserve"> </w:t>
      </w:r>
      <w:r w:rsidRPr="00784950">
        <w:rPr>
          <w:rtl/>
        </w:rPr>
        <w:t>גם שכבות חלשות, ובהן עולים חדשים. עלייה חדה בשער הדולר</w:t>
      </w:r>
      <w:r w:rsidR="00374753">
        <w:rPr>
          <w:rtl/>
        </w:rPr>
        <w:t xml:space="preserve"> </w:t>
      </w:r>
      <w:r w:rsidRPr="00784950">
        <w:rPr>
          <w:rtl/>
        </w:rPr>
        <w:t>גרמה</w:t>
      </w:r>
      <w:r w:rsidR="00374753">
        <w:rPr>
          <w:rtl/>
        </w:rPr>
        <w:t xml:space="preserve"> </w:t>
      </w:r>
      <w:r w:rsidRPr="00784950">
        <w:rPr>
          <w:rtl/>
        </w:rPr>
        <w:t>לעלייה</w:t>
      </w:r>
      <w:r w:rsidR="00374753">
        <w:rPr>
          <w:rtl/>
        </w:rPr>
        <w:t xml:space="preserve"> </w:t>
      </w:r>
      <w:r w:rsidRPr="00784950">
        <w:rPr>
          <w:rtl/>
        </w:rPr>
        <w:t>חדה בתשלום שכר דירה, וזאת מכה קשה, קשה מאוד אפילו, למשפחות האלה.</w:t>
      </w:r>
      <w:r w:rsidR="00374753">
        <w:rPr>
          <w:rtl/>
        </w:rPr>
        <w:t xml:space="preserve"> </w:t>
      </w:r>
      <w:r w:rsidRPr="00784950">
        <w:rPr>
          <w:rtl/>
        </w:rPr>
        <w:t>אף אחד לא מנסה לתקן את גובה הסיוע בשכר דירה.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ובכלל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שלנו מתמודדת עם המשבר הכלכלי בצורה מאוד מוזרה. בדרך כלל כל</w:t>
      </w:r>
      <w:r w:rsidR="00374753">
        <w:rPr>
          <w:rtl/>
        </w:rPr>
        <w:t xml:space="preserve"> </w:t>
      </w:r>
      <w:r w:rsidRPr="00784950">
        <w:rPr>
          <w:rtl/>
        </w:rPr>
        <w:t>המדינות עובדות בכיוון של הורדת המסים על עבודה, וזה יכול להעלות את יכולת הקנייה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הציבור, וכתוצאה מזה יש סיכוי לצאת מהמשבר הכלכלי, אבל בשביל זה דרושה רפורמה</w:t>
      </w:r>
      <w:r w:rsidR="00374753">
        <w:rPr>
          <w:rtl/>
        </w:rPr>
        <w:t xml:space="preserve"> </w:t>
      </w:r>
      <w:r w:rsidRPr="00784950">
        <w:rPr>
          <w:rtl/>
        </w:rPr>
        <w:t>במס.</w:t>
      </w:r>
      <w:r w:rsidR="00374753">
        <w:rPr>
          <w:rtl/>
        </w:rPr>
        <w:t xml:space="preserve"> </w:t>
      </w:r>
      <w:r w:rsidRPr="00784950">
        <w:rPr>
          <w:rtl/>
        </w:rPr>
        <w:t>הרפורמה</w:t>
      </w:r>
      <w:r w:rsidR="00374753">
        <w:rPr>
          <w:rtl/>
        </w:rPr>
        <w:t xml:space="preserve"> </w:t>
      </w:r>
      <w:r w:rsidRPr="00784950">
        <w:rPr>
          <w:rtl/>
        </w:rPr>
        <w:t>במס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כמעט מוכנה, ואלה ההצעות של ועדת בן</w:t>
      </w:r>
      <w:r w:rsidR="00374753">
        <w:rPr>
          <w:rtl/>
        </w:rPr>
        <w:t>-</w:t>
      </w:r>
      <w:r w:rsidRPr="00784950">
        <w:rPr>
          <w:rtl/>
        </w:rPr>
        <w:t>בסט. הן היו מאוד</w:t>
      </w:r>
      <w:r w:rsidR="00374753">
        <w:rPr>
          <w:rtl/>
        </w:rPr>
        <w:t xml:space="preserve"> </w:t>
      </w:r>
      <w:r w:rsidRPr="00784950">
        <w:rPr>
          <w:rtl/>
        </w:rPr>
        <w:t>קרובות</w:t>
      </w:r>
      <w:r w:rsidR="00374753">
        <w:rPr>
          <w:rtl/>
        </w:rPr>
        <w:t xml:space="preserve"> </w:t>
      </w:r>
      <w:r w:rsidRPr="00784950">
        <w:rPr>
          <w:rtl/>
        </w:rPr>
        <w:t>להצעות מאוד מקובלות על כולם כמעט, אבל מסיבה כלשהי הן לא הפכו לחוק.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המלצות</w:t>
      </w:r>
      <w:r w:rsidR="00374753">
        <w:rPr>
          <w:rtl/>
        </w:rPr>
        <w:t xml:space="preserve"> </w:t>
      </w:r>
      <w:r w:rsidRPr="00784950">
        <w:rPr>
          <w:rtl/>
        </w:rPr>
        <w:t>אלה ולא המלצות קרובות להן התממשו; זאת אומרת שאנחנו הולכים עוד פעם בדרך</w:t>
      </w:r>
      <w:r w:rsidR="00374753">
        <w:rPr>
          <w:rtl/>
        </w:rPr>
        <w:t xml:space="preserve"> </w:t>
      </w:r>
      <w:r w:rsidRPr="00784950">
        <w:rPr>
          <w:rtl/>
        </w:rPr>
        <w:t>שהיא דרך של לא כלום.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בגלל זה מפלגת שינוי לא יכולה לתמוך בחוק הזה.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עמיר פרץ, חבר הכנסת 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אינם כאן. חבר הכנסת</w:t>
      </w:r>
      <w:r w:rsidR="00374753">
        <w:rPr>
          <w:rtl/>
        </w:rPr>
        <w:t xml:space="preserve"> </w:t>
      </w:r>
      <w:r w:rsidRPr="00784950">
        <w:rPr>
          <w:rtl/>
        </w:rPr>
        <w:t>איתן כבל, אתה רוצה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 פרץ עסוק בדברים אחרים: איך להשתלט על ההסתדרות, על המדינה.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בצורה דמוקרטית.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בצורה דיקטטורית. דיקטטורה חדשה.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מוחמד כנעאן, היום אתה מנהל מלחמות עם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אם זאת דמוקרטיה, אוי ואבוי לנו.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איתן כבל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חברי הכנסת, במהלך הדיונים שהתקיימו בוועדת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הכספים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 איתן כבל מסכים אתי.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איתן כבל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מסכים אתך, אבל זה לא הנושא.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כבל.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איתן כבל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חוזר</w:t>
      </w:r>
      <w:r w:rsidR="00374753">
        <w:rPr>
          <w:rtl/>
        </w:rPr>
        <w:t xml:space="preserve"> </w:t>
      </w:r>
      <w:r w:rsidRPr="00784950">
        <w:rPr>
          <w:rtl/>
        </w:rPr>
        <w:t>ואומר, אדוני היושב</w:t>
      </w:r>
      <w:r w:rsidR="00374753">
        <w:rPr>
          <w:rtl/>
        </w:rPr>
        <w:t>-</w:t>
      </w:r>
      <w:r w:rsidRPr="00784950">
        <w:rPr>
          <w:rtl/>
        </w:rPr>
        <w:t>ראש, שבמהלך הדיונים בוועדת הכספים כבר הודיע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מנכ"ל האוצר, שלא ירחק היום </w:t>
      </w:r>
      <w:r w:rsidR="00374753">
        <w:rPr>
          <w:rtl/>
        </w:rPr>
        <w:t>–</w:t>
      </w:r>
      <w:r w:rsidRPr="00784950">
        <w:rPr>
          <w:rtl/>
        </w:rPr>
        <w:t xml:space="preserve"> בעוד חודש, חודשיים, שלושה חודשים מקסימום, להערכתו</w:t>
      </w:r>
      <w:r w:rsidR="00374753">
        <w:rPr>
          <w:rtl/>
        </w:rPr>
        <w:t xml:space="preserve"> –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תובא</w:t>
      </w:r>
      <w:r w:rsidR="00374753">
        <w:rPr>
          <w:rtl/>
        </w:rPr>
        <w:t xml:space="preserve"> </w:t>
      </w:r>
      <w:r w:rsidRPr="00784950">
        <w:rPr>
          <w:rtl/>
        </w:rPr>
        <w:t>לכנסת הצעת תקציב חדשה.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ואני בא ואומר לאוצר, ולראש הממשלה </w:t>
      </w:r>
      <w:r w:rsidR="00374753">
        <w:rPr>
          <w:rtl/>
        </w:rPr>
        <w:t>–</w:t>
      </w:r>
      <w:r w:rsidRPr="00784950">
        <w:rPr>
          <w:rtl/>
        </w:rPr>
        <w:t xml:space="preserve"> לראש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הממשלה בעיקר ולשר האוצר </w:t>
      </w:r>
      <w:r w:rsidR="00374753">
        <w:rPr>
          <w:rtl/>
        </w:rPr>
        <w:t>–</w:t>
      </w:r>
      <w:r w:rsidRPr="00784950">
        <w:rPr>
          <w:rtl/>
        </w:rPr>
        <w:t xml:space="preserve"> אנחנו יודעים שבעוד חודשיים</w:t>
      </w:r>
      <w:r w:rsidR="00374753">
        <w:rPr>
          <w:rtl/>
        </w:rPr>
        <w:t>-</w:t>
      </w:r>
      <w:r w:rsidRPr="00784950">
        <w:rPr>
          <w:rtl/>
        </w:rPr>
        <w:t>שלושה תובא הצעה חדשה, ובו</w:t>
      </w:r>
      <w:r w:rsidR="00374753">
        <w:rPr>
          <w:rtl/>
        </w:rPr>
        <w:t xml:space="preserve"> </w:t>
      </w:r>
      <w:r w:rsidRPr="00784950">
        <w:rPr>
          <w:rtl/>
        </w:rPr>
        <w:t>בזמן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טוענים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נמצאים</w:t>
      </w:r>
      <w:r w:rsidR="00374753">
        <w:rPr>
          <w:rtl/>
        </w:rPr>
        <w:t xml:space="preserve"> </w:t>
      </w:r>
      <w:r w:rsidRPr="00784950">
        <w:rPr>
          <w:rtl/>
        </w:rPr>
        <w:t>בתקופה הכלכלית הקשה ביותר, מביאים למרות זאת</w:t>
      </w:r>
      <w:r w:rsidR="00374753">
        <w:rPr>
          <w:rtl/>
        </w:rPr>
        <w:t xml:space="preserve"> </w:t>
      </w:r>
      <w:r w:rsidRPr="00784950">
        <w:rPr>
          <w:rtl/>
        </w:rPr>
        <w:t>תקציב שהוא תקציב פוליטי, ואני אסביר למה אני מתכוון.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העת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עת</w:t>
      </w:r>
      <w:r w:rsidR="00374753">
        <w:rPr>
          <w:rtl/>
        </w:rPr>
        <w:t xml:space="preserve"> </w:t>
      </w:r>
      <w:r w:rsidRPr="00784950">
        <w:rPr>
          <w:rtl/>
        </w:rPr>
        <w:t>משבר,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הרי כולנו ללא יוצא מן הכלל </w:t>
      </w:r>
      <w:r w:rsidR="00374753">
        <w:rPr>
          <w:rtl/>
        </w:rPr>
        <w:t>–</w:t>
      </w:r>
      <w:r w:rsidRPr="00784950">
        <w:rPr>
          <w:rtl/>
        </w:rPr>
        <w:t xml:space="preserve"> ימין ושמאל, יהודים,</w:t>
      </w:r>
      <w:r w:rsidR="00374753">
        <w:rPr>
          <w:rtl/>
        </w:rPr>
        <w:t xml:space="preserve"> </w:t>
      </w:r>
      <w:r w:rsidRPr="00784950">
        <w:rPr>
          <w:rtl/>
        </w:rPr>
        <w:t>ערבים,</w:t>
      </w:r>
      <w:r w:rsidR="00374753">
        <w:rPr>
          <w:rtl/>
        </w:rPr>
        <w:t xml:space="preserve"> </w:t>
      </w:r>
      <w:r w:rsidRPr="00784950">
        <w:rPr>
          <w:rtl/>
        </w:rPr>
        <w:t>חילונים,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דתיים, כל מי שנמצא תחת הכותרת של תקציב במדינת ישראל </w:t>
      </w:r>
      <w:r w:rsidR="00374753">
        <w:rPr>
          <w:rtl/>
        </w:rPr>
        <w:t>–</w:t>
      </w:r>
      <w:r w:rsidRPr="00784950">
        <w:rPr>
          <w:rtl/>
        </w:rPr>
        <w:t xml:space="preserve"> צריכים</w:t>
      </w:r>
      <w:r w:rsidR="00374753">
        <w:rPr>
          <w:rtl/>
        </w:rPr>
        <w:t xml:space="preserve"> </w:t>
      </w:r>
      <w:r w:rsidRPr="00784950">
        <w:rPr>
          <w:rtl/>
        </w:rPr>
        <w:t>להיכנס תחת המסגרת הזאת שנקראת משבר.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עומדים בפני קטסטרופה, ולא אני אומר את זה. אנחנו כבר בתוך הקטסטרופה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וכולם יודעים את זה, אין אחד שלא אומר את זה </w:t>
      </w:r>
      <w:r w:rsidR="00374753">
        <w:rPr>
          <w:rtl/>
        </w:rPr>
        <w:t>–</w:t>
      </w:r>
      <w:r w:rsidRPr="00784950">
        <w:rPr>
          <w:rtl/>
        </w:rPr>
        <w:t xml:space="preserve"> אם זה בחוק משפחות ברוכות ילדים,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הנגב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זה בכל חוק אחר. אני לא מוציא אף אחד מכלל החגיגה</w:t>
      </w:r>
      <w:r w:rsidR="00374753">
        <w:rPr>
          <w:rtl/>
        </w:rPr>
        <w:t xml:space="preserve"> </w:t>
      </w:r>
      <w:r w:rsidRPr="00784950">
        <w:rPr>
          <w:rtl/>
        </w:rPr>
        <w:t>הגדולה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ואין מנהיגות פוליטית </w:t>
      </w:r>
      <w:r w:rsidR="00374753">
        <w:rPr>
          <w:rtl/>
        </w:rPr>
        <w:t>–</w:t>
      </w:r>
      <w:r w:rsidRPr="00784950">
        <w:rPr>
          <w:rtl/>
        </w:rPr>
        <w:t xml:space="preserve"> לא של ראש הממשלה ולא של שר האוצר </w:t>
      </w:r>
      <w:r w:rsidR="00374753">
        <w:rPr>
          <w:rtl/>
        </w:rPr>
        <w:t>–</w:t>
      </w:r>
      <w:r w:rsidRPr="00784950">
        <w:rPr>
          <w:rtl/>
        </w:rPr>
        <w:t xml:space="preserve"> שתקום</w:t>
      </w:r>
      <w:r w:rsidR="00374753">
        <w:rPr>
          <w:rtl/>
        </w:rPr>
        <w:t xml:space="preserve"> </w:t>
      </w:r>
      <w:r w:rsidRPr="00784950">
        <w:rPr>
          <w:rtl/>
        </w:rPr>
        <w:t>ותאמר</w:t>
      </w:r>
      <w:r w:rsidR="00374753">
        <w:rPr>
          <w:rtl/>
        </w:rPr>
        <w:t xml:space="preserve"> </w:t>
      </w:r>
      <w:r w:rsidRPr="00784950">
        <w:rPr>
          <w:rtl/>
        </w:rPr>
        <w:t>בצורה שאינה משתמעת לשתי פנים לכל הקבוצות, לכל המפלגות, לכל הסיעות, שבעת</w:t>
      </w:r>
      <w:r w:rsidR="00374753">
        <w:rPr>
          <w:rtl/>
        </w:rPr>
        <w:t xml:space="preserve"> </w:t>
      </w:r>
      <w:r w:rsidRPr="00784950">
        <w:rPr>
          <w:rtl/>
        </w:rPr>
        <w:t>הזאת אין ברירה אחרת, אין ברירה אחרת.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מה?</w:t>
      </w:r>
      <w:r w:rsidR="00374753">
        <w:rPr>
          <w:rtl/>
        </w:rPr>
        <w:t xml:space="preserve"> </w:t>
      </w:r>
      <w:r w:rsidRPr="00784950">
        <w:rPr>
          <w:rtl/>
        </w:rPr>
        <w:t>כיוון</w:t>
      </w:r>
      <w:r w:rsidR="00374753">
        <w:rPr>
          <w:rtl/>
        </w:rPr>
        <w:t xml:space="preserve"> </w:t>
      </w:r>
      <w:r w:rsidRPr="00784950">
        <w:rPr>
          <w:rtl/>
        </w:rPr>
        <w:t>שאין מנהיגות כלכלית במדינת ישראל, המצב יכריח אותם לפעול,</w:t>
      </w:r>
      <w:r w:rsidR="00374753">
        <w:rPr>
          <w:rtl/>
        </w:rPr>
        <w:t xml:space="preserve"> </w:t>
      </w:r>
      <w:r w:rsidRPr="00784950">
        <w:rPr>
          <w:rtl/>
        </w:rPr>
        <w:t>ובעוד</w:t>
      </w:r>
      <w:r w:rsidR="00374753">
        <w:rPr>
          <w:rtl/>
        </w:rPr>
        <w:t xml:space="preserve"> </w:t>
      </w:r>
      <w:r w:rsidRPr="00784950">
        <w:rPr>
          <w:rtl/>
        </w:rPr>
        <w:t>חודשיים</w:t>
      </w:r>
      <w:r w:rsidR="00374753">
        <w:rPr>
          <w:rtl/>
        </w:rPr>
        <w:t>-</w:t>
      </w: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הסיטואציה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תגרום</w:t>
      </w:r>
      <w:r w:rsidR="00374753">
        <w:rPr>
          <w:rtl/>
        </w:rPr>
        <w:t xml:space="preserve"> </w:t>
      </w:r>
      <w:r w:rsidRPr="00784950">
        <w:rPr>
          <w:rtl/>
        </w:rPr>
        <w:t>לכך</w:t>
      </w:r>
      <w:r w:rsidR="00374753">
        <w:rPr>
          <w:rtl/>
        </w:rPr>
        <w:t xml:space="preserve"> </w:t>
      </w:r>
      <w:r w:rsidRPr="00784950">
        <w:rPr>
          <w:rtl/>
        </w:rPr>
        <w:t>שראש הממשלה ושר האוצר הם</w:t>
      </w:r>
      <w:r w:rsidR="00374753">
        <w:rPr>
          <w:rtl/>
        </w:rPr>
        <w:t xml:space="preserve"> </w:t>
      </w:r>
      <w:r w:rsidRPr="00784950">
        <w:rPr>
          <w:rtl/>
        </w:rPr>
        <w:t>שיבואו ויתבעו את ביטול החקיקה.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חבר הכנסת איתן כבל, אבל עכשיו יש סכנה של בחירות מוקדמות, אם עד מרס לא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תקציב. כל מה שאתה אומר נכון, אבל אז לא תהיה סכנה לממשלה, כי עובר מרס ויש</w:t>
      </w:r>
      <w:r w:rsidR="00374753">
        <w:rPr>
          <w:rtl/>
        </w:rPr>
        <w:t xml:space="preserve"> </w:t>
      </w:r>
      <w:r w:rsidRPr="00784950">
        <w:rPr>
          <w:rtl/>
        </w:rPr>
        <w:t>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איתן כבל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אם כל העניין הוא: בואו נעביר את התקציב ולא חשוב מה יהיה,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הרי זה כמו בהסתייגויות שלנו, חברי הכנסת, שבאים ומתחילים לרשום </w:t>
      </w:r>
      <w:r w:rsidR="00374753">
        <w:rPr>
          <w:rtl/>
        </w:rPr>
        <w:t>–</w:t>
      </w:r>
      <w:r w:rsidRPr="00784950">
        <w:rPr>
          <w:rtl/>
        </w:rPr>
        <w:t xml:space="preserve"> להגדיל ממיליון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10</w:t>
      </w:r>
      <w:r w:rsidR="00374753">
        <w:rPr>
          <w:rtl/>
        </w:rPr>
        <w:t xml:space="preserve"> </w:t>
      </w:r>
      <w:r w:rsidRPr="00784950">
        <w:rPr>
          <w:rtl/>
        </w:rPr>
        <w:t>מיליוני שקל, להוריד 10 מיליוני שקל ל</w:t>
      </w:r>
      <w:r w:rsidR="00374753">
        <w:rPr>
          <w:rtl/>
        </w:rPr>
        <w:t>-</w:t>
      </w:r>
      <w:r w:rsidRPr="00784950">
        <w:rPr>
          <w:rtl/>
        </w:rPr>
        <w:t>8 מיליוני שקל, וכל אחד עושה לו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הרשימה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שתהיה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זכות דיבור. הרי זה מה שאתה אומר. המשמעות היא שכולם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שהמצב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של קריסה טוטלית, וכל זה אני אומר עוד לפני שאנחנו יודעים מה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לנו באזור.</w:t>
      </w:r>
      <w:r w:rsidR="00374753">
        <w:rPr>
          <w:rtl/>
        </w:rPr>
        <w:t xml:space="preserve"> </w:t>
      </w:r>
      <w:r w:rsidRPr="00784950">
        <w:rPr>
          <w:rtl/>
        </w:rPr>
        <w:t>אנחנו שומעים את החדשות: יש איום אירני, יש איום עירקי, אף אחד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 לאן מתפתח כל התהליך הזה בינינו לבין הפלסטינים, מה המשמעויות התקציביות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וזה עוד לפני שסגרו את העניין עם הנכים, ויודעים שבשלב מסוים יצטרכו</w:t>
      </w:r>
      <w:r w:rsidR="00374753">
        <w:rPr>
          <w:rtl/>
        </w:rPr>
        <w:t xml:space="preserve"> </w:t>
      </w:r>
      <w:r w:rsidRPr="00784950">
        <w:rPr>
          <w:rtl/>
        </w:rPr>
        <w:t>לגמור את העניין עם הנכים, וכל זה כשאין שקל אחד ברזרבה. אין שקל אחד ברזרבה.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 אומר לך, אדוני היושב</w:t>
      </w:r>
      <w:r w:rsidR="00374753">
        <w:rPr>
          <w:rtl/>
        </w:rPr>
        <w:t>-</w:t>
      </w:r>
      <w:r w:rsidRPr="00784950">
        <w:rPr>
          <w:rtl/>
        </w:rPr>
        <w:t>ראש, לפחות בכל מה שקשור למפלגת העבודה: אני אבוא</w:t>
      </w:r>
      <w:r w:rsidR="00374753">
        <w:rPr>
          <w:rtl/>
        </w:rPr>
        <w:t xml:space="preserve"> </w:t>
      </w:r>
      <w:r w:rsidRPr="00784950">
        <w:rPr>
          <w:rtl/>
        </w:rPr>
        <w:t>ליושב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המפלגה</w:t>
      </w:r>
      <w:r w:rsidR="00374753">
        <w:rPr>
          <w:rtl/>
        </w:rPr>
        <w:t xml:space="preserve"> </w:t>
      </w:r>
      <w:r w:rsidRPr="00784950">
        <w:rPr>
          <w:rtl/>
        </w:rPr>
        <w:t>ולחברי הסיעה ואתבע מהם שיעלו להצבעה את ההצעה, שלקראת הקיצוץ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נתבע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ביטול כל החקיקה, וזה לא משנה </w:t>
      </w:r>
      <w:r w:rsidR="00374753">
        <w:rPr>
          <w:rtl/>
        </w:rPr>
        <w:t>–</w:t>
      </w:r>
      <w:r w:rsidRPr="00784950">
        <w:rPr>
          <w:rtl/>
        </w:rPr>
        <w:t xml:space="preserve"> נגב או לא נגב, אין לזה קשר</w:t>
      </w:r>
      <w:r w:rsidR="00374753">
        <w:rPr>
          <w:rtl/>
        </w:rPr>
        <w:t xml:space="preserve"> </w:t>
      </w:r>
      <w:r w:rsidRPr="00784950">
        <w:rPr>
          <w:rtl/>
        </w:rPr>
        <w:t>בכלל</w:t>
      </w:r>
      <w:r w:rsidR="00374753">
        <w:rPr>
          <w:rtl/>
        </w:rPr>
        <w:t xml:space="preserve"> </w:t>
      </w:r>
      <w:r w:rsidRPr="00784950">
        <w:rPr>
          <w:rtl/>
        </w:rPr>
        <w:t>אם אני תומך בחוק הנגב כחוק הנגב או אם אני תומך בחוק משפחות ברוכות ילדים,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משפחות</w:t>
      </w:r>
      <w:r w:rsidR="00374753">
        <w:rPr>
          <w:rtl/>
        </w:rPr>
        <w:t xml:space="preserve"> </w:t>
      </w:r>
      <w:r w:rsidRPr="00784950">
        <w:rPr>
          <w:rtl/>
        </w:rPr>
        <w:t>ברוכות</w:t>
      </w:r>
      <w:r w:rsidR="00374753">
        <w:rPr>
          <w:rtl/>
        </w:rPr>
        <w:t xml:space="preserve"> </w:t>
      </w:r>
      <w:r w:rsidRPr="00784950">
        <w:rPr>
          <w:rtl/>
        </w:rPr>
        <w:t>ילדים. יש כאן משק המדינה, ובסוף לא יישאר</w:t>
      </w:r>
      <w:r w:rsidR="00374753">
        <w:rPr>
          <w:rtl/>
        </w:rPr>
        <w:t xml:space="preserve"> </w:t>
      </w:r>
      <w:r w:rsidRPr="00784950">
        <w:rPr>
          <w:rtl/>
        </w:rPr>
        <w:t>בידינו שום דבר, ועל זה אני מדבר.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המכלול</w:t>
      </w:r>
      <w:r w:rsidR="00374753">
        <w:rPr>
          <w:rtl/>
        </w:rPr>
        <w:t xml:space="preserve"> </w:t>
      </w:r>
      <w:r w:rsidRPr="00784950">
        <w:rPr>
          <w:rtl/>
        </w:rPr>
        <w:t>הזה, אדוני היושב</w:t>
      </w:r>
      <w:r w:rsidR="00374753">
        <w:rPr>
          <w:rtl/>
        </w:rPr>
        <w:t>-</w:t>
      </w:r>
      <w:r w:rsidRPr="00784950">
        <w:rPr>
          <w:rtl/>
        </w:rPr>
        <w:t>ראש, יש כבשת הרש, הסטודנטים. אחרי</w:t>
      </w:r>
      <w:r w:rsidR="00374753">
        <w:rPr>
          <w:rtl/>
        </w:rPr>
        <w:t xml:space="preserve"> </w:t>
      </w:r>
      <w:r w:rsidRPr="00784950">
        <w:rPr>
          <w:rtl/>
        </w:rPr>
        <w:t>שמאות</w:t>
      </w:r>
      <w:r w:rsidR="00374753">
        <w:rPr>
          <w:rtl/>
        </w:rPr>
        <w:t xml:space="preserve"> </w:t>
      </w:r>
      <w:r w:rsidRPr="00784950">
        <w:rPr>
          <w:rtl/>
        </w:rPr>
        <w:t>מיליונים</w:t>
      </w:r>
      <w:r w:rsidR="00374753">
        <w:rPr>
          <w:rtl/>
        </w:rPr>
        <w:t xml:space="preserve"> </w:t>
      </w:r>
      <w:r w:rsidRPr="00784950">
        <w:rPr>
          <w:rtl/>
        </w:rPr>
        <w:t>עפו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כמו פיצוחים במשחק כדורגל, שר האוצר החליט להתעקש סביב</w:t>
      </w:r>
      <w:r w:rsidR="00374753">
        <w:rPr>
          <w:rtl/>
        </w:rPr>
        <w:t xml:space="preserve"> </w:t>
      </w:r>
      <w:r w:rsidRPr="00784950">
        <w:rPr>
          <w:rtl/>
        </w:rPr>
        <w:t>שאלת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על מה? בתוך כל המסגרות האלה, בתוך כל התקציב, אם יש סעיף אחד</w:t>
      </w:r>
      <w:r w:rsidR="00374753">
        <w:rPr>
          <w:rtl/>
        </w:rPr>
        <w:t xml:space="preserve">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חתימה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ושל שר האוצר במדינת ישראל, אחרי שהם הקימו את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הסעיף</w:t>
      </w:r>
      <w:r w:rsidR="00374753">
        <w:rPr>
          <w:rtl/>
        </w:rPr>
        <w:t xml:space="preserve"> </w:t>
      </w:r>
      <w:r w:rsidRPr="00784950">
        <w:rPr>
          <w:rtl/>
        </w:rPr>
        <w:t>הזה, ודווקא את הסעיף הזה, שיש בו המחויבות בכתב,</w:t>
      </w:r>
      <w:r w:rsidR="00374753">
        <w:rPr>
          <w:rtl/>
        </w:rPr>
        <w:t xml:space="preserve"> </w:t>
      </w:r>
      <w:r w:rsidRPr="00784950">
        <w:rPr>
          <w:rtl/>
        </w:rPr>
        <w:t>מבקשים</w:t>
      </w:r>
      <w:r w:rsidR="00374753">
        <w:rPr>
          <w:rtl/>
        </w:rPr>
        <w:t xml:space="preserve"> </w:t>
      </w:r>
      <w:r w:rsidRPr="00784950">
        <w:rPr>
          <w:rtl/>
        </w:rPr>
        <w:t>לבטל.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הסכימו</w:t>
      </w:r>
      <w:r w:rsidR="00374753">
        <w:rPr>
          <w:rtl/>
        </w:rPr>
        <w:t xml:space="preserve"> </w:t>
      </w:r>
      <w:r w:rsidRPr="00784950">
        <w:rPr>
          <w:rtl/>
        </w:rPr>
        <w:t>ללכת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לקראת האוצר והסכימו לוותר על </w:t>
      </w:r>
      <w:r w:rsidR="00374753" w:rsidRPr="00784950">
        <w:rPr>
          <w:rtl/>
        </w:rPr>
        <w:t>6</w:t>
      </w:r>
      <w:r w:rsidR="00374753">
        <w:rPr>
          <w:rtl/>
        </w:rPr>
        <w:t>%</w:t>
      </w:r>
      <w:r w:rsidRPr="00784950">
        <w:rPr>
          <w:rtl/>
        </w:rPr>
        <w:t>, ו</w:t>
      </w:r>
      <w:r w:rsidR="00374753">
        <w:rPr>
          <w:rtl/>
        </w:rPr>
        <w:t>-</w:t>
      </w:r>
      <w:r w:rsidR="00374753" w:rsidRPr="00784950">
        <w:rPr>
          <w:rtl/>
        </w:rPr>
        <w:t>3</w:t>
      </w:r>
      <w:r w:rsidR="00374753">
        <w:rPr>
          <w:rtl/>
        </w:rPr>
        <w:t xml:space="preserve">% </w:t>
      </w:r>
      <w:r w:rsidRPr="00784950">
        <w:rPr>
          <w:rtl/>
        </w:rPr>
        <w:t>הנוספים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אמורים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כהנחה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וינוגרד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לא כולם אמורים להיות</w:t>
      </w:r>
      <w:r w:rsidR="00374753">
        <w:rPr>
          <w:rtl/>
        </w:rPr>
        <w:t xml:space="preserve"> </w:t>
      </w:r>
      <w:r w:rsidRPr="00784950">
        <w:rPr>
          <w:rtl/>
        </w:rPr>
        <w:t>מועברים מייד.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צריך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איתן כבל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ולמרות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נוהגים</w:t>
      </w:r>
      <w:r w:rsidR="00374753">
        <w:rPr>
          <w:rtl/>
        </w:rPr>
        <w:t xml:space="preserve"> </w:t>
      </w:r>
      <w:r w:rsidRPr="00784950">
        <w:rPr>
          <w:rtl/>
        </w:rPr>
        <w:t>כפי שנוהגים, עד כדי כך ששר האוצר, שעד לרגע זה לא מצא</w:t>
      </w:r>
      <w:r w:rsidR="00374753">
        <w:rPr>
          <w:rtl/>
        </w:rPr>
        <w:t xml:space="preserve"> </w:t>
      </w:r>
      <w:r w:rsidRPr="00784950">
        <w:rPr>
          <w:rtl/>
        </w:rPr>
        <w:t>לנכון להגיע לישיבות ועדת הכספים, על העניין הזה הוא מגיע עכשיו. הוא יצעק:</w:t>
      </w:r>
      <w:r w:rsidR="00374753">
        <w:rPr>
          <w:rtl/>
        </w:rPr>
        <w:t xml:space="preserve"> </w:t>
      </w:r>
      <w:r w:rsidRPr="00784950">
        <w:rPr>
          <w:rtl/>
        </w:rPr>
        <w:t>שומו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שמים </w:t>
      </w:r>
      <w:r w:rsidR="00374753">
        <w:rPr>
          <w:rtl/>
        </w:rPr>
        <w:t>–</w:t>
      </w:r>
      <w:r w:rsidRPr="00784950">
        <w:rPr>
          <w:rtl/>
        </w:rPr>
        <w:t xml:space="preserve"> כמו מנכ"ל האוצר, ואני מכבד את עובדי המדינה, אבל במקרה הזה, כשמנכ"ל משרד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שחברי הכנסת מופקרים, גם ההתנהלות הכלכלית שלהם היתה מופקרת.</w:t>
      </w:r>
      <w:r w:rsidR="00374753">
        <w:rPr>
          <w:rtl/>
        </w:rPr>
        <w:t xml:space="preserve"> </w:t>
      </w:r>
      <w:r w:rsidRPr="00784950">
        <w:rPr>
          <w:rtl/>
        </w:rPr>
        <w:t>את זה</w:t>
      </w:r>
      <w:r w:rsidR="00374753">
        <w:rPr>
          <w:rtl/>
        </w:rPr>
        <w:t xml:space="preserve"> </w:t>
      </w:r>
      <w:r w:rsidRPr="00784950">
        <w:rPr>
          <w:rtl/>
        </w:rPr>
        <w:t>הוא לא אומר.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יהיו לנו עוד הרבה הזדמנויות לעמוד כאן על הבמה. תודה,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יחיאל לסרי,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ואחריו?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ואחריו</w:t>
      </w:r>
      <w:r w:rsidR="00374753">
        <w:rPr>
          <w:rtl/>
        </w:rPr>
        <w:t xml:space="preserve"> –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אלכסנדר</w:t>
      </w:r>
      <w:r w:rsidR="00374753">
        <w:rPr>
          <w:rtl/>
        </w:rPr>
        <w:t xml:space="preserve"> </w:t>
      </w:r>
      <w:r w:rsidRPr="00784950">
        <w:rPr>
          <w:rtl/>
        </w:rPr>
        <w:t>צינקר</w:t>
      </w:r>
      <w:r w:rsidR="00374753">
        <w:rPr>
          <w:rtl/>
        </w:rPr>
        <w:t xml:space="preserve"> </w:t>
      </w:r>
      <w:r w:rsidRPr="00784950">
        <w:rPr>
          <w:rtl/>
        </w:rPr>
        <w:t>ורומן ברונפמן, שאינם כאן, ואחר כך</w:t>
      </w:r>
      <w:r w:rsidR="00374753">
        <w:rPr>
          <w:rtl/>
        </w:rPr>
        <w:t xml:space="preserve"> </w:t>
      </w:r>
      <w:r w:rsidRPr="00784950">
        <w:rPr>
          <w:rtl/>
        </w:rPr>
        <w:t>מתחילים את הסבב מחדש. חבר הכנסת כנעאן, תהיה לך הזדמנות.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הכנסת, בתקציב הזה של שנת 2002 יש הרבה דברים רעים.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לסרי, לא היה לכם נתח?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המצעד שלנו מאתמול בלילה עד מחר הוא מצעד של הצגת החוליים והדברים</w:t>
      </w:r>
      <w:r w:rsidR="00374753">
        <w:rPr>
          <w:rtl/>
        </w:rPr>
        <w:t xml:space="preserve"> </w:t>
      </w:r>
      <w:r w:rsidRPr="00784950">
        <w:rPr>
          <w:rtl/>
        </w:rPr>
        <w:t>הרעים.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היה לכם נתח?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לאט לאט.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מצעד של כל הדברים הרעים והחוליים בתקציב, החל בתהליך עצמו וכלה בתוצאה,</w:t>
      </w:r>
      <w:r w:rsidR="00374753">
        <w:rPr>
          <w:rtl/>
        </w:rPr>
        <w:t xml:space="preserve"> </w:t>
      </w:r>
      <w:r w:rsidRPr="00784950">
        <w:rPr>
          <w:rtl/>
        </w:rPr>
        <w:t>שכנראה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נותנת</w:t>
      </w:r>
      <w:r w:rsidR="00374753">
        <w:rPr>
          <w:rtl/>
        </w:rPr>
        <w:t xml:space="preserve"> </w:t>
      </w:r>
      <w:r w:rsidRPr="00784950">
        <w:rPr>
          <w:rtl/>
        </w:rPr>
        <w:t>מענה לשום דבר, אולי פרט לשימור הקואליציה במחיר שבעוד זמן 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ארוך </w:t>
      </w:r>
      <w:r w:rsidR="00374753">
        <w:rPr>
          <w:rtl/>
        </w:rPr>
        <w:t>–</w:t>
      </w:r>
      <w:r w:rsidRPr="00784950">
        <w:rPr>
          <w:rtl/>
        </w:rPr>
        <w:t xml:space="preserve"> אולי מספר חודשים מועט </w:t>
      </w:r>
      <w:r w:rsidR="00374753">
        <w:rPr>
          <w:rtl/>
        </w:rPr>
        <w:t>–</w:t>
      </w:r>
      <w:r w:rsidRPr="00784950">
        <w:rPr>
          <w:rtl/>
        </w:rPr>
        <w:t xml:space="preserve"> יתברר כמחיר כבד מדי, לפי ההערכה של כלכלנים, אבל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להיות כלכלן גדול. בהעדר רזרבה ועם גירעון כזה שאנחנו הולכים אליו,</w:t>
      </w:r>
      <w:r w:rsidR="00374753">
        <w:rPr>
          <w:rtl/>
        </w:rPr>
        <w:t xml:space="preserve"> </w:t>
      </w:r>
      <w:r w:rsidRPr="00784950">
        <w:rPr>
          <w:rtl/>
        </w:rPr>
        <w:t>אנחנו נעמוד כנראה בפני קטסטרופה כלכלית אם לא נעשה את ההתאמות שנצטרך לעשות בעוד</w:t>
      </w:r>
      <w:r w:rsidR="00374753">
        <w:rPr>
          <w:rtl/>
        </w:rPr>
        <w:t xml:space="preserve"> </w:t>
      </w:r>
      <w:r w:rsidRPr="00784950">
        <w:rPr>
          <w:rtl/>
        </w:rPr>
        <w:t>כמה חודשים.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להתרכז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אחד,</w:t>
      </w:r>
      <w:r w:rsidR="00374753">
        <w:rPr>
          <w:rtl/>
        </w:rPr>
        <w:t xml:space="preserve"> </w:t>
      </w:r>
      <w:r w:rsidRPr="00784950">
        <w:rPr>
          <w:rtl/>
        </w:rPr>
        <w:t>שמבטא</w:t>
      </w:r>
      <w:r w:rsidR="00374753">
        <w:rPr>
          <w:rtl/>
        </w:rPr>
        <w:t xml:space="preserve"> </w:t>
      </w:r>
      <w:r w:rsidRPr="00784950">
        <w:rPr>
          <w:rtl/>
        </w:rPr>
        <w:t>בצורה המוחשית ביותר את דרך</w:t>
      </w:r>
      <w:r w:rsidR="00374753">
        <w:rPr>
          <w:rtl/>
        </w:rPr>
        <w:t xml:space="preserve"> </w:t>
      </w:r>
      <w:r w:rsidRPr="00784950">
        <w:rPr>
          <w:rtl/>
        </w:rPr>
        <w:t>ההתנהלות</w:t>
      </w:r>
      <w:r w:rsidR="00374753">
        <w:rPr>
          <w:rtl/>
        </w:rPr>
        <w:t xml:space="preserve"> </w:t>
      </w:r>
      <w:r w:rsidRPr="00784950">
        <w:rPr>
          <w:rtl/>
        </w:rPr>
        <w:t>הלקויה</w:t>
      </w:r>
      <w:r w:rsidR="00374753">
        <w:rPr>
          <w:rtl/>
        </w:rPr>
        <w:t xml:space="preserve"> </w:t>
      </w:r>
      <w:r w:rsidRPr="00784950">
        <w:rPr>
          <w:rtl/>
        </w:rPr>
        <w:t>הזאת של הממשלה בנושא התקציב. אחת הבעיות המרכזיות כרגע בכלכלה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היא בעיית האבטלה, שהגיעה לשיאים שלא ידענו בעבר, והממשלה בחרה</w:t>
      </w:r>
      <w:r w:rsidR="00374753">
        <w:rPr>
          <w:rtl/>
        </w:rPr>
        <w:t xml:space="preserve"> </w:t>
      </w:r>
      <w:r w:rsidRPr="00784950">
        <w:rPr>
          <w:rtl/>
        </w:rPr>
        <w:t>דרך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מסוימת לטפל בה. היא בחרה את מה שהיא כינתה סובסידיה לעבודה, או עידוד</w:t>
      </w:r>
      <w:r w:rsidR="00374753">
        <w:rPr>
          <w:rtl/>
        </w:rPr>
        <w:t xml:space="preserve"> </w:t>
      </w:r>
      <w:r w:rsidRPr="00784950">
        <w:rPr>
          <w:rtl/>
        </w:rPr>
        <w:t>העסקת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נוספים במגזר העסקי.</w:t>
      </w:r>
      <w:r w:rsidR="00374753">
        <w:rPr>
          <w:rtl/>
        </w:rPr>
        <w:t xml:space="preserve"> </w:t>
      </w:r>
      <w:r w:rsidRPr="00784950">
        <w:rPr>
          <w:rtl/>
        </w:rPr>
        <w:t>החלטה ראויה, להוסיף 1,100 שקל לכל מעסיק 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עובד חדש, דרך הביטוח הלאומי במשך 12 חודשים ובצורה כזאת לעודד העסקת עובדים.</w:t>
      </w:r>
      <w:r w:rsidR="00374753">
        <w:rPr>
          <w:rtl/>
        </w:rPr>
        <w:t xml:space="preserve"> </w:t>
      </w:r>
      <w:r w:rsidRPr="00784950">
        <w:rPr>
          <w:rtl/>
        </w:rPr>
        <w:t>זה אפילו מין אמצעי דגל של שר האוצר במלחמה באבטלה.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במסגרת הדיון על חוק ההסדרים, התקנה הזאת, הדבר הזה</w:t>
      </w:r>
      <w:r w:rsidR="00374753">
        <w:rPr>
          <w:rtl/>
        </w:rPr>
        <w:t xml:space="preserve"> </w:t>
      </w:r>
      <w:r w:rsidRPr="00784950">
        <w:rPr>
          <w:rtl/>
        </w:rPr>
        <w:t>ירד.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הוועדה החליט שזה לא לעניין ופיצל אותו מהחוק. המשמעות היא שהוא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נכנס</w:t>
      </w:r>
      <w:r w:rsidR="00374753">
        <w:rPr>
          <w:rtl/>
        </w:rPr>
        <w:t xml:space="preserve"> </w:t>
      </w:r>
      <w:r w:rsidRPr="00784950">
        <w:rPr>
          <w:rtl/>
        </w:rPr>
        <w:t>עכשיו לתקציב, וכך נחסכו 450 מיליון שקל שיועדו לדבר הזה, שהלכו לדברים</w:t>
      </w:r>
      <w:r w:rsidR="00374753">
        <w:rPr>
          <w:rtl/>
        </w:rPr>
        <w:t xml:space="preserve"> </w:t>
      </w:r>
      <w:r w:rsidRPr="00784950">
        <w:rPr>
          <w:rtl/>
        </w:rPr>
        <w:t>אחרים.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 שזה מעשה מאוד חמור, מעשה לא אחראי וחמור, כי היום בעצם לממשלה אין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תוכנית איך להיאבק באבטלה. רק השבוע שמענו על עוד 750 עובדים שהולכים לפטר</w:t>
      </w:r>
      <w:r w:rsidR="00374753">
        <w:rPr>
          <w:rtl/>
        </w:rPr>
        <w:t xml:space="preserve"> </w:t>
      </w:r>
      <w:r w:rsidRPr="00784950">
        <w:rPr>
          <w:rtl/>
        </w:rPr>
        <w:t>אותם מ"בגיר". אני לא בטוח שהאמצעי הזה היה מצליח במאת האחוזים, אבל לפחות זה היה</w:t>
      </w:r>
      <w:r w:rsidR="00374753">
        <w:rPr>
          <w:rtl/>
        </w:rPr>
        <w:t xml:space="preserve"> </w:t>
      </w:r>
      <w:r w:rsidRPr="00784950">
        <w:rPr>
          <w:rtl/>
        </w:rPr>
        <w:t>משהו. אנחנו כרגע בלי שום פתרון בעניין האבטלה.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מנגד,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שנקרא:</w:t>
      </w:r>
      <w:r w:rsidR="00374753">
        <w:rPr>
          <w:rtl/>
        </w:rPr>
        <w:t xml:space="preserve"> </w:t>
      </w:r>
      <w:r w:rsidRPr="00784950">
        <w:rPr>
          <w:rtl/>
        </w:rPr>
        <w:t>שיפוי מעסיקים, שמונהג במדינת ישראל מאז שנת</w:t>
      </w:r>
      <w:r w:rsidR="00374753">
        <w:rPr>
          <w:rtl/>
        </w:rPr>
        <w:t xml:space="preserve"> </w:t>
      </w:r>
      <w:r w:rsidRPr="00784950">
        <w:rPr>
          <w:rtl/>
        </w:rPr>
        <w:t>1986,</w:t>
      </w:r>
      <w:r w:rsidR="00374753">
        <w:rPr>
          <w:rtl/>
        </w:rPr>
        <w:t xml:space="preserve">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מעבירה</w:t>
      </w:r>
      <w:r w:rsidR="00374753">
        <w:rPr>
          <w:rtl/>
        </w:rPr>
        <w:t xml:space="preserve"> </w:t>
      </w:r>
      <w:r w:rsidRPr="00784950">
        <w:rPr>
          <w:rtl/>
        </w:rPr>
        <w:t>לביטוח</w:t>
      </w:r>
      <w:r w:rsidR="00374753">
        <w:rPr>
          <w:rtl/>
        </w:rPr>
        <w:t xml:space="preserve"> </w:t>
      </w:r>
      <w:r w:rsidRPr="00784950">
        <w:rPr>
          <w:rtl/>
        </w:rPr>
        <w:t>הלאומי,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המעסיקים,</w:t>
      </w:r>
      <w:r w:rsidR="00374753">
        <w:rPr>
          <w:rtl/>
        </w:rPr>
        <w:t xml:space="preserve"> </w:t>
      </w:r>
      <w:r w:rsidRPr="00784950">
        <w:rPr>
          <w:rtl/>
        </w:rPr>
        <w:t>דמי ביטוח לאומי</w:t>
      </w:r>
      <w:r w:rsidR="00374753">
        <w:rPr>
          <w:rtl/>
        </w:rPr>
        <w:t xml:space="preserve"> </w:t>
      </w:r>
      <w:r w:rsidRPr="00784950">
        <w:rPr>
          <w:rtl/>
        </w:rPr>
        <w:t>שהמעסיקים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צריכים לשלם. השנה זה עומד על 3.5 מיליארדי שקל. מאז 1986 המדינה</w:t>
      </w:r>
      <w:r w:rsidR="00374753">
        <w:rPr>
          <w:rtl/>
        </w:rPr>
        <w:t xml:space="preserve"> </w:t>
      </w:r>
      <w:r w:rsidRPr="00784950">
        <w:rPr>
          <w:rtl/>
        </w:rPr>
        <w:t>העבירה סדר גודל של 80 מיליארד שקל למעסיקים, הפחתה של דמי הביטוח הלאומי.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שיטות:</w:t>
      </w:r>
      <w:r w:rsidR="00374753">
        <w:rPr>
          <w:rtl/>
        </w:rPr>
        <w:t xml:space="preserve"> </w:t>
      </w:r>
      <w:r w:rsidRPr="00784950">
        <w:rPr>
          <w:rtl/>
        </w:rPr>
        <w:t>שיטה של תמריץ מעסיקים באמצעות 1,100 שקל לכל עובד, והשיטה</w:t>
      </w:r>
      <w:r w:rsidR="00374753">
        <w:rPr>
          <w:rtl/>
        </w:rPr>
        <w:t xml:space="preserve"> </w:t>
      </w:r>
      <w:r w:rsidRPr="00784950">
        <w:rPr>
          <w:rtl/>
        </w:rPr>
        <w:t>השנייה</w:t>
      </w:r>
      <w:r w:rsidR="00374753">
        <w:rPr>
          <w:rtl/>
        </w:rPr>
        <w:t xml:space="preserve"> – </w:t>
      </w:r>
      <w:r w:rsidRPr="00784950">
        <w:rPr>
          <w:rtl/>
        </w:rPr>
        <w:t>שיפוי מעסיקים.</w:t>
      </w:r>
      <w:r w:rsidR="00374753">
        <w:rPr>
          <w:rtl/>
        </w:rPr>
        <w:t xml:space="preserve"> </w:t>
      </w:r>
      <w:r w:rsidRPr="00784950">
        <w:rPr>
          <w:rtl/>
        </w:rPr>
        <w:t>לזאת מוקצבים 450 מיליון שקל ולזאת 3.5 מיליארדי שקל.</w:t>
      </w:r>
      <w:r w:rsidR="00374753">
        <w:rPr>
          <w:rtl/>
        </w:rPr>
        <w:t xml:space="preserve"> </w:t>
      </w:r>
      <w:r w:rsidRPr="00784950">
        <w:rPr>
          <w:rtl/>
        </w:rPr>
        <w:t>מבטלים את השיטה הראשונה.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</w:t>
      </w:r>
      <w:r w:rsidR="00374753">
        <w:rPr>
          <w:rtl/>
        </w:rPr>
        <w:t xml:space="preserve"> </w:t>
      </w:r>
      <w:r w:rsidRPr="00784950">
        <w:rPr>
          <w:rtl/>
        </w:rPr>
        <w:t>בדק</w:t>
      </w:r>
      <w:r w:rsidR="00374753">
        <w:rPr>
          <w:rtl/>
        </w:rPr>
        <w:t xml:space="preserve"> </w:t>
      </w:r>
      <w:r w:rsidRPr="00784950">
        <w:rPr>
          <w:rtl/>
        </w:rPr>
        <w:t>ועשה</w:t>
      </w:r>
      <w:r w:rsidR="00374753">
        <w:rPr>
          <w:rtl/>
        </w:rPr>
        <w:t xml:space="preserve"> </w:t>
      </w:r>
      <w:r w:rsidRPr="00784950">
        <w:rPr>
          <w:rtl/>
        </w:rPr>
        <w:t>השוואה בין שתי השיטות, כיוון ששתיהן נוסו בעבר;</w:t>
      </w:r>
      <w:r w:rsidR="00374753">
        <w:rPr>
          <w:rtl/>
        </w:rPr>
        <w:t xml:space="preserve"> </w:t>
      </w:r>
      <w:r w:rsidRPr="00784950">
        <w:rPr>
          <w:rtl/>
        </w:rPr>
        <w:t>שיפוי</w:t>
      </w:r>
      <w:r w:rsidR="00374753">
        <w:rPr>
          <w:rtl/>
        </w:rPr>
        <w:t xml:space="preserve"> </w:t>
      </w:r>
      <w:r w:rsidRPr="00784950">
        <w:rPr>
          <w:rtl/>
        </w:rPr>
        <w:t>מעסיקים</w:t>
      </w:r>
      <w:r w:rsidR="00374753">
        <w:rPr>
          <w:rtl/>
        </w:rPr>
        <w:t xml:space="preserve"> </w:t>
      </w:r>
      <w:r w:rsidRPr="00784950">
        <w:rPr>
          <w:rtl/>
        </w:rPr>
        <w:t>ממשיך</w:t>
      </w:r>
      <w:r w:rsidR="00374753">
        <w:rPr>
          <w:rtl/>
        </w:rPr>
        <w:t xml:space="preserve"> </w:t>
      </w:r>
      <w:r w:rsidRPr="00784950">
        <w:rPr>
          <w:rtl/>
        </w:rPr>
        <w:t>עד היום, אבל הסובסידיה לעבודה נוסתה גם בין 1991 ל</w:t>
      </w:r>
      <w:r w:rsidR="00374753">
        <w:rPr>
          <w:rtl/>
        </w:rPr>
        <w:t>-</w:t>
      </w:r>
      <w:r w:rsidRPr="00784950">
        <w:rPr>
          <w:rtl/>
        </w:rPr>
        <w:t>1995,</w:t>
      </w:r>
      <w:r w:rsidR="00374753">
        <w:rPr>
          <w:rtl/>
        </w:rPr>
        <w:t xml:space="preserve"> </w:t>
      </w:r>
      <w:r w:rsidRPr="00784950">
        <w:rPr>
          <w:rtl/>
        </w:rPr>
        <w:t>בזמן</w:t>
      </w:r>
      <w:r w:rsidR="00374753">
        <w:rPr>
          <w:rtl/>
        </w:rPr>
        <w:t xml:space="preserve"> </w:t>
      </w:r>
      <w:r w:rsidRPr="00784950">
        <w:rPr>
          <w:rtl/>
        </w:rPr>
        <w:t>העלייה</w:t>
      </w:r>
      <w:r w:rsidR="00374753">
        <w:rPr>
          <w:rtl/>
        </w:rPr>
        <w:t xml:space="preserve"> </w:t>
      </w:r>
      <w:r w:rsidRPr="00784950">
        <w:rPr>
          <w:rtl/>
        </w:rPr>
        <w:t>מרוסיה. הבדיקה שלו הראתה באופן ברור, ששיפוי מעסיקים לא תרם כנראה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עובדה,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ממשיכים</w:t>
      </w:r>
      <w:r w:rsidR="00374753">
        <w:rPr>
          <w:rtl/>
        </w:rPr>
        <w:t xml:space="preserve"> </w:t>
      </w:r>
      <w:r w:rsidRPr="00784950">
        <w:rPr>
          <w:rtl/>
        </w:rPr>
        <w:t>אתו והאבטלה מגיעה ל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, ואילו הסובסידיה לעבודה,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המחקר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הביטוח הלאומי, עלתה בסך הכול בחמש שנים 2.5 מיליארדי שקל, כמו</w:t>
      </w:r>
      <w:r w:rsidR="00374753">
        <w:rPr>
          <w:rtl/>
        </w:rPr>
        <w:t xml:space="preserve"> </w:t>
      </w:r>
      <w:r w:rsidRPr="00784950">
        <w:rPr>
          <w:rtl/>
        </w:rPr>
        <w:t>בשנה אחת בשיטה הראשונה, ומרבית העובדים שהתקבלו לעבודה לפי השיטה הזאת זכו למקום</w:t>
      </w:r>
      <w:r w:rsidR="00374753">
        <w:rPr>
          <w:rtl/>
        </w:rPr>
        <w:t xml:space="preserve"> </w:t>
      </w:r>
      <w:r w:rsidRPr="00784950">
        <w:rPr>
          <w:rtl/>
        </w:rPr>
        <w:t>עבודה לטווח ארוך.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הצעתי</w:t>
      </w:r>
      <w:r w:rsidR="00374753">
        <w:rPr>
          <w:rtl/>
        </w:rPr>
        <w:t xml:space="preserve"> </w:t>
      </w: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פשוט </w:t>
      </w:r>
      <w:r w:rsidR="00374753">
        <w:rPr>
          <w:rtl/>
        </w:rPr>
        <w:t>–</w:t>
      </w:r>
      <w:r w:rsidRPr="00784950">
        <w:rPr>
          <w:rtl/>
        </w:rPr>
        <w:t xml:space="preserve"> אם לא לבטל את שיפוי מעסיקים בסך 3.5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להקטין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בחצי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או אולי אפילו במיליארד שקל</w:t>
      </w:r>
      <w:r w:rsidR="00374753">
        <w:rPr>
          <w:rtl/>
        </w:rPr>
        <w:t xml:space="preserve"> </w:t>
      </w:r>
      <w:r w:rsidRPr="00784950">
        <w:rPr>
          <w:rtl/>
        </w:rPr>
        <w:t>ולהפנות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 לסובסידיה לעבודה, לתמריץ המעסיקים שהממשלה החליטה עליו. למה היה</w:t>
      </w:r>
      <w:r w:rsidR="00374753">
        <w:rPr>
          <w:rtl/>
        </w:rPr>
        <w:t xml:space="preserve"> </w:t>
      </w:r>
      <w:r w:rsidRPr="00784950">
        <w:rPr>
          <w:rtl/>
        </w:rPr>
        <w:t>צריך להפסיק את זה, בשביל לפנות 450 מיליון שקל מיידית לצרכים אחרים?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 שעדיין לא מאוחר. אנחנו עדיין יכולים לעשות משהו בעניין ולהפסיק את</w:t>
      </w:r>
      <w:r w:rsidR="00374753">
        <w:rPr>
          <w:rtl/>
        </w:rPr>
        <w:t xml:space="preserve"> </w:t>
      </w:r>
      <w:r w:rsidRPr="00784950">
        <w:rPr>
          <w:rtl/>
        </w:rPr>
        <w:t>הסיפור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שיפוי מעסיקים. אגב, הנחתי הצעת חוק, אני מקווה שהיא תידון בזמן</w:t>
      </w:r>
      <w:r w:rsidR="00374753">
        <w:rPr>
          <w:rtl/>
        </w:rPr>
        <w:t xml:space="preserve"> </w:t>
      </w:r>
      <w:r w:rsidRPr="00784950">
        <w:rPr>
          <w:rtl/>
        </w:rPr>
        <w:t>הקרוב. לא נבטל את זה במכה אחת, אולי זה עלול לגרום לזעזוע קשה מאוד בשוק העבודה,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להפחית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ולהחליט</w:t>
      </w:r>
      <w:r w:rsidR="00374753">
        <w:rPr>
          <w:rtl/>
        </w:rPr>
        <w:t xml:space="preserve"> </w:t>
      </w:r>
      <w:r w:rsidRPr="00784950">
        <w:rPr>
          <w:rtl/>
        </w:rPr>
        <w:t>על תוכנית, שבמשך חמש</w:t>
      </w:r>
      <w:r w:rsidR="00374753">
        <w:rPr>
          <w:rtl/>
        </w:rPr>
        <w:t>-</w:t>
      </w:r>
      <w:r w:rsidRPr="00784950">
        <w:rPr>
          <w:rtl/>
        </w:rPr>
        <w:t>שש שנים נפסיק את תשלום</w:t>
      </w:r>
      <w:r w:rsidR="00374753">
        <w:rPr>
          <w:rtl/>
        </w:rPr>
        <w:t xml:space="preserve"> </w:t>
      </w:r>
      <w:r w:rsidRPr="00784950">
        <w:rPr>
          <w:rtl/>
        </w:rPr>
        <w:t>שיפוי</w:t>
      </w:r>
      <w:r w:rsidR="00374753">
        <w:rPr>
          <w:rtl/>
        </w:rPr>
        <w:t xml:space="preserve"> </w:t>
      </w:r>
      <w:r w:rsidRPr="00784950">
        <w:rPr>
          <w:rtl/>
        </w:rPr>
        <w:t>המעסיקים,</w:t>
      </w:r>
      <w:r w:rsidR="00374753">
        <w:rPr>
          <w:rtl/>
        </w:rPr>
        <w:t xml:space="preserve"> </w:t>
      </w:r>
      <w:r w:rsidRPr="00784950">
        <w:rPr>
          <w:rtl/>
        </w:rPr>
        <w:t>שלא תורם כנראה דבר לשוק העבודה, פרט לכך שהוא מקל על המעסיקים</w:t>
      </w:r>
      <w:r w:rsidR="00374753">
        <w:rPr>
          <w:rtl/>
        </w:rPr>
        <w:t xml:space="preserve"> </w:t>
      </w:r>
      <w:r w:rsidRPr="00784950">
        <w:rPr>
          <w:rtl/>
        </w:rPr>
        <w:t>באופן אישי לצבור רווחים אישיים שלהם.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איננו. חבר הכנסת 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חוזרים</w:t>
      </w:r>
      <w:r w:rsidR="00374753">
        <w:rPr>
          <w:rtl/>
        </w:rPr>
        <w:t xml:space="preserve"> </w:t>
      </w:r>
      <w:r w:rsidRPr="00784950">
        <w:rPr>
          <w:rtl/>
        </w:rPr>
        <w:t>לאותן רשימות מהתחלה, להמשך הנמקת ההסתייגויות</w:t>
      </w:r>
      <w:r w:rsidR="00374753">
        <w:rPr>
          <w:rtl/>
        </w:rPr>
        <w:t xml:space="preserve"> </w:t>
      </w:r>
      <w:r w:rsidRPr="00784950">
        <w:rPr>
          <w:rtl/>
        </w:rPr>
        <w:t>להצעת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 במשק המדינה.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הראשון, חבר הכנסת 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מוחמד כנעאן,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תופיק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חטיב,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עסאם מח'ול.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יפי</w:t>
      </w:r>
      <w:r w:rsidR="00374753">
        <w:rPr>
          <w:rtl/>
        </w:rPr>
        <w:t xml:space="preserve"> </w:t>
      </w:r>
      <w:r w:rsidRPr="00784950">
        <w:rPr>
          <w:rtl/>
        </w:rPr>
        <w:t>נפש</w:t>
      </w:r>
      <w:r w:rsidR="00374753">
        <w:rPr>
          <w:rtl/>
        </w:rPr>
        <w:t xml:space="preserve"> </w:t>
      </w:r>
      <w:r w:rsidRPr="00784950">
        <w:rPr>
          <w:rtl/>
        </w:rPr>
        <w:t>מהליכוד ומהקואליציה הנוכחית, שאני זוכר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הקודם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התלהמו,</w:t>
      </w:r>
      <w:r w:rsidR="00374753">
        <w:rPr>
          <w:rtl/>
        </w:rPr>
        <w:t xml:space="preserve"> </w:t>
      </w:r>
      <w:r w:rsidRPr="00784950">
        <w:rPr>
          <w:rtl/>
        </w:rPr>
        <w:t>איך דיברו ואיך תמכו בחוקים שהיום אומרים שהם חוקים</w:t>
      </w:r>
      <w:r w:rsidR="00374753">
        <w:rPr>
          <w:rtl/>
        </w:rPr>
        <w:t xml:space="preserve"> </w:t>
      </w:r>
      <w:r w:rsidRPr="00784950">
        <w:rPr>
          <w:rtl/>
        </w:rPr>
        <w:t>פופוליסטיים, אבל אז הם היו חוקים טובים וחוקים שרוצים לאשר אותם.</w:t>
      </w:r>
      <w:r w:rsidR="00374753">
        <w:rPr>
          <w:rtl/>
        </w:rPr>
        <w:t xml:space="preserve"> </w:t>
      </w:r>
      <w:r w:rsidRPr="00784950">
        <w:rPr>
          <w:rtl/>
        </w:rPr>
        <w:t>אותו שר אוצר,</w:t>
      </w:r>
      <w:r w:rsidR="00374753">
        <w:rPr>
          <w:rtl/>
        </w:rPr>
        <w:t xml:space="preserve"> </w:t>
      </w:r>
      <w:r w:rsidRPr="00784950">
        <w:rPr>
          <w:rtl/>
        </w:rPr>
        <w:t>שאמור להיות בכנסת בשעות כאלה ולשמוע את הערות החברים, אולי בכל זאת יבין משהו.</w:t>
      </w:r>
    </w:p>
    <w:p w:rsidR="00374753" w:rsidRDefault="00374753" w:rsidP="00374753">
      <w:pPr>
        <w:rPr>
          <w:rtl/>
        </w:rPr>
      </w:pPr>
    </w:p>
    <w:p w:rsidR="00374753" w:rsidRDefault="00784950" w:rsidP="00F32B4D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אתמקד בשני משרדים. ראשית, משרד הפנים, שהוא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המשרדים החשובים לגבי האוכלוסייה הערבית.</w:t>
      </w:r>
      <w:r w:rsidR="00374753">
        <w:rPr>
          <w:rtl/>
        </w:rPr>
        <w:t xml:space="preserve"> </w:t>
      </w:r>
      <w:r w:rsidRPr="00784950">
        <w:rPr>
          <w:rtl/>
        </w:rPr>
        <w:t>לאחר בדיקה שעשה ועד ראשי הרשויות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</w:t>
      </w:r>
      <w:r w:rsidR="00374753">
        <w:rPr>
          <w:rtl/>
        </w:rPr>
        <w:t xml:space="preserve"> – </w:t>
      </w:r>
      <w:r w:rsidRPr="00784950">
        <w:rPr>
          <w:rtl/>
        </w:rPr>
        <w:t>מענקי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האיזון לרשויות המקומיות </w:t>
      </w:r>
      <w:r w:rsidR="00374753">
        <w:rPr>
          <w:rtl/>
        </w:rPr>
        <w:t>–</w:t>
      </w:r>
      <w:r w:rsidRPr="00784950">
        <w:rPr>
          <w:rtl/>
        </w:rPr>
        <w:t xml:space="preserve"> בהצעת התקציב שנחשפה אמש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מתברר,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אף הנאמר, הקיצוצים בסעיף הנ"ל מפלים את הרשויות</w:t>
      </w:r>
      <w:r w:rsidR="00374753">
        <w:rPr>
          <w:rtl/>
        </w:rPr>
        <w:t xml:space="preserve"> </w:t>
      </w:r>
      <w:r w:rsidRPr="00784950">
        <w:rPr>
          <w:rtl/>
        </w:rPr>
        <w:t>הערביות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הרשויות</w:t>
      </w:r>
      <w:r w:rsidR="00374753">
        <w:rPr>
          <w:rtl/>
        </w:rPr>
        <w:t xml:space="preserve"> </w:t>
      </w:r>
      <w:r w:rsidRPr="00784950">
        <w:rPr>
          <w:rtl/>
        </w:rPr>
        <w:t>בישראל.</w:t>
      </w:r>
      <w:r w:rsidR="00374753">
        <w:rPr>
          <w:rtl/>
        </w:rPr>
        <w:t xml:space="preserve"> </w:t>
      </w:r>
      <w:r w:rsidRPr="00784950">
        <w:rPr>
          <w:rtl/>
        </w:rPr>
        <w:t>מענקי</w:t>
      </w:r>
      <w:r w:rsidR="00374753">
        <w:rPr>
          <w:rtl/>
        </w:rPr>
        <w:t xml:space="preserve"> </w:t>
      </w:r>
      <w:r w:rsidRPr="00784950">
        <w:rPr>
          <w:rtl/>
        </w:rPr>
        <w:t>האיזון</w:t>
      </w:r>
      <w:r w:rsidR="00374753">
        <w:rPr>
          <w:rtl/>
        </w:rPr>
        <w:t xml:space="preserve"> </w:t>
      </w:r>
      <w:r w:rsidRPr="00784950">
        <w:rPr>
          <w:rtl/>
        </w:rPr>
        <w:t>המיועדים</w:t>
      </w:r>
      <w:r w:rsidR="00374753">
        <w:rPr>
          <w:rtl/>
        </w:rPr>
        <w:t xml:space="preserve"> </w:t>
      </w:r>
      <w:r w:rsidRPr="00784950">
        <w:rPr>
          <w:rtl/>
        </w:rPr>
        <w:t>לרשויות הערביות</w:t>
      </w:r>
      <w:r w:rsidR="00374753">
        <w:rPr>
          <w:rtl/>
        </w:rPr>
        <w:t xml:space="preserve"> </w:t>
      </w:r>
      <w:r w:rsidRPr="00784950">
        <w:rPr>
          <w:rtl/>
        </w:rPr>
        <w:t>והדרוזיות</w:t>
      </w:r>
      <w:r w:rsidR="00374753">
        <w:rPr>
          <w:rtl/>
        </w:rPr>
        <w:t xml:space="preserve"> </w:t>
      </w:r>
      <w:r w:rsidRPr="00784950">
        <w:rPr>
          <w:rtl/>
        </w:rPr>
        <w:t>קוצצו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F32B4D">
        <w:rPr>
          <w:rFonts w:hint="cs"/>
          <w:rtl/>
        </w:rPr>
        <w:t>2.</w:t>
      </w:r>
      <w:r w:rsidRPr="00784950">
        <w:rPr>
          <w:rtl/>
        </w:rPr>
        <w:t>6</w:t>
      </w:r>
      <w:r w:rsidR="00F32B4D">
        <w:rPr>
          <w:rFonts w:hint="cs"/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ולעומת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הקיצוץ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ברשויות היהודיות עומד על </w:t>
      </w:r>
      <w:r w:rsidR="00F32B4D">
        <w:rPr>
          <w:rFonts w:hint="cs"/>
          <w:rtl/>
        </w:rPr>
        <w:t>1.</w:t>
      </w:r>
      <w:r w:rsidRPr="00784950">
        <w:rPr>
          <w:rtl/>
        </w:rPr>
        <w:t>4</w:t>
      </w:r>
      <w:r w:rsidR="00F32B4D">
        <w:rPr>
          <w:rFonts w:hint="cs"/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הקיצוץ</w:t>
      </w:r>
      <w:r w:rsidR="00374753">
        <w:rPr>
          <w:rtl/>
        </w:rPr>
        <w:t xml:space="preserve"> </w:t>
      </w:r>
      <w:r w:rsidRPr="00784950">
        <w:rPr>
          <w:rtl/>
        </w:rPr>
        <w:t>אין השוואה בין רשות לרשות. יש אפליה בין רשות ערבית לרשות</w:t>
      </w:r>
      <w:r w:rsidR="00374753">
        <w:rPr>
          <w:rtl/>
        </w:rPr>
        <w:t xml:space="preserve"> </w:t>
      </w:r>
      <w:r w:rsidRPr="00784950">
        <w:rPr>
          <w:rtl/>
        </w:rPr>
        <w:t>יהודית.</w:t>
      </w:r>
      <w:r w:rsidR="00374753">
        <w:rPr>
          <w:rtl/>
        </w:rPr>
        <w:t xml:space="preserve"> </w:t>
      </w:r>
      <w:r w:rsidRPr="00784950">
        <w:rPr>
          <w:rtl/>
        </w:rPr>
        <w:t>ריבונו של עולם, איך יכול להיות דבר כזה?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ואומרים:</w:t>
      </w:r>
      <w:r w:rsidR="00374753">
        <w:rPr>
          <w:rtl/>
        </w:rPr>
        <w:t xml:space="preserve"> </w:t>
      </w:r>
      <w:r w:rsidRPr="00784950">
        <w:rPr>
          <w:rtl/>
        </w:rPr>
        <w:t>למה אתם מתרעמים? למה אתם מפגינים? למה אתם צועקים? למה אתם</w:t>
      </w:r>
      <w:r w:rsidR="00374753">
        <w:rPr>
          <w:rtl/>
        </w:rPr>
        <w:t xml:space="preserve"> </w:t>
      </w:r>
      <w:r w:rsidRPr="00784950">
        <w:rPr>
          <w:rtl/>
        </w:rPr>
        <w:t>שובתים?</w:t>
      </w:r>
      <w:r w:rsidR="00374753">
        <w:rPr>
          <w:rtl/>
        </w:rPr>
        <w:t xml:space="preserve"> </w:t>
      </w:r>
      <w:r w:rsidRPr="00784950">
        <w:rPr>
          <w:rtl/>
        </w:rPr>
        <w:t>במקרים</w:t>
      </w:r>
      <w:r w:rsidR="00374753">
        <w:rPr>
          <w:rtl/>
        </w:rPr>
        <w:t xml:space="preserve"> </w:t>
      </w:r>
      <w:r w:rsidRPr="00784950">
        <w:rPr>
          <w:rtl/>
        </w:rPr>
        <w:t>כאלה,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זכותנו לעשות כל דבר אפשרי נגד הממשלה</w:t>
      </w:r>
      <w:r w:rsidR="00374753">
        <w:rPr>
          <w:rtl/>
        </w:rPr>
        <w:t xml:space="preserve"> </w:t>
      </w:r>
      <w:r w:rsidRPr="00784950">
        <w:rPr>
          <w:rtl/>
        </w:rPr>
        <w:t>האטומה הזאת, נגד הפשע שממשלת ישראל עושה כלפי האוכלוסייה הערבית. זה בלתי אפשרי.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לא רואים את האפליה בין רשות לרשות? במקום שהקיצוץ</w:t>
      </w:r>
      <w:r w:rsidR="00374753">
        <w:rPr>
          <w:rtl/>
        </w:rPr>
        <w:t xml:space="preserve"> </w:t>
      </w:r>
      <w:r w:rsidRPr="00784950">
        <w:rPr>
          <w:rtl/>
        </w:rPr>
        <w:t>ברשויות הערביות יהיה הרבה פחות מאשר ברשויות היהודיות, ההיפך הוא הנכון.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בסעיף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נגזל</w:t>
      </w:r>
      <w:r w:rsidR="00374753">
        <w:rPr>
          <w:rtl/>
        </w:rPr>
        <w:t xml:space="preserve"> </w:t>
      </w:r>
      <w:r w:rsidRPr="00784950">
        <w:rPr>
          <w:rtl/>
        </w:rPr>
        <w:t>מתקציב הרשויות הערביות סכום של 25.48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ההבטחות</w:t>
      </w:r>
      <w:r w:rsidR="00374753">
        <w:rPr>
          <w:rtl/>
        </w:rPr>
        <w:t xml:space="preserve"> </w:t>
      </w:r>
      <w:r w:rsidRPr="00784950">
        <w:rPr>
          <w:rtl/>
        </w:rPr>
        <w:t>כי הקיצוץ יהיה שווה. היו הבטחות של שרים, של ראש</w:t>
      </w:r>
      <w:r w:rsidR="00374753">
        <w:rPr>
          <w:rtl/>
        </w:rPr>
        <w:t xml:space="preserve"> </w:t>
      </w:r>
      <w:r w:rsidRPr="00784950">
        <w:rPr>
          <w:rtl/>
        </w:rPr>
        <w:t>הממשלה, שישבו עם ראשי הרשויות הערביות.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המפלגה שאתה חבר בה שותפה לפשע הזה. לא שמעתי אף שר ממפלגת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שאמר:</w:t>
      </w:r>
      <w:r w:rsidR="00374753">
        <w:rPr>
          <w:rtl/>
        </w:rPr>
        <w:t xml:space="preserve"> </w:t>
      </w:r>
      <w:r w:rsidRPr="00784950">
        <w:rPr>
          <w:rtl/>
        </w:rPr>
        <w:t>רבותי, זה לא ייתכן. כשהם באים למגזר הערבי הם באים להתחנף ולמכור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לוקשים.</w:t>
      </w:r>
      <w:r w:rsidR="00374753">
        <w:rPr>
          <w:rtl/>
        </w:rPr>
        <w:t xml:space="preserve"> </w:t>
      </w:r>
      <w:r w:rsidRPr="00784950">
        <w:rPr>
          <w:rtl/>
        </w:rPr>
        <w:t>אבל כאן הם שותפים לפשע, הם שותפים לאחריות כלפי האוכלוסייה הערבית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F32B4D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אף ההבטחות שניתנו למגזר הערבי וגובו בהחלטות ממשלה,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יקבלו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6</w:t>
      </w:r>
      <w:r w:rsidR="00F32B4D">
        <w:rPr>
          <w:rFonts w:hint="cs"/>
          <w:rtl/>
        </w:rPr>
        <w:t>.</w:t>
      </w:r>
      <w:r w:rsidRPr="00784950">
        <w:rPr>
          <w:rtl/>
        </w:rPr>
        <w:t>5</w:t>
      </w:r>
      <w:r w:rsidR="00F32B4D">
        <w:rPr>
          <w:rFonts w:hint="cs"/>
          <w:rtl/>
        </w:rPr>
        <w:t>%</w:t>
      </w:r>
      <w:r w:rsidR="00374753">
        <w:rPr>
          <w:rtl/>
        </w:rPr>
        <w:t xml:space="preserve"> </w:t>
      </w:r>
      <w:r w:rsidRPr="00784950">
        <w:rPr>
          <w:rtl/>
        </w:rPr>
        <w:t>מתקציב</w:t>
      </w:r>
      <w:r w:rsidR="00374753">
        <w:rPr>
          <w:rtl/>
        </w:rPr>
        <w:t xml:space="preserve"> </w:t>
      </w:r>
      <w:r w:rsidRPr="00784950">
        <w:rPr>
          <w:rtl/>
        </w:rPr>
        <w:t>הפיתוח של מדינת ישראל. אם נביא</w:t>
      </w:r>
      <w:r w:rsidR="00374753">
        <w:rPr>
          <w:rtl/>
        </w:rPr>
        <w:t xml:space="preserve"> </w:t>
      </w:r>
      <w:r w:rsidRPr="00784950">
        <w:rPr>
          <w:rtl/>
        </w:rPr>
        <w:t>בחשבון</w:t>
      </w:r>
      <w:r w:rsidR="00374753">
        <w:rPr>
          <w:rtl/>
        </w:rPr>
        <w:t xml:space="preserve"> </w:t>
      </w:r>
      <w:r w:rsidRPr="00784950">
        <w:rPr>
          <w:rtl/>
        </w:rPr>
        <w:t>שהאוכלוסייה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מהווה</w:t>
      </w:r>
      <w:r w:rsidR="00374753">
        <w:rPr>
          <w:rtl/>
        </w:rPr>
        <w:t xml:space="preserve"> </w:t>
      </w:r>
      <w:r w:rsidR="00374753" w:rsidRPr="00784950">
        <w:rPr>
          <w:rtl/>
        </w:rPr>
        <w:t>20</w:t>
      </w:r>
      <w:r w:rsidR="00374753">
        <w:rPr>
          <w:rtl/>
        </w:rPr>
        <w:t xml:space="preserve">% </w:t>
      </w:r>
      <w:r w:rsidRPr="00784950">
        <w:rPr>
          <w:rtl/>
        </w:rPr>
        <w:t>מאוכלוסיית המדינה, האם מדינה נורמלית,</w:t>
      </w:r>
      <w:r w:rsidR="00374753">
        <w:rPr>
          <w:rtl/>
        </w:rPr>
        <w:t xml:space="preserve"> </w:t>
      </w:r>
      <w:r w:rsidRPr="00784950">
        <w:rPr>
          <w:rtl/>
        </w:rPr>
        <w:t>שמתיימרת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דמוקרטית</w:t>
      </w:r>
      <w:r w:rsidR="00374753">
        <w:rPr>
          <w:rtl/>
        </w:rPr>
        <w:t xml:space="preserve"> </w:t>
      </w:r>
      <w:r w:rsidRPr="00784950">
        <w:rPr>
          <w:rtl/>
        </w:rPr>
        <w:t>והומנית, עושה דבר כזה? איך אפשר לקבל דבר כזה, ממשלה</w:t>
      </w:r>
      <w:r w:rsidR="00374753">
        <w:rPr>
          <w:rtl/>
        </w:rPr>
        <w:t xml:space="preserve"> </w:t>
      </w:r>
      <w:r w:rsidRPr="00784950">
        <w:rPr>
          <w:rtl/>
        </w:rPr>
        <w:t>שאמורה לייצג את כל האוכלוסייה שלה?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מה שתעשה האוכלוסייה הערבית, מה שיעשו ראשי הרשויות</w:t>
      </w:r>
      <w:r w:rsidR="00374753">
        <w:rPr>
          <w:rtl/>
        </w:rPr>
        <w:t xml:space="preserve"> </w:t>
      </w:r>
      <w:r w:rsidRPr="00784950">
        <w:rPr>
          <w:rtl/>
        </w:rPr>
        <w:t>והנבחרים</w:t>
      </w:r>
      <w:r w:rsidR="00374753">
        <w:rPr>
          <w:rtl/>
        </w:rPr>
        <w:t xml:space="preserve"> </w:t>
      </w:r>
      <w:r w:rsidRPr="00784950">
        <w:rPr>
          <w:rtl/>
        </w:rPr>
        <w:t>של האוכלוסייה הערבית נגד הממשלה, בכל האמצעים שעומדים לרשותנו, צריכים</w:t>
      </w:r>
      <w:r w:rsidR="00374753">
        <w:rPr>
          <w:rtl/>
        </w:rPr>
        <w:t xml:space="preserve"> </w:t>
      </w:r>
      <w:r w:rsidRPr="00784950">
        <w:rPr>
          <w:rtl/>
        </w:rPr>
        <w:t>לעשות.</w:t>
      </w:r>
      <w:r w:rsidR="00374753">
        <w:rPr>
          <w:rtl/>
        </w:rPr>
        <w:t xml:space="preserve"> </w:t>
      </w:r>
      <w:r w:rsidRPr="00784950">
        <w:rPr>
          <w:rtl/>
        </w:rPr>
        <w:t>לא רק להפגין, להפגין הפגנות אלימות על מנת לזעזע את המדינה הזאת, לזעזע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את מקבלי ההחלטות, ואולי סוף</w:t>
      </w:r>
      <w:r w:rsidR="00374753">
        <w:rPr>
          <w:rtl/>
        </w:rPr>
        <w:t>-</w:t>
      </w:r>
      <w:r w:rsidRPr="00784950">
        <w:rPr>
          <w:rtl/>
        </w:rPr>
        <w:t>סוף מפלגת העבודה תתעשת ותפרוש מהממשלה</w:t>
      </w:r>
      <w:r w:rsidR="00374753">
        <w:rPr>
          <w:rtl/>
        </w:rPr>
        <w:t xml:space="preserve"> </w:t>
      </w:r>
      <w:r w:rsidRPr="00784950">
        <w:rPr>
          <w:rtl/>
        </w:rPr>
        <w:t>האכזרית הזאת, הפושעת.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רציתי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גם לדבר </w:t>
      </w:r>
      <w:r w:rsidR="00374753">
        <w:rPr>
          <w:rtl/>
        </w:rPr>
        <w:t>–</w:t>
      </w:r>
      <w:r w:rsidRPr="00784950">
        <w:rPr>
          <w:rtl/>
        </w:rPr>
        <w:t xml:space="preserve"> דיברתי על משרד הפנים, אדוני היושב</w:t>
      </w:r>
      <w:r w:rsidR="00374753">
        <w:rPr>
          <w:rtl/>
        </w:rPr>
        <w:t>-</w:t>
      </w:r>
      <w:r w:rsidRPr="00784950">
        <w:rPr>
          <w:rtl/>
        </w:rPr>
        <w:t>ראש, אבל אני אדבר</w:t>
      </w:r>
      <w:r w:rsidR="00374753">
        <w:rPr>
          <w:rtl/>
        </w:rPr>
        <w:t xml:space="preserve"> </w:t>
      </w:r>
      <w:r w:rsidRPr="00784950">
        <w:rPr>
          <w:rtl/>
        </w:rPr>
        <w:t>בסיבוב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נושא משרד התעשייה והמסחר. לשרת התעשייה והמסחר, שמסתובבת ומגנה</w:t>
      </w:r>
      <w:r w:rsidR="00374753">
        <w:rPr>
          <w:rtl/>
        </w:rPr>
        <w:t xml:space="preserve"> </w:t>
      </w:r>
      <w:r w:rsidRPr="00784950">
        <w:rPr>
          <w:rtl/>
        </w:rPr>
        <w:t>ומשמיצה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הערבים </w:t>
      </w:r>
      <w:r w:rsidR="00374753">
        <w:rPr>
          <w:rtl/>
        </w:rPr>
        <w:t>–</w:t>
      </w:r>
      <w:r w:rsidRPr="00784950">
        <w:rPr>
          <w:rtl/>
        </w:rPr>
        <w:t xml:space="preserve"> וראיתי בכנס בדיר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אסד שהיא השמיצה את 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הערבים </w:t>
      </w:r>
      <w:r w:rsidR="00374753">
        <w:rPr>
          <w:rtl/>
        </w:rPr>
        <w:t>–</w:t>
      </w:r>
      <w:r w:rsidRPr="00784950">
        <w:rPr>
          <w:rtl/>
        </w:rPr>
        <w:t xml:space="preserve"> אני אראה לאותה שרה, ששמה דליה איציק, במקרה או לא במקרה, מה היא</w:t>
      </w:r>
      <w:r w:rsidR="00374753">
        <w:rPr>
          <w:rtl/>
        </w:rPr>
        <w:t xml:space="preserve"> </w:t>
      </w:r>
      <w:r w:rsidRPr="00784950">
        <w:rPr>
          <w:rtl/>
        </w:rPr>
        <w:t>נתנה למגזר הערבי:</w:t>
      </w:r>
      <w:r w:rsidR="00374753">
        <w:rPr>
          <w:rtl/>
        </w:rPr>
        <w:t xml:space="preserve"> </w:t>
      </w:r>
      <w:r w:rsidRPr="00784950">
        <w:rPr>
          <w:rtl/>
        </w:rPr>
        <w:t>1.5 מתקציב הפיתוח של המשרד 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אחוזים.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באה להשמיץ. יש לי, אדוני, נתונים. אולי בסיבוב הבא אני אציג.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</w:t>
      </w:r>
      <w:r w:rsidR="00374753">
        <w:rPr>
          <w:rtl/>
        </w:rPr>
        <w:t xml:space="preserve"> </w:t>
      </w:r>
      <w:r w:rsidRPr="00784950">
        <w:rPr>
          <w:rtl/>
        </w:rPr>
        <w:t>חבר כנסת עסאם מח'ול, תפאדל.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שני חברי הכנסת הנוכחים, שלושה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באתי במיוחד בשבילך.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טעית.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רואה את הברית בין הקומוניסטים לבינך. מתחילה להתרקם ברית.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טוב בבריתות.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מקיים הסכמים, זה הכול.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לא מקובלת עלי הדרישה שלנו שהקיצוץ בתקציב</w:t>
      </w:r>
      <w:r w:rsidR="00374753">
        <w:rPr>
          <w:rtl/>
        </w:rPr>
        <w:t xml:space="preserve"> </w:t>
      </w:r>
      <w:r w:rsidRPr="00784950">
        <w:rPr>
          <w:rtl/>
        </w:rPr>
        <w:t>המיועד</w:t>
      </w:r>
      <w:r w:rsidR="00374753">
        <w:rPr>
          <w:rtl/>
        </w:rPr>
        <w:t xml:space="preserve"> </w:t>
      </w:r>
      <w:r w:rsidRPr="00784950">
        <w:rPr>
          <w:rtl/>
        </w:rPr>
        <w:t>לאזרחים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יהיה שווה לקיצוץ בתקציב הכללי, כי אני מבחין בין תקציב</w:t>
      </w:r>
      <w:r w:rsidR="00374753">
        <w:rPr>
          <w:rtl/>
        </w:rPr>
        <w:t xml:space="preserve"> </w:t>
      </w:r>
      <w:r w:rsidRPr="00784950">
        <w:rPr>
          <w:rtl/>
        </w:rPr>
        <w:t>רגיל,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לקצץ בו או שלא צריך לקצץ בו לטעמי, לבין תקציב שאמור לסגור פער של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מפלה במשך 53 שנים.</w:t>
      </w:r>
      <w:r w:rsidR="00374753">
        <w:rPr>
          <w:rtl/>
        </w:rPr>
        <w:t xml:space="preserve"> </w:t>
      </w:r>
      <w:r w:rsidRPr="00784950">
        <w:rPr>
          <w:rtl/>
        </w:rPr>
        <w:t>זאת אומרת, בכלל החשיבה על קיצוץ, אחרי שדיברו על 4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המיליארדים המיוחלים האלה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איפה הם?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שאף אחד לא יודע איך הם מתנדפים להם כל פעם מחדש ואף אחד לא יודע לאן הם</w:t>
      </w:r>
      <w:r>
        <w:rPr>
          <w:rtl/>
        </w:rPr>
        <w:t xml:space="preserve"> </w:t>
      </w:r>
      <w:r w:rsidR="00784950" w:rsidRPr="00784950">
        <w:rPr>
          <w:rtl/>
        </w:rPr>
        <w:t>מגיעים בסופו של 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</w:t>
      </w:r>
      <w:r w:rsidR="00374753">
        <w:rPr>
          <w:rtl/>
        </w:rPr>
        <w:t xml:space="preserve"> 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לגעת</w:t>
      </w:r>
      <w:r w:rsidR="00374753">
        <w:rPr>
          <w:rtl/>
        </w:rPr>
        <w:t xml:space="preserve"> </w:t>
      </w:r>
      <w:r w:rsidRPr="00784950">
        <w:rPr>
          <w:rtl/>
        </w:rPr>
        <w:t>בזה, ולא רק שפגעו בזה ולא רק שהכניסו את זה</w:t>
      </w:r>
      <w:r w:rsidR="00374753">
        <w:rPr>
          <w:rtl/>
        </w:rPr>
        <w:t xml:space="preserve"> </w:t>
      </w:r>
      <w:r w:rsidRPr="00784950">
        <w:rPr>
          <w:rtl/>
        </w:rPr>
        <w:t>למסגרת הקיצוצים הכללית, אלא עוד מקצצים מעבר לקיצוץ הרוחבי הכולל של כל המשרדים.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שזו</w:t>
      </w:r>
      <w:r w:rsidR="00374753">
        <w:rPr>
          <w:rtl/>
        </w:rPr>
        <w:t xml:space="preserve"> </w:t>
      </w:r>
      <w:r w:rsidRPr="00784950">
        <w:rPr>
          <w:rtl/>
        </w:rPr>
        <w:t>התעמרות, זה מבטא יחס מסוכן ביותר, המעמיד בסימן שאלה לא את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התקציב ושל השוויון, אלא מעמיד את השאלה של הדמוקרטיה במבחן מאוד קשה,</w:t>
      </w:r>
      <w:r w:rsidR="00374753">
        <w:rPr>
          <w:rtl/>
        </w:rPr>
        <w:t xml:space="preserve"> </w:t>
      </w:r>
      <w:r w:rsidRPr="00784950">
        <w:rPr>
          <w:rtl/>
        </w:rPr>
        <w:t>ואולי</w:t>
      </w:r>
      <w:r w:rsidR="00374753">
        <w:rPr>
          <w:rtl/>
        </w:rPr>
        <w:t xml:space="preserve"> </w:t>
      </w:r>
      <w:r w:rsidRPr="00784950">
        <w:rPr>
          <w:rtl/>
        </w:rPr>
        <w:t>בפינה החשוכה, והוא אולי מסמן לאן פניה של החברה הזאת, לאן פניה של הממשלה</w:t>
      </w:r>
      <w:r w:rsidR="00374753">
        <w:rPr>
          <w:rtl/>
        </w:rPr>
        <w:t xml:space="preserve"> </w:t>
      </w:r>
      <w:r w:rsidRPr="00784950">
        <w:rPr>
          <w:rtl/>
        </w:rPr>
        <w:t>הזאת, לאן פניה של הנהגת המדינה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לקחת תחום אחד מהתחומים הנוגעים לאוכלוסייה הערבית, תחום החינוך.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היה אמור לקרות? עד אוקטובר האחרון, גם במסגרות שמטפלות ומנהיגות את המאבק 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לשוויון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היו עדיין ציפיות </w:t>
      </w:r>
      <w:r w:rsidR="00374753">
        <w:rPr>
          <w:rtl/>
        </w:rPr>
        <w:t>–</w:t>
      </w:r>
      <w:r w:rsidRPr="00784950">
        <w:rPr>
          <w:rtl/>
        </w:rPr>
        <w:t xml:space="preserve"> הנה, מדברים על 4 מיליארדים, אז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מישהו</w:t>
      </w:r>
      <w:r w:rsidR="00374753">
        <w:rPr>
          <w:rtl/>
        </w:rPr>
        <w:t xml:space="preserve"> </w:t>
      </w:r>
      <w:r w:rsidRPr="00784950">
        <w:rPr>
          <w:rtl/>
        </w:rPr>
        <w:t>שיבוא</w:t>
      </w:r>
      <w:r w:rsidR="00374753">
        <w:rPr>
          <w:rtl/>
        </w:rPr>
        <w:t xml:space="preserve"> </w:t>
      </w:r>
      <w:r w:rsidRPr="00784950">
        <w:rPr>
          <w:rtl/>
        </w:rPr>
        <w:t>ויגיד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אנחנו רוצים לעשות, מה אנחנו רוצים שישתנה במסגרת</w:t>
      </w:r>
      <w:r w:rsidR="00374753">
        <w:rPr>
          <w:rtl/>
        </w:rPr>
        <w:t xml:space="preserve"> </w:t>
      </w:r>
      <w:r w:rsidRPr="00784950">
        <w:rPr>
          <w:rtl/>
        </w:rPr>
        <w:t>החינוך, למשל.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ואז באה ועדת המעקב העליונה לענייני החינוך והיא מדברת על הצורך במתן שוויון</w:t>
      </w:r>
      <w:r w:rsidR="00374753">
        <w:rPr>
          <w:rtl/>
        </w:rPr>
        <w:t xml:space="preserve"> </w:t>
      </w:r>
      <w:r w:rsidRPr="00784950">
        <w:rPr>
          <w:rtl/>
        </w:rPr>
        <w:t>הזדמנויות לתלמידים במערכת החינוך הערבית, בעיקר במשאבים ובתגמולים חברתיים.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לפעול</w:t>
      </w:r>
      <w:r w:rsidR="00374753">
        <w:rPr>
          <w:rtl/>
        </w:rPr>
        <w:t xml:space="preserve"> </w:t>
      </w:r>
      <w:r w:rsidRPr="00784950">
        <w:rPr>
          <w:rtl/>
        </w:rPr>
        <w:t>להחדרת</w:t>
      </w:r>
      <w:r w:rsidR="00374753">
        <w:rPr>
          <w:rtl/>
        </w:rPr>
        <w:t xml:space="preserve"> </w:t>
      </w:r>
      <w:r w:rsidRPr="00784950">
        <w:rPr>
          <w:rtl/>
        </w:rPr>
        <w:t>שינויים במבנה הארגוני של משרד החינוך, שיאפשרו שילוב של</w:t>
      </w:r>
      <w:r w:rsidR="00374753">
        <w:rPr>
          <w:rtl/>
        </w:rPr>
        <w:t xml:space="preserve"> </w:t>
      </w:r>
      <w:r w:rsidRPr="00784950">
        <w:rPr>
          <w:rtl/>
        </w:rPr>
        <w:t>כוח</w:t>
      </w:r>
      <w:r w:rsidR="00374753">
        <w:rPr>
          <w:rtl/>
        </w:rPr>
        <w:t>-</w:t>
      </w:r>
      <w:r w:rsidRPr="00784950">
        <w:rPr>
          <w:rtl/>
        </w:rPr>
        <w:t>אדם ערבי באגפים ובמחלקות השונות על</w:t>
      </w:r>
      <w:r w:rsidR="00374753">
        <w:rPr>
          <w:rtl/>
        </w:rPr>
        <w:t>-</w:t>
      </w:r>
      <w:r w:rsidRPr="00784950">
        <w:rPr>
          <w:rtl/>
        </w:rPr>
        <w:t>פי אחוז התלמידים, ובאותם תחומים והיקפים</w:t>
      </w:r>
      <w:r w:rsidR="00374753">
        <w:rPr>
          <w:rtl/>
        </w:rPr>
        <w:t xml:space="preserve"> </w:t>
      </w:r>
      <w:r w:rsidRPr="00784950">
        <w:rPr>
          <w:rtl/>
        </w:rPr>
        <w:t>המטופלים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המשרד כלפי בתי</w:t>
      </w:r>
      <w:r w:rsidR="00374753">
        <w:rPr>
          <w:rtl/>
        </w:rPr>
        <w:t>-</w:t>
      </w:r>
      <w:r w:rsidRPr="00784950">
        <w:rPr>
          <w:rtl/>
        </w:rPr>
        <w:t>ספר יהודיים. משמעות הדבר, שינוי המבנה הארגוני</w:t>
      </w:r>
      <w:r w:rsidR="00374753">
        <w:rPr>
          <w:rtl/>
        </w:rPr>
        <w:t xml:space="preserve"> </w:t>
      </w:r>
      <w:r w:rsidRPr="00784950">
        <w:rPr>
          <w:rtl/>
        </w:rPr>
        <w:t>הקיים</w:t>
      </w:r>
      <w:r w:rsidR="00374753">
        <w:rPr>
          <w:rtl/>
        </w:rPr>
        <w:t xml:space="preserve"> </w:t>
      </w:r>
      <w:r w:rsidRPr="00784950">
        <w:rPr>
          <w:rtl/>
        </w:rPr>
        <w:t>כיום,</w:t>
      </w:r>
      <w:r w:rsidR="00374753">
        <w:rPr>
          <w:rtl/>
        </w:rPr>
        <w:t xml:space="preserve"> </w:t>
      </w:r>
      <w:r w:rsidRPr="00784950">
        <w:rPr>
          <w:rtl/>
        </w:rPr>
        <w:t>המשרת בעיקר את מערכת החינוך במגזר היהודי ומתעלם או סוחב כלאחר</w:t>
      </w:r>
      <w:r w:rsidR="00374753">
        <w:rPr>
          <w:rtl/>
        </w:rPr>
        <w:t>-</w:t>
      </w:r>
      <w:r w:rsidRPr="00784950">
        <w:rPr>
          <w:rtl/>
        </w:rPr>
        <w:t>יד</w:t>
      </w:r>
      <w:r w:rsidR="00374753">
        <w:rPr>
          <w:rtl/>
        </w:rPr>
        <w:t xml:space="preserve"> </w:t>
      </w:r>
      <w:r w:rsidRPr="00784950">
        <w:rPr>
          <w:rtl/>
        </w:rPr>
        <w:t>את מערכת החינוך הערבית.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החדרת</w:t>
      </w:r>
      <w:r w:rsidR="00374753">
        <w:rPr>
          <w:rtl/>
        </w:rPr>
        <w:t xml:space="preserve"> </w:t>
      </w:r>
      <w:r w:rsidRPr="00784950">
        <w:rPr>
          <w:rtl/>
        </w:rPr>
        <w:t>תוכניות</w:t>
      </w:r>
      <w:r w:rsidR="00374753">
        <w:rPr>
          <w:rtl/>
        </w:rPr>
        <w:t xml:space="preserve"> </w:t>
      </w:r>
      <w:r w:rsidRPr="00784950">
        <w:rPr>
          <w:rtl/>
        </w:rPr>
        <w:t>ופרויקטים להעלאת הישגים ומניעת נשירה, הקצאת משאבים בהתאם,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במיוחד אלה של אגף שח"ר </w:t>
      </w:r>
      <w:r w:rsidR="00374753">
        <w:rPr>
          <w:rtl/>
        </w:rPr>
        <w:t>–</w:t>
      </w:r>
      <w:r w:rsidRPr="00784950">
        <w:rPr>
          <w:rtl/>
        </w:rPr>
        <w:t xml:space="preserve"> שירותי חינוך ורווחה. על</w:t>
      </w:r>
      <w:r w:rsidR="00374753">
        <w:rPr>
          <w:rtl/>
        </w:rPr>
        <w:t>-</w:t>
      </w:r>
      <w:r w:rsidRPr="00784950">
        <w:rPr>
          <w:rtl/>
        </w:rPr>
        <w:t>פי סיכומים בין הנהלת אגף שח"ר</w:t>
      </w:r>
      <w:r w:rsidR="00374753">
        <w:rPr>
          <w:rtl/>
        </w:rPr>
        <w:t xml:space="preserve"> </w:t>
      </w:r>
      <w:r w:rsidRPr="00784950">
        <w:rPr>
          <w:rtl/>
        </w:rPr>
        <w:t>וועדת</w:t>
      </w:r>
      <w:r w:rsidR="00374753">
        <w:rPr>
          <w:rtl/>
        </w:rPr>
        <w:t xml:space="preserve"> </w:t>
      </w:r>
      <w:r w:rsidRPr="00784950">
        <w:rPr>
          <w:rtl/>
        </w:rPr>
        <w:t>המעקב,</w:t>
      </w:r>
      <w:r w:rsidR="00374753">
        <w:rPr>
          <w:rtl/>
        </w:rPr>
        <w:t xml:space="preserve"> </w:t>
      </w:r>
      <w:r w:rsidRPr="00784950">
        <w:rPr>
          <w:rtl/>
        </w:rPr>
        <w:t>הצורך הוא בהקצאת 40 מיליון שקל למטרה זו. איפה זה? איך זה יתבצע?</w:t>
      </w:r>
      <w:r w:rsidR="00374753">
        <w:rPr>
          <w:rtl/>
        </w:rPr>
        <w:t xml:space="preserve"> </w:t>
      </w:r>
      <w:r w:rsidRPr="00784950">
        <w:rPr>
          <w:rtl/>
        </w:rPr>
        <w:t>איך זה אמור להתבצע?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הקמת</w:t>
      </w:r>
      <w:r w:rsidR="00374753">
        <w:rPr>
          <w:rtl/>
        </w:rPr>
        <w:t xml:space="preserve"> </w:t>
      </w:r>
      <w:r w:rsidRPr="00784950">
        <w:rPr>
          <w:rtl/>
        </w:rPr>
        <w:t>צוותים</w:t>
      </w:r>
      <w:r w:rsidR="00374753">
        <w:rPr>
          <w:rtl/>
        </w:rPr>
        <w:t xml:space="preserve"> </w:t>
      </w:r>
      <w:r w:rsidRPr="00784950">
        <w:rPr>
          <w:rtl/>
        </w:rPr>
        <w:t>חוקרים יישובים, הקמת מרכזי תמיכה בהתאם לצרכים, תמיכה בהוראת</w:t>
      </w:r>
      <w:r w:rsidR="00374753">
        <w:rPr>
          <w:rtl/>
        </w:rPr>
        <w:t xml:space="preserve"> </w:t>
      </w:r>
      <w:r w:rsidRPr="00784950">
        <w:rPr>
          <w:rtl/>
        </w:rPr>
        <w:t>אנגלית,</w:t>
      </w:r>
      <w:r w:rsidR="00374753">
        <w:rPr>
          <w:rtl/>
        </w:rPr>
        <w:t xml:space="preserve"> </w:t>
      </w:r>
      <w:r w:rsidRPr="00784950">
        <w:rPr>
          <w:rtl/>
        </w:rPr>
        <w:t>תמיכה</w:t>
      </w:r>
      <w:r w:rsidR="00374753">
        <w:rPr>
          <w:rtl/>
        </w:rPr>
        <w:t xml:space="preserve"> </w:t>
      </w:r>
      <w:r w:rsidRPr="00784950">
        <w:rPr>
          <w:rtl/>
        </w:rPr>
        <w:t>בבעלי</w:t>
      </w:r>
      <w:r w:rsidR="00374753">
        <w:rPr>
          <w:rtl/>
        </w:rPr>
        <w:t xml:space="preserve"> </w:t>
      </w:r>
      <w:r w:rsidRPr="00784950">
        <w:rPr>
          <w:rtl/>
        </w:rPr>
        <w:t>בעיות אמוציונליות ועוד. שיתוף פעולה מתמיד בין אגפי משרד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מחלקות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ברשויות</w:t>
      </w:r>
      <w:r w:rsidR="00374753">
        <w:rPr>
          <w:rtl/>
        </w:rPr>
        <w:t xml:space="preserve"> </w:t>
      </w:r>
      <w:r w:rsidRPr="00784950">
        <w:rPr>
          <w:rtl/>
        </w:rPr>
        <w:t>בהקמת</w:t>
      </w:r>
      <w:r w:rsidR="00374753">
        <w:rPr>
          <w:rtl/>
        </w:rPr>
        <w:t xml:space="preserve"> </w:t>
      </w:r>
      <w:r w:rsidRPr="00784950">
        <w:rPr>
          <w:rtl/>
        </w:rPr>
        <w:t>צוותים</w:t>
      </w:r>
      <w:r w:rsidR="00374753">
        <w:rPr>
          <w:rtl/>
        </w:rPr>
        <w:t xml:space="preserve"> </w:t>
      </w:r>
      <w:r w:rsidRPr="00784950">
        <w:rPr>
          <w:rtl/>
        </w:rPr>
        <w:t>משותפים</w:t>
      </w:r>
      <w:r w:rsidR="00374753">
        <w:rPr>
          <w:rtl/>
        </w:rPr>
        <w:t xml:space="preserve"> </w:t>
      </w:r>
      <w:r w:rsidRPr="00784950">
        <w:rPr>
          <w:rtl/>
        </w:rPr>
        <w:t>תוך שיתוף גופים</w:t>
      </w:r>
      <w:r w:rsidR="00374753">
        <w:rPr>
          <w:rtl/>
        </w:rPr>
        <w:t xml:space="preserve"> </w:t>
      </w:r>
      <w:r w:rsidRPr="00784950">
        <w:rPr>
          <w:rtl/>
        </w:rPr>
        <w:t>ציבוריים</w:t>
      </w:r>
      <w:r w:rsidR="00374753">
        <w:rPr>
          <w:rtl/>
        </w:rPr>
        <w:t xml:space="preserve"> </w:t>
      </w:r>
      <w:r w:rsidRPr="00784950">
        <w:rPr>
          <w:rtl/>
        </w:rPr>
        <w:t>ונציגים</w:t>
      </w:r>
      <w:r w:rsidR="00374753">
        <w:rPr>
          <w:rtl/>
        </w:rPr>
        <w:t xml:space="preserve"> </w:t>
      </w:r>
      <w:r w:rsidRPr="00784950">
        <w:rPr>
          <w:rtl/>
        </w:rPr>
        <w:t>מבתי</w:t>
      </w:r>
      <w:r w:rsidR="00374753">
        <w:rPr>
          <w:rtl/>
        </w:rPr>
        <w:t>-</w:t>
      </w:r>
      <w:r w:rsidRPr="00784950">
        <w:rPr>
          <w:rtl/>
        </w:rPr>
        <w:t>הספר,</w:t>
      </w:r>
      <w:r w:rsidR="00374753">
        <w:rPr>
          <w:rtl/>
        </w:rPr>
        <w:t xml:space="preserve"> </w:t>
      </w:r>
      <w:r w:rsidRPr="00784950">
        <w:rPr>
          <w:rtl/>
        </w:rPr>
        <w:t>ושינוי</w:t>
      </w:r>
      <w:r w:rsidR="00374753">
        <w:rPr>
          <w:rtl/>
        </w:rPr>
        <w:t xml:space="preserve"> </w:t>
      </w:r>
      <w:r w:rsidRPr="00784950">
        <w:rPr>
          <w:rtl/>
        </w:rPr>
        <w:t>התפיסה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הקיימת היום </w:t>
      </w:r>
      <w:r w:rsidR="00374753">
        <w:rPr>
          <w:rtl/>
        </w:rPr>
        <w:t>–</w:t>
      </w:r>
      <w:r w:rsidRPr="00784950">
        <w:rPr>
          <w:rtl/>
        </w:rPr>
        <w:t xml:space="preserve"> תפיסת תרגום חומרי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למידה </w:t>
      </w:r>
      <w:r w:rsidR="00374753">
        <w:rPr>
          <w:rtl/>
        </w:rPr>
        <w:t>–</w:t>
      </w:r>
      <w:r w:rsidRPr="00784950">
        <w:rPr>
          <w:rtl/>
        </w:rPr>
        <w:t xml:space="preserve"> לתפיסה של כתיבת תוכנית לימודים.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שעומדת על הפרק, אחרי שאנחנו אומרים: אלה הציפיות, אלה הדברים שאנחנו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חשבנו שיקרו השנה </w:t>
      </w:r>
      <w:r w:rsidR="00374753">
        <w:rPr>
          <w:rtl/>
        </w:rPr>
        <w:t>–</w:t>
      </w:r>
      <w:r w:rsidRPr="00784950">
        <w:rPr>
          <w:rtl/>
        </w:rPr>
        <w:t xml:space="preserve"> שהם ימצאו ביטוי ותרגום מספרי בתקציב שמוגש לנו.</w:t>
      </w:r>
      <w:r w:rsidR="00374753">
        <w:rPr>
          <w:rtl/>
        </w:rPr>
        <w:t xml:space="preserve"> </w:t>
      </w:r>
      <w:r w:rsidRPr="00784950">
        <w:rPr>
          <w:rtl/>
        </w:rPr>
        <w:t>מה המציאות?</w:t>
      </w:r>
      <w:r w:rsidR="00374753">
        <w:rPr>
          <w:rtl/>
        </w:rPr>
        <w:t xml:space="preserve"> </w:t>
      </w:r>
      <w:r w:rsidRPr="00784950">
        <w:rPr>
          <w:rtl/>
        </w:rPr>
        <w:t>לאן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נעלם</w:t>
      </w:r>
      <w:r w:rsidR="00374753">
        <w:rPr>
          <w:rtl/>
        </w:rPr>
        <w:t xml:space="preserve"> </w:t>
      </w:r>
      <w:r w:rsidRPr="00784950">
        <w:rPr>
          <w:rtl/>
        </w:rPr>
        <w:t>ובאיזו</w:t>
      </w:r>
      <w:r w:rsidR="00374753">
        <w:rPr>
          <w:rtl/>
        </w:rPr>
        <w:t xml:space="preserve"> </w:t>
      </w:r>
      <w:r w:rsidRPr="00784950">
        <w:rPr>
          <w:rtl/>
        </w:rPr>
        <w:t>מציאות</w:t>
      </w:r>
      <w:r w:rsidR="00374753">
        <w:rPr>
          <w:rtl/>
        </w:rPr>
        <w:t xml:space="preserve"> </w:t>
      </w:r>
      <w:r w:rsidRPr="00784950">
        <w:rPr>
          <w:rtl/>
        </w:rPr>
        <w:t>אנחנו מקפיאים אותם? במציאות שבה המספר הממוצע של</w:t>
      </w:r>
      <w:r w:rsidR="00374753">
        <w:rPr>
          <w:rtl/>
        </w:rPr>
        <w:t xml:space="preserve"> </w:t>
      </w:r>
      <w:r w:rsidRPr="00784950">
        <w:rPr>
          <w:rtl/>
        </w:rPr>
        <w:t>תלמידים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מורה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 xml:space="preserve">ספר יסודי עברי </w:t>
      </w:r>
      <w:r w:rsidR="00374753">
        <w:rPr>
          <w:rtl/>
        </w:rPr>
        <w:t>–</w:t>
      </w:r>
      <w:r w:rsidRPr="00784950">
        <w:rPr>
          <w:rtl/>
        </w:rPr>
        <w:t xml:space="preserve"> 12 תלמידים, לעומת 16.6 תלמידים למורה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יסודי</w:t>
      </w:r>
      <w:r w:rsidR="00374753">
        <w:rPr>
          <w:rtl/>
        </w:rPr>
        <w:t xml:space="preserve"> </w:t>
      </w:r>
      <w:r w:rsidRPr="00784950">
        <w:rPr>
          <w:rtl/>
        </w:rPr>
        <w:t>ערבי.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יסודיים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ממוצע של 9.5 תלמידים לכל מורה</w:t>
      </w:r>
      <w:r w:rsidR="00374753">
        <w:rPr>
          <w:rtl/>
        </w:rPr>
        <w:t xml:space="preserve"> </w:t>
      </w:r>
      <w:r w:rsidRPr="00784950">
        <w:rPr>
          <w:rtl/>
        </w:rPr>
        <w:t>בעברי, ו</w:t>
      </w:r>
      <w:r w:rsidR="00374753">
        <w:rPr>
          <w:rtl/>
        </w:rPr>
        <w:t>-</w:t>
      </w:r>
      <w:r w:rsidRPr="00784950">
        <w:rPr>
          <w:rtl/>
        </w:rPr>
        <w:t>14 תלמידים בערבי.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מספר ממוצע של שעות לכיתה בחינוך היסודי העברי </w:t>
      </w:r>
      <w:r w:rsidR="00374753">
        <w:rPr>
          <w:rtl/>
        </w:rPr>
        <w:t>–</w:t>
      </w:r>
      <w:r w:rsidRPr="00784950">
        <w:rPr>
          <w:rtl/>
        </w:rPr>
        <w:t xml:space="preserve"> 49,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כמעט 50, ובחינוך הערבי </w:t>
      </w:r>
      <w:r w:rsidR="00374753">
        <w:rPr>
          <w:rtl/>
        </w:rPr>
        <w:t>–</w:t>
      </w:r>
      <w:r w:rsidRPr="00784950">
        <w:rPr>
          <w:rtl/>
        </w:rPr>
        <w:t xml:space="preserve"> 43.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אלאה אתכם בכל המספרים, אבל אני רוצה שאנחנו נמחיש, כשאנחנו מדברים</w:t>
      </w:r>
      <w:r w:rsidR="00374753">
        <w:rPr>
          <w:rtl/>
        </w:rPr>
        <w:t xml:space="preserve"> </w:t>
      </w:r>
      <w:r w:rsidRPr="00784950">
        <w:rPr>
          <w:rtl/>
        </w:rPr>
        <w:t>שנדע על מה אנחנו מדברים, על איזה שוויון אנחנו מדברים. שוויון שאיננו. אני מסיים</w:t>
      </w:r>
      <w:r w:rsidR="00374753">
        <w:rPr>
          <w:rtl/>
        </w:rPr>
        <w:t xml:space="preserve"> </w:t>
      </w:r>
      <w:r w:rsidRPr="00784950">
        <w:rPr>
          <w:rtl/>
        </w:rPr>
        <w:t>בזה,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אחוז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שבהם</w:t>
      </w:r>
      <w:r w:rsidR="00374753">
        <w:rPr>
          <w:rtl/>
        </w:rPr>
        <w:t xml:space="preserve"> </w:t>
      </w:r>
      <w:r w:rsidRPr="00784950">
        <w:rPr>
          <w:rtl/>
        </w:rPr>
        <w:t>מתקיימים</w:t>
      </w:r>
      <w:r w:rsidR="00374753">
        <w:rPr>
          <w:rtl/>
        </w:rPr>
        <w:t xml:space="preserve"> </w:t>
      </w:r>
      <w:r w:rsidRPr="00784950">
        <w:rPr>
          <w:rtl/>
        </w:rPr>
        <w:t>השירותים</w:t>
      </w:r>
      <w:r w:rsidR="00374753">
        <w:rPr>
          <w:rtl/>
        </w:rPr>
        <w:t xml:space="preserve"> </w:t>
      </w:r>
      <w:r w:rsidRPr="00784950">
        <w:rPr>
          <w:rtl/>
        </w:rPr>
        <w:t>כדלקמן:</w:t>
      </w:r>
      <w:r w:rsidR="00374753">
        <w:rPr>
          <w:rtl/>
        </w:rPr>
        <w:t xml:space="preserve"> </w:t>
      </w:r>
      <w:r w:rsidRPr="00784950">
        <w:rPr>
          <w:rtl/>
        </w:rPr>
        <w:t>ייעוץ חינוכי, שהוא חלק</w:t>
      </w:r>
      <w:r w:rsidR="00374753">
        <w:rPr>
          <w:rtl/>
        </w:rPr>
        <w:t xml:space="preserve"> </w:t>
      </w:r>
      <w:r w:rsidRPr="00784950">
        <w:rPr>
          <w:rtl/>
        </w:rPr>
        <w:t>מהחינוך,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לקיים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ספר מודרני במאה ה</w:t>
      </w:r>
      <w:r w:rsidR="00374753">
        <w:rPr>
          <w:rtl/>
        </w:rPr>
        <w:t>-</w:t>
      </w:r>
      <w:r w:rsidRPr="00784950">
        <w:rPr>
          <w:rtl/>
        </w:rPr>
        <w:t xml:space="preserve">21 בלי ייעוץ חינוכי </w:t>
      </w:r>
      <w:r w:rsidR="00374753">
        <w:rPr>
          <w:rtl/>
        </w:rPr>
        <w:t>–</w:t>
      </w:r>
      <w:r w:rsidRPr="00784950">
        <w:rPr>
          <w:rtl/>
        </w:rPr>
        <w:t xml:space="preserve"> כמעט </w:t>
      </w:r>
      <w:r w:rsidR="00374753" w:rsidRPr="00784950">
        <w:rPr>
          <w:rtl/>
        </w:rPr>
        <w:t>70</w:t>
      </w:r>
      <w:r w:rsidR="00374753">
        <w:rPr>
          <w:rtl/>
        </w:rPr>
        <w:t xml:space="preserve">% </w:t>
      </w:r>
      <w:r w:rsidRPr="00784950">
        <w:rPr>
          <w:rtl/>
        </w:rPr>
        <w:t>מבתי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היסודיים</w:t>
      </w:r>
      <w:r w:rsidR="00374753">
        <w:rPr>
          <w:rtl/>
        </w:rPr>
        <w:t xml:space="preserve"> </w:t>
      </w:r>
      <w:r w:rsidRPr="00784950">
        <w:rPr>
          <w:rtl/>
        </w:rPr>
        <w:t>העבריים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בהם ייעוץ חינוכי, כמעט </w:t>
      </w:r>
      <w:r w:rsidR="00374753" w:rsidRPr="00784950">
        <w:rPr>
          <w:rtl/>
        </w:rPr>
        <w:t>96</w:t>
      </w:r>
      <w:r w:rsidR="00374753">
        <w:rPr>
          <w:rtl/>
        </w:rPr>
        <w:t>%</w:t>
      </w:r>
      <w:r w:rsidRPr="00784950">
        <w:rPr>
          <w:rtl/>
        </w:rPr>
        <w:t xml:space="preserve"> מבתי</w:t>
      </w:r>
      <w:r w:rsidR="00374753">
        <w:rPr>
          <w:rtl/>
        </w:rPr>
        <w:t>-</w:t>
      </w:r>
      <w:r w:rsidRPr="00784950">
        <w:rPr>
          <w:rtl/>
        </w:rPr>
        <w:t>הספר העבריים</w:t>
      </w:r>
      <w:r w:rsidR="00374753">
        <w:rPr>
          <w:rtl/>
        </w:rPr>
        <w:t xml:space="preserve"> </w:t>
      </w:r>
      <w:r w:rsidRPr="00784950">
        <w:rPr>
          <w:rtl/>
        </w:rPr>
        <w:t>בחטיבת</w:t>
      </w:r>
      <w:r w:rsidR="00374753">
        <w:rPr>
          <w:rtl/>
        </w:rPr>
        <w:t xml:space="preserve"> </w:t>
      </w:r>
      <w:r w:rsidRPr="00784950">
        <w:rPr>
          <w:rtl/>
        </w:rPr>
        <w:t>הביניים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בהם</w:t>
      </w:r>
      <w:r w:rsidR="00374753">
        <w:rPr>
          <w:rtl/>
        </w:rPr>
        <w:t xml:space="preserve"> </w:t>
      </w:r>
      <w:r w:rsidRPr="00784950">
        <w:rPr>
          <w:rtl/>
        </w:rPr>
        <w:t>ייעוץ</w:t>
      </w:r>
      <w:r w:rsidR="00374753">
        <w:rPr>
          <w:rtl/>
        </w:rPr>
        <w:t xml:space="preserve"> </w:t>
      </w:r>
      <w:r w:rsidRPr="00784950">
        <w:rPr>
          <w:rtl/>
        </w:rPr>
        <w:t>חינוכי,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כמעט </w:t>
      </w:r>
      <w:r w:rsidR="00374753" w:rsidRPr="00784950">
        <w:rPr>
          <w:rtl/>
        </w:rPr>
        <w:t>95</w:t>
      </w:r>
      <w:r w:rsidR="00374753">
        <w:rPr>
          <w:rtl/>
        </w:rPr>
        <w:t>%</w:t>
      </w:r>
      <w:r w:rsidRPr="00784950">
        <w:rPr>
          <w:rtl/>
        </w:rPr>
        <w:t xml:space="preserve"> בחטיבה העליונה יש בהם ייעוץ</w:t>
      </w:r>
      <w:r w:rsidR="00374753">
        <w:rPr>
          <w:rtl/>
        </w:rPr>
        <w:t xml:space="preserve"> </w:t>
      </w:r>
      <w:r w:rsidRPr="00784950">
        <w:rPr>
          <w:rtl/>
        </w:rPr>
        <w:t>חינוכי,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יהודיים.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 xml:space="preserve">ספר הערביים, ביסודי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 w:rsidRPr="00784950">
        <w:rPr>
          <w:rtl/>
        </w:rPr>
        <w:t>18</w:t>
      </w:r>
      <w:r w:rsidR="00374753">
        <w:rPr>
          <w:rtl/>
        </w:rPr>
        <w:t>%</w:t>
      </w:r>
      <w:r w:rsidRPr="00784950">
        <w:rPr>
          <w:rtl/>
        </w:rPr>
        <w:t xml:space="preserve"> לעומת </w:t>
      </w:r>
      <w:r w:rsidR="00374753" w:rsidRPr="00784950">
        <w:rPr>
          <w:rtl/>
        </w:rPr>
        <w:t>70</w:t>
      </w:r>
      <w:r w:rsidR="00374753">
        <w:rPr>
          <w:rtl/>
        </w:rPr>
        <w:t>%</w:t>
      </w:r>
      <w:r w:rsidRPr="00784950">
        <w:rPr>
          <w:rtl/>
        </w:rPr>
        <w:t>, בחטיבת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ביניים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 w:rsidRPr="00784950">
        <w:rPr>
          <w:rtl/>
        </w:rPr>
        <w:t>64</w:t>
      </w:r>
      <w:r w:rsidR="00374753">
        <w:rPr>
          <w:rtl/>
        </w:rPr>
        <w:t>%</w:t>
      </w:r>
      <w:r w:rsidRPr="00784950">
        <w:rPr>
          <w:rtl/>
        </w:rPr>
        <w:t xml:space="preserve">, ובחטיבה עליונה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 w:rsidRPr="00784950">
        <w:rPr>
          <w:rtl/>
        </w:rPr>
        <w:t>74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למה? למה אנחנו צריכים ללמוד לחיות עם המצב</w:t>
      </w:r>
      <w:r w:rsidR="00374753">
        <w:rPr>
          <w:rtl/>
        </w:rPr>
        <w:t xml:space="preserve"> </w:t>
      </w:r>
      <w:r w:rsidRPr="00784950">
        <w:rPr>
          <w:rtl/>
        </w:rPr>
        <w:t>הזה?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לחיות</w:t>
      </w:r>
      <w:r w:rsidR="00374753">
        <w:rPr>
          <w:rtl/>
        </w:rPr>
        <w:t xml:space="preserve"> </w:t>
      </w:r>
      <w:r w:rsidRPr="00784950">
        <w:rPr>
          <w:rtl/>
        </w:rPr>
        <w:t>עם מצב שבו יש קצין ביקור סדיר ב</w:t>
      </w:r>
      <w:r w:rsidR="00374753">
        <w:rPr>
          <w:rtl/>
        </w:rPr>
        <w:t>-</w:t>
      </w:r>
      <w:r w:rsidR="00374753" w:rsidRPr="00784950">
        <w:rPr>
          <w:rtl/>
        </w:rPr>
        <w:t>65</w:t>
      </w:r>
      <w:r w:rsidR="00374753">
        <w:rPr>
          <w:rtl/>
        </w:rPr>
        <w:t>%</w:t>
      </w:r>
      <w:r w:rsidRPr="00784950">
        <w:rPr>
          <w:rtl/>
        </w:rPr>
        <w:t xml:space="preserve"> מבתי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היהודיים, ב</w:t>
      </w:r>
      <w:r w:rsidR="00374753">
        <w:rPr>
          <w:rtl/>
        </w:rPr>
        <w:t>-</w:t>
      </w:r>
      <w:r w:rsidR="00374753" w:rsidRPr="00784950">
        <w:rPr>
          <w:rtl/>
        </w:rPr>
        <w:t>73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ושלושה.</w:t>
      </w:r>
      <w:r w:rsidR="00374753">
        <w:rPr>
          <w:rtl/>
        </w:rPr>
        <w:t xml:space="preserve"> </w:t>
      </w:r>
      <w:r w:rsidRPr="00784950">
        <w:rPr>
          <w:rtl/>
        </w:rPr>
        <w:t>שישים וחמישה. אתה חוזר, אתה לא שם לב. שישים וחמישה אחוז, שישים</w:t>
      </w:r>
      <w:r w:rsidR="00374753">
        <w:rPr>
          <w:rtl/>
        </w:rPr>
        <w:t xml:space="preserve"> </w:t>
      </w:r>
      <w:r w:rsidRPr="00784950">
        <w:rPr>
          <w:rtl/>
        </w:rPr>
        <w:t>ושלושה, לא שישים ושלוש.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בסדר,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לעומת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>, וכו'.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תנסה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שלוש דקות, אדוני?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שלוש דקות מוארכות, חבר כנסת קליינר, כי אין חברי 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לימוד</w:t>
      </w:r>
      <w:r w:rsidR="00374753">
        <w:rPr>
          <w:rtl/>
        </w:rPr>
        <w:t xml:space="preserve"> </w:t>
      </w:r>
      <w:r w:rsidRPr="00784950">
        <w:rPr>
          <w:rtl/>
        </w:rPr>
        <w:t>בעזרת</w:t>
      </w:r>
      <w:r w:rsidR="00374753">
        <w:rPr>
          <w:rtl/>
        </w:rPr>
        <w:t xml:space="preserve"> </w:t>
      </w:r>
      <w:r w:rsidRPr="00784950">
        <w:rPr>
          <w:rtl/>
        </w:rPr>
        <w:t>מחשב יש ב</w:t>
      </w:r>
      <w:r w:rsidR="00374753">
        <w:rPr>
          <w:rtl/>
        </w:rPr>
        <w:t>-</w:t>
      </w:r>
      <w:r w:rsidR="00374753" w:rsidRPr="00784950">
        <w:rPr>
          <w:rtl/>
        </w:rPr>
        <w:t>55</w:t>
      </w:r>
      <w:r w:rsidR="00374753">
        <w:rPr>
          <w:rtl/>
        </w:rPr>
        <w:t>%</w:t>
      </w:r>
      <w:r w:rsidRPr="00784950">
        <w:rPr>
          <w:rtl/>
        </w:rPr>
        <w:t xml:space="preserve"> מבתי</w:t>
      </w:r>
      <w:r w:rsidR="00374753">
        <w:rPr>
          <w:rtl/>
        </w:rPr>
        <w:t>-</w:t>
      </w:r>
      <w:r w:rsidRPr="00784950">
        <w:rPr>
          <w:rtl/>
        </w:rPr>
        <w:t>הספר היהודיים וב</w:t>
      </w:r>
      <w:r w:rsidR="00374753">
        <w:rPr>
          <w:rtl/>
        </w:rPr>
        <w:t>-</w:t>
      </w:r>
      <w:r w:rsidR="00374753" w:rsidRPr="00784950">
        <w:rPr>
          <w:rtl/>
        </w:rPr>
        <w:t>26</w:t>
      </w:r>
      <w:r w:rsidR="00374753">
        <w:rPr>
          <w:rtl/>
        </w:rPr>
        <w:t>%</w:t>
      </w:r>
      <w:r w:rsidRPr="00784950">
        <w:rPr>
          <w:rtl/>
        </w:rPr>
        <w:t xml:space="preserve"> מבתי</w:t>
      </w:r>
      <w:r w:rsidR="00374753">
        <w:rPr>
          <w:rtl/>
        </w:rPr>
        <w:t>-</w:t>
      </w:r>
      <w:r w:rsidRPr="00784950">
        <w:rPr>
          <w:rtl/>
        </w:rPr>
        <w:t>הספר הערביים.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להשלים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כך שזה חלק מהחיים שלנו? אנחנו לא משלימים,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חושבים</w:t>
      </w:r>
      <w:r w:rsidR="00374753">
        <w:rPr>
          <w:rtl/>
        </w:rPr>
        <w:t xml:space="preserve"> </w:t>
      </w:r>
      <w:r w:rsidRPr="00784950">
        <w:rPr>
          <w:rtl/>
        </w:rPr>
        <w:t>שהמצב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חייב</w:t>
      </w:r>
      <w:r w:rsidR="00374753">
        <w:rPr>
          <w:rtl/>
        </w:rPr>
        <w:t xml:space="preserve"> </w:t>
      </w:r>
      <w:r w:rsidRPr="00784950">
        <w:rPr>
          <w:rtl/>
        </w:rPr>
        <w:t>להשתנות,</w:t>
      </w:r>
      <w:r w:rsidR="00374753">
        <w:rPr>
          <w:rtl/>
        </w:rPr>
        <w:t xml:space="preserve"> </w:t>
      </w:r>
      <w:r w:rsidRPr="00784950">
        <w:rPr>
          <w:rtl/>
        </w:rPr>
        <w:t>והוא ישתנה על</w:t>
      </w:r>
      <w:r w:rsidR="00374753">
        <w:rPr>
          <w:rtl/>
        </w:rPr>
        <w:t>-</w:t>
      </w:r>
      <w:r w:rsidRPr="00784950">
        <w:rPr>
          <w:rtl/>
        </w:rPr>
        <w:t>ידי סדר עדיפויות אחר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>-</w:t>
      </w:r>
      <w:r w:rsidRPr="00784950">
        <w:rPr>
          <w:rtl/>
        </w:rPr>
        <w:t xml:space="preserve">ידי תקציב אחר, והתקציב הזה </w:t>
      </w:r>
      <w:r w:rsidR="00374753">
        <w:rPr>
          <w:rtl/>
        </w:rPr>
        <w:t>–</w:t>
      </w:r>
      <w:r w:rsidRPr="00784950">
        <w:rPr>
          <w:rtl/>
        </w:rPr>
        <w:t xml:space="preserve"> צריך לדעת שמעליו מתנופף דגל שחור.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תמר גוז'נסקי,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 כנסת אחמד טיבי.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 חושבת שהתקציב וגם הגזירות הקשות בחוק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ההסדרים, שניהם </w:t>
      </w:r>
      <w:r w:rsidR="00374753">
        <w:rPr>
          <w:rtl/>
        </w:rPr>
        <w:t>–</w:t>
      </w:r>
      <w:r w:rsidRPr="00784950">
        <w:rPr>
          <w:rtl/>
        </w:rPr>
        <w:t xml:space="preserve"> התקציב וחוק ההסדרים </w:t>
      </w:r>
      <w:r w:rsidR="00374753">
        <w:rPr>
          <w:rtl/>
        </w:rPr>
        <w:t>–</w:t>
      </w:r>
      <w:r w:rsidRPr="00784950">
        <w:rPr>
          <w:rtl/>
        </w:rPr>
        <w:t xml:space="preserve"> מבטאים מדיניות ללא תקווה.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אתה מסתכל בתקציב ואם אתה מסתכל בחוק ההסדרים, אתה מחכה לאיזו בשורה, זאת</w:t>
      </w:r>
      <w:r w:rsidR="00374753">
        <w:rPr>
          <w:rtl/>
        </w:rPr>
        <w:t xml:space="preserve"> </w:t>
      </w:r>
      <w:r w:rsidRPr="00784950">
        <w:rPr>
          <w:rtl/>
        </w:rPr>
        <w:t>אומרת שהממשלה נניח היתה אומרת:</w:t>
      </w:r>
      <w:r w:rsidR="00374753">
        <w:rPr>
          <w:rtl/>
        </w:rPr>
        <w:t xml:space="preserve"> </w:t>
      </w:r>
      <w:r w:rsidRPr="00784950">
        <w:rPr>
          <w:rtl/>
        </w:rPr>
        <w:t>בסדר, בשנה הנוכחית, 2002, נסבול קצת, אבל לעומת</w:t>
      </w:r>
      <w:r w:rsidR="00374753">
        <w:rPr>
          <w:rtl/>
        </w:rPr>
        <w:t xml:space="preserve"> </w:t>
      </w:r>
      <w:r w:rsidRPr="00784950">
        <w:rPr>
          <w:rtl/>
        </w:rPr>
        <w:t>זה ב</w:t>
      </w:r>
      <w:r w:rsidR="00374753">
        <w:rPr>
          <w:rtl/>
        </w:rPr>
        <w:t>-</w:t>
      </w:r>
      <w:r w:rsidRPr="00784950">
        <w:rPr>
          <w:rtl/>
        </w:rPr>
        <w:t xml:space="preserve">2003 החיים ישתנו לטובה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אתה מחפש איזה שביב של אמירה שלסבל הצפוי הזה, לקיצוצים בקצבאות הילדים,</w:t>
      </w:r>
      <w:r>
        <w:rPr>
          <w:rtl/>
        </w:rPr>
        <w:t xml:space="preserve"> </w:t>
      </w:r>
      <w:r w:rsidR="00784950" w:rsidRPr="00784950">
        <w:rPr>
          <w:rtl/>
        </w:rPr>
        <w:t>בהבטחת</w:t>
      </w:r>
      <w:r>
        <w:rPr>
          <w:rtl/>
        </w:rPr>
        <w:t xml:space="preserve"> </w:t>
      </w:r>
      <w:r w:rsidR="00784950" w:rsidRPr="00784950">
        <w:rPr>
          <w:rtl/>
        </w:rPr>
        <w:t>הכנסה</w:t>
      </w:r>
      <w:r>
        <w:rPr>
          <w:rtl/>
        </w:rPr>
        <w:t xml:space="preserve"> – </w:t>
      </w:r>
      <w:r w:rsidR="00784950" w:rsidRPr="00784950">
        <w:rPr>
          <w:rtl/>
        </w:rPr>
        <w:t>שמעתי</w:t>
      </w:r>
      <w:r>
        <w:rPr>
          <w:rtl/>
        </w:rPr>
        <w:t xml:space="preserve"> </w:t>
      </w:r>
      <w:r w:rsidR="00784950" w:rsidRPr="00784950">
        <w:rPr>
          <w:rtl/>
        </w:rPr>
        <w:t>שמקצצים עוד 100 מיליון שקל ממשרד החינוך וזה יפגע בכלל</w:t>
      </w:r>
      <w:r>
        <w:rPr>
          <w:rtl/>
        </w:rPr>
        <w:t xml:space="preserve"> </w:t>
      </w:r>
      <w:r w:rsidR="00784950" w:rsidRPr="00784950">
        <w:rPr>
          <w:rtl/>
        </w:rPr>
        <w:t xml:space="preserve">המערכת ובמיוחד במקומות החלשים </w:t>
      </w:r>
      <w:r>
        <w:rPr>
          <w:rtl/>
        </w:rPr>
        <w:t>–</w:t>
      </w:r>
      <w:r w:rsidR="00784950" w:rsidRPr="00784950">
        <w:rPr>
          <w:rtl/>
        </w:rPr>
        <w:t xml:space="preserve"> שאחרי כל זה יש תקווה.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כשאתה</w:t>
      </w:r>
      <w:r w:rsidR="00374753">
        <w:rPr>
          <w:rtl/>
        </w:rPr>
        <w:t xml:space="preserve"> </w:t>
      </w:r>
      <w:r w:rsidRPr="00784950">
        <w:rPr>
          <w:rtl/>
        </w:rPr>
        <w:t>פותח את התחזיות שלה, התחזיות שלה הן, שאחרי הרע</w:t>
      </w:r>
      <w:r w:rsidR="00374753">
        <w:rPr>
          <w:rtl/>
        </w:rPr>
        <w:t xml:space="preserve"> </w:t>
      </w:r>
      <w:r w:rsidRPr="00784950">
        <w:rPr>
          <w:rtl/>
        </w:rPr>
        <w:t>הנוכחי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רע</w:t>
      </w:r>
      <w:r w:rsidR="00374753">
        <w:rPr>
          <w:rtl/>
        </w:rPr>
        <w:t xml:space="preserve"> </w:t>
      </w:r>
      <w:r w:rsidRPr="00784950">
        <w:rPr>
          <w:rtl/>
        </w:rPr>
        <w:t>יותר,</w:t>
      </w:r>
      <w:r w:rsidR="00374753">
        <w:rPr>
          <w:rtl/>
        </w:rPr>
        <w:t xml:space="preserve"> </w:t>
      </w:r>
      <w:r w:rsidRPr="00784950">
        <w:rPr>
          <w:rtl/>
        </w:rPr>
        <w:t>ואחרי</w:t>
      </w:r>
      <w:r w:rsidR="00374753">
        <w:rPr>
          <w:rtl/>
        </w:rPr>
        <w:t xml:space="preserve"> </w:t>
      </w:r>
      <w:r w:rsidRPr="00784950">
        <w:rPr>
          <w:rtl/>
        </w:rPr>
        <w:t>הרע</w:t>
      </w:r>
      <w:r w:rsidR="00374753">
        <w:rPr>
          <w:rtl/>
        </w:rPr>
        <w:t xml:space="preserve"> </w:t>
      </w:r>
      <w:r w:rsidRPr="00784950">
        <w:rPr>
          <w:rtl/>
        </w:rPr>
        <w:t>יותר יהיה רע עוד יותר, כי בעצם התחזיות של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והתחזיות של כל מיני גופים שקשורים לממשלה מדברות על גידול באבטלה. הן לא</w:t>
      </w:r>
      <w:r w:rsidR="00374753">
        <w:rPr>
          <w:rtl/>
        </w:rPr>
        <w:t xml:space="preserve"> </w:t>
      </w:r>
      <w:r w:rsidRPr="00784950">
        <w:rPr>
          <w:rtl/>
        </w:rPr>
        <w:t>מדברות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שלקראת</w:t>
      </w:r>
      <w:r w:rsidR="00374753">
        <w:rPr>
          <w:rtl/>
        </w:rPr>
        <w:t xml:space="preserve"> </w:t>
      </w:r>
      <w:r w:rsidRPr="00784950">
        <w:rPr>
          <w:rtl/>
        </w:rPr>
        <w:t>סוף השנה נצא מהמשבר ותהיה עבודה למובטלים, הם לא אומרים</w:t>
      </w:r>
      <w:r w:rsidR="00374753">
        <w:rPr>
          <w:rtl/>
        </w:rPr>
        <w:t xml:space="preserve"> </w:t>
      </w:r>
      <w:r w:rsidRPr="00784950">
        <w:rPr>
          <w:rtl/>
        </w:rPr>
        <w:t>בתחזיות</w:t>
      </w:r>
      <w:r w:rsidR="00374753">
        <w:rPr>
          <w:rtl/>
        </w:rPr>
        <w:t xml:space="preserve"> </w:t>
      </w:r>
      <w:r w:rsidRPr="00784950">
        <w:rPr>
          <w:rtl/>
        </w:rPr>
        <w:t>האלה שמפעלים יפסיקו להיסגר, הם לא אומרים בתחזיות האלה שיש סיכוי לאיזה</w:t>
      </w:r>
      <w:r w:rsidR="00374753">
        <w:rPr>
          <w:rtl/>
        </w:rPr>
        <w:t xml:space="preserve"> </w:t>
      </w:r>
      <w:r w:rsidRPr="00784950">
        <w:rPr>
          <w:rtl/>
        </w:rPr>
        <w:t>חידוש בתחום התיירות או בתחום חשוב אחר.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במלים</w:t>
      </w:r>
      <w:r w:rsidR="00374753">
        <w:rPr>
          <w:rtl/>
        </w:rPr>
        <w:t xml:space="preserve"> </w:t>
      </w:r>
      <w:r w:rsidRPr="00784950">
        <w:rPr>
          <w:rtl/>
        </w:rPr>
        <w:t>אחרות,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אמור להכשיר אותנו לתקציב הגרוע עוד יותר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בשנת</w:t>
      </w:r>
      <w:r w:rsidR="00374753">
        <w:rPr>
          <w:rtl/>
        </w:rPr>
        <w:t xml:space="preserve"> </w:t>
      </w:r>
      <w:r w:rsidRPr="00784950">
        <w:rPr>
          <w:rtl/>
        </w:rPr>
        <w:t>2003,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לקיצוצים שיהיו עוד במהלך 2002, כפי שעכשיו מסבירים לנו</w:t>
      </w:r>
      <w:r w:rsidR="00374753">
        <w:rPr>
          <w:rtl/>
        </w:rPr>
        <w:t xml:space="preserve"> </w:t>
      </w:r>
      <w:r w:rsidRPr="00784950">
        <w:rPr>
          <w:rtl/>
        </w:rPr>
        <w:t>שהקיצוצים לא מספיקים.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מנהלת</w:t>
      </w:r>
      <w:r w:rsidR="00374753">
        <w:rPr>
          <w:rtl/>
        </w:rPr>
        <w:t xml:space="preserve"> </w:t>
      </w:r>
      <w:r w:rsidRPr="00784950">
        <w:rPr>
          <w:rtl/>
        </w:rPr>
        <w:t>בתחום</w:t>
      </w:r>
      <w:r w:rsidR="00374753">
        <w:rPr>
          <w:rtl/>
        </w:rPr>
        <w:t xml:space="preserve"> </w:t>
      </w:r>
      <w:r w:rsidRPr="00784950">
        <w:rPr>
          <w:rtl/>
        </w:rPr>
        <w:t>החברתי</w:t>
      </w:r>
      <w:r w:rsidR="00374753">
        <w:rPr>
          <w:rtl/>
        </w:rPr>
        <w:t xml:space="preserve"> </w:t>
      </w:r>
      <w:r w:rsidRPr="00784950">
        <w:rPr>
          <w:rtl/>
        </w:rPr>
        <w:t>והכלכלי</w:t>
      </w:r>
      <w:r w:rsidR="00374753">
        <w:rPr>
          <w:rtl/>
        </w:rPr>
        <w:t xml:space="preserve"> </w:t>
      </w:r>
      <w:r w:rsidRPr="00784950">
        <w:rPr>
          <w:rtl/>
        </w:rPr>
        <w:t>מדיניות של מין בעל חוב שהולך</w:t>
      </w:r>
      <w:r w:rsidR="00374753">
        <w:rPr>
          <w:rtl/>
        </w:rPr>
        <w:t xml:space="preserve"> </w:t>
      </w:r>
      <w:r w:rsidRPr="00784950">
        <w:rPr>
          <w:rtl/>
        </w:rPr>
        <w:t>ומסתבך בכל מיני הלוואות בשוק האפור, וככל שהוא לוקח יותר הלוואות הוא חייב יותר.</w:t>
      </w:r>
      <w:r w:rsidR="00374753">
        <w:rPr>
          <w:rtl/>
        </w:rPr>
        <w:t xml:space="preserve"> </w:t>
      </w:r>
      <w:r w:rsidRPr="00784950">
        <w:rPr>
          <w:rtl/>
        </w:rPr>
        <w:t>כך נראית גם הממשלה הזאת. אין לה שום פתרון. היא מקצצת כדי לקצץ, כדי להביא בסופו</w:t>
      </w:r>
      <w:r w:rsidR="00374753">
        <w:rPr>
          <w:rtl/>
        </w:rPr>
        <w:t xml:space="preserve"> </w:t>
      </w:r>
      <w:r w:rsidRPr="00784950">
        <w:rPr>
          <w:rtl/>
        </w:rPr>
        <w:t>של דבר לעוד קיצוץ שיביא לעוד קיצוץ. נו?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לוקחת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התחום</w:t>
      </w:r>
      <w:r w:rsidR="00374753">
        <w:rPr>
          <w:rtl/>
        </w:rPr>
        <w:t xml:space="preserve"> </w:t>
      </w:r>
      <w:r w:rsidRPr="00784950">
        <w:rPr>
          <w:rtl/>
        </w:rPr>
        <w:t>הפוליטי, אדוני היושב</w:t>
      </w:r>
      <w:r w:rsidR="00374753">
        <w:rPr>
          <w:rtl/>
        </w:rPr>
        <w:t>-</w:t>
      </w:r>
      <w:r w:rsidRPr="00784950">
        <w:rPr>
          <w:rtl/>
        </w:rPr>
        <w:t>ראש, אני רואה אותה תמונה.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לנו, שאם</w:t>
      </w:r>
      <w:r w:rsidR="00374753">
        <w:rPr>
          <w:rtl/>
        </w:rPr>
        <w:t xml:space="preserve"> </w:t>
      </w:r>
      <w:r w:rsidRPr="00784950">
        <w:rPr>
          <w:rtl/>
        </w:rPr>
        <w:t>נילחם</w:t>
      </w:r>
      <w:r w:rsidR="00374753">
        <w:rPr>
          <w:rtl/>
        </w:rPr>
        <w:t xml:space="preserve"> </w:t>
      </w:r>
      <w:r w:rsidRPr="00784950">
        <w:rPr>
          <w:rtl/>
        </w:rPr>
        <w:t>ונפציץ</w:t>
      </w:r>
      <w:r w:rsidR="00374753">
        <w:rPr>
          <w:rtl/>
        </w:rPr>
        <w:t xml:space="preserve"> </w:t>
      </w:r>
      <w:r w:rsidRPr="00784950">
        <w:rPr>
          <w:rtl/>
        </w:rPr>
        <w:t>ונקיים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הסגר ונקיים את המצור הזה על ערפאת</w:t>
      </w:r>
      <w:r w:rsidR="00374753">
        <w:rPr>
          <w:rtl/>
        </w:rPr>
        <w:t xml:space="preserve"> </w:t>
      </w:r>
      <w:r w:rsidRPr="00784950">
        <w:rPr>
          <w:rtl/>
        </w:rPr>
        <w:t>ולשכתו, ונוסף על כך גם נמנע מהפלסטינים לעבוד, ונוסף על כך גם נפגע בהם ובילדיהם</w:t>
      </w:r>
      <w:r w:rsidR="00374753">
        <w:rPr>
          <w:rtl/>
        </w:rPr>
        <w:t xml:space="preserve"> </w:t>
      </w:r>
      <w:r w:rsidRPr="00784950">
        <w:rPr>
          <w:rtl/>
        </w:rPr>
        <w:t>וכן</w:t>
      </w:r>
      <w:r w:rsidR="00374753">
        <w:rPr>
          <w:rtl/>
        </w:rPr>
        <w:t xml:space="preserve"> </w:t>
      </w:r>
      <w:r w:rsidRPr="00784950">
        <w:rPr>
          <w:rtl/>
        </w:rPr>
        <w:t>הלאה,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ונוסף על כך גם נמוטט את הרשות הפלסטינית, אחרי זה </w:t>
      </w:r>
      <w:r w:rsidR="00374753">
        <w:rPr>
          <w:rtl/>
        </w:rPr>
        <w:t>–</w:t>
      </w:r>
      <w:r w:rsidRPr="00784950">
        <w:rPr>
          <w:rtl/>
        </w:rPr>
        <w:t xml:space="preserve"> ואז אתה לא שומע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נניח שכל הדברים המופלאים האלה מצליחים, מה אחרי זה? אנחנו לא יכולים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לכם, אומר לנו מי שעומד בראש המשטרה ואומר לנו מי שעומד בראש הצבא. במלים</w:t>
      </w:r>
      <w:r w:rsidR="00374753">
        <w:rPr>
          <w:rtl/>
        </w:rPr>
        <w:t xml:space="preserve"> </w:t>
      </w:r>
      <w:r w:rsidRPr="00784950">
        <w:rPr>
          <w:rtl/>
        </w:rPr>
        <w:t>אחרות:</w:t>
      </w:r>
      <w:r w:rsidR="00374753">
        <w:rPr>
          <w:rtl/>
        </w:rPr>
        <w:t xml:space="preserve"> </w:t>
      </w:r>
      <w:r w:rsidRPr="00784950">
        <w:rPr>
          <w:rtl/>
        </w:rPr>
        <w:t>תסבלו</w:t>
      </w:r>
      <w:r w:rsidR="00374753">
        <w:rPr>
          <w:rtl/>
        </w:rPr>
        <w:t xml:space="preserve"> </w:t>
      </w:r>
      <w:r w:rsidRPr="00784950">
        <w:rPr>
          <w:rtl/>
        </w:rPr>
        <w:t>ותסבלו, אבל בסוף תקבלו יותר פיגועים, בסוף תקבלו יותר סבל, בסוף</w:t>
      </w:r>
      <w:r w:rsidR="00374753">
        <w:rPr>
          <w:rtl/>
        </w:rPr>
        <w:t xml:space="preserve"> </w:t>
      </w:r>
      <w:r w:rsidRPr="00784950">
        <w:rPr>
          <w:rtl/>
        </w:rPr>
        <w:t>תקבלו יותר קורבנות.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לספר</w:t>
      </w:r>
      <w:r w:rsidR="00374753">
        <w:rPr>
          <w:rtl/>
        </w:rPr>
        <w:t xml:space="preserve"> </w:t>
      </w:r>
      <w:r w:rsidRPr="00784950">
        <w:rPr>
          <w:rtl/>
        </w:rPr>
        <w:t>לך, אדוני היושב</w:t>
      </w:r>
      <w:r w:rsidR="00374753">
        <w:rPr>
          <w:rtl/>
        </w:rPr>
        <w:t>-</w:t>
      </w:r>
      <w:r w:rsidRPr="00784950">
        <w:rPr>
          <w:rtl/>
        </w:rPr>
        <w:t>ראש, שנפגשתי עם מכרות בירושלים שסיפרו לי</w:t>
      </w:r>
      <w:r w:rsidR="00374753">
        <w:rPr>
          <w:rtl/>
        </w:rPr>
        <w:t xml:space="preserve"> </w:t>
      </w:r>
      <w:r w:rsidRPr="00784950">
        <w:rPr>
          <w:rtl/>
        </w:rPr>
        <w:t>שהילדות</w:t>
      </w:r>
      <w:r w:rsidR="00374753">
        <w:rPr>
          <w:rtl/>
        </w:rPr>
        <w:t xml:space="preserve"> </w:t>
      </w:r>
      <w:r w:rsidRPr="00784950">
        <w:rPr>
          <w:rtl/>
        </w:rPr>
        <w:t>שלהן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הולכות</w:t>
      </w:r>
      <w:r w:rsidR="00374753">
        <w:rPr>
          <w:rtl/>
        </w:rPr>
        <w:t xml:space="preserve"> </w:t>
      </w:r>
      <w:r w:rsidRPr="00784950">
        <w:rPr>
          <w:rtl/>
        </w:rPr>
        <w:t>לחוגים</w:t>
      </w:r>
      <w:r w:rsidR="00374753">
        <w:rPr>
          <w:rtl/>
        </w:rPr>
        <w:t xml:space="preserve"> </w:t>
      </w:r>
      <w:r w:rsidRPr="00784950">
        <w:rPr>
          <w:rtl/>
        </w:rPr>
        <w:t>מרוב</w:t>
      </w:r>
      <w:r w:rsidR="00374753">
        <w:rPr>
          <w:rtl/>
        </w:rPr>
        <w:t xml:space="preserve"> </w:t>
      </w:r>
      <w:r w:rsidRPr="00784950">
        <w:rPr>
          <w:rtl/>
        </w:rPr>
        <w:t>פחד, לא הולכות לפעילויות מרוב פחד, לא</w:t>
      </w:r>
      <w:r w:rsidR="00374753">
        <w:rPr>
          <w:rtl/>
        </w:rPr>
        <w:t xml:space="preserve"> </w:t>
      </w:r>
      <w:r w:rsidRPr="00784950">
        <w:rPr>
          <w:rtl/>
        </w:rPr>
        <w:t>נוסעות</w:t>
      </w:r>
      <w:r w:rsidR="00374753">
        <w:rPr>
          <w:rtl/>
        </w:rPr>
        <w:t xml:space="preserve"> </w:t>
      </w:r>
      <w:r w:rsidRPr="00784950">
        <w:rPr>
          <w:rtl/>
        </w:rPr>
        <w:t>לטיולים</w:t>
      </w:r>
      <w:r w:rsidR="00374753">
        <w:rPr>
          <w:rtl/>
        </w:rPr>
        <w:t xml:space="preserve"> </w:t>
      </w:r>
      <w:r w:rsidRPr="00784950">
        <w:rPr>
          <w:rtl/>
        </w:rPr>
        <w:t>מרוב</w:t>
      </w:r>
      <w:r w:rsidR="00374753">
        <w:rPr>
          <w:rtl/>
        </w:rPr>
        <w:t xml:space="preserve"> </w:t>
      </w:r>
      <w:r w:rsidRPr="00784950">
        <w:rPr>
          <w:rtl/>
        </w:rPr>
        <w:t>פחד.</w:t>
      </w:r>
      <w:r w:rsidR="00374753">
        <w:rPr>
          <w:rtl/>
        </w:rPr>
        <w:t xml:space="preserve"> </w:t>
      </w:r>
      <w:r w:rsidRPr="00784950">
        <w:rPr>
          <w:rtl/>
        </w:rPr>
        <w:t>איזה חיים אלה? איזה חיים אלה שאי</w:t>
      </w:r>
      <w:r w:rsidR="00374753">
        <w:rPr>
          <w:rtl/>
        </w:rPr>
        <w:t>-</w:t>
      </w:r>
      <w:r w:rsidRPr="00784950">
        <w:rPr>
          <w:rtl/>
        </w:rPr>
        <w:t>אפשר לצאת מהבית,</w:t>
      </w:r>
      <w:r w:rsidR="00374753">
        <w:rPr>
          <w:rtl/>
        </w:rPr>
        <w:t xml:space="preserve"> </w:t>
      </w:r>
      <w:r w:rsidRPr="00784950">
        <w:rPr>
          <w:rtl/>
        </w:rPr>
        <w:t>שמחזיקים את הילד סגור בבית? אני מדברת על יהודים שנמצאים לכאורה במקום הכי מוגן,</w:t>
      </w:r>
      <w:r w:rsidR="00374753">
        <w:rPr>
          <w:rtl/>
        </w:rPr>
        <w:t xml:space="preserve"> </w:t>
      </w:r>
      <w:r w:rsidRPr="00784950">
        <w:rPr>
          <w:rtl/>
        </w:rPr>
        <w:t>שלידו עכשיו הולכים לבנות איזה מין הפרדה מופלאה וכן הלאה.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גם בתחום הכלכלי וגם בתחום הפוליטי, אנחנו צריכים להאשים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לא רק בזה שהיא גוזרת עלינו עכשיו גם קורבנות וגם קיצוצים וגם גזירות</w:t>
      </w:r>
      <w:r w:rsidR="00374753">
        <w:rPr>
          <w:rtl/>
        </w:rPr>
        <w:t xml:space="preserve"> </w:t>
      </w:r>
      <w:r w:rsidRPr="00784950">
        <w:rPr>
          <w:rtl/>
        </w:rPr>
        <w:t>כלכליות,</w:t>
      </w:r>
      <w:r w:rsidR="00374753">
        <w:rPr>
          <w:rtl/>
        </w:rPr>
        <w:t xml:space="preserve"> </w:t>
      </w:r>
      <w:r w:rsidRPr="00784950">
        <w:rPr>
          <w:rtl/>
        </w:rPr>
        <w:t>אלא גם בכך שאין לה שום אופק פוליטי, אין לה שום אופק חברתי, ובעצם היא</w:t>
      </w:r>
      <w:r w:rsidR="00374753">
        <w:rPr>
          <w:rtl/>
        </w:rPr>
        <w:t xml:space="preserve"> </w:t>
      </w:r>
      <w:r w:rsidRPr="00784950">
        <w:rPr>
          <w:rtl/>
        </w:rPr>
        <w:t>אומרת לנו שהמציאות תהיה גרועה יותר. די היה בכך לא רק להצביע נגד התקציב, אלא גם</w:t>
      </w:r>
      <w:r w:rsidR="00374753">
        <w:rPr>
          <w:rtl/>
        </w:rPr>
        <w:t xml:space="preserve"> </w:t>
      </w:r>
      <w:r w:rsidRPr="00784950">
        <w:rPr>
          <w:rtl/>
        </w:rPr>
        <w:t>לדאוג לכך שימיה של הממשלה הזאת יסתיימו במהרה.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תודה. חבר הכנסת אחמד טיבי.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מיכאל קליינר.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 אמשיך באותו קו שהתחלתי בו, על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ואי</w:t>
      </w:r>
      <w:r w:rsidR="00374753">
        <w:rPr>
          <w:rtl/>
        </w:rPr>
        <w:t>-</w:t>
      </w:r>
      <w:r w:rsidRPr="00784950">
        <w:rPr>
          <w:rtl/>
        </w:rPr>
        <w:t>שוויון,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ואפליה.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התחומים</w:t>
      </w:r>
      <w:r w:rsidR="00374753">
        <w:rPr>
          <w:rtl/>
        </w:rPr>
        <w:t xml:space="preserve"> </w:t>
      </w:r>
      <w:r w:rsidRPr="00784950">
        <w:rPr>
          <w:rtl/>
        </w:rPr>
        <w:t>הברורים של אי</w:t>
      </w:r>
      <w:r w:rsidR="00374753">
        <w:rPr>
          <w:rtl/>
        </w:rPr>
        <w:t>-</w:t>
      </w:r>
      <w:r w:rsidRPr="00784950">
        <w:rPr>
          <w:rtl/>
        </w:rPr>
        <w:t>שוויון, של</w:t>
      </w:r>
      <w:r w:rsidR="00374753">
        <w:rPr>
          <w:rtl/>
        </w:rPr>
        <w:t xml:space="preserve"> </w:t>
      </w:r>
      <w:r w:rsidRPr="00784950">
        <w:rPr>
          <w:rtl/>
        </w:rPr>
        <w:t>אפליה, זה תחום התשתיות במגזר הערבי.</w:t>
      </w:r>
      <w:r w:rsidR="00374753">
        <w:rPr>
          <w:rtl/>
        </w:rPr>
        <w:t xml:space="preserve"> </w:t>
      </w:r>
      <w:r w:rsidRPr="00784950">
        <w:rPr>
          <w:rtl/>
        </w:rPr>
        <w:t>מה זה תשתיות? למשל, כבישים, רחובות, ביוב,</w:t>
      </w:r>
      <w:r w:rsidR="00374753">
        <w:rPr>
          <w:rtl/>
        </w:rPr>
        <w:t xml:space="preserve"> </w:t>
      </w:r>
      <w:r w:rsidRPr="00784950">
        <w:rPr>
          <w:rtl/>
        </w:rPr>
        <w:t>חשמל, אספקת מים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כשאתה</w:t>
      </w:r>
      <w:r w:rsidR="00374753">
        <w:rPr>
          <w:rtl/>
        </w:rPr>
        <w:t xml:space="preserve"> </w:t>
      </w:r>
      <w:r w:rsidRPr="00784950">
        <w:rPr>
          <w:rtl/>
        </w:rPr>
        <w:t>במטוס,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אתה יודע שאתה נמצא מעל יישוב יהודי או מעל יישוב ערבי?</w:t>
      </w:r>
      <w:r w:rsidR="00374753">
        <w:rPr>
          <w:rtl/>
        </w:rPr>
        <w:t xml:space="preserve"> </w:t>
      </w:r>
      <w:r w:rsidRPr="00784950">
        <w:rPr>
          <w:rtl/>
        </w:rPr>
        <w:t>האורות</w:t>
      </w:r>
      <w:r w:rsidR="00374753">
        <w:rPr>
          <w:rtl/>
        </w:rPr>
        <w:t xml:space="preserve"> </w:t>
      </w:r>
      <w:r w:rsidRPr="00784950">
        <w:rPr>
          <w:rtl/>
        </w:rPr>
        <w:t>ביישוב</w:t>
      </w:r>
      <w:r w:rsidR="00374753">
        <w:rPr>
          <w:rtl/>
        </w:rPr>
        <w:t xml:space="preserve"> </w:t>
      </w:r>
      <w:r w:rsidRPr="00784950">
        <w:rPr>
          <w:rtl/>
        </w:rPr>
        <w:t>היהודי בוהקים והם מסודרים, יש להם תבנית מסודרת בשל תכנון מוקדם</w:t>
      </w:r>
      <w:r w:rsidR="00374753">
        <w:rPr>
          <w:rtl/>
        </w:rPr>
        <w:t xml:space="preserve"> </w:t>
      </w:r>
      <w:r w:rsidRPr="00784950">
        <w:rPr>
          <w:rtl/>
        </w:rPr>
        <w:t>ונכון.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יישוב ערבי כשאתה במטוס? האורות</w:t>
      </w:r>
      <w:r w:rsidR="00374753">
        <w:rPr>
          <w:rtl/>
        </w:rPr>
        <w:t xml:space="preserve"> </w:t>
      </w:r>
      <w:r w:rsidRPr="00784950">
        <w:rPr>
          <w:rtl/>
        </w:rPr>
        <w:t>מפוזרים, חלשים, וזה ערטילאי.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כשאתה למטה, במכונית, איך אתה מזהה? במטוס </w:t>
      </w:r>
      <w:r w:rsidR="00374753">
        <w:rPr>
          <w:rtl/>
        </w:rPr>
        <w:t>–</w:t>
      </w:r>
      <w:r w:rsidRPr="00784950">
        <w:rPr>
          <w:rtl/>
        </w:rPr>
        <w:t xml:space="preserve"> אנחנו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מזהים</w:t>
      </w:r>
      <w:r w:rsidR="00374753">
        <w:rPr>
          <w:rtl/>
        </w:rPr>
        <w:t xml:space="preserve"> </w:t>
      </w:r>
      <w:r w:rsidRPr="00784950">
        <w:rPr>
          <w:rtl/>
        </w:rPr>
        <w:t>כפר ערבי.</w:t>
      </w:r>
      <w:r w:rsidR="00374753">
        <w:rPr>
          <w:rtl/>
        </w:rPr>
        <w:t xml:space="preserve"> </w:t>
      </w:r>
      <w:r w:rsidRPr="00784950">
        <w:rPr>
          <w:rtl/>
        </w:rPr>
        <w:t>אבל כשאתה על הכביש, במכונית, כאשר אתה עובר</w:t>
      </w:r>
      <w:r w:rsidR="00374753">
        <w:rPr>
          <w:rtl/>
        </w:rPr>
        <w:t xml:space="preserve"> </w:t>
      </w:r>
      <w:r w:rsidRPr="00784950">
        <w:rPr>
          <w:rtl/>
        </w:rPr>
        <w:t>בכביש סלול, סביר להניח שאתה נמצא ליד יישוב יהודי.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 בהתנחלות.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יישוב</w:t>
      </w:r>
      <w:r w:rsidR="00374753">
        <w:rPr>
          <w:rtl/>
        </w:rPr>
        <w:t xml:space="preserve"> </w:t>
      </w:r>
      <w:r w:rsidRPr="00784950">
        <w:rPr>
          <w:rtl/>
        </w:rPr>
        <w:t>יהודי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התנחלות,</w:t>
      </w:r>
      <w:r w:rsidR="00374753">
        <w:rPr>
          <w:rtl/>
        </w:rPr>
        <w:t xml:space="preserve"> </w:t>
      </w:r>
      <w:r w:rsidRPr="00784950">
        <w:rPr>
          <w:rtl/>
        </w:rPr>
        <w:t>אם זה בשטחים הכבושים. אבל בתוך מדינת ישראל,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ליד</w:t>
      </w:r>
      <w:r w:rsidR="00374753">
        <w:rPr>
          <w:rtl/>
        </w:rPr>
        <w:t xml:space="preserve"> </w:t>
      </w:r>
      <w:r w:rsidRPr="00784950">
        <w:rPr>
          <w:rtl/>
        </w:rPr>
        <w:t>כביש לא סלול, או שיש בו מהמורות, סביר להניח שבסביבה הזאת</w:t>
      </w:r>
      <w:r w:rsidR="00374753">
        <w:rPr>
          <w:rtl/>
        </w:rPr>
        <w:t xml:space="preserve"> </w:t>
      </w:r>
      <w:r w:rsidRPr="00784950">
        <w:rPr>
          <w:rtl/>
        </w:rPr>
        <w:t>מתגוררים</w:t>
      </w:r>
      <w:r w:rsidR="00374753">
        <w:rPr>
          <w:rtl/>
        </w:rPr>
        <w:t xml:space="preserve"> </w:t>
      </w:r>
      <w:r w:rsidRPr="00784950">
        <w:rPr>
          <w:rtl/>
        </w:rPr>
        <w:t>ערבים.</w:t>
      </w:r>
      <w:r w:rsidR="00374753">
        <w:rPr>
          <w:rtl/>
        </w:rPr>
        <w:t xml:space="preserve"> </w:t>
      </w:r>
      <w:r w:rsidRPr="00784950">
        <w:rPr>
          <w:rtl/>
        </w:rPr>
        <w:t>בזה רציתי לומר שבמגזר הערבי הכול מזופת, חוץ מהכבישים. זה דבר</w:t>
      </w:r>
      <w:r w:rsidR="00374753">
        <w:rPr>
          <w:rtl/>
        </w:rPr>
        <w:t xml:space="preserve"> </w:t>
      </w:r>
      <w:r w:rsidRPr="00784950">
        <w:rPr>
          <w:rtl/>
        </w:rPr>
        <w:t>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דבר שני, אפילו מתחת לאדמה, נגיד שאתה עכבר, ואתה חופר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חס וחלילה.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יש כאלה שהם ג'וקים מסוממים </w:t>
      </w:r>
      <w:r w:rsidR="00374753">
        <w:rPr>
          <w:rtl/>
        </w:rPr>
        <w:t>–</w:t>
      </w:r>
      <w:r w:rsidRPr="00784950">
        <w:rPr>
          <w:rtl/>
        </w:rPr>
        <w:t xml:space="preserve"> לא יהיו עכברים?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נגיד שאתה מתחת לאדמה. סיכמנו איך המצב באוויר, איך המצב על הקרקע. איך המצב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לאדמה?</w:t>
      </w:r>
      <w:r w:rsidR="00374753">
        <w:rPr>
          <w:rtl/>
        </w:rPr>
        <w:t xml:space="preserve"> </w:t>
      </w:r>
      <w:r w:rsidRPr="00784950">
        <w:rPr>
          <w:rtl/>
        </w:rPr>
        <w:t>כשאתה עובר מתחת לאדמה ויש רשת ביוב מצוינת, למשל, סביר להניח שאתה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ליד</w:t>
      </w:r>
      <w:r w:rsidR="00374753">
        <w:rPr>
          <w:rtl/>
        </w:rPr>
        <w:t xml:space="preserve"> </w:t>
      </w:r>
      <w:r w:rsidRPr="00784950">
        <w:rPr>
          <w:rtl/>
        </w:rPr>
        <w:t>יישוב</w:t>
      </w:r>
      <w:r w:rsidR="00374753">
        <w:rPr>
          <w:rtl/>
        </w:rPr>
        <w:t xml:space="preserve"> </w:t>
      </w:r>
      <w:r w:rsidRPr="00784950">
        <w:rPr>
          <w:rtl/>
        </w:rPr>
        <w:t>יהודי,</w:t>
      </w:r>
      <w:r w:rsidR="00374753">
        <w:rPr>
          <w:rtl/>
        </w:rPr>
        <w:t xml:space="preserve"> </w:t>
      </w:r>
      <w:r w:rsidRPr="00784950">
        <w:rPr>
          <w:rtl/>
        </w:rPr>
        <w:t>וכשאין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סביר להניח שאתה נמצא ליד יישוב ערבי. זו רק</w:t>
      </w:r>
      <w:r w:rsidR="00374753">
        <w:rPr>
          <w:rtl/>
        </w:rPr>
        <w:t xml:space="preserve"> </w:t>
      </w:r>
      <w:r w:rsidRPr="00784950">
        <w:rPr>
          <w:rtl/>
        </w:rPr>
        <w:t>דוגמה.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אתן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אחרת של שירותים של משרד הפנים, למשל. פנה אלי בחור מטייבה,</w:t>
      </w:r>
      <w:r w:rsidR="00374753">
        <w:rPr>
          <w:rtl/>
        </w:rPr>
        <w:t xml:space="preserve"> </w:t>
      </w:r>
      <w:r w:rsidRPr="00784950">
        <w:rPr>
          <w:rtl/>
        </w:rPr>
        <w:t>סמי</w:t>
      </w:r>
      <w:r w:rsidR="00374753">
        <w:rPr>
          <w:rtl/>
        </w:rPr>
        <w:t xml:space="preserve"> </w:t>
      </w:r>
      <w:r w:rsidRPr="00784950">
        <w:rPr>
          <w:rtl/>
        </w:rPr>
        <w:t>אקעיק.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נשוי</w:t>
      </w:r>
      <w:r w:rsidR="00374753">
        <w:rPr>
          <w:rtl/>
        </w:rPr>
        <w:t xml:space="preserve"> </w:t>
      </w:r>
      <w:r w:rsidRPr="00784950">
        <w:rPr>
          <w:rtl/>
        </w:rPr>
        <w:t>זה ארבע שנים לתושבת רמאללה. הוא הגיש בקשה למשרד הפנים</w:t>
      </w:r>
      <w:r w:rsidR="00374753">
        <w:rPr>
          <w:rtl/>
        </w:rPr>
        <w:t xml:space="preserve"> </w:t>
      </w:r>
      <w:r w:rsidRPr="00784950">
        <w:rPr>
          <w:rtl/>
        </w:rPr>
        <w:t>לאיחוד</w:t>
      </w:r>
      <w:r w:rsidR="00374753">
        <w:rPr>
          <w:rtl/>
        </w:rPr>
        <w:t xml:space="preserve"> </w:t>
      </w:r>
      <w:r w:rsidRPr="00784950">
        <w:rPr>
          <w:rtl/>
        </w:rPr>
        <w:t>משפחות.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יש מה שנקרא "הליך מדורג". קודם אתה מקבל ב/1, ב/2,</w:t>
      </w:r>
      <w:r w:rsidR="00374753">
        <w:rPr>
          <w:rtl/>
        </w:rPr>
        <w:t xml:space="preserve"> </w:t>
      </w:r>
      <w:r w:rsidRPr="00784950">
        <w:rPr>
          <w:rtl/>
        </w:rPr>
        <w:t>ב/5, ב' כתום, חצי כתום, פסאודו כתום, צהוב, עד שאתה מגיע לנחלה אולי אחרי חמש</w:t>
      </w:r>
      <w:r w:rsidR="00374753">
        <w:rPr>
          <w:rtl/>
        </w:rPr>
        <w:t>-</w:t>
      </w:r>
      <w:r w:rsidRPr="00784950">
        <w:rPr>
          <w:rtl/>
        </w:rPr>
        <w:t>שש</w:t>
      </w:r>
      <w:r w:rsidR="00374753">
        <w:rPr>
          <w:rtl/>
        </w:rPr>
        <w:t xml:space="preserve"> </w:t>
      </w:r>
      <w:r w:rsidRPr="00784950">
        <w:rPr>
          <w:rtl/>
        </w:rPr>
        <w:t>שנים ומקבל תעודת זהות כחולה. נולדה להם בת, היא נרשמה בתעודת הזהות של האב.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בשלב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נרשמה, אין לה תעודה, אפילו לא זמנית, כפי שמקובל. לפני כמה חודשים</w:t>
      </w:r>
      <w:r w:rsidR="00374753">
        <w:rPr>
          <w:rtl/>
        </w:rPr>
        <w:t xml:space="preserve"> </w:t>
      </w:r>
      <w:r w:rsidRPr="00784950">
        <w:rPr>
          <w:rtl/>
        </w:rPr>
        <w:t>נולד להם בן, ויש לו חור בלב, יש לו מלפורמציה, והוא צריך לקבל טיפול בבית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"מאיר" כל שבוע</w:t>
      </w:r>
      <w:r w:rsidR="00374753">
        <w:rPr>
          <w:rtl/>
        </w:rPr>
        <w:t>-</w:t>
      </w:r>
      <w:r w:rsidRPr="00784950">
        <w:rPr>
          <w:rtl/>
        </w:rPr>
        <w:t>שבועיים, כל חודש. בכל פעם שהוא הולך לשם, חבר הכנסת מח'ול,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לשלם בין 10,000 ל</w:t>
      </w:r>
      <w:r w:rsidR="00374753">
        <w:rPr>
          <w:rtl/>
        </w:rPr>
        <w:t>-</w:t>
      </w:r>
      <w:r w:rsidRPr="00784950">
        <w:rPr>
          <w:rtl/>
        </w:rPr>
        <w:t>15,000 שקל תמורת</w:t>
      </w:r>
      <w:r w:rsidR="00374753">
        <w:rPr>
          <w:rtl/>
        </w:rPr>
        <w:t xml:space="preserve"> </w:t>
      </w:r>
      <w:r w:rsidRPr="00784950">
        <w:rPr>
          <w:rtl/>
        </w:rPr>
        <w:t>הבדיקה,</w:t>
      </w:r>
      <w:r w:rsidR="00374753">
        <w:rPr>
          <w:rtl/>
        </w:rPr>
        <w:t xml:space="preserve"> </w:t>
      </w:r>
      <w:r w:rsidRPr="00784950">
        <w:rPr>
          <w:rtl/>
        </w:rPr>
        <w:t>להפקיד</w:t>
      </w:r>
      <w:r w:rsidR="00374753">
        <w:rPr>
          <w:rtl/>
        </w:rPr>
        <w:t xml:space="preserve"> </w:t>
      </w:r>
      <w:r w:rsidRPr="00784950">
        <w:rPr>
          <w:rtl/>
        </w:rPr>
        <w:t>שיק. למה? כי התינוק לא רשום בתעודת הזהות של אבא שלו, ולכן 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מכוסה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ביטוח</w:t>
      </w:r>
      <w:r w:rsidR="00374753">
        <w:rPr>
          <w:rtl/>
        </w:rPr>
        <w:t xml:space="preserve"> </w:t>
      </w:r>
      <w:r w:rsidRPr="00784950">
        <w:rPr>
          <w:rtl/>
        </w:rPr>
        <w:t>בריאות.</w:t>
      </w:r>
      <w:r w:rsidR="00374753">
        <w:rPr>
          <w:rtl/>
        </w:rPr>
        <w:t xml:space="preserve"> </w:t>
      </w:r>
      <w:r w:rsidRPr="00784950">
        <w:rPr>
          <w:rtl/>
        </w:rPr>
        <w:t>כל כמה שבועות הוא צריך להפקיד שיק, עד שתמה</w:t>
      </w:r>
      <w:r w:rsidR="00374753">
        <w:rPr>
          <w:rtl/>
        </w:rPr>
        <w:t xml:space="preserve"> </w:t>
      </w:r>
      <w:r w:rsidRPr="00784950">
        <w:rPr>
          <w:rtl/>
        </w:rPr>
        <w:t>יכולתו, והשיקים אזלו.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מתאר לעצמך, אדוני היושב</w:t>
      </w:r>
      <w:r w:rsidR="00374753">
        <w:rPr>
          <w:rtl/>
        </w:rPr>
        <w:t>-</w:t>
      </w:r>
      <w:r w:rsidRPr="00784950">
        <w:rPr>
          <w:rtl/>
        </w:rPr>
        <w:t>ראש, שיהיה ילד יהודי חולה, שההורים שלו יצטרכו</w:t>
      </w:r>
      <w:r w:rsidR="00374753">
        <w:rPr>
          <w:rtl/>
        </w:rPr>
        <w:t xml:space="preserve"> </w:t>
      </w:r>
      <w:r w:rsidRPr="00784950">
        <w:rPr>
          <w:rtl/>
        </w:rPr>
        <w:t>לשלם כל חודש 15,000 שקלים תמורת בדיקת אולטרה</w:t>
      </w:r>
      <w:r w:rsidR="00374753">
        <w:rPr>
          <w:rtl/>
        </w:rPr>
        <w:t>-</w:t>
      </w:r>
      <w:r w:rsidRPr="00784950">
        <w:rPr>
          <w:rtl/>
        </w:rPr>
        <w:t>סאונד או "אקו"?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בבקשה, חבר הכנסת מיכאל קליינר. ספר לנו מה קורה בוועדת הכספים, אתה</w:t>
      </w:r>
      <w:r w:rsidR="00374753">
        <w:rPr>
          <w:rtl/>
        </w:rPr>
        <w:t xml:space="preserve"> </w:t>
      </w:r>
      <w:r w:rsidRPr="00784950">
        <w:rPr>
          <w:rtl/>
        </w:rPr>
        <w:t>אומר שאתה שם כל הזמן. יש הסכמה? מה קורה?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בסופו של דבר יעבור התקציב. אני לא מתלהב, אני חושב שהיה</w:t>
      </w:r>
      <w:r w:rsidR="00374753">
        <w:rPr>
          <w:rtl/>
        </w:rPr>
        <w:t xml:space="preserve"> </w:t>
      </w:r>
      <w:r w:rsidRPr="00784950">
        <w:rPr>
          <w:rtl/>
        </w:rPr>
        <w:t>יכול לעבור תקציב יותר טוב, יכול היה גם לעבור תקציב יותר גרוע.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הנושא, אבל היות ששמעתי שניים</w:t>
      </w:r>
      <w:r w:rsidR="00374753">
        <w:rPr>
          <w:rtl/>
        </w:rPr>
        <w:t>-</w:t>
      </w:r>
      <w:r w:rsidRPr="00784950">
        <w:rPr>
          <w:rtl/>
        </w:rPr>
        <w:t>שלושה דוברים לפני, אי</w:t>
      </w:r>
      <w:r w:rsidR="00374753">
        <w:rPr>
          <w:rtl/>
        </w:rPr>
        <w:t>-</w:t>
      </w:r>
      <w:r w:rsidRPr="00784950">
        <w:rPr>
          <w:rtl/>
        </w:rPr>
        <w:t>אפשר גם</w:t>
      </w:r>
      <w:r w:rsidR="00374753">
        <w:rPr>
          <w:rtl/>
        </w:rPr>
        <w:t xml:space="preserve"> </w:t>
      </w:r>
      <w:r w:rsidRPr="00784950">
        <w:rPr>
          <w:rtl/>
        </w:rPr>
        <w:t>להתעלם</w:t>
      </w:r>
      <w:r w:rsidR="00374753">
        <w:rPr>
          <w:rtl/>
        </w:rPr>
        <w:t xml:space="preserve"> </w:t>
      </w:r>
      <w:r w:rsidRPr="00784950">
        <w:rPr>
          <w:rtl/>
        </w:rPr>
        <w:t>מהעובדה,</w:t>
      </w:r>
      <w:r w:rsidR="00374753">
        <w:rPr>
          <w:rtl/>
        </w:rPr>
        <w:t xml:space="preserve"> </w:t>
      </w:r>
      <w:r w:rsidRPr="00784950">
        <w:rPr>
          <w:rtl/>
        </w:rPr>
        <w:t>שמוסר</w:t>
      </w:r>
      <w:r w:rsidR="00374753">
        <w:rPr>
          <w:rtl/>
        </w:rPr>
        <w:t xml:space="preserve"> </w:t>
      </w:r>
      <w:r w:rsidRPr="00784950">
        <w:rPr>
          <w:rtl/>
        </w:rPr>
        <w:t>תשלומי המסים, מוסר תשלומי הארנונה, אני כבר לא מדבר על</w:t>
      </w:r>
      <w:r w:rsidR="00374753">
        <w:rPr>
          <w:rtl/>
        </w:rPr>
        <w:t xml:space="preserve"> </w:t>
      </w:r>
      <w:r w:rsidRPr="00784950">
        <w:rPr>
          <w:rtl/>
        </w:rPr>
        <w:t>אגרת</w:t>
      </w:r>
      <w:r w:rsidR="00374753">
        <w:rPr>
          <w:rtl/>
        </w:rPr>
        <w:t xml:space="preserve"> </w:t>
      </w:r>
      <w:r w:rsidRPr="00784950">
        <w:rPr>
          <w:rtl/>
        </w:rPr>
        <w:t>רשות</w:t>
      </w:r>
      <w:r w:rsidR="00374753">
        <w:rPr>
          <w:rtl/>
        </w:rPr>
        <w:t xml:space="preserve"> </w:t>
      </w:r>
      <w:r w:rsidRPr="00784950">
        <w:rPr>
          <w:rtl/>
        </w:rPr>
        <w:t>השידור,</w:t>
      </w:r>
      <w:r w:rsidR="00374753">
        <w:rPr>
          <w:rtl/>
        </w:rPr>
        <w:t xml:space="preserve"> </w:t>
      </w:r>
      <w:r w:rsidRPr="00784950">
        <w:rPr>
          <w:rtl/>
        </w:rPr>
        <w:t>בחלק מהיישובים שאותם תיאר בכשרון פלסטי רב חבר הכנסת טיבי,</w:t>
      </w:r>
      <w:r w:rsidR="00374753">
        <w:rPr>
          <w:rtl/>
        </w:rPr>
        <w:t xml:space="preserve"> </w:t>
      </w:r>
      <w:r w:rsidRPr="00784950">
        <w:rPr>
          <w:rtl/>
        </w:rPr>
        <w:t>ירוד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ואז נשאלת השאלה, האם תושבי יישובים שבהם כן משלמים ארנונה צריכים,</w:t>
      </w:r>
      <w:r w:rsidR="00374753">
        <w:rPr>
          <w:rtl/>
        </w:rPr>
        <w:t xml:space="preserve"> </w:t>
      </w:r>
      <w:r w:rsidRPr="00784950">
        <w:rPr>
          <w:rtl/>
        </w:rPr>
        <w:t>ועד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צריכים,</w:t>
      </w:r>
      <w:r w:rsidR="00374753">
        <w:rPr>
          <w:rtl/>
        </w:rPr>
        <w:t xml:space="preserve"> </w:t>
      </w:r>
      <w:r w:rsidRPr="00784950">
        <w:rPr>
          <w:rtl/>
        </w:rPr>
        <w:t>לסבסד</w:t>
      </w:r>
      <w:r w:rsidR="00374753">
        <w:rPr>
          <w:rtl/>
        </w:rPr>
        <w:t xml:space="preserve"> </w:t>
      </w:r>
      <w:r w:rsidRPr="00784950">
        <w:rPr>
          <w:rtl/>
        </w:rPr>
        <w:t>יישובים</w:t>
      </w:r>
      <w:r w:rsidR="00374753">
        <w:rPr>
          <w:rtl/>
        </w:rPr>
        <w:t xml:space="preserve"> </w:t>
      </w:r>
      <w:r w:rsidRPr="00784950">
        <w:rPr>
          <w:rtl/>
        </w:rPr>
        <w:t>שבהם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משלמים מסים, לא משלמים ארנונה, לא</w:t>
      </w:r>
      <w:r w:rsidR="00374753">
        <w:rPr>
          <w:rtl/>
        </w:rPr>
        <w:t xml:space="preserve"> </w:t>
      </w:r>
      <w:r w:rsidRPr="00784950">
        <w:rPr>
          <w:rtl/>
        </w:rPr>
        <w:t>מקפידים על החוק. אני בעד שוויון, אבל שוויון לא רק בזכויות אלא גם בחובות, לרבות</w:t>
      </w:r>
      <w:r w:rsidR="00374753">
        <w:rPr>
          <w:rtl/>
        </w:rPr>
        <w:t xml:space="preserve"> </w:t>
      </w:r>
      <w:r w:rsidRPr="00784950">
        <w:rPr>
          <w:rtl/>
        </w:rPr>
        <w:t>חובות</w:t>
      </w:r>
      <w:r w:rsidR="00374753">
        <w:rPr>
          <w:rtl/>
        </w:rPr>
        <w:t xml:space="preserve"> </w:t>
      </w:r>
      <w:r w:rsidRPr="00784950">
        <w:rPr>
          <w:rtl/>
        </w:rPr>
        <w:t>כלכליות,</w:t>
      </w:r>
      <w:r w:rsidR="00374753">
        <w:rPr>
          <w:rtl/>
        </w:rPr>
        <w:t xml:space="preserve"> </w:t>
      </w:r>
      <w:r w:rsidRPr="00784950">
        <w:rPr>
          <w:rtl/>
        </w:rPr>
        <w:t>כי הנושא כאן הוא כלכלי, ואני לא רוצה הפעם לגלוש לנושא המדיני,</w:t>
      </w:r>
      <w:r w:rsidR="00374753">
        <w:rPr>
          <w:rtl/>
        </w:rPr>
        <w:t xml:space="preserve"> </w:t>
      </w:r>
      <w:r w:rsidRPr="00784950">
        <w:rPr>
          <w:rtl/>
        </w:rPr>
        <w:t>אני מדבר עליו הרבה.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נתקלים כאן בכל מיני דרישות מאוד צודקות, כאלה שקשה להתנגד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להן, של כל מיני סקטורים שבאמת מצבם קשה </w:t>
      </w:r>
      <w:r w:rsidR="00374753">
        <w:rPr>
          <w:rtl/>
        </w:rPr>
        <w:t>–</w:t>
      </w:r>
      <w:r w:rsidRPr="00784950">
        <w:rPr>
          <w:rtl/>
        </w:rPr>
        <w:t xml:space="preserve"> יש שביתת הנכים שקורעת את הלב של כולנו</w:t>
      </w:r>
      <w:r w:rsidR="00374753">
        <w:rPr>
          <w:rtl/>
        </w:rPr>
        <w:t xml:space="preserve"> –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היינו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לממן את כל הדברים האלה, הטובים, שמבקשות כל הקבוצות שבאות</w:t>
      </w:r>
      <w:r w:rsidR="00374753">
        <w:rPr>
          <w:rtl/>
        </w:rPr>
        <w:t xml:space="preserve"> </w:t>
      </w:r>
      <w:r w:rsidRPr="00784950">
        <w:rPr>
          <w:rtl/>
        </w:rPr>
        <w:t>ומחתימות</w:t>
      </w:r>
      <w:r w:rsidR="00374753">
        <w:rPr>
          <w:rtl/>
        </w:rPr>
        <w:t xml:space="preserve"> –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מחתימים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בכנסת על עצומות, לעזור לקבוצה זו, ופה יש</w:t>
      </w:r>
      <w:r w:rsidR="00374753">
        <w:rPr>
          <w:rtl/>
        </w:rPr>
        <w:t xml:space="preserve"> </w:t>
      </w:r>
      <w:r w:rsidRPr="00784950">
        <w:rPr>
          <w:rtl/>
        </w:rPr>
        <w:t>מעונות</w:t>
      </w:r>
      <w:r w:rsidR="00374753">
        <w:rPr>
          <w:rtl/>
        </w:rPr>
        <w:t xml:space="preserve"> </w:t>
      </w:r>
      <w:r w:rsidRPr="00784950">
        <w:rPr>
          <w:rtl/>
        </w:rPr>
        <w:t>ופה יש מעונות עולים ופה יש בתי</w:t>
      </w:r>
      <w:r w:rsidR="00374753">
        <w:rPr>
          <w:rtl/>
        </w:rPr>
        <w:t>-</w:t>
      </w:r>
      <w:r w:rsidRPr="00784950">
        <w:rPr>
          <w:rtl/>
        </w:rPr>
        <w:t>תמחוי, וכולם מבקשים להגדיל את התקציב של</w:t>
      </w:r>
      <w:r w:rsidR="00374753">
        <w:rPr>
          <w:rtl/>
        </w:rPr>
        <w:t xml:space="preserve"> </w:t>
      </w:r>
      <w:r w:rsidRPr="00784950">
        <w:rPr>
          <w:rtl/>
        </w:rPr>
        <w:t>המשרד</w:t>
      </w:r>
      <w:r w:rsidR="00374753">
        <w:rPr>
          <w:rtl/>
        </w:rPr>
        <w:t xml:space="preserve"> </w:t>
      </w:r>
      <w:r w:rsidRPr="00784950">
        <w:rPr>
          <w:rtl/>
        </w:rPr>
        <w:t>שמטפל בהם, ותאמינו לי, כולם נראים ראויים ורצויים וטובים וחשובים, ולא רק</w:t>
      </w:r>
      <w:r w:rsidR="00374753">
        <w:rPr>
          <w:rtl/>
        </w:rPr>
        <w:t xml:space="preserve"> </w:t>
      </w:r>
      <w:r w:rsidRPr="00784950">
        <w:rPr>
          <w:rtl/>
        </w:rPr>
        <w:t>במגזר הערבי, גם במגזר היהודי, לדאבון הלב, יש עוני ועוני 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ומביאים</w:t>
      </w:r>
      <w:r w:rsidR="00374753">
        <w:rPr>
          <w:rtl/>
        </w:rPr>
        <w:t xml:space="preserve"> </w:t>
      </w:r>
      <w:r w:rsidRPr="00784950">
        <w:rPr>
          <w:rtl/>
        </w:rPr>
        <w:t>כמה דוגמאות, אגב, שצריך לטפל בהן, אבל הן בעיקרן במאיון</w:t>
      </w:r>
      <w:r w:rsidR="00374753">
        <w:rPr>
          <w:rtl/>
        </w:rPr>
        <w:t xml:space="preserve"> </w:t>
      </w:r>
      <w:r w:rsidRPr="00784950">
        <w:rPr>
          <w:rtl/>
        </w:rPr>
        <w:t>העליון.</w:t>
      </w:r>
      <w:r w:rsidR="00374753">
        <w:rPr>
          <w:rtl/>
        </w:rPr>
        <w:t xml:space="preserve"> </w:t>
      </w:r>
      <w:r w:rsidRPr="00784950">
        <w:rPr>
          <w:rtl/>
        </w:rPr>
        <w:t>באמת יש במדינה, היא מדינה לא בולשביקית, לא סוציאליסטית, ברוך השם, אף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מאתנו</w:t>
      </w:r>
      <w:r w:rsidR="00374753">
        <w:rPr>
          <w:rtl/>
        </w:rPr>
        <w:t xml:space="preserve"> </w:t>
      </w:r>
      <w:r w:rsidRPr="00784950">
        <w:rPr>
          <w:rtl/>
        </w:rPr>
        <w:t>לא רוצה להיראות כמו אלבניה או ברית</w:t>
      </w:r>
      <w:r w:rsidR="00374753">
        <w:rPr>
          <w:rtl/>
        </w:rPr>
        <w:t>-</w:t>
      </w:r>
      <w:r w:rsidRPr="00784950">
        <w:rPr>
          <w:rtl/>
        </w:rPr>
        <w:t>המועצות לשעבר, ולכן יש גם מאיון</w:t>
      </w:r>
      <w:r w:rsidR="00374753">
        <w:rPr>
          <w:rtl/>
        </w:rPr>
        <w:t xml:space="preserve"> </w:t>
      </w:r>
      <w:r w:rsidRPr="00784950">
        <w:rPr>
          <w:rtl/>
        </w:rPr>
        <w:t>עליון.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נניח שהמאיון העליון במקום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היה משלם קצת יותר </w:t>
      </w:r>
      <w:r w:rsidR="00374753">
        <w:rPr>
          <w:rtl/>
        </w:rPr>
        <w:t>–</w:t>
      </w:r>
      <w:r w:rsidRPr="00784950">
        <w:rPr>
          <w:rtl/>
        </w:rPr>
        <w:t xml:space="preserve"> אם היה מסכים, הוא גם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ללכת למקומות אחרים </w:t>
      </w:r>
      <w:r w:rsidR="00374753">
        <w:rPr>
          <w:rtl/>
        </w:rPr>
        <w:t>–</w:t>
      </w:r>
      <w:r w:rsidRPr="00784950">
        <w:rPr>
          <w:rtl/>
        </w:rPr>
        <w:t xml:space="preserve"> מבחינה כספית זה לא היה נותן הרבה. אין עשירון עליון,</w:t>
      </w:r>
      <w:r w:rsidR="00374753">
        <w:rPr>
          <w:rtl/>
        </w:rPr>
        <w:t xml:space="preserve"> </w:t>
      </w:r>
      <w:r w:rsidRPr="00784950">
        <w:rPr>
          <w:rtl/>
        </w:rPr>
        <w:t>יש מאיון עליון, שמרוויח את המשכורות שכולנו שומעים, זה 1:100.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יש לי שאלה, ברשותך. חבר הכנסת רן כהן עומד בראש לובי,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עמד כאן והביא נתונים. הוא אמר, המאיון העליון יש לו רכוש וכסף נזיל בסך 400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ולעשירון</w:t>
      </w:r>
      <w:r w:rsidR="00374753">
        <w:rPr>
          <w:rtl/>
        </w:rPr>
        <w:t xml:space="preserve"> </w:t>
      </w:r>
      <w:r w:rsidRPr="00784950">
        <w:rPr>
          <w:rtl/>
        </w:rPr>
        <w:t>העליון עוד 400 מיליארד שקל; בסך הכול הם חולשים על 800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והיתר,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="00374753" w:rsidRPr="00784950">
        <w:rPr>
          <w:rtl/>
        </w:rPr>
        <w:t>85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חולשים על 360 מיליארד שקל, זה אנחנו. סליחה שאני</w:t>
      </w:r>
      <w:r w:rsidR="00374753">
        <w:rPr>
          <w:rtl/>
        </w:rPr>
        <w:t xml:space="preserve"> </w:t>
      </w:r>
      <w:r w:rsidRPr="00784950">
        <w:rPr>
          <w:rtl/>
        </w:rPr>
        <w:t>מעיר באמצע, כי שמעתי את הנתונים.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בהמשך</w:t>
      </w:r>
      <w:r w:rsidR="00374753">
        <w:rPr>
          <w:rtl/>
        </w:rPr>
        <w:t xml:space="preserve"> </w:t>
      </w:r>
      <w:r w:rsidRPr="00784950">
        <w:rPr>
          <w:rtl/>
        </w:rPr>
        <w:t>דברי,</w:t>
      </w:r>
      <w:r w:rsidR="00374753">
        <w:rPr>
          <w:rtl/>
        </w:rPr>
        <w:t xml:space="preserve"> </w:t>
      </w:r>
      <w:r w:rsidRPr="00784950">
        <w:rPr>
          <w:rtl/>
        </w:rPr>
        <w:t>אלמלא</w:t>
      </w:r>
      <w:r w:rsidR="00374753">
        <w:rPr>
          <w:rtl/>
        </w:rPr>
        <w:t xml:space="preserve"> </w:t>
      </w:r>
      <w:r w:rsidRPr="00784950">
        <w:rPr>
          <w:rtl/>
        </w:rPr>
        <w:t>שאל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 הייתי אומר, שאם יש דבר שכן צריך</w:t>
      </w:r>
      <w:r w:rsidR="00374753">
        <w:rPr>
          <w:rtl/>
        </w:rPr>
        <w:t xml:space="preserve"> </w:t>
      </w:r>
      <w:r w:rsidRPr="00784950">
        <w:rPr>
          <w:rtl/>
        </w:rPr>
        <w:t>למסות</w:t>
      </w:r>
      <w:r w:rsidR="00374753">
        <w:rPr>
          <w:rtl/>
        </w:rPr>
        <w:t xml:space="preserve"> </w:t>
      </w:r>
      <w:r w:rsidRPr="00784950">
        <w:rPr>
          <w:rtl/>
        </w:rPr>
        <w:t>זה ההון, אבל כרגע המיסוי במדינת ישראל הוא על עבודה, ועד שיהיה מיסוי הון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בסופו של דבר ההון הזה נצבר מכסף, שחזקה על צובריו ששילמו עליו מס כדין, וכנראה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שצבר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לקח סיכונים, ואתה לא יודע כמה חובות יש להם לעומתו.</w:t>
      </w:r>
      <w:r w:rsidR="00374753">
        <w:rPr>
          <w:rtl/>
        </w:rPr>
        <w:t xml:space="preserve"> </w:t>
      </w: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מתגלה,</w:t>
      </w:r>
      <w:r w:rsidR="00374753">
        <w:rPr>
          <w:rtl/>
        </w:rPr>
        <w:t xml:space="preserve"> </w:t>
      </w:r>
      <w:r w:rsidRPr="00784950">
        <w:rPr>
          <w:rtl/>
        </w:rPr>
        <w:t>שאלה</w:t>
      </w:r>
      <w:r w:rsidR="00374753">
        <w:rPr>
          <w:rtl/>
        </w:rPr>
        <w:t xml:space="preserve"> </w:t>
      </w:r>
      <w:r w:rsidRPr="00784950">
        <w:rPr>
          <w:rtl/>
        </w:rPr>
        <w:t>שחשבנו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להם הרבה מאוד הון </w:t>
      </w:r>
      <w:r w:rsidR="00374753">
        <w:rPr>
          <w:rtl/>
        </w:rPr>
        <w:t>–</w:t>
      </w:r>
      <w:r w:rsidRPr="00784950">
        <w:rPr>
          <w:rtl/>
        </w:rPr>
        <w:t xml:space="preserve"> הוא באמת גדול מאוד, אלא שהחובות</w:t>
      </w:r>
      <w:r w:rsidR="00374753">
        <w:rPr>
          <w:rtl/>
        </w:rPr>
        <w:t xml:space="preserve"> </w:t>
      </w:r>
      <w:r w:rsidRPr="00784950">
        <w:rPr>
          <w:rtl/>
        </w:rPr>
        <w:t>בגין ההון הזה גדולים יותר, אבל בהחלט יש מקום למיסוי הון.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במיסוי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עבודה,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שנושא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95</w:t>
      </w:r>
      <w:r w:rsidR="00374753">
        <w:rPr>
          <w:rtl/>
        </w:rPr>
        <w:t>%</w:t>
      </w:r>
      <w:r w:rsidRPr="00784950">
        <w:rPr>
          <w:rtl/>
        </w:rPr>
        <w:t xml:space="preserve"> מהמסים שמהם משלמים את כל הדברים</w:t>
      </w:r>
      <w:r w:rsidR="00374753">
        <w:rPr>
          <w:rtl/>
        </w:rPr>
        <w:t xml:space="preserve"> </w:t>
      </w:r>
      <w:r w:rsidRPr="00784950">
        <w:rPr>
          <w:rtl/>
        </w:rPr>
        <w:t>הטובים</w:t>
      </w:r>
      <w:r w:rsidR="00374753">
        <w:rPr>
          <w:rtl/>
        </w:rPr>
        <w:t xml:space="preserve"> </w:t>
      </w:r>
      <w:r w:rsidRPr="00784950">
        <w:rPr>
          <w:rtl/>
        </w:rPr>
        <w:t>שאנחנו כאן מאשרים בכנסת כלאחר</w:t>
      </w:r>
      <w:r w:rsidR="00374753">
        <w:rPr>
          <w:rtl/>
        </w:rPr>
        <w:t>-</w:t>
      </w:r>
      <w:r w:rsidRPr="00784950">
        <w:rPr>
          <w:rtl/>
        </w:rPr>
        <w:t>יד, בהרמת ידיים, אלה אנשי המעמד הבינוני,</w:t>
      </w:r>
      <w:r w:rsidR="00374753">
        <w:rPr>
          <w:rtl/>
        </w:rPr>
        <w:t xml:space="preserve"> </w:t>
      </w:r>
      <w:r w:rsidRPr="00784950">
        <w:rPr>
          <w:rtl/>
        </w:rPr>
        <w:t>בינוני</w:t>
      </w:r>
      <w:r w:rsidR="00374753">
        <w:rPr>
          <w:rtl/>
        </w:rPr>
        <w:t xml:space="preserve"> </w:t>
      </w:r>
      <w:r w:rsidRPr="00784950">
        <w:rPr>
          <w:rtl/>
        </w:rPr>
        <w:t>ומטה, העשירון השישי, השביעי, השמיני, התשיעי וחלק גדול מהעשירון העליון.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באנשים שמרוויחים שכר כמוך, אדוני סגן היושב</w:t>
      </w:r>
      <w:r w:rsidR="00374753">
        <w:rPr>
          <w:rtl/>
        </w:rPr>
        <w:t>-</w:t>
      </w:r>
      <w:r w:rsidRPr="00784950">
        <w:rPr>
          <w:rtl/>
        </w:rPr>
        <w:t>ראש, כמונו, קצת פחות, 20,000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ברוטו,</w:t>
      </w:r>
      <w:r w:rsidR="00374753">
        <w:rPr>
          <w:rtl/>
        </w:rPr>
        <w:t xml:space="preserve"> </w:t>
      </w:r>
      <w:r w:rsidRPr="00784950">
        <w:rPr>
          <w:rtl/>
        </w:rPr>
        <w:t>15,000</w:t>
      </w:r>
      <w:r w:rsidR="00374753">
        <w:rPr>
          <w:rtl/>
        </w:rPr>
        <w:t xml:space="preserve"> </w:t>
      </w:r>
      <w:r w:rsidRPr="00784950">
        <w:rPr>
          <w:rtl/>
        </w:rPr>
        <w:t>שקל ברוטו, 10,000 ברוטו, 8,000 ברוטו, זה לא מיליונרים, 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מביאים </w:t>
      </w:r>
      <w:r w:rsidR="00374753" w:rsidRPr="00784950">
        <w:rPr>
          <w:rtl/>
        </w:rPr>
        <w:t>90</w:t>
      </w:r>
      <w:r w:rsidR="00374753">
        <w:rPr>
          <w:rtl/>
        </w:rPr>
        <w:t>%</w:t>
      </w:r>
      <w:r w:rsidRPr="00784950">
        <w:rPr>
          <w:rtl/>
        </w:rPr>
        <w:t xml:space="preserve"> מהכסף.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אומרים, חצי מיליארד לנכים לא מספיק, צריך לשלם להם 4 מיליארדים. מי ישלם את</w:t>
      </w:r>
      <w:r w:rsidR="00374753">
        <w:rPr>
          <w:rtl/>
        </w:rPr>
        <w:t xml:space="preserve"> </w:t>
      </w:r>
      <w:r w:rsidRPr="00784950">
        <w:rPr>
          <w:rtl/>
        </w:rPr>
        <w:t>זה?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לנכים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4 מיליארדים</w:t>
      </w:r>
      <w:r w:rsidR="00374753">
        <w:rPr>
          <w:rtl/>
        </w:rPr>
        <w:t xml:space="preserve"> </w:t>
      </w:r>
      <w:r w:rsidRPr="00784950">
        <w:rPr>
          <w:rtl/>
        </w:rPr>
        <w:t>צריך להעלות את המסים לשכיר שמרוויח</w:t>
      </w:r>
      <w:r w:rsidR="00374753">
        <w:rPr>
          <w:rtl/>
        </w:rPr>
        <w:t xml:space="preserve"> </w:t>
      </w:r>
      <w:r w:rsidRPr="00784950">
        <w:rPr>
          <w:rtl/>
        </w:rPr>
        <w:t>7,000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6,000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10,000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15,000 שקל, שבלאו הכי נושא בכל הנטל</w:t>
      </w:r>
      <w:r w:rsidR="00374753">
        <w:rPr>
          <w:rtl/>
        </w:rPr>
        <w:t xml:space="preserve"> </w:t>
      </w:r>
      <w:r w:rsidRPr="00784950">
        <w:rPr>
          <w:rtl/>
        </w:rPr>
        <w:t>והתשלומים</w:t>
      </w:r>
      <w:r w:rsidR="00374753">
        <w:rPr>
          <w:rtl/>
        </w:rPr>
        <w:t xml:space="preserve"> </w:t>
      </w:r>
      <w:r w:rsidRPr="00784950">
        <w:rPr>
          <w:rtl/>
        </w:rPr>
        <w:t>והמסים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ושירות המילואים </w:t>
      </w:r>
      <w:r w:rsidR="00374753">
        <w:rPr>
          <w:rtl/>
        </w:rPr>
        <w:t>–</w:t>
      </w:r>
      <w:r w:rsidRPr="00784950">
        <w:rPr>
          <w:rtl/>
        </w:rPr>
        <w:t xml:space="preserve"> יש גבול </w:t>
      </w:r>
      <w:r w:rsidR="00374753">
        <w:rPr>
          <w:rtl/>
        </w:rPr>
        <w:t>–</w:t>
      </w:r>
      <w:r w:rsidRPr="00784950">
        <w:rPr>
          <w:rtl/>
        </w:rPr>
        <w:t xml:space="preserve"> והוא צריך לשאת בנטל ביטחון הולך</w:t>
      </w:r>
      <w:r w:rsidR="00374753">
        <w:rPr>
          <w:rtl/>
        </w:rPr>
        <w:t xml:space="preserve"> </w:t>
      </w:r>
      <w:r w:rsidRPr="00784950">
        <w:rPr>
          <w:rtl/>
        </w:rPr>
        <w:t>וגובר,</w:t>
      </w:r>
      <w:r w:rsidR="00374753">
        <w:rPr>
          <w:rtl/>
        </w:rPr>
        <w:t xml:space="preserve"> </w:t>
      </w:r>
      <w:r w:rsidRPr="00784950">
        <w:rPr>
          <w:rtl/>
        </w:rPr>
        <w:t>ונטל</w:t>
      </w:r>
      <w:r w:rsidR="00374753">
        <w:rPr>
          <w:rtl/>
        </w:rPr>
        <w:t xml:space="preserve"> </w:t>
      </w:r>
      <w:r w:rsidRPr="00784950">
        <w:rPr>
          <w:rtl/>
        </w:rPr>
        <w:t>ביטחון</w:t>
      </w:r>
      <w:r w:rsidR="00374753">
        <w:rPr>
          <w:rtl/>
        </w:rPr>
        <w:t xml:space="preserve"> </w:t>
      </w:r>
      <w:r w:rsidRPr="00784950">
        <w:rPr>
          <w:rtl/>
        </w:rPr>
        <w:t>פנים</w:t>
      </w:r>
      <w:r w:rsidR="00374753">
        <w:rPr>
          <w:rtl/>
        </w:rPr>
        <w:t xml:space="preserve"> </w:t>
      </w:r>
      <w:r w:rsidRPr="00784950">
        <w:rPr>
          <w:rtl/>
        </w:rPr>
        <w:t>שצריך להגביר אותו, ותשלומי העברה, ולסבסד בשירותים,</w:t>
      </w:r>
      <w:r w:rsidR="00374753">
        <w:rPr>
          <w:rtl/>
        </w:rPr>
        <w:t xml:space="preserve"> </w:t>
      </w:r>
      <w:r w:rsidRPr="00784950">
        <w:rPr>
          <w:rtl/>
        </w:rPr>
        <w:t>בכספים</w:t>
      </w:r>
      <w:r w:rsidR="00374753">
        <w:rPr>
          <w:rtl/>
        </w:rPr>
        <w:t xml:space="preserve"> </w:t>
      </w:r>
      <w:r w:rsidRPr="00784950">
        <w:rPr>
          <w:rtl/>
        </w:rPr>
        <w:t>ובהעברות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מחצית העשירונים שלא משלמים מסים בכלל, ואנחנו רוצים לעזור</w:t>
      </w:r>
      <w:r w:rsidR="00374753">
        <w:rPr>
          <w:rtl/>
        </w:rPr>
        <w:t xml:space="preserve"> </w:t>
      </w:r>
      <w:r w:rsidRPr="00784950">
        <w:rPr>
          <w:rtl/>
        </w:rPr>
        <w:t>וצריכים לשלם למובטלים, וצריך לשלם דמי קיום לנכים ולחולים. זאת האמת. אז באה כאן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לזה,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לזה אח ורע בכל העולם, ומרימה ידיים, פה הוצאה של</w:t>
      </w:r>
      <w:r w:rsidR="00374753">
        <w:rPr>
          <w:rtl/>
        </w:rPr>
        <w:t xml:space="preserve"> </w:t>
      </w:r>
      <w:r w:rsidRPr="00784950">
        <w:rPr>
          <w:rtl/>
        </w:rPr>
        <w:t>מיליארד, פה איזה סבסוד למשפחות מרובות ילדים.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סגן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דיברו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מח'ול,</w:t>
      </w:r>
      <w:r w:rsidR="00374753">
        <w:rPr>
          <w:rtl/>
        </w:rPr>
        <w:t xml:space="preserve"> </w:t>
      </w:r>
      <w:r w:rsidRPr="00784950">
        <w:rPr>
          <w:rtl/>
        </w:rPr>
        <w:t>טיבי</w:t>
      </w:r>
      <w:r w:rsidR="00374753">
        <w:rPr>
          <w:rtl/>
        </w:rPr>
        <w:t xml:space="preserve"> </w:t>
      </w:r>
      <w:r w:rsidRPr="00784950">
        <w:rPr>
          <w:rtl/>
        </w:rPr>
        <w:t>וגוז'נסקי,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התעלמו</w:t>
      </w:r>
      <w:r w:rsidR="00374753">
        <w:rPr>
          <w:rtl/>
        </w:rPr>
        <w:t xml:space="preserve"> </w:t>
      </w:r>
      <w:r w:rsidRPr="00784950">
        <w:rPr>
          <w:rtl/>
        </w:rPr>
        <w:t>מהעובדה, שלמשל הכנסת אישרה למגזר שבשמו הם טוענים טענות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בחלקן</w:t>
      </w:r>
      <w:r w:rsidR="00374753">
        <w:rPr>
          <w:rtl/>
        </w:rPr>
        <w:t xml:space="preserve"> </w:t>
      </w:r>
      <w:r w:rsidRPr="00784950">
        <w:rPr>
          <w:rtl/>
        </w:rPr>
        <w:t>מוצדקות,</w:t>
      </w:r>
      <w:r w:rsidR="00374753">
        <w:rPr>
          <w:rtl/>
        </w:rPr>
        <w:t xml:space="preserve"> </w:t>
      </w:r>
      <w:r w:rsidRPr="00784950">
        <w:rPr>
          <w:rtl/>
        </w:rPr>
        <w:t>300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 בחוק הלפרט.</w:t>
      </w:r>
      <w:r w:rsidR="00374753">
        <w:rPr>
          <w:rtl/>
        </w:rPr>
        <w:t xml:space="preserve"> </w:t>
      </w:r>
      <w:r w:rsidRPr="00784950">
        <w:rPr>
          <w:rtl/>
        </w:rPr>
        <w:t>הרי חוק הלפרט, שנתן כספים</w:t>
      </w:r>
      <w:r w:rsidR="00374753">
        <w:rPr>
          <w:rtl/>
        </w:rPr>
        <w:t xml:space="preserve"> </w:t>
      </w:r>
      <w:r w:rsidRPr="00784950">
        <w:rPr>
          <w:rtl/>
        </w:rPr>
        <w:t>למשפחות מרובות ילדים, כולם מדברים על החרדים, אבל הוא נתן למגזר שחבר הכנסת טיבי</w:t>
      </w:r>
      <w:r w:rsidR="00374753">
        <w:rPr>
          <w:rtl/>
        </w:rPr>
        <w:t xml:space="preserve"> </w:t>
      </w:r>
      <w:r w:rsidRPr="00784950">
        <w:rPr>
          <w:rtl/>
        </w:rPr>
        <w:t>טוען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מקופח,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לדעתי לא בצדק, סכום של 300 מיליון שקלים </w:t>
      </w:r>
      <w:r w:rsidR="00374753">
        <w:rPr>
          <w:rtl/>
        </w:rPr>
        <w:t>–</w:t>
      </w:r>
      <w:r w:rsidRPr="00784950">
        <w:rPr>
          <w:rtl/>
        </w:rPr>
        <w:t xml:space="preserve"> אני התנגדתי לחוק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הלפרט </w:t>
      </w:r>
      <w:r w:rsidR="00374753">
        <w:rPr>
          <w:rtl/>
        </w:rPr>
        <w:t>–</w:t>
      </w:r>
      <w:r w:rsidRPr="00784950">
        <w:rPr>
          <w:rtl/>
        </w:rPr>
        <w:t xml:space="preserve"> שוב, על חשבון אותם שכירים קשי</w:t>
      </w:r>
      <w:r w:rsidR="00374753">
        <w:rPr>
          <w:rtl/>
        </w:rPr>
        <w:t>-</w:t>
      </w:r>
      <w:r w:rsidRPr="00784950">
        <w:rPr>
          <w:rtl/>
        </w:rPr>
        <w:t>יום שיצטרכו לשלם יותר מסים.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חישבת את זה? כל החוק הוא 400 מיליון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החוק הוא 600 מיליון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הוא קוצץ.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צודק, היה קיצוץ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, לא רק בחוק אלא בכלל קצבאות הילדים.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לקחו</w:t>
      </w:r>
      <w:r w:rsidR="00374753">
        <w:rPr>
          <w:rtl/>
        </w:rPr>
        <w:t xml:space="preserve"> </w:t>
      </w:r>
      <w:r w:rsidRPr="00784950">
        <w:rPr>
          <w:rtl/>
        </w:rPr>
        <w:t>והורידו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12</w:t>
      </w:r>
      <w:r w:rsidR="00374753">
        <w:rPr>
          <w:rtl/>
        </w:rPr>
        <w:t xml:space="preserve">% </w:t>
      </w:r>
      <w:r w:rsidRPr="00784950">
        <w:rPr>
          <w:rtl/>
        </w:rPr>
        <w:t>את כלל קצבאות הילדים בשביל לממן שכבות מסוימות, שבהן נמצא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ציבור</w:t>
      </w:r>
      <w:r w:rsidR="00374753">
        <w:rPr>
          <w:rtl/>
        </w:rPr>
        <w:t xml:space="preserve"> </w:t>
      </w:r>
      <w:r w:rsidRPr="00784950">
        <w:rPr>
          <w:rtl/>
        </w:rPr>
        <w:t>שאתה וחברי הכנסת טיבי ומח'ול אמרתם שהוא לא מקבל שום דבר. זה דוגמה</w:t>
      </w:r>
      <w:r w:rsidR="00374753">
        <w:rPr>
          <w:rtl/>
        </w:rPr>
        <w:t xml:space="preserve"> </w:t>
      </w:r>
      <w:r w:rsidRPr="00784950">
        <w:rPr>
          <w:rtl/>
        </w:rPr>
        <w:t>לכך שהוא מופלה לטובה.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לא מופלה לטובה. 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 המשפחות שלו מקבלות יותר מאחרים.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החוק היחיד שמשווה בין יהודים לערבים.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מסאלחה: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משפחות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להן שניים, שלושה וארבעה ילדים לא מקבלות את התוספת ואת ההגדלה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מציע, כשמדברים על כלכלה, לדבר פחות דמגוגיה. אם הייתי יודע</w:t>
      </w:r>
      <w:r w:rsidR="00374753">
        <w:rPr>
          <w:rtl/>
        </w:rPr>
        <w:t xml:space="preserve"> </w:t>
      </w:r>
      <w:r w:rsidRPr="00784950">
        <w:rPr>
          <w:rtl/>
        </w:rPr>
        <w:t>שמי</w:t>
      </w:r>
      <w:r w:rsidR="00374753">
        <w:rPr>
          <w:rtl/>
        </w:rPr>
        <w:t xml:space="preserve"> </w:t>
      </w:r>
      <w:r w:rsidRPr="00784950">
        <w:rPr>
          <w:rtl/>
        </w:rPr>
        <w:t>שמצביעים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התקציבים</w:t>
      </w:r>
      <w:r w:rsidR="00374753">
        <w:rPr>
          <w:rtl/>
        </w:rPr>
        <w:t xml:space="preserve"> </w:t>
      </w:r>
      <w:r w:rsidRPr="00784950">
        <w:rPr>
          <w:rtl/>
        </w:rPr>
        <w:t>יבואו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הצעה</w:t>
      </w:r>
      <w:r w:rsidR="00374753">
        <w:rPr>
          <w:rtl/>
        </w:rPr>
        <w:t xml:space="preserve"> </w:t>
      </w:r>
      <w:r w:rsidRPr="00784950">
        <w:rPr>
          <w:rtl/>
        </w:rPr>
        <w:t>בלי כל החוקים הפופוליסטיים</w:t>
      </w:r>
      <w:r w:rsidR="00374753">
        <w:rPr>
          <w:rtl/>
        </w:rPr>
        <w:t xml:space="preserve"> </w:t>
      </w:r>
      <w:r w:rsidRPr="00784950">
        <w:rPr>
          <w:rtl/>
        </w:rPr>
        <w:t>והלא</w:t>
      </w:r>
      <w:r w:rsidR="00374753">
        <w:rPr>
          <w:rtl/>
        </w:rPr>
        <w:t>-</w:t>
      </w:r>
      <w:r w:rsidRPr="00784950">
        <w:rPr>
          <w:rtl/>
        </w:rPr>
        <w:t>חוקתיים,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הלפרט וחוק הנגב וחוק בית</w:t>
      </w:r>
      <w:r w:rsidR="00374753">
        <w:rPr>
          <w:rtl/>
        </w:rPr>
        <w:t>-</w:t>
      </w:r>
      <w:r w:rsidRPr="00784950">
        <w:rPr>
          <w:rtl/>
        </w:rPr>
        <w:t>החולים באשדוד וכל מיני חוקים</w:t>
      </w:r>
      <w:r w:rsidR="00374753">
        <w:rPr>
          <w:rtl/>
        </w:rPr>
        <w:t xml:space="preserve"> </w:t>
      </w:r>
      <w:r w:rsidRPr="00784950">
        <w:rPr>
          <w:rtl/>
        </w:rPr>
        <w:t>מטורפים</w:t>
      </w:r>
      <w:r w:rsidR="00374753">
        <w:rPr>
          <w:rtl/>
        </w:rPr>
        <w:t xml:space="preserve"> </w:t>
      </w:r>
      <w:r w:rsidRPr="00784950">
        <w:rPr>
          <w:rtl/>
        </w:rPr>
        <w:t>שהכנסת מאשרת, אולי הייתי מתנגד לתקציב. אבל אני יודע,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יעבור,</w:t>
      </w:r>
      <w:r w:rsidR="00374753">
        <w:rPr>
          <w:rtl/>
        </w:rPr>
        <w:t xml:space="preserve"> </w:t>
      </w:r>
      <w:r w:rsidRPr="00784950">
        <w:rPr>
          <w:rtl/>
        </w:rPr>
        <w:t>לא תקטן ההוצאה הציבורית אלא תגדל לעוד כל מיני דרישות,</w:t>
      </w:r>
      <w:r w:rsidR="00374753">
        <w:rPr>
          <w:rtl/>
        </w:rPr>
        <w:t xml:space="preserve"> </w:t>
      </w:r>
      <w:r w:rsidRPr="00784950">
        <w:rPr>
          <w:rtl/>
        </w:rPr>
        <w:t>שבסופו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ציבור השכירים והמעמד הבינוני, שגבו כבר נשבר, יצטרך לשלם אותן.</w:t>
      </w:r>
      <w:r w:rsidR="00374753">
        <w:rPr>
          <w:rtl/>
        </w:rPr>
        <w:t xml:space="preserve"> </w:t>
      </w:r>
      <w:r w:rsidRPr="00784950">
        <w:rPr>
          <w:rtl/>
        </w:rPr>
        <w:t>ולכן, בלב כואב אני אצביע בעד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>דהאמשה</w:t>
      </w:r>
      <w:r w:rsidR="00374753">
        <w:rPr>
          <w:rtl/>
        </w:rPr>
        <w:t xml:space="preserve"> – </w:t>
      </w:r>
      <w:r w:rsidRPr="00784950">
        <w:rPr>
          <w:rtl/>
        </w:rPr>
        <w:t>אינו נוכח.</w:t>
      </w:r>
      <w:r w:rsidR="00374753">
        <w:rPr>
          <w:rtl/>
        </w:rPr>
        <w:t xml:space="preserve"> </w:t>
      </w:r>
      <w:r w:rsidRPr="00784950">
        <w:rPr>
          <w:rtl/>
        </w:rPr>
        <w:t>חברי הכנסת האשם מחאמיד, דוד לוי, מקסים לוי,</w:t>
      </w:r>
      <w:r w:rsidR="00374753">
        <w:rPr>
          <w:rtl/>
        </w:rPr>
        <w:t xml:space="preserve"> </w:t>
      </w:r>
      <w:r w:rsidRPr="00784950">
        <w:rPr>
          <w:rtl/>
        </w:rPr>
        <w:t>מרדכי משעני, אבשלום וילן, מוסי רז, יוסי שריד, רן כהן, זהבה גלאון, אילן גילאון.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מתחלפת עם חבר הכנסת אילן גילאון, שיבוא במקומי.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בבקשה, חברת הכנסת נעמי חזן. אחריה </w:t>
      </w:r>
      <w:r w:rsidR="00374753">
        <w:rPr>
          <w:rtl/>
        </w:rPr>
        <w:t>–</w:t>
      </w:r>
      <w:r w:rsidRPr="00784950">
        <w:rPr>
          <w:rtl/>
        </w:rPr>
        <w:t xml:space="preserve"> חברת הכנסת חוסניה ג'בארה.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גילאון הסכים לתת לי לדבר לפניו מהסיבה הפשוטה שאני תיכף</w:t>
      </w:r>
      <w:r w:rsidR="00374753">
        <w:rPr>
          <w:rtl/>
        </w:rPr>
        <w:t xml:space="preserve"> </w:t>
      </w:r>
      <w:r w:rsidRPr="00784950">
        <w:rPr>
          <w:rtl/>
        </w:rPr>
        <w:t>צריכה לרדת לוועדת הכנסת, להמשיך ולבדוק אם הקואליציה הפעם אולי תעמוד בהבטחותיה,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שזו הפעם הראשונה שלי זכור בעשר השנים האחרונות שהיו הסכמות וההסכמות הופרו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הקואליציה.</w:t>
      </w:r>
      <w:r w:rsidR="00374753">
        <w:rPr>
          <w:rtl/>
        </w:rPr>
        <w:t xml:space="preserve"> </w:t>
      </w:r>
      <w:r w:rsidRPr="00784950">
        <w:rPr>
          <w:rtl/>
        </w:rPr>
        <w:t>ייתכן מאוד שהצופים בבית אינם ערים לעובדה שהכנסת לא החליטה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היא מנהלת את דיון חוק ההסדרים וחוק התקציב ומתי היא תצביע. בדרך כלל הדברים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מוסדרים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האופוזיציה</w:t>
      </w:r>
      <w:r w:rsidR="00374753">
        <w:rPr>
          <w:rtl/>
        </w:rPr>
        <w:t xml:space="preserve"> </w:t>
      </w:r>
      <w:r w:rsidRPr="00784950">
        <w:rPr>
          <w:rtl/>
        </w:rPr>
        <w:t>לבין הקואליציה, ולדאבוני הרב, הסכם שהגענו אליו</w:t>
      </w:r>
      <w:r w:rsidR="00374753">
        <w:rPr>
          <w:rtl/>
        </w:rPr>
        <w:t xml:space="preserve"> </w:t>
      </w:r>
      <w:r w:rsidRPr="00784950">
        <w:rPr>
          <w:rtl/>
        </w:rPr>
        <w:t>אתמול בערב הופר ואנחנו מנסים להגיע להסכמה שתרצה את כל חברי הבית.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בחרתי</w:t>
      </w:r>
      <w:r w:rsidR="00374753">
        <w:rPr>
          <w:rtl/>
        </w:rPr>
        <w:t xml:space="preserve"> </w:t>
      </w:r>
      <w:r w:rsidRPr="00784950">
        <w:rPr>
          <w:rtl/>
        </w:rPr>
        <w:t>לעסוק</w:t>
      </w:r>
      <w:r w:rsidR="00374753">
        <w:rPr>
          <w:rtl/>
        </w:rPr>
        <w:t xml:space="preserve"> </w:t>
      </w:r>
      <w:r w:rsidRPr="00784950">
        <w:rPr>
          <w:rtl/>
        </w:rPr>
        <w:t>בשני נושאים בכל פעם שאני אעלה לדבר היום.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הראשון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הקיצוץ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התרבות</w:t>
      </w:r>
      <w:r w:rsidR="00374753">
        <w:rPr>
          <w:rtl/>
        </w:rPr>
        <w:t xml:space="preserve"> </w:t>
      </w:r>
      <w:r w:rsidRPr="00784950">
        <w:rPr>
          <w:rtl/>
        </w:rPr>
        <w:t>והנושא</w:t>
      </w:r>
      <w:r w:rsidR="00374753">
        <w:rPr>
          <w:rtl/>
        </w:rPr>
        <w:t xml:space="preserve"> </w:t>
      </w:r>
      <w:r w:rsidRPr="00784950">
        <w:rPr>
          <w:rtl/>
        </w:rPr>
        <w:t>השני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מצבן</w:t>
      </w:r>
      <w:r w:rsidR="00374753">
        <w:rPr>
          <w:rtl/>
        </w:rPr>
        <w:t xml:space="preserve"> </w:t>
      </w:r>
      <w:r w:rsidRPr="00784950">
        <w:rPr>
          <w:rtl/>
        </w:rPr>
        <w:t>של משפחות</w:t>
      </w:r>
      <w:r w:rsidR="00374753">
        <w:rPr>
          <w:rtl/>
        </w:rPr>
        <w:t xml:space="preserve"> </w:t>
      </w:r>
      <w:r w:rsidRPr="00784950">
        <w:rPr>
          <w:rtl/>
        </w:rPr>
        <w:t>חד</w:t>
      </w:r>
      <w:r w:rsidR="00374753">
        <w:rPr>
          <w:rtl/>
        </w:rPr>
        <w:t>-</w:t>
      </w:r>
      <w:r w:rsidRPr="00784950">
        <w:rPr>
          <w:rtl/>
        </w:rPr>
        <w:t>הוריות, וכהרגלי אחלק את דברי לשניים.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בעניין הקיצוץ בתקציב התרבות, אני רוצה דווקא ללכת רחוק בהמלצתו של חברי חבר</w:t>
      </w:r>
      <w:r w:rsidR="00374753">
        <w:rPr>
          <w:rtl/>
        </w:rPr>
        <w:t xml:space="preserve"> </w:t>
      </w:r>
      <w:r w:rsidRPr="00784950">
        <w:rPr>
          <w:rtl/>
        </w:rPr>
        <w:t>הכנסת אילן גילאון.</w:t>
      </w:r>
      <w:r w:rsidR="00374753">
        <w:rPr>
          <w:rtl/>
        </w:rPr>
        <w:t xml:space="preserve"> </w:t>
      </w:r>
      <w:r w:rsidRPr="00784950">
        <w:rPr>
          <w:rtl/>
        </w:rPr>
        <w:t>אנחנו עומדים לעשות קיצוץ דרסטי בתקציב התרבות, בכל המגזרים,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התחומים,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שירעיב את מדינת ישראל מבחינה נפשית. אמר בזמנו מאו טסה</w:t>
      </w:r>
      <w:r w:rsidR="00374753">
        <w:rPr>
          <w:rtl/>
        </w:rPr>
        <w:t>-</w:t>
      </w:r>
      <w:r w:rsidRPr="00784950">
        <w:rPr>
          <w:rtl/>
        </w:rPr>
        <w:t>טונג</w:t>
      </w:r>
      <w:r w:rsidR="00374753">
        <w:rPr>
          <w:rtl/>
        </w:rPr>
        <w:t xml:space="preserve"> </w:t>
      </w:r>
      <w:r w:rsidRPr="00784950">
        <w:rPr>
          <w:rtl/>
        </w:rPr>
        <w:t>בסין, שאם היו לו שתי מעות הוא היה משתמש באחת כדי לקנות אוכל בשביל לחיות, כי אם</w:t>
      </w:r>
      <w:r w:rsidR="00374753">
        <w:rPr>
          <w:rtl/>
        </w:rPr>
        <w:t xml:space="preserve"> </w:t>
      </w:r>
      <w:r w:rsidRPr="00784950">
        <w:rPr>
          <w:rtl/>
        </w:rPr>
        <w:t>לא אוכלים אז ודאי וודאי שאי</w:t>
      </w:r>
      <w:r w:rsidR="00374753">
        <w:rPr>
          <w:rtl/>
        </w:rPr>
        <w:t>-</w:t>
      </w:r>
      <w:r w:rsidRPr="00784950">
        <w:rPr>
          <w:rtl/>
        </w:rPr>
        <w:t>אפשר לחיות, אבל בשנייה הוא היה קונה פרח. מדוע? כדי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מה לחיות. ולכן, אלה שחושבים שתקציב התרבות הוא מותרות, יש לי רושם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הבינו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וחצי דבר.</w:t>
      </w:r>
      <w:r w:rsidR="00374753">
        <w:rPr>
          <w:rtl/>
        </w:rPr>
        <w:t xml:space="preserve"> </w:t>
      </w:r>
      <w:r w:rsidRPr="00784950">
        <w:rPr>
          <w:rtl/>
        </w:rPr>
        <w:t>כי כדי לחיות צריך אומנם את הלחם, אבל כל זמן שאנחנו</w:t>
      </w:r>
      <w:r w:rsidR="00374753">
        <w:rPr>
          <w:rtl/>
        </w:rPr>
        <w:t xml:space="preserve"> </w:t>
      </w:r>
      <w:r w:rsidRPr="00784950">
        <w:rPr>
          <w:rtl/>
        </w:rPr>
        <w:t>בחיים,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רגע שאנחנו בחיים, אנחנו צריכים לשאול את עצמנו בשביל מה אנחנו חיים.</w:t>
      </w:r>
      <w:r w:rsidR="00374753">
        <w:rPr>
          <w:rtl/>
        </w:rPr>
        <w:t xml:space="preserve"> </w:t>
      </w:r>
      <w:r w:rsidRPr="00784950">
        <w:rPr>
          <w:rtl/>
        </w:rPr>
        <w:t>אנחנו חיים גם בשביל הדברים הטובים.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הדתות, אתה יושב פה מולי, אז אני אפנה אליך, כי עד כמה שידוע לי,</w:t>
      </w:r>
      <w:r w:rsidR="00374753">
        <w:rPr>
          <w:rtl/>
        </w:rPr>
        <w:t xml:space="preserve"> </w:t>
      </w:r>
      <w:r w:rsidRPr="00784950">
        <w:rPr>
          <w:rtl/>
        </w:rPr>
        <w:t>הרעיון</w:t>
      </w:r>
      <w:r w:rsidR="00374753">
        <w:rPr>
          <w:rtl/>
        </w:rPr>
        <w:t xml:space="preserve"> </w:t>
      </w:r>
      <w:r w:rsidRPr="00784950">
        <w:rPr>
          <w:rtl/>
        </w:rPr>
        <w:t>הבסיסי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טבוע עמוק גם במקורות היהודיים. עצם הלמידה, החשיבה וההעמקה</w:t>
      </w:r>
      <w:r w:rsidR="00374753">
        <w:rPr>
          <w:rtl/>
        </w:rPr>
        <w:t xml:space="preserve"> </w:t>
      </w:r>
      <w:r w:rsidRPr="00784950">
        <w:rPr>
          <w:rtl/>
        </w:rPr>
        <w:t>במקורות ובספרות ובתרבות הן חלק בלתי נפרד מהמסורת היהודית. לכן, אם ניקח 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דבריו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חזן, נא לסיים,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קרה למשפחות החד</w:t>
      </w:r>
      <w:r w:rsidR="00374753">
        <w:rPr>
          <w:rtl/>
        </w:rPr>
        <w:t>-</w:t>
      </w:r>
      <w:r w:rsidRPr="00784950">
        <w:rPr>
          <w:rtl/>
        </w:rPr>
        <w:t>הוריות?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יכול לתת לך עוד חצי דקה.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טוב. גם אליך, 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עצם העובדה שערכנו הפחתה כזאת מסיבית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אחד ותרבותו. משום שהקיצוץ בתקציב התרבות הוא קיצוץ בכל המגזרים,</w:t>
      </w:r>
      <w:r w:rsidR="00374753">
        <w:rPr>
          <w:rtl/>
        </w:rPr>
        <w:t xml:space="preserve"> </w:t>
      </w:r>
      <w:r w:rsidRPr="00784950">
        <w:rPr>
          <w:rtl/>
        </w:rPr>
        <w:t>אני חושבת שכולנו נהיה הרבה יותר עניים במלוא מובן המלה.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בפעם הבאה אני אדבר על משפחות חד</w:t>
      </w:r>
      <w:r w:rsidR="00374753">
        <w:rPr>
          <w:rtl/>
        </w:rPr>
        <w:t>-</w:t>
      </w:r>
      <w:r w:rsidRPr="00784950">
        <w:rPr>
          <w:rtl/>
        </w:rPr>
        <w:t>הוריות.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לחברת הכנסת נעמי חזן.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חוסניה ג'בארה,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חברת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מאור. אם היא לא תהיה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אמנון רובינשטיין.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אילן גילאון ואני התחלפנו.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סליחה. אז אחרי חברת הכנסת ג'בארה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חבר הכנסת גילאון לפני.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מסכימה?</w:t>
      </w:r>
      <w:r w:rsidR="00374753">
        <w:rPr>
          <w:rtl/>
        </w:rPr>
        <w:t xml:space="preserve"> </w:t>
      </w:r>
      <w:r w:rsidRPr="00784950">
        <w:rPr>
          <w:rtl/>
        </w:rPr>
        <w:t>בסדר</w:t>
      </w:r>
      <w:r w:rsidR="00374753">
        <w:rPr>
          <w:rtl/>
        </w:rPr>
        <w:t xml:space="preserve"> </w:t>
      </w:r>
      <w:r w:rsidRPr="00784950">
        <w:rPr>
          <w:rtl/>
        </w:rPr>
        <w:t>גמור. בבקשה, חבר הכנסת גילאון. הבינותי שוויתרת על רשות</w:t>
      </w:r>
      <w:r w:rsidR="00374753">
        <w:rPr>
          <w:rtl/>
        </w:rPr>
        <w:t xml:space="preserve"> </w:t>
      </w:r>
      <w:r w:rsidRPr="00784950">
        <w:rPr>
          <w:rtl/>
        </w:rPr>
        <w:t>הדיבור.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התחלפתי,</w:t>
      </w:r>
      <w:r w:rsidR="00374753">
        <w:rPr>
          <w:rtl/>
        </w:rPr>
        <w:t xml:space="preserve"> </w:t>
      </w:r>
      <w:r w:rsidRPr="00784950">
        <w:rPr>
          <w:rtl/>
        </w:rPr>
        <w:t>אדוני, כי חברת הכנסת חזן צריכה להגיע לוועדת הכנסת. בכל מקרה, זה</w:t>
      </w:r>
      <w:r w:rsidR="00374753">
        <w:rPr>
          <w:rtl/>
        </w:rPr>
        <w:t xml:space="preserve"> </w:t>
      </w:r>
      <w:r w:rsidRPr="00784950">
        <w:rPr>
          <w:rtl/>
        </w:rPr>
        <w:t>יהיה קצר.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עזמי בשארה, חבר הכנסת זבולון אורלב, חבל ששר</w:t>
      </w:r>
      <w:r w:rsidR="00374753">
        <w:rPr>
          <w:rtl/>
        </w:rPr>
        <w:t xml:space="preserve"> </w:t>
      </w:r>
      <w:r w:rsidRPr="00784950">
        <w:rPr>
          <w:rtl/>
        </w:rPr>
        <w:t>הדתות</w:t>
      </w:r>
      <w:r w:rsidR="00374753">
        <w:rPr>
          <w:rtl/>
        </w:rPr>
        <w:t xml:space="preserve"> </w:t>
      </w:r>
      <w:r w:rsidRPr="00784950">
        <w:rPr>
          <w:rtl/>
        </w:rPr>
        <w:t>עזב,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דווקא רציתי לברך אותו ב"מברוכ", משום שנתבשרנו שמשרד הדתות זכה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200 מיליון שקל, אדוני היושב</w:t>
      </w:r>
      <w:r w:rsidR="00374753">
        <w:rPr>
          <w:rtl/>
        </w:rPr>
        <w:t>-</w:t>
      </w:r>
      <w:r w:rsidRPr="00784950">
        <w:rPr>
          <w:rtl/>
        </w:rPr>
        <w:t>ראש, וכנראה הוא הולך להודות עכשיו.</w:t>
      </w:r>
      <w:r w:rsidR="00374753">
        <w:rPr>
          <w:rtl/>
        </w:rPr>
        <w:t xml:space="preserve"> </w:t>
      </w:r>
      <w:r w:rsidRPr="00784950">
        <w:rPr>
          <w:rtl/>
        </w:rPr>
        <w:t>כי במצב</w:t>
      </w:r>
      <w:r w:rsidR="00374753">
        <w:rPr>
          <w:rtl/>
        </w:rPr>
        <w:t xml:space="preserve"> </w:t>
      </w:r>
      <w:r w:rsidRPr="00784950">
        <w:rPr>
          <w:rtl/>
        </w:rPr>
        <w:t>הנוכחי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שנשאר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כנראה הרבה מאוד להתפלל. אבל לו הייתי היום שר הדתות, ואם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הדברים שאני אומר כאן הם נכונים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אתה רוצה לקבל תשובה, חבר הכנסת גילאון? מאחר שאני מתמצא בנושא הזה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מתמצא? אני צודק במה שאמרתי או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200</w:t>
      </w:r>
      <w:r w:rsidR="00374753">
        <w:rPr>
          <w:rtl/>
        </w:rPr>
        <w:t xml:space="preserve"> </w:t>
      </w:r>
      <w:r w:rsidRPr="00784950">
        <w:rPr>
          <w:rtl/>
        </w:rPr>
        <w:t>מיליון שקל הללו הם בסך הכול השלמה לתקציב שהוא בדיוק העתקה מהתקציב של</w:t>
      </w:r>
      <w:r w:rsidR="00374753">
        <w:rPr>
          <w:rtl/>
        </w:rPr>
        <w:t xml:space="preserve"> </w:t>
      </w:r>
      <w:r w:rsidRPr="00784950">
        <w:rPr>
          <w:rtl/>
        </w:rPr>
        <w:t>השנה שעברה, מה שהוצא בשנה שעברה.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טוב,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הבנתי.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בשנה שעברה הסתדרו עם זה. חשבתי שהיה הרבה יותר</w:t>
      </w:r>
      <w:r w:rsidR="00374753">
        <w:rPr>
          <w:rtl/>
        </w:rPr>
        <w:t xml:space="preserve"> </w:t>
      </w:r>
      <w:r w:rsidRPr="00784950">
        <w:rPr>
          <w:rtl/>
        </w:rPr>
        <w:t>דתי,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יהודי,</w:t>
      </w:r>
      <w:r w:rsidR="00374753">
        <w:rPr>
          <w:rtl/>
        </w:rPr>
        <w:t xml:space="preserve"> </w:t>
      </w:r>
      <w:r w:rsidRPr="00784950">
        <w:rPr>
          <w:rtl/>
        </w:rPr>
        <w:t>למשל</w:t>
      </w:r>
      <w:r w:rsidR="00374753">
        <w:rPr>
          <w:rtl/>
        </w:rPr>
        <w:t xml:space="preserve"> </w:t>
      </w:r>
      <w:r w:rsidRPr="00784950">
        <w:rPr>
          <w:rtl/>
        </w:rPr>
        <w:t>לקחת</w:t>
      </w:r>
      <w:r w:rsidR="00374753">
        <w:rPr>
          <w:rtl/>
        </w:rPr>
        <w:t xml:space="preserve"> </w:t>
      </w:r>
      <w:r w:rsidRPr="00784950">
        <w:rPr>
          <w:rtl/>
        </w:rPr>
        <w:t>את 200 מיליון השקל האלה ולהעביר אותם למה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להשלים את התקציב של בעיית הנכים. אבל איך אומרים? בתוך עמי</w:t>
      </w:r>
      <w:r w:rsidR="00374753">
        <w:rPr>
          <w:rtl/>
        </w:rPr>
        <w:t xml:space="preserve"> </w:t>
      </w:r>
      <w:r w:rsidRPr="00784950">
        <w:rPr>
          <w:rtl/>
        </w:rPr>
        <w:t>אני יושב, ואני יודע כמה הסיכוי הזה גדול.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חברתי</w:t>
      </w:r>
      <w:r w:rsidR="00374753">
        <w:rPr>
          <w:rtl/>
        </w:rPr>
        <w:t xml:space="preserve"> </w:t>
      </w:r>
      <w:r w:rsidRPr="00784950">
        <w:rPr>
          <w:rtl/>
        </w:rPr>
        <w:t>נעמי</w:t>
      </w:r>
      <w:r w:rsidR="00374753">
        <w:rPr>
          <w:rtl/>
        </w:rPr>
        <w:t xml:space="preserve"> </w:t>
      </w:r>
      <w:r w:rsidRPr="00784950">
        <w:rPr>
          <w:rtl/>
        </w:rPr>
        <w:t>חזן ציטטה את מאו טסה</w:t>
      </w:r>
      <w:r w:rsidR="00374753">
        <w:rPr>
          <w:rtl/>
        </w:rPr>
        <w:t>-</w:t>
      </w:r>
      <w:r w:rsidRPr="00784950">
        <w:rPr>
          <w:rtl/>
        </w:rPr>
        <w:t>טונג, ואני דווקא רוצה לצטט</w:t>
      </w:r>
      <w:r w:rsidR="00374753">
        <w:rPr>
          <w:rtl/>
        </w:rPr>
        <w:t xml:space="preserve"> </w:t>
      </w:r>
      <w:r w:rsidRPr="00784950">
        <w:rPr>
          <w:rtl/>
        </w:rPr>
        <w:t>אילן</w:t>
      </w:r>
      <w:r w:rsidR="00374753">
        <w:rPr>
          <w:rtl/>
        </w:rPr>
        <w:t xml:space="preserve"> </w:t>
      </w:r>
      <w:r w:rsidRPr="00784950">
        <w:rPr>
          <w:rtl/>
        </w:rPr>
        <w:t>גבוה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הסבא</w:t>
      </w:r>
      <w:r w:rsidR="00374753">
        <w:rPr>
          <w:rtl/>
        </w:rPr>
        <w:t xml:space="preserve"> </w:t>
      </w:r>
      <w:r w:rsidRPr="00784950">
        <w:rPr>
          <w:rtl/>
        </w:rPr>
        <w:t>שלי,</w:t>
      </w:r>
      <w:r w:rsidR="00374753">
        <w:rPr>
          <w:rtl/>
        </w:rPr>
        <w:t xml:space="preserve"> </w:t>
      </w:r>
      <w:r w:rsidRPr="00784950">
        <w:rPr>
          <w:rtl/>
        </w:rPr>
        <w:t>אדוני, שנולד בדיוק במקום שאתה נולדת בו, בווסלוי,</w:t>
      </w:r>
      <w:r w:rsidR="00374753">
        <w:rPr>
          <w:rtl/>
        </w:rPr>
        <w:t xml:space="preserve"> </w:t>
      </w:r>
      <w:r w:rsidRPr="00784950">
        <w:rPr>
          <w:rtl/>
        </w:rPr>
        <w:t>ברומניה,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טוב</w:t>
      </w:r>
      <w:r w:rsidR="00374753">
        <w:rPr>
          <w:rtl/>
        </w:rPr>
        <w:t xml:space="preserve"> </w:t>
      </w:r>
      <w:r w:rsidRPr="00784950">
        <w:rPr>
          <w:rtl/>
        </w:rPr>
        <w:t>תלך; יגידו לך תישאר, מה תישאר? יגידו לך תלך.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נכון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במיוחד,</w:t>
      </w:r>
      <w:r w:rsidR="00374753">
        <w:rPr>
          <w:rtl/>
        </w:rPr>
        <w:t xml:space="preserve"> </w:t>
      </w:r>
      <w:r w:rsidRPr="00784950">
        <w:rPr>
          <w:rtl/>
        </w:rPr>
        <w:t>אנחנו מדברים עליה, אבל זה היה גם נכון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לפעמים לממשלות אחרות, שנשארו יותר מדי זמן והיה עדיף שילכו כדי שיתגעגעו אליהן </w:t>
      </w:r>
      <w:r w:rsidR="00374753">
        <w:rPr>
          <w:rtl/>
        </w:rPr>
        <w:t xml:space="preserve">–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שלממשלה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נראה לי שיהיו הרבה מתגעגעים </w:t>
      </w:r>
      <w:r w:rsidR="00374753">
        <w:rPr>
          <w:rtl/>
        </w:rPr>
        <w:t>–</w:t>
      </w:r>
      <w:r w:rsidRPr="00784950">
        <w:rPr>
          <w:rtl/>
        </w:rPr>
        <w:t xml:space="preserve"> מאשר יישארו עד שימאיסו את</w:t>
      </w:r>
      <w:r w:rsidR="00374753">
        <w:rPr>
          <w:rtl/>
        </w:rPr>
        <w:t xml:space="preserve"> </w:t>
      </w:r>
      <w:r w:rsidRPr="00784950">
        <w:rPr>
          <w:rtl/>
        </w:rPr>
        <w:t>עצמן.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בפרקים</w:t>
      </w:r>
      <w:r w:rsidR="00374753">
        <w:rPr>
          <w:rtl/>
        </w:rPr>
        <w:t xml:space="preserve"> </w:t>
      </w:r>
      <w:r w:rsidRPr="00784950">
        <w:rPr>
          <w:rtl/>
        </w:rPr>
        <w:t>הקודמים</w:t>
      </w:r>
      <w:r w:rsidR="00374753">
        <w:rPr>
          <w:rtl/>
        </w:rPr>
        <w:t xml:space="preserve"> </w:t>
      </w:r>
      <w:r w:rsidRPr="00784950">
        <w:rPr>
          <w:rtl/>
        </w:rPr>
        <w:t>דיברנו על המשחק, מה זה "דברים שרואים מכאן לא רואים משם",</w:t>
      </w:r>
      <w:r w:rsidR="00374753">
        <w:rPr>
          <w:rtl/>
        </w:rPr>
        <w:t xml:space="preserve"> </w:t>
      </w:r>
      <w:r w:rsidRPr="00784950">
        <w:rPr>
          <w:rtl/>
        </w:rPr>
        <w:t>ועכשיו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 המשחק "חפש את האזרח", שחרר את עצמך מהאחריות לאזרחי</w:t>
      </w:r>
      <w:r w:rsidR="00374753">
        <w:rPr>
          <w:rtl/>
        </w:rPr>
        <w:t xml:space="preserve"> </w:t>
      </w:r>
      <w:r w:rsidRPr="00784950">
        <w:rPr>
          <w:rtl/>
        </w:rPr>
        <w:t>מדינת ישראל ותחפש אותם כל הזמן. תשתדל לעשות להם קולות של שטיח, לספר להם מאחורי</w:t>
      </w:r>
      <w:r w:rsidR="00374753">
        <w:rPr>
          <w:rtl/>
        </w:rPr>
        <w:t xml:space="preserve"> </w:t>
      </w:r>
      <w:r w:rsidRPr="00784950">
        <w:rPr>
          <w:rtl/>
        </w:rPr>
        <w:t>הקיר</w:t>
      </w:r>
      <w:r w:rsidR="00374753">
        <w:rPr>
          <w:rtl/>
        </w:rPr>
        <w:t xml:space="preserve"> </w:t>
      </w:r>
      <w:r w:rsidRPr="00784950">
        <w:rPr>
          <w:rtl/>
        </w:rPr>
        <w:t>ולרמות</w:t>
      </w:r>
      <w:r w:rsidR="00374753">
        <w:rPr>
          <w:rtl/>
        </w:rPr>
        <w:t xml:space="preserve"> </w:t>
      </w:r>
      <w:r w:rsidRPr="00784950">
        <w:rPr>
          <w:rtl/>
        </w:rPr>
        <w:t>ו"לסבן"</w:t>
      </w:r>
      <w:r w:rsidR="00374753">
        <w:rPr>
          <w:rtl/>
        </w:rPr>
        <w:t xml:space="preserve"> </w:t>
      </w:r>
      <w:r w:rsidRPr="00784950">
        <w:rPr>
          <w:rtl/>
        </w:rPr>
        <w:t>את אזרחי מדינת ישראל כל הזמן, כאשר השיקול הוא אחד בלבד:</w:t>
      </w:r>
      <w:r w:rsidR="00374753">
        <w:rPr>
          <w:rtl/>
        </w:rPr>
        <w:t xml:space="preserve"> </w:t>
      </w:r>
      <w:r w:rsidRPr="00784950">
        <w:rPr>
          <w:rtl/>
        </w:rPr>
        <w:t>שהם יעלו ככל האפשר פחות.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בכלל,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תפיסה באוצר; אגב, כל פעם אומרים לנו, פקידי</w:t>
      </w:r>
      <w:r w:rsidR="00374753">
        <w:rPr>
          <w:rtl/>
        </w:rPr>
        <w:t xml:space="preserve"> </w:t>
      </w:r>
      <w:r w:rsidRPr="00784950">
        <w:rPr>
          <w:rtl/>
        </w:rPr>
        <w:t>האוצר.</w:t>
      </w:r>
      <w:r w:rsidR="00374753">
        <w:rPr>
          <w:rtl/>
        </w:rPr>
        <w:t xml:space="preserve"> </w:t>
      </w:r>
      <w:r w:rsidRPr="00784950">
        <w:rPr>
          <w:rtl/>
        </w:rPr>
        <w:t>אני רוצה להגיד לאדוני, אין פקידי האוצר. יש שר האוצר, יש ממשלה שמושלת.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פקידי האוצר היו קובעים את כל הדברים האלה, למה לנו ממשלה? היינו שואלים</w:t>
      </w:r>
      <w:r w:rsidR="00374753">
        <w:rPr>
          <w:rtl/>
        </w:rPr>
        <w:t xml:space="preserve"> </w:t>
      </w:r>
      <w:r w:rsidRPr="00784950">
        <w:rPr>
          <w:rtl/>
        </w:rPr>
        <w:t>מפי</w:t>
      </w:r>
      <w:r w:rsidR="00374753">
        <w:rPr>
          <w:rtl/>
        </w:rPr>
        <w:t xml:space="preserve"> </w:t>
      </w:r>
      <w:r w:rsidRPr="00784950">
        <w:rPr>
          <w:rtl/>
        </w:rPr>
        <w:t>פקידי האוצר מה לעשות. ובכן, פקידי האוצר הם בסך הכול לא פחות ולא יותר מאשר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קולט</w:t>
      </w:r>
      <w:r w:rsidR="00374753">
        <w:rPr>
          <w:rtl/>
        </w:rPr>
        <w:t xml:space="preserve"> </w:t>
      </w:r>
      <w:r w:rsidRPr="00784950">
        <w:rPr>
          <w:rtl/>
        </w:rPr>
        <w:t>ברקים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לקלוט</w:t>
      </w:r>
      <w:r w:rsidR="00374753">
        <w:rPr>
          <w:rtl/>
        </w:rPr>
        <w:t xml:space="preserve"> </w:t>
      </w:r>
      <w:r w:rsidRPr="00784950">
        <w:rPr>
          <w:rtl/>
        </w:rPr>
        <w:t>את הברקים שהיו צריכים להגיע אל ראש הממשלה, אל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אל האוצר. תמיד מוצאים בחורה נחמדה ורזה או בחור צעיר, שמים אותם בחזית,</w:t>
      </w:r>
      <w:r w:rsidR="00374753">
        <w:rPr>
          <w:rtl/>
        </w:rPr>
        <w:t xml:space="preserve"> </w:t>
      </w:r>
      <w:r w:rsidRPr="00784950">
        <w:rPr>
          <w:rtl/>
        </w:rPr>
        <w:t>וכולם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ומוציאים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מררתם על האנשים הללו במקום להוציא על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התפיסה של האוצר, או של ממשלת ישראל, היא בכלל, שהאזרחים במדינה הזאת הם</w:t>
      </w:r>
      <w:r w:rsidR="00374753">
        <w:rPr>
          <w:rtl/>
        </w:rPr>
        <w:t xml:space="preserve"> </w:t>
      </w:r>
      <w:r w:rsidRPr="00784950">
        <w:rPr>
          <w:rtl/>
        </w:rPr>
        <w:t>נטל קשה מנשוא, אדוני.</w:t>
      </w:r>
      <w:r w:rsidR="00374753">
        <w:rPr>
          <w:rtl/>
        </w:rPr>
        <w:t xml:space="preserve"> </w:t>
      </w:r>
      <w:r w:rsidRPr="00784950">
        <w:rPr>
          <w:rtl/>
        </w:rPr>
        <w:t>זאת התחושה. זאת אומרת, מי צריך באמת את האזרחים האלה פה,</w:t>
      </w:r>
      <w:r w:rsidR="00374753">
        <w:rPr>
          <w:rtl/>
        </w:rPr>
        <w:t xml:space="preserve"> </w:t>
      </w:r>
      <w:r w:rsidRPr="00784950">
        <w:rPr>
          <w:rtl/>
        </w:rPr>
        <w:t>בעיקר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האזרחים החלשים האלה, שצריכים כל מיני דברים. אם אפשר היה אולי להפריט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למסור</w:t>
      </w:r>
      <w:r w:rsidR="00374753">
        <w:rPr>
          <w:rtl/>
        </w:rPr>
        <w:t xml:space="preserve"> </w:t>
      </w:r>
      <w:r w:rsidRPr="00784950">
        <w:rPr>
          <w:rtl/>
        </w:rPr>
        <w:t>אותה לקבלן פרטי כדי שהוא ינהל אותה בצורה יותר יעילה,</w:t>
      </w:r>
      <w:r w:rsidR="00374753">
        <w:rPr>
          <w:rtl/>
        </w:rPr>
        <w:t xml:space="preserve"> </w:t>
      </w:r>
      <w:r w:rsidRPr="00784950">
        <w:rPr>
          <w:rtl/>
        </w:rPr>
        <w:t>יותר טובה ויותר זולה, אולי היינו עושים גם את הדבר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המכניזמים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במשק,</w:t>
      </w:r>
      <w:r w:rsidR="00374753">
        <w:rPr>
          <w:rtl/>
        </w:rPr>
        <w:t xml:space="preserve"> </w:t>
      </w: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 רק שניים כדי לעשות את</w:t>
      </w:r>
      <w:r w:rsidR="00374753">
        <w:rPr>
          <w:rtl/>
        </w:rPr>
        <w:t xml:space="preserve"> </w:t>
      </w:r>
      <w:r w:rsidRPr="00784950">
        <w:rPr>
          <w:rtl/>
        </w:rPr>
        <w:t>הרגולציות,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דיברתי בפרק הקודם, במונחי היסוד </w:t>
      </w:r>
      <w:r w:rsidR="00374753">
        <w:rPr>
          <w:rtl/>
        </w:rPr>
        <w:t>–</w:t>
      </w:r>
      <w:r w:rsidRPr="00784950">
        <w:rPr>
          <w:rtl/>
        </w:rPr>
        <w:t xml:space="preserve"> 1. תשלומי העברה, שאנחנו</w:t>
      </w:r>
      <w:r w:rsidR="00374753">
        <w:rPr>
          <w:rtl/>
        </w:rPr>
        <w:t xml:space="preserve"> </w:t>
      </w:r>
      <w:r w:rsidRPr="00784950">
        <w:rPr>
          <w:rtl/>
        </w:rPr>
        <w:t>מנסים</w:t>
      </w:r>
      <w:r w:rsidR="00374753">
        <w:rPr>
          <w:rtl/>
        </w:rPr>
        <w:t xml:space="preserve"> </w:t>
      </w:r>
      <w:r w:rsidRPr="00784950">
        <w:rPr>
          <w:rtl/>
        </w:rPr>
        <w:t>לטפח</w:t>
      </w:r>
      <w:r w:rsidR="00374753">
        <w:rPr>
          <w:rtl/>
        </w:rPr>
        <w:t xml:space="preserve"> </w:t>
      </w:r>
      <w:r w:rsidRPr="00784950">
        <w:rPr>
          <w:rtl/>
        </w:rPr>
        <w:t>צרכים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לנסות לאזן פערים בין קבוצות; 2. נושא שידוע</w:t>
      </w:r>
      <w:r w:rsidR="00374753">
        <w:rPr>
          <w:rtl/>
        </w:rPr>
        <w:t xml:space="preserve"> </w:t>
      </w:r>
      <w:r w:rsidRPr="00784950">
        <w:rPr>
          <w:rtl/>
        </w:rPr>
        <w:t>מקדמת דנא, ואין בכך המצאת המשקפיים, זה מסים.</w:t>
      </w:r>
      <w:r w:rsidR="00374753">
        <w:rPr>
          <w:rtl/>
        </w:rPr>
        <w:t xml:space="preserve"> </w:t>
      </w:r>
      <w:r w:rsidRPr="00784950">
        <w:rPr>
          <w:rtl/>
        </w:rPr>
        <w:t>דיברו פה קודם על מסים על הון, קל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וחומר על הון. הרי אם אנחנו לוקחים על מס על עבודה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 קודם בירכתי אותך על 200 מיליון השקל, ועודכנתי שזה בסך הכול רק</w:t>
      </w:r>
      <w:r w:rsidR="00374753">
        <w:rPr>
          <w:rtl/>
        </w:rPr>
        <w:t xml:space="preserve"> </w:t>
      </w:r>
      <w:r w:rsidRPr="00784950">
        <w:rPr>
          <w:rtl/>
        </w:rPr>
        <w:t>השלמה</w:t>
      </w:r>
      <w:r w:rsidR="00374753">
        <w:rPr>
          <w:rtl/>
        </w:rPr>
        <w:t xml:space="preserve"> </w:t>
      </w:r>
      <w:r w:rsidRPr="00784950">
        <w:rPr>
          <w:rtl/>
        </w:rPr>
        <w:t>של מה שלקחו ממך בשנה הקודמת. אמרתי שאולי אם בשנה הקודמת הסתדרתם טוב בלי</w:t>
      </w:r>
      <w:r w:rsidR="00374753">
        <w:rPr>
          <w:rtl/>
        </w:rPr>
        <w:t xml:space="preserve"> </w:t>
      </w:r>
      <w:r w:rsidRPr="00784950">
        <w:rPr>
          <w:rtl/>
        </w:rPr>
        <w:t>200</w:t>
      </w:r>
      <w:r w:rsidR="00374753">
        <w:rPr>
          <w:rtl/>
        </w:rPr>
        <w:t xml:space="preserve"> </w:t>
      </w:r>
      <w:r w:rsidRPr="00784950">
        <w:rPr>
          <w:rtl/>
        </w:rPr>
        <w:t>המיליון, אולי גם השנה תסתדרו טוב, ודווקא אתה, בתור שר הדתות, תעשה מעשה 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יהודי, גם ציוני, גם מסורתי, גם דתי, ותבקש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גילאון, לא הבנת מה שאמרתי. לא שהסתדרו בלי 200 המיליון. סך הכול</w:t>
      </w:r>
      <w:r w:rsidR="00374753">
        <w:rPr>
          <w:rtl/>
        </w:rPr>
        <w:t xml:space="preserve"> </w:t>
      </w:r>
      <w:r w:rsidRPr="00784950">
        <w:rPr>
          <w:rtl/>
        </w:rPr>
        <w:t xml:space="preserve">200 המיליון זה רק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שהסתדרו אני אמרתי. אתה אמרת שמשלימים להם בסך הכול מה שהורידו 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סך הכול משלימים להם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יש לי בעיות בהבנת הנקרא, לא בהבנת הנשמע.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הסתדרנו, אלא תמיד מאשימים אותנו, את החרדים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חרדים.</w:t>
      </w:r>
      <w:r w:rsidR="00374753">
        <w:rPr>
          <w:rtl/>
        </w:rPr>
        <w:t xml:space="preserve"> </w:t>
      </w:r>
      <w:r w:rsidRPr="00784950">
        <w:rPr>
          <w:rtl/>
        </w:rPr>
        <w:t>דיברתי משהו על החרדים? למה אדוני אומר חרדים? הרי משרד</w:t>
      </w:r>
      <w:r w:rsidR="00374753">
        <w:rPr>
          <w:rtl/>
        </w:rPr>
        <w:t xml:space="preserve"> </w:t>
      </w:r>
      <w:r w:rsidRPr="00784950">
        <w:rPr>
          <w:rtl/>
        </w:rPr>
        <w:t>הדתות</w:t>
      </w:r>
      <w:r w:rsidR="00374753">
        <w:rPr>
          <w:rtl/>
        </w:rPr>
        <w:t xml:space="preserve"> </w:t>
      </w:r>
      <w:r w:rsidRPr="00784950">
        <w:rPr>
          <w:rtl/>
        </w:rPr>
        <w:t>קשור</w:t>
      </w:r>
      <w:r w:rsidR="00374753">
        <w:rPr>
          <w:rtl/>
        </w:rPr>
        <w:t xml:space="preserve"> </w:t>
      </w:r>
      <w:r w:rsidRPr="00784950">
        <w:rPr>
          <w:rtl/>
        </w:rPr>
        <w:t>לדתות</w:t>
      </w:r>
      <w:r w:rsidR="00374753">
        <w:rPr>
          <w:rtl/>
        </w:rPr>
        <w:t xml:space="preserve"> </w:t>
      </w:r>
      <w:r w:rsidRPr="00784950">
        <w:rPr>
          <w:rtl/>
        </w:rPr>
        <w:t>ולחרדים</w:t>
      </w:r>
      <w:r w:rsidR="00374753">
        <w:rPr>
          <w:rtl/>
        </w:rPr>
        <w:t xml:space="preserve"> </w:t>
      </w:r>
      <w:r w:rsidRPr="00784950">
        <w:rPr>
          <w:rtl/>
        </w:rPr>
        <w:t>דווקא.</w:t>
      </w:r>
      <w:r w:rsidR="00374753">
        <w:rPr>
          <w:rtl/>
        </w:rPr>
        <w:t xml:space="preserve"> </w:t>
      </w:r>
      <w:r w:rsidRPr="00784950">
        <w:rPr>
          <w:rtl/>
        </w:rPr>
        <w:t>אמרתי שזה יכול להיות דבר נפלא, מאוד דתי,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פשוט</w:t>
      </w:r>
      <w:r w:rsidR="00374753">
        <w:rPr>
          <w:rtl/>
        </w:rPr>
        <w:t xml:space="preserve"> </w:t>
      </w:r>
      <w:r w:rsidRPr="00784950">
        <w:rPr>
          <w:rtl/>
        </w:rPr>
        <w:t>נהדר,</w:t>
      </w:r>
      <w:r w:rsidR="00374753">
        <w:rPr>
          <w:rtl/>
        </w:rPr>
        <w:t xml:space="preserve"> </w:t>
      </w:r>
      <w:r w:rsidRPr="00784950">
        <w:rPr>
          <w:rtl/>
        </w:rPr>
        <w:t>תפילה</w:t>
      </w:r>
      <w:r w:rsidR="00374753">
        <w:rPr>
          <w:rtl/>
        </w:rPr>
        <w:t xml:space="preserve"> </w:t>
      </w:r>
      <w:r w:rsidRPr="00784950">
        <w:rPr>
          <w:rtl/>
        </w:rPr>
        <w:t>מקסימה,</w:t>
      </w:r>
      <w:r w:rsidR="00374753">
        <w:rPr>
          <w:rtl/>
        </w:rPr>
        <w:t xml:space="preserve"> </w:t>
      </w:r>
      <w:r w:rsidRPr="00784950">
        <w:rPr>
          <w:rtl/>
        </w:rPr>
        <w:t>שדווקא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הדתות יאמר הפעם: או.קיי.,</w:t>
      </w:r>
      <w:r w:rsidR="00374753">
        <w:rPr>
          <w:rtl/>
        </w:rPr>
        <w:t xml:space="preserve"> </w:t>
      </w:r>
      <w:r w:rsidRPr="00784950">
        <w:rPr>
          <w:rtl/>
        </w:rPr>
        <w:t>תפילותיכם</w:t>
      </w:r>
      <w:r w:rsidR="00374753">
        <w:rPr>
          <w:rtl/>
        </w:rPr>
        <w:t xml:space="preserve"> </w:t>
      </w:r>
      <w:r w:rsidRPr="00784950">
        <w:rPr>
          <w:rtl/>
        </w:rPr>
        <w:t>יימסרו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השמים</w:t>
      </w:r>
      <w:r w:rsidR="00374753">
        <w:rPr>
          <w:rtl/>
        </w:rPr>
        <w:t xml:space="preserve"> </w:t>
      </w:r>
      <w:r w:rsidRPr="00784950">
        <w:rPr>
          <w:rtl/>
        </w:rPr>
        <w:t>באמצעות</w:t>
      </w:r>
      <w:r w:rsidR="00374753">
        <w:rPr>
          <w:rtl/>
        </w:rPr>
        <w:t xml:space="preserve"> </w:t>
      </w:r>
      <w:r w:rsidRPr="00784950">
        <w:rPr>
          <w:rtl/>
        </w:rPr>
        <w:t>התמיכה</w:t>
      </w:r>
      <w:r w:rsidR="00374753">
        <w:rPr>
          <w:rtl/>
        </w:rPr>
        <w:t xml:space="preserve"> </w:t>
      </w:r>
      <w:r w:rsidRPr="00784950">
        <w:rPr>
          <w:rtl/>
        </w:rPr>
        <w:t>באנשים</w:t>
      </w:r>
      <w:r w:rsidR="00374753">
        <w:rPr>
          <w:rtl/>
        </w:rPr>
        <w:t xml:space="preserve"> </w:t>
      </w:r>
      <w:r w:rsidRPr="00784950">
        <w:rPr>
          <w:rtl/>
        </w:rPr>
        <w:t>הנכים האלה שיושבים כאן,</w:t>
      </w:r>
      <w:r w:rsidR="00374753">
        <w:rPr>
          <w:rtl/>
        </w:rPr>
        <w:t xml:space="preserve"> </w:t>
      </w:r>
      <w:r w:rsidRPr="00784950">
        <w:rPr>
          <w:rtl/>
        </w:rPr>
        <w:t>שהעגלות שלהם הן המלים שלנו לשמים.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גילאון, עליך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לאדוני. נמשיך בפרק הבא.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גילאון.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חברת הכנסת</w:t>
      </w:r>
      <w:r w:rsidR="00374753">
        <w:rPr>
          <w:rtl/>
        </w:rPr>
        <w:t xml:space="preserve"> </w:t>
      </w:r>
      <w:r w:rsidRPr="00784950">
        <w:rPr>
          <w:rtl/>
        </w:rPr>
        <w:t>חוסניה ג'בארה.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ברשותכם, בפינתנו הקבועה אני רוצה לדבר</w:t>
      </w:r>
      <w:r w:rsidR="00374753">
        <w:rPr>
          <w:rtl/>
        </w:rPr>
        <w:t xml:space="preserve"> </w:t>
      </w:r>
      <w:r w:rsidRPr="00784950">
        <w:rPr>
          <w:rtl/>
        </w:rPr>
        <w:t>הפעם על אמינות מקבלי ההחלטות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בחודש</w:t>
      </w:r>
      <w:r w:rsidR="00374753">
        <w:rPr>
          <w:rtl/>
        </w:rPr>
        <w:t xml:space="preserve"> </w:t>
      </w:r>
      <w:r w:rsidRPr="00784950">
        <w:rPr>
          <w:rtl/>
        </w:rPr>
        <w:t>אוקטובר</w:t>
      </w:r>
      <w:r w:rsidR="00374753">
        <w:rPr>
          <w:rtl/>
        </w:rPr>
        <w:t xml:space="preserve"> </w:t>
      </w:r>
      <w:r w:rsidRPr="00784950">
        <w:rPr>
          <w:rtl/>
        </w:rPr>
        <w:t>נדרשנו</w:t>
      </w:r>
      <w:r w:rsidR="00374753">
        <w:rPr>
          <w:rtl/>
        </w:rPr>
        <w:t xml:space="preserve"> </w:t>
      </w:r>
      <w:r w:rsidRPr="00784950">
        <w:rPr>
          <w:rtl/>
        </w:rPr>
        <w:t>לאשר בקריאה ראשונה את חוק ההסדרים ואת חוק התקציב.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חזתה,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>אחד,</w:t>
      </w:r>
      <w:r w:rsidR="00374753">
        <w:rPr>
          <w:rtl/>
        </w:rPr>
        <w:t xml:space="preserve">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צמיחה, דבר שהסתבר שלא היה לו שום סיכוי</w:t>
      </w:r>
      <w:r w:rsidR="00374753">
        <w:rPr>
          <w:rtl/>
        </w:rPr>
        <w:t xml:space="preserve"> </w:t>
      </w:r>
      <w:r w:rsidRPr="00784950">
        <w:rPr>
          <w:rtl/>
        </w:rPr>
        <w:t>שבעולם</w:t>
      </w:r>
      <w:r w:rsidR="00374753">
        <w:rPr>
          <w:rtl/>
        </w:rPr>
        <w:t xml:space="preserve"> </w:t>
      </w:r>
      <w:r w:rsidRPr="00784950">
        <w:rPr>
          <w:rtl/>
        </w:rPr>
        <w:t>בנתונים של אז להתבצע, והיא גם הציעה הקפאה גורפת במסגרת חוק ההסדרים, של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החקיקה</w:t>
      </w:r>
      <w:r w:rsidR="00374753">
        <w:rPr>
          <w:rtl/>
        </w:rPr>
        <w:t xml:space="preserve"> </w:t>
      </w:r>
      <w:r w:rsidRPr="00784950">
        <w:rPr>
          <w:rtl/>
        </w:rPr>
        <w:t>הפרטית. אני כבר אז חשבתי שהדבר שגוי, בבחינת אם רוצים להקפיא את חוק</w:t>
      </w:r>
      <w:r w:rsidR="00374753">
        <w:rPr>
          <w:rtl/>
        </w:rPr>
        <w:t xml:space="preserve"> </w:t>
      </w:r>
      <w:r w:rsidRPr="00784950">
        <w:rPr>
          <w:rtl/>
        </w:rPr>
        <w:t>הנגב,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מבין,</w:t>
      </w:r>
      <w:r w:rsidR="00374753">
        <w:rPr>
          <w:rtl/>
        </w:rPr>
        <w:t xml:space="preserve"> </w:t>
      </w:r>
      <w:r w:rsidRPr="00784950">
        <w:rPr>
          <w:rtl/>
        </w:rPr>
        <w:t>אם רוצים להקפיא את החוק שנקרא משפחות ברוכות ילדים, הקרוי על</w:t>
      </w:r>
      <w:r w:rsidR="00374753">
        <w:rPr>
          <w:rtl/>
        </w:rPr>
        <w:t xml:space="preserve"> </w:t>
      </w:r>
      <w:r w:rsidRPr="00784950">
        <w:rPr>
          <w:rtl/>
        </w:rPr>
        <w:t>שמו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הישיבה,</w:t>
      </w:r>
      <w:r w:rsidR="00374753">
        <w:rPr>
          <w:rtl/>
        </w:rPr>
        <w:t xml:space="preserve"> </w:t>
      </w:r>
      <w:r w:rsidRPr="00784950">
        <w:rPr>
          <w:rtl/>
        </w:rPr>
        <w:t>את זה גם הבנתי. אבל הלכו להקפאה על שורת חוקים, כמו</w:t>
      </w:r>
      <w:r w:rsidR="00374753">
        <w:rPr>
          <w:rtl/>
        </w:rPr>
        <w:t xml:space="preserve"> </w:t>
      </w:r>
      <w:r w:rsidRPr="00784950">
        <w:rPr>
          <w:rtl/>
        </w:rPr>
        <w:t>השאלת</w:t>
      </w:r>
      <w:r w:rsidR="00374753">
        <w:rPr>
          <w:rtl/>
        </w:rPr>
        <w:t xml:space="preserve"> </w:t>
      </w:r>
      <w:r w:rsidRPr="00784950">
        <w:rPr>
          <w:rtl/>
        </w:rPr>
        <w:t>ספרי</w:t>
      </w:r>
      <w:r w:rsidR="00374753">
        <w:rPr>
          <w:rtl/>
        </w:rPr>
        <w:t xml:space="preserve"> </w:t>
      </w:r>
      <w:r w:rsidRPr="00784950">
        <w:rPr>
          <w:rtl/>
        </w:rPr>
        <w:t>לימוד,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חוק שהביא חבר הכנסת זבולון אורלב, שעיקרו עזרה לילדים</w:t>
      </w:r>
      <w:r w:rsidR="00374753">
        <w:rPr>
          <w:rtl/>
        </w:rPr>
        <w:t xml:space="preserve"> </w:t>
      </w:r>
      <w:r w:rsidRPr="00784950">
        <w:rPr>
          <w:rtl/>
        </w:rPr>
        <w:t>שנמצאים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חולים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21</w:t>
      </w:r>
      <w:r w:rsidR="00374753">
        <w:rPr>
          <w:rtl/>
        </w:rPr>
        <w:t xml:space="preserve"> </w:t>
      </w:r>
      <w:r w:rsidRPr="00784950">
        <w:rPr>
          <w:rtl/>
        </w:rPr>
        <w:t>יום,</w:t>
      </w:r>
      <w:r w:rsidR="00374753">
        <w:rPr>
          <w:rtl/>
        </w:rPr>
        <w:t xml:space="preserve"> </w:t>
      </w:r>
      <w:r w:rsidRPr="00784950">
        <w:rPr>
          <w:rtl/>
        </w:rPr>
        <w:t>ושורה</w:t>
      </w:r>
      <w:r w:rsidR="00374753">
        <w:rPr>
          <w:rtl/>
        </w:rPr>
        <w:t xml:space="preserve"> </w:t>
      </w:r>
      <w:r w:rsidRPr="00784950">
        <w:rPr>
          <w:rtl/>
        </w:rPr>
        <w:t>של חוקים לגמלאים, שהם בעצם הטבות</w:t>
      </w:r>
      <w:r w:rsidR="00374753">
        <w:rPr>
          <w:rtl/>
        </w:rPr>
        <w:t xml:space="preserve"> </w:t>
      </w:r>
      <w:r w:rsidRPr="00784950">
        <w:rPr>
          <w:rtl/>
        </w:rPr>
        <w:t>לאנשים</w:t>
      </w:r>
      <w:r w:rsidR="00374753">
        <w:rPr>
          <w:rtl/>
        </w:rPr>
        <w:t xml:space="preserve"> </w:t>
      </w:r>
      <w:r w:rsidRPr="00784950">
        <w:rPr>
          <w:rtl/>
        </w:rPr>
        <w:t>שלא שפר עליהם גורלם. ביד ברזל אמרו, בחוק ההסדרים הכול יוקפא. הבנתי.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מה קרה </w:t>
      </w:r>
      <w:r w:rsidR="00374753">
        <w:rPr>
          <w:rtl/>
        </w:rPr>
        <w:t>–</w:t>
      </w:r>
      <w:r w:rsidRPr="00784950">
        <w:rPr>
          <w:rtl/>
        </w:rPr>
        <w:t xml:space="preserve"> התחיל משא</w:t>
      </w:r>
      <w:r w:rsidR="00374753">
        <w:rPr>
          <w:rtl/>
        </w:rPr>
        <w:t>-</w:t>
      </w:r>
      <w:r w:rsidRPr="00784950">
        <w:rPr>
          <w:rtl/>
        </w:rPr>
        <w:t>ומתן פוליטי ציני, כאשר שר האוצר, לפני ההצבעה על הקריאה</w:t>
      </w:r>
      <w:r w:rsidR="00374753">
        <w:rPr>
          <w:rtl/>
        </w:rPr>
        <w:t xml:space="preserve"> </w:t>
      </w:r>
      <w:r w:rsidRPr="00784950">
        <w:rPr>
          <w:rtl/>
        </w:rPr>
        <w:t>הראשונה,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ואמר</w:t>
      </w:r>
      <w:r w:rsidR="00374753">
        <w:rPr>
          <w:rtl/>
        </w:rPr>
        <w:t xml:space="preserve"> </w:t>
      </w:r>
      <w:r w:rsidRPr="00784950">
        <w:rPr>
          <w:rtl/>
        </w:rPr>
        <w:t>למפלגת</w:t>
      </w:r>
      <w:r w:rsidR="00374753">
        <w:rPr>
          <w:rtl/>
        </w:rPr>
        <w:t xml:space="preserve"> </w:t>
      </w:r>
      <w:r w:rsidRPr="00784950">
        <w:rPr>
          <w:rtl/>
        </w:rPr>
        <w:t>העבודה:</w:t>
      </w:r>
      <w:r w:rsidR="00374753">
        <w:rPr>
          <w:rtl/>
        </w:rPr>
        <w:t xml:space="preserve"> </w:t>
      </w:r>
      <w:r w:rsidRPr="00784950">
        <w:rPr>
          <w:rtl/>
        </w:rPr>
        <w:t>אם לא תצביעו אתי, איאלץ לתמוך בחוק הלפרט.</w:t>
      </w:r>
      <w:r w:rsidR="00374753">
        <w:rPr>
          <w:rtl/>
        </w:rPr>
        <w:t xml:space="preserve"> </w:t>
      </w:r>
      <w:r w:rsidRPr="00784950">
        <w:rPr>
          <w:rtl/>
        </w:rPr>
        <w:t>ועוד הוא ניגש לחבר הכנסת הלפרט ולחבריו ואמר להם: אם לא תצביעו אתי, איאלץ לתמוך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הנגב</w:t>
      </w:r>
      <w:r w:rsidR="00374753">
        <w:rPr>
          <w:rtl/>
        </w:rPr>
        <w:t xml:space="preserve"> </w:t>
      </w:r>
      <w:r w:rsidRPr="00784950">
        <w:rPr>
          <w:rtl/>
        </w:rPr>
        <w:t>של מפלגת העבודה.</w:t>
      </w:r>
      <w:r w:rsidR="00374753">
        <w:rPr>
          <w:rtl/>
        </w:rPr>
        <w:t xml:space="preserve"> </w:t>
      </w:r>
      <w:r w:rsidRPr="00784950">
        <w:rPr>
          <w:rtl/>
        </w:rPr>
        <w:t>וכך הסית איש ברעהו ויצר מצב שבו נוצר לינקג', קשר</w:t>
      </w:r>
      <w:r w:rsidR="00374753">
        <w:rPr>
          <w:rtl/>
        </w:rPr>
        <w:t xml:space="preserve"> </w:t>
      </w:r>
      <w:r w:rsidRPr="00784950">
        <w:rPr>
          <w:rtl/>
        </w:rPr>
        <w:t>בל</w:t>
      </w:r>
      <w:r w:rsidR="00374753">
        <w:rPr>
          <w:rtl/>
        </w:rPr>
        <w:t xml:space="preserve"> </w:t>
      </w:r>
      <w:r w:rsidRPr="00784950">
        <w:rPr>
          <w:rtl/>
        </w:rPr>
        <w:t>ינותק, כאשר גם העבודה וגם הסיעות החרדיות מצביעות על חוק ההסדרים ועל התקציב</w:t>
      </w:r>
      <w:r w:rsidR="00374753">
        <w:rPr>
          <w:rtl/>
        </w:rPr>
        <w:t xml:space="preserve"> </w:t>
      </w:r>
      <w:r w:rsidRPr="00784950">
        <w:rPr>
          <w:rtl/>
        </w:rPr>
        <w:t>בטוב וברע.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מגיע</w:t>
      </w:r>
      <w:r w:rsidR="00374753">
        <w:rPr>
          <w:rtl/>
        </w:rPr>
        <w:t xml:space="preserve"> </w:t>
      </w:r>
      <w:r w:rsidRPr="00784950">
        <w:rPr>
          <w:rtl/>
        </w:rPr>
        <w:t>אלינו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ההסדרים? חוק הנגב רובו בפנים, חוק הלפרט כולו</w:t>
      </w:r>
      <w:r w:rsidR="00374753">
        <w:rPr>
          <w:rtl/>
        </w:rPr>
        <w:t xml:space="preserve"> </w:t>
      </w:r>
      <w:r w:rsidRPr="00784950">
        <w:rPr>
          <w:rtl/>
        </w:rPr>
        <w:t>בפנים,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פשרה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שקל אחד. מה היתה הפשרה? שקצבאות הילדים קוצצו ב</w:t>
      </w:r>
      <w:r w:rsidR="00374753">
        <w:rPr>
          <w:rtl/>
        </w:rPr>
        <w:t>-</w:t>
      </w:r>
      <w:r w:rsidR="00374753" w:rsidRPr="00784950">
        <w:rPr>
          <w:rtl/>
        </w:rPr>
        <w:t>12</w:t>
      </w:r>
      <w:r w:rsidR="00374753">
        <w:rPr>
          <w:rtl/>
        </w:rPr>
        <w:t xml:space="preserve">% </w:t>
      </w:r>
      <w:r w:rsidRPr="00784950">
        <w:rPr>
          <w:rtl/>
        </w:rPr>
        <w:t>לכולם,</w:t>
      </w:r>
      <w:r w:rsidR="00374753">
        <w:rPr>
          <w:rtl/>
        </w:rPr>
        <w:t xml:space="preserve"> </w:t>
      </w:r>
      <w:r w:rsidRPr="00784950">
        <w:rPr>
          <w:rtl/>
        </w:rPr>
        <w:t>למי</w:t>
      </w:r>
      <w:r w:rsidR="00374753">
        <w:rPr>
          <w:rtl/>
        </w:rPr>
        <w:t xml:space="preserve"> </w:t>
      </w:r>
      <w:r w:rsidRPr="00784950">
        <w:rPr>
          <w:rtl/>
        </w:rPr>
        <w:t>שיש לו ולמי שאין לו.</w:t>
      </w:r>
      <w:r w:rsidR="00374753">
        <w:rPr>
          <w:rtl/>
        </w:rPr>
        <w:t xml:space="preserve"> </w:t>
      </w:r>
      <w:r w:rsidRPr="00784950">
        <w:rPr>
          <w:rtl/>
        </w:rPr>
        <w:t>כיצד מגיעים לדבר הזה, אדוני היושב</w:t>
      </w:r>
      <w:r w:rsidR="00374753">
        <w:rPr>
          <w:rtl/>
        </w:rPr>
        <w:t>-</w:t>
      </w:r>
      <w:r w:rsidRPr="00784950">
        <w:rPr>
          <w:rtl/>
        </w:rPr>
        <w:t>ראש? ברגע</w:t>
      </w:r>
      <w:r w:rsidR="00374753">
        <w:rPr>
          <w:rtl/>
        </w:rPr>
        <w:t xml:space="preserve"> </w:t>
      </w:r>
      <w:r w:rsidRPr="00784950">
        <w:rPr>
          <w:rtl/>
        </w:rPr>
        <w:t>שהפרת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הכלל</w:t>
      </w:r>
      <w:r w:rsidR="00374753">
        <w:rPr>
          <w:rtl/>
        </w:rPr>
        <w:t xml:space="preserve"> </w:t>
      </w:r>
      <w:r w:rsidRPr="00784950">
        <w:rPr>
          <w:rtl/>
        </w:rPr>
        <w:t>ומהילד החמישי מקבלים תוספת שהיא יותר גדולה מקצבת הילד הראשון,</w:t>
      </w:r>
      <w:r w:rsidR="00374753">
        <w:rPr>
          <w:rtl/>
        </w:rPr>
        <w:t xml:space="preserve"> </w:t>
      </w:r>
      <w:r w:rsidRPr="00784950">
        <w:rPr>
          <w:rtl/>
        </w:rPr>
        <w:t>יצרת</w:t>
      </w:r>
      <w:r w:rsidR="00374753">
        <w:rPr>
          <w:rtl/>
        </w:rPr>
        <w:t xml:space="preserve"> </w:t>
      </w:r>
      <w:r w:rsidRPr="00784950">
        <w:rPr>
          <w:rtl/>
        </w:rPr>
        <w:t>דלתא</w:t>
      </w:r>
      <w:r w:rsidR="00374753">
        <w:rPr>
          <w:rtl/>
        </w:rPr>
        <w:t xml:space="preserve"> </w:t>
      </w:r>
      <w:r w:rsidRPr="00784950">
        <w:rPr>
          <w:rtl/>
        </w:rPr>
        <w:t>הפוכה,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נקרא</w:t>
      </w:r>
      <w:r w:rsidR="00374753">
        <w:rPr>
          <w:rtl/>
        </w:rPr>
        <w:t xml:space="preserve"> </w:t>
      </w:r>
      <w:r w:rsidRPr="00784950">
        <w:rPr>
          <w:rtl/>
        </w:rPr>
        <w:t>במתמטיקה,</w:t>
      </w:r>
      <w:r w:rsidR="00374753">
        <w:rPr>
          <w:rtl/>
        </w:rPr>
        <w:t xml:space="preserve"> </w:t>
      </w:r>
      <w:r w:rsidRPr="00784950">
        <w:rPr>
          <w:rtl/>
        </w:rPr>
        <w:t>ויצרת אינטגרל בלתי אפשרי מבחינה</w:t>
      </w:r>
      <w:r w:rsidR="00374753">
        <w:rPr>
          <w:rtl/>
        </w:rPr>
        <w:t xml:space="preserve"> </w:t>
      </w:r>
      <w:r w:rsidRPr="00784950">
        <w:rPr>
          <w:rtl/>
        </w:rPr>
        <w:t>מתמטית.</w:t>
      </w:r>
      <w:r w:rsidR="00374753">
        <w:rPr>
          <w:rtl/>
        </w:rPr>
        <w:t xml:space="preserve"> </w:t>
      </w:r>
      <w:r w:rsidRPr="00784950">
        <w:rPr>
          <w:rtl/>
        </w:rPr>
        <w:t>הפכנו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בעולם</w:t>
      </w:r>
      <w:r w:rsidR="00374753">
        <w:rPr>
          <w:rtl/>
        </w:rPr>
        <w:t xml:space="preserve"> </w:t>
      </w:r>
      <w:r w:rsidRPr="00784950">
        <w:rPr>
          <w:rtl/>
        </w:rPr>
        <w:t>שבה על כל ילד נוסף מהילד החמישי</w:t>
      </w:r>
      <w:r w:rsidR="00374753">
        <w:rPr>
          <w:rtl/>
        </w:rPr>
        <w:t xml:space="preserve"> </w:t>
      </w:r>
      <w:r w:rsidRPr="00784950">
        <w:rPr>
          <w:rtl/>
        </w:rPr>
        <w:t>מקבלים יותר כסף. יצרת מצב שהוא בניגוד לחוקי ההיגיון.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נא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יכול לענות לי, כבוד היושב</w:t>
      </w:r>
      <w:r w:rsidR="00374753">
        <w:rPr>
          <w:rtl/>
        </w:rPr>
        <w:t>-</w:t>
      </w:r>
      <w:r w:rsidRPr="00784950">
        <w:rPr>
          <w:rtl/>
        </w:rPr>
        <w:t>ראש, תענה לי בתורך.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רוצה להעיר לך. אמרתי לך רק שזמנך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חשבתי שכיוון שאני מתייחס לחוקך אני אקבל עוד דקה.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יכול גם להשיב לך, אם אתה רוצה, אבל זה לא מקובל.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נוצר</w:t>
      </w:r>
      <w:r w:rsidR="00374753">
        <w:rPr>
          <w:rtl/>
        </w:rPr>
        <w:t xml:space="preserve"> </w:t>
      </w:r>
      <w:r w:rsidRPr="00784950">
        <w:rPr>
          <w:rtl/>
        </w:rPr>
        <w:t>מצב, כבוד היושב</w:t>
      </w:r>
      <w:r w:rsidR="00374753">
        <w:rPr>
          <w:rtl/>
        </w:rPr>
        <w:t>-</w:t>
      </w:r>
      <w:r w:rsidRPr="00784950">
        <w:rPr>
          <w:rtl/>
        </w:rPr>
        <w:t>ראש, שבו אין לי אמון באמינות של הממשלה הזאת, של ראש</w:t>
      </w:r>
      <w:r w:rsidR="00374753">
        <w:rPr>
          <w:rtl/>
        </w:rPr>
        <w:t xml:space="preserve"> </w:t>
      </w:r>
      <w:r w:rsidRPr="00784950">
        <w:rPr>
          <w:rtl/>
        </w:rPr>
        <w:t>הממשלה ושל שר האוצר, ואני גם אגיד לך מדוע. אני בא כרגע מוועדת הכספים של הכנסת.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שמעה</w:t>
      </w:r>
      <w:r w:rsidR="00374753">
        <w:rPr>
          <w:rtl/>
        </w:rPr>
        <w:t xml:space="preserve"> </w:t>
      </w:r>
      <w:r w:rsidRPr="00784950">
        <w:rPr>
          <w:rtl/>
        </w:rPr>
        <w:t>לפני שלוש דקות הודעה מפי מנכ"ל האוצר, ששר האוצר</w:t>
      </w:r>
      <w:r w:rsidR="00374753">
        <w:rPr>
          <w:rtl/>
        </w:rPr>
        <w:t xml:space="preserve"> </w:t>
      </w:r>
      <w:r w:rsidRPr="00784950">
        <w:rPr>
          <w:rtl/>
        </w:rPr>
        <w:t>הסכים</w:t>
      </w:r>
      <w:r w:rsidR="00374753">
        <w:rPr>
          <w:rtl/>
        </w:rPr>
        <w:t xml:space="preserve"> </w:t>
      </w:r>
      <w:r w:rsidRPr="00784950">
        <w:rPr>
          <w:rtl/>
        </w:rPr>
        <w:t>לוותר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הקיצוץ של ועדת</w:t>
      </w:r>
      <w:r w:rsidR="00374753">
        <w:rPr>
          <w:rtl/>
        </w:rPr>
        <w:t>-</w:t>
      </w:r>
      <w:r w:rsidRPr="00784950">
        <w:rPr>
          <w:rtl/>
        </w:rPr>
        <w:t>וינוגרד בשנת הכספים 2003</w:t>
      </w:r>
      <w:r w:rsidR="00503761">
        <w:rPr>
          <w:rFonts w:hint="cs"/>
          <w:rtl/>
        </w:rPr>
        <w:t>-</w:t>
      </w:r>
      <w:r w:rsidRPr="00784950">
        <w:rPr>
          <w:rtl/>
        </w:rPr>
        <w:t>2002, והוא יעמוד פה,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הדוכן הזה, וב</w:t>
      </w:r>
      <w:r w:rsidR="00374753">
        <w:rPr>
          <w:rtl/>
        </w:rPr>
        <w:t>-</w:t>
      </w:r>
      <w:r w:rsidRPr="00784950">
        <w:rPr>
          <w:rtl/>
        </w:rPr>
        <w:t>1 בינואר 2003 שכר הלימוד של הסטודנטים, שירד השנה ב</w:t>
      </w:r>
      <w:r w:rsidR="00374753">
        <w:rPr>
          <w:rtl/>
        </w:rPr>
        <w:t>-</w:t>
      </w:r>
      <w:r w:rsidR="00374753" w:rsidRPr="00784950">
        <w:rPr>
          <w:rtl/>
        </w:rPr>
        <w:t>14</w:t>
      </w:r>
      <w:r w:rsidR="00374753">
        <w:rPr>
          <w:rtl/>
        </w:rPr>
        <w:t>%</w:t>
      </w:r>
      <w:r w:rsidRPr="00784950">
        <w:rPr>
          <w:rtl/>
        </w:rPr>
        <w:t xml:space="preserve"> יורד</w:t>
      </w:r>
      <w:r w:rsidR="00374753">
        <w:rPr>
          <w:rtl/>
        </w:rPr>
        <w:t xml:space="preserve"> </w:t>
      </w:r>
      <w:r w:rsidRPr="00784950">
        <w:rPr>
          <w:rtl/>
        </w:rPr>
        <w:t>עוד ב</w:t>
      </w:r>
      <w:r w:rsidR="00374753">
        <w:rPr>
          <w:rtl/>
        </w:rPr>
        <w:t>-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לשאול אותך, אדוני היושב</w:t>
      </w:r>
      <w:r w:rsidR="00374753">
        <w:rPr>
          <w:rtl/>
        </w:rPr>
        <w:t>-</w:t>
      </w:r>
      <w:r w:rsidRPr="00784950">
        <w:rPr>
          <w:rtl/>
        </w:rPr>
        <w:t>ראש, האם אתם יכולים להאמין להבטחותיו 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 האוצר? הרי מי כמוכם </w:t>
      </w:r>
      <w:r w:rsidR="00374753">
        <w:rPr>
          <w:rtl/>
        </w:rPr>
        <w:t>–</w:t>
      </w:r>
      <w:r w:rsidRPr="00784950">
        <w:rPr>
          <w:rtl/>
        </w:rPr>
        <w:t xml:space="preserve"> ואני הקטן עזרתי לכם </w:t>
      </w:r>
      <w:r w:rsidR="00374753">
        <w:rPr>
          <w:rtl/>
        </w:rPr>
        <w:t>–</w:t>
      </w:r>
      <w:r w:rsidRPr="00784950">
        <w:rPr>
          <w:rtl/>
        </w:rPr>
        <w:t xml:space="preserve"> היתה פה התחייבות מעל הבמה של 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הקודם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כספים</w:t>
      </w:r>
      <w:r w:rsidR="00374753">
        <w:rPr>
          <w:rtl/>
        </w:rPr>
        <w:t xml:space="preserve"> </w:t>
      </w:r>
      <w:r w:rsidRPr="00784950">
        <w:rPr>
          <w:rtl/>
        </w:rPr>
        <w:t>שמגיעים לכם. הגיע חודש נובמבר, הגיע שר אוצר חדש, אמר:</w:t>
      </w:r>
      <w:r w:rsidR="00374753">
        <w:rPr>
          <w:rtl/>
        </w:rPr>
        <w:t xml:space="preserve"> </w:t>
      </w:r>
      <w:r w:rsidRPr="00784950">
        <w:rPr>
          <w:rtl/>
        </w:rPr>
        <w:t>הבטחתי?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מה,</w:t>
      </w:r>
      <w:r w:rsidR="00374753">
        <w:rPr>
          <w:rtl/>
        </w:rPr>
        <w:t xml:space="preserve"> </w:t>
      </w:r>
      <w:r w:rsidRPr="00784950">
        <w:rPr>
          <w:rtl/>
        </w:rPr>
        <w:t>אין.</w:t>
      </w:r>
      <w:r w:rsidR="00374753">
        <w:rPr>
          <w:rtl/>
        </w:rPr>
        <w:t xml:space="preserve"> </w:t>
      </w:r>
      <w:r w:rsidRPr="00784950">
        <w:rPr>
          <w:rtl/>
        </w:rPr>
        <w:t>לא נותן לכם, לא מגיע לכם. אמרתי:</w:t>
      </w:r>
      <w:r w:rsidR="00374753">
        <w:rPr>
          <w:rtl/>
        </w:rPr>
        <w:t xml:space="preserve"> </w:t>
      </w:r>
      <w:r w:rsidRPr="00784950">
        <w:rPr>
          <w:rtl/>
        </w:rPr>
        <w:t>זה לא הוגן. התחייבות</w:t>
      </w:r>
      <w:r w:rsidR="00374753">
        <w:rPr>
          <w:rtl/>
        </w:rPr>
        <w:t xml:space="preserve"> </w:t>
      </w:r>
      <w:r w:rsidRPr="00784950">
        <w:rPr>
          <w:rtl/>
        </w:rPr>
        <w:t>תקציבית</w:t>
      </w:r>
      <w:r w:rsidR="00374753">
        <w:rPr>
          <w:rtl/>
        </w:rPr>
        <w:t xml:space="preserve"> </w:t>
      </w:r>
      <w:r w:rsidRPr="00784950">
        <w:rPr>
          <w:rtl/>
        </w:rPr>
        <w:t>שניתנה מפי שר האוצר מעל בימת הכנסת חייבים לקיים גם אם זה לא נוח, ועוד</w:t>
      </w:r>
      <w:r w:rsidR="00374753">
        <w:rPr>
          <w:rtl/>
        </w:rPr>
        <w:t xml:space="preserve"> </w:t>
      </w:r>
      <w:r w:rsidRPr="00784950">
        <w:rPr>
          <w:rtl/>
        </w:rPr>
        <w:t>תיווכתי ביניכם לבין מנכ"ל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תגיד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אתה,</w:t>
      </w:r>
      <w:r w:rsidR="00374753">
        <w:rPr>
          <w:rtl/>
        </w:rPr>
        <w:t xml:space="preserve"> </w:t>
      </w:r>
      <w:r w:rsidRPr="00784950">
        <w:rPr>
          <w:rtl/>
        </w:rPr>
        <w:t>לאור</w:t>
      </w:r>
      <w:r w:rsidR="00374753">
        <w:rPr>
          <w:rtl/>
        </w:rPr>
        <w:t xml:space="preserve"> </w:t>
      </w:r>
      <w:r w:rsidRPr="00784950">
        <w:rPr>
          <w:rtl/>
        </w:rPr>
        <w:t>הניסיונות</w:t>
      </w:r>
      <w:r w:rsidR="00374753">
        <w:rPr>
          <w:rtl/>
        </w:rPr>
        <w:t xml:space="preserve"> </w:t>
      </w:r>
      <w:r w:rsidRPr="00784950">
        <w:rPr>
          <w:rtl/>
        </w:rPr>
        <w:t>שלכם,</w:t>
      </w:r>
      <w:r w:rsidR="00374753">
        <w:rPr>
          <w:rtl/>
        </w:rPr>
        <w:t xml:space="preserve"> </w:t>
      </w:r>
      <w:r w:rsidRPr="00784950">
        <w:rPr>
          <w:rtl/>
        </w:rPr>
        <w:t>אתה חושב שניתן להאמין למלה</w:t>
      </w:r>
      <w:r w:rsidR="00374753">
        <w:rPr>
          <w:rtl/>
        </w:rPr>
        <w:t xml:space="preserve"> </w:t>
      </w:r>
      <w:r w:rsidRPr="00784950">
        <w:rPr>
          <w:rtl/>
        </w:rPr>
        <w:t>ציבורית</w:t>
      </w:r>
      <w:r w:rsidR="00374753">
        <w:rPr>
          <w:rtl/>
        </w:rPr>
        <w:t xml:space="preserve"> </w:t>
      </w:r>
      <w:r w:rsidRPr="00784950">
        <w:rPr>
          <w:rtl/>
        </w:rPr>
        <w:t>פומבית</w:t>
      </w:r>
      <w:r w:rsidR="00374753">
        <w:rPr>
          <w:rtl/>
        </w:rPr>
        <w:t xml:space="preserve"> </w:t>
      </w:r>
      <w:r w:rsidRPr="00784950">
        <w:rPr>
          <w:rtl/>
        </w:rPr>
        <w:t>שנאמרת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דוכן הכנסת של שר האוצר ושל ראש הממשלה? יגיע חודש</w:t>
      </w:r>
      <w:r w:rsidR="00374753">
        <w:rPr>
          <w:rtl/>
        </w:rPr>
        <w:t xml:space="preserve"> </w:t>
      </w:r>
      <w:r w:rsidRPr="00784950">
        <w:rPr>
          <w:rtl/>
        </w:rPr>
        <w:t>ינואר</w:t>
      </w:r>
      <w:r w:rsidR="00374753">
        <w:rPr>
          <w:rtl/>
        </w:rPr>
        <w:t xml:space="preserve"> </w:t>
      </w:r>
      <w:r w:rsidRPr="00784950">
        <w:rPr>
          <w:rtl/>
        </w:rPr>
        <w:t>2003,</w:t>
      </w:r>
      <w:r w:rsidR="00374753">
        <w:rPr>
          <w:rtl/>
        </w:rPr>
        <w:t xml:space="preserve"> </w:t>
      </w:r>
      <w:r w:rsidRPr="00784950">
        <w:rPr>
          <w:rtl/>
        </w:rPr>
        <w:t>יגיד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האוצר:</w:t>
      </w:r>
      <w:r w:rsidR="00374753">
        <w:rPr>
          <w:rtl/>
        </w:rPr>
        <w:t xml:space="preserve"> </w:t>
      </w:r>
      <w:r w:rsidRPr="00784950">
        <w:rPr>
          <w:rtl/>
        </w:rPr>
        <w:t>התכוונתי,</w:t>
      </w:r>
      <w:r w:rsidR="00374753">
        <w:rPr>
          <w:rtl/>
        </w:rPr>
        <w:t xml:space="preserve"> </w:t>
      </w:r>
      <w:r w:rsidRPr="00784950">
        <w:rPr>
          <w:rtl/>
        </w:rPr>
        <w:t>אינני יכול, לא זוכר מה אמרתי, כתוב</w:t>
      </w:r>
      <w:r w:rsidR="00374753">
        <w:rPr>
          <w:rtl/>
        </w:rPr>
        <w:t xml:space="preserve"> </w:t>
      </w:r>
      <w:r w:rsidRPr="00784950">
        <w:rPr>
          <w:rtl/>
        </w:rPr>
        <w:t>בפרוטוקול? נו, אז מה.</w:t>
      </w:r>
      <w:r w:rsidR="00374753">
        <w:rPr>
          <w:rtl/>
        </w:rPr>
        <w:t xml:space="preserve"> </w:t>
      </w:r>
      <w:r w:rsidRPr="00784950">
        <w:rPr>
          <w:rtl/>
        </w:rPr>
        <w:t>כבר אמר ראש ממשלה אחד בישראל: למען ארץ</w:t>
      </w:r>
      <w:r w:rsidR="00374753">
        <w:rPr>
          <w:rtl/>
        </w:rPr>
        <w:t>-</w:t>
      </w:r>
      <w:r w:rsidRPr="00784950">
        <w:rPr>
          <w:rtl/>
        </w:rPr>
        <w:t>ישראל מותר לשקר,</w:t>
      </w:r>
      <w:r w:rsidR="00374753">
        <w:rPr>
          <w:rtl/>
        </w:rPr>
        <w:t xml:space="preserve"> </w:t>
      </w:r>
      <w:r w:rsidRPr="00784950">
        <w:rPr>
          <w:rtl/>
        </w:rPr>
        <w:t>ואז יגידו שגם זה יהיה למען ארץ</w:t>
      </w:r>
      <w:r w:rsidR="00374753">
        <w:rPr>
          <w:rtl/>
        </w:rPr>
        <w:t>-</w:t>
      </w:r>
      <w:r w:rsidRPr="00784950">
        <w:rPr>
          <w:rtl/>
        </w:rPr>
        <w:t>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וילן, נא לסיים. דיברת כבר כמעט כפול מהזמן שהוקצב.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כל שיטת ה"מסחרה" הפוליטית הזאת בתקציב חייבת לעבור</w:t>
      </w:r>
      <w:r w:rsidR="00374753">
        <w:rPr>
          <w:rtl/>
        </w:rPr>
        <w:t xml:space="preserve"> </w:t>
      </w:r>
      <w:r w:rsidRPr="00784950">
        <w:rPr>
          <w:rtl/>
        </w:rPr>
        <w:t>מהעולם, ויפה שעה אחת קודם. תודה,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עבד</w:t>
      </w:r>
      <w:r w:rsidR="00374753">
        <w:rPr>
          <w:rtl/>
        </w:rPr>
        <w:t>-</w:t>
      </w:r>
      <w:r w:rsidRPr="00784950">
        <w:rPr>
          <w:rtl/>
        </w:rPr>
        <w:t>אלמאלכ דהאמשה.</w:t>
      </w:r>
      <w:r w:rsidR="00374753">
        <w:rPr>
          <w:rtl/>
        </w:rPr>
        <w:t xml:space="preserve"> </w:t>
      </w:r>
      <w:r w:rsidRPr="00784950">
        <w:rPr>
          <w:rtl/>
        </w:rPr>
        <w:t>אני מאוד מבקש להקפיד על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 השר, חבר הכנסת בשארה, המצוקה הכלכלית</w:t>
      </w:r>
      <w:r w:rsidR="00374753">
        <w:rPr>
          <w:rtl/>
        </w:rPr>
        <w:t>-</w:t>
      </w:r>
      <w:r w:rsidRPr="00784950">
        <w:rPr>
          <w:rtl/>
        </w:rPr>
        <w:t>החברתית באה</w:t>
      </w:r>
      <w:r w:rsidR="00374753">
        <w:rPr>
          <w:rtl/>
        </w:rPr>
        <w:t xml:space="preserve"> </w:t>
      </w:r>
      <w:r w:rsidRPr="00784950">
        <w:rPr>
          <w:rtl/>
        </w:rPr>
        <w:t>לידי ביטוי בכמה תופעות שהפכו להיות כרוניות במגזר הערבי. ברשותך, אני רוצה למנות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מהתופעות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תופעת</w:t>
      </w:r>
      <w:r w:rsidR="00374753">
        <w:rPr>
          <w:rtl/>
        </w:rPr>
        <w:t xml:space="preserve"> </w:t>
      </w:r>
      <w:r w:rsidRPr="00784950">
        <w:rPr>
          <w:rtl/>
        </w:rPr>
        <w:t>העוני, 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כל ילד שני במגזר הערבי חי מתחת לקו העוני.</w:t>
      </w:r>
      <w:r w:rsidR="00374753">
        <w:rPr>
          <w:rtl/>
        </w:rPr>
        <w:t xml:space="preserve"> </w:t>
      </w:r>
      <w:r w:rsidR="00374753" w:rsidRPr="00784950">
        <w:rPr>
          <w:rtl/>
        </w:rPr>
        <w:t>42</w:t>
      </w:r>
      <w:r w:rsidR="00374753">
        <w:rPr>
          <w:rtl/>
        </w:rPr>
        <w:t>%</w:t>
      </w:r>
      <w:r w:rsidRPr="00784950">
        <w:rPr>
          <w:rtl/>
        </w:rPr>
        <w:t xml:space="preserve"> מהילדים ומהמשפחות במגזר הערבי חיים מתחת לקו העוני.</w:t>
      </w:r>
      <w:r w:rsidR="00374753">
        <w:rPr>
          <w:rtl/>
        </w:rPr>
        <w:t xml:space="preserve"> </w:t>
      </w:r>
      <w:r w:rsidR="00374753" w:rsidRPr="00784950">
        <w:rPr>
          <w:rtl/>
        </w:rPr>
        <w:t>43</w:t>
      </w:r>
      <w:r w:rsidR="00374753">
        <w:rPr>
          <w:rtl/>
        </w:rPr>
        <w:t>%</w:t>
      </w:r>
      <w:r w:rsidRPr="00784950">
        <w:rPr>
          <w:rtl/>
        </w:rPr>
        <w:t xml:space="preserve"> מהעשירון התחתון הם</w:t>
      </w:r>
      <w:r w:rsidR="00374753">
        <w:rPr>
          <w:rtl/>
        </w:rPr>
        <w:t xml:space="preserve"> </w:t>
      </w:r>
      <w:r w:rsidRPr="00784950">
        <w:rPr>
          <w:rtl/>
        </w:rPr>
        <w:t>ערבים,</w:t>
      </w:r>
      <w:r w:rsidR="00374753">
        <w:rPr>
          <w:rtl/>
        </w:rPr>
        <w:t xml:space="preserve"> </w:t>
      </w:r>
      <w:r w:rsidRPr="00784950">
        <w:rPr>
          <w:rtl/>
        </w:rPr>
        <w:t>ומשקלם</w:t>
      </w:r>
      <w:r w:rsidR="00374753">
        <w:rPr>
          <w:rtl/>
        </w:rPr>
        <w:t xml:space="preserve"> </w:t>
      </w:r>
      <w:r w:rsidRPr="00784950">
        <w:rPr>
          <w:rtl/>
        </w:rPr>
        <w:t>בעשירונים</w:t>
      </w:r>
      <w:r w:rsidR="00374753">
        <w:rPr>
          <w:rtl/>
        </w:rPr>
        <w:t xml:space="preserve"> </w:t>
      </w:r>
      <w:r w:rsidRPr="00784950">
        <w:rPr>
          <w:rtl/>
        </w:rPr>
        <w:t>העליונים</w:t>
      </w:r>
      <w:r w:rsidR="00374753">
        <w:rPr>
          <w:rtl/>
        </w:rPr>
        <w:t xml:space="preserve"> </w:t>
      </w:r>
      <w:r w:rsidRPr="00784950">
        <w:rPr>
          <w:rtl/>
        </w:rPr>
        <w:t>זעום.</w:t>
      </w:r>
      <w:r w:rsidR="00374753">
        <w:rPr>
          <w:rtl/>
        </w:rPr>
        <w:t xml:space="preserve"> </w:t>
      </w:r>
      <w:r w:rsidRPr="00784950">
        <w:rPr>
          <w:rtl/>
        </w:rPr>
        <w:t>שיעורי האבטלה גבוהים מאוד וממשיכים</w:t>
      </w:r>
      <w:r w:rsidR="00374753">
        <w:rPr>
          <w:rtl/>
        </w:rPr>
        <w:t xml:space="preserve"> </w:t>
      </w:r>
      <w:r w:rsidRPr="00784950">
        <w:rPr>
          <w:rtl/>
        </w:rPr>
        <w:t>לעלות</w:t>
      </w:r>
      <w:r w:rsidR="00374753">
        <w:rPr>
          <w:rtl/>
        </w:rPr>
        <w:t xml:space="preserve"> </w:t>
      </w:r>
      <w:r w:rsidRPr="00784950">
        <w:rPr>
          <w:rtl/>
        </w:rPr>
        <w:t>מדי</w:t>
      </w:r>
      <w:r w:rsidR="00374753">
        <w:rPr>
          <w:rtl/>
        </w:rPr>
        <w:t xml:space="preserve"> </w:t>
      </w:r>
      <w:r w:rsidRPr="00784950">
        <w:rPr>
          <w:rtl/>
        </w:rPr>
        <w:t>חודש.</w:t>
      </w:r>
      <w:r w:rsidR="00374753">
        <w:rPr>
          <w:rtl/>
        </w:rPr>
        <w:t xml:space="preserve"> </w:t>
      </w:r>
      <w:r w:rsidR="00374753" w:rsidRPr="00784950">
        <w:rPr>
          <w:rtl/>
        </w:rPr>
        <w:t>70</w:t>
      </w:r>
      <w:r w:rsidR="00374753">
        <w:rPr>
          <w:rtl/>
        </w:rPr>
        <w:t>%–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 xml:space="preserve"> ממוקדי האבטלה, אדוני היושב</w:t>
      </w:r>
      <w:r w:rsidR="00374753">
        <w:rPr>
          <w:rtl/>
        </w:rPr>
        <w:t>-</w:t>
      </w:r>
      <w:r w:rsidRPr="00784950">
        <w:rPr>
          <w:rtl/>
        </w:rPr>
        <w:t>ראש, נמצאים במגזר הערבי,</w:t>
      </w:r>
      <w:r w:rsidR="00374753">
        <w:rPr>
          <w:rtl/>
        </w:rPr>
        <w:t xml:space="preserve"> </w:t>
      </w:r>
      <w:r w:rsidR="00374753" w:rsidRPr="00784950">
        <w:rPr>
          <w:rtl/>
        </w:rPr>
        <w:t>70</w:t>
      </w:r>
      <w:r w:rsidR="00374753">
        <w:rPr>
          <w:rtl/>
        </w:rPr>
        <w:t>%–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="00374753" w:rsidRPr="00784950">
        <w:rPr>
          <w:rtl/>
        </w:rPr>
        <w:t>96</w:t>
      </w:r>
      <w:r w:rsidR="00374753">
        <w:rPr>
          <w:rtl/>
        </w:rPr>
        <w:t xml:space="preserve">% </w:t>
      </w:r>
      <w:r w:rsidRPr="00784950">
        <w:rPr>
          <w:rtl/>
        </w:rPr>
        <w:t>מהיישובים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נמצאים</w:t>
      </w:r>
      <w:r w:rsidR="00374753">
        <w:rPr>
          <w:rtl/>
        </w:rPr>
        <w:t xml:space="preserve"> </w:t>
      </w:r>
      <w:r w:rsidRPr="00784950">
        <w:rPr>
          <w:rtl/>
        </w:rPr>
        <w:t>בארבעת</w:t>
      </w:r>
      <w:r w:rsidR="00374753">
        <w:rPr>
          <w:rtl/>
        </w:rPr>
        <w:t xml:space="preserve"> </w:t>
      </w:r>
      <w:r w:rsidRPr="00784950">
        <w:rPr>
          <w:rtl/>
        </w:rPr>
        <w:t>האשכולות</w:t>
      </w:r>
      <w:r w:rsidR="00374753">
        <w:rPr>
          <w:rtl/>
        </w:rPr>
        <w:t xml:space="preserve"> </w:t>
      </w:r>
      <w:r w:rsidRPr="00784950">
        <w:rPr>
          <w:rtl/>
        </w:rPr>
        <w:t>הנמוכים לפי המדד</w:t>
      </w:r>
      <w:r w:rsidR="00374753">
        <w:rPr>
          <w:rtl/>
        </w:rPr>
        <w:t xml:space="preserve"> </w:t>
      </w:r>
      <w:r w:rsidRPr="00784950">
        <w:rPr>
          <w:rtl/>
        </w:rPr>
        <w:t>הכלכלי</w:t>
      </w:r>
      <w:r w:rsidR="00374753">
        <w:rPr>
          <w:rtl/>
        </w:rPr>
        <w:t>-</w:t>
      </w:r>
      <w:r w:rsidRPr="00784950">
        <w:rPr>
          <w:rtl/>
        </w:rPr>
        <w:t>החברתי.</w:t>
      </w:r>
      <w:r w:rsidR="00374753">
        <w:rPr>
          <w:rtl/>
        </w:rPr>
        <w:t xml:space="preserve"> </w:t>
      </w:r>
      <w:r w:rsidR="00374753" w:rsidRPr="00784950">
        <w:rPr>
          <w:rtl/>
        </w:rPr>
        <w:t>65</w:t>
      </w:r>
      <w:r w:rsidR="00374753">
        <w:rPr>
          <w:rtl/>
        </w:rPr>
        <w:t xml:space="preserve">% </w:t>
      </w:r>
      <w:r w:rsidRPr="00784950">
        <w:rPr>
          <w:rtl/>
        </w:rPr>
        <w:t>מכוח העבודה המועסק הם עובדים מקצועיים ולא מקצועיים בענפי</w:t>
      </w:r>
      <w:r w:rsidR="00374753">
        <w:rPr>
          <w:rtl/>
        </w:rPr>
        <w:t xml:space="preserve"> </w:t>
      </w:r>
      <w:r w:rsidRPr="00784950">
        <w:rPr>
          <w:rtl/>
        </w:rPr>
        <w:t>הבינוי,</w:t>
      </w:r>
      <w:r w:rsidR="00374753">
        <w:rPr>
          <w:rtl/>
        </w:rPr>
        <w:t xml:space="preserve"> </w:t>
      </w:r>
      <w:r w:rsidRPr="00784950">
        <w:rPr>
          <w:rtl/>
        </w:rPr>
        <w:t>התעשייה הקלה והשירותים. ומה עם מצוקת הדיור? מצוקת הדיור ממשיכה להחריף</w:t>
      </w:r>
      <w:r w:rsidR="00374753">
        <w:rPr>
          <w:rtl/>
        </w:rPr>
        <w:t xml:space="preserve"> </w:t>
      </w:r>
      <w:r w:rsidRPr="00784950">
        <w:rPr>
          <w:rtl/>
        </w:rPr>
        <w:t>במגזר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שיעור</w:t>
      </w:r>
      <w:r w:rsidR="00374753">
        <w:rPr>
          <w:rtl/>
        </w:rPr>
        <w:t xml:space="preserve"> </w:t>
      </w:r>
      <w:r w:rsidRPr="00784950">
        <w:rPr>
          <w:rtl/>
        </w:rPr>
        <w:t>הזכאים</w:t>
      </w:r>
      <w:r w:rsidR="00374753">
        <w:rPr>
          <w:rtl/>
        </w:rPr>
        <w:t xml:space="preserve"> </w:t>
      </w:r>
      <w:r w:rsidRPr="00784950">
        <w:rPr>
          <w:rtl/>
        </w:rPr>
        <w:t>לתעודת</w:t>
      </w:r>
      <w:r w:rsidR="00374753">
        <w:rPr>
          <w:rtl/>
        </w:rPr>
        <w:t xml:space="preserve"> </w:t>
      </w:r>
      <w:r w:rsidRPr="00784950">
        <w:rPr>
          <w:rtl/>
        </w:rPr>
        <w:t>בגרות</w:t>
      </w:r>
      <w:r w:rsidR="00374753">
        <w:rPr>
          <w:rtl/>
        </w:rPr>
        <w:t xml:space="preserve"> </w:t>
      </w:r>
      <w:r w:rsidRPr="00784950">
        <w:rPr>
          <w:rtl/>
        </w:rPr>
        <w:t>נמוך</w:t>
      </w:r>
      <w:r w:rsidR="00374753">
        <w:rPr>
          <w:rtl/>
        </w:rPr>
        <w:t xml:space="preserve"> </w:t>
      </w:r>
      <w:r w:rsidRPr="00784950">
        <w:rPr>
          <w:rtl/>
        </w:rPr>
        <w:t>בהרבה</w:t>
      </w:r>
      <w:r w:rsidR="00374753">
        <w:rPr>
          <w:rtl/>
        </w:rPr>
        <w:t xml:space="preserve"> </w:t>
      </w:r>
      <w:r w:rsidRPr="00784950">
        <w:rPr>
          <w:rtl/>
        </w:rPr>
        <w:t>מהממוצע</w:t>
      </w:r>
      <w:r w:rsidR="00374753">
        <w:rPr>
          <w:rtl/>
        </w:rPr>
        <w:t xml:space="preserve"> </w:t>
      </w:r>
      <w:r w:rsidRPr="00784950">
        <w:rPr>
          <w:rtl/>
        </w:rPr>
        <w:t>הארצי.</w:t>
      </w:r>
      <w:r w:rsidR="00374753">
        <w:rPr>
          <w:rtl/>
        </w:rPr>
        <w:t xml:space="preserve"> </w:t>
      </w:r>
      <w:r w:rsidRPr="00784950">
        <w:rPr>
          <w:rtl/>
        </w:rPr>
        <w:t>שיעורי הנשירה</w:t>
      </w:r>
      <w:r w:rsidR="00374753">
        <w:rPr>
          <w:rtl/>
        </w:rPr>
        <w:t xml:space="preserve"> </w:t>
      </w:r>
      <w:r w:rsidRPr="00784950">
        <w:rPr>
          <w:rtl/>
        </w:rPr>
        <w:t>מבתי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גבוהים, והם הולכים וגדלים יותר ויותר.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45</w:t>
      </w:r>
      <w:r w:rsidR="00374753">
        <w:rPr>
          <w:rtl/>
        </w:rPr>
        <w:t xml:space="preserve"> </w:t>
      </w:r>
      <w:r w:rsidRPr="00784950">
        <w:rPr>
          <w:rtl/>
        </w:rPr>
        <w:t>כפרים</w:t>
      </w:r>
      <w:r w:rsidR="00374753">
        <w:rPr>
          <w:rtl/>
        </w:rPr>
        <w:t xml:space="preserve"> </w:t>
      </w:r>
      <w:r w:rsidRPr="00784950">
        <w:rPr>
          <w:rtl/>
        </w:rPr>
        <w:t>ערביים</w:t>
      </w:r>
      <w:r w:rsidR="00374753">
        <w:rPr>
          <w:rtl/>
        </w:rPr>
        <w:t xml:space="preserve"> </w:t>
      </w:r>
      <w:r w:rsidRPr="00784950">
        <w:rPr>
          <w:rtl/>
        </w:rPr>
        <w:t>ממשיכים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מוכרים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כל מוסדות התכנון של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ראש. 30,000 מבנים לא קיבלו היתר בנייה, מאחר שהליכי התכנון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קיבלו</w:t>
      </w:r>
      <w:r w:rsidR="00374753">
        <w:rPr>
          <w:rtl/>
        </w:rPr>
        <w:t xml:space="preserve"> </w:t>
      </w:r>
      <w:r w:rsidRPr="00784950">
        <w:rPr>
          <w:rtl/>
        </w:rPr>
        <w:t>עדיפות</w:t>
      </w:r>
      <w:r w:rsidR="00374753">
        <w:rPr>
          <w:rtl/>
        </w:rPr>
        <w:t xml:space="preserve"> </w:t>
      </w:r>
      <w:r w:rsidRPr="00784950">
        <w:rPr>
          <w:rtl/>
        </w:rPr>
        <w:t>במשרדי</w:t>
      </w:r>
      <w:r w:rsidR="00374753">
        <w:rPr>
          <w:rtl/>
        </w:rPr>
        <w:t xml:space="preserve"> </w:t>
      </w:r>
      <w:r w:rsidRPr="00784950">
        <w:rPr>
          <w:rtl/>
        </w:rPr>
        <w:t>הממשלה עד לשנים האחרונות, ואומרים שרוצים להרוס בתים</w:t>
      </w:r>
      <w:r w:rsidR="00374753">
        <w:rPr>
          <w:rtl/>
        </w:rPr>
        <w:t xml:space="preserve"> </w:t>
      </w:r>
      <w:r w:rsidRPr="00784950">
        <w:rPr>
          <w:rtl/>
        </w:rPr>
        <w:t>שנבנו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היתרי</w:t>
      </w:r>
      <w:r w:rsidR="00374753">
        <w:rPr>
          <w:rtl/>
        </w:rPr>
        <w:t xml:space="preserve"> </w:t>
      </w:r>
      <w:r w:rsidRPr="00784950">
        <w:rPr>
          <w:rtl/>
        </w:rPr>
        <w:t>בנייה.</w:t>
      </w:r>
      <w:r w:rsidR="00374753">
        <w:rPr>
          <w:rtl/>
        </w:rPr>
        <w:t xml:space="preserve"> </w:t>
      </w:r>
      <w:r w:rsidRPr="00784950">
        <w:rPr>
          <w:rtl/>
        </w:rPr>
        <w:t>איפה</w:t>
      </w:r>
      <w:r w:rsidR="00374753">
        <w:rPr>
          <w:rtl/>
        </w:rPr>
        <w:t xml:space="preserve"> </w:t>
      </w:r>
      <w:r w:rsidRPr="00784950">
        <w:rPr>
          <w:rtl/>
        </w:rPr>
        <w:t>התוכנית?</w:t>
      </w:r>
      <w:r w:rsidR="00374753">
        <w:rPr>
          <w:rtl/>
        </w:rPr>
        <w:t xml:space="preserve"> </w:t>
      </w:r>
      <w:r w:rsidRPr="00784950">
        <w:rPr>
          <w:rtl/>
        </w:rPr>
        <w:t>איפה</w:t>
      </w:r>
      <w:r w:rsidR="00374753">
        <w:rPr>
          <w:rtl/>
        </w:rPr>
        <w:t xml:space="preserve"> </w:t>
      </w:r>
      <w:r w:rsidRPr="00784950">
        <w:rPr>
          <w:rtl/>
        </w:rPr>
        <w:t>תוכניות</w:t>
      </w:r>
      <w:r w:rsidR="00374753">
        <w:rPr>
          <w:rtl/>
        </w:rPr>
        <w:t xml:space="preserve"> </w:t>
      </w:r>
      <w:r w:rsidRPr="00784950">
        <w:rPr>
          <w:rtl/>
        </w:rPr>
        <w:t>המיתאר? איפה התשתיות</w:t>
      </w:r>
      <w:r w:rsidR="00374753">
        <w:rPr>
          <w:rtl/>
        </w:rPr>
        <w:t xml:space="preserve"> </w:t>
      </w:r>
      <w:r w:rsidRPr="00784950">
        <w:rPr>
          <w:rtl/>
        </w:rPr>
        <w:t>המתאימות? בלי קורת</w:t>
      </w:r>
      <w:r w:rsidR="00374753">
        <w:rPr>
          <w:rtl/>
        </w:rPr>
        <w:t>-</w:t>
      </w:r>
      <w:r w:rsidRPr="00784950">
        <w:rPr>
          <w:rtl/>
        </w:rPr>
        <w:t>גג אי</w:t>
      </w:r>
      <w:r w:rsidR="00374753">
        <w:rPr>
          <w:rtl/>
        </w:rPr>
        <w:t>-</w:t>
      </w:r>
      <w:r w:rsidRPr="00784950">
        <w:rPr>
          <w:rtl/>
        </w:rPr>
        <w:t>אפשר.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 סגירת פערים, אדוני היושב</w:t>
      </w:r>
      <w:r w:rsidR="00374753">
        <w:rPr>
          <w:rtl/>
        </w:rPr>
        <w:t>-</w:t>
      </w:r>
      <w:r w:rsidRPr="00784950">
        <w:rPr>
          <w:rtl/>
        </w:rPr>
        <w:t>ראש, ובלי שוויון לא נגיע לשלום</w:t>
      </w:r>
      <w:r w:rsidR="00374753">
        <w:rPr>
          <w:rtl/>
        </w:rPr>
        <w:t xml:space="preserve"> </w:t>
      </w:r>
      <w:r w:rsidRPr="00784950">
        <w:rPr>
          <w:rtl/>
        </w:rPr>
        <w:t>בבית. אני חושבת שבתקציב הזה אין שום ביטוי לאוכלוסייה הערבית. אני חושבת שהתקציב</w:t>
      </w:r>
      <w:r w:rsidR="00374753">
        <w:rPr>
          <w:rtl/>
        </w:rPr>
        <w:t xml:space="preserve"> </w:t>
      </w:r>
      <w:r w:rsidRPr="00784950">
        <w:rPr>
          <w:rtl/>
        </w:rPr>
        <w:t>הזה הוא תקציב גרוע ולא צריך להצביע בעדו.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לחברת הכנסת ג'בארה. חבר הכנסת 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חברת</w:t>
      </w:r>
      <w:r w:rsidR="00374753">
        <w:rPr>
          <w:rtl/>
        </w:rPr>
        <w:t xml:space="preserve"> </w:t>
      </w:r>
      <w:r w:rsidRPr="00784950">
        <w:rPr>
          <w:rtl/>
        </w:rPr>
        <w:t>הכנסת ענת מאור, חבר הכנסת אמנון רובינשטיין וחבר הכנסת זבולון אורלב.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מכובדי השר, חברי חברי הכנסת, אני מניח שלא לגמרי במקרה אתה</w:t>
      </w:r>
      <w:r w:rsidR="00374753">
        <w:rPr>
          <w:rtl/>
        </w:rPr>
        <w:t xml:space="preserve"> </w:t>
      </w:r>
      <w:r w:rsidRPr="00784950">
        <w:rPr>
          <w:rtl/>
        </w:rPr>
        <w:t>יושב ליד שולחן הממשלה היום, והיות שכיבדת אותנו בנוכחותך, למה לא נדבר על התקציב</w:t>
      </w:r>
      <w:r w:rsidR="00374753">
        <w:rPr>
          <w:rtl/>
        </w:rPr>
        <w:t xml:space="preserve"> </w:t>
      </w:r>
      <w:r w:rsidRPr="00784950">
        <w:rPr>
          <w:rtl/>
        </w:rPr>
        <w:t>של משרד הדתות?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השר היחיד שבא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באמת ניכנס לתקציב של משרד הדתות. האם יש בשורה בתקציב משרד הדתות לשנה</w:t>
      </w:r>
      <w:r w:rsidR="00374753">
        <w:rPr>
          <w:rtl/>
        </w:rPr>
        <w:t xml:space="preserve"> </w:t>
      </w:r>
      <w:r w:rsidRPr="00784950">
        <w:rPr>
          <w:rtl/>
        </w:rPr>
        <w:t>הזאת?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כמוך</w:t>
      </w:r>
      <w:r w:rsidR="00374753">
        <w:rPr>
          <w:rtl/>
        </w:rPr>
        <w:t xml:space="preserve"> </w:t>
      </w:r>
      <w:r w:rsidRPr="00784950">
        <w:rPr>
          <w:rtl/>
        </w:rPr>
        <w:t>יודע,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ביבי,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>-</w:t>
      </w:r>
      <w:r w:rsidRPr="00784950">
        <w:rPr>
          <w:rtl/>
        </w:rPr>
        <w:t>שלשום סגן שר הדתות, המושל</w:t>
      </w:r>
      <w:r w:rsidR="00374753">
        <w:rPr>
          <w:rtl/>
        </w:rPr>
        <w:t xml:space="preserve"> </w:t>
      </w:r>
      <w:r w:rsidRPr="00784950">
        <w:rPr>
          <w:rtl/>
        </w:rPr>
        <w:t>הכול</w:t>
      </w:r>
      <w:r w:rsidR="00374753">
        <w:rPr>
          <w:rtl/>
        </w:rPr>
        <w:t>-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שקשור</w:t>
      </w:r>
      <w:r w:rsidR="00374753">
        <w:rPr>
          <w:rtl/>
        </w:rPr>
        <w:t xml:space="preserve"> </w:t>
      </w:r>
      <w:r w:rsidRPr="00784950">
        <w:rPr>
          <w:rtl/>
        </w:rPr>
        <w:t>לאימאמים, לקאדים, לדת המוסלמית, ואפילו לענייני היתר</w:t>
      </w:r>
      <w:r w:rsidR="00374753">
        <w:rPr>
          <w:rtl/>
        </w:rPr>
        <w:t xml:space="preserve"> </w:t>
      </w:r>
      <w:r w:rsidRPr="00784950">
        <w:rPr>
          <w:rtl/>
        </w:rPr>
        <w:t>ואיסור הגעת.</w:t>
      </w:r>
    </w:p>
    <w:p w:rsidR="00374753" w:rsidRDefault="00374753" w:rsidP="00374753">
      <w:pPr>
        <w:rPr>
          <w:rtl/>
        </w:rPr>
      </w:pPr>
    </w:p>
    <w:p w:rsidR="00374753" w:rsidRDefault="00784950" w:rsidP="00525DA5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נדבר עכשיו עם השר. האם ה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%–</w:t>
      </w:r>
      <w:r w:rsidR="00525DA5">
        <w:rPr>
          <w:rFonts w:hint="cs"/>
          <w:rtl/>
        </w:rPr>
        <w:t>1.5%</w:t>
      </w:r>
      <w:r w:rsidRPr="00784950">
        <w:rPr>
          <w:rtl/>
        </w:rPr>
        <w:t xml:space="preserve"> התקציבי, שהוא מנת חלקם של התושבים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במשרדך,</w:t>
      </w:r>
      <w:r w:rsidR="00374753">
        <w:rPr>
          <w:rtl/>
        </w:rPr>
        <w:t xml:space="preserve"> </w:t>
      </w:r>
      <w:r w:rsidRPr="00784950">
        <w:rPr>
          <w:rtl/>
        </w:rPr>
        <w:t>השתנה? האם יוכלו האימאמים לקבל אי</w:t>
      </w:r>
      <w:r w:rsidR="00374753">
        <w:rPr>
          <w:rtl/>
        </w:rPr>
        <w:t>-</w:t>
      </w:r>
      <w:r w:rsidRPr="00784950">
        <w:rPr>
          <w:rtl/>
        </w:rPr>
        <w:t>פעם שכר מינימום? הרי במדינה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הזאת יש שכר מינימום, יש חוק. תארו לכם, האימאמים </w:t>
      </w:r>
      <w:r w:rsidR="00374753">
        <w:rPr>
          <w:rtl/>
        </w:rPr>
        <w:t>–</w:t>
      </w:r>
      <w:r w:rsidRPr="00784950">
        <w:rPr>
          <w:rtl/>
        </w:rPr>
        <w:t xml:space="preserve"> לא. מחפשים איזה מין דרך כזאת</w:t>
      </w:r>
      <w:r w:rsidR="00374753">
        <w:rPr>
          <w:rtl/>
        </w:rPr>
        <w:t xml:space="preserve"> </w:t>
      </w:r>
      <w:r w:rsidRPr="00784950">
        <w:rPr>
          <w:rtl/>
        </w:rPr>
        <w:t>סביב</w:t>
      </w:r>
      <w:r w:rsidR="00374753">
        <w:rPr>
          <w:rtl/>
        </w:rPr>
        <w:t xml:space="preserve"> </w:t>
      </w:r>
      <w:r w:rsidRPr="00784950">
        <w:rPr>
          <w:rtl/>
        </w:rPr>
        <w:t>סביב,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חוזה</w:t>
      </w:r>
      <w:r w:rsidR="00374753">
        <w:rPr>
          <w:rtl/>
        </w:rPr>
        <w:t xml:space="preserve"> </w:t>
      </w:r>
      <w:r w:rsidRPr="00784950">
        <w:rPr>
          <w:rtl/>
        </w:rPr>
        <w:t>מיוחד, מעסיקים אותם בתנאים</w:t>
      </w:r>
      <w:r w:rsidR="00374753">
        <w:rPr>
          <w:rtl/>
        </w:rPr>
        <w:t>-</w:t>
      </w:r>
      <w:r w:rsidRPr="00784950">
        <w:rPr>
          <w:rtl/>
        </w:rPr>
        <w:t>לא</w:t>
      </w:r>
      <w:r w:rsidR="00374753">
        <w:rPr>
          <w:rtl/>
        </w:rPr>
        <w:t>-</w:t>
      </w:r>
      <w:r w:rsidRPr="00784950">
        <w:rPr>
          <w:rtl/>
        </w:rPr>
        <w:t>תנאים, והם</w:t>
      </w:r>
      <w:r w:rsidR="00374753">
        <w:rPr>
          <w:rtl/>
        </w:rPr>
        <w:t xml:space="preserve"> </w:t>
      </w:r>
      <w:r w:rsidRPr="00784950">
        <w:rPr>
          <w:rtl/>
        </w:rPr>
        <w:t>מקבלים פחות משכר מינימום. אני לא מדבר על זה שיש משרות פנויות רבות ויש אימאמים,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אנשים שמוכנים ויכולים ויש להם הכישורים והם גם ראויים, אבל משרד הדתות אומר:</w:t>
      </w:r>
      <w:r w:rsidR="00374753">
        <w:rPr>
          <w:rtl/>
        </w:rPr>
        <w:t xml:space="preserve"> </w:t>
      </w:r>
      <w:r w:rsidRPr="00784950">
        <w:rPr>
          <w:rtl/>
        </w:rPr>
        <w:t>אין לנו תקציבים.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נוגע</w:t>
      </w:r>
      <w:r w:rsidR="00374753">
        <w:rPr>
          <w:rtl/>
        </w:rPr>
        <w:t xml:space="preserve"> </w:t>
      </w:r>
      <w:r w:rsidRPr="00784950">
        <w:rPr>
          <w:rtl/>
        </w:rPr>
        <w:t>לתקציב אלא לנציבות שירות המדינה, והעניין עובר לוועדת הפנים.</w:t>
      </w:r>
      <w:r w:rsidR="00374753">
        <w:rPr>
          <w:rtl/>
        </w:rPr>
        <w:t xml:space="preserve"> </w:t>
      </w:r>
      <w:r w:rsidRPr="00784950">
        <w:rPr>
          <w:rtl/>
        </w:rPr>
        <w:t>אם הנציבות תאשר את ההמלצות שלנו, יהיה גם כיסוי.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יפה.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שמח לשמוע. זאת בשורה טובה. אני רק שואל וביקשתי באמת כדי שנדע.</w:t>
      </w:r>
      <w:r w:rsidR="00374753">
        <w:rPr>
          <w:rtl/>
        </w:rPr>
        <w:t xml:space="preserve"> </w:t>
      </w:r>
      <w:r w:rsidRPr="00784950">
        <w:rPr>
          <w:rtl/>
        </w:rPr>
        <w:t>אני יכול עכשיו להגיד בפה מלא בשם אדוני?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בנושא השכר </w:t>
      </w:r>
      <w:r w:rsidR="00374753">
        <w:rPr>
          <w:rtl/>
        </w:rPr>
        <w:t>–</w:t>
      </w:r>
      <w:r w:rsidRPr="00784950">
        <w:rPr>
          <w:rtl/>
        </w:rPr>
        <w:t xml:space="preserve"> האוצר מעכב אותו, והנושא הזה נמצא בוועדת הפנים.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תסכים</w:t>
      </w:r>
      <w:r w:rsidR="00374753">
        <w:rPr>
          <w:rtl/>
        </w:rPr>
        <w:t xml:space="preserve"> </w:t>
      </w:r>
      <w:r w:rsidRPr="00784950">
        <w:rPr>
          <w:rtl/>
        </w:rPr>
        <w:t>אתי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מקובל, עליך בוודאי, וגם לא עלי,</w:t>
      </w:r>
      <w:r w:rsidR="00374753">
        <w:rPr>
          <w:rtl/>
        </w:rPr>
        <w:t xml:space="preserve"> </w:t>
      </w:r>
      <w:r w:rsidRPr="00784950">
        <w:rPr>
          <w:rtl/>
        </w:rPr>
        <w:t>שהנציבות</w:t>
      </w:r>
      <w:r w:rsidR="00374753">
        <w:rPr>
          <w:rtl/>
        </w:rPr>
        <w:t xml:space="preserve"> </w:t>
      </w:r>
      <w:r w:rsidRPr="00784950">
        <w:rPr>
          <w:rtl/>
        </w:rPr>
        <w:t>היא הקובעת הכול. האם נציבות שירות המדינה תקבע אם לשפר את השכר או לא?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מדובר באנשים שהם בתחום משרדו של אדוני, באנשי דת, באימאמים, בקאדים, ברושמי</w:t>
      </w:r>
      <w:r w:rsidR="00374753">
        <w:rPr>
          <w:rtl/>
        </w:rPr>
        <w:t xml:space="preserve"> </w:t>
      </w:r>
      <w:r w:rsidRPr="00784950">
        <w:rPr>
          <w:rtl/>
        </w:rPr>
        <w:t>נישואין.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קשורים</w:t>
      </w:r>
      <w:r w:rsidR="00374753">
        <w:rPr>
          <w:rtl/>
        </w:rPr>
        <w:t xml:space="preserve"> </w:t>
      </w:r>
      <w:r w:rsidRPr="00784950">
        <w:rPr>
          <w:rtl/>
        </w:rPr>
        <w:t>למשרד</w:t>
      </w:r>
      <w:r w:rsidR="00374753">
        <w:rPr>
          <w:rtl/>
        </w:rPr>
        <w:t xml:space="preserve"> </w:t>
      </w:r>
      <w:r w:rsidRPr="00784950">
        <w:rPr>
          <w:rtl/>
        </w:rPr>
        <w:t>הדתות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ענייניהם,</w:t>
      </w:r>
      <w:r w:rsidR="00374753">
        <w:rPr>
          <w:rtl/>
        </w:rPr>
        <w:t xml:space="preserve"> </w:t>
      </w:r>
      <w:r w:rsidRPr="00784950">
        <w:rPr>
          <w:rtl/>
        </w:rPr>
        <w:t>כל ימות השנה. לבוא ולהגיד</w:t>
      </w:r>
      <w:r w:rsidR="00374753">
        <w:rPr>
          <w:rtl/>
        </w:rPr>
        <w:t xml:space="preserve"> </w:t>
      </w:r>
      <w:r w:rsidRPr="00784950">
        <w:rPr>
          <w:rtl/>
        </w:rPr>
        <w:t>שהנציבות קובעת? אתה יודע מה? גם אם הנציבות קובעת, היא חייבת לקבוע לפי הנחיות.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דהאמשה, נא לסיים,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מדייק בדברים שלי. אני אומר, יש משרדים של אימאמים שלא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העניין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הוגש גם לידיעתם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משרד הדתות.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אגיד</w:t>
      </w:r>
      <w:r w:rsidR="00374753">
        <w:rPr>
          <w:rtl/>
        </w:rPr>
        <w:t xml:space="preserve"> </w:t>
      </w:r>
      <w:r w:rsidRPr="00784950">
        <w:rPr>
          <w:rtl/>
        </w:rPr>
        <w:t>שהמשרד נקט, נוקט וימשיך לנקוט את כל האמצעים שהדברים האלה יתוקנו</w:t>
      </w:r>
      <w:r w:rsidR="00374753">
        <w:rPr>
          <w:rtl/>
        </w:rPr>
        <w:t xml:space="preserve"> </w:t>
      </w:r>
      <w:r w:rsidRPr="00784950">
        <w:rPr>
          <w:rtl/>
        </w:rPr>
        <w:t>על הצד הטוב ביותר ובהקדם האפשרי, האם זה יהיה נכון ומדויק?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דהאמשה.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יגאל ביבי.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זבולון</w:t>
      </w:r>
      <w:r w:rsidR="00374753">
        <w:rPr>
          <w:rtl/>
        </w:rPr>
        <w:t xml:space="preserve"> </w:t>
      </w:r>
      <w:r w:rsidRPr="00784950">
        <w:rPr>
          <w:rtl/>
        </w:rPr>
        <w:t>אורלב.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 רוצה לברך את שר הדתות, הרב אשר אוחנה,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היחיד שמילא את התורנות ובא לפה. מה גם שהוא בא מכנס הדיינים, מהצפון,</w:t>
      </w:r>
      <w:r w:rsidR="00374753">
        <w:rPr>
          <w:rtl/>
        </w:rPr>
        <w:t xml:space="preserve"> </w:t>
      </w:r>
      <w:r w:rsidRPr="00784950">
        <w:rPr>
          <w:rtl/>
        </w:rPr>
        <w:t>וטוב</w:t>
      </w:r>
      <w:r w:rsidR="00374753">
        <w:rPr>
          <w:rtl/>
        </w:rPr>
        <w:t xml:space="preserve"> </w:t>
      </w:r>
      <w:r w:rsidRPr="00784950">
        <w:rPr>
          <w:rtl/>
        </w:rPr>
        <w:t>שלפחות</w:t>
      </w:r>
      <w:r w:rsidR="00374753">
        <w:rPr>
          <w:rtl/>
        </w:rPr>
        <w:t xml:space="preserve"> </w:t>
      </w:r>
      <w:r w:rsidRPr="00784950">
        <w:rPr>
          <w:rtl/>
        </w:rPr>
        <w:t>שר הדתות נמצא כאן, כנראה זה מרמז לנו שצריך הרבה תפילה ורחמי שמים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להציל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מהאנרכיה</w:t>
      </w:r>
      <w:r w:rsidR="00374753">
        <w:rPr>
          <w:rtl/>
        </w:rPr>
        <w:t xml:space="preserve"> </w:t>
      </w:r>
      <w:r w:rsidRPr="00784950">
        <w:rPr>
          <w:rtl/>
        </w:rPr>
        <w:t>הגדולה, ואולי השר יוציא חוזר לכל הרבנים ולכל</w:t>
      </w:r>
      <w:r w:rsidR="00374753">
        <w:rPr>
          <w:rtl/>
        </w:rPr>
        <w:t xml:space="preserve"> </w:t>
      </w:r>
      <w:r w:rsidRPr="00784950">
        <w:rPr>
          <w:rtl/>
        </w:rPr>
        <w:t>הדיינים שבאמת יתפללו תפילה מיוחדת לשלום המדינה במצב שהיא נמצאת בו.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היות שאני רואה כאן את השר החרוץ והנמרץ, השר אשר אוחנה, אני רוצה לומר בשמו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מלים.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התבשרנו שקיצצו עוד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במשרד הדתות. כמי שמכיר את משרד הדתות,</w:t>
      </w:r>
      <w:r w:rsidR="00374753">
        <w:rPr>
          <w:rtl/>
        </w:rPr>
        <w:t xml:space="preserve"> </w:t>
      </w:r>
      <w:r w:rsidRPr="00784950">
        <w:rPr>
          <w:rtl/>
        </w:rPr>
        <w:t>אני לא יודע מאיפה אפשר לקצץ. האם אפשר לקצץ את הבלניות במקוואות, שלא יקבלו כסף,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הסולר,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שאחראים</w:t>
      </w:r>
      <w:r w:rsidR="00374753">
        <w:rPr>
          <w:rtl/>
        </w:rPr>
        <w:t xml:space="preserve"> </w:t>
      </w:r>
      <w:r w:rsidRPr="00784950">
        <w:rPr>
          <w:rtl/>
        </w:rPr>
        <w:t>לעירוב? הלוא כל אלה שדיברו דברי שטנה נגד הסחטנות</w:t>
      </w:r>
      <w:r w:rsidR="00374753">
        <w:rPr>
          <w:rtl/>
        </w:rPr>
        <w:t xml:space="preserve"> </w:t>
      </w:r>
      <w:r w:rsidRPr="00784950">
        <w:rPr>
          <w:rtl/>
        </w:rPr>
        <w:t>הדתית, האמינו לי, לא יודעים מה זה משרד הדתות. אין שם 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התפלאתי על חבר הכנסת עבד</w:t>
      </w:r>
      <w:r w:rsidR="00374753">
        <w:rPr>
          <w:rtl/>
        </w:rPr>
        <w:t>-</w:t>
      </w:r>
      <w:r w:rsidRPr="00784950">
        <w:rPr>
          <w:rtl/>
        </w:rPr>
        <w:t>אלמאלכ דהאמשה שאמר כאילו הערבים מקופחים.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350</w:t>
      </w:r>
      <w:r w:rsidR="00374753">
        <w:rPr>
          <w:rtl/>
        </w:rPr>
        <w:t xml:space="preserve"> </w:t>
      </w:r>
      <w:r w:rsidRPr="00784950">
        <w:rPr>
          <w:rtl/>
        </w:rPr>
        <w:t>אימאמים</w:t>
      </w:r>
      <w:r w:rsidR="00374753">
        <w:rPr>
          <w:rtl/>
        </w:rPr>
        <w:t xml:space="preserve"> </w:t>
      </w:r>
      <w:r w:rsidRPr="00784950">
        <w:rPr>
          <w:rtl/>
        </w:rPr>
        <w:t>שמוחזקים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משרד הדתות, לעומת 600 רבנים, בכל הארץ. 600 מול</w:t>
      </w:r>
      <w:r w:rsidR="00374753">
        <w:rPr>
          <w:rtl/>
        </w:rPr>
        <w:t xml:space="preserve"> </w:t>
      </w:r>
      <w:r w:rsidRPr="00784950">
        <w:rPr>
          <w:rtl/>
        </w:rPr>
        <w:t>300.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היא </w:t>
      </w:r>
      <w:r w:rsidR="00374753" w:rsidRPr="00784950">
        <w:rPr>
          <w:rtl/>
        </w:rPr>
        <w:t>19</w:t>
      </w:r>
      <w:r w:rsidR="00374753">
        <w:rPr>
          <w:rtl/>
        </w:rPr>
        <w:t>%</w:t>
      </w:r>
      <w:r w:rsidRPr="00784950">
        <w:rPr>
          <w:rtl/>
        </w:rPr>
        <w:t xml:space="preserve">, יש כמעט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אימאמים לעומת מספר הרבנים, בכל</w:t>
      </w:r>
      <w:r w:rsidR="00374753">
        <w:rPr>
          <w:rtl/>
        </w:rPr>
        <w:t xml:space="preserve"> </w:t>
      </w:r>
      <w:r w:rsidRPr="00784950">
        <w:rPr>
          <w:rtl/>
        </w:rPr>
        <w:t>מסגד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אימאם.</w:t>
      </w:r>
      <w:r w:rsidR="00374753">
        <w:rPr>
          <w:rtl/>
        </w:rPr>
        <w:t xml:space="preserve"> </w:t>
      </w:r>
      <w:r w:rsidRPr="00784950">
        <w:rPr>
          <w:rtl/>
        </w:rPr>
        <w:t>נכון, המשכורת נמוכה וצריך לשפר, והשר אמר שהוא ישפר אותה. יש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דין</w:t>
      </w:r>
      <w:r w:rsidR="00374753">
        <w:rPr>
          <w:rtl/>
        </w:rPr>
        <w:t xml:space="preserve"> </w:t>
      </w:r>
      <w:r w:rsidRPr="00784950">
        <w:rPr>
          <w:rtl/>
        </w:rPr>
        <w:t>שרעיים,</w:t>
      </w:r>
      <w:r w:rsidR="00374753">
        <w:rPr>
          <w:rtl/>
        </w:rPr>
        <w:t xml:space="preserve"> </w:t>
      </w:r>
      <w:r w:rsidRPr="00784950">
        <w:rPr>
          <w:rtl/>
        </w:rPr>
        <w:t>העברנו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כולם למבנים מפוארים, ומחזיקים אותם, והעומס שם לא</w:t>
      </w:r>
      <w:r w:rsidR="00374753">
        <w:rPr>
          <w:rtl/>
        </w:rPr>
        <w:t xml:space="preserve"> </w:t>
      </w:r>
      <w:r w:rsidRPr="00784950">
        <w:rPr>
          <w:rtl/>
        </w:rPr>
        <w:t>גדול מאשר בבתי</w:t>
      </w:r>
      <w:r w:rsidR="00374753">
        <w:rPr>
          <w:rtl/>
        </w:rPr>
        <w:t>-</w:t>
      </w:r>
      <w:r w:rsidRPr="00784950">
        <w:rPr>
          <w:rtl/>
        </w:rPr>
        <w:t>הדין הרבניים.</w:t>
      </w:r>
      <w:r w:rsidR="00374753">
        <w:rPr>
          <w:rtl/>
        </w:rPr>
        <w:t xml:space="preserve"> </w:t>
      </w:r>
      <w:r w:rsidRPr="00784950">
        <w:rPr>
          <w:rtl/>
        </w:rPr>
        <w:t>בשנים האחרונות הוספנו גם למבני דת, ולכן אין טענה</w:t>
      </w:r>
      <w:r w:rsidR="00374753">
        <w:rPr>
          <w:rtl/>
        </w:rPr>
        <w:t xml:space="preserve"> </w:t>
      </w:r>
      <w:r w:rsidRPr="00784950">
        <w:rPr>
          <w:rtl/>
        </w:rPr>
        <w:t>בעניין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טענה</w:t>
      </w:r>
      <w:r w:rsidR="00374753">
        <w:rPr>
          <w:rtl/>
        </w:rPr>
        <w:t xml:space="preserve"> </w:t>
      </w:r>
      <w:r w:rsidRPr="00784950">
        <w:rPr>
          <w:rtl/>
        </w:rPr>
        <w:t>בעניין</w:t>
      </w:r>
      <w:r w:rsidR="00374753">
        <w:rPr>
          <w:rtl/>
        </w:rPr>
        <w:t xml:space="preserve"> </w:t>
      </w:r>
      <w:r w:rsidRPr="00784950">
        <w:rPr>
          <w:rtl/>
        </w:rPr>
        <w:t>שירותי</w:t>
      </w:r>
      <w:r w:rsidR="00374753">
        <w:rPr>
          <w:rtl/>
        </w:rPr>
        <w:t xml:space="preserve"> </w:t>
      </w:r>
      <w:r w:rsidRPr="00784950">
        <w:rPr>
          <w:rtl/>
        </w:rPr>
        <w:t>הדת היהודיים, ואני מתפלא איך שר הדתות</w:t>
      </w:r>
      <w:r w:rsidR="00374753">
        <w:rPr>
          <w:rtl/>
        </w:rPr>
        <w:t xml:space="preserve"> </w:t>
      </w:r>
      <w:r w:rsidRPr="00784950">
        <w:rPr>
          <w:rtl/>
        </w:rPr>
        <w:t>מחזיק</w:t>
      </w:r>
      <w:r w:rsidR="00374753">
        <w:rPr>
          <w:rtl/>
        </w:rPr>
        <w:t xml:space="preserve"> </w:t>
      </w:r>
      <w:r w:rsidRPr="00784950">
        <w:rPr>
          <w:rtl/>
        </w:rPr>
        <w:t>מעמד</w:t>
      </w:r>
      <w:r w:rsidR="00374753">
        <w:rPr>
          <w:rtl/>
        </w:rPr>
        <w:t xml:space="preserve"> </w:t>
      </w:r>
      <w:r w:rsidRPr="00784950">
        <w:rPr>
          <w:rtl/>
        </w:rPr>
        <w:t>בעומס</w:t>
      </w:r>
      <w:r w:rsidR="00374753">
        <w:rPr>
          <w:rtl/>
        </w:rPr>
        <w:t xml:space="preserve"> </w:t>
      </w:r>
      <w:r w:rsidRPr="00784950">
        <w:rPr>
          <w:rtl/>
        </w:rPr>
        <w:t>האדיר שיש עליו, האדיר. בנו מקוואות ביישובים, זה מצרך כל כך</w:t>
      </w:r>
      <w:r w:rsidR="00374753">
        <w:rPr>
          <w:rtl/>
        </w:rPr>
        <w:t xml:space="preserve"> </w:t>
      </w:r>
      <w:r w:rsidRPr="00784950">
        <w:rPr>
          <w:rtl/>
        </w:rPr>
        <w:t>חיוני,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ערים שעד השעה 01:00 נשים הולכות לטבול, כי יש עומס אדיר.</w:t>
      </w:r>
      <w:r w:rsidR="00374753">
        <w:rPr>
          <w:rtl/>
        </w:rPr>
        <w:t xml:space="preserve"> </w:t>
      </w:r>
      <w:r w:rsidRPr="00784950">
        <w:rPr>
          <w:rtl/>
        </w:rPr>
        <w:t>ואיך, בלי</w:t>
      </w:r>
      <w:r w:rsidR="00374753">
        <w:rPr>
          <w:rtl/>
        </w:rPr>
        <w:t xml:space="preserve"> </w:t>
      </w:r>
      <w:r w:rsidRPr="00784950">
        <w:rPr>
          <w:rtl/>
        </w:rPr>
        <w:t>בלניות,</w:t>
      </w:r>
      <w:r w:rsidR="00374753">
        <w:rPr>
          <w:rtl/>
        </w:rPr>
        <w:t xml:space="preserve"> </w:t>
      </w:r>
      <w:r w:rsidRPr="00784950">
        <w:rPr>
          <w:rtl/>
        </w:rPr>
        <w:t>בלי אחזקה, בלי סולר? וכאן קיצצו בטיפשות 20 מיליון שקל במועצות הדתיות.</w:t>
      </w:r>
      <w:r w:rsidR="00374753">
        <w:rPr>
          <w:rtl/>
        </w:rPr>
        <w:t xml:space="preserve"> </w:t>
      </w:r>
      <w:r w:rsidRPr="00784950">
        <w:rPr>
          <w:rtl/>
        </w:rPr>
        <w:t>זה קיצוץ מחפיר, משפיל, זה ממש כדי שהאנשים לא יוכלו לקבל שירות מינימלי.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צריכים לחזק את שר הדתות, ואעלה זאת גם בוועדת הפנים. לא</w:t>
      </w:r>
      <w:r w:rsidR="00374753">
        <w:rPr>
          <w:rtl/>
        </w:rPr>
        <w:t xml:space="preserve"> </w:t>
      </w:r>
      <w:r w:rsidRPr="00784950">
        <w:rPr>
          <w:rtl/>
        </w:rPr>
        <w:t>יכול להיות הקיצוץ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לענייני דתות א' אוחנה: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27 מיליון.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27</w:t>
      </w:r>
      <w:r w:rsidR="00374753">
        <w:rPr>
          <w:rtl/>
        </w:rPr>
        <w:t xml:space="preserve"> </w:t>
      </w:r>
      <w:r w:rsidRPr="00784950">
        <w:rPr>
          <w:rtl/>
        </w:rPr>
        <w:t>מיליון שקל, ממה? התקציב של המועצות הדתיות היום הוא פחות מזה שהיה לפני</w:t>
      </w:r>
      <w:r w:rsidR="00374753">
        <w:rPr>
          <w:rtl/>
        </w:rPr>
        <w:t xml:space="preserve"> </w:t>
      </w:r>
      <w:r w:rsidRPr="00784950">
        <w:rPr>
          <w:rtl/>
        </w:rPr>
        <w:t>ארבע</w:t>
      </w:r>
      <w:r w:rsidR="00374753">
        <w:rPr>
          <w:rtl/>
        </w:rPr>
        <w:t>-</w:t>
      </w:r>
      <w:r w:rsidRPr="00784950">
        <w:rPr>
          <w:rtl/>
        </w:rPr>
        <w:t>חמש שנים. גרושים, כסף קטן.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 רוצה לדבר גם על בחורי ישיבות.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יגאל ביבי,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על בחורי הישיבות זה לא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חצי דקה.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כולי הבנה.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שמערבבים פה מין בשאינו מינו. בחורי ישיבות שהם ממש בחורי</w:t>
      </w:r>
      <w:r w:rsidR="00374753">
        <w:rPr>
          <w:rtl/>
        </w:rPr>
        <w:t xml:space="preserve"> </w:t>
      </w:r>
      <w:r w:rsidRPr="00784950">
        <w:rPr>
          <w:rtl/>
        </w:rPr>
        <w:t>ישיבות,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גיל</w:t>
      </w:r>
      <w:r w:rsidR="00374753">
        <w:rPr>
          <w:rtl/>
        </w:rPr>
        <w:t xml:space="preserve"> </w:t>
      </w:r>
      <w:r w:rsidRPr="00784950">
        <w:rPr>
          <w:rtl/>
        </w:rPr>
        <w:t>18,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350</w:t>
      </w:r>
      <w:r w:rsidR="00503761">
        <w:rPr>
          <w:rFonts w:hint="cs"/>
          <w:rtl/>
        </w:rPr>
        <w:t>-</w:t>
      </w:r>
      <w:r w:rsidRPr="00784950">
        <w:rPr>
          <w:rtl/>
        </w:rPr>
        <w:t>300 מיליון שקלים, לעומת 7 מיליארדים להשכלה</w:t>
      </w:r>
      <w:r w:rsidR="00374753">
        <w:rPr>
          <w:rtl/>
        </w:rPr>
        <w:t xml:space="preserve"> </w:t>
      </w:r>
      <w:r w:rsidRPr="00784950">
        <w:rPr>
          <w:rtl/>
        </w:rPr>
        <w:t>גבוהה.</w:t>
      </w:r>
      <w:r w:rsidR="00374753">
        <w:rPr>
          <w:rtl/>
        </w:rPr>
        <w:t xml:space="preserve"> </w:t>
      </w:r>
      <w:r w:rsidRPr="00784950">
        <w:rPr>
          <w:rtl/>
        </w:rPr>
        <w:t>ריבונו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עולם,</w:t>
      </w:r>
      <w:r w:rsidR="00374753">
        <w:rPr>
          <w:rtl/>
        </w:rPr>
        <w:t xml:space="preserve"> </w:t>
      </w:r>
      <w:r w:rsidRPr="00784950">
        <w:rPr>
          <w:rtl/>
        </w:rPr>
        <w:t>האלפים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האלה שהחליטו ללמוד תורה </w:t>
      </w:r>
      <w:r w:rsidR="00374753">
        <w:rPr>
          <w:rtl/>
        </w:rPr>
        <w:t>–</w:t>
      </w:r>
      <w:r w:rsidRPr="00784950">
        <w:rPr>
          <w:rtl/>
        </w:rPr>
        <w:t xml:space="preserve"> אם הוא לומד תורה</w:t>
      </w:r>
      <w:r w:rsidR="00374753">
        <w:rPr>
          <w:rtl/>
        </w:rPr>
        <w:t xml:space="preserve"> </w:t>
      </w:r>
      <w:r w:rsidRPr="00784950">
        <w:rPr>
          <w:rtl/>
        </w:rPr>
        <w:t>באוניברסיטה,</w:t>
      </w:r>
      <w:r w:rsidR="00374753">
        <w:rPr>
          <w:rtl/>
        </w:rPr>
        <w:t xml:space="preserve"> </w:t>
      </w:r>
      <w:r w:rsidRPr="00784950">
        <w:rPr>
          <w:rtl/>
        </w:rPr>
        <w:t>תלמוד</w:t>
      </w:r>
      <w:r w:rsidR="00374753">
        <w:rPr>
          <w:rtl/>
        </w:rPr>
        <w:t xml:space="preserve"> </w:t>
      </w:r>
      <w:r w:rsidRPr="00784950">
        <w:rPr>
          <w:rtl/>
        </w:rPr>
        <w:t>באוניברסיטה, תנ"ך באוניברסיטה, הוא מקבל מהמדינה מאות אלפי</w:t>
      </w:r>
      <w:r w:rsidR="00374753">
        <w:rPr>
          <w:rtl/>
        </w:rPr>
        <w:t xml:space="preserve"> </w:t>
      </w:r>
      <w:r w:rsidRPr="00784950">
        <w:rPr>
          <w:rtl/>
        </w:rPr>
        <w:t>שקלים.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לדעת</w:t>
      </w:r>
      <w:r w:rsidR="00374753">
        <w:rPr>
          <w:rtl/>
        </w:rPr>
        <w:t xml:space="preserve"> </w:t>
      </w:r>
      <w:r w:rsidRPr="00784950">
        <w:rPr>
          <w:rtl/>
        </w:rPr>
        <w:t>שההקצבה</w:t>
      </w:r>
      <w:r w:rsidR="00374753">
        <w:rPr>
          <w:rtl/>
        </w:rPr>
        <w:t xml:space="preserve"> </w:t>
      </w:r>
      <w:r w:rsidRPr="00784950">
        <w:rPr>
          <w:rtl/>
        </w:rPr>
        <w:t>לבחור</w:t>
      </w:r>
      <w:r w:rsidR="00374753">
        <w:rPr>
          <w:rtl/>
        </w:rPr>
        <w:t xml:space="preserve"> </w:t>
      </w:r>
      <w:r w:rsidRPr="00784950">
        <w:rPr>
          <w:rtl/>
        </w:rPr>
        <w:t>ישיבה היא 600 שקל בחודש, ומדברים על בחורי</w:t>
      </w:r>
      <w:r w:rsidR="00374753">
        <w:rPr>
          <w:rtl/>
        </w:rPr>
        <w:t xml:space="preserve"> </w:t>
      </w:r>
      <w:r w:rsidRPr="00784950">
        <w:rPr>
          <w:rtl/>
        </w:rPr>
        <w:t>הישיבות. היא שליש או רבע ממה שמקבל סטודנט.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אלה שיוצאים נגד בחורי הישיבות שמקבלים את הכסף: זאת</w:t>
      </w:r>
      <w:r w:rsidR="00374753">
        <w:rPr>
          <w:rtl/>
        </w:rPr>
        <w:t xml:space="preserve"> </w:t>
      </w:r>
      <w:r w:rsidRPr="00784950">
        <w:rPr>
          <w:rtl/>
        </w:rPr>
        <w:t>עלילה.</w:t>
      </w:r>
      <w:r w:rsidR="00374753">
        <w:rPr>
          <w:rtl/>
        </w:rPr>
        <w:t xml:space="preserve"> </w:t>
      </w:r>
      <w:r w:rsidRPr="00784950">
        <w:rPr>
          <w:rtl/>
        </w:rPr>
        <w:t>מה שעשו כאן היום, אמרו: למה כל שנה להתבזות, וכאילו סחטנים, צריך להכניס</w:t>
      </w:r>
      <w:r w:rsidR="00374753">
        <w:rPr>
          <w:rtl/>
        </w:rPr>
        <w:t xml:space="preserve"> </w:t>
      </w:r>
      <w:r w:rsidRPr="00784950">
        <w:rPr>
          <w:rtl/>
        </w:rPr>
        <w:t>לבסיס התקציב מה שמגיע וכל שנה יקבלו לפי החוק, לא שיהיו סחטנים.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העלילה הזאת, ומי שהוא אדם ישר, חבר הכנסת בשארה, מי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הגון,</w:t>
      </w:r>
      <w:r w:rsidR="00374753">
        <w:rPr>
          <w:rtl/>
        </w:rPr>
        <w:t xml:space="preserve"> </w:t>
      </w:r>
      <w:r w:rsidRPr="00784950">
        <w:rPr>
          <w:rtl/>
        </w:rPr>
        <w:t>מי שהוא אדם ולא דמגוג, יודע שהתקציב היחיד במדינת ישראל שנשחק</w:t>
      </w:r>
      <w:r w:rsidR="00374753">
        <w:rPr>
          <w:rtl/>
        </w:rPr>
        <w:t xml:space="preserve"> </w:t>
      </w:r>
      <w:r w:rsidRPr="00784950">
        <w:rPr>
          <w:rtl/>
        </w:rPr>
        <w:t>בצורה אמיתית, בצורה משמעותית, זה תקציב שירותי הדת ותקציב הישיבות, וחבל.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יגאל ביבי.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זבולון אורלב,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נחום לנגנטל.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אף שהנושא הוא חוק ההסדרים, מאחר שאינני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בדיון</w:t>
      </w:r>
      <w:r w:rsidR="00374753">
        <w:rPr>
          <w:rtl/>
        </w:rPr>
        <w:t xml:space="preserve"> </w:t>
      </w:r>
      <w:r w:rsidRPr="00784950">
        <w:rPr>
          <w:rtl/>
        </w:rPr>
        <w:t>הסיעתי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תינתן לי ההזדמנות לומר כמה מלים על הקיצוץ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ובתקציב</w:t>
      </w:r>
      <w:r w:rsidR="00374753">
        <w:rPr>
          <w:rtl/>
        </w:rPr>
        <w:t xml:space="preserve"> </w:t>
      </w:r>
      <w:r w:rsidRPr="00784950">
        <w:rPr>
          <w:rtl/>
        </w:rPr>
        <w:t>התרבות,</w:t>
      </w:r>
      <w:r w:rsidR="00374753">
        <w:rPr>
          <w:rtl/>
        </w:rPr>
        <w:t xml:space="preserve"> </w:t>
      </w:r>
      <w:r w:rsidRPr="00784950">
        <w:rPr>
          <w:rtl/>
        </w:rPr>
        <w:t>אני רוצה לנצל את שלוש הדקות ולומר משהו בנושא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תקציב החינוך יקוצץ בשיעור של כ</w:t>
      </w:r>
      <w:r w:rsidR="00374753">
        <w:rPr>
          <w:rtl/>
        </w:rPr>
        <w:t>-</w:t>
      </w:r>
      <w:r w:rsidRPr="00784950">
        <w:rPr>
          <w:rtl/>
        </w:rPr>
        <w:t>380 מיליון שקלים.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 האחרון?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חכה,</w:t>
      </w:r>
      <w:r w:rsidR="00374753">
        <w:rPr>
          <w:rtl/>
        </w:rPr>
        <w:t xml:space="preserve"> </w:t>
      </w:r>
      <w:r w:rsidRPr="00784950">
        <w:rPr>
          <w:rtl/>
        </w:rPr>
        <w:t>נתחיל</w:t>
      </w:r>
      <w:r w:rsidR="00374753">
        <w:rPr>
          <w:rtl/>
        </w:rPr>
        <w:t xml:space="preserve"> </w:t>
      </w:r>
      <w:r w:rsidRPr="00784950">
        <w:rPr>
          <w:rtl/>
        </w:rPr>
        <w:t>כך, עד אמש היה מקוצץ בשיעור של כ</w:t>
      </w:r>
      <w:r w:rsidR="00374753">
        <w:rPr>
          <w:rtl/>
        </w:rPr>
        <w:t>-</w:t>
      </w:r>
      <w:r w:rsidRPr="00784950">
        <w:rPr>
          <w:rtl/>
        </w:rPr>
        <w:t>380 מיליון שקלים. ואמש נוסף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90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שקלים, בעקבות ההחלטה הלילית על תוספת קיצוץ של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במשרדי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סך הכול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470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שקלים, קרוב לחצי מיליארד שקלים.</w:t>
      </w:r>
      <w:r w:rsidR="00374753">
        <w:rPr>
          <w:rtl/>
        </w:rPr>
        <w:t xml:space="preserve"> </w:t>
      </w:r>
      <w:r w:rsidRPr="00784950">
        <w:rPr>
          <w:rtl/>
        </w:rPr>
        <w:t>צריך לזכור,</w:t>
      </w:r>
      <w:r w:rsidR="00374753">
        <w:rPr>
          <w:rtl/>
        </w:rPr>
        <w:t xml:space="preserve"> </w:t>
      </w:r>
      <w:r w:rsidRPr="00784950">
        <w:rPr>
          <w:rtl/>
        </w:rPr>
        <w:t>שמערכת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פועלת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כזה, שבאמצע שנה אי</w:t>
      </w:r>
      <w:r w:rsidR="00374753">
        <w:rPr>
          <w:rtl/>
        </w:rPr>
        <w:t>-</w:t>
      </w:r>
      <w:r w:rsidRPr="00784950">
        <w:rPr>
          <w:rtl/>
        </w:rPr>
        <w:t>אפשר לקצץ. בעצם, את כל הקיצוץ</w:t>
      </w:r>
      <w:r w:rsidR="00374753">
        <w:rPr>
          <w:rtl/>
        </w:rPr>
        <w:t xml:space="preserve"> </w:t>
      </w:r>
      <w:r w:rsidRPr="00784950">
        <w:rPr>
          <w:rtl/>
        </w:rPr>
        <w:t>אפשר להתחיל ב</w:t>
      </w:r>
      <w:r w:rsidR="00374753">
        <w:rPr>
          <w:rtl/>
        </w:rPr>
        <w:t>-</w:t>
      </w:r>
      <w:r w:rsidRPr="00784950">
        <w:rPr>
          <w:rtl/>
        </w:rPr>
        <w:t>1 בספטמבר, כך שעומס הקיצוץ כולו ייפול ב</w:t>
      </w:r>
      <w:r w:rsidR="00374753">
        <w:rPr>
          <w:rtl/>
        </w:rPr>
        <w:t>-</w:t>
      </w:r>
      <w:r w:rsidRPr="00784950">
        <w:rPr>
          <w:rtl/>
        </w:rPr>
        <w:t>1 בספטמבר, בשיעורים מאוד</w:t>
      </w:r>
      <w:r w:rsidR="00374753">
        <w:rPr>
          <w:rtl/>
        </w:rPr>
        <w:t xml:space="preserve"> </w:t>
      </w:r>
      <w:r w:rsidRPr="00784950">
        <w:rPr>
          <w:rtl/>
        </w:rPr>
        <w:t>מאוד גבוהים.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בשיעור</w:t>
      </w:r>
      <w:r w:rsidR="00374753">
        <w:rPr>
          <w:rtl/>
        </w:rPr>
        <w:t xml:space="preserve"> </w:t>
      </w:r>
      <w:r w:rsidRPr="00784950">
        <w:rPr>
          <w:rtl/>
        </w:rPr>
        <w:t>כזה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יהיה אפשר להימנע וייאלצו לקצץ גם בשעות ההוראה</w:t>
      </w:r>
      <w:r w:rsidR="00374753">
        <w:rPr>
          <w:rtl/>
        </w:rPr>
        <w:t xml:space="preserve"> </w:t>
      </w:r>
      <w:r w:rsidRPr="00784950">
        <w:rPr>
          <w:rtl/>
        </w:rPr>
        <w:t>הישירות,</w:t>
      </w:r>
      <w:r w:rsidR="00374753">
        <w:rPr>
          <w:rtl/>
        </w:rPr>
        <w:t xml:space="preserve"> </w:t>
      </w:r>
      <w:r w:rsidRPr="00784950">
        <w:rPr>
          <w:rtl/>
        </w:rPr>
        <w:t>יצטרכו לפטר מורים, יצטרכו לצמצם תוכניות חינוכיות, והמעציב בכל הסיפור</w:t>
      </w:r>
      <w:r w:rsidR="00374753">
        <w:rPr>
          <w:rtl/>
        </w:rPr>
        <w:t xml:space="preserve"> </w:t>
      </w:r>
      <w:r w:rsidRPr="00784950">
        <w:rPr>
          <w:rtl/>
        </w:rPr>
        <w:t>הזה, שבדרך הטבע גם מקצצים באופן שווה, ואז מי שנפגעים יותר הם התלמידים החלשים.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לצערי,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מנהיגות אמיצה מספיק לקצץ באופן שונה, ולומר, ברשויות חזקות או</w:t>
      </w:r>
      <w:r w:rsidR="00374753">
        <w:rPr>
          <w:rtl/>
        </w:rPr>
        <w:t xml:space="preserve"> </w:t>
      </w:r>
      <w:r w:rsidRPr="00784950">
        <w:rPr>
          <w:rtl/>
        </w:rPr>
        <w:t>בקרב</w:t>
      </w:r>
      <w:r w:rsidR="00374753">
        <w:rPr>
          <w:rtl/>
        </w:rPr>
        <w:t xml:space="preserve"> </w:t>
      </w:r>
      <w:r w:rsidRPr="00784950">
        <w:rPr>
          <w:rtl/>
        </w:rPr>
        <w:t>אוכלוסיות</w:t>
      </w:r>
      <w:r w:rsidR="00374753">
        <w:rPr>
          <w:rtl/>
        </w:rPr>
        <w:t xml:space="preserve"> </w:t>
      </w:r>
      <w:r w:rsidRPr="00784950">
        <w:rPr>
          <w:rtl/>
        </w:rPr>
        <w:t>חזקות</w:t>
      </w:r>
      <w:r w:rsidR="00374753">
        <w:rPr>
          <w:rtl/>
        </w:rPr>
        <w:t xml:space="preserve"> </w:t>
      </w:r>
      <w:r w:rsidRPr="00784950">
        <w:rPr>
          <w:rtl/>
        </w:rPr>
        <w:t>נקצץ יותר וקרב באוכלוסיות חלשות נימנע בכלל ואולי אפילו</w:t>
      </w:r>
      <w:r w:rsidR="00374753">
        <w:rPr>
          <w:rtl/>
        </w:rPr>
        <w:t xml:space="preserve"> </w:t>
      </w:r>
      <w:r w:rsidRPr="00784950">
        <w:rPr>
          <w:rtl/>
        </w:rPr>
        <w:t>נוסיף,</w:t>
      </w:r>
      <w:r w:rsidR="00374753">
        <w:rPr>
          <w:rtl/>
        </w:rPr>
        <w:t xml:space="preserve"> </w:t>
      </w:r>
      <w:r w:rsidRPr="00784950">
        <w:rPr>
          <w:rtl/>
        </w:rPr>
        <w:t>כיוון</w:t>
      </w:r>
      <w:r w:rsidR="00374753">
        <w:rPr>
          <w:rtl/>
        </w:rPr>
        <w:t xml:space="preserve"> </w:t>
      </w:r>
      <w:r w:rsidRPr="00784950">
        <w:rPr>
          <w:rtl/>
        </w:rPr>
        <w:t>שהאוכלוסיות</w:t>
      </w:r>
      <w:r w:rsidR="00374753">
        <w:rPr>
          <w:rtl/>
        </w:rPr>
        <w:t xml:space="preserve"> </w:t>
      </w:r>
      <w:r w:rsidRPr="00784950">
        <w:rPr>
          <w:rtl/>
        </w:rPr>
        <w:t>החזקות,</w:t>
      </w:r>
      <w:r w:rsidR="00374753">
        <w:rPr>
          <w:rtl/>
        </w:rPr>
        <w:t xml:space="preserve"> </w:t>
      </w:r>
      <w:r w:rsidRPr="00784950">
        <w:rPr>
          <w:rtl/>
        </w:rPr>
        <w:t>חלק מהיותן חזקות זה יכולת ההשפעה שלהן שלא</w:t>
      </w:r>
      <w:r w:rsidR="00374753">
        <w:rPr>
          <w:rtl/>
        </w:rPr>
        <w:t xml:space="preserve"> </w:t>
      </w:r>
      <w:r w:rsidRPr="00784950">
        <w:rPr>
          <w:rtl/>
        </w:rPr>
        <w:t>לגעת בהן.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עיוות גדול מאוד בהקצאות במערכת החינוך. לכאורה הקצאה שוויונית, חברי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יגאל</w:t>
      </w:r>
      <w:r w:rsidR="00374753">
        <w:rPr>
          <w:rtl/>
        </w:rPr>
        <w:t xml:space="preserve"> </w:t>
      </w:r>
      <w:r w:rsidRPr="00784950">
        <w:rPr>
          <w:rtl/>
        </w:rPr>
        <w:t>ביבי.</w:t>
      </w:r>
      <w:r w:rsidR="00374753">
        <w:rPr>
          <w:rtl/>
        </w:rPr>
        <w:t xml:space="preserve"> </w:t>
      </w:r>
      <w:r w:rsidRPr="00784950">
        <w:rPr>
          <w:rtl/>
        </w:rPr>
        <w:t>כשאתה</w:t>
      </w:r>
      <w:r w:rsidR="00374753">
        <w:rPr>
          <w:rtl/>
        </w:rPr>
        <w:t xml:space="preserve"> </w:t>
      </w:r>
      <w:r w:rsidRPr="00784950">
        <w:rPr>
          <w:rtl/>
        </w:rPr>
        <w:t>מקצה</w:t>
      </w:r>
      <w:r w:rsidR="00374753">
        <w:rPr>
          <w:rtl/>
        </w:rPr>
        <w:t xml:space="preserve"> </w:t>
      </w:r>
      <w:r w:rsidRPr="00784950">
        <w:rPr>
          <w:rtl/>
        </w:rPr>
        <w:t>לכיתה ברמת</w:t>
      </w:r>
      <w:r w:rsidR="00374753">
        <w:rPr>
          <w:rtl/>
        </w:rPr>
        <w:t>-</w:t>
      </w:r>
      <w:r w:rsidRPr="00784950">
        <w:rPr>
          <w:rtl/>
        </w:rPr>
        <w:t>אביב ולכיתה בשדרות אותו מספר שעות,</w:t>
      </w:r>
      <w:r w:rsidR="00374753">
        <w:rPr>
          <w:rtl/>
        </w:rPr>
        <w:t xml:space="preserve"> </w:t>
      </w:r>
      <w:r w:rsidRPr="00784950">
        <w:rPr>
          <w:rtl/>
        </w:rPr>
        <w:t>לכאורה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בסדר גמור, זה שווה. אבל זה העוול הכי גדול, כיוון שהרקע של התלמידים</w:t>
      </w:r>
      <w:r w:rsidR="00374753">
        <w:rPr>
          <w:rtl/>
        </w:rPr>
        <w:t xml:space="preserve"> </w:t>
      </w:r>
      <w:r w:rsidRPr="00784950">
        <w:rPr>
          <w:rtl/>
        </w:rPr>
        <w:t>שונה,</w:t>
      </w:r>
      <w:r w:rsidR="00374753">
        <w:rPr>
          <w:rtl/>
        </w:rPr>
        <w:t xml:space="preserve"> </w:t>
      </w:r>
      <w:r w:rsidRPr="00784950">
        <w:rPr>
          <w:rtl/>
        </w:rPr>
        <w:t>הצרכים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התלמידים בשדרות מחייבים הקצאת משאבים יותר גדולה, ולא רק זאת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שהמורה</w:t>
      </w:r>
      <w:r w:rsidR="00374753">
        <w:rPr>
          <w:rtl/>
        </w:rPr>
        <w:t xml:space="preserve"> </w:t>
      </w:r>
      <w:r w:rsidRPr="00784950">
        <w:rPr>
          <w:rtl/>
        </w:rPr>
        <w:t>שמלמד</w:t>
      </w:r>
      <w:r w:rsidR="00374753">
        <w:rPr>
          <w:rtl/>
        </w:rPr>
        <w:t xml:space="preserve"> </w:t>
      </w:r>
      <w:r w:rsidRPr="00784950">
        <w:rPr>
          <w:rtl/>
        </w:rPr>
        <w:t>ברמת</w:t>
      </w:r>
      <w:r w:rsidR="00374753">
        <w:rPr>
          <w:rtl/>
        </w:rPr>
        <w:t>-</w:t>
      </w:r>
      <w:r w:rsidRPr="00784950">
        <w:rPr>
          <w:rtl/>
        </w:rPr>
        <w:t>אביב</w:t>
      </w:r>
      <w:r w:rsidR="00374753">
        <w:rPr>
          <w:rtl/>
        </w:rPr>
        <w:t xml:space="preserve"> </w:t>
      </w:r>
      <w:r w:rsidRPr="00784950">
        <w:rPr>
          <w:rtl/>
        </w:rPr>
        <w:t>עולה למערכת החינוך הרבה יותר, כי הוא ברמת השכלה</w:t>
      </w:r>
      <w:r w:rsidR="00374753">
        <w:rPr>
          <w:rtl/>
        </w:rPr>
        <w:t xml:space="preserve"> </w:t>
      </w:r>
      <w:r w:rsidRPr="00784950">
        <w:rPr>
          <w:rtl/>
        </w:rPr>
        <w:t>גבוהה יותר ובוותק רב יותר לעומת המורה בשדרות. כך שבפועל המדינה מוציאה יותר כסף</w:t>
      </w:r>
      <w:r w:rsidR="00374753">
        <w:rPr>
          <w:rtl/>
        </w:rPr>
        <w:t xml:space="preserve"> </w:t>
      </w:r>
      <w:r w:rsidRPr="00784950">
        <w:rPr>
          <w:rtl/>
        </w:rPr>
        <w:t>על הכיתה ברמת</w:t>
      </w:r>
      <w:r w:rsidR="00374753">
        <w:rPr>
          <w:rtl/>
        </w:rPr>
        <w:t>-</w:t>
      </w:r>
      <w:r w:rsidRPr="00784950">
        <w:rPr>
          <w:rtl/>
        </w:rPr>
        <w:t>אביב מאשר על הכיתה בשדרות.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ספק</w:t>
      </w:r>
      <w:r w:rsidR="00374753">
        <w:rPr>
          <w:rtl/>
        </w:rPr>
        <w:t xml:space="preserve"> </w:t>
      </w:r>
      <w:r w:rsidRPr="00784950">
        <w:rPr>
          <w:rtl/>
        </w:rPr>
        <w:t>שהקיצוץ</w:t>
      </w:r>
      <w:r w:rsidR="00374753">
        <w:rPr>
          <w:rtl/>
        </w:rPr>
        <w:t xml:space="preserve"> </w:t>
      </w:r>
      <w:r w:rsidRPr="00784950">
        <w:rPr>
          <w:rtl/>
        </w:rPr>
        <w:t>הזה הוא קיצוץ קשה, כואב, שכמעט כל תלמיד וכל בית</w:t>
      </w:r>
      <w:r w:rsidR="00374753">
        <w:rPr>
          <w:rtl/>
        </w:rPr>
        <w:t xml:space="preserve"> </w:t>
      </w:r>
      <w:r w:rsidRPr="00784950">
        <w:rPr>
          <w:rtl/>
        </w:rPr>
        <w:t>בישראל</w:t>
      </w:r>
      <w:r w:rsidR="00374753">
        <w:rPr>
          <w:rtl/>
        </w:rPr>
        <w:t xml:space="preserve"> </w:t>
      </w:r>
      <w:r w:rsidRPr="00784950">
        <w:rPr>
          <w:rtl/>
        </w:rPr>
        <w:t>ירגישו</w:t>
      </w:r>
      <w:r w:rsidR="00374753">
        <w:rPr>
          <w:rtl/>
        </w:rPr>
        <w:t xml:space="preserve"> </w:t>
      </w:r>
      <w:r w:rsidRPr="00784950">
        <w:rPr>
          <w:rtl/>
        </w:rPr>
        <w:t>בו.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הערכתי,</w:t>
      </w:r>
      <w:r w:rsidR="00374753">
        <w:rPr>
          <w:rtl/>
        </w:rPr>
        <w:t xml:space="preserve"> </w:t>
      </w:r>
      <w:r w:rsidRPr="00784950">
        <w:rPr>
          <w:rtl/>
        </w:rPr>
        <w:t>בשנה הבאה לא תהיה ברירה ויצטרכו להפחית שעת</w:t>
      </w:r>
      <w:r w:rsidR="00374753">
        <w:rPr>
          <w:rtl/>
        </w:rPr>
        <w:t xml:space="preserve"> </w:t>
      </w:r>
      <w:r w:rsidRPr="00784950">
        <w:rPr>
          <w:rtl/>
        </w:rPr>
        <w:t>לימוד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לפחות מכל כיתה, על כל המשתמע מכך, ונוסף על כך תהיה פגיעה מאוד מאוד</w:t>
      </w:r>
      <w:r w:rsidR="00374753">
        <w:rPr>
          <w:rtl/>
        </w:rPr>
        <w:t xml:space="preserve"> </w:t>
      </w:r>
      <w:r w:rsidRPr="00784950">
        <w:rPr>
          <w:rtl/>
        </w:rPr>
        <w:t>מהותית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שירותי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ההיקפיים,</w:t>
      </w:r>
      <w:r w:rsidR="00374753">
        <w:rPr>
          <w:rtl/>
        </w:rPr>
        <w:t xml:space="preserve"> </w:t>
      </w:r>
      <w:r w:rsidRPr="00784950">
        <w:rPr>
          <w:rtl/>
        </w:rPr>
        <w:t>כלומר: תוכניות לימודים, סיוע לתלמידים,</w:t>
      </w:r>
      <w:r w:rsidR="00374753">
        <w:rPr>
          <w:rtl/>
        </w:rPr>
        <w:t xml:space="preserve"> </w:t>
      </w:r>
      <w:r w:rsidRPr="00784950">
        <w:rPr>
          <w:rtl/>
        </w:rPr>
        <w:t>חינוך משלים, תנועות נוער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מכובדי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משפט אחרון. אני חושב שזאת תעודת עניות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ולחברה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שהגענו</w:t>
      </w:r>
      <w:r w:rsidR="00374753">
        <w:rPr>
          <w:rtl/>
        </w:rPr>
        <w:t xml:space="preserve"> </w:t>
      </w:r>
      <w:r w:rsidRPr="00784950">
        <w:rPr>
          <w:rtl/>
        </w:rPr>
        <w:t>למדרגה</w:t>
      </w:r>
      <w:r w:rsidR="00374753">
        <w:rPr>
          <w:rtl/>
        </w:rPr>
        <w:t xml:space="preserve"> </w:t>
      </w:r>
      <w:r w:rsidRPr="00784950">
        <w:rPr>
          <w:rtl/>
        </w:rPr>
        <w:t>כזאת,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אומץ לממשלה לעשות קיצוץ</w:t>
      </w:r>
      <w:r w:rsidR="00374753">
        <w:rPr>
          <w:rtl/>
        </w:rPr>
        <w:t xml:space="preserve"> </w:t>
      </w:r>
      <w:r w:rsidRPr="00784950">
        <w:rPr>
          <w:rtl/>
        </w:rPr>
        <w:t>דיפרנציאלי,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אומץ</w:t>
      </w:r>
      <w:r w:rsidR="00374753">
        <w:rPr>
          <w:rtl/>
        </w:rPr>
        <w:t xml:space="preserve"> </w:t>
      </w:r>
      <w:r w:rsidRPr="00784950">
        <w:rPr>
          <w:rtl/>
        </w:rPr>
        <w:t>להטיל מס על רווחי הון ואין אומץ להגיד שבמקומות מסוימים</w:t>
      </w:r>
      <w:r w:rsidR="00374753">
        <w:rPr>
          <w:rtl/>
        </w:rPr>
        <w:t xml:space="preserve"> </w:t>
      </w:r>
      <w:r w:rsidRPr="00784950">
        <w:rPr>
          <w:rtl/>
        </w:rPr>
        <w:t>מוסיפים</w:t>
      </w:r>
      <w:r w:rsidR="00374753">
        <w:rPr>
          <w:rtl/>
        </w:rPr>
        <w:t xml:space="preserve"> </w:t>
      </w:r>
      <w:r w:rsidRPr="00784950">
        <w:rPr>
          <w:rtl/>
        </w:rPr>
        <w:t>בחינוך</w:t>
      </w:r>
      <w:r w:rsidR="00374753">
        <w:rPr>
          <w:rtl/>
        </w:rPr>
        <w:t xml:space="preserve"> </w:t>
      </w:r>
      <w:r w:rsidRPr="00784950">
        <w:rPr>
          <w:rtl/>
        </w:rPr>
        <w:t>ובמקומות</w:t>
      </w:r>
      <w:r w:rsidR="00374753">
        <w:rPr>
          <w:rtl/>
        </w:rPr>
        <w:t xml:space="preserve"> </w:t>
      </w:r>
      <w:r w:rsidRPr="00784950">
        <w:rPr>
          <w:rtl/>
        </w:rPr>
        <w:t>אחרים</w:t>
      </w:r>
      <w:r w:rsidR="00374753">
        <w:rPr>
          <w:rtl/>
        </w:rPr>
        <w:t xml:space="preserve"> </w:t>
      </w:r>
      <w:r w:rsidRPr="00784950">
        <w:rPr>
          <w:rtl/>
        </w:rPr>
        <w:t>מפחיתים.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אומץ</w:t>
      </w:r>
      <w:r w:rsidR="00374753">
        <w:rPr>
          <w:rtl/>
        </w:rPr>
        <w:t xml:space="preserve"> </w:t>
      </w:r>
      <w:r w:rsidRPr="00784950">
        <w:rPr>
          <w:rtl/>
        </w:rPr>
        <w:t>לומר: לעניים נוסיף, אם</w:t>
      </w:r>
      <w:r w:rsidR="00374753">
        <w:rPr>
          <w:rtl/>
        </w:rPr>
        <w:t xml:space="preserve"> </w:t>
      </w:r>
      <w:r w:rsidRPr="00784950">
        <w:rPr>
          <w:rtl/>
        </w:rPr>
        <w:t>מהעשירים ניקח 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</w:t>
      </w:r>
      <w:r w:rsidR="00374753">
        <w:rPr>
          <w:rtl/>
        </w:rPr>
        <w:t xml:space="preserve"> </w:t>
      </w:r>
      <w:r w:rsidRPr="00784950">
        <w:rPr>
          <w:rtl/>
        </w:rPr>
        <w:t>לי,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אבל זהו המצב. אנחנו נשתדל לעשות כמיטב יכולתנו כדי</w:t>
      </w:r>
      <w:r w:rsidR="00374753">
        <w:rPr>
          <w:rtl/>
        </w:rPr>
        <w:t xml:space="preserve"> </w:t>
      </w:r>
      <w:r w:rsidRPr="00784950">
        <w:rPr>
          <w:rtl/>
        </w:rPr>
        <w:t>לתקן את המצב הזה.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לחבר הכנסת זבולון אורלב.</w:t>
      </w:r>
      <w:r w:rsidR="00374753">
        <w:rPr>
          <w:rtl/>
        </w:rPr>
        <w:t xml:space="preserve"> </w:t>
      </w:r>
      <w:r w:rsidRPr="00784950">
        <w:rPr>
          <w:rtl/>
        </w:rPr>
        <w:t>חבר הכנסת נחום לנגנטל.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עמיתי חברי הכנסת, אני אומר בעקבות מה שאמר חברי חבר הכנסת</w:t>
      </w:r>
      <w:r w:rsidR="00374753">
        <w:rPr>
          <w:rtl/>
        </w:rPr>
        <w:t xml:space="preserve"> </w:t>
      </w:r>
      <w:r w:rsidRPr="00784950">
        <w:rPr>
          <w:rtl/>
        </w:rPr>
        <w:t>אורלב, שזה קצת תמוה בעיני. ערב הבחירות האחרונות, שבהן נקבע שאריק שרון יהיה ראש</w:t>
      </w:r>
      <w:r w:rsidR="00374753">
        <w:rPr>
          <w:rtl/>
        </w:rPr>
        <w:t xml:space="preserve"> </w:t>
      </w:r>
      <w:r w:rsidRPr="00784950">
        <w:rPr>
          <w:rtl/>
        </w:rPr>
        <w:t>הממשלה, נאמר לנו ששני דברים גדולים ייעשו על</w:t>
      </w:r>
      <w:r w:rsidR="00374753">
        <w:rPr>
          <w:rtl/>
        </w:rPr>
        <w:t>-</w:t>
      </w:r>
      <w:r w:rsidRPr="00784950">
        <w:rPr>
          <w:rtl/>
        </w:rPr>
        <w:t>ידי ראש הממשלה אם הוא ייבחר:</w:t>
      </w:r>
      <w:r w:rsidR="00374753">
        <w:rPr>
          <w:rtl/>
        </w:rPr>
        <w:t xml:space="preserve"> </w:t>
      </w:r>
      <w:r w:rsidRPr="00784950">
        <w:rPr>
          <w:rtl/>
        </w:rPr>
        <w:t>האחד</w:t>
      </w:r>
      <w:r w:rsidR="00374753">
        <w:rPr>
          <w:rtl/>
        </w:rPr>
        <w:t xml:space="preserve"> – </w:t>
      </w:r>
      <w:r w:rsidRPr="00784950">
        <w:rPr>
          <w:rtl/>
        </w:rPr>
        <w:t>שלום</w:t>
      </w:r>
      <w:r w:rsidR="00374753">
        <w:rPr>
          <w:rtl/>
        </w:rPr>
        <w:t xml:space="preserve"> </w:t>
      </w:r>
      <w:r w:rsidRPr="00784950">
        <w:rPr>
          <w:rtl/>
        </w:rPr>
        <w:t>וביטחון,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יש,</w:t>
      </w:r>
      <w:r w:rsidR="00374753">
        <w:rPr>
          <w:rtl/>
        </w:rPr>
        <w:t xml:space="preserve"> </w:t>
      </w:r>
      <w:r w:rsidRPr="00784950">
        <w:rPr>
          <w:rtl/>
        </w:rPr>
        <w:t>נכון?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הדבר השני </w:t>
      </w:r>
      <w:r w:rsidR="00374753">
        <w:rPr>
          <w:rtl/>
        </w:rPr>
        <w:t>–</w:t>
      </w:r>
      <w:r w:rsidRPr="00784950">
        <w:rPr>
          <w:rtl/>
        </w:rPr>
        <w:t xml:space="preserve"> הבטיחו לנו התרכזות מאוד מאומצת</w:t>
      </w:r>
      <w:r w:rsidR="00374753">
        <w:rPr>
          <w:rtl/>
        </w:rPr>
        <w:t xml:space="preserve"> </w:t>
      </w:r>
      <w:r w:rsidRPr="00784950">
        <w:rPr>
          <w:rtl/>
        </w:rPr>
        <w:t>ורצינית בחינוך.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איתן</w:t>
      </w:r>
      <w:r w:rsidR="00374753">
        <w:rPr>
          <w:rtl/>
        </w:rPr>
        <w:t xml:space="preserve"> </w:t>
      </w:r>
      <w:r w:rsidRPr="00784950">
        <w:rPr>
          <w:rtl/>
        </w:rPr>
        <w:t>בדעתו</w:t>
      </w:r>
      <w:r w:rsidR="00374753">
        <w:rPr>
          <w:rtl/>
        </w:rPr>
        <w:t xml:space="preserve"> </w:t>
      </w:r>
      <w:r w:rsidRPr="00784950">
        <w:rPr>
          <w:rtl/>
        </w:rPr>
        <w:t>עד כדי כך שהוא הודיע לפני הבחירות, שאת תיק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ייתן</w:t>
      </w:r>
      <w:r w:rsidR="00374753">
        <w:rPr>
          <w:rtl/>
        </w:rPr>
        <w:t xml:space="preserve"> </w:t>
      </w:r>
      <w:r w:rsidRPr="00784950">
        <w:rPr>
          <w:rtl/>
        </w:rPr>
        <w:t>למפד"ל. הוא אמר זאת עוד לפני הבחירות, והוא לא התייחס רק</w:t>
      </w:r>
      <w:r w:rsidR="00374753">
        <w:rPr>
          <w:rtl/>
        </w:rPr>
        <w:t xml:space="preserve"> </w:t>
      </w:r>
      <w:r w:rsidRPr="00784950">
        <w:rPr>
          <w:rtl/>
        </w:rPr>
        <w:t>למפד"ל,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מפלגה</w:t>
      </w:r>
      <w:r w:rsidR="00374753">
        <w:rPr>
          <w:rtl/>
        </w:rPr>
        <w:t xml:space="preserve"> </w:t>
      </w:r>
      <w:r w:rsidRPr="00784950">
        <w:rPr>
          <w:rtl/>
        </w:rPr>
        <w:t>קואליציונית.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אני אתן את התיק הזה למישהו</w:t>
      </w:r>
      <w:r w:rsidR="00374753">
        <w:rPr>
          <w:rtl/>
        </w:rPr>
        <w:t xml:space="preserve"> </w:t>
      </w:r>
      <w:r w:rsidRPr="00784950">
        <w:rPr>
          <w:rtl/>
        </w:rPr>
        <w:t>מהמפלגה שלי, כי אני סומך רק על המפלגה שלי בנושא החינוך.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מכן הוא מינה את לימור לבנת לשרת החינוך, ושמחתי מאוד . אני מאוד מעריך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הגברת לבנת. חבר הכנסת בשארה, היא באה אלינו לפני חודש או חודשיים ואמרה, שאם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של חצי מיליארד שקל בחינוך, היא לא תוכל להיות שרת החינוך. זה נורא,</w:t>
      </w:r>
      <w:r w:rsidR="00374753">
        <w:rPr>
          <w:rtl/>
        </w:rPr>
        <w:t xml:space="preserve"> </w:t>
      </w:r>
      <w:r w:rsidRPr="00784950">
        <w:rPr>
          <w:rtl/>
        </w:rPr>
        <w:t>כי אי</w:t>
      </w:r>
      <w:r w:rsidR="00374753">
        <w:rPr>
          <w:rtl/>
        </w:rPr>
        <w:t>-</w:t>
      </w:r>
      <w:r w:rsidRPr="00784950">
        <w:rPr>
          <w:rtl/>
        </w:rPr>
        <w:t>אפשר לחנך כך את ילדי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אפילו לא הצביעה, אפילו הייתי אומר</w:t>
      </w:r>
      <w:r w:rsidR="00374753">
        <w:rPr>
          <w:rtl/>
        </w:rPr>
        <w:t xml:space="preserve"> </w:t>
      </w:r>
      <w:r w:rsidRPr="00784950">
        <w:rPr>
          <w:rtl/>
        </w:rPr>
        <w:t>בהתקזזות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לסיעה</w:t>
      </w:r>
      <w:r w:rsidR="00374753">
        <w:rPr>
          <w:rtl/>
        </w:rPr>
        <w:t xml:space="preserve"> </w:t>
      </w:r>
      <w:r w:rsidRPr="00784950">
        <w:rPr>
          <w:rtl/>
        </w:rPr>
        <w:t>זבולון</w:t>
      </w:r>
      <w:r w:rsidR="00374753">
        <w:rPr>
          <w:rtl/>
        </w:rPr>
        <w:t xml:space="preserve"> </w:t>
      </w:r>
      <w:r w:rsidRPr="00784950">
        <w:rPr>
          <w:rtl/>
        </w:rPr>
        <w:t>אורלב,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ועדת החינוך והתרבות, כיוון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על תקציב חינוך כזה, שיש בו קיצוץ עמוק כל כך. אחר כך הם הגיעו</w:t>
      </w:r>
      <w:r w:rsidR="00374753">
        <w:rPr>
          <w:rtl/>
        </w:rPr>
        <w:t xml:space="preserve"> </w:t>
      </w:r>
      <w:r w:rsidRPr="00784950">
        <w:rPr>
          <w:rtl/>
        </w:rPr>
        <w:t>לפשרה.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בפשרה</w:t>
      </w:r>
      <w:r w:rsidR="00374753">
        <w:rPr>
          <w:rtl/>
        </w:rPr>
        <w:t xml:space="preserve"> </w:t>
      </w:r>
      <w:r w:rsidRPr="00784950">
        <w:rPr>
          <w:rtl/>
        </w:rPr>
        <w:t>סוכם,</w:t>
      </w:r>
      <w:r w:rsidR="00374753">
        <w:rPr>
          <w:rtl/>
        </w:rPr>
        <w:t xml:space="preserve"> </w:t>
      </w:r>
      <w:r w:rsidRPr="00784950">
        <w:rPr>
          <w:rtl/>
        </w:rPr>
        <w:t>שמחזירים</w:t>
      </w:r>
      <w:r w:rsidR="00374753">
        <w:rPr>
          <w:rtl/>
        </w:rPr>
        <w:t xml:space="preserve"> </w:t>
      </w:r>
      <w:r w:rsidRPr="00784950">
        <w:rPr>
          <w:rtl/>
        </w:rPr>
        <w:t>חלק מהקיצוץ, ולא יהיה קיצוץ עמוק כזה. אם אני זוכר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48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שעות אחר כך קיצצו 430 מיליון שקל בחינוך, כי עשו את זה </w:t>
      </w:r>
      <w:r w:rsidR="00B034BC">
        <w:t xml:space="preserve">flat 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הבוקר,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כשהגיע ספר התקציב לוועדת הכספים, התברר לי שקיצצו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בכל משרדי הממשלה, וזה אומר</w:t>
      </w:r>
      <w:r w:rsidR="00374753">
        <w:rPr>
          <w:rtl/>
        </w:rPr>
        <w:t xml:space="preserve"> </w:t>
      </w:r>
      <w:r w:rsidRPr="00784950">
        <w:rPr>
          <w:rtl/>
        </w:rPr>
        <w:t>קיצוץ נוסף של מעל 90 מיליון שקל בתקציב החינוך.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בשוטף, ועוד 17 מיליון שקל בפיתוח.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בשארה, אם תיקח 430 מיליון שקל ועוד 93 מיליון שקל, לאיזה סכום זה</w:t>
      </w:r>
      <w:r w:rsidR="00374753">
        <w:rPr>
          <w:rtl/>
        </w:rPr>
        <w:t xml:space="preserve"> </w:t>
      </w:r>
      <w:r w:rsidRPr="00784950">
        <w:rPr>
          <w:rtl/>
        </w:rPr>
        <w:t>מגיע? זה עובר את חצי המיליארד שקל. אז עכשיו תסביר לי איך מחנכים.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צריך להזמין את שרת החינוך לוועדה ולשאול אותה.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המשמעות היא שאני לא יכול להצביע על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לנגנטל, אז אתה לא תצביע על התקציב?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פשוט לא מבין.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הטיעונים שלך, האם אני יכול להבין שאתה לא תצביע על התקציב?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בנושאי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זבולון אורלב מבין הרבה יותר טוב ממני. אני</w:t>
      </w:r>
      <w:r w:rsidR="00374753">
        <w:rPr>
          <w:rtl/>
        </w:rPr>
        <w:t xml:space="preserve"> </w:t>
      </w:r>
      <w:r w:rsidRPr="00784950">
        <w:rPr>
          <w:rtl/>
        </w:rPr>
        <w:t>מסתכל אליו, ואני עושה את זה, מכיוון שאנחנו כל כך עסוקים בהכנת התקציב, ואין לנו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זמן</w:t>
      </w:r>
      <w:r w:rsidR="00374753">
        <w:rPr>
          <w:rtl/>
        </w:rPr>
        <w:t xml:space="preserve"> </w:t>
      </w:r>
      <w:r w:rsidRPr="00784950">
        <w:rPr>
          <w:rtl/>
        </w:rPr>
        <w:t>לישיבות</w:t>
      </w:r>
      <w:r w:rsidR="00374753">
        <w:rPr>
          <w:rtl/>
        </w:rPr>
        <w:t xml:space="preserve"> </w:t>
      </w:r>
      <w:r w:rsidRPr="00784950">
        <w:rPr>
          <w:rtl/>
        </w:rPr>
        <w:t>סיעה.</w:t>
      </w:r>
      <w:r w:rsidR="00374753">
        <w:rPr>
          <w:rtl/>
        </w:rPr>
        <w:t xml:space="preserve"> </w:t>
      </w:r>
      <w:r w:rsidRPr="00784950">
        <w:rPr>
          <w:rtl/>
        </w:rPr>
        <w:t>אני שואל אותו, כמו שאני שואל אותו בישיבת סיעה בחדר</w:t>
      </w:r>
      <w:r w:rsidR="00374753">
        <w:rPr>
          <w:rtl/>
        </w:rPr>
        <w:t xml:space="preserve"> </w:t>
      </w:r>
      <w:r w:rsidRPr="00784950">
        <w:rPr>
          <w:rtl/>
        </w:rPr>
        <w:t>שלנו למעלה: מה עושים?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תראו איזו דילמה, ההתיישבות בשטחים או החינוך.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בשארה, זרקת לי אתגר אדיר. אני אענה לך. מה אתה אומר, האם לתקצב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סל</w:t>
      </w:r>
      <w:r w:rsidR="00374753">
        <w:rPr>
          <w:rtl/>
        </w:rPr>
        <w:t xml:space="preserve"> </w:t>
      </w:r>
      <w:r w:rsidRPr="00784950">
        <w:rPr>
          <w:rtl/>
        </w:rPr>
        <w:t>התרופות</w:t>
      </w:r>
      <w:r w:rsidR="00374753">
        <w:rPr>
          <w:rtl/>
        </w:rPr>
        <w:t xml:space="preserve"> </w:t>
      </w:r>
      <w:r w:rsidRPr="00784950">
        <w:rPr>
          <w:rtl/>
        </w:rPr>
        <w:t>לנשים</w:t>
      </w:r>
      <w:r w:rsidR="00374753">
        <w:rPr>
          <w:rtl/>
        </w:rPr>
        <w:t xml:space="preserve"> </w:t>
      </w:r>
      <w:r w:rsidRPr="00784950">
        <w:rPr>
          <w:rtl/>
        </w:rPr>
        <w:t>בסיכון לחלות בסרטן, או לתקצב חינוך לילדי ישראל? הרי לך</w:t>
      </w:r>
      <w:r w:rsidR="00374753">
        <w:rPr>
          <w:rtl/>
        </w:rPr>
        <w:t xml:space="preserve"> </w:t>
      </w:r>
      <w:r w:rsidRPr="00784950">
        <w:rPr>
          <w:rtl/>
        </w:rPr>
        <w:t>דילמה.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דומה בכלל.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בשארה, לעולם אל תלך על הכיוון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לנגנטל, זמנך תם. אנחנו מאוד מודים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אחד ובזה אני אסיים, ברשותך, אדוני היושב</w:t>
      </w:r>
      <w:r w:rsidR="00374753">
        <w:rPr>
          <w:rtl/>
        </w:rPr>
        <w:t>-</w:t>
      </w:r>
      <w:r w:rsidRPr="00784950">
        <w:rPr>
          <w:rtl/>
        </w:rPr>
        <w:t>ראש. אני חושב</w:t>
      </w:r>
      <w:r w:rsidR="00374753">
        <w:rPr>
          <w:rtl/>
        </w:rPr>
        <w:t xml:space="preserve"> </w:t>
      </w:r>
      <w:r w:rsidRPr="00784950">
        <w:rPr>
          <w:rtl/>
        </w:rPr>
        <w:t>שעוד לא מאוחר, ואני לא יודע אם זה יתבצע בתקציב הזה, אבל הממשלה צריכה להעלות את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לראש</w:t>
      </w:r>
      <w:r w:rsidR="00374753">
        <w:rPr>
          <w:rtl/>
        </w:rPr>
        <w:t xml:space="preserve"> </w:t>
      </w:r>
      <w:r w:rsidRPr="00784950">
        <w:rPr>
          <w:rtl/>
        </w:rPr>
        <w:t>סדר העדיפויות שלה, כי זה העתיד שלנו, זה המחר שלנו.</w:t>
      </w:r>
      <w:r w:rsidR="00374753">
        <w:rPr>
          <w:rtl/>
        </w:rPr>
        <w:t xml:space="preserve"> </w:t>
      </w:r>
      <w:r w:rsidRPr="00784950">
        <w:rPr>
          <w:rtl/>
        </w:rPr>
        <w:t>אדם יתום הוא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שאין לו הורים.</w:t>
      </w:r>
      <w:r w:rsidR="00374753">
        <w:rPr>
          <w:rtl/>
        </w:rPr>
        <w:t xml:space="preserve"> </w:t>
      </w:r>
      <w:r w:rsidRPr="00784950">
        <w:rPr>
          <w:rtl/>
        </w:rPr>
        <w:t>מדינה יתומה היא מדינה שאין לה ילדים מחונכים, ואם אנחנו לא</w:t>
      </w:r>
      <w:r w:rsidR="00374753">
        <w:rPr>
          <w:rtl/>
        </w:rPr>
        <w:t xml:space="preserve"> </w:t>
      </w:r>
      <w:r w:rsidRPr="00784950">
        <w:rPr>
          <w:rtl/>
        </w:rPr>
        <w:t>נדאג לזה, אנחנו נהיה ליתומים מבחינה ערכית.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קולט אביטל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הבדל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הדוגמה</w:t>
      </w:r>
      <w:r w:rsidR="00374753">
        <w:rPr>
          <w:rtl/>
        </w:rPr>
        <w:t xml:space="preserve"> </w:t>
      </w:r>
      <w:r w:rsidRPr="00784950">
        <w:rPr>
          <w:rtl/>
        </w:rPr>
        <w:t>שהבאת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העובדה שחלק גדול מההתנחלויות לא</w:t>
      </w:r>
      <w:r w:rsidR="00374753">
        <w:rPr>
          <w:rtl/>
        </w:rPr>
        <w:t xml:space="preserve"> </w:t>
      </w:r>
      <w:r w:rsidRPr="00784950">
        <w:rPr>
          <w:rtl/>
        </w:rPr>
        <w:t>נחוצות.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 הכנסת נחום לנגנטל.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 הכנסת</w:t>
      </w:r>
      <w:r w:rsidR="00374753">
        <w:rPr>
          <w:rtl/>
        </w:rPr>
        <w:t xml:space="preserve"> </w:t>
      </w:r>
      <w:r w:rsidRPr="00784950">
        <w:rPr>
          <w:rtl/>
        </w:rPr>
        <w:t>רחמים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כך גם חברי הכנסת יצחק סבן, יאיר פרץ, עופר חוגי, אברהם</w:t>
      </w:r>
      <w:r w:rsidR="00374753">
        <w:rPr>
          <w:rtl/>
        </w:rPr>
        <w:t xml:space="preserve"> </w:t>
      </w:r>
      <w:r w:rsidRPr="00784950">
        <w:rPr>
          <w:rtl/>
        </w:rPr>
        <w:t>הירשזון,</w:t>
      </w:r>
      <w:r w:rsidR="00374753">
        <w:rPr>
          <w:rtl/>
        </w:rPr>
        <w:t xml:space="preserve"> </w:t>
      </w: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פז,</w:t>
      </w:r>
      <w:r w:rsidR="00374753">
        <w:rPr>
          <w:rtl/>
        </w:rPr>
        <w:t xml:space="preserve"> </w:t>
      </w:r>
      <w:r w:rsidRPr="00784950">
        <w:rPr>
          <w:rtl/>
        </w:rPr>
        <w:t>יוסף</w:t>
      </w:r>
      <w:r w:rsidR="00374753">
        <w:rPr>
          <w:rtl/>
        </w:rPr>
        <w:t xml:space="preserve"> </w:t>
      </w:r>
      <w:r w:rsidRPr="00784950">
        <w:rPr>
          <w:rtl/>
        </w:rPr>
        <w:t>פריצקי,</w:t>
      </w:r>
      <w:r w:rsidR="00374753">
        <w:rPr>
          <w:rtl/>
        </w:rPr>
        <w:t xml:space="preserve"> </w:t>
      </w:r>
      <w:r w:rsidRPr="00784950">
        <w:rPr>
          <w:rtl/>
        </w:rPr>
        <w:t>יוסף</w:t>
      </w:r>
      <w:r w:rsidR="00374753">
        <w:rPr>
          <w:rtl/>
        </w:rPr>
        <w:t xml:space="preserve"> </w:t>
      </w:r>
      <w:r w:rsidRPr="00784950">
        <w:rPr>
          <w:rtl/>
        </w:rPr>
        <w:t>לפיד, אברהם פורז, יהודית נאות,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זנדברג,</w:t>
      </w:r>
      <w:r w:rsidR="00374753">
        <w:rPr>
          <w:rtl/>
        </w:rPr>
        <w:t xml:space="preserve"> </w:t>
      </w:r>
      <w:r w:rsidRPr="00784950">
        <w:rPr>
          <w:rtl/>
        </w:rPr>
        <w:t>ויקטור</w:t>
      </w:r>
      <w:r w:rsidR="00374753">
        <w:rPr>
          <w:rtl/>
        </w:rPr>
        <w:t xml:space="preserve"> </w:t>
      </w:r>
      <w:r w:rsidRPr="00784950">
        <w:rPr>
          <w:rtl/>
        </w:rPr>
        <w:t>בריילובסקי,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פרץ,</w:t>
      </w:r>
      <w:r w:rsidR="00374753">
        <w:rPr>
          <w:rtl/>
        </w:rPr>
        <w:t xml:space="preserve"> </w:t>
      </w:r>
      <w:r w:rsidRPr="00784950">
        <w:rPr>
          <w:rtl/>
        </w:rPr>
        <w:t>חיים כץ, יחיאל לסרי, אלכסנדר</w:t>
      </w:r>
      <w:r w:rsidR="00374753">
        <w:rPr>
          <w:rtl/>
        </w:rPr>
        <w:t xml:space="preserve"> </w:t>
      </w:r>
      <w:r w:rsidRPr="00784950">
        <w:rPr>
          <w:rtl/>
        </w:rPr>
        <w:t>צינקר, רומן ברונפמן.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אני מודיע שהישיבה נעולה.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למה, אני צריך לדבר, אתה יודע כמה זמן לא דיברתי?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הרשימה שלי הסתיימה. סליחה, היתה אי</w:t>
      </w:r>
      <w:r w:rsidR="00374753">
        <w:rPr>
          <w:rtl/>
        </w:rPr>
        <w:t>-</w:t>
      </w:r>
      <w:r w:rsidRPr="00784950">
        <w:rPr>
          <w:rtl/>
        </w:rPr>
        <w:t>הבנה.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חברת הכנסת קולט אביטל מזמן לא שמענו.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מרדכי משעני רוצה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בהחלט, גם אני רוצה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היתה כאן אי</w:t>
      </w:r>
      <w:r w:rsidR="00374753">
        <w:rPr>
          <w:rtl/>
        </w:rPr>
        <w:t>-</w:t>
      </w:r>
      <w:r w:rsidRPr="00784950">
        <w:rPr>
          <w:rtl/>
        </w:rPr>
        <w:t>הבנה. אנחנו חוזרים לתחילת הרשימה. חבר הכנסת משה</w:t>
      </w:r>
      <w:r w:rsidR="00374753">
        <w:rPr>
          <w:rtl/>
        </w:rPr>
        <w:t xml:space="preserve"> </w:t>
      </w:r>
      <w:r w:rsidRPr="00784950">
        <w:rPr>
          <w:rtl/>
        </w:rPr>
        <w:t>גפני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אינו נוכח. חברי הכנסת מיכאל קליינר ומיכאל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גם הם לא נוכחים.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עזמי בשארה,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מוחמד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חברי הכנסת, אני באמת אמשיך באותו קו בנושא החינוך.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זבולון</w:t>
      </w:r>
      <w:r w:rsidR="00374753">
        <w:rPr>
          <w:rtl/>
        </w:rPr>
        <w:t xml:space="preserve"> </w:t>
      </w:r>
      <w:r w:rsidRPr="00784950">
        <w:rPr>
          <w:rtl/>
        </w:rPr>
        <w:t>אורלב, יושב</w:t>
      </w:r>
      <w:r w:rsidR="00374753">
        <w:rPr>
          <w:rtl/>
        </w:rPr>
        <w:t>-</w:t>
      </w:r>
      <w:r w:rsidRPr="00784950">
        <w:rPr>
          <w:rtl/>
        </w:rPr>
        <w:t>ראש ועדת החינוך והתרבות, הקיצוץ שהיה בתקציב של</w:t>
      </w:r>
      <w:r w:rsidR="00374753">
        <w:rPr>
          <w:rtl/>
        </w:rPr>
        <w:t xml:space="preserve"> </w:t>
      </w:r>
      <w:r w:rsidRPr="00784950">
        <w:rPr>
          <w:rtl/>
        </w:rPr>
        <w:t>השנה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התבצע אחרי שתקציב החינוך הוקפא מאז שנת 1996. הוא בעצם קפוא מאז שנת</w:t>
      </w:r>
      <w:r w:rsidR="00374753">
        <w:rPr>
          <w:rtl/>
        </w:rPr>
        <w:t xml:space="preserve"> </w:t>
      </w:r>
      <w:r w:rsidRPr="00784950">
        <w:rPr>
          <w:rtl/>
        </w:rPr>
        <w:t>1996.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ממשלות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לדורותיהן</w:t>
      </w:r>
      <w:r w:rsidR="00374753">
        <w:rPr>
          <w:rtl/>
        </w:rPr>
        <w:t xml:space="preserve"> –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תקופת ההפרטה ומאז שהפער בין העניים</w:t>
      </w:r>
      <w:r w:rsidR="00374753">
        <w:rPr>
          <w:rtl/>
        </w:rPr>
        <w:t xml:space="preserve"> </w:t>
      </w:r>
      <w:r w:rsidRPr="00784950">
        <w:rPr>
          <w:rtl/>
        </w:rPr>
        <w:t>לעשירים</w:t>
      </w:r>
      <w:r w:rsidR="00374753">
        <w:rPr>
          <w:rtl/>
        </w:rPr>
        <w:t xml:space="preserve"> </w:t>
      </w:r>
      <w:r w:rsidRPr="00784950">
        <w:rPr>
          <w:rtl/>
        </w:rPr>
        <w:t>מתרחב</w:t>
      </w:r>
      <w:r w:rsidR="00374753">
        <w:rPr>
          <w:rtl/>
        </w:rPr>
        <w:t xml:space="preserve"> – </w:t>
      </w:r>
      <w:r w:rsidRPr="00784950">
        <w:rPr>
          <w:rtl/>
        </w:rPr>
        <w:t>כל שר אוצר בא ואומר לך: נכון שמדיניות המיסוי לא צודקת ונכון</w:t>
      </w:r>
      <w:r w:rsidR="00374753">
        <w:rPr>
          <w:rtl/>
        </w:rPr>
        <w:t xml:space="preserve"> </w:t>
      </w:r>
      <w:r w:rsidRPr="00784950">
        <w:rPr>
          <w:rtl/>
        </w:rPr>
        <w:t>שהפער</w:t>
      </w:r>
      <w:r w:rsidR="00374753">
        <w:rPr>
          <w:rtl/>
        </w:rPr>
        <w:t xml:space="preserve"> </w:t>
      </w:r>
      <w:r w:rsidRPr="00784950">
        <w:rPr>
          <w:rtl/>
        </w:rPr>
        <w:t>החברתי</w:t>
      </w:r>
      <w:r w:rsidR="00374753">
        <w:rPr>
          <w:rtl/>
        </w:rPr>
        <w:t xml:space="preserve"> </w:t>
      </w:r>
      <w:r w:rsidRPr="00784950">
        <w:rPr>
          <w:rtl/>
        </w:rPr>
        <w:t>מתרחב,</w:t>
      </w:r>
      <w:r w:rsidR="00374753">
        <w:rPr>
          <w:rtl/>
        </w:rPr>
        <w:t xml:space="preserve"> </w:t>
      </w:r>
      <w:r w:rsidRPr="00784950">
        <w:rPr>
          <w:rtl/>
        </w:rPr>
        <w:t>אבל נשקיע בחינוך, כי החינוך הוא השקעה בבני</w:t>
      </w:r>
      <w:r w:rsidR="00374753">
        <w:rPr>
          <w:rtl/>
        </w:rPr>
        <w:t>-</w:t>
      </w:r>
      <w:r w:rsidRPr="00784950">
        <w:rPr>
          <w:rtl/>
        </w:rPr>
        <w:t>אדם, וההשקעה</w:t>
      </w:r>
      <w:r w:rsidR="00374753">
        <w:rPr>
          <w:rtl/>
        </w:rPr>
        <w:t xml:space="preserve"> </w:t>
      </w:r>
      <w:r w:rsidRPr="00784950">
        <w:rPr>
          <w:rtl/>
        </w:rPr>
        <w:t>בחינוך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השכבות</w:t>
      </w:r>
      <w:r w:rsidR="00374753">
        <w:rPr>
          <w:rtl/>
        </w:rPr>
        <w:t xml:space="preserve"> </w:t>
      </w:r>
      <w:r w:rsidRPr="00784950">
        <w:rPr>
          <w:rtl/>
        </w:rPr>
        <w:t>העניות</w:t>
      </w:r>
      <w:r w:rsidR="00374753">
        <w:rPr>
          <w:rtl/>
        </w:rPr>
        <w:t xml:space="preserve"> </w:t>
      </w:r>
      <w:r w:rsidRPr="00784950">
        <w:rPr>
          <w:rtl/>
        </w:rPr>
        <w:t>תפצה על הפער המתרחב בין העניים לעשירים, על מדיניות</w:t>
      </w:r>
      <w:r w:rsidR="00374753">
        <w:rPr>
          <w:rtl/>
        </w:rPr>
        <w:t xml:space="preserve"> </w:t>
      </w:r>
      <w:r w:rsidRPr="00784950">
        <w:rPr>
          <w:rtl/>
        </w:rPr>
        <w:t>המיסוי הלא</w:t>
      </w:r>
      <w:r w:rsidR="00374753">
        <w:rPr>
          <w:rtl/>
        </w:rPr>
        <w:t>-</w:t>
      </w:r>
      <w:r w:rsidRPr="00784950">
        <w:rPr>
          <w:rtl/>
        </w:rPr>
        <w:t>נכונה ועל העובדה שיש כלכלה קפיטליסטית פרועה לגמרי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קורה?</w:t>
      </w:r>
      <w:r w:rsidR="00374753">
        <w:rPr>
          <w:rtl/>
        </w:rPr>
        <w:t xml:space="preserve"> </w:t>
      </w:r>
      <w:r w:rsidRPr="00784950">
        <w:rPr>
          <w:rtl/>
        </w:rPr>
        <w:t>מתברר שאין גבול למדיניות לא צודקת מבחינה חברתית, והקיצוץ מגיע</w:t>
      </w:r>
      <w:r w:rsidR="00374753">
        <w:rPr>
          <w:rtl/>
        </w:rPr>
        <w:t xml:space="preserve"> </w:t>
      </w:r>
      <w:r w:rsidRPr="00784950">
        <w:rPr>
          <w:rtl/>
        </w:rPr>
        <w:t>לחינוך אחרי חמש שנים של קיפאון בתקציב החינוך. אחרי רגרסיה, בא ממש קיצוץ לרוחב.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תיארת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כקיצוץ</w:t>
      </w:r>
      <w:r w:rsidR="00374753">
        <w:rPr>
          <w:rtl/>
        </w:rPr>
        <w:t xml:space="preserve"> </w:t>
      </w:r>
      <w:r w:rsidRPr="00784950">
        <w:rPr>
          <w:rtl/>
        </w:rPr>
        <w:t>לרוחב,</w:t>
      </w:r>
      <w:r w:rsidR="00374753">
        <w:rPr>
          <w:rtl/>
        </w:rPr>
        <w:t xml:space="preserve"> </w:t>
      </w:r>
      <w:r w:rsidRPr="00784950">
        <w:rPr>
          <w:rtl/>
        </w:rPr>
        <w:t>והוא ממש קיצוץ לרוחב. הוא ממש מקצץ את הראשים</w:t>
      </w:r>
      <w:r w:rsidR="00374753">
        <w:rPr>
          <w:rtl/>
        </w:rPr>
        <w:t xml:space="preserve"> </w:t>
      </w:r>
      <w:r w:rsidRPr="00784950">
        <w:rPr>
          <w:rtl/>
        </w:rPr>
        <w:t>ומיישר מה שלא מתיישר, אפילו בלי דיאלקטיקה של מה צריך ומה לא והאם צריך לקחת ממי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לו כספים לחינוך אפור. מדובר בקיצוץ לרוחב, או כפי שאומרים, קיצוץ בבשר החי,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בשמנת ולא בקצפת.</w:t>
      </w:r>
      <w:r w:rsidR="00374753">
        <w:rPr>
          <w:rtl/>
        </w:rPr>
        <w:t xml:space="preserve"> </w:t>
      </w:r>
      <w:r w:rsidRPr="00784950">
        <w:rPr>
          <w:rtl/>
        </w:rPr>
        <w:t>והקצפת לא נמצאת במערכת.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היא נמצאת מחוץ למערכת </w:t>
      </w:r>
      <w:r w:rsidR="00374753">
        <w:rPr>
          <w:rtl/>
        </w:rPr>
        <w:t>–</w:t>
      </w:r>
      <w:r w:rsidRPr="00784950">
        <w:rPr>
          <w:rtl/>
        </w:rPr>
        <w:t xml:space="preserve"> כל מיני</w:t>
      </w:r>
      <w:r w:rsidR="00374753">
        <w:rPr>
          <w:rtl/>
        </w:rPr>
        <w:t xml:space="preserve"> </w:t>
      </w:r>
      <w:r w:rsidRPr="00784950">
        <w:rPr>
          <w:rtl/>
        </w:rPr>
        <w:t>אמידים</w:t>
      </w:r>
      <w:r w:rsidR="00374753">
        <w:rPr>
          <w:rtl/>
        </w:rPr>
        <w:t xml:space="preserve"> </w:t>
      </w:r>
      <w:r w:rsidRPr="00784950">
        <w:rPr>
          <w:rtl/>
        </w:rPr>
        <w:t>וכו'</w:t>
      </w:r>
      <w:r w:rsidR="00374753">
        <w:rPr>
          <w:rtl/>
        </w:rPr>
        <w:t xml:space="preserve"> </w:t>
      </w:r>
      <w:r w:rsidRPr="00784950">
        <w:rPr>
          <w:rtl/>
        </w:rPr>
        <w:t>שיכולים לתת חינוך נוסף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טוב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שבסופו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 מי שהכי סובל מכך זה עיירות הפיתוח,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החינוך הערבי והפרובינציה בכללה, ואולי החינוך הדתי </w:t>
      </w:r>
      <w:r w:rsidR="00374753">
        <w:rPr>
          <w:rtl/>
        </w:rPr>
        <w:t>–</w:t>
      </w:r>
      <w:r w:rsidRPr="00784950">
        <w:rPr>
          <w:rtl/>
        </w:rPr>
        <w:t xml:space="preserve"> יכול להיות שגם הוא </w:t>
      </w:r>
      <w:r w:rsidR="00374753">
        <w:rPr>
          <w:rtl/>
        </w:rPr>
        <w:t>–</w:t>
      </w:r>
      <w:r w:rsidRPr="00784950">
        <w:rPr>
          <w:rtl/>
        </w:rPr>
        <w:t xml:space="preserve"> שסובל</w:t>
      </w:r>
      <w:r w:rsidR="00374753">
        <w:rPr>
          <w:rtl/>
        </w:rPr>
        <w:t xml:space="preserve"> </w:t>
      </w:r>
      <w:r w:rsidRPr="00784950">
        <w:rPr>
          <w:rtl/>
        </w:rPr>
        <w:t>ממילא</w:t>
      </w:r>
      <w:r w:rsidR="00374753">
        <w:rPr>
          <w:rtl/>
        </w:rPr>
        <w:t xml:space="preserve"> </w:t>
      </w:r>
      <w:r w:rsidRPr="00784950">
        <w:rPr>
          <w:rtl/>
        </w:rPr>
        <w:t>מכמה</w:t>
      </w:r>
      <w:r w:rsidR="00374753">
        <w:rPr>
          <w:rtl/>
        </w:rPr>
        <w:t xml:space="preserve"> </w:t>
      </w:r>
      <w:r w:rsidRPr="00784950">
        <w:rPr>
          <w:rtl/>
        </w:rPr>
        <w:t>בעיות.</w:t>
      </w:r>
      <w:r w:rsidR="00374753">
        <w:rPr>
          <w:rtl/>
        </w:rPr>
        <w:t xml:space="preserve"> </w:t>
      </w:r>
      <w:r w:rsidRPr="00784950">
        <w:rPr>
          <w:rtl/>
        </w:rPr>
        <w:t>לדעתי, הוא עצמו סובל גם מבעיות פנימיות, תוכניות, אבל ללא</w:t>
      </w:r>
      <w:r w:rsidR="00374753">
        <w:rPr>
          <w:rtl/>
        </w:rPr>
        <w:t xml:space="preserve"> </w:t>
      </w:r>
      <w:r w:rsidRPr="00784950">
        <w:rPr>
          <w:rtl/>
        </w:rPr>
        <w:t>שום ספק הוא גם סובל מחוסר תקציבים ומכך שמסתכלים עליו כאילו הוא משהו נוסף, משהו</w:t>
      </w:r>
      <w:r w:rsidR="00374753">
        <w:rPr>
          <w:rtl/>
        </w:rPr>
        <w:t xml:space="preserve"> </w:t>
      </w:r>
      <w:r w:rsidRPr="00784950">
        <w:rPr>
          <w:rtl/>
        </w:rPr>
        <w:t>שלא היה צריך אותו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בכל זאת לא מסכים לצורה שבה דיבר חבר הכנסת לנגנטל,</w:t>
      </w:r>
      <w:r w:rsidR="00374753">
        <w:rPr>
          <w:rtl/>
        </w:rPr>
        <w:t xml:space="preserve"> </w:t>
      </w:r>
      <w:r w:rsidRPr="00784950">
        <w:rPr>
          <w:rtl/>
        </w:rPr>
        <w:t>שבדרך</w:t>
      </w:r>
      <w:r w:rsidR="00374753">
        <w:rPr>
          <w:rtl/>
        </w:rPr>
        <w:t xml:space="preserve"> </w:t>
      </w:r>
      <w:r w:rsidRPr="00784950">
        <w:rPr>
          <w:rtl/>
        </w:rPr>
        <w:t>כלל מנסה ללבוש אצטלה של אובייקטיביות. אף</w:t>
      </w:r>
      <w:r w:rsidR="00374753">
        <w:rPr>
          <w:rtl/>
        </w:rPr>
        <w:t>-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שהוא היה מנכ"ל משרד והוא</w:t>
      </w:r>
      <w:r w:rsidR="00374753">
        <w:rPr>
          <w:rtl/>
        </w:rPr>
        <w:t xml:space="preserve"> </w:t>
      </w:r>
      <w:r w:rsidRPr="00784950">
        <w:rPr>
          <w:rtl/>
        </w:rPr>
        <w:t>איש ממש מוכשר, אני לא מקבל את האצטלה של הפרגמטיות ושל האובייקטיביות כשהוא הולך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חושד </w:t>
      </w:r>
      <w:r w:rsidR="00374753">
        <w:rPr>
          <w:rtl/>
        </w:rPr>
        <w:t>–</w:t>
      </w:r>
      <w:r w:rsidRPr="00784950">
        <w:rPr>
          <w:rtl/>
        </w:rPr>
        <w:t xml:space="preserve"> לפחות מבחינת הרקע האידיאולוגי של תנועת</w:t>
      </w:r>
      <w:r w:rsidR="00374753">
        <w:rPr>
          <w:rtl/>
        </w:rPr>
        <w:t xml:space="preserve"> </w:t>
      </w:r>
      <w:r w:rsidRPr="00784950">
        <w:rPr>
          <w:rtl/>
        </w:rPr>
        <w:t>המפד"ל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שהוא מצביע בעד התקציב בגלל מדיניות ההתנחלויות של ממשלת ישראל ומה שהם</w:t>
      </w:r>
      <w:r w:rsidR="00374753">
        <w:rPr>
          <w:rtl/>
        </w:rPr>
        <w:t xml:space="preserve"> </w:t>
      </w:r>
      <w:r w:rsidRPr="00784950">
        <w:rPr>
          <w:rtl/>
        </w:rPr>
        <w:t>קיבלו.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הם קיבלו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ולבוא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לכאן ולהתלונן ולהתבכיין על החינוך </w:t>
      </w:r>
      <w:r w:rsidR="00374753">
        <w:rPr>
          <w:rtl/>
        </w:rPr>
        <w:t>–</w:t>
      </w:r>
      <w:r w:rsidRPr="00784950">
        <w:rPr>
          <w:rtl/>
        </w:rPr>
        <w:t xml:space="preserve"> אם תצביע נגד, אני מבין. אתה גם</w:t>
      </w:r>
      <w:r w:rsidR="00374753">
        <w:rPr>
          <w:rtl/>
        </w:rPr>
        <w:t xml:space="preserve"> </w:t>
      </w:r>
      <w:r w:rsidRPr="00784950">
        <w:rPr>
          <w:rtl/>
        </w:rPr>
        <w:t>איש חינוך.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להתבכיין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ולהגיד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דילמה</w:t>
      </w:r>
      <w:r w:rsidR="00374753">
        <w:rPr>
          <w:rtl/>
        </w:rPr>
        <w:t xml:space="preserve"> </w:t>
      </w:r>
      <w:r w:rsidRPr="00784950">
        <w:rPr>
          <w:rtl/>
        </w:rPr>
        <w:t>בין מדיניות ההתיישבות בשטחים</w:t>
      </w:r>
      <w:r w:rsidR="00374753">
        <w:rPr>
          <w:rtl/>
        </w:rPr>
        <w:t xml:space="preserve"> </w:t>
      </w:r>
      <w:r w:rsidRPr="00784950">
        <w:rPr>
          <w:rtl/>
        </w:rPr>
        <w:t>והפריווילגיות</w:t>
      </w:r>
      <w:r w:rsidR="00374753">
        <w:rPr>
          <w:rtl/>
        </w:rPr>
        <w:t xml:space="preserve"> </w:t>
      </w:r>
      <w:r w:rsidRPr="00784950">
        <w:rPr>
          <w:rtl/>
        </w:rPr>
        <w:t>שהיישובים</w:t>
      </w:r>
      <w:r w:rsidR="00374753">
        <w:rPr>
          <w:rtl/>
        </w:rPr>
        <w:t xml:space="preserve"> </w:t>
      </w:r>
      <w:r w:rsidRPr="00784950">
        <w:rPr>
          <w:rtl/>
        </w:rPr>
        <w:t>בשטחים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שמקצצים לעניים בארץ הזאת </w:t>
      </w:r>
      <w:r w:rsidR="00374753">
        <w:rPr>
          <w:rtl/>
        </w:rPr>
        <w:t xml:space="preserve">– </w:t>
      </w:r>
      <w:r w:rsidRPr="00784950">
        <w:rPr>
          <w:rtl/>
        </w:rPr>
        <w:t>לערבים,</w:t>
      </w:r>
      <w:r w:rsidR="00374753">
        <w:rPr>
          <w:rtl/>
        </w:rPr>
        <w:t xml:space="preserve"> </w:t>
      </w:r>
      <w:r w:rsidRPr="00784950">
        <w:rPr>
          <w:rtl/>
        </w:rPr>
        <w:t>למועצות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המקומיות הערביות, לחינוך וכו' </w:t>
      </w:r>
      <w:r w:rsidR="00374753">
        <w:rPr>
          <w:rtl/>
        </w:rPr>
        <w:t>–</w:t>
      </w:r>
      <w:r w:rsidRPr="00784950">
        <w:rPr>
          <w:rtl/>
        </w:rPr>
        <w:t xml:space="preserve"> אני לא מסכים. יש דילמה, ועוד</w:t>
      </w:r>
      <w:r w:rsidR="00374753">
        <w:rPr>
          <w:rtl/>
        </w:rPr>
        <w:t xml:space="preserve"> </w:t>
      </w:r>
      <w:r w:rsidRPr="00784950">
        <w:rPr>
          <w:rtl/>
        </w:rPr>
        <w:t>איך יש דילמה. 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עזמי בשארה.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מוחמד כנעאן,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תאופיק חטיב.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קראת בעיתונים? אני כבר קראתי את זה. הם קיבלו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 דיברתי קודם לכן על משרד החינוך ועל משרד הפנים. 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להפנות</w:t>
      </w:r>
      <w:r w:rsidR="00374753">
        <w:rPr>
          <w:rtl/>
        </w:rPr>
        <w:t xml:space="preserve"> </w:t>
      </w:r>
      <w:r w:rsidRPr="00784950">
        <w:rPr>
          <w:rtl/>
        </w:rPr>
        <w:t>את תשומת לבו של יושב</w:t>
      </w:r>
      <w:r w:rsidR="00374753">
        <w:rPr>
          <w:rtl/>
        </w:rPr>
        <w:t>-</w:t>
      </w:r>
      <w:r w:rsidRPr="00784950">
        <w:rPr>
          <w:rtl/>
        </w:rPr>
        <w:t>ראש ועדת החינוך. אדוני חבר הכנסת זבולון</w:t>
      </w:r>
      <w:r w:rsidR="00374753">
        <w:rPr>
          <w:rtl/>
        </w:rPr>
        <w:t xml:space="preserve"> </w:t>
      </w:r>
      <w:r w:rsidRPr="00784950">
        <w:rPr>
          <w:rtl/>
        </w:rPr>
        <w:t>אורלב,</w:t>
      </w:r>
      <w:r w:rsidR="00374753">
        <w:rPr>
          <w:rtl/>
        </w:rPr>
        <w:t xml:space="preserve"> </w:t>
      </w:r>
      <w:r w:rsidRPr="00784950">
        <w:rPr>
          <w:rtl/>
        </w:rPr>
        <w:t>בישיבה</w:t>
      </w:r>
      <w:r w:rsidR="00374753">
        <w:rPr>
          <w:rtl/>
        </w:rPr>
        <w:t xml:space="preserve"> </w:t>
      </w:r>
      <w:r w:rsidRPr="00784950">
        <w:rPr>
          <w:rtl/>
        </w:rPr>
        <w:t>אצלך</w:t>
      </w:r>
      <w:r w:rsidR="00374753">
        <w:rPr>
          <w:rtl/>
        </w:rPr>
        <w:t xml:space="preserve"> </w:t>
      </w: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דיברו אנשי משרד החינוך על כך שהם מקציבים כ</w:t>
      </w:r>
      <w:r w:rsidR="00374753">
        <w:rPr>
          <w:rtl/>
        </w:rPr>
        <w:t>-</w:t>
      </w:r>
      <w:r w:rsidRPr="00784950">
        <w:rPr>
          <w:rtl/>
        </w:rPr>
        <w:t>1,245</w:t>
      </w:r>
      <w:r w:rsidR="00374753">
        <w:rPr>
          <w:rtl/>
        </w:rPr>
        <w:t xml:space="preserve"> </w:t>
      </w:r>
      <w:r w:rsidRPr="00784950">
        <w:rPr>
          <w:rtl/>
        </w:rPr>
        <w:t>חדרי</w:t>
      </w:r>
      <w:r w:rsidR="00374753">
        <w:rPr>
          <w:rtl/>
        </w:rPr>
        <w:t xml:space="preserve"> </w:t>
      </w:r>
      <w:r w:rsidRPr="00784950">
        <w:rPr>
          <w:rtl/>
        </w:rPr>
        <w:t>לימוד.</w:t>
      </w:r>
      <w:r w:rsidR="00374753">
        <w:rPr>
          <w:rtl/>
        </w:rPr>
        <w:t xml:space="preserve"> </w:t>
      </w:r>
      <w:r w:rsidRPr="00784950">
        <w:rPr>
          <w:rtl/>
        </w:rPr>
        <w:t>היום, כשאני מעיין בספר התקציב של משרד החינוך, אני רואה שמוקצבים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175 מיליון שקלים, שהם עלות של 345 חדרים </w:t>
      </w:r>
      <w:r w:rsidR="00374753">
        <w:rPr>
          <w:rtl/>
        </w:rPr>
        <w:t>–</w:t>
      </w:r>
      <w:r w:rsidRPr="00784950">
        <w:rPr>
          <w:rtl/>
        </w:rPr>
        <w:t xml:space="preserve"> אפילו פחות ממה שהיה בשנת 2001,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רק התקציב של חינוך. יש גם תקציב פיס.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עם תקציב הפיס, שמהווה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מהעלות הזאת, לא מגיעים ל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ממה שהובטח,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החינוך.</w:t>
      </w:r>
      <w:r w:rsidR="00374753">
        <w:rPr>
          <w:rtl/>
        </w:rPr>
        <w:t xml:space="preserve"> </w:t>
      </w:r>
      <w:r w:rsidRPr="00784950">
        <w:rPr>
          <w:rtl/>
        </w:rPr>
        <w:t>לכן, כשבאים לוועדה ומצהירים שם הצהרות ואומרים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אמירות </w:t>
      </w:r>
      <w:r w:rsidR="00374753">
        <w:rPr>
          <w:rtl/>
        </w:rPr>
        <w:t>–</w:t>
      </w:r>
      <w:r w:rsidRPr="00784950">
        <w:rPr>
          <w:rtl/>
        </w:rPr>
        <w:t xml:space="preserve"> הם לא מיישמים אותן בפועל ורק משקרים ועובדים עלינו ואומרים תמיד שרוצים</w:t>
      </w:r>
      <w:r w:rsidR="00374753">
        <w:rPr>
          <w:rtl/>
        </w:rPr>
        <w:t xml:space="preserve"> </w:t>
      </w:r>
      <w:r w:rsidRPr="00784950">
        <w:rPr>
          <w:rtl/>
        </w:rPr>
        <w:t>לסגור את הפער הזה. לצערי הרב, זה לא כך.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אם אני מסתכל בטבלה שהכנתי, אני רואה שבמשרד המדע, התרבות</w:t>
      </w:r>
      <w:r w:rsidR="00374753">
        <w:rPr>
          <w:rtl/>
        </w:rPr>
        <w:t xml:space="preserve"> </w:t>
      </w:r>
      <w:r w:rsidRPr="00784950">
        <w:rPr>
          <w:rtl/>
        </w:rPr>
        <w:t>והספורט</w:t>
      </w:r>
      <w:r w:rsidR="00374753">
        <w:rPr>
          <w:rtl/>
        </w:rPr>
        <w:t xml:space="preserve"> </w:t>
      </w:r>
      <w:r w:rsidRPr="00784950">
        <w:rPr>
          <w:rtl/>
        </w:rPr>
        <w:t>חלקה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האוכלוסייה הערבית הוא </w:t>
      </w:r>
      <w:r w:rsidR="00EA230F">
        <w:rPr>
          <w:rFonts w:hint="cs"/>
          <w:rtl/>
        </w:rPr>
        <w:t>1.9%</w:t>
      </w:r>
      <w:r w:rsidRPr="00784950">
        <w:rPr>
          <w:rtl/>
        </w:rPr>
        <w:t xml:space="preserve"> מתקציב הפיתוח; במשרד לביטחון פנים</w:t>
      </w:r>
      <w:r w:rsidR="00374753">
        <w:rPr>
          <w:rtl/>
        </w:rPr>
        <w:t xml:space="preserve"> </w:t>
      </w:r>
      <w:r w:rsidRPr="00784950">
        <w:rPr>
          <w:rtl/>
        </w:rPr>
        <w:t>חלקה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הוא </w:t>
      </w:r>
      <w:r w:rsidR="00EA230F">
        <w:rPr>
          <w:rFonts w:hint="cs"/>
          <w:rtl/>
        </w:rPr>
        <w:t>0.8%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אפילו פחות מ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; בתקציב משרד החקלאות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EA230F">
        <w:rPr>
          <w:rFonts w:hint="cs"/>
          <w:rtl/>
        </w:rPr>
        <w:t>3.9%</w:t>
      </w:r>
      <w:r w:rsidRPr="00784950">
        <w:rPr>
          <w:rtl/>
        </w:rPr>
        <w:t>, פחות מ</w:t>
      </w:r>
      <w:r w:rsidR="00374753">
        <w:rPr>
          <w:rtl/>
        </w:rPr>
        <w:t>-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מתקציב</w:t>
      </w:r>
      <w:r w:rsidR="00374753">
        <w:rPr>
          <w:rtl/>
        </w:rPr>
        <w:t xml:space="preserve"> </w:t>
      </w:r>
      <w:r w:rsidRPr="00784950">
        <w:rPr>
          <w:rtl/>
        </w:rPr>
        <w:t>הפיתוח</w:t>
      </w:r>
      <w:r w:rsidR="00374753">
        <w:rPr>
          <w:rtl/>
        </w:rPr>
        <w:t xml:space="preserve"> </w:t>
      </w:r>
      <w:r w:rsidRPr="00784950">
        <w:rPr>
          <w:rtl/>
        </w:rPr>
        <w:t>במשרד</w:t>
      </w:r>
      <w:r w:rsidR="00374753">
        <w:rPr>
          <w:rtl/>
        </w:rPr>
        <w:t xml:space="preserve"> </w:t>
      </w:r>
      <w:r w:rsidRPr="00784950">
        <w:rPr>
          <w:rtl/>
        </w:rPr>
        <w:t>החקלאות,</w:t>
      </w:r>
      <w:r w:rsidR="00374753">
        <w:rPr>
          <w:rtl/>
        </w:rPr>
        <w:t xml:space="preserve"> </w:t>
      </w:r>
      <w:r w:rsidRPr="00784950">
        <w:rPr>
          <w:rtl/>
        </w:rPr>
        <w:t>כשבמשרד</w:t>
      </w:r>
      <w:r w:rsidR="00374753">
        <w:rPr>
          <w:rtl/>
        </w:rPr>
        <w:t xml:space="preserve"> </w:t>
      </w:r>
      <w:r w:rsidRPr="00784950">
        <w:rPr>
          <w:rtl/>
        </w:rPr>
        <w:t>שהשקיע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ורצה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את פרויקט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 xml:space="preserve">נטופה, ההקצבה היום בתקציב החדש היא אפס, לעומת ההבטחה שהיתה </w:t>
      </w:r>
      <w:r w:rsidR="00374753">
        <w:rPr>
          <w:rtl/>
        </w:rPr>
        <w:t>–</w:t>
      </w:r>
      <w:r w:rsidRPr="00784950">
        <w:rPr>
          <w:rtl/>
        </w:rPr>
        <w:t xml:space="preserve"> 15 מיליון שקל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2002,</w:t>
      </w:r>
      <w:r w:rsidR="00374753">
        <w:rPr>
          <w:rtl/>
        </w:rPr>
        <w:t xml:space="preserve"> </w:t>
      </w:r>
      <w:r w:rsidRPr="00784950">
        <w:rPr>
          <w:rtl/>
        </w:rPr>
        <w:t>פשוט להזיז את הפרויקט החשוב הזה.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מסתכל,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התעשייה</w:t>
      </w:r>
      <w:r w:rsidR="00374753">
        <w:rPr>
          <w:rtl/>
        </w:rPr>
        <w:t xml:space="preserve"> </w:t>
      </w:r>
      <w:r w:rsidRPr="00784950">
        <w:rPr>
          <w:rtl/>
        </w:rPr>
        <w:t>והמסחר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חלקה 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="00EA230F">
        <w:rPr>
          <w:rFonts w:hint="cs"/>
          <w:rtl/>
        </w:rPr>
        <w:t>1.5%</w:t>
      </w:r>
      <w:r w:rsidRPr="00784950">
        <w:rPr>
          <w:rtl/>
        </w:rPr>
        <w:t xml:space="preserve"> מסך כל תקציב הפיתוח במשרד הזה, כשהשרה דליה איציק</w:t>
      </w:r>
      <w:r w:rsidR="00374753">
        <w:rPr>
          <w:rtl/>
        </w:rPr>
        <w:t xml:space="preserve"> </w:t>
      </w:r>
      <w:r w:rsidRPr="00784950">
        <w:rPr>
          <w:rtl/>
        </w:rPr>
        <w:t>מסתובבת</w:t>
      </w:r>
      <w:r w:rsidR="00374753">
        <w:rPr>
          <w:rtl/>
        </w:rPr>
        <w:t xml:space="preserve"> </w:t>
      </w:r>
      <w:r w:rsidRPr="00784950">
        <w:rPr>
          <w:rtl/>
        </w:rPr>
        <w:t>במגזר</w:t>
      </w:r>
      <w:r w:rsidR="00374753">
        <w:rPr>
          <w:rtl/>
        </w:rPr>
        <w:t xml:space="preserve"> </w:t>
      </w:r>
      <w:r w:rsidRPr="00784950">
        <w:rPr>
          <w:rtl/>
        </w:rPr>
        <w:t>הערבי,</w:t>
      </w:r>
      <w:r w:rsidR="00374753">
        <w:rPr>
          <w:rtl/>
        </w:rPr>
        <w:t xml:space="preserve"> </w:t>
      </w:r>
      <w:r w:rsidRPr="00784950">
        <w:rPr>
          <w:rtl/>
        </w:rPr>
        <w:t>משמיצה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הערבים,</w:t>
      </w:r>
      <w:r w:rsidR="00374753">
        <w:rPr>
          <w:rtl/>
        </w:rPr>
        <w:t xml:space="preserve"> </w:t>
      </w:r>
      <w:r w:rsidRPr="00784950">
        <w:rPr>
          <w:rtl/>
        </w:rPr>
        <w:t>ובכנס</w:t>
      </w:r>
      <w:r w:rsidR="00374753">
        <w:rPr>
          <w:rtl/>
        </w:rPr>
        <w:t xml:space="preserve"> </w:t>
      </w:r>
      <w:r w:rsidRPr="00784950">
        <w:rPr>
          <w:rtl/>
        </w:rPr>
        <w:t>האחרון</w:t>
      </w:r>
      <w:r w:rsidR="00374753">
        <w:rPr>
          <w:rtl/>
        </w:rPr>
        <w:t xml:space="preserve"> </w:t>
      </w:r>
      <w:r w:rsidRPr="00784950">
        <w:rPr>
          <w:rtl/>
        </w:rPr>
        <w:t>שהיה</w:t>
      </w:r>
      <w:r w:rsidR="00374753">
        <w:rPr>
          <w:rtl/>
        </w:rPr>
        <w:t xml:space="preserve"> </w:t>
      </w:r>
      <w:r w:rsidRPr="00784950">
        <w:rPr>
          <w:rtl/>
        </w:rPr>
        <w:t>בדיר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אסד</w:t>
      </w:r>
      <w:r w:rsidR="00374753">
        <w:rPr>
          <w:rtl/>
        </w:rPr>
        <w:t xml:space="preserve"> </w:t>
      </w:r>
      <w:r w:rsidRPr="00784950">
        <w:rPr>
          <w:rtl/>
        </w:rPr>
        <w:t>השמיצה,</w:t>
      </w:r>
      <w:r w:rsidR="00374753">
        <w:rPr>
          <w:rtl/>
        </w:rPr>
        <w:t xml:space="preserve"> </w:t>
      </w:r>
      <w:r w:rsidRPr="00784950">
        <w:rPr>
          <w:rtl/>
        </w:rPr>
        <w:t>ואמרתי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במקרה הייתי היחיד שהשתתף שם </w:t>
      </w:r>
      <w:r w:rsidR="00374753">
        <w:rPr>
          <w:rtl/>
        </w:rPr>
        <w:t>–</w:t>
      </w:r>
      <w:r w:rsidRPr="00784950">
        <w:rPr>
          <w:rtl/>
        </w:rPr>
        <w:t xml:space="preserve"> "את שקרנית".</w:t>
      </w:r>
      <w:r w:rsidR="00374753">
        <w:rPr>
          <w:rtl/>
        </w:rPr>
        <w:t xml:space="preserve"> </w:t>
      </w:r>
      <w:r w:rsidRPr="00784950">
        <w:rPr>
          <w:rtl/>
        </w:rPr>
        <w:t>ועובדה,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שהיא נותנת היום למגזר הערבי זה רק </w:t>
      </w:r>
      <w:r w:rsidR="00374753" w:rsidRPr="00784950">
        <w:rPr>
          <w:rtl/>
        </w:rPr>
        <w:t>1</w:t>
      </w:r>
      <w:r w:rsidR="00EA230F">
        <w:rPr>
          <w:rFonts w:hint="cs"/>
          <w:rtl/>
        </w:rPr>
        <w:t>.5%</w:t>
      </w:r>
      <w:r w:rsidRPr="00784950">
        <w:rPr>
          <w:rtl/>
        </w:rPr>
        <w:t xml:space="preserve"> מהסך הכול:</w:t>
      </w:r>
      <w:r w:rsidR="00374753">
        <w:rPr>
          <w:rtl/>
        </w:rPr>
        <w:t xml:space="preserve"> </w:t>
      </w:r>
      <w:r w:rsidRPr="00784950">
        <w:rPr>
          <w:rtl/>
        </w:rPr>
        <w:t>3.274 מיליארדי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שקלים. מתקציב הפיתוח של המשרד שלה היא נותנת </w:t>
      </w:r>
      <w:r w:rsidR="00EA230F">
        <w:rPr>
          <w:rFonts w:hint="cs"/>
          <w:rtl/>
        </w:rPr>
        <w:t>1.5%</w:t>
      </w:r>
      <w:r w:rsidRPr="00784950">
        <w:rPr>
          <w:rtl/>
        </w:rPr>
        <w:t>, אדוני היושב</w:t>
      </w:r>
      <w:r w:rsidR="00374753">
        <w:rPr>
          <w:rtl/>
        </w:rPr>
        <w:t>-</w:t>
      </w:r>
      <w:r w:rsidRPr="00784950">
        <w:rPr>
          <w:rtl/>
        </w:rPr>
        <w:t>ראש. שרה כזאת לא</w:t>
      </w:r>
      <w:r w:rsidR="00374753">
        <w:rPr>
          <w:rtl/>
        </w:rPr>
        <w:t xml:space="preserve"> </w:t>
      </w:r>
      <w:r w:rsidRPr="00784950">
        <w:rPr>
          <w:rtl/>
        </w:rPr>
        <w:t>ראויה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במשרד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אין לה שום זכות מוסרית להשמיץ חבר כנסת ערבי או</w:t>
      </w:r>
      <w:r w:rsidR="00374753">
        <w:rPr>
          <w:rtl/>
        </w:rPr>
        <w:t xml:space="preserve"> </w:t>
      </w:r>
      <w:r w:rsidRPr="00784950">
        <w:rPr>
          <w:rtl/>
        </w:rPr>
        <w:t>מנהיג ערבי.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נא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צריכה להתבייש במה שהיא עשתה ובמה שהיא לא עושה למגזר הערבי.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כנעאן,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עוד לא דיברתי, אדוני.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שעון, חבר הכנסת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חושב שבנושא של משרד התעשייה והמסחר זו ממש</w:t>
      </w:r>
      <w:r w:rsidR="00374753">
        <w:rPr>
          <w:rtl/>
        </w:rPr>
        <w:t xml:space="preserve"> </w:t>
      </w:r>
      <w:r w:rsidRPr="00784950">
        <w:rPr>
          <w:rtl/>
        </w:rPr>
        <w:t>בושה</w:t>
      </w:r>
      <w:r w:rsidR="00374753">
        <w:rPr>
          <w:rtl/>
        </w:rPr>
        <w:t xml:space="preserve"> </w:t>
      </w:r>
      <w:r w:rsidRPr="00784950">
        <w:rPr>
          <w:rtl/>
        </w:rPr>
        <w:t>וחרפה</w:t>
      </w:r>
      <w:r w:rsidR="00374753">
        <w:rPr>
          <w:rtl/>
        </w:rPr>
        <w:t xml:space="preserve"> </w:t>
      </w:r>
      <w:r w:rsidRPr="00784950">
        <w:rPr>
          <w:rtl/>
        </w:rPr>
        <w:t>למשרד</w:t>
      </w:r>
      <w:r w:rsidR="00374753">
        <w:rPr>
          <w:rtl/>
        </w:rPr>
        <w:t xml:space="preserve"> </w:t>
      </w:r>
      <w:r w:rsidRPr="00784950">
        <w:rPr>
          <w:rtl/>
        </w:rPr>
        <w:t>הזה ולמי שעומדת בראשו, שלא עשתה שום דבר מלבד דיבורים ומלבד</w:t>
      </w:r>
      <w:r w:rsidR="00374753">
        <w:rPr>
          <w:rtl/>
        </w:rPr>
        <w:t xml:space="preserve"> </w:t>
      </w:r>
      <w:r w:rsidRPr="00784950">
        <w:rPr>
          <w:rtl/>
        </w:rPr>
        <w:t>שקרים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מפיצה במגזר הערבי, והיא עוברת ממקום למקום ומכנס לכנס, אבל בפועל </w:t>
      </w:r>
      <w:r w:rsidR="00374753">
        <w:rPr>
          <w:rtl/>
        </w:rPr>
        <w:t xml:space="preserve">– </w:t>
      </w:r>
      <w:r w:rsidRPr="00784950">
        <w:rPr>
          <w:rtl/>
        </w:rPr>
        <w:t>עשייה אין. זו מפלגת העבודה, לצערי הרב.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כנעאן.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אריאל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אינו נוכח. חברת הכנסת תמר גוז'נסקי, בבקשה,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</w:t>
      </w:r>
      <w:r w:rsidR="00374753">
        <w:rPr>
          <w:rtl/>
        </w:rPr>
        <w:t xml:space="preserve"> </w:t>
      </w:r>
      <w:r w:rsidRPr="00784950">
        <w:rPr>
          <w:rtl/>
        </w:rPr>
        <w:t>הכנסת אחמד טיבי.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אלסאנע, ואחרי חבר הכנסת 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>דהאמשה וחבר הכנסת האשם מחאמיד.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הערבים מדברים, והיהודים סופרים את הכסף.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כנעאן הוא, שהשרה לקחה את התקציב, ואת הנאומים</w:t>
      </w:r>
      <w:r w:rsidR="00374753">
        <w:rPr>
          <w:rtl/>
        </w:rPr>
        <w:t xml:space="preserve"> </w:t>
      </w:r>
      <w:r w:rsidRPr="00784950">
        <w:rPr>
          <w:rtl/>
        </w:rPr>
        <w:t>השאירה לערבים.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בהזדמנויות</w:t>
      </w:r>
      <w:r w:rsidR="00374753">
        <w:rPr>
          <w:rtl/>
        </w:rPr>
        <w:t xml:space="preserve"> </w:t>
      </w:r>
      <w:r w:rsidRPr="00784950">
        <w:rPr>
          <w:rtl/>
        </w:rPr>
        <w:t>שונות, כשעלה הנושא מי זה ילד</w:t>
      </w:r>
      <w:r w:rsidR="00374753">
        <w:rPr>
          <w:rtl/>
        </w:rPr>
        <w:t xml:space="preserve"> </w:t>
      </w:r>
      <w:r w:rsidRPr="00784950">
        <w:rPr>
          <w:rtl/>
        </w:rPr>
        <w:t>בסיכון</w:t>
      </w:r>
      <w:r w:rsidR="00374753">
        <w:rPr>
          <w:rtl/>
        </w:rPr>
        <w:t xml:space="preserve"> </w:t>
      </w:r>
      <w:r w:rsidRPr="00784950">
        <w:rPr>
          <w:rtl/>
        </w:rPr>
        <w:t>ואיך</w:t>
      </w:r>
      <w:r w:rsidR="00374753">
        <w:rPr>
          <w:rtl/>
        </w:rPr>
        <w:t xml:space="preserve"> </w:t>
      </w:r>
      <w:r w:rsidRPr="00784950">
        <w:rPr>
          <w:rtl/>
        </w:rPr>
        <w:t>נגדיר</w:t>
      </w:r>
      <w:r w:rsidR="00374753">
        <w:rPr>
          <w:rtl/>
        </w:rPr>
        <w:t xml:space="preserve"> </w:t>
      </w:r>
      <w:r w:rsidRPr="00784950">
        <w:rPr>
          <w:rtl/>
        </w:rPr>
        <w:t>ילד</w:t>
      </w:r>
      <w:r w:rsidR="00374753">
        <w:rPr>
          <w:rtl/>
        </w:rPr>
        <w:t xml:space="preserve"> </w:t>
      </w:r>
      <w:r w:rsidRPr="00784950">
        <w:rPr>
          <w:rtl/>
        </w:rPr>
        <w:t>במצוקה,</w:t>
      </w:r>
      <w:r w:rsidR="00374753">
        <w:rPr>
          <w:rtl/>
        </w:rPr>
        <w:t xml:space="preserve"> </w:t>
      </w:r>
      <w:r w:rsidRPr="00784950">
        <w:rPr>
          <w:rtl/>
        </w:rPr>
        <w:t>הרבה פעמים דיברנו על כך שמצוקה זה לא רק רעב</w:t>
      </w:r>
      <w:r w:rsidR="00374753">
        <w:rPr>
          <w:rtl/>
        </w:rPr>
        <w:t xml:space="preserve"> </w:t>
      </w:r>
      <w:r w:rsidRPr="00784950">
        <w:rPr>
          <w:rtl/>
        </w:rPr>
        <w:t>ומצוקה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העובדה</w:t>
      </w:r>
      <w:r w:rsidR="00374753">
        <w:rPr>
          <w:rtl/>
        </w:rPr>
        <w:t xml:space="preserve"> </w:t>
      </w:r>
      <w:r w:rsidRPr="00784950">
        <w:rPr>
          <w:rtl/>
        </w:rPr>
        <w:t>שאין לך פינה להכין שיעורים, מצוקה זו גם העובדה שאין לך</w:t>
      </w:r>
      <w:r w:rsidR="00374753">
        <w:rPr>
          <w:rtl/>
        </w:rPr>
        <w:t xml:space="preserve"> </w:t>
      </w:r>
      <w:r w:rsidRPr="00784950">
        <w:rPr>
          <w:rtl/>
        </w:rPr>
        <w:t>מחשב</w:t>
      </w:r>
      <w:r w:rsidR="00374753">
        <w:rPr>
          <w:rtl/>
        </w:rPr>
        <w:t xml:space="preserve"> </w:t>
      </w:r>
      <w:r w:rsidRPr="00784950">
        <w:rPr>
          <w:rtl/>
        </w:rPr>
        <w:t>בבית, מצוקה זה גם שההורים לא יכולים לתת לך כסף לטיול, ועוד שורה של דברים</w:t>
      </w:r>
      <w:r w:rsidR="00374753">
        <w:rPr>
          <w:rtl/>
        </w:rPr>
        <w:t xml:space="preserve"> </w:t>
      </w:r>
      <w:r w:rsidRPr="00784950">
        <w:rPr>
          <w:rtl/>
        </w:rPr>
        <w:t>שלגבי ילד הם חשובים ביותר וקובעים בעצם את מקומו בכיתה, בחבורת הילדים.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בדאגה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ובכאב גדול, שאנחנו הולכים</w:t>
      </w:r>
      <w:r w:rsidR="00374753">
        <w:rPr>
          <w:rtl/>
        </w:rPr>
        <w:t xml:space="preserve"> </w:t>
      </w:r>
      <w:r w:rsidRPr="00784950">
        <w:rPr>
          <w:rtl/>
        </w:rPr>
        <w:t>ומתרגלים</w:t>
      </w:r>
      <w:r w:rsidR="00374753">
        <w:rPr>
          <w:rtl/>
        </w:rPr>
        <w:t xml:space="preserve"> </w:t>
      </w:r>
      <w:r w:rsidRPr="00784950">
        <w:rPr>
          <w:rtl/>
        </w:rPr>
        <w:t>לתופעה</w:t>
      </w:r>
      <w:r w:rsidR="00374753">
        <w:rPr>
          <w:rtl/>
        </w:rPr>
        <w:t xml:space="preserve"> </w:t>
      </w:r>
      <w:r w:rsidRPr="00784950">
        <w:rPr>
          <w:rtl/>
        </w:rPr>
        <w:t>חדשה, שבה לא נצטרך לחפש הגדרות למצוקת ילדים, כי מצוקת הילדים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פשוטה,</w:t>
      </w:r>
      <w:r w:rsidR="00374753">
        <w:rPr>
          <w:rtl/>
        </w:rPr>
        <w:t xml:space="preserve"> </w:t>
      </w:r>
      <w:r w:rsidRPr="00784950">
        <w:rPr>
          <w:rtl/>
        </w:rPr>
        <w:t>יקראו לה: רעב, יקראו לה: אוכל לא משביע, יקראו לה: אוכל שלא</w:t>
      </w:r>
      <w:r w:rsidR="00374753">
        <w:rPr>
          <w:rtl/>
        </w:rPr>
        <w:t xml:space="preserve"> </w:t>
      </w:r>
      <w:r w:rsidRPr="00784950">
        <w:rPr>
          <w:rtl/>
        </w:rPr>
        <w:t>מספיק לילד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וכדי</w:t>
      </w:r>
      <w:r w:rsidR="00374753">
        <w:rPr>
          <w:rtl/>
        </w:rPr>
        <w:t xml:space="preserve"> </w:t>
      </w:r>
      <w:r w:rsidRPr="00784950">
        <w:rPr>
          <w:rtl/>
        </w:rPr>
        <w:t>להמחיש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מדובר,</w:t>
      </w:r>
      <w:r w:rsidR="00374753">
        <w:rPr>
          <w:rtl/>
        </w:rPr>
        <w:t xml:space="preserve"> </w:t>
      </w:r>
      <w:r w:rsidRPr="00784950">
        <w:rPr>
          <w:rtl/>
        </w:rPr>
        <w:t>היום היה לנו בוועדה לקידום מעמד הילד דיון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מצבם</w:t>
      </w:r>
      <w:r w:rsidR="00374753">
        <w:rPr>
          <w:rtl/>
        </w:rPr>
        <w:t xml:space="preserve"> </w:t>
      </w:r>
      <w:r w:rsidRPr="00784950">
        <w:rPr>
          <w:rtl/>
        </w:rPr>
        <w:t>של ילדים ומעמדם של ילדים בבתי</w:t>
      </w:r>
      <w:r w:rsidR="00374753">
        <w:rPr>
          <w:rtl/>
        </w:rPr>
        <w:t>-</w:t>
      </w:r>
      <w:r w:rsidRPr="00784950">
        <w:rPr>
          <w:rtl/>
        </w:rPr>
        <w:t>ספר והצלחתם בלימודים בהקשר של עבודת</w:t>
      </w:r>
      <w:r w:rsidR="00374753">
        <w:rPr>
          <w:rtl/>
        </w:rPr>
        <w:t xml:space="preserve"> </w:t>
      </w:r>
      <w:r w:rsidRPr="00784950">
        <w:rPr>
          <w:rtl/>
        </w:rPr>
        <w:t>הוריהם.</w:t>
      </w:r>
      <w:r w:rsidR="00374753">
        <w:rPr>
          <w:rtl/>
        </w:rPr>
        <w:t xml:space="preserve"> </w:t>
      </w:r>
      <w:r w:rsidRPr="00784950">
        <w:rPr>
          <w:rtl/>
        </w:rPr>
        <w:t>המחקר</w:t>
      </w:r>
      <w:r w:rsidR="00374753">
        <w:rPr>
          <w:rtl/>
        </w:rPr>
        <w:t xml:space="preserve"> </w:t>
      </w:r>
      <w:r w:rsidRPr="00784950">
        <w:rPr>
          <w:rtl/>
        </w:rPr>
        <w:t>לקח מדגם של מקבלי הבטחת הכנסה שגם יוצאים לעבודה. לא אלאה אתכם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נתוני</w:t>
      </w:r>
      <w:r w:rsidR="00374753">
        <w:rPr>
          <w:rtl/>
        </w:rPr>
        <w:t xml:space="preserve"> </w:t>
      </w:r>
      <w:r w:rsidRPr="00784950">
        <w:rPr>
          <w:rtl/>
        </w:rPr>
        <w:t>המחקר</w:t>
      </w:r>
      <w:r w:rsidR="00374753">
        <w:rPr>
          <w:rtl/>
        </w:rPr>
        <w:t xml:space="preserve"> </w:t>
      </w:r>
      <w:r w:rsidRPr="00784950">
        <w:rPr>
          <w:rtl/>
        </w:rPr>
        <w:t>אלא אספר לכם, שאחד המשתתפים בדיון סיפר את הסיפור הבא, סיפור</w:t>
      </w:r>
      <w:r w:rsidR="00374753">
        <w:rPr>
          <w:rtl/>
        </w:rPr>
        <w:t xml:space="preserve"> </w:t>
      </w:r>
      <w:r w:rsidRPr="00784950">
        <w:rPr>
          <w:rtl/>
        </w:rPr>
        <w:t>אמיתי</w:t>
      </w:r>
      <w:r w:rsidR="00374753">
        <w:rPr>
          <w:rtl/>
        </w:rPr>
        <w:t xml:space="preserve"> </w:t>
      </w:r>
      <w:r w:rsidRPr="00784950">
        <w:rPr>
          <w:rtl/>
        </w:rPr>
        <w:t>מהחיים.</w:t>
      </w:r>
      <w:r w:rsidR="00374753">
        <w:rPr>
          <w:rtl/>
        </w:rPr>
        <w:t xml:space="preserve"> </w:t>
      </w:r>
      <w:r w:rsidRPr="00784950">
        <w:rPr>
          <w:rtl/>
        </w:rPr>
        <w:t>בגני</w:t>
      </w:r>
      <w:r w:rsidR="00374753">
        <w:rPr>
          <w:rtl/>
        </w:rPr>
        <w:t>-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פנימיות</w:t>
      </w:r>
      <w:r w:rsidR="00374753">
        <w:rPr>
          <w:rtl/>
        </w:rPr>
        <w:t>-</w:t>
      </w:r>
      <w:r w:rsidRPr="00784950">
        <w:rPr>
          <w:rtl/>
        </w:rPr>
        <w:t>יום,</w:t>
      </w:r>
      <w:r w:rsidR="00374753">
        <w:rPr>
          <w:rtl/>
        </w:rPr>
        <w:t xml:space="preserve"> </w:t>
      </w:r>
      <w:r w:rsidRPr="00784950">
        <w:rPr>
          <w:rtl/>
        </w:rPr>
        <w:t>ושם מאפשרים לילד שנשאר עד</w:t>
      </w:r>
      <w:r w:rsidR="00374753">
        <w:rPr>
          <w:rtl/>
        </w:rPr>
        <w:t xml:space="preserve"> </w:t>
      </w:r>
      <w:r w:rsidRPr="00784950">
        <w:rPr>
          <w:rtl/>
        </w:rPr>
        <w:t>15:30,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 להיות בגן, אלא גם לקבל ארוחה חמה בצהריים. ובכן, הסיפור הוא כזה:</w:t>
      </w:r>
      <w:r w:rsidR="00374753">
        <w:rPr>
          <w:rtl/>
        </w:rPr>
        <w:t xml:space="preserve"> </w:t>
      </w:r>
      <w:r w:rsidRPr="00784950">
        <w:rPr>
          <w:rtl/>
        </w:rPr>
        <w:t>נתנו</w:t>
      </w:r>
      <w:r w:rsidR="00374753">
        <w:rPr>
          <w:rtl/>
        </w:rPr>
        <w:t xml:space="preserve"> </w:t>
      </w:r>
      <w:r w:rsidRPr="00784950">
        <w:rPr>
          <w:rtl/>
        </w:rPr>
        <w:t>לילד בגן ארוחה, והילד ביקש מהגננת שתיקח חלק מהארוחה ותעטוף את זה, כי הוא</w:t>
      </w:r>
      <w:r w:rsidR="00374753">
        <w:rPr>
          <w:rtl/>
        </w:rPr>
        <w:t xml:space="preserve"> </w:t>
      </w:r>
      <w:r w:rsidRPr="00784950">
        <w:rPr>
          <w:rtl/>
        </w:rPr>
        <w:t>רוצה להביא את החלק הזה לאחיו בבית.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הסיפור</w:t>
      </w:r>
      <w:r w:rsidR="00374753">
        <w:rPr>
          <w:rtl/>
        </w:rPr>
        <w:t xml:space="preserve"> </w:t>
      </w:r>
      <w:r w:rsidRPr="00784950">
        <w:rPr>
          <w:rtl/>
        </w:rPr>
        <w:t>הזה לא סופר לצורך תפוצה המונית, אבל אני חושבת שהוא ראוי לכך שחברי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שעומדים להצביע על קיצוץ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 xml:space="preserve"> בקצבאות הילדים, על שחיקת שכר המינימום, על</w:t>
      </w:r>
      <w:r w:rsidR="00374753">
        <w:rPr>
          <w:rtl/>
        </w:rPr>
        <w:t xml:space="preserve"> </w:t>
      </w:r>
      <w:r w:rsidRPr="00784950">
        <w:rPr>
          <w:rtl/>
        </w:rPr>
        <w:t>חיסול</w:t>
      </w:r>
      <w:r w:rsidR="00374753">
        <w:rPr>
          <w:rtl/>
        </w:rPr>
        <w:t xml:space="preserve"> </w:t>
      </w:r>
      <w:r w:rsidRPr="00784950">
        <w:rPr>
          <w:rtl/>
        </w:rPr>
        <w:t>ההגדלה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הבטחת הכנסה, שעומדים להצביע על שחיקת קצבאות השאירים וכל יתר</w:t>
      </w:r>
      <w:r w:rsidR="00374753">
        <w:rPr>
          <w:rtl/>
        </w:rPr>
        <w:t xml:space="preserve"> </w:t>
      </w:r>
      <w:r w:rsidRPr="00784950">
        <w:rPr>
          <w:rtl/>
        </w:rPr>
        <w:t>הקצבאות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הלאומי,</w:t>
      </w:r>
      <w:r w:rsidR="00374753">
        <w:rPr>
          <w:rtl/>
        </w:rPr>
        <w:t xml:space="preserve"> </w:t>
      </w:r>
      <w:r w:rsidRPr="00784950">
        <w:rPr>
          <w:rtl/>
        </w:rPr>
        <w:t>להוציא</w:t>
      </w:r>
      <w:r w:rsidR="00374753">
        <w:rPr>
          <w:rtl/>
        </w:rPr>
        <w:t xml:space="preserve"> </w:t>
      </w:r>
      <w:r w:rsidRPr="00784950">
        <w:rPr>
          <w:rtl/>
        </w:rPr>
        <w:t>קצבאות</w:t>
      </w:r>
      <w:r w:rsidR="00374753">
        <w:rPr>
          <w:rtl/>
        </w:rPr>
        <w:t xml:space="preserve"> </w:t>
      </w:r>
      <w:r w:rsidRPr="00784950">
        <w:rPr>
          <w:rtl/>
        </w:rPr>
        <w:t>נכים,</w:t>
      </w:r>
      <w:r w:rsidR="00374753">
        <w:rPr>
          <w:rtl/>
        </w:rPr>
        <w:t xml:space="preserve"> </w:t>
      </w:r>
      <w:r w:rsidRPr="00784950">
        <w:rPr>
          <w:rtl/>
        </w:rPr>
        <w:t>שעומדים להצביע על קיצוצים</w:t>
      </w:r>
      <w:r w:rsidR="00374753">
        <w:rPr>
          <w:rtl/>
        </w:rPr>
        <w:t xml:space="preserve"> </w:t>
      </w:r>
      <w:r w:rsidRPr="00784950">
        <w:rPr>
          <w:rtl/>
        </w:rPr>
        <w:t>מרחיקי</w:t>
      </w:r>
      <w:r w:rsidR="00374753">
        <w:rPr>
          <w:rtl/>
        </w:rPr>
        <w:t>-</w:t>
      </w:r>
      <w:r w:rsidRPr="00784950">
        <w:rPr>
          <w:rtl/>
        </w:rPr>
        <w:t xml:space="preserve">לכת בחינוך וכו' </w:t>
      </w:r>
      <w:r w:rsidR="00374753">
        <w:rPr>
          <w:rtl/>
        </w:rPr>
        <w:t>–</w:t>
      </w:r>
      <w:r w:rsidRPr="00784950">
        <w:rPr>
          <w:rtl/>
        </w:rPr>
        <w:t xml:space="preserve"> יזכרו את הסיפור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נא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היום במדינת ישראל ילד בגן שלא גומר לאכול את ארוחת הצהריים ומבקש שיעטפו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חלק מהאוכל, כי אחיו בבית </w:t>
      </w:r>
      <w:r w:rsidR="00374753">
        <w:rPr>
          <w:rtl/>
        </w:rPr>
        <w:t>–</w:t>
      </w:r>
      <w:r w:rsidRPr="00784950">
        <w:rPr>
          <w:rtl/>
        </w:rPr>
        <w:t xml:space="preserve"> אין לו ארוחה כזאת. ואם אנחנו מגיעים למדינה כזאת</w:t>
      </w:r>
      <w:r w:rsidR="00374753">
        <w:rPr>
          <w:rtl/>
        </w:rPr>
        <w:t xml:space="preserve"> </w:t>
      </w:r>
      <w:r w:rsidRPr="00784950">
        <w:rPr>
          <w:rtl/>
        </w:rPr>
        <w:t>שבה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מסתובבים</w:t>
      </w:r>
      <w:r w:rsidR="00374753">
        <w:rPr>
          <w:rtl/>
        </w:rPr>
        <w:t xml:space="preserve"> </w:t>
      </w:r>
      <w:r w:rsidRPr="00784950">
        <w:rPr>
          <w:rtl/>
        </w:rPr>
        <w:t>רעבים</w:t>
      </w:r>
      <w:r w:rsidR="00374753">
        <w:rPr>
          <w:rtl/>
        </w:rPr>
        <w:t xml:space="preserve"> – </w:t>
      </w:r>
      <w:r w:rsidRPr="00784950">
        <w:rPr>
          <w:rtl/>
        </w:rPr>
        <w:t>ואנחנו יודעים רק על הסיפורים שמגיעים אלינו, על</w:t>
      </w:r>
      <w:r w:rsidR="00374753">
        <w:rPr>
          <w:rtl/>
        </w:rPr>
        <w:t xml:space="preserve"> </w:t>
      </w:r>
      <w:r w:rsidRPr="00784950">
        <w:rPr>
          <w:rtl/>
        </w:rPr>
        <w:t>הסיפורים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מגיעים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יודעים </w:t>
      </w:r>
      <w:r w:rsidR="00374753">
        <w:rPr>
          <w:rtl/>
        </w:rPr>
        <w:t>–</w:t>
      </w:r>
      <w:r w:rsidRPr="00784950">
        <w:rPr>
          <w:rtl/>
        </w:rPr>
        <w:t xml:space="preserve"> הרי במדינה כזאת אני חושבת שאנחנו לא</w:t>
      </w:r>
      <w:r w:rsidR="00374753">
        <w:rPr>
          <w:rtl/>
        </w:rPr>
        <w:t xml:space="preserve"> </w:t>
      </w:r>
      <w:r w:rsidRPr="00784950">
        <w:rPr>
          <w:rtl/>
        </w:rPr>
        <w:t>רוצים לחיות.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לחברת</w:t>
      </w:r>
      <w:r w:rsidR="00374753">
        <w:rPr>
          <w:rtl/>
        </w:rPr>
        <w:t xml:space="preserve"> </w:t>
      </w:r>
      <w:r w:rsidRPr="00784950">
        <w:rPr>
          <w:rtl/>
        </w:rPr>
        <w:t>הכנסת תמר גוז'נסקי.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אחמד טיבי,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עסאם מח'ול.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האמת היא שסיפרתי לחברי חבר הכנסת עסאם</w:t>
      </w:r>
      <w:r w:rsidR="00374753">
        <w:rPr>
          <w:rtl/>
        </w:rPr>
        <w:t xml:space="preserve"> </w:t>
      </w:r>
      <w:r w:rsidRPr="00784950">
        <w:rPr>
          <w:rtl/>
        </w:rPr>
        <w:t>מח'ול על הנאום הקודם שלי. חשבתי שזה היה נאום רגיל, אבל קיבלתי עשרות טלפונים על</w:t>
      </w:r>
      <w:r w:rsidR="00374753">
        <w:rPr>
          <w:rtl/>
        </w:rPr>
        <w:t xml:space="preserve"> </w:t>
      </w:r>
      <w:r w:rsidRPr="00784950">
        <w:rPr>
          <w:rtl/>
        </w:rPr>
        <w:t>הנאום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– </w:t>
      </w:r>
      <w:r w:rsidRPr="00784950">
        <w:rPr>
          <w:rtl/>
        </w:rPr>
        <w:t>נאום</w:t>
      </w:r>
      <w:r w:rsidR="00374753">
        <w:rPr>
          <w:rtl/>
        </w:rPr>
        <w:t xml:space="preserve"> </w:t>
      </w:r>
      <w:r w:rsidRPr="00784950">
        <w:rPr>
          <w:rtl/>
        </w:rPr>
        <w:t>הים,</w:t>
      </w:r>
      <w:r w:rsidR="00374753">
        <w:rPr>
          <w:rtl/>
        </w:rPr>
        <w:t xml:space="preserve"> </w:t>
      </w:r>
      <w:r w:rsidRPr="00784950">
        <w:rPr>
          <w:rtl/>
        </w:rPr>
        <w:t>היבשה והאוויר. כנראה לפעמים צריך לערב סוג של הומור,</w:t>
      </w:r>
      <w:r w:rsidR="00374753">
        <w:rPr>
          <w:rtl/>
        </w:rPr>
        <w:t xml:space="preserve"> </w:t>
      </w:r>
      <w:r w:rsidRPr="00784950">
        <w:rPr>
          <w:rtl/>
        </w:rPr>
        <w:t>סרקאזם ורצינות על מנת לקלוע למטרה.</w:t>
      </w:r>
      <w:r w:rsidR="00374753">
        <w:rPr>
          <w:rtl/>
        </w:rPr>
        <w:t xml:space="preserve"> </w:t>
      </w:r>
      <w:r w:rsidRPr="00784950">
        <w:rPr>
          <w:rtl/>
        </w:rPr>
        <w:t>אני מבטיח שבעתיד אחזור על ארגומנטים כאלה.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 אני רוצה להמשיך באותו קו שהתחלתי בו בשני הנאומים הקודמים, והפעם אדבר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תאונות</w:t>
      </w:r>
      <w:r w:rsidR="00374753">
        <w:rPr>
          <w:rtl/>
        </w:rPr>
        <w:t xml:space="preserve"> </w:t>
      </w:r>
      <w:r w:rsidRPr="00784950">
        <w:rPr>
          <w:rtl/>
        </w:rPr>
        <w:t>דרכים וכבישים. אתחיל מצומת בכניסה הדרומית לטייבה, מול משטרת טייבה,</w:t>
      </w:r>
      <w:r w:rsidR="00374753">
        <w:rPr>
          <w:rtl/>
        </w:rPr>
        <w:t xml:space="preserve"> </w:t>
      </w:r>
      <w:r w:rsidRPr="00784950">
        <w:rPr>
          <w:rtl/>
        </w:rPr>
        <w:t>שבו נהרגו ונפצעו עשרות אנשים. הצומת הזה נמצא בכניסה לכביש הטבעת, 24, של טייבה,</w:t>
      </w:r>
      <w:r w:rsidR="00374753">
        <w:rPr>
          <w:rtl/>
        </w:rPr>
        <w:t xml:space="preserve"> </w:t>
      </w:r>
      <w:r w:rsidRPr="00784950">
        <w:rPr>
          <w:rtl/>
        </w:rPr>
        <w:t>ושם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שילוט,</w:t>
      </w:r>
      <w:r w:rsidR="00374753">
        <w:rPr>
          <w:rtl/>
        </w:rPr>
        <w:t xml:space="preserve"> </w:t>
      </w:r>
      <w:r w:rsidRPr="00784950">
        <w:rPr>
          <w:rtl/>
        </w:rPr>
        <w:t>תאורה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רמזור,</w:t>
      </w:r>
      <w:r w:rsidR="00374753">
        <w:rPr>
          <w:rtl/>
        </w:rPr>
        <w:t xml:space="preserve"> </w:t>
      </w:r>
      <w:r w:rsidRPr="00784950">
        <w:rPr>
          <w:rtl/>
        </w:rPr>
        <w:t>אף שזה צומת סואן.</w:t>
      </w:r>
      <w:r w:rsidR="00374753">
        <w:rPr>
          <w:rtl/>
        </w:rPr>
        <w:t xml:space="preserve"> </w:t>
      </w:r>
      <w:r w:rsidRPr="00784950">
        <w:rPr>
          <w:rtl/>
        </w:rPr>
        <w:t>זו הסיבה לתאונות הרבות</w:t>
      </w:r>
      <w:r w:rsidR="00374753">
        <w:rPr>
          <w:rtl/>
        </w:rPr>
        <w:t xml:space="preserve"> </w:t>
      </w:r>
      <w:r w:rsidRPr="00784950">
        <w:rPr>
          <w:rtl/>
        </w:rPr>
        <w:t>שהתרחשו</w:t>
      </w:r>
      <w:r w:rsidR="00374753">
        <w:rPr>
          <w:rtl/>
        </w:rPr>
        <w:t xml:space="preserve"> </w:t>
      </w:r>
      <w:r w:rsidRPr="00784950">
        <w:rPr>
          <w:rtl/>
        </w:rPr>
        <w:t>בכביש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  <w:r w:rsidR="00374753">
        <w:rPr>
          <w:rtl/>
        </w:rPr>
        <w:t xml:space="preserve"> </w:t>
      </w:r>
      <w:r w:rsidRPr="00784950">
        <w:rPr>
          <w:rtl/>
        </w:rPr>
        <w:t>פניתי</w:t>
      </w:r>
      <w:r w:rsidR="00374753">
        <w:rPr>
          <w:rtl/>
        </w:rPr>
        <w:t xml:space="preserve"> </w:t>
      </w:r>
      <w:r w:rsidRPr="00784950">
        <w:rPr>
          <w:rtl/>
        </w:rPr>
        <w:t>לשר</w:t>
      </w:r>
      <w:r w:rsidR="00374753">
        <w:rPr>
          <w:rtl/>
        </w:rPr>
        <w:t xml:space="preserve"> </w:t>
      </w:r>
      <w:r w:rsidRPr="00784950">
        <w:rPr>
          <w:rtl/>
        </w:rPr>
        <w:t>התחבורה,</w:t>
      </w:r>
      <w:r w:rsidR="00374753">
        <w:rPr>
          <w:rtl/>
        </w:rPr>
        <w:t xml:space="preserve"> </w:t>
      </w:r>
      <w:r w:rsidRPr="00784950">
        <w:rPr>
          <w:rtl/>
        </w:rPr>
        <w:t>למנכ"ל,</w:t>
      </w:r>
      <w:r w:rsidR="00374753">
        <w:rPr>
          <w:rtl/>
        </w:rPr>
        <w:t xml:space="preserve"> </w:t>
      </w:r>
      <w:r w:rsidRPr="00784950">
        <w:rPr>
          <w:rtl/>
        </w:rPr>
        <w:t>למנכ"ל</w:t>
      </w:r>
      <w:r w:rsidR="00374753">
        <w:rPr>
          <w:rtl/>
        </w:rPr>
        <w:t xml:space="preserve"> </w:t>
      </w:r>
      <w:r w:rsidRPr="00784950">
        <w:rPr>
          <w:rtl/>
        </w:rPr>
        <w:t>מע"צ וגם לסגן שר</w:t>
      </w:r>
      <w:r w:rsidR="00374753">
        <w:rPr>
          <w:rtl/>
        </w:rPr>
        <w:t xml:space="preserve"> </w:t>
      </w:r>
      <w:r w:rsidRPr="00784950">
        <w:rPr>
          <w:rtl/>
        </w:rPr>
        <w:t>התחבורה.</w:t>
      </w:r>
      <w:r w:rsidR="00374753">
        <w:rPr>
          <w:rtl/>
        </w:rPr>
        <w:t xml:space="preserve"> </w:t>
      </w:r>
      <w:r w:rsidRPr="00784950">
        <w:rPr>
          <w:rtl/>
        </w:rPr>
        <w:t>אני מקווה שזה בדרך לפתרון. כנראה לוקח הרבה זמן עד שאפשר להוציא לפועל</w:t>
      </w:r>
      <w:r w:rsidR="00374753">
        <w:rPr>
          <w:rtl/>
        </w:rPr>
        <w:t xml:space="preserve"> </w:t>
      </w:r>
      <w:r w:rsidRPr="00784950">
        <w:rPr>
          <w:rtl/>
        </w:rPr>
        <w:t>טיפול יסודי בצומת בודד.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משקף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הכללי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רחובות, כבישים וצמתים ואת מצב הבטיחות</w:t>
      </w:r>
      <w:r w:rsidR="00374753">
        <w:rPr>
          <w:rtl/>
        </w:rPr>
        <w:t xml:space="preserve"> </w:t>
      </w:r>
      <w:r w:rsidRPr="00784950">
        <w:rPr>
          <w:rtl/>
        </w:rPr>
        <w:t>בדרכים.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בלאו</w:t>
      </w:r>
      <w:r w:rsidR="00374753">
        <w:rPr>
          <w:rtl/>
        </w:rPr>
        <w:t xml:space="preserve"> </w:t>
      </w:r>
      <w:r w:rsidRPr="00784950">
        <w:rPr>
          <w:rtl/>
        </w:rPr>
        <w:t>הכי</w:t>
      </w:r>
      <w:r w:rsidR="00374753">
        <w:rPr>
          <w:rtl/>
        </w:rPr>
        <w:t xml:space="preserve"> </w:t>
      </w:r>
      <w:r w:rsidRPr="00784950">
        <w:rPr>
          <w:rtl/>
        </w:rPr>
        <w:t>מבחינת שיעור ואחוז, אחוז תאונות הדרכים סמוך ליישובים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</w:t>
      </w:r>
      <w:r w:rsidR="00374753">
        <w:rPr>
          <w:rtl/>
        </w:rPr>
        <w:t xml:space="preserve"> </w:t>
      </w:r>
      <w:r w:rsidRPr="00784950">
        <w:rPr>
          <w:rtl/>
        </w:rPr>
        <w:t>גדול יותר בגלל תשתית לקויה, בגלל עומס עבודה גדול יותר, למשל, על נהגים</w:t>
      </w:r>
      <w:r w:rsidR="00374753">
        <w:rPr>
          <w:rtl/>
        </w:rPr>
        <w:t xml:space="preserve"> </w:t>
      </w:r>
      <w:r w:rsidRPr="00784950">
        <w:rPr>
          <w:rtl/>
        </w:rPr>
        <w:t>ערבים,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בגלל</w:t>
      </w:r>
      <w:r w:rsidR="00374753">
        <w:rPr>
          <w:rtl/>
        </w:rPr>
        <w:t xml:space="preserve"> </w:t>
      </w:r>
      <w:r w:rsidRPr="00784950">
        <w:rPr>
          <w:rtl/>
        </w:rPr>
        <w:t>מרחקים</w:t>
      </w:r>
      <w:r w:rsidR="00374753">
        <w:rPr>
          <w:rtl/>
        </w:rPr>
        <w:t xml:space="preserve"> </w:t>
      </w:r>
      <w:r w:rsidRPr="00784950">
        <w:rPr>
          <w:rtl/>
        </w:rPr>
        <w:t>ארוכים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שנהג ערבי נוהג בזמן עבודה.</w:t>
      </w:r>
      <w:r w:rsidR="00374753">
        <w:rPr>
          <w:rtl/>
        </w:rPr>
        <w:t xml:space="preserve"> </w:t>
      </w:r>
      <w:r w:rsidRPr="00784950">
        <w:rPr>
          <w:rtl/>
        </w:rPr>
        <w:t>הדבר גורם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לתשישות ולירידה בריכוז שלו כנהג, והדבר מביא בסופו של דבר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מאין אתה יודע שנהג ערבי נוהג יותר מנהג יהודי?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אצל יהודים מקומות העבודה קרובים יותר ליישובים שלהם.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אזורי תעשייה.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אין מקומות רחוקים? אין מקומות שצריך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>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אותו 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נהג</w:t>
      </w:r>
      <w:r w:rsidR="00374753">
        <w:rPr>
          <w:rtl/>
        </w:rPr>
        <w:t xml:space="preserve"> </w:t>
      </w:r>
      <w:r w:rsidRPr="00784950">
        <w:rPr>
          <w:rtl/>
        </w:rPr>
        <w:t>מהגליל</w:t>
      </w:r>
      <w:r w:rsidR="00374753">
        <w:rPr>
          <w:rtl/>
        </w:rPr>
        <w:t xml:space="preserve"> </w:t>
      </w:r>
      <w:r w:rsidRPr="00784950">
        <w:rPr>
          <w:rtl/>
        </w:rPr>
        <w:t>צריך לנסוע עד באר</w:t>
      </w:r>
      <w:r w:rsidR="00374753">
        <w:rPr>
          <w:rtl/>
        </w:rPr>
        <w:t>-</w:t>
      </w:r>
      <w:r w:rsidRPr="00784950">
        <w:rPr>
          <w:rtl/>
        </w:rPr>
        <w:t>שבע או עד אזורי תעשייה במרכז הארץ,</w:t>
      </w:r>
      <w:r w:rsidR="00374753">
        <w:rPr>
          <w:rtl/>
        </w:rPr>
        <w:t xml:space="preserve"> </w:t>
      </w:r>
      <w:r w:rsidRPr="00784950">
        <w:rPr>
          <w:rtl/>
        </w:rPr>
        <w:t>כאשר נהג יהודי נוסע ממרכז הארץ למקומות האלה.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יהודים?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שאול יהלום, בדרך כלל לערבים אין אזורי תעשייה.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להם אזורי תעשייה. בטייבה אין אזור תעשייה. בגליל, בדיר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אסד אין אזור</w:t>
      </w:r>
      <w:r w:rsidR="00374753">
        <w:rPr>
          <w:rtl/>
        </w:rPr>
        <w:t xml:space="preserve"> </w:t>
      </w:r>
      <w:r w:rsidRPr="00784950">
        <w:rPr>
          <w:rtl/>
        </w:rPr>
        <w:t>תעשייה.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טיבי, נא לסיים.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זמני</w:t>
      </w:r>
      <w:r w:rsidR="00374753">
        <w:rPr>
          <w:rtl/>
        </w:rPr>
        <w:t xml:space="preserve"> </w:t>
      </w:r>
      <w:r w:rsidRPr="00784950">
        <w:rPr>
          <w:rtl/>
        </w:rPr>
        <w:t>תם,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שוויוניות</w:t>
      </w:r>
      <w:r w:rsidR="00374753">
        <w:rPr>
          <w:rtl/>
        </w:rPr>
        <w:t xml:space="preserve"> </w:t>
      </w:r>
      <w:r w:rsidRPr="00784950">
        <w:rPr>
          <w:rtl/>
        </w:rPr>
        <w:t>באזורי תעשייה לא תם, ונחזור אליו</w:t>
      </w:r>
      <w:r w:rsidR="00374753">
        <w:rPr>
          <w:rtl/>
        </w:rPr>
        <w:t xml:space="preserve"> </w:t>
      </w:r>
      <w:r w:rsidRPr="00784950">
        <w:rPr>
          <w:rtl/>
        </w:rPr>
        <w:t>בהמשך.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אחמד טיבי, תודה. חבר הכנסת עסאם מח'ול,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לחזור ל"בגיר", לפיטורי העובדים</w:t>
      </w:r>
      <w:r w:rsidR="00374753">
        <w:rPr>
          <w:rtl/>
        </w:rPr>
        <w:t xml:space="preserve"> </w:t>
      </w:r>
      <w:r w:rsidRPr="00784950">
        <w:rPr>
          <w:rtl/>
        </w:rPr>
        <w:t>ולסגירת</w:t>
      </w:r>
      <w:r w:rsidR="00374753">
        <w:rPr>
          <w:rtl/>
        </w:rPr>
        <w:t xml:space="preserve"> </w:t>
      </w:r>
      <w:r w:rsidRPr="00784950">
        <w:rPr>
          <w:rtl/>
        </w:rPr>
        <w:t>המפעל.</w:t>
      </w:r>
      <w:r w:rsidR="00374753">
        <w:rPr>
          <w:rtl/>
        </w:rPr>
        <w:t xml:space="preserve"> </w:t>
      </w:r>
      <w:r w:rsidRPr="00784950">
        <w:rPr>
          <w:rtl/>
        </w:rPr>
        <w:t>כשמדובר</w:t>
      </w:r>
      <w:r w:rsidR="00374753">
        <w:rPr>
          <w:rtl/>
        </w:rPr>
        <w:t xml:space="preserve"> </w:t>
      </w:r>
      <w:r w:rsidRPr="00784950">
        <w:rPr>
          <w:rtl/>
        </w:rPr>
        <w:t>ב"בגיר", צריך לצעוק ולדאוג שצועקים למלך שהוא עירום.</w:t>
      </w:r>
      <w:r w:rsidR="00374753">
        <w:rPr>
          <w:rtl/>
        </w:rPr>
        <w:t xml:space="preserve"> </w:t>
      </w:r>
      <w:r w:rsidRPr="00784950">
        <w:rPr>
          <w:rtl/>
        </w:rPr>
        <w:t>"בגיר"</w:t>
      </w:r>
      <w:r w:rsidR="00374753">
        <w:rPr>
          <w:rtl/>
        </w:rPr>
        <w:t xml:space="preserve"> </w:t>
      </w:r>
      <w:r w:rsidRPr="00784950">
        <w:rPr>
          <w:rtl/>
        </w:rPr>
        <w:t>מסמל</w:t>
      </w:r>
      <w:r w:rsidR="00374753">
        <w:rPr>
          <w:rtl/>
        </w:rPr>
        <w:t xml:space="preserve"> </w:t>
      </w:r>
      <w:r w:rsidRPr="00784950">
        <w:rPr>
          <w:rtl/>
        </w:rPr>
        <w:t>ומייצג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מסוימת,</w:t>
      </w:r>
      <w:r w:rsidR="00374753">
        <w:rPr>
          <w:rtl/>
        </w:rPr>
        <w:t xml:space="preserve"> </w:t>
      </w:r>
      <w:r w:rsidRPr="00784950">
        <w:rPr>
          <w:rtl/>
        </w:rPr>
        <w:t>שבה</w:t>
      </w:r>
      <w:r w:rsidR="00374753">
        <w:rPr>
          <w:rtl/>
        </w:rPr>
        <w:t xml:space="preserve"> </w:t>
      </w:r>
      <w:r w:rsidRPr="00784950">
        <w:rPr>
          <w:rtl/>
        </w:rPr>
        <w:t>ממשלת ישראל משתפת פעולה כדי להכות</w:t>
      </w:r>
      <w:r w:rsidR="00374753">
        <w:rPr>
          <w:rtl/>
        </w:rPr>
        <w:t xml:space="preserve"> </w:t>
      </w:r>
      <w:r w:rsidRPr="00784950">
        <w:rPr>
          <w:rtl/>
        </w:rPr>
        <w:t>בתעשייה,</w:t>
      </w:r>
      <w:r w:rsidR="00374753">
        <w:rPr>
          <w:rtl/>
        </w:rPr>
        <w:t xml:space="preserve"> </w:t>
      </w:r>
      <w:r w:rsidRPr="00784950">
        <w:rPr>
          <w:rtl/>
        </w:rPr>
        <w:t>במקומות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שפועלים</w:t>
      </w:r>
      <w:r w:rsidR="00374753">
        <w:rPr>
          <w:rtl/>
        </w:rPr>
        <w:t xml:space="preserve"> </w:t>
      </w:r>
      <w:r w:rsidRPr="00784950">
        <w:rPr>
          <w:rtl/>
        </w:rPr>
        <w:t>בישראל</w:t>
      </w:r>
      <w:r w:rsidR="00374753">
        <w:rPr>
          <w:rtl/>
        </w:rPr>
        <w:t xml:space="preserve"> </w:t>
      </w:r>
      <w:r w:rsidRPr="00784950">
        <w:rPr>
          <w:rtl/>
        </w:rPr>
        <w:t>ומעסיקים עובדים ישראלים, כדי לדאוג</w:t>
      </w:r>
      <w:r w:rsidR="00374753">
        <w:rPr>
          <w:rtl/>
        </w:rPr>
        <w:t xml:space="preserve"> </w:t>
      </w:r>
      <w:r w:rsidRPr="00784950">
        <w:rPr>
          <w:rtl/>
        </w:rPr>
        <w:t>לרווחיהם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בעלי</w:t>
      </w:r>
      <w:r w:rsidR="00374753">
        <w:rPr>
          <w:rtl/>
        </w:rPr>
        <w:t xml:space="preserve"> </w:t>
      </w:r>
      <w:r w:rsidRPr="00784950">
        <w:rPr>
          <w:rtl/>
        </w:rPr>
        <w:t>העסקים.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קורה? אנחנו מדברים וצועקים על כך שענף הטקסטיל, למשל, מוכה ופגוע, ומדי</w:t>
      </w:r>
      <w:r w:rsidR="00374753">
        <w:rPr>
          <w:rtl/>
        </w:rPr>
        <w:t xml:space="preserve"> </w:t>
      </w:r>
      <w:r w:rsidRPr="00784950">
        <w:rPr>
          <w:rtl/>
        </w:rPr>
        <w:t>חודש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שומעים</w:t>
      </w:r>
      <w:r w:rsidR="00374753">
        <w:rPr>
          <w:rtl/>
        </w:rPr>
        <w:t xml:space="preserve"> </w:t>
      </w:r>
      <w:r w:rsidRPr="00784950">
        <w:rPr>
          <w:rtl/>
        </w:rPr>
        <w:t>על עוד מפעל שנסגר ומעבירים אותו למקום שבו מחיר העבודה זול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– </w:t>
      </w: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לירדן,</w:t>
      </w:r>
      <w:r w:rsidR="00374753">
        <w:rPr>
          <w:rtl/>
        </w:rPr>
        <w:t xml:space="preserve"> </w:t>
      </w:r>
      <w:r w:rsidRPr="00784950">
        <w:rPr>
          <w:rtl/>
        </w:rPr>
        <w:t>למצרים, למזרח</w:t>
      </w:r>
      <w:r w:rsidR="00374753">
        <w:rPr>
          <w:rtl/>
        </w:rPr>
        <w:t>-</w:t>
      </w:r>
      <w:r w:rsidRPr="00784950">
        <w:rPr>
          <w:rtl/>
        </w:rPr>
        <w:t>אירופה או למזרח</w:t>
      </w:r>
      <w:r w:rsidR="00374753">
        <w:rPr>
          <w:rtl/>
        </w:rPr>
        <w:t>-</w:t>
      </w:r>
      <w:r w:rsidRPr="00784950">
        <w:rPr>
          <w:rtl/>
        </w:rPr>
        <w:t>אסיה.</w:t>
      </w:r>
      <w:r w:rsidR="00374753">
        <w:rPr>
          <w:rtl/>
        </w:rPr>
        <w:t xml:space="preserve"> </w:t>
      </w:r>
      <w:r w:rsidRPr="00784950">
        <w:rPr>
          <w:rtl/>
        </w:rPr>
        <w:t>מה ההיגיון שעומד</w:t>
      </w:r>
      <w:r w:rsidR="00374753">
        <w:rPr>
          <w:rtl/>
        </w:rPr>
        <w:t xml:space="preserve"> </w:t>
      </w:r>
      <w:r w:rsidRPr="00784950">
        <w:rPr>
          <w:rtl/>
        </w:rPr>
        <w:t>מאחורי</w:t>
      </w:r>
      <w:r w:rsidR="00374753">
        <w:rPr>
          <w:rtl/>
        </w:rPr>
        <w:t xml:space="preserve"> </w:t>
      </w:r>
      <w:r w:rsidRPr="00784950">
        <w:rPr>
          <w:rtl/>
        </w:rPr>
        <w:t>זה?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מסבסדת. הרי הממשלה מציעה לנו גם בתקציב הזה שיפוי למעסיקים</w:t>
      </w:r>
      <w:r w:rsidR="00374753">
        <w:rPr>
          <w:rtl/>
        </w:rPr>
        <w:t xml:space="preserve"> </w:t>
      </w:r>
      <w:r w:rsidRPr="00784950">
        <w:rPr>
          <w:rtl/>
        </w:rPr>
        <w:t>ולמעבידים,</w:t>
      </w:r>
      <w:r w:rsidR="00374753">
        <w:rPr>
          <w:rtl/>
        </w:rPr>
        <w:t xml:space="preserve"> </w:t>
      </w:r>
      <w:r w:rsidRPr="00784950">
        <w:rPr>
          <w:rtl/>
        </w:rPr>
        <w:t>ומציעה</w:t>
      </w:r>
      <w:r w:rsidR="00374753">
        <w:rPr>
          <w:rtl/>
        </w:rPr>
        <w:t xml:space="preserve"> </w:t>
      </w:r>
      <w:r w:rsidRPr="00784950">
        <w:rPr>
          <w:rtl/>
        </w:rPr>
        <w:t>לנו כל מיני הנחות וכל מיני ביטולי מסים על המעבידים, ואנחנו</w:t>
      </w:r>
      <w:r w:rsidR="00374753">
        <w:rPr>
          <w:rtl/>
        </w:rPr>
        <w:t xml:space="preserve"> </w:t>
      </w:r>
      <w:r w:rsidRPr="00784950">
        <w:rPr>
          <w:rtl/>
        </w:rPr>
        <w:t>משלמים את המחיר. תמורת מה? תמורת זה שמקומות העבודה, התעשייה, בין היתר גם ידאגו</w:t>
      </w:r>
      <w:r w:rsidR="00374753">
        <w:rPr>
          <w:rtl/>
        </w:rPr>
        <w:t xml:space="preserve"> </w:t>
      </w:r>
      <w:r w:rsidRPr="00784950">
        <w:rPr>
          <w:rtl/>
        </w:rPr>
        <w:t>לייצור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לרווחים</w:t>
      </w:r>
      <w:r w:rsidR="00374753">
        <w:rPr>
          <w:rtl/>
        </w:rPr>
        <w:t xml:space="preserve"> </w:t>
      </w:r>
      <w:r w:rsidRPr="00784950">
        <w:rPr>
          <w:rtl/>
        </w:rPr>
        <w:t>של נותני העבודה, אבל גם לזכות העובדים לעבוד.</w:t>
      </w:r>
      <w:r w:rsidR="00374753">
        <w:rPr>
          <w:rtl/>
        </w:rPr>
        <w:t xml:space="preserve"> </w:t>
      </w:r>
      <w:r w:rsidRPr="00784950">
        <w:rPr>
          <w:rtl/>
        </w:rPr>
        <w:t>הממשלה באה</w:t>
      </w:r>
      <w:r w:rsidR="00374753">
        <w:rPr>
          <w:rtl/>
        </w:rPr>
        <w:t xml:space="preserve"> </w:t>
      </w:r>
      <w:r w:rsidRPr="00784950">
        <w:rPr>
          <w:rtl/>
        </w:rPr>
        <w:t>ומשתפת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פעולה עם המעבידים ואומרת: אם הם מרוויחים יותר במקום אחר </w:t>
      </w:r>
      <w:r w:rsidR="00374753">
        <w:rPr>
          <w:rtl/>
        </w:rPr>
        <w:t>–</w:t>
      </w:r>
      <w:r w:rsidRPr="00784950">
        <w:rPr>
          <w:rtl/>
        </w:rPr>
        <w:t xml:space="preserve"> אז ממילא היא</w:t>
      </w:r>
      <w:r w:rsidR="00374753">
        <w:rPr>
          <w:rtl/>
        </w:rPr>
        <w:t xml:space="preserve"> </w:t>
      </w:r>
      <w:r w:rsidRPr="00784950">
        <w:rPr>
          <w:rtl/>
        </w:rPr>
        <w:t>נותנת</w:t>
      </w:r>
      <w:r w:rsidR="00374753">
        <w:rPr>
          <w:rtl/>
        </w:rPr>
        <w:t xml:space="preserve"> </w:t>
      </w:r>
      <w:r w:rsidRPr="00784950">
        <w:rPr>
          <w:rtl/>
        </w:rPr>
        <w:t>יד</w:t>
      </w:r>
      <w:r w:rsidR="00374753">
        <w:rPr>
          <w:rtl/>
        </w:rPr>
        <w:t xml:space="preserve"> </w:t>
      </w:r>
      <w:r w:rsidRPr="00784950">
        <w:rPr>
          <w:rtl/>
        </w:rPr>
        <w:t>לסגירת</w:t>
      </w:r>
      <w:r w:rsidR="00374753">
        <w:rPr>
          <w:rtl/>
        </w:rPr>
        <w:t xml:space="preserve"> </w:t>
      </w:r>
      <w:r w:rsidRPr="00784950">
        <w:rPr>
          <w:rtl/>
        </w:rPr>
        <w:t>המפעלים</w:t>
      </w:r>
      <w:r w:rsidR="00374753">
        <w:rPr>
          <w:rtl/>
        </w:rPr>
        <w:t xml:space="preserve"> </w:t>
      </w:r>
      <w:r w:rsidRPr="00784950">
        <w:rPr>
          <w:rtl/>
        </w:rPr>
        <w:t>ולהעברתם למקום אחר מתוך דאגה אחת, להון של המעבידים</w:t>
      </w:r>
      <w:r w:rsidR="00374753">
        <w:rPr>
          <w:rtl/>
        </w:rPr>
        <w:t xml:space="preserve"> </w:t>
      </w:r>
      <w:r w:rsidRPr="00784950">
        <w:rPr>
          <w:rtl/>
        </w:rPr>
        <w:t>האלה, שהם ירוויחו 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 שאני שואל פעם אחר פעם היא האם הממשלה שלנו יכולה לענות לנו על השאלה: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מי המדינה הזאת. האם היא רק המדינה של ההון ושל בעלי ההון, או שהיא גם המדינה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העובדים?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צריכים לשאול את השאלה. אנחנו שומעים כאן את השר לנדאו, השר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לביטחון פנים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מח'ול, זמנך תם. אני מבקש מאוד.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אני מסיים בזה.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וסגנו</w:t>
      </w:r>
      <w:r>
        <w:rPr>
          <w:rtl/>
        </w:rPr>
        <w:t xml:space="preserve"> </w:t>
      </w:r>
      <w:r w:rsidR="00784950" w:rsidRPr="00784950">
        <w:rPr>
          <w:rtl/>
        </w:rPr>
        <w:t>חבר הכנסת גדעון עזרא, פטריוטים ולאומנות וכו'. אבל, אני שואל:</w:t>
      </w:r>
      <w:r>
        <w:rPr>
          <w:rtl/>
        </w:rPr>
        <w:t xml:space="preserve"> </w:t>
      </w:r>
      <w:r w:rsidR="00784950" w:rsidRPr="00784950">
        <w:rPr>
          <w:rtl/>
        </w:rPr>
        <w:t>מאין</w:t>
      </w:r>
      <w:r>
        <w:rPr>
          <w:rtl/>
        </w:rPr>
        <w:t xml:space="preserve"> </w:t>
      </w:r>
      <w:r w:rsidR="00784950" w:rsidRPr="00784950">
        <w:rPr>
          <w:rtl/>
        </w:rPr>
        <w:t>מייבא</w:t>
      </w:r>
      <w:r>
        <w:rPr>
          <w:rtl/>
        </w:rPr>
        <w:t xml:space="preserve"> </w:t>
      </w:r>
      <w:r w:rsidR="00784950" w:rsidRPr="00784950">
        <w:rPr>
          <w:rtl/>
        </w:rPr>
        <w:t>המשרד</w:t>
      </w:r>
      <w:r>
        <w:rPr>
          <w:rtl/>
        </w:rPr>
        <w:t xml:space="preserve"> </w:t>
      </w:r>
      <w:r w:rsidR="00784950" w:rsidRPr="00784950">
        <w:rPr>
          <w:rtl/>
        </w:rPr>
        <w:t>שלהם</w:t>
      </w:r>
      <w:r>
        <w:rPr>
          <w:rtl/>
        </w:rPr>
        <w:t xml:space="preserve"> </w:t>
      </w:r>
      <w:r w:rsidR="00784950" w:rsidRPr="00784950">
        <w:rPr>
          <w:rtl/>
        </w:rPr>
        <w:t>את מדי המשטרה בישראל? האם הוא מייצר אותם בישראל? האם</w:t>
      </w:r>
      <w:r>
        <w:rPr>
          <w:rtl/>
        </w:rPr>
        <w:t xml:space="preserve"> </w:t>
      </w:r>
      <w:r w:rsidR="00784950" w:rsidRPr="00784950">
        <w:rPr>
          <w:rtl/>
        </w:rPr>
        <w:t>עובדים ישראלים מייצרים אותם? האם מפעלים ישראליים מועסקים בייצור המדים האלה, או</w:t>
      </w:r>
      <w:r>
        <w:rPr>
          <w:rtl/>
        </w:rPr>
        <w:t xml:space="preserve"> </w:t>
      </w:r>
      <w:r w:rsidR="00784950" w:rsidRPr="00784950">
        <w:rPr>
          <w:rtl/>
        </w:rPr>
        <w:t>שכאשר</w:t>
      </w:r>
      <w:r>
        <w:rPr>
          <w:rtl/>
        </w:rPr>
        <w:t xml:space="preserve"> </w:t>
      </w:r>
      <w:r w:rsidR="00784950" w:rsidRPr="00784950">
        <w:rPr>
          <w:rtl/>
        </w:rPr>
        <w:t>מדובר בהון הם הופכים להיות עבדים של ההון, ולא משנה איפה ייצרו את הדברים</w:t>
      </w:r>
      <w:r>
        <w:rPr>
          <w:rtl/>
        </w:rPr>
        <w:t xml:space="preserve"> </w:t>
      </w:r>
      <w:r w:rsidR="00784950" w:rsidRPr="00784950">
        <w:rPr>
          <w:rtl/>
        </w:rPr>
        <w:t>האלה?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יש קשר בין אותו מובטל לבין האטימות של הממשלה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קשר</w:t>
      </w:r>
      <w:r w:rsidR="00374753">
        <w:rPr>
          <w:rtl/>
        </w:rPr>
        <w:t xml:space="preserve"> </w:t>
      </w:r>
      <w:r w:rsidRPr="00784950">
        <w:rPr>
          <w:rtl/>
        </w:rPr>
        <w:t>בין המאבק על סדר עדיפויות אחר במדינה הזאת לבין המאבק להפלת</w:t>
      </w:r>
      <w:r w:rsidR="00374753">
        <w:rPr>
          <w:rtl/>
        </w:rPr>
        <w:t xml:space="preserve"> </w:t>
      </w:r>
      <w:r w:rsidRPr="00784950">
        <w:rPr>
          <w:rtl/>
        </w:rPr>
        <w:t>התקציב הזה והממשלה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עסאם מח'ול, 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טלב אלסאנע,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</w:t>
      </w:r>
      <w:r w:rsidR="00374753">
        <w:rPr>
          <w:rtl/>
        </w:rPr>
        <w:t xml:space="preserve"> </w:t>
      </w:r>
      <w:r w:rsidRPr="00784950">
        <w:rPr>
          <w:rtl/>
        </w:rPr>
        <w:t>הכנסת עבד</w:t>
      </w:r>
      <w:r w:rsidR="00374753">
        <w:rPr>
          <w:rtl/>
        </w:rPr>
        <w:t>-</w:t>
      </w:r>
      <w:r w:rsidRPr="00784950">
        <w:rPr>
          <w:rtl/>
        </w:rPr>
        <w:t>אלמאלכ דהאמשה.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אם שמים לב מי נמצאים בדיונים ומי מגלים</w:t>
      </w:r>
      <w:r w:rsidR="00374753">
        <w:rPr>
          <w:rtl/>
        </w:rPr>
        <w:t xml:space="preserve"> </w:t>
      </w:r>
      <w:r w:rsidRPr="00784950">
        <w:rPr>
          <w:rtl/>
        </w:rPr>
        <w:t>נוכחות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הדיונים, מדובר באלה שהם מהאופוזיציה, או חברי הכנסת הערבים.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עסאם</w:t>
      </w:r>
      <w:r w:rsidR="00374753">
        <w:rPr>
          <w:rtl/>
        </w:rPr>
        <w:t xml:space="preserve"> </w:t>
      </w:r>
      <w:r w:rsidRPr="00784950">
        <w:rPr>
          <w:rtl/>
        </w:rPr>
        <w:t>מח'ול, הסיבה היא, שכשאנחנו עסוקים בנאומים, הם עסוקים בספירת כספים,</w:t>
      </w:r>
      <w:r w:rsidR="00374753">
        <w:rPr>
          <w:rtl/>
        </w:rPr>
        <w:t xml:space="preserve"> </w:t>
      </w:r>
      <w:r w:rsidRPr="00784950">
        <w:rPr>
          <w:rtl/>
        </w:rPr>
        <w:t>אם זה בוועדת הכספים או במהלך המשא</w:t>
      </w:r>
      <w:r w:rsidR="00374753">
        <w:rPr>
          <w:rtl/>
        </w:rPr>
        <w:t>-</w:t>
      </w:r>
      <w:r w:rsidRPr="00784950">
        <w:rPr>
          <w:rtl/>
        </w:rPr>
        <w:t>ומתן בין השרים. לכן, ההשפעה איננה כאן. אנחנו</w:t>
      </w:r>
      <w:r w:rsidR="00374753">
        <w:rPr>
          <w:rtl/>
        </w:rPr>
        <w:t xml:space="preserve"> </w:t>
      </w:r>
      <w:r w:rsidRPr="00784950">
        <w:rPr>
          <w:rtl/>
        </w:rPr>
        <w:t>נקבל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המוגמר,</w:t>
      </w:r>
      <w:r w:rsidR="00374753">
        <w:rPr>
          <w:rtl/>
        </w:rPr>
        <w:t xml:space="preserve"> </w:t>
      </w: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שיסגרו את כל ההסכמים וכל העסקאות. יביאו את זה להצבעה,</w:t>
      </w:r>
      <w:r w:rsidR="00374753">
        <w:rPr>
          <w:rtl/>
        </w:rPr>
        <w:t xml:space="preserve"> </w:t>
      </w:r>
      <w:r w:rsidRPr="00784950">
        <w:rPr>
          <w:rtl/>
        </w:rPr>
        <w:t>וההצבעה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אוטומטית. אין כאן שיקול דעת. כל ההסתייגויות </w:t>
      </w:r>
      <w:r w:rsidR="00374753">
        <w:rPr>
          <w:rtl/>
        </w:rPr>
        <w:t>–</w:t>
      </w:r>
      <w:r w:rsidRPr="00784950">
        <w:rPr>
          <w:rtl/>
        </w:rPr>
        <w:t xml:space="preserve"> אף אחד לא יתייחס,</w:t>
      </w:r>
      <w:r w:rsidR="00374753">
        <w:rPr>
          <w:rtl/>
        </w:rPr>
        <w:t xml:space="preserve"> </w:t>
      </w:r>
      <w:r w:rsidRPr="00784950">
        <w:rPr>
          <w:rtl/>
        </w:rPr>
        <w:t>ואף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מתייחס</w:t>
      </w:r>
      <w:r w:rsidR="00374753">
        <w:rPr>
          <w:rtl/>
        </w:rPr>
        <w:t xml:space="preserve"> </w:t>
      </w:r>
      <w:r w:rsidRPr="00784950">
        <w:rPr>
          <w:rtl/>
        </w:rPr>
        <w:t>להנמקות</w:t>
      </w:r>
      <w:r w:rsidR="00374753">
        <w:rPr>
          <w:rtl/>
        </w:rPr>
        <w:t xml:space="preserve"> </w:t>
      </w:r>
      <w:r w:rsidRPr="00784950">
        <w:rPr>
          <w:rtl/>
        </w:rPr>
        <w:t>ולנימוקים. אין סיכוי להעביר כהוא זה מהעסקאות או</w:t>
      </w:r>
      <w:r w:rsidR="00374753">
        <w:rPr>
          <w:rtl/>
        </w:rPr>
        <w:t xml:space="preserve"> </w:t>
      </w:r>
      <w:r w:rsidRPr="00784950">
        <w:rPr>
          <w:rtl/>
        </w:rPr>
        <w:t>הדילים שכבר נרקמים ונעשים במרתפי הכנסת.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שאומרים לשר האוצר:</w:t>
      </w:r>
      <w:r w:rsidR="00374753">
        <w:rPr>
          <w:rtl/>
        </w:rPr>
        <w:t xml:space="preserve"> </w:t>
      </w:r>
      <w:r w:rsidRPr="00784950">
        <w:rPr>
          <w:rtl/>
        </w:rPr>
        <w:t>אנחנו לא מוכנים להסתפק בהתחייבויות שאתה תשמיע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הדוכן.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רוצים </w:t>
      </w:r>
      <w:r w:rsidR="00B034BC" w:rsidRPr="00B034BC">
        <w:t>cash money</w:t>
      </w:r>
      <w:r w:rsidRPr="00784950">
        <w:rPr>
          <w:rtl/>
        </w:rPr>
        <w:t>, מזומן, ואז הם מתחילים לספור את הכסף.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ייקח</w:t>
      </w:r>
      <w:r w:rsidR="00374753">
        <w:rPr>
          <w:rtl/>
        </w:rPr>
        <w:t xml:space="preserve"> </w:t>
      </w:r>
      <w:r w:rsidRPr="00784950">
        <w:rPr>
          <w:rtl/>
        </w:rPr>
        <w:t>זמן, ואז גם ההצבעה תידחה. היום לא תהיה הצבעה. ההצבעה תהיה מחר, עד שיספרו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 הכסף ויוודאו שהכול סגור, ילחצו ידיים ויביאו לכאן את חוק ההסדרים ואת חוק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לומר, שיש צורך בשינוי המגמה הזאת. יש צורך בשינוי המדיניות.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אינה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להיות פרי עסקאות במרתפי הכנסת או בלילות חשוכים</w:t>
      </w:r>
      <w:r w:rsidR="00374753">
        <w:rPr>
          <w:rtl/>
        </w:rPr>
        <w:t xml:space="preserve"> </w:t>
      </w:r>
      <w:r w:rsidRPr="00784950">
        <w:rPr>
          <w:rtl/>
        </w:rPr>
        <w:t>ועשיית</w:t>
      </w:r>
      <w:r w:rsidR="00374753">
        <w:rPr>
          <w:rtl/>
        </w:rPr>
        <w:t xml:space="preserve"> </w:t>
      </w:r>
      <w:r w:rsidRPr="00784950">
        <w:rPr>
          <w:rtl/>
        </w:rPr>
        <w:t>דילים</w:t>
      </w:r>
      <w:r w:rsidR="00374753">
        <w:rPr>
          <w:rtl/>
        </w:rPr>
        <w:t xml:space="preserve"> </w:t>
      </w:r>
      <w:r w:rsidRPr="00784950">
        <w:rPr>
          <w:rtl/>
        </w:rPr>
        <w:t>פוליטיים.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מחולק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הצרכים</w:t>
      </w:r>
      <w:r w:rsidR="00374753">
        <w:rPr>
          <w:rtl/>
        </w:rPr>
        <w:t xml:space="preserve"> </w:t>
      </w:r>
      <w:r w:rsidRPr="00784950">
        <w:rPr>
          <w:rtl/>
        </w:rPr>
        <w:t>הכלכליים</w:t>
      </w:r>
      <w:r w:rsidR="00374753">
        <w:rPr>
          <w:rtl/>
        </w:rPr>
        <w:t xml:space="preserve"> </w:t>
      </w:r>
      <w:r w:rsidRPr="00784950">
        <w:rPr>
          <w:rtl/>
        </w:rPr>
        <w:t>והחברתיים של אזרחי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צורך לראות את הנתונים שאנחנו מקבלים באופן מחזורי, כל חודש, של</w:t>
      </w:r>
      <w:r w:rsidR="00374753">
        <w:rPr>
          <w:rtl/>
        </w:rPr>
        <w:t xml:space="preserve"> </w:t>
      </w:r>
      <w:r w:rsidRPr="00784950">
        <w:rPr>
          <w:rtl/>
        </w:rPr>
        <w:t>האבטלה ושל העוני, ולתת לכל אחד את חלקו הפרופורציונלי בתקציב המדינה, על</w:t>
      </w:r>
      <w:r w:rsidR="00374753">
        <w:rPr>
          <w:rtl/>
        </w:rPr>
        <w:t>-</w:t>
      </w:r>
      <w:r w:rsidRPr="00784950">
        <w:rPr>
          <w:rtl/>
        </w:rPr>
        <w:t>פי אותם</w:t>
      </w:r>
      <w:r w:rsidR="00374753">
        <w:rPr>
          <w:rtl/>
        </w:rPr>
        <w:t xml:space="preserve"> </w:t>
      </w:r>
      <w:r w:rsidRPr="00784950">
        <w:rPr>
          <w:rtl/>
        </w:rPr>
        <w:t>פרמטרים.</w:t>
      </w:r>
      <w:r w:rsidR="00374753">
        <w:rPr>
          <w:rtl/>
        </w:rPr>
        <w:t xml:space="preserve"> </w:t>
      </w:r>
      <w:r w:rsidRPr="00784950">
        <w:rPr>
          <w:rtl/>
        </w:rPr>
        <w:t>ליישובים</w:t>
      </w:r>
      <w:r w:rsidR="00374753">
        <w:rPr>
          <w:rtl/>
        </w:rPr>
        <w:t xml:space="preserve"> </w:t>
      </w:r>
      <w:r w:rsidRPr="00784950">
        <w:rPr>
          <w:rtl/>
        </w:rPr>
        <w:t>העניים, ליישובים מוכי האבטלה, ליישובים שבהם בעיות אמיתיות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להעניק</w:t>
      </w:r>
      <w:r w:rsidR="00374753">
        <w:rPr>
          <w:rtl/>
        </w:rPr>
        <w:t xml:space="preserve"> </w:t>
      </w:r>
      <w:r w:rsidRPr="00784950">
        <w:rPr>
          <w:rtl/>
        </w:rPr>
        <w:t>ולהיטיב את מצבם על מנת להרים אותם, לתת להם תנופה כלכלית ולתת תחושה</w:t>
      </w:r>
      <w:r w:rsidR="00374753">
        <w:rPr>
          <w:rtl/>
        </w:rPr>
        <w:t xml:space="preserve"> </w:t>
      </w:r>
      <w:r w:rsidRPr="00784950">
        <w:rPr>
          <w:rtl/>
        </w:rPr>
        <w:t>שוויונית.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שיבואו</w:t>
      </w:r>
      <w:r w:rsidR="00374753">
        <w:rPr>
          <w:rtl/>
        </w:rPr>
        <w:t xml:space="preserve"> </w:t>
      </w:r>
      <w:r w:rsidRPr="00784950">
        <w:rPr>
          <w:rtl/>
        </w:rPr>
        <w:t>בטענות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ראשי</w:t>
      </w:r>
      <w:r w:rsidR="00374753">
        <w:rPr>
          <w:rtl/>
        </w:rPr>
        <w:t xml:space="preserve"> </w:t>
      </w:r>
      <w:r w:rsidRPr="00784950">
        <w:rPr>
          <w:rtl/>
        </w:rPr>
        <w:t>הרשויות במגזר הערבי, חבר הכנסת</w:t>
      </w:r>
      <w:r w:rsidR="00374753">
        <w:rPr>
          <w:rtl/>
        </w:rPr>
        <w:t xml:space="preserve"> </w:t>
      </w:r>
      <w:r w:rsidRPr="00784950">
        <w:rPr>
          <w:rtl/>
        </w:rPr>
        <w:t>מחאמיד.</w:t>
      </w:r>
      <w:r w:rsidR="00374753">
        <w:rPr>
          <w:rtl/>
        </w:rPr>
        <w:t xml:space="preserve"> </w:t>
      </w:r>
      <w:r w:rsidRPr="00784950">
        <w:rPr>
          <w:rtl/>
        </w:rPr>
        <w:t>לא יכול להיות דבר בלתי מתקבל על הדעת כזה.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המצב בקרב הבדואים ערביי ישראל? מה קרה להם?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טלב אלסאנע, נא לסיים.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עוד לא התחלתי.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המצב של הבדואים?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לא התחלת? יש שעון.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רוצה להשיב על השאלה החשובה של חבר הכנסת מחאמיד. אני לא יכול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תשתדל רק להשיב על השאלה, ותסיים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כידוע</w:t>
      </w:r>
      <w:r w:rsidR="00374753">
        <w:rPr>
          <w:rtl/>
        </w:rPr>
        <w:t xml:space="preserve"> </w:t>
      </w:r>
      <w:r w:rsidRPr="00784950">
        <w:rPr>
          <w:rtl/>
        </w:rPr>
        <w:t>לך, חברי חבר הכנסת מחאמיד, זה 53</w:t>
      </w:r>
      <w:r w:rsidR="00503761">
        <w:rPr>
          <w:rFonts w:hint="cs"/>
          <w:rtl/>
        </w:rPr>
        <w:t>-</w:t>
      </w:r>
      <w:r w:rsidRPr="00784950">
        <w:rPr>
          <w:rtl/>
        </w:rPr>
        <w:t>50 שנים מבטיחים לאנשים האלה שבשנה</w:t>
      </w:r>
      <w:r w:rsidR="00374753">
        <w:rPr>
          <w:rtl/>
        </w:rPr>
        <w:t xml:space="preserve"> </w:t>
      </w:r>
      <w:r w:rsidRPr="00784950">
        <w:rPr>
          <w:rtl/>
        </w:rPr>
        <w:t>הבאה</w:t>
      </w:r>
      <w:r w:rsidR="00374753">
        <w:rPr>
          <w:rtl/>
        </w:rPr>
        <w:t xml:space="preserve"> – </w:t>
      </w:r>
      <w:r w:rsidRPr="00784950">
        <w:rPr>
          <w:rtl/>
        </w:rPr>
        <w:t>ופעם</w:t>
      </w:r>
      <w:r w:rsidR="00374753">
        <w:rPr>
          <w:rtl/>
        </w:rPr>
        <w:t xml:space="preserve"> </w:t>
      </w:r>
      <w:r w:rsidRPr="00784950">
        <w:rPr>
          <w:rtl/>
        </w:rPr>
        <w:t>אמרו: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בשנה הבאה בירושלים </w:t>
      </w:r>
      <w:r w:rsidR="00374753">
        <w:rPr>
          <w:rtl/>
        </w:rPr>
        <w:t>–</w:t>
      </w:r>
      <w:r w:rsidRPr="00784950">
        <w:rPr>
          <w:rtl/>
        </w:rPr>
        <w:t xml:space="preserve"> יטפלו ביישובים האלה. עד היום 70,000</w:t>
      </w:r>
      <w:r w:rsidR="00374753">
        <w:rPr>
          <w:rtl/>
        </w:rPr>
        <w:t xml:space="preserve"> </w:t>
      </w:r>
      <w:r w:rsidRPr="00784950">
        <w:rPr>
          <w:rtl/>
        </w:rPr>
        <w:t>תושבים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 שהיום מייצאת לסין את הטכנולוגיה המתקדמת,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לשלוח לוויינים ליקום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סילקו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לאנשים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חשמל,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דרכי</w:t>
      </w:r>
      <w:r w:rsidR="00374753">
        <w:rPr>
          <w:rtl/>
        </w:rPr>
        <w:t xml:space="preserve"> </w:t>
      </w:r>
      <w:r w:rsidRPr="00784950">
        <w:rPr>
          <w:rtl/>
        </w:rPr>
        <w:t>גישה, והילדים עוברים מרחק של 70</w:t>
      </w:r>
      <w:r w:rsidR="00374753">
        <w:rPr>
          <w:rtl/>
        </w:rPr>
        <w:t xml:space="preserve"> </w:t>
      </w:r>
      <w:r w:rsidRPr="00784950">
        <w:rPr>
          <w:rtl/>
        </w:rPr>
        <w:t>קילומטרים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להגיע</w:t>
      </w:r>
      <w:r w:rsidR="00374753">
        <w:rPr>
          <w:rtl/>
        </w:rPr>
        <w:t xml:space="preserve"> </w:t>
      </w:r>
      <w:r w:rsidRPr="00784950">
        <w:rPr>
          <w:rtl/>
        </w:rPr>
        <w:t>לבתי</w:t>
      </w:r>
      <w:r w:rsidR="00374753">
        <w:rPr>
          <w:rtl/>
        </w:rPr>
        <w:t>-</w:t>
      </w:r>
      <w:r w:rsidRPr="00784950">
        <w:rPr>
          <w:rtl/>
        </w:rPr>
        <w:t>הספר,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מחוברים</w:t>
      </w:r>
      <w:r w:rsidR="00374753">
        <w:rPr>
          <w:rtl/>
        </w:rPr>
        <w:t xml:space="preserve"> </w:t>
      </w:r>
      <w:r w:rsidRPr="00784950">
        <w:rPr>
          <w:rtl/>
        </w:rPr>
        <w:t>לרשת</w:t>
      </w:r>
      <w:r w:rsidR="00374753">
        <w:rPr>
          <w:rtl/>
        </w:rPr>
        <w:t xml:space="preserve"> </w:t>
      </w:r>
      <w:r w:rsidRPr="00784950">
        <w:rPr>
          <w:rtl/>
        </w:rPr>
        <w:t>כבישים.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הבלתי</w:t>
      </w:r>
      <w:r w:rsidR="00374753">
        <w:rPr>
          <w:rtl/>
        </w:rPr>
        <w:t>-</w:t>
      </w:r>
      <w:r w:rsidRPr="00784950">
        <w:rPr>
          <w:rtl/>
        </w:rPr>
        <w:t>שוויונית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בושה</w:t>
      </w:r>
      <w:r w:rsidR="00374753">
        <w:rPr>
          <w:rtl/>
        </w:rPr>
        <w:t xml:space="preserve"> </w:t>
      </w:r>
      <w:r w:rsidRPr="00784950">
        <w:rPr>
          <w:rtl/>
        </w:rPr>
        <w:t>וחרפה.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מדיניות אפרטהייד, שהחוק הזה, חוק</w:t>
      </w:r>
      <w:r w:rsidR="00374753">
        <w:rPr>
          <w:rtl/>
        </w:rPr>
        <w:t xml:space="preserve"> </w:t>
      </w:r>
      <w:r w:rsidRPr="00784950">
        <w:rPr>
          <w:rtl/>
        </w:rPr>
        <w:t>התקציב, מנציח אותה ולא מביא בשורה לשכבות העניות ולשכבות החלשות בחברה.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אלסאנע.</w:t>
      </w:r>
      <w:r w:rsidR="00374753">
        <w:rPr>
          <w:rtl/>
        </w:rPr>
        <w:t xml:space="preserve"> </w:t>
      </w:r>
      <w:r w:rsidRPr="00784950">
        <w:rPr>
          <w:rtl/>
        </w:rPr>
        <w:t>חבר הכנסת 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</w:t>
      </w:r>
      <w:r w:rsidR="00374753">
        <w:rPr>
          <w:rtl/>
        </w:rPr>
        <w:t xml:space="preserve"> </w:t>
      </w:r>
      <w:r w:rsidRPr="00784950">
        <w:rPr>
          <w:rtl/>
        </w:rPr>
        <w:t>הכנסת האשם מחאמיד.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חברי הכנסת, שמעתי מהדורת חדשות לפני שעה בערך, בשעה</w:t>
      </w:r>
      <w:r w:rsidR="00374753">
        <w:rPr>
          <w:rtl/>
        </w:rPr>
        <w:t xml:space="preserve"> </w:t>
      </w:r>
      <w:r w:rsidRPr="00784950">
        <w:rPr>
          <w:rtl/>
        </w:rPr>
        <w:t>16:00,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טועה; החדשה הראשונה במהדורת החדשות ב"קול ישראל" היום, ברשת</w:t>
      </w:r>
      <w:r w:rsidR="00374753">
        <w:rPr>
          <w:rtl/>
        </w:rPr>
        <w:t xml:space="preserve"> </w:t>
      </w:r>
      <w:r w:rsidRPr="00784950">
        <w:rPr>
          <w:rtl/>
        </w:rPr>
        <w:t>ב', היתה, שחוק הנגב, שהתקבל כדי למנוע את אפלייתם לרעה של הבדואים, תושבי הכפרים</w:t>
      </w:r>
      <w:r w:rsidR="00374753">
        <w:rPr>
          <w:rtl/>
        </w:rPr>
        <w:t xml:space="preserve"> </w:t>
      </w:r>
      <w:r w:rsidRPr="00784950">
        <w:rPr>
          <w:rtl/>
        </w:rPr>
        <w:t>הבלתי</w:t>
      </w:r>
      <w:r w:rsidR="00374753">
        <w:rPr>
          <w:rtl/>
        </w:rPr>
        <w:t>-</w:t>
      </w:r>
      <w:r w:rsidRPr="00784950">
        <w:rPr>
          <w:rtl/>
        </w:rPr>
        <w:t>מוכרים,</w:t>
      </w:r>
      <w:r w:rsidR="00374753">
        <w:rPr>
          <w:rtl/>
        </w:rPr>
        <w:t xml:space="preserve"> </w:t>
      </w:r>
      <w:r w:rsidRPr="00784950">
        <w:rPr>
          <w:rtl/>
        </w:rPr>
        <w:t>יעלה</w:t>
      </w:r>
      <w:r w:rsidR="00374753">
        <w:rPr>
          <w:rtl/>
        </w:rPr>
        <w:t xml:space="preserve"> </w:t>
      </w:r>
      <w:r w:rsidRPr="00784950">
        <w:rPr>
          <w:rtl/>
        </w:rPr>
        <w:t>כמה מיליונים.</w:t>
      </w:r>
      <w:r w:rsidR="00374753">
        <w:rPr>
          <w:rtl/>
        </w:rPr>
        <w:t xml:space="preserve"> </w:t>
      </w:r>
      <w:r w:rsidRPr="00784950">
        <w:rPr>
          <w:rtl/>
        </w:rPr>
        <w:t>זו חדשה מרעישה. זו חדשה. זה כל כך חשוב, זה</w:t>
      </w:r>
      <w:r w:rsidR="00374753">
        <w:rPr>
          <w:rtl/>
        </w:rPr>
        <w:t xml:space="preserve"> </w:t>
      </w:r>
      <w:r w:rsidRPr="00784950">
        <w:rPr>
          <w:rtl/>
        </w:rPr>
        <w:t>כל כך קריטי.</w:t>
      </w:r>
      <w:r w:rsidR="00374753">
        <w:rPr>
          <w:rtl/>
        </w:rPr>
        <w:t xml:space="preserve"> </w:t>
      </w:r>
      <w:r w:rsidRPr="00784950">
        <w:rPr>
          <w:rtl/>
        </w:rPr>
        <w:t>הרי זה יפיל את התקציב. הבדואים הופלו לרעה בחוק הנגב הכללי, שעולה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1.5 מיליארד שקל. החוק עולה 1.5 מיליארד שקל </w:t>
      </w:r>
      <w:r w:rsidR="00374753">
        <w:rPr>
          <w:rtl/>
        </w:rPr>
        <w:t>–</w:t>
      </w:r>
      <w:r w:rsidRPr="00784950">
        <w:rPr>
          <w:rtl/>
        </w:rPr>
        <w:t xml:space="preserve"> זו לא בעיה. זו לא חדשה.</w:t>
      </w:r>
      <w:r w:rsidR="00374753">
        <w:rPr>
          <w:rtl/>
        </w:rPr>
        <w:t xml:space="preserve"> </w:t>
      </w:r>
      <w:r w:rsidRPr="00784950">
        <w:rPr>
          <w:rtl/>
        </w:rPr>
        <w:t>את זה 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לספר</w:t>
      </w:r>
      <w:r w:rsidR="00374753">
        <w:rPr>
          <w:rtl/>
        </w:rPr>
        <w:t xml:space="preserve"> </w:t>
      </w:r>
      <w:r w:rsidRPr="00784950">
        <w:rPr>
          <w:rtl/>
        </w:rPr>
        <w:t>בחדשות.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אבל הוסיפו 30 מיליון שקל על 1.5 מיליארד שקל </w:t>
      </w:r>
      <w:r w:rsidR="00374753">
        <w:rPr>
          <w:rtl/>
        </w:rPr>
        <w:t>–</w:t>
      </w:r>
      <w:r w:rsidRPr="00784950">
        <w:rPr>
          <w:rtl/>
        </w:rPr>
        <w:t xml:space="preserve"> זה כבר הקש</w:t>
      </w:r>
      <w:r w:rsidR="00374753">
        <w:rPr>
          <w:rtl/>
        </w:rPr>
        <w:t xml:space="preserve"> </w:t>
      </w:r>
      <w:r w:rsidRPr="00784950">
        <w:rPr>
          <w:rtl/>
        </w:rPr>
        <w:t>שישבור את גב הגמל.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ולמה החדשה הזאת באה? למה היא משודרת? מי עומד מאחוריה? האמת </w:t>
      </w:r>
      <w:r w:rsidR="00374753">
        <w:rPr>
          <w:rtl/>
        </w:rPr>
        <w:t>–</w:t>
      </w:r>
      <w:r w:rsidRPr="00784950">
        <w:rPr>
          <w:rtl/>
        </w:rPr>
        <w:t xml:space="preserve"> אני לא יודע.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 xml:space="preserve"> </w:t>
      </w:r>
      <w:r w:rsidRPr="00784950">
        <w:rPr>
          <w:rtl/>
        </w:rPr>
        <w:t>ומי משדר. אבל אם נחקור את העניין הזה</w:t>
      </w:r>
      <w:r w:rsidR="00374753">
        <w:rPr>
          <w:rtl/>
        </w:rPr>
        <w:t xml:space="preserve"> </w:t>
      </w:r>
      <w:r w:rsidRPr="00784950">
        <w:rPr>
          <w:rtl/>
        </w:rPr>
        <w:t>אני בטוח,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שנמצא</w:t>
      </w:r>
      <w:r w:rsidR="00374753">
        <w:rPr>
          <w:rtl/>
        </w:rPr>
        <w:t xml:space="preserve"> </w:t>
      </w:r>
      <w:r w:rsidRPr="00784950">
        <w:rPr>
          <w:rtl/>
        </w:rPr>
        <w:t>מישהו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שפשוט</w:t>
      </w:r>
      <w:r w:rsidR="00374753">
        <w:rPr>
          <w:rtl/>
        </w:rPr>
        <w:t xml:space="preserve"> </w:t>
      </w:r>
      <w:r w:rsidRPr="00784950">
        <w:rPr>
          <w:rtl/>
        </w:rPr>
        <w:t>דאג</w:t>
      </w:r>
      <w:r w:rsidR="00374753">
        <w:rPr>
          <w:rtl/>
        </w:rPr>
        <w:t xml:space="preserve"> </w:t>
      </w:r>
      <w:r w:rsidRPr="00784950">
        <w:rPr>
          <w:rtl/>
        </w:rPr>
        <w:t>שהחדשה</w:t>
      </w:r>
      <w:r w:rsidR="00374753">
        <w:rPr>
          <w:rtl/>
        </w:rPr>
        <w:t xml:space="preserve"> </w:t>
      </w:r>
      <w:r w:rsidRPr="00784950">
        <w:rPr>
          <w:rtl/>
        </w:rPr>
        <w:t>הזאת תשודר. אולי יהיו פה כמה</w:t>
      </w:r>
      <w:r w:rsidR="00374753">
        <w:rPr>
          <w:rtl/>
        </w:rPr>
        <w:t xml:space="preserve"> </w:t>
      </w:r>
      <w:r w:rsidRPr="00784950">
        <w:rPr>
          <w:rtl/>
        </w:rPr>
        <w:t>קליינרים, כמה טרנספריסטים וכמה בלתי</w:t>
      </w:r>
      <w:r w:rsidR="00374753">
        <w:rPr>
          <w:rtl/>
        </w:rPr>
        <w:t>-</w:t>
      </w:r>
      <w:r w:rsidRPr="00784950">
        <w:rPr>
          <w:rtl/>
        </w:rPr>
        <w:t>שוויוניים, שיטרפדו את החוק הזה, אפילו ברגע</w:t>
      </w:r>
      <w:r w:rsidR="00374753">
        <w:rPr>
          <w:rtl/>
        </w:rPr>
        <w:t xml:space="preserve"> </w:t>
      </w:r>
      <w:r w:rsidRPr="00784950">
        <w:rPr>
          <w:rtl/>
        </w:rPr>
        <w:t>האחרון.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לא?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הבדואים</w:t>
      </w:r>
      <w:r w:rsidR="00374753">
        <w:rPr>
          <w:rtl/>
        </w:rPr>
        <w:t xml:space="preserve"> </w:t>
      </w:r>
      <w:r w:rsidRPr="00784950">
        <w:rPr>
          <w:rtl/>
        </w:rPr>
        <w:t>בנגב</w:t>
      </w:r>
      <w:r w:rsidR="00374753">
        <w:rPr>
          <w:rtl/>
        </w:rPr>
        <w:t xml:space="preserve"> </w:t>
      </w:r>
      <w:r w:rsidRPr="00784950">
        <w:rPr>
          <w:rtl/>
        </w:rPr>
        <w:t>לקבל? למה שהם לא יופלו לרעה גם</w:t>
      </w:r>
      <w:r w:rsidR="00374753">
        <w:rPr>
          <w:rtl/>
        </w:rPr>
        <w:t xml:space="preserve"> </w:t>
      </w:r>
      <w:r w:rsidRPr="00784950">
        <w:rPr>
          <w:rtl/>
        </w:rPr>
        <w:t>במגורים,</w:t>
      </w:r>
      <w:r w:rsidR="00374753">
        <w:rPr>
          <w:rtl/>
        </w:rPr>
        <w:t xml:space="preserve"> </w:t>
      </w:r>
      <w:r w:rsidRPr="00784950">
        <w:rPr>
          <w:rtl/>
        </w:rPr>
        <w:t>גם ביישובים לא</w:t>
      </w:r>
      <w:r w:rsidR="00374753">
        <w:rPr>
          <w:rtl/>
        </w:rPr>
        <w:t>-</w:t>
      </w:r>
      <w:r w:rsidRPr="00784950">
        <w:rPr>
          <w:rtl/>
        </w:rPr>
        <w:t>מוכרים, גם בלימודים וגם בתקציב? גם כאשר יש הטבה לנגב,</w:t>
      </w:r>
      <w:r w:rsidR="00374753">
        <w:rPr>
          <w:rtl/>
        </w:rPr>
        <w:t xml:space="preserve"> </w:t>
      </w:r>
      <w:r w:rsidRPr="00784950">
        <w:rPr>
          <w:rtl/>
        </w:rPr>
        <w:t>אז לאלה לא צריך לתת.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 שנאמר על הנגב, אדוני, נאמר גם על שאר חלקי המגזר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בבוקר</w:t>
      </w:r>
      <w:r w:rsidR="00374753">
        <w:rPr>
          <w:rtl/>
        </w:rPr>
        <w:t xml:space="preserve"> –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אם זה תוקן עכשיו ואם יש סיכוי לתקן זאת </w:t>
      </w:r>
      <w:r w:rsidR="00374753">
        <w:rPr>
          <w:rtl/>
        </w:rPr>
        <w:t xml:space="preserve">– </w:t>
      </w:r>
      <w:r w:rsidRPr="00784950">
        <w:rPr>
          <w:rtl/>
        </w:rPr>
        <w:t>שאפילו</w:t>
      </w:r>
      <w:r w:rsidR="00374753">
        <w:rPr>
          <w:rtl/>
        </w:rPr>
        <w:t xml:space="preserve"> </w:t>
      </w:r>
      <w:r w:rsidRPr="00784950">
        <w:rPr>
          <w:rtl/>
        </w:rPr>
        <w:t>ברשויות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מקצצים, לרשות ערבית יקצצו </w:t>
      </w:r>
      <w:r w:rsidR="00EA230F">
        <w:rPr>
          <w:rFonts w:hint="cs"/>
          <w:rtl/>
        </w:rPr>
        <w:t>2.6%</w:t>
      </w:r>
      <w:r w:rsidRPr="00784950">
        <w:rPr>
          <w:rtl/>
        </w:rPr>
        <w:t xml:space="preserve"> ולרשות יהודית</w:t>
      </w:r>
      <w:r w:rsidR="00374753">
        <w:rPr>
          <w:rtl/>
        </w:rPr>
        <w:t xml:space="preserve"> </w:t>
      </w:r>
      <w:r w:rsidRPr="00784950">
        <w:rPr>
          <w:rtl/>
        </w:rPr>
        <w:t>יקצצו</w:t>
      </w:r>
      <w:r w:rsidR="00374753">
        <w:rPr>
          <w:rtl/>
        </w:rPr>
        <w:t xml:space="preserve"> </w:t>
      </w:r>
      <w:r w:rsidR="00374753" w:rsidRPr="00784950">
        <w:rPr>
          <w:rtl/>
        </w:rPr>
        <w:t>1</w:t>
      </w:r>
      <w:r w:rsidR="00EA230F">
        <w:rPr>
          <w:rFonts w:hint="cs"/>
          <w:rtl/>
        </w:rPr>
        <w:t>.4%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ככה,</w:t>
      </w:r>
      <w:r w:rsidR="00374753">
        <w:rPr>
          <w:rtl/>
        </w:rPr>
        <w:t xml:space="preserve"> </w:t>
      </w:r>
      <w:r w:rsidRPr="00784950">
        <w:rPr>
          <w:rtl/>
        </w:rPr>
        <w:t>חד</w:t>
      </w:r>
      <w:r w:rsidR="00374753">
        <w:rPr>
          <w:rtl/>
        </w:rPr>
        <w:t xml:space="preserve"> </w:t>
      </w:r>
      <w:r w:rsidRPr="00784950">
        <w:rPr>
          <w:rtl/>
        </w:rPr>
        <w:t>וחלק, ברור ביותר ובכתב.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לאן</w:t>
      </w:r>
      <w:r w:rsidR="00374753">
        <w:rPr>
          <w:rtl/>
        </w:rPr>
        <w:t xml:space="preserve"> </w:t>
      </w:r>
      <w:r w:rsidRPr="00784950">
        <w:rPr>
          <w:rtl/>
        </w:rPr>
        <w:t>נגיע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המדיניות הזאת? לאן נגיע עם ממשלות כאלה? לאן נגיע עם אפליות</w:t>
      </w:r>
      <w:r w:rsidR="00374753">
        <w:rPr>
          <w:rtl/>
        </w:rPr>
        <w:t xml:space="preserve"> </w:t>
      </w:r>
      <w:r w:rsidRPr="00784950">
        <w:rPr>
          <w:rtl/>
        </w:rPr>
        <w:t>כאלה?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יודע. אבל נדמה לי שפרנסי המדינה, ראש הממשלה וכל אחד לפי אחריותו</w:t>
      </w:r>
      <w:r w:rsidR="00374753">
        <w:rPr>
          <w:rtl/>
        </w:rPr>
        <w:t xml:space="preserve"> </w:t>
      </w:r>
      <w:r w:rsidRPr="00784950">
        <w:rPr>
          <w:rtl/>
        </w:rPr>
        <w:t>וסמכויותיו,</w:t>
      </w:r>
      <w:r w:rsidR="00374753">
        <w:rPr>
          <w:rtl/>
        </w:rPr>
        <w:t xml:space="preserve"> </w:t>
      </w:r>
      <w:r w:rsidRPr="00784950">
        <w:rPr>
          <w:rtl/>
        </w:rPr>
        <w:t>צריכים לענות על השאלה הזאת, וטוב אם יענו עליה בחיוב ובתיקון. נדמה</w:t>
      </w:r>
      <w:r w:rsidR="00374753">
        <w:rPr>
          <w:rtl/>
        </w:rPr>
        <w:t xml:space="preserve"> </w:t>
      </w:r>
      <w:r w:rsidRPr="00784950">
        <w:rPr>
          <w:rtl/>
        </w:rPr>
        <w:t>לי שזה לא רק צודק, אלא זה גם מועיל וגם ראוי. 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לחבר הכנסת עבד</w:t>
      </w:r>
      <w:r w:rsidR="00374753">
        <w:rPr>
          <w:rtl/>
        </w:rPr>
        <w:t>-</w:t>
      </w:r>
      <w:r w:rsidRPr="00784950">
        <w:rPr>
          <w:rtl/>
        </w:rPr>
        <w:t>אלמאלכ דהאמשה.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האשם מחאמיד.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16" w:name="_Toc451428999"/>
      <w:r w:rsidRPr="00374753">
        <w:rPr>
          <w:rtl/>
        </w:rPr>
        <w:t>מסמכים שהונחו על שולחן הכנסת</w:t>
      </w:r>
      <w:bookmarkEnd w:id="16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בינתיים, הודעה לסגנית מזכיר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סגנית מזכיר הכנסת ר' קפלן: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הישיבה,</w:t>
      </w:r>
      <w:r w:rsidR="00374753">
        <w:rPr>
          <w:rtl/>
        </w:rPr>
        <w:t xml:space="preserve"> </w:t>
      </w:r>
      <w:r w:rsidRPr="00784950">
        <w:rPr>
          <w:rtl/>
        </w:rPr>
        <w:t>הנני</w:t>
      </w:r>
      <w:r w:rsidR="00374753">
        <w:rPr>
          <w:rtl/>
        </w:rPr>
        <w:t xml:space="preserve"> </w:t>
      </w:r>
      <w:r w:rsidRPr="00784950">
        <w:rPr>
          <w:rtl/>
        </w:rPr>
        <w:t>מתכבדת להודיע, כי הונח על שולחן הכנסת לוח</w:t>
      </w:r>
      <w:r w:rsidR="00374753">
        <w:rPr>
          <w:rtl/>
        </w:rPr>
        <w:t xml:space="preserve"> </w:t>
      </w:r>
      <w:r w:rsidRPr="00784950">
        <w:rPr>
          <w:rtl/>
        </w:rPr>
        <w:t>תיקונים להסתייגויות להצעת חוק שירות הביטחון הכללי, התשס"ב</w:t>
      </w:r>
      <w:r w:rsidR="00374753">
        <w:rPr>
          <w:rtl/>
        </w:rPr>
        <w:t>–</w:t>
      </w:r>
      <w:r w:rsidRPr="00784950">
        <w:rPr>
          <w:rtl/>
        </w:rPr>
        <w:t>2002.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17" w:name="_Toc451429000"/>
      <w:r w:rsidRPr="00374753">
        <w:rPr>
          <w:rtl/>
        </w:rPr>
        <w:t>הצעת חוק ההסדרים במשק המדינה (תיקוני חקיקה להשגת יעדי התקציב</w:t>
      </w:r>
      <w:bookmarkEnd w:id="17"/>
    </w:p>
    <w:p w:rsidR="00374753" w:rsidRDefault="00374753" w:rsidP="00374753">
      <w:pPr>
        <w:pStyle w:val="1"/>
        <w:rPr>
          <w:rtl/>
        </w:rPr>
      </w:pPr>
      <w:bookmarkStart w:id="18" w:name="_Toc451429001"/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18"/>
    </w:p>
    <w:p w:rsidR="00374753" w:rsidRPr="00374753" w:rsidRDefault="00374753" w:rsidP="00374753">
      <w:pPr>
        <w:pStyle w:val="1"/>
        <w:rPr>
          <w:rtl/>
        </w:rPr>
      </w:pPr>
      <w:bookmarkStart w:id="19" w:name="_Toc451429002"/>
      <w:r w:rsidRPr="00374753">
        <w:rPr>
          <w:rtl/>
        </w:rPr>
        <w:t>(קריאה שנייה וקריאה שלישית)</w:t>
      </w:r>
      <w:bookmarkEnd w:id="19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ש' הלפרט: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האשם מחאמיד,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אולי להתחיל במקום שאתה בעצם סיימת בו, כשאמרת</w:t>
      </w:r>
      <w:r w:rsidR="00374753">
        <w:rPr>
          <w:rtl/>
        </w:rPr>
        <w:t xml:space="preserve"> </w:t>
      </w:r>
      <w:r w:rsidRPr="00784950">
        <w:rPr>
          <w:rtl/>
        </w:rPr>
        <w:t>שזה לא עניין של הערבים הבדואים בנגב בלבד. יש פה אוכלוסייה של מיליון אנשים. אתה</w:t>
      </w:r>
      <w:r w:rsidR="00374753">
        <w:rPr>
          <w:rtl/>
        </w:rPr>
        <w:t xml:space="preserve"> </w:t>
      </w:r>
      <w:r w:rsidRPr="00784950">
        <w:rPr>
          <w:rtl/>
        </w:rPr>
        <w:t>הזכרת</w:t>
      </w:r>
      <w:r w:rsidR="00374753">
        <w:rPr>
          <w:rtl/>
        </w:rPr>
        <w:t xml:space="preserve"> </w:t>
      </w:r>
      <w:r w:rsidRPr="00784950">
        <w:rPr>
          <w:rtl/>
        </w:rPr>
        <w:t>שקיצצו</w:t>
      </w:r>
      <w:r w:rsidR="00374753">
        <w:rPr>
          <w:rtl/>
        </w:rPr>
        <w:t xml:space="preserve"> </w:t>
      </w:r>
      <w:r w:rsidRPr="00784950">
        <w:rPr>
          <w:rtl/>
        </w:rPr>
        <w:t>מתקציב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האוכלוסייה הערבית </w:t>
      </w:r>
      <w:r w:rsidR="00EA230F">
        <w:rPr>
          <w:rFonts w:hint="cs"/>
          <w:rtl/>
        </w:rPr>
        <w:t>2.5%</w:t>
      </w:r>
      <w:r w:rsidRPr="00784950">
        <w:rPr>
          <w:rtl/>
        </w:rPr>
        <w:t xml:space="preserve"> ומהאוכלוסייה היהודית </w:t>
      </w:r>
      <w:r w:rsidR="00374753" w:rsidRPr="00784950">
        <w:rPr>
          <w:rtl/>
        </w:rPr>
        <w:t>1</w:t>
      </w:r>
      <w:r w:rsidR="00EA230F">
        <w:rPr>
          <w:rFonts w:hint="cs"/>
          <w:rtl/>
        </w:rPr>
        <w:t>.5%</w:t>
      </w:r>
      <w:r w:rsidRPr="00784950">
        <w:rPr>
          <w:rtl/>
        </w:rPr>
        <w:t>, במקום</w:t>
      </w:r>
      <w:r w:rsidR="00374753">
        <w:rPr>
          <w:rtl/>
        </w:rPr>
        <w:t xml:space="preserve"> </w:t>
      </w:r>
      <w:r w:rsidRPr="00784950">
        <w:rPr>
          <w:rtl/>
        </w:rPr>
        <w:t>להכפיל ולפחות לסגור פער.</w:t>
      </w:r>
      <w:r w:rsidR="00374753">
        <w:rPr>
          <w:rtl/>
        </w:rPr>
        <w:t xml:space="preserve"> </w:t>
      </w:r>
      <w:r w:rsidRPr="00784950">
        <w:rPr>
          <w:rtl/>
        </w:rPr>
        <w:t>אני לא אומר שיש לבוא עכשיו ולתת תקציבים מדהימים. אבל</w:t>
      </w:r>
      <w:r w:rsidR="00374753">
        <w:rPr>
          <w:rtl/>
        </w:rPr>
        <w:t xml:space="preserve"> </w:t>
      </w:r>
      <w:r w:rsidRPr="00784950">
        <w:rPr>
          <w:rtl/>
        </w:rPr>
        <w:t>אני בכל זאת רואה איזו נקודת אור במשהו, קצה אור, חוט של אור.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קורא בהצעת חוק ההסדרים את סעיף א(4).</w:t>
      </w:r>
      <w:r w:rsidR="00374753">
        <w:rPr>
          <w:rtl/>
        </w:rPr>
        <w:t xml:space="preserve"> </w:t>
      </w:r>
      <w:r w:rsidRPr="00784950">
        <w:rPr>
          <w:rtl/>
        </w:rPr>
        <w:t>שם כתוב:</w:t>
      </w:r>
      <w:r w:rsidR="00374753">
        <w:rPr>
          <w:rtl/>
        </w:rPr>
        <w:t xml:space="preserve"> </w:t>
      </w:r>
      <w:r w:rsidRPr="00784950">
        <w:rPr>
          <w:rtl/>
        </w:rPr>
        <w:t>הצעת חוק לתיקון פקודת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</w:t>
      </w:r>
      <w:r w:rsidR="00374753">
        <w:rPr>
          <w:rtl/>
        </w:rPr>
        <w:t xml:space="preserve"> </w:t>
      </w:r>
      <w:r w:rsidRPr="00784950">
        <w:rPr>
          <w:rtl/>
        </w:rPr>
        <w:t>(זיכוי</w:t>
      </w:r>
      <w:r w:rsidR="00374753">
        <w:rPr>
          <w:rtl/>
        </w:rPr>
        <w:t xml:space="preserve"> </w:t>
      </w:r>
      <w:r w:rsidRPr="00784950">
        <w:rPr>
          <w:rtl/>
        </w:rPr>
        <w:t>ממס</w:t>
      </w:r>
      <w:r w:rsidR="00374753">
        <w:rPr>
          <w:rtl/>
        </w:rPr>
        <w:t xml:space="preserve"> </w:t>
      </w:r>
      <w:r w:rsidRPr="00784950">
        <w:rPr>
          <w:rtl/>
        </w:rPr>
        <w:t>לתושבי באר</w:t>
      </w:r>
      <w:r w:rsidR="00374753">
        <w:rPr>
          <w:rtl/>
        </w:rPr>
        <w:t>-</w:t>
      </w:r>
      <w:r w:rsidRPr="00784950">
        <w:rPr>
          <w:rtl/>
        </w:rPr>
        <w:t>שבע והנגב) (הוראת שעה), התשס"א</w:t>
      </w:r>
      <w:r w:rsidR="00374753">
        <w:rPr>
          <w:rtl/>
        </w:rPr>
        <w:t>–</w:t>
      </w:r>
      <w:r w:rsidRPr="00784950">
        <w:rPr>
          <w:rtl/>
        </w:rPr>
        <w:t>2001, של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אלסאנע, להלן הצעת החוק שלך. כמובן, הייתי רוצה להיות חלק מהחוק הזה.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 שאני חלק ממנו. אני לפחות מרגיש שאני חלק מהחוק הזה, ואני מברך על כך.</w:t>
      </w:r>
      <w:r w:rsidR="00374753">
        <w:rPr>
          <w:rtl/>
        </w:rPr>
        <w:t xml:space="preserve"> </w:t>
      </w:r>
      <w:r w:rsidRPr="00784950">
        <w:rPr>
          <w:rtl/>
        </w:rPr>
        <w:t>אני מברך אותך.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חוק משותף.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מברך על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וזו נקודת אור. אני חושב שזה אלמנטרי, כי אי</w:t>
      </w:r>
      <w:r w:rsidR="00374753">
        <w:rPr>
          <w:rtl/>
        </w:rPr>
        <w:t>-</w:t>
      </w:r>
      <w:r w:rsidRPr="00784950">
        <w:rPr>
          <w:rtl/>
        </w:rPr>
        <w:t>אפשר להשאיר</w:t>
      </w:r>
      <w:r w:rsidR="00374753">
        <w:rPr>
          <w:rtl/>
        </w:rPr>
        <w:t xml:space="preserve"> </w:t>
      </w:r>
      <w:r w:rsidRPr="00784950">
        <w:rPr>
          <w:rtl/>
        </w:rPr>
        <w:t>חלק מהאוכלוסייה בלי אותן זכויות שאנשים אחרים כן מקבלים.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לחוד</w:t>
      </w:r>
      <w:r w:rsidR="00374753">
        <w:rPr>
          <w:rtl/>
        </w:rPr>
        <w:t xml:space="preserve"> </w:t>
      </w:r>
      <w:r w:rsidRPr="00784950">
        <w:rPr>
          <w:rtl/>
        </w:rPr>
        <w:t>ומציאות</w:t>
      </w:r>
      <w:r w:rsidR="00374753">
        <w:rPr>
          <w:rtl/>
        </w:rPr>
        <w:t xml:space="preserve"> </w:t>
      </w:r>
      <w:r w:rsidRPr="00784950">
        <w:rPr>
          <w:rtl/>
        </w:rPr>
        <w:t>לחוד.</w:t>
      </w:r>
      <w:r w:rsidR="00374753">
        <w:rPr>
          <w:rtl/>
        </w:rPr>
        <w:t xml:space="preserve"> </w:t>
      </w:r>
      <w:r w:rsidRPr="00784950">
        <w:rPr>
          <w:rtl/>
        </w:rPr>
        <w:t>הזכרתי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שבוע</w:t>
      </w:r>
      <w:r w:rsidR="00374753">
        <w:rPr>
          <w:rtl/>
        </w:rPr>
        <w:t>-</w:t>
      </w:r>
      <w:r w:rsidRPr="00784950">
        <w:rPr>
          <w:rtl/>
        </w:rPr>
        <w:t>שבועיים</w:t>
      </w:r>
      <w:r w:rsidR="00374753">
        <w:rPr>
          <w:rtl/>
        </w:rPr>
        <w:t xml:space="preserve"> </w:t>
      </w:r>
      <w:r w:rsidRPr="00784950">
        <w:rPr>
          <w:rtl/>
        </w:rPr>
        <w:t>אולי.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 שאנחנו מביאים הצעות חוק </w:t>
      </w:r>
      <w:r w:rsidR="00374753">
        <w:rPr>
          <w:rtl/>
        </w:rPr>
        <w:t>–</w:t>
      </w:r>
      <w:r w:rsidRPr="00784950">
        <w:rPr>
          <w:rtl/>
        </w:rPr>
        <w:t xml:space="preserve"> ואני מקווה שזה יבוצע </w:t>
      </w:r>
      <w:r w:rsidR="00374753">
        <w:rPr>
          <w:rtl/>
        </w:rPr>
        <w:t>–</w:t>
      </w:r>
      <w:r w:rsidRPr="00784950">
        <w:rPr>
          <w:rtl/>
        </w:rPr>
        <w:t xml:space="preserve"> אתה</w:t>
      </w:r>
      <w:r w:rsidR="00374753">
        <w:rPr>
          <w:rtl/>
        </w:rPr>
        <w:t xml:space="preserve"> </w:t>
      </w:r>
      <w:r w:rsidRPr="00784950">
        <w:rPr>
          <w:rtl/>
        </w:rPr>
        <w:t>מקבל את החוק ובסוף המצב נהיה יותר גרוע. אני מקווה שפה לא יהיה אותו דבר.</w:t>
      </w:r>
      <w:r w:rsidR="00374753">
        <w:rPr>
          <w:rtl/>
        </w:rPr>
        <w:t xml:space="preserve"> </w:t>
      </w:r>
      <w:r w:rsidRPr="00784950">
        <w:rPr>
          <w:rtl/>
        </w:rPr>
        <w:t>ואביא</w:t>
      </w:r>
      <w:r w:rsidR="00374753">
        <w:rPr>
          <w:rtl/>
        </w:rPr>
        <w:t xml:space="preserve"> </w:t>
      </w:r>
      <w:r w:rsidRPr="00784950">
        <w:rPr>
          <w:rtl/>
        </w:rPr>
        <w:t>דוגמה.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חוק בדבר קליטת אקדמאים ערבים, והוא היה צריך להיות</w:t>
      </w:r>
      <w:r w:rsidR="00374753">
        <w:rPr>
          <w:rtl/>
        </w:rPr>
        <w:t xml:space="preserve"> </w:t>
      </w:r>
      <w:r w:rsidRPr="00784950">
        <w:rPr>
          <w:rtl/>
        </w:rPr>
        <w:t>בוועדה.</w:t>
      </w:r>
      <w:r w:rsidR="00374753">
        <w:rPr>
          <w:rtl/>
        </w:rPr>
        <w:t xml:space="preserve"> </w:t>
      </w:r>
      <w:r w:rsidRPr="00784950">
        <w:rPr>
          <w:rtl/>
        </w:rPr>
        <w:t>נדמה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שמר הולנדר אמר, שאחרי שהיה חוק כזה של קליטת אקדמאים ערבים,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מספר האקדמאים שנקלטו היה נמוך יותר. אביא מספרים. מהנתונים עולה, כי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בשנת 2001 רק </w:t>
      </w:r>
      <w:r w:rsidR="00EA230F">
        <w:rPr>
          <w:rFonts w:hint="cs"/>
          <w:rtl/>
        </w:rPr>
        <w:t xml:space="preserve">8.4% 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תסיים? את כל המספרים תביא בנאום הבא. יש לך עוד הזדמנות לדבר, כך אני</w:t>
      </w:r>
      <w:r w:rsidR="00374753">
        <w:rPr>
          <w:rtl/>
        </w:rPr>
        <w:t xml:space="preserve"> </w:t>
      </w:r>
      <w:r w:rsidRPr="00784950">
        <w:rPr>
          <w:rtl/>
        </w:rPr>
        <w:t>מניח.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להביא רק מספר.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EA230F" w:rsidP="00EA230F">
      <w:pPr>
        <w:rPr>
          <w:rtl/>
        </w:rPr>
      </w:pPr>
      <w:r>
        <w:rPr>
          <w:rFonts w:hint="cs"/>
          <w:rtl/>
        </w:rPr>
        <w:t>8.4%</w:t>
      </w:r>
      <w:r w:rsidR="00374753">
        <w:rPr>
          <w:rtl/>
        </w:rPr>
        <w:t xml:space="preserve"> </w:t>
      </w:r>
      <w:r w:rsidR="00784950" w:rsidRPr="00784950">
        <w:rPr>
          <w:rtl/>
        </w:rPr>
        <w:t>מהעובדים</w:t>
      </w:r>
      <w:r w:rsidR="00374753">
        <w:rPr>
          <w:rtl/>
        </w:rPr>
        <w:t xml:space="preserve"> </w:t>
      </w:r>
      <w:r w:rsidR="00784950" w:rsidRPr="00784950">
        <w:rPr>
          <w:rtl/>
        </w:rPr>
        <w:t>החדשים</w:t>
      </w:r>
      <w:r w:rsidR="00374753">
        <w:rPr>
          <w:rtl/>
        </w:rPr>
        <w:t xml:space="preserve"> </w:t>
      </w:r>
      <w:r w:rsidR="00784950" w:rsidRPr="00784950">
        <w:rPr>
          <w:rtl/>
        </w:rPr>
        <w:t>שנקלטו</w:t>
      </w:r>
      <w:r w:rsidR="00374753">
        <w:rPr>
          <w:rtl/>
        </w:rPr>
        <w:t xml:space="preserve"> </w:t>
      </w:r>
      <w:r w:rsidR="00784950" w:rsidRPr="00784950">
        <w:rPr>
          <w:rtl/>
        </w:rPr>
        <w:t>בשירות המדינה היו אזרחים ערבים. 402 ערבים</w:t>
      </w:r>
      <w:r w:rsidR="00374753">
        <w:rPr>
          <w:rtl/>
        </w:rPr>
        <w:t xml:space="preserve"> </w:t>
      </w:r>
      <w:r w:rsidR="00784950" w:rsidRPr="00784950">
        <w:rPr>
          <w:rtl/>
        </w:rPr>
        <w:t>נקלטו</w:t>
      </w:r>
      <w:r w:rsidR="00374753">
        <w:rPr>
          <w:rtl/>
        </w:rPr>
        <w:t xml:space="preserve"> </w:t>
      </w:r>
      <w:r w:rsidR="00784950" w:rsidRPr="00784950">
        <w:rPr>
          <w:rtl/>
        </w:rPr>
        <w:t>מתוך 4,780 העובדים החדשים. לעומת זאת, בשנת 2000, לפני החוק, לפני אישורו</w:t>
      </w:r>
      <w:r w:rsidR="00374753">
        <w:rPr>
          <w:rtl/>
        </w:rPr>
        <w:t xml:space="preserve"> </w:t>
      </w:r>
      <w:r w:rsidR="00784950" w:rsidRPr="00784950">
        <w:rPr>
          <w:rtl/>
        </w:rPr>
        <w:t xml:space="preserve">של החוק, </w:t>
      </w:r>
      <w:r>
        <w:rPr>
          <w:rFonts w:hint="cs"/>
          <w:rtl/>
        </w:rPr>
        <w:t>8.9%</w:t>
      </w:r>
      <w:r w:rsidR="00784950" w:rsidRPr="00784950">
        <w:rPr>
          <w:rtl/>
        </w:rPr>
        <w:t xml:space="preserve"> קיבלו עבודה. החוק הזה בא ודפק את האקדמאים.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שדרוש פה, אדוני, ופה אני מסיים, זה שינוי תפיסה, שינוי קונספציה, ולא פה</w:t>
      </w:r>
      <w:r w:rsidR="00374753">
        <w:rPr>
          <w:rtl/>
        </w:rPr>
        <w:t xml:space="preserve"> </w:t>
      </w:r>
      <w:r w:rsidRPr="00784950">
        <w:rPr>
          <w:rtl/>
        </w:rPr>
        <w:t>חצי מיליון ושם חצי מיליון.</w:t>
      </w:r>
      <w:r w:rsidR="00374753">
        <w:rPr>
          <w:rtl/>
        </w:rPr>
        <w:t xml:space="preserve"> </w:t>
      </w:r>
      <w:r w:rsidRPr="00784950">
        <w:rPr>
          <w:rtl/>
        </w:rPr>
        <w:t>דרוש שינוי תפיסה בראש. יש פה אזרחים אחרים. לא כולם</w:t>
      </w:r>
      <w:r w:rsidR="00374753">
        <w:rPr>
          <w:rtl/>
        </w:rPr>
        <w:t xml:space="preserve"> </w:t>
      </w:r>
      <w:r w:rsidRPr="00784950">
        <w:rPr>
          <w:rtl/>
        </w:rPr>
        <w:t>במדינה</w:t>
      </w:r>
      <w:r w:rsidR="00374753">
        <w:rPr>
          <w:rtl/>
        </w:rPr>
        <w:t xml:space="preserve"> </w:t>
      </w:r>
      <w:r w:rsidRPr="00784950">
        <w:rPr>
          <w:rtl/>
        </w:rPr>
        <w:t>הזאת חיים רק באזור תל</w:t>
      </w:r>
      <w:r w:rsidR="00374753">
        <w:rPr>
          <w:rtl/>
        </w:rPr>
        <w:t>-</w:t>
      </w:r>
      <w:r w:rsidRPr="00784950">
        <w:rPr>
          <w:rtl/>
        </w:rPr>
        <w:t>אביב והם רק יהודים. יש פה אוכלוסייה ערבית שגם לה</w:t>
      </w:r>
      <w:r w:rsidR="00374753">
        <w:rPr>
          <w:rtl/>
        </w:rPr>
        <w:t xml:space="preserve"> </w:t>
      </w:r>
      <w:r w:rsidRPr="00784950">
        <w:rPr>
          <w:rtl/>
        </w:rPr>
        <w:t>יש זכויות.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האשם מחאמיד.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 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 חבר הכנסת מרדכי משעני,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לא נאמר בדיון הזה על חוק</w:t>
      </w:r>
      <w:r w:rsidR="00374753">
        <w:rPr>
          <w:rtl/>
        </w:rPr>
        <w:t xml:space="preserve"> </w:t>
      </w:r>
      <w:r w:rsidRPr="00784950">
        <w:rPr>
          <w:rtl/>
        </w:rPr>
        <w:t>ההסדרים וחוק התקציב, ונאמר חזק, חד וחריף?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לטפל בנקודה של הרגישות החברתית. אמרו פה חברי כנסת לפני, שהתקציב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וחוק</w:t>
      </w:r>
      <w:r w:rsidR="00374753">
        <w:rPr>
          <w:rtl/>
        </w:rPr>
        <w:t xml:space="preserve"> </w:t>
      </w:r>
      <w:r w:rsidRPr="00784950">
        <w:rPr>
          <w:rtl/>
        </w:rPr>
        <w:t>ההסדרים הזה אינם מביאים בשורה כלשהי לקשישים שהקצבה שלהם נשחקת.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בהם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בשורה</w:t>
      </w:r>
      <w:r w:rsidR="00374753">
        <w:rPr>
          <w:rtl/>
        </w:rPr>
        <w:t xml:space="preserve"> </w:t>
      </w:r>
      <w:r w:rsidRPr="00784950">
        <w:rPr>
          <w:rtl/>
        </w:rPr>
        <w:t>למובטלים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יצירת מקומות עבודה. יש בהם משום שחיקה של כל</w:t>
      </w:r>
      <w:r w:rsidR="00374753">
        <w:rPr>
          <w:rtl/>
        </w:rPr>
        <w:t xml:space="preserve"> </w:t>
      </w:r>
      <w:r w:rsidRPr="00784950">
        <w:rPr>
          <w:rtl/>
        </w:rPr>
        <w:t>הקצבאות,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שכר מינימום, ועוד כהנה וכהנה.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אין ספק שמי שהביא את התקציב הזה </w:t>
      </w:r>
      <w:r w:rsidR="00374753">
        <w:rPr>
          <w:rtl/>
        </w:rPr>
        <w:t xml:space="preserve">–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המנהיגות</w:t>
      </w:r>
      <w:r w:rsidR="00374753">
        <w:rPr>
          <w:rtl/>
        </w:rPr>
        <w:t xml:space="preserve"> </w:t>
      </w:r>
      <w:r w:rsidRPr="00784950">
        <w:rPr>
          <w:rtl/>
        </w:rPr>
        <w:t>הכלכלית,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 ושר האוצר, גילו כאן חוסר רגישות</w:t>
      </w:r>
      <w:r w:rsidR="00374753">
        <w:rPr>
          <w:rtl/>
        </w:rPr>
        <w:t xml:space="preserve"> </w:t>
      </w:r>
      <w:r w:rsidRPr="00784950">
        <w:rPr>
          <w:rtl/>
        </w:rPr>
        <w:t>חברתית משוועת.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להביא</w:t>
      </w:r>
      <w:r w:rsidR="00374753">
        <w:rPr>
          <w:rtl/>
        </w:rPr>
        <w:t xml:space="preserve"> </w:t>
      </w: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לסימפטום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שראיתי אך תמול</w:t>
      </w:r>
      <w:r w:rsidR="00374753">
        <w:rPr>
          <w:rtl/>
        </w:rPr>
        <w:t>-</w:t>
      </w:r>
      <w:r w:rsidRPr="00784950">
        <w:rPr>
          <w:rtl/>
        </w:rPr>
        <w:t>שלשום. הופיעה גברת</w:t>
      </w:r>
      <w:r w:rsidR="00374753">
        <w:rPr>
          <w:rtl/>
        </w:rPr>
        <w:t xml:space="preserve"> </w:t>
      </w:r>
      <w:r w:rsidRPr="00784950">
        <w:rPr>
          <w:rtl/>
        </w:rPr>
        <w:t>מהשכבות</w:t>
      </w:r>
      <w:r w:rsidR="00374753">
        <w:rPr>
          <w:rtl/>
        </w:rPr>
        <w:t xml:space="preserve"> </w:t>
      </w:r>
      <w:r w:rsidRPr="00784950">
        <w:rPr>
          <w:rtl/>
        </w:rPr>
        <w:t>החלשות</w:t>
      </w:r>
      <w:r w:rsidR="00374753">
        <w:rPr>
          <w:rtl/>
        </w:rPr>
        <w:t xml:space="preserve"> </w:t>
      </w:r>
      <w:r w:rsidRPr="00784950">
        <w:rPr>
          <w:rtl/>
        </w:rPr>
        <w:t>באחת</w:t>
      </w:r>
      <w:r w:rsidR="00374753">
        <w:rPr>
          <w:rtl/>
        </w:rPr>
        <w:t xml:space="preserve"> </w:t>
      </w:r>
      <w:r w:rsidRPr="00784950">
        <w:rPr>
          <w:rtl/>
        </w:rPr>
        <w:t>מתוכניות</w:t>
      </w:r>
      <w:r w:rsidR="00374753">
        <w:rPr>
          <w:rtl/>
        </w:rPr>
        <w:t xml:space="preserve"> </w:t>
      </w:r>
      <w:r w:rsidRPr="00784950">
        <w:rPr>
          <w:rtl/>
        </w:rPr>
        <w:t>הטלוויזיה, תיארה עד כמה היא, ילדיה וחבריה וכל</w:t>
      </w:r>
      <w:r w:rsidR="00374753">
        <w:rPr>
          <w:rtl/>
        </w:rPr>
        <w:t xml:space="preserve"> </w:t>
      </w:r>
      <w:r w:rsidRPr="00784950">
        <w:rPr>
          <w:rtl/>
        </w:rPr>
        <w:t>השכבה</w:t>
      </w:r>
      <w:r w:rsidR="00374753">
        <w:rPr>
          <w:rtl/>
        </w:rPr>
        <w:t xml:space="preserve"> </w:t>
      </w:r>
      <w:r w:rsidRPr="00784950">
        <w:rPr>
          <w:rtl/>
        </w:rPr>
        <w:t>שלה נפגעת. אדוני היושב</w:t>
      </w:r>
      <w:r w:rsidR="00374753">
        <w:rPr>
          <w:rtl/>
        </w:rPr>
        <w:t>-</w:t>
      </w:r>
      <w:r w:rsidRPr="00784950">
        <w:rPr>
          <w:rtl/>
        </w:rPr>
        <w:t>ראש, לממשלה, למפלגת השלטון, היא אמרה: אתם הבטחתם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רגישות</w:t>
      </w:r>
      <w:r w:rsidR="00374753">
        <w:rPr>
          <w:rtl/>
        </w:rPr>
        <w:t xml:space="preserve"> </w:t>
      </w:r>
      <w:r w:rsidRPr="00784950">
        <w:rPr>
          <w:rtl/>
        </w:rPr>
        <w:t>חברתית, והנה מה נתתם? ואז היא אומרת, שימו לב: לכם, לליכוד, אני לא</w:t>
      </w:r>
      <w:r w:rsidR="00374753">
        <w:rPr>
          <w:rtl/>
        </w:rPr>
        <w:t xml:space="preserve"> </w:t>
      </w:r>
      <w:r w:rsidRPr="00784950">
        <w:rPr>
          <w:rtl/>
        </w:rPr>
        <w:t>אצביע</w:t>
      </w:r>
      <w:r w:rsidR="00374753">
        <w:rPr>
          <w:rtl/>
        </w:rPr>
        <w:t xml:space="preserve"> </w:t>
      </w:r>
      <w:r w:rsidRPr="00784950">
        <w:rPr>
          <w:rtl/>
        </w:rPr>
        <w:t>יותר.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שר בממשלת ישראל ממפלגת הליכוד? אה, לא יכול להיות,</w:t>
      </w:r>
      <w:r w:rsidR="00374753">
        <w:rPr>
          <w:rtl/>
        </w:rPr>
        <w:t xml:space="preserve"> </w:t>
      </w:r>
      <w:r w:rsidRPr="00784950">
        <w:rPr>
          <w:rtl/>
        </w:rPr>
        <w:t>למרות זאת את תצביעי לנו.</w:t>
      </w:r>
      <w:r w:rsidR="00374753">
        <w:rPr>
          <w:rtl/>
        </w:rPr>
        <w:t xml:space="preserve"> </w:t>
      </w:r>
      <w:r w:rsidRPr="00784950">
        <w:rPr>
          <w:rtl/>
        </w:rPr>
        <w:t>והיא מתעקשת ואומרת: לא, אני לא אצביע לכם. והוא אומר:</w:t>
      </w:r>
      <w:r w:rsidR="00374753">
        <w:rPr>
          <w:rtl/>
        </w:rPr>
        <w:t xml:space="preserve"> </w:t>
      </w:r>
      <w:r w:rsidRPr="00784950">
        <w:rPr>
          <w:rtl/>
        </w:rPr>
        <w:t>לא, את תצביעי 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סימפטום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חוסר הרגישות החברתית המשוועת של מפלגת השלטון הזאת. לא רק</w:t>
      </w:r>
      <w:r w:rsidR="00374753">
        <w:rPr>
          <w:rtl/>
        </w:rPr>
        <w:t xml:space="preserve"> </w:t>
      </w:r>
      <w:r w:rsidRPr="00784950">
        <w:rPr>
          <w:rtl/>
        </w:rPr>
        <w:t>ששוללים</w:t>
      </w:r>
      <w:r w:rsidR="00374753">
        <w:rPr>
          <w:rtl/>
        </w:rPr>
        <w:t xml:space="preserve"> </w:t>
      </w:r>
      <w:r w:rsidRPr="00784950">
        <w:rPr>
          <w:rtl/>
        </w:rPr>
        <w:t>מהחלשים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מעט</w:t>
      </w:r>
      <w:r w:rsidR="00374753">
        <w:rPr>
          <w:rtl/>
        </w:rPr>
        <w:t xml:space="preserve"> </w:t>
      </w:r>
      <w:r w:rsidRPr="00784950">
        <w:rPr>
          <w:rtl/>
        </w:rPr>
        <w:t>העזרה</w:t>
      </w:r>
      <w:r w:rsidR="00374753">
        <w:rPr>
          <w:rtl/>
        </w:rPr>
        <w:t xml:space="preserve"> </w:t>
      </w:r>
      <w:r w:rsidRPr="00784950">
        <w:rPr>
          <w:rtl/>
        </w:rPr>
        <w:t>והסיוע שמגיעים להם, מקצצים להם בזה, רוצים גם</w:t>
      </w:r>
      <w:r w:rsidR="00374753">
        <w:rPr>
          <w:rtl/>
        </w:rPr>
        <w:t xml:space="preserve"> </w:t>
      </w:r>
      <w:r w:rsidRPr="00784950">
        <w:rPr>
          <w:rtl/>
        </w:rPr>
        <w:t>לשלול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דעתם,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איך הם יצביעו, בטוחים בהצבעה שלהם. זה נושא אחד,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הנושא השני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הנושא השני יהיה בנאום הבא.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לא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זה: לא, לא?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לך עוד 17 שניות. נושא אחר זה נאום אחר.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טוב, אני אסכים ואסיים בזה. אבל אם יש לי 17 שניות, אני אנצל אותן.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מקום,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חוזר על מה שאמרתי כאן ועל מה שאמרו חברים אחרים. אני חושב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בשום</w:t>
      </w:r>
      <w:r w:rsidR="00374753">
        <w:rPr>
          <w:rtl/>
        </w:rPr>
        <w:t xml:space="preserve"> </w:t>
      </w:r>
      <w:r w:rsidRPr="00784950">
        <w:rPr>
          <w:rtl/>
        </w:rPr>
        <w:t>פנים</w:t>
      </w:r>
      <w:r w:rsidR="00374753">
        <w:rPr>
          <w:rtl/>
        </w:rPr>
        <w:t xml:space="preserve"> </w:t>
      </w:r>
      <w:r w:rsidRPr="00784950">
        <w:rPr>
          <w:rtl/>
        </w:rPr>
        <w:t>ואופן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תקציב של מדינה מתוקנת. לא רק ההתנהלות והדרך להגשתו</w:t>
      </w:r>
      <w:r w:rsidR="00374753">
        <w:rPr>
          <w:rtl/>
        </w:rPr>
        <w:t xml:space="preserve"> </w:t>
      </w:r>
      <w:r w:rsidRPr="00784950">
        <w:rPr>
          <w:rtl/>
        </w:rPr>
        <w:t>ולקבלתו</w:t>
      </w:r>
      <w:r w:rsidR="00374753">
        <w:rPr>
          <w:rtl/>
        </w:rPr>
        <w:t xml:space="preserve"> </w:t>
      </w:r>
      <w:r w:rsidRPr="00784950">
        <w:rPr>
          <w:rtl/>
        </w:rPr>
        <w:t>הן בלתי תקינות, אלא ביסודו הוא בלתי תקין, וגם חברי הממשלה יודעים זאת.</w:t>
      </w:r>
      <w:r w:rsidR="00374753">
        <w:rPr>
          <w:rtl/>
        </w:rPr>
        <w:t xml:space="preserve"> </w:t>
      </w:r>
      <w:r w:rsidRPr="00784950">
        <w:rPr>
          <w:rtl/>
        </w:rPr>
        <w:t>לכן צריך להתנגד לתקציב הזה ולא לאפשר להעביר אותו. תודה,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 ממשיכים בקריאת רשימת</w:t>
      </w:r>
      <w:r w:rsidR="00374753">
        <w:rPr>
          <w:rtl/>
        </w:rPr>
        <w:t xml:space="preserve"> </w:t>
      </w:r>
      <w:r w:rsidRPr="00784950">
        <w:rPr>
          <w:rtl/>
        </w:rPr>
        <w:t>המסתייגים, וכמובן רק אלה שנוכחים באולם זוכים לעלות ולנמק את הסתייגויותיהם.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אבשלום</w:t>
      </w:r>
      <w:r w:rsidR="00374753">
        <w:rPr>
          <w:rtl/>
        </w:rPr>
        <w:t xml:space="preserve"> </w:t>
      </w:r>
      <w:r w:rsidRPr="00784950">
        <w:rPr>
          <w:rtl/>
        </w:rPr>
        <w:t>וילן</w:t>
      </w:r>
      <w:r w:rsidR="00374753">
        <w:rPr>
          <w:rtl/>
        </w:rPr>
        <w:t xml:space="preserve"> – </w:t>
      </w:r>
      <w:r w:rsidRPr="00784950">
        <w:rPr>
          <w:rtl/>
        </w:rPr>
        <w:t>בבקשה, אדוני.</w:t>
      </w:r>
      <w:r w:rsidR="00374753">
        <w:rPr>
          <w:rtl/>
        </w:rPr>
        <w:t xml:space="preserve"> </w:t>
      </w:r>
      <w:r w:rsidRPr="00784950">
        <w:rPr>
          <w:rtl/>
        </w:rPr>
        <w:t>אחריך הרשימה ארוכה, וחוזר חלילה. בבקשה,</w:t>
      </w:r>
      <w:r w:rsidR="00374753">
        <w:rPr>
          <w:rtl/>
        </w:rPr>
        <w:t xml:space="preserve"> </w:t>
      </w:r>
      <w:r w:rsidRPr="00784950">
        <w:rPr>
          <w:rtl/>
        </w:rPr>
        <w:t>הסתייגות אחת,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רוצה לדבר על דבר שלא קשור ישירות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וכביכול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לחוק התקציב, אבל הוא בעצם קשור מאוד לשניהם. כוונתי</w:t>
      </w:r>
      <w:r w:rsidR="00374753">
        <w:rPr>
          <w:rtl/>
        </w:rPr>
        <w:t xml:space="preserve"> </w:t>
      </w:r>
      <w:r w:rsidRPr="00784950">
        <w:rPr>
          <w:rtl/>
        </w:rPr>
        <w:t>לשביתת הנכים, שנמשכת כבר זה היום ה</w:t>
      </w:r>
      <w:r w:rsidR="00374753">
        <w:rPr>
          <w:rtl/>
        </w:rPr>
        <w:t>-</w:t>
      </w:r>
      <w:r w:rsidRPr="00784950">
        <w:rPr>
          <w:rtl/>
        </w:rPr>
        <w:t>52 או ה</w:t>
      </w:r>
      <w:r w:rsidR="00374753">
        <w:rPr>
          <w:rtl/>
        </w:rPr>
        <w:t>-</w:t>
      </w:r>
      <w:r w:rsidRPr="00784950">
        <w:rPr>
          <w:rtl/>
        </w:rPr>
        <w:t>53, ומוצא אין.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נאמר,</w:t>
      </w:r>
      <w:r w:rsidR="00374753">
        <w:rPr>
          <w:rtl/>
        </w:rPr>
        <w:t xml:space="preserve"> </w:t>
      </w:r>
      <w:r w:rsidRPr="00784950">
        <w:rPr>
          <w:rtl/>
        </w:rPr>
        <w:t>כמדומני</w:t>
      </w:r>
      <w:r w:rsidR="00374753">
        <w:rPr>
          <w:rtl/>
        </w:rPr>
        <w:t xml:space="preserve"> </w:t>
      </w:r>
      <w:r w:rsidRPr="00784950">
        <w:rPr>
          <w:rtl/>
        </w:rPr>
        <w:t>בערוץ</w:t>
      </w:r>
      <w:r w:rsidR="00374753">
        <w:rPr>
          <w:rtl/>
        </w:rPr>
        <w:t>-</w:t>
      </w:r>
      <w:r w:rsidRPr="00784950">
        <w:rPr>
          <w:rtl/>
        </w:rPr>
        <w:t>1,</w:t>
      </w:r>
      <w:r w:rsidR="00374753">
        <w:rPr>
          <w:rtl/>
        </w:rPr>
        <w:t xml:space="preserve"> </w:t>
      </w:r>
      <w:r w:rsidRPr="00784950">
        <w:rPr>
          <w:rtl/>
        </w:rPr>
        <w:t>שבתקציב הוקצבו כ</w:t>
      </w:r>
      <w:r w:rsidR="00374753">
        <w:rPr>
          <w:rtl/>
        </w:rPr>
        <w:t>-</w:t>
      </w:r>
      <w:r w:rsidRPr="00784950">
        <w:rPr>
          <w:rtl/>
        </w:rPr>
        <w:t>450 מיליון שקלים לפתרון</w:t>
      </w:r>
      <w:r w:rsidR="00374753">
        <w:rPr>
          <w:rtl/>
        </w:rPr>
        <w:t xml:space="preserve"> </w:t>
      </w:r>
      <w:r w:rsidRPr="00784950">
        <w:rPr>
          <w:rtl/>
        </w:rPr>
        <w:t>הסוגיה.</w:t>
      </w:r>
      <w:r w:rsidR="00374753">
        <w:rPr>
          <w:rtl/>
        </w:rPr>
        <w:t xml:space="preserve"> </w:t>
      </w:r>
      <w:r w:rsidRPr="00784950">
        <w:rPr>
          <w:rtl/>
        </w:rPr>
        <w:t>שאלתי</w:t>
      </w:r>
      <w:r w:rsidR="00374753">
        <w:rPr>
          <w:rtl/>
        </w:rPr>
        <w:t xml:space="preserve"> </w:t>
      </w:r>
      <w:r w:rsidRPr="00784950">
        <w:rPr>
          <w:rtl/>
        </w:rPr>
        <w:t>היום את מנכ"ל האוצר בישיבת ועדת הכספים אם אמת הדבר, והוא אמר:</w:t>
      </w:r>
      <w:r w:rsidR="00374753">
        <w:rPr>
          <w:rtl/>
        </w:rPr>
        <w:t xml:space="preserve"> </w:t>
      </w:r>
      <w:r w:rsidRPr="00784950">
        <w:rPr>
          <w:rtl/>
        </w:rPr>
        <w:t>שקר</w:t>
      </w:r>
      <w:r w:rsidR="00374753">
        <w:rPr>
          <w:rtl/>
        </w:rPr>
        <w:t xml:space="preserve"> </w:t>
      </w:r>
      <w:r w:rsidRPr="00784950">
        <w:rPr>
          <w:rtl/>
        </w:rPr>
        <w:t>וכזב, לא הוקצב שקל. אם לא הוקצב שקל ואין רזרבה נכון להיום, לאחר שמולאו כל</w:t>
      </w:r>
      <w:r w:rsidR="00374753">
        <w:rPr>
          <w:rtl/>
        </w:rPr>
        <w:t xml:space="preserve"> </w:t>
      </w:r>
      <w:r w:rsidRPr="00784950">
        <w:rPr>
          <w:rtl/>
        </w:rPr>
        <w:t>ההתחייבויות</w:t>
      </w:r>
      <w:r w:rsidR="00374753">
        <w:rPr>
          <w:rtl/>
        </w:rPr>
        <w:t xml:space="preserve"> </w:t>
      </w:r>
      <w:r w:rsidRPr="00784950">
        <w:rPr>
          <w:rtl/>
        </w:rPr>
        <w:t>אקסטרה,</w:t>
      </w:r>
      <w:r w:rsidR="00374753">
        <w:rPr>
          <w:rtl/>
        </w:rPr>
        <w:t xml:space="preserve"> </w:t>
      </w:r>
      <w:r w:rsidRPr="00784950">
        <w:rPr>
          <w:rtl/>
        </w:rPr>
        <w:t>אקסטרה</w:t>
      </w:r>
      <w:r w:rsidR="00374753">
        <w:rPr>
          <w:rtl/>
        </w:rPr>
        <w:t xml:space="preserve"> </w:t>
      </w:r>
      <w:r w:rsidRPr="00784950">
        <w:rPr>
          <w:rtl/>
        </w:rPr>
        <w:t>לארג',</w:t>
      </w:r>
      <w:r w:rsidR="00374753">
        <w:rPr>
          <w:rtl/>
        </w:rPr>
        <w:t xml:space="preserve"> </w:t>
      </w:r>
      <w:r w:rsidRPr="00784950">
        <w:rPr>
          <w:rtl/>
        </w:rPr>
        <w:t>אקסטרה</w:t>
      </w:r>
      <w:r w:rsidR="00374753">
        <w:rPr>
          <w:rtl/>
        </w:rPr>
        <w:t>-</w:t>
      </w:r>
      <w:r w:rsidRPr="00784950">
        <w:rPr>
          <w:rtl/>
        </w:rPr>
        <w:t xml:space="preserve">אקסטרה לארג', לחרדים </w:t>
      </w:r>
      <w:r w:rsidR="00374753">
        <w:rPr>
          <w:rtl/>
        </w:rPr>
        <w:t>–</w:t>
      </w:r>
      <w:r w:rsidRPr="00784950">
        <w:rPr>
          <w:rtl/>
        </w:rPr>
        <w:t xml:space="preserve"> בעצם תקציב</w:t>
      </w:r>
      <w:r w:rsidR="00374753">
        <w:rPr>
          <w:rtl/>
        </w:rPr>
        <w:t xml:space="preserve"> </w:t>
      </w:r>
      <w:r w:rsidRPr="00784950">
        <w:rPr>
          <w:rtl/>
        </w:rPr>
        <w:t>מדינת ישראל הוא ללא כל רזרבה.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לשאול כמה שאלות את חברי אנשי הקואליציה, את ראש הממשלה ושר האוצר,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נכחו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בפתיחת הדיון, את ראש הממשלה שמחר נוסע לארצות</w:t>
      </w:r>
      <w:r w:rsidR="00374753">
        <w:rPr>
          <w:rtl/>
        </w:rPr>
        <w:t>-</w:t>
      </w:r>
      <w:r w:rsidRPr="00784950">
        <w:rPr>
          <w:rtl/>
        </w:rPr>
        <w:t>הברית להיפגש עם</w:t>
      </w:r>
      <w:r w:rsidR="00374753">
        <w:rPr>
          <w:rtl/>
        </w:rPr>
        <w:t xml:space="preserve"> </w:t>
      </w:r>
      <w:r w:rsidRPr="00784950">
        <w:rPr>
          <w:rtl/>
        </w:rPr>
        <w:t>הנשיא בוש, ולמרות 53 יום של שביתת הנכים עדיין לא ישב אתם יום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שמדובר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בפערים כספיים לא פשוטים. חברי אילן גילאון מלווה את</w:t>
      </w:r>
      <w:r w:rsidR="00374753">
        <w:rPr>
          <w:rtl/>
        </w:rPr>
        <w:t xml:space="preserve"> </w:t>
      </w:r>
      <w:r w:rsidRPr="00784950">
        <w:rPr>
          <w:rtl/>
        </w:rPr>
        <w:t>המאבק</w:t>
      </w:r>
      <w:r w:rsidR="00374753">
        <w:rPr>
          <w:rtl/>
        </w:rPr>
        <w:t xml:space="preserve"> </w:t>
      </w:r>
      <w:r w:rsidRPr="00784950">
        <w:rPr>
          <w:rtl/>
        </w:rPr>
        <w:t>הזה מהיום הראשון, וחבר אחר שלנו מסיעת מרצ, רן כהן, בשיתוף סיעות נוספות,</w:t>
      </w:r>
      <w:r w:rsidR="00374753">
        <w:rPr>
          <w:rtl/>
        </w:rPr>
        <w:t xml:space="preserve"> </w:t>
      </w:r>
      <w:r w:rsidRPr="00784950">
        <w:rPr>
          <w:rtl/>
        </w:rPr>
        <w:t>גיבש</w:t>
      </w:r>
      <w:r w:rsidR="00374753">
        <w:rPr>
          <w:rtl/>
        </w:rPr>
        <w:t xml:space="preserve"> </w:t>
      </w:r>
      <w:r w:rsidRPr="00784950">
        <w:rPr>
          <w:rtl/>
        </w:rPr>
        <w:t>הצעה</w:t>
      </w:r>
      <w:r w:rsidR="00374753">
        <w:rPr>
          <w:rtl/>
        </w:rPr>
        <w:t xml:space="preserve"> </w:t>
      </w:r>
      <w:r w:rsidRPr="00784950">
        <w:rPr>
          <w:rtl/>
        </w:rPr>
        <w:t>לגישור</w:t>
      </w:r>
      <w:r w:rsidR="00374753">
        <w:rPr>
          <w:rtl/>
        </w:rPr>
        <w:t xml:space="preserve"> </w:t>
      </w:r>
      <w:r w:rsidRPr="00784950">
        <w:rPr>
          <w:rtl/>
        </w:rPr>
        <w:t>בניסיון להגיע לפתרון כלשהו. אבל עוד לפני שלב הפתרונות, 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כול על הבעיה. איך יכול להיות שבמשך 53 ימים ראש ממשלה נבחר לא</w:t>
      </w:r>
      <w:r w:rsidR="00374753">
        <w:rPr>
          <w:rtl/>
        </w:rPr>
        <w:t xml:space="preserve"> </w:t>
      </w:r>
      <w:r w:rsidRPr="00784950">
        <w:rPr>
          <w:rtl/>
        </w:rPr>
        <w:t>ישב</w:t>
      </w:r>
      <w:r w:rsidR="00374753">
        <w:rPr>
          <w:rtl/>
        </w:rPr>
        <w:t xml:space="preserve"> </w:t>
      </w:r>
      <w:r w:rsidRPr="00784950">
        <w:rPr>
          <w:rtl/>
        </w:rPr>
        <w:t>דקה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עם הנציגות של אותם אנשים? איך יכול להיות שזולת שתי פגישות אקראי</w:t>
      </w:r>
      <w:r w:rsidR="00374753">
        <w:rPr>
          <w:rtl/>
        </w:rPr>
        <w:t xml:space="preserve"> </w:t>
      </w:r>
      <w:r w:rsidRPr="00784950">
        <w:rPr>
          <w:rtl/>
        </w:rPr>
        <w:t>שקיים שר האוצר, לא ישבו אתם? היו אומרים להם: אתם יודעים מה? אתם לא צודקים. או:</w:t>
      </w:r>
      <w:r w:rsidR="00374753">
        <w:rPr>
          <w:rtl/>
        </w:rPr>
        <w:t xml:space="preserve"> </w:t>
      </w: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צודקים,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שלכם</w:t>
      </w:r>
      <w:r w:rsidR="00374753">
        <w:rPr>
          <w:rtl/>
        </w:rPr>
        <w:t xml:space="preserve"> </w:t>
      </w:r>
      <w:r w:rsidRPr="00784950">
        <w:rPr>
          <w:rtl/>
        </w:rPr>
        <w:t>קשה מאוד לפתרון בתנאי המשק הישראלי, ולכן אנחנו</w:t>
      </w:r>
      <w:r w:rsidR="00374753">
        <w:rPr>
          <w:rtl/>
        </w:rPr>
        <w:t xml:space="preserve"> </w:t>
      </w:r>
      <w:r w:rsidRPr="00784950">
        <w:rPr>
          <w:rtl/>
        </w:rPr>
        <w:t>מציעים א', ב', ג', ד', ה'.</w:t>
      </w:r>
      <w:r w:rsidR="00374753">
        <w:rPr>
          <w:rtl/>
        </w:rPr>
        <w:t xml:space="preserve"> </w:t>
      </w:r>
      <w:r w:rsidRPr="00784950">
        <w:rPr>
          <w:rtl/>
        </w:rPr>
        <w:t>מעניין, עם החרדים הם ישבו בשבוע האחרון בלי סוף. עם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הפנים,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 העבודה והרווחה, שר הבריאות </w:t>
      </w:r>
      <w:r w:rsidR="00374753">
        <w:rPr>
          <w:rtl/>
        </w:rPr>
        <w:t>–</w:t>
      </w:r>
      <w:r w:rsidRPr="00784950">
        <w:rPr>
          <w:rtl/>
        </w:rPr>
        <w:t xml:space="preserve"> ישבו גם ישבו עוד שעה ועוד שעה ועוד</w:t>
      </w:r>
      <w:r w:rsidR="00374753">
        <w:rPr>
          <w:rtl/>
        </w:rPr>
        <w:t xml:space="preserve"> </w:t>
      </w:r>
      <w:r w:rsidRPr="00784950">
        <w:rPr>
          <w:rtl/>
        </w:rPr>
        <w:t>שעה.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שום שר ממפלגת העבודה לא היה מוכן אפילו להיות השר המייצג בדיונים האלה.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משפט מסכם. ולאור כל האמור לעיל?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לאור</w:t>
      </w:r>
      <w:r w:rsidR="00374753">
        <w:rPr>
          <w:rtl/>
        </w:rPr>
        <w:t xml:space="preserve"> </w:t>
      </w:r>
      <w:r w:rsidRPr="00784950">
        <w:rPr>
          <w:rtl/>
        </w:rPr>
        <w:t>כל זאת, הזעיקו את חבר הכנסת ויצמן שירי, שהפך לשר מייצג, וישבו וגמרו</w:t>
      </w:r>
      <w:r w:rsidR="00374753">
        <w:rPr>
          <w:rtl/>
        </w:rPr>
        <w:t xml:space="preserve"> </w:t>
      </w:r>
      <w:r w:rsidRPr="00784950">
        <w:rPr>
          <w:rtl/>
        </w:rPr>
        <w:t>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בעיית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בעיה מאוד קשה. אבל איך זה יכול להיות,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ששלשום בלילה ויתרו לכל שרי ש"ס על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קיצוץ?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במשרדי ש"ס לא יהיה קיצוץ של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שלא,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מורמים מעם, משום שבלעדי ההצבעה שלהם כביכול לא עובר</w:t>
      </w:r>
      <w:r w:rsidR="00374753">
        <w:rPr>
          <w:rtl/>
        </w:rPr>
        <w:t xml:space="preserve"> </w:t>
      </w:r>
      <w:r w:rsidRPr="00784950">
        <w:rPr>
          <w:rtl/>
        </w:rPr>
        <w:t>תקציב. יש שווים ושווים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אני מציע שזה יהיה הנושא לנאום הבא, כי זמנו של אדוני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אילן</w:t>
      </w:r>
      <w:r w:rsidR="00374753">
        <w:rPr>
          <w:rtl/>
        </w:rPr>
        <w:t xml:space="preserve"> </w:t>
      </w:r>
      <w:r w:rsidRPr="00784950">
        <w:rPr>
          <w:rtl/>
        </w:rPr>
        <w:t>גילאון תיכף יסביר את כל הבעיה בהרחבה. אני מציע לך לתת לו יותר</w:t>
      </w:r>
      <w:r w:rsidR="00374753">
        <w:rPr>
          <w:rtl/>
        </w:rPr>
        <w:t xml:space="preserve"> </w:t>
      </w:r>
      <w:r w:rsidRPr="00784950">
        <w:rPr>
          <w:rtl/>
        </w:rPr>
        <w:t>משלוש דקות לנושא.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איך יכול להיות שראש הממשלה ושר האוצר סירבו אפילו לשבת עם הנכים, ולשרי</w:t>
      </w:r>
      <w:r w:rsidR="00374753">
        <w:rPr>
          <w:rtl/>
        </w:rPr>
        <w:t xml:space="preserve"> </w:t>
      </w:r>
      <w:r w:rsidRPr="00784950">
        <w:rPr>
          <w:rtl/>
        </w:rPr>
        <w:t>ש"ס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נתנו את האתנן בסכום של מאות מיליונים </w:t>
      </w:r>
      <w:r w:rsidR="00374753">
        <w:rPr>
          <w:rtl/>
        </w:rPr>
        <w:t>–</w:t>
      </w:r>
      <w:r w:rsidRPr="00784950">
        <w:rPr>
          <w:rtl/>
        </w:rPr>
        <w:t xml:space="preserve"> לא משום שצריך, אלא רק משום שיש להם</w:t>
      </w:r>
      <w:r w:rsidR="00374753">
        <w:rPr>
          <w:rtl/>
        </w:rPr>
        <w:t xml:space="preserve"> </w:t>
      </w:r>
      <w:r w:rsidRPr="00784950">
        <w:rPr>
          <w:rtl/>
        </w:rPr>
        <w:t>אצבעות בכנסת? כסדום ועמורה היינו,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תנסה</w:t>
      </w:r>
      <w:r w:rsidR="00374753">
        <w:rPr>
          <w:rtl/>
        </w:rPr>
        <w:t xml:space="preserve"> </w:t>
      </w:r>
      <w:r w:rsidRPr="00784950">
        <w:rPr>
          <w:rtl/>
        </w:rPr>
        <w:t>לענות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זה בנאום הבא. תודה רבה לחבר הכנסת וילן.</w:t>
      </w:r>
      <w:r w:rsidR="00374753">
        <w:rPr>
          <w:rtl/>
        </w:rPr>
        <w:t xml:space="preserve"> </w:t>
      </w:r>
      <w:r w:rsidRPr="00784950">
        <w:rPr>
          <w:rtl/>
        </w:rPr>
        <w:t>חברי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רז, יוסי שריד, רן כהן וזהבה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אילן גילאון </w:t>
      </w:r>
      <w:r w:rsidR="00374753">
        <w:rPr>
          <w:rtl/>
        </w:rPr>
        <w:t xml:space="preserve">– </w:t>
      </w:r>
      <w:r w:rsidRPr="00784950">
        <w:rPr>
          <w:rtl/>
        </w:rPr>
        <w:t>בבקשה,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יש סרט "הם יורים גם בסוסים". אבל כמה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נורא</w:t>
      </w:r>
      <w:r w:rsidR="00374753">
        <w:rPr>
          <w:rtl/>
        </w:rPr>
        <w:t xml:space="preserve"> </w:t>
      </w:r>
      <w:r w:rsidRPr="00784950">
        <w:rPr>
          <w:rtl/>
        </w:rPr>
        <w:t>שיורים</w:t>
      </w:r>
      <w:r w:rsidR="00374753">
        <w:rPr>
          <w:rtl/>
        </w:rPr>
        <w:t xml:space="preserve"> </w:t>
      </w:r>
      <w:r w:rsidRPr="00784950">
        <w:rPr>
          <w:rtl/>
        </w:rPr>
        <w:t>בסוסים, יש אפילו דברים יותר גרועים מאשר לירות בסוסים. אדוני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שאצלנו הם יורים גם במפגינים ערבים, אזרחים ישראלים, הם יורים גם בנכים, הם</w:t>
      </w:r>
      <w:r w:rsidR="00374753">
        <w:rPr>
          <w:rtl/>
        </w:rPr>
        <w:t xml:space="preserve"> </w:t>
      </w:r>
      <w:r w:rsidRPr="00784950">
        <w:rPr>
          <w:rtl/>
        </w:rPr>
        <w:t>יורים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בזקנים, הם יורים בילדים. הם יורים בכל מה שקל לירות בו, אדוני, כי קל</w:t>
      </w:r>
      <w:r w:rsidR="00374753">
        <w:rPr>
          <w:rtl/>
        </w:rPr>
        <w:t xml:space="preserve"> </w:t>
      </w:r>
      <w:r w:rsidRPr="00784950">
        <w:rPr>
          <w:rtl/>
        </w:rPr>
        <w:t>לירות בו.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אריק</w:t>
      </w:r>
      <w:r w:rsidR="00374753">
        <w:rPr>
          <w:rtl/>
        </w:rPr>
        <w:t xml:space="preserve"> </w:t>
      </w:r>
      <w:r w:rsidRPr="00784950">
        <w:rPr>
          <w:rtl/>
        </w:rPr>
        <w:t>שרון</w:t>
      </w:r>
      <w:r w:rsidR="00374753">
        <w:rPr>
          <w:rtl/>
        </w:rPr>
        <w:t xml:space="preserve"> </w:t>
      </w:r>
      <w:r w:rsidRPr="00784950">
        <w:rPr>
          <w:rtl/>
        </w:rPr>
        <w:t>יירשם בהיסטוריה כמנצח הגדול על עגלות הנכים</w:t>
      </w:r>
      <w:r w:rsidR="00374753">
        <w:rPr>
          <w:rtl/>
        </w:rPr>
        <w:t xml:space="preserve"> </w:t>
      </w:r>
      <w:r w:rsidRPr="00784950">
        <w:rPr>
          <w:rtl/>
        </w:rPr>
        <w:t>שנמקות</w:t>
      </w:r>
      <w:r w:rsidR="00374753">
        <w:rPr>
          <w:rtl/>
        </w:rPr>
        <w:t xml:space="preserve"> </w:t>
      </w:r>
      <w:r w:rsidRPr="00784950">
        <w:rPr>
          <w:rtl/>
        </w:rPr>
        <w:t>כאן בחוץ, מתוך ייאוש, אחרי 52 ימים, כשלא נותרה להם לפליטה אפילו אפשרות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לקום</w:t>
      </w:r>
      <w:r w:rsidR="00374753">
        <w:rPr>
          <w:rtl/>
        </w:rPr>
        <w:t xml:space="preserve"> </w:t>
      </w:r>
      <w:r w:rsidRPr="00784950">
        <w:rPr>
          <w:rtl/>
        </w:rPr>
        <w:t>מתוך</w:t>
      </w:r>
      <w:r w:rsidR="00374753">
        <w:rPr>
          <w:rtl/>
        </w:rPr>
        <w:t xml:space="preserve"> </w:t>
      </w:r>
      <w:r w:rsidRPr="00784950">
        <w:rPr>
          <w:rtl/>
        </w:rPr>
        <w:t>מצבם</w:t>
      </w:r>
      <w:r w:rsidR="00374753">
        <w:rPr>
          <w:rtl/>
        </w:rPr>
        <w:t xml:space="preserve"> </w:t>
      </w:r>
      <w:r w:rsidRPr="00784950">
        <w:rPr>
          <w:rtl/>
        </w:rPr>
        <w:t>בכבוד,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נמצאים במצב של אי</w:t>
      </w:r>
      <w:r w:rsidR="00374753">
        <w:rPr>
          <w:rtl/>
        </w:rPr>
        <w:t>-</w:t>
      </w:r>
      <w:r w:rsidRPr="00784950">
        <w:rPr>
          <w:rtl/>
        </w:rPr>
        <w:t>כבוד כבני</w:t>
      </w:r>
      <w:r w:rsidR="00374753">
        <w:rPr>
          <w:rtl/>
        </w:rPr>
        <w:t>-</w:t>
      </w:r>
      <w:r w:rsidRPr="00784950">
        <w:rPr>
          <w:rtl/>
        </w:rPr>
        <w:t>אדם, משום</w:t>
      </w:r>
      <w:r w:rsidR="00374753">
        <w:rPr>
          <w:rtl/>
        </w:rPr>
        <w:t xml:space="preserve"> </w:t>
      </w:r>
      <w:r w:rsidRPr="00784950">
        <w:rPr>
          <w:rtl/>
        </w:rPr>
        <w:t>שבני</w:t>
      </w:r>
      <w:r w:rsidR="00374753">
        <w:rPr>
          <w:rtl/>
        </w:rPr>
        <w:t>-</w:t>
      </w:r>
      <w:r w:rsidRPr="00784950">
        <w:rPr>
          <w:rtl/>
        </w:rPr>
        <w:t>אדם אחרים שאינם בני</w:t>
      </w:r>
      <w:r w:rsidR="00374753">
        <w:rPr>
          <w:rtl/>
        </w:rPr>
        <w:t>-</w:t>
      </w:r>
      <w:r w:rsidRPr="00784950">
        <w:rPr>
          <w:rtl/>
        </w:rPr>
        <w:t>אדם, אדוני, וזה מה שהסתבר, לא מכבדים אותם.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יודע,</w:t>
      </w:r>
      <w:r w:rsidR="00374753">
        <w:rPr>
          <w:rtl/>
        </w:rPr>
        <w:t xml:space="preserve"> </w:t>
      </w:r>
      <w:r w:rsidRPr="00784950">
        <w:rPr>
          <w:rtl/>
        </w:rPr>
        <w:t>אדוני, לא מדובר אפילו בפתרון הכספי. לפני שאנחנו מדברים על</w:t>
      </w:r>
      <w:r w:rsidR="00374753">
        <w:rPr>
          <w:rtl/>
        </w:rPr>
        <w:t xml:space="preserve"> </w:t>
      </w:r>
      <w:r w:rsidRPr="00784950">
        <w:rPr>
          <w:rtl/>
        </w:rPr>
        <w:t>הפתרון הכספי, מדובר בבעיה אנושית פשוטה מדרגה ראשונה.</w:t>
      </w:r>
      <w:r w:rsidR="00374753">
        <w:rPr>
          <w:rtl/>
        </w:rPr>
        <w:t xml:space="preserve"> </w:t>
      </w:r>
      <w:r w:rsidRPr="00784950">
        <w:rPr>
          <w:rtl/>
        </w:rPr>
        <w:t>אתה ראש ממשלה, קברניט של</w:t>
      </w:r>
      <w:r w:rsidR="00374753">
        <w:rPr>
          <w:rtl/>
        </w:rPr>
        <w:t xml:space="preserve"> </w:t>
      </w:r>
      <w:r w:rsidRPr="00784950">
        <w:rPr>
          <w:rtl/>
        </w:rPr>
        <w:t>מדינה, אנשים נמקים 52 ימים בקור הנורא, הירושלמי. אתה יודע, אדוני, אני דווקא לא</w:t>
      </w:r>
      <w:r w:rsidR="00374753">
        <w:rPr>
          <w:rtl/>
        </w:rPr>
        <w:t xml:space="preserve"> </w:t>
      </w:r>
      <w:r w:rsidRPr="00784950">
        <w:rPr>
          <w:rtl/>
        </w:rPr>
        <w:t>סובל</w:t>
      </w:r>
      <w:r w:rsidR="00374753">
        <w:rPr>
          <w:rtl/>
        </w:rPr>
        <w:t xml:space="preserve"> </w:t>
      </w:r>
      <w:r w:rsidRPr="00784950">
        <w:rPr>
          <w:rtl/>
        </w:rPr>
        <w:t>מקור,</w:t>
      </w:r>
      <w:r w:rsidR="00374753">
        <w:rPr>
          <w:rtl/>
        </w:rPr>
        <w:t xml:space="preserve"> </w:t>
      </w:r>
      <w:r w:rsidRPr="00784950">
        <w:rPr>
          <w:rtl/>
        </w:rPr>
        <w:t>תמיד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סובל</w:t>
      </w:r>
      <w:r w:rsidR="00374753">
        <w:rPr>
          <w:rtl/>
        </w:rPr>
        <w:t xml:space="preserve"> </w:t>
      </w:r>
      <w:r w:rsidRPr="00784950">
        <w:rPr>
          <w:rtl/>
        </w:rPr>
        <w:t>מחום, תמיד חם לי. אתמול בערב הייתי שם וקפאתי מול</w:t>
      </w:r>
      <w:r w:rsidR="00374753">
        <w:rPr>
          <w:rtl/>
        </w:rPr>
        <w:t xml:space="preserve"> </w:t>
      </w:r>
      <w:r w:rsidRPr="00784950">
        <w:rPr>
          <w:rtl/>
        </w:rPr>
        <w:t>שער</w:t>
      </w:r>
      <w:r w:rsidR="00374753">
        <w:rPr>
          <w:rtl/>
        </w:rPr>
        <w:t>-</w:t>
      </w:r>
      <w:r w:rsidRPr="00784950">
        <w:rPr>
          <w:rtl/>
        </w:rPr>
        <w:t>פולומבו, לשם הגיעו הנכים. האיש הזה, ראש הממשלה, לא בא אפילו להגיד להם בוקר</w:t>
      </w:r>
      <w:r w:rsidR="00374753">
        <w:rPr>
          <w:rtl/>
        </w:rPr>
        <w:t xml:space="preserve"> </w:t>
      </w:r>
      <w:r w:rsidRPr="00784950">
        <w:rPr>
          <w:rtl/>
        </w:rPr>
        <w:t>טוב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–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קר,</w:t>
      </w:r>
      <w:r w:rsidR="00374753">
        <w:rPr>
          <w:rtl/>
        </w:rPr>
        <w:t xml:space="preserve"> </w:t>
      </w:r>
      <w:r w:rsidRPr="00784950">
        <w:rPr>
          <w:rtl/>
        </w:rPr>
        <w:t>אולי כוס תה.</w:t>
      </w:r>
      <w:r w:rsidR="00374753">
        <w:rPr>
          <w:rtl/>
        </w:rPr>
        <w:t xml:space="preserve"> </w:t>
      </w:r>
      <w:r w:rsidRPr="00784950">
        <w:rPr>
          <w:rtl/>
        </w:rPr>
        <w:t>אפילו אשתו של נתניהו הביאה פעם פיצה</w:t>
      </w:r>
      <w:r w:rsidR="00374753">
        <w:rPr>
          <w:rtl/>
        </w:rPr>
        <w:t xml:space="preserve"> </w:t>
      </w:r>
      <w:r w:rsidRPr="00784950">
        <w:rPr>
          <w:rtl/>
        </w:rPr>
        <w:t>לסטודנטים.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לו זמן לחיסולים, אין לו זמן לתקציב.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אילן גילאון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כי הרבה יותר קל להתעסק עם ערפאת ולשבור הליקופטרים. נראה לי שהוא רוכש</w:t>
      </w:r>
      <w:r w:rsidR="00374753">
        <w:rPr>
          <w:rtl/>
        </w:rPr>
        <w:t xml:space="preserve"> </w:t>
      </w:r>
      <w:r w:rsidRPr="00784950">
        <w:rPr>
          <w:rtl/>
        </w:rPr>
        <w:t>ניסיון כדי לשבור גם עגלות נכים. כך הוא יירשם, הגיבור הזה אריק.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שהבעיה</w:t>
      </w:r>
      <w:r w:rsidR="00374753">
        <w:rPr>
          <w:rtl/>
        </w:rPr>
        <w:t xml:space="preserve"> </w:t>
      </w:r>
      <w:r w:rsidRPr="00784950">
        <w:rPr>
          <w:rtl/>
        </w:rPr>
        <w:t>סבוכה, הדברים עולים כסף, ובכלל להחזיק מדינה, אדוני, זה עולה</w:t>
      </w:r>
      <w:r w:rsidR="00374753">
        <w:rPr>
          <w:rtl/>
        </w:rPr>
        <w:t xml:space="preserve"> </w:t>
      </w:r>
      <w:r w:rsidRPr="00784950">
        <w:rPr>
          <w:rtl/>
        </w:rPr>
        <w:t>כסף,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לעשות.</w:t>
      </w:r>
      <w:r w:rsidR="00374753">
        <w:rPr>
          <w:rtl/>
        </w:rPr>
        <w:t xml:space="preserve"> </w:t>
      </w:r>
      <w:r w:rsidRPr="00784950">
        <w:rPr>
          <w:rtl/>
        </w:rPr>
        <w:t>זה דבר די יקר.</w:t>
      </w:r>
      <w:r w:rsidR="00374753">
        <w:rPr>
          <w:rtl/>
        </w:rPr>
        <w:t xml:space="preserve"> </w:t>
      </w:r>
      <w:r w:rsidRPr="00784950">
        <w:rPr>
          <w:rtl/>
        </w:rPr>
        <w:t>כל מי שמחזיק מדינה יודע שיש הוצאות. 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בלא זה. השאלה המרכזית היא מהו סדר העדיפויות.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אבשלום</w:t>
      </w:r>
      <w:r w:rsidR="00374753">
        <w:rPr>
          <w:rtl/>
        </w:rPr>
        <w:t xml:space="preserve"> </w:t>
      </w:r>
      <w:r w:rsidRPr="00784950">
        <w:rPr>
          <w:rtl/>
        </w:rPr>
        <w:t>וילן קודם ואמרו קודמיו, שבזמן שכל האחרים רופדו, כל אלה</w:t>
      </w:r>
      <w:r w:rsidR="00374753">
        <w:rPr>
          <w:rtl/>
        </w:rPr>
        <w:t xml:space="preserve"> </w:t>
      </w:r>
      <w:r w:rsidRPr="00784950">
        <w:rPr>
          <w:rtl/>
        </w:rPr>
        <w:t>שמייצגים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האינטרסים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הסקטורים, אותם שרים חברתיים </w:t>
      </w:r>
      <w:r w:rsidR="00374753">
        <w:rPr>
          <w:rtl/>
        </w:rPr>
        <w:t>–</w:t>
      </w:r>
      <w:r w:rsidRPr="00784950">
        <w:rPr>
          <w:rtl/>
        </w:rPr>
        <w:t xml:space="preserve"> תסלח לי, אדוני </w:t>
      </w:r>
      <w:r w:rsidR="00374753">
        <w:rPr>
          <w:rtl/>
        </w:rPr>
        <w:t>–</w:t>
      </w:r>
      <w:r w:rsidRPr="00784950">
        <w:rPr>
          <w:rtl/>
        </w:rPr>
        <w:t xml:space="preserve"> פרי</w:t>
      </w:r>
      <w:r w:rsidR="00374753">
        <w:rPr>
          <w:rtl/>
        </w:rPr>
        <w:t xml:space="preserve"> </w:t>
      </w:r>
      <w:r w:rsidRPr="00784950">
        <w:rPr>
          <w:rtl/>
        </w:rPr>
        <w:t>הבשן המודרניים, המשמינים היום מנחת, אלה שהיו צריכים להיות אחראים לעבודה ורווחה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אחראים</w:t>
      </w:r>
      <w:r w:rsidR="00374753">
        <w:rPr>
          <w:rtl/>
        </w:rPr>
        <w:t xml:space="preserve"> </w:t>
      </w:r>
      <w:r w:rsidRPr="00784950">
        <w:rPr>
          <w:rtl/>
        </w:rPr>
        <w:t>לאבטלה</w:t>
      </w:r>
      <w:r w:rsidR="00374753">
        <w:rPr>
          <w:rtl/>
        </w:rPr>
        <w:t xml:space="preserve"> </w:t>
      </w:r>
      <w:r w:rsidRPr="00784950">
        <w:rPr>
          <w:rtl/>
        </w:rPr>
        <w:t>ומצוקה,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ששמים וילונות במכוניות השרד שלהם כי קשה להם</w:t>
      </w:r>
      <w:r w:rsidR="00374753">
        <w:rPr>
          <w:rtl/>
        </w:rPr>
        <w:t xml:space="preserve"> </w:t>
      </w:r>
      <w:r w:rsidRPr="00784950">
        <w:rPr>
          <w:rtl/>
        </w:rPr>
        <w:t>לראות את העוני דרך החלון, לא טרחו ולא השקיעו אפילו מאמץ קטנטן כדי לנסות ולראות</w:t>
      </w:r>
      <w:r w:rsidR="00374753">
        <w:rPr>
          <w:rtl/>
        </w:rPr>
        <w:t xml:space="preserve"> </w:t>
      </w:r>
      <w:r w:rsidRPr="00784950">
        <w:rPr>
          <w:rtl/>
        </w:rPr>
        <w:t>אולי אפשר להעביר מה שבקלות אני יכול להציע.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50</w:t>
      </w:r>
      <w:r w:rsidR="00374753">
        <w:rPr>
          <w:rtl/>
        </w:rPr>
        <w:t xml:space="preserve"> </w:t>
      </w:r>
      <w:r w:rsidRPr="00784950">
        <w:rPr>
          <w:rtl/>
        </w:rPr>
        <w:t>דרכים</w:t>
      </w:r>
      <w:r w:rsidR="00374753">
        <w:rPr>
          <w:rtl/>
        </w:rPr>
        <w:t xml:space="preserve"> </w:t>
      </w:r>
      <w:r w:rsidRPr="00784950">
        <w:rPr>
          <w:rtl/>
        </w:rPr>
        <w:t>לעזוב</w:t>
      </w:r>
      <w:r w:rsidR="00374753">
        <w:rPr>
          <w:rtl/>
        </w:rPr>
        <w:t xml:space="preserve"> </w:t>
      </w:r>
      <w:r w:rsidRPr="00784950">
        <w:rPr>
          <w:rtl/>
        </w:rPr>
        <w:t>את אהובתך. אני אומר שיש 700 דרכים לפתור את</w:t>
      </w:r>
      <w:r w:rsidR="00374753">
        <w:rPr>
          <w:rtl/>
        </w:rPr>
        <w:t xml:space="preserve"> </w:t>
      </w:r>
      <w:r w:rsidRPr="00784950">
        <w:rPr>
          <w:rtl/>
        </w:rPr>
        <w:t>הבעיה הזאת. זה הרבה יותר קל מאשר לעזוב את אהובתך. הדבר הזה לא קרה, וזה נמשך 52</w:t>
      </w:r>
      <w:r w:rsidR="00374753">
        <w:rPr>
          <w:rtl/>
        </w:rPr>
        <w:t xml:space="preserve"> </w:t>
      </w:r>
      <w:r w:rsidRPr="00784950">
        <w:rPr>
          <w:rtl/>
        </w:rPr>
        <w:t>יום.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עלול</w:t>
      </w:r>
      <w:r w:rsidR="00374753">
        <w:rPr>
          <w:rtl/>
        </w:rPr>
        <w:t xml:space="preserve"> </w:t>
      </w:r>
      <w:r w:rsidRPr="00784950">
        <w:rPr>
          <w:rtl/>
        </w:rPr>
        <w:t>להימשך גם הלאה, אדוני, מסיבה אחת, מהסיבה שממשלת ישראל, שמבקשת</w:t>
      </w:r>
      <w:r w:rsidR="00374753">
        <w:rPr>
          <w:rtl/>
        </w:rPr>
        <w:t xml:space="preserve"> </w:t>
      </w:r>
      <w:r w:rsidRPr="00784950">
        <w:rPr>
          <w:rtl/>
        </w:rPr>
        <w:t>בכל מאודה להיות חברת אחזקות, שמתרועעת בכל מיני מסיבות ובכל מיני קוקטיילים, שרק</w:t>
      </w:r>
      <w:r w:rsidR="00374753">
        <w:rPr>
          <w:rtl/>
        </w:rPr>
        <w:t xml:space="preserve"> </w:t>
      </w:r>
      <w:r w:rsidRPr="00784950">
        <w:rPr>
          <w:rtl/>
        </w:rPr>
        <w:t>סידור הפרחים, סידור הדלעת המקושטת עם פסלי החמאה בקרח, בכל מיני מלונות פאר, כנס</w:t>
      </w:r>
      <w:r w:rsidR="00374753">
        <w:rPr>
          <w:rtl/>
        </w:rPr>
        <w:t xml:space="preserve"> </w:t>
      </w:r>
      <w:r w:rsidRPr="00784950">
        <w:rPr>
          <w:rtl/>
        </w:rPr>
        <w:t>קיסריה,</w:t>
      </w:r>
      <w:r w:rsidR="00374753">
        <w:rPr>
          <w:rtl/>
        </w:rPr>
        <w:t xml:space="preserve"> </w:t>
      </w:r>
      <w:r w:rsidRPr="00784950">
        <w:rPr>
          <w:rtl/>
        </w:rPr>
        <w:t>כנס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דוניה וכנס "עמה" עולים יותר מאשר משפחה אוכלת במשך שלושה חודשים </w:t>
      </w:r>
      <w:r w:rsidR="00374753">
        <w:rPr>
          <w:rtl/>
        </w:rPr>
        <w:t xml:space="preserve">–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לדבר הזה לא ייקרא עיוורון ואטימות ורוע ורוע ורוע, אין לי שם אחר לקרוא לדבר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יקום</w:t>
      </w:r>
      <w:r w:rsidR="00374753">
        <w:rPr>
          <w:rtl/>
        </w:rPr>
        <w:t xml:space="preserve"> </w:t>
      </w:r>
      <w:r w:rsidRPr="00784950">
        <w:rPr>
          <w:rtl/>
        </w:rPr>
        <w:t>הציבור,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שמן הבית הזה, 93 חברי כנסת מביאים הצעה וחותמים</w:t>
      </w:r>
      <w:r w:rsidR="00374753">
        <w:rPr>
          <w:rtl/>
        </w:rPr>
        <w:t xml:space="preserve"> </w:t>
      </w:r>
      <w:r w:rsidRPr="00784950">
        <w:rPr>
          <w:rtl/>
        </w:rPr>
        <w:t>עליה,</w:t>
      </w:r>
      <w:r w:rsidR="00374753">
        <w:rPr>
          <w:rtl/>
        </w:rPr>
        <w:t xml:space="preserve"> </w:t>
      </w:r>
      <w:r w:rsidRPr="00784950">
        <w:rPr>
          <w:rtl/>
        </w:rPr>
        <w:t>וראש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פס</w:t>
      </w:r>
      <w:r w:rsidR="00374753">
        <w:rPr>
          <w:rtl/>
        </w:rPr>
        <w:t xml:space="preserve"> </w:t>
      </w:r>
      <w:r w:rsidRPr="00784950">
        <w:rPr>
          <w:rtl/>
        </w:rPr>
        <w:t>כי זה לא מזיז לו כלל, כי הוא האיש החזק, הוא מרגרט</w:t>
      </w:r>
      <w:r w:rsidR="00374753">
        <w:rPr>
          <w:rtl/>
        </w:rPr>
        <w:t xml:space="preserve"> </w:t>
      </w:r>
      <w:r w:rsidRPr="00784950">
        <w:rPr>
          <w:rtl/>
        </w:rPr>
        <w:t>תאצ'ר</w:t>
      </w:r>
      <w:r w:rsidR="00374753">
        <w:rPr>
          <w:rtl/>
        </w:rPr>
        <w:t xml:space="preserve"> </w:t>
      </w:r>
      <w:r w:rsidRPr="00784950">
        <w:rPr>
          <w:rtl/>
        </w:rPr>
        <w:t>הישראלי,</w:t>
      </w:r>
      <w:r w:rsidR="00374753">
        <w:rPr>
          <w:rtl/>
        </w:rPr>
        <w:t xml:space="preserve"> </w:t>
      </w:r>
      <w:r w:rsidRPr="00784950">
        <w:rPr>
          <w:rtl/>
        </w:rPr>
        <w:t>אותה הוא משחק. הוא מספיק גרוע בפני עצמו, הוא לא צריך לחקות אף</w:t>
      </w:r>
      <w:r w:rsidR="00374753">
        <w:rPr>
          <w:rtl/>
        </w:rPr>
        <w:t xml:space="preserve"> </w:t>
      </w:r>
      <w:r w:rsidRPr="00784950">
        <w:rPr>
          <w:rtl/>
        </w:rPr>
        <w:t>אחד אחר.</w:t>
      </w:r>
      <w:r w:rsidR="00374753">
        <w:rPr>
          <w:rtl/>
        </w:rPr>
        <w:t xml:space="preserve"> </w:t>
      </w:r>
      <w:r w:rsidRPr="00784950">
        <w:rPr>
          <w:rtl/>
        </w:rPr>
        <w:t>תודה,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אילן גילאון.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חוסניה ג'בארה, בבקשה. אחריה </w:t>
      </w:r>
      <w:r w:rsidR="00374753">
        <w:rPr>
          <w:rtl/>
        </w:rPr>
        <w:t xml:space="preserve">– </w:t>
      </w:r>
      <w:r w:rsidRPr="00784950">
        <w:rPr>
          <w:rtl/>
        </w:rPr>
        <w:t>חברות הכנסת נעמי חזן וענת מאור, אם תהיינה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אם אנחנו מדברים על התקציב ועל חוק ההסדרים,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דעתי</w:t>
      </w:r>
      <w:r w:rsidR="00374753">
        <w:rPr>
          <w:rtl/>
        </w:rPr>
        <w:t xml:space="preserve"> </w:t>
      </w:r>
      <w:r w:rsidRPr="00784950">
        <w:rPr>
          <w:rtl/>
        </w:rPr>
        <w:t>היה ראוי שלפחות אחד משרי הממשלה יהיה נוכח, לפחות לשמוע את הטענות של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>-</w:t>
      </w:r>
      <w:r w:rsidRPr="00784950">
        <w:rPr>
          <w:rtl/>
        </w:rPr>
        <w:t>האדם.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שלא מרגישים את בני</w:t>
      </w:r>
      <w:r w:rsidR="00374753">
        <w:rPr>
          <w:rtl/>
        </w:rPr>
        <w:t>-</w:t>
      </w:r>
      <w:r w:rsidRPr="00784950">
        <w:rPr>
          <w:rtl/>
        </w:rPr>
        <w:t>האדם, שילכו להתעסק בחיות, בכבשים</w:t>
      </w:r>
      <w:r w:rsidR="00374753">
        <w:rPr>
          <w:rtl/>
        </w:rPr>
        <w:t xml:space="preserve"> </w:t>
      </w:r>
      <w:r w:rsidRPr="00784950">
        <w:rPr>
          <w:rtl/>
        </w:rPr>
        <w:t>אולי.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ידידי גילאון, זה דבר לא אנושי לא להתייחס לאנשים נכים ששובתים 53</w:t>
      </w:r>
      <w:r w:rsidR="00374753">
        <w:rPr>
          <w:rtl/>
        </w:rPr>
        <w:t xml:space="preserve"> </w:t>
      </w:r>
      <w:r w:rsidRPr="00784950">
        <w:rPr>
          <w:rtl/>
        </w:rPr>
        <w:t>ימים</w:t>
      </w:r>
      <w:r w:rsidR="00374753">
        <w:rPr>
          <w:rtl/>
        </w:rPr>
        <w:t xml:space="preserve"> </w:t>
      </w:r>
      <w:r w:rsidRPr="00784950">
        <w:rPr>
          <w:rtl/>
        </w:rPr>
        <w:t>בקור.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לראות את האדם החזק ביותר בממשלה הזאת, שיהיה מסוגל לשבת</w:t>
      </w:r>
      <w:r w:rsidR="00374753">
        <w:rPr>
          <w:rtl/>
        </w:rPr>
        <w:t xml:space="preserve"> </w:t>
      </w:r>
      <w:r w:rsidRPr="00784950">
        <w:rPr>
          <w:rtl/>
        </w:rPr>
        <w:t>שעתיים</w:t>
      </w:r>
      <w:r w:rsidR="00374753">
        <w:rPr>
          <w:rtl/>
        </w:rPr>
        <w:t xml:space="preserve"> </w:t>
      </w:r>
      <w:r w:rsidRPr="00784950">
        <w:rPr>
          <w:rtl/>
        </w:rPr>
        <w:t>רצופות</w:t>
      </w:r>
      <w:r w:rsidR="00374753">
        <w:rPr>
          <w:rtl/>
        </w:rPr>
        <w:t xml:space="preserve"> </w:t>
      </w:r>
      <w:r w:rsidRPr="00784950">
        <w:rPr>
          <w:rtl/>
        </w:rPr>
        <w:t>בקור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ירושלים, רק שעתיים. אף אחד, אדוני היושב</w:t>
      </w:r>
      <w:r w:rsidR="00374753">
        <w:rPr>
          <w:rtl/>
        </w:rPr>
        <w:t>-</w:t>
      </w:r>
      <w:r w:rsidRPr="00784950">
        <w:rPr>
          <w:rtl/>
        </w:rPr>
        <w:t>ראש, לא יכול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מרגיש את הכאב, את הקור, את הרעב, את המצוקה של האנשים</w:t>
      </w:r>
      <w:r w:rsidR="00374753">
        <w:rPr>
          <w:rtl/>
        </w:rPr>
        <w:t xml:space="preserve"> </w:t>
      </w:r>
      <w:r w:rsidRPr="00784950">
        <w:rPr>
          <w:rtl/>
        </w:rPr>
        <w:t>האלו.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שלבו</w:t>
      </w:r>
      <w:r w:rsidR="00374753">
        <w:rPr>
          <w:rtl/>
        </w:rPr>
        <w:t xml:space="preserve"> </w:t>
      </w:r>
      <w:r w:rsidRPr="00784950">
        <w:rPr>
          <w:rtl/>
        </w:rPr>
        <w:t>פועם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להרגיש את האנשים האלו. זה לא סקטור, זה לא מגזר</w:t>
      </w:r>
      <w:r w:rsidR="00374753">
        <w:rPr>
          <w:rtl/>
        </w:rPr>
        <w:t xml:space="preserve"> </w:t>
      </w:r>
      <w:r w:rsidRPr="00784950">
        <w:rPr>
          <w:rtl/>
        </w:rPr>
        <w:t>מסוים</w:t>
      </w:r>
      <w:r w:rsidR="00374753">
        <w:rPr>
          <w:rtl/>
        </w:rPr>
        <w:t xml:space="preserve"> </w:t>
      </w:r>
      <w:r w:rsidRPr="00784950">
        <w:rPr>
          <w:rtl/>
        </w:rPr>
        <w:t>שלא רוצים לטפל בו, זה לא המגזר הערבי, אדוני היושב</w:t>
      </w:r>
      <w:r w:rsidR="00374753">
        <w:rPr>
          <w:rtl/>
        </w:rPr>
        <w:t>-</w:t>
      </w:r>
      <w:r w:rsidRPr="00784950">
        <w:rPr>
          <w:rtl/>
        </w:rPr>
        <w:t>ראש, שמפקירים אותו 53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>-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רגשות</w:t>
      </w:r>
      <w:r w:rsidR="00374753">
        <w:rPr>
          <w:rtl/>
        </w:rPr>
        <w:t xml:space="preserve"> </w:t>
      </w:r>
      <w:r w:rsidRPr="00784950">
        <w:rPr>
          <w:rtl/>
        </w:rPr>
        <w:t>ויש להם גם משפחות. כל אדם מייצג עולם</w:t>
      </w:r>
      <w:r w:rsidR="00374753">
        <w:rPr>
          <w:rtl/>
        </w:rPr>
        <w:t xml:space="preserve"> </w:t>
      </w:r>
      <w:r w:rsidRPr="00784950">
        <w:rPr>
          <w:rtl/>
        </w:rPr>
        <w:t>ומלואו.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להתבייש</w:t>
      </w:r>
      <w:r w:rsidR="00374753">
        <w:rPr>
          <w:rtl/>
        </w:rPr>
        <w:t xml:space="preserve"> </w:t>
      </w:r>
      <w:r w:rsidRPr="00784950">
        <w:rPr>
          <w:rtl/>
        </w:rPr>
        <w:t>ולהתעשת</w:t>
      </w:r>
      <w:r w:rsidR="00374753">
        <w:rPr>
          <w:rtl/>
        </w:rPr>
        <w:t xml:space="preserve"> </w:t>
      </w:r>
      <w:r w:rsidRPr="00784950">
        <w:rPr>
          <w:rtl/>
        </w:rPr>
        <w:t>ולענות לאנשים האלה, לפתור את מצוקתם. 1,741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לקנות בזה נעליים לאנשים האלה, שמתענים ונמצאים</w:t>
      </w:r>
      <w:r w:rsidR="00374753">
        <w:rPr>
          <w:rtl/>
        </w:rPr>
        <w:t xml:space="preserve"> </w:t>
      </w:r>
      <w:r w:rsidRPr="00784950">
        <w:rPr>
          <w:rtl/>
        </w:rPr>
        <w:t>במצוקה</w:t>
      </w:r>
      <w:r w:rsidR="00374753">
        <w:rPr>
          <w:rtl/>
        </w:rPr>
        <w:t xml:space="preserve"> </w:t>
      </w:r>
      <w:r w:rsidRPr="00784950">
        <w:rPr>
          <w:rtl/>
        </w:rPr>
        <w:t>קשה כזאת.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המצוקה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חוצה מגזרים, אדוני היושב</w:t>
      </w:r>
      <w:r w:rsidR="00374753">
        <w:rPr>
          <w:rtl/>
        </w:rPr>
        <w:t>-</w:t>
      </w:r>
      <w:r w:rsidRPr="00784950">
        <w:rPr>
          <w:rtl/>
        </w:rPr>
        <w:t>ראש. היא לא חוצה גבולות אצל הממשלה</w:t>
      </w:r>
      <w:r w:rsidR="00374753">
        <w:rPr>
          <w:rtl/>
        </w:rPr>
        <w:t xml:space="preserve"> </w:t>
      </w:r>
      <w:r w:rsidRPr="00784950">
        <w:rPr>
          <w:rtl/>
        </w:rPr>
        <w:t>הזאת, וצריכים להתייחס בהתאם.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לחברת הכנסת חוסניה ג'בארה.</w:t>
      </w:r>
      <w:r w:rsidR="00374753">
        <w:rPr>
          <w:rtl/>
        </w:rPr>
        <w:t xml:space="preserve"> </w:t>
      </w:r>
      <w:r w:rsidRPr="00784950">
        <w:rPr>
          <w:rtl/>
        </w:rPr>
        <w:t>חברות הכנסת נעמי חזן וענת מאור. חברי</w:t>
      </w:r>
      <w:r w:rsidR="00374753">
        <w:rPr>
          <w:rtl/>
        </w:rPr>
        <w:t xml:space="preserve"> </w:t>
      </w:r>
      <w:r w:rsidRPr="00784950">
        <w:rPr>
          <w:rtl/>
        </w:rPr>
        <w:t>הכנסת אמנון רובינשטיין, נחום לנגנטל, יגאל ביבי. חבר הכנסת זבולון אורלב, בבקשה.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 חבר הכנסת אורלב </w:t>
      </w:r>
      <w:r w:rsidR="00374753">
        <w:rPr>
          <w:rtl/>
        </w:rPr>
        <w:t>–</w:t>
      </w:r>
      <w:r w:rsidRPr="00784950">
        <w:rPr>
          <w:rtl/>
        </w:rPr>
        <w:t xml:space="preserve"> חברי הכנסת אמנון כהן, רחמים מלול, יצחק סבן.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בפעם הזאת שאני כאן עולה לדוכן המכובד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שמופיע בחוק ההסדרים, שאני קורא לו חוק הקלקולים, והוא</w:t>
      </w:r>
      <w:r w:rsidR="00374753">
        <w:rPr>
          <w:rtl/>
        </w:rPr>
        <w:t xml:space="preserve"> </w:t>
      </w:r>
      <w:r w:rsidRPr="00784950">
        <w:rPr>
          <w:rtl/>
        </w:rPr>
        <w:t>התליה או בשפת העם דחייה של חוק חינוך חינם לילדים חולים.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לצערנו,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אלפי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שמסיבות בריאות אינם יכולים לבקר בבית</w:t>
      </w:r>
      <w:r w:rsidR="00374753">
        <w:rPr>
          <w:rtl/>
        </w:rPr>
        <w:t>-</w:t>
      </w:r>
      <w:r w:rsidRPr="00784950">
        <w:rPr>
          <w:rtl/>
        </w:rPr>
        <w:t>הספר. חלקם</w:t>
      </w:r>
      <w:r w:rsidR="00374753">
        <w:rPr>
          <w:rtl/>
        </w:rPr>
        <w:t xml:space="preserve"> </w:t>
      </w:r>
      <w:r w:rsidRPr="00784950">
        <w:rPr>
          <w:rtl/>
        </w:rPr>
        <w:t>מאושפזים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חולים.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שבהם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מחלקות</w:t>
      </w:r>
      <w:r w:rsidR="00374753">
        <w:rPr>
          <w:rtl/>
        </w:rPr>
        <w:t xml:space="preserve"> </w:t>
      </w:r>
      <w:r w:rsidRPr="00784950">
        <w:rPr>
          <w:rtl/>
        </w:rPr>
        <w:t>ילדים, בדרך כלל פועל גם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ספר,</w:t>
      </w:r>
      <w:r w:rsidR="00374753">
        <w:rPr>
          <w:rtl/>
        </w:rPr>
        <w:t xml:space="preserve"> </w:t>
      </w:r>
      <w:r w:rsidRPr="00784950">
        <w:rPr>
          <w:rtl/>
        </w:rPr>
        <w:t>והילדים מקבלים שירותי חינוך.</w:t>
      </w:r>
      <w:r w:rsidR="00374753">
        <w:rPr>
          <w:rtl/>
        </w:rPr>
        <w:t xml:space="preserve"> </w:t>
      </w:r>
      <w:r w:rsidRPr="00784950">
        <w:rPr>
          <w:rtl/>
        </w:rPr>
        <w:t>אבל יש אלפי ילדים שמאושפזים לא במחלקות</w:t>
      </w:r>
      <w:r w:rsidR="00374753">
        <w:rPr>
          <w:rtl/>
        </w:rPr>
        <w:t xml:space="preserve"> </w:t>
      </w:r>
      <w:r w:rsidRPr="00784950">
        <w:rPr>
          <w:rtl/>
        </w:rPr>
        <w:t>ילדים,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מרותקים</w:t>
      </w:r>
      <w:r w:rsidR="00374753">
        <w:rPr>
          <w:rtl/>
        </w:rPr>
        <w:t xml:space="preserve"> </w:t>
      </w:r>
      <w:r w:rsidRPr="00784950">
        <w:rPr>
          <w:rtl/>
        </w:rPr>
        <w:t>לבתיהם</w:t>
      </w:r>
      <w:r w:rsidR="00374753">
        <w:rPr>
          <w:rtl/>
        </w:rPr>
        <w:t xml:space="preserve"> </w:t>
      </w:r>
      <w:r w:rsidRPr="00784950">
        <w:rPr>
          <w:rtl/>
        </w:rPr>
        <w:t>ימים ארוכים בגלל מחלות. חלקם משום שהם מקבלים</w:t>
      </w:r>
      <w:r w:rsidR="00374753">
        <w:rPr>
          <w:rtl/>
        </w:rPr>
        <w:t xml:space="preserve"> </w:t>
      </w:r>
      <w:r w:rsidRPr="00784950">
        <w:rPr>
          <w:rtl/>
        </w:rPr>
        <w:t>תרופות</w:t>
      </w:r>
      <w:r w:rsidR="00374753">
        <w:rPr>
          <w:rtl/>
        </w:rPr>
        <w:t xml:space="preserve"> </w:t>
      </w:r>
      <w:r w:rsidRPr="00784950">
        <w:rPr>
          <w:rtl/>
        </w:rPr>
        <w:t>ודרושה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סביבה סטרילית, בעיקר ילדים חולי סרטן, וחלקם ילדים שזקוקים</w:t>
      </w:r>
      <w:r w:rsidR="00374753">
        <w:rPr>
          <w:rtl/>
        </w:rPr>
        <w:t xml:space="preserve"> </w:t>
      </w:r>
      <w:r w:rsidRPr="00784950">
        <w:rPr>
          <w:rtl/>
        </w:rPr>
        <w:t>לטיפול</w:t>
      </w:r>
      <w:r w:rsidR="00374753">
        <w:rPr>
          <w:rtl/>
        </w:rPr>
        <w:t xml:space="preserve"> </w:t>
      </w:r>
      <w:r w:rsidRPr="00784950">
        <w:rPr>
          <w:rtl/>
        </w:rPr>
        <w:t>רפואי</w:t>
      </w:r>
      <w:r w:rsidR="00374753">
        <w:rPr>
          <w:rtl/>
        </w:rPr>
        <w:t xml:space="preserve"> </w:t>
      </w:r>
      <w:r w:rsidRPr="00784950">
        <w:rPr>
          <w:rtl/>
        </w:rPr>
        <w:t>צמוד בבית. כיום אין הסדר ממלכתי לחינוך הילדים האלה, והם מפסידים</w:t>
      </w:r>
      <w:r w:rsidR="00374753">
        <w:rPr>
          <w:rtl/>
        </w:rPr>
        <w:t xml:space="preserve"> </w:t>
      </w:r>
      <w:r w:rsidRPr="00784950">
        <w:rPr>
          <w:rtl/>
        </w:rPr>
        <w:t>לימודים.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הפגיעה</w:t>
      </w:r>
      <w:r w:rsidR="00374753">
        <w:rPr>
          <w:rtl/>
        </w:rPr>
        <w:t xml:space="preserve"> </w:t>
      </w:r>
      <w:r w:rsidRPr="00784950">
        <w:rPr>
          <w:rtl/>
        </w:rPr>
        <w:t>הקשה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נפגעים</w:t>
      </w:r>
      <w:r w:rsidR="00374753">
        <w:rPr>
          <w:rtl/>
        </w:rPr>
        <w:t xml:space="preserve"> </w:t>
      </w:r>
      <w:r w:rsidRPr="00784950">
        <w:rPr>
          <w:rtl/>
        </w:rPr>
        <w:t>כילדים חולים מוסיפה המדינה פגיעה ולא</w:t>
      </w:r>
      <w:r w:rsidR="00374753">
        <w:rPr>
          <w:rtl/>
        </w:rPr>
        <w:t xml:space="preserve"> </w:t>
      </w:r>
      <w:r w:rsidRPr="00784950">
        <w:rPr>
          <w:rtl/>
        </w:rPr>
        <w:t>מאפשרת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שירותי</w:t>
      </w:r>
      <w:r w:rsidR="00374753">
        <w:rPr>
          <w:rtl/>
        </w:rPr>
        <w:t xml:space="preserve"> </w:t>
      </w:r>
      <w:r w:rsidRPr="00784950">
        <w:rPr>
          <w:rtl/>
        </w:rPr>
        <w:t>חינוך</w:t>
      </w:r>
      <w:r w:rsidR="00374753">
        <w:rPr>
          <w:rtl/>
        </w:rPr>
        <w:t xml:space="preserve"> </w:t>
      </w:r>
      <w:r w:rsidRPr="00784950">
        <w:rPr>
          <w:rtl/>
        </w:rPr>
        <w:t>סבירים.</w:t>
      </w:r>
      <w:r w:rsidR="00374753">
        <w:rPr>
          <w:rtl/>
        </w:rPr>
        <w:t xml:space="preserve"> </w:t>
      </w:r>
      <w:r w:rsidRPr="00784950">
        <w:rPr>
          <w:rtl/>
        </w:rPr>
        <w:t>גם אם יש עמותות שמסייעות, יש עמותת</w:t>
      </w:r>
      <w:r w:rsidR="00374753">
        <w:rPr>
          <w:rtl/>
        </w:rPr>
        <w:t xml:space="preserve"> </w:t>
      </w:r>
      <w:r w:rsidRPr="00784950">
        <w:rPr>
          <w:rtl/>
        </w:rPr>
        <w:t>"טללים" שעושה עבודה טובה, אבל המדינה כמדינה מתנערת מהחובה של החינוך.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כידוע,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חינוך חובה הוא לא חוק חינוך חובה שהמדינה חייבת לתלמידים, אלא</w:t>
      </w:r>
      <w:r w:rsidR="00374753">
        <w:rPr>
          <w:rtl/>
        </w:rPr>
        <w:t xml:space="preserve"> </w:t>
      </w:r>
      <w:r w:rsidRPr="00784950">
        <w:rPr>
          <w:rtl/>
        </w:rPr>
        <w:t>התלמידים</w:t>
      </w:r>
      <w:r w:rsidR="00374753">
        <w:rPr>
          <w:rtl/>
        </w:rPr>
        <w:t xml:space="preserve"> </w:t>
      </w:r>
      <w:r w:rsidRPr="00784950">
        <w:rPr>
          <w:rtl/>
        </w:rPr>
        <w:t>חייבים</w:t>
      </w:r>
      <w:r w:rsidR="00374753">
        <w:rPr>
          <w:rtl/>
        </w:rPr>
        <w:t xml:space="preserve"> </w:t>
      </w:r>
      <w:r w:rsidRPr="00784950">
        <w:rPr>
          <w:rtl/>
        </w:rPr>
        <w:t>ללמוד.</w:t>
      </w:r>
      <w:r w:rsidR="00374753">
        <w:rPr>
          <w:rtl/>
        </w:rPr>
        <w:t xml:space="preserve"> </w:t>
      </w:r>
      <w:r w:rsidRPr="00784950">
        <w:rPr>
          <w:rtl/>
        </w:rPr>
        <w:t>ולכן, ועדת החינוך והתרבות השלימה חקיקה שיזם מי שהיום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לביטחון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השר עוזי לנדאו. לצערנו, זו הפעם השנייה שביוזמת האוצר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הזה נדחה, אף</w:t>
      </w:r>
      <w:r w:rsidR="00374753">
        <w:rPr>
          <w:rtl/>
        </w:rPr>
        <w:t>-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שהיתה מוכנות ונכונות לבצע את החוק הזה בהדרגה. אז בואו</w:t>
      </w:r>
      <w:r w:rsidR="00374753">
        <w:rPr>
          <w:rtl/>
        </w:rPr>
        <w:t xml:space="preserve"> </w:t>
      </w:r>
      <w:r w:rsidRPr="00784950">
        <w:rPr>
          <w:rtl/>
        </w:rPr>
        <w:t>ונדע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ילדים חולים, שלמדינת ישראל אין כסף לתת להם שירותי חינוך והם מפסידים</w:t>
      </w:r>
      <w:r w:rsidR="00374753">
        <w:rPr>
          <w:rtl/>
        </w:rPr>
        <w:t xml:space="preserve"> </w:t>
      </w:r>
      <w:r w:rsidRPr="00784950">
        <w:rPr>
          <w:rtl/>
        </w:rPr>
        <w:t>שנות</w:t>
      </w:r>
      <w:r w:rsidR="00374753">
        <w:rPr>
          <w:rtl/>
        </w:rPr>
        <w:t xml:space="preserve"> </w:t>
      </w:r>
      <w:r w:rsidRPr="00784950">
        <w:rPr>
          <w:rtl/>
        </w:rPr>
        <w:t>לימודים</w:t>
      </w:r>
      <w:r w:rsidR="00374753">
        <w:rPr>
          <w:rtl/>
        </w:rPr>
        <w:t xml:space="preserve"> </w:t>
      </w:r>
      <w:r w:rsidRPr="00784950">
        <w:rPr>
          <w:rtl/>
        </w:rPr>
        <w:t>בכל שלבי החינוך.</w:t>
      </w:r>
      <w:r w:rsidR="00374753">
        <w:rPr>
          <w:rtl/>
        </w:rPr>
        <w:t xml:space="preserve"> </w:t>
      </w:r>
      <w:r w:rsidRPr="00784950">
        <w:rPr>
          <w:rtl/>
        </w:rPr>
        <w:t>אומנם, בלחץ שלנו, ועדת הכספים אישרה לתת באופן</w:t>
      </w:r>
      <w:r w:rsidR="00374753">
        <w:rPr>
          <w:rtl/>
        </w:rPr>
        <w:t xml:space="preserve"> </w:t>
      </w:r>
      <w:r w:rsidRPr="00784950">
        <w:rPr>
          <w:rtl/>
        </w:rPr>
        <w:t>וולונטרי</w:t>
      </w:r>
      <w:r w:rsidR="00374753">
        <w:rPr>
          <w:rtl/>
        </w:rPr>
        <w:t xml:space="preserve"> </w:t>
      </w:r>
      <w:r w:rsidRPr="00784950">
        <w:rPr>
          <w:rtl/>
        </w:rPr>
        <w:t>מחוץ למסגרת החוק כ</w:t>
      </w:r>
      <w:r w:rsidR="00374753">
        <w:rPr>
          <w:rtl/>
        </w:rPr>
        <w:t>-</w:t>
      </w:r>
      <w:r w:rsidRPr="00784950">
        <w:rPr>
          <w:rtl/>
        </w:rPr>
        <w:t>4 או 4.5 מיליוני שקלים, אבל ברור שזה לעג לרש ושזה</w:t>
      </w:r>
      <w:r w:rsidR="00374753">
        <w:rPr>
          <w:rtl/>
        </w:rPr>
        <w:t xml:space="preserve"> </w:t>
      </w:r>
      <w:r w:rsidRPr="00784950">
        <w:rPr>
          <w:rtl/>
        </w:rPr>
        <w:t>לא עונה על הבעיה.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מקווה,</w:t>
      </w:r>
      <w:r w:rsidR="00374753">
        <w:rPr>
          <w:rtl/>
        </w:rPr>
        <w:t xml:space="preserve"> </w:t>
      </w:r>
      <w:r w:rsidRPr="00784950">
        <w:rPr>
          <w:rtl/>
        </w:rPr>
        <w:t>שחברי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שצריכים להצביע היום יעשו חשבון נפש על מי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גיבורה,</w:t>
      </w:r>
      <w:r w:rsidR="00374753">
        <w:rPr>
          <w:rtl/>
        </w:rPr>
        <w:t xml:space="preserve"> </w:t>
      </w:r>
      <w:r w:rsidRPr="00784950">
        <w:rPr>
          <w:rtl/>
        </w:rPr>
        <w:t>על מי הממשלה שלנו אמיצה, למי נותנים תשובות שליליות ולמי</w:t>
      </w:r>
      <w:r w:rsidR="00374753">
        <w:rPr>
          <w:rtl/>
        </w:rPr>
        <w:t xml:space="preserve"> </w:t>
      </w:r>
      <w:r w:rsidRPr="00784950">
        <w:rPr>
          <w:rtl/>
        </w:rPr>
        <w:t>נותנים</w:t>
      </w:r>
      <w:r w:rsidR="00374753">
        <w:rPr>
          <w:rtl/>
        </w:rPr>
        <w:t xml:space="preserve"> </w:t>
      </w:r>
      <w:r w:rsidRPr="00784950">
        <w:rPr>
          <w:rtl/>
        </w:rPr>
        <w:t>תשובות חיוביות. הממשלה נתנה תשובה שלילית לילדים חולים, אין לה כסף ללמד</w:t>
      </w:r>
      <w:r w:rsidR="00374753">
        <w:rPr>
          <w:rtl/>
        </w:rPr>
        <w:t xml:space="preserve"> </w:t>
      </w:r>
      <w:r w:rsidRPr="00784950">
        <w:rPr>
          <w:rtl/>
        </w:rPr>
        <w:t>אותם, זו ממשלתו של שרון.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 זבולון אורלב.</w:t>
      </w:r>
      <w:r w:rsidR="00374753">
        <w:rPr>
          <w:rtl/>
        </w:rPr>
        <w:t xml:space="preserve"> </w:t>
      </w:r>
      <w:r w:rsidRPr="00784950">
        <w:rPr>
          <w:rtl/>
        </w:rPr>
        <w:t>חבר הכנסת יגאל ביבי, אני אזמין אותך</w:t>
      </w:r>
      <w:r w:rsidR="00374753">
        <w:rPr>
          <w:rtl/>
        </w:rPr>
        <w:t xml:space="preserve"> </w:t>
      </w:r>
      <w:r w:rsidRPr="00784950">
        <w:rPr>
          <w:rtl/>
        </w:rPr>
        <w:t>מפני שכנראה היתה כאן טעות.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לנגנטל לפני.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נמשיך</w:t>
      </w:r>
      <w:r w:rsidR="00374753">
        <w:rPr>
          <w:rtl/>
        </w:rPr>
        <w:t xml:space="preserve"> </w:t>
      </w:r>
      <w:r w:rsidRPr="00784950">
        <w:rPr>
          <w:rtl/>
        </w:rPr>
        <w:t>ברשימה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הסדר.</w:t>
      </w:r>
      <w:r w:rsidR="00374753">
        <w:rPr>
          <w:rtl/>
        </w:rPr>
        <w:t xml:space="preserve"> </w:t>
      </w:r>
      <w:r w:rsidRPr="00784950">
        <w:rPr>
          <w:rtl/>
        </w:rPr>
        <w:t>נכון שהוא מופיע אחרי חבר הכנסת</w:t>
      </w:r>
      <w:r w:rsidR="00374753">
        <w:rPr>
          <w:rtl/>
        </w:rPr>
        <w:t xml:space="preserve"> </w:t>
      </w:r>
      <w:r w:rsidRPr="00784950">
        <w:rPr>
          <w:rtl/>
        </w:rPr>
        <w:t>אורלב,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מסכים, היתה טעות ולכן הוא היה צריך להיות אחרי אורלב, אבל קראתי את</w:t>
      </w:r>
      <w:r w:rsidR="00374753">
        <w:rPr>
          <w:rtl/>
        </w:rPr>
        <w:t xml:space="preserve"> </w:t>
      </w:r>
      <w:r w:rsidRPr="00784950">
        <w:rPr>
          <w:rtl/>
        </w:rPr>
        <w:t>שמך ולא היית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אני מתנגד. קודם הופעתי שם אחד אחרי, וחיכיתי סבב שלם.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כאן</w:t>
      </w:r>
      <w:r w:rsidR="00374753">
        <w:rPr>
          <w:rtl/>
        </w:rPr>
        <w:t xml:space="preserve"> </w:t>
      </w:r>
      <w:r w:rsidRPr="00784950">
        <w:rPr>
          <w:rtl/>
        </w:rPr>
        <w:t>עניין לוויכוח. חבר הכנסת ביבי, בבקשה. אין כאן עניין לוויכוח, אני</w:t>
      </w:r>
      <w:r w:rsidR="00374753">
        <w:rPr>
          <w:rtl/>
        </w:rPr>
        <w:t xml:space="preserve"> </w:t>
      </w:r>
      <w:r w:rsidRPr="00784950">
        <w:rPr>
          <w:rtl/>
        </w:rPr>
        <w:t>לא מוכן לשמוע שום מלה בעניין הזה. בבקשה, חבר הכנסת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קליינר, איך אתה מצביע?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למה אתה יושב פה?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 דובר כאן על החינוך. אני רוצה לומר לחברי הכנסת ולעם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התקציבים שיאושרו ביממה הקרובה הם עצומים, מאות מיליארדים. לצערי, הממשלה</w:t>
      </w:r>
      <w:r w:rsidR="00374753">
        <w:rPr>
          <w:rtl/>
        </w:rPr>
        <w:t xml:space="preserve"> </w:t>
      </w:r>
      <w:r w:rsidRPr="00784950">
        <w:rPr>
          <w:rtl/>
        </w:rPr>
        <w:t>הזאת לא יודעת איך לעבוד עם המיליארדים ואיך לטפל בהם, זה העצוב ביותר. אם לא היה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כסף </w:t>
      </w:r>
      <w:r w:rsidR="00374753">
        <w:rPr>
          <w:rtl/>
        </w:rPr>
        <w:t>–</w:t>
      </w:r>
      <w:r w:rsidRPr="00784950">
        <w:rPr>
          <w:rtl/>
        </w:rPr>
        <w:t xml:space="preserve"> אז אין כסף.</w:t>
      </w:r>
      <w:r w:rsidR="00374753">
        <w:rPr>
          <w:rtl/>
        </w:rPr>
        <w:t xml:space="preserve"> </w:t>
      </w:r>
      <w:r w:rsidRPr="00784950">
        <w:rPr>
          <w:rtl/>
        </w:rPr>
        <w:t>בשנות ה</w:t>
      </w:r>
      <w:r w:rsidR="00374753">
        <w:rPr>
          <w:rtl/>
        </w:rPr>
        <w:t>-</w:t>
      </w:r>
      <w:r w:rsidRPr="00784950">
        <w:rPr>
          <w:rtl/>
        </w:rPr>
        <w:t>50 לא היה כסף, אבל המדינה ידעה לקבוע סדרי עדיפויות,</w:t>
      </w:r>
      <w:r w:rsidR="00374753">
        <w:rPr>
          <w:rtl/>
        </w:rPr>
        <w:t xml:space="preserve"> </w:t>
      </w:r>
      <w:r w:rsidRPr="00784950">
        <w:rPr>
          <w:rtl/>
        </w:rPr>
        <w:t>ידעה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קודם כול לספק אוהל לאנשים שלא יהיו בגשם. היא ידעה שהחינוך זה הדבר</w:t>
      </w:r>
      <w:r w:rsidR="00374753">
        <w:rPr>
          <w:rtl/>
        </w:rPr>
        <w:t xml:space="preserve"> </w:t>
      </w:r>
      <w:r w:rsidRPr="00784950">
        <w:rPr>
          <w:rtl/>
        </w:rPr>
        <w:t>החשוב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ידעה,</w:t>
      </w:r>
      <w:r w:rsidR="00374753">
        <w:rPr>
          <w:rtl/>
        </w:rPr>
        <w:t xml:space="preserve"> </w:t>
      </w:r>
      <w:r w:rsidRPr="00784950">
        <w:rPr>
          <w:rtl/>
        </w:rPr>
        <w:t>שכאשר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מובטלים</w:t>
      </w:r>
      <w:r w:rsidR="00374753">
        <w:rPr>
          <w:rtl/>
        </w:rPr>
        <w:t xml:space="preserve"> </w:t>
      </w:r>
      <w:r w:rsidRPr="00784950">
        <w:rPr>
          <w:rtl/>
        </w:rPr>
        <w:t>ואין עבודה, צריך לספק ארוחה חמה</w:t>
      </w:r>
      <w:r w:rsidR="00374753">
        <w:rPr>
          <w:rtl/>
        </w:rPr>
        <w:t xml:space="preserve"> </w:t>
      </w:r>
      <w:r w:rsidRPr="00784950">
        <w:rPr>
          <w:rtl/>
        </w:rPr>
        <w:t>לילדים,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שיהיה להם אוכל.</w:t>
      </w:r>
      <w:r w:rsidR="00374753">
        <w:rPr>
          <w:rtl/>
        </w:rPr>
        <w:t xml:space="preserve"> </w:t>
      </w:r>
      <w:r w:rsidRPr="00784950">
        <w:rPr>
          <w:rtl/>
        </w:rPr>
        <w:t>היום יש ילדים רעבים, יש ילדים שלא יכולים</w:t>
      </w:r>
      <w:r w:rsidR="00374753">
        <w:rPr>
          <w:rtl/>
        </w:rPr>
        <w:t xml:space="preserve"> </w:t>
      </w:r>
      <w:r w:rsidRPr="00784950">
        <w:rPr>
          <w:rtl/>
        </w:rPr>
        <w:t>ללמוד</w:t>
      </w:r>
      <w:r w:rsidR="00374753">
        <w:rPr>
          <w:rtl/>
        </w:rPr>
        <w:t xml:space="preserve"> </w:t>
      </w:r>
      <w:r w:rsidRPr="00784950">
        <w:rPr>
          <w:rtl/>
        </w:rPr>
        <w:t>במוסדות חינוך יוקרתיים, והממשלה הזאת מוציאה מיליארדים רבים אבל לא קובעת</w:t>
      </w:r>
      <w:r w:rsidR="00374753">
        <w:rPr>
          <w:rtl/>
        </w:rPr>
        <w:t xml:space="preserve"> </w:t>
      </w:r>
      <w:r w:rsidRPr="00784950">
        <w:rPr>
          <w:rtl/>
        </w:rPr>
        <w:t>סדרי עדיפויות.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שמח</w:t>
      </w:r>
      <w:r w:rsidR="00374753">
        <w:rPr>
          <w:rtl/>
        </w:rPr>
        <w:t xml:space="preserve"> </w:t>
      </w:r>
      <w:r w:rsidRPr="00784950">
        <w:rPr>
          <w:rtl/>
        </w:rPr>
        <w:t>שכבן למשפחה מרובת ילדים גדלתי בשנות ה</w:t>
      </w:r>
      <w:r w:rsidR="00374753">
        <w:rPr>
          <w:rtl/>
        </w:rPr>
        <w:t>-</w:t>
      </w:r>
      <w:r w:rsidRPr="00784950">
        <w:rPr>
          <w:rtl/>
        </w:rPr>
        <w:t>50, כשלא היה כסף,</w:t>
      </w:r>
      <w:r w:rsidR="00374753">
        <w:rPr>
          <w:rtl/>
        </w:rPr>
        <w:t xml:space="preserve"> </w:t>
      </w:r>
      <w:r w:rsidRPr="00784950">
        <w:rPr>
          <w:rtl/>
        </w:rPr>
        <w:t>ולא בשנים האלה. מסכנות המשפחות מרובות הילדים שאין להן הכנסה.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 ארבעה ילדים זה כבר 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 שניים זה קשה. מסכנים העניים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תמיד העניים מסכנים.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בשנות ה</w:t>
      </w:r>
      <w:r w:rsidR="00374753">
        <w:rPr>
          <w:rtl/>
        </w:rPr>
        <w:t>-</w:t>
      </w:r>
      <w:r w:rsidRPr="00784950">
        <w:rPr>
          <w:rtl/>
        </w:rPr>
        <w:t>50 הם לא היו מסכנים.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הכול יחסי.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לא היו מסכנים, חבר הכנסת עזמי בשארה. בשנות ה</w:t>
      </w:r>
      <w:r w:rsidR="00374753">
        <w:rPr>
          <w:rtl/>
        </w:rPr>
        <w:t>-</w:t>
      </w:r>
      <w:r w:rsidRPr="00784950">
        <w:rPr>
          <w:rtl/>
        </w:rPr>
        <w:t>50 למדתי חינם בישיבת "בני</w:t>
      </w:r>
      <w:r w:rsidR="00374753">
        <w:rPr>
          <w:rtl/>
        </w:rPr>
        <w:t xml:space="preserve"> </w:t>
      </w:r>
      <w:r w:rsidRPr="00784950">
        <w:rPr>
          <w:rtl/>
        </w:rPr>
        <w:t>עקיבא",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הייתי בן למשפחה של 11 ילדים. היום אין דבר כזה. אם הייתי גדל היום,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1,400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בחודש,</w:t>
      </w:r>
      <w:r w:rsidR="00374753">
        <w:rPr>
          <w:rtl/>
        </w:rPr>
        <w:t xml:space="preserve"> </w:t>
      </w:r>
      <w:r w:rsidRPr="00784950">
        <w:rPr>
          <w:rtl/>
        </w:rPr>
        <w:t>ואם לא היה לי כסף, לא הייתי יכול ללמוד.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יוקרתי</w:t>
      </w:r>
      <w:r w:rsidR="00374753">
        <w:rPr>
          <w:rtl/>
        </w:rPr>
        <w:t xml:space="preserve"> </w:t>
      </w:r>
      <w:r w:rsidRPr="00784950">
        <w:rPr>
          <w:rtl/>
        </w:rPr>
        <w:t>בירושלים צריך לשלם 800 שקל בחודש, עני לא יכול ללמוד בבית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יוקרתי.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כל זמן שלא יאפשרו שוויון בחינוך, לא תהיה אינטגרציה.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 ביבי.</w:t>
      </w:r>
      <w:r w:rsidR="00374753">
        <w:rPr>
          <w:rtl/>
        </w:rPr>
        <w:t xml:space="preserve"> </w:t>
      </w:r>
      <w:r w:rsidRPr="00784950">
        <w:rPr>
          <w:rtl/>
        </w:rPr>
        <w:t>חברי הכנסת אמנון כהן, רחמים מלול, יצחק סבן,</w:t>
      </w:r>
      <w:r w:rsidR="00374753">
        <w:rPr>
          <w:rtl/>
        </w:rPr>
        <w:t xml:space="preserve"> </w:t>
      </w:r>
      <w:r w:rsidRPr="00784950">
        <w:rPr>
          <w:rtl/>
        </w:rPr>
        <w:t>יאיר</w:t>
      </w:r>
      <w:r w:rsidR="00374753">
        <w:rPr>
          <w:rtl/>
        </w:rPr>
        <w:t xml:space="preserve"> </w:t>
      </w:r>
      <w:r w:rsidRPr="00784950">
        <w:rPr>
          <w:rtl/>
        </w:rPr>
        <w:t>פרץ,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</w:t>
      </w:r>
      <w:r w:rsidR="00374753">
        <w:rPr>
          <w:rtl/>
        </w:rPr>
        <w:t xml:space="preserve"> </w:t>
      </w:r>
      <w:r w:rsidRPr="00784950">
        <w:rPr>
          <w:rtl/>
        </w:rPr>
        <w:t>אברהם הירשזון, אופיר פינס</w:t>
      </w:r>
      <w:r w:rsidR="00374753">
        <w:rPr>
          <w:rtl/>
        </w:rPr>
        <w:t>-</w:t>
      </w:r>
      <w:r w:rsidRPr="00784950">
        <w:rPr>
          <w:rtl/>
        </w:rPr>
        <w:t>פז, יוסף פריצקי, יוסף לפיד,</w:t>
      </w:r>
      <w:r w:rsidR="00374753">
        <w:rPr>
          <w:rtl/>
        </w:rPr>
        <w:t xml:space="preserve"> </w:t>
      </w:r>
      <w:r w:rsidRPr="00784950">
        <w:rPr>
          <w:rtl/>
        </w:rPr>
        <w:t>אברהם</w:t>
      </w:r>
      <w:r w:rsidR="00374753">
        <w:rPr>
          <w:rtl/>
        </w:rPr>
        <w:t xml:space="preserve"> </w:t>
      </w:r>
      <w:r w:rsidRPr="00784950">
        <w:rPr>
          <w:rtl/>
        </w:rPr>
        <w:t>פורז,</w:t>
      </w:r>
      <w:r w:rsidR="00374753">
        <w:rPr>
          <w:rtl/>
        </w:rPr>
        <w:t xml:space="preserve"> </w:t>
      </w:r>
      <w:r w:rsidRPr="00784950">
        <w:rPr>
          <w:rtl/>
        </w:rPr>
        <w:t>יהודית</w:t>
      </w:r>
      <w:r w:rsidR="00374753">
        <w:rPr>
          <w:rtl/>
        </w:rPr>
        <w:t xml:space="preserve"> </w:t>
      </w:r>
      <w:r w:rsidRPr="00784950">
        <w:rPr>
          <w:rtl/>
        </w:rPr>
        <w:t>נאות,</w:t>
      </w:r>
      <w:r w:rsidR="00374753">
        <w:rPr>
          <w:rtl/>
        </w:rPr>
        <w:t xml:space="preserve"> </w:t>
      </w:r>
      <w:r w:rsidRPr="00784950">
        <w:rPr>
          <w:rtl/>
        </w:rPr>
        <w:t>אליעזר זנדברג, עמיר פרץ, חיים כץ, איתן כבל, יחיאל</w:t>
      </w:r>
      <w:r w:rsidR="00374753">
        <w:rPr>
          <w:rtl/>
        </w:rPr>
        <w:t xml:space="preserve"> </w:t>
      </w:r>
      <w:r w:rsidRPr="00784950">
        <w:rPr>
          <w:rtl/>
        </w:rPr>
        <w:t>לסרי, אלכסנדר צינקר, רומן ברונפמן. חבר הכנסת מיכאל קליינר,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קליינר, תסביר לנו, למה אתה תומך בתקציב?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כבר הסברתי.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תסביר עוד הפעם.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נכון שזה משום שהתקציב הוא לא טוב לערבים? זה בגלל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גוז'נסקי,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הייתי רואה את החיוך על פנייך, אפילו הייתי</w:t>
      </w:r>
      <w:r w:rsidR="00374753">
        <w:rPr>
          <w:rtl/>
        </w:rPr>
        <w:t xml:space="preserve"> </w:t>
      </w:r>
      <w:r w:rsidRPr="00784950">
        <w:rPr>
          <w:rtl/>
        </w:rPr>
        <w:t>כועס.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 יושב מדי פעם באולם ואני גם שומע אצלי</w:t>
      </w:r>
      <w:r w:rsidR="00374753">
        <w:rPr>
          <w:rtl/>
        </w:rPr>
        <w:t xml:space="preserve"> </w:t>
      </w:r>
      <w:r w:rsidRPr="00784950">
        <w:rPr>
          <w:rtl/>
        </w:rPr>
        <w:t>בחדר,</w:t>
      </w:r>
      <w:r w:rsidR="00374753">
        <w:rPr>
          <w:rtl/>
        </w:rPr>
        <w:t xml:space="preserve"> </w:t>
      </w:r>
      <w:r w:rsidRPr="00784950">
        <w:rPr>
          <w:rtl/>
        </w:rPr>
        <w:t>עולים</w:t>
      </w:r>
      <w:r w:rsidR="00374753">
        <w:rPr>
          <w:rtl/>
        </w:rPr>
        <w:t xml:space="preserve"> </w:t>
      </w:r>
      <w:r w:rsidRPr="00784950">
        <w:rPr>
          <w:rtl/>
        </w:rPr>
        <w:t>כאן חברי הכנסת ורובם מעלים טענות נגד התקציב שלא פותר בעיות. 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ג'בארה</w:t>
      </w:r>
      <w:r w:rsidR="00374753">
        <w:rPr>
          <w:rtl/>
        </w:rPr>
        <w:t xml:space="preserve"> </w:t>
      </w:r>
      <w:r w:rsidRPr="00784950">
        <w:rPr>
          <w:rtl/>
        </w:rPr>
        <w:t>דיברה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המגזר הערבי.</w:t>
      </w:r>
      <w:r w:rsidR="00374753">
        <w:rPr>
          <w:rtl/>
        </w:rPr>
        <w:t xml:space="preserve"> </w:t>
      </w:r>
      <w:r w:rsidRPr="00784950">
        <w:rPr>
          <w:rtl/>
        </w:rPr>
        <w:t>חבר הכנסת אורלב דיבר על חוק חינוך חינם</w:t>
      </w:r>
      <w:r w:rsidR="00374753">
        <w:rPr>
          <w:rtl/>
        </w:rPr>
        <w:t xml:space="preserve"> </w:t>
      </w:r>
      <w:r w:rsidRPr="00784950">
        <w:rPr>
          <w:rtl/>
        </w:rPr>
        <w:t>לילדים</w:t>
      </w:r>
      <w:r w:rsidR="00374753">
        <w:rPr>
          <w:rtl/>
        </w:rPr>
        <w:t xml:space="preserve"> </w:t>
      </w:r>
      <w:r w:rsidRPr="00784950">
        <w:rPr>
          <w:rtl/>
        </w:rPr>
        <w:t>חולים,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ובוטל.</w:t>
      </w:r>
      <w:r w:rsidR="00374753">
        <w:rPr>
          <w:rtl/>
        </w:rPr>
        <w:t xml:space="preserve"> </w:t>
      </w:r>
      <w:r w:rsidRPr="00784950">
        <w:rPr>
          <w:rtl/>
        </w:rPr>
        <w:t>אני מניח שחברי כנסת דיברו על הנכים, שאנחנו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בדרכנו</w:t>
      </w:r>
      <w:r w:rsidR="00374753">
        <w:rPr>
          <w:rtl/>
        </w:rPr>
        <w:t xml:space="preserve"> </w:t>
      </w:r>
      <w:r w:rsidRPr="00784950">
        <w:rPr>
          <w:rtl/>
        </w:rPr>
        <w:t>לכנסת או באי</w:t>
      </w:r>
      <w:r w:rsidR="00374753">
        <w:rPr>
          <w:rtl/>
        </w:rPr>
        <w:t>-</w:t>
      </w:r>
      <w:r w:rsidRPr="00784950">
        <w:rPr>
          <w:rtl/>
        </w:rPr>
        <w:t>דרכנו לכנסת את מצוקתם.</w:t>
      </w:r>
      <w:r w:rsidR="00374753">
        <w:rPr>
          <w:rtl/>
        </w:rPr>
        <w:t xml:space="preserve"> </w:t>
      </w:r>
      <w:r w:rsidRPr="00784950">
        <w:rPr>
          <w:rtl/>
        </w:rPr>
        <w:t>ניגשים אלי כל פעם</w:t>
      </w:r>
      <w:r w:rsidR="00374753">
        <w:rPr>
          <w:rtl/>
        </w:rPr>
        <w:t xml:space="preserve"> </w:t>
      </w:r>
      <w:r w:rsidRPr="00784950">
        <w:rPr>
          <w:rtl/>
        </w:rPr>
        <w:t>במסדרונות</w:t>
      </w:r>
      <w:r w:rsidR="00374753">
        <w:rPr>
          <w:rtl/>
        </w:rPr>
        <w:t xml:space="preserve"> </w:t>
      </w:r>
      <w:r w:rsidRPr="00784950">
        <w:rPr>
          <w:rtl/>
        </w:rPr>
        <w:t>קבוצות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מנת</w:t>
      </w:r>
      <w:r w:rsidR="00374753">
        <w:rPr>
          <w:rtl/>
        </w:rPr>
        <w:t xml:space="preserve"> </w:t>
      </w:r>
      <w:r w:rsidRPr="00784950">
        <w:rPr>
          <w:rtl/>
        </w:rPr>
        <w:t>להגדיל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 למשרד זה או אחר, כי פה קיצצו את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 xml:space="preserve">התמחוי של משרד הקליטה </w:t>
      </w:r>
      <w:r w:rsidR="00374753">
        <w:rPr>
          <w:rtl/>
        </w:rPr>
        <w:t>–</w:t>
      </w:r>
      <w:r w:rsidRPr="00784950">
        <w:rPr>
          <w:rtl/>
        </w:rPr>
        <w:t xml:space="preserve"> להגיד שיש משהו שבאופן אינסטינקטיבי התגובה שלי אליו</w:t>
      </w:r>
      <w:r w:rsidR="00374753">
        <w:rPr>
          <w:rtl/>
        </w:rPr>
        <w:t xml:space="preserve"> </w:t>
      </w:r>
      <w:r w:rsidRPr="00784950">
        <w:rPr>
          <w:rtl/>
        </w:rPr>
        <w:t>תהיה,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פתאום,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צודק?</w:t>
      </w:r>
      <w:r w:rsidR="00374753">
        <w:rPr>
          <w:rtl/>
        </w:rPr>
        <w:t xml:space="preserve"> </w:t>
      </w:r>
      <w:r w:rsidRPr="00784950">
        <w:rPr>
          <w:rtl/>
        </w:rPr>
        <w:t>אין דבר כזה, כולם צודקים, כולם משכנעים.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השתכנעתי מכל הדוברים ששמעתי קודם ואחר כך, שהתביעות הן הגיוניות ורצויות.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מה לעשות, חברת הכנסת גוז'נסקי </w:t>
      </w:r>
      <w:r w:rsidR="00374753">
        <w:rPr>
          <w:rtl/>
        </w:rPr>
        <w:t>–</w:t>
      </w:r>
      <w:r w:rsidRPr="00784950">
        <w:rPr>
          <w:rtl/>
        </w:rPr>
        <w:t xml:space="preserve"> ופה תגובתי על השאלה שלך </w:t>
      </w:r>
      <w:r w:rsidR="00374753">
        <w:rPr>
          <w:rtl/>
        </w:rPr>
        <w:t>–</w:t>
      </w:r>
      <w:r w:rsidRPr="00784950">
        <w:rPr>
          <w:rtl/>
        </w:rPr>
        <w:t xml:space="preserve"> שאני יודע,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ייענו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למחצית</w:t>
      </w:r>
      <w:r w:rsidR="00374753">
        <w:rPr>
          <w:rtl/>
        </w:rPr>
        <w:t xml:space="preserve"> </w:t>
      </w:r>
      <w:r w:rsidRPr="00784950">
        <w:rPr>
          <w:rtl/>
        </w:rPr>
        <w:t>התביעות</w:t>
      </w:r>
      <w:r w:rsidR="00374753">
        <w:rPr>
          <w:rtl/>
        </w:rPr>
        <w:t xml:space="preserve"> </w:t>
      </w:r>
      <w:r w:rsidRPr="00784950">
        <w:rPr>
          <w:rtl/>
        </w:rPr>
        <w:t>האלה, התקציב בערך יוכפל, ואי</w:t>
      </w:r>
      <w:r w:rsidR="00374753">
        <w:rPr>
          <w:rtl/>
        </w:rPr>
        <w:t>-</w:t>
      </w:r>
      <w:r w:rsidRPr="00784950">
        <w:rPr>
          <w:rtl/>
        </w:rPr>
        <w:t>אפשר להכפיל את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שמי</w:t>
      </w:r>
      <w:r w:rsidR="00374753">
        <w:rPr>
          <w:rtl/>
        </w:rPr>
        <w:t xml:space="preserve"> </w:t>
      </w:r>
      <w:r w:rsidRPr="00784950">
        <w:rPr>
          <w:rtl/>
        </w:rPr>
        <w:t>שמשלם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 הזה בסופו של דבר, ב</w:t>
      </w:r>
      <w:r w:rsidR="00374753">
        <w:rPr>
          <w:rtl/>
        </w:rPr>
        <w:t>-</w:t>
      </w:r>
      <w:r w:rsidR="00374753" w:rsidRPr="00784950">
        <w:rPr>
          <w:rtl/>
        </w:rPr>
        <w:t>90</w:t>
      </w:r>
      <w:r w:rsidR="00374753">
        <w:rPr>
          <w:rtl/>
        </w:rPr>
        <w:t>%</w:t>
      </w:r>
      <w:r w:rsidRPr="00784950">
        <w:rPr>
          <w:rtl/>
        </w:rPr>
        <w:t xml:space="preserve"> הם אזרחי מדינת</w:t>
      </w:r>
      <w:r w:rsidR="00374753">
        <w:rPr>
          <w:rtl/>
        </w:rPr>
        <w:t xml:space="preserve"> </w:t>
      </w:r>
      <w:r w:rsidRPr="00784950">
        <w:rPr>
          <w:rtl/>
        </w:rPr>
        <w:t>ישראל מאמצע העשירון העליון עד העשירון החמישי</w:t>
      </w:r>
      <w:r w:rsidR="00374753">
        <w:rPr>
          <w:rtl/>
        </w:rPr>
        <w:t>-</w:t>
      </w:r>
      <w:r w:rsidRPr="00784950">
        <w:rPr>
          <w:rtl/>
        </w:rPr>
        <w:t>שישי.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יש לך תשובה למה הגדילו להם את המסים רק ב</w:t>
      </w:r>
      <w:r w:rsidR="00374753">
        <w:rPr>
          <w:rtl/>
        </w:rPr>
        <w:t>-</w:t>
      </w:r>
      <w:r w:rsidR="00EA230F">
        <w:rPr>
          <w:rFonts w:hint="cs"/>
          <w:rtl/>
        </w:rPr>
        <w:t>0.5%</w:t>
      </w:r>
      <w:r w:rsidRPr="00784950">
        <w:rPr>
          <w:rtl/>
        </w:rPr>
        <w:t>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רגע.</w:t>
      </w:r>
      <w:r w:rsidR="00374753">
        <w:rPr>
          <w:rtl/>
        </w:rPr>
        <w:t xml:space="preserve"> </w:t>
      </w:r>
      <w:r w:rsidRPr="00784950">
        <w:rPr>
          <w:rtl/>
        </w:rPr>
        <w:t>יותר נמוך לא משלמים מסים, להיפך. זאת אומרת, חצי מהציבור הוא רק צרכן</w:t>
      </w:r>
      <w:r w:rsidR="00374753">
        <w:rPr>
          <w:rtl/>
        </w:rPr>
        <w:t xml:space="preserve"> </w:t>
      </w:r>
      <w:r w:rsidRPr="00784950">
        <w:rPr>
          <w:rtl/>
        </w:rPr>
        <w:t>של תשלומי העברה והעברות.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באמת? ומע"מ הוא לא משלם? ארנונה הוא לא משלם?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גוז'נסקי,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מדבר מבחינת מס הכנסה. מע"מ הוא משלם על צריכה.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שיהיה כאן קצת מעניין.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אבל אני מבקש לאפשר לו גם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בעבר</w:t>
      </w:r>
      <w:r w:rsidR="00374753">
        <w:rPr>
          <w:rtl/>
        </w:rPr>
        <w:t xml:space="preserve"> </w:t>
      </w:r>
      <w:r w:rsidRPr="00784950">
        <w:rPr>
          <w:rtl/>
        </w:rPr>
        <w:t>בדיונים כאלה נתנו רבע שעה והיה אפשר לפתח. היות שיש רק שלוש דקות ויש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גם חברי כנסת שרוצים לדבר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יש עכשיו הסכמות חדשות.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מתנצל.</w:t>
      </w:r>
      <w:r w:rsidR="00374753">
        <w:rPr>
          <w:rtl/>
        </w:rPr>
        <w:t xml:space="preserve"> </w:t>
      </w:r>
      <w:r w:rsidRPr="00784950">
        <w:rPr>
          <w:rtl/>
        </w:rPr>
        <w:t>לדעתי היה צריך להיות דיון כזה עם שאלות ותשובות, אבל אני</w:t>
      </w:r>
      <w:r w:rsidR="00374753">
        <w:rPr>
          <w:rtl/>
        </w:rPr>
        <w:t xml:space="preserve"> </w:t>
      </w:r>
      <w:r w:rsidRPr="00784950">
        <w:rPr>
          <w:rtl/>
        </w:rPr>
        <w:t>אנסה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תזה, ואני צריך לסיים אותה עוד מעט, לכן אני מסיים את הרעיון ולא אוכל</w:t>
      </w:r>
      <w:r w:rsidR="00374753">
        <w:rPr>
          <w:rtl/>
        </w:rPr>
        <w:t xml:space="preserve"> </w:t>
      </w:r>
      <w:r w:rsidRPr="00784950">
        <w:rPr>
          <w:rtl/>
        </w:rPr>
        <w:t>לענות על קריאות ביניים.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ברירה,</w:t>
      </w:r>
      <w:r w:rsidR="00374753">
        <w:rPr>
          <w:rtl/>
        </w:rPr>
        <w:t xml:space="preserve"> </w:t>
      </w:r>
      <w:r w:rsidRPr="00784950">
        <w:rPr>
          <w:rtl/>
        </w:rPr>
        <w:t>כל תוספת של הוצאה תיפול בעיקר על שכמם של בני</w:t>
      </w:r>
      <w:r w:rsidR="00374753">
        <w:rPr>
          <w:rtl/>
        </w:rPr>
        <w:t xml:space="preserve"> </w:t>
      </w:r>
      <w:r w:rsidRPr="00784950">
        <w:rPr>
          <w:rtl/>
        </w:rPr>
        <w:t>המעמד הבינוני והשכירים בני המעמד הבינוני. אין מישהו אחר. המאיון העליון, אתה לא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להעמיס</w:t>
      </w:r>
      <w:r w:rsidR="00374753">
        <w:rPr>
          <w:rtl/>
        </w:rPr>
        <w:t xml:space="preserve"> </w:t>
      </w:r>
      <w:r w:rsidRPr="00784950">
        <w:rPr>
          <w:rtl/>
        </w:rPr>
        <w:t>עליו.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להעמיס עליו עוד מבחינת כסף, זה לא כל כך</w:t>
      </w:r>
      <w:r w:rsidR="00374753">
        <w:rPr>
          <w:rtl/>
        </w:rPr>
        <w:t xml:space="preserve"> </w:t>
      </w:r>
      <w:r w:rsidRPr="00784950">
        <w:rPr>
          <w:rtl/>
        </w:rPr>
        <w:t>משמעותי.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בין השאר כי יש היום עולם פתוח, ואם הוא יברח מכאן ורק יחזיק כאן דירת נופש,</w:t>
      </w:r>
      <w:r w:rsidR="00374753">
        <w:rPr>
          <w:rtl/>
        </w:rPr>
        <w:t xml:space="preserve"> </w:t>
      </w:r>
      <w:r w:rsidRPr="00784950">
        <w:rPr>
          <w:rtl/>
        </w:rPr>
        <w:t>ויעתיק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עיסוקו למקום אחר, אנחנו נהיה כמו אלבניה או כמו ברית</w:t>
      </w:r>
      <w:r w:rsidR="00374753">
        <w:rPr>
          <w:rtl/>
        </w:rPr>
        <w:t>-</w:t>
      </w:r>
      <w:r w:rsidRPr="00784950">
        <w:rPr>
          <w:rtl/>
        </w:rPr>
        <w:t>המועצות לשעבר,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שבעבר היו לך סנטימנטים אליה. במשטרים שבהם כולם שווים, בסופו של דבר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היו שווים הרבה פחות, ברמה שהתייצבה הרבה מתחת לרמה של שכר המינימום אצלנו,</w:t>
      </w:r>
      <w:r w:rsidR="00374753">
        <w:rPr>
          <w:rtl/>
        </w:rPr>
        <w:t xml:space="preserve"> </w:t>
      </w:r>
      <w:r w:rsidRPr="00784950">
        <w:rPr>
          <w:rtl/>
        </w:rPr>
        <w:t>ואפילו של הנכים אצלנו. ואת זה אנחנו רוצים למנוע, ובכלכלה חופשית יש מגבלות.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ומשפט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אחרון אחרון </w:t>
      </w:r>
      <w:r w:rsidR="00374753">
        <w:rPr>
          <w:rtl/>
        </w:rPr>
        <w:t>–</w:t>
      </w:r>
      <w:r w:rsidRPr="00784950">
        <w:rPr>
          <w:rtl/>
        </w:rPr>
        <w:t xml:space="preserve"> אחד הדברים, מדברים פה על חלוקת תקציבים הגיונית; דיבר</w:t>
      </w:r>
      <w:r w:rsidR="00374753">
        <w:rPr>
          <w:rtl/>
        </w:rPr>
        <w:t xml:space="preserve"> </w:t>
      </w:r>
      <w:r w:rsidRPr="00784950">
        <w:rPr>
          <w:rtl/>
        </w:rPr>
        <w:t>חבר הכנסת ביבי. כנסת שמחוקקת הוצאות, פה להקים בית</w:t>
      </w:r>
      <w:r w:rsidR="00374753">
        <w:rPr>
          <w:rtl/>
        </w:rPr>
        <w:t>-</w:t>
      </w:r>
      <w:r w:rsidRPr="00784950">
        <w:rPr>
          <w:rtl/>
        </w:rPr>
        <w:t>חולים, פה להקים בית</w:t>
      </w:r>
      <w:r w:rsidR="00374753">
        <w:rPr>
          <w:rtl/>
        </w:rPr>
        <w:t>-</w:t>
      </w:r>
      <w:r w:rsidRPr="00784950">
        <w:rPr>
          <w:rtl/>
        </w:rPr>
        <w:t>ספר, שלא</w:t>
      </w:r>
      <w:r w:rsidR="00374753">
        <w:rPr>
          <w:rtl/>
        </w:rPr>
        <w:t xml:space="preserve"> </w:t>
      </w:r>
      <w:r w:rsidRPr="00784950">
        <w:rPr>
          <w:rtl/>
        </w:rPr>
        <w:t>תבוא ותטיף לממשלה על חלוקת כספים הגיונית.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 אני אצביע בעד התקציב. אילו חשבתי שאפשר לקצץ מהתקציב, הייתי מצביע נגד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>שהחשש</w:t>
      </w:r>
      <w:r w:rsidR="00374753">
        <w:rPr>
          <w:rtl/>
        </w:rPr>
        <w:t xml:space="preserve"> </w:t>
      </w:r>
      <w:r w:rsidRPr="00784950">
        <w:rPr>
          <w:rtl/>
        </w:rPr>
        <w:t>שלי הוא, שאם ייפול התקציב יוסיפו כל מיני הוצאות לפי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דרישות של חלקים שונים מהבית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 יהיו בחירות מוקדמות.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כזה, אם יהיו בחירות, ההוצאה תגדל עוד יותר, עד כדי כך שיום אחד אולי</w:t>
      </w:r>
      <w:r w:rsidR="00374753">
        <w:rPr>
          <w:rtl/>
        </w:rPr>
        <w:t xml:space="preserve"> </w:t>
      </w:r>
      <w:r w:rsidRPr="00784950">
        <w:rPr>
          <w:rtl/>
        </w:rPr>
        <w:t>יגדילו את השיק לנכה, אבל הוא יקבל שיק שחתום עליו שר האוצר ולשיק לא יהיה כיסוי.</w:t>
      </w:r>
      <w:r w:rsidR="00374753">
        <w:rPr>
          <w:rtl/>
        </w:rPr>
        <w:t xml:space="preserve"> </w:t>
      </w:r>
      <w:r w:rsidRPr="00784950">
        <w:rPr>
          <w:rtl/>
        </w:rPr>
        <w:t>את זה אני רוצה למנוע.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איננו נוכח.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עזמי בשארה,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חושב שזו מדיניות בלי כיסוי?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דעתי על המדיניות, אומנם בכיוון הפוך משלך, ידועה.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קורה עם הקומוניזם?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החיים פורחים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 טעה, לדעתי. אני לא בטוח אם זו טעות, אבל הוא הסתכן באמירה</w:t>
      </w:r>
      <w:r w:rsidR="00374753">
        <w:rPr>
          <w:rtl/>
        </w:rPr>
        <w:t xml:space="preserve"> </w:t>
      </w:r>
      <w:r w:rsidRPr="00784950">
        <w:rPr>
          <w:rtl/>
        </w:rPr>
        <w:t>שהיו</w:t>
      </w:r>
      <w:r w:rsidR="00374753">
        <w:rPr>
          <w:rtl/>
        </w:rPr>
        <w:t xml:space="preserve"> </w:t>
      </w:r>
      <w:r w:rsidRPr="00784950">
        <w:rPr>
          <w:rtl/>
        </w:rPr>
        <w:t>פעם לחברת הכנסת גוז'נסקי סנטימנטים לברית</w:t>
      </w:r>
      <w:r w:rsidR="00374753">
        <w:rPr>
          <w:rtl/>
        </w:rPr>
        <w:t>-</w:t>
      </w:r>
      <w:r w:rsidRPr="00784950">
        <w:rPr>
          <w:rtl/>
        </w:rPr>
        <w:t>המועצות. השאלה אם "היו" זה באמת</w:t>
      </w:r>
      <w:r w:rsidR="00374753">
        <w:rPr>
          <w:rtl/>
        </w:rPr>
        <w:t xml:space="preserve"> </w:t>
      </w:r>
      <w:r w:rsidRPr="00784950">
        <w:rPr>
          <w:rtl/>
        </w:rPr>
        <w:t>מדויק.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פשוט לא קיימת. אם היא היתה קיימת, היו עדיין.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כמה חברי כנסת כאן שכאילו לובשים אצטלה של שוחרי שוק</w:t>
      </w:r>
      <w:r w:rsidR="00374753">
        <w:rPr>
          <w:rtl/>
        </w:rPr>
        <w:t xml:space="preserve"> </w:t>
      </w:r>
      <w:r w:rsidRPr="00784950">
        <w:rPr>
          <w:rtl/>
        </w:rPr>
        <w:t>חופשי</w:t>
      </w:r>
      <w:r w:rsidR="00374753">
        <w:rPr>
          <w:rtl/>
        </w:rPr>
        <w:t xml:space="preserve"> </w:t>
      </w:r>
      <w:r w:rsidRPr="00784950">
        <w:rPr>
          <w:rtl/>
        </w:rPr>
        <w:t>ונאורות,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 הוא אחד מהם. יש חבר כנסת אחר שטען פעם שהוא</w:t>
      </w:r>
      <w:r w:rsidR="00374753">
        <w:rPr>
          <w:rtl/>
        </w:rPr>
        <w:t xml:space="preserve"> </w:t>
      </w:r>
      <w:r w:rsidRPr="00784950">
        <w:rPr>
          <w:rtl/>
        </w:rPr>
        <w:t>מהשמאל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אבל יש לוגיקה לדברים, אי</w:t>
      </w:r>
      <w:r w:rsidR="00374753">
        <w:rPr>
          <w:rtl/>
        </w:rPr>
        <w:t>-</w:t>
      </w:r>
      <w:r w:rsidRPr="00784950">
        <w:rPr>
          <w:rtl/>
        </w:rPr>
        <w:t>אפשר גם להיות שוק חופשי לגמרי ולהישאר בשמאל</w:t>
      </w:r>
      <w:r w:rsidR="00374753">
        <w:rPr>
          <w:rtl/>
        </w:rPr>
        <w:t xml:space="preserve"> –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אברהם פורז, ועוד כמה שעומדים כאן ותמיד מדברים על המעמד הבינוני העליון,</w:t>
      </w:r>
      <w:r w:rsidR="00374753">
        <w:rPr>
          <w:rtl/>
        </w:rPr>
        <w:t xml:space="preserve"> </w:t>
      </w:r>
      <w:r w:rsidRPr="00784950">
        <w:rPr>
          <w:rtl/>
        </w:rPr>
        <w:t>המסכן, שצריך לסחוב מאחוריו את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שלו,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לעשות, אדוני חבר הכנסת קליינר, איזה שלו.</w:t>
      </w:r>
      <w:r w:rsidR="00374753">
        <w:rPr>
          <w:rtl/>
        </w:rPr>
        <w:t xml:space="preserve"> </w:t>
      </w:r>
      <w:r w:rsidRPr="00784950">
        <w:rPr>
          <w:rtl/>
        </w:rPr>
        <w:t>הוא משלם</w:t>
      </w:r>
      <w:r w:rsidR="00374753">
        <w:rPr>
          <w:rtl/>
        </w:rPr>
        <w:t xml:space="preserve"> </w:t>
      </w:r>
      <w:r w:rsidRPr="00784950">
        <w:rPr>
          <w:rtl/>
        </w:rPr>
        <w:t>מסים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 כדי שיחזיק משטרה ויחזיק צבא ויחזיק מדינה ויחזיק את העניים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יעשו</w:t>
      </w:r>
      <w:r w:rsidR="00374753">
        <w:rPr>
          <w:rtl/>
        </w:rPr>
        <w:t xml:space="preserve"> </w:t>
      </w:r>
      <w:r w:rsidRPr="00784950">
        <w:rPr>
          <w:rtl/>
        </w:rPr>
        <w:t>מהפכות, כמו שהיה ברוסיה בתחילת המאה ה</w:t>
      </w:r>
      <w:r w:rsidR="00374753">
        <w:rPr>
          <w:rtl/>
        </w:rPr>
        <w:t>-</w:t>
      </w:r>
      <w:r w:rsidRPr="00784950">
        <w:rPr>
          <w:rtl/>
        </w:rPr>
        <w:t>20. בסופו של דבר, האינטרס שלו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מסים,</w:t>
      </w:r>
      <w:r w:rsidR="00374753">
        <w:rPr>
          <w:rtl/>
        </w:rPr>
        <w:t xml:space="preserve"> </w:t>
      </w:r>
      <w:r w:rsidRPr="00784950">
        <w:rPr>
          <w:rtl/>
        </w:rPr>
        <w:t>האינטרס</w:t>
      </w:r>
      <w:r w:rsidR="00374753">
        <w:rPr>
          <w:rtl/>
        </w:rPr>
        <w:t xml:space="preserve"> </w:t>
      </w:r>
      <w:r w:rsidRPr="00784950">
        <w:rPr>
          <w:rtl/>
        </w:rPr>
        <w:t>שלו שבריאותם של הפועלים תהיה בסדר, שיבואו לעבוד, האינטרס</w:t>
      </w:r>
      <w:r w:rsidR="00374753">
        <w:rPr>
          <w:rtl/>
        </w:rPr>
        <w:t xml:space="preserve"> </w:t>
      </w:r>
      <w:r w:rsidRPr="00784950">
        <w:rPr>
          <w:rtl/>
        </w:rPr>
        <w:t>שלו שאנשים ייהנו מרווחה חברתית כדי שלא תהיה תסיסה חברתית.</w:t>
      </w:r>
      <w:r w:rsidR="00374753">
        <w:rPr>
          <w:rtl/>
        </w:rPr>
        <w:t xml:space="preserve"> </w:t>
      </w:r>
      <w:r w:rsidRPr="00784950">
        <w:rPr>
          <w:rtl/>
        </w:rPr>
        <w:t>שלא ידברו כאן כאילו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מיסוי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מין מעמסה. בסופו של דבר האחד משלים את השני.</w:t>
      </w:r>
      <w:r w:rsidR="00374753">
        <w:rPr>
          <w:rtl/>
        </w:rPr>
        <w:t xml:space="preserve"> </w:t>
      </w:r>
      <w:r w:rsidRPr="00784950">
        <w:rPr>
          <w:rtl/>
        </w:rPr>
        <w:t>אם אתה 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סוציאליזם,</w:t>
      </w:r>
      <w:r w:rsidR="00374753">
        <w:rPr>
          <w:rtl/>
        </w:rPr>
        <w:t xml:space="preserve"> </w:t>
      </w:r>
      <w:r w:rsidRPr="00784950">
        <w:rPr>
          <w:rtl/>
        </w:rPr>
        <w:t>אתה חייב לא ליצור שוק חופשי פרוע. שוק חופשי פרוע יוצר את סוג</w:t>
      </w:r>
      <w:r w:rsidR="00374753">
        <w:rPr>
          <w:rtl/>
        </w:rPr>
        <w:t xml:space="preserve"> </w:t>
      </w:r>
      <w:r w:rsidRPr="00784950">
        <w:rPr>
          <w:rtl/>
        </w:rPr>
        <w:t>הדברים שהיו באירופה במאה ה</w:t>
      </w:r>
      <w:r w:rsidR="00374753">
        <w:rPr>
          <w:rtl/>
        </w:rPr>
        <w:t>-</w:t>
      </w:r>
      <w:r w:rsidRPr="00784950">
        <w:rPr>
          <w:rtl/>
        </w:rPr>
        <w:t>19 ובתחילת המאה ה</w:t>
      </w:r>
      <w:r w:rsidR="00374753">
        <w:rPr>
          <w:rtl/>
        </w:rPr>
        <w:t>-</w:t>
      </w:r>
      <w:r w:rsidRPr="00784950">
        <w:rPr>
          <w:rtl/>
        </w:rPr>
        <w:t>20.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למצוא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האיזון של הצדק החברתי, והאיזון של הצדק החברתי מצריך</w:t>
      </w:r>
      <w:r w:rsidR="00374753">
        <w:rPr>
          <w:rtl/>
        </w:rPr>
        <w:t xml:space="preserve"> </w:t>
      </w:r>
      <w:r w:rsidRPr="00784950">
        <w:rPr>
          <w:rtl/>
        </w:rPr>
        <w:t>חלוקת</w:t>
      </w:r>
      <w:r w:rsidR="00374753">
        <w:rPr>
          <w:rtl/>
        </w:rPr>
        <w:t xml:space="preserve"> </w:t>
      </w:r>
      <w:r w:rsidRPr="00784950">
        <w:rPr>
          <w:rtl/>
        </w:rPr>
        <w:t>עוגה</w:t>
      </w:r>
      <w:r w:rsidR="00374753">
        <w:rPr>
          <w:rtl/>
        </w:rPr>
        <w:t xml:space="preserve"> </w:t>
      </w:r>
      <w:r w:rsidRPr="00784950">
        <w:rPr>
          <w:rtl/>
        </w:rPr>
        <w:t>צודקת.</w:t>
      </w:r>
      <w:r w:rsidR="00374753">
        <w:rPr>
          <w:rtl/>
        </w:rPr>
        <w:t xml:space="preserve"> </w:t>
      </w:r>
      <w:r w:rsidRPr="00784950">
        <w:rPr>
          <w:rtl/>
        </w:rPr>
        <w:t>וחלוקת</w:t>
      </w:r>
      <w:r w:rsidR="00374753">
        <w:rPr>
          <w:rtl/>
        </w:rPr>
        <w:t xml:space="preserve"> </w:t>
      </w:r>
      <w:r w:rsidRPr="00784950">
        <w:rPr>
          <w:rtl/>
        </w:rPr>
        <w:t>העוגה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 צודקת, מכיוון שהיא</w:t>
      </w:r>
      <w:r w:rsidR="00374753">
        <w:rPr>
          <w:rtl/>
        </w:rPr>
        <w:t xml:space="preserve"> </w:t>
      </w:r>
      <w:r w:rsidRPr="00784950">
        <w:rPr>
          <w:rtl/>
        </w:rPr>
        <w:t>סקטוריאלית, היא לא אזרחית. פה נציגי הסקטורים הגדולים, האליטות שלהם בעצם מה הן?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שהציבור</w:t>
      </w:r>
      <w:r w:rsidR="00374753">
        <w:rPr>
          <w:rtl/>
        </w:rPr>
        <w:t xml:space="preserve"> </w:t>
      </w:r>
      <w:r w:rsidRPr="00784950">
        <w:rPr>
          <w:rtl/>
        </w:rPr>
        <w:t>של ש"ס מפיק איזו תועלת ממה שהם עושים? הם מחזקים את האליטות</w:t>
      </w:r>
      <w:r w:rsidR="00374753">
        <w:rPr>
          <w:rtl/>
        </w:rPr>
        <w:t xml:space="preserve"> </w:t>
      </w:r>
      <w:r w:rsidRPr="00784950">
        <w:rPr>
          <w:rtl/>
        </w:rPr>
        <w:t>המסוימות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סקטורים,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פה נציגות אזרחית. האזרח שלו עסוק 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>. כלומר,</w:t>
      </w:r>
      <w:r w:rsidR="00374753">
        <w:rPr>
          <w:rtl/>
        </w:rPr>
        <w:t xml:space="preserve"> </w:t>
      </w:r>
      <w:r w:rsidRPr="00784950">
        <w:rPr>
          <w:rtl/>
        </w:rPr>
        <w:t>אזרח שהוא לא מהמעמד הבינוני</w:t>
      </w:r>
      <w:r w:rsidR="00374753">
        <w:rPr>
          <w:rtl/>
        </w:rPr>
        <w:t>-</w:t>
      </w:r>
      <w:r w:rsidRPr="00784950">
        <w:rPr>
          <w:rtl/>
        </w:rPr>
        <w:t>הגבוה אלא מהמעמד הבינוני</w:t>
      </w:r>
      <w:r w:rsidR="00374753">
        <w:rPr>
          <w:rtl/>
        </w:rPr>
        <w:t>-</w:t>
      </w:r>
      <w:r w:rsidRPr="00784950">
        <w:rPr>
          <w:rtl/>
        </w:rPr>
        <w:t>התחתון, מי מייצג אותו פה?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עזמי בשארה מייצג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 ציבור השכירים, מי מייצג אותו פה? בטוח לא המתנחלים של גוש</w:t>
      </w:r>
      <w:r w:rsidR="00374753">
        <w:rPr>
          <w:rtl/>
        </w:rPr>
        <w:t>-</w:t>
      </w:r>
      <w:r w:rsidRPr="00784950">
        <w:rPr>
          <w:rtl/>
        </w:rPr>
        <w:t>קטיף, שיש להם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סקטור חזק, והם דאגו רק לדבר אחד </w:t>
      </w:r>
      <w:r w:rsidR="00374753">
        <w:rPr>
          <w:rtl/>
        </w:rPr>
        <w:t>–</w:t>
      </w:r>
      <w:r w:rsidRPr="00784950">
        <w:rPr>
          <w:rtl/>
        </w:rPr>
        <w:t xml:space="preserve"> לקבל הזרמת כסף להתיישבות.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והשכירים,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ערבים</w:t>
      </w:r>
      <w:r w:rsidR="00374753">
        <w:rPr>
          <w:rtl/>
        </w:rPr>
        <w:t xml:space="preserve"> </w:t>
      </w:r>
      <w:r w:rsidRPr="00784950">
        <w:rPr>
          <w:rtl/>
        </w:rPr>
        <w:t>ויהודים</w:t>
      </w:r>
      <w:r w:rsidR="00374753">
        <w:rPr>
          <w:rtl/>
        </w:rPr>
        <w:t xml:space="preserve"> – </w:t>
      </w:r>
      <w:r w:rsidRPr="00784950">
        <w:rPr>
          <w:rtl/>
        </w:rPr>
        <w:t>אגב, אני רוצה לרענן את זיכרונכם, חברים</w:t>
      </w:r>
      <w:r w:rsidR="00374753">
        <w:rPr>
          <w:rtl/>
        </w:rPr>
        <w:t xml:space="preserve"> </w:t>
      </w:r>
      <w:r w:rsidRPr="00784950">
        <w:rPr>
          <w:rtl/>
        </w:rPr>
        <w:t>יקרים,</w:t>
      </w:r>
      <w:r w:rsidR="00374753">
        <w:rPr>
          <w:rtl/>
        </w:rPr>
        <w:t xml:space="preserve"> </w:t>
      </w:r>
      <w:r w:rsidRPr="00784950">
        <w:rPr>
          <w:rtl/>
        </w:rPr>
        <w:t>שהשכירים</w:t>
      </w:r>
      <w:r w:rsidR="00374753">
        <w:rPr>
          <w:rtl/>
        </w:rPr>
        <w:t xml:space="preserve"> </w:t>
      </w:r>
      <w:r w:rsidRPr="00784950">
        <w:rPr>
          <w:rtl/>
        </w:rPr>
        <w:t>הערבים הם באותם איגודים מקצועיים עם השכירים היהודים ואין להם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נטייה</w:t>
      </w:r>
      <w:r w:rsidR="00374753">
        <w:rPr>
          <w:rtl/>
        </w:rPr>
        <w:t xml:space="preserve"> </w:t>
      </w:r>
      <w:r w:rsidRPr="00784950">
        <w:rPr>
          <w:rtl/>
        </w:rPr>
        <w:t>לפרוש,</w:t>
      </w:r>
      <w:r w:rsidR="00374753">
        <w:rPr>
          <w:rtl/>
        </w:rPr>
        <w:t xml:space="preserve"> </w:t>
      </w:r>
      <w:r w:rsidRPr="00784950">
        <w:rPr>
          <w:rtl/>
        </w:rPr>
        <w:t>כלומר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יש מאבק של איגוד מקצועי בעניין המורים, בעניין</w:t>
      </w:r>
      <w:r w:rsidR="00374753">
        <w:rPr>
          <w:rtl/>
        </w:rPr>
        <w:t xml:space="preserve"> </w:t>
      </w:r>
      <w:r w:rsidRPr="00784950">
        <w:rPr>
          <w:rtl/>
        </w:rPr>
        <w:t>שכירים</w:t>
      </w:r>
      <w:r w:rsidR="00374753">
        <w:rPr>
          <w:rtl/>
        </w:rPr>
        <w:t xml:space="preserve"> </w:t>
      </w:r>
      <w:r w:rsidRPr="00784950">
        <w:rPr>
          <w:rtl/>
        </w:rPr>
        <w:t>אחרים,</w:t>
      </w:r>
      <w:r w:rsidR="00374753">
        <w:rPr>
          <w:rtl/>
        </w:rPr>
        <w:t xml:space="preserve"> </w:t>
      </w:r>
      <w:r w:rsidRPr="00784950">
        <w:rPr>
          <w:rtl/>
        </w:rPr>
        <w:t>גם ערבים וגם יהודים מתייצבים יחד, יש אינטרס אזרחי משותף במדינה</w:t>
      </w:r>
      <w:r w:rsidR="00374753">
        <w:rPr>
          <w:rtl/>
        </w:rPr>
        <w:t xml:space="preserve"> </w:t>
      </w:r>
      <w:r w:rsidRPr="00784950">
        <w:rPr>
          <w:rtl/>
        </w:rPr>
        <w:t>הזאת. מי מייצג אותו פה, מי?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מייצג</w:t>
      </w:r>
      <w:r w:rsidR="00374753">
        <w:rPr>
          <w:rtl/>
        </w:rPr>
        <w:t xml:space="preserve"> </w:t>
      </w:r>
      <w:r w:rsidRPr="00784950">
        <w:rPr>
          <w:rtl/>
        </w:rPr>
        <w:t>חברות</w:t>
      </w:r>
      <w:r w:rsidR="00374753">
        <w:rPr>
          <w:rtl/>
        </w:rPr>
        <w:t xml:space="preserve"> </w:t>
      </w:r>
      <w:r w:rsidRPr="00784950">
        <w:rPr>
          <w:rtl/>
        </w:rPr>
        <w:t>גדולות, ועדי פועלים של חברות גדולות, והוא הפך את</w:t>
      </w:r>
      <w:r w:rsidR="00374753">
        <w:rPr>
          <w:rtl/>
        </w:rPr>
        <w:t xml:space="preserve"> </w:t>
      </w:r>
      <w:r w:rsidRPr="00784950">
        <w:rPr>
          <w:rtl/>
        </w:rPr>
        <w:t>ההסתדרות</w:t>
      </w:r>
      <w:r w:rsidR="00374753">
        <w:rPr>
          <w:rtl/>
        </w:rPr>
        <w:t xml:space="preserve"> </w:t>
      </w:r>
      <w:r w:rsidRPr="00784950">
        <w:rPr>
          <w:rtl/>
        </w:rPr>
        <w:t>לחנות</w:t>
      </w:r>
      <w:r w:rsidR="00374753">
        <w:rPr>
          <w:rtl/>
        </w:rPr>
        <w:t xml:space="preserve"> </w:t>
      </w:r>
      <w:r w:rsidRPr="00784950">
        <w:rPr>
          <w:rtl/>
        </w:rPr>
        <w:t>פרטית שלו ועשה את הבחירות ואת כל הקונספירציות הכי זולות שלמדו</w:t>
      </w:r>
      <w:r w:rsidR="00374753">
        <w:rPr>
          <w:rtl/>
        </w:rPr>
        <w:t xml:space="preserve"> </w:t>
      </w:r>
      <w:r w:rsidRPr="00784950">
        <w:rPr>
          <w:rtl/>
        </w:rPr>
        <w:t>במפא"י בחשאי אפילו, במחתרת, כדי לשלוט בהסתדרות. זה עמיר פרץ.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לדעת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מייצג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האזרחים. ואנחנו הערבים אפילו</w:t>
      </w:r>
      <w:r w:rsidR="00374753">
        <w:rPr>
          <w:rtl/>
        </w:rPr>
        <w:t xml:space="preserve"> </w:t>
      </w:r>
      <w:r w:rsidRPr="00784950">
        <w:rPr>
          <w:rtl/>
        </w:rPr>
        <w:t>כסקטורים כבר לא יכולים לפעול, כי אף אחד לא יושב אתנו, לא מדבר אתנו כסקטור.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עזמי, משפט אחד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לכן, אדוני, אתה יודע מה </w:t>
      </w:r>
      <w:r w:rsidR="00374753">
        <w:rPr>
          <w:rtl/>
        </w:rPr>
        <w:t>–</w:t>
      </w:r>
      <w:r w:rsidRPr="00784950">
        <w:rPr>
          <w:rtl/>
        </w:rPr>
        <w:t xml:space="preserve"> אנחנו המיעוט שהוא לא סקטור, שהכי מעוניין בתרבות</w:t>
      </w:r>
      <w:r w:rsidR="00374753">
        <w:rPr>
          <w:rtl/>
        </w:rPr>
        <w:t xml:space="preserve"> </w:t>
      </w:r>
      <w:r w:rsidRPr="00784950">
        <w:rPr>
          <w:rtl/>
        </w:rPr>
        <w:t>אזרחית,</w:t>
      </w:r>
      <w:r w:rsidR="00374753">
        <w:rPr>
          <w:rtl/>
        </w:rPr>
        <w:t xml:space="preserve"> </w:t>
      </w:r>
      <w:r w:rsidRPr="00784950">
        <w:rPr>
          <w:rtl/>
        </w:rPr>
        <w:t>כי אנחנו ניוצג רק אם יהיה ייצוג לאזרחים. אנחנו אף פעם לא נוכר כסקטור,</w:t>
      </w:r>
      <w:r w:rsidR="00374753">
        <w:rPr>
          <w:rtl/>
        </w:rPr>
        <w:t xml:space="preserve"> </w:t>
      </w:r>
      <w:r w:rsidRPr="00784950">
        <w:rPr>
          <w:rtl/>
        </w:rPr>
        <w:t>ולכן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עניין יותר מלכל צד בבית הזה שיהיה ייצוג לאזרחים ושוויון לאזרחים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ראו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הפלא,</w:t>
      </w:r>
      <w:r w:rsidR="00374753">
        <w:rPr>
          <w:rtl/>
        </w:rPr>
        <w:t xml:space="preserve"> </w:t>
      </w:r>
      <w:r w:rsidRPr="00784950">
        <w:rPr>
          <w:rtl/>
        </w:rPr>
        <w:t>הלאומנים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הכי</w:t>
      </w:r>
      <w:r w:rsidR="00374753">
        <w:rPr>
          <w:rtl/>
        </w:rPr>
        <w:t xml:space="preserve"> </w:t>
      </w:r>
      <w:r w:rsidRPr="00784950">
        <w:rPr>
          <w:rtl/>
        </w:rPr>
        <w:t>מעוניינים</w:t>
      </w:r>
      <w:r w:rsidR="00374753">
        <w:rPr>
          <w:rtl/>
        </w:rPr>
        <w:t xml:space="preserve"> </w:t>
      </w:r>
      <w:r w:rsidRPr="00784950">
        <w:rPr>
          <w:rtl/>
        </w:rPr>
        <w:t>בתרבות אזרחית</w:t>
      </w:r>
      <w:r w:rsidR="00374753">
        <w:rPr>
          <w:rtl/>
        </w:rPr>
        <w:t xml:space="preserve"> </w:t>
      </w:r>
      <w:r w:rsidRPr="00784950">
        <w:rPr>
          <w:rtl/>
        </w:rPr>
        <w:t>דמוקרטית.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לא יודעים לדבר בערבית; איך ישבו אתך, חבר כנסת בשארה?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כנסת עזמי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עזמי, חוץ מהמשפט האחרון, שנינו הסכמנו אתך על כל הנאום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השפה החברתית היא אוניברסלית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מבינים זה את 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עזמי בשארה.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מוחמד כנעאן,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אני ממשיך מהנאום הקודם על משרד התעשייה והמסחר, ואני מפנה</w:t>
      </w:r>
      <w:r w:rsidR="00374753">
        <w:rPr>
          <w:rtl/>
        </w:rPr>
        <w:t xml:space="preserve"> </w:t>
      </w:r>
      <w:r w:rsidRPr="00784950">
        <w:rPr>
          <w:rtl/>
        </w:rPr>
        <w:t>את הדברים לשרה, שהתפרסמה לאחרונה בהשמצות חסרות שחר.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 מסתכל, אדוני היושב</w:t>
      </w:r>
      <w:r w:rsidR="00374753">
        <w:rPr>
          <w:rtl/>
        </w:rPr>
        <w:t>-</w:t>
      </w:r>
      <w:r w:rsidRPr="00784950">
        <w:rPr>
          <w:rtl/>
        </w:rPr>
        <w:t>ראש, על המשרד שלה, על מה היא עשתה ומה היא מתכוונת</w:t>
      </w:r>
      <w:r w:rsidR="00374753">
        <w:rPr>
          <w:rtl/>
        </w:rPr>
        <w:t xml:space="preserve"> </w:t>
      </w:r>
      <w:r w:rsidRPr="00784950">
        <w:rPr>
          <w:rtl/>
        </w:rPr>
        <w:t>לעשות, ואני שמעתי שהיא התפארה שהיא רוצה לעשות.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אפשר לדעת על איזה משרד אדוני מדבר ועל איזו שרה?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מדבר על משרד התעשייה והמסחר,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 xml:space="preserve">היא נותנת </w:t>
      </w:r>
      <w:r w:rsidR="00EA230F">
        <w:rPr>
          <w:rFonts w:hint="cs"/>
          <w:rtl/>
        </w:rPr>
        <w:t>1.5%</w:t>
      </w:r>
      <w:r w:rsidRPr="00784950">
        <w:rPr>
          <w:rtl/>
        </w:rPr>
        <w:t xml:space="preserve"> מתקציבי הפיתוח למגזר הערבי.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 xml:space="preserve">אתה גדול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EA230F">
        <w:rPr>
          <w:rFonts w:hint="cs"/>
          <w:rtl/>
        </w:rPr>
        <w:t>1.5%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שמעת אותו, אני שמעתי אותו, זה שידור חוזר.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שאלתי. באמת לא ידעתי במי מדובר.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יש איסור על שידור חוזר? אם זה מוצלח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שאני ממשיך את מה שלא השלמתי על המשרד הזה. אני</w:t>
      </w:r>
      <w:r w:rsidR="00374753">
        <w:rPr>
          <w:rtl/>
        </w:rPr>
        <w:t xml:space="preserve"> </w:t>
      </w:r>
      <w:r w:rsidRPr="00784950">
        <w:rPr>
          <w:rtl/>
        </w:rPr>
        <w:t>לוקח את זה משרד</w:t>
      </w:r>
      <w:r w:rsidR="00374753">
        <w:rPr>
          <w:rtl/>
        </w:rPr>
        <w:t>-</w:t>
      </w:r>
      <w:r w:rsidRPr="00784950">
        <w:rPr>
          <w:rtl/>
        </w:rPr>
        <w:t xml:space="preserve">משרד. דיברתי על משרד הפנים, על משרד החינוך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לעשות משהו נגד המאפיה?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דיברתי על משרד התעשייה והמסחר, ואני מדבר עליו עוד כמה משפטים.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 שמעתי אותה, היא התכוונה והיא אמרה שהיא תשקיע באזור</w:t>
      </w:r>
      <w:r w:rsidR="00374753">
        <w:rPr>
          <w:rtl/>
        </w:rPr>
        <w:t xml:space="preserve"> </w:t>
      </w:r>
      <w:r w:rsidRPr="00784950">
        <w:rPr>
          <w:rtl/>
        </w:rPr>
        <w:t>התעשייה ותעשה מו"פים במגזר הערבי, לפחות שניים.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היא תעשה?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חממות בתעשייה.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חממה טכנולוגית.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טכנולוגיות מהסוג שיש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בגוש</w:t>
      </w:r>
      <w:r w:rsidR="00374753">
        <w:rPr>
          <w:rtl/>
        </w:rPr>
        <w:t>-</w:t>
      </w:r>
      <w:r w:rsidRPr="00784950">
        <w:rPr>
          <w:rtl/>
        </w:rPr>
        <w:t>קטיף.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בגוש</w:t>
      </w:r>
      <w:r w:rsidR="00374753">
        <w:rPr>
          <w:rtl/>
        </w:rPr>
        <w:t>-</w:t>
      </w:r>
      <w:r w:rsidRPr="00784950">
        <w:rPr>
          <w:rtl/>
        </w:rPr>
        <w:t>קטיף, גם בקריית</w:t>
      </w:r>
      <w:r w:rsidR="00374753">
        <w:rPr>
          <w:rtl/>
        </w:rPr>
        <w:t>-</w:t>
      </w:r>
      <w:r w:rsidRPr="00784950">
        <w:rPr>
          <w:rtl/>
        </w:rPr>
        <w:t>שמונה ביקרנו באחת. יש בכמה מקומות בארץ.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בהתנחלויות, בקיצור.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במגזר הערבי, אדוני היושב</w:t>
      </w:r>
      <w:r w:rsidR="00374753">
        <w:rPr>
          <w:rtl/>
        </w:rPr>
        <w:t>-</w:t>
      </w:r>
      <w:r w:rsidRPr="00784950">
        <w:rPr>
          <w:rtl/>
        </w:rPr>
        <w:t>ראש, אין אף אחת כזאת, אין אף חממה טכנולוגית.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משמיצה, היא לא עושה שום דבר, היא רק מברברת, היא רק משקרת, היא רק</w:t>
      </w:r>
      <w:r w:rsidR="00374753">
        <w:rPr>
          <w:rtl/>
        </w:rPr>
        <w:t xml:space="preserve"> </w:t>
      </w:r>
      <w:r w:rsidRPr="00784950">
        <w:rPr>
          <w:rtl/>
        </w:rPr>
        <w:t>עובדת, היא רק הולכת ליישובים הערביים וצוחקת על כמה אנשים, על כמה פעילים ערבים,</w:t>
      </w:r>
      <w:r w:rsidR="00374753">
        <w:rPr>
          <w:rtl/>
        </w:rPr>
        <w:t xml:space="preserve"> </w:t>
      </w:r>
      <w:r w:rsidRPr="00784950">
        <w:rPr>
          <w:rtl/>
        </w:rPr>
        <w:t>ומזה לא יוצא שום דבר לאוכלוסייה הערבית.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ואפילו</w:t>
      </w:r>
      <w:r w:rsidR="00374753">
        <w:rPr>
          <w:rtl/>
        </w:rPr>
        <w:t xml:space="preserve"> </w:t>
      </w:r>
      <w:r w:rsidRPr="00784950">
        <w:rPr>
          <w:rtl/>
        </w:rPr>
        <w:t>דבר אחד, דבר אחד עד היום היא לא עשתה, כשהיא כבר קרוב לשנתיים וחצי</w:t>
      </w:r>
      <w:r w:rsidR="00374753">
        <w:rPr>
          <w:rtl/>
        </w:rPr>
        <w:t xml:space="preserve"> </w:t>
      </w:r>
      <w:r w:rsidRPr="00784950">
        <w:rPr>
          <w:rtl/>
        </w:rPr>
        <w:t>בממשלה,</w:t>
      </w:r>
      <w:r w:rsidR="00374753">
        <w:rPr>
          <w:rtl/>
        </w:rPr>
        <w:t xml:space="preserve"> </w:t>
      </w:r>
      <w:r w:rsidRPr="00784950">
        <w:rPr>
          <w:rtl/>
        </w:rPr>
        <w:t>לא עשתה שום דבר, ואני מעריך שעד סוף הקדנציה היא לא תעשה שום דבר למגזר</w:t>
      </w:r>
      <w:r w:rsidR="00374753">
        <w:rPr>
          <w:rtl/>
        </w:rPr>
        <w:t xml:space="preserve"> </w:t>
      </w:r>
      <w:r w:rsidRPr="00784950">
        <w:rPr>
          <w:rtl/>
        </w:rPr>
        <w:t>הערבי, מלבד דיבורים ושקרים.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ואני רוצה רק שתלמד דבר אחד </w:t>
      </w:r>
      <w:r w:rsidR="00374753">
        <w:rPr>
          <w:rtl/>
        </w:rPr>
        <w:t>–</w:t>
      </w:r>
      <w:r w:rsidRPr="00784950">
        <w:rPr>
          <w:rtl/>
        </w:rPr>
        <w:t xml:space="preserve"> לא להשמיץ אנשים שעושים ועשו למען המגזר הערבי</w:t>
      </w:r>
      <w:r w:rsidR="00374753">
        <w:rPr>
          <w:rtl/>
        </w:rPr>
        <w:t xml:space="preserve"> </w:t>
      </w:r>
      <w:r w:rsidRPr="00784950">
        <w:rPr>
          <w:rtl/>
        </w:rPr>
        <w:t>פי מיליון ממנה ומשכמותה.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עוד, אדוני היושב</w:t>
      </w:r>
      <w:r w:rsidR="00374753">
        <w:rPr>
          <w:rtl/>
        </w:rPr>
        <w:t>-</w:t>
      </w:r>
      <w:r w:rsidRPr="00784950">
        <w:rPr>
          <w:rtl/>
        </w:rPr>
        <w:t>ראש, אני רוצה להתייחס, ברשותך, למשרד החקלאות.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זה יהיה נושא ליום אחר, אם זה משרד שלם?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ברשותך.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בסדר, בשני משפטים, שלושה משפטים, או שתקדיש לזה עוד נאום. יש לך 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שמאז ממשלתו של יצחק רבין ז"ל </w:t>
      </w:r>
      <w:r w:rsidR="00374753">
        <w:rPr>
          <w:rtl/>
        </w:rPr>
        <w:t>–</w:t>
      </w:r>
      <w:r w:rsidRPr="00784950">
        <w:rPr>
          <w:rtl/>
        </w:rPr>
        <w:t xml:space="preserve"> סגן שר החקלאות אז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וליד</w:t>
      </w:r>
      <w:r w:rsidR="00374753">
        <w:rPr>
          <w:rtl/>
        </w:rPr>
        <w:t xml:space="preserve"> </w:t>
      </w:r>
      <w:r w:rsidRPr="00784950">
        <w:rPr>
          <w:rtl/>
        </w:rPr>
        <w:t>צאדק,</w:t>
      </w:r>
      <w:r w:rsidR="00374753">
        <w:rPr>
          <w:rtl/>
        </w:rPr>
        <w:t xml:space="preserve"> </w:t>
      </w:r>
      <w:r w:rsidRPr="00784950">
        <w:rPr>
          <w:rtl/>
        </w:rPr>
        <w:t>התחייבו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סיום</w:t>
      </w:r>
      <w:r w:rsidR="00374753">
        <w:rPr>
          <w:rtl/>
        </w:rPr>
        <w:t xml:space="preserve"> </w:t>
      </w:r>
      <w:r w:rsidRPr="00784950">
        <w:rPr>
          <w:rtl/>
        </w:rPr>
        <w:t>העבודה בפרויקט בית</w:t>
      </w:r>
      <w:r w:rsidR="00374753">
        <w:rPr>
          <w:rtl/>
        </w:rPr>
        <w:t>-</w:t>
      </w:r>
      <w:r w:rsidRPr="00784950">
        <w:rPr>
          <w:rtl/>
        </w:rPr>
        <w:t>נטופה, ביישובים עראבה,</w:t>
      </w:r>
      <w:r w:rsidR="00374753">
        <w:rPr>
          <w:rtl/>
        </w:rPr>
        <w:t xml:space="preserve"> </w:t>
      </w:r>
      <w:r w:rsidRPr="00784950">
        <w:rPr>
          <w:rtl/>
        </w:rPr>
        <w:t>דיר</w:t>
      </w:r>
      <w:r w:rsidR="00374753">
        <w:rPr>
          <w:rtl/>
        </w:rPr>
        <w:t>-</w:t>
      </w:r>
      <w:r w:rsidRPr="00784950">
        <w:rPr>
          <w:rtl/>
        </w:rPr>
        <w:t>חנא,</w:t>
      </w:r>
      <w:r w:rsidR="00374753">
        <w:rPr>
          <w:rtl/>
        </w:rPr>
        <w:t xml:space="preserve"> </w:t>
      </w:r>
      <w:r w:rsidRPr="00784950">
        <w:rPr>
          <w:rtl/>
        </w:rPr>
        <w:t>סח'נין</w:t>
      </w:r>
      <w:r w:rsidR="00374753">
        <w:rPr>
          <w:rtl/>
        </w:rPr>
        <w:t xml:space="preserve"> </w:t>
      </w:r>
      <w:r w:rsidRPr="00784950">
        <w:rPr>
          <w:rtl/>
        </w:rPr>
        <w:t>וכל האזור הזה, שפשוט יכול להוות אזור עבודה, השקעה חשובה מאוד</w:t>
      </w:r>
      <w:r w:rsidR="00374753">
        <w:rPr>
          <w:rtl/>
        </w:rPr>
        <w:t xml:space="preserve"> </w:t>
      </w:r>
      <w:r w:rsidRPr="00784950">
        <w:rPr>
          <w:rtl/>
        </w:rPr>
        <w:t>למאות ולאלפי עובדים, לאלפי חקלאים ערבים באזור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מדובר, אדוני היושב</w:t>
      </w:r>
      <w:r w:rsidR="00374753">
        <w:rPr>
          <w:rtl/>
        </w:rPr>
        <w:t>-</w:t>
      </w:r>
      <w:r w:rsidRPr="00784950">
        <w:rPr>
          <w:rtl/>
        </w:rPr>
        <w:t>ראש, על 15 מיליון שקל שבתקציב המקורי היו מיועדים, ולפי</w:t>
      </w:r>
      <w:r w:rsidR="00374753">
        <w:rPr>
          <w:rtl/>
        </w:rPr>
        <w:t xml:space="preserve"> </w:t>
      </w:r>
      <w:r w:rsidRPr="00784950">
        <w:rPr>
          <w:rtl/>
        </w:rPr>
        <w:t>הטבלה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שיש לי כאן </w:t>
      </w:r>
      <w:r w:rsidR="00374753">
        <w:rPr>
          <w:rtl/>
        </w:rPr>
        <w:t>–</w:t>
      </w:r>
      <w:r w:rsidRPr="00784950">
        <w:rPr>
          <w:rtl/>
        </w:rPr>
        <w:t xml:space="preserve"> 15 מיליון שקל, אבל התקציבים בפועל ב</w:t>
      </w:r>
      <w:r w:rsidR="00374753">
        <w:rPr>
          <w:rtl/>
        </w:rPr>
        <w:t>-</w:t>
      </w:r>
      <w:r w:rsidRPr="00784950">
        <w:rPr>
          <w:rtl/>
        </w:rPr>
        <w:t xml:space="preserve">2002 </w:t>
      </w:r>
      <w:r w:rsidR="00374753">
        <w:rPr>
          <w:rtl/>
        </w:rPr>
        <w:t>–</w:t>
      </w:r>
      <w:r w:rsidRPr="00784950">
        <w:rPr>
          <w:rtl/>
        </w:rPr>
        <w:t xml:space="preserve"> אפס. זאת אומרת,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החקלאות הוריד את הפרויקט הזה מתקציב 2002, ומדובר על 15 מיליון שקל, שיכלו</w:t>
      </w:r>
      <w:r w:rsidR="00374753">
        <w:rPr>
          <w:rtl/>
        </w:rPr>
        <w:t xml:space="preserve"> </w:t>
      </w:r>
      <w:r w:rsidRPr="00784950">
        <w:rPr>
          <w:rtl/>
        </w:rPr>
        <w:t>לתת מענה למאות אם לא לאלפי עובדים ערבים חקלאים באזור הזה, מה עוד שאנחנו מדברים</w:t>
      </w:r>
      <w:r w:rsidR="00374753">
        <w:rPr>
          <w:rtl/>
        </w:rPr>
        <w:t xml:space="preserve"> </w:t>
      </w:r>
      <w:r w:rsidRPr="00784950">
        <w:rPr>
          <w:rtl/>
        </w:rPr>
        <w:t>על הריסתה של החקלאות הערבית, על אי</w:t>
      </w:r>
      <w:r w:rsidR="00374753">
        <w:rPr>
          <w:rtl/>
        </w:rPr>
        <w:t>-</w:t>
      </w:r>
      <w:r w:rsidRPr="00784950">
        <w:rPr>
          <w:rtl/>
        </w:rPr>
        <w:t>מתן תקציבים הולמים ליישובים הערביים.</w:t>
      </w:r>
    </w:p>
    <w:p w:rsidR="00374753" w:rsidRDefault="00374753" w:rsidP="00374753">
      <w:pPr>
        <w:rPr>
          <w:rtl/>
        </w:rPr>
      </w:pPr>
    </w:p>
    <w:p w:rsidR="00374753" w:rsidRDefault="00784950" w:rsidP="00EA230F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 xml:space="preserve">ראש, סך כל התקציב המסומן למגזר המיעוטים </w:t>
      </w:r>
      <w:r w:rsidR="00374753">
        <w:rPr>
          <w:rtl/>
        </w:rPr>
        <w:t>–</w:t>
      </w:r>
      <w:r w:rsidRPr="00784950">
        <w:rPr>
          <w:rtl/>
        </w:rPr>
        <w:t xml:space="preserve"> וכאן, כשהם רוצים,</w:t>
      </w:r>
      <w:r w:rsidR="00374753">
        <w:rPr>
          <w:rtl/>
        </w:rPr>
        <w:t xml:space="preserve"> </w:t>
      </w:r>
      <w:r w:rsidRPr="00784950">
        <w:rPr>
          <w:rtl/>
        </w:rPr>
        <w:t>כשהממשלה רוצה, פעם זה ערבים ודרוזים ופעם מיעוטים, שזה כולל ערבים ודרוזים ביחד,</w:t>
      </w:r>
      <w:r w:rsidR="00374753">
        <w:rPr>
          <w:rtl/>
        </w:rPr>
        <w:t xml:space="preserve"> </w:t>
      </w:r>
      <w:r w:rsidRPr="00784950">
        <w:rPr>
          <w:rtl/>
        </w:rPr>
        <w:t>ואיך</w:t>
      </w:r>
      <w:r w:rsidR="00374753">
        <w:rPr>
          <w:rtl/>
        </w:rPr>
        <w:t xml:space="preserve"> </w:t>
      </w:r>
      <w:r w:rsidRPr="00784950">
        <w:rPr>
          <w:rtl/>
        </w:rPr>
        <w:t>שנוח</w:t>
      </w:r>
      <w:r w:rsidR="00374753">
        <w:rPr>
          <w:rtl/>
        </w:rPr>
        <w:t xml:space="preserve"> </w:t>
      </w:r>
      <w:r w:rsidRPr="00784950">
        <w:rPr>
          <w:rtl/>
        </w:rPr>
        <w:t>לה,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איך שהיא רוצה היא תופרת </w:t>
      </w:r>
      <w:r w:rsidR="00374753">
        <w:rPr>
          <w:rtl/>
        </w:rPr>
        <w:t>–</w:t>
      </w:r>
      <w:r w:rsidRPr="00784950">
        <w:rPr>
          <w:rtl/>
        </w:rPr>
        <w:t xml:space="preserve"> סך כל התקציב למגזר המיעוטים הוא כ</w:t>
      </w:r>
      <w:r w:rsidR="00374753">
        <w:rPr>
          <w:rtl/>
        </w:rPr>
        <w:t>-</w:t>
      </w:r>
      <w:r w:rsidRPr="00784950">
        <w:rPr>
          <w:rtl/>
        </w:rPr>
        <w:t>2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ש"ח,</w:t>
      </w:r>
      <w:r w:rsidR="00374753">
        <w:rPr>
          <w:rtl/>
        </w:rPr>
        <w:t xml:space="preserve"> </w:t>
      </w:r>
      <w:r w:rsidRPr="00784950">
        <w:rPr>
          <w:rtl/>
        </w:rPr>
        <w:t>דהיינו,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EA230F">
        <w:rPr>
          <w:rFonts w:hint="cs"/>
          <w:rtl/>
        </w:rPr>
        <w:t>0.2%</w:t>
      </w:r>
      <w:r w:rsidRPr="00784950">
        <w:rPr>
          <w:rtl/>
        </w:rPr>
        <w:t xml:space="preserve"> מהתקציב של המשרד וכ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מתקציב המענקים. 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במשרד החקלאות, חבר הכנסת דהאמשה. </w:t>
      </w:r>
      <w:r w:rsidR="00374753" w:rsidRPr="00784950">
        <w:rPr>
          <w:rtl/>
        </w:rPr>
        <w:t>0</w:t>
      </w:r>
      <w:r w:rsidR="00EA230F">
        <w:rPr>
          <w:rFonts w:hint="cs"/>
          <w:rtl/>
        </w:rPr>
        <w:t>.2%</w:t>
      </w:r>
      <w:r w:rsidRPr="00784950">
        <w:rPr>
          <w:rtl/>
        </w:rPr>
        <w:t>, כ</w:t>
      </w:r>
      <w:r w:rsidR="00374753">
        <w:rPr>
          <w:rtl/>
        </w:rPr>
        <w:t>-</w:t>
      </w:r>
      <w:r w:rsidRPr="00784950">
        <w:rPr>
          <w:rtl/>
        </w:rPr>
        <w:t>2 מיליוני ש"ח.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כנעאן, זמנך תם מזמן.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מסיים</w:t>
      </w:r>
      <w:r w:rsidR="00374753">
        <w:rPr>
          <w:rtl/>
        </w:rPr>
        <w:t xml:space="preserve"> </w:t>
      </w:r>
      <w:r w:rsidRPr="00784950">
        <w:rPr>
          <w:rtl/>
        </w:rPr>
        <w:t>במשפט הזה. על</w:t>
      </w:r>
      <w:r w:rsidR="00374753">
        <w:rPr>
          <w:rtl/>
        </w:rPr>
        <w:t>-</w:t>
      </w:r>
      <w:r w:rsidRPr="00784950">
        <w:rPr>
          <w:rtl/>
        </w:rPr>
        <w:t>פי תוכנית הפיתוח של היישובים הערביים, המשרד היה</w:t>
      </w:r>
      <w:r w:rsidR="00374753">
        <w:rPr>
          <w:rtl/>
        </w:rPr>
        <w:t xml:space="preserve"> </w:t>
      </w:r>
      <w:r w:rsidRPr="00784950">
        <w:rPr>
          <w:rtl/>
        </w:rPr>
        <w:t>אמור להקצות</w:t>
      </w:r>
      <w:r w:rsidR="00374753">
        <w:rPr>
          <w:rtl/>
        </w:rPr>
        <w:t xml:space="preserve"> 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ש"ח</w:t>
      </w:r>
      <w:r w:rsidR="00374753">
        <w:rPr>
          <w:rtl/>
        </w:rPr>
        <w:t xml:space="preserve"> </w:t>
      </w:r>
      <w:r w:rsidRPr="00784950">
        <w:rPr>
          <w:rtl/>
        </w:rPr>
        <w:t>לדרכים</w:t>
      </w:r>
      <w:r w:rsidR="00374753">
        <w:rPr>
          <w:rtl/>
        </w:rPr>
        <w:t xml:space="preserve"> </w:t>
      </w:r>
      <w:r w:rsidRPr="00784950">
        <w:rPr>
          <w:rtl/>
        </w:rPr>
        <w:t>חקלאיות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10</w:t>
      </w:r>
      <w:r w:rsidR="00374753">
        <w:rPr>
          <w:rtl/>
        </w:rPr>
        <w:t xml:space="preserve"> </w:t>
      </w:r>
      <w:r w:rsidRPr="00784950">
        <w:rPr>
          <w:rtl/>
        </w:rPr>
        <w:t>מיליוני ש"ח למימון פרויקט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נטופה.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ההתקציב לשנת 2002, מסתבר שהמשרד ייעד רק כ</w:t>
      </w:r>
      <w:r w:rsidR="00374753">
        <w:rPr>
          <w:rtl/>
        </w:rPr>
        <w:t>-</w:t>
      </w:r>
      <w:r w:rsidRPr="00784950">
        <w:rPr>
          <w:rtl/>
        </w:rPr>
        <w:t>3.7 מיליוני</w:t>
      </w:r>
      <w:r w:rsidR="00374753">
        <w:rPr>
          <w:rtl/>
        </w:rPr>
        <w:t xml:space="preserve"> </w:t>
      </w:r>
      <w:r w:rsidRPr="00784950">
        <w:rPr>
          <w:rtl/>
        </w:rPr>
        <w:t>ש"ח, אפילו לא לדרכים החקלאיות. זה כל מה שמשרד החקלאות ייעד למגזר הערבי.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מודה לך, אדוני.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לא נמצא. יש הרבה חברי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שמחקו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עסאם מח'ול, הגיע תורך.</w:t>
      </w:r>
      <w:r w:rsidR="00374753">
        <w:rPr>
          <w:rtl/>
        </w:rPr>
        <w:t xml:space="preserve"> </w:t>
      </w:r>
      <w:r w:rsidRPr="00784950">
        <w:rPr>
          <w:rtl/>
        </w:rPr>
        <w:t>אתה יודע שיש לך 26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כמה כבר נימקתי?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יודעת. אנחנו הולכים על</w:t>
      </w:r>
      <w:r w:rsidR="00374753">
        <w:rPr>
          <w:rtl/>
        </w:rPr>
        <w:t>-</w:t>
      </w:r>
      <w:r w:rsidRPr="00784950">
        <w:rPr>
          <w:rtl/>
        </w:rPr>
        <w:t>פי הספר, אז יש שלוש דקות להסתייגות. נותרו</w:t>
      </w:r>
      <w:r w:rsidR="00374753">
        <w:rPr>
          <w:rtl/>
        </w:rPr>
        <w:t xml:space="preserve"> </w:t>
      </w:r>
      <w:r w:rsidRPr="00784950">
        <w:rPr>
          <w:rtl/>
        </w:rPr>
        <w:t>26 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יכול לקבל אותן בבת</w:t>
      </w:r>
      <w:r w:rsidR="00374753">
        <w:rPr>
          <w:rtl/>
        </w:rPr>
        <w:t>-</w:t>
      </w:r>
      <w:r w:rsidRPr="00784950">
        <w:rPr>
          <w:rtl/>
        </w:rPr>
        <w:t>אחת?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כי אלוף ההסתייגויות הוא חבר הכנסת מיכאל איתן בכנסת השלוש</w:t>
      </w:r>
      <w:r w:rsidR="00374753">
        <w:rPr>
          <w:rtl/>
        </w:rPr>
        <w:t>-</w:t>
      </w:r>
      <w:r w:rsidRPr="00784950">
        <w:rPr>
          <w:rtl/>
        </w:rPr>
        <w:t>עשרה, ואנחנו</w:t>
      </w:r>
      <w:r w:rsidR="00374753">
        <w:rPr>
          <w:rtl/>
        </w:rPr>
        <w:t xml:space="preserve"> </w:t>
      </w:r>
      <w:r w:rsidRPr="00784950">
        <w:rPr>
          <w:rtl/>
        </w:rPr>
        <w:t>לא רוצים לקחת ממנו עכשיו את התואר. אולי תנמק הסתייגות אחת.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חברי הכנסת, אולי למורת רוחו של חבר הכנסת קליינר אני גם</w:t>
      </w:r>
      <w:r w:rsidR="00374753">
        <w:rPr>
          <w:rtl/>
        </w:rPr>
        <w:t xml:space="preserve"> </w:t>
      </w:r>
      <w:r w:rsidRPr="00784950">
        <w:rPr>
          <w:rtl/>
        </w:rPr>
        <w:t>אשכנע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אותו לתמוך בתקציב. אני אחזור ואומר שהתקציב הזה </w:t>
      </w:r>
      <w:r w:rsidR="00374753">
        <w:rPr>
          <w:rtl/>
        </w:rPr>
        <w:t>–</w:t>
      </w:r>
      <w:r w:rsidRPr="00784950">
        <w:rPr>
          <w:rtl/>
        </w:rPr>
        <w:t xml:space="preserve"> דגל שחור מתנופף מעליו,</w:t>
      </w:r>
      <w:r w:rsidR="00374753">
        <w:rPr>
          <w:rtl/>
        </w:rPr>
        <w:t xml:space="preserve"> </w:t>
      </w:r>
      <w:r w:rsidRPr="00784950">
        <w:rPr>
          <w:rtl/>
        </w:rPr>
        <w:t>מכל מיני סיבות. זו אולי כבר הפעם השביעית שאני עומד ומעלה סיבות מסיבות שונות.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מה שצריך לשכנע אותי?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הפעם להתייחס למצב שנוגע למעמדה של האוכלוסייה הערבית והאפליה נגד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מתבטאת</w:t>
      </w:r>
      <w:r w:rsidR="00374753">
        <w:rPr>
          <w:rtl/>
        </w:rPr>
        <w:t xml:space="preserve"> </w:t>
      </w:r>
      <w:r w:rsidRPr="00784950">
        <w:rPr>
          <w:rtl/>
        </w:rPr>
        <w:t>במקרה קונקרטי של העיר נצרת, למשל. העיר</w:t>
      </w:r>
      <w:r w:rsidR="00374753">
        <w:rPr>
          <w:rtl/>
        </w:rPr>
        <w:t xml:space="preserve"> </w:t>
      </w:r>
      <w:r w:rsidRPr="00784950">
        <w:rPr>
          <w:rtl/>
        </w:rPr>
        <w:t>נצרת, כידוע, היא העיר הערבית הגדולה ביותר, היא עיר הבירה של האוכלוסייה הערבית,</w:t>
      </w:r>
      <w:r w:rsidR="00374753">
        <w:rPr>
          <w:rtl/>
        </w:rPr>
        <w:t xml:space="preserve"> </w:t>
      </w:r>
      <w:r w:rsidRPr="00784950">
        <w:rPr>
          <w:rtl/>
        </w:rPr>
        <w:t>לפחות מאז קום המדינה, ובירת הגליל. זו עיר שדווקא ההשוואה בנושא שלה יכולה לחשוף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האמת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האפליה</w:t>
      </w:r>
      <w:r w:rsidR="00374753">
        <w:rPr>
          <w:rtl/>
        </w:rPr>
        <w:t xml:space="preserve"> </w:t>
      </w:r>
      <w:r w:rsidRPr="00784950">
        <w:rPr>
          <w:rtl/>
        </w:rPr>
        <w:t>על בסיס לאומי, כלומר, על בסיס גזעי, כלומר, אפליה על בסיס</w:t>
      </w:r>
      <w:r w:rsidR="00374753">
        <w:rPr>
          <w:rtl/>
        </w:rPr>
        <w:t xml:space="preserve"> </w:t>
      </w:r>
      <w:r w:rsidRPr="00784950">
        <w:rPr>
          <w:rtl/>
        </w:rPr>
        <w:t>גזעני,</w:t>
      </w:r>
      <w:r w:rsidR="00374753">
        <w:rPr>
          <w:rtl/>
        </w:rPr>
        <w:t xml:space="preserve"> </w:t>
      </w:r>
      <w:r w:rsidRPr="00784950">
        <w:rPr>
          <w:rtl/>
        </w:rPr>
        <w:t>שהופכת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מובן</w:t>
      </w:r>
      <w:r w:rsidR="00374753">
        <w:rPr>
          <w:rtl/>
        </w:rPr>
        <w:t xml:space="preserve"> </w:t>
      </w:r>
      <w:r w:rsidRPr="00784950">
        <w:rPr>
          <w:rtl/>
        </w:rPr>
        <w:t>מאליו</w:t>
      </w:r>
      <w:r w:rsidR="00374753">
        <w:rPr>
          <w:rtl/>
        </w:rPr>
        <w:t xml:space="preserve"> </w:t>
      </w:r>
      <w:r w:rsidRPr="00784950">
        <w:rPr>
          <w:rtl/>
        </w:rPr>
        <w:t>במדיניות של מדינת ישראל וממשלות ישראל</w:t>
      </w:r>
      <w:r w:rsidR="00374753">
        <w:rPr>
          <w:rtl/>
        </w:rPr>
        <w:t xml:space="preserve"> </w:t>
      </w:r>
      <w:r w:rsidRPr="00784950">
        <w:rPr>
          <w:rtl/>
        </w:rPr>
        <w:t>לדורותיהן.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נצרת</w:t>
      </w:r>
      <w:r w:rsidR="00374753">
        <w:rPr>
          <w:rtl/>
        </w:rPr>
        <w:t xml:space="preserve"> </w:t>
      </w:r>
      <w:r w:rsidRPr="00784950">
        <w:rPr>
          <w:rtl/>
        </w:rPr>
        <w:t>מונה כ</w:t>
      </w:r>
      <w:r w:rsidR="00374753">
        <w:rPr>
          <w:rtl/>
        </w:rPr>
        <w:t>-</w:t>
      </w:r>
      <w:r w:rsidRPr="00784950">
        <w:rPr>
          <w:rtl/>
        </w:rPr>
        <w:t>70,000 תושבים, כאשר על</w:t>
      </w:r>
      <w:r w:rsidR="00374753">
        <w:rPr>
          <w:rtl/>
        </w:rPr>
        <w:t>-</w:t>
      </w:r>
      <w:r w:rsidRPr="00784950">
        <w:rPr>
          <w:rtl/>
        </w:rPr>
        <w:t>ידה, נצרת</w:t>
      </w:r>
      <w:r w:rsidR="00374753">
        <w:rPr>
          <w:rtl/>
        </w:rPr>
        <w:t>-</w:t>
      </w:r>
      <w:r w:rsidRPr="00784950">
        <w:rPr>
          <w:rtl/>
        </w:rPr>
        <w:t>עילית מונה כ</w:t>
      </w:r>
      <w:r w:rsidR="00374753">
        <w:rPr>
          <w:rtl/>
        </w:rPr>
        <w:t>-</w:t>
      </w:r>
      <w:r w:rsidRPr="00784950">
        <w:rPr>
          <w:rtl/>
        </w:rPr>
        <w:t>45,000 תושבים.</w:t>
      </w:r>
      <w:r w:rsidR="00374753">
        <w:rPr>
          <w:rtl/>
        </w:rPr>
        <w:t xml:space="preserve"> </w:t>
      </w:r>
      <w:r w:rsidRPr="00784950">
        <w:rPr>
          <w:rtl/>
        </w:rPr>
        <w:t>תחום השיפוט של נצרת הוא 14,200 דונם, כאשר תחום השיפוט של נצרת</w:t>
      </w:r>
      <w:r w:rsidR="00374753">
        <w:rPr>
          <w:rtl/>
        </w:rPr>
        <w:t>-</w:t>
      </w:r>
      <w:r w:rsidRPr="00784950">
        <w:rPr>
          <w:rtl/>
        </w:rPr>
        <w:t>עילית, שהיא כמעט</w:t>
      </w:r>
      <w:r w:rsidR="00374753">
        <w:rPr>
          <w:rtl/>
        </w:rPr>
        <w:t xml:space="preserve"> </w:t>
      </w:r>
      <w:r w:rsidRPr="00784950">
        <w:rPr>
          <w:rtl/>
        </w:rPr>
        <w:t>חצי מנצרת מבחינת מספר התושבים, הוא 24,000 דונם. בנצרת יש 84 דונם למלאכה זעירה,</w:t>
      </w:r>
      <w:r w:rsidR="00374753">
        <w:rPr>
          <w:rtl/>
        </w:rPr>
        <w:t xml:space="preserve"> </w:t>
      </w:r>
      <w:r w:rsidRPr="00784950">
        <w:rPr>
          <w:rtl/>
        </w:rPr>
        <w:t>ואילו בנצרת</w:t>
      </w:r>
      <w:r w:rsidR="00374753">
        <w:rPr>
          <w:rtl/>
        </w:rPr>
        <w:t>-</w:t>
      </w:r>
      <w:r w:rsidRPr="00784950">
        <w:rPr>
          <w:rtl/>
        </w:rPr>
        <w:t>עילית יש כ</w:t>
      </w:r>
      <w:r w:rsidR="00374753">
        <w:rPr>
          <w:rtl/>
        </w:rPr>
        <w:t>-</w:t>
      </w:r>
      <w:r w:rsidRPr="00784950">
        <w:rPr>
          <w:rtl/>
        </w:rPr>
        <w:t>8,000 דונם לתעשייה. אני אומר את הדברים האלה כדי שהדברים</w:t>
      </w:r>
      <w:r w:rsidR="00374753">
        <w:rPr>
          <w:rtl/>
        </w:rPr>
        <w:t xml:space="preserve"> </w:t>
      </w:r>
      <w:r w:rsidRPr="00784950">
        <w:rPr>
          <w:rtl/>
        </w:rPr>
        <w:t>לא ייאמרו בצורה של ססמאות, אלא יומחשו.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שסוף</w:t>
      </w:r>
      <w:r w:rsidR="00374753">
        <w:rPr>
          <w:rtl/>
        </w:rPr>
        <w:t>-</w:t>
      </w:r>
      <w:r w:rsidRPr="00784950">
        <w:rPr>
          <w:rtl/>
        </w:rPr>
        <w:t>סוף נדע, שזה לא כל הסיפור של המצב של נצרת, הרי נצרת היא גם עיר</w:t>
      </w:r>
      <w:r w:rsidR="00374753">
        <w:rPr>
          <w:rtl/>
        </w:rPr>
        <w:t xml:space="preserve"> </w:t>
      </w:r>
      <w:r w:rsidRPr="00784950">
        <w:rPr>
          <w:rtl/>
        </w:rPr>
        <w:t>שחיה</w:t>
      </w:r>
      <w:r w:rsidR="00374753">
        <w:rPr>
          <w:rtl/>
        </w:rPr>
        <w:t xml:space="preserve"> </w:t>
      </w:r>
      <w:r w:rsidRPr="00784950">
        <w:rPr>
          <w:rtl/>
        </w:rPr>
        <w:t>כעיר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מחוז </w:t>
      </w:r>
      <w:r w:rsidR="00374753">
        <w:rPr>
          <w:rtl/>
        </w:rPr>
        <w:t>–</w:t>
      </w:r>
      <w:r w:rsidRPr="00784950">
        <w:rPr>
          <w:rtl/>
        </w:rPr>
        <w:t xml:space="preserve"> רוב משרדי הממשלה ורוב השירותים הבסיסיים, האזוריים, המחוזיים</w:t>
      </w:r>
      <w:r w:rsidR="00374753">
        <w:rPr>
          <w:rtl/>
        </w:rPr>
        <w:t xml:space="preserve"> </w:t>
      </w:r>
      <w:r w:rsidRPr="00784950">
        <w:rPr>
          <w:rtl/>
        </w:rPr>
        <w:t>ניתנו</w:t>
      </w:r>
      <w:r w:rsidR="00374753">
        <w:rPr>
          <w:rtl/>
        </w:rPr>
        <w:t xml:space="preserve"> </w:t>
      </w:r>
      <w:r w:rsidRPr="00784950">
        <w:rPr>
          <w:rtl/>
        </w:rPr>
        <w:t>דרכה.</w:t>
      </w:r>
      <w:r w:rsidR="00374753">
        <w:rPr>
          <w:rtl/>
        </w:rPr>
        <w:t xml:space="preserve"> </w:t>
      </w:r>
      <w:r w:rsidRPr="00784950">
        <w:rPr>
          <w:rtl/>
        </w:rPr>
        <w:t>היא היתה מקום שהציבור נדד אליו מכל הכפרים באזור, מכל הצפון, כדי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השירותים שלו. אבל פתאום אנחנו רואים שהעיר הזאת מרוקנת על</w:t>
      </w:r>
      <w:r w:rsidR="00374753">
        <w:rPr>
          <w:rtl/>
        </w:rPr>
        <w:t>-</w:t>
      </w:r>
      <w:r w:rsidRPr="00784950">
        <w:rPr>
          <w:rtl/>
        </w:rPr>
        <w:t>ידי מדיניות</w:t>
      </w:r>
      <w:r w:rsidR="00374753">
        <w:rPr>
          <w:rtl/>
        </w:rPr>
        <w:t xml:space="preserve"> </w:t>
      </w:r>
      <w:r w:rsidRPr="00784950">
        <w:rPr>
          <w:rtl/>
        </w:rPr>
        <w:t>רשמית</w:t>
      </w:r>
      <w:r w:rsidR="00374753">
        <w:rPr>
          <w:rtl/>
        </w:rPr>
        <w:t xml:space="preserve"> </w:t>
      </w:r>
      <w:r w:rsidRPr="00784950">
        <w:rPr>
          <w:rtl/>
        </w:rPr>
        <w:t>של הממשלה ושל הממשלות לדורותיהן, והדבר מגיע לשיא, כאשר כמעט כל המשרדים,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הועפו</w:t>
      </w:r>
      <w:r w:rsidR="00374753">
        <w:rPr>
          <w:rtl/>
        </w:rPr>
        <w:t xml:space="preserve"> </w:t>
      </w:r>
      <w:r w:rsidRPr="00784950">
        <w:rPr>
          <w:rtl/>
        </w:rPr>
        <w:t>מנצרת לנצרת</w:t>
      </w:r>
      <w:r w:rsidR="00374753">
        <w:rPr>
          <w:rtl/>
        </w:rPr>
        <w:t>-</w:t>
      </w:r>
      <w:r w:rsidRPr="00784950">
        <w:rPr>
          <w:rtl/>
        </w:rPr>
        <w:t>עילית, ושוכנו באותן אדמות שהופקעו מהעיר</w:t>
      </w:r>
      <w:r w:rsidR="00374753">
        <w:rPr>
          <w:rtl/>
        </w:rPr>
        <w:t xml:space="preserve"> </w:t>
      </w:r>
      <w:r w:rsidRPr="00784950">
        <w:rPr>
          <w:rtl/>
        </w:rPr>
        <w:t>נצרת</w:t>
      </w:r>
      <w:r w:rsidR="00374753">
        <w:rPr>
          <w:rtl/>
        </w:rPr>
        <w:t xml:space="preserve"> </w:t>
      </w:r>
      <w:r w:rsidRPr="00784950">
        <w:rPr>
          <w:rtl/>
        </w:rPr>
        <w:t>לטובת</w:t>
      </w:r>
      <w:r w:rsidR="00374753">
        <w:rPr>
          <w:rtl/>
        </w:rPr>
        <w:t xml:space="preserve"> </w:t>
      </w:r>
      <w:r w:rsidRPr="00784950">
        <w:rPr>
          <w:rtl/>
        </w:rPr>
        <w:t>נצרת</w:t>
      </w:r>
      <w:r w:rsidR="00374753">
        <w:rPr>
          <w:rtl/>
        </w:rPr>
        <w:t>-</w:t>
      </w:r>
      <w:r w:rsidRPr="00784950">
        <w:rPr>
          <w:rtl/>
        </w:rPr>
        <w:t>עילית.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נכון לגבי משרד הפנים, לגבי בתי</w:t>
      </w:r>
      <w:r w:rsidR="00374753">
        <w:rPr>
          <w:rtl/>
        </w:rPr>
        <w:t>-</w:t>
      </w:r>
      <w:r w:rsidRPr="00784950">
        <w:rPr>
          <w:rtl/>
        </w:rPr>
        <w:t>המשפט, לגבי משרד</w:t>
      </w:r>
      <w:r w:rsidR="00374753">
        <w:rPr>
          <w:rtl/>
        </w:rPr>
        <w:t xml:space="preserve"> </w:t>
      </w:r>
      <w:r w:rsidRPr="00784950">
        <w:rPr>
          <w:rtl/>
        </w:rPr>
        <w:t>הבריאות,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המכס,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פשוט מאוד, את העיר הזאת מפשיטים מדי יום, וזה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גם משתקף בארנונה שהיא יכולה לגבות, במספר האנשים שבאים אליה וכן</w:t>
      </w:r>
      <w:r w:rsidR="00374753">
        <w:rPr>
          <w:rtl/>
        </w:rPr>
        <w:t xml:space="preserve"> </w:t>
      </w:r>
      <w:r w:rsidRPr="00784950">
        <w:rPr>
          <w:rtl/>
        </w:rPr>
        <w:t>הלאה.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השאלות</w:t>
      </w:r>
      <w:r w:rsidR="00374753">
        <w:rPr>
          <w:rtl/>
        </w:rPr>
        <w:t xml:space="preserve"> </w:t>
      </w:r>
      <w:r w:rsidRPr="00784950">
        <w:rPr>
          <w:rtl/>
        </w:rPr>
        <w:t>האלה לתת מענה, ולתת מענה של סדר עדיפויות אחר,</w:t>
      </w:r>
      <w:r w:rsidR="00374753">
        <w:rPr>
          <w:rtl/>
        </w:rPr>
        <w:t xml:space="preserve"> </w:t>
      </w:r>
      <w:r w:rsidRPr="00784950">
        <w:rPr>
          <w:rtl/>
        </w:rPr>
        <w:t>שיביא את השאלות הקשות והנוקבות האלה בחשבון.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מאוד מודה לך, חבר הכנסת מח'ול. חברת הכנסת תמר גוז'נסקי,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20" w:name="_Toc451429003"/>
      <w:r w:rsidRPr="00374753">
        <w:rPr>
          <w:rtl/>
        </w:rPr>
        <w:t>מסמכים שהונחו על שולחן הכנסת</w:t>
      </w:r>
      <w:bookmarkEnd w:id="20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בינתיים, הודעה לסגנית מזכיר הכנסת.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סגנית מזכיר הכנסת ר' קפלן: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 יושבת</w:t>
      </w:r>
      <w:r w:rsidR="00374753">
        <w:rPr>
          <w:rtl/>
        </w:rPr>
        <w:t>-</w:t>
      </w:r>
      <w:r w:rsidRPr="00784950">
        <w:rPr>
          <w:rtl/>
        </w:rPr>
        <w:t xml:space="preserve">ראש הישיבה, הנני מתכבדת להודיע, כי הונחו על שולחן הכנסת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לוח תיקונים להצעת חוק ההסדרים במשק המדינה (תיקוני חקיקה להשגת יעדי 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2002), 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לקריאה</w:t>
      </w:r>
      <w:r w:rsidR="00374753">
        <w:rPr>
          <w:rtl/>
        </w:rPr>
        <w:t xml:space="preserve"> </w:t>
      </w:r>
      <w:r w:rsidRPr="00784950">
        <w:rPr>
          <w:rtl/>
        </w:rPr>
        <w:t>שנייה</w:t>
      </w:r>
      <w:r w:rsidR="00374753">
        <w:rPr>
          <w:rtl/>
        </w:rPr>
        <w:t xml:space="preserve"> </w:t>
      </w:r>
      <w:r w:rsidRPr="00784950">
        <w:rPr>
          <w:rtl/>
        </w:rPr>
        <w:t>ולקריאה</w:t>
      </w:r>
      <w:r w:rsidR="00374753">
        <w:rPr>
          <w:rtl/>
        </w:rPr>
        <w:t xml:space="preserve"> </w:t>
      </w:r>
      <w:r w:rsidRPr="00784950">
        <w:rPr>
          <w:rtl/>
        </w:rPr>
        <w:t>שלישית: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2002,</w:t>
      </w:r>
      <w:r w:rsidR="00374753">
        <w:rPr>
          <w:rtl/>
        </w:rPr>
        <w:t xml:space="preserve"> </w:t>
      </w:r>
      <w:r w:rsidRPr="00784950">
        <w:rPr>
          <w:rtl/>
        </w:rPr>
        <w:t>התשס"ב</w:t>
      </w:r>
      <w:r w:rsidR="00374753">
        <w:rPr>
          <w:rtl/>
        </w:rPr>
        <w:t>–</w:t>
      </w:r>
      <w:r w:rsidRPr="00784950">
        <w:rPr>
          <w:rtl/>
        </w:rPr>
        <w:t>2002, שהחזירה ועדת הכספים .</w:t>
      </w:r>
      <w:r w:rsidR="00374753">
        <w:rPr>
          <w:rtl/>
        </w:rPr>
        <w:t xml:space="preserve"> </w:t>
      </w: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21" w:name="_Toc451429004"/>
      <w:r w:rsidRPr="00374753">
        <w:rPr>
          <w:rtl/>
        </w:rPr>
        <w:t>הצעת חוק ההסדרים במשק המדינה (תיקוני חקיקה להשגת יעדי התקציב</w:t>
      </w:r>
      <w:r>
        <w:rPr>
          <w:rtl/>
        </w:rPr>
        <w:t xml:space="preserve"> </w:t>
      </w:r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21"/>
    </w:p>
    <w:p w:rsidR="00374753" w:rsidRPr="00374753" w:rsidRDefault="00374753" w:rsidP="00374753">
      <w:pPr>
        <w:pStyle w:val="1"/>
        <w:rPr>
          <w:rtl/>
        </w:rPr>
      </w:pPr>
      <w:bookmarkStart w:id="22" w:name="_Toc451429005"/>
      <w:r w:rsidRPr="00374753">
        <w:rPr>
          <w:rtl/>
        </w:rPr>
        <w:t>(קריאה שנייה וקריאה שלישית)</w:t>
      </w:r>
      <w:bookmarkEnd w:id="22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מבין שהתקבלה החלטה בוועדת הכנסת. אולי אפשר באופן</w:t>
      </w:r>
      <w:r w:rsidR="00374753">
        <w:rPr>
          <w:rtl/>
        </w:rPr>
        <w:t xml:space="preserve"> </w:t>
      </w:r>
      <w:r w:rsidRPr="00784950">
        <w:rPr>
          <w:rtl/>
        </w:rPr>
        <w:t>מוסמך לשמוע מה היא?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משום שלא נכחתי בוועדת הכנסת, אני אבקש שיבררו.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יש הסכמות בלעדייך?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היו הסכמות, לצערי הרב. היתה כפייה של ועדת הכנסת. זה אני כן יודעת. אני</w:t>
      </w:r>
      <w:r w:rsidR="00374753">
        <w:rPr>
          <w:rtl/>
        </w:rPr>
        <w:t xml:space="preserve"> </w:t>
      </w:r>
      <w:r w:rsidRPr="00784950">
        <w:rPr>
          <w:rtl/>
        </w:rPr>
        <w:t>מבינה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הצבעות</w:t>
      </w:r>
      <w:r w:rsidR="00374753">
        <w:rPr>
          <w:rtl/>
        </w:rPr>
        <w:t xml:space="preserve"> </w:t>
      </w:r>
      <w:r w:rsidRPr="00784950">
        <w:rPr>
          <w:rtl/>
        </w:rPr>
        <w:t>הערב,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רוצה להטעות את חברי הכנסת. אנחנו</w:t>
      </w:r>
      <w:r w:rsidR="00374753">
        <w:rPr>
          <w:rtl/>
        </w:rPr>
        <w:t xml:space="preserve"> </w:t>
      </w:r>
      <w:r w:rsidRPr="00784950">
        <w:rPr>
          <w:rtl/>
        </w:rPr>
        <w:t>ממשיכים</w:t>
      </w:r>
      <w:r w:rsidR="00374753">
        <w:rPr>
          <w:rtl/>
        </w:rPr>
        <w:t xml:space="preserve"> </w:t>
      </w:r>
      <w:r w:rsidRPr="00784950">
        <w:rPr>
          <w:rtl/>
        </w:rPr>
        <w:t>בינתיים</w:t>
      </w:r>
      <w:r w:rsidR="00374753">
        <w:rPr>
          <w:rtl/>
        </w:rPr>
        <w:t xml:space="preserve"> </w:t>
      </w:r>
      <w:r w:rsidRPr="00784950">
        <w:rPr>
          <w:rtl/>
        </w:rPr>
        <w:t>בהנמקת</w:t>
      </w:r>
      <w:r w:rsidR="00374753">
        <w:rPr>
          <w:rtl/>
        </w:rPr>
        <w:t xml:space="preserve"> </w:t>
      </w:r>
      <w:r w:rsidRPr="00784950">
        <w:rPr>
          <w:rtl/>
        </w:rPr>
        <w:t>הסתייגויות לחוק ההסדרים. באיזה שלב, יותר מאוחר הערב,</w:t>
      </w:r>
      <w:r w:rsidR="00374753">
        <w:rPr>
          <w:rtl/>
        </w:rPr>
        <w:t xml:space="preserve"> </w:t>
      </w:r>
      <w:r w:rsidRPr="00784950">
        <w:rPr>
          <w:rtl/>
        </w:rPr>
        <w:t>יוצג התקציב, אני מבינה, ונתחיל דיון סיעתי על התקציב. אני לא יכולה להגיד לכם עד</w:t>
      </w:r>
      <w:r w:rsidR="00374753">
        <w:rPr>
          <w:rtl/>
        </w:rPr>
        <w:t xml:space="preserve"> </w:t>
      </w:r>
      <w:r w:rsidRPr="00784950">
        <w:rPr>
          <w:rtl/>
        </w:rPr>
        <w:t>מתי יימשך הדיון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גברתי חברת הכנסת תמר גוז'נסקי,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אחמד טיבי.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היום האלוף</w:t>
      </w:r>
      <w:r w:rsidR="00374753">
        <w:rPr>
          <w:rtl/>
        </w:rPr>
        <w:t xml:space="preserve"> </w:t>
      </w:r>
      <w:r w:rsidRPr="00784950">
        <w:rPr>
          <w:rtl/>
        </w:rPr>
        <w:t>במילואים</w:t>
      </w:r>
      <w:r w:rsidR="00374753">
        <w:rPr>
          <w:rtl/>
        </w:rPr>
        <w:t xml:space="preserve"> </w:t>
      </w:r>
      <w:r w:rsidRPr="00784950">
        <w:rPr>
          <w:rtl/>
        </w:rPr>
        <w:t>אברהם טמיר, שמילא</w:t>
      </w:r>
      <w:r w:rsidR="00374753">
        <w:rPr>
          <w:rtl/>
        </w:rPr>
        <w:t xml:space="preserve"> </w:t>
      </w:r>
      <w:r w:rsidRPr="00784950">
        <w:rPr>
          <w:rtl/>
        </w:rPr>
        <w:t>תפקידים</w:t>
      </w:r>
      <w:r w:rsidR="00374753">
        <w:rPr>
          <w:rtl/>
        </w:rPr>
        <w:t xml:space="preserve"> </w:t>
      </w:r>
      <w:r w:rsidRPr="00784950">
        <w:rPr>
          <w:rtl/>
        </w:rPr>
        <w:t>בכירים</w:t>
      </w:r>
      <w:r w:rsidR="00374753">
        <w:rPr>
          <w:rtl/>
        </w:rPr>
        <w:t xml:space="preserve"> </w:t>
      </w:r>
      <w:r w:rsidRPr="00784950">
        <w:rPr>
          <w:rtl/>
        </w:rPr>
        <w:t>בצבא וגם במשרדים ממשלתיים, אומר את דעתו בנושא הסכסוך, העימות,</w:t>
      </w:r>
      <w:r w:rsidR="00374753">
        <w:rPr>
          <w:rtl/>
        </w:rPr>
        <w:t xml:space="preserve"> </w:t>
      </w:r>
      <w:r w:rsidRPr="00784950">
        <w:rPr>
          <w:rtl/>
        </w:rPr>
        <w:t>החיסולים וכן הלאה. אני רוצה להתחיל מדבריו בנושא שמכונה "הסיכול והכיתור".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האלוף</w:t>
      </w:r>
      <w:r w:rsidR="00374753">
        <w:rPr>
          <w:rtl/>
        </w:rPr>
        <w:t xml:space="preserve"> </w:t>
      </w:r>
      <w:r w:rsidRPr="00784950">
        <w:rPr>
          <w:rtl/>
        </w:rPr>
        <w:t>במילואים</w:t>
      </w:r>
      <w:r w:rsidR="00374753">
        <w:rPr>
          <w:rtl/>
        </w:rPr>
        <w:t xml:space="preserve"> </w:t>
      </w:r>
      <w:r w:rsidRPr="00784950">
        <w:rPr>
          <w:rtl/>
        </w:rPr>
        <w:t>טמיר</w:t>
      </w:r>
      <w:r w:rsidR="00374753">
        <w:rPr>
          <w:rtl/>
        </w:rPr>
        <w:t xml:space="preserve"> </w:t>
      </w:r>
      <w:r w:rsidRPr="00784950">
        <w:rPr>
          <w:rtl/>
        </w:rPr>
        <w:t>אומר,</w:t>
      </w:r>
      <w:r w:rsidR="00374753">
        <w:rPr>
          <w:rtl/>
        </w:rPr>
        <w:t xml:space="preserve"> </w:t>
      </w:r>
      <w:r w:rsidRPr="00784950">
        <w:rPr>
          <w:rtl/>
        </w:rPr>
        <w:t>שהמדיניות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של הסיכול הממוקד, החיסולים</w:t>
      </w:r>
      <w:r w:rsidR="00374753">
        <w:rPr>
          <w:rtl/>
        </w:rPr>
        <w:t xml:space="preserve"> </w:t>
      </w:r>
      <w:r w:rsidRPr="00784950">
        <w:rPr>
          <w:rtl/>
        </w:rPr>
        <w:t>והכיתור</w:t>
      </w:r>
      <w:r w:rsidR="00374753">
        <w:rPr>
          <w:rtl/>
        </w:rPr>
        <w:t xml:space="preserve"> </w:t>
      </w:r>
      <w:r w:rsidRPr="00784950">
        <w:rPr>
          <w:rtl/>
        </w:rPr>
        <w:t>לא צמחה בכלל בצבא.</w:t>
      </w:r>
      <w:r w:rsidR="00374753">
        <w:rPr>
          <w:rtl/>
        </w:rPr>
        <w:t xml:space="preserve"> </w:t>
      </w:r>
      <w:r w:rsidRPr="00784950">
        <w:rPr>
          <w:rtl/>
        </w:rPr>
        <w:t>הוא טוען, שכאשר ראש הממשלה ושר הביטחון אומרים שזה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רוצים,</w:t>
      </w:r>
      <w:r w:rsidR="00374753">
        <w:rPr>
          <w:rtl/>
        </w:rPr>
        <w:t xml:space="preserve"> </w:t>
      </w:r>
      <w:r w:rsidRPr="00784950">
        <w:rPr>
          <w:rtl/>
        </w:rPr>
        <w:t>מייד</w:t>
      </w:r>
      <w:r w:rsidR="00374753">
        <w:rPr>
          <w:rtl/>
        </w:rPr>
        <w:t xml:space="preserve"> </w:t>
      </w:r>
      <w:r w:rsidRPr="00784950">
        <w:rPr>
          <w:rtl/>
        </w:rPr>
        <w:t>כל סגל הפיקוד מתאים את עצמו לנורמה הזאת, ואז, הוא אומר,</w:t>
      </w:r>
      <w:r w:rsidR="00374753">
        <w:rPr>
          <w:rtl/>
        </w:rPr>
        <w:t xml:space="preserve"> </w:t>
      </w:r>
      <w:r w:rsidRPr="00784950">
        <w:rPr>
          <w:rtl/>
        </w:rPr>
        <w:t>האלופים</w:t>
      </w:r>
      <w:r w:rsidR="00374753">
        <w:rPr>
          <w:rtl/>
        </w:rPr>
        <w:t xml:space="preserve"> </w:t>
      </w:r>
      <w:r w:rsidRPr="00784950">
        <w:rPr>
          <w:rtl/>
        </w:rPr>
        <w:t>שמים</w:t>
      </w:r>
      <w:r w:rsidR="00374753">
        <w:rPr>
          <w:rtl/>
        </w:rPr>
        <w:t xml:space="preserve"> </w:t>
      </w:r>
      <w:r w:rsidRPr="00784950">
        <w:rPr>
          <w:rtl/>
        </w:rPr>
        <w:t>בבנק המטרות את המטרות שהם יודעים שראש הממשלה אוהב, ובזכות זה הם</w:t>
      </w:r>
      <w:r w:rsidR="00374753">
        <w:rPr>
          <w:rtl/>
        </w:rPr>
        <w:t xml:space="preserve"> </w:t>
      </w:r>
      <w:r w:rsidRPr="00784950">
        <w:rPr>
          <w:rtl/>
        </w:rPr>
        <w:t>יעלו בדרגה. כך זה בכל צבא.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מבקשת להדגיש, שמי שאומר את זה הוא איש צבא במילואים, שהיה</w:t>
      </w:r>
      <w:r w:rsidR="00374753">
        <w:rPr>
          <w:rtl/>
        </w:rPr>
        <w:t xml:space="preserve"> </w:t>
      </w:r>
      <w:r w:rsidRPr="00784950">
        <w:rPr>
          <w:rtl/>
        </w:rPr>
        <w:t>מקורב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לראש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שרון</w:t>
      </w:r>
      <w:r w:rsidR="00374753">
        <w:rPr>
          <w:rtl/>
        </w:rPr>
        <w:t xml:space="preserve"> </w:t>
      </w:r>
      <w:r w:rsidRPr="00784950">
        <w:rPr>
          <w:rtl/>
        </w:rPr>
        <w:t>בעת שהוא היה בצבא, ומילא תפקידים בכירים ביותר</w:t>
      </w:r>
      <w:r w:rsidR="00374753">
        <w:rPr>
          <w:rtl/>
        </w:rPr>
        <w:t xml:space="preserve"> </w:t>
      </w:r>
      <w:r w:rsidRPr="00784950">
        <w:rPr>
          <w:rtl/>
        </w:rPr>
        <w:t>במשרדי</w:t>
      </w:r>
      <w:r w:rsidR="00374753">
        <w:rPr>
          <w:rtl/>
        </w:rPr>
        <w:t xml:space="preserve"> </w:t>
      </w:r>
      <w:r w:rsidRPr="00784950">
        <w:rPr>
          <w:rtl/>
        </w:rPr>
        <w:t>ממשלה.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הוא אומר, שכל מדיניות הכתר והסגר והסיכול הממוקד </w:t>
      </w:r>
      <w:r w:rsidR="00374753">
        <w:rPr>
          <w:rtl/>
        </w:rPr>
        <w:t>–</w:t>
      </w:r>
      <w:r w:rsidRPr="00784950">
        <w:rPr>
          <w:rtl/>
        </w:rPr>
        <w:t xml:space="preserve"> אין להם בכלל</w:t>
      </w:r>
      <w:r w:rsidR="00374753">
        <w:rPr>
          <w:rtl/>
        </w:rPr>
        <w:t xml:space="preserve"> </w:t>
      </w:r>
      <w:r w:rsidRPr="00784950">
        <w:rPr>
          <w:rtl/>
        </w:rPr>
        <w:t>יעדים</w:t>
      </w:r>
      <w:r w:rsidR="00374753">
        <w:rPr>
          <w:rtl/>
        </w:rPr>
        <w:t xml:space="preserve"> </w:t>
      </w:r>
      <w:r w:rsidRPr="00784950">
        <w:rPr>
          <w:rtl/>
        </w:rPr>
        <w:t>צבאיים</w:t>
      </w:r>
      <w:r w:rsidR="00374753">
        <w:rPr>
          <w:rtl/>
        </w:rPr>
        <w:t xml:space="preserve"> </w:t>
      </w:r>
      <w:r w:rsidRPr="00784950">
        <w:rPr>
          <w:rtl/>
        </w:rPr>
        <w:t>במובן</w:t>
      </w:r>
      <w:r w:rsidR="00374753">
        <w:rPr>
          <w:rtl/>
        </w:rPr>
        <w:t xml:space="preserve"> </w:t>
      </w:r>
      <w:r w:rsidRPr="00784950">
        <w:rPr>
          <w:rtl/>
        </w:rPr>
        <w:t>המצומצם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המלה,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אלה יעדים שקבע ראש הממשלה שרון,</w:t>
      </w:r>
      <w:r w:rsidR="00374753">
        <w:rPr>
          <w:rtl/>
        </w:rPr>
        <w:t xml:space="preserve"> </w:t>
      </w:r>
      <w:r w:rsidRPr="00784950">
        <w:rPr>
          <w:rtl/>
        </w:rPr>
        <w:t>והקצונה,</w:t>
      </w:r>
      <w:r w:rsidR="00374753">
        <w:rPr>
          <w:rtl/>
        </w:rPr>
        <w:t xml:space="preserve"> </w:t>
      </w:r>
      <w:r w:rsidRPr="00784950">
        <w:rPr>
          <w:rtl/>
        </w:rPr>
        <w:t>החל ממופז ועד המ"פ, כולם התאימו את עצמם לדבר הזה, כי כל אחד מהם רוצה</w:t>
      </w:r>
      <w:r w:rsidR="00374753">
        <w:rPr>
          <w:rtl/>
        </w:rPr>
        <w:t xml:space="preserve"> </w:t>
      </w:r>
      <w:r w:rsidRPr="00784950">
        <w:rPr>
          <w:rtl/>
        </w:rPr>
        <w:t>למצוא חן בעיני ראש הממשלה כדי לקדם את עצמו בדרגה.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ושואלים:</w:t>
      </w:r>
      <w:r w:rsidR="00374753">
        <w:rPr>
          <w:rtl/>
        </w:rPr>
        <w:t xml:space="preserve"> </w:t>
      </w:r>
      <w:r w:rsidRPr="00784950">
        <w:rPr>
          <w:rtl/>
        </w:rPr>
        <w:t>מאיפה</w:t>
      </w:r>
      <w:r w:rsidR="00374753">
        <w:rPr>
          <w:rtl/>
        </w:rPr>
        <w:t xml:space="preserve"> </w:t>
      </w:r>
      <w:r w:rsidRPr="00784950">
        <w:rPr>
          <w:rtl/>
        </w:rPr>
        <w:t>הופיעו</w:t>
      </w:r>
      <w:r w:rsidR="00374753">
        <w:rPr>
          <w:rtl/>
        </w:rPr>
        <w:t xml:space="preserve"> </w:t>
      </w:r>
      <w:r w:rsidRPr="00784950">
        <w:rPr>
          <w:rtl/>
        </w:rPr>
        <w:t>הסרבנים? איך יעלה על הדעת שאנשים</w:t>
      </w:r>
      <w:r w:rsidR="00374753">
        <w:rPr>
          <w:rtl/>
        </w:rPr>
        <w:t xml:space="preserve"> </w:t>
      </w:r>
      <w:r w:rsidRPr="00784950">
        <w:rPr>
          <w:rtl/>
        </w:rPr>
        <w:t>מסרבים פקודות?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ארגן את הסרבנים?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אף אחד לא ארגן אותם חוץ ממצפונם.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תגידי שאת לא יודעת.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אומרת לך שחוץ ממצפונם אף אחד לא ארגן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יודע שארגנו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לספר לך, חבר הכנסת הנדל, שכשהבן שלי סירב במלחמת לבנון, הוא היה</w:t>
      </w:r>
      <w:r w:rsidR="00374753">
        <w:rPr>
          <w:rtl/>
        </w:rPr>
        <w:t xml:space="preserve"> </w:t>
      </w:r>
      <w:r w:rsidRPr="00784950">
        <w:rPr>
          <w:rtl/>
        </w:rPr>
        <w:t>בסך</w:t>
      </w:r>
      <w:r w:rsidR="00374753">
        <w:rPr>
          <w:rtl/>
        </w:rPr>
        <w:t xml:space="preserve"> </w:t>
      </w:r>
      <w:r w:rsidRPr="00784950">
        <w:rPr>
          <w:rtl/>
        </w:rPr>
        <w:t>הכול בן 19, אף אחד לא ארגן אותו. תאמין לי, אף אחד לא ארגן אותו, גם אני לא</w:t>
      </w:r>
      <w:r w:rsidR="00374753">
        <w:rPr>
          <w:rtl/>
        </w:rPr>
        <w:t xml:space="preserve"> </w:t>
      </w:r>
      <w:r w:rsidRPr="00784950">
        <w:rPr>
          <w:rtl/>
        </w:rPr>
        <w:t>ארגנתי 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מאמין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דבר שקוראים לו מצפון. כאשר מדיניות נעשית, אפילו לא למטרות צבאיות, אלא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למצוא</w:t>
      </w:r>
      <w:r w:rsidR="00374753">
        <w:rPr>
          <w:rtl/>
        </w:rPr>
        <w:t xml:space="preserve"> </w:t>
      </w:r>
      <w:r w:rsidRPr="00784950">
        <w:rPr>
          <w:rtl/>
        </w:rPr>
        <w:t>חן</w:t>
      </w:r>
      <w:r w:rsidR="00374753">
        <w:rPr>
          <w:rtl/>
        </w:rPr>
        <w:t xml:space="preserve"> </w:t>
      </w:r>
      <w:r w:rsidRPr="00784950">
        <w:rPr>
          <w:rtl/>
        </w:rPr>
        <w:t>בעיני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מטרות</w:t>
      </w:r>
      <w:r w:rsidR="00374753">
        <w:rPr>
          <w:rtl/>
        </w:rPr>
        <w:t xml:space="preserve"> </w:t>
      </w:r>
      <w:r w:rsidRPr="00784950">
        <w:rPr>
          <w:rtl/>
        </w:rPr>
        <w:t>פוליטיות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לחסל את הרשות</w:t>
      </w:r>
      <w:r w:rsidR="00374753">
        <w:rPr>
          <w:rtl/>
        </w:rPr>
        <w:t xml:space="preserve"> </w:t>
      </w:r>
      <w:r w:rsidRPr="00784950">
        <w:rPr>
          <w:rtl/>
        </w:rPr>
        <w:t>הפלסטינית,</w:t>
      </w:r>
      <w:r w:rsidR="00374753">
        <w:rPr>
          <w:rtl/>
        </w:rPr>
        <w:t xml:space="preserve"> </w:t>
      </w:r>
      <w:r w:rsidRPr="00784950">
        <w:rPr>
          <w:rtl/>
        </w:rPr>
        <w:t>לחסל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הסכמי אוסלו, ליצור מפה גיאופוליטית חדשה </w:t>
      </w:r>
      <w:r w:rsidR="00374753">
        <w:rPr>
          <w:rtl/>
        </w:rPr>
        <w:t>–</w:t>
      </w:r>
      <w:r w:rsidRPr="00784950">
        <w:rPr>
          <w:rtl/>
        </w:rPr>
        <w:t xml:space="preserve"> מה אתם מתפלאים</w:t>
      </w:r>
      <w:r w:rsidR="00374753">
        <w:rPr>
          <w:rtl/>
        </w:rPr>
        <w:t xml:space="preserve"> </w:t>
      </w:r>
      <w:r w:rsidRPr="00784950">
        <w:rPr>
          <w:rtl/>
        </w:rPr>
        <w:t>כשבאים קצינים וחיילים ואומרים: זו לא הפוליטיקה שלנו.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רוצה,</w:t>
      </w:r>
      <w:r w:rsidR="00374753">
        <w:rPr>
          <w:rtl/>
        </w:rPr>
        <w:t xml:space="preserve"> </w:t>
      </w: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עוד מדיניות חיסולים. מסתבר</w:t>
      </w:r>
      <w:r w:rsidR="00374753">
        <w:rPr>
          <w:rtl/>
        </w:rPr>
        <w:t xml:space="preserve"> </w:t>
      </w:r>
      <w:r w:rsidRPr="00784950">
        <w:rPr>
          <w:rtl/>
        </w:rPr>
        <w:t>שמדיניות החיסולים מופעלת לא רק בשטחים, לא רק נגד אישים פלסטינים, לא רק בפיצוצי</w:t>
      </w:r>
      <w:r w:rsidR="00374753">
        <w:rPr>
          <w:rtl/>
        </w:rPr>
        <w:t xml:space="preserve"> </w:t>
      </w:r>
      <w:r w:rsidRPr="00784950">
        <w:rPr>
          <w:rtl/>
        </w:rPr>
        <w:t>מכוניות ובשימוש בטילים, במסוקים וכו'. גברתי היושבת</w:t>
      </w:r>
      <w:r w:rsidR="00374753">
        <w:rPr>
          <w:rtl/>
        </w:rPr>
        <w:t>-</w:t>
      </w:r>
      <w:r w:rsidRPr="00784950">
        <w:rPr>
          <w:rtl/>
        </w:rPr>
        <w:t>ראש, היום הסתבר, קראתי שראש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משרד ראש הממשלה, משרד האוצר, מתכננים מסע חיסולים של 50,000 עובדים,</w:t>
      </w:r>
      <w:r w:rsidR="00374753">
        <w:rPr>
          <w:rtl/>
        </w:rPr>
        <w:t xml:space="preserve"> </w:t>
      </w:r>
      <w:r w:rsidRPr="00784950">
        <w:rPr>
          <w:rtl/>
        </w:rPr>
        <w:t>רובם</w:t>
      </w:r>
      <w:r w:rsidR="00374753">
        <w:rPr>
          <w:rtl/>
        </w:rPr>
        <w:t xml:space="preserve"> </w:t>
      </w:r>
      <w:r w:rsidRPr="00784950">
        <w:rPr>
          <w:rtl/>
        </w:rPr>
        <w:t>עובדות,</w:t>
      </w:r>
      <w:r w:rsidR="00374753">
        <w:rPr>
          <w:rtl/>
        </w:rPr>
        <w:t xml:space="preserve"> </w:t>
      </w:r>
      <w:r w:rsidRPr="00784950">
        <w:rPr>
          <w:rtl/>
        </w:rPr>
        <w:t>שעובדים</w:t>
      </w:r>
      <w:r w:rsidR="00374753">
        <w:rPr>
          <w:rtl/>
        </w:rPr>
        <w:t xml:space="preserve"> </w:t>
      </w:r>
      <w:r w:rsidRPr="00784950">
        <w:rPr>
          <w:rtl/>
        </w:rPr>
        <w:t>במשרדי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בחברות כוח</w:t>
      </w:r>
      <w:r w:rsidR="00374753">
        <w:rPr>
          <w:rtl/>
        </w:rPr>
        <w:t>-</w:t>
      </w:r>
      <w:r w:rsidRPr="00784950">
        <w:rPr>
          <w:rtl/>
        </w:rPr>
        <w:t>אדם, ולפי חוק חברות כוח</w:t>
      </w:r>
      <w:r w:rsidR="00374753">
        <w:rPr>
          <w:rtl/>
        </w:rPr>
        <w:t>-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אמורה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אותם כעובדים, עובדים זמניים בהתחלה וכו'.</w:t>
      </w:r>
      <w:r w:rsidR="00374753">
        <w:rPr>
          <w:rtl/>
        </w:rPr>
        <w:t xml:space="preserve"> </w:t>
      </w:r>
      <w:r w:rsidRPr="00784950">
        <w:rPr>
          <w:rtl/>
        </w:rPr>
        <w:t>כדי למנוע</w:t>
      </w:r>
      <w:r w:rsidR="00374753">
        <w:rPr>
          <w:rtl/>
        </w:rPr>
        <w:t xml:space="preserve"> </w:t>
      </w:r>
      <w:r w:rsidRPr="00784950">
        <w:rPr>
          <w:rtl/>
        </w:rPr>
        <w:t>מהעובדים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הזכות, לא לקבל שכר של משנה לנגיד בנק ישראל, אלא לקבל שכר מינימום</w:t>
      </w:r>
      <w:r w:rsidR="00374753">
        <w:rPr>
          <w:rtl/>
        </w:rPr>
        <w:t xml:space="preserve"> </w:t>
      </w:r>
      <w:r w:rsidRPr="00784950">
        <w:rPr>
          <w:rtl/>
        </w:rPr>
        <w:t>וקצת,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למנוע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מהם</w:t>
      </w:r>
      <w:r w:rsidR="00374753">
        <w:rPr>
          <w:rtl/>
        </w:rPr>
        <w:t xml:space="preserve"> </w:t>
      </w:r>
      <w:r w:rsidRPr="00784950">
        <w:rPr>
          <w:rtl/>
        </w:rPr>
        <w:t>הולכת</w:t>
      </w:r>
      <w:r w:rsidR="00374753">
        <w:rPr>
          <w:rtl/>
        </w:rPr>
        <w:t xml:space="preserve"> </w:t>
      </w:r>
      <w:r w:rsidRPr="00784950">
        <w:rPr>
          <w:rtl/>
        </w:rPr>
        <w:t>הממשלה בסיכול ממוקד לחסל את זכות העבודה של</w:t>
      </w:r>
      <w:r w:rsidR="00374753">
        <w:rPr>
          <w:rtl/>
        </w:rPr>
        <w:t xml:space="preserve"> </w:t>
      </w:r>
      <w:r w:rsidRPr="00784950">
        <w:rPr>
          <w:rtl/>
        </w:rPr>
        <w:t>50,000</w:t>
      </w:r>
      <w:r w:rsidR="00374753">
        <w:rPr>
          <w:rtl/>
        </w:rPr>
        <w:t xml:space="preserve"> </w:t>
      </w:r>
      <w:r w:rsidRPr="00784950">
        <w:rPr>
          <w:rtl/>
        </w:rPr>
        <w:t>עובדים, רובם עובדות, רק כדי שלא יהיו להם זכויות.</w:t>
      </w:r>
      <w:r w:rsidR="00374753">
        <w:rPr>
          <w:rtl/>
        </w:rPr>
        <w:t xml:space="preserve"> </w:t>
      </w:r>
      <w:r w:rsidRPr="00784950">
        <w:rPr>
          <w:rtl/>
        </w:rPr>
        <w:t>ואחר כך אנחנו שואלים</w:t>
      </w:r>
      <w:r w:rsidR="00374753">
        <w:rPr>
          <w:rtl/>
        </w:rPr>
        <w:t xml:space="preserve"> </w:t>
      </w:r>
      <w:r w:rsidRPr="00784950">
        <w:rPr>
          <w:rtl/>
        </w:rPr>
        <w:t>מה הקשר בין כלכלה לפוליטיקה.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לך, גברתי. השימוש בשפה מאוד ציורי.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אחמד טיבי,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טלב אלסאנע, ואם הוא לא יהיה </w:t>
      </w:r>
      <w:r w:rsidR="00374753">
        <w:rPr>
          <w:rtl/>
        </w:rPr>
        <w:t>–</w:t>
      </w:r>
      <w:r w:rsidRPr="00784950">
        <w:rPr>
          <w:rtl/>
        </w:rPr>
        <w:t xml:space="preserve"> חבר</w:t>
      </w:r>
      <w:r w:rsidR="00374753">
        <w:rPr>
          <w:rtl/>
        </w:rPr>
        <w:t xml:space="preserve"> </w:t>
      </w:r>
      <w:r w:rsidRPr="00784950">
        <w:rPr>
          <w:rtl/>
        </w:rPr>
        <w:t>הכנסת עבד</w:t>
      </w:r>
      <w:r w:rsidR="00374753">
        <w:rPr>
          <w:rtl/>
        </w:rPr>
        <w:t>-</w:t>
      </w:r>
      <w:r w:rsidRPr="00784950">
        <w:rPr>
          <w:rtl/>
        </w:rPr>
        <w:t>אלמאלכ דהאמשה.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אחרוג ממנהגי בנאומים הקודמים שלי,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תשתיות,</w:t>
      </w:r>
      <w:r w:rsidR="00374753">
        <w:rPr>
          <w:rtl/>
        </w:rPr>
        <w:t xml:space="preserve"> </w:t>
      </w:r>
      <w:r w:rsidRPr="00784950">
        <w:rPr>
          <w:rtl/>
        </w:rPr>
        <w:t>שוויון וכדומה, ואתרכז במאמר החשוב שכתב היושב</w:t>
      </w:r>
      <w:r w:rsidR="00374753">
        <w:rPr>
          <w:rtl/>
        </w:rPr>
        <w:t>-</w:t>
      </w:r>
      <w:r w:rsidRPr="00784950">
        <w:rPr>
          <w:rtl/>
        </w:rPr>
        <w:t>ראש יאסר ערפאת</w:t>
      </w:r>
      <w:r w:rsidR="00374753">
        <w:rPr>
          <w:rtl/>
        </w:rPr>
        <w:t xml:space="preserve"> </w:t>
      </w:r>
      <w:r w:rsidRPr="00784950">
        <w:rPr>
          <w:rtl/>
        </w:rPr>
        <w:t>ב"ניו</w:t>
      </w:r>
      <w:r w:rsidR="00374753">
        <w:rPr>
          <w:rtl/>
        </w:rPr>
        <w:t>-</w:t>
      </w:r>
      <w:r w:rsidRPr="00784950">
        <w:rPr>
          <w:rtl/>
        </w:rPr>
        <w:t>יורק</w:t>
      </w:r>
      <w:r w:rsidR="00374753">
        <w:rPr>
          <w:rtl/>
        </w:rPr>
        <w:t xml:space="preserve"> </w:t>
      </w:r>
      <w:r w:rsidRPr="00784950">
        <w:rPr>
          <w:rtl/>
        </w:rPr>
        <w:t>טיימס",</w:t>
      </w:r>
      <w:r w:rsidR="00374753">
        <w:rPr>
          <w:rtl/>
        </w:rPr>
        <w:t xml:space="preserve"> </w:t>
      </w:r>
      <w:r w:rsidRPr="00784950">
        <w:rPr>
          <w:rtl/>
        </w:rPr>
        <w:t>שבו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שוטח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בפני הקוראים </w:t>
      </w:r>
      <w:r w:rsidR="00374753">
        <w:rPr>
          <w:rtl/>
        </w:rPr>
        <w:t>–</w:t>
      </w:r>
      <w:r w:rsidRPr="00784950">
        <w:rPr>
          <w:rtl/>
        </w:rPr>
        <w:t xml:space="preserve"> הוא התפרסם אתמול, נדמה לי,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בעיתון "הארץ" </w:t>
      </w:r>
      <w:r w:rsidR="00374753">
        <w:rPr>
          <w:rtl/>
        </w:rPr>
        <w:t>–</w:t>
      </w:r>
      <w:r w:rsidRPr="00784950">
        <w:rPr>
          <w:rtl/>
        </w:rPr>
        <w:t xml:space="preserve"> את חזון השלום הפלסטיני, מפי מנהיגו של העם הפלסטיני.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שאגע בתוכן המכתב, שהיה ברור וחד</w:t>
      </w:r>
      <w:r w:rsidR="00374753">
        <w:rPr>
          <w:rtl/>
        </w:rPr>
        <w:t>-</w:t>
      </w:r>
      <w:r w:rsidRPr="00784950">
        <w:rPr>
          <w:rtl/>
        </w:rPr>
        <w:t>משמעי, עם ראייה מאוד מפוכחת, ודיבור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מנהיג</w:t>
      </w:r>
      <w:r w:rsidR="00374753">
        <w:rPr>
          <w:rtl/>
        </w:rPr>
        <w:t xml:space="preserve"> </w:t>
      </w:r>
      <w:r w:rsidRPr="00784950">
        <w:rPr>
          <w:rtl/>
        </w:rPr>
        <w:t>עם שגמר אומר להשתחרר מעול הכיבוש, ובסופו של תהליך להקים מדינה שתחיה</w:t>
      </w:r>
      <w:r w:rsidR="00374753">
        <w:rPr>
          <w:rtl/>
        </w:rPr>
        <w:t xml:space="preserve"> </w:t>
      </w:r>
      <w:r w:rsidRPr="00784950">
        <w:rPr>
          <w:rtl/>
        </w:rPr>
        <w:t>בשלום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להביע תמיהה על כמעט העדר תגובה או דיכוי כל</w:t>
      </w:r>
      <w:r w:rsidR="00374753">
        <w:rPr>
          <w:rtl/>
        </w:rPr>
        <w:t xml:space="preserve"> </w:t>
      </w:r>
      <w:r w:rsidRPr="00784950">
        <w:rPr>
          <w:rtl/>
        </w:rPr>
        <w:t>תגובה</w:t>
      </w:r>
      <w:r w:rsidR="00374753">
        <w:rPr>
          <w:rtl/>
        </w:rPr>
        <w:t xml:space="preserve"> </w:t>
      </w:r>
      <w:r w:rsidRPr="00784950">
        <w:rPr>
          <w:rtl/>
        </w:rPr>
        <w:t>בתקשורת</w:t>
      </w:r>
      <w:r w:rsidR="00374753">
        <w:rPr>
          <w:rtl/>
        </w:rPr>
        <w:t xml:space="preserve"> </w:t>
      </w:r>
      <w:r w:rsidRPr="00784950">
        <w:rPr>
          <w:rtl/>
        </w:rPr>
        <w:t>הישראלית.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חמור</w:t>
      </w:r>
      <w:r w:rsidR="00374753">
        <w:rPr>
          <w:rtl/>
        </w:rPr>
        <w:t xml:space="preserve"> </w:t>
      </w:r>
      <w:r w:rsidRPr="00784950">
        <w:rPr>
          <w:rtl/>
        </w:rPr>
        <w:t>שבעתיים,</w:t>
      </w:r>
      <w:r w:rsidR="00374753">
        <w:rPr>
          <w:rtl/>
        </w:rPr>
        <w:t xml:space="preserve"> </w:t>
      </w:r>
      <w:r w:rsidRPr="00784950">
        <w:rPr>
          <w:rtl/>
        </w:rPr>
        <w:t>כי בכל זאת פה ושם היתה תגובה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שבירכה על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אצלנו אין חופש עיתונות כמו אצל ערפאת.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מה, אין עיתון יומי של גוש</w:t>
      </w:r>
      <w:r w:rsidR="00374753">
        <w:rPr>
          <w:rtl/>
        </w:rPr>
        <w:t>-</w:t>
      </w:r>
      <w:r w:rsidRPr="00784950">
        <w:rPr>
          <w:rtl/>
        </w:rPr>
        <w:t>קטיף? גוש</w:t>
      </w:r>
      <w:r w:rsidR="00374753">
        <w:rPr>
          <w:rtl/>
        </w:rPr>
        <w:t>-</w:t>
      </w:r>
      <w:r w:rsidRPr="00784950">
        <w:rPr>
          <w:rtl/>
        </w:rPr>
        <w:t>קטיף לא מוציא יומון?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חופש עיתונות כמו אצל ערפאת יש רק בסוריה.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היה בגוש</w:t>
      </w:r>
      <w:r w:rsidR="00374753">
        <w:rPr>
          <w:rtl/>
        </w:rPr>
        <w:t>-</w:t>
      </w:r>
      <w:r w:rsidRPr="00784950">
        <w:rPr>
          <w:rtl/>
        </w:rPr>
        <w:t>קטיף, התקיפו את הנדל אז הוא סגר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קליינר, אני לא בטוחה שזה נקלט בפרוטוקול.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התגובה</w:t>
      </w:r>
      <w:r w:rsidR="00374753">
        <w:rPr>
          <w:rtl/>
        </w:rPr>
        <w:t xml:space="preserve"> </w:t>
      </w:r>
      <w:r w:rsidRPr="00784950">
        <w:rPr>
          <w:rtl/>
        </w:rPr>
        <w:t>החצופה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דווקא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קונדוליסה</w:t>
      </w:r>
      <w:r w:rsidR="00374753">
        <w:rPr>
          <w:rtl/>
        </w:rPr>
        <w:t xml:space="preserve"> </w:t>
      </w:r>
      <w:r w:rsidRPr="00784950">
        <w:rPr>
          <w:rtl/>
        </w:rPr>
        <w:t>רייס, שהיא יותר קתולית</w:t>
      </w:r>
      <w:r w:rsidR="00374753">
        <w:rPr>
          <w:rtl/>
        </w:rPr>
        <w:t xml:space="preserve"> </w:t>
      </w:r>
      <w:r w:rsidRPr="00784950">
        <w:rPr>
          <w:rtl/>
        </w:rPr>
        <w:t>מהאפיפיור, היא יותר ימנית מאנשי הליכוד.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שילמתי לה...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שילמת 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כששאלו פעם את אריק שרון עליה, מה היתה התגובה הראשונה? זו היתה תגובה</w:t>
      </w:r>
      <w:r w:rsidR="00374753">
        <w:rPr>
          <w:rtl/>
        </w:rPr>
        <w:t xml:space="preserve"> </w:t>
      </w:r>
      <w:r w:rsidRPr="00784950">
        <w:rPr>
          <w:rtl/>
        </w:rPr>
        <w:t>סקסיסטית ולכן אני לא אזכיר אותה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כדאי לך לא להזכיר.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אזכיר אותה, כי זו היתה ההתייחסות הראשונה שלו לגברת קונדוליסה רייס,</w:t>
      </w:r>
      <w:r w:rsidR="00374753">
        <w:rPr>
          <w:rtl/>
        </w:rPr>
        <w:t xml:space="preserve"> </w:t>
      </w:r>
      <w:r w:rsidRPr="00784950">
        <w:rPr>
          <w:rtl/>
        </w:rPr>
        <w:t>שמגלה עמדות אנטי</w:t>
      </w:r>
      <w:r w:rsidR="00374753">
        <w:rPr>
          <w:rtl/>
        </w:rPr>
        <w:t>-</w:t>
      </w:r>
      <w:r w:rsidRPr="00784950">
        <w:rPr>
          <w:rtl/>
        </w:rPr>
        <w:t>הומניות בכל מה שקשור לסבל הפלסטיני. היא אמרה שזה מכתב או מאמר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תורם להקמת מדינה פלסטינית. רבים, אגב, בצד הפלסטיני חושבים שהוא פשרני מדי.</w:t>
      </w:r>
      <w:r w:rsidR="00374753">
        <w:rPr>
          <w:rtl/>
        </w:rPr>
        <w:t xml:space="preserve"> </w:t>
      </w:r>
      <w:r w:rsidRPr="00784950">
        <w:rPr>
          <w:rtl/>
        </w:rPr>
        <w:t>ראה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ההתייחסות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הפליטים, את ראייתו את העתיד. יתירה מזאת, הגברת רייס</w:t>
      </w:r>
      <w:r w:rsidR="00374753">
        <w:rPr>
          <w:rtl/>
        </w:rPr>
        <w:t xml:space="preserve"> </w:t>
      </w:r>
      <w:r w:rsidRPr="00784950">
        <w:rPr>
          <w:rtl/>
        </w:rPr>
        <w:t>הזאת אף אמרה, שיאסר ערפאת צריך להישאר ברמאללה על מנת לטפל בדברים.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להישאר</w:t>
      </w:r>
      <w:r w:rsidR="00374753">
        <w:rPr>
          <w:rtl/>
        </w:rPr>
        <w:t xml:space="preserve"> </w:t>
      </w:r>
      <w:r w:rsidRPr="00784950">
        <w:rPr>
          <w:rtl/>
        </w:rPr>
        <w:t>ברמאללה, זאת אומרת להישאר מכותר, וזאת אומרת שהיא תומכת בסגר, שהיא</w:t>
      </w:r>
      <w:r w:rsidR="00374753">
        <w:rPr>
          <w:rtl/>
        </w:rPr>
        <w:t xml:space="preserve"> </w:t>
      </w:r>
      <w:r w:rsidRPr="00784950">
        <w:rPr>
          <w:rtl/>
        </w:rPr>
        <w:t>תומכת</w:t>
      </w:r>
      <w:r w:rsidR="00374753">
        <w:rPr>
          <w:rtl/>
        </w:rPr>
        <w:t xml:space="preserve"> </w:t>
      </w:r>
      <w:r w:rsidRPr="00784950">
        <w:rPr>
          <w:rtl/>
        </w:rPr>
        <w:t>בהצבת</w:t>
      </w:r>
      <w:r w:rsidR="00374753">
        <w:rPr>
          <w:rtl/>
        </w:rPr>
        <w:t xml:space="preserve"> </w:t>
      </w:r>
      <w:r w:rsidRPr="00784950">
        <w:rPr>
          <w:rtl/>
        </w:rPr>
        <w:t>טנקים ליד לשכתו. כאשר זה ממשל שזאת עמדתו, יכול חבר הכנסת הירשזון</w:t>
      </w:r>
      <w:r w:rsidR="00374753">
        <w:rPr>
          <w:rtl/>
        </w:rPr>
        <w:t xml:space="preserve"> </w:t>
      </w:r>
      <w:r w:rsidRPr="00784950">
        <w:rPr>
          <w:rtl/>
        </w:rPr>
        <w:t>להתפאר</w:t>
      </w:r>
      <w:r w:rsidR="00374753">
        <w:rPr>
          <w:rtl/>
        </w:rPr>
        <w:t xml:space="preserve"> – </w:t>
      </w:r>
      <w:r w:rsidRPr="00784950">
        <w:rPr>
          <w:rtl/>
        </w:rPr>
        <w:t>ארצות</w:t>
      </w:r>
      <w:r w:rsidR="00374753">
        <w:rPr>
          <w:rtl/>
        </w:rPr>
        <w:t>-</w:t>
      </w:r>
      <w:r w:rsidRPr="00784950">
        <w:rPr>
          <w:rtl/>
        </w:rPr>
        <w:t>הברית לצדנו.</w:t>
      </w:r>
      <w:r w:rsidR="00374753">
        <w:rPr>
          <w:rtl/>
        </w:rPr>
        <w:t xml:space="preserve"> </w:t>
      </w:r>
      <w:r w:rsidRPr="00784950">
        <w:rPr>
          <w:rtl/>
        </w:rPr>
        <w:t>אבל מה זה מועיל כאשר אנשים נהרגים גם פה, גם שם,</w:t>
      </w:r>
      <w:r w:rsidR="00374753">
        <w:rPr>
          <w:rtl/>
        </w:rPr>
        <w:t xml:space="preserve"> </w:t>
      </w:r>
      <w:r w:rsidRPr="00784950">
        <w:rPr>
          <w:rtl/>
        </w:rPr>
        <w:t>גם שם, גם פה? קונדוליסה רייס וג'ורג' וו. בוש ויצחק גאגולה, כולם לצדכם. מה יהיה</w:t>
      </w:r>
      <w:r w:rsidR="00374753">
        <w:rPr>
          <w:rtl/>
        </w:rPr>
        <w:t xml:space="preserve"> </w:t>
      </w:r>
      <w:r w:rsidRPr="00784950">
        <w:rPr>
          <w:rtl/>
        </w:rPr>
        <w:t>עם העתיד? מה יהיה עם החיים?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נכון, גאגולה נמנע.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גאגולה נמנע. בזה אני אסיים את נאומי. תודה, גברתי היושבת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אחמד</w:t>
      </w:r>
      <w:r w:rsidR="00374753">
        <w:rPr>
          <w:rtl/>
        </w:rPr>
        <w:t xml:space="preserve"> </w:t>
      </w:r>
      <w:r w:rsidRPr="00784950">
        <w:rPr>
          <w:rtl/>
        </w:rPr>
        <w:t>טיבי.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עבד</w:t>
      </w:r>
      <w:r w:rsidR="00374753">
        <w:rPr>
          <w:rtl/>
        </w:rPr>
        <w:t>-</w:t>
      </w:r>
      <w:r w:rsidRPr="00784950">
        <w:rPr>
          <w:rtl/>
        </w:rPr>
        <w:t>אלמאלכ דהאמשה,</w:t>
      </w:r>
      <w:r w:rsidR="00374753">
        <w:rPr>
          <w:rtl/>
        </w:rPr>
        <w:t xml:space="preserve"> </w:t>
      </w:r>
      <w:r w:rsidRPr="00784950">
        <w:rPr>
          <w:rtl/>
        </w:rPr>
        <w:t>ואחריו</w:t>
      </w:r>
      <w:r w:rsidR="00374753">
        <w:rPr>
          <w:rtl/>
        </w:rPr>
        <w:t xml:space="preserve"> – </w:t>
      </w:r>
      <w:r w:rsidRPr="00784950">
        <w:rPr>
          <w:rtl/>
        </w:rPr>
        <w:t>חבר הכנסת טלב אלסאנע. חבר הכנסת הירשזון, הוא פשוט נאם את שלוש הדקות</w:t>
      </w:r>
      <w:r w:rsidR="00374753">
        <w:rPr>
          <w:rtl/>
        </w:rPr>
        <w:t xml:space="preserve"> </w:t>
      </w:r>
      <w:r w:rsidRPr="00784950">
        <w:rPr>
          <w:rtl/>
        </w:rPr>
        <w:t>שלו.</w:t>
      </w:r>
      <w:r w:rsidR="00374753">
        <w:rPr>
          <w:rtl/>
        </w:rPr>
        <w:t xml:space="preserve"> </w:t>
      </w:r>
      <w:r w:rsidRPr="00784950">
        <w:rPr>
          <w:rtl/>
        </w:rPr>
        <w:t>תצטרך לחכות לסבב הבא.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צבי הנדל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יושב פה, יש חברי כנסת שעולים כבר פעם שנייה, ואני</w:t>
      </w:r>
      <w:r w:rsidR="00374753">
        <w:rPr>
          <w:rtl/>
        </w:rPr>
        <w:t xml:space="preserve"> </w:t>
      </w:r>
      <w:r w:rsidRPr="00784950">
        <w:rPr>
          <w:rtl/>
        </w:rPr>
        <w:t>אנה אני בא?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 קיבלתם כסף. אלה שלא קיבלו מדברים.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אתה רוצה לנאום? אתה לא רשום 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 הוא לא זקוק.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המזכיר, צריך לעשות כמו בקופת</w:t>
      </w:r>
      <w:r w:rsidR="00374753">
        <w:rPr>
          <w:rtl/>
        </w:rPr>
        <w:t>-</w:t>
      </w:r>
      <w:r w:rsidRPr="00784950">
        <w:rPr>
          <w:rtl/>
        </w:rPr>
        <w:t>חולים, חבר כנסת שנכנס מקבל מספר.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מבין</w:t>
      </w:r>
      <w:r w:rsidR="00374753">
        <w:rPr>
          <w:rtl/>
        </w:rPr>
        <w:t xml:space="preserve"> </w:t>
      </w:r>
      <w:r w:rsidRPr="00784950">
        <w:rPr>
          <w:rtl/>
        </w:rPr>
        <w:t>בקופות</w:t>
      </w:r>
      <w:r w:rsidR="00374753">
        <w:rPr>
          <w:rtl/>
        </w:rPr>
        <w:t>-</w:t>
      </w:r>
      <w:r w:rsidRPr="00784950">
        <w:rPr>
          <w:rtl/>
        </w:rPr>
        <w:t>חולים הרבה יותר טוב מרוב חברי הכנסת, חבר הכנסת הירשזון.</w:t>
      </w:r>
      <w:r w:rsidR="00374753">
        <w:rPr>
          <w:rtl/>
        </w:rPr>
        <w:t xml:space="preserve"> </w:t>
      </w:r>
      <w:r w:rsidRPr="00784950">
        <w:rPr>
          <w:rtl/>
        </w:rPr>
        <w:t>ניתן לחבר הכנסת דהאמשה לנאום.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חברי חברי הכנסת, דובר הרבה בחוק ההסדרים ובתקציב, שהחוק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להכשיר ולהקל את העברתו ואת יישומו, ודובר הרבה גם במגרעות ובמעידות. זו</w:t>
      </w:r>
      <w:r w:rsidR="00374753">
        <w:rPr>
          <w:rtl/>
        </w:rPr>
        <w:t xml:space="preserve"> </w:t>
      </w:r>
      <w:r w:rsidRPr="00784950">
        <w:rPr>
          <w:rtl/>
        </w:rPr>
        <w:t>לשון</w:t>
      </w:r>
      <w:r w:rsidR="00374753">
        <w:rPr>
          <w:rtl/>
        </w:rPr>
        <w:t xml:space="preserve"> </w:t>
      </w:r>
      <w:r w:rsidRPr="00784950">
        <w:rPr>
          <w:rtl/>
        </w:rPr>
        <w:t>המעטה</w:t>
      </w:r>
      <w:r w:rsidR="00374753">
        <w:rPr>
          <w:rtl/>
        </w:rPr>
        <w:t xml:space="preserve"> </w:t>
      </w:r>
      <w:r w:rsidRPr="00784950">
        <w:rPr>
          <w:rtl/>
        </w:rPr>
        <w:t>לקרוא</w:t>
      </w:r>
      <w:r w:rsidR="00374753">
        <w:rPr>
          <w:rtl/>
        </w:rPr>
        <w:t xml:space="preserve"> </w:t>
      </w:r>
      <w:r w:rsidRPr="00784950">
        <w:rPr>
          <w:rtl/>
        </w:rPr>
        <w:t>לזה</w:t>
      </w:r>
      <w:r w:rsidR="00374753">
        <w:rPr>
          <w:rtl/>
        </w:rPr>
        <w:t xml:space="preserve"> </w:t>
      </w:r>
      <w:r w:rsidRPr="00784950">
        <w:rPr>
          <w:rtl/>
        </w:rPr>
        <w:t>מעידות, כי מעידה היא בדרך כלל בלי כוונה, ויש פה דברים</w:t>
      </w:r>
      <w:r w:rsidR="00374753">
        <w:rPr>
          <w:rtl/>
        </w:rPr>
        <w:t xml:space="preserve"> </w:t>
      </w:r>
      <w:r w:rsidRPr="00784950">
        <w:rPr>
          <w:rtl/>
        </w:rPr>
        <w:t>שנעשו בכוונה וגם בזדון.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הירשזון,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מאמין שהממשלה איננה יודעת לאחר 53 שנים, וזו</w:t>
      </w:r>
      <w:r w:rsidR="00374753">
        <w:rPr>
          <w:rtl/>
        </w:rPr>
        <w:t xml:space="preserve"> </w:t>
      </w:r>
      <w:r w:rsidRPr="00784950">
        <w:rPr>
          <w:rtl/>
        </w:rPr>
        <w:t>השנה ה</w:t>
      </w:r>
      <w:r w:rsidR="00374753">
        <w:rPr>
          <w:rtl/>
        </w:rPr>
        <w:t>-</w:t>
      </w:r>
      <w:r w:rsidRPr="00784950">
        <w:rPr>
          <w:rtl/>
        </w:rPr>
        <w:t xml:space="preserve">54 עכשיו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בזדון? תשאל את טלב אלסאנע, העברנו לו אתמול 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אדבר גם על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 חוק מכובד, צריך להודות.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אדבר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על זה. לאחר תקופה כזאת חייבים לנהוג שוויון בין כל האזרחים,</w:t>
      </w:r>
      <w:r w:rsidR="00374753">
        <w:rPr>
          <w:rtl/>
        </w:rPr>
        <w:t xml:space="preserve"> </w:t>
      </w:r>
      <w:r w:rsidRPr="00784950">
        <w:rPr>
          <w:rtl/>
        </w:rPr>
        <w:t>וודאי</w:t>
      </w:r>
      <w:r w:rsidR="00374753">
        <w:rPr>
          <w:rtl/>
        </w:rPr>
        <w:t xml:space="preserve"> </w:t>
      </w:r>
      <w:r w:rsidRPr="00784950">
        <w:rPr>
          <w:rtl/>
        </w:rPr>
        <w:t>בענייני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ובענייני</w:t>
      </w:r>
      <w:r w:rsidR="00374753">
        <w:rPr>
          <w:rtl/>
        </w:rPr>
        <w:t xml:space="preserve"> </w:t>
      </w:r>
      <w:r w:rsidRPr="00784950">
        <w:rPr>
          <w:rtl/>
        </w:rPr>
        <w:t>מימון. אכן, החוק למניעת אפלייתם לרעה של תושבי</w:t>
      </w:r>
      <w:r w:rsidR="00374753">
        <w:rPr>
          <w:rtl/>
        </w:rPr>
        <w:t xml:space="preserve"> </w:t>
      </w:r>
      <w:r w:rsidRPr="00784950">
        <w:rPr>
          <w:rtl/>
        </w:rPr>
        <w:t>הנגב הערבים אושר, ובעזרת השם הוא יאושר סופית ויעבור, וזה סימן חיובי וסימן טוב.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מניעת</w:t>
      </w:r>
      <w:r w:rsidR="00374753">
        <w:rPr>
          <w:rtl/>
        </w:rPr>
        <w:t xml:space="preserve"> </w:t>
      </w:r>
      <w:r w:rsidRPr="00784950">
        <w:rPr>
          <w:rtl/>
        </w:rPr>
        <w:t>אפליה, פשוט מאוד. תיקון אפליה שהיתה. החוק הזה אושר, אגב, ביוזמת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אלסאנע, ועליו חתומה סיעת רע"ם כולה, וזה רק מבורך. הייתי רוצה לראות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עבר פה</w:t>
      </w:r>
      <w:r w:rsidR="00374753">
        <w:rPr>
          <w:rtl/>
        </w:rPr>
        <w:t>-</w:t>
      </w:r>
      <w:r w:rsidRPr="00784950">
        <w:rPr>
          <w:rtl/>
        </w:rPr>
        <w:t>אחד בוועדת הכספים.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מצוין.</w:t>
      </w:r>
      <w:r w:rsidR="00374753">
        <w:rPr>
          <w:rtl/>
        </w:rPr>
        <w:t xml:space="preserve"> </w:t>
      </w:r>
      <w:r w:rsidRPr="00784950">
        <w:rPr>
          <w:rtl/>
        </w:rPr>
        <w:t>זה מה שרציתי להגיד. למה שלא יעברו פה</w:t>
      </w:r>
      <w:r w:rsidR="00374753">
        <w:rPr>
          <w:rtl/>
        </w:rPr>
        <w:t>-</w:t>
      </w:r>
      <w:r w:rsidRPr="00784950">
        <w:rPr>
          <w:rtl/>
        </w:rPr>
        <w:t>אחד התיקונים האחרים? למה שלא</w:t>
      </w:r>
      <w:r w:rsidR="00374753">
        <w:rPr>
          <w:rtl/>
        </w:rPr>
        <w:t xml:space="preserve"> </w:t>
      </w:r>
      <w:r w:rsidRPr="00784950">
        <w:rPr>
          <w:rtl/>
        </w:rPr>
        <w:t>נאשר פה</w:t>
      </w:r>
      <w:r w:rsidR="00374753">
        <w:rPr>
          <w:rtl/>
        </w:rPr>
        <w:t>-</w:t>
      </w:r>
      <w:r w:rsidRPr="00784950">
        <w:rPr>
          <w:rtl/>
        </w:rPr>
        <w:t>אחד 15 מיליון שקל, אדוני, לעמק בית</w:t>
      </w:r>
      <w:r w:rsidR="00374753">
        <w:rPr>
          <w:rtl/>
        </w:rPr>
        <w:t>-</w:t>
      </w:r>
      <w:r w:rsidRPr="00784950">
        <w:rPr>
          <w:rtl/>
        </w:rPr>
        <w:t>נטופה, כדי להשלים סוף סוף את העניין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השקיית</w:t>
      </w:r>
      <w:r w:rsidR="00374753">
        <w:rPr>
          <w:rtl/>
        </w:rPr>
        <w:t xml:space="preserve"> </w:t>
      </w:r>
      <w:r w:rsidRPr="00784950">
        <w:rPr>
          <w:rtl/>
        </w:rPr>
        <w:t>אלפי דונמים וייבושם של כמה עשרות דונמים? סך הכול 15 מיליון שקל היו</w:t>
      </w:r>
      <w:r w:rsidR="00374753">
        <w:rPr>
          <w:rtl/>
        </w:rPr>
        <w:t xml:space="preserve"> </w:t>
      </w:r>
      <w:r w:rsidRPr="00784950">
        <w:rPr>
          <w:rtl/>
        </w:rPr>
        <w:t>פותרים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הבעיה. דוחים את זה משנה לשנה. זה היה אמור לעלות השנה הזאת, וזה</w:t>
      </w:r>
      <w:r w:rsidR="00374753">
        <w:rPr>
          <w:rtl/>
        </w:rPr>
        <w:t xml:space="preserve"> </w:t>
      </w:r>
      <w:r w:rsidRPr="00784950">
        <w:rPr>
          <w:rtl/>
        </w:rPr>
        <w:t>שוב נפל ולא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אני אנצל את שתי הדקות שנותרו לי ואומר את עיקרי</w:t>
      </w:r>
      <w:r w:rsidR="00374753">
        <w:rPr>
          <w:rtl/>
        </w:rPr>
        <w:t xml:space="preserve"> </w:t>
      </w:r>
      <w:r w:rsidRPr="00784950">
        <w:rPr>
          <w:rtl/>
        </w:rPr>
        <w:t>הדברים גם בשפה הערבית, למאזינינו אזרחי המדינה ותושביה.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(נושא דברים בשפה הערבית; להלן תרגומם לעברית: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האל הרחמן והרחום, חברי המאזינים, הנושא הוא חוק ההסדרים, כידוע לכולם.</w:t>
      </w:r>
      <w:r w:rsidR="00374753">
        <w:rPr>
          <w:rtl/>
        </w:rPr>
        <w:t xml:space="preserve"> </w:t>
      </w:r>
      <w:r w:rsidRPr="00784950">
        <w:rPr>
          <w:rtl/>
        </w:rPr>
        <w:t>התחלנו בדיון זה אתמול, והצבעתי על כך שיש בפועל כמה תופעות חיוביות שניתן להצביע</w:t>
      </w:r>
      <w:r w:rsidR="00374753">
        <w:rPr>
          <w:rtl/>
        </w:rPr>
        <w:t xml:space="preserve"> </w:t>
      </w:r>
      <w:r w:rsidRPr="00784950">
        <w:rPr>
          <w:rtl/>
        </w:rPr>
        <w:t>עליהן.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תופעה</w:t>
      </w:r>
      <w:r w:rsidR="00374753">
        <w:rPr>
          <w:rtl/>
        </w:rPr>
        <w:t xml:space="preserve"> </w:t>
      </w:r>
      <w:r w:rsidRPr="00784950">
        <w:rPr>
          <w:rtl/>
        </w:rPr>
        <w:t>חיובית אחת, והיא שבאמצעות חוק התקציב הנוכחי יכולנו לתקן את</w:t>
      </w:r>
      <w:r w:rsidR="00374753">
        <w:rPr>
          <w:rtl/>
        </w:rPr>
        <w:t xml:space="preserve"> </w:t>
      </w:r>
      <w:r w:rsidRPr="00784950">
        <w:rPr>
          <w:rtl/>
        </w:rPr>
        <w:t>הקיפוח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אזרחים</w:t>
      </w:r>
      <w:r w:rsidR="00374753">
        <w:rPr>
          <w:rtl/>
        </w:rPr>
        <w:t xml:space="preserve"> </w:t>
      </w:r>
      <w:r w:rsidRPr="00784950">
        <w:rPr>
          <w:rtl/>
        </w:rPr>
        <w:t>בנגב</w:t>
      </w:r>
      <w:r w:rsidR="00374753">
        <w:rPr>
          <w:rtl/>
        </w:rPr>
        <w:t xml:space="preserve"> </w:t>
      </w:r>
      <w:r w:rsidRPr="00784950">
        <w:rPr>
          <w:rtl/>
        </w:rPr>
        <w:t>בכפרים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מוכרים, בפרט כאשר הרפורמות בחוק המס נתנו</w:t>
      </w:r>
      <w:r w:rsidR="00374753">
        <w:rPr>
          <w:rtl/>
        </w:rPr>
        <w:t xml:space="preserve"> </w:t>
      </w:r>
      <w:r w:rsidRPr="00784950">
        <w:rPr>
          <w:rtl/>
        </w:rPr>
        <w:t>לתושבי</w:t>
      </w:r>
      <w:r w:rsidR="00374753">
        <w:rPr>
          <w:rtl/>
        </w:rPr>
        <w:t xml:space="preserve"> </w:t>
      </w:r>
      <w:r w:rsidRPr="00784950">
        <w:rPr>
          <w:rtl/>
        </w:rPr>
        <w:t>הנגב</w:t>
      </w:r>
      <w:r w:rsidR="00374753">
        <w:rPr>
          <w:rtl/>
        </w:rPr>
        <w:t xml:space="preserve"> </w:t>
      </w:r>
      <w:r w:rsidRPr="00784950">
        <w:rPr>
          <w:rtl/>
        </w:rPr>
        <w:t>בכללם הנחות רבות והנחות כספיות במסים, שלא כללו את האזרחים בכפרים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מוכרים.</w:t>
      </w:r>
      <w:r w:rsidR="00374753">
        <w:rPr>
          <w:rtl/>
        </w:rPr>
        <w:t xml:space="preserve"> </w:t>
      </w:r>
      <w:r w:rsidRPr="00784950">
        <w:rPr>
          <w:rtl/>
        </w:rPr>
        <w:t>תוצאת העמידה בתוקף של הרשימה הערבית המאוחדת ביוזמת חבר הכנסת טלב</w:t>
      </w:r>
      <w:r w:rsidR="00374753">
        <w:rPr>
          <w:rtl/>
        </w:rPr>
        <w:t xml:space="preserve"> </w:t>
      </w:r>
      <w:r w:rsidRPr="00784950">
        <w:rPr>
          <w:rtl/>
        </w:rPr>
        <w:t>אלסאנע</w:t>
      </w:r>
      <w:r w:rsidR="00374753">
        <w:rPr>
          <w:rtl/>
        </w:rPr>
        <w:t xml:space="preserve"> </w:t>
      </w:r>
      <w:r w:rsidRPr="00784950">
        <w:rPr>
          <w:rtl/>
        </w:rPr>
        <w:t>יצאה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לפועל אתמול </w:t>
      </w:r>
      <w:r w:rsidR="00374753">
        <w:rPr>
          <w:rtl/>
        </w:rPr>
        <w:t>–</w:t>
      </w:r>
      <w:r w:rsidRPr="00784950">
        <w:rPr>
          <w:rtl/>
        </w:rPr>
        <w:t xml:space="preserve"> אישור שינוי זה כך שהרפורמות במסים וההנחות יכללו את</w:t>
      </w:r>
      <w:r w:rsidR="00374753">
        <w:rPr>
          <w:rtl/>
        </w:rPr>
        <w:t xml:space="preserve"> </w:t>
      </w:r>
      <w:r w:rsidRPr="00784950">
        <w:rPr>
          <w:rtl/>
        </w:rPr>
        <w:t>תושבי</w:t>
      </w:r>
      <w:r w:rsidR="00374753">
        <w:rPr>
          <w:rtl/>
        </w:rPr>
        <w:t xml:space="preserve"> </w:t>
      </w:r>
      <w:r w:rsidRPr="00784950">
        <w:rPr>
          <w:rtl/>
        </w:rPr>
        <w:t>הכפרים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</w:t>
      </w:r>
      <w:r w:rsidR="00374753">
        <w:rPr>
          <w:rtl/>
        </w:rPr>
        <w:t xml:space="preserve"> </w:t>
      </w:r>
      <w:r w:rsidRPr="00784950">
        <w:rPr>
          <w:rtl/>
        </w:rPr>
        <w:t>בנגב.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נקודת אור אחת בתוך חושך מצרים בתקציב זה,</w:t>
      </w:r>
      <w:r w:rsidR="00374753">
        <w:rPr>
          <w:rtl/>
        </w:rPr>
        <w:t xml:space="preserve"> </w:t>
      </w:r>
      <w:r w:rsidRPr="00784950">
        <w:rPr>
          <w:rtl/>
        </w:rPr>
        <w:t>שהמגזר הערבי ראוי לה בפרט, והמגזרים החלשים בחברה בכלל. תודה. תודה, גברתי.)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אלסאנע,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האשם מחאמיד. יש אנשים</w:t>
      </w:r>
      <w:r w:rsidR="00374753">
        <w:rPr>
          <w:rtl/>
        </w:rPr>
        <w:t xml:space="preserve"> </w:t>
      </w:r>
      <w:r w:rsidRPr="00784950">
        <w:rPr>
          <w:rtl/>
        </w:rPr>
        <w:t>מאוד פעילים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נמסר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עכשיו לגבי סדרי הדיון. אנחנו נמשיך לנמק את</w:t>
      </w:r>
      <w:r w:rsidR="00374753">
        <w:rPr>
          <w:rtl/>
        </w:rPr>
        <w:t xml:space="preserve"> </w:t>
      </w:r>
      <w:r w:rsidRPr="00784950">
        <w:rPr>
          <w:rtl/>
        </w:rPr>
        <w:t>ההסתייגויות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השעה</w:t>
      </w:r>
      <w:r w:rsidR="00374753">
        <w:rPr>
          <w:rtl/>
        </w:rPr>
        <w:t xml:space="preserve"> </w:t>
      </w:r>
      <w:r w:rsidRPr="00784950">
        <w:rPr>
          <w:rtl/>
        </w:rPr>
        <w:t>23:00,</w:t>
      </w:r>
      <w:r w:rsidR="00374753">
        <w:rPr>
          <w:rtl/>
        </w:rPr>
        <w:t xml:space="preserve"> </w:t>
      </w:r>
      <w:r w:rsidRPr="00784950">
        <w:rPr>
          <w:rtl/>
        </w:rPr>
        <w:t>מהשעה</w:t>
      </w:r>
      <w:r w:rsidR="00374753">
        <w:rPr>
          <w:rtl/>
        </w:rPr>
        <w:t xml:space="preserve"> </w:t>
      </w:r>
      <w:r w:rsidRPr="00784950">
        <w:rPr>
          <w:rtl/>
        </w:rPr>
        <w:t>23:00 עד השעה 02:00 יוצגו</w:t>
      </w:r>
      <w:r w:rsidR="00374753">
        <w:rPr>
          <w:rtl/>
        </w:rPr>
        <w:t xml:space="preserve"> </w:t>
      </w:r>
      <w:r w:rsidRPr="00784950">
        <w:rPr>
          <w:rtl/>
        </w:rPr>
        <w:t>הסתייגויות לחוקים הנלווים לחוק ההסדרים, ומהשעה 02:00 עד השעה 09:00 יתקיים דיון</w:t>
      </w:r>
      <w:r w:rsidR="00374753">
        <w:rPr>
          <w:rtl/>
        </w:rPr>
        <w:t xml:space="preserve"> </w:t>
      </w:r>
      <w:r w:rsidRPr="00784950">
        <w:rPr>
          <w:rtl/>
        </w:rPr>
        <w:t>סיעתי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ההצבעות יתחילו מחר בשעה 09:00 על חוק ההסדרים, על החוקים</w:t>
      </w:r>
      <w:r w:rsidR="00374753">
        <w:rPr>
          <w:rtl/>
        </w:rPr>
        <w:t xml:space="preserve"> </w:t>
      </w:r>
      <w:r w:rsidRPr="00784950">
        <w:rPr>
          <w:rtl/>
        </w:rPr>
        <w:t>הנלווים ועל חוק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וזה יסיים את סדר</w:t>
      </w:r>
      <w:r w:rsidR="00374753">
        <w:rPr>
          <w:rtl/>
        </w:rPr>
        <w:t>-</w:t>
      </w:r>
      <w:r w:rsidRPr="00784950">
        <w:rPr>
          <w:rtl/>
        </w:rPr>
        <w:t>היום?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אבל יש הרבה עבודה.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ועדת הסכמות.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בעצם, גברתי היושבת</w:t>
      </w:r>
      <w:r w:rsidR="00374753">
        <w:rPr>
          <w:rtl/>
        </w:rPr>
        <w:t>-</w:t>
      </w:r>
      <w:r w:rsidRPr="00784950">
        <w:rPr>
          <w:rtl/>
        </w:rPr>
        <w:t>ראש, זאת עבודה בשעות לילה, וזה טעון אישור של שר העבודה</w:t>
      </w:r>
      <w:r w:rsidR="00374753">
        <w:rPr>
          <w:rtl/>
        </w:rPr>
        <w:t xml:space="preserve"> </w:t>
      </w:r>
      <w:r w:rsidRPr="00784950">
        <w:rPr>
          <w:rtl/>
        </w:rPr>
        <w:t>והרווחה.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 תוספת שכר.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 תדבר על זה הרבה כי יקום איזה חבר כנסת ויבקש תוספת שכר.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כאלה שיבקשו, לא?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 רוצה לברך את חברי, חבר הכנסת מחאמיד</w:t>
      </w:r>
      <w:r w:rsidR="00374753">
        <w:rPr>
          <w:rtl/>
        </w:rPr>
        <w:t xml:space="preserve"> </w:t>
      </w:r>
      <w:r w:rsidRPr="00784950">
        <w:rPr>
          <w:rtl/>
        </w:rPr>
        <w:t>ודהאמשה, שמגלים נוכחות, וזה אופייני לסיעת רע"ם שהיא מתייצבת בכל הדיונים.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מאה אחוז.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נוכחות</w:t>
      </w:r>
      <w:r w:rsidR="00374753">
        <w:rPr>
          <w:rtl/>
        </w:rPr>
        <w:t xml:space="preserve"> </w:t>
      </w:r>
      <w:r w:rsidRPr="00784950">
        <w:rPr>
          <w:rtl/>
        </w:rPr>
        <w:t>מאה</w:t>
      </w:r>
      <w:r w:rsidR="00374753">
        <w:rPr>
          <w:rtl/>
        </w:rPr>
        <w:t xml:space="preserve"> </w:t>
      </w:r>
      <w:r w:rsidRPr="00784950">
        <w:rPr>
          <w:rtl/>
        </w:rPr>
        <w:t>אחוז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הסיעה. אם היתה נוכחות כזאת של שאר הסיעות, לדעתי זה</w:t>
      </w:r>
      <w:r w:rsidR="00374753">
        <w:rPr>
          <w:rtl/>
        </w:rPr>
        <w:t xml:space="preserve"> </w:t>
      </w:r>
      <w:r w:rsidRPr="00784950">
        <w:rPr>
          <w:rtl/>
        </w:rPr>
        <w:t>היה נותן כבוד גם לכנסת וגם לנושא. לא כל יום מביאים לכנסת דיונים בחוק ההסדרים.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חרות מאה אחוז.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תגיד את זה בקול רם, שכולם ישמעו.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 את זה, זה לא סוד.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חרות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השם,</w:t>
      </w:r>
      <w:r w:rsidR="00374753">
        <w:rPr>
          <w:rtl/>
        </w:rPr>
        <w:t xml:space="preserve"> </w:t>
      </w:r>
      <w:r w:rsidRPr="00784950">
        <w:rPr>
          <w:rtl/>
        </w:rPr>
        <w:t>לא מבחינת המהות. המטרה דווקא הפוכה מהשם עצמו, אבל אין</w:t>
      </w:r>
      <w:r w:rsidR="00374753">
        <w:rPr>
          <w:rtl/>
        </w:rPr>
        <w:t xml:space="preserve"> </w:t>
      </w:r>
      <w:r w:rsidRPr="00784950">
        <w:rPr>
          <w:rtl/>
        </w:rPr>
        <w:t>ספק שמבחינת הפעילות חבר הכנסת קליינר מגלה נוכחות.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לציין, גברתי היושבת</w:t>
      </w:r>
      <w:r w:rsidR="00374753">
        <w:rPr>
          <w:rtl/>
        </w:rPr>
        <w:t>-</w:t>
      </w:r>
      <w:r w:rsidRPr="00784950">
        <w:rPr>
          <w:rtl/>
        </w:rPr>
        <w:t>ראש, שלפעמים אני רואה הצעות או החלטות שאין</w:t>
      </w:r>
      <w:r w:rsidR="00374753">
        <w:rPr>
          <w:rtl/>
        </w:rPr>
        <w:t xml:space="preserve"> </w:t>
      </w:r>
      <w:r w:rsidRPr="00784950">
        <w:rPr>
          <w:rtl/>
        </w:rPr>
        <w:t>בהן</w:t>
      </w:r>
      <w:r w:rsidR="00374753">
        <w:rPr>
          <w:rtl/>
        </w:rPr>
        <w:t xml:space="preserve"> </w:t>
      </w:r>
      <w:r w:rsidRPr="00784950">
        <w:rPr>
          <w:rtl/>
        </w:rPr>
        <w:t>היגיון.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>אחד הממשלה החליטה להעניק הטבות לתושבי ההתנחלויות, ומצד שני</w:t>
      </w:r>
      <w:r w:rsidR="00374753">
        <w:rPr>
          <w:rtl/>
        </w:rPr>
        <w:t xml:space="preserve"> </w:t>
      </w:r>
      <w:r w:rsidRPr="00784950">
        <w:rPr>
          <w:rtl/>
        </w:rPr>
        <w:t>החליטו</w:t>
      </w:r>
      <w:r w:rsidR="00374753">
        <w:rPr>
          <w:rtl/>
        </w:rPr>
        <w:t xml:space="preserve"> </w:t>
      </w:r>
      <w:r w:rsidRPr="00784950">
        <w:rPr>
          <w:rtl/>
        </w:rPr>
        <w:t>להקפיא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הסיוע</w:t>
      </w:r>
      <w:r w:rsidR="00374753">
        <w:rPr>
          <w:rtl/>
        </w:rPr>
        <w:t xml:space="preserve"> </w:t>
      </w:r>
      <w:r w:rsidRPr="00784950">
        <w:rPr>
          <w:rtl/>
        </w:rPr>
        <w:t>לסטודנטים.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עושה את השיקול בין האינטרסים,</w:t>
      </w:r>
      <w:r w:rsidR="00374753">
        <w:rPr>
          <w:rtl/>
        </w:rPr>
        <w:t xml:space="preserve"> </w:t>
      </w:r>
      <w:r w:rsidRPr="00784950">
        <w:rPr>
          <w:rtl/>
        </w:rPr>
        <w:t>האינטרס</w:t>
      </w:r>
      <w:r w:rsidR="00374753">
        <w:rPr>
          <w:rtl/>
        </w:rPr>
        <w:t xml:space="preserve"> </w:t>
      </w:r>
      <w:r w:rsidRPr="00784950">
        <w:rPr>
          <w:rtl/>
        </w:rPr>
        <w:t>של המדינה, לבין העתיד והתקווה, לדעתי צריך להעניק את ההטבות לסטודנטים.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כולנו,</w:t>
      </w:r>
      <w:r w:rsidR="00374753">
        <w:rPr>
          <w:rtl/>
        </w:rPr>
        <w:t xml:space="preserve"> </w:t>
      </w:r>
      <w:r w:rsidRPr="00784950">
        <w:rPr>
          <w:rtl/>
        </w:rPr>
        <w:t>יהודים וערבים כאחד, והם הנכס החשוב. הם המשאב האנושי</w:t>
      </w:r>
      <w:r w:rsidR="00374753">
        <w:rPr>
          <w:rtl/>
        </w:rPr>
        <w:t xml:space="preserve"> </w:t>
      </w:r>
      <w:r w:rsidRPr="00784950">
        <w:rPr>
          <w:rtl/>
        </w:rPr>
        <w:t>שיכול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עתיד טוב יותר, אבל במקום זאת הם מטילים את הנטל התקציבי והקשה על</w:t>
      </w:r>
      <w:r w:rsidR="00374753">
        <w:rPr>
          <w:rtl/>
        </w:rPr>
        <w:t xml:space="preserve"> </w:t>
      </w:r>
      <w:r w:rsidRPr="00784950">
        <w:rPr>
          <w:rtl/>
        </w:rPr>
        <w:t>אותם סטודנטים שלא עובדים.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לאחר מאמץ אדיר, והיה גם חבר הכנסת מוסי רז בוועדת הכספים, ניתן אולי להמתיק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רוע הגזירה, ונותנים להם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, חברי האשם מחאמיד. ההסדר היה אמור להיות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>, 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מקטינים אותו ומעניקים להם אך ורק הנחה בשיעור של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משכר הלימוד, וזה מ</w:t>
      </w:r>
      <w:r w:rsidR="00374753">
        <w:rPr>
          <w:rtl/>
        </w:rPr>
        <w:t>-</w:t>
      </w:r>
      <w:r w:rsidRPr="00784950">
        <w:rPr>
          <w:rtl/>
        </w:rPr>
        <w:t>1 בינואר</w:t>
      </w:r>
      <w:r w:rsidR="00374753">
        <w:rPr>
          <w:rtl/>
        </w:rPr>
        <w:t xml:space="preserve"> </w:t>
      </w:r>
      <w:r w:rsidRPr="00784950">
        <w:rPr>
          <w:rtl/>
        </w:rPr>
        <w:t>2003.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ודאי,</w:t>
      </w:r>
      <w:r w:rsidR="00374753">
        <w:rPr>
          <w:rtl/>
        </w:rPr>
        <w:t xml:space="preserve"> </w:t>
      </w:r>
      <w:r w:rsidRPr="00784950">
        <w:rPr>
          <w:rtl/>
        </w:rPr>
        <w:t>שלפני תחילת 2003 יבוא שר האוצר וידחה את תחילת</w:t>
      </w:r>
      <w:r w:rsidR="00374753">
        <w:rPr>
          <w:rtl/>
        </w:rPr>
        <w:t xml:space="preserve"> </w:t>
      </w:r>
      <w:r w:rsidRPr="00784950">
        <w:rPr>
          <w:rtl/>
        </w:rPr>
        <w:t>היישום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אותן</w:t>
      </w:r>
      <w:r w:rsidR="00374753">
        <w:rPr>
          <w:rtl/>
        </w:rPr>
        <w:t xml:space="preserve"> </w:t>
      </w:r>
      <w:r w:rsidRPr="00784950">
        <w:rPr>
          <w:rtl/>
        </w:rPr>
        <w:t>המלצות, כי את אלה אפשר לגלגל כמו שמגלגלים את הנכים זה 50 יום</w:t>
      </w:r>
      <w:r w:rsidR="00374753">
        <w:rPr>
          <w:rtl/>
        </w:rPr>
        <w:t xml:space="preserve"> </w:t>
      </w:r>
      <w:r w:rsidRPr="00784950">
        <w:rPr>
          <w:rtl/>
        </w:rPr>
        <w:t>וכמו שמגלגלים את הערבים, חבר הכנסת מחאמיד, זה 50 שנה.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– </w:t>
      </w:r>
      <w:r w:rsidRPr="00784950">
        <w:rPr>
          <w:rtl/>
        </w:rPr>
        <w:t>להטיל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הנטל על השכבות החלשות </w:t>
      </w:r>
      <w:r w:rsidR="00374753">
        <w:rPr>
          <w:rtl/>
        </w:rPr>
        <w:t>–</w:t>
      </w:r>
      <w:r w:rsidRPr="00784950">
        <w:rPr>
          <w:rtl/>
        </w:rPr>
        <w:t xml:space="preserve"> צריך להפסיק, וזה</w:t>
      </w:r>
      <w:r w:rsidR="00374753">
        <w:rPr>
          <w:rtl/>
        </w:rPr>
        <w:t xml:space="preserve"> </w:t>
      </w:r>
      <w:r w:rsidRPr="00784950">
        <w:rPr>
          <w:rtl/>
        </w:rPr>
        <w:t>מחייב אחדות ושיתוף פעולה בין כל אלה המקופחים, אם זאת האוכלוסייה הערבית, אם אלה</w:t>
      </w:r>
      <w:r w:rsidR="00374753">
        <w:rPr>
          <w:rtl/>
        </w:rPr>
        <w:t xml:space="preserve"> </w:t>
      </w:r>
      <w:r w:rsidRPr="00784950">
        <w:rPr>
          <w:rtl/>
        </w:rPr>
        <w:t>הסטודנטים,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הנכים,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תושבי עיירות הפיתוח, אם אלה תושבי שכונות</w:t>
      </w:r>
      <w:r w:rsidR="00374753">
        <w:rPr>
          <w:rtl/>
        </w:rPr>
        <w:t xml:space="preserve"> </w:t>
      </w:r>
      <w:r w:rsidRPr="00784950">
        <w:rPr>
          <w:rtl/>
        </w:rPr>
        <w:t>המצוקה.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להיאבק נגד המדיניות האומללה, הנבזית והפושעת, שמנשלת את</w:t>
      </w:r>
      <w:r w:rsidR="00374753">
        <w:rPr>
          <w:rtl/>
        </w:rPr>
        <w:t xml:space="preserve"> </w:t>
      </w:r>
      <w:r w:rsidRPr="00784950">
        <w:rPr>
          <w:rtl/>
        </w:rPr>
        <w:t>החלשים</w:t>
      </w:r>
      <w:r w:rsidR="00374753">
        <w:rPr>
          <w:rtl/>
        </w:rPr>
        <w:t xml:space="preserve"> </w:t>
      </w:r>
      <w:r w:rsidRPr="00784950">
        <w:rPr>
          <w:rtl/>
        </w:rPr>
        <w:t>ומדכאה אותם וחזקה על החלשים.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לומר לך, שאנחנו לא חלשים, אנחנו חזקים, משום שהדרישות והתביעות הן</w:t>
      </w:r>
      <w:r w:rsidR="00374753">
        <w:rPr>
          <w:rtl/>
        </w:rPr>
        <w:t xml:space="preserve"> </w:t>
      </w:r>
      <w:r w:rsidRPr="00784950">
        <w:rPr>
          <w:rtl/>
        </w:rPr>
        <w:t>צודקות,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הצלחנו,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מחאמיד, להעביר את חוק ההטבות לתושבי היישובים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</w:t>
      </w:r>
      <w:r w:rsidR="00374753">
        <w:rPr>
          <w:rtl/>
        </w:rPr>
        <w:t xml:space="preserve"> </w:t>
      </w:r>
      <w:r w:rsidRPr="00784950">
        <w:rPr>
          <w:rtl/>
        </w:rPr>
        <w:t>בנגב,</w:t>
      </w:r>
      <w:r w:rsidR="00374753">
        <w:rPr>
          <w:rtl/>
        </w:rPr>
        <w:t xml:space="preserve"> </w:t>
      </w:r>
      <w:r w:rsidRPr="00784950">
        <w:rPr>
          <w:rtl/>
        </w:rPr>
        <w:t>ולהפתעתי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עבר באישור מלא, פה</w:t>
      </w:r>
      <w:r w:rsidR="00374753">
        <w:rPr>
          <w:rtl/>
        </w:rPr>
        <w:t>-</w:t>
      </w:r>
      <w:r w:rsidRPr="00784950">
        <w:rPr>
          <w:rtl/>
        </w:rPr>
        <w:t>אחד, של כל חברי 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הכנסת.</w:t>
      </w:r>
      <w:r w:rsidR="00374753">
        <w:rPr>
          <w:rtl/>
        </w:rPr>
        <w:t xml:space="preserve"> </w:t>
      </w:r>
      <w:r w:rsidRPr="00784950">
        <w:rPr>
          <w:rtl/>
        </w:rPr>
        <w:t>כשמצליחים להעביר את המסר, אפשר גם לגייס את הטוב שיש</w:t>
      </w:r>
      <w:r w:rsidR="00374753">
        <w:rPr>
          <w:rtl/>
        </w:rPr>
        <w:t xml:space="preserve"> </w:t>
      </w:r>
      <w:r w:rsidRPr="00784950">
        <w:rPr>
          <w:rtl/>
        </w:rPr>
        <w:t>לפעמים גם בשלטון, אם יש בו 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לחלק קרה משהו בראש אם הם הסכימו.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בשורות</w:t>
      </w:r>
      <w:r w:rsidR="00374753">
        <w:rPr>
          <w:rtl/>
        </w:rPr>
        <w:t xml:space="preserve"> </w:t>
      </w:r>
      <w:r w:rsidRPr="00784950">
        <w:rPr>
          <w:rtl/>
        </w:rPr>
        <w:t>רבות, אבל זה צריך לתת לנו את התמריץ, לא מרץ</w:t>
      </w:r>
      <w:r w:rsidR="00374753">
        <w:rPr>
          <w:rtl/>
        </w:rPr>
        <w:t xml:space="preserve"> </w:t>
      </w:r>
      <w:r w:rsidRPr="00784950">
        <w:rPr>
          <w:rtl/>
        </w:rPr>
        <w:t>בלבד, תמריץ לכולנו לעבוד במרץ כדי להשיג מדיניות שוויונית וצודקת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 על האזכור.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בטח היושבת</w:t>
      </w:r>
      <w:r w:rsidR="00374753">
        <w:rPr>
          <w:rtl/>
        </w:rPr>
        <w:t>-</w:t>
      </w:r>
      <w:r w:rsidRPr="00784950">
        <w:rPr>
          <w:rtl/>
        </w:rPr>
        <w:t>ראש מבסוטית עכשיו.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אני מחייכת.</w:t>
      </w:r>
      <w:r w:rsidR="00374753">
        <w:rPr>
          <w:rtl/>
        </w:rPr>
        <w:t xml:space="preserve"> </w:t>
      </w:r>
      <w:r w:rsidRPr="00784950">
        <w:rPr>
          <w:rtl/>
        </w:rPr>
        <w:t>במרץ, תמריץ.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האשם מחאמיד,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דוד לוי.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מהדברים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שדיבר חברי טלב אלסאנע בעניין הסטודנטים </w:t>
      </w:r>
      <w:r w:rsidR="00374753">
        <w:rPr>
          <w:rtl/>
        </w:rPr>
        <w:t>–</w:t>
      </w:r>
      <w:r w:rsidRPr="00784950">
        <w:rPr>
          <w:rtl/>
        </w:rPr>
        <w:t xml:space="preserve"> ואת</w:t>
      </w:r>
      <w:r w:rsidR="00374753">
        <w:rPr>
          <w:rtl/>
        </w:rPr>
        <w:t xml:space="preserve"> </w:t>
      </w:r>
      <w:r w:rsidRPr="00784950">
        <w:rPr>
          <w:rtl/>
        </w:rPr>
        <w:t>פרופסור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באוניברסיטה, ואני מאוד מעריך אותך </w:t>
      </w:r>
      <w:r w:rsidR="00374753">
        <w:rPr>
          <w:rtl/>
        </w:rPr>
        <w:t>–</w:t>
      </w:r>
      <w:r w:rsidRPr="00784950">
        <w:rPr>
          <w:rtl/>
        </w:rPr>
        <w:t xml:space="preserve"> אני רוצה לצאת מהבעיה של הסטודנטים</w:t>
      </w:r>
      <w:r w:rsidR="00374753">
        <w:rPr>
          <w:rtl/>
        </w:rPr>
        <w:t xml:space="preserve"> </w:t>
      </w:r>
      <w:r w:rsidRPr="00784950">
        <w:rPr>
          <w:rtl/>
        </w:rPr>
        <w:t>ולומר:</w:t>
      </w:r>
      <w:r w:rsidR="00374753">
        <w:rPr>
          <w:rtl/>
        </w:rPr>
        <w:t xml:space="preserve"> </w:t>
      </w:r>
      <w:r w:rsidRPr="00784950">
        <w:rPr>
          <w:rtl/>
        </w:rPr>
        <w:t>לאן פניה של מדינת ישראל? האם מדינת ישראל רוצה שבניה ילמדו וישכילו?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ובנותיה.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אמרתי?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ובנותיה.</w:t>
      </w:r>
      <w:r w:rsidR="00374753">
        <w:rPr>
          <w:rtl/>
        </w:rPr>
        <w:t xml:space="preserve"> </w:t>
      </w:r>
      <w:r w:rsidRPr="00784950">
        <w:rPr>
          <w:rtl/>
        </w:rPr>
        <w:t>זאת הבעיה של השפה העברית. כשאומרים בנים זה כאילו כולל את הבנות.</w:t>
      </w:r>
      <w:r w:rsidR="00374753">
        <w:rPr>
          <w:rtl/>
        </w:rPr>
        <w:t xml:space="preserve"> </w:t>
      </w:r>
      <w:r w:rsidRPr="00784950">
        <w:rPr>
          <w:rtl/>
        </w:rPr>
        <w:t>סליחה,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אתקן את עצמי ואומר: בניה ובנותיה.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לאן פניה של המדינה הזאת? סיימתי את הנאום הקודם שלי בנושא של הקונספציה, של</w:t>
      </w:r>
      <w:r w:rsidR="00374753">
        <w:rPr>
          <w:rtl/>
        </w:rPr>
        <w:t xml:space="preserve"> </w:t>
      </w:r>
      <w:r w:rsidRPr="00784950">
        <w:rPr>
          <w:rtl/>
        </w:rPr>
        <w:t>תפיסה. זה עניין של תפיסה ולא עניין של חצי מיליון פה או חצי מיליון 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ההסדר?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 ככה:</w:t>
      </w:r>
      <w:r w:rsidR="00374753">
        <w:rPr>
          <w:rtl/>
        </w:rPr>
        <w:t xml:space="preserve"> </w:t>
      </w:r>
      <w:r w:rsidRPr="00784950">
        <w:rPr>
          <w:rtl/>
        </w:rPr>
        <w:t>חוק ההסדרים הוא לא חוק הסדרים. אני מרגיש שאין לי נגיעה בו,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מתייחס. האם הממשלה הזאת רואה בי שותף? האם הממשלה הזאת רואה בנו</w:t>
      </w:r>
      <w:r w:rsidR="00374753">
        <w:rPr>
          <w:rtl/>
        </w:rPr>
        <w:t xml:space="preserve"> </w:t>
      </w:r>
      <w:r w:rsidRPr="00784950">
        <w:rPr>
          <w:rtl/>
        </w:rPr>
        <w:t>שותפים?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נצרת,</w:t>
      </w:r>
      <w:r w:rsidR="00374753">
        <w:rPr>
          <w:rtl/>
        </w:rPr>
        <w:t xml:space="preserve"> </w:t>
      </w:r>
      <w:r w:rsidRPr="00784950">
        <w:rPr>
          <w:rtl/>
        </w:rPr>
        <w:t>שקודם דיברו עליה, היא עיר ככל הערים בישראל? האם שפרעם היא</w:t>
      </w:r>
      <w:r w:rsidR="00374753">
        <w:rPr>
          <w:rtl/>
        </w:rPr>
        <w:t xml:space="preserve"> </w:t>
      </w:r>
      <w:r w:rsidRPr="00784950">
        <w:rPr>
          <w:rtl/>
        </w:rPr>
        <w:t>ככל הערים בישראל? תמרה, סח'נין ואום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פחם? האם כך מתייחסים? התפיסה, איך רואים</w:t>
      </w:r>
      <w:r w:rsidR="00374753">
        <w:rPr>
          <w:rtl/>
        </w:rPr>
        <w:t xml:space="preserve"> </w:t>
      </w:r>
      <w:r w:rsidRPr="00784950">
        <w:rPr>
          <w:rtl/>
        </w:rPr>
        <w:t>אותי במדינה? האם אני אזרח שווה?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אזרח שווה.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אומרת.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מנקודת הראות וההשקפות היפות שלך, אבל יש אנשים שלא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רואים את זה כך. אדוני השר, כאשר מישהו רואה בי מטרד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אף אחד לא רואה בך מטרד.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בי אישית. כאשר רואים בבני העם שלי מטרד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בך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אזרח</w:t>
      </w:r>
      <w:r w:rsidR="00374753">
        <w:rPr>
          <w:rtl/>
        </w:rPr>
        <w:t xml:space="preserve"> </w:t>
      </w:r>
      <w:r w:rsidRPr="00784950">
        <w:rPr>
          <w:rtl/>
        </w:rPr>
        <w:t>נאמן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אזרח</w:t>
      </w:r>
      <w:r w:rsidR="00374753">
        <w:rPr>
          <w:rtl/>
        </w:rPr>
        <w:t xml:space="preserve"> </w:t>
      </w:r>
      <w:r w:rsidRPr="00784950">
        <w:rPr>
          <w:rtl/>
        </w:rPr>
        <w:t>שתומך</w:t>
      </w:r>
      <w:r w:rsidR="00374753">
        <w:rPr>
          <w:rtl/>
        </w:rPr>
        <w:t xml:space="preserve"> </w:t>
      </w:r>
      <w:r w:rsidRPr="00784950">
        <w:rPr>
          <w:rtl/>
        </w:rPr>
        <w:t>באויבי</w:t>
      </w:r>
      <w:r w:rsidR="00374753">
        <w:rPr>
          <w:rtl/>
        </w:rPr>
        <w:t xml:space="preserve"> </w:t>
      </w:r>
      <w:r w:rsidRPr="00784950">
        <w:rPr>
          <w:rtl/>
        </w:rPr>
        <w:t>המדינה שלנו. אנחנו לא</w:t>
      </w:r>
      <w:r w:rsidR="00374753">
        <w:rPr>
          <w:rtl/>
        </w:rPr>
        <w:t xml:space="preserve"> </w:t>
      </w:r>
      <w:r w:rsidRPr="00784950">
        <w:rPr>
          <w:rtl/>
        </w:rPr>
        <w:t>פטרוניסטים,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לך שאני רואה אותך. מה פתאום שאני אראה</w:t>
      </w:r>
      <w:r w:rsidR="00374753">
        <w:rPr>
          <w:rtl/>
        </w:rPr>
        <w:t xml:space="preserve"> </w:t>
      </w:r>
      <w:r w:rsidRPr="00784950">
        <w:rPr>
          <w:rtl/>
        </w:rPr>
        <w:t>אותך? אני רואה אותך כמו שאתה רואה 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רואה אותך כאזרח שווה.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 הנכבדה והמעולה היא מהצד הסוציאליסטי, כלומר מצד השמאל.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לא סוציאליסטית, דרך אגב.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בצד הפטרוניסטי.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רגע, אתם מדברים עלי ואני לא יכולה להגיב.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לא סוציאליסטית בכלל.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תעבירו את כל הלילה?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בגלל זה רציתי להגיד, אדוני השר, שחסרת לנו היום במלוא מובן המלה.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עשיתי למען מדינת ישראל ולמען הכנסת כל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 מעוניין שתקשיב. אני רוצה לשאול אותך, אדוני השר, איך אתה מסביר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שיש אוניברסיטת בר</w:t>
      </w:r>
      <w:r w:rsidR="00374753">
        <w:rPr>
          <w:rtl/>
        </w:rPr>
        <w:t>-</w:t>
      </w:r>
      <w:r w:rsidRPr="00784950">
        <w:rPr>
          <w:rtl/>
        </w:rPr>
        <w:t>אילן לדתיים, וגם למתנחלים יש אוניברסיטה באריאל? תגיד</w:t>
      </w:r>
      <w:r w:rsidR="00374753">
        <w:rPr>
          <w:rtl/>
        </w:rPr>
        <w:t xml:space="preserve"> </w:t>
      </w:r>
      <w:r w:rsidRPr="00784950">
        <w:rPr>
          <w:rtl/>
        </w:rPr>
        <w:t>לי, הקמת שם אוניברסיטה, אתה הקמת.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פעם היו גם בשכם.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אוניברסיטה ערבית אחת בארץ, אוניברסיטה ישראלית שבה</w:t>
      </w:r>
      <w:r w:rsidR="00374753">
        <w:rPr>
          <w:rtl/>
        </w:rPr>
        <w:t xml:space="preserve"> </w:t>
      </w:r>
      <w:r w:rsidRPr="00784950">
        <w:rPr>
          <w:rtl/>
        </w:rPr>
        <w:t>ילמדו</w:t>
      </w:r>
      <w:r w:rsidR="00374753">
        <w:rPr>
          <w:rtl/>
        </w:rPr>
        <w:t xml:space="preserve"> </w:t>
      </w:r>
      <w:r w:rsidRPr="00784950">
        <w:rPr>
          <w:rtl/>
        </w:rPr>
        <w:t>ערבים</w:t>
      </w:r>
      <w:r w:rsidR="00374753">
        <w:rPr>
          <w:rtl/>
        </w:rPr>
        <w:t xml:space="preserve"> </w:t>
      </w:r>
      <w:r w:rsidRPr="00784950">
        <w:rPr>
          <w:rtl/>
        </w:rPr>
        <w:t>ויהודים,</w:t>
      </w:r>
      <w:r w:rsidR="00374753">
        <w:rPr>
          <w:rtl/>
        </w:rPr>
        <w:t xml:space="preserve"> </w:t>
      </w:r>
      <w:r w:rsidRPr="00784950">
        <w:rPr>
          <w:rtl/>
        </w:rPr>
        <w:t>ילמדו</w:t>
      </w:r>
      <w:r w:rsidR="00374753">
        <w:rPr>
          <w:rtl/>
        </w:rPr>
        <w:t xml:space="preserve"> </w:t>
      </w:r>
      <w:r w:rsidRPr="00784950">
        <w:rPr>
          <w:rtl/>
        </w:rPr>
        <w:t>בשפה</w:t>
      </w:r>
      <w:r w:rsidR="00374753">
        <w:rPr>
          <w:rtl/>
        </w:rPr>
        <w:t xml:space="preserve"> </w:t>
      </w:r>
      <w:r w:rsidRPr="00784950">
        <w:rPr>
          <w:rtl/>
        </w:rPr>
        <w:t>הערבית והעברית והאנגלית, אבל שתהיה בנצרת,</w:t>
      </w:r>
      <w:r w:rsidR="00374753">
        <w:rPr>
          <w:rtl/>
        </w:rPr>
        <w:t xml:space="preserve"> </w:t>
      </w:r>
      <w:r w:rsidRPr="00784950">
        <w:rPr>
          <w:rtl/>
        </w:rPr>
        <w:t>באום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פחם, בסח'נין, לא אכפת לי איפה, בשפרעם. שתקום אוניברסיטה.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מכיוון שאין אסטרטגיה הכוללת את האוכלוסייה הערבית. אדוני השר, אתה יודע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לנגנטל? לא אסטרטגיה </w:t>
      </w:r>
      <w:r w:rsidR="00374753">
        <w:rPr>
          <w:rtl/>
        </w:rPr>
        <w:t>–</w:t>
      </w:r>
      <w:r w:rsidRPr="00784950">
        <w:rPr>
          <w:rtl/>
        </w:rPr>
        <w:t xml:space="preserve"> אין גם תפיסה נכונה; יש קונספציה</w:t>
      </w:r>
      <w:r w:rsidR="00374753">
        <w:rPr>
          <w:rtl/>
        </w:rPr>
        <w:t xml:space="preserve"> </w:t>
      </w:r>
      <w:r w:rsidRPr="00784950">
        <w:rPr>
          <w:rtl/>
        </w:rPr>
        <w:t>מוטעית שהיא גזענית.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אוניברסיטת חיפה, למשל, היא אוניברסיטה של כולם, לומדים שם גם הרבה סטודנטים</w:t>
      </w:r>
      <w:r w:rsidR="00374753">
        <w:rPr>
          <w:rtl/>
        </w:rPr>
        <w:t xml:space="preserve"> </w:t>
      </w:r>
      <w:r w:rsidRPr="00784950">
        <w:rPr>
          <w:rtl/>
        </w:rPr>
        <w:t>ערבים.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מברך עליה, אבל למה הטבו הזה, לא אוניברסיטה בנצרת? 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האשם מחאמיד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שמישהו</w:t>
      </w:r>
      <w:r w:rsidR="00374753">
        <w:rPr>
          <w:rtl/>
        </w:rPr>
        <w:t xml:space="preserve"> </w:t>
      </w:r>
      <w:r w:rsidRPr="00784950">
        <w:rPr>
          <w:rtl/>
        </w:rPr>
        <w:t>יסביר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אחת,</w:t>
      </w:r>
      <w:r w:rsidR="00374753">
        <w:rPr>
          <w:rtl/>
        </w:rPr>
        <w:t xml:space="preserve"> </w:t>
      </w:r>
      <w:r w:rsidRPr="00784950">
        <w:rPr>
          <w:rtl/>
        </w:rPr>
        <w:t>למה לא תהיה אוניברסיטה בנצרת? מיליון אזרחים</w:t>
      </w:r>
      <w:r w:rsidR="00374753">
        <w:rPr>
          <w:rtl/>
        </w:rPr>
        <w:t xml:space="preserve"> </w:t>
      </w:r>
      <w:r w:rsidRPr="00784950">
        <w:rPr>
          <w:rtl/>
        </w:rPr>
        <w:t>ערבים, למה אין להם אוניברסיטה שתלמד גם בשפתם? שילמדו בה ערבים ויהודים.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מחאמיד, זמנך תם מזמן, ולכן אני מציעה שתמשיך את קו המחשבה בסבב</w:t>
      </w:r>
      <w:r w:rsidR="00374753">
        <w:rPr>
          <w:rtl/>
        </w:rPr>
        <w:t xml:space="preserve"> </w:t>
      </w:r>
      <w:r w:rsidRPr="00784950">
        <w:rPr>
          <w:rtl/>
        </w:rPr>
        <w:t>הבא.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 לך.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חברי הכנסת דוד לוי, מקסים לוי, מרדכי משעני, אבשלום וילן </w:t>
      </w:r>
      <w:r w:rsidR="00374753">
        <w:rPr>
          <w:rtl/>
        </w:rPr>
        <w:t xml:space="preserve">– </w:t>
      </w:r>
      <w:r w:rsidRPr="00784950">
        <w:rPr>
          <w:rtl/>
        </w:rPr>
        <w:t>אינם באולם. חבר הכנסת מוסי רז,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השר ריבלין, רק ליידע: היתה הסכמה והיא הופרה.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יודע, הוא יודע.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על</w:t>
      </w:r>
      <w:r w:rsidR="00374753">
        <w:rPr>
          <w:rtl/>
        </w:rPr>
        <w:t>-</w:t>
      </w:r>
      <w:r w:rsidRPr="00784950">
        <w:rPr>
          <w:rtl/>
        </w:rPr>
        <w:t>פי דעתי.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שתי גזלות נוספו הבוקר לתקציב, לחוק</w:t>
      </w:r>
      <w:r w:rsidR="00374753">
        <w:rPr>
          <w:rtl/>
        </w:rPr>
        <w:t xml:space="preserve"> </w:t>
      </w:r>
      <w:r w:rsidRPr="00784950">
        <w:rPr>
          <w:rtl/>
        </w:rPr>
        <w:t>ההסדרים, ובכלל למה שקורה במדינה. הגזלה הראשונה היא בתחום התרבות היהודית.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לנגנטל, שהוא בין הנגזלים בנושא הזה. בתקציב משרד החינוך מוקצים</w:t>
      </w:r>
      <w:r w:rsidR="00374753">
        <w:rPr>
          <w:rtl/>
        </w:rPr>
        <w:t xml:space="preserve"> </w:t>
      </w:r>
      <w:r w:rsidRPr="00784950">
        <w:rPr>
          <w:rtl/>
        </w:rPr>
        <w:t>קצת</w:t>
      </w:r>
      <w:r w:rsidR="00374753">
        <w:rPr>
          <w:rtl/>
        </w:rPr>
        <w:t xml:space="preserve"> </w:t>
      </w:r>
      <w:r w:rsidRPr="00784950">
        <w:rPr>
          <w:rtl/>
        </w:rPr>
        <w:t>למעלה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84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לתרבות</w:t>
      </w:r>
      <w:r w:rsidR="00374753">
        <w:rPr>
          <w:rtl/>
        </w:rPr>
        <w:t xml:space="preserve"> </w:t>
      </w:r>
      <w:r w:rsidRPr="00784950">
        <w:rPr>
          <w:rtl/>
        </w:rPr>
        <w:t>יהודית.</w:t>
      </w:r>
      <w:r w:rsidR="00374753">
        <w:rPr>
          <w:rtl/>
        </w:rPr>
        <w:t xml:space="preserve"> </w:t>
      </w:r>
      <w:r w:rsidRPr="00784950">
        <w:rPr>
          <w:rtl/>
        </w:rPr>
        <w:t>באו חברי הכנסת החרדים לוועדת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ואמרו:</w:t>
      </w:r>
      <w:r w:rsidR="00374753">
        <w:rPr>
          <w:rtl/>
        </w:rPr>
        <w:t xml:space="preserve"> </w:t>
      </w:r>
      <w:r w:rsidRPr="00784950">
        <w:rPr>
          <w:rtl/>
        </w:rPr>
        <w:t>למה שיהיו 84 מיליון שקלים לתרבות יהודית? בואו ננצל את הרוב שיש</w:t>
      </w:r>
      <w:r w:rsidR="00374753">
        <w:rPr>
          <w:rtl/>
        </w:rPr>
        <w:t xml:space="preserve"> </w:t>
      </w:r>
      <w:r w:rsidRPr="00784950">
        <w:rPr>
          <w:rtl/>
        </w:rPr>
        <w:t>לנו,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הפסיביות</w:t>
      </w:r>
      <w:r w:rsidR="00374753">
        <w:rPr>
          <w:rtl/>
        </w:rPr>
        <w:t xml:space="preserve"> </w:t>
      </w:r>
      <w:r w:rsidRPr="00784950">
        <w:rPr>
          <w:rtl/>
        </w:rPr>
        <w:t>של מפלגת העבודה, ואת התמיכה של הליכוד, ולקחו מתוך</w:t>
      </w:r>
      <w:r w:rsidR="00374753">
        <w:rPr>
          <w:rtl/>
        </w:rPr>
        <w:t xml:space="preserve"> </w:t>
      </w:r>
      <w:r w:rsidRPr="00784950">
        <w:rPr>
          <w:rtl/>
        </w:rPr>
        <w:t>הסכום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72 מיליון שקל לתרבות חרדית </w:t>
      </w:r>
      <w:r w:rsidR="00374753">
        <w:rPr>
          <w:rtl/>
        </w:rPr>
        <w:t>–</w:t>
      </w:r>
      <w:r w:rsidRPr="00784950">
        <w:rPr>
          <w:rtl/>
        </w:rPr>
        <w:t xml:space="preserve"> שיהיה ברור למי הולך הכסף </w:t>
      </w:r>
      <w:r w:rsidR="00374753">
        <w:rPr>
          <w:rtl/>
        </w:rPr>
        <w:t>–</w:t>
      </w:r>
      <w:r w:rsidRPr="00784950">
        <w:rPr>
          <w:rtl/>
        </w:rPr>
        <w:t xml:space="preserve"> והשאירו 12</w:t>
      </w:r>
      <w:r w:rsidR="00374753">
        <w:rPr>
          <w:rtl/>
        </w:rPr>
        <w:t xml:space="preserve"> </w:t>
      </w:r>
      <w:r w:rsidRPr="00784950">
        <w:rPr>
          <w:rtl/>
        </w:rPr>
        <w:t>מיליון שקל לתרבות היהודית.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תרבות</w:t>
      </w:r>
      <w:r w:rsidR="00374753">
        <w:rPr>
          <w:rtl/>
        </w:rPr>
        <w:t xml:space="preserve"> </w:t>
      </w:r>
      <w:r w:rsidRPr="00784950">
        <w:rPr>
          <w:rtl/>
        </w:rPr>
        <w:t>יהודית?</w:t>
      </w:r>
      <w:r w:rsidR="00374753">
        <w:rPr>
          <w:rtl/>
        </w:rPr>
        <w:t xml:space="preserve"> </w:t>
      </w:r>
      <w:r w:rsidRPr="00784950">
        <w:rPr>
          <w:rtl/>
        </w:rPr>
        <w:t>תחשבו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רק הזרם שמייצג חבר הכנסת נחום</w:t>
      </w:r>
      <w:r w:rsidR="00374753">
        <w:rPr>
          <w:rtl/>
        </w:rPr>
        <w:t xml:space="preserve"> </w:t>
      </w:r>
      <w:r w:rsidRPr="00784950">
        <w:rPr>
          <w:rtl/>
        </w:rPr>
        <w:t>לנגנטל?</w:t>
      </w:r>
      <w:r w:rsidR="00374753">
        <w:rPr>
          <w:rtl/>
        </w:rPr>
        <w:t xml:space="preserve"> </w:t>
      </w:r>
      <w:r w:rsidRPr="00784950">
        <w:rPr>
          <w:rtl/>
        </w:rPr>
        <w:t>לא.</w:t>
      </w:r>
      <w:r w:rsidR="00374753">
        <w:rPr>
          <w:rtl/>
        </w:rPr>
        <w:t xml:space="preserve"> </w:t>
      </w:r>
      <w:r w:rsidRPr="00784950">
        <w:rPr>
          <w:rtl/>
        </w:rPr>
        <w:t>הזרם הזה יצטרך להתחלק עם הזרם הפלורליסטי, החילוני, שגם הוא מחנך</w:t>
      </w:r>
      <w:r w:rsidR="00374753">
        <w:rPr>
          <w:rtl/>
        </w:rPr>
        <w:t xml:space="preserve"> </w:t>
      </w:r>
      <w:r w:rsidRPr="00784950">
        <w:rPr>
          <w:rtl/>
        </w:rPr>
        <w:t>ומלמד</w:t>
      </w:r>
      <w:r w:rsidR="00374753">
        <w:rPr>
          <w:rtl/>
        </w:rPr>
        <w:t xml:space="preserve"> </w:t>
      </w:r>
      <w:r w:rsidRPr="00784950">
        <w:rPr>
          <w:rtl/>
        </w:rPr>
        <w:t>לתרבות</w:t>
      </w:r>
      <w:r w:rsidR="00374753">
        <w:rPr>
          <w:rtl/>
        </w:rPr>
        <w:t xml:space="preserve"> </w:t>
      </w:r>
      <w:r w:rsidRPr="00784950">
        <w:rPr>
          <w:rtl/>
        </w:rPr>
        <w:t>יהודית.</w:t>
      </w:r>
      <w:r w:rsidR="00374753">
        <w:rPr>
          <w:rtl/>
        </w:rPr>
        <w:t xml:space="preserve"> </w:t>
      </w:r>
      <w:r w:rsidRPr="00784950">
        <w:rPr>
          <w:rtl/>
        </w:rPr>
        <w:t>זאת אומרת, לחילונים ולדתיים</w:t>
      </w:r>
      <w:r w:rsidR="00374753">
        <w:rPr>
          <w:rtl/>
        </w:rPr>
        <w:t>-</w:t>
      </w:r>
      <w:r w:rsidRPr="00784950">
        <w:rPr>
          <w:rtl/>
        </w:rPr>
        <w:t>לאומיים יחד יהיו 12 מיליון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ולחרדים</w:t>
      </w:r>
      <w:r w:rsidR="00374753">
        <w:rPr>
          <w:rtl/>
        </w:rPr>
        <w:t xml:space="preserve"> </w:t>
      </w:r>
      <w:r w:rsidRPr="00784950">
        <w:rPr>
          <w:rtl/>
        </w:rPr>
        <w:t>לבד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72</w:t>
      </w:r>
      <w:r w:rsidR="00374753">
        <w:rPr>
          <w:rtl/>
        </w:rPr>
        <w:t xml:space="preserve"> </w:t>
      </w:r>
      <w:r w:rsidRPr="00784950">
        <w:rPr>
          <w:rtl/>
        </w:rPr>
        <w:t>מיליון, פי</w:t>
      </w:r>
      <w:r w:rsidR="00374753">
        <w:rPr>
          <w:rtl/>
        </w:rPr>
        <w:t>-</w:t>
      </w:r>
      <w:r w:rsidRPr="00784950">
        <w:rPr>
          <w:rtl/>
        </w:rPr>
        <w:t>שישה בדיוק. זה ההיגיון התקציבי במדינת</w:t>
      </w:r>
      <w:r w:rsidR="00374753">
        <w:rPr>
          <w:rtl/>
        </w:rPr>
        <w:t xml:space="preserve"> </w:t>
      </w:r>
      <w:r w:rsidRPr="00784950">
        <w:rPr>
          <w:rtl/>
        </w:rPr>
        <w:t>ישראל, ורק הבוקר הצביעה על זה ועדת הכספים כמעט פה</w:t>
      </w:r>
      <w:r w:rsidR="00374753">
        <w:rPr>
          <w:rtl/>
        </w:rPr>
        <w:t>-</w:t>
      </w:r>
      <w:r w:rsidRPr="00784950">
        <w:rPr>
          <w:rtl/>
        </w:rPr>
        <w:t>אחד. אני מבין שעל זה מתכוונת</w:t>
      </w:r>
      <w:r w:rsidR="00374753">
        <w:rPr>
          <w:rtl/>
        </w:rPr>
        <w:t xml:space="preserve"> </w:t>
      </w:r>
      <w:r w:rsidRPr="00784950">
        <w:rPr>
          <w:rtl/>
        </w:rPr>
        <w:t>המליאה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מחר, עוד לפני נסיעתו של ראש הממשלה לארצות</w:t>
      </w:r>
      <w:r w:rsidR="00374753">
        <w:rPr>
          <w:rtl/>
        </w:rPr>
        <w:t>-</w:t>
      </w:r>
      <w:r w:rsidRPr="00784950">
        <w:rPr>
          <w:rtl/>
        </w:rPr>
        <w:t>הברית, כי זה ההיגיון</w:t>
      </w:r>
      <w:r w:rsidR="00374753">
        <w:rPr>
          <w:rtl/>
        </w:rPr>
        <w:t xml:space="preserve"> </w:t>
      </w:r>
      <w:r w:rsidRPr="00784950">
        <w:rPr>
          <w:rtl/>
        </w:rPr>
        <w:t>שלנו במדינת ישראל, החרדים שווים פי</w:t>
      </w:r>
      <w:r w:rsidR="00374753">
        <w:rPr>
          <w:rtl/>
        </w:rPr>
        <w:t>-</w:t>
      </w:r>
      <w:r w:rsidRPr="00784950">
        <w:rPr>
          <w:rtl/>
        </w:rPr>
        <w:t>שישה מהדתיים</w:t>
      </w:r>
      <w:r w:rsidR="00374753">
        <w:rPr>
          <w:rtl/>
        </w:rPr>
        <w:t>-</w:t>
      </w:r>
      <w:r w:rsidRPr="00784950">
        <w:rPr>
          <w:rtl/>
        </w:rPr>
        <w:t>לאומיים ומהחילונים יחד.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נראה כל התקציב של מדינת ישראל, וזה מזכיר לי מאוד את הגזלה ששמעתי עליה</w:t>
      </w:r>
      <w:r w:rsidR="00374753">
        <w:rPr>
          <w:rtl/>
        </w:rPr>
        <w:t xml:space="preserve"> </w:t>
      </w:r>
      <w:r w:rsidRPr="00784950">
        <w:rPr>
          <w:rtl/>
        </w:rPr>
        <w:t>הבוקר ברדיו, היא לא מופיעה בתקציב, אבל לא צריך את זה בתקציב. הביטוח הלאומי גזל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מאזרחים,</w:t>
      </w:r>
      <w:r w:rsidR="00374753">
        <w:rPr>
          <w:rtl/>
        </w:rPr>
        <w:t xml:space="preserve"> </w:t>
      </w:r>
      <w:r w:rsidRPr="00784950">
        <w:rPr>
          <w:rtl/>
        </w:rPr>
        <w:t>לקח</w:t>
      </w:r>
      <w:r w:rsidR="00374753">
        <w:rPr>
          <w:rtl/>
        </w:rPr>
        <w:t xml:space="preserve"> </w:t>
      </w:r>
      <w:r w:rsidRPr="00784950">
        <w:rPr>
          <w:rtl/>
        </w:rPr>
        <w:t>להם ריבית שלא כדין, חישב שיעורי ריבית מהשמים, שאין להם קשר</w:t>
      </w:r>
      <w:r w:rsidR="00374753">
        <w:rPr>
          <w:rtl/>
        </w:rPr>
        <w:t xml:space="preserve"> </w:t>
      </w:r>
      <w:r w:rsidRPr="00784950">
        <w:rPr>
          <w:rtl/>
        </w:rPr>
        <w:t>למציאות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בארץ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שהיה להם קשר למציאות הכלכלית לפני 20 שנה </w:t>
      </w:r>
      <w:r w:rsidR="00374753">
        <w:rPr>
          <w:rtl/>
        </w:rPr>
        <w:t>–</w:t>
      </w:r>
      <w:r w:rsidRPr="00784950">
        <w:rPr>
          <w:rtl/>
        </w:rPr>
        <w:t xml:space="preserve"> לקח כספים</w:t>
      </w:r>
      <w:r w:rsidR="00374753">
        <w:rPr>
          <w:rtl/>
        </w:rPr>
        <w:t xml:space="preserve"> </w:t>
      </w:r>
      <w:r w:rsidRPr="00784950">
        <w:rPr>
          <w:rtl/>
        </w:rPr>
        <w:t>מאזרחים</w:t>
      </w:r>
      <w:r w:rsidR="00374753">
        <w:rPr>
          <w:rtl/>
        </w:rPr>
        <w:t xml:space="preserve"> </w:t>
      </w:r>
      <w:r w:rsidRPr="00784950">
        <w:rPr>
          <w:rtl/>
        </w:rPr>
        <w:t>תמימים,</w:t>
      </w:r>
      <w:r w:rsidR="00374753">
        <w:rPr>
          <w:rtl/>
        </w:rPr>
        <w:t xml:space="preserve"> </w:t>
      </w:r>
      <w:r w:rsidRPr="00784950">
        <w:rPr>
          <w:rtl/>
        </w:rPr>
        <w:t>טובים,</w:t>
      </w:r>
      <w:r w:rsidR="00374753">
        <w:rPr>
          <w:rtl/>
        </w:rPr>
        <w:t xml:space="preserve"> </w:t>
      </w:r>
      <w:r w:rsidRPr="00784950">
        <w:rPr>
          <w:rtl/>
        </w:rPr>
        <w:t>משלמי מסים. כשהתגלתה התרמית/הטעות, נגיד טעות, הבטיחו</w:t>
      </w:r>
      <w:r w:rsidR="00374753">
        <w:rPr>
          <w:rtl/>
        </w:rPr>
        <w:t xml:space="preserve"> </w:t>
      </w:r>
      <w:r w:rsidRPr="00784950">
        <w:rPr>
          <w:rtl/>
        </w:rPr>
        <w:t>שיחזירו את הכסף למי ששילם, ועכשיו אומרים, לא נחזיר את הכסף. הייתם ישרים, אכלתם</w:t>
      </w:r>
      <w:r w:rsidR="00374753">
        <w:rPr>
          <w:rtl/>
        </w:rPr>
        <w:t xml:space="preserve"> </w:t>
      </w:r>
      <w:r w:rsidRPr="00784950">
        <w:rPr>
          <w:rtl/>
        </w:rPr>
        <w:t>אותה. שילמתם לקופת המדינה, אכלתם אותה.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שואל,</w:t>
      </w:r>
      <w:r w:rsidR="00374753">
        <w:rPr>
          <w:rtl/>
        </w:rPr>
        <w:t xml:space="preserve"> </w:t>
      </w:r>
      <w:r w:rsidRPr="00784950">
        <w:rPr>
          <w:rtl/>
        </w:rPr>
        <w:t>באיזו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מדינה אנחנו חיים? איזה תקציב אנחנו מעבירים פה? </w:t>
      </w:r>
      <w:r w:rsidR="00374753">
        <w:rPr>
          <w:rtl/>
        </w:rPr>
        <w:t>–</w:t>
      </w:r>
      <w:r w:rsidRPr="00784950">
        <w:rPr>
          <w:rtl/>
        </w:rPr>
        <w:t xml:space="preserve"> שכולו</w:t>
      </w:r>
      <w:r w:rsidR="00374753">
        <w:rPr>
          <w:rtl/>
        </w:rPr>
        <w:t xml:space="preserve"> </w:t>
      </w:r>
      <w:r w:rsidRPr="00784950">
        <w:rPr>
          <w:rtl/>
        </w:rPr>
        <w:t>מבוסס</w:t>
      </w:r>
      <w:r w:rsidR="00374753">
        <w:rPr>
          <w:rtl/>
        </w:rPr>
        <w:t xml:space="preserve"> </w:t>
      </w:r>
      <w:r w:rsidRPr="00784950">
        <w:rPr>
          <w:rtl/>
        </w:rPr>
        <w:t>על חוסר שוויון, כולו מבוסס על חוסר צדק, כולו מבוסס על אפליה בין המעמדות</w:t>
      </w:r>
      <w:r w:rsidR="00374753">
        <w:rPr>
          <w:rtl/>
        </w:rPr>
        <w:t xml:space="preserve"> </w:t>
      </w:r>
      <w:r w:rsidRPr="00784950">
        <w:rPr>
          <w:rtl/>
        </w:rPr>
        <w:t>הקיימים במדינה הזאת, שהחרדים והמתנחלים בראש והערבים בתחתית.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אתמול הביאו,</w:t>
      </w:r>
      <w:r w:rsidR="00374753">
        <w:rPr>
          <w:rtl/>
        </w:rPr>
        <w:t xml:space="preserve"> </w:t>
      </w:r>
      <w:r w:rsidRPr="00784950">
        <w:rPr>
          <w:rtl/>
        </w:rPr>
        <w:t>במסגרת תקציב המדינה, את הקיצוץ ברשויות המקומיות, הרי הבטיחו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אחיד.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הפלא ופלא, ברשויות המקומיות היהודיות קיצוץ של </w:t>
      </w:r>
      <w:r w:rsidR="00EA230F">
        <w:rPr>
          <w:rFonts w:hint="cs"/>
          <w:rtl/>
        </w:rPr>
        <w:t>1.4%</w:t>
      </w:r>
      <w:r w:rsidRPr="00784950">
        <w:rPr>
          <w:rtl/>
        </w:rPr>
        <w:t>, ברשויות</w:t>
      </w:r>
      <w:r w:rsidR="00374753">
        <w:rPr>
          <w:rtl/>
        </w:rPr>
        <w:t xml:space="preserve"> </w:t>
      </w:r>
      <w:r w:rsidRPr="00784950">
        <w:rPr>
          <w:rtl/>
        </w:rPr>
        <w:t>המקומיות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הערביות, הדרוזיות, הצ'רקסיות, קיצוץ של </w:t>
      </w:r>
      <w:r w:rsidR="00DD781C">
        <w:rPr>
          <w:rFonts w:hint="cs"/>
          <w:rtl/>
        </w:rPr>
        <w:t>2.64%</w:t>
      </w:r>
      <w:r w:rsidRPr="00784950">
        <w:rPr>
          <w:rtl/>
        </w:rPr>
        <w:t>. למה? כי אין להם נציגים</w:t>
      </w:r>
      <w:r w:rsidR="00374753">
        <w:rPr>
          <w:rtl/>
        </w:rPr>
        <w:t xml:space="preserve"> </w:t>
      </w:r>
      <w:r w:rsidRPr="00784950">
        <w:rPr>
          <w:rtl/>
        </w:rPr>
        <w:t>בקואליציה</w:t>
      </w:r>
      <w:r w:rsidR="00374753">
        <w:rPr>
          <w:rtl/>
        </w:rPr>
        <w:t xml:space="preserve"> </w:t>
      </w:r>
      <w:r w:rsidRPr="00784950">
        <w:rPr>
          <w:rtl/>
        </w:rPr>
        <w:t>שיכולים לצעוק. כי רק מי שקרוב לצלחת וחוטף יכול לקבל. כך נראה התקציב</w:t>
      </w:r>
      <w:r w:rsidR="00374753">
        <w:rPr>
          <w:rtl/>
        </w:rPr>
        <w:t xml:space="preserve"> </w:t>
      </w:r>
      <w:r w:rsidRPr="00784950">
        <w:rPr>
          <w:rtl/>
        </w:rPr>
        <w:t>שנצביע עבורו מחר, ואני מקווה שלא הרבה ידיים יתרוממו בעדו.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יוסי</w:t>
      </w:r>
      <w:r w:rsidR="00374753">
        <w:rPr>
          <w:rtl/>
        </w:rPr>
        <w:t xml:space="preserve"> </w:t>
      </w:r>
      <w:r w:rsidRPr="00784950">
        <w:rPr>
          <w:rtl/>
        </w:rPr>
        <w:t>שריד, רן כהן, זהבה גלאון, אילן גילאון, חוסניה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ג'בארה </w:t>
      </w:r>
      <w:r w:rsidR="00374753">
        <w:rPr>
          <w:rtl/>
        </w:rPr>
        <w:t>–</w:t>
      </w:r>
      <w:r w:rsidRPr="00784950">
        <w:rPr>
          <w:rtl/>
        </w:rPr>
        <w:t xml:space="preserve"> לא נמצאים, ואני מנהלת את הישיבה ועל כן לא יכולה להתבטא. גם חברת הכנסת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</w:t>
      </w:r>
      <w:r w:rsidR="00374753">
        <w:rPr>
          <w:rtl/>
        </w:rPr>
        <w:t xml:space="preserve"> </w:t>
      </w:r>
      <w:r w:rsidRPr="00784950">
        <w:rPr>
          <w:rtl/>
        </w:rPr>
        <w:t>לא נמצאת, וגם חבר הכנסת אמנון רובינשטיין לא נמצא. ועל כן,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זבולון אורלב.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אורלב התחלף עם חבר הכנסת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יגאל ביבי.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חברי הכנסת, אני רוצה לומר משהו לחברי חבר הכנסת מוסי רז</w:t>
      </w:r>
      <w:r w:rsidR="00374753">
        <w:rPr>
          <w:rtl/>
        </w:rPr>
        <w:t xml:space="preserve"> </w:t>
      </w:r>
      <w:r w:rsidRPr="00784950">
        <w:rPr>
          <w:rtl/>
        </w:rPr>
        <w:t>בקשר</w:t>
      </w:r>
      <w:r w:rsidR="00374753">
        <w:rPr>
          <w:rtl/>
        </w:rPr>
        <w:t xml:space="preserve"> </w:t>
      </w:r>
      <w:r w:rsidRPr="00784950">
        <w:rPr>
          <w:rtl/>
        </w:rPr>
        <w:t>לתרבות</w:t>
      </w:r>
      <w:r w:rsidR="00374753">
        <w:rPr>
          <w:rtl/>
        </w:rPr>
        <w:t xml:space="preserve"> </w:t>
      </w:r>
      <w:r w:rsidRPr="00784950">
        <w:rPr>
          <w:rtl/>
        </w:rPr>
        <w:t>היהודית</w:t>
      </w:r>
      <w:r w:rsidR="00374753">
        <w:rPr>
          <w:rtl/>
        </w:rPr>
        <w:t xml:space="preserve"> </w:t>
      </w:r>
      <w:r w:rsidRPr="00784950">
        <w:rPr>
          <w:rtl/>
        </w:rPr>
        <w:t>והציונית.</w:t>
      </w:r>
      <w:r w:rsidR="00374753">
        <w:rPr>
          <w:rtl/>
        </w:rPr>
        <w:t xml:space="preserve"> </w:t>
      </w:r>
      <w:r w:rsidRPr="00784950">
        <w:rPr>
          <w:rtl/>
        </w:rPr>
        <w:t>אני חושב שהתקדמנו בעניין הזה.</w:t>
      </w:r>
      <w:r w:rsidR="00374753">
        <w:rPr>
          <w:rtl/>
        </w:rPr>
        <w:t xml:space="preserve"> </w:t>
      </w:r>
      <w:r w:rsidRPr="00784950">
        <w:rPr>
          <w:rtl/>
        </w:rPr>
        <w:t>חבר הכנסת רז,</w:t>
      </w:r>
      <w:r w:rsidR="00374753">
        <w:rPr>
          <w:rtl/>
        </w:rPr>
        <w:t xml:space="preserve"> </w:t>
      </w:r>
      <w:r w:rsidRPr="00784950">
        <w:rPr>
          <w:rtl/>
        </w:rPr>
        <w:t>בעיני יש הישג אחד גדול בתקציב המדינה, ושמעת את זה ממני בוועדת הכספים. אמרתי שם</w:t>
      </w:r>
      <w:r w:rsidR="00374753">
        <w:rPr>
          <w:rtl/>
        </w:rPr>
        <w:t xml:space="preserve"> </w:t>
      </w:r>
      <w:r w:rsidRPr="00784950">
        <w:rPr>
          <w:rtl/>
        </w:rPr>
        <w:t>שהפעם הכול שקוף בתקציב, מפה לא ינהלו יותר כלום, הכול כתוב בספר התקציב, אין עוד</w:t>
      </w:r>
      <w:r w:rsidR="00374753">
        <w:rPr>
          <w:rtl/>
        </w:rPr>
        <w:t xml:space="preserve"> </w:t>
      </w:r>
      <w:r w:rsidRPr="00784950">
        <w:rPr>
          <w:rtl/>
        </w:rPr>
        <w:t>הסכמים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לשולחן,</w:t>
      </w:r>
      <w:r w:rsidR="00374753">
        <w:rPr>
          <w:rtl/>
        </w:rPr>
        <w:t xml:space="preserve"> </w:t>
      </w:r>
      <w:r w:rsidRPr="00784950">
        <w:rPr>
          <w:rtl/>
        </w:rPr>
        <w:t>וזה הישג גדול מאוד.</w:t>
      </w:r>
      <w:r w:rsidR="00374753">
        <w:rPr>
          <w:rtl/>
        </w:rPr>
        <w:t xml:space="preserve"> </w:t>
      </w:r>
      <w:r w:rsidRPr="00784950">
        <w:rPr>
          <w:rtl/>
        </w:rPr>
        <w:t>שנים ביקשנו, יחד אתכם, שלא יהיו פה</w:t>
      </w:r>
      <w:r w:rsidR="00374753">
        <w:rPr>
          <w:rtl/>
        </w:rPr>
        <w:t xml:space="preserve"> </w:t>
      </w:r>
      <w:r w:rsidRPr="00784950">
        <w:rPr>
          <w:rtl/>
        </w:rPr>
        <w:t>עסקים מלמטה ומלמעלה, והסכמים צדדיים, ושר אומר מפה, שהדברים יהיו קבועים.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מעמיד אותנו בפני מבחן כוח של בלימה עצמית בשנה הבאה. אנחנו נצטרך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הבאה</w:t>
      </w:r>
      <w:r w:rsidR="00374753">
        <w:rPr>
          <w:rtl/>
        </w:rPr>
        <w:t xml:space="preserve"> </w:t>
      </w:r>
      <w:r w:rsidRPr="00784950">
        <w:rPr>
          <w:rtl/>
        </w:rPr>
        <w:t>ולומר</w:t>
      </w:r>
      <w:r w:rsidR="00374753">
        <w:rPr>
          <w:rtl/>
        </w:rPr>
        <w:t xml:space="preserve"> </w:t>
      </w:r>
      <w:r w:rsidRPr="00784950">
        <w:rPr>
          <w:rtl/>
        </w:rPr>
        <w:t>שאנחנו רוצים אותו דבר. כך יתחיל להיות סדר, שאף אחד לא</w:t>
      </w:r>
      <w:r w:rsidR="00374753">
        <w:rPr>
          <w:rtl/>
        </w:rPr>
        <w:t xml:space="preserve"> </w:t>
      </w:r>
      <w:r w:rsidRPr="00784950">
        <w:rPr>
          <w:rtl/>
        </w:rPr>
        <w:t>לוחם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הסקטור</w:t>
      </w:r>
      <w:r w:rsidR="00374753">
        <w:rPr>
          <w:rtl/>
        </w:rPr>
        <w:t xml:space="preserve"> </w:t>
      </w:r>
      <w:r w:rsidRPr="00784950">
        <w:rPr>
          <w:rtl/>
        </w:rPr>
        <w:t>שלו,</w:t>
      </w:r>
      <w:r w:rsidR="00374753">
        <w:rPr>
          <w:rtl/>
        </w:rPr>
        <w:t xml:space="preserve"> </w:t>
      </w:r>
      <w:r w:rsidRPr="00784950">
        <w:rPr>
          <w:rtl/>
        </w:rPr>
        <w:t>אלא הכול נמצא בבסיס התקציב. זה תהליך שאולי יהיה טוב</w:t>
      </w:r>
      <w:r w:rsidR="00374753">
        <w:rPr>
          <w:rtl/>
        </w:rPr>
        <w:t xml:space="preserve"> </w:t>
      </w:r>
      <w:r w:rsidRPr="00784950">
        <w:rPr>
          <w:rtl/>
        </w:rPr>
        <w:t>לחברה הישראלית ולדמוקרטיה של התקציב.</w:t>
      </w:r>
      <w:r w:rsidR="00374753">
        <w:rPr>
          <w:rtl/>
        </w:rPr>
        <w:t xml:space="preserve"> </w:t>
      </w:r>
      <w:r w:rsidRPr="00784950">
        <w:rPr>
          <w:rtl/>
        </w:rPr>
        <w:t>אני חושב ששקיפות התקציב היא דבר חשוב.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שעברה</w:t>
      </w:r>
      <w:r w:rsidR="00374753">
        <w:rPr>
          <w:rtl/>
        </w:rPr>
        <w:t xml:space="preserve"> </w:t>
      </w:r>
      <w:r w:rsidRPr="00784950">
        <w:rPr>
          <w:rtl/>
        </w:rPr>
        <w:t>היה עוד דבר גדול, והוא ההשוואה בין כל הגורמים שעוסקים בתרבות</w:t>
      </w:r>
      <w:r w:rsidR="00374753">
        <w:rPr>
          <w:rtl/>
        </w:rPr>
        <w:t xml:space="preserve"> </w:t>
      </w:r>
      <w:r w:rsidRPr="00784950">
        <w:rPr>
          <w:rtl/>
        </w:rPr>
        <w:t>יהודית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יהודית</w:t>
      </w:r>
      <w:r w:rsidR="00374753">
        <w:rPr>
          <w:rtl/>
        </w:rPr>
        <w:t>-</w:t>
      </w:r>
      <w:r w:rsidRPr="00784950">
        <w:rPr>
          <w:rtl/>
        </w:rPr>
        <w:t>פלורליסטית, יהודית</w:t>
      </w:r>
      <w:r w:rsidR="00374753">
        <w:rPr>
          <w:rtl/>
        </w:rPr>
        <w:t>-</w:t>
      </w:r>
      <w:r w:rsidRPr="00784950">
        <w:rPr>
          <w:rtl/>
        </w:rPr>
        <w:t>ציונית, ציונית</w:t>
      </w:r>
      <w:r w:rsidR="00374753">
        <w:rPr>
          <w:rtl/>
        </w:rPr>
        <w:t>-</w:t>
      </w:r>
      <w:r w:rsidRPr="00784950">
        <w:rPr>
          <w:rtl/>
        </w:rPr>
        <w:t>דתית, חרדית.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נעשה בהתנדבות, אלא עקב הכרח שנקבע על</w:t>
      </w:r>
      <w:r w:rsidR="00374753">
        <w:rPr>
          <w:rtl/>
        </w:rPr>
        <w:t>-</w:t>
      </w:r>
      <w:r w:rsidRPr="00784950">
        <w:rPr>
          <w:rtl/>
        </w:rPr>
        <w:t>ידי הגורמים המשפטיים במדינת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איום</w:t>
      </w:r>
      <w:r w:rsidR="00374753">
        <w:rPr>
          <w:rtl/>
        </w:rPr>
        <w:t xml:space="preserve"> </w:t>
      </w:r>
      <w:r w:rsidRPr="00784950">
        <w:rPr>
          <w:rtl/>
        </w:rPr>
        <w:t>בבג"ץ,</w:t>
      </w:r>
      <w:r w:rsidR="00374753">
        <w:rPr>
          <w:rtl/>
        </w:rPr>
        <w:t xml:space="preserve"> </w:t>
      </w:r>
      <w:r w:rsidRPr="00784950">
        <w:rPr>
          <w:rtl/>
        </w:rPr>
        <w:t>ההתערבות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היועץ</w:t>
      </w:r>
      <w:r w:rsidR="00374753">
        <w:rPr>
          <w:rtl/>
        </w:rPr>
        <w:t xml:space="preserve"> </w:t>
      </w:r>
      <w:r w:rsidRPr="00784950">
        <w:rPr>
          <w:rtl/>
        </w:rPr>
        <w:t>המשפטי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ובא</w:t>
      </w:r>
      <w:r w:rsidR="00374753">
        <w:rPr>
          <w:rtl/>
        </w:rPr>
        <w:t>-</w:t>
      </w:r>
      <w:r w:rsidRPr="00784950">
        <w:rPr>
          <w:rtl/>
        </w:rPr>
        <w:t>כוחו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הדין</w:t>
      </w:r>
      <w:r w:rsidR="00374753">
        <w:rPr>
          <w:rtl/>
        </w:rPr>
        <w:t xml:space="preserve"> </w:t>
      </w:r>
      <w:r w:rsidRPr="00784950">
        <w:rPr>
          <w:rtl/>
        </w:rPr>
        <w:t>דה</w:t>
      </w:r>
      <w:r w:rsidR="00374753">
        <w:rPr>
          <w:rtl/>
        </w:rPr>
        <w:t>-</w:t>
      </w:r>
      <w:r w:rsidRPr="00784950">
        <w:rPr>
          <w:rtl/>
        </w:rPr>
        <w:t>הרטוך,</w:t>
      </w:r>
      <w:r w:rsidR="00374753">
        <w:rPr>
          <w:rtl/>
        </w:rPr>
        <w:t xml:space="preserve"> </w:t>
      </w:r>
      <w:r w:rsidRPr="00784950">
        <w:rPr>
          <w:rtl/>
        </w:rPr>
        <w:t>וכתוצאה</w:t>
      </w:r>
      <w:r w:rsidR="00374753">
        <w:rPr>
          <w:rtl/>
        </w:rPr>
        <w:t xml:space="preserve"> </w:t>
      </w:r>
      <w:r w:rsidRPr="00784950">
        <w:rPr>
          <w:rtl/>
        </w:rPr>
        <w:t>מזה</w:t>
      </w:r>
      <w:r w:rsidR="00374753">
        <w:rPr>
          <w:rtl/>
        </w:rPr>
        <w:t xml:space="preserve"> </w:t>
      </w:r>
      <w:r w:rsidRPr="00784950">
        <w:rPr>
          <w:rtl/>
        </w:rPr>
        <w:t>באנו ואמרנו, כל שעה שעוסקת בתרבות יהודית, התשלום עבור</w:t>
      </w:r>
      <w:r w:rsidR="00374753">
        <w:rPr>
          <w:rtl/>
        </w:rPr>
        <w:t xml:space="preserve"> </w:t>
      </w:r>
      <w:r w:rsidRPr="00784950">
        <w:rPr>
          <w:rtl/>
        </w:rPr>
        <w:t>מרצה יהיה אותו תשלום.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החרדים באו אלי היום ואמרו לי, שכתוצאה מההשוואה יש דיספרופורציה</w:t>
      </w:r>
      <w:r w:rsidR="00374753">
        <w:rPr>
          <w:rtl/>
        </w:rPr>
        <w:t xml:space="preserve"> </w:t>
      </w:r>
      <w:r w:rsidRPr="00784950">
        <w:rPr>
          <w:rtl/>
        </w:rPr>
        <w:t>בין התקנות.</w:t>
      </w:r>
      <w:r w:rsidR="00374753">
        <w:rPr>
          <w:rtl/>
        </w:rPr>
        <w:t xml:space="preserve"> </w:t>
      </w:r>
      <w:r w:rsidRPr="00784950">
        <w:rPr>
          <w:rtl/>
        </w:rPr>
        <w:t>אמרתי להם: אתם רוצים העברה? לא אכפת לי שתהיה העברה.</w:t>
      </w:r>
      <w:r w:rsidR="00374753">
        <w:rPr>
          <w:rtl/>
        </w:rPr>
        <w:t xml:space="preserve"> </w:t>
      </w:r>
      <w:r w:rsidRPr="00784950">
        <w:rPr>
          <w:rtl/>
        </w:rPr>
        <w:t>דבר אחד צריך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ברור: יום אחרי התקציב הכול צריך להיות סעיף אחד, תקנה אחת, קריטריון אחד,</w:t>
      </w:r>
      <w:r w:rsidR="00374753">
        <w:rPr>
          <w:rtl/>
        </w:rPr>
        <w:t xml:space="preserve"> </w:t>
      </w:r>
      <w:r w:rsidRPr="00784950">
        <w:rPr>
          <w:rtl/>
        </w:rPr>
        <w:t>וכך</w:t>
      </w:r>
      <w:r w:rsidR="00374753">
        <w:rPr>
          <w:rtl/>
        </w:rPr>
        <w:t xml:space="preserve"> </w:t>
      </w:r>
      <w:r w:rsidRPr="00784950">
        <w:rPr>
          <w:rtl/>
        </w:rPr>
        <w:t>יוציאו</w:t>
      </w:r>
      <w:r w:rsidR="00374753">
        <w:rPr>
          <w:rtl/>
        </w:rPr>
        <w:t xml:space="preserve"> </w:t>
      </w:r>
      <w:r w:rsidRPr="00784950">
        <w:rPr>
          <w:rtl/>
        </w:rPr>
        <w:t>את הכסף. דיברתי היום עם נציגי היועץ המשפטי לממשלה, אמרתי להם אותו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משנה</w:t>
      </w:r>
      <w:r w:rsidR="00374753">
        <w:rPr>
          <w:rtl/>
        </w:rPr>
        <w:t xml:space="preserve"> </w:t>
      </w:r>
      <w:r w:rsidRPr="00784950">
        <w:rPr>
          <w:rtl/>
        </w:rPr>
        <w:t>כרגע איפה זה יהיה, פה או שם, זה לא עקרוני; בסיכומו של דבר, כל</w:t>
      </w:r>
      <w:r w:rsidR="00374753">
        <w:rPr>
          <w:rtl/>
        </w:rPr>
        <w:t xml:space="preserve"> </w:t>
      </w:r>
      <w:r w:rsidRPr="00784950">
        <w:rPr>
          <w:rtl/>
        </w:rPr>
        <w:t>שיעור</w:t>
      </w:r>
      <w:r w:rsidR="00374753">
        <w:rPr>
          <w:rtl/>
        </w:rPr>
        <w:t xml:space="preserve"> </w:t>
      </w:r>
      <w:r w:rsidRPr="00784950">
        <w:rPr>
          <w:rtl/>
        </w:rPr>
        <w:t>שיינתן</w:t>
      </w:r>
      <w:r w:rsidR="00374753">
        <w:rPr>
          <w:rtl/>
        </w:rPr>
        <w:t xml:space="preserve"> </w:t>
      </w:r>
      <w:r w:rsidRPr="00784950">
        <w:rPr>
          <w:rtl/>
        </w:rPr>
        <w:t>במדינת ישראל במאטריה הזאת, מגיד השיעור יקבל אותו סכום.</w:t>
      </w:r>
      <w:r w:rsidR="00374753">
        <w:rPr>
          <w:rtl/>
        </w:rPr>
        <w:t xml:space="preserve"> </w:t>
      </w:r>
      <w:r w:rsidRPr="00784950">
        <w:rPr>
          <w:rtl/>
        </w:rPr>
        <w:t>לא תהיה</w:t>
      </w:r>
      <w:r w:rsidR="00374753">
        <w:rPr>
          <w:rtl/>
        </w:rPr>
        <w:t xml:space="preserve"> </w:t>
      </w:r>
      <w:r w:rsidRPr="00784950">
        <w:rPr>
          <w:rtl/>
        </w:rPr>
        <w:t>אפליה, זה השוויון שנעשה פה. אני לא יודע מי מרוויח ומי מפסיד, אבל זה לא עקרוני,</w:t>
      </w:r>
      <w:r w:rsidR="00374753">
        <w:rPr>
          <w:rtl/>
        </w:rPr>
        <w:t xml:space="preserve"> </w:t>
      </w:r>
      <w:r w:rsidRPr="00784950">
        <w:rPr>
          <w:rtl/>
        </w:rPr>
        <w:t>אני חושב שאזרחי מדינת ישראל הרוויחו.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לא היתה לי התנגדות להעברה הזאת הבוקר. אני מקווה מאוד, ואני סומך פה גם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שכולם יחד </w:t>
      </w:r>
      <w:r w:rsidR="00374753">
        <w:rPr>
          <w:rtl/>
        </w:rPr>
        <w:t>–</w:t>
      </w:r>
      <w:r w:rsidRPr="00784950">
        <w:rPr>
          <w:rtl/>
        </w:rPr>
        <w:t xml:space="preserve"> וגם אני סומך על היועץ המשפטי לממשלה ועל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שהוצאת הכספים תיעשה על</w:t>
      </w:r>
      <w:r w:rsidR="00374753">
        <w:rPr>
          <w:rtl/>
        </w:rPr>
        <w:t>-</w:t>
      </w:r>
      <w:r w:rsidRPr="00784950">
        <w:rPr>
          <w:rtl/>
        </w:rPr>
        <w:t>פי קריטריונים שווים, על</w:t>
      </w:r>
      <w:r w:rsidR="00374753">
        <w:rPr>
          <w:rtl/>
        </w:rPr>
        <w:t>-</w:t>
      </w:r>
      <w:r w:rsidRPr="00784950">
        <w:rPr>
          <w:rtl/>
        </w:rPr>
        <w:t>פי מה שאומר היועץ</w:t>
      </w:r>
      <w:r w:rsidR="00374753">
        <w:rPr>
          <w:rtl/>
        </w:rPr>
        <w:t xml:space="preserve"> </w:t>
      </w:r>
      <w:r w:rsidRPr="00784950">
        <w:rPr>
          <w:rtl/>
        </w:rPr>
        <w:t>המשפטי לממשלה, על</w:t>
      </w:r>
      <w:r w:rsidR="00374753">
        <w:rPr>
          <w:rtl/>
        </w:rPr>
        <w:t>-</w:t>
      </w:r>
      <w:r w:rsidRPr="00784950">
        <w:rPr>
          <w:rtl/>
        </w:rPr>
        <w:t>פי נוהל סביר. לדעתי, כך צריכה להיות הדמוקרטיה.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מקווה מאוד שבשנה הבאה נשתפר בעניין הזה ולא תהיה העברה בתוך כמה תקנות,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נדע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ברירה, ואולי טוב שזה כך, סעיף אחד לכל הכסף כולו ושורה אחת בלבד</w:t>
      </w:r>
      <w:r w:rsidR="00374753">
        <w:rPr>
          <w:rtl/>
        </w:rPr>
        <w:t xml:space="preserve"> </w:t>
      </w:r>
      <w:r w:rsidRPr="00784950">
        <w:rPr>
          <w:rtl/>
        </w:rPr>
        <w:t>בתקציב בכל מה שקשור לתרבות תורנית.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שמבחינה</w:t>
      </w:r>
      <w:r w:rsidR="00374753">
        <w:rPr>
          <w:rtl/>
        </w:rPr>
        <w:t xml:space="preserve"> </w:t>
      </w:r>
      <w:r w:rsidRPr="00784950">
        <w:rPr>
          <w:rtl/>
        </w:rPr>
        <w:t>זו זה מביא סדר, זה מביא יושר, זה מביא שוויון, ובעניין</w:t>
      </w:r>
      <w:r w:rsidR="00374753">
        <w:rPr>
          <w:rtl/>
        </w:rPr>
        <w:t xml:space="preserve"> </w:t>
      </w:r>
      <w:r w:rsidRPr="00784950">
        <w:rPr>
          <w:rtl/>
        </w:rPr>
        <w:t>הזה התקדמנו צעד מסוים בתקציב הזה.</w:t>
      </w:r>
      <w:r w:rsidR="00374753">
        <w:rPr>
          <w:rtl/>
        </w:rPr>
        <w:t xml:space="preserve"> </w:t>
      </w:r>
      <w:r w:rsidRPr="00784950">
        <w:rPr>
          <w:rtl/>
        </w:rPr>
        <w:t>תודה רבה, גברתי.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מאוד מודה לך.</w:t>
      </w:r>
      <w:r w:rsidR="00374753">
        <w:rPr>
          <w:rtl/>
        </w:rPr>
        <w:t xml:space="preserve"> </w:t>
      </w:r>
      <w:r w:rsidRPr="00784950">
        <w:rPr>
          <w:rtl/>
        </w:rPr>
        <w:t>חבר הכנסת יגאל ביבי,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היושבת</w:t>
      </w:r>
      <w:r w:rsidR="00374753">
        <w:rPr>
          <w:rtl/>
        </w:rPr>
        <w:t>-</w:t>
      </w:r>
      <w:r w:rsidRPr="00784950">
        <w:rPr>
          <w:rtl/>
        </w:rPr>
        <w:t>ראש, כנסת נכבדה, זו יכלה להיות שעתה היפה ביותר של הממשלה. 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שמאז</w:t>
      </w:r>
      <w:r w:rsidR="00374753">
        <w:rPr>
          <w:rtl/>
        </w:rPr>
        <w:t xml:space="preserve"> </w:t>
      </w:r>
      <w:r w:rsidRPr="00784950">
        <w:rPr>
          <w:rtl/>
        </w:rPr>
        <w:t>קום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מצב</w:t>
      </w:r>
      <w:r w:rsidR="00374753">
        <w:rPr>
          <w:rtl/>
        </w:rPr>
        <w:t xml:space="preserve"> </w:t>
      </w:r>
      <w:r w:rsidRPr="00784950">
        <w:rPr>
          <w:rtl/>
        </w:rPr>
        <w:t>שיש 85 חברי כנסת בממשלה, בקואליציה, חוץ</w:t>
      </w:r>
      <w:r w:rsidR="00374753">
        <w:rPr>
          <w:rtl/>
        </w:rPr>
        <w:t xml:space="preserve"> </w:t>
      </w:r>
      <w:r w:rsidRPr="00784950">
        <w:rPr>
          <w:rtl/>
        </w:rPr>
        <w:t>מהקואליציות הגדולות של ממשלות האיחוד הלאומי.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בשנות ה</w:t>
      </w:r>
      <w:r w:rsidR="00374753">
        <w:rPr>
          <w:rtl/>
        </w:rPr>
        <w:t>-</w:t>
      </w:r>
      <w:r w:rsidRPr="00784950">
        <w:rPr>
          <w:rtl/>
        </w:rPr>
        <w:t>80.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לעתים</w:t>
      </w:r>
      <w:r w:rsidR="00374753">
        <w:rPr>
          <w:rtl/>
        </w:rPr>
        <w:t xml:space="preserve"> </w:t>
      </w:r>
      <w:r w:rsidRPr="00784950">
        <w:rPr>
          <w:rtl/>
        </w:rPr>
        <w:t>רחוקות ראש ממשלה זוכה לממשלה של 85 חברי כנסת, 40 מהם "שפוטים" שלו,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קיבלו</w:t>
      </w:r>
      <w:r w:rsidR="00374753">
        <w:rPr>
          <w:rtl/>
        </w:rPr>
        <w:t xml:space="preserve"> </w:t>
      </w:r>
      <w:r w:rsidRPr="00784950">
        <w:rPr>
          <w:rtl/>
        </w:rPr>
        <w:t>כיסאות, עוזרים ותפקידים, חלקם ראשי ועדות פה. זאת אומרת, עם קצת יושר</w:t>
      </w:r>
      <w:r w:rsidR="00374753">
        <w:rPr>
          <w:rtl/>
        </w:rPr>
        <w:t xml:space="preserve"> </w:t>
      </w:r>
      <w:r w:rsidRPr="00784950">
        <w:rPr>
          <w:rtl/>
        </w:rPr>
        <w:t>ציבורי,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קצת</w:t>
      </w:r>
      <w:r w:rsidR="00374753">
        <w:rPr>
          <w:rtl/>
        </w:rPr>
        <w:t xml:space="preserve"> </w:t>
      </w:r>
      <w:r w:rsidRPr="00784950">
        <w:rPr>
          <w:rtl/>
        </w:rPr>
        <w:t>אומץ ציבורי, עם חזון, הוא היה יכול לעשות את המהפך הנדרש, 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הזדמנות טובה מזו. וכמו שראש הממשלה החמיץ הרבה דברים אחרים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 אתה אומר 40 שרים "שפוטים" שלו, אתה מתכוון גם למר פרס?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היה מצביע כפי שהוא רוצה, הוא היה "שפוט" שלו. ראית שפרס</w:t>
      </w:r>
      <w:r w:rsidR="00374753">
        <w:rPr>
          <w:rtl/>
        </w:rPr>
        <w:t xml:space="preserve"> </w:t>
      </w:r>
      <w:r w:rsidRPr="00784950">
        <w:rPr>
          <w:rtl/>
        </w:rPr>
        <w:t>אמר: לא מעניין אותי 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משבר</w:t>
      </w:r>
      <w:r w:rsidR="00374753">
        <w:rPr>
          <w:rtl/>
        </w:rPr>
        <w:t xml:space="preserve"> </w:t>
      </w:r>
      <w:r w:rsidRPr="00784950">
        <w:rPr>
          <w:rtl/>
        </w:rPr>
        <w:t>כלכלי,</w:t>
      </w:r>
      <w:r w:rsidR="00374753">
        <w:rPr>
          <w:rtl/>
        </w:rPr>
        <w:t xml:space="preserve"> </w:t>
      </w:r>
      <w:r w:rsidRPr="00784950">
        <w:rPr>
          <w:rtl/>
        </w:rPr>
        <w:t>חסרים</w:t>
      </w:r>
      <w:r w:rsidR="00374753">
        <w:rPr>
          <w:rtl/>
        </w:rPr>
        <w:t xml:space="preserve"> </w:t>
      </w:r>
      <w:r w:rsidRPr="00784950">
        <w:rPr>
          <w:rtl/>
        </w:rPr>
        <w:t>17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שקלים, יש משבר בתיירות ומשבר</w:t>
      </w:r>
      <w:r w:rsidR="00374753">
        <w:rPr>
          <w:rtl/>
        </w:rPr>
        <w:t xml:space="preserve"> </w:t>
      </w:r>
      <w:r w:rsidRPr="00784950">
        <w:rPr>
          <w:rtl/>
        </w:rPr>
        <w:t>בתחומים</w:t>
      </w:r>
      <w:r w:rsidR="00374753">
        <w:rPr>
          <w:rtl/>
        </w:rPr>
        <w:t xml:space="preserve"> </w:t>
      </w:r>
      <w:r w:rsidRPr="00784950">
        <w:rPr>
          <w:rtl/>
        </w:rPr>
        <w:t>אחרים,</w:t>
      </w:r>
      <w:r w:rsidR="00374753">
        <w:rPr>
          <w:rtl/>
        </w:rPr>
        <w:t xml:space="preserve"> </w:t>
      </w:r>
      <w:r w:rsidRPr="00784950">
        <w:rPr>
          <w:rtl/>
        </w:rPr>
        <w:t>אבל התקציב הוא ענק על</w:t>
      </w:r>
      <w:r w:rsidR="00374753">
        <w:rPr>
          <w:rtl/>
        </w:rPr>
        <w:t>-</w:t>
      </w:r>
      <w:r w:rsidRPr="00784950">
        <w:rPr>
          <w:rtl/>
        </w:rPr>
        <w:t>פי כל קנה מידה של כל מדינה. התקציב שלנו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אולי פי</w:t>
      </w:r>
      <w:r w:rsidR="00374753">
        <w:rPr>
          <w:rtl/>
        </w:rPr>
        <w:t>-</w:t>
      </w:r>
      <w:r w:rsidRPr="00784950">
        <w:rPr>
          <w:rtl/>
        </w:rPr>
        <w:t>עשרה משל ירדן, פי</w:t>
      </w:r>
      <w:r w:rsidR="00374753">
        <w:rPr>
          <w:rtl/>
        </w:rPr>
        <w:t>-</w:t>
      </w:r>
      <w:r w:rsidRPr="00784950">
        <w:rPr>
          <w:rtl/>
        </w:rPr>
        <w:t>שלושה משל מצרים, זה תקציב ענק, אבל לא קבעו סדרי</w:t>
      </w:r>
      <w:r w:rsidR="00374753">
        <w:rPr>
          <w:rtl/>
        </w:rPr>
        <w:t xml:space="preserve"> </w:t>
      </w:r>
      <w:r w:rsidRPr="00784950">
        <w:rPr>
          <w:rtl/>
        </w:rPr>
        <w:t>עדיפויות.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כל הזמן חושב וחולם על 60 מיליארד שקל תקציבי העברה. אתם יודעים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זה? זה הון תועפות.</w:t>
      </w:r>
      <w:r w:rsidR="00374753">
        <w:rPr>
          <w:rtl/>
        </w:rPr>
        <w:t xml:space="preserve"> </w:t>
      </w:r>
      <w:r w:rsidRPr="00784950">
        <w:rPr>
          <w:rtl/>
        </w:rPr>
        <w:t>זו היתה הזדמנות לשבת ולראות למי כן מגיע יותר, למה צריך</w:t>
      </w:r>
      <w:r w:rsidR="00374753">
        <w:rPr>
          <w:rtl/>
        </w:rPr>
        <w:t xml:space="preserve"> </w:t>
      </w:r>
      <w:r w:rsidRPr="00784950">
        <w:rPr>
          <w:rtl/>
        </w:rPr>
        <w:t>יותר, מה חשוב יותר, מה לשנות, לשחוט פרות כאילו קדושות.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קונה את הלוקשים של הממשלה, אף אחד לא יעכל שבבנקים של הממשלה מנהל</w:t>
      </w:r>
      <w:r w:rsidR="00374753">
        <w:rPr>
          <w:rtl/>
        </w:rPr>
        <w:t xml:space="preserve"> </w:t>
      </w:r>
      <w:r w:rsidRPr="00784950">
        <w:rPr>
          <w:rtl/>
        </w:rPr>
        <w:t>הבנק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משכורת</w:t>
      </w:r>
      <w:r w:rsidR="00374753">
        <w:rPr>
          <w:rtl/>
        </w:rPr>
        <w:t xml:space="preserve"> </w:t>
      </w:r>
      <w:r w:rsidRPr="00784950">
        <w:rPr>
          <w:rtl/>
        </w:rPr>
        <w:t>חודשית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שהיא שכר של שנתיים של עובד </w:t>
      </w:r>
      <w:r w:rsidR="00374753">
        <w:rPr>
          <w:rtl/>
        </w:rPr>
        <w:t>–</w:t>
      </w:r>
      <w:r w:rsidRPr="00784950">
        <w:rPr>
          <w:rtl/>
        </w:rPr>
        <w:t xml:space="preserve"> מה זה שנתיים, של ארבע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עובד.</w:t>
      </w:r>
      <w:r w:rsidR="00374753">
        <w:rPr>
          <w:rtl/>
        </w:rPr>
        <w:t xml:space="preserve"> </w:t>
      </w:r>
      <w:r w:rsidRPr="00784950">
        <w:rPr>
          <w:rtl/>
        </w:rPr>
        <w:t>כמה זה, אדוני מזכיר ההסתדרות? ארבע</w:t>
      </w:r>
      <w:r w:rsidR="00374753">
        <w:rPr>
          <w:rtl/>
        </w:rPr>
        <w:t>-</w:t>
      </w:r>
      <w:r w:rsidRPr="00784950">
        <w:rPr>
          <w:rtl/>
        </w:rPr>
        <w:t>חמש שנות עבודה של עובד הן</w:t>
      </w:r>
      <w:r w:rsidR="00374753">
        <w:rPr>
          <w:rtl/>
        </w:rPr>
        <w:t xml:space="preserve"> </w:t>
      </w:r>
      <w:r w:rsidRPr="00784950">
        <w:rPr>
          <w:rtl/>
        </w:rPr>
        <w:t>משכורת חודשית של מנהל בנק של הממשלה.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שכר שנה שווה 200 שנים של עובד שכיר.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שנה של מנהל בנק ממשלתי שווה 200 שנות עבודה של פועל שכיר. מה קרה? למה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פוחדת?</w:t>
      </w:r>
      <w:r w:rsidR="00374753">
        <w:rPr>
          <w:rtl/>
        </w:rPr>
        <w:t xml:space="preserve"> </w:t>
      </w:r>
      <w:r w:rsidRPr="00784950">
        <w:rPr>
          <w:rtl/>
        </w:rPr>
        <w:t>ממי היא פוחדת? ואם הוא ירוויח 100,000 שקל בחודש, זה לא טוב? לא</w:t>
      </w:r>
      <w:r w:rsidR="00374753">
        <w:rPr>
          <w:rtl/>
        </w:rPr>
        <w:t xml:space="preserve"> </w:t>
      </w:r>
      <w:r w:rsidRPr="00784950">
        <w:rPr>
          <w:rtl/>
        </w:rPr>
        <w:t>קונים את זה? תאמינו לי, כולנו היינו נרתמים לעשות סדר בעניין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הייתם בקואליציה הייתם הופכים את הכול.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אנחנו, החמישה של המפד"ל, היינו עוזרים.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העם</w:t>
      </w:r>
      <w:r w:rsidR="00374753">
        <w:rPr>
          <w:rtl/>
        </w:rPr>
        <w:t xml:space="preserve"> </w:t>
      </w:r>
      <w:r w:rsidRPr="00784950">
        <w:rPr>
          <w:rtl/>
        </w:rPr>
        <w:t>שלנו הוא עם מצוין, הוא מקבל מכות ויש לו נפגעים, והוא גם מוכן לפגיעות</w:t>
      </w:r>
      <w:r w:rsidR="00374753">
        <w:rPr>
          <w:rtl/>
        </w:rPr>
        <w:t xml:space="preserve"> </w:t>
      </w:r>
      <w:r w:rsidRPr="00784950">
        <w:rPr>
          <w:rtl/>
        </w:rPr>
        <w:t>כלכליות,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כשהוא</w:t>
      </w:r>
      <w:r w:rsidR="00374753">
        <w:rPr>
          <w:rtl/>
        </w:rPr>
        <w:t xml:space="preserve"> </w:t>
      </w:r>
      <w:r w:rsidRPr="00784950">
        <w:rPr>
          <w:rtl/>
        </w:rPr>
        <w:t>שומע את המסר, כשהוא רואה את הרוח, כשהוא רואה את השמש</w:t>
      </w:r>
      <w:r w:rsidR="00374753">
        <w:rPr>
          <w:rtl/>
        </w:rPr>
        <w:t xml:space="preserve"> </w:t>
      </w:r>
      <w:r w:rsidRPr="00784950">
        <w:rPr>
          <w:rtl/>
        </w:rPr>
        <w:t>זורחת</w:t>
      </w:r>
      <w:r w:rsidR="00374753">
        <w:rPr>
          <w:rtl/>
        </w:rPr>
        <w:t xml:space="preserve"> 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שמש העמים </w:t>
      </w:r>
      <w:r w:rsidR="00374753">
        <w:rPr>
          <w:rtl/>
        </w:rPr>
        <w:t>–</w:t>
      </w:r>
      <w:r w:rsidRPr="00784950">
        <w:rPr>
          <w:rtl/>
        </w:rPr>
        <w:t xml:space="preserve"> כשהוא שומע מסר שהממשלה אומרת לו: אנחנו מצמצמים עכשיו</w:t>
      </w:r>
      <w:r w:rsidR="00374753">
        <w:rPr>
          <w:rtl/>
        </w:rPr>
        <w:t xml:space="preserve"> </w:t>
      </w:r>
      <w:r w:rsidRPr="00784950">
        <w:rPr>
          <w:rtl/>
        </w:rPr>
        <w:t>בתחום</w:t>
      </w:r>
      <w:r w:rsidR="00374753">
        <w:rPr>
          <w:rtl/>
        </w:rPr>
        <w:t xml:space="preserve"> </w:t>
      </w:r>
      <w:r w:rsidRPr="00784950">
        <w:rPr>
          <w:rtl/>
        </w:rPr>
        <w:t>הזה, אבל הילדים שלך יקבלו את החינוך, תהיה הזנה ולא יהיו ילדים רעבים, כי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הראשונים, נעשה דברים בתשתיות, תהיה יותר תעסוקה, נוריד מכאן ומשם </w:t>
      </w:r>
      <w:r w:rsidR="00374753">
        <w:rPr>
          <w:rtl/>
        </w:rPr>
        <w:t xml:space="preserve">– </w:t>
      </w:r>
      <w:r w:rsidRPr="00784950">
        <w:rPr>
          <w:rtl/>
        </w:rPr>
        <w:t>אבל לא עושים זאת. לא ראינו רוח מנהיגות.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מסכם.</w:t>
      </w:r>
      <w:r w:rsidR="00374753">
        <w:rPr>
          <w:rtl/>
        </w:rPr>
        <w:t xml:space="preserve"> </w:t>
      </w:r>
      <w:r w:rsidRPr="00784950">
        <w:rPr>
          <w:rtl/>
        </w:rPr>
        <w:t>בדיון</w:t>
      </w:r>
      <w:r w:rsidR="00374753">
        <w:rPr>
          <w:rtl/>
        </w:rPr>
        <w:t xml:space="preserve"> </w:t>
      </w:r>
      <w:r w:rsidRPr="00784950">
        <w:rPr>
          <w:rtl/>
        </w:rPr>
        <w:t>כלכלי</w:t>
      </w:r>
      <w:r w:rsidR="00374753">
        <w:rPr>
          <w:rtl/>
        </w:rPr>
        <w:t xml:space="preserve"> </w:t>
      </w:r>
      <w:r w:rsidRPr="00784950">
        <w:rPr>
          <w:rtl/>
        </w:rPr>
        <w:t>על מיליארדים היו צריכים להיות כאן נאומים חוצבי</w:t>
      </w:r>
      <w:r w:rsidR="00374753">
        <w:rPr>
          <w:rtl/>
        </w:rPr>
        <w:t xml:space="preserve"> </w:t>
      </w:r>
      <w:r w:rsidRPr="00784950">
        <w:rPr>
          <w:rtl/>
        </w:rPr>
        <w:t>להבות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של שר האוצר, של השרים הכלכליים שהיו צריכים לבוא לכנסת</w:t>
      </w:r>
      <w:r w:rsidR="00374753">
        <w:rPr>
          <w:rtl/>
        </w:rPr>
        <w:t xml:space="preserve"> </w:t>
      </w:r>
      <w:r w:rsidRPr="00784950">
        <w:rPr>
          <w:rtl/>
        </w:rPr>
        <w:t>מלאה</w:t>
      </w:r>
      <w:r w:rsidR="00374753">
        <w:rPr>
          <w:rtl/>
        </w:rPr>
        <w:t xml:space="preserve"> </w:t>
      </w:r>
      <w:r w:rsidRPr="00784950">
        <w:rPr>
          <w:rtl/>
        </w:rPr>
        <w:t>ולמסור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הבשורה.</w:t>
      </w:r>
      <w:r w:rsidR="00374753">
        <w:rPr>
          <w:rtl/>
        </w:rPr>
        <w:t xml:space="preserve"> </w:t>
      </w:r>
      <w:r w:rsidRPr="00784950">
        <w:rPr>
          <w:rtl/>
        </w:rPr>
        <w:t>במקום זה אתה רואה את התככים ואת הקומבינות. אני 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מתבייש;</w:t>
      </w:r>
      <w:r w:rsidR="00374753">
        <w:rPr>
          <w:rtl/>
        </w:rPr>
        <w:t xml:space="preserve"> </w:t>
      </w:r>
      <w:r w:rsidRPr="00784950">
        <w:rPr>
          <w:rtl/>
        </w:rPr>
        <w:t>14</w:t>
      </w:r>
      <w:r w:rsidR="00374753">
        <w:rPr>
          <w:rtl/>
        </w:rPr>
        <w:t xml:space="preserve"> </w:t>
      </w:r>
      <w:r w:rsidRPr="00784950">
        <w:rPr>
          <w:rtl/>
        </w:rPr>
        <w:t>שנה אני נמצא כאן ולא היתה בושה כזאת. אפשר לקרוא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הקומבינות</w:t>
      </w:r>
      <w:r w:rsidR="00374753">
        <w:rPr>
          <w:rtl/>
        </w:rPr>
        <w:t xml:space="preserve"> </w:t>
      </w:r>
      <w:r w:rsidRPr="00784950">
        <w:rPr>
          <w:rtl/>
        </w:rPr>
        <w:t>וחוסר המעש. מה שבעיקר לא עשו הוא שלא העבירו את</w:t>
      </w:r>
      <w:r w:rsidR="00374753">
        <w:rPr>
          <w:rtl/>
        </w:rPr>
        <w:t xml:space="preserve"> </w:t>
      </w:r>
      <w:r w:rsidRPr="00784950">
        <w:rPr>
          <w:rtl/>
        </w:rPr>
        <w:t>המסר</w:t>
      </w:r>
      <w:r w:rsidR="00374753">
        <w:rPr>
          <w:rtl/>
        </w:rPr>
        <w:t xml:space="preserve"> </w:t>
      </w:r>
      <w:r w:rsidRPr="00784950">
        <w:rPr>
          <w:rtl/>
        </w:rPr>
        <w:t>הרוחני, החברתי, את ההתלהבות שיש להפיח רוח בעם הזה, וחבל על ההחמצה הגדולה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לך, אדוני.</w:t>
      </w:r>
      <w:r w:rsidR="00374753">
        <w:rPr>
          <w:rtl/>
        </w:rPr>
        <w:t xml:space="preserve"> </w:t>
      </w:r>
      <w:r w:rsidRPr="00784950">
        <w:rPr>
          <w:rtl/>
        </w:rPr>
        <w:t>חברי הכנסת זבולון אורלב, אמנון כהן, רחמים מלול, יצחק</w:t>
      </w:r>
      <w:r w:rsidR="00374753">
        <w:rPr>
          <w:rtl/>
        </w:rPr>
        <w:t xml:space="preserve"> </w:t>
      </w:r>
      <w:r w:rsidRPr="00784950">
        <w:rPr>
          <w:rtl/>
        </w:rPr>
        <w:t>סבן,</w:t>
      </w:r>
      <w:r w:rsidR="00374753">
        <w:rPr>
          <w:rtl/>
        </w:rPr>
        <w:t xml:space="preserve"> </w:t>
      </w:r>
      <w:r w:rsidRPr="00784950">
        <w:rPr>
          <w:rtl/>
        </w:rPr>
        <w:t>יאיר</w:t>
      </w:r>
      <w:r w:rsidR="00374753">
        <w:rPr>
          <w:rtl/>
        </w:rPr>
        <w:t xml:space="preserve"> </w:t>
      </w:r>
      <w:r w:rsidRPr="00784950">
        <w:rPr>
          <w:rtl/>
        </w:rPr>
        <w:t>פרץ,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</w:t>
      </w:r>
      <w:r w:rsidR="00374753">
        <w:rPr>
          <w:rtl/>
        </w:rPr>
        <w:t xml:space="preserve"> </w:t>
      </w:r>
      <w:r w:rsidRPr="00784950">
        <w:rPr>
          <w:rtl/>
        </w:rPr>
        <w:t>אברהם הירשזון, אופיר פינס</w:t>
      </w:r>
      <w:r w:rsidR="00374753">
        <w:rPr>
          <w:rtl/>
        </w:rPr>
        <w:t>-</w:t>
      </w:r>
      <w:r w:rsidRPr="00784950">
        <w:rPr>
          <w:rtl/>
        </w:rPr>
        <w:t>פז, יוסף פריצקי, יוסף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לפיד, אברהם פורז, יהודית נאות, אליעזר זנדברג, 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עמיר פרץ, אתה הבא בתור.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נותן לו את הסיבוב שלי, כחבר ההסתדרות.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האמת, אני גם מצפה לנאום שלך.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שנותרו במליאה, כמו שאמר ידידי יגאל</w:t>
      </w:r>
      <w:r w:rsidR="00374753">
        <w:rPr>
          <w:rtl/>
        </w:rPr>
        <w:t xml:space="preserve"> </w:t>
      </w:r>
      <w:r w:rsidRPr="00784950">
        <w:rPr>
          <w:rtl/>
        </w:rPr>
        <w:t>ביבי,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ימים</w:t>
      </w:r>
      <w:r w:rsidR="00374753">
        <w:rPr>
          <w:rtl/>
        </w:rPr>
        <w:t xml:space="preserve"> </w:t>
      </w:r>
      <w:r w:rsidRPr="00784950">
        <w:rPr>
          <w:rtl/>
        </w:rPr>
        <w:t>שבהם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סערה בדיוני התקציב וחברי כנסת הסתתרו להם בגנים,</w:t>
      </w:r>
      <w:r w:rsidR="00374753">
        <w:rPr>
          <w:rtl/>
        </w:rPr>
        <w:t xml:space="preserve"> </w:t>
      </w:r>
      <w:r w:rsidRPr="00784950">
        <w:rPr>
          <w:rtl/>
        </w:rPr>
        <w:t>בפארקים,</w:t>
      </w:r>
      <w:r w:rsidR="00374753">
        <w:rPr>
          <w:rtl/>
        </w:rPr>
        <w:t xml:space="preserve"> </w:t>
      </w:r>
      <w:r w:rsidRPr="00784950">
        <w:rPr>
          <w:rtl/>
        </w:rPr>
        <w:t>כדי להיכנס במפתיע ולקחת איזו הצבעה. ראית שהמאבק הוא על כל שקל והמאבק</w:t>
      </w:r>
      <w:r w:rsidR="00374753">
        <w:rPr>
          <w:rtl/>
        </w:rPr>
        <w:t xml:space="preserve"> </w:t>
      </w:r>
      <w:r w:rsidRPr="00784950">
        <w:rPr>
          <w:rtl/>
        </w:rPr>
        <w:t>הוא גם על הייעוד של השקלים.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הזמן חשבתי שהמדינה שלנו מסתדרת בין גדרה לחדרה, חשבתי ששם המסלולים שבהם</w:t>
      </w:r>
      <w:r w:rsidR="00374753">
        <w:rPr>
          <w:rtl/>
        </w:rPr>
        <w:t xml:space="preserve"> </w:t>
      </w:r>
      <w:r w:rsidRPr="00784950">
        <w:rPr>
          <w:rtl/>
        </w:rPr>
        <w:t>מתחיל</w:t>
      </w:r>
      <w:r w:rsidR="00374753">
        <w:rPr>
          <w:rtl/>
        </w:rPr>
        <w:t xml:space="preserve"> </w:t>
      </w:r>
      <w:r w:rsidRPr="00784950">
        <w:rPr>
          <w:rtl/>
        </w:rPr>
        <w:t>המאבק האמיתי על בניית הארץ, על ההתמודדות עם המצוקה. אבל, כשאנחנו יורדים</w:t>
      </w:r>
      <w:r w:rsidR="00374753">
        <w:rPr>
          <w:rtl/>
        </w:rPr>
        <w:t xml:space="preserve"> </w:t>
      </w:r>
      <w:r w:rsidRPr="00784950">
        <w:rPr>
          <w:rtl/>
        </w:rPr>
        <w:t>מירושלים,</w:t>
      </w:r>
      <w:r w:rsidR="00374753">
        <w:rPr>
          <w:rtl/>
        </w:rPr>
        <w:t xml:space="preserve"> </w:t>
      </w:r>
      <w:r w:rsidRPr="00784950">
        <w:rPr>
          <w:rtl/>
        </w:rPr>
        <w:t>כדאי</w:t>
      </w:r>
      <w:r w:rsidR="00374753">
        <w:rPr>
          <w:rtl/>
        </w:rPr>
        <w:t xml:space="preserve"> </w:t>
      </w:r>
      <w:r w:rsidRPr="00784950">
        <w:rPr>
          <w:rtl/>
        </w:rPr>
        <w:t>שנדע שהירידה ללטרון כנראה מפנה אותך למסלול שמוביל אותך לכיוון</w:t>
      </w:r>
      <w:r w:rsidR="00374753">
        <w:rPr>
          <w:rtl/>
        </w:rPr>
        <w:t xml:space="preserve"> </w:t>
      </w:r>
      <w:r w:rsidRPr="00784950">
        <w:rPr>
          <w:rtl/>
        </w:rPr>
        <w:t>ארץ</w:t>
      </w:r>
      <w:r w:rsidR="00374753">
        <w:rPr>
          <w:rtl/>
        </w:rPr>
        <w:t xml:space="preserve"> </w:t>
      </w:r>
      <w:r w:rsidRPr="00784950">
        <w:rPr>
          <w:rtl/>
        </w:rPr>
        <w:t>גזירה,</w:t>
      </w:r>
      <w:r w:rsidR="00374753">
        <w:rPr>
          <w:rtl/>
        </w:rPr>
        <w:t xml:space="preserve"> </w:t>
      </w:r>
      <w:r w:rsidRPr="00784950">
        <w:rPr>
          <w:rtl/>
        </w:rPr>
        <w:t>פרט לחנייה המאוד מעניינת שהולכת ונבנית ומסבירה פנים למי שנמצא שם,</w:t>
      </w:r>
      <w:r w:rsidR="00374753">
        <w:rPr>
          <w:rtl/>
        </w:rPr>
        <w:t xml:space="preserve"> </w:t>
      </w:r>
      <w:r w:rsidRPr="00784950">
        <w:rPr>
          <w:rtl/>
        </w:rPr>
        <w:t>לא בלילה כמובן, ביום, כי הצומת מסוכן.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מתחיל</w:t>
      </w:r>
      <w:r w:rsidR="00374753">
        <w:rPr>
          <w:rtl/>
        </w:rPr>
        <w:t xml:space="preserve"> </w:t>
      </w:r>
      <w:r w:rsidRPr="00784950">
        <w:rPr>
          <w:rtl/>
        </w:rPr>
        <w:t>לרדת</w:t>
      </w:r>
      <w:r w:rsidR="00374753">
        <w:rPr>
          <w:rtl/>
        </w:rPr>
        <w:t xml:space="preserve"> </w:t>
      </w:r>
      <w:r w:rsidRPr="00784950">
        <w:rPr>
          <w:rtl/>
        </w:rPr>
        <w:t>משם</w:t>
      </w:r>
      <w:r w:rsidR="00374753">
        <w:rPr>
          <w:rtl/>
        </w:rPr>
        <w:t xml:space="preserve"> </w:t>
      </w:r>
      <w:r w:rsidRPr="00784950">
        <w:rPr>
          <w:rtl/>
        </w:rPr>
        <w:t>אתה מגיע לקריית</w:t>
      </w:r>
      <w:r w:rsidR="00374753">
        <w:rPr>
          <w:rtl/>
        </w:rPr>
        <w:t>-</w:t>
      </w:r>
      <w:r w:rsidRPr="00784950">
        <w:rPr>
          <w:rtl/>
        </w:rPr>
        <w:t>מלאכי, בסוף אתה מגיע גם</w:t>
      </w:r>
      <w:r w:rsidR="00374753">
        <w:rPr>
          <w:rtl/>
        </w:rPr>
        <w:t xml:space="preserve"> </w:t>
      </w:r>
      <w:r w:rsidRPr="00784950">
        <w:rPr>
          <w:rtl/>
        </w:rPr>
        <w:t>לקריית</w:t>
      </w:r>
      <w:r w:rsidR="00374753">
        <w:rPr>
          <w:rtl/>
        </w:rPr>
        <w:t>-</w:t>
      </w:r>
      <w:r w:rsidRPr="00784950">
        <w:rPr>
          <w:rtl/>
        </w:rPr>
        <w:t>גת,</w:t>
      </w:r>
      <w:r w:rsidR="00374753">
        <w:rPr>
          <w:rtl/>
        </w:rPr>
        <w:t xml:space="preserve"> </w:t>
      </w:r>
      <w:r w:rsidRPr="00784950">
        <w:rPr>
          <w:rtl/>
        </w:rPr>
        <w:t>שהיתה</w:t>
      </w:r>
      <w:r w:rsidR="00374753">
        <w:rPr>
          <w:rtl/>
        </w:rPr>
        <w:t xml:space="preserve"> </w:t>
      </w:r>
      <w:r w:rsidRPr="00784950">
        <w:rPr>
          <w:rtl/>
        </w:rPr>
        <w:t>ספינת</w:t>
      </w:r>
      <w:r w:rsidR="00374753">
        <w:rPr>
          <w:rtl/>
        </w:rPr>
        <w:t xml:space="preserve"> </w:t>
      </w:r>
      <w:r w:rsidRPr="00784950">
        <w:rPr>
          <w:rtl/>
        </w:rPr>
        <w:t>הדגל של התעשייה הישראלית.</w:t>
      </w:r>
      <w:r w:rsidR="00374753">
        <w:rPr>
          <w:rtl/>
        </w:rPr>
        <w:t xml:space="preserve"> </w:t>
      </w:r>
      <w:r w:rsidRPr="00784950">
        <w:rPr>
          <w:rtl/>
        </w:rPr>
        <w:t>אותו טקסטיל שכולם משמיצים</w:t>
      </w:r>
      <w:r w:rsidR="00374753">
        <w:rPr>
          <w:rtl/>
        </w:rPr>
        <w:t xml:space="preserve"> </w:t>
      </w:r>
      <w:r w:rsidRPr="00784950">
        <w:rPr>
          <w:rtl/>
        </w:rPr>
        <w:t>ותוקפים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הקים</w:t>
      </w:r>
      <w:r w:rsidR="00374753">
        <w:rPr>
          <w:rtl/>
        </w:rPr>
        <w:t xml:space="preserve"> </w:t>
      </w:r>
      <w:r w:rsidRPr="00784950">
        <w:rPr>
          <w:rtl/>
        </w:rPr>
        <w:t>וקיים</w:t>
      </w:r>
      <w:r w:rsidR="00374753">
        <w:rPr>
          <w:rtl/>
        </w:rPr>
        <w:t xml:space="preserve"> </w:t>
      </w:r>
      <w:r w:rsidRPr="00784950">
        <w:rPr>
          <w:rtl/>
        </w:rPr>
        <w:t>עיר</w:t>
      </w:r>
      <w:r w:rsidR="00374753">
        <w:rPr>
          <w:rtl/>
        </w:rPr>
        <w:t xml:space="preserve"> </w:t>
      </w:r>
      <w:r w:rsidRPr="00784950">
        <w:rPr>
          <w:rtl/>
        </w:rPr>
        <w:t>שלמה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משפחות וילדים.</w:t>
      </w:r>
      <w:r w:rsidR="00374753">
        <w:rPr>
          <w:rtl/>
        </w:rPr>
        <w:t xml:space="preserve"> </w:t>
      </w:r>
      <w:r w:rsidRPr="00784950">
        <w:rPr>
          <w:rtl/>
        </w:rPr>
        <w:t>היו ימים שבהם</w:t>
      </w:r>
      <w:r w:rsidR="00374753">
        <w:rPr>
          <w:rtl/>
        </w:rPr>
        <w:t xml:space="preserve"> </w:t>
      </w:r>
      <w:r w:rsidRPr="00784950">
        <w:rPr>
          <w:rtl/>
        </w:rPr>
        <w:t>קריית</w:t>
      </w:r>
      <w:r w:rsidR="00374753">
        <w:rPr>
          <w:rtl/>
        </w:rPr>
        <w:t>-</w:t>
      </w:r>
      <w:r w:rsidRPr="00784950">
        <w:rPr>
          <w:rtl/>
        </w:rPr>
        <w:t>גת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עם רמת החינוך מהגבוהות ביותר במדינת ישראל, אני מקווה שגם היום.</w:t>
      </w:r>
      <w:r w:rsidR="00374753">
        <w:rPr>
          <w:rtl/>
        </w:rPr>
        <w:t xml:space="preserve"> </w:t>
      </w:r>
      <w:r w:rsidRPr="00784950">
        <w:rPr>
          <w:rtl/>
        </w:rPr>
        <w:t>שם, בקריית</w:t>
      </w:r>
      <w:r w:rsidR="00374753">
        <w:rPr>
          <w:rtl/>
        </w:rPr>
        <w:t>-</w:t>
      </w:r>
      <w:r w:rsidRPr="00784950">
        <w:rPr>
          <w:rtl/>
        </w:rPr>
        <w:t>גת, במפעלי הטקסטיל, המשפחות נתנו תקווה לבנים שלהן.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הזאת מקבלת היום החלטות לפתוח מפעלים, להשקיע במפעלים,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מקיימת.</w:t>
      </w:r>
      <w:r w:rsidR="00374753">
        <w:rPr>
          <w:rtl/>
        </w:rPr>
        <w:t xml:space="preserve"> </w:t>
      </w:r>
      <w:r w:rsidRPr="00784950">
        <w:rPr>
          <w:rtl/>
        </w:rPr>
        <w:t>קיבלו</w:t>
      </w:r>
      <w:r w:rsidR="00374753">
        <w:rPr>
          <w:rtl/>
        </w:rPr>
        <w:t xml:space="preserve"> </w:t>
      </w:r>
      <w:r w:rsidRPr="00784950">
        <w:rPr>
          <w:rtl/>
        </w:rPr>
        <w:t>החלטה</w:t>
      </w:r>
      <w:r w:rsidR="00374753">
        <w:rPr>
          <w:rtl/>
        </w:rPr>
        <w:t xml:space="preserve"> </w:t>
      </w:r>
      <w:r w:rsidRPr="00784950">
        <w:rPr>
          <w:rtl/>
        </w:rPr>
        <w:t>לפתוח את קריית</w:t>
      </w:r>
      <w:r w:rsidR="00374753">
        <w:rPr>
          <w:rtl/>
        </w:rPr>
        <w:t>-</w:t>
      </w:r>
      <w:r w:rsidRPr="00784950">
        <w:rPr>
          <w:rtl/>
        </w:rPr>
        <w:t xml:space="preserve">הפלדה </w:t>
      </w:r>
      <w:r w:rsidR="00374753">
        <w:rPr>
          <w:rtl/>
        </w:rPr>
        <w:t>–</w:t>
      </w:r>
      <w:r w:rsidRPr="00784950">
        <w:rPr>
          <w:rtl/>
        </w:rPr>
        <w:t xml:space="preserve"> היא נשארה סגורה. קיבלו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החלטה לפתוח את מתפרת חורפיש </w:t>
      </w:r>
      <w:r w:rsidR="00374753">
        <w:rPr>
          <w:rtl/>
        </w:rPr>
        <w:t>–</w:t>
      </w:r>
      <w:r w:rsidRPr="00784950">
        <w:rPr>
          <w:rtl/>
        </w:rPr>
        <w:t xml:space="preserve"> היא נשארה סגורה.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הקשה</w:t>
      </w:r>
      <w:r w:rsidR="00374753">
        <w:rPr>
          <w:rtl/>
        </w:rPr>
        <w:t xml:space="preserve"> </w:t>
      </w:r>
      <w:r w:rsidRPr="00784950">
        <w:rPr>
          <w:rtl/>
        </w:rPr>
        <w:t>שמתרחש הוא שהתקציב הזה ייקרא תקציב גזלת כבשת הרש. שני הסעיפים</w:t>
      </w:r>
      <w:r w:rsidR="00374753">
        <w:rPr>
          <w:rtl/>
        </w:rPr>
        <w:t xml:space="preserve"> </w:t>
      </w:r>
      <w:r w:rsidRPr="00784950">
        <w:rPr>
          <w:rtl/>
        </w:rPr>
        <w:t>שאיש</w:t>
      </w:r>
      <w:r w:rsidR="00374753">
        <w:rPr>
          <w:rtl/>
        </w:rPr>
        <w:t xml:space="preserve"> </w:t>
      </w:r>
      <w:r w:rsidRPr="00784950">
        <w:rPr>
          <w:rtl/>
        </w:rPr>
        <w:t>לא טיפל בהם נוגעים לאותה הקפאה של קצבאות הביטוח הלאומי, שהולכים לגזול 50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שמגיעים</w:t>
      </w:r>
      <w:r w:rsidR="00374753">
        <w:rPr>
          <w:rtl/>
        </w:rPr>
        <w:t xml:space="preserve"> </w:t>
      </w:r>
      <w:r w:rsidRPr="00784950">
        <w:rPr>
          <w:rtl/>
        </w:rPr>
        <w:t>לקשיש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בעקבות</w:t>
      </w:r>
      <w:r w:rsidR="00374753">
        <w:rPr>
          <w:rtl/>
        </w:rPr>
        <w:t xml:space="preserve"> </w:t>
      </w:r>
      <w:r w:rsidRPr="00784950">
        <w:rPr>
          <w:rtl/>
        </w:rPr>
        <w:t>עדכון</w:t>
      </w:r>
      <w:r w:rsidR="00374753">
        <w:rPr>
          <w:rtl/>
        </w:rPr>
        <w:t xml:space="preserve"> </w:t>
      </w:r>
      <w:r w:rsidRPr="00784950">
        <w:rPr>
          <w:rtl/>
        </w:rPr>
        <w:t>קצבת הזיקנה שלו, 50 שקלים</w:t>
      </w:r>
      <w:r w:rsidR="00374753">
        <w:rPr>
          <w:rtl/>
        </w:rPr>
        <w:t xml:space="preserve"> </w:t>
      </w:r>
      <w:r w:rsidRPr="00784950">
        <w:rPr>
          <w:rtl/>
        </w:rPr>
        <w:t>שמגיעים</w:t>
      </w:r>
      <w:r w:rsidR="00374753">
        <w:rPr>
          <w:rtl/>
        </w:rPr>
        <w:t xml:space="preserve"> </w:t>
      </w:r>
      <w:r w:rsidRPr="00784950">
        <w:rPr>
          <w:rtl/>
        </w:rPr>
        <w:t>לאותה</w:t>
      </w:r>
      <w:r w:rsidR="00374753">
        <w:rPr>
          <w:rtl/>
        </w:rPr>
        <w:t xml:space="preserve"> </w:t>
      </w:r>
      <w:r w:rsidRPr="00784950">
        <w:rPr>
          <w:rtl/>
        </w:rPr>
        <w:t>אלמנה או למשפחה חד</w:t>
      </w:r>
      <w:r w:rsidR="00374753">
        <w:rPr>
          <w:rtl/>
        </w:rPr>
        <w:t>-</w:t>
      </w:r>
      <w:r w:rsidRPr="00784950">
        <w:rPr>
          <w:rtl/>
        </w:rPr>
        <w:t>הורית, דווקא מהם הולכים לקחת אותם 50 שקלים.</w:t>
      </w:r>
      <w:r w:rsidR="00374753">
        <w:rPr>
          <w:rtl/>
        </w:rPr>
        <w:t xml:space="preserve"> </w:t>
      </w:r>
      <w:r w:rsidRPr="00784950">
        <w:rPr>
          <w:rtl/>
        </w:rPr>
        <w:t>מקבלי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המינימום, שב</w:t>
      </w:r>
      <w:r w:rsidR="00374753">
        <w:rPr>
          <w:rtl/>
        </w:rPr>
        <w:t>-</w:t>
      </w:r>
      <w:r w:rsidRPr="00784950">
        <w:rPr>
          <w:rtl/>
        </w:rPr>
        <w:t>1 באפריל היו צריכים לקבל לא 50 שקלים אלא 60 שקלים, גם</w:t>
      </w:r>
      <w:r w:rsidR="00374753">
        <w:rPr>
          <w:rtl/>
        </w:rPr>
        <w:t xml:space="preserve"> </w:t>
      </w:r>
      <w:r w:rsidRPr="00784950">
        <w:rPr>
          <w:rtl/>
        </w:rPr>
        <w:t>את זה לוקחים מהם.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עשה</w:t>
      </w:r>
      <w:r w:rsidR="00374753">
        <w:rPr>
          <w:rtl/>
        </w:rPr>
        <w:t xml:space="preserve"> </w:t>
      </w:r>
      <w:r w:rsidRPr="00784950">
        <w:rPr>
          <w:rtl/>
        </w:rPr>
        <w:t>האוצר?</w:t>
      </w:r>
      <w:r w:rsidR="00374753">
        <w:rPr>
          <w:rtl/>
        </w:rPr>
        <w:t xml:space="preserve"> </w:t>
      </w:r>
      <w:r w:rsidRPr="00784950">
        <w:rPr>
          <w:rtl/>
        </w:rPr>
        <w:t>פתח</w:t>
      </w:r>
      <w:r w:rsidR="00374753">
        <w:rPr>
          <w:rtl/>
        </w:rPr>
        <w:t xml:space="preserve"> </w:t>
      </w:r>
      <w:r w:rsidRPr="00784950">
        <w:rPr>
          <w:rtl/>
        </w:rPr>
        <w:t>במערכת</w:t>
      </w:r>
      <w:r w:rsidR="00374753">
        <w:rPr>
          <w:rtl/>
        </w:rPr>
        <w:t xml:space="preserve"> </w:t>
      </w:r>
      <w:r w:rsidRPr="00784950">
        <w:rPr>
          <w:rtl/>
        </w:rPr>
        <w:t>יחסי ציבור ואתמול פרסם כתבות ענק איך הולכים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הפחתות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למקבלים</w:t>
      </w:r>
      <w:r w:rsidR="00374753">
        <w:rPr>
          <w:rtl/>
        </w:rPr>
        <w:t xml:space="preserve"> </w:t>
      </w:r>
      <w:r w:rsidRPr="00784950">
        <w:rPr>
          <w:rtl/>
        </w:rPr>
        <w:t>שכר נמוך, והציגו טבלאות. מי שמרוויח 3,000 שקל יקבל</w:t>
      </w:r>
      <w:r w:rsidR="00374753">
        <w:rPr>
          <w:rtl/>
        </w:rPr>
        <w:t xml:space="preserve"> </w:t>
      </w:r>
      <w:r w:rsidRPr="00784950">
        <w:rPr>
          <w:rtl/>
        </w:rPr>
        <w:t>הפחתת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של 5 שקלים, מי שמרוויח 3,100 שקל יקבל הפחתת מס של 20 שקלים. רק שכחו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לציבור,</w:t>
      </w:r>
      <w:r w:rsidR="00374753">
        <w:rPr>
          <w:rtl/>
        </w:rPr>
        <w:t xml:space="preserve"> </w:t>
      </w:r>
      <w:r w:rsidRPr="00784950">
        <w:rPr>
          <w:rtl/>
        </w:rPr>
        <w:t>שאדם</w:t>
      </w:r>
      <w:r w:rsidR="00374753">
        <w:rPr>
          <w:rtl/>
        </w:rPr>
        <w:t xml:space="preserve"> </w:t>
      </w:r>
      <w:r w:rsidRPr="00784950">
        <w:rPr>
          <w:rtl/>
        </w:rPr>
        <w:t>שמרוויח</w:t>
      </w:r>
      <w:r w:rsidR="00374753">
        <w:rPr>
          <w:rtl/>
        </w:rPr>
        <w:t xml:space="preserve"> </w:t>
      </w:r>
      <w:r w:rsidRPr="00784950">
        <w:rPr>
          <w:rtl/>
        </w:rPr>
        <w:t>3,000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ויש לו שני ילדים הפטור שלו ממס מתחיל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4,000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כלומר, הוא לא יקבל את 5 השקלים האלה. אם יש משפחה שגרה בירוחם,</w:t>
      </w:r>
      <w:r w:rsidR="00374753">
        <w:rPr>
          <w:rtl/>
        </w:rPr>
        <w:t xml:space="preserve"> </w:t>
      </w:r>
      <w:r w:rsidRPr="00784950">
        <w:rPr>
          <w:rtl/>
        </w:rPr>
        <w:t>ממילא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לה נקודות זיכוי וגם היא לא תקבל את ההפחתה במס. עכשיו הממשלה מצטיירת</w:t>
      </w:r>
      <w:r w:rsidR="00374753">
        <w:rPr>
          <w:rtl/>
        </w:rPr>
        <w:t xml:space="preserve"> </w:t>
      </w:r>
      <w:r w:rsidRPr="00784950">
        <w:rPr>
          <w:rtl/>
        </w:rPr>
        <w:t>ברוב</w:t>
      </w:r>
      <w:r w:rsidR="00374753">
        <w:rPr>
          <w:rtl/>
        </w:rPr>
        <w:t xml:space="preserve"> </w:t>
      </w:r>
      <w:r w:rsidRPr="00784950">
        <w:rPr>
          <w:rtl/>
        </w:rPr>
        <w:t>טובה כשהיא נותנת לחלשים, אבל היא גוזלת את החלשים. כי תחת המסווה של שינוי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הכנסה,</w:t>
      </w:r>
      <w:r w:rsidR="00374753">
        <w:rPr>
          <w:rtl/>
        </w:rPr>
        <w:t xml:space="preserve"> </w:t>
      </w:r>
      <w:r w:rsidRPr="00784950">
        <w:rPr>
          <w:rtl/>
        </w:rPr>
        <w:t>כביכול, לקבוצות החלשות רוצים להכין את הרקע להקפאה של שכר המינימום.</w:t>
      </w:r>
      <w:r w:rsidR="00374753">
        <w:rPr>
          <w:rtl/>
        </w:rPr>
        <w:t xml:space="preserve"> </w:t>
      </w:r>
      <w:r w:rsidRPr="00784950">
        <w:rPr>
          <w:rtl/>
        </w:rPr>
        <w:t>ואתם יודעים שמה שמוקפא בארץ הזאת הופך להקפאה עמוקה.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משפט אחרון.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תני לו עוד כמה דקות ממני.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חשבתי</w:t>
      </w:r>
      <w:r w:rsidR="00374753">
        <w:rPr>
          <w:rtl/>
        </w:rPr>
        <w:t xml:space="preserve"> </w:t>
      </w:r>
      <w:r w:rsidRPr="00784950">
        <w:rPr>
          <w:rtl/>
        </w:rPr>
        <w:t>שאולי</w:t>
      </w:r>
      <w:r w:rsidR="00374753">
        <w:rPr>
          <w:rtl/>
        </w:rPr>
        <w:t xml:space="preserve"> </w:t>
      </w:r>
      <w:r w:rsidRPr="00784950">
        <w:rPr>
          <w:rtl/>
        </w:rPr>
        <w:t>כדאי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לתת צ'אנס לממשלה, היום, ראיתם את הכותרת </w:t>
      </w:r>
      <w:r w:rsidR="00374753">
        <w:rPr>
          <w:rtl/>
        </w:rPr>
        <w:t>–</w:t>
      </w:r>
      <w:r w:rsidRPr="00784950">
        <w:rPr>
          <w:rtl/>
        </w:rPr>
        <w:t xml:space="preserve"> 10,000</w:t>
      </w:r>
      <w:r w:rsidR="00374753">
        <w:rPr>
          <w:rtl/>
        </w:rPr>
        <w:t xml:space="preserve"> </w:t>
      </w:r>
      <w:r w:rsidRPr="00784950">
        <w:rPr>
          <w:rtl/>
        </w:rPr>
        <w:t>עובדים יפוטרו כיוון שעמיר פרץ חוקק להם חוק שמשחרר אותם מהעבדות ומהשעבוד לחברות</w:t>
      </w:r>
      <w:r w:rsidR="00374753">
        <w:rPr>
          <w:rtl/>
        </w:rPr>
        <w:t xml:space="preserve"> </w:t>
      </w:r>
      <w:r w:rsidRPr="00784950">
        <w:rPr>
          <w:rtl/>
        </w:rPr>
        <w:t>כוח</w:t>
      </w:r>
      <w:r w:rsidR="00374753">
        <w:rPr>
          <w:rtl/>
        </w:rPr>
        <w:t>-</w:t>
      </w:r>
      <w:r w:rsidRPr="00784950">
        <w:rPr>
          <w:rtl/>
        </w:rPr>
        <w:t>אדם;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הנקמה</w:t>
      </w:r>
      <w:r w:rsidR="00374753">
        <w:rPr>
          <w:rtl/>
        </w:rPr>
        <w:t xml:space="preserve"> – </w:t>
      </w:r>
      <w:r w:rsidRPr="00784950">
        <w:rPr>
          <w:rtl/>
        </w:rPr>
        <w:t>השרים</w:t>
      </w:r>
      <w:r w:rsidR="00374753">
        <w:rPr>
          <w:rtl/>
        </w:rPr>
        <w:t xml:space="preserve"> </w:t>
      </w:r>
      <w:r w:rsidRPr="00784950">
        <w:rPr>
          <w:rtl/>
        </w:rPr>
        <w:t>שישבו כאן ונשבעו לקיים את חוקי הכנסת, את הוראות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הממשלה הזאת, במקום שתהיה ממשלה שאוכפת חוקים, הפכה לממשלה שעוקפת חוקים,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עבריינית.</w:t>
      </w:r>
      <w:r w:rsidR="00374753">
        <w:rPr>
          <w:rtl/>
        </w:rPr>
        <w:t xml:space="preserve"> </w:t>
      </w:r>
      <w:r w:rsidRPr="00784950">
        <w:rPr>
          <w:rtl/>
        </w:rPr>
        <w:t>אם העבירה הזאת של פיטורי 10,000 איש תצא לפועל, האדמה תזדעזע,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תזעק,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לזה להתרחש.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שהנכים ששובתים רעב יקבלו כאן את הגיבוי של כולנו, כדי שגם אותם</w:t>
      </w:r>
      <w:r w:rsidR="00374753">
        <w:rPr>
          <w:rtl/>
        </w:rPr>
        <w:t xml:space="preserve"> </w:t>
      </w:r>
      <w:r w:rsidRPr="00784950">
        <w:rPr>
          <w:rtl/>
        </w:rPr>
        <w:t>נחזיר</w:t>
      </w:r>
      <w:r w:rsidR="00374753">
        <w:rPr>
          <w:rtl/>
        </w:rPr>
        <w:t xml:space="preserve"> </w:t>
      </w:r>
      <w:r w:rsidRPr="00784950">
        <w:rPr>
          <w:rtl/>
        </w:rPr>
        <w:t>הביתה בשלום, לפני שמחר מתבזים עם ההצבעות האוטומטיות ומתפזרים אחרי אישור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פרץ, אתם לא חברים בממשלה הזאת?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 שאנחנו</w:t>
      </w:r>
      <w:r w:rsidR="00374753">
        <w:rPr>
          <w:rtl/>
        </w:rPr>
        <w:t xml:space="preserve"> </w:t>
      </w:r>
      <w:r w:rsidRPr="00784950">
        <w:rPr>
          <w:rtl/>
        </w:rPr>
        <w:t>עוזבים, גברתי. אמרתי, שאם עד לרגע זה עוד התלבטתי, זה שהנכים</w:t>
      </w:r>
      <w:r w:rsidR="00374753">
        <w:rPr>
          <w:rtl/>
        </w:rPr>
        <w:t xml:space="preserve"> </w:t>
      </w:r>
      <w:r w:rsidRPr="00784950">
        <w:rPr>
          <w:rtl/>
        </w:rPr>
        <w:t>עדיין</w:t>
      </w:r>
      <w:r w:rsidR="00374753">
        <w:rPr>
          <w:rtl/>
        </w:rPr>
        <w:t xml:space="preserve"> </w:t>
      </w:r>
      <w:r w:rsidRPr="00784950">
        <w:rPr>
          <w:rtl/>
        </w:rPr>
        <w:t>יושבים</w:t>
      </w:r>
      <w:r w:rsidR="00374753">
        <w:rPr>
          <w:rtl/>
        </w:rPr>
        <w:t xml:space="preserve"> </w:t>
      </w:r>
      <w:r w:rsidRPr="00784950">
        <w:rPr>
          <w:rtl/>
        </w:rPr>
        <w:t>בקור</w:t>
      </w:r>
      <w:r w:rsidR="00374753">
        <w:rPr>
          <w:rtl/>
        </w:rPr>
        <w:t xml:space="preserve"> </w:t>
      </w:r>
      <w:r w:rsidRPr="00784950">
        <w:rPr>
          <w:rtl/>
        </w:rPr>
        <w:t>ורעבים,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שנוסף על כך הולכים לפטר 10,000 עובדים </w:t>
      </w:r>
      <w:r w:rsidR="00374753">
        <w:rPr>
          <w:rtl/>
        </w:rPr>
        <w:t>–</w:t>
      </w:r>
      <w:r w:rsidRPr="00784950">
        <w:rPr>
          <w:rtl/>
        </w:rPr>
        <w:t xml:space="preserve"> אני</w:t>
      </w:r>
      <w:r w:rsidR="00374753">
        <w:rPr>
          <w:rtl/>
        </w:rPr>
        <w:t xml:space="preserve"> </w:t>
      </w:r>
      <w:r w:rsidRPr="00784950">
        <w:rPr>
          <w:rtl/>
        </w:rPr>
        <w:t>בוודאי לא אוכל להיות שותף בשום דרך לממשלה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לבקש ממך משהו?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אם היושבת</w:t>
      </w:r>
      <w:r w:rsidR="00374753">
        <w:rPr>
          <w:rtl/>
        </w:rPr>
        <w:t>-</w:t>
      </w:r>
      <w:r w:rsidRPr="00784950">
        <w:rPr>
          <w:rtl/>
        </w:rPr>
        <w:t>ראש תסכים.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כשהממשלה מתפרקת, הכול מתפרק.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תאמין לי שאם תהיו החוליה הראשונה יהיו חוליות נוספות, אז תעשו את זה מהר.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עושה את זה. תודה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פרץ.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חברי הכנסת אלכסנדר צינקר ורומן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לא</w:t>
      </w:r>
      <w:r w:rsidR="00374753">
        <w:rPr>
          <w:rtl/>
        </w:rPr>
        <w:t xml:space="preserve"> </w:t>
      </w:r>
      <w:r w:rsidRPr="00784950">
        <w:rPr>
          <w:rtl/>
        </w:rPr>
        <w:t>נמצאים,</w:t>
      </w:r>
      <w:r w:rsidR="00374753">
        <w:rPr>
          <w:rtl/>
        </w:rPr>
        <w:t xml:space="preserve"> </w:t>
      </w:r>
      <w:r w:rsidRPr="00784950">
        <w:rPr>
          <w:rtl/>
        </w:rPr>
        <w:t>ולכן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>בתור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מיכאל קליינר.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מיכאל</w:t>
      </w:r>
      <w:r w:rsidR="00374753">
        <w:rPr>
          <w:rtl/>
        </w:rPr>
        <w:t xml:space="preserve"> </w:t>
      </w:r>
      <w:r w:rsidRPr="00784950">
        <w:rPr>
          <w:rtl/>
        </w:rPr>
        <w:t>איתן.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רגעים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מחשבות</w:t>
      </w:r>
      <w:r w:rsidR="00374753">
        <w:rPr>
          <w:rtl/>
        </w:rPr>
        <w:t xml:space="preserve"> </w:t>
      </w:r>
      <w:r w:rsidRPr="00784950">
        <w:rPr>
          <w:rtl/>
        </w:rPr>
        <w:t>נוגות על</w:t>
      </w:r>
      <w:r w:rsidR="00374753">
        <w:rPr>
          <w:rtl/>
        </w:rPr>
        <w:t xml:space="preserve"> </w:t>
      </w:r>
      <w:r w:rsidRPr="00784950">
        <w:rPr>
          <w:rtl/>
        </w:rPr>
        <w:t>דמוקרטיה.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מוכרח</w:t>
      </w:r>
      <w:r w:rsidR="00374753">
        <w:rPr>
          <w:rtl/>
        </w:rPr>
        <w:t xml:space="preserve"> </w:t>
      </w:r>
      <w:r w:rsidRPr="00784950">
        <w:rPr>
          <w:rtl/>
        </w:rPr>
        <w:t>להגיד, ששלוש</w:t>
      </w:r>
      <w:r w:rsidR="00374753">
        <w:rPr>
          <w:rtl/>
        </w:rPr>
        <w:t>-</w:t>
      </w:r>
      <w:r w:rsidRPr="00784950">
        <w:rPr>
          <w:rtl/>
        </w:rPr>
        <w:t>ארבע הדקות האחרונות היו בשבילי רגעים שבהם</w:t>
      </w:r>
      <w:r w:rsidR="00374753">
        <w:rPr>
          <w:rtl/>
        </w:rPr>
        <w:t xml:space="preserve"> </w:t>
      </w:r>
      <w:r w:rsidRPr="00784950">
        <w:rPr>
          <w:rtl/>
        </w:rPr>
        <w:t>חשבתי</w:t>
      </w:r>
      <w:r w:rsidR="00374753">
        <w:rPr>
          <w:rtl/>
        </w:rPr>
        <w:t xml:space="preserve"> </w:t>
      </w:r>
      <w:r w:rsidRPr="00784950">
        <w:rPr>
          <w:rtl/>
        </w:rPr>
        <w:t>מחשבות נוגות על דמוקרטיה. אני אומר את זה מעבר לחילוקי דעות, והרי יש לנו</w:t>
      </w:r>
      <w:r w:rsidR="00374753">
        <w:rPr>
          <w:rtl/>
        </w:rPr>
        <w:t xml:space="preserve"> </w:t>
      </w:r>
      <w:r w:rsidRPr="00784950">
        <w:rPr>
          <w:rtl/>
        </w:rPr>
        <w:t>מחלוקות</w:t>
      </w:r>
      <w:r w:rsidR="00374753">
        <w:rPr>
          <w:rtl/>
        </w:rPr>
        <w:t xml:space="preserve"> </w:t>
      </w:r>
      <w:r w:rsidRPr="00784950">
        <w:rPr>
          <w:rtl/>
        </w:rPr>
        <w:t>פנימיות</w:t>
      </w:r>
      <w:r w:rsidR="00374753">
        <w:rPr>
          <w:rtl/>
        </w:rPr>
        <w:t xml:space="preserve"> </w:t>
      </w:r>
      <w:r w:rsidRPr="00784950">
        <w:rPr>
          <w:rtl/>
        </w:rPr>
        <w:t>ואחרות.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מה לעשות שכלכלה זה מקצוע שלומדים אותו כמה שנים</w:t>
      </w:r>
      <w:r w:rsidR="00374753">
        <w:rPr>
          <w:rtl/>
        </w:rPr>
        <w:t xml:space="preserve"> </w:t>
      </w:r>
      <w:r w:rsidRPr="00784950">
        <w:rPr>
          <w:rtl/>
        </w:rPr>
        <w:t>באוניברסיטה. היות שרוב הציבור וגם רוב חברי הכנסת לא למדו את המקצוע הזה, אז אין</w:t>
      </w:r>
      <w:r w:rsidR="00374753">
        <w:rPr>
          <w:rtl/>
        </w:rPr>
        <w:t xml:space="preserve"> </w:t>
      </w:r>
      <w:r w:rsidRPr="00784950">
        <w:rPr>
          <w:rtl/>
        </w:rPr>
        <w:t>גבול</w:t>
      </w:r>
      <w:r w:rsidR="00374753">
        <w:rPr>
          <w:rtl/>
        </w:rPr>
        <w:t xml:space="preserve"> </w:t>
      </w:r>
      <w:r w:rsidRPr="00784950">
        <w:rPr>
          <w:rtl/>
        </w:rPr>
        <w:t>לדמגוגיה.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לפעמים מוכן לוותר לאלה שאני באמת חושב שדבריהם נובעים</w:t>
      </w:r>
      <w:r w:rsidR="00374753">
        <w:rPr>
          <w:rtl/>
        </w:rPr>
        <w:t xml:space="preserve"> </w:t>
      </w:r>
      <w:r w:rsidRPr="00784950">
        <w:rPr>
          <w:rtl/>
        </w:rPr>
        <w:t>מבורות.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יודע אם אני צריך לתת לעמיר פרץ את הקרדיט הזה, כיוון שהיתה כאן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התופעות החמורות ביותר, של אדם ששופך דמעות תנין על מר גורלם של אנשים</w:t>
      </w:r>
      <w:r w:rsidR="00374753">
        <w:rPr>
          <w:rtl/>
        </w:rPr>
        <w:t xml:space="preserve"> </w:t>
      </w:r>
      <w:r w:rsidRPr="00784950">
        <w:rPr>
          <w:rtl/>
        </w:rPr>
        <w:t>שהוא האחראי העיקרי למצבם.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לעשות? מי שרוצה חוקי מינימום, זה נורא נחמד ונורא סוציאלי, וכולנו בעד,</w:t>
      </w:r>
      <w:r w:rsidR="00374753">
        <w:rPr>
          <w:rtl/>
        </w:rPr>
        <w:t xml:space="preserve"> </w:t>
      </w:r>
      <w:r w:rsidRPr="00784950">
        <w:rPr>
          <w:rtl/>
        </w:rPr>
        <w:t>ושכר המינימום הוא באמת נמוך. אבל כשאתה מעלה את הרף הזה, אתה גורם לפיטורים. הוא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הממשלה מטיחה בי שאני אחראי ל</w:t>
      </w:r>
      <w:r w:rsidR="00374753">
        <w:rPr>
          <w:rtl/>
        </w:rPr>
        <w:t>-</w:t>
      </w:r>
      <w:r w:rsidRPr="00784950">
        <w:rPr>
          <w:rtl/>
        </w:rPr>
        <w:t>10,000 מובטלים? זה משפט לא נכון. הוא אחראי</w:t>
      </w:r>
      <w:r w:rsidR="00374753">
        <w:rPr>
          <w:rtl/>
        </w:rPr>
        <w:t xml:space="preserve"> </w:t>
      </w:r>
      <w:r w:rsidRPr="00784950">
        <w:rPr>
          <w:rtl/>
        </w:rPr>
        <w:t>להרבה יותר.</w:t>
      </w:r>
      <w:r w:rsidR="00374753">
        <w:rPr>
          <w:rtl/>
        </w:rPr>
        <w:t xml:space="preserve"> </w:t>
      </w:r>
      <w:r w:rsidRPr="00784950">
        <w:rPr>
          <w:rtl/>
        </w:rPr>
        <w:t>יכול להיות שרק חוק חברות כוח</w:t>
      </w:r>
      <w:r w:rsidR="00374753">
        <w:rPr>
          <w:rtl/>
        </w:rPr>
        <w:t>-</w:t>
      </w:r>
      <w:r w:rsidRPr="00784950">
        <w:rPr>
          <w:rtl/>
        </w:rPr>
        <w:t>אדם אחראי ל</w:t>
      </w:r>
      <w:r w:rsidR="00374753">
        <w:rPr>
          <w:rtl/>
        </w:rPr>
        <w:t>-</w:t>
      </w:r>
      <w:r w:rsidRPr="00784950">
        <w:rPr>
          <w:rtl/>
        </w:rPr>
        <w:t>10,000 מובטלים, אבל חוקי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המינימום שלו אחראים לעשרות אלפים.</w:t>
      </w:r>
      <w:r w:rsidR="00374753">
        <w:rPr>
          <w:rtl/>
        </w:rPr>
        <w:t xml:space="preserve"> </w:t>
      </w:r>
      <w:r w:rsidRPr="00784950">
        <w:rPr>
          <w:rtl/>
        </w:rPr>
        <w:t>ואם היינו מגיעים לשכר המינימום הדמיוני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1,000</w:t>
      </w:r>
      <w:r w:rsidR="00374753">
        <w:rPr>
          <w:rtl/>
        </w:rPr>
        <w:t xml:space="preserve"> </w:t>
      </w:r>
      <w:r w:rsidRPr="00784950">
        <w:rPr>
          <w:rtl/>
        </w:rPr>
        <w:t>דולר, שזה דבר נחמד, היו כאן עוד 100,000 מובטלים, וזה טוב לחבר הכנסת</w:t>
      </w:r>
      <w:r w:rsidR="00374753">
        <w:rPr>
          <w:rtl/>
        </w:rPr>
        <w:t xml:space="preserve"> </w:t>
      </w:r>
      <w:r w:rsidRPr="00784950">
        <w:rPr>
          <w:rtl/>
        </w:rPr>
        <w:t>פרץ, כי אז הוא יוכל לבוא ולהגיד:</w:t>
      </w:r>
      <w:r w:rsidR="00374753">
        <w:rPr>
          <w:rtl/>
        </w:rPr>
        <w:t xml:space="preserve"> </w:t>
      </w:r>
      <w:r w:rsidRPr="00784950">
        <w:rPr>
          <w:rtl/>
        </w:rPr>
        <w:t>ממשלה איומה גרמה, והציבור לא יודע.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 עמיר פרץ הוא נציג העובדים, הוא נציג ההסתדרות הכללית, אז בוודאי לבו עם</w:t>
      </w:r>
      <w:r w:rsidR="00374753">
        <w:rPr>
          <w:rtl/>
        </w:rPr>
        <w:t xml:space="preserve"> </w:t>
      </w:r>
      <w:r w:rsidRPr="00784950">
        <w:rPr>
          <w:rtl/>
        </w:rPr>
        <w:t>מר</w:t>
      </w:r>
      <w:r w:rsidR="00374753">
        <w:rPr>
          <w:rtl/>
        </w:rPr>
        <w:t xml:space="preserve"> </w:t>
      </w:r>
      <w:r w:rsidRPr="00784950">
        <w:rPr>
          <w:rtl/>
        </w:rPr>
        <w:t>גורלם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העמלים.</w:t>
      </w:r>
      <w:r w:rsidR="00374753">
        <w:rPr>
          <w:rtl/>
        </w:rPr>
        <w:t xml:space="preserve"> </w:t>
      </w:r>
      <w:r w:rsidRPr="00784950">
        <w:rPr>
          <w:rtl/>
        </w:rPr>
        <w:t>אז מה הוא אמר? צריך להיכנע לדרישות הנכים.</w:t>
      </w:r>
      <w:r w:rsidR="00374753">
        <w:rPr>
          <w:rtl/>
        </w:rPr>
        <w:t xml:space="preserve"> </w:t>
      </w:r>
      <w:r w:rsidRPr="00784950">
        <w:rPr>
          <w:rtl/>
        </w:rPr>
        <w:t>אני לא יודע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דורשים,</w:t>
      </w:r>
      <w:r w:rsidR="00374753">
        <w:rPr>
          <w:rtl/>
        </w:rPr>
        <w:t xml:space="preserve"> </w:t>
      </w:r>
      <w:r w:rsidRPr="00784950">
        <w:rPr>
          <w:rtl/>
        </w:rPr>
        <w:t>4</w:t>
      </w:r>
      <w:r w:rsidR="00374753">
        <w:rPr>
          <w:rtl/>
        </w:rPr>
        <w:t xml:space="preserve"> </w:t>
      </w:r>
      <w:r w:rsidRPr="00784950">
        <w:rPr>
          <w:rtl/>
        </w:rPr>
        <w:t>מיליארדים,</w:t>
      </w:r>
      <w:r w:rsidR="00374753">
        <w:rPr>
          <w:rtl/>
        </w:rPr>
        <w:t xml:space="preserve"> 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>מיליארדים,</w:t>
      </w:r>
      <w:r w:rsidR="00374753">
        <w:rPr>
          <w:rtl/>
        </w:rPr>
        <w:t xml:space="preserve"> </w:t>
      </w:r>
      <w:r w:rsidRPr="00784950">
        <w:rPr>
          <w:rtl/>
        </w:rPr>
        <w:t>זה נהדר.</w:t>
      </w:r>
      <w:r w:rsidR="00374753">
        <w:rPr>
          <w:rtl/>
        </w:rPr>
        <w:t xml:space="preserve"> </w:t>
      </w:r>
      <w:r w:rsidRPr="00784950">
        <w:rPr>
          <w:rtl/>
        </w:rPr>
        <w:t>הלוואי שהממשלה תיכנע</w:t>
      </w:r>
      <w:r w:rsidR="00374753">
        <w:rPr>
          <w:rtl/>
        </w:rPr>
        <w:t xml:space="preserve"> </w:t>
      </w:r>
      <w:r w:rsidRPr="00784950">
        <w:rPr>
          <w:rtl/>
        </w:rPr>
        <w:t>מבחינתו,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הממשלה תחליט להוסיף 5 מיליארדים לנכים, באותה רמת מצוקה,</w:t>
      </w:r>
      <w:r w:rsidR="00374753">
        <w:rPr>
          <w:rtl/>
        </w:rPr>
        <w:t xml:space="preserve"> </w:t>
      </w:r>
      <w:r w:rsidRPr="00784950">
        <w:rPr>
          <w:rtl/>
        </w:rPr>
        <w:t>אני מניח שזה יהיה עוד כמה עשרות מיליארדים, ואז הממשלה תוציא שיקים, רק שלא יהיה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כיסוי.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יוכל עמיר פרץ לעלות על הבמה הזאת ולהגיד:</w:t>
      </w:r>
      <w:r w:rsidR="00374753">
        <w:rPr>
          <w:rtl/>
        </w:rPr>
        <w:t xml:space="preserve"> </w:t>
      </w:r>
      <w:r w:rsidRPr="00784950">
        <w:rPr>
          <w:rtl/>
        </w:rPr>
        <w:t>ממשלה מנוולת, היא</w:t>
      </w:r>
      <w:r w:rsidR="00374753">
        <w:rPr>
          <w:rtl/>
        </w:rPr>
        <w:t xml:space="preserve"> </w:t>
      </w:r>
      <w:r w:rsidRPr="00784950">
        <w:rPr>
          <w:rtl/>
        </w:rPr>
        <w:t>מוציאה שיקים בלי כיסוי.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הקיצוני</w:t>
      </w:r>
      <w:r w:rsidR="00374753">
        <w:rPr>
          <w:rtl/>
        </w:rPr>
        <w:t xml:space="preserve"> </w:t>
      </w:r>
      <w:r w:rsidRPr="00784950">
        <w:rPr>
          <w:rtl/>
        </w:rPr>
        <w:t>ביותר,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לא היחיד.</w:t>
      </w:r>
      <w:r w:rsidR="00374753">
        <w:rPr>
          <w:rtl/>
        </w:rPr>
        <w:t xml:space="preserve"> </w:t>
      </w:r>
      <w:r w:rsidRPr="00784950">
        <w:rPr>
          <w:rtl/>
        </w:rPr>
        <w:t>ישבה פה בשבוע שעבר הכנסת</w:t>
      </w:r>
      <w:r w:rsidR="00374753">
        <w:rPr>
          <w:rtl/>
        </w:rPr>
        <w:t xml:space="preserve"> </w:t>
      </w:r>
      <w:r w:rsidRPr="00784950">
        <w:rPr>
          <w:rtl/>
        </w:rPr>
        <w:t>והצביעה</w:t>
      </w:r>
      <w:r w:rsidR="00374753">
        <w:rPr>
          <w:rtl/>
        </w:rPr>
        <w:t xml:space="preserve"> </w:t>
      </w:r>
      <w:r w:rsidRPr="00784950">
        <w:rPr>
          <w:rtl/>
        </w:rPr>
        <w:t>ברוב</w:t>
      </w:r>
      <w:r w:rsidR="00374753">
        <w:rPr>
          <w:rtl/>
        </w:rPr>
        <w:t xml:space="preserve"> </w:t>
      </w:r>
      <w:r w:rsidRPr="00784950">
        <w:rPr>
          <w:rtl/>
        </w:rPr>
        <w:t>עצום,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שני חברים הצביעו נגד, שני חברי אופוזיציה היו היחידים</w:t>
      </w:r>
      <w:r w:rsidR="00374753">
        <w:rPr>
          <w:rtl/>
        </w:rPr>
        <w:t xml:space="preserve"> </w:t>
      </w:r>
      <w:r w:rsidRPr="00784950">
        <w:rPr>
          <w:rtl/>
        </w:rPr>
        <w:t>שהצביעו</w:t>
      </w:r>
      <w:r w:rsidR="00374753">
        <w:rPr>
          <w:rtl/>
        </w:rPr>
        <w:t xml:space="preserve"> </w:t>
      </w:r>
      <w:r w:rsidRPr="00784950">
        <w:rPr>
          <w:rtl/>
        </w:rPr>
        <w:t>בעד עמדת הממשלה. הכנסת החליטה שהיא התחילה להקים בתי</w:t>
      </w:r>
      <w:r w:rsidR="00374753">
        <w:rPr>
          <w:rtl/>
        </w:rPr>
        <w:t>-</w:t>
      </w:r>
      <w:r w:rsidRPr="00784950">
        <w:rPr>
          <w:rtl/>
        </w:rPr>
        <w:t>חולים. היא נהייתה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הרשות המבצעת. ואז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יש לי רק שלוש דקות.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מיכאל איתן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יושב</w:t>
      </w:r>
      <w:r w:rsidR="00374753">
        <w:rPr>
          <w:rtl/>
        </w:rPr>
        <w:t>-</w:t>
      </w:r>
      <w:r w:rsidRPr="00784950">
        <w:rPr>
          <w:rtl/>
        </w:rPr>
        <w:t xml:space="preserve">ראש הכנסת נוסע למדיניות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היה כאן דיון כמו תמיד </w:t>
      </w:r>
      <w:r w:rsidR="00374753">
        <w:rPr>
          <w:rtl/>
        </w:rPr>
        <w:t>–</w:t>
      </w:r>
      <w:r w:rsidRPr="00784950">
        <w:rPr>
          <w:rtl/>
        </w:rPr>
        <w:t xml:space="preserve"> זה קרה לי קודם עם חברת הכנסת גוז'נסקי, ניהלתי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דיאלוג</w:t>
      </w:r>
      <w:r w:rsidR="00374753">
        <w:rPr>
          <w:rtl/>
        </w:rPr>
        <w:t xml:space="preserve"> </w:t>
      </w:r>
      <w:r w:rsidRPr="00784950">
        <w:rPr>
          <w:rtl/>
        </w:rPr>
        <w:t>נורא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מעניין בעקבות שאלה, ואחר כך אמרו לי שעבר הזמן </w:t>
      </w:r>
      <w:r w:rsidR="00374753">
        <w:rPr>
          <w:rtl/>
        </w:rPr>
        <w:t>–</w:t>
      </w:r>
      <w:r w:rsidRPr="00784950">
        <w:rPr>
          <w:rtl/>
        </w:rPr>
        <w:t xml:space="preserve"> היות שמסגרת</w:t>
      </w:r>
      <w:r w:rsidR="00374753">
        <w:rPr>
          <w:rtl/>
        </w:rPr>
        <w:t xml:space="preserve"> </w:t>
      </w:r>
      <w:r w:rsidRPr="00784950">
        <w:rPr>
          <w:rtl/>
        </w:rPr>
        <w:t>הדיון היא שלוש דקות, אני רוצה לומר את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מוכרח להגיד משהו, זו סתימת פיות.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הפרעתי</w:t>
      </w:r>
      <w:r w:rsidR="00374753">
        <w:rPr>
          <w:rtl/>
        </w:rPr>
        <w:t xml:space="preserve"> </w:t>
      </w:r>
      <w:r w:rsidRPr="00784950">
        <w:rPr>
          <w:rtl/>
        </w:rPr>
        <w:t>לך. הרי הדברים שלך קוממו אותי, הם היו דמגוגיה צרופה, אבל</w:t>
      </w:r>
      <w:r w:rsidR="00374753">
        <w:rPr>
          <w:rtl/>
        </w:rPr>
        <w:t xml:space="preserve"> </w:t>
      </w: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שאני מכבד את מסגרת הדיון, וזכותך להתבטא </w:t>
      </w:r>
      <w:r w:rsidR="00374753">
        <w:rPr>
          <w:rtl/>
        </w:rPr>
        <w:t>–</w:t>
      </w:r>
      <w:r w:rsidRPr="00784950">
        <w:rPr>
          <w:rtl/>
        </w:rPr>
        <w:t xml:space="preserve"> לא אוכל לענות, אני רוצה להתקדם</w:t>
      </w:r>
      <w:r w:rsidR="00374753">
        <w:rPr>
          <w:rtl/>
        </w:rPr>
        <w:t xml:space="preserve"> </w:t>
      </w:r>
      <w:r w:rsidRPr="00784950">
        <w:rPr>
          <w:rtl/>
        </w:rPr>
        <w:t>בנאום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תקפת אותי אישית, זכותי לענות.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אהיה נדיבה הפעם.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או.קיי.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אני מוכן לשנות את מדיניות</w:t>
      </w:r>
      <w:r w:rsidR="00374753">
        <w:rPr>
          <w:rtl/>
        </w:rPr>
        <w:t xml:space="preserve"> </w:t>
      </w:r>
      <w:r w:rsidRPr="00784950">
        <w:rPr>
          <w:rtl/>
        </w:rPr>
        <w:t>ההסתדרות</w:t>
      </w:r>
      <w:r w:rsidR="00374753">
        <w:rPr>
          <w:rtl/>
        </w:rPr>
        <w:t xml:space="preserve"> </w:t>
      </w:r>
      <w:r w:rsidRPr="00784950">
        <w:rPr>
          <w:rtl/>
        </w:rPr>
        <w:t>ולהחליט</w:t>
      </w:r>
      <w:r w:rsidR="00374753">
        <w:rPr>
          <w:rtl/>
        </w:rPr>
        <w:t xml:space="preserve"> </w:t>
      </w:r>
      <w:r w:rsidRPr="00784950">
        <w:rPr>
          <w:rtl/>
        </w:rPr>
        <w:t>שההסתדרות</w:t>
      </w:r>
      <w:r w:rsidR="00374753">
        <w:rPr>
          <w:rtl/>
        </w:rPr>
        <w:t xml:space="preserve"> </w:t>
      </w:r>
      <w:r w:rsidRPr="00784950">
        <w:rPr>
          <w:rtl/>
        </w:rPr>
        <w:t>תיאבק</w:t>
      </w:r>
      <w:r w:rsidR="00374753">
        <w:rPr>
          <w:rtl/>
        </w:rPr>
        <w:t xml:space="preserve"> </w:t>
      </w:r>
      <w:r w:rsidRPr="00784950">
        <w:rPr>
          <w:rtl/>
        </w:rPr>
        <w:t>להורדת שכר העובדים, בתנאי שאתה תודיע שאתה</w:t>
      </w:r>
      <w:r w:rsidR="00374753">
        <w:rPr>
          <w:rtl/>
        </w:rPr>
        <w:t xml:space="preserve"> </w:t>
      </w:r>
      <w:r w:rsidRPr="00784950">
        <w:rPr>
          <w:rtl/>
        </w:rPr>
        <w:t>מרוויח 3,000 שקל בחודש.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</w:t>
      </w:r>
      <w:r w:rsidR="00374753">
        <w:rPr>
          <w:rtl/>
        </w:rPr>
        <w:t xml:space="preserve"> </w:t>
      </w:r>
      <w:r w:rsidRPr="00784950">
        <w:rPr>
          <w:rtl/>
        </w:rPr>
        <w:t>שהדברים</w:t>
      </w:r>
      <w:r w:rsidR="00374753">
        <w:rPr>
          <w:rtl/>
        </w:rPr>
        <w:t xml:space="preserve"> </w:t>
      </w:r>
      <w:r w:rsidRPr="00784950">
        <w:rPr>
          <w:rtl/>
        </w:rPr>
        <w:t>נקלטו.</w:t>
      </w:r>
      <w:r w:rsidR="00374753">
        <w:rPr>
          <w:rtl/>
        </w:rPr>
        <w:t xml:space="preserve"> </w:t>
      </w:r>
      <w:r w:rsidRPr="00784950">
        <w:rPr>
          <w:rtl/>
        </w:rPr>
        <w:t>אדוני עמיר פרץ, אני לא יודע כמה אתה מרוויח,</w:t>
      </w:r>
      <w:r w:rsidR="00374753">
        <w:rPr>
          <w:rtl/>
        </w:rPr>
        <w:t xml:space="preserve"> </w:t>
      </w:r>
      <w:r w:rsidRPr="00784950">
        <w:rPr>
          <w:rtl/>
        </w:rPr>
        <w:t>ואני לא יודע כמה מרוויחים ועדי העובדים שאתה תומך בהם, שהם לא בשכר מינימום, 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לא רוצה להיכנס לזה, כי הדוגמה הזאת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מדברים על שכר מינימום, על נכים, אתה מתעסק עם הפלסטינים.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פרץ, כשאתה תרוויח 3,000 שקל, גם כולם כאן ירוויחו 3,000 שקל, אבל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הדוגמה</w:t>
      </w:r>
      <w:r w:rsidR="00374753">
        <w:rPr>
          <w:rtl/>
        </w:rPr>
        <w:t xml:space="preserve"> </w:t>
      </w:r>
      <w:r w:rsidRPr="00784950">
        <w:rPr>
          <w:rtl/>
        </w:rPr>
        <w:t>לסוג</w:t>
      </w:r>
      <w:r w:rsidR="00374753">
        <w:rPr>
          <w:rtl/>
        </w:rPr>
        <w:t xml:space="preserve"> </w:t>
      </w:r>
      <w:r w:rsidRPr="00784950">
        <w:rPr>
          <w:rtl/>
        </w:rPr>
        <w:t>הדמגוגיה</w:t>
      </w:r>
      <w:r w:rsidR="00374753">
        <w:rPr>
          <w:rtl/>
        </w:rPr>
        <w:t xml:space="preserve"> </w:t>
      </w:r>
      <w:r w:rsidRPr="00784950">
        <w:rPr>
          <w:rtl/>
        </w:rPr>
        <w:t>הבוטה,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עניינית, שבה אתה מסית את ציבור העובדים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ואתה יודע מה? אתה הצלחת לעשות רק דבר טוב אחד. אם אתה גרמת לזה</w:t>
      </w:r>
      <w:r w:rsidR="00374753">
        <w:rPr>
          <w:rtl/>
        </w:rPr>
        <w:t xml:space="preserve"> </w:t>
      </w:r>
      <w:r w:rsidRPr="00784950">
        <w:rPr>
          <w:rtl/>
        </w:rPr>
        <w:t>שעזמי בשארה ואני מסכימים, אז כבר השגת מצווה אחת גדולה.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עזמי, אתה מסכים אתו?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שאמר עמיר פרץ זה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עכשיו יעלה ויגיד, הוא אמר את זה קודם, זה רשום בפרוטוקול.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לך עוד דקה.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כמובן זה הוציא אותי ממסגרת הדברים. תראו, אני אמרתי קודם, שכדי להסביר משהו</w:t>
      </w:r>
      <w:r w:rsidR="00374753">
        <w:rPr>
          <w:rtl/>
        </w:rPr>
        <w:t xml:space="preserve"> </w:t>
      </w:r>
      <w:r w:rsidRPr="00784950">
        <w:rPr>
          <w:rtl/>
        </w:rPr>
        <w:t>כלכלי</w:t>
      </w:r>
      <w:r w:rsidR="00374753">
        <w:rPr>
          <w:rtl/>
        </w:rPr>
        <w:t xml:space="preserve"> </w:t>
      </w:r>
      <w:r w:rsidRPr="00784950">
        <w:rPr>
          <w:rtl/>
        </w:rPr>
        <w:t>לציבור</w:t>
      </w:r>
      <w:r w:rsidR="00374753">
        <w:rPr>
          <w:rtl/>
        </w:rPr>
        <w:t xml:space="preserve"> </w:t>
      </w:r>
      <w:r w:rsidRPr="00784950">
        <w:rPr>
          <w:rtl/>
        </w:rPr>
        <w:t>צריך שלוש שנים, עכשיו גם לקחו את שלוש הדקות שלי והשאירו אותי עם</w:t>
      </w:r>
      <w:r w:rsidR="00374753">
        <w:rPr>
          <w:rtl/>
        </w:rPr>
        <w:t xml:space="preserve"> </w:t>
      </w:r>
      <w:r w:rsidRPr="00784950">
        <w:rPr>
          <w:rtl/>
        </w:rPr>
        <w:t>מסר מקוטע. אני אנסה בכל זאת בצורה מסוימת לנעול אותו.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כללים</w:t>
      </w:r>
      <w:r w:rsidR="00374753">
        <w:rPr>
          <w:rtl/>
        </w:rPr>
        <w:t xml:space="preserve"> </w:t>
      </w:r>
      <w:r w:rsidRPr="00784950">
        <w:rPr>
          <w:rtl/>
        </w:rPr>
        <w:t>לכלכלה,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נקיים רק את מה שעמיר פרץ רוצה, לא את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 xml:space="preserve">החולים באשדוד שהכנסת הזאת מקימה </w:t>
      </w:r>
      <w:r w:rsidR="00374753">
        <w:rPr>
          <w:rtl/>
        </w:rPr>
        <w:t>–</w:t>
      </w:r>
      <w:r w:rsidRPr="00784950">
        <w:rPr>
          <w:rtl/>
        </w:rPr>
        <w:t xml:space="preserve"> כשרק פורז ואני הצבענו נגד, כשהממשלה היתה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החוק,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הוא עבר פה</w:t>
      </w:r>
      <w:r w:rsidR="00374753">
        <w:rPr>
          <w:rtl/>
        </w:rPr>
        <w:t>-</w:t>
      </w:r>
      <w:r w:rsidRPr="00784950">
        <w:rPr>
          <w:rtl/>
        </w:rPr>
        <w:t>אחד, כל חברי הקואליציה שנכחו באולם תמכו בכך שהכנסת</w:t>
      </w:r>
      <w:r w:rsidR="00374753">
        <w:rPr>
          <w:rtl/>
        </w:rPr>
        <w:t xml:space="preserve"> </w:t>
      </w:r>
      <w:r w:rsidRPr="00784950">
        <w:rPr>
          <w:rtl/>
        </w:rPr>
        <w:t>מכוננת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חולים</w:t>
      </w:r>
      <w:r w:rsidR="00374753">
        <w:rPr>
          <w:rtl/>
        </w:rPr>
        <w:t xml:space="preserve"> </w:t>
      </w:r>
      <w:r w:rsidRPr="00784950">
        <w:rPr>
          <w:rtl/>
        </w:rPr>
        <w:t>באשדוד, והשניים היחידים שהצביעו נגד היו פורז ואני.</w:t>
      </w:r>
      <w:r w:rsidR="00374753">
        <w:rPr>
          <w:rtl/>
        </w:rPr>
        <w:t xml:space="preserve"> </w:t>
      </w:r>
      <w:r w:rsidRPr="00784950">
        <w:rPr>
          <w:rtl/>
        </w:rPr>
        <w:t>רק כשזה</w:t>
      </w:r>
      <w:r w:rsidR="00374753">
        <w:rPr>
          <w:rtl/>
        </w:rPr>
        <w:t xml:space="preserve"> </w:t>
      </w:r>
      <w:r w:rsidRPr="00784950">
        <w:rPr>
          <w:rtl/>
        </w:rPr>
        <w:t>היה אי</w:t>
      </w:r>
      <w:r w:rsidR="00374753">
        <w:rPr>
          <w:rtl/>
        </w:rPr>
        <w:t>-</w:t>
      </w:r>
      <w:r w:rsidRPr="00784950">
        <w:rPr>
          <w:rtl/>
        </w:rPr>
        <w:t>אמון, אז מרצ הצטרפה, אבל לכל אורך החוק רק פורז ואני הצבענו נגד, כששנינו</w:t>
      </w:r>
      <w:r w:rsidR="00374753">
        <w:rPr>
          <w:rtl/>
        </w:rPr>
        <w:t xml:space="preserve"> </w:t>
      </w:r>
      <w:r w:rsidRPr="00784950">
        <w:rPr>
          <w:rtl/>
        </w:rPr>
        <w:t>חברי אופוזיציה. זה האבסורד שקיים כאן.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שלכלכלה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 חוקים, ואם אנחנו את כל הדברים הטובים והסוציאליים </w:t>
      </w:r>
      <w:r w:rsidR="00374753">
        <w:rPr>
          <w:rtl/>
        </w:rPr>
        <w:t xml:space="preserve">–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לנכים, לא 4 מיליארדים אלא 10 מיליארדים, כי הם באמת מסכנים</w:t>
      </w:r>
      <w:r w:rsidR="00374753">
        <w:rPr>
          <w:rtl/>
        </w:rPr>
        <w:t xml:space="preserve"> </w:t>
      </w:r>
      <w:r w:rsidRPr="00784950">
        <w:rPr>
          <w:rtl/>
        </w:rPr>
        <w:t>ומוכי</w:t>
      </w:r>
      <w:r w:rsidR="00374753">
        <w:rPr>
          <w:rtl/>
        </w:rPr>
        <w:t xml:space="preserve"> </w:t>
      </w:r>
      <w:r w:rsidRPr="00784950">
        <w:rPr>
          <w:rtl/>
        </w:rPr>
        <w:t>גורל,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זה לא תהיה כלכלה, תהיה אינפלציה של מאות אחוזים. זה אולי</w:t>
      </w:r>
      <w:r w:rsidR="00374753">
        <w:rPr>
          <w:rtl/>
        </w:rPr>
        <w:t xml:space="preserve"> </w:t>
      </w:r>
      <w:r w:rsidRPr="00784950">
        <w:rPr>
          <w:rtl/>
        </w:rPr>
        <w:t>יעלה את כוחו הפוליטי של עמיר פרץ, אבל לעניים זה יהיה רע מאוד.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לחבר הכנסת קליינר.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מיכאל איתן, אתה מוותר?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חשבתי שהוא מתעסק רק עם פלסטינים, אני רואה שהוא מתעסק גם עם ערבים.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עזמי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בשארה,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מוחמד כנעאן.</w:t>
      </w:r>
      <w:r w:rsidR="00374753">
        <w:rPr>
          <w:rtl/>
        </w:rPr>
        <w:t xml:space="preserve"> </w:t>
      </w:r>
      <w:r w:rsidRPr="00784950">
        <w:rPr>
          <w:rtl/>
        </w:rPr>
        <w:t>חבר הכנסת איתן,</w:t>
      </w:r>
      <w:r w:rsidR="00374753">
        <w:rPr>
          <w:rtl/>
        </w:rPr>
        <w:t xml:space="preserve"> </w:t>
      </w:r>
      <w:r w:rsidRPr="00784950">
        <w:rPr>
          <w:rtl/>
        </w:rPr>
        <w:t>מישהו</w:t>
      </w:r>
      <w:r w:rsidR="00374753">
        <w:rPr>
          <w:rtl/>
        </w:rPr>
        <w:t xml:space="preserve"> </w:t>
      </w:r>
      <w:r w:rsidRPr="00784950">
        <w:rPr>
          <w:rtl/>
        </w:rPr>
        <w:t>הציע</w:t>
      </w:r>
      <w:r w:rsidR="00374753">
        <w:rPr>
          <w:rtl/>
        </w:rPr>
        <w:t xml:space="preserve"> </w:t>
      </w:r>
      <w:r w:rsidRPr="00784950">
        <w:rPr>
          <w:rtl/>
        </w:rPr>
        <w:t>שינאם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בבת</w:t>
      </w:r>
      <w:r w:rsidR="00374753">
        <w:rPr>
          <w:rtl/>
        </w:rPr>
        <w:t xml:space="preserve"> </w:t>
      </w:r>
      <w:r w:rsidRPr="00784950">
        <w:rPr>
          <w:rtl/>
        </w:rPr>
        <w:t>אחת. אמרתי שזה יהרוס את השיא שלך, ולא</w:t>
      </w:r>
      <w:r w:rsidR="00374753">
        <w:rPr>
          <w:rtl/>
        </w:rPr>
        <w:t xml:space="preserve"> </w:t>
      </w:r>
      <w:r w:rsidRPr="00784950">
        <w:rPr>
          <w:rtl/>
        </w:rPr>
        <w:t>הרשיתי 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אז אפשר לעשות דיאלוגים.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דיאלוגים בין 02:00 ל</w:t>
      </w:r>
      <w:r w:rsidR="00374753">
        <w:rPr>
          <w:rtl/>
        </w:rPr>
        <w:t>-</w:t>
      </w:r>
      <w:r w:rsidRPr="00784950">
        <w:rPr>
          <w:rtl/>
        </w:rPr>
        <w:t>06:00.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מיכאל איתן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היה 11 שעות.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הכול בגללו.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זוכרת שזה היה בסביבות שמונה שעות ואי</w:t>
      </w:r>
      <w:r w:rsidR="00374753">
        <w:rPr>
          <w:rtl/>
        </w:rPr>
        <w:t>-</w:t>
      </w:r>
      <w:r w:rsidRPr="00784950">
        <w:rPr>
          <w:rtl/>
        </w:rPr>
        <w:t>אלו דקות.</w:t>
      </w:r>
      <w:r w:rsidR="00374753">
        <w:rPr>
          <w:rtl/>
        </w:rPr>
        <w:t xml:space="preserve"> </w:t>
      </w:r>
      <w:r w:rsidRPr="00784950">
        <w:rPr>
          <w:rtl/>
        </w:rPr>
        <w:t>חבר הכנסת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 ופורז התנגדו</w:t>
      </w:r>
      <w:r w:rsidR="00374753">
        <w:rPr>
          <w:rtl/>
        </w:rPr>
        <w:t xml:space="preserve"> </w:t>
      </w:r>
      <w:r w:rsidRPr="00784950">
        <w:rPr>
          <w:rtl/>
        </w:rPr>
        <w:t>לפופוליזם</w:t>
      </w:r>
      <w:r w:rsidR="00374753">
        <w:rPr>
          <w:rtl/>
        </w:rPr>
        <w:t xml:space="preserve"> </w:t>
      </w:r>
      <w:r w:rsidRPr="00784950">
        <w:rPr>
          <w:rtl/>
        </w:rPr>
        <w:t>הטמון בחוק הקמת בית</w:t>
      </w:r>
      <w:r w:rsidR="00374753">
        <w:rPr>
          <w:rtl/>
        </w:rPr>
        <w:t>-</w:t>
      </w:r>
      <w:r w:rsidRPr="00784950">
        <w:rPr>
          <w:rtl/>
        </w:rPr>
        <w:t>חולים באשדוד, שממילא יבוא איזה חוק הסדרים ויבטל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פעם,</w:t>
      </w:r>
      <w:r w:rsidR="00374753">
        <w:rPr>
          <w:rtl/>
        </w:rPr>
        <w:t xml:space="preserve"> </w:t>
      </w:r>
      <w:r w:rsidRPr="00784950">
        <w:rPr>
          <w:rtl/>
        </w:rPr>
        <w:t>ואותם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שהצביעו בעדו יצביעו נגדו ויגבירו את אמון הציבור</w:t>
      </w:r>
      <w:r w:rsidR="00374753">
        <w:rPr>
          <w:rtl/>
        </w:rPr>
        <w:t xml:space="preserve"> </w:t>
      </w:r>
      <w:r w:rsidRPr="00784950">
        <w:rPr>
          <w:rtl/>
        </w:rPr>
        <w:t>הישראלי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בפרלמנטריזם </w:t>
      </w:r>
      <w:r w:rsidR="00374753">
        <w:rPr>
          <w:rtl/>
        </w:rPr>
        <w:t>–</w:t>
      </w:r>
      <w:r w:rsidRPr="00784950">
        <w:rPr>
          <w:rtl/>
        </w:rPr>
        <w:t xml:space="preserve"> אלה אותם אנשים שעושים חוקים ומבטלים אותם כעבור שנה בחוק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ההסדרים </w:t>
      </w:r>
      <w:r w:rsidR="00374753">
        <w:rPr>
          <w:rtl/>
        </w:rPr>
        <w:t>–</w:t>
      </w:r>
      <w:r w:rsidRPr="00784950">
        <w:rPr>
          <w:rtl/>
        </w:rPr>
        <w:t xml:space="preserve"> אבל יש דבר אחד שכמעט אין בו פופוליזם, מכיוון שדעת הקהל בו היא לא דעת</w:t>
      </w:r>
      <w:r w:rsidR="00374753">
        <w:rPr>
          <w:rtl/>
        </w:rPr>
        <w:t xml:space="preserve"> </w:t>
      </w:r>
      <w:r w:rsidRPr="00784950">
        <w:rPr>
          <w:rtl/>
        </w:rPr>
        <w:t>קהל, וזה הציבור הערבי. שם אין פופוליזם.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כשיש</w:t>
      </w:r>
      <w:r w:rsidR="00374753">
        <w:rPr>
          <w:rtl/>
        </w:rPr>
        <w:t xml:space="preserve"> </w:t>
      </w:r>
      <w:r w:rsidRPr="00784950">
        <w:rPr>
          <w:rtl/>
        </w:rPr>
        <w:t>משהו הנוגע לציבור הערבי, יש צדק חברתי, ממש אנשים לא רוצים פופולריות</w:t>
      </w:r>
      <w:r w:rsidR="00374753">
        <w:rPr>
          <w:rtl/>
        </w:rPr>
        <w:t xml:space="preserve"> </w:t>
      </w:r>
      <w:r w:rsidRPr="00784950">
        <w:rPr>
          <w:rtl/>
        </w:rPr>
        <w:t>אצל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לא אכפת להם שתהיה להם פופולריות. זה אומר, שהסקטור הזה הוא לא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מדעת</w:t>
      </w:r>
      <w:r w:rsidR="00374753">
        <w:rPr>
          <w:rtl/>
        </w:rPr>
        <w:t xml:space="preserve"> </w:t>
      </w:r>
      <w:r w:rsidRPr="00784950">
        <w:rPr>
          <w:rtl/>
        </w:rPr>
        <w:t>הקהל</w:t>
      </w:r>
      <w:r w:rsidR="00374753">
        <w:rPr>
          <w:rtl/>
        </w:rPr>
        <w:t xml:space="preserve"> </w:t>
      </w:r>
      <w:r w:rsidRPr="00784950">
        <w:rPr>
          <w:rtl/>
        </w:rPr>
        <w:t>המעצבת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בפרלמנט הישראלי.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כשהיתה</w:t>
      </w:r>
      <w:r w:rsidR="00374753">
        <w:rPr>
          <w:rtl/>
        </w:rPr>
        <w:t xml:space="preserve"> </w:t>
      </w:r>
      <w:r w:rsidRPr="00784950">
        <w:rPr>
          <w:rtl/>
        </w:rPr>
        <w:t>החלטת</w:t>
      </w:r>
      <w:r w:rsidR="00374753">
        <w:rPr>
          <w:rtl/>
        </w:rPr>
        <w:t xml:space="preserve"> </w:t>
      </w:r>
      <w:r w:rsidRPr="00784950">
        <w:rPr>
          <w:rtl/>
        </w:rPr>
        <w:t>קואליציה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לתמוך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חולים באשדוד, כולם בכל זאת תמכו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חולים</w:t>
      </w:r>
      <w:r w:rsidR="00374753">
        <w:rPr>
          <w:rtl/>
        </w:rPr>
        <w:t xml:space="preserve"> </w:t>
      </w:r>
      <w:r w:rsidRPr="00784950">
        <w:rPr>
          <w:rtl/>
        </w:rPr>
        <w:t>באשדוד.</w:t>
      </w:r>
      <w:r w:rsidR="00374753">
        <w:rPr>
          <w:rtl/>
        </w:rPr>
        <w:t xml:space="preserve"> </w:t>
      </w:r>
      <w:r w:rsidRPr="00784950">
        <w:rPr>
          <w:rtl/>
        </w:rPr>
        <w:t>אבל כשאני הצעתי חוק שוויון סטרילי, שוויון ליחידים, שוויון</w:t>
      </w:r>
      <w:r w:rsidR="00374753">
        <w:rPr>
          <w:rtl/>
        </w:rPr>
        <w:t xml:space="preserve"> </w:t>
      </w:r>
      <w:r w:rsidRPr="00784950">
        <w:rPr>
          <w:rtl/>
        </w:rPr>
        <w:t>אינדיבידואלי,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ישראל, בלי להזכיר את המלה "ערבי" </w:t>
      </w:r>
      <w:r w:rsidR="00374753">
        <w:rPr>
          <w:rtl/>
        </w:rPr>
        <w:t>–</w:t>
      </w:r>
      <w:r w:rsidRPr="00784950">
        <w:rPr>
          <w:rtl/>
        </w:rPr>
        <w:t xml:space="preserve"> להכניס את</w:t>
      </w:r>
      <w:r w:rsidR="00374753">
        <w:rPr>
          <w:rtl/>
        </w:rPr>
        <w:t xml:space="preserve"> </w:t>
      </w:r>
      <w:r w:rsidRPr="00784950">
        <w:rPr>
          <w:rtl/>
        </w:rPr>
        <w:t>העיקרון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כבוד האדם וחירותו, מכיוון שאני חושב שהעיקרון הזה חסר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האדם וחירותו, משום שאי</w:t>
      </w:r>
      <w:r w:rsidR="00374753">
        <w:rPr>
          <w:rtl/>
        </w:rPr>
        <w:t>-</w:t>
      </w:r>
      <w:r w:rsidRPr="00784950">
        <w:rPr>
          <w:rtl/>
        </w:rPr>
        <w:t>אפשר לדבר על כבוד האדם וחירותו אם 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שוויון בפני החוק ואין שוויון הזדמנויות, התחייבו לגמרי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 זה ידוע שהמופשט הוא הקונקרטי.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לרבות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פז,</w:t>
      </w:r>
      <w:r w:rsidR="00374753">
        <w:rPr>
          <w:rtl/>
        </w:rPr>
        <w:t xml:space="preserve"> </w:t>
      </w:r>
      <w:r w:rsidRPr="00784950">
        <w:rPr>
          <w:rtl/>
        </w:rPr>
        <w:t>שאמר לי: אני לא יכול להצביע. יש החלטת</w:t>
      </w:r>
      <w:r w:rsidR="00374753">
        <w:rPr>
          <w:rtl/>
        </w:rPr>
        <w:t xml:space="preserve"> </w:t>
      </w:r>
      <w:r w:rsidRPr="00784950">
        <w:rPr>
          <w:rtl/>
        </w:rPr>
        <w:t>קואליציה. זה פשוט לא ייאמן.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המופשט הוא הקונקרטי.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זה לא ייאמן. העיקרון הזה פשוט נרמס, ואנשים תמהו איך כנסת ואיך 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מקבלת החלטות נגד עיקרון מופשט </w:t>
      </w:r>
      <w:r w:rsidR="00374753">
        <w:rPr>
          <w:rtl/>
        </w:rPr>
        <w:t>–</w:t>
      </w:r>
      <w:r w:rsidRPr="00784950">
        <w:rPr>
          <w:rtl/>
        </w:rPr>
        <w:t xml:space="preserve"> עקרון השוויון.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על כל פנים, אני חייב להגיד כמה מלים על המדיניות החברתית</w:t>
      </w:r>
      <w:r w:rsidR="00374753">
        <w:rPr>
          <w:rtl/>
        </w:rPr>
        <w:t xml:space="preserve"> </w:t>
      </w:r>
      <w:r w:rsidRPr="00784950">
        <w:rPr>
          <w:rtl/>
        </w:rPr>
        <w:t>שעליה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כאן, ושכאילו יש מריבה סביבה, והאמת היא שאין, מכיוון שיש קואליציה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85.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שאנשים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חושדים</w:t>
      </w:r>
      <w:r w:rsidR="00374753">
        <w:rPr>
          <w:rtl/>
        </w:rPr>
        <w:t xml:space="preserve"> </w:t>
      </w:r>
      <w:r w:rsidRPr="00784950">
        <w:rPr>
          <w:rtl/>
        </w:rPr>
        <w:t>בי במושגים של מדיניות חברתית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ואסטרטגיה חברתית </w:t>
      </w:r>
      <w:r w:rsidR="00374753">
        <w:rPr>
          <w:rtl/>
        </w:rPr>
        <w:t>–</w:t>
      </w:r>
      <w:r w:rsidRPr="00784950">
        <w:rPr>
          <w:rtl/>
        </w:rPr>
        <w:t xml:space="preserve"> יש באוצר פקידים שחושבים ויש להם כנראה, אני חושב, זה 15 שנים</w:t>
      </w:r>
      <w:r w:rsidR="00374753">
        <w:rPr>
          <w:rtl/>
        </w:rPr>
        <w:t xml:space="preserve"> </w:t>
      </w:r>
      <w:r w:rsidRPr="00784950">
        <w:rPr>
          <w:rtl/>
        </w:rPr>
        <w:t>דוקטרינה שהם מעבירים בלי חשבון מי זו הממשלה שקיימת. זה עובר ממשלה</w:t>
      </w:r>
      <w:r w:rsidR="00374753">
        <w:rPr>
          <w:rtl/>
        </w:rPr>
        <w:t>-</w:t>
      </w:r>
      <w:r w:rsidRPr="00784950">
        <w:rPr>
          <w:rtl/>
        </w:rPr>
        <w:t>ממשלה, ובאמת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הבדל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ממשלות העבודה וממשלות הליכוד זה כמה שנים טובות. יש דוקטרינה של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אוצר. הכנסת רבה בינה לבין עצמה על חלוקת העוגה בין סקטורים, והם מעבירים,</w:t>
      </w:r>
      <w:r w:rsidR="00374753">
        <w:rPr>
          <w:rtl/>
        </w:rPr>
        <w:t xml:space="preserve"> </w:t>
      </w:r>
      <w:r w:rsidRPr="00784950">
        <w:rPr>
          <w:rtl/>
        </w:rPr>
        <w:t>בסופו של דבר, את הדוקטרינה שהם רוצים.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חבר הכנסת קליינר, תאר לעצמך משק חופשי כפי שאתה</w:t>
      </w:r>
      <w:r w:rsidR="00374753">
        <w:rPr>
          <w:rtl/>
        </w:rPr>
        <w:t xml:space="preserve"> </w:t>
      </w:r>
      <w:r w:rsidRPr="00784950">
        <w:rPr>
          <w:rtl/>
        </w:rPr>
        <w:t>היית רוצה, ללא מינימום של דברים.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רוצה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למשל:</w:t>
      </w:r>
      <w:r w:rsidR="00374753">
        <w:rPr>
          <w:rtl/>
        </w:rPr>
        <w:t xml:space="preserve"> </w:t>
      </w:r>
      <w:r w:rsidRPr="00784950">
        <w:rPr>
          <w:rtl/>
        </w:rPr>
        <w:t>מינימום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שעות עבודה או מקסימום של שעות עבודה, מינימום של שכר.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הקפיטליזם החופשי ההוא, שהעסיק נשים וילדים אל תוך הלילה, 17 שעות</w:t>
      </w:r>
      <w:r w:rsidR="00374753">
        <w:rPr>
          <w:rtl/>
        </w:rPr>
        <w:t xml:space="preserve"> </w:t>
      </w:r>
      <w:r w:rsidRPr="00784950">
        <w:rPr>
          <w:rtl/>
        </w:rPr>
        <w:t>בלי שכר מינימום?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שהכלכלה</w:t>
      </w:r>
      <w:r w:rsidR="00374753">
        <w:rPr>
          <w:rtl/>
        </w:rPr>
        <w:t xml:space="preserve"> </w:t>
      </w:r>
      <w:r w:rsidRPr="00784950">
        <w:rPr>
          <w:rtl/>
        </w:rPr>
        <w:t>התפתחה וגם כוחות הייצור התפתחו, בין היתר, בגלל דרישות</w:t>
      </w:r>
      <w:r w:rsidR="00374753">
        <w:rPr>
          <w:rtl/>
        </w:rPr>
        <w:t xml:space="preserve"> </w:t>
      </w:r>
      <w:r w:rsidRPr="00784950">
        <w:rPr>
          <w:rtl/>
        </w:rPr>
        <w:t>האיגודים</w:t>
      </w:r>
      <w:r w:rsidR="00374753">
        <w:rPr>
          <w:rtl/>
        </w:rPr>
        <w:t xml:space="preserve"> </w:t>
      </w:r>
      <w:r w:rsidRPr="00784950">
        <w:rPr>
          <w:rtl/>
        </w:rPr>
        <w:t>המקצועיים?</w:t>
      </w:r>
      <w:r w:rsidR="00374753">
        <w:rPr>
          <w:rtl/>
        </w:rPr>
        <w:t xml:space="preserve"> </w:t>
      </w:r>
      <w:r w:rsidRPr="00784950">
        <w:rPr>
          <w:rtl/>
        </w:rPr>
        <w:t>כיוון</w:t>
      </w:r>
      <w:r w:rsidR="00374753">
        <w:rPr>
          <w:rtl/>
        </w:rPr>
        <w:t xml:space="preserve"> </w:t>
      </w:r>
      <w:r w:rsidRPr="00784950">
        <w:rPr>
          <w:rtl/>
        </w:rPr>
        <w:t>שהגבילו</w:t>
      </w:r>
      <w:r w:rsidR="00374753">
        <w:rPr>
          <w:rtl/>
        </w:rPr>
        <w:t xml:space="preserve"> </w:t>
      </w:r>
      <w:r w:rsidRPr="00784950">
        <w:rPr>
          <w:rtl/>
        </w:rPr>
        <w:t>שעות</w:t>
      </w:r>
      <w:r w:rsidR="00374753">
        <w:rPr>
          <w:rtl/>
        </w:rPr>
        <w:t xml:space="preserve"> </w:t>
      </w:r>
      <w:r w:rsidRPr="00784950">
        <w:rPr>
          <w:rtl/>
        </w:rPr>
        <w:t>עבודה,</w:t>
      </w:r>
      <w:r w:rsidR="00374753">
        <w:rPr>
          <w:rtl/>
        </w:rPr>
        <w:t xml:space="preserve"> </w:t>
      </w:r>
      <w:r w:rsidRPr="00784950">
        <w:rPr>
          <w:rtl/>
        </w:rPr>
        <w:t>התפתחו</w:t>
      </w:r>
      <w:r w:rsidR="00374753">
        <w:rPr>
          <w:rtl/>
        </w:rPr>
        <w:t xml:space="preserve"> </w:t>
      </w:r>
      <w:r w:rsidRPr="00784950">
        <w:rPr>
          <w:rtl/>
        </w:rPr>
        <w:t>כוחות ייצור. כיוון</w:t>
      </w:r>
      <w:r w:rsidR="00374753">
        <w:rPr>
          <w:rtl/>
        </w:rPr>
        <w:t xml:space="preserve"> </w:t>
      </w:r>
      <w:r w:rsidRPr="00784950">
        <w:rPr>
          <w:rtl/>
        </w:rPr>
        <w:t>שהגבירו</w:t>
      </w:r>
      <w:r w:rsidR="00374753">
        <w:rPr>
          <w:rtl/>
        </w:rPr>
        <w:t xml:space="preserve"> </w:t>
      </w:r>
      <w:r w:rsidRPr="00784950">
        <w:rPr>
          <w:rtl/>
        </w:rPr>
        <w:t>את הייצור וגם את השכר, באותו הזמן מצאו גם פתרון לאבטלה בהשקעה בתשתיות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אחד, התיאוריות של קיינס </w:t>
      </w:r>
      <w:r w:rsidR="00374753">
        <w:rPr>
          <w:rtl/>
        </w:rPr>
        <w:t>–</w:t>
      </w:r>
      <w:r w:rsidRPr="00784950">
        <w:rPr>
          <w:rtl/>
        </w:rPr>
        <w:t xml:space="preserve"> שדרך אגב, הוא קפיטליסט ולא סוציאליסט </w:t>
      </w:r>
      <w:r w:rsidR="00374753">
        <w:rPr>
          <w:rtl/>
        </w:rPr>
        <w:t>–</w:t>
      </w:r>
      <w:r w:rsidRPr="00784950">
        <w:rPr>
          <w:rtl/>
        </w:rPr>
        <w:t xml:space="preserve"> ומצד שני</w:t>
      </w:r>
      <w:r w:rsidR="00374753">
        <w:rPr>
          <w:rtl/>
        </w:rPr>
        <w:t xml:space="preserve"> </w:t>
      </w:r>
      <w:r w:rsidRPr="00784950">
        <w:rPr>
          <w:rtl/>
        </w:rPr>
        <w:t>הפחיתו את שעות העבודה. במקומות כמו גרמניה המערבית, בשיא הבעיות של האבטלה דיברו</w:t>
      </w:r>
      <w:r w:rsidR="00374753">
        <w:rPr>
          <w:rtl/>
        </w:rPr>
        <w:t xml:space="preserve"> </w:t>
      </w:r>
      <w:r w:rsidRPr="00784950">
        <w:rPr>
          <w:rtl/>
        </w:rPr>
        <w:t>על צמצום ימי עבודה בשבוע, כך שאנשים יעבדו פחות ויעבדו פחות שעות.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כדי שיקבלו יותר עובדים.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לדעתי, אחד הדברים שהם ציון של ציוויליזציה מתקדמת הוא זמן חופשי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עזמי בשארה, להפחית שעות זה כדי לקבל יותר עובדים.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כמה זמן חופשי עומד לרשותו של האזרח.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אחד מהסימנים של ציוויליזציה מתקדמת, שהוא לא מוכן לוותר עליו. אנשים לא</w:t>
      </w:r>
      <w:r w:rsidR="00374753">
        <w:rPr>
          <w:rtl/>
        </w:rPr>
        <w:t xml:space="preserve"> </w:t>
      </w:r>
      <w:r w:rsidRPr="00784950">
        <w:rPr>
          <w:rtl/>
        </w:rPr>
        <w:t>רבים</w:t>
      </w:r>
      <w:r w:rsidR="00374753">
        <w:rPr>
          <w:rtl/>
        </w:rPr>
        <w:t xml:space="preserve"> </w:t>
      </w:r>
      <w:r w:rsidRPr="00784950">
        <w:rPr>
          <w:rtl/>
        </w:rPr>
        <w:t>רוצים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דקה, כשהם כל הזמן זורקים החוצה צבאות של מובטלים,</w:t>
      </w:r>
      <w:r w:rsidR="00374753">
        <w:rPr>
          <w:rtl/>
        </w:rPr>
        <w:t xml:space="preserve"> </w:t>
      </w:r>
      <w:r w:rsidRPr="00784950">
        <w:rPr>
          <w:rtl/>
        </w:rPr>
        <w:t>שבסופו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 מערערים את כל היציבות החברתית שהקפיטליזם כן מעוניין בה. אלוהים</w:t>
      </w:r>
      <w:r w:rsidR="00374753">
        <w:rPr>
          <w:rtl/>
        </w:rPr>
        <w:t xml:space="preserve"> </w:t>
      </w:r>
      <w:r w:rsidRPr="00784950">
        <w:rPr>
          <w:rtl/>
        </w:rPr>
        <w:t>אדירים,</w:t>
      </w:r>
      <w:r w:rsidR="00374753">
        <w:rPr>
          <w:rtl/>
        </w:rPr>
        <w:t xml:space="preserve"> </w:t>
      </w:r>
      <w:r w:rsidRPr="00784950">
        <w:rPr>
          <w:rtl/>
        </w:rPr>
        <w:t>אלו</w:t>
      </w:r>
      <w:r w:rsidR="00374753">
        <w:rPr>
          <w:rtl/>
        </w:rPr>
        <w:t xml:space="preserve"> </w:t>
      </w:r>
      <w:r w:rsidRPr="00784950">
        <w:rPr>
          <w:rtl/>
        </w:rPr>
        <w:t>סתירות.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חייב</w:t>
      </w:r>
      <w:r w:rsidR="00374753">
        <w:rPr>
          <w:rtl/>
        </w:rPr>
        <w:t xml:space="preserve"> </w:t>
      </w:r>
      <w:r w:rsidRPr="00784950">
        <w:rPr>
          <w:rtl/>
        </w:rPr>
        <w:t>למצוא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האיזון.</w:t>
      </w:r>
      <w:r w:rsidR="00374753">
        <w:rPr>
          <w:rtl/>
        </w:rPr>
        <w:t xml:space="preserve"> </w:t>
      </w:r>
      <w:r w:rsidRPr="00784950">
        <w:rPr>
          <w:rtl/>
        </w:rPr>
        <w:t>בכנסת אין איזון כזה בין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אינטרסים </w:t>
      </w:r>
      <w:r w:rsidR="00374753">
        <w:rPr>
          <w:rtl/>
        </w:rPr>
        <w:t>–</w:t>
      </w:r>
      <w:r w:rsidRPr="00784950">
        <w:rPr>
          <w:rtl/>
        </w:rPr>
        <w:t xml:space="preserve"> יש איזון רק בין אלמנטים כוחניים של החברה. גברתי,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מוחמד כנעאן,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תאופיק חטיב, אם יהיה.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עובד בשיטתיות: משרד</w:t>
      </w:r>
      <w:r w:rsidR="00374753">
        <w:rPr>
          <w:rtl/>
        </w:rPr>
        <w:t>-</w:t>
      </w:r>
      <w:r w:rsidRPr="00784950">
        <w:rPr>
          <w:rtl/>
        </w:rPr>
        <w:t>משרד.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דומני</w:t>
      </w:r>
      <w:r w:rsidR="00374753">
        <w:rPr>
          <w:rtl/>
        </w:rPr>
        <w:t xml:space="preserve"> </w:t>
      </w:r>
      <w:r w:rsidRPr="00784950">
        <w:rPr>
          <w:rtl/>
        </w:rPr>
        <w:t>שרק</w:t>
      </w:r>
      <w:r w:rsidR="00374753">
        <w:rPr>
          <w:rtl/>
        </w:rPr>
        <w:t xml:space="preserve"> </w:t>
      </w:r>
      <w:r w:rsidRPr="00784950">
        <w:rPr>
          <w:rtl/>
        </w:rPr>
        <w:t>אתמול דיברנו על הקמת ועדת חקירה פרלמנטרית</w:t>
      </w:r>
      <w:r w:rsidR="00374753">
        <w:rPr>
          <w:rtl/>
        </w:rPr>
        <w:t xml:space="preserve"> </w:t>
      </w:r>
      <w:r w:rsidRPr="00784950">
        <w:rPr>
          <w:rtl/>
        </w:rPr>
        <w:t>לעניין תאונות הדרכים וגם אישרנו לקריאה שנייה ולקריאה שלישית חוק לגבי הקמת מרכז</w:t>
      </w:r>
      <w:r w:rsidR="00374753">
        <w:rPr>
          <w:rtl/>
        </w:rPr>
        <w:t xml:space="preserve"> </w:t>
      </w:r>
      <w:r w:rsidRPr="00784950">
        <w:rPr>
          <w:rtl/>
        </w:rPr>
        <w:t>סיוע לנפגעי תאונות דרכים.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אמרתי היום, שבמרחב עכו, בגליל המערבי, ב</w:t>
      </w:r>
      <w:r w:rsidR="00374753">
        <w:rPr>
          <w:rtl/>
        </w:rPr>
        <w:t>-</w:t>
      </w:r>
      <w:r w:rsidR="00374753" w:rsidRPr="00784950">
        <w:rPr>
          <w:rtl/>
        </w:rPr>
        <w:t>72</w:t>
      </w:r>
      <w:r w:rsidR="00374753">
        <w:rPr>
          <w:rtl/>
        </w:rPr>
        <w:t>%</w:t>
      </w:r>
      <w:r w:rsidRPr="00784950">
        <w:rPr>
          <w:rtl/>
        </w:rPr>
        <w:t xml:space="preserve"> מתאונות הדרכים מעורבים ערבים.</w:t>
      </w:r>
      <w:r w:rsidR="00374753">
        <w:rPr>
          <w:rtl/>
        </w:rPr>
        <w:t xml:space="preserve"> </w:t>
      </w:r>
      <w:r w:rsidRPr="00784950">
        <w:rPr>
          <w:rtl/>
        </w:rPr>
        <w:t>אני מסתכל כאן על תקציב התחבורה, ותקציב הפיתוח, שאמור היה להיות 126 מיליון ש"ח,</w:t>
      </w:r>
      <w:r w:rsidR="00374753">
        <w:rPr>
          <w:rtl/>
        </w:rPr>
        <w:t xml:space="preserve"> </w:t>
      </w:r>
      <w:r w:rsidRPr="00784950">
        <w:rPr>
          <w:rtl/>
        </w:rPr>
        <w:t>קוצץ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104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ש"ח,</w:t>
      </w:r>
      <w:r w:rsidR="00374753">
        <w:rPr>
          <w:rtl/>
        </w:rPr>
        <w:t xml:space="preserve"> </w:t>
      </w:r>
      <w:r w:rsidRPr="00784950">
        <w:rPr>
          <w:rtl/>
        </w:rPr>
        <w:t>שמהווים</w:t>
      </w:r>
      <w:r w:rsidR="00374753">
        <w:rPr>
          <w:rtl/>
        </w:rPr>
        <w:t xml:space="preserve"> </w:t>
      </w:r>
      <w:r w:rsidR="00DD781C">
        <w:rPr>
          <w:rFonts w:hint="cs"/>
          <w:rtl/>
        </w:rPr>
        <w:t>3.4%</w:t>
      </w:r>
      <w:r w:rsidRPr="00784950">
        <w:rPr>
          <w:rtl/>
        </w:rPr>
        <w:t xml:space="preserve"> מתקציב הפיתוח של משרד התחבורה.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הנשאלת</w:t>
      </w:r>
      <w:r w:rsidR="00374753">
        <w:rPr>
          <w:rtl/>
        </w:rPr>
        <w:t xml:space="preserve"> </w:t>
      </w:r>
      <w:r w:rsidRPr="00784950">
        <w:rPr>
          <w:rtl/>
        </w:rPr>
        <w:t>היא:</w:t>
      </w:r>
      <w:r w:rsidR="00374753">
        <w:rPr>
          <w:rtl/>
        </w:rPr>
        <w:t xml:space="preserve"> </w:t>
      </w:r>
      <w:r w:rsidRPr="00784950">
        <w:rPr>
          <w:rtl/>
        </w:rPr>
        <w:t>מה אפשר לעשות בסכום זעום כזה בקרב כ</w:t>
      </w:r>
      <w:r w:rsidR="00374753">
        <w:rPr>
          <w:rtl/>
        </w:rPr>
        <w:t>-</w:t>
      </w:r>
      <w:r w:rsidR="00374753" w:rsidRPr="00784950">
        <w:rPr>
          <w:rtl/>
        </w:rPr>
        <w:t>20</w:t>
      </w:r>
      <w:r w:rsidR="00374753">
        <w:rPr>
          <w:rtl/>
        </w:rPr>
        <w:t>%</w:t>
      </w:r>
      <w:r w:rsidRPr="00784950">
        <w:rPr>
          <w:rtl/>
        </w:rPr>
        <w:t xml:space="preserve"> מאוכלוסיית המדינה, ביותר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100</w:t>
      </w:r>
      <w:r w:rsidR="00374753">
        <w:rPr>
          <w:rtl/>
        </w:rPr>
        <w:t xml:space="preserve"> </w:t>
      </w:r>
      <w:r w:rsidRPr="00784950">
        <w:rPr>
          <w:rtl/>
        </w:rPr>
        <w:t>יישובים</w:t>
      </w:r>
      <w:r w:rsidR="00374753">
        <w:rPr>
          <w:rtl/>
        </w:rPr>
        <w:t xml:space="preserve"> </w:t>
      </w:r>
      <w:r w:rsidRPr="00784950">
        <w:rPr>
          <w:rtl/>
        </w:rPr>
        <w:t>ערביים</w:t>
      </w:r>
      <w:r w:rsidR="00374753">
        <w:rPr>
          <w:rtl/>
        </w:rPr>
        <w:t xml:space="preserve"> </w:t>
      </w:r>
      <w:r w:rsidRPr="00784950">
        <w:rPr>
          <w:rtl/>
        </w:rPr>
        <w:t>במדינת ישראל, וזה לא כולל את היישובים המעורבים? איך זה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להיות?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התחבורה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לטפל,</w:t>
      </w:r>
      <w:r w:rsidR="00374753">
        <w:rPr>
          <w:rtl/>
        </w:rPr>
        <w:t xml:space="preserve"> </w:t>
      </w:r>
      <w:r w:rsidRPr="00784950">
        <w:rPr>
          <w:rtl/>
        </w:rPr>
        <w:t>לתקן</w:t>
      </w:r>
      <w:r w:rsidR="00374753">
        <w:rPr>
          <w:rtl/>
        </w:rPr>
        <w:t xml:space="preserve"> </w:t>
      </w:r>
      <w:r w:rsidRPr="00784950">
        <w:rPr>
          <w:rtl/>
        </w:rPr>
        <w:t>ולשפר את התשתיות ביישובים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הערביים?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במדיניות</w:t>
      </w:r>
      <w:r w:rsidR="00374753">
        <w:rPr>
          <w:rtl/>
        </w:rPr>
        <w:t xml:space="preserve"> </w:t>
      </w:r>
      <w:r w:rsidRPr="00784950">
        <w:rPr>
          <w:rtl/>
        </w:rPr>
        <w:t>כזאת,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מפלה, שאין במשרד שום בסיס של</w:t>
      </w:r>
      <w:r w:rsidR="00374753">
        <w:rPr>
          <w:rtl/>
        </w:rPr>
        <w:t xml:space="preserve"> </w:t>
      </w:r>
      <w:r w:rsidRPr="00784950">
        <w:rPr>
          <w:rtl/>
        </w:rPr>
        <w:t>ניסיון</w:t>
      </w:r>
      <w:r w:rsidR="00374753">
        <w:rPr>
          <w:rtl/>
        </w:rPr>
        <w:t xml:space="preserve"> </w:t>
      </w:r>
      <w:r w:rsidRPr="00784950">
        <w:rPr>
          <w:rtl/>
        </w:rPr>
        <w:t>להשוות</w:t>
      </w:r>
      <w:r w:rsidR="00374753">
        <w:rPr>
          <w:rtl/>
        </w:rPr>
        <w:t xml:space="preserve"> </w:t>
      </w:r>
      <w:r w:rsidRPr="00784950">
        <w:rPr>
          <w:rtl/>
        </w:rPr>
        <w:t>את המצב למגזר הערבי; למשל, בסעיפים 03</w:t>
      </w:r>
      <w:r w:rsidR="00503761">
        <w:rPr>
          <w:rFonts w:hint="cs"/>
          <w:rtl/>
        </w:rPr>
        <w:t>-</w:t>
      </w:r>
      <w:r w:rsidRPr="00784950">
        <w:rPr>
          <w:rtl/>
        </w:rPr>
        <w:t>15, פרויקטים במגזר הערבי</w:t>
      </w:r>
      <w:r w:rsidR="00374753">
        <w:rPr>
          <w:rtl/>
        </w:rPr>
        <w:t xml:space="preserve"> </w:t>
      </w:r>
      <w:r w:rsidRPr="00784950">
        <w:rPr>
          <w:rtl/>
        </w:rPr>
        <w:t>והדרוזי</w:t>
      </w:r>
      <w:r w:rsidR="00374753">
        <w:rPr>
          <w:rtl/>
        </w:rPr>
        <w:t xml:space="preserve"> –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תופרים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שהם רוצים: פעם מיעוטים, פעם ערבים, פעם ערבים</w:t>
      </w:r>
      <w:r w:rsidR="00374753">
        <w:rPr>
          <w:rtl/>
        </w:rPr>
        <w:t xml:space="preserve"> </w:t>
      </w:r>
      <w:r w:rsidRPr="00784950">
        <w:rPr>
          <w:rtl/>
        </w:rPr>
        <w:t>ודרוזים</w:t>
      </w:r>
      <w:r w:rsidR="00374753">
        <w:rPr>
          <w:rtl/>
        </w:rPr>
        <w:t xml:space="preserve"> </w:t>
      </w:r>
      <w:r w:rsidRPr="00784950">
        <w:rPr>
          <w:rtl/>
        </w:rPr>
        <w:t>וצ'רקסים,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אתה רואה מונח אחר </w:t>
      </w:r>
      <w:r w:rsidR="00374753">
        <w:rPr>
          <w:rtl/>
        </w:rPr>
        <w:t>–</w:t>
      </w:r>
      <w:r w:rsidRPr="00784950">
        <w:rPr>
          <w:rtl/>
        </w:rPr>
        <w:t xml:space="preserve"> יש 48.4 מיליון ש"ח. סעיף זה</w:t>
      </w:r>
      <w:r w:rsidR="00374753">
        <w:rPr>
          <w:rtl/>
        </w:rPr>
        <w:t xml:space="preserve"> </w:t>
      </w:r>
      <w:r w:rsidRPr="00784950">
        <w:rPr>
          <w:rtl/>
        </w:rPr>
        <w:t>מהווה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="00DD781C">
        <w:rPr>
          <w:rFonts w:hint="cs"/>
          <w:rtl/>
        </w:rPr>
        <w:t>2.6%</w:t>
      </w:r>
      <w:r w:rsidR="00374753">
        <w:rPr>
          <w:rtl/>
        </w:rPr>
        <w:t xml:space="preserve"> </w:t>
      </w:r>
      <w:r w:rsidRPr="00784950">
        <w:rPr>
          <w:rtl/>
        </w:rPr>
        <w:t>מהתקציבים</w:t>
      </w:r>
      <w:r w:rsidR="00374753">
        <w:rPr>
          <w:rtl/>
        </w:rPr>
        <w:t xml:space="preserve"> </w:t>
      </w:r>
      <w:r w:rsidRPr="00784950">
        <w:rPr>
          <w:rtl/>
        </w:rPr>
        <w:t>לכבישים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>-</w:t>
      </w:r>
      <w:r w:rsidRPr="00784950">
        <w:rPr>
          <w:rtl/>
        </w:rPr>
        <w:t>עירוניים.</w:t>
      </w:r>
      <w:r w:rsidR="00374753">
        <w:rPr>
          <w:rtl/>
        </w:rPr>
        <w:t xml:space="preserve"> </w:t>
      </w: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 xml:space="preserve">ראש, </w:t>
      </w:r>
      <w:r w:rsidR="00DD781C">
        <w:rPr>
          <w:rFonts w:hint="cs"/>
          <w:rtl/>
        </w:rPr>
        <w:t>2.6%</w:t>
      </w:r>
      <w:r w:rsidRPr="00784950">
        <w:rPr>
          <w:rtl/>
        </w:rPr>
        <w:t xml:space="preserve"> למגזר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כזה?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אפשר עם סכומים כאלה לשפר את התשתיות</w:t>
      </w:r>
      <w:r w:rsidR="00374753">
        <w:rPr>
          <w:rtl/>
        </w:rPr>
        <w:t xml:space="preserve"> </w:t>
      </w:r>
      <w:r w:rsidRPr="00784950">
        <w:rPr>
          <w:rtl/>
        </w:rPr>
        <w:t>ביישובים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הערביים? האם שר התחבורה והממשלה לא ערים למתרחש ביישובים הערביים? אין</w:t>
      </w:r>
      <w:r w:rsidR="00374753">
        <w:rPr>
          <w:rtl/>
        </w:rPr>
        <w:t xml:space="preserve"> </w:t>
      </w:r>
      <w:r w:rsidRPr="00784950">
        <w:rPr>
          <w:rtl/>
        </w:rPr>
        <w:t>להם הנתונים? לא רואים ולא שומעים? לא מסתובבים?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 xml:space="preserve">ראש, זו אמת </w:t>
      </w:r>
      <w:r w:rsidR="00374753">
        <w:rPr>
          <w:rtl/>
        </w:rPr>
        <w:t>–</w:t>
      </w:r>
      <w:r w:rsidRPr="00784950">
        <w:rPr>
          <w:rtl/>
        </w:rPr>
        <w:t xml:space="preserve"> הם מסתובבים רק לקראת הבחירות או כשיש פריימריס.</w:t>
      </w:r>
      <w:r w:rsidR="00374753">
        <w:rPr>
          <w:rtl/>
        </w:rPr>
        <w:t xml:space="preserve"> </w:t>
      </w:r>
      <w:r w:rsidRPr="00784950">
        <w:rPr>
          <w:rtl/>
        </w:rPr>
        <w:t>כשהם</w:t>
      </w:r>
      <w:r w:rsidR="00374753">
        <w:rPr>
          <w:rtl/>
        </w:rPr>
        <w:t xml:space="preserve"> </w:t>
      </w:r>
      <w:r w:rsidRPr="00784950">
        <w:rPr>
          <w:rtl/>
        </w:rPr>
        <w:t>רוצים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המצביעים הערבים הם יודעים איפה כל יישוב ויישוב. אבל במשך ארבע</w:t>
      </w:r>
      <w:r w:rsidR="00374753">
        <w:rPr>
          <w:rtl/>
        </w:rPr>
        <w:t xml:space="preserve"> </w:t>
      </w:r>
      <w:r w:rsidRPr="00784950">
        <w:rPr>
          <w:rtl/>
        </w:rPr>
        <w:t>השנים</w:t>
      </w:r>
      <w:r w:rsidR="00374753">
        <w:rPr>
          <w:rtl/>
        </w:rPr>
        <w:t xml:space="preserve"> </w:t>
      </w:r>
      <w:r w:rsidRPr="00784950">
        <w:rPr>
          <w:rtl/>
        </w:rPr>
        <w:t>שהם מכהנים כשרים הם לא מכירים את היישובים הערביים, לא מכירים את המועצות</w:t>
      </w:r>
      <w:r w:rsidR="00374753">
        <w:rPr>
          <w:rtl/>
        </w:rPr>
        <w:t xml:space="preserve"> </w:t>
      </w:r>
      <w:r w:rsidRPr="00784950">
        <w:rPr>
          <w:rtl/>
        </w:rPr>
        <w:t>הערביות, הם מתכחשים להם ומתעלמים מהם.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על</w:t>
      </w:r>
      <w:r w:rsidR="00374753">
        <w:rPr>
          <w:rtl/>
        </w:rPr>
        <w:t>-</w:t>
      </w:r>
      <w:r w:rsidRPr="00784950">
        <w:rPr>
          <w:rtl/>
        </w:rPr>
        <w:t>פי התוכניות לפיתוח היישובים הערביים, המשרד היה צריך</w:t>
      </w:r>
      <w:r w:rsidR="00374753">
        <w:rPr>
          <w:rtl/>
        </w:rPr>
        <w:t xml:space="preserve"> </w:t>
      </w:r>
      <w:r w:rsidRPr="00784950">
        <w:rPr>
          <w:rtl/>
        </w:rPr>
        <w:t>להקצות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126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ש"ח:</w:t>
      </w:r>
      <w:r w:rsidR="00374753">
        <w:rPr>
          <w:rtl/>
        </w:rPr>
        <w:t xml:space="preserve"> </w:t>
      </w:r>
      <w:r w:rsidRPr="00784950">
        <w:rPr>
          <w:rtl/>
        </w:rPr>
        <w:t>45</w:t>
      </w:r>
      <w:r w:rsidR="00374753">
        <w:rPr>
          <w:rtl/>
        </w:rPr>
        <w:t xml:space="preserve"> </w:t>
      </w:r>
      <w:r w:rsidRPr="00784950">
        <w:rPr>
          <w:rtl/>
        </w:rPr>
        <w:t>מיליון לכבישים עירוניים וכ</w:t>
      </w:r>
      <w:r w:rsidR="00374753">
        <w:rPr>
          <w:rtl/>
        </w:rPr>
        <w:t>-</w:t>
      </w:r>
      <w:r w:rsidRPr="00784950">
        <w:rPr>
          <w:rtl/>
        </w:rPr>
        <w:t>82 מיליון לכבישים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>-</w:t>
      </w:r>
      <w:r w:rsidRPr="00784950">
        <w:rPr>
          <w:rtl/>
        </w:rPr>
        <w:t>עירוניים.</w:t>
      </w:r>
      <w:r w:rsidR="00374753">
        <w:rPr>
          <w:rtl/>
        </w:rPr>
        <w:t xml:space="preserve"> </w:t>
      </w:r>
      <w:r w:rsidRPr="00784950">
        <w:rPr>
          <w:rtl/>
        </w:rPr>
        <w:t>מתוך זה המשרד הקצה, כמו שאמרתי, 105 מיליון ש"ח, שכוללים תקציבים</w:t>
      </w:r>
      <w:r w:rsidR="00374753">
        <w:rPr>
          <w:rtl/>
        </w:rPr>
        <w:t xml:space="preserve"> </w:t>
      </w:r>
      <w:r w:rsidRPr="00784950">
        <w:rPr>
          <w:rtl/>
        </w:rPr>
        <w:t>ליישובים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 והדרוזיים.</w:t>
      </w:r>
      <w:r w:rsidR="00374753">
        <w:rPr>
          <w:rtl/>
        </w:rPr>
        <w:t xml:space="preserve"> </w:t>
      </w: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כאן יש לשים לב. אמרתי כאן, שזה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="00DD781C">
        <w:rPr>
          <w:rFonts w:hint="cs"/>
          <w:rtl/>
        </w:rPr>
        <w:t>3.4%</w:t>
      </w:r>
      <w:r w:rsidR="00374753">
        <w:rPr>
          <w:rtl/>
        </w:rPr>
        <w:t xml:space="preserve"> </w:t>
      </w:r>
      <w:r w:rsidRPr="00784950">
        <w:rPr>
          <w:rtl/>
        </w:rPr>
        <w:t>מכלל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הפיתוח של המשרד.</w:t>
      </w:r>
      <w:r w:rsidR="00374753">
        <w:rPr>
          <w:rtl/>
        </w:rPr>
        <w:t xml:space="preserve"> </w:t>
      </w:r>
      <w:r w:rsidRPr="00784950">
        <w:rPr>
          <w:rtl/>
        </w:rPr>
        <w:t>השאלה הנשאלת היא: איפה החלטות הממשלה?</w:t>
      </w:r>
      <w:r w:rsidR="00374753">
        <w:rPr>
          <w:rtl/>
        </w:rPr>
        <w:t xml:space="preserve"> </w:t>
      </w:r>
      <w:r w:rsidRPr="00784950">
        <w:rPr>
          <w:rtl/>
        </w:rPr>
        <w:t>איפה</w:t>
      </w:r>
      <w:r w:rsidR="00374753">
        <w:rPr>
          <w:rtl/>
        </w:rPr>
        <w:t xml:space="preserve"> </w:t>
      </w:r>
      <w:r w:rsidRPr="00784950">
        <w:rPr>
          <w:rtl/>
        </w:rPr>
        <w:t>החוקים</w:t>
      </w:r>
      <w:r w:rsidR="00374753">
        <w:rPr>
          <w:rtl/>
        </w:rPr>
        <w:t xml:space="preserve"> </w:t>
      </w:r>
      <w:r w:rsidRPr="00784950">
        <w:rPr>
          <w:rtl/>
        </w:rPr>
        <w:t>שנחקקים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שצריכים פשוט להשוות או לעשות אפליה מתקנת ליישובים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 xml:space="preserve">ראש, לאחרונה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זמנך 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 אני מסיים.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לאחרונה</w:t>
      </w:r>
      <w:r w:rsidR="00374753">
        <w:rPr>
          <w:rtl/>
        </w:rPr>
        <w:t xml:space="preserve"> </w:t>
      </w:r>
      <w:r w:rsidRPr="00784950">
        <w:rPr>
          <w:rtl/>
        </w:rPr>
        <w:t>היה דיון בוועדת הכנסת, והולנדר, נציב שירות המדינה, ציין שם עובדה</w:t>
      </w:r>
      <w:r w:rsidR="00374753">
        <w:rPr>
          <w:rtl/>
        </w:rPr>
        <w:t xml:space="preserve"> </w:t>
      </w:r>
      <w:r w:rsidRPr="00784950">
        <w:rPr>
          <w:rtl/>
        </w:rPr>
        <w:t>מדהימה:</w:t>
      </w:r>
      <w:r w:rsidR="00374753">
        <w:rPr>
          <w:rtl/>
        </w:rPr>
        <w:t xml:space="preserve"> </w:t>
      </w:r>
      <w:r w:rsidRPr="00784950">
        <w:rPr>
          <w:rtl/>
        </w:rPr>
        <w:t>אף שלאחרונה חוקק בכנסת החוק שמבקש מהממשלה לשלב עובדים ערבים במשרדיה,</w:t>
      </w:r>
      <w:r w:rsidR="00374753">
        <w:rPr>
          <w:rtl/>
        </w:rPr>
        <w:t xml:space="preserve"> </w:t>
      </w:r>
      <w:r w:rsidRPr="00784950">
        <w:rPr>
          <w:rtl/>
        </w:rPr>
        <w:t>להשוות,</w:t>
      </w:r>
      <w:r w:rsidR="00374753">
        <w:rPr>
          <w:rtl/>
        </w:rPr>
        <w:t xml:space="preserve"> </w:t>
      </w:r>
      <w:r w:rsidRPr="00784950">
        <w:rPr>
          <w:rtl/>
        </w:rPr>
        <w:t>חלה</w:t>
      </w:r>
      <w:r w:rsidR="00374753">
        <w:rPr>
          <w:rtl/>
        </w:rPr>
        <w:t xml:space="preserve"> </w:t>
      </w:r>
      <w:r w:rsidRPr="00784950">
        <w:rPr>
          <w:rtl/>
        </w:rPr>
        <w:t>ירידה</w:t>
      </w:r>
      <w:r w:rsidR="00374753">
        <w:rPr>
          <w:rtl/>
        </w:rPr>
        <w:t xml:space="preserve"> </w:t>
      </w:r>
      <w:r w:rsidRPr="00784950">
        <w:rPr>
          <w:rtl/>
        </w:rPr>
        <w:t>בקליטת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ערבים במשרדי הממשלה. בשנת 2000 נקלטו יותר</w:t>
      </w:r>
      <w:r w:rsidR="00374753">
        <w:rPr>
          <w:rtl/>
        </w:rPr>
        <w:t xml:space="preserve"> </w:t>
      </w:r>
      <w:r w:rsidRPr="00784950">
        <w:rPr>
          <w:rtl/>
        </w:rPr>
        <w:t>עובדים מאשר ב</w:t>
      </w:r>
      <w:r w:rsidR="00374753">
        <w:rPr>
          <w:rtl/>
        </w:rPr>
        <w:t>-</w:t>
      </w:r>
      <w:r w:rsidRPr="00784950">
        <w:rPr>
          <w:rtl/>
        </w:rPr>
        <w:t>2001.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 לך.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עסאם עסאם מח'ול </w:t>
      </w:r>
      <w:r w:rsidR="00374753">
        <w:rPr>
          <w:rtl/>
        </w:rPr>
        <w:t>–</w:t>
      </w:r>
      <w:r w:rsidRPr="00784950">
        <w:rPr>
          <w:rtl/>
        </w:rPr>
        <w:t xml:space="preserve"> ראיתי אותו. חברת הכנסת</w:t>
      </w:r>
      <w:r w:rsidR="00374753">
        <w:rPr>
          <w:rtl/>
        </w:rPr>
        <w:t xml:space="preserve"> </w:t>
      </w:r>
      <w:r w:rsidRPr="00784950">
        <w:rPr>
          <w:rtl/>
        </w:rPr>
        <w:t>תמר גוז'נסקי, אולי תתחלפי אתו. אני יודעת שהוא היה פה לפני שנייה, ואולי יצא.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אדם רוצה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יש חדשות ואנשים רעבים.</w:t>
      </w:r>
      <w:r w:rsidR="00374753">
        <w:rPr>
          <w:rtl/>
        </w:rPr>
        <w:t xml:space="preserve"> </w:t>
      </w:r>
      <w:r w:rsidRPr="00784950">
        <w:rPr>
          <w:rtl/>
        </w:rPr>
        <w:t>גברתי,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לא פעם אני מדברת, מספרת או זועקת את</w:t>
      </w:r>
      <w:r w:rsidR="00374753">
        <w:rPr>
          <w:rtl/>
        </w:rPr>
        <w:t xml:space="preserve"> </w:t>
      </w:r>
      <w:r w:rsidRPr="00784950">
        <w:rPr>
          <w:rtl/>
        </w:rPr>
        <w:t>כאבם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החלשים</w:t>
      </w:r>
      <w:r w:rsidR="00374753">
        <w:rPr>
          <w:rtl/>
        </w:rPr>
        <w:t xml:space="preserve"> </w:t>
      </w:r>
      <w:r w:rsidRPr="00784950">
        <w:rPr>
          <w:rtl/>
        </w:rPr>
        <w:t>והעניים. גברתי היושבת</w:t>
      </w:r>
      <w:r w:rsidR="00374753">
        <w:rPr>
          <w:rtl/>
        </w:rPr>
        <w:t>-</w:t>
      </w:r>
      <w:r w:rsidRPr="00784950">
        <w:rPr>
          <w:rtl/>
        </w:rPr>
        <w:t>ראש, הרשי לי לספר, בהקשר של התקציב, על</w:t>
      </w:r>
      <w:r w:rsidR="00374753">
        <w:rPr>
          <w:rtl/>
        </w:rPr>
        <w:t xml:space="preserve"> </w:t>
      </w:r>
      <w:r w:rsidRPr="00784950">
        <w:rPr>
          <w:rtl/>
        </w:rPr>
        <w:t>צרותיהם של העשירים.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כזה 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תתארי לעצמך.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בנק</w:t>
      </w:r>
      <w:r w:rsidR="00374753">
        <w:rPr>
          <w:rtl/>
        </w:rPr>
        <w:t xml:space="preserve"> </w:t>
      </w:r>
      <w:r w:rsidRPr="00784950">
        <w:rPr>
          <w:rtl/>
        </w:rPr>
        <w:t>הפועלים</w:t>
      </w:r>
      <w:r w:rsidR="00374753">
        <w:rPr>
          <w:rtl/>
        </w:rPr>
        <w:t xml:space="preserve"> </w:t>
      </w:r>
      <w:r w:rsidRPr="00784950">
        <w:rPr>
          <w:rtl/>
        </w:rPr>
        <w:t>הופרט,</w:t>
      </w:r>
      <w:r w:rsidR="00374753">
        <w:rPr>
          <w:rtl/>
        </w:rPr>
        <w:t xml:space="preserve"> </w:t>
      </w:r>
      <w:r w:rsidRPr="00784950">
        <w:rPr>
          <w:rtl/>
        </w:rPr>
        <w:t>כלומר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פעם שייך להסתדרות, ואחר כך הולאם 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המדינה בעקבות משבר הבנקים ב</w:t>
      </w:r>
      <w:r w:rsidR="00374753">
        <w:rPr>
          <w:rtl/>
        </w:rPr>
        <w:t>-</w:t>
      </w:r>
      <w:r w:rsidRPr="00784950">
        <w:rPr>
          <w:rtl/>
        </w:rPr>
        <w:t xml:space="preserve">1985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הלאמתי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ואחרי זה הוא נמכר למשפחת אריסון והנספחים 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ובכן,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גברת שרי אריסון, היורשת, מר דני דנקנר ואחרים. ובכן, האנשים</w:t>
      </w:r>
      <w:r w:rsidR="00374753">
        <w:rPr>
          <w:rtl/>
        </w:rPr>
        <w:t xml:space="preserve"> </w:t>
      </w:r>
      <w:r w:rsidRPr="00784950">
        <w:rPr>
          <w:rtl/>
        </w:rPr>
        <w:t>החביבים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רכשו את הבנק בהלוואה שהם לקחו מבנק לאומי, כידוע. מסתבר שהם לקחו</w:t>
      </w:r>
      <w:r w:rsidR="00374753">
        <w:rPr>
          <w:rtl/>
        </w:rPr>
        <w:t xml:space="preserve"> </w:t>
      </w:r>
      <w:r w:rsidRPr="00784950">
        <w:rPr>
          <w:rtl/>
        </w:rPr>
        <w:t>מהבנק</w:t>
      </w:r>
      <w:r w:rsidR="00374753">
        <w:rPr>
          <w:rtl/>
        </w:rPr>
        <w:t xml:space="preserve"> </w:t>
      </w:r>
      <w:r w:rsidRPr="00784950">
        <w:rPr>
          <w:rtl/>
        </w:rPr>
        <w:t>הלוואות</w:t>
      </w:r>
      <w:r w:rsidR="00374753">
        <w:rPr>
          <w:rtl/>
        </w:rPr>
        <w:t xml:space="preserve"> </w:t>
      </w:r>
      <w:r w:rsidRPr="00784950">
        <w:rPr>
          <w:rtl/>
        </w:rPr>
        <w:t>בסכום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שמסתכם </w:t>
      </w:r>
      <w:r w:rsidR="00374753">
        <w:rPr>
          <w:rtl/>
        </w:rPr>
        <w:t>–</w:t>
      </w:r>
      <w:r w:rsidRPr="00784950">
        <w:rPr>
          <w:rtl/>
        </w:rPr>
        <w:t xml:space="preserve"> ואני מבקשת להקשיב היטב </w:t>
      </w:r>
      <w:r w:rsidR="00374753">
        <w:rPr>
          <w:rtl/>
        </w:rPr>
        <w:t>–</w:t>
      </w:r>
      <w:r w:rsidRPr="00784950">
        <w:rPr>
          <w:rtl/>
        </w:rPr>
        <w:t xml:space="preserve"> ב</w:t>
      </w:r>
      <w:r w:rsidR="00374753">
        <w:rPr>
          <w:rtl/>
        </w:rPr>
        <w:t>-</w:t>
      </w:r>
      <w:r w:rsidRPr="00784950">
        <w:rPr>
          <w:rtl/>
        </w:rPr>
        <w:t>4 מיליארדי שקל.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לקחו</w:t>
      </w:r>
      <w:r w:rsidR="00374753">
        <w:rPr>
          <w:rtl/>
        </w:rPr>
        <w:t xml:space="preserve"> </w:t>
      </w:r>
      <w:r w:rsidRPr="00784950">
        <w:rPr>
          <w:rtl/>
        </w:rPr>
        <w:t>4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בהלוואות.</w:t>
      </w:r>
      <w:r w:rsidR="00374753">
        <w:rPr>
          <w:rtl/>
        </w:rPr>
        <w:t xml:space="preserve"> </w:t>
      </w:r>
      <w:r w:rsidRPr="00784950">
        <w:rPr>
          <w:rtl/>
        </w:rPr>
        <w:t>אתם מבינים? הם רצו לקנות עוד מקלט טלוויזיה</w:t>
      </w:r>
      <w:r w:rsidR="00374753">
        <w:rPr>
          <w:rtl/>
        </w:rPr>
        <w:t xml:space="preserve"> </w:t>
      </w:r>
      <w:r w:rsidRPr="00784950">
        <w:rPr>
          <w:rtl/>
        </w:rPr>
        <w:t>ולממן</w:t>
      </w:r>
      <w:r w:rsidR="00374753">
        <w:rPr>
          <w:rtl/>
        </w:rPr>
        <w:t xml:space="preserve"> </w:t>
      </w:r>
      <w:r w:rsidRPr="00784950">
        <w:rPr>
          <w:rtl/>
        </w:rPr>
        <w:t>איזו</w:t>
      </w:r>
      <w:r w:rsidR="00374753">
        <w:rPr>
          <w:rtl/>
        </w:rPr>
        <w:t xml:space="preserve"> </w:t>
      </w:r>
      <w:r w:rsidRPr="00784950">
        <w:rPr>
          <w:rtl/>
        </w:rPr>
        <w:t>נסיעה</w:t>
      </w:r>
      <w:r w:rsidR="00374753">
        <w:rPr>
          <w:rtl/>
        </w:rPr>
        <w:t xml:space="preserve"> </w:t>
      </w:r>
      <w:r w:rsidRPr="00784950">
        <w:rPr>
          <w:rtl/>
        </w:rPr>
        <w:t>לטורקיה,</w:t>
      </w:r>
      <w:r w:rsidR="00374753">
        <w:rPr>
          <w:rtl/>
        </w:rPr>
        <w:t xml:space="preserve"> </w:t>
      </w:r>
      <w:r w:rsidRPr="00784950">
        <w:rPr>
          <w:rtl/>
        </w:rPr>
        <w:t>והם היו צריכים 4 מיליארדי שקל הלוואות.</w:t>
      </w:r>
      <w:r w:rsidR="00374753">
        <w:rPr>
          <w:rtl/>
        </w:rPr>
        <w:t xml:space="preserve"> </w:t>
      </w:r>
      <w:r w:rsidRPr="00784950">
        <w:rPr>
          <w:rtl/>
        </w:rPr>
        <w:t>המפקח על</w:t>
      </w:r>
      <w:r w:rsidR="00374753">
        <w:rPr>
          <w:rtl/>
        </w:rPr>
        <w:t xml:space="preserve"> </w:t>
      </w:r>
      <w:r w:rsidRPr="00784950">
        <w:rPr>
          <w:rtl/>
        </w:rPr>
        <w:t>הבנקים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מילא,</w:t>
      </w:r>
      <w:r w:rsidR="00374753">
        <w:rPr>
          <w:rtl/>
        </w:rPr>
        <w:t xml:space="preserve"> </w:t>
      </w:r>
      <w:r w:rsidRPr="00784950">
        <w:rPr>
          <w:rtl/>
        </w:rPr>
        <w:t>2.5</w:t>
      </w:r>
      <w:r w:rsidR="00374753">
        <w:rPr>
          <w:rtl/>
        </w:rPr>
        <w:t xml:space="preserve"> </w:t>
      </w:r>
      <w:r w:rsidRPr="00784950">
        <w:rPr>
          <w:rtl/>
        </w:rPr>
        <w:t>מיליארדים,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4</w:t>
      </w:r>
      <w:r w:rsidR="00374753">
        <w:rPr>
          <w:rtl/>
        </w:rPr>
        <w:t xml:space="preserve"> </w:t>
      </w:r>
      <w:r w:rsidRPr="00784950">
        <w:rPr>
          <w:rtl/>
        </w:rPr>
        <w:t>מיליארדים</w:t>
      </w:r>
      <w:r w:rsidR="00374753">
        <w:rPr>
          <w:rtl/>
        </w:rPr>
        <w:t xml:space="preserve"> </w:t>
      </w:r>
      <w:r w:rsidRPr="00784950">
        <w:rPr>
          <w:rtl/>
        </w:rPr>
        <w:t>זה מוגזם, תחזירו 1.5</w:t>
      </w:r>
      <w:r w:rsidR="00374753">
        <w:rPr>
          <w:rtl/>
        </w:rPr>
        <w:t xml:space="preserve"> </w:t>
      </w:r>
      <w:r w:rsidRPr="00784950">
        <w:rPr>
          <w:rtl/>
        </w:rPr>
        <w:t>מיליארד.</w:t>
      </w:r>
      <w:r w:rsidR="00374753">
        <w:rPr>
          <w:rtl/>
        </w:rPr>
        <w:t xml:space="preserve"> </w:t>
      </w:r>
      <w:r w:rsidRPr="00784950">
        <w:rPr>
          <w:rtl/>
        </w:rPr>
        <w:t>אבל אין להם מאיפה להחזיר והם עוד לא החזירו. על זה יש משא</w:t>
      </w:r>
      <w:r w:rsidR="00374753">
        <w:rPr>
          <w:rtl/>
        </w:rPr>
        <w:t>-</w:t>
      </w:r>
      <w:r w:rsidRPr="00784950">
        <w:rPr>
          <w:rtl/>
        </w:rPr>
        <w:t>ומתן. ובנק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מתכוון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לשנות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כללי המשחק, כדי שלא יצטרכו להחזיר את המיליארד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עכשיו, למה אני מספרת את הצרות של דנקנר ואריסון המסכנים, שקשה להם להחזיר 4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לבנק, שזה בעצם שוד גלוי לאור היום? הם לוקחים כסף מהבנק של עצמם.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מספרת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להזכיר</w:t>
      </w:r>
      <w:r w:rsidR="00374753">
        <w:rPr>
          <w:rtl/>
        </w:rPr>
        <w:t xml:space="preserve"> </w:t>
      </w:r>
      <w:r w:rsidRPr="00784950">
        <w:rPr>
          <w:rtl/>
        </w:rPr>
        <w:t>לחברי</w:t>
      </w:r>
      <w:r w:rsidR="00374753">
        <w:rPr>
          <w:rtl/>
        </w:rPr>
        <w:t xml:space="preserve"> </w:t>
      </w:r>
      <w:r w:rsidRPr="00784950">
        <w:rPr>
          <w:rtl/>
        </w:rPr>
        <w:t>הכנסת, שגם בארצות</w:t>
      </w:r>
      <w:r w:rsidR="00374753">
        <w:rPr>
          <w:rtl/>
        </w:rPr>
        <w:t>-</w:t>
      </w:r>
      <w:r w:rsidRPr="00784950">
        <w:rPr>
          <w:rtl/>
        </w:rPr>
        <w:t>הברית, גם</w:t>
      </w:r>
      <w:r w:rsidR="00374753">
        <w:rPr>
          <w:rtl/>
        </w:rPr>
        <w:t xml:space="preserve"> </w:t>
      </w:r>
      <w:r w:rsidRPr="00784950">
        <w:rPr>
          <w:rtl/>
        </w:rPr>
        <w:t>בארגנטינה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במקומות</w:t>
      </w:r>
      <w:r w:rsidR="00374753">
        <w:rPr>
          <w:rtl/>
        </w:rPr>
        <w:t xml:space="preserve"> </w:t>
      </w:r>
      <w:r w:rsidRPr="00784950">
        <w:rPr>
          <w:rtl/>
        </w:rPr>
        <w:t>אחרים,</w:t>
      </w:r>
      <w:r w:rsidR="00374753">
        <w:rPr>
          <w:rtl/>
        </w:rPr>
        <w:t xml:space="preserve"> </w:t>
      </w:r>
      <w:r w:rsidRPr="00784950">
        <w:rPr>
          <w:rtl/>
        </w:rPr>
        <w:t>בשיטה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מפעלים שהופרטו </w:t>
      </w:r>
      <w:r w:rsidR="00374753">
        <w:rPr>
          <w:rtl/>
        </w:rPr>
        <w:t>–</w:t>
      </w:r>
      <w:r w:rsidRPr="00784950">
        <w:rPr>
          <w:rtl/>
        </w:rPr>
        <w:t xml:space="preserve"> כלומר חברות</w:t>
      </w:r>
      <w:r w:rsidR="00374753">
        <w:rPr>
          <w:rtl/>
        </w:rPr>
        <w:t xml:space="preserve"> </w:t>
      </w:r>
      <w:r w:rsidRPr="00784950">
        <w:rPr>
          <w:rtl/>
        </w:rPr>
        <w:t>ממשלתיות, או בשליטה ממשלתית, שנמכרות לאנשים פרטיים, שרוכשים אותן לא מכספם, 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מרוקנים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החברה או את הבנק מכספים </w:t>
      </w:r>
      <w:r w:rsidR="00374753">
        <w:rPr>
          <w:rtl/>
        </w:rPr>
        <w:t>–</w:t>
      </w:r>
      <w:r w:rsidRPr="00784950">
        <w:rPr>
          <w:rtl/>
        </w:rPr>
        <w:t xml:space="preserve"> בשיטה הזאת אירעו פשיטות הרגל החמורות</w:t>
      </w:r>
      <w:r w:rsidR="00374753">
        <w:rPr>
          <w:rtl/>
        </w:rPr>
        <w:t xml:space="preserve"> </w:t>
      </w:r>
      <w:r w:rsidRPr="00784950">
        <w:rPr>
          <w:rtl/>
        </w:rPr>
        <w:t>ביותר, שבעקבותיהן התמוטטו כלכלות שלמות.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כל מי שמספר לנו על נפלאות ההפרטה, על נפלאות החיסול של המשק הציבורי,</w:t>
      </w:r>
      <w:r w:rsidR="00374753">
        <w:rPr>
          <w:rtl/>
        </w:rPr>
        <w:t xml:space="preserve"> </w:t>
      </w:r>
      <w:r w:rsidRPr="00784950">
        <w:rPr>
          <w:rtl/>
        </w:rPr>
        <w:t>על נפלאות השוק הפרטי והתחרות החופשית, שידע מה זה תחרות חופשית. תחרות חופשית זה</w:t>
      </w:r>
      <w:r w:rsidR="00374753">
        <w:rPr>
          <w:rtl/>
        </w:rPr>
        <w:t xml:space="preserve"> </w:t>
      </w:r>
      <w:r w:rsidRPr="00784950">
        <w:rPr>
          <w:rtl/>
        </w:rPr>
        <w:t>שוד לאור היום, שוד לפי החוק, שוד בפיקוח בנק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וכל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כאשר אני שומעת, שבנק ישראל חושב להעלות את הזכות לקחת את ההלוואות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מההון של הבנק ל</w:t>
      </w:r>
      <w:r w:rsidR="00374753">
        <w:rPr>
          <w:rtl/>
        </w:rPr>
        <w:t>-</w:t>
      </w:r>
      <w:r w:rsidR="00374753" w:rsidRPr="00784950">
        <w:rPr>
          <w:rtl/>
        </w:rPr>
        <w:t>15</w:t>
      </w:r>
      <w:r w:rsidR="00374753">
        <w:rPr>
          <w:rtl/>
        </w:rPr>
        <w:t>%</w:t>
      </w:r>
      <w:r w:rsidRPr="00784950">
        <w:rPr>
          <w:rtl/>
        </w:rPr>
        <w:t xml:space="preserve"> מההון של הבנק.</w:t>
      </w:r>
      <w:r w:rsidR="00374753">
        <w:rPr>
          <w:rtl/>
        </w:rPr>
        <w:t xml:space="preserve"> </w:t>
      </w:r>
      <w:r w:rsidRPr="00784950">
        <w:rPr>
          <w:rtl/>
        </w:rPr>
        <w:t>באותו זמן מונח על שולחננו חוק שאומר,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לשחוק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 xml:space="preserve">%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שכר המינימום, שצריך לבטל את הבטחת ההכנסה בשיעור המוגדל</w:t>
      </w:r>
      <w:r w:rsidR="00374753">
        <w:rPr>
          <w:rtl/>
        </w:rPr>
        <w:t xml:space="preserve"> </w:t>
      </w:r>
      <w:r w:rsidRPr="00784950">
        <w:rPr>
          <w:rtl/>
        </w:rPr>
        <w:t>וצריך לקצץ מיליארד שקל בקצבאות הילדים.</w:t>
      </w:r>
      <w:r w:rsidR="00374753">
        <w:rPr>
          <w:rtl/>
        </w:rPr>
        <w:t xml:space="preserve"> </w:t>
      </w:r>
      <w:r w:rsidRPr="00784950">
        <w:rPr>
          <w:rtl/>
        </w:rPr>
        <w:t>אז אתה יודע לאן המדינה הזאת הולכת. זאת</w:t>
      </w:r>
      <w:r w:rsidR="00374753">
        <w:rPr>
          <w:rtl/>
        </w:rPr>
        <w:t xml:space="preserve"> </w:t>
      </w:r>
      <w:r w:rsidRPr="00784950">
        <w:rPr>
          <w:rtl/>
        </w:rPr>
        <w:t>לא מדינת ישראל. זו מדינת אריסון, מדינת דנקנר, כל דבר, חוץ ממדינת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לחברת</w:t>
      </w:r>
      <w:r w:rsidR="00374753">
        <w:rPr>
          <w:rtl/>
        </w:rPr>
        <w:t xml:space="preserve"> </w:t>
      </w:r>
      <w:r w:rsidRPr="00784950">
        <w:rPr>
          <w:rtl/>
        </w:rPr>
        <w:t>הכנסת גוז'נסקי, שהואילה להתחלף עם חבר הכנסת מח'ול, שהוא</w:t>
      </w:r>
      <w:r w:rsidR="00374753">
        <w:rPr>
          <w:rtl/>
        </w:rPr>
        <w:t xml:space="preserve"> </w:t>
      </w:r>
      <w:r w:rsidRPr="00784950">
        <w:rPr>
          <w:rtl/>
        </w:rPr>
        <w:t>הדובר הבא, ורק אחריו חבר הכנסת אחמד טיבי.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אני רוצה להודות לך ולהודות לחברת הכנסת תמר גוז'נסקי על</w:t>
      </w:r>
      <w:r w:rsidR="00374753">
        <w:rPr>
          <w:rtl/>
        </w:rPr>
        <w:t xml:space="preserve"> </w:t>
      </w:r>
      <w:r w:rsidRPr="00784950">
        <w:rPr>
          <w:rtl/>
        </w:rPr>
        <w:t>ההסכמה להחלפה.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להגיד לציבור, אחרי שאנחנו כבר פעם שביעית, שמינית, תשיעית, אני 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כמה,</w:t>
      </w:r>
      <w:r w:rsidR="00374753">
        <w:rPr>
          <w:rtl/>
        </w:rPr>
        <w:t xml:space="preserve"> </w:t>
      </w:r>
      <w:r w:rsidRPr="00784950">
        <w:rPr>
          <w:rtl/>
        </w:rPr>
        <w:t>מציגים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מעלליה</w:t>
      </w:r>
      <w:r w:rsidR="00374753">
        <w:rPr>
          <w:rtl/>
        </w:rPr>
        <w:t xml:space="preserve"> </w:t>
      </w:r>
      <w:r w:rsidRPr="00784950">
        <w:rPr>
          <w:rtl/>
        </w:rPr>
        <w:t>של הממשלה ואת מעללי התקציב הנורא הזה, שלא צריך</w:t>
      </w:r>
      <w:r w:rsidR="00374753">
        <w:rPr>
          <w:rtl/>
        </w:rPr>
        <w:t xml:space="preserve"> </w:t>
      </w:r>
      <w:r w:rsidRPr="00784950">
        <w:rPr>
          <w:rtl/>
        </w:rPr>
        <w:t>לסמוך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שהיא תפיל את התקציב הזה. זאת אומרת, הישועה לא תבוא מהבית הזה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תבוא</w:t>
      </w:r>
      <w:r w:rsidR="00374753">
        <w:rPr>
          <w:rtl/>
        </w:rPr>
        <w:t xml:space="preserve"> </w:t>
      </w:r>
      <w:r w:rsidRPr="00784950">
        <w:rPr>
          <w:rtl/>
        </w:rPr>
        <w:t>מחברי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וזה חבל. זאת אף שעל פניו, אם רוב הציבור נפגע מהתקציב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אזי סביר להניח שאותם נציגים של הציבור יהיו רוב וירימו יד נגד התקציב הזה.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מזה: אל תסמכו על כך שאותם חברי כנסת שהתנגדו, תקפו את</w:t>
      </w:r>
      <w:r w:rsidR="00374753">
        <w:rPr>
          <w:rtl/>
        </w:rPr>
        <w:t xml:space="preserve"> </w:t>
      </w:r>
      <w:r w:rsidRPr="00784950">
        <w:rPr>
          <w:rtl/>
        </w:rPr>
        <w:t>התקציב ודיברו על העוולות של התקציב הזה, יצביעו נגדו. התקציב הזה, בסופו של דבר,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יום,</w:t>
      </w:r>
      <w:r w:rsidR="00374753">
        <w:rPr>
          <w:rtl/>
        </w:rPr>
        <w:t xml:space="preserve"> </w:t>
      </w:r>
      <w:r w:rsidRPr="00784950">
        <w:rPr>
          <w:rtl/>
        </w:rPr>
        <w:t>יעבור, יעבור בגדול, והוא יהיה התקציב שבצלו נחיה תחת עול המכות</w:t>
      </w:r>
      <w:r w:rsidR="00374753">
        <w:rPr>
          <w:rtl/>
        </w:rPr>
        <w:t xml:space="preserve"> </w:t>
      </w:r>
      <w:r w:rsidRPr="00784950">
        <w:rPr>
          <w:rtl/>
        </w:rPr>
        <w:t>שהוא יפיל עלינו בשנה הקרובה.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להגיד, שעם זה שאי</w:t>
      </w:r>
      <w:r w:rsidR="00374753">
        <w:rPr>
          <w:rtl/>
        </w:rPr>
        <w:t>-</w:t>
      </w:r>
      <w:r w:rsidRPr="00784950">
        <w:rPr>
          <w:rtl/>
        </w:rPr>
        <w:t>אפשר לסמוך על 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שהבית</w:t>
      </w:r>
      <w:r w:rsidR="00374753">
        <w:rPr>
          <w:rtl/>
        </w:rPr>
        <w:t xml:space="preserve"> </w:t>
      </w:r>
      <w:r w:rsidRPr="00784950">
        <w:rPr>
          <w:rtl/>
        </w:rPr>
        <w:t>הזה לא יביא את הישועה לציבור, עדיין אין סיבה להרים ידיים. בעולם</w:t>
      </w:r>
      <w:r w:rsidR="00374753">
        <w:rPr>
          <w:rtl/>
        </w:rPr>
        <w:t xml:space="preserve"> </w:t>
      </w:r>
      <w:r w:rsidRPr="00784950">
        <w:rPr>
          <w:rtl/>
        </w:rPr>
        <w:t>מתפתחים</w:t>
      </w:r>
      <w:r w:rsidR="00374753">
        <w:rPr>
          <w:rtl/>
        </w:rPr>
        <w:t xml:space="preserve"> </w:t>
      </w:r>
      <w:r w:rsidRPr="00784950">
        <w:rPr>
          <w:rtl/>
        </w:rPr>
        <w:t>הכוחות</w:t>
      </w:r>
      <w:r w:rsidR="00374753">
        <w:rPr>
          <w:rtl/>
        </w:rPr>
        <w:t xml:space="preserve"> </w:t>
      </w:r>
      <w:r w:rsidRPr="00784950">
        <w:rPr>
          <w:rtl/>
        </w:rPr>
        <w:t>האלטרנטיביים, הכוחות שיילחמו במגמה הזאת, ולא רק בארגנטינה ולא</w:t>
      </w:r>
      <w:r w:rsidR="00374753">
        <w:rPr>
          <w:rtl/>
        </w:rPr>
        <w:t xml:space="preserve"> </w:t>
      </w:r>
      <w:r w:rsidRPr="00784950">
        <w:rPr>
          <w:rtl/>
        </w:rPr>
        <w:t>רק בצורה שבה זה נעשה בארגנטינה.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מהבוקר,</w:t>
      </w:r>
      <w:r w:rsidR="00374753">
        <w:rPr>
          <w:rtl/>
        </w:rPr>
        <w:t xml:space="preserve"> </w:t>
      </w:r>
      <w:r w:rsidRPr="00784950">
        <w:rPr>
          <w:rtl/>
        </w:rPr>
        <w:t>מאתמול</w:t>
      </w:r>
      <w:r w:rsidR="00374753">
        <w:rPr>
          <w:rtl/>
        </w:rPr>
        <w:t xml:space="preserve"> </w:t>
      </w:r>
      <w:r w:rsidRPr="00784950">
        <w:rPr>
          <w:rtl/>
        </w:rPr>
        <w:t>מספרים</w:t>
      </w:r>
      <w:r w:rsidR="00374753">
        <w:rPr>
          <w:rtl/>
        </w:rPr>
        <w:t xml:space="preserve"> </w:t>
      </w:r>
      <w:r w:rsidRPr="00784950">
        <w:rPr>
          <w:rtl/>
        </w:rPr>
        <w:t>לנו,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כורח</w:t>
      </w:r>
      <w:r w:rsidR="00374753">
        <w:rPr>
          <w:rtl/>
        </w:rPr>
        <w:t xml:space="preserve"> </w:t>
      </w:r>
      <w:r w:rsidRPr="00784950">
        <w:rPr>
          <w:rtl/>
        </w:rPr>
        <w:t>הגלובליזציה, כורח</w:t>
      </w:r>
      <w:r w:rsidR="00374753">
        <w:rPr>
          <w:rtl/>
        </w:rPr>
        <w:t xml:space="preserve"> </w:t>
      </w:r>
      <w:r w:rsidRPr="00784950">
        <w:rPr>
          <w:rtl/>
        </w:rPr>
        <w:t>ההשתלבות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בכלכלה</w:t>
      </w:r>
      <w:r w:rsidR="00374753">
        <w:rPr>
          <w:rtl/>
        </w:rPr>
        <w:t xml:space="preserve"> </w:t>
      </w:r>
      <w:r w:rsidRPr="00784950">
        <w:rPr>
          <w:rtl/>
        </w:rPr>
        <w:t>הגלובלית,</w:t>
      </w:r>
      <w:r w:rsidR="00374753">
        <w:rPr>
          <w:rtl/>
        </w:rPr>
        <w:t xml:space="preserve"> </w:t>
      </w:r>
      <w:r w:rsidRPr="00784950">
        <w:rPr>
          <w:rtl/>
        </w:rPr>
        <w:t>העולמית, שבה הופכת הממשלה לקבלן משנה של</w:t>
      </w:r>
      <w:r w:rsidR="00374753">
        <w:rPr>
          <w:rtl/>
        </w:rPr>
        <w:t xml:space="preserve"> </w:t>
      </w:r>
      <w:r w:rsidRPr="00784950">
        <w:rPr>
          <w:rtl/>
        </w:rPr>
        <w:t>החברות</w:t>
      </w:r>
      <w:r w:rsidR="00374753">
        <w:rPr>
          <w:rtl/>
        </w:rPr>
        <w:t xml:space="preserve"> </w:t>
      </w:r>
      <w:r w:rsidRPr="00784950">
        <w:rPr>
          <w:rtl/>
        </w:rPr>
        <w:t>הרב</w:t>
      </w:r>
      <w:r w:rsidR="00374753">
        <w:rPr>
          <w:rtl/>
        </w:rPr>
        <w:t>-</w:t>
      </w:r>
      <w:r w:rsidRPr="00784950">
        <w:rPr>
          <w:rtl/>
        </w:rPr>
        <w:t>לאומיות</w:t>
      </w:r>
      <w:r w:rsidR="00374753">
        <w:rPr>
          <w:rtl/>
        </w:rPr>
        <w:t xml:space="preserve"> </w:t>
      </w:r>
      <w:r w:rsidRPr="00784950">
        <w:rPr>
          <w:rtl/>
        </w:rPr>
        <w:t>ובשמן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הופכת</w:t>
      </w:r>
      <w:r w:rsidR="00374753">
        <w:rPr>
          <w:rtl/>
        </w:rPr>
        <w:t xml:space="preserve"> </w:t>
      </w:r>
      <w:r w:rsidRPr="00784950">
        <w:rPr>
          <w:rtl/>
        </w:rPr>
        <w:t>להיות הכלי שדרכו החברות האלה מפילות את</w:t>
      </w:r>
      <w:r w:rsidR="00374753">
        <w:rPr>
          <w:rtl/>
        </w:rPr>
        <w:t xml:space="preserve"> </w:t>
      </w:r>
      <w:r w:rsidRPr="00784950">
        <w:rPr>
          <w:rtl/>
        </w:rPr>
        <w:t>המכות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על הציבור, על ציבור העובדים, על הציבור הרחב, כדי לשמור את הרווחים</w:t>
      </w:r>
      <w:r w:rsidR="00374753">
        <w:rPr>
          <w:rtl/>
        </w:rPr>
        <w:t xml:space="preserve"> </w:t>
      </w:r>
      <w:r w:rsidRPr="00784950">
        <w:rPr>
          <w:rtl/>
        </w:rPr>
        <w:t>שלהן.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 שגם בישראל יש מספיק כוחות חברתיים שיגידו מחר "לא" לתקציב הזה, גם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תאשר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 הזה. זה חשוב. אנחנו נסמוך על הכוחות האלה ונסמוך על</w:t>
      </w:r>
      <w:r w:rsidR="00374753">
        <w:rPr>
          <w:rtl/>
        </w:rPr>
        <w:t xml:space="preserve"> </w:t>
      </w:r>
      <w:r w:rsidRPr="00784950">
        <w:rPr>
          <w:rtl/>
        </w:rPr>
        <w:t>המאבק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מאבק</w:t>
      </w:r>
      <w:r w:rsidR="00374753">
        <w:rPr>
          <w:rtl/>
        </w:rPr>
        <w:t xml:space="preserve"> </w:t>
      </w:r>
      <w:r w:rsidRPr="00784950">
        <w:rPr>
          <w:rtl/>
        </w:rPr>
        <w:t>חברתי</w:t>
      </w:r>
      <w:r w:rsidR="00374753">
        <w:rPr>
          <w:rtl/>
        </w:rPr>
        <w:t xml:space="preserve"> </w:t>
      </w:r>
      <w:r w:rsidRPr="00784950">
        <w:rPr>
          <w:rtl/>
        </w:rPr>
        <w:t>צודק</w:t>
      </w:r>
      <w:r w:rsidR="00374753">
        <w:rPr>
          <w:rtl/>
        </w:rPr>
        <w:t xml:space="preserve"> </w:t>
      </w:r>
      <w:r w:rsidRPr="00784950">
        <w:rPr>
          <w:rtl/>
        </w:rPr>
        <w:t>ביותר. אין מאבק צודק ממנו. זה מאבק של כל</w:t>
      </w:r>
      <w:r w:rsidR="00374753">
        <w:rPr>
          <w:rtl/>
        </w:rPr>
        <w:t xml:space="preserve"> </w:t>
      </w:r>
      <w:r w:rsidRPr="00784950">
        <w:rPr>
          <w:rtl/>
        </w:rPr>
        <w:t>קורבנות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הזאת, של כל קורבנות התקציב הזה. אנחנו קוראים להם לצאת לרחוב</w:t>
      </w:r>
      <w:r w:rsidR="00374753">
        <w:rPr>
          <w:rtl/>
        </w:rPr>
        <w:t xml:space="preserve"> </w:t>
      </w:r>
      <w:r w:rsidRPr="00784950">
        <w:rPr>
          <w:rtl/>
        </w:rPr>
        <w:t>כבר מחר, כבר מחר ב</w:t>
      </w:r>
      <w:r w:rsidR="00374753">
        <w:rPr>
          <w:rtl/>
        </w:rPr>
        <w:t>-</w:t>
      </w:r>
      <w:r w:rsidRPr="00784950">
        <w:rPr>
          <w:rtl/>
        </w:rPr>
        <w:t>09:00, מול הכנסת. אבל לא רק מחר ולא רק מול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המאבק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ייגמר</w:t>
      </w:r>
      <w:r w:rsidR="00374753">
        <w:rPr>
          <w:rtl/>
        </w:rPr>
        <w:t xml:space="preserve"> </w:t>
      </w:r>
      <w:r w:rsidRPr="00784950">
        <w:rPr>
          <w:rtl/>
        </w:rPr>
        <w:t>בהצבעה</w:t>
      </w:r>
      <w:r w:rsidR="00374753">
        <w:rPr>
          <w:rtl/>
        </w:rPr>
        <w:t xml:space="preserve"> </w:t>
      </w:r>
      <w:r w:rsidRPr="00784950">
        <w:rPr>
          <w:rtl/>
        </w:rPr>
        <w:t>שתהיה ותעביר את התקציב, אלא הוא אמור</w:t>
      </w:r>
      <w:r w:rsidR="00374753">
        <w:rPr>
          <w:rtl/>
        </w:rPr>
        <w:t xml:space="preserve"> </w:t>
      </w:r>
      <w:r w:rsidRPr="00784950">
        <w:rPr>
          <w:rtl/>
        </w:rPr>
        <w:t>להתחיל</w:t>
      </w:r>
      <w:r w:rsidR="00374753">
        <w:rPr>
          <w:rtl/>
        </w:rPr>
        <w:t xml:space="preserve"> </w:t>
      </w:r>
      <w:r w:rsidRPr="00784950">
        <w:rPr>
          <w:rtl/>
        </w:rPr>
        <w:t>בכך. לכן, אנחנו אכן בונים על אותם מובטלים, אותם נפגעי התקציב הזה, אותם</w:t>
      </w:r>
      <w:r w:rsidR="00374753">
        <w:rPr>
          <w:rtl/>
        </w:rPr>
        <w:t xml:space="preserve"> </w:t>
      </w:r>
      <w:r w:rsidRPr="00784950">
        <w:rPr>
          <w:rtl/>
        </w:rPr>
        <w:t>נפגעי המדיניות של הממשלה שמגישה תקציב שדגל שחור מתנופף מעליו.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תודה. חבר הכנסת אחמד טיבי.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רבותי חברי הכנסת, ברצוני להתייחס למאמץ שנשא פרי בכל מה</w:t>
      </w:r>
      <w:r w:rsidR="00374753">
        <w:rPr>
          <w:rtl/>
        </w:rPr>
        <w:t xml:space="preserve"> </w:t>
      </w:r>
      <w:r w:rsidRPr="00784950">
        <w:rPr>
          <w:rtl/>
        </w:rPr>
        <w:t>שקשור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הקלות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לתושבים בנגב. זה חוק שיזמתי, פ/2708, וכאן המקום, מטעמי</w:t>
      </w:r>
      <w:r w:rsidR="00374753">
        <w:rPr>
          <w:rtl/>
        </w:rPr>
        <w:t xml:space="preserve"> </w:t>
      </w:r>
      <w:r w:rsidRPr="00784950">
        <w:rPr>
          <w:rtl/>
        </w:rPr>
        <w:t>הגינות, להודות</w:t>
      </w:r>
      <w:r w:rsidR="00374753">
        <w:rPr>
          <w:rtl/>
        </w:rPr>
        <w:t xml:space="preserve"> </w:t>
      </w:r>
      <w:r w:rsidRPr="00784950">
        <w:rPr>
          <w:rtl/>
        </w:rPr>
        <w:t>למי</w:t>
      </w:r>
      <w:r w:rsidR="00374753">
        <w:rPr>
          <w:rtl/>
        </w:rPr>
        <w:t xml:space="preserve"> </w:t>
      </w:r>
      <w:r w:rsidRPr="00784950">
        <w:rPr>
          <w:rtl/>
        </w:rPr>
        <w:t>שניסח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 ועבד עליו כחמישה שבועות, עורך</w:t>
      </w:r>
      <w:r w:rsidR="00374753">
        <w:rPr>
          <w:rtl/>
        </w:rPr>
        <w:t>-</w:t>
      </w:r>
      <w:r w:rsidRPr="00784950">
        <w:rPr>
          <w:rtl/>
        </w:rPr>
        <w:t>הדין אוסאמה</w:t>
      </w:r>
      <w:r w:rsidR="00374753">
        <w:rPr>
          <w:rtl/>
        </w:rPr>
        <w:t xml:space="preserve"> </w:t>
      </w:r>
      <w:r w:rsidRPr="00784950">
        <w:rPr>
          <w:rtl/>
        </w:rPr>
        <w:t>סעדי.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להודות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לאלה שעקבו וליוו את העבודה כאן בכנסת ומחוצה לה,</w:t>
      </w:r>
      <w:r w:rsidR="00374753">
        <w:rPr>
          <w:rtl/>
        </w:rPr>
        <w:t xml:space="preserve"> </w:t>
      </w:r>
      <w:r w:rsidRPr="00784950">
        <w:rPr>
          <w:rtl/>
        </w:rPr>
        <w:t>ובעיקר לעורך</w:t>
      </w:r>
      <w:r w:rsidR="00374753">
        <w:rPr>
          <w:rtl/>
        </w:rPr>
        <w:t>-</w:t>
      </w:r>
      <w:r w:rsidRPr="00784950">
        <w:rPr>
          <w:rtl/>
        </w:rPr>
        <w:t>הדין</w:t>
      </w:r>
      <w:r w:rsidR="00374753">
        <w:rPr>
          <w:rtl/>
        </w:rPr>
        <w:t xml:space="preserve"> </w:t>
      </w:r>
      <w:r w:rsidRPr="00784950">
        <w:rPr>
          <w:rtl/>
        </w:rPr>
        <w:t>אוסאמה</w:t>
      </w:r>
      <w:r w:rsidR="00374753">
        <w:rPr>
          <w:rtl/>
        </w:rPr>
        <w:t xml:space="preserve"> </w:t>
      </w:r>
      <w:r w:rsidRPr="00784950">
        <w:rPr>
          <w:rtl/>
        </w:rPr>
        <w:t>סעדי, שהזכרתי, לעורך</w:t>
      </w:r>
      <w:r w:rsidR="00374753">
        <w:rPr>
          <w:rtl/>
        </w:rPr>
        <w:t>-</w:t>
      </w:r>
      <w:r w:rsidRPr="00784950">
        <w:rPr>
          <w:rtl/>
        </w:rPr>
        <w:t>הדין אנואר זברגה, לנימר עוברה,</w:t>
      </w:r>
      <w:r w:rsidR="00374753">
        <w:rPr>
          <w:rtl/>
        </w:rPr>
        <w:t xml:space="preserve"> </w:t>
      </w:r>
      <w:r w:rsidRPr="00784950">
        <w:rPr>
          <w:rtl/>
        </w:rPr>
        <w:t>ולנציגים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בארגון</w:t>
      </w:r>
      <w:r w:rsidR="00374753">
        <w:rPr>
          <w:rtl/>
        </w:rPr>
        <w:t xml:space="preserve"> </w:t>
      </w:r>
      <w:r w:rsidRPr="00784950">
        <w:rPr>
          <w:rtl/>
        </w:rPr>
        <w:t>המורים,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אבו</w:t>
      </w:r>
      <w:r w:rsidR="00374753">
        <w:rPr>
          <w:rtl/>
        </w:rPr>
        <w:t>-</w:t>
      </w:r>
      <w:r w:rsidRPr="00784950">
        <w:rPr>
          <w:rtl/>
        </w:rPr>
        <w:t>עאיש,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אלמוטלב</w:t>
      </w:r>
      <w:r w:rsidR="00374753">
        <w:rPr>
          <w:rtl/>
        </w:rPr>
        <w:t xml:space="preserve"> </w:t>
      </w:r>
      <w:r w:rsidRPr="00784950">
        <w:rPr>
          <w:rtl/>
        </w:rPr>
        <w:t>אלאעסם,</w:t>
      </w:r>
      <w:r w:rsidR="00374753">
        <w:rPr>
          <w:rtl/>
        </w:rPr>
        <w:t xml:space="preserve"> </w:t>
      </w:r>
      <w:r w:rsidRPr="00784950">
        <w:rPr>
          <w:rtl/>
        </w:rPr>
        <w:t>אדיב</w:t>
      </w:r>
      <w:r w:rsidR="00374753">
        <w:rPr>
          <w:rtl/>
        </w:rPr>
        <w:t xml:space="preserve"> </w:t>
      </w:r>
      <w:r w:rsidRPr="00784950">
        <w:rPr>
          <w:rtl/>
        </w:rPr>
        <w:t>אבו</w:t>
      </w:r>
      <w:r w:rsidR="00374753">
        <w:rPr>
          <w:rtl/>
        </w:rPr>
        <w:t>-</w:t>
      </w:r>
      <w:r w:rsidRPr="00784950">
        <w:rPr>
          <w:rtl/>
        </w:rPr>
        <w:t>רביעה, סאלם אבו</w:t>
      </w:r>
      <w:r w:rsidR="00374753">
        <w:rPr>
          <w:rtl/>
        </w:rPr>
        <w:t>-</w:t>
      </w:r>
      <w:r w:rsidRPr="00784950">
        <w:rPr>
          <w:rtl/>
        </w:rPr>
        <w:t>רביעה, עבד אבו</w:t>
      </w:r>
      <w:r w:rsidR="00374753">
        <w:rPr>
          <w:rtl/>
        </w:rPr>
        <w:t>-</w:t>
      </w:r>
      <w:r w:rsidRPr="00784950">
        <w:rPr>
          <w:rtl/>
        </w:rPr>
        <w:t>כף, ועקב אחריו גם עלי אבו</w:t>
      </w:r>
      <w:r w:rsidR="00374753">
        <w:rPr>
          <w:rtl/>
        </w:rPr>
        <w:t>-</w:t>
      </w:r>
      <w:r w:rsidRPr="00784950">
        <w:rPr>
          <w:rtl/>
        </w:rPr>
        <w:t>רביעה העיתונאי.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 זאת כי מדובר בקהילה שקופחה והיתה פעילות בזכות מאמץ של חברי כנסת.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מרגיש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בעצמי ומאוד מוסרי להזכיר שגם חבר הכנסת טלב אלסאנע, בהצעת חוק</w:t>
      </w:r>
      <w:r w:rsidR="00374753">
        <w:rPr>
          <w:rtl/>
        </w:rPr>
        <w:t xml:space="preserve"> </w:t>
      </w:r>
      <w:r w:rsidRPr="00784950">
        <w:rPr>
          <w:rtl/>
        </w:rPr>
        <w:t>פ/2774, עשה מאמץ וקידם את החוק במאמצים משלו.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אעדיף</w:t>
      </w:r>
      <w:r w:rsidR="00374753">
        <w:rPr>
          <w:rtl/>
        </w:rPr>
        <w:t xml:space="preserve"> </w:t>
      </w:r>
      <w:r w:rsidRPr="00784950">
        <w:rPr>
          <w:rtl/>
        </w:rPr>
        <w:t>לשים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נקודה,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רוצה להרחיב את הדברים על קולגיאליות</w:t>
      </w:r>
      <w:r w:rsidR="00374753">
        <w:rPr>
          <w:rtl/>
        </w:rPr>
        <w:t xml:space="preserve"> </w:t>
      </w:r>
      <w:r w:rsidRPr="00784950">
        <w:rPr>
          <w:rtl/>
        </w:rPr>
        <w:t>ועבודה משותפת. אני חושב שעבודה משותפת יכולה לשאת פרי.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להודות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האנשים שסייעו בחקיקת החוק הזה. בסופו של דבר,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אנשים שאמורים ליהנות מהחוק הזה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אלסאנע, באמת, זה כבר מוגזם לחלוטין.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אתה יודע שבעצם אין לי שיקול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מצוין, אז תצא החוצה ותתעדכן ותחזור.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שחור</w:t>
      </w:r>
      <w:r w:rsidR="00374753">
        <w:rPr>
          <w:rtl/>
        </w:rPr>
        <w:t xml:space="preserve"> </w:t>
      </w:r>
      <w:r w:rsidRPr="00784950">
        <w:rPr>
          <w:rtl/>
        </w:rPr>
        <w:t>הופך</w:t>
      </w:r>
      <w:r w:rsidR="00374753">
        <w:rPr>
          <w:rtl/>
        </w:rPr>
        <w:t xml:space="preserve"> </w:t>
      </w:r>
      <w:r w:rsidRPr="00784950">
        <w:rPr>
          <w:rtl/>
        </w:rPr>
        <w:t>ללבן</w:t>
      </w:r>
      <w:r w:rsidR="00374753">
        <w:rPr>
          <w:rtl/>
        </w:rPr>
        <w:t xml:space="preserve"> </w:t>
      </w:r>
      <w:r w:rsidRPr="00784950">
        <w:rPr>
          <w:rtl/>
        </w:rPr>
        <w:t>ולבן</w:t>
      </w:r>
      <w:r w:rsidR="00374753">
        <w:rPr>
          <w:rtl/>
        </w:rPr>
        <w:t xml:space="preserve"> </w:t>
      </w:r>
      <w:r w:rsidRPr="00784950">
        <w:rPr>
          <w:rtl/>
        </w:rPr>
        <w:t>הופך</w:t>
      </w:r>
      <w:r w:rsidR="00374753">
        <w:rPr>
          <w:rtl/>
        </w:rPr>
        <w:t xml:space="preserve"> </w:t>
      </w:r>
      <w:r w:rsidRPr="00784950">
        <w:rPr>
          <w:rtl/>
        </w:rPr>
        <w:t>לשחור.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 אני אומר לבן</w:t>
      </w:r>
      <w:r w:rsidR="00374753">
        <w:rPr>
          <w:rtl/>
        </w:rPr>
        <w:t>-</w:t>
      </w:r>
      <w:r w:rsidRPr="00784950">
        <w:rPr>
          <w:rtl/>
        </w:rPr>
        <w:t>לבן</w:t>
      </w:r>
      <w:r w:rsidR="00374753">
        <w:rPr>
          <w:rtl/>
        </w:rPr>
        <w:t xml:space="preserve"> </w:t>
      </w:r>
      <w:r w:rsidRPr="00784950">
        <w:rPr>
          <w:rtl/>
        </w:rPr>
        <w:t>ושחור</w:t>
      </w:r>
      <w:r w:rsidR="00374753">
        <w:rPr>
          <w:rtl/>
        </w:rPr>
        <w:t>-</w:t>
      </w:r>
      <w:r w:rsidRPr="00784950">
        <w:rPr>
          <w:rtl/>
        </w:rPr>
        <w:t>שחור.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שב ואומר, שיש אוכלוסיות מצוקה שצריך לתת להן העדפה מתקנת.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בנגב היא הראשונה בכך במדינת ישראל. אני רוצה לומר להם בשם תע"ל: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(נושא דברים בשפה הערבית; להלן תרגומם לעברית: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התנועה הערבית להתחדשות, אנו נמשיך לעקוב אחר</w:t>
      </w:r>
      <w:r w:rsidR="00374753">
        <w:rPr>
          <w:rtl/>
        </w:rPr>
        <w:t xml:space="preserve"> </w:t>
      </w:r>
      <w:r w:rsidRPr="00784950">
        <w:rPr>
          <w:rtl/>
        </w:rPr>
        <w:t>נושא זה, כמו שנעקוב אחר</w:t>
      </w:r>
      <w:r w:rsidR="00374753">
        <w:rPr>
          <w:rtl/>
        </w:rPr>
        <w:t xml:space="preserve"> </w:t>
      </w:r>
      <w:r w:rsidRPr="00784950">
        <w:rPr>
          <w:rtl/>
        </w:rPr>
        <w:t>הנושאים</w:t>
      </w:r>
      <w:r w:rsidR="00374753">
        <w:rPr>
          <w:rtl/>
        </w:rPr>
        <w:t xml:space="preserve"> </w:t>
      </w:r>
      <w:r w:rsidRPr="00784950">
        <w:rPr>
          <w:rtl/>
        </w:rPr>
        <w:t>האחרים</w:t>
      </w:r>
      <w:r w:rsidR="00374753">
        <w:rPr>
          <w:rtl/>
        </w:rPr>
        <w:t xml:space="preserve"> </w:t>
      </w:r>
      <w:r w:rsidRPr="00784950">
        <w:rPr>
          <w:rtl/>
        </w:rPr>
        <w:t>ואחר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ההקלה</w:t>
      </w:r>
      <w:r w:rsidR="00374753">
        <w:rPr>
          <w:rtl/>
        </w:rPr>
        <w:t xml:space="preserve"> </w:t>
      </w:r>
      <w:r w:rsidRPr="00784950">
        <w:rPr>
          <w:rtl/>
        </w:rPr>
        <w:t>במסי הנגב, אשר יזמה התנועה הערבית להתחדשות,</w:t>
      </w:r>
      <w:r w:rsidR="00374753">
        <w:rPr>
          <w:rtl/>
        </w:rPr>
        <w:t xml:space="preserve"> </w:t>
      </w:r>
      <w:r w:rsidRPr="00784950">
        <w:rPr>
          <w:rtl/>
        </w:rPr>
        <w:t>והעליתי אותו אני בכנסת זו, ואת תוכנו כתב אוסאמה סעדי ושאר החברים אשר ציינתי את</w:t>
      </w:r>
      <w:r w:rsidR="00374753">
        <w:rPr>
          <w:rtl/>
        </w:rPr>
        <w:t xml:space="preserve"> </w:t>
      </w:r>
      <w:r w:rsidRPr="00784950">
        <w:rPr>
          <w:rtl/>
        </w:rPr>
        <w:t>שמותיהם. הם ראויים לתודה. ואם ירצה השם ייתן ציבור זה את אמונו בנו תמיד. תודה.)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אלסאנע, 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>דהאמשה.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אני מאחל שהרבה ויכוחים כאלה יוכתרו</w:t>
      </w:r>
      <w:r w:rsidR="00374753">
        <w:rPr>
          <w:rtl/>
        </w:rPr>
        <w:t xml:space="preserve"> </w:t>
      </w:r>
      <w:r w:rsidRPr="00784950">
        <w:rPr>
          <w:rtl/>
        </w:rPr>
        <w:t>בהצלחה.</w:t>
      </w:r>
      <w:r w:rsidR="00374753">
        <w:rPr>
          <w:rtl/>
        </w:rPr>
        <w:t xml:space="preserve"> </w:t>
      </w:r>
      <w:r w:rsidRPr="00784950">
        <w:rPr>
          <w:rtl/>
        </w:rPr>
        <w:t>אבל מחובתי להעמיד דברים על דיוקם, לפחות איך שהם נראים 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 כשנה חוקקה הכנסת חוק לגבי הטבות המס בנגב, ביוזמתו של חבר הכנסת ישראל</w:t>
      </w:r>
      <w:r w:rsidR="00374753">
        <w:rPr>
          <w:rtl/>
        </w:rPr>
        <w:t xml:space="preserve"> </w:t>
      </w:r>
      <w:r w:rsidRPr="00784950">
        <w:rPr>
          <w:rtl/>
        </w:rPr>
        <w:t>כץ,</w:t>
      </w:r>
      <w:r w:rsidR="00374753">
        <w:rPr>
          <w:rtl/>
        </w:rPr>
        <w:t xml:space="preserve"> </w:t>
      </w:r>
      <w:r w:rsidRPr="00784950">
        <w:rPr>
          <w:rtl/>
        </w:rPr>
        <w:t>והשם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השני.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הדיונים בוועדת הכספים התברר לנו, שהיישובים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מוכרים</w:t>
      </w:r>
      <w:r w:rsidR="00374753">
        <w:rPr>
          <w:rtl/>
        </w:rPr>
        <w:t xml:space="preserve"> </w:t>
      </w:r>
      <w:r w:rsidRPr="00784950">
        <w:rPr>
          <w:rtl/>
        </w:rPr>
        <w:t>לא נכללים.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מייד </w:t>
      </w:r>
      <w:r w:rsidR="00374753">
        <w:rPr>
          <w:rtl/>
        </w:rPr>
        <w:t>–</w:t>
      </w:r>
      <w:r w:rsidRPr="00784950">
        <w:rPr>
          <w:rtl/>
        </w:rPr>
        <w:t xml:space="preserve"> זה היה לפני שנה </w:t>
      </w:r>
      <w:r w:rsidR="00374753">
        <w:rPr>
          <w:rtl/>
        </w:rPr>
        <w:t>–</w:t>
      </w:r>
      <w:r w:rsidRPr="00784950">
        <w:rPr>
          <w:rtl/>
        </w:rPr>
        <w:t xml:space="preserve"> הגשתי הסתייגות. במהלך הדיונים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החוק ההסתייגות לא עברה ולאחר מכן הייתי במשא</w:t>
      </w:r>
      <w:r w:rsidR="00374753">
        <w:rPr>
          <w:rtl/>
        </w:rPr>
        <w:t>-</w:t>
      </w:r>
      <w:r w:rsidRPr="00784950">
        <w:rPr>
          <w:rtl/>
        </w:rPr>
        <w:t>ומתן על מנת להגיע לגיבוש עמדה.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אכן,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טיבי הגיש הצעת חוק שהונחה על שולחן הכנסת. גם אני הגשתי,</w:t>
      </w:r>
      <w:r w:rsidR="00374753">
        <w:rPr>
          <w:rtl/>
        </w:rPr>
        <w:t xml:space="preserve"> </w:t>
      </w:r>
      <w:r w:rsidRPr="00784950">
        <w:rPr>
          <w:rtl/>
        </w:rPr>
        <w:t>וזו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הפעם הראשונה שחברי כנסת מגישים הצעות חוק זהות, אבל אני המשכתי לקדם את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היא עברה במליאה ועברה בוועדת הכספים. לאחר מכן, במשא</w:t>
      </w:r>
      <w:r w:rsidR="00374753">
        <w:rPr>
          <w:rtl/>
        </w:rPr>
        <w:t>-</w:t>
      </w:r>
      <w:r w:rsidRPr="00784950">
        <w:rPr>
          <w:rtl/>
        </w:rPr>
        <w:t>ומתן עם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באופן אישי, תוך מתן מסמך מחייב, הוא התחייב בפני להעביר את זה במסגרת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ההסדרים. הוא התחייב גם בפני ראשי הרשויות הערביות בנגב, במסגרת המאבק הכולל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הנגב.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דיון</w:t>
      </w:r>
      <w:r w:rsidR="00374753">
        <w:rPr>
          <w:rtl/>
        </w:rPr>
        <w:t xml:space="preserve"> </w:t>
      </w:r>
      <w:r w:rsidRPr="00784950">
        <w:rPr>
          <w:rtl/>
        </w:rPr>
        <w:t>בוועדת הכספים והצעת החוק שלי מוזגה במסגרת חוק ההסדרים</w:t>
      </w:r>
      <w:r w:rsidR="00374753">
        <w:rPr>
          <w:rtl/>
        </w:rPr>
        <w:t xml:space="preserve"> </w:t>
      </w:r>
      <w:r w:rsidRPr="00784950">
        <w:rPr>
          <w:rtl/>
        </w:rPr>
        <w:t>ואושרה בוועדת הכספים ובוועדת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באתי</w:t>
      </w:r>
      <w:r w:rsidR="00374753">
        <w:rPr>
          <w:rtl/>
        </w:rPr>
        <w:t xml:space="preserve"> </w:t>
      </w:r>
      <w:r w:rsidRPr="00784950">
        <w:rPr>
          <w:rtl/>
        </w:rPr>
        <w:t>לשלול</w:t>
      </w:r>
      <w:r w:rsidR="00374753">
        <w:rPr>
          <w:rtl/>
        </w:rPr>
        <w:t xml:space="preserve"> </w:t>
      </w:r>
      <w:r w:rsidRPr="00784950">
        <w:rPr>
          <w:rtl/>
        </w:rPr>
        <w:t>ממישהו</w:t>
      </w:r>
      <w:r w:rsidR="00374753">
        <w:rPr>
          <w:rtl/>
        </w:rPr>
        <w:t xml:space="preserve"> </w:t>
      </w:r>
      <w:r w:rsidRPr="00784950">
        <w:rPr>
          <w:rtl/>
        </w:rPr>
        <w:t>את זכויותיו, אבל חבל שהתחושה התחרותית הזאת מקבלת</w:t>
      </w:r>
      <w:r w:rsidR="00374753">
        <w:rPr>
          <w:rtl/>
        </w:rPr>
        <w:t xml:space="preserve"> </w:t>
      </w:r>
      <w:r w:rsidRPr="00784950">
        <w:rPr>
          <w:rtl/>
        </w:rPr>
        <w:t>ממדים מעבר למטרה.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כולנו נאבקים למען אוכלוסייה אחת </w:t>
      </w:r>
      <w:r w:rsidR="00374753">
        <w:rPr>
          <w:rtl/>
        </w:rPr>
        <w:t>–</w:t>
      </w:r>
      <w:r w:rsidRPr="00784950">
        <w:rPr>
          <w:rtl/>
        </w:rPr>
        <w:t xml:space="preserve"> האוכלוסייה הערבית, מהגליל</w:t>
      </w:r>
      <w:r w:rsidR="00374753">
        <w:rPr>
          <w:rtl/>
        </w:rPr>
        <w:t xml:space="preserve"> </w:t>
      </w:r>
      <w:r w:rsidRPr="00784950">
        <w:rPr>
          <w:rtl/>
        </w:rPr>
        <w:t>ועד הנגב, וגם למען האוכלוסייה בכלל, כמו הנכים, השכבות החלשות, הסטודנטים והמאבק</w:t>
      </w:r>
      <w:r w:rsidR="00374753">
        <w:rPr>
          <w:rtl/>
        </w:rPr>
        <w:t xml:space="preserve"> </w:t>
      </w:r>
      <w:r w:rsidRPr="00784950">
        <w:rPr>
          <w:rtl/>
        </w:rPr>
        <w:t>המשותף.</w:t>
      </w:r>
      <w:r w:rsidR="00374753">
        <w:rPr>
          <w:rtl/>
        </w:rPr>
        <w:t xml:space="preserve"> </w:t>
      </w:r>
      <w:r w:rsidRPr="00784950">
        <w:rPr>
          <w:rtl/>
        </w:rPr>
        <w:t>אם אני ונעמי חזן מוצאים מכנה משותף לגבי הסטודנטים, או אם חבר כנסת אחר</w:t>
      </w:r>
      <w:r w:rsidR="00374753">
        <w:rPr>
          <w:rtl/>
        </w:rPr>
        <w:t xml:space="preserve"> </w:t>
      </w:r>
      <w:r w:rsidRPr="00784950">
        <w:rPr>
          <w:rtl/>
        </w:rPr>
        <w:t>מוצא</w:t>
      </w:r>
      <w:r w:rsidR="00374753">
        <w:rPr>
          <w:rtl/>
        </w:rPr>
        <w:t xml:space="preserve"> </w:t>
      </w:r>
      <w:r w:rsidRPr="00784950">
        <w:rPr>
          <w:rtl/>
        </w:rPr>
        <w:t>מכנה</w:t>
      </w:r>
      <w:r w:rsidR="00374753">
        <w:rPr>
          <w:rtl/>
        </w:rPr>
        <w:t xml:space="preserve"> </w:t>
      </w:r>
      <w:r w:rsidRPr="00784950">
        <w:rPr>
          <w:rtl/>
        </w:rPr>
        <w:t>משותף</w:t>
      </w:r>
      <w:r w:rsidR="00374753">
        <w:rPr>
          <w:rtl/>
        </w:rPr>
        <w:t xml:space="preserve"> </w:t>
      </w:r>
      <w:r w:rsidRPr="00784950">
        <w:rPr>
          <w:rtl/>
        </w:rPr>
        <w:t>לגבי הנכים, לא צריך להפוך את זה למלחמה בין חברי הכנסת.</w:t>
      </w:r>
      <w:r w:rsidR="00374753">
        <w:rPr>
          <w:rtl/>
        </w:rPr>
        <w:t xml:space="preserve"> </w:t>
      </w:r>
      <w:r w:rsidRPr="00784950">
        <w:rPr>
          <w:rtl/>
        </w:rPr>
        <w:t>חבל</w:t>
      </w:r>
      <w:r w:rsidR="00374753">
        <w:rPr>
          <w:rtl/>
        </w:rPr>
        <w:t xml:space="preserve"> </w:t>
      </w:r>
      <w:r w:rsidRPr="00784950">
        <w:rPr>
          <w:rtl/>
        </w:rPr>
        <w:t>שהדברים</w:t>
      </w:r>
      <w:r w:rsidR="00374753">
        <w:rPr>
          <w:rtl/>
        </w:rPr>
        <w:t xml:space="preserve"> </w:t>
      </w:r>
      <w:r w:rsidRPr="00784950">
        <w:rPr>
          <w:rtl/>
        </w:rPr>
        <w:t>מתנהלים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לדעתי, בסופו של דבר הבשורה היא למען האוכלוסייה</w:t>
      </w:r>
      <w:r w:rsidR="00374753">
        <w:rPr>
          <w:rtl/>
        </w:rPr>
        <w:t xml:space="preserve"> </w:t>
      </w:r>
      <w:r w:rsidRPr="00784950">
        <w:rPr>
          <w:rtl/>
        </w:rPr>
        <w:t>שלנו, למען תושבי הנגב.</w:t>
      </w:r>
      <w:r w:rsidR="00374753">
        <w:rPr>
          <w:rtl/>
        </w:rPr>
        <w:t xml:space="preserve"> </w:t>
      </w:r>
      <w:r w:rsidRPr="00784950">
        <w:rPr>
          <w:rtl/>
        </w:rPr>
        <w:t>אין כאן חלוקה ואין מאבק, הכול בא להיטיב עם האוכלוסייה,</w:t>
      </w:r>
      <w:r w:rsidR="00374753">
        <w:rPr>
          <w:rtl/>
        </w:rPr>
        <w:t xml:space="preserve"> </w:t>
      </w:r>
      <w:r w:rsidRPr="00784950">
        <w:rPr>
          <w:rtl/>
        </w:rPr>
        <w:t>והתחרות הזאת מבורכת.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לציין, שהרבה נושאים מועלים על</w:t>
      </w:r>
      <w:r w:rsidR="00374753">
        <w:rPr>
          <w:rtl/>
        </w:rPr>
        <w:t>-</w:t>
      </w:r>
      <w:r w:rsidRPr="00784950">
        <w:rPr>
          <w:rtl/>
        </w:rPr>
        <w:t>ידי חבר הכנסת מח'ול ועל</w:t>
      </w:r>
      <w:r w:rsidR="00374753">
        <w:rPr>
          <w:rtl/>
        </w:rPr>
        <w:t>-</w:t>
      </w:r>
      <w:r w:rsidRPr="00784950">
        <w:rPr>
          <w:rtl/>
        </w:rPr>
        <w:t>ידי בקשר</w:t>
      </w:r>
      <w:r w:rsidR="00374753">
        <w:rPr>
          <w:rtl/>
        </w:rPr>
        <w:t xml:space="preserve"> </w:t>
      </w:r>
      <w:r w:rsidRPr="00784950">
        <w:rPr>
          <w:rtl/>
        </w:rPr>
        <w:t>לחינוך</w:t>
      </w:r>
      <w:r w:rsidR="00374753">
        <w:rPr>
          <w:rtl/>
        </w:rPr>
        <w:t xml:space="preserve"> </w:t>
      </w:r>
      <w:r w:rsidRPr="00784950">
        <w:rPr>
          <w:rtl/>
        </w:rPr>
        <w:t>בנגב,</w:t>
      </w:r>
      <w:r w:rsidR="00374753">
        <w:rPr>
          <w:rtl/>
        </w:rPr>
        <w:t xml:space="preserve"> </w:t>
      </w:r>
      <w:r w:rsidRPr="00784950">
        <w:rPr>
          <w:rtl/>
        </w:rPr>
        <w:t>וחברת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תמר גוז'נסקי מובילה נושא של קידום הילד בנגב בצורה</w:t>
      </w:r>
      <w:r w:rsidR="00374753">
        <w:rPr>
          <w:rtl/>
        </w:rPr>
        <w:t xml:space="preserve"> </w:t>
      </w:r>
      <w:r w:rsidRPr="00784950">
        <w:rPr>
          <w:rtl/>
        </w:rPr>
        <w:t>נהדרת</w:t>
      </w:r>
      <w:r w:rsidR="00374753">
        <w:rPr>
          <w:rtl/>
        </w:rPr>
        <w:t xml:space="preserve"> </w:t>
      </w:r>
      <w:r w:rsidRPr="00784950">
        <w:rPr>
          <w:rtl/>
        </w:rPr>
        <w:t>ומצוינת.</w:t>
      </w:r>
      <w:r w:rsidR="00374753">
        <w:rPr>
          <w:rtl/>
        </w:rPr>
        <w:t xml:space="preserve"> </w:t>
      </w:r>
      <w:r w:rsidRPr="00784950">
        <w:rPr>
          <w:rtl/>
        </w:rPr>
        <w:t>לא ניסיתי אף פעם לגרוע מחלקה ומתפקידה, אני דווקא מברך על זה.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בינינו</w:t>
      </w:r>
      <w:r w:rsidR="00374753">
        <w:rPr>
          <w:rtl/>
        </w:rPr>
        <w:t xml:space="preserve"> </w:t>
      </w:r>
      <w:r w:rsidRPr="00784950">
        <w:rPr>
          <w:rtl/>
        </w:rPr>
        <w:t>ויכוחים</w:t>
      </w:r>
      <w:r w:rsidR="00374753">
        <w:rPr>
          <w:rtl/>
        </w:rPr>
        <w:t xml:space="preserve"> </w:t>
      </w:r>
      <w:r w:rsidRPr="00784950">
        <w:rPr>
          <w:rtl/>
        </w:rPr>
        <w:t>בסוגיה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של מי מוביל את מה. חבל שבימים</w:t>
      </w:r>
      <w:r w:rsidR="00374753">
        <w:rPr>
          <w:rtl/>
        </w:rPr>
        <w:t xml:space="preserve"> </w:t>
      </w:r>
      <w:r w:rsidRPr="00784950">
        <w:rPr>
          <w:rtl/>
        </w:rPr>
        <w:t>האחרונים</w:t>
      </w:r>
      <w:r w:rsidR="00374753">
        <w:rPr>
          <w:rtl/>
        </w:rPr>
        <w:t xml:space="preserve"> </w:t>
      </w:r>
      <w:r w:rsidRPr="00784950">
        <w:rPr>
          <w:rtl/>
        </w:rPr>
        <w:t>הדברים מקבלים ממדים מיותרים לחלוטין. אני מדבר קצת ברגשות מעורבים, כי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דעתי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מיותר,</w:t>
      </w:r>
      <w:r w:rsidR="00374753">
        <w:rPr>
          <w:rtl/>
        </w:rPr>
        <w:t xml:space="preserve"> </w:t>
      </w:r>
      <w:r w:rsidRPr="00784950">
        <w:rPr>
          <w:rtl/>
        </w:rPr>
        <w:t>מוגזם.</w:t>
      </w:r>
      <w:r w:rsidR="00374753">
        <w:rPr>
          <w:rtl/>
        </w:rPr>
        <w:t xml:space="preserve"> </w:t>
      </w:r>
      <w:r w:rsidRPr="00784950">
        <w:rPr>
          <w:rtl/>
        </w:rPr>
        <w:t>הנושא נכון, צודק, וטוב שנוביל אותו בצורה משותפת</w:t>
      </w:r>
      <w:r w:rsidR="00374753">
        <w:rPr>
          <w:rtl/>
        </w:rPr>
        <w:t xml:space="preserve"> </w:t>
      </w:r>
      <w:r w:rsidRPr="00784950">
        <w:rPr>
          <w:rtl/>
        </w:rPr>
        <w:t>ונניח בצד את כל הוויכוחים המעיבים קצת על ההישג המבורך.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לברך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 חברי ועדת הכספים, שכולם </w:t>
      </w:r>
      <w:r w:rsidR="00374753">
        <w:rPr>
          <w:rtl/>
        </w:rPr>
        <w:t>–</w:t>
      </w:r>
      <w:r w:rsidRPr="00784950">
        <w:rPr>
          <w:rtl/>
        </w:rPr>
        <w:t xml:space="preserve"> פה</w:t>
      </w:r>
      <w:r w:rsidR="00374753">
        <w:rPr>
          <w:rtl/>
        </w:rPr>
        <w:t>-</w:t>
      </w:r>
      <w:r w:rsidRPr="00784950">
        <w:rPr>
          <w:rtl/>
        </w:rPr>
        <w:t xml:space="preserve">אחד </w:t>
      </w:r>
      <w:r w:rsidR="00374753">
        <w:rPr>
          <w:rtl/>
        </w:rPr>
        <w:t>–</w:t>
      </w:r>
      <w:r w:rsidRPr="00784950">
        <w:rPr>
          <w:rtl/>
        </w:rPr>
        <w:t xml:space="preserve"> תמכו. אני רוצה</w:t>
      </w:r>
      <w:r w:rsidR="00374753">
        <w:rPr>
          <w:rtl/>
        </w:rPr>
        <w:t xml:space="preserve"> </w:t>
      </w:r>
      <w:r w:rsidRPr="00784950">
        <w:rPr>
          <w:rtl/>
        </w:rPr>
        <w:t>לברך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את השר סילבן שלום, שנתן את ברכתו. כמו</w:t>
      </w:r>
      <w:r w:rsidR="00374753">
        <w:rPr>
          <w:rtl/>
        </w:rPr>
        <w:t>-</w:t>
      </w:r>
      <w:r w:rsidRPr="00784950">
        <w:rPr>
          <w:rtl/>
        </w:rPr>
        <w:t>כן לישראל כץ ולשירי ויצמן, שיש</w:t>
      </w:r>
      <w:r w:rsidR="00374753">
        <w:rPr>
          <w:rtl/>
        </w:rPr>
        <w:t xml:space="preserve"> </w:t>
      </w:r>
      <w:r w:rsidRPr="00784950">
        <w:rPr>
          <w:rtl/>
        </w:rPr>
        <w:t>בינינו</w:t>
      </w:r>
      <w:r w:rsidR="00374753">
        <w:rPr>
          <w:rtl/>
        </w:rPr>
        <w:t xml:space="preserve"> </w:t>
      </w:r>
      <w:r w:rsidRPr="00784950">
        <w:rPr>
          <w:rtl/>
        </w:rPr>
        <w:t>חילוקי</w:t>
      </w:r>
      <w:r w:rsidR="00374753">
        <w:rPr>
          <w:rtl/>
        </w:rPr>
        <w:t xml:space="preserve"> </w:t>
      </w:r>
      <w:r w:rsidRPr="00784950">
        <w:rPr>
          <w:rtl/>
        </w:rPr>
        <w:t>דעות</w:t>
      </w:r>
      <w:r w:rsidR="00374753">
        <w:rPr>
          <w:rtl/>
        </w:rPr>
        <w:t xml:space="preserve"> </w:t>
      </w:r>
      <w:r w:rsidRPr="00784950">
        <w:rPr>
          <w:rtl/>
        </w:rPr>
        <w:t>פוליטיים,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תמכו בהצעת החוק הזאת. אני גם מברך את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טיבי,</w:t>
      </w:r>
      <w:r w:rsidR="00374753">
        <w:rPr>
          <w:rtl/>
        </w:rPr>
        <w:t xml:space="preserve"> </w:t>
      </w:r>
      <w:r w:rsidRPr="00784950">
        <w:rPr>
          <w:rtl/>
        </w:rPr>
        <w:t>שיזם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וביחד</w:t>
      </w:r>
      <w:r w:rsidR="00374753">
        <w:rPr>
          <w:rtl/>
        </w:rPr>
        <w:t xml:space="preserve"> </w:t>
      </w:r>
      <w:r w:rsidRPr="00784950">
        <w:rPr>
          <w:rtl/>
        </w:rPr>
        <w:t>הובלנו</w:t>
      </w:r>
      <w:r w:rsidR="00374753">
        <w:rPr>
          <w:rtl/>
        </w:rPr>
        <w:t xml:space="preserve"> </w:t>
      </w:r>
      <w:r w:rsidRPr="00784950">
        <w:rPr>
          <w:rtl/>
        </w:rPr>
        <w:t>אותה.</w:t>
      </w:r>
      <w:r w:rsidR="00374753">
        <w:rPr>
          <w:rtl/>
        </w:rPr>
        <w:t xml:space="preserve"> </w:t>
      </w:r>
      <w:r w:rsidRPr="00784950">
        <w:rPr>
          <w:rtl/>
        </w:rPr>
        <w:t>לדעתי</w:t>
      </w:r>
      <w:r w:rsidR="00374753">
        <w:rPr>
          <w:rtl/>
        </w:rPr>
        <w:t xml:space="preserve"> </w:t>
      </w:r>
      <w:r w:rsidRPr="00784950">
        <w:rPr>
          <w:rtl/>
        </w:rPr>
        <w:t>זה לטובת כלל</w:t>
      </w:r>
      <w:r w:rsidR="00374753">
        <w:rPr>
          <w:rtl/>
        </w:rPr>
        <w:t xml:space="preserve"> </w:t>
      </w:r>
      <w:r w:rsidRPr="00784950">
        <w:rPr>
          <w:rtl/>
        </w:rPr>
        <w:t>האוכלוסייה.</w:t>
      </w:r>
      <w:r w:rsidR="00374753">
        <w:rPr>
          <w:rtl/>
        </w:rPr>
        <w:t xml:space="preserve"> </w:t>
      </w:r>
      <w:r w:rsidRPr="00784950">
        <w:rPr>
          <w:rtl/>
        </w:rPr>
        <w:t>אני מקווה שבסופו של דבר נמצא הרבה נושאים נוספים למאבק משותף למען</w:t>
      </w:r>
      <w:r w:rsidR="00374753">
        <w:rPr>
          <w:rtl/>
        </w:rPr>
        <w:t xml:space="preserve"> </w:t>
      </w:r>
      <w:r w:rsidRPr="00784950">
        <w:rPr>
          <w:rtl/>
        </w:rPr>
        <w:t>התושבים בנגב.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נעמי</w:t>
      </w:r>
      <w:r w:rsidR="00374753">
        <w:rPr>
          <w:rtl/>
        </w:rPr>
        <w:t xml:space="preserve"> </w:t>
      </w:r>
      <w:r w:rsidRPr="00784950">
        <w:rPr>
          <w:rtl/>
        </w:rPr>
        <w:t>חזן, כידוע לך, יש יישובים לא מוכרים, שאנשים סובלים בהם</w:t>
      </w:r>
      <w:r w:rsidR="00374753">
        <w:rPr>
          <w:rtl/>
        </w:rPr>
        <w:t xml:space="preserve"> </w:t>
      </w:r>
      <w:r w:rsidRPr="00784950">
        <w:rPr>
          <w:rtl/>
        </w:rPr>
        <w:t>מהעדר שירותי חינוך ורווחה.</w:t>
      </w:r>
      <w:r w:rsidR="00374753">
        <w:rPr>
          <w:rtl/>
        </w:rPr>
        <w:t xml:space="preserve"> </w:t>
      </w:r>
      <w:r w:rsidRPr="00784950">
        <w:rPr>
          <w:rtl/>
        </w:rPr>
        <w:t>שיעור התמותה בהם, על</w:t>
      </w:r>
      <w:r w:rsidR="00374753">
        <w:rPr>
          <w:rtl/>
        </w:rPr>
        <w:t>-</w:t>
      </w:r>
      <w:r w:rsidRPr="00784950">
        <w:rPr>
          <w:rtl/>
        </w:rPr>
        <w:t>פי הדוח שקיבלה חברת הכנסת תמר</w:t>
      </w:r>
      <w:r w:rsidR="00374753">
        <w:rPr>
          <w:rtl/>
        </w:rPr>
        <w:t xml:space="preserve"> </w:t>
      </w:r>
      <w:r w:rsidRPr="00784950">
        <w:rPr>
          <w:rtl/>
        </w:rPr>
        <w:t>גוז'נסקי,</w:t>
      </w:r>
      <w:r w:rsidR="00374753">
        <w:rPr>
          <w:rtl/>
        </w:rPr>
        <w:t xml:space="preserve"> </w:t>
      </w:r>
      <w:r w:rsidRPr="00784950">
        <w:rPr>
          <w:rtl/>
        </w:rPr>
        <w:t>הוא פי</w:t>
      </w:r>
      <w:r w:rsidR="00374753">
        <w:rPr>
          <w:rtl/>
        </w:rPr>
        <w:t>-</w:t>
      </w:r>
      <w:r w:rsidRPr="00784950">
        <w:rPr>
          <w:rtl/>
        </w:rPr>
        <w:t>ארבעה מהממוצע במדינה. כלומר, רמת השירותים גורמת לא רק שאנשים</w:t>
      </w:r>
      <w:r w:rsidR="00374753">
        <w:rPr>
          <w:rtl/>
        </w:rPr>
        <w:t xml:space="preserve"> </w:t>
      </w:r>
      <w:r w:rsidRPr="00784950">
        <w:rPr>
          <w:rtl/>
        </w:rPr>
        <w:t>יחיו בתנאים קשים, אלא שהיא לא נותנת להם את הזכות לחיות. לכן יש הרבה משימות ויש</w:t>
      </w:r>
      <w:r w:rsidR="00374753">
        <w:rPr>
          <w:rtl/>
        </w:rPr>
        <w:t xml:space="preserve"> </w:t>
      </w:r>
      <w:r w:rsidRPr="00784950">
        <w:rPr>
          <w:rtl/>
        </w:rPr>
        <w:t>הרבה מה לעשות. אני מודה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>דהאמשה, האשם מחאמיד, דוד לוי, מקסים לוי,</w:t>
      </w:r>
      <w:r w:rsidR="00374753">
        <w:rPr>
          <w:rtl/>
        </w:rPr>
        <w:t xml:space="preserve"> </w:t>
      </w:r>
      <w:r w:rsidRPr="00784950">
        <w:rPr>
          <w:rtl/>
        </w:rPr>
        <w:t>מרדכי משעני ואבשלום וילן לקחו פסק זמן.</w:t>
      </w:r>
      <w:r w:rsidR="00374753">
        <w:rPr>
          <w:rtl/>
        </w:rPr>
        <w:t xml:space="preserve"> </w:t>
      </w:r>
      <w:r w:rsidRPr="00784950">
        <w:rPr>
          <w:rtl/>
        </w:rPr>
        <w:t>ולכן הנואם הבא הוא חבר הכנסת מוסי רז.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שמעניין, חברי הכנסת אלסאנע וטיבי, הוא שעל ההצלחות מתווכחים.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תמיד להצלחה יש כמה אבות.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להצלחה יש הרבה אבות, אבל הכישלון יתום.</w:t>
      </w:r>
      <w:r w:rsidR="00374753">
        <w:rPr>
          <w:rtl/>
        </w:rPr>
        <w:t xml:space="preserve"> </w:t>
      </w:r>
      <w:r w:rsidRPr="00784950">
        <w:rPr>
          <w:rtl/>
        </w:rPr>
        <w:t>חבר הכנסת רז,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חברי הכנסת, אתמול הגיעו התקציבים המעודכנים לשולחן 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וראינו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עלה לנו הקיצוץ הזה שהממשלה החליטה עליו. ראינו כמה זה עלה</w:t>
      </w:r>
      <w:r w:rsidR="00374753">
        <w:rPr>
          <w:rtl/>
        </w:rPr>
        <w:t xml:space="preserve"> </w:t>
      </w:r>
      <w:r w:rsidRPr="00784950">
        <w:rPr>
          <w:rtl/>
        </w:rPr>
        <w:t>בתשלומים</w:t>
      </w:r>
      <w:r w:rsidR="00374753">
        <w:rPr>
          <w:rtl/>
        </w:rPr>
        <w:t xml:space="preserve"> </w:t>
      </w:r>
      <w:r w:rsidRPr="00784950">
        <w:rPr>
          <w:rtl/>
        </w:rPr>
        <w:t>לחרדים,</w:t>
      </w:r>
      <w:r w:rsidR="00374753">
        <w:rPr>
          <w:rtl/>
        </w:rPr>
        <w:t xml:space="preserve"> </w:t>
      </w:r>
      <w:r w:rsidRPr="00784950">
        <w:rPr>
          <w:rtl/>
        </w:rPr>
        <w:t>וראינו גם שזה עלה בתשלומים רבים למתנחלים. שלושה דברים חדשים</w:t>
      </w:r>
      <w:r w:rsidR="00374753">
        <w:rPr>
          <w:rtl/>
        </w:rPr>
        <w:t xml:space="preserve"> </w:t>
      </w:r>
      <w:r w:rsidRPr="00784950">
        <w:rPr>
          <w:rtl/>
        </w:rPr>
        <w:t>שנוספו אתמול בלילה על מאות ואלפי הדברים שאפשר לדבר עליהם עד הבוקר הם כדלהלן: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הדבר הראשון </w:t>
      </w:r>
      <w:r w:rsidR="00374753">
        <w:rPr>
          <w:rtl/>
        </w:rPr>
        <w:t>–</w:t>
      </w:r>
      <w:r w:rsidRPr="00784950">
        <w:rPr>
          <w:rtl/>
        </w:rPr>
        <w:t xml:space="preserve"> תוספת של 53 מיליון שקל לחטיבה להתיישבות. אם אנסה להסביר בשני</w:t>
      </w:r>
      <w:r w:rsidR="00374753">
        <w:rPr>
          <w:rtl/>
        </w:rPr>
        <w:t xml:space="preserve"> </w:t>
      </w:r>
      <w:r w:rsidRPr="00784950">
        <w:rPr>
          <w:rtl/>
        </w:rPr>
        <w:t>משפטים</w:t>
      </w:r>
      <w:r w:rsidR="00374753">
        <w:rPr>
          <w:rtl/>
        </w:rPr>
        <w:t xml:space="preserve"> </w:t>
      </w:r>
      <w:r w:rsidRPr="00784950">
        <w:rPr>
          <w:rtl/>
        </w:rPr>
        <w:t>מהי</w:t>
      </w:r>
      <w:r w:rsidR="00374753">
        <w:rPr>
          <w:rtl/>
        </w:rPr>
        <w:t xml:space="preserve"> </w:t>
      </w:r>
      <w:r w:rsidRPr="00784950">
        <w:rPr>
          <w:rtl/>
        </w:rPr>
        <w:t>החטיבה</w:t>
      </w:r>
      <w:r w:rsidR="00374753">
        <w:rPr>
          <w:rtl/>
        </w:rPr>
        <w:t xml:space="preserve"> </w:t>
      </w:r>
      <w:r w:rsidRPr="00784950">
        <w:rPr>
          <w:rtl/>
        </w:rPr>
        <w:t>להתיישבות,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 שזה הגוף לרמאות, שנועד להעביר כספים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תקינה</w:t>
      </w:r>
      <w:r w:rsidR="00374753">
        <w:rPr>
          <w:rtl/>
        </w:rPr>
        <w:t xml:space="preserve"> </w:t>
      </w:r>
      <w:r w:rsidRPr="00784950">
        <w:rPr>
          <w:rtl/>
        </w:rPr>
        <w:t>להתנחלויות.</w:t>
      </w:r>
      <w:r w:rsidR="00374753">
        <w:rPr>
          <w:rtl/>
        </w:rPr>
        <w:t xml:space="preserve"> </w:t>
      </w:r>
      <w:r w:rsidRPr="00784950">
        <w:rPr>
          <w:rtl/>
        </w:rPr>
        <w:t>החטיבה</w:t>
      </w:r>
      <w:r w:rsidR="00374753">
        <w:rPr>
          <w:rtl/>
        </w:rPr>
        <w:t xml:space="preserve"> </w:t>
      </w:r>
      <w:r w:rsidRPr="00784950">
        <w:rPr>
          <w:rtl/>
        </w:rPr>
        <w:t>הזאת כבר בנתה בריכות שחייה בהתנחלויות,</w:t>
      </w:r>
      <w:r w:rsidR="00374753">
        <w:rPr>
          <w:rtl/>
        </w:rPr>
        <w:t xml:space="preserve"> </w:t>
      </w:r>
      <w:r w:rsidRPr="00784950">
        <w:rPr>
          <w:rtl/>
        </w:rPr>
        <w:t>ישיבות,</w:t>
      </w:r>
      <w:r w:rsidR="00374753">
        <w:rPr>
          <w:rtl/>
        </w:rPr>
        <w:t xml:space="preserve"> </w:t>
      </w:r>
      <w:r w:rsidRPr="00784950">
        <w:rPr>
          <w:rtl/>
        </w:rPr>
        <w:t>העבירה</w:t>
      </w:r>
      <w:r w:rsidR="00374753">
        <w:rPr>
          <w:rtl/>
        </w:rPr>
        <w:t xml:space="preserve"> </w:t>
      </w:r>
      <w:r w:rsidRPr="00784950">
        <w:rPr>
          <w:rtl/>
        </w:rPr>
        <w:t>כספים</w:t>
      </w:r>
      <w:r w:rsidR="00374753">
        <w:rPr>
          <w:rtl/>
        </w:rPr>
        <w:t xml:space="preserve"> </w:t>
      </w:r>
      <w:r w:rsidRPr="00784950">
        <w:rPr>
          <w:rtl/>
        </w:rPr>
        <w:t>לעמותות פיקטיביות, חלקן עם משכורות עתק, וגם בנתה בתים.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משכירה</w:t>
      </w:r>
      <w:r w:rsidR="00374753">
        <w:rPr>
          <w:rtl/>
        </w:rPr>
        <w:t xml:space="preserve"> </w:t>
      </w:r>
      <w:r w:rsidRPr="00784950">
        <w:rPr>
          <w:rtl/>
        </w:rPr>
        <w:t>4,000</w:t>
      </w:r>
      <w:r w:rsidR="00374753">
        <w:rPr>
          <w:rtl/>
        </w:rPr>
        <w:t xml:space="preserve"> </w:t>
      </w:r>
      <w:r w:rsidRPr="00784950">
        <w:rPr>
          <w:rtl/>
        </w:rPr>
        <w:t>בתים,</w:t>
      </w:r>
      <w:r w:rsidR="00374753">
        <w:rPr>
          <w:rtl/>
        </w:rPr>
        <w:t xml:space="preserve"> </w:t>
      </w:r>
      <w:r w:rsidRPr="00784950">
        <w:rPr>
          <w:rtl/>
        </w:rPr>
        <w:t>אבל לפי הדוח שפרסם מבקר הסוכנות היהודית, רק דבר אחד</w:t>
      </w:r>
      <w:r w:rsidR="00374753">
        <w:rPr>
          <w:rtl/>
        </w:rPr>
        <w:t xml:space="preserve"> </w:t>
      </w:r>
      <w:r w:rsidRPr="00784950">
        <w:rPr>
          <w:rtl/>
        </w:rPr>
        <w:t>"קטן"</w:t>
      </w:r>
      <w:r w:rsidR="00374753">
        <w:rPr>
          <w:rtl/>
        </w:rPr>
        <w:t xml:space="preserve"> </w:t>
      </w:r>
      <w:r w:rsidRPr="00784950">
        <w:rPr>
          <w:rtl/>
        </w:rPr>
        <w:t>שכחה</w:t>
      </w:r>
      <w:r w:rsidR="00374753">
        <w:rPr>
          <w:rtl/>
        </w:rPr>
        <w:t xml:space="preserve"> </w:t>
      </w:r>
      <w:r w:rsidRPr="00784950">
        <w:rPr>
          <w:rtl/>
        </w:rPr>
        <w:t>החטיבה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היא שכחה לקחת מהמתנחלים ב</w:t>
      </w:r>
      <w:r w:rsidR="00374753">
        <w:rPr>
          <w:rtl/>
        </w:rPr>
        <w:t>-</w:t>
      </w:r>
      <w:r w:rsidRPr="00784950">
        <w:rPr>
          <w:rtl/>
        </w:rPr>
        <w:t>30 השנה האחרונות את שכר</w:t>
      </w:r>
      <w:r w:rsidR="00374753">
        <w:rPr>
          <w:rtl/>
        </w:rPr>
        <w:t xml:space="preserve"> </w:t>
      </w:r>
      <w:r w:rsidRPr="00784950">
        <w:rPr>
          <w:rtl/>
        </w:rPr>
        <w:t>הדירה עבור 4,000 הבתים הללו.</w:t>
      </w:r>
      <w:r w:rsidR="00374753">
        <w:rPr>
          <w:rtl/>
        </w:rPr>
        <w:t xml:space="preserve"> </w:t>
      </w:r>
      <w:r w:rsidRPr="00784950">
        <w:rPr>
          <w:rtl/>
        </w:rPr>
        <w:t>זה כמובן לא כל כך חשוב.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דרך אגב, הוא כתב שהיו כמה ששילמו, אבל בכל זאת </w:t>
      </w:r>
      <w:r w:rsidR="00374753" w:rsidRPr="00784950">
        <w:rPr>
          <w:rtl/>
        </w:rPr>
        <w:t>70</w:t>
      </w:r>
      <w:r w:rsidR="00374753">
        <w:rPr>
          <w:rtl/>
        </w:rPr>
        <w:t>%</w:t>
      </w:r>
      <w:r w:rsidRPr="00784950">
        <w:rPr>
          <w:rtl/>
        </w:rPr>
        <w:t xml:space="preserve"> לא שילמו. כנראה גם עולה</w:t>
      </w:r>
      <w:r w:rsidR="00374753">
        <w:rPr>
          <w:rtl/>
        </w:rPr>
        <w:t xml:space="preserve"> </w:t>
      </w:r>
      <w:r w:rsidRPr="00784950">
        <w:rPr>
          <w:rtl/>
        </w:rPr>
        <w:t>החשד</w:t>
      </w:r>
      <w:r w:rsidR="00374753">
        <w:rPr>
          <w:rtl/>
        </w:rPr>
        <w:t xml:space="preserve"> </w:t>
      </w:r>
      <w:r w:rsidRPr="00784950">
        <w:rPr>
          <w:rtl/>
        </w:rPr>
        <w:t>שחלק</w:t>
      </w:r>
      <w:r w:rsidR="00374753">
        <w:rPr>
          <w:rtl/>
        </w:rPr>
        <w:t xml:space="preserve"> </w:t>
      </w:r>
      <w:r w:rsidRPr="00784950">
        <w:rPr>
          <w:rtl/>
        </w:rPr>
        <w:t>מהם</w:t>
      </w:r>
      <w:r w:rsidR="00374753">
        <w:rPr>
          <w:rtl/>
        </w:rPr>
        <w:t xml:space="preserve"> </w:t>
      </w:r>
      <w:r w:rsidRPr="00784950">
        <w:rPr>
          <w:rtl/>
        </w:rPr>
        <w:t>שילמו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לא הגיעו ליעדם, למי שמבין למה אני מתכוון.</w:t>
      </w:r>
      <w:r w:rsidR="00374753">
        <w:rPr>
          <w:rtl/>
        </w:rPr>
        <w:t xml:space="preserve"> </w:t>
      </w:r>
      <w:r w:rsidRPr="00784950">
        <w:rPr>
          <w:rtl/>
        </w:rPr>
        <w:t>ייתכן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שחלק</w:t>
      </w:r>
      <w:r w:rsidR="00374753">
        <w:rPr>
          <w:rtl/>
        </w:rPr>
        <w:t xml:space="preserve"> </w:t>
      </w:r>
      <w:r w:rsidRPr="00784950">
        <w:rPr>
          <w:rtl/>
        </w:rPr>
        <w:t>מהבתים</w:t>
      </w:r>
      <w:r w:rsidR="00374753">
        <w:rPr>
          <w:rtl/>
        </w:rPr>
        <w:t xml:space="preserve"> </w:t>
      </w:r>
      <w:r w:rsidRPr="00784950">
        <w:rPr>
          <w:rtl/>
        </w:rPr>
        <w:t>האלה הם בתים יבילים, מה שנקרא קרוונים, ולקחו אותם לכל</w:t>
      </w:r>
      <w:r w:rsidR="00374753">
        <w:rPr>
          <w:rtl/>
        </w:rPr>
        <w:t xml:space="preserve"> </w:t>
      </w:r>
      <w:r w:rsidRPr="00784950">
        <w:rPr>
          <w:rtl/>
        </w:rPr>
        <w:t>מיני מקומות חדשים.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מובן</w:t>
      </w:r>
      <w:r w:rsidR="00374753">
        <w:rPr>
          <w:rtl/>
        </w:rPr>
        <w:t xml:space="preserve"> </w:t>
      </w:r>
      <w:r w:rsidRPr="00784950">
        <w:rPr>
          <w:rtl/>
        </w:rPr>
        <w:t>שחטיבה</w:t>
      </w:r>
      <w:r w:rsidR="00374753">
        <w:rPr>
          <w:rtl/>
        </w:rPr>
        <w:t xml:space="preserve"> </w:t>
      </w:r>
      <w:r w:rsidRPr="00784950">
        <w:rPr>
          <w:rtl/>
        </w:rPr>
        <w:t>כזאת,</w:t>
      </w:r>
      <w:r w:rsidR="00374753">
        <w:rPr>
          <w:rtl/>
        </w:rPr>
        <w:t xml:space="preserve"> </w:t>
      </w:r>
      <w:r w:rsidRPr="00784950">
        <w:rPr>
          <w:rtl/>
        </w:rPr>
        <w:t>שנותנת</w:t>
      </w:r>
      <w:r w:rsidR="00374753">
        <w:rPr>
          <w:rtl/>
        </w:rPr>
        <w:t xml:space="preserve"> </w:t>
      </w:r>
      <w:r w:rsidRPr="00784950">
        <w:rPr>
          <w:rtl/>
        </w:rPr>
        <w:t>בתים</w:t>
      </w:r>
      <w:r w:rsidR="00374753">
        <w:rPr>
          <w:rtl/>
        </w:rPr>
        <w:t xml:space="preserve"> </w:t>
      </w:r>
      <w:r w:rsidRPr="00784950">
        <w:rPr>
          <w:rtl/>
        </w:rPr>
        <w:t>לדיור חינם לכל כך הרבה אנשים, מן הראוי</w:t>
      </w:r>
      <w:r w:rsidR="00374753">
        <w:rPr>
          <w:rtl/>
        </w:rPr>
        <w:t xml:space="preserve"> </w:t>
      </w:r>
      <w:r w:rsidRPr="00784950">
        <w:rPr>
          <w:rtl/>
        </w:rPr>
        <w:t>להעניק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53 מיליון שקלים, כי המצב הכלכלי של המדינה, כפי שכולכם יודעים,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מצוין.</w:t>
      </w:r>
      <w:r w:rsidR="00374753">
        <w:rPr>
          <w:rtl/>
        </w:rPr>
        <w:t xml:space="preserve"> </w:t>
      </w:r>
      <w:r w:rsidRPr="00784950">
        <w:rPr>
          <w:rtl/>
        </w:rPr>
        <w:t>שמענו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עלייה</w:t>
      </w:r>
      <w:r w:rsidR="00374753">
        <w:rPr>
          <w:rtl/>
        </w:rPr>
        <w:t xml:space="preserve"> </w:t>
      </w:r>
      <w:r w:rsidRPr="00784950">
        <w:rPr>
          <w:rtl/>
        </w:rPr>
        <w:t>חדה בגביית המסים, ושמענו שאין יותר</w:t>
      </w:r>
      <w:r w:rsidR="00374753">
        <w:rPr>
          <w:rtl/>
        </w:rPr>
        <w:t xml:space="preserve"> </w:t>
      </w:r>
      <w:r w:rsidRPr="00784950">
        <w:rPr>
          <w:rtl/>
        </w:rPr>
        <w:t>מובטלים ושפתרו את הבעיות עם הנכים, ולכן, יש בזה היגיון רב...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הביאו</w:t>
      </w:r>
      <w:r w:rsidR="00374753">
        <w:rPr>
          <w:rtl/>
        </w:rPr>
        <w:t xml:space="preserve"> </w:t>
      </w:r>
      <w:r w:rsidRPr="00784950">
        <w:rPr>
          <w:rtl/>
        </w:rPr>
        <w:t>לשולחן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בקשה</w:t>
      </w:r>
      <w:r w:rsidR="00374753">
        <w:rPr>
          <w:rtl/>
        </w:rPr>
        <w:t xml:space="preserve"> </w:t>
      </w:r>
      <w:r w:rsidRPr="00784950">
        <w:rPr>
          <w:rtl/>
        </w:rPr>
        <w:t>להוסיף</w:t>
      </w:r>
      <w:r w:rsidR="00374753">
        <w:rPr>
          <w:rtl/>
        </w:rPr>
        <w:t xml:space="preserve"> </w:t>
      </w:r>
      <w:r w:rsidRPr="00784950">
        <w:rPr>
          <w:rtl/>
        </w:rPr>
        <w:t>60 מיליון שקל למשכנתאות</w:t>
      </w:r>
      <w:r w:rsidR="00374753">
        <w:rPr>
          <w:rtl/>
        </w:rPr>
        <w:t xml:space="preserve"> </w:t>
      </w:r>
      <w:r w:rsidRPr="00784950">
        <w:rPr>
          <w:rtl/>
        </w:rPr>
        <w:t>בהתנחלויות,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אתם יודעים שהם מסכנים שם. מי שקונה שם בתים מקבל רק 50,000 שקל</w:t>
      </w:r>
      <w:r w:rsidR="00374753">
        <w:rPr>
          <w:rtl/>
        </w:rPr>
        <w:t xml:space="preserve"> </w:t>
      </w:r>
      <w:r w:rsidRPr="00784950">
        <w:rPr>
          <w:rtl/>
        </w:rPr>
        <w:t>מענק.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נותנת</w:t>
      </w:r>
      <w:r w:rsidR="00374753">
        <w:rPr>
          <w:rtl/>
        </w:rPr>
        <w:t xml:space="preserve"> </w:t>
      </w:r>
      <w:r w:rsidRPr="00784950">
        <w:rPr>
          <w:rtl/>
        </w:rPr>
        <w:t>ביד</w:t>
      </w:r>
      <w:r w:rsidR="00374753">
        <w:rPr>
          <w:rtl/>
        </w:rPr>
        <w:t xml:space="preserve"> </w:t>
      </w:r>
      <w:r w:rsidRPr="00784950">
        <w:rPr>
          <w:rtl/>
        </w:rPr>
        <w:t>רק 50,000 שקל, ולא שקל אחד יותר. מובן שחוץ מזה היא</w:t>
      </w:r>
      <w:r w:rsidR="00374753">
        <w:rPr>
          <w:rtl/>
        </w:rPr>
        <w:t xml:space="preserve"> </w:t>
      </w:r>
      <w:r w:rsidRPr="00784950">
        <w:rPr>
          <w:rtl/>
        </w:rPr>
        <w:t>נותנת לו הלוואה גדולה.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</w:t>
      </w:r>
      <w:r w:rsidR="00374753">
        <w:rPr>
          <w:rtl/>
        </w:rPr>
        <w:t>-</w:t>
      </w:r>
      <w:r w:rsidRPr="00784950">
        <w:rPr>
          <w:rtl/>
        </w:rPr>
        <w:t>כן</w:t>
      </w:r>
      <w:r w:rsidR="00374753">
        <w:rPr>
          <w:rtl/>
        </w:rPr>
        <w:t xml:space="preserve"> </w:t>
      </w:r>
      <w:r w:rsidRPr="00784950">
        <w:rPr>
          <w:rtl/>
        </w:rPr>
        <w:t>הוחלט</w:t>
      </w:r>
      <w:r w:rsidR="00374753">
        <w:rPr>
          <w:rtl/>
        </w:rPr>
        <w:t xml:space="preserve"> </w:t>
      </w:r>
      <w:r w:rsidRPr="00784950">
        <w:rPr>
          <w:rtl/>
        </w:rPr>
        <w:t>להתחשב</w:t>
      </w:r>
      <w:r w:rsidR="00374753">
        <w:rPr>
          <w:rtl/>
        </w:rPr>
        <w:t xml:space="preserve"> </w:t>
      </w:r>
      <w:r w:rsidRPr="00784950">
        <w:rPr>
          <w:rtl/>
        </w:rPr>
        <w:t>במצב המאוד</w:t>
      </w:r>
      <w:r w:rsidR="00374753">
        <w:rPr>
          <w:rtl/>
        </w:rPr>
        <w:t>-</w:t>
      </w:r>
      <w:r w:rsidRPr="00784950">
        <w:rPr>
          <w:rtl/>
        </w:rPr>
        <w:t>קשה של מתנחלי דרום הר</w:t>
      </w:r>
      <w:r w:rsidR="00374753">
        <w:rPr>
          <w:rtl/>
        </w:rPr>
        <w:t>-</w:t>
      </w:r>
      <w:r w:rsidRPr="00784950">
        <w:rPr>
          <w:rtl/>
        </w:rPr>
        <w:t>חברון, שכפי הידוע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המועצה האזורית שמקבלת הכי הרבה כסף בארץ. מסכנים, הם רק במקום השני</w:t>
      </w:r>
      <w:r w:rsidR="00374753">
        <w:rPr>
          <w:rtl/>
        </w:rPr>
        <w:t xml:space="preserve"> </w:t>
      </w:r>
      <w:r w:rsidRPr="00784950">
        <w:rPr>
          <w:rtl/>
        </w:rPr>
        <w:t>מתוך</w:t>
      </w:r>
      <w:r w:rsidR="00374753">
        <w:rPr>
          <w:rtl/>
        </w:rPr>
        <w:t xml:space="preserve"> </w:t>
      </w:r>
      <w:r w:rsidRPr="00784950">
        <w:rPr>
          <w:rtl/>
        </w:rPr>
        <w:t>300 מקומות, וכל אחד שם מקבל רק 10,000 שקל מקופת המדינה בממוצע לנפש בשנה.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הוחלט</w:t>
      </w:r>
      <w:r w:rsidR="00374753">
        <w:rPr>
          <w:rtl/>
        </w:rPr>
        <w:t xml:space="preserve"> </w:t>
      </w:r>
      <w:r w:rsidRPr="00784950">
        <w:rPr>
          <w:rtl/>
        </w:rPr>
        <w:t>להתחשב</w:t>
      </w:r>
      <w:r w:rsidR="00374753">
        <w:rPr>
          <w:rtl/>
        </w:rPr>
        <w:t xml:space="preserve"> </w:t>
      </w:r>
      <w:r w:rsidRPr="00784950">
        <w:rPr>
          <w:rtl/>
        </w:rPr>
        <w:t>במצבם ולתת להם זיכוי במס הכנסה, כלומר להגדיל את הזיכוי שיש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7</w:t>
      </w:r>
      <w:r w:rsidR="00374753">
        <w:rPr>
          <w:rtl/>
        </w:rPr>
        <w:t xml:space="preserve">% </w:t>
      </w:r>
      <w:r w:rsidRPr="00784950">
        <w:rPr>
          <w:rtl/>
        </w:rPr>
        <w:t>ל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כי באמת מדובר על, כפי שאתם יודעים, מסכנים גמורים. למדינה יש</w:t>
      </w:r>
      <w:r w:rsidR="00374753">
        <w:rPr>
          <w:rtl/>
        </w:rPr>
        <w:t xml:space="preserve"> </w:t>
      </w:r>
      <w:r w:rsidRPr="00784950">
        <w:rPr>
          <w:rtl/>
        </w:rPr>
        <w:t>כמובן הרבה כסף לחלק.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הטבות רק מאתמול, שמיתוספות על ההטבות הגדולות שכולנו יודעים</w:t>
      </w:r>
      <w:r w:rsidR="00374753">
        <w:rPr>
          <w:rtl/>
        </w:rPr>
        <w:t xml:space="preserve"> </w:t>
      </w:r>
      <w:r w:rsidRPr="00784950">
        <w:rPr>
          <w:rtl/>
        </w:rPr>
        <w:t>עליהן.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ניקח אשה ממוצעת שגרה בחדרה ומשתכרת שכר ממוצע במשק </w:t>
      </w:r>
      <w:r w:rsidR="00374753">
        <w:rPr>
          <w:rtl/>
        </w:rPr>
        <w:t>–</w:t>
      </w:r>
      <w:r w:rsidRPr="00784950">
        <w:rPr>
          <w:rtl/>
        </w:rPr>
        <w:t xml:space="preserve"> 7,000 שקל, ונשווה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אותה לאשה ממוצעת שגרה באלקנה ומשתכרת שכר ממוצע במשק </w:t>
      </w:r>
      <w:r w:rsidR="00374753">
        <w:rPr>
          <w:rtl/>
        </w:rPr>
        <w:t>–</w:t>
      </w:r>
      <w:r w:rsidRPr="00784950">
        <w:rPr>
          <w:rtl/>
        </w:rPr>
        <w:t xml:space="preserve"> 7,000 שקל, זו מחדרה תשלם</w:t>
      </w:r>
      <w:r w:rsidR="00374753">
        <w:rPr>
          <w:rtl/>
        </w:rPr>
        <w:t xml:space="preserve"> </w:t>
      </w:r>
      <w:r w:rsidRPr="00784950">
        <w:rPr>
          <w:rtl/>
        </w:rPr>
        <w:t>950</w:t>
      </w:r>
      <w:r w:rsidR="00374753">
        <w:rPr>
          <w:rtl/>
        </w:rPr>
        <w:t xml:space="preserve"> </w:t>
      </w:r>
      <w:r w:rsidRPr="00784950">
        <w:rPr>
          <w:rtl/>
        </w:rPr>
        <w:t>שקל מס הכנסה, זו מאלקנה תשלם רק 250 שקל. זו מחדרה, אם יש לה ילד בגיל שלוש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ארבע</w:t>
      </w:r>
      <w:r w:rsidR="00374753">
        <w:rPr>
          <w:rtl/>
        </w:rPr>
        <w:t xml:space="preserve"> </w:t>
      </w:r>
      <w:r w:rsidRPr="00784950">
        <w:rPr>
          <w:rtl/>
        </w:rPr>
        <w:t>בגן</w:t>
      </w:r>
      <w:r w:rsidR="00374753">
        <w:rPr>
          <w:rtl/>
        </w:rPr>
        <w:t xml:space="preserve"> </w:t>
      </w:r>
      <w:r w:rsidRPr="00784950">
        <w:rPr>
          <w:rtl/>
        </w:rPr>
        <w:t>טרום</w:t>
      </w:r>
      <w:r w:rsidR="00374753">
        <w:rPr>
          <w:rtl/>
        </w:rPr>
        <w:t>-</w:t>
      </w:r>
      <w:r w:rsidRPr="00784950">
        <w:rPr>
          <w:rtl/>
        </w:rPr>
        <w:t>חובה,</w:t>
      </w:r>
      <w:r w:rsidR="00374753">
        <w:rPr>
          <w:rtl/>
        </w:rPr>
        <w:t xml:space="preserve"> </w:t>
      </w:r>
      <w:r w:rsidRPr="00784950">
        <w:rPr>
          <w:rtl/>
        </w:rPr>
        <w:t>תצטרך לשלם 700 שקל לחינוכו, זו שגרה בשטחים לא תצטרך</w:t>
      </w:r>
      <w:r w:rsidR="00374753">
        <w:rPr>
          <w:rtl/>
        </w:rPr>
        <w:t xml:space="preserve"> </w:t>
      </w:r>
      <w:r w:rsidRPr="00784950">
        <w:rPr>
          <w:rtl/>
        </w:rPr>
        <w:t>לשלם,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לימוד</w:t>
      </w:r>
      <w:r w:rsidR="00374753">
        <w:rPr>
          <w:rtl/>
        </w:rPr>
        <w:t xml:space="preserve"> </w:t>
      </w:r>
      <w:r w:rsidRPr="00784950">
        <w:rPr>
          <w:rtl/>
        </w:rPr>
        <w:t>בגן טרום</w:t>
      </w:r>
      <w:r w:rsidR="00374753">
        <w:rPr>
          <w:rtl/>
        </w:rPr>
        <w:t>-</w:t>
      </w:r>
      <w:r w:rsidRPr="00784950">
        <w:rPr>
          <w:rtl/>
        </w:rPr>
        <w:t>חובה הוא חינם. המתנחלים כמובן תמיד מנמקים את זה</w:t>
      </w:r>
      <w:r w:rsidR="00374753">
        <w:rPr>
          <w:rtl/>
        </w:rPr>
        <w:t xml:space="preserve"> </w:t>
      </w:r>
      <w:r w:rsidRPr="00784950">
        <w:rPr>
          <w:rtl/>
        </w:rPr>
        <w:t>במצב</w:t>
      </w:r>
      <w:r w:rsidR="00374753">
        <w:rPr>
          <w:rtl/>
        </w:rPr>
        <w:t xml:space="preserve"> </w:t>
      </w:r>
      <w:r w:rsidRPr="00784950">
        <w:rPr>
          <w:rtl/>
        </w:rPr>
        <w:t>הביטחוני, וכידוע לכם, בחדרה המצב הביטחוני ממש מצוין. זו שגרה בחדרה תצטרך</w:t>
      </w:r>
      <w:r w:rsidR="00374753">
        <w:rPr>
          <w:rtl/>
        </w:rPr>
        <w:t xml:space="preserve"> </w:t>
      </w:r>
      <w:r w:rsidRPr="00784950">
        <w:rPr>
          <w:rtl/>
        </w:rPr>
        <w:t>לשלם משכנתה, בזמן שעמיתתה מעבר ל"קו הירוק" תקבל מענק, או אולי לפעמים קצת תשלים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במשכנתה</w:t>
      </w:r>
      <w:r w:rsidR="00374753">
        <w:rPr>
          <w:rtl/>
        </w:rPr>
        <w:t xml:space="preserve"> </w:t>
      </w:r>
      <w:r w:rsidRPr="00784950">
        <w:rPr>
          <w:rtl/>
        </w:rPr>
        <w:t>מוטבת.</w:t>
      </w:r>
      <w:r w:rsidR="00374753">
        <w:rPr>
          <w:rtl/>
        </w:rPr>
        <w:t xml:space="preserve"> </w:t>
      </w:r>
      <w:r w:rsidRPr="00784950">
        <w:rPr>
          <w:rtl/>
        </w:rPr>
        <w:t>זו בחדרה משלמת בעד תחבורה ציבורית כפי שכל אזרח במדינת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או בכל מדינה בעולם משלם, אבל זו שגרה מעבר ל"קו הירוק" מקבלת הנחה של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כי, כידוע לכם, היא מסכנה והיא לא קיבלה הרבה הטבות.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נראה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אפליה על גבי אפליה על גבי אפליה. המעמד העליון </w:t>
      </w:r>
      <w:r w:rsidR="00374753">
        <w:rPr>
          <w:rtl/>
        </w:rPr>
        <w:t xml:space="preserve">– </w:t>
      </w:r>
      <w:r w:rsidRPr="00784950">
        <w:rPr>
          <w:rtl/>
        </w:rPr>
        <w:t>מעמד</w:t>
      </w:r>
      <w:r w:rsidR="00374753">
        <w:rPr>
          <w:rtl/>
        </w:rPr>
        <w:t xml:space="preserve"> </w:t>
      </w:r>
      <w:r w:rsidRPr="00784950">
        <w:rPr>
          <w:rtl/>
        </w:rPr>
        <w:t>המתנחלים,</w:t>
      </w:r>
      <w:r w:rsidR="00374753">
        <w:rPr>
          <w:rtl/>
        </w:rPr>
        <w:t xml:space="preserve"> </w:t>
      </w:r>
      <w:r w:rsidRPr="00784950">
        <w:rPr>
          <w:rtl/>
        </w:rPr>
        <w:t>המעמד</w:t>
      </w:r>
      <w:r w:rsidR="00374753">
        <w:rPr>
          <w:rtl/>
        </w:rPr>
        <w:t xml:space="preserve"> </w:t>
      </w:r>
      <w:r w:rsidRPr="00784950">
        <w:rPr>
          <w:rtl/>
        </w:rPr>
        <w:t>השני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מעמד החרדים, אחריו באים כל השאר, ובתחתית הסולם</w:t>
      </w:r>
      <w:r w:rsidR="00374753">
        <w:rPr>
          <w:rtl/>
        </w:rPr>
        <w:t xml:space="preserve"> </w:t>
      </w:r>
      <w:r w:rsidRPr="00784950">
        <w:rPr>
          <w:rtl/>
        </w:rPr>
        <w:t>הערבים,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שמהם מקצצים הכי הרבה. בזמן שלרשויות המקומיות היהודיות קיצצו </w:t>
      </w:r>
      <w:r w:rsidR="00DD781C">
        <w:rPr>
          <w:rFonts w:hint="cs"/>
          <w:rtl/>
        </w:rPr>
        <w:t>1.4%</w:t>
      </w:r>
      <w:r w:rsidRPr="00784950">
        <w:rPr>
          <w:rtl/>
        </w:rPr>
        <w:t>, להם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קיצצו </w:t>
      </w:r>
      <w:r w:rsidR="00DD781C">
        <w:rPr>
          <w:rFonts w:hint="cs"/>
          <w:rtl/>
        </w:rPr>
        <w:t>2.64%</w:t>
      </w:r>
      <w:r w:rsidRPr="00784950">
        <w:rPr>
          <w:rtl/>
        </w:rPr>
        <w:t>, כי הם ערבים. ואגב, גם אם הם דרוזים או צ'רקסים.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לך, אדוני.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23" w:name="_Toc451429006"/>
      <w:r w:rsidRPr="00374753">
        <w:rPr>
          <w:rtl/>
        </w:rPr>
        <w:t>מסמכים שהונחו על שולחן הכנסת</w:t>
      </w:r>
      <w:bookmarkEnd w:id="23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הודעה למזכיר הכנסת </w:t>
      </w:r>
      <w:r w:rsidR="00374753">
        <w:rPr>
          <w:rtl/>
        </w:rPr>
        <w:t>–</w:t>
      </w:r>
      <w:r w:rsidRPr="00784950">
        <w:rPr>
          <w:rtl/>
        </w:rPr>
        <w:t xml:space="preserve"> בבקשה,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 יושבת</w:t>
      </w:r>
      <w:r w:rsidR="00374753">
        <w:rPr>
          <w:rtl/>
        </w:rPr>
        <w:t>-</w:t>
      </w:r>
      <w:r w:rsidRPr="00784950">
        <w:rPr>
          <w:rtl/>
        </w:rPr>
        <w:t xml:space="preserve">ראש הישיבה, הריני מתכבד להודיעכם, כי הונחו על שולחן הכנסת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החלטת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הכנסת בדבר סדרי הדיון בהצעת חוק התקציב לשנת 2002 והצעות החוק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הנלוות </w:t>
      </w:r>
      <w:r w:rsidR="00374753">
        <w:rPr>
          <w:rtl/>
        </w:rPr>
        <w:t>–</w:t>
      </w:r>
      <w:r w:rsidRPr="00784950">
        <w:rPr>
          <w:rtl/>
        </w:rPr>
        <w:t xml:space="preserve"> קריאה</w:t>
      </w:r>
      <w:r w:rsidR="00374753">
        <w:rPr>
          <w:rtl/>
        </w:rPr>
        <w:t xml:space="preserve"> </w:t>
      </w:r>
      <w:r w:rsidRPr="00784950">
        <w:rPr>
          <w:rtl/>
        </w:rPr>
        <w:t>שנייה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וקריאה שלישית; הצעת התקציב </w:t>
      </w:r>
      <w:r w:rsidR="00374753">
        <w:rPr>
          <w:rtl/>
        </w:rPr>
        <w:t>–</w:t>
      </w:r>
      <w:r w:rsidRPr="00784950">
        <w:rPr>
          <w:rtl/>
        </w:rPr>
        <w:t xml:space="preserve"> התאמות נוספות בהצעת התקציב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2002, שהועלו מוועדת הכספים של הכנסת; הצעת חוק התקציב לשנת הכספים</w:t>
      </w:r>
      <w:r w:rsidR="00374753">
        <w:rPr>
          <w:rtl/>
        </w:rPr>
        <w:t xml:space="preserve"> </w:t>
      </w:r>
      <w:r w:rsidRPr="00784950">
        <w:rPr>
          <w:rtl/>
        </w:rPr>
        <w:t>2002, התשס"ב</w:t>
      </w:r>
      <w:r w:rsidR="00374753">
        <w:rPr>
          <w:rtl/>
        </w:rPr>
        <w:t>–</w:t>
      </w:r>
      <w:r w:rsidRPr="00784950">
        <w:rPr>
          <w:rtl/>
        </w:rPr>
        <w:t>2002, שהועברה מוועדת הכספים של הכנסת.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24" w:name="_Toc451429007"/>
      <w:r w:rsidRPr="00374753">
        <w:rPr>
          <w:rtl/>
        </w:rPr>
        <w:t>הצעת חוק ההסדרים במשק המדינה (תיקוני חקיקה להשגת יעדי התקציב</w:t>
      </w:r>
      <w:r>
        <w:rPr>
          <w:rtl/>
        </w:rPr>
        <w:t xml:space="preserve"> </w:t>
      </w:r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24"/>
    </w:p>
    <w:p w:rsidR="00374753" w:rsidRPr="00374753" w:rsidRDefault="00374753" w:rsidP="00374753">
      <w:pPr>
        <w:pStyle w:val="1"/>
        <w:rPr>
          <w:rtl/>
        </w:rPr>
      </w:pPr>
      <w:bookmarkStart w:id="25" w:name="_Toc451429008"/>
      <w:r w:rsidRPr="00374753">
        <w:rPr>
          <w:rtl/>
        </w:rPr>
        <w:t>(קריאה שנייה וקריאה שלישית)</w:t>
      </w:r>
      <w:bookmarkEnd w:id="25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יוסי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שריד, רן כהן, זהבה גלאון, אילן גילאון וחוסניה ג'בארה </w:t>
      </w:r>
      <w:r w:rsidR="00374753">
        <w:rPr>
          <w:rtl/>
        </w:rPr>
        <w:t xml:space="preserve">–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נוכחים. אני מנהלת את הישיבה. חברי הכנסת ענת מאור ואמנון רובינשטיין גם הם</w:t>
      </w:r>
      <w:r w:rsidR="00374753">
        <w:rPr>
          <w:rtl/>
        </w:rPr>
        <w:t xml:space="preserve"> </w:t>
      </w:r>
      <w:r w:rsidRPr="00784950">
        <w:rPr>
          <w:rtl/>
        </w:rPr>
        <w:t>לא נמצאים.</w:t>
      </w:r>
      <w:r w:rsidR="00374753">
        <w:rPr>
          <w:rtl/>
        </w:rPr>
        <w:t xml:space="preserve"> </w:t>
      </w:r>
      <w:r w:rsidRPr="00784950">
        <w:rPr>
          <w:rtl/>
        </w:rPr>
        <w:t>על כן תורו של חבר הכנסת נחום לנגנטל.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 xml:space="preserve">ראש, עמיתי חברי הכנסת, הימים האלה של הגשת התקציב </w:t>
      </w:r>
      <w:r w:rsidR="00374753">
        <w:rPr>
          <w:rtl/>
        </w:rPr>
        <w:t>–</w:t>
      </w:r>
      <w:r w:rsidRPr="00784950">
        <w:rPr>
          <w:rtl/>
        </w:rPr>
        <w:t xml:space="preserve"> אני הרי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מהמבוגרים בבית הזה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מדברים על גיל ביולוגי או על גיל בתפקיד?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גיל</w:t>
      </w:r>
      <w:r w:rsidR="00374753">
        <w:rPr>
          <w:rtl/>
        </w:rPr>
        <w:t xml:space="preserve"> </w:t>
      </w:r>
      <w:r w:rsidRPr="00784950">
        <w:rPr>
          <w:rtl/>
        </w:rPr>
        <w:t>בתפקיד</w:t>
      </w:r>
      <w:r w:rsidR="00374753">
        <w:rPr>
          <w:rtl/>
        </w:rPr>
        <w:t xml:space="preserve"> </w:t>
      </w:r>
      <w:r w:rsidRPr="00784950">
        <w:rPr>
          <w:rtl/>
        </w:rPr>
        <w:t>וגיל</w:t>
      </w:r>
      <w:r w:rsidR="00374753">
        <w:rPr>
          <w:rtl/>
        </w:rPr>
        <w:t xml:space="preserve"> </w:t>
      </w:r>
      <w:r w:rsidRPr="00784950">
        <w:rPr>
          <w:rtl/>
        </w:rPr>
        <w:t>ביולוגי.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צעיר</w:t>
      </w:r>
      <w:r w:rsidR="00374753">
        <w:rPr>
          <w:rtl/>
        </w:rPr>
        <w:t xml:space="preserve"> </w:t>
      </w:r>
      <w:r w:rsidRPr="00784950">
        <w:rPr>
          <w:rtl/>
        </w:rPr>
        <w:t>מגברתי</w:t>
      </w:r>
      <w:r w:rsidR="00374753">
        <w:rPr>
          <w:rtl/>
        </w:rPr>
        <w:t xml:space="preserve"> </w:t>
      </w:r>
      <w:r w:rsidRPr="00784950">
        <w:rPr>
          <w:rtl/>
        </w:rPr>
        <w:t>אולי רק בשנה</w:t>
      </w:r>
      <w:r w:rsidR="00374753">
        <w:rPr>
          <w:rtl/>
        </w:rPr>
        <w:t>-</w:t>
      </w:r>
      <w:r w:rsidRPr="00784950">
        <w:rPr>
          <w:rtl/>
        </w:rPr>
        <w:t>שנתיים בגיל</w:t>
      </w:r>
      <w:r w:rsidR="00374753">
        <w:rPr>
          <w:rtl/>
        </w:rPr>
        <w:t xml:space="preserve"> </w:t>
      </w:r>
      <w:r w:rsidRPr="00784950">
        <w:rPr>
          <w:rtl/>
        </w:rPr>
        <w:t>הביולוגי, אבל גברתי יותר ותיקה ממני בבית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רז,</w:t>
      </w:r>
      <w:r w:rsidR="00374753">
        <w:rPr>
          <w:rtl/>
        </w:rPr>
        <w:t xml:space="preserve"> </w:t>
      </w:r>
      <w:r w:rsidRPr="00784950">
        <w:rPr>
          <w:rtl/>
        </w:rPr>
        <w:t>שאני זוכר כשהייתי פה בדיונים על התקציב עוד</w:t>
      </w:r>
      <w:r w:rsidR="00374753">
        <w:rPr>
          <w:rtl/>
        </w:rPr>
        <w:t xml:space="preserve"> </w:t>
      </w:r>
      <w:r w:rsidRPr="00784950">
        <w:rPr>
          <w:rtl/>
        </w:rPr>
        <w:t>בתפקידי</w:t>
      </w:r>
      <w:r w:rsidR="00374753">
        <w:rPr>
          <w:rtl/>
        </w:rPr>
        <w:t xml:space="preserve"> </w:t>
      </w:r>
      <w:r w:rsidRPr="00784950">
        <w:rPr>
          <w:rtl/>
        </w:rPr>
        <w:t>כמנכ"ל</w:t>
      </w:r>
      <w:r w:rsidR="00374753">
        <w:rPr>
          <w:rtl/>
        </w:rPr>
        <w:t xml:space="preserve"> </w:t>
      </w:r>
      <w:r w:rsidRPr="00784950">
        <w:rPr>
          <w:rtl/>
        </w:rPr>
        <w:t>משרד התחבורה, היתה בהם איזו חגיגיות. היו הרבה מאבקים, נדרשנו,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המנכ"לים,</w:t>
      </w:r>
      <w:r w:rsidR="00374753">
        <w:rPr>
          <w:rtl/>
        </w:rPr>
        <w:t xml:space="preserve"> </w:t>
      </w:r>
      <w:r w:rsidRPr="00784950">
        <w:rPr>
          <w:rtl/>
        </w:rPr>
        <w:t>לעמוד פה ולתת הרבה הסברים, בהרבה ועדות, ונאבקנו על נושאים שלנו.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היה רק בדיונים בין אגף התקציבים לבין חברי ועדת הכספים. היתה איזו אווירה</w:t>
      </w:r>
      <w:r w:rsidR="00374753">
        <w:rPr>
          <w:rtl/>
        </w:rPr>
        <w:t xml:space="preserve"> </w:t>
      </w:r>
      <w:r w:rsidRPr="00784950">
        <w:rPr>
          <w:rtl/>
        </w:rPr>
        <w:t>נעימה.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בכלל,</w:t>
      </w:r>
      <w:r w:rsidR="00374753">
        <w:rPr>
          <w:rtl/>
        </w:rPr>
        <w:t xml:space="preserve"> </w:t>
      </w:r>
      <w:r w:rsidRPr="00784950">
        <w:rPr>
          <w:rtl/>
        </w:rPr>
        <w:t>החיים</w:t>
      </w:r>
      <w:r w:rsidR="00374753">
        <w:rPr>
          <w:rtl/>
        </w:rPr>
        <w:t xml:space="preserve"> </w:t>
      </w:r>
      <w:r w:rsidRPr="00784950">
        <w:rPr>
          <w:rtl/>
        </w:rPr>
        <w:t>הפכו</w:t>
      </w:r>
      <w:r w:rsidR="00374753">
        <w:rPr>
          <w:rtl/>
        </w:rPr>
        <w:t xml:space="preserve"> </w:t>
      </w:r>
      <w:r w:rsidRPr="00784950">
        <w:rPr>
          <w:rtl/>
        </w:rPr>
        <w:t>להיות אחרים בבית הזה. אולי חלק מהעניין הזה שעליו דיבר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רז הוא התרבות.</w:t>
      </w:r>
      <w:r w:rsidR="00374753">
        <w:rPr>
          <w:rtl/>
        </w:rPr>
        <w:t xml:space="preserve"> </w:t>
      </w:r>
      <w:r w:rsidRPr="00784950">
        <w:rPr>
          <w:rtl/>
        </w:rPr>
        <w:t>אפילו בספורט חלים שינויים מרחיקי לכת.</w:t>
      </w:r>
      <w:r w:rsidR="00374753">
        <w:rPr>
          <w:rtl/>
        </w:rPr>
        <w:t xml:space="preserve"> </w:t>
      </w:r>
      <w:r w:rsidRPr="00784950">
        <w:rPr>
          <w:rtl/>
        </w:rPr>
        <w:t>"מכבי"</w:t>
      </w:r>
      <w:r w:rsidR="00374753">
        <w:rPr>
          <w:rtl/>
        </w:rPr>
        <w:t xml:space="preserve"> </w:t>
      </w:r>
      <w:r w:rsidRPr="00784950">
        <w:rPr>
          <w:rtl/>
        </w:rPr>
        <w:t>מפסידה</w:t>
      </w:r>
      <w:r w:rsidR="00374753">
        <w:rPr>
          <w:rtl/>
        </w:rPr>
        <w:t xml:space="preserve"> </w:t>
      </w:r>
      <w:r w:rsidRPr="00784950">
        <w:rPr>
          <w:rtl/>
        </w:rPr>
        <w:t>בכדורגל, "בית"ר ירושלים" מפסידה בכדורגל, "הפועל" מנצחת גם בזה וגם בזה,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ופתאום הימין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הטוענים שזו חזרה לימים הטובים.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אז אני מקווה מאוד, שאלה רק מהפכים שנעשים על מגרשי הכדורגל, ולא מהפכים</w:t>
      </w:r>
      <w:r w:rsidR="00374753">
        <w:rPr>
          <w:rtl/>
        </w:rPr>
        <w:t xml:space="preserve"> </w:t>
      </w:r>
      <w:r w:rsidRPr="00784950">
        <w:rPr>
          <w:rtl/>
        </w:rPr>
        <w:t>אידיאולוגיים בבית הזה. בכלל, אלה ימים שבהם הכול מתחיל להשתנות 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אני רוצה לומר, שיש איזה תהליך שאנחנו צריכים לחשוב עליו מבחינת הכנסת</w:t>
      </w:r>
      <w:r w:rsidR="00374753">
        <w:rPr>
          <w:rtl/>
        </w:rPr>
        <w:t xml:space="preserve"> </w:t>
      </w:r>
      <w:r w:rsidRPr="00784950">
        <w:rPr>
          <w:rtl/>
        </w:rPr>
        <w:t>שלנו,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אנחנו צריכים לנהל כנסת כדי שהתקציב יהיה יותר רציני. אני אומר את זה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סגנית היושב</w:t>
      </w:r>
      <w:r w:rsidR="00374753">
        <w:rPr>
          <w:rtl/>
        </w:rPr>
        <w:t>-</w:t>
      </w:r>
      <w:r w:rsidRPr="00784950">
        <w:rPr>
          <w:rtl/>
        </w:rPr>
        <w:t>ראש ואת יושבת בנשיאות ובוועדת</w:t>
      </w:r>
      <w:r w:rsidR="00374753">
        <w:rPr>
          <w:rtl/>
        </w:rPr>
        <w:t xml:space="preserve"> </w:t>
      </w:r>
      <w:r w:rsidRPr="00784950">
        <w:rPr>
          <w:rtl/>
        </w:rPr>
        <w:t>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מגיע</w:t>
      </w:r>
      <w:r w:rsidR="00374753">
        <w:rPr>
          <w:rtl/>
        </w:rPr>
        <w:t xml:space="preserve"> </w:t>
      </w:r>
      <w:r w:rsidRPr="00784950">
        <w:rPr>
          <w:rtl/>
        </w:rPr>
        <w:t>לכאן,</w:t>
      </w:r>
      <w:r w:rsidR="00374753">
        <w:rPr>
          <w:rtl/>
        </w:rPr>
        <w:t xml:space="preserve"> </w:t>
      </w:r>
      <w:r w:rsidRPr="00784950">
        <w:rPr>
          <w:rtl/>
        </w:rPr>
        <w:t>לבית,</w:t>
      </w:r>
      <w:r w:rsidR="00374753">
        <w:rPr>
          <w:rtl/>
        </w:rPr>
        <w:t xml:space="preserve"> </w:t>
      </w:r>
      <w:r w:rsidRPr="00784950">
        <w:rPr>
          <w:rtl/>
        </w:rPr>
        <w:t>ארגז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סעיפים, הוא התקציב, וכמעט לא מתייחסים אליו;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הפך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שולי.</w:t>
      </w:r>
      <w:r w:rsidR="00374753">
        <w:rPr>
          <w:rtl/>
        </w:rPr>
        <w:t xml:space="preserve"> </w:t>
      </w:r>
      <w:r w:rsidRPr="00784950">
        <w:rPr>
          <w:rtl/>
        </w:rPr>
        <w:t>שימי לב, אפילו בדיון בכנסת, 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החלוקה,</w:t>
      </w:r>
      <w:r w:rsidR="00374753">
        <w:rPr>
          <w:rtl/>
        </w:rPr>
        <w:t xml:space="preserve"> </w:t>
      </w:r>
      <w:r w:rsidRPr="00784950">
        <w:rPr>
          <w:rtl/>
        </w:rPr>
        <w:t>בשעה</w:t>
      </w:r>
      <w:r w:rsidR="00374753">
        <w:rPr>
          <w:rtl/>
        </w:rPr>
        <w:t xml:space="preserve"> </w:t>
      </w:r>
      <w:r w:rsidRPr="00784950">
        <w:rPr>
          <w:rtl/>
        </w:rPr>
        <w:t>02:00</w:t>
      </w:r>
      <w:r w:rsidR="00374753">
        <w:rPr>
          <w:rtl/>
        </w:rPr>
        <w:t xml:space="preserve"> </w:t>
      </w:r>
      <w:r w:rsidRPr="00784950">
        <w:rPr>
          <w:rtl/>
        </w:rPr>
        <w:t>נתחיל</w:t>
      </w:r>
      <w:r w:rsidR="00374753">
        <w:rPr>
          <w:rtl/>
        </w:rPr>
        <w:t xml:space="preserve"> </w:t>
      </w:r>
      <w:r w:rsidRPr="00784950">
        <w:rPr>
          <w:rtl/>
        </w:rPr>
        <w:t>לדון</w:t>
      </w:r>
      <w:r w:rsidR="00374753">
        <w:rPr>
          <w:rtl/>
        </w:rPr>
        <w:t xml:space="preserve"> </w:t>
      </w:r>
      <w:r w:rsidRPr="00784950">
        <w:rPr>
          <w:rtl/>
        </w:rPr>
        <w:t>בתקציב ונסיים את הדיון בו בשעה 08:00, 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ההסכמות.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 זה על</w:t>
      </w:r>
      <w:r w:rsidR="00374753">
        <w:rPr>
          <w:rtl/>
        </w:rPr>
        <w:t>-</w:t>
      </w:r>
      <w:r w:rsidRPr="00784950">
        <w:rPr>
          <w:rtl/>
        </w:rPr>
        <w:t>פי נוהל שקיים כבר שנים רבות.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ימים אנחנו עוסקים רק בחוק ההסדרים, שהוא הדבר הנסמך לתקציב.</w:t>
      </w:r>
      <w:r w:rsidR="00374753">
        <w:rPr>
          <w:rtl/>
        </w:rPr>
        <w:t xml:space="preserve"> </w:t>
      </w:r>
      <w:r w:rsidRPr="00784950">
        <w:rPr>
          <w:rtl/>
        </w:rPr>
        <w:t>כביכול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וערמות הנייר עוסקים בדברים שוליים, בתקציב המדינה </w:t>
      </w:r>
      <w:r w:rsidR="00374753">
        <w:rPr>
          <w:rtl/>
        </w:rPr>
        <w:t>–</w:t>
      </w:r>
      <w:r w:rsidRPr="00784950">
        <w:rPr>
          <w:rtl/>
        </w:rPr>
        <w:t xml:space="preserve"> אני לא רוצה לומר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שוליים, אבל פחות חשובים </w:t>
      </w:r>
      <w:r w:rsidR="00374753">
        <w:rPr>
          <w:rtl/>
        </w:rPr>
        <w:t>–</w:t>
      </w:r>
      <w:r w:rsidRPr="00784950">
        <w:rPr>
          <w:rtl/>
        </w:rPr>
        <w:t xml:space="preserve"> והדבר המרכזי הוא חוק ההסדרים.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היא שמגיעים לבניין הזה עשרות חוקים כבדים, מהותיים. יש חוקים שנדונו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הוועדות, אני חושב בין שעה לשעה וחצי. זאת היתה כל מסגרת הדיון לפני קבלת</w:t>
      </w:r>
      <w:r w:rsidR="00374753">
        <w:rPr>
          <w:rtl/>
        </w:rPr>
        <w:t xml:space="preserve"> </w:t>
      </w:r>
      <w:r w:rsidRPr="00784950">
        <w:rPr>
          <w:rtl/>
        </w:rPr>
        <w:t>ההחלטה, וזה הופך את הכנסת ללא רצינית.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נדונו או שהיו חילופי צעקות?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 לא חילופי צעקות, חילופי קללות.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באותם</w:t>
      </w:r>
      <w:r w:rsidR="00374753">
        <w:rPr>
          <w:rtl/>
        </w:rPr>
        <w:t xml:space="preserve"> </w:t>
      </w: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נשארו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לדון. כדן יחיד ישב לפעמים גם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עם מי הוא דיבר?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דיבר עם הפקידים כדי לקדם את החוק, וכך התקדמו חוקים.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אנחנו, חברי הכנסת החדשים בבניין </w:t>
      </w:r>
      <w:r w:rsidR="00374753">
        <w:rPr>
          <w:rtl/>
        </w:rPr>
        <w:t>–</w:t>
      </w:r>
      <w:r w:rsidRPr="00784950">
        <w:rPr>
          <w:rtl/>
        </w:rPr>
        <w:t xml:space="preserve"> עופר חוגי נמצא פה, 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בקושי רב</w:t>
      </w:r>
      <w:r w:rsidR="00374753">
        <w:rPr>
          <w:rtl/>
        </w:rPr>
        <w:t xml:space="preserve"> </w:t>
      </w:r>
      <w:r w:rsidRPr="00784950">
        <w:rPr>
          <w:rtl/>
        </w:rPr>
        <w:t>מעבירים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פרטיים, וכאן חוק עובר בשעה בלי בעיה. קחי, למשל, את החוק שלדעתי</w:t>
      </w:r>
      <w:r w:rsidR="00374753">
        <w:rPr>
          <w:rtl/>
        </w:rPr>
        <w:t xml:space="preserve"> </w:t>
      </w:r>
      <w:r w:rsidRPr="00784950">
        <w:rPr>
          <w:rtl/>
        </w:rPr>
        <w:t>יש לו השפעה מכרעת, אולי הכי מכרעת, על המקרו, בנושא המעבר מפנסיה תקציבית לפנסיה</w:t>
      </w:r>
      <w:r w:rsidR="00374753">
        <w:rPr>
          <w:rtl/>
        </w:rPr>
        <w:t xml:space="preserve"> </w:t>
      </w:r>
      <w:r w:rsidRPr="00784950">
        <w:rPr>
          <w:rtl/>
        </w:rPr>
        <w:t>צוברת.</w:t>
      </w:r>
      <w:r w:rsidR="00374753">
        <w:rPr>
          <w:rtl/>
        </w:rPr>
        <w:t xml:space="preserve"> </w:t>
      </w:r>
      <w:r w:rsidRPr="00784950">
        <w:rPr>
          <w:rtl/>
        </w:rPr>
        <w:t>התקיים</w:t>
      </w:r>
      <w:r w:rsidR="00374753">
        <w:rPr>
          <w:rtl/>
        </w:rPr>
        <w:t xml:space="preserve"> </w:t>
      </w:r>
      <w:r w:rsidRPr="00784950">
        <w:rPr>
          <w:rtl/>
        </w:rPr>
        <w:t>דיון במשך שעתיים</w:t>
      </w:r>
      <w:r w:rsidR="00374753">
        <w:rPr>
          <w:rtl/>
        </w:rPr>
        <w:t>-</w:t>
      </w:r>
      <w:r w:rsidRPr="00784950">
        <w:rPr>
          <w:rtl/>
        </w:rPr>
        <w:t>שלוש שעות והתקבלה החלטה. זה דבר שיש לו השפעה</w:t>
      </w:r>
      <w:r w:rsidR="00374753">
        <w:rPr>
          <w:rtl/>
        </w:rPr>
        <w:t xml:space="preserve"> </w:t>
      </w:r>
      <w:r w:rsidRPr="00784950">
        <w:rPr>
          <w:rtl/>
        </w:rPr>
        <w:t>מדהימה על כלכלת המקרו של ישראל, ואין דיונים רציניים.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שואלים את עצמנו, למה הציבור חושב עלינו כך, למה זה נראה כך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רצינות</w:t>
      </w:r>
      <w:r w:rsidR="00374753">
        <w:rPr>
          <w:rtl/>
        </w:rPr>
        <w:t xml:space="preserve"> </w:t>
      </w:r>
      <w:r w:rsidRPr="00784950">
        <w:rPr>
          <w:rtl/>
        </w:rPr>
        <w:t>מבחינתנו.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לך, גברתי היושבת</w:t>
      </w:r>
      <w:r w:rsidR="00374753">
        <w:rPr>
          <w:rtl/>
        </w:rPr>
        <w:t>-</w:t>
      </w:r>
      <w:r w:rsidRPr="00784950">
        <w:rPr>
          <w:rtl/>
        </w:rPr>
        <w:t>ראש, האשמה היא הרבה מאוד</w:t>
      </w:r>
      <w:r w:rsidR="00374753">
        <w:rPr>
          <w:rtl/>
        </w:rPr>
        <w:t xml:space="preserve"> </w:t>
      </w:r>
      <w:r w:rsidRPr="00784950">
        <w:rPr>
          <w:rtl/>
        </w:rPr>
        <w:t>בטכניקה,</w:t>
      </w:r>
      <w:r w:rsidR="00374753">
        <w:rPr>
          <w:rtl/>
        </w:rPr>
        <w:t xml:space="preserve"> </w:t>
      </w:r>
      <w:r w:rsidRPr="00784950">
        <w:rPr>
          <w:rtl/>
        </w:rPr>
        <w:t>בכללים,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בהתנהגות</w:t>
      </w:r>
      <w:r w:rsidR="00374753">
        <w:rPr>
          <w:rtl/>
        </w:rPr>
        <w:t xml:space="preserve"> </w:t>
      </w:r>
      <w:r w:rsidRPr="00784950">
        <w:rPr>
          <w:rtl/>
        </w:rPr>
        <w:t>של האנשים, ואני חושב שאנחנו צריכים לעשות</w:t>
      </w:r>
      <w:r w:rsidR="00374753">
        <w:rPr>
          <w:rtl/>
        </w:rPr>
        <w:t xml:space="preserve"> </w:t>
      </w:r>
      <w:r w:rsidRPr="00784950">
        <w:rPr>
          <w:rtl/>
        </w:rPr>
        <w:t>חשבון נפש מאוד מעמיק, איך לעשות את זה לפחות בפעמים הבאות. אני אומר את זה במשפט</w:t>
      </w:r>
      <w:r w:rsidR="00374753">
        <w:rPr>
          <w:rtl/>
        </w:rPr>
        <w:t xml:space="preserve"> </w:t>
      </w:r>
      <w:r w:rsidRPr="00784950">
        <w:rPr>
          <w:rtl/>
        </w:rPr>
        <w:t>אחד,</w:t>
      </w:r>
      <w:r w:rsidR="00374753">
        <w:rPr>
          <w:rtl/>
        </w:rPr>
        <w:t xml:space="preserve"> </w:t>
      </w:r>
      <w:r w:rsidRPr="00784950">
        <w:rPr>
          <w:rtl/>
        </w:rPr>
        <w:t>ובזה</w:t>
      </w:r>
      <w:r w:rsidR="00374753">
        <w:rPr>
          <w:rtl/>
        </w:rPr>
        <w:t xml:space="preserve"> </w:t>
      </w:r>
      <w:r w:rsidRPr="00784950">
        <w:rPr>
          <w:rtl/>
        </w:rPr>
        <w:t>אסיים,</w:t>
      </w:r>
      <w:r w:rsidR="00374753">
        <w:rPr>
          <w:rtl/>
        </w:rPr>
        <w:t xml:space="preserve"> </w:t>
      </w: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באזהרה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בכל דיון. אני חושב שבעוד</w:t>
      </w:r>
      <w:r w:rsidR="00374753">
        <w:rPr>
          <w:rtl/>
        </w:rPr>
        <w:t xml:space="preserve"> </w:t>
      </w:r>
      <w:r w:rsidRPr="00784950">
        <w:rPr>
          <w:rtl/>
        </w:rPr>
        <w:t>חודשיים</w:t>
      </w:r>
      <w:r w:rsidR="00374753">
        <w:rPr>
          <w:rtl/>
        </w:rPr>
        <w:t>-</w:t>
      </w: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</w:t>
      </w:r>
      <w:r w:rsidRPr="00784950">
        <w:rPr>
          <w:rtl/>
        </w:rPr>
        <w:t>נשב</w:t>
      </w:r>
      <w:r w:rsidR="00374753">
        <w:rPr>
          <w:rtl/>
        </w:rPr>
        <w:t xml:space="preserve"> </w:t>
      </w:r>
      <w:r w:rsidRPr="00784950">
        <w:rPr>
          <w:rtl/>
        </w:rPr>
        <w:t>כולנו</w:t>
      </w:r>
      <w:r w:rsidR="00374753">
        <w:rPr>
          <w:rtl/>
        </w:rPr>
        <w:t xml:space="preserve"> </w:t>
      </w:r>
      <w:r w:rsidRPr="00784950">
        <w:rPr>
          <w:rtl/>
        </w:rPr>
        <w:t>עם תקציב נוסף, חדש, מיוחד, שיקצץ יותר, יעשה</w:t>
      </w:r>
      <w:r w:rsidR="00374753">
        <w:rPr>
          <w:rtl/>
        </w:rPr>
        <w:t xml:space="preserve"> </w:t>
      </w:r>
      <w:r w:rsidRPr="00784950">
        <w:rPr>
          <w:rtl/>
        </w:rPr>
        <w:t>שינויים.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מקווה,</w:t>
      </w:r>
      <w:r w:rsidR="00374753">
        <w:rPr>
          <w:rtl/>
        </w:rPr>
        <w:t xml:space="preserve"> </w:t>
      </w:r>
      <w:r w:rsidRPr="00784950">
        <w:rPr>
          <w:rtl/>
        </w:rPr>
        <w:t>שהדיון הבא, שיהיה בעוד חודשיים</w:t>
      </w:r>
      <w:r w:rsidR="00374753">
        <w:rPr>
          <w:rtl/>
        </w:rPr>
        <w:t>-</w:t>
      </w:r>
      <w:r w:rsidRPr="00784950">
        <w:rPr>
          <w:rtl/>
        </w:rPr>
        <w:t>שלושה חודשים, יהיה</w:t>
      </w:r>
      <w:r w:rsidR="00374753">
        <w:rPr>
          <w:rtl/>
        </w:rPr>
        <w:t xml:space="preserve"> </w:t>
      </w:r>
      <w:r w:rsidRPr="00784950">
        <w:rPr>
          <w:rtl/>
        </w:rPr>
        <w:t>הרבה יותר מעמיק והרבה יותר רציני.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אם תרשה לי, לפני שאקרא סדרה נוספת של שמות, גם לי לא זכור דיון כזה</w:t>
      </w:r>
      <w:r w:rsidR="00374753">
        <w:rPr>
          <w:rtl/>
        </w:rPr>
        <w:t xml:space="preserve"> </w:t>
      </w:r>
      <w:r w:rsidRPr="00784950">
        <w:rPr>
          <w:rtl/>
        </w:rPr>
        <w:t>בתקציב,</w:t>
      </w:r>
      <w:r w:rsidR="00374753">
        <w:rPr>
          <w:rtl/>
        </w:rPr>
        <w:t xml:space="preserve"> </w:t>
      </w:r>
      <w:r w:rsidRPr="00784950">
        <w:rPr>
          <w:rtl/>
        </w:rPr>
        <w:t>לא בוועדות וגם לא במליאה. בדרך כלל הדיונים על התקציב הם אולי משעממים,</w:t>
      </w:r>
      <w:r w:rsidR="00374753">
        <w:rPr>
          <w:rtl/>
        </w:rPr>
        <w:t xml:space="preserve"> </w:t>
      </w:r>
      <w:r w:rsidRPr="00784950">
        <w:rPr>
          <w:rtl/>
        </w:rPr>
        <w:t>אבל הם די עמוקים ורציניים, וצר לי שהשנה, אולי בכנסת הזאת, הדבר לא מתקיים.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זבולון אורלב, יגאל ביבי, אמנון כהן, רחמים מלול, יצחק סבן ויאיר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–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נמצאים.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בבקשה.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אברהם</w:t>
      </w:r>
      <w:r w:rsidR="00374753">
        <w:rPr>
          <w:rtl/>
        </w:rPr>
        <w:t xml:space="preserve"> </w:t>
      </w:r>
      <w:r w:rsidRPr="00784950">
        <w:rPr>
          <w:rtl/>
        </w:rPr>
        <w:t>הירשזון.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כמה פעמים פספסתי את התור שלי, ולא</w:t>
      </w:r>
      <w:r w:rsidR="00374753">
        <w:rPr>
          <w:rtl/>
        </w:rPr>
        <w:t xml:space="preserve"> </w:t>
      </w:r>
      <w:r w:rsidRPr="00784950">
        <w:rPr>
          <w:rtl/>
        </w:rPr>
        <w:t>באשמתי. עד עכשיו כמעט היו מאבקים בתוך ועדת הכספים.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מאבקים, דיונים, ויכוחים.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דיונים</w:t>
      </w:r>
      <w:r w:rsidR="00374753">
        <w:rPr>
          <w:rtl/>
        </w:rPr>
        <w:t xml:space="preserve"> </w:t>
      </w:r>
      <w:r w:rsidRPr="00784950">
        <w:rPr>
          <w:rtl/>
        </w:rPr>
        <w:t>מאוד קשים, שנמשכו חצי יום, כדי לשכנע את האוצר לתת כמה גרושים, ממש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קטן,</w:t>
      </w:r>
      <w:r w:rsidR="00374753">
        <w:rPr>
          <w:rtl/>
        </w:rPr>
        <w:t xml:space="preserve"> </w:t>
      </w:r>
      <w:r w:rsidRPr="00784950">
        <w:rPr>
          <w:rtl/>
        </w:rPr>
        <w:t>לסטודנטים.</w:t>
      </w:r>
      <w:r w:rsidR="00374753">
        <w:rPr>
          <w:rtl/>
        </w:rPr>
        <w:t xml:space="preserve"> </w:t>
      </w:r>
      <w:r w:rsidRPr="00784950">
        <w:rPr>
          <w:rtl/>
        </w:rPr>
        <w:t>מדובר בסך הכול בדרישה של 20</w:t>
      </w:r>
      <w:r w:rsidR="00503761">
        <w:rPr>
          <w:rFonts w:hint="cs"/>
          <w:rtl/>
        </w:rPr>
        <w:t>-</w:t>
      </w:r>
      <w:r w:rsidRPr="00784950">
        <w:rPr>
          <w:rtl/>
        </w:rPr>
        <w:t>10 מיליון ש"ח בתקציב ההשכלה</w:t>
      </w:r>
      <w:r w:rsidR="00374753">
        <w:rPr>
          <w:rtl/>
        </w:rPr>
        <w:t xml:space="preserve"> </w:t>
      </w:r>
      <w:r w:rsidRPr="00784950">
        <w:rPr>
          <w:rtl/>
        </w:rPr>
        <w:t>הגבוהה,</w:t>
      </w:r>
      <w:r w:rsidR="00374753">
        <w:rPr>
          <w:rtl/>
        </w:rPr>
        <w:t xml:space="preserve"> </w:t>
      </w:r>
      <w:r w:rsidRPr="00784950">
        <w:rPr>
          <w:rtl/>
        </w:rPr>
        <w:t>מתוך 5.5 מיליארדי שקלים.</w:t>
      </w:r>
      <w:r w:rsidR="00374753">
        <w:rPr>
          <w:rtl/>
        </w:rPr>
        <w:t xml:space="preserve"> </w:t>
      </w:r>
      <w:r w:rsidRPr="00784950">
        <w:rPr>
          <w:rtl/>
        </w:rPr>
        <w:t>האוצר לא מוצא כסף בשביל ההשכלה של הסטודנטים</w:t>
      </w:r>
      <w:r w:rsidR="00374753">
        <w:rPr>
          <w:rtl/>
        </w:rPr>
        <w:t xml:space="preserve"> </w:t>
      </w:r>
      <w:r w:rsidRPr="00784950">
        <w:rPr>
          <w:rtl/>
        </w:rPr>
        <w:t>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בבוקר</w:t>
      </w:r>
      <w:r w:rsidR="00374753">
        <w:rPr>
          <w:rtl/>
        </w:rPr>
        <w:t xml:space="preserve"> </w:t>
      </w:r>
      <w:r w:rsidRPr="00784950">
        <w:rPr>
          <w:rtl/>
        </w:rPr>
        <w:t>הספקתי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לעלות</w:t>
      </w:r>
      <w:r w:rsidR="00374753">
        <w:rPr>
          <w:rtl/>
        </w:rPr>
        <w:t xml:space="preserve"> </w:t>
      </w:r>
      <w:r w:rsidRPr="00784950">
        <w:rPr>
          <w:rtl/>
        </w:rPr>
        <w:t>לכאן פעם אחת ולומר, שכל חוק ההסדרים שמונח</w:t>
      </w:r>
      <w:r w:rsidR="00374753">
        <w:rPr>
          <w:rtl/>
        </w:rPr>
        <w:t xml:space="preserve"> </w:t>
      </w:r>
      <w:r w:rsidRPr="00784950">
        <w:rPr>
          <w:rtl/>
        </w:rPr>
        <w:t>לפנינו,</w:t>
      </w:r>
      <w:r w:rsidR="00374753">
        <w:rPr>
          <w:rtl/>
        </w:rPr>
        <w:t xml:space="preserve"> </w:t>
      </w:r>
      <w:r w:rsidRPr="00784950">
        <w:rPr>
          <w:rtl/>
        </w:rPr>
        <w:t>שבא להשיג את יעדי התקציב, הוא חוק שבא לקצץ בתקציבים של השכבות החלשות.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תעברו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הסעיפים</w:t>
      </w:r>
      <w:r w:rsidR="00374753">
        <w:rPr>
          <w:rtl/>
        </w:rPr>
        <w:t xml:space="preserve"> </w:t>
      </w:r>
      <w:r w:rsidRPr="00784950">
        <w:rPr>
          <w:rtl/>
        </w:rPr>
        <w:t>בחוק,</w:t>
      </w:r>
      <w:r w:rsidR="00374753">
        <w:rPr>
          <w:rtl/>
        </w:rPr>
        <w:t xml:space="preserve"> </w:t>
      </w:r>
      <w:r w:rsidRPr="00784950">
        <w:rPr>
          <w:rtl/>
        </w:rPr>
        <w:t>ואני אומר לכם שישבנו כמעט 50 שעות בוועדה ועברנו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חוק,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>כל החוקים לא באים להיטיב עם השכבות החלשות, אלא רק להרע.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היא,</w:t>
      </w:r>
      <w:r w:rsidR="00374753">
        <w:rPr>
          <w:rtl/>
        </w:rPr>
        <w:t xml:space="preserve"> </w:t>
      </w:r>
      <w:r w:rsidRPr="00784950">
        <w:rPr>
          <w:rtl/>
        </w:rPr>
        <w:t>למה?</w:t>
      </w:r>
      <w:r w:rsidR="00374753">
        <w:rPr>
          <w:rtl/>
        </w:rPr>
        <w:t xml:space="preserve"> </w:t>
      </w:r>
      <w:r w:rsidRPr="00784950">
        <w:rPr>
          <w:rtl/>
        </w:rPr>
        <w:t>מה המדיניות של משרד האוצר, של הממשלה? לאן הם רוצים להגיע? הם רוצים</w:t>
      </w:r>
      <w:r w:rsidR="00374753">
        <w:rPr>
          <w:rtl/>
        </w:rPr>
        <w:t xml:space="preserve"> </w:t>
      </w:r>
      <w:r w:rsidRPr="00784950">
        <w:rPr>
          <w:rtl/>
        </w:rPr>
        <w:t>להגיע ל</w:t>
      </w:r>
      <w:r w:rsidR="00374753">
        <w:rPr>
          <w:rtl/>
        </w:rPr>
        <w:t>-</w:t>
      </w:r>
      <w:r w:rsidRPr="00784950">
        <w:rPr>
          <w:rtl/>
        </w:rPr>
        <w:t>2 מיליוני עניים, שרוב האזרחים במדינה פה יהיו רעבים ללחם.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מיליון כבר יש. אז מה הבעיה?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יודע לאן פניה, לאן הולכים.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תצביע נגד התקציב,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בואי אומר לך מה עשינו בתוך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בוועדה, פה במליאה.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תיכף</w:t>
      </w:r>
      <w:r w:rsidR="00374753">
        <w:rPr>
          <w:rtl/>
        </w:rPr>
        <w:t xml:space="preserve"> </w:t>
      </w:r>
      <w:r w:rsidRPr="00784950">
        <w:rPr>
          <w:rtl/>
        </w:rPr>
        <w:t>נדבר</w:t>
      </w:r>
      <w:r w:rsidR="00374753">
        <w:rPr>
          <w:rtl/>
        </w:rPr>
        <w:t xml:space="preserve"> </w:t>
      </w:r>
      <w:r w:rsidRPr="00784950">
        <w:rPr>
          <w:rtl/>
        </w:rPr>
        <w:t>על המליאה, אבל קודם כול בתוך הוועדה. ישבתי ודרשתי שלא יהיה רק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בקצבאות הילדים בביטוח הלאומי, קיצוץ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>, אלא ביקשתי תיקון פשוט מאוד,</w:t>
      </w:r>
      <w:r w:rsidR="00374753">
        <w:rPr>
          <w:rtl/>
        </w:rPr>
        <w:t xml:space="preserve"> </w:t>
      </w:r>
      <w:r w:rsidRPr="00784950">
        <w:rPr>
          <w:rtl/>
        </w:rPr>
        <w:t>שמי</w:t>
      </w:r>
      <w:r w:rsidR="00374753">
        <w:rPr>
          <w:rtl/>
        </w:rPr>
        <w:t xml:space="preserve"> </w:t>
      </w:r>
      <w:r w:rsidRPr="00784950">
        <w:rPr>
          <w:rtl/>
        </w:rPr>
        <w:t>שמרוויח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30,000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ימוסה ב</w:t>
      </w:r>
      <w:r w:rsidR="00374753">
        <w:rPr>
          <w:rtl/>
        </w:rPr>
        <w:t>-</w:t>
      </w:r>
      <w:r w:rsidR="00DD781C">
        <w:rPr>
          <w:rFonts w:hint="cs"/>
          <w:rtl/>
        </w:rPr>
        <w:t>0.5%</w:t>
      </w:r>
      <w:r w:rsidRPr="00784950">
        <w:rPr>
          <w:rtl/>
        </w:rPr>
        <w:t xml:space="preserve"> נטו. ביקשתי תיקון, שגם מי שמרוויח</w:t>
      </w:r>
      <w:r w:rsidR="00374753">
        <w:rPr>
          <w:rtl/>
        </w:rPr>
        <w:t xml:space="preserve"> </w:t>
      </w:r>
      <w:r w:rsidRPr="00784950">
        <w:rPr>
          <w:rtl/>
        </w:rPr>
        <w:t>50,000</w:t>
      </w:r>
      <w:r w:rsidR="00374753">
        <w:rPr>
          <w:rtl/>
        </w:rPr>
        <w:t xml:space="preserve"> </w:t>
      </w:r>
      <w:r w:rsidRPr="00784950">
        <w:rPr>
          <w:rtl/>
        </w:rPr>
        <w:t>שקל,</w:t>
      </w:r>
      <w:r w:rsidR="00374753">
        <w:rPr>
          <w:rtl/>
        </w:rPr>
        <w:t xml:space="preserve"> </w:t>
      </w:r>
      <w:r w:rsidRPr="00784950">
        <w:rPr>
          <w:rtl/>
        </w:rPr>
        <w:t>חוץ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DD781C">
        <w:rPr>
          <w:rFonts w:hint="cs"/>
          <w:rtl/>
        </w:rPr>
        <w:t>0.5%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נטו, יטילו עליו עוד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מס. אתם חושבים שהאוצר הסכים?</w:t>
      </w:r>
      <w:r w:rsidR="00374753">
        <w:rPr>
          <w:rtl/>
        </w:rPr>
        <w:t xml:space="preserve"> </w:t>
      </w:r>
      <w:r w:rsidRPr="00784950">
        <w:rPr>
          <w:rtl/>
        </w:rPr>
        <w:t>בשום פנים ואופן הוא לא הסכים. הוא עמד בתוקף שלא יהיה עדכון מעל ה</w:t>
      </w:r>
      <w:r w:rsidR="00374753">
        <w:rPr>
          <w:rtl/>
        </w:rPr>
        <w:t>-</w:t>
      </w:r>
      <w:r w:rsidR="00DD781C">
        <w:rPr>
          <w:rFonts w:hint="cs"/>
          <w:rtl/>
        </w:rPr>
        <w:t>0.5%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הצעתי</w:t>
      </w:r>
      <w:r w:rsidR="00374753">
        <w:rPr>
          <w:rtl/>
        </w:rPr>
        <w:t xml:space="preserve"> </w:t>
      </w:r>
      <w:r w:rsidRPr="00784950">
        <w:rPr>
          <w:rtl/>
        </w:rPr>
        <w:t>עוד,</w:t>
      </w:r>
      <w:r w:rsidR="00374753">
        <w:rPr>
          <w:rtl/>
        </w:rPr>
        <w:t xml:space="preserve"> </w:t>
      </w:r>
      <w:r w:rsidRPr="00784950">
        <w:rPr>
          <w:rtl/>
        </w:rPr>
        <w:t>שמס</w:t>
      </w:r>
      <w:r w:rsidR="00374753">
        <w:rPr>
          <w:rtl/>
        </w:rPr>
        <w:t xml:space="preserve"> </w:t>
      </w:r>
      <w:r w:rsidRPr="00784950">
        <w:rPr>
          <w:rtl/>
        </w:rPr>
        <w:t>הבריאות לא ייעצר בחמש פעמים השכר הממוצע במשק, אלא ימשיך</w:t>
      </w:r>
      <w:r w:rsidR="00374753">
        <w:rPr>
          <w:rtl/>
        </w:rPr>
        <w:t xml:space="preserve"> </w:t>
      </w:r>
      <w:r w:rsidRPr="00784950">
        <w:rPr>
          <w:rtl/>
        </w:rPr>
        <w:t>הלאה.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שמרוויח</w:t>
      </w:r>
      <w:r w:rsidR="00374753">
        <w:rPr>
          <w:rtl/>
        </w:rPr>
        <w:t xml:space="preserve"> </w:t>
      </w:r>
      <w:r w:rsidRPr="00784950">
        <w:rPr>
          <w:rtl/>
        </w:rPr>
        <w:t>100,000 שקל, כל 100,000</w:t>
      </w:r>
      <w:r w:rsidR="00374753">
        <w:rPr>
          <w:rtl/>
        </w:rPr>
        <w:t xml:space="preserve"> </w:t>
      </w:r>
      <w:r w:rsidRPr="00784950">
        <w:rPr>
          <w:rtl/>
        </w:rPr>
        <w:t>השקל ימוסו ב</w:t>
      </w:r>
      <w:r w:rsidR="00374753">
        <w:rPr>
          <w:rtl/>
        </w:rPr>
        <w:t>-</w:t>
      </w:r>
      <w:r w:rsidR="00DD781C">
        <w:rPr>
          <w:rFonts w:hint="cs"/>
          <w:rtl/>
        </w:rPr>
        <w:t>4.5%</w:t>
      </w:r>
      <w:r w:rsidRPr="00784950">
        <w:rPr>
          <w:rtl/>
        </w:rPr>
        <w:t xml:space="preserve"> מס בריאות.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עשירים</w:t>
      </w:r>
      <w:r w:rsidR="00374753">
        <w:rPr>
          <w:rtl/>
        </w:rPr>
        <w:t xml:space="preserve"> </w:t>
      </w:r>
      <w:r w:rsidRPr="00784950">
        <w:rPr>
          <w:rtl/>
        </w:rPr>
        <w:t>שמרוויחים</w:t>
      </w:r>
      <w:r w:rsidR="00374753">
        <w:rPr>
          <w:rtl/>
        </w:rPr>
        <w:t xml:space="preserve"> </w:t>
      </w:r>
      <w:r w:rsidRPr="00784950">
        <w:rPr>
          <w:rtl/>
        </w:rPr>
        <w:t>50,000, 60,000, 70,000 שקל ו</w:t>
      </w:r>
      <w:r w:rsidR="00374753">
        <w:rPr>
          <w:rtl/>
        </w:rPr>
        <w:t>-</w:t>
      </w:r>
      <w:r w:rsidRPr="00784950">
        <w:rPr>
          <w:rtl/>
        </w:rPr>
        <w:t>100,000 שקל, יוכלו לתרום</w:t>
      </w:r>
      <w:r w:rsidR="00374753">
        <w:rPr>
          <w:rtl/>
        </w:rPr>
        <w:t xml:space="preserve"> </w:t>
      </w:r>
      <w:r w:rsidRPr="00784950">
        <w:rPr>
          <w:rtl/>
        </w:rPr>
        <w:t>ולתת למדינה.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תספר לנו מה תעשה מחר.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בפעם הבאה אני אסביר מה אני אעשה מחר.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חברי הכנסת אופיר פינס</w:t>
      </w:r>
      <w:r w:rsidR="00374753">
        <w:rPr>
          <w:rtl/>
        </w:rPr>
        <w:t>-</w:t>
      </w:r>
      <w:r w:rsidRPr="00784950">
        <w:rPr>
          <w:rtl/>
        </w:rPr>
        <w:t>פז, יוסף פריצקי, יוסף לפיד,</w:t>
      </w:r>
      <w:r w:rsidR="00374753">
        <w:rPr>
          <w:rtl/>
        </w:rPr>
        <w:t xml:space="preserve"> </w:t>
      </w:r>
      <w:r w:rsidRPr="00784950">
        <w:rPr>
          <w:rtl/>
        </w:rPr>
        <w:t>אברהם פורז, יהודית נאות, אליעזר זנדברג, ויקטור בריילובסקי, עמיר פרץ, איתן כבל,</w:t>
      </w:r>
      <w:r w:rsidR="00374753">
        <w:rPr>
          <w:rtl/>
        </w:rPr>
        <w:t xml:space="preserve"> </w:t>
      </w:r>
      <w:r w:rsidRPr="00784950">
        <w:rPr>
          <w:rtl/>
        </w:rPr>
        <w:t>אלכסנדר</w:t>
      </w:r>
      <w:r w:rsidR="00374753">
        <w:rPr>
          <w:rtl/>
        </w:rPr>
        <w:t xml:space="preserve"> </w:t>
      </w:r>
      <w:r w:rsidRPr="00784950">
        <w:rPr>
          <w:rtl/>
        </w:rPr>
        <w:t>צינקר,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לא נמצאים. אז אנחנו עושים עוד סיבוב. חבר הכנסת</w:t>
      </w:r>
      <w:r w:rsidR="00374753">
        <w:rPr>
          <w:rtl/>
        </w:rPr>
        <w:t xml:space="preserve"> </w:t>
      </w:r>
      <w:r w:rsidRPr="00784950">
        <w:rPr>
          <w:rtl/>
        </w:rPr>
        <w:t>מיכאל קליינר. חבר הכנסת מיכאל איתן.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בשארה. אחריו אני ארשה לחבר</w:t>
      </w:r>
      <w:r w:rsidR="00374753">
        <w:rPr>
          <w:rtl/>
        </w:rPr>
        <w:t xml:space="preserve"> </w:t>
      </w:r>
      <w:r w:rsidRPr="00784950">
        <w:rPr>
          <w:rtl/>
        </w:rPr>
        <w:t>הכנסת דהאמשה, שאמור להחליף 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מנצלים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לפרוס כמה בעיות</w:t>
      </w:r>
      <w:r w:rsidR="00374753">
        <w:rPr>
          <w:rtl/>
        </w:rPr>
        <w:t xml:space="preserve"> </w:t>
      </w:r>
      <w:r w:rsidRPr="00784950">
        <w:rPr>
          <w:rtl/>
        </w:rPr>
        <w:t>ומשתמשים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עכשיו כבמה ציבורית ולא כמקום לקבלת החלטות, כי בעצם המשחק</w:t>
      </w:r>
      <w:r w:rsidR="00374753">
        <w:rPr>
          <w:rtl/>
        </w:rPr>
        <w:t xml:space="preserve"> </w:t>
      </w:r>
      <w:r w:rsidRPr="00784950">
        <w:rPr>
          <w:rtl/>
        </w:rPr>
        <w:t>מכור ומחר נצביע בלי לשמוע אפילו על מה מצביעים. אנחנו נצביע כמעט על כל דבר נגד,</w:t>
      </w:r>
      <w:r w:rsidR="00374753">
        <w:rPr>
          <w:rtl/>
        </w:rPr>
        <w:t xml:space="preserve"> </w:t>
      </w:r>
      <w:r w:rsidRPr="00784950">
        <w:rPr>
          <w:rtl/>
        </w:rPr>
        <w:t>והקואליציה</w:t>
      </w:r>
      <w:r w:rsidR="00374753">
        <w:rPr>
          <w:rtl/>
        </w:rPr>
        <w:t xml:space="preserve"> </w:t>
      </w:r>
      <w:r w:rsidRPr="00784950">
        <w:rPr>
          <w:rtl/>
        </w:rPr>
        <w:t>תצביע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דבר בעד, ואנחנו מנצלים את הזמן רק בשביל לפרוס שאלות</w:t>
      </w:r>
      <w:r w:rsidR="00374753">
        <w:rPr>
          <w:rtl/>
        </w:rPr>
        <w:t xml:space="preserve"> </w:t>
      </w:r>
      <w:r w:rsidRPr="00784950">
        <w:rPr>
          <w:rtl/>
        </w:rPr>
        <w:t>שחשבנו שלא דנו בהן כיאות.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 רוב התלונות שנשמעו כאן הן בעצם סבל אמיתי של אוכלוסיות שונות במדינת</w:t>
      </w:r>
      <w:r w:rsidR="00374753">
        <w:rPr>
          <w:rtl/>
        </w:rPr>
        <w:t xml:space="preserve"> </w:t>
      </w:r>
      <w:r w:rsidRPr="00784950">
        <w:rPr>
          <w:rtl/>
        </w:rPr>
        <w:t>ישראל. אני רוצה בסיבוב הזה להגיד במה נבדל האי</w:t>
      </w:r>
      <w:r w:rsidR="00374753">
        <w:rPr>
          <w:rtl/>
        </w:rPr>
        <w:t>-</w:t>
      </w:r>
      <w:r w:rsidRPr="00784950">
        <w:rPr>
          <w:rtl/>
        </w:rPr>
        <w:t>שוויון של האוכלוסייה הערבית משאר</w:t>
      </w:r>
      <w:r w:rsidR="00374753">
        <w:rPr>
          <w:rtl/>
        </w:rPr>
        <w:t xml:space="preserve"> </w:t>
      </w:r>
      <w:r w:rsidRPr="00784950">
        <w:rPr>
          <w:rtl/>
        </w:rPr>
        <w:t>מיני</w:t>
      </w:r>
      <w:r w:rsidR="00374753">
        <w:rPr>
          <w:rtl/>
        </w:rPr>
        <w:t xml:space="preserve"> </w:t>
      </w:r>
      <w:r w:rsidRPr="00784950">
        <w:rPr>
          <w:rtl/>
        </w:rPr>
        <w:t>האי</w:t>
      </w:r>
      <w:r w:rsidR="00374753">
        <w:rPr>
          <w:rtl/>
        </w:rPr>
        <w:t>-</w:t>
      </w:r>
      <w:r w:rsidRPr="00784950">
        <w:rPr>
          <w:rtl/>
        </w:rPr>
        <w:t>שוויון הקיימים, כי יש תמיד חברי כנסת, שכאשר אנחנו מעלים את הנושא, הם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בחוסר</w:t>
      </w:r>
      <w:r w:rsidR="00374753">
        <w:rPr>
          <w:rtl/>
        </w:rPr>
        <w:t xml:space="preserve"> </w:t>
      </w:r>
      <w:r w:rsidRPr="00784950">
        <w:rPr>
          <w:rtl/>
        </w:rPr>
        <w:t>סבלנות: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גם חלקים של האוכלוסייה היהודית שסובלים מחוסר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מבעיות כלכליות או מאפליה וכו', והם צודקים. הדברים מעורבבים. הרי זו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חברתית</w:t>
      </w:r>
      <w:r w:rsidR="00374753">
        <w:rPr>
          <w:rtl/>
        </w:rPr>
        <w:t>-</w:t>
      </w:r>
      <w:r w:rsidRPr="00784950">
        <w:rPr>
          <w:rtl/>
        </w:rPr>
        <w:t>כלכלית.</w:t>
      </w:r>
      <w:r w:rsidR="00374753">
        <w:rPr>
          <w:rtl/>
        </w:rPr>
        <w:t xml:space="preserve"> </w:t>
      </w: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כלל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שאוזניו</w:t>
      </w:r>
      <w:r w:rsidR="00374753">
        <w:rPr>
          <w:rtl/>
        </w:rPr>
        <w:t xml:space="preserve"> </w:t>
      </w:r>
      <w:r w:rsidRPr="00784950">
        <w:rPr>
          <w:rtl/>
        </w:rPr>
        <w:t>אטומות</w:t>
      </w:r>
      <w:r w:rsidR="00374753">
        <w:rPr>
          <w:rtl/>
        </w:rPr>
        <w:t xml:space="preserve"> </w:t>
      </w:r>
      <w:r w:rsidRPr="00784950">
        <w:rPr>
          <w:rtl/>
        </w:rPr>
        <w:t>לשמיעת סבלה 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אחראי</w:t>
      </w:r>
      <w:r w:rsidR="00374753">
        <w:rPr>
          <w:rtl/>
        </w:rPr>
        <w:t xml:space="preserve"> </w:t>
      </w:r>
      <w:r w:rsidRPr="00784950">
        <w:rPr>
          <w:rtl/>
        </w:rPr>
        <w:t>לחוסר הצדק באוכלוסייה היהודית.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במדיניות,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בשלום צודק, בדרך כלל הדברים מעורבבים. נגמרו</w:t>
      </w:r>
      <w:r w:rsidR="00374753">
        <w:rPr>
          <w:rtl/>
        </w:rPr>
        <w:t xml:space="preserve"> </w:t>
      </w:r>
      <w:r w:rsidRPr="00784950">
        <w:rPr>
          <w:rtl/>
        </w:rPr>
        <w:t>הזמנים</w:t>
      </w:r>
      <w:r w:rsidR="00374753">
        <w:rPr>
          <w:rtl/>
        </w:rPr>
        <w:t xml:space="preserve"> </w:t>
      </w:r>
      <w:r w:rsidRPr="00784950">
        <w:rPr>
          <w:rtl/>
        </w:rPr>
        <w:t>שהיו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סוציאליסטים</w:t>
      </w:r>
      <w:r w:rsidR="00374753">
        <w:rPr>
          <w:rtl/>
        </w:rPr>
        <w:t xml:space="preserve"> </w:t>
      </w:r>
      <w:r w:rsidRPr="00784950">
        <w:rPr>
          <w:rtl/>
        </w:rPr>
        <w:t>לאומנים.</w:t>
      </w:r>
      <w:r w:rsidR="00374753">
        <w:rPr>
          <w:rtl/>
        </w:rPr>
        <w:t xml:space="preserve"> </w:t>
      </w:r>
      <w:r w:rsidRPr="00784950">
        <w:rPr>
          <w:rtl/>
        </w:rPr>
        <w:t>נגמרו הזמנים שהיו פה אנשים שדגלו בצדק</w:t>
      </w:r>
      <w:r w:rsidR="00374753">
        <w:rPr>
          <w:rtl/>
        </w:rPr>
        <w:t xml:space="preserve"> </w:t>
      </w:r>
      <w:r w:rsidRPr="00784950">
        <w:rPr>
          <w:rtl/>
        </w:rPr>
        <w:t>חברתי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היו מאוד לאומנים ודגלו במדינות אגרסיביות. אם את זוכרת</w:t>
      </w:r>
      <w:r w:rsidR="00374753">
        <w:rPr>
          <w:rtl/>
        </w:rPr>
        <w:t xml:space="preserve"> </w:t>
      </w:r>
      <w:r w:rsidRPr="00784950">
        <w:rPr>
          <w:rtl/>
        </w:rPr>
        <w:t>משהו שנקרא אחדות העבודה, למשל.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בוודאי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זמנים</w:t>
      </w:r>
      <w:r w:rsidR="00374753">
        <w:rPr>
          <w:rtl/>
        </w:rPr>
        <w:t xml:space="preserve"> </w:t>
      </w:r>
      <w:r w:rsidRPr="00784950">
        <w:rPr>
          <w:rtl/>
        </w:rPr>
        <w:t>שנגמרו.</w:t>
      </w:r>
      <w:r w:rsidR="00374753">
        <w:rPr>
          <w:rtl/>
        </w:rPr>
        <w:t xml:space="preserve"> </w:t>
      </w:r>
      <w:r w:rsidRPr="00784950">
        <w:rPr>
          <w:rtl/>
        </w:rPr>
        <w:t>בדרך כלל בימינו יש מפגש בין העמדות הפוליטיות היוניות</w:t>
      </w:r>
      <w:r w:rsidR="00374753">
        <w:rPr>
          <w:rtl/>
        </w:rPr>
        <w:t xml:space="preserve"> </w:t>
      </w:r>
      <w:r w:rsidRPr="00784950">
        <w:rPr>
          <w:rtl/>
        </w:rPr>
        <w:t>והעמדות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הצדק</w:t>
      </w:r>
      <w:r w:rsidR="00374753">
        <w:rPr>
          <w:rtl/>
        </w:rPr>
        <w:t xml:space="preserve"> </w:t>
      </w:r>
      <w:r w:rsidRPr="00784950">
        <w:rPr>
          <w:rtl/>
        </w:rPr>
        <w:t>החברתי.</w:t>
      </w:r>
      <w:r w:rsidR="00374753">
        <w:rPr>
          <w:rtl/>
        </w:rPr>
        <w:t xml:space="preserve"> </w:t>
      </w:r>
      <w:r w:rsidRPr="00784950">
        <w:rPr>
          <w:rtl/>
        </w:rPr>
        <w:t>היה לכם אחד יוצא מן הכלל, קראו לו אברהם פורז, והוא</w:t>
      </w:r>
      <w:r w:rsidR="00374753">
        <w:rPr>
          <w:rtl/>
        </w:rPr>
        <w:t xml:space="preserve"> </w:t>
      </w:r>
      <w:r w:rsidRPr="00784950">
        <w:rPr>
          <w:rtl/>
        </w:rPr>
        <w:t>עזב אתכם, הוא הלך ימינה. אני מתכוון לתנועת מרצ, לא לסגני יושב</w:t>
      </w:r>
      <w:r w:rsidR="00374753">
        <w:rPr>
          <w:rtl/>
        </w:rPr>
        <w:t>-</w:t>
      </w:r>
      <w:r w:rsidRPr="00784950">
        <w:rPr>
          <w:rtl/>
        </w:rPr>
        <w:t>ראש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הנושא של חוסר שוויון לאוכלוסייה הערבית הוא לא עניין של מדיניות של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ברגע נתון, אלא הוא מבני למדינת ישראל ולחברה הישראלית ביחד. אני חושב שזה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שמשתקף</w:t>
      </w:r>
      <w:r w:rsidR="00374753">
        <w:rPr>
          <w:rtl/>
        </w:rPr>
        <w:t xml:space="preserve"> </w:t>
      </w:r>
      <w:r w:rsidRPr="00784950">
        <w:rPr>
          <w:rtl/>
        </w:rPr>
        <w:t>בדעת הקהל, שיש יותר מ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שאומרים: לא מגיע להם שוויון </w:t>
      </w:r>
      <w:r w:rsidR="00374753">
        <w:rPr>
          <w:rtl/>
        </w:rPr>
        <w:t xml:space="preserve">– </w:t>
      </w:r>
      <w:r w:rsidRPr="00784950">
        <w:rPr>
          <w:rtl/>
        </w:rPr>
        <w:t>ושום</w:t>
      </w:r>
      <w:r w:rsidR="00374753">
        <w:rPr>
          <w:rtl/>
        </w:rPr>
        <w:t xml:space="preserve"> </w:t>
      </w:r>
      <w:r w:rsidRPr="00784950">
        <w:rPr>
          <w:rtl/>
        </w:rPr>
        <w:t>סקטור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היה מקבל את התוצאה הזאת בסקרים </w:t>
      </w:r>
      <w:r w:rsidR="00374753">
        <w:rPr>
          <w:rtl/>
        </w:rPr>
        <w:t>–</w:t>
      </w:r>
      <w:r w:rsidRPr="00784950">
        <w:rPr>
          <w:rtl/>
        </w:rPr>
        <w:t xml:space="preserve"> אלא זה משקף את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המבני</w:t>
      </w:r>
      <w:r w:rsidR="00374753">
        <w:rPr>
          <w:rtl/>
        </w:rPr>
        <w:t xml:space="preserve"> </w:t>
      </w:r>
      <w:r w:rsidRPr="00784950">
        <w:rPr>
          <w:rtl/>
        </w:rPr>
        <w:t>הזה, שבהגדרה מדינת ישראל מגדירה את תפקידי המנגנונים שלה כמשרתים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קבוצה</w:t>
      </w:r>
      <w:r w:rsidR="00374753">
        <w:rPr>
          <w:rtl/>
        </w:rPr>
        <w:t xml:space="preserve"> </w:t>
      </w:r>
      <w:r w:rsidRPr="00784950">
        <w:rPr>
          <w:rtl/>
        </w:rPr>
        <w:t>אתנית מסוימת, כאשר הקבוצה האתנית האחרת, היחס כלפיה מתנדנד בין ראיית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כאורחים</w:t>
      </w:r>
      <w:r w:rsidR="00374753">
        <w:rPr>
          <w:rtl/>
        </w:rPr>
        <w:t xml:space="preserve"> </w:t>
      </w:r>
      <w:r w:rsidRPr="00784950">
        <w:rPr>
          <w:rtl/>
        </w:rPr>
        <w:t>נסבלים, שצריכים להתנהג לפי קודים התנהגותיים מסוימים, פוליטית,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ראייתם</w:t>
      </w:r>
      <w:r w:rsidR="00374753">
        <w:rPr>
          <w:rtl/>
        </w:rPr>
        <w:t xml:space="preserve"> </w:t>
      </w:r>
      <w:r w:rsidRPr="00784950">
        <w:rPr>
          <w:rtl/>
        </w:rPr>
        <w:t>כאורחים</w:t>
      </w:r>
      <w:r w:rsidR="00374753">
        <w:rPr>
          <w:rtl/>
        </w:rPr>
        <w:t xml:space="preserve"> </w:t>
      </w:r>
      <w:r w:rsidRPr="00784950">
        <w:rPr>
          <w:rtl/>
        </w:rPr>
        <w:t>לא רצויים, אבל בעצם היחס נשאר יחס של סובלנות כלפי זר או</w:t>
      </w:r>
      <w:r w:rsidR="00374753">
        <w:rPr>
          <w:rtl/>
        </w:rPr>
        <w:t xml:space="preserve"> </w:t>
      </w:r>
      <w:r w:rsidRPr="00784950">
        <w:rPr>
          <w:rtl/>
        </w:rPr>
        <w:t>חוסר סובלנות כלפי זר. סובלנות זה יחס של פטרנליזם, לדעתי, בכל מקרה.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להבין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ביחס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הסובלנות</w:t>
      </w:r>
      <w:r w:rsidR="00374753">
        <w:rPr>
          <w:rtl/>
        </w:rPr>
        <w:t xml:space="preserve"> </w:t>
      </w:r>
      <w:r w:rsidRPr="00784950">
        <w:rPr>
          <w:rtl/>
        </w:rPr>
        <w:t>אני אומר שיש פטרנליזם. אני לא מדבר על סובלנות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דעה</w:t>
      </w:r>
      <w:r w:rsidR="00374753">
        <w:rPr>
          <w:rtl/>
        </w:rPr>
        <w:t xml:space="preserve"> </w:t>
      </w:r>
      <w:r w:rsidRPr="00784950">
        <w:rPr>
          <w:rtl/>
        </w:rPr>
        <w:t>שונה.</w:t>
      </w:r>
      <w:r w:rsidR="00374753">
        <w:rPr>
          <w:rtl/>
        </w:rPr>
        <w:t xml:space="preserve"> </w:t>
      </w:r>
      <w:r w:rsidRPr="00784950">
        <w:rPr>
          <w:rtl/>
        </w:rPr>
        <w:t>סובלנות כלפי דעה שונה זה מהגורמים של הדמוקרטיה. כשיש סובלנות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דעה</w:t>
      </w:r>
      <w:r w:rsidR="00374753">
        <w:rPr>
          <w:rtl/>
        </w:rPr>
        <w:t xml:space="preserve"> </w:t>
      </w:r>
      <w:r w:rsidRPr="00784950">
        <w:rPr>
          <w:rtl/>
        </w:rPr>
        <w:t>אחרת,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שום ספק אחד המרכיבים של הדמוקרטיה. אבל סובלנות כלפי</w:t>
      </w:r>
      <w:r w:rsidR="00374753">
        <w:rPr>
          <w:rtl/>
        </w:rPr>
        <w:t xml:space="preserve"> </w:t>
      </w:r>
      <w:r w:rsidRPr="00784950">
        <w:rPr>
          <w:rtl/>
        </w:rPr>
        <w:t>קבוצה מסוימת, קבוצת שייכות, זה פטרנליזם.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למישהו הזכות להיות סובלני כלפי ערבים משום שהם ערבים, מפני שזו לא דעה</w:t>
      </w:r>
      <w:r w:rsidR="00374753">
        <w:rPr>
          <w:rtl/>
        </w:rPr>
        <w:t xml:space="preserve"> </w:t>
      </w:r>
      <w:r w:rsidRPr="00784950">
        <w:rPr>
          <w:rtl/>
        </w:rPr>
        <w:t>שונה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כי אנחנו נולדים ערבים ונולדים יהודים וכו'. יש לי סובלנות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ערבים</w:t>
      </w:r>
      <w:r w:rsidR="00374753">
        <w:rPr>
          <w:rtl/>
        </w:rPr>
        <w:t xml:space="preserve"> – </w:t>
      </w:r>
      <w:r w:rsidRPr="00784950">
        <w:rPr>
          <w:rtl/>
        </w:rPr>
        <w:t>זה יחס גזעני פטרנליסטי. אין לך שום זכות להיות סובלני כלפי, כמו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זכות להיות סובלני כלפיך. זה לא יחס של סובל ונסבל, היחס בין ערבי</w:t>
      </w:r>
      <w:r w:rsidR="00374753">
        <w:rPr>
          <w:rtl/>
        </w:rPr>
        <w:t xml:space="preserve"> </w:t>
      </w:r>
      <w:r w:rsidRPr="00784950">
        <w:rPr>
          <w:rtl/>
        </w:rPr>
        <w:t>ויהודי.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היחס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של חוסר שוויון הוא מבני והוא נתון בכל רגע. לדעתי, בשביל להיאבק</w:t>
      </w:r>
      <w:r w:rsidR="00374753">
        <w:rPr>
          <w:rtl/>
        </w:rPr>
        <w:t xml:space="preserve"> </w:t>
      </w:r>
      <w:r w:rsidRPr="00784950">
        <w:rPr>
          <w:rtl/>
        </w:rPr>
        <w:t>בו,</w:t>
      </w:r>
      <w:r w:rsidR="00374753">
        <w:rPr>
          <w:rtl/>
        </w:rPr>
        <w:t xml:space="preserve"> </w:t>
      </w: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מדברים על צדק חברתי ורק צדק חברתי כמו בסקטורים אחרים של</w:t>
      </w:r>
      <w:r w:rsidR="00374753">
        <w:rPr>
          <w:rtl/>
        </w:rPr>
        <w:t xml:space="preserve"> </w:t>
      </w:r>
      <w:r w:rsidRPr="00784950">
        <w:rPr>
          <w:rtl/>
        </w:rPr>
        <w:t>החברה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נכנס</w:t>
      </w:r>
      <w:r w:rsidR="00374753">
        <w:rPr>
          <w:rtl/>
        </w:rPr>
        <w:t xml:space="preserve"> </w:t>
      </w:r>
      <w:r w:rsidRPr="00784950">
        <w:rPr>
          <w:rtl/>
        </w:rPr>
        <w:t>כאן אלמנט של אפליה לאומית, שהוא לא ראוי והוא באמת</w:t>
      </w:r>
      <w:r w:rsidR="00374753">
        <w:rPr>
          <w:rtl/>
        </w:rPr>
        <w:t xml:space="preserve"> </w:t>
      </w:r>
      <w:r w:rsidRPr="00784950">
        <w:rPr>
          <w:rtl/>
        </w:rPr>
        <w:t>פוגע.</w:t>
      </w:r>
      <w:r w:rsidR="00374753">
        <w:rPr>
          <w:rtl/>
        </w:rPr>
        <w:t xml:space="preserve"> </w:t>
      </w:r>
      <w:r w:rsidRPr="00784950">
        <w:rPr>
          <w:rtl/>
        </w:rPr>
        <w:t>אם יש מישהו ששואף לדמוקרטיה ליברלית, במקרה כזה זה לא מאפשר את קיומה של</w:t>
      </w:r>
      <w:r w:rsidR="00374753">
        <w:rPr>
          <w:rtl/>
        </w:rPr>
        <w:t xml:space="preserve"> </w:t>
      </w:r>
      <w:r w:rsidRPr="00784950">
        <w:rPr>
          <w:rtl/>
        </w:rPr>
        <w:t>דמוקרטיה ליברלית.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מודה לך.</w:t>
      </w:r>
      <w:r w:rsidR="00374753">
        <w:rPr>
          <w:rtl/>
        </w:rPr>
        <w:t xml:space="preserve"> </w:t>
      </w:r>
      <w:r w:rsidRPr="00784950">
        <w:rPr>
          <w:rtl/>
        </w:rPr>
        <w:t>לעתים יש מקום לנהל דיאלוג מעניין. הצרה היא שאני כרגע</w:t>
      </w:r>
      <w:r w:rsidR="00374753">
        <w:rPr>
          <w:rtl/>
        </w:rPr>
        <w:t xml:space="preserve"> </w:t>
      </w:r>
      <w:r w:rsidRPr="00784950">
        <w:rPr>
          <w:rtl/>
        </w:rPr>
        <w:t>יושבת בראש.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תישארי אחרי חצות, נוכל לנהל דיאלוג.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בשארה, אתמול מאוחר בערב, כשאני הייתי פה, אתה לא היית.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עסאם מח'ול.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 חברי חברי הכנסת, למעשה עוד לא היה דבר כזה: ממשלה כל כך</w:t>
      </w:r>
      <w:r w:rsidR="00374753">
        <w:rPr>
          <w:rtl/>
        </w:rPr>
        <w:t xml:space="preserve"> </w:t>
      </w:r>
      <w:r w:rsidRPr="00784950">
        <w:rPr>
          <w:rtl/>
        </w:rPr>
        <w:t>גדולה, קואליציה כל כך מנופחת והיעדרות כה קיצונית. עוד לא קרה ששר האוצר לא ישב,</w:t>
      </w:r>
      <w:r w:rsidR="00374753">
        <w:rPr>
          <w:rtl/>
        </w:rPr>
        <w:t xml:space="preserve"> </w:t>
      </w:r>
      <w:r w:rsidRPr="00784950">
        <w:rPr>
          <w:rtl/>
        </w:rPr>
        <w:t>לפחות חלק גדול מהזמן, כדי לשמוע את הערות של חברי הכנסת, את ההשגות.</w:t>
      </w:r>
      <w:r w:rsidR="00374753">
        <w:rPr>
          <w:rtl/>
        </w:rPr>
        <w:t xml:space="preserve"> </w:t>
      </w:r>
      <w:r w:rsidRPr="00784950">
        <w:rPr>
          <w:rtl/>
        </w:rPr>
        <w:t>הרי לכאורה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לענות בסוף. אנחנו מנהלים פה דיון סרק. אפילו בדיונים רגילים, לא דיון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התקציב, תמיד יש שר תורן, תמיד יש מישהו מהממשלה שחייב להיות פה. אני לא יודע</w:t>
      </w:r>
      <w:r w:rsidR="00374753">
        <w:rPr>
          <w:rtl/>
        </w:rPr>
        <w:t xml:space="preserve"> </w:t>
      </w:r>
      <w:r w:rsidRPr="00784950">
        <w:rPr>
          <w:rtl/>
        </w:rPr>
        <w:t>מה קרה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באמת בלוח שנמצא לפני אני לא רואה רשימה של שרים תורנים.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פקיד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משרד האוצר אנחנו לא רואים, אם הוא אכן מייצג את המשרד, יש</w:t>
      </w:r>
      <w:r w:rsidR="00374753">
        <w:rPr>
          <w:rtl/>
        </w:rPr>
        <w:t xml:space="preserve"> </w:t>
      </w:r>
      <w:r w:rsidRPr="00784950">
        <w:rPr>
          <w:rtl/>
        </w:rPr>
        <w:t>להניח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ירשום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ההערות</w:t>
      </w:r>
      <w:r w:rsidR="00374753">
        <w:rPr>
          <w:rtl/>
        </w:rPr>
        <w:t xml:space="preserve"> </w:t>
      </w:r>
      <w:r w:rsidRPr="00784950">
        <w:rPr>
          <w:rtl/>
        </w:rPr>
        <w:t>ויעביר אותן הלאה. אפשר לצפות לאישור תקין, שאכן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מישהו שם במשרד, אולי בדרג של שר או סגן שר או הפקידות הגבוהה </w:t>
      </w:r>
      <w:r w:rsidR="00374753">
        <w:rPr>
          <w:rtl/>
        </w:rPr>
        <w:t>–</w:t>
      </w:r>
      <w:r w:rsidRPr="00784950">
        <w:rPr>
          <w:rtl/>
        </w:rPr>
        <w:t xml:space="preserve"> שיתייחסו לדברים.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נתתי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דוגמה,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לחזור עליה, אולי הפעם זה יירשם, אם לא נרשם</w:t>
      </w:r>
      <w:r w:rsidR="00374753">
        <w:rPr>
          <w:rtl/>
        </w:rPr>
        <w:t xml:space="preserve"> </w:t>
      </w:r>
      <w:r w:rsidRPr="00784950">
        <w:rPr>
          <w:rtl/>
        </w:rPr>
        <w:t>קודם,</w:t>
      </w:r>
      <w:r w:rsidR="00374753">
        <w:rPr>
          <w:rtl/>
        </w:rPr>
        <w:t xml:space="preserve"> </w:t>
      </w:r>
      <w:r w:rsidRPr="00784950">
        <w:rPr>
          <w:rtl/>
        </w:rPr>
        <w:t>ואולי</w:t>
      </w:r>
      <w:r w:rsidR="00374753">
        <w:rPr>
          <w:rtl/>
        </w:rPr>
        <w:t xml:space="preserve"> </w:t>
      </w:r>
      <w:r w:rsidRPr="00784950">
        <w:rPr>
          <w:rtl/>
        </w:rPr>
        <w:t>עדיין יש שבריר של תקווה שמישהו יתייחס לדברים ויתקנם. מדובר בסכום</w:t>
      </w:r>
      <w:r w:rsidR="00374753">
        <w:rPr>
          <w:rtl/>
        </w:rPr>
        <w:t xml:space="preserve"> </w:t>
      </w:r>
      <w:r w:rsidRPr="00784950">
        <w:rPr>
          <w:rtl/>
        </w:rPr>
        <w:t>של 15 מיליון שקל, שכביכול חסכו אותם בתקציב, הם כמובן נחסכו מהכספים שהיו צריכים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מופנים</w:t>
      </w:r>
      <w:r w:rsidR="00374753">
        <w:rPr>
          <w:rtl/>
        </w:rPr>
        <w:t xml:space="preserve"> </w:t>
      </w:r>
      <w:r w:rsidRPr="00784950">
        <w:rPr>
          <w:rtl/>
        </w:rPr>
        <w:t>למגזר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בסכום הזה אפשר היה להכשיר אדמות בעמק בית</w:t>
      </w:r>
      <w:r w:rsidR="00374753">
        <w:rPr>
          <w:rtl/>
        </w:rPr>
        <w:t>-</w:t>
      </w:r>
      <w:r w:rsidRPr="00784950">
        <w:rPr>
          <w:rtl/>
        </w:rPr>
        <w:t>נטופה,</w:t>
      </w:r>
      <w:r w:rsidR="00374753">
        <w:rPr>
          <w:rtl/>
        </w:rPr>
        <w:t xml:space="preserve"> </w:t>
      </w:r>
      <w:r w:rsidRPr="00784950">
        <w:rPr>
          <w:rtl/>
        </w:rPr>
        <w:t>מאות</w:t>
      </w:r>
      <w:r w:rsidR="00374753">
        <w:rPr>
          <w:rtl/>
        </w:rPr>
        <w:t xml:space="preserve"> </w:t>
      </w:r>
      <w:r w:rsidRPr="00784950">
        <w:rPr>
          <w:rtl/>
        </w:rPr>
        <w:t>רבות,</w:t>
      </w:r>
      <w:r w:rsidR="00374753">
        <w:rPr>
          <w:rtl/>
        </w:rPr>
        <w:t xml:space="preserve"> </w:t>
      </w:r>
      <w:r w:rsidRPr="00784950">
        <w:rPr>
          <w:rtl/>
        </w:rPr>
        <w:t>לא אלפים של דונמים, כאדמת שלחין, שמאות ואלפי משפחות יוכלו להתפרנס</w:t>
      </w:r>
      <w:r w:rsidR="00374753">
        <w:rPr>
          <w:rtl/>
        </w:rPr>
        <w:t xml:space="preserve"> </w:t>
      </w:r>
      <w:r w:rsidRPr="00784950">
        <w:rPr>
          <w:rtl/>
        </w:rPr>
        <w:t>ממנה.</w:t>
      </w:r>
      <w:r w:rsidR="00374753">
        <w:rPr>
          <w:rtl/>
        </w:rPr>
        <w:t xml:space="preserve"> </w:t>
      </w:r>
      <w:r w:rsidRPr="00784950">
        <w:rPr>
          <w:rtl/>
        </w:rPr>
        <w:t>רק להזכיר לכולנו, בעמק הזה, בקצה הצפון</w:t>
      </w:r>
      <w:r w:rsidR="00374753">
        <w:rPr>
          <w:rtl/>
        </w:rPr>
        <w:t>-</w:t>
      </w:r>
      <w:r w:rsidRPr="00784950">
        <w:rPr>
          <w:rtl/>
        </w:rPr>
        <w:t>מערבי שלו שוכנת העיירה כפר</w:t>
      </w:r>
      <w:r w:rsidR="00374753">
        <w:rPr>
          <w:rtl/>
        </w:rPr>
        <w:t>-</w:t>
      </w:r>
      <w:r w:rsidRPr="00784950">
        <w:rPr>
          <w:rtl/>
        </w:rPr>
        <w:t>מנדא,</w:t>
      </w:r>
      <w:r w:rsidR="00374753">
        <w:rPr>
          <w:rtl/>
        </w:rPr>
        <w:t xml:space="preserve"> </w:t>
      </w:r>
      <w:r w:rsidRPr="00784950">
        <w:rPr>
          <w:rtl/>
        </w:rPr>
        <w:t>שמונה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15,000 תושבים, והיא מובילה בנתוני האבטלה. אוניית הדגל מתחלפת, אבל היא</w:t>
      </w:r>
      <w:r w:rsidR="00374753">
        <w:rPr>
          <w:rtl/>
        </w:rPr>
        <w:t xml:space="preserve"> </w:t>
      </w:r>
      <w:r w:rsidRPr="00784950">
        <w:rPr>
          <w:rtl/>
        </w:rPr>
        <w:t>תמיד נשארת ערבית מבחינת האבטלה. אם לא כפר</w:t>
      </w:r>
      <w:r w:rsidR="00374753">
        <w:rPr>
          <w:rtl/>
        </w:rPr>
        <w:t>-</w:t>
      </w:r>
      <w:r w:rsidRPr="00784950">
        <w:rPr>
          <w:rtl/>
        </w:rPr>
        <w:t>מנדא אז עין</w:t>
      </w:r>
      <w:r w:rsidR="00374753">
        <w:rPr>
          <w:rtl/>
        </w:rPr>
        <w:t>-</w:t>
      </w:r>
      <w:r w:rsidRPr="00784950">
        <w:rPr>
          <w:rtl/>
        </w:rPr>
        <w:t>מאהל, ואם לא עין</w:t>
      </w:r>
      <w:r w:rsidR="00374753">
        <w:rPr>
          <w:rtl/>
        </w:rPr>
        <w:t>-</w:t>
      </w:r>
      <w:r w:rsidRPr="00784950">
        <w:rPr>
          <w:rtl/>
        </w:rPr>
        <w:t>מאהל אז</w:t>
      </w:r>
      <w:r w:rsidR="00374753">
        <w:rPr>
          <w:rtl/>
        </w:rPr>
        <w:t xml:space="preserve"> </w:t>
      </w:r>
      <w:r w:rsidRPr="00784950">
        <w:rPr>
          <w:rtl/>
        </w:rPr>
        <w:t>רהט.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 המובילים, אלא 20</w:t>
      </w:r>
      <w:r w:rsidR="00503761">
        <w:rPr>
          <w:rFonts w:hint="cs"/>
          <w:rtl/>
        </w:rPr>
        <w:t>-</w:t>
      </w:r>
      <w:r w:rsidRPr="00784950">
        <w:rPr>
          <w:rtl/>
        </w:rPr>
        <w:t>15 היישובים המובילים באבטלה ובעוני חייבים להיות</w:t>
      </w:r>
      <w:r w:rsidR="00374753">
        <w:rPr>
          <w:rtl/>
        </w:rPr>
        <w:t xml:space="preserve"> </w:t>
      </w:r>
      <w:r w:rsidRPr="00784950">
        <w:rPr>
          <w:rtl/>
        </w:rPr>
        <w:t>יישובים ערביים.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מסמנת</w:t>
      </w:r>
      <w:r w:rsidR="00374753">
        <w:rPr>
          <w:rtl/>
        </w:rPr>
        <w:t xml:space="preserve"> </w:t>
      </w:r>
      <w:r w:rsidRPr="00784950">
        <w:rPr>
          <w:rtl/>
        </w:rPr>
        <w:t>לי שהזמן הסתיים, לא אוסיף לדבר, אולי תהיינה לנו</w:t>
      </w:r>
      <w:r w:rsidR="00374753">
        <w:rPr>
          <w:rtl/>
        </w:rPr>
        <w:t xml:space="preserve"> </w:t>
      </w:r>
      <w:r w:rsidRPr="00784950">
        <w:rPr>
          <w:rtl/>
        </w:rPr>
        <w:t>עוד הזדמנויות, אבל אני מקווה שמה שאמרתי מספיק ברור ושהמסר הזה אכן יגיע.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עסאם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מח'ול, ואחריו </w:t>
      </w:r>
      <w:r w:rsidR="00374753">
        <w:rPr>
          <w:rtl/>
        </w:rPr>
        <w:t>–</w:t>
      </w:r>
      <w:r w:rsidRPr="00784950">
        <w:rPr>
          <w:rtl/>
        </w:rPr>
        <w:t xml:space="preserve"> חברת הכנסת תמר</w:t>
      </w:r>
      <w:r w:rsidR="00374753">
        <w:rPr>
          <w:rtl/>
        </w:rPr>
        <w:t xml:space="preserve"> </w:t>
      </w:r>
      <w:r w:rsidRPr="00784950">
        <w:rPr>
          <w:rtl/>
        </w:rPr>
        <w:t>גוז'נסקי. חברת הכנסת ג'בארה, לפי מה שאני רואה, תורך יגיע חיש מהר.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אני אנסה לצאת מהדיון הישיר על התקציב, אבל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האמת,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אתייחס</w:t>
      </w:r>
      <w:r w:rsidR="00374753">
        <w:rPr>
          <w:rtl/>
        </w:rPr>
        <w:t xml:space="preserve"> </w:t>
      </w:r>
      <w:r w:rsidRPr="00784950">
        <w:rPr>
          <w:rtl/>
        </w:rPr>
        <w:t>לנושא</w:t>
      </w:r>
      <w:r w:rsidR="00374753">
        <w:rPr>
          <w:rtl/>
        </w:rPr>
        <w:t xml:space="preserve"> </w:t>
      </w:r>
      <w:r w:rsidRPr="00784950">
        <w:rPr>
          <w:rtl/>
        </w:rPr>
        <w:t>שהוא קשור ומחובר בטבורו לתקציב ולהיגיון של</w:t>
      </w:r>
      <w:r w:rsidR="00374753">
        <w:rPr>
          <w:rtl/>
        </w:rPr>
        <w:t xml:space="preserve"> </w:t>
      </w:r>
      <w:r w:rsidRPr="00784950">
        <w:rPr>
          <w:rtl/>
        </w:rPr>
        <w:t>התקציב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להתעכב</w:t>
      </w:r>
      <w:r w:rsidR="00374753">
        <w:rPr>
          <w:rtl/>
        </w:rPr>
        <w:t xml:space="preserve"> </w:t>
      </w:r>
      <w:r w:rsidRPr="00784950">
        <w:rPr>
          <w:rtl/>
        </w:rPr>
        <w:t>לרגע על חרחור המלחמה היוצא מישראל בצורה מסיבית בשבועות</w:t>
      </w:r>
      <w:r w:rsidR="00374753">
        <w:rPr>
          <w:rtl/>
        </w:rPr>
        <w:t xml:space="preserve"> </w:t>
      </w:r>
      <w:r w:rsidRPr="00784950">
        <w:rPr>
          <w:rtl/>
        </w:rPr>
        <w:t>האחרונים, אבל במיוחד בימים האחרונים, בעניין מלחמה על אירן או עם אירן, כאשר אין</w:t>
      </w:r>
      <w:r w:rsidR="00374753">
        <w:rPr>
          <w:rtl/>
        </w:rPr>
        <w:t xml:space="preserve"> </w:t>
      </w:r>
      <w:r w:rsidRPr="00784950">
        <w:rPr>
          <w:rtl/>
        </w:rPr>
        <w:t>רגע,</w:t>
      </w:r>
      <w:r w:rsidR="00374753">
        <w:rPr>
          <w:rtl/>
        </w:rPr>
        <w:t xml:space="preserve"> </w:t>
      </w:r>
      <w:r w:rsidRPr="00784950">
        <w:rPr>
          <w:rtl/>
        </w:rPr>
        <w:t>כשנכנסים</w:t>
      </w:r>
      <w:r w:rsidR="00374753">
        <w:rPr>
          <w:rtl/>
        </w:rPr>
        <w:t xml:space="preserve"> </w:t>
      </w:r>
      <w:r w:rsidRPr="00784950">
        <w:rPr>
          <w:rtl/>
        </w:rPr>
        <w:t>לאינטרנט ומנסים לראות מה קורה בארץ, שלא פוגשים דיבורים שיוצרים</w:t>
      </w:r>
      <w:r w:rsidR="00374753">
        <w:rPr>
          <w:rtl/>
        </w:rPr>
        <w:t xml:space="preserve"> </w:t>
      </w:r>
      <w:r w:rsidRPr="00784950">
        <w:rPr>
          <w:rtl/>
        </w:rPr>
        <w:t>אווירה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מלחמה.</w:t>
      </w:r>
      <w:r w:rsidR="00374753">
        <w:rPr>
          <w:rtl/>
        </w:rPr>
        <w:t xml:space="preserve"> </w:t>
      </w:r>
      <w:r w:rsidRPr="00784950">
        <w:rPr>
          <w:rtl/>
        </w:rPr>
        <w:t>מלחמה נגד עירק, מלחמה שתפתח בה ארצות</w:t>
      </w:r>
      <w:r w:rsidR="00374753">
        <w:rPr>
          <w:rtl/>
        </w:rPr>
        <w:t>-</w:t>
      </w:r>
      <w:r w:rsidRPr="00784950">
        <w:rPr>
          <w:rtl/>
        </w:rPr>
        <w:t>הברית נגד עירק ועירק</w:t>
      </w:r>
      <w:r w:rsidR="00374753">
        <w:rPr>
          <w:rtl/>
        </w:rPr>
        <w:t xml:space="preserve"> </w:t>
      </w:r>
      <w:r w:rsidRPr="00784950">
        <w:rPr>
          <w:rtl/>
        </w:rPr>
        <w:t>תפתח</w:t>
      </w:r>
      <w:r w:rsidR="00374753">
        <w:rPr>
          <w:rtl/>
        </w:rPr>
        <w:t xml:space="preserve"> </w:t>
      </w:r>
      <w:r w:rsidRPr="00784950">
        <w:rPr>
          <w:rtl/>
        </w:rPr>
        <w:t>בה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וכיצד</w:t>
      </w:r>
      <w:r w:rsidR="00374753">
        <w:rPr>
          <w:rtl/>
        </w:rPr>
        <w:t xml:space="preserve"> </w:t>
      </w:r>
      <w:r w:rsidRPr="00784950">
        <w:rPr>
          <w:rtl/>
        </w:rPr>
        <w:t>תגיב ישראל, אירן שהופכת לסכנה, מאיימת, הכול עומד</w:t>
      </w:r>
      <w:r w:rsidR="00374753">
        <w:rPr>
          <w:rtl/>
        </w:rPr>
        <w:t xml:space="preserve"> </w:t>
      </w:r>
      <w:r w:rsidRPr="00784950">
        <w:rPr>
          <w:rtl/>
        </w:rPr>
        <w:t>להתפוצץ.</w:t>
      </w:r>
      <w:r w:rsidR="00374753">
        <w:rPr>
          <w:rtl/>
        </w:rPr>
        <w:t xml:space="preserve"> </w:t>
      </w:r>
      <w:r w:rsidRPr="00784950">
        <w:rPr>
          <w:rtl/>
        </w:rPr>
        <w:t>כולם בישראל מדברים על מלחמה, וכולם מחוץ לישראל מתייחסים לזה כאל סימן</w:t>
      </w:r>
      <w:r w:rsidR="00374753">
        <w:rPr>
          <w:rtl/>
        </w:rPr>
        <w:t xml:space="preserve"> </w:t>
      </w:r>
      <w:r w:rsidRPr="00784950">
        <w:rPr>
          <w:rtl/>
        </w:rPr>
        <w:t>שישראל</w:t>
      </w:r>
      <w:r w:rsidR="00374753">
        <w:rPr>
          <w:rtl/>
        </w:rPr>
        <w:t xml:space="preserve"> </w:t>
      </w:r>
      <w:r w:rsidRPr="00784950">
        <w:rPr>
          <w:rtl/>
        </w:rPr>
        <w:t>מתכוונת</w:t>
      </w:r>
      <w:r w:rsidR="00374753">
        <w:rPr>
          <w:rtl/>
        </w:rPr>
        <w:t xml:space="preserve"> </w:t>
      </w:r>
      <w:r w:rsidRPr="00784950">
        <w:rPr>
          <w:rtl/>
        </w:rPr>
        <w:t>לצאת למלחמה, להרחיב את המלחמה שהיא מנהלת כאן נגד העם הפלסטיני</w:t>
      </w:r>
      <w:r w:rsidR="00374753">
        <w:rPr>
          <w:rtl/>
        </w:rPr>
        <w:t xml:space="preserve"> </w:t>
      </w:r>
      <w:r w:rsidRPr="00784950">
        <w:rPr>
          <w:rtl/>
        </w:rPr>
        <w:t>למחוזות</w:t>
      </w:r>
      <w:r w:rsidR="00374753">
        <w:rPr>
          <w:rtl/>
        </w:rPr>
        <w:t xml:space="preserve"> </w:t>
      </w:r>
      <w:r w:rsidRPr="00784950">
        <w:rPr>
          <w:rtl/>
        </w:rPr>
        <w:t>חדשים</w:t>
      </w:r>
      <w:r w:rsidR="00374753">
        <w:rPr>
          <w:rtl/>
        </w:rPr>
        <w:t xml:space="preserve"> </w:t>
      </w:r>
      <w:r w:rsidRPr="00784950">
        <w:rPr>
          <w:rtl/>
        </w:rPr>
        <w:t>ורחוקים</w:t>
      </w:r>
      <w:r w:rsidR="00374753">
        <w:rPr>
          <w:rtl/>
        </w:rPr>
        <w:t xml:space="preserve"> </w:t>
      </w:r>
      <w:r w:rsidRPr="00784950">
        <w:rPr>
          <w:rtl/>
        </w:rPr>
        <w:t>במזרח</w:t>
      </w:r>
      <w:r w:rsidR="00374753">
        <w:rPr>
          <w:rtl/>
        </w:rPr>
        <w:t xml:space="preserve"> </w:t>
      </w:r>
      <w:r w:rsidRPr="00784950">
        <w:rPr>
          <w:rtl/>
        </w:rPr>
        <w:t>התיכון,</w:t>
      </w:r>
      <w:r w:rsidR="00374753">
        <w:rPr>
          <w:rtl/>
        </w:rPr>
        <w:t xml:space="preserve"> </w:t>
      </w:r>
      <w:r w:rsidRPr="00784950">
        <w:rPr>
          <w:rtl/>
        </w:rPr>
        <w:t>עם כל ההשלכות ההרסניות ועם כל ההשלכות</w:t>
      </w:r>
      <w:r w:rsidR="00374753">
        <w:rPr>
          <w:rtl/>
        </w:rPr>
        <w:t xml:space="preserve"> </w:t>
      </w:r>
      <w:r w:rsidRPr="00784950">
        <w:rPr>
          <w:rtl/>
        </w:rPr>
        <w:t>הקטלניות שיכולות להיות למדיניות כזאת, לחרחור מלחמה כזה גם על</w:t>
      </w:r>
      <w:r w:rsidR="00374753">
        <w:rPr>
          <w:rtl/>
        </w:rPr>
        <w:t>-</w:t>
      </w:r>
      <w:r w:rsidRPr="00784950">
        <w:rPr>
          <w:rtl/>
        </w:rPr>
        <w:t>ידי שר החוץ שמעון</w:t>
      </w:r>
      <w:r w:rsidR="00374753">
        <w:rPr>
          <w:rtl/>
        </w:rPr>
        <w:t xml:space="preserve"> </w:t>
      </w:r>
      <w:r w:rsidRPr="00784950">
        <w:rPr>
          <w:rtl/>
        </w:rPr>
        <w:t>פרס,</w:t>
      </w:r>
      <w:r w:rsidR="00374753">
        <w:rPr>
          <w:rtl/>
        </w:rPr>
        <w:t xml:space="preserve"> </w:t>
      </w:r>
      <w:r w:rsidRPr="00784950">
        <w:rPr>
          <w:rtl/>
        </w:rPr>
        <w:t>שהופך</w:t>
      </w:r>
      <w:r w:rsidR="00374753">
        <w:rPr>
          <w:rtl/>
        </w:rPr>
        <w:t xml:space="preserve"> </w:t>
      </w:r>
      <w:r w:rsidRPr="00784950">
        <w:rPr>
          <w:rtl/>
        </w:rPr>
        <w:t>להיות נושא הדגל של המלחמה, וגם על</w:t>
      </w:r>
      <w:r w:rsidR="00374753">
        <w:rPr>
          <w:rtl/>
        </w:rPr>
        <w:t>-</w:t>
      </w:r>
      <w:r w:rsidRPr="00784950">
        <w:rPr>
          <w:rtl/>
        </w:rPr>
        <w:t>ידי הרמטכ"ל מופז עם ההצהרות שלו</w:t>
      </w:r>
      <w:r w:rsidR="00374753">
        <w:rPr>
          <w:rtl/>
        </w:rPr>
        <w:t xml:space="preserve"> </w:t>
      </w:r>
      <w:r w:rsidRPr="00784950">
        <w:rPr>
          <w:rtl/>
        </w:rPr>
        <w:t>היום בוועדת החוץ והביטחון, שאירן עומדת להשמיד את ישראל ושעלינו להתכונן.</w:t>
      </w:r>
      <w:r w:rsidR="00374753">
        <w:rPr>
          <w:rtl/>
        </w:rPr>
        <w:t xml:space="preserve"> </w:t>
      </w:r>
      <w:r w:rsidRPr="00784950">
        <w:rPr>
          <w:rtl/>
        </w:rPr>
        <w:t>יצירת</w:t>
      </w:r>
      <w:r w:rsidR="00374753">
        <w:rPr>
          <w:rtl/>
        </w:rPr>
        <w:t xml:space="preserve"> </w:t>
      </w:r>
      <w:r w:rsidRPr="00784950">
        <w:rPr>
          <w:rtl/>
        </w:rPr>
        <w:t>האווירה הזאת, כך אנחנו לומדים מההיסטוריה של הדם והדמים באזור הזה, מבשרת תוכנית</w:t>
      </w:r>
      <w:r w:rsidR="00374753">
        <w:rPr>
          <w:rtl/>
        </w:rPr>
        <w:t xml:space="preserve"> </w:t>
      </w:r>
      <w:r w:rsidRPr="00784950">
        <w:rPr>
          <w:rtl/>
        </w:rPr>
        <w:t>ישראלית לצאת להרפתקה צבאית רחבה יותר באזור.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לנצל</w:t>
      </w:r>
      <w:r w:rsidR="00374753">
        <w:rPr>
          <w:rtl/>
        </w:rPr>
        <w:t xml:space="preserve"> </w:t>
      </w:r>
      <w:r w:rsidRPr="00784950">
        <w:rPr>
          <w:rtl/>
        </w:rPr>
        <w:t>את ההזדמנות הזאת כדי להזהיר ולהתריע, לא רק במובן התקציבי</w:t>
      </w:r>
      <w:r w:rsidR="00374753">
        <w:rPr>
          <w:rtl/>
        </w:rPr>
        <w:t xml:space="preserve"> </w:t>
      </w:r>
      <w:r w:rsidRPr="00784950">
        <w:rPr>
          <w:rtl/>
        </w:rPr>
        <w:t>והעלות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מלחמה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אנחנו מדברים על אינתיפאדה שבה עצם אחזקת הכיבוש ועצם</w:t>
      </w:r>
      <w:r w:rsidR="00374753">
        <w:rPr>
          <w:rtl/>
        </w:rPr>
        <w:t xml:space="preserve"> </w:t>
      </w:r>
      <w:r w:rsidRPr="00784950">
        <w:rPr>
          <w:rtl/>
        </w:rPr>
        <w:t>קיום הסגרים עולים לציבור בישראל ולכיסו של האזרח 16</w:t>
      </w:r>
      <w:r w:rsidR="00503761">
        <w:rPr>
          <w:rFonts w:hint="cs"/>
          <w:rtl/>
        </w:rPr>
        <w:t>-</w:t>
      </w:r>
      <w:r w:rsidRPr="00784950">
        <w:rPr>
          <w:rtl/>
        </w:rPr>
        <w:t>15 מיליון שקל ליום במשך שנה</w:t>
      </w:r>
      <w:r w:rsidR="00374753">
        <w:rPr>
          <w:rtl/>
        </w:rPr>
        <w:t xml:space="preserve"> </w:t>
      </w:r>
      <w:r w:rsidRPr="00784950">
        <w:rPr>
          <w:rtl/>
        </w:rPr>
        <w:t>וחצי.</w:t>
      </w:r>
      <w:r w:rsidR="00374753">
        <w:rPr>
          <w:rtl/>
        </w:rPr>
        <w:t xml:space="preserve"> </w:t>
      </w:r>
      <w:r w:rsidRPr="00784950">
        <w:rPr>
          <w:rtl/>
        </w:rPr>
        <w:t>אבל אני מדבר על העלות וההשלכות ההרסניות באדם ובחומר בתוך ישראל ובאזור,</w:t>
      </w:r>
      <w:r w:rsidR="00374753">
        <w:rPr>
          <w:rtl/>
        </w:rPr>
        <w:t xml:space="preserve"> </w:t>
      </w:r>
      <w:r w:rsidRPr="00784950">
        <w:rPr>
          <w:rtl/>
        </w:rPr>
        <w:t>המחיר הכבד שהעמים עלולים לשלם כתוצאה מהרפתקה כזאת, שלא תוביל בסופו של דבר לשום</w:t>
      </w:r>
      <w:r w:rsidR="00374753">
        <w:rPr>
          <w:rtl/>
        </w:rPr>
        <w:t xml:space="preserve"> </w:t>
      </w:r>
      <w:r w:rsidRPr="00784950">
        <w:rPr>
          <w:rtl/>
        </w:rPr>
        <w:t>מקום.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שרוצה</w:t>
      </w:r>
      <w:r w:rsidR="00374753">
        <w:rPr>
          <w:rtl/>
        </w:rPr>
        <w:t xml:space="preserve"> </w:t>
      </w:r>
      <w:r w:rsidRPr="00784950">
        <w:rPr>
          <w:rtl/>
        </w:rPr>
        <w:t>להיפטר מנשק השמדה המונית, מי שרוצה שלא יהיה נשק אטומי באזור,</w:t>
      </w:r>
      <w:r w:rsidR="00374753">
        <w:rPr>
          <w:rtl/>
        </w:rPr>
        <w:t xml:space="preserve"> </w:t>
      </w:r>
      <w:r w:rsidRPr="00784950">
        <w:rPr>
          <w:rtl/>
        </w:rPr>
        <w:t>אדרבה,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ליוזמה מדינית, קיימת יוזמה כזאת, צריך להצטרף אליה, לפרז את</w:t>
      </w:r>
      <w:r w:rsidR="00374753">
        <w:rPr>
          <w:rtl/>
        </w:rPr>
        <w:t xml:space="preserve"> </w:t>
      </w:r>
      <w:r w:rsidRPr="00784950">
        <w:rPr>
          <w:rtl/>
        </w:rPr>
        <w:t>המזרח</w:t>
      </w:r>
      <w:r w:rsidR="00374753">
        <w:rPr>
          <w:rtl/>
        </w:rPr>
        <w:t xml:space="preserve"> </w:t>
      </w:r>
      <w:r w:rsidRPr="00784950">
        <w:rPr>
          <w:rtl/>
        </w:rPr>
        <w:t>התיכון מנשק השמדה המונית. זו הדרך ואין דרך זולתה, וכל הרפתקה אחרת עלולה</w:t>
      </w:r>
      <w:r w:rsidR="00374753">
        <w:rPr>
          <w:rtl/>
        </w:rPr>
        <w:t xml:space="preserve"> </w:t>
      </w:r>
      <w:r w:rsidRPr="00784950">
        <w:rPr>
          <w:rtl/>
        </w:rPr>
        <w:t>להיות הרת אסון גם לעם בישראל.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נ' חזן: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לחבר הכנסת מח'ול.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תמר גוז'נסקי, ואחריה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אחמד טיבי. חבר הכנסת דהאמשה, אם ברצונך להחליף אותי, אני אשמח.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חברי הכנסת, אני רוצה לבאר את המשמעות של הקיצוצים בביטוח</w:t>
      </w:r>
      <w:r w:rsidR="00374753">
        <w:rPr>
          <w:rtl/>
        </w:rPr>
        <w:t xml:space="preserve"> </w:t>
      </w:r>
      <w:r w:rsidRPr="00784950">
        <w:rPr>
          <w:rtl/>
        </w:rPr>
        <w:t>הלאומי</w:t>
      </w:r>
      <w:r w:rsidR="00374753">
        <w:rPr>
          <w:rtl/>
        </w:rPr>
        <w:t xml:space="preserve"> </w:t>
      </w:r>
      <w:r w:rsidRPr="00784950">
        <w:rPr>
          <w:rtl/>
        </w:rPr>
        <w:t>שהקואליציה</w:t>
      </w:r>
      <w:r w:rsidR="00374753">
        <w:rPr>
          <w:rtl/>
        </w:rPr>
        <w:t xml:space="preserve"> </w:t>
      </w:r>
      <w:r w:rsidRPr="00784950">
        <w:rPr>
          <w:rtl/>
        </w:rPr>
        <w:t>עומדת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עבורם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בבוקר.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 פגיעה</w:t>
      </w:r>
      <w:r w:rsidR="00374753">
        <w:rPr>
          <w:rtl/>
        </w:rPr>
        <w:t xml:space="preserve"> </w:t>
      </w:r>
      <w:r w:rsidRPr="00784950">
        <w:rPr>
          <w:rtl/>
        </w:rPr>
        <w:t>בכ</w:t>
      </w:r>
      <w:r w:rsidR="00374753">
        <w:rPr>
          <w:rtl/>
        </w:rPr>
        <w:t>-</w:t>
      </w:r>
      <w:r w:rsidRPr="00784950">
        <w:rPr>
          <w:rtl/>
        </w:rPr>
        <w:t>700,000</w:t>
      </w:r>
      <w:r w:rsidR="00374753">
        <w:rPr>
          <w:rtl/>
        </w:rPr>
        <w:t xml:space="preserve"> </w:t>
      </w:r>
      <w:r w:rsidRPr="00784950">
        <w:rPr>
          <w:rtl/>
        </w:rPr>
        <w:t>קשישים,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165,000</w:t>
      </w:r>
      <w:r w:rsidR="00374753">
        <w:rPr>
          <w:rtl/>
        </w:rPr>
        <w:t xml:space="preserve"> </w:t>
      </w:r>
      <w:r w:rsidRPr="00784950">
        <w:rPr>
          <w:rtl/>
        </w:rPr>
        <w:t>מקבלי</w:t>
      </w:r>
      <w:r w:rsidR="00374753">
        <w:rPr>
          <w:rtl/>
        </w:rPr>
        <w:t xml:space="preserve"> </w:t>
      </w:r>
      <w:r w:rsidRPr="00784950">
        <w:rPr>
          <w:rtl/>
        </w:rPr>
        <w:t>קצבה</w:t>
      </w:r>
      <w:r w:rsidR="00374753">
        <w:rPr>
          <w:rtl/>
        </w:rPr>
        <w:t xml:space="preserve"> </w:t>
      </w:r>
      <w:r w:rsidRPr="00784950">
        <w:rPr>
          <w:rtl/>
        </w:rPr>
        <w:t>להבטחת</w:t>
      </w:r>
      <w:r w:rsidR="00374753">
        <w:rPr>
          <w:rtl/>
        </w:rPr>
        <w:t xml:space="preserve"> </w:t>
      </w:r>
      <w:r w:rsidRPr="00784950">
        <w:rPr>
          <w:rtl/>
        </w:rPr>
        <w:t>הכנסה או דמי מזונות, ועוד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30,000</w:t>
      </w:r>
      <w:r w:rsidR="00374753">
        <w:rPr>
          <w:rtl/>
        </w:rPr>
        <w:t xml:space="preserve"> </w:t>
      </w:r>
      <w:r w:rsidRPr="00784950">
        <w:rPr>
          <w:rtl/>
        </w:rPr>
        <w:t>נפגעי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השאירים</w:t>
      </w:r>
      <w:r w:rsidR="00374753">
        <w:rPr>
          <w:rtl/>
        </w:rPr>
        <w:t xml:space="preserve"> </w:t>
      </w:r>
      <w:r w:rsidRPr="00784950">
        <w:rPr>
          <w:rtl/>
        </w:rPr>
        <w:t>שלהם במקרה של מוות. כלומר, בסך הכול 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850,000</w:t>
      </w:r>
      <w:r w:rsidR="00374753">
        <w:rPr>
          <w:rtl/>
        </w:rPr>
        <w:t xml:space="preserve"> </w:t>
      </w:r>
      <w:r w:rsidRPr="00784950">
        <w:rPr>
          <w:rtl/>
        </w:rPr>
        <w:t>איש</w:t>
      </w:r>
      <w:r w:rsidR="00374753">
        <w:rPr>
          <w:rtl/>
        </w:rPr>
        <w:t xml:space="preserve"> </w:t>
      </w:r>
      <w:r w:rsidRPr="00784950">
        <w:rPr>
          <w:rtl/>
        </w:rPr>
        <w:t>שייפגעו</w:t>
      </w:r>
      <w:r w:rsidR="00374753">
        <w:rPr>
          <w:rtl/>
        </w:rPr>
        <w:t xml:space="preserve"> </w:t>
      </w:r>
      <w:r w:rsidRPr="00784950">
        <w:rPr>
          <w:rtl/>
        </w:rPr>
        <w:t>מהקיצוצים שיהיו כתוצאה מאי</w:t>
      </w:r>
      <w:r w:rsidR="00374753">
        <w:rPr>
          <w:rtl/>
        </w:rPr>
        <w:t>-</w:t>
      </w:r>
      <w:r w:rsidRPr="00784950">
        <w:rPr>
          <w:rtl/>
        </w:rPr>
        <w:t>עדכון הקצבאות של</w:t>
      </w:r>
      <w:r w:rsidR="00374753">
        <w:rPr>
          <w:rtl/>
        </w:rPr>
        <w:t xml:space="preserve"> </w:t>
      </w:r>
      <w:r w:rsidRPr="00784950">
        <w:rPr>
          <w:rtl/>
        </w:rPr>
        <w:t>הקשישים, של מקבלי הקצבה להבטחת הכנסה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שנזכור, שכאשר מדובר בהקפאת שכר המינימום, שזה בעצם</w:t>
      </w:r>
      <w:r w:rsidR="00374753">
        <w:rPr>
          <w:rtl/>
        </w:rPr>
        <w:t xml:space="preserve"> </w:t>
      </w:r>
      <w:r w:rsidRPr="00784950">
        <w:rPr>
          <w:rtl/>
        </w:rPr>
        <w:t>שחיקת השכר הזה, כי לא יעדכנו אותו ב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בערך באפריל הקרוב </w:t>
      </w:r>
      <w:r w:rsidR="00374753">
        <w:rPr>
          <w:rtl/>
        </w:rPr>
        <w:t>–</w:t>
      </w:r>
      <w:r w:rsidRPr="00784950">
        <w:rPr>
          <w:rtl/>
        </w:rPr>
        <w:t xml:space="preserve"> אני רוצה להזכיר במי</w:t>
      </w:r>
      <w:r w:rsidR="00374753">
        <w:rPr>
          <w:rtl/>
        </w:rPr>
        <w:t xml:space="preserve"> </w:t>
      </w:r>
      <w:r w:rsidRPr="00784950">
        <w:rPr>
          <w:rtl/>
        </w:rPr>
        <w:t>מדובר.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בארץ</w:t>
      </w:r>
      <w:r w:rsidR="00374753">
        <w:rPr>
          <w:rtl/>
        </w:rPr>
        <w:t xml:space="preserve"> </w:t>
      </w:r>
      <w:r w:rsidRPr="00784950">
        <w:rPr>
          <w:rtl/>
        </w:rPr>
        <w:t>חוק, חוק שכר מינימום, שעומד היום על כ</w:t>
      </w:r>
      <w:r w:rsidR="00374753">
        <w:rPr>
          <w:rtl/>
        </w:rPr>
        <w:t>-</w:t>
      </w:r>
      <w:r w:rsidRPr="00784950">
        <w:rPr>
          <w:rtl/>
        </w:rPr>
        <w:t>3,300 שקל לחודש עבודה</w:t>
      </w:r>
      <w:r w:rsidR="00374753">
        <w:rPr>
          <w:rtl/>
        </w:rPr>
        <w:t xml:space="preserve"> </w:t>
      </w:r>
      <w:r w:rsidRPr="00784950">
        <w:rPr>
          <w:rtl/>
        </w:rPr>
        <w:t>מלא.</w:t>
      </w:r>
      <w:r w:rsidR="00374753">
        <w:rPr>
          <w:rtl/>
        </w:rPr>
        <w:t xml:space="preserve"> </w:t>
      </w:r>
      <w:r w:rsidRPr="00784950">
        <w:rPr>
          <w:rtl/>
        </w:rPr>
        <w:t>ובכן,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הנתונים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הלאומי,</w:t>
      </w:r>
      <w:r w:rsidR="00374753">
        <w:rPr>
          <w:rtl/>
        </w:rPr>
        <w:t xml:space="preserve"> </w:t>
      </w:r>
      <w:r w:rsidRPr="00784950">
        <w:rPr>
          <w:rtl/>
        </w:rPr>
        <w:t>300,000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שכירים, שהם </w:t>
      </w:r>
      <w:r w:rsidR="00374753" w:rsidRPr="00784950">
        <w:rPr>
          <w:rtl/>
        </w:rPr>
        <w:t>15</w:t>
      </w:r>
      <w:r w:rsidR="00374753">
        <w:rPr>
          <w:rtl/>
        </w:rPr>
        <w:t>%</w:t>
      </w:r>
      <w:r w:rsidRPr="00784950">
        <w:rPr>
          <w:rtl/>
        </w:rPr>
        <w:t xml:space="preserve"> מכלל</w:t>
      </w:r>
      <w:r w:rsidR="00374753">
        <w:rPr>
          <w:rtl/>
        </w:rPr>
        <w:t xml:space="preserve"> </w:t>
      </w:r>
      <w:r w:rsidRPr="00784950">
        <w:rPr>
          <w:rtl/>
        </w:rPr>
        <w:t>השכירים,</w:t>
      </w:r>
      <w:r w:rsidR="00374753">
        <w:rPr>
          <w:rtl/>
        </w:rPr>
        <w:t xml:space="preserve"> </w:t>
      </w:r>
      <w:r w:rsidRPr="00784950">
        <w:rPr>
          <w:rtl/>
        </w:rPr>
        <w:t>משתכרים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לשעה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נמוך</w:t>
      </w:r>
      <w:r w:rsidR="00374753">
        <w:rPr>
          <w:rtl/>
        </w:rPr>
        <w:t xml:space="preserve"> </w:t>
      </w:r>
      <w:r w:rsidRPr="00784950">
        <w:rPr>
          <w:rtl/>
        </w:rPr>
        <w:t>משכר המינימום, ויש עוד בערך מספר כזה</w:t>
      </w:r>
      <w:r w:rsidR="00374753">
        <w:rPr>
          <w:rtl/>
        </w:rPr>
        <w:t xml:space="preserve"> </w:t>
      </w:r>
      <w:r w:rsidRPr="00784950">
        <w:rPr>
          <w:rtl/>
        </w:rPr>
        <w:t>שמשתכרים</w:t>
      </w:r>
      <w:r w:rsidR="00374753">
        <w:rPr>
          <w:rtl/>
        </w:rPr>
        <w:t xml:space="preserve"> </w:t>
      </w:r>
      <w:r w:rsidRPr="00784950">
        <w:rPr>
          <w:rtl/>
        </w:rPr>
        <w:t>את שכר המינימום, ויש עוד בערך 200,000 שמשתכרים עד 4,000 שקל. בקיצור,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הזאת, כמו גם הממשלות הקודמות, לא טרחו</w:t>
      </w:r>
      <w:r w:rsidR="00374753">
        <w:rPr>
          <w:rtl/>
        </w:rPr>
        <w:t xml:space="preserve"> </w:t>
      </w:r>
      <w:r w:rsidRPr="00784950">
        <w:rPr>
          <w:rtl/>
        </w:rPr>
        <w:t>להגדיל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מספר</w:t>
      </w:r>
      <w:r w:rsidR="00374753">
        <w:rPr>
          <w:rtl/>
        </w:rPr>
        <w:t xml:space="preserve"> </w:t>
      </w:r>
      <w:r w:rsidRPr="00784950">
        <w:rPr>
          <w:rtl/>
        </w:rPr>
        <w:t>הפקחים של משרד העבודה לצורך טיפול במעבידים של 300,000 עובדים</w:t>
      </w:r>
      <w:r w:rsidR="00374753">
        <w:rPr>
          <w:rtl/>
        </w:rPr>
        <w:t xml:space="preserve"> </w:t>
      </w:r>
      <w:r w:rsidRPr="00784950">
        <w:rPr>
          <w:rtl/>
        </w:rPr>
        <w:t>שלא משלמים את שכר המינימום, כלומר מפירים את החוק.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במלים</w:t>
      </w:r>
      <w:r w:rsidR="00374753">
        <w:rPr>
          <w:rtl/>
        </w:rPr>
        <w:t xml:space="preserve"> </w:t>
      </w:r>
      <w:r w:rsidRPr="00784950">
        <w:rPr>
          <w:rtl/>
        </w:rPr>
        <w:t>אחרות,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חוקקנו חוק, אדוני היושב</w:t>
      </w:r>
      <w:r w:rsidR="00374753">
        <w:rPr>
          <w:rtl/>
        </w:rPr>
        <w:t>-</w:t>
      </w:r>
      <w:r w:rsidRPr="00784950">
        <w:rPr>
          <w:rtl/>
        </w:rPr>
        <w:t>ראש, שלא סתם קבע שהנושא הזה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וצריך</w:t>
      </w:r>
      <w:r w:rsidR="00374753">
        <w:rPr>
          <w:rtl/>
        </w:rPr>
        <w:t xml:space="preserve"> </w:t>
      </w:r>
      <w:r w:rsidRPr="00784950">
        <w:rPr>
          <w:rtl/>
        </w:rPr>
        <w:t>לשלם, הוא קבע שאי</w:t>
      </w:r>
      <w:r w:rsidR="00374753">
        <w:rPr>
          <w:rtl/>
        </w:rPr>
        <w:t>-</w:t>
      </w:r>
      <w:r w:rsidRPr="00784950">
        <w:rPr>
          <w:rtl/>
        </w:rPr>
        <w:t>תשלום שכר מינימום הוא עבירה פלילית. הוא קבע</w:t>
      </w:r>
      <w:r w:rsidR="00374753">
        <w:rPr>
          <w:rtl/>
        </w:rPr>
        <w:t xml:space="preserve"> </w:t>
      </w:r>
      <w:r w:rsidRPr="00784950">
        <w:rPr>
          <w:rtl/>
        </w:rPr>
        <w:t>שאפשר</w:t>
      </w:r>
      <w:r w:rsidR="00374753">
        <w:rPr>
          <w:rtl/>
        </w:rPr>
        <w:t xml:space="preserve"> </w:t>
      </w:r>
      <w:r w:rsidRPr="00784950">
        <w:rPr>
          <w:rtl/>
        </w:rPr>
        <w:t>לדון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המעביד</w:t>
      </w:r>
      <w:r w:rsidR="00374753">
        <w:rPr>
          <w:rtl/>
        </w:rPr>
        <w:t xml:space="preserve"> </w:t>
      </w:r>
      <w:r w:rsidRPr="00784950">
        <w:rPr>
          <w:rtl/>
        </w:rPr>
        <w:t>שמפר את החוק הזה למאסר של עד שנה אחת. אני רוצה שתדעו,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שעד היום שום מעביד מאותם מעבידים שמעסיקים את 300,000 העובדים האלה</w:t>
      </w:r>
      <w:r w:rsidR="00374753">
        <w:rPr>
          <w:rtl/>
        </w:rPr>
        <w:t xml:space="preserve"> </w:t>
      </w:r>
      <w:r w:rsidRPr="00784950">
        <w:rPr>
          <w:rtl/>
        </w:rPr>
        <w:t>לא ישב בכלא, לא רק לא שנה אלא אפילו לא שעה אחת.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חברי הכנסת, מה שקורה הוא, שכאשר מדובר בשכרם של העובדים, הממשלה הזאת</w:t>
      </w:r>
      <w:r w:rsidR="00374753">
        <w:rPr>
          <w:rtl/>
        </w:rPr>
        <w:t xml:space="preserve"> </w:t>
      </w:r>
      <w:r w:rsidRPr="00784950">
        <w:rPr>
          <w:rtl/>
        </w:rPr>
        <w:t>גיבורה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בהגנה על הזכויות שלהם, הממשלה הזאת פשוט נוהגת</w:t>
      </w:r>
      <w:r w:rsidR="00374753">
        <w:rPr>
          <w:rtl/>
        </w:rPr>
        <w:t xml:space="preserve"> </w:t>
      </w:r>
      <w:r w:rsidRPr="00784950">
        <w:rPr>
          <w:rtl/>
        </w:rPr>
        <w:t>בהפקרות.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חברי הכנסת אחמד טיבי, טלב אלסאנע, האשם מחאמיד, דוד לוי, מקסים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לוי, מרדכי משעני, אבשלום וילן, מוסי רז, רן כהן, זהבה גלאון, 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אינם</w:t>
      </w:r>
      <w:r w:rsidR="00374753">
        <w:rPr>
          <w:rtl/>
        </w:rPr>
        <w:t xml:space="preserve"> </w:t>
      </w:r>
      <w:r w:rsidRPr="00784950">
        <w:rPr>
          <w:rtl/>
        </w:rPr>
        <w:t>נוכחים. חברת הכנסת חוסניה ג'בארה,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חברת הכנסת גוז'נסקי, אין במליאה חוץ ממך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לעומת זאת המוני העם בישראל צופים בך.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  <w:r w:rsidR="00374753">
        <w:rPr>
          <w:rtl/>
        </w:rPr>
        <w:t xml:space="preserve"> </w:t>
      </w:r>
      <w:r w:rsidRPr="00784950">
        <w:rPr>
          <w:rtl/>
        </w:rPr>
        <w:t>רציתי לספר לך, אדוני היושב</w:t>
      </w:r>
      <w:r w:rsidR="00374753">
        <w:rPr>
          <w:rtl/>
        </w:rPr>
        <w:t>-</w:t>
      </w:r>
      <w:r w:rsidRPr="00784950">
        <w:rPr>
          <w:rtl/>
        </w:rPr>
        <w:t>ראש, משהו שלא תתפלא לשמוע עליו, כי אתה</w:t>
      </w:r>
      <w:r w:rsidR="00374753">
        <w:rPr>
          <w:rtl/>
        </w:rPr>
        <w:t xml:space="preserve"> </w:t>
      </w:r>
      <w:r w:rsidRPr="00784950">
        <w:rPr>
          <w:rtl/>
        </w:rPr>
        <w:t>רגיל לראות זאת.</w:t>
      </w:r>
      <w:r w:rsidR="00374753">
        <w:rPr>
          <w:rtl/>
        </w:rPr>
        <w:t xml:space="preserve"> </w:t>
      </w:r>
      <w:r w:rsidRPr="00784950">
        <w:rPr>
          <w:rtl/>
        </w:rPr>
        <w:t>מאז נכנסתי לכנסת, מ</w:t>
      </w:r>
      <w:r w:rsidR="00374753">
        <w:rPr>
          <w:rtl/>
        </w:rPr>
        <w:t>-</w:t>
      </w:r>
      <w:r w:rsidRPr="00784950">
        <w:rPr>
          <w:rtl/>
        </w:rPr>
        <w:t>1999 עד היום, בכל דיון במליאת הכנסת הייתי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חברי כנסת שנשארים עד תום הדיון במליאה, כמו חבר הכנסת נסים זאב, והיום אני</w:t>
      </w:r>
      <w:r w:rsidR="00374753">
        <w:rPr>
          <w:rtl/>
        </w:rPr>
        <w:t xml:space="preserve"> </w:t>
      </w:r>
      <w:r w:rsidRPr="00784950">
        <w:rPr>
          <w:rtl/>
        </w:rPr>
        <w:t>מסתכלת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חושבת?</w:t>
      </w:r>
      <w:r w:rsidR="00374753">
        <w:rPr>
          <w:rtl/>
        </w:rPr>
        <w:t xml:space="preserve"> </w:t>
      </w:r>
      <w:r w:rsidRPr="00784950">
        <w:rPr>
          <w:rtl/>
        </w:rPr>
        <w:t>אני חושבת, שכל אחד שהבטן שלו מלאה והפה שלו מלא, אינו</w:t>
      </w:r>
      <w:r w:rsidR="00374753">
        <w:rPr>
          <w:rtl/>
        </w:rPr>
        <w:t xml:space="preserve"> </w:t>
      </w:r>
      <w:r w:rsidRPr="00784950">
        <w:rPr>
          <w:rtl/>
        </w:rPr>
        <w:t>מוכן לבוא ולדבר על חוק ההסדרים ועל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הנה אנחנו מתברכים בנוכחות השר מרידור.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אני מברכת את כבוד השר שהגיע למליאה. ממש כואב לחברי הכנסת</w:t>
      </w:r>
      <w:r w:rsidR="00374753">
        <w:rPr>
          <w:rtl/>
        </w:rPr>
        <w:t xml:space="preserve"> </w:t>
      </w:r>
      <w:r w:rsidRPr="00784950">
        <w:rPr>
          <w:rtl/>
        </w:rPr>
        <w:t>שמדברים</w:t>
      </w:r>
      <w:r w:rsidR="00374753">
        <w:rPr>
          <w:rtl/>
        </w:rPr>
        <w:t xml:space="preserve"> </w:t>
      </w:r>
      <w:r w:rsidRPr="00784950">
        <w:rPr>
          <w:rtl/>
        </w:rPr>
        <w:t>על חוק ההסדרים ועל חוק התקציב, ולא מוצאים אפילו שר אחד בתורנות, אדוני</w:t>
      </w:r>
      <w:r w:rsidR="00374753">
        <w:rPr>
          <w:rtl/>
        </w:rPr>
        <w:t xml:space="preserve"> </w:t>
      </w:r>
      <w:r w:rsidRPr="00784950">
        <w:rPr>
          <w:rtl/>
        </w:rPr>
        <w:t>השר.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הגיע בזמן הנכון.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תחשוב לרגע, אני לא זוכרת פעם אחת שהיה דיון</w:t>
      </w:r>
      <w:r w:rsidR="00374753">
        <w:rPr>
          <w:rtl/>
        </w:rPr>
        <w:t xml:space="preserve"> </w:t>
      </w:r>
      <w:r w:rsidRPr="00784950">
        <w:rPr>
          <w:rtl/>
        </w:rPr>
        <w:t>במליאה</w:t>
      </w:r>
      <w:r w:rsidR="00374753">
        <w:rPr>
          <w:rtl/>
        </w:rPr>
        <w:t xml:space="preserve"> </w:t>
      </w:r>
      <w:r w:rsidRPr="00784950">
        <w:rPr>
          <w:rtl/>
        </w:rPr>
        <w:t>וחבר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נסים</w:t>
      </w:r>
      <w:r w:rsidR="00374753">
        <w:rPr>
          <w:rtl/>
        </w:rPr>
        <w:t xml:space="preserve"> </w:t>
      </w:r>
      <w:r w:rsidRPr="00784950">
        <w:rPr>
          <w:rtl/>
        </w:rPr>
        <w:t>זאב</w:t>
      </w:r>
      <w:r w:rsidR="00374753">
        <w:rPr>
          <w:rtl/>
        </w:rPr>
        <w:t xml:space="preserve"> </w:t>
      </w:r>
      <w:r w:rsidRPr="00784950">
        <w:rPr>
          <w:rtl/>
        </w:rPr>
        <w:t>לא נכח בו. היום לא ראיתי אותו כלל בדיון על 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ההסדרים </w:t>
      </w:r>
      <w:r w:rsidR="00374753">
        <w:rPr>
          <w:rtl/>
        </w:rPr>
        <w:t>–</w:t>
      </w:r>
      <w:r w:rsidRPr="00784950">
        <w:rPr>
          <w:rtl/>
        </w:rPr>
        <w:t xml:space="preserve"> משום שהם מסכימים הסכמה מאוד רחבה.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ש"ס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נשארת.</w:t>
      </w:r>
      <w:r w:rsidR="00374753">
        <w:rPr>
          <w:rtl/>
        </w:rPr>
        <w:t xml:space="preserve"> </w:t>
      </w:r>
      <w:r w:rsidRPr="00784950">
        <w:rPr>
          <w:rtl/>
        </w:rPr>
        <w:t>כשהיו</w:t>
      </w:r>
      <w:r w:rsidR="00374753">
        <w:rPr>
          <w:rtl/>
        </w:rPr>
        <w:t xml:space="preserve"> </w:t>
      </w:r>
      <w:r w:rsidRPr="00784950">
        <w:rPr>
          <w:rtl/>
        </w:rPr>
        <w:t>תשעה</w:t>
      </w:r>
      <w:r w:rsidR="00374753">
        <w:rPr>
          <w:rtl/>
        </w:rPr>
        <w:t xml:space="preserve"> </w:t>
      </w:r>
      <w:r w:rsidRPr="00784950">
        <w:rPr>
          <w:rtl/>
        </w:rPr>
        <w:t>חברי כנסת בשנות ה</w:t>
      </w:r>
      <w:r w:rsidR="00374753">
        <w:rPr>
          <w:rtl/>
        </w:rPr>
        <w:t>-</w:t>
      </w:r>
      <w:r w:rsidRPr="00784950">
        <w:rPr>
          <w:rtl/>
        </w:rPr>
        <w:t>90, בזמן ממשלת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נתניהו, היינו נשארים חברי הכנסת הערבים ואנשי ש"ס כמעט כולם. עכשיו הם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 הם קיבלו כל מה שהם רוצים, אפילו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 כנראה אין להם סיבה להישאר.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הם לא היו מקבלים, אדוני היושב</w:t>
      </w:r>
      <w:r w:rsidR="00374753">
        <w:rPr>
          <w:rtl/>
        </w:rPr>
        <w:t>-</w:t>
      </w:r>
      <w:r w:rsidRPr="00784950">
        <w:rPr>
          <w:rtl/>
        </w:rPr>
        <w:t>ראש, הם היו באים למליאה ומדברים.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רציתי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כאוב,</w:t>
      </w:r>
      <w:r w:rsidR="00374753">
        <w:rPr>
          <w:rtl/>
        </w:rPr>
        <w:t xml:space="preserve"> </w:t>
      </w:r>
      <w:r w:rsidRPr="00784950">
        <w:rPr>
          <w:rtl/>
        </w:rPr>
        <w:t>בעצם על שתי מכות כואבות בראש: המכה</w:t>
      </w:r>
      <w:r w:rsidR="00374753">
        <w:rPr>
          <w:rtl/>
        </w:rPr>
        <w:t xml:space="preserve"> </w:t>
      </w:r>
      <w:r w:rsidRPr="00784950">
        <w:rPr>
          <w:rtl/>
        </w:rPr>
        <w:t>הראשונה היא סלילת כביש חוצה</w:t>
      </w:r>
      <w:r w:rsidR="00374753">
        <w:rPr>
          <w:rtl/>
        </w:rPr>
        <w:t>-</w:t>
      </w:r>
      <w:r w:rsidRPr="00784950">
        <w:rPr>
          <w:rtl/>
        </w:rPr>
        <w:t>ישראל והמכה השנייה היא האגרה של חוצה</w:t>
      </w:r>
      <w:r w:rsidR="00374753">
        <w:rPr>
          <w:rtl/>
        </w:rPr>
        <w:t>-</w:t>
      </w:r>
      <w:r w:rsidRPr="00784950">
        <w:rPr>
          <w:rtl/>
        </w:rPr>
        <w:t>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מטייבה,</w:t>
      </w:r>
      <w:r w:rsidR="00374753">
        <w:rPr>
          <w:rtl/>
        </w:rPr>
        <w:t xml:space="preserve"> </w:t>
      </w:r>
      <w:r w:rsidRPr="00784950">
        <w:rPr>
          <w:rtl/>
        </w:rPr>
        <w:t>יישוב</w:t>
      </w:r>
      <w:r w:rsidR="00374753">
        <w:rPr>
          <w:rtl/>
        </w:rPr>
        <w:t xml:space="preserve"> </w:t>
      </w:r>
      <w:r w:rsidRPr="00784950">
        <w:rPr>
          <w:rtl/>
        </w:rPr>
        <w:t>שבסופו</w:t>
      </w:r>
      <w:r w:rsidR="00374753">
        <w:rPr>
          <w:rtl/>
        </w:rPr>
        <w:t xml:space="preserve"> </w:t>
      </w:r>
      <w:r w:rsidRPr="00784950">
        <w:rPr>
          <w:rtl/>
        </w:rPr>
        <w:t>של דבר היתה הסכמה עם בעלי</w:t>
      </w:r>
      <w:r w:rsidR="00374753">
        <w:rPr>
          <w:rtl/>
        </w:rPr>
        <w:t xml:space="preserve"> </w:t>
      </w:r>
      <w:r w:rsidRPr="00784950">
        <w:rPr>
          <w:rtl/>
        </w:rPr>
        <w:t>האדמות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קרקע חלופית, אך עד היום לא ראיתי ולו אחד שהגיע להסדר עם חברת</w:t>
      </w:r>
      <w:r w:rsidR="00374753">
        <w:rPr>
          <w:rtl/>
        </w:rPr>
        <w:t xml:space="preserve"> </w:t>
      </w:r>
      <w:r w:rsidRPr="00784950">
        <w:rPr>
          <w:rtl/>
        </w:rPr>
        <w:t>חוצה</w:t>
      </w:r>
      <w:r w:rsidR="00374753">
        <w:rPr>
          <w:rtl/>
        </w:rPr>
        <w:t>-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וקיבל</w:t>
      </w:r>
      <w:r w:rsidR="00374753">
        <w:rPr>
          <w:rtl/>
        </w:rPr>
        <w:t xml:space="preserve"> </w:t>
      </w:r>
      <w:r w:rsidRPr="00784950">
        <w:rPr>
          <w:rtl/>
        </w:rPr>
        <w:t>מטר</w:t>
      </w:r>
      <w:r w:rsidR="00374753">
        <w:rPr>
          <w:rtl/>
        </w:rPr>
        <w:t xml:space="preserve"> </w:t>
      </w:r>
      <w:r w:rsidRPr="00784950">
        <w:rPr>
          <w:rtl/>
        </w:rPr>
        <w:t>אחד. אני אחראית לכל מלה שאני אומרת. למה? כי המשפחה שלי</w:t>
      </w:r>
      <w:r w:rsidR="00374753">
        <w:rPr>
          <w:rtl/>
        </w:rPr>
        <w:t xml:space="preserve"> </w:t>
      </w:r>
      <w:r w:rsidRPr="00784950">
        <w:rPr>
          <w:rtl/>
        </w:rPr>
        <w:t>איבדה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אדמות</w:t>
      </w:r>
      <w:r w:rsidR="00374753">
        <w:rPr>
          <w:rtl/>
        </w:rPr>
        <w:t xml:space="preserve"> </w:t>
      </w:r>
      <w:r w:rsidRPr="00784950">
        <w:rPr>
          <w:rtl/>
        </w:rPr>
        <w:t>ולא קיבלה מטר אחד ממה שהובטח לה. אני לא מדברת עכשיו על משפחה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אלא על משפחות שהתפרנסו מהאדמות האלו כל ימי חייהן, ועד היום לא נותנים להן,</w:t>
      </w:r>
      <w:r w:rsidR="00374753">
        <w:rPr>
          <w:rtl/>
        </w:rPr>
        <w:t xml:space="preserve"> </w:t>
      </w:r>
      <w:r w:rsidRPr="00784950">
        <w:rPr>
          <w:rtl/>
        </w:rPr>
        <w:t>כמו שהבטיחו להן, דונם מול דונם.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השני,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האגרה. מי שנוסע בכביש הזה צריך לשלם</w:t>
      </w:r>
      <w:r w:rsidR="00374753">
        <w:rPr>
          <w:rtl/>
        </w:rPr>
        <w:t xml:space="preserve"> </w:t>
      </w:r>
      <w:r w:rsidRPr="00784950">
        <w:rPr>
          <w:rtl/>
        </w:rPr>
        <w:t>אגרה.</w:t>
      </w:r>
      <w:r w:rsidR="00374753">
        <w:rPr>
          <w:rtl/>
        </w:rPr>
        <w:t xml:space="preserve"> </w:t>
      </w:r>
      <w:r w:rsidRPr="00784950">
        <w:rPr>
          <w:rtl/>
        </w:rPr>
        <w:t>לא כל אחד בכל נסיעה שלו ישלם אגרה. זאת אומרת, הפריפריה והשכבות החלשות,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הערבי,</w:t>
      </w:r>
      <w:r w:rsidR="00374753">
        <w:rPr>
          <w:rtl/>
        </w:rPr>
        <w:t xml:space="preserve"> </w:t>
      </w:r>
      <w:r w:rsidRPr="00784950">
        <w:rPr>
          <w:rtl/>
        </w:rPr>
        <w:t>אינם</w:t>
      </w:r>
      <w:r w:rsidR="00374753">
        <w:rPr>
          <w:rtl/>
        </w:rPr>
        <w:t xml:space="preserve"> </w:t>
      </w:r>
      <w:r w:rsidRPr="00784950">
        <w:rPr>
          <w:rtl/>
        </w:rPr>
        <w:t>יכולים לנסוע בכביש הזה. לכן, כל הדבר הזה מיותר, וכמו</w:t>
      </w:r>
      <w:r w:rsidR="00374753">
        <w:rPr>
          <w:rtl/>
        </w:rPr>
        <w:t xml:space="preserve"> </w:t>
      </w:r>
      <w:r w:rsidRPr="00784950">
        <w:rPr>
          <w:rtl/>
        </w:rPr>
        <w:t>שאומרים, העשירים מתעשרים יותר והעניים נהיים יותר עניים.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הוא ממש מכה לשכבות החלשות, וזו מכה חוצה מגזרים. כי בכל מגזר,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יש שכבות חלשות.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לחברת הכנסת ג'בארה.</w:t>
      </w:r>
      <w:r w:rsidR="00374753">
        <w:rPr>
          <w:rtl/>
        </w:rPr>
        <w:t xml:space="preserve"> </w:t>
      </w:r>
      <w:r w:rsidRPr="00784950">
        <w:rPr>
          <w:rtl/>
        </w:rPr>
        <w:t>חבר הכנסת אבשלום וילן,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לפני למעלה ממחצית השעה התמוטט אחד</w:t>
      </w:r>
      <w:r w:rsidR="00374753">
        <w:rPr>
          <w:rtl/>
        </w:rPr>
        <w:t xml:space="preserve"> </w:t>
      </w:r>
      <w:r w:rsidRPr="00784950">
        <w:rPr>
          <w:rtl/>
        </w:rPr>
        <w:t>הנכים השובתים רעב ונלקח בבהילות לבית</w:t>
      </w:r>
      <w:r w:rsidR="00374753">
        <w:rPr>
          <w:rtl/>
        </w:rPr>
        <w:t>-</w:t>
      </w:r>
      <w:r w:rsidRPr="00784950">
        <w:rPr>
          <w:rtl/>
        </w:rPr>
        <w:t>החולים.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שובתים 52 יום, והממשלה מסרבת לדבר אתם. זה מסובך, זה מורכב, זה קשה,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מקורות</w:t>
      </w:r>
      <w:r w:rsidR="00374753">
        <w:rPr>
          <w:rtl/>
        </w:rPr>
        <w:t xml:space="preserve"> </w:t>
      </w:r>
      <w:r w:rsidRPr="00784950">
        <w:rPr>
          <w:rtl/>
        </w:rPr>
        <w:t>בתקציב המדינה כדי לכסות את הדרישות, אבל אילו היו בישראל ראש ממשלה</w:t>
      </w:r>
      <w:r w:rsidR="00374753">
        <w:rPr>
          <w:rtl/>
        </w:rPr>
        <w:t xml:space="preserve"> </w:t>
      </w:r>
      <w:r w:rsidRPr="00784950">
        <w:rPr>
          <w:rtl/>
        </w:rPr>
        <w:t>ושר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פוליטיקאים קטנים חסרי חוט שדרה מנהיגותי אלא בראש ובראשונה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>-</w:t>
      </w:r>
      <w:r w:rsidRPr="00784950">
        <w:rPr>
          <w:rtl/>
        </w:rPr>
        <w:t>אדם,</w:t>
      </w:r>
      <w:r w:rsidR="00374753">
        <w:rPr>
          <w:rtl/>
        </w:rPr>
        <w:t xml:space="preserve"> </w:t>
      </w:r>
      <w:r w:rsidRPr="00784950">
        <w:rPr>
          <w:rtl/>
        </w:rPr>
        <w:t>שהיו</w:t>
      </w:r>
      <w:r w:rsidR="00374753">
        <w:rPr>
          <w:rtl/>
        </w:rPr>
        <w:t xml:space="preserve"> </w:t>
      </w:r>
      <w:r w:rsidRPr="00784950">
        <w:rPr>
          <w:rtl/>
        </w:rPr>
        <w:t>מוכנים</w:t>
      </w:r>
      <w:r w:rsidR="00374753">
        <w:rPr>
          <w:rtl/>
        </w:rPr>
        <w:t xml:space="preserve"> </w:t>
      </w:r>
      <w:r w:rsidRPr="00784950">
        <w:rPr>
          <w:rtl/>
        </w:rPr>
        <w:t>לדבר ולהגיד גם על מה לא מסכימים ועל מה כן ניתן להסכים,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להבין.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במשך 52 יום של השביתה מדבר אתם פעמיים</w:t>
      </w:r>
      <w:r w:rsidR="00374753">
        <w:rPr>
          <w:rtl/>
        </w:rPr>
        <w:t xml:space="preserve"> </w:t>
      </w:r>
      <w:r w:rsidRPr="00784950">
        <w:rPr>
          <w:rtl/>
        </w:rPr>
        <w:t>באקראי, וראש ממשלה נוסע מחר לנשיא בוש, והוא ראה בחודשיים האחרונים את הנשיא בוש</w:t>
      </w:r>
      <w:r w:rsidR="00374753">
        <w:rPr>
          <w:rtl/>
        </w:rPr>
        <w:t xml:space="preserve"> </w:t>
      </w:r>
      <w:r w:rsidRPr="00784950">
        <w:rPr>
          <w:rtl/>
        </w:rPr>
        <w:t>יותר פעמים מאשר היה מוכן לדבר עם מישהו מהנכים השובתים.</w:t>
      </w:r>
      <w:r w:rsidR="00374753">
        <w:rPr>
          <w:rtl/>
        </w:rPr>
        <w:t xml:space="preserve"> </w:t>
      </w:r>
      <w:r w:rsidRPr="00784950">
        <w:rPr>
          <w:rtl/>
        </w:rPr>
        <w:t>קשה להאמין כמה זה קשור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ולתקציב.</w:t>
      </w:r>
      <w:r w:rsidR="00374753">
        <w:rPr>
          <w:rtl/>
        </w:rPr>
        <w:t xml:space="preserve"> </w:t>
      </w:r>
      <w:r w:rsidRPr="00784950">
        <w:rPr>
          <w:rtl/>
        </w:rPr>
        <w:t>נאמר</w:t>
      </w:r>
      <w:r w:rsidR="00374753">
        <w:rPr>
          <w:rtl/>
        </w:rPr>
        <w:t xml:space="preserve"> </w:t>
      </w: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>שהאוצר</w:t>
      </w:r>
      <w:r w:rsidR="00374753">
        <w:rPr>
          <w:rtl/>
        </w:rPr>
        <w:t xml:space="preserve"> </w:t>
      </w:r>
      <w:r w:rsidRPr="00784950">
        <w:rPr>
          <w:rtl/>
        </w:rPr>
        <w:t>הבטיח מקורות בסך 450 מיליון שקל</w:t>
      </w:r>
      <w:r w:rsidR="00374753">
        <w:rPr>
          <w:rtl/>
        </w:rPr>
        <w:t xml:space="preserve"> </w:t>
      </w:r>
      <w:r w:rsidRPr="00784950">
        <w:rPr>
          <w:rtl/>
        </w:rPr>
        <w:t>לפתרון בעיית הנכים. שאלתי הבוקר בוועדת הכספים את מנכ"ל האוצר אוהד מראני האם זה</w:t>
      </w:r>
      <w:r w:rsidR="00374753">
        <w:rPr>
          <w:rtl/>
        </w:rPr>
        <w:t xml:space="preserve"> </w:t>
      </w:r>
      <w:r w:rsidRPr="00784950">
        <w:rPr>
          <w:rtl/>
        </w:rPr>
        <w:t>נכון, והוא הכחיש.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שהונח</w:t>
      </w:r>
      <w:r w:rsidR="00374753">
        <w:rPr>
          <w:rtl/>
        </w:rPr>
        <w:t xml:space="preserve"> </w:t>
      </w:r>
      <w:r w:rsidRPr="00784950">
        <w:rPr>
          <w:rtl/>
        </w:rPr>
        <w:t>לפנינו</w:t>
      </w:r>
      <w:r w:rsidR="00374753">
        <w:rPr>
          <w:rtl/>
        </w:rPr>
        <w:t xml:space="preserve"> </w:t>
      </w:r>
      <w:r w:rsidRPr="00784950">
        <w:rPr>
          <w:rtl/>
        </w:rPr>
        <w:t>לפני כשעה, אין שום רזרבה. יש שם רזרבה של 3.4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ש</w:t>
      </w:r>
      <w:r w:rsidR="00374753">
        <w:rPr>
          <w:rtl/>
        </w:rPr>
        <w:t>-</w:t>
      </w:r>
      <w:r w:rsidR="00374753" w:rsidRPr="00784950">
        <w:rPr>
          <w:rtl/>
        </w:rPr>
        <w:t>99</w:t>
      </w:r>
      <w:r w:rsidR="00374753">
        <w:rPr>
          <w:rtl/>
        </w:rPr>
        <w:t>%</w:t>
      </w:r>
      <w:r w:rsidRPr="00784950">
        <w:rPr>
          <w:rtl/>
        </w:rPr>
        <w:t xml:space="preserve"> מתוכה מכסים דברים אחרים. כלומר, בפועל הרזרבה לטיפול היא</w:t>
      </w:r>
      <w:r w:rsidR="00374753">
        <w:rPr>
          <w:rtl/>
        </w:rPr>
        <w:t xml:space="preserve"> </w:t>
      </w:r>
      <w:r w:rsidRPr="00784950">
        <w:rPr>
          <w:rtl/>
        </w:rPr>
        <w:t>אפס.</w:t>
      </w:r>
      <w:r w:rsidR="00374753">
        <w:rPr>
          <w:rtl/>
        </w:rPr>
        <w:t xml:space="preserve"> </w:t>
      </w:r>
      <w:r w:rsidRPr="00784950">
        <w:rPr>
          <w:rtl/>
        </w:rPr>
        <w:t>כלומר, מראש מניחים שאיש לא מתכוון ברצינות להתמודד עם שאלת הנכים. דיברתי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דקות</w:t>
      </w:r>
      <w:r w:rsidR="00374753">
        <w:rPr>
          <w:rtl/>
        </w:rPr>
        <w:t xml:space="preserve"> </w:t>
      </w:r>
      <w:r w:rsidRPr="00784950">
        <w:rPr>
          <w:rtl/>
        </w:rPr>
        <w:t>אחדות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אריה</w:t>
      </w:r>
      <w:r w:rsidR="00374753">
        <w:rPr>
          <w:rtl/>
        </w:rPr>
        <w:t xml:space="preserve"> </w:t>
      </w:r>
      <w:r w:rsidRPr="00784950">
        <w:rPr>
          <w:rtl/>
        </w:rPr>
        <w:t>צודקביץ, מנהיג המאבק. הוא הרים קול מחאה וקול זעקה</w:t>
      </w:r>
      <w:r w:rsidR="00374753">
        <w:rPr>
          <w:rtl/>
        </w:rPr>
        <w:t xml:space="preserve"> </w:t>
      </w:r>
      <w:r w:rsidRPr="00784950">
        <w:rPr>
          <w:rtl/>
        </w:rPr>
        <w:t>ואמר:</w:t>
      </w:r>
      <w:r w:rsidR="00374753">
        <w:rPr>
          <w:rtl/>
        </w:rPr>
        <w:t xml:space="preserve"> </w:t>
      </w:r>
      <w:r w:rsidRPr="00784950">
        <w:rPr>
          <w:rtl/>
        </w:rPr>
        <w:t>תעשו</w:t>
      </w:r>
      <w:r w:rsidR="00374753">
        <w:rPr>
          <w:rtl/>
        </w:rPr>
        <w:t xml:space="preserve"> </w:t>
      </w:r>
      <w:r w:rsidRPr="00784950">
        <w:rPr>
          <w:rtl/>
        </w:rPr>
        <w:t>משהו.</w:t>
      </w:r>
      <w:r w:rsidR="00374753">
        <w:rPr>
          <w:rtl/>
        </w:rPr>
        <w:t xml:space="preserve"> </w:t>
      </w:r>
      <w:r w:rsidRPr="00784950">
        <w:rPr>
          <w:rtl/>
        </w:rPr>
        <w:t>אנשים עברו לשביתת רעב, אנשים מפונים לבתי</w:t>
      </w:r>
      <w:r w:rsidR="00374753">
        <w:rPr>
          <w:rtl/>
        </w:rPr>
        <w:t>-</w:t>
      </w:r>
      <w:r w:rsidRPr="00784950">
        <w:rPr>
          <w:rtl/>
        </w:rPr>
        <w:t>חולים, ואי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לתת תשובה?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רן כהן וחבר הכנסת אילן גילאון וחברים מסיעות נוספות הציעו הצעת</w:t>
      </w:r>
      <w:r w:rsidR="00374753">
        <w:rPr>
          <w:rtl/>
        </w:rPr>
        <w:t xml:space="preserve"> </w:t>
      </w:r>
      <w:r w:rsidRPr="00784950">
        <w:rPr>
          <w:rtl/>
        </w:rPr>
        <w:t>גישור</w:t>
      </w:r>
      <w:r w:rsidR="00374753">
        <w:rPr>
          <w:rtl/>
        </w:rPr>
        <w:t xml:space="preserve"> </w:t>
      </w:r>
      <w:r w:rsidRPr="00784950">
        <w:rPr>
          <w:rtl/>
        </w:rPr>
        <w:t>לחמש שנים. הממשלה דחתה את ההצעה. מדובר על פתרון עם תוכנית רב</w:t>
      </w:r>
      <w:r w:rsidR="00374753">
        <w:rPr>
          <w:rtl/>
        </w:rPr>
        <w:t>-</w:t>
      </w:r>
      <w:r w:rsidRPr="00784950">
        <w:rPr>
          <w:rtl/>
        </w:rPr>
        <w:t>שנתית כיצד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להתקדם</w:t>
      </w:r>
      <w:r w:rsidR="00374753">
        <w:rPr>
          <w:rtl/>
        </w:rPr>
        <w:t xml:space="preserve"> </w:t>
      </w:r>
      <w:r w:rsidRPr="00784950">
        <w:rPr>
          <w:rtl/>
        </w:rPr>
        <w:t>בזהירות,</w:t>
      </w:r>
      <w:r w:rsidR="00374753">
        <w:rPr>
          <w:rtl/>
        </w:rPr>
        <w:t xml:space="preserve"> </w:t>
      </w:r>
      <w:r w:rsidRPr="00784950">
        <w:rPr>
          <w:rtl/>
        </w:rPr>
        <w:t>מתוך אחריות ליכולת של המשק. הממשלה דחתה את זה בבוז, לא</w:t>
      </w:r>
      <w:r w:rsidR="00374753">
        <w:rPr>
          <w:rtl/>
        </w:rPr>
        <w:t xml:space="preserve"> </w:t>
      </w:r>
      <w:r w:rsidRPr="00784950">
        <w:rPr>
          <w:rtl/>
        </w:rPr>
        <w:t>היתה מוכנה לדון.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לראשונה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שנים</w:t>
      </w:r>
      <w:r w:rsidR="00374753">
        <w:rPr>
          <w:rtl/>
        </w:rPr>
        <w:t xml:space="preserve"> </w:t>
      </w:r>
      <w:r w:rsidRPr="00784950">
        <w:rPr>
          <w:rtl/>
        </w:rPr>
        <w:t>הופעל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הכנסת חוק דרקוני. בכוח הרוב</w:t>
      </w:r>
      <w:r w:rsidR="00374753">
        <w:rPr>
          <w:rtl/>
        </w:rPr>
        <w:t xml:space="preserve"> </w:t>
      </w:r>
      <w:r w:rsidRPr="00784950">
        <w:rPr>
          <w:rtl/>
        </w:rPr>
        <w:t>האוטומטי</w:t>
      </w:r>
      <w:r w:rsidR="00374753">
        <w:rPr>
          <w:rtl/>
        </w:rPr>
        <w:t xml:space="preserve"> </w:t>
      </w:r>
      <w:r w:rsidRPr="00784950">
        <w:rPr>
          <w:rtl/>
        </w:rPr>
        <w:t>שהובטח</w:t>
      </w:r>
      <w:r w:rsidR="00374753">
        <w:rPr>
          <w:rtl/>
        </w:rPr>
        <w:t xml:space="preserve"> </w:t>
      </w:r>
      <w:r w:rsidRPr="00784950">
        <w:rPr>
          <w:rtl/>
        </w:rPr>
        <w:t>לקואליציה בוועדת הכנסת, החליטה היום הקואליציה על נוהלי הדיון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ובתקציב. היא פוצצה את ועדת ההסכמות. לראשונה אחרי הרבה מאוד שנים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דיון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הצעות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ועדת ההסכמות אלא בכוח הרוב האוטומטי, ויהיו לזה</w:t>
      </w:r>
      <w:r w:rsidR="00374753">
        <w:rPr>
          <w:rtl/>
        </w:rPr>
        <w:t xml:space="preserve"> </w:t>
      </w:r>
      <w:r w:rsidRPr="00784950">
        <w:rPr>
          <w:rtl/>
        </w:rPr>
        <w:t>מחירים, ומחירים קשים בדמוקרטיה הפנימית של הבית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לסיום, אדוני היושב</w:t>
      </w:r>
      <w:r w:rsidR="00374753">
        <w:rPr>
          <w:rtl/>
        </w:rPr>
        <w:t>-</w:t>
      </w:r>
      <w:r w:rsidRPr="00784950">
        <w:rPr>
          <w:rtl/>
        </w:rPr>
        <w:t>ראש, שסיעת מרצ הציעה, שהקואליציה</w:t>
      </w:r>
      <w:r w:rsidR="00374753">
        <w:rPr>
          <w:rtl/>
        </w:rPr>
        <w:t xml:space="preserve"> </w:t>
      </w:r>
      <w:r w:rsidRPr="00784950">
        <w:rPr>
          <w:rtl/>
        </w:rPr>
        <w:t>הגדולה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תתחייב, שבתוך</w:t>
      </w:r>
      <w:r w:rsidR="00374753">
        <w:rPr>
          <w:rtl/>
        </w:rPr>
        <w:t xml:space="preserve"> </w:t>
      </w:r>
      <w:r w:rsidRPr="00784950">
        <w:rPr>
          <w:rtl/>
        </w:rPr>
        <w:t>עשרה ימים, שבועיים, דנים עם הנכים ומגיעים לפתרון,</w:t>
      </w:r>
      <w:r w:rsidR="00374753">
        <w:rPr>
          <w:rtl/>
        </w:rPr>
        <w:t xml:space="preserve"> </w:t>
      </w:r>
      <w:r w:rsidRPr="00784950">
        <w:rPr>
          <w:rtl/>
        </w:rPr>
        <w:t>יהיה אשר יהיה, אבל מדברים אתם, בעיקר שיכולים להגיע לכל ההבנות וההסכמות שבעולם,</w:t>
      </w:r>
      <w:r w:rsidR="00374753">
        <w:rPr>
          <w:rtl/>
        </w:rPr>
        <w:t xml:space="preserve"> </w:t>
      </w:r>
      <w:r w:rsidRPr="00784950">
        <w:rPr>
          <w:rtl/>
        </w:rPr>
        <w:t>ובתנאי</w:t>
      </w:r>
      <w:r w:rsidR="00374753">
        <w:rPr>
          <w:rtl/>
        </w:rPr>
        <w:t xml:space="preserve"> </w:t>
      </w:r>
      <w:r w:rsidRPr="00784950">
        <w:rPr>
          <w:rtl/>
        </w:rPr>
        <w:t>שתעשו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אנושי:</w:t>
      </w:r>
      <w:r w:rsidR="00374753">
        <w:rPr>
          <w:rtl/>
        </w:rPr>
        <w:t xml:space="preserve"> </w:t>
      </w:r>
      <w:r w:rsidRPr="00784950">
        <w:rPr>
          <w:rtl/>
        </w:rPr>
        <w:t>דברו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הנכים והתוו מתווה שבתוך עשרה ימים,</w:t>
      </w:r>
      <w:r w:rsidR="00374753">
        <w:rPr>
          <w:rtl/>
        </w:rPr>
        <w:t xml:space="preserve"> </w:t>
      </w:r>
      <w:r w:rsidRPr="00784950">
        <w:rPr>
          <w:rtl/>
        </w:rPr>
        <w:t>שבועיים, קובעים איך יורדים מהשביתה הקשה הזאת, איך מוצאים רבע פתרון, חצי פתרון,</w:t>
      </w:r>
      <w:r w:rsidR="00374753">
        <w:rPr>
          <w:rtl/>
        </w:rPr>
        <w:t xml:space="preserve"> </w:t>
      </w:r>
      <w:r w:rsidRPr="00784950">
        <w:rPr>
          <w:rtl/>
        </w:rPr>
        <w:t>תחילת</w:t>
      </w:r>
      <w:r w:rsidR="00374753">
        <w:rPr>
          <w:rtl/>
        </w:rPr>
        <w:t xml:space="preserve"> </w:t>
      </w:r>
      <w:r w:rsidRPr="00784950">
        <w:rPr>
          <w:rtl/>
        </w:rPr>
        <w:t>דרך.</w:t>
      </w:r>
      <w:r w:rsidR="00374753">
        <w:rPr>
          <w:rtl/>
        </w:rPr>
        <w:t xml:space="preserve"> </w:t>
      </w:r>
      <w:r w:rsidRPr="00784950">
        <w:rPr>
          <w:rtl/>
        </w:rPr>
        <w:t>ישפוט</w:t>
      </w:r>
      <w:r w:rsidR="00374753">
        <w:rPr>
          <w:rtl/>
        </w:rPr>
        <w:t xml:space="preserve"> </w:t>
      </w:r>
      <w:r w:rsidRPr="00784950">
        <w:rPr>
          <w:rtl/>
        </w:rPr>
        <w:t>הציבור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נענינו בלא, באל"ף רבתי </w:t>
      </w:r>
      <w:r w:rsidR="00374753">
        <w:rPr>
          <w:rtl/>
        </w:rPr>
        <w:t>–</w:t>
      </w:r>
      <w:r w:rsidRPr="00784950">
        <w:rPr>
          <w:rtl/>
        </w:rPr>
        <w:t xml:space="preserve"> ממשלה שלא מוכנה להתעמת</w:t>
      </w:r>
      <w:r w:rsidR="00374753">
        <w:rPr>
          <w:rtl/>
        </w:rPr>
        <w:t xml:space="preserve"> </w:t>
      </w:r>
      <w:r w:rsidRPr="00784950">
        <w:rPr>
          <w:rtl/>
        </w:rPr>
        <w:t>ברצינות עם בעיה כאובה זאת. תודה,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וילן.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 ענת מאור, נחום לנגנטל, זבולון</w:t>
      </w:r>
      <w:r w:rsidR="00374753">
        <w:rPr>
          <w:rtl/>
        </w:rPr>
        <w:t xml:space="preserve"> </w:t>
      </w:r>
      <w:r w:rsidRPr="00784950">
        <w:rPr>
          <w:rtl/>
        </w:rPr>
        <w:t>אורלב,</w:t>
      </w:r>
      <w:r w:rsidR="00374753">
        <w:rPr>
          <w:rtl/>
        </w:rPr>
        <w:t xml:space="preserve"> </w:t>
      </w:r>
      <w:r w:rsidRPr="00784950">
        <w:rPr>
          <w:rtl/>
        </w:rPr>
        <w:t>יגאל</w:t>
      </w:r>
      <w:r w:rsidR="00374753">
        <w:rPr>
          <w:rtl/>
        </w:rPr>
        <w:t xml:space="preserve"> </w:t>
      </w:r>
      <w:r w:rsidRPr="00784950">
        <w:rPr>
          <w:rtl/>
        </w:rPr>
        <w:t>ביבי, אמנון כהן, רחמים מלול, יצחק סבן, עופר חוגי, אברהם הירשזון,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פז, יוסף פריצקי, יוסף לפיד, אברהם פורז, יהודית נאות, אליעזר זנדברג,</w:t>
      </w:r>
      <w:r w:rsidR="00374753">
        <w:rPr>
          <w:rtl/>
        </w:rPr>
        <w:t xml:space="preserve"> </w:t>
      </w:r>
      <w:r w:rsidRPr="00784950">
        <w:rPr>
          <w:rtl/>
        </w:rPr>
        <w:t>ויקטור</w:t>
      </w:r>
      <w:r w:rsidR="00374753">
        <w:rPr>
          <w:rtl/>
        </w:rPr>
        <w:t xml:space="preserve"> </w:t>
      </w:r>
      <w:r w:rsidRPr="00784950">
        <w:rPr>
          <w:rtl/>
        </w:rPr>
        <w:t>בריילובסקי, עמיר פרץ, איתן כבל, אלכסנדר צינקר, רומן ברונפמן. חבר הכנסת</w:t>
      </w:r>
      <w:r w:rsidR="00374753">
        <w:rPr>
          <w:rtl/>
        </w:rPr>
        <w:t xml:space="preserve"> </w:t>
      </w:r>
      <w:r w:rsidRPr="00784950">
        <w:rPr>
          <w:rtl/>
        </w:rPr>
        <w:t>פורז, אתה רוצה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>שעוד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הזמנתי</w:t>
      </w:r>
      <w:r w:rsidR="00374753">
        <w:rPr>
          <w:rtl/>
        </w:rPr>
        <w:t xml:space="preserve"> </w:t>
      </w:r>
      <w:r w:rsidRPr="00784950">
        <w:rPr>
          <w:rtl/>
        </w:rPr>
        <w:t>מישהו,</w:t>
      </w:r>
      <w:r w:rsidR="00374753">
        <w:rPr>
          <w:rtl/>
        </w:rPr>
        <w:t xml:space="preserve"> </w:t>
      </w:r>
      <w:r w:rsidRPr="00784950">
        <w:rPr>
          <w:rtl/>
        </w:rPr>
        <w:t>ורק</w:t>
      </w:r>
      <w:r w:rsidR="00374753">
        <w:rPr>
          <w:rtl/>
        </w:rPr>
        <w:t xml:space="preserve"> </w:t>
      </w:r>
      <w:r w:rsidRPr="00784950">
        <w:rPr>
          <w:rtl/>
        </w:rPr>
        <w:t>כרגע קראתי את השם שלך, אני אתן לך את</w:t>
      </w:r>
      <w:r w:rsidR="00374753">
        <w:rPr>
          <w:rtl/>
        </w:rPr>
        <w:t xml:space="preserve"> </w:t>
      </w:r>
      <w:r w:rsidRPr="00784950">
        <w:rPr>
          <w:rtl/>
        </w:rPr>
        <w:t>הזכות לעלות.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כבוד השר, ברור לכולנו שבתקופה הקרובה נעמוד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בפני</w:t>
      </w:r>
      <w:r w:rsidR="00374753">
        <w:rPr>
          <w:rtl/>
        </w:rPr>
        <w:t xml:space="preserve"> </w:t>
      </w:r>
      <w:r w:rsidRPr="00784950">
        <w:rPr>
          <w:rtl/>
        </w:rPr>
        <w:t>מצב דומה של הגשת תקציב, כי כבר ברגע זה כולנו יודעים שהתקציב הזה 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פסוק.</w:t>
      </w:r>
      <w:r w:rsidR="00374753">
        <w:rPr>
          <w:rtl/>
        </w:rPr>
        <w:t xml:space="preserve"> </w:t>
      </w:r>
      <w:r w:rsidRPr="00784950">
        <w:rPr>
          <w:rtl/>
        </w:rPr>
        <w:t>התקציב הזה מבוסס על הנחה של הכנסות מדינה בלתי ריאליות, ההכנסות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עומדות</w:t>
      </w:r>
      <w:r w:rsidR="00374753">
        <w:rPr>
          <w:rtl/>
        </w:rPr>
        <w:t xml:space="preserve"> </w:t>
      </w:r>
      <w:r w:rsidRPr="00784950">
        <w:rPr>
          <w:rtl/>
        </w:rPr>
        <w:t>להתממש,</w:t>
      </w:r>
      <w:r w:rsidR="00374753">
        <w:rPr>
          <w:rtl/>
        </w:rPr>
        <w:t xml:space="preserve"> </w:t>
      </w:r>
      <w:r w:rsidRPr="00784950">
        <w:rPr>
          <w:rtl/>
        </w:rPr>
        <w:t>וכולנו,</w:t>
      </w:r>
      <w:r w:rsidR="00374753">
        <w:rPr>
          <w:rtl/>
        </w:rPr>
        <w:t xml:space="preserve"> </w:t>
      </w:r>
      <w:r w:rsidRPr="00784950">
        <w:rPr>
          <w:rtl/>
        </w:rPr>
        <w:t>בתוך זמן לא רב, נעמוד בפני מצב שצריך תקציב</w:t>
      </w:r>
      <w:r w:rsidR="00374753">
        <w:rPr>
          <w:rtl/>
        </w:rPr>
        <w:t xml:space="preserve"> </w:t>
      </w:r>
      <w:r w:rsidRPr="00784950">
        <w:rPr>
          <w:rtl/>
        </w:rPr>
        <w:t>נוסף.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לכאורה</w:t>
      </w:r>
      <w:r w:rsidR="00374753">
        <w:rPr>
          <w:rtl/>
        </w:rPr>
        <w:t xml:space="preserve"> </w:t>
      </w:r>
      <w:r w:rsidRPr="00784950">
        <w:rPr>
          <w:rtl/>
        </w:rPr>
        <w:t>יכולתי למתוח ביקורת לכל האורך, רק שאני רוצה לומר לכם, שאף שאני לא</w:t>
      </w:r>
      <w:r w:rsidR="00374753">
        <w:rPr>
          <w:rtl/>
        </w:rPr>
        <w:t xml:space="preserve"> </w:t>
      </w:r>
      <w:r w:rsidRPr="00784950">
        <w:rPr>
          <w:rtl/>
        </w:rPr>
        <w:t>נמצא בכנסת רק מהקדנציה הנוכחית אלא מאז 1988, זיגזגים כאלה אני עוד לא זוכר.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פורז, קראתי לזה "תקציב שקשוקה".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יודע.</w:t>
      </w:r>
      <w:r w:rsidR="00374753">
        <w:rPr>
          <w:rtl/>
        </w:rPr>
        <w:t xml:space="preserve"> </w:t>
      </w:r>
      <w:r w:rsidRPr="00784950">
        <w:rPr>
          <w:rtl/>
        </w:rPr>
        <w:t>שקשוקה פעם אחת מערבבים ואחר כך אוכלים, גם לא שמעתי שאת השקשוקה</w:t>
      </w:r>
      <w:r w:rsidR="00374753">
        <w:rPr>
          <w:rtl/>
        </w:rPr>
        <w:t xml:space="preserve"> </w:t>
      </w:r>
      <w:r w:rsidRPr="00784950">
        <w:rPr>
          <w:rtl/>
        </w:rPr>
        <w:t>מכינים,</w:t>
      </w:r>
      <w:r w:rsidR="00374753">
        <w:rPr>
          <w:rtl/>
        </w:rPr>
        <w:t xml:space="preserve"> </w:t>
      </w:r>
      <w:r w:rsidRPr="00784950">
        <w:rPr>
          <w:rtl/>
        </w:rPr>
        <w:t>מפרקים</w:t>
      </w:r>
      <w:r w:rsidR="00374753">
        <w:rPr>
          <w:rtl/>
        </w:rPr>
        <w:t xml:space="preserve"> </w:t>
      </w:r>
      <w:r w:rsidRPr="00784950">
        <w:rPr>
          <w:rtl/>
        </w:rPr>
        <w:t>אותה לחתיכות, שוב מכינים ממנה שקשוקה, שוב מפרקים אותה לחתיכות</w:t>
      </w:r>
      <w:r w:rsidR="00374753">
        <w:rPr>
          <w:rtl/>
        </w:rPr>
        <w:t xml:space="preserve"> </w:t>
      </w:r>
      <w:r w:rsidRPr="00784950">
        <w:rPr>
          <w:rtl/>
        </w:rPr>
        <w:t>ושוב</w:t>
      </w:r>
      <w:r w:rsidR="00374753">
        <w:rPr>
          <w:rtl/>
        </w:rPr>
        <w:t xml:space="preserve"> </w:t>
      </w:r>
      <w:r w:rsidRPr="00784950">
        <w:rPr>
          <w:rtl/>
        </w:rPr>
        <w:t>הופכים</w:t>
      </w:r>
      <w:r w:rsidR="00374753">
        <w:rPr>
          <w:rtl/>
        </w:rPr>
        <w:t xml:space="preserve"> </w:t>
      </w:r>
      <w:r w:rsidRPr="00784950">
        <w:rPr>
          <w:rtl/>
        </w:rPr>
        <w:t>אותה לשקשוקה. זאת אומרת, אני לא חושב שכדאי לעשות עוול לשקשוקה עד</w:t>
      </w:r>
      <w:r w:rsidR="00374753">
        <w:rPr>
          <w:rtl/>
        </w:rPr>
        <w:t xml:space="preserve"> </w:t>
      </w:r>
      <w:r w:rsidRPr="00784950">
        <w:rPr>
          <w:rtl/>
        </w:rPr>
        <w:t>כדי כך.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בתקופתה</w:t>
      </w:r>
      <w:r w:rsidR="00374753">
        <w:rPr>
          <w:rtl/>
        </w:rPr>
        <w:t xml:space="preserve"> </w:t>
      </w:r>
      <w:r w:rsidRPr="00784950">
        <w:rPr>
          <w:rtl/>
        </w:rPr>
        <w:t>של ממשלת ברק הועלו פה הצעות חסרות אחריות, החל מחוק משפחות ברוכות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הלפרט.</w:t>
      </w:r>
      <w:r w:rsidR="00374753">
        <w:rPr>
          <w:rtl/>
        </w:rPr>
        <w:t xml:space="preserve"> </w:t>
      </w:r>
      <w:r w:rsidRPr="00784950">
        <w:rPr>
          <w:rtl/>
        </w:rPr>
        <w:t>כבר אמרתי יותר מפעם אחת, שמשפחות גדולות זו לא ברכה; אני לא</w:t>
      </w:r>
      <w:r w:rsidR="00374753">
        <w:rPr>
          <w:rtl/>
        </w:rPr>
        <w:t xml:space="preserve"> </w:t>
      </w:r>
      <w:r w:rsidRPr="00784950">
        <w:rPr>
          <w:rtl/>
        </w:rPr>
        <w:t>רוצה להגיד שזו קללה, אבל ודאי לא ברכה. זה כמובן דבר מטורף, שמדינה, במקום לעודד</w:t>
      </w:r>
      <w:r w:rsidR="00374753">
        <w:rPr>
          <w:rtl/>
        </w:rPr>
        <w:t xml:space="preserve"> </w:t>
      </w:r>
      <w:r w:rsidRPr="00784950">
        <w:rPr>
          <w:rtl/>
        </w:rPr>
        <w:t>אנשים להביא ילד שלישי, מעודדת אנשים להביא ילד עשירי, אבל בחוקים האלה תמכו שרון</w:t>
      </w:r>
      <w:r w:rsidR="00374753">
        <w:rPr>
          <w:rtl/>
        </w:rPr>
        <w:t xml:space="preserve"> </w:t>
      </w:r>
      <w:r w:rsidRPr="00784950">
        <w:rPr>
          <w:rtl/>
        </w:rPr>
        <w:t>וסילבן שלום.</w:t>
      </w:r>
      <w:r w:rsidR="00374753">
        <w:rPr>
          <w:rtl/>
        </w:rPr>
        <w:t xml:space="preserve"> </w:t>
      </w:r>
      <w:r w:rsidRPr="00784950">
        <w:rPr>
          <w:rtl/>
        </w:rPr>
        <w:t>אחר כך בא חוק הנגב, גם בו הם תמכו. אחר כך בא החוק המטורף של עמיר</w:t>
      </w:r>
      <w:r w:rsidR="00374753">
        <w:rPr>
          <w:rtl/>
        </w:rPr>
        <w:t xml:space="preserve"> </w:t>
      </w:r>
      <w:r w:rsidRPr="00784950">
        <w:rPr>
          <w:rtl/>
        </w:rPr>
        <w:t>פרץ עם קבלני כוח</w:t>
      </w:r>
      <w:r w:rsidR="00374753">
        <w:rPr>
          <w:rtl/>
        </w:rPr>
        <w:t>-</w:t>
      </w:r>
      <w:r w:rsidRPr="00784950">
        <w:rPr>
          <w:rtl/>
        </w:rPr>
        <w:t>אדם, כשעכשיו אנחנו עומדים בפני מצב שבקרוב אלפי אנשים יאבדו את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עבודתם, כי צריך חוקים כאלה, כי אין ברירה, זאת אומרת, צריך למצוא מנגנון</w:t>
      </w:r>
      <w:r w:rsidR="00374753">
        <w:rPr>
          <w:rtl/>
        </w:rPr>
        <w:t xml:space="preserve"> </w:t>
      </w:r>
      <w:r w:rsidRPr="00784950">
        <w:rPr>
          <w:rtl/>
        </w:rPr>
        <w:t>שמאפשר העסקת עובדים באמצעות קבלני כוח</w:t>
      </w:r>
      <w:r w:rsidR="00374753">
        <w:rPr>
          <w:rtl/>
        </w:rPr>
        <w:t>-</w:t>
      </w:r>
      <w:r w:rsidRPr="00784950">
        <w:rPr>
          <w:rtl/>
        </w:rPr>
        <w:t>אדם, וגם בזה הם תמכו.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יכולת</w:t>
      </w:r>
      <w:r w:rsidR="00374753">
        <w:rPr>
          <w:rtl/>
        </w:rPr>
        <w:t xml:space="preserve"> </w:t>
      </w:r>
      <w:r w:rsidRPr="00784950">
        <w:rPr>
          <w:rtl/>
        </w:rPr>
        <w:t>לומר:</w:t>
      </w:r>
      <w:r w:rsidR="00374753">
        <w:rPr>
          <w:rtl/>
        </w:rPr>
        <w:t xml:space="preserve"> </w:t>
      </w:r>
      <w:r w:rsidRPr="00784950">
        <w:rPr>
          <w:rtl/>
        </w:rPr>
        <w:t>הם היו באופוזיציה, כשאתה באופוזיציה אתה צריך לעשות את המוות</w:t>
      </w:r>
      <w:r w:rsidR="00374753">
        <w:rPr>
          <w:rtl/>
        </w:rPr>
        <w:t xml:space="preserve"> </w:t>
      </w:r>
      <w:r w:rsidRPr="00784950">
        <w:rPr>
          <w:rtl/>
        </w:rPr>
        <w:t>לממשלה,</w:t>
      </w:r>
      <w:r w:rsidR="00374753">
        <w:rPr>
          <w:rtl/>
        </w:rPr>
        <w:t xml:space="preserve"> </w:t>
      </w:r>
      <w:r w:rsidRPr="00784950">
        <w:rPr>
          <w:rtl/>
        </w:rPr>
        <w:t>וכל האמצעים</w:t>
      </w:r>
      <w:r w:rsidR="00374753">
        <w:rPr>
          <w:rtl/>
        </w:rPr>
        <w:t xml:space="preserve"> </w:t>
      </w:r>
      <w:r w:rsidRPr="00784950">
        <w:rPr>
          <w:rtl/>
        </w:rPr>
        <w:t>כשרים.</w:t>
      </w:r>
      <w:r w:rsidR="00374753">
        <w:rPr>
          <w:rtl/>
        </w:rPr>
        <w:t xml:space="preserve"> </w:t>
      </w:r>
      <w:r w:rsidRPr="00784950">
        <w:rPr>
          <w:rtl/>
        </w:rPr>
        <w:t>אני, אגב, כופר בזה. אני חושב, שגם כאשר אתה נמצא</w:t>
      </w:r>
      <w:r w:rsidR="00374753">
        <w:rPr>
          <w:rtl/>
        </w:rPr>
        <w:t xml:space="preserve"> </w:t>
      </w:r>
      <w:r w:rsidRPr="00784950">
        <w:rPr>
          <w:rtl/>
        </w:rPr>
        <w:t>באופוזיציה,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לגלות אחריות. אתה לא יכול לומר: אני אתן יד לכל דבר הכי</w:t>
      </w:r>
      <w:r w:rsidR="00374753">
        <w:rPr>
          <w:rtl/>
        </w:rPr>
        <w:t xml:space="preserve"> </w:t>
      </w:r>
      <w:r w:rsidRPr="00784950">
        <w:rPr>
          <w:rtl/>
        </w:rPr>
        <w:t>מטורף שיכול להיות, ובלבד שאפיל את הממשלה. אסור לעשות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הדקות</w:t>
      </w:r>
      <w:r w:rsidR="00374753">
        <w:rPr>
          <w:rtl/>
        </w:rPr>
        <w:t xml:space="preserve"> </w:t>
      </w:r>
      <w:r w:rsidRPr="00784950">
        <w:rPr>
          <w:rtl/>
        </w:rPr>
        <w:t>הסתיימו</w:t>
      </w:r>
      <w:r w:rsidR="00374753">
        <w:rPr>
          <w:rtl/>
        </w:rPr>
        <w:t xml:space="preserve"> </w:t>
      </w:r>
      <w:r w:rsidRPr="00784950">
        <w:rPr>
          <w:rtl/>
        </w:rPr>
        <w:t>עכשיו. אם תשב פה שעה שלמה, אני מבטיח לך שתקבל חמישה</w:t>
      </w:r>
      <w:r w:rsidR="00374753">
        <w:rPr>
          <w:rtl/>
        </w:rPr>
        <w:t xml:space="preserve"> </w:t>
      </w:r>
      <w:r w:rsidRPr="00784950">
        <w:rPr>
          <w:rtl/>
        </w:rPr>
        <w:t>תורים.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להסביר לך למה מצבי כל כך עגום. אני לא ליצמן,</w:t>
      </w:r>
      <w:r w:rsidR="00374753">
        <w:rPr>
          <w:rtl/>
        </w:rPr>
        <w:t xml:space="preserve"> </w:t>
      </w:r>
      <w:r w:rsidRPr="00784950">
        <w:rPr>
          <w:rtl/>
        </w:rPr>
        <w:t>ולא קיבלתי מהממשלה כלום, אין לי מוסדות, לא הבטיחו לי תשלומים.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כולנו פה כאלה.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התחלתי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הסיפור.</w:t>
      </w:r>
      <w:r w:rsidR="00374753">
        <w:rPr>
          <w:rtl/>
        </w:rPr>
        <w:t xml:space="preserve"> </w:t>
      </w:r>
      <w:r w:rsidRPr="00784950">
        <w:rPr>
          <w:rtl/>
        </w:rPr>
        <w:t>עשו לי טובה בתור יושב</w:t>
      </w:r>
      <w:r w:rsidR="00374753">
        <w:rPr>
          <w:rtl/>
        </w:rPr>
        <w:t>-</w:t>
      </w:r>
      <w:r w:rsidRPr="00784950">
        <w:rPr>
          <w:rtl/>
        </w:rPr>
        <w:t>ראש ועדת הכלכלה ולקחו מחוק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פרק התיירות, איזה משהו קטן על ערבויות שניתנות על</w:t>
      </w:r>
      <w:r w:rsidR="00374753">
        <w:rPr>
          <w:rtl/>
        </w:rPr>
        <w:t>-</w:t>
      </w:r>
      <w:r w:rsidRPr="00784950">
        <w:rPr>
          <w:rtl/>
        </w:rPr>
        <w:t>ידי סוכני נסיעות</w:t>
      </w:r>
      <w:r w:rsidR="00374753">
        <w:rPr>
          <w:rtl/>
        </w:rPr>
        <w:t xml:space="preserve"> </w:t>
      </w:r>
      <w:r w:rsidRPr="00784950">
        <w:rPr>
          <w:rtl/>
        </w:rPr>
        <w:t>להבטחת</w:t>
      </w:r>
      <w:r w:rsidR="00374753">
        <w:rPr>
          <w:rtl/>
        </w:rPr>
        <w:t xml:space="preserve"> </w:t>
      </w:r>
      <w:r w:rsidRPr="00784950">
        <w:rPr>
          <w:rtl/>
        </w:rPr>
        <w:t>כספם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לקוחות,</w:t>
      </w:r>
      <w:r w:rsidR="00374753">
        <w:rPr>
          <w:rtl/>
        </w:rPr>
        <w:t xml:space="preserve"> </w:t>
      </w:r>
      <w:r w:rsidRPr="00784950">
        <w:rPr>
          <w:rtl/>
        </w:rPr>
        <w:t>עשו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הטובה הגדולה והעבירו את זה אלי, לוועדת</w:t>
      </w:r>
      <w:r w:rsidR="00374753">
        <w:rPr>
          <w:rtl/>
        </w:rPr>
        <w:t xml:space="preserve"> </w:t>
      </w:r>
      <w:r w:rsidRPr="00784950">
        <w:rPr>
          <w:rtl/>
        </w:rPr>
        <w:t>הכלכלה.</w:t>
      </w:r>
      <w:r w:rsidR="00374753">
        <w:rPr>
          <w:rtl/>
        </w:rPr>
        <w:t xml:space="preserve"> </w:t>
      </w:r>
      <w:r w:rsidRPr="00784950">
        <w:rPr>
          <w:rtl/>
        </w:rPr>
        <w:t>אני,</w:t>
      </w:r>
      <w:r w:rsidR="00374753">
        <w:rPr>
          <w:rtl/>
        </w:rPr>
        <w:t xml:space="preserve"> </w:t>
      </w:r>
      <w:r w:rsidRPr="00784950">
        <w:rPr>
          <w:rtl/>
        </w:rPr>
        <w:t>כמובן,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 מוכשר כמו חבר הכנסת ליצמן, הצלחתי בכמה ימים</w:t>
      </w:r>
      <w:r w:rsidR="00374753">
        <w:rPr>
          <w:rtl/>
        </w:rPr>
        <w:t xml:space="preserve"> </w:t>
      </w:r>
      <w:r w:rsidRPr="00784950">
        <w:rPr>
          <w:rtl/>
        </w:rPr>
        <w:t>להעביר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אחד, הוא הצליח 35 חוקים. אבל כנראה כשרון זה עניין שאתה מקבל מאיזה</w:t>
      </w:r>
      <w:r w:rsidR="00374753">
        <w:rPr>
          <w:rtl/>
        </w:rPr>
        <w:t xml:space="preserve"> </w:t>
      </w:r>
      <w:r w:rsidRPr="00784950">
        <w:rPr>
          <w:rtl/>
        </w:rPr>
        <w:t>מקום, או שיש לך או שאין לך. לי כנראה אין.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משום שהוא גדל במשפחה מרובת ילדים.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מעיד</w:t>
      </w:r>
      <w:r w:rsidR="00374753">
        <w:rPr>
          <w:rtl/>
        </w:rPr>
        <w:t xml:space="preserve"> </w:t>
      </w:r>
      <w:r w:rsidRPr="00784950">
        <w:rPr>
          <w:rtl/>
        </w:rPr>
        <w:t>שאני לא צודק. אגב, כמה ילדים יש לחבר הכנסת ליצמן, אני לא</w:t>
      </w:r>
      <w:r w:rsidR="00374753">
        <w:rPr>
          <w:rtl/>
        </w:rPr>
        <w:t xml:space="preserve"> </w:t>
      </w:r>
      <w:r w:rsidRPr="00784950">
        <w:rPr>
          <w:rtl/>
        </w:rPr>
        <w:t>יודע.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להניח שהרבה.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נענש?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טובה</w:t>
      </w:r>
      <w:r w:rsidR="00374753">
        <w:rPr>
          <w:rtl/>
        </w:rPr>
        <w:t xml:space="preserve"> </w:t>
      </w:r>
      <w:r w:rsidRPr="00784950">
        <w:rPr>
          <w:rtl/>
        </w:rPr>
        <w:t>לממשלה,</w:t>
      </w:r>
      <w:r w:rsidR="00374753">
        <w:rPr>
          <w:rtl/>
        </w:rPr>
        <w:t xml:space="preserve"> </w:t>
      </w:r>
      <w:r w:rsidRPr="00784950">
        <w:rPr>
          <w:rtl/>
        </w:rPr>
        <w:t>מביא להם את הפרק הזה בחוק</w:t>
      </w:r>
      <w:r w:rsidR="00374753">
        <w:rPr>
          <w:rtl/>
        </w:rPr>
        <w:t xml:space="preserve"> </w:t>
      </w:r>
      <w:r w:rsidRPr="00784950">
        <w:rPr>
          <w:rtl/>
        </w:rPr>
        <w:t>ההסדרים,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נענש לעלות אחרי 23:00? למה זה מגיע לי? האם אני לא יכול לבקש</w:t>
      </w:r>
      <w:r w:rsidR="00374753">
        <w:rPr>
          <w:rtl/>
        </w:rPr>
        <w:t xml:space="preserve"> </w:t>
      </w:r>
      <w:r w:rsidRPr="00784950">
        <w:rPr>
          <w:rtl/>
        </w:rPr>
        <w:t>רחמים ממישהו? אני ארד.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נזמין אותך תיכף, חבר הכנסת פורז.</w:t>
      </w:r>
      <w:r w:rsidR="00374753">
        <w:rPr>
          <w:rtl/>
        </w:rPr>
        <w:t xml:space="preserve"> </w:t>
      </w:r>
      <w:r w:rsidRPr="00784950">
        <w:rPr>
          <w:rtl/>
        </w:rPr>
        <w:t>אנחנו ממשיכים.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קליינר.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מיכאל איתן.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בשארה, בבקשה.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תתפלא,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בשארה,</w:t>
      </w:r>
      <w:r w:rsidR="00374753">
        <w:rPr>
          <w:rtl/>
        </w:rPr>
        <w:t xml:space="preserve"> </w:t>
      </w:r>
      <w:r w:rsidRPr="00784950">
        <w:rPr>
          <w:rtl/>
        </w:rPr>
        <w:t>רק הנוכחים פה מדברים, ולכן יש לצפות שכל שני דוברים</w:t>
      </w:r>
      <w:r w:rsidR="00374753">
        <w:rPr>
          <w:rtl/>
        </w:rPr>
        <w:t xml:space="preserve"> </w:t>
      </w:r>
      <w:r w:rsidRPr="00784950">
        <w:rPr>
          <w:rtl/>
        </w:rPr>
        <w:t>תעלה אתה.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ביקשתי</w:t>
      </w:r>
      <w:r w:rsidR="00374753">
        <w:rPr>
          <w:rtl/>
        </w:rPr>
        <w:t xml:space="preserve"> </w:t>
      </w:r>
      <w:r w:rsidRPr="00784950">
        <w:rPr>
          <w:rtl/>
        </w:rPr>
        <w:t>ממחלקת</w:t>
      </w:r>
      <w:r w:rsidR="00374753">
        <w:rPr>
          <w:rtl/>
        </w:rPr>
        <w:t xml:space="preserve"> </w:t>
      </w:r>
      <w:r w:rsidRPr="00784950">
        <w:rPr>
          <w:rtl/>
        </w:rPr>
        <w:t>המחקר</w:t>
      </w:r>
      <w:r w:rsidR="00374753">
        <w:rPr>
          <w:rtl/>
        </w:rPr>
        <w:t xml:space="preserve"> </w:t>
      </w:r>
      <w:r w:rsidRPr="00784950">
        <w:rPr>
          <w:rtl/>
        </w:rPr>
        <w:t>נתונים בעניין הצמיחה בשלוש השנים האחרונות,</w:t>
      </w:r>
      <w:r w:rsidR="00374753">
        <w:rPr>
          <w:rtl/>
        </w:rPr>
        <w:t xml:space="preserve"> </w:t>
      </w:r>
      <w:r w:rsidRPr="00784950">
        <w:rPr>
          <w:rtl/>
        </w:rPr>
        <w:t>ומתברר שבכל פעם הציפייה לצמיחה היתה כמעט הפוכה ממה שקרה בשלוש השנים האחרונות.</w:t>
      </w:r>
    </w:p>
    <w:p w:rsidR="00374753" w:rsidRDefault="00374753" w:rsidP="00374753">
      <w:pPr>
        <w:rPr>
          <w:rtl/>
        </w:rPr>
      </w:pPr>
    </w:p>
    <w:p w:rsidR="00374753" w:rsidRDefault="00784950" w:rsidP="00DD781C">
      <w:pPr>
        <w:rPr>
          <w:rtl/>
        </w:rPr>
      </w:pPr>
      <w:r w:rsidRPr="00784950">
        <w:rPr>
          <w:rtl/>
        </w:rPr>
        <w:t>בשנת</w:t>
      </w:r>
      <w:r w:rsidR="00374753">
        <w:rPr>
          <w:rtl/>
        </w:rPr>
        <w:t xml:space="preserve"> </w:t>
      </w:r>
      <w:r w:rsidRPr="00784950">
        <w:rPr>
          <w:rtl/>
        </w:rPr>
        <w:t>2000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ציפייה לשיעור צמיחה של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, אבל היתה צמיחה של </w:t>
      </w:r>
      <w:r w:rsidR="00DD781C">
        <w:rPr>
          <w:rFonts w:hint="cs"/>
          <w:rtl/>
        </w:rPr>
        <w:t>6.2%</w:t>
      </w:r>
      <w:r w:rsidRPr="00784950">
        <w:rPr>
          <w:rtl/>
        </w:rPr>
        <w:t>. ברור</w:t>
      </w:r>
      <w:r w:rsidR="00374753">
        <w:rPr>
          <w:rtl/>
        </w:rPr>
        <w:t xml:space="preserve"> </w:t>
      </w:r>
      <w:r w:rsidRPr="00784950">
        <w:rPr>
          <w:rtl/>
        </w:rPr>
        <w:t>למה: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היו תקוות למשהו שאנחנו כבר לא מעזים לדבר עליו </w:t>
      </w:r>
      <w:r w:rsidR="00374753">
        <w:rPr>
          <w:rtl/>
        </w:rPr>
        <w:t>–</w:t>
      </w:r>
      <w:r w:rsidRPr="00784950">
        <w:rPr>
          <w:rtl/>
        </w:rPr>
        <w:t xml:space="preserve"> שלום. בשנת 2000 ללא ספק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תקוות, ולכן גם גודל האכזבה כגודל התקווה. </w:t>
      </w:r>
      <w:r w:rsidR="00DD781C">
        <w:rPr>
          <w:rFonts w:hint="cs"/>
          <w:rtl/>
        </w:rPr>
        <w:t>6.2%</w:t>
      </w:r>
      <w:r w:rsidRPr="00784950">
        <w:rPr>
          <w:rtl/>
        </w:rPr>
        <w:t xml:space="preserve"> צמיחה בשנת 2000.</w:t>
      </w:r>
      <w:r w:rsidR="00374753">
        <w:rPr>
          <w:rtl/>
        </w:rPr>
        <w:t xml:space="preserve"> </w:t>
      </w:r>
      <w:r w:rsidRPr="00784950">
        <w:rPr>
          <w:rtl/>
        </w:rPr>
        <w:t>בשנת 2001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ציפייה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="00DD781C">
        <w:rPr>
          <w:rFonts w:hint="cs"/>
          <w:rtl/>
        </w:rPr>
        <w:t>4.5%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צמיחה, אבל שיעור הצמיחה היה מינוס </w:t>
      </w:r>
      <w:r w:rsidR="00374753" w:rsidRPr="00784950">
        <w:rPr>
          <w:rtl/>
        </w:rPr>
        <w:t>0</w:t>
      </w:r>
      <w:r w:rsidR="00DD781C">
        <w:rPr>
          <w:rFonts w:hint="cs"/>
          <w:rtl/>
        </w:rPr>
        <w:t>.5%</w:t>
      </w:r>
      <w:r w:rsidRPr="00784950">
        <w:rPr>
          <w:rtl/>
        </w:rPr>
        <w:t>. ואילו התקציב הזה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התחיל בהנחה של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צמיחה. עכשיו נדמה לי שההנחה היא ל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צמיחה.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יימשך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מינוס.</w:t>
      </w:r>
      <w:r w:rsidR="00374753">
        <w:rPr>
          <w:rtl/>
        </w:rPr>
        <w:t xml:space="preserve"> </w:t>
      </w:r>
      <w:r w:rsidRPr="00784950">
        <w:rPr>
          <w:rtl/>
        </w:rPr>
        <w:t>במקרה</w:t>
      </w:r>
      <w:r w:rsidR="00374753">
        <w:rPr>
          <w:rtl/>
        </w:rPr>
        <w:t xml:space="preserve"> </w:t>
      </w:r>
      <w:r w:rsidRPr="00784950">
        <w:rPr>
          <w:rtl/>
        </w:rPr>
        <w:t>הטוב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>, אם תהיה עלייה</w:t>
      </w:r>
      <w:r w:rsidR="00374753">
        <w:rPr>
          <w:rtl/>
        </w:rPr>
        <w:t xml:space="preserve"> </w:t>
      </w:r>
      <w:r w:rsidRPr="00784950">
        <w:rPr>
          <w:rtl/>
        </w:rPr>
        <w:t>מארגנטינה.</w:t>
      </w:r>
      <w:r w:rsidR="00374753">
        <w:rPr>
          <w:rtl/>
        </w:rPr>
        <w:t xml:space="preserve"> </w:t>
      </w:r>
      <w:r w:rsidRPr="00784950">
        <w:rPr>
          <w:rtl/>
        </w:rPr>
        <w:t>במקרה הזה, ודאי שהתוצר הלאומי הגולמי עולה. אם זה יהיה נכון, אברהם</w:t>
      </w:r>
      <w:r w:rsidR="00374753">
        <w:rPr>
          <w:rtl/>
        </w:rPr>
        <w:t xml:space="preserve"> </w:t>
      </w:r>
      <w:r w:rsidRPr="00784950">
        <w:rPr>
          <w:rtl/>
        </w:rPr>
        <w:t>פורז יצדק. כלומר, כל התקציב הזה יהיה חישוב על הכנסות שונות.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רציתי לדבר על זה, אדוני, אבל ברור שהמקום שבו שני הדברים נפגשים וגורמים</w:t>
      </w:r>
      <w:r w:rsidR="00374753">
        <w:rPr>
          <w:rtl/>
        </w:rPr>
        <w:t xml:space="preserve"> </w:t>
      </w:r>
      <w:r w:rsidRPr="00784950">
        <w:rPr>
          <w:rtl/>
        </w:rPr>
        <w:t>לעוגה הלאומית, שעליה רבים כל הסקטורים, להצטמצם, וגורמים לכל הכוחניות הזאת, ובד</w:t>
      </w:r>
      <w:r w:rsidR="00374753">
        <w:rPr>
          <w:rtl/>
        </w:rPr>
        <w:t xml:space="preserve"> </w:t>
      </w:r>
      <w:r w:rsidRPr="00784950">
        <w:rPr>
          <w:rtl/>
        </w:rPr>
        <w:t>בבד</w:t>
      </w:r>
      <w:r w:rsidR="00374753">
        <w:rPr>
          <w:rtl/>
        </w:rPr>
        <w:t xml:space="preserve"> </w:t>
      </w:r>
      <w:r w:rsidRPr="00784950">
        <w:rPr>
          <w:rtl/>
        </w:rPr>
        <w:t>מגלמים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צדק</w:t>
      </w:r>
      <w:r w:rsidR="00374753">
        <w:rPr>
          <w:rtl/>
        </w:rPr>
        <w:t xml:space="preserve"> </w:t>
      </w:r>
      <w:r w:rsidRPr="00784950">
        <w:rPr>
          <w:rtl/>
        </w:rPr>
        <w:t>חברתי,</w:t>
      </w:r>
      <w:r w:rsidR="00374753">
        <w:rPr>
          <w:rtl/>
        </w:rPr>
        <w:t xml:space="preserve"> </w:t>
      </w:r>
      <w:r w:rsidRPr="00784950">
        <w:rPr>
          <w:rtl/>
        </w:rPr>
        <w:t>הוא ההתנחלויות, כי הן מקבלות יותר, בכל מובן הן</w:t>
      </w:r>
      <w:r w:rsidR="00374753">
        <w:rPr>
          <w:rtl/>
        </w:rPr>
        <w:t xml:space="preserve"> </w:t>
      </w:r>
      <w:r w:rsidRPr="00784950">
        <w:rPr>
          <w:rtl/>
        </w:rPr>
        <w:t>מקבלות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סקטור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ובאותו זמן הן מצמצמות את העוגה הלאומית בכך שהן</w:t>
      </w:r>
      <w:r w:rsidR="00374753">
        <w:rPr>
          <w:rtl/>
        </w:rPr>
        <w:t xml:space="preserve"> </w:t>
      </w:r>
      <w:r w:rsidRPr="00784950">
        <w:rPr>
          <w:rtl/>
        </w:rPr>
        <w:t>גורמות למתח אזורי. זה ממש סיפור ההתנחלויות.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בסיבוב הקודם התחלתי</w:t>
      </w:r>
      <w:r w:rsidR="00374753">
        <w:rPr>
          <w:rtl/>
        </w:rPr>
        <w:t xml:space="preserve"> </w:t>
      </w:r>
      <w:r w:rsidRPr="00784950">
        <w:rPr>
          <w:rtl/>
        </w:rPr>
        <w:t>לדבר על ההבדל בין מדיניות האי</w:t>
      </w:r>
      <w:r w:rsidR="00374753">
        <w:rPr>
          <w:rtl/>
        </w:rPr>
        <w:t>-</w:t>
      </w:r>
      <w:r w:rsidRPr="00784950">
        <w:rPr>
          <w:rtl/>
        </w:rPr>
        <w:t>שוויון כלפי 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השאר,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פה ממש מתהפכות היוצרות כשמדברים על כך. יש חלק חסר</w:t>
      </w:r>
      <w:r w:rsidR="00374753">
        <w:rPr>
          <w:rtl/>
        </w:rPr>
        <w:t xml:space="preserve"> </w:t>
      </w:r>
      <w:r w:rsidRPr="00784950">
        <w:rPr>
          <w:rtl/>
        </w:rPr>
        <w:t>סבלנות</w:t>
      </w:r>
      <w:r w:rsidR="00374753">
        <w:rPr>
          <w:rtl/>
        </w:rPr>
        <w:t xml:space="preserve"> </w:t>
      </w:r>
      <w:r w:rsidRPr="00784950">
        <w:rPr>
          <w:rtl/>
        </w:rPr>
        <w:t>לגמרי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הזה, וחלק שאומר: נו, מה, זה עוד סקטור מקופח במדינת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עוד סקטור מקופח במדינת ישראל. זה לא אחד הסקטורים. דבר</w:t>
      </w:r>
      <w:r w:rsidR="00374753">
        <w:rPr>
          <w:rtl/>
        </w:rPr>
        <w:t xml:space="preserve"> </w:t>
      </w:r>
      <w:r w:rsidRPr="00784950">
        <w:rPr>
          <w:rtl/>
        </w:rPr>
        <w:t>ראשון,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מוכר כסקטור בכנסת, כלומר, הוא לא יכול להתמקח על התקציב, גם לא</w:t>
      </w:r>
      <w:r w:rsidR="00374753">
        <w:rPr>
          <w:rtl/>
        </w:rPr>
        <w:t xml:space="preserve"> </w:t>
      </w:r>
      <w:r w:rsidRPr="00784950">
        <w:rPr>
          <w:rtl/>
        </w:rPr>
        <w:t>יושבים</w:t>
      </w:r>
      <w:r w:rsidR="00374753">
        <w:rPr>
          <w:rtl/>
        </w:rPr>
        <w:t xml:space="preserve"> </w:t>
      </w:r>
      <w:r w:rsidRPr="00784950">
        <w:rPr>
          <w:rtl/>
        </w:rPr>
        <w:t>אתו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התקציב, לא כאופוזיציה ולא עם החלקים שבקואליציה. לא</w:t>
      </w:r>
      <w:r w:rsidR="00374753">
        <w:rPr>
          <w:rtl/>
        </w:rPr>
        <w:t xml:space="preserve"> </w:t>
      </w:r>
      <w:r w:rsidRPr="00784950">
        <w:rPr>
          <w:rtl/>
        </w:rPr>
        <w:t>יושבים</w:t>
      </w:r>
      <w:r w:rsidR="00374753">
        <w:rPr>
          <w:rtl/>
        </w:rPr>
        <w:t xml:space="preserve"> </w:t>
      </w:r>
      <w:r w:rsidRPr="00784950">
        <w:rPr>
          <w:rtl/>
        </w:rPr>
        <w:t>אתו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לנהל משא</w:t>
      </w:r>
      <w:r w:rsidR="00374753">
        <w:rPr>
          <w:rtl/>
        </w:rPr>
        <w:t>-</w:t>
      </w:r>
      <w:r w:rsidRPr="00784950">
        <w:rPr>
          <w:rtl/>
        </w:rPr>
        <w:t>ומתן, גם לא מתוך נימוס, זאת אומרת, סתם להראות תרבות</w:t>
      </w:r>
      <w:r w:rsidR="00374753">
        <w:rPr>
          <w:rtl/>
        </w:rPr>
        <w:t xml:space="preserve"> </w:t>
      </w:r>
      <w:r w:rsidRPr="00784950">
        <w:rPr>
          <w:rtl/>
        </w:rPr>
        <w:t>אזרחית, שהנה סקטור במדינה, מתייעצים אתו לגבי קיצוצים שעושים לגביו או משהו כזה.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עושים,</w:t>
      </w:r>
      <w:r w:rsidR="00374753">
        <w:rPr>
          <w:rtl/>
        </w:rPr>
        <w:t xml:space="preserve"> </w:t>
      </w:r>
      <w:r w:rsidRPr="00784950">
        <w:rPr>
          <w:rtl/>
        </w:rPr>
        <w:t>וכך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תורמים לתרבות אזרחית בכלל.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אפליה</w:t>
      </w:r>
      <w:r w:rsidR="00374753">
        <w:rPr>
          <w:rtl/>
        </w:rPr>
        <w:t xml:space="preserve"> </w:t>
      </w:r>
      <w:r w:rsidRPr="00784950">
        <w:rPr>
          <w:rtl/>
        </w:rPr>
        <w:t>מבנית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שבהתחלה</w:t>
      </w:r>
      <w:r w:rsidR="00374753">
        <w:rPr>
          <w:rtl/>
        </w:rPr>
        <w:t xml:space="preserve"> </w:t>
      </w:r>
      <w:r w:rsidRPr="00784950">
        <w:rPr>
          <w:rtl/>
        </w:rPr>
        <w:t>לא שמים אותה</w:t>
      </w:r>
      <w:r w:rsidR="00374753">
        <w:rPr>
          <w:rtl/>
        </w:rPr>
        <w:t xml:space="preserve"> </w:t>
      </w:r>
      <w:r w:rsidRPr="00784950">
        <w:rPr>
          <w:rtl/>
        </w:rPr>
        <w:t>באג'נדה,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הכול</w:t>
      </w:r>
      <w:r w:rsidR="00374753">
        <w:rPr>
          <w:rtl/>
        </w:rPr>
        <w:t xml:space="preserve"> </w:t>
      </w:r>
      <w:r w:rsidRPr="00784950">
        <w:rPr>
          <w:rtl/>
        </w:rPr>
        <w:t>שמים באג'נדה, אחר כך חושבים שהחלק הזה שנותר, שהוא החלק</w:t>
      </w:r>
      <w:r w:rsidR="00374753">
        <w:rPr>
          <w:rtl/>
        </w:rPr>
        <w:t xml:space="preserve"> </w:t>
      </w:r>
      <w:r w:rsidRPr="00784950">
        <w:rPr>
          <w:rtl/>
        </w:rPr>
        <w:t>הנסבל</w:t>
      </w:r>
      <w:r w:rsidR="00374753">
        <w:rPr>
          <w:rtl/>
        </w:rPr>
        <w:t xml:space="preserve"> </w:t>
      </w:r>
      <w:r w:rsidRPr="00784950">
        <w:rPr>
          <w:rtl/>
        </w:rPr>
        <w:t>שנותר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פה, שהוא אורח נסבל במקרה הטוב ואורח לא נסבל במקרה הרע </w:t>
      </w:r>
      <w:r w:rsidR="00374753">
        <w:rPr>
          <w:rtl/>
        </w:rPr>
        <w:t>–</w:t>
      </w:r>
      <w:r w:rsidRPr="00784950">
        <w:rPr>
          <w:rtl/>
        </w:rPr>
        <w:t xml:space="preserve"> עכשיו מה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אתו?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לא מתכננים לאוכלוסייה הערבית, אלא רואים באוכלוסייה הערבית</w:t>
      </w:r>
      <w:r w:rsidR="00374753">
        <w:rPr>
          <w:rtl/>
        </w:rPr>
        <w:t xml:space="preserve"> </w:t>
      </w:r>
      <w:r w:rsidRPr="00784950">
        <w:rPr>
          <w:rtl/>
        </w:rPr>
        <w:t>מכשול.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בתכנון ובנייה מילא.</w:t>
      </w:r>
      <w:r w:rsidR="00374753">
        <w:rPr>
          <w:rtl/>
        </w:rPr>
        <w:t xml:space="preserve"> </w:t>
      </w:r>
      <w:r w:rsidRPr="00784950">
        <w:rPr>
          <w:rtl/>
        </w:rPr>
        <w:t>בתכנון ובנייה ממילא האוכלוסייה הערבית היא מכשול.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מתכננים</w:t>
      </w:r>
      <w:r w:rsidR="00374753">
        <w:rPr>
          <w:rtl/>
        </w:rPr>
        <w:t xml:space="preserve"> </w:t>
      </w:r>
      <w:r w:rsidRPr="00784950">
        <w:rPr>
          <w:rtl/>
        </w:rPr>
        <w:t>לה,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מתכננים איך להסיר אותה, או איך לעקוף אותה. מכאן המושג כפרים</w:t>
      </w:r>
      <w:r w:rsidR="00374753">
        <w:rPr>
          <w:rtl/>
        </w:rPr>
        <w:t xml:space="preserve"> </w:t>
      </w:r>
      <w:r w:rsidRPr="00784950">
        <w:rPr>
          <w:rtl/>
        </w:rPr>
        <w:t>לא מוכרים, שהוא מושג מביש. הרי מה זה? מדינות לא מוכרות? מה זה כפרים לא מוכרים?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מדינות? מה זה כפר לא מוכר? זו בכלל בושה, כל המושג כפר לא מוכר. אבל בכל</w:t>
      </w:r>
      <w:r w:rsidR="00374753">
        <w:rPr>
          <w:rtl/>
        </w:rPr>
        <w:t xml:space="preserve"> </w:t>
      </w:r>
      <w:r w:rsidRPr="00784950">
        <w:rPr>
          <w:rtl/>
        </w:rPr>
        <w:t>שאר</w:t>
      </w:r>
      <w:r w:rsidR="00374753">
        <w:rPr>
          <w:rtl/>
        </w:rPr>
        <w:t xml:space="preserve"> </w:t>
      </w:r>
      <w:r w:rsidRPr="00784950">
        <w:rPr>
          <w:rtl/>
        </w:rPr>
        <w:t>הדברים,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לאוכלוסייה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מתכננים, אלא זה דבר </w:t>
      </w:r>
      <w:r w:rsidR="00374753">
        <w:rPr>
          <w:rtl/>
        </w:rPr>
        <w:t>–</w:t>
      </w:r>
      <w:r w:rsidRPr="00784950">
        <w:rPr>
          <w:rtl/>
        </w:rPr>
        <w:t xml:space="preserve"> וזה חל גם על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הקודמת,</w:t>
      </w:r>
      <w:r w:rsidR="00374753">
        <w:rPr>
          <w:rtl/>
        </w:rPr>
        <w:t xml:space="preserve"> </w:t>
      </w:r>
      <w:r w:rsidRPr="00784950">
        <w:rPr>
          <w:rtl/>
        </w:rPr>
        <w:t>שהאדון</w:t>
      </w:r>
      <w:r w:rsidR="00374753">
        <w:rPr>
          <w:rtl/>
        </w:rPr>
        <w:t xml:space="preserve"> </w:t>
      </w:r>
      <w:r w:rsidRPr="00784950">
        <w:rPr>
          <w:rtl/>
        </w:rPr>
        <w:t>ברק שם את האוכלוסייה הערבית בסוף סדר מעייניו, וזו אחת</w:t>
      </w:r>
      <w:r w:rsidR="00374753">
        <w:rPr>
          <w:rtl/>
        </w:rPr>
        <w:t xml:space="preserve"> </w:t>
      </w:r>
      <w:r w:rsidRPr="00784950">
        <w:rPr>
          <w:rtl/>
        </w:rPr>
        <w:t>הסיבות</w:t>
      </w:r>
      <w:r w:rsidR="00374753">
        <w:rPr>
          <w:rtl/>
        </w:rPr>
        <w:t xml:space="preserve"> </w:t>
      </w:r>
      <w:r w:rsidRPr="00784950">
        <w:rPr>
          <w:rtl/>
        </w:rPr>
        <w:t>למתיחות</w:t>
      </w:r>
      <w:r w:rsidR="00374753">
        <w:rPr>
          <w:rtl/>
        </w:rPr>
        <w:t xml:space="preserve"> </w:t>
      </w:r>
      <w:r w:rsidRPr="00784950">
        <w:rPr>
          <w:rtl/>
        </w:rPr>
        <w:t>בינו לבין האוכלוסייה הערבית. לא רק אוקטובר, אלא עד אוקטובר מה</w:t>
      </w:r>
      <w:r w:rsidR="00374753">
        <w:rPr>
          <w:rtl/>
        </w:rPr>
        <w:t xml:space="preserve"> </w:t>
      </w:r>
      <w:r w:rsidRPr="00784950">
        <w:rPr>
          <w:rtl/>
        </w:rPr>
        <w:t>קרה, באוקטובר ההוא.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 פנים, אדוני היושב</w:t>
      </w:r>
      <w:r w:rsidR="00374753">
        <w:rPr>
          <w:rtl/>
        </w:rPr>
        <w:t>-</w:t>
      </w:r>
      <w:r w:rsidRPr="00784950">
        <w:rPr>
          <w:rtl/>
        </w:rPr>
        <w:t>ראש, כאן אין לנו עניין של מדיניות חברתית של חוסר</w:t>
      </w:r>
      <w:r w:rsidR="00374753">
        <w:rPr>
          <w:rtl/>
        </w:rPr>
        <w:t xml:space="preserve"> </w:t>
      </w:r>
      <w:r w:rsidRPr="00784950">
        <w:rPr>
          <w:rtl/>
        </w:rPr>
        <w:t>צדק.</w:t>
      </w:r>
      <w:r w:rsidR="00374753">
        <w:rPr>
          <w:rtl/>
        </w:rPr>
        <w:t xml:space="preserve"> </w:t>
      </w:r>
      <w:r w:rsidRPr="00784950">
        <w:rPr>
          <w:rtl/>
        </w:rPr>
        <w:t>זה נכון לגבי הנכים, וגם נכון לגבי הנשים, וגם נכון לגבי הפרובינציה, נכון</w:t>
      </w:r>
      <w:r w:rsidR="00374753">
        <w:rPr>
          <w:rtl/>
        </w:rPr>
        <w:t xml:space="preserve"> </w:t>
      </w:r>
      <w:r w:rsidRPr="00784950">
        <w:rPr>
          <w:rtl/>
        </w:rPr>
        <w:t>לגבי עיירות הספר. אנחנו שותפים, כקורבנות, למדיניות של חוסר צדק חברתי.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יכול לדבר על זה חצי שעה לפחות.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מסיים, אדוני.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 שותפים כקורבנות למדיניות חוסר הצדק החברתי, אלא יש משהו</w:t>
      </w:r>
      <w:r w:rsidR="00374753">
        <w:rPr>
          <w:rtl/>
        </w:rPr>
        <w:t xml:space="preserve"> </w:t>
      </w:r>
      <w:r w:rsidRPr="00784950">
        <w:rPr>
          <w:rtl/>
        </w:rPr>
        <w:t>משלנו</w:t>
      </w:r>
      <w:r w:rsidR="00374753">
        <w:rPr>
          <w:rtl/>
        </w:rPr>
        <w:t xml:space="preserve"> </w:t>
      </w:r>
      <w:r w:rsidRPr="00784950">
        <w:rPr>
          <w:rtl/>
        </w:rPr>
        <w:t>שמבדיל</w:t>
      </w:r>
      <w:r w:rsidR="00374753">
        <w:rPr>
          <w:rtl/>
        </w:rPr>
        <w:t xml:space="preserve"> </w:t>
      </w:r>
      <w:r w:rsidRPr="00784950">
        <w:rPr>
          <w:rtl/>
        </w:rPr>
        <w:t>אותנו,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מחוץ</w:t>
      </w:r>
      <w:r w:rsidR="00374753">
        <w:rPr>
          <w:rtl/>
        </w:rPr>
        <w:t xml:space="preserve"> </w:t>
      </w:r>
      <w:r w:rsidRPr="00784950">
        <w:rPr>
          <w:rtl/>
        </w:rPr>
        <w:t>לגדר.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מתייחסים אלינו כאילו</w:t>
      </w:r>
      <w:r w:rsidR="00374753">
        <w:rPr>
          <w:rtl/>
        </w:rPr>
        <w:t xml:space="preserve"> </w:t>
      </w:r>
      <w:r w:rsidRPr="00784950">
        <w:rPr>
          <w:rtl/>
        </w:rPr>
        <w:t>המנגנונים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שלנו</w:t>
      </w:r>
      <w:r w:rsidR="00374753">
        <w:rPr>
          <w:rtl/>
        </w:rPr>
        <w:t xml:space="preserve"> </w:t>
      </w:r>
      <w:r w:rsidRPr="00784950">
        <w:rPr>
          <w:rtl/>
        </w:rPr>
        <w:t>ולא בשירותנו, ולכן כאן לא יספיק לדבר על מדיניות צדק</w:t>
      </w:r>
      <w:r w:rsidR="00374753">
        <w:rPr>
          <w:rtl/>
        </w:rPr>
        <w:t xml:space="preserve"> </w:t>
      </w:r>
      <w:r w:rsidRPr="00784950">
        <w:rPr>
          <w:rtl/>
        </w:rPr>
        <w:t>חברתי ותיקון עוול וקיפוח, אלא יש כאן מבנית מדיניות של אפליה לאומית.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עזמי בשארה.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מוחמד כנעאן,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בדרך הזאת חסך לנו הרבה עבודה חבר הכנסת עזמי בשארה. אז לא צריך לדבר, מה יש</w:t>
      </w:r>
      <w:r w:rsidR="00374753">
        <w:rPr>
          <w:rtl/>
        </w:rPr>
        <w:t xml:space="preserve"> </w:t>
      </w:r>
      <w:r w:rsidRPr="00784950">
        <w:rPr>
          <w:rtl/>
        </w:rPr>
        <w:t>פה לעשות? אם הכול מחוץ לתחום, אז מה נותר עוד לעשות בעניין הזה?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פה זה פרלמנט, זה מ</w:t>
      </w:r>
      <w:r w:rsidR="00374753">
        <w:rPr>
          <w:rtl/>
        </w:rPr>
        <w:t>-</w:t>
      </w:r>
      <w:r w:rsidRPr="00784950">
        <w:t>PARLER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 אז לדבר זה לא מחוץ לתחום.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נשבענו כאן בכנסת שבועת אמונים לדיבור.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 בבקשה, חבר הכנסת מוחמד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מכובדי השר, אני ממשיך בסדרת המשרדים שאני מדבר עליהם. אני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על משרד העבודה והרווחה, ולצערי הרב, גם במשרד הזה המצב הוא לא יותר</w:t>
      </w:r>
      <w:r w:rsidR="00374753">
        <w:rPr>
          <w:rtl/>
        </w:rPr>
        <w:t xml:space="preserve"> </w:t>
      </w:r>
      <w:r w:rsidRPr="00784950">
        <w:rPr>
          <w:rtl/>
        </w:rPr>
        <w:t>טוב,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גרוע.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במשרד העבודה והרווחה, </w:t>
      </w:r>
      <w:r w:rsidR="00374753" w:rsidRPr="00784950">
        <w:rPr>
          <w:rtl/>
        </w:rPr>
        <w:t>8</w:t>
      </w:r>
      <w:r w:rsidR="00374753">
        <w:rPr>
          <w:rtl/>
        </w:rPr>
        <w:t>%</w:t>
      </w:r>
      <w:r w:rsidRPr="00784950">
        <w:rPr>
          <w:rtl/>
        </w:rPr>
        <w:t xml:space="preserve"> מכלל תקציב הפיתוח, זה חלקה 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 הערבית בכלל התקציב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המצוקה</w:t>
      </w:r>
      <w:r w:rsidR="00374753">
        <w:rPr>
          <w:rtl/>
        </w:rPr>
        <w:t xml:space="preserve"> </w:t>
      </w:r>
      <w:r w:rsidRPr="00784950">
        <w:rPr>
          <w:rtl/>
        </w:rPr>
        <w:t>הגדולה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מבחינה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>-</w:t>
      </w:r>
      <w:r w:rsidRPr="00784950">
        <w:rPr>
          <w:rtl/>
        </w:rPr>
        <w:t>חברתית,</w:t>
      </w:r>
      <w:r w:rsidR="00374753">
        <w:rPr>
          <w:rtl/>
        </w:rPr>
        <w:t xml:space="preserve"> </w:t>
      </w:r>
      <w:r w:rsidRPr="00784950">
        <w:rPr>
          <w:rtl/>
        </w:rPr>
        <w:t>המשרד</w:t>
      </w:r>
      <w:r w:rsidR="00374753">
        <w:rPr>
          <w:rtl/>
        </w:rPr>
        <w:t xml:space="preserve"> </w:t>
      </w:r>
      <w:r w:rsidRPr="00784950">
        <w:rPr>
          <w:rtl/>
        </w:rPr>
        <w:t>מקצה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מתקציבי הרווחה למימון פעילות ותוכניות</w:t>
      </w:r>
      <w:r w:rsidR="00374753">
        <w:rPr>
          <w:rtl/>
        </w:rPr>
        <w:t xml:space="preserve"> </w:t>
      </w:r>
      <w:r w:rsidRPr="00784950">
        <w:rPr>
          <w:rtl/>
        </w:rPr>
        <w:t>רווחה בתחומים השונים. אם להביא בחשבון את תוכנית הפיתוח של הממשלה מחודש אוקטובר</w:t>
      </w:r>
      <w:r w:rsidR="00374753">
        <w:rPr>
          <w:rtl/>
        </w:rPr>
        <w:t xml:space="preserve"> </w:t>
      </w:r>
      <w:r w:rsidRPr="00784950">
        <w:rPr>
          <w:rtl/>
        </w:rPr>
        <w:t>2000,</w:t>
      </w:r>
      <w:r w:rsidR="00374753">
        <w:rPr>
          <w:rtl/>
        </w:rPr>
        <w:t xml:space="preserve"> </w:t>
      </w:r>
      <w:r w:rsidRPr="00784950">
        <w:rPr>
          <w:rtl/>
        </w:rPr>
        <w:t>היא לא כללה תקציב לפיתוח תוכניות הרווחה במגזר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2000 </w:t>
      </w:r>
      <w:r w:rsidR="00374753">
        <w:rPr>
          <w:rtl/>
        </w:rPr>
        <w:t>–</w:t>
      </w:r>
      <w:r w:rsidRPr="00784950">
        <w:rPr>
          <w:rtl/>
        </w:rPr>
        <w:t xml:space="preserve"> ממשלתו של ברק נתמכה אז על</w:t>
      </w:r>
      <w:r w:rsidR="00374753">
        <w:rPr>
          <w:rtl/>
        </w:rPr>
        <w:t>-</w:t>
      </w:r>
      <w:r w:rsidRPr="00784950">
        <w:rPr>
          <w:rtl/>
        </w:rPr>
        <w:t>ידי האוכלוסייה הערבית.</w:t>
      </w:r>
      <w:r w:rsidR="00374753">
        <w:rPr>
          <w:rtl/>
        </w:rPr>
        <w:t xml:space="preserve"> </w:t>
      </w:r>
      <w:r w:rsidRPr="00784950">
        <w:rPr>
          <w:rtl/>
        </w:rPr>
        <w:t>המשרד הכין</w:t>
      </w:r>
      <w:r w:rsidR="00374753">
        <w:rPr>
          <w:rtl/>
        </w:rPr>
        <w:t xml:space="preserve"> </w:t>
      </w:r>
      <w:r w:rsidRPr="00784950">
        <w:rPr>
          <w:rtl/>
        </w:rPr>
        <w:t>בינואר</w:t>
      </w:r>
      <w:r w:rsidR="00374753">
        <w:rPr>
          <w:rtl/>
        </w:rPr>
        <w:t xml:space="preserve"> </w:t>
      </w:r>
      <w:r w:rsidRPr="00784950">
        <w:rPr>
          <w:rtl/>
        </w:rPr>
        <w:t>2001</w:t>
      </w:r>
      <w:r w:rsidR="00374753">
        <w:rPr>
          <w:rtl/>
        </w:rPr>
        <w:t xml:space="preserve"> </w:t>
      </w:r>
      <w:r w:rsidRPr="00784950">
        <w:rPr>
          <w:rtl/>
        </w:rPr>
        <w:t>תוכנית לפיתוח תוכניות רווחה בעלות כוללת של כ</w:t>
      </w:r>
      <w:r w:rsidR="00374753">
        <w:rPr>
          <w:rtl/>
        </w:rPr>
        <w:t>-</w:t>
      </w:r>
      <w:r w:rsidRPr="00784950">
        <w:rPr>
          <w:rtl/>
        </w:rPr>
        <w:t>230 מיליון שקל. לפי</w:t>
      </w:r>
      <w:r w:rsidR="00374753">
        <w:rPr>
          <w:rtl/>
        </w:rPr>
        <w:t xml:space="preserve"> </w:t>
      </w:r>
      <w:r w:rsidRPr="00784950">
        <w:rPr>
          <w:rtl/>
        </w:rPr>
        <w:t>התוכנית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צורך</w:t>
      </w:r>
      <w:r w:rsidR="00374753">
        <w:rPr>
          <w:rtl/>
        </w:rPr>
        <w:t xml:space="preserve"> </w:t>
      </w:r>
      <w:r w:rsidRPr="00784950">
        <w:rPr>
          <w:rtl/>
        </w:rPr>
        <w:t>בהוספת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120</w:t>
      </w:r>
      <w:r w:rsidR="00374753">
        <w:rPr>
          <w:rtl/>
        </w:rPr>
        <w:t xml:space="preserve"> </w:t>
      </w:r>
      <w:r w:rsidRPr="00784950">
        <w:rPr>
          <w:rtl/>
        </w:rPr>
        <w:t>תקנים</w:t>
      </w:r>
      <w:r w:rsidR="00374753">
        <w:rPr>
          <w:rtl/>
        </w:rPr>
        <w:t xml:space="preserve"> </w:t>
      </w:r>
      <w:r w:rsidRPr="00784950">
        <w:rPr>
          <w:rtl/>
        </w:rPr>
        <w:t>חדשים בלשכות הרווחה ביישובים הערביים.</w:t>
      </w:r>
      <w:r w:rsidR="00374753">
        <w:rPr>
          <w:rtl/>
        </w:rPr>
        <w:t xml:space="preserve"> </w:t>
      </w:r>
      <w:r w:rsidRPr="00784950">
        <w:rPr>
          <w:rtl/>
        </w:rPr>
        <w:t>התוכנית,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 לא יושמה בשנת 2001 ולא תיושם בשנת 2002. על</w:t>
      </w:r>
      <w:r w:rsidR="00374753">
        <w:rPr>
          <w:rtl/>
        </w:rPr>
        <w:t>-</w:t>
      </w:r>
      <w:r w:rsidRPr="00784950">
        <w:rPr>
          <w:rtl/>
        </w:rPr>
        <w:t>פי נתוני משרד</w:t>
      </w:r>
      <w:r w:rsidR="00374753">
        <w:rPr>
          <w:rtl/>
        </w:rPr>
        <w:t xml:space="preserve"> </w:t>
      </w:r>
      <w:r w:rsidRPr="00784950">
        <w:rPr>
          <w:rtl/>
        </w:rPr>
        <w:t>הרווחה,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2001,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בשארה, ב</w:t>
      </w:r>
      <w:r w:rsidR="00374753">
        <w:rPr>
          <w:rtl/>
        </w:rPr>
        <w:t>-</w:t>
      </w:r>
      <w:r w:rsidRPr="00784950">
        <w:rPr>
          <w:rtl/>
        </w:rPr>
        <w:t>2001 הקצה משרד העבודה והרווחה כ</w:t>
      </w:r>
      <w:r w:rsidR="00374753">
        <w:rPr>
          <w:rtl/>
        </w:rPr>
        <w:t>-</w:t>
      </w:r>
      <w:r w:rsidRPr="00784950">
        <w:rPr>
          <w:rtl/>
        </w:rPr>
        <w:t>200</w:t>
      </w:r>
      <w:r w:rsidR="00374753">
        <w:rPr>
          <w:rtl/>
        </w:rPr>
        <w:t xml:space="preserve"> </w:t>
      </w:r>
      <w:r w:rsidRPr="00784950">
        <w:rPr>
          <w:rtl/>
        </w:rPr>
        <w:t>תקנים חדשים, מתוכם רק תקן אחד למגזר הערבי; ב</w:t>
      </w:r>
      <w:r w:rsidR="00374753">
        <w:rPr>
          <w:rtl/>
        </w:rPr>
        <w:t>-</w:t>
      </w:r>
      <w:r w:rsidRPr="00784950">
        <w:rPr>
          <w:rtl/>
        </w:rPr>
        <w:t>2001, מכובדי השר דן מרידור.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שנשאלת היא איך משרד העבודה והרווחה צריך לטפל בבעיות המצוקה, הבעיות</w:t>
      </w:r>
      <w:r w:rsidR="00374753">
        <w:rPr>
          <w:rtl/>
        </w:rPr>
        <w:t xml:space="preserve"> </w:t>
      </w:r>
      <w:r w:rsidRPr="00784950">
        <w:rPr>
          <w:rtl/>
        </w:rPr>
        <w:t>הקשות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של אלימות בני נוער, סמים, אבטלה, עד אין סוף. המשרד אינו מסמן סכום</w:t>
      </w:r>
      <w:r w:rsidR="00374753">
        <w:rPr>
          <w:rtl/>
        </w:rPr>
        <w:t xml:space="preserve"> </w:t>
      </w:r>
      <w:r w:rsidRPr="00784950">
        <w:rPr>
          <w:rtl/>
        </w:rPr>
        <w:t>כלשהו לאוכלוסייה הערבית בסעיפים ברורים, אינו מסמן סעיפים ברורים בתקציב של 2002</w:t>
      </w:r>
      <w:r w:rsidR="00374753">
        <w:rPr>
          <w:rtl/>
        </w:rPr>
        <w:t xml:space="preserve"> </w:t>
      </w:r>
      <w:r w:rsidRPr="00784950">
        <w:rPr>
          <w:rtl/>
        </w:rPr>
        <w:t>שהם ספציפיים למגזר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תוכנית הפיתוח, התקציב להכשרה מקצועית בשנת 2001 היה צריך להיות כ</w:t>
      </w:r>
      <w:r w:rsidR="00374753">
        <w:rPr>
          <w:rtl/>
        </w:rPr>
        <w:t>-</w:t>
      </w:r>
      <w:r w:rsidRPr="00784950">
        <w:rPr>
          <w:rtl/>
        </w:rPr>
        <w:t>67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התוכנית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יושמה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המשרד בשנת 2001. אפילו סכומים זעירים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קטנים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מיושמים.</w:t>
      </w:r>
      <w:r w:rsidR="00374753">
        <w:rPr>
          <w:rtl/>
        </w:rPr>
        <w:t xml:space="preserve"> </w:t>
      </w:r>
      <w:r w:rsidRPr="00784950">
        <w:rPr>
          <w:rtl/>
        </w:rPr>
        <w:t>המשרד כותב אותם בספר התקציבים, אך בפועל לא</w:t>
      </w:r>
      <w:r w:rsidR="00374753">
        <w:rPr>
          <w:rtl/>
        </w:rPr>
        <w:t xml:space="preserve"> </w:t>
      </w:r>
      <w:r w:rsidRPr="00784950">
        <w:rPr>
          <w:rtl/>
        </w:rPr>
        <w:t>מיישם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  <w:r w:rsidR="00374753">
        <w:rPr>
          <w:rtl/>
        </w:rPr>
        <w:t xml:space="preserve"> </w:t>
      </w:r>
      <w:r w:rsidRPr="00784950">
        <w:rPr>
          <w:rtl/>
        </w:rPr>
        <w:t>לכן, אדוני היושב</w:t>
      </w:r>
      <w:r w:rsidR="00374753">
        <w:rPr>
          <w:rtl/>
        </w:rPr>
        <w:t>-</w:t>
      </w:r>
      <w:r w:rsidRPr="00784950">
        <w:rPr>
          <w:rtl/>
        </w:rPr>
        <w:t>ראש, אדוני השר, המצב הוא קטסטרופלי במגזר הערבי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להביא בחשבון שהאבטלה הולכת וגוברת, וכל חודש יש עוד יישוב ערבי</w:t>
      </w:r>
      <w:r w:rsidR="00374753">
        <w:rPr>
          <w:rtl/>
        </w:rPr>
        <w:t xml:space="preserve"> </w:t>
      </w:r>
      <w:r w:rsidRPr="00784950">
        <w:rPr>
          <w:rtl/>
        </w:rPr>
        <w:t>שמיתוסף לרשימת היישובים הערביים שהם מוכי אבטלה. כל חודש.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כבוד השר, חוקק חוק בכנסת הזאת שדיבר על אפליה מתקנת</w:t>
      </w:r>
      <w:r w:rsidR="00374753">
        <w:rPr>
          <w:rtl/>
        </w:rPr>
        <w:t xml:space="preserve"> </w:t>
      </w:r>
      <w:r w:rsidRPr="00784950">
        <w:rPr>
          <w:rtl/>
        </w:rPr>
        <w:t>בקליטת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ערבים במשרדי ממשלה.</w:t>
      </w:r>
      <w:r w:rsidR="00374753">
        <w:rPr>
          <w:rtl/>
        </w:rPr>
        <w:t xml:space="preserve"> </w:t>
      </w:r>
      <w:r w:rsidRPr="00784950">
        <w:rPr>
          <w:rtl/>
        </w:rPr>
        <w:t>בדיווח של נציב שירות המדינה בוועדת הכנסת,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באחת</w:t>
      </w:r>
      <w:r w:rsidR="00374753">
        <w:rPr>
          <w:rtl/>
        </w:rPr>
        <w:t xml:space="preserve"> </w:t>
      </w:r>
      <w:r w:rsidRPr="00784950">
        <w:rPr>
          <w:rtl/>
        </w:rPr>
        <w:t>הוועדות</w:t>
      </w:r>
      <w:r w:rsidR="00374753">
        <w:rPr>
          <w:rtl/>
        </w:rPr>
        <w:t xml:space="preserve"> </w:t>
      </w:r>
      <w:r w:rsidRPr="00784950">
        <w:rPr>
          <w:rtl/>
        </w:rPr>
        <w:t>המרכזיות</w:t>
      </w:r>
      <w:r w:rsidR="00374753">
        <w:rPr>
          <w:rtl/>
        </w:rPr>
        <w:t xml:space="preserve"> </w:t>
      </w:r>
      <w:r w:rsidRPr="00784950">
        <w:rPr>
          <w:rtl/>
        </w:rPr>
        <w:t>בכנסת,</w:t>
      </w:r>
      <w:r w:rsidR="00374753">
        <w:rPr>
          <w:rtl/>
        </w:rPr>
        <w:t xml:space="preserve"> </w:t>
      </w:r>
      <w:r w:rsidRPr="00784950">
        <w:rPr>
          <w:rtl/>
        </w:rPr>
        <w:t>הוא דיווח לא על שיפור או על עלייה, אלא על</w:t>
      </w:r>
      <w:r w:rsidR="00374753">
        <w:rPr>
          <w:rtl/>
        </w:rPr>
        <w:t xml:space="preserve"> </w:t>
      </w:r>
      <w:r w:rsidRPr="00784950">
        <w:rPr>
          <w:rtl/>
        </w:rPr>
        <w:t>ירידה</w:t>
      </w:r>
      <w:r w:rsidR="00374753">
        <w:rPr>
          <w:rtl/>
        </w:rPr>
        <w:t xml:space="preserve"> </w:t>
      </w:r>
      <w:r w:rsidRPr="00784950">
        <w:rPr>
          <w:rtl/>
        </w:rPr>
        <w:t>לעומת שנת 2000.</w:t>
      </w:r>
      <w:r w:rsidR="00374753">
        <w:rPr>
          <w:rtl/>
        </w:rPr>
        <w:t xml:space="preserve"> </w:t>
      </w:r>
      <w:r w:rsidRPr="00784950">
        <w:rPr>
          <w:rtl/>
        </w:rPr>
        <w:t>זאת אומרת, החוק לא רק לא הוסיף אלא אפילו גרע ממצב שהיה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לכן.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שנשאלת,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איך אפשר לפתור את הבעיה של אלפי</w:t>
      </w:r>
      <w:r w:rsidR="00374753">
        <w:rPr>
          <w:rtl/>
        </w:rPr>
        <w:t xml:space="preserve"> </w:t>
      </w:r>
      <w:r w:rsidRPr="00784950">
        <w:rPr>
          <w:rtl/>
        </w:rPr>
        <w:t>משכילים ערבים.</w:t>
      </w:r>
      <w:r w:rsidR="00374753">
        <w:rPr>
          <w:rtl/>
        </w:rPr>
        <w:t xml:space="preserve"> </w:t>
      </w:r>
      <w:r w:rsidRPr="00784950">
        <w:rPr>
          <w:rtl/>
        </w:rPr>
        <w:t>נחקק חוק בכנסת שהממשלה הסכימה לו והיא אמורה ליישם אותו.</w:t>
      </w:r>
      <w:r w:rsidR="00374753">
        <w:rPr>
          <w:rtl/>
        </w:rPr>
        <w:t xml:space="preserve"> </w:t>
      </w:r>
      <w:r w:rsidRPr="00784950">
        <w:rPr>
          <w:rtl/>
        </w:rPr>
        <w:t>היועץ</w:t>
      </w:r>
      <w:r w:rsidR="00374753">
        <w:rPr>
          <w:rtl/>
        </w:rPr>
        <w:t xml:space="preserve"> </w:t>
      </w:r>
      <w:r w:rsidRPr="00784950">
        <w:rPr>
          <w:rtl/>
        </w:rPr>
        <w:t>המשפטי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שלח מכתבים לשרים שונים, אבל בין זה לבין המציאות </w:t>
      </w:r>
      <w:r w:rsidR="00374753">
        <w:rPr>
          <w:rtl/>
        </w:rPr>
        <w:t>–</w:t>
      </w:r>
      <w:r w:rsidRPr="00784950">
        <w:rPr>
          <w:rtl/>
        </w:rPr>
        <w:t xml:space="preserve"> המצב עגום מאוד.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מפנה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אליך,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השר.</w:t>
      </w:r>
      <w:r w:rsidR="00374753">
        <w:rPr>
          <w:rtl/>
        </w:rPr>
        <w:t xml:space="preserve"> </w:t>
      </w:r>
      <w:r w:rsidRPr="00784950">
        <w:rPr>
          <w:rtl/>
        </w:rPr>
        <w:t>אני מאוד מקווה, למרות כל המגרעות של</w:t>
      </w:r>
      <w:r w:rsidR="00374753">
        <w:rPr>
          <w:rtl/>
        </w:rPr>
        <w:t xml:space="preserve"> </w:t>
      </w:r>
      <w:r w:rsidRPr="00784950">
        <w:rPr>
          <w:rtl/>
        </w:rPr>
        <w:t>התקציב הזה, שלפחות בתחום הזה נראה שיפור מסוים.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 מוחמד כנעאן.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חברי הכנסת תאופיק חטיב ועסאם מח'ול </w:t>
      </w:r>
      <w:r w:rsidR="00374753">
        <w:rPr>
          <w:rtl/>
        </w:rPr>
        <w:t xml:space="preserve">– </w:t>
      </w:r>
      <w:r w:rsidRPr="00784950">
        <w:rPr>
          <w:rtl/>
        </w:rPr>
        <w:t>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 אדוני השר, בעקבות הכרזתו בשבוע שעבר של שר</w:t>
      </w:r>
      <w:r w:rsidR="00374753">
        <w:rPr>
          <w:rtl/>
        </w:rPr>
        <w:t xml:space="preserve"> </w:t>
      </w:r>
      <w:r w:rsidRPr="00784950">
        <w:rPr>
          <w:rtl/>
        </w:rPr>
        <w:t>התיירות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ומפלגתו עומדים לנהל מסע מחודש בזכות הטרנספר, נזכרתי</w:t>
      </w:r>
      <w:r w:rsidR="00374753">
        <w:rPr>
          <w:rtl/>
        </w:rPr>
        <w:t xml:space="preserve"> </w:t>
      </w:r>
      <w:r w:rsidRPr="00784950">
        <w:rPr>
          <w:rtl/>
        </w:rPr>
        <w:t>בהתנגדות</w:t>
      </w:r>
      <w:r w:rsidR="00374753">
        <w:rPr>
          <w:rtl/>
        </w:rPr>
        <w:t xml:space="preserve"> </w:t>
      </w:r>
      <w:r w:rsidRPr="00784950">
        <w:rPr>
          <w:rtl/>
        </w:rPr>
        <w:t>שלך בזמנו לצירופו של זאבי, זיכרונו לברכה, לממשלה דאז. כפי שאתה רואה,</w:t>
      </w:r>
      <w:r w:rsidR="00374753">
        <w:rPr>
          <w:rtl/>
        </w:rPr>
        <w:t xml:space="preserve"> </w:t>
      </w:r>
      <w:r w:rsidRPr="00784950">
        <w:rPr>
          <w:rtl/>
        </w:rPr>
        <w:t>חלפו</w:t>
      </w:r>
      <w:r w:rsidR="00374753">
        <w:rPr>
          <w:rtl/>
        </w:rPr>
        <w:t xml:space="preserve"> </w:t>
      </w:r>
      <w:r w:rsidRPr="00784950">
        <w:rPr>
          <w:rtl/>
        </w:rPr>
        <w:t>הימים</w:t>
      </w:r>
      <w:r w:rsidR="00374753">
        <w:rPr>
          <w:rtl/>
        </w:rPr>
        <w:t xml:space="preserve"> </w:t>
      </w:r>
      <w:r w:rsidRPr="00784950">
        <w:rPr>
          <w:rtl/>
        </w:rPr>
        <w:t>וזרמו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מים,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לא כל כך הרבה מים בירקון, ואינפורמציה כזאת</w:t>
      </w:r>
      <w:r w:rsidR="00374753">
        <w:rPr>
          <w:rtl/>
        </w:rPr>
        <w:t xml:space="preserve"> </w:t>
      </w:r>
      <w:r w:rsidRPr="00784950">
        <w:rPr>
          <w:rtl/>
        </w:rPr>
        <w:t>שהולכים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במסע</w:t>
      </w:r>
      <w:r w:rsidR="00374753">
        <w:rPr>
          <w:rtl/>
        </w:rPr>
        <w:t xml:space="preserve"> </w:t>
      </w:r>
      <w:r w:rsidRPr="00784950">
        <w:rPr>
          <w:rtl/>
        </w:rPr>
        <w:t>טרנספר</w:t>
      </w:r>
      <w:r w:rsidR="00374753">
        <w:rPr>
          <w:rtl/>
        </w:rPr>
        <w:t xml:space="preserve"> </w:t>
      </w:r>
      <w:r w:rsidRPr="00784950">
        <w:rPr>
          <w:rtl/>
        </w:rPr>
        <w:t>לא הביאה לסילוקו של השר בני אלון מהממשלה שבה הוא</w:t>
      </w:r>
      <w:r w:rsidR="00374753">
        <w:rPr>
          <w:rtl/>
        </w:rPr>
        <w:t xml:space="preserve"> </w:t>
      </w:r>
      <w:r w:rsidRPr="00784950">
        <w:rPr>
          <w:rtl/>
        </w:rPr>
        <w:t>מכהן.</w:t>
      </w:r>
      <w:r w:rsidR="00374753">
        <w:rPr>
          <w:rtl/>
        </w:rPr>
        <w:t xml:space="preserve"> </w:t>
      </w:r>
      <w:r w:rsidRPr="00784950">
        <w:rPr>
          <w:rtl/>
        </w:rPr>
        <w:t>והרי קריאה</w:t>
      </w:r>
      <w:r w:rsidR="00374753">
        <w:rPr>
          <w:rtl/>
        </w:rPr>
        <w:t xml:space="preserve"> </w:t>
      </w:r>
      <w:r w:rsidRPr="00784950">
        <w:rPr>
          <w:rtl/>
        </w:rPr>
        <w:t>לטרנספר,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לגירוש של האוכלוסייה הערבית ושל תושבי השטחים</w:t>
      </w:r>
      <w:r w:rsidR="00374753">
        <w:rPr>
          <w:rtl/>
        </w:rPr>
        <w:t xml:space="preserve"> </w:t>
      </w:r>
      <w:r w:rsidRPr="00784950">
        <w:rPr>
          <w:rtl/>
        </w:rPr>
        <w:t>לירדן</w:t>
      </w:r>
      <w:r w:rsidR="00374753">
        <w:rPr>
          <w:rtl/>
        </w:rPr>
        <w:t xml:space="preserve"> </w:t>
      </w:r>
      <w:r w:rsidRPr="00784950">
        <w:rPr>
          <w:rtl/>
        </w:rPr>
        <w:t>או למקומות אחרים, היא גזענות גלויה, ברורה, חד</w:t>
      </w:r>
      <w:r w:rsidR="00374753">
        <w:rPr>
          <w:rtl/>
        </w:rPr>
        <w:t>-</w:t>
      </w:r>
      <w:r w:rsidRPr="00784950">
        <w:rPr>
          <w:rtl/>
        </w:rPr>
        <w:t>משמעית, שלא מסתתרת מאחורי</w:t>
      </w:r>
      <w:r w:rsidR="00374753">
        <w:rPr>
          <w:rtl/>
        </w:rPr>
        <w:t xml:space="preserve"> </w:t>
      </w:r>
      <w:r w:rsidRPr="00784950">
        <w:rPr>
          <w:rtl/>
        </w:rPr>
        <w:t>מליצות.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חברי חברי הכנסת, אדוני השר, חוק התקציב, כפי שהובא לפנינו, לרבות חוק</w:t>
      </w:r>
      <w:r w:rsidR="00374753">
        <w:rPr>
          <w:rtl/>
        </w:rPr>
        <w:t xml:space="preserve"> </w:t>
      </w:r>
      <w:r w:rsidRPr="00784950">
        <w:rPr>
          <w:rtl/>
        </w:rPr>
        <w:t>ההסדרים, הוא גזעני בלי להגיד זאת. למשל, כאשר מחליטים לקצץ בקצבאות ילדים, וכאשר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מחליטים לעשות את הקיצוץ הזה,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 xml:space="preserve"> לכולם, וכאשר חצי מהילדים הערבים חיים מתחת לקו</w:t>
      </w:r>
      <w:r w:rsidR="00374753">
        <w:rPr>
          <w:rtl/>
        </w:rPr>
        <w:t xml:space="preserve"> </w:t>
      </w:r>
      <w:r w:rsidRPr="00784950">
        <w:rPr>
          <w:rtl/>
        </w:rPr>
        <w:t>העוני,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הילדים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לא הוצאו? חצי מהם כבר חיים מתחת לקו העוני, 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להגדיל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מספרם? לכן, ברור שהקיצוץ הזה יוריד קודם כול ילדים ערבים אל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שם משפחות רבות שלא יכולות להתפרנס, שוחקים להם את הבטחת</w:t>
      </w:r>
      <w:r w:rsidR="00374753">
        <w:rPr>
          <w:rtl/>
        </w:rPr>
        <w:t xml:space="preserve"> </w:t>
      </w:r>
      <w:r w:rsidRPr="00784950">
        <w:rPr>
          <w:rtl/>
        </w:rPr>
        <w:t>ההכנסה.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צד אחד של הגזענות, וצד אחר של הגזענות, שלא כתוב עליה שהיא גזענות, היא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מחליטים</w:t>
      </w:r>
      <w:r w:rsidR="00374753">
        <w:rPr>
          <w:rtl/>
        </w:rPr>
        <w:t xml:space="preserve"> </w:t>
      </w:r>
      <w:r w:rsidRPr="00784950">
        <w:rPr>
          <w:rtl/>
        </w:rPr>
        <w:t>להקפיא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היישום של חוק חינוך חינם מגיל שלוש. לא כתוב שזה נגד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ערבים,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לא כתוב, אבל מדובר על יישובים באשכולות 1 ו</w:t>
      </w:r>
      <w:r w:rsidR="00374753">
        <w:rPr>
          <w:rtl/>
        </w:rPr>
        <w:t>-</w:t>
      </w:r>
      <w:r w:rsidRPr="00784950">
        <w:rPr>
          <w:rtl/>
        </w:rPr>
        <w:t>2, חלק גדול מהם</w:t>
      </w:r>
      <w:r w:rsidR="00374753">
        <w:rPr>
          <w:rtl/>
        </w:rPr>
        <w:t xml:space="preserve"> </w:t>
      </w:r>
      <w:r w:rsidRPr="00784950">
        <w:rPr>
          <w:rtl/>
        </w:rPr>
        <w:t>יישובים</w:t>
      </w:r>
      <w:r w:rsidR="00374753">
        <w:rPr>
          <w:rtl/>
        </w:rPr>
        <w:t xml:space="preserve"> </w:t>
      </w:r>
      <w:r w:rsidRPr="00784950">
        <w:rPr>
          <w:rtl/>
        </w:rPr>
        <w:t>ערביים,</w:t>
      </w:r>
      <w:r w:rsidR="00374753">
        <w:rPr>
          <w:rtl/>
        </w:rPr>
        <w:t xml:space="preserve"> </w:t>
      </w:r>
      <w:r w:rsidRPr="00784950">
        <w:rPr>
          <w:rtl/>
        </w:rPr>
        <w:t>לרבות היישובים המכונים לא</w:t>
      </w:r>
      <w:r w:rsidR="00374753">
        <w:rPr>
          <w:rtl/>
        </w:rPr>
        <w:t>-</w:t>
      </w:r>
      <w:r w:rsidRPr="00784950">
        <w:rPr>
          <w:rtl/>
        </w:rPr>
        <w:t>מוכרים.</w:t>
      </w:r>
      <w:r w:rsidR="00374753">
        <w:rPr>
          <w:rtl/>
        </w:rPr>
        <w:t xml:space="preserve"> </w:t>
      </w:r>
      <w:r w:rsidRPr="00784950">
        <w:rPr>
          <w:rtl/>
        </w:rPr>
        <w:t>ביישובים הלא</w:t>
      </w:r>
      <w:r w:rsidR="00374753">
        <w:rPr>
          <w:rtl/>
        </w:rPr>
        <w:t>-</w:t>
      </w:r>
      <w:r w:rsidRPr="00784950">
        <w:rPr>
          <w:rtl/>
        </w:rPr>
        <w:t>מוכרים חסרות</w:t>
      </w:r>
      <w:r w:rsidR="00374753">
        <w:rPr>
          <w:rtl/>
        </w:rPr>
        <w:t xml:space="preserve"> </w:t>
      </w:r>
      <w:r w:rsidRPr="00784950">
        <w:rPr>
          <w:rtl/>
        </w:rPr>
        <w:t>היום 150 כיתות, ומדובר בכך שלא יבנו אותן, לא יקימו קרוונים, לא יפתרו את הבעיות</w:t>
      </w:r>
      <w:r w:rsidR="00374753">
        <w:rPr>
          <w:rtl/>
        </w:rPr>
        <w:t xml:space="preserve"> </w:t>
      </w:r>
      <w:r w:rsidRPr="00784950">
        <w:rPr>
          <w:rtl/>
        </w:rPr>
        <w:t>של הילדים האלה, לא ייתנו להם זכות להגיע לגן</w:t>
      </w:r>
      <w:r w:rsidR="00374753">
        <w:rPr>
          <w:rtl/>
        </w:rPr>
        <w:t>-</w:t>
      </w:r>
      <w:r w:rsidRPr="00784950">
        <w:rPr>
          <w:rtl/>
        </w:rPr>
        <w:t>ילדים.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 על בעיות רציניות מאוד של נוער נושר. הנשירה בקרב הנוער הערבי</w:t>
      </w:r>
      <w:r w:rsidR="00374753">
        <w:rPr>
          <w:rtl/>
        </w:rPr>
        <w:t xml:space="preserve"> </w:t>
      </w:r>
      <w:r w:rsidRPr="00784950">
        <w:rPr>
          <w:rtl/>
        </w:rPr>
        <w:t>גבוהה פי</w:t>
      </w:r>
      <w:r w:rsidR="00374753">
        <w:rPr>
          <w:rtl/>
        </w:rPr>
        <w:t>-</w:t>
      </w:r>
      <w:r w:rsidRPr="00784950">
        <w:rPr>
          <w:rtl/>
        </w:rPr>
        <w:t>שבעה או פי</w:t>
      </w:r>
      <w:r w:rsidR="00374753">
        <w:rPr>
          <w:rtl/>
        </w:rPr>
        <w:t>-</w:t>
      </w:r>
      <w:r w:rsidRPr="00784950">
        <w:rPr>
          <w:rtl/>
        </w:rPr>
        <w:t>שמונה מאשר באוכלוסייה היהודית, ולמרות זאת מספר העובדים בכל</w:t>
      </w:r>
      <w:r w:rsidR="00374753">
        <w:rPr>
          <w:rtl/>
        </w:rPr>
        <w:t xml:space="preserve"> </w:t>
      </w:r>
      <w:r w:rsidRPr="00784950">
        <w:rPr>
          <w:rtl/>
        </w:rPr>
        <w:t>הרשתות שאמורות לטפל בבני</w:t>
      </w:r>
      <w:r w:rsidR="00374753">
        <w:rPr>
          <w:rtl/>
        </w:rPr>
        <w:t>-</w:t>
      </w:r>
      <w:r w:rsidRPr="00784950">
        <w:rPr>
          <w:rtl/>
        </w:rPr>
        <w:t>הנוער האלה הוא אפסי לעומת מה שנחוץ באותם יישובים.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לסכם ולומר, שיש גזענות גלויה, מהסוג הניאו</w:t>
      </w:r>
      <w:r w:rsidR="00374753">
        <w:rPr>
          <w:rtl/>
        </w:rPr>
        <w:t>-</w:t>
      </w:r>
      <w:r w:rsidRPr="00784950">
        <w:rPr>
          <w:rtl/>
        </w:rPr>
        <w:t>פאשיסטי שאומר טרנספר,</w:t>
      </w:r>
      <w:r w:rsidR="00374753">
        <w:rPr>
          <w:rtl/>
        </w:rPr>
        <w:t xml:space="preserve"> </w:t>
      </w:r>
      <w:r w:rsidRPr="00784950">
        <w:rPr>
          <w:rtl/>
        </w:rPr>
        <w:t>אבל יש גזענות שחבויה בכל המסמכים האלה שהונחו לפנינו, והיא גזענות חמורה לא פחות</w:t>
      </w:r>
      <w:r w:rsidR="00374753">
        <w:rPr>
          <w:rtl/>
        </w:rPr>
        <w:t xml:space="preserve"> </w:t>
      </w:r>
      <w:r w:rsidRPr="00784950">
        <w:rPr>
          <w:rtl/>
        </w:rPr>
        <w:t>ואכזרית לא פחות.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לחברת הכנסת גוז'נסקי. חבר הכנסת אחמד טיבי, בבקשה. אחריו ידבר חבר</w:t>
      </w:r>
      <w:r w:rsidR="00374753">
        <w:rPr>
          <w:rtl/>
        </w:rPr>
        <w:t xml:space="preserve"> </w:t>
      </w:r>
      <w:r w:rsidRPr="00784950">
        <w:rPr>
          <w:rtl/>
        </w:rPr>
        <w:t>הכנסת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רבותי חברי הכנסת, חברת הכנסת תמר גוז'נסקי</w:t>
      </w:r>
      <w:r w:rsidR="00374753">
        <w:rPr>
          <w:rtl/>
        </w:rPr>
        <w:t xml:space="preserve"> </w:t>
      </w:r>
      <w:r w:rsidRPr="00784950">
        <w:rPr>
          <w:rtl/>
        </w:rPr>
        <w:t>דיברה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גזענות,</w:t>
      </w:r>
      <w:r w:rsidR="00374753">
        <w:rPr>
          <w:rtl/>
        </w:rPr>
        <w:t xml:space="preserve"> </w:t>
      </w:r>
      <w:r w:rsidRPr="00784950">
        <w:rPr>
          <w:rtl/>
        </w:rPr>
        <w:t>ואני רוצה לספר גם לצופים בבית, גם לשר וגם לחברי הבית: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עמדתי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כעשרה ימים ונשאתי נאום לרגל מלאות 53 שנים להיווסדה של הכנסת.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בנאום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ליוהרה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האדנותית,</w:t>
      </w:r>
      <w:r w:rsidR="00374753">
        <w:rPr>
          <w:rtl/>
        </w:rPr>
        <w:t xml:space="preserve"> </w:t>
      </w:r>
      <w:r w:rsidRPr="00784950">
        <w:rPr>
          <w:rtl/>
        </w:rPr>
        <w:t>אנחנו אומרים לא</w:t>
      </w:r>
      <w:r w:rsidR="00374753">
        <w:rPr>
          <w:rtl/>
        </w:rPr>
        <w:t xml:space="preserve"> </w:t>
      </w:r>
      <w:r w:rsidRPr="00784950">
        <w:rPr>
          <w:rtl/>
        </w:rPr>
        <w:t>לעליונות</w:t>
      </w:r>
      <w:r w:rsidR="00374753">
        <w:rPr>
          <w:rtl/>
        </w:rPr>
        <w:t xml:space="preserve"> </w:t>
      </w:r>
      <w:r w:rsidRPr="00784950">
        <w:rPr>
          <w:rtl/>
        </w:rPr>
        <w:t>ולהשפלה,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רוצים דיבור בגובה העיניים. לאחר מכן יועץ ראש הממשלה</w:t>
      </w:r>
      <w:r w:rsidR="00374753">
        <w:rPr>
          <w:rtl/>
        </w:rPr>
        <w:t xml:space="preserve"> </w:t>
      </w:r>
      <w:r w:rsidRPr="00784950">
        <w:rPr>
          <w:rtl/>
        </w:rPr>
        <w:t>לענייני</w:t>
      </w:r>
      <w:r w:rsidR="00374753">
        <w:rPr>
          <w:rtl/>
        </w:rPr>
        <w:t xml:space="preserve"> </w:t>
      </w:r>
      <w:r w:rsidRPr="00784950">
        <w:rPr>
          <w:rtl/>
        </w:rPr>
        <w:t>הסברה, ד"ר רענן גיסין, שישב שם יחד עם עיתונאים, אמר לעיתונאים לציטוט:</w:t>
      </w:r>
      <w:r w:rsidR="00374753">
        <w:rPr>
          <w:rtl/>
        </w:rPr>
        <w:t xml:space="preserve"> </w:t>
      </w:r>
      <w:r w:rsidRPr="00784950">
        <w:rPr>
          <w:rtl/>
        </w:rPr>
        <w:t>אחמד</w:t>
      </w:r>
      <w:r w:rsidR="00374753">
        <w:rPr>
          <w:rtl/>
        </w:rPr>
        <w:t xml:space="preserve"> </w:t>
      </w:r>
      <w:r w:rsidRPr="00784950">
        <w:rPr>
          <w:rtl/>
        </w:rPr>
        <w:t>טיבי רוצה דיבור בגובה העיניים? זה יהיה כשהוא ישתלשל מחבל התלייה. זה יהיה</w:t>
      </w:r>
      <w:r w:rsidR="00374753">
        <w:rPr>
          <w:rtl/>
        </w:rPr>
        <w:t xml:space="preserve"> </w:t>
      </w:r>
      <w:r w:rsidRPr="00784950">
        <w:rPr>
          <w:rtl/>
        </w:rPr>
        <w:t>ממש בגובה העיניים. הדברים פורסמו בהבלטה אצל בן כספית ביום שישי.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 הוא פוטר מייד, גיסין.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היתה שום תגובה, אבל שום תגובה של שום פוליטיקאי בארץ, חוץ מזהבה גלאון</w:t>
      </w:r>
      <w:r w:rsidR="00374753">
        <w:rPr>
          <w:rtl/>
        </w:rPr>
        <w:t xml:space="preserve"> </w:t>
      </w:r>
      <w:r w:rsidRPr="00784950">
        <w:rPr>
          <w:rtl/>
        </w:rPr>
        <w:t>ששלחה</w:t>
      </w:r>
      <w:r w:rsidR="00374753">
        <w:rPr>
          <w:rtl/>
        </w:rPr>
        <w:t xml:space="preserve"> </w:t>
      </w:r>
      <w:r w:rsidRPr="00784950">
        <w:rPr>
          <w:rtl/>
        </w:rPr>
        <w:t>מכתב.</w:t>
      </w:r>
      <w:r w:rsidR="00374753">
        <w:rPr>
          <w:rtl/>
        </w:rPr>
        <w:t xml:space="preserve"> </w:t>
      </w:r>
      <w:r w:rsidRPr="00784950">
        <w:rPr>
          <w:rtl/>
        </w:rPr>
        <w:t>אף לא תגובה אחת. זה עבר ככה. זה לא הזיז לאף אחד, וזה הדבר הנורא</w:t>
      </w:r>
      <w:r w:rsidR="00374753">
        <w:rPr>
          <w:rtl/>
        </w:rPr>
        <w:t xml:space="preserve"> </w:t>
      </w:r>
      <w:r w:rsidRPr="00784950">
        <w:rPr>
          <w:rtl/>
        </w:rPr>
        <w:t>מכול, אדוני השר, שזה עובר ליד האוזן. זה רגיל שלשכת ראש הממשלה מציעה לתלות חברי</w:t>
      </w:r>
      <w:r w:rsidR="00374753">
        <w:rPr>
          <w:rtl/>
        </w:rPr>
        <w:t xml:space="preserve"> </w:t>
      </w:r>
      <w:r w:rsidRPr="00784950">
        <w:rPr>
          <w:rtl/>
        </w:rPr>
        <w:t>כנסת, אזרח.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מרידור: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הדברים נאמרו הם חמורים ביותר.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הדברים נאמרו. הוא אמר את זה לגבי ברון מ"ידיעות אחרונות".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מרידור: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הדברים נאמרו הם חמורים ביותר.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ביקשו את תגובתו, והוא לא אמר: לא, אלא הוא אמר: אני לא רוצה לענות.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שבוע בדפוס, אדוני השר. מישהו העיר לו? ראש הממשלה העיר לו? שאל אותו מה זה?</w:t>
      </w:r>
      <w:r w:rsidR="00374753">
        <w:rPr>
          <w:rtl/>
        </w:rPr>
        <w:t xml:space="preserve"> </w:t>
      </w:r>
      <w:r w:rsidRPr="00784950">
        <w:rPr>
          <w:rtl/>
        </w:rPr>
        <w:t>הוציא הודעת תיקון אולי, או יכחיש?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הוא יפטר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מתארת</w:t>
      </w:r>
      <w:r w:rsidR="00374753">
        <w:rPr>
          <w:rtl/>
        </w:rPr>
        <w:t xml:space="preserve"> </w:t>
      </w:r>
      <w:r w:rsidRPr="00784950">
        <w:rPr>
          <w:rtl/>
        </w:rPr>
        <w:t>לעצמך,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שהוא היה מעז לומר משפט כזה על</w:t>
      </w:r>
      <w:r w:rsidR="00374753">
        <w:rPr>
          <w:rtl/>
        </w:rPr>
        <w:t xml:space="preserve"> </w:t>
      </w:r>
      <w:r w:rsidRPr="00784950">
        <w:rPr>
          <w:rtl/>
        </w:rPr>
        <w:t>חבר כנסת מהשמאל? על מוסי רז הוא היה אומר משפט כזה? מה היה קורה כאן בארץ?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"אין שמאלנים </w:t>
      </w:r>
      <w:r w:rsidR="00374753">
        <w:rPr>
          <w:rtl/>
        </w:rPr>
        <w:t>–</w:t>
      </w:r>
      <w:r w:rsidRPr="00784950">
        <w:rPr>
          <w:rtl/>
        </w:rPr>
        <w:t xml:space="preserve"> אין פיגועים".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במי מדובר, חבר הכנסת טיבי?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בי, הוא אמר את זה עלי.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זה שאמר?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אחמד טיבי (התנועה הערבית להתחדשות):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רענן</w:t>
      </w:r>
      <w:r w:rsidR="00374753">
        <w:rPr>
          <w:rtl/>
        </w:rPr>
        <w:t xml:space="preserve"> </w:t>
      </w:r>
      <w:r w:rsidRPr="00784950">
        <w:rPr>
          <w:rtl/>
        </w:rPr>
        <w:t>גיסין,</w:t>
      </w:r>
      <w:r w:rsidR="00374753">
        <w:rPr>
          <w:rtl/>
        </w:rPr>
        <w:t xml:space="preserve"> </w:t>
      </w:r>
      <w:r w:rsidRPr="00784950">
        <w:rPr>
          <w:rtl/>
        </w:rPr>
        <w:t>דובר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הממשלה. הוא אמר את זה כאן, בכנסת, לעיתונאים. הוא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אחמד</w:t>
      </w:r>
      <w:r w:rsidR="00374753">
        <w:rPr>
          <w:rtl/>
        </w:rPr>
        <w:t xml:space="preserve"> </w:t>
      </w:r>
      <w:r w:rsidRPr="00784950">
        <w:rPr>
          <w:rtl/>
        </w:rPr>
        <w:t>טיבי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דיבור</w:t>
      </w:r>
      <w:r w:rsidR="00374753">
        <w:rPr>
          <w:rtl/>
        </w:rPr>
        <w:t xml:space="preserve"> </w:t>
      </w:r>
      <w:r w:rsidRPr="00784950">
        <w:rPr>
          <w:rtl/>
        </w:rPr>
        <w:t>בגובה העיניים? זה יהיה כשאחמד טיבי ישתלשל מחבל</w:t>
      </w:r>
      <w:r w:rsidR="00374753">
        <w:rPr>
          <w:rtl/>
        </w:rPr>
        <w:t xml:space="preserve"> </w:t>
      </w:r>
      <w:r w:rsidRPr="00784950">
        <w:rPr>
          <w:rtl/>
        </w:rPr>
        <w:t>התלייה.</w:t>
      </w:r>
      <w:r w:rsidR="00374753">
        <w:rPr>
          <w:rtl/>
        </w:rPr>
        <w:t xml:space="preserve"> </w:t>
      </w:r>
      <w:r w:rsidRPr="00784950">
        <w:rPr>
          <w:rtl/>
        </w:rPr>
        <w:t>ברור</w:t>
      </w:r>
      <w:r w:rsidR="00374753">
        <w:rPr>
          <w:rtl/>
        </w:rPr>
        <w:t xml:space="preserve"> </w:t>
      </w:r>
      <w:r w:rsidRPr="00784950">
        <w:rPr>
          <w:rtl/>
        </w:rPr>
        <w:t>שבאופן</w:t>
      </w:r>
      <w:r w:rsidR="00374753">
        <w:rPr>
          <w:rtl/>
        </w:rPr>
        <w:t xml:space="preserve"> </w:t>
      </w:r>
      <w:r w:rsidRPr="00784950">
        <w:rPr>
          <w:rtl/>
        </w:rPr>
        <w:t>מעשי הוא לא רוצה לתלות אותי, אולי הוא חולם שאני איעלם,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אמירה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</w:t>
      </w:r>
      <w:r w:rsidRPr="00784950">
        <w:rPr>
          <w:rtl/>
        </w:rPr>
        <w:t>באווירה</w:t>
      </w:r>
      <w:r w:rsidR="00374753">
        <w:rPr>
          <w:rtl/>
        </w:rPr>
        <w:t xml:space="preserve"> </w:t>
      </w:r>
      <w:r w:rsidRPr="00784950">
        <w:rPr>
          <w:rtl/>
        </w:rPr>
        <w:t>כזאת, שלא מעוררת או לא מניבה תגובה אחת של פוליטיקאי</w:t>
      </w:r>
      <w:r w:rsidR="00374753">
        <w:rPr>
          <w:rtl/>
        </w:rPr>
        <w:t xml:space="preserve"> </w:t>
      </w:r>
      <w:r w:rsidRPr="00784950">
        <w:rPr>
          <w:rtl/>
        </w:rPr>
        <w:t>כלשהו,</w:t>
      </w:r>
      <w:r w:rsidR="00374753">
        <w:rPr>
          <w:rtl/>
        </w:rPr>
        <w:t xml:space="preserve"> </w:t>
      </w:r>
      <w:r w:rsidRPr="00784950">
        <w:rPr>
          <w:rtl/>
        </w:rPr>
        <w:t>חוץ</w:t>
      </w:r>
      <w:r w:rsidR="00374753">
        <w:rPr>
          <w:rtl/>
        </w:rPr>
        <w:t xml:space="preserve"> </w:t>
      </w:r>
      <w:r w:rsidRPr="00784950">
        <w:rPr>
          <w:rtl/>
        </w:rPr>
        <w:t>מהמכתב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>גלאון לראש הממשלה, נדמה לי שזה צריך להדליק נורה</w:t>
      </w:r>
      <w:r w:rsidR="00374753">
        <w:rPr>
          <w:rtl/>
        </w:rPr>
        <w:t xml:space="preserve"> </w:t>
      </w:r>
      <w:r w:rsidRPr="00784950">
        <w:rPr>
          <w:rtl/>
        </w:rPr>
        <w:t>אדומה.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טיבי.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26" w:name="_Toc451429009"/>
      <w:r w:rsidRPr="00374753">
        <w:rPr>
          <w:rtl/>
        </w:rPr>
        <w:t>מסמכים שהונחו על שולחן הכנסת</w:t>
      </w:r>
      <w:bookmarkEnd w:id="26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הודעה לסגן מזכיר הכנסת, בבקשה,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מזכיר הכנסת ד' לב: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הישיבה,</w:t>
      </w:r>
      <w:r w:rsidR="00374753">
        <w:rPr>
          <w:rtl/>
        </w:rPr>
        <w:t xml:space="preserve"> </w:t>
      </w:r>
      <w:r w:rsidRPr="00784950">
        <w:rPr>
          <w:rtl/>
        </w:rPr>
        <w:t>הנני מתכבד להודיע, כי הונחו על שולחן הכנסת: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מטעם ועדת הכספים </w:t>
      </w:r>
      <w:r w:rsidR="00374753">
        <w:rPr>
          <w:rtl/>
        </w:rPr>
        <w:t>–</w:t>
      </w:r>
      <w:r w:rsidRPr="00784950">
        <w:rPr>
          <w:rtl/>
        </w:rPr>
        <w:t xml:space="preserve"> לוח תיקונים מס' 3 להסתייגויות לחוק ההסדרים במשק המדינה</w:t>
      </w:r>
      <w:r w:rsidR="00374753">
        <w:rPr>
          <w:rtl/>
        </w:rPr>
        <w:t xml:space="preserve"> </w:t>
      </w:r>
      <w:r w:rsidRPr="00784950">
        <w:rPr>
          <w:rtl/>
        </w:rPr>
        <w:t>(תיקוני</w:t>
      </w:r>
      <w:r w:rsidR="00374753">
        <w:rPr>
          <w:rtl/>
        </w:rPr>
        <w:t xml:space="preserve"> </w:t>
      </w:r>
      <w:r w:rsidRPr="00784950">
        <w:rPr>
          <w:rtl/>
        </w:rPr>
        <w:t>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2002),</w:t>
      </w:r>
      <w:r w:rsidR="00374753">
        <w:rPr>
          <w:rtl/>
        </w:rPr>
        <w:t xml:space="preserve"> </w:t>
      </w:r>
      <w:r w:rsidRPr="00784950">
        <w:rPr>
          <w:rtl/>
        </w:rPr>
        <w:t>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מטעם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–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התקציב, התאמות התקציב לשנת הכספים 2002 לעמידה ביעד</w:t>
      </w:r>
      <w:r w:rsidR="00374753">
        <w:rPr>
          <w:rtl/>
        </w:rPr>
        <w:t xml:space="preserve"> </w:t>
      </w:r>
      <w:r w:rsidRPr="00784950">
        <w:rPr>
          <w:rtl/>
        </w:rPr>
        <w:t>הגירעון.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לסגן מזכיר הכנסת.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27" w:name="_Toc451429010"/>
      <w:r w:rsidRPr="00374753">
        <w:rPr>
          <w:rtl/>
        </w:rPr>
        <w:t>הצעת חוק ההסדרים במשק המדינה (תיקוני חקיקה להשגת יעדי התקציב</w:t>
      </w:r>
      <w:r>
        <w:rPr>
          <w:rtl/>
        </w:rPr>
        <w:t xml:space="preserve"> </w:t>
      </w:r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27"/>
    </w:p>
    <w:p w:rsidR="00374753" w:rsidRPr="00374753" w:rsidRDefault="00374753" w:rsidP="00374753">
      <w:pPr>
        <w:pStyle w:val="1"/>
        <w:rPr>
          <w:rtl/>
        </w:rPr>
      </w:pPr>
      <w:bookmarkStart w:id="28" w:name="_Toc451429011"/>
      <w:r w:rsidRPr="00374753">
        <w:rPr>
          <w:rtl/>
        </w:rPr>
        <w:t>(קריאה שנייה וקריאה שלישית)</w:t>
      </w:r>
      <w:bookmarkEnd w:id="28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טלב אלסאנע,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הדיון הזה, כפי שהוא מתנהל, משקף את</w:t>
      </w:r>
      <w:r w:rsidR="00374753">
        <w:rPr>
          <w:rtl/>
        </w:rPr>
        <w:t xml:space="preserve"> </w:t>
      </w:r>
      <w:r w:rsidRPr="00784950">
        <w:rPr>
          <w:rtl/>
        </w:rPr>
        <w:t>התנהלות</w:t>
      </w:r>
      <w:r w:rsidR="00374753">
        <w:rPr>
          <w:rtl/>
        </w:rPr>
        <w:t xml:space="preserve"> </w:t>
      </w:r>
      <w:r w:rsidRPr="00784950">
        <w:rPr>
          <w:rtl/>
        </w:rPr>
        <w:t>והתנהגות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הנוכחית.</w:t>
      </w:r>
      <w:r w:rsidR="00374753">
        <w:rPr>
          <w:rtl/>
        </w:rPr>
        <w:t xml:space="preserve"> </w:t>
      </w:r>
      <w:r w:rsidRPr="00784950">
        <w:rPr>
          <w:rtl/>
        </w:rPr>
        <w:t>זהו דיון שאמור להיות רציני מאוד, שדן בכל</w:t>
      </w:r>
      <w:r w:rsidR="00374753">
        <w:rPr>
          <w:rtl/>
        </w:rPr>
        <w:t xml:space="preserve"> </w:t>
      </w:r>
      <w:r w:rsidRPr="00784950">
        <w:rPr>
          <w:rtl/>
        </w:rPr>
        <w:t>המשנה החברתית והמדיניות החברתית, אם יש כזאת, אבל אם אנחנו מסתכלים על הכנסת ועל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מידת ההתייחסות שלה לנושא, זה מראה את מידת הרצינות של הממשלה, וזאת</w:t>
      </w:r>
      <w:r w:rsidR="00374753">
        <w:rPr>
          <w:rtl/>
        </w:rPr>
        <w:t xml:space="preserve"> </w:t>
      </w:r>
      <w:r w:rsidRPr="00784950">
        <w:rPr>
          <w:rtl/>
        </w:rPr>
        <w:t>בעצם מידת ההתייחסות של ראש הממשלה. לכל דבר הוא מתייחס במנטליות, בתפיסה של כוח.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בצה"ל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הפתרון,</w:t>
      </w:r>
      <w:r w:rsidR="00374753">
        <w:rPr>
          <w:rtl/>
        </w:rPr>
        <w:t xml:space="preserve"> </w:t>
      </w:r>
      <w:r w:rsidRPr="00784950">
        <w:rPr>
          <w:rtl/>
        </w:rPr>
        <w:t>ולו היה בידו, יכול להיות שהיה שולח את צה"ל לטפל</w:t>
      </w:r>
      <w:r w:rsidR="00374753">
        <w:rPr>
          <w:rtl/>
        </w:rPr>
        <w:t xml:space="preserve"> </w:t>
      </w:r>
      <w:r w:rsidRPr="00784950">
        <w:rPr>
          <w:rtl/>
        </w:rPr>
        <w:t>במובטלים</w:t>
      </w:r>
      <w:r w:rsidR="00374753">
        <w:rPr>
          <w:rtl/>
        </w:rPr>
        <w:t xml:space="preserve"> </w:t>
      </w:r>
      <w:r w:rsidRPr="00784950">
        <w:rPr>
          <w:rtl/>
        </w:rPr>
        <w:t>או בנכים. מה שלא הצליח להביא בכוח הוא יצליח להביא בעוד יותר כוח, ומי</w:t>
      </w:r>
      <w:r w:rsidR="00374753">
        <w:rPr>
          <w:rtl/>
        </w:rPr>
        <w:t xml:space="preserve"> </w:t>
      </w:r>
      <w:r w:rsidRPr="00784950">
        <w:rPr>
          <w:rtl/>
        </w:rPr>
        <w:t>שלא נראה לו, הוא ינסה לתלות אותו או לסתום לו את הפה על</w:t>
      </w:r>
      <w:r w:rsidR="00374753">
        <w:rPr>
          <w:rtl/>
        </w:rPr>
        <w:t>-</w:t>
      </w:r>
      <w:r w:rsidRPr="00784950">
        <w:rPr>
          <w:rtl/>
        </w:rPr>
        <w:t>ידי הגשת כתבי אישום.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"לתלות</w:t>
      </w:r>
      <w:r w:rsidR="00374753">
        <w:rPr>
          <w:rtl/>
        </w:rPr>
        <w:t xml:space="preserve"> </w:t>
      </w:r>
      <w:r w:rsidRPr="00784950">
        <w:rPr>
          <w:rtl/>
        </w:rPr>
        <w:t>אותו",</w:t>
      </w:r>
      <w:r w:rsidR="00374753">
        <w:rPr>
          <w:rtl/>
        </w:rPr>
        <w:t xml:space="preserve"> </w:t>
      </w:r>
      <w:r w:rsidRPr="00784950">
        <w:rPr>
          <w:rtl/>
        </w:rPr>
        <w:t>טלב,</w:t>
      </w:r>
      <w:r w:rsidR="00374753">
        <w:rPr>
          <w:rtl/>
        </w:rPr>
        <w:t xml:space="preserve"> </w:t>
      </w:r>
      <w:r w:rsidRPr="00784950">
        <w:rPr>
          <w:rtl/>
        </w:rPr>
        <w:t>באמת.</w:t>
      </w:r>
      <w:r w:rsidR="00374753">
        <w:rPr>
          <w:rtl/>
        </w:rPr>
        <w:t xml:space="preserve"> </w:t>
      </w:r>
      <w:r w:rsidRPr="00784950">
        <w:rPr>
          <w:rtl/>
        </w:rPr>
        <w:t>בשעה כזאת מאוחרת אנחנו אומרים "לתלות</w:t>
      </w:r>
      <w:r w:rsidR="00374753">
        <w:rPr>
          <w:rtl/>
        </w:rPr>
        <w:t xml:space="preserve"> </w:t>
      </w:r>
      <w:r w:rsidRPr="00784950">
        <w:rPr>
          <w:rtl/>
        </w:rPr>
        <w:t>אותו"?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המצאתי</w:t>
      </w:r>
      <w:r w:rsidR="00374753">
        <w:rPr>
          <w:rtl/>
        </w:rPr>
        <w:t xml:space="preserve"> </w:t>
      </w:r>
      <w:r w:rsidRPr="00784950">
        <w:rPr>
          <w:rtl/>
        </w:rPr>
        <w:t>את המושג הזה "לתלות אותו". להפתעתך הרבה</w:t>
      </w:r>
      <w:r w:rsidR="00374753">
        <w:rPr>
          <w:rtl/>
        </w:rPr>
        <w:t xml:space="preserve"> </w:t>
      </w:r>
      <w:r w:rsidRPr="00784950">
        <w:rPr>
          <w:rtl/>
        </w:rPr>
        <w:t>משתמשים במושג הזה בלשכתו של ראש הממשלה.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טל, אתה נכנסת עכשיו ולא שמעת מה היה קודם.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שמעתי, ראיתי בטלוויזיה.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שמעת, חשוב שתתייחס.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ראיתי שניהלת את הדיון יפה.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דברים</w:t>
      </w:r>
      <w:r w:rsidR="00374753">
        <w:rPr>
          <w:rtl/>
        </w:rPr>
        <w:t xml:space="preserve"> </w:t>
      </w:r>
      <w:r w:rsidRPr="00784950">
        <w:rPr>
          <w:rtl/>
        </w:rPr>
        <w:t>כאלה אומרים משהו, הם אומרים את היחס של הממשלה לאזרחיה ואת היחס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למשמעות</w:t>
      </w:r>
      <w:r w:rsidR="00374753">
        <w:rPr>
          <w:rtl/>
        </w:rPr>
        <w:t xml:space="preserve"> </w:t>
      </w:r>
      <w:r w:rsidRPr="00784950">
        <w:rPr>
          <w:rtl/>
        </w:rPr>
        <w:t>המלה דמוקרטיה. בעצם, יש דמוקרטיה? דמוקרטיה לא צריכה להיות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אזרחיה,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גם כלפי אזרחים או אנשים אחרים שאינם אזרחיה. דמוקרטיה שמרשה</w:t>
      </w:r>
      <w:r w:rsidR="00374753">
        <w:rPr>
          <w:rtl/>
        </w:rPr>
        <w:t xml:space="preserve"> </w:t>
      </w:r>
      <w:r w:rsidRPr="00784950">
        <w:rPr>
          <w:rtl/>
        </w:rPr>
        <w:t>שהצבא</w:t>
      </w:r>
      <w:r w:rsidR="00374753">
        <w:rPr>
          <w:rtl/>
        </w:rPr>
        <w:t xml:space="preserve"> </w:t>
      </w:r>
      <w:r w:rsidRPr="00784950">
        <w:rPr>
          <w:rtl/>
        </w:rPr>
        <w:t>שלה</w:t>
      </w:r>
      <w:r w:rsidR="00374753">
        <w:rPr>
          <w:rtl/>
        </w:rPr>
        <w:t xml:space="preserve"> </w:t>
      </w:r>
      <w:r w:rsidRPr="00784950">
        <w:rPr>
          <w:rtl/>
        </w:rPr>
        <w:t>ידכא עם אחר, ישלול את חירותו, שנשים בהיריון</w:t>
      </w:r>
      <w:r w:rsidR="00374753">
        <w:rPr>
          <w:rtl/>
        </w:rPr>
        <w:t xml:space="preserve"> </w:t>
      </w:r>
      <w:r w:rsidRPr="00784950">
        <w:rPr>
          <w:rtl/>
        </w:rPr>
        <w:t>התינוקות שלהן ייוולדו</w:t>
      </w:r>
      <w:r w:rsidR="00374753">
        <w:rPr>
          <w:rtl/>
        </w:rPr>
        <w:t xml:space="preserve"> </w:t>
      </w:r>
      <w:r w:rsidRPr="00784950">
        <w:rPr>
          <w:rtl/>
        </w:rPr>
        <w:t>במחסומים ולא ייהנו מהחיים, דמוקרטיה שמרשה להשתמש במדיניות של הוצאה להורג באופן</w:t>
      </w:r>
      <w:r w:rsidR="00374753">
        <w:rPr>
          <w:rtl/>
        </w:rPr>
        <w:t xml:space="preserve"> </w:t>
      </w:r>
      <w:r w:rsidRPr="00784950">
        <w:rPr>
          <w:rtl/>
        </w:rPr>
        <w:t>סיטוני,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סיטוני</w:t>
      </w:r>
      <w:r w:rsidR="00374753">
        <w:rPr>
          <w:rtl/>
        </w:rPr>
        <w:t xml:space="preserve"> </w:t>
      </w:r>
      <w:r w:rsidRPr="00784950">
        <w:rPr>
          <w:rtl/>
        </w:rPr>
        <w:t>וללא</w:t>
      </w:r>
      <w:r w:rsidR="00374753">
        <w:rPr>
          <w:rtl/>
        </w:rPr>
        <w:t xml:space="preserve"> </w:t>
      </w:r>
      <w:r w:rsidRPr="00784950">
        <w:rPr>
          <w:rtl/>
        </w:rPr>
        <w:t>משפט, שמגדלת ומטפחת קבוצות של רוצחים, של מוציאים</w:t>
      </w:r>
      <w:r w:rsidR="00374753">
        <w:rPr>
          <w:rtl/>
        </w:rPr>
        <w:t xml:space="preserve"> </w:t>
      </w:r>
      <w:r w:rsidRPr="00784950">
        <w:rPr>
          <w:rtl/>
        </w:rPr>
        <w:t>לפועל, להורג, זו איננה דמוקרטיה. זו פשיטת רגל מוסרית ממדרגה 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היא מדיניות של כישלון. ראש הממשלה, במקום שישתמש בשכל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משתמש בצה"ל, במקום שישתמש במוח הוא משתמש בכוח, במקום שיביא לצמיחה, לשגשוג</w:t>
      </w:r>
      <w:r w:rsidR="00374753">
        <w:rPr>
          <w:rtl/>
        </w:rPr>
        <w:t xml:space="preserve"> </w:t>
      </w:r>
      <w:r w:rsidRPr="00784950">
        <w:rPr>
          <w:rtl/>
        </w:rPr>
        <w:t>ולרווחה</w:t>
      </w:r>
      <w:r w:rsidR="00374753">
        <w:rPr>
          <w:rtl/>
        </w:rPr>
        <w:t xml:space="preserve"> </w:t>
      </w:r>
      <w:r w:rsidRPr="00784950">
        <w:rPr>
          <w:rtl/>
        </w:rPr>
        <w:t>הוא מביא לאבטלה, הוא מביא לעוני ומביא להאטה במשק. אנחנו רואים שהחרדים</w:t>
      </w:r>
      <w:r w:rsidR="00374753">
        <w:rPr>
          <w:rtl/>
        </w:rPr>
        <w:t xml:space="preserve"> </w:t>
      </w:r>
      <w:r w:rsidRPr="00784950">
        <w:rPr>
          <w:rtl/>
        </w:rPr>
        <w:t>כבר תפסו את השיטה איך אפשר להתמודד עם ראש ממשלה כזה בכוח, ולכן ראינו איך ליצמן</w:t>
      </w:r>
      <w:r w:rsidR="00374753">
        <w:rPr>
          <w:rtl/>
        </w:rPr>
        <w:t xml:space="preserve"> </w:t>
      </w:r>
      <w:r w:rsidRPr="00784950">
        <w:rPr>
          <w:rtl/>
        </w:rPr>
        <w:t>ואיך</w:t>
      </w:r>
      <w:r w:rsidR="00374753">
        <w:rPr>
          <w:rtl/>
        </w:rPr>
        <w:t xml:space="preserve"> </w:t>
      </w:r>
      <w:r w:rsidRPr="00784950">
        <w:rPr>
          <w:rtl/>
        </w:rPr>
        <w:t>אחרים</w:t>
      </w:r>
      <w:r w:rsidR="00374753">
        <w:rPr>
          <w:rtl/>
        </w:rPr>
        <w:t xml:space="preserve"> </w:t>
      </w:r>
      <w:r w:rsidRPr="00784950">
        <w:rPr>
          <w:rtl/>
        </w:rPr>
        <w:t>מצליחים</w:t>
      </w:r>
      <w:r w:rsidR="00374753">
        <w:rPr>
          <w:rtl/>
        </w:rPr>
        <w:t xml:space="preserve"> </w:t>
      </w:r>
      <w:r w:rsidRPr="00784950">
        <w:rPr>
          <w:rtl/>
        </w:rPr>
        <w:t>להכניע</w:t>
      </w:r>
      <w:r w:rsidR="00374753">
        <w:rPr>
          <w:rtl/>
        </w:rPr>
        <w:t xml:space="preserve"> </w:t>
      </w:r>
      <w:r w:rsidRPr="00784950">
        <w:rPr>
          <w:rtl/>
        </w:rPr>
        <w:t>אותו.</w:t>
      </w:r>
      <w:r w:rsidR="00374753">
        <w:rPr>
          <w:rtl/>
        </w:rPr>
        <w:t xml:space="preserve"> </w:t>
      </w:r>
      <w:r w:rsidRPr="00784950">
        <w:rPr>
          <w:rtl/>
        </w:rPr>
        <w:t>אין תפיסה, אין מדיניות, יש אך ורק כוחנות,</w:t>
      </w:r>
      <w:r w:rsidR="00374753">
        <w:rPr>
          <w:rtl/>
        </w:rPr>
        <w:t xml:space="preserve"> </w:t>
      </w:r>
      <w:r w:rsidRPr="00784950">
        <w:rPr>
          <w:rtl/>
        </w:rPr>
        <w:t>שמובילה, לצערנו הרב, לתוצאה שהיא קטסטרופלית.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המונח בפנינו אומר, שהוא הולך להעמיק את האבטלה ואת העוני ובעצם אין</w:t>
      </w:r>
      <w:r w:rsidR="00374753">
        <w:rPr>
          <w:rtl/>
        </w:rPr>
        <w:t xml:space="preserve"> </w:t>
      </w:r>
      <w:r w:rsidRPr="00784950">
        <w:rPr>
          <w:rtl/>
        </w:rPr>
        <w:t>תקציב.</w:t>
      </w:r>
      <w:r w:rsidR="00374753">
        <w:rPr>
          <w:rtl/>
        </w:rPr>
        <w:t xml:space="preserve"> </w:t>
      </w:r>
      <w:r w:rsidRPr="00784950">
        <w:rPr>
          <w:rtl/>
        </w:rPr>
        <w:t>רבותי, זה מדומה, כאילו יש תקציב, כי הנציגים של משרד האוצר, במהלך הדיון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הודיעו</w:t>
      </w:r>
      <w:r w:rsidR="00374753">
        <w:rPr>
          <w:rtl/>
        </w:rPr>
        <w:t xml:space="preserve"> </w:t>
      </w:r>
      <w:r w:rsidRPr="00784950">
        <w:rPr>
          <w:rtl/>
        </w:rPr>
        <w:t>שבימים הקרובים יביאו דרישות לעוד קיצוצים שיגיעו ליותר</w:t>
      </w:r>
      <w:r w:rsidR="00374753">
        <w:rPr>
          <w:rtl/>
        </w:rPr>
        <w:t xml:space="preserve"> </w:t>
      </w:r>
      <w:r w:rsidRPr="00784950">
        <w:rPr>
          <w:rtl/>
        </w:rPr>
        <w:t>ממיליארד</w:t>
      </w:r>
      <w:r w:rsidR="00374753">
        <w:rPr>
          <w:rtl/>
        </w:rPr>
        <w:t xml:space="preserve"> </w:t>
      </w:r>
      <w:r w:rsidRPr="00784950">
        <w:rPr>
          <w:rtl/>
        </w:rPr>
        <w:t>ש"ח.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מדומה, על מנת להראות, כביכול, שהממשלה הצליחה</w:t>
      </w:r>
      <w:r w:rsidR="00374753">
        <w:rPr>
          <w:rtl/>
        </w:rPr>
        <w:t xml:space="preserve"> </w:t>
      </w:r>
      <w:r w:rsidRPr="00784950">
        <w:rPr>
          <w:rtl/>
        </w:rPr>
        <w:t>לעבור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המשוכה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במרס,</w:t>
      </w:r>
      <w:r w:rsidR="00374753">
        <w:rPr>
          <w:rtl/>
        </w:rPr>
        <w:t xml:space="preserve"> </w:t>
      </w:r>
      <w:r w:rsidRPr="00784950">
        <w:rPr>
          <w:rtl/>
        </w:rPr>
        <w:t>ואז היא תמשיך להעמיס נטל כבד מאוד על אזרחי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שימשיכו לסבול מהממשלה הזאת.</w:t>
      </w:r>
      <w:r w:rsidR="00374753">
        <w:rPr>
          <w:rtl/>
        </w:rPr>
        <w:t xml:space="preserve"> </w:t>
      </w:r>
      <w:r w:rsidRPr="00784950">
        <w:rPr>
          <w:rtl/>
        </w:rPr>
        <w:t>הלוואי שהתקציב הזה לא יעבור, הממשלה הזאת</w:t>
      </w:r>
      <w:r w:rsidR="00374753">
        <w:rPr>
          <w:rtl/>
        </w:rPr>
        <w:t xml:space="preserve"> </w:t>
      </w:r>
      <w:r w:rsidRPr="00784950">
        <w:rPr>
          <w:rtl/>
        </w:rPr>
        <w:t>תעבור</w:t>
      </w:r>
      <w:r w:rsidR="00374753">
        <w:rPr>
          <w:rtl/>
        </w:rPr>
        <w:t xml:space="preserve"> </w:t>
      </w:r>
      <w:r w:rsidRPr="00784950">
        <w:rPr>
          <w:rtl/>
        </w:rPr>
        <w:t>מהעולם</w:t>
      </w:r>
      <w:r w:rsidR="00374753">
        <w:rPr>
          <w:rtl/>
        </w:rPr>
        <w:t xml:space="preserve"> </w:t>
      </w:r>
      <w:r w:rsidRPr="00784950">
        <w:rPr>
          <w:rtl/>
        </w:rPr>
        <w:t>והתקציב לא יעבור ונצליח לראות מדיניות אחרת, שמציבה את האדם בראש</w:t>
      </w:r>
      <w:r w:rsidR="00374753">
        <w:rPr>
          <w:rtl/>
        </w:rPr>
        <w:t xml:space="preserve"> </w:t>
      </w:r>
      <w:r w:rsidRPr="00784950">
        <w:rPr>
          <w:rtl/>
        </w:rPr>
        <w:t>סולם העדיפויות.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 טלב אלסאנע. חברי הכנסת האשם מחאמיד, דוד לוי, מקסים לוי,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אינם. חבר הכנסת מוסי רז,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ניסויים בענייני הצבעה, חברי הכנסת, שאף אחד לא ייבהל. זה רק מבחינת</w:t>
      </w:r>
      <w:r w:rsidR="00374753">
        <w:rPr>
          <w:rtl/>
        </w:rPr>
        <w:t xml:space="preserve"> </w:t>
      </w:r>
      <w:r w:rsidRPr="00784950">
        <w:rPr>
          <w:rtl/>
        </w:rPr>
        <w:t>התקינות האלקטרונית של המכשירים.</w:t>
      </w:r>
      <w:r w:rsidR="00374753">
        <w:rPr>
          <w:rtl/>
        </w:rPr>
        <w:t xml:space="preserve"> </w:t>
      </w:r>
      <w:r w:rsidRPr="00784950">
        <w:rPr>
          <w:rtl/>
        </w:rPr>
        <w:t>בבקשה, חבר הכנסת 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 רוצה לפתוח בדברים הקשים</w:t>
      </w:r>
      <w:r w:rsidR="00374753">
        <w:rPr>
          <w:rtl/>
        </w:rPr>
        <w:t xml:space="preserve"> </w:t>
      </w:r>
      <w:r w:rsidRPr="00784950">
        <w:rPr>
          <w:rtl/>
        </w:rPr>
        <w:t>שהשמיע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אחמד טיבי. קודם כול, אני מאמין שהדברים האלה נאמרו, כי</w:t>
      </w:r>
      <w:r w:rsidR="00374753">
        <w:rPr>
          <w:rtl/>
        </w:rPr>
        <w:t xml:space="preserve"> </w:t>
      </w:r>
      <w:r w:rsidRPr="00784950">
        <w:rPr>
          <w:rtl/>
        </w:rPr>
        <w:t>שני</w:t>
      </w:r>
      <w:r w:rsidR="00374753">
        <w:rPr>
          <w:rtl/>
        </w:rPr>
        <w:t xml:space="preserve"> </w:t>
      </w:r>
      <w:r w:rsidRPr="00784950">
        <w:rPr>
          <w:rtl/>
        </w:rPr>
        <w:t>עיתונאים</w:t>
      </w:r>
      <w:r w:rsidR="00374753">
        <w:rPr>
          <w:rtl/>
        </w:rPr>
        <w:t xml:space="preserve"> </w:t>
      </w:r>
      <w:r w:rsidRPr="00784950">
        <w:rPr>
          <w:rtl/>
        </w:rPr>
        <w:t>רציניים</w:t>
      </w:r>
      <w:r w:rsidR="00374753">
        <w:rPr>
          <w:rtl/>
        </w:rPr>
        <w:t xml:space="preserve"> </w:t>
      </w:r>
      <w:r w:rsidRPr="00784950">
        <w:rPr>
          <w:rtl/>
        </w:rPr>
        <w:t>מעידים שהם נאמרו להם. אם הדברים האלה נכונים והם נאמרו,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חושב שהם יכולים להיאמר על</w:t>
      </w:r>
      <w:r w:rsidR="00374753">
        <w:rPr>
          <w:rtl/>
        </w:rPr>
        <w:t>-</w:t>
      </w:r>
      <w:r w:rsidRPr="00784950">
        <w:rPr>
          <w:rtl/>
        </w:rPr>
        <w:t>ידי אדם שנושא משרה כל כך בכירה בשירות מדינת</w:t>
      </w:r>
      <w:r w:rsidR="00374753">
        <w:rPr>
          <w:rtl/>
        </w:rPr>
        <w:t xml:space="preserve"> </w:t>
      </w:r>
      <w:r w:rsidRPr="00784950">
        <w:rPr>
          <w:rtl/>
        </w:rPr>
        <w:t>ישראל, והוא לא צריך לשאת יותר במשרה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מרידור: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ודאי,</w:t>
      </w:r>
      <w:r w:rsidR="00374753">
        <w:rPr>
          <w:rtl/>
        </w:rPr>
        <w:t xml:space="preserve"> </w:t>
      </w:r>
      <w:r w:rsidRPr="00784950">
        <w:rPr>
          <w:rtl/>
        </w:rPr>
        <w:t>אין לי על זה שום מידע, אבל, אני אומר, אדם שנושא במשרה כזאת לא צריך</w:t>
      </w:r>
      <w:r w:rsidR="00374753">
        <w:rPr>
          <w:rtl/>
        </w:rPr>
        <w:t xml:space="preserve"> </w:t>
      </w:r>
      <w:r w:rsidRPr="00784950">
        <w:rPr>
          <w:rtl/>
        </w:rPr>
        <w:t>לשאת יותר במשרה אם הוא אומר דברים מהסוג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מרידור: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הם נאמרו.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סייגתי,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ששני</w:t>
      </w:r>
      <w:r w:rsidR="00374753">
        <w:rPr>
          <w:rtl/>
        </w:rPr>
        <w:t xml:space="preserve"> </w:t>
      </w:r>
      <w:r w:rsidRPr="00784950">
        <w:rPr>
          <w:rtl/>
        </w:rPr>
        <w:t>עיתונאים רציניים אומרים שאמרו להם, אז אני נוטה</w:t>
      </w:r>
      <w:r w:rsidR="00374753">
        <w:rPr>
          <w:rtl/>
        </w:rPr>
        <w:t xml:space="preserve"> </w:t>
      </w:r>
      <w:r w:rsidRPr="00784950">
        <w:rPr>
          <w:rtl/>
        </w:rPr>
        <w:t>להאמין. לפעמים לאחד קשה להאמין, אבל שניים זה קצת יותר רציני.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 כמה דקות דיברתי עם האיש הלא</w:t>
      </w:r>
      <w:r w:rsidR="00374753">
        <w:rPr>
          <w:rtl/>
        </w:rPr>
        <w:t>-</w:t>
      </w:r>
      <w:r w:rsidRPr="00784950">
        <w:rPr>
          <w:rtl/>
        </w:rPr>
        <w:t>רלוונטי, ואני לא מתכוון ליאסר ערפאת.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עוד מישהו לא רלוונטי?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מסתבר</w:t>
      </w:r>
      <w:r w:rsidR="00374753">
        <w:rPr>
          <w:rtl/>
        </w:rPr>
        <w:t xml:space="preserve"> </w:t>
      </w:r>
      <w:r w:rsidRPr="00784950">
        <w:rPr>
          <w:rtl/>
        </w:rPr>
        <w:t>שיש.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מתכוון</w:t>
      </w:r>
      <w:r w:rsidR="00374753">
        <w:rPr>
          <w:rtl/>
        </w:rPr>
        <w:t xml:space="preserve"> </w:t>
      </w:r>
      <w:r w:rsidRPr="00784950">
        <w:rPr>
          <w:rtl/>
        </w:rPr>
        <w:t>לאריה</w:t>
      </w:r>
      <w:r w:rsidR="00374753">
        <w:rPr>
          <w:rtl/>
        </w:rPr>
        <w:t xml:space="preserve"> </w:t>
      </w:r>
      <w:r w:rsidRPr="00784950">
        <w:rPr>
          <w:rtl/>
        </w:rPr>
        <w:t>צודקביץ.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ששובתים בחוץ כבר כמעט</w:t>
      </w:r>
      <w:r w:rsidR="00374753">
        <w:rPr>
          <w:rtl/>
        </w:rPr>
        <w:t xml:space="preserve"> </w:t>
      </w:r>
      <w:r w:rsidRPr="00784950">
        <w:rPr>
          <w:rtl/>
        </w:rPr>
        <w:t>חודשיים,</w:t>
      </w:r>
      <w:r w:rsidR="00374753">
        <w:rPr>
          <w:rtl/>
        </w:rPr>
        <w:t xml:space="preserve"> </w:t>
      </w:r>
      <w:r w:rsidRPr="00784950">
        <w:rPr>
          <w:rtl/>
        </w:rPr>
        <w:t>בקור,</w:t>
      </w:r>
      <w:r w:rsidR="00374753">
        <w:rPr>
          <w:rtl/>
        </w:rPr>
        <w:t xml:space="preserve"> </w:t>
      </w:r>
      <w:r w:rsidRPr="00784950">
        <w:rPr>
          <w:rtl/>
        </w:rPr>
        <w:t>בגשם,</w:t>
      </w:r>
      <w:r w:rsidR="00374753">
        <w:rPr>
          <w:rtl/>
        </w:rPr>
        <w:t xml:space="preserve"> </w:t>
      </w:r>
      <w:r w:rsidRPr="00784950">
        <w:rPr>
          <w:rtl/>
        </w:rPr>
        <w:t>בשלג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שהיה </w:t>
      </w:r>
      <w:r w:rsidR="00374753">
        <w:rPr>
          <w:rtl/>
        </w:rPr>
        <w:t>–</w:t>
      </w:r>
      <w:r w:rsidRPr="00784950">
        <w:rPr>
          <w:rtl/>
        </w:rPr>
        <w:t xml:space="preserve"> עכשיו לפחות מזג האוויר יותר נעים. ביומיים</w:t>
      </w:r>
      <w:r w:rsidR="00374753">
        <w:rPr>
          <w:rtl/>
        </w:rPr>
        <w:t xml:space="preserve"> </w:t>
      </w:r>
      <w:r w:rsidRPr="00784950">
        <w:rPr>
          <w:rtl/>
        </w:rPr>
        <w:t>האחרונים שובתים שביתת רעב, לפני כשעה היה שם מקרה מאוד קשה, אדם התמוטט, איבד את</w:t>
      </w:r>
      <w:r w:rsidR="00374753">
        <w:rPr>
          <w:rtl/>
        </w:rPr>
        <w:t xml:space="preserve"> </w:t>
      </w:r>
      <w:r w:rsidRPr="00784950">
        <w:rPr>
          <w:rtl/>
        </w:rPr>
        <w:t>הכרתו. עכשיו הוא מרגיש טוב, ולכן אפשר גם להגיד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האנשים ששובתים שם לא זוכים להתייחסות, איש לא מדבר אתם, איש לא פונה אליהם.</w:t>
      </w:r>
      <w:r w:rsidR="00374753">
        <w:rPr>
          <w:rtl/>
        </w:rPr>
        <w:t xml:space="preserve"> </w:t>
      </w:r>
      <w:r w:rsidRPr="00784950">
        <w:rPr>
          <w:rtl/>
        </w:rPr>
        <w:t>אני חושב שהוצע מתווה מצוין על</w:t>
      </w:r>
      <w:r w:rsidR="00374753">
        <w:rPr>
          <w:rtl/>
        </w:rPr>
        <w:t>-</w:t>
      </w:r>
      <w:r w:rsidRPr="00784950">
        <w:rPr>
          <w:rtl/>
        </w:rPr>
        <w:t>ידי חברי, חבר הכנסת רן כהן, יחד עם ראשי 15 סיעות</w:t>
      </w:r>
      <w:r w:rsidR="00374753">
        <w:rPr>
          <w:rtl/>
        </w:rPr>
        <w:t xml:space="preserve"> </w:t>
      </w:r>
      <w:r w:rsidRPr="00784950">
        <w:rPr>
          <w:rtl/>
        </w:rPr>
        <w:t>בכנסת,</w:t>
      </w:r>
      <w:r w:rsidR="00374753">
        <w:rPr>
          <w:rtl/>
        </w:rPr>
        <w:t xml:space="preserve"> </w:t>
      </w:r>
      <w:r w:rsidRPr="00784950">
        <w:rPr>
          <w:rtl/>
        </w:rPr>
        <w:t>כמעט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כל הסיעות. הוצע לממשלה, מוסכם על הנכים, לשבת </w:t>
      </w:r>
      <w:r w:rsidR="00374753">
        <w:rPr>
          <w:rtl/>
        </w:rPr>
        <w:t>–</w:t>
      </w:r>
      <w:r w:rsidRPr="00784950">
        <w:rPr>
          <w:rtl/>
        </w:rPr>
        <w:t xml:space="preserve"> לחמש שנים, לא דבר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לשאת</w:t>
      </w:r>
      <w:r w:rsidR="00374753">
        <w:rPr>
          <w:rtl/>
        </w:rPr>
        <w:t xml:space="preserve"> </w:t>
      </w:r>
      <w:r w:rsidRPr="00784950">
        <w:rPr>
          <w:rtl/>
        </w:rPr>
        <w:t>בו כלכלית. גם אם לא מקבלים את ההצעה הזאת, לפחות לשבת, לדבר אתם</w:t>
      </w:r>
      <w:r w:rsidR="00374753">
        <w:rPr>
          <w:rtl/>
        </w:rPr>
        <w:t xml:space="preserve"> </w:t>
      </w:r>
      <w:r w:rsidRPr="00784950">
        <w:rPr>
          <w:rtl/>
        </w:rPr>
        <w:t>ולהתפשר במקום כלשהו באמצע, גם זה בסדר. צריך להפסיק את המצב שאנשים יושבים בחוץ,</w:t>
      </w:r>
      <w:r w:rsidR="00374753">
        <w:rPr>
          <w:rtl/>
        </w:rPr>
        <w:t xml:space="preserve"> </w:t>
      </w:r>
      <w:r w:rsidRPr="00784950">
        <w:rPr>
          <w:rtl/>
        </w:rPr>
        <w:t>שובתים רעב, מתמוטטים, ואיש לא מדבר אתם, משל היו לא רלוונטיים.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גם להתייחס לדבר שהעליתי כאן קודם, ואני רוצה לדייק יותר בנתונים</w:t>
      </w:r>
      <w:r w:rsidR="00374753">
        <w:rPr>
          <w:rtl/>
        </w:rPr>
        <w:t xml:space="preserve"> </w:t>
      </w:r>
      <w:r w:rsidRPr="00784950">
        <w:rPr>
          <w:rtl/>
        </w:rPr>
        <w:t>שמסרתי.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הכספים של הכנסת החליטה הבוקר </w:t>
      </w:r>
      <w:r w:rsidR="00374753">
        <w:rPr>
          <w:rtl/>
        </w:rPr>
        <w:t>–</w:t>
      </w:r>
      <w:r w:rsidRPr="00784950">
        <w:rPr>
          <w:rtl/>
        </w:rPr>
        <w:t xml:space="preserve"> אגב, ליושב</w:t>
      </w:r>
      <w:r w:rsidR="00374753">
        <w:rPr>
          <w:rtl/>
        </w:rPr>
        <w:t>-</w:t>
      </w:r>
      <w:r w:rsidRPr="00784950">
        <w:rPr>
          <w:rtl/>
        </w:rPr>
        <w:t>ראש ועדת הכספים שלנו</w:t>
      </w:r>
      <w:r w:rsidR="00374753">
        <w:rPr>
          <w:rtl/>
        </w:rPr>
        <w:t xml:space="preserve"> </w:t>
      </w:r>
      <w:r w:rsidRPr="00784950">
        <w:rPr>
          <w:rtl/>
        </w:rPr>
        <w:t>יש שיטה יפה. הוא מצביע בוועדה רק על הסתייגויות שנראות לו. על הסתייגויות שהציעו</w:t>
      </w:r>
      <w:r w:rsidR="00374753">
        <w:rPr>
          <w:rtl/>
        </w:rPr>
        <w:t xml:space="preserve"> </w:t>
      </w:r>
      <w:r w:rsidRPr="00784950">
        <w:rPr>
          <w:rtl/>
        </w:rPr>
        <w:t>חבריו</w:t>
      </w:r>
      <w:r w:rsidR="00374753">
        <w:rPr>
          <w:rtl/>
        </w:rPr>
        <w:t xml:space="preserve"> </w:t>
      </w:r>
      <w:r w:rsidRPr="00784950">
        <w:rPr>
          <w:rtl/>
        </w:rPr>
        <w:t>מיהדות</w:t>
      </w:r>
      <w:r w:rsidR="00374753">
        <w:rPr>
          <w:rtl/>
        </w:rPr>
        <w:t xml:space="preserve"> </w:t>
      </w:r>
      <w:r w:rsidRPr="00784950">
        <w:rPr>
          <w:rtl/>
        </w:rPr>
        <w:t>התורה הוא הצביע. על הסתייגויות שלי או של חברי כנסת אחרים הוא לא</w:t>
      </w:r>
      <w:r w:rsidR="00374753">
        <w:rPr>
          <w:rtl/>
        </w:rPr>
        <w:t xml:space="preserve"> </w:t>
      </w:r>
      <w:r w:rsidRPr="00784950">
        <w:rPr>
          <w:rtl/>
        </w:rPr>
        <w:t>חלם להצביע.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כיוון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הצביע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הסתייגות כזאת, החליטה ועדת הכספים להעביר 70 ומשהו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מתקנה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תרבות</w:t>
      </w:r>
      <w:r w:rsidR="00374753">
        <w:rPr>
          <w:rtl/>
        </w:rPr>
        <w:t xml:space="preserve"> </w:t>
      </w:r>
      <w:r w:rsidRPr="00784950">
        <w:rPr>
          <w:rtl/>
        </w:rPr>
        <w:t>יהודית בתקציב משרד החינוך והתרבות לפעולות תרבות</w:t>
      </w:r>
      <w:r w:rsidR="00374753">
        <w:rPr>
          <w:rtl/>
        </w:rPr>
        <w:t xml:space="preserve"> </w:t>
      </w:r>
      <w:r w:rsidRPr="00784950">
        <w:rPr>
          <w:rtl/>
        </w:rPr>
        <w:t>לחרדים.</w:t>
      </w:r>
      <w:r w:rsidR="00374753">
        <w:rPr>
          <w:rtl/>
        </w:rPr>
        <w:t xml:space="preserve"> </w:t>
      </w:r>
      <w:r w:rsidRPr="00784950">
        <w:rPr>
          <w:rtl/>
        </w:rPr>
        <w:t>זאת אומרת, שעכשיו יהיו 71 מיליון ו</w:t>
      </w:r>
      <w:r w:rsidR="00374753">
        <w:rPr>
          <w:rtl/>
        </w:rPr>
        <w:t>-</w:t>
      </w:r>
      <w:r w:rsidRPr="00784950">
        <w:rPr>
          <w:rtl/>
        </w:rPr>
        <w:t>212,000 שקל לפעולות תרבות לחרדים,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13 מיליון ו</w:t>
      </w:r>
      <w:r w:rsidR="00374753">
        <w:rPr>
          <w:rtl/>
        </w:rPr>
        <w:t>-</w:t>
      </w:r>
      <w:r w:rsidRPr="00784950">
        <w:rPr>
          <w:rtl/>
        </w:rPr>
        <w:t>294,000 שקל לתרבות יהודית. החרדים יקבלו פי</w:t>
      </w:r>
      <w:r w:rsidR="00374753">
        <w:rPr>
          <w:rtl/>
        </w:rPr>
        <w:t>-</w:t>
      </w:r>
      <w:r w:rsidRPr="00784950">
        <w:rPr>
          <w:rtl/>
        </w:rPr>
        <w:t>שישה מכל שאר היהודים.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בניגוד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ההמלצות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>-</w:t>
      </w:r>
      <w:r w:rsidRPr="00784950">
        <w:rPr>
          <w:rtl/>
        </w:rPr>
        <w:t>שנער,</w:t>
      </w:r>
      <w:r w:rsidR="00374753">
        <w:rPr>
          <w:rtl/>
        </w:rPr>
        <w:t xml:space="preserve"> </w:t>
      </w:r>
      <w:r w:rsidRPr="00784950">
        <w:rPr>
          <w:rtl/>
        </w:rPr>
        <w:t>שתבעה העמקת החינוך היהודי בבתי</w:t>
      </w:r>
      <w:r w:rsidR="00374753">
        <w:rPr>
          <w:rtl/>
        </w:rPr>
        <w:t>-</w:t>
      </w:r>
      <w:r w:rsidRPr="00784950">
        <w:rPr>
          <w:rtl/>
        </w:rPr>
        <w:t>הספר</w:t>
      </w:r>
      <w:r w:rsidR="00374753">
        <w:rPr>
          <w:rtl/>
        </w:rPr>
        <w:t xml:space="preserve"> </w:t>
      </w:r>
      <w:r w:rsidRPr="00784950">
        <w:rPr>
          <w:rtl/>
        </w:rPr>
        <w:t>הממלכתיים ובכלל בקרב הציבור הממלכתי. ההחלטה הזאת, השערורייתית, אני חושב, מקבלת</w:t>
      </w:r>
      <w:r w:rsidR="00374753">
        <w:rPr>
          <w:rtl/>
        </w:rPr>
        <w:t xml:space="preserve"> </w:t>
      </w:r>
      <w:r w:rsidRPr="00784950">
        <w:rPr>
          <w:rtl/>
        </w:rPr>
        <w:t>תגובות.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כבר שומע שהמרכזים שעוסקים בנושא הזה שוקלים נקיטת צעדים משפטיים,</w:t>
      </w:r>
      <w:r w:rsidR="00374753">
        <w:rPr>
          <w:rtl/>
        </w:rPr>
        <w:t xml:space="preserve"> </w:t>
      </w:r>
      <w:r w:rsidRPr="00784950">
        <w:rPr>
          <w:rtl/>
        </w:rPr>
        <w:t>ואני חושב שהם צריכים לשקול צעדים משפטיים.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קורא לחברי הכנסת להצביע נגד התקציב, ובמיוחד נגד הסעיף הזה ונגד סעיפים</w:t>
      </w:r>
      <w:r w:rsidR="00374753">
        <w:rPr>
          <w:rtl/>
        </w:rPr>
        <w:t xml:space="preserve"> </w:t>
      </w:r>
      <w:r w:rsidRPr="00784950">
        <w:rPr>
          <w:rtl/>
        </w:rPr>
        <w:t>מפלים</w:t>
      </w:r>
      <w:r w:rsidR="00374753">
        <w:rPr>
          <w:rtl/>
        </w:rPr>
        <w:t xml:space="preserve"> </w:t>
      </w:r>
      <w:r w:rsidRPr="00784950">
        <w:rPr>
          <w:rtl/>
        </w:rPr>
        <w:t>אחרים,</w:t>
      </w:r>
      <w:r w:rsidR="00374753">
        <w:rPr>
          <w:rtl/>
        </w:rPr>
        <w:t xml:space="preserve"> </w:t>
      </w:r>
      <w:r w:rsidRPr="00784950">
        <w:rPr>
          <w:rtl/>
        </w:rPr>
        <w:t>מפלים</w:t>
      </w:r>
      <w:r w:rsidR="00374753">
        <w:rPr>
          <w:rtl/>
        </w:rPr>
        <w:t xml:space="preserve"> </w:t>
      </w:r>
      <w:r w:rsidRPr="00784950">
        <w:rPr>
          <w:rtl/>
        </w:rPr>
        <w:t>בין יהודים לערבים, מפלים בין חרדים למי שאינו חרד, ומפלים</w:t>
      </w:r>
      <w:r w:rsidR="00374753">
        <w:rPr>
          <w:rtl/>
        </w:rPr>
        <w:t xml:space="preserve"> </w:t>
      </w:r>
      <w:r w:rsidRPr="00784950">
        <w:rPr>
          <w:rtl/>
        </w:rPr>
        <w:t>בין מתנחלים לבין מי שגר בארץ.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 לחבר הכנסת מוסי רז.</w:t>
      </w:r>
      <w:r w:rsidR="00374753">
        <w:rPr>
          <w:rtl/>
        </w:rPr>
        <w:t xml:space="preserve"> </w:t>
      </w:r>
      <w:r w:rsidRPr="00784950">
        <w:rPr>
          <w:rtl/>
        </w:rPr>
        <w:t>חברי הכנסת רן כהן, זהבה גלאון, אילן גילאון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אינם באולם. חברת הכנסת חוסניה ג'בארה,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>חברי הכנסת, בוועדת החינוך של הכנסת הועלתה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להכנה</w:t>
      </w:r>
      <w:r w:rsidR="00374753">
        <w:rPr>
          <w:rtl/>
        </w:rPr>
        <w:t xml:space="preserve"> </w:t>
      </w:r>
      <w:r w:rsidRPr="00784950">
        <w:rPr>
          <w:rtl/>
        </w:rPr>
        <w:t>לקריאה</w:t>
      </w:r>
      <w:r w:rsidR="00374753">
        <w:rPr>
          <w:rtl/>
        </w:rPr>
        <w:t xml:space="preserve"> </w:t>
      </w:r>
      <w:r w:rsidRPr="00784950">
        <w:rPr>
          <w:rtl/>
        </w:rPr>
        <w:t>ראשונה הצעת חוק בנושא פרישה מוקדמת למורים. נציג האוצר היה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לחוץ בגלל הצעת חוק זו, שעולה הרבה כסף לאוצר, והוא בכלל לא חשב על האקדמאים</w:t>
      </w:r>
      <w:r w:rsidR="00374753">
        <w:rPr>
          <w:rtl/>
        </w:rPr>
        <w:t xml:space="preserve"> </w:t>
      </w:r>
      <w:r w:rsidRPr="00784950">
        <w:rPr>
          <w:rtl/>
        </w:rPr>
        <w:t>המובטלים.</w:t>
      </w:r>
      <w:r w:rsidR="00374753">
        <w:rPr>
          <w:rtl/>
        </w:rPr>
        <w:t xml:space="preserve"> </w:t>
      </w:r>
      <w:r w:rsidRPr="00784950">
        <w:rPr>
          <w:rtl/>
        </w:rPr>
        <w:t>במקביל,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ידע שהיום מיתוספים למעגל האבטלה של האקדמאים 3,000</w:t>
      </w:r>
      <w:r w:rsidR="00374753">
        <w:rPr>
          <w:rtl/>
        </w:rPr>
        <w:t xml:space="preserve"> </w:t>
      </w:r>
      <w:r w:rsidRPr="00784950">
        <w:rPr>
          <w:rtl/>
        </w:rPr>
        <w:t>מובטלים</w:t>
      </w:r>
      <w:r w:rsidR="00374753">
        <w:rPr>
          <w:rtl/>
        </w:rPr>
        <w:t xml:space="preserve"> </w:t>
      </w:r>
      <w:r w:rsidRPr="00784950">
        <w:rPr>
          <w:rtl/>
        </w:rPr>
        <w:t>מהסקטור</w:t>
      </w:r>
      <w:r w:rsidR="00374753">
        <w:rPr>
          <w:rtl/>
        </w:rPr>
        <w:t xml:space="preserve"> </w:t>
      </w:r>
      <w:r w:rsidRPr="00784950">
        <w:rPr>
          <w:rtl/>
        </w:rPr>
        <w:t>של המורים, מעובדי ההוראה, ולמה? כיוון שבמשרד החינוך יש קיצוץ</w:t>
      </w:r>
      <w:r w:rsidR="00374753">
        <w:rPr>
          <w:rtl/>
        </w:rPr>
        <w:t xml:space="preserve"> </w:t>
      </w:r>
      <w:r w:rsidRPr="00784950">
        <w:rPr>
          <w:rtl/>
        </w:rPr>
        <w:t>בשעות הלימוד, וזה מתבטא, אדוני היושב</w:t>
      </w:r>
      <w:r w:rsidR="00374753">
        <w:rPr>
          <w:rtl/>
        </w:rPr>
        <w:t>-</w:t>
      </w:r>
      <w:r w:rsidRPr="00784950">
        <w:rPr>
          <w:rtl/>
        </w:rPr>
        <w:t>ראש, ב</w:t>
      </w:r>
      <w:r w:rsidR="00374753">
        <w:rPr>
          <w:rtl/>
        </w:rPr>
        <w:t>-</w:t>
      </w:r>
      <w:r w:rsidRPr="00784950">
        <w:rPr>
          <w:rtl/>
        </w:rPr>
        <w:t>3,000 משרות עובדי הוראה.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יסבול</w:t>
      </w:r>
      <w:r w:rsidR="00374753">
        <w:rPr>
          <w:rtl/>
        </w:rPr>
        <w:t xml:space="preserve"> </w:t>
      </w:r>
      <w:r w:rsidRPr="00784950">
        <w:rPr>
          <w:rtl/>
        </w:rPr>
        <w:t>ועל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מי זה ייפול? זה ייפול יותר על ראש האוכלוסייה הערבית,</w:t>
      </w:r>
      <w:r w:rsidR="00374753">
        <w:rPr>
          <w:rtl/>
        </w:rPr>
        <w:t xml:space="preserve"> </w:t>
      </w:r>
      <w:r w:rsidRPr="00784950">
        <w:rPr>
          <w:rtl/>
        </w:rPr>
        <w:t>עיירות</w:t>
      </w:r>
      <w:r w:rsidR="00374753">
        <w:rPr>
          <w:rtl/>
        </w:rPr>
        <w:t xml:space="preserve"> </w:t>
      </w:r>
      <w:r w:rsidRPr="00784950">
        <w:rPr>
          <w:rtl/>
        </w:rPr>
        <w:t>הפיתוח</w:t>
      </w:r>
      <w:r w:rsidR="00374753">
        <w:rPr>
          <w:rtl/>
        </w:rPr>
        <w:t xml:space="preserve"> </w:t>
      </w:r>
      <w:r w:rsidRPr="00784950">
        <w:rPr>
          <w:rtl/>
        </w:rPr>
        <w:t>והשכבות</w:t>
      </w:r>
      <w:r w:rsidR="00374753">
        <w:rPr>
          <w:rtl/>
        </w:rPr>
        <w:t xml:space="preserve"> </w:t>
      </w:r>
      <w:r w:rsidRPr="00784950">
        <w:rPr>
          <w:rtl/>
        </w:rPr>
        <w:t>החלשות. אני לא רואה שיפטרו מורה מתל</w:t>
      </w:r>
      <w:r w:rsidR="00374753">
        <w:rPr>
          <w:rtl/>
        </w:rPr>
        <w:t>-</w:t>
      </w:r>
      <w:r w:rsidRPr="00784950">
        <w:rPr>
          <w:rtl/>
        </w:rPr>
        <w:t>אביב, מהרצלייה או</w:t>
      </w:r>
      <w:r w:rsidR="00374753">
        <w:rPr>
          <w:rtl/>
        </w:rPr>
        <w:t xml:space="preserve"> </w:t>
      </w:r>
      <w:r w:rsidRPr="00784950">
        <w:rPr>
          <w:rtl/>
        </w:rPr>
        <w:t>מירושלים,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רואה את זה כך. כל הקיצוץ הזה שדיברה עליו היום מנכ"לית משרד</w:t>
      </w:r>
      <w:r w:rsidR="00374753">
        <w:rPr>
          <w:rtl/>
        </w:rPr>
        <w:t xml:space="preserve"> </w:t>
      </w:r>
      <w:r w:rsidRPr="00784950">
        <w:rPr>
          <w:rtl/>
        </w:rPr>
        <w:t>החינוך,</w:t>
      </w:r>
      <w:r w:rsidR="00374753">
        <w:rPr>
          <w:rtl/>
        </w:rPr>
        <w:t xml:space="preserve"> </w:t>
      </w:r>
      <w:r w:rsidRPr="00784950">
        <w:rPr>
          <w:rtl/>
        </w:rPr>
        <w:t>שיתבטא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בעובדי ההוראה </w:t>
      </w:r>
      <w:r w:rsidR="00374753">
        <w:rPr>
          <w:rtl/>
        </w:rPr>
        <w:t>–</w:t>
      </w:r>
      <w:r w:rsidRPr="00784950">
        <w:rPr>
          <w:rtl/>
        </w:rPr>
        <w:t xml:space="preserve"> יש לנו כ</w:t>
      </w:r>
      <w:r w:rsidR="00374753">
        <w:rPr>
          <w:rtl/>
        </w:rPr>
        <w:t>-</w:t>
      </w:r>
      <w:r w:rsidRPr="00784950">
        <w:rPr>
          <w:rtl/>
        </w:rPr>
        <w:t>10,000 אקדמאים מובטלים מהמגזר הערבי,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כאוב.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3,500 אקדמאים שהיו אמורים לעבוד בהוראה מובטלים, והשאר</w:t>
      </w:r>
      <w:r w:rsidR="00374753">
        <w:rPr>
          <w:rtl/>
        </w:rPr>
        <w:t xml:space="preserve"> </w:t>
      </w:r>
      <w:r w:rsidRPr="00784950">
        <w:rPr>
          <w:rtl/>
        </w:rPr>
        <w:t>אקדמאים בתחומים שונים.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למשרדי</w:t>
      </w:r>
      <w:r w:rsidR="00374753">
        <w:rPr>
          <w:rtl/>
        </w:rPr>
        <w:t xml:space="preserve"> </w:t>
      </w:r>
      <w:r w:rsidRPr="00784950">
        <w:rPr>
          <w:rtl/>
        </w:rPr>
        <w:t>בכנסת</w:t>
      </w:r>
      <w:r w:rsidR="00374753">
        <w:rPr>
          <w:rtl/>
        </w:rPr>
        <w:t xml:space="preserve"> </w:t>
      </w:r>
      <w:r w:rsidRPr="00784950">
        <w:rPr>
          <w:rtl/>
        </w:rPr>
        <w:t>הגיעו</w:t>
      </w:r>
      <w:r w:rsidR="00374753">
        <w:rPr>
          <w:rtl/>
        </w:rPr>
        <w:t xml:space="preserve"> </w:t>
      </w:r>
      <w:r w:rsidRPr="00784950">
        <w:rPr>
          <w:rtl/>
        </w:rPr>
        <w:t>600</w:t>
      </w:r>
      <w:r w:rsidR="00374753">
        <w:rPr>
          <w:rtl/>
        </w:rPr>
        <w:t xml:space="preserve"> </w:t>
      </w:r>
      <w:r w:rsidRPr="00784950">
        <w:rPr>
          <w:rtl/>
        </w:rPr>
        <w:t>פניות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בוגרי</w:t>
      </w:r>
      <w:r w:rsidR="00374753">
        <w:rPr>
          <w:rtl/>
        </w:rPr>
        <w:t xml:space="preserve"> </w:t>
      </w:r>
      <w:r w:rsidRPr="00784950">
        <w:rPr>
          <w:rtl/>
        </w:rPr>
        <w:t>מכללות</w:t>
      </w:r>
      <w:r w:rsidR="00374753">
        <w:rPr>
          <w:rtl/>
        </w:rPr>
        <w:t xml:space="preserve"> </w:t>
      </w:r>
      <w:r w:rsidRPr="00784950">
        <w:rPr>
          <w:rtl/>
        </w:rPr>
        <w:t>ואוניברסיטאות</w:t>
      </w:r>
      <w:r w:rsidR="00374753">
        <w:rPr>
          <w:rtl/>
        </w:rPr>
        <w:t xml:space="preserve"> </w:t>
      </w:r>
      <w:r w:rsidRPr="00784950">
        <w:rPr>
          <w:rtl/>
        </w:rPr>
        <w:t>מובטלים.</w:t>
      </w:r>
      <w:r w:rsidR="00374753">
        <w:rPr>
          <w:rtl/>
        </w:rPr>
        <w:t xml:space="preserve"> </w:t>
      </w:r>
      <w:r w:rsidRPr="00784950">
        <w:rPr>
          <w:rtl/>
        </w:rPr>
        <w:t>חלק מהאנשים האלה עובדים במפעלים, ובמיוחד הנשים עובדות</w:t>
      </w:r>
      <w:r w:rsidR="00374753">
        <w:rPr>
          <w:rtl/>
        </w:rPr>
        <w:t xml:space="preserve"> </w:t>
      </w:r>
      <w:r w:rsidRPr="00784950">
        <w:rPr>
          <w:rtl/>
        </w:rPr>
        <w:t>במפעלים,</w:t>
      </w:r>
      <w:r w:rsidR="00374753">
        <w:rPr>
          <w:rtl/>
        </w:rPr>
        <w:t xml:space="preserve"> </w:t>
      </w:r>
      <w:r w:rsidRPr="00784950">
        <w:rPr>
          <w:rtl/>
        </w:rPr>
        <w:t>ואחד</w:t>
      </w:r>
      <w:r w:rsidR="00374753">
        <w:rPr>
          <w:rtl/>
        </w:rPr>
        <w:t xml:space="preserve"> </w:t>
      </w:r>
      <w:r w:rsidRPr="00784950">
        <w:rPr>
          <w:rtl/>
        </w:rPr>
        <w:t>המפעלים,</w:t>
      </w:r>
      <w:r w:rsidR="00374753">
        <w:rPr>
          <w:rtl/>
        </w:rPr>
        <w:t xml:space="preserve"> </w:t>
      </w:r>
      <w:r w:rsidRPr="00784950">
        <w:rPr>
          <w:rtl/>
        </w:rPr>
        <w:t>שגודלו 10 מ"ר על 10 מ"ר, לא יותר מזה, המפעל הזה מכיל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60</w:t>
      </w:r>
      <w:r w:rsidR="00374753">
        <w:rPr>
          <w:rtl/>
        </w:rPr>
        <w:t xml:space="preserve"> </w:t>
      </w:r>
      <w:r w:rsidRPr="00784950">
        <w:rPr>
          <w:rtl/>
        </w:rPr>
        <w:t>עובדות,</w:t>
      </w:r>
      <w:r w:rsidR="00374753">
        <w:rPr>
          <w:rtl/>
        </w:rPr>
        <w:t xml:space="preserve"> </w:t>
      </w:r>
      <w:r w:rsidRPr="00784950">
        <w:rPr>
          <w:rtl/>
        </w:rPr>
        <w:t>רובן</w:t>
      </w:r>
      <w:r w:rsidR="00374753">
        <w:rPr>
          <w:rtl/>
        </w:rPr>
        <w:t xml:space="preserve"> </w:t>
      </w:r>
      <w:r w:rsidRPr="00784950">
        <w:rPr>
          <w:rtl/>
        </w:rPr>
        <w:t>אקדמאיות שסיימו מכללות ואוניברסיטאות, שאין להם מקום עבודה</w:t>
      </w:r>
      <w:r w:rsidR="00374753">
        <w:rPr>
          <w:rtl/>
        </w:rPr>
        <w:t xml:space="preserve"> </w:t>
      </w:r>
      <w:r w:rsidRPr="00784950">
        <w:rPr>
          <w:rtl/>
        </w:rPr>
        <w:t>להשתלב</w:t>
      </w:r>
      <w:r w:rsidR="00374753">
        <w:rPr>
          <w:rtl/>
        </w:rPr>
        <w:t xml:space="preserve"> </w:t>
      </w:r>
      <w:r w:rsidRPr="00784950">
        <w:rPr>
          <w:rtl/>
        </w:rPr>
        <w:t>בו.</w:t>
      </w:r>
      <w:r w:rsidR="00374753">
        <w:rPr>
          <w:rtl/>
        </w:rPr>
        <w:t xml:space="preserve"> </w:t>
      </w:r>
      <w:r w:rsidRPr="00784950">
        <w:rPr>
          <w:rtl/>
        </w:rPr>
        <w:t>דיברתי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שרת</w:t>
      </w:r>
      <w:r w:rsidR="00374753">
        <w:rPr>
          <w:rtl/>
        </w:rPr>
        <w:t xml:space="preserve"> </w:t>
      </w:r>
      <w:r w:rsidRPr="00784950">
        <w:rPr>
          <w:rtl/>
        </w:rPr>
        <w:t>התמ"ס</w:t>
      </w:r>
      <w:r w:rsidR="00374753">
        <w:rPr>
          <w:rtl/>
        </w:rPr>
        <w:t xml:space="preserve"> </w:t>
      </w:r>
      <w:r w:rsidRPr="00784950">
        <w:rPr>
          <w:rtl/>
        </w:rPr>
        <w:t>ועם הסגן שלה, ואפילו נסעתי אתו למפעל הזה</w:t>
      </w:r>
      <w:r w:rsidR="00374753">
        <w:rPr>
          <w:rtl/>
        </w:rPr>
        <w:t xml:space="preserve"> </w:t>
      </w:r>
      <w:r w:rsidRPr="00784950">
        <w:rPr>
          <w:rtl/>
        </w:rPr>
        <w:t>ואמרתי לו: אולי תעזור לנו בפתרון הבעיה.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ג'בארה, על הנסיעה למפעל בהרצאה הבאה, אני מבקש.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מסיימת,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</w:t>
      </w:r>
      <w:r w:rsidR="00374753">
        <w:rPr>
          <w:rtl/>
        </w:rPr>
        <w:t xml:space="preserve"> </w:t>
      </w:r>
      <w:r w:rsidRPr="00784950">
        <w:rPr>
          <w:rtl/>
        </w:rPr>
        <w:t>לצערי</w:t>
      </w:r>
      <w:r w:rsidR="00374753">
        <w:rPr>
          <w:rtl/>
        </w:rPr>
        <w:t xml:space="preserve"> </w:t>
      </w:r>
      <w:r w:rsidRPr="00784950">
        <w:rPr>
          <w:rtl/>
        </w:rPr>
        <w:t>הרב,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מצא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פתרון. בעל המפעל לא יכול לקלוט יותר</w:t>
      </w:r>
      <w:r w:rsidR="00374753">
        <w:rPr>
          <w:rtl/>
        </w:rPr>
        <w:t xml:space="preserve"> </w:t>
      </w:r>
      <w:r w:rsidRPr="00784950">
        <w:rPr>
          <w:rtl/>
        </w:rPr>
        <w:t>עובדות, אף שהוא הבטיח לי שהוא יכפיל את מספר הנשים שעובדות שם.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אומרת,</w:t>
      </w:r>
      <w:r w:rsidR="00374753">
        <w:rPr>
          <w:rtl/>
        </w:rPr>
        <w:t xml:space="preserve"> </w:t>
      </w:r>
      <w:r w:rsidRPr="00784950">
        <w:rPr>
          <w:rtl/>
        </w:rPr>
        <w:t>מספיק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האוצר ועם כל הלחצים שלו על זה שהחוק הזה עולה ככה</w:t>
      </w:r>
      <w:r w:rsidR="00374753">
        <w:rPr>
          <w:rtl/>
        </w:rPr>
        <w:t xml:space="preserve"> </w:t>
      </w:r>
      <w:r w:rsidRPr="00784950">
        <w:rPr>
          <w:rtl/>
        </w:rPr>
        <w:t>והחוק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עולה</w:t>
      </w:r>
      <w:r w:rsidR="00374753">
        <w:rPr>
          <w:rtl/>
        </w:rPr>
        <w:t xml:space="preserve"> </w:t>
      </w:r>
      <w:r w:rsidRPr="00784950">
        <w:rPr>
          <w:rtl/>
        </w:rPr>
        <w:t>ככה. את החוקים הפרטיים שמים בצד, זאת אומרת,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תפקיד,</w:t>
      </w:r>
      <w:r w:rsidR="00374753">
        <w:rPr>
          <w:rtl/>
        </w:rPr>
        <w:t xml:space="preserve"> </w:t>
      </w:r>
      <w:r w:rsidRPr="00784950">
        <w:rPr>
          <w:rtl/>
        </w:rPr>
        <w:t>לא צריך לחוקק חוקים.</w:t>
      </w:r>
      <w:r w:rsidR="00374753">
        <w:rPr>
          <w:rtl/>
        </w:rPr>
        <w:t xml:space="preserve"> </w:t>
      </w:r>
      <w:r w:rsidRPr="00784950">
        <w:rPr>
          <w:rtl/>
        </w:rPr>
        <w:t>יביאו את 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יבואו</w:t>
      </w:r>
      <w:r w:rsidR="00374753">
        <w:rPr>
          <w:rtl/>
        </w:rPr>
        <w:t xml:space="preserve"> </w:t>
      </w:r>
      <w:r w:rsidRPr="00784950">
        <w:rPr>
          <w:rtl/>
        </w:rPr>
        <w:t>חברי הכנסת, וחבל על כל הזמן</w:t>
      </w:r>
      <w:r w:rsidR="00374753">
        <w:rPr>
          <w:rtl/>
        </w:rPr>
        <w:t xml:space="preserve"> </w:t>
      </w:r>
      <w:r w:rsidRPr="00784950">
        <w:rPr>
          <w:rtl/>
        </w:rPr>
        <w:t>שמשקיעים, וזהו, מספיק.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שלושה ימים כאלה, גומרים את הכול.</w:t>
      </w:r>
      <w:r w:rsidR="00374753">
        <w:rPr>
          <w:rtl/>
        </w:rPr>
        <w:t xml:space="preserve"> </w:t>
      </w:r>
      <w:r w:rsidRPr="00784950">
        <w:rPr>
          <w:rtl/>
        </w:rPr>
        <w:t>תודה רבה לחברת הכנסת ג'בארה.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מאור,</w:t>
      </w:r>
      <w:r w:rsidR="00374753">
        <w:rPr>
          <w:rtl/>
        </w:rPr>
        <w:t xml:space="preserve"> </w:t>
      </w:r>
      <w:r w:rsidRPr="00784950">
        <w:rPr>
          <w:rtl/>
        </w:rPr>
        <w:t>נחום לנגנטל, זבולון אורלב, יגאל ביבי, אמנון כהן,</w:t>
      </w:r>
      <w:r w:rsidR="00374753">
        <w:rPr>
          <w:rtl/>
        </w:rPr>
        <w:t xml:space="preserve"> </w:t>
      </w:r>
      <w:r w:rsidRPr="00784950">
        <w:rPr>
          <w:rtl/>
        </w:rPr>
        <w:t>רחמים</w:t>
      </w:r>
      <w:r w:rsidR="00374753">
        <w:rPr>
          <w:rtl/>
        </w:rPr>
        <w:t xml:space="preserve"> </w:t>
      </w:r>
      <w:r w:rsidRPr="00784950">
        <w:rPr>
          <w:rtl/>
        </w:rPr>
        <w:t>מלול,</w:t>
      </w:r>
      <w:r w:rsidR="00374753">
        <w:rPr>
          <w:rtl/>
        </w:rPr>
        <w:t xml:space="preserve"> </w:t>
      </w:r>
      <w:r w:rsidRPr="00784950">
        <w:rPr>
          <w:rtl/>
        </w:rPr>
        <w:t>יצחק</w:t>
      </w:r>
      <w:r w:rsidR="00374753">
        <w:rPr>
          <w:rtl/>
        </w:rPr>
        <w:t xml:space="preserve"> </w:t>
      </w:r>
      <w:r w:rsidRPr="00784950">
        <w:rPr>
          <w:rtl/>
        </w:rPr>
        <w:t>סבן, עופר חוגי, אברהם הירשזון, אופיר פינס</w:t>
      </w:r>
      <w:r w:rsidR="00374753">
        <w:rPr>
          <w:rtl/>
        </w:rPr>
        <w:t>-</w:t>
      </w:r>
      <w:r w:rsidRPr="00784950">
        <w:rPr>
          <w:rtl/>
        </w:rPr>
        <w:t>פז, יוסי פריצקי,</w:t>
      </w:r>
      <w:r w:rsidR="00374753">
        <w:rPr>
          <w:rtl/>
        </w:rPr>
        <w:t xml:space="preserve"> </w:t>
      </w:r>
      <w:r w:rsidRPr="00784950">
        <w:rPr>
          <w:rtl/>
        </w:rPr>
        <w:t>יוסף</w:t>
      </w:r>
      <w:r w:rsidR="00374753">
        <w:rPr>
          <w:rtl/>
        </w:rPr>
        <w:t xml:space="preserve"> </w:t>
      </w:r>
      <w:r w:rsidRPr="00784950">
        <w:rPr>
          <w:rtl/>
        </w:rPr>
        <w:t>לפיד,</w:t>
      </w:r>
      <w:r w:rsidR="00374753">
        <w:rPr>
          <w:rtl/>
        </w:rPr>
        <w:t xml:space="preserve"> </w:t>
      </w:r>
      <w:r w:rsidRPr="00784950">
        <w:rPr>
          <w:rtl/>
        </w:rPr>
        <w:t>אברהם</w:t>
      </w:r>
      <w:r w:rsidR="00374753">
        <w:rPr>
          <w:rtl/>
        </w:rPr>
        <w:t xml:space="preserve"> </w:t>
      </w:r>
      <w:r w:rsidRPr="00784950">
        <w:rPr>
          <w:rtl/>
        </w:rPr>
        <w:t>פורז,</w:t>
      </w:r>
      <w:r w:rsidR="00374753">
        <w:rPr>
          <w:rtl/>
        </w:rPr>
        <w:t xml:space="preserve"> </w:t>
      </w:r>
      <w:r w:rsidRPr="00784950">
        <w:rPr>
          <w:rtl/>
        </w:rPr>
        <w:t>יהודית נאות, אליעזר זנדברג, ויקטור בריילובסקי, עמיר</w:t>
      </w:r>
      <w:r w:rsidR="00374753">
        <w:rPr>
          <w:rtl/>
        </w:rPr>
        <w:t xml:space="preserve"> </w:t>
      </w:r>
      <w:r w:rsidRPr="00784950">
        <w:rPr>
          <w:rtl/>
        </w:rPr>
        <w:t>פרץ,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צינקר, רומן ברונפמן, מיכאל קליינר,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אינם באולם.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עזמי בשארה,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גם בזמן שיש חלקים של האוכלוסייה הערבית שמקופחים כתוצאה</w:t>
      </w:r>
      <w:r w:rsidR="00374753">
        <w:rPr>
          <w:rtl/>
        </w:rPr>
        <w:t xml:space="preserve"> </w:t>
      </w:r>
      <w:r w:rsidRPr="00784950">
        <w:rPr>
          <w:rtl/>
        </w:rPr>
        <w:t>ממדיניות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–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הרבה אידיאולוגיות, לדעתי יש עכשיו יותר</w:t>
      </w:r>
      <w:r w:rsidR="00374753">
        <w:rPr>
          <w:rtl/>
        </w:rPr>
        <w:t xml:space="preserve"> </w:t>
      </w:r>
      <w:r w:rsidRPr="00784950">
        <w:rPr>
          <w:rtl/>
        </w:rPr>
        <w:t>סקטורים;</w:t>
      </w:r>
      <w:r w:rsidR="00374753">
        <w:rPr>
          <w:rtl/>
        </w:rPr>
        <w:t xml:space="preserve"> </w:t>
      </w:r>
      <w:r w:rsidRPr="00784950">
        <w:rPr>
          <w:rtl/>
        </w:rPr>
        <w:t>נניח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אידיאולוגיות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המדיניות הזאת תהיה שנויה במחלוקת בין חלקי</w:t>
      </w:r>
      <w:r w:rsidR="00374753">
        <w:rPr>
          <w:rtl/>
        </w:rPr>
        <w:t xml:space="preserve"> </w:t>
      </w:r>
      <w:r w:rsidRPr="00784950">
        <w:rPr>
          <w:rtl/>
        </w:rPr>
        <w:t>הבית.</w:t>
      </w:r>
      <w:r w:rsidR="00374753">
        <w:rPr>
          <w:rtl/>
        </w:rPr>
        <w:t xml:space="preserve"> </w:t>
      </w:r>
      <w:r w:rsidRPr="00784950">
        <w:rPr>
          <w:rtl/>
        </w:rPr>
        <w:t>למרות</w:t>
      </w:r>
      <w:r w:rsidR="00374753">
        <w:rPr>
          <w:rtl/>
        </w:rPr>
        <w:t xml:space="preserve"> </w:t>
      </w:r>
      <w:r w:rsidRPr="00784950">
        <w:rPr>
          <w:rtl/>
        </w:rPr>
        <w:t>זאת, אנשים נוטים להגיד שהם מאמינים בערך השוויון בין האזרחים. הם</w:t>
      </w:r>
      <w:r w:rsidR="00374753">
        <w:rPr>
          <w:rtl/>
        </w:rPr>
        <w:t xml:space="preserve"> </w:t>
      </w:r>
      <w:r w:rsidRPr="00784950">
        <w:rPr>
          <w:rtl/>
        </w:rPr>
        <w:t>תמהים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דרכי</w:t>
      </w:r>
      <w:r w:rsidR="00374753">
        <w:rPr>
          <w:rtl/>
        </w:rPr>
        <w:t xml:space="preserve"> </w:t>
      </w:r>
      <w:r w:rsidRPr="00784950">
        <w:rPr>
          <w:rtl/>
        </w:rPr>
        <w:t>יישומו, הם רבים על השאלה אם מדיניות כזאת צודקת או לא, כאשר זה</w:t>
      </w:r>
      <w:r w:rsidR="00374753">
        <w:rPr>
          <w:rtl/>
        </w:rPr>
        <w:t xml:space="preserve"> </w:t>
      </w:r>
      <w:r w:rsidRPr="00784950">
        <w:rPr>
          <w:rtl/>
        </w:rPr>
        <w:t>נגזר</w:t>
      </w:r>
      <w:r w:rsidR="00374753">
        <w:rPr>
          <w:rtl/>
        </w:rPr>
        <w:t xml:space="preserve"> </w:t>
      </w:r>
      <w:r w:rsidRPr="00784950">
        <w:rPr>
          <w:rtl/>
        </w:rPr>
        <w:t>מהאמונה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הזדמנויות</w:t>
      </w:r>
      <w:r w:rsidR="00374753">
        <w:rPr>
          <w:rtl/>
        </w:rPr>
        <w:t xml:space="preserve"> </w:t>
      </w:r>
      <w:r w:rsidRPr="00784950">
        <w:rPr>
          <w:rtl/>
        </w:rPr>
        <w:t>לאנשים ושהאנשים נולדו שווים. אבל תנועות</w:t>
      </w:r>
      <w:r w:rsidR="00374753">
        <w:rPr>
          <w:rtl/>
        </w:rPr>
        <w:t xml:space="preserve"> </w:t>
      </w:r>
      <w:r w:rsidRPr="00784950">
        <w:rPr>
          <w:rtl/>
        </w:rPr>
        <w:t>ימניות</w:t>
      </w:r>
      <w:r w:rsidR="00374753">
        <w:rPr>
          <w:rtl/>
        </w:rPr>
        <w:t xml:space="preserve"> </w:t>
      </w:r>
      <w:r w:rsidRPr="00784950">
        <w:rPr>
          <w:rtl/>
        </w:rPr>
        <w:t>שוליות</w:t>
      </w:r>
      <w:r w:rsidR="00374753">
        <w:rPr>
          <w:rtl/>
        </w:rPr>
        <w:t xml:space="preserve"> </w:t>
      </w:r>
      <w:r w:rsidRPr="00784950">
        <w:rPr>
          <w:rtl/>
        </w:rPr>
        <w:t>שמאמינות</w:t>
      </w:r>
      <w:r w:rsidR="00374753">
        <w:rPr>
          <w:rtl/>
        </w:rPr>
        <w:t xml:space="preserve"> </w:t>
      </w:r>
      <w:r w:rsidRPr="00784950">
        <w:rPr>
          <w:rtl/>
        </w:rPr>
        <w:t>בכלכלה חופשית כתוצאה מדרוויניזם חברתי הן מעטות, כמעט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תנועות</w:t>
      </w:r>
      <w:r w:rsidR="00374753">
        <w:rPr>
          <w:rtl/>
        </w:rPr>
        <w:t xml:space="preserve"> </w:t>
      </w:r>
      <w:r w:rsidRPr="00784950">
        <w:rPr>
          <w:rtl/>
        </w:rPr>
        <w:t>מהסוג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הדרוויניזם החברתי, </w:t>
      </w:r>
      <w:r w:rsidR="00B034BC" w:rsidRPr="00B034BC">
        <w:t>survival of the fittest</w:t>
      </w:r>
      <w:r w:rsidR="00B034BC" w:rsidRPr="00B034BC">
        <w:rPr>
          <w:szCs w:val="20"/>
          <w:rtl/>
        </w:rPr>
        <w:t xml:space="preserve"> </w:t>
      </w:r>
      <w:r w:rsidRPr="00784950">
        <w:rPr>
          <w:rtl/>
        </w:rPr>
        <w:t>וכו' בחברות</w:t>
      </w:r>
      <w:r w:rsidR="00374753">
        <w:rPr>
          <w:rtl/>
        </w:rPr>
        <w:t xml:space="preserve"> </w:t>
      </w:r>
      <w:r w:rsidRPr="00784950">
        <w:rPr>
          <w:rtl/>
        </w:rPr>
        <w:t>המודרניות.</w:t>
      </w:r>
      <w:r w:rsidR="00374753">
        <w:rPr>
          <w:rtl/>
        </w:rPr>
        <w:t xml:space="preserve"> </w:t>
      </w:r>
      <w:r w:rsidRPr="00784950">
        <w:rPr>
          <w:rtl/>
        </w:rPr>
        <w:t>במקרה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האוכלוסייה הערבית במדינת ישראל, יש רוב שמאמין שלא צריך</w:t>
      </w:r>
      <w:r w:rsidR="00374753">
        <w:rPr>
          <w:rtl/>
        </w:rPr>
        <w:t xml:space="preserve"> </w:t>
      </w:r>
      <w:r w:rsidRPr="00784950">
        <w:rPr>
          <w:rtl/>
        </w:rPr>
        <w:t>לתת לה שוויון, בסקר, לכן אני אומר שאנחנו מחוץ לערך.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כשערבי</w:t>
      </w:r>
      <w:r w:rsidR="00374753">
        <w:rPr>
          <w:rtl/>
        </w:rPr>
        <w:t xml:space="preserve"> </w:t>
      </w:r>
      <w:r w:rsidRPr="00784950">
        <w:rPr>
          <w:rtl/>
        </w:rPr>
        <w:t>מגיש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שוויון</w:t>
      </w:r>
      <w:r w:rsidR="00374753">
        <w:rPr>
          <w:rtl/>
        </w:rPr>
        <w:t xml:space="preserve"> </w:t>
      </w:r>
      <w:r w:rsidRPr="00784950">
        <w:rPr>
          <w:rtl/>
        </w:rPr>
        <w:t>אזרחי</w:t>
      </w:r>
      <w:r w:rsidR="00374753">
        <w:rPr>
          <w:rtl/>
        </w:rPr>
        <w:t xml:space="preserve"> </w:t>
      </w:r>
      <w:r w:rsidRPr="00784950">
        <w:rPr>
          <w:rtl/>
        </w:rPr>
        <w:t>אוניברסלי,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מצביעים בעד שוויון</w:t>
      </w:r>
      <w:r w:rsidR="00374753">
        <w:rPr>
          <w:rtl/>
        </w:rPr>
        <w:t xml:space="preserve"> </w:t>
      </w:r>
      <w:r w:rsidRPr="00784950">
        <w:rPr>
          <w:rtl/>
        </w:rPr>
        <w:t>אוניברסלי.</w:t>
      </w:r>
      <w:r w:rsidR="00374753">
        <w:rPr>
          <w:rtl/>
        </w:rPr>
        <w:t xml:space="preserve"> </w:t>
      </w:r>
      <w:r w:rsidRPr="00784950">
        <w:rPr>
          <w:rtl/>
        </w:rPr>
        <w:t>בהחלטת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נגד ערך השוויון, או בגלל המציע וזהותו, או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שיודעים</w:t>
      </w:r>
      <w:r w:rsidR="00374753">
        <w:rPr>
          <w:rtl/>
        </w:rPr>
        <w:t xml:space="preserve"> </w:t>
      </w:r>
      <w:r w:rsidRPr="00784950">
        <w:rPr>
          <w:rtl/>
        </w:rPr>
        <w:t>שהכוונה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יוביל</w:t>
      </w:r>
      <w:r w:rsidR="00374753">
        <w:rPr>
          <w:rtl/>
        </w:rPr>
        <w:t xml:space="preserve"> </w:t>
      </w:r>
      <w:r w:rsidRPr="00784950">
        <w:rPr>
          <w:rtl/>
        </w:rPr>
        <w:t>לשוויון לאוכלוסייה הערבית. אנשים באים</w:t>
      </w:r>
      <w:r w:rsidR="00374753">
        <w:rPr>
          <w:rtl/>
        </w:rPr>
        <w:t xml:space="preserve"> </w:t>
      </w:r>
      <w:r w:rsidRPr="00784950">
        <w:rPr>
          <w:rtl/>
        </w:rPr>
        <w:t>להתווכח</w:t>
      </w:r>
      <w:r w:rsidR="00374753">
        <w:rPr>
          <w:rtl/>
        </w:rPr>
        <w:t xml:space="preserve"> </w:t>
      </w:r>
      <w:r w:rsidRPr="00784950">
        <w:rPr>
          <w:rtl/>
        </w:rPr>
        <w:t>אתך</w:t>
      </w:r>
      <w:r w:rsidR="00374753">
        <w:rPr>
          <w:rtl/>
        </w:rPr>
        <w:t xml:space="preserve"> </w:t>
      </w:r>
      <w:r w:rsidRPr="00784950">
        <w:rPr>
          <w:rtl/>
        </w:rPr>
        <w:t>על כך שאולי אחר כך זה ילך בכיוון חוק השבות. מדברים על שוויון בין</w:t>
      </w:r>
      <w:r w:rsidR="00374753">
        <w:rPr>
          <w:rtl/>
        </w:rPr>
        <w:t xml:space="preserve"> </w:t>
      </w:r>
      <w:r w:rsidRPr="00784950">
        <w:rPr>
          <w:rtl/>
        </w:rPr>
        <w:t>אזרחים,</w:t>
      </w:r>
      <w:r w:rsidR="00374753">
        <w:rPr>
          <w:rtl/>
        </w:rPr>
        <w:t xml:space="preserve"> </w:t>
      </w:r>
      <w:r w:rsidRPr="00784950">
        <w:rPr>
          <w:rtl/>
        </w:rPr>
        <w:t>חבר'ה,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על זכותם של אנשים להיות אזרחים, אנחנו מדברים על שני דברים</w:t>
      </w:r>
      <w:r w:rsidR="00374753">
        <w:rPr>
          <w:rtl/>
        </w:rPr>
        <w:t xml:space="preserve"> </w:t>
      </w:r>
      <w:r w:rsidRPr="00784950">
        <w:rPr>
          <w:rtl/>
        </w:rPr>
        <w:t>שונים.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אילו היה מדובר במישור התיאורטי בלבד, נדמה לי שלא היתה בעיה לאף אחד להצביע</w:t>
      </w:r>
      <w:r w:rsidR="00374753">
        <w:rPr>
          <w:rtl/>
        </w:rPr>
        <w:t xml:space="preserve"> </w:t>
      </w:r>
      <w:r w:rsidRPr="00784950">
        <w:rPr>
          <w:rtl/>
        </w:rPr>
        <w:t>בעד. כנראה מישהו חשב שזה ייושם אי</w:t>
      </w:r>
      <w:r w:rsidR="00374753">
        <w:rPr>
          <w:rtl/>
        </w:rPr>
        <w:t>-</w:t>
      </w:r>
      <w:r w:rsidRPr="00784950">
        <w:rPr>
          <w:rtl/>
        </w:rPr>
        <w:t>פעם ולכן העובדות השתנו.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 שתיאורטית יש בעיה, ואנשים מאמינים שלא צריך לתת שוויון כיוון שזאת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היהודים.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זכויות</w:t>
      </w:r>
      <w:r w:rsidR="00374753">
        <w:rPr>
          <w:rtl/>
        </w:rPr>
        <w:t xml:space="preserve"> </w:t>
      </w:r>
      <w:r w:rsidRPr="00784950">
        <w:rPr>
          <w:rtl/>
        </w:rPr>
        <w:t>אזרחיות</w:t>
      </w:r>
      <w:r w:rsidR="00374753">
        <w:rPr>
          <w:rtl/>
        </w:rPr>
        <w:t xml:space="preserve"> </w:t>
      </w:r>
      <w:r w:rsidRPr="00784950">
        <w:rPr>
          <w:rtl/>
        </w:rPr>
        <w:t>לערבים ושוויון מלא. בתוך עצמם הם</w:t>
      </w:r>
      <w:r w:rsidR="00374753">
        <w:rPr>
          <w:rtl/>
        </w:rPr>
        <w:t xml:space="preserve"> </w:t>
      </w:r>
      <w:r w:rsidRPr="00784950">
        <w:rPr>
          <w:rtl/>
        </w:rPr>
        <w:t>יודעים ששוויון מלא זה קשה, שזה בלתי אפשרי, שזה סותר את המבנה של המדינה.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שבשוויון</w:t>
      </w:r>
      <w:r w:rsidR="00374753">
        <w:rPr>
          <w:rtl/>
        </w:rPr>
        <w:t xml:space="preserve"> </w:t>
      </w:r>
      <w:r w:rsidRPr="00784950">
        <w:rPr>
          <w:rtl/>
        </w:rPr>
        <w:t>מלא</w:t>
      </w:r>
      <w:r w:rsidR="00374753">
        <w:rPr>
          <w:rtl/>
        </w:rPr>
        <w:t xml:space="preserve"> </w:t>
      </w:r>
      <w:r w:rsidRPr="00784950">
        <w:rPr>
          <w:rtl/>
        </w:rPr>
        <w:t>המנגנונים</w:t>
      </w:r>
      <w:r w:rsidR="00374753">
        <w:rPr>
          <w:rtl/>
        </w:rPr>
        <w:t xml:space="preserve"> </w:t>
      </w:r>
      <w:r w:rsidRPr="00784950">
        <w:rPr>
          <w:rtl/>
        </w:rPr>
        <w:t>של המדינה פועלים כאילו האוכלוסייה הערבית היא</w:t>
      </w:r>
      <w:r w:rsidR="00374753">
        <w:rPr>
          <w:rtl/>
        </w:rPr>
        <w:t xml:space="preserve"> </w:t>
      </w:r>
      <w:r w:rsidRPr="00784950">
        <w:rPr>
          <w:rtl/>
        </w:rPr>
        <w:t>מעמסה או מכשול ושבמקרים מעטים צריך ללכת בעד שוויון.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לאחרונה</w:t>
      </w:r>
      <w:r w:rsidR="00374753">
        <w:rPr>
          <w:rtl/>
        </w:rPr>
        <w:t xml:space="preserve"> </w:t>
      </w:r>
      <w:r w:rsidRPr="00784950">
        <w:rPr>
          <w:rtl/>
        </w:rPr>
        <w:t>זה תורגם פוליטית, כאשר יש התקפה על הייצוג הפוליטי ועל הלגיטימציה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הפוליטית של האוכלוסייה הערבית. אני לא אדבר על זה היום, אבל כאשר מדובר בכלכלה </w:t>
      </w:r>
      <w:r w:rsidR="00374753">
        <w:rPr>
          <w:rtl/>
        </w:rPr>
        <w:t xml:space="preserve">– </w:t>
      </w:r>
      <w:r w:rsidRPr="00784950">
        <w:rPr>
          <w:rtl/>
        </w:rPr>
        <w:t>כמעט אוכלוסייה שלמה לא מיוצגת בארבעת העשירונים העליונים, אוכלוסייה שלמה. אנחנו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מחולקים</w:t>
      </w:r>
      <w:r w:rsidR="00374753">
        <w:rPr>
          <w:rtl/>
        </w:rPr>
        <w:t xml:space="preserve"> </w:t>
      </w:r>
      <w:r w:rsidRPr="00784950">
        <w:rPr>
          <w:rtl/>
        </w:rPr>
        <w:t>מעמדית</w:t>
      </w:r>
      <w:r w:rsidR="00374753">
        <w:rPr>
          <w:rtl/>
        </w:rPr>
        <w:t xml:space="preserve"> </w:t>
      </w:r>
      <w:r w:rsidRPr="00784950">
        <w:rPr>
          <w:rtl/>
        </w:rPr>
        <w:t>כמעט,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התגנבות יחידים למעמד הגבוה, ממש התגנבות</w:t>
      </w:r>
      <w:r w:rsidR="00374753">
        <w:rPr>
          <w:rtl/>
        </w:rPr>
        <w:t xml:space="preserve"> </w:t>
      </w:r>
      <w:r w:rsidRPr="00784950">
        <w:rPr>
          <w:rtl/>
        </w:rPr>
        <w:t>יחידים.</w:t>
      </w:r>
      <w:r w:rsidR="00374753">
        <w:rPr>
          <w:rtl/>
        </w:rPr>
        <w:t xml:space="preserve"> </w:t>
      </w:r>
      <w:r w:rsidRPr="00784950">
        <w:rPr>
          <w:rtl/>
        </w:rPr>
        <w:t>רוב הילדים הם מתחת לקו העוני. זה לא רק עניין של מדיניות חברתית כושלת,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חברתית</w:t>
      </w:r>
      <w:r w:rsidR="00374753">
        <w:rPr>
          <w:rtl/>
        </w:rPr>
        <w:t xml:space="preserve"> </w:t>
      </w:r>
      <w:r w:rsidRPr="00784950">
        <w:rPr>
          <w:rtl/>
        </w:rPr>
        <w:t>כושלת</w:t>
      </w:r>
      <w:r w:rsidR="00374753">
        <w:rPr>
          <w:rtl/>
        </w:rPr>
        <w:t xml:space="preserve"> </w:t>
      </w:r>
      <w:r w:rsidRPr="00784950">
        <w:rPr>
          <w:rtl/>
        </w:rPr>
        <w:t>פלוס קיפוח לאומי. אין מה לדבר על זה. פעם קראו לזה</w:t>
      </w:r>
      <w:r w:rsidR="00374753">
        <w:rPr>
          <w:rtl/>
        </w:rPr>
        <w:t xml:space="preserve"> </w:t>
      </w:r>
      <w:r w:rsidRPr="00784950">
        <w:rPr>
          <w:rtl/>
        </w:rPr>
        <w:t>הזנחה,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קראו לזה רשלנות, היום מדברים בפה מלא על אפליה. אבל אתם יודעים, יש</w:t>
      </w:r>
      <w:r w:rsidR="00374753">
        <w:rPr>
          <w:rtl/>
        </w:rPr>
        <w:t xml:space="preserve"> </w:t>
      </w:r>
      <w:r w:rsidRPr="00784950">
        <w:rPr>
          <w:rtl/>
        </w:rPr>
        <w:t>סדר עדיפויות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 מדבר בעיקר על מדיניות הקרקע, מדיניות הקניין. קניין</w:t>
      </w:r>
      <w:r w:rsidR="00374753">
        <w:rPr>
          <w:rtl/>
        </w:rPr>
        <w:t xml:space="preserve"> </w:t>
      </w:r>
      <w:r w:rsidRPr="00784950">
        <w:rPr>
          <w:rtl/>
        </w:rPr>
        <w:t>פרטי</w:t>
      </w:r>
      <w:r w:rsidR="00374753">
        <w:rPr>
          <w:rtl/>
        </w:rPr>
        <w:t xml:space="preserve"> </w:t>
      </w:r>
      <w:r w:rsidRPr="00784950">
        <w:rPr>
          <w:rtl/>
        </w:rPr>
        <w:t>אמור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ערך</w:t>
      </w:r>
      <w:r w:rsidR="00374753">
        <w:rPr>
          <w:rtl/>
        </w:rPr>
        <w:t xml:space="preserve"> </w:t>
      </w:r>
      <w:r w:rsidRPr="00784950">
        <w:rPr>
          <w:rtl/>
        </w:rPr>
        <w:t>אבסולוטי</w:t>
      </w:r>
      <w:r w:rsidR="00374753">
        <w:rPr>
          <w:rtl/>
        </w:rPr>
        <w:t xml:space="preserve"> </w:t>
      </w:r>
      <w:r w:rsidRPr="00784950">
        <w:rPr>
          <w:rtl/>
        </w:rPr>
        <w:t>במשטר קפיטליסטי. במקרה של האוכלוסייה הערבית,</w:t>
      </w:r>
      <w:r w:rsidR="00374753">
        <w:rPr>
          <w:rtl/>
        </w:rPr>
        <w:t xml:space="preserve"> </w:t>
      </w:r>
      <w:r w:rsidRPr="00784950">
        <w:rPr>
          <w:rtl/>
        </w:rPr>
        <w:t>הקניין</w:t>
      </w:r>
      <w:r w:rsidR="00374753">
        <w:rPr>
          <w:rtl/>
        </w:rPr>
        <w:t xml:space="preserve"> </w:t>
      </w:r>
      <w:r w:rsidRPr="00784950">
        <w:rPr>
          <w:rtl/>
        </w:rPr>
        <w:t>הפרטי</w:t>
      </w:r>
      <w:r w:rsidR="00374753">
        <w:rPr>
          <w:rtl/>
        </w:rPr>
        <w:t xml:space="preserve"> </w:t>
      </w:r>
      <w:r w:rsidRPr="00784950">
        <w:rPr>
          <w:rtl/>
        </w:rPr>
        <w:t>של הערבי על האדמה לא רק שהוא לא ערך, אלא הוא בעיה. לא רק שהשיטה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מכבדת</w:t>
      </w:r>
      <w:r w:rsidR="00374753">
        <w:rPr>
          <w:rtl/>
        </w:rPr>
        <w:t xml:space="preserve"> </w:t>
      </w:r>
      <w:r w:rsidRPr="00784950">
        <w:rPr>
          <w:rtl/>
        </w:rPr>
        <w:t>את הערך הזה, אלא הוא בעיה.</w:t>
      </w:r>
      <w:r w:rsidR="00374753">
        <w:rPr>
          <w:rtl/>
        </w:rPr>
        <w:t xml:space="preserve"> </w:t>
      </w:r>
      <w:r w:rsidRPr="00784950">
        <w:rPr>
          <w:rtl/>
        </w:rPr>
        <w:t>יש דבר שנקרא זיקת הערבי לקרקע,</w:t>
      </w:r>
      <w:r w:rsidR="00374753">
        <w:rPr>
          <w:rtl/>
        </w:rPr>
        <w:t xml:space="preserve"> </w:t>
      </w:r>
      <w:r w:rsidRPr="00784950">
        <w:rPr>
          <w:rtl/>
        </w:rPr>
        <w:t>שהיא בעיה פוליטית</w:t>
      </w:r>
      <w:r w:rsidR="00374753">
        <w:rPr>
          <w:rtl/>
        </w:rPr>
        <w:t>-</w:t>
      </w:r>
      <w:r w:rsidRPr="00784950">
        <w:rPr>
          <w:rtl/>
        </w:rPr>
        <w:t>אידיאולוגית, אבל ודאי שהקניין הפרטי של הערבי על הקרקע הוא לא</w:t>
      </w:r>
      <w:r w:rsidR="00374753">
        <w:rPr>
          <w:rtl/>
        </w:rPr>
        <w:t xml:space="preserve"> </w:t>
      </w:r>
      <w:r w:rsidRPr="00784950">
        <w:rPr>
          <w:rtl/>
        </w:rPr>
        <w:t>ערך בכלכלה החופשית הישראלית.</w:t>
      </w:r>
    </w:p>
    <w:p w:rsidR="00374753" w:rsidRDefault="00374753" w:rsidP="00374753">
      <w:pPr>
        <w:rPr>
          <w:rtl/>
        </w:rPr>
      </w:pPr>
    </w:p>
    <w:p w:rsidR="00374753" w:rsidRDefault="00784950" w:rsidP="00A109C5">
      <w:pPr>
        <w:rPr>
          <w:rtl/>
        </w:rPr>
      </w:pP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יש בעיה, בתכנון ובנייה יש בעיה רצינית, בחינוך יש בעיה רצינית. ראית עם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התמודדנו</w:t>
      </w:r>
      <w:r w:rsidR="00374753">
        <w:rPr>
          <w:rtl/>
        </w:rPr>
        <w:t xml:space="preserve"> </w:t>
      </w:r>
      <w:r w:rsidRPr="00784950">
        <w:rPr>
          <w:rtl/>
        </w:rPr>
        <w:t>מהבוקר.</w:t>
      </w:r>
      <w:r w:rsidR="00374753">
        <w:rPr>
          <w:rtl/>
        </w:rPr>
        <w:t xml:space="preserve"> </w:t>
      </w:r>
      <w:r w:rsidRPr="00784950">
        <w:rPr>
          <w:rtl/>
        </w:rPr>
        <w:t>כשבאו</w:t>
      </w:r>
      <w:r w:rsidR="00374753">
        <w:rPr>
          <w:rtl/>
        </w:rPr>
        <w:t xml:space="preserve"> </w:t>
      </w:r>
      <w:r w:rsidRPr="00784950">
        <w:rPr>
          <w:rtl/>
        </w:rPr>
        <w:t>לקצץ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למועצות המקומיות במדינת ישראל, קיצצו </w:t>
      </w:r>
      <w:r w:rsidR="00A109C5">
        <w:rPr>
          <w:rFonts w:hint="cs"/>
          <w:rtl/>
        </w:rPr>
        <w:t>1.4%</w:t>
      </w:r>
      <w:r w:rsidR="00374753">
        <w:rPr>
          <w:rtl/>
        </w:rPr>
        <w:t xml:space="preserve"> </w:t>
      </w:r>
      <w:r w:rsidRPr="00784950">
        <w:rPr>
          <w:rtl/>
        </w:rPr>
        <w:t>למועצות</w:t>
      </w:r>
      <w:r w:rsidR="00374753">
        <w:rPr>
          <w:rtl/>
        </w:rPr>
        <w:t xml:space="preserve"> </w:t>
      </w:r>
      <w:r w:rsidRPr="00784950">
        <w:rPr>
          <w:rtl/>
        </w:rPr>
        <w:t>היהודיות ו</w:t>
      </w:r>
      <w:r w:rsidR="00374753">
        <w:rPr>
          <w:rtl/>
        </w:rPr>
        <w:t>-</w:t>
      </w:r>
      <w:r w:rsidR="00A109C5">
        <w:rPr>
          <w:rFonts w:hint="cs"/>
          <w:rtl/>
        </w:rPr>
        <w:t xml:space="preserve">2.6% </w:t>
      </w:r>
      <w:r w:rsidRPr="00784950">
        <w:rPr>
          <w:rtl/>
        </w:rPr>
        <w:t>למועצות הערביות, כאשר היה צריך להוסיף ולא לקצץ, בשביל</w:t>
      </w:r>
      <w:r w:rsidR="00374753">
        <w:rPr>
          <w:rtl/>
        </w:rPr>
        <w:t xml:space="preserve"> </w:t>
      </w:r>
      <w:r w:rsidRPr="00784950">
        <w:rPr>
          <w:rtl/>
        </w:rPr>
        <w:t>להתגבר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הפער.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שפה אין אפילו מיקוח של סקטורים, תהליך של </w:t>
      </w:r>
      <w:r w:rsidR="00B034BC" w:rsidRPr="00B034BC">
        <w:t>bargaining</w:t>
      </w:r>
      <w:r w:rsidRPr="00784950">
        <w:rPr>
          <w:rtl/>
        </w:rPr>
        <w:t>, כי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ממבנה</w:t>
      </w:r>
      <w:r w:rsidR="00374753">
        <w:rPr>
          <w:rtl/>
        </w:rPr>
        <w:t xml:space="preserve"> </w:t>
      </w:r>
      <w:r w:rsidRPr="00784950">
        <w:rPr>
          <w:rtl/>
        </w:rPr>
        <w:t>הכוחות הקיים, אפילו אם אתה בקונסנסוס.</w:t>
      </w:r>
      <w:r w:rsidR="00374753">
        <w:rPr>
          <w:rtl/>
        </w:rPr>
        <w:t xml:space="preserve"> </w:t>
      </w:r>
      <w:r w:rsidRPr="00784950">
        <w:rPr>
          <w:rtl/>
        </w:rPr>
        <w:t>פעם היו ערבים שהיו</w:t>
      </w:r>
      <w:r w:rsidR="00374753">
        <w:rPr>
          <w:rtl/>
        </w:rPr>
        <w:t xml:space="preserve"> </w:t>
      </w:r>
      <w:r w:rsidRPr="00784950">
        <w:rPr>
          <w:rtl/>
        </w:rPr>
        <w:t>במפא"י,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במפא"י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הצביעו</w:t>
      </w:r>
      <w:r w:rsidR="00374753">
        <w:rPr>
          <w:rtl/>
        </w:rPr>
        <w:t xml:space="preserve"> </w:t>
      </w:r>
      <w:r w:rsidRPr="00784950">
        <w:rPr>
          <w:rtl/>
        </w:rPr>
        <w:t>בעד הממשל הצבאי, כשבגין דיבר נגדו.</w:t>
      </w:r>
      <w:r w:rsidR="00374753">
        <w:rPr>
          <w:rtl/>
        </w:rPr>
        <w:t xml:space="preserve"> </w:t>
      </w:r>
      <w:r w:rsidRPr="00784950">
        <w:rPr>
          <w:rtl/>
        </w:rPr>
        <w:t>כשבגין דיבר נגד היו פה שני ערבים שהצביעו בעד הממשל הצבאי, והפער אפילו היה גדול</w:t>
      </w:r>
      <w:r w:rsidR="00374753">
        <w:rPr>
          <w:rtl/>
        </w:rPr>
        <w:t xml:space="preserve"> </w:t>
      </w:r>
      <w:r w:rsidRPr="00784950">
        <w:rPr>
          <w:rtl/>
        </w:rPr>
        <w:t>יותר מאשר היום, כשהם רצו להיות בקונסנסוס.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פרק חדש, שנשאיר אותו להרצאה הבאה.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רציתי להפריך את הטיעון שהעמדות הפוליטיות שלנו הן הבעיה.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מוחמד כנעאן, בבקשה.</w:t>
      </w:r>
      <w:r w:rsidR="00374753">
        <w:rPr>
          <w:rtl/>
        </w:rPr>
        <w:t xml:space="preserve"> </w:t>
      </w:r>
      <w:r w:rsidRPr="00784950">
        <w:rPr>
          <w:rtl/>
        </w:rPr>
        <w:t>עושים כאן תיקונים בלוח ההצבעות האלקטרוני,</w:t>
      </w:r>
      <w:r w:rsidR="00374753">
        <w:rPr>
          <w:rtl/>
        </w:rPr>
        <w:t xml:space="preserve"> </w:t>
      </w:r>
      <w:r w:rsidRPr="00784950">
        <w:rPr>
          <w:rtl/>
        </w:rPr>
        <w:t>אז לא להיבהל.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אדבר</w:t>
      </w:r>
      <w:r w:rsidR="00374753">
        <w:rPr>
          <w:rtl/>
        </w:rPr>
        <w:t xml:space="preserve"> </w:t>
      </w:r>
      <w:r w:rsidRPr="00784950">
        <w:rPr>
          <w:rtl/>
        </w:rPr>
        <w:t>על תקציב משרד הבריאות ומה נכלל בו למגזר</w:t>
      </w:r>
      <w:r w:rsidR="00374753">
        <w:rPr>
          <w:rtl/>
        </w:rPr>
        <w:t xml:space="preserve"> </w:t>
      </w:r>
      <w:r w:rsidRPr="00784950">
        <w:rPr>
          <w:rtl/>
        </w:rPr>
        <w:t>הערבי.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ניקח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שלושת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בעיר</w:t>
      </w:r>
      <w:r w:rsidR="00374753">
        <w:rPr>
          <w:rtl/>
        </w:rPr>
        <w:t xml:space="preserve"> </w:t>
      </w:r>
      <w:r w:rsidRPr="00784950">
        <w:rPr>
          <w:rtl/>
        </w:rPr>
        <w:t>נצרת, שהם בתי</w:t>
      </w:r>
      <w:r w:rsidR="00374753">
        <w:rPr>
          <w:rtl/>
        </w:rPr>
        <w:t>-</w:t>
      </w:r>
      <w:r w:rsidRPr="00784950">
        <w:rPr>
          <w:rtl/>
        </w:rPr>
        <w:t>החולים הציבוריים</w:t>
      </w:r>
      <w:r w:rsidR="00374753">
        <w:rPr>
          <w:rtl/>
        </w:rPr>
        <w:t xml:space="preserve"> </w:t>
      </w:r>
      <w:r w:rsidRPr="00784950">
        <w:rPr>
          <w:rtl/>
        </w:rPr>
        <w:t>היחידים</w:t>
      </w:r>
      <w:r w:rsidR="00374753">
        <w:rPr>
          <w:rtl/>
        </w:rPr>
        <w:t xml:space="preserve"> </w:t>
      </w:r>
      <w:r w:rsidRPr="00784950">
        <w:rPr>
          <w:rtl/>
        </w:rPr>
        <w:t>במגזר הערבי שמשרתים את האוכלוסייה הערבית בעיר נצרת ובאזור הצפון בכלל,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נכללו</w:t>
      </w:r>
      <w:r w:rsidR="00374753">
        <w:rPr>
          <w:rtl/>
        </w:rPr>
        <w:t xml:space="preserve"> </w:t>
      </w:r>
      <w:r w:rsidRPr="00784950">
        <w:rPr>
          <w:rtl/>
        </w:rPr>
        <w:t>בתוכנית</w:t>
      </w:r>
      <w:r w:rsidR="00374753">
        <w:rPr>
          <w:rtl/>
        </w:rPr>
        <w:t xml:space="preserve"> </w:t>
      </w:r>
      <w:r w:rsidRPr="00784950">
        <w:rPr>
          <w:rtl/>
        </w:rPr>
        <w:t>לאומית</w:t>
      </w:r>
      <w:r w:rsidR="00374753">
        <w:rPr>
          <w:rtl/>
        </w:rPr>
        <w:t xml:space="preserve"> </w:t>
      </w:r>
      <w:r w:rsidRPr="00784950">
        <w:rPr>
          <w:rtl/>
        </w:rPr>
        <w:t>זו.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החולים הציבוריים הכלולים בתוכנית</w:t>
      </w:r>
      <w:r w:rsidR="00374753">
        <w:rPr>
          <w:rtl/>
        </w:rPr>
        <w:t xml:space="preserve"> </w:t>
      </w:r>
      <w:r w:rsidRPr="00784950">
        <w:rPr>
          <w:rtl/>
        </w:rPr>
        <w:t>הלאומית הם "לניאדו", "סורוקה", "כרמל", "מאיר" וכו'. מדברים על כ</w:t>
      </w:r>
      <w:r w:rsidR="00374753">
        <w:rPr>
          <w:rtl/>
        </w:rPr>
        <w:t>-</w:t>
      </w:r>
      <w:r w:rsidRPr="00784950">
        <w:rPr>
          <w:rtl/>
        </w:rPr>
        <w:t>111 מיליון שקל</w:t>
      </w:r>
      <w:r w:rsidR="00374753">
        <w:rPr>
          <w:rtl/>
        </w:rPr>
        <w:t xml:space="preserve"> </w:t>
      </w:r>
      <w:r w:rsidRPr="00784950">
        <w:rPr>
          <w:rtl/>
        </w:rPr>
        <w:t>במסגרת התוכנית שהכין משרד הבריאות.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בשנת 2002, שהיא השנה האחרונה לביצוע התוכנית, מתוך כ</w:t>
      </w:r>
      <w:r w:rsidR="00374753">
        <w:rPr>
          <w:rtl/>
        </w:rPr>
        <w:t>-</w:t>
      </w:r>
      <w:r w:rsidRPr="00784950">
        <w:rPr>
          <w:rtl/>
        </w:rPr>
        <w:t>450 מיטות נוספות, השר</w:t>
      </w:r>
      <w:r w:rsidR="00374753">
        <w:rPr>
          <w:rtl/>
        </w:rPr>
        <w:t xml:space="preserve"> </w:t>
      </w:r>
      <w:r w:rsidRPr="00784950">
        <w:rPr>
          <w:rtl/>
        </w:rPr>
        <w:t>מרידור,</w:t>
      </w:r>
      <w:r w:rsidR="00374753">
        <w:rPr>
          <w:rtl/>
        </w:rPr>
        <w:t xml:space="preserve"> </w:t>
      </w:r>
      <w:r w:rsidRPr="00784950">
        <w:rPr>
          <w:rtl/>
        </w:rPr>
        <w:t>הקצה</w:t>
      </w:r>
      <w:r w:rsidR="00374753">
        <w:rPr>
          <w:rtl/>
        </w:rPr>
        <w:t xml:space="preserve"> </w:t>
      </w:r>
      <w:r w:rsidRPr="00784950">
        <w:rPr>
          <w:rtl/>
        </w:rPr>
        <w:t>המשרד</w:t>
      </w:r>
      <w:r w:rsidR="00374753">
        <w:rPr>
          <w:rtl/>
        </w:rPr>
        <w:t xml:space="preserve"> </w:t>
      </w:r>
      <w:r w:rsidRPr="00784950">
        <w:rPr>
          <w:rtl/>
        </w:rPr>
        <w:t>כ</w:t>
      </w:r>
      <w:r w:rsidR="00374753">
        <w:rPr>
          <w:rtl/>
        </w:rPr>
        <w:t>-</w:t>
      </w:r>
      <w:r w:rsidRPr="00784950">
        <w:rPr>
          <w:rtl/>
        </w:rPr>
        <w:t>20 מיטות נוספות לשלושת בתי</w:t>
      </w:r>
      <w:r w:rsidR="00374753">
        <w:rPr>
          <w:rtl/>
        </w:rPr>
        <w:t>-</w:t>
      </w:r>
      <w:r w:rsidRPr="00784950">
        <w:rPr>
          <w:rtl/>
        </w:rPr>
        <w:t>החולים בעיר נצרת שמשרתים את</w:t>
      </w:r>
      <w:r w:rsidR="00374753">
        <w:rPr>
          <w:rtl/>
        </w:rPr>
        <w:t xml:space="preserve"> </w:t>
      </w:r>
      <w:r w:rsidRPr="00784950">
        <w:rPr>
          <w:rtl/>
        </w:rPr>
        <w:t>אזור</w:t>
      </w:r>
      <w:r w:rsidR="00374753">
        <w:rPr>
          <w:rtl/>
        </w:rPr>
        <w:t xml:space="preserve"> </w:t>
      </w:r>
      <w:r w:rsidRPr="00784950">
        <w:rPr>
          <w:rtl/>
        </w:rPr>
        <w:t>הצפון</w:t>
      </w:r>
      <w:r w:rsidR="00374753">
        <w:rPr>
          <w:rtl/>
        </w:rPr>
        <w:t xml:space="preserve"> </w:t>
      </w:r>
      <w:r w:rsidRPr="00784950">
        <w:rPr>
          <w:rtl/>
        </w:rPr>
        <w:t>כולו: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 xml:space="preserve">החולים נצרת </w:t>
      </w:r>
      <w:r w:rsidR="00374753">
        <w:rPr>
          <w:rtl/>
        </w:rPr>
        <w:t>–</w:t>
      </w:r>
      <w:r w:rsidRPr="00784950">
        <w:rPr>
          <w:rtl/>
        </w:rPr>
        <w:t xml:space="preserve"> עשר מיטות, בית</w:t>
      </w:r>
      <w:r w:rsidR="00374753">
        <w:rPr>
          <w:rtl/>
        </w:rPr>
        <w:t>-</w:t>
      </w:r>
      <w:r w:rsidRPr="00784950">
        <w:rPr>
          <w:rtl/>
        </w:rPr>
        <w:t xml:space="preserve">החולים הצרפתי </w:t>
      </w:r>
      <w:r w:rsidR="00374753">
        <w:rPr>
          <w:rtl/>
        </w:rPr>
        <w:t>–</w:t>
      </w:r>
      <w:r w:rsidRPr="00784950">
        <w:rPr>
          <w:rtl/>
        </w:rPr>
        <w:t xml:space="preserve"> שש מיטות,</w:t>
      </w:r>
      <w:r w:rsidR="00374753">
        <w:rPr>
          <w:rtl/>
        </w:rPr>
        <w:t xml:space="preserve"> </w:t>
      </w:r>
      <w:r w:rsidRPr="00784950">
        <w:rPr>
          <w:rtl/>
        </w:rPr>
        <w:t>ובית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האיטלקי</w:t>
      </w:r>
      <w:r w:rsidR="00374753">
        <w:rPr>
          <w:rtl/>
        </w:rPr>
        <w:t xml:space="preserve"> – </w:t>
      </w:r>
      <w:r w:rsidRPr="00784950">
        <w:rPr>
          <w:rtl/>
        </w:rPr>
        <w:t>ארבע</w:t>
      </w:r>
      <w:r w:rsidR="00374753">
        <w:rPr>
          <w:rtl/>
        </w:rPr>
        <w:t xml:space="preserve"> </w:t>
      </w:r>
      <w:r w:rsidRPr="00784950">
        <w:rPr>
          <w:rtl/>
        </w:rPr>
        <w:t>מיטות. אלה כל המיטות שהיתוספו לשלושת בתי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במגזר הערבי. זה מהווה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מסך כל 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התוכנית</w:t>
      </w:r>
      <w:r w:rsidR="00374753">
        <w:rPr>
          <w:rtl/>
        </w:rPr>
        <w:t xml:space="preserve"> </w:t>
      </w:r>
      <w:r w:rsidRPr="00784950">
        <w:rPr>
          <w:rtl/>
        </w:rPr>
        <w:t>לפיתוח</w:t>
      </w:r>
      <w:r w:rsidR="00374753">
        <w:rPr>
          <w:rtl/>
        </w:rPr>
        <w:t xml:space="preserve"> </w:t>
      </w:r>
      <w:r w:rsidRPr="00784950">
        <w:rPr>
          <w:rtl/>
        </w:rPr>
        <w:t>היישובים</w:t>
      </w:r>
      <w:r w:rsidR="00374753">
        <w:rPr>
          <w:rtl/>
        </w:rPr>
        <w:t xml:space="preserve"> </w:t>
      </w:r>
      <w:r w:rsidRPr="00784950">
        <w:rPr>
          <w:rtl/>
        </w:rPr>
        <w:t>הערביים,</w:t>
      </w:r>
      <w:r w:rsidR="00374753">
        <w:rPr>
          <w:rtl/>
        </w:rPr>
        <w:t xml:space="preserve"> </w:t>
      </w:r>
      <w:r w:rsidRPr="00784950">
        <w:rPr>
          <w:rtl/>
        </w:rPr>
        <w:t>המשרד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לממן בניית תחנות</w:t>
      </w:r>
      <w:r w:rsidR="00374753">
        <w:rPr>
          <w:rtl/>
        </w:rPr>
        <w:t xml:space="preserve"> </w:t>
      </w:r>
      <w:r w:rsidRPr="00784950">
        <w:rPr>
          <w:rtl/>
        </w:rPr>
        <w:t>לבריאות</w:t>
      </w:r>
      <w:r w:rsidR="00374753">
        <w:rPr>
          <w:rtl/>
        </w:rPr>
        <w:t xml:space="preserve"> </w:t>
      </w:r>
      <w:r w:rsidRPr="00784950">
        <w:rPr>
          <w:rtl/>
        </w:rPr>
        <w:t>המשפחה בסך כ</w:t>
      </w:r>
      <w:r w:rsidR="00374753">
        <w:rPr>
          <w:rtl/>
        </w:rPr>
        <w:t>-</w:t>
      </w:r>
      <w:r w:rsidRPr="00784950">
        <w:rPr>
          <w:rtl/>
        </w:rPr>
        <w:t>3 מיליוני שקל, אך מתוכם המשרד מייעד כ</w:t>
      </w:r>
      <w:r w:rsidR="00374753">
        <w:rPr>
          <w:rtl/>
        </w:rPr>
        <w:t>-</w:t>
      </w:r>
      <w:r w:rsidRPr="00784950">
        <w:rPr>
          <w:rtl/>
        </w:rPr>
        <w:t>2 מיליוני שקל בלבד</w:t>
      </w:r>
      <w:r w:rsidR="00374753">
        <w:rPr>
          <w:rtl/>
        </w:rPr>
        <w:t xml:space="preserve"> </w:t>
      </w:r>
      <w:r w:rsidRPr="00784950">
        <w:rPr>
          <w:rtl/>
        </w:rPr>
        <w:t>בשנת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לבניית</w:t>
      </w:r>
      <w:r w:rsidR="00374753">
        <w:rPr>
          <w:rtl/>
        </w:rPr>
        <w:t xml:space="preserve"> </w:t>
      </w:r>
      <w:r w:rsidRPr="00784950">
        <w:rPr>
          <w:rtl/>
        </w:rPr>
        <w:t>תחנות לבריאות המשפחה בכל המגזר הערבי. השאלה היא, כמה תחנות</w:t>
      </w:r>
      <w:r w:rsidR="00374753">
        <w:rPr>
          <w:rtl/>
        </w:rPr>
        <w:t xml:space="preserve"> </w:t>
      </w:r>
      <w:r w:rsidRPr="00784950">
        <w:rPr>
          <w:rtl/>
        </w:rPr>
        <w:t>יבנו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2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שקל?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השר,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שואל אותך: האם זה לא צחוק, לגבי </w:t>
      </w:r>
      <w:r w:rsidR="00374753" w:rsidRPr="00784950">
        <w:rPr>
          <w:rtl/>
        </w:rPr>
        <w:t>20</w:t>
      </w:r>
      <w:r w:rsidR="00374753">
        <w:rPr>
          <w:rtl/>
        </w:rPr>
        <w:t xml:space="preserve">% </w:t>
      </w:r>
      <w:r w:rsidRPr="00784950">
        <w:rPr>
          <w:rtl/>
        </w:rPr>
        <w:t>מאוכלוסיית</w:t>
      </w:r>
      <w:r w:rsidR="00374753">
        <w:rPr>
          <w:rtl/>
        </w:rPr>
        <w:t xml:space="preserve"> </w:t>
      </w:r>
      <w:r w:rsidRPr="00784950">
        <w:rPr>
          <w:rtl/>
        </w:rPr>
        <w:t>המדינה?</w:t>
      </w:r>
      <w:r w:rsidR="00374753">
        <w:rPr>
          <w:rtl/>
        </w:rPr>
        <w:t xml:space="preserve"> </w:t>
      </w:r>
      <w:r w:rsidRPr="00784950">
        <w:rPr>
          <w:rtl/>
        </w:rPr>
        <w:t>2</w:t>
      </w:r>
      <w:r w:rsidR="00374753">
        <w:rPr>
          <w:rtl/>
        </w:rPr>
        <w:t xml:space="preserve"> </w:t>
      </w:r>
      <w:r w:rsidRPr="00784950">
        <w:rPr>
          <w:rtl/>
        </w:rPr>
        <w:t>מיליוני שקל לבניית תחנות לאם ולילד במגזר הערבי? איך זה</w:t>
      </w:r>
      <w:r w:rsidR="00374753">
        <w:rPr>
          <w:rtl/>
        </w:rPr>
        <w:t xml:space="preserve"> </w:t>
      </w:r>
      <w:r w:rsidRPr="00784950">
        <w:rPr>
          <w:rtl/>
        </w:rPr>
        <w:t>אפשרי?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בטענות,</w:t>
      </w:r>
      <w:r w:rsidR="00374753">
        <w:rPr>
          <w:rtl/>
        </w:rPr>
        <w:t xml:space="preserve"> </w:t>
      </w:r>
      <w:r w:rsidRPr="00784950">
        <w:rPr>
          <w:rtl/>
        </w:rPr>
        <w:t>השב"כ, המוסד, המשטרה וכל מיני גורמים, כשיש הפגנה, או</w:t>
      </w:r>
      <w:r w:rsidR="00374753">
        <w:rPr>
          <w:rtl/>
        </w:rPr>
        <w:t xml:space="preserve"> </w:t>
      </w:r>
      <w:r w:rsidRPr="00784950">
        <w:rPr>
          <w:rtl/>
        </w:rPr>
        <w:t>הפגנה</w:t>
      </w:r>
      <w:r w:rsidR="00374753">
        <w:rPr>
          <w:rtl/>
        </w:rPr>
        <w:t xml:space="preserve"> </w:t>
      </w:r>
      <w:r w:rsidRPr="00784950">
        <w:rPr>
          <w:rtl/>
        </w:rPr>
        <w:t>אלימה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משרד ראש הממשלה או בכל מקום אחר, יש טענות שונות ומשונות נגד</w:t>
      </w:r>
      <w:r w:rsidR="00374753">
        <w:rPr>
          <w:rtl/>
        </w:rPr>
        <w:t xml:space="preserve"> </w:t>
      </w:r>
      <w:r w:rsidRPr="00784950">
        <w:rPr>
          <w:rtl/>
        </w:rPr>
        <w:t>המפגינים,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המארגנים</w:t>
      </w:r>
      <w:r w:rsidR="00374753">
        <w:rPr>
          <w:rtl/>
        </w:rPr>
        <w:t xml:space="preserve"> </w:t>
      </w:r>
      <w:r w:rsidRPr="00784950">
        <w:rPr>
          <w:rtl/>
        </w:rPr>
        <w:t>ונגד האוכלוסייה הערבית. היום ועדת</w:t>
      </w:r>
      <w:r w:rsidR="00374753">
        <w:rPr>
          <w:rtl/>
        </w:rPr>
        <w:t>-</w:t>
      </w:r>
      <w:r w:rsidRPr="00784950">
        <w:rPr>
          <w:rtl/>
        </w:rPr>
        <w:t>אור גם מנסה להאשים</w:t>
      </w:r>
      <w:r w:rsidR="00374753">
        <w:rPr>
          <w:rtl/>
        </w:rPr>
        <w:t xml:space="preserve"> </w:t>
      </w:r>
      <w:r w:rsidRPr="00784950">
        <w:rPr>
          <w:rtl/>
        </w:rPr>
        <w:t>אחדים</w:t>
      </w:r>
      <w:r w:rsidR="00374753">
        <w:rPr>
          <w:rtl/>
        </w:rPr>
        <w:t xml:space="preserve"> </w:t>
      </w:r>
      <w:r w:rsidRPr="00784950">
        <w:rPr>
          <w:rtl/>
        </w:rPr>
        <w:t>מהנהגת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גרמו לכל מה שקרה. מה שגרם, גורם ויגרום בעתיד</w:t>
      </w:r>
      <w:r w:rsidR="00374753">
        <w:rPr>
          <w:rtl/>
        </w:rPr>
        <w:t xml:space="preserve"> </w:t>
      </w:r>
      <w:r w:rsidRPr="00784950">
        <w:rPr>
          <w:rtl/>
        </w:rPr>
        <w:t>הלא</w:t>
      </w:r>
      <w:r w:rsidR="00374753">
        <w:rPr>
          <w:rtl/>
        </w:rPr>
        <w:t>-</w:t>
      </w:r>
      <w:r w:rsidRPr="00784950">
        <w:rPr>
          <w:rtl/>
        </w:rPr>
        <w:t>רחוק</w:t>
      </w:r>
      <w:r w:rsidR="00374753">
        <w:rPr>
          <w:rtl/>
        </w:rPr>
        <w:t xml:space="preserve"> </w:t>
      </w:r>
      <w:r w:rsidRPr="00784950">
        <w:rPr>
          <w:rtl/>
        </w:rPr>
        <w:t>לדברים</w:t>
      </w:r>
      <w:r w:rsidR="00374753">
        <w:rPr>
          <w:rtl/>
        </w:rPr>
        <w:t xml:space="preserve"> </w:t>
      </w:r>
      <w:r w:rsidRPr="00784950">
        <w:rPr>
          <w:rtl/>
        </w:rPr>
        <w:t>כאלה זה המדיניות המטופשת של הממשלה הזאת על כל מרכיביה, כי כל</w:t>
      </w:r>
      <w:r w:rsidR="00374753">
        <w:rPr>
          <w:rtl/>
        </w:rPr>
        <w:t xml:space="preserve"> </w:t>
      </w:r>
      <w:r w:rsidRPr="00784950">
        <w:rPr>
          <w:rtl/>
        </w:rPr>
        <w:t>מרכיב בממשלה הזאת נושא באחריות למה שקורה במגזר הערבי.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כשהיום אנחנו הולכים לבקר ביישוב מע'אר בצפון, אדוני השר, רואים שיש שם מקום</w:t>
      </w:r>
      <w:r w:rsidR="00374753">
        <w:rPr>
          <w:rtl/>
        </w:rPr>
        <w:t xml:space="preserve"> </w:t>
      </w:r>
      <w:r w:rsidRPr="00784950">
        <w:rPr>
          <w:rtl/>
        </w:rPr>
        <w:t>לגמילה</w:t>
      </w:r>
      <w:r w:rsidR="00374753">
        <w:rPr>
          <w:rtl/>
        </w:rPr>
        <w:t xml:space="preserve"> </w:t>
      </w:r>
      <w:r w:rsidRPr="00784950">
        <w:rPr>
          <w:rtl/>
        </w:rPr>
        <w:t>מאלכוהול. אם אדם רוצה להתאשפז לשבועיים או לשלושה שבועות הוא חייב לנסוע</w:t>
      </w:r>
      <w:r w:rsidR="00374753">
        <w:rPr>
          <w:rtl/>
        </w:rPr>
        <w:t xml:space="preserve"> </w:t>
      </w:r>
      <w:r w:rsidRPr="00784950">
        <w:rPr>
          <w:rtl/>
        </w:rPr>
        <w:t>לרמת</w:t>
      </w:r>
      <w:r w:rsidR="00374753">
        <w:rPr>
          <w:rtl/>
        </w:rPr>
        <w:t>-</w:t>
      </w:r>
      <w:r w:rsidRPr="00784950">
        <w:rPr>
          <w:rtl/>
        </w:rPr>
        <w:t>גן,</w:t>
      </w:r>
      <w:r w:rsidR="00374753">
        <w:rPr>
          <w:rtl/>
        </w:rPr>
        <w:t xml:space="preserve"> </w:t>
      </w:r>
      <w:r w:rsidRPr="00784950">
        <w:rPr>
          <w:rtl/>
        </w:rPr>
        <w:t>כי יש רק מקום אחד לגמילה כזאת והוא נמצא במרכז. בכל הצפון אין אף מקום</w:t>
      </w:r>
      <w:r w:rsidR="00374753">
        <w:rPr>
          <w:rtl/>
        </w:rPr>
        <w:t xml:space="preserve"> </w:t>
      </w:r>
      <w:r w:rsidRPr="00784950">
        <w:rPr>
          <w:rtl/>
        </w:rPr>
        <w:t>כזה.</w:t>
      </w:r>
      <w:r w:rsidR="00374753">
        <w:rPr>
          <w:rtl/>
        </w:rPr>
        <w:t xml:space="preserve"> </w:t>
      </w:r>
      <w:r w:rsidRPr="00784950">
        <w:rPr>
          <w:rtl/>
        </w:rPr>
        <w:t>כשפניתי</w:t>
      </w:r>
      <w:r w:rsidR="00374753">
        <w:rPr>
          <w:rtl/>
        </w:rPr>
        <w:t xml:space="preserve"> </w:t>
      </w:r>
      <w:r w:rsidRPr="00784950">
        <w:rPr>
          <w:rtl/>
        </w:rPr>
        <w:t>אל שר הבריאות בנושא הזה הוא אמר: הממשלה מתכוונת לפתוח מקום כזה</w:t>
      </w:r>
      <w:r w:rsidR="00374753">
        <w:rPr>
          <w:rtl/>
        </w:rPr>
        <w:t xml:space="preserve"> </w:t>
      </w:r>
      <w:r w:rsidRPr="00784950">
        <w:rPr>
          <w:rtl/>
        </w:rPr>
        <w:t>בצפון.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מתי.</w:t>
      </w:r>
      <w:r w:rsidR="00374753">
        <w:rPr>
          <w:rtl/>
        </w:rPr>
        <w:t xml:space="preserve"> </w:t>
      </w:r>
      <w:r w:rsidRPr="00784950">
        <w:rPr>
          <w:rtl/>
        </w:rPr>
        <w:t>בינתיים</w:t>
      </w:r>
      <w:r w:rsidR="00374753">
        <w:rPr>
          <w:rtl/>
        </w:rPr>
        <w:t xml:space="preserve"> </w:t>
      </w:r>
      <w:r w:rsidRPr="00784950">
        <w:rPr>
          <w:rtl/>
        </w:rPr>
        <w:t>אנשים מתו, כי לא הגיע התור שלהם והם נאלצו</w:t>
      </w:r>
      <w:r w:rsidR="00374753">
        <w:rPr>
          <w:rtl/>
        </w:rPr>
        <w:t xml:space="preserve"> </w:t>
      </w:r>
      <w:r w:rsidRPr="00784950">
        <w:rPr>
          <w:rtl/>
        </w:rPr>
        <w:t>להמתין</w:t>
      </w:r>
      <w:r w:rsidR="00374753">
        <w:rPr>
          <w:rtl/>
        </w:rPr>
        <w:t xml:space="preserve"> </w:t>
      </w:r>
      <w:r w:rsidRPr="00784950">
        <w:rPr>
          <w:rtl/>
        </w:rPr>
        <w:t>שנה,</w:t>
      </w:r>
      <w:r w:rsidR="00374753">
        <w:rPr>
          <w:rtl/>
        </w:rPr>
        <w:t xml:space="preserve"> </w:t>
      </w:r>
      <w:r w:rsidRPr="00784950">
        <w:rPr>
          <w:rtl/>
        </w:rPr>
        <w:t>שנתיים</w:t>
      </w:r>
      <w:r w:rsidR="00374753">
        <w:rPr>
          <w:rtl/>
        </w:rPr>
        <w:t xml:space="preserve"> </w:t>
      </w:r>
      <w:r w:rsidRPr="00784950">
        <w:rPr>
          <w:rtl/>
        </w:rPr>
        <w:t>ושלוש</w:t>
      </w:r>
      <w:r w:rsidR="00374753">
        <w:rPr>
          <w:rtl/>
        </w:rPr>
        <w:t xml:space="preserve"> </w:t>
      </w:r>
      <w:r w:rsidRPr="00784950">
        <w:rPr>
          <w:rtl/>
        </w:rPr>
        <w:t>שנים.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יכול להיות דבר כזה, שמרכז שמשרת כ</w:t>
      </w:r>
      <w:r w:rsidR="00374753">
        <w:rPr>
          <w:rtl/>
        </w:rPr>
        <w:t>-</w:t>
      </w:r>
      <w:r w:rsidRPr="00784950">
        <w:rPr>
          <w:rtl/>
        </w:rPr>
        <w:t>20</w:t>
      </w:r>
      <w:r w:rsidR="00374753">
        <w:rPr>
          <w:rtl/>
        </w:rPr>
        <w:t xml:space="preserve"> </w:t>
      </w:r>
      <w:r w:rsidRPr="00784950">
        <w:rPr>
          <w:rtl/>
        </w:rPr>
        <w:t>יישובים</w:t>
      </w:r>
      <w:r w:rsidR="00374753">
        <w:rPr>
          <w:rtl/>
        </w:rPr>
        <w:t xml:space="preserve"> </w:t>
      </w:r>
      <w:r w:rsidRPr="00784950">
        <w:rPr>
          <w:rtl/>
        </w:rPr>
        <w:t>ערביים</w:t>
      </w:r>
      <w:r w:rsidR="00374753">
        <w:rPr>
          <w:rtl/>
        </w:rPr>
        <w:t xml:space="preserve"> </w:t>
      </w:r>
      <w:r w:rsidRPr="00784950">
        <w:rPr>
          <w:rtl/>
        </w:rPr>
        <w:t>ממוקם במע'אר מטעם המועצה המקומית, כשגם המיקום שלו כל כך גרוע?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להתאשפז אדם צריך לנסוע לרמת</w:t>
      </w:r>
      <w:r w:rsidR="00374753">
        <w:rPr>
          <w:rtl/>
        </w:rPr>
        <w:t>-</w:t>
      </w:r>
      <w:r w:rsidRPr="00784950">
        <w:rPr>
          <w:rtl/>
        </w:rPr>
        <w:t>גן ולחכות כמה שנים עד שיגיע התור שלו. ידוע לי</w:t>
      </w:r>
      <w:r w:rsidR="00374753">
        <w:rPr>
          <w:rtl/>
        </w:rPr>
        <w:t xml:space="preserve"> </w:t>
      </w:r>
      <w:r w:rsidRPr="00784950">
        <w:rPr>
          <w:rtl/>
        </w:rPr>
        <w:t>על שלושה מקרים שבהם מטופלים מתו לפני שהגיעו לרמת</w:t>
      </w:r>
      <w:r w:rsidR="00374753">
        <w:rPr>
          <w:rtl/>
        </w:rPr>
        <w:t>-</w:t>
      </w:r>
      <w:r w:rsidRPr="00784950">
        <w:rPr>
          <w:rtl/>
        </w:rPr>
        <w:t>גן.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מעבר</w:t>
      </w:r>
      <w:r w:rsidR="00374753">
        <w:rPr>
          <w:rtl/>
        </w:rPr>
        <w:t xml:space="preserve"> </w:t>
      </w:r>
      <w:r w:rsidRPr="00784950">
        <w:rPr>
          <w:rtl/>
        </w:rPr>
        <w:t>לזה,</w:t>
      </w:r>
      <w:r w:rsidR="00374753">
        <w:rPr>
          <w:rtl/>
        </w:rPr>
        <w:t xml:space="preserve"> </w:t>
      </w:r>
      <w:r w:rsidRPr="00784950">
        <w:rPr>
          <w:rtl/>
        </w:rPr>
        <w:t>גם כשפנינו למשרד הבריאות בשאלה האם לא 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שלראשונה מאז קום המדינה ייבנה בית</w:t>
      </w:r>
      <w:r w:rsidR="00374753">
        <w:rPr>
          <w:rtl/>
        </w:rPr>
        <w:t>-</w:t>
      </w:r>
      <w:r w:rsidRPr="00784950">
        <w:rPr>
          <w:rtl/>
        </w:rPr>
        <w:t>חולים ביישוב ערבי, שר הבריאות נסים דהן</w:t>
      </w:r>
      <w:r w:rsidR="00374753">
        <w:rPr>
          <w:rtl/>
        </w:rPr>
        <w:t xml:space="preserve"> </w:t>
      </w:r>
      <w:r w:rsidRPr="00784950">
        <w:rPr>
          <w:rtl/>
        </w:rPr>
        <w:t>אמר: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הנהלת משרד הבריאות החליטה לבנות באום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פחם. אז, אדוני השר,</w:t>
      </w:r>
      <w:r w:rsidR="00374753">
        <w:rPr>
          <w:rtl/>
        </w:rPr>
        <w:t xml:space="preserve"> </w:t>
      </w:r>
      <w:r w:rsidRPr="00784950">
        <w:rPr>
          <w:rtl/>
        </w:rPr>
        <w:t>בוא</w:t>
      </w:r>
      <w:r w:rsidR="00374753">
        <w:rPr>
          <w:rtl/>
        </w:rPr>
        <w:t xml:space="preserve"> </w:t>
      </w:r>
      <w:r w:rsidRPr="00784950">
        <w:rPr>
          <w:rtl/>
        </w:rPr>
        <w:t>ותערוך ביקור באום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 ותודיע לאנשי 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 ולמגזר הערבי, שאתה החלטת</w:t>
      </w:r>
      <w:r w:rsidR="00374753">
        <w:rPr>
          <w:rtl/>
        </w:rPr>
        <w:t xml:space="preserve"> </w:t>
      </w:r>
      <w:r w:rsidRPr="00784950">
        <w:rPr>
          <w:rtl/>
        </w:rPr>
        <w:t>לבנות בית</w:t>
      </w:r>
      <w:r w:rsidR="00374753">
        <w:rPr>
          <w:rtl/>
        </w:rPr>
        <w:t>-</w:t>
      </w:r>
      <w:r w:rsidRPr="00784950">
        <w:rPr>
          <w:rtl/>
        </w:rPr>
        <w:t>חולים בעיר אום</w:t>
      </w:r>
      <w:r w:rsidR="00374753">
        <w:rPr>
          <w:rtl/>
        </w:rPr>
        <w:t>-</w:t>
      </w:r>
      <w:r w:rsidRPr="00784950">
        <w:rPr>
          <w:rtl/>
        </w:rPr>
        <w:t>אל</w:t>
      </w:r>
      <w:r w:rsidR="00374753">
        <w:rPr>
          <w:rtl/>
        </w:rPr>
        <w:t>-</w:t>
      </w:r>
      <w:r w:rsidRPr="00784950">
        <w:rPr>
          <w:rtl/>
        </w:rPr>
        <w:t>פחם.</w:t>
      </w:r>
      <w:r w:rsidR="00374753">
        <w:rPr>
          <w:rtl/>
        </w:rPr>
        <w:t xml:space="preserve"> </w:t>
      </w:r>
      <w:r w:rsidRPr="00784950">
        <w:rPr>
          <w:rtl/>
        </w:rPr>
        <w:t>כבר לפני כמה חודשים הוא הודיע בישיבה עם השר.</w:t>
      </w:r>
      <w:r w:rsidR="00374753">
        <w:rPr>
          <w:rtl/>
        </w:rPr>
        <w:t xml:space="preserve"> </w:t>
      </w:r>
      <w:r w:rsidRPr="00784950">
        <w:rPr>
          <w:rtl/>
        </w:rPr>
        <w:t>הוא מתמהמה לעשות את זה. האם לא הגיע הזמן לבנות בית</w:t>
      </w:r>
      <w:r w:rsidR="00374753">
        <w:rPr>
          <w:rtl/>
        </w:rPr>
        <w:t>-</w:t>
      </w:r>
      <w:r w:rsidRPr="00784950">
        <w:rPr>
          <w:rtl/>
        </w:rPr>
        <w:t>חולים ביישוב ערבי?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הגיע הזמן.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בנצרת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נבנו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אלא על</w:t>
      </w:r>
      <w:r w:rsidR="00374753">
        <w:rPr>
          <w:rtl/>
        </w:rPr>
        <w:t>-</w:t>
      </w:r>
      <w:r w:rsidRPr="00784950">
        <w:rPr>
          <w:rtl/>
        </w:rPr>
        <w:t>ידי גורמים חיצוניים.</w:t>
      </w:r>
      <w:r w:rsidR="00374753">
        <w:rPr>
          <w:rtl/>
        </w:rPr>
        <w:t xml:space="preserve"> </w:t>
      </w:r>
      <w:r w:rsidRPr="00784950">
        <w:rPr>
          <w:rtl/>
        </w:rPr>
        <w:t>הממשלה לא רוצה אפילו לתחזק אותם, שימשיכו לשרת את האוכלוסייה הערבית.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תאופיק חטיב.</w:t>
      </w:r>
      <w:r w:rsidR="00374753">
        <w:rPr>
          <w:rtl/>
        </w:rPr>
        <w:t xml:space="preserve"> </w:t>
      </w:r>
      <w:r w:rsidRPr="00784950">
        <w:rPr>
          <w:rtl/>
        </w:rPr>
        <w:t>חבר הכנסת עסאם מח'ול,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אדוני השר, חברי הכנסת, אתמול יצא לי לעמוד ולדבר מול השר</w:t>
      </w:r>
      <w:r w:rsidR="00374753">
        <w:rPr>
          <w:rtl/>
        </w:rPr>
        <w:t xml:space="preserve"> </w:t>
      </w:r>
      <w:r w:rsidRPr="00784950">
        <w:rPr>
          <w:rtl/>
        </w:rPr>
        <w:t>בני אלון, ואני אמרתי, ואני עדיין חושב, שהוא הפנים האמיתיות של הממשלה הזאת והוא</w:t>
      </w:r>
      <w:r w:rsidR="00374753">
        <w:rPr>
          <w:rtl/>
        </w:rPr>
        <w:t xml:space="preserve"> </w:t>
      </w:r>
      <w:r w:rsidRPr="00784950">
        <w:rPr>
          <w:rtl/>
        </w:rPr>
        <w:t>הפנים</w:t>
      </w:r>
      <w:r w:rsidR="00374753">
        <w:rPr>
          <w:rtl/>
        </w:rPr>
        <w:t xml:space="preserve"> </w:t>
      </w:r>
      <w:r w:rsidRPr="00784950">
        <w:rPr>
          <w:rtl/>
        </w:rPr>
        <w:t>האמיתיות</w:t>
      </w:r>
      <w:r w:rsidR="00374753">
        <w:rPr>
          <w:rtl/>
        </w:rPr>
        <w:t xml:space="preserve"> </w:t>
      </w:r>
      <w:r w:rsidRPr="00784950">
        <w:rPr>
          <w:rtl/>
        </w:rPr>
        <w:t>של התקציב הזה, שהוא תקציב של התנחלויות, תקציב של כיבוש, תקציב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התגרות ושל מלחמה, והוא תקציב שמבטא את זה שהציבור החלש דווקא, השכבות החלשות</w:t>
      </w:r>
      <w:r w:rsidR="00374753">
        <w:rPr>
          <w:rtl/>
        </w:rPr>
        <w:t xml:space="preserve"> </w:t>
      </w:r>
      <w:r w:rsidRPr="00784950">
        <w:rPr>
          <w:rtl/>
        </w:rPr>
        <w:t>בציבור</w:t>
      </w:r>
      <w:r w:rsidR="00374753">
        <w:rPr>
          <w:rtl/>
        </w:rPr>
        <w:t xml:space="preserve"> </w:t>
      </w:r>
      <w:r w:rsidRPr="00784950">
        <w:rPr>
          <w:rtl/>
        </w:rPr>
        <w:t>הישראלי</w:t>
      </w:r>
      <w:r w:rsidR="00374753">
        <w:rPr>
          <w:rtl/>
        </w:rPr>
        <w:t xml:space="preserve"> – </w:t>
      </w:r>
      <w:r w:rsidRPr="00784950">
        <w:rPr>
          <w:rtl/>
        </w:rPr>
        <w:t>מובטלים,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נכים, מקבלי קצבאות, ערבים ושורה ארוכה של אנשים </w:t>
      </w:r>
      <w:r w:rsidR="00374753">
        <w:rPr>
          <w:rtl/>
        </w:rPr>
        <w:t xml:space="preserve">– </w:t>
      </w:r>
      <w:r w:rsidRPr="00784950">
        <w:rPr>
          <w:rtl/>
        </w:rPr>
        <w:t>משלמים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המחיר</w:t>
      </w:r>
      <w:r w:rsidR="00374753">
        <w:rPr>
          <w:rtl/>
        </w:rPr>
        <w:t xml:space="preserve"> </w:t>
      </w:r>
      <w:r w:rsidRPr="00784950">
        <w:rPr>
          <w:rtl/>
        </w:rPr>
        <w:t>היומי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המדיניות האומללה של מלחמה על העם הפלסטיני, מלחמה</w:t>
      </w:r>
      <w:r w:rsidR="00374753">
        <w:rPr>
          <w:rtl/>
        </w:rPr>
        <w:t xml:space="preserve"> </w:t>
      </w:r>
      <w:r w:rsidRPr="00784950">
        <w:rPr>
          <w:rtl/>
        </w:rPr>
        <w:t>שמטרתה האחת והיחידה היא לשמר את הכיבוש ולשמור את ביטחון ההתנחלויות.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היום אני רוצה דווקא להתייחס לצד השני של המטבע של אותה מדיניות, שיוצרת</w:t>
      </w:r>
      <w:r w:rsidR="00374753">
        <w:rPr>
          <w:rtl/>
        </w:rPr>
        <w:t xml:space="preserve"> </w:t>
      </w:r>
      <w:r w:rsidRPr="00784950">
        <w:rPr>
          <w:rtl/>
        </w:rPr>
        <w:t>מעגל</w:t>
      </w:r>
      <w:r w:rsidR="00374753">
        <w:rPr>
          <w:rtl/>
        </w:rPr>
        <w:t xml:space="preserve"> </w:t>
      </w:r>
      <w:r w:rsidRPr="00784950">
        <w:rPr>
          <w:rtl/>
        </w:rPr>
        <w:t>קסמים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לגישור</w:t>
      </w:r>
      <w:r w:rsidR="00374753">
        <w:rPr>
          <w:rtl/>
        </w:rPr>
        <w:t xml:space="preserve"> </w:t>
      </w:r>
      <w:r w:rsidRPr="00784950">
        <w:rPr>
          <w:rtl/>
        </w:rPr>
        <w:t>ולסגירה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 דבר. אני רוצה לראות את אותה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שמוצאת</w:t>
      </w:r>
      <w:r w:rsidR="00374753">
        <w:rPr>
          <w:rtl/>
        </w:rPr>
        <w:t xml:space="preserve"> </w:t>
      </w:r>
      <w:r w:rsidRPr="00784950">
        <w:rPr>
          <w:rtl/>
        </w:rPr>
        <w:t>ביטוי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הזה </w:t>
      </w:r>
      <w:r w:rsidR="00374753">
        <w:rPr>
          <w:rtl/>
        </w:rPr>
        <w:t>–</w:t>
      </w:r>
      <w:r w:rsidRPr="00784950">
        <w:rPr>
          <w:rtl/>
        </w:rPr>
        <w:t xml:space="preserve"> מה היא עושה, כלכלית דווקא, בצד השני, בצד</w:t>
      </w:r>
      <w:r w:rsidR="00374753">
        <w:rPr>
          <w:rtl/>
        </w:rPr>
        <w:t xml:space="preserve"> </w:t>
      </w:r>
      <w:r w:rsidRPr="00784950">
        <w:rPr>
          <w:rtl/>
        </w:rPr>
        <w:t>הפלסטיני.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לראות איך משתקפת המדיניות הזאת לא רק באבטלה בישראל, אלא</w:t>
      </w:r>
      <w:r w:rsidR="00374753">
        <w:rPr>
          <w:rtl/>
        </w:rPr>
        <w:t xml:space="preserve"> </w:t>
      </w:r>
      <w:r w:rsidRPr="00784950">
        <w:rPr>
          <w:rtl/>
        </w:rPr>
        <w:t>איזו מציאות היא יוצרת ומה מייצרת המציאות הזאת שהיא יוצרת.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לגולל כמה נתונים של הלשכה הפלסטינית לסטטיסטיקה, אם ירשה לי חבר</w:t>
      </w:r>
      <w:r w:rsidR="00374753">
        <w:rPr>
          <w:rtl/>
        </w:rPr>
        <w:t xml:space="preserve"> </w:t>
      </w:r>
      <w:r w:rsidRPr="00784950">
        <w:rPr>
          <w:rtl/>
        </w:rPr>
        <w:t>הכנסת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יש לו חדשות יותר מרגשות.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A109C5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 xml:space="preserve">פי הנתונים האלה, </w:t>
      </w:r>
      <w:r w:rsidR="00374753" w:rsidRPr="00784950">
        <w:rPr>
          <w:rtl/>
        </w:rPr>
        <w:t>70</w:t>
      </w:r>
      <w:r w:rsidR="00374753">
        <w:rPr>
          <w:rtl/>
        </w:rPr>
        <w:t>%</w:t>
      </w:r>
      <w:r w:rsidRPr="00784950">
        <w:rPr>
          <w:rtl/>
        </w:rPr>
        <w:t xml:space="preserve"> מהמשפחות הפלסטיניות </w:t>
      </w:r>
      <w:r w:rsidR="00374753">
        <w:rPr>
          <w:rtl/>
        </w:rPr>
        <w:t>–</w:t>
      </w:r>
      <w:r w:rsidRPr="00784950">
        <w:rPr>
          <w:rtl/>
        </w:rPr>
        <w:t xml:space="preserve"> בצל הסגר, הכתר, החנק, המצור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תרצו</w:t>
      </w:r>
      <w:r w:rsidR="00374753">
        <w:rPr>
          <w:rtl/>
        </w:rPr>
        <w:t xml:space="preserve"> – </w:t>
      </w:r>
      <w:r w:rsidRPr="00784950">
        <w:rPr>
          <w:rtl/>
        </w:rPr>
        <w:t>חיות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 העוני, שהוא לא 3,200 שקל אלא 1,300 שקל. 2.2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פלסטינים</w:t>
      </w:r>
      <w:r w:rsidR="00374753">
        <w:rPr>
          <w:rtl/>
        </w:rPr>
        <w:t xml:space="preserve"> </w:t>
      </w:r>
      <w:r w:rsidRPr="00784950">
        <w:rPr>
          <w:rtl/>
        </w:rPr>
        <w:t>חיים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פחות מ</w:t>
      </w:r>
      <w:r w:rsidR="00374753">
        <w:rPr>
          <w:rtl/>
        </w:rPr>
        <w:t>-</w:t>
      </w:r>
      <w:r w:rsidRPr="00784950">
        <w:rPr>
          <w:rtl/>
        </w:rPr>
        <w:t xml:space="preserve">2 דולרים ליום. </w:t>
      </w:r>
      <w:r w:rsidR="00A109C5">
        <w:rPr>
          <w:rFonts w:hint="cs"/>
          <w:rtl/>
        </w:rPr>
        <w:t>14.2%</w:t>
      </w:r>
      <w:r w:rsidRPr="00784950">
        <w:rPr>
          <w:rtl/>
        </w:rPr>
        <w:t xml:space="preserve"> מכלל המשפחות</w:t>
      </w:r>
      <w:r w:rsidR="00374753">
        <w:rPr>
          <w:rtl/>
        </w:rPr>
        <w:t xml:space="preserve"> </w:t>
      </w:r>
      <w:r w:rsidRPr="00784950">
        <w:rPr>
          <w:rtl/>
        </w:rPr>
        <w:t>הפלסטיניות איבדו את הכנסתן כליל בגלל המהלכים והצעדים שנוקט הכיבוש. אני מדבר על</w:t>
      </w:r>
      <w:r w:rsidR="00374753">
        <w:rPr>
          <w:rtl/>
        </w:rPr>
        <w:t xml:space="preserve"> </w:t>
      </w:r>
      <w:r w:rsidRPr="00784950">
        <w:rPr>
          <w:rtl/>
        </w:rPr>
        <w:t>מצב שהיה עד יולי, כלומר היום המספר יכול להיות אפילו כפול.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אסיים.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להגיד,</w:t>
      </w:r>
      <w:r w:rsidR="00374753">
        <w:rPr>
          <w:rtl/>
        </w:rPr>
        <w:t xml:space="preserve"> </w:t>
      </w:r>
      <w:r w:rsidRPr="00784950">
        <w:rPr>
          <w:rtl/>
        </w:rPr>
        <w:t>שהמצב הזה בלתי אפשרי. מי שמודע לכך ש</w:t>
      </w:r>
      <w:r w:rsidR="00374753">
        <w:rPr>
          <w:rtl/>
        </w:rPr>
        <w:t>-</w:t>
      </w:r>
      <w:r w:rsidR="00374753" w:rsidRPr="00784950">
        <w:rPr>
          <w:rtl/>
        </w:rPr>
        <w:t>81</w:t>
      </w:r>
      <w:r w:rsidR="00374753">
        <w:rPr>
          <w:rtl/>
        </w:rPr>
        <w:t>%</w:t>
      </w:r>
      <w:r w:rsidRPr="00784950">
        <w:rPr>
          <w:rtl/>
        </w:rPr>
        <w:t xml:space="preserve"> מהמשפחות בעזה</w:t>
      </w:r>
      <w:r w:rsidR="00374753">
        <w:rPr>
          <w:rtl/>
        </w:rPr>
        <w:t xml:space="preserve"> </w:t>
      </w:r>
      <w:r w:rsidRPr="00784950">
        <w:rPr>
          <w:rtl/>
        </w:rPr>
        <w:t>חיות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העוני, כמעט מיליון בני</w:t>
      </w:r>
      <w:r w:rsidR="00374753">
        <w:rPr>
          <w:rtl/>
        </w:rPr>
        <w:t>-</w:t>
      </w:r>
      <w:r w:rsidRPr="00784950">
        <w:rPr>
          <w:rtl/>
        </w:rPr>
        <w:t xml:space="preserve">אדם, ובגדה המערבית </w:t>
      </w:r>
      <w:r w:rsidR="00374753">
        <w:rPr>
          <w:rtl/>
        </w:rPr>
        <w:t>–</w:t>
      </w:r>
      <w:r w:rsidRPr="00784950">
        <w:rPr>
          <w:rtl/>
        </w:rPr>
        <w:t xml:space="preserve"> בסביבות </w:t>
      </w:r>
      <w:r w:rsidR="00374753" w:rsidRPr="00784950">
        <w:rPr>
          <w:rtl/>
        </w:rPr>
        <w:t>60</w:t>
      </w:r>
      <w:r w:rsidR="00374753">
        <w:rPr>
          <w:rtl/>
        </w:rPr>
        <w:t xml:space="preserve">% </w:t>
      </w:r>
      <w:r w:rsidRPr="00784950">
        <w:rPr>
          <w:rtl/>
        </w:rPr>
        <w:t>מתחת</w:t>
      </w:r>
      <w:r w:rsidR="00374753">
        <w:rPr>
          <w:rtl/>
        </w:rPr>
        <w:t xml:space="preserve"> </w:t>
      </w:r>
      <w:r w:rsidRPr="00784950">
        <w:rPr>
          <w:rtl/>
        </w:rPr>
        <w:t>לקו</w:t>
      </w:r>
      <w:r w:rsidR="00374753">
        <w:rPr>
          <w:rtl/>
        </w:rPr>
        <w:t xml:space="preserve"> </w:t>
      </w:r>
      <w:r w:rsidRPr="00784950">
        <w:rPr>
          <w:rtl/>
        </w:rPr>
        <w:t>העוני,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1.2 מיליון פלסטינים, לא צריך להיות מופתע מאותם</w:t>
      </w:r>
      <w:r w:rsidR="00374753">
        <w:rPr>
          <w:rtl/>
        </w:rPr>
        <w:t xml:space="preserve"> </w:t>
      </w:r>
      <w:r w:rsidRPr="00784950">
        <w:rPr>
          <w:rtl/>
        </w:rPr>
        <w:t>אנשים שמתאבדים, שנלחמים ונאבקים אפילו בצורה לא רציונלית.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לשרש.</w:t>
      </w:r>
      <w:r w:rsidR="00374753">
        <w:rPr>
          <w:rtl/>
        </w:rPr>
        <w:t xml:space="preserve"> </w:t>
      </w:r>
      <w:r w:rsidRPr="00784950">
        <w:rPr>
          <w:rtl/>
        </w:rPr>
        <w:t>את הכיבוש הזה צריך לשרש. את המציאות הזאת צריך</w:t>
      </w:r>
      <w:r w:rsidR="00374753">
        <w:rPr>
          <w:rtl/>
        </w:rPr>
        <w:t xml:space="preserve"> </w:t>
      </w:r>
      <w:r w:rsidRPr="00784950">
        <w:rPr>
          <w:rtl/>
        </w:rPr>
        <w:t>לשרש.</w:t>
      </w:r>
      <w:r w:rsidR="00374753">
        <w:rPr>
          <w:rtl/>
        </w:rPr>
        <w:t xml:space="preserve"> </w:t>
      </w:r>
      <w:r w:rsidRPr="00784950">
        <w:rPr>
          <w:rtl/>
        </w:rPr>
        <w:t>אחרת</w:t>
      </w:r>
      <w:r w:rsidR="00374753">
        <w:rPr>
          <w:rtl/>
        </w:rPr>
        <w:t xml:space="preserve"> </w:t>
      </w:r>
      <w:r w:rsidRPr="00784950">
        <w:rPr>
          <w:rtl/>
        </w:rPr>
        <w:t>נחיה</w:t>
      </w:r>
      <w:r w:rsidR="00374753">
        <w:rPr>
          <w:rtl/>
        </w:rPr>
        <w:t xml:space="preserve"> </w:t>
      </w:r>
      <w:r w:rsidRPr="00784950">
        <w:rPr>
          <w:rtl/>
        </w:rPr>
        <w:t>באותה</w:t>
      </w:r>
      <w:r w:rsidR="00374753">
        <w:rPr>
          <w:rtl/>
        </w:rPr>
        <w:t xml:space="preserve"> </w:t>
      </w:r>
      <w:r w:rsidRPr="00784950">
        <w:rPr>
          <w:rtl/>
        </w:rPr>
        <w:t>מציאות</w:t>
      </w:r>
      <w:r w:rsidR="00374753">
        <w:rPr>
          <w:rtl/>
        </w:rPr>
        <w:t xml:space="preserve"> </w:t>
      </w:r>
      <w:r w:rsidRPr="00784950">
        <w:rPr>
          <w:rtl/>
        </w:rPr>
        <w:t>של דם ודמים, אבטלה ועוולות חברתיות וכלכליות</w:t>
      </w:r>
      <w:r w:rsidR="00374753">
        <w:rPr>
          <w:rtl/>
        </w:rPr>
        <w:t xml:space="preserve"> </w:t>
      </w:r>
      <w:r w:rsidRPr="00784950">
        <w:rPr>
          <w:rtl/>
        </w:rPr>
        <w:t>כאחד.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מח'ול.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מח'ול,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יותר מאשר בדיחה: צריך לשרש גם את הנוהג להמשיך</w:t>
      </w:r>
      <w:r w:rsidR="00374753">
        <w:rPr>
          <w:rtl/>
        </w:rPr>
        <w:t xml:space="preserve"> </w:t>
      </w:r>
      <w:r w:rsidRPr="00784950">
        <w:rPr>
          <w:rtl/>
        </w:rPr>
        <w:t>לנאום כשאומרים "תודה רבה" ו"סיימת".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יותר 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יותר קשה.</w:t>
      </w:r>
      <w:r w:rsidR="00374753">
        <w:rPr>
          <w:rtl/>
        </w:rPr>
        <w:t xml:space="preserve"> </w:t>
      </w:r>
      <w:r w:rsidRPr="00784950">
        <w:rPr>
          <w:rtl/>
        </w:rPr>
        <w:t>חברת הכנסת גוז'נסקי,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 אני מבקשת לנצל את הדקות שלרשותי כדי לעסוק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שמכונה</w:t>
      </w:r>
      <w:r w:rsidR="00374753">
        <w:rPr>
          <w:rtl/>
        </w:rPr>
        <w:t xml:space="preserve"> </w:t>
      </w:r>
      <w:r w:rsidRPr="00784950">
        <w:rPr>
          <w:rtl/>
        </w:rPr>
        <w:t>החוקים</w:t>
      </w:r>
      <w:r w:rsidR="00374753">
        <w:rPr>
          <w:rtl/>
        </w:rPr>
        <w:t xml:space="preserve"> </w:t>
      </w:r>
      <w:r w:rsidRPr="00784950">
        <w:rPr>
          <w:rtl/>
        </w:rPr>
        <w:t>הפופוליסטיים.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פורז כבר ניצל את ההזדמנות, כשהוא</w:t>
      </w:r>
      <w:r w:rsidR="00374753">
        <w:rPr>
          <w:rtl/>
        </w:rPr>
        <w:t xml:space="preserve"> </w:t>
      </w: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לכאן,</w:t>
      </w:r>
      <w:r w:rsidR="00374753">
        <w:rPr>
          <w:rtl/>
        </w:rPr>
        <w:t xml:space="preserve"> </w:t>
      </w:r>
      <w:r w:rsidRPr="00784950">
        <w:rPr>
          <w:rtl/>
        </w:rPr>
        <w:t>וחזר וטען, שאף שהוא לא בקואליציה, הוא ממש לא יכול לסבול את החוקים</w:t>
      </w:r>
      <w:r w:rsidR="00374753">
        <w:rPr>
          <w:rtl/>
        </w:rPr>
        <w:t xml:space="preserve"> </w:t>
      </w:r>
      <w:r w:rsidRPr="00784950">
        <w:rPr>
          <w:rtl/>
        </w:rPr>
        <w:t>הפופוליסטיים.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אתם תידרשו להצביע מחר בבוקר על חוק</w:t>
      </w:r>
      <w:r w:rsidR="00374753">
        <w:rPr>
          <w:rtl/>
        </w:rPr>
        <w:t>-</w:t>
      </w:r>
      <w:r w:rsidRPr="00784950">
        <w:rPr>
          <w:rtl/>
        </w:rPr>
        <w:t>יסוד: משק המדינה, שהוא חוק</w:t>
      </w:r>
      <w:r w:rsidR="00374753">
        <w:rPr>
          <w:rtl/>
        </w:rPr>
        <w:t xml:space="preserve"> </w:t>
      </w:r>
      <w:r w:rsidRPr="00784950">
        <w:rPr>
          <w:rtl/>
        </w:rPr>
        <w:t>שבא בעצם למנוע כמעט כל חקיקה פרטית, חקיקה מטעם חבר כנסת ולא מטעם הממשלה.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שמונחת לפנינו, שהיא תיקון לחוק</w:t>
      </w:r>
      <w:r w:rsidR="00374753">
        <w:rPr>
          <w:rtl/>
        </w:rPr>
        <w:t>-</w:t>
      </w:r>
      <w:r w:rsidRPr="00784950">
        <w:rPr>
          <w:rtl/>
        </w:rPr>
        <w:t>יסוד: משק המדינה, מתייחסת אומנם רק לתקופה</w:t>
      </w:r>
      <w:r w:rsidR="00374753">
        <w:rPr>
          <w:rtl/>
        </w:rPr>
        <w:t xml:space="preserve"> </w:t>
      </w:r>
      <w:r w:rsidRPr="00784950">
        <w:rPr>
          <w:rtl/>
        </w:rPr>
        <w:t>שעד</w:t>
      </w:r>
      <w:r w:rsidR="00374753">
        <w:rPr>
          <w:rtl/>
        </w:rPr>
        <w:t xml:space="preserve"> </w:t>
      </w:r>
      <w:r w:rsidRPr="00784950">
        <w:rPr>
          <w:rtl/>
        </w:rPr>
        <w:t>תום</w:t>
      </w:r>
      <w:r w:rsidR="00374753">
        <w:rPr>
          <w:rtl/>
        </w:rPr>
        <w:t xml:space="preserve"> </w:t>
      </w:r>
      <w:r w:rsidRPr="00784950">
        <w:rPr>
          <w:rtl/>
        </w:rPr>
        <w:t>שנת הכספים 2002, אבל תרשו לי לומר לכם, שכאשר הממשלה תראה כי טוב, למה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תאריך</w:t>
      </w:r>
      <w:r w:rsidR="00374753">
        <w:rPr>
          <w:rtl/>
        </w:rPr>
        <w:t xml:space="preserve"> </w:t>
      </w:r>
      <w:r w:rsidRPr="00784950">
        <w:rPr>
          <w:rtl/>
        </w:rPr>
        <w:t>זאת עוד לשנה ועוד לשנתיים? אנו, חברי הכנסת, מאומנים בכך שהוראת</w:t>
      </w:r>
      <w:r w:rsidR="00374753">
        <w:rPr>
          <w:rtl/>
        </w:rPr>
        <w:t xml:space="preserve"> </w:t>
      </w:r>
      <w:r w:rsidRPr="00784950">
        <w:rPr>
          <w:rtl/>
        </w:rPr>
        <w:t>שעה מתמשכת חמש, עשר ו</w:t>
      </w:r>
      <w:r w:rsidR="00374753">
        <w:rPr>
          <w:rtl/>
        </w:rPr>
        <w:t>-</w:t>
      </w:r>
      <w:r w:rsidRPr="00784950">
        <w:rPr>
          <w:rtl/>
        </w:rPr>
        <w:t>20 שנה, והיא עדיין מכונה "הוראת שעה".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מה אומרת הצעת החוק שתובא להצבעה מחר בתמיכת הממשלה והקואליציה?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בכך שכל הצעת חוק פרטית שתעלה יותר מ</w:t>
      </w:r>
      <w:r w:rsidR="00374753">
        <w:rPr>
          <w:rtl/>
        </w:rPr>
        <w:t>-</w:t>
      </w:r>
      <w:r w:rsidRPr="00784950">
        <w:rPr>
          <w:rtl/>
        </w:rPr>
        <w:t>2.5 מיליוני שקלים תצטרך לקבל בקריאה</w:t>
      </w:r>
      <w:r w:rsidR="00374753">
        <w:rPr>
          <w:rtl/>
        </w:rPr>
        <w:t xml:space="preserve"> </w:t>
      </w:r>
      <w:r w:rsidRPr="00784950">
        <w:rPr>
          <w:rtl/>
        </w:rPr>
        <w:t>הראשונה,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השנייה</w:t>
      </w:r>
      <w:r w:rsidR="00374753">
        <w:rPr>
          <w:rtl/>
        </w:rPr>
        <w:t xml:space="preserve"> </w:t>
      </w:r>
      <w:r w:rsidRPr="00784950">
        <w:rPr>
          <w:rtl/>
        </w:rPr>
        <w:t>ובקריאה</w:t>
      </w:r>
      <w:r w:rsidR="00374753">
        <w:rPr>
          <w:rtl/>
        </w:rPr>
        <w:t xml:space="preserve"> </w:t>
      </w:r>
      <w:r w:rsidRPr="00784950">
        <w:rPr>
          <w:rtl/>
        </w:rPr>
        <w:t>השלישית</w:t>
      </w:r>
      <w:r w:rsidR="00374753">
        <w:rPr>
          <w:rtl/>
        </w:rPr>
        <w:t xml:space="preserve"> </w:t>
      </w:r>
      <w:r w:rsidRPr="00784950">
        <w:rPr>
          <w:rtl/>
        </w:rPr>
        <w:t>61 תומכים, אלא אם כן הממשלה תומכת.</w:t>
      </w:r>
      <w:r w:rsidR="00374753">
        <w:rPr>
          <w:rtl/>
        </w:rPr>
        <w:t xml:space="preserve"> </w:t>
      </w:r>
      <w:r w:rsidRPr="00784950">
        <w:rPr>
          <w:rtl/>
        </w:rPr>
        <w:t>במלים</w:t>
      </w:r>
      <w:r w:rsidR="00374753">
        <w:rPr>
          <w:rtl/>
        </w:rPr>
        <w:t xml:space="preserve"> </w:t>
      </w:r>
      <w:r w:rsidRPr="00784950">
        <w:rPr>
          <w:rtl/>
        </w:rPr>
        <w:t>אחרות,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לספר</w:t>
      </w:r>
      <w:r w:rsidR="00374753">
        <w:rPr>
          <w:rtl/>
        </w:rPr>
        <w:t xml:space="preserve"> </w:t>
      </w:r>
      <w:r w:rsidRPr="00784950">
        <w:rPr>
          <w:rtl/>
        </w:rPr>
        <w:t>על כמה חוקים שהעברתי לפני החוק הדרקוני הזה ולא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יכולה להעבירם לו היה החוק הזה בתוקף. למשל, חוק לימוד חובה מגיל שלוש היה</w:t>
      </w:r>
      <w:r w:rsidR="00374753">
        <w:rPr>
          <w:rtl/>
        </w:rPr>
        <w:t xml:space="preserve"> </w:t>
      </w:r>
      <w:r w:rsidRPr="00784950">
        <w:rPr>
          <w:rtl/>
        </w:rPr>
        <w:t>עובר?</w:t>
      </w:r>
      <w:r w:rsidR="00374753">
        <w:rPr>
          <w:rtl/>
        </w:rPr>
        <w:t xml:space="preserve"> – </w:t>
      </w:r>
      <w:r w:rsidRPr="00784950">
        <w:rPr>
          <w:rtl/>
        </w:rPr>
        <w:t>תשכחו</w:t>
      </w:r>
      <w:r w:rsidR="00374753">
        <w:rPr>
          <w:rtl/>
        </w:rPr>
        <w:t xml:space="preserve"> </w:t>
      </w:r>
      <w:r w:rsidRPr="00784950">
        <w:rPr>
          <w:rtl/>
        </w:rPr>
        <w:t>מזה.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שיקום</w:t>
      </w:r>
      <w:r w:rsidR="00374753">
        <w:rPr>
          <w:rtl/>
        </w:rPr>
        <w:t xml:space="preserve"> </w:t>
      </w:r>
      <w:r w:rsidRPr="00784950">
        <w:rPr>
          <w:rtl/>
        </w:rPr>
        <w:t>נכי</w:t>
      </w:r>
      <w:r w:rsidR="00374753">
        <w:rPr>
          <w:rtl/>
        </w:rPr>
        <w:t xml:space="preserve"> </w:t>
      </w:r>
      <w:r w:rsidRPr="00784950">
        <w:rPr>
          <w:rtl/>
        </w:rPr>
        <w:t>נפש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בקהילה היה עובר? </w:t>
      </w:r>
      <w:r w:rsidR="00374753">
        <w:rPr>
          <w:rtl/>
        </w:rPr>
        <w:t>–</w:t>
      </w:r>
      <w:r w:rsidRPr="00784950">
        <w:rPr>
          <w:rtl/>
        </w:rPr>
        <w:t xml:space="preserve"> מה פתאום. חוק</w:t>
      </w:r>
      <w:r w:rsidR="00374753">
        <w:rPr>
          <w:rtl/>
        </w:rPr>
        <w:t xml:space="preserve"> </w:t>
      </w:r>
      <w:r w:rsidRPr="00784950">
        <w:rPr>
          <w:rtl/>
        </w:rPr>
        <w:t>מעונות</w:t>
      </w:r>
      <w:r w:rsidR="00374753">
        <w:rPr>
          <w:rtl/>
        </w:rPr>
        <w:t>-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שיקומיים,</w:t>
      </w:r>
      <w:r w:rsidR="00374753">
        <w:rPr>
          <w:rtl/>
        </w:rPr>
        <w:t xml:space="preserve"> </w:t>
      </w:r>
      <w:r w:rsidRPr="00784950">
        <w:rPr>
          <w:rtl/>
        </w:rPr>
        <w:t>שעוסק</w:t>
      </w:r>
      <w:r w:rsidR="00374753">
        <w:rPr>
          <w:rtl/>
        </w:rPr>
        <w:t xml:space="preserve"> </w:t>
      </w:r>
      <w:r w:rsidRPr="00784950">
        <w:rPr>
          <w:rtl/>
        </w:rPr>
        <w:t>בילדים</w:t>
      </w:r>
      <w:r w:rsidR="00374753">
        <w:rPr>
          <w:rtl/>
        </w:rPr>
        <w:t xml:space="preserve"> </w:t>
      </w:r>
      <w:r w:rsidRPr="00784950">
        <w:rPr>
          <w:rtl/>
        </w:rPr>
        <w:t>נכים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עד גיל שלוש, היה עובר? </w:t>
      </w:r>
      <w:r w:rsidR="00374753">
        <w:rPr>
          <w:rtl/>
        </w:rPr>
        <w:t>–</w:t>
      </w:r>
      <w:r w:rsidRPr="00784950">
        <w:rPr>
          <w:rtl/>
        </w:rPr>
        <w:t xml:space="preserve"> מה פתאום.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החוק שמדבר על זכות יולדת לקבל </w:t>
      </w:r>
      <w:r w:rsidR="00374753" w:rsidRPr="00784950">
        <w:rPr>
          <w:rtl/>
        </w:rPr>
        <w:t>100</w:t>
      </w:r>
      <w:r w:rsidR="00374753">
        <w:rPr>
          <w:rtl/>
        </w:rPr>
        <w:t>%</w:t>
      </w:r>
      <w:r w:rsidRPr="00784950">
        <w:rPr>
          <w:rtl/>
        </w:rPr>
        <w:t xml:space="preserve"> שכרה כדמי לידה בתקופת חופשת הלידה היה עובר?</w:t>
      </w:r>
      <w:r w:rsidR="00374753">
        <w:rPr>
          <w:rtl/>
        </w:rPr>
        <w:t xml:space="preserve"> –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פתאום.</w:t>
      </w:r>
      <w:r w:rsidR="00374753">
        <w:rPr>
          <w:rtl/>
        </w:rPr>
        <w:t xml:space="preserve"> </w:t>
      </w:r>
      <w:r w:rsidRPr="00784950">
        <w:rPr>
          <w:rtl/>
        </w:rPr>
        <w:t>הרשימה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ארוכה.</w:t>
      </w:r>
      <w:r w:rsidR="00374753">
        <w:rPr>
          <w:rtl/>
        </w:rPr>
        <w:t xml:space="preserve"> </w:t>
      </w:r>
      <w:r w:rsidRPr="00784950">
        <w:rPr>
          <w:rtl/>
        </w:rPr>
        <w:t>לכן, בעצם מדובר בניסיון דרקוני של הממשלה,</w:t>
      </w:r>
      <w:r w:rsidR="00374753">
        <w:rPr>
          <w:rtl/>
        </w:rPr>
        <w:t xml:space="preserve"> </w:t>
      </w:r>
      <w:r w:rsidRPr="00784950">
        <w:rPr>
          <w:rtl/>
        </w:rPr>
        <w:t>ניסיון</w:t>
      </w:r>
      <w:r w:rsidR="00374753">
        <w:rPr>
          <w:rtl/>
        </w:rPr>
        <w:t xml:space="preserve"> </w:t>
      </w:r>
      <w:r w:rsidRPr="00784950">
        <w:rPr>
          <w:rtl/>
        </w:rPr>
        <w:t>דורסני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למנוע מאתנו, חברי הכנסת, לחוקק חוקים לטובת קבוצות</w:t>
      </w:r>
      <w:r w:rsidR="00374753">
        <w:rPr>
          <w:rtl/>
        </w:rPr>
        <w:t xml:space="preserve"> </w:t>
      </w:r>
      <w:r w:rsidRPr="00784950">
        <w:rPr>
          <w:rtl/>
        </w:rPr>
        <w:t>כאלה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אחרות</w:t>
      </w:r>
      <w:r w:rsidR="00374753">
        <w:rPr>
          <w:rtl/>
        </w:rPr>
        <w:t xml:space="preserve"> </w:t>
      </w:r>
      <w:r w:rsidRPr="00784950">
        <w:rPr>
          <w:rtl/>
        </w:rPr>
        <w:t>באוכלוסייה:</w:t>
      </w:r>
      <w:r w:rsidR="00374753">
        <w:rPr>
          <w:rtl/>
        </w:rPr>
        <w:t xml:space="preserve"> </w:t>
      </w:r>
      <w:r w:rsidRPr="00784950">
        <w:rPr>
          <w:rtl/>
        </w:rPr>
        <w:t>ילדים,</w:t>
      </w:r>
      <w:r w:rsidR="00374753">
        <w:rPr>
          <w:rtl/>
        </w:rPr>
        <w:t xml:space="preserve"> </w:t>
      </w:r>
      <w:r w:rsidRPr="00784950">
        <w:rPr>
          <w:rtl/>
        </w:rPr>
        <w:t>נשים,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נכים, עובדים ותושבי פריפריה </w:t>
      </w:r>
      <w:r w:rsidR="00374753">
        <w:rPr>
          <w:rtl/>
        </w:rPr>
        <w:t>–</w:t>
      </w:r>
      <w:r w:rsidRPr="00784950">
        <w:rPr>
          <w:rtl/>
        </w:rPr>
        <w:t xml:space="preserve"> כל</w:t>
      </w:r>
      <w:r w:rsidR="00374753">
        <w:rPr>
          <w:rtl/>
        </w:rPr>
        <w:t xml:space="preserve"> </w:t>
      </w:r>
      <w:r w:rsidRPr="00784950">
        <w:rPr>
          <w:rtl/>
        </w:rPr>
        <w:t>הקבוצות האלה שצריכות מאוד את הסיוע.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להוסיף ולומר: זה לא רק שאנחנו לא נוכל לעזור לקבוצות האלה, אלא,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הכנסת תתמוך בחוק הזה, היא בעצם יורה לעצמה</w:t>
      </w:r>
      <w:r w:rsidR="00374753">
        <w:rPr>
          <w:rtl/>
        </w:rPr>
        <w:t xml:space="preserve"> </w:t>
      </w:r>
      <w:r w:rsidRPr="00784950">
        <w:rPr>
          <w:rtl/>
        </w:rPr>
        <w:t>ברגל.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בכלל צריכים להיות פה? אם אנחנו לא יכולים ליזום ולקדם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שיכולים לקבל פה רוב, לא 61 אבל רוב, ואם אדוני זוכר שגם חופש התנועה שלנו</w:t>
      </w:r>
      <w:r w:rsidR="00374753">
        <w:rPr>
          <w:rtl/>
        </w:rPr>
        <w:t xml:space="preserve"> </w:t>
      </w:r>
      <w:r w:rsidRPr="00784950">
        <w:rPr>
          <w:rtl/>
        </w:rPr>
        <w:t>מוגבל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חופש</w:t>
      </w:r>
      <w:r w:rsidR="00374753">
        <w:rPr>
          <w:rtl/>
        </w:rPr>
        <w:t xml:space="preserve"> </w:t>
      </w:r>
      <w:r w:rsidRPr="00784950">
        <w:rPr>
          <w:rtl/>
        </w:rPr>
        <w:t>הביטוי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וכו' </w:t>
      </w:r>
      <w:r w:rsidR="00374753">
        <w:rPr>
          <w:rtl/>
        </w:rPr>
        <w:t>–</w:t>
      </w:r>
      <w:r w:rsidRPr="00784950">
        <w:rPr>
          <w:rtl/>
        </w:rPr>
        <w:t xml:space="preserve"> חבר כנסת מועמד עכשיו לדין על דברים </w:t>
      </w:r>
      <w:r w:rsidR="00374753">
        <w:rPr>
          <w:rtl/>
        </w:rPr>
        <w:t>–</w:t>
      </w:r>
      <w:r w:rsidRPr="00784950">
        <w:rPr>
          <w:rtl/>
        </w:rPr>
        <w:t xml:space="preserve"> אני 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לחברי</w:t>
      </w:r>
      <w:r w:rsidR="00374753">
        <w:rPr>
          <w:rtl/>
        </w:rPr>
        <w:t xml:space="preserve"> </w:t>
      </w:r>
      <w:r w:rsidRPr="00784950">
        <w:rPr>
          <w:rtl/>
        </w:rPr>
        <w:t>הכנסת: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יהיה הוויכוח עלינו, על מה שמכונה חוקים פופוליסטיים </w:t>
      </w:r>
      <w:r w:rsidR="00374753">
        <w:rPr>
          <w:rtl/>
        </w:rPr>
        <w:t>–</w:t>
      </w:r>
      <w:r w:rsidRPr="00784950">
        <w:rPr>
          <w:rtl/>
        </w:rPr>
        <w:t xml:space="preserve"> אני</w:t>
      </w:r>
      <w:r w:rsidR="00374753">
        <w:rPr>
          <w:rtl/>
        </w:rPr>
        <w:t xml:space="preserve"> </w:t>
      </w:r>
      <w:r w:rsidRPr="00784950">
        <w:rPr>
          <w:rtl/>
        </w:rPr>
        <w:t>חושבת,</w:t>
      </w:r>
      <w:r w:rsidR="00374753">
        <w:rPr>
          <w:rtl/>
        </w:rPr>
        <w:t xml:space="preserve"> </w:t>
      </w:r>
      <w:r w:rsidRPr="00784950">
        <w:rPr>
          <w:rtl/>
        </w:rPr>
        <w:t>שפרלמנט</w:t>
      </w:r>
      <w:r w:rsidR="00374753">
        <w:rPr>
          <w:rtl/>
        </w:rPr>
        <w:t xml:space="preserve"> </w:t>
      </w:r>
      <w:r w:rsidRPr="00784950">
        <w:rPr>
          <w:rtl/>
        </w:rPr>
        <w:t>שמקבל</w:t>
      </w:r>
      <w:r w:rsidR="00374753">
        <w:rPr>
          <w:rtl/>
        </w:rPr>
        <w:t xml:space="preserve"> </w:t>
      </w:r>
      <w:r w:rsidRPr="00784950">
        <w:rPr>
          <w:rtl/>
        </w:rPr>
        <w:t>הצעת חוק שאומרת שחבריו לא יוכלו ליזום ולחוקק חוקים, לא</w:t>
      </w:r>
      <w:r w:rsidR="00374753">
        <w:rPr>
          <w:rtl/>
        </w:rPr>
        <w:t xml:space="preserve"> </w:t>
      </w:r>
      <w:r w:rsidRPr="00784950">
        <w:rPr>
          <w:rtl/>
        </w:rPr>
        <w:t>ראוי בעצם לתואר פרלמנט.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לחברת</w:t>
      </w:r>
      <w:r w:rsidR="00374753">
        <w:rPr>
          <w:rtl/>
        </w:rPr>
        <w:t xml:space="preserve"> </w:t>
      </w:r>
      <w:r w:rsidRPr="00784950">
        <w:rPr>
          <w:rtl/>
        </w:rPr>
        <w:t>הכנסת תמר גוז'נסקי.</w:t>
      </w:r>
      <w:r w:rsidR="00374753">
        <w:rPr>
          <w:rtl/>
        </w:rPr>
        <w:t xml:space="preserve"> </w:t>
      </w:r>
      <w:r w:rsidRPr="00784950">
        <w:rPr>
          <w:rtl/>
        </w:rPr>
        <w:t>חבר הכנסת אחמד טיבי. חבר הכנסת טלב</w:t>
      </w:r>
      <w:r w:rsidR="00374753">
        <w:rPr>
          <w:rtl/>
        </w:rPr>
        <w:t xml:space="preserve"> </w:t>
      </w:r>
      <w:r w:rsidRPr="00784950">
        <w:rPr>
          <w:rtl/>
        </w:rPr>
        <w:t>אלסאנע,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רבותי חברי הכנסת, עכשיו קיבלתי הודעה, שאחד הנכים השובתים</w:t>
      </w:r>
      <w:r w:rsidR="00374753">
        <w:rPr>
          <w:rtl/>
        </w:rPr>
        <w:t xml:space="preserve"> </w:t>
      </w:r>
      <w:r w:rsidRPr="00784950">
        <w:rPr>
          <w:rtl/>
        </w:rPr>
        <w:t>רעב</w:t>
      </w:r>
      <w:r w:rsidR="00374753">
        <w:rPr>
          <w:rtl/>
        </w:rPr>
        <w:t xml:space="preserve"> </w:t>
      </w:r>
      <w:r w:rsidRPr="00784950">
        <w:rPr>
          <w:rtl/>
        </w:rPr>
        <w:t>התעלף,</w:t>
      </w:r>
      <w:r w:rsidR="00374753">
        <w:rPr>
          <w:rtl/>
        </w:rPr>
        <w:t xml:space="preserve"> </w:t>
      </w:r>
      <w:r w:rsidRPr="00784950">
        <w:rPr>
          <w:rtl/>
        </w:rPr>
        <w:t>איבד</w:t>
      </w:r>
      <w:r w:rsidR="00374753">
        <w:rPr>
          <w:rtl/>
        </w:rPr>
        <w:t xml:space="preserve"> </w:t>
      </w:r>
      <w:r w:rsidRPr="00784950">
        <w:rPr>
          <w:rtl/>
        </w:rPr>
        <w:t>את הכרתו והובהל לבית</w:t>
      </w:r>
      <w:r w:rsidR="00374753">
        <w:rPr>
          <w:rtl/>
        </w:rPr>
        <w:t>-</w:t>
      </w:r>
      <w:r w:rsidRPr="00784950">
        <w:rPr>
          <w:rtl/>
        </w:rPr>
        <w:t>החולים לאשפוז. הודעה נוספת שקיבלתי היא</w:t>
      </w:r>
      <w:r w:rsidR="00374753">
        <w:rPr>
          <w:rtl/>
        </w:rPr>
        <w:t xml:space="preserve"> </w:t>
      </w:r>
      <w:r w:rsidRPr="00784950">
        <w:rPr>
          <w:rtl/>
        </w:rPr>
        <w:t>שליותר מ</w:t>
      </w:r>
      <w:r w:rsidR="00374753">
        <w:rPr>
          <w:rtl/>
        </w:rPr>
        <w:t>-</w:t>
      </w:r>
      <w:r w:rsidRPr="00784950">
        <w:rPr>
          <w:rtl/>
        </w:rPr>
        <w:t xml:space="preserve">700 עובדים, שאמורים להיות מפוטרים ממפעל "בגיר", נותנים אקמול </w:t>
      </w:r>
      <w:r w:rsidR="00374753">
        <w:rPr>
          <w:rtl/>
        </w:rPr>
        <w:t>–</w:t>
      </w:r>
      <w:r w:rsidRPr="00784950">
        <w:rPr>
          <w:rtl/>
        </w:rPr>
        <w:t xml:space="preserve"> להמתין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ארבעה ימים. וכל הדבר הזה מתנהל כשגוף, אחד הגופים הרציניים, שאמור להרים את</w:t>
      </w:r>
      <w:r w:rsidR="00374753">
        <w:rPr>
          <w:rtl/>
        </w:rPr>
        <w:t xml:space="preserve"> </w:t>
      </w:r>
      <w:r w:rsidRPr="00784950">
        <w:rPr>
          <w:rtl/>
        </w:rPr>
        <w:t>הדגל</w:t>
      </w:r>
      <w:r w:rsidR="00374753">
        <w:rPr>
          <w:rtl/>
        </w:rPr>
        <w:t xml:space="preserve"> </w:t>
      </w:r>
      <w:r w:rsidRPr="00784950">
        <w:rPr>
          <w:rtl/>
        </w:rPr>
        <w:t>החברתי,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ההסתדרות,</w:t>
      </w:r>
      <w:r w:rsidR="00374753">
        <w:rPr>
          <w:rtl/>
        </w:rPr>
        <w:t xml:space="preserve"> </w:t>
      </w:r>
      <w:r w:rsidRPr="00784950">
        <w:rPr>
          <w:rtl/>
        </w:rPr>
        <w:t>נעלם</w:t>
      </w:r>
      <w:r w:rsidR="00374753">
        <w:rPr>
          <w:rtl/>
        </w:rPr>
        <w:t xml:space="preserve"> </w:t>
      </w:r>
      <w:r w:rsidRPr="00784950">
        <w:rPr>
          <w:rtl/>
        </w:rPr>
        <w:t>ולא קיים. לדעתי, ההסתדרות הפכה להיות גוף</w:t>
      </w:r>
      <w:r w:rsidR="00374753">
        <w:rPr>
          <w:rtl/>
        </w:rPr>
        <w:t xml:space="preserve"> </w:t>
      </w:r>
      <w:r w:rsidRPr="00784950">
        <w:rPr>
          <w:rtl/>
        </w:rPr>
        <w:t>פוליטי,</w:t>
      </w:r>
      <w:r w:rsidR="00374753">
        <w:rPr>
          <w:rtl/>
        </w:rPr>
        <w:t xml:space="preserve"> </w:t>
      </w: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שיקולים</w:t>
      </w:r>
      <w:r w:rsidR="00374753">
        <w:rPr>
          <w:rtl/>
        </w:rPr>
        <w:t xml:space="preserve"> </w:t>
      </w:r>
      <w:r w:rsidRPr="00784950">
        <w:rPr>
          <w:rtl/>
        </w:rPr>
        <w:t>פופוליסטיים</w:t>
      </w:r>
      <w:r w:rsidR="00374753">
        <w:rPr>
          <w:rtl/>
        </w:rPr>
        <w:t xml:space="preserve"> </w:t>
      </w:r>
      <w:r w:rsidRPr="00784950">
        <w:rPr>
          <w:rtl/>
        </w:rPr>
        <w:t>מנחים</w:t>
      </w:r>
      <w:r w:rsidR="00374753">
        <w:rPr>
          <w:rtl/>
        </w:rPr>
        <w:t xml:space="preserve"> </w:t>
      </w:r>
      <w:r w:rsidRPr="00784950">
        <w:rPr>
          <w:rtl/>
        </w:rPr>
        <w:t>אותו יותר ממאבק למען השכבות החלשות.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רואים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המפעלים</w:t>
      </w:r>
      <w:r w:rsidR="00374753">
        <w:rPr>
          <w:rtl/>
        </w:rPr>
        <w:t xml:space="preserve"> </w:t>
      </w:r>
      <w:r w:rsidRPr="00784950">
        <w:rPr>
          <w:rtl/>
        </w:rPr>
        <w:t>הנסגרים ועובדים מפוטרים. זו ממשלה שהמדיניות שלה היא</w:t>
      </w:r>
      <w:r w:rsidR="00374753">
        <w:rPr>
          <w:rtl/>
        </w:rPr>
        <w:t xml:space="preserve"> </w:t>
      </w:r>
      <w:r w:rsidRPr="00784950">
        <w:rPr>
          <w:rtl/>
        </w:rPr>
        <w:t>אנטי</w:t>
      </w:r>
      <w:r w:rsidR="00374753">
        <w:rPr>
          <w:rtl/>
        </w:rPr>
        <w:t>-</w:t>
      </w:r>
      <w:r w:rsidRPr="00784950">
        <w:rPr>
          <w:rtl/>
        </w:rPr>
        <w:t>חברתית,</w:t>
      </w:r>
      <w:r w:rsidR="00374753">
        <w:rPr>
          <w:rtl/>
        </w:rPr>
        <w:t xml:space="preserve"> </w:t>
      </w:r>
      <w:r w:rsidRPr="00784950">
        <w:rPr>
          <w:rtl/>
        </w:rPr>
        <w:t>ואין</w:t>
      </w:r>
      <w:r w:rsidR="00374753">
        <w:rPr>
          <w:rtl/>
        </w:rPr>
        <w:t xml:space="preserve"> </w:t>
      </w:r>
      <w:r w:rsidRPr="00784950">
        <w:rPr>
          <w:rtl/>
        </w:rPr>
        <w:t>הפגנות</w:t>
      </w:r>
      <w:r w:rsidR="00374753">
        <w:rPr>
          <w:rtl/>
        </w:rPr>
        <w:t xml:space="preserve"> </w:t>
      </w:r>
      <w:r w:rsidRPr="00784950">
        <w:rPr>
          <w:rtl/>
        </w:rPr>
        <w:t>שהתרגלנו אליהן, הפגנות סוערות של ההסתדרות. וזכותכם</w:t>
      </w:r>
      <w:r w:rsidR="00374753">
        <w:rPr>
          <w:rtl/>
        </w:rPr>
        <w:t xml:space="preserve"> </w:t>
      </w:r>
      <w:r w:rsidRPr="00784950">
        <w:rPr>
          <w:rtl/>
        </w:rPr>
        <w:t>לשאול:</w:t>
      </w:r>
      <w:r w:rsidR="00374753">
        <w:rPr>
          <w:rtl/>
        </w:rPr>
        <w:t xml:space="preserve"> </w:t>
      </w:r>
      <w:r w:rsidRPr="00784950">
        <w:rPr>
          <w:rtl/>
        </w:rPr>
        <w:t>מדוע?</w:t>
      </w:r>
      <w:r w:rsidR="00374753">
        <w:rPr>
          <w:rtl/>
        </w:rPr>
        <w:t xml:space="preserve"> </w:t>
      </w:r>
      <w:r w:rsidRPr="00784950">
        <w:rPr>
          <w:rtl/>
        </w:rPr>
        <w:t>כי ההסתדרות בממשלה הזאת, שהיא ממשלה אנטי</w:t>
      </w:r>
      <w:r w:rsidR="00374753">
        <w:rPr>
          <w:rtl/>
        </w:rPr>
        <w:t>-</w:t>
      </w:r>
      <w:r w:rsidRPr="00784950">
        <w:rPr>
          <w:rtl/>
        </w:rPr>
        <w:t>חברתית, שהמדיניות שלה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מאוד, מדיניות אבטלה ועוני. ההסתדרות היא שותפה קואליציונית לממשלה.</w:t>
      </w:r>
      <w:r w:rsidR="00374753">
        <w:rPr>
          <w:rtl/>
        </w:rPr>
        <w:t xml:space="preserve"> </w:t>
      </w:r>
      <w:r w:rsidRPr="00784950">
        <w:rPr>
          <w:rtl/>
        </w:rPr>
        <w:t>אז איך</w:t>
      </w:r>
      <w:r w:rsidR="00374753">
        <w:rPr>
          <w:rtl/>
        </w:rPr>
        <w:t xml:space="preserve"> </w:t>
      </w:r>
      <w:r w:rsidRPr="00784950">
        <w:rPr>
          <w:rtl/>
        </w:rPr>
        <w:t>ההסתדרות יכולה להוביל מאבק נגד ממשלה שהיא חלק ממנה?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הפרדוקס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להיגמר. צריך שתהיה הפרדה. לא יכול להיות</w:t>
      </w:r>
      <w:r w:rsidR="00374753">
        <w:rPr>
          <w:rtl/>
        </w:rPr>
        <w:t xml:space="preserve"> </w:t>
      </w:r>
      <w:r w:rsidRPr="00784950">
        <w:rPr>
          <w:rtl/>
        </w:rPr>
        <w:t>שההסתדרות תהיה חלק מהרשות המבצעת.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אעבור לנושא הנוסף שאני רוצה להתייחס אליו, רבותי. ראש הממשלה, שר האוצר וגם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העבודה והרווחה כל הזמן חוזרים ומדברים על בעיית העובדים הזרים. יש כאן, בתוך</w:t>
      </w:r>
      <w:r w:rsidR="00374753">
        <w:rPr>
          <w:rtl/>
        </w:rPr>
        <w:t xml:space="preserve"> </w:t>
      </w:r>
      <w:r w:rsidRPr="00784950">
        <w:rPr>
          <w:rtl/>
        </w:rPr>
        <w:t>המדינה, יותר מ</w:t>
      </w:r>
      <w:r w:rsidR="00374753">
        <w:rPr>
          <w:rtl/>
        </w:rPr>
        <w:t>-</w:t>
      </w:r>
      <w:r w:rsidRPr="00784950">
        <w:rPr>
          <w:rtl/>
        </w:rPr>
        <w:t>200,000 עובדים זרים בתנאים מאוד קשים. לכן, או שמקנים להם זכויות</w:t>
      </w:r>
      <w:r w:rsidR="00374753">
        <w:rPr>
          <w:rtl/>
        </w:rPr>
        <w:t xml:space="preserve"> </w:t>
      </w:r>
      <w:r w:rsidRPr="00784950">
        <w:rPr>
          <w:rtl/>
        </w:rPr>
        <w:t>חברתיות</w:t>
      </w:r>
      <w:r w:rsidR="00374753">
        <w:rPr>
          <w:rtl/>
        </w:rPr>
        <w:t xml:space="preserve"> </w:t>
      </w:r>
      <w:r w:rsidRPr="00784950">
        <w:rPr>
          <w:rtl/>
        </w:rPr>
        <w:t>ומשאירים</w:t>
      </w:r>
      <w:r w:rsidR="00374753">
        <w:rPr>
          <w:rtl/>
        </w:rPr>
        <w:t xml:space="preserve"> </w:t>
      </w:r>
      <w:r w:rsidRPr="00784950">
        <w:rPr>
          <w:rtl/>
        </w:rPr>
        <w:t>אותם,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שמחזירים אותם הביתה. לדעתי, צריך לדאוג להחזיר את</w:t>
      </w:r>
      <w:r w:rsidR="00374753">
        <w:rPr>
          <w:rtl/>
        </w:rPr>
        <w:t xml:space="preserve"> </w:t>
      </w:r>
      <w:r w:rsidRPr="00784950">
        <w:rPr>
          <w:rtl/>
        </w:rPr>
        <w:t>העובדים</w:t>
      </w:r>
      <w:r w:rsidR="00374753">
        <w:rPr>
          <w:rtl/>
        </w:rPr>
        <w:t xml:space="preserve"> </w:t>
      </w:r>
      <w:r w:rsidRPr="00784950">
        <w:rPr>
          <w:rtl/>
        </w:rPr>
        <w:t>הזרים</w:t>
      </w:r>
      <w:r w:rsidR="00374753">
        <w:rPr>
          <w:rtl/>
        </w:rPr>
        <w:t xml:space="preserve"> </w:t>
      </w:r>
      <w:r w:rsidRPr="00784950">
        <w:rPr>
          <w:rtl/>
        </w:rPr>
        <w:t>ולתת</w:t>
      </w:r>
      <w:r w:rsidR="00374753">
        <w:rPr>
          <w:rtl/>
        </w:rPr>
        <w:t xml:space="preserve"> </w:t>
      </w:r>
      <w:r w:rsidRPr="00784950">
        <w:rPr>
          <w:rtl/>
        </w:rPr>
        <w:t>מקורות</w:t>
      </w:r>
      <w:r w:rsidR="00374753">
        <w:rPr>
          <w:rtl/>
        </w:rPr>
        <w:t xml:space="preserve"> </w:t>
      </w:r>
      <w:r w:rsidRPr="00784950">
        <w:rPr>
          <w:rtl/>
        </w:rPr>
        <w:t>תעסוקה לעובדים אזרחי המדינה. אבל זו אחת הדוגמאות</w:t>
      </w:r>
      <w:r w:rsidR="00374753">
        <w:rPr>
          <w:rtl/>
        </w:rPr>
        <w:t xml:space="preserve"> </w:t>
      </w:r>
      <w:r w:rsidRPr="00784950">
        <w:rPr>
          <w:rtl/>
        </w:rPr>
        <w:t>לשאלה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מדינה</w:t>
      </w:r>
      <w:r w:rsidR="00374753">
        <w:rPr>
          <w:rtl/>
        </w:rPr>
        <w:t xml:space="preserve"> </w:t>
      </w:r>
      <w:r w:rsidRPr="00784950">
        <w:rPr>
          <w:rtl/>
        </w:rPr>
        <w:t>יכולה לדרוש ולא לקיים.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התרגלנו</w:t>
      </w:r>
      <w:r w:rsidR="00374753">
        <w:rPr>
          <w:rtl/>
        </w:rPr>
        <w:t xml:space="preserve"> </w:t>
      </w:r>
      <w:r w:rsidRPr="00784950">
        <w:rPr>
          <w:rtl/>
        </w:rPr>
        <w:t>לכך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הזאת שוברת שיאים בהפרת הסכמים, בהפרת הבטחות, בהפרת</w:t>
      </w:r>
      <w:r w:rsidR="00374753">
        <w:rPr>
          <w:rtl/>
        </w:rPr>
        <w:t xml:space="preserve"> </w:t>
      </w:r>
      <w:r w:rsidRPr="00784950">
        <w:rPr>
          <w:rtl/>
        </w:rPr>
        <w:t>התחייבויות.</w:t>
      </w:r>
      <w:r w:rsidR="00374753">
        <w:rPr>
          <w:rtl/>
        </w:rPr>
        <w:t xml:space="preserve"> </w:t>
      </w:r>
      <w:r w:rsidRPr="00784950">
        <w:rPr>
          <w:rtl/>
        </w:rPr>
        <w:t>היתה התחייבות להחזיר את תושבי אקרית ובירעם.</w:t>
      </w:r>
      <w:r w:rsidR="00374753">
        <w:rPr>
          <w:rtl/>
        </w:rPr>
        <w:t xml:space="preserve"> </w:t>
      </w:r>
      <w:r w:rsidRPr="00784950">
        <w:rPr>
          <w:rtl/>
        </w:rPr>
        <w:t>איפה ההתחייבות הזאת,</w:t>
      </w:r>
      <w:r w:rsidR="00374753">
        <w:rPr>
          <w:rtl/>
        </w:rPr>
        <w:t xml:space="preserve"> </w:t>
      </w:r>
      <w:r w:rsidRPr="00784950">
        <w:rPr>
          <w:rtl/>
        </w:rPr>
        <w:t>רבותי?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קיימת. אדוני היושב</w:t>
      </w:r>
      <w:r w:rsidR="00374753">
        <w:rPr>
          <w:rtl/>
        </w:rPr>
        <w:t>-</w:t>
      </w:r>
      <w:r w:rsidRPr="00784950">
        <w:rPr>
          <w:rtl/>
        </w:rPr>
        <w:t>ראש, היתה התחייבות לגבי המסגד שיהאב א</w:t>
      </w:r>
      <w:r w:rsidR="00374753">
        <w:rPr>
          <w:rtl/>
        </w:rPr>
        <w:t>-</w:t>
      </w:r>
      <w:r w:rsidRPr="00784950">
        <w:rPr>
          <w:rtl/>
        </w:rPr>
        <w:t>דין.</w:t>
      </w:r>
      <w:r w:rsidR="00374753">
        <w:rPr>
          <w:rtl/>
        </w:rPr>
        <w:t xml:space="preserve"> </w:t>
      </w:r>
      <w:r w:rsidRPr="00784950">
        <w:rPr>
          <w:rtl/>
        </w:rPr>
        <w:t>היתה התחייבות, והם מנסים להתנער מהתחייבותם ומהסכמתם.</w:t>
      </w:r>
      <w:r w:rsidR="00374753">
        <w:rPr>
          <w:rtl/>
        </w:rPr>
        <w:t xml:space="preserve"> </w:t>
      </w:r>
      <w:r w:rsidRPr="00784950">
        <w:rPr>
          <w:rtl/>
        </w:rPr>
        <w:t>יש כל מיני הסכמים שעליהם</w:t>
      </w:r>
      <w:r w:rsidR="00374753">
        <w:rPr>
          <w:rtl/>
        </w:rPr>
        <w:t xml:space="preserve"> </w:t>
      </w:r>
      <w:r w:rsidRPr="00784950">
        <w:rPr>
          <w:rtl/>
        </w:rPr>
        <w:t>חתומה הממשלה הזאת. אבל הממשלה הזאת שוברת שיאים בהפרת הסכמים. האמינות שלה נרמסת</w:t>
      </w:r>
      <w:r w:rsidR="00374753">
        <w:rPr>
          <w:rtl/>
        </w:rPr>
        <w:t xml:space="preserve"> </w:t>
      </w:r>
      <w:r w:rsidRPr="00784950">
        <w:rPr>
          <w:rtl/>
        </w:rPr>
        <w:t>מדי יום. לדעתי, זו דוגמה לשלטון ומינהל לא תקין.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המשפט האחרון. אפשר לראות את הבעיה לגבי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בנוגע</w:t>
      </w:r>
      <w:r w:rsidR="00374753">
        <w:rPr>
          <w:rtl/>
        </w:rPr>
        <w:t xml:space="preserve"> </w:t>
      </w:r>
      <w:r w:rsidRPr="00784950">
        <w:rPr>
          <w:rtl/>
        </w:rPr>
        <w:t>לתחומי</w:t>
      </w:r>
      <w:r w:rsidR="00374753">
        <w:rPr>
          <w:rtl/>
        </w:rPr>
        <w:t xml:space="preserve"> </w:t>
      </w:r>
      <w:r w:rsidRPr="00784950">
        <w:rPr>
          <w:rtl/>
        </w:rPr>
        <w:t>השיפוט, מצוקת הדיור, האבטלה המרקיעה שחקים, האבטלה</w:t>
      </w:r>
      <w:r w:rsidR="00374753">
        <w:rPr>
          <w:rtl/>
        </w:rPr>
        <w:t xml:space="preserve"> </w:t>
      </w:r>
      <w:r w:rsidRPr="00784950">
        <w:rPr>
          <w:rtl/>
        </w:rPr>
        <w:t>בקרב</w:t>
      </w:r>
      <w:r w:rsidR="00374753">
        <w:rPr>
          <w:rtl/>
        </w:rPr>
        <w:t xml:space="preserve"> </w:t>
      </w:r>
      <w:r w:rsidRPr="00784950">
        <w:rPr>
          <w:rtl/>
        </w:rPr>
        <w:t>האקדמאים,</w:t>
      </w:r>
      <w:r w:rsidR="00374753">
        <w:rPr>
          <w:rtl/>
        </w:rPr>
        <w:t xml:space="preserve"> </w:t>
      </w:r>
      <w:r w:rsidRPr="00784950">
        <w:rPr>
          <w:rtl/>
        </w:rPr>
        <w:t>שלהפתעתי היא יותר גבוהה מהאבטלה בקרב אנשים רגילים. זאת אומרת,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אתה אקדמאי, הסיכון שתהיה מובטל יותר גבוה אם אתה ערבי. השאלה היא:</w:t>
      </w:r>
      <w:r w:rsidR="00374753">
        <w:rPr>
          <w:rtl/>
        </w:rPr>
        <w:t xml:space="preserve"> </w:t>
      </w:r>
      <w:r w:rsidRPr="00784950">
        <w:rPr>
          <w:rtl/>
        </w:rPr>
        <w:t>מדוע? 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של תקציב בלבד, אלא זה עניין של קונספציה. הממשלה הזאת איננה תופסת את</w:t>
      </w:r>
      <w:r w:rsidR="00374753">
        <w:rPr>
          <w:rtl/>
        </w:rPr>
        <w:t xml:space="preserve"> </w:t>
      </w:r>
      <w:r w:rsidRPr="00784950">
        <w:rPr>
          <w:rtl/>
        </w:rPr>
        <w:t>האזרחים</w:t>
      </w:r>
      <w:r w:rsidR="00374753">
        <w:rPr>
          <w:rtl/>
        </w:rPr>
        <w:t xml:space="preserve"> </w:t>
      </w:r>
      <w:r w:rsidRPr="00784950">
        <w:rPr>
          <w:rtl/>
        </w:rPr>
        <w:t>הערבים</w:t>
      </w:r>
      <w:r w:rsidR="00374753">
        <w:rPr>
          <w:rtl/>
        </w:rPr>
        <w:t xml:space="preserve"> </w:t>
      </w:r>
      <w:r w:rsidRPr="00784950">
        <w:rPr>
          <w:rtl/>
        </w:rPr>
        <w:t>כחלק</w:t>
      </w:r>
      <w:r w:rsidR="00374753">
        <w:rPr>
          <w:rtl/>
        </w:rPr>
        <w:t xml:space="preserve"> </w:t>
      </w:r>
      <w:r w:rsidRPr="00784950">
        <w:rPr>
          <w:rtl/>
        </w:rPr>
        <w:t>לגיטימי</w:t>
      </w:r>
      <w:r w:rsidR="00374753">
        <w:rPr>
          <w:rtl/>
        </w:rPr>
        <w:t xml:space="preserve"> </w:t>
      </w:r>
      <w:r w:rsidRPr="00784950">
        <w:rPr>
          <w:rtl/>
        </w:rPr>
        <w:t>מאזרחי המדינה, שזכותם לשוויון היא זכות מוחלטת,</w:t>
      </w:r>
      <w:r w:rsidR="00374753">
        <w:rPr>
          <w:rtl/>
        </w:rPr>
        <w:t xml:space="preserve"> </w:t>
      </w:r>
      <w:r w:rsidRPr="00784950">
        <w:rPr>
          <w:rtl/>
        </w:rPr>
        <w:t>שאיננה</w:t>
      </w:r>
      <w:r w:rsidR="00374753">
        <w:rPr>
          <w:rtl/>
        </w:rPr>
        <w:t xml:space="preserve"> </w:t>
      </w:r>
      <w:r w:rsidRPr="00784950">
        <w:rPr>
          <w:rtl/>
        </w:rPr>
        <w:t>נתונה</w:t>
      </w:r>
      <w:r w:rsidR="00374753">
        <w:rPr>
          <w:rtl/>
        </w:rPr>
        <w:t xml:space="preserve"> </w:t>
      </w:r>
      <w:r w:rsidRPr="00784950">
        <w:rPr>
          <w:rtl/>
        </w:rPr>
        <w:t>למשא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</w:t>
      </w:r>
      <w:r w:rsidRPr="00784950">
        <w:rPr>
          <w:rtl/>
        </w:rPr>
        <w:t>ואיננה</w:t>
      </w:r>
      <w:r w:rsidR="00374753">
        <w:rPr>
          <w:rtl/>
        </w:rPr>
        <w:t xml:space="preserve"> </w:t>
      </w:r>
      <w:r w:rsidRPr="00784950">
        <w:rPr>
          <w:rtl/>
        </w:rPr>
        <w:t>זכות פוליטית, אלא זכות אזרחית ממדרגה ראשונה.</w:t>
      </w:r>
      <w:r w:rsidR="00374753">
        <w:rPr>
          <w:rtl/>
        </w:rPr>
        <w:t xml:space="preserve"> </w:t>
      </w: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 הכנסת טלב אלסאנע.</w:t>
      </w:r>
      <w:r w:rsidR="00374753">
        <w:rPr>
          <w:rtl/>
        </w:rPr>
        <w:t xml:space="preserve"> </w:t>
      </w:r>
      <w:r w:rsidRPr="00784950">
        <w:rPr>
          <w:rtl/>
        </w:rPr>
        <w:t>חברי הכנסת האשם מחאמיד, דוד לוי, מקסים</w:t>
      </w:r>
      <w:r w:rsidR="00374753">
        <w:rPr>
          <w:rtl/>
        </w:rPr>
        <w:t xml:space="preserve"> </w:t>
      </w:r>
      <w:r w:rsidRPr="00784950">
        <w:rPr>
          <w:rtl/>
        </w:rPr>
        <w:t>לוי, מרדכי משעני, אבשלום וילן. חבר הכנסת מוסי רז,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לתקציב הזה אין תמיכה. אני מציע לך לעשות פה עכשיו הצבעה</w:t>
      </w:r>
      <w:r w:rsidR="00374753">
        <w:rPr>
          <w:rtl/>
        </w:rPr>
        <w:t xml:space="preserve"> </w:t>
      </w:r>
      <w:r w:rsidRPr="00784950">
        <w:rPr>
          <w:rtl/>
        </w:rPr>
        <w:t>באולם, ותראה שהתקציב הזה נופל, כי זה תקציב לא אחראי ולא רציני.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חמש</w:t>
      </w:r>
      <w:r w:rsidR="00374753">
        <w:rPr>
          <w:rtl/>
        </w:rPr>
        <w:t xml:space="preserve"> </w:t>
      </w:r>
      <w:r w:rsidRPr="00784950">
        <w:rPr>
          <w:rtl/>
        </w:rPr>
        <w:t>דקות</w:t>
      </w:r>
      <w:r w:rsidR="00374753">
        <w:rPr>
          <w:rtl/>
        </w:rPr>
        <w:t xml:space="preserve"> </w:t>
      </w:r>
      <w:r w:rsidRPr="00784950">
        <w:rPr>
          <w:rtl/>
        </w:rPr>
        <w:t>עשינו הצבעות ניסיוניות. יכול להיות שהעניין הזה</w:t>
      </w:r>
      <w:r w:rsidR="00374753">
        <w:rPr>
          <w:rtl/>
        </w:rPr>
        <w:t xml:space="preserve"> </w:t>
      </w:r>
      <w:r w:rsidRPr="00784950">
        <w:rPr>
          <w:rtl/>
        </w:rPr>
        <w:t>באמת יבוא בחשבון.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לחכות</w:t>
      </w:r>
      <w:r w:rsidR="00374753">
        <w:rPr>
          <w:rtl/>
        </w:rPr>
        <w:t xml:space="preserve"> </w:t>
      </w:r>
      <w:r w:rsidRPr="00784950">
        <w:rPr>
          <w:rtl/>
        </w:rPr>
        <w:t>עד מחר בבוקר? תשאל פה אם יש פה אחד שתומך בתקציב. אין אף</w:t>
      </w:r>
      <w:r w:rsidR="00374753">
        <w:rPr>
          <w:rtl/>
        </w:rPr>
        <w:t xml:space="preserve"> </w:t>
      </w:r>
      <w:r w:rsidRPr="00784950">
        <w:rPr>
          <w:rtl/>
        </w:rPr>
        <w:t>אחד כזה.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שהוגש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הוא תקציב לא רציני. חוק</w:t>
      </w:r>
      <w:r w:rsidR="00374753">
        <w:rPr>
          <w:rtl/>
        </w:rPr>
        <w:t xml:space="preserve"> </w:t>
      </w:r>
      <w:r w:rsidRPr="00784950">
        <w:rPr>
          <w:rtl/>
        </w:rPr>
        <w:t>ההסדרים,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שקובע שהוא יסדיר את יעדי הצמיחה, הוא לא רציני. הוא מדבר על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צמיחה,</w:t>
      </w:r>
      <w:r w:rsidR="00374753">
        <w:rPr>
          <w:rtl/>
        </w:rPr>
        <w:t xml:space="preserve"> </w:t>
      </w:r>
      <w:r w:rsidRPr="00784950">
        <w:rPr>
          <w:rtl/>
        </w:rPr>
        <w:t>וכבר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היום שמענו שיש 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 xml:space="preserve"> ירידה בהכנסה ממסים. יש צניחה. נהיינו כולנו צנחנים במשק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מינוס צמיחה.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מינוס</w:t>
      </w:r>
      <w:r w:rsidR="00374753">
        <w:rPr>
          <w:rtl/>
        </w:rPr>
        <w:t xml:space="preserve"> 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לכן, זו רק שאלה של זמן עד שיבוא לפה עוד פעם שר האוצר, או יותר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הוא לא יבוא לפה, הוא ישלח לפה את הפקידים שלו ויציע לקצץ עוד בתקציב. 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יודע אם זה יהיה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, כמו שהוא אומר היום. אולי זה יהיה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, אולי זה יהיה 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הצעות להציע אם רוצים לחסוך כסף. כולם מדברים פה כל הזמן על מה</w:t>
      </w:r>
      <w:r w:rsidR="00374753">
        <w:rPr>
          <w:rtl/>
        </w:rPr>
        <w:t xml:space="preserve"> </w:t>
      </w:r>
      <w:r w:rsidRPr="00784950">
        <w:rPr>
          <w:rtl/>
        </w:rPr>
        <w:t>שחסר.</w:t>
      </w:r>
      <w:r w:rsidR="00374753">
        <w:rPr>
          <w:rtl/>
        </w:rPr>
        <w:t xml:space="preserve"> </w:t>
      </w:r>
      <w:r w:rsidRPr="00784950">
        <w:rPr>
          <w:rtl/>
        </w:rPr>
        <w:t>בואו</w:t>
      </w:r>
      <w:r w:rsidR="00374753">
        <w:rPr>
          <w:rtl/>
        </w:rPr>
        <w:t xml:space="preserve"> </w:t>
      </w:r>
      <w:r w:rsidRPr="00784950">
        <w:rPr>
          <w:rtl/>
        </w:rPr>
        <w:t>נדבר</w:t>
      </w:r>
      <w:r w:rsidR="00374753">
        <w:rPr>
          <w:rtl/>
        </w:rPr>
        <w:t xml:space="preserve"> </w:t>
      </w:r>
      <w:r w:rsidRPr="00784950">
        <w:rPr>
          <w:rtl/>
        </w:rPr>
        <w:t>על מה שיש יותר מדי. קודם כול, הגיע הזמן שמדינת ישראל תצטרף</w:t>
      </w:r>
      <w:r w:rsidR="00374753">
        <w:rPr>
          <w:rtl/>
        </w:rPr>
        <w:t xml:space="preserve"> </w:t>
      </w:r>
      <w:r w:rsidRPr="00784950">
        <w:rPr>
          <w:rtl/>
        </w:rPr>
        <w:t>למדינות</w:t>
      </w:r>
      <w:r w:rsidR="00374753">
        <w:rPr>
          <w:rtl/>
        </w:rPr>
        <w:t xml:space="preserve"> </w:t>
      </w:r>
      <w:r w:rsidRPr="00784950">
        <w:rPr>
          <w:rtl/>
        </w:rPr>
        <w:t>המערב</w:t>
      </w:r>
      <w:r w:rsidR="00374753">
        <w:rPr>
          <w:rtl/>
        </w:rPr>
        <w:t xml:space="preserve"> </w:t>
      </w:r>
      <w:r w:rsidRPr="00784950">
        <w:rPr>
          <w:rtl/>
        </w:rPr>
        <w:t>ותטיל מס על רווחי הון ועל הבורסה. לפי ועדת בן</w:t>
      </w:r>
      <w:r w:rsidR="00374753">
        <w:rPr>
          <w:rtl/>
        </w:rPr>
        <w:t>-</w:t>
      </w:r>
      <w:r w:rsidRPr="00784950">
        <w:rPr>
          <w:rtl/>
        </w:rPr>
        <w:t>בסט רק בדרך הזאת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לגייס</w:t>
      </w:r>
      <w:r w:rsidR="00374753">
        <w:rPr>
          <w:rtl/>
        </w:rPr>
        <w:t xml:space="preserve"> </w:t>
      </w:r>
      <w:r w:rsidRPr="00784950">
        <w:rPr>
          <w:rtl/>
        </w:rPr>
        <w:t>7</w:t>
      </w:r>
      <w:r w:rsidR="00374753">
        <w:rPr>
          <w:rtl/>
        </w:rPr>
        <w:t xml:space="preserve"> </w:t>
      </w:r>
      <w:r w:rsidRPr="00784950">
        <w:rPr>
          <w:rtl/>
        </w:rPr>
        <w:t>מיליארדי שקלים בשנה.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שנית,</w:t>
      </w:r>
      <w:r w:rsidR="00374753">
        <w:rPr>
          <w:rtl/>
        </w:rPr>
        <w:t xml:space="preserve"> </w:t>
      </w:r>
      <w:r w:rsidRPr="00784950">
        <w:rPr>
          <w:rtl/>
        </w:rPr>
        <w:t>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לבטל את הזיכוי במס שניתן למתנחלים, זיכוי שהיום הוא </w:t>
      </w:r>
      <w:r w:rsidR="00374753" w:rsidRPr="00784950">
        <w:rPr>
          <w:rtl/>
        </w:rPr>
        <w:t>10</w:t>
      </w:r>
      <w:r w:rsidR="00374753">
        <w:rPr>
          <w:rtl/>
        </w:rPr>
        <w:t xml:space="preserve">% </w:t>
      </w:r>
      <w:r w:rsidRPr="00784950">
        <w:rPr>
          <w:rtl/>
        </w:rPr>
        <w:t>בהר</w:t>
      </w:r>
      <w:r w:rsidR="00374753">
        <w:rPr>
          <w:rtl/>
        </w:rPr>
        <w:t>-</w:t>
      </w:r>
      <w:r w:rsidRPr="00784950">
        <w:rPr>
          <w:rtl/>
        </w:rPr>
        <w:t>חברון</w:t>
      </w:r>
      <w:r w:rsidR="00374753">
        <w:rPr>
          <w:rtl/>
        </w:rPr>
        <w:t xml:space="preserve"> </w:t>
      </w:r>
      <w:r w:rsidRPr="00784950">
        <w:rPr>
          <w:rtl/>
        </w:rPr>
        <w:t>וברצועת</w:t>
      </w:r>
      <w:r w:rsidR="00374753">
        <w:rPr>
          <w:rtl/>
        </w:rPr>
        <w:t>-</w:t>
      </w:r>
      <w:r w:rsidRPr="00784950">
        <w:rPr>
          <w:rtl/>
        </w:rPr>
        <w:t>עזה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="00374753" w:rsidRPr="00784950">
        <w:rPr>
          <w:rtl/>
        </w:rPr>
        <w:t>7</w:t>
      </w:r>
      <w:r w:rsidR="00374753">
        <w:rPr>
          <w:rtl/>
        </w:rPr>
        <w:t>%</w:t>
      </w:r>
      <w:r w:rsidRPr="00784950">
        <w:rPr>
          <w:rtl/>
        </w:rPr>
        <w:t xml:space="preserve"> בשאר ההתנחלויות.</w:t>
      </w:r>
      <w:r w:rsidR="00374753">
        <w:rPr>
          <w:rtl/>
        </w:rPr>
        <w:t xml:space="preserve"> </w:t>
      </w:r>
      <w:r w:rsidRPr="00784950">
        <w:rPr>
          <w:rtl/>
        </w:rPr>
        <w:t>זה זיכוי שעולה לקופת המדינה חצי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הגענו ל</w:t>
      </w:r>
      <w:r w:rsidR="00374753">
        <w:rPr>
          <w:rtl/>
        </w:rPr>
        <w:t>-</w:t>
      </w:r>
      <w:r w:rsidRPr="00784950">
        <w:rPr>
          <w:rtl/>
        </w:rPr>
        <w:t>7.5 מיליארדי שקלים.</w:t>
      </w:r>
      <w:r w:rsidR="00374753">
        <w:rPr>
          <w:rtl/>
        </w:rPr>
        <w:t xml:space="preserve"> </w:t>
      </w:r>
      <w:r w:rsidRPr="00784950">
        <w:rPr>
          <w:rtl/>
        </w:rPr>
        <w:t>אני פשוט חוסך פה לשר האוצר את</w:t>
      </w:r>
      <w:r w:rsidR="00374753">
        <w:rPr>
          <w:rtl/>
        </w:rPr>
        <w:t xml:space="preserve"> </w:t>
      </w:r>
      <w:r w:rsidRPr="00784950">
        <w:rPr>
          <w:rtl/>
        </w:rPr>
        <w:t>העבודה.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שלישית, בתקציב המדינה יש סכומים שמוקצים למענקים ולמשכנתאות למתנחלים בסכום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300</w:t>
      </w:r>
      <w:r w:rsidR="00374753">
        <w:rPr>
          <w:rtl/>
        </w:rPr>
        <w:t xml:space="preserve"> </w:t>
      </w:r>
      <w:r w:rsidRPr="00784950">
        <w:rPr>
          <w:rtl/>
        </w:rPr>
        <w:t>מיליון שקל.</w:t>
      </w:r>
      <w:r w:rsidR="00374753">
        <w:rPr>
          <w:rtl/>
        </w:rPr>
        <w:t xml:space="preserve"> </w:t>
      </w:r>
      <w:r w:rsidRPr="00784950">
        <w:rPr>
          <w:rtl/>
        </w:rPr>
        <w:t>כבר הגענו ל</w:t>
      </w:r>
      <w:r w:rsidR="00374753">
        <w:rPr>
          <w:rtl/>
        </w:rPr>
        <w:t>-</w:t>
      </w:r>
      <w:r w:rsidRPr="00784950">
        <w:rPr>
          <w:rtl/>
        </w:rPr>
        <w:t>7.8 מיליארדי שקלים.</w:t>
      </w:r>
      <w:r w:rsidR="00374753">
        <w:rPr>
          <w:rtl/>
        </w:rPr>
        <w:t xml:space="preserve"> </w:t>
      </w:r>
      <w:r w:rsidRPr="00784950">
        <w:rPr>
          <w:rtl/>
        </w:rPr>
        <w:t>200 מיליון שקלים מוקצים</w:t>
      </w:r>
      <w:r w:rsidR="00374753">
        <w:rPr>
          <w:rtl/>
        </w:rPr>
        <w:t xml:space="preserve"> </w:t>
      </w:r>
      <w:r w:rsidRPr="00784950">
        <w:rPr>
          <w:rtl/>
        </w:rPr>
        <w:t>לצורך</w:t>
      </w:r>
      <w:r w:rsidR="00374753">
        <w:rPr>
          <w:rtl/>
        </w:rPr>
        <w:t xml:space="preserve"> </w:t>
      </w:r>
      <w:r w:rsidRPr="00784950">
        <w:rPr>
          <w:rtl/>
        </w:rPr>
        <w:t>הפקעת</w:t>
      </w:r>
      <w:r w:rsidR="00374753">
        <w:rPr>
          <w:rtl/>
        </w:rPr>
        <w:t xml:space="preserve"> </w:t>
      </w:r>
      <w:r w:rsidRPr="00784950">
        <w:rPr>
          <w:rtl/>
        </w:rPr>
        <w:t>אדמות.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לבטל, כי אין לנו כסף.</w:t>
      </w:r>
      <w:r w:rsidR="00374753">
        <w:rPr>
          <w:rtl/>
        </w:rPr>
        <w:t xml:space="preserve"> </w:t>
      </w:r>
      <w:r w:rsidRPr="00784950">
        <w:rPr>
          <w:rtl/>
        </w:rPr>
        <w:t>כבר אפשר לקצץ 8</w:t>
      </w:r>
      <w:r w:rsidR="00374753">
        <w:rPr>
          <w:rtl/>
        </w:rPr>
        <w:t xml:space="preserve"> </w:t>
      </w:r>
      <w:r w:rsidRPr="00784950">
        <w:rPr>
          <w:rtl/>
        </w:rPr>
        <w:t>מיליארדי שקלים.</w:t>
      </w:r>
      <w:r w:rsidR="00374753">
        <w:rPr>
          <w:rtl/>
        </w:rPr>
        <w:t xml:space="preserve"> </w:t>
      </w:r>
      <w:r w:rsidRPr="00784950">
        <w:rPr>
          <w:rtl/>
        </w:rPr>
        <w:t>יש 135 מיליון שקלים לחטיבה להתיישבות.</w:t>
      </w:r>
      <w:r w:rsidR="00374753">
        <w:rPr>
          <w:rtl/>
        </w:rPr>
        <w:t xml:space="preserve"> </w:t>
      </w:r>
      <w:r w:rsidRPr="00784950">
        <w:rPr>
          <w:rtl/>
        </w:rPr>
        <w:t>בתקציב משרד התחבורה יש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100</w:t>
      </w:r>
      <w:r w:rsidR="00374753">
        <w:rPr>
          <w:rtl/>
        </w:rPr>
        <w:t xml:space="preserve"> </w:t>
      </w:r>
      <w:r w:rsidRPr="00784950">
        <w:rPr>
          <w:rtl/>
        </w:rPr>
        <w:t>מיליון שקלים לסלילת כבישים בשטחים.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אגב, </w:t>
      </w:r>
      <w:r w:rsidR="00374753" w:rsidRPr="00784950">
        <w:rPr>
          <w:rtl/>
        </w:rPr>
        <w:t>15</w:t>
      </w:r>
      <w:r w:rsidR="00374753">
        <w:rPr>
          <w:rtl/>
        </w:rPr>
        <w:t>%</w:t>
      </w:r>
      <w:r w:rsidRPr="00784950">
        <w:rPr>
          <w:rtl/>
        </w:rPr>
        <w:t xml:space="preserve"> מתקציב סלילת הכבישים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משרד התחבורה הולכים לשטחים. זאת אומרת, שההשקעה בכביש למתנחל גדולה פי</w:t>
      </w:r>
      <w:r w:rsidR="00374753">
        <w:rPr>
          <w:rtl/>
        </w:rPr>
        <w:t>-</w:t>
      </w:r>
      <w:r w:rsidRPr="00784950">
        <w:rPr>
          <w:rtl/>
        </w:rPr>
        <w:t>חמישה</w:t>
      </w:r>
      <w:r w:rsidR="00374753">
        <w:rPr>
          <w:rtl/>
        </w:rPr>
        <w:t xml:space="preserve"> </w:t>
      </w:r>
      <w:r w:rsidRPr="00784950">
        <w:rPr>
          <w:rtl/>
        </w:rPr>
        <w:t>מאשר בתוך "הקו הירוק". אבל זה לא בדיוק נכון מה שאמרתי עכשיו, מפני שרוב הכבישים</w:t>
      </w:r>
      <w:r w:rsidR="00374753">
        <w:rPr>
          <w:rtl/>
        </w:rPr>
        <w:t xml:space="preserve"> </w:t>
      </w:r>
      <w:r w:rsidRPr="00784950">
        <w:rPr>
          <w:rtl/>
        </w:rPr>
        <w:t>מעבר</w:t>
      </w:r>
      <w:r w:rsidR="00374753">
        <w:rPr>
          <w:rtl/>
        </w:rPr>
        <w:t xml:space="preserve"> </w:t>
      </w:r>
      <w:r w:rsidRPr="00784950">
        <w:rPr>
          <w:rtl/>
        </w:rPr>
        <w:t>ל"קו הירוק", בשטחים, לא נסללים מתקציב משרד התחבורה, אלא הם נסללים מתקציב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הביטחון,</w:t>
      </w:r>
      <w:r w:rsidR="00374753">
        <w:rPr>
          <w:rtl/>
        </w:rPr>
        <w:t xml:space="preserve"> </w:t>
      </w:r>
      <w:r w:rsidRPr="00784950">
        <w:rPr>
          <w:rtl/>
        </w:rPr>
        <w:t>ומדובר</w:t>
      </w:r>
      <w:r w:rsidR="00374753">
        <w:rPr>
          <w:rtl/>
        </w:rPr>
        <w:t xml:space="preserve"> </w:t>
      </w:r>
      <w:r w:rsidRPr="00784950">
        <w:rPr>
          <w:rtl/>
        </w:rPr>
        <w:t>בכבישים</w:t>
      </w:r>
      <w:r w:rsidR="00374753">
        <w:rPr>
          <w:rtl/>
        </w:rPr>
        <w:t xml:space="preserve"> </w:t>
      </w:r>
      <w:r w:rsidRPr="00784950">
        <w:rPr>
          <w:rtl/>
        </w:rPr>
        <w:t>העוקפים.</w:t>
      </w:r>
      <w:r w:rsidR="00374753">
        <w:rPr>
          <w:rtl/>
        </w:rPr>
        <w:t xml:space="preserve"> </w:t>
      </w:r>
      <w:r w:rsidRPr="00784950">
        <w:rPr>
          <w:rtl/>
        </w:rPr>
        <w:t>זה, כמובן, סוד שלא הובא לפנינו כאן</w:t>
      </w:r>
      <w:r w:rsidR="00374753">
        <w:rPr>
          <w:rtl/>
        </w:rPr>
        <w:t xml:space="preserve"> </w:t>
      </w:r>
      <w:r w:rsidRPr="00784950">
        <w:rPr>
          <w:rtl/>
        </w:rPr>
        <w:t>היום.</w:t>
      </w:r>
      <w:r w:rsidR="00374753">
        <w:rPr>
          <w:rtl/>
        </w:rPr>
        <w:t xml:space="preserve"> </w:t>
      </w: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זה לא פי</w:t>
      </w:r>
      <w:r w:rsidR="00374753">
        <w:rPr>
          <w:rtl/>
        </w:rPr>
        <w:t>-</w:t>
      </w:r>
      <w:r w:rsidRPr="00784950">
        <w:rPr>
          <w:rtl/>
        </w:rPr>
        <w:t>חמישה, אלא זה פי</w:t>
      </w:r>
      <w:r w:rsidR="00374753">
        <w:rPr>
          <w:rtl/>
        </w:rPr>
        <w:t>-</w:t>
      </w:r>
      <w:r w:rsidRPr="00784950">
        <w:rPr>
          <w:rtl/>
        </w:rPr>
        <w:t>עשרה.</w:t>
      </w:r>
      <w:r w:rsidR="00374753">
        <w:rPr>
          <w:rtl/>
        </w:rPr>
        <w:t xml:space="preserve"> </w:t>
      </w:r>
      <w:r w:rsidRPr="00784950">
        <w:rPr>
          <w:rtl/>
        </w:rPr>
        <w:t>בדרך הזאת יכול שר האוצר להביא את</w:t>
      </w:r>
      <w:r w:rsidR="00374753">
        <w:rPr>
          <w:rtl/>
        </w:rPr>
        <w:t xml:space="preserve"> </w:t>
      </w:r>
      <w:r w:rsidRPr="00784950">
        <w:rPr>
          <w:rtl/>
        </w:rPr>
        <w:t>הקיצוץ הבא בסך של 9 מיליארדי שקלים.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תודה רבה. זה מינוס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 xml:space="preserve"> של צמיחה.</w:t>
      </w:r>
      <w:r w:rsidR="00374753">
        <w:rPr>
          <w:rtl/>
        </w:rPr>
        <w:t xml:space="preserve"> </w:t>
      </w:r>
      <w:r w:rsidRPr="00784950">
        <w:rPr>
          <w:rtl/>
        </w:rPr>
        <w:t>חברת הכנסת חוסניה ג'בארה,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A109C5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חברי הכנסת, רציתי לשאול: מה האחוז שלנו באוכלוסייה? כולם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="00374753" w:rsidRPr="00784950">
        <w:rPr>
          <w:rtl/>
        </w:rPr>
        <w:t>20</w:t>
      </w:r>
      <w:r w:rsidR="00374753">
        <w:rPr>
          <w:rtl/>
        </w:rPr>
        <w:t xml:space="preserve">% –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מקבלים </w:t>
      </w:r>
      <w:r w:rsidR="00A109C5">
        <w:rPr>
          <w:rFonts w:hint="cs"/>
          <w:rtl/>
        </w:rPr>
        <w:t>4.4%</w:t>
      </w:r>
      <w:r w:rsidRPr="00784950">
        <w:rPr>
          <w:rtl/>
        </w:rPr>
        <w:t xml:space="preserve"> ממשרד המדע, התרבות והספורט.</w:t>
      </w:r>
      <w:r w:rsidR="00374753">
        <w:rPr>
          <w:rtl/>
        </w:rPr>
        <w:t xml:space="preserve"> </w:t>
      </w:r>
      <w:r w:rsidRPr="00784950">
        <w:rPr>
          <w:rtl/>
        </w:rPr>
        <w:t>נסעתי</w:t>
      </w:r>
      <w:r w:rsidR="00374753">
        <w:rPr>
          <w:rtl/>
        </w:rPr>
        <w:t xml:space="preserve"> </w:t>
      </w:r>
      <w:r w:rsidRPr="00784950">
        <w:rPr>
          <w:rtl/>
        </w:rPr>
        <w:t>בשבוע</w:t>
      </w:r>
      <w:r w:rsidR="00374753">
        <w:rPr>
          <w:rtl/>
        </w:rPr>
        <w:t xml:space="preserve"> </w:t>
      </w:r>
      <w:r w:rsidRPr="00784950">
        <w:rPr>
          <w:rtl/>
        </w:rPr>
        <w:t>שעבר</w:t>
      </w:r>
      <w:r w:rsidR="00374753">
        <w:rPr>
          <w:rtl/>
        </w:rPr>
        <w:t xml:space="preserve"> </w:t>
      </w:r>
      <w:r w:rsidRPr="00784950">
        <w:rPr>
          <w:rtl/>
        </w:rPr>
        <w:t>דרך הרצלייה</w:t>
      </w:r>
      <w:r w:rsidR="00374753">
        <w:rPr>
          <w:rtl/>
        </w:rPr>
        <w:t>-</w:t>
      </w:r>
      <w:r w:rsidRPr="00784950">
        <w:rPr>
          <w:rtl/>
        </w:rPr>
        <w:t>רעננה, חבר הכנסת ד"ר עזמי בשארה, וראיתי את המגרשים על</w:t>
      </w:r>
      <w:r w:rsidR="00374753">
        <w:rPr>
          <w:rtl/>
        </w:rPr>
        <w:t xml:space="preserve"> </w:t>
      </w:r>
      <w:r w:rsidRPr="00784950">
        <w:rPr>
          <w:rtl/>
        </w:rPr>
        <w:t>הכביש</w:t>
      </w:r>
      <w:r w:rsidR="00374753">
        <w:rPr>
          <w:rtl/>
        </w:rPr>
        <w:t xml:space="preserve"> </w:t>
      </w:r>
      <w:r w:rsidRPr="00784950">
        <w:rPr>
          <w:rtl/>
        </w:rPr>
        <w:t>הראשי ברעננה.</w:t>
      </w:r>
      <w:r w:rsidR="00374753">
        <w:rPr>
          <w:rtl/>
        </w:rPr>
        <w:t xml:space="preserve"> </w:t>
      </w:r>
      <w:r w:rsidRPr="00784950">
        <w:rPr>
          <w:rtl/>
        </w:rPr>
        <w:t>כשהגעתי לטירה וטייבה ראיתי איך הילדים משחקים באבנים ואיך</w:t>
      </w:r>
      <w:r w:rsidR="00374753">
        <w:rPr>
          <w:rtl/>
        </w:rPr>
        <w:t xml:space="preserve"> </w:t>
      </w:r>
      <w:r w:rsidRPr="00784950">
        <w:rPr>
          <w:rtl/>
        </w:rPr>
        <w:t>משחקים</w:t>
      </w:r>
      <w:r w:rsidR="00374753">
        <w:rPr>
          <w:rtl/>
        </w:rPr>
        <w:t xml:space="preserve"> </w:t>
      </w:r>
      <w:r w:rsidRPr="00784950">
        <w:rPr>
          <w:rtl/>
        </w:rPr>
        <w:t>בכדור,</w:t>
      </w:r>
      <w:r w:rsidR="00374753">
        <w:rPr>
          <w:rtl/>
        </w:rPr>
        <w:t xml:space="preserve"> </w:t>
      </w:r>
      <w:r w:rsidRPr="00784950">
        <w:rPr>
          <w:rtl/>
        </w:rPr>
        <w:t>כשהשער</w:t>
      </w:r>
      <w:r w:rsidR="00374753">
        <w:rPr>
          <w:rtl/>
        </w:rPr>
        <w:t xml:space="preserve"> </w:t>
      </w:r>
      <w:r w:rsidRPr="00784950">
        <w:rPr>
          <w:rtl/>
        </w:rPr>
        <w:t>שלהם עשוי מאבנים. ראיתי איך הילדים במגזר היהודי משחקים</w:t>
      </w:r>
      <w:r w:rsidR="00374753">
        <w:rPr>
          <w:rtl/>
        </w:rPr>
        <w:t xml:space="preserve"> </w:t>
      </w:r>
      <w:r w:rsidRPr="00784950">
        <w:rPr>
          <w:rtl/>
        </w:rPr>
        <w:t>במגרשים</w:t>
      </w:r>
      <w:r w:rsidR="00374753">
        <w:rPr>
          <w:rtl/>
        </w:rPr>
        <w:t xml:space="preserve"> </w:t>
      </w:r>
      <w:r w:rsidRPr="00784950">
        <w:rPr>
          <w:rtl/>
        </w:rPr>
        <w:t>שלהם.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סוגי</w:t>
      </w:r>
      <w:r w:rsidR="00374753">
        <w:rPr>
          <w:rtl/>
        </w:rPr>
        <w:t xml:space="preserve"> </w:t>
      </w:r>
      <w:r w:rsidRPr="00784950">
        <w:rPr>
          <w:rtl/>
        </w:rPr>
        <w:t>המגרשים נמצאים שם: מגרשי כדורגל, כדורסל, כדור</w:t>
      </w:r>
      <w:r w:rsidR="00374753">
        <w:rPr>
          <w:rtl/>
        </w:rPr>
        <w:t>-</w:t>
      </w:r>
      <w:r w:rsidRPr="00784950">
        <w:rPr>
          <w:rtl/>
        </w:rPr>
        <w:t>עף. כל</w:t>
      </w:r>
      <w:r w:rsidR="00374753">
        <w:rPr>
          <w:rtl/>
        </w:rPr>
        <w:t xml:space="preserve"> </w:t>
      </w:r>
      <w:r w:rsidRPr="00784950">
        <w:rPr>
          <w:rtl/>
        </w:rPr>
        <w:t>המגרשים נמצאים שם.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כשהילד הערבי חוזר מבית</w:t>
      </w:r>
      <w:r w:rsidR="00374753">
        <w:rPr>
          <w:rtl/>
        </w:rPr>
        <w:t>-</w:t>
      </w:r>
      <w:r w:rsidRPr="00784950">
        <w:rPr>
          <w:rtl/>
        </w:rPr>
        <w:t>הספר ולומד בתנאים מאוד קשים, אדוני היושב</w:t>
      </w:r>
      <w:r w:rsidR="00374753">
        <w:rPr>
          <w:rtl/>
        </w:rPr>
        <w:t>-</w:t>
      </w:r>
      <w:r w:rsidRPr="00784950">
        <w:rPr>
          <w:rtl/>
        </w:rPr>
        <w:t>ראש, לומד</w:t>
      </w:r>
      <w:r w:rsidR="00374753">
        <w:rPr>
          <w:rtl/>
        </w:rPr>
        <w:t xml:space="preserve"> </w:t>
      </w:r>
      <w:r w:rsidRPr="00784950">
        <w:rPr>
          <w:rtl/>
        </w:rPr>
        <w:t>בכיתות שכורות, במצבים מאוד קשים, ללא חימום, ללא קירור, ללא שום תנאים, הוא חוזר</w:t>
      </w:r>
      <w:r w:rsidR="00374753">
        <w:rPr>
          <w:rtl/>
        </w:rPr>
        <w:t xml:space="preserve"> </w:t>
      </w:r>
      <w:r w:rsidRPr="00784950">
        <w:rPr>
          <w:rtl/>
        </w:rPr>
        <w:t>הביתה</w:t>
      </w:r>
      <w:r w:rsidR="00374753">
        <w:rPr>
          <w:rtl/>
        </w:rPr>
        <w:t xml:space="preserve"> </w:t>
      </w:r>
      <w:r w:rsidRPr="00784950">
        <w:rPr>
          <w:rtl/>
        </w:rPr>
        <w:t>ובבית</w:t>
      </w:r>
      <w:r w:rsidR="00374753">
        <w:rPr>
          <w:rtl/>
        </w:rPr>
        <w:t xml:space="preserve"> </w:t>
      </w:r>
      <w:r w:rsidRPr="00784950">
        <w:rPr>
          <w:rtl/>
        </w:rPr>
        <w:t>אין לו מחשב. יש בתים שאין בהם טלוויזיות, ואז משעמם לו.</w:t>
      </w:r>
      <w:r w:rsidR="00374753">
        <w:rPr>
          <w:rtl/>
        </w:rPr>
        <w:t xml:space="preserve"> </w:t>
      </w:r>
      <w:r w:rsidRPr="00784950">
        <w:rPr>
          <w:rtl/>
        </w:rPr>
        <w:t>לאן הילד</w:t>
      </w:r>
      <w:r w:rsidR="00374753">
        <w:rPr>
          <w:rtl/>
        </w:rPr>
        <w:t xml:space="preserve"> </w:t>
      </w:r>
      <w:r w:rsidRPr="00784950">
        <w:rPr>
          <w:rtl/>
        </w:rPr>
        <w:t>הזה יוצא? הילד הזה יוצא לרחוב. יש סיכוי גדול שהילד הזה יסטה לעולם הפשע והסמים.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מה אנחנו מבקשים? אנחנו מבקשים בסך הכול שוויון לילדים. אם השכן שלי חי,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במצב טוב, זה משתקף אצלי ומשפיע עלי, ואני אחיה במצב טוב וזהה</w:t>
      </w:r>
      <w:r w:rsidR="00374753">
        <w:rPr>
          <w:rtl/>
        </w:rPr>
        <w:t xml:space="preserve"> </w:t>
      </w:r>
      <w:r w:rsidRPr="00784950">
        <w:rPr>
          <w:rtl/>
        </w:rPr>
        <w:t>למצבו של השכן שלי.</w:t>
      </w:r>
      <w:r w:rsidR="00374753">
        <w:rPr>
          <w:rtl/>
        </w:rPr>
        <w:t xml:space="preserve"> </w:t>
      </w:r>
      <w:r w:rsidRPr="00784950">
        <w:rPr>
          <w:rtl/>
        </w:rPr>
        <w:t>כשאני רואה שהילד הערבי משחק באבן ולילד היהודי יש כל התנאים</w:t>
      </w:r>
      <w:r w:rsidR="00374753">
        <w:rPr>
          <w:rtl/>
        </w:rPr>
        <w:t xml:space="preserve"> </w:t>
      </w:r>
      <w:r w:rsidRPr="00784950">
        <w:rPr>
          <w:rtl/>
        </w:rPr>
        <w:t>הטובים,</w:t>
      </w:r>
      <w:r w:rsidR="00374753">
        <w:rPr>
          <w:rtl/>
        </w:rPr>
        <w:t xml:space="preserve"> </w:t>
      </w:r>
      <w:r w:rsidRPr="00784950">
        <w:rPr>
          <w:rtl/>
        </w:rPr>
        <w:t>שהוא יכול לשחק ולבלות בזמן הפנוי שלו, אני חושבת שזה דבר בלתי נסבל. זה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כואב</w:t>
      </w:r>
      <w:r w:rsidR="00374753">
        <w:rPr>
          <w:rtl/>
        </w:rPr>
        <w:t xml:space="preserve"> </w:t>
      </w:r>
      <w:r w:rsidRPr="00784950">
        <w:rPr>
          <w:rtl/>
        </w:rPr>
        <w:t>כשמדובר</w:t>
      </w:r>
      <w:r w:rsidR="00374753">
        <w:rPr>
          <w:rtl/>
        </w:rPr>
        <w:t xml:space="preserve"> </w:t>
      </w:r>
      <w:r w:rsidRPr="00784950">
        <w:rPr>
          <w:rtl/>
        </w:rPr>
        <w:t>בילד</w:t>
      </w:r>
      <w:r w:rsidR="00374753">
        <w:rPr>
          <w:rtl/>
        </w:rPr>
        <w:t xml:space="preserve"> </w:t>
      </w:r>
      <w:r w:rsidRPr="00784950">
        <w:rPr>
          <w:rtl/>
        </w:rPr>
        <w:t>שחי באותה מדינה, אדוני היושב</w:t>
      </w:r>
      <w:r w:rsidR="00374753">
        <w:rPr>
          <w:rtl/>
        </w:rPr>
        <w:t>-</w:t>
      </w:r>
      <w:r w:rsidRPr="00784950">
        <w:rPr>
          <w:rtl/>
        </w:rPr>
        <w:t>ראש, ביישוב סמוך.</w:t>
      </w:r>
      <w:r w:rsidR="00374753">
        <w:rPr>
          <w:rtl/>
        </w:rPr>
        <w:t xml:space="preserve"> </w:t>
      </w:r>
      <w:r w:rsidRPr="00784950">
        <w:rPr>
          <w:rtl/>
        </w:rPr>
        <w:t>לדוגמה,</w:t>
      </w:r>
      <w:r w:rsidR="00374753">
        <w:rPr>
          <w:rtl/>
        </w:rPr>
        <w:t xml:space="preserve"> </w:t>
      </w:r>
      <w:r w:rsidRPr="00784950">
        <w:rPr>
          <w:rtl/>
        </w:rPr>
        <w:t>טייבה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שער</w:t>
      </w:r>
      <w:r w:rsidR="00374753">
        <w:rPr>
          <w:rtl/>
        </w:rPr>
        <w:t>-</w:t>
      </w:r>
      <w:r w:rsidRPr="00784950">
        <w:rPr>
          <w:rtl/>
        </w:rPr>
        <w:t>אפרים.</w:t>
      </w:r>
      <w:r w:rsidR="00374753">
        <w:rPr>
          <w:rtl/>
        </w:rPr>
        <w:t xml:space="preserve"> </w:t>
      </w:r>
      <w:r w:rsidRPr="00784950">
        <w:rPr>
          <w:rtl/>
        </w:rPr>
        <w:t>שער</w:t>
      </w:r>
      <w:r w:rsidR="00374753">
        <w:rPr>
          <w:rtl/>
        </w:rPr>
        <w:t>-</w:t>
      </w:r>
      <w:r w:rsidRPr="00784950">
        <w:rPr>
          <w:rtl/>
        </w:rPr>
        <w:t>אפרים הוא מושב, שתושביו חיים בתנאים הטובים</w:t>
      </w:r>
      <w:r w:rsidR="00374753">
        <w:rPr>
          <w:rtl/>
        </w:rPr>
        <w:t xml:space="preserve"> </w:t>
      </w:r>
      <w:r w:rsidRPr="00784950">
        <w:rPr>
          <w:rtl/>
        </w:rPr>
        <w:t>ביותר,</w:t>
      </w:r>
      <w:r w:rsidR="00374753">
        <w:rPr>
          <w:rtl/>
        </w:rPr>
        <w:t xml:space="preserve"> </w:t>
      </w:r>
      <w:r w:rsidRPr="00784950">
        <w:rPr>
          <w:rtl/>
        </w:rPr>
        <w:t>ובטייבה</w:t>
      </w:r>
      <w:r w:rsidR="00374753">
        <w:rPr>
          <w:rtl/>
        </w:rPr>
        <w:t xml:space="preserve"> </w:t>
      </w:r>
      <w:r w:rsidRPr="00784950">
        <w:rPr>
          <w:rtl/>
        </w:rPr>
        <w:t>עד היום הביוב זורם בכבישים. עד היום אין מגרשים, חוץ ממגרש אחד</w:t>
      </w:r>
      <w:r w:rsidR="00374753">
        <w:rPr>
          <w:rtl/>
        </w:rPr>
        <w:t xml:space="preserve"> </w:t>
      </w:r>
      <w:r w:rsidRPr="00784950">
        <w:rPr>
          <w:rtl/>
        </w:rPr>
        <w:t>שניסו לשפר ולתקן אותו.</w:t>
      </w:r>
      <w:r w:rsidR="00374753">
        <w:rPr>
          <w:rtl/>
        </w:rPr>
        <w:t xml:space="preserve"> </w:t>
      </w:r>
      <w:r w:rsidRPr="00784950">
        <w:rPr>
          <w:rtl/>
        </w:rPr>
        <w:t>שר המדע, התרבות והספורט הבטיח כמה פעמים, ולפני הבחירות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הגיע לטייבה והבטיח שהוא יעזור וייתן משאבים ותקציבים, ואמר שהוא רוצה לראות</w:t>
      </w:r>
      <w:r w:rsidR="00374753">
        <w:rPr>
          <w:rtl/>
        </w:rPr>
        <w:t xml:space="preserve"> </w:t>
      </w:r>
      <w:r w:rsidRPr="00784950">
        <w:rPr>
          <w:rtl/>
        </w:rPr>
        <w:t>את תחומי התרבות והספורט מקבלים תנאים טובים במגזר הערבי. אנחנו לא רואים מזה דבר</w:t>
      </w:r>
      <w:r w:rsidR="00374753">
        <w:rPr>
          <w:rtl/>
        </w:rPr>
        <w:t xml:space="preserve"> </w:t>
      </w:r>
      <w:r w:rsidRPr="00784950">
        <w:rPr>
          <w:rtl/>
        </w:rPr>
        <w:t>וחצי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רואים מסגרות חינוכיות, תרבותיות וחברתיות לילד הערבי או</w:t>
      </w:r>
      <w:r w:rsidR="00374753">
        <w:rPr>
          <w:rtl/>
        </w:rPr>
        <w:t xml:space="preserve"> </w:t>
      </w:r>
      <w:r w:rsidRPr="00784950">
        <w:rPr>
          <w:rtl/>
        </w:rPr>
        <w:t>לתלמיד הערבי.</w:t>
      </w:r>
      <w:r w:rsidR="00374753">
        <w:rPr>
          <w:rtl/>
        </w:rPr>
        <w:t xml:space="preserve"> </w:t>
      </w:r>
      <w:r w:rsidRPr="00784950">
        <w:rPr>
          <w:rtl/>
        </w:rPr>
        <w:t>אנחנו רואים את הדברים האלה ביישובים, במושבים ואפילו בהתנחלויות.</w:t>
      </w:r>
      <w:r w:rsidR="00374753">
        <w:rPr>
          <w:rtl/>
        </w:rPr>
        <w:t xml:space="preserve"> </w:t>
      </w:r>
      <w:r w:rsidRPr="00784950">
        <w:rPr>
          <w:rtl/>
        </w:rPr>
        <w:t>על כך אי</w:t>
      </w:r>
      <w:r w:rsidR="00374753">
        <w:rPr>
          <w:rtl/>
        </w:rPr>
        <w:t>-</w:t>
      </w:r>
      <w:r w:rsidRPr="00784950">
        <w:rPr>
          <w:rtl/>
        </w:rPr>
        <w:t>אפשר לעבור לסדר</w:t>
      </w:r>
      <w:r w:rsidR="00374753">
        <w:rPr>
          <w:rtl/>
        </w:rPr>
        <w:t>-</w:t>
      </w:r>
      <w:r w:rsidRPr="00784950">
        <w:rPr>
          <w:rtl/>
        </w:rPr>
        <w:t>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חבל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שלנו, אדוני היושב</w:t>
      </w:r>
      <w:r w:rsidR="00374753">
        <w:rPr>
          <w:rtl/>
        </w:rPr>
        <w:t>-</w:t>
      </w:r>
      <w:r w:rsidRPr="00784950">
        <w:rPr>
          <w:rtl/>
        </w:rPr>
        <w:t>ראש, אנחנו כאילו מעבירים את הזמן, מדברים</w:t>
      </w:r>
      <w:r w:rsidR="00374753">
        <w:rPr>
          <w:rtl/>
        </w:rPr>
        <w:t xml:space="preserve"> </w:t>
      </w:r>
      <w:r w:rsidRPr="00784950">
        <w:rPr>
          <w:rtl/>
        </w:rPr>
        <w:t>ומדברים</w:t>
      </w:r>
      <w:r w:rsidR="00374753">
        <w:rPr>
          <w:rtl/>
        </w:rPr>
        <w:t xml:space="preserve"> </w:t>
      </w:r>
      <w:r w:rsidRPr="00784950">
        <w:rPr>
          <w:rtl/>
        </w:rPr>
        <w:t>ומדברים, ולא מביאים תועלת. התקציב מוכן, יש רוב שיצביע בעד התקציב הזה,</w:t>
      </w:r>
      <w:r w:rsidR="00374753">
        <w:rPr>
          <w:rtl/>
        </w:rPr>
        <w:t xml:space="preserve"> </w:t>
      </w:r>
      <w:r w:rsidRPr="00784950">
        <w:rPr>
          <w:rtl/>
        </w:rPr>
        <w:t>והתקציב יועבר כמו שהוא, מפלים את מי שמפלים ונותנים למי שנותנים.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לחברת</w:t>
      </w:r>
      <w:r w:rsidR="00374753">
        <w:rPr>
          <w:rtl/>
        </w:rPr>
        <w:t xml:space="preserve"> </w:t>
      </w:r>
      <w:r w:rsidRPr="00784950">
        <w:rPr>
          <w:rtl/>
        </w:rPr>
        <w:t>הכנסת חוסניה ג'בארה.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נוכחת.</w:t>
      </w:r>
      <w:r w:rsidR="00374753">
        <w:rPr>
          <w:rtl/>
        </w:rPr>
        <w:t xml:space="preserve"> </w:t>
      </w:r>
      <w:r w:rsidRPr="00784950">
        <w:rPr>
          <w:rtl/>
        </w:rPr>
        <w:t>חבר הכנסת נחום לנגנטל,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עמיתי חברי הכנסת, בראש הדברים אני רוצה להודות לסיעת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חד"ש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נחום, אחרי כן מצביעים על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במזרח</w:t>
      </w:r>
      <w:r w:rsidR="00374753">
        <w:rPr>
          <w:rtl/>
        </w:rPr>
        <w:t>-</w:t>
      </w:r>
      <w:r w:rsidRPr="00784950">
        <w:rPr>
          <w:rtl/>
        </w:rPr>
        <w:t>ירושלים.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להודות</w:t>
      </w:r>
      <w:r w:rsidR="00374753">
        <w:rPr>
          <w:rtl/>
        </w:rPr>
        <w:t xml:space="preserve"> </w:t>
      </w:r>
      <w:r w:rsidRPr="00784950">
        <w:rPr>
          <w:rtl/>
        </w:rPr>
        <w:t>לסיעת</w:t>
      </w:r>
      <w:r w:rsidR="00374753">
        <w:rPr>
          <w:rtl/>
        </w:rPr>
        <w:t xml:space="preserve"> </w:t>
      </w:r>
      <w:r w:rsidRPr="00784950">
        <w:rPr>
          <w:rtl/>
        </w:rPr>
        <w:t>חד"ש,</w:t>
      </w:r>
      <w:r w:rsidR="00374753">
        <w:rPr>
          <w:rtl/>
        </w:rPr>
        <w:t xml:space="preserve"> </w:t>
      </w:r>
      <w:r w:rsidRPr="00784950">
        <w:rPr>
          <w:rtl/>
        </w:rPr>
        <w:t>שהיא מקפידה לבחור את חברת הכנסת גוז'נסקי</w:t>
      </w:r>
      <w:r w:rsidR="00374753">
        <w:rPr>
          <w:rtl/>
        </w:rPr>
        <w:t xml:space="preserve"> </w:t>
      </w:r>
      <w:r w:rsidRPr="00784950">
        <w:rPr>
          <w:rtl/>
        </w:rPr>
        <w:t>ברשימתה, כך שאני לא מרגיש ממש מיעוט יהודי בבית הזה, בלילות.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מעט יהיה רוב.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 xml:space="preserve">ראש שלנו אינו יהודי, ומבחינה זו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נבטיח לך את כל זכויות המיעוטים.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שדיברנו על התקציב זה "שמחת עניים".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תראו</w:t>
      </w:r>
      <w:r w:rsidR="00374753">
        <w:rPr>
          <w:rtl/>
        </w:rPr>
        <w:t xml:space="preserve"> </w:t>
      </w:r>
      <w:r w:rsidRPr="00784950">
        <w:rPr>
          <w:rtl/>
        </w:rPr>
        <w:t>איפה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ועמיתי</w:t>
      </w:r>
      <w:r w:rsidR="00374753">
        <w:rPr>
          <w:rtl/>
        </w:rPr>
        <w:t xml:space="preserve"> </w:t>
      </w:r>
      <w:r w:rsidRPr="00784950">
        <w:rPr>
          <w:rtl/>
        </w:rPr>
        <w:t>לממשלה הצרה, תראו את הליכוד, תראו את האיחוד</w:t>
      </w:r>
      <w:r w:rsidR="00374753">
        <w:rPr>
          <w:rtl/>
        </w:rPr>
        <w:t xml:space="preserve"> </w:t>
      </w:r>
      <w:r w:rsidRPr="00784950">
        <w:rPr>
          <w:rtl/>
        </w:rPr>
        <w:t>הלאומי.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להם יש תקציב בכיס.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זהו, ונשארנו נציג המפד"ל והסיעות הערביות.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נשארו אלה שאכפת 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 שאכפת להם מהתקציב נשארו.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עקרוני,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כנראה תחושה של אחוות מיעוטים במדינה. אתה יודע, המיעוט</w:t>
      </w:r>
      <w:r w:rsidR="00374753">
        <w:rPr>
          <w:rtl/>
        </w:rPr>
        <w:t xml:space="preserve"> </w:t>
      </w:r>
      <w:r w:rsidRPr="00784950">
        <w:rPr>
          <w:rtl/>
        </w:rPr>
        <w:t>הדתי,</w:t>
      </w:r>
      <w:r w:rsidR="00374753">
        <w:rPr>
          <w:rtl/>
        </w:rPr>
        <w:t xml:space="preserve"> </w:t>
      </w:r>
      <w:r w:rsidRPr="00784950">
        <w:rPr>
          <w:rtl/>
        </w:rPr>
        <w:t>המיעוט הערבי. יכול להיות שהמיעוטים יותר מקפידים להישאר פה בלילות על מנת</w:t>
      </w:r>
      <w:r w:rsidR="00374753">
        <w:rPr>
          <w:rtl/>
        </w:rPr>
        <w:t xml:space="preserve"> </w:t>
      </w:r>
      <w:r w:rsidRPr="00784950">
        <w:rPr>
          <w:rtl/>
        </w:rPr>
        <w:t>לעמוד על זכויותיהם.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מתה</w:t>
      </w:r>
      <w:r w:rsidR="00374753">
        <w:rPr>
          <w:rtl/>
        </w:rPr>
        <w:t xml:space="preserve"> </w:t>
      </w:r>
      <w:r w:rsidRPr="00784950">
        <w:rPr>
          <w:rtl/>
        </w:rPr>
        <w:t>על זה שמדברים על נשים כמיעוט.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על זה אני ממש מתה </w:t>
      </w:r>
      <w:r w:rsidR="00374753">
        <w:rPr>
          <w:rtl/>
        </w:rPr>
        <w:t>–</w:t>
      </w:r>
      <w:r w:rsidRPr="00784950">
        <w:rPr>
          <w:rtl/>
        </w:rPr>
        <w:t xml:space="preserve"> נשים כמיעוט.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במהלך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דיברתי</w:t>
      </w:r>
      <w:r w:rsidR="00374753">
        <w:rPr>
          <w:rtl/>
        </w:rPr>
        <w:t xml:space="preserve"> </w:t>
      </w:r>
      <w:r w:rsidRPr="00784950">
        <w:rPr>
          <w:rtl/>
        </w:rPr>
        <w:t>בכמה נאומים, ואני לא אלאה את 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ואסכם את נאומי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כבר העברת יותר ממחצית הזמן.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בדקה אחת </w:t>
      </w:r>
      <w:r w:rsidR="00374753">
        <w:rPr>
          <w:rtl/>
        </w:rPr>
        <w:t>–</w:t>
      </w:r>
      <w:r w:rsidRPr="00784950">
        <w:rPr>
          <w:rtl/>
        </w:rPr>
        <w:t xml:space="preserve"> אדוני, אני יודע שאתה מקפיד על לוחות הזמנים.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לכם, שאם עד עכשיו עסקנו בשאלה למה התקציב לא טוב ואמרנו מה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לעשות,</w:t>
      </w:r>
      <w:r w:rsidR="00374753">
        <w:rPr>
          <w:rtl/>
        </w:rPr>
        <w:t xml:space="preserve"> </w:t>
      </w:r>
      <w:r w:rsidRPr="00784950">
        <w:rPr>
          <w:rtl/>
        </w:rPr>
        <w:t>אני אומר עוד משהו, שאני חושב שגם בעניין הזה אתם תסכימו אתי. יכול</w:t>
      </w:r>
      <w:r w:rsidR="00374753">
        <w:rPr>
          <w:rtl/>
        </w:rPr>
        <w:t xml:space="preserve"> </w:t>
      </w:r>
      <w:r w:rsidRPr="00784950">
        <w:rPr>
          <w:rtl/>
        </w:rPr>
        <w:t>לקרות מקרה כזה.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כשאומרים לנו מאין המקור התקציבי, אני אומר שגם אם הוא לא</w:t>
      </w:r>
      <w:r w:rsidR="00374753">
        <w:rPr>
          <w:rtl/>
        </w:rPr>
        <w:t xml:space="preserve"> </w:t>
      </w:r>
      <w:r w:rsidRPr="00784950">
        <w:rPr>
          <w:rtl/>
        </w:rPr>
        <w:t>יביא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הרבה כסף </w:t>
      </w:r>
      <w:r w:rsidR="00374753">
        <w:rPr>
          <w:rtl/>
        </w:rPr>
        <w:t>–</w:t>
      </w:r>
      <w:r w:rsidRPr="00784950">
        <w:rPr>
          <w:rtl/>
        </w:rPr>
        <w:t xml:space="preserve"> אני חושב שהוא יביא הרבה כסף </w:t>
      </w:r>
      <w:r w:rsidR="00374753">
        <w:rPr>
          <w:rtl/>
        </w:rPr>
        <w:t>–</w:t>
      </w:r>
      <w:r w:rsidRPr="00784950">
        <w:rPr>
          <w:rtl/>
        </w:rPr>
        <w:t xml:space="preserve"> וזה בהקשר של שאלתו של חבר 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בשארה בזמן נאומי הקודם, ואז לא היה לי זמן להתייחס לזה </w:t>
      </w:r>
      <w:r w:rsidR="00374753">
        <w:rPr>
          <w:rtl/>
        </w:rPr>
        <w:t>–</w:t>
      </w:r>
      <w:r w:rsidRPr="00784950">
        <w:rPr>
          <w:rtl/>
        </w:rPr>
        <w:t xml:space="preserve"> התשובה היא מיסוי ההון.</w:t>
      </w:r>
      <w:r w:rsidR="00374753">
        <w:rPr>
          <w:rtl/>
        </w:rPr>
        <w:t xml:space="preserve"> </w:t>
      </w:r>
      <w:r w:rsidRPr="00784950">
        <w:rPr>
          <w:rtl/>
        </w:rPr>
        <w:t>יש דבר נורא בחברה הישראלית ובכלכלה הישראלית, שכל ההון בישראל אינו זוכה למיסוי.</w:t>
      </w:r>
      <w:r w:rsidR="00374753">
        <w:rPr>
          <w:rtl/>
        </w:rPr>
        <w:t xml:space="preserve"> </w:t>
      </w:r>
      <w:r w:rsidRPr="00784950">
        <w:rPr>
          <w:rtl/>
        </w:rPr>
        <w:t>מה אומרים לנו? אם יהיה מיסוי על ההון, אנשים יבריחו.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ההון יברח מפה.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ההון יברח מפה. לאן הוא יברח, אדוני היושב</w:t>
      </w:r>
      <w:r w:rsidR="00374753">
        <w:rPr>
          <w:rtl/>
        </w:rPr>
        <w:t>-</w:t>
      </w:r>
      <w:r w:rsidRPr="00784950">
        <w:rPr>
          <w:rtl/>
        </w:rPr>
        <w:t>ראש? למקום אחר שממסים.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שם המיסוי גבוה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שם המיסוי הרבה יותר גבוה מזה שאנחנו מציעים שיהיה פה. לאן יברחו עם זה? הרי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הם אומרים </w:t>
      </w:r>
      <w:r w:rsidR="00374753">
        <w:rPr>
          <w:rtl/>
        </w:rPr>
        <w:t>–</w:t>
      </w:r>
      <w:r w:rsidRPr="00784950">
        <w:rPr>
          <w:rtl/>
        </w:rPr>
        <w:t xml:space="preserve"> שאם אנחנו נמסה, ייקחו את הכסף. מה, שם לא ממסים? רק מדינת ישראל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עקומה,</w:t>
      </w:r>
      <w:r w:rsidR="00374753">
        <w:rPr>
          <w:rtl/>
        </w:rPr>
        <w:t xml:space="preserve"> </w:t>
      </w:r>
      <w:r w:rsidRPr="00784950">
        <w:rPr>
          <w:rtl/>
        </w:rPr>
        <w:t>שכשאתה עובד, עמל ומזיע אתה משלם מסים, אבל אם אתה שם בצד את</w:t>
      </w:r>
      <w:r w:rsidR="00374753">
        <w:rPr>
          <w:rtl/>
        </w:rPr>
        <w:t xml:space="preserve"> </w:t>
      </w:r>
      <w:r w:rsidRPr="00784950">
        <w:rPr>
          <w:rtl/>
        </w:rPr>
        <w:t>הכסף והכסף עושה את שלו, או שאתה משקיע בחברות בורסאיות, ובא לציון גואל.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כנראה שיש קדושת הכסף. יותר נכון, קדושת ההון.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ספק</w:t>
      </w:r>
      <w:r w:rsidR="00374753">
        <w:rPr>
          <w:rtl/>
        </w:rPr>
        <w:t xml:space="preserve"> </w:t>
      </w:r>
      <w:r w:rsidRPr="00784950">
        <w:rPr>
          <w:rtl/>
        </w:rPr>
        <w:t>שהרבה מאוד מדברים על זה, אבל כשמגיעים להצבעות אתה לא</w:t>
      </w:r>
      <w:r w:rsidR="00374753">
        <w:rPr>
          <w:rtl/>
        </w:rPr>
        <w:t xml:space="preserve"> </w:t>
      </w:r>
      <w:r w:rsidRPr="00784950">
        <w:rPr>
          <w:rtl/>
        </w:rPr>
        <w:t>רואה אותם 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ראה מקרה ש"ס.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מהתעשיינים ואותם אנשים שזה ההון שלהם, שבכוח המיעוט הזה הם שולטים</w:t>
      </w:r>
      <w:r w:rsidR="00374753">
        <w:rPr>
          <w:rtl/>
        </w:rPr>
        <w:t xml:space="preserve"> </w:t>
      </w:r>
      <w:r w:rsidRPr="00784950">
        <w:rPr>
          <w:rtl/>
        </w:rPr>
        <w:t>על דבר שאין בו שום היגיון כלכלי.</w:t>
      </w:r>
      <w:r w:rsidR="00374753">
        <w:rPr>
          <w:rtl/>
        </w:rPr>
        <w:t xml:space="preserve"> </w:t>
      </w:r>
      <w:r w:rsidRPr="00784950">
        <w:rPr>
          <w:rtl/>
        </w:rPr>
        <w:t>שרי האוצר לדורותיהם ניסו לעשות את המיסוי ולא</w:t>
      </w:r>
      <w:r w:rsidR="00374753">
        <w:rPr>
          <w:rtl/>
        </w:rPr>
        <w:t xml:space="preserve"> </w:t>
      </w:r>
      <w:r w:rsidRPr="00784950">
        <w:rPr>
          <w:rtl/>
        </w:rPr>
        <w:t>הצליחו.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קדושת ההון גוברת.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קדושת ההון, אדוני, כנראה גוברת.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נהיה</w:t>
      </w:r>
      <w:r w:rsidR="00374753">
        <w:rPr>
          <w:rtl/>
        </w:rPr>
        <w:t xml:space="preserve"> </w:t>
      </w:r>
      <w:r w:rsidRPr="00784950">
        <w:rPr>
          <w:rtl/>
        </w:rPr>
        <w:t>פופוליסטים, אני אומר שדווקא כאן, כשאומרים לנו תראו</w:t>
      </w:r>
      <w:r w:rsidR="00374753">
        <w:rPr>
          <w:rtl/>
        </w:rPr>
        <w:t xml:space="preserve"> </w:t>
      </w:r>
      <w:r w:rsidRPr="00784950">
        <w:rPr>
          <w:rtl/>
        </w:rPr>
        <w:t>מקור</w:t>
      </w:r>
      <w:r w:rsidR="00374753">
        <w:rPr>
          <w:rtl/>
        </w:rPr>
        <w:t xml:space="preserve"> </w:t>
      </w:r>
      <w:r w:rsidRPr="00784950">
        <w:rPr>
          <w:rtl/>
        </w:rPr>
        <w:t>תקציבי לדברים שאתם מציעים, אני אומר שזה המקור, ופשוט צריך רק להתכופף כדי</w:t>
      </w:r>
      <w:r w:rsidR="00374753">
        <w:rPr>
          <w:rtl/>
        </w:rPr>
        <w:t xml:space="preserve"> </w:t>
      </w:r>
      <w:r w:rsidRPr="00784950">
        <w:rPr>
          <w:rtl/>
        </w:rPr>
        <w:t>להרים את המטבעות.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 לנגנטל.</w:t>
      </w:r>
      <w:r w:rsidR="00374753">
        <w:rPr>
          <w:rtl/>
        </w:rPr>
        <w:t xml:space="preserve"> </w:t>
      </w:r>
      <w:r w:rsidRPr="00784950">
        <w:rPr>
          <w:rtl/>
        </w:rPr>
        <w:t>חברי הכנסת זבולון אורלב, יגאל ביבי, אמנון</w:t>
      </w:r>
      <w:r w:rsidR="00374753">
        <w:rPr>
          <w:rtl/>
        </w:rPr>
        <w:t xml:space="preserve"> </w:t>
      </w:r>
      <w:r w:rsidRPr="00784950">
        <w:rPr>
          <w:rtl/>
        </w:rPr>
        <w:t>כהן,</w:t>
      </w:r>
      <w:r w:rsidR="00374753">
        <w:rPr>
          <w:rtl/>
        </w:rPr>
        <w:t xml:space="preserve"> </w:t>
      </w:r>
      <w:r w:rsidRPr="00784950">
        <w:rPr>
          <w:rtl/>
        </w:rPr>
        <w:t>רחמים</w:t>
      </w:r>
      <w:r w:rsidR="00374753">
        <w:rPr>
          <w:rtl/>
        </w:rPr>
        <w:t xml:space="preserve"> </w:t>
      </w:r>
      <w:r w:rsidRPr="00784950">
        <w:rPr>
          <w:rtl/>
        </w:rPr>
        <w:t>מלול,</w:t>
      </w:r>
      <w:r w:rsidR="00374753">
        <w:rPr>
          <w:rtl/>
        </w:rPr>
        <w:t xml:space="preserve"> </w:t>
      </w:r>
      <w:r w:rsidRPr="00784950">
        <w:rPr>
          <w:rtl/>
        </w:rPr>
        <w:t>יצחק</w:t>
      </w:r>
      <w:r w:rsidR="00374753">
        <w:rPr>
          <w:rtl/>
        </w:rPr>
        <w:t xml:space="preserve"> </w:t>
      </w:r>
      <w:r w:rsidRPr="00784950">
        <w:rPr>
          <w:rtl/>
        </w:rPr>
        <w:t>סבן,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 אברהם הירשזון, אופיר פינס</w:t>
      </w:r>
      <w:r w:rsidR="00374753">
        <w:rPr>
          <w:rtl/>
        </w:rPr>
        <w:t>-</w:t>
      </w:r>
      <w:r w:rsidRPr="00784950">
        <w:rPr>
          <w:rtl/>
        </w:rPr>
        <w:t>פז, יוסי</w:t>
      </w:r>
      <w:r w:rsidR="00374753">
        <w:rPr>
          <w:rtl/>
        </w:rPr>
        <w:t xml:space="preserve"> </w:t>
      </w:r>
      <w:r w:rsidRPr="00784950">
        <w:rPr>
          <w:rtl/>
        </w:rPr>
        <w:t>פריצקי,</w:t>
      </w:r>
      <w:r w:rsidR="00374753">
        <w:rPr>
          <w:rtl/>
        </w:rPr>
        <w:t xml:space="preserve"> </w:t>
      </w:r>
      <w:r w:rsidRPr="00784950">
        <w:rPr>
          <w:rtl/>
        </w:rPr>
        <w:t>יוסף לפיד, אברהם פורז, יהודית נאות, ויקטור בריילובסקי, עמיר פרץ, איתן</w:t>
      </w:r>
      <w:r w:rsidR="00374753">
        <w:rPr>
          <w:rtl/>
        </w:rPr>
        <w:t xml:space="preserve"> </w:t>
      </w:r>
      <w:r w:rsidRPr="00784950">
        <w:rPr>
          <w:rtl/>
        </w:rPr>
        <w:t>כבל,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צינקר, רומן ברונפמן, מיכאל קליינר, 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 חבר</w:t>
      </w:r>
      <w:r w:rsidR="00374753">
        <w:rPr>
          <w:rtl/>
        </w:rPr>
        <w:t xml:space="preserve"> </w:t>
      </w:r>
      <w:r w:rsidRPr="00784950">
        <w:rPr>
          <w:rtl/>
        </w:rPr>
        <w:t>הכנסת עזמי בשארה, בבקשה, אדוני.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הולכים ומכלים את ההסתייגויות. המספר פוחת.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יכול להיות. אנחנו ממש מזועזעים.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לנצל את ההזדמנות הזאת, אולי זה הסיבוב האחרון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 הלפני אחרון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יהיה לך עוד סיבוב אחד לפחות.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זאת אני אנצל את זכותי לדבר על דברים פוליטיים.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במשך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דיברנו על המצב המדיני כעל מצב נתון, שבמסגרתו התקציב הזה עוצב,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שיעור</w:t>
      </w:r>
      <w:r w:rsidR="00374753">
        <w:rPr>
          <w:rtl/>
        </w:rPr>
        <w:t xml:space="preserve"> </w:t>
      </w:r>
      <w:r w:rsidRPr="00784950">
        <w:rPr>
          <w:rtl/>
        </w:rPr>
        <w:t>הצמיחה</w:t>
      </w:r>
      <w:r w:rsidR="00374753">
        <w:rPr>
          <w:rtl/>
        </w:rPr>
        <w:t xml:space="preserve"> </w:t>
      </w:r>
      <w:r w:rsidRPr="00784950">
        <w:rPr>
          <w:rtl/>
        </w:rPr>
        <w:t>הצפוי הוא פחות מ</w:t>
      </w:r>
      <w:r w:rsidR="00374753">
        <w:rPr>
          <w:rtl/>
        </w:rPr>
        <w:t>-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>, ואולי יתממשו אחוזים שליליים, ולא לפי</w:t>
      </w:r>
      <w:r w:rsidR="00374753">
        <w:rPr>
          <w:rtl/>
        </w:rPr>
        <w:t xml:space="preserve"> </w:t>
      </w:r>
      <w:r w:rsidRPr="00784950">
        <w:rPr>
          <w:rtl/>
        </w:rPr>
        <w:t>הצפוי.</w:t>
      </w:r>
      <w:r w:rsidR="00374753">
        <w:rPr>
          <w:rtl/>
        </w:rPr>
        <w:t xml:space="preserve"> </w:t>
      </w:r>
      <w:r w:rsidRPr="00784950">
        <w:rPr>
          <w:rtl/>
        </w:rPr>
        <w:t>לכן התקציב הזה מהודק תיאורטית, אבל מעשית הוא היה תוצאה של מעשי הסדרים</w:t>
      </w:r>
      <w:r w:rsidR="00374753">
        <w:rPr>
          <w:rtl/>
        </w:rPr>
        <w:t xml:space="preserve"> </w:t>
      </w:r>
      <w:r w:rsidRPr="00784950">
        <w:rPr>
          <w:rtl/>
        </w:rPr>
        <w:t>ומה שנקרא קומבינות בעגה הישראלית. כלומר, ההתנהגות של הממשלה לא היתה התנהגות של</w:t>
      </w:r>
      <w:r w:rsidR="00374753">
        <w:rPr>
          <w:rtl/>
        </w:rPr>
        <w:t xml:space="preserve"> </w:t>
      </w:r>
      <w:r w:rsidRPr="00784950">
        <w:rPr>
          <w:rtl/>
        </w:rPr>
        <w:t>מצב חירום, אלא של קומבינות, כימים ימימה. רק על הנכים הם עשו שרירים, כאשר הם לא</w:t>
      </w:r>
      <w:r w:rsidR="00374753">
        <w:rPr>
          <w:rtl/>
        </w:rPr>
        <w:t xml:space="preserve"> </w:t>
      </w:r>
      <w:r w:rsidRPr="00784950">
        <w:rPr>
          <w:rtl/>
        </w:rPr>
        <w:t>היו מוכנים לשבת עם הנכים בכלל. כל השאר היה ממש קומבינות בין סקטורים חזקים.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המדיני, אדוני היושב</w:t>
      </w:r>
      <w:r w:rsidR="00374753">
        <w:rPr>
          <w:rtl/>
        </w:rPr>
        <w:t>-</w:t>
      </w:r>
      <w:r w:rsidRPr="00784950">
        <w:rPr>
          <w:rtl/>
        </w:rPr>
        <w:t>ראש, הוא הבעיה העיקרית בסופו של דבר. הבעיה הזאת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גורלית</w:t>
      </w:r>
      <w:r w:rsidR="00374753">
        <w:rPr>
          <w:rtl/>
        </w:rPr>
        <w:t xml:space="preserve"> </w:t>
      </w:r>
      <w:r w:rsidRPr="00784950">
        <w:rPr>
          <w:rtl/>
        </w:rPr>
        <w:t>לאוכלוסיית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ערבים כיהודים. העובדה שלממשלת ישראל יש</w:t>
      </w:r>
      <w:r w:rsidR="00374753">
        <w:rPr>
          <w:rtl/>
        </w:rPr>
        <w:t xml:space="preserve"> </w:t>
      </w: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תוכנית מדינית, אבל תוכנית מדינית שלא מביאה לשום פתרון מדיני, אלא לשינוי</w:t>
      </w:r>
      <w:r w:rsidR="00374753">
        <w:rPr>
          <w:rtl/>
        </w:rPr>
        <w:t xml:space="preserve"> </w:t>
      </w:r>
      <w:r w:rsidRPr="00784950">
        <w:rPr>
          <w:rtl/>
        </w:rPr>
        <w:t>האג'נדה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המשא</w:t>
      </w:r>
      <w:r w:rsidR="00374753">
        <w:rPr>
          <w:rtl/>
        </w:rPr>
        <w:t>-</w:t>
      </w:r>
      <w:r w:rsidRPr="00784950">
        <w:rPr>
          <w:rtl/>
        </w:rPr>
        <w:t>ומתן,</w:t>
      </w:r>
      <w:r w:rsidR="00374753">
        <w:rPr>
          <w:rtl/>
        </w:rPr>
        <w:t xml:space="preserve"> </w:t>
      </w:r>
      <w:r w:rsidRPr="00784950">
        <w:rPr>
          <w:rtl/>
        </w:rPr>
        <w:t>כך שהמרכיבים העיקריים של השאלה הפלסטינית לא יהוו בכלל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למשא</w:t>
      </w:r>
      <w:r w:rsidR="00374753">
        <w:rPr>
          <w:rtl/>
        </w:rPr>
        <w:t>-</w:t>
      </w:r>
      <w:r w:rsidRPr="00784950">
        <w:rPr>
          <w:rtl/>
        </w:rPr>
        <w:t>ומתן</w:t>
      </w:r>
      <w:r w:rsidR="00374753">
        <w:rPr>
          <w:rtl/>
        </w:rPr>
        <w:t xml:space="preserve"> – </w:t>
      </w:r>
      <w:r w:rsidRPr="00784950">
        <w:rPr>
          <w:rtl/>
        </w:rPr>
        <w:t>לדעתי</w:t>
      </w:r>
      <w:r w:rsidR="00374753">
        <w:rPr>
          <w:rtl/>
        </w:rPr>
        <w:t xml:space="preserve"> </w:t>
      </w:r>
      <w:r w:rsidRPr="00784950">
        <w:rPr>
          <w:rtl/>
        </w:rPr>
        <w:t>זוהי</w:t>
      </w:r>
      <w:r w:rsidR="00374753">
        <w:rPr>
          <w:rtl/>
        </w:rPr>
        <w:t xml:space="preserve"> </w:t>
      </w:r>
      <w:r w:rsidRPr="00784950">
        <w:rPr>
          <w:rtl/>
        </w:rPr>
        <w:t>תוכניתו של שרון.</w:t>
      </w:r>
      <w:r w:rsidR="00374753">
        <w:rPr>
          <w:rtl/>
        </w:rPr>
        <w:t xml:space="preserve"> </w:t>
      </w:r>
      <w:r w:rsidRPr="00784950">
        <w:rPr>
          <w:rtl/>
        </w:rPr>
        <w:t>כלומר, שרון לא רוצה לדבר על</w:t>
      </w:r>
      <w:r w:rsidR="00374753">
        <w:rPr>
          <w:rtl/>
        </w:rPr>
        <w:t xml:space="preserve"> </w:t>
      </w:r>
      <w:r w:rsidRPr="00784950">
        <w:rPr>
          <w:rtl/>
        </w:rPr>
        <w:t>גבולות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 זכות הגדרה עצמית, לא רוצה לדבר על ירושלים, לא 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התנחלויות, הוא רוצה לדבר על ישות פלסטינית ועל תנאי הביטחון שבהם תחיה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זה פתרון קבע או פתרון ל</w:t>
      </w:r>
      <w:r w:rsidR="00374753">
        <w:rPr>
          <w:rtl/>
        </w:rPr>
        <w:t>-</w:t>
      </w:r>
      <w:r w:rsidRPr="00784950">
        <w:rPr>
          <w:rtl/>
        </w:rPr>
        <w:t>20 שנה, זה לא כל כך חשוב לו. העניין</w:t>
      </w:r>
      <w:r w:rsidR="00374753">
        <w:rPr>
          <w:rtl/>
        </w:rPr>
        <w:t xml:space="preserve"> </w:t>
      </w:r>
      <w:r w:rsidRPr="00784950">
        <w:rPr>
          <w:rtl/>
        </w:rPr>
        <w:t>הוא שהוא רוצה לשנות את האג'נדה של המשא</w:t>
      </w:r>
      <w:r w:rsidR="00374753">
        <w:rPr>
          <w:rtl/>
        </w:rPr>
        <w:t>-</w:t>
      </w:r>
      <w:r w:rsidRPr="00784950">
        <w:rPr>
          <w:rtl/>
        </w:rPr>
        <w:t>ומתן, ולכן הוא מוצא את עצמו בעימות כולל</w:t>
      </w:r>
      <w:r w:rsidR="00374753">
        <w:rPr>
          <w:rtl/>
        </w:rPr>
        <w:t xml:space="preserve"> </w:t>
      </w:r>
      <w:r w:rsidRPr="00784950">
        <w:rPr>
          <w:rtl/>
        </w:rPr>
        <w:t>עם העם הפלסטיני, לא רק עם הנהגתו.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וכפי</w:t>
      </w:r>
      <w:r w:rsidR="00374753">
        <w:rPr>
          <w:rtl/>
        </w:rPr>
        <w:t xml:space="preserve"> </w:t>
      </w:r>
      <w:r w:rsidRPr="00784950">
        <w:rPr>
          <w:rtl/>
        </w:rPr>
        <w:t>שידוע,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סיפור</w:t>
      </w:r>
      <w:r w:rsidR="00374753">
        <w:rPr>
          <w:rtl/>
        </w:rPr>
        <w:t xml:space="preserve"> </w:t>
      </w:r>
      <w:r w:rsidRPr="00784950">
        <w:rPr>
          <w:rtl/>
        </w:rPr>
        <w:t>היסטורי,</w:t>
      </w:r>
      <w:r w:rsidR="00374753">
        <w:rPr>
          <w:rtl/>
        </w:rPr>
        <w:t xml:space="preserve"> </w:t>
      </w:r>
      <w:r w:rsidRPr="00784950">
        <w:rPr>
          <w:rtl/>
        </w:rPr>
        <w:t>כפי שמחר ההצבעה היא מכורה, גם זה סיפור</w:t>
      </w:r>
      <w:r w:rsidR="00374753">
        <w:rPr>
          <w:rtl/>
        </w:rPr>
        <w:t xml:space="preserve"> </w:t>
      </w:r>
      <w:r w:rsidRPr="00784950">
        <w:rPr>
          <w:rtl/>
        </w:rPr>
        <w:t>היסטורי</w:t>
      </w:r>
      <w:r w:rsidR="00374753">
        <w:rPr>
          <w:rtl/>
        </w:rPr>
        <w:t xml:space="preserve"> </w:t>
      </w:r>
      <w:r w:rsidRPr="00784950">
        <w:rPr>
          <w:rtl/>
        </w:rPr>
        <w:t>מכור.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לשבור את רצונו של עם לעצמאות. אתה מבודד את ההנהגה שלו,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מוצא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עצמך</w:t>
      </w:r>
      <w:r w:rsidR="00374753">
        <w:rPr>
          <w:rtl/>
        </w:rPr>
        <w:t xml:space="preserve"> </w:t>
      </w:r>
      <w:r w:rsidRPr="00784950">
        <w:rPr>
          <w:rtl/>
        </w:rPr>
        <w:t>בעימות עם כלל העם, כאשר אתה בעצמך חושש מיצירת אנרכיה, שמא</w:t>
      </w:r>
      <w:r w:rsidR="00374753">
        <w:rPr>
          <w:rtl/>
        </w:rPr>
        <w:t xml:space="preserve"> </w:t>
      </w:r>
      <w:r w:rsidRPr="00784950">
        <w:rPr>
          <w:rtl/>
        </w:rPr>
        <w:t>האנרכיה הזאת תעבור אליך למדינה הכובשת.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במבוך.</w:t>
      </w:r>
      <w:r w:rsidR="00374753">
        <w:rPr>
          <w:rtl/>
        </w:rPr>
        <w:t xml:space="preserve"> </w:t>
      </w:r>
      <w:r w:rsidRPr="00784950">
        <w:rPr>
          <w:rtl/>
        </w:rPr>
        <w:t>נראה כאילו האינתיפאדה נמצאת במשבר או בחוסר מוצא.</w:t>
      </w:r>
      <w:r w:rsidR="00374753">
        <w:rPr>
          <w:rtl/>
        </w:rPr>
        <w:t xml:space="preserve"> </w:t>
      </w:r>
      <w:r w:rsidRPr="00784950">
        <w:rPr>
          <w:rtl/>
        </w:rPr>
        <w:t>האמת</w:t>
      </w:r>
      <w:r w:rsidR="00374753">
        <w:rPr>
          <w:rtl/>
        </w:rPr>
        <w:t xml:space="preserve"> </w:t>
      </w:r>
      <w:r w:rsidRPr="00784950">
        <w:rPr>
          <w:rtl/>
        </w:rPr>
        <w:t>היא,</w:t>
      </w:r>
      <w:r w:rsidR="00374753">
        <w:rPr>
          <w:rtl/>
        </w:rPr>
        <w:t xml:space="preserve"> </w:t>
      </w:r>
      <w:r w:rsidRPr="00784950">
        <w:rPr>
          <w:rtl/>
        </w:rPr>
        <w:t>ששרון</w:t>
      </w:r>
      <w:r w:rsidR="00374753">
        <w:rPr>
          <w:rtl/>
        </w:rPr>
        <w:t xml:space="preserve"> </w:t>
      </w:r>
      <w:r w:rsidRPr="00784950">
        <w:rPr>
          <w:rtl/>
        </w:rPr>
        <w:t>נמצא במשבר ובחוסר מוצא, ולכן הוא חייב להביא להסלמה כל הזמן.</w:t>
      </w:r>
      <w:r w:rsidR="00374753">
        <w:rPr>
          <w:rtl/>
        </w:rPr>
        <w:t xml:space="preserve"> </w:t>
      </w:r>
      <w:r w:rsidRPr="00784950">
        <w:rPr>
          <w:rtl/>
        </w:rPr>
        <w:t>אין לאיש הזה שום מוצא, במדיניותו הנוכחית אין לו שום מוצא.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חיובי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שקרה בשנה האחרונה, והוא העייפות בציבור הישראלי</w:t>
      </w:r>
      <w:r w:rsidR="00374753">
        <w:rPr>
          <w:rtl/>
        </w:rPr>
        <w:t xml:space="preserve"> </w:t>
      </w:r>
      <w:r w:rsidRPr="00784950">
        <w:rPr>
          <w:rtl/>
        </w:rPr>
        <w:t>מהמדיניות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יש עייפות מההסלמה ויש תהיות לאן היא מובילה.</w:t>
      </w:r>
      <w:r w:rsidR="00374753">
        <w:rPr>
          <w:rtl/>
        </w:rPr>
        <w:t xml:space="preserve"> </w:t>
      </w:r>
      <w:r w:rsidRPr="00784950">
        <w:rPr>
          <w:rtl/>
        </w:rPr>
        <w:t>ראשית, אני חושב</w:t>
      </w:r>
      <w:r w:rsidR="00374753">
        <w:rPr>
          <w:rtl/>
        </w:rPr>
        <w:t xml:space="preserve"> </w:t>
      </w:r>
      <w:r w:rsidRPr="00784950">
        <w:rPr>
          <w:rtl/>
        </w:rPr>
        <w:t>שהגיע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הזמן לכך. שנית, צריך לעודד ולהביע הערכה לקולות </w:t>
      </w:r>
      <w:r w:rsidR="00374753">
        <w:rPr>
          <w:rtl/>
        </w:rPr>
        <w:t>–</w:t>
      </w:r>
      <w:r w:rsidRPr="00784950">
        <w:rPr>
          <w:rtl/>
        </w:rPr>
        <w:t xml:space="preserve"> הנשמעים ביתר שאת </w:t>
      </w:r>
      <w:r w:rsidR="00374753">
        <w:rPr>
          <w:rtl/>
        </w:rPr>
        <w:t>–</w:t>
      </w:r>
      <w:r w:rsidRPr="00784950">
        <w:rPr>
          <w:rtl/>
        </w:rPr>
        <w:t xml:space="preserve"> אשר</w:t>
      </w:r>
      <w:r w:rsidR="00374753">
        <w:rPr>
          <w:rtl/>
        </w:rPr>
        <w:t xml:space="preserve"> </w:t>
      </w:r>
      <w:r w:rsidRPr="00784950">
        <w:rPr>
          <w:rtl/>
        </w:rPr>
        <w:t>תוהים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הדרך שהממשלה מובילה בה את העניינים ולאן זה מוביל, לאן זה יגיע, כאשר</w:t>
      </w:r>
      <w:r w:rsidR="00374753">
        <w:rPr>
          <w:rtl/>
        </w:rPr>
        <w:t xml:space="preserve"> </w:t>
      </w:r>
      <w:r w:rsidRPr="00784950">
        <w:rPr>
          <w:rtl/>
        </w:rPr>
        <w:t>האלימות</w:t>
      </w:r>
      <w:r w:rsidR="00374753">
        <w:rPr>
          <w:rtl/>
        </w:rPr>
        <w:t xml:space="preserve"> </w:t>
      </w:r>
      <w:r w:rsidRPr="00784950">
        <w:rPr>
          <w:rtl/>
        </w:rPr>
        <w:t>מולידה רק אלימות שכנגד והדיכוי מוליד רק התנגדות לדיכוי. אגב, מכאן השם</w:t>
      </w:r>
      <w:r w:rsidR="00374753">
        <w:rPr>
          <w:rtl/>
        </w:rPr>
        <w:t xml:space="preserve"> </w:t>
      </w:r>
      <w:r w:rsidRPr="00784950">
        <w:rPr>
          <w:rtl/>
        </w:rPr>
        <w:t>התנגדות</w:t>
      </w:r>
      <w:r w:rsidR="00374753">
        <w:rPr>
          <w:rtl/>
        </w:rPr>
        <w:t xml:space="preserve"> – </w:t>
      </w:r>
      <w:r w:rsidRPr="00784950">
        <w:rPr>
          <w:rtl/>
        </w:rPr>
        <w:t>מוקעמה.</w:t>
      </w:r>
      <w:r w:rsidR="00374753">
        <w:rPr>
          <w:rtl/>
        </w:rPr>
        <w:t xml:space="preserve"> </w:t>
      </w:r>
      <w:r w:rsidRPr="00784950">
        <w:rPr>
          <w:rtl/>
        </w:rPr>
        <w:t>מוקעמה של מה? מוקעמה של אלימות, מוקעמה של התנגדות, מוקעמה</w:t>
      </w:r>
      <w:r w:rsidR="00374753">
        <w:rPr>
          <w:rtl/>
        </w:rPr>
        <w:t xml:space="preserve"> </w:t>
      </w:r>
      <w:r w:rsidRPr="00784950">
        <w:rPr>
          <w:rtl/>
        </w:rPr>
        <w:t>של דיכוי. זה המושג התנגדות, מכאן זה בא,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המדיניות הזאת יוצרת גם את מה שלא היה כלל במסורת הפוליטית</w:t>
      </w:r>
      <w:r w:rsidR="00374753">
        <w:rPr>
          <w:rtl/>
        </w:rPr>
        <w:t xml:space="preserve"> </w:t>
      </w:r>
      <w:r w:rsidRPr="00784950">
        <w:rPr>
          <w:rtl/>
        </w:rPr>
        <w:t>הפלסטינית.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זוכר, אדוני, במסורת הפוליטית הפלסטינית את המושג מתאבדים? 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זוכר.</w:t>
      </w:r>
      <w:r w:rsidR="00374753">
        <w:rPr>
          <w:rtl/>
        </w:rPr>
        <w:t xml:space="preserve"> </w:t>
      </w:r>
      <w:r w:rsidRPr="00784950">
        <w:rPr>
          <w:rtl/>
        </w:rPr>
        <w:t>בכל ההיסטוריה האסלאמית אני לא זוכר אותו, וגם בהיסטוריה המודרנית 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אותו.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תוצר חדש. אנחנו מכירים את הקמיקאזה ביפן, אנחנו גם קוראים</w:t>
      </w:r>
      <w:r w:rsidR="00374753">
        <w:rPr>
          <w:rtl/>
        </w:rPr>
        <w:t xml:space="preserve"> </w:t>
      </w:r>
      <w:r w:rsidRPr="00784950">
        <w:rPr>
          <w:rtl/>
        </w:rPr>
        <w:t>בתנ"ך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מעשה שמשון </w:t>
      </w:r>
      <w:r w:rsidR="00374753">
        <w:rPr>
          <w:rtl/>
        </w:rPr>
        <w:t>–</w:t>
      </w:r>
      <w:r w:rsidRPr="00784950">
        <w:rPr>
          <w:rtl/>
        </w:rPr>
        <w:t xml:space="preserve"> "תמות נפשי עם פלשתים".</w:t>
      </w:r>
      <w:r w:rsidR="00374753">
        <w:rPr>
          <w:rtl/>
        </w:rPr>
        <w:t xml:space="preserve"> </w:t>
      </w:r>
      <w:r w:rsidRPr="00784950">
        <w:rPr>
          <w:rtl/>
        </w:rPr>
        <w:t>אני לא מכיר בתיאולוגיה הפוליטית</w:t>
      </w:r>
      <w:r w:rsidR="00374753">
        <w:rPr>
          <w:rtl/>
        </w:rPr>
        <w:t xml:space="preserve"> </w:t>
      </w:r>
      <w:r w:rsidRPr="00784950">
        <w:rPr>
          <w:rtl/>
        </w:rPr>
        <w:t>הערבית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המושג הזה. זהו תוצר חדש, ואני חושב שמדינת ישראל צריכה לתהות ממש על</w:t>
      </w:r>
      <w:r w:rsidR="00374753">
        <w:rPr>
          <w:rtl/>
        </w:rPr>
        <w:t xml:space="preserve"> </w:t>
      </w:r>
      <w:r w:rsidRPr="00784950">
        <w:rPr>
          <w:rtl/>
        </w:rPr>
        <w:t>התופעה הזאת, למה זה קורה במספרים האלה ובמצב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שהגיע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שיישאלו</w:t>
      </w:r>
      <w:r w:rsidR="00374753">
        <w:rPr>
          <w:rtl/>
        </w:rPr>
        <w:t xml:space="preserve"> </w:t>
      </w:r>
      <w:r w:rsidRPr="00784950">
        <w:rPr>
          <w:rtl/>
        </w:rPr>
        <w:t>השאלות הנכונות לגבי המצב המדיני. מתחילות</w:t>
      </w:r>
      <w:r w:rsidR="00374753">
        <w:rPr>
          <w:rtl/>
        </w:rPr>
        <w:t xml:space="preserve"> </w:t>
      </w:r>
      <w:r w:rsidRPr="00784950">
        <w:rPr>
          <w:rtl/>
        </w:rPr>
        <w:t>להישמע</w:t>
      </w:r>
      <w:r w:rsidR="00374753">
        <w:rPr>
          <w:rtl/>
        </w:rPr>
        <w:t xml:space="preserve"> </w:t>
      </w:r>
      <w:r w:rsidRPr="00784950">
        <w:rPr>
          <w:rtl/>
        </w:rPr>
        <w:t>שאלות</w:t>
      </w:r>
      <w:r w:rsidR="00374753">
        <w:rPr>
          <w:rtl/>
        </w:rPr>
        <w:t xml:space="preserve"> </w:t>
      </w:r>
      <w:r w:rsidRPr="00784950">
        <w:rPr>
          <w:rtl/>
        </w:rPr>
        <w:t>נכונות,</w:t>
      </w:r>
      <w:r w:rsidR="00374753">
        <w:rPr>
          <w:rtl/>
        </w:rPr>
        <w:t xml:space="preserve"> </w:t>
      </w:r>
      <w:r w:rsidRPr="00784950">
        <w:rPr>
          <w:rtl/>
        </w:rPr>
        <w:t>למרות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הדמגוגיה ולמרות כל ההיסטוריה; בסופו של דבר,</w:t>
      </w:r>
      <w:r w:rsidR="00374753">
        <w:rPr>
          <w:rtl/>
        </w:rPr>
        <w:t xml:space="preserve"> </w:t>
      </w:r>
      <w:r w:rsidRPr="00784950">
        <w:rPr>
          <w:rtl/>
        </w:rPr>
        <w:t>הביטחון היחיד הוא שלום צודק בין שני העמים. 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עזמי בשארה.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מוחמד כנעאן,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פלא שאין שום נציג של הממשלה</w:t>
      </w:r>
      <w:r w:rsidR="00374753">
        <w:rPr>
          <w:rtl/>
        </w:rPr>
        <w:t xml:space="preserve"> </w:t>
      </w:r>
      <w:r w:rsidRPr="00784950">
        <w:rPr>
          <w:rtl/>
        </w:rPr>
        <w:t>בדיון,</w:t>
      </w:r>
      <w:r w:rsidR="00374753">
        <w:rPr>
          <w:rtl/>
        </w:rPr>
        <w:t xml:space="preserve"> </w:t>
      </w:r>
      <w:r w:rsidRPr="00784950">
        <w:rPr>
          <w:rtl/>
        </w:rPr>
        <w:t>ולצערי</w:t>
      </w:r>
      <w:r w:rsidR="00374753">
        <w:rPr>
          <w:rtl/>
        </w:rPr>
        <w:t xml:space="preserve"> </w:t>
      </w:r>
      <w:r w:rsidRPr="00784950">
        <w:rPr>
          <w:rtl/>
        </w:rPr>
        <w:t>הרב</w:t>
      </w:r>
      <w:r w:rsidR="00374753">
        <w:rPr>
          <w:rtl/>
        </w:rPr>
        <w:t xml:space="preserve"> </w:t>
      </w:r>
      <w:r w:rsidRPr="00784950">
        <w:rPr>
          <w:rtl/>
        </w:rPr>
        <w:t>אנחנו,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הערבים, מדברים זה אל זה, אולי אל קהל</w:t>
      </w:r>
      <w:r w:rsidR="00374753">
        <w:rPr>
          <w:rtl/>
        </w:rPr>
        <w:t xml:space="preserve"> </w:t>
      </w:r>
      <w:r w:rsidRPr="00784950">
        <w:rPr>
          <w:rtl/>
        </w:rPr>
        <w:t>השומעים שלנו, לא יותר מזה. זו בושה וחרפה לממשלה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כנעאן, אני מסכים עם מה שאתה אומר, אבל למען האמת כולנו זוכרים,</w:t>
      </w:r>
      <w:r w:rsidR="00374753">
        <w:rPr>
          <w:rtl/>
        </w:rPr>
        <w:t xml:space="preserve"> </w:t>
      </w:r>
      <w:r w:rsidRPr="00784950">
        <w:rPr>
          <w:rtl/>
        </w:rPr>
        <w:t>שככל שהדיון על התקציב נכנס אל תוך הלילה, מתמעטים חברי הכנסת הנוכחים. זה קרה גם</w:t>
      </w:r>
      <w:r w:rsidR="00374753">
        <w:rPr>
          <w:rtl/>
        </w:rPr>
        <w:t xml:space="preserve"> </w:t>
      </w:r>
      <w:r w:rsidRPr="00784950">
        <w:rPr>
          <w:rtl/>
        </w:rPr>
        <w:t>בשנים קודמות.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מאחר שהתקציב הזה מכור, זה משחק מכור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תמיד מכור.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 – –</w:t>
      </w:r>
      <w:r w:rsidR="00784950" w:rsidRPr="00784950">
        <w:rPr>
          <w:rtl/>
        </w:rPr>
        <w:t xml:space="preserve"> תמיד ראינו 40</w:t>
      </w:r>
      <w:r>
        <w:rPr>
          <w:rtl/>
        </w:rPr>
        <w:t>-</w:t>
      </w:r>
      <w:r w:rsidR="00784950" w:rsidRPr="00784950">
        <w:rPr>
          <w:rtl/>
        </w:rPr>
        <w:t>50 חברי כנסת מהאופוזיציה, אבל היום אין, ומשום שאין,</w:t>
      </w:r>
      <w:r>
        <w:rPr>
          <w:rtl/>
        </w:rPr>
        <w:t xml:space="preserve"> </w:t>
      </w:r>
      <w:r w:rsidR="00784950" w:rsidRPr="00784950">
        <w:rPr>
          <w:rtl/>
        </w:rPr>
        <w:t>הם</w:t>
      </w:r>
      <w:r>
        <w:rPr>
          <w:rtl/>
        </w:rPr>
        <w:t xml:space="preserve"> </w:t>
      </w:r>
      <w:r w:rsidR="00784950" w:rsidRPr="00784950">
        <w:rPr>
          <w:rtl/>
        </w:rPr>
        <w:t>אפילו</w:t>
      </w:r>
      <w:r>
        <w:rPr>
          <w:rtl/>
        </w:rPr>
        <w:t xml:space="preserve"> </w:t>
      </w:r>
      <w:r w:rsidR="00784950" w:rsidRPr="00784950">
        <w:rPr>
          <w:rtl/>
        </w:rPr>
        <w:t>לא</w:t>
      </w:r>
      <w:r>
        <w:rPr>
          <w:rtl/>
        </w:rPr>
        <w:t xml:space="preserve"> </w:t>
      </w:r>
      <w:r w:rsidR="00784950" w:rsidRPr="00784950">
        <w:rPr>
          <w:rtl/>
        </w:rPr>
        <w:t>טרחו</w:t>
      </w:r>
      <w:r>
        <w:rPr>
          <w:rtl/>
        </w:rPr>
        <w:t xml:space="preserve"> </w:t>
      </w:r>
      <w:r w:rsidR="00784950" w:rsidRPr="00784950">
        <w:rPr>
          <w:rtl/>
        </w:rPr>
        <w:t>לבוא</w:t>
      </w:r>
      <w:r>
        <w:rPr>
          <w:rtl/>
        </w:rPr>
        <w:t xml:space="preserve"> </w:t>
      </w:r>
      <w:r w:rsidR="00784950" w:rsidRPr="00784950">
        <w:rPr>
          <w:rtl/>
        </w:rPr>
        <w:t>רק</w:t>
      </w:r>
      <w:r>
        <w:rPr>
          <w:rtl/>
        </w:rPr>
        <w:t xml:space="preserve"> </w:t>
      </w:r>
      <w:r w:rsidR="00784950" w:rsidRPr="00784950">
        <w:rPr>
          <w:rtl/>
        </w:rPr>
        <w:t>לדבר,</w:t>
      </w:r>
      <w:r>
        <w:rPr>
          <w:rtl/>
        </w:rPr>
        <w:t xml:space="preserve"> </w:t>
      </w:r>
      <w:r w:rsidR="00784950" w:rsidRPr="00784950">
        <w:rPr>
          <w:rtl/>
        </w:rPr>
        <w:t>לשמוע, לשאול מה הן הדרישות של האוכלוסייה</w:t>
      </w:r>
      <w:r>
        <w:rPr>
          <w:rtl/>
        </w:rPr>
        <w:t xml:space="preserve"> </w:t>
      </w:r>
      <w:r w:rsidR="00784950" w:rsidRPr="00784950">
        <w:rPr>
          <w:rtl/>
        </w:rPr>
        <w:t>הערבית,</w:t>
      </w:r>
      <w:r>
        <w:rPr>
          <w:rtl/>
        </w:rPr>
        <w:t xml:space="preserve"> </w:t>
      </w:r>
      <w:r w:rsidR="00784950" w:rsidRPr="00784950">
        <w:rPr>
          <w:rtl/>
        </w:rPr>
        <w:t>מה</w:t>
      </w:r>
      <w:r>
        <w:rPr>
          <w:rtl/>
        </w:rPr>
        <w:t xml:space="preserve"> </w:t>
      </w:r>
      <w:r w:rsidR="00784950" w:rsidRPr="00784950">
        <w:rPr>
          <w:rtl/>
        </w:rPr>
        <w:t>הדרישות</w:t>
      </w:r>
      <w:r>
        <w:rPr>
          <w:rtl/>
        </w:rPr>
        <w:t xml:space="preserve"> </w:t>
      </w:r>
      <w:r w:rsidR="00784950" w:rsidRPr="00784950">
        <w:rPr>
          <w:rtl/>
        </w:rPr>
        <w:t>שלכם</w:t>
      </w:r>
      <w:r>
        <w:rPr>
          <w:rtl/>
        </w:rPr>
        <w:t xml:space="preserve"> </w:t>
      </w:r>
      <w:r w:rsidR="00784950" w:rsidRPr="00784950">
        <w:rPr>
          <w:rtl/>
        </w:rPr>
        <w:t>כסיעות, כמפלגות, כמייצגי אוכלוסייה. אין, אף אחד לא</w:t>
      </w:r>
      <w:r>
        <w:rPr>
          <w:rtl/>
        </w:rPr>
        <w:t xml:space="preserve"> </w:t>
      </w:r>
      <w:r w:rsidR="00784950" w:rsidRPr="00784950">
        <w:rPr>
          <w:rtl/>
        </w:rPr>
        <w:t>מוכן לשמוע, לא רצה לשמוע.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אין אופוזיציה.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ההבדל</w:t>
      </w:r>
      <w:r w:rsidR="00374753">
        <w:rPr>
          <w:rtl/>
        </w:rPr>
        <w:t xml:space="preserve"> </w:t>
      </w:r>
      <w:r w:rsidRPr="00784950">
        <w:rPr>
          <w:rtl/>
        </w:rPr>
        <w:t>היחיד השנה משנים קודמות הוא שאין נציג ממשלה בכלל. זה החידוש למעשה,</w:t>
      </w:r>
      <w:r w:rsidR="00374753">
        <w:rPr>
          <w:rtl/>
        </w:rPr>
        <w:t xml:space="preserve"> </w:t>
      </w:r>
      <w:r w:rsidRPr="00784950">
        <w:rPr>
          <w:rtl/>
        </w:rPr>
        <w:t>וזה גם לא כל כך חדש, כי אנחנו רגילים לזה שהממשלה איננה.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 הממשלה לא קיימת 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זה חודשים אחדים.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נראית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הכינה את התקציב, איך שהיא העבירה אותו ואיך שהיא</w:t>
      </w:r>
      <w:r w:rsidR="00374753">
        <w:rPr>
          <w:rtl/>
        </w:rPr>
        <w:t xml:space="preserve"> </w:t>
      </w:r>
      <w:r w:rsidRPr="00784950">
        <w:rPr>
          <w:rtl/>
        </w:rPr>
        <w:t>הביאה אותו לוועדת הכספים ולוועדות השונות. כל זה הרי ידוע, אדוני היושב</w:t>
      </w:r>
      <w:r w:rsidR="00374753">
        <w:rPr>
          <w:rtl/>
        </w:rPr>
        <w:t>-</w:t>
      </w:r>
      <w:r w:rsidRPr="00784950">
        <w:rPr>
          <w:rtl/>
        </w:rPr>
        <w:t>ראש, אבל</w:t>
      </w:r>
      <w:r w:rsidR="00374753">
        <w:rPr>
          <w:rtl/>
        </w:rPr>
        <w:t xml:space="preserve"> </w:t>
      </w: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שהציבור</w:t>
      </w:r>
      <w:r w:rsidR="00374753">
        <w:rPr>
          <w:rtl/>
        </w:rPr>
        <w:t xml:space="preserve"> </w:t>
      </w:r>
      <w:r w:rsidRPr="00784950">
        <w:rPr>
          <w:rtl/>
        </w:rPr>
        <w:t>בישראל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היום הזה נותן אמון בממשלה ובראש הממשלה, והיום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שומעים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חבר הכנסת מודי זנדברג שמאיים בפרישה משינוי, כי שינוי</w:t>
      </w:r>
      <w:r w:rsidR="00374753">
        <w:rPr>
          <w:rtl/>
        </w:rPr>
        <w:t xml:space="preserve"> </w:t>
      </w:r>
      <w:r w:rsidRPr="00784950">
        <w:rPr>
          <w:rtl/>
        </w:rPr>
        <w:t>העזה</w:t>
      </w:r>
      <w:r w:rsidR="00374753">
        <w:rPr>
          <w:rtl/>
        </w:rPr>
        <w:t xml:space="preserve"> </w:t>
      </w:r>
      <w:r w:rsidRPr="00784950">
        <w:rPr>
          <w:rtl/>
        </w:rPr>
        <w:t>לשנות</w:t>
      </w:r>
      <w:r w:rsidR="00374753">
        <w:rPr>
          <w:rtl/>
        </w:rPr>
        <w:t xml:space="preserve"> </w:t>
      </w:r>
      <w:r w:rsidRPr="00784950">
        <w:rPr>
          <w:rtl/>
        </w:rPr>
        <w:t>במקצת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המצע</w:t>
      </w:r>
      <w:r w:rsidR="00374753">
        <w:rPr>
          <w:rtl/>
        </w:rPr>
        <w:t xml:space="preserve"> </w:t>
      </w:r>
      <w:r w:rsidRPr="00784950">
        <w:rPr>
          <w:rtl/>
        </w:rPr>
        <w:t>המדיני</w:t>
      </w:r>
      <w:r w:rsidR="00374753">
        <w:rPr>
          <w:rtl/>
        </w:rPr>
        <w:t xml:space="preserve"> </w:t>
      </w:r>
      <w:r w:rsidRPr="00784950">
        <w:rPr>
          <w:rtl/>
        </w:rPr>
        <w:t>שלה לגבי מזרח</w:t>
      </w:r>
      <w:r w:rsidR="00374753">
        <w:rPr>
          <w:rtl/>
        </w:rPr>
        <w:t>-</w:t>
      </w:r>
      <w:r w:rsidRPr="00784950">
        <w:rPr>
          <w:rtl/>
        </w:rPr>
        <w:t>ירושלים. תאר לעצמך עד איפה</w:t>
      </w:r>
      <w:r w:rsidR="00374753">
        <w:rPr>
          <w:rtl/>
        </w:rPr>
        <w:t xml:space="preserve"> </w:t>
      </w:r>
      <w:r w:rsidRPr="00784950">
        <w:rPr>
          <w:rtl/>
        </w:rPr>
        <w:t>הגענו.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 חושב שהפערים בין האוכלוסייה הערבית לבין האוכלוסייה</w:t>
      </w:r>
      <w:r w:rsidR="00374753">
        <w:rPr>
          <w:rtl/>
        </w:rPr>
        <w:t xml:space="preserve"> </w:t>
      </w:r>
      <w:r w:rsidRPr="00784950">
        <w:rPr>
          <w:rtl/>
        </w:rPr>
        <w:t>היהודית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גדלים והולכים. התקציב הזה מגדיל את הפערים. השקר הגדול,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אינתיפאדת אל</w:t>
      </w:r>
      <w:r w:rsidR="00374753">
        <w:rPr>
          <w:rtl/>
        </w:rPr>
        <w:t>-</w:t>
      </w:r>
      <w:r w:rsidRPr="00784950">
        <w:rPr>
          <w:rtl/>
        </w:rPr>
        <w:t>אקצא, אדוני היושב</w:t>
      </w:r>
      <w:r w:rsidR="00374753">
        <w:rPr>
          <w:rtl/>
        </w:rPr>
        <w:t>-</w:t>
      </w:r>
      <w:r w:rsidRPr="00784950">
        <w:rPr>
          <w:rtl/>
        </w:rPr>
        <w:t>ראש, הממשלה החליטה שהיא רוצה לתת 4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במשך</w:t>
      </w:r>
      <w:r w:rsidR="00374753">
        <w:rPr>
          <w:rtl/>
        </w:rPr>
        <w:t xml:space="preserve"> </w:t>
      </w:r>
      <w:r w:rsidRPr="00784950">
        <w:rPr>
          <w:rtl/>
        </w:rPr>
        <w:t>ארבע שנים, וחברי כנסת מהימין ובראשם חבר הכנסת קליינר תקפו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הדוכן הזה את הממשלה, תקפו ותקפו ואמרו שהיא נותנת פרס לאוכלוסייה הערבית על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שהיא עשתה. ומה עשתה האוכלוסייה הערבית? לדעתי, היא לא עשתה שום דבר משהיא לא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עם הממשלה הזאת ועם המדיניות האזרחית הזאת.</w:t>
      </w:r>
      <w:r w:rsidR="00374753">
        <w:rPr>
          <w:rtl/>
        </w:rPr>
        <w:t xml:space="preserve"> </w:t>
      </w:r>
      <w:r w:rsidRPr="00784950">
        <w:rPr>
          <w:rtl/>
        </w:rPr>
        <w:t>היא לא עשתה שום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לעשות פי</w:t>
      </w:r>
      <w:r w:rsidR="00374753">
        <w:rPr>
          <w:rtl/>
        </w:rPr>
        <w:t>-</w:t>
      </w:r>
      <w:r w:rsidRPr="00784950">
        <w:rPr>
          <w:rtl/>
        </w:rPr>
        <w:t>עשרה ממה שעשתה, כדי שהממשלה הזאת אולי תלמד פעם אחת</w:t>
      </w:r>
      <w:r w:rsidR="00374753">
        <w:rPr>
          <w:rtl/>
        </w:rPr>
        <w:t xml:space="preserve"> </w:t>
      </w:r>
      <w:r w:rsidRPr="00784950">
        <w:rPr>
          <w:rtl/>
        </w:rPr>
        <w:t>ולתמיד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היא צריכה להתנהג עם האוכלוסייה הערבית. זאת האמת,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A109C5">
      <w:pPr>
        <w:rPr>
          <w:rtl/>
        </w:rPr>
      </w:pPr>
      <w:r w:rsidRPr="00784950">
        <w:rPr>
          <w:rtl/>
        </w:rPr>
        <w:t>הבעיה</w:t>
      </w:r>
      <w:r w:rsidR="00374753">
        <w:rPr>
          <w:rtl/>
        </w:rPr>
        <w:t xml:space="preserve"> </w:t>
      </w:r>
      <w:r w:rsidRPr="00784950">
        <w:rPr>
          <w:rtl/>
        </w:rPr>
        <w:t>היא,</w:t>
      </w:r>
      <w:r w:rsidR="00374753">
        <w:rPr>
          <w:rtl/>
        </w:rPr>
        <w:t xml:space="preserve"> </w:t>
      </w:r>
      <w:r w:rsidRPr="00784950">
        <w:rPr>
          <w:rtl/>
        </w:rPr>
        <w:t>שלאחר שהבטיחו לנו בתקציב מיליארד שקל בכל שנה, אנחנו לא ראינו</w:t>
      </w:r>
      <w:r w:rsidR="00374753">
        <w:rPr>
          <w:rtl/>
        </w:rPr>
        <w:t xml:space="preserve"> </w:t>
      </w:r>
      <w:r w:rsidRPr="00784950">
        <w:rPr>
          <w:rtl/>
        </w:rPr>
        <w:t>מעבר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290</w:t>
      </w:r>
      <w:r w:rsidR="00374753">
        <w:rPr>
          <w:rtl/>
        </w:rPr>
        <w:t xml:space="preserve"> </w:t>
      </w:r>
      <w:r w:rsidRPr="00784950">
        <w:rPr>
          <w:rtl/>
        </w:rPr>
        <w:t>מיליון ש"ח, והסכום הזה קוצץ ל</w:t>
      </w:r>
      <w:r w:rsidR="00374753">
        <w:rPr>
          <w:rtl/>
        </w:rPr>
        <w:t>-</w:t>
      </w:r>
      <w:r w:rsidRPr="00784950">
        <w:rPr>
          <w:rtl/>
        </w:rPr>
        <w:t>240 מיליון ש"ח. זה שקר גדול, והימין</w:t>
      </w:r>
      <w:r w:rsidR="00374753">
        <w:rPr>
          <w:rtl/>
        </w:rPr>
        <w:t xml:space="preserve"> </w:t>
      </w:r>
      <w:r w:rsidRPr="00784950">
        <w:rPr>
          <w:rtl/>
        </w:rPr>
        <w:t>חגג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ממשלתו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ברק,</w:t>
      </w:r>
      <w:r w:rsidR="00374753">
        <w:rPr>
          <w:rtl/>
        </w:rPr>
        <w:t xml:space="preserve"> </w:t>
      </w:r>
      <w:r w:rsidRPr="00784950">
        <w:rPr>
          <w:rtl/>
        </w:rPr>
        <w:t>על שקרים, כי שום דבר לא חודש. המצב נהיה חמור יותר,</w:t>
      </w:r>
      <w:r w:rsidR="00374753">
        <w:rPr>
          <w:rtl/>
        </w:rPr>
        <w:t xml:space="preserve"> </w:t>
      </w:r>
      <w:r w:rsidRPr="00784950">
        <w:rPr>
          <w:rtl/>
        </w:rPr>
        <w:t>ומצבן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הרשויות המקומיות הערביות בשנת הכספים 2002 יהיה יותר חמור ויותר קשה,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סיכוי</w:t>
      </w:r>
      <w:r w:rsidR="00374753">
        <w:rPr>
          <w:rtl/>
        </w:rPr>
        <w:t xml:space="preserve"> </w:t>
      </w:r>
      <w:r w:rsidRPr="00784950">
        <w:rPr>
          <w:rtl/>
        </w:rPr>
        <w:t>לכסות</w:t>
      </w:r>
      <w:r w:rsidR="00374753">
        <w:rPr>
          <w:rtl/>
        </w:rPr>
        <w:t xml:space="preserve"> </w:t>
      </w:r>
      <w:r w:rsidRPr="00784950">
        <w:rPr>
          <w:rtl/>
        </w:rPr>
        <w:t>את הגירעונות עם תקציב שמונח לפנינו ועם אפליה כל כך</w:t>
      </w:r>
      <w:r w:rsidR="00374753">
        <w:rPr>
          <w:rtl/>
        </w:rPr>
        <w:t xml:space="preserve"> </w:t>
      </w:r>
      <w:r w:rsidRPr="00784950">
        <w:rPr>
          <w:rtl/>
        </w:rPr>
        <w:t>ברורה</w:t>
      </w:r>
      <w:r w:rsidR="00374753">
        <w:rPr>
          <w:rtl/>
        </w:rPr>
        <w:t xml:space="preserve"> </w:t>
      </w:r>
      <w:r w:rsidRPr="00784950">
        <w:rPr>
          <w:rtl/>
        </w:rPr>
        <w:t>בקיצוצים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</w:t>
      </w:r>
      <w:r w:rsidR="00A109C5">
        <w:rPr>
          <w:rFonts w:hint="cs"/>
          <w:rtl/>
        </w:rPr>
        <w:t>2.6%</w:t>
      </w:r>
      <w:r w:rsidRPr="00784950">
        <w:rPr>
          <w:rtl/>
        </w:rPr>
        <w:t xml:space="preserve"> ברשויות המקומיות היהודיות, לעומת </w:t>
      </w:r>
      <w:r w:rsidR="00A109C5">
        <w:rPr>
          <w:rFonts w:hint="cs"/>
          <w:rtl/>
        </w:rPr>
        <w:t>1.4%</w:t>
      </w:r>
      <w:r w:rsidRPr="00784950">
        <w:rPr>
          <w:rtl/>
        </w:rPr>
        <w:t xml:space="preserve"> ברשויות המקומיות</w:t>
      </w:r>
      <w:r w:rsidR="00374753">
        <w:rPr>
          <w:rtl/>
        </w:rPr>
        <w:t xml:space="preserve"> </w:t>
      </w:r>
      <w:r w:rsidRPr="00784950">
        <w:rPr>
          <w:rtl/>
        </w:rPr>
        <w:t>הערביות.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הממשלה, זה משרד הפנים, זה כל המפלגות השותפות</w:t>
      </w:r>
      <w:r w:rsidR="00374753">
        <w:rPr>
          <w:rtl/>
        </w:rPr>
        <w:t xml:space="preserve"> </w:t>
      </w:r>
      <w:r w:rsidRPr="00784950">
        <w:rPr>
          <w:rtl/>
        </w:rPr>
        <w:t>בקואליציה, ובראשן הליכוד ומפלגת העבודה,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 לחבר הכנסת מוחמד כנעאן.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נוכח. חבר</w:t>
      </w:r>
      <w:r w:rsidR="00374753">
        <w:rPr>
          <w:rtl/>
        </w:rPr>
        <w:t xml:space="preserve"> </w:t>
      </w:r>
      <w:r w:rsidRPr="00784950">
        <w:rPr>
          <w:rtl/>
        </w:rPr>
        <w:t>הכנסת עסאם מח'ול,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חושב שמותר לשנות את מקומות הישיבה בשעה כזאת. אני לא רואה</w:t>
      </w:r>
      <w:r w:rsidR="00374753">
        <w:rPr>
          <w:rtl/>
        </w:rPr>
        <w:t xml:space="preserve"> </w:t>
      </w:r>
      <w:r w:rsidRPr="00784950">
        <w:rPr>
          <w:rtl/>
        </w:rPr>
        <w:t>פסול בזה שתשבו כאן, קרוב, כי זה לוקח חמש דקות עד שכל אחד מגיע.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נשב בשולחן הממשלה.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 שתשבו בשולחן הממשלה, 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צריכים להעביר זמן,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נמאס לו לראות אתכם באותו מקום.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פשוט לוקח זמן עד שכל חבר כנסת מגיע. אז שולחן הממשלה קרוב.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יהיה ראש ממשלה?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נעשה עכשיו חוק מושבים נפקדים, מושבי הממשלה, השרים הנפקדים, אז נמלא</w:t>
      </w:r>
      <w:r w:rsidR="00374753">
        <w:rPr>
          <w:rtl/>
        </w:rPr>
        <w:t xml:space="preserve"> </w:t>
      </w:r>
      <w:r w:rsidRPr="00784950">
        <w:rPr>
          <w:rtl/>
        </w:rPr>
        <w:t>אותם בחברי כנסת נוכחים.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תפקיע מהם את הכיסא.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נפקדים ואנחנו נוכחים נפקדים.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זהו בדיוק. הם נפקדים נוכחים, ואנחנו פה נוכחים.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נפקדים לא נוכחים ואנחנו נוכחים נפקדים.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הם כאילו נוכחים לצורכי הדיון, ואנחנו נוכחים כאילו נפקדים.</w:t>
      </w:r>
      <w:r w:rsidR="00374753">
        <w:rPr>
          <w:rtl/>
        </w:rPr>
        <w:t xml:space="preserve"> </w:t>
      </w:r>
      <w:r w:rsidRPr="00784950">
        <w:rPr>
          <w:rtl/>
        </w:rPr>
        <w:t>בבקשה, חבר</w:t>
      </w:r>
      <w:r w:rsidR="00374753">
        <w:rPr>
          <w:rtl/>
        </w:rPr>
        <w:t xml:space="preserve"> </w:t>
      </w:r>
      <w:r w:rsidRPr="00784950">
        <w:rPr>
          <w:rtl/>
        </w:rPr>
        <w:t>הכנסת מח'ול.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בעד לשחרר את השולחן הקטן לפחות של הממשלה ולחלק אותו</w:t>
      </w:r>
      <w:r w:rsidR="00374753">
        <w:rPr>
          <w:rtl/>
        </w:rPr>
        <w:t xml:space="preserve"> </w:t>
      </w:r>
      <w:r w:rsidRPr="00784950">
        <w:rPr>
          <w:rtl/>
        </w:rPr>
        <w:t>בין חברי הכנסת שנמצאים כאו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האמת,</w:t>
      </w:r>
      <w:r w:rsidR="00374753">
        <w:rPr>
          <w:rtl/>
        </w:rPr>
        <w:t xml:space="preserve"> </w:t>
      </w:r>
      <w:r w:rsidRPr="00784950">
        <w:rPr>
          <w:rtl/>
        </w:rPr>
        <w:t>בזמן שאנחנו מתווכחים כאן היום על הצעת התקציב, שמבטאת דרך חשיבה אחת</w:t>
      </w:r>
      <w:r w:rsidR="00374753">
        <w:rPr>
          <w:rtl/>
        </w:rPr>
        <w:t xml:space="preserve"> </w:t>
      </w:r>
      <w:r w:rsidRPr="00784950">
        <w:rPr>
          <w:rtl/>
        </w:rPr>
        <w:t>בגודל</w:t>
      </w:r>
      <w:r w:rsidR="00374753">
        <w:rPr>
          <w:rtl/>
        </w:rPr>
        <w:t xml:space="preserve"> </w:t>
      </w:r>
      <w:r w:rsidRPr="00784950">
        <w:rPr>
          <w:rtl/>
        </w:rPr>
        <w:t>של החברה הישראלית, במקביל מתקיים ויכוח דומה בניו</w:t>
      </w:r>
      <w:r w:rsidR="00374753">
        <w:rPr>
          <w:rtl/>
        </w:rPr>
        <w:t>-</w:t>
      </w:r>
      <w:r w:rsidRPr="00784950">
        <w:rPr>
          <w:rtl/>
        </w:rPr>
        <w:t>יורק בימים אלה, בכינוס</w:t>
      </w:r>
      <w:r w:rsidR="00374753">
        <w:rPr>
          <w:rtl/>
        </w:rPr>
        <w:t xml:space="preserve"> </w:t>
      </w:r>
      <w:r w:rsidRPr="00784950">
        <w:rPr>
          <w:rtl/>
        </w:rPr>
        <w:t>של מה שנקרא הפורום הכלכלי העולמי, שמייצג בעצם את ההון העולמי הגדול, את המדינות</w:t>
      </w:r>
      <w:r w:rsidR="00374753">
        <w:rPr>
          <w:rtl/>
        </w:rPr>
        <w:t xml:space="preserve"> </w:t>
      </w:r>
      <w:r w:rsidRPr="00784950">
        <w:rPr>
          <w:rtl/>
        </w:rPr>
        <w:t>והחברות</w:t>
      </w:r>
      <w:r w:rsidR="00374753">
        <w:rPr>
          <w:rtl/>
        </w:rPr>
        <w:t xml:space="preserve"> </w:t>
      </w:r>
      <w:r w:rsidRPr="00784950">
        <w:rPr>
          <w:rtl/>
        </w:rPr>
        <w:t>ששולטות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בכלכלת</w:t>
      </w:r>
      <w:r w:rsidR="00374753">
        <w:rPr>
          <w:rtl/>
        </w:rPr>
        <w:t xml:space="preserve"> </w:t>
      </w:r>
      <w:r w:rsidRPr="00784950">
        <w:rPr>
          <w:rtl/>
        </w:rPr>
        <w:t>העולם.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באים לניו</w:t>
      </w:r>
      <w:r w:rsidR="00374753">
        <w:rPr>
          <w:rtl/>
        </w:rPr>
        <w:t>-</w:t>
      </w:r>
      <w:r w:rsidRPr="00784950">
        <w:rPr>
          <w:rtl/>
        </w:rPr>
        <w:t>יורק בימים אלה כדי לעשות</w:t>
      </w:r>
      <w:r w:rsidR="00374753">
        <w:rPr>
          <w:rtl/>
        </w:rPr>
        <w:t xml:space="preserve"> </w:t>
      </w:r>
      <w:r w:rsidRPr="00784950">
        <w:rPr>
          <w:rtl/>
        </w:rPr>
        <w:t>חושבים ולעשות חישובים מה הושג ומה המשימות העומדות בפני ההון הדורסני הבין</w:t>
      </w:r>
      <w:r w:rsidR="00374753">
        <w:rPr>
          <w:rtl/>
        </w:rPr>
        <w:t>-</w:t>
      </w:r>
      <w:r w:rsidRPr="00784950">
        <w:rPr>
          <w:rtl/>
        </w:rPr>
        <w:t>לאומי</w:t>
      </w:r>
      <w:r w:rsidR="00374753">
        <w:rPr>
          <w:rtl/>
        </w:rPr>
        <w:t xml:space="preserve"> </w:t>
      </w:r>
      <w:r w:rsidRPr="00784950">
        <w:rPr>
          <w:rtl/>
        </w:rPr>
        <w:t>והיכולת שלו לשלוט בעולם בעקבות אירועי 11 בספטמבר.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המלחמה</w:t>
      </w:r>
      <w:r w:rsidR="00374753">
        <w:rPr>
          <w:rtl/>
        </w:rPr>
        <w:t xml:space="preserve"> </w:t>
      </w:r>
      <w:r w:rsidRPr="00784950">
        <w:rPr>
          <w:rtl/>
        </w:rPr>
        <w:t>שהכריזה ארצות</w:t>
      </w:r>
      <w:r w:rsidR="00374753">
        <w:rPr>
          <w:rtl/>
        </w:rPr>
        <w:t>-</w:t>
      </w:r>
      <w:r w:rsidRPr="00784950">
        <w:rPr>
          <w:rtl/>
        </w:rPr>
        <w:t>הברית על העולם והתחילה באפגניסטן, אפילו הנשיא</w:t>
      </w:r>
      <w:r w:rsidR="00374753">
        <w:rPr>
          <w:rtl/>
        </w:rPr>
        <w:t xml:space="preserve"> </w:t>
      </w:r>
      <w:r w:rsidRPr="00784950">
        <w:rPr>
          <w:rtl/>
        </w:rPr>
        <w:t>בוש</w:t>
      </w:r>
      <w:r w:rsidR="00374753">
        <w:rPr>
          <w:rtl/>
        </w:rPr>
        <w:t xml:space="preserve"> </w:t>
      </w:r>
      <w:r w:rsidRPr="00784950">
        <w:rPr>
          <w:rtl/>
        </w:rPr>
        <w:t>בעצמו</w:t>
      </w:r>
      <w:r w:rsidR="00374753">
        <w:rPr>
          <w:rtl/>
        </w:rPr>
        <w:t xml:space="preserve"> </w:t>
      </w:r>
      <w:r w:rsidRPr="00784950">
        <w:rPr>
          <w:rtl/>
        </w:rPr>
        <w:t>טרח</w:t>
      </w:r>
      <w:r w:rsidR="00374753">
        <w:rPr>
          <w:rtl/>
        </w:rPr>
        <w:t xml:space="preserve"> </w:t>
      </w:r>
      <w:r w:rsidRPr="00784950">
        <w:rPr>
          <w:rtl/>
        </w:rPr>
        <w:t>להגיד,</w:t>
      </w:r>
      <w:r w:rsidR="00374753">
        <w:rPr>
          <w:rtl/>
        </w:rPr>
        <w:t xml:space="preserve"> </w:t>
      </w:r>
      <w:r w:rsidRPr="00784950">
        <w:rPr>
          <w:rtl/>
        </w:rPr>
        <w:t>שהיא רואה ביעדים ובמטרות שלה כ</w:t>
      </w:r>
      <w:r w:rsidR="00374753">
        <w:rPr>
          <w:rtl/>
        </w:rPr>
        <w:t>-</w:t>
      </w:r>
      <w:r w:rsidRPr="00784950">
        <w:rPr>
          <w:rtl/>
        </w:rPr>
        <w:t>60 מדינות או כ</w:t>
      </w:r>
      <w:r w:rsidR="00374753">
        <w:rPr>
          <w:rtl/>
        </w:rPr>
        <w:t>-</w:t>
      </w:r>
      <w:r w:rsidRPr="00784950">
        <w:rPr>
          <w:rtl/>
        </w:rPr>
        <w:t>60 עמים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לטפל בהם, ועכשיו באים ועושים חושבים אילו מטרות הם כבר השיגו ואילו</w:t>
      </w:r>
      <w:r w:rsidR="00374753">
        <w:rPr>
          <w:rtl/>
        </w:rPr>
        <w:t xml:space="preserve"> </w:t>
      </w:r>
      <w:r w:rsidRPr="00784950">
        <w:rPr>
          <w:rtl/>
        </w:rPr>
        <w:t>מטרות הם צריכים להשיג.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 הוא אמר כמה עמים הוא משאיר, שהוא לא מטפל בהם?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כי הוא לא רוצה להתחייב.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למלחמה הזאת קראו המלחמה של הדמוקרטיה נגד הטרור.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דמוקרטיה מתגוננת.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מתגוננת.</w:t>
      </w:r>
      <w:r w:rsidR="00374753">
        <w:rPr>
          <w:rtl/>
        </w:rPr>
        <w:t xml:space="preserve"> </w:t>
      </w:r>
      <w:r w:rsidRPr="00784950">
        <w:rPr>
          <w:rtl/>
        </w:rPr>
        <w:t>ההגדרה שלי שונה. זו מלחמה טרוריסטית נגד הדמוקרטיה, וזו</w:t>
      </w:r>
      <w:r w:rsidR="00374753">
        <w:rPr>
          <w:rtl/>
        </w:rPr>
        <w:t xml:space="preserve"> </w:t>
      </w:r>
      <w:r w:rsidRPr="00784950">
        <w:rPr>
          <w:rtl/>
        </w:rPr>
        <w:t>מלחמה</w:t>
      </w:r>
      <w:r w:rsidR="00374753">
        <w:rPr>
          <w:rtl/>
        </w:rPr>
        <w:t xml:space="preserve"> </w:t>
      </w:r>
      <w:r w:rsidRPr="00784950">
        <w:rPr>
          <w:rtl/>
        </w:rPr>
        <w:t>טרוריסטית נגד זכויות האדם, לא רק באפגניסטן ולא בעיקר נגד ה"טאליבן", אלא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מתקפה</w:t>
      </w:r>
      <w:r w:rsidR="00374753">
        <w:rPr>
          <w:rtl/>
        </w:rPr>
        <w:t xml:space="preserve"> </w:t>
      </w:r>
      <w:r w:rsidRPr="00784950">
        <w:rPr>
          <w:rtl/>
        </w:rPr>
        <w:t>טרוריסטית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החזקים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החירויות הדמוקרטיות בארצות</w:t>
      </w:r>
      <w:r w:rsidR="00374753">
        <w:rPr>
          <w:rtl/>
        </w:rPr>
        <w:t>-</w:t>
      </w:r>
      <w:r w:rsidRPr="00784950">
        <w:rPr>
          <w:rtl/>
        </w:rPr>
        <w:t>הברית עצמה,</w:t>
      </w:r>
      <w:r w:rsidR="00374753">
        <w:rPr>
          <w:rtl/>
        </w:rPr>
        <w:t xml:space="preserve"> </w:t>
      </w:r>
      <w:r w:rsidRPr="00784950">
        <w:rPr>
          <w:rtl/>
        </w:rPr>
        <w:t>באירופה,</w:t>
      </w:r>
      <w:r w:rsidR="00374753">
        <w:rPr>
          <w:rtl/>
        </w:rPr>
        <w:t xml:space="preserve"> </w:t>
      </w:r>
      <w:r w:rsidRPr="00784950">
        <w:rPr>
          <w:rtl/>
        </w:rPr>
        <w:t>באסיה,</w:t>
      </w:r>
      <w:r w:rsidR="00374753">
        <w:rPr>
          <w:rtl/>
        </w:rPr>
        <w:t xml:space="preserve"> </w:t>
      </w:r>
      <w:r w:rsidRPr="00784950">
        <w:rPr>
          <w:rtl/>
        </w:rPr>
        <w:t>באפריקה,</w:t>
      </w:r>
      <w:r w:rsidR="00374753">
        <w:rPr>
          <w:rtl/>
        </w:rPr>
        <w:t xml:space="preserve"> </w:t>
      </w:r>
      <w:r w:rsidRPr="00784950">
        <w:rPr>
          <w:rtl/>
        </w:rPr>
        <w:t>באמריקה הלטינית. זו מתקפה חסרת תקדים במטרה לחסל את</w:t>
      </w:r>
      <w:r w:rsidR="00374753">
        <w:rPr>
          <w:rtl/>
        </w:rPr>
        <w:t xml:space="preserve"> </w:t>
      </w:r>
      <w:r w:rsidRPr="00784950">
        <w:rPr>
          <w:rtl/>
        </w:rPr>
        <w:t>זכויות האדם ואת החירויות הדמוקרטיות ולבנות אותן מחדש על</w:t>
      </w:r>
      <w:r w:rsidR="00374753">
        <w:rPr>
          <w:rtl/>
        </w:rPr>
        <w:t>-</w:t>
      </w:r>
      <w:r w:rsidRPr="00784950">
        <w:rPr>
          <w:rtl/>
        </w:rPr>
        <w:t>פי המידות של האינטרסים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החברות</w:t>
      </w:r>
      <w:r w:rsidR="00374753">
        <w:rPr>
          <w:rtl/>
        </w:rPr>
        <w:t xml:space="preserve"> </w:t>
      </w:r>
      <w:r w:rsidRPr="00784950">
        <w:rPr>
          <w:rtl/>
        </w:rPr>
        <w:t>הגדולות, של חברות הנפט ושל בעלי ההון הגדולים ביותר בעולם. זאת האמת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המלחמה הזאת, וזאת האמת של הכינוס הזה, וזאת האמת שמולה עומדת אמת אחרת, שהיא</w:t>
      </w:r>
      <w:r w:rsidR="00374753">
        <w:rPr>
          <w:rtl/>
        </w:rPr>
        <w:t xml:space="preserve"> </w:t>
      </w:r>
      <w:r w:rsidRPr="00784950">
        <w:rPr>
          <w:rtl/>
        </w:rPr>
        <w:t>אכן</w:t>
      </w:r>
      <w:r w:rsidR="00374753">
        <w:rPr>
          <w:rtl/>
        </w:rPr>
        <w:t xml:space="preserve"> </w:t>
      </w:r>
      <w:r w:rsidRPr="00784950">
        <w:rPr>
          <w:rtl/>
        </w:rPr>
        <w:t>מתגוננת</w:t>
      </w:r>
      <w:r w:rsidR="00374753">
        <w:rPr>
          <w:rtl/>
        </w:rPr>
        <w:t xml:space="preserve"> </w:t>
      </w:r>
      <w:r w:rsidRPr="00784950">
        <w:rPr>
          <w:rtl/>
        </w:rPr>
        <w:t>והיא מגינה על הדמוקרטיה, היא התנועה האנטי</w:t>
      </w:r>
      <w:r w:rsidR="00374753">
        <w:rPr>
          <w:rtl/>
        </w:rPr>
        <w:t>-</w:t>
      </w:r>
      <w:r w:rsidRPr="00784950">
        <w:rPr>
          <w:rtl/>
        </w:rPr>
        <w:t>גלובלית שמפגינה, עשרות</w:t>
      </w:r>
      <w:r w:rsidR="00374753">
        <w:rPr>
          <w:rtl/>
        </w:rPr>
        <w:t xml:space="preserve"> </w:t>
      </w:r>
      <w:r w:rsidRPr="00784950">
        <w:rPr>
          <w:rtl/>
        </w:rPr>
        <w:t>אלפי</w:t>
      </w:r>
      <w:r w:rsidR="00374753">
        <w:rPr>
          <w:rtl/>
        </w:rPr>
        <w:t xml:space="preserve"> </w:t>
      </w:r>
      <w:r w:rsidRPr="00784950">
        <w:rPr>
          <w:rtl/>
        </w:rPr>
        <w:t>אנשים,</w:t>
      </w:r>
      <w:r w:rsidR="00374753">
        <w:rPr>
          <w:rtl/>
        </w:rPr>
        <w:t xml:space="preserve"> </w:t>
      </w:r>
      <w:r w:rsidRPr="00784950">
        <w:rPr>
          <w:rtl/>
        </w:rPr>
        <w:t>בימים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בצל</w:t>
      </w:r>
      <w:r w:rsidR="00374753">
        <w:rPr>
          <w:rtl/>
        </w:rPr>
        <w:t xml:space="preserve"> </w:t>
      </w:r>
      <w:r w:rsidRPr="00784950">
        <w:rPr>
          <w:rtl/>
        </w:rPr>
        <w:t>הכינוס הזה ברחובות ניו</w:t>
      </w:r>
      <w:r w:rsidR="00374753">
        <w:rPr>
          <w:rtl/>
        </w:rPr>
        <w:t>-</w:t>
      </w:r>
      <w:r w:rsidRPr="00784950">
        <w:rPr>
          <w:rtl/>
        </w:rPr>
        <w:t>יורק, וושינגטון ובמקומות</w:t>
      </w:r>
      <w:r w:rsidR="00374753">
        <w:rPr>
          <w:rtl/>
        </w:rPr>
        <w:t xml:space="preserve"> </w:t>
      </w:r>
      <w:r w:rsidRPr="00784950">
        <w:rPr>
          <w:rtl/>
        </w:rPr>
        <w:t>אחרים בעולם.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עסאם מח'ול.</w:t>
      </w:r>
      <w:r w:rsidR="00374753">
        <w:rPr>
          <w:rtl/>
        </w:rPr>
        <w:t xml:space="preserve"> </w:t>
      </w:r>
      <w:r w:rsidRPr="00784950">
        <w:rPr>
          <w:rtl/>
        </w:rPr>
        <w:t>חברת הכנסת תמר גוז'נסקי,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אני רוצה בנאומי האחרון לערב זה, כי גם כוחי</w:t>
      </w:r>
      <w:r w:rsidR="00374753">
        <w:rPr>
          <w:rtl/>
        </w:rPr>
        <w:t xml:space="preserve"> </w:t>
      </w:r>
      <w:r w:rsidRPr="00784950">
        <w:rPr>
          <w:rtl/>
        </w:rPr>
        <w:t>תש, לשאול את השאלה עם מה ייסע מחר ראש הממשלה לוושינגטון לפגישה עם הנשיא בוש.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תדעו</w:t>
      </w:r>
      <w:r w:rsidR="00374753">
        <w:rPr>
          <w:rtl/>
        </w:rPr>
        <w:t xml:space="preserve"> </w:t>
      </w:r>
      <w:r w:rsidRPr="00784950">
        <w:rPr>
          <w:rtl/>
        </w:rPr>
        <w:t>שכל ה"טרראם" שהיה היום היה קשור בנסיעתו של ראש הממשלה, ולכן כפו</w:t>
      </w:r>
      <w:r w:rsidR="00374753">
        <w:rPr>
          <w:rtl/>
        </w:rPr>
        <w:t xml:space="preserve"> </w:t>
      </w:r>
      <w:r w:rsidRPr="00784950">
        <w:rPr>
          <w:rtl/>
        </w:rPr>
        <w:t>עלינו את דיוני הלילה ואת ההצבעות בבוקר.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להציג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השאלה</w:t>
      </w:r>
      <w:r w:rsidR="00374753">
        <w:rPr>
          <w:rtl/>
        </w:rPr>
        <w:t xml:space="preserve"> </w:t>
      </w:r>
      <w:r w:rsidRPr="00784950">
        <w:rPr>
          <w:rtl/>
        </w:rPr>
        <w:t>הזאת, כי ראש הממשלה שרון, בין התכונות שלו יש</w:t>
      </w:r>
      <w:r w:rsidR="00374753">
        <w:rPr>
          <w:rtl/>
        </w:rPr>
        <w:t xml:space="preserve"> </w:t>
      </w:r>
      <w:r w:rsidRPr="00784950">
        <w:rPr>
          <w:rtl/>
        </w:rPr>
        <w:t>דורסנות, יש אלימות כלפי העם הפלסטיני וכלפי הערבים בכלל, יש הרבה מאוד מרמה בדרך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לספר</w:t>
      </w:r>
      <w:r w:rsidR="00374753">
        <w:rPr>
          <w:rtl/>
        </w:rPr>
        <w:t xml:space="preserve"> </w:t>
      </w:r>
      <w:r w:rsidRPr="00784950">
        <w:rPr>
          <w:rtl/>
        </w:rPr>
        <w:t>חצי</w:t>
      </w:r>
      <w:r w:rsidR="00374753">
        <w:rPr>
          <w:rtl/>
        </w:rPr>
        <w:t xml:space="preserve"> </w:t>
      </w:r>
      <w:r w:rsidRPr="00784950">
        <w:rPr>
          <w:rtl/>
        </w:rPr>
        <w:t>אמת,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את כל התוכניות, להשאיר את הכול בצד. אבל בצד כל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תרגילים</w:t>
      </w:r>
      <w:r w:rsidR="00374753">
        <w:rPr>
          <w:rtl/>
        </w:rPr>
        <w:t xml:space="preserve"> </w:t>
      </w:r>
      <w:r w:rsidRPr="00784950">
        <w:rPr>
          <w:rtl/>
        </w:rPr>
        <w:t>שראש הממשלה התמחה בהם בתפקידיו הקודמים, תרגילים</w:t>
      </w:r>
      <w:r w:rsidR="00374753">
        <w:rPr>
          <w:rtl/>
        </w:rPr>
        <w:t xml:space="preserve"> </w:t>
      </w:r>
      <w:r w:rsidRPr="00784950">
        <w:rPr>
          <w:rtl/>
        </w:rPr>
        <w:t>שמכוונים</w:t>
      </w:r>
      <w:r w:rsidR="00374753">
        <w:rPr>
          <w:rtl/>
        </w:rPr>
        <w:t xml:space="preserve"> </w:t>
      </w:r>
      <w:r w:rsidRPr="00784950">
        <w:rPr>
          <w:rtl/>
        </w:rPr>
        <w:t>לעשות הטעיה. אני מניחה שבצבא לומדים את זה הרבה, איך להטעות את האויב.</w:t>
      </w:r>
      <w:r w:rsidR="00374753">
        <w:rPr>
          <w:rtl/>
        </w:rPr>
        <w:t xml:space="preserve"> </w:t>
      </w:r>
      <w:r w:rsidRPr="00784950">
        <w:rPr>
          <w:rtl/>
        </w:rPr>
        <w:t>ובכן,</w:t>
      </w:r>
      <w:r w:rsidR="00374753">
        <w:rPr>
          <w:rtl/>
        </w:rPr>
        <w:t xml:space="preserve"> </w:t>
      </w:r>
      <w:r w:rsidRPr="00784950">
        <w:rPr>
          <w:rtl/>
        </w:rPr>
        <w:t>האויב</w:t>
      </w:r>
      <w:r w:rsidR="00374753">
        <w:rPr>
          <w:rtl/>
        </w:rPr>
        <w:t xml:space="preserve"> </w:t>
      </w:r>
      <w:r w:rsidRPr="00784950">
        <w:rPr>
          <w:rtl/>
        </w:rPr>
        <w:t>שראש הממשלה החליט להטעות אותו זה העם בישראל. אני לא חושבת שיש לו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להטעות</w:t>
      </w:r>
      <w:r w:rsidR="00374753">
        <w:rPr>
          <w:rtl/>
        </w:rPr>
        <w:t xml:space="preserve"> </w:t>
      </w:r>
      <w:r w:rsidRPr="00784950">
        <w:rPr>
          <w:rtl/>
        </w:rPr>
        <w:t>את הנשיא בוש, כי הנשיא בוש מכיר אותו לפני ולפנים. ואם לא, יש לו</w:t>
      </w:r>
      <w:r w:rsidR="00374753">
        <w:rPr>
          <w:rtl/>
        </w:rPr>
        <w:t xml:space="preserve"> </w:t>
      </w:r>
      <w:r w:rsidRPr="00784950">
        <w:rPr>
          <w:rtl/>
        </w:rPr>
        <w:t>מספיק</w:t>
      </w:r>
      <w:r w:rsidR="00374753">
        <w:rPr>
          <w:rtl/>
        </w:rPr>
        <w:t xml:space="preserve"> </w:t>
      </w:r>
      <w:r w:rsidRPr="00784950">
        <w:rPr>
          <w:rtl/>
        </w:rPr>
        <w:t>סוכנים</w:t>
      </w:r>
      <w:r w:rsidR="00374753">
        <w:rPr>
          <w:rtl/>
        </w:rPr>
        <w:t xml:space="preserve"> </w:t>
      </w:r>
      <w:r w:rsidRPr="00784950">
        <w:rPr>
          <w:rtl/>
        </w:rPr>
        <w:t>פה.</w:t>
      </w:r>
      <w:r w:rsidR="00374753">
        <w:rPr>
          <w:rtl/>
        </w:rPr>
        <w:t xml:space="preserve"> </w:t>
      </w:r>
      <w:r w:rsidRPr="00784950">
        <w:rPr>
          <w:rtl/>
        </w:rPr>
        <w:t>לכן אין לי בעיה לא עם הנשיא בוש ולא עם מזכיר המדינה ולא עם</w:t>
      </w:r>
      <w:r w:rsidR="00374753">
        <w:rPr>
          <w:rtl/>
        </w:rPr>
        <w:t xml:space="preserve"> </w:t>
      </w:r>
      <w:r w:rsidRPr="00784950">
        <w:rPr>
          <w:rtl/>
        </w:rPr>
        <w:t>כל האנשים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וכאן</w:t>
      </w:r>
      <w:r w:rsidR="00374753">
        <w:rPr>
          <w:rtl/>
        </w:rPr>
        <w:t xml:space="preserve"> </w:t>
      </w:r>
      <w:r w:rsidRPr="00784950">
        <w:rPr>
          <w:rtl/>
        </w:rPr>
        <w:t>אני רוצה לומר, שראש הממשלה פתח במסע ההטעיה שלו כאשר לפני כמה חודשים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הודיע שהוא בכלל בעד הקמת מדינה פלסטינית, אתם זוכרים, והיו כמה בממשלה שממש</w:t>
      </w:r>
      <w:r w:rsidR="00374753">
        <w:rPr>
          <w:rtl/>
        </w:rPr>
        <w:t xml:space="preserve"> </w:t>
      </w:r>
      <w:r w:rsidRPr="00784950">
        <w:rPr>
          <w:rtl/>
        </w:rPr>
        <w:t>נרעדו</w:t>
      </w:r>
      <w:r w:rsidR="00374753">
        <w:rPr>
          <w:rtl/>
        </w:rPr>
        <w:t xml:space="preserve"> </w:t>
      </w:r>
      <w:r w:rsidRPr="00784950">
        <w:rPr>
          <w:rtl/>
        </w:rPr>
        <w:t>ונרעשו.</w:t>
      </w:r>
      <w:r w:rsidR="00374753">
        <w:rPr>
          <w:rtl/>
        </w:rPr>
        <w:t xml:space="preserve"> </w:t>
      </w:r>
      <w:r w:rsidRPr="00784950">
        <w:rPr>
          <w:rtl/>
        </w:rPr>
        <w:t>ובכן,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גמר לומר את זה וכולם נרגעו, הוא ארגן עכשיו</w:t>
      </w:r>
      <w:r w:rsidR="00374753">
        <w:rPr>
          <w:rtl/>
        </w:rPr>
        <w:t xml:space="preserve"> </w:t>
      </w:r>
      <w:r w:rsidRPr="00784950">
        <w:rPr>
          <w:rtl/>
        </w:rPr>
        <w:t>פגישה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שלושה אישים פלסטינים, כדי שהאישים הפלסטינים האלה, בעצם ישיבתם בביתו</w:t>
      </w:r>
      <w:r w:rsidR="00374753">
        <w:rPr>
          <w:rtl/>
        </w:rPr>
        <w:t xml:space="preserve"> </w:t>
      </w:r>
      <w:r w:rsidRPr="00784950">
        <w:rPr>
          <w:rtl/>
        </w:rPr>
        <w:t>ייתנו לו איזו מראית עין של מי שמתקדם לכיוון השלום.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אני גם שואלת את עצמי, האם בתוך הממשלה, נעזוב לרגע את ראש הממשלה, אולי</w:t>
      </w:r>
      <w:r w:rsidR="00374753">
        <w:rPr>
          <w:rtl/>
        </w:rPr>
        <w:t xml:space="preserve"> </w:t>
      </w:r>
      <w:r w:rsidRPr="00784950">
        <w:rPr>
          <w:rtl/>
        </w:rPr>
        <w:t>יש אנשים אחרים שמבינים שהדרך הזאת מובילה למבוי סתום? למשל, אתמול הקשבתי בעניין</w:t>
      </w:r>
      <w:r w:rsidR="00374753">
        <w:rPr>
          <w:rtl/>
        </w:rPr>
        <w:t xml:space="preserve"> </w:t>
      </w:r>
      <w:r w:rsidRPr="00784950">
        <w:rPr>
          <w:rtl/>
        </w:rPr>
        <w:t>רב לשרה ציפי לבני, שהיום היא אחראית להסברה בממשלה. ובכן, השרה ציפי לבני הסבירה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העם</w:t>
      </w:r>
      <w:r w:rsidR="00374753">
        <w:rPr>
          <w:rtl/>
        </w:rPr>
        <w:t xml:space="preserve"> </w:t>
      </w:r>
      <w:r w:rsidRPr="00784950">
        <w:rPr>
          <w:rtl/>
        </w:rPr>
        <w:t>בישראל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להאמין</w:t>
      </w:r>
      <w:r w:rsidR="00374753">
        <w:rPr>
          <w:rtl/>
        </w:rPr>
        <w:t xml:space="preserve"> </w:t>
      </w:r>
      <w:r w:rsidRPr="00784950">
        <w:rPr>
          <w:rtl/>
        </w:rPr>
        <w:t>לערפאת</w:t>
      </w:r>
      <w:r w:rsidR="00374753">
        <w:rPr>
          <w:rtl/>
        </w:rPr>
        <w:t xml:space="preserve"> </w:t>
      </w:r>
      <w:r w:rsidRPr="00784950">
        <w:rPr>
          <w:rtl/>
        </w:rPr>
        <w:t>כשהוא אומר שבנושא הפליטים הוא מבין</w:t>
      </w:r>
      <w:r w:rsidR="00374753">
        <w:rPr>
          <w:rtl/>
        </w:rPr>
        <w:t xml:space="preserve"> </w:t>
      </w:r>
      <w:r w:rsidRPr="00784950">
        <w:rPr>
          <w:rtl/>
        </w:rPr>
        <w:t>שלישראל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בעיה דמוגרפית, למה לא צריך להאמין לערפאת שהוא מבין את ישראל.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אמרה</w:t>
      </w:r>
      <w:r w:rsidR="00374753">
        <w:rPr>
          <w:rtl/>
        </w:rPr>
        <w:t xml:space="preserve"> </w:t>
      </w:r>
      <w:r w:rsidRPr="00784950">
        <w:rPr>
          <w:rtl/>
        </w:rPr>
        <w:t>כך: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פתרון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שתי מדינות, אז אנחנו לא נסכים אחרי זה לדבר על</w:t>
      </w:r>
      <w:r w:rsidR="00374753">
        <w:rPr>
          <w:rtl/>
        </w:rPr>
        <w:t xml:space="preserve"> </w:t>
      </w:r>
      <w:r w:rsidRPr="00784950">
        <w:rPr>
          <w:rtl/>
        </w:rPr>
        <w:t>הפליטים.</w:t>
      </w:r>
      <w:r w:rsidR="00374753">
        <w:rPr>
          <w:rtl/>
        </w:rPr>
        <w:t xml:space="preserve"> </w:t>
      </w:r>
      <w:r w:rsidRPr="00784950">
        <w:rPr>
          <w:rtl/>
        </w:rPr>
        <w:t>שאל אותה המראיין: רגע, רגע, אני שומע טוב? אמרת שתי מדינות? היא אמרה:</w:t>
      </w:r>
      <w:r w:rsidR="00374753">
        <w:rPr>
          <w:rtl/>
        </w:rPr>
        <w:t xml:space="preserve"> </w:t>
      </w:r>
      <w:r w:rsidRPr="00784950">
        <w:rPr>
          <w:rtl/>
        </w:rPr>
        <w:t>אני אמרתי אם יהיו שתי מדינות. הוא אמר: אני מבין שאמרת אם, אבל אמרת את המלה שתי</w:t>
      </w:r>
      <w:r w:rsidR="00374753">
        <w:rPr>
          <w:rtl/>
        </w:rPr>
        <w:t xml:space="preserve"> </w:t>
      </w:r>
      <w:r w:rsidRPr="00784950">
        <w:rPr>
          <w:rtl/>
        </w:rPr>
        <w:t>מדינות.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אומרת את זה? כי לדעתי, מעבר לכל התחכומים האלה, הם יודעים שיש רק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אפשרויות:</w:t>
      </w:r>
      <w:r w:rsidR="00374753">
        <w:rPr>
          <w:rtl/>
        </w:rPr>
        <w:t xml:space="preserve"> </w:t>
      </w:r>
      <w:r w:rsidRPr="00784950">
        <w:rPr>
          <w:rtl/>
        </w:rPr>
        <w:t>או להמשיך במצב הנורא הזה של הקורבנות והפיגועים והסגר וההרס, או</w:t>
      </w:r>
      <w:r w:rsidR="00374753">
        <w:rPr>
          <w:rtl/>
        </w:rPr>
        <w:t xml:space="preserve"> </w:t>
      </w:r>
      <w:r w:rsidRPr="00784950">
        <w:rPr>
          <w:rtl/>
        </w:rPr>
        <w:t>הפתרון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מדינות.</w:t>
      </w:r>
      <w:r w:rsidR="00374753">
        <w:rPr>
          <w:rtl/>
        </w:rPr>
        <w:t xml:space="preserve"> </w:t>
      </w:r>
      <w:r w:rsidRPr="00784950">
        <w:rPr>
          <w:rtl/>
        </w:rPr>
        <w:t>הם מבינים את זה. לא שהם לא יודעים את החלופות, זו לא</w:t>
      </w:r>
      <w:r w:rsidR="00374753">
        <w:rPr>
          <w:rtl/>
        </w:rPr>
        <w:t xml:space="preserve"> </w:t>
      </w:r>
      <w:r w:rsidRPr="00784950">
        <w:rPr>
          <w:rtl/>
        </w:rPr>
        <w:t>בעיה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להסביר</w:t>
      </w:r>
      <w:r w:rsidR="00374753">
        <w:rPr>
          <w:rtl/>
        </w:rPr>
        <w:t xml:space="preserve"> </w:t>
      </w:r>
      <w:r w:rsidRPr="00784950">
        <w:rPr>
          <w:rtl/>
        </w:rPr>
        <w:t>לימין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זה או זה, או שיש להמשיך את מלחמת</w:t>
      </w:r>
      <w:r w:rsidR="00374753">
        <w:rPr>
          <w:rtl/>
        </w:rPr>
        <w:t xml:space="preserve"> </w:t>
      </w:r>
      <w:r w:rsidRPr="00784950">
        <w:rPr>
          <w:rtl/>
        </w:rPr>
        <w:t>ההתנחלויות</w:t>
      </w:r>
      <w:r w:rsidR="00374753">
        <w:rPr>
          <w:rtl/>
        </w:rPr>
        <w:t xml:space="preserve"> </w:t>
      </w:r>
      <w:r w:rsidRPr="00784950">
        <w:rPr>
          <w:rtl/>
        </w:rPr>
        <w:t>או להגיע לשלום של שתי מדינות. הם מבינים את זה. אפילו בנושא ירושלים</w:t>
      </w:r>
      <w:r w:rsidR="00374753">
        <w:rPr>
          <w:rtl/>
        </w:rPr>
        <w:t xml:space="preserve"> </w:t>
      </w:r>
      <w:r w:rsidRPr="00784950">
        <w:rPr>
          <w:rtl/>
        </w:rPr>
        <w:t>הם מבינים, שהתוכנית המטורפת הזאת של ההפרדה וכו', אין אדם שפוי אחד שיתמוך 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הייתי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שראש</w:t>
      </w:r>
      <w:r w:rsidR="00374753">
        <w:rPr>
          <w:rtl/>
        </w:rPr>
        <w:t xml:space="preserve"> </w:t>
      </w:r>
      <w:r w:rsidRPr="00784950">
        <w:rPr>
          <w:rtl/>
        </w:rPr>
        <w:t>הממשלה, במקום לנסוע לארצות</w:t>
      </w:r>
      <w:r w:rsidR="00374753">
        <w:rPr>
          <w:rtl/>
        </w:rPr>
        <w:t>-</w:t>
      </w:r>
      <w:r w:rsidRPr="00784950">
        <w:rPr>
          <w:rtl/>
        </w:rPr>
        <w:t>הברית, יבוא לפה</w:t>
      </w:r>
      <w:r w:rsidR="00374753">
        <w:rPr>
          <w:rtl/>
        </w:rPr>
        <w:t xml:space="preserve"> </w:t>
      </w:r>
      <w:r w:rsidRPr="00784950">
        <w:rPr>
          <w:rtl/>
        </w:rPr>
        <w:t>ויודה בפנינו שהוא יודע בדיוק שזאת החלופה אבל הוא מעדיף מלחמה.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גוז'נסקי.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אחמד טיבי. חבר הכנסת טלב</w:t>
      </w:r>
      <w:r w:rsidR="00374753">
        <w:rPr>
          <w:rtl/>
        </w:rPr>
        <w:t xml:space="preserve"> </w:t>
      </w:r>
      <w:r w:rsidRPr="00784950">
        <w:rPr>
          <w:rtl/>
        </w:rPr>
        <w:t>אלסאנע,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(נושא דברים בשפה הערבית; להלן תרגומם לעברית: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נוכחים</w:t>
      </w:r>
      <w:r w:rsidR="00374753">
        <w:rPr>
          <w:rtl/>
        </w:rPr>
        <w:t xml:space="preserve"> </w:t>
      </w:r>
      <w:r w:rsidRPr="00784950">
        <w:rPr>
          <w:rtl/>
        </w:rPr>
        <w:t>נכבדים, לאמיתו של דבר, איני רואה סיבה או צידוק</w:t>
      </w:r>
      <w:r w:rsidR="00374753">
        <w:rPr>
          <w:rtl/>
        </w:rPr>
        <w:t xml:space="preserve"> </w:t>
      </w:r>
      <w:r w:rsidRPr="00784950">
        <w:rPr>
          <w:rtl/>
        </w:rPr>
        <w:t>לדבר,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להוסיף</w:t>
      </w:r>
      <w:r w:rsidR="00374753">
        <w:rPr>
          <w:rtl/>
        </w:rPr>
        <w:t xml:space="preserve"> </w:t>
      </w:r>
      <w:r w:rsidRPr="00784950">
        <w:rPr>
          <w:rtl/>
        </w:rPr>
        <w:t>ולחזור על דברי בשפה הערבית, משום שהקהל לא הולך להקשיב בשעה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מוכן,</w:t>
      </w:r>
      <w:r w:rsidR="00374753">
        <w:rPr>
          <w:rtl/>
        </w:rPr>
        <w:t xml:space="preserve"> </w:t>
      </w:r>
      <w:r w:rsidRPr="00784950">
        <w:rPr>
          <w:rtl/>
        </w:rPr>
        <w:t>ולפיכך</w:t>
      </w:r>
      <w:r w:rsidR="00374753">
        <w:rPr>
          <w:rtl/>
        </w:rPr>
        <w:t xml:space="preserve"> </w:t>
      </w:r>
      <w:r w:rsidRPr="00784950">
        <w:rPr>
          <w:rtl/>
        </w:rPr>
        <w:t>אני חושב שהדבר החשוב ביותר הוא שנתחיל לדבר בינינו לבין</w:t>
      </w:r>
      <w:r w:rsidR="00374753">
        <w:rPr>
          <w:rtl/>
        </w:rPr>
        <w:t xml:space="preserve"> </w:t>
      </w:r>
      <w:r w:rsidRPr="00784950">
        <w:rPr>
          <w:rtl/>
        </w:rPr>
        <w:t>עצמנו</w:t>
      </w:r>
      <w:r w:rsidR="00374753">
        <w:rPr>
          <w:rtl/>
        </w:rPr>
        <w:t xml:space="preserve"> </w:t>
      </w:r>
      <w:r w:rsidRPr="00784950">
        <w:rPr>
          <w:rtl/>
        </w:rPr>
        <w:t>מה צריך להיות תפקידנו כדי להשפיע ולשנות וליצור תפנית במדיניות של הממשלה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עלינו</w:t>
      </w:r>
      <w:r w:rsidR="00374753">
        <w:rPr>
          <w:rtl/>
        </w:rPr>
        <w:t xml:space="preserve"> </w:t>
      </w:r>
      <w:r w:rsidRPr="00784950">
        <w:rPr>
          <w:rtl/>
        </w:rPr>
        <w:t>להתנהג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ראשית</w:t>
      </w:r>
      <w:r w:rsidR="00374753">
        <w:rPr>
          <w:rtl/>
        </w:rPr>
        <w:t xml:space="preserve"> </w:t>
      </w:r>
      <w:r w:rsidRPr="00784950">
        <w:rPr>
          <w:rtl/>
        </w:rPr>
        <w:t>עם עצמנו, ואם נוכל לשנות את</w:t>
      </w:r>
      <w:r w:rsidR="00374753">
        <w:rPr>
          <w:rtl/>
        </w:rPr>
        <w:t xml:space="preserve"> </w:t>
      </w:r>
      <w:r w:rsidRPr="00784950">
        <w:rPr>
          <w:rtl/>
        </w:rPr>
        <w:t>התנהגותנו כלפי עצמנו, אז נאכוף על הממשלה הזאת להשתנות ביחסה כלפינו.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בעיות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אינן</w:t>
      </w:r>
      <w:r w:rsidR="00374753">
        <w:rPr>
          <w:rtl/>
        </w:rPr>
        <w:t xml:space="preserve"> </w:t>
      </w:r>
      <w:r w:rsidRPr="00784950">
        <w:rPr>
          <w:rtl/>
        </w:rPr>
        <w:t>מקריות.</w:t>
      </w:r>
      <w:r w:rsidR="00374753">
        <w:rPr>
          <w:rtl/>
        </w:rPr>
        <w:t xml:space="preserve"> </w:t>
      </w:r>
      <w:r w:rsidRPr="00784950">
        <w:rPr>
          <w:rtl/>
        </w:rPr>
        <w:t>האם בעיות המגזר הערבי אינן נובעות מכך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יוצרת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בעיות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הערבי? האם ממשלה זו לא יוצרת את בעיית האבטלה</w:t>
      </w:r>
      <w:r w:rsidR="00374753">
        <w:rPr>
          <w:rtl/>
        </w:rPr>
        <w:t xml:space="preserve"> </w:t>
      </w:r>
      <w:r w:rsidRPr="00784950">
        <w:rPr>
          <w:rtl/>
        </w:rPr>
        <w:t>במגזר</w:t>
      </w:r>
      <w:r w:rsidR="00374753">
        <w:rPr>
          <w:rtl/>
        </w:rPr>
        <w:t xml:space="preserve"> </w:t>
      </w:r>
      <w:r w:rsidRPr="00784950">
        <w:rPr>
          <w:rtl/>
        </w:rPr>
        <w:t>הערבי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בעיית העוני ואת בעיית הכפרים הלא</w:t>
      </w:r>
      <w:r w:rsidR="00374753">
        <w:rPr>
          <w:rtl/>
        </w:rPr>
        <w:t>-</w:t>
      </w:r>
      <w:r w:rsidRPr="00784950">
        <w:rPr>
          <w:rtl/>
        </w:rPr>
        <w:t>מוכרים? בעיות אלו הן תוצאה</w:t>
      </w:r>
      <w:r w:rsidR="00374753">
        <w:rPr>
          <w:rtl/>
        </w:rPr>
        <w:t xml:space="preserve"> </w:t>
      </w:r>
      <w:r w:rsidRPr="00784950">
        <w:rPr>
          <w:rtl/>
        </w:rPr>
        <w:t>ישירה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המדיניות השיטתית של הממשלות השונות, ולפיכך, כל אימת שננסה לבקש נדבה</w:t>
      </w:r>
      <w:r w:rsidR="00374753">
        <w:rPr>
          <w:rtl/>
        </w:rPr>
        <w:t xml:space="preserve"> </w:t>
      </w:r>
      <w:r w:rsidRPr="00784950">
        <w:rPr>
          <w:rtl/>
        </w:rPr>
        <w:t>ולפנות להיגיון לא ישתנה ההיגיון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ניסינו</w:t>
      </w:r>
      <w:r w:rsidR="00374753">
        <w:rPr>
          <w:rtl/>
        </w:rPr>
        <w:t xml:space="preserve"> </w:t>
      </w:r>
      <w:r w:rsidRPr="00784950">
        <w:rPr>
          <w:rtl/>
        </w:rPr>
        <w:t>לדבר בשפה הערבית, ואין עונה, והדבר שמגיע נלקח ולא ניתן. אנו רואים</w:t>
      </w:r>
      <w:r w:rsidR="00374753">
        <w:rPr>
          <w:rtl/>
        </w:rPr>
        <w:t xml:space="preserve"> </w:t>
      </w:r>
      <w:r w:rsidRPr="00784950">
        <w:rPr>
          <w:rtl/>
        </w:rPr>
        <w:t>כיצד</w:t>
      </w:r>
      <w:r w:rsidR="00374753">
        <w:rPr>
          <w:rtl/>
        </w:rPr>
        <w:t xml:space="preserve"> </w:t>
      </w:r>
      <w:r w:rsidRPr="00784950">
        <w:rPr>
          <w:rtl/>
        </w:rPr>
        <w:t>הנכים</w:t>
      </w:r>
      <w:r w:rsidR="00374753">
        <w:rPr>
          <w:rtl/>
        </w:rPr>
        <w:t xml:space="preserve"> </w:t>
      </w:r>
      <w:r w:rsidRPr="00784950">
        <w:rPr>
          <w:rtl/>
        </w:rPr>
        <w:t>נמצאים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משרד ראש הממשלה במשך 50 יום בקור צורב, בחורף, והיום</w:t>
      </w:r>
      <w:r w:rsidR="00374753">
        <w:rPr>
          <w:rtl/>
        </w:rPr>
        <w:t xml:space="preserve"> </w:t>
      </w:r>
      <w:r w:rsidRPr="00784950">
        <w:rPr>
          <w:rtl/>
        </w:rPr>
        <w:t>בשביתה</w:t>
      </w:r>
      <w:r w:rsidR="00374753">
        <w:rPr>
          <w:rtl/>
        </w:rPr>
        <w:t xml:space="preserve"> </w:t>
      </w:r>
      <w:r w:rsidRPr="00784950">
        <w:rPr>
          <w:rtl/>
        </w:rPr>
        <w:t>כללית.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הדרך הטובה ביותר למאבק הנכון. כאשר יצאו הערבים בהמוניהם,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200,000</w:t>
      </w:r>
      <w:r w:rsidR="00374753">
        <w:rPr>
          <w:rtl/>
        </w:rPr>
        <w:t xml:space="preserve"> </w:t>
      </w:r>
      <w:r w:rsidRPr="00784950">
        <w:rPr>
          <w:rtl/>
        </w:rPr>
        <w:t>תושבים</w:t>
      </w:r>
      <w:r w:rsidR="00374753">
        <w:rPr>
          <w:rtl/>
        </w:rPr>
        <w:t xml:space="preserve"> </w:t>
      </w:r>
      <w:r w:rsidRPr="00784950">
        <w:rPr>
          <w:rtl/>
        </w:rPr>
        <w:t>ערבים,</w:t>
      </w:r>
      <w:r w:rsidR="00374753">
        <w:rPr>
          <w:rtl/>
        </w:rPr>
        <w:t xml:space="preserve"> </w:t>
      </w:r>
      <w:r w:rsidRPr="00784950">
        <w:rPr>
          <w:rtl/>
        </w:rPr>
        <w:t>בהפגנות</w:t>
      </w:r>
      <w:r w:rsidR="00374753">
        <w:rPr>
          <w:rtl/>
        </w:rPr>
        <w:t xml:space="preserve"> </w:t>
      </w:r>
      <w:r w:rsidRPr="00784950">
        <w:rPr>
          <w:rtl/>
        </w:rPr>
        <w:t>ענקיות</w:t>
      </w:r>
      <w:r w:rsidR="00374753">
        <w:rPr>
          <w:rtl/>
        </w:rPr>
        <w:t xml:space="preserve"> – 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 xml:space="preserve"> מהמגזר הערבי מהווים</w:t>
      </w:r>
      <w:r w:rsidR="00374753">
        <w:rPr>
          <w:rtl/>
        </w:rPr>
        <w:t xml:space="preserve"> </w:t>
      </w:r>
      <w:r w:rsidRPr="00784950">
        <w:rPr>
          <w:rtl/>
        </w:rPr>
        <w:t>100,000 מפגינים; תהיה הפגנה של 100,000 איש לפני משרד ראש הממשלה וישתנה יחסה של</w:t>
      </w:r>
      <w:r w:rsidR="00374753">
        <w:rPr>
          <w:rtl/>
        </w:rPr>
        <w:t xml:space="preserve"> </w:t>
      </w:r>
      <w:r w:rsidRPr="00784950">
        <w:rPr>
          <w:rtl/>
        </w:rPr>
        <w:t>הממשלה;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תרגיש</w:t>
      </w:r>
      <w:r w:rsidR="00374753">
        <w:rPr>
          <w:rtl/>
        </w:rPr>
        <w:t xml:space="preserve"> </w:t>
      </w:r>
      <w:r w:rsidRPr="00784950">
        <w:rPr>
          <w:rtl/>
        </w:rPr>
        <w:t>שבעיות</w:t>
      </w:r>
      <w:r w:rsidR="00374753">
        <w:rPr>
          <w:rtl/>
        </w:rPr>
        <w:t xml:space="preserve"> </w:t>
      </w:r>
      <w:r w:rsidRPr="00784950">
        <w:rPr>
          <w:rtl/>
        </w:rPr>
        <w:t>המגזר הערבי הופכות לבעיות מדינת ישראל.</w:t>
      </w:r>
      <w:r w:rsidR="00374753">
        <w:rPr>
          <w:rtl/>
        </w:rPr>
        <w:t xml:space="preserve"> </w:t>
      </w:r>
      <w:r w:rsidRPr="00784950">
        <w:rPr>
          <w:rtl/>
        </w:rPr>
        <w:t>בעיית</w:t>
      </w:r>
      <w:r w:rsidR="00374753">
        <w:rPr>
          <w:rtl/>
        </w:rPr>
        <w:t xml:space="preserve"> </w:t>
      </w:r>
      <w:r w:rsidRPr="00784950">
        <w:rPr>
          <w:rtl/>
        </w:rPr>
        <w:t>הערבים,</w:t>
      </w:r>
      <w:r w:rsidR="00374753">
        <w:rPr>
          <w:rtl/>
        </w:rPr>
        <w:t xml:space="preserve"> </w:t>
      </w:r>
      <w:r w:rsidRPr="00784950">
        <w:rPr>
          <w:rtl/>
        </w:rPr>
        <w:t>המגזר</w:t>
      </w:r>
      <w:r w:rsidR="00374753">
        <w:rPr>
          <w:rtl/>
        </w:rPr>
        <w:t xml:space="preserve"> </w:t>
      </w:r>
      <w:r w:rsidRPr="00784950">
        <w:rPr>
          <w:rtl/>
        </w:rPr>
        <w:t>הערבי,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בעייתה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ישראל. אז יתחיל שינוי, ואם זאת</w:t>
      </w:r>
      <w:r w:rsidR="00374753">
        <w:rPr>
          <w:rtl/>
        </w:rPr>
        <w:t xml:space="preserve"> </w:t>
      </w:r>
      <w:r w:rsidRPr="00784950">
        <w:rPr>
          <w:rtl/>
        </w:rPr>
        <w:t>מדיניות החולים ומדיניות הצדק, אז לא תשתנה מציאות זו.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ומשפט</w:t>
      </w:r>
      <w:r w:rsidR="00374753">
        <w:rPr>
          <w:rtl/>
        </w:rPr>
        <w:t xml:space="preserve"> </w:t>
      </w:r>
      <w:r w:rsidRPr="00784950">
        <w:rPr>
          <w:rtl/>
        </w:rPr>
        <w:t>נוסף</w:t>
      </w:r>
      <w:r w:rsidR="00374753">
        <w:rPr>
          <w:rtl/>
        </w:rPr>
        <w:t xml:space="preserve"> </w:t>
      </w:r>
      <w:r w:rsidRPr="00784950">
        <w:rPr>
          <w:rtl/>
        </w:rPr>
        <w:t>אחרון,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>אלמאלכ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בנוגע למדיניות שרון, לא</w:t>
      </w:r>
      <w:r w:rsidR="00374753">
        <w:rPr>
          <w:rtl/>
        </w:rPr>
        <w:t xml:space="preserve"> </w:t>
      </w:r>
      <w:r w:rsidRPr="00784950">
        <w:rPr>
          <w:rtl/>
        </w:rPr>
        <w:t>הראיס</w:t>
      </w:r>
      <w:r w:rsidR="00374753">
        <w:rPr>
          <w:rtl/>
        </w:rPr>
        <w:t xml:space="preserve"> </w:t>
      </w:r>
      <w:r w:rsidRPr="00784950">
        <w:rPr>
          <w:rtl/>
        </w:rPr>
        <w:t>יאסר</w:t>
      </w:r>
      <w:r w:rsidR="00374753">
        <w:rPr>
          <w:rtl/>
        </w:rPr>
        <w:t xml:space="preserve"> </w:t>
      </w:r>
      <w:r w:rsidRPr="00784950">
        <w:rPr>
          <w:rtl/>
        </w:rPr>
        <w:t>ערפאת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איבד את ההזדמנות לפתרון </w:t>
      </w:r>
      <w:r w:rsidR="00374753">
        <w:rPr>
          <w:rtl/>
        </w:rPr>
        <w:t>–</w:t>
      </w:r>
      <w:r w:rsidRPr="00784950">
        <w:rPr>
          <w:rtl/>
        </w:rPr>
        <w:t xml:space="preserve"> ממשלת ישראל היא זו</w:t>
      </w:r>
      <w:r w:rsidR="00374753">
        <w:rPr>
          <w:rtl/>
        </w:rPr>
        <w:t xml:space="preserve"> </w:t>
      </w:r>
      <w:r w:rsidRPr="00784950">
        <w:rPr>
          <w:rtl/>
        </w:rPr>
        <w:t>שאיבדה הזדמנות להכיר במדינת ישראל כחלק לגיטימי, ואי</w:t>
      </w:r>
      <w:r w:rsidR="00374753">
        <w:rPr>
          <w:rtl/>
        </w:rPr>
        <w:t>-</w:t>
      </w:r>
      <w:r w:rsidRPr="00784950">
        <w:rPr>
          <w:rtl/>
        </w:rPr>
        <w:t xml:space="preserve">אפשר, בכל האמצעים </w:t>
      </w:r>
      <w:r w:rsidR="00374753">
        <w:rPr>
          <w:rtl/>
        </w:rPr>
        <w:t>–</w:t>
      </w:r>
      <w:r w:rsidRPr="00784950">
        <w:rPr>
          <w:rtl/>
        </w:rPr>
        <w:t xml:space="preserve"> בטנקים</w:t>
      </w:r>
      <w:r w:rsidR="00374753">
        <w:rPr>
          <w:rtl/>
        </w:rPr>
        <w:t xml:space="preserve"> </w:t>
      </w:r>
      <w:r w:rsidRPr="00784950">
        <w:rPr>
          <w:rtl/>
        </w:rPr>
        <w:t>ובמטוסים</w:t>
      </w:r>
      <w:r w:rsidR="00374753">
        <w:rPr>
          <w:rtl/>
        </w:rPr>
        <w:t xml:space="preserve"> – </w:t>
      </w:r>
      <w:r w:rsidRPr="00784950">
        <w:rPr>
          <w:rtl/>
        </w:rPr>
        <w:t>להכניע</w:t>
      </w:r>
      <w:r w:rsidR="00374753">
        <w:rPr>
          <w:rtl/>
        </w:rPr>
        <w:t xml:space="preserve"> </w:t>
      </w:r>
      <w:r w:rsidRPr="00784950">
        <w:rPr>
          <w:rtl/>
        </w:rPr>
        <w:t>ולשנות</w:t>
      </w:r>
      <w:r w:rsidR="00374753">
        <w:rPr>
          <w:rtl/>
        </w:rPr>
        <w:t xml:space="preserve"> </w:t>
      </w:r>
      <w:r w:rsidRPr="00784950">
        <w:rPr>
          <w:rtl/>
        </w:rPr>
        <w:t>את הרכב העם הפלסטיני, התובע את זכותו הטבעית לחופש</w:t>
      </w:r>
      <w:r w:rsidR="00374753">
        <w:rPr>
          <w:rtl/>
        </w:rPr>
        <w:t xml:space="preserve"> </w:t>
      </w:r>
      <w:r w:rsidRPr="00784950">
        <w:rPr>
          <w:rtl/>
        </w:rPr>
        <w:t>ולעצמאות. העם הזה ינצח את שרון כמו שניצח את נתניהו, ואנו נראה את הילד הפלסטיני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הדגל</w:t>
      </w:r>
      <w:r w:rsidR="00374753">
        <w:rPr>
          <w:rtl/>
        </w:rPr>
        <w:t xml:space="preserve"> </w:t>
      </w:r>
      <w:r w:rsidRPr="00784950">
        <w:rPr>
          <w:rtl/>
        </w:rPr>
        <w:t>הפלסטיני</w:t>
      </w:r>
      <w:r w:rsidR="00374753">
        <w:rPr>
          <w:rtl/>
        </w:rPr>
        <w:t xml:space="preserve"> </w:t>
      </w:r>
      <w:r w:rsidRPr="00784950">
        <w:rPr>
          <w:rtl/>
        </w:rPr>
        <w:t>בירושלים</w:t>
      </w:r>
      <w:r w:rsidR="00374753">
        <w:rPr>
          <w:rtl/>
        </w:rPr>
        <w:t xml:space="preserve"> </w:t>
      </w:r>
      <w:r w:rsidRPr="00784950">
        <w:rPr>
          <w:rtl/>
        </w:rPr>
        <w:t>המזרחית, בירת המדינה הפלסטינית, כי זו זכות</w:t>
      </w:r>
      <w:r w:rsidR="00374753">
        <w:rPr>
          <w:rtl/>
        </w:rPr>
        <w:t xml:space="preserve"> </w:t>
      </w:r>
      <w:r w:rsidRPr="00784950">
        <w:rPr>
          <w:rtl/>
        </w:rPr>
        <w:t>טבעית של כל המדינות הנכבשות שתנצחנה בסופו של דבר. תודה.)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 הכנסת טלב אלסאנע.</w:t>
      </w:r>
      <w:r w:rsidR="00374753">
        <w:rPr>
          <w:rtl/>
        </w:rPr>
        <w:t xml:space="preserve"> </w:t>
      </w:r>
      <w:r w:rsidRPr="00784950">
        <w:rPr>
          <w:rtl/>
        </w:rPr>
        <w:t>חברי הכנסת האשם מחאמיד, דוד לוי, מקסים</w:t>
      </w:r>
      <w:r w:rsidR="00374753">
        <w:rPr>
          <w:rtl/>
        </w:rPr>
        <w:t xml:space="preserve"> </w:t>
      </w:r>
      <w:r w:rsidRPr="00784950">
        <w:rPr>
          <w:rtl/>
        </w:rPr>
        <w:t>לוי,</w:t>
      </w:r>
      <w:r w:rsidR="00374753">
        <w:rPr>
          <w:rtl/>
        </w:rPr>
        <w:t xml:space="preserve"> </w:t>
      </w:r>
      <w:r w:rsidRPr="00784950">
        <w:rPr>
          <w:rtl/>
        </w:rPr>
        <w:t>מרדכי</w:t>
      </w:r>
      <w:r w:rsidR="00374753">
        <w:rPr>
          <w:rtl/>
        </w:rPr>
        <w:t xml:space="preserve"> </w:t>
      </w:r>
      <w:r w:rsidRPr="00784950">
        <w:rPr>
          <w:rtl/>
        </w:rPr>
        <w:t>משעני,</w:t>
      </w:r>
      <w:r w:rsidR="00374753">
        <w:rPr>
          <w:rtl/>
        </w:rPr>
        <w:t xml:space="preserve"> </w:t>
      </w:r>
      <w:r w:rsidRPr="00784950">
        <w:rPr>
          <w:rtl/>
        </w:rPr>
        <w:t>אבשלום</w:t>
      </w:r>
      <w:r w:rsidR="00374753">
        <w:rPr>
          <w:rtl/>
        </w:rPr>
        <w:t xml:space="preserve"> </w:t>
      </w:r>
      <w:r w:rsidRPr="00784950">
        <w:rPr>
          <w:rtl/>
        </w:rPr>
        <w:t>וילן,</w:t>
      </w:r>
      <w:r w:rsidR="00374753">
        <w:rPr>
          <w:rtl/>
        </w:rPr>
        <w:t xml:space="preserve"> </w:t>
      </w:r>
      <w:r w:rsidRPr="00784950">
        <w:rPr>
          <w:rtl/>
        </w:rPr>
        <w:t>מוסי</w:t>
      </w:r>
      <w:r w:rsidR="00374753">
        <w:rPr>
          <w:rtl/>
        </w:rPr>
        <w:t xml:space="preserve"> </w:t>
      </w:r>
      <w:r w:rsidRPr="00784950">
        <w:rPr>
          <w:rtl/>
        </w:rPr>
        <w:t>רז, רן כהן, זהבה גלאון, אילן גילאון,</w:t>
      </w:r>
      <w:r w:rsidR="00374753">
        <w:rPr>
          <w:rtl/>
        </w:rPr>
        <w:t xml:space="preserve"> </w:t>
      </w:r>
      <w:r w:rsidRPr="00784950">
        <w:rPr>
          <w:rtl/>
        </w:rPr>
        <w:t>חוסניה</w:t>
      </w:r>
      <w:r w:rsidR="00374753">
        <w:rPr>
          <w:rtl/>
        </w:rPr>
        <w:t xml:space="preserve"> </w:t>
      </w:r>
      <w:r w:rsidRPr="00784950">
        <w:rPr>
          <w:rtl/>
        </w:rPr>
        <w:t>ג'בארה,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מאור, נחום לנגנטל, 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אינם נמצאים. חבר הכנסת</w:t>
      </w:r>
      <w:r w:rsidR="00374753">
        <w:rPr>
          <w:rtl/>
        </w:rPr>
        <w:t xml:space="preserve"> </w:t>
      </w:r>
      <w:r w:rsidRPr="00784950">
        <w:rPr>
          <w:rtl/>
        </w:rPr>
        <w:t>יגאל ביבי,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כנסת נכבדה, הייתי כאן מהבוקר עד השעה 21:00 ודיברתי רבות.</w:t>
      </w:r>
      <w:r w:rsidR="00374753">
        <w:rPr>
          <w:rtl/>
        </w:rPr>
        <w:t xml:space="preserve"> </w:t>
      </w:r>
      <w:r w:rsidRPr="00784950">
        <w:rPr>
          <w:rtl/>
        </w:rPr>
        <w:t>הלכתי</w:t>
      </w:r>
      <w:r w:rsidR="00374753">
        <w:rPr>
          <w:rtl/>
        </w:rPr>
        <w:t xml:space="preserve"> </w:t>
      </w:r>
      <w:r w:rsidRPr="00784950">
        <w:rPr>
          <w:rtl/>
        </w:rPr>
        <w:t>לביתי</w:t>
      </w:r>
      <w:r w:rsidR="00374753">
        <w:rPr>
          <w:rtl/>
        </w:rPr>
        <w:t xml:space="preserve"> </w:t>
      </w:r>
      <w:r w:rsidRPr="00784950">
        <w:rPr>
          <w:rtl/>
        </w:rPr>
        <w:t>וצפיתי</w:t>
      </w:r>
      <w:r w:rsidR="00374753">
        <w:rPr>
          <w:rtl/>
        </w:rPr>
        <w:t xml:space="preserve"> </w:t>
      </w:r>
      <w:r w:rsidRPr="00784950">
        <w:rPr>
          <w:rtl/>
        </w:rPr>
        <w:t>בטלוויזיה,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לאזרחי</w:t>
      </w:r>
      <w:r w:rsidR="00374753">
        <w:rPr>
          <w:rtl/>
        </w:rPr>
        <w:t xml:space="preserve"> </w:t>
      </w:r>
      <w:r w:rsidRPr="00784950">
        <w:rPr>
          <w:rtl/>
        </w:rPr>
        <w:t>ישראל שצופים עכשיו</w:t>
      </w:r>
      <w:r w:rsidR="00374753">
        <w:rPr>
          <w:rtl/>
        </w:rPr>
        <w:t xml:space="preserve"> </w:t>
      </w:r>
      <w:r w:rsidRPr="00784950">
        <w:rPr>
          <w:rtl/>
        </w:rPr>
        <w:t>בערוץ</w:t>
      </w:r>
      <w:r w:rsidR="00374753">
        <w:rPr>
          <w:rtl/>
        </w:rPr>
        <w:t>-</w:t>
      </w:r>
      <w:r w:rsidRPr="00784950">
        <w:rPr>
          <w:rtl/>
        </w:rPr>
        <w:t>33,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טעות,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טעות,</w:t>
      </w:r>
      <w:r w:rsidR="00374753">
        <w:rPr>
          <w:rtl/>
        </w:rPr>
        <w:t xml:space="preserve"> </w:t>
      </w:r>
      <w:r w:rsidRPr="00784950">
        <w:rPr>
          <w:rtl/>
        </w:rPr>
        <w:t>רבותי, זה לא הפרלמנט הפלסטיני, זה</w:t>
      </w:r>
      <w:r w:rsidR="00374753">
        <w:rPr>
          <w:rtl/>
        </w:rPr>
        <w:t xml:space="preserve"> </w:t>
      </w:r>
      <w:r w:rsidRPr="00784950">
        <w:rPr>
          <w:rtl/>
        </w:rPr>
        <w:t>הפרלמנט</w:t>
      </w:r>
      <w:r w:rsidR="00374753">
        <w:rPr>
          <w:rtl/>
        </w:rPr>
        <w:t xml:space="preserve"> </w:t>
      </w:r>
      <w:r w:rsidRPr="00784950">
        <w:rPr>
          <w:rtl/>
        </w:rPr>
        <w:t>הישראלי.</w:t>
      </w:r>
      <w:r w:rsidR="00374753">
        <w:rPr>
          <w:rtl/>
        </w:rPr>
        <w:t xml:space="preserve"> </w:t>
      </w:r>
      <w:r w:rsidRPr="00784950">
        <w:rPr>
          <w:rtl/>
        </w:rPr>
        <w:t>ישבתי בבית שעה שלמה וצפיתי. ראיתי איך שעה שלמה משמיצים כאן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עם ישראל, את מדינת ישראל, את צבא ישראל, את הכובשים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 תגזים.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 כועס על הליכוד מצד אחד, מפלגת השלטון, ועל מפלגת העבודה,</w:t>
      </w:r>
      <w:r w:rsidR="00374753">
        <w:rPr>
          <w:rtl/>
        </w:rPr>
        <w:t xml:space="preserve"> </w:t>
      </w:r>
      <w:r w:rsidRPr="00784950">
        <w:rPr>
          <w:rtl/>
        </w:rPr>
        <w:t>שבחרו</w:t>
      </w:r>
      <w:r w:rsidR="00374753">
        <w:rPr>
          <w:rtl/>
        </w:rPr>
        <w:t xml:space="preserve"> </w:t>
      </w:r>
      <w:r w:rsidRPr="00784950">
        <w:rPr>
          <w:rtl/>
        </w:rPr>
        <w:t>40 שרים והפקירו את הבית הזה, הפקירו את הבית הזה. ובבית הזה נשמעים דברים</w:t>
      </w:r>
      <w:r w:rsidR="00374753">
        <w:rPr>
          <w:rtl/>
        </w:rPr>
        <w:t xml:space="preserve"> </w:t>
      </w:r>
      <w:r w:rsidRPr="00784950">
        <w:rPr>
          <w:rtl/>
        </w:rPr>
        <w:t>חמורים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נגד הלגיטימיות שלנו בארץ</w:t>
      </w:r>
      <w:r w:rsidR="00374753">
        <w:rPr>
          <w:rtl/>
        </w:rPr>
        <w:t>-</w:t>
      </w:r>
      <w:r w:rsidRPr="00784950">
        <w:rPr>
          <w:rtl/>
        </w:rPr>
        <w:t>ישראל, כאילו אנחנו עם זר בארץ</w:t>
      </w:r>
      <w:r w:rsidR="00374753">
        <w:rPr>
          <w:rtl/>
        </w:rPr>
        <w:t>-</w:t>
      </w:r>
      <w:r w:rsidRPr="00784950">
        <w:rPr>
          <w:rtl/>
        </w:rPr>
        <w:t>ישראל. מי</w:t>
      </w:r>
      <w:r w:rsidR="00374753">
        <w:rPr>
          <w:rtl/>
        </w:rPr>
        <w:t xml:space="preserve"> </w:t>
      </w:r>
      <w:r w:rsidRPr="00784950">
        <w:rPr>
          <w:rtl/>
        </w:rPr>
        <w:t>ששמע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הלך</w:t>
      </w:r>
      <w:r w:rsidR="00374753">
        <w:rPr>
          <w:rtl/>
        </w:rPr>
        <w:t xml:space="preserve"> </w:t>
      </w:r>
      <w:r w:rsidRPr="00784950">
        <w:rPr>
          <w:rtl/>
        </w:rPr>
        <w:t>פה בשעה האחרונה, חושב שהמדינה בכלל לא שייכת, מדינת ישראל היא לא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העם</w:t>
      </w:r>
      <w:r w:rsidR="00374753">
        <w:rPr>
          <w:rtl/>
        </w:rPr>
        <w:t xml:space="preserve"> </w:t>
      </w:r>
      <w:r w:rsidRPr="00784950">
        <w:rPr>
          <w:rtl/>
        </w:rPr>
        <w:t>היהודי.</w:t>
      </w:r>
      <w:r w:rsidR="00374753">
        <w:rPr>
          <w:rtl/>
        </w:rPr>
        <w:t xml:space="preserve"> </w:t>
      </w:r>
      <w:r w:rsidRPr="00784950">
        <w:rPr>
          <w:rtl/>
        </w:rPr>
        <w:t>זה מה ששומעים בבית הזה. אני מאוד מברך את נחום, שהחזיק כאן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מעמד וישב ודיבר, אבל לא יכול להיות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מעיד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שמעת את הדיונים, ואם שמעת לא הבנת, ואם הבנת לא</w:t>
      </w:r>
      <w:r w:rsidR="00374753">
        <w:rPr>
          <w:rtl/>
        </w:rPr>
        <w:t xml:space="preserve"> </w:t>
      </w:r>
      <w:r w:rsidRPr="00784950">
        <w:rPr>
          <w:rtl/>
        </w:rPr>
        <w:t>הבנת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שמעתי טוב מאוד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 – –</w:t>
      </w:r>
      <w:r w:rsidR="00784950" w:rsidRPr="00784950">
        <w:rPr>
          <w:rtl/>
        </w:rPr>
        <w:t xml:space="preserve"> השמיעו דברים נגד התנחלויות, נגד ההתיישבות, בעד המקופחים. אני רוצה</w:t>
      </w:r>
      <w:r>
        <w:rPr>
          <w:rtl/>
        </w:rPr>
        <w:t xml:space="preserve"> </w:t>
      </w:r>
      <w:r w:rsidR="00784950" w:rsidRPr="00784950">
        <w:rPr>
          <w:rtl/>
        </w:rPr>
        <w:t>לומר</w:t>
      </w:r>
      <w:r>
        <w:rPr>
          <w:rtl/>
        </w:rPr>
        <w:t xml:space="preserve"> </w:t>
      </w:r>
      <w:r w:rsidR="00784950" w:rsidRPr="00784950">
        <w:rPr>
          <w:rtl/>
        </w:rPr>
        <w:t>לכם,</w:t>
      </w:r>
      <w:r>
        <w:rPr>
          <w:rtl/>
        </w:rPr>
        <w:t xml:space="preserve"> </w:t>
      </w:r>
      <w:r w:rsidR="00784950" w:rsidRPr="00784950">
        <w:rPr>
          <w:rtl/>
        </w:rPr>
        <w:t>יש</w:t>
      </w:r>
      <w:r>
        <w:rPr>
          <w:rtl/>
        </w:rPr>
        <w:t xml:space="preserve"> </w:t>
      </w:r>
      <w:r w:rsidR="00784950" w:rsidRPr="00784950">
        <w:rPr>
          <w:rtl/>
        </w:rPr>
        <w:t>בינינו ויכוחים, יש בינינו חילוקי דעות, אבל כולנו יודעים שמדינת</w:t>
      </w:r>
      <w:r>
        <w:rPr>
          <w:rtl/>
        </w:rPr>
        <w:t xml:space="preserve"> </w:t>
      </w:r>
      <w:r w:rsidR="00784950" w:rsidRPr="00784950">
        <w:rPr>
          <w:rtl/>
        </w:rPr>
        <w:t>ישראל היא קודם כול מדינה יהודית ודמוקרטית.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הכנסת, אני חושב שהמצב אומלל </w:t>
      </w:r>
      <w:r w:rsidR="00374753">
        <w:rPr>
          <w:rtl/>
        </w:rPr>
        <w:t>–</w:t>
      </w:r>
      <w:r w:rsidRPr="00784950">
        <w:rPr>
          <w:rtl/>
        </w:rPr>
        <w:t xml:space="preserve"> שחבר כנסת רוצה לדבר ולא נותנים</w:t>
      </w:r>
      <w:r w:rsidR="00374753">
        <w:rPr>
          <w:rtl/>
        </w:rPr>
        <w:t xml:space="preserve"> </w:t>
      </w:r>
      <w:r w:rsidRPr="00784950">
        <w:rPr>
          <w:rtl/>
        </w:rPr>
        <w:t>לו אפילו לדבר פה בבית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דיברתי</w:t>
      </w:r>
      <w:r w:rsidR="00374753">
        <w:rPr>
          <w:rtl/>
        </w:rPr>
        <w:t xml:space="preserve"> </w:t>
      </w: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דקות.</w:t>
      </w:r>
      <w:r w:rsidR="00374753">
        <w:rPr>
          <w:rtl/>
        </w:rPr>
        <w:t xml:space="preserve"> </w:t>
      </w:r>
      <w:r w:rsidRPr="00784950">
        <w:rPr>
          <w:rtl/>
        </w:rPr>
        <w:t>אנחנו פה בכנסת, סמל הריבונות של העם היהודי,</w:t>
      </w:r>
      <w:r w:rsidR="00374753">
        <w:rPr>
          <w:rtl/>
        </w:rPr>
        <w:t xml:space="preserve"> </w:t>
      </w:r>
      <w:r w:rsidRPr="00784950">
        <w:rPr>
          <w:rtl/>
        </w:rPr>
        <w:t>ואנחנו אפילו לא יכולים לדבר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כללים, לא רק כללים של 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עזמי</w:t>
      </w:r>
      <w:r w:rsidR="00374753">
        <w:rPr>
          <w:rtl/>
        </w:rPr>
        <w:t xml:space="preserve"> </w:t>
      </w:r>
      <w:r w:rsidRPr="00784950">
        <w:rPr>
          <w:rtl/>
        </w:rPr>
        <w:t>בשארה</w:t>
      </w:r>
      <w:r w:rsidR="00374753">
        <w:rPr>
          <w:rtl/>
        </w:rPr>
        <w:t xml:space="preserve"> </w:t>
      </w:r>
      <w:r w:rsidRPr="00784950">
        <w:rPr>
          <w:rtl/>
        </w:rPr>
        <w:t>ולמח'ול ולכל החבר'ה, יש לנו חילוקי דעות</w:t>
      </w:r>
      <w:r w:rsidR="00374753">
        <w:rPr>
          <w:rtl/>
        </w:rPr>
        <w:t xml:space="preserve"> </w:t>
      </w:r>
      <w:r w:rsidRPr="00784950">
        <w:rPr>
          <w:rtl/>
        </w:rPr>
        <w:t>פנימיים</w:t>
      </w:r>
      <w:r w:rsidR="00374753">
        <w:rPr>
          <w:rtl/>
        </w:rPr>
        <w:t xml:space="preserve"> </w:t>
      </w:r>
      <w:r w:rsidRPr="00784950">
        <w:rPr>
          <w:rtl/>
        </w:rPr>
        <w:t>בעם, אבל תדעו דבר אחד, שדברי השטנה שאתם אומרים כאן שעות רבות לא יפלגו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העם הזה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איזו הצגה אתה עושה.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מה אתה מקשקש, מה אתה מדבר שטויות.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הכבוד, אני מקווה שהמצב הזה שמפקירים כאן את הבית הזה לא יימשך, עם</w:t>
      </w:r>
      <w:r w:rsidR="00374753">
        <w:rPr>
          <w:rtl/>
        </w:rPr>
        <w:t xml:space="preserve"> </w:t>
      </w:r>
      <w:r w:rsidRPr="00784950">
        <w:rPr>
          <w:rtl/>
        </w:rPr>
        <w:t>כל הכבוד לכם.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יגאל</w:t>
      </w:r>
      <w:r w:rsidR="00374753">
        <w:rPr>
          <w:rtl/>
        </w:rPr>
        <w:t xml:space="preserve"> </w:t>
      </w:r>
      <w:r w:rsidRPr="00784950">
        <w:rPr>
          <w:rtl/>
        </w:rPr>
        <w:t>ביבי,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שרע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העניין הזה הוא שזה היה חסר יסוד. אפשר לחזור גם</w:t>
      </w:r>
      <w:r w:rsidR="00374753">
        <w:rPr>
          <w:rtl/>
        </w:rPr>
        <w:t xml:space="preserve"> </w:t>
      </w:r>
      <w:r w:rsidRPr="00784950">
        <w:rPr>
          <w:rtl/>
        </w:rPr>
        <w:t>לדיונים, פשוט מאוד זה היה רחוק מהאמת מה שהיה כאן.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נחום לנגנטל,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אני רוצה לומר משהו לחבר הכנסת ביבי,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לסיעה. זה כמו שמורה נכנס לכיתה ובדרך כלל הוא צועק על אלה שנמצאים וישובים</w:t>
      </w:r>
      <w:r w:rsidR="00374753">
        <w:rPr>
          <w:rtl/>
        </w:rPr>
        <w:t xml:space="preserve"> </w:t>
      </w:r>
      <w:r w:rsidRPr="00784950">
        <w:rPr>
          <w:rtl/>
        </w:rPr>
        <w:t>בכיסאות שלהם, במקום על אלה שמאחרים או על אלה שלא נמצאים. ואני אומר לך, אין לנו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להלין</w:t>
      </w:r>
      <w:r w:rsidR="00374753">
        <w:rPr>
          <w:rtl/>
        </w:rPr>
        <w:t xml:space="preserve"> </w:t>
      </w:r>
      <w:r w:rsidRPr="00784950">
        <w:rPr>
          <w:rtl/>
        </w:rPr>
        <w:t>עליהם, ואני אומר את זה במונחים של "עליהם" ו"עלינו". אם אתה כבר רוצה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 לך שהבעיה היא איפה הליכוד, איפה כל שרי הממשלה, שהרי הוסיפו פה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עוד שולחן. אני כבר זקן בבית הזה. אני אומר לך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הדיונים לא היו כפי שהוא תיאר ורחוק מאוד ממה שהוא תיאר.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 את זה לאופיר פינס, שהוא בכיר ממני בהייררכיה</w:t>
      </w:r>
      <w:r w:rsidR="00374753">
        <w:rPr>
          <w:rtl/>
        </w:rPr>
        <w:t xml:space="preserve"> </w:t>
      </w:r>
      <w:r w:rsidRPr="00784950">
        <w:rPr>
          <w:rtl/>
        </w:rPr>
        <w:t>הפנימית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בכנסת, אני אומר לך, אתה תבדוק את זה עם מפלגת העבודה, אין לי פה אל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לפנות מהליכוד, צריך לחשוב איך ייראו דיוני התקציב רציניים יותר ממה שבא לידי</w:t>
      </w:r>
      <w:r w:rsidR="00374753">
        <w:rPr>
          <w:rtl/>
        </w:rPr>
        <w:t xml:space="preserve"> </w:t>
      </w:r>
      <w:r w:rsidRPr="00784950">
        <w:rPr>
          <w:rtl/>
        </w:rPr>
        <w:t>ביטוי</w:t>
      </w:r>
      <w:r w:rsidR="00374753">
        <w:rPr>
          <w:rtl/>
        </w:rPr>
        <w:t xml:space="preserve"> </w:t>
      </w:r>
      <w:r w:rsidRPr="00784950">
        <w:rPr>
          <w:rtl/>
        </w:rPr>
        <w:t>פה.</w:t>
      </w:r>
      <w:r w:rsidR="00374753">
        <w:rPr>
          <w:rtl/>
        </w:rPr>
        <w:t xml:space="preserve"> </w:t>
      </w:r>
      <w:r w:rsidRPr="00784950">
        <w:rPr>
          <w:rtl/>
        </w:rPr>
        <w:t>מצדי שלא יהיה פה פיליבסטר על הסתייגויות, שהדיון יהיה קצר מאוד, שרק</w:t>
      </w:r>
      <w:r w:rsidR="00374753">
        <w:rPr>
          <w:rtl/>
        </w:rPr>
        <w:t xml:space="preserve"> </w:t>
      </w:r>
      <w:r w:rsidRPr="00784950">
        <w:rPr>
          <w:rtl/>
        </w:rPr>
        <w:t>נציג</w:t>
      </w:r>
      <w:r w:rsidR="00374753">
        <w:rPr>
          <w:rtl/>
        </w:rPr>
        <w:t xml:space="preserve"> </w:t>
      </w:r>
      <w:r w:rsidRPr="00784950">
        <w:rPr>
          <w:rtl/>
        </w:rPr>
        <w:t>סיעה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ידבר פעם אחת, כדי שיהיה איזה מעמד רציני לתקציב, שתהיה התבטאות</w:t>
      </w:r>
      <w:r w:rsidR="00374753">
        <w:rPr>
          <w:rtl/>
        </w:rPr>
        <w:t xml:space="preserve"> </w:t>
      </w:r>
      <w:r w:rsidRPr="00784950">
        <w:rPr>
          <w:rtl/>
        </w:rPr>
        <w:t>אמיתית.</w:t>
      </w:r>
      <w:r w:rsidR="00374753">
        <w:rPr>
          <w:rtl/>
        </w:rPr>
        <w:t xml:space="preserve"> </w:t>
      </w:r>
      <w:r w:rsidRPr="00784950">
        <w:rPr>
          <w:rtl/>
        </w:rPr>
        <w:t>הרי אם באמת אזרחי ישראל רואים את מה שהם רואים, מה הם רואים אצלנו, איך</w:t>
      </w:r>
      <w:r w:rsidR="00374753">
        <w:rPr>
          <w:rtl/>
        </w:rPr>
        <w:t xml:space="preserve"> </w:t>
      </w:r>
      <w:r w:rsidRPr="00784950">
        <w:rPr>
          <w:rtl/>
        </w:rPr>
        <w:t>הם מסתכלים עלינו? איך זה נראה?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שנה זה כך.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היה ככה. אני כבר שש שנים נמצא פה, גם בתפקידי הקודם כמנכ"ל, ולא היה</w:t>
      </w:r>
      <w:r w:rsidR="00374753">
        <w:rPr>
          <w:rtl/>
        </w:rPr>
        <w:t xml:space="preserve"> </w:t>
      </w:r>
      <w:r w:rsidRPr="00784950">
        <w:rPr>
          <w:rtl/>
        </w:rPr>
        <w:t>מצב שתקציב המדינה הוגש בשעה 02:00 והדיון היה עד 08:00.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לא אשמת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נתפלא</w:t>
      </w:r>
      <w:r w:rsidR="00374753">
        <w:rPr>
          <w:rtl/>
        </w:rPr>
        <w:t xml:space="preserve"> </w:t>
      </w:r>
      <w:r w:rsidRPr="00784950">
        <w:rPr>
          <w:rtl/>
        </w:rPr>
        <w:t>על עצמנו למה הזילות במעמדנו בקרב האזרחים.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לחשוב על משהו אחר, על מנת שהעסק יהיה קצת יותר רציני.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 לחבר הכנסת לנגנטל.</w:t>
      </w:r>
      <w:r w:rsidR="00374753">
        <w:rPr>
          <w:rtl/>
        </w:rPr>
        <w:t xml:space="preserve"> </w:t>
      </w:r>
      <w:r w:rsidRPr="00784950">
        <w:rPr>
          <w:rtl/>
        </w:rPr>
        <w:t>חברי הכנסת אמנון כהן, רחמים מלול, יצחק סבן,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אינם נוכחים.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>פז, בבקשה.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 יהיה אחרון הדוברים בנושא הזה, ולאחר מכן אנחנו עוברים לנושא הבא.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שחבר הכנסת לנגנטל עלה על נקודה</w:t>
      </w:r>
      <w:r w:rsidR="00374753">
        <w:rPr>
          <w:rtl/>
        </w:rPr>
        <w:t xml:space="preserve"> </w:t>
      </w:r>
      <w:r w:rsidRPr="00784950">
        <w:rPr>
          <w:rtl/>
        </w:rPr>
        <w:t>נכונה</w:t>
      </w:r>
      <w:r w:rsidR="00374753">
        <w:rPr>
          <w:rtl/>
        </w:rPr>
        <w:t xml:space="preserve"> </w:t>
      </w:r>
      <w:r w:rsidRPr="00784950">
        <w:rPr>
          <w:rtl/>
        </w:rPr>
        <w:t>מאוד.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לצערי, ההתנהלות הפעם </w:t>
      </w:r>
      <w:r w:rsidR="00374753">
        <w:rPr>
          <w:rtl/>
        </w:rPr>
        <w:t>–</w:t>
      </w:r>
      <w:r w:rsidRPr="00784950">
        <w:rPr>
          <w:rtl/>
        </w:rPr>
        <w:t xml:space="preserve"> וגם אני בכנסת הזאת כבר לא מעט שנים </w:t>
      </w:r>
      <w:r w:rsidR="00374753">
        <w:rPr>
          <w:rtl/>
        </w:rPr>
        <w:t>–</w:t>
      </w:r>
      <w:r w:rsidRPr="00784950">
        <w:rPr>
          <w:rtl/>
        </w:rPr>
        <w:t xml:space="preserve"> 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שהיתה</w:t>
      </w:r>
      <w:r w:rsidR="00374753">
        <w:rPr>
          <w:rtl/>
        </w:rPr>
        <w:t xml:space="preserve"> </w:t>
      </w:r>
      <w:r w:rsidRPr="00784950">
        <w:rPr>
          <w:rtl/>
        </w:rPr>
        <w:t>התנהלות</w:t>
      </w:r>
      <w:r w:rsidR="00374753">
        <w:rPr>
          <w:rtl/>
        </w:rPr>
        <w:t xml:space="preserve"> </w:t>
      </w:r>
      <w:r w:rsidRPr="00784950">
        <w:rPr>
          <w:rtl/>
        </w:rPr>
        <w:t>מהסוג</w:t>
      </w:r>
      <w:r w:rsidR="00374753">
        <w:rPr>
          <w:rtl/>
        </w:rPr>
        <w:t xml:space="preserve"> </w:t>
      </w:r>
      <w:r w:rsidRPr="00784950">
        <w:rPr>
          <w:rtl/>
        </w:rPr>
        <w:t>הזה, באמת התנהלות מבזה.</w:t>
      </w:r>
      <w:r w:rsidR="00374753">
        <w:rPr>
          <w:rtl/>
        </w:rPr>
        <w:t xml:space="preserve"> </w:t>
      </w:r>
      <w:r w:rsidRPr="00784950">
        <w:rPr>
          <w:rtl/>
        </w:rPr>
        <w:t>יכול להיות שזו תוצאה</w:t>
      </w:r>
      <w:r w:rsidR="00374753">
        <w:rPr>
          <w:rtl/>
        </w:rPr>
        <w:t xml:space="preserve"> </w:t>
      </w:r>
      <w:r w:rsidRPr="00784950">
        <w:rPr>
          <w:rtl/>
        </w:rPr>
        <w:t>מהעובדה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ממשלת</w:t>
      </w:r>
      <w:r w:rsidR="00374753">
        <w:rPr>
          <w:rtl/>
        </w:rPr>
        <w:t xml:space="preserve"> </w:t>
      </w:r>
      <w:r w:rsidRPr="00784950">
        <w:rPr>
          <w:rtl/>
        </w:rPr>
        <w:t>אחדות</w:t>
      </w:r>
      <w:r w:rsidR="00374753">
        <w:rPr>
          <w:rtl/>
        </w:rPr>
        <w:t xml:space="preserve"> </w:t>
      </w:r>
      <w:r w:rsidRPr="00784950">
        <w:rPr>
          <w:rtl/>
        </w:rPr>
        <w:t>לאומית</w:t>
      </w:r>
      <w:r w:rsidR="00374753">
        <w:rPr>
          <w:rtl/>
        </w:rPr>
        <w:t xml:space="preserve"> </w:t>
      </w:r>
      <w:r w:rsidRPr="00784950">
        <w:rPr>
          <w:rtl/>
        </w:rPr>
        <w:t>רחבה, והאופוזיציה, תסלחו לי חברי, היא באמת</w:t>
      </w:r>
      <w:r w:rsidR="00374753">
        <w:rPr>
          <w:rtl/>
        </w:rPr>
        <w:t xml:space="preserve"> </w:t>
      </w:r>
      <w:r w:rsidRPr="00784950">
        <w:rPr>
          <w:rtl/>
        </w:rPr>
        <w:t>רופסת.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שזה בגלל הבעיות הביטחוניות, יכול להיות שזה בגלל מצב הרוח</w:t>
      </w:r>
      <w:r w:rsidR="00374753">
        <w:rPr>
          <w:rtl/>
        </w:rPr>
        <w:t xml:space="preserve"> </w:t>
      </w:r>
      <w:r w:rsidRPr="00784950">
        <w:rPr>
          <w:rtl/>
        </w:rPr>
        <w:t>הכללי, אבל הדיון בתקציב היה דיון רע, ולצערי התקציב הוא תקציב רע.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שמח</w:t>
      </w:r>
      <w:r w:rsidR="00374753">
        <w:rPr>
          <w:rtl/>
        </w:rPr>
        <w:t xml:space="preserve"> </w:t>
      </w:r>
      <w:r w:rsidRPr="00784950">
        <w:rPr>
          <w:rtl/>
        </w:rPr>
        <w:t>שסוף</w:t>
      </w:r>
      <w:r w:rsidR="00374753">
        <w:rPr>
          <w:rtl/>
        </w:rPr>
        <w:t>-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הצלחנו</w:t>
      </w:r>
      <w:r w:rsidR="00374753">
        <w:rPr>
          <w:rtl/>
        </w:rPr>
        <w:t xml:space="preserve"> </w:t>
      </w:r>
      <w:r w:rsidRPr="00784950">
        <w:rPr>
          <w:rtl/>
        </w:rPr>
        <w:t>לשכנע</w:t>
      </w:r>
      <w:r w:rsidR="00374753">
        <w:rPr>
          <w:rtl/>
        </w:rPr>
        <w:t xml:space="preserve"> </w:t>
      </w:r>
      <w:r w:rsidRPr="00784950">
        <w:rPr>
          <w:rtl/>
        </w:rPr>
        <w:t>את הממשלה, בדקה התשעים, שלא לבטל</w:t>
      </w:r>
      <w:r w:rsidR="00374753">
        <w:rPr>
          <w:rtl/>
        </w:rPr>
        <w:t xml:space="preserve"> </w:t>
      </w:r>
      <w:r w:rsidRPr="00784950">
        <w:rPr>
          <w:rtl/>
        </w:rPr>
        <w:t>לחלוטין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יישום</w:t>
      </w:r>
      <w:r w:rsidR="00374753">
        <w:rPr>
          <w:rtl/>
        </w:rPr>
        <w:t xml:space="preserve"> </w:t>
      </w:r>
      <w:r w:rsidRPr="00784950">
        <w:rPr>
          <w:rtl/>
        </w:rPr>
        <w:t>מסקנות ועדת</w:t>
      </w:r>
      <w:r w:rsidR="00374753">
        <w:rPr>
          <w:rtl/>
        </w:rPr>
        <w:t>-</w:t>
      </w:r>
      <w:r w:rsidRPr="00784950">
        <w:rPr>
          <w:rtl/>
        </w:rPr>
        <w:t>וינוגרד לגבי מאות אלפי סטודנטים.</w:t>
      </w:r>
      <w:r w:rsidR="00374753">
        <w:rPr>
          <w:rtl/>
        </w:rPr>
        <w:t xml:space="preserve"> </w:t>
      </w:r>
      <w:r w:rsidRPr="00784950">
        <w:rPr>
          <w:rtl/>
        </w:rPr>
        <w:t>אבל האמת היא</w:t>
      </w:r>
      <w:r w:rsidR="00374753">
        <w:rPr>
          <w:rtl/>
        </w:rPr>
        <w:t xml:space="preserve"> </w:t>
      </w:r>
      <w:r w:rsidRPr="00784950">
        <w:rPr>
          <w:rtl/>
        </w:rPr>
        <w:t>שהוציאו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הנשמה.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503761">
        <w:rPr>
          <w:rFonts w:hint="cs"/>
          <w:rtl/>
        </w:rPr>
        <w:t>-</w:t>
      </w:r>
      <w:r w:rsidRPr="00784950">
        <w:rPr>
          <w:rtl/>
        </w:rPr>
        <w:t>20 המיליון האלה נתנו לעשרות חברי כנסת מכל</w:t>
      </w:r>
      <w:r w:rsidR="00374753">
        <w:rPr>
          <w:rtl/>
        </w:rPr>
        <w:t xml:space="preserve"> </w:t>
      </w:r>
      <w:r w:rsidRPr="00784950">
        <w:rPr>
          <w:rtl/>
        </w:rPr>
        <w:t>סיעות</w:t>
      </w:r>
      <w:r w:rsidR="00374753">
        <w:rPr>
          <w:rtl/>
        </w:rPr>
        <w:t xml:space="preserve"> </w:t>
      </w:r>
      <w:r w:rsidRPr="00784950">
        <w:rPr>
          <w:rtl/>
        </w:rPr>
        <w:t>הבית לזחול. אני אמרתי, חבר הכנסת ביבי, חצי בבדיחות הדעת, חצי לא, שבשביל</w:t>
      </w:r>
      <w:r w:rsidR="00374753">
        <w:rPr>
          <w:rtl/>
        </w:rPr>
        <w:t xml:space="preserve"> </w:t>
      </w:r>
      <w:r w:rsidRPr="00784950">
        <w:rPr>
          <w:rtl/>
        </w:rPr>
        <w:t>20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שקל, חבר הכנסת ליצמן, יושב</w:t>
      </w:r>
      <w:r w:rsidR="00374753">
        <w:rPr>
          <w:rtl/>
        </w:rPr>
        <w:t>-</w:t>
      </w:r>
      <w:r w:rsidRPr="00784950">
        <w:rPr>
          <w:rtl/>
        </w:rPr>
        <w:t>ראש ועדת הכספים, לא מרים את הטלפון. 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מרים</w:t>
      </w:r>
      <w:r w:rsidR="00374753">
        <w:rPr>
          <w:rtl/>
        </w:rPr>
        <w:t xml:space="preserve"> </w:t>
      </w:r>
      <w:r w:rsidRPr="00784950">
        <w:rPr>
          <w:rtl/>
        </w:rPr>
        <w:t>טלפון בשביל 20 מיליון שקל. כסף קטן. אנחנו זחלנו על גחוננו חודש ימים.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זה "אנחנו"?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מכמה</w:t>
      </w:r>
      <w:r w:rsidR="00374753">
        <w:rPr>
          <w:rtl/>
        </w:rPr>
        <w:t xml:space="preserve"> </w:t>
      </w:r>
      <w:r w:rsidRPr="00784950">
        <w:rPr>
          <w:rtl/>
        </w:rPr>
        <w:t>סיעות</w:t>
      </w:r>
      <w:r w:rsidR="00374753">
        <w:rPr>
          <w:rtl/>
        </w:rPr>
        <w:t xml:space="preserve"> </w:t>
      </w:r>
      <w:r w:rsidRPr="00784950">
        <w:rPr>
          <w:rtl/>
        </w:rPr>
        <w:t>בבית, לרבות ש"ס, שהיה אכפת להם מעניין</w:t>
      </w:r>
      <w:r w:rsidR="00374753">
        <w:rPr>
          <w:rtl/>
        </w:rPr>
        <w:t xml:space="preserve"> </w:t>
      </w:r>
      <w:r w:rsidRPr="00784950">
        <w:rPr>
          <w:rtl/>
        </w:rPr>
        <w:t>הסטודנטים,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יבטלו</w:t>
      </w:r>
      <w:r w:rsidR="00374753">
        <w:rPr>
          <w:rtl/>
        </w:rPr>
        <w:t xml:space="preserve"> </w:t>
      </w:r>
      <w:r w:rsidRPr="00784950">
        <w:rPr>
          <w:rtl/>
        </w:rPr>
        <w:t>באופן</w:t>
      </w:r>
      <w:r w:rsidR="00374753">
        <w:rPr>
          <w:rtl/>
        </w:rPr>
        <w:t xml:space="preserve"> </w:t>
      </w:r>
      <w:r w:rsidRPr="00784950">
        <w:rPr>
          <w:rtl/>
        </w:rPr>
        <w:t>חד</w:t>
      </w:r>
      <w:r w:rsidR="00374753">
        <w:rPr>
          <w:rtl/>
        </w:rPr>
        <w:t>-</w:t>
      </w:r>
      <w:r w:rsidRPr="00784950">
        <w:rPr>
          <w:rtl/>
        </w:rPr>
        <w:t>צדדי הסכם. בשביל 30</w:t>
      </w:r>
      <w:r w:rsidR="00503761">
        <w:rPr>
          <w:rFonts w:hint="cs"/>
          <w:rtl/>
        </w:rPr>
        <w:t>-</w:t>
      </w:r>
      <w:r w:rsidRPr="00784950">
        <w:rPr>
          <w:rtl/>
        </w:rPr>
        <w:t>20 מיליון שקלים נתנו לנו</w:t>
      </w:r>
      <w:r w:rsidR="00374753">
        <w:rPr>
          <w:rtl/>
        </w:rPr>
        <w:t xml:space="preserve"> </w:t>
      </w:r>
      <w:r w:rsidRPr="00784950">
        <w:rPr>
          <w:rtl/>
        </w:rPr>
        <w:t>חודש ימים להתחנן.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היתה הצעה של ש"ס שכל משרד יתרום חצי מיליון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</w:t>
      </w:r>
      <w:r w:rsidR="00374753">
        <w:rPr>
          <w:rtl/>
        </w:rPr>
        <w:t xml:space="preserve"> </w:t>
      </w:r>
      <w:r w:rsidRPr="00784950">
        <w:rPr>
          <w:rtl/>
        </w:rPr>
        <w:t>גמור,</w:t>
      </w:r>
      <w:r w:rsidR="00374753">
        <w:rPr>
          <w:rtl/>
        </w:rPr>
        <w:t xml:space="preserve"> </w:t>
      </w:r>
      <w:r w:rsidRPr="00784950">
        <w:rPr>
          <w:rtl/>
        </w:rPr>
        <w:t>הדאגה</w:t>
      </w:r>
      <w:r w:rsidR="00374753">
        <w:rPr>
          <w:rtl/>
        </w:rPr>
        <w:t xml:space="preserve"> </w:t>
      </w:r>
      <w:r w:rsidRPr="00784950">
        <w:rPr>
          <w:rtl/>
        </w:rPr>
        <w:t>שלכם</w:t>
      </w:r>
      <w:r w:rsidR="00374753">
        <w:rPr>
          <w:rtl/>
        </w:rPr>
        <w:t xml:space="preserve"> </w:t>
      </w:r>
      <w:r w:rsidRPr="00784950">
        <w:rPr>
          <w:rtl/>
        </w:rPr>
        <w:t>לסטודנטים,</w:t>
      </w:r>
      <w:r w:rsidR="00374753">
        <w:rPr>
          <w:rtl/>
        </w:rPr>
        <w:t xml:space="preserve"> </w:t>
      </w:r>
      <w:r w:rsidRPr="00784950">
        <w:rPr>
          <w:rtl/>
        </w:rPr>
        <w:t>אגב, נוגעת ללבי, כי היום הסתבר שהיה</w:t>
      </w:r>
      <w:r w:rsidR="00374753">
        <w:rPr>
          <w:rtl/>
        </w:rPr>
        <w:t xml:space="preserve"> </w:t>
      </w:r>
      <w:r w:rsidRPr="00784950">
        <w:rPr>
          <w:rtl/>
        </w:rPr>
        <w:t>קיצוץ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חוץ</w:t>
      </w:r>
      <w:r w:rsidR="00374753">
        <w:rPr>
          <w:rtl/>
        </w:rPr>
        <w:t xml:space="preserve"> </w:t>
      </w:r>
      <w:r w:rsidRPr="00784950">
        <w:rPr>
          <w:rtl/>
        </w:rPr>
        <w:t>מבתקציב</w:t>
      </w:r>
      <w:r w:rsidR="00374753">
        <w:rPr>
          <w:rtl/>
        </w:rPr>
        <w:t xml:space="preserve"> </w:t>
      </w:r>
      <w:r w:rsidRPr="00784950">
        <w:rPr>
          <w:rtl/>
        </w:rPr>
        <w:t>הישיבות,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אין מיתון, שם אין משבר</w:t>
      </w:r>
      <w:r w:rsidR="00374753">
        <w:rPr>
          <w:rtl/>
        </w:rPr>
        <w:t xml:space="preserve"> </w:t>
      </w:r>
      <w:r w:rsidRPr="00784950">
        <w:rPr>
          <w:rtl/>
        </w:rPr>
        <w:t>ביטחוני, שם אין משבר כלכלי, שם הכול בסדר.</w:t>
      </w:r>
      <w:r w:rsidR="00374753">
        <w:rPr>
          <w:rtl/>
        </w:rPr>
        <w:t xml:space="preserve"> </w:t>
      </w:r>
      <w:r w:rsidRPr="00784950">
        <w:rPr>
          <w:rtl/>
        </w:rPr>
        <w:t>יש מי שיש לו חסינות מלתת כתף.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יש לך אפשרות, חבר הכנסת פינס, לא להצביע עבור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אצביע. אמרתי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לא תצביע, זה משהו אחר.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ודאי שלא אצביע. אני לא אצביע בעד התקציב הזה מהטעם הפשוט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ואם הכנסת תצביע בעד זה, אנחנו צריכים לכבד את החלטות הכנסת?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נכבד.</w:t>
      </w:r>
      <w:r w:rsidR="00374753">
        <w:rPr>
          <w:rtl/>
        </w:rPr>
        <w:t xml:space="preserve"> </w:t>
      </w:r>
      <w:r w:rsidRPr="00784950">
        <w:rPr>
          <w:rtl/>
        </w:rPr>
        <w:t>אני חושב שהתקציב לא עונה על צורכי המדינה. אני חושב שהתקציב לא</w:t>
      </w:r>
      <w:r w:rsidR="00374753">
        <w:rPr>
          <w:rtl/>
        </w:rPr>
        <w:t xml:space="preserve"> </w:t>
      </w:r>
      <w:r w:rsidRPr="00784950">
        <w:rPr>
          <w:rtl/>
        </w:rPr>
        <w:t>נותן</w:t>
      </w:r>
      <w:r w:rsidR="00374753">
        <w:rPr>
          <w:rtl/>
        </w:rPr>
        <w:t xml:space="preserve"> </w:t>
      </w:r>
      <w:r w:rsidRPr="00784950">
        <w:rPr>
          <w:rtl/>
        </w:rPr>
        <w:t>מענה</w:t>
      </w:r>
      <w:r w:rsidR="00374753">
        <w:rPr>
          <w:rtl/>
        </w:rPr>
        <w:t xml:space="preserve"> </w:t>
      </w:r>
      <w:r w:rsidRPr="00784950">
        <w:rPr>
          <w:rtl/>
        </w:rPr>
        <w:t>על הבעיות האמיתיות, ואני חושב שהסיעות הדתיות בעיקר, לצערי אני אומר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 אף שאני מכבד את הסיעות האלה, המייצגות ציבור גדול, הסיעות הדתיות המשיכו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ראייה</w:t>
      </w:r>
      <w:r w:rsidR="00374753">
        <w:rPr>
          <w:rtl/>
        </w:rPr>
        <w:t xml:space="preserve"> </w:t>
      </w:r>
      <w:r w:rsidRPr="00784950">
        <w:rPr>
          <w:rtl/>
        </w:rPr>
        <w:t>סקטוריאלית אינטרסנטית ולא ראייה כוללת.</w:t>
      </w:r>
      <w:r w:rsidR="00374753">
        <w:rPr>
          <w:rtl/>
        </w:rPr>
        <w:t xml:space="preserve"> </w:t>
      </w:r>
      <w:r w:rsidRPr="00784950">
        <w:rPr>
          <w:rtl/>
        </w:rPr>
        <w:t>זה אולי קשור</w:t>
      </w:r>
      <w:r w:rsidR="00374753">
        <w:rPr>
          <w:rtl/>
        </w:rPr>
        <w:t xml:space="preserve"> </w:t>
      </w:r>
      <w:r w:rsidRPr="00784950">
        <w:rPr>
          <w:rtl/>
        </w:rPr>
        <w:t>למנטליות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סיעות מיעוט, של סיעות קטנות יחסית, אינני יודע. התוצאה היתה צריכה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אחרת.</w:t>
      </w:r>
      <w:r w:rsidR="00374753">
        <w:rPr>
          <w:rtl/>
        </w:rPr>
        <w:t xml:space="preserve"> </w:t>
      </w:r>
      <w:r w:rsidRPr="00784950">
        <w:rPr>
          <w:rtl/>
        </w:rPr>
        <w:t>אני חושב שהסיעות האלה היו צריכות לתת כתף במאמץ הכוללני, לבטל 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חוק הלפרט, לא להכניס את הישיבות לתוך התקציב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פינס, תרים את הקול שלך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בהחלט עייף.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חי,</w:t>
      </w:r>
      <w:r w:rsidR="00374753">
        <w:rPr>
          <w:rtl/>
        </w:rPr>
        <w:t xml:space="preserve"> </w:t>
      </w:r>
      <w:r w:rsidRPr="00784950">
        <w:rPr>
          <w:rtl/>
        </w:rPr>
        <w:t>יותר חד, יותר בהיר, כפי שאתה יודע לעשות. אני צריך להעלות</w:t>
      </w:r>
      <w:r w:rsidR="00374753">
        <w:rPr>
          <w:rtl/>
        </w:rPr>
        <w:t xml:space="preserve"> </w:t>
      </w:r>
      <w:r w:rsidRPr="00784950">
        <w:rPr>
          <w:rtl/>
        </w:rPr>
        <w:t>פה את שמעון פרס כדי שייתן לך דוגמה איך צריך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אם יורשה לי, במלוא החברות והכבוד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בוודאי.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מנהל את הישיבה, תאפשר לי. אני באמת עייף, אגב. עברנו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וגם מחר צפוי לנו יום קשה, וגם צפוי לילה קשה. אסתפק בכך. אני מצטער על</w:t>
      </w:r>
      <w:r w:rsidR="00374753">
        <w:rPr>
          <w:rtl/>
        </w:rPr>
        <w:t xml:space="preserve"> </w:t>
      </w:r>
      <w:r w:rsidRPr="00784950">
        <w:rPr>
          <w:rtl/>
        </w:rPr>
        <w:t>ההתנהלות, ואני מקווה שבשנה הבאה הדרך שבה נבנה את תקציב המדינה תהיה יותר מכובדת</w:t>
      </w:r>
      <w:r w:rsidR="00374753">
        <w:rPr>
          <w:rtl/>
        </w:rPr>
        <w:t xml:space="preserve"> </w:t>
      </w:r>
      <w:r w:rsidRPr="00784950">
        <w:rPr>
          <w:rtl/>
        </w:rPr>
        <w:t>ויותר אחראית.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 לחבר הכנסת פינס.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29" w:name="_Toc451429012"/>
      <w:r w:rsidRPr="00374753">
        <w:rPr>
          <w:rtl/>
        </w:rPr>
        <w:t>החלטה בדבר חלוקת פרק י"א: תקשורת, בהצעת</w:t>
      </w:r>
      <w:bookmarkEnd w:id="29"/>
    </w:p>
    <w:p w:rsidR="00374753" w:rsidRDefault="00374753" w:rsidP="00374753">
      <w:pPr>
        <w:rPr>
          <w:bCs/>
          <w:u w:val="single"/>
          <w:rtl/>
        </w:rPr>
      </w:pPr>
    </w:p>
    <w:p w:rsidR="00374753" w:rsidRDefault="00374753" w:rsidP="00374753">
      <w:pPr>
        <w:pStyle w:val="1"/>
        <w:rPr>
          <w:rtl/>
        </w:rPr>
      </w:pPr>
      <w:bookmarkStart w:id="30" w:name="_Toc451429013"/>
      <w:r w:rsidRPr="00374753">
        <w:rPr>
          <w:rtl/>
        </w:rPr>
        <w:t>חוק ההסדרים במשק המדינה (תיקוני חקיקה להשגת יעדי התקציב והמדיניות הכלכלית</w:t>
      </w:r>
      <w:bookmarkEnd w:id="30"/>
    </w:p>
    <w:p w:rsidR="00374753" w:rsidRPr="00374753" w:rsidRDefault="00374753" w:rsidP="00374753">
      <w:pPr>
        <w:pStyle w:val="1"/>
        <w:rPr>
          <w:rtl/>
        </w:rPr>
      </w:pPr>
      <w:bookmarkStart w:id="31" w:name="_Toc451429014"/>
      <w:r w:rsidRPr="00374753">
        <w:rPr>
          <w:rtl/>
        </w:rPr>
        <w:t>לשנת הכספים 2002), התשס"ב</w:t>
      </w:r>
      <w:r>
        <w:rPr>
          <w:rtl/>
        </w:rPr>
        <w:t>–</w:t>
      </w:r>
      <w:r w:rsidRPr="00374753">
        <w:rPr>
          <w:rtl/>
        </w:rPr>
        <w:t>2001</w:t>
      </w:r>
      <w:bookmarkEnd w:id="31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 עוברים להחלטת ועדת הכלכלה בדבר חלוקת פרק י"א: תקשורת, בהצעת</w:t>
      </w:r>
      <w:r w:rsidR="00374753">
        <w:rPr>
          <w:rtl/>
        </w:rPr>
        <w:t xml:space="preserve"> </w:t>
      </w:r>
      <w:r w:rsidRPr="00784950">
        <w:rPr>
          <w:rtl/>
        </w:rPr>
        <w:t>חוק ההסדרים במשק המדינה (תיקוני חקיקה להשגת יעדי התקציב והמדיניות הכלכלית לשנת</w:t>
      </w:r>
      <w:r w:rsidR="00374753">
        <w:rPr>
          <w:rtl/>
        </w:rPr>
        <w:t xml:space="preserve"> </w:t>
      </w:r>
      <w:r w:rsidRPr="00784950">
        <w:rPr>
          <w:rtl/>
        </w:rPr>
        <w:t>הכספים 2002), התשס"ב</w:t>
      </w:r>
      <w:r w:rsidR="00374753">
        <w:rPr>
          <w:rtl/>
        </w:rPr>
        <w:t>–</w:t>
      </w:r>
      <w:r w:rsidRPr="00784950">
        <w:rPr>
          <w:rtl/>
        </w:rPr>
        <w:t>2001, לפי סעיף 121 לתקנון הכנסת. הצבעה בלבד.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מציג את ההצעה יושב</w:t>
      </w:r>
      <w:r w:rsidR="00374753">
        <w:rPr>
          <w:rtl/>
        </w:rPr>
        <w:t>-</w:t>
      </w:r>
      <w:r w:rsidRPr="00784950">
        <w:rPr>
          <w:rtl/>
        </w:rPr>
        <w:t>ראש ועדת הכלכלה, חבר הכנסת פורז.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הוועדה המיוחדת):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להביא</w:t>
      </w:r>
      <w:r w:rsidR="00374753">
        <w:rPr>
          <w:rtl/>
        </w:rPr>
        <w:t xml:space="preserve"> </w:t>
      </w:r>
      <w:r w:rsidRPr="00784950">
        <w:rPr>
          <w:rtl/>
        </w:rPr>
        <w:t>בפני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את החלטתה של ועדת הכלכלה, בעצם בקשתה, באשר</w:t>
      </w:r>
      <w:r w:rsidR="00374753">
        <w:rPr>
          <w:rtl/>
        </w:rPr>
        <w:t xml:space="preserve"> </w:t>
      </w:r>
      <w:r w:rsidRPr="00784950">
        <w:rPr>
          <w:rtl/>
        </w:rPr>
        <w:t>לחלוקת</w:t>
      </w:r>
      <w:r w:rsidR="00374753">
        <w:rPr>
          <w:rtl/>
        </w:rPr>
        <w:t xml:space="preserve"> </w:t>
      </w:r>
      <w:r w:rsidRPr="00784950">
        <w:rPr>
          <w:rtl/>
        </w:rPr>
        <w:t>פרק</w:t>
      </w:r>
      <w:r w:rsidR="00374753">
        <w:rPr>
          <w:rtl/>
        </w:rPr>
        <w:t xml:space="preserve"> </w:t>
      </w:r>
      <w:r w:rsidRPr="00784950">
        <w:rPr>
          <w:rtl/>
        </w:rPr>
        <w:t>י"א, הוא פרק התקשורת, בהצעת חוק ההסדרים במשק המדינה (תיקוני 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 התקציב והמדיניות הכלכלית לשנת הכספים 2002). הבקשה מובאת לפניכם לפי</w:t>
      </w:r>
      <w:r w:rsidR="00374753">
        <w:rPr>
          <w:rtl/>
        </w:rPr>
        <w:t xml:space="preserve"> </w:t>
      </w:r>
      <w:r w:rsidRPr="00784950">
        <w:rPr>
          <w:rtl/>
        </w:rPr>
        <w:t>סעיף 121 לתקנון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המיוחדת מציעה, שאותו פרק תקשורת שבחוק ההסדרים, שדיברתי עליו קודם,</w:t>
      </w:r>
      <w:r w:rsidR="00374753">
        <w:rPr>
          <w:rtl/>
        </w:rPr>
        <w:t xml:space="preserve"> </w:t>
      </w:r>
      <w:r w:rsidRPr="00784950">
        <w:rPr>
          <w:rtl/>
        </w:rPr>
        <w:t>שהכנסת</w:t>
      </w:r>
      <w:r w:rsidR="00374753">
        <w:rPr>
          <w:rtl/>
        </w:rPr>
        <w:t xml:space="preserve"> </w:t>
      </w:r>
      <w:r w:rsidRPr="00784950">
        <w:rPr>
          <w:rtl/>
        </w:rPr>
        <w:t>תאשר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לפי סעיף 121 לתקנון הכנסת </w:t>
      </w:r>
      <w:r w:rsidR="00374753">
        <w:rPr>
          <w:rtl/>
        </w:rPr>
        <w:t>–</w:t>
      </w:r>
      <w:r w:rsidRPr="00784950">
        <w:rPr>
          <w:rtl/>
        </w:rPr>
        <w:t xml:space="preserve"> להרשות לוועדה המיוחדת הזאת שאני עומד</w:t>
      </w:r>
      <w:r w:rsidR="00374753">
        <w:rPr>
          <w:rtl/>
        </w:rPr>
        <w:t xml:space="preserve"> </w:t>
      </w:r>
      <w:r w:rsidRPr="00784950">
        <w:rPr>
          <w:rtl/>
        </w:rPr>
        <w:t>בראשה,</w:t>
      </w:r>
      <w:r w:rsidR="00374753">
        <w:rPr>
          <w:rtl/>
        </w:rPr>
        <w:t xml:space="preserve"> </w:t>
      </w:r>
      <w:r w:rsidRPr="00784950">
        <w:rPr>
          <w:rtl/>
        </w:rPr>
        <w:t>שעוסקת</w:t>
      </w:r>
      <w:r w:rsidR="00374753">
        <w:rPr>
          <w:rtl/>
        </w:rPr>
        <w:t xml:space="preserve"> </w:t>
      </w:r>
      <w:r w:rsidRPr="00784950">
        <w:rPr>
          <w:rtl/>
        </w:rPr>
        <w:t>בענייני חקיקה בתחום התקשורת, להביא לקריאה שנייה ולקריאה שלישית</w:t>
      </w:r>
      <w:r w:rsidR="00374753">
        <w:rPr>
          <w:rtl/>
        </w:rPr>
        <w:t xml:space="preserve"> </w:t>
      </w:r>
      <w:r w:rsidRPr="00784950">
        <w:rPr>
          <w:rtl/>
        </w:rPr>
        <w:t>חלק מפרק י"א, בשלב זה רק חלק.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איזה חלק?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הוועדה המיוחדת):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החלק</w:t>
      </w:r>
      <w:r w:rsidR="00374753">
        <w:rPr>
          <w:rtl/>
        </w:rPr>
        <w:t xml:space="preserve"> </w:t>
      </w:r>
      <w:r w:rsidRPr="00784950">
        <w:rPr>
          <w:rtl/>
        </w:rPr>
        <w:t>הדן</w:t>
      </w:r>
      <w:r w:rsidR="00374753">
        <w:rPr>
          <w:rtl/>
        </w:rPr>
        <w:t xml:space="preserve"> </w:t>
      </w:r>
      <w:r w:rsidRPr="00784950">
        <w:rPr>
          <w:rtl/>
        </w:rPr>
        <w:t>באיחוד</w:t>
      </w:r>
      <w:r w:rsidR="00374753">
        <w:rPr>
          <w:rtl/>
        </w:rPr>
        <w:t xml:space="preserve"> </w:t>
      </w:r>
      <w:r w:rsidRPr="00784950">
        <w:rPr>
          <w:rtl/>
        </w:rPr>
        <w:t>הזכיינים,</w:t>
      </w:r>
      <w:r w:rsidR="00374753">
        <w:rPr>
          <w:rtl/>
        </w:rPr>
        <w:t xml:space="preserve"> </w:t>
      </w:r>
      <w:r w:rsidRPr="00784950">
        <w:rPr>
          <w:rtl/>
        </w:rPr>
        <w:t>בשאלת</w:t>
      </w:r>
      <w:r w:rsidR="00374753">
        <w:rPr>
          <w:rtl/>
        </w:rPr>
        <w:t xml:space="preserve"> </w:t>
      </w:r>
      <w:r w:rsidRPr="00784950">
        <w:rPr>
          <w:rtl/>
        </w:rPr>
        <w:t>הארכת</w:t>
      </w:r>
      <w:r w:rsidR="00374753">
        <w:rPr>
          <w:rtl/>
        </w:rPr>
        <w:t xml:space="preserve"> </w:t>
      </w:r>
      <w:r w:rsidRPr="00784950">
        <w:rPr>
          <w:rtl/>
        </w:rPr>
        <w:t>הזיכיונות</w:t>
      </w:r>
      <w:r w:rsidR="00374753">
        <w:rPr>
          <w:rtl/>
        </w:rPr>
        <w:t xml:space="preserve"> </w:t>
      </w:r>
      <w:r w:rsidRPr="00784950">
        <w:rPr>
          <w:rtl/>
        </w:rPr>
        <w:t>ובשאלת רשיונות</w:t>
      </w:r>
      <w:r w:rsidR="00374753">
        <w:rPr>
          <w:rtl/>
        </w:rPr>
        <w:t xml:space="preserve"> </w:t>
      </w:r>
      <w:r w:rsidRPr="00784950">
        <w:rPr>
          <w:rtl/>
        </w:rPr>
        <w:t>זיכיונות.</w:t>
      </w:r>
      <w:r w:rsidR="00374753">
        <w:rPr>
          <w:rtl/>
        </w:rPr>
        <w:t xml:space="preserve"> </w:t>
      </w:r>
      <w:r w:rsidRPr="00784950">
        <w:rPr>
          <w:rtl/>
        </w:rPr>
        <w:t>זה לפי בקשתו של שר התקשורת. הוא רואה בזה דבר דחוף וחשוב, והוא מבקש</w:t>
      </w:r>
      <w:r w:rsidR="00374753">
        <w:rPr>
          <w:rtl/>
        </w:rPr>
        <w:t xml:space="preserve"> </w:t>
      </w:r>
      <w:r w:rsidRPr="00784950">
        <w:rPr>
          <w:rtl/>
        </w:rPr>
        <w:t>שנקדים את הדיון בעניין הזה ונשתדל להביאו מהר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יגאל ביבי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בעיה.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הוועדה המיוחדת):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מדובר בכך שההצעה לא תכלול בשלב זה בסעיף 50 להצעה את תיקון חוק הרשות</w:t>
      </w:r>
      <w:r w:rsidR="00374753">
        <w:rPr>
          <w:rtl/>
        </w:rPr>
        <w:t xml:space="preserve"> </w:t>
      </w:r>
      <w:r w:rsidRPr="00784950">
        <w:rPr>
          <w:rtl/>
        </w:rPr>
        <w:t>השנייה לטלוויזיה ורדיו, פסקאות (1), (2)(ג)</w:t>
      </w:r>
      <w:r w:rsidR="00374753">
        <w:rPr>
          <w:rtl/>
        </w:rPr>
        <w:t>–</w:t>
      </w:r>
      <w:r w:rsidRPr="00784950">
        <w:rPr>
          <w:rtl/>
        </w:rPr>
        <w:t>(ה), (3)</w:t>
      </w:r>
      <w:r w:rsidR="00374753">
        <w:rPr>
          <w:rtl/>
        </w:rPr>
        <w:t>–</w:t>
      </w:r>
      <w:r w:rsidRPr="00784950">
        <w:rPr>
          <w:rtl/>
        </w:rPr>
        <w:t>(17), (19), (20)(ד), (21),</w:t>
      </w:r>
      <w:r w:rsidR="00374753">
        <w:rPr>
          <w:rtl/>
        </w:rPr>
        <w:t xml:space="preserve"> </w:t>
      </w:r>
      <w:r w:rsidRPr="00784950">
        <w:rPr>
          <w:rtl/>
        </w:rPr>
        <w:t>(22),</w:t>
      </w:r>
      <w:r w:rsidR="00374753">
        <w:rPr>
          <w:rtl/>
        </w:rPr>
        <w:t xml:space="preserve"> </w:t>
      </w:r>
      <w:r w:rsidRPr="00784950">
        <w:rPr>
          <w:rtl/>
        </w:rPr>
        <w:t>(25), (26) ו</w:t>
      </w:r>
      <w:r w:rsidR="00374753">
        <w:rPr>
          <w:rtl/>
        </w:rPr>
        <w:t>-</w:t>
      </w:r>
      <w:r w:rsidRPr="00784950">
        <w:rPr>
          <w:rtl/>
        </w:rPr>
        <w:t>(28)</w:t>
      </w:r>
      <w:r w:rsidR="00374753">
        <w:rPr>
          <w:rtl/>
        </w:rPr>
        <w:t>–</w:t>
      </w:r>
      <w:r w:rsidRPr="00784950">
        <w:rPr>
          <w:rtl/>
        </w:rPr>
        <w:t>(37); את סעיף 51, סייג לתחולה, ואת סעיף 53 לחוק הרשות</w:t>
      </w:r>
      <w:r w:rsidR="00374753">
        <w:rPr>
          <w:rtl/>
        </w:rPr>
        <w:t xml:space="preserve"> </w:t>
      </w:r>
      <w:r w:rsidRPr="00784950">
        <w:rPr>
          <w:rtl/>
        </w:rPr>
        <w:t>השנייה לטלוויזיה ורדיו וחוק התקשורת (בזק ושידורים).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כאמור,</w:t>
      </w:r>
      <w:r w:rsidR="00374753">
        <w:rPr>
          <w:rtl/>
        </w:rPr>
        <w:t xml:space="preserve"> </w:t>
      </w:r>
      <w:r w:rsidRPr="00784950">
        <w:rPr>
          <w:rtl/>
        </w:rPr>
        <w:t>הנושאים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נוגעים</w:t>
      </w:r>
      <w:r w:rsidR="00374753">
        <w:rPr>
          <w:rtl/>
        </w:rPr>
        <w:t xml:space="preserve"> </w:t>
      </w:r>
      <w:r w:rsidRPr="00784950">
        <w:rPr>
          <w:rtl/>
        </w:rPr>
        <w:t>לאיחוד</w:t>
      </w:r>
      <w:r w:rsidR="00374753">
        <w:rPr>
          <w:rtl/>
        </w:rPr>
        <w:t xml:space="preserve"> </w:t>
      </w:r>
      <w:r w:rsidRPr="00784950">
        <w:rPr>
          <w:rtl/>
        </w:rPr>
        <w:t>המועצות,</w:t>
      </w:r>
      <w:r w:rsidR="00374753">
        <w:rPr>
          <w:rtl/>
        </w:rPr>
        <w:t xml:space="preserve"> </w:t>
      </w:r>
      <w:r w:rsidRPr="00784950">
        <w:rPr>
          <w:rtl/>
        </w:rPr>
        <w:t>מה שנקרא "ברית המועצות",</w:t>
      </w:r>
      <w:r w:rsidR="00374753">
        <w:rPr>
          <w:rtl/>
        </w:rPr>
        <w:t xml:space="preserve"> </w:t>
      </w:r>
      <w:r w:rsidRPr="00784950">
        <w:rPr>
          <w:rtl/>
        </w:rPr>
        <w:t>המועצה לשידורי כבלים ולשידורי לוויין עם הרשות השנייה לטלוויזיה ורדיו.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מהמליאה לאשר את הדבר הזה.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לאדוני. אנחנו עוברים להצבעה.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32" w:name="_Toc451429015"/>
      <w:r w:rsidRPr="00374753">
        <w:rPr>
          <w:rtl/>
        </w:rPr>
        <w:t>החלטה בדבר תיקון טעות בחוק משק הגז הטבעי, התשס"ב</w:t>
      </w:r>
      <w:r>
        <w:rPr>
          <w:rtl/>
        </w:rPr>
        <w:t>–</w:t>
      </w:r>
      <w:r w:rsidRPr="00374753">
        <w:rPr>
          <w:rtl/>
        </w:rPr>
        <w:t>2001</w:t>
      </w:r>
      <w:bookmarkEnd w:id="32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בינתיים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לחבר הכנסת פורז להציג את ההצעה השנייה, כדי שיהיה זמן</w:t>
      </w:r>
      <w:r w:rsidR="00374753">
        <w:rPr>
          <w:rtl/>
        </w:rPr>
        <w:t xml:space="preserve"> </w:t>
      </w:r>
      <w:r w:rsidRPr="00784950">
        <w:rPr>
          <w:rtl/>
        </w:rPr>
        <w:t>לכל אלה שספונים אי</w:t>
      </w:r>
      <w:r w:rsidR="00374753">
        <w:rPr>
          <w:rtl/>
        </w:rPr>
        <w:t>-</w:t>
      </w:r>
      <w:r w:rsidRPr="00784950">
        <w:rPr>
          <w:rtl/>
        </w:rPr>
        <w:t>שם בחדריהם להופיע ולהצביע, למלא את חובתם האזרחית. ההצעה היא</w:t>
      </w:r>
      <w:r w:rsidR="00374753">
        <w:rPr>
          <w:rtl/>
        </w:rPr>
        <w:t xml:space="preserve"> </w:t>
      </w:r>
      <w:r w:rsidRPr="00784950">
        <w:rPr>
          <w:rtl/>
        </w:rPr>
        <w:t>תיקון טעות. לאחר מכן נוכל להצביע על ההצעה הראשונה ועל ההצעה השנייה.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ועדת הכלכלה):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הכנסת, באנגלית קוראים לזה </w:t>
      </w:r>
      <w:r w:rsidR="00381B80" w:rsidRPr="00381B80">
        <w:t>nobody is perfect</w:t>
      </w:r>
      <w:r w:rsidRPr="00784950">
        <w:rPr>
          <w:rtl/>
        </w:rPr>
        <w:t>, זאת</w:t>
      </w:r>
      <w:r w:rsidR="00374753">
        <w:rPr>
          <w:rtl/>
        </w:rPr>
        <w:t xml:space="preserve"> </w:t>
      </w:r>
      <w:r w:rsidRPr="00784950">
        <w:rPr>
          <w:rtl/>
        </w:rPr>
        <w:t>אומרת,</w:t>
      </w:r>
      <w:r w:rsidR="00374753">
        <w:rPr>
          <w:rtl/>
        </w:rPr>
        <w:t xml:space="preserve"> </w:t>
      </w:r>
      <w:r w:rsidRPr="00784950">
        <w:rPr>
          <w:rtl/>
        </w:rPr>
        <w:t>אף אחד אינו מושלם.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מתכבד</w:t>
      </w:r>
      <w:r w:rsidR="00374753">
        <w:rPr>
          <w:rtl/>
        </w:rPr>
        <w:t xml:space="preserve"> </w:t>
      </w:r>
      <w:r w:rsidRPr="00784950">
        <w:rPr>
          <w:rtl/>
        </w:rPr>
        <w:t>להביא בפני הכנסת בקשה לפי סעיף 10א לפקודת סדרי השלטון והמשפט,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תיקון</w:t>
      </w:r>
      <w:r w:rsidR="00374753">
        <w:rPr>
          <w:rtl/>
        </w:rPr>
        <w:t xml:space="preserve"> </w:t>
      </w:r>
      <w:r w:rsidRPr="00784950">
        <w:rPr>
          <w:rtl/>
        </w:rPr>
        <w:t>טעות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משק</w:t>
      </w:r>
      <w:r w:rsidR="00374753">
        <w:rPr>
          <w:rtl/>
        </w:rPr>
        <w:t xml:space="preserve"> </w:t>
      </w:r>
      <w:r w:rsidRPr="00784950">
        <w:rPr>
          <w:rtl/>
        </w:rPr>
        <w:t>הגז הטבעי. מה שהסתבר זה כך:</w:t>
      </w:r>
      <w:r w:rsidR="00374753">
        <w:rPr>
          <w:rtl/>
        </w:rPr>
        <w:t xml:space="preserve"> </w:t>
      </w:r>
      <w:r w:rsidRPr="00784950">
        <w:rPr>
          <w:rtl/>
        </w:rPr>
        <w:t>בחוק משק הגז הטבעי,</w:t>
      </w:r>
      <w:r w:rsidR="00374753">
        <w:rPr>
          <w:rtl/>
        </w:rPr>
        <w:t xml:space="preserve"> </w:t>
      </w:r>
      <w:r w:rsidRPr="00784950">
        <w:rPr>
          <w:rtl/>
        </w:rPr>
        <w:t>ברישא,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"בסעיף</w:t>
      </w:r>
      <w:r w:rsidR="00374753">
        <w:rPr>
          <w:rtl/>
        </w:rPr>
        <w:t xml:space="preserve"> </w:t>
      </w:r>
      <w:r w:rsidRPr="00784950">
        <w:rPr>
          <w:rtl/>
        </w:rPr>
        <w:t>103",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אומרת,</w:t>
      </w:r>
      <w:r w:rsidR="00374753">
        <w:rPr>
          <w:rtl/>
        </w:rPr>
        <w:t xml:space="preserve"> </w:t>
      </w:r>
      <w:r w:rsidRPr="00784950">
        <w:rPr>
          <w:rtl/>
        </w:rPr>
        <w:t>סעיף 28(ג), צריך להיות "בסעיף 104".</w:t>
      </w:r>
      <w:r w:rsidR="00374753">
        <w:rPr>
          <w:rtl/>
        </w:rPr>
        <w:t xml:space="preserve"> </w:t>
      </w:r>
      <w:r w:rsidRPr="00784950">
        <w:rPr>
          <w:rtl/>
        </w:rPr>
        <w:t>בנוסח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שהתקבל</w:t>
      </w:r>
      <w:r w:rsidR="00374753">
        <w:rPr>
          <w:rtl/>
        </w:rPr>
        <w:t xml:space="preserve"> </w:t>
      </w:r>
      <w:r w:rsidRPr="00784950">
        <w:rPr>
          <w:rtl/>
        </w:rPr>
        <w:t>בכנסת חלה טעות הדפסה: בסעיף 28(ג) לחוק, ברישא, נכתב בטעות</w:t>
      </w:r>
      <w:r w:rsidR="00374753">
        <w:rPr>
          <w:rtl/>
        </w:rPr>
        <w:t xml:space="preserve"> </w:t>
      </w:r>
      <w:r w:rsidRPr="00784950">
        <w:rPr>
          <w:rtl/>
        </w:rPr>
        <w:t>"בסעיף 103", במקום "בסעיף 104".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28</w:t>
      </w:r>
      <w:r w:rsidR="00374753">
        <w:rPr>
          <w:rtl/>
        </w:rPr>
        <w:t xml:space="preserve"> </w:t>
      </w:r>
      <w:r w:rsidRPr="00784950">
        <w:rPr>
          <w:rtl/>
        </w:rPr>
        <w:t>לחוק עוסק בזכות לפיצויים של בעל מקרקעין שנפגע מתוכנית למתקן גז.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קטן</w:t>
      </w:r>
      <w:r w:rsidR="00374753">
        <w:rPr>
          <w:rtl/>
        </w:rPr>
        <w:t xml:space="preserve"> </w:t>
      </w:r>
      <w:r w:rsidRPr="00784950">
        <w:rPr>
          <w:rtl/>
        </w:rPr>
        <w:t xml:space="preserve">(ג) שבו מתייחס למקרקעין שנועדו למתקניו של בעל רשיון ההולכה הראשון </w:t>
      </w:r>
      <w:r w:rsidR="00374753">
        <w:rPr>
          <w:rtl/>
        </w:rPr>
        <w:t xml:space="preserve">– </w:t>
      </w:r>
      <w:r w:rsidRPr="00784950">
        <w:rPr>
          <w:rtl/>
        </w:rPr>
        <w:t>רשיון</w:t>
      </w:r>
      <w:r w:rsidR="00374753">
        <w:rPr>
          <w:rtl/>
        </w:rPr>
        <w:t xml:space="preserve"> </w:t>
      </w:r>
      <w:r w:rsidRPr="00784950">
        <w:rPr>
          <w:rtl/>
        </w:rPr>
        <w:t>שהענקתו</w:t>
      </w:r>
      <w:r w:rsidR="00374753">
        <w:rPr>
          <w:rtl/>
        </w:rPr>
        <w:t xml:space="preserve"> </w:t>
      </w:r>
      <w:r w:rsidRPr="00784950">
        <w:rPr>
          <w:rtl/>
        </w:rPr>
        <w:t>מוסדרת</w:t>
      </w:r>
      <w:r w:rsidR="00374753">
        <w:rPr>
          <w:rtl/>
        </w:rPr>
        <w:t xml:space="preserve"> </w:t>
      </w:r>
      <w:r w:rsidRPr="00784950">
        <w:rPr>
          <w:rtl/>
        </w:rPr>
        <w:t>בסעיף 104, ולא בסעיף 103.</w:t>
      </w:r>
      <w:r w:rsidR="00374753">
        <w:rPr>
          <w:rtl/>
        </w:rPr>
        <w:t xml:space="preserve"> </w:t>
      </w:r>
      <w:r w:rsidRPr="00784950">
        <w:rPr>
          <w:rtl/>
        </w:rPr>
        <w:t>הדבר גם עולה בבירור מסעיף 1</w:t>
      </w:r>
      <w:r w:rsidR="00374753">
        <w:rPr>
          <w:rtl/>
        </w:rPr>
        <w:t xml:space="preserve"> </w:t>
      </w:r>
      <w:r w:rsidRPr="00784950">
        <w:rPr>
          <w:rtl/>
        </w:rPr>
        <w:t>לחוק,</w:t>
      </w:r>
      <w:r w:rsidR="00374753">
        <w:rPr>
          <w:rtl/>
        </w:rPr>
        <w:t xml:space="preserve"> </w:t>
      </w:r>
      <w:r w:rsidRPr="00784950">
        <w:rPr>
          <w:rtl/>
        </w:rPr>
        <w:t>המגדיר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הרשיונות</w:t>
      </w:r>
      <w:r w:rsidR="00374753">
        <w:rPr>
          <w:rtl/>
        </w:rPr>
        <w:t xml:space="preserve"> </w:t>
      </w:r>
      <w:r w:rsidRPr="00784950">
        <w:rPr>
          <w:rtl/>
        </w:rPr>
        <w:t>הראשונים כ"רשיונות הראשונים להולכה ולחלוקה שניתנו</w:t>
      </w:r>
      <w:r w:rsidR="00374753">
        <w:rPr>
          <w:rtl/>
        </w:rPr>
        <w:t xml:space="preserve"> </w:t>
      </w:r>
      <w:r w:rsidRPr="00784950">
        <w:rPr>
          <w:rtl/>
        </w:rPr>
        <w:t>כאמור בסעיף 104".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מאחר שמדובר בתיקון טעות, אני מבקש שתיקון הטעות יחל מיום תחילתו של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אני מודה מאוד ליושב</w:t>
      </w:r>
      <w:r w:rsidR="00374753">
        <w:rPr>
          <w:rtl/>
        </w:rPr>
        <w:t>-</w:t>
      </w:r>
      <w:r w:rsidRPr="00784950">
        <w:rPr>
          <w:rtl/>
        </w:rPr>
        <w:t>ראש ועדת הכלכלה, הוועדה החשובה של</w:t>
      </w:r>
      <w:r w:rsidR="00374753">
        <w:rPr>
          <w:rtl/>
        </w:rPr>
        <w:t xml:space="preserve"> </w:t>
      </w:r>
      <w:r w:rsidRPr="00784950">
        <w:rPr>
          <w:rtl/>
        </w:rPr>
        <w:t>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רבותי, אנחנו עוברים להצבעה. בתחילה נצביע על הצעת החלטת ועדת הכלכלה</w:t>
      </w:r>
      <w:r w:rsidR="00374753">
        <w:rPr>
          <w:rtl/>
        </w:rPr>
        <w:t xml:space="preserve"> </w:t>
      </w:r>
      <w:r w:rsidRPr="00784950">
        <w:rPr>
          <w:rtl/>
        </w:rPr>
        <w:t>בדבר חלוקת פרק י"א.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הצעת ההחלטה </w:t>
      </w:r>
      <w:r>
        <w:rPr>
          <w:rtl/>
        </w:rPr>
        <w:t>–</w:t>
      </w:r>
      <w:r w:rsidR="00784950" w:rsidRPr="00784950">
        <w:rPr>
          <w:rtl/>
        </w:rPr>
        <w:t xml:space="preserve"> 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החלטה בדבר חלוקת פרק י"א: תקשורת, בהצעת חוק ההסדרים במשק</w:t>
      </w:r>
      <w:r>
        <w:rPr>
          <w:rtl/>
        </w:rPr>
        <w:t xml:space="preserve"> </w:t>
      </w:r>
      <w:r w:rsidR="00784950" w:rsidRPr="00784950">
        <w:rPr>
          <w:rtl/>
        </w:rPr>
        <w:t>המדינה</w:t>
      </w:r>
      <w:r>
        <w:rPr>
          <w:rtl/>
        </w:rPr>
        <w:t xml:space="preserve"> </w:t>
      </w:r>
      <w:r w:rsidR="00784950" w:rsidRPr="00784950">
        <w:rPr>
          <w:rtl/>
        </w:rPr>
        <w:t>(תיקוני</w:t>
      </w:r>
      <w:r>
        <w:rPr>
          <w:rtl/>
        </w:rPr>
        <w:t xml:space="preserve"> </w:t>
      </w:r>
      <w:r w:rsidR="00784950" w:rsidRPr="00784950">
        <w:rPr>
          <w:rtl/>
        </w:rPr>
        <w:t>חקיקה</w:t>
      </w:r>
      <w:r>
        <w:rPr>
          <w:rtl/>
        </w:rPr>
        <w:t xml:space="preserve"> </w:t>
      </w:r>
      <w:r w:rsidR="00784950" w:rsidRPr="00784950">
        <w:rPr>
          <w:rtl/>
        </w:rPr>
        <w:t>להשגת יעדי התקציב והמדיניות הכלכלית לשנת הכספים 2002),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תשס"ב</w:t>
      </w:r>
      <w:r>
        <w:rPr>
          <w:rtl/>
        </w:rPr>
        <w:t>–</w:t>
      </w:r>
      <w:r w:rsidR="00784950" w:rsidRPr="00784950">
        <w:rPr>
          <w:rtl/>
        </w:rPr>
        <w:t>2001,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שבעה</w:t>
      </w:r>
      <w:r w:rsidR="00374753">
        <w:rPr>
          <w:rtl/>
        </w:rPr>
        <w:t xml:space="preserve"> </w:t>
      </w:r>
      <w:r w:rsidRPr="00784950">
        <w:rPr>
          <w:rtl/>
        </w:rPr>
        <w:t>בעד, ללא מתנגדים וללא נמנעים. אני קובע שהצעת החלטת ועדת הכלכלה בדבר</w:t>
      </w:r>
      <w:r w:rsidR="00374753">
        <w:rPr>
          <w:rtl/>
        </w:rPr>
        <w:t xml:space="preserve"> </w:t>
      </w:r>
      <w:r w:rsidRPr="00784950">
        <w:rPr>
          <w:rtl/>
        </w:rPr>
        <w:t>חלוקת פרק י"א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אנחנו עוברים להצבעה בנושא השני: הצעת החלטת ועדת הכלכלה</w:t>
      </w:r>
      <w:r w:rsidR="00374753">
        <w:rPr>
          <w:rtl/>
        </w:rPr>
        <w:t xml:space="preserve"> </w:t>
      </w:r>
      <w:r w:rsidRPr="00784950">
        <w:rPr>
          <w:rtl/>
        </w:rPr>
        <w:t>בדבר תיקון טעות בחוק משק הגז, כפי שהובאה על</w:t>
      </w:r>
      <w:r w:rsidR="00374753">
        <w:rPr>
          <w:rtl/>
        </w:rPr>
        <w:t>-</w:t>
      </w:r>
      <w:r w:rsidRPr="00784950">
        <w:rPr>
          <w:rtl/>
        </w:rPr>
        <w:t>ידי חבר הכנסת פורז.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הצעת ההחלטה </w:t>
      </w:r>
      <w:r>
        <w:rPr>
          <w:rtl/>
        </w:rPr>
        <w:t>–</w:t>
      </w:r>
      <w:r w:rsidR="00784950" w:rsidRPr="00784950">
        <w:rPr>
          <w:rtl/>
        </w:rPr>
        <w:t xml:space="preserve"> 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מנעים</w:t>
      </w:r>
      <w:r>
        <w:rPr>
          <w:rtl/>
        </w:rPr>
        <w:t xml:space="preserve"> – </w:t>
      </w:r>
      <w:r w:rsidR="00784950" w:rsidRPr="00784950">
        <w:rPr>
          <w:rtl/>
        </w:rPr>
        <w:t>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חלטת ועדת הכלכלה בדבר תיקון טעות בחוק משק הגז הטבעי,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תשס"ב</w:t>
      </w:r>
      <w:r>
        <w:rPr>
          <w:rtl/>
        </w:rPr>
        <w:t>–</w:t>
      </w:r>
      <w:r w:rsidR="00784950" w:rsidRPr="00784950">
        <w:rPr>
          <w:rtl/>
        </w:rPr>
        <w:t>2001,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חמישה</w:t>
      </w:r>
      <w:r w:rsidR="00374753">
        <w:rPr>
          <w:rtl/>
        </w:rPr>
        <w:t xml:space="preserve"> </w:t>
      </w:r>
      <w:r w:rsidRPr="00784950">
        <w:rPr>
          <w:rtl/>
        </w:rPr>
        <w:t>תומכים,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מתנגדים וללא נמנעים, גם הצעת החלטה זו של ועדת הכלכלה</w:t>
      </w:r>
      <w:r w:rsidR="00374753">
        <w:rPr>
          <w:rtl/>
        </w:rPr>
        <w:t xml:space="preserve"> </w:t>
      </w:r>
      <w:r w:rsidRPr="00784950">
        <w:rPr>
          <w:rtl/>
        </w:rPr>
        <w:t>אושרה על</w:t>
      </w:r>
      <w:r w:rsidR="00374753">
        <w:rPr>
          <w:rtl/>
        </w:rPr>
        <w:t>-</w:t>
      </w:r>
      <w:r w:rsidRPr="00784950">
        <w:rPr>
          <w:rtl/>
        </w:rPr>
        <w:t>ידי מליאת הכנסת.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33" w:name="_Toc451429016"/>
      <w:r w:rsidRPr="00374753">
        <w:rPr>
          <w:rtl/>
        </w:rPr>
        <w:t>הצעת חוק שירותי תיירות (תיקון מס' 4),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33"/>
    </w:p>
    <w:p w:rsidR="00374753" w:rsidRPr="00374753" w:rsidRDefault="00374753" w:rsidP="00374753">
      <w:pPr>
        <w:pStyle w:val="1"/>
        <w:rPr>
          <w:rtl/>
        </w:rPr>
      </w:pPr>
      <w:bookmarkStart w:id="34" w:name="_Toc451429017"/>
      <w:r w:rsidRPr="00374753">
        <w:rPr>
          <w:rtl/>
        </w:rPr>
        <w:t>(קריאה שנייה וקריאה שלישית)</w:t>
      </w:r>
      <w:bookmarkEnd w:id="34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לנושא הבא: הצעת חוק שירותי תיירות (תיקון מס' 4), 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ועדת הכלכלה):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שידוע</w:t>
      </w:r>
      <w:r w:rsidR="00374753">
        <w:rPr>
          <w:rtl/>
        </w:rPr>
        <w:t xml:space="preserve"> </w:t>
      </w:r>
      <w:r w:rsidRPr="00784950">
        <w:rPr>
          <w:rtl/>
        </w:rPr>
        <w:t>לכם, ועדת הכנסת פיצלה את חוק</w:t>
      </w:r>
      <w:r w:rsidR="00374753">
        <w:rPr>
          <w:rtl/>
        </w:rPr>
        <w:t xml:space="preserve"> </w:t>
      </w:r>
      <w:r w:rsidRPr="00784950">
        <w:rPr>
          <w:rtl/>
        </w:rPr>
        <w:t>ההסדרים,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חוק ידוע שאנחנו מדברים עליו כבר כמה שעות, הלוא הוא חוק ההסדרים</w:t>
      </w:r>
      <w:r w:rsidR="00374753">
        <w:rPr>
          <w:rtl/>
        </w:rPr>
        <w:t xml:space="preserve"> </w:t>
      </w:r>
      <w:r w:rsidRPr="00784950">
        <w:rPr>
          <w:rtl/>
        </w:rPr>
        <w:t>במשק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(תיקוני</w:t>
      </w:r>
      <w:r w:rsidR="00374753">
        <w:rPr>
          <w:rtl/>
        </w:rPr>
        <w:t xml:space="preserve"> </w:t>
      </w:r>
      <w:r w:rsidRPr="00784950">
        <w:rPr>
          <w:rtl/>
        </w:rPr>
        <w:t>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 התקציב והמדיניות הכלכלית לשנת הכספים</w:t>
      </w:r>
      <w:r w:rsidR="00374753">
        <w:rPr>
          <w:rtl/>
        </w:rPr>
        <w:t xml:space="preserve"> </w:t>
      </w:r>
      <w:r w:rsidRPr="00784950">
        <w:rPr>
          <w:rtl/>
        </w:rPr>
        <w:t>2002),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זכיתי בשיירים מהחוק המפואר הזה, ובין השיירים שהגיעו אלי </w:t>
      </w:r>
      <w:r w:rsidR="00374753">
        <w:rPr>
          <w:rtl/>
        </w:rPr>
        <w:t>–</w:t>
      </w:r>
      <w:r w:rsidRPr="00784950">
        <w:rPr>
          <w:rtl/>
        </w:rPr>
        <w:t xml:space="preserve"> חוק</w:t>
      </w:r>
      <w:r w:rsidR="00374753">
        <w:rPr>
          <w:rtl/>
        </w:rPr>
        <w:t xml:space="preserve"> </w:t>
      </w:r>
      <w:r w:rsidRPr="00784950">
        <w:rPr>
          <w:rtl/>
        </w:rPr>
        <w:t>שירותי תיירות, שהופרד. במקורו הוא היה חלק מחוק ההסדרים.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במה דברים אמורים? באחד מחוקי ההסדרים למיניהם בוטלה לחלוטין חובת הרישוי של</w:t>
      </w:r>
      <w:r w:rsidR="00374753">
        <w:rPr>
          <w:rtl/>
        </w:rPr>
        <w:t xml:space="preserve"> </w:t>
      </w:r>
      <w:r w:rsidRPr="00784950">
        <w:rPr>
          <w:rtl/>
        </w:rPr>
        <w:t>סוכני</w:t>
      </w:r>
      <w:r w:rsidR="00374753">
        <w:rPr>
          <w:rtl/>
        </w:rPr>
        <w:t xml:space="preserve"> </w:t>
      </w:r>
      <w:r w:rsidRPr="00784950">
        <w:rPr>
          <w:rtl/>
        </w:rPr>
        <w:t>נסיעות. בעבר, כדי להפעיל משרד נסיעות היה צריך רשיון. זה בוטל, ואז הסתבר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בעיה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הבטחת</w:t>
      </w:r>
      <w:r w:rsidR="00374753">
        <w:rPr>
          <w:rtl/>
        </w:rPr>
        <w:t xml:space="preserve"> </w:t>
      </w:r>
      <w:r w:rsidRPr="00784950">
        <w:rPr>
          <w:rtl/>
        </w:rPr>
        <w:t>כספי לקוחות. עמדת משרד האוצר מלכתחילה היתה, שלא צריך שום</w:t>
      </w:r>
      <w:r w:rsidR="00374753">
        <w:rPr>
          <w:rtl/>
        </w:rPr>
        <w:t xml:space="preserve"> </w:t>
      </w:r>
      <w:r w:rsidRPr="00784950">
        <w:rPr>
          <w:rtl/>
        </w:rPr>
        <w:t>הסדר,</w:t>
      </w:r>
      <w:r w:rsidR="00374753">
        <w:rPr>
          <w:rtl/>
        </w:rPr>
        <w:t xml:space="preserve"> </w:t>
      </w:r>
      <w:r w:rsidRPr="00784950">
        <w:rPr>
          <w:rtl/>
        </w:rPr>
        <w:t>ושאם</w:t>
      </w:r>
      <w:r w:rsidR="00374753">
        <w:rPr>
          <w:rtl/>
        </w:rPr>
        <w:t xml:space="preserve"> </w:t>
      </w:r>
      <w:r w:rsidRPr="00784950">
        <w:rPr>
          <w:rtl/>
        </w:rPr>
        <w:t>הלקוחות</w:t>
      </w:r>
      <w:r w:rsidR="00374753">
        <w:rPr>
          <w:rtl/>
        </w:rPr>
        <w:t xml:space="preserve"> </w:t>
      </w:r>
      <w:r w:rsidRPr="00784950">
        <w:rPr>
          <w:rtl/>
        </w:rPr>
        <w:t>שילמו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ומשרד</w:t>
      </w:r>
      <w:r w:rsidR="00374753">
        <w:rPr>
          <w:rtl/>
        </w:rPr>
        <w:t xml:space="preserve"> </w:t>
      </w:r>
      <w:r w:rsidRPr="00784950">
        <w:rPr>
          <w:rtl/>
        </w:rPr>
        <w:t>הנסיעות פשט את הרגל, זה מאוד עצוב, הם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לבכות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הלילה אם יתחשק להם. ובכל זאת, לאחר משא</w:t>
      </w:r>
      <w:r w:rsidR="00374753">
        <w:rPr>
          <w:rtl/>
        </w:rPr>
        <w:t>-</w:t>
      </w:r>
      <w:r w:rsidRPr="00784950">
        <w:rPr>
          <w:rtl/>
        </w:rPr>
        <w:t>ומתן ולאחר דיונים עם</w:t>
      </w:r>
      <w:r w:rsidR="00374753">
        <w:rPr>
          <w:rtl/>
        </w:rPr>
        <w:t xml:space="preserve"> </w:t>
      </w:r>
      <w:r w:rsidRPr="00784950">
        <w:rPr>
          <w:rtl/>
        </w:rPr>
        <w:t>משרד האוצר, הוחלט למצוא פתרון לשאלת כספי הלקוחות, ומדובר בכך שנוצרו שתי חלופות</w:t>
      </w:r>
      <w:r w:rsidR="00374753">
        <w:rPr>
          <w:rtl/>
        </w:rPr>
        <w:t xml:space="preserve"> </w:t>
      </w:r>
      <w:r w:rsidRPr="00784950">
        <w:rPr>
          <w:rtl/>
        </w:rPr>
        <w:t>להבטחת</w:t>
      </w:r>
      <w:r w:rsidR="00374753">
        <w:rPr>
          <w:rtl/>
        </w:rPr>
        <w:t xml:space="preserve"> </w:t>
      </w:r>
      <w:r w:rsidRPr="00784950">
        <w:rPr>
          <w:rtl/>
        </w:rPr>
        <w:t>כספי</w:t>
      </w:r>
      <w:r w:rsidR="00374753">
        <w:rPr>
          <w:rtl/>
        </w:rPr>
        <w:t xml:space="preserve"> </w:t>
      </w:r>
      <w:r w:rsidRPr="00784950">
        <w:rPr>
          <w:rtl/>
        </w:rPr>
        <w:t>לקוחות:</w:t>
      </w:r>
      <w:r w:rsidR="00374753">
        <w:rPr>
          <w:rtl/>
        </w:rPr>
        <w:t xml:space="preserve"> </w:t>
      </w:r>
      <w:r w:rsidRPr="00784950">
        <w:rPr>
          <w:rtl/>
        </w:rPr>
        <w:t>החלופה הראשונה היא על</w:t>
      </w:r>
      <w:r w:rsidR="00374753">
        <w:rPr>
          <w:rtl/>
        </w:rPr>
        <w:t>-</w:t>
      </w:r>
      <w:r w:rsidRPr="00784950">
        <w:rPr>
          <w:rtl/>
        </w:rPr>
        <w:t>ידי פוליסת ביטוח, שמי שעוסק במתן</w:t>
      </w:r>
      <w:r w:rsidR="00374753">
        <w:rPr>
          <w:rtl/>
        </w:rPr>
        <w:t xml:space="preserve"> </w:t>
      </w:r>
      <w:r w:rsidRPr="00784950">
        <w:rPr>
          <w:rtl/>
        </w:rPr>
        <w:t>שירותי</w:t>
      </w:r>
      <w:r w:rsidR="00374753">
        <w:rPr>
          <w:rtl/>
        </w:rPr>
        <w:t xml:space="preserve"> </w:t>
      </w:r>
      <w:r w:rsidRPr="00784950">
        <w:rPr>
          <w:rtl/>
        </w:rPr>
        <w:t>תיירות</w:t>
      </w:r>
      <w:r w:rsidR="00374753">
        <w:rPr>
          <w:rtl/>
        </w:rPr>
        <w:t xml:space="preserve"> </w:t>
      </w:r>
      <w:r w:rsidRPr="00784950">
        <w:rPr>
          <w:rtl/>
        </w:rPr>
        <w:t>כאלה</w:t>
      </w:r>
      <w:r w:rsidR="00374753">
        <w:rPr>
          <w:rtl/>
        </w:rPr>
        <w:t xml:space="preserve"> </w:t>
      </w:r>
      <w:r w:rsidRPr="00784950">
        <w:rPr>
          <w:rtl/>
        </w:rPr>
        <w:t>חייב</w:t>
      </w:r>
      <w:r w:rsidR="00374753">
        <w:rPr>
          <w:rtl/>
        </w:rPr>
        <w:t xml:space="preserve"> </w:t>
      </w:r>
      <w:r w:rsidRPr="00784950">
        <w:rPr>
          <w:rtl/>
        </w:rPr>
        <w:t>לבטח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מנת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כספי הלקוחות,</w:t>
      </w:r>
      <w:r w:rsidR="00374753">
        <w:rPr>
          <w:rtl/>
        </w:rPr>
        <w:t xml:space="preserve"> </w:t>
      </w:r>
      <w:r w:rsidRPr="00784950">
        <w:rPr>
          <w:rtl/>
        </w:rPr>
        <w:t>והאלטרנטיבה</w:t>
      </w:r>
      <w:r w:rsidR="00374753">
        <w:rPr>
          <w:rtl/>
        </w:rPr>
        <w:t xml:space="preserve"> </w:t>
      </w:r>
      <w:r w:rsidRPr="00784950">
        <w:rPr>
          <w:rtl/>
        </w:rPr>
        <w:t>השנייה</w:t>
      </w:r>
      <w:r w:rsidR="00374753">
        <w:rPr>
          <w:rtl/>
        </w:rPr>
        <w:t xml:space="preserve"> </w:t>
      </w:r>
      <w:r w:rsidRPr="00784950">
        <w:rPr>
          <w:rtl/>
        </w:rPr>
        <w:t>שהוועדה</w:t>
      </w:r>
      <w:r w:rsidR="00374753">
        <w:rPr>
          <w:rtl/>
        </w:rPr>
        <w:t xml:space="preserve"> </w:t>
      </w:r>
      <w:r w:rsidRPr="00784950">
        <w:rPr>
          <w:rtl/>
        </w:rPr>
        <w:t>הכניסה</w:t>
      </w:r>
      <w:r w:rsidR="00374753">
        <w:rPr>
          <w:rtl/>
        </w:rPr>
        <w:t xml:space="preserve"> </w:t>
      </w:r>
      <w:r w:rsidRPr="00784950">
        <w:rPr>
          <w:rtl/>
        </w:rPr>
        <w:t>ועליה יש הסתייגות של שר האוצר, אומרת לתת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יכולת</w:t>
      </w:r>
      <w:r w:rsidR="00374753">
        <w:rPr>
          <w:rtl/>
        </w:rPr>
        <w:t xml:space="preserve"> </w:t>
      </w:r>
      <w:r w:rsidRPr="00784950">
        <w:rPr>
          <w:rtl/>
        </w:rPr>
        <w:t>לאותה</w:t>
      </w:r>
      <w:r w:rsidR="00374753">
        <w:rPr>
          <w:rtl/>
        </w:rPr>
        <w:t xml:space="preserve"> </w:t>
      </w:r>
      <w:r w:rsidRPr="00784950">
        <w:rPr>
          <w:rtl/>
        </w:rPr>
        <w:t>קרן</w:t>
      </w:r>
      <w:r w:rsidR="00374753">
        <w:rPr>
          <w:rtl/>
        </w:rPr>
        <w:t xml:space="preserve"> </w:t>
      </w:r>
      <w:r w:rsidRPr="00784950">
        <w:rPr>
          <w:rtl/>
        </w:rPr>
        <w:t>וולונטרית</w:t>
      </w:r>
      <w:r w:rsidR="00374753">
        <w:rPr>
          <w:rtl/>
        </w:rPr>
        <w:t xml:space="preserve"> </w:t>
      </w:r>
      <w:r w:rsidRPr="00784950">
        <w:rPr>
          <w:rtl/>
        </w:rPr>
        <w:t>שמשרדי</w:t>
      </w:r>
      <w:r w:rsidR="00374753">
        <w:rPr>
          <w:rtl/>
        </w:rPr>
        <w:t xml:space="preserve"> </w:t>
      </w:r>
      <w:r w:rsidRPr="00784950">
        <w:rPr>
          <w:rtl/>
        </w:rPr>
        <w:t>הנסיעות</w:t>
      </w:r>
      <w:r w:rsidR="00374753">
        <w:rPr>
          <w:rtl/>
        </w:rPr>
        <w:t xml:space="preserve"> </w:t>
      </w:r>
      <w:r w:rsidRPr="00784950">
        <w:rPr>
          <w:rtl/>
        </w:rPr>
        <w:t>הקימו והיא מבטיחה את כספי</w:t>
      </w:r>
      <w:r w:rsidR="00374753">
        <w:rPr>
          <w:rtl/>
        </w:rPr>
        <w:t xml:space="preserve"> </w:t>
      </w:r>
      <w:r w:rsidRPr="00784950">
        <w:rPr>
          <w:rtl/>
        </w:rPr>
        <w:t>הלקוחות,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לה אפשרות להמשיך להתקיים גם בעתיד בלי להטיל עליה את המטלות ובלי</w:t>
      </w:r>
      <w:r w:rsidR="00374753">
        <w:rPr>
          <w:rtl/>
        </w:rPr>
        <w:t xml:space="preserve"> </w:t>
      </w:r>
      <w:r w:rsidRPr="00784950">
        <w:rPr>
          <w:rtl/>
        </w:rPr>
        <w:t>לקבוע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ביטוח.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הכללים</w:t>
      </w:r>
      <w:r w:rsidR="00374753">
        <w:rPr>
          <w:rtl/>
        </w:rPr>
        <w:t xml:space="preserve"> </w:t>
      </w:r>
      <w:r w:rsidRPr="00784950">
        <w:rPr>
          <w:rtl/>
        </w:rPr>
        <w:t>החלים</w:t>
      </w:r>
      <w:r w:rsidR="00374753">
        <w:rPr>
          <w:rtl/>
        </w:rPr>
        <w:t xml:space="preserve"> </w:t>
      </w:r>
      <w:r w:rsidRPr="00784950">
        <w:rPr>
          <w:rtl/>
        </w:rPr>
        <w:t>על חברת ביטוח הם כללים הרבה יותר</w:t>
      </w:r>
      <w:r w:rsidR="00374753">
        <w:rPr>
          <w:rtl/>
        </w:rPr>
        <w:t xml:space="preserve"> </w:t>
      </w:r>
      <w:r w:rsidRPr="00784950">
        <w:rPr>
          <w:rtl/>
        </w:rPr>
        <w:t>פרובלמטיים.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החלטנו</w:t>
      </w:r>
      <w:r w:rsidR="00374753">
        <w:rPr>
          <w:rtl/>
        </w:rPr>
        <w:t xml:space="preserve"> </w:t>
      </w:r>
      <w:r w:rsidRPr="00784950">
        <w:rPr>
          <w:rtl/>
        </w:rPr>
        <w:t>להפוך לעבירה פלילית אי</w:t>
      </w:r>
      <w:r w:rsidR="00374753">
        <w:rPr>
          <w:rtl/>
        </w:rPr>
        <w:t>-</w:t>
      </w:r>
      <w:r w:rsidRPr="00784950">
        <w:rPr>
          <w:rtl/>
        </w:rPr>
        <w:t>גילוי חמור בתנאים, בכל מה שנוגע</w:t>
      </w:r>
      <w:r w:rsidR="00374753">
        <w:rPr>
          <w:rtl/>
        </w:rPr>
        <w:t xml:space="preserve"> </w:t>
      </w:r>
      <w:r w:rsidRPr="00784950">
        <w:rPr>
          <w:rtl/>
        </w:rPr>
        <w:t>לנסיעות. במובן זה אימצנו את הכללים הנהוגים בחוק הגנת הצרכן.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הסתייגויות מספר: של חברת הכנסת חזן, של שר האוצר. אני בכל</w:t>
      </w:r>
      <w:r w:rsidR="00374753">
        <w:rPr>
          <w:rtl/>
        </w:rPr>
        <w:t xml:space="preserve"> </w:t>
      </w:r>
      <w:r w:rsidRPr="00784950">
        <w:rPr>
          <w:rtl/>
        </w:rPr>
        <w:t>מקרה מציע לדחות את ההסתייגויות. יש הסתייגויות נוספות.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מציע לדחות גם הסתייגויות של האוצר?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(יו"ר ועדת הכלכלה):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האוצר. בכל מקרה ההצבעה לא תתקיים היום. אני מציע</w:t>
      </w:r>
      <w:r w:rsidR="00374753">
        <w:rPr>
          <w:rtl/>
        </w:rPr>
        <w:t xml:space="preserve"> </w:t>
      </w:r>
      <w:r w:rsidRPr="00784950">
        <w:rPr>
          <w:rtl/>
        </w:rPr>
        <w:t>לאפשר</w:t>
      </w:r>
      <w:r w:rsidR="00374753">
        <w:rPr>
          <w:rtl/>
        </w:rPr>
        <w:t xml:space="preserve"> </w:t>
      </w:r>
      <w:r w:rsidRPr="00784950">
        <w:rPr>
          <w:rtl/>
        </w:rPr>
        <w:t>למסתייגים</w:t>
      </w:r>
      <w:r w:rsidR="00374753">
        <w:rPr>
          <w:rtl/>
        </w:rPr>
        <w:t xml:space="preserve"> </w:t>
      </w:r>
      <w:r w:rsidRPr="00784950">
        <w:rPr>
          <w:rtl/>
        </w:rPr>
        <w:t>לנמק,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הם רוצים, אם הם פה, ומחר נצביע. אני אתן את תשובתי</w:t>
      </w:r>
      <w:r w:rsidR="00374753">
        <w:rPr>
          <w:rtl/>
        </w:rPr>
        <w:t xml:space="preserve"> </w:t>
      </w:r>
      <w:r w:rsidRPr="00784950">
        <w:rPr>
          <w:rtl/>
        </w:rPr>
        <w:t>לפני ההצבעה מחר.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אדוני. אני מודה לך מאוד, יושב</w:t>
      </w:r>
      <w:r w:rsidR="00374753">
        <w:rPr>
          <w:rtl/>
        </w:rPr>
        <w:t>-</w:t>
      </w:r>
      <w:r w:rsidRPr="00784950">
        <w:rPr>
          <w:rtl/>
        </w:rPr>
        <w:t>ראש ועדת הכלכלה של הכנסת.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35" w:name="_Toc451429018"/>
      <w:r w:rsidRPr="00374753">
        <w:rPr>
          <w:rtl/>
        </w:rPr>
        <w:t>הצעת</w:t>
      </w:r>
      <w:r>
        <w:rPr>
          <w:rtl/>
        </w:rPr>
        <w:t xml:space="preserve"> </w:t>
      </w:r>
      <w:r w:rsidRPr="00374753">
        <w:rPr>
          <w:rtl/>
        </w:rPr>
        <w:t>חוק</w:t>
      </w:r>
      <w:r>
        <w:rPr>
          <w:rtl/>
        </w:rPr>
        <w:t>-</w:t>
      </w:r>
      <w:r w:rsidRPr="00374753">
        <w:rPr>
          <w:rtl/>
        </w:rPr>
        <w:t>יסוד:</w:t>
      </w:r>
      <w:r>
        <w:rPr>
          <w:rtl/>
        </w:rPr>
        <w:t xml:space="preserve"> </w:t>
      </w:r>
      <w:r w:rsidRPr="00374753">
        <w:rPr>
          <w:rtl/>
        </w:rPr>
        <w:t>משק</w:t>
      </w:r>
      <w:r>
        <w:rPr>
          <w:rtl/>
        </w:rPr>
        <w:t xml:space="preserve"> </w:t>
      </w:r>
      <w:r w:rsidRPr="00374753">
        <w:rPr>
          <w:rtl/>
        </w:rPr>
        <w:t>המדינה (הצעות חוק והסתייגויות שבביצוען כרוכה עלות</w:t>
      </w:r>
      <w:bookmarkEnd w:id="35"/>
    </w:p>
    <w:p w:rsidR="00374753" w:rsidRDefault="00374753" w:rsidP="00374753">
      <w:pPr>
        <w:pStyle w:val="1"/>
        <w:rPr>
          <w:rtl/>
        </w:rPr>
      </w:pPr>
      <w:bookmarkStart w:id="36" w:name="_Toc451429019"/>
      <w:r w:rsidRPr="00374753">
        <w:rPr>
          <w:rtl/>
        </w:rPr>
        <w:t>תקציבית) (הוראת שעה)</w:t>
      </w:r>
      <w:bookmarkEnd w:id="36"/>
    </w:p>
    <w:p w:rsidR="00374753" w:rsidRPr="00374753" w:rsidRDefault="00374753" w:rsidP="00374753">
      <w:pPr>
        <w:pStyle w:val="1"/>
        <w:rPr>
          <w:rtl/>
        </w:rPr>
      </w:pPr>
      <w:bookmarkStart w:id="37" w:name="_Toc451429020"/>
      <w:r w:rsidRPr="00374753">
        <w:rPr>
          <w:rtl/>
        </w:rPr>
        <w:t>(קריאה שנייה וקריאה שלישית)</w:t>
      </w:r>
      <w:bookmarkEnd w:id="37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להזמין את יושב</w:t>
      </w:r>
      <w:r w:rsidR="00374753">
        <w:rPr>
          <w:rtl/>
        </w:rPr>
        <w:t>-</w:t>
      </w:r>
      <w:r w:rsidRPr="00784950">
        <w:rPr>
          <w:rtl/>
        </w:rPr>
        <w:t>ראש ועדת החוקה, חוק ומשפט, חבר הכנסת אופיר פינס.</w:t>
      </w:r>
      <w:r w:rsidR="00374753">
        <w:rPr>
          <w:rtl/>
        </w:rPr>
        <w:t xml:space="preserve"> </w:t>
      </w:r>
      <w:r w:rsidRPr="00784950">
        <w:rPr>
          <w:rtl/>
        </w:rPr>
        <w:t>אדוני ודאי יציג את הצעת חוק הסניגוריה הציבורית.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משק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(הצעות</w:t>
      </w:r>
      <w:r w:rsidR="00374753">
        <w:rPr>
          <w:rtl/>
        </w:rPr>
        <w:t xml:space="preserve"> </w:t>
      </w:r>
      <w:r w:rsidRPr="00784950">
        <w:rPr>
          <w:rtl/>
        </w:rPr>
        <w:t>חוק והסתייגויות שבביצוען כרוכה עלות</w:t>
      </w:r>
      <w:r w:rsidR="00374753">
        <w:rPr>
          <w:rtl/>
        </w:rPr>
        <w:t xml:space="preserve"> </w:t>
      </w:r>
      <w:r w:rsidRPr="00784950">
        <w:rPr>
          <w:rtl/>
        </w:rPr>
        <w:t>תקציבית) (הוראת שעה).</w:t>
      </w:r>
      <w:r w:rsidR="00374753">
        <w:rPr>
          <w:rtl/>
        </w:rPr>
        <w:t xml:space="preserve"> </w:t>
      </w:r>
      <w:r w:rsidRPr="00784950">
        <w:rPr>
          <w:rtl/>
        </w:rPr>
        <w:t>תציג גם את זה וגם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 הכנסת, אדוני השר, אני מתכבד להביא מטעם ועדת</w:t>
      </w:r>
      <w:r w:rsidR="00374753">
        <w:rPr>
          <w:rtl/>
        </w:rPr>
        <w:t xml:space="preserve"> </w:t>
      </w:r>
      <w:r w:rsidRPr="00784950">
        <w:rPr>
          <w:rtl/>
        </w:rPr>
        <w:t>החוקה,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ומשפט</w:t>
      </w:r>
      <w:r w:rsidR="00374753">
        <w:rPr>
          <w:rtl/>
        </w:rPr>
        <w:t xml:space="preserve"> </w:t>
      </w:r>
      <w:r w:rsidRPr="00784950">
        <w:rPr>
          <w:rtl/>
        </w:rPr>
        <w:t>להצבעה בקריאה שנייה ושלישית הצעת חוק מטעם הממשלה, הצעת חוק</w:t>
      </w:r>
      <w:r w:rsidR="00374753">
        <w:rPr>
          <w:rtl/>
        </w:rPr>
        <w:t xml:space="preserve"> </w:t>
      </w:r>
      <w:r w:rsidRPr="00784950">
        <w:rPr>
          <w:rtl/>
        </w:rPr>
        <w:t>חשובה,</w:t>
      </w:r>
      <w:r w:rsidR="00374753">
        <w:rPr>
          <w:rtl/>
        </w:rPr>
        <w:t xml:space="preserve"> </w:t>
      </w:r>
      <w:r w:rsidRPr="00784950">
        <w:rPr>
          <w:rtl/>
        </w:rPr>
        <w:t>בעיני, מאוד, שאמורה להגביל את החקיקה שלנו, שכרוכה בעלות תקציבית גבוהה.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בהוראת</w:t>
      </w:r>
      <w:r w:rsidR="00374753">
        <w:rPr>
          <w:rtl/>
        </w:rPr>
        <w:t xml:space="preserve"> </w:t>
      </w:r>
      <w:r w:rsidRPr="00784950">
        <w:rPr>
          <w:rtl/>
        </w:rPr>
        <w:t>שעה</w:t>
      </w:r>
      <w:r w:rsidR="00374753">
        <w:rPr>
          <w:rtl/>
        </w:rPr>
        <w:t xml:space="preserve"> </w:t>
      </w:r>
      <w:r w:rsidRPr="00784950">
        <w:rPr>
          <w:rtl/>
        </w:rPr>
        <w:t>לשנה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בלבד.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רואה בהצעת החוק הזאת מפתח חשוב מאוד</w:t>
      </w:r>
      <w:r w:rsidR="00374753">
        <w:rPr>
          <w:rtl/>
        </w:rPr>
        <w:t xml:space="preserve"> </w:t>
      </w:r>
      <w:r w:rsidRPr="00784950">
        <w:rPr>
          <w:rtl/>
        </w:rPr>
        <w:t>ביכולת של מדינת ישראל להיחלץ מהמשבר התקציבי.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גוז'נסקי,</w:t>
      </w:r>
      <w:r w:rsidR="00374753">
        <w:rPr>
          <w:rtl/>
        </w:rPr>
        <w:t xml:space="preserve"> </w:t>
      </w:r>
      <w:r w:rsidRPr="00784950">
        <w:rPr>
          <w:rtl/>
        </w:rPr>
        <w:t>היא אמרה שהיא יכולה לצאת לחופש של שנה אם 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תעבור. אני לא מציע שהיא תצא לחופש, לא לשנה ולא ליום, ואני לא מסכים</w:t>
      </w:r>
      <w:r w:rsidR="00374753">
        <w:rPr>
          <w:rtl/>
        </w:rPr>
        <w:t xml:space="preserve"> </w:t>
      </w:r>
      <w:r w:rsidRPr="00784950">
        <w:rPr>
          <w:rtl/>
        </w:rPr>
        <w:t>לכך</w:t>
      </w:r>
      <w:r w:rsidR="00374753">
        <w:rPr>
          <w:rtl/>
        </w:rPr>
        <w:t xml:space="preserve"> </w:t>
      </w:r>
      <w:r w:rsidRPr="00784950">
        <w:rPr>
          <w:rtl/>
        </w:rPr>
        <w:t>שלחבר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אם הוא לא יכול לחוקק חוקים שעולים כסף למדינה. לא</w:t>
      </w:r>
      <w:r w:rsidR="00374753">
        <w:rPr>
          <w:rtl/>
        </w:rPr>
        <w:t xml:space="preserve"> </w:t>
      </w:r>
      <w:r w:rsidRPr="00784950">
        <w:rPr>
          <w:rtl/>
        </w:rPr>
        <w:t>מקובל עלי. יש לנו מספיק מטלות ומספיק משימות. ברוב הפרלמנטים בעולם אין דבר כזה,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מדינה,</w:t>
      </w:r>
      <w:r w:rsidR="00374753">
        <w:rPr>
          <w:rtl/>
        </w:rPr>
        <w:t xml:space="preserve"> </w:t>
      </w:r>
      <w:r w:rsidRPr="00784950">
        <w:rPr>
          <w:rtl/>
        </w:rPr>
        <w:t>ותוך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שיש תקציב מדינה הכנסת או הפרלמנט קובע חוקים</w:t>
      </w:r>
      <w:r w:rsidR="00374753">
        <w:rPr>
          <w:rtl/>
        </w:rPr>
        <w:t xml:space="preserve"> </w:t>
      </w:r>
      <w:r w:rsidRPr="00784950">
        <w:rPr>
          <w:rtl/>
        </w:rPr>
        <w:t>שעולים כסף למדינה. בשביל זה יש ממשלה. אין מה לעשות.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אנחנו,</w:t>
      </w:r>
      <w:r w:rsidR="00374753">
        <w:rPr>
          <w:rtl/>
        </w:rPr>
        <w:t xml:space="preserve"> </w:t>
      </w:r>
      <w:r w:rsidRPr="00784950">
        <w:rPr>
          <w:rtl/>
        </w:rPr>
        <w:t>בעניין הזה, הגזמנו באופן פראי. אני לא אומר שהחוקים לא צודקים, אני</w:t>
      </w:r>
      <w:r w:rsidR="00374753">
        <w:rPr>
          <w:rtl/>
        </w:rPr>
        <w:t xml:space="preserve"> </w:t>
      </w:r>
      <w:r w:rsidRPr="00784950">
        <w:rPr>
          <w:rtl/>
        </w:rPr>
        <w:t>לא אומר שהחוקים לא טובים, אני רק אומר שאין מהיכן לממן אותם.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לא מציעה לבטל באופן מוחלט וגורף כל דבר. קודם כול, אמרתי</w:t>
      </w:r>
      <w:r w:rsidR="00374753">
        <w:rPr>
          <w:rtl/>
        </w:rPr>
        <w:t xml:space="preserve"> </w:t>
      </w:r>
      <w:r w:rsidRPr="00784950">
        <w:rPr>
          <w:rtl/>
        </w:rPr>
        <w:t>שמדובר</w:t>
      </w:r>
      <w:r w:rsidR="00374753">
        <w:rPr>
          <w:rtl/>
        </w:rPr>
        <w:t xml:space="preserve"> </w:t>
      </w:r>
      <w:r w:rsidRPr="00784950">
        <w:rPr>
          <w:rtl/>
        </w:rPr>
        <w:t>בהוראת</w:t>
      </w:r>
      <w:r w:rsidR="00374753">
        <w:rPr>
          <w:rtl/>
        </w:rPr>
        <w:t xml:space="preserve"> </w:t>
      </w:r>
      <w:r w:rsidRPr="00784950">
        <w:rPr>
          <w:rtl/>
        </w:rPr>
        <w:t>שעה</w:t>
      </w:r>
      <w:r w:rsidR="00374753">
        <w:rPr>
          <w:rtl/>
        </w:rPr>
        <w:t xml:space="preserve"> </w:t>
      </w:r>
      <w:r w:rsidRPr="00784950">
        <w:rPr>
          <w:rtl/>
        </w:rPr>
        <w:t>לשנה. הדבר השני, חוקים שהעלות הכספית שלהם בשנה היא עד 2.5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בפרוצדורה</w:t>
      </w:r>
      <w:r w:rsidR="00374753">
        <w:rPr>
          <w:rtl/>
        </w:rPr>
        <w:t xml:space="preserve"> </w:t>
      </w:r>
      <w:r w:rsidRPr="00784950">
        <w:rPr>
          <w:rtl/>
        </w:rPr>
        <w:t>רגילה,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היום, והוועדה קובעת, גם על דעת</w:t>
      </w:r>
      <w:r w:rsidR="00374753">
        <w:rPr>
          <w:rtl/>
        </w:rPr>
        <w:t xml:space="preserve"> </w:t>
      </w:r>
      <w:r w:rsidRPr="00784950">
        <w:rPr>
          <w:rtl/>
        </w:rPr>
        <w:t>האוצר, את העלות המדויקת, כמובן על</w:t>
      </w:r>
      <w:r w:rsidR="00374753">
        <w:rPr>
          <w:rtl/>
        </w:rPr>
        <w:t>-</w:t>
      </w:r>
      <w:r w:rsidRPr="00784950">
        <w:rPr>
          <w:rtl/>
        </w:rPr>
        <w:t>פי אומדנים שהאוצר מביא בפניה, אבל הסמכות היא</w:t>
      </w:r>
      <w:r w:rsidR="00374753">
        <w:rPr>
          <w:rtl/>
        </w:rPr>
        <w:t xml:space="preserve"> </w:t>
      </w:r>
      <w:r w:rsidRPr="00784950">
        <w:rPr>
          <w:rtl/>
        </w:rPr>
        <w:t>של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אומדנים של האוצר?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נציג האוצר בא אליך, כיושב</w:t>
      </w:r>
      <w:r w:rsidR="00374753">
        <w:rPr>
          <w:rtl/>
        </w:rPr>
        <w:t>-</w:t>
      </w:r>
      <w:r w:rsidRPr="00784950">
        <w:rPr>
          <w:rtl/>
        </w:rPr>
        <w:t>ראש ועדת העבודה והרווחה, ואומר: החוק עולה</w:t>
      </w:r>
      <w:r w:rsidR="00374753">
        <w:rPr>
          <w:rtl/>
        </w:rPr>
        <w:t xml:space="preserve"> </w:t>
      </w:r>
      <w:r w:rsidRPr="00784950">
        <w:rPr>
          <w:rtl/>
        </w:rPr>
        <w:t>5 מיליוני שקלים.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מה אדוני יעשה אם הצעת חוק מסוימת עולה רק 2.5 מיליוני שקלים </w:t>
      </w:r>
      <w:r w:rsidR="00374753">
        <w:rPr>
          <w:rtl/>
        </w:rPr>
        <w:t>–</w:t>
      </w:r>
      <w:r w:rsidRPr="00784950">
        <w:rPr>
          <w:rtl/>
        </w:rPr>
        <w:t xml:space="preserve"> אגב, אצלי 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מאוד שכיח בוועדת העבודה והרווחה </w:t>
      </w:r>
      <w:r w:rsidR="00374753">
        <w:rPr>
          <w:rtl/>
        </w:rPr>
        <w:t>–</w:t>
      </w:r>
      <w:r w:rsidRPr="00784950">
        <w:rPr>
          <w:rtl/>
        </w:rPr>
        <w:t xml:space="preserve"> ונציגי האוצר יגידו: 5 מיליוני שקלים?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סמכות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לקבוע.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אפשר לפרוס את העלויות, זאת אומרת, אפשר</w:t>
      </w:r>
      <w:r w:rsidR="00374753">
        <w:rPr>
          <w:rtl/>
        </w:rPr>
        <w:t xml:space="preserve"> </w:t>
      </w:r>
      <w:r w:rsidRPr="00784950">
        <w:rPr>
          <w:rtl/>
        </w:rPr>
        <w:t>להחליט</w:t>
      </w:r>
      <w:r w:rsidR="00374753">
        <w:rPr>
          <w:rtl/>
        </w:rPr>
        <w:t xml:space="preserve"> </w:t>
      </w:r>
      <w:r w:rsidRPr="00784950">
        <w:rPr>
          <w:rtl/>
        </w:rPr>
        <w:t>שהחוק</w:t>
      </w:r>
      <w:r w:rsidR="00374753">
        <w:rPr>
          <w:rtl/>
        </w:rPr>
        <w:t xml:space="preserve"> </w:t>
      </w:r>
      <w:r w:rsidRPr="00784950">
        <w:rPr>
          <w:rtl/>
        </w:rPr>
        <w:t>נכנס</w:t>
      </w:r>
      <w:r w:rsidR="00374753">
        <w:rPr>
          <w:rtl/>
        </w:rPr>
        <w:t xml:space="preserve"> </w:t>
      </w:r>
      <w:r w:rsidRPr="00784950">
        <w:rPr>
          <w:rtl/>
        </w:rPr>
        <w:t>לתוקף באופן מודולרי, הדרגתי. זאת אומרת, יש אופציות חקיקה.</w:t>
      </w:r>
      <w:r w:rsidR="00374753">
        <w:rPr>
          <w:rtl/>
        </w:rPr>
        <w:t xml:space="preserve"> </w:t>
      </w:r>
      <w:r w:rsidRPr="00784950">
        <w:rPr>
          <w:rtl/>
        </w:rPr>
        <w:t>שלא יבואו ויגידו לנו שאי</w:t>
      </w:r>
      <w:r w:rsidR="00374753">
        <w:rPr>
          <w:rtl/>
        </w:rPr>
        <w:t>-</w:t>
      </w:r>
      <w:r w:rsidRPr="00784950">
        <w:rPr>
          <w:rtl/>
        </w:rPr>
        <w:t>אפשר לחוקק.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זאת הכנסת מחליטה, שיש חוק בעלות תקציבית הרבה יותר גדולה, אבל הוא</w:t>
      </w:r>
      <w:r w:rsidR="00374753">
        <w:rPr>
          <w:rtl/>
        </w:rPr>
        <w:t xml:space="preserve"> </w:t>
      </w:r>
      <w:r w:rsidRPr="00784950">
        <w:rPr>
          <w:rtl/>
        </w:rPr>
        <w:t>הכרחי והוא גם דחוף, היא יכולה לחוקק, אבל צריך רוב של 61. אם זה באמת כל כך חשוב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כל כך דחוף, יתקבצו חברי הכנסת ויבואו 61 איש ויצביעו, והיו דברים</w:t>
      </w:r>
      <w:r w:rsidR="00374753">
        <w:rPr>
          <w:rtl/>
        </w:rPr>
        <w:t xml:space="preserve"> </w:t>
      </w:r>
      <w:r w:rsidRPr="00784950">
        <w:rPr>
          <w:rtl/>
        </w:rPr>
        <w:t>מעולם. הרבה מאוד חוקים בכנסת הזאת עברו ברוב של 61.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כל מי שמהלך אימים ומספר סיפורים שבזה הפסקנו לעבוד ולא נוכל לעבוד ולא</w:t>
      </w:r>
      <w:r w:rsidR="00374753">
        <w:rPr>
          <w:rtl/>
        </w:rPr>
        <w:t xml:space="preserve"> </w:t>
      </w:r>
      <w:r w:rsidRPr="00784950">
        <w:rPr>
          <w:rtl/>
        </w:rPr>
        <w:t>נוכל לבוא לידי ביטוי ולא נוכל לייצג, מספר סיפורים לציבור.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האחריות</w:t>
      </w:r>
      <w:r w:rsidR="00374753">
        <w:rPr>
          <w:rtl/>
        </w:rPr>
        <w:t xml:space="preserve"> </w:t>
      </w:r>
      <w:r w:rsidRPr="00784950">
        <w:rPr>
          <w:rtl/>
        </w:rPr>
        <w:t>למדינת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לכלכלת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לחברה</w:t>
      </w:r>
      <w:r w:rsidR="00374753">
        <w:rPr>
          <w:rtl/>
        </w:rPr>
        <w:t xml:space="preserve"> </w:t>
      </w:r>
      <w:r w:rsidRPr="00784950">
        <w:rPr>
          <w:rtl/>
        </w:rPr>
        <w:t>בישראל,</w:t>
      </w:r>
      <w:r w:rsidR="00374753">
        <w:rPr>
          <w:rtl/>
        </w:rPr>
        <w:t xml:space="preserve"> </w:t>
      </w:r>
      <w:r w:rsidRPr="00784950">
        <w:rPr>
          <w:rtl/>
        </w:rPr>
        <w:t>בכל הכבוד הראוי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לגלגל אותה רק לפתחה של הממשלה. אני אומר את זה כחבר כנסת. יש גם אחריות</w:t>
      </w:r>
      <w:r w:rsidR="00374753">
        <w:rPr>
          <w:rtl/>
        </w:rPr>
        <w:t xml:space="preserve"> </w:t>
      </w:r>
      <w:r w:rsidRPr="00784950">
        <w:rPr>
          <w:rtl/>
        </w:rPr>
        <w:t>לחברי כנסת לחקיקה שקולה, לחקיקה אחראית, במיוחד במצב המשברי שאנחנו נמצאים בו גם</w:t>
      </w:r>
      <w:r w:rsidR="00374753">
        <w:rPr>
          <w:rtl/>
        </w:rPr>
        <w:t xml:space="preserve"> </w:t>
      </w:r>
      <w:r w:rsidRPr="00784950">
        <w:rPr>
          <w:rtl/>
        </w:rPr>
        <w:t>בתחום הביטחוני וגם בתחום הכלכלי</w:t>
      </w:r>
      <w:r w:rsidR="00374753">
        <w:rPr>
          <w:rtl/>
        </w:rPr>
        <w:t>-</w:t>
      </w:r>
      <w:r w:rsidRPr="00784950">
        <w:rPr>
          <w:rtl/>
        </w:rPr>
        <w:t>החברתי.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הבאתי את הצעת החוק, זו לא הצעת חוק שלי, אבל אני אומר לכם שהממשלה</w:t>
      </w:r>
      <w:r w:rsidR="00374753">
        <w:rPr>
          <w:rtl/>
        </w:rPr>
        <w:t xml:space="preserve"> </w:t>
      </w:r>
      <w:r w:rsidRPr="00784950">
        <w:rPr>
          <w:rtl/>
        </w:rPr>
        <w:t>צודקת,</w:t>
      </w:r>
      <w:r w:rsidR="00374753">
        <w:rPr>
          <w:rtl/>
        </w:rPr>
        <w:t xml:space="preserve"> </w:t>
      </w:r>
      <w:r w:rsidRPr="00784950">
        <w:rPr>
          <w:rtl/>
        </w:rPr>
        <w:t>לשם</w:t>
      </w:r>
      <w:r w:rsidR="00374753">
        <w:rPr>
          <w:rtl/>
        </w:rPr>
        <w:t xml:space="preserve"> </w:t>
      </w:r>
      <w:r w:rsidRPr="00784950">
        <w:rPr>
          <w:rtl/>
        </w:rPr>
        <w:t>שינוי.</w:t>
      </w:r>
      <w:r w:rsidR="00374753">
        <w:rPr>
          <w:rtl/>
        </w:rPr>
        <w:t xml:space="preserve"> </w:t>
      </w:r>
      <w:r w:rsidRPr="00784950">
        <w:rPr>
          <w:rtl/>
        </w:rPr>
        <w:t>היא מביאה הצעת חוק ראויה, נכונה, אחראית, מרסנת, לשנה. 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לכם</w:t>
      </w:r>
      <w:r w:rsidR="00374753">
        <w:rPr>
          <w:rtl/>
        </w:rPr>
        <w:t xml:space="preserve"> </w:t>
      </w:r>
      <w:r w:rsidRPr="00784950">
        <w:rPr>
          <w:rtl/>
        </w:rPr>
        <w:t>שהכנסת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לאמץ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ולתמוך</w:t>
      </w:r>
      <w:r w:rsidR="00374753">
        <w:rPr>
          <w:rtl/>
        </w:rPr>
        <w:t xml:space="preserve"> </w:t>
      </w:r>
      <w:r w:rsidRPr="00784950">
        <w:rPr>
          <w:rtl/>
        </w:rPr>
        <w:t>בה</w:t>
      </w:r>
      <w:r w:rsidR="00374753">
        <w:rPr>
          <w:rtl/>
        </w:rPr>
        <w:t xml:space="preserve"> </w:t>
      </w:r>
      <w:r w:rsidRPr="00784950">
        <w:rPr>
          <w:rtl/>
        </w:rPr>
        <w:t>ולהעביר</w:t>
      </w:r>
      <w:r w:rsidR="00374753">
        <w:rPr>
          <w:rtl/>
        </w:rPr>
        <w:t xml:space="preserve"> </w:t>
      </w:r>
      <w:r w:rsidRPr="00784950">
        <w:rPr>
          <w:rtl/>
        </w:rPr>
        <w:t>אותה ולתת כתף במאמץ</w:t>
      </w:r>
      <w:r w:rsidR="00374753">
        <w:rPr>
          <w:rtl/>
        </w:rPr>
        <w:t xml:space="preserve"> </w:t>
      </w:r>
      <w:r w:rsidRPr="00784950">
        <w:rPr>
          <w:rtl/>
        </w:rPr>
        <w:t>הקולקטיבי לחלץ את מדינת ישראל מהבוץ.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למה הקדמתי את כל ההקדמה הארוכה הזאת? משום שלחלק מחברינו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מפה</w:t>
      </w:r>
      <w:r w:rsidR="00374753">
        <w:rPr>
          <w:rtl/>
        </w:rPr>
        <w:t xml:space="preserve"> </w:t>
      </w:r>
      <w:r w:rsidRPr="00784950">
        <w:rPr>
          <w:rtl/>
        </w:rPr>
        <w:t>ועד</w:t>
      </w:r>
      <w:r w:rsidR="00374753">
        <w:rPr>
          <w:rtl/>
        </w:rPr>
        <w:t xml:space="preserve"> </w:t>
      </w:r>
      <w:r w:rsidRPr="00784950">
        <w:rPr>
          <w:rtl/>
        </w:rPr>
        <w:t>אמריקה;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גדולות</w:t>
      </w:r>
      <w:r w:rsidR="00374753">
        <w:rPr>
          <w:rtl/>
        </w:rPr>
        <w:t xml:space="preserve"> </w:t>
      </w:r>
      <w:r w:rsidRPr="00784950">
        <w:rPr>
          <w:rtl/>
        </w:rPr>
        <w:t>ומשונות. על כל הסתייגות</w:t>
      </w:r>
      <w:r w:rsidR="00374753">
        <w:rPr>
          <w:rtl/>
        </w:rPr>
        <w:t xml:space="preserve"> </w:t>
      </w:r>
      <w:r w:rsidRPr="00784950">
        <w:rPr>
          <w:rtl/>
        </w:rPr>
        <w:t>מהותית</w:t>
      </w:r>
      <w:r w:rsidR="00374753">
        <w:rPr>
          <w:rtl/>
        </w:rPr>
        <w:t xml:space="preserve"> </w:t>
      </w:r>
      <w:r w:rsidRPr="00784950">
        <w:rPr>
          <w:rtl/>
        </w:rPr>
        <w:t>שתעבור</w:t>
      </w:r>
      <w:r w:rsidR="00374753">
        <w:rPr>
          <w:rtl/>
        </w:rPr>
        <w:t xml:space="preserve"> </w:t>
      </w:r>
      <w:r w:rsidRPr="00784950">
        <w:rPr>
          <w:rtl/>
        </w:rPr>
        <w:t>במליאה,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אמשוך את הצעת החוק, כי אין טעם. אני אבקש מהמליאה</w:t>
      </w:r>
      <w:r w:rsidR="00374753">
        <w:rPr>
          <w:rtl/>
        </w:rPr>
        <w:t xml:space="preserve"> </w:t>
      </w:r>
      <w:r w:rsidRPr="00784950">
        <w:rPr>
          <w:rtl/>
        </w:rPr>
        <w:t>למשוך את הצעת החוק ולהחזיר לוועדה.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סעיף 127 או לפי סעיף 131?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סעיף 127.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 לדני נוה, שהוא גם השר המקשר, חשוב כאן מאוד שהקואליציה תתגייס, כי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האופוזיציה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לדבר בדברים כאלה, כי הם תמיד נגד. אני לא יודע למה. 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באופוזיציה</w:t>
      </w:r>
      <w:r w:rsidR="00374753">
        <w:rPr>
          <w:rtl/>
        </w:rPr>
        <w:t xml:space="preserve"> </w:t>
      </w:r>
      <w:r w:rsidRPr="00784950">
        <w:rPr>
          <w:rtl/>
        </w:rPr>
        <w:t>הייתי תומך בזה, חד וחלק. אבל אני מעריך שרוב חברי</w:t>
      </w:r>
      <w:r w:rsidR="00374753">
        <w:rPr>
          <w:rtl/>
        </w:rPr>
        <w:t xml:space="preserve"> </w:t>
      </w:r>
      <w:r w:rsidRPr="00784950">
        <w:rPr>
          <w:rtl/>
        </w:rPr>
        <w:t>האופוזיציה</w:t>
      </w:r>
      <w:r w:rsidR="00374753">
        <w:rPr>
          <w:rtl/>
        </w:rPr>
        <w:t xml:space="preserve"> </w:t>
      </w:r>
      <w:r w:rsidRPr="00784950">
        <w:rPr>
          <w:rtl/>
        </w:rPr>
        <w:t>יתנגדו,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 שפה ושם יהיו צדיקים, אני לא אומר, אבל 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לבנות על זה. לכן אני מציע שהקואליציה תתגייס כאיש אחד, שייתנו כתף.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כולנו נתגייס להפיל את הצעת החוק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זאב, אני אומר לך את דעתי.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אגייס את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מדבר אליך איש קואליציה, לא אופוזיציה.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יודע.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אגייס את כולם להפיל את הצעת החוק הזאת. הצעת החוק הזאת פשוט מעליבה.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זאב, בכל הכבוד הראוי, אני חושב שיהיה זה לכבוד לסיעת ש"ס אם היא</w:t>
      </w:r>
      <w:r w:rsidR="00374753">
        <w:rPr>
          <w:rtl/>
        </w:rPr>
        <w:t xml:space="preserve"> </w:t>
      </w:r>
      <w:r w:rsidRPr="00784950">
        <w:rPr>
          <w:rtl/>
        </w:rPr>
        <w:t>לא תקבל את העמדה שלך ותגלה את האחריות הראויה. יש דרכים אחרות.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שלא חושב כמוך, אין לו אחריות? מותר שיהיו חילוקי דעות.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יפה מאוד.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אחריות.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חושב כמוני בנושאים האלה הוא חסר</w:t>
      </w:r>
      <w:r w:rsidR="00374753">
        <w:rPr>
          <w:rtl/>
        </w:rPr>
        <w:t xml:space="preserve"> </w:t>
      </w:r>
      <w:r w:rsidRPr="00784950">
        <w:rPr>
          <w:rtl/>
        </w:rPr>
        <w:t>אחריות. נכון, אתה צודק, זו המסקנה המתבקשת.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יקירי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זאב, אנחנו עובדים יחד, לא זאת השאלה, מותר שיהיו חילוקי</w:t>
      </w:r>
      <w:r w:rsidR="00374753">
        <w:rPr>
          <w:rtl/>
        </w:rPr>
        <w:t xml:space="preserve"> </w:t>
      </w:r>
      <w:r w:rsidRPr="00784950">
        <w:rPr>
          <w:rtl/>
        </w:rPr>
        <w:t>דעות.</w:t>
      </w:r>
      <w:r w:rsidR="00374753">
        <w:rPr>
          <w:rtl/>
        </w:rPr>
        <w:t xml:space="preserve"> </w:t>
      </w:r>
      <w:r w:rsidRPr="00784950">
        <w:rPr>
          <w:rtl/>
        </w:rPr>
        <w:t>אני חושב שפה אתה עושה שגיאה. אגב, תבדוק את החוקים שלך, כמה חוקים שהעלות</w:t>
      </w:r>
      <w:r w:rsidR="00374753">
        <w:rPr>
          <w:rtl/>
        </w:rPr>
        <w:t xml:space="preserve"> </w:t>
      </w:r>
      <w:r w:rsidRPr="00784950">
        <w:rPr>
          <w:rtl/>
        </w:rPr>
        <w:t>שלהם מעל 2.5 מיליוני שקלים העברת.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חברים,</w:t>
      </w:r>
      <w:r w:rsidR="00374753">
        <w:rPr>
          <w:rtl/>
        </w:rPr>
        <w:t xml:space="preserve"> </w:t>
      </w:r>
      <w:r w:rsidRPr="00784950">
        <w:rPr>
          <w:rtl/>
        </w:rPr>
        <w:t>זו בקשתי, זו לא הצעת חוק שלי. אני חושב שצריך לעשות כאן עבודה מחר.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שהצעת</w:t>
      </w:r>
      <w:r w:rsidR="00374753">
        <w:rPr>
          <w:rtl/>
        </w:rPr>
        <w:t xml:space="preserve"> </w:t>
      </w:r>
      <w:r w:rsidRPr="00784950">
        <w:rPr>
          <w:rtl/>
        </w:rPr>
        <w:t>החוק עברה בקריאה ראשונה, צריך להעביר אותה בקריאה שנייה ושלישית. זה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האמיתי, כל השאר זה שטויות. אם היא תעבור בכנסת, יהיה סיכוי לכלכלת</w:t>
      </w:r>
      <w:r w:rsidR="00374753">
        <w:rPr>
          <w:rtl/>
        </w:rPr>
        <w:t xml:space="preserve"> </w:t>
      </w:r>
      <w:r w:rsidRPr="00784950">
        <w:rPr>
          <w:rtl/>
        </w:rPr>
        <w:t>ישראל.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זאב,</w:t>
      </w:r>
      <w:r w:rsidR="00374753">
        <w:rPr>
          <w:rtl/>
        </w:rPr>
        <w:t xml:space="preserve"> </w:t>
      </w:r>
      <w:r w:rsidRPr="00784950">
        <w:rPr>
          <w:rtl/>
        </w:rPr>
        <w:t>העלית לי רעיון. אני סבור כמוך שאין מקום לחקיקה כזאת. זו</w:t>
      </w:r>
      <w:r w:rsidR="00374753">
        <w:rPr>
          <w:rtl/>
        </w:rPr>
        <w:t xml:space="preserve"> </w:t>
      </w:r>
      <w:r w:rsidRPr="00784950">
        <w:rPr>
          <w:rtl/>
        </w:rPr>
        <w:t>פגיעה</w:t>
      </w:r>
      <w:r w:rsidR="00374753">
        <w:rPr>
          <w:rtl/>
        </w:rPr>
        <w:t xml:space="preserve"> </w:t>
      </w:r>
      <w:r w:rsidRPr="00784950">
        <w:rPr>
          <w:rtl/>
        </w:rPr>
        <w:t>באושיות</w:t>
      </w:r>
      <w:r w:rsidR="00374753">
        <w:rPr>
          <w:rtl/>
        </w:rPr>
        <w:t xml:space="preserve"> </w:t>
      </w:r>
      <w:r w:rsidRPr="00784950">
        <w:rPr>
          <w:rtl/>
        </w:rPr>
        <w:t>הדמוקרטיה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ישראל, זה מצב שלא ייאמן שיקרה במדינת ישראל.</w:t>
      </w:r>
      <w:r w:rsidR="00374753">
        <w:rPr>
          <w:rtl/>
        </w:rPr>
        <w:t xml:space="preserve"> </w:t>
      </w:r>
      <w:r w:rsidRPr="00784950">
        <w:rPr>
          <w:rtl/>
        </w:rPr>
        <w:t>הכלי</w:t>
      </w:r>
      <w:r w:rsidR="00374753">
        <w:rPr>
          <w:rtl/>
        </w:rPr>
        <w:t xml:space="preserve"> </w:t>
      </w:r>
      <w:r w:rsidRPr="00784950">
        <w:rPr>
          <w:rtl/>
        </w:rPr>
        <w:t>היחיד</w:t>
      </w:r>
      <w:r w:rsidR="00374753">
        <w:rPr>
          <w:rtl/>
        </w:rPr>
        <w:t xml:space="preserve"> </w:t>
      </w:r>
      <w:r w:rsidRPr="00784950">
        <w:rPr>
          <w:rtl/>
        </w:rPr>
        <w:t>שעוד</w:t>
      </w:r>
      <w:r w:rsidR="00374753">
        <w:rPr>
          <w:rtl/>
        </w:rPr>
        <w:t xml:space="preserve"> </w:t>
      </w:r>
      <w:r w:rsidRPr="00784950">
        <w:rPr>
          <w:rtl/>
        </w:rPr>
        <w:t>נותר</w:t>
      </w:r>
      <w:r w:rsidR="00374753">
        <w:rPr>
          <w:rtl/>
        </w:rPr>
        <w:t xml:space="preserve"> </w:t>
      </w:r>
      <w:r w:rsidRPr="00784950">
        <w:rPr>
          <w:rtl/>
        </w:rPr>
        <w:t>לנו,</w:t>
      </w:r>
      <w:r w:rsidR="00374753">
        <w:rPr>
          <w:rtl/>
        </w:rPr>
        <w:t xml:space="preserve"> </w:t>
      </w:r>
      <w:r w:rsidRPr="00784950">
        <w:rPr>
          <w:rtl/>
        </w:rPr>
        <w:t>גם אותו ייקחו. גם לנו לא ייתנו לבוא לידי ביטוי,</w:t>
      </w:r>
      <w:r w:rsidR="00374753">
        <w:rPr>
          <w:rtl/>
        </w:rPr>
        <w:t xml:space="preserve"> </w:t>
      </w:r>
      <w:r w:rsidRPr="00784950">
        <w:rPr>
          <w:rtl/>
        </w:rPr>
        <w:t>ויכול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לצאת</w:t>
      </w:r>
      <w:r w:rsidR="00374753">
        <w:rPr>
          <w:rtl/>
        </w:rPr>
        <w:t xml:space="preserve"> </w:t>
      </w:r>
      <w:r w:rsidRPr="00784950">
        <w:rPr>
          <w:rtl/>
        </w:rPr>
        <w:t>לחופשה לשנה, אבל לחצי שנה כן. חבר הכנסת פינס לא</w:t>
      </w:r>
      <w:r w:rsidR="00374753">
        <w:rPr>
          <w:rtl/>
        </w:rPr>
        <w:t xml:space="preserve"> </w:t>
      </w:r>
      <w:r w:rsidRPr="00784950">
        <w:rPr>
          <w:rtl/>
        </w:rPr>
        <w:t>נזקק</w:t>
      </w:r>
      <w:r w:rsidR="00374753">
        <w:rPr>
          <w:rtl/>
        </w:rPr>
        <w:t xml:space="preserve"> </w:t>
      </w:r>
      <w:r w:rsidRPr="00784950">
        <w:rPr>
          <w:rtl/>
        </w:rPr>
        <w:t>לזה היות שהוא יושב</w:t>
      </w:r>
      <w:r w:rsidR="00374753">
        <w:rPr>
          <w:rtl/>
        </w:rPr>
        <w:t>-</w:t>
      </w:r>
      <w:r w:rsidRPr="00784950">
        <w:rPr>
          <w:rtl/>
        </w:rPr>
        <w:t>ראש ועדה, כמוני, ואפשר לעשות דברים אחרים. אבל מה יעשו</w:t>
      </w:r>
      <w:r w:rsidR="00374753">
        <w:rPr>
          <w:rtl/>
        </w:rPr>
        <w:t xml:space="preserve"> </w:t>
      </w:r>
      <w:r w:rsidRPr="00784950">
        <w:rPr>
          <w:rtl/>
        </w:rPr>
        <w:t>חברי כנסת אחרים?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העביר את הצעת החוק בוועדה כשהוא היה לבד.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שבעה</w:t>
      </w:r>
      <w:r w:rsidR="00374753">
        <w:rPr>
          <w:rtl/>
        </w:rPr>
        <w:t xml:space="preserve"> </w:t>
      </w:r>
      <w:r w:rsidRPr="00784950">
        <w:rPr>
          <w:rtl/>
        </w:rPr>
        <w:t>הצביעו</w:t>
      </w:r>
      <w:r w:rsidR="00374753">
        <w:rPr>
          <w:rtl/>
        </w:rPr>
        <w:t xml:space="preserve"> </w:t>
      </w:r>
      <w:r w:rsidRPr="00784950">
        <w:rPr>
          <w:rtl/>
        </w:rPr>
        <w:t>בעד ואחד נגד. אתה נמנעת. אל תתעסק אתי, אתה יודע שיש לי</w:t>
      </w:r>
      <w:r w:rsidR="00374753">
        <w:rPr>
          <w:rtl/>
        </w:rPr>
        <w:t xml:space="preserve"> </w:t>
      </w:r>
      <w:r w:rsidRPr="00784950">
        <w:rPr>
          <w:rtl/>
        </w:rPr>
        <w:t>זיכרון, חבל לך על הזמן.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38" w:name="_Toc451429021"/>
      <w:r w:rsidRPr="00374753">
        <w:rPr>
          <w:rtl/>
        </w:rPr>
        <w:t>הצעת חוק הסניגוריה הציבורית (תיקון מס' 5),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38"/>
    </w:p>
    <w:p w:rsidR="00374753" w:rsidRPr="00374753" w:rsidRDefault="00374753" w:rsidP="00374753">
      <w:pPr>
        <w:pStyle w:val="1"/>
        <w:rPr>
          <w:rtl/>
        </w:rPr>
      </w:pPr>
      <w:bookmarkStart w:id="39" w:name="_Toc451429022"/>
      <w:r w:rsidRPr="00374753">
        <w:rPr>
          <w:rtl/>
        </w:rPr>
        <w:t>(קריאה שנייה וקריאה שלישית)</w:t>
      </w:r>
      <w:bookmarkEnd w:id="39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רוצה להציג גם את הצעת חוק הסניגוריה הציבורית (תיקון מס' 5)?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אדוני השר, אני רוצה להציג 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נוספת</w:t>
      </w:r>
      <w:r w:rsidR="00374753">
        <w:rPr>
          <w:rtl/>
        </w:rPr>
        <w:t xml:space="preserve"> </w:t>
      </w:r>
      <w:r w:rsidRPr="00784950">
        <w:rPr>
          <w:rtl/>
        </w:rPr>
        <w:t>שבאה מוועדת החוקה, חוק ומשפט. מדובר בהצעת חוק שפוצלה מחוק ההסדרים.</w:t>
      </w:r>
      <w:r w:rsidR="00374753">
        <w:rPr>
          <w:rtl/>
        </w:rPr>
        <w:t xml:space="preserve"> </w:t>
      </w:r>
      <w:r w:rsidRPr="00784950">
        <w:rPr>
          <w:rtl/>
        </w:rPr>
        <w:t>כתוצאה מהפיצול שינינו את השם שלה להצעת חוק הסניגוריה הציבורית (תיקון מס' 5).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מצטער לומר לכנסת וגם לממשלה, שכמו שהתלהבתי לתמוך בהצעת החוק הקודמת כך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ואומר,</w:t>
      </w:r>
      <w:r w:rsidR="00374753">
        <w:rPr>
          <w:rtl/>
        </w:rPr>
        <w:t xml:space="preserve"> </w:t>
      </w: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חברי ועדת החוקה, קואליציה ואופוזיציה, שאנחנו ממליצים</w:t>
      </w:r>
      <w:r w:rsidR="00374753">
        <w:rPr>
          <w:rtl/>
        </w:rPr>
        <w:t xml:space="preserve"> </w:t>
      </w:r>
      <w:r w:rsidRPr="00784950">
        <w:rPr>
          <w:rtl/>
        </w:rPr>
        <w:t>למליאה</w:t>
      </w:r>
      <w:r w:rsidR="00374753">
        <w:rPr>
          <w:rtl/>
        </w:rPr>
        <w:t xml:space="preserve"> </w:t>
      </w:r>
      <w:r w:rsidRPr="00784950">
        <w:rPr>
          <w:rtl/>
        </w:rPr>
        <w:t>לדחות</w:t>
      </w:r>
      <w:r w:rsidR="00374753">
        <w:rPr>
          <w:rtl/>
        </w:rPr>
        <w:t xml:space="preserve"> </w:t>
      </w:r>
      <w:r w:rsidRPr="00784950">
        <w:rPr>
          <w:rtl/>
        </w:rPr>
        <w:t>ולהצביע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הצעת החוק לתיקון חוק הסניגוריה הציבורית.</w:t>
      </w:r>
      <w:r w:rsidR="00374753">
        <w:rPr>
          <w:rtl/>
        </w:rPr>
        <w:t xml:space="preserve"> </w:t>
      </w:r>
      <w:r w:rsidRPr="00784950">
        <w:rPr>
          <w:rtl/>
        </w:rPr>
        <w:t>זה מעשה</w:t>
      </w:r>
      <w:r w:rsidR="00374753">
        <w:rPr>
          <w:rtl/>
        </w:rPr>
        <w:t xml:space="preserve"> </w:t>
      </w:r>
      <w:r w:rsidRPr="00784950">
        <w:rPr>
          <w:rtl/>
        </w:rPr>
        <w:t>שהוא כמעט חסר תקדים.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הפעם חבר הכנסת נסים זאב סבור כמוך.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כולנו כאיש 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 במעמד הר</w:t>
      </w:r>
      <w:r w:rsidR="00374753">
        <w:rPr>
          <w:rtl/>
        </w:rPr>
        <w:t>-</w:t>
      </w:r>
      <w:r w:rsidRPr="00784950">
        <w:rPr>
          <w:rtl/>
        </w:rPr>
        <w:t xml:space="preserve">סיני </w:t>
      </w:r>
      <w:r w:rsidR="00374753">
        <w:rPr>
          <w:rtl/>
        </w:rPr>
        <w:t>–</w:t>
      </w:r>
      <w:r w:rsidRPr="00784950">
        <w:rPr>
          <w:rtl/>
        </w:rPr>
        <w:t xml:space="preserve"> כאיש אחד, בלב 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חברים,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בטן</w:t>
      </w:r>
      <w:r w:rsidR="00374753">
        <w:rPr>
          <w:rtl/>
        </w:rPr>
        <w:t xml:space="preserve"> </w:t>
      </w:r>
      <w:r w:rsidRPr="00784950">
        <w:rPr>
          <w:rtl/>
        </w:rPr>
        <w:t>מלאה</w:t>
      </w:r>
      <w:r w:rsidR="00374753">
        <w:rPr>
          <w:rtl/>
        </w:rPr>
        <w:t xml:space="preserve"> </w:t>
      </w:r>
      <w:r w:rsidRPr="00784950">
        <w:rPr>
          <w:rtl/>
        </w:rPr>
        <w:t>על חוק ההסדרים הנוכחי. אני חושב שהוא נעשה באמת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פוגעת,</w:t>
      </w:r>
      <w:r w:rsidR="00374753">
        <w:rPr>
          <w:rtl/>
        </w:rPr>
        <w:t xml:space="preserve"> </w:t>
      </w:r>
      <w:r w:rsidRPr="00784950">
        <w:rPr>
          <w:rtl/>
        </w:rPr>
        <w:t>משפילה.</w:t>
      </w:r>
      <w:r w:rsidR="00374753">
        <w:rPr>
          <w:rtl/>
        </w:rPr>
        <w:t xml:space="preserve"> </w:t>
      </w:r>
      <w:r w:rsidRPr="00784950">
        <w:rPr>
          <w:rtl/>
        </w:rPr>
        <w:t>הכניסו פנימה דברים, אלוהים יעזור. פשוט בושה. עד שקבענו</w:t>
      </w:r>
      <w:r w:rsidR="00374753">
        <w:rPr>
          <w:rtl/>
        </w:rPr>
        <w:t xml:space="preserve"> </w:t>
      </w:r>
      <w:r w:rsidRPr="00784950">
        <w:rPr>
          <w:rtl/>
        </w:rPr>
        <w:t>מחירים לחברות קדישא, מכניסים את זה פנימה? אין סוף, אין גבול, אין גבול.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קברו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פרץ אומר שקברו את זה,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הוציאו את זה בסוף, ברוך השם. אני אספר לכם סיפור, אתם לא תאמינו, סיפור</w:t>
      </w:r>
      <w:r w:rsidR="00374753">
        <w:rPr>
          <w:rtl/>
        </w:rPr>
        <w:t xml:space="preserve"> </w:t>
      </w:r>
      <w:r w:rsidRPr="00784950">
        <w:rPr>
          <w:rtl/>
        </w:rPr>
        <w:t>אמיתי.</w:t>
      </w:r>
      <w:r w:rsidR="00374753">
        <w:rPr>
          <w:rtl/>
        </w:rPr>
        <w:t xml:space="preserve"> </w:t>
      </w:r>
      <w:r w:rsidRPr="00784950">
        <w:rPr>
          <w:rtl/>
        </w:rPr>
        <w:t>הכניסו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הסעיפים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בחוק ההסדרים, ומה כתוב בשני הסעיפים? מסתבר</w:t>
      </w:r>
      <w:r w:rsidR="00374753">
        <w:rPr>
          <w:rtl/>
        </w:rPr>
        <w:t xml:space="preserve"> </w:t>
      </w:r>
      <w:r w:rsidRPr="00784950">
        <w:rPr>
          <w:rtl/>
        </w:rPr>
        <w:t>שהסניגוריה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</w:t>
      </w:r>
      <w:r w:rsidR="00374753">
        <w:rPr>
          <w:rtl/>
        </w:rPr>
        <w:t xml:space="preserve"> </w:t>
      </w:r>
      <w:r w:rsidRPr="00784950">
        <w:rPr>
          <w:rtl/>
        </w:rPr>
        <w:t>עולה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והממשלה</w:t>
      </w:r>
      <w:r w:rsidR="00374753">
        <w:rPr>
          <w:rtl/>
        </w:rPr>
        <w:t xml:space="preserve"> </w:t>
      </w:r>
      <w:r w:rsidRPr="00784950">
        <w:rPr>
          <w:rtl/>
        </w:rPr>
        <w:t>חשבה</w:t>
      </w:r>
      <w:r w:rsidR="00374753">
        <w:rPr>
          <w:rtl/>
        </w:rPr>
        <w:t xml:space="preserve"> </w:t>
      </w:r>
      <w:r w:rsidRPr="00784950">
        <w:rPr>
          <w:rtl/>
        </w:rPr>
        <w:t>שזה חינם. זה עולה כסף כי אנשים</w:t>
      </w:r>
      <w:r w:rsidR="00374753">
        <w:rPr>
          <w:rtl/>
        </w:rPr>
        <w:t xml:space="preserve"> </w:t>
      </w:r>
      <w:r w:rsidRPr="00784950">
        <w:rPr>
          <w:rtl/>
        </w:rPr>
        <w:t>זקוקים</w:t>
      </w:r>
      <w:r w:rsidR="00374753">
        <w:rPr>
          <w:rtl/>
        </w:rPr>
        <w:t xml:space="preserve"> </w:t>
      </w:r>
      <w:r w:rsidRPr="00784950">
        <w:rPr>
          <w:rtl/>
        </w:rPr>
        <w:t>לשירותי</w:t>
      </w:r>
      <w:r w:rsidR="00374753">
        <w:rPr>
          <w:rtl/>
        </w:rPr>
        <w:t xml:space="preserve"> </w:t>
      </w:r>
      <w:r w:rsidRPr="00784950">
        <w:rPr>
          <w:rtl/>
        </w:rPr>
        <w:t>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לעשות?</w:t>
      </w:r>
      <w:r w:rsidR="00374753">
        <w:rPr>
          <w:rtl/>
        </w:rPr>
        <w:t xml:space="preserve"> </w:t>
      </w:r>
      <w:r w:rsidRPr="00784950">
        <w:rPr>
          <w:rtl/>
        </w:rPr>
        <w:t>יש הרבה אנשים עניים במדינה,</w:t>
      </w:r>
      <w:r w:rsidR="00374753">
        <w:rPr>
          <w:rtl/>
        </w:rPr>
        <w:t xml:space="preserve"> </w:t>
      </w:r>
      <w:r w:rsidRPr="00784950">
        <w:rPr>
          <w:rtl/>
        </w:rPr>
        <w:t>ולצערי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הרבה אנשים שעומדים למשפט. בסניגוריה הציבורית יש שתי פרוצדורות </w:t>
      </w:r>
      <w:r w:rsidR="00374753">
        <w:rPr>
          <w:rtl/>
        </w:rPr>
        <w:t>–</w:t>
      </w:r>
      <w:r w:rsidRPr="00784950">
        <w:rPr>
          <w:rtl/>
        </w:rPr>
        <w:t xml:space="preserve"> או</w:t>
      </w:r>
      <w:r w:rsidR="00374753">
        <w:rPr>
          <w:rtl/>
        </w:rPr>
        <w:t xml:space="preserve"> </w:t>
      </w:r>
      <w:r w:rsidRPr="00784950">
        <w:rPr>
          <w:rtl/>
        </w:rPr>
        <w:t>שעל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זכאי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משכורתו, או שיש שיקול דעת לשופט. מה מבקשת הממשלה</w:t>
      </w:r>
      <w:r w:rsidR="00374753">
        <w:rPr>
          <w:rtl/>
        </w:rPr>
        <w:t xml:space="preserve"> </w:t>
      </w:r>
      <w:r w:rsidRPr="00784950">
        <w:rPr>
          <w:rtl/>
        </w:rPr>
        <w:t>מאתנו? להטיל דופי בשיקול הדעת של השופטים.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לפגוע בשיקול דעתם.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להגיד:</w:t>
      </w:r>
      <w:r w:rsidR="00374753">
        <w:rPr>
          <w:rtl/>
        </w:rPr>
        <w:t xml:space="preserve"> </w:t>
      </w:r>
      <w:r w:rsidRPr="00784950">
        <w:rPr>
          <w:rtl/>
        </w:rPr>
        <w:t>השופטים לא יודעים להחליט, לא יודעים לחשוב, הם לא יודעים לקבל</w:t>
      </w:r>
      <w:r w:rsidR="00374753">
        <w:rPr>
          <w:rtl/>
        </w:rPr>
        <w:t xml:space="preserve"> </w:t>
      </w:r>
      <w:r w:rsidRPr="00784950">
        <w:rPr>
          <w:rtl/>
        </w:rPr>
        <w:t>החלטות.</w:t>
      </w:r>
      <w:r w:rsidR="00374753">
        <w:rPr>
          <w:rtl/>
        </w:rPr>
        <w:t xml:space="preserve"> </w:t>
      </w:r>
      <w:r w:rsidRPr="00784950">
        <w:rPr>
          <w:rtl/>
        </w:rPr>
        <w:t>תגידו,</w:t>
      </w:r>
      <w:r w:rsidR="00374753">
        <w:rPr>
          <w:rtl/>
        </w:rPr>
        <w:t xml:space="preserve"> </w:t>
      </w:r>
      <w:r w:rsidRPr="00784950">
        <w:rPr>
          <w:rtl/>
        </w:rPr>
        <w:t>לאן</w:t>
      </w:r>
      <w:r w:rsidR="00374753">
        <w:rPr>
          <w:rtl/>
        </w:rPr>
        <w:t xml:space="preserve"> </w:t>
      </w:r>
      <w:r w:rsidRPr="00784950">
        <w:rPr>
          <w:rtl/>
        </w:rPr>
        <w:t>הגענו? לאן הגענו? איך אפשר להביא הצעת חוק כזאת? שאנחנו,</w:t>
      </w:r>
      <w:r w:rsidR="00374753">
        <w:rPr>
          <w:rtl/>
        </w:rPr>
        <w:t xml:space="preserve"> </w:t>
      </w:r>
      <w:r w:rsidRPr="00784950">
        <w:rPr>
          <w:rtl/>
        </w:rPr>
        <w:t>כנסת ישראל, ועדת החוקה, חוק ומשפט תקבע בחוק שלשופטי ישראל אין שיקול דעת? זה מה</w:t>
      </w:r>
      <w:r w:rsidR="00374753">
        <w:rPr>
          <w:rtl/>
        </w:rPr>
        <w:t xml:space="preserve"> </w:t>
      </w:r>
      <w:r w:rsidRPr="00784950">
        <w:rPr>
          <w:rtl/>
        </w:rPr>
        <w:t>שהממשלה מבקשת מאתנו.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עושים את זה לפעמים, אבל לעתים רחוקות.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בחוק? אפשר להגיד אמירה, אפשר למתוח ביקורת.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קובעים</w:t>
      </w:r>
      <w:r w:rsidR="00374753">
        <w:rPr>
          <w:rtl/>
        </w:rPr>
        <w:t xml:space="preserve"> </w:t>
      </w:r>
      <w:r w:rsidRPr="00784950">
        <w:rPr>
          <w:rtl/>
        </w:rPr>
        <w:t>להם סף, מינימום מסוים שהם יכולים לתת. אנחנו פוגעים</w:t>
      </w:r>
      <w:r w:rsidR="00374753">
        <w:rPr>
          <w:rtl/>
        </w:rPr>
        <w:t xml:space="preserve"> </w:t>
      </w:r>
      <w:r w:rsidRPr="00784950">
        <w:rPr>
          <w:rtl/>
        </w:rPr>
        <w:t>בשיקול דעתם.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</w:t>
      </w:r>
      <w:r w:rsidR="00374753">
        <w:rPr>
          <w:rtl/>
        </w:rPr>
        <w:t xml:space="preserve"> </w:t>
      </w:r>
      <w:r w:rsidRPr="00784950">
        <w:rPr>
          <w:rtl/>
        </w:rPr>
        <w:t>גמור.</w:t>
      </w:r>
      <w:r w:rsidR="00374753">
        <w:rPr>
          <w:rtl/>
        </w:rPr>
        <w:t xml:space="preserve"> </w:t>
      </w:r>
      <w:r w:rsidRPr="00784950">
        <w:rPr>
          <w:rtl/>
        </w:rPr>
        <w:t>אבל פה</w:t>
      </w:r>
      <w:r w:rsidR="00374753">
        <w:rPr>
          <w:rtl/>
        </w:rPr>
        <w:t xml:space="preserve"> </w:t>
      </w:r>
      <w:r w:rsidRPr="00784950">
        <w:rPr>
          <w:rtl/>
        </w:rPr>
        <w:t>הטענה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היא, שהשופטים רחמנים והם מאפשרים</w:t>
      </w:r>
      <w:r w:rsidR="00374753">
        <w:rPr>
          <w:rtl/>
        </w:rPr>
        <w:t xml:space="preserve"> </w:t>
      </w:r>
      <w:r w:rsidRPr="00784950">
        <w:rPr>
          <w:rtl/>
        </w:rPr>
        <w:t>לנאשמים</w:t>
      </w:r>
      <w:r w:rsidR="00374753">
        <w:rPr>
          <w:rtl/>
        </w:rPr>
        <w:t xml:space="preserve"> </w:t>
      </w:r>
      <w:r w:rsidRPr="00784950">
        <w:rPr>
          <w:rtl/>
        </w:rPr>
        <w:t>לקבל סיוע משפטי באמצעות הסניגוריה הציבורית, ושאנחנו, חברי הכנסת, נבטל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 או נשנה את זה או נרסן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כול,</w:t>
      </w:r>
      <w:r w:rsidR="00374753">
        <w:rPr>
          <w:rtl/>
        </w:rPr>
        <w:t xml:space="preserve"> </w:t>
      </w:r>
      <w:r w:rsidRPr="00784950">
        <w:rPr>
          <w:rtl/>
        </w:rPr>
        <w:t>להערכתנו</w:t>
      </w:r>
      <w:r w:rsidR="00374753">
        <w:rPr>
          <w:rtl/>
        </w:rPr>
        <w:t xml:space="preserve"> </w:t>
      </w:r>
      <w:r w:rsidRPr="00784950">
        <w:rPr>
          <w:rtl/>
        </w:rPr>
        <w:t>הפרוצדורה</w:t>
      </w:r>
      <w:r w:rsidR="00374753">
        <w:rPr>
          <w:rtl/>
        </w:rPr>
        <w:t xml:space="preserve"> </w:t>
      </w:r>
      <w:r w:rsidRPr="00784950">
        <w:rPr>
          <w:rtl/>
        </w:rPr>
        <w:t>שהציעה הממשלה לא תשנה שום דבר במהות, זאת</w:t>
      </w:r>
      <w:r w:rsidR="00374753">
        <w:rPr>
          <w:rtl/>
        </w:rPr>
        <w:t xml:space="preserve"> </w:t>
      </w:r>
      <w:r w:rsidRPr="00784950">
        <w:rPr>
          <w:rtl/>
        </w:rPr>
        <w:t>אומרת שלא ייחסך כסף. זאת ההערכה שלנו, ולאוצר יש אומנם הערכה אחרת, אבל היא מאוד</w:t>
      </w:r>
      <w:r w:rsidR="00374753">
        <w:rPr>
          <w:rtl/>
        </w:rPr>
        <w:t xml:space="preserve"> </w:t>
      </w:r>
      <w:r w:rsidRPr="00784950">
        <w:rPr>
          <w:rtl/>
        </w:rPr>
        <w:t>זהירה. אין שום ביטחון שמשהו ישתנה. מצד שני, מה כן בטוח יקרה? שאנחנו נפגע פגיעה</w:t>
      </w:r>
      <w:r w:rsidR="00374753">
        <w:rPr>
          <w:rtl/>
        </w:rPr>
        <w:t xml:space="preserve"> </w:t>
      </w:r>
      <w:r w:rsidRPr="00784950">
        <w:rPr>
          <w:rtl/>
        </w:rPr>
        <w:t>קשה בשופטים, ננמיך את קומתם, נטיל בהם דופי לשווא, בלי שיש עליהם שום אשמה.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מכל הסיעות שחברות בוועדה הצביעו פה</w:t>
      </w:r>
      <w:r w:rsidR="00374753">
        <w:rPr>
          <w:rtl/>
        </w:rPr>
        <w:t>-</w:t>
      </w:r>
      <w:r w:rsidRPr="00784950">
        <w:rPr>
          <w:rtl/>
        </w:rPr>
        <w:t>אחד נגד, קואליציה,</w:t>
      </w:r>
      <w:r w:rsidR="00374753">
        <w:rPr>
          <w:rtl/>
        </w:rPr>
        <w:t xml:space="preserve"> </w:t>
      </w:r>
      <w:r w:rsidRPr="00784950">
        <w:rPr>
          <w:rtl/>
        </w:rPr>
        <w:t>אופוזיציה, דתיים, חילונים, ימין ושמאל.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אומר ואני אגיד את זה גם מחר כשכולם יהיו פה </w:t>
      </w:r>
      <w:r w:rsidR="00374753">
        <w:rPr>
          <w:rtl/>
        </w:rPr>
        <w:t>–</w:t>
      </w:r>
      <w:r w:rsidRPr="00784950">
        <w:rPr>
          <w:rtl/>
        </w:rPr>
        <w:t xml:space="preserve"> אני מבקש מהכנסת להסיר את</w:t>
      </w:r>
      <w:r w:rsidR="00374753">
        <w:rPr>
          <w:rtl/>
        </w:rPr>
        <w:t xml:space="preserve"> </w:t>
      </w:r>
      <w:r w:rsidRPr="00784950">
        <w:rPr>
          <w:rtl/>
        </w:rPr>
        <w:t>הצעת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שיצביעו על ההסתייגות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אם, לחלופין, הכנסת לא תרצה להסיר את הצעת החוק ולהצביע נגד, אני אבקש לפחות</w:t>
      </w:r>
      <w:r w:rsidR="00374753">
        <w:rPr>
          <w:rtl/>
        </w:rPr>
        <w:t xml:space="preserve"> </w:t>
      </w:r>
      <w:r w:rsidRPr="00784950">
        <w:rPr>
          <w:rtl/>
        </w:rPr>
        <w:t>לתמוך</w:t>
      </w:r>
      <w:r w:rsidR="00374753">
        <w:rPr>
          <w:rtl/>
        </w:rPr>
        <w:t xml:space="preserve"> </w:t>
      </w:r>
      <w:r w:rsidRPr="00784950">
        <w:rPr>
          <w:rtl/>
        </w:rPr>
        <w:t>בהסתייגות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נסים זאב.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ועדת החוקה מבקש מהכנסת להצביע נגד.</w:t>
      </w:r>
      <w:r w:rsidR="00374753">
        <w:rPr>
          <w:rtl/>
        </w:rPr>
        <w:t xml:space="preserve"> </w:t>
      </w:r>
      <w:r w:rsidRPr="00784950">
        <w:rPr>
          <w:rtl/>
        </w:rPr>
        <w:t>אמרתי שזה הליך תקדימי,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שקרה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כזה, שוועדה בכנסת מציעה למליאה בקריאה שנייה ושלישית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זוכר שהיה דבר כזה, אבל אנחנו, ברוך השם, ועדת</w:t>
      </w:r>
      <w:r w:rsidR="00374753">
        <w:rPr>
          <w:rtl/>
        </w:rPr>
        <w:t xml:space="preserve"> </w:t>
      </w:r>
      <w:r w:rsidRPr="00784950">
        <w:rPr>
          <w:rtl/>
        </w:rPr>
        <w:t>החוקה, חוק ומשפט, יש לנו תקדימים לרוב ואנחנו אוהבים לחדש.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מתחדשים. כל הזמן אנחנו מתחדשים.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חבל,</w:t>
      </w:r>
      <w:r w:rsidR="00374753">
        <w:rPr>
          <w:rtl/>
        </w:rPr>
        <w:t xml:space="preserve"> </w:t>
      </w:r>
      <w:r w:rsidRPr="00784950">
        <w:rPr>
          <w:rtl/>
        </w:rPr>
        <w:t>חבל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הזאת והיא באמת לא מוסיפה כבוד. לכן, 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בקשתי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בעת ההצבעה להסיר את הצעת החוק מסדר</w:t>
      </w:r>
      <w:r w:rsidR="00374753">
        <w:rPr>
          <w:rtl/>
        </w:rPr>
        <w:t>-</w:t>
      </w:r>
      <w:r w:rsidRPr="00784950">
        <w:rPr>
          <w:rtl/>
        </w:rPr>
        <w:t>היום, או לחלופין, אם לא</w:t>
      </w:r>
      <w:r w:rsidR="00374753">
        <w:rPr>
          <w:rtl/>
        </w:rPr>
        <w:t xml:space="preserve"> </w:t>
      </w:r>
      <w:r w:rsidRPr="00784950">
        <w:rPr>
          <w:rtl/>
        </w:rPr>
        <w:t>יעלה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בידנו,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לתמוך</w:t>
      </w:r>
      <w:r w:rsidR="00374753">
        <w:rPr>
          <w:rtl/>
        </w:rPr>
        <w:t xml:space="preserve"> </w:t>
      </w:r>
      <w:r w:rsidRPr="00784950">
        <w:rPr>
          <w:rtl/>
        </w:rPr>
        <w:t>בהסתייגותו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נסים</w:t>
      </w:r>
      <w:r w:rsidR="00374753">
        <w:rPr>
          <w:rtl/>
        </w:rPr>
        <w:t xml:space="preserve"> </w:t>
      </w:r>
      <w:r w:rsidRPr="00784950">
        <w:rPr>
          <w:rtl/>
        </w:rPr>
        <w:t>זאב, שמצמצמת את הפגיעה</w:t>
      </w:r>
      <w:r w:rsidR="00374753">
        <w:rPr>
          <w:rtl/>
        </w:rPr>
        <w:t xml:space="preserve"> </w:t>
      </w:r>
      <w:r w:rsidRPr="00784950">
        <w:rPr>
          <w:rtl/>
        </w:rPr>
        <w:t>בשופטים.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נוה: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אומרת ההסתייגות של נסים זאב?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שלו</w:t>
      </w:r>
      <w:r w:rsidR="00374753">
        <w:rPr>
          <w:rtl/>
        </w:rPr>
        <w:t xml:space="preserve"> </w:t>
      </w:r>
      <w:r w:rsidRPr="00784950">
        <w:rPr>
          <w:rtl/>
        </w:rPr>
        <w:t>אומרת, שנבטל את אחד משני הסעיפים, החוק מורכב משני סעיפים,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הסעיף</w:t>
      </w:r>
      <w:r w:rsidR="00374753">
        <w:rPr>
          <w:rtl/>
        </w:rPr>
        <w:t xml:space="preserve"> </w:t>
      </w:r>
      <w:r w:rsidRPr="00784950">
        <w:rPr>
          <w:rtl/>
        </w:rPr>
        <w:t>השני נגביל ל</w:t>
      </w:r>
      <w:r w:rsidR="00374753">
        <w:rPr>
          <w:rtl/>
        </w:rPr>
        <w:t>-</w:t>
      </w:r>
      <w:r w:rsidRPr="00784950">
        <w:rPr>
          <w:rtl/>
        </w:rPr>
        <w:t>150 שקלים מתוך 350 שקלים. יש פה עניין של אגרה שהיא עד</w:t>
      </w:r>
      <w:r w:rsidR="00374753">
        <w:rPr>
          <w:rtl/>
        </w:rPr>
        <w:t xml:space="preserve"> </w:t>
      </w:r>
      <w:r w:rsidRPr="00784950">
        <w:rPr>
          <w:rtl/>
        </w:rPr>
        <w:t>350 שקלים. בעצם הוא משאיר מהחוק רבע, משהו סמלי. תודה, לילה טוב וכל טוב לכם.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עדיין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הולך</w:t>
      </w:r>
      <w:r w:rsidR="00374753">
        <w:rPr>
          <w:rtl/>
        </w:rPr>
        <w:t xml:space="preserve"> </w:t>
      </w:r>
      <w:r w:rsidRPr="00784950">
        <w:rPr>
          <w:rtl/>
        </w:rPr>
        <w:t>לישון,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יש לי עוד כמה שאלות שאני רוצה לשאול</w:t>
      </w:r>
      <w:r w:rsidR="00374753">
        <w:rPr>
          <w:rtl/>
        </w:rPr>
        <w:t xml:space="preserve"> </w:t>
      </w:r>
      <w:r w:rsidRPr="00784950">
        <w:rPr>
          <w:rtl/>
        </w:rPr>
        <w:t>אותך.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ישב במקום ואנחנו נשאל אותך את השאלות. תודה רבה לחבר הכנסת אופיר</w:t>
      </w:r>
      <w:r w:rsidR="00374753">
        <w:rPr>
          <w:rtl/>
        </w:rPr>
        <w:t xml:space="preserve"> </w:t>
      </w:r>
      <w:r w:rsidRPr="00784950">
        <w:rPr>
          <w:rtl/>
        </w:rPr>
        <w:t>פינס.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40" w:name="_Toc451429023"/>
      <w:r w:rsidRPr="00374753">
        <w:rPr>
          <w:rtl/>
        </w:rPr>
        <w:t>הצעת חוק לתיקון פקודת הרוקחים (מס' 10),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40"/>
    </w:p>
    <w:p w:rsidR="00374753" w:rsidRPr="00374753" w:rsidRDefault="00374753" w:rsidP="00374753">
      <w:pPr>
        <w:pStyle w:val="1"/>
        <w:rPr>
          <w:rtl/>
        </w:rPr>
      </w:pPr>
      <w:bookmarkStart w:id="41" w:name="_Toc451429024"/>
      <w:r w:rsidRPr="00374753">
        <w:rPr>
          <w:rtl/>
        </w:rPr>
        <w:t>(קריאה שנייה וקריאה שלישית)</w:t>
      </w:r>
      <w:bookmarkEnd w:id="41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יעלה</w:t>
      </w:r>
      <w:r w:rsidR="00374753">
        <w:rPr>
          <w:rtl/>
        </w:rPr>
        <w:t xml:space="preserve"> </w:t>
      </w:r>
      <w:r w:rsidRPr="00784950">
        <w:rPr>
          <w:rtl/>
        </w:rPr>
        <w:t>ויבוא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יאיר פרץ, שיציג את הצעת החוק לתיקון פקודת הרוקחים</w:t>
      </w:r>
      <w:r w:rsidR="00374753">
        <w:rPr>
          <w:rtl/>
        </w:rPr>
        <w:t xml:space="preserve"> </w:t>
      </w:r>
      <w:r w:rsidRPr="00784950">
        <w:rPr>
          <w:rtl/>
        </w:rPr>
        <w:t>וגם את הצעת חוק ביטוח לאומי, שני החוקים הללו מטעם ועדת העבודה, הרווחה והבריאות</w:t>
      </w:r>
      <w:r w:rsidR="00374753">
        <w:rPr>
          <w:rtl/>
        </w:rPr>
        <w:t xml:space="preserve"> </w:t>
      </w:r>
      <w:r w:rsidRPr="00784950">
        <w:rPr>
          <w:rtl/>
        </w:rPr>
        <w:t>של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מאחר</w:t>
      </w:r>
      <w:r w:rsidR="00374753">
        <w:rPr>
          <w:rtl/>
        </w:rPr>
        <w:t xml:space="preserve"> </w:t>
      </w:r>
      <w:r w:rsidRPr="00784950">
        <w:rPr>
          <w:rtl/>
        </w:rPr>
        <w:t>שמדובר</w:t>
      </w:r>
      <w:r w:rsidR="00374753">
        <w:rPr>
          <w:rtl/>
        </w:rPr>
        <w:t xml:space="preserve"> </w:t>
      </w:r>
      <w:r w:rsidRPr="00784950">
        <w:rPr>
          <w:rtl/>
        </w:rPr>
        <w:t>בחוקים עם השלכות על בריאות הציבור, אני מבקש לתת לזה את כובד</w:t>
      </w:r>
      <w:r w:rsidR="00374753">
        <w:rPr>
          <w:rtl/>
        </w:rPr>
        <w:t xml:space="preserve"> </w:t>
      </w:r>
      <w:r w:rsidRPr="00784950">
        <w:rPr>
          <w:rtl/>
        </w:rPr>
        <w:t>המשקל המתאים.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 עמיתי חברי הכנסת, אני מתכבד להעלות לקריאה</w:t>
      </w:r>
      <w:r w:rsidR="00374753">
        <w:rPr>
          <w:rtl/>
        </w:rPr>
        <w:t xml:space="preserve"> </w:t>
      </w:r>
      <w:r w:rsidRPr="00784950">
        <w:rPr>
          <w:rtl/>
        </w:rPr>
        <w:t>שנייה</w:t>
      </w:r>
      <w:r w:rsidR="00374753">
        <w:rPr>
          <w:rtl/>
        </w:rPr>
        <w:t xml:space="preserve"> </w:t>
      </w:r>
      <w:r w:rsidRPr="00784950">
        <w:rPr>
          <w:rtl/>
        </w:rPr>
        <w:t>ולקריאה</w:t>
      </w:r>
      <w:r w:rsidR="00374753">
        <w:rPr>
          <w:rtl/>
        </w:rPr>
        <w:t xml:space="preserve"> </w:t>
      </w:r>
      <w:r w:rsidRPr="00784950">
        <w:rPr>
          <w:rtl/>
        </w:rPr>
        <w:t>שלישית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תיקון מס' 10 לפקודת הרוקחים. במצב החוקי הקיים מותר</w:t>
      </w:r>
      <w:r w:rsidR="00374753">
        <w:rPr>
          <w:rtl/>
        </w:rPr>
        <w:t xml:space="preserve"> </w:t>
      </w:r>
      <w:r w:rsidRPr="00784950">
        <w:rPr>
          <w:rtl/>
        </w:rPr>
        <w:t>למכור</w:t>
      </w:r>
      <w:r w:rsidR="00374753">
        <w:rPr>
          <w:rtl/>
        </w:rPr>
        <w:t xml:space="preserve"> </w:t>
      </w:r>
      <w:r w:rsidRPr="00784950">
        <w:rPr>
          <w:rtl/>
        </w:rPr>
        <w:t>תרופות</w:t>
      </w:r>
      <w:r w:rsidR="00374753">
        <w:rPr>
          <w:rtl/>
        </w:rPr>
        <w:t xml:space="preserve"> </w:t>
      </w:r>
      <w:r w:rsidRPr="00784950">
        <w:rPr>
          <w:rtl/>
        </w:rPr>
        <w:t>בישראל, גם אם אינן חייבות במרשם, רק בבית</w:t>
      </w:r>
      <w:r w:rsidR="00374753">
        <w:rPr>
          <w:rtl/>
        </w:rPr>
        <w:t>-</w:t>
      </w:r>
      <w:r w:rsidRPr="00784950">
        <w:rPr>
          <w:rtl/>
        </w:rPr>
        <w:t>מרקחת ובידי רוקח. הצעת</w:t>
      </w:r>
      <w:r w:rsidR="00374753">
        <w:rPr>
          <w:rtl/>
        </w:rPr>
        <w:t xml:space="preserve"> </w:t>
      </w:r>
      <w:r w:rsidRPr="00784950">
        <w:rPr>
          <w:rtl/>
        </w:rPr>
        <w:t>החוק שלפניכם מציעה להתיר מכירת תרופות ללא מרשם גם מחוץ לבית</w:t>
      </w:r>
      <w:r w:rsidR="00374753">
        <w:rPr>
          <w:rtl/>
        </w:rPr>
        <w:t>-</w:t>
      </w:r>
      <w:r w:rsidRPr="00784950">
        <w:rPr>
          <w:rtl/>
        </w:rPr>
        <w:t>המרקחת. מציעי החוק</w:t>
      </w:r>
      <w:r w:rsidR="00374753">
        <w:rPr>
          <w:rtl/>
        </w:rPr>
        <w:t xml:space="preserve"> </w:t>
      </w:r>
      <w:r w:rsidRPr="00784950">
        <w:rPr>
          <w:rtl/>
        </w:rPr>
        <w:t>טוענים,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מכירה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</w:t>
      </w:r>
      <w:r w:rsidRPr="00784950">
        <w:rPr>
          <w:rtl/>
        </w:rPr>
        <w:t>תגרום</w:t>
      </w:r>
      <w:r w:rsidR="00374753">
        <w:rPr>
          <w:rtl/>
        </w:rPr>
        <w:t xml:space="preserve"> </w:t>
      </w:r>
      <w:r w:rsidRPr="00784950">
        <w:rPr>
          <w:rtl/>
        </w:rPr>
        <w:t>לשכלול שוק התרופות ולהוזלה במחירי התרופות בשל</w:t>
      </w:r>
      <w:r w:rsidR="00374753">
        <w:rPr>
          <w:rtl/>
        </w:rPr>
        <w:t xml:space="preserve"> </w:t>
      </w:r>
      <w:r w:rsidRPr="00784950">
        <w:rPr>
          <w:rtl/>
        </w:rPr>
        <w:t>פתיחת</w:t>
      </w:r>
      <w:r w:rsidR="00374753">
        <w:rPr>
          <w:rtl/>
        </w:rPr>
        <w:t xml:space="preserve"> </w:t>
      </w:r>
      <w:r w:rsidRPr="00784950">
        <w:rPr>
          <w:rtl/>
        </w:rPr>
        <w:t>השוק</w:t>
      </w:r>
      <w:r w:rsidR="00374753">
        <w:rPr>
          <w:rtl/>
        </w:rPr>
        <w:t xml:space="preserve"> </w:t>
      </w:r>
      <w:r w:rsidRPr="00784950">
        <w:rPr>
          <w:rtl/>
        </w:rPr>
        <w:t>לתחרות.</w:t>
      </w:r>
      <w:r w:rsidR="00374753">
        <w:rPr>
          <w:rtl/>
        </w:rPr>
        <w:t xml:space="preserve"> </w:t>
      </w:r>
      <w:r w:rsidRPr="00784950">
        <w:rPr>
          <w:rtl/>
        </w:rPr>
        <w:t>עם זאת, אין מדובר רק בשיקולים כלכליים,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שכן</w:t>
      </w:r>
      <w:r w:rsidR="00374753">
        <w:rPr>
          <w:rtl/>
        </w:rPr>
        <w:t xml:space="preserve"> </w:t>
      </w:r>
      <w:r w:rsidRPr="00784950">
        <w:rPr>
          <w:rtl/>
        </w:rPr>
        <w:t>ועדת העבודה והרווחה, שאתה עומד בראשה, בהכינה את החוק לקריאה שנייה ושלישית</w:t>
      </w:r>
      <w:r w:rsidR="00374753">
        <w:rPr>
          <w:rtl/>
        </w:rPr>
        <w:t xml:space="preserve"> </w:t>
      </w:r>
      <w:r w:rsidRPr="00784950">
        <w:rPr>
          <w:rtl/>
        </w:rPr>
        <w:t>הוסיפה סייגים מחמירים לשם הגנה על בריאות הציבור.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קבעה,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לשם הגנה על בריאות הציבור יקבע שר הבריאות בלבד, באישור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הרווחה</w:t>
      </w:r>
      <w:r w:rsidR="00374753">
        <w:rPr>
          <w:rtl/>
        </w:rPr>
        <w:t xml:space="preserve"> </w:t>
      </w:r>
      <w:r w:rsidRPr="00784950">
        <w:rPr>
          <w:rtl/>
        </w:rPr>
        <w:t>והבריאות</w:t>
      </w:r>
      <w:r w:rsidR="00374753">
        <w:rPr>
          <w:rtl/>
        </w:rPr>
        <w:t xml:space="preserve"> </w:t>
      </w:r>
      <w:r w:rsidRPr="00784950">
        <w:rPr>
          <w:rtl/>
        </w:rPr>
        <w:t>של הכנסת, בטרם ייכנס החוק לתוקפו, הוראות לגבי</w:t>
      </w:r>
      <w:r w:rsidR="00374753">
        <w:rPr>
          <w:rtl/>
        </w:rPr>
        <w:t xml:space="preserve"> </w:t>
      </w:r>
      <w:r w:rsidRPr="00784950">
        <w:rPr>
          <w:rtl/>
        </w:rPr>
        <w:t>מכירה קמעונאית של תכשיר בלא מרשם, שלא בבית</w:t>
      </w:r>
      <w:r w:rsidR="00374753">
        <w:rPr>
          <w:rtl/>
        </w:rPr>
        <w:t>-</w:t>
      </w:r>
      <w:r w:rsidRPr="00784950">
        <w:rPr>
          <w:rtl/>
        </w:rPr>
        <w:t>מרקחת או שלא בידי רוקח לגבי התחומים</w:t>
      </w:r>
      <w:r w:rsidR="00374753">
        <w:rPr>
          <w:rtl/>
        </w:rPr>
        <w:t xml:space="preserve"> </w:t>
      </w:r>
      <w:r w:rsidRPr="00784950">
        <w:rPr>
          <w:rtl/>
        </w:rPr>
        <w:t>הבאים:</w:t>
      </w:r>
      <w:r w:rsidR="00374753">
        <w:rPr>
          <w:rtl/>
        </w:rPr>
        <w:t xml:space="preserve"> </w:t>
      </w:r>
      <w:r w:rsidRPr="00784950">
        <w:rPr>
          <w:rtl/>
        </w:rPr>
        <w:t>א.</w:t>
      </w:r>
      <w:r w:rsidR="00374753">
        <w:rPr>
          <w:rtl/>
        </w:rPr>
        <w:t xml:space="preserve"> </w:t>
      </w:r>
      <w:r w:rsidRPr="00784950">
        <w:rPr>
          <w:rtl/>
        </w:rPr>
        <w:t>קביעה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בשל</w:t>
      </w:r>
      <w:r w:rsidR="00374753">
        <w:rPr>
          <w:rtl/>
        </w:rPr>
        <w:t xml:space="preserve"> </w:t>
      </w:r>
      <w:r w:rsidRPr="00784950">
        <w:rPr>
          <w:rtl/>
        </w:rPr>
        <w:t>סכנה</w:t>
      </w:r>
      <w:r w:rsidR="00374753">
        <w:rPr>
          <w:rtl/>
        </w:rPr>
        <w:t xml:space="preserve"> </w:t>
      </w:r>
      <w:r w:rsidRPr="00784950">
        <w:rPr>
          <w:rtl/>
        </w:rPr>
        <w:t>בעלת סבירות גבוהה, הכרוכה בשימוש בתכשיר ללא</w:t>
      </w:r>
      <w:r w:rsidR="00374753">
        <w:rPr>
          <w:rtl/>
        </w:rPr>
        <w:t xml:space="preserve"> </w:t>
      </w:r>
      <w:r w:rsidRPr="00784950">
        <w:rPr>
          <w:rtl/>
        </w:rPr>
        <w:t>מרשם,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יונפק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בידי</w:t>
      </w:r>
      <w:r w:rsidR="00374753">
        <w:rPr>
          <w:rtl/>
        </w:rPr>
        <w:t xml:space="preserve"> </w:t>
      </w:r>
      <w:r w:rsidRPr="00784950">
        <w:rPr>
          <w:rtl/>
        </w:rPr>
        <w:t>רוקח</w:t>
      </w:r>
      <w:r w:rsidR="00374753">
        <w:rPr>
          <w:rtl/>
        </w:rPr>
        <w:t xml:space="preserve"> </w:t>
      </w:r>
      <w:r w:rsidRPr="00784950">
        <w:rPr>
          <w:rtl/>
        </w:rPr>
        <w:t>ורק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מרקחת; ב. תנאי האריזה, לרבות כמות</w:t>
      </w:r>
      <w:r w:rsidR="00374753">
        <w:rPr>
          <w:rtl/>
        </w:rPr>
        <w:t xml:space="preserve"> </w:t>
      </w:r>
      <w:r w:rsidRPr="00784950">
        <w:rPr>
          <w:rtl/>
        </w:rPr>
        <w:t>התכשירים</w:t>
      </w:r>
      <w:r w:rsidR="00374753">
        <w:rPr>
          <w:rtl/>
        </w:rPr>
        <w:t xml:space="preserve"> </w:t>
      </w:r>
      <w:r w:rsidRPr="00784950">
        <w:rPr>
          <w:rtl/>
        </w:rPr>
        <w:t>שבכל</w:t>
      </w:r>
      <w:r w:rsidR="00374753">
        <w:rPr>
          <w:rtl/>
        </w:rPr>
        <w:t xml:space="preserve"> </w:t>
      </w:r>
      <w:r w:rsidRPr="00784950">
        <w:rPr>
          <w:rtl/>
        </w:rPr>
        <w:t>אריזה; ג. תנאי ההחזקה, האחסנה והשימוש; ד. השילוט הנדרש במקומות</w:t>
      </w:r>
      <w:r w:rsidR="00374753">
        <w:rPr>
          <w:rtl/>
        </w:rPr>
        <w:t xml:space="preserve"> </w:t>
      </w:r>
      <w:r w:rsidRPr="00784950">
        <w:rPr>
          <w:rtl/>
        </w:rPr>
        <w:t>המכירה.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סעיף נוסף בהצעת החוק עוסק ברישום בישראל של תרופה הזהה</w:t>
      </w:r>
      <w:r w:rsidR="00374753">
        <w:rPr>
          <w:rtl/>
        </w:rPr>
        <w:t xml:space="preserve"> </w:t>
      </w:r>
      <w:r w:rsidRPr="00784950">
        <w:rPr>
          <w:rtl/>
        </w:rPr>
        <w:t>לתרופה</w:t>
      </w:r>
      <w:r w:rsidR="00374753">
        <w:rPr>
          <w:rtl/>
        </w:rPr>
        <w:t xml:space="preserve"> </w:t>
      </w:r>
      <w:r w:rsidRPr="00784950">
        <w:rPr>
          <w:rtl/>
        </w:rPr>
        <w:t>הרשומה בישראל.</w:t>
      </w:r>
      <w:r w:rsidR="00374753">
        <w:rPr>
          <w:rtl/>
        </w:rPr>
        <w:t xml:space="preserve"> </w:t>
      </w:r>
      <w:r w:rsidRPr="00784950">
        <w:rPr>
          <w:rtl/>
        </w:rPr>
        <w:t>הצעת החוק שבפניכם קובעת, כי אם הוגשה בקשה לרישום תכשיר</w:t>
      </w:r>
      <w:r w:rsidR="00374753">
        <w:rPr>
          <w:rtl/>
        </w:rPr>
        <w:t xml:space="preserve"> </w:t>
      </w:r>
      <w:r w:rsidRPr="00784950">
        <w:rPr>
          <w:rtl/>
        </w:rPr>
        <w:t>רפואי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תכשיר מזון רפואי, הזהה לתכשיר הרשום בפנקס התכשירים הישראלי והוכח כי</w:t>
      </w:r>
      <w:r w:rsidR="00374753">
        <w:rPr>
          <w:rtl/>
        </w:rPr>
        <w:t xml:space="preserve"> </w:t>
      </w:r>
      <w:r w:rsidRPr="00784950">
        <w:rPr>
          <w:rtl/>
        </w:rPr>
        <w:t>התכשיר אושר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מינהל המזון והתרופות של ארצות</w:t>
      </w:r>
      <w:r w:rsidR="00374753">
        <w:rPr>
          <w:rtl/>
        </w:rPr>
        <w:t>-</w:t>
      </w:r>
      <w:r w:rsidRPr="00784950">
        <w:rPr>
          <w:rtl/>
        </w:rPr>
        <w:t xml:space="preserve">הברית, </w:t>
      </w:r>
      <w:r w:rsidRPr="00784950">
        <w:t>FDA</w:t>
      </w:r>
      <w:r w:rsidRPr="00784950">
        <w:rPr>
          <w:rtl/>
        </w:rPr>
        <w:t>, לשיווק שם, או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הרשות המוסמכת של האיחוד האירופי לשיווק בארצות האיחוד, די בכך כדי לאשרה</w:t>
      </w:r>
      <w:r w:rsidR="00374753">
        <w:rPr>
          <w:rtl/>
        </w:rPr>
        <w:t xml:space="preserve"> </w:t>
      </w:r>
      <w:r w:rsidRPr="00784950">
        <w:rPr>
          <w:rtl/>
        </w:rPr>
        <w:t>בישראל והרישום בפנקס התכשירים ייעשה על</w:t>
      </w:r>
      <w:r w:rsidR="00374753">
        <w:rPr>
          <w:rtl/>
        </w:rPr>
        <w:t>-</w:t>
      </w:r>
      <w:r w:rsidRPr="00784950">
        <w:rPr>
          <w:rtl/>
        </w:rPr>
        <w:t>ידי משרד הבריאות בתוך 70 יום ממועד הגשת</w:t>
      </w:r>
      <w:r w:rsidR="00374753">
        <w:rPr>
          <w:rtl/>
        </w:rPr>
        <w:t xml:space="preserve"> </w:t>
      </w:r>
      <w:r w:rsidRPr="00784950">
        <w:rPr>
          <w:rtl/>
        </w:rPr>
        <w:t>הבקשה,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אלא אם כן ניתנה הודעה מנומקת בתוך התקופה האמורה על סירוב לרשום את</w:t>
      </w:r>
      <w:r w:rsidR="00374753">
        <w:rPr>
          <w:rtl/>
        </w:rPr>
        <w:t xml:space="preserve"> </w:t>
      </w:r>
      <w:r w:rsidRPr="00784950">
        <w:rPr>
          <w:rtl/>
        </w:rPr>
        <w:t>התכשיר.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הובעה</w:t>
      </w:r>
      <w:r w:rsidR="00374753">
        <w:rPr>
          <w:rtl/>
        </w:rPr>
        <w:t xml:space="preserve"> </w:t>
      </w:r>
      <w:r w:rsidRPr="00784950">
        <w:rPr>
          <w:rtl/>
        </w:rPr>
        <w:t>התנגדות להליך מקוצר זה על</w:t>
      </w:r>
      <w:r w:rsidR="00374753">
        <w:rPr>
          <w:rtl/>
        </w:rPr>
        <w:t>-</w:t>
      </w:r>
      <w:r w:rsidRPr="00784950">
        <w:rPr>
          <w:rtl/>
        </w:rPr>
        <w:t>ידי יצרני התרופות הישראלים, אולם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לציין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התהליך</w:t>
      </w:r>
      <w:r w:rsidR="00374753">
        <w:rPr>
          <w:rtl/>
        </w:rPr>
        <w:t xml:space="preserve"> </w:t>
      </w:r>
      <w:r w:rsidRPr="00784950">
        <w:rPr>
          <w:rtl/>
        </w:rPr>
        <w:t>המקוצר</w:t>
      </w:r>
      <w:r w:rsidR="00374753">
        <w:rPr>
          <w:rtl/>
        </w:rPr>
        <w:t xml:space="preserve"> </w:t>
      </w:r>
      <w:r w:rsidRPr="00784950">
        <w:rPr>
          <w:rtl/>
        </w:rPr>
        <w:t>ייעשה רק לאחר שתרופה זו עברה את כל הליכי הרישוי</w:t>
      </w:r>
      <w:r w:rsidR="00374753">
        <w:rPr>
          <w:rtl/>
        </w:rPr>
        <w:t xml:space="preserve"> </w:t>
      </w:r>
      <w:r w:rsidRPr="00784950">
        <w:rPr>
          <w:rtl/>
        </w:rPr>
        <w:t>בחוץ</w:t>
      </w:r>
      <w:r w:rsidR="00374753">
        <w:rPr>
          <w:rtl/>
        </w:rPr>
        <w:t>-</w:t>
      </w:r>
      <w:r w:rsidRPr="00784950">
        <w:rPr>
          <w:rtl/>
        </w:rPr>
        <w:t>לארץ.</w:t>
      </w:r>
      <w:r w:rsidR="00374753">
        <w:rPr>
          <w:rtl/>
        </w:rPr>
        <w:t xml:space="preserve"> </w:t>
      </w:r>
      <w:r w:rsidRPr="00784950">
        <w:rPr>
          <w:rtl/>
        </w:rPr>
        <w:t>יתר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 נציגי האוצר התחייבו בפני הוועדה בעת הכנת החוק בוועדה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לקראת</w:t>
      </w:r>
      <w:r w:rsidR="00374753">
        <w:rPr>
          <w:rtl/>
        </w:rPr>
        <w:t xml:space="preserve"> </w:t>
      </w:r>
      <w:r w:rsidRPr="00784950">
        <w:rPr>
          <w:rtl/>
        </w:rPr>
        <w:t>התעשייה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ולפעול לפישוט ההליכים של רישוי תרופות המיוצרות</w:t>
      </w:r>
      <w:r w:rsidR="00374753">
        <w:rPr>
          <w:rtl/>
        </w:rPr>
        <w:t xml:space="preserve"> </w:t>
      </w:r>
      <w:r w:rsidRPr="00784950">
        <w:rPr>
          <w:rtl/>
        </w:rPr>
        <w:t>בישראל.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נציגת האוצר בדיון הודיעה לפרוטוקול, כי היא מתחייבת להגדיל </w:t>
      </w:r>
      <w:r w:rsidR="00374753">
        <w:rPr>
          <w:rtl/>
        </w:rPr>
        <w:t>–</w:t>
      </w:r>
      <w:r w:rsidRPr="00784950">
        <w:rPr>
          <w:rtl/>
        </w:rPr>
        <w:t xml:space="preserve"> זה נדיר,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 xml:space="preserve">ראש, שנציגי האוצר טוענים את מה שהם טענו </w:t>
      </w:r>
      <w:r w:rsidR="00374753">
        <w:rPr>
          <w:rtl/>
        </w:rPr>
        <w:t>–</w:t>
      </w:r>
      <w:r w:rsidRPr="00784950">
        <w:rPr>
          <w:rtl/>
        </w:rPr>
        <w:t xml:space="preserve"> את מספר העובדים העוסקים</w:t>
      </w:r>
      <w:r w:rsidR="00374753">
        <w:rPr>
          <w:rtl/>
        </w:rPr>
        <w:t xml:space="preserve"> </w:t>
      </w:r>
      <w:r w:rsidRPr="00784950">
        <w:rPr>
          <w:rtl/>
        </w:rPr>
        <w:t>בנושא על מנת להביא לזירוז ההליכים בהתחייבות של האוצר ושל משרד הבריאות.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להצעה</w:t>
      </w:r>
      <w:r w:rsidR="00374753">
        <w:rPr>
          <w:rtl/>
        </w:rPr>
        <w:t xml:space="preserve"> </w:t>
      </w:r>
      <w:r w:rsidRPr="00784950">
        <w:rPr>
          <w:rtl/>
        </w:rPr>
        <w:t>יש הסתייגויות, ואני מציע לדחותן ולאשרה בקריאה</w:t>
      </w:r>
      <w:r w:rsidR="00374753">
        <w:rPr>
          <w:rtl/>
        </w:rPr>
        <w:t xml:space="preserve"> </w:t>
      </w:r>
      <w:r w:rsidRPr="00784950">
        <w:rPr>
          <w:rtl/>
        </w:rPr>
        <w:t>שנייה ושלישית.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42" w:name="_Toc451429025"/>
      <w:r w:rsidRPr="00374753">
        <w:rPr>
          <w:rtl/>
        </w:rPr>
        <w:t>הצעת חוק הביטוח הלאומי (תיקון מס' 46),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42"/>
    </w:p>
    <w:p w:rsidR="00374753" w:rsidRPr="00374753" w:rsidRDefault="00374753" w:rsidP="00374753">
      <w:pPr>
        <w:pStyle w:val="1"/>
        <w:rPr>
          <w:rtl/>
        </w:rPr>
      </w:pPr>
      <w:bookmarkStart w:id="43" w:name="_Toc451429026"/>
      <w:r w:rsidRPr="00374753">
        <w:rPr>
          <w:rtl/>
        </w:rPr>
        <w:t>(קריאה שנייה וקריאה שלישית)</w:t>
      </w:r>
      <w:bookmarkEnd w:id="43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להצעת חוק הביטוח הלאומי (תיקון מס' 46). חבר הכנסת יאיר פרץ יציג גם</w:t>
      </w:r>
      <w:r w:rsidR="00374753">
        <w:rPr>
          <w:rtl/>
        </w:rPr>
        <w:t xml:space="preserve"> </w:t>
      </w:r>
      <w:r w:rsidRPr="00784950">
        <w:rPr>
          <w:rtl/>
        </w:rPr>
        <w:t>את ההצעה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עמיתי חברי הכנסת, אני מתכבד להעלות לקריאה שנייה ולקריאה</w:t>
      </w:r>
      <w:r w:rsidR="00374753">
        <w:rPr>
          <w:rtl/>
        </w:rPr>
        <w:t xml:space="preserve"> </w:t>
      </w:r>
      <w:r w:rsidRPr="00784950">
        <w:rPr>
          <w:rtl/>
        </w:rPr>
        <w:t>שלישית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הצעת חוק הביטוח הלאומי (תיקון מס' 46). על</w:t>
      </w:r>
      <w:r w:rsidR="00374753">
        <w:rPr>
          <w:rtl/>
        </w:rPr>
        <w:t>-</w:t>
      </w:r>
      <w:r w:rsidRPr="00784950">
        <w:rPr>
          <w:rtl/>
        </w:rPr>
        <w:t>פי המצב החוקי הקיים קובע</w:t>
      </w:r>
      <w:r w:rsidR="00374753">
        <w:rPr>
          <w:rtl/>
        </w:rPr>
        <w:t xml:space="preserve"> </w:t>
      </w:r>
      <w:r w:rsidRPr="00784950">
        <w:rPr>
          <w:rtl/>
        </w:rPr>
        <w:t>חוק הביטוח הלאומי הוראה לעניין מתן דמי פגיעה. בתקופה הראשונה לאחר שהמבוטח נפגע</w:t>
      </w:r>
      <w:r w:rsidR="00374753">
        <w:rPr>
          <w:rtl/>
        </w:rPr>
        <w:t xml:space="preserve"> </w:t>
      </w:r>
      <w:r w:rsidRPr="00784950">
        <w:rPr>
          <w:rtl/>
        </w:rPr>
        <w:t>בעבודה, על</w:t>
      </w:r>
      <w:r w:rsidR="00374753">
        <w:rPr>
          <w:rtl/>
        </w:rPr>
        <w:t>-</w:t>
      </w:r>
      <w:r w:rsidRPr="00784950">
        <w:rPr>
          <w:rtl/>
        </w:rPr>
        <w:t xml:space="preserve">פי החוק </w:t>
      </w:r>
      <w:r w:rsidR="00374753">
        <w:rPr>
          <w:rtl/>
        </w:rPr>
        <w:t>–</w:t>
      </w:r>
      <w:r w:rsidRPr="00784950">
        <w:rPr>
          <w:rtl/>
        </w:rPr>
        <w:t xml:space="preserve"> אדוני סגן שר האוצר, אני מציע שתקשיב כי הדברים באמת חשובים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וחשוב מאוד שתשקול בדעתך, כשאתה עומד לייצג את האוצר, מה להגיב בעניין הזה</w:t>
      </w:r>
      <w:r w:rsidR="00374753">
        <w:rPr>
          <w:rtl/>
        </w:rPr>
        <w:t xml:space="preserve"> – </w:t>
      </w:r>
      <w:r w:rsidRPr="00784950">
        <w:rPr>
          <w:rtl/>
        </w:rPr>
        <w:t>ניתנת</w:t>
      </w:r>
      <w:r w:rsidR="00374753">
        <w:rPr>
          <w:rtl/>
        </w:rPr>
        <w:t xml:space="preserve"> </w:t>
      </w:r>
      <w:r w:rsidRPr="00784950">
        <w:rPr>
          <w:rtl/>
        </w:rPr>
        <w:t>תקופה מרבית של 26 שבועות, בלא צורך בבדיקת ועדה רפואית בתקופה הראשונה</w:t>
      </w:r>
      <w:r w:rsidR="00374753">
        <w:rPr>
          <w:rtl/>
        </w:rPr>
        <w:t xml:space="preserve"> </w:t>
      </w:r>
      <w:r w:rsidRPr="00784950">
        <w:rPr>
          <w:rtl/>
        </w:rPr>
        <w:t>לאחר הפגיעה, אלא על סמך הרופא המטפל בלבד.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 החוק קובעת, כי ניתן לקצר את התקופה ל</w:t>
      </w:r>
      <w:r w:rsidR="00374753">
        <w:rPr>
          <w:rtl/>
        </w:rPr>
        <w:t>-</w:t>
      </w:r>
      <w:r w:rsidRPr="00784950">
        <w:rPr>
          <w:rtl/>
        </w:rPr>
        <w:t>13 שבועות, שכן בתום התקופה הזאת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המוסד</w:t>
      </w:r>
      <w:r w:rsidR="00374753">
        <w:rPr>
          <w:rtl/>
        </w:rPr>
        <w:t xml:space="preserve"> </w:t>
      </w:r>
      <w:r w:rsidRPr="00784950">
        <w:rPr>
          <w:rtl/>
        </w:rPr>
        <w:t>לביטוח</w:t>
      </w:r>
      <w:r w:rsidR="00374753">
        <w:rPr>
          <w:rtl/>
        </w:rPr>
        <w:t xml:space="preserve"> </w:t>
      </w:r>
      <w:r w:rsidRPr="00784950">
        <w:rPr>
          <w:rtl/>
        </w:rPr>
        <w:t>לאומי לגבש את החלטתו בעקבות עמידת הנפגע בפני ועדה רפואית.</w:t>
      </w:r>
      <w:r w:rsidR="00374753">
        <w:rPr>
          <w:rtl/>
        </w:rPr>
        <w:t xml:space="preserve"> </w:t>
      </w:r>
      <w:r w:rsidRPr="00784950">
        <w:rPr>
          <w:rtl/>
        </w:rPr>
        <w:t>תקשיב, אדוני, לנתונים שהציגו אנשי המוסד לביטוח לאומי.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מנתונים</w:t>
      </w:r>
      <w:r w:rsidR="00374753">
        <w:rPr>
          <w:rtl/>
        </w:rPr>
        <w:t xml:space="preserve"> </w:t>
      </w:r>
      <w:r w:rsidRPr="00784950">
        <w:rPr>
          <w:rtl/>
        </w:rPr>
        <w:t>שהוצגו</w:t>
      </w:r>
      <w:r w:rsidR="00374753">
        <w:rPr>
          <w:rtl/>
        </w:rPr>
        <w:t xml:space="preserve"> </w:t>
      </w:r>
      <w:r w:rsidRPr="00784950">
        <w:rPr>
          <w:rtl/>
        </w:rPr>
        <w:t>לוועדת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הרווחה</w:t>
      </w:r>
      <w:r w:rsidR="00374753">
        <w:rPr>
          <w:rtl/>
        </w:rPr>
        <w:t xml:space="preserve"> </w:t>
      </w:r>
      <w:r w:rsidRPr="00784950">
        <w:rPr>
          <w:rtl/>
        </w:rPr>
        <w:t>והבריאות, שאדוני היושב</w:t>
      </w:r>
      <w:r w:rsidR="00374753">
        <w:rPr>
          <w:rtl/>
        </w:rPr>
        <w:t>-</w:t>
      </w:r>
      <w:r w:rsidRPr="00784950">
        <w:rPr>
          <w:rtl/>
        </w:rPr>
        <w:t>ראש עומד</w:t>
      </w:r>
      <w:r w:rsidR="00374753">
        <w:rPr>
          <w:rtl/>
        </w:rPr>
        <w:t xml:space="preserve"> </w:t>
      </w:r>
      <w:r w:rsidRPr="00784950">
        <w:rPr>
          <w:rtl/>
        </w:rPr>
        <w:t>בראשה,</w:t>
      </w:r>
      <w:r w:rsidR="00374753">
        <w:rPr>
          <w:rtl/>
        </w:rPr>
        <w:t xml:space="preserve"> </w:t>
      </w:r>
      <w:r w:rsidRPr="00784950">
        <w:rPr>
          <w:rtl/>
        </w:rPr>
        <w:t>בעת הכנת החוק עולה, כי בשנת 2001 היו בישראל 69,000 אנשים שהוכרו כזכאים</w:t>
      </w:r>
      <w:r w:rsidR="00374753">
        <w:rPr>
          <w:rtl/>
        </w:rPr>
        <w:t xml:space="preserve"> </w:t>
      </w:r>
      <w:r w:rsidRPr="00784950">
        <w:rPr>
          <w:rtl/>
        </w:rPr>
        <w:t>לדמי</w:t>
      </w:r>
      <w:r w:rsidR="00374753">
        <w:rPr>
          <w:rtl/>
        </w:rPr>
        <w:t xml:space="preserve"> </w:t>
      </w:r>
      <w:r w:rsidRPr="00784950">
        <w:rPr>
          <w:rtl/>
        </w:rPr>
        <w:t>פגיעה בעבודה.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מתוכם רק </w:t>
      </w:r>
      <w:r w:rsidR="00BE17D5">
        <w:rPr>
          <w:rFonts w:hint="cs"/>
          <w:rtl/>
        </w:rPr>
        <w:t>38.4%</w:t>
      </w:r>
      <w:r w:rsidRPr="00784950">
        <w:rPr>
          <w:rtl/>
        </w:rPr>
        <w:t xml:space="preserve"> קיבלו דמי פגיעה מיום אחד ועד 14 יום, </w:t>
      </w:r>
      <w:r w:rsidR="00374753" w:rsidRPr="00784950">
        <w:rPr>
          <w:rtl/>
        </w:rPr>
        <w:t>24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 xml:space="preserve">–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 xml:space="preserve">14 עד 30 יום, </w:t>
      </w:r>
      <w:r w:rsidR="00374753" w:rsidRPr="00784950">
        <w:rPr>
          <w:rtl/>
        </w:rPr>
        <w:t>18</w:t>
      </w:r>
      <w:r w:rsidR="00374753">
        <w:rPr>
          <w:rtl/>
        </w:rPr>
        <w:t>%</w:t>
      </w:r>
      <w:r w:rsidRPr="00784950">
        <w:rPr>
          <w:rtl/>
        </w:rPr>
        <w:t xml:space="preserve"> מ</w:t>
      </w:r>
      <w:r w:rsidR="00374753">
        <w:rPr>
          <w:rtl/>
        </w:rPr>
        <w:t>-</w:t>
      </w:r>
      <w:r w:rsidRPr="00784950">
        <w:rPr>
          <w:rtl/>
        </w:rPr>
        <w:t>31 עד 60 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26 שבועות.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374753" w:rsidP="00BE17D5">
      <w:pPr>
        <w:rPr>
          <w:rtl/>
        </w:rPr>
      </w:pPr>
      <w:r w:rsidRPr="00784950">
        <w:rPr>
          <w:rtl/>
        </w:rPr>
        <w:t>7</w:t>
      </w:r>
      <w:r>
        <w:rPr>
          <w:rtl/>
        </w:rPr>
        <w:t>%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מ</w:t>
      </w:r>
      <w:r>
        <w:rPr>
          <w:rtl/>
        </w:rPr>
        <w:t>-</w:t>
      </w:r>
      <w:r w:rsidR="00784950" w:rsidRPr="00784950">
        <w:rPr>
          <w:rtl/>
        </w:rPr>
        <w:t xml:space="preserve">61 עד 90 יום, </w:t>
      </w:r>
      <w:r w:rsidRPr="00784950">
        <w:rPr>
          <w:rtl/>
        </w:rPr>
        <w:t>4</w:t>
      </w:r>
      <w:r>
        <w:rPr>
          <w:rtl/>
        </w:rPr>
        <w:t>%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מ</w:t>
      </w:r>
      <w:r>
        <w:rPr>
          <w:rtl/>
        </w:rPr>
        <w:t>-</w:t>
      </w:r>
      <w:r w:rsidR="00784950" w:rsidRPr="00784950">
        <w:rPr>
          <w:rtl/>
        </w:rPr>
        <w:t xml:space="preserve">91 עד 120 יום, </w:t>
      </w:r>
      <w:r w:rsidR="00BE17D5">
        <w:rPr>
          <w:rFonts w:hint="cs"/>
          <w:rtl/>
        </w:rPr>
        <w:t>2.</w:t>
      </w:r>
      <w:r w:rsidR="00784950" w:rsidRPr="00784950">
        <w:rPr>
          <w:rtl/>
        </w:rPr>
        <w:t>5</w:t>
      </w:r>
      <w:r w:rsidR="00BE17D5">
        <w:rPr>
          <w:rFonts w:hint="cs"/>
          <w:rtl/>
        </w:rPr>
        <w:t>%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מ</w:t>
      </w:r>
      <w:r>
        <w:rPr>
          <w:rtl/>
        </w:rPr>
        <w:t>-</w:t>
      </w:r>
      <w:r w:rsidR="00784950" w:rsidRPr="00784950">
        <w:rPr>
          <w:rtl/>
        </w:rPr>
        <w:t>121 עד 150 יום, ו</w:t>
      </w:r>
      <w:r>
        <w:rPr>
          <w:rtl/>
        </w:rPr>
        <w:t>-</w:t>
      </w:r>
      <w:r w:rsidR="00BE17D5">
        <w:rPr>
          <w:rFonts w:hint="cs"/>
          <w:rtl/>
        </w:rPr>
        <w:t>6.5%</w:t>
      </w:r>
      <w:r>
        <w:rPr>
          <w:rtl/>
        </w:rPr>
        <w:t xml:space="preserve"> –</w:t>
      </w:r>
      <w:r w:rsidR="00784950" w:rsidRPr="00784950">
        <w:rPr>
          <w:rtl/>
        </w:rPr>
        <w:t xml:space="preserve"> מ</w:t>
      </w:r>
      <w:r>
        <w:rPr>
          <w:rtl/>
        </w:rPr>
        <w:t>-</w:t>
      </w:r>
      <w:r w:rsidR="00784950" w:rsidRPr="00784950">
        <w:rPr>
          <w:rtl/>
        </w:rPr>
        <w:t>151 עד 182 יום.</w:t>
      </w:r>
      <w:r>
        <w:rPr>
          <w:rtl/>
        </w:rPr>
        <w:t xml:space="preserve"> </w:t>
      </w:r>
      <w:r w:rsidR="00784950" w:rsidRPr="00784950">
        <w:rPr>
          <w:rtl/>
        </w:rPr>
        <w:t xml:space="preserve">כל האוכלוסייה הזאת מנצלת בסך הכול משהו בסדר גודל של </w:t>
      </w:r>
      <w:r w:rsidR="00BE17D5">
        <w:rPr>
          <w:rFonts w:hint="cs"/>
          <w:rtl/>
        </w:rPr>
        <w:t>6.5%</w:t>
      </w:r>
      <w:r w:rsidR="00784950" w:rsidRPr="00784950">
        <w:rPr>
          <w:rtl/>
        </w:rPr>
        <w:t>,</w:t>
      </w:r>
      <w:r>
        <w:rPr>
          <w:rtl/>
        </w:rPr>
        <w:t xml:space="preserve"> </w:t>
      </w:r>
      <w:r w:rsidR="00784950" w:rsidRPr="00784950">
        <w:rPr>
          <w:rtl/>
        </w:rPr>
        <w:t>דהיינו, אלה ניצלו את התקופה שניתנה להם בדין.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 לך דבר אחד. העובדה שאנשים לא מנצלים את התקופה הזאת</w:t>
      </w:r>
      <w:r w:rsidR="00374753">
        <w:rPr>
          <w:rtl/>
        </w:rPr>
        <w:t xml:space="preserve"> </w:t>
      </w:r>
      <w:r w:rsidRPr="00784950">
        <w:rPr>
          <w:rtl/>
        </w:rPr>
        <w:t>אומרת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אחד: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רוצים לחזור למעגל העבודה ולעבודה. הצעת החוק הזאת תגרום</w:t>
      </w:r>
      <w:r w:rsidR="00374753">
        <w:rPr>
          <w:rtl/>
        </w:rPr>
        <w:t xml:space="preserve"> </w:t>
      </w:r>
      <w:r w:rsidRPr="00784950">
        <w:rPr>
          <w:rtl/>
        </w:rPr>
        <w:t>לכך,</w:t>
      </w:r>
      <w:r w:rsidR="00374753">
        <w:rPr>
          <w:rtl/>
        </w:rPr>
        <w:t xml:space="preserve"> </w:t>
      </w:r>
      <w:r w:rsidRPr="00784950">
        <w:rPr>
          <w:rtl/>
        </w:rPr>
        <w:t>שאנשים שהגיעו ל</w:t>
      </w:r>
      <w:r w:rsidR="00374753">
        <w:rPr>
          <w:rtl/>
        </w:rPr>
        <w:t>-</w:t>
      </w:r>
      <w:r w:rsidRPr="00784950">
        <w:rPr>
          <w:rtl/>
        </w:rPr>
        <w:t>13 שבועות, ייווצר מצב שבו לא יהיו להם דמי קיום, כי שמענו</w:t>
      </w:r>
      <w:r w:rsidR="00374753">
        <w:rPr>
          <w:rtl/>
        </w:rPr>
        <w:t xml:space="preserve"> </w:t>
      </w:r>
      <w:r w:rsidRPr="00784950">
        <w:rPr>
          <w:rtl/>
        </w:rPr>
        <w:t>מפקידי</w:t>
      </w:r>
      <w:r w:rsidR="00374753">
        <w:rPr>
          <w:rtl/>
        </w:rPr>
        <w:t xml:space="preserve"> </w:t>
      </w:r>
      <w:r w:rsidRPr="00784950">
        <w:rPr>
          <w:rtl/>
        </w:rPr>
        <w:t>המוסד</w:t>
      </w:r>
      <w:r w:rsidR="00374753">
        <w:rPr>
          <w:rtl/>
        </w:rPr>
        <w:t xml:space="preserve"> </w:t>
      </w:r>
      <w:r w:rsidRPr="00784950">
        <w:rPr>
          <w:rtl/>
        </w:rPr>
        <w:t>לביטוח לאומי שהם לא יצליחו להעמיד בזמן את האיש בפני ועדה רפואית</w:t>
      </w:r>
      <w:r w:rsidR="00374753">
        <w:rPr>
          <w:rtl/>
        </w:rPr>
        <w:t xml:space="preserve"> </w:t>
      </w:r>
      <w:r w:rsidRPr="00784950">
        <w:rPr>
          <w:rtl/>
        </w:rPr>
        <w:t>שתקבע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אחוזי</w:t>
      </w:r>
      <w:r w:rsidR="00374753">
        <w:rPr>
          <w:rtl/>
        </w:rPr>
        <w:t xml:space="preserve"> </w:t>
      </w:r>
      <w:r w:rsidRPr="00784950">
        <w:rPr>
          <w:rtl/>
        </w:rPr>
        <w:t>הנכות שלו. בצורה כזאת ייווצר מצב מסוים שלאנשים לא תהיה פרנסה</w:t>
      </w:r>
      <w:r w:rsidR="00374753">
        <w:rPr>
          <w:rtl/>
        </w:rPr>
        <w:t xml:space="preserve"> </w:t>
      </w:r>
      <w:r w:rsidRPr="00784950">
        <w:rPr>
          <w:rtl/>
        </w:rPr>
        <w:t>במשך חודש, חודשיים ושלושה חודשים, ואלה בעלי משפחות ונכים מוגבלים. לכן צריך לתת</w:t>
      </w:r>
      <w:r w:rsidR="00374753">
        <w:rPr>
          <w:rtl/>
        </w:rPr>
        <w:t xml:space="preserve"> </w:t>
      </w:r>
      <w:r w:rsidRPr="00784950">
        <w:rPr>
          <w:rtl/>
        </w:rPr>
        <w:t>את הדעת על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 מי מכר לאוצר את זה שבהצעת החוק הזאת חוסכים 50 מיליון, פקידי</w:t>
      </w:r>
      <w:r w:rsidR="00374753">
        <w:rPr>
          <w:rtl/>
        </w:rPr>
        <w:t xml:space="preserve"> </w:t>
      </w:r>
      <w:r w:rsidRPr="00784950">
        <w:rPr>
          <w:rtl/>
        </w:rPr>
        <w:t>הביטוח הלאומי לא טענו את הטענה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ממשיך,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מהנתונים עולה, שאכן מיעוט מן הנפגעים בעבודה יממש את</w:t>
      </w:r>
      <w:r w:rsidR="00374753">
        <w:rPr>
          <w:rtl/>
        </w:rPr>
        <w:t xml:space="preserve"> </w:t>
      </w:r>
      <w:r w:rsidRPr="00784950">
        <w:rPr>
          <w:rtl/>
        </w:rPr>
        <w:t>זכאותו</w:t>
      </w:r>
      <w:r w:rsidR="00374753">
        <w:rPr>
          <w:rtl/>
        </w:rPr>
        <w:t xml:space="preserve"> </w:t>
      </w:r>
      <w:r w:rsidRPr="00784950">
        <w:rPr>
          <w:rtl/>
        </w:rPr>
        <w:t>לתקופות</w:t>
      </w:r>
      <w:r w:rsidR="00374753">
        <w:rPr>
          <w:rtl/>
        </w:rPr>
        <w:t xml:space="preserve"> </w:t>
      </w:r>
      <w:r w:rsidRPr="00784950">
        <w:rPr>
          <w:rtl/>
        </w:rPr>
        <w:t>הארוכות ביותר. התיקון שהוצע על</w:t>
      </w:r>
      <w:r w:rsidR="00374753">
        <w:rPr>
          <w:rtl/>
        </w:rPr>
        <w:t>-</w:t>
      </w:r>
      <w:r w:rsidRPr="00784950">
        <w:rPr>
          <w:rtl/>
        </w:rPr>
        <w:t>ידי הממשלה קבע את קיצור התקופה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13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שבועות, דהיינו החוק אמור, בהגדרה זו, לחול על </w:t>
      </w:r>
      <w:r w:rsidR="00374753" w:rsidRPr="00784950">
        <w:rPr>
          <w:rtl/>
        </w:rPr>
        <w:t>13</w:t>
      </w:r>
      <w:r w:rsidR="00374753">
        <w:rPr>
          <w:rtl/>
        </w:rPr>
        <w:t>%</w:t>
      </w:r>
      <w:r w:rsidRPr="00784950">
        <w:rPr>
          <w:rtl/>
        </w:rPr>
        <w:t xml:space="preserve"> מן הנפגעים בעבודה בלבד.</w:t>
      </w:r>
      <w:r w:rsidR="00374753">
        <w:rPr>
          <w:rtl/>
        </w:rPr>
        <w:t xml:space="preserve"> </w:t>
      </w:r>
      <w:r w:rsidRPr="00784950">
        <w:rPr>
          <w:rtl/>
        </w:rPr>
        <w:t>ואולם</w:t>
      </w:r>
      <w:r w:rsidR="00374753">
        <w:rPr>
          <w:rtl/>
        </w:rPr>
        <w:t xml:space="preserve"> </w:t>
      </w:r>
      <w:r w:rsidRPr="00784950">
        <w:rPr>
          <w:rtl/>
        </w:rPr>
        <w:t>ועדת העבודה, הרווחה והבריאות החליטה להעמיד את משך זמן הזכאות לתשלום דמי</w:t>
      </w:r>
      <w:r w:rsidR="00374753">
        <w:rPr>
          <w:rtl/>
        </w:rPr>
        <w:t xml:space="preserve"> </w:t>
      </w:r>
      <w:r w:rsidRPr="00784950">
        <w:rPr>
          <w:rtl/>
        </w:rPr>
        <w:t>פגיעה על 24 שבועות, ולא על 26, כמוגדר כיום.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פרץ, אני יכול לשאול אותך שאלה בנושא הזה? אתה אומר שיהיו אנשים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להם דמי קיום מהשבוע ה</w:t>
      </w:r>
      <w:r w:rsidR="00374753">
        <w:rPr>
          <w:rtl/>
        </w:rPr>
        <w:t>-</w:t>
      </w:r>
      <w:r w:rsidRPr="00784950">
        <w:rPr>
          <w:rtl/>
        </w:rPr>
        <w:t>13 והלאה, עד שוועדה רפואית תקבע. ממה נפשך? אם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הרפואית</w:t>
      </w:r>
      <w:r w:rsidR="00374753">
        <w:rPr>
          <w:rtl/>
        </w:rPr>
        <w:t xml:space="preserve"> </w:t>
      </w:r>
      <w:r w:rsidRPr="00784950">
        <w:rPr>
          <w:rtl/>
        </w:rPr>
        <w:t>תקבע</w:t>
      </w:r>
      <w:r w:rsidR="00374753">
        <w:rPr>
          <w:rtl/>
        </w:rPr>
        <w:t xml:space="preserve"> </w:t>
      </w:r>
      <w:r w:rsidRPr="00784950">
        <w:rPr>
          <w:rtl/>
        </w:rPr>
        <w:t>לאחר מכן, אפילו בשבוע ה</w:t>
      </w:r>
      <w:r w:rsidR="00374753">
        <w:rPr>
          <w:rtl/>
        </w:rPr>
        <w:t>-</w:t>
      </w:r>
      <w:r w:rsidRPr="00784950">
        <w:rPr>
          <w:rtl/>
        </w:rPr>
        <w:t>26, ה</w:t>
      </w:r>
      <w:r w:rsidR="00374753">
        <w:rPr>
          <w:rtl/>
        </w:rPr>
        <w:t>-</w:t>
      </w:r>
      <w:r w:rsidRPr="00784950">
        <w:rPr>
          <w:rtl/>
        </w:rPr>
        <w:t>27, או ה</w:t>
      </w:r>
      <w:r w:rsidR="00374753">
        <w:rPr>
          <w:rtl/>
        </w:rPr>
        <w:t>-</w:t>
      </w:r>
      <w:r w:rsidRPr="00784950">
        <w:rPr>
          <w:rtl/>
        </w:rPr>
        <w:t>28, לא משנה מתי,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זכאי</w:t>
      </w:r>
      <w:r w:rsidR="00374753">
        <w:rPr>
          <w:rtl/>
        </w:rPr>
        <w:t xml:space="preserve"> </w:t>
      </w:r>
      <w:r w:rsidRPr="00784950">
        <w:rPr>
          <w:rtl/>
        </w:rPr>
        <w:t>לאחוזי נכות, ממילא הוא יקבל אותם מאותו יום שהוא סיים את השבוע ה</w:t>
      </w:r>
      <w:r w:rsidR="00374753">
        <w:rPr>
          <w:rtl/>
        </w:rPr>
        <w:t>-</w:t>
      </w:r>
      <w:r w:rsidRPr="00784950">
        <w:rPr>
          <w:rtl/>
        </w:rPr>
        <w:t>13</w:t>
      </w:r>
      <w:r w:rsidR="00374753">
        <w:rPr>
          <w:rtl/>
        </w:rPr>
        <w:t xml:space="preserve"> </w:t>
      </w:r>
      <w:r w:rsidRPr="00784950">
        <w:rPr>
          <w:rtl/>
        </w:rPr>
        <w:t>והלאה.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זכאי</w:t>
      </w:r>
      <w:r w:rsidR="00374753">
        <w:rPr>
          <w:rtl/>
        </w:rPr>
        <w:t xml:space="preserve"> </w:t>
      </w:r>
      <w:r w:rsidRPr="00784950">
        <w:rPr>
          <w:rtl/>
        </w:rPr>
        <w:t>לאחוזי נכות, ממילא הוא יכול היה לצאת לעבודה מהשבוע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13.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על סמך אישור רפואי שניתן לאותו איש, אין לי ספק שהמוסד לביטוח לאומי</w:t>
      </w:r>
      <w:r w:rsidR="00374753">
        <w:rPr>
          <w:rtl/>
        </w:rPr>
        <w:t xml:space="preserve"> </w:t>
      </w:r>
      <w:r w:rsidRPr="00784950">
        <w:rPr>
          <w:rtl/>
        </w:rPr>
        <w:t>וגם הוועדה הרפואית, בעת שזה יגיע לדיון בפניהם, יתייחסו לאותה בקשה ויאשרו 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כמדומני</w:t>
      </w:r>
      <w:r w:rsidR="00374753">
        <w:rPr>
          <w:rtl/>
        </w:rPr>
        <w:t xml:space="preserve"> </w:t>
      </w:r>
      <w:r w:rsidRPr="00784950">
        <w:rPr>
          <w:rtl/>
        </w:rPr>
        <w:t>שבאחד הסעיפים, דומני שבסעיף 18(א), יש לזה תרופה, ואפשר יהיה לשלם</w:t>
      </w:r>
      <w:r w:rsidR="00374753">
        <w:rPr>
          <w:rtl/>
        </w:rPr>
        <w:t xml:space="preserve"> </w:t>
      </w:r>
      <w:r w:rsidRPr="00784950">
        <w:rPr>
          <w:rtl/>
        </w:rPr>
        <w:t>לו את זה רטרואקטיבית בפרק זמן מסוים.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יכולים לשלם לו בתוך 90 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מסכים אתך עד לקטע שאדוני אמר שעלול להיווצר מצב שבו לאיש פשוט לא יהיו</w:t>
      </w:r>
      <w:r w:rsidR="00374753">
        <w:rPr>
          <w:rtl/>
        </w:rPr>
        <w:t xml:space="preserve"> </w:t>
      </w:r>
      <w:r w:rsidRPr="00784950">
        <w:rPr>
          <w:rtl/>
        </w:rPr>
        <w:t>דמי</w:t>
      </w:r>
      <w:r w:rsidR="00374753">
        <w:rPr>
          <w:rtl/>
        </w:rPr>
        <w:t xml:space="preserve"> </w:t>
      </w:r>
      <w:r w:rsidRPr="00784950">
        <w:rPr>
          <w:rtl/>
        </w:rPr>
        <w:t>קיום.</w:t>
      </w:r>
      <w:r w:rsidR="00374753">
        <w:rPr>
          <w:rtl/>
        </w:rPr>
        <w:t xml:space="preserve"> </w:t>
      </w:r>
      <w:r w:rsidRPr="00784950">
        <w:rPr>
          <w:rtl/>
        </w:rPr>
        <w:t>אני הייתי נגד הצעת החוק הזאת, כי שוכנעתי שלא יהיו לו דמי קיום, אבל</w:t>
      </w:r>
      <w:r w:rsidR="00374753">
        <w:rPr>
          <w:rtl/>
        </w:rPr>
        <w:t xml:space="preserve"> </w:t>
      </w:r>
      <w:r w:rsidRPr="00784950">
        <w:rPr>
          <w:rtl/>
        </w:rPr>
        <w:t>ברגע</w:t>
      </w:r>
      <w:r w:rsidR="00374753">
        <w:rPr>
          <w:rtl/>
        </w:rPr>
        <w:t xml:space="preserve"> </w:t>
      </w:r>
      <w:r w:rsidRPr="00784950">
        <w:rPr>
          <w:rtl/>
        </w:rPr>
        <w:t>שייקבעו לו אחוזי נכות, הם ייקבעו מאותו יום שהוא סיים לקבל דמי פגיעה ומאז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יתחיל השעון לדפוק אחוזי נכות. ממילא אם הוא מקבל </w:t>
      </w:r>
      <w:r w:rsidR="00374753" w:rsidRPr="00784950">
        <w:rPr>
          <w:rtl/>
        </w:rPr>
        <w:t>0</w:t>
      </w:r>
      <w:r w:rsidR="00374753">
        <w:rPr>
          <w:rtl/>
        </w:rPr>
        <w:t>%</w:t>
      </w:r>
      <w:r w:rsidRPr="00784950">
        <w:rPr>
          <w:rtl/>
        </w:rPr>
        <w:t>, הוא לא יקבל שום דבר, ובעצם</w:t>
      </w:r>
      <w:r w:rsidR="00374753">
        <w:rPr>
          <w:rtl/>
        </w:rPr>
        <w:t xml:space="preserve"> </w:t>
      </w:r>
      <w:r w:rsidRPr="00784950">
        <w:rPr>
          <w:rtl/>
        </w:rPr>
        <w:t>הוא יכול היה לחזור לעבודה.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התקופה עד שהוועדה הרפואית מתכנסת ודנה בעניינו היא תקופה לא ידועה. פעם אמר</w:t>
      </w:r>
      <w:r w:rsidR="00374753">
        <w:rPr>
          <w:rtl/>
        </w:rPr>
        <w:t xml:space="preserve"> </w:t>
      </w:r>
      <w:r w:rsidRPr="00784950">
        <w:rPr>
          <w:rtl/>
        </w:rPr>
        <w:t>ד"ר</w:t>
      </w:r>
      <w:r w:rsidR="00374753">
        <w:rPr>
          <w:rtl/>
        </w:rPr>
        <w:t xml:space="preserve"> </w:t>
      </w:r>
      <w:r w:rsidRPr="00784950">
        <w:rPr>
          <w:rtl/>
        </w:rPr>
        <w:t>בורג,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הסעד</w:t>
      </w:r>
      <w:r w:rsidR="00374753">
        <w:rPr>
          <w:rtl/>
        </w:rPr>
        <w:t xml:space="preserve"> </w:t>
      </w:r>
      <w:r w:rsidRPr="00784950">
        <w:rPr>
          <w:rtl/>
        </w:rPr>
        <w:t>לשעבר:</w:t>
      </w:r>
      <w:r w:rsidR="00374753">
        <w:rPr>
          <w:rtl/>
        </w:rPr>
        <w:t xml:space="preserve"> </w:t>
      </w:r>
      <w:r w:rsidRPr="00784950">
        <w:rPr>
          <w:rtl/>
        </w:rPr>
        <w:t>אני מעדיף לטעות בשיקול דעת ושאדם לא ירעב, חלילה,</w:t>
      </w:r>
      <w:r w:rsidR="00374753">
        <w:rPr>
          <w:rtl/>
        </w:rPr>
        <w:t xml:space="preserve"> </w:t>
      </w:r>
      <w:r w:rsidRPr="00784950">
        <w:rPr>
          <w:rtl/>
        </w:rPr>
        <w:t>ללחם,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שייכנס לחובות. אני מדבר בסך הכול על </w:t>
      </w:r>
      <w:r w:rsidR="00BE17D5">
        <w:rPr>
          <w:rFonts w:hint="cs"/>
          <w:rtl/>
        </w:rPr>
        <w:t>6.5%</w:t>
      </w:r>
      <w:r w:rsidRPr="00784950">
        <w:rPr>
          <w:rtl/>
        </w:rPr>
        <w:t xml:space="preserve"> אנשים שמנצלים את הדבר הזה.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שוחחתי הבוקר עם מנכ"ל המוסד לביטוח לאומי וביקשתי ממנו </w:t>
      </w:r>
      <w:r w:rsidR="00374753">
        <w:rPr>
          <w:rtl/>
        </w:rPr>
        <w:t>–</w:t>
      </w:r>
      <w:r w:rsidRPr="00784950">
        <w:rPr>
          <w:rtl/>
        </w:rPr>
        <w:t xml:space="preserve"> כמו שאדוני ביקש ממנו </w:t>
      </w:r>
      <w:r w:rsidR="00374753">
        <w:rPr>
          <w:rtl/>
        </w:rPr>
        <w:t xml:space="preserve">– </w:t>
      </w:r>
      <w:r w:rsidRPr="00784950">
        <w:rPr>
          <w:rtl/>
        </w:rPr>
        <w:t>שיתחייב שהוא מבטיח להביא את האיש בתוך 13 שבועות לוועדה רפואית ואז ייקבע גורלו.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היה הכי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הכי</w:t>
      </w:r>
      <w:r w:rsidR="00374753">
        <w:rPr>
          <w:rtl/>
        </w:rPr>
        <w:t xml:space="preserve"> </w:t>
      </w:r>
      <w:r w:rsidRPr="00784950">
        <w:rPr>
          <w:rtl/>
        </w:rPr>
        <w:t>נכון</w:t>
      </w:r>
      <w:r w:rsidR="00374753">
        <w:rPr>
          <w:rtl/>
        </w:rPr>
        <w:t xml:space="preserve"> </w:t>
      </w:r>
      <w:r w:rsidRPr="00784950">
        <w:rPr>
          <w:rtl/>
        </w:rPr>
        <w:t>והכי בריא. מה שקורה הוא שאומרים לאיש: אדוני, נגמרו 13</w:t>
      </w:r>
      <w:r w:rsidR="00374753">
        <w:rPr>
          <w:rtl/>
        </w:rPr>
        <w:t xml:space="preserve"> </w:t>
      </w:r>
      <w:r w:rsidRPr="00784950">
        <w:rPr>
          <w:rtl/>
        </w:rPr>
        <w:t>שבועות,</w:t>
      </w:r>
      <w:r w:rsidR="00374753">
        <w:rPr>
          <w:rtl/>
        </w:rPr>
        <w:t xml:space="preserve"> </w:t>
      </w:r>
      <w:r w:rsidRPr="00784950">
        <w:rPr>
          <w:rtl/>
        </w:rPr>
        <w:t>תמתין</w:t>
      </w:r>
      <w:r w:rsidR="00374753">
        <w:rPr>
          <w:rtl/>
        </w:rPr>
        <w:t xml:space="preserve"> </w:t>
      </w:r>
      <w:r w:rsidRPr="00784950">
        <w:rPr>
          <w:rtl/>
        </w:rPr>
        <w:t>לוועדה</w:t>
      </w:r>
      <w:r w:rsidR="00374753">
        <w:rPr>
          <w:rtl/>
        </w:rPr>
        <w:t xml:space="preserve"> </w:t>
      </w:r>
      <w:r w:rsidRPr="00784950">
        <w:rPr>
          <w:rtl/>
        </w:rPr>
        <w:t>רפואית.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בתוך 16, 18, 26 או אפילו 30</w:t>
      </w:r>
      <w:r w:rsidR="00374753">
        <w:rPr>
          <w:rtl/>
        </w:rPr>
        <w:t xml:space="preserve"> </w:t>
      </w:r>
      <w:r w:rsidRPr="00784950">
        <w:rPr>
          <w:rtl/>
        </w:rPr>
        <w:t>שבועות.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אותו אדם יושב בבית, לא יוצא לשוק העבודה, לא יודע מה מצבו, נוצרים</w:t>
      </w:r>
      <w:r w:rsidR="00374753">
        <w:rPr>
          <w:rtl/>
        </w:rPr>
        <w:t xml:space="preserve"> </w:t>
      </w:r>
      <w:r w:rsidRPr="00784950">
        <w:rPr>
          <w:rtl/>
        </w:rPr>
        <w:t>לו חובות, אין לו פרנסה משום גורם. זה דבר שיגרום עוול. אם הנתונים שהוצגו בפנינו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המוסד לביטוח לאומי היו אומרים שיש </w:t>
      </w:r>
      <w:r w:rsidR="00374753" w:rsidRPr="00784950">
        <w:rPr>
          <w:rtl/>
        </w:rPr>
        <w:t>70</w:t>
      </w:r>
      <w:r w:rsidR="00374753">
        <w:rPr>
          <w:rtl/>
        </w:rPr>
        <w:t>%</w:t>
      </w:r>
      <w:r w:rsidRPr="00784950">
        <w:rPr>
          <w:rtl/>
        </w:rPr>
        <w:t xml:space="preserve"> או 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 xml:space="preserve"> שמנצלים את כל 26 השבועות,</w:t>
      </w:r>
      <w:r w:rsidR="00374753">
        <w:rPr>
          <w:rtl/>
        </w:rPr>
        <w:t xml:space="preserve"> </w:t>
      </w:r>
      <w:r w:rsidRPr="00784950">
        <w:rPr>
          <w:rtl/>
        </w:rPr>
        <w:t>תאמינו לי שהייתי נותן את ידי להפסיק את זה לאלתר.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להיפך, אם </w:t>
      </w:r>
      <w:r w:rsidR="00374753" w:rsidRPr="00784950">
        <w:rPr>
          <w:rtl/>
        </w:rPr>
        <w:t>80</w:t>
      </w:r>
      <w:r w:rsidR="00374753">
        <w:rPr>
          <w:rtl/>
        </w:rPr>
        <w:t>%</w:t>
      </w:r>
      <w:r w:rsidRPr="00784950">
        <w:rPr>
          <w:rtl/>
        </w:rPr>
        <w:t xml:space="preserve"> היו מנצלים את זה, סימן שהחוק לא 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אתה טועה, סימן שאנשים רוצים לחזור למעגל העבודה ולא רוצים לצאת לחופשה,</w:t>
      </w:r>
      <w:r w:rsidR="00374753">
        <w:rPr>
          <w:rtl/>
        </w:rPr>
        <w:t xml:space="preserve"> </w:t>
      </w:r>
      <w:r w:rsidRPr="00784950">
        <w:rPr>
          <w:rtl/>
        </w:rPr>
        <w:t>לא רוצים לנצל את 26 השבועות.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הטענה של משרד האוצר היתה שאנשים מרמים.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טוען,</w:t>
      </w:r>
      <w:r w:rsidR="00374753">
        <w:rPr>
          <w:rtl/>
        </w:rPr>
        <w:t xml:space="preserve"> </w:t>
      </w:r>
      <w:r w:rsidRPr="00784950">
        <w:rPr>
          <w:rtl/>
        </w:rPr>
        <w:t>שכאשר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זכאות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26 שבועות, הם מנצלים אותם עד תומם וכך</w:t>
      </w:r>
      <w:r w:rsidR="00374753">
        <w:rPr>
          <w:rtl/>
        </w:rPr>
        <w:t xml:space="preserve"> </w:t>
      </w:r>
      <w:r w:rsidRPr="00784950">
        <w:rPr>
          <w:rtl/>
        </w:rPr>
        <w:t>מנצלים את הרופאים ואת המדינה.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 לא האנשים, זו המערכת.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משנה, אותם חולים, אותם נפגעי עבודה מנצלים את התקופה עד תום 26 שבועות.</w:t>
      </w:r>
      <w:r w:rsidR="00374753">
        <w:rPr>
          <w:rtl/>
        </w:rPr>
        <w:t xml:space="preserve"> </w:t>
      </w:r>
      <w:r w:rsidRPr="00784950">
        <w:rPr>
          <w:rtl/>
        </w:rPr>
        <w:t>הנתונים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נתונים שלנו, הם נתונים של המוסד לביטוח לאומי, שאומרים שזה בסך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הכול </w:t>
      </w:r>
      <w:r w:rsidR="00374753" w:rsidRPr="00784950">
        <w:rPr>
          <w:rtl/>
        </w:rPr>
        <w:t>6</w:t>
      </w:r>
      <w:r w:rsidR="00BE17D5">
        <w:rPr>
          <w:rFonts w:hint="cs"/>
          <w:rtl/>
        </w:rPr>
        <w:t>.5%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הם אומרים ש</w:t>
      </w:r>
      <w:r w:rsidR="00374753">
        <w:rPr>
          <w:rtl/>
        </w:rPr>
        <w:t>-</w:t>
      </w:r>
      <w:r w:rsidR="00BE17D5">
        <w:rPr>
          <w:rFonts w:hint="cs"/>
          <w:rtl/>
        </w:rPr>
        <w:t>6.5%</w:t>
      </w:r>
      <w:r w:rsidRPr="00784950">
        <w:rPr>
          <w:rtl/>
        </w:rPr>
        <w:t xml:space="preserve"> זה 50 מיליון שקל?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יודע מנין נלקח הנתון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סגן האוצר, המספרים האלה נראים לי מופרכים ומוגזמים. אני מציע לאדוני</w:t>
      </w:r>
      <w:r w:rsidR="00374753">
        <w:rPr>
          <w:rtl/>
        </w:rPr>
        <w:t xml:space="preserve"> </w:t>
      </w:r>
      <w:r w:rsidRPr="00784950">
        <w:rPr>
          <w:rtl/>
        </w:rPr>
        <w:t>שיבדוק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  <w:r w:rsidR="00374753">
        <w:rPr>
          <w:rtl/>
        </w:rPr>
        <w:t xml:space="preserve"> </w:t>
      </w:r>
      <w:r w:rsidRPr="00784950">
        <w:rPr>
          <w:rtl/>
        </w:rPr>
        <w:t>פעמים</w:t>
      </w:r>
      <w:r w:rsidR="00374753">
        <w:rPr>
          <w:rtl/>
        </w:rPr>
        <w:t xml:space="preserve"> </w:t>
      </w:r>
      <w:r w:rsidRPr="00784950">
        <w:rPr>
          <w:rtl/>
        </w:rPr>
        <w:t>רבות</w:t>
      </w:r>
      <w:r w:rsidR="00374753">
        <w:rPr>
          <w:rtl/>
        </w:rPr>
        <w:t xml:space="preserve"> </w:t>
      </w:r>
      <w:r w:rsidRPr="00784950">
        <w:rPr>
          <w:rtl/>
        </w:rPr>
        <w:t>אנשי האוצר מגיעים לוועדת העבודה והרווחה</w:t>
      </w:r>
      <w:r w:rsidR="00374753">
        <w:rPr>
          <w:rtl/>
        </w:rPr>
        <w:t xml:space="preserve"> </w:t>
      </w:r>
      <w:r w:rsidRPr="00784950">
        <w:rPr>
          <w:rtl/>
        </w:rPr>
        <w:t>ושולפים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ימין</w:t>
      </w:r>
      <w:r w:rsidR="00374753">
        <w:rPr>
          <w:rtl/>
        </w:rPr>
        <w:t xml:space="preserve"> </w:t>
      </w:r>
      <w:r w:rsidRPr="00784950">
        <w:rPr>
          <w:rtl/>
        </w:rPr>
        <w:t>ועל שמאל, בצורה לא אחראית, בלי שום בסיס הגיוני, מיני מספרים</w:t>
      </w:r>
      <w:r w:rsidR="00374753">
        <w:rPr>
          <w:rtl/>
        </w:rPr>
        <w:t xml:space="preserve"> </w:t>
      </w:r>
      <w:r w:rsidRPr="00784950">
        <w:rPr>
          <w:rtl/>
        </w:rPr>
        <w:t>מופרכים. לאחר מכן כשאנחנו בודקים מסתבר שלא כצעקתה.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מן</w:t>
      </w:r>
      <w:r w:rsidR="00374753">
        <w:rPr>
          <w:rtl/>
        </w:rPr>
        <w:t xml:space="preserve"> </w:t>
      </w:r>
      <w:r w:rsidRPr="00784950">
        <w:rPr>
          <w:rtl/>
        </w:rPr>
        <w:t>הנתונים</w:t>
      </w:r>
      <w:r w:rsidR="00374753">
        <w:rPr>
          <w:rtl/>
        </w:rPr>
        <w:t xml:space="preserve"> </w:t>
      </w:r>
      <w:r w:rsidRPr="00784950">
        <w:rPr>
          <w:rtl/>
        </w:rPr>
        <w:t>עולה,</w:t>
      </w:r>
      <w:r w:rsidR="00374753">
        <w:rPr>
          <w:rtl/>
        </w:rPr>
        <w:t xml:space="preserve"> </w:t>
      </w:r>
      <w:r w:rsidRPr="00784950">
        <w:rPr>
          <w:rtl/>
        </w:rPr>
        <w:t>שאכן</w:t>
      </w:r>
      <w:r w:rsidR="00374753">
        <w:rPr>
          <w:rtl/>
        </w:rPr>
        <w:t xml:space="preserve"> </w:t>
      </w:r>
      <w:r w:rsidRPr="00784950">
        <w:rPr>
          <w:rtl/>
        </w:rPr>
        <w:t>מיעוט</w:t>
      </w:r>
      <w:r w:rsidR="00374753">
        <w:rPr>
          <w:rtl/>
        </w:rPr>
        <w:t xml:space="preserve"> </w:t>
      </w:r>
      <w:r w:rsidRPr="00784950">
        <w:rPr>
          <w:rtl/>
        </w:rPr>
        <w:t>מן הנפגעים בעבודה יממש את זכאותו לתקופות</w:t>
      </w:r>
      <w:r w:rsidR="00374753">
        <w:rPr>
          <w:rtl/>
        </w:rPr>
        <w:t xml:space="preserve"> </w:t>
      </w:r>
      <w:r w:rsidRPr="00784950">
        <w:rPr>
          <w:rtl/>
        </w:rPr>
        <w:t>הארוכות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התיקון</w:t>
      </w:r>
      <w:r w:rsidR="00374753">
        <w:rPr>
          <w:rtl/>
        </w:rPr>
        <w:t xml:space="preserve"> </w:t>
      </w:r>
      <w:r w:rsidRPr="00784950">
        <w:rPr>
          <w:rtl/>
        </w:rPr>
        <w:t>שהוצע על</w:t>
      </w:r>
      <w:r w:rsidR="00374753">
        <w:rPr>
          <w:rtl/>
        </w:rPr>
        <w:t>-</w:t>
      </w:r>
      <w:r w:rsidRPr="00784950">
        <w:rPr>
          <w:rtl/>
        </w:rPr>
        <w:t>ידי הממשלה קבע את קיצור התקופה ל</w:t>
      </w:r>
      <w:r w:rsidR="00374753">
        <w:rPr>
          <w:rtl/>
        </w:rPr>
        <w:t>-</w:t>
      </w:r>
      <w:r w:rsidRPr="00784950">
        <w:rPr>
          <w:rtl/>
        </w:rPr>
        <w:t>13 שבועות,</w:t>
      </w:r>
      <w:r w:rsidR="00374753">
        <w:rPr>
          <w:rtl/>
        </w:rPr>
        <w:t xml:space="preserve"> </w:t>
      </w:r>
      <w:r w:rsidRPr="00784950">
        <w:rPr>
          <w:rtl/>
        </w:rPr>
        <w:t>דהיינו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אמור, בהגדרה זו, לחול על </w:t>
      </w:r>
      <w:r w:rsidR="00374753" w:rsidRPr="00784950">
        <w:rPr>
          <w:rtl/>
        </w:rPr>
        <w:t>13</w:t>
      </w:r>
      <w:r w:rsidR="00374753">
        <w:rPr>
          <w:rtl/>
        </w:rPr>
        <w:t>%</w:t>
      </w:r>
      <w:r w:rsidRPr="00784950">
        <w:rPr>
          <w:rtl/>
        </w:rPr>
        <w:t xml:space="preserve"> מן הנפגעים בעבודה בלבד.</w:t>
      </w:r>
      <w:r w:rsidR="00374753">
        <w:rPr>
          <w:rtl/>
        </w:rPr>
        <w:t xml:space="preserve"> </w:t>
      </w:r>
      <w:r w:rsidRPr="00784950">
        <w:rPr>
          <w:rtl/>
        </w:rPr>
        <w:t>ואולם ועדת</w:t>
      </w:r>
      <w:r w:rsidR="00374753">
        <w:rPr>
          <w:rtl/>
        </w:rPr>
        <w:t xml:space="preserve"> </w:t>
      </w:r>
      <w:r w:rsidRPr="00784950">
        <w:rPr>
          <w:rtl/>
        </w:rPr>
        <w:t>העבודה, הרווחה והבריאות החליטה להעמיד את משך זמן הזכאות לתשלום דמי פגיעה על 24</w:t>
      </w:r>
      <w:r w:rsidR="00374753">
        <w:rPr>
          <w:rtl/>
        </w:rPr>
        <w:t xml:space="preserve"> </w:t>
      </w:r>
      <w:r w:rsidRPr="00784950">
        <w:rPr>
          <w:rtl/>
        </w:rPr>
        <w:t>שבועות, במקום 26, כמוגדר כיום.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להצעה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הסתייגויות,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השאר</w:t>
      </w:r>
      <w:r w:rsidR="00374753">
        <w:rPr>
          <w:rtl/>
        </w:rPr>
        <w:t xml:space="preserve"> </w:t>
      </w:r>
      <w:r w:rsidRPr="00784950">
        <w:rPr>
          <w:rtl/>
        </w:rPr>
        <w:t>של האוצר, המבקש להחזיר את הנוסח המקורי</w:t>
      </w:r>
      <w:r w:rsidR="00374753">
        <w:rPr>
          <w:rtl/>
        </w:rPr>
        <w:t xml:space="preserve"> </w:t>
      </w:r>
      <w:r w:rsidRPr="00784950">
        <w:rPr>
          <w:rtl/>
        </w:rPr>
        <w:t>המוצע לקדמותו, קרי, להעמיד את משך הזמן לתשלום דמי פגיעה על 13 שבועות בלבד.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לאשר את ההצעה בקריאה שנייה ובקריאה שלישית.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תמה על הנתון של 50 מיליון, איזה חיסכון? על מה מדובר בכלל.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לך, חבר הכנסת פרץ, היות שאדוני ניהל את הישיבה ואני לא השתתפתי בה</w:t>
      </w:r>
      <w:r w:rsidR="00374753">
        <w:rPr>
          <w:rtl/>
        </w:rPr>
        <w:t xml:space="preserve"> –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קבעה</w:t>
      </w:r>
      <w:r w:rsidR="00374753">
        <w:rPr>
          <w:rtl/>
        </w:rPr>
        <w:t xml:space="preserve"> </w:t>
      </w:r>
      <w:r w:rsidRPr="00784950">
        <w:rPr>
          <w:rtl/>
        </w:rPr>
        <w:t>ש</w:t>
      </w:r>
      <w:r w:rsidR="00374753">
        <w:rPr>
          <w:rtl/>
        </w:rPr>
        <w:t>-</w:t>
      </w:r>
      <w:r w:rsidRPr="00784950">
        <w:rPr>
          <w:rtl/>
        </w:rPr>
        <w:t>24 שבועות זה פרק הזמן הנכון שבו עובר הקו, כלומר עד 24</w:t>
      </w:r>
      <w:r w:rsidR="00374753">
        <w:rPr>
          <w:rtl/>
        </w:rPr>
        <w:t xml:space="preserve"> </w:t>
      </w:r>
      <w:r w:rsidRPr="00784950">
        <w:rPr>
          <w:rtl/>
        </w:rPr>
        <w:t>שבועות זה בסדר, 26 שבועות זה לא בסדר?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הייתי מצביע על ההצעה של 26 שבועות, האוצר היה בא עם</w:t>
      </w:r>
      <w:r w:rsidR="00374753">
        <w:rPr>
          <w:rtl/>
        </w:rPr>
        <w:t xml:space="preserve"> </w:t>
      </w:r>
      <w:r w:rsidRPr="00784950">
        <w:rPr>
          <w:rtl/>
        </w:rPr>
        <w:t>הצעתו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אפשרות אחרת.</w:t>
      </w:r>
      <w:r w:rsidR="00374753">
        <w:rPr>
          <w:rtl/>
        </w:rPr>
        <w:t xml:space="preserve"> </w:t>
      </w:r>
      <w:r w:rsidRPr="00784950">
        <w:rPr>
          <w:rtl/>
        </w:rPr>
        <w:t>על מנת להביא לשינוי מהותי, הייתי חייב</w:t>
      </w:r>
      <w:r w:rsidR="00374753">
        <w:rPr>
          <w:rtl/>
        </w:rPr>
        <w:t xml:space="preserve"> </w:t>
      </w:r>
      <w:r w:rsidRPr="00784950">
        <w:rPr>
          <w:rtl/>
        </w:rPr>
        <w:t>להוריד שבועיים. זה התרגיל שניתן לנו כפרלמנטרים על מנת לעקוף את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שאלה לסגן שר האוצר. אתה מוכן להשיב?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המערכת תגיד שהאיש לא זכאי, הוא יחזיר את הכסף?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בוודאי, אין לי ספק. מנכים. המוסד לביטוח לאומי ידע.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מה שהוא אומר.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אדוני, ברגע שרופא מקצועי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אתם,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תהיו מוכנים לקבל את זה כדי לומר כך, שמי שלא ייקבעו לו אחוזי</w:t>
      </w:r>
      <w:r w:rsidR="00374753">
        <w:rPr>
          <w:rtl/>
        </w:rPr>
        <w:t xml:space="preserve"> </w:t>
      </w:r>
      <w:r w:rsidRPr="00784950">
        <w:rPr>
          <w:rtl/>
        </w:rPr>
        <w:t>נכות</w:t>
      </w:r>
      <w:r w:rsidR="00374753">
        <w:rPr>
          <w:rtl/>
        </w:rPr>
        <w:t xml:space="preserve"> </w:t>
      </w:r>
      <w:r w:rsidRPr="00784950">
        <w:rPr>
          <w:rtl/>
        </w:rPr>
        <w:t>יצטרך להחזיר את הכסף מהשבוע ה</w:t>
      </w:r>
      <w:r w:rsidR="00374753">
        <w:rPr>
          <w:rtl/>
        </w:rPr>
        <w:t>-</w:t>
      </w:r>
      <w:r w:rsidRPr="00784950">
        <w:rPr>
          <w:rtl/>
        </w:rPr>
        <w:t>13? זאת אומרת, הוא יקבל עד השבוע ה</w:t>
      </w:r>
      <w:r w:rsidR="00374753">
        <w:rPr>
          <w:rtl/>
        </w:rPr>
        <w:t>-</w:t>
      </w:r>
      <w:r w:rsidRPr="00784950">
        <w:rPr>
          <w:rtl/>
        </w:rPr>
        <w:t>26, ואם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יקבל </w:t>
      </w:r>
      <w:r w:rsidR="00374753" w:rsidRPr="00784950">
        <w:rPr>
          <w:rtl/>
        </w:rPr>
        <w:t>0</w:t>
      </w:r>
      <w:r w:rsidR="00374753">
        <w:rPr>
          <w:rtl/>
        </w:rPr>
        <w:t>%</w:t>
      </w:r>
      <w:r w:rsidRPr="00784950">
        <w:rPr>
          <w:rtl/>
        </w:rPr>
        <w:t xml:space="preserve"> נכות, מהשבוע ה</w:t>
      </w:r>
      <w:r w:rsidR="00374753">
        <w:rPr>
          <w:rtl/>
        </w:rPr>
        <w:t>-</w:t>
      </w:r>
      <w:r w:rsidRPr="00784950">
        <w:rPr>
          <w:rtl/>
        </w:rPr>
        <w:t>13 ואילך הוא יצטרך להחזיר את הכסף. אתם תהיו מוכנים לקבל</w:t>
      </w:r>
      <w:r w:rsidR="00374753">
        <w:rPr>
          <w:rtl/>
        </w:rPr>
        <w:t xml:space="preserve"> </w:t>
      </w:r>
      <w:r w:rsidRPr="00784950">
        <w:rPr>
          <w:rtl/>
        </w:rPr>
        <w:t>את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אדוני מציע לו את זה? זה לא הגון ולא הוגן, אדוני, ואתה עושה את זה</w:t>
      </w:r>
      <w:r w:rsidR="00374753">
        <w:rPr>
          <w:rtl/>
        </w:rPr>
        <w:t xml:space="preserve"> </w:t>
      </w:r>
      <w:r w:rsidRPr="00784950">
        <w:rPr>
          <w:rtl/>
        </w:rPr>
        <w:t>לחבר סיעתך.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אדוני סגן שר האוצר, עוד נקודת הבהרה, הרי זה לא אוטומטית</w:t>
      </w:r>
      <w:r w:rsidR="00374753">
        <w:rPr>
          <w:rtl/>
        </w:rPr>
        <w:t xml:space="preserve"> </w:t>
      </w:r>
      <w:r w:rsidRPr="00784950">
        <w:rPr>
          <w:rtl/>
        </w:rPr>
        <w:t>שאדם</w:t>
      </w:r>
      <w:r w:rsidR="00374753">
        <w:rPr>
          <w:rtl/>
        </w:rPr>
        <w:t xml:space="preserve"> </w:t>
      </w:r>
      <w:r w:rsidRPr="00784950">
        <w:rPr>
          <w:rtl/>
        </w:rPr>
        <w:t>שנפגע</w:t>
      </w:r>
      <w:r w:rsidR="00374753">
        <w:rPr>
          <w:rtl/>
        </w:rPr>
        <w:t xml:space="preserve"> </w:t>
      </w:r>
      <w:r w:rsidRPr="00784950">
        <w:rPr>
          <w:rtl/>
        </w:rPr>
        <w:t>בתאונת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26</w:t>
      </w:r>
      <w:r w:rsidR="00374753">
        <w:rPr>
          <w:rtl/>
        </w:rPr>
        <w:t xml:space="preserve"> </w:t>
      </w:r>
      <w:r w:rsidRPr="00784950">
        <w:rPr>
          <w:rtl/>
        </w:rPr>
        <w:t>שבועות, הוא יכול לקבל בין יום אחד ועד 26</w:t>
      </w:r>
      <w:r w:rsidR="00374753">
        <w:rPr>
          <w:rtl/>
        </w:rPr>
        <w:t xml:space="preserve"> </w:t>
      </w:r>
      <w:r w:rsidRPr="00784950">
        <w:rPr>
          <w:rtl/>
        </w:rPr>
        <w:t>שבועות.</w:t>
      </w:r>
      <w:r w:rsidR="00374753">
        <w:rPr>
          <w:rtl/>
        </w:rPr>
        <w:t xml:space="preserve"> </w:t>
      </w:r>
      <w:r w:rsidRPr="00784950">
        <w:rPr>
          <w:rtl/>
        </w:rPr>
        <w:t>הרי הרופא יכול לתת לו גם 13 שבועות, גם 12 שבועות וגם 11 שבועות, זה לא</w:t>
      </w:r>
      <w:r w:rsidR="00374753">
        <w:rPr>
          <w:rtl/>
        </w:rPr>
        <w:t xml:space="preserve"> </w:t>
      </w:r>
      <w:r w:rsidRPr="00784950">
        <w:rPr>
          <w:rtl/>
        </w:rPr>
        <w:t>אוטומטית.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זו, אגב, נקודה חשובה שכדאי לציין אותה, אני פשוט לא הייתי ער לנקודה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שנפגע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בבוקר</w:t>
      </w:r>
      <w:r w:rsidR="00374753">
        <w:rPr>
          <w:rtl/>
        </w:rPr>
        <w:t xml:space="preserve"> </w:t>
      </w:r>
      <w:r w:rsidRPr="00784950">
        <w:rPr>
          <w:rtl/>
        </w:rPr>
        <w:t>בתאונת</w:t>
      </w:r>
      <w:r w:rsidR="00374753">
        <w:rPr>
          <w:rtl/>
        </w:rPr>
        <w:t xml:space="preserve"> </w:t>
      </w:r>
      <w:r w:rsidRPr="00784950">
        <w:rPr>
          <w:rtl/>
        </w:rPr>
        <w:t>עבודה מקבל אוטומטית חופשת מחלה 26</w:t>
      </w:r>
      <w:r w:rsidR="00374753">
        <w:rPr>
          <w:rtl/>
        </w:rPr>
        <w:t xml:space="preserve"> </w:t>
      </w:r>
      <w:r w:rsidRPr="00784950">
        <w:rPr>
          <w:rtl/>
        </w:rPr>
        <w:t>שבועות.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אחרת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מפקפקים</w:t>
      </w:r>
      <w:r w:rsidR="00374753">
        <w:rPr>
          <w:rtl/>
        </w:rPr>
        <w:t xml:space="preserve"> </w:t>
      </w:r>
      <w:r w:rsidRPr="00784950">
        <w:rPr>
          <w:rtl/>
        </w:rPr>
        <w:t>בשיקול</w:t>
      </w:r>
      <w:r w:rsidR="00374753">
        <w:rPr>
          <w:rtl/>
        </w:rPr>
        <w:t xml:space="preserve"> </w:t>
      </w:r>
      <w:r w:rsidRPr="00784950">
        <w:rPr>
          <w:rtl/>
        </w:rPr>
        <w:t>דעתו של הרופא. אם אנחנו סומכים עליו, סומכים</w:t>
      </w:r>
      <w:r w:rsidR="00374753">
        <w:rPr>
          <w:rtl/>
        </w:rPr>
        <w:t xml:space="preserve"> </w:t>
      </w:r>
      <w:r w:rsidRPr="00784950">
        <w:rPr>
          <w:rtl/>
        </w:rPr>
        <w:t>עליו,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פגוע,</w:t>
      </w:r>
      <w:r w:rsidR="00374753">
        <w:rPr>
          <w:rtl/>
        </w:rPr>
        <w:t xml:space="preserve"> </w:t>
      </w:r>
      <w:r w:rsidRPr="00784950">
        <w:rPr>
          <w:rtl/>
        </w:rPr>
        <w:t>סומכים על רופא שייתן 26 שבועות, ואם הרופא סבור שהוא 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לקבל 26 שבועות, ממילא הוא לא ייתן, הוא יכול לתת רק שבועיים</w:t>
      </w:r>
      <w:r w:rsidR="00374753">
        <w:rPr>
          <w:rtl/>
        </w:rPr>
        <w:t>-</w:t>
      </w:r>
      <w:r w:rsidRPr="00784950">
        <w:rPr>
          <w:rtl/>
        </w:rPr>
        <w:t>שלושה שבועות.</w:t>
      </w:r>
      <w:r w:rsidR="00374753">
        <w:rPr>
          <w:rtl/>
        </w:rPr>
        <w:t xml:space="preserve"> </w:t>
      </w:r>
      <w:r w:rsidRPr="00784950">
        <w:rPr>
          <w:rtl/>
        </w:rPr>
        <w:t>זה מה שאדוני אומר.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מייתר את כל העניין.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 לך, אדוני סגן שר האוצר, לי היה ויכוח עם עמיתי, היה נדמה לי</w:t>
      </w:r>
      <w:r w:rsidR="00374753">
        <w:rPr>
          <w:rtl/>
        </w:rPr>
        <w:t xml:space="preserve"> </w:t>
      </w:r>
      <w:r w:rsidRPr="00784950">
        <w:rPr>
          <w:rtl/>
        </w:rPr>
        <w:t>שמנכ"ל</w:t>
      </w:r>
      <w:r w:rsidR="00374753">
        <w:rPr>
          <w:rtl/>
        </w:rPr>
        <w:t xml:space="preserve"> </w:t>
      </w:r>
      <w:r w:rsidRPr="00784950">
        <w:rPr>
          <w:rtl/>
        </w:rPr>
        <w:t>המוסד לביטוח הלאומי יחד עם הגברת יעל אנדורן הצליחו לשכנע אותי בזה, אבל</w:t>
      </w:r>
      <w:r w:rsidR="00374753">
        <w:rPr>
          <w:rtl/>
        </w:rPr>
        <w:t xml:space="preserve"> </w:t>
      </w:r>
      <w:r w:rsidRPr="00784950">
        <w:rPr>
          <w:rtl/>
        </w:rPr>
        <w:t>הטענה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משנה</w:t>
      </w:r>
      <w:r w:rsidR="00374753">
        <w:rPr>
          <w:rtl/>
        </w:rPr>
        <w:t xml:space="preserve"> </w:t>
      </w:r>
      <w:r w:rsidRPr="00784950">
        <w:rPr>
          <w:rtl/>
        </w:rPr>
        <w:t>לי קצת את האיזון, ואני אצטרך לעשות איזו רוויזיה</w:t>
      </w:r>
      <w:r w:rsidR="00374753">
        <w:rPr>
          <w:rtl/>
        </w:rPr>
        <w:t xml:space="preserve"> </w:t>
      </w:r>
      <w:r w:rsidRPr="00784950">
        <w:rPr>
          <w:rtl/>
        </w:rPr>
        <w:t>מחשבתית בנושא. אדוני יעלה למעלה ויסביר לנו.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במקום לעשות רוויזיה, יש לעשות קודם התייעצות סיעתית.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יכול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התייעצות עצמית</w:t>
      </w:r>
      <w:r w:rsidR="00374753">
        <w:rPr>
          <w:rtl/>
        </w:rPr>
        <w:t xml:space="preserve"> </w:t>
      </w:r>
      <w:r w:rsidRPr="00784950">
        <w:rPr>
          <w:rtl/>
        </w:rPr>
        <w:t>ולאחר</w:t>
      </w:r>
      <w:r w:rsidR="00374753">
        <w:rPr>
          <w:rtl/>
        </w:rPr>
        <w:t xml:space="preserve"> </w:t>
      </w:r>
      <w:r w:rsidRPr="00784950">
        <w:rPr>
          <w:rtl/>
        </w:rPr>
        <w:t>מכן רוויזיה מחשבתית. תודה רבה לך,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 להודות לך, אדוני היושב</w:t>
      </w:r>
      <w:r w:rsidR="00374753">
        <w:rPr>
          <w:rtl/>
        </w:rPr>
        <w:t>-</w:t>
      </w:r>
      <w:r w:rsidRPr="00784950">
        <w:rPr>
          <w:rtl/>
        </w:rPr>
        <w:t>ראש, על כך שאפשרת לי לקיים דיון ממצה</w:t>
      </w:r>
      <w:r w:rsidR="00374753">
        <w:rPr>
          <w:rtl/>
        </w:rPr>
        <w:t xml:space="preserve"> </w:t>
      </w:r>
      <w:r w:rsidRPr="00784950">
        <w:rPr>
          <w:rtl/>
        </w:rPr>
        <w:t>בסוגיה מאוד חשובה לטובת נפגעי עבודה. 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האישורים</w:t>
      </w:r>
      <w:r w:rsidR="00374753">
        <w:rPr>
          <w:rtl/>
        </w:rPr>
        <w:t xml:space="preserve"> </w:t>
      </w:r>
      <w:r w:rsidRPr="00784950">
        <w:rPr>
          <w:rtl/>
        </w:rPr>
        <w:t>הרפואיים יכולים להינתן לשבועיים ועוד שבועיים ואין בעיה של החזר,</w:t>
      </w:r>
      <w:r w:rsidR="00374753">
        <w:rPr>
          <w:rtl/>
        </w:rPr>
        <w:t xml:space="preserve"> </w:t>
      </w:r>
      <w:r w:rsidRPr="00784950">
        <w:rPr>
          <w:rtl/>
        </w:rPr>
        <w:t>משום שאם האישורים ניתנים ל</w:t>
      </w:r>
      <w:r w:rsidR="00374753">
        <w:rPr>
          <w:rtl/>
        </w:rPr>
        <w:t>-</w:t>
      </w:r>
      <w:r w:rsidRPr="00784950">
        <w:rPr>
          <w:rtl/>
        </w:rPr>
        <w:t>26 שבועות אין צורך בהחזר.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שאומר</w:t>
      </w:r>
      <w:r w:rsidR="00374753">
        <w:rPr>
          <w:rtl/>
        </w:rPr>
        <w:t xml:space="preserve"> </w:t>
      </w:r>
      <w:r w:rsidRPr="00784950">
        <w:rPr>
          <w:rtl/>
        </w:rPr>
        <w:t>סגן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מה יקרה אם בתום 26 שבועות יוחלט שהוא לא יקבל</w:t>
      </w:r>
      <w:r w:rsidR="00374753">
        <w:rPr>
          <w:rtl/>
        </w:rPr>
        <w:t xml:space="preserve"> </w:t>
      </w:r>
      <w:r w:rsidRPr="00784950">
        <w:rPr>
          <w:rtl/>
        </w:rPr>
        <w:t>אחוזי נכות, האם אז הוא יהיה מוכן להחזיר מהשבוע ה</w:t>
      </w:r>
      <w:r w:rsidR="00374753">
        <w:rPr>
          <w:rtl/>
        </w:rPr>
        <w:t>-</w:t>
      </w:r>
      <w:r w:rsidRPr="00784950">
        <w:rPr>
          <w:rtl/>
        </w:rPr>
        <w:t>13?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נקווה.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האחרון שהעלה חבר הכנסת פרץ, שזה בעצם שיקול דעתו של הרופא, הוא קובע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בעצם פוגעים בשיקול דעתו של הרופא, זו נקודה חשובה, אבל נשמע את סגן</w:t>
      </w:r>
      <w:r w:rsidR="00374753">
        <w:rPr>
          <w:rtl/>
        </w:rPr>
        <w:t xml:space="preserve"> </w:t>
      </w:r>
      <w:r w:rsidRPr="00784950">
        <w:rPr>
          <w:rtl/>
        </w:rPr>
        <w:t>שר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 היתה הסיבה של משרד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טוב,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סומכים</w:t>
      </w:r>
      <w:r w:rsidR="00374753">
        <w:rPr>
          <w:rtl/>
        </w:rPr>
        <w:t xml:space="preserve"> </w:t>
      </w:r>
      <w:r w:rsidRPr="00784950">
        <w:rPr>
          <w:rtl/>
        </w:rPr>
        <w:t>על שופטים, אנחנו סומכים על רופאים, אז אנחנו לא</w:t>
      </w:r>
      <w:r w:rsidR="00374753">
        <w:rPr>
          <w:rtl/>
        </w:rPr>
        <w:t xml:space="preserve"> </w:t>
      </w:r>
      <w:r w:rsidRPr="00784950">
        <w:rPr>
          <w:rtl/>
        </w:rPr>
        <w:t>נפגע בשיקול דעתם.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אדוני סגן שר האוצר, מה יש לך לומר להגנת המשרד?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בוא</w:t>
      </w:r>
      <w:r w:rsidR="00374753">
        <w:rPr>
          <w:rtl/>
        </w:rPr>
        <w:t xml:space="preserve"> </w:t>
      </w:r>
      <w:r w:rsidRPr="00784950">
        <w:rPr>
          <w:rtl/>
        </w:rPr>
        <w:t>נתחיל</w:t>
      </w:r>
      <w:r w:rsidR="00374753">
        <w:rPr>
          <w:rtl/>
        </w:rPr>
        <w:t xml:space="preserve"> </w:t>
      </w:r>
      <w:r w:rsidRPr="00784950">
        <w:rPr>
          <w:rtl/>
        </w:rPr>
        <w:t>מההסתייגות של שר האוצר בהצעת חוק שירותי תיירות (תיקון מס' 4).</w:t>
      </w:r>
      <w:r w:rsidR="00374753">
        <w:rPr>
          <w:rtl/>
        </w:rPr>
        <w:t xml:space="preserve"> </w:t>
      </w: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הצעת החוק נועדה להבטיח את כספי</w:t>
      </w:r>
      <w:r w:rsidR="00374753">
        <w:rPr>
          <w:rtl/>
        </w:rPr>
        <w:t xml:space="preserve"> </w:t>
      </w:r>
      <w:r w:rsidRPr="00784950">
        <w:rPr>
          <w:rtl/>
        </w:rPr>
        <w:t>לקוחות סוכני הנסיעות, במקרה של פשיטת רגל של סוכן הנסיעות. בנוסח הצעת החוק, אשר</w:t>
      </w:r>
      <w:r w:rsidR="00374753">
        <w:rPr>
          <w:rtl/>
        </w:rPr>
        <w:t xml:space="preserve"> </w:t>
      </w:r>
      <w:r w:rsidRPr="00784950">
        <w:rPr>
          <w:rtl/>
        </w:rPr>
        <w:t>הוגש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הוועדה,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נדרשים סוכני הנסיעות לבטח </w:t>
      </w:r>
      <w:r w:rsidR="00374753">
        <w:rPr>
          <w:rtl/>
        </w:rPr>
        <w:t>–</w:t>
      </w:r>
      <w:r w:rsidRPr="00784950">
        <w:rPr>
          <w:rtl/>
        </w:rPr>
        <w:t xml:space="preserve"> אני מדגיש את המלה לבטח </w:t>
      </w:r>
      <w:r w:rsidR="00374753">
        <w:rPr>
          <w:rtl/>
        </w:rPr>
        <w:t>–</w:t>
      </w:r>
      <w:r w:rsidRPr="00784950">
        <w:rPr>
          <w:rtl/>
        </w:rPr>
        <w:t xml:space="preserve"> את</w:t>
      </w:r>
      <w:r w:rsidR="00374753">
        <w:rPr>
          <w:rtl/>
        </w:rPr>
        <w:t xml:space="preserve"> </w:t>
      </w:r>
      <w:r w:rsidRPr="00784950">
        <w:rPr>
          <w:rtl/>
        </w:rPr>
        <w:t>כספי</w:t>
      </w:r>
      <w:r w:rsidR="00374753">
        <w:rPr>
          <w:rtl/>
        </w:rPr>
        <w:t xml:space="preserve"> </w:t>
      </w:r>
      <w:r w:rsidRPr="00784950">
        <w:rPr>
          <w:rtl/>
        </w:rPr>
        <w:t>לקוחותיהם</w:t>
      </w:r>
      <w:r w:rsidR="00374753">
        <w:rPr>
          <w:rtl/>
        </w:rPr>
        <w:t xml:space="preserve"> </w:t>
      </w:r>
      <w:r w:rsidRPr="00784950">
        <w:rPr>
          <w:rtl/>
        </w:rPr>
        <w:t>אצל מבטח, בהתאם לחוק הפיקוח על עסקי ביטוח, או באמצעות השתתפות</w:t>
      </w:r>
      <w:r w:rsidR="00374753">
        <w:rPr>
          <w:rtl/>
        </w:rPr>
        <w:t xml:space="preserve"> </w:t>
      </w:r>
      <w:r w:rsidRPr="00784950">
        <w:rPr>
          <w:rtl/>
        </w:rPr>
        <w:t>בקרן</w:t>
      </w:r>
      <w:r w:rsidR="00374753">
        <w:rPr>
          <w:rtl/>
        </w:rPr>
        <w:t xml:space="preserve"> </w:t>
      </w:r>
      <w:r w:rsidRPr="00784950">
        <w:rPr>
          <w:rtl/>
        </w:rPr>
        <w:t>להבטחת</w:t>
      </w:r>
      <w:r w:rsidR="00374753">
        <w:rPr>
          <w:rtl/>
        </w:rPr>
        <w:t xml:space="preserve"> </w:t>
      </w:r>
      <w:r w:rsidRPr="00784950">
        <w:rPr>
          <w:rtl/>
        </w:rPr>
        <w:t>כספי</w:t>
      </w:r>
      <w:r w:rsidR="00374753">
        <w:rPr>
          <w:rtl/>
        </w:rPr>
        <w:t xml:space="preserve"> </w:t>
      </w:r>
      <w:r w:rsidRPr="00784950">
        <w:rPr>
          <w:rtl/>
        </w:rPr>
        <w:t>לקוחות</w:t>
      </w:r>
      <w:r w:rsidR="00374753">
        <w:rPr>
          <w:rtl/>
        </w:rPr>
        <w:t xml:space="preserve"> </w:t>
      </w:r>
      <w:r w:rsidRPr="00784950">
        <w:rPr>
          <w:rtl/>
        </w:rPr>
        <w:t>של התאחדות סוכני הנסיעות. בהצעת החוק נקבע, כי הקרן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פטורה</w:t>
      </w:r>
      <w:r w:rsidR="00374753">
        <w:rPr>
          <w:rtl/>
        </w:rPr>
        <w:t xml:space="preserve"> </w:t>
      </w:r>
      <w:r w:rsidRPr="00784950">
        <w:rPr>
          <w:rtl/>
        </w:rPr>
        <w:t>מפיקוח</w:t>
      </w:r>
      <w:r w:rsidR="00374753">
        <w:rPr>
          <w:rtl/>
        </w:rPr>
        <w:t xml:space="preserve"> </w:t>
      </w:r>
      <w:r w:rsidRPr="00784950">
        <w:rPr>
          <w:rtl/>
        </w:rPr>
        <w:t>של חוק הפיקוח, אף שלמעשה הקרן עושה פעילות של מבטח לכל דבר</w:t>
      </w:r>
      <w:r w:rsidR="00374753">
        <w:rPr>
          <w:rtl/>
        </w:rPr>
        <w:t xml:space="preserve"> </w:t>
      </w:r>
      <w:r w:rsidRPr="00784950">
        <w:rPr>
          <w:rtl/>
        </w:rPr>
        <w:t>ועניין.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 לב. זה תקדים מסוכן ומיותר, שאינו מוסיף דבר להגנת</w:t>
      </w:r>
      <w:r w:rsidR="00374753">
        <w:rPr>
          <w:rtl/>
        </w:rPr>
        <w:t xml:space="preserve"> </w:t>
      </w:r>
      <w:r w:rsidRPr="00784950">
        <w:rPr>
          <w:rtl/>
        </w:rPr>
        <w:t>כספי</w:t>
      </w:r>
      <w:r w:rsidR="00374753">
        <w:rPr>
          <w:rtl/>
        </w:rPr>
        <w:t xml:space="preserve"> </w:t>
      </w:r>
      <w:r w:rsidRPr="00784950">
        <w:rPr>
          <w:rtl/>
        </w:rPr>
        <w:t>הלקוחות</w:t>
      </w:r>
      <w:r w:rsidR="00374753">
        <w:rPr>
          <w:rtl/>
        </w:rPr>
        <w:t xml:space="preserve"> </w:t>
      </w:r>
      <w:r w:rsidRPr="00784950">
        <w:rPr>
          <w:rtl/>
        </w:rPr>
        <w:t>ועלול</w:t>
      </w:r>
      <w:r w:rsidR="00374753">
        <w:rPr>
          <w:rtl/>
        </w:rPr>
        <w:t xml:space="preserve"> </w:t>
      </w:r>
      <w:r w:rsidRPr="00784950">
        <w:rPr>
          <w:rtl/>
        </w:rPr>
        <w:t>לשמש</w:t>
      </w:r>
      <w:r w:rsidR="00374753">
        <w:rPr>
          <w:rtl/>
        </w:rPr>
        <w:t xml:space="preserve"> </w:t>
      </w:r>
      <w:r w:rsidRPr="00784950">
        <w:rPr>
          <w:rtl/>
        </w:rPr>
        <w:t>תקדים</w:t>
      </w:r>
      <w:r w:rsidR="00374753">
        <w:rPr>
          <w:rtl/>
        </w:rPr>
        <w:t xml:space="preserve"> </w:t>
      </w:r>
      <w:r w:rsidRPr="00784950">
        <w:rPr>
          <w:rtl/>
        </w:rPr>
        <w:t>מסוכן</w:t>
      </w:r>
      <w:r w:rsidR="00374753">
        <w:rPr>
          <w:rtl/>
        </w:rPr>
        <w:t xml:space="preserve"> </w:t>
      </w:r>
      <w:r w:rsidRPr="00784950">
        <w:rPr>
          <w:rtl/>
        </w:rPr>
        <w:t>להסדרים בהקשרים אחרים בעתיד.</w:t>
      </w:r>
      <w:r w:rsidR="00374753">
        <w:rPr>
          <w:rtl/>
        </w:rPr>
        <w:t xml:space="preserve"> </w:t>
      </w:r>
      <w:r w:rsidRPr="00784950">
        <w:rPr>
          <w:rtl/>
        </w:rPr>
        <w:t>לכן יש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כספי</w:t>
      </w:r>
      <w:r w:rsidR="00374753">
        <w:rPr>
          <w:rtl/>
        </w:rPr>
        <w:t xml:space="preserve"> </w:t>
      </w:r>
      <w:r w:rsidRPr="00784950">
        <w:rPr>
          <w:rtl/>
        </w:rPr>
        <w:t>הלקוחות רק במסגרות ביטוח המפוקחות כדין ואין ליצור חריג בצורת</w:t>
      </w:r>
      <w:r w:rsidR="00374753">
        <w:rPr>
          <w:rtl/>
        </w:rPr>
        <w:t xml:space="preserve"> </w:t>
      </w:r>
      <w:r w:rsidRPr="00784950">
        <w:rPr>
          <w:rtl/>
        </w:rPr>
        <w:t>קרן</w:t>
      </w:r>
      <w:r w:rsidR="00374753">
        <w:rPr>
          <w:rtl/>
        </w:rPr>
        <w:t xml:space="preserve"> </w:t>
      </w: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פועלת</w:t>
      </w:r>
      <w:r w:rsidR="00374753">
        <w:rPr>
          <w:rtl/>
        </w:rPr>
        <w:t xml:space="preserve"> </w:t>
      </w:r>
      <w:r w:rsidRPr="00784950">
        <w:rPr>
          <w:rtl/>
        </w:rPr>
        <w:t>כמבטח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כגמ"ח אך לא חלות עליה החובות החלות על כל מבטח אחר.</w:t>
      </w:r>
      <w:r w:rsidR="00374753">
        <w:rPr>
          <w:rtl/>
        </w:rPr>
        <w:t xml:space="preserve"> </w:t>
      </w:r>
      <w:r w:rsidRPr="00784950">
        <w:rPr>
          <w:rtl/>
        </w:rPr>
        <w:t>לפיכך</w:t>
      </w:r>
      <w:r w:rsidR="00374753">
        <w:rPr>
          <w:rtl/>
        </w:rPr>
        <w:t xml:space="preserve"> </w:t>
      </w:r>
      <w:r w:rsidRPr="00784950">
        <w:rPr>
          <w:rtl/>
        </w:rPr>
        <w:t>אנו מבקשים לחזור לנוסח המקורי שהגישה הממשלה בהצעת החוק, באופן שלא יחריג</w:t>
      </w:r>
      <w:r w:rsidR="00374753">
        <w:rPr>
          <w:rtl/>
        </w:rPr>
        <w:t xml:space="preserve"> </w:t>
      </w:r>
      <w:r w:rsidRPr="00784950">
        <w:rPr>
          <w:rtl/>
        </w:rPr>
        <w:t>את הקרן מחוק הפיקוח על הביטוח ויבטיח את כספי הלקוחות כנדרש.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קובעת חובת הבטחת כספי לקוחות מרגע פרסום החוק. לעומת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התיירות</w:t>
      </w:r>
      <w:r w:rsidR="00374753">
        <w:rPr>
          <w:rtl/>
        </w:rPr>
        <w:t xml:space="preserve"> </w:t>
      </w:r>
      <w:r w:rsidRPr="00784950">
        <w:rPr>
          <w:rtl/>
        </w:rPr>
        <w:t>יפרסם</w:t>
      </w:r>
      <w:r w:rsidR="00374753">
        <w:rPr>
          <w:rtl/>
        </w:rPr>
        <w:t xml:space="preserve"> </w:t>
      </w:r>
      <w:r w:rsidRPr="00784950">
        <w:rPr>
          <w:rtl/>
        </w:rPr>
        <w:t>בתוך שלושה חודשים את הכללים בנוגע לדרך ביצוע הביטוח,</w:t>
      </w:r>
      <w:r w:rsidR="00374753">
        <w:rPr>
          <w:rtl/>
        </w:rPr>
        <w:t xml:space="preserve"> </w:t>
      </w:r>
      <w:r w:rsidRPr="00784950">
        <w:rPr>
          <w:rtl/>
        </w:rPr>
        <w:t>היקף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וכל</w:t>
      </w:r>
      <w:r w:rsidR="00374753">
        <w:rPr>
          <w:rtl/>
        </w:rPr>
        <w:t xml:space="preserve"> </w:t>
      </w:r>
      <w:r w:rsidRPr="00784950">
        <w:rPr>
          <w:rtl/>
        </w:rPr>
        <w:t>הפרטים הדרושים על מנת להפעיל את הביטוח. משמעות הדבר היא, כל</w:t>
      </w:r>
      <w:r w:rsidR="00374753">
        <w:rPr>
          <w:rtl/>
        </w:rPr>
        <w:t xml:space="preserve"> </w:t>
      </w:r>
      <w:r w:rsidRPr="00784950">
        <w:rPr>
          <w:rtl/>
        </w:rPr>
        <w:t>סוכני</w:t>
      </w:r>
      <w:r w:rsidR="00374753">
        <w:rPr>
          <w:rtl/>
        </w:rPr>
        <w:t xml:space="preserve"> </w:t>
      </w:r>
      <w:r w:rsidRPr="00784950">
        <w:rPr>
          <w:rtl/>
        </w:rPr>
        <w:t>הנסיעות</w:t>
      </w:r>
      <w:r w:rsidR="00374753">
        <w:rPr>
          <w:rtl/>
        </w:rPr>
        <w:t xml:space="preserve"> </w:t>
      </w:r>
      <w:r w:rsidRPr="00784950">
        <w:rPr>
          <w:rtl/>
        </w:rPr>
        <w:t>יהפכו</w:t>
      </w:r>
      <w:r w:rsidR="00374753">
        <w:rPr>
          <w:rtl/>
        </w:rPr>
        <w:t xml:space="preserve"> </w:t>
      </w:r>
      <w:r w:rsidRPr="00784950">
        <w:rPr>
          <w:rtl/>
        </w:rPr>
        <w:t>לעבריינים ביום פרסום החוק. לכן, יש לקבוע את החובה רק עם</w:t>
      </w:r>
      <w:r w:rsidR="00374753">
        <w:rPr>
          <w:rtl/>
        </w:rPr>
        <w:t xml:space="preserve"> </w:t>
      </w:r>
      <w:r w:rsidRPr="00784950">
        <w:rPr>
          <w:rtl/>
        </w:rPr>
        <w:t>פרסום התקנות ולא לפני כן.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 אעבור להסתייגות שר האוצר לעניין דמי הפגיעה כפי שציין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קודם חברי, הרב פרץ </w:t>
      </w:r>
      <w:r w:rsidR="00374753">
        <w:rPr>
          <w:rtl/>
        </w:rPr>
        <w:t>–</w:t>
      </w:r>
      <w:r w:rsidRPr="00784950">
        <w:rPr>
          <w:rtl/>
        </w:rPr>
        <w:t xml:space="preserve"> תיקון סימן ד', פרק ה' </w:t>
      </w:r>
      <w:r w:rsidR="00374753">
        <w:rPr>
          <w:rtl/>
        </w:rPr>
        <w:t>–</w:t>
      </w:r>
      <w:r w:rsidRPr="00784950">
        <w:rPr>
          <w:rtl/>
        </w:rPr>
        <w:t xml:space="preserve"> הצעת חוק הביטוח הלאומי (תיקון מס'</w:t>
      </w:r>
      <w:r w:rsidR="00374753">
        <w:rPr>
          <w:rtl/>
        </w:rPr>
        <w:t xml:space="preserve"> </w:t>
      </w:r>
      <w:r w:rsidRPr="00784950">
        <w:rPr>
          <w:rtl/>
        </w:rPr>
        <w:t>46).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חברי חברי הכנסת, חבר הכנסת יאיר פרץ, סימן ד', פרק ה' בחוק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</w:t>
      </w:r>
      <w:r w:rsidR="00374753">
        <w:rPr>
          <w:rtl/>
        </w:rPr>
        <w:t xml:space="preserve"> </w:t>
      </w:r>
      <w:r w:rsidRPr="00784950">
        <w:rPr>
          <w:rtl/>
        </w:rPr>
        <w:t>[נוסח משולב], התשנ"ה</w:t>
      </w:r>
      <w:r w:rsidR="00374753">
        <w:rPr>
          <w:rtl/>
        </w:rPr>
        <w:t>–</w:t>
      </w:r>
      <w:r w:rsidRPr="00784950">
        <w:rPr>
          <w:rtl/>
        </w:rPr>
        <w:t>1995, קובע הוראות בעניין דמי פגיעה לנפגעי</w:t>
      </w:r>
      <w:r w:rsidR="00374753">
        <w:rPr>
          <w:rtl/>
        </w:rPr>
        <w:t xml:space="preserve"> </w:t>
      </w:r>
      <w:r w:rsidRPr="00784950">
        <w:rPr>
          <w:rtl/>
        </w:rPr>
        <w:t>עבודה.</w:t>
      </w:r>
      <w:r w:rsidR="00374753">
        <w:rPr>
          <w:rtl/>
        </w:rPr>
        <w:t xml:space="preserve"> </w:t>
      </w:r>
      <w:r w:rsidRPr="00784950">
        <w:rPr>
          <w:rtl/>
        </w:rPr>
        <w:t>דמי</w:t>
      </w:r>
      <w:r w:rsidR="00374753">
        <w:rPr>
          <w:rtl/>
        </w:rPr>
        <w:t xml:space="preserve"> </w:t>
      </w:r>
      <w:r w:rsidRPr="00784950">
        <w:rPr>
          <w:rtl/>
        </w:rPr>
        <w:t>הפגיעה</w:t>
      </w:r>
      <w:r w:rsidR="00374753">
        <w:rPr>
          <w:rtl/>
        </w:rPr>
        <w:t xml:space="preserve"> </w:t>
      </w:r>
      <w:r w:rsidRPr="00784950">
        <w:rPr>
          <w:rtl/>
        </w:rPr>
        <w:t>האמורים נועדו למתן תשלום תכוף לנפגע עבודה, עד שתקבע ועדה</w:t>
      </w:r>
      <w:r w:rsidR="00374753">
        <w:rPr>
          <w:rtl/>
        </w:rPr>
        <w:t xml:space="preserve"> </w:t>
      </w:r>
      <w:r w:rsidRPr="00784950">
        <w:rPr>
          <w:rtl/>
        </w:rPr>
        <w:t>רפואית</w:t>
      </w:r>
      <w:r w:rsidR="00374753">
        <w:rPr>
          <w:rtl/>
        </w:rPr>
        <w:t xml:space="preserve"> </w:t>
      </w:r>
      <w:r w:rsidRPr="00784950">
        <w:rPr>
          <w:rtl/>
        </w:rPr>
        <w:t>של המוסד לביטוח לאומי את שיעור נכותו ואת משך הזמן שבו יוכר כנכה, זמנית</w:t>
      </w:r>
      <w:r w:rsidR="00374753">
        <w:rPr>
          <w:rtl/>
        </w:rPr>
        <w:t xml:space="preserve"> </w:t>
      </w:r>
      <w:r w:rsidRPr="00784950">
        <w:rPr>
          <w:rtl/>
        </w:rPr>
        <w:t>או לצמיתות.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הוראות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92(ב)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הלאומי, ניתנים דמי הפגיעה האמורים</w:t>
      </w:r>
      <w:r w:rsidR="00374753">
        <w:rPr>
          <w:rtl/>
        </w:rPr>
        <w:t xml:space="preserve"> </w:t>
      </w:r>
      <w:r w:rsidRPr="00784950">
        <w:rPr>
          <w:rtl/>
        </w:rPr>
        <w:t>לתקופה</w:t>
      </w:r>
      <w:r w:rsidR="00374753">
        <w:rPr>
          <w:rtl/>
        </w:rPr>
        <w:t xml:space="preserve"> </w:t>
      </w:r>
      <w:r w:rsidRPr="00784950">
        <w:rPr>
          <w:rtl/>
        </w:rPr>
        <w:t>מרבית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26</w:t>
      </w:r>
      <w:r w:rsidR="00374753">
        <w:rPr>
          <w:rtl/>
        </w:rPr>
        <w:t xml:space="preserve"> </w:t>
      </w:r>
      <w:r w:rsidRPr="00784950">
        <w:rPr>
          <w:rtl/>
        </w:rPr>
        <w:t>שבועות, דהיינו 182 יום. במהלך תקופה זו יכול הנפגע להגיש</w:t>
      </w:r>
      <w:r w:rsidR="00374753">
        <w:rPr>
          <w:rtl/>
        </w:rPr>
        <w:t xml:space="preserve"> </w:t>
      </w:r>
      <w:r w:rsidRPr="00784950">
        <w:rPr>
          <w:rtl/>
        </w:rPr>
        <w:t>תביעה</w:t>
      </w:r>
      <w:r w:rsidR="00374753">
        <w:rPr>
          <w:rtl/>
        </w:rPr>
        <w:t xml:space="preserve"> </w:t>
      </w:r>
      <w:r w:rsidRPr="00784950">
        <w:rPr>
          <w:rtl/>
        </w:rPr>
        <w:t>לקצבת</w:t>
      </w:r>
      <w:r w:rsidR="00374753">
        <w:rPr>
          <w:rtl/>
        </w:rPr>
        <w:t xml:space="preserve"> </w:t>
      </w:r>
      <w:r w:rsidRPr="00784950">
        <w:rPr>
          <w:rtl/>
        </w:rPr>
        <w:t>נכות</w:t>
      </w:r>
      <w:r w:rsidR="00374753">
        <w:rPr>
          <w:rtl/>
        </w:rPr>
        <w:t xml:space="preserve"> </w:t>
      </w:r>
      <w:r w:rsidRPr="00784950">
        <w:rPr>
          <w:rtl/>
        </w:rPr>
        <w:t>או למענק</w:t>
      </w:r>
      <w:r w:rsidR="00374753">
        <w:rPr>
          <w:rtl/>
        </w:rPr>
        <w:t xml:space="preserve"> </w:t>
      </w:r>
      <w:r w:rsidRPr="00784950">
        <w:rPr>
          <w:rtl/>
        </w:rPr>
        <w:t>נכות,</w:t>
      </w:r>
      <w:r w:rsidR="00374753">
        <w:rPr>
          <w:rtl/>
        </w:rPr>
        <w:t xml:space="preserve"> </w:t>
      </w:r>
      <w:r w:rsidRPr="00784950">
        <w:rPr>
          <w:rtl/>
        </w:rPr>
        <w:t>שישתלמו לו אם תוכר לו נכות קבועה או זמנית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 ועדה רפואית, כאמור. עד כאן אנחנו מסכימים.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שדמי</w:t>
      </w:r>
      <w:r w:rsidR="00374753">
        <w:rPr>
          <w:rtl/>
        </w:rPr>
        <w:t xml:space="preserve"> </w:t>
      </w:r>
      <w:r w:rsidRPr="00784950">
        <w:rPr>
          <w:rtl/>
        </w:rPr>
        <w:t>הפגיעה</w:t>
      </w:r>
      <w:r w:rsidR="00374753">
        <w:rPr>
          <w:rtl/>
        </w:rPr>
        <w:t xml:space="preserve"> </w:t>
      </w:r>
      <w:r w:rsidRPr="00784950">
        <w:rPr>
          <w:rtl/>
        </w:rPr>
        <w:t>ניתנים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סמך אישור מהרופא המטפל, ללא צורך בבדיקת</w:t>
      </w:r>
      <w:r w:rsidR="00374753">
        <w:rPr>
          <w:rtl/>
        </w:rPr>
        <w:t xml:space="preserve"> </w:t>
      </w:r>
      <w:r w:rsidRPr="00784950">
        <w:rPr>
          <w:rtl/>
        </w:rPr>
        <w:t>הנפגע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ועדה רפואית, הציעה הממשלה לקצר את התקופה המרבית לקבלת דמי פגיעה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13 שבועות, דהיינו 91 ימים.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למה, הם לא סומכים על רופאים?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רגע.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הערכת</w:t>
      </w:r>
      <w:r w:rsidR="00374753">
        <w:rPr>
          <w:rtl/>
        </w:rPr>
        <w:t xml:space="preserve"> </w:t>
      </w:r>
      <w:r w:rsidRPr="00784950">
        <w:rPr>
          <w:rtl/>
        </w:rPr>
        <w:t>אגף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התקציבים </w:t>
      </w:r>
      <w:r w:rsidR="00374753">
        <w:rPr>
          <w:rtl/>
        </w:rPr>
        <w:t>–</w:t>
      </w:r>
      <w:r w:rsidRPr="00784950">
        <w:rPr>
          <w:rtl/>
        </w:rPr>
        <w:t xml:space="preserve"> מישהו כבר ציין זאת קודם, ואני מבין</w:t>
      </w:r>
      <w:r w:rsidR="00374753">
        <w:rPr>
          <w:rtl/>
        </w:rPr>
        <w:t xml:space="preserve"> </w:t>
      </w:r>
      <w:r w:rsidRPr="00784950">
        <w:rPr>
          <w:rtl/>
        </w:rPr>
        <w:t>שלאדוני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הערכה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גדולה</w:t>
      </w:r>
      <w:r w:rsidR="00374753">
        <w:rPr>
          <w:rtl/>
        </w:rPr>
        <w:t xml:space="preserve"> </w:t>
      </w:r>
      <w:r w:rsidRPr="00784950">
        <w:rPr>
          <w:rtl/>
        </w:rPr>
        <w:t>להערכות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אגף התקציבים </w:t>
      </w:r>
      <w:r w:rsidR="00374753">
        <w:rPr>
          <w:rtl/>
        </w:rPr>
        <w:t>–</w:t>
      </w:r>
      <w:r w:rsidRPr="00784950">
        <w:rPr>
          <w:rtl/>
        </w:rPr>
        <w:t xml:space="preserve"> ההצעה תביא</w:t>
      </w:r>
      <w:r w:rsidR="00374753">
        <w:rPr>
          <w:rtl/>
        </w:rPr>
        <w:t xml:space="preserve"> </w:t>
      </w:r>
      <w:r w:rsidRPr="00784950">
        <w:rPr>
          <w:rtl/>
        </w:rPr>
        <w:t>לחיסכון תקציבי של כ</w:t>
      </w:r>
      <w:r w:rsidR="00374753">
        <w:rPr>
          <w:rtl/>
        </w:rPr>
        <w:t>-</w:t>
      </w:r>
      <w:r w:rsidRPr="00784950">
        <w:rPr>
          <w:rtl/>
        </w:rPr>
        <w:t>50 מיליון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שלא יובן, הערכה מאוד קטנה. יש לי אמון מפוקפק באגף התקציבים.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מוחה.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אמר את זה יצחק רבין המנוח על הפרקליטות, אני יכול לומר את זה על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התיקון שהוצע על</w:t>
      </w:r>
      <w:r w:rsidR="00374753">
        <w:rPr>
          <w:rtl/>
        </w:rPr>
        <w:t>-</w:t>
      </w:r>
      <w:r w:rsidRPr="00784950">
        <w:rPr>
          <w:rtl/>
        </w:rPr>
        <w:t>ידי הממשלה מקובל גם על מינהלת המוסד לביטוח לאומי.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מקובל. אני מצטער מאוד, פקידי הביטוח הלאומי ישבו בוועדה והציעו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פקידי,</w:t>
      </w:r>
      <w:r w:rsidR="00374753">
        <w:rPr>
          <w:rtl/>
        </w:rPr>
        <w:t xml:space="preserve"> </w:t>
      </w:r>
      <w:r w:rsidRPr="00784950">
        <w:rPr>
          <w:rtl/>
        </w:rPr>
        <w:t>המינהלת.</w:t>
      </w:r>
      <w:r w:rsidR="00374753">
        <w:rPr>
          <w:rtl/>
        </w:rPr>
        <w:t xml:space="preserve"> </w:t>
      </w:r>
      <w:r w:rsidRPr="00784950">
        <w:rPr>
          <w:rtl/>
        </w:rPr>
        <w:t>התיקון שהוצע על</w:t>
      </w:r>
      <w:r w:rsidR="00374753">
        <w:rPr>
          <w:rtl/>
        </w:rPr>
        <w:t>-</w:t>
      </w:r>
      <w:r w:rsidRPr="00784950">
        <w:rPr>
          <w:rtl/>
        </w:rPr>
        <w:t>ידי הממשלה מקובל גם על מינהלת המוסד</w:t>
      </w:r>
      <w:r w:rsidR="00374753">
        <w:rPr>
          <w:rtl/>
        </w:rPr>
        <w:t xml:space="preserve"> </w:t>
      </w:r>
      <w:r w:rsidRPr="00784950">
        <w:rPr>
          <w:rtl/>
        </w:rPr>
        <w:t>לביטוח לאומי, לא הפקידים אלא המינהלת.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התקופה</w:t>
      </w:r>
      <w:r w:rsidR="00374753">
        <w:rPr>
          <w:rtl/>
        </w:rPr>
        <w:t xml:space="preserve"> </w:t>
      </w:r>
      <w:r w:rsidRPr="00784950">
        <w:rPr>
          <w:rtl/>
        </w:rPr>
        <w:t>הקיימת</w:t>
      </w:r>
      <w:r w:rsidR="00374753">
        <w:rPr>
          <w:rtl/>
        </w:rPr>
        <w:t xml:space="preserve"> </w:t>
      </w:r>
      <w:r w:rsidRPr="00784950">
        <w:rPr>
          <w:rtl/>
        </w:rPr>
        <w:t>כיום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182 יום </w:t>
      </w:r>
      <w:r w:rsidR="00374753">
        <w:rPr>
          <w:rtl/>
        </w:rPr>
        <w:t>–</w:t>
      </w:r>
      <w:r w:rsidRPr="00784950">
        <w:rPr>
          <w:rtl/>
        </w:rPr>
        <w:t xml:space="preserve"> היא ארוכה באופן בלתי סביר ואין לה הצדקה</w:t>
      </w:r>
      <w:r w:rsidR="00374753">
        <w:rPr>
          <w:rtl/>
        </w:rPr>
        <w:t xml:space="preserve"> </w:t>
      </w:r>
      <w:r w:rsidRPr="00784950">
        <w:rPr>
          <w:rtl/>
        </w:rPr>
        <w:t>עניינית.</w:t>
      </w:r>
      <w:r w:rsidR="00374753">
        <w:rPr>
          <w:rtl/>
        </w:rPr>
        <w:t xml:space="preserve"> </w:t>
      </w:r>
      <w:r w:rsidRPr="00784950">
        <w:rPr>
          <w:rtl/>
        </w:rPr>
        <w:t>אין כל הצדקה לאפשר לנפגע עבודה לקבל תשלום תכוף בלי שנבדק על</w:t>
      </w:r>
      <w:r w:rsidR="00374753">
        <w:rPr>
          <w:rtl/>
        </w:rPr>
        <w:t>-</w:t>
      </w:r>
      <w:r w:rsidRPr="00784950">
        <w:rPr>
          <w:rtl/>
        </w:rPr>
        <w:t>ידי ועדה</w:t>
      </w:r>
      <w:r w:rsidR="00374753">
        <w:rPr>
          <w:rtl/>
        </w:rPr>
        <w:t xml:space="preserve"> </w:t>
      </w:r>
      <w:r w:rsidRPr="00784950">
        <w:rPr>
          <w:rtl/>
        </w:rPr>
        <w:t>רפואית.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הוא נבדק על</w:t>
      </w:r>
      <w:r w:rsidR="00374753">
        <w:rPr>
          <w:rtl/>
        </w:rPr>
        <w:t>-</w:t>
      </w:r>
      <w:r w:rsidRPr="00784950">
        <w:rPr>
          <w:rtl/>
        </w:rPr>
        <w:t>ידי רופא. מה ההבדל בין ועדה רפואית לבין רופא?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שקובע זו ועדה רפואית.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לגבי הנושא של אחוזי נכות, אבל לא לגבי דמי פגיעה.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יתחייב לפרוטוקול, שהוא מעמיד את אותו נפגע עבודה לפרק זמן של 13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שבועות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גם מסכים לקבל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חייבים להגיע למצב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הם לא יגיעו, הם לא מוכנים להתחייב.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(בשם ועדת העבודה, הרווחה והבריאות):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מנכ"ל הביטוח הלאומי לא מוכן להתחייב, אין לו תקציב. יש 69,000 נפגעים בשנה,</w:t>
      </w:r>
      <w:r w:rsidR="00374753">
        <w:rPr>
          <w:rtl/>
        </w:rPr>
        <w:t xml:space="preserve"> </w:t>
      </w:r>
      <w:r w:rsidRPr="00784950">
        <w:rPr>
          <w:rtl/>
        </w:rPr>
        <w:t>זה אומר ועדות נוספות.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בעיה,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סגן השר, אני מציע שנדון מחר לפני ההצבעה על מנת לעשות את</w:t>
      </w:r>
      <w:r w:rsidR="00374753">
        <w:rPr>
          <w:rtl/>
        </w:rPr>
        <w:t xml:space="preserve"> </w:t>
      </w:r>
      <w:r w:rsidRPr="00784950">
        <w:rPr>
          <w:rtl/>
        </w:rPr>
        <w:t>הדבר הנכון, לא משום שהאוצר סבור שהוא צודק או אלה סבורים שהם צודקים.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אין ספק שאם הממשלה מציעה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אתה רוצה לומר לי שכל השכל נמצא בקריית</w:t>
      </w:r>
      <w:r w:rsidR="00374753">
        <w:rPr>
          <w:rtl/>
        </w:rPr>
        <w:t>-</w:t>
      </w:r>
      <w:r w:rsidRPr="00784950">
        <w:rPr>
          <w:rtl/>
        </w:rPr>
        <w:t>הממשלה?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תקשיב עד הסוף. היא חייבת להגיע למצב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אפשר לגמור את זה בקומה החמישית בחדר ש"ס, למה אני צריך להפריע לכם?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חייבת להגיע למציאות, שהוועדות ידונו בתקופת הזמן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מוכן להתחייב לזה, אדוני מוכן לאשר את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מוכן לבדוק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יבדוק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</w:t>
      </w:r>
      <w:r w:rsidR="00374753">
        <w:rPr>
          <w:rtl/>
        </w:rPr>
        <w:t xml:space="preserve"> </w:t>
      </w:r>
      <w:r w:rsidRPr="00784950">
        <w:rPr>
          <w:rtl/>
        </w:rPr>
        <w:t>אני אודה לו מאוד, ואז יבקש חבר הכנסת יאיר פרץ,</w:t>
      </w:r>
      <w:r w:rsidR="00374753">
        <w:rPr>
          <w:rtl/>
        </w:rPr>
        <w:t xml:space="preserve"> </w:t>
      </w:r>
      <w:r w:rsidRPr="00784950">
        <w:rPr>
          <w:rtl/>
        </w:rPr>
        <w:t>בתוקף</w:t>
      </w:r>
      <w:r w:rsidR="00374753">
        <w:rPr>
          <w:rtl/>
        </w:rPr>
        <w:t xml:space="preserve"> </w:t>
      </w:r>
      <w:r w:rsidRPr="00784950">
        <w:rPr>
          <w:rtl/>
        </w:rPr>
        <w:t>סמכותו</w:t>
      </w:r>
      <w:r w:rsidR="00374753">
        <w:rPr>
          <w:rtl/>
        </w:rPr>
        <w:t xml:space="preserve"> </w:t>
      </w:r>
      <w:r w:rsidRPr="00784950">
        <w:rPr>
          <w:rtl/>
        </w:rPr>
        <w:t>כיושב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סיעה,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על זה. אני חושב שאז זה יהיה נכון. אני</w:t>
      </w:r>
      <w:r w:rsidR="00374753">
        <w:rPr>
          <w:rtl/>
        </w:rPr>
        <w:t xml:space="preserve"> </w:t>
      </w:r>
      <w:r w:rsidRPr="00784950">
        <w:rPr>
          <w:rtl/>
        </w:rPr>
        <w:t>הצעתי את זה גם למנכ"ל הביטוח הלאומי, אבל הוא לא יכול היה להתחייב בפני.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דרך אגב, זו הצעה שהם הציעו בזמנם.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הם הציעו, אבל הם לא היו מוכנים להתחייב שבתום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מציעים</w:t>
      </w:r>
      <w:r w:rsidR="00374753">
        <w:rPr>
          <w:rtl/>
        </w:rPr>
        <w:t xml:space="preserve"> </w:t>
      </w:r>
      <w:r w:rsidRPr="00784950">
        <w:rPr>
          <w:rtl/>
        </w:rPr>
        <w:t>הצעה</w:t>
      </w:r>
      <w:r w:rsidR="00374753">
        <w:rPr>
          <w:rtl/>
        </w:rPr>
        <w:t xml:space="preserve"> </w:t>
      </w:r>
      <w:r w:rsidRPr="00784950">
        <w:rPr>
          <w:rtl/>
        </w:rPr>
        <w:t>כזאת, זה מחייב אותם להתייעל ולהגיש את מסקנות הוועדה</w:t>
      </w:r>
      <w:r w:rsidR="00374753">
        <w:rPr>
          <w:rtl/>
        </w:rPr>
        <w:t xml:space="preserve"> </w:t>
      </w:r>
      <w:r w:rsidRPr="00784950">
        <w:rPr>
          <w:rtl/>
        </w:rPr>
        <w:t>הרפואית בתוך פרק הזמן האמור.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בסדר, את זה אנחנו מקבלים. אתה תיישב גם את חילוקי הדעות שביני לבין חבר</w:t>
      </w:r>
      <w:r w:rsidR="00374753">
        <w:rPr>
          <w:rtl/>
        </w:rPr>
        <w:t xml:space="preserve"> </w:t>
      </w:r>
      <w:r w:rsidRPr="00784950">
        <w:rPr>
          <w:rtl/>
        </w:rPr>
        <w:t>הכנסת פרץ.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או.קיי.</w:t>
      </w:r>
      <w:r w:rsidR="00374753">
        <w:rPr>
          <w:rtl/>
        </w:rPr>
        <w:t xml:space="preserve"> </w:t>
      </w:r>
      <w:r w:rsidRPr="00784950">
        <w:rPr>
          <w:rtl/>
        </w:rPr>
        <w:t>פרק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שהוצע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כשלושה חודשים </w:t>
      </w:r>
      <w:r w:rsidR="00374753">
        <w:rPr>
          <w:rtl/>
        </w:rPr>
        <w:t>–</w:t>
      </w:r>
      <w:r w:rsidRPr="00784950">
        <w:rPr>
          <w:rtl/>
        </w:rPr>
        <w:t xml:space="preserve"> ארוך דיו כדי</w:t>
      </w:r>
      <w:r w:rsidR="00374753">
        <w:rPr>
          <w:rtl/>
        </w:rPr>
        <w:t xml:space="preserve"> </w:t>
      </w:r>
      <w:r w:rsidRPr="00784950">
        <w:rPr>
          <w:rtl/>
        </w:rPr>
        <w:t>לאפשר לנפגע עבודה להיבדק בפני ועדה רפואית תוך כדי קבלת דמי הפגיעה.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הרווחה והבריאות החליטה להביא בפני המליאה נוסח</w:t>
      </w:r>
      <w:r w:rsidR="00374753">
        <w:rPr>
          <w:rtl/>
        </w:rPr>
        <w:t xml:space="preserve"> </w:t>
      </w:r>
      <w:r w:rsidRPr="00784950">
        <w:rPr>
          <w:rtl/>
        </w:rPr>
        <w:t>שלפיו תקוצר</w:t>
      </w:r>
      <w:r w:rsidR="00374753">
        <w:rPr>
          <w:rtl/>
        </w:rPr>
        <w:t xml:space="preserve"> </w:t>
      </w:r>
      <w:r w:rsidRPr="00784950">
        <w:rPr>
          <w:rtl/>
        </w:rPr>
        <w:t>התקופה</w:t>
      </w:r>
      <w:r w:rsidR="00374753">
        <w:rPr>
          <w:rtl/>
        </w:rPr>
        <w:t xml:space="preserve"> </w:t>
      </w:r>
      <w:r w:rsidRPr="00784950">
        <w:rPr>
          <w:rtl/>
        </w:rPr>
        <w:t>המרבית</w:t>
      </w:r>
      <w:r w:rsidR="00374753">
        <w:rPr>
          <w:rtl/>
        </w:rPr>
        <w:t xml:space="preserve"> </w:t>
      </w:r>
      <w:r w:rsidRPr="00784950">
        <w:rPr>
          <w:rtl/>
        </w:rPr>
        <w:t>לתשלום</w:t>
      </w:r>
      <w:r w:rsidR="00374753">
        <w:rPr>
          <w:rtl/>
        </w:rPr>
        <w:t xml:space="preserve"> </w:t>
      </w:r>
      <w:r w:rsidRPr="00784950">
        <w:rPr>
          <w:rtl/>
        </w:rPr>
        <w:t>דמי פגיעה ל</w:t>
      </w:r>
      <w:r w:rsidR="00374753">
        <w:rPr>
          <w:rtl/>
        </w:rPr>
        <w:t>-</w:t>
      </w:r>
      <w:r w:rsidRPr="00784950">
        <w:rPr>
          <w:rtl/>
        </w:rPr>
        <w:t>24 שבועות, דהיינו 168 יום.</w:t>
      </w:r>
      <w:r w:rsidR="00374753">
        <w:rPr>
          <w:rtl/>
        </w:rPr>
        <w:t xml:space="preserve"> </w:t>
      </w:r>
      <w:r w:rsidRPr="00784950">
        <w:rPr>
          <w:rtl/>
        </w:rPr>
        <w:t>מאליו יובן, כי</w:t>
      </w:r>
      <w:r w:rsidR="00374753">
        <w:rPr>
          <w:rtl/>
        </w:rPr>
        <w:t xml:space="preserve"> </w:t>
      </w:r>
      <w:r w:rsidRPr="00784950">
        <w:rPr>
          <w:rtl/>
        </w:rPr>
        <w:t>הנוסח</w:t>
      </w:r>
      <w:r w:rsidR="00374753">
        <w:rPr>
          <w:rtl/>
        </w:rPr>
        <w:t xml:space="preserve"> </w:t>
      </w:r>
      <w:r w:rsidRPr="00784950">
        <w:rPr>
          <w:rtl/>
        </w:rPr>
        <w:t>המוצע על</w:t>
      </w:r>
      <w:r w:rsidR="00374753">
        <w:rPr>
          <w:rtl/>
        </w:rPr>
        <w:t>-</w:t>
      </w:r>
      <w:r w:rsidRPr="00784950">
        <w:rPr>
          <w:rtl/>
        </w:rPr>
        <w:t>ידי הוועדה אינו משנה את המצב הקיים באופן משמעותי, ובכך אין הוא</w:t>
      </w:r>
      <w:r w:rsidR="00374753">
        <w:rPr>
          <w:rtl/>
        </w:rPr>
        <w:t xml:space="preserve"> </w:t>
      </w:r>
      <w:r w:rsidRPr="00784950">
        <w:rPr>
          <w:rtl/>
        </w:rPr>
        <w:t>משיג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המטרה</w:t>
      </w:r>
      <w:r w:rsidR="00374753">
        <w:rPr>
          <w:rtl/>
        </w:rPr>
        <w:t xml:space="preserve"> </w:t>
      </w:r>
      <w:r w:rsidRPr="00784950">
        <w:rPr>
          <w:rtl/>
        </w:rPr>
        <w:t>שביסוד</w:t>
      </w:r>
      <w:r w:rsidR="00374753">
        <w:rPr>
          <w:rtl/>
        </w:rPr>
        <w:t xml:space="preserve"> </w:t>
      </w:r>
      <w:r w:rsidRPr="00784950">
        <w:rPr>
          <w:rtl/>
        </w:rPr>
        <w:t>התיקון</w:t>
      </w:r>
      <w:r w:rsidR="00374753">
        <w:rPr>
          <w:rtl/>
        </w:rPr>
        <w:t xml:space="preserve"> </w:t>
      </w:r>
      <w:r w:rsidRPr="00784950">
        <w:rPr>
          <w:rtl/>
        </w:rPr>
        <w:t>המוצע. יתר על כן, ברור שהחיסכון התקציבי הגלום</w:t>
      </w:r>
      <w:r w:rsidR="00374753">
        <w:rPr>
          <w:rtl/>
        </w:rPr>
        <w:t xml:space="preserve"> </w:t>
      </w:r>
      <w:r w:rsidRPr="00784950">
        <w:rPr>
          <w:rtl/>
        </w:rPr>
        <w:t>בהצעה זו קטן משמעותית מן החיסכון התקציבי שיושג לפי הצעת הממשלה.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מוצע בנוסח שמציעה ועדת העבודה, כי תחולתו של התיקון תהא רק לגבי פגיעות</w:t>
      </w:r>
      <w:r w:rsidR="00374753">
        <w:rPr>
          <w:rtl/>
        </w:rPr>
        <w:t xml:space="preserve"> </w:t>
      </w:r>
      <w:r w:rsidRPr="00784950">
        <w:rPr>
          <w:rtl/>
        </w:rPr>
        <w:t>בעבודה</w:t>
      </w:r>
      <w:r w:rsidR="00374753">
        <w:rPr>
          <w:rtl/>
        </w:rPr>
        <w:t xml:space="preserve"> </w:t>
      </w:r>
      <w:r w:rsidRPr="00784950">
        <w:rPr>
          <w:rtl/>
        </w:rPr>
        <w:t>שיקרו</w:t>
      </w:r>
      <w:r w:rsidR="00374753">
        <w:rPr>
          <w:rtl/>
        </w:rPr>
        <w:t xml:space="preserve"> </w:t>
      </w:r>
      <w:r w:rsidRPr="00784950">
        <w:rPr>
          <w:rtl/>
        </w:rPr>
        <w:t>מיום</w:t>
      </w:r>
      <w:r w:rsidR="00374753">
        <w:rPr>
          <w:rtl/>
        </w:rPr>
        <w:t xml:space="preserve"> </w:t>
      </w:r>
      <w:r w:rsidRPr="00784950">
        <w:rPr>
          <w:rtl/>
        </w:rPr>
        <w:t>1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ביוני 2002 ואילך </w:t>
      </w:r>
      <w:r w:rsidR="00374753">
        <w:rPr>
          <w:rtl/>
        </w:rPr>
        <w:t>–</w:t>
      </w:r>
      <w:r w:rsidRPr="00784950">
        <w:rPr>
          <w:rtl/>
        </w:rPr>
        <w:t xml:space="preserve"> את זה כבודו לא ציין </w:t>
      </w:r>
      <w:r w:rsidR="00374753">
        <w:rPr>
          <w:rtl/>
        </w:rPr>
        <w:t>–</w:t>
      </w:r>
      <w:r w:rsidRPr="00784950">
        <w:rPr>
          <w:rtl/>
        </w:rPr>
        <w:t xml:space="preserve"> וזאת כאשר אין</w:t>
      </w:r>
      <w:r w:rsidR="00374753">
        <w:rPr>
          <w:rtl/>
        </w:rPr>
        <w:t xml:space="preserve"> </w:t>
      </w:r>
      <w:r w:rsidRPr="00784950">
        <w:rPr>
          <w:rtl/>
        </w:rPr>
        <w:t>מניעה להחלת התיקון באופן מיידי, במיוחד לנוכח העובדה</w:t>
      </w:r>
      <w:r w:rsidR="00374753">
        <w:rPr>
          <w:rtl/>
        </w:rPr>
        <w:t xml:space="preserve"> </w:t>
      </w:r>
      <w:r w:rsidRPr="00784950">
        <w:rPr>
          <w:rtl/>
        </w:rPr>
        <w:t>שגם לאחר התיקון ניתן יהיה</w:t>
      </w:r>
      <w:r w:rsidR="00374753">
        <w:rPr>
          <w:rtl/>
        </w:rPr>
        <w:t xml:space="preserve"> </w:t>
      </w:r>
      <w:r w:rsidRPr="00784950">
        <w:rPr>
          <w:rtl/>
        </w:rPr>
        <w:t>לשלם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דמי הפגיעה במשך חודשים מספר, כך שתוצאות התיקון, בנוסח שהציעה הממשלה,</w:t>
      </w:r>
      <w:r w:rsidR="00374753">
        <w:rPr>
          <w:rtl/>
        </w:rPr>
        <w:t xml:space="preserve"> </w:t>
      </w:r>
      <w:r w:rsidRPr="00784950">
        <w:rPr>
          <w:rtl/>
        </w:rPr>
        <w:t>יהיו אפקטיביות רק בעוד שלושה חודשים.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לפיכך,</w:t>
      </w:r>
      <w:r w:rsidR="00374753">
        <w:rPr>
          <w:rtl/>
        </w:rPr>
        <w:t xml:space="preserve"> </w:t>
      </w:r>
      <w:r w:rsidRPr="00784950">
        <w:rPr>
          <w:rtl/>
        </w:rPr>
        <w:t>אבקש</w:t>
      </w:r>
      <w:r w:rsidR="00374753">
        <w:rPr>
          <w:rtl/>
        </w:rPr>
        <w:t xml:space="preserve"> </w:t>
      </w:r>
      <w:r w:rsidRPr="00784950">
        <w:rPr>
          <w:rtl/>
        </w:rPr>
        <w:t>ממליאת הכנסת לקבל את ההסתייגות של שר האוצר ולקבוע כי התקופה</w:t>
      </w:r>
      <w:r w:rsidR="00374753">
        <w:rPr>
          <w:rtl/>
        </w:rPr>
        <w:t xml:space="preserve"> </w:t>
      </w:r>
      <w:r w:rsidRPr="00784950">
        <w:rPr>
          <w:rtl/>
        </w:rPr>
        <w:t>המרבית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 מיידי, אבל נעשה את זה 13 שבועות, כפי שהאוצר רוצה, אבל</w:t>
      </w:r>
      <w:r w:rsidR="00374753">
        <w:rPr>
          <w:rtl/>
        </w:rPr>
        <w:t xml:space="preserve"> </w:t>
      </w:r>
      <w:r w:rsidRPr="00784950">
        <w:rPr>
          <w:rtl/>
        </w:rPr>
        <w:t>בתום תקופה זו, שיגישו. אני חושב שהוועדה תקבל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לתשלום</w:t>
      </w:r>
      <w:r>
        <w:rPr>
          <w:rtl/>
        </w:rPr>
        <w:t xml:space="preserve"> </w:t>
      </w:r>
      <w:r w:rsidR="00784950" w:rsidRPr="00784950">
        <w:rPr>
          <w:rtl/>
        </w:rPr>
        <w:t>דמי הפגיעה תהא 13 שבועות, תוך ביצוע תיקוני החקיקה המתחייבים</w:t>
      </w:r>
      <w:r>
        <w:rPr>
          <w:rtl/>
        </w:rPr>
        <w:t xml:space="preserve"> </w:t>
      </w:r>
      <w:r w:rsidR="00784950" w:rsidRPr="00784950">
        <w:rPr>
          <w:rtl/>
        </w:rPr>
        <w:t>מכך,</w:t>
      </w:r>
      <w:r>
        <w:rPr>
          <w:rtl/>
        </w:rPr>
        <w:t xml:space="preserve"> </w:t>
      </w:r>
      <w:r w:rsidR="00784950" w:rsidRPr="00784950">
        <w:rPr>
          <w:rtl/>
        </w:rPr>
        <w:t>ולהחיל</w:t>
      </w:r>
      <w:r>
        <w:rPr>
          <w:rtl/>
        </w:rPr>
        <w:t xml:space="preserve"> </w:t>
      </w:r>
      <w:r w:rsidR="00784950" w:rsidRPr="00784950">
        <w:rPr>
          <w:rtl/>
        </w:rPr>
        <w:t>את</w:t>
      </w:r>
      <w:r>
        <w:rPr>
          <w:rtl/>
        </w:rPr>
        <w:t xml:space="preserve"> </w:t>
      </w:r>
      <w:r w:rsidR="00784950" w:rsidRPr="00784950">
        <w:rPr>
          <w:rtl/>
        </w:rPr>
        <w:t>התיקון על דמי הפגיעה וקצבאות נכות המשתלמים בעד פגיעות בעבודה</w:t>
      </w:r>
      <w:r>
        <w:rPr>
          <w:rtl/>
        </w:rPr>
        <w:t xml:space="preserve"> </w:t>
      </w:r>
      <w:r w:rsidR="00784950" w:rsidRPr="00784950">
        <w:rPr>
          <w:rtl/>
        </w:rPr>
        <w:t>שאירעו</w:t>
      </w:r>
      <w:r>
        <w:rPr>
          <w:rtl/>
        </w:rPr>
        <w:t xml:space="preserve"> </w:t>
      </w:r>
      <w:r w:rsidR="00784950" w:rsidRPr="00784950">
        <w:rPr>
          <w:rtl/>
        </w:rPr>
        <w:t>מיום 1 בפברואר 2002 ואילך. כמובן, עם ההסתייגות הנוספת או הבקשה הנוספת,</w:t>
      </w:r>
      <w:r>
        <w:rPr>
          <w:rtl/>
        </w:rPr>
        <w:t xml:space="preserve"> </w:t>
      </w:r>
      <w:r w:rsidR="00784950" w:rsidRPr="00784950">
        <w:rPr>
          <w:rtl/>
        </w:rPr>
        <w:t>שבתוך פרק הזמן הזה הוועדה תפסוק את פסקה.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ועדה רפואית אדוני מתכוון, לגבי אחוזי הנכות.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שר האוצר י' כהן: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 מודה לסגן שר האוצר, ותלין בטוב ותקיץ בישועה</w:t>
      </w:r>
      <w:r w:rsidR="00374753">
        <w:rPr>
          <w:rtl/>
        </w:rPr>
        <w:t xml:space="preserve"> </w:t>
      </w:r>
      <w:r w:rsidRPr="00784950">
        <w:rPr>
          <w:rtl/>
        </w:rPr>
        <w:t>ורחמים. תודה לחבר הכנסת פרץ, שמילא את מקומי בצורה מעוררת כבוד.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ואנחנו, רבותי, עוברים להסתייגויות של חברי הכנסת דוד לוי, מקסים לוי, מרדכי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משעני </w:t>
      </w:r>
      <w:r w:rsidR="00374753">
        <w:rPr>
          <w:rtl/>
        </w:rPr>
        <w:t>–</w:t>
      </w:r>
      <w:r w:rsidRPr="00784950">
        <w:rPr>
          <w:rtl/>
        </w:rPr>
        <w:t xml:space="preserve"> היה ויצא </w:t>
      </w:r>
      <w:r w:rsidR="00374753">
        <w:rPr>
          <w:rtl/>
        </w:rPr>
        <w:t>–</w:t>
      </w:r>
      <w:r w:rsidRPr="00784950">
        <w:rPr>
          <w:rtl/>
        </w:rPr>
        <w:t xml:space="preserve"> עזמי בשארה, מוחמד כנעאן, תאופיק חטיב, זאב בוים, אברהם שוחט,</w:t>
      </w:r>
      <w:r w:rsidR="00374753">
        <w:rPr>
          <w:rtl/>
        </w:rPr>
        <w:t xml:space="preserve"> </w:t>
      </w:r>
      <w:r w:rsidRPr="00784950">
        <w:rPr>
          <w:rtl/>
        </w:rPr>
        <w:t>יוסי</w:t>
      </w:r>
      <w:r w:rsidR="00374753">
        <w:rPr>
          <w:rtl/>
        </w:rPr>
        <w:t xml:space="preserve"> </w:t>
      </w:r>
      <w:r w:rsidRPr="00784950">
        <w:rPr>
          <w:rtl/>
        </w:rPr>
        <w:t>כץ,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יהלום.</w:t>
      </w:r>
      <w:r w:rsidR="00374753">
        <w:rPr>
          <w:rtl/>
        </w:rPr>
        <w:t xml:space="preserve"> </w:t>
      </w:r>
      <w:r w:rsidRPr="00784950">
        <w:rPr>
          <w:rtl/>
        </w:rPr>
        <w:t>אפשרתי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לחבר הכנסת לנגנטל. ואחריו </w:t>
      </w:r>
      <w:r w:rsidR="00374753">
        <w:rPr>
          <w:rtl/>
        </w:rPr>
        <w:t>–</w:t>
      </w:r>
      <w:r w:rsidRPr="00784950">
        <w:rPr>
          <w:rtl/>
        </w:rPr>
        <w:t xml:space="preserve"> חברי הכנסת מוחמד</w:t>
      </w:r>
      <w:r w:rsidR="00374753">
        <w:rPr>
          <w:rtl/>
        </w:rPr>
        <w:t xml:space="preserve"> </w:t>
      </w:r>
      <w:r w:rsidRPr="00784950">
        <w:rPr>
          <w:rtl/>
        </w:rPr>
        <w:t>ברכה, עסאם מח'ול, נסים זאב.</w:t>
      </w:r>
      <w:r w:rsidR="00374753">
        <w:rPr>
          <w:rtl/>
        </w:rPr>
        <w:t xml:space="preserve"> </w:t>
      </w:r>
      <w:r w:rsidRPr="00784950">
        <w:rPr>
          <w:rtl/>
        </w:rPr>
        <w:t>נסים זאב נמצא, אני ממש מעריך את הנוכחות שלך באולם</w:t>
      </w:r>
      <w:r w:rsidR="00374753">
        <w:rPr>
          <w:rtl/>
        </w:rPr>
        <w:t xml:space="preserve"> </w:t>
      </w:r>
      <w:r w:rsidRPr="00784950">
        <w:rPr>
          <w:rtl/>
        </w:rPr>
        <w:t>המליאה,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נסים זאב. זה מעורר כבוד, שחבר הכנסת בכל שעה משעות</w:t>
      </w:r>
      <w:r w:rsidR="00374753">
        <w:rPr>
          <w:rtl/>
        </w:rPr>
        <w:t xml:space="preserve"> </w:t>
      </w:r>
      <w:r w:rsidRPr="00784950">
        <w:rPr>
          <w:rtl/>
        </w:rPr>
        <w:t>היום והלילה יושב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כבר מדברים, אני רוצה לשבח את השר דני נוה על ישיבתו</w:t>
      </w:r>
      <w:r w:rsidR="00374753">
        <w:rPr>
          <w:rtl/>
        </w:rPr>
        <w:t xml:space="preserve"> </w:t>
      </w:r>
      <w:r w:rsidRPr="00784950">
        <w:rPr>
          <w:rtl/>
        </w:rPr>
        <w:t>הרצופה</w:t>
      </w:r>
      <w:r w:rsidR="00374753">
        <w:rPr>
          <w:rtl/>
        </w:rPr>
        <w:t xml:space="preserve"> </w:t>
      </w:r>
      <w:r w:rsidRPr="00784950">
        <w:rPr>
          <w:rtl/>
        </w:rPr>
        <w:t>פה, אני חושב כמי שנמצא פה כמה ימים, ישן פה, אוכל פה, לא היה לנו כזה שר</w:t>
      </w:r>
      <w:r w:rsidR="00374753">
        <w:rPr>
          <w:rtl/>
        </w:rPr>
        <w:t xml:space="preserve"> </w:t>
      </w:r>
      <w:r w:rsidRPr="00784950">
        <w:rPr>
          <w:rtl/>
        </w:rPr>
        <w:t>שכל הזמן ישב על כיסאו והקשיב לדיונים, ומדי פעם הוא גם מחייך.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מותר לי לגלות, שהצעתי לשר שילך לנוח איזה חצי שעה והוא דחה את בקשתי.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נוה: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הולך לאמץ את המלצתכם ואפילו בצורה מרחיקה לכת.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בשעה 24:00 אתה מתכוון, טוב, גם אתה תלין בטוב.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חוץ</w:t>
      </w:r>
      <w:r w:rsidR="00374753">
        <w:rPr>
          <w:rtl/>
        </w:rPr>
        <w:t xml:space="preserve"> </w:t>
      </w:r>
      <w:r w:rsidRPr="00784950">
        <w:rPr>
          <w:rtl/>
        </w:rPr>
        <w:t>מלשבח</w:t>
      </w:r>
      <w:r w:rsidR="00374753">
        <w:rPr>
          <w:rtl/>
        </w:rPr>
        <w:t xml:space="preserve"> </w:t>
      </w:r>
      <w:r w:rsidRPr="00784950">
        <w:rPr>
          <w:rtl/>
        </w:rPr>
        <w:t>כמובן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חברי נסים זאב, שזה תענוג לראות אותו בדבקותו במשימה</w:t>
      </w:r>
      <w:r w:rsidR="00374753">
        <w:rPr>
          <w:rtl/>
        </w:rPr>
        <w:t xml:space="preserve"> </w:t>
      </w:r>
      <w:r w:rsidRPr="00784950">
        <w:rPr>
          <w:rtl/>
        </w:rPr>
        <w:t>כאן.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לומר, אדוני, כלפי הצעת החוק העוסקת בנושא של הצעות החוק הפרטיות.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משוכנע שהדרך שנבחרה כאן, של בלימה פנימית שלנו, של עצמנו, לא להגיש יותר</w:t>
      </w:r>
      <w:r w:rsidR="00374753">
        <w:rPr>
          <w:rtl/>
        </w:rPr>
        <w:t xml:space="preserve"> </w:t>
      </w:r>
      <w:r w:rsidRPr="00784950">
        <w:rPr>
          <w:rtl/>
        </w:rPr>
        <w:t>הצעות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פרטיות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זו הדרך הראויה והנכונה.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 לך, אדוני, אני חושב שלא צריך להקים בתי</w:t>
      </w:r>
      <w:r w:rsidR="00374753">
        <w:rPr>
          <w:rtl/>
        </w:rPr>
        <w:t>-</w:t>
      </w:r>
      <w:r w:rsidRPr="00784950">
        <w:rPr>
          <w:rtl/>
        </w:rPr>
        <w:t>חולים בחוק, ואני לא חושב</w:t>
      </w:r>
      <w:r w:rsidR="00374753">
        <w:rPr>
          <w:rtl/>
        </w:rPr>
        <w:t xml:space="preserve"> </w:t>
      </w:r>
      <w:r w:rsidRPr="00784950">
        <w:rPr>
          <w:rtl/>
        </w:rPr>
        <w:t>שצריך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מיוחדים</w:t>
      </w:r>
      <w:r w:rsidR="00374753">
        <w:rPr>
          <w:rtl/>
        </w:rPr>
        <w:t xml:space="preserve"> </w:t>
      </w:r>
      <w:r w:rsidRPr="00784950">
        <w:rPr>
          <w:rtl/>
        </w:rPr>
        <w:t>לערים מסוימות בהצעות חוק פרטיות.</w:t>
      </w:r>
      <w:r w:rsidR="00374753">
        <w:rPr>
          <w:rtl/>
        </w:rPr>
        <w:t xml:space="preserve"> </w:t>
      </w:r>
      <w:r w:rsidRPr="00784950">
        <w:rPr>
          <w:rtl/>
        </w:rPr>
        <w:t>אלא מה קרה? יש</w:t>
      </w:r>
      <w:r w:rsidR="00374753">
        <w:rPr>
          <w:rtl/>
        </w:rPr>
        <w:t xml:space="preserve"> </w:t>
      </w:r>
      <w:r w:rsidRPr="00784950">
        <w:rPr>
          <w:rtl/>
        </w:rPr>
        <w:t>ניכור מסוים בין הממשלה לבין חברי הכנסת.</w:t>
      </w:r>
      <w:r w:rsidR="00374753">
        <w:rPr>
          <w:rtl/>
        </w:rPr>
        <w:t xml:space="preserve"> </w:t>
      </w:r>
      <w:r w:rsidRPr="00784950">
        <w:rPr>
          <w:rtl/>
        </w:rPr>
        <w:t>חברי הכנסת קשובים למה שקורה בשטח, למה</w:t>
      </w:r>
      <w:r w:rsidR="00374753">
        <w:rPr>
          <w:rtl/>
        </w:rPr>
        <w:t xml:space="preserve"> </w:t>
      </w:r>
      <w:r w:rsidRPr="00784950">
        <w:rPr>
          <w:rtl/>
        </w:rPr>
        <w:t>שקורה</w:t>
      </w:r>
      <w:r w:rsidR="00374753">
        <w:rPr>
          <w:rtl/>
        </w:rPr>
        <w:t xml:space="preserve"> </w:t>
      </w:r>
      <w:r w:rsidRPr="00784950">
        <w:rPr>
          <w:rtl/>
        </w:rPr>
        <w:t>בעם,</w:t>
      </w:r>
      <w:r w:rsidR="00374753">
        <w:rPr>
          <w:rtl/>
        </w:rPr>
        <w:t xml:space="preserve"> </w:t>
      </w:r>
      <w:r w:rsidRPr="00784950">
        <w:rPr>
          <w:rtl/>
        </w:rPr>
        <w:t>עולות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בעיות</w:t>
      </w:r>
      <w:r w:rsidR="00374753">
        <w:rPr>
          <w:rtl/>
        </w:rPr>
        <w:t xml:space="preserve"> </w:t>
      </w:r>
      <w:r w:rsidRPr="00784950">
        <w:rPr>
          <w:rtl/>
        </w:rPr>
        <w:t>גם בתקשורת, אתה פונה לשר ואומר לו, תטפל</w:t>
      </w:r>
      <w:r w:rsidR="00374753">
        <w:rPr>
          <w:rtl/>
        </w:rPr>
        <w:t xml:space="preserve"> </w:t>
      </w:r>
      <w:r w:rsidRPr="00784950">
        <w:rPr>
          <w:rtl/>
        </w:rPr>
        <w:t>בעניין,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לא מטפל. ולכן, אין לך דרך אחרת אלא להגיש הצעת חוק, וכך אתה מדבר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עם הממשלה. אם אתה מצליח להעביר את ההצעה בקריאה טרומית </w:t>
      </w:r>
      <w:r w:rsidR="00374753">
        <w:rPr>
          <w:rtl/>
        </w:rPr>
        <w:t>–</w:t>
      </w:r>
      <w:r w:rsidRPr="00784950">
        <w:rPr>
          <w:rtl/>
        </w:rPr>
        <w:t xml:space="preserve"> הממשלה מתחילה לדבר אתך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רואה שיש לך סיכוי, אחרת הם לא קשובים אליך. זאת הבעיה. אילו ידעתי שבין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יש איזה איזון הדדי, כבוד הדדי, מילא, אבל יש פה חלק מתהליך</w:t>
      </w:r>
      <w:r w:rsidR="00374753">
        <w:rPr>
          <w:rtl/>
        </w:rPr>
        <w:t xml:space="preserve"> </w:t>
      </w:r>
      <w:r w:rsidRPr="00784950">
        <w:rPr>
          <w:rtl/>
        </w:rPr>
        <w:t>כוחני של הורדת ידיים בין הרשות המחוקקת לבין הרשות המבצעת, אין לנו דרך אחרת.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שנציג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ירשום</w:t>
      </w:r>
      <w:r w:rsidR="00374753">
        <w:rPr>
          <w:rtl/>
        </w:rPr>
        <w:t xml:space="preserve"> </w:t>
      </w:r>
      <w:r w:rsidRPr="00784950">
        <w:rPr>
          <w:rtl/>
        </w:rPr>
        <w:t>לעצמו</w:t>
      </w:r>
      <w:r w:rsidR="00374753">
        <w:rPr>
          <w:rtl/>
        </w:rPr>
        <w:t xml:space="preserve"> </w:t>
      </w:r>
      <w:r w:rsidRPr="00784950">
        <w:rPr>
          <w:rtl/>
        </w:rPr>
        <w:t>את מה שחבר הכנסת לנגנטל אומר, מפני</w:t>
      </w:r>
      <w:r w:rsidR="00374753">
        <w:rPr>
          <w:rtl/>
        </w:rPr>
        <w:t xml:space="preserve"> </w:t>
      </w:r>
      <w:r w:rsidRPr="00784950">
        <w:rPr>
          <w:rtl/>
        </w:rPr>
        <w:t>שהדברים חשובים, ותעביר אותם לשר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כול, לשר האוצר, אני אומר גם למשרדים אחרים. אבל השר המקשר נמצא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נוה: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יכול להתקשר לשר האוצר עכשיו.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מספר הטלפון של שר האוצר הוא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לנגנטל,</w:t>
      </w:r>
      <w:r w:rsidR="00374753">
        <w:rPr>
          <w:rtl/>
        </w:rPr>
        <w:t xml:space="preserve"> </w:t>
      </w:r>
      <w:r w:rsidRPr="00784950">
        <w:rPr>
          <w:rtl/>
        </w:rPr>
        <w:t>ניסיתי</w:t>
      </w:r>
      <w:r w:rsidR="00374753">
        <w:rPr>
          <w:rtl/>
        </w:rPr>
        <w:t xml:space="preserve"> </w:t>
      </w:r>
      <w:r w:rsidRPr="00784950">
        <w:rPr>
          <w:rtl/>
        </w:rPr>
        <w:t>להסב בצורה עדינה את תשומת לבו של נציג האוצר,</w:t>
      </w:r>
      <w:r w:rsidR="00374753">
        <w:rPr>
          <w:rtl/>
        </w:rPr>
        <w:t xml:space="preserve"> </w:t>
      </w:r>
      <w:r w:rsidRPr="00784950">
        <w:rPr>
          <w:rtl/>
        </w:rPr>
        <w:t>שבאולם המליאה לא מדברים בפלאפון. עשיתי זאת בצורה עדינה והוא הבין 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אומר גם לשר המקשר </w:t>
      </w:r>
      <w:r w:rsidR="00374753">
        <w:rPr>
          <w:rtl/>
        </w:rPr>
        <w:t>–</w:t>
      </w:r>
      <w:r w:rsidRPr="00784950">
        <w:rPr>
          <w:rtl/>
        </w:rPr>
        <w:t xml:space="preserve"> אולי באחת מישיבות הממשלה תוציאו תזכיר </w:t>
      </w:r>
      <w:r w:rsidR="00374753">
        <w:rPr>
          <w:rtl/>
        </w:rPr>
        <w:t>–</w:t>
      </w:r>
      <w:r w:rsidRPr="00784950">
        <w:rPr>
          <w:rtl/>
        </w:rPr>
        <w:t xml:space="preserve"> אם הייתם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קשובים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להביא פה עשרות חוקים; יש לנו מכסה, אנחנו לא</w:t>
      </w:r>
      <w:r w:rsidR="00374753">
        <w:rPr>
          <w:rtl/>
        </w:rPr>
        <w:t xml:space="preserve"> </w:t>
      </w:r>
      <w:r w:rsidRPr="00784950">
        <w:rPr>
          <w:rtl/>
        </w:rPr>
        <w:t>יכולים להביא הרבה חוקים.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 העלויות התקציביות של הצעות חוק פרטיות, שאלתי חברי פרלמנטים שהיו פה,</w:t>
      </w:r>
      <w:r w:rsidR="00374753">
        <w:rPr>
          <w:rtl/>
        </w:rPr>
        <w:t xml:space="preserve"> </w:t>
      </w:r>
      <w:r w:rsidRPr="00784950">
        <w:rPr>
          <w:rtl/>
        </w:rPr>
        <w:t>פרלמנטרים</w:t>
      </w:r>
      <w:r w:rsidR="00374753">
        <w:rPr>
          <w:rtl/>
        </w:rPr>
        <w:t xml:space="preserve"> </w:t>
      </w:r>
      <w:r w:rsidRPr="00784950">
        <w:rPr>
          <w:rtl/>
        </w:rPr>
        <w:t>יהודים</w:t>
      </w:r>
      <w:r w:rsidR="00374753">
        <w:rPr>
          <w:rtl/>
        </w:rPr>
        <w:t xml:space="preserve"> </w:t>
      </w:r>
      <w:r w:rsidRPr="00784950">
        <w:rPr>
          <w:rtl/>
        </w:rPr>
        <w:t>שהגיעו</w:t>
      </w:r>
      <w:r w:rsidR="00374753">
        <w:rPr>
          <w:rtl/>
        </w:rPr>
        <w:t xml:space="preserve"> </w:t>
      </w:r>
      <w:r w:rsidRPr="00784950">
        <w:rPr>
          <w:rtl/>
        </w:rPr>
        <w:t>לכנסת, התברר לי שיש דבר מעניין בכמה מקומות: יש איזה</w:t>
      </w:r>
      <w:r w:rsidR="00374753">
        <w:rPr>
          <w:rtl/>
        </w:rPr>
        <w:t xml:space="preserve"> </w:t>
      </w:r>
      <w:r w:rsidRPr="00784950">
        <w:rPr>
          <w:rtl/>
        </w:rPr>
        <w:t>חשבון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כמה כסף הוא יכול להציע בהצעת החוק הפרטית שלו.</w:t>
      </w:r>
      <w:r w:rsidR="00374753">
        <w:rPr>
          <w:rtl/>
        </w:rPr>
        <w:t xml:space="preserve"> </w:t>
      </w:r>
      <w:r w:rsidRPr="00784950">
        <w:rPr>
          <w:rtl/>
        </w:rPr>
        <w:t>נניח, אתה אומר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שחבר כנסת יכול להציע הצעות שעלותן עד 5 מיליוני שקל במושב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 הצעתי זאת בשנה שעברה לקואליציה.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נניח,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כנסת, יש לך 5 מיליוני שקל, זה המקסימום שאתה יכול</w:t>
      </w:r>
      <w:r w:rsidR="00374753">
        <w:rPr>
          <w:rtl/>
        </w:rPr>
        <w:t xml:space="preserve"> </w:t>
      </w:r>
      <w:r w:rsidRPr="00784950">
        <w:rPr>
          <w:rtl/>
        </w:rPr>
        <w:t>להציע</w:t>
      </w:r>
      <w:r w:rsidR="00374753">
        <w:rPr>
          <w:rtl/>
        </w:rPr>
        <w:t xml:space="preserve"> </w:t>
      </w:r>
      <w:r w:rsidRPr="00784950">
        <w:rPr>
          <w:rtl/>
        </w:rPr>
        <w:t>בהצעות חוק פרטיות; אם הוא רוצה להציע חוק שעלותו 40 מיליון שקל, הוא חייב</w:t>
      </w:r>
      <w:r w:rsidR="00374753">
        <w:rPr>
          <w:rtl/>
        </w:rPr>
        <w:t xml:space="preserve"> </w:t>
      </w:r>
      <w:r w:rsidRPr="00784950">
        <w:rPr>
          <w:rtl/>
        </w:rPr>
        <w:t>לחבור</w:t>
      </w:r>
      <w:r w:rsidR="00374753">
        <w:rPr>
          <w:rtl/>
        </w:rPr>
        <w:t xml:space="preserve"> </w:t>
      </w:r>
      <w:r w:rsidRPr="00784950">
        <w:rPr>
          <w:rtl/>
        </w:rPr>
        <w:t>לכמה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בפרלמנט.</w:t>
      </w:r>
      <w:r w:rsidR="00374753">
        <w:rPr>
          <w:rtl/>
        </w:rPr>
        <w:t xml:space="preserve"> </w:t>
      </w:r>
      <w:r w:rsidRPr="00784950">
        <w:rPr>
          <w:rtl/>
        </w:rPr>
        <w:t>ואז מה שקורה, שיש ריסון פנימי, שיש מקסימום שניתן</w:t>
      </w:r>
      <w:r w:rsidR="00374753">
        <w:rPr>
          <w:rtl/>
        </w:rPr>
        <w:t xml:space="preserve"> </w:t>
      </w:r>
      <w:r w:rsidRPr="00784950">
        <w:rPr>
          <w:rtl/>
        </w:rPr>
        <w:t>להציע</w:t>
      </w:r>
      <w:r w:rsidR="00374753">
        <w:rPr>
          <w:rtl/>
        </w:rPr>
        <w:t xml:space="preserve"> </w:t>
      </w:r>
      <w:r w:rsidRPr="00784950">
        <w:rPr>
          <w:rtl/>
        </w:rPr>
        <w:t>בהצעות שלהן עלות כלכלית וכספית. לדעתי, זו דרך יותר ראויה.</w:t>
      </w:r>
      <w:r w:rsidR="00374753">
        <w:rPr>
          <w:rtl/>
        </w:rPr>
        <w:t xml:space="preserve"> </w:t>
      </w:r>
      <w:r w:rsidRPr="00784950">
        <w:rPr>
          <w:rtl/>
        </w:rPr>
        <w:t>ואז, אם לחבר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יתברר שהוא שגה, יש לו הצעה יותר חשובה כלכלית, הוא ימשוך את הצעתו הקודמת.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ריסון</w:t>
      </w:r>
      <w:r w:rsidR="00374753">
        <w:rPr>
          <w:rtl/>
        </w:rPr>
        <w:t xml:space="preserve"> </w:t>
      </w:r>
      <w:r w:rsidRPr="00784950">
        <w:rPr>
          <w:rtl/>
        </w:rPr>
        <w:t>פנימי בסדר העדיפויות של עצמו, ואז אתה יכול ליצור</w:t>
      </w:r>
      <w:r w:rsidR="00374753">
        <w:rPr>
          <w:rtl/>
        </w:rPr>
        <w:t xml:space="preserve"> </w:t>
      </w:r>
      <w:r w:rsidRPr="00784950">
        <w:rPr>
          <w:rtl/>
        </w:rPr>
        <w:t>רעיון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גבול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שחברי כנסת יכולים לעשות בחקיקה פופוליסטית. אני חושב שזה</w:t>
      </w:r>
      <w:r w:rsidR="00374753">
        <w:rPr>
          <w:rtl/>
        </w:rPr>
        <w:t xml:space="preserve"> </w:t>
      </w:r>
      <w:r w:rsidRPr="00784950">
        <w:rPr>
          <w:rtl/>
        </w:rPr>
        <w:t>יותר מושכל, יותר נכון מאשר לומר: אי</w:t>
      </w:r>
      <w:r w:rsidR="00374753">
        <w:rPr>
          <w:rtl/>
        </w:rPr>
        <w:t>-</w:t>
      </w:r>
      <w:r w:rsidRPr="00784950">
        <w:rPr>
          <w:rtl/>
        </w:rPr>
        <w:t>אפשר מעל סכום מסוים.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העברתי הצעת חוק האומרת שצריך להקים מרכז סיוע לנפגעי תאונות דרכים </w:t>
      </w:r>
      <w:r w:rsidR="00374753">
        <w:rPr>
          <w:rtl/>
        </w:rPr>
        <w:t xml:space="preserve">–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הצביעה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שיהיה מרכז סיוע לאנשים שהמר גורלם ונהרג מישהו ממשפחתם</w:t>
      </w:r>
      <w:r w:rsidR="00374753">
        <w:rPr>
          <w:rtl/>
        </w:rPr>
        <w:t xml:space="preserve"> </w:t>
      </w:r>
      <w:r w:rsidRPr="00784950">
        <w:rPr>
          <w:rtl/>
        </w:rPr>
        <w:t>בתאונת דרכים. עלות ההצעה היא 4 מיליוני שקלים. זו היתה הצעה שלי, וכל חברי הכנסת</w:t>
      </w:r>
      <w:r w:rsidR="00374753">
        <w:rPr>
          <w:rtl/>
        </w:rPr>
        <w:t xml:space="preserve"> </w:t>
      </w:r>
      <w:r w:rsidRPr="00784950">
        <w:rPr>
          <w:rtl/>
        </w:rPr>
        <w:t>חתמו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לפי ההצעה הנוכחית יהיה אסור לי להציע הצעה כזאת.</w:t>
      </w:r>
      <w:r w:rsidR="00374753">
        <w:rPr>
          <w:rtl/>
        </w:rPr>
        <w:t xml:space="preserve"> </w:t>
      </w:r>
      <w:r w:rsidRPr="00784950">
        <w:rPr>
          <w:rtl/>
        </w:rPr>
        <w:t>פניתי</w:t>
      </w:r>
      <w:r w:rsidR="00374753">
        <w:rPr>
          <w:rtl/>
        </w:rPr>
        <w:t xml:space="preserve"> </w:t>
      </w:r>
      <w:r w:rsidRPr="00784950">
        <w:rPr>
          <w:rtl/>
        </w:rPr>
        <w:t>למשרד</w:t>
      </w:r>
      <w:r w:rsidR="00374753">
        <w:rPr>
          <w:rtl/>
        </w:rPr>
        <w:t xml:space="preserve"> </w:t>
      </w:r>
      <w:r w:rsidRPr="00784950">
        <w:rPr>
          <w:rtl/>
        </w:rPr>
        <w:t>התחבורה וביקשתי: תקימו. פניתי למשרד העבודה ואמרתי: תקימו. אבל לא הקימו,</w:t>
      </w:r>
      <w:r w:rsidR="00374753">
        <w:rPr>
          <w:rtl/>
        </w:rPr>
        <w:t xml:space="preserve"> </w:t>
      </w:r>
      <w:r w:rsidRPr="00784950">
        <w:rPr>
          <w:rtl/>
        </w:rPr>
        <w:t>ולכן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ברירה</w:t>
      </w:r>
      <w:r w:rsidR="00374753">
        <w:rPr>
          <w:rtl/>
        </w:rPr>
        <w:t xml:space="preserve"> </w:t>
      </w:r>
      <w:r w:rsidRPr="00784950">
        <w:rPr>
          <w:rtl/>
        </w:rPr>
        <w:t>והיינו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לעשות את זה כנגד הממשלה. בסוף העברנו את</w:t>
      </w:r>
      <w:r w:rsidR="00374753">
        <w:rPr>
          <w:rtl/>
        </w:rPr>
        <w:t xml:space="preserve"> </w:t>
      </w:r>
      <w:r w:rsidRPr="00784950">
        <w:rPr>
          <w:rtl/>
        </w:rPr>
        <w:t>ההצעה,</w:t>
      </w:r>
      <w:r w:rsidR="00374753">
        <w:rPr>
          <w:rtl/>
        </w:rPr>
        <w:t xml:space="preserve"> </w:t>
      </w:r>
      <w:r w:rsidRPr="00784950">
        <w:rPr>
          <w:rtl/>
        </w:rPr>
        <w:t>ואני מקווה שיהיה איזה פתרון להקל ולו במעט את מצוקתן של משפחות שיקיריהן</w:t>
      </w:r>
      <w:r w:rsidR="00374753">
        <w:rPr>
          <w:rtl/>
        </w:rPr>
        <w:t xml:space="preserve"> </w:t>
      </w:r>
      <w:r w:rsidRPr="00784950">
        <w:rPr>
          <w:rtl/>
        </w:rPr>
        <w:t>נהרגו בתאונות דרכים.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החוק של אופיר פינס יתקבל, החוק שלך לא יוכל לעבור.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נכון. ולכן, מה שיקרה פה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נוה: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אלא אם כן מראש היית מצמצם את העלות התקציבית.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אני יכול לצמצם?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השר ד' נוה: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תגיש הצעת חוק שתקציבה מראש נמוך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המקורית היתה 20 מיליון שקל. הורדנו כל מיני משימות והגענו למעט מאוד</w:t>
      </w:r>
      <w:r w:rsidR="00374753">
        <w:rPr>
          <w:rtl/>
        </w:rPr>
        <w:t xml:space="preserve"> </w:t>
      </w:r>
      <w:r w:rsidRPr="00784950">
        <w:rPr>
          <w:rtl/>
        </w:rPr>
        <w:t>כסף.</w:t>
      </w:r>
      <w:r w:rsidR="00374753">
        <w:rPr>
          <w:rtl/>
        </w:rPr>
        <w:t xml:space="preserve"> </w:t>
      </w:r>
      <w:r w:rsidRPr="00784950">
        <w:rPr>
          <w:rtl/>
        </w:rPr>
        <w:t>התוצאה,</w:t>
      </w:r>
      <w:r w:rsidR="00374753">
        <w:rPr>
          <w:rtl/>
        </w:rPr>
        <w:t xml:space="preserve"> </w:t>
      </w:r>
      <w:r w:rsidRPr="00784950">
        <w:rPr>
          <w:rtl/>
        </w:rPr>
        <w:t>שעוד מעט זה לא יהיה מרכז סיוע לנפגעי תאונות דרכים. אני לא רוצה</w:t>
      </w:r>
      <w:r w:rsidR="00374753">
        <w:rPr>
          <w:rtl/>
        </w:rPr>
        <w:t xml:space="preserve"> </w:t>
      </w:r>
      <w:r w:rsidRPr="00784950">
        <w:rPr>
          <w:rtl/>
        </w:rPr>
        <w:t>לעשות מזה צחוק, אך לפעמים אתה מעקר את כל ההצעה מתוכנה.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שהדרך שנבחרה על</w:t>
      </w:r>
      <w:r w:rsidR="00374753">
        <w:rPr>
          <w:rtl/>
        </w:rPr>
        <w:t>-</w:t>
      </w:r>
      <w:r w:rsidRPr="00784950">
        <w:rPr>
          <w:rtl/>
        </w:rPr>
        <w:t>ידי הצעת החוק שמונחת בפנינו היא הדרך</w:t>
      </w:r>
      <w:r w:rsidR="00374753">
        <w:rPr>
          <w:rtl/>
        </w:rPr>
        <w:t xml:space="preserve"> </w:t>
      </w:r>
      <w:r w:rsidRPr="00784950">
        <w:rPr>
          <w:rtl/>
        </w:rPr>
        <w:t>הנכונה. נכון שהיא עושה קצת צרות לממשלה.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מסכם,</w:t>
      </w:r>
      <w:r w:rsidR="00374753">
        <w:rPr>
          <w:rtl/>
        </w:rPr>
        <w:t xml:space="preserve"> </w:t>
      </w:r>
      <w:r w:rsidRPr="00784950">
        <w:rPr>
          <w:rtl/>
        </w:rPr>
        <w:t>אילו</w:t>
      </w:r>
      <w:r w:rsidR="00374753">
        <w:rPr>
          <w:rtl/>
        </w:rPr>
        <w:t xml:space="preserve"> </w:t>
      </w:r>
      <w:r w:rsidRPr="00784950">
        <w:rPr>
          <w:rtl/>
        </w:rPr>
        <w:t>ידעתי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קשובה</w:t>
      </w:r>
      <w:r w:rsidR="00374753">
        <w:rPr>
          <w:rtl/>
        </w:rPr>
        <w:t xml:space="preserve"> </w:t>
      </w:r>
      <w:r w:rsidRPr="00784950">
        <w:rPr>
          <w:rtl/>
        </w:rPr>
        <w:t>יותר והפקידים בממשלה קשובים יותר</w:t>
      </w:r>
      <w:r w:rsidR="00374753">
        <w:rPr>
          <w:rtl/>
        </w:rPr>
        <w:t xml:space="preserve"> </w:t>
      </w:r>
      <w:r w:rsidRPr="00784950">
        <w:rPr>
          <w:rtl/>
        </w:rPr>
        <w:t>לבקשותיהם</w:t>
      </w:r>
      <w:r w:rsidR="00374753">
        <w:rPr>
          <w:rtl/>
        </w:rPr>
        <w:t xml:space="preserve"> </w:t>
      </w:r>
      <w:r w:rsidRPr="00784950">
        <w:rPr>
          <w:rtl/>
        </w:rPr>
        <w:t>של חברי הכנסת והיה איזה איזון ביניהם, לדעתי היה פחות טריגר לכל 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להגיש עוד ועוד הצעות חוק. אך מאחר שזו המציאות, אני חושב שאם רוצים לקבוע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ההגבלה,</w:t>
      </w:r>
      <w:r w:rsidR="00374753">
        <w:rPr>
          <w:rtl/>
        </w:rPr>
        <w:t xml:space="preserve"> </w:t>
      </w:r>
      <w:r w:rsidRPr="00784950">
        <w:rPr>
          <w:rtl/>
        </w:rPr>
        <w:t>ההגבלה צריכה להיות בעלות התקציבית ולא בחסימה הטוטלית של הצעות חוק</w:t>
      </w:r>
      <w:r w:rsidR="00374753">
        <w:rPr>
          <w:rtl/>
        </w:rPr>
        <w:t xml:space="preserve"> </w:t>
      </w:r>
      <w:r w:rsidRPr="00784950">
        <w:rPr>
          <w:rtl/>
        </w:rPr>
        <w:t>פרטיות. 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</w:t>
      </w:r>
      <w:r w:rsidR="00374753">
        <w:rPr>
          <w:rtl/>
        </w:rPr>
        <w:t xml:space="preserve"> </w:t>
      </w:r>
      <w:r w:rsidRPr="00784950">
        <w:rPr>
          <w:rtl/>
        </w:rPr>
        <w:t>לחבר הכנסת לנגנטל. חבר הכנסת מוחמד ברכה. חבר הכנסת עסאם מח'ול.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חברת הכנסת תמר גוז'נסקי. חבר הכנסת נסים זאב </w:t>
      </w:r>
      <w:r w:rsidR="00374753">
        <w:rPr>
          <w:rtl/>
        </w:rPr>
        <w:t>–</w:t>
      </w:r>
      <w:r w:rsidRPr="00784950">
        <w:rPr>
          <w:rtl/>
        </w:rPr>
        <w:t xml:space="preserve"> אדוני,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עושה הפסקה עד השעה 02:00?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נוה</w:t>
      </w:r>
      <w:r w:rsidR="00374753">
        <w:rPr>
          <w:rtl/>
        </w:rPr>
        <w:t xml:space="preserve"> </w:t>
      </w:r>
      <w:r w:rsidRPr="00784950">
        <w:rPr>
          <w:rtl/>
        </w:rPr>
        <w:t>הולך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שר,</w:t>
      </w:r>
      <w:r w:rsidR="00374753">
        <w:rPr>
          <w:rtl/>
        </w:rPr>
        <w:t xml:space="preserve"> </w:t>
      </w:r>
      <w:r w:rsidRPr="00784950">
        <w:rPr>
          <w:rtl/>
        </w:rPr>
        <w:t>אני אשקול לסגור את הישיבה. זה חלק</w:t>
      </w:r>
      <w:r w:rsidR="00374753">
        <w:rPr>
          <w:rtl/>
        </w:rPr>
        <w:t xml:space="preserve"> </w:t>
      </w:r>
      <w:r w:rsidRPr="00784950">
        <w:rPr>
          <w:rtl/>
        </w:rPr>
        <w:t>מהסמכויות שניתנו 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 נכבדה, ברצוני להתייחס לדברים מספר בעיקר בנושא חוק</w:t>
      </w:r>
      <w:r w:rsidR="00374753">
        <w:rPr>
          <w:rtl/>
        </w:rPr>
        <w:t xml:space="preserve"> </w:t>
      </w:r>
      <w:r w:rsidRPr="00784950">
        <w:rPr>
          <w:rtl/>
        </w:rPr>
        <w:t>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הציבורית,</w:t>
      </w:r>
      <w:r w:rsidR="00374753">
        <w:rPr>
          <w:rtl/>
        </w:rPr>
        <w:t xml:space="preserve"> </w:t>
      </w:r>
      <w:r w:rsidRPr="00784950">
        <w:rPr>
          <w:rtl/>
        </w:rPr>
        <w:t>שהתייחס</w:t>
      </w:r>
      <w:r w:rsidR="00374753">
        <w:rPr>
          <w:rtl/>
        </w:rPr>
        <w:t xml:space="preserve"> </w:t>
      </w:r>
      <w:r w:rsidRPr="00784950">
        <w:rPr>
          <w:rtl/>
        </w:rPr>
        <w:t>אליו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ועדת החוקה, חוק ומשפט, חבר הכנסת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הבאתי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מספר,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 להתייחס אליהן.</w:t>
      </w:r>
      <w:r w:rsidR="00374753">
        <w:rPr>
          <w:rtl/>
        </w:rPr>
        <w:t xml:space="preserve"> </w:t>
      </w:r>
      <w:r w:rsidRPr="00784950">
        <w:rPr>
          <w:rtl/>
        </w:rPr>
        <w:t>למעשה, לאדם יש זכאות</w:t>
      </w:r>
      <w:r w:rsidR="00374753">
        <w:rPr>
          <w:rtl/>
        </w:rPr>
        <w:t xml:space="preserve"> </w:t>
      </w:r>
      <w:r w:rsidRPr="00784950">
        <w:rPr>
          <w:rtl/>
        </w:rPr>
        <w:t>לייצוג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הציבורית, והיא מותנית בתשלום הסכומים והשיעורים שהיו</w:t>
      </w:r>
      <w:r w:rsidR="00374753">
        <w:rPr>
          <w:rtl/>
        </w:rPr>
        <w:t xml:space="preserve"> </w:t>
      </w:r>
      <w:r w:rsidRPr="00784950">
        <w:rPr>
          <w:rtl/>
        </w:rPr>
        <w:t>מוטלים, עד כה זה מינימום של 350 שקלים, ובעצם הצעת החוק אומרת, שאי</w:t>
      </w:r>
      <w:r w:rsidR="00374753">
        <w:rPr>
          <w:rtl/>
        </w:rPr>
        <w:t>-</w:t>
      </w:r>
      <w:r w:rsidRPr="00784950">
        <w:rPr>
          <w:rtl/>
        </w:rPr>
        <w:t>אפשר לתת, עם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הכבוד לנזקק, שירות חינם, ולכן עליו להשתתף ב</w:t>
      </w:r>
      <w:r w:rsidR="00374753">
        <w:rPr>
          <w:rtl/>
        </w:rPr>
        <w:t>-</w:t>
      </w:r>
      <w:r w:rsidRPr="00784950">
        <w:rPr>
          <w:rtl/>
        </w:rPr>
        <w:t>350 שקלים.</w:t>
      </w:r>
      <w:r w:rsidR="00374753">
        <w:rPr>
          <w:rtl/>
        </w:rPr>
        <w:t xml:space="preserve"> </w:t>
      </w:r>
      <w:r w:rsidRPr="00784950">
        <w:rPr>
          <w:rtl/>
        </w:rPr>
        <w:t>הוועדה היתה סבורה,</w:t>
      </w:r>
      <w:r w:rsidR="00374753">
        <w:rPr>
          <w:rtl/>
        </w:rPr>
        <w:t xml:space="preserve"> </w:t>
      </w:r>
      <w:r w:rsidRPr="00784950">
        <w:rPr>
          <w:rtl/>
        </w:rPr>
        <w:t>שאדם שנשפט ואין בכוחו לשלם את הסכום הזה, ואין מי שישלם עבורו את הסכום הזה, הוא</w:t>
      </w:r>
      <w:r w:rsidR="00374753">
        <w:rPr>
          <w:rtl/>
        </w:rPr>
        <w:t xml:space="preserve"> </w:t>
      </w:r>
      <w:r w:rsidRPr="00784950">
        <w:rPr>
          <w:rtl/>
        </w:rPr>
        <w:t>בעצם אדם שלא יהיה זכאי להגנה משפטית.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וממילא</w:t>
      </w:r>
      <w:r w:rsidR="00374753">
        <w:rPr>
          <w:rtl/>
        </w:rPr>
        <w:t xml:space="preserve"> </w:t>
      </w:r>
      <w:r w:rsidRPr="00784950">
        <w:rPr>
          <w:rtl/>
        </w:rPr>
        <w:t>הוא יקבל עונש יותר כבד, והמדינה תממן לא 250 שקלים, אלא יותר מ</w:t>
      </w:r>
      <w:r w:rsidR="00374753">
        <w:rPr>
          <w:rtl/>
        </w:rPr>
        <w:t>-</w:t>
      </w:r>
      <w:r w:rsidRPr="00784950">
        <w:rPr>
          <w:rtl/>
        </w:rPr>
        <w:t>300</w:t>
      </w:r>
      <w:r w:rsidR="00374753">
        <w:rPr>
          <w:rtl/>
        </w:rPr>
        <w:t xml:space="preserve"> </w:t>
      </w:r>
      <w:r w:rsidRPr="00784950">
        <w:rPr>
          <w:rtl/>
        </w:rPr>
        <w:t>שקלים ביום כדי להחזיק אותו בבית</w:t>
      </w:r>
      <w:r w:rsidR="00374753">
        <w:rPr>
          <w:rtl/>
        </w:rPr>
        <w:t>-</w:t>
      </w:r>
      <w:r w:rsidRPr="00784950">
        <w:rPr>
          <w:rtl/>
        </w:rPr>
        <w:t>סוהר.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לפעמים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עובד</w:t>
      </w:r>
      <w:r w:rsidR="00374753">
        <w:rPr>
          <w:rtl/>
        </w:rPr>
        <w:t xml:space="preserve"> </w:t>
      </w:r>
      <w:r w:rsidRPr="00784950">
        <w:rPr>
          <w:rtl/>
        </w:rPr>
        <w:t>הפוך: בית</w:t>
      </w:r>
      <w:r w:rsidR="00374753">
        <w:rPr>
          <w:rtl/>
        </w:rPr>
        <w:t>-</w:t>
      </w:r>
      <w:r w:rsidRPr="00784950">
        <w:rPr>
          <w:rtl/>
        </w:rPr>
        <w:t>המשפט רואה שאדם כל כך מסכן שאפילו אין לו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ואני רוצה להזכיר, אדוני היושב</w:t>
      </w:r>
      <w:r w:rsidR="00374753">
        <w:rPr>
          <w:rtl/>
        </w:rPr>
        <w:t>-</w:t>
      </w:r>
      <w:r w:rsidRPr="00784950">
        <w:rPr>
          <w:rtl/>
        </w:rPr>
        <w:t>ראש, הרבה פעמים כשהייתי בעירייה והיו</w:t>
      </w:r>
      <w:r w:rsidR="00374753">
        <w:rPr>
          <w:rtl/>
        </w:rPr>
        <w:t xml:space="preserve"> </w:t>
      </w:r>
      <w:r w:rsidRPr="00784950">
        <w:rPr>
          <w:rtl/>
        </w:rPr>
        <w:t>דיונים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משפט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חיובי תשלום אגרות שונות של הארנונה וכדומה, היו מציעים</w:t>
      </w:r>
      <w:r w:rsidR="00374753">
        <w:rPr>
          <w:rtl/>
        </w:rPr>
        <w:t xml:space="preserve"> </w:t>
      </w:r>
      <w:r w:rsidRPr="00784950">
        <w:rPr>
          <w:rtl/>
        </w:rPr>
        <w:t>לבוא לשופט בלי עורך</w:t>
      </w:r>
      <w:r w:rsidR="00374753">
        <w:rPr>
          <w:rtl/>
        </w:rPr>
        <w:t>-</w:t>
      </w:r>
      <w:r w:rsidRPr="00784950">
        <w:rPr>
          <w:rtl/>
        </w:rPr>
        <w:t>דין, כדי שיבין שאין לו אפשרות להגן על עצמו. השופט באמת היה</w:t>
      </w:r>
      <w:r w:rsidR="00374753">
        <w:rPr>
          <w:rtl/>
        </w:rPr>
        <w:t xml:space="preserve"> </w:t>
      </w:r>
      <w:r w:rsidRPr="00784950">
        <w:rPr>
          <w:rtl/>
        </w:rPr>
        <w:t>מתחשב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והיה נותן פריסה והקלה לאותם חייבי תשלום. לא תמיד ההגנה טובה דווקא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במקרים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עבירה</w:t>
      </w:r>
      <w:r w:rsidR="00374753">
        <w:rPr>
          <w:rtl/>
        </w:rPr>
        <w:t xml:space="preserve"> </w:t>
      </w:r>
      <w:r w:rsidRPr="00784950">
        <w:rPr>
          <w:rtl/>
        </w:rPr>
        <w:t>פלילית,</w:t>
      </w:r>
      <w:r w:rsidR="00374753">
        <w:rPr>
          <w:rtl/>
        </w:rPr>
        <w:t xml:space="preserve"> </w:t>
      </w:r>
      <w:r w:rsidRPr="00784950">
        <w:rPr>
          <w:rtl/>
        </w:rPr>
        <w:t>פה בוודאי האדם חייב עורך</w:t>
      </w:r>
      <w:r w:rsidR="00374753">
        <w:rPr>
          <w:rtl/>
        </w:rPr>
        <w:t>-</w:t>
      </w:r>
      <w:r w:rsidRPr="00784950">
        <w:rPr>
          <w:rtl/>
        </w:rPr>
        <w:t>דין,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 לנהל משפט בלי עורך</w:t>
      </w:r>
      <w:r w:rsidR="00374753">
        <w:rPr>
          <w:rtl/>
        </w:rPr>
        <w:t>-</w:t>
      </w:r>
      <w:r w:rsidRPr="00784950">
        <w:rPr>
          <w:rtl/>
        </w:rPr>
        <w:t>דין, ובוודאי הוא צריך להיות זכאי.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האבסורד</w:t>
      </w:r>
      <w:r w:rsidR="00374753">
        <w:rPr>
          <w:rtl/>
        </w:rPr>
        <w:t xml:space="preserve"> </w:t>
      </w:r>
      <w:r w:rsidRPr="00784950">
        <w:rPr>
          <w:rtl/>
        </w:rPr>
        <w:t>בהצעת</w:t>
      </w:r>
      <w:r w:rsidR="00374753">
        <w:rPr>
          <w:rtl/>
        </w:rPr>
        <w:t xml:space="preserve"> </w:t>
      </w:r>
      <w:r w:rsidRPr="00784950">
        <w:rPr>
          <w:rtl/>
        </w:rPr>
        <w:t>החוק?</w:t>
      </w:r>
      <w:r w:rsidR="00374753">
        <w:rPr>
          <w:rtl/>
        </w:rPr>
        <w:t xml:space="preserve"> </w:t>
      </w: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באה ואומרת, ששופט אין לו שיקול דעת לבוא</w:t>
      </w:r>
      <w:r w:rsidR="00374753">
        <w:rPr>
          <w:rtl/>
        </w:rPr>
        <w:t xml:space="preserve"> </w:t>
      </w:r>
      <w:r w:rsidRPr="00784950">
        <w:rPr>
          <w:rtl/>
        </w:rPr>
        <w:t>ולומר שהאדם הזה נראה לי זכאי בגלל בעיה כלכלית קשה, והוא צריך בעצם את האישור של</w:t>
      </w:r>
      <w:r w:rsidR="00374753">
        <w:rPr>
          <w:rtl/>
        </w:rPr>
        <w:t xml:space="preserve"> </w:t>
      </w:r>
      <w:r w:rsidRPr="00784950">
        <w:rPr>
          <w:rtl/>
        </w:rPr>
        <w:t>נשיא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המשפט.</w:t>
      </w:r>
      <w:r w:rsidR="00374753">
        <w:rPr>
          <w:rtl/>
        </w:rPr>
        <w:t xml:space="preserve"> </w:t>
      </w:r>
      <w:r w:rsidRPr="00784950">
        <w:rPr>
          <w:rtl/>
        </w:rPr>
        <w:t>ראינו שיש בזה בעצם טעם לפגם. מדוע? כי, לדעתנו, אם אותו שופט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לשפוט</w:t>
      </w:r>
      <w:r w:rsidR="00374753">
        <w:rPr>
          <w:rtl/>
        </w:rPr>
        <w:t xml:space="preserve"> </w:t>
      </w:r>
      <w:r w:rsidRPr="00784950">
        <w:rPr>
          <w:rtl/>
        </w:rPr>
        <w:t>ולהחליט</w:t>
      </w:r>
      <w:r w:rsidR="00374753">
        <w:rPr>
          <w:rtl/>
        </w:rPr>
        <w:t xml:space="preserve"> </w:t>
      </w:r>
      <w:r w:rsidRPr="00784950">
        <w:rPr>
          <w:rtl/>
        </w:rPr>
        <w:t>על עונשים כבדים כמו מאסר כמה שנים, אין לו שיקול דעת לבוא</w:t>
      </w:r>
      <w:r w:rsidR="00374753">
        <w:rPr>
          <w:rtl/>
        </w:rPr>
        <w:t xml:space="preserve"> </w:t>
      </w:r>
      <w:r w:rsidRPr="00784950">
        <w:rPr>
          <w:rtl/>
        </w:rPr>
        <w:t>ולומר</w:t>
      </w:r>
      <w:r w:rsidR="00374753">
        <w:rPr>
          <w:rtl/>
        </w:rPr>
        <w:t xml:space="preserve"> </w:t>
      </w:r>
      <w:r w:rsidRPr="00784950">
        <w:rPr>
          <w:rtl/>
        </w:rPr>
        <w:t>שהאיש הזה אין לו כמה מאות שקלים לשלם עבור סניגוריה? לכן זה היה נראה דבר</w:t>
      </w:r>
      <w:r w:rsidR="00374753">
        <w:rPr>
          <w:rtl/>
        </w:rPr>
        <w:t xml:space="preserve"> </w:t>
      </w:r>
      <w:r w:rsidRPr="00784950">
        <w:rPr>
          <w:rtl/>
        </w:rPr>
        <w:t>מגוחך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מה גם שלא נראה לנו שנשיא בית</w:t>
      </w:r>
      <w:r w:rsidR="00374753">
        <w:rPr>
          <w:rtl/>
        </w:rPr>
        <w:t>-</w:t>
      </w:r>
      <w:r w:rsidRPr="00784950">
        <w:rPr>
          <w:rtl/>
        </w:rPr>
        <w:t>משפט צריך בסוף היום לקבל כמה עשרות</w:t>
      </w:r>
      <w:r w:rsidR="00374753">
        <w:rPr>
          <w:rtl/>
        </w:rPr>
        <w:t xml:space="preserve"> </w:t>
      </w:r>
      <w:r w:rsidRPr="00784950">
        <w:rPr>
          <w:rtl/>
        </w:rPr>
        <w:t>תיקים</w:t>
      </w:r>
      <w:r w:rsidR="00374753">
        <w:rPr>
          <w:rtl/>
        </w:rPr>
        <w:t xml:space="preserve"> </w:t>
      </w:r>
      <w:r w:rsidRPr="00784950">
        <w:rPr>
          <w:rtl/>
        </w:rPr>
        <w:t>והמלצות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מיני שופטים אחרים, והוא יעיין בכל תיק ותיק לגופו של עניין</w:t>
      </w:r>
      <w:r w:rsidR="00374753">
        <w:rPr>
          <w:rtl/>
        </w:rPr>
        <w:t xml:space="preserve"> </w:t>
      </w:r>
      <w:r w:rsidRPr="00784950">
        <w:rPr>
          <w:rtl/>
        </w:rPr>
        <w:t>ויחליט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זכאי</w:t>
      </w:r>
      <w:r w:rsidR="00374753">
        <w:rPr>
          <w:rtl/>
        </w:rPr>
        <w:t xml:space="preserve"> </w:t>
      </w:r>
      <w:r w:rsidRPr="00784950">
        <w:rPr>
          <w:rtl/>
        </w:rPr>
        <w:t>ומי</w:t>
      </w:r>
      <w:r w:rsidR="00374753">
        <w:rPr>
          <w:rtl/>
        </w:rPr>
        <w:t xml:space="preserve"> </w:t>
      </w:r>
      <w:r w:rsidRPr="00784950">
        <w:rPr>
          <w:rtl/>
        </w:rPr>
        <w:t>לא זכאי, והוא ייכנס באמת לעומקם של דברים ויבדוק את המצב</w:t>
      </w:r>
      <w:r w:rsidR="00374753">
        <w:rPr>
          <w:rtl/>
        </w:rPr>
        <w:t xml:space="preserve"> </w:t>
      </w:r>
      <w:r w:rsidRPr="00784950">
        <w:rPr>
          <w:rtl/>
        </w:rPr>
        <w:t>הכלכלי של כל משפחה ושל כל נאשם.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ראיתי</w:t>
      </w:r>
      <w:r w:rsidR="00374753">
        <w:rPr>
          <w:rtl/>
        </w:rPr>
        <w:t xml:space="preserve"> </w:t>
      </w:r>
      <w:r w:rsidRPr="00784950">
        <w:rPr>
          <w:rtl/>
        </w:rPr>
        <w:t>לנכון</w:t>
      </w:r>
      <w:r w:rsidR="00374753">
        <w:rPr>
          <w:rtl/>
        </w:rPr>
        <w:t xml:space="preserve"> </w:t>
      </w:r>
      <w:r w:rsidRPr="00784950">
        <w:rPr>
          <w:rtl/>
        </w:rPr>
        <w:t>בהסתייגותי</w:t>
      </w:r>
      <w:r w:rsidR="00374753">
        <w:rPr>
          <w:rtl/>
        </w:rPr>
        <w:t xml:space="preserve"> </w:t>
      </w:r>
      <w:r w:rsidRPr="00784950">
        <w:rPr>
          <w:rtl/>
        </w:rPr>
        <w:t>למחוק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1, ולגבי הדרישה לתשלום בסך 350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לצמצם את זה עד ל</w:t>
      </w:r>
      <w:r w:rsidR="00374753">
        <w:rPr>
          <w:rtl/>
        </w:rPr>
        <w:t>-</w:t>
      </w:r>
      <w:r w:rsidRPr="00784950">
        <w:rPr>
          <w:rtl/>
        </w:rPr>
        <w:t>150 שקלים. זאת אומרת, שהשופט יהיה לו שיקול הדעת לחייב</w:t>
      </w:r>
      <w:r w:rsidR="00374753">
        <w:rPr>
          <w:rtl/>
        </w:rPr>
        <w:t xml:space="preserve"> </w:t>
      </w:r>
      <w:r w:rsidRPr="00784950">
        <w:rPr>
          <w:rtl/>
        </w:rPr>
        <w:t>שקל אחד או 100 שקלים, שזה בעצם סכום סמלי, ולא יחייב את התשלום המינימלי שנע בין</w:t>
      </w:r>
      <w:r w:rsidR="00374753">
        <w:rPr>
          <w:rtl/>
        </w:rPr>
        <w:t xml:space="preserve"> </w:t>
      </w:r>
      <w:r w:rsidRPr="00784950">
        <w:rPr>
          <w:rtl/>
        </w:rPr>
        <w:t>250 ל</w:t>
      </w:r>
      <w:r w:rsidR="00374753">
        <w:rPr>
          <w:rtl/>
        </w:rPr>
        <w:t>-</w:t>
      </w:r>
      <w:r w:rsidRPr="00784950">
        <w:rPr>
          <w:rtl/>
        </w:rPr>
        <w:t>350 שקלים.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ברשותך,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 xml:space="preserve">ראש, אני רוצה להתייחס עוד לכמה נקודות </w:t>
      </w:r>
      <w:r w:rsidR="00374753">
        <w:rPr>
          <w:rtl/>
        </w:rPr>
        <w:t>–</w:t>
      </w:r>
      <w:r w:rsidRPr="00784950">
        <w:rPr>
          <w:rtl/>
        </w:rPr>
        <w:t xml:space="preserve"> במהלך היממה</w:t>
      </w:r>
      <w:r w:rsidR="00374753">
        <w:rPr>
          <w:rtl/>
        </w:rPr>
        <w:t xml:space="preserve"> </w:t>
      </w:r>
      <w:r w:rsidRPr="00784950">
        <w:rPr>
          <w:rtl/>
        </w:rPr>
        <w:t>האחרונה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הפסיקו מלהשמיץ את סיעת ש"ס ולקרוא לחבריה סחטנים,</w:t>
      </w:r>
      <w:r w:rsidR="00374753">
        <w:rPr>
          <w:rtl/>
        </w:rPr>
        <w:t xml:space="preserve"> </w:t>
      </w:r>
      <w:r w:rsidRPr="00784950">
        <w:rPr>
          <w:rtl/>
        </w:rPr>
        <w:t>כאילו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נלחמים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בקופה של עצמנו, כאילו יש פה איזה אינטרס אישי לכל אחד</w:t>
      </w:r>
      <w:r w:rsidR="00374753">
        <w:rPr>
          <w:rtl/>
        </w:rPr>
        <w:t xml:space="preserve"> </w:t>
      </w:r>
      <w:r w:rsidRPr="00784950">
        <w:rPr>
          <w:rtl/>
        </w:rPr>
        <w:t>ואחד</w:t>
      </w:r>
      <w:r w:rsidR="00374753">
        <w:rPr>
          <w:rtl/>
        </w:rPr>
        <w:t xml:space="preserve"> </w:t>
      </w:r>
      <w:r w:rsidRPr="00784950">
        <w:rPr>
          <w:rtl/>
        </w:rPr>
        <w:t>מהחברים.</w:t>
      </w:r>
      <w:r w:rsidR="00374753">
        <w:rPr>
          <w:rtl/>
        </w:rPr>
        <w:t xml:space="preserve"> </w:t>
      </w:r>
      <w:r w:rsidRPr="00784950">
        <w:rPr>
          <w:rtl/>
        </w:rPr>
        <w:t>הסגנון</w:t>
      </w:r>
      <w:r w:rsidR="00374753">
        <w:rPr>
          <w:rtl/>
        </w:rPr>
        <w:t xml:space="preserve"> </w:t>
      </w:r>
      <w:r w:rsidRPr="00784950">
        <w:rPr>
          <w:rtl/>
        </w:rPr>
        <w:t>הזה, גם בעיתונות, שמראים למשל בעמוד הראשון של "ידיעות</w:t>
      </w:r>
      <w:r w:rsidR="00374753">
        <w:rPr>
          <w:rtl/>
        </w:rPr>
        <w:t xml:space="preserve"> </w:t>
      </w:r>
      <w:r w:rsidRPr="00784950">
        <w:rPr>
          <w:rtl/>
        </w:rPr>
        <w:t>אחרונות"</w:t>
      </w:r>
      <w:r w:rsidR="00374753">
        <w:rPr>
          <w:rtl/>
        </w:rPr>
        <w:t xml:space="preserve"> </w:t>
      </w:r>
      <w:r w:rsidRPr="00784950">
        <w:rPr>
          <w:rtl/>
        </w:rPr>
        <w:t>מצד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ש"ס, שהצליחה לקחת חצי מיליון שקלים, ומצד שני, המפעל 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"בגיר", מראים שם את האנשים המסכנים, האומללים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חצי מיליון שקלים? אולי חצי מיליארד?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חצי</w:t>
      </w:r>
      <w:r w:rsidR="00374753">
        <w:rPr>
          <w:rtl/>
        </w:rPr>
        <w:t xml:space="preserve"> </w:t>
      </w:r>
      <w:r w:rsidRPr="00784950">
        <w:rPr>
          <w:rtl/>
        </w:rPr>
        <w:t>מיליארד. ברקע התמונה של אותו מסכן שעומדים לפטר אותו, וכאילו זה בא על</w:t>
      </w:r>
      <w:r w:rsidR="00374753">
        <w:rPr>
          <w:rtl/>
        </w:rPr>
        <w:t xml:space="preserve"> </w:t>
      </w:r>
      <w:r w:rsidRPr="00784950">
        <w:rPr>
          <w:rtl/>
        </w:rPr>
        <w:t>חשבון</w:t>
      </w:r>
      <w:r w:rsidR="00374753">
        <w:rPr>
          <w:rtl/>
        </w:rPr>
        <w:t xml:space="preserve"> </w:t>
      </w:r>
      <w:r w:rsidRPr="00784950">
        <w:rPr>
          <w:rtl/>
        </w:rPr>
        <w:t>חברת "בגיר".</w:t>
      </w:r>
      <w:r w:rsidR="00374753">
        <w:rPr>
          <w:rtl/>
        </w:rPr>
        <w:t xml:space="preserve"> </w:t>
      </w:r>
      <w:r w:rsidRPr="00784950">
        <w:rPr>
          <w:rtl/>
        </w:rPr>
        <w:t>אין יותר שטנה והסתה מזה כנגד התנועה, ולצערי, רבים מהחברים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שותפים</w:t>
      </w:r>
      <w:r w:rsidR="00374753">
        <w:rPr>
          <w:rtl/>
        </w:rPr>
        <w:t xml:space="preserve"> </w:t>
      </w:r>
      <w:r w:rsidRPr="00784950">
        <w:rPr>
          <w:rtl/>
        </w:rPr>
        <w:t>לאותה</w:t>
      </w:r>
      <w:r w:rsidR="00374753">
        <w:rPr>
          <w:rtl/>
        </w:rPr>
        <w:t xml:space="preserve"> </w:t>
      </w:r>
      <w:r w:rsidRPr="00784950">
        <w:rPr>
          <w:rtl/>
        </w:rPr>
        <w:t>הסתה</w:t>
      </w:r>
      <w:r w:rsidR="00374753">
        <w:rPr>
          <w:rtl/>
        </w:rPr>
        <w:t xml:space="preserve"> </w:t>
      </w:r>
      <w:r w:rsidRPr="00784950">
        <w:rPr>
          <w:rtl/>
        </w:rPr>
        <w:t>של דעת הקהל. אני מבין, נלחמים נגד התנועה שלנו, אבל יש</w:t>
      </w:r>
      <w:r w:rsidR="00374753">
        <w:rPr>
          <w:rtl/>
        </w:rPr>
        <w:t xml:space="preserve"> </w:t>
      </w:r>
      <w:r w:rsidRPr="00784950">
        <w:rPr>
          <w:rtl/>
        </w:rPr>
        <w:t>גבול</w:t>
      </w:r>
      <w:r w:rsidR="00374753">
        <w:rPr>
          <w:rtl/>
        </w:rPr>
        <w:t xml:space="preserve"> </w:t>
      </w:r>
      <w:r w:rsidRPr="00784950">
        <w:rPr>
          <w:rtl/>
        </w:rPr>
        <w:t>להתבזות</w:t>
      </w:r>
      <w:r w:rsidR="00374753">
        <w:rPr>
          <w:rtl/>
        </w:rPr>
        <w:t xml:space="preserve"> </w:t>
      </w:r>
      <w:r w:rsidRPr="00784950">
        <w:rPr>
          <w:rtl/>
        </w:rPr>
        <w:t>ולזילות</w:t>
      </w:r>
      <w:r w:rsidR="00374753">
        <w:rPr>
          <w:rtl/>
        </w:rPr>
        <w:t xml:space="preserve"> </w:t>
      </w:r>
      <w:r w:rsidRPr="00784950">
        <w:rPr>
          <w:rtl/>
        </w:rPr>
        <w:t>בכל דבר, בכל נושא שהוא רציני. סיעת ש"ס באמת עשתה כמיטב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יכולתה בנושאים החברתיים </w:t>
      </w:r>
      <w:r w:rsidR="00374753">
        <w:rPr>
          <w:rtl/>
        </w:rPr>
        <w:t>–</w:t>
      </w:r>
      <w:r w:rsidRPr="00784950">
        <w:rPr>
          <w:rtl/>
        </w:rPr>
        <w:t xml:space="preserve"> בנושא הבריאות, בנושאי רווחה, בנושאי פנים.</w:t>
      </w:r>
      <w:r w:rsidR="00374753">
        <w:rPr>
          <w:rtl/>
        </w:rPr>
        <w:t xml:space="preserve"> </w:t>
      </w:r>
      <w:r w:rsidRPr="00784950">
        <w:rPr>
          <w:rtl/>
        </w:rPr>
        <w:t>הלוא כולם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 קריסה של כל המערכות, על הרשויות המקומיות שקורסות.</w:t>
      </w:r>
      <w:r w:rsidR="00374753">
        <w:rPr>
          <w:rtl/>
        </w:rPr>
        <w:t xml:space="preserve"> </w:t>
      </w:r>
      <w:r w:rsidRPr="00784950">
        <w:rPr>
          <w:rtl/>
        </w:rPr>
        <w:t>אז מה מצפים? ששר</w:t>
      </w:r>
      <w:r w:rsidR="00374753">
        <w:rPr>
          <w:rtl/>
        </w:rPr>
        <w:t xml:space="preserve"> </w:t>
      </w:r>
      <w:r w:rsidRPr="00784950">
        <w:rPr>
          <w:rtl/>
        </w:rPr>
        <w:t>הפנים יעמוד מנגד ויראה איך שכל הרשויות באמת קורסות?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החמרות בדרישות מהרשויות המקומיות שלא לוותר לחייבים. לפני כמה שנים היו</w:t>
      </w:r>
      <w:r w:rsidR="00374753">
        <w:rPr>
          <w:rtl/>
        </w:rPr>
        <w:t xml:space="preserve"> </w:t>
      </w:r>
      <w:r w:rsidRPr="00784950">
        <w:rPr>
          <w:rtl/>
        </w:rPr>
        <w:t>ועדות</w:t>
      </w:r>
      <w:r w:rsidR="00374753">
        <w:rPr>
          <w:rtl/>
        </w:rPr>
        <w:t xml:space="preserve"> </w:t>
      </w:r>
      <w:r w:rsidRPr="00784950">
        <w:rPr>
          <w:rtl/>
        </w:rPr>
        <w:t>שהיו</w:t>
      </w:r>
      <w:r w:rsidR="00374753">
        <w:rPr>
          <w:rtl/>
        </w:rPr>
        <w:t xml:space="preserve"> </w:t>
      </w:r>
      <w:r w:rsidRPr="00784950">
        <w:rPr>
          <w:rtl/>
        </w:rPr>
        <w:t>פוטרות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מתשלומים</w:t>
      </w:r>
      <w:r w:rsidR="00374753">
        <w:rPr>
          <w:rtl/>
        </w:rPr>
        <w:t xml:space="preserve"> </w:t>
      </w:r>
      <w:r w:rsidRPr="00784950">
        <w:rPr>
          <w:rtl/>
        </w:rPr>
        <w:t>בגין</w:t>
      </w:r>
      <w:r w:rsidR="00374753">
        <w:rPr>
          <w:rtl/>
        </w:rPr>
        <w:t xml:space="preserve"> </w:t>
      </w:r>
      <w:r w:rsidRPr="00784950">
        <w:rPr>
          <w:rtl/>
        </w:rPr>
        <w:t>חוב ארנונה או חובות אחרים.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המיוחדת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דנה</w:t>
      </w:r>
      <w:r w:rsidR="00374753">
        <w:rPr>
          <w:rtl/>
        </w:rPr>
        <w:t xml:space="preserve"> </w:t>
      </w:r>
      <w:r w:rsidRPr="00784950">
        <w:rPr>
          <w:rtl/>
        </w:rPr>
        <w:t>בזכאותן</w:t>
      </w:r>
      <w:r w:rsidR="00374753">
        <w:rPr>
          <w:rtl/>
        </w:rPr>
        <w:t xml:space="preserve"> </w:t>
      </w:r>
      <w:r w:rsidRPr="00784950">
        <w:rPr>
          <w:rtl/>
        </w:rPr>
        <w:t>של משפחות שבאמת אין ביכולתן לשלם.</w:t>
      </w:r>
      <w:r w:rsidR="00374753">
        <w:rPr>
          <w:rtl/>
        </w:rPr>
        <w:t xml:space="preserve"> </w:t>
      </w:r>
      <w:r w:rsidRPr="00784950">
        <w:rPr>
          <w:rtl/>
        </w:rPr>
        <w:t>הוועדה הזאת לא</w:t>
      </w:r>
      <w:r w:rsidR="00374753">
        <w:rPr>
          <w:rtl/>
        </w:rPr>
        <w:t xml:space="preserve"> </w:t>
      </w:r>
      <w:r w:rsidRPr="00784950">
        <w:rPr>
          <w:rtl/>
        </w:rPr>
        <w:t>מתכנסת</w:t>
      </w:r>
      <w:r w:rsidR="00374753">
        <w:rPr>
          <w:rtl/>
        </w:rPr>
        <w:t xml:space="preserve"> </w:t>
      </w:r>
      <w:r w:rsidRPr="00784950">
        <w:rPr>
          <w:rtl/>
        </w:rPr>
        <w:t>כבר חודשים רבים, וההוצאות לפועל והתביעות המשפטיות כנגד מאות אלפים, 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מגזים </w:t>
      </w:r>
      <w:r w:rsidR="00374753">
        <w:rPr>
          <w:rtl/>
        </w:rPr>
        <w:t>–</w:t>
      </w:r>
      <w:r w:rsidRPr="00784950">
        <w:rPr>
          <w:rtl/>
        </w:rPr>
        <w:t xml:space="preserve"> אם בירושלים יש עשרות אלפים, אני מניח שבארץ יש אולי מאות אלפי תביעות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משפחות</w:t>
      </w:r>
      <w:r w:rsidR="00374753">
        <w:rPr>
          <w:rtl/>
        </w:rPr>
        <w:t xml:space="preserve"> – </w:t>
      </w:r>
      <w:r w:rsidRPr="00784950">
        <w:rPr>
          <w:rtl/>
        </w:rPr>
        <w:t>שנדרשים לשלם סכומים שהם אינם יכולים לעמוד בהם. אני לא מבין, זו</w:t>
      </w:r>
      <w:r w:rsidR="00374753">
        <w:rPr>
          <w:rtl/>
        </w:rPr>
        <w:t xml:space="preserve"> </w:t>
      </w:r>
      <w:r w:rsidRPr="00784950">
        <w:rPr>
          <w:rtl/>
        </w:rPr>
        <w:t>קטסטרופה.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שקודם</w:t>
      </w:r>
      <w:r w:rsidR="00374753">
        <w:rPr>
          <w:rtl/>
        </w:rPr>
        <w:t xml:space="preserve"> </w:t>
      </w:r>
      <w:r w:rsidRPr="00784950">
        <w:rPr>
          <w:rtl/>
        </w:rPr>
        <w:t>כול צריכים לדרוש, וכבר דיברתי עם שר הפנים בעניין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שאותה</w:t>
      </w:r>
      <w:r w:rsidR="00374753">
        <w:rPr>
          <w:rtl/>
        </w:rPr>
        <w:t xml:space="preserve"> </w:t>
      </w:r>
      <w:r w:rsidRPr="00784950">
        <w:rPr>
          <w:rtl/>
        </w:rPr>
        <w:t>ועדה</w:t>
      </w:r>
      <w:r w:rsidR="00374753">
        <w:rPr>
          <w:rtl/>
        </w:rPr>
        <w:t xml:space="preserve"> </w:t>
      </w:r>
      <w:r w:rsidRPr="00784950">
        <w:rPr>
          <w:rtl/>
        </w:rPr>
        <w:t>שבעבר</w:t>
      </w:r>
      <w:r w:rsidR="00374753">
        <w:rPr>
          <w:rtl/>
        </w:rPr>
        <w:t xml:space="preserve"> </w:t>
      </w:r>
      <w:r w:rsidRPr="00784950">
        <w:rPr>
          <w:rtl/>
        </w:rPr>
        <w:t>קראו</w:t>
      </w:r>
      <w:r w:rsidR="00374753">
        <w:rPr>
          <w:rtl/>
        </w:rPr>
        <w:t xml:space="preserve"> </w:t>
      </w:r>
      <w:r w:rsidRPr="00784950">
        <w:rPr>
          <w:rtl/>
        </w:rPr>
        <w:t>לה "ועדת פטור", "ועדת הנחות מארנונה", שיהיו לה</w:t>
      </w:r>
      <w:r w:rsidR="00374753">
        <w:rPr>
          <w:rtl/>
        </w:rPr>
        <w:t xml:space="preserve"> </w:t>
      </w:r>
      <w:r w:rsidRPr="00784950">
        <w:rPr>
          <w:rtl/>
        </w:rPr>
        <w:t>הסמכויות שהיו לה בעבר, ומקרים חריגים, של משפחות עם בעיות כלכליות קשות או בעיות</w:t>
      </w:r>
      <w:r w:rsidR="00374753">
        <w:rPr>
          <w:rtl/>
        </w:rPr>
        <w:t xml:space="preserve"> </w:t>
      </w:r>
      <w:r w:rsidRPr="00784950">
        <w:rPr>
          <w:rtl/>
        </w:rPr>
        <w:t>רפואיות קשות, יתחשבו בהן.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להמחיש לך: כשמדובר בבעל חנות שנאלץ לסגור את</w:t>
      </w:r>
      <w:r w:rsidR="00374753">
        <w:rPr>
          <w:rtl/>
        </w:rPr>
        <w:t xml:space="preserve"> </w:t>
      </w:r>
      <w:r w:rsidRPr="00784950">
        <w:rPr>
          <w:rtl/>
        </w:rPr>
        <w:t>חנותו</w:t>
      </w:r>
      <w:r w:rsidR="00374753">
        <w:rPr>
          <w:rtl/>
        </w:rPr>
        <w:t xml:space="preserve"> </w:t>
      </w:r>
      <w:r w:rsidRPr="00784950">
        <w:rPr>
          <w:rtl/>
        </w:rPr>
        <w:t>למעלה</w:t>
      </w:r>
      <w:r w:rsidR="00374753">
        <w:rPr>
          <w:rtl/>
        </w:rPr>
        <w:t xml:space="preserve"> </w:t>
      </w:r>
      <w:r w:rsidRPr="00784950">
        <w:rPr>
          <w:rtl/>
        </w:rPr>
        <w:t>משנה</w:t>
      </w:r>
      <w:r w:rsidR="00374753">
        <w:rPr>
          <w:rtl/>
        </w:rPr>
        <w:t xml:space="preserve"> </w:t>
      </w:r>
      <w:r w:rsidRPr="00784950">
        <w:rPr>
          <w:rtl/>
        </w:rPr>
        <w:t>וחצי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שנתיים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וזה מקרה שהובא לידיעתי </w:t>
      </w:r>
      <w:r w:rsidR="00374753">
        <w:rPr>
          <w:rtl/>
        </w:rPr>
        <w:t>–</w:t>
      </w:r>
      <w:r w:rsidRPr="00784950">
        <w:rPr>
          <w:rtl/>
        </w:rPr>
        <w:t xml:space="preserve"> ואומר, אין לי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החנות</w:t>
      </w:r>
      <w:r w:rsidR="00374753">
        <w:rPr>
          <w:rtl/>
        </w:rPr>
        <w:t xml:space="preserve"> </w:t>
      </w:r>
      <w:r w:rsidRPr="00784950">
        <w:rPr>
          <w:rtl/>
        </w:rPr>
        <w:t>כי אני לא בריא, הלוואי שיכולתי לפתוח, אפילו סתם, ללא</w:t>
      </w:r>
      <w:r w:rsidR="00374753">
        <w:rPr>
          <w:rtl/>
        </w:rPr>
        <w:t xml:space="preserve"> </w:t>
      </w:r>
      <w:r w:rsidRPr="00784950">
        <w:rPr>
          <w:rtl/>
        </w:rPr>
        <w:t>רווחים,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ופותח,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 לא מסוגל.</w:t>
      </w:r>
      <w:r w:rsidR="00374753">
        <w:rPr>
          <w:rtl/>
        </w:rPr>
        <w:t xml:space="preserve"> </w:t>
      </w:r>
      <w:r w:rsidRPr="00784950">
        <w:rPr>
          <w:rtl/>
        </w:rPr>
        <w:t>אפשר לתבוע מאדם כזה עשרות אלפי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ארנונה</w:t>
      </w:r>
      <w:r w:rsidR="00374753">
        <w:rPr>
          <w:rtl/>
        </w:rPr>
        <w:t xml:space="preserve"> </w:t>
      </w:r>
      <w:r w:rsidRPr="00784950">
        <w:rPr>
          <w:rtl/>
        </w:rPr>
        <w:t>כשהחנות</w:t>
      </w:r>
      <w:r w:rsidR="00374753">
        <w:rPr>
          <w:rtl/>
        </w:rPr>
        <w:t xml:space="preserve"> </w:t>
      </w:r>
      <w:r w:rsidRPr="00784950">
        <w:rPr>
          <w:rtl/>
        </w:rPr>
        <w:t>סגורה</w:t>
      </w:r>
      <w:r w:rsidR="00374753">
        <w:rPr>
          <w:rtl/>
        </w:rPr>
        <w:t xml:space="preserve"> </w:t>
      </w:r>
      <w:r w:rsidRPr="00784950">
        <w:rPr>
          <w:rtl/>
        </w:rPr>
        <w:t>בגין מצב בריאותו? הוועדה הזאת היו לה פעם הסמכות</w:t>
      </w:r>
      <w:r w:rsidR="00374753">
        <w:rPr>
          <w:rtl/>
        </w:rPr>
        <w:t xml:space="preserve"> </w:t>
      </w:r>
      <w:r w:rsidRPr="00784950">
        <w:rPr>
          <w:rtl/>
        </w:rPr>
        <w:t>והכוח</w:t>
      </w:r>
      <w:r w:rsidR="00374753">
        <w:rPr>
          <w:rtl/>
        </w:rPr>
        <w:t xml:space="preserve"> </w:t>
      </w:r>
      <w:r w:rsidRPr="00784950">
        <w:rPr>
          <w:rtl/>
        </w:rPr>
        <w:t>להחליט,</w:t>
      </w:r>
      <w:r w:rsidR="00374753">
        <w:rPr>
          <w:rtl/>
        </w:rPr>
        <w:t xml:space="preserve"> </w:t>
      </w:r>
      <w:r w:rsidRPr="00784950">
        <w:rPr>
          <w:rtl/>
        </w:rPr>
        <w:t>והיו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נותנים 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הנחה, יותר או פחות, לפי המצב הכלכלי. אבל היום</w:t>
      </w:r>
      <w:r w:rsidR="00374753">
        <w:rPr>
          <w:rtl/>
        </w:rPr>
        <w:t xml:space="preserve"> </w:t>
      </w:r>
      <w:r w:rsidRPr="00784950">
        <w:rPr>
          <w:rtl/>
        </w:rPr>
        <w:t>אין סמכות כזאת, ולכן אני חושב שהדבר הזה חמור במיוחד.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אומר, אדוני, לתת את האפשרות והגמישות כפי שהיו בזמנן, שכל עיר תקים את</w:t>
      </w:r>
      <w:r w:rsidR="00374753">
        <w:rPr>
          <w:rtl/>
        </w:rPr>
        <w:t xml:space="preserve"> </w:t>
      </w:r>
      <w:r w:rsidRPr="00784950">
        <w:rPr>
          <w:rtl/>
        </w:rPr>
        <w:t>הוועדה ותיתן לה סמכות לקבוע את הפטור מארנונה או מחיקת חובות, חובות אבודים, ולא</w:t>
      </w:r>
      <w:r w:rsidR="00374753">
        <w:rPr>
          <w:rtl/>
        </w:rPr>
        <w:t xml:space="preserve"> </w:t>
      </w:r>
      <w:r w:rsidRPr="00784950">
        <w:rPr>
          <w:rtl/>
        </w:rPr>
        <w:t>לכבול את ידיהם של חברי המועצה וראש העיר?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התקנות החדשות של משרד הפנים אומרות שיהיו שתי ועדות: תהיה ועדה</w:t>
      </w:r>
      <w:r w:rsidR="00374753">
        <w:rPr>
          <w:rtl/>
        </w:rPr>
        <w:t xml:space="preserve"> </w:t>
      </w:r>
      <w:r w:rsidRPr="00784950">
        <w:rPr>
          <w:rtl/>
        </w:rPr>
        <w:t>ציבורית</w:t>
      </w:r>
      <w:r w:rsidR="00374753">
        <w:rPr>
          <w:rtl/>
        </w:rPr>
        <w:t xml:space="preserve"> </w:t>
      </w:r>
      <w:r w:rsidRPr="00784950">
        <w:rPr>
          <w:rtl/>
        </w:rPr>
        <w:t>ואחרי זה ועדה מקצועית.</w:t>
      </w:r>
      <w:r w:rsidR="00374753">
        <w:rPr>
          <w:rtl/>
        </w:rPr>
        <w:t xml:space="preserve"> </w:t>
      </w:r>
      <w:r w:rsidRPr="00784950">
        <w:rPr>
          <w:rtl/>
        </w:rPr>
        <w:t>הוועדה הציבורית, שבה חבר גם גזבר העירייה, זאת</w:t>
      </w:r>
      <w:r w:rsidR="00374753">
        <w:rPr>
          <w:rtl/>
        </w:rPr>
        <w:t xml:space="preserve"> </w:t>
      </w:r>
      <w:r w:rsidRPr="00784950">
        <w:rPr>
          <w:rtl/>
        </w:rPr>
        <w:t>אומרת, זו לא רק ועדה ציבורית, היא ממליצה לוועדה המקצועית.</w:t>
      </w:r>
      <w:r w:rsidR="00374753">
        <w:rPr>
          <w:rtl/>
        </w:rPr>
        <w:t xml:space="preserve"> </w:t>
      </w:r>
      <w:r w:rsidRPr="00784950">
        <w:rPr>
          <w:rtl/>
        </w:rPr>
        <w:t>יש צוות מקצועי, יחד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מבקר</w:t>
      </w:r>
      <w:r w:rsidR="00374753">
        <w:rPr>
          <w:rtl/>
        </w:rPr>
        <w:t xml:space="preserve"> </w:t>
      </w:r>
      <w:r w:rsidRPr="00784950">
        <w:rPr>
          <w:rtl/>
        </w:rPr>
        <w:t>העירייה, שיושב ורואה אם שיקול הדעת של אותם אנשי ציבור הוא באמת ראוי,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ענייני,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לגופו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עניין, או שהוא נובע מקרבה כלשהי או מאינטרס לעזור</w:t>
      </w:r>
      <w:r w:rsidR="00374753">
        <w:rPr>
          <w:rtl/>
        </w:rPr>
        <w:t xml:space="preserve"> </w:t>
      </w:r>
      <w:r w:rsidRPr="00784950">
        <w:rPr>
          <w:rtl/>
        </w:rPr>
        <w:t>לפלוני</w:t>
      </w:r>
      <w:r w:rsidR="00374753">
        <w:rPr>
          <w:rtl/>
        </w:rPr>
        <w:t xml:space="preserve"> </w:t>
      </w:r>
      <w:r w:rsidRPr="00784950">
        <w:rPr>
          <w:rtl/>
        </w:rPr>
        <w:t>אלמוני. אם הוועדה, שיש בה גם עורך</w:t>
      </w:r>
      <w:r w:rsidR="00374753">
        <w:rPr>
          <w:rtl/>
        </w:rPr>
        <w:t>-</w:t>
      </w:r>
      <w:r w:rsidRPr="00784950">
        <w:rPr>
          <w:rtl/>
        </w:rPr>
        <w:t>דין, וחבר בה גם מבקר העירייה, מתרשמת</w:t>
      </w:r>
      <w:r w:rsidR="00374753">
        <w:rPr>
          <w:rtl/>
        </w:rPr>
        <w:t xml:space="preserve"> </w:t>
      </w:r>
      <w:r w:rsidRPr="00784950">
        <w:rPr>
          <w:rtl/>
        </w:rPr>
        <w:t>שהוועדה</w:t>
      </w:r>
      <w:r w:rsidR="00374753">
        <w:rPr>
          <w:rtl/>
        </w:rPr>
        <w:t xml:space="preserve"> </w:t>
      </w:r>
      <w:r w:rsidRPr="00784950">
        <w:rPr>
          <w:rtl/>
        </w:rPr>
        <w:t>הציבורית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משיקול</w:t>
      </w:r>
      <w:r w:rsidR="00374753">
        <w:rPr>
          <w:rtl/>
        </w:rPr>
        <w:t xml:space="preserve"> </w:t>
      </w:r>
      <w:r w:rsidRPr="00784950">
        <w:rPr>
          <w:rtl/>
        </w:rPr>
        <w:t>ענייני,</w:t>
      </w:r>
      <w:r w:rsidR="00374753">
        <w:rPr>
          <w:rtl/>
        </w:rPr>
        <w:t xml:space="preserve"> </w:t>
      </w:r>
      <w:r w:rsidRPr="00784950">
        <w:rPr>
          <w:rtl/>
        </w:rPr>
        <w:t>הם מאשרים את זה למעשה, וההחלטה היא</w:t>
      </w:r>
      <w:r w:rsidR="00374753">
        <w:rPr>
          <w:rtl/>
        </w:rPr>
        <w:t xml:space="preserve"> </w:t>
      </w:r>
      <w:r w:rsidRPr="00784950">
        <w:rPr>
          <w:rtl/>
        </w:rPr>
        <w:t>סופית.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יעלה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הדעת שלא תהיה סמכות מסוג כלשהו לוועדה כלשהי לדון בסוגיות</w:t>
      </w:r>
      <w:r w:rsidR="00374753">
        <w:rPr>
          <w:rtl/>
        </w:rPr>
        <w:t xml:space="preserve"> </w:t>
      </w:r>
      <w:r w:rsidRPr="00784950">
        <w:rPr>
          <w:rtl/>
        </w:rPr>
        <w:t>הקשות האלה.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מותר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להוסיף,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 להיות מענייננו ולא מעניין הממשלה</w:t>
      </w:r>
      <w:r w:rsidR="00374753">
        <w:rPr>
          <w:rtl/>
        </w:rPr>
        <w:t xml:space="preserve"> </w:t>
      </w:r>
      <w:r w:rsidRPr="00784950">
        <w:rPr>
          <w:rtl/>
        </w:rPr>
        <w:t>והמדינה,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שאם רשות מקומית מחליטה, כמו בדוגמה שאני נתתי, למחוק דבר כזה או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מגבלה.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מגבלה.</w:t>
      </w:r>
      <w:r w:rsidR="00374753">
        <w:rPr>
          <w:rtl/>
        </w:rPr>
        <w:t xml:space="preserve"> </w:t>
      </w:r>
      <w:r w:rsidRPr="00784950">
        <w:rPr>
          <w:rtl/>
        </w:rPr>
        <w:t>אני אומר שזה לא צריך להיות מענייננו, משום שממילא</w:t>
      </w:r>
      <w:r w:rsidR="00374753">
        <w:rPr>
          <w:rtl/>
        </w:rPr>
        <w:t xml:space="preserve"> </w:t>
      </w:r>
      <w:r w:rsidRPr="00784950">
        <w:rPr>
          <w:rtl/>
        </w:rPr>
        <w:t>הרשות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 בידיעה שיחסרו לה מזומנים בקופה. אבל היות שהיא יודעת שפלוני</w:t>
      </w:r>
      <w:r w:rsidR="00374753">
        <w:rPr>
          <w:rtl/>
        </w:rPr>
        <w:t xml:space="preserve"> </w:t>
      </w:r>
      <w:r w:rsidRPr="00784950">
        <w:rPr>
          <w:rtl/>
        </w:rPr>
        <w:t>מצבו</w:t>
      </w:r>
      <w:r w:rsidR="00374753">
        <w:rPr>
          <w:rtl/>
        </w:rPr>
        <w:t xml:space="preserve"> </w:t>
      </w:r>
      <w:r w:rsidRPr="00784950">
        <w:rPr>
          <w:rtl/>
        </w:rPr>
        <w:t>קטסטרופלי,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מוצאת</w:t>
      </w:r>
      <w:r w:rsidR="00374753">
        <w:rPr>
          <w:rtl/>
        </w:rPr>
        <w:t xml:space="preserve"> </w:t>
      </w:r>
      <w:r w:rsidRPr="00784950">
        <w:rPr>
          <w:rtl/>
        </w:rPr>
        <w:t>לנכון</w:t>
      </w:r>
      <w:r w:rsidR="00374753">
        <w:rPr>
          <w:rtl/>
        </w:rPr>
        <w:t xml:space="preserve"> </w:t>
      </w:r>
      <w:r w:rsidRPr="00784950">
        <w:rPr>
          <w:rtl/>
        </w:rPr>
        <w:t>מבחינה</w:t>
      </w:r>
      <w:r w:rsidR="00374753">
        <w:rPr>
          <w:rtl/>
        </w:rPr>
        <w:t xml:space="preserve"> </w:t>
      </w:r>
      <w:r w:rsidRPr="00784950">
        <w:rPr>
          <w:rtl/>
        </w:rPr>
        <w:t>חברתית לעזור ולסייע, הגם שזה יכול</w:t>
      </w:r>
      <w:r w:rsidR="00374753">
        <w:rPr>
          <w:rtl/>
        </w:rPr>
        <w:t xml:space="preserve"> </w:t>
      </w:r>
      <w:r w:rsidRPr="00784950">
        <w:rPr>
          <w:rtl/>
        </w:rPr>
        <w:t>להוריד מהכנסותיה.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בהחלט, אדוני. הבהרת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רבה, אדוני, בנושא הזה. יש לך עוד נושא.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הדתי:</w:t>
      </w:r>
      <w:r w:rsidR="00374753">
        <w:rPr>
          <w:rtl/>
        </w:rPr>
        <w:t xml:space="preserve"> </w:t>
      </w:r>
      <w:r w:rsidRPr="00784950">
        <w:rPr>
          <w:rtl/>
        </w:rPr>
        <w:t>אני חושב שטוב שסוף</w:t>
      </w:r>
      <w:r w:rsidR="00374753">
        <w:rPr>
          <w:rtl/>
        </w:rPr>
        <w:t>-</w:t>
      </w:r>
      <w:r w:rsidRPr="00784950">
        <w:rPr>
          <w:rtl/>
        </w:rPr>
        <w:t>סוף הנושא נכנס לבסיס התקציב, ולא שכעניים</w:t>
      </w:r>
      <w:r w:rsidR="00374753">
        <w:rPr>
          <w:rtl/>
        </w:rPr>
        <w:t xml:space="preserve"> </w:t>
      </w:r>
      <w:r w:rsidRPr="00784950">
        <w:rPr>
          <w:rtl/>
        </w:rPr>
        <w:t>בפתח,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ופעם,</w:t>
      </w:r>
      <w:r w:rsidR="00374753">
        <w:rPr>
          <w:rtl/>
        </w:rPr>
        <w:t xml:space="preserve"> </w:t>
      </w:r>
      <w:r w:rsidRPr="00784950">
        <w:rPr>
          <w:rtl/>
        </w:rPr>
        <w:t>כמעט מדי חודש בחודשו היינו צריכים כולנו להירתם למערכה,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לבקש מהאוצר שאולי בכל זאת יעשו עמנו חסד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 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ויכריזו כאן מעל גבי הדוכן קבל עם ועדה, קבל כל עדת בני ישראל, שנתנו</w:t>
      </w:r>
      <w:r>
        <w:rPr>
          <w:rtl/>
        </w:rPr>
        <w:t xml:space="preserve"> </w:t>
      </w:r>
      <w:r w:rsidR="00784950" w:rsidRPr="00784950">
        <w:rPr>
          <w:rtl/>
        </w:rPr>
        <w:t>לחרדים ככה וככה.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– </w:t>
      </w:r>
      <w:r w:rsidR="00784950" w:rsidRPr="00784950">
        <w:rPr>
          <w:rtl/>
        </w:rPr>
        <w:t>החרדים כל הזמן מקבלים.</w:t>
      </w:r>
      <w:r>
        <w:rPr>
          <w:rtl/>
        </w:rPr>
        <w:t xml:space="preserve"> </w:t>
      </w:r>
      <w:r w:rsidR="00784950" w:rsidRPr="00784950">
        <w:rPr>
          <w:rtl/>
        </w:rPr>
        <w:t>זאת אומרת, כל מה שקשור למגזרים אחרים, זה</w:t>
      </w:r>
      <w:r>
        <w:rPr>
          <w:rtl/>
        </w:rPr>
        <w:t xml:space="preserve"> </w:t>
      </w:r>
      <w:r w:rsidR="00784950" w:rsidRPr="00784950">
        <w:rPr>
          <w:rtl/>
        </w:rPr>
        <w:t>נמצא</w:t>
      </w:r>
      <w:r>
        <w:rPr>
          <w:rtl/>
        </w:rPr>
        <w:t xml:space="preserve"> </w:t>
      </w:r>
      <w:r w:rsidR="00784950" w:rsidRPr="00784950">
        <w:rPr>
          <w:rtl/>
        </w:rPr>
        <w:t>בבסיס</w:t>
      </w:r>
      <w:r>
        <w:rPr>
          <w:rtl/>
        </w:rPr>
        <w:t xml:space="preserve"> </w:t>
      </w:r>
      <w:r w:rsidR="00784950" w:rsidRPr="00784950">
        <w:rPr>
          <w:rtl/>
        </w:rPr>
        <w:t>התקציב</w:t>
      </w:r>
      <w:r>
        <w:rPr>
          <w:rtl/>
        </w:rPr>
        <w:t xml:space="preserve"> </w:t>
      </w:r>
      <w:r w:rsidR="00784950" w:rsidRPr="00784950">
        <w:rPr>
          <w:rtl/>
        </w:rPr>
        <w:t>ואין פה שום סחיטה, אבל החרדים צריכים לקבל תמיד במידת החסד</w:t>
      </w:r>
      <w:r>
        <w:rPr>
          <w:rtl/>
        </w:rPr>
        <w:t xml:space="preserve"> </w:t>
      </w:r>
      <w:r w:rsidR="00784950" w:rsidRPr="00784950">
        <w:rPr>
          <w:rtl/>
        </w:rPr>
        <w:t>והרחמים.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קיים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בהקצאת</w:t>
      </w:r>
      <w:r w:rsidR="00374753">
        <w:rPr>
          <w:rtl/>
        </w:rPr>
        <w:t xml:space="preserve"> </w:t>
      </w:r>
      <w:r w:rsidRPr="00784950">
        <w:rPr>
          <w:rtl/>
        </w:rPr>
        <w:t>שטחים למוסדות ציבור. כל מה שקשור</w:t>
      </w:r>
      <w:r w:rsidR="00374753">
        <w:rPr>
          <w:rtl/>
        </w:rPr>
        <w:t xml:space="preserve"> </w:t>
      </w:r>
      <w:r w:rsidRPr="00784950">
        <w:rPr>
          <w:rtl/>
        </w:rPr>
        <w:t>לממלכתי</w:t>
      </w:r>
      <w:r w:rsidR="00374753">
        <w:rPr>
          <w:rtl/>
        </w:rPr>
        <w:t xml:space="preserve"> </w:t>
      </w:r>
      <w:r w:rsidRPr="00784950">
        <w:rPr>
          <w:rtl/>
        </w:rPr>
        <w:t>והרשמי,</w:t>
      </w:r>
      <w:r w:rsidR="00374753">
        <w:rPr>
          <w:rtl/>
        </w:rPr>
        <w:t xml:space="preserve"> </w:t>
      </w:r>
      <w:r w:rsidRPr="00784950">
        <w:rPr>
          <w:rtl/>
        </w:rPr>
        <w:t>דתי,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דתי, לא משנה, בתוכנית בניין ערים תמיד יש הקצאת שטח</w:t>
      </w:r>
      <w:r w:rsidR="00374753">
        <w:rPr>
          <w:rtl/>
        </w:rPr>
        <w:t xml:space="preserve"> </w:t>
      </w:r>
      <w:r w:rsidRPr="00784950">
        <w:rPr>
          <w:rtl/>
        </w:rPr>
        <w:t>לבניית</w:t>
      </w:r>
      <w:r w:rsidR="00374753">
        <w:rPr>
          <w:rtl/>
        </w:rPr>
        <w:t xml:space="preserve"> </w:t>
      </w:r>
      <w:r w:rsidRPr="00784950">
        <w:rPr>
          <w:rtl/>
        </w:rPr>
        <w:t>בתי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וגני</w:t>
      </w:r>
      <w:r w:rsidR="00374753">
        <w:rPr>
          <w:rtl/>
        </w:rPr>
        <w:t>-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למגזר</w:t>
      </w:r>
      <w:r w:rsidR="00374753">
        <w:rPr>
          <w:rtl/>
        </w:rPr>
        <w:t xml:space="preserve"> </w:t>
      </w:r>
      <w:r w:rsidRPr="00784950">
        <w:rPr>
          <w:rtl/>
        </w:rPr>
        <w:t>הממלכתי.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מדובר</w:t>
      </w:r>
      <w:r w:rsidR="00374753">
        <w:rPr>
          <w:rtl/>
        </w:rPr>
        <w:t xml:space="preserve"> </w:t>
      </w:r>
      <w:r w:rsidRPr="00784950">
        <w:rPr>
          <w:rtl/>
        </w:rPr>
        <w:t>במוסדות</w:t>
      </w:r>
      <w:r w:rsidR="00374753">
        <w:rPr>
          <w:rtl/>
        </w:rPr>
        <w:t xml:space="preserve"> </w:t>
      </w:r>
      <w:r w:rsidRPr="00784950">
        <w:rPr>
          <w:rtl/>
        </w:rPr>
        <w:t>לחרדים,</w:t>
      </w:r>
      <w:r w:rsidR="00374753">
        <w:rPr>
          <w:rtl/>
        </w:rPr>
        <w:t xml:space="preserve"> </w:t>
      </w:r>
      <w:r w:rsidRPr="00784950">
        <w:rPr>
          <w:rtl/>
        </w:rPr>
        <w:t>תלמודי</w:t>
      </w:r>
      <w:r w:rsidR="00374753">
        <w:rPr>
          <w:rtl/>
        </w:rPr>
        <w:t>-</w:t>
      </w:r>
      <w:r w:rsidRPr="00784950">
        <w:rPr>
          <w:rtl/>
        </w:rPr>
        <w:t>תורה וכדומה, זה בא לוועדת איתורים.</w:t>
      </w:r>
      <w:r w:rsidR="00374753">
        <w:rPr>
          <w:rtl/>
        </w:rPr>
        <w:t xml:space="preserve"> </w:t>
      </w:r>
      <w:r w:rsidRPr="00784950">
        <w:rPr>
          <w:rtl/>
        </w:rPr>
        <w:t>תמיד היתה ביקורת קשה, ובצדק לכאורה,</w:t>
      </w:r>
      <w:r w:rsidR="00374753">
        <w:rPr>
          <w:rtl/>
        </w:rPr>
        <w:t xml:space="preserve"> </w:t>
      </w:r>
      <w:r w:rsidRPr="00784950">
        <w:rPr>
          <w:rtl/>
        </w:rPr>
        <w:t>שההקצאות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האיתורים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לחרדים.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רק לחרדים? מדוע החילונים לא</w:t>
      </w:r>
      <w:r w:rsidR="00374753">
        <w:rPr>
          <w:rtl/>
        </w:rPr>
        <w:t xml:space="preserve"> </w:t>
      </w:r>
      <w:r w:rsidRPr="00784950">
        <w:rPr>
          <w:rtl/>
        </w:rPr>
        <w:t>מקבלים? הרי האבסורד הוא כל כך גדול ונראה לעין.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וזועק לשמים.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ספר</w:t>
      </w:r>
      <w:r w:rsidR="00374753">
        <w:rPr>
          <w:rtl/>
        </w:rPr>
        <w:t xml:space="preserve"> </w:t>
      </w:r>
      <w:r w:rsidRPr="00784950">
        <w:rPr>
          <w:rtl/>
        </w:rPr>
        <w:t>רגיל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10</w:t>
      </w:r>
      <w:r w:rsidR="00503761">
        <w:rPr>
          <w:rFonts w:hint="cs"/>
          <w:rtl/>
        </w:rPr>
        <w:t>-</w:t>
      </w:r>
      <w:r w:rsidRPr="00784950">
        <w:rPr>
          <w:rtl/>
        </w:rPr>
        <w:t>7</w:t>
      </w:r>
      <w:r w:rsidR="00374753">
        <w:rPr>
          <w:rtl/>
        </w:rPr>
        <w:t xml:space="preserve"> </w:t>
      </w:r>
      <w:r w:rsidRPr="00784950">
        <w:rPr>
          <w:rtl/>
        </w:rPr>
        <w:t>דונמים,</w:t>
      </w:r>
      <w:r w:rsidR="00374753">
        <w:rPr>
          <w:rtl/>
        </w:rPr>
        <w:t xml:space="preserve"> </w:t>
      </w:r>
      <w:r w:rsidRPr="00784950">
        <w:rPr>
          <w:rtl/>
        </w:rPr>
        <w:t>וכשמדובר בבית</w:t>
      </w:r>
      <w:r w:rsidR="00374753">
        <w:rPr>
          <w:rtl/>
        </w:rPr>
        <w:t>-</w:t>
      </w:r>
      <w:r w:rsidRPr="00784950">
        <w:rPr>
          <w:rtl/>
        </w:rPr>
        <w:t>ספר חרדי מדובר על 2.5</w:t>
      </w:r>
      <w:r w:rsidR="00503761">
        <w:rPr>
          <w:rFonts w:hint="cs"/>
          <w:rtl/>
        </w:rPr>
        <w:t>-</w:t>
      </w:r>
      <w:r w:rsidRPr="00784950">
        <w:rPr>
          <w:rtl/>
        </w:rPr>
        <w:t>2</w:t>
      </w:r>
      <w:r w:rsidR="00374753">
        <w:rPr>
          <w:rtl/>
        </w:rPr>
        <w:t xml:space="preserve"> </w:t>
      </w:r>
      <w:r w:rsidRPr="00784950">
        <w:rPr>
          <w:rtl/>
        </w:rPr>
        <w:t>דונמים,</w:t>
      </w:r>
      <w:r w:rsidR="00374753">
        <w:rPr>
          <w:rtl/>
        </w:rPr>
        <w:t xml:space="preserve"> </w:t>
      </w:r>
      <w:r w:rsidRPr="00784950">
        <w:rPr>
          <w:rtl/>
        </w:rPr>
        <w:t>ומשרד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בקושי מוכן לאשר תוכנית להקמת בית</w:t>
      </w:r>
      <w:r w:rsidR="00374753">
        <w:rPr>
          <w:rtl/>
        </w:rPr>
        <w:t>-</w:t>
      </w:r>
      <w:r w:rsidRPr="00784950">
        <w:rPr>
          <w:rtl/>
        </w:rPr>
        <w:t>ספר במגרש כה מינימלי,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חייב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לוועדת איתורים, כי פה מי שצריך לממן את הבינוי זה לא משרד</w:t>
      </w:r>
      <w:r w:rsidR="00374753">
        <w:rPr>
          <w:rtl/>
        </w:rPr>
        <w:t xml:space="preserve"> </w:t>
      </w:r>
      <w:r w:rsidRPr="00784950">
        <w:rPr>
          <w:rtl/>
        </w:rPr>
        <w:t>החינוך</w:t>
      </w:r>
      <w:r w:rsidR="00374753">
        <w:rPr>
          <w:rtl/>
        </w:rPr>
        <w:t xml:space="preserve"> </w:t>
      </w:r>
      <w:r w:rsidRPr="00784950">
        <w:rPr>
          <w:rtl/>
        </w:rPr>
        <w:t>שממונה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הנושא,</w:t>
      </w:r>
      <w:r w:rsidR="00374753">
        <w:rPr>
          <w:rtl/>
        </w:rPr>
        <w:t xml:space="preserve"> </w:t>
      </w:r>
      <w:r w:rsidRPr="00784950">
        <w:rPr>
          <w:rtl/>
        </w:rPr>
        <w:t>אלא אותה עמותה. אגב, זה קיים גם במגזר הערבי. קראתי</w:t>
      </w:r>
      <w:r w:rsidR="00374753">
        <w:rPr>
          <w:rtl/>
        </w:rPr>
        <w:t xml:space="preserve"> </w:t>
      </w:r>
      <w:r w:rsidRPr="00784950">
        <w:rPr>
          <w:rtl/>
        </w:rPr>
        <w:t>לפני כשבועיים</w:t>
      </w:r>
      <w:r w:rsidR="00374753">
        <w:rPr>
          <w:rtl/>
        </w:rPr>
        <w:t>-</w:t>
      </w:r>
      <w:r w:rsidRPr="00784950">
        <w:rPr>
          <w:rtl/>
        </w:rPr>
        <w:t>שלושה שבועות את רשימת בתי</w:t>
      </w:r>
      <w:r w:rsidR="00374753">
        <w:rPr>
          <w:rtl/>
        </w:rPr>
        <w:t>-</w:t>
      </w:r>
      <w:r w:rsidRPr="00784950">
        <w:rPr>
          <w:rtl/>
        </w:rPr>
        <w:t xml:space="preserve">הספר במגזר הערבי </w:t>
      </w:r>
      <w:r w:rsidR="00374753">
        <w:rPr>
          <w:rtl/>
        </w:rPr>
        <w:t>–</w:t>
      </w:r>
      <w:r w:rsidRPr="00784950">
        <w:rPr>
          <w:rtl/>
        </w:rPr>
        <w:t xml:space="preserve"> כדי לצמצם את הפערים</w:t>
      </w:r>
      <w:r w:rsidR="00374753">
        <w:rPr>
          <w:rtl/>
        </w:rPr>
        <w:t xml:space="preserve"> </w:t>
      </w:r>
      <w:r w:rsidRPr="00784950">
        <w:rPr>
          <w:rtl/>
        </w:rPr>
        <w:t>הקיימים</w:t>
      </w:r>
      <w:r w:rsidR="00374753">
        <w:rPr>
          <w:rtl/>
        </w:rPr>
        <w:t xml:space="preserve"> </w:t>
      </w:r>
      <w:r w:rsidRPr="00784950">
        <w:rPr>
          <w:rtl/>
        </w:rPr>
        <w:t>בחינוך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 לך, שבתי</w:t>
      </w:r>
      <w:r w:rsidR="00374753">
        <w:rPr>
          <w:rtl/>
        </w:rPr>
        <w:t>-</w:t>
      </w:r>
      <w:r w:rsidRPr="00784950">
        <w:rPr>
          <w:rtl/>
        </w:rPr>
        <w:t xml:space="preserve">הספר הערבים </w:t>
      </w:r>
      <w:r w:rsidR="00374753">
        <w:rPr>
          <w:rtl/>
        </w:rPr>
        <w:t>–</w:t>
      </w:r>
      <w:r w:rsidRPr="00784950">
        <w:rPr>
          <w:rtl/>
        </w:rPr>
        <w:t xml:space="preserve"> הם עצמם גם</w:t>
      </w:r>
      <w:r w:rsidR="00374753">
        <w:rPr>
          <w:rtl/>
        </w:rPr>
        <w:t xml:space="preserve"> </w:t>
      </w:r>
      <w:r w:rsidRPr="00784950">
        <w:rPr>
          <w:rtl/>
        </w:rPr>
        <w:t>מקימים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מוסדותיהם.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דואגים לבינוי, להקצאת השטח, וכל הדרישה להשוואה היא</w:t>
      </w:r>
      <w:r w:rsidR="00374753">
        <w:rPr>
          <w:rtl/>
        </w:rPr>
        <w:t xml:space="preserve"> </w:t>
      </w:r>
      <w:r w:rsidRPr="00784950">
        <w:rPr>
          <w:rtl/>
        </w:rPr>
        <w:t>לקבל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השוטף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75</w:t>
      </w:r>
      <w:r w:rsidR="00374753">
        <w:rPr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לזה שרת החינוך מתנגדת, ושר החינוך לשעבר יוסי שריד</w:t>
      </w:r>
      <w:r w:rsidR="00374753">
        <w:rPr>
          <w:rtl/>
        </w:rPr>
        <w:t xml:space="preserve"> </w:t>
      </w:r>
      <w:r w:rsidRPr="00784950">
        <w:rPr>
          <w:rtl/>
        </w:rPr>
        <w:t>התנגד,</w:t>
      </w:r>
      <w:r w:rsidR="00374753">
        <w:rPr>
          <w:rtl/>
        </w:rPr>
        <w:t xml:space="preserve"> </w:t>
      </w:r>
      <w:r w:rsidRPr="00784950">
        <w:rPr>
          <w:rtl/>
        </w:rPr>
        <w:t>וכולם</w:t>
      </w:r>
      <w:r w:rsidR="00374753">
        <w:rPr>
          <w:rtl/>
        </w:rPr>
        <w:t xml:space="preserve"> </w:t>
      </w:r>
      <w:r w:rsidRPr="00784950">
        <w:rPr>
          <w:rtl/>
        </w:rPr>
        <w:t>צועקים "כולנו בעד שוויוניות". הרי זה מן השפה ולחוץ וזה פשוט לעג</w:t>
      </w:r>
      <w:r w:rsidR="00374753">
        <w:rPr>
          <w:rtl/>
        </w:rPr>
        <w:t xml:space="preserve"> </w:t>
      </w:r>
      <w:r w:rsidRPr="00784950">
        <w:rPr>
          <w:rtl/>
        </w:rPr>
        <w:t>לרש.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דבר הייתי רוצה לומר, ברשותך, אדוני היושב</w:t>
      </w:r>
      <w:r w:rsidR="00374753">
        <w:rPr>
          <w:rtl/>
        </w:rPr>
        <w:t>-</w:t>
      </w:r>
      <w:r w:rsidRPr="00784950">
        <w:rPr>
          <w:rtl/>
        </w:rPr>
        <w:t>ראש. כשבאים ומקימים קול זעקה</w:t>
      </w:r>
      <w:r w:rsidR="00374753">
        <w:rPr>
          <w:rtl/>
        </w:rPr>
        <w:t xml:space="preserve"> </w:t>
      </w:r>
      <w:r w:rsidRPr="00784950">
        <w:rPr>
          <w:rtl/>
        </w:rPr>
        <w:t>כנגד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ואין תקציב ולא דואגים לעניים ולשכבות החלשות,</w:t>
      </w:r>
      <w:r w:rsidR="00374753">
        <w:rPr>
          <w:rtl/>
        </w:rPr>
        <w:t xml:space="preserve"> </w:t>
      </w:r>
      <w:r w:rsidRPr="00784950">
        <w:rPr>
          <w:rtl/>
        </w:rPr>
        <w:t>ולכולם</w:t>
      </w:r>
      <w:r w:rsidR="00374753">
        <w:rPr>
          <w:rtl/>
        </w:rPr>
        <w:t xml:space="preserve"> </w:t>
      </w:r>
      <w:r w:rsidRPr="00784950">
        <w:rPr>
          <w:rtl/>
        </w:rPr>
        <w:t>יש ביקורת, וביקורת קשה, שוכחים בעצם מה המניעים ומדוע מדינת ישראל הגיעה</w:t>
      </w:r>
      <w:r w:rsidR="00374753">
        <w:rPr>
          <w:rtl/>
        </w:rPr>
        <w:t xml:space="preserve"> </w:t>
      </w:r>
      <w:r w:rsidRPr="00784950">
        <w:rPr>
          <w:rtl/>
        </w:rPr>
        <w:t>למצב כל כך קשה, ששנים רבות לא היינו בו, כאשר מפעלים נסגרים ועסקים קטנים נסגרים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עשרות אלפי עסקים קטנים נסגרו השנה. אי</w:t>
      </w:r>
      <w:r w:rsidR="00374753">
        <w:rPr>
          <w:rtl/>
        </w:rPr>
        <w:t>-</w:t>
      </w:r>
      <w:r w:rsidRPr="00784950">
        <w:rPr>
          <w:rtl/>
        </w:rPr>
        <w:t>אפשר להתעלם מכך. יש פחות הכנסות למדינת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20,000 מפעלים קטנים נסגרו. אם הגענו למצב שמפעל "בגיר" עומד להיסגר, ויש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למעלה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Pr="00784950">
        <w:rPr>
          <w:rtl/>
        </w:rPr>
        <w:t>1,000</w:t>
      </w:r>
      <w:r w:rsidR="00374753">
        <w:rPr>
          <w:rtl/>
        </w:rPr>
        <w:t xml:space="preserve"> </w:t>
      </w:r>
      <w:r w:rsidRPr="00784950">
        <w:rPr>
          <w:rtl/>
        </w:rPr>
        <w:t>עובדים,</w:t>
      </w:r>
      <w:r w:rsidR="00374753">
        <w:rPr>
          <w:rtl/>
        </w:rPr>
        <w:t xml:space="preserve"> </w:t>
      </w:r>
      <w:r w:rsidRPr="00784950">
        <w:rPr>
          <w:rtl/>
        </w:rPr>
        <w:t>ומדברים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פיטורים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750,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רואה בזה מצב</w:t>
      </w:r>
      <w:r w:rsidR="00374753">
        <w:rPr>
          <w:rtl/>
        </w:rPr>
        <w:t xml:space="preserve"> </w:t>
      </w:r>
      <w:r w:rsidRPr="00784950">
        <w:rPr>
          <w:rtl/>
        </w:rPr>
        <w:t>קטסטרופלי, ואני רואה שעוד מפעלים רבים ייסגרו והמצב הכלכלי ילך ויחמיר.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שהדבר</w:t>
      </w:r>
      <w:r w:rsidR="00374753">
        <w:rPr>
          <w:rtl/>
        </w:rPr>
        <w:t xml:space="preserve"> </w:t>
      </w:r>
      <w:r w:rsidRPr="00784950">
        <w:rPr>
          <w:rtl/>
        </w:rPr>
        <w:t>נובע</w:t>
      </w:r>
      <w:r w:rsidR="00374753">
        <w:rPr>
          <w:rtl/>
        </w:rPr>
        <w:t xml:space="preserve"> </w:t>
      </w:r>
      <w:r w:rsidRPr="00784950">
        <w:rPr>
          <w:rtl/>
        </w:rPr>
        <w:t>מכך</w:t>
      </w:r>
      <w:r w:rsidR="00374753">
        <w:rPr>
          <w:rtl/>
        </w:rPr>
        <w:t xml:space="preserve"> </w:t>
      </w:r>
      <w:r w:rsidRPr="00784950">
        <w:rPr>
          <w:rtl/>
        </w:rPr>
        <w:t>שאנחנו,</w:t>
      </w:r>
      <w:r w:rsidR="00374753">
        <w:rPr>
          <w:rtl/>
        </w:rPr>
        <w:t xml:space="preserve"> </w:t>
      </w:r>
      <w:r w:rsidRPr="00784950">
        <w:rPr>
          <w:rtl/>
        </w:rPr>
        <w:t>בתחרות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והמסחרית</w:t>
      </w:r>
      <w:r w:rsidR="00374753">
        <w:rPr>
          <w:rtl/>
        </w:rPr>
        <w:t xml:space="preserve"> – </w:t>
      </w:r>
      <w:r w:rsidRPr="00784950">
        <w:rPr>
          <w:rtl/>
        </w:rPr>
        <w:t>מעבר</w:t>
      </w:r>
      <w:r w:rsidR="00374753">
        <w:rPr>
          <w:rtl/>
        </w:rPr>
        <w:t xml:space="preserve"> </w:t>
      </w:r>
      <w:r w:rsidRPr="00784950">
        <w:rPr>
          <w:rtl/>
        </w:rPr>
        <w:t>לאינתיפאדה,</w:t>
      </w:r>
      <w:r w:rsidR="00374753">
        <w:rPr>
          <w:rtl/>
        </w:rPr>
        <w:t xml:space="preserve"> </w:t>
      </w:r>
      <w:r w:rsidRPr="00784950">
        <w:rPr>
          <w:rtl/>
        </w:rPr>
        <w:t>שבאמת</w:t>
      </w:r>
      <w:r w:rsidR="00374753">
        <w:rPr>
          <w:rtl/>
        </w:rPr>
        <w:t xml:space="preserve"> </w:t>
      </w:r>
      <w:r w:rsidRPr="00784950">
        <w:rPr>
          <w:rtl/>
        </w:rPr>
        <w:t>גרמה פה לחורבן שלם בכלכלה הישראלית ובכלכלה העולמית, ועובדה</w:t>
      </w:r>
      <w:r w:rsidR="00374753">
        <w:rPr>
          <w:rtl/>
        </w:rPr>
        <w:t xml:space="preserve"> </w:t>
      </w:r>
      <w:r w:rsidRPr="00784950">
        <w:rPr>
          <w:rtl/>
        </w:rPr>
        <w:t>שמה</w:t>
      </w:r>
      <w:r w:rsidR="00374753">
        <w:rPr>
          <w:rtl/>
        </w:rPr>
        <w:t xml:space="preserve"> </w:t>
      </w:r>
      <w:r w:rsidRPr="00784950">
        <w:rPr>
          <w:rtl/>
        </w:rPr>
        <w:t>שקרה</w:t>
      </w:r>
      <w:r w:rsidR="00374753">
        <w:rPr>
          <w:rtl/>
        </w:rPr>
        <w:t xml:space="preserve"> </w:t>
      </w:r>
      <w:r w:rsidRPr="00784950">
        <w:rPr>
          <w:rtl/>
        </w:rPr>
        <w:t>בספטמבר 2001 בארצות</w:t>
      </w:r>
      <w:r w:rsidR="00374753">
        <w:rPr>
          <w:rtl/>
        </w:rPr>
        <w:t>-</w:t>
      </w:r>
      <w:r w:rsidRPr="00784950">
        <w:rPr>
          <w:rtl/>
        </w:rPr>
        <w:t xml:space="preserve">הברית השפיע על הכלכלה העולמית </w:t>
      </w:r>
      <w:r w:rsidR="00374753">
        <w:rPr>
          <w:rtl/>
        </w:rPr>
        <w:t>–</w:t>
      </w:r>
      <w:r w:rsidRPr="00784950">
        <w:rPr>
          <w:rtl/>
        </w:rPr>
        <w:t xml:space="preserve"> זנחנו את העבודה</w:t>
      </w:r>
      <w:r w:rsidR="00374753">
        <w:rPr>
          <w:rtl/>
        </w:rPr>
        <w:t xml:space="preserve"> </w:t>
      </w:r>
      <w:r w:rsidRPr="00784950">
        <w:rPr>
          <w:rtl/>
        </w:rPr>
        <w:t>העברית,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שקראנו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פעם,</w:t>
      </w:r>
      <w:r w:rsidR="00374753">
        <w:rPr>
          <w:rtl/>
        </w:rPr>
        <w:t xml:space="preserve"> </w:t>
      </w:r>
      <w:r w:rsidRPr="00784950">
        <w:rPr>
          <w:rtl/>
        </w:rPr>
        <w:t>או עבודה כחול</w:t>
      </w:r>
      <w:r w:rsidR="00374753">
        <w:rPr>
          <w:rtl/>
        </w:rPr>
        <w:t>-</w:t>
      </w:r>
      <w:r w:rsidRPr="00784950">
        <w:rPr>
          <w:rtl/>
        </w:rPr>
        <w:t>לבן.</w:t>
      </w:r>
      <w:r w:rsidR="00374753">
        <w:rPr>
          <w:rtl/>
        </w:rPr>
        <w:t xml:space="preserve"> </w:t>
      </w:r>
      <w:r w:rsidRPr="00784950">
        <w:rPr>
          <w:rtl/>
        </w:rPr>
        <w:t>זו אינה קיימת עוד, ומביאים</w:t>
      </w:r>
      <w:r w:rsidR="00374753">
        <w:rPr>
          <w:rtl/>
        </w:rPr>
        <w:t xml:space="preserve"> </w:t>
      </w:r>
      <w:r w:rsidRPr="00784950">
        <w:rPr>
          <w:rtl/>
        </w:rPr>
        <w:t>סחורה</w:t>
      </w:r>
      <w:r w:rsidR="00374753">
        <w:rPr>
          <w:rtl/>
        </w:rPr>
        <w:t xml:space="preserve"> </w:t>
      </w:r>
      <w:r w:rsidRPr="00784950">
        <w:rPr>
          <w:rtl/>
        </w:rPr>
        <w:t>מבחוץ,</w:t>
      </w:r>
      <w:r w:rsidR="00374753">
        <w:rPr>
          <w:rtl/>
        </w:rPr>
        <w:t xml:space="preserve"> </w:t>
      </w:r>
      <w:r w:rsidRPr="00784950">
        <w:rPr>
          <w:rtl/>
        </w:rPr>
        <w:t>למשל</w:t>
      </w:r>
      <w:r w:rsidR="00374753">
        <w:rPr>
          <w:rtl/>
        </w:rPr>
        <w:t xml:space="preserve"> </w:t>
      </w:r>
      <w:r w:rsidRPr="00784950">
        <w:rPr>
          <w:rtl/>
        </w:rPr>
        <w:t>מסין,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בסין</w:t>
      </w:r>
      <w:r w:rsidR="00374753">
        <w:rPr>
          <w:rtl/>
        </w:rPr>
        <w:t xml:space="preserve"> </w:t>
      </w:r>
      <w:r w:rsidRPr="00784950">
        <w:rPr>
          <w:rtl/>
        </w:rPr>
        <w:t>כוח</w:t>
      </w:r>
      <w:r w:rsidR="00374753">
        <w:rPr>
          <w:rtl/>
        </w:rPr>
        <w:t>-</w:t>
      </w:r>
      <w:r w:rsidRPr="00784950">
        <w:rPr>
          <w:rtl/>
        </w:rPr>
        <w:t>האדם זול מאוד ומשתלם להביא משם את כל</w:t>
      </w:r>
      <w:r w:rsidR="00374753">
        <w:rPr>
          <w:rtl/>
        </w:rPr>
        <w:t xml:space="preserve"> </w:t>
      </w:r>
      <w:r w:rsidRPr="00784950">
        <w:rPr>
          <w:rtl/>
        </w:rPr>
        <w:t>הביגוד,</w:t>
      </w:r>
      <w:r w:rsidR="00374753">
        <w:rPr>
          <w:rtl/>
        </w:rPr>
        <w:t xml:space="preserve"> </w:t>
      </w:r>
      <w:r w:rsidRPr="00784950">
        <w:rPr>
          <w:rtl/>
        </w:rPr>
        <w:t>ההנעלה, את כל הסחורה, ועדיין של בעלי החרושת הרווחים הרבה יותר גדולים.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שהבעלים של "בגיר" מחר בבוקר מפסיק לייצר ולמכור, אלא הוא יעשה את זה</w:t>
      </w:r>
      <w:r w:rsidR="00374753">
        <w:rPr>
          <w:rtl/>
        </w:rPr>
        <w:t xml:space="preserve"> </w:t>
      </w:r>
      <w:r w:rsidRPr="00784950">
        <w:rPr>
          <w:rtl/>
        </w:rPr>
        <w:t>בשיטות</w:t>
      </w:r>
      <w:r w:rsidR="00374753">
        <w:rPr>
          <w:rtl/>
        </w:rPr>
        <w:t xml:space="preserve"> </w:t>
      </w:r>
      <w:r w:rsidRPr="00784950">
        <w:rPr>
          <w:rtl/>
        </w:rPr>
        <w:t>אחרות,</w:t>
      </w:r>
      <w:r w:rsidR="00374753">
        <w:rPr>
          <w:rtl/>
        </w:rPr>
        <w:t xml:space="preserve"> </w:t>
      </w:r>
      <w:r w:rsidRPr="00784950">
        <w:rPr>
          <w:rtl/>
        </w:rPr>
        <w:t>שיהיו</w:t>
      </w:r>
      <w:r w:rsidR="00374753">
        <w:rPr>
          <w:rtl/>
        </w:rPr>
        <w:t xml:space="preserve"> </w:t>
      </w:r>
      <w:r w:rsidRPr="00784950">
        <w:rPr>
          <w:rtl/>
        </w:rPr>
        <w:t>לו הרבה יותר רווחיות.</w:t>
      </w:r>
      <w:r w:rsidR="00374753">
        <w:rPr>
          <w:rtl/>
        </w:rPr>
        <w:t xml:space="preserve"> </w:t>
      </w:r>
      <w:r w:rsidRPr="00784950">
        <w:rPr>
          <w:rtl/>
        </w:rPr>
        <w:t>הוא לא צריך את העבודה העברית פה,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צריך את העובדים הישראלים פה, שעולים לפחות כפול ממה שעולה לו להפעיל אדם</w:t>
      </w:r>
      <w:r w:rsidR="00374753">
        <w:rPr>
          <w:rtl/>
        </w:rPr>
        <w:t xml:space="preserve"> </w:t>
      </w:r>
      <w:r w:rsidRPr="00784950">
        <w:rPr>
          <w:rtl/>
        </w:rPr>
        <w:t>בסין,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כל הטרחה וההוצאה המרובה של הוצאת המוחות לשם. בכל זאת זה יהיה לו זול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 xml:space="preserve"> לפחות.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המדיניות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ברורה.</w:t>
      </w:r>
      <w:r w:rsidR="00374753">
        <w:rPr>
          <w:rtl/>
        </w:rPr>
        <w:t xml:space="preserve"> </w:t>
      </w:r>
      <w:r w:rsidRPr="00784950">
        <w:rPr>
          <w:rtl/>
        </w:rPr>
        <w:t>כי אם אנחנו רוצים באמת לגבות את אותם</w:t>
      </w:r>
      <w:r w:rsidR="00374753">
        <w:rPr>
          <w:rtl/>
        </w:rPr>
        <w:t xml:space="preserve"> </w:t>
      </w:r>
      <w:r w:rsidRPr="00784950">
        <w:rPr>
          <w:rtl/>
        </w:rPr>
        <w:t>מפעלים,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אם אנחנו רוצים שיהיה ייצור במדינת ישראל, לפחות למדינת ישראל </w:t>
      </w:r>
      <w:r w:rsidR="00374753">
        <w:rPr>
          <w:rtl/>
        </w:rPr>
        <w:t>–</w:t>
      </w:r>
      <w:r w:rsidRPr="00784950">
        <w:rPr>
          <w:rtl/>
        </w:rPr>
        <w:t xml:space="preserve"> אני כבר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ייצוא</w:t>
      </w:r>
      <w:r w:rsidR="00374753">
        <w:rPr>
          <w:rtl/>
        </w:rPr>
        <w:t xml:space="preserve"> </w:t>
      </w:r>
      <w:r w:rsidRPr="00784950">
        <w:rPr>
          <w:rtl/>
        </w:rPr>
        <w:t>לעולם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 למדינות אירופה, אבל לפחות לעצמנו </w:t>
      </w:r>
      <w:r w:rsidR="00374753">
        <w:rPr>
          <w:rtl/>
        </w:rPr>
        <w:t>–</w:t>
      </w:r>
      <w:r w:rsidRPr="00784950">
        <w:rPr>
          <w:rtl/>
        </w:rPr>
        <w:t xml:space="preserve"> צריך שהממשלה</w:t>
      </w:r>
      <w:r w:rsidR="00374753">
        <w:rPr>
          <w:rtl/>
        </w:rPr>
        <w:t xml:space="preserve"> </w:t>
      </w:r>
      <w:r w:rsidRPr="00784950">
        <w:rPr>
          <w:rtl/>
        </w:rPr>
        <w:t>תשתתף</w:t>
      </w:r>
      <w:r w:rsidR="00374753">
        <w:rPr>
          <w:rtl/>
        </w:rPr>
        <w:t xml:space="preserve"> </w:t>
      </w:r>
      <w:r w:rsidRPr="00784950">
        <w:rPr>
          <w:rtl/>
        </w:rPr>
        <w:t>ותחזק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אותם מפעלים, או שאנחנו אומרים שיש שוק חופשי. אם נלך במדיניות</w:t>
      </w:r>
      <w:r w:rsidR="00374753">
        <w:rPr>
          <w:rtl/>
        </w:rPr>
        <w:t xml:space="preserve"> </w:t>
      </w:r>
      <w:r w:rsidRPr="00784950">
        <w:rPr>
          <w:rtl/>
        </w:rPr>
        <w:t>הזאת, אדוני היושב</w:t>
      </w:r>
      <w:r w:rsidR="00374753">
        <w:rPr>
          <w:rtl/>
        </w:rPr>
        <w:t>-</w:t>
      </w:r>
      <w:r w:rsidRPr="00784950">
        <w:rPr>
          <w:rtl/>
        </w:rPr>
        <w:t>ראש, לא יישארו פה מפעלים. אנשים פשוט יברחו מהארץ, כי לא תהיה</w:t>
      </w:r>
      <w:r w:rsidR="00374753">
        <w:rPr>
          <w:rtl/>
        </w:rPr>
        <w:t xml:space="preserve"> </w:t>
      </w:r>
      <w:r w:rsidRPr="00784950">
        <w:rPr>
          <w:rtl/>
        </w:rPr>
        <w:t>להם עבודה, לא יהיה להם לחם לאכול.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לתקן</w:t>
      </w:r>
      <w:r w:rsidR="00374753">
        <w:rPr>
          <w:rtl/>
        </w:rPr>
        <w:t xml:space="preserve"> </w:t>
      </w:r>
      <w:r w:rsidRPr="00784950">
        <w:rPr>
          <w:rtl/>
        </w:rPr>
        <w:t>את אדוני: זה לא פי</w:t>
      </w:r>
      <w:r w:rsidR="00374753">
        <w:rPr>
          <w:rtl/>
        </w:rPr>
        <w:t>-</w:t>
      </w:r>
      <w:r w:rsidRPr="00784950">
        <w:rPr>
          <w:rtl/>
        </w:rPr>
        <w:t>שניים, מפני שבסין לא מרוויחים 350</w:t>
      </w:r>
      <w:r w:rsidR="00374753">
        <w:rPr>
          <w:rtl/>
        </w:rPr>
        <w:t xml:space="preserve"> </w:t>
      </w:r>
      <w:r w:rsidRPr="00784950">
        <w:rPr>
          <w:rtl/>
        </w:rPr>
        <w:t>דולר בחודש אלא 60</w:t>
      </w:r>
      <w:r w:rsidR="00503761">
        <w:rPr>
          <w:rFonts w:hint="cs"/>
          <w:rtl/>
        </w:rPr>
        <w:t>-</w:t>
      </w:r>
      <w:r w:rsidRPr="00784950">
        <w:rPr>
          <w:rtl/>
        </w:rPr>
        <w:t>50 דולר, וזה יוצא פי</w:t>
      </w:r>
      <w:r w:rsidR="00374753">
        <w:rPr>
          <w:rtl/>
        </w:rPr>
        <w:t>-</w:t>
      </w:r>
      <w:r w:rsidRPr="00784950">
        <w:rPr>
          <w:rtl/>
        </w:rPr>
        <w:t>חמישה, פי</w:t>
      </w:r>
      <w:r w:rsidR="00374753">
        <w:rPr>
          <w:rtl/>
        </w:rPr>
        <w:t>-</w:t>
      </w:r>
      <w:r w:rsidRPr="00784950">
        <w:rPr>
          <w:rtl/>
        </w:rPr>
        <w:t>שישה, פי</w:t>
      </w:r>
      <w:r w:rsidR="00374753">
        <w:rPr>
          <w:rtl/>
        </w:rPr>
        <w:t>-</w:t>
      </w:r>
      <w:r w:rsidRPr="00784950">
        <w:rPr>
          <w:rtl/>
        </w:rPr>
        <w:t>עשרה.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מדבר על כוח העבודה.</w:t>
      </w:r>
      <w:r w:rsidR="00374753">
        <w:rPr>
          <w:rtl/>
        </w:rPr>
        <w:t xml:space="preserve"> </w:t>
      </w:r>
      <w:r w:rsidRPr="00784950">
        <w:rPr>
          <w:rtl/>
        </w:rPr>
        <w:t>אני מביא בחשבון גם את העלויות הכרוכות בכך שאותו</w:t>
      </w:r>
      <w:r w:rsidR="00374753">
        <w:rPr>
          <w:rtl/>
        </w:rPr>
        <w:t xml:space="preserve"> </w:t>
      </w:r>
      <w:r w:rsidRPr="00784950">
        <w:rPr>
          <w:rtl/>
        </w:rPr>
        <w:t>מומחה או אותם מוחות צריכים ללכת לסין ממדינת ישראל, ואז העלות גבוהה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להוסיף משפט לגבי הרכבת הקלה.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בסדר</w:t>
      </w:r>
      <w:r w:rsidR="00374753">
        <w:rPr>
          <w:rtl/>
        </w:rPr>
        <w:t>-</w:t>
      </w:r>
      <w:r w:rsidRPr="00784950">
        <w:rPr>
          <w:rtl/>
        </w:rPr>
        <w:t>היום. אבל תאמר כמה מלים.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מגוחך</w:t>
      </w:r>
      <w:r w:rsidR="00374753">
        <w:rPr>
          <w:rtl/>
        </w:rPr>
        <w:t xml:space="preserve"> </w:t>
      </w:r>
      <w:r w:rsidRPr="00784950">
        <w:rPr>
          <w:rtl/>
        </w:rPr>
        <w:t>לדעתי להפעיל מסילת ברזל פרטית על</w:t>
      </w:r>
      <w:r w:rsidR="00374753">
        <w:rPr>
          <w:rtl/>
        </w:rPr>
        <w:t>-</w:t>
      </w:r>
      <w:r w:rsidRPr="00784950">
        <w:rPr>
          <w:rtl/>
        </w:rPr>
        <w:t>ידי בעלי זיכיון. החוק מסמיך</w:t>
      </w:r>
      <w:r w:rsidR="00374753">
        <w:rPr>
          <w:rtl/>
        </w:rPr>
        <w:t xml:space="preserve"> </w:t>
      </w:r>
      <w:r w:rsidRPr="00784950">
        <w:rPr>
          <w:rtl/>
        </w:rPr>
        <w:t>פקיד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החברה</w:t>
      </w:r>
      <w:r w:rsidR="00374753">
        <w:rPr>
          <w:rtl/>
        </w:rPr>
        <w:t xml:space="preserve"> </w:t>
      </w:r>
      <w:r w:rsidRPr="00784950">
        <w:rPr>
          <w:rtl/>
        </w:rPr>
        <w:t>להטיל</w:t>
      </w:r>
      <w:r w:rsidR="00374753">
        <w:rPr>
          <w:rtl/>
        </w:rPr>
        <w:t xml:space="preserve"> </w:t>
      </w:r>
      <w:r w:rsidRPr="00784950">
        <w:rPr>
          <w:rtl/>
        </w:rPr>
        <w:t>קנסות או פיצויים כספיים על מי שנוסע ללא כרטיס וגם קובע</w:t>
      </w:r>
      <w:r w:rsidR="00374753">
        <w:rPr>
          <w:rtl/>
        </w:rPr>
        <w:t xml:space="preserve"> </w:t>
      </w:r>
      <w:r w:rsidRPr="00784950">
        <w:rPr>
          <w:rtl/>
        </w:rPr>
        <w:t>הוראות</w:t>
      </w:r>
      <w:r w:rsidR="00374753">
        <w:rPr>
          <w:rtl/>
        </w:rPr>
        <w:t xml:space="preserve"> </w:t>
      </w:r>
      <w:r w:rsidRPr="00784950">
        <w:rPr>
          <w:rtl/>
        </w:rPr>
        <w:t>מפורטות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הגשת</w:t>
      </w:r>
      <w:r w:rsidR="00374753">
        <w:rPr>
          <w:rtl/>
        </w:rPr>
        <w:t xml:space="preserve"> </w:t>
      </w:r>
      <w:r w:rsidRPr="00784950">
        <w:rPr>
          <w:rtl/>
        </w:rPr>
        <w:t>ערר</w:t>
      </w:r>
      <w:r w:rsidR="00374753">
        <w:rPr>
          <w:rtl/>
        </w:rPr>
        <w:t xml:space="preserve"> </w:t>
      </w:r>
      <w:r w:rsidRPr="00784950">
        <w:rPr>
          <w:rtl/>
        </w:rPr>
        <w:t>על החלטת הפקיד, ואפשרות גביית התשלום באמצעות</w:t>
      </w:r>
      <w:r w:rsidR="00374753">
        <w:rPr>
          <w:rtl/>
        </w:rPr>
        <w:t xml:space="preserve"> </w:t>
      </w:r>
      <w:r w:rsidRPr="00784950">
        <w:rPr>
          <w:rtl/>
        </w:rPr>
        <w:t>ההוצאה</w:t>
      </w:r>
      <w:r w:rsidR="00374753">
        <w:rPr>
          <w:rtl/>
        </w:rPr>
        <w:t xml:space="preserve"> </w:t>
      </w:r>
      <w:r w:rsidRPr="00784950">
        <w:rPr>
          <w:rtl/>
        </w:rPr>
        <w:t>לפועל.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שטוב</w:t>
      </w:r>
      <w:r w:rsidR="00374753">
        <w:rPr>
          <w:rtl/>
        </w:rPr>
        <w:t xml:space="preserve"> </w:t>
      </w:r>
      <w:r w:rsidRPr="00784950">
        <w:rPr>
          <w:rtl/>
        </w:rPr>
        <w:t>היה אם מדינת ישראל היתה מאמצת את כל הנושא של</w:t>
      </w:r>
      <w:r w:rsidR="00374753">
        <w:rPr>
          <w:rtl/>
        </w:rPr>
        <w:t xml:space="preserve"> </w:t>
      </w:r>
      <w:r w:rsidRPr="00784950">
        <w:rPr>
          <w:rtl/>
        </w:rPr>
        <w:t>הרכבת</w:t>
      </w:r>
      <w:r w:rsidR="00374753">
        <w:rPr>
          <w:rtl/>
        </w:rPr>
        <w:t xml:space="preserve"> </w:t>
      </w:r>
      <w:r w:rsidRPr="00784950">
        <w:rPr>
          <w:rtl/>
        </w:rPr>
        <w:t>הקלה כפי שהיא עושה ברכבת הבין</w:t>
      </w:r>
      <w:r w:rsidR="00374753">
        <w:rPr>
          <w:rtl/>
        </w:rPr>
        <w:t>-</w:t>
      </w:r>
      <w:r w:rsidRPr="00784950">
        <w:rPr>
          <w:rtl/>
        </w:rPr>
        <w:t>עירונית. לדעתי, לפחות שנה או שנתיים הנושא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לנסוע על המסילה הבטוחה של הממשלה, בגיבוי של הממשלה, ואולי יותר</w:t>
      </w:r>
      <w:r w:rsidR="00374753">
        <w:rPr>
          <w:rtl/>
        </w:rPr>
        <w:t xml:space="preserve"> </w:t>
      </w:r>
      <w:r w:rsidRPr="00784950">
        <w:rPr>
          <w:rtl/>
        </w:rPr>
        <w:t>מאוחר</w:t>
      </w:r>
      <w:r w:rsidR="00374753">
        <w:rPr>
          <w:rtl/>
        </w:rPr>
        <w:t xml:space="preserve"> </w:t>
      </w:r>
      <w:r w:rsidRPr="00784950">
        <w:rPr>
          <w:rtl/>
        </w:rPr>
        <w:t>להוציא את זה להפרטה לשוק החופשי.</w:t>
      </w:r>
      <w:r w:rsidR="00374753">
        <w:rPr>
          <w:rtl/>
        </w:rPr>
        <w:t xml:space="preserve"> </w:t>
      </w:r>
      <w:r w:rsidRPr="00784950">
        <w:rPr>
          <w:rtl/>
        </w:rPr>
        <w:t>אני מאמין שיש הרבה שתומכים בדעה הזאת.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לעצמנו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קצת</w:t>
      </w:r>
      <w:r w:rsidR="00374753">
        <w:rPr>
          <w:rtl/>
        </w:rPr>
        <w:t xml:space="preserve"> </w:t>
      </w:r>
      <w:r w:rsidRPr="00784950">
        <w:rPr>
          <w:rtl/>
        </w:rPr>
        <w:t>חיים יותר קלים ומנסים להעביר את זה ישר לידיים</w:t>
      </w:r>
      <w:r w:rsidR="00374753">
        <w:rPr>
          <w:rtl/>
        </w:rPr>
        <w:t xml:space="preserve"> </w:t>
      </w:r>
      <w:r w:rsidRPr="00784950">
        <w:rPr>
          <w:rtl/>
        </w:rPr>
        <w:t>פרטיות.</w:t>
      </w:r>
      <w:r w:rsidR="00374753">
        <w:rPr>
          <w:rtl/>
        </w:rPr>
        <w:t xml:space="preserve"> </w:t>
      </w:r>
      <w:r w:rsidRPr="00784950">
        <w:rPr>
          <w:rtl/>
        </w:rPr>
        <w:t>אני מאוד חושש שאולי בהתחלה זה יהיה טוב, אבל השירות שנקבל בסופו של דבר</w:t>
      </w:r>
      <w:r w:rsidR="00374753">
        <w:rPr>
          <w:rtl/>
        </w:rPr>
        <w:t xml:space="preserve"> </w:t>
      </w:r>
      <w:r w:rsidRPr="00784950">
        <w:rPr>
          <w:rtl/>
        </w:rPr>
        <w:t>יהיה הרבה פחות טוב, כי חברות פרטיות בשירות הציבורי במדינת ישראל, לפחות, עוד לא</w:t>
      </w:r>
      <w:r w:rsidR="00374753">
        <w:rPr>
          <w:rtl/>
        </w:rPr>
        <w:t xml:space="preserve"> </w:t>
      </w:r>
      <w:r w:rsidRPr="00784950">
        <w:rPr>
          <w:rtl/>
        </w:rPr>
        <w:t>הוכיחו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עצמן.</w:t>
      </w:r>
      <w:r w:rsidR="00374753">
        <w:rPr>
          <w:rtl/>
        </w:rPr>
        <w:t xml:space="preserve"> </w:t>
      </w:r>
      <w:r w:rsidRPr="00784950">
        <w:rPr>
          <w:rtl/>
        </w:rPr>
        <w:t>לכן אני חושב שדבר זה מחייב בדיקה ומחשבה נוספת. תודה, 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 הכנסת משעני, קראתי בשמך ולא היית, אבל אדוני יוכל</w:t>
      </w:r>
      <w:r w:rsidR="00374753">
        <w:rPr>
          <w:rtl/>
        </w:rPr>
        <w:t xml:space="preserve"> </w:t>
      </w:r>
      <w:r w:rsidRPr="00784950">
        <w:rPr>
          <w:rtl/>
        </w:rPr>
        <w:t>לנצל את זמנו.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חבר הכנסת זאב, אני רוצה להעיר הערה לדבריך</w:t>
      </w:r>
      <w:r w:rsidR="00374753">
        <w:rPr>
          <w:rtl/>
        </w:rPr>
        <w:t xml:space="preserve"> </w:t>
      </w:r>
      <w:r w:rsidRPr="00784950">
        <w:rPr>
          <w:rtl/>
        </w:rPr>
        <w:t>האחרונים.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נכון</w:t>
      </w:r>
      <w:r w:rsidR="00374753">
        <w:rPr>
          <w:rtl/>
        </w:rPr>
        <w:t xml:space="preserve"> </w:t>
      </w:r>
      <w:r w:rsidRPr="00784950">
        <w:rPr>
          <w:rtl/>
        </w:rPr>
        <w:t>שהמצב</w:t>
      </w:r>
      <w:r w:rsidR="00374753">
        <w:rPr>
          <w:rtl/>
        </w:rPr>
        <w:t xml:space="preserve"> </w:t>
      </w:r>
      <w:r w:rsidRPr="00784950">
        <w:rPr>
          <w:rtl/>
        </w:rPr>
        <w:t>האובייקטיבי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מאוד. זה נכון שהאינתיפאדה מביאה</w:t>
      </w:r>
      <w:r w:rsidR="00374753">
        <w:rPr>
          <w:rtl/>
        </w:rPr>
        <w:t xml:space="preserve"> </w:t>
      </w:r>
      <w:r w:rsidRPr="00784950">
        <w:rPr>
          <w:rtl/>
        </w:rPr>
        <w:t>לתוצאות לא קלות בנושא הכלכלי. זה נכון שיש משבר עולמי בענף ההיי</w:t>
      </w:r>
      <w:r w:rsidR="00374753">
        <w:rPr>
          <w:rtl/>
        </w:rPr>
        <w:t>-</w:t>
      </w:r>
      <w:r w:rsidRPr="00784950">
        <w:rPr>
          <w:rtl/>
        </w:rPr>
        <w:t>טק. זה נכון שגם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שקרה</w:t>
      </w:r>
      <w:r w:rsidR="00374753">
        <w:rPr>
          <w:rtl/>
        </w:rPr>
        <w:t xml:space="preserve"> </w:t>
      </w:r>
      <w:r w:rsidRPr="00784950">
        <w:rPr>
          <w:rtl/>
        </w:rPr>
        <w:t>בספטמבר</w:t>
      </w:r>
      <w:r w:rsidR="00374753">
        <w:rPr>
          <w:rtl/>
        </w:rPr>
        <w:t xml:space="preserve"> </w:t>
      </w:r>
      <w:r w:rsidRPr="00784950">
        <w:rPr>
          <w:rtl/>
        </w:rPr>
        <w:t>משפיע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השוק העולמי. אבל מנהיגות כלכלית נבחנת בימים קשים</w:t>
      </w:r>
      <w:r w:rsidR="00374753">
        <w:rPr>
          <w:rtl/>
        </w:rPr>
        <w:t xml:space="preserve"> </w:t>
      </w:r>
      <w:r w:rsidRPr="00784950">
        <w:rPr>
          <w:rtl/>
        </w:rPr>
        <w:t>דווקא,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כשהכול</w:t>
      </w:r>
      <w:r w:rsidR="00374753">
        <w:rPr>
          <w:rtl/>
        </w:rPr>
        <w:t xml:space="preserve"> </w:t>
      </w:r>
      <w:r w:rsidRPr="00784950">
        <w:rPr>
          <w:rtl/>
        </w:rPr>
        <w:t>בסדר.</w:t>
      </w:r>
      <w:r w:rsidR="00374753">
        <w:rPr>
          <w:rtl/>
        </w:rPr>
        <w:t xml:space="preserve"> </w:t>
      </w:r>
      <w:r w:rsidRPr="00784950">
        <w:rPr>
          <w:rtl/>
        </w:rPr>
        <w:t>כשהכול בסדר אולי לא צריך שר אוצר, מספיק אולי אפילו</w:t>
      </w:r>
      <w:r w:rsidR="00374753">
        <w:rPr>
          <w:rtl/>
        </w:rPr>
        <w:t xml:space="preserve"> </w:t>
      </w:r>
      <w:r w:rsidRPr="00784950">
        <w:rPr>
          <w:rtl/>
        </w:rPr>
        <w:t>מנכ"ל של משרד אוצר.</w:t>
      </w:r>
      <w:r w:rsidR="00374753">
        <w:rPr>
          <w:rtl/>
        </w:rPr>
        <w:t xml:space="preserve"> </w:t>
      </w:r>
      <w:r w:rsidRPr="00784950">
        <w:rPr>
          <w:rtl/>
        </w:rPr>
        <w:t>יתירה מזו, במקרה שלנו דווקא מהממשלה הזאת הייתי מצפה שתעשה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דברים, משום שהיא קמה שישה חודשים אחרי פרוץ האינתיפאדה. היא קמה אחרי שפרץ</w:t>
      </w:r>
      <w:r w:rsidR="00374753">
        <w:rPr>
          <w:rtl/>
        </w:rPr>
        <w:t xml:space="preserve"> </w:t>
      </w:r>
      <w:r w:rsidRPr="00784950">
        <w:rPr>
          <w:rtl/>
        </w:rPr>
        <w:t>משבר</w:t>
      </w:r>
      <w:r w:rsidR="00374753">
        <w:rPr>
          <w:rtl/>
        </w:rPr>
        <w:t xml:space="preserve"> </w:t>
      </w:r>
      <w:r w:rsidRPr="00784950">
        <w:rPr>
          <w:rtl/>
        </w:rPr>
        <w:t>ההיי</w:t>
      </w:r>
      <w:r w:rsidR="00374753">
        <w:rPr>
          <w:rtl/>
        </w:rPr>
        <w:t>-</w:t>
      </w:r>
      <w:r w:rsidRPr="00784950">
        <w:rPr>
          <w:rtl/>
        </w:rPr>
        <w:t>טק.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לבוא ולומר: אבל המצב קשה. בשביל מה יש לנו</w:t>
      </w:r>
      <w:r w:rsidR="00374753">
        <w:rPr>
          <w:rtl/>
        </w:rPr>
        <w:t xml:space="preserve"> </w:t>
      </w:r>
      <w:r w:rsidRPr="00784950">
        <w:rPr>
          <w:rtl/>
        </w:rPr>
        <w:t>ממשלה?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לבוא ולהגיד, רבותי, המצב קשה? מילא, אם היא היתה אומרת שהמצב קשה</w:t>
      </w:r>
      <w:r w:rsidR="00374753">
        <w:rPr>
          <w:rtl/>
        </w:rPr>
        <w:t xml:space="preserve"> </w:t>
      </w:r>
      <w:r w:rsidRPr="00784950">
        <w:rPr>
          <w:rtl/>
        </w:rPr>
        <w:t>ונותנת דוגמה איך היא מתייעלת, איך היא מקצצת.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לה כלים להתמודד.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לה כלים להתמודד? שתלך הביתה, בכל הכבוד. מה זה להגיד שלממשלה אין כלים</w:t>
      </w:r>
      <w:r w:rsidR="00374753">
        <w:rPr>
          <w:rtl/>
        </w:rPr>
        <w:t xml:space="preserve"> </w:t>
      </w:r>
      <w:r w:rsidRPr="00784950">
        <w:rPr>
          <w:rtl/>
        </w:rPr>
        <w:t>להתמודד?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תגיד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על הביטחון אותו דבר. אתה תסכים? אני לא אסכים. אם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אומרת, אין לי כלים להתמודד, שתלך הביתה; או שתיצור את הכלים, או שתחפש את</w:t>
      </w:r>
      <w:r w:rsidR="00374753">
        <w:rPr>
          <w:rtl/>
        </w:rPr>
        <w:t xml:space="preserve"> </w:t>
      </w:r>
      <w:r w:rsidRPr="00784950">
        <w:rPr>
          <w:rtl/>
        </w:rPr>
        <w:t>הכלים,</w:t>
      </w:r>
      <w:r w:rsidR="00374753">
        <w:rPr>
          <w:rtl/>
        </w:rPr>
        <w:t xml:space="preserve"> </w:t>
      </w: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כלים,</w:t>
      </w:r>
      <w:r w:rsidR="00374753">
        <w:rPr>
          <w:rtl/>
        </w:rPr>
        <w:t xml:space="preserve"> </w:t>
      </w:r>
      <w:r w:rsidRPr="00784950">
        <w:rPr>
          <w:rtl/>
        </w:rPr>
        <w:t>אני מאמין. אתה יודע כמוני איך שולטים פה בעלי ההון, ובהם לא</w:t>
      </w:r>
      <w:r w:rsidR="00374753">
        <w:rPr>
          <w:rtl/>
        </w:rPr>
        <w:t xml:space="preserve"> </w:t>
      </w:r>
      <w:r w:rsidRPr="00784950">
        <w:rPr>
          <w:rtl/>
        </w:rPr>
        <w:t>נוגעים.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אם זאבי מקבל 782 מיליון דולר, שזה 3 מיליארדי שקל </w:t>
      </w:r>
      <w:r w:rsidR="00374753">
        <w:rPr>
          <w:rtl/>
        </w:rPr>
        <w:t>–</w:t>
      </w:r>
      <w:r w:rsidRPr="00784950">
        <w:rPr>
          <w:rtl/>
        </w:rPr>
        <w:t xml:space="preserve"> זה כמעט כל הקיצוץ</w:t>
      </w:r>
      <w:r w:rsidR="00374753">
        <w:rPr>
          <w:rtl/>
        </w:rPr>
        <w:t xml:space="preserve"> </w:t>
      </w:r>
      <w:r w:rsidRPr="00784950">
        <w:rPr>
          <w:rtl/>
        </w:rPr>
        <w:t>בתקציב שאנחנו מדברים עליו.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משעני, אם אפשר בלי להציג שמות פרטיים או משפחתיים.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מה, זה סוד מדינה?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היה כתוב בכל העיתונים.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כתוב,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 תקנון ואנחנו צמודים לתקנון. אני לא יכול כרגע</w:t>
      </w:r>
      <w:r w:rsidR="00374753">
        <w:rPr>
          <w:rtl/>
        </w:rPr>
        <w:t xml:space="preserve"> </w:t>
      </w:r>
      <w:r w:rsidRPr="00784950">
        <w:rPr>
          <w:rtl/>
        </w:rPr>
        <w:t>לזכור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הסעיף,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אין מזכירים שמות של אנשים. אתה יכול לדבר באופן כללי על</w:t>
      </w:r>
      <w:r w:rsidR="00374753">
        <w:rPr>
          <w:rtl/>
        </w:rPr>
        <w:t xml:space="preserve"> </w:t>
      </w:r>
      <w:r w:rsidRPr="00784950">
        <w:rPr>
          <w:rtl/>
        </w:rPr>
        <w:t>הנושא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אחזור על השם שלו. כשבנק מסוים נותן הלוואה כזאת של 3 מיליארדים, ועכשיו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העולם</w:t>
      </w:r>
      <w:r w:rsidR="00374753">
        <w:rPr>
          <w:rtl/>
        </w:rPr>
        <w:t xml:space="preserve"> </w:t>
      </w:r>
      <w:r w:rsidRPr="00784950">
        <w:rPr>
          <w:rtl/>
        </w:rPr>
        <w:t>מחפש איך לקבל את הכסף חזרה, אתה אומר לי שאין מקורות? איך יכול להיות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מקורות?</w:t>
      </w:r>
      <w:r w:rsidR="00374753">
        <w:rPr>
          <w:rtl/>
        </w:rPr>
        <w:t xml:space="preserve"> </w:t>
      </w:r>
      <w:r w:rsidRPr="00784950">
        <w:rPr>
          <w:rtl/>
        </w:rPr>
        <w:t>חסרים מקורות? הרי שנינו באותה עמדה בנושא של בעלי ההון ובנושא של</w:t>
      </w:r>
      <w:r w:rsidR="00374753">
        <w:rPr>
          <w:rtl/>
        </w:rPr>
        <w:t xml:space="preserve"> </w:t>
      </w:r>
      <w:r w:rsidRPr="00784950">
        <w:rPr>
          <w:rtl/>
        </w:rPr>
        <w:t>הירידה על החלשים. תיכף אתייחס לכמה חוקים שבאים בנספח לחוק ההסדרים, שהיום אנחנו</w:t>
      </w:r>
      <w:r w:rsidR="00374753">
        <w:rPr>
          <w:rtl/>
        </w:rPr>
        <w:t xml:space="preserve"> </w:t>
      </w:r>
      <w:r w:rsidRPr="00784950">
        <w:rPr>
          <w:rtl/>
        </w:rPr>
        <w:t>דנים בהם, וחלק מהם באים לפגוע בחלשים, כמו למשל בסניגוריה הציבורית.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השתתפת</w:t>
      </w:r>
      <w:r w:rsidR="00374753">
        <w:rPr>
          <w:rtl/>
        </w:rPr>
        <w:t xml:space="preserve"> </w:t>
      </w:r>
      <w:r w:rsidRPr="00784950">
        <w:rPr>
          <w:rtl/>
        </w:rPr>
        <w:t>בדיון שקיים פה יושב</w:t>
      </w:r>
      <w:r w:rsidR="00374753">
        <w:rPr>
          <w:rtl/>
        </w:rPr>
        <w:t>-</w:t>
      </w:r>
      <w:r w:rsidRPr="00784950">
        <w:rPr>
          <w:rtl/>
        </w:rPr>
        <w:t>ראש ועדת החוקה עם ראש</w:t>
      </w:r>
      <w:r w:rsidR="00374753">
        <w:rPr>
          <w:rtl/>
        </w:rPr>
        <w:t xml:space="preserve"> </w:t>
      </w:r>
      <w:r w:rsidRPr="00784950">
        <w:rPr>
          <w:rtl/>
        </w:rPr>
        <w:t>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הציבורית,</w:t>
      </w:r>
      <w:r w:rsidR="00374753">
        <w:rPr>
          <w:rtl/>
        </w:rPr>
        <w:t xml:space="preserve"> </w:t>
      </w:r>
      <w:r w:rsidRPr="00784950">
        <w:rPr>
          <w:rtl/>
        </w:rPr>
        <w:t>שבא</w:t>
      </w:r>
      <w:r w:rsidR="00374753">
        <w:rPr>
          <w:rtl/>
        </w:rPr>
        <w:t xml:space="preserve"> </w:t>
      </w:r>
      <w:r w:rsidRPr="00784950">
        <w:rPr>
          <w:rtl/>
        </w:rPr>
        <w:t>ואמר, אדוני היושב</w:t>
      </w:r>
      <w:r w:rsidR="00374753">
        <w:rPr>
          <w:rtl/>
        </w:rPr>
        <w:t>-</w:t>
      </w:r>
      <w:r w:rsidRPr="00784950">
        <w:rPr>
          <w:rtl/>
        </w:rPr>
        <w:t>ראש, שהיום הנגישות למשפט הוגן קשה</w:t>
      </w:r>
      <w:r w:rsidR="00374753">
        <w:rPr>
          <w:rtl/>
        </w:rPr>
        <w:t xml:space="preserve"> </w:t>
      </w:r>
      <w:r w:rsidRPr="00784950">
        <w:rPr>
          <w:rtl/>
        </w:rPr>
        <w:t>מאוד.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שאדם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היכולת </w:t>
      </w:r>
      <w:r w:rsidR="00374753">
        <w:rPr>
          <w:rtl/>
        </w:rPr>
        <w:t>–</w:t>
      </w:r>
      <w:r w:rsidRPr="00784950">
        <w:rPr>
          <w:rtl/>
        </w:rPr>
        <w:t xml:space="preserve"> במשפטים פליליים אנחנו מדברים </w:t>
      </w:r>
      <w:r w:rsidR="00374753">
        <w:rPr>
          <w:rtl/>
        </w:rPr>
        <w:t>–</w:t>
      </w:r>
      <w:r w:rsidRPr="00784950">
        <w:rPr>
          <w:rtl/>
        </w:rPr>
        <w:t xml:space="preserve"> כשאין לו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דין,</w:t>
      </w:r>
      <w:r w:rsidR="00374753">
        <w:rPr>
          <w:rtl/>
        </w:rPr>
        <w:t xml:space="preserve"> </w:t>
      </w:r>
      <w:r w:rsidRPr="00784950">
        <w:rPr>
          <w:rtl/>
        </w:rPr>
        <w:t>התוצאה</w:t>
      </w:r>
      <w:r w:rsidR="00374753">
        <w:rPr>
          <w:rtl/>
        </w:rPr>
        <w:t xml:space="preserve"> </w:t>
      </w:r>
      <w:r w:rsidRPr="00784950">
        <w:rPr>
          <w:rtl/>
        </w:rPr>
        <w:t>קשה;</w:t>
      </w:r>
      <w:r w:rsidR="00374753">
        <w:rPr>
          <w:rtl/>
        </w:rPr>
        <w:t xml:space="preserve"> </w:t>
      </w:r>
      <w:r w:rsidRPr="00784950">
        <w:rPr>
          <w:rtl/>
        </w:rPr>
        <w:t>ועשו</w:t>
      </w:r>
      <w:r w:rsidR="00374753">
        <w:rPr>
          <w:rtl/>
        </w:rPr>
        <w:t xml:space="preserve"> </w:t>
      </w:r>
      <w:r w:rsidRPr="00784950">
        <w:rPr>
          <w:rtl/>
        </w:rPr>
        <w:t>סקר בעניין.</w:t>
      </w:r>
      <w:r w:rsidR="00374753">
        <w:rPr>
          <w:rtl/>
        </w:rPr>
        <w:t xml:space="preserve"> </w:t>
      </w:r>
      <w:r w:rsidRPr="00784950">
        <w:rPr>
          <w:rtl/>
        </w:rPr>
        <w:t>יותר מזה, הוא אומר, שגם כשאדם לוקח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הבדל</w:t>
      </w:r>
      <w:r w:rsidR="00374753">
        <w:rPr>
          <w:rtl/>
        </w:rPr>
        <w:t xml:space="preserve"> </w:t>
      </w:r>
      <w:r w:rsidRPr="00784950">
        <w:rPr>
          <w:rtl/>
        </w:rPr>
        <w:t>עצום בין מי שיש לו כסף ולוקח עורך</w:t>
      </w:r>
      <w:r w:rsidR="00374753">
        <w:rPr>
          <w:rtl/>
        </w:rPr>
        <w:t>-</w:t>
      </w:r>
      <w:r w:rsidRPr="00784950">
        <w:rPr>
          <w:rtl/>
        </w:rPr>
        <w:t>דין או סוללת עורכי</w:t>
      </w:r>
      <w:r w:rsidR="00374753">
        <w:rPr>
          <w:rtl/>
        </w:rPr>
        <w:t>-</w:t>
      </w:r>
      <w:r w:rsidRPr="00784950">
        <w:rPr>
          <w:rtl/>
        </w:rPr>
        <w:t>דין,</w:t>
      </w:r>
      <w:r w:rsidR="00374753">
        <w:rPr>
          <w:rtl/>
        </w:rPr>
        <w:t xml:space="preserve"> </w:t>
      </w:r>
      <w:r w:rsidRPr="00784950">
        <w:rPr>
          <w:rtl/>
        </w:rPr>
        <w:t>ומקבל</w:t>
      </w:r>
      <w:r w:rsidR="00374753">
        <w:rPr>
          <w:rtl/>
        </w:rPr>
        <w:t xml:space="preserve"> </w:t>
      </w:r>
      <w:r w:rsidRPr="00784950">
        <w:rPr>
          <w:rtl/>
        </w:rPr>
        <w:t>תוצאה</w:t>
      </w:r>
      <w:r w:rsidR="00374753">
        <w:rPr>
          <w:rtl/>
        </w:rPr>
        <w:t xml:space="preserve"> </w:t>
      </w:r>
      <w:r w:rsidRPr="00784950">
        <w:rPr>
          <w:rtl/>
        </w:rPr>
        <w:t>לגמרי</w:t>
      </w:r>
      <w:r w:rsidR="00374753">
        <w:rPr>
          <w:rtl/>
        </w:rPr>
        <w:t xml:space="preserve"> </w:t>
      </w:r>
      <w:r w:rsidRPr="00784950">
        <w:rPr>
          <w:rtl/>
        </w:rPr>
        <w:t>אחרת,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אם העבירה היא אותה עבירה, גם אם הנסיבות דומות,</w:t>
      </w:r>
      <w:r w:rsidR="00374753">
        <w:rPr>
          <w:rtl/>
        </w:rPr>
        <w:t xml:space="preserve"> </w:t>
      </w:r>
      <w:r w:rsidRPr="00784950">
        <w:rPr>
          <w:rtl/>
        </w:rPr>
        <w:t>לעומת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כסף ומסתפק בעורך</w:t>
      </w:r>
      <w:r w:rsidR="00374753">
        <w:rPr>
          <w:rtl/>
        </w:rPr>
        <w:t>-</w:t>
      </w:r>
      <w:r w:rsidRPr="00784950">
        <w:rPr>
          <w:rtl/>
        </w:rPr>
        <w:t>דין פחות טוב. זו אחת הדוגמאות.</w:t>
      </w:r>
      <w:r w:rsidR="00374753">
        <w:rPr>
          <w:rtl/>
        </w:rPr>
        <w:t xml:space="preserve"> </w:t>
      </w:r>
      <w:r w:rsidRPr="00784950">
        <w:rPr>
          <w:rtl/>
        </w:rPr>
        <w:t>עכשיו זה</w:t>
      </w:r>
      <w:r w:rsidR="00374753">
        <w:rPr>
          <w:rtl/>
        </w:rPr>
        <w:t xml:space="preserve"> </w:t>
      </w:r>
      <w:r w:rsidRPr="00784950">
        <w:rPr>
          <w:rtl/>
        </w:rPr>
        <w:t>הזמן לפגוע באלה דווקא? בזה צריך לקצץ?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הערה כללית. כבר אמרנו את זה היום בדיון על חוק ההסדרים, ונגיד את</w:t>
      </w:r>
      <w:r w:rsidR="00374753">
        <w:rPr>
          <w:rtl/>
        </w:rPr>
        <w:t xml:space="preserve"> </w:t>
      </w:r>
      <w:r w:rsidRPr="00784950">
        <w:rPr>
          <w:rtl/>
        </w:rPr>
        <w:t>זה עוד פעם בעניין של 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בכנות, אתה יודע מה השקפתי ומה דעותי לגבי ש"ס ולגבי מה שאתם</w:t>
      </w:r>
      <w:r w:rsidR="00374753">
        <w:rPr>
          <w:rtl/>
        </w:rPr>
        <w:t xml:space="preserve"> </w:t>
      </w:r>
      <w:r w:rsidRPr="00784950">
        <w:rPr>
          <w:rtl/>
        </w:rPr>
        <w:t>עושים.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שמחתי</w:t>
      </w:r>
      <w:r w:rsidR="00374753">
        <w:rPr>
          <w:rtl/>
        </w:rPr>
        <w:t xml:space="preserve"> </w:t>
      </w:r>
      <w:r w:rsidRPr="00784950">
        <w:rPr>
          <w:rtl/>
        </w:rPr>
        <w:t>כשדווקא</w:t>
      </w:r>
      <w:r w:rsidR="00374753">
        <w:rPr>
          <w:rtl/>
        </w:rPr>
        <w:t xml:space="preserve"> </w:t>
      </w:r>
      <w:r w:rsidRPr="00784950">
        <w:rPr>
          <w:rtl/>
        </w:rPr>
        <w:t>אתם ישבתם פה יחד אתנו, גם בוועדות וגם פה במליאה,</w:t>
      </w:r>
      <w:r w:rsidR="00374753">
        <w:rPr>
          <w:rtl/>
        </w:rPr>
        <w:t xml:space="preserve"> </w:t>
      </w:r>
      <w:r w:rsidRPr="00784950">
        <w:rPr>
          <w:rtl/>
        </w:rPr>
        <w:t>ותקפתם</w:t>
      </w:r>
      <w:r w:rsidR="00374753">
        <w:rPr>
          <w:rtl/>
        </w:rPr>
        <w:t xml:space="preserve"> </w:t>
      </w:r>
      <w:r w:rsidRPr="00784950">
        <w:rPr>
          <w:rtl/>
        </w:rPr>
        <w:t>את התקציב משום שהוא פוגע בחלשים. אי</w:t>
      </w:r>
      <w:r w:rsidR="00374753">
        <w:rPr>
          <w:rtl/>
        </w:rPr>
        <w:t>-</w:t>
      </w:r>
      <w:r w:rsidRPr="00784950">
        <w:rPr>
          <w:rtl/>
        </w:rPr>
        <w:t>אפשר היום לבוא ולומר, ואני לא אומר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 חס וחלילה, באיזו כוונה אליכם, אבל אי</w:t>
      </w:r>
      <w:r w:rsidR="00374753">
        <w:rPr>
          <w:rtl/>
        </w:rPr>
        <w:t>-</w:t>
      </w:r>
      <w:r w:rsidRPr="00784950">
        <w:rPr>
          <w:rtl/>
        </w:rPr>
        <w:t>אפשר היום לבוא ולומר, כיוון שהמצב</w:t>
      </w:r>
      <w:r w:rsidR="00374753">
        <w:rPr>
          <w:rtl/>
        </w:rPr>
        <w:t xml:space="preserve"> </w:t>
      </w:r>
      <w:r w:rsidRPr="00784950">
        <w:rPr>
          <w:rtl/>
        </w:rPr>
        <w:t>קשה אין ברירה, אנחנו נאלצים לתמוך בתקציב.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דעתי.</w:t>
      </w:r>
      <w:r w:rsidR="00374753">
        <w:rPr>
          <w:rtl/>
        </w:rPr>
        <w:t xml:space="preserve"> </w:t>
      </w:r>
      <w:r w:rsidRPr="00784950">
        <w:rPr>
          <w:rtl/>
        </w:rPr>
        <w:t>אני חושב שמוטב היה לו הממשלה לא היתה מגישה היום את</w:t>
      </w:r>
      <w:r w:rsidR="00374753">
        <w:rPr>
          <w:rtl/>
        </w:rPr>
        <w:t xml:space="preserve"> </w:t>
      </w:r>
      <w:r w:rsidRPr="00784950">
        <w:rPr>
          <w:rtl/>
        </w:rPr>
        <w:t>התקציב. היא היתה לוקחת לה עוד חודש, עוד חודש וחצי, עד 31 במרס, ומתכוננת ומכינה</w:t>
      </w:r>
      <w:r w:rsidR="00374753">
        <w:rPr>
          <w:rtl/>
        </w:rPr>
        <w:t xml:space="preserve"> </w:t>
      </w:r>
      <w:r w:rsidRPr="00784950">
        <w:rPr>
          <w:rtl/>
        </w:rPr>
        <w:t>עצמה</w:t>
      </w:r>
      <w:r w:rsidR="00374753">
        <w:rPr>
          <w:rtl/>
        </w:rPr>
        <w:t xml:space="preserve"> </w:t>
      </w:r>
      <w:r w:rsidRPr="00784950">
        <w:rPr>
          <w:rtl/>
        </w:rPr>
        <w:t>ומביאה תקציב אחר, משום שהיום, אדוני, אני לא יודע אם שמעת בחדשות של הערב,</w:t>
      </w:r>
      <w:r w:rsidR="00374753">
        <w:rPr>
          <w:rtl/>
        </w:rPr>
        <w:t xml:space="preserve"> </w:t>
      </w:r>
      <w:r w:rsidRPr="00784950">
        <w:rPr>
          <w:rtl/>
        </w:rPr>
        <w:t>הנתונים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חודש ינואר באשר להכנסות ממסים </w:t>
      </w:r>
      <w:r w:rsidR="00374753">
        <w:rPr>
          <w:rtl/>
        </w:rPr>
        <w:t>–</w:t>
      </w:r>
      <w:r w:rsidRPr="00784950">
        <w:rPr>
          <w:rtl/>
        </w:rPr>
        <w:t xml:space="preserve"> וזה לא גבייה, אני מדבר על הכנסות;</w:t>
      </w:r>
      <w:r w:rsidR="00374753">
        <w:rPr>
          <w:rtl/>
        </w:rPr>
        <w:t xml:space="preserve"> </w:t>
      </w:r>
      <w:r w:rsidRPr="00784950">
        <w:rPr>
          <w:rtl/>
        </w:rPr>
        <w:t>גבייה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סיפור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האם אתה גובה </w:t>
      </w:r>
      <w:r w:rsidR="00374753">
        <w:rPr>
          <w:rtl/>
        </w:rPr>
        <w:t>–</w:t>
      </w:r>
      <w:r w:rsidRPr="00784950">
        <w:rPr>
          <w:rtl/>
        </w:rPr>
        <w:t xml:space="preserve"> הם שפשוט אין הכנסות. אם שמתם לב כמה</w:t>
      </w:r>
      <w:r w:rsidR="00374753">
        <w:rPr>
          <w:rtl/>
        </w:rPr>
        <w:t xml:space="preserve"> </w:t>
      </w:r>
      <w:r w:rsidRPr="00784950">
        <w:rPr>
          <w:rtl/>
        </w:rPr>
        <w:t>החזרים</w:t>
      </w:r>
      <w:r w:rsidR="00374753">
        <w:rPr>
          <w:rtl/>
        </w:rPr>
        <w:t xml:space="preserve"> </w:t>
      </w:r>
      <w:r w:rsidRPr="00784950">
        <w:rPr>
          <w:rtl/>
        </w:rPr>
        <w:t>לעצמאים</w:t>
      </w:r>
      <w:r w:rsidR="00374753">
        <w:rPr>
          <w:rtl/>
        </w:rPr>
        <w:t xml:space="preserve"> </w:t>
      </w:r>
      <w:r w:rsidRPr="00784950">
        <w:rPr>
          <w:rtl/>
        </w:rPr>
        <w:t>יש.</w:t>
      </w:r>
      <w:r w:rsidR="00374753">
        <w:rPr>
          <w:rtl/>
        </w:rPr>
        <w:t xml:space="preserve"> </w:t>
      </w:r>
      <w:r w:rsidRPr="00784950">
        <w:rPr>
          <w:rtl/>
        </w:rPr>
        <w:t>את זה שר האוצר לא צפה.</w:t>
      </w:r>
      <w:r w:rsidR="00374753">
        <w:rPr>
          <w:rtl/>
        </w:rPr>
        <w:t xml:space="preserve"> </w:t>
      </w:r>
      <w:r w:rsidRPr="00784950">
        <w:rPr>
          <w:rtl/>
        </w:rPr>
        <w:t>אני צפיתי את זה כמי שהיה עד לפני</w:t>
      </w:r>
      <w:r w:rsidR="00374753">
        <w:rPr>
          <w:rtl/>
        </w:rPr>
        <w:t xml:space="preserve"> </w:t>
      </w:r>
      <w:r w:rsidRPr="00784950">
        <w:rPr>
          <w:rtl/>
        </w:rPr>
        <w:t>שנה בעל מקצוע חופשי. הבנתי שזה הולך לקרות. כל אחד דיבר על זה בשוק.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החזרים משנה קודמת?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בוודאי.</w:t>
      </w:r>
      <w:r w:rsidR="00374753">
        <w:rPr>
          <w:rtl/>
        </w:rPr>
        <w:t xml:space="preserve"> </w:t>
      </w:r>
      <w:r w:rsidRPr="00784950">
        <w:rPr>
          <w:rtl/>
        </w:rPr>
        <w:t>המשכנו לשלם מקדמות בשיעור של השנה הקודמת, משום שלא רצינו להוריד.</w:t>
      </w:r>
      <w:r w:rsidR="00374753">
        <w:rPr>
          <w:rtl/>
        </w:rPr>
        <w:t xml:space="preserve"> </w:t>
      </w:r>
      <w:r w:rsidRPr="00784950">
        <w:rPr>
          <w:rtl/>
        </w:rPr>
        <w:t>אמרנו,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זאת יעלו אז שלא נחטוף קנסות, ושילמנו. אבל כשהגיע סוף השנה וכל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החשבון</w:t>
      </w:r>
      <w:r w:rsidR="00374753">
        <w:rPr>
          <w:rtl/>
        </w:rPr>
        <w:t xml:space="preserve"> </w:t>
      </w:r>
      <w:r w:rsidRPr="00784950">
        <w:rPr>
          <w:rtl/>
        </w:rPr>
        <w:t>הסופי,</w:t>
      </w:r>
      <w:r w:rsidR="00374753">
        <w:rPr>
          <w:rtl/>
        </w:rPr>
        <w:t xml:space="preserve"> </w:t>
      </w:r>
      <w:r w:rsidRPr="00784950">
        <w:rPr>
          <w:rtl/>
        </w:rPr>
        <w:t>הוא רואה ששילם יותר מדי, ואז באה המכה הגדולה של</w:t>
      </w:r>
      <w:r w:rsidR="00374753">
        <w:rPr>
          <w:rtl/>
        </w:rPr>
        <w:t xml:space="preserve"> </w:t>
      </w:r>
      <w:r w:rsidRPr="00784950">
        <w:rPr>
          <w:rtl/>
        </w:rPr>
        <w:t>ההחזרים.</w:t>
      </w:r>
      <w:r w:rsidR="00374753">
        <w:rPr>
          <w:rtl/>
        </w:rPr>
        <w:t xml:space="preserve"> </w:t>
      </w:r>
      <w:r w:rsidRPr="00784950">
        <w:rPr>
          <w:rtl/>
        </w:rPr>
        <w:t>החזרי</w:t>
      </w:r>
      <w:r w:rsidR="00374753">
        <w:rPr>
          <w:rtl/>
        </w:rPr>
        <w:t xml:space="preserve"> </w:t>
      </w:r>
      <w:r w:rsidRPr="00784950">
        <w:rPr>
          <w:rtl/>
        </w:rPr>
        <w:t>ענק. זה הולך ונעשה גרוע יותר ויותר, כך שברור לגמרי שיהיה צורך</w:t>
      </w:r>
      <w:r w:rsidR="00374753">
        <w:rPr>
          <w:rtl/>
        </w:rPr>
        <w:t xml:space="preserve"> </w:t>
      </w:r>
      <w:r w:rsidRPr="00784950">
        <w:rPr>
          <w:rtl/>
        </w:rPr>
        <w:t>בקיצוץ</w:t>
      </w:r>
      <w:r w:rsidR="00374753">
        <w:rPr>
          <w:rtl/>
        </w:rPr>
        <w:t xml:space="preserve"> </w:t>
      </w:r>
      <w:r w:rsidRPr="00784950">
        <w:rPr>
          <w:rtl/>
        </w:rPr>
        <w:t>נוסף,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יהיה?</w:t>
      </w:r>
      <w:r w:rsidR="00374753">
        <w:rPr>
          <w:rtl/>
        </w:rPr>
        <w:t xml:space="preserve"> </w:t>
      </w:r>
      <w:r w:rsidRPr="00784950">
        <w:rPr>
          <w:rtl/>
        </w:rPr>
        <w:t>אם את השבר הזה אנחנו עוברים עכשיו, מה יהיה בעוד</w:t>
      </w:r>
      <w:r w:rsidR="00374753">
        <w:rPr>
          <w:rtl/>
        </w:rPr>
        <w:t xml:space="preserve"> </w:t>
      </w:r>
      <w:r w:rsidRPr="00784950">
        <w:rPr>
          <w:rtl/>
        </w:rPr>
        <w:t>חודש,</w:t>
      </w:r>
      <w:r w:rsidR="00374753">
        <w:rPr>
          <w:rtl/>
        </w:rPr>
        <w:t xml:space="preserve"> </w:t>
      </w:r>
      <w:r w:rsidRPr="00784950">
        <w:rPr>
          <w:rtl/>
        </w:rPr>
        <w:t>בעוד</w:t>
      </w:r>
      <w:r w:rsidR="00374753">
        <w:rPr>
          <w:rtl/>
        </w:rPr>
        <w:t xml:space="preserve"> </w:t>
      </w:r>
      <w:r w:rsidRPr="00784950">
        <w:rPr>
          <w:rtl/>
        </w:rPr>
        <w:t>חודשיים,</w:t>
      </w:r>
      <w:r w:rsidR="00374753">
        <w:rPr>
          <w:rtl/>
        </w:rPr>
        <w:t xml:space="preserve"> </w:t>
      </w:r>
      <w:r w:rsidRPr="00784950">
        <w:rPr>
          <w:rtl/>
        </w:rPr>
        <w:t>בעוד שלושה חודשים, כשיבוא שר האוצר הנה ויגיד, רגע, צריך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לקצץ עוד 6 מיליארדים? אז עוד הפעם הוא יקצץ לחלשים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לי, אדוני, אין שום ספק שיצטרכו לקצץ לפחות 4</w:t>
      </w:r>
      <w:r w:rsidR="00374753">
        <w:rPr>
          <w:rtl/>
        </w:rPr>
        <w:t>-</w:t>
      </w:r>
      <w:r w:rsidRPr="00784950">
        <w:rPr>
          <w:rtl/>
        </w:rPr>
        <w:t>5 מיליארדים. אלה דברים שאמרתי</w:t>
      </w:r>
      <w:r w:rsidR="00374753">
        <w:rPr>
          <w:rtl/>
        </w:rPr>
        <w:t xml:space="preserve"> </w:t>
      </w:r>
      <w:r w:rsidRPr="00784950">
        <w:rPr>
          <w:rtl/>
        </w:rPr>
        <w:t>לשר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לפני כחודשיים, כמדומני, כשנשאתי ב"גני התערוכה" נאום בנושא חוק</w:t>
      </w:r>
      <w:r w:rsidR="00374753">
        <w:rPr>
          <w:rtl/>
        </w:rPr>
        <w:t xml:space="preserve"> </w:t>
      </w:r>
      <w:r w:rsidRPr="00784950">
        <w:rPr>
          <w:rtl/>
        </w:rPr>
        <w:t>הפנסיה.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 ויושב</w:t>
      </w:r>
      <w:r w:rsidR="00374753">
        <w:rPr>
          <w:rtl/>
        </w:rPr>
        <w:t>-</w:t>
      </w:r>
      <w:r w:rsidRPr="00784950">
        <w:rPr>
          <w:rtl/>
        </w:rPr>
        <w:t>ראש ההסתדרות, ואמרתי לשר האוצר, שאין לי ספק</w:t>
      </w:r>
      <w:r w:rsidR="00374753">
        <w:rPr>
          <w:rtl/>
        </w:rPr>
        <w:t xml:space="preserve"> </w:t>
      </w:r>
      <w:r w:rsidRPr="00784950">
        <w:rPr>
          <w:rtl/>
        </w:rPr>
        <w:t>שיהיה צריך להגיע לפחות ל</w:t>
      </w:r>
      <w:r w:rsidR="00374753">
        <w:rPr>
          <w:rtl/>
        </w:rPr>
        <w:t>-</w:t>
      </w:r>
      <w:r w:rsidRPr="00784950">
        <w:rPr>
          <w:rtl/>
        </w:rPr>
        <w:t>10 מיליארדים, אם לא ליותר, כי גם האומדנים שאדוני ציין</w:t>
      </w:r>
      <w:r w:rsidR="00374753">
        <w:rPr>
          <w:rtl/>
        </w:rPr>
        <w:t xml:space="preserve"> </w:t>
      </w:r>
      <w:r w:rsidRPr="00784950">
        <w:rPr>
          <w:rtl/>
        </w:rPr>
        <w:t>לגבי הגבייה וההכנסות הנוספות, מעבר להחזרים שיצטרכו לתת, גם אומדן הגבייה היה 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גבוה</w:t>
      </w:r>
      <w:r w:rsidR="00374753">
        <w:rPr>
          <w:rtl/>
        </w:rPr>
        <w:t xml:space="preserve"> – </w:t>
      </w:r>
      <w:r w:rsidRPr="00784950">
        <w:rPr>
          <w:rtl/>
        </w:rPr>
        <w:t>כשדיברו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="00374753" w:rsidRPr="00784950">
        <w:rPr>
          <w:rtl/>
        </w:rPr>
        <w:t>6</w:t>
      </w:r>
      <w:r w:rsidR="00374753">
        <w:rPr>
          <w:rtl/>
        </w:rPr>
        <w:t xml:space="preserve">% </w:t>
      </w:r>
      <w:r w:rsidRPr="00784950">
        <w:rPr>
          <w:rtl/>
        </w:rPr>
        <w:t>צמיחה</w:t>
      </w:r>
      <w:r w:rsidR="00374753">
        <w:rPr>
          <w:rtl/>
        </w:rPr>
        <w:t xml:space="preserve"> </w:t>
      </w:r>
      <w:r w:rsidRPr="00784950">
        <w:rPr>
          <w:rtl/>
        </w:rPr>
        <w:t>או קצת יותר, אז דיברו על 75 מיליארד שקלים</w:t>
      </w:r>
      <w:r w:rsidR="00374753">
        <w:rPr>
          <w:rtl/>
        </w:rPr>
        <w:t xml:space="preserve"> </w:t>
      </w:r>
      <w:r w:rsidRPr="00784950">
        <w:rPr>
          <w:rtl/>
        </w:rPr>
        <w:t>הכנסות.</w:t>
      </w:r>
      <w:r w:rsidR="00374753">
        <w:rPr>
          <w:rtl/>
        </w:rPr>
        <w:t xml:space="preserve"> </w:t>
      </w:r>
      <w:r w:rsidRPr="00784950">
        <w:rPr>
          <w:rtl/>
        </w:rPr>
        <w:t>ההערכה</w:t>
      </w:r>
      <w:r w:rsidR="00374753">
        <w:rPr>
          <w:rtl/>
        </w:rPr>
        <w:t xml:space="preserve"> </w:t>
      </w:r>
      <w:r w:rsidRPr="00784950">
        <w:rPr>
          <w:rtl/>
        </w:rPr>
        <w:t>שלהם,</w:t>
      </w:r>
      <w:r w:rsidR="00374753">
        <w:rPr>
          <w:rtl/>
        </w:rPr>
        <w:t xml:space="preserve"> </w:t>
      </w:r>
      <w:r w:rsidRPr="00784950">
        <w:rPr>
          <w:rtl/>
        </w:rPr>
        <w:t>כמדומני,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83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95 מיליארד, וזה דבר שהיה מופרך</w:t>
      </w:r>
      <w:r w:rsidR="00374753">
        <w:rPr>
          <w:rtl/>
        </w:rPr>
        <w:t xml:space="preserve"> </w:t>
      </w:r>
      <w:r w:rsidRPr="00784950">
        <w:rPr>
          <w:rtl/>
        </w:rPr>
        <w:t>מיסודו, משום שבצמיחה כזאת אי</w:t>
      </w:r>
      <w:r w:rsidR="00374753">
        <w:rPr>
          <w:rtl/>
        </w:rPr>
        <w:t>-</w:t>
      </w:r>
      <w:r w:rsidRPr="00784950">
        <w:rPr>
          <w:rtl/>
        </w:rPr>
        <w:t>אפשר להגיע לסכומים כאלה.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שאולי מן החוכמה וההיגיון הכלכלי היה לחכות. לא נורא.</w:t>
      </w:r>
      <w:r w:rsidR="00374753">
        <w:rPr>
          <w:rtl/>
        </w:rPr>
        <w:t xml:space="preserve"> </w:t>
      </w:r>
      <w:r w:rsidRPr="00784950">
        <w:rPr>
          <w:rtl/>
        </w:rPr>
        <w:t>אפשר לנסוע לארצות</w:t>
      </w:r>
      <w:r w:rsidR="00374753">
        <w:rPr>
          <w:rtl/>
        </w:rPr>
        <w:t>-</w:t>
      </w:r>
      <w:r w:rsidRPr="00784950">
        <w:rPr>
          <w:rtl/>
        </w:rPr>
        <w:t>הברית גם בלי 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בכלל חושב שאנחנו צריכים לעשות רוויזיה בכל הנושא של התקציב, כי כך קשה</w:t>
      </w:r>
      <w:r w:rsidR="00374753">
        <w:rPr>
          <w:rtl/>
        </w:rPr>
        <w:t xml:space="preserve"> </w:t>
      </w:r>
      <w:r w:rsidRPr="00784950">
        <w:rPr>
          <w:rtl/>
        </w:rPr>
        <w:t>לנהל</w:t>
      </w:r>
      <w:r w:rsidR="00374753">
        <w:rPr>
          <w:rtl/>
        </w:rPr>
        <w:t xml:space="preserve"> </w:t>
      </w:r>
      <w:r w:rsidRPr="00784950">
        <w:rPr>
          <w:rtl/>
        </w:rPr>
        <w:t>עניינים,</w:t>
      </w:r>
      <w:r w:rsidR="00374753">
        <w:rPr>
          <w:rtl/>
        </w:rPr>
        <w:t xml:space="preserve"> </w:t>
      </w:r>
      <w:r w:rsidRPr="00784950">
        <w:rPr>
          <w:rtl/>
        </w:rPr>
        <w:t>בעיקר לאור חוק ההסדרים וכל הדברים שנלווים אליו. אפשר היה לחכות</w:t>
      </w:r>
      <w:r w:rsidR="00374753">
        <w:rPr>
          <w:rtl/>
        </w:rPr>
        <w:t xml:space="preserve"> </w:t>
      </w:r>
      <w:r w:rsidRPr="00784950">
        <w:rPr>
          <w:rtl/>
        </w:rPr>
        <w:t>עוד חודש, עוד חודש וחצי, להכין, להתכונן, לבדוק אולי יותר טוב את הנתונים ולהביא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אחר.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שאם יש משבר ומצב חירום, במצבי חירום עושים צעדי חירום.</w:t>
      </w:r>
      <w:r w:rsidR="00374753">
        <w:rPr>
          <w:rtl/>
        </w:rPr>
        <w:t xml:space="preserve"> </w:t>
      </w:r>
      <w:r w:rsidRPr="00784950">
        <w:rPr>
          <w:rtl/>
        </w:rPr>
        <w:t>צעדי</w:t>
      </w:r>
      <w:r w:rsidR="00374753">
        <w:rPr>
          <w:rtl/>
        </w:rPr>
        <w:t xml:space="preserve"> </w:t>
      </w:r>
      <w:r w:rsidRPr="00784950">
        <w:rPr>
          <w:rtl/>
        </w:rPr>
        <w:t>חירום זה לא מתכונת כלכלית קבועה, אלא צריך לעשות דברים יוצאים מגדר הרגיל.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חשבתי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כמה דברים, אבל אינני רוצה לפרוס אותם כאן, משום שתיכף תקום צעקה</w:t>
      </w:r>
      <w:r w:rsidR="00374753">
        <w:rPr>
          <w:rtl/>
        </w:rPr>
        <w:t xml:space="preserve"> </w:t>
      </w:r>
      <w:r w:rsidRPr="00784950">
        <w:rPr>
          <w:rtl/>
        </w:rPr>
        <w:t>גדולה, בעיקר של בעלי ההון והכלכלנים. אני חושב שכן צריך לעשות צעדים יוצאים מגדר</w:t>
      </w:r>
      <w:r w:rsidR="00374753">
        <w:rPr>
          <w:rtl/>
        </w:rPr>
        <w:t xml:space="preserve"> </w:t>
      </w:r>
      <w:r w:rsidRPr="00784950">
        <w:rPr>
          <w:rtl/>
        </w:rPr>
        <w:t>הרגיל, אולי אפילו במקום לקצץ, כדי שלא לפגוע בשכבות החלשות, למצוא מקורות הכנסה.</w:t>
      </w:r>
      <w:r w:rsidR="00374753">
        <w:rPr>
          <w:rtl/>
        </w:rPr>
        <w:t xml:space="preserve"> </w:t>
      </w:r>
      <w:r w:rsidRPr="00784950">
        <w:rPr>
          <w:rtl/>
        </w:rPr>
        <w:t>אני סתם זורק רמז: למשל בנושא של החזר חובות. צריך לחשוב גם על הכיוון הזה.</w:t>
      </w:r>
      <w:r w:rsidR="00374753">
        <w:rPr>
          <w:rtl/>
        </w:rPr>
        <w:t xml:space="preserve"> </w:t>
      </w:r>
      <w:r w:rsidRPr="00784950">
        <w:rPr>
          <w:rtl/>
        </w:rPr>
        <w:t>הלוא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גדול מהתקציב זה החזר חובות. אפשר גם לחשוב על זה, לא יקרה אסון גדול, אם זה</w:t>
      </w:r>
      <w:r w:rsidR="00374753">
        <w:rPr>
          <w:rtl/>
        </w:rPr>
        <w:t xml:space="preserve"> </w:t>
      </w:r>
      <w:r w:rsidRPr="00784950">
        <w:rPr>
          <w:rtl/>
        </w:rPr>
        <w:t>מצב חירום כלכלי. אבל אף אחד לא חושב על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לענייננו. אני רוצה להתייחס לחוק לתיקון פקודת הרוקחים, ואגיד לאדוני</w:t>
      </w:r>
      <w:r w:rsidR="00374753">
        <w:rPr>
          <w:rtl/>
        </w:rPr>
        <w:t xml:space="preserve"> </w:t>
      </w:r>
      <w:r w:rsidRPr="00784950">
        <w:rPr>
          <w:rtl/>
        </w:rPr>
        <w:t>מדוע,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שזה סימפטום או דוגמה לאיך מנצלים תקציב וחוק הסדרים כדי להביא משהו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בינו לבין השגת יעדי התקציב. חוק ההסדרים במשק המדינה כוונתו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תיקוני</w:t>
      </w:r>
      <w:r w:rsidR="00374753">
        <w:rPr>
          <w:rtl/>
        </w:rPr>
        <w:t xml:space="preserve"> </w:t>
      </w:r>
      <w:r w:rsidRPr="00784950">
        <w:rPr>
          <w:rtl/>
        </w:rPr>
        <w:t>חקיקה כדי להשיג את יעדי התקציב. אני לא יודע מדוע נכנסה פה פקודת</w:t>
      </w:r>
      <w:r w:rsidR="00374753">
        <w:rPr>
          <w:rtl/>
        </w:rPr>
        <w:t xml:space="preserve"> </w:t>
      </w:r>
      <w:r w:rsidRPr="00784950">
        <w:rPr>
          <w:rtl/>
        </w:rPr>
        <w:t>הרוקחים.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גם חושב, שעצם ההסכמה של האוצר להפריד את החוק הזה ולהעביר אותו לוועדת</w:t>
      </w:r>
      <w:r w:rsidR="00374753">
        <w:rPr>
          <w:rtl/>
        </w:rPr>
        <w:t xml:space="preserve"> </w:t>
      </w:r>
      <w:r w:rsidRPr="00784950">
        <w:rPr>
          <w:rtl/>
        </w:rPr>
        <w:t>העבודה,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לוועדת</w:t>
      </w:r>
      <w:r w:rsidR="00374753">
        <w:rPr>
          <w:rtl/>
        </w:rPr>
        <w:t xml:space="preserve"> </w:t>
      </w:r>
      <w:r w:rsidRPr="00784950">
        <w:rPr>
          <w:rtl/>
        </w:rPr>
        <w:t>הכספים, זה כבר אומר דורשני, ואני באמת לא יודע, אדוני, מה</w:t>
      </w:r>
      <w:r w:rsidR="00374753">
        <w:rPr>
          <w:rtl/>
        </w:rPr>
        <w:t xml:space="preserve"> </w:t>
      </w:r>
      <w:r w:rsidRPr="00784950">
        <w:rPr>
          <w:rtl/>
        </w:rPr>
        <w:t>עומד מאחורי הרצון של משרד האוצר להעביר את התיקון הזה מהר עכשיו עם חוק ההסדרים.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היה לעשות את זה גם בעוד חודש, בעוד חודשיים. הרי כשממשלה רוצה להעביר</w:t>
      </w:r>
      <w:r w:rsidR="00374753">
        <w:rPr>
          <w:rtl/>
        </w:rPr>
        <w:t xml:space="preserve"> </w:t>
      </w:r>
      <w:r w:rsidRPr="00784950">
        <w:rPr>
          <w:rtl/>
        </w:rPr>
        <w:t>חוק,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להעביר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מהר מאוד גם בלי חוק ההסדרים. ואגיד לאדוני למה.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יושב בראש ועדת העבודה והרווחה </w:t>
      </w:r>
      <w:r w:rsidR="00374753">
        <w:rPr>
          <w:rtl/>
        </w:rPr>
        <w:t>–</w:t>
      </w:r>
      <w:r w:rsidRPr="00784950">
        <w:rPr>
          <w:rtl/>
        </w:rPr>
        <w:t xml:space="preserve"> כל הגורמים המקצועיים מתנגדים להצעת החוק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של מכירת תרופות ללא מרשם שלא בבתי</w:t>
      </w:r>
      <w:r w:rsidR="00374753">
        <w:rPr>
          <w:rtl/>
        </w:rPr>
        <w:t>-</w:t>
      </w:r>
      <w:r w:rsidRPr="00784950">
        <w:rPr>
          <w:rtl/>
        </w:rPr>
        <w:t>מרקחת. מתנגדים. קמה ועדה מקצועית שקבעה</w:t>
      </w:r>
      <w:r w:rsidR="00374753">
        <w:rPr>
          <w:rtl/>
        </w:rPr>
        <w:t xml:space="preserve"> </w:t>
      </w:r>
      <w:r w:rsidRPr="00784950">
        <w:rPr>
          <w:rtl/>
        </w:rPr>
        <w:t>חד</w:t>
      </w:r>
      <w:r w:rsidR="00374753">
        <w:rPr>
          <w:rtl/>
        </w:rPr>
        <w:t>-</w:t>
      </w:r>
      <w:r w:rsidRPr="00784950">
        <w:rPr>
          <w:rtl/>
        </w:rPr>
        <w:t>משמעית, שתרופות ללא מרשם יימכרו אך ורק בבתי</w:t>
      </w:r>
      <w:r w:rsidR="00374753">
        <w:rPr>
          <w:rtl/>
        </w:rPr>
        <w:t>-</w:t>
      </w:r>
      <w:r w:rsidRPr="00784950">
        <w:rPr>
          <w:rtl/>
        </w:rPr>
        <w:t>מרקחת.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 הזאת היא ועדת</w:t>
      </w:r>
      <w:r w:rsidR="00374753">
        <w:rPr>
          <w:rtl/>
        </w:rPr>
        <w:t>-</w:t>
      </w:r>
      <w:r w:rsidRPr="00784950">
        <w:rPr>
          <w:rtl/>
        </w:rPr>
        <w:t>הלקין?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אבל אני לא רק מסתמך על הוועדה, אלא אני רוצה לקרוא לכם מכתב של מנכ"ל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הבריאות</w:t>
      </w:r>
      <w:r w:rsidR="00374753">
        <w:rPr>
          <w:rtl/>
        </w:rPr>
        <w:t xml:space="preserve"> </w:t>
      </w:r>
      <w:r w:rsidRPr="00784950">
        <w:rPr>
          <w:rtl/>
        </w:rPr>
        <w:t>לפרופסור</w:t>
      </w:r>
      <w:r w:rsidR="00374753">
        <w:rPr>
          <w:rtl/>
        </w:rPr>
        <w:t xml:space="preserve"> </w:t>
      </w:r>
      <w:r w:rsidRPr="00784950">
        <w:rPr>
          <w:rtl/>
        </w:rPr>
        <w:t>הלל הלקין, שעמד בראש הוועדה, והוא כותב לו כך: "הנדון:</w:t>
      </w:r>
      <w:r w:rsidR="00374753">
        <w:rPr>
          <w:rtl/>
        </w:rPr>
        <w:t xml:space="preserve"> </w:t>
      </w:r>
      <w:r w:rsidRPr="00784950">
        <w:rPr>
          <w:rtl/>
        </w:rPr>
        <w:t>דוח</w:t>
      </w:r>
      <w:r w:rsidR="00374753">
        <w:rPr>
          <w:rtl/>
        </w:rPr>
        <w:t xml:space="preserve"> </w:t>
      </w:r>
      <w:r w:rsidRPr="00784950">
        <w:rPr>
          <w:rtl/>
        </w:rPr>
        <w:t>הוועדה,</w:t>
      </w:r>
      <w:r w:rsidR="00374753">
        <w:rPr>
          <w:rtl/>
        </w:rPr>
        <w:t xml:space="preserve"> </w:t>
      </w:r>
      <w:r w:rsidRPr="00784950">
        <w:rPr>
          <w:rtl/>
        </w:rPr>
        <w:t>רגולציה</w:t>
      </w:r>
      <w:r w:rsidR="00374753">
        <w:rPr>
          <w:rtl/>
        </w:rPr>
        <w:t xml:space="preserve"> </w:t>
      </w:r>
      <w:r w:rsidRPr="00784950">
        <w:rPr>
          <w:rtl/>
        </w:rPr>
        <w:t>של תרופות ללא מרשם.</w:t>
      </w:r>
      <w:r w:rsidR="00374753">
        <w:rPr>
          <w:rtl/>
        </w:rPr>
        <w:t xml:space="preserve"> </w:t>
      </w:r>
      <w:r w:rsidRPr="00784950">
        <w:rPr>
          <w:rtl/>
        </w:rPr>
        <w:t>ברצוני להודות לכם על העבודה המקיפה</w:t>
      </w:r>
      <w:r w:rsidR="00374753">
        <w:rPr>
          <w:rtl/>
        </w:rPr>
        <w:t xml:space="preserve"> </w:t>
      </w:r>
      <w:r w:rsidRPr="00784950">
        <w:rPr>
          <w:rtl/>
        </w:rPr>
        <w:t>וההמלצות</w:t>
      </w:r>
      <w:r w:rsidR="00374753">
        <w:rPr>
          <w:rtl/>
        </w:rPr>
        <w:t xml:space="preserve"> </w:t>
      </w:r>
      <w:r w:rsidRPr="00784950">
        <w:rPr>
          <w:rtl/>
        </w:rPr>
        <w:t>המקצועיות.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מאמץ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מסקנותיכם והמלצותיכם.</w:t>
      </w:r>
      <w:r w:rsidR="00374753">
        <w:rPr>
          <w:rtl/>
        </w:rPr>
        <w:t xml:space="preserve"> </w:t>
      </w:r>
      <w:r w:rsidRPr="00784950">
        <w:rPr>
          <w:rtl/>
        </w:rPr>
        <w:t>הדוח ישמש לנו כלי</w:t>
      </w:r>
      <w:r w:rsidR="00374753">
        <w:rPr>
          <w:rtl/>
        </w:rPr>
        <w:t xml:space="preserve"> </w:t>
      </w:r>
      <w:r w:rsidRPr="00784950">
        <w:rPr>
          <w:rtl/>
        </w:rPr>
        <w:t>בניסיון למתן את גזירות חוק ההסדרים". כך אומר מנכ"ל משרד הבריאות, כך אומרת ועדה</w:t>
      </w:r>
      <w:r w:rsidR="00374753">
        <w:rPr>
          <w:rtl/>
        </w:rPr>
        <w:t xml:space="preserve"> </w:t>
      </w:r>
      <w:r w:rsidRPr="00784950">
        <w:rPr>
          <w:rtl/>
        </w:rPr>
        <w:t>מקצועית.</w:t>
      </w:r>
      <w:r w:rsidR="00374753">
        <w:rPr>
          <w:rtl/>
        </w:rPr>
        <w:t xml:space="preserve"> </w:t>
      </w:r>
      <w:r w:rsidRPr="00784950">
        <w:rPr>
          <w:rtl/>
        </w:rPr>
        <w:t>ולמרות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ובכל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האוצר מתעקש על הצעת החוק הזאת, כשכולם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שהדבר לא יוזיל את המחיר. לו היה הדבר מביא להוזלת המחירים לא הייתי עומד</w:t>
      </w:r>
      <w:r w:rsidR="00374753">
        <w:rPr>
          <w:rtl/>
        </w:rPr>
        <w:t xml:space="preserve"> </w:t>
      </w:r>
      <w:r w:rsidRPr="00784950">
        <w:rPr>
          <w:rtl/>
        </w:rPr>
        <w:t>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האוצר סבורים שזה יוזיל את המחיר ב</w:t>
      </w:r>
      <w:r w:rsidR="00374753">
        <w:rPr>
          <w:rtl/>
        </w:rPr>
        <w:t>-</w:t>
      </w:r>
      <w:r w:rsidR="00374753" w:rsidRPr="00784950">
        <w:rPr>
          <w:rtl/>
        </w:rPr>
        <w:t>30</w:t>
      </w:r>
      <w:r w:rsidR="00374753">
        <w:rPr>
          <w:rtl/>
        </w:rPr>
        <w:t>%</w:t>
      </w:r>
      <w:r w:rsidRPr="00784950">
        <w:rPr>
          <w:rtl/>
        </w:rPr>
        <w:t>. לי אישית נתנו דוגמה מאנגליה,</w:t>
      </w:r>
      <w:r w:rsidR="00374753">
        <w:rPr>
          <w:rtl/>
        </w:rPr>
        <w:t xml:space="preserve"> </w:t>
      </w:r>
      <w:r w:rsidRPr="00784950">
        <w:rPr>
          <w:rtl/>
        </w:rPr>
        <w:t>ששם ביקר, כמדומני, שר הבריאות הנוכחי בימים האחרונים. נאמר לי שהוא ראה שם בצורה</w:t>
      </w:r>
      <w:r w:rsidR="00374753">
        <w:rPr>
          <w:rtl/>
        </w:rPr>
        <w:t xml:space="preserve"> </w:t>
      </w:r>
      <w:r w:rsidRPr="00784950">
        <w:rPr>
          <w:rtl/>
        </w:rPr>
        <w:t>ברורה,</w:t>
      </w:r>
      <w:r w:rsidR="00374753">
        <w:rPr>
          <w:rtl/>
        </w:rPr>
        <w:t xml:space="preserve"> </w:t>
      </w:r>
      <w:r w:rsidRPr="00784950">
        <w:rPr>
          <w:rtl/>
        </w:rPr>
        <w:t>ונתנו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דוגמאות, שהמחירים ירדו בצורה דרסטית </w:t>
      </w:r>
      <w:r w:rsidR="00374753">
        <w:rPr>
          <w:rtl/>
        </w:rPr>
        <w:t>–</w:t>
      </w:r>
      <w:r w:rsidRPr="00784950">
        <w:rPr>
          <w:rtl/>
        </w:rPr>
        <w:t xml:space="preserve"> ב</w:t>
      </w:r>
      <w:r w:rsidR="00374753">
        <w:rPr>
          <w:rtl/>
        </w:rPr>
        <w:t>-</w:t>
      </w:r>
      <w:r w:rsidR="00374753" w:rsidRPr="00784950">
        <w:rPr>
          <w:rtl/>
        </w:rPr>
        <w:t>30</w:t>
      </w:r>
      <w:r w:rsidR="00374753">
        <w:rPr>
          <w:rtl/>
        </w:rPr>
        <w:t>%</w:t>
      </w:r>
      <w:r w:rsidRPr="00784950">
        <w:rPr>
          <w:rtl/>
        </w:rPr>
        <w:t>. אם אכן זו היתה</w:t>
      </w:r>
      <w:r w:rsidR="00374753">
        <w:rPr>
          <w:rtl/>
        </w:rPr>
        <w:t xml:space="preserve"> </w:t>
      </w:r>
      <w:r w:rsidRPr="00784950">
        <w:rPr>
          <w:rtl/>
        </w:rPr>
        <w:t>הירידה, אדוני צריך להודות שזו ירידה משמעותית.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אכן זו היתה הירידה. אם הירידה הזאת היא ירידה קבועה, אולי זה נכון.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שוב, ואני נוטה, כיוון שאני לא מקצוען בדברים האלה, במקרים האלה לבחון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האמירות של אנשי המקצוע, ואנשי המקצוע אומרים חד</w:t>
      </w:r>
      <w:r w:rsidR="00374753">
        <w:rPr>
          <w:rtl/>
        </w:rPr>
        <w:t>-</w:t>
      </w:r>
      <w:r w:rsidRPr="00784950">
        <w:rPr>
          <w:rtl/>
        </w:rPr>
        <w:t>משמעית, אדוני,</w:t>
      </w:r>
      <w:r w:rsidR="00374753">
        <w:rPr>
          <w:rtl/>
        </w:rPr>
        <w:t xml:space="preserve"> </w:t>
      </w:r>
      <w:r w:rsidRPr="00784950">
        <w:rPr>
          <w:rtl/>
        </w:rPr>
        <w:t>שהצעד הזה לא יוזיל.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יותר מזה, אדוני. נניח שהיינו אומרים: אבל הציבור רוצה את זה; הוא רוצה</w:t>
      </w:r>
      <w:r w:rsidR="00374753">
        <w:rPr>
          <w:rtl/>
        </w:rPr>
        <w:t xml:space="preserve"> </w:t>
      </w:r>
      <w:r w:rsidRPr="00784950">
        <w:rPr>
          <w:rtl/>
        </w:rPr>
        <w:t>שהתחום הזה יהיה נגיש.</w:t>
      </w:r>
      <w:r w:rsidR="00374753">
        <w:rPr>
          <w:rtl/>
        </w:rPr>
        <w:t xml:space="preserve"> </w:t>
      </w:r>
      <w:r w:rsidRPr="00784950">
        <w:rPr>
          <w:rtl/>
        </w:rPr>
        <w:t>סקר שנערך קבע, שגם הציבור לא רוצה את זה. יכול להיות שזה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מנטליות, אבל למה שאנחנו נשנה לו עכשיו, אגב התקציב, את ההרגלים? בסקר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נמצא,</w:t>
      </w:r>
      <w:r w:rsidR="00374753">
        <w:rPr>
          <w:rtl/>
        </w:rPr>
        <w:t xml:space="preserve"> </w:t>
      </w:r>
      <w:r w:rsidRPr="00784950">
        <w:rPr>
          <w:rtl/>
        </w:rPr>
        <w:t>נדמה</w:t>
      </w:r>
      <w:r w:rsidR="00374753">
        <w:rPr>
          <w:rtl/>
        </w:rPr>
        <w:t xml:space="preserve"> </w:t>
      </w:r>
      <w:r w:rsidRPr="00784950">
        <w:rPr>
          <w:rtl/>
        </w:rPr>
        <w:t>לי,</w:t>
      </w:r>
      <w:r w:rsidR="00374753">
        <w:rPr>
          <w:rtl/>
        </w:rPr>
        <w:t xml:space="preserve"> </w:t>
      </w:r>
      <w:r w:rsidRPr="00784950">
        <w:rPr>
          <w:rtl/>
        </w:rPr>
        <w:t>ש</w:t>
      </w:r>
      <w:r w:rsidR="00374753">
        <w:rPr>
          <w:rtl/>
        </w:rPr>
        <w:t>-</w:t>
      </w:r>
      <w:r w:rsidR="00374753" w:rsidRPr="00784950">
        <w:rPr>
          <w:rtl/>
        </w:rPr>
        <w:t>60</w:t>
      </w:r>
      <w:r w:rsidR="00374753">
        <w:rPr>
          <w:rtl/>
        </w:rPr>
        <w:t xml:space="preserve">% </w:t>
      </w:r>
      <w:r w:rsidRPr="00784950">
        <w:rPr>
          <w:rtl/>
        </w:rPr>
        <w:t>מהציבור</w:t>
      </w:r>
      <w:r w:rsidR="00374753">
        <w:rPr>
          <w:rtl/>
        </w:rPr>
        <w:t xml:space="preserve"> </w:t>
      </w:r>
      <w:r w:rsidRPr="00784950">
        <w:rPr>
          <w:rtl/>
        </w:rPr>
        <w:t>מתנגדים</w:t>
      </w:r>
      <w:r w:rsidR="00374753">
        <w:rPr>
          <w:rtl/>
        </w:rPr>
        <w:t xml:space="preserve"> </w:t>
      </w:r>
      <w:r w:rsidRPr="00784950">
        <w:rPr>
          <w:rtl/>
        </w:rPr>
        <w:t>למכירת</w:t>
      </w:r>
      <w:r w:rsidR="00374753">
        <w:rPr>
          <w:rtl/>
        </w:rPr>
        <w:t xml:space="preserve"> </w:t>
      </w:r>
      <w:r w:rsidRPr="00784950">
        <w:rPr>
          <w:rtl/>
        </w:rPr>
        <w:t>תרופות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מרשם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מרקחת.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 שהדבר הזה בכלל לא היה צריך לבוא בגדר חוק ההסדרים.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עניין</w:t>
      </w:r>
      <w:r w:rsidR="00374753">
        <w:rPr>
          <w:rtl/>
        </w:rPr>
        <w:t xml:space="preserve"> </w:t>
      </w:r>
      <w:r w:rsidRPr="00784950">
        <w:rPr>
          <w:rtl/>
        </w:rPr>
        <w:t>של השגת יעדי התקציב. אני לא מבין מדוע בכל זאת התעקש האוצר</w:t>
      </w:r>
      <w:r w:rsidR="00374753">
        <w:rPr>
          <w:rtl/>
        </w:rPr>
        <w:t xml:space="preserve"> </w:t>
      </w:r>
      <w:r w:rsidRPr="00784950">
        <w:rPr>
          <w:rtl/>
        </w:rPr>
        <w:t>להביא את זה. אני חושב שאנחנו צריכים להתנגד לזה.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לעבור לחוק הביטוח הלאומי, תיקון מס' 46, בנושא שדיברנו עליו קודם,</w:t>
      </w:r>
      <w:r w:rsidR="00374753">
        <w:rPr>
          <w:rtl/>
        </w:rPr>
        <w:t xml:space="preserve"> </w:t>
      </w:r>
      <w:r w:rsidRPr="00784950">
        <w:rPr>
          <w:rtl/>
        </w:rPr>
        <w:t>שדיבר</w:t>
      </w:r>
      <w:r w:rsidR="00374753">
        <w:rPr>
          <w:rtl/>
        </w:rPr>
        <w:t xml:space="preserve"> </w:t>
      </w:r>
      <w:r w:rsidRPr="00784950">
        <w:rPr>
          <w:rtl/>
        </w:rPr>
        <w:t>עליו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יאיר פרץ, שעמד בראש הוועדה שדנה בעניין הזה, ואני הייתי</w:t>
      </w:r>
      <w:r w:rsidR="00374753">
        <w:rPr>
          <w:rtl/>
        </w:rPr>
        <w:t xml:space="preserve"> </w:t>
      </w:r>
      <w:r w:rsidRPr="00784950">
        <w:rPr>
          <w:rtl/>
        </w:rPr>
        <w:t>נוכח בישיבה.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עוד סימפטום </w:t>
      </w:r>
      <w:r w:rsidR="00374753">
        <w:rPr>
          <w:rtl/>
        </w:rPr>
        <w:t>–</w:t>
      </w:r>
      <w:r w:rsidRPr="00784950">
        <w:rPr>
          <w:rtl/>
        </w:rPr>
        <w:t xml:space="preserve"> אנשים אטומי לב, שיש להם מחשבות לגבי הציבור, שכל</w:t>
      </w:r>
      <w:r w:rsidR="00374753">
        <w:rPr>
          <w:rtl/>
        </w:rPr>
        <w:t xml:space="preserve"> </w:t>
      </w:r>
      <w:r w:rsidRPr="00784950">
        <w:rPr>
          <w:rtl/>
        </w:rPr>
        <w:t>הציבור מנסה לרמות בכל עניין, בכל דבר, וכתוצאה מכך הם מנסים להכות בו מכות.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היום קובע 26 שבועות.</w:t>
      </w:r>
      <w:r w:rsidR="00374753">
        <w:rPr>
          <w:rtl/>
        </w:rPr>
        <w:t xml:space="preserve"> </w:t>
      </w:r>
      <w:r w:rsidRPr="00784950">
        <w:rPr>
          <w:rtl/>
        </w:rPr>
        <w:t>אבל יתירה מזו, שמענו שגם היום, כשיש 26 שבועות</w:t>
      </w:r>
      <w:r w:rsidR="00374753">
        <w:rPr>
          <w:rtl/>
        </w:rPr>
        <w:t xml:space="preserve"> </w:t>
      </w:r>
      <w:r w:rsidRPr="00784950">
        <w:rPr>
          <w:rtl/>
        </w:rPr>
        <w:t>להגיע</w:t>
      </w:r>
      <w:r w:rsidR="00374753">
        <w:rPr>
          <w:rtl/>
        </w:rPr>
        <w:t xml:space="preserve"> </w:t>
      </w:r>
      <w:r w:rsidRPr="00784950">
        <w:rPr>
          <w:rtl/>
        </w:rPr>
        <w:t>לוועדה</w:t>
      </w:r>
      <w:r w:rsidR="00374753">
        <w:rPr>
          <w:rtl/>
        </w:rPr>
        <w:t xml:space="preserve"> </w:t>
      </w:r>
      <w:r w:rsidRPr="00784950">
        <w:rPr>
          <w:rtl/>
        </w:rPr>
        <w:t>רפואית,</w:t>
      </w:r>
      <w:r w:rsidR="00374753">
        <w:rPr>
          <w:rtl/>
        </w:rPr>
        <w:t xml:space="preserve"> </w:t>
      </w:r>
      <w:r w:rsidRPr="00784950">
        <w:rPr>
          <w:rtl/>
        </w:rPr>
        <w:t>לפעמים זה אורך זמן כפול, ואני רוצה לחדד את הדברים שאמר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יאיר פרץ.</w:t>
      </w:r>
      <w:r w:rsidR="00374753">
        <w:rPr>
          <w:rtl/>
        </w:rPr>
        <w:t xml:space="preserve"> </w:t>
      </w:r>
      <w:r w:rsidRPr="00784950">
        <w:rPr>
          <w:rtl/>
        </w:rPr>
        <w:t>שמעתי את זה במו אוזני מאנשי הביטוח הלאומי, שמתנגדים, דרך</w:t>
      </w:r>
      <w:r w:rsidR="00374753">
        <w:rPr>
          <w:rtl/>
        </w:rPr>
        <w:t xml:space="preserve"> </w:t>
      </w:r>
      <w:r w:rsidRPr="00784950">
        <w:rPr>
          <w:rtl/>
        </w:rPr>
        <w:t>אגב.</w:t>
      </w:r>
      <w:r w:rsidR="00374753">
        <w:rPr>
          <w:rtl/>
        </w:rPr>
        <w:t xml:space="preserve"> </w:t>
      </w:r>
      <w:r w:rsidRPr="00784950">
        <w:rPr>
          <w:rtl/>
        </w:rPr>
        <w:t>ישבה</w:t>
      </w:r>
      <w:r w:rsidR="00374753">
        <w:rPr>
          <w:rtl/>
        </w:rPr>
        <w:t xml:space="preserve"> </w:t>
      </w:r>
      <w:r w:rsidRPr="00784950">
        <w:rPr>
          <w:rtl/>
        </w:rPr>
        <w:t>היועצת</w:t>
      </w:r>
      <w:r w:rsidR="00374753">
        <w:rPr>
          <w:rtl/>
        </w:rPr>
        <w:t xml:space="preserve"> </w:t>
      </w:r>
      <w:r w:rsidRPr="00784950">
        <w:rPr>
          <w:rtl/>
        </w:rPr>
        <w:t>המשפטית,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 מי עוד ישב מטעם הביטוח הלאומי, והם</w:t>
      </w:r>
      <w:r w:rsidR="00374753">
        <w:rPr>
          <w:rtl/>
        </w:rPr>
        <w:t xml:space="preserve"> </w:t>
      </w:r>
      <w:r w:rsidRPr="00784950">
        <w:rPr>
          <w:rtl/>
        </w:rPr>
        <w:t>התנגדו</w:t>
      </w:r>
      <w:r w:rsidR="00374753">
        <w:rPr>
          <w:rtl/>
        </w:rPr>
        <w:t xml:space="preserve"> </w:t>
      </w:r>
      <w:r w:rsidRPr="00784950">
        <w:rPr>
          <w:rtl/>
        </w:rPr>
        <w:t>להצעת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הם אומרים, היום אנחנו לא מסוגלים לעמוד אפילו בשישה</w:t>
      </w:r>
      <w:r w:rsidR="00374753">
        <w:rPr>
          <w:rtl/>
        </w:rPr>
        <w:t xml:space="preserve"> </w:t>
      </w:r>
      <w:r w:rsidRPr="00784950">
        <w:rPr>
          <w:rtl/>
        </w:rPr>
        <w:t>חודשים</w:t>
      </w:r>
      <w:r w:rsidR="00374753">
        <w:rPr>
          <w:rtl/>
        </w:rPr>
        <w:t xml:space="preserve"> </w:t>
      </w:r>
      <w:r w:rsidRPr="00784950">
        <w:rPr>
          <w:rtl/>
        </w:rPr>
        <w:t>ועדה</w:t>
      </w:r>
      <w:r w:rsidR="00374753">
        <w:rPr>
          <w:rtl/>
        </w:rPr>
        <w:t xml:space="preserve"> </w:t>
      </w:r>
      <w:r w:rsidRPr="00784950">
        <w:rPr>
          <w:rtl/>
        </w:rPr>
        <w:t>רפואית.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נקצר</w:t>
      </w:r>
      <w:r w:rsidR="00374753">
        <w:rPr>
          <w:rtl/>
        </w:rPr>
        <w:t xml:space="preserve"> </w:t>
      </w:r>
      <w:r w:rsidRPr="00784950">
        <w:rPr>
          <w:rtl/>
        </w:rPr>
        <w:t>לשלושה,</w:t>
      </w:r>
      <w:r w:rsidR="00374753">
        <w:rPr>
          <w:rtl/>
        </w:rPr>
        <w:t xml:space="preserve"> </w:t>
      </w:r>
      <w:r w:rsidRPr="00784950">
        <w:rPr>
          <w:rtl/>
        </w:rPr>
        <w:t>אני לא יודע כמה זמן יעבור עד שנצליח</w:t>
      </w:r>
      <w:r w:rsidR="00374753">
        <w:rPr>
          <w:rtl/>
        </w:rPr>
        <w:t xml:space="preserve"> </w:t>
      </w:r>
      <w:r w:rsidRPr="00784950">
        <w:rPr>
          <w:rtl/>
        </w:rPr>
        <w:t>להגיע.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דרך</w:t>
      </w:r>
      <w:r w:rsidR="00374753">
        <w:rPr>
          <w:rtl/>
        </w:rPr>
        <w:t xml:space="preserve"> </w:t>
      </w: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יגדיל</w:t>
      </w:r>
      <w:r w:rsidR="00374753">
        <w:rPr>
          <w:rtl/>
        </w:rPr>
        <w:t xml:space="preserve"> </w:t>
      </w:r>
      <w:r w:rsidRPr="00784950">
        <w:rPr>
          <w:rtl/>
        </w:rPr>
        <w:t>אפילו את ההוצאה התקציבית. שאלתי כמה עולה רופא</w:t>
      </w:r>
      <w:r w:rsidR="00374753">
        <w:rPr>
          <w:rtl/>
        </w:rPr>
        <w:t xml:space="preserve"> </w:t>
      </w:r>
      <w:r w:rsidRPr="00784950">
        <w:rPr>
          <w:rtl/>
        </w:rPr>
        <w:t>בישיבה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ועדה</w:t>
      </w:r>
      <w:r w:rsidR="00374753">
        <w:rPr>
          <w:rtl/>
        </w:rPr>
        <w:t xml:space="preserve"> </w:t>
      </w:r>
      <w:r w:rsidRPr="00784950">
        <w:rPr>
          <w:rtl/>
        </w:rPr>
        <w:t>רפואית,</w:t>
      </w:r>
      <w:r w:rsidR="00374753">
        <w:rPr>
          <w:rtl/>
        </w:rPr>
        <w:t xml:space="preserve"> </w:t>
      </w:r>
      <w:r w:rsidRPr="00784950">
        <w:rPr>
          <w:rtl/>
        </w:rPr>
        <w:t>והרי</w:t>
      </w:r>
      <w:r w:rsidR="00374753">
        <w:rPr>
          <w:rtl/>
        </w:rPr>
        <w:t xml:space="preserve"> </w:t>
      </w:r>
      <w:r w:rsidRPr="00784950">
        <w:rPr>
          <w:rtl/>
        </w:rPr>
        <w:t>יצטרכו להוסיף הרבה יותר ועדות רפואיות אם ירצו</w:t>
      </w:r>
      <w:r w:rsidR="00374753">
        <w:rPr>
          <w:rtl/>
        </w:rPr>
        <w:t xml:space="preserve"> </w:t>
      </w:r>
      <w:r w:rsidRPr="00784950">
        <w:rPr>
          <w:rtl/>
        </w:rPr>
        <w:t>לצמצם את פרק הזמן.</w:t>
      </w:r>
      <w:r w:rsidR="00374753">
        <w:rPr>
          <w:rtl/>
        </w:rPr>
        <w:t xml:space="preserve"> </w:t>
      </w:r>
      <w:r w:rsidRPr="00784950">
        <w:rPr>
          <w:rtl/>
        </w:rPr>
        <w:t>זאת נקודה אחת.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נקודה</w:t>
      </w:r>
      <w:r w:rsidR="00374753">
        <w:rPr>
          <w:rtl/>
        </w:rPr>
        <w:t xml:space="preserve"> </w:t>
      </w:r>
      <w:r w:rsidRPr="00784950">
        <w:rPr>
          <w:rtl/>
        </w:rPr>
        <w:t>שנייה.</w:t>
      </w:r>
      <w:r w:rsidR="00374753">
        <w:rPr>
          <w:rtl/>
        </w:rPr>
        <w:t xml:space="preserve"> </w:t>
      </w:r>
      <w:r w:rsidRPr="00784950">
        <w:rPr>
          <w:rtl/>
        </w:rPr>
        <w:t>מה היתה הטענה של האוצר? נציגת האוצר אמרה: אנחנו לא מוכנים</w:t>
      </w:r>
      <w:r w:rsidR="00374753">
        <w:rPr>
          <w:rtl/>
        </w:rPr>
        <w:t xml:space="preserve"> </w:t>
      </w:r>
      <w:r w:rsidRPr="00784950">
        <w:rPr>
          <w:rtl/>
        </w:rPr>
        <w:t>שפתק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הרופא יהיה טוב ל</w:t>
      </w:r>
      <w:r w:rsidR="00374753">
        <w:rPr>
          <w:rtl/>
        </w:rPr>
        <w:t>-</w:t>
      </w:r>
      <w:r w:rsidRPr="00784950">
        <w:rPr>
          <w:rtl/>
        </w:rPr>
        <w:t>26 שבועות. פתק היא אמרה. היא לא אמרה אישור.</w:t>
      </w:r>
      <w:r w:rsidR="00374753">
        <w:rPr>
          <w:rtl/>
        </w:rPr>
        <w:t xml:space="preserve"> </w:t>
      </w:r>
      <w:r w:rsidRPr="00784950">
        <w:rPr>
          <w:rtl/>
        </w:rPr>
        <w:t>יש לזה</w:t>
      </w:r>
      <w:r w:rsidR="00374753">
        <w:rPr>
          <w:rtl/>
        </w:rPr>
        <w:t xml:space="preserve"> </w:t>
      </w:r>
      <w:r w:rsidRPr="00784950">
        <w:rPr>
          <w:rtl/>
        </w:rPr>
        <w:t>קונוטציה</w:t>
      </w:r>
      <w:r w:rsidR="00374753">
        <w:rPr>
          <w:rtl/>
        </w:rPr>
        <w:t xml:space="preserve"> – </w:t>
      </w:r>
      <w:r w:rsidRPr="00784950">
        <w:rPr>
          <w:rtl/>
        </w:rPr>
        <w:t>פתקים</w:t>
      </w:r>
      <w:r w:rsidR="00374753">
        <w:rPr>
          <w:rtl/>
        </w:rPr>
        <w:t xml:space="preserve"> </w:t>
      </w:r>
      <w:r w:rsidRPr="00784950">
        <w:rPr>
          <w:rtl/>
        </w:rPr>
        <w:t>כאלה,</w:t>
      </w:r>
      <w:r w:rsidR="00374753">
        <w:rPr>
          <w:rtl/>
        </w:rPr>
        <w:t xml:space="preserve"> </w:t>
      </w:r>
      <w:r w:rsidRPr="00784950">
        <w:rPr>
          <w:rtl/>
        </w:rPr>
        <w:t>הכוונה</w:t>
      </w:r>
      <w:r w:rsidR="00374753">
        <w:rPr>
          <w:rtl/>
        </w:rPr>
        <w:t xml:space="preserve"> </w:t>
      </w:r>
      <w:r w:rsidRPr="00784950">
        <w:rPr>
          <w:rtl/>
        </w:rPr>
        <w:t>לפתק</w:t>
      </w:r>
      <w:r w:rsidR="00374753">
        <w:rPr>
          <w:rtl/>
        </w:rPr>
        <w:t xml:space="preserve"> </w:t>
      </w:r>
      <w:r w:rsidRPr="00784950">
        <w:rPr>
          <w:rtl/>
        </w:rPr>
        <w:t>מפוברק.</w:t>
      </w:r>
      <w:r w:rsidR="00374753">
        <w:rPr>
          <w:rtl/>
        </w:rPr>
        <w:t xml:space="preserve"> </w:t>
      </w:r>
      <w:r w:rsidRPr="00784950">
        <w:rPr>
          <w:rtl/>
        </w:rPr>
        <w:t>אם הם לא נותנים אמון ברופאים</w:t>
      </w:r>
      <w:r w:rsidR="00374753">
        <w:rPr>
          <w:rtl/>
        </w:rPr>
        <w:t xml:space="preserve"> </w:t>
      </w:r>
      <w:r w:rsidRPr="00784950">
        <w:rPr>
          <w:rtl/>
        </w:rPr>
        <w:t>שמוציאים</w:t>
      </w:r>
      <w:r w:rsidR="00374753">
        <w:rPr>
          <w:rtl/>
        </w:rPr>
        <w:t xml:space="preserve"> </w:t>
      </w:r>
      <w:r w:rsidRPr="00784950">
        <w:rPr>
          <w:rtl/>
        </w:rPr>
        <w:t>אישורים כאלה, אינני יודע, אולי צריך לנקוט צעדים אחרים, אבל בוודאי לא</w:t>
      </w:r>
      <w:r w:rsidR="00374753">
        <w:rPr>
          <w:rtl/>
        </w:rPr>
        <w:t xml:space="preserve"> </w:t>
      </w:r>
      <w:r w:rsidRPr="00784950">
        <w:rPr>
          <w:rtl/>
        </w:rPr>
        <w:t>צריך מהסיבה הזאת להכות באנשים. ודאי שלא.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שמענו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נתונים, נתונים ברורים, שאנשים לא מנצלים את זה. אילו באו ואמרו,</w:t>
      </w:r>
      <w:r w:rsidR="00374753">
        <w:rPr>
          <w:rtl/>
        </w:rPr>
        <w:t xml:space="preserve"> </w:t>
      </w:r>
      <w:r w:rsidRPr="00784950">
        <w:rPr>
          <w:rtl/>
        </w:rPr>
        <w:t>תראו,</w:t>
      </w:r>
      <w:r w:rsidR="00374753">
        <w:rPr>
          <w:rtl/>
        </w:rPr>
        <w:t xml:space="preserve"> </w:t>
      </w:r>
      <w:r w:rsidRPr="00784950">
        <w:rPr>
          <w:rtl/>
        </w:rPr>
        <w:t>כיוון שהחוק קבע 26 שבועות, תדעו לכם ש</w:t>
      </w:r>
      <w:r w:rsidR="00374753">
        <w:rPr>
          <w:rtl/>
        </w:rPr>
        <w:t>-</w:t>
      </w:r>
      <w:r w:rsidR="00374753" w:rsidRPr="00784950">
        <w:rPr>
          <w:rtl/>
        </w:rPr>
        <w:t>90</w:t>
      </w:r>
      <w:r w:rsidR="00374753">
        <w:rPr>
          <w:rtl/>
        </w:rPr>
        <w:t>%</w:t>
      </w:r>
      <w:r w:rsidRPr="00784950">
        <w:rPr>
          <w:rtl/>
        </w:rPr>
        <w:t xml:space="preserve"> מכל אלה שנפגעים בתאונות עבודה</w:t>
      </w:r>
      <w:r w:rsidR="00374753">
        <w:rPr>
          <w:rtl/>
        </w:rPr>
        <w:t xml:space="preserve"> </w:t>
      </w:r>
      <w:r w:rsidRPr="00784950">
        <w:rPr>
          <w:rtl/>
        </w:rPr>
        <w:t>מנסים</w:t>
      </w:r>
      <w:r w:rsidR="00374753">
        <w:rPr>
          <w:rtl/>
        </w:rPr>
        <w:t xml:space="preserve"> </w:t>
      </w:r>
      <w:r w:rsidRPr="00784950">
        <w:rPr>
          <w:rtl/>
        </w:rPr>
        <w:t>לנצל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 26 השבועות, ואז כנראה יש קשר כלשהו בין רופאים, בין נפגעים.</w:t>
      </w:r>
      <w:r w:rsidR="00374753">
        <w:rPr>
          <w:rtl/>
        </w:rPr>
        <w:t xml:space="preserve"> </w:t>
      </w:r>
      <w:r w:rsidRPr="00784950">
        <w:rPr>
          <w:rtl/>
        </w:rPr>
        <w:t>עובדה,</w:t>
      </w:r>
      <w:r w:rsidR="00374753">
        <w:rPr>
          <w:rtl/>
        </w:rPr>
        <w:t xml:space="preserve"> </w:t>
      </w:r>
      <w:r w:rsidRPr="00784950">
        <w:rPr>
          <w:rtl/>
        </w:rPr>
        <w:t>מנצלים.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נוריד</w:t>
      </w:r>
      <w:r w:rsidR="00374753">
        <w:rPr>
          <w:rtl/>
        </w:rPr>
        <w:t xml:space="preserve"> </w:t>
      </w:r>
      <w:r w:rsidRPr="00784950">
        <w:rPr>
          <w:rtl/>
        </w:rPr>
        <w:t>את זה ל</w:t>
      </w:r>
      <w:r w:rsidR="00374753">
        <w:rPr>
          <w:rtl/>
        </w:rPr>
        <w:t>-</w:t>
      </w:r>
      <w:r w:rsidRPr="00784950">
        <w:rPr>
          <w:rtl/>
        </w:rPr>
        <w:t>13 שבועות, לפחות ינצלו את המדינה פחות. 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ומצביע בעד. אבל הנתונים היו פשוט הפוכים, אולי </w:t>
      </w:r>
      <w:r w:rsidR="00374753" w:rsidRPr="00784950">
        <w:rPr>
          <w:rtl/>
        </w:rPr>
        <w:t>6</w:t>
      </w:r>
      <w:r w:rsidR="00BE17D5">
        <w:rPr>
          <w:rFonts w:hint="cs"/>
          <w:rtl/>
        </w:rPr>
        <w:t>.5%</w:t>
      </w:r>
      <w:r w:rsidRPr="00784950">
        <w:rPr>
          <w:rtl/>
        </w:rPr>
        <w:t xml:space="preserve"> מנצלים.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את זה חבר הכנסת יאיר פרץ.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רק </w:t>
      </w:r>
      <w:r w:rsidR="00374753" w:rsidRPr="00784950">
        <w:rPr>
          <w:rtl/>
        </w:rPr>
        <w:t>6</w:t>
      </w:r>
      <w:r w:rsidR="00BE17D5">
        <w:rPr>
          <w:rFonts w:hint="cs"/>
          <w:rtl/>
        </w:rPr>
        <w:t>.5%</w:t>
      </w:r>
      <w:r w:rsidRPr="00784950">
        <w:rPr>
          <w:rtl/>
        </w:rPr>
        <w:t xml:space="preserve"> מגיעים לשבועות האחרונים.</w:t>
      </w:r>
      <w:r w:rsidR="00374753">
        <w:rPr>
          <w:rtl/>
        </w:rPr>
        <w:t xml:space="preserve"> </w:t>
      </w:r>
      <w:r w:rsidRPr="00784950">
        <w:rPr>
          <w:rtl/>
        </w:rPr>
        <w:t>מרביתם, יותר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50</w:t>
      </w:r>
      <w:r w:rsidR="00374753">
        <w:rPr>
          <w:rtl/>
        </w:rPr>
        <w:t>%</w:t>
      </w:r>
      <w:r w:rsidRPr="00784950">
        <w:rPr>
          <w:rtl/>
        </w:rPr>
        <w:t>, לא מגיעים אפילו למחצית התקופה. אם כן, למה לעשות את הדבר הזה? ולכן נאלצה</w:t>
      </w:r>
      <w:r w:rsidR="00374753">
        <w:rPr>
          <w:rtl/>
        </w:rPr>
        <w:t xml:space="preserve"> </w:t>
      </w:r>
      <w:r w:rsidRPr="00784950">
        <w:rPr>
          <w:rtl/>
        </w:rPr>
        <w:t>הוועדה, כי לא היתה לה ברירה מבחינה טכנית, לאשר את 24 השבועות.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מאוד מבקש ממך ומחבריך להמשיך לתמוך בעניין הזה. זו</w:t>
      </w:r>
      <w:r w:rsidR="00374753">
        <w:rPr>
          <w:rtl/>
        </w:rPr>
        <w:t xml:space="preserve"> </w:t>
      </w:r>
      <w:r w:rsidRPr="00784950">
        <w:rPr>
          <w:rtl/>
        </w:rPr>
        <w:t>עוד הפעם דוגמה לכך שפוגעים דווקא בחלשים, במקום לעשות הפוך. אילו בא האוצר ואמר,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לקצץ ובמסגרת הקיצוצים אני מקצץ פה ומקצץ שם, ופוגע גם בחלשים, אבל אני</w:t>
      </w:r>
      <w:r w:rsidR="00374753">
        <w:rPr>
          <w:rtl/>
        </w:rPr>
        <w:t xml:space="preserve"> </w:t>
      </w:r>
      <w:r w:rsidRPr="00784950">
        <w:rPr>
          <w:rtl/>
        </w:rPr>
        <w:t>מנצל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ההסדרים ולמשל אני בא לעזור לנפגעי המשכנתאות; אדוני לא היה נוכח,</w:t>
      </w:r>
      <w:r w:rsidR="00374753">
        <w:rPr>
          <w:rtl/>
        </w:rPr>
        <w:t xml:space="preserve"> </w:t>
      </w:r>
      <w:r w:rsidRPr="00784950">
        <w:rPr>
          <w:rtl/>
        </w:rPr>
        <w:t>ישבנו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המשנה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ועדת החוקה </w:t>
      </w:r>
      <w:r w:rsidR="00374753">
        <w:rPr>
          <w:rtl/>
        </w:rPr>
        <w:t>–</w:t>
      </w:r>
      <w:r w:rsidRPr="00784950">
        <w:rPr>
          <w:rtl/>
        </w:rPr>
        <w:t xml:space="preserve"> ודרך אגב, העניין הזה זז, וזז מצוין </w:t>
      </w:r>
      <w:r w:rsidR="00374753">
        <w:rPr>
          <w:rtl/>
        </w:rPr>
        <w:t>–</w:t>
      </w:r>
      <w:r w:rsidRPr="00784950">
        <w:rPr>
          <w:rtl/>
        </w:rPr>
        <w:t xml:space="preserve"> ושם</w:t>
      </w:r>
      <w:r w:rsidR="00374753">
        <w:rPr>
          <w:rtl/>
        </w:rPr>
        <w:t xml:space="preserve"> </w:t>
      </w:r>
      <w:r w:rsidRPr="00784950">
        <w:rPr>
          <w:rtl/>
        </w:rPr>
        <w:t>הסתבר</w:t>
      </w:r>
      <w:r w:rsidR="00374753">
        <w:rPr>
          <w:rtl/>
        </w:rPr>
        <w:t xml:space="preserve"> </w:t>
      </w:r>
      <w:r w:rsidRPr="00784950">
        <w:rPr>
          <w:rtl/>
        </w:rPr>
        <w:t>לכולם שריבית הפיגורים שלוקחים הבנקים, אמר את זה נציג בנק ישראל, היא מעל</w:t>
      </w:r>
      <w:r w:rsidR="00374753">
        <w:rPr>
          <w:rtl/>
        </w:rPr>
        <w:t xml:space="preserve"> </w:t>
      </w:r>
      <w:r w:rsidRPr="00784950">
        <w:rPr>
          <w:rtl/>
        </w:rPr>
        <w:t>ומעבר.</w:t>
      </w:r>
      <w:r w:rsidR="00374753">
        <w:rPr>
          <w:rtl/>
        </w:rPr>
        <w:t xml:space="preserve"> </w:t>
      </w:r>
      <w:r w:rsidRPr="00784950">
        <w:rPr>
          <w:rtl/>
        </w:rPr>
        <w:t>מה הפתרון? הפתרון הוא חקיקה. אילו בא האוצר ואמר, אתה רואה, אני מכה פה,</w:t>
      </w:r>
      <w:r w:rsidR="00374753">
        <w:rPr>
          <w:rtl/>
        </w:rPr>
        <w:t xml:space="preserve"> </w:t>
      </w:r>
      <w:r w:rsidRPr="00784950">
        <w:rPr>
          <w:rtl/>
        </w:rPr>
        <w:t>מכה</w:t>
      </w:r>
      <w:r w:rsidR="00374753">
        <w:rPr>
          <w:rtl/>
        </w:rPr>
        <w:t xml:space="preserve"> </w:t>
      </w:r>
      <w:r w:rsidRPr="00784950">
        <w:rPr>
          <w:rtl/>
        </w:rPr>
        <w:t>שם,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קשה,</w:t>
      </w:r>
      <w:r w:rsidR="00374753">
        <w:rPr>
          <w:rtl/>
        </w:rPr>
        <w:t xml:space="preserve"> </w:t>
      </w:r>
      <w:r w:rsidRPr="00784950">
        <w:rPr>
          <w:rtl/>
        </w:rPr>
        <w:t>אבל מצד שני אני מנצל את חוק ההסדרים ובא לתקן עוולה</w:t>
      </w:r>
      <w:r w:rsidR="00374753">
        <w:rPr>
          <w:rtl/>
        </w:rPr>
        <w:t xml:space="preserve"> </w:t>
      </w:r>
      <w:r w:rsidRPr="00784950">
        <w:rPr>
          <w:rtl/>
        </w:rPr>
        <w:t>שהיום</w:t>
      </w:r>
      <w:r w:rsidR="00374753">
        <w:rPr>
          <w:rtl/>
        </w:rPr>
        <w:t xml:space="preserve"> </w:t>
      </w:r>
      <w:r w:rsidRPr="00784950">
        <w:rPr>
          <w:rtl/>
        </w:rPr>
        <w:t>כבר ידועה לכולם, ריבית הפיגורים, ואני קובע שהיא לא תהיה מעל סכום מסוים.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או,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מעשה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אילו בא וקבע, ריבית</w:t>
      </w:r>
      <w:r w:rsidR="00374753">
        <w:rPr>
          <w:rtl/>
        </w:rPr>
        <w:t xml:space="preserve"> </w:t>
      </w:r>
      <w:r w:rsidRPr="00784950">
        <w:rPr>
          <w:rtl/>
        </w:rPr>
        <w:t>הפיגורים,</w:t>
      </w:r>
      <w:r w:rsidR="00374753">
        <w:rPr>
          <w:rtl/>
        </w:rPr>
        <w:t xml:space="preserve"> </w:t>
      </w:r>
      <w:r w:rsidRPr="00784950">
        <w:rPr>
          <w:rtl/>
        </w:rPr>
        <w:t>שכר</w:t>
      </w:r>
      <w:r w:rsidR="00374753">
        <w:rPr>
          <w:rtl/>
        </w:rPr>
        <w:t xml:space="preserve"> </w:t>
      </w:r>
      <w:r w:rsidRPr="00784950">
        <w:rPr>
          <w:rtl/>
        </w:rPr>
        <w:t>טרחה</w:t>
      </w:r>
      <w:r w:rsidR="00374753">
        <w:rPr>
          <w:rtl/>
        </w:rPr>
        <w:t xml:space="preserve"> </w:t>
      </w:r>
      <w:r w:rsidRPr="00784950">
        <w:rPr>
          <w:rtl/>
        </w:rPr>
        <w:t>והוצאות לא ייגבו מסכום שלא הגיע זמן פירעונו. כי היום, אם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לקח</w:t>
      </w:r>
      <w:r w:rsidR="00374753">
        <w:rPr>
          <w:rtl/>
        </w:rPr>
        <w:t xml:space="preserve"> </w:t>
      </w:r>
      <w:r w:rsidRPr="00784950">
        <w:rPr>
          <w:rtl/>
        </w:rPr>
        <w:t>משכנתה של 400,000 שקל, למשל, אבל הוא פיגר רק ב</w:t>
      </w:r>
      <w:r w:rsidR="00374753">
        <w:rPr>
          <w:rtl/>
        </w:rPr>
        <w:t>-</w:t>
      </w:r>
      <w:r w:rsidRPr="00784950">
        <w:rPr>
          <w:rtl/>
        </w:rPr>
        <w:t>50,000 שקל, לבנק מותר</w:t>
      </w:r>
      <w:r w:rsidR="00374753">
        <w:rPr>
          <w:rtl/>
        </w:rPr>
        <w:t xml:space="preserve"> </w:t>
      </w:r>
      <w:r w:rsidRPr="00784950">
        <w:rPr>
          <w:rtl/>
        </w:rPr>
        <w:t>לממש את מלוא ההלוואה. כשהבנק מממש את מלוא ההלוואה, כשהוא מגיש את התיק ומבקש את</w:t>
      </w:r>
      <w:r w:rsidR="00374753">
        <w:rPr>
          <w:rtl/>
        </w:rPr>
        <w:t xml:space="preserve"> </w:t>
      </w:r>
      <w:r w:rsidRPr="00784950">
        <w:rPr>
          <w:rtl/>
        </w:rPr>
        <w:t>כל 400,000 השקל, הוא מקבל ריבית פיגורים ושכר טרחה והוצאות לא רק על 50,000 השקל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שזמן</w:t>
      </w:r>
      <w:r w:rsidR="00374753">
        <w:rPr>
          <w:rtl/>
        </w:rPr>
        <w:t xml:space="preserve"> </w:t>
      </w:r>
      <w:r w:rsidRPr="00784950">
        <w:rPr>
          <w:rtl/>
        </w:rPr>
        <w:t>פירעונם</w:t>
      </w:r>
      <w:r w:rsidR="00374753">
        <w:rPr>
          <w:rtl/>
        </w:rPr>
        <w:t xml:space="preserve"> </w:t>
      </w:r>
      <w:r w:rsidRPr="00784950">
        <w:rPr>
          <w:rtl/>
        </w:rPr>
        <w:t>הגיע,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על הכול. למה זה מוצדק? הרי בעצם כל</w:t>
      </w:r>
      <w:r w:rsidR="00374753">
        <w:rPr>
          <w:rtl/>
        </w:rPr>
        <w:t xml:space="preserve"> </w:t>
      </w:r>
      <w:r w:rsidRPr="00784950">
        <w:rPr>
          <w:rtl/>
        </w:rPr>
        <w:t>התחשיבים</w:t>
      </w:r>
      <w:r w:rsidR="00374753">
        <w:rPr>
          <w:rtl/>
        </w:rPr>
        <w:t xml:space="preserve"> </w:t>
      </w:r>
      <w:r w:rsidRPr="00784950">
        <w:rPr>
          <w:rtl/>
        </w:rPr>
        <w:t>הכלכליים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שעוד לא היית צריך לקבל את זה בכלל, אז למה אתה צריך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לקבל על זה הוצאות ושכר טרחה? אחד הדברים שנתקן בהצעת החוק שאנחנו מגבשים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וגם שכר טרחה של עורכי</w:t>
      </w:r>
      <w:r w:rsidR="00374753">
        <w:rPr>
          <w:rtl/>
        </w:rPr>
        <w:t>-</w:t>
      </w:r>
      <w:r w:rsidRPr="00784950">
        <w:rPr>
          <w:rtl/>
        </w:rPr>
        <w:t>דין.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 גם שכר טרחה של עורכי</w:t>
      </w:r>
      <w:r w:rsidR="00374753">
        <w:rPr>
          <w:rtl/>
        </w:rPr>
        <w:t>-</w:t>
      </w:r>
      <w:r w:rsidRPr="00784950">
        <w:rPr>
          <w:rtl/>
        </w:rPr>
        <w:t>דין.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עושק לאור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היום</w:t>
      </w:r>
      <w:r w:rsidR="00374753">
        <w:rPr>
          <w:rtl/>
        </w:rPr>
        <w:t xml:space="preserve"> – </w:t>
      </w:r>
      <w:r w:rsidRPr="00784950">
        <w:rPr>
          <w:rtl/>
        </w:rPr>
        <w:t>ברור</w:t>
      </w:r>
      <w:r w:rsidR="00374753">
        <w:rPr>
          <w:rtl/>
        </w:rPr>
        <w:t xml:space="preserve"> </w:t>
      </w:r>
      <w:r w:rsidRPr="00784950">
        <w:rPr>
          <w:rtl/>
        </w:rPr>
        <w:t>לגמרי.</w:t>
      </w:r>
      <w:r w:rsidR="00374753">
        <w:rPr>
          <w:rtl/>
        </w:rPr>
        <w:t xml:space="preserve"> </w:t>
      </w:r>
      <w:r w:rsidRPr="00784950">
        <w:rPr>
          <w:rtl/>
        </w:rPr>
        <w:t>אילו בא משרד האוצר ועשה את הדברים האלה, יכול להיות</w:t>
      </w:r>
      <w:r w:rsidR="00374753">
        <w:rPr>
          <w:rtl/>
        </w:rPr>
        <w:t xml:space="preserve"> </w:t>
      </w:r>
      <w:r w:rsidRPr="00784950">
        <w:rPr>
          <w:rtl/>
        </w:rPr>
        <w:t>שאפילו אני הייתי משתכנע.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היינו אומרים שיש פה איזונים.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איזונים,</w:t>
      </w:r>
      <w:r w:rsidR="00374753">
        <w:rPr>
          <w:rtl/>
        </w:rPr>
        <w:t xml:space="preserve"> </w:t>
      </w:r>
      <w:r w:rsidRPr="00784950">
        <w:rPr>
          <w:rtl/>
        </w:rPr>
        <w:t>בהחלט.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כבר משתמש בחוק ההסדרים כדי לעשות תיקוני 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תקציב, ואני כבר אומר שיש הרבה תיקונים שאין להם שום קשר להשגת יעדי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לפחות תאזן על</w:t>
      </w:r>
      <w:r w:rsidR="00374753">
        <w:rPr>
          <w:rtl/>
        </w:rPr>
        <w:t>-</w:t>
      </w:r>
      <w:r w:rsidRPr="00784950">
        <w:rPr>
          <w:rtl/>
        </w:rPr>
        <w:t>ידי זה שתגיד לציבור, הנה, תראו, בתחומים אחרים, שאני</w:t>
      </w:r>
      <w:r w:rsidR="00374753">
        <w:rPr>
          <w:rtl/>
        </w:rPr>
        <w:t xml:space="preserve"> </w:t>
      </w:r>
      <w:r w:rsidRPr="00784950">
        <w:rPr>
          <w:rtl/>
        </w:rPr>
        <w:t>יודע שיש בהם עוולות, אני מתקן.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משעני,</w:t>
      </w:r>
      <w:r w:rsidR="00374753">
        <w:rPr>
          <w:rtl/>
        </w:rPr>
        <w:t xml:space="preserve"> </w:t>
      </w:r>
      <w:r w:rsidRPr="00784950">
        <w:rPr>
          <w:rtl/>
        </w:rPr>
        <w:t>אילו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בשארה לא היה כאן, הייתי נותן לאדוני</w:t>
      </w:r>
      <w:r w:rsidR="00374753">
        <w:rPr>
          <w:rtl/>
        </w:rPr>
        <w:t xml:space="preserve"> </w:t>
      </w:r>
      <w:r w:rsidRPr="00784950">
        <w:rPr>
          <w:rtl/>
        </w:rPr>
        <w:t>להמשיך</w:t>
      </w:r>
      <w:r w:rsidR="00374753">
        <w:rPr>
          <w:rtl/>
        </w:rPr>
        <w:t xml:space="preserve"> </w:t>
      </w:r>
      <w:r w:rsidRPr="00784950">
        <w:rPr>
          <w:rtl/>
        </w:rPr>
        <w:t>לדבר.</w:t>
      </w:r>
      <w:r w:rsidR="00374753">
        <w:rPr>
          <w:rtl/>
        </w:rPr>
        <w:t xml:space="preserve"> </w:t>
      </w:r>
      <w:r w:rsidRPr="00784950">
        <w:rPr>
          <w:rtl/>
        </w:rPr>
        <w:t>אבל בוא תסיים, אני אתן לו לדבר, ולאחר מכן אני מוכן לתת לך לעלות</w:t>
      </w:r>
      <w:r w:rsidR="00374753">
        <w:rPr>
          <w:rtl/>
        </w:rPr>
        <w:t xml:space="preserve"> </w:t>
      </w:r>
      <w:r w:rsidRPr="00784950">
        <w:rPr>
          <w:rtl/>
        </w:rPr>
        <w:t>שוב.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כבר מסיים. אני אדבר על עוד נושא אחד ואני מסיים.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האחרון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עליו</w:t>
      </w:r>
      <w:r w:rsidR="00374753">
        <w:rPr>
          <w:rtl/>
        </w:rPr>
        <w:t xml:space="preserve"> </w:t>
      </w:r>
      <w:r w:rsidRPr="00784950">
        <w:rPr>
          <w:rtl/>
        </w:rPr>
        <w:t>הוא הניסיון של הממשלה לעשות תיקון,</w:t>
      </w:r>
      <w:r w:rsidR="00374753">
        <w:rPr>
          <w:rtl/>
        </w:rPr>
        <w:t xml:space="preserve"> </w:t>
      </w:r>
      <w:r w:rsidRPr="00784950">
        <w:rPr>
          <w:rtl/>
        </w:rPr>
        <w:t>שהצעות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פרטיות</w:t>
      </w:r>
      <w:r w:rsidR="00374753">
        <w:rPr>
          <w:rtl/>
        </w:rPr>
        <w:t xml:space="preserve"> </w:t>
      </w:r>
      <w:r w:rsidRPr="00784950">
        <w:rPr>
          <w:rtl/>
        </w:rPr>
        <w:t>שיש מאחוריהן הוצאה תקציבית, לא יוכלו לעבור בקריאה ראשונה,</w:t>
      </w:r>
      <w:r w:rsidR="00374753">
        <w:rPr>
          <w:rtl/>
        </w:rPr>
        <w:t xml:space="preserve"> </w:t>
      </w:r>
      <w:r w:rsidRPr="00784950">
        <w:rPr>
          <w:rtl/>
        </w:rPr>
        <w:t>שנייה ושלישית אלא אם כן יהיה להן רוב מוחלט של חברי הכנסת. זה דבר מסוכן, זה דבר</w:t>
      </w:r>
      <w:r w:rsidR="00374753">
        <w:rPr>
          <w:rtl/>
        </w:rPr>
        <w:t xml:space="preserve"> </w:t>
      </w:r>
      <w:r w:rsidRPr="00784950">
        <w:rPr>
          <w:rtl/>
        </w:rPr>
        <w:t>רציני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שהוא יבוא אגב חוק ההסדרים. הדבר הזה מצריך דיון</w:t>
      </w:r>
      <w:r w:rsidR="00374753">
        <w:rPr>
          <w:rtl/>
        </w:rPr>
        <w:t xml:space="preserve"> </w:t>
      </w:r>
      <w:r w:rsidRPr="00784950">
        <w:rPr>
          <w:rtl/>
        </w:rPr>
        <w:t>מעמיק.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פגיעה</w:t>
      </w:r>
      <w:r w:rsidR="00374753">
        <w:rPr>
          <w:rtl/>
        </w:rPr>
        <w:t xml:space="preserve"> </w:t>
      </w:r>
      <w:r w:rsidRPr="00784950">
        <w:rPr>
          <w:rtl/>
        </w:rPr>
        <w:t>באושיות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באושיות הפרלמנט. אני חושב שאנחנו לא</w:t>
      </w:r>
      <w:r w:rsidR="00374753">
        <w:rPr>
          <w:rtl/>
        </w:rPr>
        <w:t xml:space="preserve"> </w:t>
      </w:r>
      <w:r w:rsidRPr="00784950">
        <w:rPr>
          <w:rtl/>
        </w:rPr>
        <w:t>צריכים לתת לזה יד בשום פנים ואופן.</w:t>
      </w:r>
      <w:r w:rsidR="00374753">
        <w:rPr>
          <w:rtl/>
        </w:rPr>
        <w:t xml:space="preserve"> </w:t>
      </w:r>
      <w:r w:rsidRPr="00784950">
        <w:rPr>
          <w:rtl/>
        </w:rPr>
        <w:t>תודה רבה,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הקשבתי</w:t>
      </w:r>
      <w:r w:rsidR="00374753">
        <w:rPr>
          <w:rtl/>
        </w:rPr>
        <w:t xml:space="preserve"> </w:t>
      </w:r>
      <w:r w:rsidRPr="00784950">
        <w:rPr>
          <w:rtl/>
        </w:rPr>
        <w:t>בקשב רב לחבר הכנסת משעני, אני חושב גם שהוא אמר</w:t>
      </w:r>
      <w:r w:rsidR="00374753">
        <w:rPr>
          <w:rtl/>
        </w:rPr>
        <w:t xml:space="preserve"> </w:t>
      </w:r>
      <w:r w:rsidRPr="00784950">
        <w:rPr>
          <w:rtl/>
        </w:rPr>
        <w:t>דברי</w:t>
      </w:r>
      <w:r w:rsidR="00374753">
        <w:rPr>
          <w:rtl/>
        </w:rPr>
        <w:t xml:space="preserve"> </w:t>
      </w:r>
      <w:r w:rsidRPr="00784950">
        <w:rPr>
          <w:rtl/>
        </w:rPr>
        <w:t>טעם,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שהיה היום, כיוון שאנשים מדברים בצורה</w:t>
      </w:r>
      <w:r w:rsidR="00374753">
        <w:rPr>
          <w:rtl/>
        </w:rPr>
        <w:t xml:space="preserve"> </w:t>
      </w:r>
      <w:r w:rsidRPr="00784950">
        <w:rPr>
          <w:rtl/>
        </w:rPr>
        <w:t>אוטומטית ואחר כך יצביעו בצורה אוטומטית, וזה משחק מכור. טוב שמנצלים בשעה מאוחרת</w:t>
      </w:r>
      <w:r w:rsidR="00374753">
        <w:rPr>
          <w:rtl/>
        </w:rPr>
        <w:t xml:space="preserve"> </w:t>
      </w:r>
      <w:r w:rsidRPr="00784950">
        <w:rPr>
          <w:rtl/>
        </w:rPr>
        <w:t>כזאת את הכנסת כבמה ציבורית לפחות כדי להגיד דברי טעם.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אני חושב שהנושא העיקרי הוא הנושא של הגבלת החקיקה הפרטית בכנסת. 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שזה כלי אומנם פופוליסטי, ואני לא משוחרי הפופוליזם, במיוחד בזמנים של משבר</w:t>
      </w:r>
      <w:r w:rsidR="00374753">
        <w:rPr>
          <w:rtl/>
        </w:rPr>
        <w:t xml:space="preserve"> </w:t>
      </w:r>
      <w:r w:rsidRPr="00784950">
        <w:rPr>
          <w:rtl/>
        </w:rPr>
        <w:t>והסתה</w:t>
      </w:r>
      <w:r w:rsidR="00374753">
        <w:rPr>
          <w:rtl/>
        </w:rPr>
        <w:t xml:space="preserve"> </w:t>
      </w:r>
      <w:r w:rsidRPr="00784950">
        <w:rPr>
          <w:rtl/>
        </w:rPr>
        <w:t>לאומנית</w:t>
      </w:r>
      <w:r w:rsidR="00374753">
        <w:rPr>
          <w:rtl/>
        </w:rPr>
        <w:t xml:space="preserve"> </w:t>
      </w:r>
      <w:r w:rsidRPr="00784950">
        <w:rPr>
          <w:rtl/>
        </w:rPr>
        <w:t>וכו', שבהם דמגוגיה פוליטית יכולה להשתמש בו.</w:t>
      </w:r>
      <w:r w:rsidR="00374753">
        <w:rPr>
          <w:rtl/>
        </w:rPr>
        <w:t xml:space="preserve"> </w:t>
      </w:r>
      <w:r w:rsidRPr="00784950">
        <w:rPr>
          <w:rtl/>
        </w:rPr>
        <w:t>זה קורה בכל חברה,</w:t>
      </w:r>
      <w:r w:rsidR="00374753">
        <w:rPr>
          <w:rtl/>
        </w:rPr>
        <w:t xml:space="preserve"> </w:t>
      </w:r>
      <w:r w:rsidRPr="00784950">
        <w:rPr>
          <w:rtl/>
        </w:rPr>
        <w:t>אגב, אין פה שום דבר שמייחד את ישראל, במיוחד בזמני משבר, במלחמה. אבל בכל זאת לא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פופוליסטי</w:t>
      </w:r>
      <w:r w:rsidR="00374753">
        <w:rPr>
          <w:rtl/>
        </w:rPr>
        <w:t xml:space="preserve"> </w:t>
      </w:r>
      <w:r w:rsidRPr="00784950">
        <w:rPr>
          <w:rtl/>
        </w:rPr>
        <w:t>או פופולרי הוא גם לא נכון, ולא תמיד אפשר לוותר על פופוליזם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אליטיזם,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שיכול</w:t>
      </w:r>
      <w:r w:rsidR="00374753">
        <w:rPr>
          <w:rtl/>
        </w:rPr>
        <w:t xml:space="preserve"> </w:t>
      </w:r>
      <w:r w:rsidRPr="00784950">
        <w:rPr>
          <w:rtl/>
        </w:rPr>
        <w:t>לאזן.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היית</w:t>
      </w:r>
      <w:r w:rsidR="00374753">
        <w:rPr>
          <w:rtl/>
        </w:rPr>
        <w:t xml:space="preserve"> </w:t>
      </w:r>
      <w:r w:rsidRPr="00784950">
        <w:rPr>
          <w:rtl/>
        </w:rPr>
        <w:t>עוזב,</w:t>
      </w:r>
      <w:r w:rsidR="00374753">
        <w:rPr>
          <w:rtl/>
        </w:rPr>
        <w:t xml:space="preserve"> </w:t>
      </w:r>
      <w:r w:rsidRPr="00784950">
        <w:rPr>
          <w:rtl/>
        </w:rPr>
        <w:t>אדוני, את כל הדיונים של הכלכלה לזמני התקציב, בזמן שפקידי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המקצוע שמסבירים לנו מה אחוזי הצמיחה ומה ההכנסות הצפויות</w:t>
      </w:r>
      <w:r w:rsidR="00374753">
        <w:rPr>
          <w:rtl/>
        </w:rPr>
        <w:t xml:space="preserve"> </w:t>
      </w:r>
      <w:r w:rsidRPr="00784950">
        <w:rPr>
          <w:rtl/>
        </w:rPr>
        <w:t>ואיך אפשר לתכנן משק, ונציגי העם במשך כל השנה אין להם מה להגיד, אז התקציב ייראה</w:t>
      </w:r>
      <w:r w:rsidR="00374753">
        <w:rPr>
          <w:rtl/>
        </w:rPr>
        <w:t xml:space="preserve"> </w:t>
      </w:r>
      <w:r w:rsidRPr="00784950">
        <w:rPr>
          <w:rtl/>
        </w:rPr>
        <w:t>בצורה</w:t>
      </w:r>
      <w:r w:rsidR="00374753">
        <w:rPr>
          <w:rtl/>
        </w:rPr>
        <w:t xml:space="preserve"> </w:t>
      </w:r>
      <w:r w:rsidRPr="00784950">
        <w:rPr>
          <w:rtl/>
        </w:rPr>
        <w:t>מסוימת מאוד, אדוני היושב</w:t>
      </w:r>
      <w:r w:rsidR="00374753">
        <w:rPr>
          <w:rtl/>
        </w:rPr>
        <w:t>-</w:t>
      </w:r>
      <w:r w:rsidRPr="00784950">
        <w:rPr>
          <w:rtl/>
        </w:rPr>
        <w:t>ראש. אני חושב שזה דווקא מכניזם שקיים במשך השנה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מיני בעיות של חוסר צדק חברתי, או של שכבות מסוימות באוכלוסייה שהן לא כל כך</w:t>
      </w:r>
      <w:r w:rsidR="00374753">
        <w:rPr>
          <w:rtl/>
        </w:rPr>
        <w:t xml:space="preserve"> </w:t>
      </w:r>
      <w:r w:rsidRPr="00784950">
        <w:rPr>
          <w:rtl/>
        </w:rPr>
        <w:t>חשובות</w:t>
      </w:r>
      <w:r w:rsidR="00374753">
        <w:rPr>
          <w:rtl/>
        </w:rPr>
        <w:t xml:space="preserve"> </w:t>
      </w:r>
      <w:r w:rsidRPr="00784950">
        <w:rPr>
          <w:rtl/>
        </w:rPr>
        <w:t>לנציגי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לקואליציה השלטת, שדווקא אנחנו סוחטים את הרוב בכנסת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פופוליזם. סוחטים את הרוב בכנסת כי הוא יודע שזה נכון והוא לא יכול לברוח</w:t>
      </w:r>
      <w:r w:rsidR="00374753">
        <w:rPr>
          <w:rtl/>
        </w:rPr>
        <w:t xml:space="preserve"> </w:t>
      </w:r>
      <w:r w:rsidRPr="00784950">
        <w:rPr>
          <w:rtl/>
        </w:rPr>
        <w:t>מעיני</w:t>
      </w:r>
      <w:r w:rsidR="00374753">
        <w:rPr>
          <w:rtl/>
        </w:rPr>
        <w:t xml:space="preserve"> </w:t>
      </w:r>
      <w:r w:rsidRPr="00784950">
        <w:rPr>
          <w:rtl/>
        </w:rPr>
        <w:t>הציבור,</w:t>
      </w:r>
      <w:r w:rsidR="00374753">
        <w:rPr>
          <w:rtl/>
        </w:rPr>
        <w:t xml:space="preserve"> </w:t>
      </w:r>
      <w:r w:rsidRPr="00784950">
        <w:rPr>
          <w:rtl/>
        </w:rPr>
        <w:t>ולכן הוא מצביע בעד אותם חוקים. אם הרוב הזה אחר כך רוצה להתבזות</w:t>
      </w:r>
      <w:r w:rsidR="00374753">
        <w:rPr>
          <w:rtl/>
        </w:rPr>
        <w:t xml:space="preserve"> </w:t>
      </w:r>
      <w:r w:rsidRPr="00784950">
        <w:rPr>
          <w:rtl/>
        </w:rPr>
        <w:t>ולהצביע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עצמו, לסתור את עצמו באותה שנה, כפי שראש הממשלה ושר האוצר שלו עשו</w:t>
      </w:r>
      <w:r w:rsidR="00374753">
        <w:rPr>
          <w:rtl/>
        </w:rPr>
        <w:t xml:space="preserve"> </w:t>
      </w:r>
      <w:r w:rsidRPr="00784950">
        <w:rPr>
          <w:rtl/>
        </w:rPr>
        <w:t>בחוקי</w:t>
      </w:r>
      <w:r w:rsidR="00374753">
        <w:rPr>
          <w:rtl/>
        </w:rPr>
        <w:t xml:space="preserve"> </w:t>
      </w:r>
      <w:r w:rsidRPr="00784950">
        <w:rPr>
          <w:rtl/>
        </w:rPr>
        <w:t>הנגב,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משפחות ברוכות ילדים וכו', שהם הצביעו נגד ממשלת ברק והצביעו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כך בעד עצמם, ואחר כך עוד הפעם המשיכו והסכימו,</w:t>
      </w:r>
      <w:r w:rsidR="00374753">
        <w:rPr>
          <w:rtl/>
        </w:rPr>
        <w:t xml:space="preserve"> </w:t>
      </w:r>
      <w:r w:rsidRPr="00784950">
        <w:rPr>
          <w:rtl/>
        </w:rPr>
        <w:t>אז שיבזו את עצמם. אלה</w:t>
      </w:r>
      <w:r w:rsidR="00374753">
        <w:rPr>
          <w:rtl/>
        </w:rPr>
        <w:t xml:space="preserve"> </w:t>
      </w:r>
      <w:r w:rsidRPr="00784950">
        <w:rPr>
          <w:rtl/>
        </w:rPr>
        <w:t>אותם אנשים. תרבותם הפרלמנטרית היא כזאת. אתה לא יכול אחר כך לכבול את זה בחוקים.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ראש הממשלה, תשמעו, אני חייב לעשות זאת בחוקים, אני איש לא</w:t>
      </w:r>
      <w:r w:rsidR="00374753">
        <w:rPr>
          <w:rtl/>
        </w:rPr>
        <w:t xml:space="preserve"> </w:t>
      </w:r>
      <w:r w:rsidRPr="00784950">
        <w:rPr>
          <w:rtl/>
        </w:rPr>
        <w:t>רציני,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יכול לשלוט בעצמי, לא יכול לשלוט ביצרי, לא יכול לשלוט במשך השנה</w:t>
      </w:r>
      <w:r w:rsidR="00374753">
        <w:rPr>
          <w:rtl/>
        </w:rPr>
        <w:t xml:space="preserve"> </w:t>
      </w:r>
      <w:r w:rsidRPr="00784950">
        <w:rPr>
          <w:rtl/>
        </w:rPr>
        <w:t>בפזילה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לכיוון</w:t>
      </w:r>
      <w:r w:rsidR="00374753">
        <w:rPr>
          <w:rtl/>
        </w:rPr>
        <w:t xml:space="preserve"> </w:t>
      </w:r>
      <w:r w:rsidRPr="00784950">
        <w:rPr>
          <w:rtl/>
        </w:rPr>
        <w:t>הציבור, תגבילו את עצמכם בחקיקה, כי אני חלש; כי אני חלש לא</w:t>
      </w:r>
      <w:r w:rsidR="00374753">
        <w:rPr>
          <w:rtl/>
        </w:rPr>
        <w:t xml:space="preserve"> </w:t>
      </w:r>
      <w:r w:rsidRPr="00784950">
        <w:rPr>
          <w:rtl/>
        </w:rPr>
        <w:t>בתור</w:t>
      </w:r>
      <w:r w:rsidR="00374753">
        <w:rPr>
          <w:rtl/>
        </w:rPr>
        <w:t xml:space="preserve"> </w:t>
      </w:r>
      <w:r w:rsidRPr="00784950">
        <w:rPr>
          <w:rtl/>
        </w:rPr>
        <w:t>שרון,</w:t>
      </w:r>
      <w:r w:rsidR="00374753">
        <w:rPr>
          <w:rtl/>
        </w:rPr>
        <w:t xml:space="preserve"> </w:t>
      </w:r>
      <w:r w:rsidRPr="00784950">
        <w:rPr>
          <w:rtl/>
        </w:rPr>
        <w:t>אני חלש בתור ראש ממשלה, אני חלש בתור קואליציה; אני אצביע בעד, אחר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אני אבטל. אז בואו נעזוב את כל הביזיון הזה ונגביל את עצמנו, הכנסת לא תחוקק.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שהפרלמנט</w:t>
      </w:r>
      <w:r w:rsidR="00374753">
        <w:rPr>
          <w:rtl/>
        </w:rPr>
        <w:t xml:space="preserve"> </w:t>
      </w:r>
      <w:r w:rsidRPr="00784950">
        <w:rPr>
          <w:rtl/>
        </w:rPr>
        <w:t>הישראלי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דיונים בתקציבים שמוגשים בשתיים אחר חצות,</w:t>
      </w:r>
      <w:r w:rsidR="00374753">
        <w:rPr>
          <w:rtl/>
        </w:rPr>
        <w:t xml:space="preserve"> </w:t>
      </w:r>
      <w:r w:rsidRPr="00784950">
        <w:rPr>
          <w:rtl/>
        </w:rPr>
        <w:t>שהריבון</w:t>
      </w:r>
      <w:r w:rsidR="00374753">
        <w:rPr>
          <w:rtl/>
        </w:rPr>
        <w:t xml:space="preserve"> </w:t>
      </w:r>
      <w:r w:rsidRPr="00784950">
        <w:rPr>
          <w:rtl/>
        </w:rPr>
        <w:t>יגביל את עצמו מלהתערב בענייני צדק חברתי במדינת ישראל. אני חושב שאנחנו</w:t>
      </w:r>
      <w:r w:rsidR="00374753">
        <w:rPr>
          <w:rtl/>
        </w:rPr>
        <w:t xml:space="preserve"> </w:t>
      </w:r>
      <w:r w:rsidRPr="00784950">
        <w:rPr>
          <w:rtl/>
        </w:rPr>
        <w:t>השתגענו,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הפעם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שהכנסת</w:t>
      </w:r>
      <w:r w:rsidR="00374753">
        <w:rPr>
          <w:rtl/>
        </w:rPr>
        <w:t xml:space="preserve"> </w:t>
      </w:r>
      <w:r w:rsidRPr="00784950">
        <w:rPr>
          <w:rtl/>
        </w:rPr>
        <w:t>דנה בנושא עקרוני כל כך אגב דיון בחוק</w:t>
      </w:r>
      <w:r w:rsidR="00374753">
        <w:rPr>
          <w:rtl/>
        </w:rPr>
        <w:t xml:space="preserve"> </w:t>
      </w:r>
      <w:r w:rsidRPr="00784950">
        <w:rPr>
          <w:rtl/>
        </w:rPr>
        <w:t>ההסדרים.</w:t>
      </w:r>
      <w:r w:rsidR="00374753">
        <w:rPr>
          <w:rtl/>
        </w:rPr>
        <w:t xml:space="preserve"> </w:t>
      </w:r>
      <w:r w:rsidRPr="00784950">
        <w:rPr>
          <w:rtl/>
        </w:rPr>
        <w:t>פשוט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ייתכן.</w:t>
      </w:r>
      <w:r w:rsidR="00374753">
        <w:rPr>
          <w:rtl/>
        </w:rPr>
        <w:t xml:space="preserve"> </w:t>
      </w:r>
      <w:r w:rsidRPr="00784950">
        <w:rPr>
          <w:rtl/>
        </w:rPr>
        <w:t>בכנסת אומרים "לא יעלה על הדעת", אני כל כך שונא את</w:t>
      </w:r>
      <w:r w:rsidR="00374753">
        <w:rPr>
          <w:rtl/>
        </w:rPr>
        <w:t xml:space="preserve"> </w:t>
      </w:r>
      <w:r w:rsidRPr="00784950">
        <w:rPr>
          <w:rtl/>
        </w:rPr>
        <w:t>המושג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אומר לא ייתכן. כנראה כל דבר עולה על הדעת. איך כתב פעם דורון</w:t>
      </w:r>
      <w:r w:rsidR="00374753">
        <w:rPr>
          <w:rtl/>
        </w:rPr>
        <w:t xml:space="preserve"> </w:t>
      </w:r>
      <w:r w:rsidRPr="00784950">
        <w:rPr>
          <w:rtl/>
        </w:rPr>
        <w:t>רוזנבלום?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יעלה על הדעת אבל עולים עליה כל הזמן, אפילו משיגים את הדעת.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גבול</w:t>
      </w:r>
      <w:r w:rsidR="00374753">
        <w:rPr>
          <w:rtl/>
        </w:rPr>
        <w:t xml:space="preserve"> </w:t>
      </w:r>
      <w:r w:rsidRPr="00784950">
        <w:rPr>
          <w:rtl/>
        </w:rPr>
        <w:t>להידרדרות למטה, אדוני. נראה שהגבול הוא רק למעלה, זה הקדוש</w:t>
      </w:r>
      <w:r w:rsidR="00374753">
        <w:rPr>
          <w:rtl/>
        </w:rPr>
        <w:t>-</w:t>
      </w:r>
      <w:r w:rsidRPr="00784950">
        <w:rPr>
          <w:rtl/>
        </w:rPr>
        <w:t>ברוך</w:t>
      </w:r>
      <w:r w:rsidR="00374753">
        <w:rPr>
          <w:rtl/>
        </w:rPr>
        <w:t>-</w:t>
      </w:r>
      <w:r w:rsidRPr="00784950">
        <w:rPr>
          <w:rtl/>
        </w:rPr>
        <w:t>הוא.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גבול למעלה.</w:t>
      </w:r>
      <w:r w:rsidR="00374753">
        <w:rPr>
          <w:rtl/>
        </w:rPr>
        <w:t xml:space="preserve"> </w:t>
      </w:r>
      <w:r w:rsidRPr="00784950">
        <w:rPr>
          <w:rtl/>
        </w:rPr>
        <w:t>אין גבול למטה, אין גבול להידרדרות, ואין דיון רציני בכנסת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 שמגבילים אותנו.</w:t>
      </w:r>
      <w:r w:rsidR="00374753">
        <w:rPr>
          <w:rtl/>
        </w:rPr>
        <w:t xml:space="preserve"> </w:t>
      </w:r>
      <w:r w:rsidRPr="00784950">
        <w:rPr>
          <w:rtl/>
        </w:rPr>
        <w:t>הרי ממילא רוב החוקים אחר כך מסיימים אותם בחוק ההסדרים.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תראה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קורה,</w:t>
      </w:r>
      <w:r w:rsidR="00374753">
        <w:rPr>
          <w:rtl/>
        </w:rPr>
        <w:t xml:space="preserve"> </w:t>
      </w:r>
      <w:r w:rsidRPr="00784950">
        <w:rPr>
          <w:rtl/>
        </w:rPr>
        <w:t>מליאת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מלאה מפה לפה. זאת ההתייחסות הרצינית לכנסת,</w:t>
      </w:r>
      <w:r w:rsidR="00374753">
        <w:rPr>
          <w:rtl/>
        </w:rPr>
        <w:t xml:space="preserve"> </w:t>
      </w:r>
      <w:r w:rsidRPr="00784950">
        <w:rPr>
          <w:rtl/>
        </w:rPr>
        <w:t>לתקציב.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אבל, אדוני, זו לא השנה הראשונה.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להפסיק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זה. גם אם ביזינו והורדנו את התדמית שלנו בעיני</w:t>
      </w:r>
      <w:r w:rsidR="00374753">
        <w:rPr>
          <w:rtl/>
        </w:rPr>
        <w:t xml:space="preserve"> </w:t>
      </w:r>
      <w:r w:rsidRPr="00784950">
        <w:rPr>
          <w:rtl/>
        </w:rPr>
        <w:t>הציבור, הגיע הזמן לעצור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עמדו פה אנשים ודיברו על כאילו זמני הזוהר מלפני כמה שנים,</w:t>
      </w:r>
      <w:r w:rsidR="00374753">
        <w:rPr>
          <w:rtl/>
        </w:rPr>
        <w:t xml:space="preserve"> </w:t>
      </w:r>
      <w:r w:rsidRPr="00784950">
        <w:rPr>
          <w:rtl/>
        </w:rPr>
        <w:t>כשהיו</w:t>
      </w:r>
      <w:r w:rsidR="00374753">
        <w:rPr>
          <w:rtl/>
        </w:rPr>
        <w:t xml:space="preserve"> </w:t>
      </w:r>
      <w:r w:rsidRPr="00784950">
        <w:rPr>
          <w:rtl/>
        </w:rPr>
        <w:t>דיונים רציניים. אני זוכר שעמדו פה חברי כנסת וקראו שירה מספרי שירים בזמן</w:t>
      </w:r>
      <w:r w:rsidR="00374753">
        <w:rPr>
          <w:rtl/>
        </w:rPr>
        <w:t xml:space="preserve"> </w:t>
      </w:r>
      <w:r w:rsidRPr="00784950">
        <w:rPr>
          <w:rtl/>
        </w:rPr>
        <w:t>הדיונים בתקציב.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אפילו למדתי תוך כדי כך שיר של אלתרמן בעל</w:t>
      </w:r>
      <w:r w:rsidR="00374753">
        <w:rPr>
          <w:rtl/>
        </w:rPr>
        <w:t>-</w:t>
      </w:r>
      <w:r w:rsidRPr="00784950">
        <w:rPr>
          <w:rtl/>
        </w:rPr>
        <w:t>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אני לא חושב שזה העניין.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משהו שמתחיל ב"עננים על ראשינו הרוח איתן".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היותר</w:t>
      </w:r>
      <w:r w:rsidR="00374753">
        <w:rPr>
          <w:rtl/>
        </w:rPr>
        <w:t>-</w:t>
      </w:r>
      <w:r w:rsidRPr="00784950">
        <w:rPr>
          <w:rtl/>
        </w:rPr>
        <w:t>חשוב הוא, שאנחנו מגבילים את עצמנו בענייני חקיקה. הרי ממילא,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מה זאת החקיקה? א. חלק מהחוקים שעברו ביוזמה פרטית של חברי כנסת כן תיקנו</w:t>
      </w:r>
      <w:r w:rsidR="00374753">
        <w:rPr>
          <w:rtl/>
        </w:rPr>
        <w:t xml:space="preserve"> </w:t>
      </w:r>
      <w:r w:rsidRPr="00784950">
        <w:rPr>
          <w:rtl/>
        </w:rPr>
        <w:t>עוול,</w:t>
      </w:r>
      <w:r w:rsidR="00374753">
        <w:rPr>
          <w:rtl/>
        </w:rPr>
        <w:t xml:space="preserve"> </w:t>
      </w:r>
      <w:r w:rsidRPr="00784950">
        <w:rPr>
          <w:rtl/>
        </w:rPr>
        <w:t>כאשר חברי הכנסת האלה באו</w:t>
      </w:r>
      <w:r w:rsidR="00374753">
        <w:rPr>
          <w:rtl/>
        </w:rPr>
        <w:t xml:space="preserve"> </w:t>
      </w:r>
      <w:r w:rsidRPr="00784950">
        <w:rPr>
          <w:rtl/>
        </w:rPr>
        <w:t>ומצאו כל מיני לקונות וכל מיני מכניזמים חשובים</w:t>
      </w:r>
      <w:r w:rsidR="00374753">
        <w:rPr>
          <w:rtl/>
        </w:rPr>
        <w:t xml:space="preserve"> </w:t>
      </w:r>
      <w:r w:rsidRPr="00784950">
        <w:rPr>
          <w:rtl/>
        </w:rPr>
        <w:t>לתקן</w:t>
      </w:r>
      <w:r w:rsidR="00374753">
        <w:rPr>
          <w:rtl/>
        </w:rPr>
        <w:t xml:space="preserve"> </w:t>
      </w:r>
      <w:r w:rsidRPr="00784950">
        <w:rPr>
          <w:rtl/>
        </w:rPr>
        <w:t>בעיות</w:t>
      </w:r>
      <w:r w:rsidR="00374753">
        <w:rPr>
          <w:rtl/>
        </w:rPr>
        <w:t xml:space="preserve"> </w:t>
      </w:r>
      <w:r w:rsidRPr="00784950">
        <w:rPr>
          <w:rtl/>
        </w:rPr>
        <w:t>של חוסר צדק חברתי; ב. אנחנו בדרך כלל הצלחנו להעביר חוקים שאין בהם</w:t>
      </w:r>
      <w:r w:rsidR="00374753">
        <w:rPr>
          <w:rtl/>
        </w:rPr>
        <w:t xml:space="preserve"> </w:t>
      </w:r>
      <w:r w:rsidRPr="00784950">
        <w:rPr>
          <w:rtl/>
        </w:rPr>
        <w:t>הוצאת</w:t>
      </w:r>
      <w:r w:rsidR="00374753">
        <w:rPr>
          <w:rtl/>
        </w:rPr>
        <w:t xml:space="preserve"> </w:t>
      </w:r>
      <w:r w:rsidRPr="00784950">
        <w:rPr>
          <w:rtl/>
        </w:rPr>
        <w:t>כספים,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נוגעים לחוסר צדק שהיה בחלוקת כספים שקיימים או בחלוקת העוגה</w:t>
      </w:r>
      <w:r w:rsidR="00374753">
        <w:rPr>
          <w:rtl/>
        </w:rPr>
        <w:t xml:space="preserve"> </w:t>
      </w:r>
      <w:r w:rsidRPr="00784950">
        <w:rPr>
          <w:rtl/>
        </w:rPr>
        <w:t>הלאומית, ולא בהוספת הוצאות, ששם הבעיה העיקרית.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בנוסף,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ברור שכולנו עובדים בזמן המשבר הזה כאשר הציפייה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היא לצמיחה של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ואולי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ואולי חצי אחוז או אפס.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BE17D5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שתהיה</w:t>
      </w:r>
      <w:r w:rsidR="00374753">
        <w:rPr>
          <w:rtl/>
        </w:rPr>
        <w:t xml:space="preserve"> </w:t>
      </w:r>
      <w:r w:rsidRPr="00784950">
        <w:rPr>
          <w:rtl/>
        </w:rPr>
        <w:t>צמיחה</w:t>
      </w:r>
      <w:r w:rsidR="00374753">
        <w:rPr>
          <w:rtl/>
        </w:rPr>
        <w:t xml:space="preserve"> </w:t>
      </w:r>
      <w:r w:rsidRPr="00784950">
        <w:rPr>
          <w:rtl/>
        </w:rPr>
        <w:t>שלילית,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כפי שבשנה שעברה היא היתה </w:t>
      </w:r>
      <w:r w:rsidR="00BE17D5">
        <w:rPr>
          <w:rFonts w:hint="cs"/>
          <w:rtl/>
        </w:rPr>
        <w:t>0.5%</w:t>
      </w:r>
      <w:r w:rsidRPr="00784950">
        <w:rPr>
          <w:rtl/>
        </w:rPr>
        <w:t>, אף שצפו</w:t>
      </w:r>
      <w:r w:rsidR="00374753">
        <w:rPr>
          <w:rtl/>
        </w:rPr>
        <w:t xml:space="preserve"> </w:t>
      </w:r>
      <w:r w:rsidR="00374753" w:rsidRPr="00784950">
        <w:rPr>
          <w:rtl/>
        </w:rPr>
        <w:t>3</w:t>
      </w:r>
      <w:r w:rsidR="00BE17D5">
        <w:rPr>
          <w:rFonts w:hint="cs"/>
          <w:rtl/>
        </w:rPr>
        <w:t>.</w:t>
      </w:r>
      <w:r w:rsidRPr="00784950">
        <w:rPr>
          <w:rtl/>
        </w:rPr>
        <w:t>5</w:t>
      </w:r>
      <w:r w:rsidR="00BE17D5">
        <w:rPr>
          <w:rFonts w:hint="cs"/>
          <w:rtl/>
        </w:rPr>
        <w:t>%</w:t>
      </w:r>
      <w:r w:rsidRPr="00784950">
        <w:rPr>
          <w:rtl/>
        </w:rPr>
        <w:t>.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ואילו בשנת 2000, כשצפו </w:t>
      </w:r>
      <w:r w:rsidR="00BE17D5">
        <w:rPr>
          <w:rFonts w:hint="cs"/>
          <w:rtl/>
        </w:rPr>
        <w:t>2.5%</w:t>
      </w:r>
      <w:r w:rsidRPr="00784950">
        <w:rPr>
          <w:rtl/>
        </w:rPr>
        <w:t xml:space="preserve">, הצמיחה היתה </w:t>
      </w:r>
      <w:r w:rsidR="00BE17D5">
        <w:rPr>
          <w:rFonts w:hint="cs"/>
          <w:rtl/>
        </w:rPr>
        <w:t>6.5%</w:t>
      </w:r>
      <w:r w:rsidRPr="00784950">
        <w:rPr>
          <w:rtl/>
        </w:rPr>
        <w:t>, כי המשקיעים חשבו שבתקופת</w:t>
      </w:r>
      <w:r w:rsidR="00374753">
        <w:rPr>
          <w:rtl/>
        </w:rPr>
        <w:t xml:space="preserve"> </w:t>
      </w:r>
      <w:r w:rsidRPr="00784950">
        <w:rPr>
          <w:rtl/>
        </w:rPr>
        <w:t>ברק יהיה שלום, ואחר כך הכול התבדה. הכול כל כך משורבב בתוכו.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עובדים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אבל אני כן מסכים עם חברי הכנסת הפופוליסטים.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הפופוליסטים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לא פופוליסטים, רק שזו תווית</w:t>
      </w:r>
      <w:r w:rsidR="00374753">
        <w:rPr>
          <w:rtl/>
        </w:rPr>
        <w:t xml:space="preserve"> </w:t>
      </w:r>
      <w:r w:rsidRPr="00784950">
        <w:rPr>
          <w:rtl/>
        </w:rPr>
        <w:t>שמדביקים אותה לכל אחד שמנסה לדבר בשם השכבות החלשות.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כדי להרתיע אותו מלדבר.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פופוליסטים,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ספק, במיוחד בעניינים מדיניים, אבל גם בכלכלה יש</w:t>
      </w:r>
      <w:r w:rsidR="00374753">
        <w:rPr>
          <w:rtl/>
        </w:rPr>
        <w:t xml:space="preserve"> </w:t>
      </w:r>
      <w:r w:rsidRPr="00784950">
        <w:rPr>
          <w:rtl/>
        </w:rPr>
        <w:t>אנשים</w:t>
      </w:r>
      <w:r w:rsidR="00374753">
        <w:rPr>
          <w:rtl/>
        </w:rPr>
        <w:t xml:space="preserve"> </w:t>
      </w:r>
      <w:r w:rsidRPr="00784950">
        <w:rPr>
          <w:rtl/>
        </w:rPr>
        <w:t>שמדברים</w:t>
      </w:r>
      <w:r w:rsidR="00374753">
        <w:rPr>
          <w:rtl/>
        </w:rPr>
        <w:t xml:space="preserve"> </w:t>
      </w:r>
      <w:r w:rsidRPr="00784950">
        <w:rPr>
          <w:rtl/>
        </w:rPr>
        <w:t>שטויות.</w:t>
      </w:r>
      <w:r w:rsidR="00374753">
        <w:rPr>
          <w:rtl/>
        </w:rPr>
        <w:t xml:space="preserve"> </w:t>
      </w:r>
      <w:r w:rsidRPr="00784950">
        <w:rPr>
          <w:rtl/>
        </w:rPr>
        <w:t>ועם זאת, יש אנשים שמדברים בשם שכבות ששלחו אותם לכנסת,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מגינים</w:t>
      </w:r>
      <w:r w:rsidR="00374753">
        <w:rPr>
          <w:rtl/>
        </w:rPr>
        <w:t xml:space="preserve"> </w:t>
      </w:r>
      <w:r w:rsidRPr="00784950">
        <w:rPr>
          <w:rtl/>
        </w:rPr>
        <w:t>על האינטרסים שלהן, וכנראה הדרך היחידה לעשות זאת היא במלחמה כוחנית</w:t>
      </w:r>
      <w:r w:rsidR="00374753">
        <w:rPr>
          <w:rtl/>
        </w:rPr>
        <w:t xml:space="preserve"> </w:t>
      </w:r>
      <w:r w:rsidRPr="00784950">
        <w:rPr>
          <w:rtl/>
        </w:rPr>
        <w:t>בתוך הבית הזה בין סקטורים שונים.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שוד.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שוד, אדוני.</w:t>
      </w:r>
      <w:r w:rsidR="00374753">
        <w:rPr>
          <w:rtl/>
        </w:rPr>
        <w:t xml:space="preserve"> </w:t>
      </w:r>
      <w:r w:rsidRPr="00784950">
        <w:rPr>
          <w:rtl/>
        </w:rPr>
        <w:t>בחיים שלי לא חשבתי, שהשוד</w:t>
      </w:r>
      <w:r w:rsidR="00374753">
        <w:rPr>
          <w:rtl/>
        </w:rPr>
        <w:t xml:space="preserve"> </w:t>
      </w:r>
      <w:r w:rsidRPr="00784950">
        <w:rPr>
          <w:rtl/>
        </w:rPr>
        <w:t>הגדול,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שבכלל</w:t>
      </w:r>
      <w:r w:rsidR="00374753">
        <w:rPr>
          <w:rtl/>
        </w:rPr>
        <w:t xml:space="preserve"> </w:t>
      </w:r>
      <w:r w:rsidRPr="00784950">
        <w:rPr>
          <w:rtl/>
        </w:rPr>
        <w:t>המושג הזה מתאים לבחורי הישיבות או הדתיים וכו'.</w:t>
      </w:r>
      <w:r w:rsidR="00374753">
        <w:rPr>
          <w:rtl/>
        </w:rPr>
        <w:t xml:space="preserve"> </w:t>
      </w:r>
      <w:r w:rsidRPr="00784950">
        <w:rPr>
          <w:rtl/>
        </w:rPr>
        <w:t>אני לא חושב</w:t>
      </w:r>
      <w:r w:rsidR="00374753">
        <w:rPr>
          <w:rtl/>
        </w:rPr>
        <w:t xml:space="preserve"> </w:t>
      </w:r>
      <w:r w:rsidRPr="00784950">
        <w:rPr>
          <w:rtl/>
        </w:rPr>
        <w:t>כך.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עמדה בנושא. כל הנושא של ממלכתיות כתנאי להוצאה זה מין דבר שהוא</w:t>
      </w:r>
      <w:r w:rsidR="00374753">
        <w:rPr>
          <w:rtl/>
        </w:rPr>
        <w:t xml:space="preserve"> </w:t>
      </w:r>
      <w:r w:rsidRPr="00784950">
        <w:rPr>
          <w:rtl/>
        </w:rPr>
        <w:t>משרידי כור ההיתוך שמניח פטריוטיזם כהנחת יסוד למתן זכויות, כאשר החרדים היו מחוץ</w:t>
      </w:r>
      <w:r w:rsidR="00374753">
        <w:rPr>
          <w:rtl/>
        </w:rPr>
        <w:t xml:space="preserve"> </w:t>
      </w:r>
      <w:r w:rsidRPr="00784950">
        <w:rPr>
          <w:rtl/>
        </w:rPr>
        <w:t>למושג הזה, מחוץ למושג הממלכתיות, אבל גם הערבים. לכן הנושא של ממלכתיות לא כל כך</w:t>
      </w:r>
      <w:r w:rsidR="00374753">
        <w:rPr>
          <w:rtl/>
        </w:rPr>
        <w:t xml:space="preserve"> </w:t>
      </w:r>
      <w:r w:rsidRPr="00784950">
        <w:rPr>
          <w:rtl/>
        </w:rPr>
        <w:t>קשור למדינה, אלא קשור עוד לכמה דברים אידיאולוגיים, לדעתי, שעיצבו את פני המדינה</w:t>
      </w:r>
      <w:r w:rsidR="00374753">
        <w:rPr>
          <w:rtl/>
        </w:rPr>
        <w:t xml:space="preserve"> </w:t>
      </w:r>
      <w:r w:rsidRPr="00784950">
        <w:rPr>
          <w:rtl/>
        </w:rPr>
        <w:t>והיוו</w:t>
      </w:r>
      <w:r w:rsidR="00374753">
        <w:rPr>
          <w:rtl/>
        </w:rPr>
        <w:t xml:space="preserve"> </w:t>
      </w:r>
      <w:r w:rsidRPr="00784950">
        <w:rPr>
          <w:rtl/>
        </w:rPr>
        <w:t>מין</w:t>
      </w:r>
      <w:r w:rsidR="00374753">
        <w:rPr>
          <w:rtl/>
        </w:rPr>
        <w:t xml:space="preserve"> </w:t>
      </w:r>
      <w:r w:rsidRPr="00784950">
        <w:rPr>
          <w:rtl/>
        </w:rPr>
        <w:t>יסוד</w:t>
      </w:r>
      <w:r w:rsidR="00374753">
        <w:rPr>
          <w:rtl/>
        </w:rPr>
        <w:t xml:space="preserve"> </w:t>
      </w:r>
      <w:r w:rsidRPr="00784950">
        <w:rPr>
          <w:rtl/>
        </w:rPr>
        <w:t>שעליו בנוי השבט שמחלק את הזכויות בין חבריו, כאשר אנחנו היינו</w:t>
      </w:r>
      <w:r w:rsidR="00374753">
        <w:rPr>
          <w:rtl/>
        </w:rPr>
        <w:t xml:space="preserve"> </w:t>
      </w:r>
      <w:r w:rsidRPr="00784950">
        <w:rPr>
          <w:rtl/>
        </w:rPr>
        <w:t>מוצאים</w:t>
      </w:r>
      <w:r w:rsidR="00374753">
        <w:rPr>
          <w:rtl/>
        </w:rPr>
        <w:t xml:space="preserve"> </w:t>
      </w:r>
      <w:r w:rsidRPr="00784950">
        <w:rPr>
          <w:rtl/>
        </w:rPr>
        <w:t>מתחום השבט. עכשיו אתם עושים מאמץ להתקבל בו, אדוני היושב</w:t>
      </w:r>
      <w:r w:rsidR="00374753">
        <w:rPr>
          <w:rtl/>
        </w:rPr>
        <w:t>-</w:t>
      </w:r>
      <w:r w:rsidRPr="00784950">
        <w:rPr>
          <w:rtl/>
        </w:rPr>
        <w:t>ראש, גם מבחינת</w:t>
      </w:r>
      <w:r w:rsidR="00374753">
        <w:rPr>
          <w:rtl/>
        </w:rPr>
        <w:t xml:space="preserve"> </w:t>
      </w:r>
      <w:r w:rsidRPr="00784950">
        <w:rPr>
          <w:rtl/>
        </w:rPr>
        <w:t>השקפותיכם.</w:t>
      </w:r>
      <w:r w:rsidR="00374753">
        <w:rPr>
          <w:rtl/>
        </w:rPr>
        <w:t xml:space="preserve"> </w:t>
      </w:r>
      <w:r w:rsidRPr="00784950">
        <w:rPr>
          <w:rtl/>
        </w:rPr>
        <w:t>אבל זה סיפור אחר, על זה אני לא רוצה להתעכב.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השוד האמיתי קורה בכך שמתפשטים ערכים של רווח קל, של גנבה ממש, ומדיניות</w:t>
      </w:r>
      <w:r w:rsidR="00374753">
        <w:rPr>
          <w:rtl/>
        </w:rPr>
        <w:t xml:space="preserve"> </w:t>
      </w:r>
      <w:r w:rsidRPr="00784950">
        <w:rPr>
          <w:rtl/>
        </w:rPr>
        <w:t>מיסוי</w:t>
      </w:r>
      <w:r w:rsidR="00374753">
        <w:rPr>
          <w:rtl/>
        </w:rPr>
        <w:t xml:space="preserve"> </w:t>
      </w:r>
      <w:r w:rsidRPr="00784950">
        <w:rPr>
          <w:rtl/>
        </w:rPr>
        <w:t>שלדעתי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גזלנית. בעצם המיסוי במדינת ישראל הוא לא מיסוי על ההכנסה,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מיסוי</w:t>
      </w:r>
      <w:r w:rsidR="00374753">
        <w:rPr>
          <w:rtl/>
        </w:rPr>
        <w:t xml:space="preserve"> </w:t>
      </w:r>
      <w:r w:rsidRPr="00784950">
        <w:rPr>
          <w:rtl/>
        </w:rPr>
        <w:t>על העבודה. כאשר המס קוראים לו "מס הכנסה" והוא צריך להיות מס הכנסה,</w:t>
      </w:r>
      <w:r w:rsidR="00374753">
        <w:rPr>
          <w:rtl/>
        </w:rPr>
        <w:t xml:space="preserve"> </w:t>
      </w:r>
      <w:r w:rsidRPr="00784950">
        <w:rPr>
          <w:rtl/>
        </w:rPr>
        <w:t>ובעצם</w:t>
      </w:r>
      <w:r w:rsidR="00374753">
        <w:rPr>
          <w:rtl/>
        </w:rPr>
        <w:t xml:space="preserve"> </w:t>
      </w:r>
      <w:r w:rsidRPr="00784950">
        <w:rPr>
          <w:rtl/>
        </w:rPr>
        <w:t>המס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על העבודה, כאשר כל מדיניות המיסוי, המיסוי הלא</w:t>
      </w:r>
      <w:r w:rsidR="00374753">
        <w:rPr>
          <w:rtl/>
        </w:rPr>
        <w:t>-</w:t>
      </w:r>
      <w:r w:rsidRPr="00784950">
        <w:rPr>
          <w:rtl/>
        </w:rPr>
        <w:t>ישיר שאינו תלוי</w:t>
      </w:r>
      <w:r w:rsidR="00374753">
        <w:rPr>
          <w:rtl/>
        </w:rPr>
        <w:t xml:space="preserve"> </w:t>
      </w:r>
      <w:r w:rsidRPr="00784950">
        <w:rPr>
          <w:rtl/>
        </w:rPr>
        <w:t>בהכנסה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תלוי בהוצאה, כמו מס ערך מוסף וכו', מהווה מרכיב יותר חשוב מאשר בכל</w:t>
      </w:r>
      <w:r w:rsidR="00374753">
        <w:rPr>
          <w:rtl/>
        </w:rPr>
        <w:t xml:space="preserve"> </w:t>
      </w:r>
      <w:r w:rsidRPr="00784950">
        <w:rPr>
          <w:rtl/>
        </w:rPr>
        <w:t>מדינה</w:t>
      </w:r>
      <w:r w:rsidR="00374753">
        <w:rPr>
          <w:rtl/>
        </w:rPr>
        <w:t xml:space="preserve"> </w:t>
      </w:r>
      <w:r w:rsidRPr="00784950">
        <w:rPr>
          <w:rtl/>
        </w:rPr>
        <w:t>מערבית אחרת, כשאלה המסים הכי לא צודקים, כי הם לא הולכים לפי ההכנסה.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מדיניות</w:t>
      </w:r>
      <w:r w:rsidR="00374753">
        <w:rPr>
          <w:rtl/>
        </w:rPr>
        <w:t xml:space="preserve"> </w:t>
      </w:r>
      <w:r w:rsidRPr="00784950">
        <w:rPr>
          <w:rtl/>
        </w:rPr>
        <w:t>המיסוי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משקפת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צדק</w:t>
      </w:r>
      <w:r w:rsidR="00374753">
        <w:rPr>
          <w:rtl/>
        </w:rPr>
        <w:t xml:space="preserve"> </w:t>
      </w:r>
      <w:r w:rsidRPr="00784950">
        <w:rPr>
          <w:rtl/>
        </w:rPr>
        <w:t>חברתי</w:t>
      </w:r>
      <w:r w:rsidR="00374753">
        <w:rPr>
          <w:rtl/>
        </w:rPr>
        <w:t xml:space="preserve"> </w:t>
      </w:r>
      <w:r w:rsidRPr="00784950">
        <w:rPr>
          <w:rtl/>
        </w:rPr>
        <w:t>בחברה הישראלית, ומתפשטים בחברה</w:t>
      </w:r>
      <w:r w:rsidR="00374753">
        <w:rPr>
          <w:rtl/>
        </w:rPr>
        <w:t xml:space="preserve"> </w:t>
      </w:r>
      <w:r w:rsidRPr="00784950">
        <w:rPr>
          <w:rtl/>
        </w:rPr>
        <w:t>הישראלית</w:t>
      </w:r>
      <w:r w:rsidR="00374753">
        <w:rPr>
          <w:rtl/>
        </w:rPr>
        <w:t xml:space="preserve"> </w:t>
      </w:r>
      <w:r w:rsidRPr="00784950">
        <w:rPr>
          <w:rtl/>
        </w:rPr>
        <w:t>ערכי</w:t>
      </w:r>
      <w:r w:rsidR="00374753">
        <w:rPr>
          <w:rtl/>
        </w:rPr>
        <w:t xml:space="preserve"> </w:t>
      </w:r>
      <w:r w:rsidRPr="00784950">
        <w:rPr>
          <w:rtl/>
        </w:rPr>
        <w:t>רווח</w:t>
      </w:r>
      <w:r w:rsidR="00374753">
        <w:rPr>
          <w:rtl/>
        </w:rPr>
        <w:t xml:space="preserve"> </w:t>
      </w:r>
      <w:r w:rsidRPr="00784950">
        <w:rPr>
          <w:rtl/>
        </w:rPr>
        <w:t>מהיר, השתמטות מתשלום מסים, השתמטות מעשיית מה שצריך לטובת</w:t>
      </w:r>
      <w:r w:rsidR="00374753">
        <w:rPr>
          <w:rtl/>
        </w:rPr>
        <w:t xml:space="preserve"> </w:t>
      </w:r>
      <w:r w:rsidRPr="00784950">
        <w:rPr>
          <w:rtl/>
        </w:rPr>
        <w:t>הכלל,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נכנס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לציבורים של מעמד פועלים וכו', ואחר כך אנחנו שומעים על</w:t>
      </w:r>
      <w:r w:rsidR="00374753">
        <w:rPr>
          <w:rtl/>
        </w:rPr>
        <w:t xml:space="preserve"> </w:t>
      </w:r>
      <w:r w:rsidRPr="00784950">
        <w:rPr>
          <w:rtl/>
        </w:rPr>
        <w:t>מזכיר</w:t>
      </w:r>
      <w:r w:rsidR="00374753">
        <w:rPr>
          <w:rtl/>
        </w:rPr>
        <w:t xml:space="preserve"> </w:t>
      </w:r>
      <w:r w:rsidRPr="00784950">
        <w:rPr>
          <w:rtl/>
        </w:rPr>
        <w:t>ארגון</w:t>
      </w:r>
      <w:r w:rsidR="00374753">
        <w:rPr>
          <w:rtl/>
        </w:rPr>
        <w:t xml:space="preserve"> </w:t>
      </w:r>
      <w:r w:rsidRPr="00784950">
        <w:rPr>
          <w:rtl/>
        </w:rPr>
        <w:t>מורים אשר מזייף תעודה בשביל הכנסות יתר, ומפקד משטרה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שם</w:t>
      </w:r>
      <w:r w:rsidR="00374753">
        <w:rPr>
          <w:rtl/>
        </w:rPr>
        <w:t xml:space="preserve"> </w:t>
      </w:r>
      <w:r w:rsidRPr="00784950">
        <w:rPr>
          <w:rtl/>
        </w:rPr>
        <w:t>הדבר</w:t>
      </w:r>
      <w:r w:rsidR="00374753">
        <w:rPr>
          <w:rtl/>
        </w:rPr>
        <w:t xml:space="preserve"> </w:t>
      </w:r>
      <w:r w:rsidRPr="00784950">
        <w:rPr>
          <w:rtl/>
        </w:rPr>
        <w:t>הדפוק העיקרי בחברה הישראלית, במקום שאין ערך לעבודה ואין</w:t>
      </w:r>
      <w:r w:rsidR="00374753">
        <w:rPr>
          <w:rtl/>
        </w:rPr>
        <w:t xml:space="preserve"> </w:t>
      </w:r>
      <w:r w:rsidRPr="00784950">
        <w:rPr>
          <w:rtl/>
        </w:rPr>
        <w:t>ערך</w:t>
      </w:r>
      <w:r w:rsidR="00374753">
        <w:rPr>
          <w:rtl/>
        </w:rPr>
        <w:t xml:space="preserve"> </w:t>
      </w:r>
      <w:r w:rsidRPr="00784950">
        <w:rPr>
          <w:rtl/>
        </w:rPr>
        <w:t>לעשייה</w:t>
      </w:r>
      <w:r w:rsidR="00374753">
        <w:rPr>
          <w:rtl/>
        </w:rPr>
        <w:t xml:space="preserve"> </w:t>
      </w:r>
      <w:r w:rsidRPr="00784950">
        <w:rPr>
          <w:rtl/>
        </w:rPr>
        <w:t>לטובת</w:t>
      </w:r>
      <w:r w:rsidR="00374753">
        <w:rPr>
          <w:rtl/>
        </w:rPr>
        <w:t xml:space="preserve"> </w:t>
      </w:r>
      <w:r w:rsidRPr="00784950">
        <w:rPr>
          <w:rtl/>
        </w:rPr>
        <w:t>הכלל,</w:t>
      </w:r>
      <w:r w:rsidR="00374753">
        <w:rPr>
          <w:rtl/>
        </w:rPr>
        <w:t xml:space="preserve"> </w:t>
      </w: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רצון</w:t>
      </w:r>
      <w:r w:rsidR="00374753">
        <w:rPr>
          <w:rtl/>
        </w:rPr>
        <w:t xml:space="preserve"> </w:t>
      </w:r>
      <w:r w:rsidRPr="00784950">
        <w:rPr>
          <w:rtl/>
        </w:rPr>
        <w:t>לרווח</w:t>
      </w:r>
      <w:r w:rsidR="00374753">
        <w:rPr>
          <w:rtl/>
        </w:rPr>
        <w:t xml:space="preserve"> </w:t>
      </w:r>
      <w:r w:rsidRPr="00784950">
        <w:rPr>
          <w:rtl/>
        </w:rPr>
        <w:t>מהיר, ואתה רואה את השכר של המאיון</w:t>
      </w:r>
      <w:r w:rsidR="00374753">
        <w:rPr>
          <w:rtl/>
        </w:rPr>
        <w:t xml:space="preserve"> </w:t>
      </w:r>
      <w:r w:rsidRPr="00784950">
        <w:rPr>
          <w:rtl/>
        </w:rPr>
        <w:t>העליון,</w:t>
      </w:r>
      <w:r w:rsidR="00374753">
        <w:rPr>
          <w:rtl/>
        </w:rPr>
        <w:t xml:space="preserve"> </w:t>
      </w:r>
      <w:r w:rsidRPr="00784950">
        <w:rPr>
          <w:rtl/>
        </w:rPr>
        <w:t>ואתה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ההתעשרות</w:t>
      </w:r>
      <w:r w:rsidR="00374753">
        <w:rPr>
          <w:rtl/>
        </w:rPr>
        <w:t xml:space="preserve"> </w:t>
      </w:r>
      <w:r w:rsidRPr="00784950">
        <w:rPr>
          <w:rtl/>
        </w:rPr>
        <w:t>המהירה</w:t>
      </w:r>
      <w:r w:rsidR="00374753">
        <w:rPr>
          <w:rtl/>
        </w:rPr>
        <w:t xml:space="preserve"> </w:t>
      </w:r>
      <w:r w:rsidRPr="00784950">
        <w:rPr>
          <w:rtl/>
        </w:rPr>
        <w:t>משוד הקופה הציבורית ומשוד העבודה של</w:t>
      </w:r>
      <w:r w:rsidR="00374753">
        <w:rPr>
          <w:rtl/>
        </w:rPr>
        <w:t xml:space="preserve"> </w:t>
      </w:r>
      <w:r w:rsidRPr="00784950">
        <w:rPr>
          <w:rtl/>
        </w:rPr>
        <w:t>האנשים.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את כל זה ואיך זה מתפשט כערכים בחברה הישראלית, ואחר כך באים</w:t>
      </w:r>
      <w:r w:rsidR="00374753">
        <w:rPr>
          <w:rtl/>
        </w:rPr>
        <w:t xml:space="preserve"> </w:t>
      </w:r>
      <w:r w:rsidRPr="00784950">
        <w:rPr>
          <w:rtl/>
        </w:rPr>
        <w:t>ונטפלים</w:t>
      </w:r>
      <w:r w:rsidR="00374753">
        <w:rPr>
          <w:rtl/>
        </w:rPr>
        <w:t xml:space="preserve"> </w:t>
      </w:r>
      <w:r w:rsidRPr="00784950">
        <w:rPr>
          <w:rtl/>
        </w:rPr>
        <w:t>לאנשים</w:t>
      </w:r>
      <w:r w:rsidR="00374753">
        <w:rPr>
          <w:rtl/>
        </w:rPr>
        <w:t xml:space="preserve"> </w:t>
      </w:r>
      <w:r w:rsidRPr="00784950">
        <w:rPr>
          <w:rtl/>
        </w:rPr>
        <w:t>שצריכים</w:t>
      </w:r>
      <w:r w:rsidR="00374753">
        <w:rPr>
          <w:rtl/>
        </w:rPr>
        <w:t xml:space="preserve"> </w:t>
      </w:r>
      <w:r w:rsidRPr="00784950">
        <w:rPr>
          <w:rtl/>
        </w:rPr>
        <w:t>סניגוריה</w:t>
      </w:r>
      <w:r w:rsidR="00374753">
        <w:rPr>
          <w:rtl/>
        </w:rPr>
        <w:t xml:space="preserve"> </w:t>
      </w:r>
      <w:r w:rsidRPr="00784950">
        <w:rPr>
          <w:rtl/>
        </w:rPr>
        <w:t>ציבורית או מקצרים את התקופה להגשת דוח אחרי</w:t>
      </w:r>
      <w:r w:rsidR="00374753">
        <w:rPr>
          <w:rtl/>
        </w:rPr>
        <w:t xml:space="preserve"> </w:t>
      </w:r>
      <w:r w:rsidRPr="00784950">
        <w:rPr>
          <w:rtl/>
        </w:rPr>
        <w:t>תאונה וכו'.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שקשה להאמין שזה מה שקורה, ואינני חושב שאפשר לפתור את זה במסגרת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אחד בזמן משבר.</w:t>
      </w:r>
      <w:r w:rsidR="00374753">
        <w:rPr>
          <w:rtl/>
        </w:rPr>
        <w:t xml:space="preserve"> </w:t>
      </w:r>
      <w:r w:rsidRPr="00784950">
        <w:rPr>
          <w:rtl/>
        </w:rPr>
        <w:t>אנחנו יכולים לנצל את הזמן רק בשביל להתלונן על המצב הזה,</w:t>
      </w:r>
      <w:r w:rsidR="00374753">
        <w:rPr>
          <w:rtl/>
        </w:rPr>
        <w:t xml:space="preserve"> </w:t>
      </w:r>
      <w:r w:rsidRPr="00784950">
        <w:rPr>
          <w:rtl/>
        </w:rPr>
        <w:t>אבל זה מצב של מערכת שיוצרת חוסר צדק חברתי. הביטוח הלאומי מצוין, זו אחת הפנינות</w:t>
      </w:r>
      <w:r w:rsidR="00374753">
        <w:rPr>
          <w:rtl/>
        </w:rPr>
        <w:t xml:space="preserve"> </w:t>
      </w:r>
      <w:r w:rsidRPr="00784950">
        <w:rPr>
          <w:rtl/>
        </w:rPr>
        <w:t>שהארץ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יצרה, ללא שום ספק. זה חשוב, זה אפילו מפותח כמו בנורבגיה, נדמה לי,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דומה לזה. אבל, אדוני, ביטוח לאומי מנופח אינו מסמן צדק חברתי אלא מסמן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צדק</w:t>
      </w:r>
      <w:r w:rsidR="00374753">
        <w:rPr>
          <w:rtl/>
        </w:rPr>
        <w:t xml:space="preserve"> </w:t>
      </w:r>
      <w:r w:rsidRPr="00784950">
        <w:rPr>
          <w:rtl/>
        </w:rPr>
        <w:t>חברתי.</w:t>
      </w:r>
      <w:r w:rsidR="00374753">
        <w:rPr>
          <w:rtl/>
        </w:rPr>
        <w:t xml:space="preserve"> </w:t>
      </w:r>
      <w:r w:rsidRPr="00784950">
        <w:rPr>
          <w:rtl/>
        </w:rPr>
        <w:t>הוא בא לפצות על חוסר צדק חברתי, על מערכת כלכלית שיוצרת עוני</w:t>
      </w:r>
      <w:r w:rsidR="00374753">
        <w:rPr>
          <w:rtl/>
        </w:rPr>
        <w:t xml:space="preserve"> </w:t>
      </w:r>
      <w:r w:rsidRPr="00784950">
        <w:rPr>
          <w:rtl/>
        </w:rPr>
        <w:t>ויוצרת אנשים שצריכים ביטוח לאומי, וכאן הבעיה.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לא דנו בכנסת, הכנסת היא בכלל לא מסגרת לדיון, בכלל לא דנים</w:t>
      </w:r>
      <w:r w:rsidR="00374753">
        <w:rPr>
          <w:rtl/>
        </w:rPr>
        <w:t xml:space="preserve"> </w:t>
      </w:r>
      <w:r w:rsidRPr="00784950">
        <w:rPr>
          <w:rtl/>
        </w:rPr>
        <w:t>בחברה הישראלית, לדעתי, זה שני עשורים לפחות, במדיניות החברתית</w:t>
      </w:r>
      <w:r w:rsidR="00374753">
        <w:rPr>
          <w:rtl/>
        </w:rPr>
        <w:t>-</w:t>
      </w:r>
      <w:r w:rsidRPr="00784950">
        <w:rPr>
          <w:rtl/>
        </w:rPr>
        <w:t>הכלכלית, מה שנקרא</w:t>
      </w:r>
      <w:r w:rsidR="00374753">
        <w:rPr>
          <w:rtl/>
        </w:rPr>
        <w:t xml:space="preserve"> </w:t>
      </w:r>
      <w:r w:rsidRPr="00784950">
        <w:rPr>
          <w:rtl/>
        </w:rPr>
        <w:t>כלכלה</w:t>
      </w:r>
      <w:r w:rsidR="00374753">
        <w:rPr>
          <w:rtl/>
        </w:rPr>
        <w:t xml:space="preserve"> </w:t>
      </w:r>
      <w:r w:rsidRPr="00784950">
        <w:rPr>
          <w:rtl/>
        </w:rPr>
        <w:t>מדינית,</w:t>
      </w:r>
      <w:r w:rsidR="00374753">
        <w:rPr>
          <w:rtl/>
        </w:rPr>
        <w:t xml:space="preserve"> </w:t>
      </w:r>
      <w:r w:rsidRPr="00784950">
        <w:rPr>
          <w:rtl/>
        </w:rPr>
        <w:t>ובנושאים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פיננסים</w:t>
      </w:r>
      <w:r w:rsidR="00374753">
        <w:rPr>
          <w:rtl/>
        </w:rPr>
        <w:t xml:space="preserve"> </w:t>
      </w:r>
      <w:r w:rsidRPr="00784950">
        <w:rPr>
          <w:rtl/>
        </w:rPr>
        <w:t>וכו'.</w:t>
      </w:r>
      <w:r w:rsidR="00374753">
        <w:rPr>
          <w:rtl/>
        </w:rPr>
        <w:t xml:space="preserve"> </w:t>
      </w:r>
      <w:r w:rsidRPr="00784950">
        <w:rPr>
          <w:rtl/>
        </w:rPr>
        <w:t>מה האסטרטגיה, על מה מדברים, איך</w:t>
      </w:r>
      <w:r w:rsidR="00374753">
        <w:rPr>
          <w:rtl/>
        </w:rPr>
        <w:t xml:space="preserve"> </w:t>
      </w:r>
      <w:r w:rsidRPr="00784950">
        <w:rPr>
          <w:rtl/>
        </w:rPr>
        <w:t>נוצרה</w:t>
      </w:r>
      <w:r w:rsidR="00374753">
        <w:rPr>
          <w:rtl/>
        </w:rPr>
        <w:t xml:space="preserve"> </w:t>
      </w:r>
      <w:r w:rsidRPr="00784950">
        <w:rPr>
          <w:rtl/>
        </w:rPr>
        <w:t>כלכלה</w:t>
      </w:r>
      <w:r w:rsidR="00374753">
        <w:rPr>
          <w:rtl/>
        </w:rPr>
        <w:t xml:space="preserve"> </w:t>
      </w:r>
      <w:r w:rsidRPr="00784950">
        <w:rPr>
          <w:rtl/>
        </w:rPr>
        <w:t>שיוצרת</w:t>
      </w:r>
      <w:r w:rsidR="00374753">
        <w:rPr>
          <w:rtl/>
        </w:rPr>
        <w:t xml:space="preserve"> </w:t>
      </w:r>
      <w:r w:rsidRPr="00784950">
        <w:rPr>
          <w:rtl/>
        </w:rPr>
        <w:t>עוני, שצריך בעצם כל הזמן כשמדברים על חוסר צדק להתמקד במה</w:t>
      </w:r>
      <w:r w:rsidR="00374753">
        <w:rPr>
          <w:rtl/>
        </w:rPr>
        <w:t xml:space="preserve"> </w:t>
      </w:r>
      <w:r w:rsidRPr="00784950">
        <w:rPr>
          <w:rtl/>
        </w:rPr>
        <w:t>שקורה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הלאומי, עם תשלומי הילדים, עם התשלומים לנכים וכו' וכו', כאשר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לא רואים איך בחברה הזאת ב</w:t>
      </w:r>
      <w:r w:rsidR="00374753">
        <w:rPr>
          <w:rtl/>
        </w:rPr>
        <w:t>-</w:t>
      </w:r>
      <w:r w:rsidRPr="00784950">
        <w:rPr>
          <w:rtl/>
        </w:rPr>
        <w:t>20 השנים האחרונות, כל המדיניות היא מדיניות של</w:t>
      </w:r>
      <w:r w:rsidR="00374753">
        <w:rPr>
          <w:rtl/>
        </w:rPr>
        <w:t xml:space="preserve"> </w:t>
      </w:r>
      <w:r w:rsidRPr="00784950">
        <w:rPr>
          <w:rtl/>
        </w:rPr>
        <w:t>יצירת פערים, יצירת חוסר עבודה.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למשל לא מדברים על קונספציות </w:t>
      </w:r>
      <w:r w:rsidR="00374753">
        <w:rPr>
          <w:rtl/>
        </w:rPr>
        <w:t>–</w:t>
      </w:r>
      <w:r w:rsidRPr="00784950">
        <w:rPr>
          <w:rtl/>
        </w:rPr>
        <w:t xml:space="preserve"> כמו אם יש מערכת שיוצרת מחוסרי עבודה,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אפשר לקצר את ימי העבודה בשבוע, כפי שמדינות רווחה באמת דנות. צריכים להתחיל</w:t>
      </w:r>
      <w:r w:rsidR="00374753">
        <w:rPr>
          <w:rtl/>
        </w:rPr>
        <w:t xml:space="preserve"> </w:t>
      </w:r>
      <w:r w:rsidRPr="00784950">
        <w:rPr>
          <w:rtl/>
        </w:rPr>
        <w:t>ליצור ערך של זמן חופשי לבני</w:t>
      </w:r>
      <w:r w:rsidR="00374753">
        <w:rPr>
          <w:rtl/>
        </w:rPr>
        <w:t>-</w:t>
      </w:r>
      <w:r w:rsidRPr="00784950">
        <w:rPr>
          <w:rtl/>
        </w:rPr>
        <w:t>אדם, שיעצבו את זמנם החופשי, שיעצבו את אישיותם. אלה</w:t>
      </w:r>
      <w:r w:rsidR="00374753">
        <w:rPr>
          <w:rtl/>
        </w:rPr>
        <w:t xml:space="preserve"> </w:t>
      </w:r>
      <w:r w:rsidRPr="00784950">
        <w:rPr>
          <w:rtl/>
        </w:rPr>
        <w:t>לא נושאים לדיון.</w:t>
      </w:r>
      <w:r w:rsidR="00374753">
        <w:rPr>
          <w:rtl/>
        </w:rPr>
        <w:t xml:space="preserve"> </w:t>
      </w:r>
      <w:r w:rsidRPr="00784950">
        <w:rPr>
          <w:rtl/>
        </w:rPr>
        <w:t>כל מה שאנחנו דנים בו זו מערכת חברתית אשר מבחינה צרכנית נראית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כמו מדינה מפותחת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בשארה, אתה מוכן לתת דוגמה או שתיים איך כלכלה יוצרת עוני?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שכלכלה יוצרת עוני כאשר אין בה מדיניות</w:t>
      </w:r>
      <w:r w:rsidR="00374753">
        <w:rPr>
          <w:rtl/>
        </w:rPr>
        <w:t xml:space="preserve"> </w:t>
      </w:r>
      <w:r w:rsidRPr="00784950">
        <w:rPr>
          <w:rtl/>
        </w:rPr>
        <w:t>מיסוי</w:t>
      </w:r>
      <w:r w:rsidR="00374753">
        <w:rPr>
          <w:rtl/>
        </w:rPr>
        <w:t xml:space="preserve"> </w:t>
      </w:r>
      <w:r w:rsidRPr="00784950">
        <w:rPr>
          <w:rtl/>
        </w:rPr>
        <w:t>נכונה,</w:t>
      </w:r>
      <w:r w:rsidR="00374753">
        <w:rPr>
          <w:rtl/>
        </w:rPr>
        <w:t xml:space="preserve"> </w:t>
      </w:r>
      <w:r w:rsidRPr="00784950">
        <w:rPr>
          <w:rtl/>
        </w:rPr>
        <w:t>כאשר ההפרטה הופכת להיות הדבר העיקרי, כאשר אין שום דבר שמגביל את</w:t>
      </w:r>
      <w:r w:rsidR="00374753">
        <w:rPr>
          <w:rtl/>
        </w:rPr>
        <w:t xml:space="preserve"> </w:t>
      </w:r>
      <w:r w:rsidRPr="00784950">
        <w:rPr>
          <w:rtl/>
        </w:rPr>
        <w:t>השוק החופשי ואנשים בורחים מהשקעות במקום שיש בו כוח עבודה אשר עולה קצת יותר כסף</w:t>
      </w:r>
      <w:r w:rsidR="00374753">
        <w:rPr>
          <w:rtl/>
        </w:rPr>
        <w:t xml:space="preserve"> </w:t>
      </w:r>
      <w:r w:rsidRPr="00784950">
        <w:rPr>
          <w:rtl/>
        </w:rPr>
        <w:t>למקומות</w:t>
      </w:r>
      <w:r w:rsidR="00374753">
        <w:rPr>
          <w:rtl/>
        </w:rPr>
        <w:t xml:space="preserve"> </w:t>
      </w:r>
      <w:r w:rsidRPr="00784950">
        <w:rPr>
          <w:rtl/>
        </w:rPr>
        <w:t>שיש בהם כוח עבודה שעולה פחות כסף. כאשר דיבורים כמו פטריוטיזם שווים את</w:t>
      </w:r>
      <w:r w:rsidR="00374753">
        <w:rPr>
          <w:rtl/>
        </w:rPr>
        <w:t xml:space="preserve"> </w:t>
      </w:r>
      <w:r w:rsidRPr="00784950">
        <w:rPr>
          <w:rtl/>
        </w:rPr>
        <w:t>הנעליים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ההון, שום פטריוטיזם של ההון. הוא מחפש את ההשקעות במקום שהוא</w:t>
      </w:r>
      <w:r w:rsidR="00374753">
        <w:rPr>
          <w:rtl/>
        </w:rPr>
        <w:t xml:space="preserve"> </w:t>
      </w:r>
      <w:r w:rsidRPr="00784950">
        <w:rPr>
          <w:rtl/>
        </w:rPr>
        <w:t>מרוויח</w:t>
      </w:r>
      <w:r w:rsidR="00374753">
        <w:rPr>
          <w:rtl/>
        </w:rPr>
        <w:t xml:space="preserve"> </w:t>
      </w:r>
      <w:r w:rsidRPr="00784950">
        <w:rPr>
          <w:rtl/>
        </w:rPr>
        <w:t>יותר, וכל הדמגוגיה על פטריוטיזם ועל לאומיות וכו' אינה שווה פרוטה אצלו.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לו יותר ההון, ולא חשובים לו 10,000 מפוטרים או לא מפוטרים. הוא יחשוב איפה</w:t>
      </w:r>
      <w:r w:rsidR="00374753">
        <w:rPr>
          <w:rtl/>
        </w:rPr>
        <w:t xml:space="preserve"> </w:t>
      </w:r>
      <w:r w:rsidRPr="00784950">
        <w:rPr>
          <w:rtl/>
        </w:rPr>
        <w:t>המקום</w:t>
      </w:r>
      <w:r w:rsidR="00374753">
        <w:rPr>
          <w:rtl/>
        </w:rPr>
        <w:t xml:space="preserve"> </w:t>
      </w:r>
      <w:r w:rsidRPr="00784950">
        <w:rPr>
          <w:rtl/>
        </w:rPr>
        <w:t>שכוח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יותר זול בו וישקיע בו, ואין שום הגבלות על כך במשק.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שכל</w:t>
      </w:r>
      <w:r w:rsidR="00374753">
        <w:rPr>
          <w:rtl/>
        </w:rPr>
        <w:t xml:space="preserve"> </w:t>
      </w:r>
      <w:r w:rsidRPr="00784950">
        <w:rPr>
          <w:rtl/>
        </w:rPr>
        <w:t>המשק</w:t>
      </w:r>
      <w:r w:rsidR="00374753">
        <w:rPr>
          <w:rtl/>
        </w:rPr>
        <w:t xml:space="preserve"> </w:t>
      </w:r>
      <w:r w:rsidRPr="00784950">
        <w:rPr>
          <w:rtl/>
        </w:rPr>
        <w:t>הולך</w:t>
      </w:r>
      <w:r w:rsidR="00374753">
        <w:rPr>
          <w:rtl/>
        </w:rPr>
        <w:t xml:space="preserve"> </w:t>
      </w:r>
      <w:r w:rsidRPr="00784950">
        <w:rPr>
          <w:rtl/>
        </w:rPr>
        <w:t>בכיוון</w:t>
      </w:r>
      <w:r w:rsidR="00374753">
        <w:rPr>
          <w:rtl/>
        </w:rPr>
        <w:t xml:space="preserve"> </w:t>
      </w:r>
      <w:r w:rsidRPr="00784950">
        <w:rPr>
          <w:rtl/>
        </w:rPr>
        <w:t>ההפרטה,</w:t>
      </w:r>
      <w:r w:rsidR="00374753">
        <w:rPr>
          <w:rtl/>
        </w:rPr>
        <w:t xml:space="preserve"> </w:t>
      </w:r>
      <w:r w:rsidRPr="00784950">
        <w:rPr>
          <w:rtl/>
        </w:rPr>
        <w:t>והחוק</w:t>
      </w:r>
      <w:r w:rsidR="00374753">
        <w:rPr>
          <w:rtl/>
        </w:rPr>
        <w:t xml:space="preserve"> </w:t>
      </w:r>
      <w:r w:rsidRPr="00784950">
        <w:rPr>
          <w:rtl/>
        </w:rPr>
        <w:t>של ההפרטה הוא רווח. אין חוק אחר שעושה</w:t>
      </w:r>
      <w:r w:rsidR="00374753">
        <w:rPr>
          <w:rtl/>
        </w:rPr>
        <w:t xml:space="preserve"> </w:t>
      </w:r>
      <w:r w:rsidRPr="00784950">
        <w:rPr>
          <w:rtl/>
        </w:rPr>
        <w:t>רגולציה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הייצור</w:t>
      </w:r>
      <w:r w:rsidR="00374753">
        <w:rPr>
          <w:rtl/>
        </w:rPr>
        <w:t xml:space="preserve"> </w:t>
      </w:r>
      <w:r w:rsidRPr="00784950">
        <w:rPr>
          <w:rtl/>
        </w:rPr>
        <w:t>בזמן</w:t>
      </w:r>
      <w:r w:rsidR="00374753">
        <w:rPr>
          <w:rtl/>
        </w:rPr>
        <w:t xml:space="preserve"> </w:t>
      </w:r>
      <w:r w:rsidRPr="00784950">
        <w:rPr>
          <w:rtl/>
        </w:rPr>
        <w:t>הפרטה.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מה שקורה בחברה הישראלית כבר שני עשורים,</w:t>
      </w:r>
      <w:r w:rsidR="00374753">
        <w:rPr>
          <w:rtl/>
        </w:rPr>
        <w:t xml:space="preserve"> </w:t>
      </w:r>
      <w:r w:rsidRPr="00784950">
        <w:rPr>
          <w:rtl/>
        </w:rPr>
        <w:t>אדוני, כשהפער הזה הולך ומתרחב. אומנם יתרחב אתו הביטוח הלאומי. למה? כי הוא יוצר</w:t>
      </w:r>
      <w:r w:rsidR="00374753">
        <w:rPr>
          <w:rtl/>
        </w:rPr>
        <w:t xml:space="preserve"> </w:t>
      </w:r>
      <w:r w:rsidRPr="00784950">
        <w:rPr>
          <w:rtl/>
        </w:rPr>
        <w:t>קורבנות כל הזמן, אז אנחנו נריב כל הזמן על הביטוח הלאומי.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אף פעם לא דנו בצורה יסודית באסטרטגיה של הכלכלה המדיניות של הארץ הזאת, לאן</w:t>
      </w:r>
      <w:r w:rsidR="00374753">
        <w:rPr>
          <w:rtl/>
        </w:rPr>
        <w:t xml:space="preserve"> </w:t>
      </w:r>
      <w:r w:rsidRPr="00784950">
        <w:rPr>
          <w:rtl/>
        </w:rPr>
        <w:t>היא הולכת. לדעתי, היא הולכת בכיוון הכי פרוע שאנחנו יכולים לתאר לעצמנו, ואחר כך</w:t>
      </w:r>
      <w:r w:rsidR="00374753">
        <w:rPr>
          <w:rtl/>
        </w:rPr>
        <w:t xml:space="preserve"> </w:t>
      </w:r>
      <w:r w:rsidRPr="00784950">
        <w:rPr>
          <w:rtl/>
        </w:rPr>
        <w:t>אנחנו צריכים לדבר פה בשם המגזרים שבכוח צנטריפוגלי כזה מערכת הייצור משליכה אותם</w:t>
      </w:r>
      <w:r w:rsidR="00374753">
        <w:rPr>
          <w:rtl/>
        </w:rPr>
        <w:t xml:space="preserve"> </w:t>
      </w:r>
      <w:r w:rsidRPr="00784950">
        <w:rPr>
          <w:rtl/>
        </w:rPr>
        <w:t>החוצה</w:t>
      </w:r>
      <w:r w:rsidR="00374753">
        <w:rPr>
          <w:rtl/>
        </w:rPr>
        <w:t xml:space="preserve"> </w:t>
      </w:r>
      <w:r w:rsidRPr="00784950">
        <w:rPr>
          <w:rtl/>
        </w:rPr>
        <w:t>מהייצור.</w:t>
      </w:r>
      <w:r w:rsidR="00374753">
        <w:rPr>
          <w:rtl/>
        </w:rPr>
        <w:t xml:space="preserve"> </w:t>
      </w:r>
      <w:r w:rsidRPr="00784950">
        <w:rPr>
          <w:rtl/>
        </w:rPr>
        <w:t>בגרמניה</w:t>
      </w:r>
      <w:r w:rsidR="00374753">
        <w:rPr>
          <w:rtl/>
        </w:rPr>
        <w:t xml:space="preserve"> </w:t>
      </w:r>
      <w:r w:rsidRPr="00784950">
        <w:rPr>
          <w:rtl/>
        </w:rPr>
        <w:t>המערבית</w:t>
      </w:r>
      <w:r w:rsidR="00374753">
        <w:rPr>
          <w:rtl/>
        </w:rPr>
        <w:t xml:space="preserve"> </w:t>
      </w:r>
      <w:r w:rsidRPr="00784950">
        <w:rPr>
          <w:rtl/>
        </w:rPr>
        <w:t>בתקופות</w:t>
      </w:r>
      <w:r w:rsidR="00374753">
        <w:rPr>
          <w:rtl/>
        </w:rPr>
        <w:t xml:space="preserve"> </w:t>
      </w:r>
      <w:r w:rsidRPr="00784950">
        <w:rPr>
          <w:rtl/>
        </w:rPr>
        <w:t>דומות</w:t>
      </w:r>
      <w:r w:rsidR="00374753">
        <w:rPr>
          <w:rtl/>
        </w:rPr>
        <w:t xml:space="preserve"> </w:t>
      </w:r>
      <w:r w:rsidRPr="00784950">
        <w:rPr>
          <w:rtl/>
        </w:rPr>
        <w:t>בשנות ה</w:t>
      </w:r>
      <w:r w:rsidR="00374753">
        <w:rPr>
          <w:rtl/>
        </w:rPr>
        <w:t>-</w:t>
      </w:r>
      <w:r w:rsidRPr="00784950">
        <w:rPr>
          <w:rtl/>
        </w:rPr>
        <w:t>70, כפי שאני זוכר,</w:t>
      </w:r>
      <w:r w:rsidR="00374753">
        <w:rPr>
          <w:rtl/>
        </w:rPr>
        <w:t xml:space="preserve"> </w:t>
      </w:r>
      <w:r w:rsidRPr="00784950">
        <w:rPr>
          <w:rtl/>
        </w:rPr>
        <w:t>בתקופתו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הלמוט</w:t>
      </w:r>
      <w:r w:rsidR="00374753">
        <w:rPr>
          <w:rtl/>
        </w:rPr>
        <w:t xml:space="preserve"> </w:t>
      </w:r>
      <w:r w:rsidRPr="00784950">
        <w:rPr>
          <w:rtl/>
        </w:rPr>
        <w:t>שמידט, כשעשו מעבר כזה, התחילו לדון בקיצור שבוע העבודה. אני</w:t>
      </w:r>
      <w:r w:rsidR="00374753">
        <w:rPr>
          <w:rtl/>
        </w:rPr>
        <w:t xml:space="preserve"> </w:t>
      </w:r>
      <w:r w:rsidRPr="00784950">
        <w:rPr>
          <w:rtl/>
        </w:rPr>
        <w:t>זוכר איך הם</w:t>
      </w:r>
      <w:r w:rsidR="00374753">
        <w:rPr>
          <w:rtl/>
        </w:rPr>
        <w:t xml:space="preserve"> </w:t>
      </w:r>
      <w:r w:rsidRPr="00784950">
        <w:rPr>
          <w:rtl/>
        </w:rPr>
        <w:t>עברו</w:t>
      </w:r>
      <w:r w:rsidR="00374753">
        <w:rPr>
          <w:rtl/>
        </w:rPr>
        <w:t xml:space="preserve"> </w:t>
      </w:r>
      <w:r w:rsidRPr="00784950">
        <w:rPr>
          <w:rtl/>
        </w:rPr>
        <w:t>בשנות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70 לחמישה ימים בשבוע, אחר כך התחילו להפחית את שעות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בשבוע, ואני זוכר את כל הוויכוחים לגבי 30 שעות עבודה, 40 שעות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וכו'.</w:t>
      </w:r>
      <w:r w:rsidR="00374753">
        <w:rPr>
          <w:rtl/>
        </w:rPr>
        <w:t xml:space="preserve"> </w:t>
      </w:r>
      <w:r w:rsidRPr="00784950">
        <w:rPr>
          <w:rtl/>
        </w:rPr>
        <w:t>תאמין לי, זה גרם להם לפתח עוד יותר את כוחות הייצור שלהם, וגרמניה</w:t>
      </w:r>
      <w:r w:rsidR="00374753">
        <w:rPr>
          <w:rtl/>
        </w:rPr>
        <w:t xml:space="preserve"> </w:t>
      </w:r>
      <w:r w:rsidRPr="00784950">
        <w:rPr>
          <w:rtl/>
        </w:rPr>
        <w:t>התפתחה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שנות ה</w:t>
      </w:r>
      <w:r w:rsidR="00374753">
        <w:rPr>
          <w:rtl/>
        </w:rPr>
        <w:t>-</w:t>
      </w:r>
      <w:r w:rsidRPr="00784950">
        <w:rPr>
          <w:rtl/>
        </w:rPr>
        <w:t>70. אבל ההון שחושב בצורה תאצ'ריסטית לא חושב כך.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הוא גם לא מסוגל להתפתח כמו הון שחושב על האנשים מסביב ועל הצדק החברתי שלהם</w:t>
      </w:r>
      <w:r w:rsidR="00374753">
        <w:rPr>
          <w:rtl/>
        </w:rPr>
        <w:t xml:space="preserve"> </w:t>
      </w:r>
      <w:r w:rsidRPr="00784950">
        <w:rPr>
          <w:rtl/>
        </w:rPr>
        <w:t>ועל האפשרות לתת להם רווחה, כך שיוכלו לייצר במערכת יותר מפותחת. תודה רבה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משעני, בבקשה, אתה רוצה לסיים איזה נושא, או</w:t>
      </w:r>
      <w:r w:rsidR="00374753">
        <w:rPr>
          <w:rtl/>
        </w:rPr>
        <w:t xml:space="preserve"> </w:t>
      </w:r>
      <w:r w:rsidRPr="00784950">
        <w:rPr>
          <w:rtl/>
        </w:rPr>
        <w:t>שאתה רוצה שאני אעלה ולאחר מכן אתה תעלה?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תעלה.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מוכנה להחליף אותי?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מותר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 להעיר, שמעתי את הדיון שהתקיים פה </w:t>
      </w:r>
      <w:r w:rsidR="00374753">
        <w:rPr>
          <w:rtl/>
        </w:rPr>
        <w:t>–</w:t>
      </w:r>
      <w:r w:rsidRPr="00784950">
        <w:rPr>
          <w:rtl/>
        </w:rPr>
        <w:t xml:space="preserve"> הוא היה מאוד מעניין </w:t>
      </w:r>
      <w:r w:rsidR="00374753">
        <w:rPr>
          <w:rtl/>
        </w:rPr>
        <w:t>–</w:t>
      </w:r>
      <w:r w:rsidRPr="00784950">
        <w:rPr>
          <w:rtl/>
        </w:rPr>
        <w:t xml:space="preserve"> לגבי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</w:t>
      </w:r>
      <w:r w:rsidR="00374753">
        <w:rPr>
          <w:rtl/>
        </w:rPr>
        <w:t xml:space="preserve"> </w:t>
      </w:r>
      <w:r w:rsidRPr="00784950">
        <w:rPr>
          <w:rtl/>
        </w:rPr>
        <w:t>ונפגעי</w:t>
      </w:r>
      <w:r w:rsidR="00374753">
        <w:rPr>
          <w:rtl/>
        </w:rPr>
        <w:t xml:space="preserve"> </w:t>
      </w:r>
      <w:r w:rsidRPr="00784950">
        <w:rPr>
          <w:rtl/>
        </w:rPr>
        <w:t>תאונות</w:t>
      </w:r>
      <w:r w:rsidR="00374753">
        <w:rPr>
          <w:rtl/>
        </w:rPr>
        <w:t xml:space="preserve"> </w:t>
      </w:r>
      <w:r w:rsidRPr="00784950">
        <w:rPr>
          <w:rtl/>
        </w:rPr>
        <w:t>עבודה.</w:t>
      </w:r>
      <w:r w:rsidR="00374753">
        <w:rPr>
          <w:rtl/>
        </w:rPr>
        <w:t xml:space="preserve"> </w:t>
      </w:r>
      <w:r w:rsidRPr="00784950">
        <w:rPr>
          <w:rtl/>
        </w:rPr>
        <w:t>אני חושבת שיש צורך לבדוק את זה עד מחר.</w:t>
      </w:r>
      <w:r w:rsidR="00374753">
        <w:rPr>
          <w:rtl/>
        </w:rPr>
        <w:t xml:space="preserve"> </w:t>
      </w:r>
      <w:r w:rsidRPr="00784950">
        <w:rPr>
          <w:rtl/>
        </w:rPr>
        <w:t>בבקשה,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תודה, גברתי. אני אתייחס גם לנושא הזה, גברתי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צורך בשעון,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צורך,</w:t>
      </w:r>
      <w:r w:rsidR="00374753">
        <w:rPr>
          <w:rtl/>
        </w:rPr>
        <w:t xml:space="preserve"> </w:t>
      </w: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>שהמליאה</w:t>
      </w:r>
      <w:r w:rsidR="00374753">
        <w:rPr>
          <w:rtl/>
        </w:rPr>
        <w:t xml:space="preserve"> </w:t>
      </w:r>
      <w:r w:rsidRPr="00784950">
        <w:rPr>
          <w:rtl/>
        </w:rPr>
        <w:t>מלאה מפה לפה, כולם ישמעו אותי, אפילו נציג</w:t>
      </w:r>
      <w:r w:rsidR="00374753">
        <w:rPr>
          <w:rtl/>
        </w:rPr>
        <w:t xml:space="preserve"> </w:t>
      </w:r>
      <w:r w:rsidRPr="00784950">
        <w:rPr>
          <w:rtl/>
        </w:rPr>
        <w:t>האוצר שיושב כאן.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 בראש, חבר הכנסת משעני, הייתי רוצה להתייחס קודם כול לנושא של</w:t>
      </w:r>
      <w:r w:rsidR="00374753">
        <w:rPr>
          <w:rtl/>
        </w:rPr>
        <w:t xml:space="preserve"> </w:t>
      </w:r>
      <w:r w:rsidRPr="00784950">
        <w:rPr>
          <w:rtl/>
        </w:rPr>
        <w:t>הגבלת החקיקה.</w:t>
      </w:r>
      <w:r w:rsidR="00374753">
        <w:rPr>
          <w:rtl/>
        </w:rPr>
        <w:t xml:space="preserve"> </w:t>
      </w:r>
      <w:r w:rsidRPr="00784950">
        <w:rPr>
          <w:rtl/>
        </w:rPr>
        <w:t>ראו, רבותי, אם החוק הזה יתקבל במדינת ישראל, ייווצר מצב אבסורדי.</w:t>
      </w:r>
      <w:r w:rsidR="00374753">
        <w:rPr>
          <w:rtl/>
        </w:rPr>
        <w:t xml:space="preserve"> </w:t>
      </w:r>
      <w:r w:rsidRPr="00784950">
        <w:rPr>
          <w:rtl/>
        </w:rPr>
        <w:t>כידוע,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שלוש</w:t>
      </w:r>
      <w:r w:rsidR="00374753">
        <w:rPr>
          <w:rtl/>
        </w:rPr>
        <w:t xml:space="preserve"> </w:t>
      </w:r>
      <w:r w:rsidRPr="00784950">
        <w:rPr>
          <w:rtl/>
        </w:rPr>
        <w:t>רשויות:</w:t>
      </w:r>
      <w:r w:rsidR="00374753">
        <w:rPr>
          <w:rtl/>
        </w:rPr>
        <w:t xml:space="preserve"> </w:t>
      </w:r>
      <w:r w:rsidRPr="00784950">
        <w:rPr>
          <w:rtl/>
        </w:rPr>
        <w:t>הרשות</w:t>
      </w:r>
      <w:r w:rsidR="00374753">
        <w:rPr>
          <w:rtl/>
        </w:rPr>
        <w:t xml:space="preserve"> </w:t>
      </w:r>
      <w:r w:rsidRPr="00784950">
        <w:rPr>
          <w:rtl/>
        </w:rPr>
        <w:t>המבצעת, שממנה בעצם לא תימנע חקיקה. תרצה</w:t>
      </w:r>
      <w:r w:rsidR="00374753">
        <w:rPr>
          <w:rtl/>
        </w:rPr>
        <w:t xml:space="preserve"> </w:t>
      </w:r>
      <w:r w:rsidRPr="00784950">
        <w:rPr>
          <w:rtl/>
        </w:rPr>
        <w:t>הממשלה לחוקק, תביא לכנסת, וזה לא משנה אם העלות תהיה 2.5 מיליונים או 50 מיליון,</w:t>
      </w:r>
      <w:r w:rsidR="00374753">
        <w:rPr>
          <w:rtl/>
        </w:rPr>
        <w:t xml:space="preserve"> </w:t>
      </w:r>
      <w:r w:rsidRPr="00784950">
        <w:rPr>
          <w:rtl/>
        </w:rPr>
        <w:t>או 80 מיליון.</w:t>
      </w:r>
      <w:r w:rsidR="00374753">
        <w:rPr>
          <w:rtl/>
        </w:rPr>
        <w:t xml:space="preserve"> </w:t>
      </w:r>
      <w:r w:rsidRPr="00784950">
        <w:rPr>
          <w:rtl/>
        </w:rPr>
        <w:t>עלה לי עכשיו רעיון בראש, שאם זה גם יגביל את הממשלה בחקיקה, אולי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מוכן</w:t>
      </w:r>
      <w:r w:rsidR="00374753">
        <w:rPr>
          <w:rtl/>
        </w:rPr>
        <w:t xml:space="preserve"> </w:t>
      </w:r>
      <w:r w:rsidRPr="00784950">
        <w:rPr>
          <w:rtl/>
        </w:rPr>
        <w:t>להתחיל</w:t>
      </w:r>
      <w:r w:rsidR="00374753">
        <w:rPr>
          <w:rtl/>
        </w:rPr>
        <w:t xml:space="preserve"> </w:t>
      </w:r>
      <w:r w:rsidRPr="00784950">
        <w:rPr>
          <w:rtl/>
        </w:rPr>
        <w:t>לחשוב על משהו. אולי. זה רעיון שעלה לי כרגע. נוצר מצב שהרשות</w:t>
      </w:r>
      <w:r w:rsidR="00374753">
        <w:rPr>
          <w:rtl/>
        </w:rPr>
        <w:t xml:space="preserve"> </w:t>
      </w:r>
      <w:r w:rsidRPr="00784950">
        <w:rPr>
          <w:rtl/>
        </w:rPr>
        <w:t>המבצעת,</w:t>
      </w:r>
      <w:r w:rsidR="00374753">
        <w:rPr>
          <w:rtl/>
        </w:rPr>
        <w:t xml:space="preserve"> </w:t>
      </w:r>
      <w:r w:rsidRPr="00784950">
        <w:rPr>
          <w:rtl/>
        </w:rPr>
        <w:t>קרי</w:t>
      </w:r>
      <w:r w:rsidR="00374753">
        <w:rPr>
          <w:rtl/>
        </w:rPr>
        <w:t xml:space="preserve"> – </w:t>
      </w:r>
      <w:r w:rsidRPr="00784950">
        <w:rPr>
          <w:rtl/>
        </w:rPr>
        <w:t>הממשלה, תוכל לחוקק. הרשות השופטת, מערכת המשפט, תוכל גם לחוקק.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קודם כול, היא בפני עצמה. יש חקיקה שיפוטית, כך הם קוראים לזה, תוך כדי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אקטיביזם שיפוטי.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נציג, יש לה אחות בבית המלך, כך זה נקרא, שר המשפטים. הוא יושב</w:t>
      </w:r>
      <w:r w:rsidR="00374753">
        <w:rPr>
          <w:rtl/>
        </w:rPr>
        <w:t xml:space="preserve"> </w:t>
      </w: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המבצעת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יוכל</w:t>
      </w:r>
      <w:r w:rsidR="00374753">
        <w:rPr>
          <w:rtl/>
        </w:rPr>
        <w:t xml:space="preserve"> </w:t>
      </w:r>
      <w:r w:rsidRPr="00784950">
        <w:rPr>
          <w:rtl/>
        </w:rPr>
        <w:t>להוציא</w:t>
      </w:r>
      <w:r w:rsidR="00374753">
        <w:rPr>
          <w:rtl/>
        </w:rPr>
        <w:t xml:space="preserve"> </w:t>
      </w:r>
      <w:r w:rsidRPr="00784950">
        <w:rPr>
          <w:rtl/>
        </w:rPr>
        <w:t>מהכוח אל הפועל את כל מה שהרשות השופטת תרצה.</w:t>
      </w:r>
      <w:r w:rsidR="00374753">
        <w:rPr>
          <w:rtl/>
        </w:rPr>
        <w:t xml:space="preserve"> </w:t>
      </w:r>
      <w:r w:rsidRPr="00784950">
        <w:rPr>
          <w:rtl/>
        </w:rPr>
        <w:t>ואילו</w:t>
      </w:r>
      <w:r w:rsidR="00374753">
        <w:rPr>
          <w:rtl/>
        </w:rPr>
        <w:t xml:space="preserve"> </w:t>
      </w:r>
      <w:r w:rsidRPr="00784950">
        <w:rPr>
          <w:rtl/>
        </w:rPr>
        <w:t>הרשות</w:t>
      </w:r>
      <w:r w:rsidR="00374753">
        <w:rPr>
          <w:rtl/>
        </w:rPr>
        <w:t xml:space="preserve"> </w:t>
      </w:r>
      <w:r w:rsidRPr="00784950">
        <w:rPr>
          <w:rtl/>
        </w:rPr>
        <w:t>השלישית,</w:t>
      </w:r>
      <w:r w:rsidR="00374753">
        <w:rPr>
          <w:rtl/>
        </w:rPr>
        <w:t xml:space="preserve"> </w:t>
      </w:r>
      <w:r w:rsidRPr="00784950">
        <w:rPr>
          <w:rtl/>
        </w:rPr>
        <w:t>שכשמה כן לא היא, הרשות המחוקקת, שזו הכנסת, היא לא תוכל</w:t>
      </w:r>
      <w:r w:rsidR="00374753">
        <w:rPr>
          <w:rtl/>
        </w:rPr>
        <w:t xml:space="preserve"> </w:t>
      </w:r>
      <w:r w:rsidRPr="00784950">
        <w:rPr>
          <w:rtl/>
        </w:rPr>
        <w:t>לחוקק</w:t>
      </w:r>
      <w:r w:rsidR="00374753">
        <w:rPr>
          <w:rtl/>
        </w:rPr>
        <w:t xml:space="preserve"> </w:t>
      </w:r>
      <w:r w:rsidRPr="00784950">
        <w:rPr>
          <w:rtl/>
        </w:rPr>
        <w:t>וממנה</w:t>
      </w:r>
      <w:r w:rsidR="00374753">
        <w:rPr>
          <w:rtl/>
        </w:rPr>
        <w:t xml:space="preserve"> </w:t>
      </w:r>
      <w:r w:rsidRPr="00784950">
        <w:rPr>
          <w:rtl/>
        </w:rPr>
        <w:t>תימנע</w:t>
      </w:r>
      <w:r w:rsidR="00374753">
        <w:rPr>
          <w:rtl/>
        </w:rPr>
        <w:t xml:space="preserve"> </w:t>
      </w:r>
      <w:r w:rsidRPr="00784950">
        <w:rPr>
          <w:rtl/>
        </w:rPr>
        <w:t>החקיקה,</w:t>
      </w:r>
      <w:r w:rsidR="00374753">
        <w:rPr>
          <w:rtl/>
        </w:rPr>
        <w:t xml:space="preserve"> </w:t>
      </w:r>
      <w:r w:rsidRPr="00784950">
        <w:rPr>
          <w:rtl/>
        </w:rPr>
        <w:t>כשכולם בעצם מסכימים שהמשטר הדמוקרטי הוא משטר שבא</w:t>
      </w:r>
      <w:r w:rsidR="00374753">
        <w:rPr>
          <w:rtl/>
        </w:rPr>
        <w:t xml:space="preserve"> </w:t>
      </w:r>
      <w:r w:rsidRPr="00784950">
        <w:rPr>
          <w:rtl/>
        </w:rPr>
        <w:t>לבטא את רצון העם, והריבון, כאמור, הוא הכנסת, לא הרשות השופטת ולא הרשות המבצעת.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שצריכה לקבוע את סדר העדיפויות. אמרו את זה חברי קודם, שמעתי אחד</w:t>
      </w:r>
      <w:r w:rsidR="00374753">
        <w:rPr>
          <w:rtl/>
        </w:rPr>
        <w:t xml:space="preserve"> </w:t>
      </w:r>
      <w:r w:rsidRPr="00784950">
        <w:rPr>
          <w:rtl/>
        </w:rPr>
        <w:t>מהדוברים</w:t>
      </w:r>
      <w:r w:rsidR="00374753">
        <w:rPr>
          <w:rtl/>
        </w:rPr>
        <w:t xml:space="preserve"> </w:t>
      </w:r>
      <w:r w:rsidRPr="00784950">
        <w:rPr>
          <w:rtl/>
        </w:rPr>
        <w:t>שהזכיר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קצת להרחיב, שבעצם הכנסת צריכה לקבוע את סדר</w:t>
      </w:r>
      <w:r w:rsidR="00374753">
        <w:rPr>
          <w:rtl/>
        </w:rPr>
        <w:t xml:space="preserve"> </w:t>
      </w:r>
      <w:r w:rsidRPr="00784950">
        <w:rPr>
          <w:rtl/>
        </w:rPr>
        <w:t>העדיפויות הלאומי, החברתי, הכלכלי שלנו. פעמים ממשלה אחראית עושה את זה, ואז אולי</w:t>
      </w:r>
      <w:r w:rsidR="00374753">
        <w:rPr>
          <w:rtl/>
        </w:rPr>
        <w:t xml:space="preserve"> </w:t>
      </w:r>
      <w:r w:rsidRPr="00784950">
        <w:rPr>
          <w:rtl/>
        </w:rPr>
        <w:t>במידה</w:t>
      </w:r>
      <w:r w:rsidR="00374753">
        <w:rPr>
          <w:rtl/>
        </w:rPr>
        <w:t xml:space="preserve"> </w:t>
      </w:r>
      <w:r w:rsidRPr="00784950">
        <w:rPr>
          <w:rtl/>
        </w:rPr>
        <w:t>מסוימת</w:t>
      </w:r>
      <w:r w:rsidR="00374753">
        <w:rPr>
          <w:rtl/>
        </w:rPr>
        <w:t xml:space="preserve"> </w:t>
      </w:r>
      <w:r w:rsidRPr="00784950">
        <w:rPr>
          <w:rtl/>
        </w:rPr>
        <w:t>הכנסת לא צריכה לעשות את זה, מפני שהממשלה לא נותנת שייווצר ואקום</w:t>
      </w:r>
      <w:r w:rsidR="00374753">
        <w:rPr>
          <w:rtl/>
        </w:rPr>
        <w:t xml:space="preserve"> </w:t>
      </w:r>
      <w:r w:rsidRPr="00784950">
        <w:rPr>
          <w:rtl/>
        </w:rPr>
        <w:t>והיא</w:t>
      </w:r>
      <w:r w:rsidR="00374753">
        <w:rPr>
          <w:rtl/>
        </w:rPr>
        <w:t xml:space="preserve"> </w:t>
      </w:r>
      <w:r w:rsidRPr="00784950">
        <w:rPr>
          <w:rtl/>
        </w:rPr>
        <w:t>נכנסת</w:t>
      </w:r>
      <w:r w:rsidR="00374753">
        <w:rPr>
          <w:rtl/>
        </w:rPr>
        <w:t xml:space="preserve"> </w:t>
      </w:r>
      <w:r w:rsidRPr="00784950">
        <w:rPr>
          <w:rtl/>
        </w:rPr>
        <w:t>ומבצעת.</w:t>
      </w:r>
      <w:r w:rsidR="00374753">
        <w:rPr>
          <w:rtl/>
        </w:rPr>
        <w:t xml:space="preserve"> </w:t>
      </w:r>
      <w:r w:rsidRPr="00784950">
        <w:rPr>
          <w:rtl/>
        </w:rPr>
        <w:t>היא קמה ועושה 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פעמים,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משעני, נוצר מצב שיש לנו ממשלה חלשה </w:t>
      </w:r>
      <w:r w:rsidR="00374753">
        <w:rPr>
          <w:rtl/>
        </w:rPr>
        <w:t>–</w:t>
      </w:r>
      <w:r w:rsidRPr="00784950">
        <w:rPr>
          <w:rtl/>
        </w:rPr>
        <w:t xml:space="preserve"> ואני לא רוצה</w:t>
      </w:r>
      <w:r w:rsidR="00374753">
        <w:rPr>
          <w:rtl/>
        </w:rPr>
        <w:t xml:space="preserve"> </w:t>
      </w:r>
      <w:r w:rsidRPr="00784950">
        <w:rPr>
          <w:rtl/>
        </w:rPr>
        <w:t>להתייחס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זו או לממשלה אחרת, אני מדבר באופן כללי </w:t>
      </w:r>
      <w:r w:rsidR="00374753">
        <w:rPr>
          <w:rtl/>
        </w:rPr>
        <w:t>–</w:t>
      </w:r>
      <w:r w:rsidRPr="00784950">
        <w:rPr>
          <w:rtl/>
        </w:rPr>
        <w:t xml:space="preserve"> שלא ממלאה את תפקידה,</w:t>
      </w:r>
      <w:r w:rsidR="00374753">
        <w:rPr>
          <w:rtl/>
        </w:rPr>
        <w:t xml:space="preserve"> </w:t>
      </w:r>
      <w:r w:rsidRPr="00784950">
        <w:rPr>
          <w:rtl/>
        </w:rPr>
        <w:t>ממשלה,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נעים להשתמש בשעת לילה מאוחרת כזאת במלה, אימפוטנטית, חסרת כוח, 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עושה</w:t>
      </w:r>
      <w:r w:rsidR="00374753">
        <w:rPr>
          <w:rtl/>
        </w:rPr>
        <w:t xml:space="preserve"> </w:t>
      </w:r>
      <w:r w:rsidRPr="00784950">
        <w:rPr>
          <w:rtl/>
        </w:rPr>
        <w:t>כלום,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לא עושה דבר, ואז לא רק שאנחנו צריכים, אנחנו חייבים. 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חייבים</w:t>
      </w:r>
      <w:r w:rsidR="00374753">
        <w:rPr>
          <w:rtl/>
        </w:rPr>
        <w:t xml:space="preserve"> </w:t>
      </w:r>
      <w:r w:rsidRPr="00784950">
        <w:rPr>
          <w:rtl/>
        </w:rPr>
        <w:t>לחוקק</w:t>
      </w:r>
      <w:r w:rsidR="00374753">
        <w:rPr>
          <w:rtl/>
        </w:rPr>
        <w:t xml:space="preserve"> </w:t>
      </w:r>
      <w:r w:rsidRPr="00784950">
        <w:rPr>
          <w:rtl/>
        </w:rPr>
        <w:t>חוקים.</w:t>
      </w:r>
      <w:r w:rsidR="00374753">
        <w:rPr>
          <w:rtl/>
        </w:rPr>
        <w:t xml:space="preserve"> </w:t>
      </w:r>
      <w:r w:rsidRPr="00784950">
        <w:rPr>
          <w:rtl/>
        </w:rPr>
        <w:t>מה, אני אשאיר את הממשלה הזאת שתתבדר לי ברוח מפני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חושבת,</w:t>
      </w:r>
      <w:r w:rsidR="00374753">
        <w:rPr>
          <w:rtl/>
        </w:rPr>
        <w:t xml:space="preserve"> </w:t>
      </w:r>
      <w:r w:rsidRPr="00784950">
        <w:rPr>
          <w:rtl/>
        </w:rPr>
        <w:t>שהיא לא מייצרת, שהיא לא יצירתית? אני כמחוקק צריך להיכנס לזה,</w:t>
      </w:r>
      <w:r w:rsidR="00374753">
        <w:rPr>
          <w:rtl/>
        </w:rPr>
        <w:t xml:space="preserve"> </w:t>
      </w:r>
      <w:r w:rsidRPr="00784950">
        <w:rPr>
          <w:rtl/>
        </w:rPr>
        <w:t>וכשאני רואה עוולות שלא מתוקנות על</w:t>
      </w:r>
      <w:r w:rsidR="00374753">
        <w:rPr>
          <w:rtl/>
        </w:rPr>
        <w:t>-</w:t>
      </w:r>
      <w:r w:rsidRPr="00784950">
        <w:rPr>
          <w:rtl/>
        </w:rPr>
        <w:t>ידי הרשות המבצעת, אני צריך לעשות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צריכה, לדעתי, להביא חוק פשוט, אפילו חוק ששנינו היינו שותפים</w:t>
      </w:r>
      <w:r w:rsidR="00374753">
        <w:rPr>
          <w:rtl/>
        </w:rPr>
        <w:t xml:space="preserve"> </w:t>
      </w:r>
      <w:r w:rsidRPr="00784950">
        <w:rPr>
          <w:rtl/>
        </w:rPr>
        <w:t>לו,</w:t>
      </w:r>
      <w:r w:rsidR="00374753">
        <w:rPr>
          <w:rtl/>
        </w:rPr>
        <w:t xml:space="preserve"> </w:t>
      </w:r>
      <w:r w:rsidRPr="00784950">
        <w:rPr>
          <w:rtl/>
        </w:rPr>
        <w:t>היוזמה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שלך</w:t>
      </w:r>
      <w:r w:rsidR="00374753">
        <w:rPr>
          <w:rtl/>
        </w:rPr>
        <w:t xml:space="preserve"> </w:t>
      </w:r>
      <w:r w:rsidRPr="00784950">
        <w:rPr>
          <w:rtl/>
        </w:rPr>
        <w:t>ואני הצטרפתי אליה, בית "יד לבנים", שהיום במקרה עולה לי</w:t>
      </w:r>
      <w:r w:rsidR="00374753">
        <w:rPr>
          <w:rtl/>
        </w:rPr>
        <w:t xml:space="preserve"> </w:t>
      </w:r>
      <w:r w:rsidRPr="00784950">
        <w:rPr>
          <w:rtl/>
        </w:rPr>
        <w:t>בראש כי ביקרתי בבית "יד לבנים" בראשון</w:t>
      </w:r>
      <w:r w:rsidR="00374753">
        <w:rPr>
          <w:rtl/>
        </w:rPr>
        <w:t>-</w:t>
      </w:r>
      <w:r w:rsidRPr="00784950">
        <w:rPr>
          <w:rtl/>
        </w:rPr>
        <w:t>לציון עם אחד השרים.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פשוט,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איזו</w:t>
      </w:r>
      <w:r w:rsidR="00374753">
        <w:rPr>
          <w:rtl/>
        </w:rPr>
        <w:t xml:space="preserve"> </w:t>
      </w:r>
      <w:r w:rsidRPr="00784950">
        <w:rPr>
          <w:rtl/>
        </w:rPr>
        <w:t>חובה להגן על המשפחות של אלה שיצאו לגונן על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ונפלו.</w:t>
      </w:r>
      <w:r w:rsidR="00374753">
        <w:rPr>
          <w:rtl/>
        </w:rPr>
        <w:t xml:space="preserve"> </w:t>
      </w:r>
      <w:r w:rsidRPr="00784950">
        <w:rPr>
          <w:rtl/>
        </w:rPr>
        <w:t>המשפחות האלה הקריבו את היקר מכול. לא ניתן להן איזו פינה,</w:t>
      </w:r>
      <w:r w:rsidR="00374753">
        <w:rPr>
          <w:rtl/>
        </w:rPr>
        <w:t xml:space="preserve"> </w:t>
      </w: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בית?</w:t>
      </w:r>
      <w:r w:rsidR="00374753">
        <w:rPr>
          <w:rtl/>
        </w:rPr>
        <w:t xml:space="preserve"> </w:t>
      </w:r>
      <w:r w:rsidRPr="00784950">
        <w:rPr>
          <w:rtl/>
        </w:rPr>
        <w:t>אנחנו מוציאים כל כך הרבה כספים, להן לא ניתן את האפשרות הזאת, שיהיה</w:t>
      </w:r>
      <w:r w:rsidR="00374753">
        <w:rPr>
          <w:rtl/>
        </w:rPr>
        <w:t xml:space="preserve"> </w:t>
      </w: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 xml:space="preserve"> </w:t>
      </w:r>
      <w:r w:rsidRPr="00784950">
        <w:rPr>
          <w:rtl/>
        </w:rPr>
        <w:t>כזה?</w:t>
      </w:r>
      <w:r w:rsidR="00374753">
        <w:rPr>
          <w:rtl/>
        </w:rPr>
        <w:t xml:space="preserve"> </w:t>
      </w:r>
      <w:r w:rsidRPr="00784950">
        <w:rPr>
          <w:rtl/>
        </w:rPr>
        <w:t>כשהממשלה</w:t>
      </w:r>
      <w:r w:rsidR="00374753">
        <w:rPr>
          <w:rtl/>
        </w:rPr>
        <w:t xml:space="preserve"> </w:t>
      </w:r>
      <w:r w:rsidRPr="00784950">
        <w:rPr>
          <w:rtl/>
        </w:rPr>
        <w:t>לא עושה את זה, אין מה לעשות. הכנסת חייבת לעשות זאת,</w:t>
      </w:r>
      <w:r w:rsidR="00374753">
        <w:rPr>
          <w:rtl/>
        </w:rPr>
        <w:t xml:space="preserve"> </w:t>
      </w:r>
      <w:r w:rsidRPr="00784950">
        <w:rPr>
          <w:rtl/>
        </w:rPr>
        <w:t>חברי הכנסת צריכים לעשות את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נוצר</w:t>
      </w:r>
      <w:r w:rsidR="00374753">
        <w:rPr>
          <w:rtl/>
        </w:rPr>
        <w:t xml:space="preserve"> </w:t>
      </w:r>
      <w:r w:rsidRPr="00784950">
        <w:rPr>
          <w:rtl/>
        </w:rPr>
        <w:t>מצב</w:t>
      </w:r>
      <w:r w:rsidR="00374753">
        <w:rPr>
          <w:rtl/>
        </w:rPr>
        <w:t xml:space="preserve"> </w:t>
      </w:r>
      <w:r w:rsidRPr="00784950">
        <w:rPr>
          <w:rtl/>
        </w:rPr>
        <w:t>אבסורדי,</w:t>
      </w:r>
      <w:r w:rsidR="00374753">
        <w:rPr>
          <w:rtl/>
        </w:rPr>
        <w:t xml:space="preserve"> </w:t>
      </w:r>
      <w:r w:rsidRPr="00784950">
        <w:rPr>
          <w:rtl/>
        </w:rPr>
        <w:t>שאומרים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בעצם:</w:t>
      </w:r>
      <w:r w:rsidR="00374753">
        <w:rPr>
          <w:rtl/>
        </w:rPr>
        <w:t xml:space="preserve"> </w:t>
      </w:r>
      <w:r w:rsidRPr="00784950">
        <w:rPr>
          <w:rtl/>
        </w:rPr>
        <w:t>אל תחוקק, ואם תחוקק, תחוקק חוקים</w:t>
      </w:r>
      <w:r w:rsidR="00374753">
        <w:rPr>
          <w:rtl/>
        </w:rPr>
        <w:t xml:space="preserve"> </w:t>
      </w:r>
      <w:r w:rsidRPr="00784950">
        <w:rPr>
          <w:rtl/>
        </w:rPr>
        <w:t>שעלותם</w:t>
      </w:r>
      <w:r w:rsidR="00374753">
        <w:rPr>
          <w:rtl/>
        </w:rPr>
        <w:t xml:space="preserve"> </w:t>
      </w:r>
      <w:r w:rsidRPr="00784950">
        <w:rPr>
          <w:rtl/>
        </w:rPr>
        <w:t>עד 2.5 מיליוני שקלים.</w:t>
      </w:r>
      <w:r w:rsidR="00374753">
        <w:rPr>
          <w:rtl/>
        </w:rPr>
        <w:t xml:space="preserve"> </w:t>
      </w:r>
      <w:r w:rsidRPr="00784950">
        <w:rPr>
          <w:rtl/>
        </w:rPr>
        <w:t>עד 2.5 מיליוני שקלים במושגים של מקרו, של מדינה,</w:t>
      </w:r>
      <w:r w:rsidR="00374753">
        <w:rPr>
          <w:rtl/>
        </w:rPr>
        <w:t xml:space="preserve"> </w:t>
      </w:r>
      <w:r w:rsidRPr="00784950">
        <w:rPr>
          <w:rtl/>
        </w:rPr>
        <w:t>חבר הכנסת משעני, אני חושב שזה לעשות צחוק מהעבודה. אפילו בקייטנה של "אל המעיין"</w:t>
      </w:r>
      <w:r w:rsidR="00374753">
        <w:rPr>
          <w:rtl/>
        </w:rPr>
        <w:t xml:space="preserve"> </w:t>
      </w:r>
      <w:r w:rsidRPr="00784950">
        <w:rPr>
          <w:rtl/>
        </w:rPr>
        <w:t>2.5 מיליוני שקלים זה לא כל כך הרבה.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נוצר</w:t>
      </w:r>
      <w:r w:rsidR="00374753">
        <w:rPr>
          <w:rtl/>
        </w:rPr>
        <w:t xml:space="preserve"> </w:t>
      </w:r>
      <w:r w:rsidRPr="00784950">
        <w:rPr>
          <w:rtl/>
        </w:rPr>
        <w:t>מצב,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משעני,</w:t>
      </w:r>
      <w:r w:rsidR="00374753">
        <w:rPr>
          <w:rtl/>
        </w:rPr>
        <w:t xml:space="preserve"> </w:t>
      </w:r>
      <w:r w:rsidRPr="00784950">
        <w:rPr>
          <w:rtl/>
        </w:rPr>
        <w:t>בלי</w:t>
      </w:r>
      <w:r w:rsidR="00374753">
        <w:rPr>
          <w:rtl/>
        </w:rPr>
        <w:t xml:space="preserve"> </w:t>
      </w:r>
      <w:r w:rsidRPr="00784950">
        <w:rPr>
          <w:rtl/>
        </w:rPr>
        <w:t>לפגוע</w:t>
      </w:r>
      <w:r w:rsidR="00374753">
        <w:rPr>
          <w:rtl/>
        </w:rPr>
        <w:t xml:space="preserve"> </w:t>
      </w:r>
      <w:r w:rsidRPr="00784950">
        <w:rPr>
          <w:rtl/>
        </w:rPr>
        <w:t>בכבודם המקצועי של אנשי האוצר,</w:t>
      </w:r>
      <w:r w:rsidR="00374753">
        <w:rPr>
          <w:rtl/>
        </w:rPr>
        <w:t xml:space="preserve"> </w:t>
      </w:r>
      <w:r w:rsidRPr="00784950">
        <w:rPr>
          <w:rtl/>
        </w:rPr>
        <w:t>פקידי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הפקידות</w:t>
      </w:r>
      <w:r w:rsidR="00374753">
        <w:rPr>
          <w:rtl/>
        </w:rPr>
        <w:t xml:space="preserve"> </w:t>
      </w:r>
      <w:r w:rsidRPr="00784950">
        <w:rPr>
          <w:rtl/>
        </w:rPr>
        <w:t>הבכירה</w:t>
      </w:r>
      <w:r w:rsidR="00374753">
        <w:rPr>
          <w:rtl/>
        </w:rPr>
        <w:t xml:space="preserve"> </w:t>
      </w:r>
      <w:r w:rsidRPr="00784950">
        <w:rPr>
          <w:rtl/>
        </w:rPr>
        <w:t>והפחות</w:t>
      </w:r>
      <w:r w:rsidR="00374753">
        <w:rPr>
          <w:rtl/>
        </w:rPr>
        <w:t>-</w:t>
      </w:r>
      <w:r w:rsidRPr="00784950">
        <w:rPr>
          <w:rtl/>
        </w:rPr>
        <w:t>בכירה,</w:t>
      </w:r>
      <w:r w:rsidR="00374753">
        <w:rPr>
          <w:rtl/>
        </w:rPr>
        <w:t xml:space="preserve"> </w:t>
      </w:r>
      <w:r w:rsidRPr="00784950">
        <w:rPr>
          <w:rtl/>
        </w:rPr>
        <w:t>כל אחד מהם, יהיה לו כושר ויכולת</w:t>
      </w:r>
      <w:r w:rsidR="00374753">
        <w:rPr>
          <w:rtl/>
        </w:rPr>
        <w:t xml:space="preserve"> </w:t>
      </w:r>
      <w:r w:rsidRPr="00784950">
        <w:rPr>
          <w:rtl/>
        </w:rPr>
        <w:t>לשנות</w:t>
      </w:r>
      <w:r w:rsidR="00374753">
        <w:rPr>
          <w:rtl/>
        </w:rPr>
        <w:t xml:space="preserve"> </w:t>
      </w:r>
      <w:r w:rsidRPr="00784950">
        <w:rPr>
          <w:rtl/>
        </w:rPr>
        <w:t>ולהביא לכאן דברים יותר מאשר לחבר כנסת, שהוא היה צריך עד שהוא נבחר לעבור</w:t>
      </w:r>
      <w:r w:rsidR="00374753">
        <w:rPr>
          <w:rtl/>
        </w:rPr>
        <w:t xml:space="preserve"> </w:t>
      </w:r>
      <w:r w:rsidRPr="00784950">
        <w:rPr>
          <w:rtl/>
        </w:rPr>
        <w:t>כברת</w:t>
      </w:r>
      <w:r w:rsidR="00374753">
        <w:rPr>
          <w:rtl/>
        </w:rPr>
        <w:t xml:space="preserve"> </w:t>
      </w:r>
      <w:r w:rsidRPr="00784950">
        <w:rPr>
          <w:rtl/>
        </w:rPr>
        <w:t>דרך,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שהכושר</w:t>
      </w:r>
      <w:r w:rsidR="00374753">
        <w:rPr>
          <w:rtl/>
        </w:rPr>
        <w:t xml:space="preserve"> </w:t>
      </w:r>
      <w:r w:rsidRPr="00784950">
        <w:rPr>
          <w:rtl/>
        </w:rPr>
        <w:t>והיכולת של נציג אוצר במשרד האוצר הם כאלה שקל לו יותר</w:t>
      </w:r>
      <w:r w:rsidR="00374753">
        <w:rPr>
          <w:rtl/>
        </w:rPr>
        <w:t xml:space="preserve"> </w:t>
      </w:r>
      <w:r w:rsidRPr="00784950">
        <w:rPr>
          <w:rtl/>
        </w:rPr>
        <w:t>לשכנע</w:t>
      </w:r>
      <w:r w:rsidR="00374753">
        <w:rPr>
          <w:rtl/>
        </w:rPr>
        <w:t xml:space="preserve"> </w:t>
      </w:r>
      <w:r w:rsidRPr="00784950">
        <w:rPr>
          <w:rtl/>
        </w:rPr>
        <w:t>את שר האוצר מאשר שאני אשכנע את שר האוצר, משום שמה לעשות, אני לא אקדמאי,</w:t>
      </w:r>
      <w:r w:rsidR="00374753">
        <w:rPr>
          <w:rtl/>
        </w:rPr>
        <w:t xml:space="preserve"> </w:t>
      </w:r>
      <w:r w:rsidRPr="00784950">
        <w:rPr>
          <w:rtl/>
        </w:rPr>
        <w:t>והם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מקצוע, ויש בכוחם לשכנע את האוצר כך או אחרת ולהגיש לו הצעת חוק</w:t>
      </w:r>
      <w:r w:rsidR="00374753">
        <w:rPr>
          <w:rtl/>
        </w:rPr>
        <w:t xml:space="preserve"> </w:t>
      </w:r>
      <w:r w:rsidRPr="00784950">
        <w:rPr>
          <w:rtl/>
        </w:rPr>
        <w:t>כזאת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אחרת,</w:t>
      </w:r>
      <w:r w:rsidR="00374753">
        <w:rPr>
          <w:rtl/>
        </w:rPr>
        <w:t xml:space="preserve"> </w:t>
      </w:r>
      <w:r w:rsidRPr="00784950">
        <w:rPr>
          <w:rtl/>
        </w:rPr>
        <w:t>והוא יכול לאמץ אותה ולהביא אותה לכאן בשם הממשלה; ואילו אנחנו,</w:t>
      </w:r>
      <w:r w:rsidR="00374753">
        <w:rPr>
          <w:rtl/>
        </w:rPr>
        <w:t xml:space="preserve"> </w:t>
      </w:r>
      <w:r w:rsidRPr="00784950">
        <w:rPr>
          <w:rtl/>
        </w:rPr>
        <w:t>כחברי כנסת, לא נוכל לעשות את הדבר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מסכים</w:t>
      </w:r>
      <w:r w:rsidR="00374753">
        <w:rPr>
          <w:rtl/>
        </w:rPr>
        <w:t xml:space="preserve"> </w:t>
      </w:r>
      <w:r w:rsidRPr="00784950">
        <w:rPr>
          <w:rtl/>
        </w:rPr>
        <w:t>לדבריה,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שמעתי אותם בעצמי, אבל שמעתי את דבריו של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 xml:space="preserve"> </w:t>
      </w:r>
      <w:r w:rsidRPr="00784950">
        <w:rPr>
          <w:rtl/>
        </w:rPr>
        <w:t>שהזכיר את חברת הכנסת גוז'נסקי, שלא יהיה לחברי הכנסת פה 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לעשות. אם נבדוק מה חברי כנסת עושים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 שלא יהיה.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יהיה, בפירוש לא יהיה.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לחשוב,</w:t>
      </w:r>
      <w:r w:rsidR="00374753">
        <w:rPr>
          <w:rtl/>
        </w:rPr>
        <w:t xml:space="preserve"> </w:t>
      </w: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>שרבו</w:t>
      </w:r>
      <w:r w:rsidR="00374753">
        <w:rPr>
          <w:rtl/>
        </w:rPr>
        <w:t xml:space="preserve"> </w:t>
      </w:r>
      <w:r w:rsidRPr="00784950">
        <w:rPr>
          <w:rtl/>
        </w:rPr>
        <w:t>החוקים, שכל סיעה תצטמצם במספר החוקים שהיא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להגיש.</w:t>
      </w:r>
      <w:r w:rsidR="00374753">
        <w:rPr>
          <w:rtl/>
        </w:rPr>
        <w:t xml:space="preserve"> </w:t>
      </w:r>
      <w:r w:rsidRPr="00784950">
        <w:rPr>
          <w:rtl/>
        </w:rPr>
        <w:t>אני לא זוכר בדיוק כמה סיעת ש"ס יכולה להגיש. אני חושב שסיעת ש"ס,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המכסה שלה, יש לה שני חוקים בשבוע.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יותר,</w:t>
      </w:r>
      <w:r w:rsidR="00374753">
        <w:rPr>
          <w:rtl/>
        </w:rPr>
        <w:t xml:space="preserve"> </w:t>
      </w:r>
      <w:r w:rsidRPr="00784950">
        <w:rPr>
          <w:rtl/>
        </w:rPr>
        <w:t>לנו יש שני חוקים. אבל יש הבדל, לאופוזיציה יש יותר. מה זה משנה מספר</w:t>
      </w:r>
      <w:r w:rsidR="00374753">
        <w:rPr>
          <w:rtl/>
        </w:rPr>
        <w:t xml:space="preserve"> </w:t>
      </w:r>
      <w:r w:rsidRPr="00784950">
        <w:rPr>
          <w:rtl/>
        </w:rPr>
        <w:t>החוקים, משנה העלות התקציבית.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שלא יהיה שטף של חוקים.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כולם כרוכים בתקציב, לכן אתה צריך לסווג.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יכול להיות. אני מקבל מה שגברתי אומרת.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חושב, חבר הכנסת משעני, אולי באמת ננסה לחשוב איך אנחנו נמנע מהממשלה גם</w:t>
      </w:r>
      <w:r w:rsidR="00374753">
        <w:rPr>
          <w:rtl/>
        </w:rPr>
        <w:t xml:space="preserve"> </w:t>
      </w:r>
      <w:r w:rsidRPr="00784950">
        <w:rPr>
          <w:rtl/>
        </w:rPr>
        <w:t>לחוקק, ושלום על ישראל. נגביל את החקיקה לכל השרים ולכל חברי הכנסת ולא נעשה דבר.</w:t>
      </w:r>
      <w:r w:rsidR="00374753">
        <w:rPr>
          <w:rtl/>
        </w:rPr>
        <w:t xml:space="preserve"> </w:t>
      </w:r>
      <w:r w:rsidRPr="00784950">
        <w:rPr>
          <w:rtl/>
        </w:rPr>
        <w:t>נעשה</w:t>
      </w:r>
      <w:r w:rsidR="00374753">
        <w:rPr>
          <w:rtl/>
        </w:rPr>
        <w:t xml:space="preserve"> </w:t>
      </w:r>
      <w:r w:rsidRPr="00784950">
        <w:rPr>
          <w:rtl/>
        </w:rPr>
        <w:t>את העבודה מהבית, דרך האינטרנט, דרך המחשב. כל מה שאתה רוצה לומר, תאמר דרך</w:t>
      </w:r>
      <w:r w:rsidR="00374753">
        <w:rPr>
          <w:rtl/>
        </w:rPr>
        <w:t xml:space="preserve"> </w:t>
      </w:r>
      <w:r w:rsidRPr="00784950">
        <w:rPr>
          <w:rtl/>
        </w:rPr>
        <w:t>המחשב, זה ייכנס לפרוטוקול הכנסת, יעבור ב"דברי הכנסת", הנכדים שלך או הנינים שלך</w:t>
      </w:r>
      <w:r w:rsidR="00374753">
        <w:rPr>
          <w:rtl/>
        </w:rPr>
        <w:t xml:space="preserve"> </w:t>
      </w:r>
      <w:r w:rsidRPr="00784950">
        <w:rPr>
          <w:rtl/>
        </w:rPr>
        <w:t>יוכלו יום אחד לבוא ולהוציא את "דברי הכנסת" ולקרוא את הדברים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אני סבור, עם כל הכבוד, גברתי היושבת בראש, שהדבר הזה לא נכון, לא ראוי</w:t>
      </w:r>
      <w:r w:rsidR="00374753">
        <w:rPr>
          <w:rtl/>
        </w:rPr>
        <w:t xml:space="preserve"> </w:t>
      </w:r>
      <w:r w:rsidRPr="00784950">
        <w:rPr>
          <w:rtl/>
        </w:rPr>
        <w:t>ולא טוב שיקרה לנו כאן בכנסת, מפני שנשמת אפו של בית</w:t>
      </w:r>
      <w:r w:rsidR="00374753">
        <w:rPr>
          <w:rtl/>
        </w:rPr>
        <w:t>-</w:t>
      </w:r>
      <w:r w:rsidRPr="00784950">
        <w:rPr>
          <w:rtl/>
        </w:rPr>
        <w:t>המחוקקים היא החקיקה עצמה.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ההגבלה מוכיחה לנו? שיש ממשלה שאין בכוחה למנוע את זה, מפני שאם יש ממשלה</w:t>
      </w:r>
      <w:r w:rsidR="00374753">
        <w:rPr>
          <w:rtl/>
        </w:rPr>
        <w:t xml:space="preserve"> </w:t>
      </w:r>
      <w:r w:rsidRPr="00784950">
        <w:rPr>
          <w:rtl/>
        </w:rPr>
        <w:t>שיושבת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בסיס</w:t>
      </w:r>
      <w:r w:rsidR="00374753">
        <w:rPr>
          <w:rtl/>
        </w:rPr>
        <w:t xml:space="preserve"> </w:t>
      </w:r>
      <w:r w:rsidRPr="00784950">
        <w:rPr>
          <w:rtl/>
        </w:rPr>
        <w:t>רחב והיא סבורה שחוק מסוים שחבר כנסת כזה או אחר מציע, שהוא לא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ואפילו</w:t>
      </w:r>
      <w:r w:rsidR="00374753">
        <w:rPr>
          <w:rtl/>
        </w:rPr>
        <w:t xml:space="preserve"> </w:t>
      </w:r>
      <w:r w:rsidRPr="00784950">
        <w:rPr>
          <w:rtl/>
        </w:rPr>
        <w:t>אולי הוא נכון אבל לא מתאים לה בשעה כלכלית כזאת, היא יכולה להפיל</w:t>
      </w:r>
      <w:r w:rsidR="00374753">
        <w:rPr>
          <w:rtl/>
        </w:rPr>
        <w:t xml:space="preserve"> </w:t>
      </w:r>
      <w:r w:rsidRPr="00784950">
        <w:rPr>
          <w:rtl/>
        </w:rPr>
        <w:t>אותו,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לדחות</w:t>
      </w:r>
      <w:r w:rsidR="00374753">
        <w:rPr>
          <w:rtl/>
        </w:rPr>
        <w:t xml:space="preserve"> </w:t>
      </w:r>
      <w:r w:rsidRPr="00784950">
        <w:rPr>
          <w:rtl/>
        </w:rPr>
        <w:t>אותו, היא יכולה להעלות אותו בעוד שנה או בעוד שנתיים,</w:t>
      </w:r>
      <w:r w:rsidR="00374753">
        <w:rPr>
          <w:rtl/>
        </w:rPr>
        <w:t xml:space="preserve"> </w:t>
      </w:r>
      <w:r w:rsidRPr="00784950">
        <w:rPr>
          <w:rtl/>
        </w:rPr>
        <w:t>לכשירווח.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המשמעות היא שהממשלה אומרת: אין לי כוח אפילו למנוע בצורה כזאת,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אשתמש בכוח השלטוני שלי כדי לדרוס אפילו את הדמוקרטיה.</w:t>
      </w:r>
      <w:r w:rsidR="00374753">
        <w:rPr>
          <w:rtl/>
        </w:rPr>
        <w:t xml:space="preserve"> </w:t>
      </w:r>
      <w:r w:rsidRPr="00784950">
        <w:rPr>
          <w:rtl/>
        </w:rPr>
        <w:t>הדמוקרטיה הזאת,</w:t>
      </w:r>
      <w:r w:rsidR="00374753">
        <w:rPr>
          <w:rtl/>
        </w:rPr>
        <w:t xml:space="preserve"> </w:t>
      </w:r>
      <w:r w:rsidRPr="00784950">
        <w:rPr>
          <w:rtl/>
        </w:rPr>
        <w:t>חבר הכנסת משעני, גברתי היושבת בראש, תהיה בסוף לא דמוקרטיה, אלא "דמוחארטה".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דברים</w:t>
      </w:r>
      <w:r w:rsidR="00374753">
        <w:rPr>
          <w:rtl/>
        </w:rPr>
        <w:t xml:space="preserve"> </w:t>
      </w:r>
      <w:r w:rsidRPr="00784950">
        <w:rPr>
          <w:rtl/>
        </w:rPr>
        <w:t>בנושא שהועלה כאן, של תיקון חוק ביטוח</w:t>
      </w:r>
      <w:r w:rsidR="00374753">
        <w:rPr>
          <w:rtl/>
        </w:rPr>
        <w:t xml:space="preserve"> </w:t>
      </w:r>
      <w:r w:rsidRPr="00784950">
        <w:rPr>
          <w:rtl/>
        </w:rPr>
        <w:t>לאומי.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דעתך</w:t>
      </w:r>
      <w:r w:rsidR="00374753">
        <w:rPr>
          <w:rtl/>
        </w:rPr>
        <w:t xml:space="preserve"> </w:t>
      </w:r>
      <w:r w:rsidRPr="00784950">
        <w:rPr>
          <w:rtl/>
        </w:rPr>
        <w:t>על הרעיון, שחבר כנסת שהצביע בעד חוק מסוים, כשהוא משנה את תפקידו</w:t>
      </w:r>
      <w:r w:rsidR="00374753">
        <w:rPr>
          <w:rtl/>
        </w:rPr>
        <w:t xml:space="preserve"> </w:t>
      </w:r>
      <w:r w:rsidRPr="00784950">
        <w:rPr>
          <w:rtl/>
        </w:rPr>
        <w:t>הוא לא יכול להצביע נגדו או להקפיאו? כללי הגינות מינימלית?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רעיון שאני מסכים שכדאי לחשוב עליו.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 צריך אחריות כשאתה מצביע בצורה מסוימת.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מקבלים את מה שאומר ראש ממשלתנו היקר, "מה שרואים מכאן, לא רואים</w:t>
      </w:r>
      <w:r w:rsidR="00374753">
        <w:rPr>
          <w:rtl/>
        </w:rPr>
        <w:t xml:space="preserve"> </w:t>
      </w:r>
      <w:r w:rsidRPr="00784950">
        <w:rPr>
          <w:rtl/>
        </w:rPr>
        <w:t>משם",</w:t>
      </w:r>
      <w:r w:rsidR="00374753">
        <w:rPr>
          <w:rtl/>
        </w:rPr>
        <w:t xml:space="preserve"> </w:t>
      </w:r>
      <w:r w:rsidRPr="00784950">
        <w:rPr>
          <w:rtl/>
        </w:rPr>
        <w:t>הכלל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שגם</w:t>
      </w:r>
      <w:r w:rsidR="00374753">
        <w:rPr>
          <w:rtl/>
        </w:rPr>
        <w:t xml:space="preserve"> </w:t>
      </w:r>
      <w:r w:rsidRPr="00784950">
        <w:rPr>
          <w:rtl/>
        </w:rPr>
        <w:t>כשאתה פה וגם כשאתה פה תהיה לך אותה מידה של אחריות, הוא</w:t>
      </w:r>
      <w:r w:rsidR="00374753">
        <w:rPr>
          <w:rtl/>
        </w:rPr>
        <w:t xml:space="preserve"> </w:t>
      </w:r>
      <w:r w:rsidRPr="00784950">
        <w:rPr>
          <w:rtl/>
        </w:rPr>
        <w:t>כנראה קשה.</w:t>
      </w:r>
      <w:r w:rsidR="00374753">
        <w:rPr>
          <w:rtl/>
        </w:rPr>
        <w:t xml:space="preserve"> </w:t>
      </w:r>
      <w:r w:rsidRPr="00784950">
        <w:rPr>
          <w:rtl/>
        </w:rPr>
        <w:t>אני מוכרח לומר למען ההגינות שזה קשה. יותר קל לבקר חוקים, לבקר ראשי</w:t>
      </w:r>
      <w:r w:rsidR="00374753">
        <w:rPr>
          <w:rtl/>
        </w:rPr>
        <w:t xml:space="preserve"> </w:t>
      </w:r>
      <w:r w:rsidRPr="00784950">
        <w:rPr>
          <w:rtl/>
        </w:rPr>
        <w:t>ממשלות,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כשאתה</w:t>
      </w:r>
      <w:r w:rsidR="00374753">
        <w:rPr>
          <w:rtl/>
        </w:rPr>
        <w:t xml:space="preserve"> </w:t>
      </w:r>
      <w:r w:rsidRPr="00784950">
        <w:rPr>
          <w:rtl/>
        </w:rPr>
        <w:t>בעצמך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לקחת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מכלול כל השיקולים ואתה צריך להסתכל</w:t>
      </w:r>
      <w:r w:rsidR="00374753">
        <w:rPr>
          <w:rtl/>
        </w:rPr>
        <w:t xml:space="preserve"> </w:t>
      </w:r>
      <w:r w:rsidRPr="00784950">
        <w:rPr>
          <w:rtl/>
        </w:rPr>
        <w:t>בפרספקטיבה</w:t>
      </w:r>
      <w:r w:rsidR="00374753">
        <w:rPr>
          <w:rtl/>
        </w:rPr>
        <w:t xml:space="preserve"> </w:t>
      </w:r>
      <w:r w:rsidRPr="00784950">
        <w:rPr>
          <w:rtl/>
        </w:rPr>
        <w:t>רחבה, הדעות משתנות כנראה. אפשר בשוליים הצרים, אבל לא מקצה אחד לקצה</w:t>
      </w:r>
      <w:r w:rsidR="00374753">
        <w:rPr>
          <w:rtl/>
        </w:rPr>
        <w:t xml:space="preserve"> </w:t>
      </w:r>
      <w:r w:rsidRPr="00784950">
        <w:rPr>
          <w:rtl/>
        </w:rPr>
        <w:t>שני. זה דבר שראוי שניתן עליו הדעת כצריך עיון.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דמי הפגיעה, גברתי היושבת בראש, ידידי חבר הכנסת משעני, מלכתחילה</w:t>
      </w:r>
      <w:r w:rsidR="00374753">
        <w:rPr>
          <w:rtl/>
        </w:rPr>
        <w:t xml:space="preserve"> </w:t>
      </w:r>
      <w:r w:rsidRPr="00784950">
        <w:rPr>
          <w:rtl/>
        </w:rPr>
        <w:t>התנגדתי</w:t>
      </w:r>
      <w:r w:rsidR="00374753">
        <w:rPr>
          <w:rtl/>
        </w:rPr>
        <w:t xml:space="preserve"> </w:t>
      </w:r>
      <w:r w:rsidRPr="00784950">
        <w:rPr>
          <w:rtl/>
        </w:rPr>
        <w:t>לזה.</w:t>
      </w:r>
      <w:r w:rsidR="00374753">
        <w:rPr>
          <w:rtl/>
        </w:rPr>
        <w:t xml:space="preserve"> </w:t>
      </w:r>
      <w:r w:rsidRPr="00784950">
        <w:rPr>
          <w:rtl/>
        </w:rPr>
        <w:t>האמת</w:t>
      </w:r>
      <w:r w:rsidR="00374753">
        <w:rPr>
          <w:rtl/>
        </w:rPr>
        <w:t xml:space="preserve"> </w:t>
      </w:r>
      <w:r w:rsidRPr="00784950">
        <w:rPr>
          <w:rtl/>
        </w:rPr>
        <w:t>היא, שלאחר מכן, כשדיברתי עם סגנית הממונה על התקציב, הגברת</w:t>
      </w:r>
      <w:r w:rsidR="00374753">
        <w:rPr>
          <w:rtl/>
        </w:rPr>
        <w:t xml:space="preserve"> </w:t>
      </w:r>
      <w:r w:rsidRPr="00784950">
        <w:rPr>
          <w:rtl/>
        </w:rPr>
        <w:t>יעל</w:t>
      </w:r>
      <w:r w:rsidR="00374753">
        <w:rPr>
          <w:rtl/>
        </w:rPr>
        <w:t xml:space="preserve"> </w:t>
      </w:r>
      <w:r w:rsidRPr="00784950">
        <w:rPr>
          <w:rtl/>
        </w:rPr>
        <w:t>אנדורן,</w:t>
      </w:r>
      <w:r w:rsidR="00374753">
        <w:rPr>
          <w:rtl/>
        </w:rPr>
        <w:t xml:space="preserve"> </w:t>
      </w:r>
      <w:r w:rsidRPr="00784950">
        <w:rPr>
          <w:rtl/>
        </w:rPr>
        <w:t>והיא קיבלה סיוע ממנכ"ל המוסד לביטוח הלאומי שרץ אץ מהצד השני לכאן</w:t>
      </w:r>
      <w:r w:rsidR="00374753">
        <w:rPr>
          <w:rtl/>
        </w:rPr>
        <w:t xml:space="preserve"> </w:t>
      </w:r>
      <w:r w:rsidRPr="00784950">
        <w:rPr>
          <w:rtl/>
        </w:rPr>
        <w:t>לכנסת, כדי לשכנע אותי שאין פה פגיעה, לרגע היה נדמה לי שאני מקבל את דעתם.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השתתפתי</w:t>
      </w:r>
      <w:r w:rsidR="00374753">
        <w:rPr>
          <w:rtl/>
        </w:rPr>
        <w:t xml:space="preserve"> </w:t>
      </w:r>
      <w:r w:rsidRPr="00784950">
        <w:rPr>
          <w:rtl/>
        </w:rPr>
        <w:t>בדיוני הוועדה, וביקשתי מיאיר פרץ, חברי לסיעה, שימלא את מקומי,</w:t>
      </w:r>
      <w:r w:rsidR="00374753">
        <w:rPr>
          <w:rtl/>
        </w:rPr>
        <w:t xml:space="preserve"> </w:t>
      </w:r>
      <w:r w:rsidRPr="00784950">
        <w:rPr>
          <w:rtl/>
        </w:rPr>
        <w:t>אבל שמעתי את הנתונים שהוא העלה כאן ואני סבור, לאור הנתונים הללו, שיש בעיה, הגם</w:t>
      </w:r>
      <w:r w:rsidR="00374753">
        <w:rPr>
          <w:rtl/>
        </w:rPr>
        <w:t xml:space="preserve"> </w:t>
      </w:r>
      <w:r w:rsidRPr="00784950">
        <w:rPr>
          <w:rtl/>
        </w:rPr>
        <w:t>שהיום</w:t>
      </w:r>
      <w:r w:rsidR="00374753">
        <w:rPr>
          <w:rtl/>
        </w:rPr>
        <w:t xml:space="preserve"> </w:t>
      </w:r>
      <w:r w:rsidRPr="00784950">
        <w:rPr>
          <w:rtl/>
        </w:rPr>
        <w:t>ניסיתי</w:t>
      </w:r>
      <w:r w:rsidR="00374753">
        <w:rPr>
          <w:rtl/>
        </w:rPr>
        <w:t xml:space="preserve"> </w:t>
      </w:r>
      <w:r w:rsidRPr="00784950">
        <w:rPr>
          <w:rtl/>
        </w:rPr>
        <w:t>לשכנע שאפשר לקבל את דעת האוצר ודעת המוסד לביטוח לאומי, כפי שבאה</w:t>
      </w:r>
      <w:r w:rsidR="00374753">
        <w:rPr>
          <w:rtl/>
        </w:rPr>
        <w:t xml:space="preserve"> </w:t>
      </w:r>
      <w:r w:rsidRPr="00784950">
        <w:rPr>
          <w:rtl/>
        </w:rPr>
        <w:t>לידי ביטוי על</w:t>
      </w:r>
      <w:r w:rsidR="00374753">
        <w:rPr>
          <w:rtl/>
        </w:rPr>
        <w:t>-</w:t>
      </w:r>
      <w:r w:rsidRPr="00784950">
        <w:rPr>
          <w:rtl/>
        </w:rPr>
        <w:t>ידי המנכ"ל ולא על</w:t>
      </w:r>
      <w:r w:rsidR="00374753">
        <w:rPr>
          <w:rtl/>
        </w:rPr>
        <w:t>-</w:t>
      </w:r>
      <w:r w:rsidRPr="00784950">
        <w:rPr>
          <w:rtl/>
        </w:rPr>
        <w:t xml:space="preserve">ידי פקידי הביטוח הלאומי שהופיעו </w:t>
      </w:r>
      <w:r w:rsidR="00374753">
        <w:rPr>
          <w:rtl/>
        </w:rPr>
        <w:t>–</w:t>
      </w:r>
      <w:r w:rsidRPr="00784950">
        <w:rPr>
          <w:rtl/>
        </w:rPr>
        <w:t xml:space="preserve"> כפי שאמר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משעני,</w:t>
      </w:r>
      <w:r w:rsidR="00374753">
        <w:rPr>
          <w:rtl/>
        </w:rPr>
        <w:t xml:space="preserve"> </w:t>
      </w:r>
      <w:r w:rsidRPr="00784950">
        <w:rPr>
          <w:rtl/>
        </w:rPr>
        <w:t>הגברת</w:t>
      </w:r>
      <w:r w:rsidR="00374753">
        <w:rPr>
          <w:rtl/>
        </w:rPr>
        <w:t xml:space="preserve"> </w:t>
      </w:r>
      <w:r w:rsidRPr="00784950">
        <w:rPr>
          <w:rtl/>
        </w:rPr>
        <w:t>הורן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היתה שם, היועצת המשפטית ואחרים </w:t>
      </w:r>
      <w:r w:rsidR="00374753">
        <w:rPr>
          <w:rtl/>
        </w:rPr>
        <w:t>–</w:t>
      </w:r>
      <w:r w:rsidRPr="00784950">
        <w:rPr>
          <w:rtl/>
        </w:rPr>
        <w:t xml:space="preserve"> למען ההגינות צריך</w:t>
      </w:r>
      <w:r w:rsidR="00374753">
        <w:rPr>
          <w:rtl/>
        </w:rPr>
        <w:t xml:space="preserve"> </w:t>
      </w:r>
      <w:r w:rsidRPr="00784950">
        <w:rPr>
          <w:rtl/>
        </w:rPr>
        <w:t>לומר,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הצלחתי</w:t>
      </w:r>
      <w:r w:rsidR="00374753">
        <w:rPr>
          <w:rtl/>
        </w:rPr>
        <w:t xml:space="preserve"> </w:t>
      </w:r>
      <w:r w:rsidRPr="00784950">
        <w:rPr>
          <w:rtl/>
        </w:rPr>
        <w:t>לסחוט ממנכ"ל הביטוח הלאומי איזו הבטחה שבתום 13 שבועות חייב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</w:t>
      </w:r>
      <w:r w:rsidR="00374753">
        <w:rPr>
          <w:rtl/>
        </w:rPr>
        <w:t xml:space="preserve"> </w:t>
      </w:r>
      <w:r w:rsidRPr="00784950">
        <w:rPr>
          <w:rtl/>
        </w:rPr>
        <w:t>להביא</w:t>
      </w:r>
      <w:r w:rsidR="00374753">
        <w:rPr>
          <w:rtl/>
        </w:rPr>
        <w:t xml:space="preserve"> </w:t>
      </w:r>
      <w:r w:rsidRPr="00784950">
        <w:rPr>
          <w:rtl/>
        </w:rPr>
        <w:t>לידי</w:t>
      </w:r>
      <w:r w:rsidR="00374753">
        <w:rPr>
          <w:rtl/>
        </w:rPr>
        <w:t xml:space="preserve"> </w:t>
      </w:r>
      <w:r w:rsidRPr="00784950">
        <w:rPr>
          <w:rtl/>
        </w:rPr>
        <w:t>כך שאותו נפגע יקבל או לפחות יעמוד בפני ועדה</w:t>
      </w:r>
      <w:r w:rsidR="00374753">
        <w:rPr>
          <w:rtl/>
        </w:rPr>
        <w:t xml:space="preserve"> </w:t>
      </w:r>
      <w:r w:rsidRPr="00784950">
        <w:rPr>
          <w:rtl/>
        </w:rPr>
        <w:t>רפואית,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שהדבר הזה לא יתמסמס ולא יאמרו לו: יש לנו זמן, עוד שבועיים, שלושה</w:t>
      </w:r>
      <w:r w:rsidR="00374753">
        <w:rPr>
          <w:rtl/>
        </w:rPr>
        <w:t xml:space="preserve"> </w:t>
      </w:r>
      <w:r w:rsidRPr="00784950">
        <w:rPr>
          <w:rtl/>
        </w:rPr>
        <w:t>שבועות,</w:t>
      </w:r>
      <w:r w:rsidR="00374753">
        <w:rPr>
          <w:rtl/>
        </w:rPr>
        <w:t xml:space="preserve"> </w:t>
      </w:r>
      <w:r w:rsidRPr="00784950">
        <w:rPr>
          <w:rtl/>
        </w:rPr>
        <w:t>חודש,</w:t>
      </w:r>
      <w:r w:rsidR="00374753">
        <w:rPr>
          <w:rtl/>
        </w:rPr>
        <w:t xml:space="preserve"> </w:t>
      </w:r>
      <w:r w:rsidRPr="00784950">
        <w:rPr>
          <w:rtl/>
        </w:rPr>
        <w:t>חודשיים, שלושה חודשים, ועד אז האדם הזה נמצא באי</w:t>
      </w:r>
      <w:r w:rsidR="00374753">
        <w:rPr>
          <w:rtl/>
        </w:rPr>
        <w:t>-</w:t>
      </w:r>
      <w:r w:rsidRPr="00784950">
        <w:rPr>
          <w:rtl/>
        </w:rPr>
        <w:t>ודאות, כן יקבל</w:t>
      </w:r>
      <w:r w:rsidR="00374753">
        <w:rPr>
          <w:rtl/>
        </w:rPr>
        <w:t xml:space="preserve"> </w:t>
      </w:r>
      <w:r w:rsidRPr="00784950">
        <w:rPr>
          <w:rtl/>
        </w:rPr>
        <w:t>אחר כך או לא יקבל אחר כך.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 נפגעי תאונות עבודה?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נפגעי תאונות עבודה.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אם הוא עדיין בבית</w:t>
      </w:r>
      <w:r w:rsidR="00374753">
        <w:rPr>
          <w:rtl/>
        </w:rPr>
        <w:t>-</w:t>
      </w:r>
      <w:r w:rsidRPr="00784950">
        <w:rPr>
          <w:rtl/>
        </w:rPr>
        <w:t>חולים והוא בכלל לא יכול להתייצב?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>-</w:t>
      </w:r>
      <w:r w:rsidRPr="00784950">
        <w:rPr>
          <w:rtl/>
        </w:rPr>
        <w:t>חולים,</w:t>
      </w:r>
      <w:r w:rsidR="00374753">
        <w:rPr>
          <w:rtl/>
        </w:rPr>
        <w:t xml:space="preserve"> </w:t>
      </w: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מקבל. הוא יצטרך לקבל 13 שבועות, יש איזו</w:t>
      </w:r>
      <w:r w:rsidR="00374753">
        <w:rPr>
          <w:rtl/>
        </w:rPr>
        <w:t xml:space="preserve"> </w:t>
      </w:r>
      <w:r w:rsidRPr="00784950">
        <w:rPr>
          <w:rtl/>
        </w:rPr>
        <w:t>תרופה</w:t>
      </w:r>
      <w:r w:rsidR="00374753">
        <w:rPr>
          <w:rtl/>
        </w:rPr>
        <w:t xml:space="preserve"> </w:t>
      </w:r>
      <w:r w:rsidRPr="00784950">
        <w:rPr>
          <w:rtl/>
        </w:rPr>
        <w:t>בסעיף</w:t>
      </w:r>
      <w:r w:rsidR="00374753">
        <w:rPr>
          <w:rtl/>
        </w:rPr>
        <w:t xml:space="preserve"> </w:t>
      </w:r>
      <w:r w:rsidRPr="00784950">
        <w:rPr>
          <w:rtl/>
        </w:rPr>
        <w:t>אחר</w:t>
      </w:r>
      <w:r w:rsidR="00374753">
        <w:rPr>
          <w:rtl/>
        </w:rPr>
        <w:t xml:space="preserve"> </w:t>
      </w:r>
      <w:r w:rsidRPr="00784950">
        <w:rPr>
          <w:rtl/>
        </w:rPr>
        <w:t>כמדומני,</w:t>
      </w:r>
      <w:r w:rsidR="00374753">
        <w:rPr>
          <w:rtl/>
        </w:rPr>
        <w:t xml:space="preserve"> </w:t>
      </w:r>
      <w:r w:rsidRPr="00784950">
        <w:rPr>
          <w:rtl/>
        </w:rPr>
        <w:t>אני לא זוכר אם זה היה 18(א) או משהו כזה; הוא יכול</w:t>
      </w:r>
      <w:r w:rsidR="00374753">
        <w:rPr>
          <w:rtl/>
        </w:rPr>
        <w:t xml:space="preserve"> </w:t>
      </w:r>
      <w:r w:rsidRPr="00784950">
        <w:rPr>
          <w:rtl/>
        </w:rPr>
        <w:t>לקבל רטרואקטיבית.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ציינה פה נקודה, וגם חבר הכנסת יאיר פרץ הזכיר את זה בסוף דבריו. אני</w:t>
      </w:r>
      <w:r w:rsidR="00374753">
        <w:rPr>
          <w:rtl/>
        </w:rPr>
        <w:t xml:space="preserve"> </w:t>
      </w:r>
      <w:r w:rsidRPr="00784950">
        <w:rPr>
          <w:rtl/>
        </w:rPr>
        <w:t>חרד,</w:t>
      </w:r>
      <w:r w:rsidR="00374753">
        <w:rPr>
          <w:rtl/>
        </w:rPr>
        <w:t xml:space="preserve"> </w:t>
      </w:r>
      <w:r w:rsidRPr="00784950">
        <w:rPr>
          <w:rtl/>
        </w:rPr>
        <w:t>והיות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השתתפתי</w:t>
      </w:r>
      <w:r w:rsidR="00374753">
        <w:rPr>
          <w:rtl/>
        </w:rPr>
        <w:t xml:space="preserve"> </w:t>
      </w:r>
      <w:r w:rsidRPr="00784950">
        <w:rPr>
          <w:rtl/>
        </w:rPr>
        <w:t>לא שמעתי את כל הארגומנטים שהשתמשו בהם. היות שזה עלה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אני חרד ממצב שבעצם באים אנשי האוצר ואומרים לנו, במלים אחרות ועדינות, אני</w:t>
      </w:r>
      <w:r w:rsidR="00374753">
        <w:rPr>
          <w:rtl/>
        </w:rPr>
        <w:t xml:space="preserve"> </w:t>
      </w:r>
      <w:r w:rsidRPr="00784950">
        <w:rPr>
          <w:rtl/>
        </w:rPr>
        <w:t>רוצה להיות מאוד מאוד סובלמטיבי ולא פוגע, שיש להם אמון מפוקפק ברופאים.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נו, באמת.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ממה נפשך? אם אנחנו סומכים על הרופאים כמו על עורכי</w:t>
      </w:r>
      <w:r w:rsidR="00374753">
        <w:rPr>
          <w:rtl/>
        </w:rPr>
        <w:t>-</w:t>
      </w:r>
      <w:r w:rsidRPr="00784950">
        <w:rPr>
          <w:rtl/>
        </w:rPr>
        <w:t>דין, כמו על רואי</w:t>
      </w:r>
      <w:r w:rsidR="00374753">
        <w:rPr>
          <w:rtl/>
        </w:rPr>
        <w:t>-</w:t>
      </w:r>
      <w:r w:rsidRPr="00784950">
        <w:rPr>
          <w:rtl/>
        </w:rPr>
        <w:t>חשבון,</w:t>
      </w:r>
      <w:r w:rsidR="00374753">
        <w:rPr>
          <w:rtl/>
        </w:rPr>
        <w:t xml:space="preserve"> </w:t>
      </w:r>
      <w:r w:rsidRPr="00784950">
        <w:rPr>
          <w:rtl/>
        </w:rPr>
        <w:t>שיש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סמכות</w:t>
      </w:r>
      <w:r w:rsidR="00374753">
        <w:rPr>
          <w:rtl/>
        </w:rPr>
        <w:t xml:space="preserve"> </w:t>
      </w:r>
      <w:r w:rsidRPr="00784950">
        <w:rPr>
          <w:rtl/>
        </w:rPr>
        <w:t>מסוימת,</w:t>
      </w:r>
      <w:r w:rsidR="00374753">
        <w:rPr>
          <w:rtl/>
        </w:rPr>
        <w:t xml:space="preserve"> </w:t>
      </w:r>
      <w:r w:rsidRPr="00784950">
        <w:rPr>
          <w:rtl/>
        </w:rPr>
        <w:t>או על נוטריון כשהוא חותם, או על עורך</w:t>
      </w:r>
      <w:r w:rsidR="00374753">
        <w:rPr>
          <w:rtl/>
        </w:rPr>
        <w:t>-</w:t>
      </w:r>
      <w:r w:rsidRPr="00784950">
        <w:rPr>
          <w:rtl/>
        </w:rPr>
        <w:t>דין כשהוא חותם,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את זה כמסמך, אני גם הסמכתי את הרופאים לתת תעודת מחלה, ולא סתם פתק.</w:t>
      </w:r>
      <w:r w:rsidR="00374753">
        <w:rPr>
          <w:rtl/>
        </w:rPr>
        <w:t xml:space="preserve"> </w:t>
      </w:r>
      <w:r w:rsidRPr="00784950">
        <w:rPr>
          <w:rtl/>
        </w:rPr>
        <w:t>אם אני סומך על הרופאים, ממה נפשך? אם רופא כותב שהאדם לא כשיר, כל זמן שהוא סבור</w:t>
      </w:r>
      <w:r w:rsidR="00374753">
        <w:rPr>
          <w:rtl/>
        </w:rPr>
        <w:t xml:space="preserve"> </w:t>
      </w:r>
      <w:r w:rsidRPr="00784950">
        <w:rPr>
          <w:rtl/>
        </w:rPr>
        <w:t>שהוא לא כשיר, הוא לא כשיר. אני מוכן לצאת לקראת האוצר, כדי לייעל את המערכת, ולו</w:t>
      </w:r>
      <w:r w:rsidR="00374753">
        <w:rPr>
          <w:rtl/>
        </w:rPr>
        <w:t xml:space="preserve"> </w:t>
      </w:r>
      <w:r w:rsidRPr="00784950">
        <w:rPr>
          <w:rtl/>
        </w:rPr>
        <w:t>רק שגם אם רופא יכתוב שמגיעים לו יותר מ</w:t>
      </w:r>
      <w:r w:rsidR="00374753">
        <w:rPr>
          <w:rtl/>
        </w:rPr>
        <w:t>-</w:t>
      </w:r>
      <w:r w:rsidRPr="00784950">
        <w:rPr>
          <w:rtl/>
        </w:rPr>
        <w:t>13 שבועות, אבל בתום 13 שבועות אותו נפגע</w:t>
      </w:r>
      <w:r w:rsidR="00374753">
        <w:rPr>
          <w:rtl/>
        </w:rPr>
        <w:t xml:space="preserve"> </w:t>
      </w:r>
      <w:r w:rsidRPr="00784950">
        <w:rPr>
          <w:rtl/>
        </w:rPr>
        <w:t>ידע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הוא זכאי לאחוזי נכות או לא. אם הוא זכאי לאחוזי נכות, זה ממילא מתייתר.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הבנתי. נגיד שהבן</w:t>
      </w:r>
      <w:r w:rsidR="00374753">
        <w:rPr>
          <w:rtl/>
        </w:rPr>
        <w:t>-</w:t>
      </w:r>
      <w:r w:rsidRPr="00784950">
        <w:rPr>
          <w:rtl/>
        </w:rPr>
        <w:t>אדם הלך אחרי 16 שבועות לרופא, אז האוצר מאמין</w:t>
      </w:r>
      <w:r w:rsidR="00374753">
        <w:rPr>
          <w:rtl/>
        </w:rPr>
        <w:t xml:space="preserve"> </w:t>
      </w:r>
      <w:r w:rsidRPr="00784950">
        <w:rPr>
          <w:rtl/>
        </w:rPr>
        <w:t>לרופא?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הרופא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16</w:t>
      </w:r>
      <w:r w:rsidR="00374753">
        <w:rPr>
          <w:rtl/>
        </w:rPr>
        <w:t xml:space="preserve"> </w:t>
      </w:r>
      <w:r w:rsidRPr="00784950">
        <w:rPr>
          <w:rtl/>
        </w:rPr>
        <w:t>שבועות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רופא.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יפסוק וישלמו</w:t>
      </w:r>
      <w:r w:rsidR="00374753">
        <w:rPr>
          <w:rtl/>
        </w:rPr>
        <w:t xml:space="preserve"> </w:t>
      </w:r>
      <w:r w:rsidRPr="00784950">
        <w:rPr>
          <w:rtl/>
        </w:rPr>
        <w:t>רטרואקטיבית? אני לא מבינה את ההיקש ההגיוני.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דרשת יפה.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אין אמון ברופא, הוא ירמה גם אחרי 16 שבועות.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ברמה</w:t>
      </w:r>
      <w:r w:rsidR="00374753">
        <w:rPr>
          <w:rtl/>
        </w:rPr>
        <w:t xml:space="preserve"> </w:t>
      </w:r>
      <w:r w:rsidRPr="00784950">
        <w:rPr>
          <w:rtl/>
        </w:rPr>
        <w:t>העקרונית, אם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אמון, אין אמון גם לשבוע, לשבועיים, לשלושה שבועות</w:t>
      </w:r>
      <w:r w:rsidR="00374753">
        <w:rPr>
          <w:rtl/>
        </w:rPr>
        <w:t xml:space="preserve"> </w:t>
      </w:r>
      <w:r w:rsidRPr="00784950">
        <w:rPr>
          <w:rtl/>
        </w:rPr>
        <w:t>ולחודש.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בדיוק, לכן לא הבנתי את הארגומנט.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נכון. טוב שאנחנו מנסים כאן לפתח את זה, אולי פיתחו את זה גם בוועדה.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חושב,</w:t>
      </w:r>
      <w:r w:rsidR="00374753">
        <w:rPr>
          <w:rtl/>
        </w:rPr>
        <w:t xml:space="preserve"> </w:t>
      </w: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ירצה </w:t>
      </w:r>
      <w:r w:rsidR="00374753">
        <w:rPr>
          <w:rtl/>
        </w:rPr>
        <w:t>–</w:t>
      </w:r>
      <w:r w:rsidRPr="00784950">
        <w:rPr>
          <w:rtl/>
        </w:rPr>
        <w:t xml:space="preserve"> ואני אנסה מחר לשכנע 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האנשים באוצר ואנשים אחרים במוסד לביטוח לאומי וכו' </w:t>
      </w:r>
      <w:r w:rsidR="00374753">
        <w:rPr>
          <w:rtl/>
        </w:rPr>
        <w:t>–</w:t>
      </w:r>
      <w:r w:rsidRPr="00784950">
        <w:rPr>
          <w:rtl/>
        </w:rPr>
        <w:t xml:space="preserve"> אם הם יהיו מוכנים להתחייב,</w:t>
      </w:r>
      <w:r w:rsidR="00374753">
        <w:rPr>
          <w:rtl/>
        </w:rPr>
        <w:t xml:space="preserve"> </w:t>
      </w:r>
      <w:r w:rsidRPr="00784950">
        <w:rPr>
          <w:rtl/>
        </w:rPr>
        <w:t>שבתום 13 שבועות הוא ידע מה הם אחוזי הנכות שלו, אז זה בסדר. אבל אם הם לא מוכנים</w:t>
      </w:r>
      <w:r w:rsidR="00374753">
        <w:rPr>
          <w:rtl/>
        </w:rPr>
        <w:t xml:space="preserve"> </w:t>
      </w:r>
      <w:r w:rsidRPr="00784950">
        <w:rPr>
          <w:rtl/>
        </w:rPr>
        <w:t>להתחייב,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את מה שהם צריכים לעשות הם לא יעשו, אבל מה שאנחנו צריכים להשית על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נפגע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נשית </w:t>
      </w:r>
      <w:r w:rsidR="00374753">
        <w:rPr>
          <w:rtl/>
        </w:rPr>
        <w:t>–</w:t>
      </w:r>
      <w:r w:rsidRPr="00784950">
        <w:rPr>
          <w:rtl/>
        </w:rPr>
        <w:t xml:space="preserve"> אני חושב שאין מקום לזה. אנסה מחר לשכנע את אנשי האוצר,</w:t>
      </w:r>
      <w:r w:rsidR="00374753">
        <w:rPr>
          <w:rtl/>
        </w:rPr>
        <w:t xml:space="preserve"> </w:t>
      </w:r>
      <w:r w:rsidRPr="00784950">
        <w:rPr>
          <w:rtl/>
        </w:rPr>
        <w:t>הגם</w:t>
      </w:r>
      <w:r w:rsidR="00374753">
        <w:rPr>
          <w:rtl/>
        </w:rPr>
        <w:t xml:space="preserve"> </w:t>
      </w:r>
      <w:r w:rsidRPr="00784950">
        <w:rPr>
          <w:rtl/>
        </w:rPr>
        <w:t>שלמען</w:t>
      </w:r>
      <w:r w:rsidR="00374753">
        <w:rPr>
          <w:rtl/>
        </w:rPr>
        <w:t xml:space="preserve"> </w:t>
      </w:r>
      <w:r w:rsidRPr="00784950">
        <w:rPr>
          <w:rtl/>
        </w:rPr>
        <w:t>ההגינות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שבשלב מסוים קיבלתי את דעתם. אצטרך לנסות לשכנע</w:t>
      </w:r>
      <w:r w:rsidR="00374753">
        <w:rPr>
          <w:rtl/>
        </w:rPr>
        <w:t xml:space="preserve"> </w:t>
      </w:r>
      <w:r w:rsidRPr="00784950">
        <w:rPr>
          <w:rtl/>
        </w:rPr>
        <w:t>אותם,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ישנו את גישתם ואת עמדתם.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אני גם סבור שהם לא יחסכו 50 מיליון שקל. אני חושב שהסכום</w:t>
      </w:r>
      <w:r w:rsidR="00374753">
        <w:rPr>
          <w:rtl/>
        </w:rPr>
        <w:t xml:space="preserve"> </w:t>
      </w:r>
      <w:r w:rsidRPr="00784950">
        <w:rPr>
          <w:rtl/>
        </w:rPr>
        <w:t>הזה מופרך, כמו הרבה מאוד סכומים שהאוצר מציג לי בוועדת העבודה, הרווחה והבריאות,</w:t>
      </w:r>
      <w:r w:rsidR="00374753">
        <w:rPr>
          <w:rtl/>
        </w:rPr>
        <w:t xml:space="preserve"> </w:t>
      </w:r>
      <w:r w:rsidRPr="00784950">
        <w:rPr>
          <w:rtl/>
        </w:rPr>
        <w:t>שהם</w:t>
      </w:r>
      <w:r w:rsidR="00374753">
        <w:rPr>
          <w:rtl/>
        </w:rPr>
        <w:t xml:space="preserve"> </w:t>
      </w:r>
      <w:r w:rsidRPr="00784950">
        <w:rPr>
          <w:rtl/>
        </w:rPr>
        <w:t>מופרכים</w:t>
      </w:r>
      <w:r w:rsidR="00374753">
        <w:rPr>
          <w:rtl/>
        </w:rPr>
        <w:t xml:space="preserve"> </w:t>
      </w:r>
      <w:r w:rsidRPr="00784950">
        <w:rPr>
          <w:rtl/>
        </w:rPr>
        <w:t>מיסודם,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דברים אחרים שהציגו כאן, מעל הדוכן הזה. למשל,</w:t>
      </w:r>
      <w:r w:rsidR="00374753">
        <w:rPr>
          <w:rtl/>
        </w:rPr>
        <w:t xml:space="preserve"> </w:t>
      </w:r>
      <w:r w:rsidRPr="00784950">
        <w:rPr>
          <w:rtl/>
        </w:rPr>
        <w:t>שתהיה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לנו צמיחה של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. אני הקטן בחברי הכנסת </w:t>
      </w:r>
      <w:r w:rsidR="00374753">
        <w:rPr>
          <w:rtl/>
        </w:rPr>
        <w:t>–</w:t>
      </w:r>
      <w:r w:rsidRPr="00784950">
        <w:rPr>
          <w:rtl/>
        </w:rPr>
        <w:t xml:space="preserve"> ואני לא אקדמאי, ואני לא כלכלן </w:t>
      </w:r>
      <w:r w:rsidR="00374753">
        <w:rPr>
          <w:rtl/>
        </w:rPr>
        <w:t xml:space="preserve">– </w:t>
      </w:r>
      <w:r w:rsidRPr="00784950">
        <w:rPr>
          <w:rtl/>
        </w:rPr>
        <w:t>סברתי ש</w:t>
      </w:r>
      <w:r w:rsidR="00374753">
        <w:rPr>
          <w:rtl/>
        </w:rPr>
        <w:t>-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 זה דבר מופרך מיסודו.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 שהדבר הזה טעון בדיקה טרם ההצבעה.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לגעת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בנושא אחד, ולו רק במקצת, וזה נושא הסניגוריה</w:t>
      </w:r>
      <w:r w:rsidR="00374753">
        <w:rPr>
          <w:rtl/>
        </w:rPr>
        <w:t xml:space="preserve"> </w:t>
      </w:r>
      <w:r w:rsidRPr="00784950">
        <w:rPr>
          <w:rtl/>
        </w:rPr>
        <w:t>הציבורית.</w:t>
      </w:r>
      <w:r w:rsidR="00374753">
        <w:rPr>
          <w:rtl/>
        </w:rPr>
        <w:t xml:space="preserve"> </w:t>
      </w:r>
      <w:r w:rsidRPr="00784950">
        <w:rPr>
          <w:rtl/>
        </w:rPr>
        <w:t>כבר העלו זאת כאן חברים מספר. כאמור, ועדת החוקה, חוק ומשפט, שאני אחד</w:t>
      </w:r>
      <w:r w:rsidR="00374753">
        <w:rPr>
          <w:rtl/>
        </w:rPr>
        <w:t xml:space="preserve"> </w:t>
      </w:r>
      <w:r w:rsidRPr="00784950">
        <w:rPr>
          <w:rtl/>
        </w:rPr>
        <w:t>מחבריה,</w:t>
      </w:r>
      <w:r w:rsidR="00374753">
        <w:rPr>
          <w:rtl/>
        </w:rPr>
        <w:t xml:space="preserve"> </w:t>
      </w:r>
      <w:r w:rsidRPr="00784950">
        <w:rPr>
          <w:rtl/>
        </w:rPr>
        <w:t>קיבלה פה</w:t>
      </w:r>
      <w:r w:rsidR="00374753">
        <w:rPr>
          <w:rtl/>
        </w:rPr>
        <w:t>-</w:t>
      </w:r>
      <w:r w:rsidRPr="00784950">
        <w:rPr>
          <w:rtl/>
        </w:rPr>
        <w:t>אחד את ההצעה לדחות את ההצעה הזאת של הממשלה, שסבורה שאין מקום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ביד</w:t>
      </w:r>
      <w:r w:rsidR="00374753">
        <w:rPr>
          <w:rtl/>
        </w:rPr>
        <w:t xml:space="preserve"> </w:t>
      </w:r>
      <w:r w:rsidRPr="00784950">
        <w:rPr>
          <w:rtl/>
        </w:rPr>
        <w:t>רחבה ונדיבה. גם פה, כפי שדיברנו בנושא הקודם, בעצם האוצר מפקפק בשיקול</w:t>
      </w:r>
      <w:r w:rsidR="00374753">
        <w:rPr>
          <w:rtl/>
        </w:rPr>
        <w:t xml:space="preserve"> </w:t>
      </w:r>
      <w:r w:rsidRPr="00784950">
        <w:rPr>
          <w:rtl/>
        </w:rPr>
        <w:t>דעתו של השופט.</w:t>
      </w:r>
      <w:r w:rsidR="00374753">
        <w:rPr>
          <w:rtl/>
        </w:rPr>
        <w:t xml:space="preserve"> </w:t>
      </w:r>
      <w:r w:rsidRPr="00784950">
        <w:rPr>
          <w:rtl/>
        </w:rPr>
        <w:t>אם אני מדבר על רואה</w:t>
      </w:r>
      <w:r w:rsidR="00374753">
        <w:rPr>
          <w:rtl/>
        </w:rPr>
        <w:t>-</w:t>
      </w:r>
      <w:r w:rsidRPr="00784950">
        <w:rPr>
          <w:rtl/>
        </w:rPr>
        <w:t xml:space="preserve">החשבון </w:t>
      </w:r>
      <w:r w:rsidR="00374753">
        <w:rPr>
          <w:rtl/>
        </w:rPr>
        <w:t>–</w:t>
      </w:r>
      <w:r w:rsidRPr="00784950">
        <w:rPr>
          <w:rtl/>
        </w:rPr>
        <w:t xml:space="preserve"> אז אי</w:t>
      </w:r>
      <w:r w:rsidR="00374753">
        <w:rPr>
          <w:rtl/>
        </w:rPr>
        <w:t>-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אי, לא נורא; אם אני 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עורך</w:t>
      </w:r>
      <w:r w:rsidR="00374753">
        <w:rPr>
          <w:rtl/>
        </w:rPr>
        <w:t>-</w:t>
      </w:r>
      <w:r w:rsidRPr="00784950">
        <w:rPr>
          <w:rtl/>
        </w:rPr>
        <w:t>דין</w:t>
      </w:r>
      <w:r w:rsidR="00374753">
        <w:rPr>
          <w:rtl/>
        </w:rPr>
        <w:t xml:space="preserve"> –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 xml:space="preserve">אי, לא נורא; אם אני מדבר על רופא </w:t>
      </w:r>
      <w:r w:rsidR="00374753">
        <w:rPr>
          <w:rtl/>
        </w:rPr>
        <w:t>–</w:t>
      </w:r>
      <w:r w:rsidRPr="00784950">
        <w:rPr>
          <w:rtl/>
        </w:rPr>
        <w:t xml:space="preserve"> זה מתחיל להיות נורא.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כשמדובר בשופט </w:t>
      </w:r>
      <w:r w:rsidR="00374753">
        <w:rPr>
          <w:rtl/>
        </w:rPr>
        <w:t>–</w:t>
      </w:r>
      <w:r w:rsidRPr="00784950">
        <w:rPr>
          <w:rtl/>
        </w:rPr>
        <w:t xml:space="preserve"> זה כבר חמור מאוד אם האוצר מפקפק גם בהחלטתו של שופט. פעמים</w:t>
      </w:r>
      <w:r w:rsidR="00374753">
        <w:rPr>
          <w:rtl/>
        </w:rPr>
        <w:t xml:space="preserve"> </w:t>
      </w:r>
      <w:r w:rsidRPr="00784950">
        <w:rPr>
          <w:rtl/>
        </w:rPr>
        <w:t>רבות</w:t>
      </w:r>
      <w:r w:rsidR="00374753">
        <w:rPr>
          <w:rtl/>
        </w:rPr>
        <w:t xml:space="preserve"> </w:t>
      </w:r>
      <w:r w:rsidRPr="00784950">
        <w:rPr>
          <w:rtl/>
        </w:rPr>
        <w:t>הסבירו לנו מעל הדוכן הזה את עליונות שלטון החוק. הסבירו לנו שצריך לחזק את</w:t>
      </w:r>
      <w:r w:rsidR="00374753">
        <w:rPr>
          <w:rtl/>
        </w:rPr>
        <w:t xml:space="preserve"> </w:t>
      </w:r>
      <w:r w:rsidRPr="00784950">
        <w:rPr>
          <w:rtl/>
        </w:rPr>
        <w:t>מערכת</w:t>
      </w:r>
      <w:r w:rsidR="00374753">
        <w:rPr>
          <w:rtl/>
        </w:rPr>
        <w:t xml:space="preserve"> </w:t>
      </w:r>
      <w:r w:rsidRPr="00784950">
        <w:rPr>
          <w:rtl/>
        </w:rPr>
        <w:t>המשפט.</w:t>
      </w:r>
      <w:r w:rsidR="00374753">
        <w:rPr>
          <w:rtl/>
        </w:rPr>
        <w:t xml:space="preserve"> </w:t>
      </w:r>
      <w:r w:rsidRPr="00784950">
        <w:rPr>
          <w:rtl/>
        </w:rPr>
        <w:t>הסבירו</w:t>
      </w:r>
      <w:r w:rsidR="00374753">
        <w:rPr>
          <w:rtl/>
        </w:rPr>
        <w:t xml:space="preserve"> </w:t>
      </w:r>
      <w:r w:rsidRPr="00784950">
        <w:rPr>
          <w:rtl/>
        </w:rPr>
        <w:t>לנו כאן שחשוב מאוד האמון של הציבור במערכת המשפט. ואילו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ומלמד אותנו פרק חדש בהלכות התייחסות ונימוסין, איך צריך להתייחס</w:t>
      </w:r>
      <w:r w:rsidR="00374753">
        <w:rPr>
          <w:rtl/>
        </w:rPr>
        <w:t xml:space="preserve"> </w:t>
      </w:r>
      <w:r w:rsidRPr="00784950">
        <w:rPr>
          <w:rtl/>
        </w:rPr>
        <w:t>למערכת</w:t>
      </w:r>
      <w:r w:rsidR="00374753">
        <w:rPr>
          <w:rtl/>
        </w:rPr>
        <w:t xml:space="preserve"> </w:t>
      </w:r>
      <w:r w:rsidRPr="00784950">
        <w:rPr>
          <w:rtl/>
        </w:rPr>
        <w:t>המשפט.</w:t>
      </w:r>
      <w:r w:rsidR="00374753">
        <w:rPr>
          <w:rtl/>
        </w:rPr>
        <w:t xml:space="preserve"> </w:t>
      </w:r>
      <w:r w:rsidRPr="00784950">
        <w:rPr>
          <w:rtl/>
        </w:rPr>
        <w:t>והוא</w:t>
      </w:r>
      <w:r w:rsidR="00374753">
        <w:rPr>
          <w:rtl/>
        </w:rPr>
        <w:t xml:space="preserve"> </w:t>
      </w:r>
      <w:r w:rsidRPr="00784950">
        <w:rPr>
          <w:rtl/>
        </w:rPr>
        <w:t>אומר בעצם: אני מפקיע את שיקול דעתו של השופט. אם עד היום</w:t>
      </w:r>
      <w:r w:rsidR="00374753">
        <w:rPr>
          <w:rtl/>
        </w:rPr>
        <w:t xml:space="preserve"> </w:t>
      </w:r>
      <w:r w:rsidRPr="00784950">
        <w:rPr>
          <w:rtl/>
        </w:rPr>
        <w:t>השופט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היה לבדוק ולומר: האיש הזה זקוק לסניגוריה הציבורית, ואני קובע שהוא</w:t>
      </w:r>
      <w:r w:rsidR="00374753">
        <w:rPr>
          <w:rtl/>
        </w:rPr>
        <w:t xml:space="preserve"> </w:t>
      </w:r>
      <w:r w:rsidRPr="00784950">
        <w:rPr>
          <w:rtl/>
        </w:rPr>
        <w:t>זקוק לכך, הרי היום האוצר רוצה שנשלול מאותו שופט את היכולת לומר שאיש כזה או אחר</w:t>
      </w:r>
      <w:r w:rsidR="00374753">
        <w:rPr>
          <w:rtl/>
        </w:rPr>
        <w:t xml:space="preserve"> </w:t>
      </w:r>
      <w:r w:rsidRPr="00784950">
        <w:rPr>
          <w:rtl/>
        </w:rPr>
        <w:t>זקוק לסניגוריה ציבורית.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להזכיר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שכבר</w:t>
      </w:r>
      <w:r w:rsidR="00374753">
        <w:rPr>
          <w:rtl/>
        </w:rPr>
        <w:t xml:space="preserve"> </w:t>
      </w: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בוועדה.</w:t>
      </w:r>
      <w:r w:rsidR="00374753">
        <w:rPr>
          <w:rtl/>
        </w:rPr>
        <w:t xml:space="preserve"> </w:t>
      </w:r>
      <w:r w:rsidRPr="00784950">
        <w:rPr>
          <w:rtl/>
        </w:rPr>
        <w:t>ראי עד כמה הנושא</w:t>
      </w:r>
      <w:r w:rsidR="00374753">
        <w:rPr>
          <w:rtl/>
        </w:rPr>
        <w:t xml:space="preserve"> </w:t>
      </w:r>
      <w:r w:rsidRPr="00784950">
        <w:rPr>
          <w:rtl/>
        </w:rPr>
        <w:t>פרדוקסלי.</w:t>
      </w:r>
      <w:r w:rsidR="00374753">
        <w:rPr>
          <w:rtl/>
        </w:rPr>
        <w:t xml:space="preserve"> </w:t>
      </w:r>
      <w:r w:rsidRPr="00784950">
        <w:rPr>
          <w:rtl/>
        </w:rPr>
        <w:t>עלות אחזקתו של אסיר בבית</w:t>
      </w:r>
      <w:r w:rsidR="00374753">
        <w:rPr>
          <w:rtl/>
        </w:rPr>
        <w:t>-</w:t>
      </w:r>
      <w:r w:rsidRPr="00784950">
        <w:rPr>
          <w:rtl/>
        </w:rPr>
        <w:t>הסוהר היום היא 300</w:t>
      </w:r>
      <w:r w:rsidR="00503761">
        <w:rPr>
          <w:rFonts w:hint="cs"/>
          <w:rtl/>
        </w:rPr>
        <w:t>-</w:t>
      </w:r>
      <w:r w:rsidRPr="00784950">
        <w:rPr>
          <w:rtl/>
        </w:rPr>
        <w:t>250 שקלים.</w:t>
      </w:r>
      <w:r w:rsidR="00374753">
        <w:rPr>
          <w:rtl/>
        </w:rPr>
        <w:t xml:space="preserve"> </w:t>
      </w:r>
      <w:r w:rsidRPr="00784950">
        <w:rPr>
          <w:rtl/>
        </w:rPr>
        <w:t>ההערכה היא</w:t>
      </w:r>
      <w:r w:rsidR="00374753">
        <w:rPr>
          <w:rtl/>
        </w:rPr>
        <w:t xml:space="preserve"> </w:t>
      </w:r>
      <w:r w:rsidRPr="00784950">
        <w:rPr>
          <w:rtl/>
        </w:rPr>
        <w:t>שהעלות</w:t>
      </w:r>
      <w:r w:rsidR="00374753">
        <w:rPr>
          <w:rtl/>
        </w:rPr>
        <w:t xml:space="preserve"> </w:t>
      </w:r>
      <w:r w:rsidRPr="00784950">
        <w:rPr>
          <w:rtl/>
        </w:rPr>
        <w:t>היא בין 77,000 שקלים בשנה ל</w:t>
      </w:r>
      <w:r w:rsidR="00374753">
        <w:rPr>
          <w:rtl/>
        </w:rPr>
        <w:t>-</w:t>
      </w:r>
      <w:r w:rsidRPr="00784950">
        <w:rPr>
          <w:rtl/>
        </w:rPr>
        <w:t>100,000 שקלים בשנה. אם אני לא טועה, החישוב</w:t>
      </w:r>
      <w:r w:rsidR="00374753">
        <w:rPr>
          <w:rtl/>
        </w:rPr>
        <w:t xml:space="preserve"> </w:t>
      </w:r>
      <w:r w:rsidRPr="00784950">
        <w:rPr>
          <w:rtl/>
        </w:rPr>
        <w:t>שלי</w:t>
      </w:r>
      <w:r w:rsidR="00374753">
        <w:rPr>
          <w:rtl/>
        </w:rPr>
        <w:t xml:space="preserve"> </w:t>
      </w:r>
      <w:r w:rsidRPr="00784950">
        <w:rPr>
          <w:rtl/>
        </w:rPr>
        <w:t>מביא</w:t>
      </w:r>
      <w:r w:rsidR="00374753">
        <w:rPr>
          <w:rtl/>
        </w:rPr>
        <w:t xml:space="preserve"> </w:t>
      </w:r>
      <w:r w:rsidRPr="00784950">
        <w:rPr>
          <w:rtl/>
        </w:rPr>
        <w:t>אותי לכך שמדובר ב</w:t>
      </w:r>
      <w:r w:rsidR="00374753">
        <w:rPr>
          <w:rtl/>
        </w:rPr>
        <w:t>-</w:t>
      </w:r>
      <w:r w:rsidRPr="00784950">
        <w:rPr>
          <w:rtl/>
        </w:rPr>
        <w:t>300</w:t>
      </w:r>
      <w:r w:rsidR="00503761">
        <w:rPr>
          <w:rFonts w:hint="cs"/>
          <w:rtl/>
        </w:rPr>
        <w:t>-</w:t>
      </w:r>
      <w:r w:rsidRPr="00784950">
        <w:rPr>
          <w:rtl/>
        </w:rPr>
        <w:t>250 שקלים ביום. כולנו יודעים זאת, וגם אמר זאת</w:t>
      </w:r>
      <w:r w:rsidR="00374753">
        <w:rPr>
          <w:rtl/>
        </w:rPr>
        <w:t xml:space="preserve"> </w:t>
      </w:r>
      <w:r w:rsidRPr="00784950">
        <w:rPr>
          <w:rtl/>
        </w:rPr>
        <w:t>הסניגור הציבורי, פרופסור קנת מן. הוא הביא כמה דוגמאות, והזכיר זאת גם חבר הכנסת</w:t>
      </w:r>
      <w:r w:rsidR="00374753">
        <w:rPr>
          <w:rtl/>
        </w:rPr>
        <w:t xml:space="preserve"> </w:t>
      </w:r>
      <w:r w:rsidRPr="00784950">
        <w:rPr>
          <w:rtl/>
        </w:rPr>
        <w:t>משעני.</w:t>
      </w:r>
      <w:r w:rsidR="00374753">
        <w:rPr>
          <w:rtl/>
        </w:rPr>
        <w:t xml:space="preserve"> </w:t>
      </w:r>
      <w:r w:rsidRPr="00784950">
        <w:rPr>
          <w:rtl/>
        </w:rPr>
        <w:t>הוא הביא דוגמה לכך שכשאדם מגיע עם סניגור, או עם סוללה של סניגורים, 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ספק שיש לו סיכוי גדול לקבל עונש קל יותר מהעונש שיקבל אדם שמגיע ללא סניגור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ומדובר על אותה עבירה ובאותן נסיבות.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 זה ידוע.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ידוע ואין שום ספק בזה. עכשיו, ראי את הפרדוקס שיש כאן. אם אנחנו כמדינה</w:t>
      </w:r>
      <w:r w:rsidR="00374753">
        <w:rPr>
          <w:rtl/>
        </w:rPr>
        <w:t xml:space="preserve"> </w:t>
      </w:r>
      <w:r w:rsidRPr="00784950">
        <w:rPr>
          <w:rtl/>
        </w:rPr>
        <w:t>מוכנים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250</w:t>
      </w:r>
      <w:r w:rsidR="00374753">
        <w:rPr>
          <w:rtl/>
        </w:rPr>
        <w:t>-</w:t>
      </w:r>
      <w:r w:rsidRPr="00784950">
        <w:rPr>
          <w:rtl/>
        </w:rPr>
        <w:t>350</w:t>
      </w:r>
      <w:r w:rsidR="00374753">
        <w:rPr>
          <w:rtl/>
        </w:rPr>
        <w:t xml:space="preserve"> </w:t>
      </w:r>
      <w:r w:rsidRPr="00784950">
        <w:rPr>
          <w:rtl/>
        </w:rPr>
        <w:t>השקל, וניקח את התקרה הכי גבוהה, כדי שאותו אדם ייוצג,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עשויים</w:t>
      </w:r>
      <w:r w:rsidR="00374753">
        <w:rPr>
          <w:rtl/>
        </w:rPr>
        <w:t xml:space="preserve"> </w:t>
      </w:r>
      <w:r w:rsidRPr="00784950">
        <w:rPr>
          <w:rtl/>
        </w:rPr>
        <w:t>לגרום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לכך שהמדינה תחסוך </w:t>
      </w:r>
      <w:r w:rsidR="00374753">
        <w:rPr>
          <w:rtl/>
        </w:rPr>
        <w:t>–</w:t>
      </w:r>
      <w:r w:rsidRPr="00784950">
        <w:rPr>
          <w:rtl/>
        </w:rPr>
        <w:t xml:space="preserve"> אני לא רוצה להגיד מאות אלפים ואני 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עשרות אלפים </w:t>
      </w:r>
      <w:r w:rsidR="00374753">
        <w:rPr>
          <w:rtl/>
        </w:rPr>
        <w:t>–</w:t>
      </w:r>
      <w:r w:rsidRPr="00784950">
        <w:rPr>
          <w:rtl/>
        </w:rPr>
        <w:t xml:space="preserve"> אלפים לא מעטים של שקלים. אם אנחנו רק נאפשר לשלם 350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קרוב לוודאי שהאיש הזה יקבל עונש קל יותר. ואם הוא יקבל עונש של פחות ימי</w:t>
      </w:r>
      <w:r w:rsidR="00374753">
        <w:rPr>
          <w:rtl/>
        </w:rPr>
        <w:t xml:space="preserve"> </w:t>
      </w:r>
      <w:r w:rsidRPr="00784950">
        <w:rPr>
          <w:rtl/>
        </w:rPr>
        <w:t>מאסר,</w:t>
      </w:r>
      <w:r w:rsidR="00374753">
        <w:rPr>
          <w:rtl/>
        </w:rPr>
        <w:t xml:space="preserve"> </w:t>
      </w:r>
      <w:r w:rsidRPr="00784950">
        <w:rPr>
          <w:rtl/>
        </w:rPr>
        <w:t>ממילא</w:t>
      </w:r>
      <w:r w:rsidR="00374753">
        <w:rPr>
          <w:rtl/>
        </w:rPr>
        <w:t xml:space="preserve"> </w:t>
      </w:r>
      <w:r w:rsidRPr="00784950">
        <w:rPr>
          <w:rtl/>
        </w:rPr>
        <w:t>המדינה תחסוך את זה בצד השני. היא תחזיק אותו פחות ימים בבית</w:t>
      </w:r>
      <w:r w:rsidR="00374753">
        <w:rPr>
          <w:rtl/>
        </w:rPr>
        <w:t>-</w:t>
      </w:r>
      <w:r w:rsidRPr="00784950">
        <w:rPr>
          <w:rtl/>
        </w:rPr>
        <w:t>הסוהר</w:t>
      </w:r>
      <w:r w:rsidR="00374753">
        <w:rPr>
          <w:rtl/>
        </w:rPr>
        <w:t xml:space="preserve"> </w:t>
      </w:r>
      <w:r w:rsidRPr="00784950">
        <w:rPr>
          <w:rtl/>
        </w:rPr>
        <w:t>והיא תחסוך את עלות הימים הללו.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זה לא השיקול.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 אני מביא זאת רק כאבסורד.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השיקול</w:t>
      </w:r>
      <w:r w:rsidR="00374753">
        <w:rPr>
          <w:rtl/>
        </w:rPr>
        <w:t xml:space="preserve"> </w:t>
      </w:r>
      <w:r w:rsidRPr="00784950">
        <w:rPr>
          <w:rtl/>
        </w:rPr>
        <w:t>הוא,</w:t>
      </w:r>
      <w:r w:rsidR="00374753">
        <w:rPr>
          <w:rtl/>
        </w:rPr>
        <w:t xml:space="preserve"> </w:t>
      </w:r>
      <w:r w:rsidRPr="00784950">
        <w:rPr>
          <w:rtl/>
        </w:rPr>
        <w:t>שאדם</w:t>
      </w:r>
      <w:r w:rsidR="00374753">
        <w:rPr>
          <w:rtl/>
        </w:rPr>
        <w:t xml:space="preserve"> </w:t>
      </w:r>
      <w:r w:rsidRPr="00784950">
        <w:rPr>
          <w:rtl/>
        </w:rPr>
        <w:t>אשם ישב, אבל אדם חף מפשע, שהסניגור יעמוד לצדו, לא ילך</w:t>
      </w:r>
      <w:r w:rsidR="00374753">
        <w:rPr>
          <w:rtl/>
        </w:rPr>
        <w:t xml:space="preserve"> </w:t>
      </w:r>
      <w:r w:rsidRPr="00784950">
        <w:rPr>
          <w:rtl/>
        </w:rPr>
        <w:t>לבית</w:t>
      </w:r>
      <w:r w:rsidR="00374753">
        <w:rPr>
          <w:rtl/>
        </w:rPr>
        <w:t>-</w:t>
      </w:r>
      <w:r w:rsidRPr="00784950">
        <w:rPr>
          <w:rtl/>
        </w:rPr>
        <w:t>סוהר. זה השיקול.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שאומרת גברתי מאוד נכון. אני רק רוצה להביא את זה מהצד השני. זאת אומרת,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שאנחנו</w:t>
      </w:r>
      <w:r w:rsidR="00374753">
        <w:rPr>
          <w:rtl/>
        </w:rPr>
        <w:t xml:space="preserve"> </w:t>
      </w:r>
      <w:r w:rsidRPr="00784950">
        <w:rPr>
          <w:rtl/>
        </w:rPr>
        <w:t>מדקדקים באיכה ומזלזלים בקריאת שמע. זאת אומרת, 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באמת ובתמים לוודא שמתקיים פה צדק חברתי ולוודא שגם לאדם חסר אמצעים</w:t>
      </w:r>
      <w:r w:rsidR="00374753">
        <w:rPr>
          <w:rtl/>
        </w:rPr>
        <w:t xml:space="preserve"> </w:t>
      </w:r>
      <w:r w:rsidRPr="00784950">
        <w:rPr>
          <w:rtl/>
        </w:rPr>
        <w:t>יינתנו</w:t>
      </w:r>
      <w:r w:rsidR="00374753">
        <w:rPr>
          <w:rtl/>
        </w:rPr>
        <w:t xml:space="preserve"> </w:t>
      </w:r>
      <w:r w:rsidRPr="00784950">
        <w:rPr>
          <w:rtl/>
        </w:rPr>
        <w:t>האפשרות</w:t>
      </w:r>
      <w:r w:rsidR="00374753">
        <w:rPr>
          <w:rtl/>
        </w:rPr>
        <w:t xml:space="preserve"> </w:t>
      </w:r>
      <w:r w:rsidRPr="00784950">
        <w:rPr>
          <w:rtl/>
        </w:rPr>
        <w:t>והיכולת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עם מישהו שיגן עליו ויסנגר עליו, כדי שהוא יוכל</w:t>
      </w:r>
      <w:r w:rsidR="00374753">
        <w:rPr>
          <w:rtl/>
        </w:rPr>
        <w:t xml:space="preserve"> </w:t>
      </w:r>
      <w:r w:rsidRPr="00784950">
        <w:rPr>
          <w:rtl/>
        </w:rPr>
        <w:t>לומר:</w:t>
      </w:r>
      <w:r w:rsidR="00374753">
        <w:rPr>
          <w:rtl/>
        </w:rPr>
        <w:t xml:space="preserve"> </w:t>
      </w:r>
      <w:r w:rsidRPr="00784950">
        <w:rPr>
          <w:rtl/>
        </w:rPr>
        <w:t>קיבלתי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המינימום</w:t>
      </w:r>
      <w:r w:rsidR="00374753">
        <w:rPr>
          <w:rtl/>
        </w:rPr>
        <w:t xml:space="preserve"> </w:t>
      </w:r>
      <w:r w:rsidRPr="00784950">
        <w:rPr>
          <w:rtl/>
        </w:rPr>
        <w:t>ההכרחי מהמדינה והצגתי את עמדתי, ולא שבגלל העובדה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חסר</w:t>
      </w:r>
      <w:r w:rsidR="00374753">
        <w:rPr>
          <w:rtl/>
        </w:rPr>
        <w:t xml:space="preserve"> </w:t>
      </w:r>
      <w:r w:rsidRPr="00784950">
        <w:rPr>
          <w:rtl/>
        </w:rPr>
        <w:t>כול,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שהפרוטה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מצויה בכיסי ולא יכולתי לקחת את אחד הסניגורים</w:t>
      </w:r>
      <w:r w:rsidR="00374753">
        <w:rPr>
          <w:rtl/>
        </w:rPr>
        <w:t xml:space="preserve"> </w:t>
      </w:r>
      <w:r w:rsidRPr="00784950">
        <w:rPr>
          <w:rtl/>
        </w:rPr>
        <w:t>הטובים, חטפתי הרבה מאוד שנים בבית</w:t>
      </w:r>
      <w:r w:rsidR="00374753">
        <w:rPr>
          <w:rtl/>
        </w:rPr>
        <w:t>-</w:t>
      </w:r>
      <w:r w:rsidRPr="00784950">
        <w:rPr>
          <w:rtl/>
        </w:rPr>
        <w:t>הסוהר.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סבור שאנחנו חייבים את זה כדי ליצור יותר צדק חברתי, כדי ליצור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עד כמה שניתן </w:t>
      </w:r>
      <w:r w:rsidR="00374753">
        <w:rPr>
          <w:rtl/>
        </w:rPr>
        <w:t>–</w:t>
      </w:r>
      <w:r w:rsidRPr="00784950">
        <w:rPr>
          <w:rtl/>
        </w:rPr>
        <w:t xml:space="preserve"> אם כי לעולם זה לא יהיה שוויוני </w:t>
      </w:r>
      <w:r w:rsidR="00374753">
        <w:rPr>
          <w:rtl/>
        </w:rPr>
        <w:t>–</w:t>
      </w:r>
      <w:r w:rsidRPr="00784950">
        <w:rPr>
          <w:rtl/>
        </w:rPr>
        <w:t xml:space="preserve"> הזדמנויות שוות. אני חושב שנכון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החוקה,</w:t>
      </w:r>
      <w:r w:rsidR="00374753">
        <w:rPr>
          <w:rtl/>
        </w:rPr>
        <w:t xml:space="preserve"> </w:t>
      </w:r>
      <w:r w:rsidRPr="00784950">
        <w:rPr>
          <w:rtl/>
        </w:rPr>
        <w:t>חוק ומשפט כשדחתה את ההצעה הזאת. אני סבור שכך תצביע הכנסת</w:t>
      </w:r>
      <w:r w:rsidR="00374753">
        <w:rPr>
          <w:rtl/>
        </w:rPr>
        <w:t xml:space="preserve"> </w:t>
      </w:r>
      <w:r w:rsidRPr="00784950">
        <w:rPr>
          <w:rtl/>
        </w:rPr>
        <w:t>כולה.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להודות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על הזמן שהקצית לי. אני גם רוצה להודות לחבר</w:t>
      </w:r>
      <w:r w:rsidR="00374753">
        <w:rPr>
          <w:rtl/>
        </w:rPr>
        <w:t xml:space="preserve"> </w:t>
      </w:r>
      <w:r w:rsidRPr="00784950">
        <w:rPr>
          <w:rtl/>
        </w:rPr>
        <w:t>הכנסת משעני, שוויתר על תורו כדי לאפשר לי לדבר.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 חבר הכנסת משעני.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ביקשתי לעלות שוב כי לא השלמתי את דברי בנושא 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משק המדינה, אותה הצעת חוק של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החוק הפסול, מה שנקרא. זה החוק שפוסל את כולם ומייתר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 אני מדבר על הצעת האוצר לקצץ ולהפוך אותנו נכים, הייתי אומר.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דוד טל אמר בראשית דבריו, שהוא התחיל לחשוב שאולי צריך להגביל גם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כלומר,</w:t>
      </w:r>
      <w:r w:rsidR="00374753">
        <w:rPr>
          <w:rtl/>
        </w:rPr>
        <w:t xml:space="preserve"> </w:t>
      </w:r>
      <w:r w:rsidRPr="00784950">
        <w:rPr>
          <w:rtl/>
        </w:rPr>
        <w:t>אם זה בכל זאת יעבור, אולי ננסה גם אנחנו להגביל את הממשלה</w:t>
      </w:r>
      <w:r w:rsidR="00374753">
        <w:rPr>
          <w:rtl/>
        </w:rPr>
        <w:t xml:space="preserve"> </w:t>
      </w:r>
      <w:r w:rsidRPr="00784950">
        <w:rPr>
          <w:rtl/>
        </w:rPr>
        <w:t>באיזו הגבלה, כדי שגם היא תצטרך את הרוב הזה של 60</w:t>
      </w:r>
      <w:r w:rsidR="00374753">
        <w:rPr>
          <w:rtl/>
        </w:rPr>
        <w:t>-</w:t>
      </w:r>
      <w:r w:rsidRPr="00784950">
        <w:rPr>
          <w:rtl/>
        </w:rPr>
        <w:t>61. כל אחד רואה כאן את המליאה</w:t>
      </w:r>
      <w:r w:rsidR="00374753">
        <w:rPr>
          <w:rtl/>
        </w:rPr>
        <w:t xml:space="preserve"> </w:t>
      </w:r>
      <w:r w:rsidRPr="00784950">
        <w:rPr>
          <w:rtl/>
        </w:rPr>
        <w:t>וכל חבר כנסת כבר יודע כמה זה בלתי אפשרי להגיע לרוב של 61 לגבי איזו הצעת 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תראה,</w:t>
      </w:r>
      <w:r w:rsidR="00374753">
        <w:rPr>
          <w:rtl/>
        </w:rPr>
        <w:t xml:space="preserve"> </w:t>
      </w:r>
      <w:r w:rsidRPr="00784950">
        <w:rPr>
          <w:rtl/>
        </w:rPr>
        <w:t>אבל אולי זה יהיה בבחינת שמור לי ואשמור לך. אתה תשב בחוקים שלי, אני</w:t>
      </w:r>
      <w:r w:rsidR="00374753">
        <w:rPr>
          <w:rtl/>
        </w:rPr>
        <w:t xml:space="preserve"> </w:t>
      </w:r>
      <w:r w:rsidRPr="00784950">
        <w:rPr>
          <w:rtl/>
        </w:rPr>
        <w:t>אשב</w:t>
      </w:r>
      <w:r w:rsidR="00374753">
        <w:rPr>
          <w:rtl/>
        </w:rPr>
        <w:t xml:space="preserve"> </w:t>
      </w:r>
      <w:r w:rsidRPr="00784950">
        <w:rPr>
          <w:rtl/>
        </w:rPr>
        <w:t>בחוקים</w:t>
      </w:r>
      <w:r w:rsidR="00374753">
        <w:rPr>
          <w:rtl/>
        </w:rPr>
        <w:t xml:space="preserve"> </w:t>
      </w:r>
      <w:r w:rsidRPr="00784950">
        <w:rPr>
          <w:rtl/>
        </w:rPr>
        <w:t>שלך.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גם ימלאו קצת יותר את המליאה. יש בזה היבט</w:t>
      </w:r>
      <w:r w:rsidR="00374753">
        <w:rPr>
          <w:rtl/>
        </w:rPr>
        <w:t xml:space="preserve"> </w:t>
      </w:r>
      <w:r w:rsidRPr="00784950">
        <w:rPr>
          <w:rtl/>
        </w:rPr>
        <w:t>מסוים.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מאמין בזה.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ההבדל בין אופטימיסט לפסימיסט.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מאמין.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לי יש הצעה נוספת בעניין. אולי כל פעם שהאוצר בא לקצץ</w:t>
      </w:r>
      <w:r w:rsidR="00374753">
        <w:rPr>
          <w:rtl/>
        </w:rPr>
        <w:t xml:space="preserve"> </w:t>
      </w:r>
      <w:r w:rsidRPr="00784950">
        <w:rPr>
          <w:rtl/>
        </w:rPr>
        <w:t>ולפגוע</w:t>
      </w:r>
      <w:r w:rsidR="00374753">
        <w:rPr>
          <w:rtl/>
        </w:rPr>
        <w:t xml:space="preserve"> </w:t>
      </w:r>
      <w:r w:rsidRPr="00784950">
        <w:rPr>
          <w:rtl/>
        </w:rPr>
        <w:t>בשכבות חלשות, בסקטורים מסוימים, אולי אז באמת יידרש רוב של 61. כשאתה בא</w:t>
      </w:r>
      <w:r w:rsidR="00374753">
        <w:rPr>
          <w:rtl/>
        </w:rPr>
        <w:t xml:space="preserve"> </w:t>
      </w:r>
      <w:r w:rsidRPr="00784950">
        <w:rPr>
          <w:rtl/>
        </w:rPr>
        <w:t>לפגוע בזכויות, אז באמת תשיג רוב של 61.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ההגינות</w:t>
      </w:r>
      <w:r w:rsidR="00374753">
        <w:rPr>
          <w:rtl/>
        </w:rPr>
        <w:t xml:space="preserve"> </w:t>
      </w:r>
      <w:r w:rsidRPr="00784950">
        <w:rPr>
          <w:rtl/>
        </w:rPr>
        <w:t>מחייבת, שאם אנחנו צריכים רוב של 61, גם האוצר צריך. ואז נראה אותו</w:t>
      </w:r>
      <w:r w:rsidR="00374753">
        <w:rPr>
          <w:rtl/>
        </w:rPr>
        <w:t xml:space="preserve"> </w:t>
      </w:r>
      <w:r w:rsidRPr="00784950">
        <w:rPr>
          <w:rtl/>
        </w:rPr>
        <w:t>מעביר חוק 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וגם הממשלה.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נו, כן, בהחלט.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כך זה חל גם לגבי פטור מחובת הנחה. אם</w:t>
      </w:r>
      <w:r w:rsidR="00374753">
        <w:rPr>
          <w:rtl/>
        </w:rPr>
        <w:t xml:space="preserve"> </w:t>
      </w:r>
      <w:r w:rsidRPr="00784950">
        <w:rPr>
          <w:rtl/>
        </w:rPr>
        <w:t>באים לקצץ לנו בפטור מחובת הנחה, בבקשה לקצץ גם לממשלה.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מקובל. מקובל.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אותו דבר כאן.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לדבר על הדברים היותר</w:t>
      </w:r>
      <w:r w:rsidR="00374753">
        <w:rPr>
          <w:rtl/>
        </w:rPr>
        <w:t>-</w:t>
      </w:r>
      <w:r w:rsidRPr="00784950">
        <w:rPr>
          <w:rtl/>
        </w:rPr>
        <w:t>יסודיים שבבסיס ההצעה הזאת.</w:t>
      </w:r>
      <w:r w:rsidR="00374753">
        <w:rPr>
          <w:rtl/>
        </w:rPr>
        <w:t xml:space="preserve"> </w:t>
      </w:r>
      <w:r w:rsidRPr="00784950">
        <w:rPr>
          <w:rtl/>
        </w:rPr>
        <w:t>אני רוצה לומר,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יעבור,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שחור לדמוקרטיה בישראל. זה יהיה יום שחור</w:t>
      </w:r>
      <w:r w:rsidR="00374753">
        <w:rPr>
          <w:rtl/>
        </w:rPr>
        <w:t xml:space="preserve"> </w:t>
      </w:r>
      <w:r w:rsidRPr="00784950">
        <w:rPr>
          <w:rtl/>
        </w:rPr>
        <w:t>לפרלמנט,</w:t>
      </w:r>
      <w:r w:rsidR="00374753">
        <w:rPr>
          <w:rtl/>
        </w:rPr>
        <w:t xml:space="preserve"> </w:t>
      </w:r>
      <w:r w:rsidRPr="00784950">
        <w:rPr>
          <w:rtl/>
        </w:rPr>
        <w:t>לכנסת בישראל ולחברי הכנסת, משום שלא יכול להיות שתבוא ממשלה ותציע חוק</w:t>
      </w:r>
      <w:r w:rsidR="00374753">
        <w:rPr>
          <w:rtl/>
        </w:rPr>
        <w:t xml:space="preserve"> </w:t>
      </w:r>
      <w:r w:rsidRPr="00784950">
        <w:rPr>
          <w:rtl/>
        </w:rPr>
        <w:t>כזה, שהיא גם קוראת לו חוק</w:t>
      </w:r>
      <w:r w:rsidR="00374753">
        <w:rPr>
          <w:rtl/>
        </w:rPr>
        <w:t>-</w:t>
      </w:r>
      <w:r w:rsidRPr="00784950">
        <w:rPr>
          <w:rtl/>
        </w:rPr>
        <w:t>יסוד.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סתם</w:t>
      </w:r>
      <w:r w:rsidR="00374753">
        <w:rPr>
          <w:rtl/>
        </w:rPr>
        <w:t xml:space="preserve"> </w:t>
      </w:r>
      <w:r w:rsidRPr="00784950">
        <w:rPr>
          <w:rtl/>
        </w:rPr>
        <w:t>חוק.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יכול לעבור חוק</w:t>
      </w:r>
      <w:r w:rsidR="00374753">
        <w:rPr>
          <w:rtl/>
        </w:rPr>
        <w:t>-</w:t>
      </w:r>
      <w:r w:rsidRPr="00784950">
        <w:rPr>
          <w:rtl/>
        </w:rPr>
        <w:t>יסוד רק לשנה? יש פה איזו</w:t>
      </w:r>
      <w:r w:rsidR="00374753">
        <w:rPr>
          <w:rtl/>
        </w:rPr>
        <w:t xml:space="preserve"> </w:t>
      </w:r>
      <w:r w:rsidRPr="00784950">
        <w:rPr>
          <w:rtl/>
        </w:rPr>
        <w:t>סתירה.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בשביל חוק</w:t>
      </w:r>
      <w:r w:rsidR="00374753">
        <w:rPr>
          <w:rtl/>
        </w:rPr>
        <w:t>-</w:t>
      </w:r>
      <w:r w:rsidRPr="00784950">
        <w:rPr>
          <w:rtl/>
        </w:rPr>
        <w:t>יסוד היא גם צריכה רוב של 61 מחר.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יכול, אבל הוא צריך 61 קולות.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נכון, אבל כשמחוקקים חוק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כשמדובר בהסתייגות לחוק</w:t>
      </w:r>
      <w:r w:rsidR="00374753">
        <w:rPr>
          <w:rtl/>
        </w:rPr>
        <w:t>-</w:t>
      </w:r>
      <w:r w:rsidRPr="00784950">
        <w:rPr>
          <w:rtl/>
        </w:rPr>
        <w:t xml:space="preserve">יסוד </w:t>
      </w:r>
      <w:r w:rsidR="00374753">
        <w:rPr>
          <w:rtl/>
        </w:rPr>
        <w:t>–</w:t>
      </w:r>
      <w:r w:rsidRPr="00784950">
        <w:rPr>
          <w:rtl/>
        </w:rPr>
        <w:t xml:space="preserve"> כנ"ל.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כשאתה בא ומכנה חוק מסוים חוק</w:t>
      </w:r>
      <w:r w:rsidR="00374753">
        <w:rPr>
          <w:rtl/>
        </w:rPr>
        <w:t>-</w:t>
      </w:r>
      <w:r w:rsidRPr="00784950">
        <w:rPr>
          <w:rtl/>
        </w:rPr>
        <w:t xml:space="preserve">יסוד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דרך אגב, אתם מסכימים לחוק</w:t>
      </w:r>
      <w:r w:rsidR="00374753">
        <w:rPr>
          <w:rtl/>
        </w:rPr>
        <w:t>-</w:t>
      </w:r>
      <w:r w:rsidRPr="00784950">
        <w:rPr>
          <w:rtl/>
        </w:rPr>
        <w:t>יסוד?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נגד חוק</w:t>
      </w:r>
      <w:r w:rsidR="00374753">
        <w:rPr>
          <w:rtl/>
        </w:rPr>
        <w:t>-</w:t>
      </w:r>
      <w:r w:rsidRPr="00784950">
        <w:rPr>
          <w:rtl/>
        </w:rPr>
        <w:t>יסוד.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איך תצביעו על חוק</w:t>
      </w:r>
      <w:r w:rsidR="00374753">
        <w:rPr>
          <w:rtl/>
        </w:rPr>
        <w:t>-</w:t>
      </w:r>
      <w:r w:rsidRPr="00784950">
        <w:rPr>
          <w:rtl/>
        </w:rPr>
        <w:t>יסוד?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אתמול הבעתי את עמדתי שלי שאני נגד החוק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בסדר, אבל מעבר לזה אתם נגד חקיקת יסוד. אין לכם הסכם קואליציוני?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הסכם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גברתי צודקת, אני אזכיר את זה מחר ליושב</w:t>
      </w:r>
      <w:r w:rsidR="00374753">
        <w:rPr>
          <w:rtl/>
        </w:rPr>
        <w:t>-</w:t>
      </w:r>
      <w:r w:rsidRPr="00784950">
        <w:rPr>
          <w:rtl/>
        </w:rPr>
        <w:t>ראש הסיעה שלי,</w:t>
      </w:r>
      <w:r w:rsidR="00374753">
        <w:rPr>
          <w:rtl/>
        </w:rPr>
        <w:t xml:space="preserve"> </w:t>
      </w:r>
      <w:r w:rsidRPr="00784950">
        <w:rPr>
          <w:rtl/>
        </w:rPr>
        <w:t>אולי הוא שכח.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להזכיר לכם, כדי שפעם אחת ניהנה מאיזה הסכמים קואליציוניים שלכם.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אילו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בא</w:t>
      </w:r>
      <w:r w:rsidR="00374753">
        <w:rPr>
          <w:rtl/>
        </w:rPr>
        <w:t xml:space="preserve"> </w:t>
      </w:r>
      <w:r w:rsidRPr="00784950">
        <w:rPr>
          <w:rtl/>
        </w:rPr>
        <w:t>ואומר שזו שעת</w:t>
      </w:r>
      <w:r w:rsidR="00374753">
        <w:rPr>
          <w:rtl/>
        </w:rPr>
        <w:t>-</w:t>
      </w:r>
      <w:r w:rsidRPr="00784950">
        <w:rPr>
          <w:rtl/>
        </w:rPr>
        <w:t xml:space="preserve">חירום </w:t>
      </w:r>
      <w:r w:rsidR="00374753">
        <w:rPr>
          <w:rtl/>
        </w:rPr>
        <w:t>–</w:t>
      </w:r>
      <w:r w:rsidRPr="00784950">
        <w:rPr>
          <w:rtl/>
        </w:rPr>
        <w:t xml:space="preserve"> אני כבר אמרתי בקשר לעניין הזה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שהאוצר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הממשלה גם לא מתמודדים נכון עם כל שעת</w:t>
      </w:r>
      <w:r w:rsidR="00374753">
        <w:rPr>
          <w:rtl/>
        </w:rPr>
        <w:t>-</w:t>
      </w:r>
      <w:r w:rsidRPr="00784950">
        <w:rPr>
          <w:rtl/>
        </w:rPr>
        <w:t>החירום הזאת, והיא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לעשות צעדים דרסטיים.</w:t>
      </w:r>
      <w:r w:rsidR="00374753">
        <w:rPr>
          <w:rtl/>
        </w:rPr>
        <w:t xml:space="preserve"> </w:t>
      </w:r>
      <w:r w:rsidRPr="00784950">
        <w:rPr>
          <w:rtl/>
        </w:rPr>
        <w:t>אני גם רמזתי שיש צעדים כאלה.</w:t>
      </w:r>
      <w:r w:rsidR="00374753">
        <w:rPr>
          <w:rtl/>
        </w:rPr>
        <w:t xml:space="preserve"> </w:t>
      </w:r>
      <w:r w:rsidRPr="00784950">
        <w:rPr>
          <w:rtl/>
        </w:rPr>
        <w:t>אני חושב שיש,</w:t>
      </w:r>
      <w:r w:rsidR="00374753">
        <w:rPr>
          <w:rtl/>
        </w:rPr>
        <w:t xml:space="preserve"> </w:t>
      </w:r>
      <w:r w:rsidRPr="00784950">
        <w:rPr>
          <w:rtl/>
        </w:rPr>
        <w:t>והממשלה</w:t>
      </w:r>
      <w:r w:rsidR="00374753">
        <w:rPr>
          <w:rtl/>
        </w:rPr>
        <w:t xml:space="preserve"> </w:t>
      </w:r>
      <w:r w:rsidRPr="00784950">
        <w:rPr>
          <w:rtl/>
        </w:rPr>
        <w:t>לא עושה את זה. היא בסך הכול באה ומביאה לנו תקציב כאשר היא יודעת שבעוד</w:t>
      </w:r>
      <w:r w:rsidR="00374753">
        <w:rPr>
          <w:rtl/>
        </w:rPr>
        <w:t xml:space="preserve"> </w:t>
      </w:r>
      <w:r w:rsidRPr="00784950">
        <w:rPr>
          <w:rtl/>
        </w:rPr>
        <w:t>חודש</w:t>
      </w:r>
      <w:r w:rsidR="00374753">
        <w:rPr>
          <w:rtl/>
        </w:rPr>
        <w:t xml:space="preserve"> </w:t>
      </w:r>
      <w:r w:rsidRPr="00784950">
        <w:rPr>
          <w:rtl/>
        </w:rPr>
        <w:t>וחצי הוא כבר לא יהיה רלוונטי. אז אם היא היתה באה ואומרת שעכשיו שעת</w:t>
      </w:r>
      <w:r w:rsidR="00374753">
        <w:rPr>
          <w:rtl/>
        </w:rPr>
        <w:t>-</w:t>
      </w:r>
      <w:r w:rsidRPr="00784950">
        <w:rPr>
          <w:rtl/>
        </w:rPr>
        <w:t>חירום</w:t>
      </w:r>
      <w:r w:rsidR="00374753">
        <w:rPr>
          <w:rtl/>
        </w:rPr>
        <w:t xml:space="preserve"> </w:t>
      </w:r>
      <w:r w:rsidRPr="00784950">
        <w:rPr>
          <w:rtl/>
        </w:rPr>
        <w:t>ואנחנו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לנקוט צעדים דרסטיים, אז היינו צריכים הוראת שעה, שבתקופה מסוימת</w:t>
      </w:r>
      <w:r w:rsidR="00374753">
        <w:rPr>
          <w:rtl/>
        </w:rPr>
        <w:t xml:space="preserve"> </w:t>
      </w:r>
      <w:r w:rsidRPr="00784950">
        <w:rPr>
          <w:rtl/>
        </w:rPr>
        <w:t>יחולו</w:t>
      </w:r>
      <w:r w:rsidR="00374753">
        <w:rPr>
          <w:rtl/>
        </w:rPr>
        <w:t xml:space="preserve"> </w:t>
      </w:r>
      <w:r w:rsidRPr="00784950">
        <w:rPr>
          <w:rtl/>
        </w:rPr>
        <w:t>הוראות</w:t>
      </w:r>
      <w:r w:rsidR="00374753">
        <w:rPr>
          <w:rtl/>
        </w:rPr>
        <w:t xml:space="preserve"> </w:t>
      </w:r>
      <w:r w:rsidRPr="00784950">
        <w:rPr>
          <w:rtl/>
        </w:rPr>
        <w:t>כאלה</w:t>
      </w:r>
      <w:r w:rsidR="00374753">
        <w:rPr>
          <w:rtl/>
        </w:rPr>
        <w:t xml:space="preserve"> </w:t>
      </w:r>
      <w:r w:rsidRPr="00784950">
        <w:rPr>
          <w:rtl/>
        </w:rPr>
        <w:t>ואחרות, ניחא.</w:t>
      </w:r>
      <w:r w:rsidR="00374753">
        <w:rPr>
          <w:rtl/>
        </w:rPr>
        <w:t xml:space="preserve"> </w:t>
      </w:r>
      <w:r w:rsidRPr="00784950">
        <w:rPr>
          <w:rtl/>
        </w:rPr>
        <w:t>אבל באים ואומרים: חוק</w:t>
      </w:r>
      <w:r w:rsidR="00374753">
        <w:rPr>
          <w:rtl/>
        </w:rPr>
        <w:t>-</w:t>
      </w:r>
      <w:r w:rsidRPr="00784950">
        <w:rPr>
          <w:rtl/>
        </w:rPr>
        <w:t>יסוד. כלומר, זה צריך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להיות מאושיות החקיקה בישראל, מאושיות הכנסת. זה צריך להיות מין צו לתמיד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שיגבור על חוקים 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בוודאי.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תראה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ההגינות</w:t>
      </w:r>
      <w:r w:rsidR="00374753">
        <w:rPr>
          <w:rtl/>
        </w:rPr>
        <w:t xml:space="preserve"> </w:t>
      </w:r>
      <w:r w:rsidRPr="00784950">
        <w:rPr>
          <w:rtl/>
        </w:rPr>
        <w:t>כאן.</w:t>
      </w:r>
      <w:r w:rsidR="00374753">
        <w:rPr>
          <w:rtl/>
        </w:rPr>
        <w:t xml:space="preserve"> </w:t>
      </w:r>
      <w:r w:rsidRPr="00784950">
        <w:rPr>
          <w:rtl/>
        </w:rPr>
        <w:t>נגיד שהחוק הזה עובר ונגיד שאחת ההסתייגויות</w:t>
      </w:r>
      <w:r w:rsidR="00374753">
        <w:rPr>
          <w:rtl/>
        </w:rPr>
        <w:t xml:space="preserve"> </w:t>
      </w:r>
      <w:r w:rsidRPr="00784950">
        <w:rPr>
          <w:rtl/>
        </w:rPr>
        <w:t>מתקבלת</w:t>
      </w:r>
      <w:r w:rsidR="00374753">
        <w:rPr>
          <w:rtl/>
        </w:rPr>
        <w:t xml:space="preserve"> </w:t>
      </w:r>
      <w:r w:rsidRPr="00784950">
        <w:rPr>
          <w:rtl/>
        </w:rPr>
        <w:t>וכתוב:</w:t>
      </w:r>
      <w:r w:rsidR="00374753">
        <w:rPr>
          <w:rtl/>
        </w:rPr>
        <w:t xml:space="preserve"> 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>מיליוני שקל. האם פירושו, שכל מה שהוקפא בחוק ההסדרים ועלותו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מייד</w:t>
      </w:r>
      <w:r w:rsidR="00374753">
        <w:rPr>
          <w:rtl/>
        </w:rPr>
        <w:t xml:space="preserve"> </w:t>
      </w:r>
      <w:r w:rsidRPr="00784950">
        <w:rPr>
          <w:rtl/>
        </w:rPr>
        <w:t>מופשר,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יש להם איזה יושר ואינטגריטי? תחשוב,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 xml:space="preserve">יסוד אומר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חוק ההסדרים מביא האוצר והחוק הזה לא חל עליו. כלומר, החוק הזה חל רק על</w:t>
      </w:r>
      <w:r w:rsidR="00374753">
        <w:rPr>
          <w:rtl/>
        </w:rPr>
        <w:t xml:space="preserve"> </w:t>
      </w:r>
      <w:r w:rsidRPr="00784950">
        <w:rPr>
          <w:rtl/>
        </w:rPr>
        <w:t>חברי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בוודאי, רק על חברי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מביא, הוא היה צריך לומר כן. אבל גם חוקים שעלותם פחות מזה,</w:t>
      </w:r>
      <w:r w:rsidR="00374753">
        <w:rPr>
          <w:rtl/>
        </w:rPr>
        <w:t xml:space="preserve"> </w:t>
      </w:r>
      <w:r w:rsidRPr="00784950">
        <w:rPr>
          <w:rtl/>
        </w:rPr>
        <w:t>שיתקבלו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הזאת והזאת, אי</w:t>
      </w:r>
      <w:r w:rsidR="00374753">
        <w:rPr>
          <w:rtl/>
        </w:rPr>
        <w:t>-</w:t>
      </w:r>
      <w:r w:rsidRPr="00784950">
        <w:rPr>
          <w:rtl/>
        </w:rPr>
        <w:t>אפשר גם להקפיא אותם. תחשוב. אין כאן בכלל משחקי</w:t>
      </w:r>
      <w:r w:rsidR="00374753">
        <w:rPr>
          <w:rtl/>
        </w:rPr>
        <w:t xml:space="preserve"> </w:t>
      </w:r>
      <w:r w:rsidRPr="00784950">
        <w:rPr>
          <w:rtl/>
        </w:rPr>
        <w:t>הגינות.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מדברים על סכום של 2.5 מיליוני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משנה.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טל,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זה לעג לרש, זה צחוק. אז מילא, אם היו באים</w:t>
      </w:r>
      <w:r w:rsidR="00374753">
        <w:rPr>
          <w:rtl/>
        </w:rPr>
        <w:t xml:space="preserve"> </w:t>
      </w:r>
      <w:r w:rsidRPr="00784950">
        <w:rPr>
          <w:rtl/>
        </w:rPr>
        <w:t>ואומרים</w:t>
      </w:r>
      <w:r w:rsidR="00374753">
        <w:rPr>
          <w:rtl/>
        </w:rPr>
        <w:t xml:space="preserve"> </w:t>
      </w:r>
      <w:r w:rsidRPr="00784950">
        <w:rPr>
          <w:rtl/>
        </w:rPr>
        <w:t>דבר אחר, כלומר: למה אנחנו צריכים את הרוב של ה</w:t>
      </w:r>
      <w:r w:rsidR="00374753">
        <w:rPr>
          <w:rtl/>
        </w:rPr>
        <w:t>-</w:t>
      </w:r>
      <w:r w:rsidRPr="00784950">
        <w:rPr>
          <w:rtl/>
        </w:rPr>
        <w:t>61, אלא תמצא לנו, כשאתה</w:t>
      </w:r>
      <w:r w:rsidR="00374753">
        <w:rPr>
          <w:rtl/>
        </w:rPr>
        <w:t xml:space="preserve"> </w:t>
      </w:r>
      <w:r w:rsidRPr="00784950">
        <w:rPr>
          <w:rtl/>
        </w:rPr>
        <w:t>מגיש</w:t>
      </w:r>
      <w:r w:rsidR="00374753">
        <w:rPr>
          <w:rtl/>
        </w:rPr>
        <w:t xml:space="preserve"> – </w:t>
      </w:r>
      <w:r w:rsidRPr="00784950">
        <w:rPr>
          <w:rtl/>
        </w:rPr>
        <w:t>בגלל</w:t>
      </w:r>
      <w:r w:rsidR="00374753">
        <w:rPr>
          <w:rtl/>
        </w:rPr>
        <w:t xml:space="preserve"> </w:t>
      </w:r>
      <w:r w:rsidRPr="00784950">
        <w:rPr>
          <w:rtl/>
        </w:rPr>
        <w:t>שעת</w:t>
      </w:r>
      <w:r w:rsidR="00374753">
        <w:rPr>
          <w:rtl/>
        </w:rPr>
        <w:t>-</w:t>
      </w:r>
      <w:r w:rsidRPr="00784950">
        <w:rPr>
          <w:rtl/>
        </w:rPr>
        <w:t>החירום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הכלכלית </w:t>
      </w:r>
      <w:r w:rsidR="00374753">
        <w:rPr>
          <w:rtl/>
        </w:rPr>
        <w:t>–</w:t>
      </w:r>
      <w:r w:rsidRPr="00784950">
        <w:rPr>
          <w:rtl/>
        </w:rPr>
        <w:t xml:space="preserve"> הצעת חוק פרטית שיש עמה עלות תקציבית, תנסה</w:t>
      </w:r>
      <w:r w:rsidR="00374753">
        <w:rPr>
          <w:rtl/>
        </w:rPr>
        <w:t xml:space="preserve"> </w:t>
      </w:r>
      <w:r w:rsidRPr="00784950">
        <w:rPr>
          <w:rtl/>
        </w:rPr>
        <w:t>לאתר לנו מאיפה תגייס את הכסף.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קיים</w:t>
      </w:r>
      <w:r w:rsidR="00374753">
        <w:rPr>
          <w:rtl/>
        </w:rPr>
        <w:t xml:space="preserve"> </w:t>
      </w:r>
      <w:r w:rsidRPr="00784950">
        <w:rPr>
          <w:rtl/>
        </w:rPr>
        <w:t>בחוק.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הצעת חוק של פרופסור רובינשטיין.</w:t>
      </w:r>
      <w:r w:rsidR="00374753">
        <w:rPr>
          <w:rtl/>
        </w:rPr>
        <w:t xml:space="preserve"> </w:t>
      </w:r>
      <w:r w:rsidRPr="00784950">
        <w:rPr>
          <w:rtl/>
        </w:rPr>
        <w:t>אז אומרים לך:</w:t>
      </w:r>
      <w:r w:rsidR="00374753">
        <w:rPr>
          <w:rtl/>
        </w:rPr>
        <w:t xml:space="preserve"> </w:t>
      </w:r>
      <w:r w:rsidRPr="00784950">
        <w:rPr>
          <w:rtl/>
        </w:rPr>
        <w:t>מהרזרבה. עזוב מהתעלולים האלה.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 מעלות שיפוי מעסיקים, ויש שם הרבה מיליונים.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בדיוק.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אביא</w:t>
      </w:r>
      <w:r w:rsidR="00374753">
        <w:rPr>
          <w:rtl/>
        </w:rPr>
        <w:t xml:space="preserve"> </w:t>
      </w:r>
      <w:r w:rsidRPr="00784950">
        <w:rPr>
          <w:rtl/>
        </w:rPr>
        <w:t>דוגמה אחרת.</w:t>
      </w:r>
      <w:r w:rsidR="00374753">
        <w:rPr>
          <w:rtl/>
        </w:rPr>
        <w:t xml:space="preserve"> </w:t>
      </w:r>
      <w:r w:rsidRPr="00784950">
        <w:rPr>
          <w:rtl/>
        </w:rPr>
        <w:t>אני הגשתי הצעה לבטל את אגרת הטלוויזיה. אחת הסיבות</w:t>
      </w:r>
      <w:r w:rsidR="00374753">
        <w:rPr>
          <w:rtl/>
        </w:rPr>
        <w:t xml:space="preserve"> </w:t>
      </w:r>
      <w:r w:rsidRPr="00784950">
        <w:rPr>
          <w:rtl/>
        </w:rPr>
        <w:t>לכך</w:t>
      </w:r>
      <w:r w:rsidR="00374753">
        <w:rPr>
          <w:rtl/>
        </w:rPr>
        <w:t xml:space="preserve"> </w:t>
      </w:r>
      <w:r w:rsidRPr="00784950">
        <w:rPr>
          <w:rtl/>
        </w:rPr>
        <w:t>שההצעה</w:t>
      </w:r>
      <w:r w:rsidR="00374753">
        <w:rPr>
          <w:rtl/>
        </w:rPr>
        <w:t xml:space="preserve"> </w:t>
      </w:r>
      <w:r w:rsidRPr="00784950">
        <w:rPr>
          <w:rtl/>
        </w:rPr>
        <w:t>הזאת נפלה היתה שהאוצר התנגד ואמר שהעלות של זה היא 800 מיליון שקל.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עשיתי?</w:t>
      </w:r>
      <w:r w:rsidR="00374753">
        <w:rPr>
          <w:rtl/>
        </w:rPr>
        <w:t xml:space="preserve"> </w:t>
      </w:r>
      <w:r w:rsidRPr="00784950">
        <w:rPr>
          <w:rtl/>
        </w:rPr>
        <w:t>הלכתי</w:t>
      </w:r>
      <w:r w:rsidR="00374753">
        <w:rPr>
          <w:rtl/>
        </w:rPr>
        <w:t xml:space="preserve"> </w:t>
      </w:r>
      <w:r w:rsidRPr="00784950">
        <w:rPr>
          <w:rtl/>
        </w:rPr>
        <w:t>והגשתי</w:t>
      </w:r>
      <w:r w:rsidR="00374753">
        <w:rPr>
          <w:rtl/>
        </w:rPr>
        <w:t xml:space="preserve"> </w:t>
      </w:r>
      <w:r w:rsidRPr="00784950">
        <w:rPr>
          <w:rtl/>
        </w:rPr>
        <w:t>שוב את ההצעה, אבל הפעם חיפשתי באמת מקורות ומצאתי את</w:t>
      </w:r>
      <w:r w:rsidR="00374753">
        <w:rPr>
          <w:rtl/>
        </w:rPr>
        <w:t xml:space="preserve"> </w:t>
      </w:r>
      <w:r w:rsidRPr="00784950">
        <w:rPr>
          <w:rtl/>
        </w:rPr>
        <w:t>המקורות.</w:t>
      </w:r>
      <w:r w:rsidR="00374753">
        <w:rPr>
          <w:rtl/>
        </w:rPr>
        <w:t xml:space="preserve"> </w:t>
      </w:r>
      <w:r w:rsidRPr="00784950">
        <w:rPr>
          <w:rtl/>
        </w:rPr>
        <w:t>אמרתי שמוטב לבטל את אגרת הטלוויזיה בכלל, לכלל ישראל, ולנסות לחפש חלק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מהמקורות גם מתוך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ישנת.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אחרי.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אחרי חבר הכנסת דוד טל. הוא ישב פה שעתיים ולא יכול היה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לשבת במקום סילבן שלום?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תבחר. אתם רוצים גם אוכל?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ממשלת צללים.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אלה הדיונים הכי מרתקים.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רשות</w:t>
      </w:r>
      <w:r>
        <w:rPr>
          <w:rtl/>
        </w:rPr>
        <w:t xml:space="preserve"> </w:t>
      </w:r>
      <w:r w:rsidR="00784950" w:rsidRPr="00784950">
        <w:rPr>
          <w:rtl/>
        </w:rPr>
        <w:t>השידור עצמה, בכל מיני אמצעים, וגם על</w:t>
      </w:r>
      <w:r>
        <w:rPr>
          <w:rtl/>
        </w:rPr>
        <w:t>-</w:t>
      </w:r>
      <w:r w:rsidR="00784950" w:rsidRPr="00784950">
        <w:rPr>
          <w:rtl/>
        </w:rPr>
        <w:t>ידי הגדלת שיעור האגרה על</w:t>
      </w:r>
      <w:r>
        <w:rPr>
          <w:rtl/>
        </w:rPr>
        <w:t xml:space="preserve"> </w:t>
      </w:r>
      <w:r w:rsidR="00784950" w:rsidRPr="00784950">
        <w:rPr>
          <w:rtl/>
        </w:rPr>
        <w:t>הרדיו במכוניות, שזה הרבה יותר הגיוני והרבה יותר צודק. אבל גם זה לא נמצא 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אני רוצה לדבר על דברים הרבה יותר יסודיים. יש במדינה דמוקרטית הפרדת</w:t>
      </w:r>
      <w:r w:rsidR="00374753">
        <w:rPr>
          <w:rtl/>
        </w:rPr>
        <w:t xml:space="preserve"> </w:t>
      </w:r>
      <w:r w:rsidRPr="00784950">
        <w:rPr>
          <w:rtl/>
        </w:rPr>
        <w:t>רשויות,</w:t>
      </w:r>
      <w:r w:rsidR="00374753">
        <w:rPr>
          <w:rtl/>
        </w:rPr>
        <w:t xml:space="preserve"> </w:t>
      </w:r>
      <w:r w:rsidRPr="00784950">
        <w:rPr>
          <w:rtl/>
        </w:rPr>
        <w:t>וחבר הכנסת טל דיבר על זה. יש הפרדת רשויות ברורה, אחרת אנחנו לא יכולים</w:t>
      </w:r>
      <w:r w:rsidR="00374753">
        <w:rPr>
          <w:rtl/>
        </w:rPr>
        <w:t xml:space="preserve"> </w:t>
      </w:r>
      <w:r w:rsidRPr="00784950">
        <w:rPr>
          <w:rtl/>
        </w:rPr>
        <w:t>לקיים</w:t>
      </w:r>
      <w:r w:rsidR="00374753">
        <w:rPr>
          <w:rtl/>
        </w:rPr>
        <w:t xml:space="preserve"> </w:t>
      </w:r>
      <w:r w:rsidRPr="00784950">
        <w:rPr>
          <w:rtl/>
        </w:rPr>
        <w:t>משטר</w:t>
      </w:r>
      <w:r w:rsidR="00374753">
        <w:rPr>
          <w:rtl/>
        </w:rPr>
        <w:t xml:space="preserve"> </w:t>
      </w:r>
      <w:r w:rsidRPr="00784950">
        <w:rPr>
          <w:rtl/>
        </w:rPr>
        <w:t>דמוקרטי.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הרשות השופטת, שהיא שופטת על</w:t>
      </w:r>
      <w:r w:rsidR="00374753">
        <w:rPr>
          <w:rtl/>
        </w:rPr>
        <w:t>-</w:t>
      </w:r>
      <w:r w:rsidRPr="00784950">
        <w:rPr>
          <w:rtl/>
        </w:rPr>
        <w:t>פי החוקים שמחוקקת הרשות</w:t>
      </w:r>
      <w:r w:rsidR="00374753">
        <w:rPr>
          <w:rtl/>
        </w:rPr>
        <w:t xml:space="preserve"> </w:t>
      </w:r>
      <w:r w:rsidRPr="00784950">
        <w:rPr>
          <w:rtl/>
        </w:rPr>
        <w:t>המחוקקת.</w:t>
      </w:r>
      <w:r w:rsidR="00374753">
        <w:rPr>
          <w:rtl/>
        </w:rPr>
        <w:t xml:space="preserve"> </w:t>
      </w:r>
      <w:r w:rsidRPr="00784950">
        <w:rPr>
          <w:rtl/>
        </w:rPr>
        <w:t>ויש הרשות המבצעת. החוק הזה לא מייתר, אלא מסרס את הרשות המחוקקת.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תקדים</w:t>
      </w:r>
      <w:r w:rsidR="00374753">
        <w:rPr>
          <w:rtl/>
        </w:rPr>
        <w:t xml:space="preserve"> </w:t>
      </w:r>
      <w:r w:rsidRPr="00784950">
        <w:rPr>
          <w:rtl/>
        </w:rPr>
        <w:t>מסוכן, וזו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ההתחלה, רבותי. זאת רק ההתחלה. פה מדברים על שנה, אבל זאב</w:t>
      </w:r>
      <w:r w:rsidR="00374753">
        <w:rPr>
          <w:rtl/>
        </w:rPr>
        <w:t xml:space="preserve"> </w:t>
      </w:r>
      <w:r w:rsidRPr="00784950">
        <w:rPr>
          <w:rtl/>
        </w:rPr>
        <w:t>בוים, יושב</w:t>
      </w:r>
      <w:r w:rsidR="00374753">
        <w:rPr>
          <w:rtl/>
        </w:rPr>
        <w:t>-</w:t>
      </w:r>
      <w:r w:rsidRPr="00784950">
        <w:rPr>
          <w:rtl/>
        </w:rPr>
        <w:t>ראש הקואליציה, מציע בהסתייגות לקבוע את זה עד סוף 2003, וכך הלאה וכך</w:t>
      </w:r>
      <w:r w:rsidR="00374753">
        <w:rPr>
          <w:rtl/>
        </w:rPr>
        <w:t xml:space="preserve"> </w:t>
      </w:r>
      <w:r w:rsidRPr="00784950">
        <w:rPr>
          <w:rtl/>
        </w:rPr>
        <w:t>הלאה.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אני,</w:t>
      </w:r>
      <w:r w:rsidR="00374753">
        <w:rPr>
          <w:rtl/>
        </w:rPr>
        <w:t xml:space="preserve"> </w:t>
      </w:r>
      <w:r w:rsidRPr="00784950">
        <w:rPr>
          <w:rtl/>
        </w:rPr>
        <w:t>למשל,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שלא סתם קוראים לו חוק</w:t>
      </w:r>
      <w:r w:rsidR="00374753">
        <w:rPr>
          <w:rtl/>
        </w:rPr>
        <w:t>-</w:t>
      </w:r>
      <w:r w:rsidRPr="00784950">
        <w:rPr>
          <w:rtl/>
        </w:rPr>
        <w:t>יסוד. זה לא סתם. למישהו יש כוונה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שמסתתרת. אולי הוא לא רוצה עדיין לגלות אותה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כדי שלא תוכל לבטל את זה בקלות. זה ברור.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זה.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כדי להפוך את זה לדבר קבוע. אם גברתי תראה, בחוק הזה</w:t>
      </w:r>
      <w:r w:rsidR="00374753">
        <w:rPr>
          <w:rtl/>
        </w:rPr>
        <w:t xml:space="preserve"> </w:t>
      </w:r>
      <w:r w:rsidRPr="00784950">
        <w:rPr>
          <w:rtl/>
        </w:rPr>
        <w:t>כתוב:</w:t>
      </w:r>
      <w:r w:rsidR="00374753">
        <w:rPr>
          <w:rtl/>
        </w:rPr>
        <w:t xml:space="preserve"> </w:t>
      </w:r>
      <w:r w:rsidRPr="00784950">
        <w:rPr>
          <w:rtl/>
        </w:rPr>
        <w:t>"חוק</w:t>
      </w:r>
      <w:r w:rsidR="00374753">
        <w:rPr>
          <w:rtl/>
        </w:rPr>
        <w:t>-</w:t>
      </w:r>
      <w:r w:rsidRPr="00784950">
        <w:rPr>
          <w:rtl/>
        </w:rPr>
        <w:t>יסוד זה יעמוד בתוקפו עד יום כ"ו בטבת, 31 בדצמבר 2002". אני לא מכיר</w:t>
      </w:r>
      <w:r w:rsidR="00374753">
        <w:rPr>
          <w:rtl/>
        </w:rPr>
        <w:t xml:space="preserve"> </w:t>
      </w:r>
      <w:r w:rsidRPr="00784950">
        <w:rPr>
          <w:rtl/>
        </w:rPr>
        <w:t>מושג כזה שחוק</w:t>
      </w:r>
      <w:r w:rsidR="00374753">
        <w:rPr>
          <w:rtl/>
        </w:rPr>
        <w:t>-</w:t>
      </w:r>
      <w:r w:rsidRPr="00784950">
        <w:rPr>
          <w:rtl/>
        </w:rPr>
        <w:t>יסוד קיים באופן זמני.</w:t>
      </w:r>
      <w:r w:rsidR="00374753">
        <w:rPr>
          <w:rtl/>
        </w:rPr>
        <w:t xml:space="preserve"> </w:t>
      </w:r>
      <w:r w:rsidRPr="00784950">
        <w:rPr>
          <w:rtl/>
        </w:rPr>
        <w:t>הוא לא חוק</w:t>
      </w:r>
      <w:r w:rsidR="00374753">
        <w:rPr>
          <w:rtl/>
        </w:rPr>
        <w:t>-</w:t>
      </w:r>
      <w:r w:rsidRPr="00784950">
        <w:rPr>
          <w:rtl/>
        </w:rPr>
        <w:t>יסוד, אלא הוראת שעה, הוא חקיקת</w:t>
      </w:r>
      <w:r w:rsidR="00374753">
        <w:rPr>
          <w:rtl/>
        </w:rPr>
        <w:t xml:space="preserve"> </w:t>
      </w:r>
      <w:r w:rsidRPr="00784950">
        <w:rPr>
          <w:rtl/>
        </w:rPr>
        <w:t>שעת</w:t>
      </w:r>
      <w:r w:rsidR="00374753">
        <w:rPr>
          <w:rtl/>
        </w:rPr>
        <w:t>-</w:t>
      </w:r>
      <w:r w:rsidRPr="00784950">
        <w:rPr>
          <w:rtl/>
        </w:rPr>
        <w:t xml:space="preserve">חירום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מתוך הנחה שכולנו זמניים.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זה זמני? חוק</w:t>
      </w:r>
      <w:r w:rsidR="00374753">
        <w:rPr>
          <w:rtl/>
        </w:rPr>
        <w:t>-</w:t>
      </w:r>
      <w:r w:rsidRPr="00784950">
        <w:rPr>
          <w:rtl/>
        </w:rPr>
        <w:t>יסוד לעולם לא יכול להיות זמני.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מסכימה אתך.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</w:t>
      </w:r>
      <w:r w:rsidR="00374753">
        <w:rPr>
          <w:rtl/>
        </w:rPr>
        <w:t xml:space="preserve"> </w:t>
      </w:r>
      <w:r w:rsidRPr="00784950">
        <w:rPr>
          <w:rtl/>
        </w:rPr>
        <w:t>לא בא עם תאריך סיום. אני רואה בזה רמז. לא סתם השתמשו בעניין הזה</w:t>
      </w:r>
      <w:r w:rsidR="00374753">
        <w:rPr>
          <w:rtl/>
        </w:rPr>
        <w:t xml:space="preserve"> </w:t>
      </w:r>
      <w:r w:rsidRPr="00784950">
        <w:rPr>
          <w:rtl/>
        </w:rPr>
        <w:t>של חוק</w:t>
      </w:r>
      <w:r w:rsidR="00374753">
        <w:rPr>
          <w:rtl/>
        </w:rPr>
        <w:t>-</w:t>
      </w:r>
      <w:r w:rsidRPr="00784950">
        <w:rPr>
          <w:rtl/>
        </w:rPr>
        <w:t>יסוד.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משעני, אני מעריצה את זה שאתה מדבר בטיעונים לוגיים על דברים לא</w:t>
      </w:r>
      <w:r w:rsidR="00374753">
        <w:rPr>
          <w:rtl/>
        </w:rPr>
        <w:t xml:space="preserve"> </w:t>
      </w:r>
      <w:r w:rsidRPr="00784950">
        <w:rPr>
          <w:rtl/>
        </w:rPr>
        <w:t>הגיוניים. זה פשוט משגע 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הלוואי שבהצבעות מחר יהיה ברור לכל חברי הכנסת שזה לא זמני.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מכבש מצחיק ומגוחך. אתה שמעת פה ב</w:t>
      </w:r>
      <w:r w:rsidR="00374753">
        <w:rPr>
          <w:rtl/>
        </w:rPr>
        <w:t>-</w:t>
      </w:r>
      <w:r w:rsidRPr="00784950">
        <w:rPr>
          <w:rtl/>
        </w:rPr>
        <w:t>12 השעות האחרונות שמישהו</w:t>
      </w:r>
      <w:r w:rsidR="00374753">
        <w:rPr>
          <w:rtl/>
        </w:rPr>
        <w:t xml:space="preserve"> </w:t>
      </w:r>
      <w:r w:rsidRPr="00784950">
        <w:rPr>
          <w:rtl/>
        </w:rPr>
        <w:t>תמך בהצעות האוצר?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בכל זאת כולם יצביעו בעד? חוץ מחבר הכנסת בייגה שוחט, שפחות או</w:t>
      </w:r>
      <w:r w:rsidR="00374753">
        <w:rPr>
          <w:rtl/>
        </w:rPr>
        <w:t xml:space="preserve"> </w:t>
      </w:r>
      <w:r w:rsidRPr="00784950">
        <w:rPr>
          <w:rtl/>
        </w:rPr>
        <w:t>יותר אמר כמה דברים חיוביים, לא שמעתי, והקשבתי רוב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הקואליציה לא מדברת. היא לא מסתייגת.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תקווה, גברתי, שדווקא משום הדברים האלה שאנחנו דנים בהם, הצעות החוק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שהאוצר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הסכים</w:t>
      </w:r>
      <w:r w:rsidR="00374753">
        <w:rPr>
          <w:rtl/>
        </w:rPr>
        <w:t xml:space="preserve"> </w:t>
      </w:r>
      <w:r w:rsidRPr="00784950">
        <w:rPr>
          <w:rtl/>
        </w:rPr>
        <w:t>שהן לא יידונו בוועדת הכספים והן לא חלק אינטגרלי של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וחוק ההסדרים, אולי, אולי, אולי, דווקא משום כך, יכול להיות שתהיה אפשרות</w:t>
      </w:r>
      <w:r w:rsidR="00374753">
        <w:rPr>
          <w:rtl/>
        </w:rPr>
        <w:t xml:space="preserve"> </w:t>
      </w:r>
      <w:r w:rsidRPr="00784950">
        <w:rPr>
          <w:rtl/>
        </w:rPr>
        <w:t>שלא להעביר 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בכלל לא מבינה את חברי הכנסת, שפשוט יורים לעצמם ברגל.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למשל, הנושא של הסניגוריה הציבורית. שמענו פה את יושב</w:t>
      </w:r>
      <w:r w:rsidR="00374753">
        <w:rPr>
          <w:rtl/>
        </w:rPr>
        <w:t>-</w:t>
      </w:r>
      <w:r w:rsidRPr="00784950">
        <w:rPr>
          <w:rtl/>
        </w:rPr>
        <w:t>ראש ועדת החוקה, שהציג</w:t>
      </w:r>
      <w:r w:rsidR="00374753">
        <w:rPr>
          <w:rtl/>
        </w:rPr>
        <w:t xml:space="preserve"> </w:t>
      </w:r>
      <w:r w:rsidRPr="00784950">
        <w:rPr>
          <w:rtl/>
        </w:rPr>
        <w:t>את החוק מצד אחד, אבל מצד שני אמר: אנחנו נתנגד. אני מתנגד. אותו דבר גם בנושא של</w:t>
      </w:r>
      <w:r w:rsidR="00374753">
        <w:rPr>
          <w:rtl/>
        </w:rPr>
        <w:t xml:space="preserve"> </w:t>
      </w:r>
      <w:r w:rsidRPr="00784950">
        <w:rPr>
          <w:rtl/>
        </w:rPr>
        <w:t>הביטוח הלאומי, הקיצוץ במספר השבועות.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חוזר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ואומר </w:t>
      </w:r>
      <w:r w:rsidR="00374753">
        <w:rPr>
          <w:rtl/>
        </w:rPr>
        <w:t>–</w:t>
      </w:r>
      <w:r w:rsidRPr="00784950">
        <w:rPr>
          <w:rtl/>
        </w:rPr>
        <w:t xml:space="preserve"> אני מאוד מקווה, כחבר כנסת שנמצא רק שנה בכנסת הזאת, 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הגיע לכאן מתוך רצון לשמור ולקיים את הדמוקרטיה </w:t>
      </w:r>
      <w:r w:rsidR="00374753">
        <w:rPr>
          <w:rtl/>
        </w:rPr>
        <w:t>–</w:t>
      </w:r>
      <w:r w:rsidRPr="00784950">
        <w:rPr>
          <w:rtl/>
        </w:rPr>
        <w:t xml:space="preserve"> שאנחנו לא ניתן לדבר הזה לעבור,</w:t>
      </w:r>
      <w:r w:rsidR="00374753">
        <w:rPr>
          <w:rtl/>
        </w:rPr>
        <w:t xml:space="preserve"> </w:t>
      </w:r>
      <w:r w:rsidRPr="00784950">
        <w:rPr>
          <w:rtl/>
        </w:rPr>
        <w:t>משום שאני רואה בזה תקדים מסוכן מאוד, שיכול להתגלגל הלאה והלאה ויכול לחרוג מעבר</w:t>
      </w:r>
      <w:r w:rsidR="00374753">
        <w:rPr>
          <w:rtl/>
        </w:rPr>
        <w:t xml:space="preserve"> </w:t>
      </w:r>
      <w:r w:rsidRPr="00784950">
        <w:rPr>
          <w:rtl/>
        </w:rPr>
        <w:t>לדברים האלה ובעצם לפגוע קשות באושיות המשטר הדמוקרטי במדינת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לחזור</w:t>
      </w:r>
      <w:r w:rsidR="00374753">
        <w:rPr>
          <w:rtl/>
        </w:rPr>
        <w:t xml:space="preserve"> </w:t>
      </w:r>
      <w:r w:rsidRPr="00784950">
        <w:rPr>
          <w:rtl/>
        </w:rPr>
        <w:t>ולדבר על הנושא של הביטוח הלאומי. כיוון שהייתי בישיבה 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אותה ועדה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לומר לך שהמליאה כבר שמעה, הבנו את זה. אני ראיתי את זה בטלוויזיה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כשהוא היה פה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משפחת כהן בחיפה, ברחוב ההסתדרות 42, עוד לא שמעה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רוצה לדעת אם יש מישהו </w:t>
      </w:r>
      <w:r w:rsidR="00374753">
        <w:rPr>
          <w:rtl/>
        </w:rPr>
        <w:t>–</w:t>
      </w:r>
      <w:r w:rsidRPr="00784950">
        <w:rPr>
          <w:rtl/>
        </w:rPr>
        <w:t xml:space="preserve"> אני לא מאמינה. כבר דובר על החוק הזה של</w:t>
      </w:r>
      <w:r w:rsidR="00374753">
        <w:rPr>
          <w:rtl/>
        </w:rPr>
        <w:t xml:space="preserve"> </w:t>
      </w:r>
      <w:r w:rsidRPr="00784950">
        <w:rPr>
          <w:rtl/>
        </w:rPr>
        <w:t>הביטוח הלאומי.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הערות</w:t>
      </w:r>
      <w:r w:rsidR="00374753">
        <w:rPr>
          <w:rtl/>
        </w:rPr>
        <w:t xml:space="preserve"> </w:t>
      </w:r>
      <w:r w:rsidRPr="00784950">
        <w:rPr>
          <w:rtl/>
        </w:rPr>
        <w:t>קצרות.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 טל, ואתה גם יושב</w:t>
      </w:r>
      <w:r w:rsidR="00374753">
        <w:rPr>
          <w:rtl/>
        </w:rPr>
        <w:t>-</w:t>
      </w:r>
      <w:r w:rsidRPr="00784950">
        <w:rPr>
          <w:rtl/>
        </w:rPr>
        <w:t>ראש הוועדה, אני שמח</w:t>
      </w:r>
      <w:r w:rsidR="00374753">
        <w:rPr>
          <w:rtl/>
        </w:rPr>
        <w:t xml:space="preserve"> </w:t>
      </w:r>
      <w:r w:rsidRPr="00784950">
        <w:rPr>
          <w:rtl/>
        </w:rPr>
        <w:t>שהצלחנו</w:t>
      </w:r>
      <w:r w:rsidR="00374753">
        <w:rPr>
          <w:rtl/>
        </w:rPr>
        <w:t xml:space="preserve"> –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שישב בראש הישיבה וגם אני </w:t>
      </w:r>
      <w:r w:rsidR="00374753">
        <w:rPr>
          <w:rtl/>
        </w:rPr>
        <w:t>–</w:t>
      </w:r>
      <w:r w:rsidRPr="00784950">
        <w:rPr>
          <w:rtl/>
        </w:rPr>
        <w:t xml:space="preserve"> לתת לך עוד ממד</w:t>
      </w:r>
      <w:r w:rsidR="00374753">
        <w:rPr>
          <w:rtl/>
        </w:rPr>
        <w:t xml:space="preserve"> </w:t>
      </w:r>
      <w:r w:rsidRPr="00784950">
        <w:rPr>
          <w:rtl/>
        </w:rPr>
        <w:t>בעניין הזה.</w:t>
      </w:r>
      <w:r w:rsidR="00374753">
        <w:rPr>
          <w:rtl/>
        </w:rPr>
        <w:t xml:space="preserve"> </w:t>
      </w:r>
      <w:r w:rsidRPr="00784950">
        <w:rPr>
          <w:rtl/>
        </w:rPr>
        <w:t>אני אומר לך שזה בלתי אפשרי שהאוצר או אפילו הביטוח הלאומי יתחייב,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נקצר</w:t>
      </w:r>
      <w:r w:rsidR="00374753">
        <w:rPr>
          <w:rtl/>
        </w:rPr>
        <w:t xml:space="preserve"> </w:t>
      </w:r>
      <w:r w:rsidRPr="00784950">
        <w:rPr>
          <w:rtl/>
        </w:rPr>
        <w:t>את זה ל</w:t>
      </w:r>
      <w:r w:rsidR="00374753">
        <w:rPr>
          <w:rtl/>
        </w:rPr>
        <w:t>-</w:t>
      </w:r>
      <w:r w:rsidRPr="00784950">
        <w:rPr>
          <w:rtl/>
        </w:rPr>
        <w:t>13 שבועות, כל אחד יגיע לוועדה. זה פשוט בלתי אפשרי. שמענו את</w:t>
      </w:r>
      <w:r w:rsidR="00374753">
        <w:rPr>
          <w:rtl/>
        </w:rPr>
        <w:t xml:space="preserve"> </w:t>
      </w:r>
      <w:r w:rsidRPr="00784950">
        <w:rPr>
          <w:rtl/>
        </w:rPr>
        <w:t>הנתונים, והיום גם ב</w:t>
      </w:r>
      <w:r w:rsidR="00374753">
        <w:rPr>
          <w:rtl/>
        </w:rPr>
        <w:t>-</w:t>
      </w:r>
      <w:r w:rsidRPr="00784950">
        <w:rPr>
          <w:rtl/>
        </w:rPr>
        <w:t>26 שבועות הם לא עומדים.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הם עומדים. אנחנו מדברים רק על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0E2D5C">
      <w:pPr>
        <w:rPr>
          <w:rtl/>
        </w:rPr>
      </w:pPr>
      <w:r w:rsidRPr="00784950">
        <w:rPr>
          <w:rtl/>
        </w:rPr>
        <w:t>לא, אדוני, אתה טועה. יש לכם פה טעות. בנושא של ה</w:t>
      </w:r>
      <w:r w:rsidR="00374753">
        <w:rPr>
          <w:rtl/>
        </w:rPr>
        <w:t>-</w:t>
      </w:r>
      <w:r w:rsidR="000E2D5C">
        <w:rPr>
          <w:rFonts w:hint="cs"/>
          <w:rtl/>
        </w:rPr>
        <w:t>6.5%</w:t>
      </w:r>
      <w:r w:rsidRPr="00784950">
        <w:rPr>
          <w:rtl/>
        </w:rPr>
        <w:t xml:space="preserve"> הם אמרו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0E2D5C" w:rsidP="00374753">
      <w:pPr>
        <w:rPr>
          <w:rtl/>
        </w:rPr>
      </w:pPr>
      <w:r>
        <w:rPr>
          <w:rFonts w:hint="cs"/>
          <w:rtl/>
        </w:rPr>
        <w:t>6.5%</w:t>
      </w:r>
      <w:r w:rsidR="00784950" w:rsidRPr="00784950">
        <w:rPr>
          <w:rtl/>
        </w:rPr>
        <w:t xml:space="preserve"> נזקקים לכל 26 השבועות.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0E2D5C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להיות שהם בכלל לא מגיעים לוועדה. מי שעובר את 26 השבועות, הוא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את הוועדה. לכן הם באים ואומרים שנניח ש</w:t>
      </w:r>
      <w:r w:rsidR="00374753">
        <w:rPr>
          <w:rtl/>
        </w:rPr>
        <w:t>-</w:t>
      </w:r>
      <w:r w:rsidR="000E2D5C">
        <w:rPr>
          <w:rFonts w:hint="cs"/>
          <w:rtl/>
        </w:rPr>
        <w:t>6.5%</w:t>
      </w:r>
      <w:r w:rsidRPr="00784950">
        <w:rPr>
          <w:rtl/>
        </w:rPr>
        <w:t xml:space="preserve"> מגיעים בכלל לצורך בוועדה ואז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מצליחים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איכשהו לעמוד בעניין הזה של 26 השבועות.</w:t>
      </w:r>
      <w:r w:rsidR="00374753">
        <w:rPr>
          <w:rtl/>
        </w:rPr>
        <w:t xml:space="preserve"> </w:t>
      </w:r>
      <w:r w:rsidRPr="00784950">
        <w:rPr>
          <w:rtl/>
        </w:rPr>
        <w:t>אבל אם אנחנו נקצר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13 ונגיע ל</w:t>
      </w:r>
      <w:r w:rsidR="00374753">
        <w:rPr>
          <w:rtl/>
        </w:rPr>
        <w:t>-</w:t>
      </w:r>
      <w:r w:rsidR="00374753" w:rsidRPr="00784950">
        <w:rPr>
          <w:rtl/>
        </w:rPr>
        <w:t>30</w:t>
      </w:r>
      <w:r w:rsidR="00374753">
        <w:rPr>
          <w:rtl/>
        </w:rPr>
        <w:t>%</w:t>
      </w:r>
      <w:r w:rsidRPr="00784950">
        <w:rPr>
          <w:rtl/>
        </w:rPr>
        <w:t xml:space="preserve"> או ל</w:t>
      </w:r>
      <w:r w:rsidR="00374753">
        <w:rPr>
          <w:rtl/>
        </w:rPr>
        <w:t>-</w:t>
      </w:r>
      <w:r w:rsidR="00374753" w:rsidRPr="00784950">
        <w:rPr>
          <w:rtl/>
        </w:rPr>
        <w:t>40</w:t>
      </w:r>
      <w:r w:rsidR="00374753">
        <w:rPr>
          <w:rtl/>
        </w:rPr>
        <w:t>%</w:t>
      </w:r>
      <w:r w:rsidRPr="00784950">
        <w:rPr>
          <w:rtl/>
        </w:rPr>
        <w:t>, זה יהיה פשוט בלתי מציאותי, זה לא יקרה לעולם. להיפך,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ילך</w:t>
      </w:r>
      <w:r w:rsidR="00374753">
        <w:rPr>
          <w:rtl/>
        </w:rPr>
        <w:t xml:space="preserve"> </w:t>
      </w:r>
      <w:r w:rsidRPr="00784950">
        <w:rPr>
          <w:rtl/>
        </w:rPr>
        <w:t>ויאריך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משך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שאדם</w:t>
      </w:r>
      <w:r w:rsidR="00374753">
        <w:rPr>
          <w:rtl/>
        </w:rPr>
        <w:t xml:space="preserve"> </w:t>
      </w:r>
      <w:r w:rsidRPr="00784950">
        <w:rPr>
          <w:rtl/>
        </w:rPr>
        <w:t>יצטרך</w:t>
      </w:r>
      <w:r w:rsidR="00374753">
        <w:rPr>
          <w:rtl/>
        </w:rPr>
        <w:t xml:space="preserve"> </w:t>
      </w:r>
      <w:r w:rsidRPr="00784950">
        <w:rPr>
          <w:rtl/>
        </w:rPr>
        <w:t>לחכות עד שהוא יגיע לוועדה רפואית,</w:t>
      </w:r>
      <w:r w:rsidR="00374753">
        <w:rPr>
          <w:rtl/>
        </w:rPr>
        <w:t xml:space="preserve"> </w:t>
      </w:r>
      <w:r w:rsidRPr="00784950">
        <w:rPr>
          <w:rtl/>
        </w:rPr>
        <w:t>ובינתיים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מקבל</w:t>
      </w:r>
      <w:r w:rsidR="00374753">
        <w:rPr>
          <w:rtl/>
        </w:rPr>
        <w:t xml:space="preserve"> </w:t>
      </w:r>
      <w:r w:rsidRPr="00784950">
        <w:rPr>
          <w:rtl/>
        </w:rPr>
        <w:t>שום דבר. גם אם ועדה רפואית תפסוק אחר כך שמגיע לו והוא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יקבל רטרואקטיבית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לקח הלוואה בבנק.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תארו</w:t>
      </w:r>
      <w:r>
        <w:rPr>
          <w:rtl/>
        </w:rPr>
        <w:t xml:space="preserve"> </w:t>
      </w:r>
      <w:r w:rsidR="00784950" w:rsidRPr="00784950">
        <w:rPr>
          <w:rtl/>
        </w:rPr>
        <w:t>לכם</w:t>
      </w:r>
      <w:r>
        <w:rPr>
          <w:rtl/>
        </w:rPr>
        <w:t xml:space="preserve"> </w:t>
      </w:r>
      <w:r w:rsidR="00784950" w:rsidRPr="00784950">
        <w:rPr>
          <w:rtl/>
        </w:rPr>
        <w:t>שהוא</w:t>
      </w:r>
      <w:r>
        <w:rPr>
          <w:rtl/>
        </w:rPr>
        <w:t xml:space="preserve"> </w:t>
      </w:r>
      <w:r w:rsidR="00784950" w:rsidRPr="00784950">
        <w:rPr>
          <w:rtl/>
        </w:rPr>
        <w:t>יצטרך לחיות על האוברדרפט ומה הריבית תעשה לו. אנחנו</w:t>
      </w:r>
      <w:r>
        <w:rPr>
          <w:rtl/>
        </w:rPr>
        <w:t xml:space="preserve"> </w:t>
      </w:r>
      <w:r w:rsidR="00784950" w:rsidRPr="00784950">
        <w:rPr>
          <w:rtl/>
        </w:rPr>
        <w:t>יודעים איזה ריביות יש.</w:t>
      </w:r>
      <w:r>
        <w:rPr>
          <w:rtl/>
        </w:rPr>
        <w:t xml:space="preserve"> </w:t>
      </w:r>
      <w:r w:rsidR="00784950" w:rsidRPr="00784950">
        <w:rPr>
          <w:rtl/>
        </w:rPr>
        <w:t>לכן אני חושב שטוב שהוועדה לא קיבלה את עמדת האוצר, ואני</w:t>
      </w:r>
      <w:r>
        <w:rPr>
          <w:rtl/>
        </w:rPr>
        <w:t xml:space="preserve"> </w:t>
      </w:r>
      <w:r w:rsidR="00784950" w:rsidRPr="00784950">
        <w:rPr>
          <w:rtl/>
        </w:rPr>
        <w:t>מאמין שדווקא בנושא הזה כן נצליח לתקן את המצב.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 מישהו מחברי הכנסת חפץ לדבר?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אני.</w:t>
      </w:r>
      <w:r w:rsidR="00374753">
        <w:rPr>
          <w:rtl/>
        </w:rPr>
        <w:t xml:space="preserve"> </w:t>
      </w:r>
      <w:r w:rsidRPr="00784950">
        <w:rPr>
          <w:rtl/>
        </w:rPr>
        <w:t>גברתי היושבת בראש, אני רוצה לומר לך, שכאשר את יושבת כאן בראש, עדיין</w:t>
      </w:r>
      <w:r w:rsidR="00374753">
        <w:rPr>
          <w:rtl/>
        </w:rPr>
        <w:t xml:space="preserve"> </w:t>
      </w:r>
      <w:r w:rsidRPr="00784950">
        <w:rPr>
          <w:rtl/>
        </w:rPr>
        <w:t>מתקיימים כאן דיונים ענייניים.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איפה?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הבמה</w:t>
      </w:r>
      <w:r w:rsidR="00374753">
        <w:rPr>
          <w:rtl/>
        </w:rPr>
        <w:t xml:space="preserve"> </w:t>
      </w:r>
      <w:r w:rsidRPr="00784950">
        <w:rPr>
          <w:rtl/>
        </w:rPr>
        <w:t>הזאת. אני זוכר שמישהו כאן קרא שירים של נתן אלתרמן,</w:t>
      </w:r>
      <w:r w:rsidR="00374753">
        <w:rPr>
          <w:rtl/>
        </w:rPr>
        <w:t xml:space="preserve"> </w:t>
      </w:r>
      <w:r w:rsidRPr="00784950">
        <w:rPr>
          <w:rtl/>
        </w:rPr>
        <w:t>שלמדתי</w:t>
      </w:r>
      <w:r w:rsidR="00374753">
        <w:rPr>
          <w:rtl/>
        </w:rPr>
        <w:t xml:space="preserve"> </w:t>
      </w:r>
      <w:r w:rsidRPr="00784950">
        <w:rPr>
          <w:rtl/>
        </w:rPr>
        <w:t>אותם</w:t>
      </w:r>
      <w:r w:rsidR="00374753">
        <w:rPr>
          <w:rtl/>
        </w:rPr>
        <w:t xml:space="preserve"> </w:t>
      </w:r>
      <w:r w:rsidRPr="00784950">
        <w:rPr>
          <w:rtl/>
        </w:rPr>
        <w:t>אפילו בעל</w:t>
      </w:r>
      <w:r w:rsidR="00374753">
        <w:rPr>
          <w:rtl/>
        </w:rPr>
        <w:t>-</w:t>
      </w:r>
      <w:r w:rsidRPr="00784950">
        <w:rPr>
          <w:rtl/>
        </w:rPr>
        <w:t>פה. משהו כמו: "עננים על ראשינו הרוח איתן, המלאכה נעשתה</w:t>
      </w:r>
      <w:r w:rsidR="00374753">
        <w:rPr>
          <w:rtl/>
        </w:rPr>
        <w:t xml:space="preserve"> </w:t>
      </w:r>
      <w:r w:rsidRPr="00784950">
        <w:rPr>
          <w:rtl/>
        </w:rPr>
        <w:t>חי שמים, נרים כוס קפיטן, של ברכה קפיטן, עוד נשוב ניפגש על המים".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מבינה. תשכיל אותי, בשביל מה צריך את הסיפור הזה?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אגיד</w:t>
      </w:r>
      <w:r w:rsidR="00374753">
        <w:rPr>
          <w:rtl/>
        </w:rPr>
        <w:t xml:space="preserve"> </w:t>
      </w:r>
      <w:r w:rsidRPr="00784950">
        <w:rPr>
          <w:rtl/>
        </w:rPr>
        <w:t>לך.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קראו</w:t>
      </w:r>
      <w:r w:rsidR="00374753">
        <w:rPr>
          <w:rtl/>
        </w:rPr>
        <w:t xml:space="preserve"> </w:t>
      </w:r>
      <w:r w:rsidRPr="00784950">
        <w:rPr>
          <w:rtl/>
        </w:rPr>
        <w:t>מספר השירים שלו. אני זוכר שדדי צוקר היה קורא</w:t>
      </w:r>
      <w:r w:rsidR="00374753">
        <w:rPr>
          <w:rtl/>
        </w:rPr>
        <w:t xml:space="preserve"> </w:t>
      </w:r>
      <w:r w:rsidRPr="00784950">
        <w:rPr>
          <w:rtl/>
        </w:rPr>
        <w:t>מספר השירים שלו.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בשביל מה? בשביל למלא את החלל?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את יודעת.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מילא</w:t>
      </w:r>
      <w:r w:rsidR="00374753">
        <w:rPr>
          <w:rtl/>
        </w:rPr>
        <w:t xml:space="preserve"> </w:t>
      </w:r>
      <w:r w:rsidRPr="00784950">
        <w:rPr>
          <w:rtl/>
        </w:rPr>
        <w:t>אם היינו אופוזיציה ופתאום היינו מחליטים על שיתוף פעולה ונחום לנגנטל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מחליטים שכרגע יש הצבעה על חוק ההסדרים. הפתעה. אבל אני לא מבינה מה הסיפור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אגיד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מה הסיפור, ואני רוצה לקשור את זה לשירי אלתרמן, שאז דדי צוקר</w:t>
      </w:r>
      <w:r w:rsidR="00374753">
        <w:rPr>
          <w:rtl/>
        </w:rPr>
        <w:t xml:space="preserve"> </w:t>
      </w:r>
      <w:r w:rsidRPr="00784950">
        <w:rPr>
          <w:rtl/>
        </w:rPr>
        <w:t>וחברים אחרים, במקרה זה היה מהשמאל, קראו; בלי שום קשר, הם אוהבים שירה וזה בסדר.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הזכיר שם איזשהו דבר שאני אמרתי: איך הוא עושה את זה? הוא דיבר כל כך</w:t>
      </w:r>
      <w:r w:rsidR="00374753">
        <w:rPr>
          <w:rtl/>
        </w:rPr>
        <w:t xml:space="preserve"> </w:t>
      </w:r>
      <w:r w:rsidRPr="00784950">
        <w:rPr>
          <w:rtl/>
        </w:rPr>
        <w:t>יפה</w:t>
      </w:r>
      <w:r w:rsidR="00374753">
        <w:rPr>
          <w:rtl/>
        </w:rPr>
        <w:t xml:space="preserve"> </w:t>
      </w:r>
      <w:r w:rsidRPr="00784950">
        <w:rPr>
          <w:rtl/>
        </w:rPr>
        <w:t>ואמר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כמו,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אם אני זוכר היטב </w:t>
      </w:r>
      <w:r w:rsidR="00374753">
        <w:rPr>
          <w:rtl/>
        </w:rPr>
        <w:t>–</w:t>
      </w:r>
      <w:r w:rsidRPr="00784950">
        <w:rPr>
          <w:rtl/>
        </w:rPr>
        <w:t xml:space="preserve"> יום יבוא ואתה בזווית של פונדק תשב סב</w:t>
      </w:r>
      <w:r w:rsidR="00374753">
        <w:rPr>
          <w:rtl/>
        </w:rPr>
        <w:t xml:space="preserve"> </w:t>
      </w:r>
      <w:r w:rsidRPr="00784950">
        <w:rPr>
          <w:rtl/>
        </w:rPr>
        <w:t>ותחייך</w:t>
      </w:r>
      <w:r w:rsidR="00374753">
        <w:rPr>
          <w:rtl/>
        </w:rPr>
        <w:t xml:space="preserve"> </w:t>
      </w:r>
      <w:r w:rsidRPr="00784950">
        <w:rPr>
          <w:rtl/>
        </w:rPr>
        <w:t>ותירק</w:t>
      </w:r>
      <w:r w:rsidR="00374753">
        <w:rPr>
          <w:rtl/>
        </w:rPr>
        <w:t xml:space="preserve"> </w:t>
      </w:r>
      <w:r w:rsidRPr="00784950">
        <w:rPr>
          <w:rtl/>
        </w:rPr>
        <w:t>חתיכה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טבק</w:t>
      </w:r>
      <w:r w:rsidR="00374753">
        <w:rPr>
          <w:rtl/>
        </w:rPr>
        <w:t xml:space="preserve"> </w:t>
      </w:r>
      <w:r w:rsidRPr="00784950">
        <w:rPr>
          <w:rtl/>
        </w:rPr>
        <w:t>ותאמר:</w:t>
      </w:r>
      <w:r w:rsidR="00374753">
        <w:rPr>
          <w:rtl/>
        </w:rPr>
        <w:t xml:space="preserve"> </w:t>
      </w:r>
      <w:r w:rsidRPr="00784950">
        <w:rPr>
          <w:rtl/>
        </w:rPr>
        <w:t>כן, חבריה, זקנתי. הוא עשה כזה דבר ואני</w:t>
      </w:r>
      <w:r w:rsidR="00374753">
        <w:rPr>
          <w:rtl/>
        </w:rPr>
        <w:t xml:space="preserve"> </w:t>
      </w:r>
      <w:r w:rsidRPr="00784950">
        <w:rPr>
          <w:rtl/>
        </w:rPr>
        <w:t>אמרתי: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האנשים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עושים כאן מעל דוכן הכנסת? אני אומר את זה בקשר לנושא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עליו עכשיו</w:t>
      </w:r>
      <w:r w:rsidR="00374753">
        <w:rPr>
          <w:rtl/>
        </w:rPr>
        <w:t xml:space="preserve"> </w:t>
      </w:r>
      <w:r w:rsidRPr="00784950">
        <w:rPr>
          <w:rtl/>
        </w:rPr>
        <w:t>ודיבר</w:t>
      </w:r>
      <w:r w:rsidR="00374753">
        <w:rPr>
          <w:rtl/>
        </w:rPr>
        <w:t xml:space="preserve"> </w:t>
      </w:r>
      <w:r w:rsidRPr="00784950">
        <w:rPr>
          <w:rtl/>
        </w:rPr>
        <w:t>עליו לפני כשעתיים או שלוש שעות חבר הכנסת</w:t>
      </w:r>
      <w:r w:rsidR="00374753">
        <w:rPr>
          <w:rtl/>
        </w:rPr>
        <w:t xml:space="preserve"> </w:t>
      </w:r>
      <w:r w:rsidRPr="00784950">
        <w:rPr>
          <w:rtl/>
        </w:rPr>
        <w:t>לנגנטל.</w:t>
      </w:r>
      <w:r w:rsidR="00374753">
        <w:rPr>
          <w:rtl/>
        </w:rPr>
        <w:t xml:space="preserve"> </w:t>
      </w: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הכבוד לחברי הטוב לנגנטל, שממלא פה את ספסלי הקואליציה</w:t>
      </w:r>
      <w:r w:rsidR="00374753">
        <w:rPr>
          <w:rtl/>
        </w:rPr>
        <w:t xml:space="preserve"> </w:t>
      </w:r>
      <w:r w:rsidRPr="00784950">
        <w:rPr>
          <w:rtl/>
        </w:rPr>
        <w:t>והאופוזיציה, אנחנו לא עושים צחוק מעצמנו?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אני לא מבינה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לצורך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הביאו לנו תגבור, את נציג האוצר, שיכתוב את כל הדברים</w:t>
      </w:r>
      <w:r w:rsidR="00374753">
        <w:rPr>
          <w:rtl/>
        </w:rPr>
        <w:t xml:space="preserve"> </w:t>
      </w:r>
      <w:r w:rsidRPr="00784950">
        <w:rPr>
          <w:rtl/>
        </w:rPr>
        <w:t>הללו.</w:t>
      </w:r>
      <w:r w:rsidR="00374753">
        <w:rPr>
          <w:rtl/>
        </w:rPr>
        <w:t xml:space="preserve"> </w:t>
      </w:r>
      <w:r w:rsidRPr="00784950">
        <w:rPr>
          <w:rtl/>
        </w:rPr>
        <w:t>אני לא יודע מה הם מיישמים ממה שאנחנו אומרים ומה לא, אבל בסדר, הם עושים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מלאכתם.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הביאו תגבור כדי שיהיה עוד איזשהו צופה ששומע אותנו, אבל אנחנו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צחוק מעצמנו.</w:t>
      </w:r>
      <w:r w:rsidR="00374753">
        <w:rPr>
          <w:rtl/>
        </w:rPr>
        <w:t xml:space="preserve"> </w:t>
      </w:r>
      <w:r w:rsidRPr="00784950">
        <w:rPr>
          <w:rtl/>
        </w:rPr>
        <w:t>במו ידינו אנחנו גורמים לזילות של הבית הזה, ואנחנו מתפלאים</w:t>
      </w:r>
      <w:r w:rsidR="00374753">
        <w:rPr>
          <w:rtl/>
        </w:rPr>
        <w:t xml:space="preserve"> </w:t>
      </w:r>
      <w:r w:rsidRPr="00784950">
        <w:rPr>
          <w:rtl/>
        </w:rPr>
        <w:t>לאחר מכן על כך שבסקרים אנחנו נמצאים אי</w:t>
      </w:r>
      <w:r w:rsidR="00374753">
        <w:rPr>
          <w:rtl/>
        </w:rPr>
        <w:t>-</w:t>
      </w:r>
      <w:r w:rsidRPr="00784950">
        <w:rPr>
          <w:rtl/>
        </w:rPr>
        <w:t>שם בתחתית הסולם.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מחזק את ידיו של חבר הכנסת לנגנטל, שדיבר, כאמור, בנושא הזה, ואמר שכדאי</w:t>
      </w:r>
      <w:r w:rsidR="00374753">
        <w:rPr>
          <w:rtl/>
        </w:rPr>
        <w:t xml:space="preserve"> </w:t>
      </w:r>
      <w:r w:rsidRPr="00784950">
        <w:rPr>
          <w:rtl/>
        </w:rPr>
        <w:t>להפסיק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הריטואל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רוצים לדון? לא צריך לעשות צחוק מהעבודה. שיקבעו</w:t>
      </w:r>
      <w:r w:rsidR="00374753">
        <w:rPr>
          <w:rtl/>
        </w:rPr>
        <w:t xml:space="preserve"> </w:t>
      </w:r>
      <w:r w:rsidRPr="00784950">
        <w:rPr>
          <w:rtl/>
        </w:rPr>
        <w:t>שעתיים</w:t>
      </w:r>
      <w:r w:rsidR="00374753">
        <w:rPr>
          <w:rtl/>
        </w:rPr>
        <w:t>-</w:t>
      </w:r>
      <w:r w:rsidRPr="00784950">
        <w:rPr>
          <w:rtl/>
        </w:rPr>
        <w:t>שלוש</w:t>
      </w:r>
      <w:r w:rsidR="00374753">
        <w:rPr>
          <w:rtl/>
        </w:rPr>
        <w:t>-</w:t>
      </w:r>
      <w:r w:rsidRPr="00784950">
        <w:rPr>
          <w:rtl/>
        </w:rPr>
        <w:t>ארבע</w:t>
      </w:r>
      <w:r w:rsidR="00374753">
        <w:rPr>
          <w:rtl/>
        </w:rPr>
        <w:t xml:space="preserve"> </w:t>
      </w:r>
      <w:r w:rsidRPr="00784950">
        <w:rPr>
          <w:rtl/>
        </w:rPr>
        <w:t>שעות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דיונים רציניים, הכנסת תהיה לא מלאה מפה לפה, אבל </w:t>
      </w:r>
      <w:r w:rsidR="00374753" w:rsidRPr="00784950">
        <w:rPr>
          <w:rtl/>
        </w:rPr>
        <w:t>50</w:t>
      </w:r>
      <w:r w:rsidR="00374753">
        <w:rPr>
          <w:rtl/>
        </w:rPr>
        <w:t xml:space="preserve">% </w:t>
      </w:r>
      <w:r w:rsidRPr="00784950">
        <w:rPr>
          <w:rtl/>
        </w:rPr>
        <w:t>מחברי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כאן.</w:t>
      </w:r>
      <w:r w:rsidR="00374753">
        <w:rPr>
          <w:rtl/>
        </w:rPr>
        <w:t xml:space="preserve"> </w:t>
      </w:r>
      <w:r w:rsidRPr="00784950">
        <w:rPr>
          <w:rtl/>
        </w:rPr>
        <w:t>שישמעו,</w:t>
      </w:r>
      <w:r w:rsidR="00374753">
        <w:rPr>
          <w:rtl/>
        </w:rPr>
        <w:t xml:space="preserve"> </w:t>
      </w:r>
      <w:r w:rsidRPr="00784950">
        <w:rPr>
          <w:rtl/>
        </w:rPr>
        <w:t>שמישהו מהשרים ישמע מה שאני אומר, ששר האוצר</w:t>
      </w:r>
      <w:r w:rsidR="00374753">
        <w:rPr>
          <w:rtl/>
        </w:rPr>
        <w:t xml:space="preserve"> </w:t>
      </w:r>
      <w:r w:rsidRPr="00784950">
        <w:rPr>
          <w:rtl/>
        </w:rPr>
        <w:t>יקשיב</w:t>
      </w:r>
      <w:r w:rsidR="00374753">
        <w:rPr>
          <w:rtl/>
        </w:rPr>
        <w:t xml:space="preserve"> </w:t>
      </w:r>
      <w:r w:rsidRPr="00784950">
        <w:rPr>
          <w:rtl/>
        </w:rPr>
        <w:t>למה שאני אומר. אולי יהיה מישהו, צדיק אחד בסדום מתוך 50 חברי הכנסת שיהיו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וידברו על הנושא, אולי הוא יבריק איזו הברקה או איזו הצעה שאפילו האוצר יוכל</w:t>
      </w:r>
      <w:r w:rsidR="00374753">
        <w:rPr>
          <w:rtl/>
        </w:rPr>
        <w:t xml:space="preserve"> </w:t>
      </w:r>
      <w:r w:rsidRPr="00784950">
        <w:rPr>
          <w:rtl/>
        </w:rPr>
        <w:t>לאמץ אותה והוא יוכל לתרום איזו תרומה סגולית לתקציב.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קרה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בדברי</w:t>
      </w:r>
      <w:r w:rsidR="00374753">
        <w:rPr>
          <w:rtl/>
        </w:rPr>
        <w:t xml:space="preserve"> </w:t>
      </w:r>
      <w:r w:rsidRPr="00784950">
        <w:rPr>
          <w:rtl/>
        </w:rPr>
        <w:t>ימי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שהתקבלה</w:t>
      </w:r>
      <w:r w:rsidR="00374753">
        <w:rPr>
          <w:rtl/>
        </w:rPr>
        <w:t xml:space="preserve"> </w:t>
      </w:r>
      <w:r w:rsidRPr="00784950">
        <w:rPr>
          <w:rtl/>
        </w:rPr>
        <w:t>איזו</w:t>
      </w:r>
      <w:r w:rsidR="00374753">
        <w:rPr>
          <w:rtl/>
        </w:rPr>
        <w:t xml:space="preserve"> </w:t>
      </w:r>
      <w:r w:rsidRPr="00784950">
        <w:rPr>
          <w:rtl/>
        </w:rPr>
        <w:t>הערה?</w:t>
      </w:r>
      <w:r w:rsidR="00374753">
        <w:rPr>
          <w:rtl/>
        </w:rPr>
        <w:t xml:space="preserve"> </w:t>
      </w:r>
      <w:r w:rsidRPr="00784950">
        <w:rPr>
          <w:rtl/>
        </w:rPr>
        <w:t>צריך לשאול את</w:t>
      </w:r>
      <w:r w:rsidR="00374753">
        <w:rPr>
          <w:rtl/>
        </w:rPr>
        <w:t xml:space="preserve"> </w:t>
      </w:r>
      <w:r w:rsidRPr="00784950">
        <w:rPr>
          <w:rtl/>
        </w:rPr>
        <w:t>ההיסטוריונים של הכנסת אם התקבלה איזו הערה. אני לא מאמינה.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רציתי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לחברי הטוב ובן סיעתי, סגן שר האוצר יצחק כהן, שאני מצפה</w:t>
      </w:r>
      <w:r w:rsidR="00374753">
        <w:rPr>
          <w:rtl/>
        </w:rPr>
        <w:t xml:space="preserve"> </w:t>
      </w:r>
      <w:r w:rsidRPr="00784950">
        <w:rPr>
          <w:rtl/>
        </w:rPr>
        <w:t>ומייחל</w:t>
      </w:r>
      <w:r w:rsidR="00374753">
        <w:rPr>
          <w:rtl/>
        </w:rPr>
        <w:t xml:space="preserve"> </w:t>
      </w:r>
      <w:r w:rsidRPr="00784950">
        <w:rPr>
          <w:rtl/>
        </w:rPr>
        <w:t>ליום</w:t>
      </w:r>
      <w:r w:rsidR="00374753">
        <w:rPr>
          <w:rtl/>
        </w:rPr>
        <w:t xml:space="preserve"> </w:t>
      </w:r>
      <w:r w:rsidRPr="00784950">
        <w:rPr>
          <w:rtl/>
        </w:rPr>
        <w:t>שהוא יבוא ויאמר, כי הרי הוא מגיב בשם שר האוצר על הצעה כזאת או 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הצעה אחרת, ולדעתי לפעמים, לא תמיד, פעם אחת לפחות </w:t>
      </w:r>
      <w:r w:rsidR="00374753">
        <w:rPr>
          <w:rtl/>
        </w:rPr>
        <w:t>–</w:t>
      </w:r>
      <w:r w:rsidRPr="00784950">
        <w:rPr>
          <w:rtl/>
        </w:rPr>
        <w:t xml:space="preserve"> הרי אנשי האוצר כותבים לו את</w:t>
      </w:r>
      <w:r w:rsidR="00374753">
        <w:rPr>
          <w:rtl/>
        </w:rPr>
        <w:t xml:space="preserve"> </w:t>
      </w:r>
      <w:r w:rsidRPr="00784950">
        <w:rPr>
          <w:rtl/>
        </w:rPr>
        <w:t>הטקסט</w:t>
      </w:r>
      <w:r w:rsidR="00374753">
        <w:rPr>
          <w:rtl/>
        </w:rPr>
        <w:t xml:space="preserve"> </w:t>
      </w:r>
      <w:r w:rsidRPr="00784950">
        <w:rPr>
          <w:rtl/>
        </w:rPr>
        <w:t>כהתייחסות להצעת חוק כזאת והוא יכול לומר: ראו, רבותי, העמדה של האוצר היא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ואז הוא יקרא </w:t>
      </w:r>
      <w:r w:rsidR="00374753">
        <w:rPr>
          <w:rtl/>
        </w:rPr>
        <w:t>–</w:t>
      </w:r>
      <w:r w:rsidRPr="00784950">
        <w:rPr>
          <w:rtl/>
        </w:rPr>
        <w:t xml:space="preserve"> כזאת וכזאת וכזאת, אבל אני סבור שזה לא נכון ולא ראוי ולא צריך</w:t>
      </w:r>
      <w:r w:rsidR="00374753">
        <w:rPr>
          <w:rtl/>
        </w:rPr>
        <w:t xml:space="preserve"> </w:t>
      </w:r>
      <w:r w:rsidRPr="00784950">
        <w:rPr>
          <w:rtl/>
        </w:rPr>
        <w:t>לתמוך בזה.</w:t>
      </w:r>
      <w:r w:rsidR="00374753">
        <w:rPr>
          <w:rtl/>
        </w:rPr>
        <w:t xml:space="preserve"> </w:t>
      </w:r>
      <w:r w:rsidRPr="00784950">
        <w:rPr>
          <w:rtl/>
        </w:rPr>
        <w:t>אני מבין שיש איזונים כלשהם, לפעמים הוא מסכים ולפעמים הוא לא מסכים.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קורה</w:t>
      </w:r>
      <w:r w:rsidR="00374753">
        <w:rPr>
          <w:rtl/>
        </w:rPr>
        <w:t xml:space="preserve"> </w:t>
      </w:r>
      <w:r w:rsidRPr="00784950">
        <w:rPr>
          <w:rtl/>
        </w:rPr>
        <w:t>לכל סגני השרים שהמשרדים השונים מציגים להם עמדה מקצועית, הם באים לכאן</w:t>
      </w:r>
      <w:r w:rsidR="00374753">
        <w:rPr>
          <w:rtl/>
        </w:rPr>
        <w:t xml:space="preserve"> </w:t>
      </w:r>
      <w:r w:rsidRPr="00784950">
        <w:rPr>
          <w:rtl/>
        </w:rPr>
        <w:t>וקוראים את הדברים מהטקסט המוכן. זה לא רציני, ממש לא רציני.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הראשון</w:t>
      </w:r>
      <w:r w:rsidR="00374753">
        <w:rPr>
          <w:rtl/>
        </w:rPr>
        <w:t xml:space="preserve"> </w:t>
      </w:r>
      <w:r w:rsidRPr="00784950">
        <w:rPr>
          <w:rtl/>
        </w:rPr>
        <w:t>שרציתי</w:t>
      </w:r>
      <w:r w:rsidR="00374753">
        <w:rPr>
          <w:rtl/>
        </w:rPr>
        <w:t xml:space="preserve"> </w:t>
      </w:r>
      <w:r w:rsidRPr="00784950">
        <w:rPr>
          <w:rtl/>
        </w:rPr>
        <w:t>להזכיר, ויש נושא נוסף שאני חושב שהוא חשוב והוא</w:t>
      </w:r>
      <w:r w:rsidR="00374753">
        <w:rPr>
          <w:rtl/>
        </w:rPr>
        <w:t xml:space="preserve"> </w:t>
      </w:r>
      <w:r w:rsidRPr="00784950">
        <w:rPr>
          <w:rtl/>
        </w:rPr>
        <w:t>קשור</w:t>
      </w:r>
      <w:r w:rsidR="00374753">
        <w:rPr>
          <w:rtl/>
        </w:rPr>
        <w:t xml:space="preserve"> </w:t>
      </w:r>
      <w:r w:rsidRPr="00784950">
        <w:rPr>
          <w:rtl/>
        </w:rPr>
        <w:t>גם לנושא הזה, וטוב שנציג האוצר יושב כאן. אני סבור, שמנכ"ל האוצר, ואין לי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כנגד</w:t>
      </w:r>
      <w:r w:rsidR="00374753">
        <w:rPr>
          <w:rtl/>
        </w:rPr>
        <w:t xml:space="preserve"> </w:t>
      </w:r>
      <w:r w:rsidRPr="00784950">
        <w:rPr>
          <w:rtl/>
        </w:rPr>
        <w:t>מנכ"ל</w:t>
      </w:r>
      <w:r w:rsidR="00374753">
        <w:rPr>
          <w:rtl/>
        </w:rPr>
        <w:t xml:space="preserve"> </w:t>
      </w:r>
      <w:r w:rsidRPr="00784950">
        <w:rPr>
          <w:rtl/>
        </w:rPr>
        <w:t>האוצר הנוכחי, מראני, צריך לפנות את תפקידו ומהר. צריך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שיתפטר?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קורא לו להתפטר ומהר. מנכ"ל האוצר הציג כאן מצג שווא, העביר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נתונים</w:t>
      </w:r>
      <w:r w:rsidR="00374753">
        <w:rPr>
          <w:rtl/>
        </w:rPr>
        <w:t xml:space="preserve"> </w:t>
      </w:r>
      <w:r w:rsidRPr="00784950">
        <w:rPr>
          <w:rtl/>
        </w:rPr>
        <w:t>מוטעים,</w:t>
      </w:r>
      <w:r w:rsidR="00374753">
        <w:rPr>
          <w:rtl/>
        </w:rPr>
        <w:t xml:space="preserve"> </w:t>
      </w:r>
      <w:r w:rsidRPr="00784950">
        <w:rPr>
          <w:rtl/>
        </w:rPr>
        <w:t>כשהוא</w:t>
      </w:r>
      <w:r w:rsidR="00374753">
        <w:rPr>
          <w:rtl/>
        </w:rPr>
        <w:t xml:space="preserve"> </w:t>
      </w:r>
      <w:r w:rsidRPr="00784950">
        <w:rPr>
          <w:rtl/>
        </w:rPr>
        <w:t>יודע בעליל שהם מוטעים. אדם כמוני, שבקושי גמר</w:t>
      </w:r>
      <w:r w:rsidR="00374753">
        <w:rPr>
          <w:rtl/>
        </w:rPr>
        <w:t xml:space="preserve"> </w:t>
      </w:r>
      <w:r w:rsidRPr="00784950">
        <w:rPr>
          <w:rtl/>
        </w:rPr>
        <w:t>בית</w:t>
      </w:r>
      <w:r w:rsidR="00374753">
        <w:rPr>
          <w:rtl/>
        </w:rPr>
        <w:t>-</w:t>
      </w:r>
      <w:r w:rsidRPr="00784950">
        <w:rPr>
          <w:rtl/>
        </w:rPr>
        <w:t>ספר יסודי, נסמך על מה שהוא אומר 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איך אתה יודע שזה מנכ"ל משרד האוצר ולא שר האוצר?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הרבה</w:t>
      </w:r>
      <w:r w:rsidR="00374753">
        <w:rPr>
          <w:rtl/>
        </w:rPr>
        <w:t xml:space="preserve"> </w:t>
      </w:r>
      <w:r w:rsidRPr="00784950">
        <w:rPr>
          <w:rtl/>
        </w:rPr>
        <w:t>פעמים.</w:t>
      </w:r>
      <w:r w:rsidR="00374753">
        <w:rPr>
          <w:rtl/>
        </w:rPr>
        <w:t xml:space="preserve"> </w:t>
      </w:r>
      <w:r w:rsidRPr="00784950">
        <w:rPr>
          <w:rtl/>
        </w:rPr>
        <w:t>שמעתי אותו במו פיו בצורה מפורשת. את יכולה לומר</w:t>
      </w:r>
      <w:r w:rsidR="00374753">
        <w:rPr>
          <w:rtl/>
        </w:rPr>
        <w:t xml:space="preserve"> </w:t>
      </w:r>
      <w:r w:rsidRPr="00784950">
        <w:rPr>
          <w:rtl/>
        </w:rPr>
        <w:t>שאחריות מיניסטריאלית מוטלת על השר שלו, וזה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איזה נתונים? איזה נתונים?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0E2D5C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דבק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="00374753" w:rsidRPr="00784950">
        <w:rPr>
          <w:rtl/>
        </w:rPr>
        <w:t>4</w:t>
      </w:r>
      <w:r w:rsidR="00374753">
        <w:rPr>
          <w:rtl/>
        </w:rPr>
        <w:t xml:space="preserve">% </w:t>
      </w:r>
      <w:r w:rsidRPr="00784950">
        <w:rPr>
          <w:rtl/>
        </w:rPr>
        <w:t>צמיחה, כשהוא ידע ככלכלן, ככלכלן בכיר, שזה לא נכון וזה מצג</w:t>
      </w:r>
      <w:r w:rsidR="00374753">
        <w:rPr>
          <w:rtl/>
        </w:rPr>
        <w:t xml:space="preserve"> </w:t>
      </w:r>
      <w:r w:rsidRPr="00784950">
        <w:rPr>
          <w:rtl/>
        </w:rPr>
        <w:t>שווא.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ידע שהוא מטעה אותי ועוד 120 חברי כנסת אחרים. ואני, בכוחותי הדלים,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מה אני מבין בכלכלה? אומרים לי אנשי האוצר שיהיו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צמיחה, ואני סומך על זה.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כלים</w:t>
      </w:r>
      <w:r w:rsidR="00374753">
        <w:rPr>
          <w:rtl/>
        </w:rPr>
        <w:t xml:space="preserve"> </w:t>
      </w:r>
      <w:r w:rsidRPr="00784950">
        <w:rPr>
          <w:rtl/>
        </w:rPr>
        <w:t>לבדוק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אין לי כלים לבדוק אם יהיו </w:t>
      </w:r>
      <w:r w:rsidR="000E2D5C">
        <w:rPr>
          <w:rFonts w:hint="cs"/>
          <w:rtl/>
        </w:rPr>
        <w:t>1.5%</w:t>
      </w:r>
      <w:r w:rsidRPr="00784950">
        <w:rPr>
          <w:rtl/>
        </w:rPr>
        <w:t xml:space="preserve"> צמיחה,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צמיחה או </w:t>
      </w:r>
      <w:r w:rsidR="00374753" w:rsidRPr="00784950">
        <w:rPr>
          <w:rtl/>
        </w:rPr>
        <w:t>6</w:t>
      </w:r>
      <w:r w:rsidR="00374753">
        <w:rPr>
          <w:rtl/>
        </w:rPr>
        <w:t xml:space="preserve">% </w:t>
      </w:r>
      <w:r w:rsidRPr="00784950">
        <w:rPr>
          <w:rtl/>
        </w:rPr>
        <w:t>צמיחה. אומר לי האוצר כך, ואני בונה על זה. על</w:t>
      </w:r>
      <w:r w:rsidR="00374753">
        <w:rPr>
          <w:rtl/>
        </w:rPr>
        <w:t>-</w:t>
      </w:r>
      <w:r w:rsidRPr="00784950">
        <w:rPr>
          <w:rtl/>
        </w:rPr>
        <w:t>פי זה, אגב, אני אצביע כך או אצביע</w:t>
      </w:r>
      <w:r w:rsidR="00374753">
        <w:rPr>
          <w:rtl/>
        </w:rPr>
        <w:t xml:space="preserve"> </w:t>
      </w:r>
      <w:r w:rsidRPr="00784950">
        <w:rPr>
          <w:rtl/>
        </w:rPr>
        <w:t>אחרת.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לגרום במזיד לכך שאני אצביע בדיוק הפוך ממה שהייתי צריך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כשהוא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>. אבל כנראה זה לא מחזיק מים וזה מופרך מיסודו. אם 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אומר שיהיו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ויהיו רק </w:t>
      </w:r>
      <w:r w:rsidR="00374753" w:rsidRPr="00784950">
        <w:rPr>
          <w:rtl/>
        </w:rPr>
        <w:t>3</w:t>
      </w:r>
      <w:r w:rsidR="000E2D5C">
        <w:rPr>
          <w:rFonts w:hint="cs"/>
          <w:rtl/>
        </w:rPr>
        <w:t>.5%</w:t>
      </w:r>
      <w:r w:rsidRPr="00784950">
        <w:rPr>
          <w:rtl/>
        </w:rPr>
        <w:t>, בסדר, יש סטייה.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בנק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בשלוש השנים האחרונות, לא משיג את היעדים שהמדינה</w:t>
      </w:r>
      <w:r w:rsidR="00374753">
        <w:rPr>
          <w:rtl/>
        </w:rPr>
        <w:t xml:space="preserve"> </w:t>
      </w:r>
      <w:r w:rsidRPr="00784950">
        <w:rPr>
          <w:rtl/>
        </w:rPr>
        <w:t>מציבה לעצמה, ואני חושב שזה גם חמור. זה כמו, גברתי, אם אני עושה אנלוגיה, שהכנסת</w:t>
      </w:r>
      <w:r w:rsidR="00374753">
        <w:rPr>
          <w:rtl/>
        </w:rPr>
        <w:t xml:space="preserve"> </w:t>
      </w:r>
      <w:r w:rsidRPr="00784950">
        <w:rPr>
          <w:rtl/>
        </w:rPr>
        <w:t>הזאת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יורו לרמטכ"ל לכבוש את סוריה והצבא יכבוש את ירדן. זה בדיוק מה</w:t>
      </w:r>
      <w:r w:rsidR="00374753">
        <w:rPr>
          <w:rtl/>
        </w:rPr>
        <w:t xml:space="preserve"> </w:t>
      </w:r>
      <w:r w:rsidRPr="00784950">
        <w:rPr>
          <w:rtl/>
        </w:rPr>
        <w:t>שקורה.</w:t>
      </w:r>
      <w:r w:rsidR="00374753">
        <w:rPr>
          <w:rtl/>
        </w:rPr>
        <w:t xml:space="preserve"> </w:t>
      </w:r>
      <w:r w:rsidRPr="00784950">
        <w:rPr>
          <w:rtl/>
        </w:rPr>
        <w:t>מציבים יעד מסוים, ובנק ישראל לוקח לו מקדמים נוספים כאלה ואחרים, ובשלוש</w:t>
      </w:r>
      <w:r w:rsidR="00374753">
        <w:rPr>
          <w:rtl/>
        </w:rPr>
        <w:t xml:space="preserve"> </w:t>
      </w:r>
      <w:r w:rsidRPr="00784950">
        <w:rPr>
          <w:rtl/>
        </w:rPr>
        <w:t>או בארבע השנים האחרונות הוא לא השיג, אף לא פעם אחת, את היעדים שהציבו 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אל תשכח שאת התקציב הם הכינו ביוני</w:t>
      </w:r>
      <w:r w:rsidR="00374753">
        <w:rPr>
          <w:rtl/>
        </w:rPr>
        <w:t>-</w:t>
      </w:r>
      <w:r w:rsidRPr="00784950">
        <w:rPr>
          <w:rtl/>
        </w:rPr>
        <w:t>יולי 2001.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השנה האחרונה, אלא על לפני שנתיים ולפני שלוש שנים ולפני</w:t>
      </w:r>
      <w:r w:rsidR="00374753">
        <w:rPr>
          <w:rtl/>
        </w:rPr>
        <w:t xml:space="preserve"> </w:t>
      </w:r>
      <w:r w:rsidRPr="00784950">
        <w:rPr>
          <w:rtl/>
        </w:rPr>
        <w:t>ארבע שנים. היתה מדיניות מרסנת שכזאת ורצו להיות יותר צדיקים מהאפיפיור.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בעצם אתה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אומר, שאם הם היו נוקטים דרך זהירות, זה מה שאתה ממליץ להם </w:t>
      </w:r>
      <w:r w:rsidR="00374753">
        <w:rPr>
          <w:rtl/>
        </w:rPr>
        <w:t>–</w:t>
      </w:r>
      <w:r w:rsidRPr="00784950">
        <w:rPr>
          <w:rtl/>
        </w:rPr>
        <w:t xml:space="preserve"> אחרת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פעם הם לא מתבדים. הם ייקחו לחומרה בכל התחזיות שלהם, ומה המשמעות של זה? שהם</w:t>
      </w:r>
      <w:r w:rsidR="00374753">
        <w:rPr>
          <w:rtl/>
        </w:rPr>
        <w:t xml:space="preserve"> </w:t>
      </w:r>
      <w:r w:rsidRPr="00784950">
        <w:rPr>
          <w:rtl/>
        </w:rPr>
        <w:t>לא יכולים בכלל לתת כסף?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מי? בנק ישראל?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כרגע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בנק ישראל, שהממשלה מציבה לו יעדים. המדינה מציבה לבנק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יעדים,</w:t>
      </w:r>
      <w:r w:rsidR="00374753">
        <w:rPr>
          <w:rtl/>
        </w:rPr>
        <w:t xml:space="preserve"> </w:t>
      </w:r>
      <w:r w:rsidRPr="00784950">
        <w:rPr>
          <w:rtl/>
        </w:rPr>
        <w:t>ובנק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מצליח להשיגם; לא רק שהוא לא מצליח אלא הוא נכשל</w:t>
      </w:r>
      <w:r w:rsidR="00374753">
        <w:rPr>
          <w:rtl/>
        </w:rPr>
        <w:t xml:space="preserve"> </w:t>
      </w:r>
      <w:r w:rsidRPr="00784950">
        <w:rPr>
          <w:rtl/>
        </w:rPr>
        <w:t>בהשגת</w:t>
      </w:r>
      <w:r w:rsidR="00374753">
        <w:rPr>
          <w:rtl/>
        </w:rPr>
        <w:t xml:space="preserve"> </w:t>
      </w:r>
      <w:r w:rsidRPr="00784950">
        <w:rPr>
          <w:rtl/>
        </w:rPr>
        <w:t>היעדים.</w:t>
      </w:r>
      <w:r w:rsidR="00374753">
        <w:rPr>
          <w:rtl/>
        </w:rPr>
        <w:t xml:space="preserve"> </w:t>
      </w:r>
      <w:r w:rsidRPr="00784950">
        <w:rPr>
          <w:rtl/>
        </w:rPr>
        <w:t>הוא גורם לכך שעל גב אותן שכבות חלשות הוא גורם לריסון, למצב של</w:t>
      </w:r>
      <w:r w:rsidR="00374753">
        <w:rPr>
          <w:rtl/>
        </w:rPr>
        <w:t xml:space="preserve"> </w:t>
      </w:r>
      <w:r w:rsidRPr="00784950">
        <w:rPr>
          <w:rtl/>
        </w:rPr>
        <w:t>חוסר</w:t>
      </w:r>
      <w:r w:rsidR="00374753">
        <w:rPr>
          <w:rtl/>
        </w:rPr>
        <w:t xml:space="preserve"> </w:t>
      </w:r>
      <w:r w:rsidRPr="00784950">
        <w:rPr>
          <w:rtl/>
        </w:rPr>
        <w:t>צמיחה.</w:t>
      </w:r>
      <w:r w:rsidR="00374753">
        <w:rPr>
          <w:rtl/>
        </w:rPr>
        <w:t xml:space="preserve"> </w:t>
      </w:r>
      <w:r w:rsidRPr="00784950">
        <w:rPr>
          <w:rtl/>
        </w:rPr>
        <w:t>הוא גורם לכך שכתוצאה מכך יש אבטלה וכתוצאה מכך אנשים נזרקים למעגל</w:t>
      </w:r>
      <w:r w:rsidR="00374753">
        <w:rPr>
          <w:rtl/>
        </w:rPr>
        <w:t xml:space="preserve"> </w:t>
      </w:r>
      <w:r w:rsidRPr="00784950">
        <w:rPr>
          <w:rtl/>
        </w:rPr>
        <w:t>האבטלה וגורם לבעיה חברתית קשה ועוד כהנה וכהנה.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עומדת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בדיחה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קצה הלשון. רציתי להגיד לחברי הכנסת הנוכחים, שיתפזרו</w:t>
      </w:r>
      <w:r w:rsidR="00374753">
        <w:rPr>
          <w:rtl/>
        </w:rPr>
        <w:t xml:space="preserve"> </w:t>
      </w:r>
      <w:r w:rsidRPr="00784950">
        <w:rPr>
          <w:rtl/>
        </w:rPr>
        <w:t>באולם.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סבור,</w:t>
      </w:r>
      <w:r w:rsidR="00374753">
        <w:rPr>
          <w:rtl/>
        </w:rPr>
        <w:t xml:space="preserve"> </w:t>
      </w:r>
      <w:r w:rsidRPr="00784950">
        <w:rPr>
          <w:rtl/>
        </w:rPr>
        <w:t>שגם</w:t>
      </w:r>
      <w:r w:rsidR="00374753">
        <w:rPr>
          <w:rtl/>
        </w:rPr>
        <w:t xml:space="preserve"> </w:t>
      </w:r>
      <w:r w:rsidRPr="00784950">
        <w:rPr>
          <w:rtl/>
        </w:rPr>
        <w:t>עתה, ברגע זה, האוצר עדיין מהתל בנו. האוצר לא אומר לנו את</w:t>
      </w:r>
      <w:r w:rsidR="00374753">
        <w:rPr>
          <w:rtl/>
        </w:rPr>
        <w:t xml:space="preserve"> </w:t>
      </w:r>
      <w:r w:rsidRPr="00784950">
        <w:rPr>
          <w:rtl/>
        </w:rPr>
        <w:t>האמת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להיאמר, והאמת יותר קשה.</w:t>
      </w:r>
      <w:r w:rsidR="00374753">
        <w:rPr>
          <w:rtl/>
        </w:rPr>
        <w:t xml:space="preserve"> </w:t>
      </w:r>
      <w:r w:rsidRPr="00784950">
        <w:rPr>
          <w:rtl/>
        </w:rPr>
        <w:t>יכולה להיות בעיה קואליציונית,</w:t>
      </w:r>
      <w:r w:rsidR="00374753">
        <w:rPr>
          <w:rtl/>
        </w:rPr>
        <w:t xml:space="preserve"> </w:t>
      </w:r>
      <w:r w:rsidRPr="00784950">
        <w:rPr>
          <w:rtl/>
        </w:rPr>
        <w:t>מפני שאני מניח שהאוצר רצה להיות קצת לארג' ורצה שיהיה לו מספיק כסף לתת לזה ולזה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ולזה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 אומרת שהוא התחיל מ</w:t>
      </w:r>
      <w:r w:rsidR="00374753">
        <w:rPr>
          <w:rtl/>
        </w:rPr>
        <w:t>-</w:t>
      </w:r>
      <w:r w:rsidRPr="00784950">
        <w:rPr>
          <w:rtl/>
        </w:rPr>
        <w:t xml:space="preserve">6 מיליארדי שקלים קיצוץ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נתן לזה ולזה ולזה ולזה, ולמי לא נשאר?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מה שאני אומר כרגע, כמדומני, אמרתי גם לפני חודשיים</w:t>
      </w:r>
      <w:r w:rsidR="00374753">
        <w:rPr>
          <w:rtl/>
        </w:rPr>
        <w:t>-</w:t>
      </w:r>
      <w:r w:rsidRPr="00784950">
        <w:rPr>
          <w:rtl/>
        </w:rPr>
        <w:t>שלושה חודשים,</w:t>
      </w:r>
      <w:r w:rsidR="00374753">
        <w:rPr>
          <w:rtl/>
        </w:rPr>
        <w:t xml:space="preserve"> </w:t>
      </w:r>
      <w:r w:rsidRPr="00784950">
        <w:rPr>
          <w:rtl/>
        </w:rPr>
        <w:t>והזכרתי</w:t>
      </w:r>
      <w:r w:rsidR="00374753">
        <w:rPr>
          <w:rtl/>
        </w:rPr>
        <w:t xml:space="preserve"> </w:t>
      </w:r>
      <w:r w:rsidRPr="00784950">
        <w:rPr>
          <w:rtl/>
        </w:rPr>
        <w:t>את זה בדיון הקודם, בכינוס ב"גני התערוכה", שבו נאמתי בנושא הפנסיה. היו</w:t>
      </w:r>
      <w:r w:rsidR="00374753">
        <w:rPr>
          <w:rtl/>
        </w:rPr>
        <w:t xml:space="preserve"> </w:t>
      </w:r>
      <w:r w:rsidRPr="00784950">
        <w:rPr>
          <w:rtl/>
        </w:rPr>
        <w:t>שם שר האוצר וגם יושב</w:t>
      </w:r>
      <w:r w:rsidR="00374753">
        <w:rPr>
          <w:rtl/>
        </w:rPr>
        <w:t>-</w:t>
      </w:r>
      <w:r w:rsidRPr="00784950">
        <w:rPr>
          <w:rtl/>
        </w:rPr>
        <w:t>ראש ההסתדרות.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חודשיים</w:t>
      </w:r>
      <w:r w:rsidR="00374753">
        <w:rPr>
          <w:rtl/>
        </w:rPr>
        <w:t>-</w:t>
      </w:r>
      <w:r w:rsidRPr="00784950">
        <w:rPr>
          <w:rtl/>
        </w:rPr>
        <w:t>שלושה.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אמרתי לשר האוצר: אדוני, אתה צריך לקצץ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10 מיליארדי שקלים </w:t>
      </w:r>
      <w:r w:rsidR="00374753">
        <w:rPr>
          <w:rtl/>
        </w:rPr>
        <w:t>–</w:t>
      </w:r>
      <w:r w:rsidRPr="00784950">
        <w:rPr>
          <w:rtl/>
        </w:rPr>
        <w:t xml:space="preserve"> לפחות. ואני סבור גם שבמקרה הטוב נזדקק לקיצוץ של עוד</w:t>
      </w:r>
      <w:r w:rsidR="00374753">
        <w:rPr>
          <w:rtl/>
        </w:rPr>
        <w:t xml:space="preserve"> </w:t>
      </w:r>
      <w:r w:rsidRPr="00784950">
        <w:rPr>
          <w:rtl/>
        </w:rPr>
        <w:t>4 מיליארדי שקלים, וזה במקרה הטוב.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זה יקרה כשלש"ס יש דרישות?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B034BC">
      <w:pPr>
        <w:rPr>
          <w:rtl/>
        </w:rPr>
      </w:pP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יעשו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="00B034BC">
        <w:t>flat</w:t>
      </w:r>
      <w:r w:rsidRPr="00784950">
        <w:rPr>
          <w:rtl/>
        </w:rPr>
        <w:t>,</w:t>
      </w:r>
      <w:r w:rsidR="00374753">
        <w:rPr>
          <w:rtl/>
        </w:rPr>
        <w:t xml:space="preserve"> </w:t>
      </w:r>
      <w:r w:rsidRPr="00784950">
        <w:rPr>
          <w:rtl/>
        </w:rPr>
        <w:t>משהו</w:t>
      </w:r>
      <w:r w:rsidR="00374753">
        <w:rPr>
          <w:rtl/>
        </w:rPr>
        <w:t xml:space="preserve"> </w:t>
      </w:r>
      <w:r w:rsidRPr="00784950">
        <w:rPr>
          <w:rtl/>
        </w:rPr>
        <w:t>רוחבי</w:t>
      </w:r>
      <w:r w:rsidR="00374753">
        <w:rPr>
          <w:rtl/>
        </w:rPr>
        <w:t xml:space="preserve"> </w:t>
      </w:r>
      <w:r w:rsidRPr="00784950">
        <w:rPr>
          <w:rtl/>
        </w:rPr>
        <w:t>כזה,</w:t>
      </w:r>
      <w:r w:rsidR="00374753">
        <w:rPr>
          <w:rtl/>
        </w:rPr>
        <w:t xml:space="preserve"> </w:t>
      </w:r>
      <w:r w:rsidRPr="00784950">
        <w:rPr>
          <w:rtl/>
        </w:rPr>
        <w:t>עוד כמה אחוזים קיצוץ לכל משרד</w:t>
      </w:r>
      <w:r w:rsidR="00374753">
        <w:rPr>
          <w:rtl/>
        </w:rPr>
        <w:t xml:space="preserve"> </w:t>
      </w:r>
      <w:r w:rsidRPr="00784950">
        <w:rPr>
          <w:rtl/>
        </w:rPr>
        <w:t>ומשרד, מפני שלא תהיה ברירה.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ובלבד שחוק משפחות ברוכות ילדים יעבור. איך אתם יכולים לדבר ככה ולדבר ככה?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פשוט מאוד, צריך פשוט לקצץ מההתנחלויות, וזה יפתור את הבעיות.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ייווצר</w:t>
      </w:r>
      <w:r w:rsidR="00374753">
        <w:rPr>
          <w:rtl/>
        </w:rPr>
        <w:t xml:space="preserve"> </w:t>
      </w:r>
      <w:r w:rsidRPr="00784950">
        <w:rPr>
          <w:rtl/>
        </w:rPr>
        <w:t>מצב</w:t>
      </w:r>
      <w:r w:rsidR="00374753">
        <w:rPr>
          <w:rtl/>
        </w:rPr>
        <w:t xml:space="preserve"> </w:t>
      </w:r>
      <w:r w:rsidRPr="00784950">
        <w:rPr>
          <w:rtl/>
        </w:rPr>
        <w:t>כזה, שאנחנו נעמוד בתוך זמן קצר לפני שוקת שבורה, ונהיה חייבים</w:t>
      </w:r>
      <w:r w:rsidR="00374753">
        <w:rPr>
          <w:rtl/>
        </w:rPr>
        <w:t xml:space="preserve"> </w:t>
      </w:r>
      <w:r w:rsidRPr="00784950">
        <w:rPr>
          <w:rtl/>
        </w:rPr>
        <w:t>לדאוג לקיצוץ נוסף, אחרת פשוט לא יהיה קיום לכלכלה במדינת ישראל.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ממה נקצץ אם אתם לא מוכנים לקצץ? הרי זה חוק שחוקק רק לאחרונה.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יודעת שבכנסת הזאת הכול מתנהל על</w:t>
      </w:r>
      <w:r w:rsidR="00374753">
        <w:rPr>
          <w:rtl/>
        </w:rPr>
        <w:t>-</w:t>
      </w:r>
      <w:r w:rsidRPr="00784950">
        <w:rPr>
          <w:rtl/>
        </w:rPr>
        <w:t>פי הפשרות, כמעין איזשהו כוח שקול, כאשר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מושך</w:t>
      </w:r>
      <w:r w:rsidR="00374753">
        <w:rPr>
          <w:rtl/>
        </w:rPr>
        <w:t xml:space="preserve"> </w:t>
      </w:r>
      <w:r w:rsidRPr="00784950">
        <w:rPr>
          <w:rtl/>
        </w:rPr>
        <w:t>לכאן,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מושך</w:t>
      </w:r>
      <w:r w:rsidR="00374753">
        <w:rPr>
          <w:rtl/>
        </w:rPr>
        <w:t xml:space="preserve"> </w:t>
      </w:r>
      <w:r w:rsidRPr="00784950">
        <w:rPr>
          <w:rtl/>
        </w:rPr>
        <w:t>לכאן</w:t>
      </w:r>
      <w:r w:rsidR="00374753">
        <w:rPr>
          <w:rtl/>
        </w:rPr>
        <w:t xml:space="preserve"> </w:t>
      </w:r>
      <w:r w:rsidRPr="00784950">
        <w:rPr>
          <w:rtl/>
        </w:rPr>
        <w:t>וזה מושך לכאן. האם את זוכרת את מקבילית הכוחות</w:t>
      </w:r>
      <w:r w:rsidR="00374753">
        <w:rPr>
          <w:rtl/>
        </w:rPr>
        <w:t xml:space="preserve"> </w:t>
      </w:r>
      <w:r w:rsidRPr="00784950">
        <w:rPr>
          <w:rtl/>
        </w:rPr>
        <w:t>בפיזיקה? בסוף יש איזה כוח שקול שיוצא, וזה משהו שפחות או יותר מסדר את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לחלק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הנותר,</w:t>
      </w:r>
      <w:r w:rsidR="00374753">
        <w:rPr>
          <w:rtl/>
        </w:rPr>
        <w:t xml:space="preserve"> </w:t>
      </w:r>
      <w:r w:rsidRPr="00784950">
        <w:rPr>
          <w:rtl/>
        </w:rPr>
        <w:t>כי לכנסת חייב להיות תקציב ב</w:t>
      </w:r>
      <w:r w:rsidR="00374753">
        <w:rPr>
          <w:rtl/>
        </w:rPr>
        <w:t>-</w:t>
      </w:r>
      <w:r w:rsidRPr="00784950">
        <w:rPr>
          <w:rtl/>
        </w:rPr>
        <w:t>02:00.</w:t>
      </w:r>
      <w:r w:rsidR="00374753">
        <w:rPr>
          <w:rtl/>
        </w:rPr>
        <w:t xml:space="preserve"> </w:t>
      </w:r>
      <w:r w:rsidRPr="00784950">
        <w:rPr>
          <w:rtl/>
        </w:rPr>
        <w:t>תגיד, האם זה לא שיא הביזיון שתקציב מדינת ישראל לשנת 2002 מוצג ב</w:t>
      </w:r>
      <w:r w:rsidR="00374753">
        <w:rPr>
          <w:rtl/>
        </w:rPr>
        <w:t>-</w:t>
      </w:r>
      <w:r w:rsidRPr="00784950">
        <w:rPr>
          <w:rtl/>
        </w:rPr>
        <w:t>02:00?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ניגשתי</w:t>
      </w:r>
      <w:r w:rsidR="00374753">
        <w:rPr>
          <w:rtl/>
        </w:rPr>
        <w:t xml:space="preserve"> </w:t>
      </w:r>
      <w:r w:rsidRPr="00784950">
        <w:rPr>
          <w:rtl/>
        </w:rPr>
        <w:t>לפני כחצי שעה למזכיר הכנסת ואמרתי לו: אמור לי, אדוני המזכיר,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יקרה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כאן אם חבר הכנסת משעני ילך </w:t>
      </w:r>
      <w:r w:rsidR="00374753">
        <w:rPr>
          <w:rtl/>
        </w:rPr>
        <w:t>–</w:t>
      </w:r>
      <w:r w:rsidRPr="00784950">
        <w:rPr>
          <w:rtl/>
        </w:rPr>
        <w:t xml:space="preserve"> והנה הוא כבר איננו, כנראה הוא הלך </w:t>
      </w:r>
      <w:r w:rsidR="00374753">
        <w:rPr>
          <w:rtl/>
        </w:rPr>
        <w:t>–</w:t>
      </w:r>
      <w:r w:rsidRPr="00784950">
        <w:rPr>
          <w:rtl/>
        </w:rPr>
        <w:t xml:space="preserve"> וגם</w:t>
      </w:r>
      <w:r w:rsidR="00374753">
        <w:rPr>
          <w:rtl/>
        </w:rPr>
        <w:t xml:space="preserve"> </w:t>
      </w:r>
      <w:r w:rsidRPr="00784950">
        <w:rPr>
          <w:rtl/>
        </w:rPr>
        <w:t>אני אלך ותישאר הגברת היושבת בראש בודדה?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נשאר.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תהיה ברירה ויצטרכו לסגור את הישיבה ולפתוח אותה בשעה 02:00,</w:t>
      </w:r>
      <w:r w:rsidR="00374753">
        <w:rPr>
          <w:rtl/>
        </w:rPr>
        <w:t xml:space="preserve"> </w:t>
      </w:r>
      <w:r w:rsidRPr="00784950">
        <w:rPr>
          <w:rtl/>
        </w:rPr>
        <w:t>בתקווה שליצמן יגיע. אני נשאר כאן כדי שלא לבזות את הכנסת. ליצמן, יכול להיות שלא</w:t>
      </w:r>
      <w:r w:rsidR="00374753">
        <w:rPr>
          <w:rtl/>
        </w:rPr>
        <w:t xml:space="preserve"> </w:t>
      </w:r>
      <w:r w:rsidRPr="00784950">
        <w:rPr>
          <w:rtl/>
        </w:rPr>
        <w:t>יגיע, ולכן אמרתי שאני אחזיק את הזמן.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רק רוצה לדבר על נושא קצר אחד, ובזה אסיים. בזמנו האוצר דיבר אתנו על הר</w:t>
      </w:r>
      <w:r w:rsidR="00374753">
        <w:rPr>
          <w:rtl/>
        </w:rPr>
        <w:t xml:space="preserve"> </w:t>
      </w:r>
      <w:r w:rsidRPr="00784950">
        <w:rPr>
          <w:rtl/>
        </w:rPr>
        <w:t>השקלים.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מעין</w:t>
      </w:r>
      <w:r w:rsidR="00374753">
        <w:rPr>
          <w:rtl/>
        </w:rPr>
        <w:t xml:space="preserve"> </w:t>
      </w:r>
      <w:r w:rsidRPr="00784950">
        <w:rPr>
          <w:rtl/>
        </w:rPr>
        <w:t>הערכה</w:t>
      </w:r>
      <w:r w:rsidR="00374753">
        <w:rPr>
          <w:rtl/>
        </w:rPr>
        <w:t xml:space="preserve"> </w:t>
      </w:r>
      <w:r w:rsidRPr="00784950">
        <w:rPr>
          <w:rtl/>
        </w:rPr>
        <w:t>כזאת באוצר, שאני חושב שכמעט כולם קיבלו אותה. שוב,</w:t>
      </w:r>
      <w:r w:rsidR="00374753">
        <w:rPr>
          <w:rtl/>
        </w:rPr>
        <w:t xml:space="preserve"> </w:t>
      </w:r>
      <w:r w:rsidRPr="00784950">
        <w:rPr>
          <w:rtl/>
        </w:rPr>
        <w:t>המקצועיות</w:t>
      </w:r>
      <w:r w:rsidR="00374753">
        <w:rPr>
          <w:rtl/>
        </w:rPr>
        <w:t xml:space="preserve"> </w:t>
      </w:r>
      <w:r w:rsidRPr="00784950">
        <w:rPr>
          <w:rtl/>
        </w:rPr>
        <w:t>נמצאת שם, הידע נמצא שם, השכל נמצא שם, הניסיון נמצא שם. אנחנו סומכים</w:t>
      </w:r>
      <w:r w:rsidR="00374753">
        <w:rPr>
          <w:rtl/>
        </w:rPr>
        <w:t xml:space="preserve"> </w:t>
      </w:r>
      <w:r w:rsidRPr="00784950">
        <w:rPr>
          <w:rtl/>
        </w:rPr>
        <w:t>עליהם, מה אפשר לעשות? אין לנו ברירה, זה לא מאהבת מרדכי.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הבהילו</w:t>
      </w:r>
      <w:r w:rsidR="00374753">
        <w:rPr>
          <w:rtl/>
        </w:rPr>
        <w:t xml:space="preserve"> </w:t>
      </w:r>
      <w:r w:rsidRPr="00784950">
        <w:rPr>
          <w:rtl/>
        </w:rPr>
        <w:t>אותנו</w:t>
      </w:r>
      <w:r w:rsidR="00374753">
        <w:rPr>
          <w:rtl/>
        </w:rPr>
        <w:t xml:space="preserve"> </w:t>
      </w:r>
      <w:r w:rsidRPr="00784950">
        <w:rPr>
          <w:rtl/>
        </w:rPr>
        <w:t>ואמרו, שאם יקרה כך וכך וכך, הר השקלים עלול לנוע מימין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לשמאל ויכול לגרום כאן לאיזו טלטלה רצינית </w:t>
      </w:r>
      <w:r w:rsidR="00374753">
        <w:rPr>
          <w:rtl/>
        </w:rPr>
        <w:t>–</w:t>
      </w:r>
      <w:r w:rsidRPr="00784950">
        <w:rPr>
          <w:rtl/>
        </w:rPr>
        <w:t xml:space="preserve"> ותראי מה קרה: הורידו את הריבית.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אתה מדבר על האלכסון הידוע?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מדבר על הר השקלים. פחדו מאוד מאוד ושאלו לאן הוא ינוע אם תהיה איזו</w:t>
      </w:r>
      <w:r w:rsidR="00374753">
        <w:rPr>
          <w:rtl/>
        </w:rPr>
        <w:t xml:space="preserve"> </w:t>
      </w:r>
      <w:r w:rsidRPr="00784950">
        <w:rPr>
          <w:rtl/>
        </w:rPr>
        <w:t>ירידה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דרסטית בריבית. אבל אני חושב שהיתה הגברת גליה, כמדומני </w:t>
      </w:r>
      <w:r w:rsidR="00374753">
        <w:rPr>
          <w:rtl/>
        </w:rPr>
        <w:t>–</w:t>
      </w:r>
      <w:r w:rsidRPr="00784950">
        <w:rPr>
          <w:rtl/>
        </w:rPr>
        <w:t xml:space="preserve"> ואני מקווה שאני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לא טועה </w:t>
      </w:r>
      <w:r w:rsidR="00374753">
        <w:rPr>
          <w:rtl/>
        </w:rPr>
        <w:t>–</w:t>
      </w:r>
      <w:r w:rsidRPr="00784950">
        <w:rPr>
          <w:rtl/>
        </w:rPr>
        <w:t xml:space="preserve"> שהציגה את זה בפעם הראשונה. היא הבהילה את כולנו, ואנחנו נחרדנו.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נכון שיש איזו תזוזה קטנה אולי לכאן ואולי קצת לכאן, אבל עוד לא קרה שום</w:t>
      </w:r>
      <w:r w:rsidR="00374753">
        <w:rPr>
          <w:rtl/>
        </w:rPr>
        <w:t xml:space="preserve"> </w:t>
      </w:r>
      <w:r w:rsidRPr="00784950">
        <w:rPr>
          <w:rtl/>
        </w:rPr>
        <w:t>דבר, ונכון שזה אולי יהיה אסון אם ההר הזה ינוע לכאן או לכאן, אבל לא קרה שום דבר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במקרו</w:t>
      </w:r>
      <w:r w:rsidR="00374753">
        <w:rPr>
          <w:rtl/>
        </w:rPr>
        <w:t>-</w:t>
      </w:r>
      <w:r w:rsidRPr="00784950">
        <w:rPr>
          <w:rtl/>
        </w:rPr>
        <w:t>כלכלה שלנו כתוצאה מזה. ההר לא זז, והוא כנראה כל כך כבד שהוא לא זז.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משום שפעמים רבות אני נתקל בוועדה שאני עומד בראשה באנשי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מוכשרים</w:t>
      </w:r>
      <w:r w:rsidR="00374753">
        <w:rPr>
          <w:rtl/>
        </w:rPr>
        <w:t xml:space="preserve"> </w:t>
      </w:r>
      <w:r w:rsidRPr="00784950">
        <w:rPr>
          <w:rtl/>
        </w:rPr>
        <w:t>שמציגים</w:t>
      </w:r>
      <w:r w:rsidR="00374753">
        <w:rPr>
          <w:rtl/>
        </w:rPr>
        <w:t xml:space="preserve"> </w:t>
      </w:r>
      <w:r w:rsidRPr="00784950">
        <w:rPr>
          <w:rtl/>
        </w:rPr>
        <w:t>לי אומדנים מאוד מאוד מאוד לא נכונים בלשון המעטה,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נכונים.</w:t>
      </w:r>
      <w:r w:rsidR="00374753">
        <w:rPr>
          <w:rtl/>
        </w:rPr>
        <w:t xml:space="preserve"> </w:t>
      </w:r>
      <w:r w:rsidRPr="00784950">
        <w:rPr>
          <w:rtl/>
        </w:rPr>
        <w:t>פעמים</w:t>
      </w:r>
      <w:r w:rsidR="00374753">
        <w:rPr>
          <w:rtl/>
        </w:rPr>
        <w:t xml:space="preserve"> </w:t>
      </w:r>
      <w:r w:rsidRPr="00784950">
        <w:rPr>
          <w:rtl/>
        </w:rPr>
        <w:t>רבות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מיליארדים בסופו של דבר הופכים לכמה עשרות</w:t>
      </w:r>
      <w:r w:rsidR="00374753">
        <w:rPr>
          <w:rtl/>
        </w:rPr>
        <w:t xml:space="preserve"> </w:t>
      </w:r>
      <w:r w:rsidRPr="00784950">
        <w:rPr>
          <w:rtl/>
        </w:rPr>
        <w:t>מיליונים או מאות מיליונים וכמה מאות מיליונים הופכים למיליונים קטנים.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מאנשי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מעל במה זו, שהם ישתדלו מאוד מאוד </w:t>
      </w:r>
      <w:r w:rsidR="00374753">
        <w:rPr>
          <w:rtl/>
        </w:rPr>
        <w:t>–</w:t>
      </w:r>
      <w:r w:rsidRPr="00784950">
        <w:rPr>
          <w:rtl/>
        </w:rPr>
        <w:t xml:space="preserve"> מפני שזה יוצר</w:t>
      </w:r>
      <w:r w:rsidR="00374753">
        <w:rPr>
          <w:rtl/>
        </w:rPr>
        <w:t xml:space="preserve"> </w:t>
      </w:r>
      <w:r w:rsidRPr="00784950">
        <w:rPr>
          <w:rtl/>
        </w:rPr>
        <w:t>אנטגוניזם,</w:t>
      </w:r>
      <w:r w:rsidR="00374753">
        <w:rPr>
          <w:rtl/>
        </w:rPr>
        <w:t xml:space="preserve"> </w:t>
      </w:r>
      <w:r w:rsidRPr="00784950">
        <w:rPr>
          <w:rtl/>
        </w:rPr>
        <w:t>ובכל</w:t>
      </w:r>
      <w:r w:rsidR="00374753">
        <w:rPr>
          <w:rtl/>
        </w:rPr>
        <w:t xml:space="preserve"> </w:t>
      </w:r>
      <w:r w:rsidRPr="00784950">
        <w:rPr>
          <w:rtl/>
        </w:rPr>
        <w:t>אופן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מתייחס</w:t>
      </w:r>
      <w:r w:rsidR="00374753">
        <w:rPr>
          <w:rtl/>
        </w:rPr>
        <w:t xml:space="preserve"> </w:t>
      </w:r>
      <w:r w:rsidRPr="00784950">
        <w:rPr>
          <w:rtl/>
        </w:rPr>
        <w:t>אליהם</w:t>
      </w:r>
      <w:r w:rsidR="00374753">
        <w:rPr>
          <w:rtl/>
        </w:rPr>
        <w:t xml:space="preserve"> </w:t>
      </w:r>
      <w:r w:rsidRPr="00784950">
        <w:rPr>
          <w:rtl/>
        </w:rPr>
        <w:t>מאוד לא בכבוד, כאשר במודע הם רוצים</w:t>
      </w:r>
      <w:r w:rsidR="00374753">
        <w:rPr>
          <w:rtl/>
        </w:rPr>
        <w:t xml:space="preserve"> </w:t>
      </w:r>
      <w:r w:rsidRPr="00784950">
        <w:rPr>
          <w:rtl/>
        </w:rPr>
        <w:t>להבהיל</w:t>
      </w:r>
      <w:r w:rsidR="00374753">
        <w:rPr>
          <w:rtl/>
        </w:rPr>
        <w:t xml:space="preserve"> </w:t>
      </w:r>
      <w:r w:rsidRPr="00784950">
        <w:rPr>
          <w:rtl/>
        </w:rPr>
        <w:t>אותנו</w:t>
      </w:r>
      <w:r w:rsidR="00374753">
        <w:rPr>
          <w:rtl/>
        </w:rPr>
        <w:t xml:space="preserve"> </w:t>
      </w:r>
      <w:r w:rsidRPr="00784950">
        <w:rPr>
          <w:rtl/>
        </w:rPr>
        <w:t>ומציגים</w:t>
      </w:r>
      <w:r w:rsidR="00374753">
        <w:rPr>
          <w:rtl/>
        </w:rPr>
        <w:t xml:space="preserve"> </w:t>
      </w:r>
      <w:r w:rsidRPr="00784950">
        <w:rPr>
          <w:rtl/>
        </w:rPr>
        <w:t>לנו סכומים אסטרונומיים.</w:t>
      </w:r>
      <w:r w:rsidR="00374753">
        <w:rPr>
          <w:rtl/>
        </w:rPr>
        <w:t xml:space="preserve"> </w:t>
      </w:r>
      <w:r w:rsidRPr="00784950">
        <w:rPr>
          <w:rtl/>
        </w:rPr>
        <w:t>אני קורא להם לעשות שיעורי בית</w:t>
      </w:r>
      <w:r w:rsidR="00374753">
        <w:rPr>
          <w:rtl/>
        </w:rPr>
        <w:t xml:space="preserve"> </w:t>
      </w:r>
      <w:r w:rsidRPr="00784950">
        <w:rPr>
          <w:rtl/>
        </w:rPr>
        <w:t>ולהגיע עם שיעורי בית לוועדה, ולהציג אומדנים מדויקים, עד כמה שהדבר ניתן ואפשרי,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אוכל להתחיל לשקם את האמון בהם. אז העבודה אתם תהיה טובה יותר, לתפארת</w:t>
      </w:r>
      <w:r w:rsidR="00374753">
        <w:rPr>
          <w:rtl/>
        </w:rPr>
        <w:t xml:space="preserve"> </w:t>
      </w:r>
      <w:r w:rsidRPr="00784950">
        <w:rPr>
          <w:rtl/>
        </w:rPr>
        <w:t>מדינת ישראל ולתפארת הכנסת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נחום לנגנטל,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מוחמד כנעאן, ואחר כך</w:t>
      </w:r>
      <w:r w:rsidR="00374753">
        <w:rPr>
          <w:rtl/>
        </w:rPr>
        <w:t xml:space="preserve"> </w:t>
      </w:r>
      <w:r w:rsidRPr="00784950">
        <w:rPr>
          <w:rtl/>
        </w:rPr>
        <w:t>נעשה הפסקה עד שחבר הכנסת ליצמן יבוא להציג את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לא, אני אציג את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ברצינות?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לחבר הכנסת טל אין בעיה, הוא יכול אפילו להציג את כל הספרים בעל</w:t>
      </w:r>
      <w:r w:rsidR="00374753">
        <w:rPr>
          <w:rtl/>
        </w:rPr>
        <w:t>-</w:t>
      </w:r>
      <w:r w:rsidRPr="00784950">
        <w:rPr>
          <w:rtl/>
        </w:rPr>
        <w:t>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צריכים הפסקה של חמש דקות,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לא חייבים.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 xml:space="preserve">ראש, אמר את זה בסוף דבריו חבר הכנסת טל </w:t>
      </w:r>
      <w:r w:rsidR="00374753">
        <w:rPr>
          <w:rtl/>
        </w:rPr>
        <w:t>–</w:t>
      </w:r>
      <w:r w:rsidRPr="00784950">
        <w:rPr>
          <w:rtl/>
        </w:rPr>
        <w:t xml:space="preserve"> ואני מאוד מסכים עם</w:t>
      </w:r>
      <w:r w:rsidR="00374753">
        <w:rPr>
          <w:rtl/>
        </w:rPr>
        <w:t xml:space="preserve"> </w:t>
      </w:r>
      <w:r w:rsidRPr="00784950">
        <w:rPr>
          <w:rtl/>
        </w:rPr>
        <w:t>דבריו</w:t>
      </w:r>
      <w:r w:rsidR="00374753">
        <w:rPr>
          <w:rtl/>
        </w:rPr>
        <w:t xml:space="preserve"> – </w:t>
      </w:r>
      <w:r w:rsidRPr="00784950">
        <w:rPr>
          <w:rtl/>
        </w:rPr>
        <w:t>שאנחנו באמת צריכים לנהוג משנה זהירות כשאנחנו דנים בסוגיות של תקציבים</w:t>
      </w:r>
      <w:r w:rsidR="00374753">
        <w:rPr>
          <w:rtl/>
        </w:rPr>
        <w:t xml:space="preserve"> </w:t>
      </w:r>
      <w:r w:rsidRPr="00784950">
        <w:rPr>
          <w:rtl/>
        </w:rPr>
        <w:t>והצעות חוק.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שהיה לי הזכות והעונג להביא בפני ועדתך חוק שהוא עדיין בקנה, אבל</w:t>
      </w:r>
      <w:r w:rsidR="00374753">
        <w:rPr>
          <w:rtl/>
        </w:rPr>
        <w:t xml:space="preserve"> </w:t>
      </w:r>
      <w:r w:rsidRPr="00784950">
        <w:rPr>
          <w:rtl/>
        </w:rPr>
        <w:t>נמצא כרגע בהכנה לקריאה ראשונה, שקובע את יום א' כיום חופשי במקום יום שישי.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חוק מהפכני.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כדי ליצור עידן גלובלי.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באו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ואמרו לנו במסמך, שעלותו של חוק זה, ההחלפה של הימים, היא</w:t>
      </w:r>
      <w:r w:rsidR="00374753">
        <w:rPr>
          <w:rtl/>
        </w:rPr>
        <w:t xml:space="preserve"> </w:t>
      </w:r>
      <w:r w:rsidRPr="00784950">
        <w:rPr>
          <w:rtl/>
        </w:rPr>
        <w:t>22.5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שקל.</w:t>
      </w:r>
      <w:r w:rsidR="00374753">
        <w:rPr>
          <w:rtl/>
        </w:rPr>
        <w:t xml:space="preserve"> </w:t>
      </w:r>
      <w:r w:rsidRPr="00784950">
        <w:rPr>
          <w:rtl/>
        </w:rPr>
        <w:t>אז אני נרגעתי. יש לנו אחריות מסוימת כלפי אזרחי המדינה, כי</w:t>
      </w:r>
      <w:r w:rsidR="00374753">
        <w:rPr>
          <w:rtl/>
        </w:rPr>
        <w:t xml:space="preserve"> </w:t>
      </w:r>
      <w:r w:rsidRPr="00784950">
        <w:rPr>
          <w:rtl/>
        </w:rPr>
        <w:t>אין לנו מדינה "ספייר", כלומר: כשאנחנו מציעים משהו, אנחנו באמת חרדים ושואלים את</w:t>
      </w:r>
      <w:r w:rsidR="00374753">
        <w:rPr>
          <w:rtl/>
        </w:rPr>
        <w:t xml:space="preserve"> </w:t>
      </w:r>
      <w:r w:rsidRPr="00784950">
        <w:rPr>
          <w:rtl/>
        </w:rPr>
        <w:t>עצמנו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עושים משהו שיכול ליצור בעיה גדולה מאוד לכלכלה הישראלית.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כששמעתי</w:t>
      </w:r>
      <w:r w:rsidR="00374753">
        <w:rPr>
          <w:rtl/>
        </w:rPr>
        <w:t xml:space="preserve"> </w:t>
      </w:r>
      <w:r w:rsidRPr="00784950">
        <w:rPr>
          <w:rtl/>
        </w:rPr>
        <w:t>22.5 מיליארד שקל נרגעתי, כי אז הבנתי שמדובר במיליונים בודדים.</w:t>
      </w:r>
      <w:r w:rsidR="00374753">
        <w:rPr>
          <w:rtl/>
        </w:rPr>
        <w:t xml:space="preserve"> </w:t>
      </w:r>
      <w:r w:rsidRPr="00784950">
        <w:rPr>
          <w:rtl/>
        </w:rPr>
        <w:t>אם היו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שעלותו של חוק זה 40 מיליארד שקל, זה קושי אמיתי שצריך לדעת איך מתמודדים</w:t>
      </w:r>
      <w:r w:rsidR="00374753">
        <w:rPr>
          <w:rtl/>
        </w:rPr>
        <w:t xml:space="preserve"> </w:t>
      </w:r>
      <w:r w:rsidRPr="00784950">
        <w:rPr>
          <w:rtl/>
        </w:rPr>
        <w:t>אתו,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טל לא היה מעביר את זה במהירות אלא היה אומר לי:</w:t>
      </w:r>
      <w:r w:rsidR="00374753">
        <w:rPr>
          <w:rtl/>
        </w:rPr>
        <w:t xml:space="preserve"> </w:t>
      </w:r>
      <w:r w:rsidRPr="00784950">
        <w:rPr>
          <w:rtl/>
        </w:rPr>
        <w:t>תצביע על</w:t>
      </w:r>
      <w:r w:rsidR="00374753">
        <w:rPr>
          <w:rtl/>
        </w:rPr>
        <w:t xml:space="preserve"> </w:t>
      </w:r>
      <w:r w:rsidRPr="00784950">
        <w:rPr>
          <w:rtl/>
        </w:rPr>
        <w:t>מקורות</w:t>
      </w:r>
      <w:r w:rsidR="00374753">
        <w:rPr>
          <w:rtl/>
        </w:rPr>
        <w:t xml:space="preserve"> </w:t>
      </w:r>
      <w:r w:rsidRPr="00784950">
        <w:rPr>
          <w:rtl/>
        </w:rPr>
        <w:t>תקציב,</w:t>
      </w:r>
      <w:r w:rsidR="00374753">
        <w:rPr>
          <w:rtl/>
        </w:rPr>
        <w:t xml:space="preserve"> </w:t>
      </w:r>
      <w:r w:rsidRPr="00784950">
        <w:rPr>
          <w:rtl/>
        </w:rPr>
        <w:t>ובואו</w:t>
      </w:r>
      <w:r w:rsidR="00374753">
        <w:rPr>
          <w:rtl/>
        </w:rPr>
        <w:t xml:space="preserve"> </w:t>
      </w:r>
      <w:r w:rsidRPr="00784950">
        <w:rPr>
          <w:rtl/>
        </w:rPr>
        <w:t>נחשוב</w:t>
      </w:r>
      <w:r w:rsidR="00374753">
        <w:rPr>
          <w:rtl/>
        </w:rPr>
        <w:t xml:space="preserve"> </w:t>
      </w:r>
      <w:r w:rsidRPr="00784950">
        <w:rPr>
          <w:rtl/>
        </w:rPr>
        <w:t>איך אנחנו מצמצמים את הנזק.</w:t>
      </w:r>
      <w:r w:rsidR="00374753">
        <w:rPr>
          <w:rtl/>
        </w:rPr>
        <w:t xml:space="preserve"> </w:t>
      </w:r>
      <w:r w:rsidRPr="00784950">
        <w:rPr>
          <w:rtl/>
        </w:rPr>
        <w:t>כשנאמר שמדובר ב</w:t>
      </w:r>
      <w:r w:rsidR="00374753">
        <w:rPr>
          <w:rtl/>
        </w:rPr>
        <w:t>-</w:t>
      </w:r>
      <w:r w:rsidRPr="00784950">
        <w:rPr>
          <w:rtl/>
        </w:rPr>
        <w:t>22.5</w:t>
      </w:r>
      <w:r w:rsidR="00374753">
        <w:rPr>
          <w:rtl/>
        </w:rPr>
        <w:t xml:space="preserve"> </w:t>
      </w:r>
      <w:r w:rsidRPr="00784950">
        <w:rPr>
          <w:rtl/>
        </w:rPr>
        <w:t>מיליארד שקל הודיע חבר הכנסת טל: ממשיכים קדימה.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לכל ועדה אין יועץ כלכלי שיבחן את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קיים בכמה ועדות.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לכל ועדה יש יועץ כזה ויועץ כזה, אבל אני רואה שחלק גדול מהם לא עושים 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אומרת, ואני רואה את מזכיר הכנסת כמעט נשנק.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בגלל</w:t>
      </w:r>
      <w:r w:rsidR="00374753">
        <w:rPr>
          <w:rtl/>
        </w:rPr>
        <w:t xml:space="preserve"> </w:t>
      </w:r>
      <w:r w:rsidRPr="00784950">
        <w:rPr>
          <w:rtl/>
        </w:rPr>
        <w:t>התוספת</w:t>
      </w:r>
      <w:r w:rsidR="00374753">
        <w:rPr>
          <w:rtl/>
        </w:rPr>
        <w:t xml:space="preserve"> </w:t>
      </w:r>
      <w:r w:rsidRPr="00784950">
        <w:rPr>
          <w:rtl/>
        </w:rPr>
        <w:t>של החדרים שהוא יצטרך להקצות לכל היועצים הכלכליים. הוא מתחיל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קרוונים</w:t>
      </w:r>
      <w:r w:rsidR="00374753">
        <w:rPr>
          <w:rtl/>
        </w:rPr>
        <w:t xml:space="preserve"> </w:t>
      </w:r>
      <w:r w:rsidRPr="00784950">
        <w:rPr>
          <w:rtl/>
        </w:rPr>
        <w:t>יקומו פה במגרשי החנייה. אני יכול להרגיע אותו</w:t>
      </w:r>
      <w:r w:rsidR="00374753">
        <w:rPr>
          <w:rtl/>
        </w:rPr>
        <w:t xml:space="preserve"> </w:t>
      </w:r>
      <w:r w:rsidRPr="00784950">
        <w:rPr>
          <w:rtl/>
        </w:rPr>
        <w:t>שזה רק</w:t>
      </w:r>
      <w:r w:rsidR="00374753">
        <w:rPr>
          <w:rtl/>
        </w:rPr>
        <w:t xml:space="preserve"> </w:t>
      </w:r>
      <w:r w:rsidRPr="00784950">
        <w:rPr>
          <w:rtl/>
        </w:rPr>
        <w:t>רעיון היולי.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נכון. כשרפרנט מסוים אומר לך סכומים מסוימים, מישהו צריך לבדוק</w:t>
      </w:r>
      <w:r w:rsidR="00374753">
        <w:rPr>
          <w:rtl/>
        </w:rPr>
        <w:t xml:space="preserve"> </w:t>
      </w:r>
      <w:r w:rsidRPr="00784950">
        <w:rPr>
          <w:rtl/>
        </w:rPr>
        <w:t>אותם.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מסכים להצעתך, אבל כדי שזה לא יגרום למזכיר הכנסת בשעה כזאת לחלום חלום</w:t>
      </w:r>
      <w:r w:rsidR="00374753">
        <w:rPr>
          <w:rtl/>
        </w:rPr>
        <w:t xml:space="preserve"> </w:t>
      </w:r>
      <w:r w:rsidRPr="00784950">
        <w:rPr>
          <w:rtl/>
        </w:rPr>
        <w:t>בלהות, נרגיע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הכלכלנים האלה יהיו על חשבון האוצר, אולי גם יהיו אומדנים נכונים.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הדבר. חשבנו שבבלימת הצעות החוק הפרטיות נעשה תמחיר לכל</w:t>
      </w:r>
      <w:r w:rsidR="00374753">
        <w:rPr>
          <w:rtl/>
        </w:rPr>
        <w:t xml:space="preserve"> </w:t>
      </w:r>
      <w:r w:rsidRPr="00784950">
        <w:rPr>
          <w:rtl/>
        </w:rPr>
        <w:t>הצעת 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לכל סיעה תקציב שנתי, וגמרנו את הסיפור.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 xml:space="preserve">לא, יש לו </w:t>
      </w:r>
      <w:r w:rsidR="00381B80">
        <w:t>voucher</w:t>
      </w:r>
      <w:r w:rsidRPr="00784950">
        <w:rPr>
          <w:rtl/>
        </w:rPr>
        <w:t>, ובלי ללעוג, אני אסביר את הדברים.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הסברתי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הדברים. אני הצעתי, שבמקום השיטה הזאת נאמר לכל אחד </w:t>
      </w:r>
      <w:r w:rsidR="00374753">
        <w:rPr>
          <w:rtl/>
        </w:rPr>
        <w:t>–</w:t>
      </w:r>
      <w:r w:rsidRPr="00784950">
        <w:rPr>
          <w:rtl/>
        </w:rPr>
        <w:t xml:space="preserve"> ויש</w:t>
      </w:r>
      <w:r w:rsidR="00374753">
        <w:rPr>
          <w:rtl/>
        </w:rPr>
        <w:t xml:space="preserve"> </w:t>
      </w:r>
      <w:r w:rsidRPr="00784950">
        <w:rPr>
          <w:rtl/>
        </w:rPr>
        <w:t>פרלמנטים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באירופה שהדבר נהוג בהם </w:t>
      </w:r>
      <w:r w:rsidR="00374753">
        <w:rPr>
          <w:rtl/>
        </w:rPr>
        <w:t>–</w:t>
      </w:r>
      <w:r w:rsidRPr="00784950">
        <w:rPr>
          <w:rtl/>
        </w:rPr>
        <w:t xml:space="preserve"> שהוא יכול להציע הצעות שיש להן עלות אפילו של</w:t>
      </w:r>
      <w:r w:rsidR="00374753">
        <w:rPr>
          <w:rtl/>
        </w:rPr>
        <w:t xml:space="preserve"> </w:t>
      </w:r>
      <w:r w:rsidRPr="00784950">
        <w:rPr>
          <w:rtl/>
        </w:rPr>
        <w:t>5 מיליוני שקלים למושב.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אפשר יהיה לצבור 10 מיליוני שקלים לשני מושבים?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לצרף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חברי כנסת.</w:t>
      </w:r>
      <w:r w:rsidR="00374753">
        <w:rPr>
          <w:rtl/>
        </w:rPr>
        <w:t xml:space="preserve"> </w:t>
      </w:r>
      <w:r w:rsidRPr="00784950">
        <w:rPr>
          <w:rtl/>
        </w:rPr>
        <w:t>מה שקורה זה שיש לחבר הכנסת אחריות, כי אין לו</w:t>
      </w:r>
      <w:r w:rsidR="00374753">
        <w:rPr>
          <w:rtl/>
        </w:rPr>
        <w:t xml:space="preserve"> </w:t>
      </w:r>
      <w:r w:rsidRPr="00784950">
        <w:rPr>
          <w:rtl/>
        </w:rPr>
        <w:t>ברירה. אם הוא פתאום ראה שצריך חוק יותר חשוב, הוא חייב למשוך את החוק הקודם שלו.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לסיכום, לכל חבר כנסת יש תקציב שנתי להוצאה לאומית.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בדרך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אחריות.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יוכל להציע הצעות שיעלו</w:t>
      </w:r>
      <w:r w:rsidR="00374753">
        <w:rPr>
          <w:rtl/>
        </w:rPr>
        <w:t xml:space="preserve"> </w:t>
      </w:r>
      <w:r w:rsidRPr="00784950">
        <w:rPr>
          <w:rtl/>
        </w:rPr>
        <w:t>מיליארדים ויגרמו לחגיגה פופוליסטית.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בשביל חוק משפחות ברוכות ילדים נצטרך 500 חברי 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נוכל</w:t>
      </w:r>
      <w:r w:rsidR="00374753">
        <w:rPr>
          <w:rtl/>
        </w:rPr>
        <w:t xml:space="preserve"> </w:t>
      </w:r>
      <w:r w:rsidRPr="00784950">
        <w:rPr>
          <w:rtl/>
        </w:rPr>
        <w:t>להציע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זה. זו צריכה להיות הצעה ממשלתית, או שתהיה מגבלה</w:t>
      </w:r>
      <w:r w:rsidR="00374753">
        <w:rPr>
          <w:rtl/>
        </w:rPr>
        <w:t xml:space="preserve"> </w:t>
      </w:r>
      <w:r w:rsidRPr="00784950">
        <w:rPr>
          <w:rtl/>
        </w:rPr>
        <w:t>שתקבע שצריכים לחתום יותר מ</w:t>
      </w:r>
      <w:r w:rsidR="00374753">
        <w:rPr>
          <w:rtl/>
        </w:rPr>
        <w:t>-</w:t>
      </w:r>
      <w:r w:rsidRPr="00784950">
        <w:rPr>
          <w:rtl/>
        </w:rPr>
        <w:t>20 או 30 חברי כנסת. זה חלק מההצעה.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משפחות</w:t>
      </w:r>
      <w:r w:rsidR="00374753">
        <w:rPr>
          <w:rtl/>
        </w:rPr>
        <w:t xml:space="preserve"> </w:t>
      </w:r>
      <w:r w:rsidRPr="00784950">
        <w:rPr>
          <w:rtl/>
        </w:rPr>
        <w:t>ברוכות ילדים אתם צריכים 100 חברי כנסת, לא? או שהמתמטיקה שלי</w:t>
      </w:r>
      <w:r w:rsidR="00374753">
        <w:rPr>
          <w:rtl/>
        </w:rPr>
        <w:t xml:space="preserve"> </w:t>
      </w:r>
      <w:r w:rsidRPr="00784950">
        <w:rPr>
          <w:rtl/>
        </w:rPr>
        <w:t>לא טובה. לפי קצב הגדילה שלכם, זה עוד יגיע.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 אומר, שיותר מקבוצה מסוימת של חברי כנסת, נגיד 20</w:t>
      </w:r>
      <w:r w:rsidR="00374753">
        <w:rPr>
          <w:rtl/>
        </w:rPr>
        <w:t>-</w:t>
      </w:r>
      <w:r w:rsidRPr="00784950">
        <w:rPr>
          <w:rtl/>
        </w:rPr>
        <w:t>30 חברי כנסת, אין</w:t>
      </w:r>
      <w:r w:rsidR="00374753">
        <w:rPr>
          <w:rtl/>
        </w:rPr>
        <w:t xml:space="preserve"> </w:t>
      </w:r>
      <w:r w:rsidRPr="00784950">
        <w:rPr>
          <w:rtl/>
        </w:rPr>
        <w:t>מגבלה תקציבית, כי אז כנראה זה כבר לא מגיע ממניע ממש סקטוריאלי.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שאלנו מי יתמחר את ההצעה, כי הרי אם האוצר יצטרך לתמחר, מיידית הוא יתמחר 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גבוה,</w:t>
      </w:r>
      <w:r w:rsidR="00374753">
        <w:rPr>
          <w:rtl/>
        </w:rPr>
        <w:t xml:space="preserve"> </w:t>
      </w:r>
      <w:r w:rsidRPr="00784950">
        <w:rPr>
          <w:rtl/>
        </w:rPr>
        <w:t>ואז</w:t>
      </w:r>
      <w:r w:rsidR="00374753">
        <w:rPr>
          <w:rtl/>
        </w:rPr>
        <w:t xml:space="preserve"> </w:t>
      </w:r>
      <w:r w:rsidRPr="00784950">
        <w:rPr>
          <w:rtl/>
        </w:rPr>
        <w:t>ממילא לא נוכל להציע שום הצעת חוק. אמרנו שתהיה איזו יחידה בכנסת</w:t>
      </w:r>
      <w:r w:rsidR="00374753">
        <w:rPr>
          <w:rtl/>
        </w:rPr>
        <w:t xml:space="preserve"> </w:t>
      </w:r>
      <w:r w:rsidRPr="00784950">
        <w:rPr>
          <w:rtl/>
        </w:rPr>
        <w:t>שתתמחר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החוקים,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תהיה מבחינתנו יחידה אובייקטיבית, שתדע לבוא ולומר מה</w:t>
      </w:r>
      <w:r w:rsidR="00374753">
        <w:rPr>
          <w:rtl/>
        </w:rPr>
        <w:t xml:space="preserve"> </w:t>
      </w:r>
      <w:r w:rsidRPr="00784950">
        <w:rPr>
          <w:rtl/>
        </w:rPr>
        <w:t>עלותו של כל חוק וחוק. אני חושב שהדבר הזה נכון וראוי.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חברי, חבר הכנסת טל, זו סוגיה מאוד כבדה, שמחייבת את הזהירות שלנו</w:t>
      </w:r>
      <w:r w:rsidR="00374753">
        <w:rPr>
          <w:rtl/>
        </w:rPr>
        <w:t xml:space="preserve"> </w:t>
      </w:r>
      <w:r w:rsidRPr="00784950">
        <w:rPr>
          <w:rtl/>
        </w:rPr>
        <w:t>גם בחקיקה.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נמצאים באמצע הלילה, והרי אדוני כבר ציטט את אלתרמן. המשורר שאהוב עלי</w:t>
      </w:r>
      <w:r w:rsidR="00374753">
        <w:rPr>
          <w:rtl/>
        </w:rPr>
        <w:t xml:space="preserve"> </w:t>
      </w:r>
      <w:r w:rsidRPr="00784950">
        <w:rPr>
          <w:rtl/>
        </w:rPr>
        <w:t>הוא דווקא טשרניחובסקי, וכשהוא מדבר על הליל, יש לו השיר על שאול בעין</w:t>
      </w:r>
      <w:r w:rsidR="00374753">
        <w:rPr>
          <w:rtl/>
        </w:rPr>
        <w:t>-</w:t>
      </w:r>
      <w:r w:rsidRPr="00784950">
        <w:rPr>
          <w:rtl/>
        </w:rPr>
        <w:t>דור, כשהוא</w:t>
      </w:r>
      <w:r w:rsidR="00374753">
        <w:rPr>
          <w:rtl/>
        </w:rPr>
        <w:t xml:space="preserve"> </w:t>
      </w:r>
      <w:r w:rsidRPr="00784950">
        <w:rPr>
          <w:rtl/>
        </w:rPr>
        <w:t>מעלה</w:t>
      </w:r>
      <w:r w:rsidR="00374753">
        <w:rPr>
          <w:rtl/>
        </w:rPr>
        <w:t xml:space="preserve"> </w:t>
      </w:r>
      <w:r w:rsidRPr="00784950">
        <w:rPr>
          <w:rtl/>
        </w:rPr>
        <w:t>את שמואל באוב:</w:t>
      </w:r>
      <w:r w:rsidR="00374753">
        <w:rPr>
          <w:rtl/>
        </w:rPr>
        <w:t xml:space="preserve"> </w:t>
      </w:r>
      <w:r w:rsidRPr="00784950">
        <w:rPr>
          <w:rtl/>
        </w:rPr>
        <w:t>"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ובחשכת הליל בלי קשת ושלח/ על סוס עין</w:t>
      </w:r>
      <w:r w:rsidR="00374753">
        <w:rPr>
          <w:rtl/>
        </w:rPr>
        <w:t>-</w:t>
      </w:r>
      <w:r w:rsidRPr="00784950">
        <w:rPr>
          <w:rtl/>
        </w:rPr>
        <w:t>דורה בא שאול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המלך./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התכוונתי שאדוני יעשה זאת, רק נזכרתי בדדי צוקר.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 xml:space="preserve">ובאחד הבתים אור כהה הופיע:/ 'פה תגור' </w:t>
      </w:r>
      <w:r>
        <w:rPr>
          <w:rtl/>
        </w:rPr>
        <w:t>–</w:t>
      </w:r>
      <w:r w:rsidR="00784950" w:rsidRPr="00784950">
        <w:rPr>
          <w:rtl/>
        </w:rPr>
        <w:t xml:space="preserve"> הנער לו חרש הביע./ 'את בעלת</w:t>
      </w:r>
      <w:r>
        <w:rPr>
          <w:rtl/>
        </w:rPr>
        <w:t xml:space="preserve"> </w:t>
      </w:r>
      <w:r w:rsidR="00784950" w:rsidRPr="00784950">
        <w:rPr>
          <w:rtl/>
        </w:rPr>
        <w:t>האוב?'/</w:t>
      </w:r>
      <w:r>
        <w:rPr>
          <w:rtl/>
        </w:rPr>
        <w:t xml:space="preserve"> </w:t>
      </w:r>
      <w:r w:rsidR="00784950" w:rsidRPr="00784950">
        <w:rPr>
          <w:rtl/>
        </w:rPr>
        <w:t>"כן,</w:t>
      </w:r>
      <w:r>
        <w:rPr>
          <w:rtl/>
        </w:rPr>
        <w:t xml:space="preserve"> </w:t>
      </w:r>
      <w:r w:rsidR="00784950" w:rsidRPr="00784950">
        <w:rPr>
          <w:rtl/>
        </w:rPr>
        <w:t>אדוני,</w:t>
      </w:r>
      <w:r>
        <w:rPr>
          <w:rtl/>
        </w:rPr>
        <w:t xml:space="preserve"> </w:t>
      </w:r>
      <w:r w:rsidR="00784950" w:rsidRPr="00784950">
        <w:rPr>
          <w:rtl/>
        </w:rPr>
        <w:t>הנני'./</w:t>
      </w:r>
      <w:r>
        <w:rPr>
          <w:rtl/>
        </w:rPr>
        <w:t xml:space="preserve"> </w:t>
      </w:r>
      <w:r w:rsidR="00784950" w:rsidRPr="00784950">
        <w:rPr>
          <w:rtl/>
        </w:rPr>
        <w:t>'נא</w:t>
      </w:r>
      <w:r>
        <w:rPr>
          <w:rtl/>
        </w:rPr>
        <w:t xml:space="preserve"> </w:t>
      </w:r>
      <w:r w:rsidR="00784950" w:rsidRPr="00784950">
        <w:rPr>
          <w:rtl/>
        </w:rPr>
        <w:t>קסמי</w:t>
      </w:r>
      <w:r>
        <w:rPr>
          <w:rtl/>
        </w:rPr>
        <w:t xml:space="preserve"> </w:t>
      </w:r>
      <w:r w:rsidR="00784950" w:rsidRPr="00784950">
        <w:rPr>
          <w:rtl/>
        </w:rPr>
        <w:t>באוב,</w:t>
      </w:r>
      <w:r>
        <w:rPr>
          <w:rtl/>
        </w:rPr>
        <w:t xml:space="preserve"> </w:t>
      </w:r>
      <w:r w:rsidR="00784950" w:rsidRPr="00784950">
        <w:rPr>
          <w:rtl/>
        </w:rPr>
        <w:t>צל</w:t>
      </w:r>
      <w:r>
        <w:rPr>
          <w:rtl/>
        </w:rPr>
        <w:t xml:space="preserve"> </w:t>
      </w:r>
      <w:r w:rsidR="00784950" w:rsidRPr="00784950">
        <w:rPr>
          <w:rtl/>
        </w:rPr>
        <w:t>הרואה הראיני!'/ עלטה, אש</w:t>
      </w:r>
      <w:r>
        <w:rPr>
          <w:rtl/>
        </w:rPr>
        <w:t xml:space="preserve"> </w:t>
      </w:r>
      <w:r w:rsidR="00784950" w:rsidRPr="00784950">
        <w:rPr>
          <w:rtl/>
        </w:rPr>
        <w:t xml:space="preserve">זוועות... בפינה קלחת,/ ושמות כל השדים רותחת.../ וכנחש יתפתל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>"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מה שחסר בתקציב באמת.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כשציטטת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אלתרמן</w:t>
      </w:r>
      <w:r w:rsidR="00374753">
        <w:rPr>
          <w:rtl/>
        </w:rPr>
        <w:t xml:space="preserve"> </w:t>
      </w:r>
      <w:r w:rsidRPr="00784950">
        <w:rPr>
          <w:rtl/>
        </w:rPr>
        <w:t>ישבתי פה ושמעתי ואמרתי לעצמי, תראה מה זה, אולי באמת</w:t>
      </w:r>
      <w:r w:rsidR="00374753">
        <w:rPr>
          <w:rtl/>
        </w:rPr>
        <w:t xml:space="preserve"> </w:t>
      </w:r>
      <w:r w:rsidRPr="00784950">
        <w:rPr>
          <w:rtl/>
        </w:rPr>
        <w:t>טשרניחובסקי</w:t>
      </w:r>
      <w:r w:rsidR="00374753">
        <w:rPr>
          <w:rtl/>
        </w:rPr>
        <w:t xml:space="preserve"> </w:t>
      </w:r>
      <w:r w:rsidRPr="00784950">
        <w:rPr>
          <w:rtl/>
        </w:rPr>
        <w:t>חסר בדורנו, הוא היה רואה מה קורה בחשכת הליל. לא צריך את בעלת האוב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איך אפשר להעלות דברים באוב. אולי אפילו שמואל הנביא יגיע משם. כשאתה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בחשכת</w:t>
      </w:r>
      <w:r w:rsidR="00374753">
        <w:rPr>
          <w:rtl/>
        </w:rPr>
        <w:t xml:space="preserve"> </w:t>
      </w:r>
      <w:r w:rsidRPr="00784950">
        <w:rPr>
          <w:rtl/>
        </w:rPr>
        <w:t>הליל</w:t>
      </w:r>
      <w:r w:rsidR="00374753">
        <w:rPr>
          <w:rtl/>
        </w:rPr>
        <w:t xml:space="preserve"> </w:t>
      </w:r>
      <w:r w:rsidRPr="00784950">
        <w:rPr>
          <w:rtl/>
        </w:rPr>
        <w:t>פה, במליאת הכנסת, אתה רואה את התקציב איך הוא מגיע מתוך חשכת</w:t>
      </w:r>
      <w:r w:rsidR="00374753">
        <w:rPr>
          <w:rtl/>
        </w:rPr>
        <w:t xml:space="preserve"> </w:t>
      </w:r>
      <w:r w:rsidRPr="00784950">
        <w:rPr>
          <w:rtl/>
        </w:rPr>
        <w:t>הליל, זה נראה כמו שמעלים משהו באוב.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גברתי היושבת</w:t>
      </w:r>
      <w:r w:rsidR="00374753">
        <w:rPr>
          <w:rtl/>
        </w:rPr>
        <w:t>-</w:t>
      </w:r>
      <w:r w:rsidRPr="00784950">
        <w:rPr>
          <w:rtl/>
        </w:rPr>
        <w:t>ראש, אני חוזר ואומר, ובזה אסיים, שאני מציע לכולנו לחשוב</w:t>
      </w:r>
      <w:r w:rsidR="00374753">
        <w:rPr>
          <w:rtl/>
        </w:rPr>
        <w:t xml:space="preserve"> </w:t>
      </w:r>
      <w:r w:rsidRPr="00784950">
        <w:rPr>
          <w:rtl/>
        </w:rPr>
        <w:t>ברצינות,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רציני,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בכלל עושים פה את כל תהליך חקיקת חוק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הדבר הזה מגיע למליאה, האם באמת יש טעם להגשת חוברות של הסתייגויות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לצורכי</w:t>
      </w:r>
      <w:r w:rsidR="00374753">
        <w:rPr>
          <w:rtl/>
        </w:rPr>
        <w:t xml:space="preserve"> </w:t>
      </w:r>
      <w:r w:rsidRPr="00784950">
        <w:rPr>
          <w:rtl/>
        </w:rPr>
        <w:t>דיבור,</w:t>
      </w:r>
      <w:r w:rsidR="00374753">
        <w:rPr>
          <w:rtl/>
        </w:rPr>
        <w:t xml:space="preserve"> </w:t>
      </w:r>
      <w:r w:rsidRPr="00784950">
        <w:rPr>
          <w:rtl/>
        </w:rPr>
        <w:t>ומחר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יוותרו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ההסתייגויות</w:t>
      </w:r>
      <w:r w:rsidR="00374753">
        <w:rPr>
          <w:rtl/>
        </w:rPr>
        <w:t xml:space="preserve"> </w:t>
      </w:r>
      <w:r w:rsidRPr="00784950">
        <w:rPr>
          <w:rtl/>
        </w:rPr>
        <w:t>שלהם כדי לגמור מהר את</w:t>
      </w:r>
      <w:r w:rsidR="00374753">
        <w:rPr>
          <w:rtl/>
        </w:rPr>
        <w:t xml:space="preserve"> </w:t>
      </w:r>
      <w:r w:rsidRPr="00784950">
        <w:rPr>
          <w:rtl/>
        </w:rPr>
        <w:t>ההצבעות.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המטרה</w:t>
      </w:r>
      <w:r w:rsidR="00374753">
        <w:rPr>
          <w:rtl/>
        </w:rPr>
        <w:t xml:space="preserve"> </w:t>
      </w:r>
      <w:r w:rsidRPr="00784950">
        <w:rPr>
          <w:rtl/>
        </w:rPr>
        <w:t>של מה שאנחנו קוראים חוק התקציב? האם בזה אנחנו</w:t>
      </w:r>
      <w:r w:rsidR="00374753">
        <w:rPr>
          <w:rtl/>
        </w:rPr>
        <w:t xml:space="preserve"> </w:t>
      </w:r>
      <w:r w:rsidRPr="00784950">
        <w:rPr>
          <w:rtl/>
        </w:rPr>
        <w:t>רציניים,</w:t>
      </w:r>
      <w:r w:rsidR="00374753">
        <w:rPr>
          <w:rtl/>
        </w:rPr>
        <w:t xml:space="preserve"> </w:t>
      </w:r>
      <w:r w:rsidRPr="00784950">
        <w:rPr>
          <w:rtl/>
        </w:rPr>
        <w:t>והאם</w:t>
      </w:r>
      <w:r w:rsidR="00374753">
        <w:rPr>
          <w:rtl/>
        </w:rPr>
        <w:t xml:space="preserve"> </w:t>
      </w:r>
      <w:r w:rsidRPr="00784950">
        <w:rPr>
          <w:rtl/>
        </w:rPr>
        <w:t>בזה אנחנו לא הופכים את עצמנו או את הכנסת לחוכא ואטלולא? בעניין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כדאי</w:t>
      </w:r>
      <w:r w:rsidR="00374753">
        <w:rPr>
          <w:rtl/>
        </w:rPr>
        <w:t xml:space="preserve"> </w:t>
      </w:r>
      <w:r w:rsidRPr="00784950">
        <w:rPr>
          <w:rtl/>
        </w:rPr>
        <w:t>שנעשה</w:t>
      </w:r>
      <w:r w:rsidR="00374753">
        <w:rPr>
          <w:rtl/>
        </w:rPr>
        <w:t xml:space="preserve"> </w:t>
      </w:r>
      <w:r w:rsidRPr="00784950">
        <w:rPr>
          <w:rtl/>
        </w:rPr>
        <w:t>לעצמנו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חשבון</w:t>
      </w:r>
      <w:r w:rsidR="00374753">
        <w:rPr>
          <w:rtl/>
        </w:rPr>
        <w:t xml:space="preserve"> </w:t>
      </w:r>
      <w:r w:rsidRPr="00784950">
        <w:rPr>
          <w:rtl/>
        </w:rPr>
        <w:t>הנפש,</w:t>
      </w:r>
      <w:r w:rsidR="00374753">
        <w:rPr>
          <w:rtl/>
        </w:rPr>
        <w:t xml:space="preserve"> </w:t>
      </w:r>
      <w:r w:rsidRPr="00784950">
        <w:rPr>
          <w:rtl/>
        </w:rPr>
        <w:t>כי בסופו של דבר אנחנו יורים לעצמנו</w:t>
      </w:r>
      <w:r w:rsidR="00374753">
        <w:rPr>
          <w:rtl/>
        </w:rPr>
        <w:t xml:space="preserve"> </w:t>
      </w:r>
      <w:r w:rsidRPr="00784950">
        <w:rPr>
          <w:rtl/>
        </w:rPr>
        <w:t>ברגליים.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 חבר הכנסת מוחמד כנעאן,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שמעת</w:t>
      </w:r>
      <w:r w:rsidR="00374753">
        <w:rPr>
          <w:rtl/>
        </w:rPr>
        <w:t xml:space="preserve"> </w:t>
      </w:r>
      <w:r w:rsidRPr="00784950">
        <w:rPr>
          <w:rtl/>
        </w:rPr>
        <w:t>את השירה של טשרניחובסקי מחבר הכנסת נחום לנגנטל,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עשה את זה בצורה טובה מאוד, אבל אני מנצל את ההזדמנות לומר דברים לחבר הכנסת</w:t>
      </w:r>
      <w:r w:rsidR="00374753">
        <w:rPr>
          <w:rtl/>
        </w:rPr>
        <w:t xml:space="preserve"> </w:t>
      </w:r>
      <w:r w:rsidRPr="00784950">
        <w:rPr>
          <w:rtl/>
        </w:rPr>
        <w:t>לנגנטל,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איש</w:t>
      </w:r>
      <w:r w:rsidR="00374753">
        <w:rPr>
          <w:rtl/>
        </w:rPr>
        <w:t xml:space="preserve"> </w:t>
      </w:r>
      <w:r w:rsidRPr="00784950">
        <w:rPr>
          <w:rtl/>
        </w:rPr>
        <w:t>דתי,</w:t>
      </w:r>
      <w:r w:rsidR="00374753">
        <w:rPr>
          <w:rtl/>
        </w:rPr>
        <w:t xml:space="preserve"> </w:t>
      </w:r>
      <w:r w:rsidRPr="00784950">
        <w:rPr>
          <w:rtl/>
        </w:rPr>
        <w:t>וכן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 טל. קיבלתי לפני תקופה לא ארוכה</w:t>
      </w:r>
      <w:r w:rsidR="00374753">
        <w:rPr>
          <w:rtl/>
        </w:rPr>
        <w:t xml:space="preserve"> </w:t>
      </w:r>
      <w:r w:rsidRPr="00784950">
        <w:rPr>
          <w:rtl/>
        </w:rPr>
        <w:t>מיושב</w:t>
      </w:r>
      <w:r w:rsidR="00374753">
        <w:rPr>
          <w:rtl/>
        </w:rPr>
        <w:t>-</w:t>
      </w:r>
      <w:r w:rsidRPr="00784950">
        <w:rPr>
          <w:rtl/>
        </w:rPr>
        <w:t>ראש עמותת אל</w:t>
      </w:r>
      <w:r w:rsidR="00374753">
        <w:rPr>
          <w:rtl/>
        </w:rPr>
        <w:t>-</w:t>
      </w:r>
      <w:r w:rsidRPr="00784950">
        <w:rPr>
          <w:rtl/>
        </w:rPr>
        <w:t xml:space="preserve">אקצא, שהיה בעלייה לרגל במכה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חשבתי</w:t>
      </w:r>
      <w:r w:rsidR="00374753">
        <w:rPr>
          <w:rtl/>
        </w:rPr>
        <w:t xml:space="preserve"> </w:t>
      </w:r>
      <w:r w:rsidRPr="00784950">
        <w:rPr>
          <w:rtl/>
        </w:rPr>
        <w:t>שאדוני</w:t>
      </w:r>
      <w:r w:rsidR="00374753">
        <w:rPr>
          <w:rtl/>
        </w:rPr>
        <w:t xml:space="preserve"> </w:t>
      </w:r>
      <w:r w:rsidRPr="00784950">
        <w:rPr>
          <w:rtl/>
        </w:rPr>
        <w:t>ידקלם לנו איזה שיר של אום כולתום או פריד אל</w:t>
      </w:r>
      <w:r w:rsidR="00374753">
        <w:rPr>
          <w:rtl/>
        </w:rPr>
        <w:t>-</w:t>
      </w:r>
      <w:r w:rsidRPr="00784950">
        <w:rPr>
          <w:rtl/>
        </w:rPr>
        <w:t>אטרש, או אפילו</w:t>
      </w:r>
      <w:r w:rsidR="00374753">
        <w:rPr>
          <w:rtl/>
        </w:rPr>
        <w:t xml:space="preserve"> </w:t>
      </w:r>
      <w:r w:rsidRPr="00784950">
        <w:rPr>
          <w:rtl/>
        </w:rPr>
        <w:t>של עבד אל</w:t>
      </w:r>
      <w:r w:rsidR="00374753">
        <w:rPr>
          <w:rtl/>
        </w:rPr>
        <w:t>-</w:t>
      </w:r>
      <w:r w:rsidRPr="00784950">
        <w:rPr>
          <w:rtl/>
        </w:rPr>
        <w:t>חלים.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 מאוחר. אני רק אתחיל בדברים הרציניים קודם 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לכם, אבל לאט</w:t>
      </w:r>
      <w:r w:rsidR="00374753">
        <w:rPr>
          <w:rtl/>
        </w:rPr>
        <w:t>-</w:t>
      </w:r>
      <w:r w:rsidRPr="00784950">
        <w:rPr>
          <w:rtl/>
        </w:rPr>
        <w:t>לאט מגיחים חברי הכנסת. אני מוכרחה לשאול</w:t>
      </w:r>
      <w:r w:rsidR="00374753">
        <w:rPr>
          <w:rtl/>
        </w:rPr>
        <w:t xml:space="preserve"> </w:t>
      </w:r>
      <w:r w:rsidRPr="00784950">
        <w:rPr>
          <w:rtl/>
        </w:rPr>
        <w:t>אתכם: האם אין לכם מה לעשות?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חבר הכנסת טל, הוא מקבל שם תרומה ממשרד הדתות הסעודי, 180 ספרי קוראן,</w:t>
      </w:r>
      <w:r>
        <w:rPr>
          <w:rtl/>
        </w:rPr>
        <w:t xml:space="preserve"> </w:t>
      </w:r>
      <w:r w:rsidR="00784950" w:rsidRPr="00784950">
        <w:rPr>
          <w:rtl/>
        </w:rPr>
        <w:t>ובמעבר הגבול באלנבי לא מאפשרים לו להכניס את זה. הם רוצים מכס.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הפניתי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מזמן</w:t>
      </w:r>
      <w:r w:rsidR="00374753">
        <w:rPr>
          <w:rtl/>
        </w:rPr>
        <w:t xml:space="preserve"> </w:t>
      </w:r>
      <w:r w:rsidRPr="00784950">
        <w:rPr>
          <w:rtl/>
        </w:rPr>
        <w:t>שאלה</w:t>
      </w:r>
      <w:r w:rsidR="00374753">
        <w:rPr>
          <w:rtl/>
        </w:rPr>
        <w:t xml:space="preserve"> </w:t>
      </w:r>
      <w:r w:rsidRPr="00784950">
        <w:rPr>
          <w:rtl/>
        </w:rPr>
        <w:t>לשר האוצר. השאלה שנשאלה היא, האם אפילו בספרי הדת,</w:t>
      </w:r>
      <w:r w:rsidR="00374753">
        <w:rPr>
          <w:rtl/>
        </w:rPr>
        <w:t xml:space="preserve"> </w:t>
      </w:r>
      <w:r w:rsidRPr="00784950">
        <w:rPr>
          <w:rtl/>
        </w:rPr>
        <w:t>בספרי</w:t>
      </w:r>
      <w:r w:rsidR="00374753">
        <w:rPr>
          <w:rtl/>
        </w:rPr>
        <w:t xml:space="preserve"> </w:t>
      </w:r>
      <w:r w:rsidRPr="00784950">
        <w:rPr>
          <w:rtl/>
        </w:rPr>
        <w:t>הקודש,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איפה ואיפה, האם יש ספרים לערבים וספרים ליהודים. הרי לא מזמן</w:t>
      </w:r>
      <w:r w:rsidR="00374753">
        <w:rPr>
          <w:rtl/>
        </w:rPr>
        <w:t xml:space="preserve"> </w:t>
      </w:r>
      <w:r w:rsidRPr="00784950">
        <w:rPr>
          <w:rtl/>
        </w:rPr>
        <w:t>הביאו</w:t>
      </w:r>
      <w:r w:rsidR="00374753">
        <w:rPr>
          <w:rtl/>
        </w:rPr>
        <w:t xml:space="preserve"> </w:t>
      </w:r>
      <w:r w:rsidRPr="00784950">
        <w:rPr>
          <w:rtl/>
        </w:rPr>
        <w:t>ספרים</w:t>
      </w:r>
      <w:r w:rsidR="00374753">
        <w:rPr>
          <w:rtl/>
        </w:rPr>
        <w:t xml:space="preserve"> </w:t>
      </w:r>
      <w:r w:rsidRPr="00784950">
        <w:rPr>
          <w:rtl/>
        </w:rPr>
        <w:t>מליטא, עם חגיגות ועם קבלת פנים. השאלה שנשאלת היא, עד מתי. עד מתי</w:t>
      </w:r>
      <w:r w:rsidR="00374753">
        <w:rPr>
          <w:rtl/>
        </w:rPr>
        <w:t xml:space="preserve"> </w:t>
      </w:r>
      <w:r w:rsidRPr="00784950">
        <w:rPr>
          <w:rtl/>
        </w:rPr>
        <w:t>החוצפה הזאת, עד מתי הגזענות הזאת, חוסר האחריות? אפילו בדברי קודש עושים אפליות?</w:t>
      </w:r>
      <w:r w:rsidR="00374753">
        <w:rPr>
          <w:rtl/>
        </w:rPr>
        <w:t xml:space="preserve"> </w:t>
      </w:r>
      <w:r w:rsidRPr="00784950">
        <w:rPr>
          <w:rtl/>
        </w:rPr>
        <w:t>איך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יכול להיות, שבמדינה מתוקנת, במדינה נורמלית, מצד אחד מחרימים ספרי קודש</w:t>
      </w:r>
      <w:r w:rsidR="00374753">
        <w:rPr>
          <w:rtl/>
        </w:rPr>
        <w:t xml:space="preserve"> </w:t>
      </w:r>
      <w:r w:rsidRPr="00784950">
        <w:rPr>
          <w:rtl/>
        </w:rPr>
        <w:t>ומצד</w:t>
      </w:r>
      <w:r w:rsidR="00374753">
        <w:rPr>
          <w:rtl/>
        </w:rPr>
        <w:t xml:space="preserve"> </w:t>
      </w:r>
      <w:r w:rsidRPr="00784950">
        <w:rPr>
          <w:rtl/>
        </w:rPr>
        <w:t>שני</w:t>
      </w:r>
      <w:r w:rsidR="00374753">
        <w:rPr>
          <w:rtl/>
        </w:rPr>
        <w:t xml:space="preserve"> </w:t>
      </w:r>
      <w:r w:rsidRPr="00784950">
        <w:rPr>
          <w:rtl/>
        </w:rPr>
        <w:t>עושים</w:t>
      </w:r>
      <w:r w:rsidR="00374753">
        <w:rPr>
          <w:rtl/>
        </w:rPr>
        <w:t xml:space="preserve"> </w:t>
      </w:r>
      <w:r w:rsidRPr="00784950">
        <w:rPr>
          <w:rtl/>
        </w:rPr>
        <w:t>הילולה</w:t>
      </w:r>
      <w:r w:rsidR="00374753">
        <w:rPr>
          <w:rtl/>
        </w:rPr>
        <w:t xml:space="preserve"> </w:t>
      </w:r>
      <w:r w:rsidRPr="00784950">
        <w:rPr>
          <w:rtl/>
        </w:rPr>
        <w:t>בשדה</w:t>
      </w:r>
      <w:r w:rsidR="00374753">
        <w:rPr>
          <w:rtl/>
        </w:rPr>
        <w:t xml:space="preserve"> </w:t>
      </w:r>
      <w:r w:rsidRPr="00784950">
        <w:rPr>
          <w:rtl/>
        </w:rPr>
        <w:t>התעופה</w:t>
      </w:r>
      <w:r w:rsidR="00374753">
        <w:rPr>
          <w:rtl/>
        </w:rPr>
        <w:t xml:space="preserve"> </w:t>
      </w:r>
      <w:r w:rsidRPr="00784950">
        <w:rPr>
          <w:rtl/>
        </w:rPr>
        <w:t>בקבלת</w:t>
      </w:r>
      <w:r w:rsidR="00374753">
        <w:rPr>
          <w:rtl/>
        </w:rPr>
        <w:t xml:space="preserve"> </w:t>
      </w:r>
      <w:r w:rsidRPr="00784950">
        <w:rPr>
          <w:rtl/>
        </w:rPr>
        <w:t>פנים של ספרי קודש אחרים? אין לי</w:t>
      </w:r>
      <w:r w:rsidR="00374753">
        <w:rPr>
          <w:rtl/>
        </w:rPr>
        <w:t xml:space="preserve"> </w:t>
      </w:r>
      <w:r w:rsidRPr="00784950">
        <w:rPr>
          <w:rtl/>
        </w:rPr>
        <w:t>התנגדות,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לי בעיה, להיפך, אני מכבד ומקדש, אבל אני שואל את שר האוצר, אתכם,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האם דבר כזה צריך להיות במדינת ישראל? עד היום אין אפילו מענה ממשרד</w:t>
      </w:r>
      <w:r w:rsidR="00374753">
        <w:rPr>
          <w:rtl/>
        </w:rPr>
        <w:t xml:space="preserve"> </w:t>
      </w:r>
      <w:r w:rsidRPr="00784950">
        <w:rPr>
          <w:rtl/>
        </w:rPr>
        <w:t>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שמעתי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החברים</w:t>
      </w:r>
      <w:r w:rsidR="00374753">
        <w:rPr>
          <w:rtl/>
        </w:rPr>
        <w:t xml:space="preserve"> </w:t>
      </w:r>
      <w:r w:rsidRPr="00784950">
        <w:rPr>
          <w:rtl/>
        </w:rPr>
        <w:t>וגם הקשבתי בבית</w:t>
      </w:r>
      <w:r w:rsidR="00374753">
        <w:rPr>
          <w:rtl/>
        </w:rPr>
        <w:t>-</w:t>
      </w:r>
      <w:r w:rsidRPr="00784950">
        <w:rPr>
          <w:rtl/>
        </w:rPr>
        <w:t>המלון לאחדים מחברי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שדיברו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להתייחס</w:t>
      </w:r>
      <w:r w:rsidR="00374753">
        <w:rPr>
          <w:rtl/>
        </w:rPr>
        <w:t xml:space="preserve"> </w:t>
      </w:r>
      <w:r w:rsidRPr="00784950">
        <w:rPr>
          <w:rtl/>
        </w:rPr>
        <w:t>באמת להצעת חוק</w:t>
      </w:r>
      <w:r w:rsidR="00374753">
        <w:rPr>
          <w:rtl/>
        </w:rPr>
        <w:t>-</w:t>
      </w:r>
      <w:r w:rsidRPr="00784950">
        <w:rPr>
          <w:rtl/>
        </w:rPr>
        <w:t>היסוד שמדברת על חקיקה</w:t>
      </w:r>
      <w:r w:rsidR="00374753">
        <w:rPr>
          <w:rtl/>
        </w:rPr>
        <w:t xml:space="preserve"> </w:t>
      </w:r>
      <w:r w:rsidRPr="00784950">
        <w:rPr>
          <w:rtl/>
        </w:rPr>
        <w:t>פרטית.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 חוק</w:t>
      </w:r>
      <w:r w:rsidR="00374753">
        <w:rPr>
          <w:rtl/>
        </w:rPr>
        <w:t>-</w:t>
      </w:r>
      <w:r w:rsidRPr="00784950">
        <w:rPr>
          <w:rtl/>
        </w:rPr>
        <w:t>יסוד, לא פחות ולא 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ממשלה, אותה ממשלה, אותו ליכוד, שעשה חגיגה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תן לי רק הנאה אחת, שסילבן שלום יהיה באופוזיציה.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בזמן תקופת ברק. בחקיקה פרטית, חגיגה עשו.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לו חוק של נכים אצלי.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שעמד</w:t>
      </w:r>
      <w:r w:rsidR="00374753">
        <w:rPr>
          <w:rtl/>
        </w:rPr>
        <w:t xml:space="preserve"> </w:t>
      </w:r>
      <w:r w:rsidRPr="00784950">
        <w:rPr>
          <w:rtl/>
        </w:rPr>
        <w:t>בראש החגיגה הזאת זה שר האוצר עצמו; אותו שר האוצר היום, שבא היום</w:t>
      </w:r>
      <w:r w:rsidR="00374753">
        <w:rPr>
          <w:rtl/>
        </w:rPr>
        <w:t xml:space="preserve"> </w:t>
      </w:r>
      <w:r w:rsidRPr="00784950">
        <w:rPr>
          <w:rtl/>
        </w:rPr>
        <w:t>להתנכל.</w:t>
      </w:r>
      <w:r w:rsidR="00374753">
        <w:rPr>
          <w:rtl/>
        </w:rPr>
        <w:t xml:space="preserve"> </w:t>
      </w: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זה חוק דרקוני, זה פשוט בלתי אפשרי. זה מדהים שממשלה מביאה חוק</w:t>
      </w:r>
      <w:r w:rsidR="00374753">
        <w:rPr>
          <w:rtl/>
        </w:rPr>
        <w:t xml:space="preserve"> </w:t>
      </w:r>
      <w:r w:rsidRPr="00784950">
        <w:rPr>
          <w:rtl/>
        </w:rPr>
        <w:t>כזה</w:t>
      </w:r>
      <w:r w:rsidR="00374753">
        <w:rPr>
          <w:rtl/>
        </w:rPr>
        <w:t xml:space="preserve"> </w:t>
      </w:r>
      <w:r w:rsidRPr="00784950">
        <w:rPr>
          <w:rtl/>
        </w:rPr>
        <w:t>שעניינו</w:t>
      </w:r>
      <w:r w:rsidR="00374753">
        <w:rPr>
          <w:rtl/>
        </w:rPr>
        <w:t xml:space="preserve"> </w:t>
      </w:r>
      <w:r w:rsidRPr="00784950">
        <w:rPr>
          <w:rtl/>
        </w:rPr>
        <w:t>למנוע מהכנסת לחוקק חוקים.</w:t>
      </w:r>
      <w:r w:rsidR="00374753">
        <w:rPr>
          <w:rtl/>
        </w:rPr>
        <w:t xml:space="preserve"> </w:t>
      </w:r>
      <w:r w:rsidRPr="00784950">
        <w:rPr>
          <w:rtl/>
        </w:rPr>
        <w:t>יהיה המצב אשר יהיה, אם הממשלה היא אכן</w:t>
      </w:r>
      <w:r w:rsidR="00374753">
        <w:rPr>
          <w:rtl/>
        </w:rPr>
        <w:t xml:space="preserve"> </w:t>
      </w:r>
      <w:r w:rsidRPr="00784950">
        <w:rPr>
          <w:rtl/>
        </w:rPr>
        <w:t>ממשלה</w:t>
      </w:r>
      <w:r w:rsidR="00374753">
        <w:rPr>
          <w:rtl/>
        </w:rPr>
        <w:t xml:space="preserve"> </w:t>
      </w:r>
      <w:r w:rsidRPr="00784950">
        <w:rPr>
          <w:rtl/>
        </w:rPr>
        <w:t>מתוקנת</w:t>
      </w:r>
      <w:r w:rsidR="00374753">
        <w:rPr>
          <w:rtl/>
        </w:rPr>
        <w:t xml:space="preserve"> </w:t>
      </w:r>
      <w:r w:rsidRPr="00784950">
        <w:rPr>
          <w:rtl/>
        </w:rPr>
        <w:t>וממשלה</w:t>
      </w:r>
      <w:r w:rsidR="00374753">
        <w:rPr>
          <w:rtl/>
        </w:rPr>
        <w:t xml:space="preserve"> </w:t>
      </w:r>
      <w:r w:rsidRPr="00784950">
        <w:rPr>
          <w:rtl/>
        </w:rPr>
        <w:t>נורמלית,</w:t>
      </w:r>
      <w:r w:rsidR="00374753">
        <w:rPr>
          <w:rtl/>
        </w:rPr>
        <w:t xml:space="preserve"> </w:t>
      </w:r>
      <w:r w:rsidRPr="00784950">
        <w:rPr>
          <w:rtl/>
        </w:rPr>
        <w:t>ואני מצטער שהממשלה לא נורמלית ולא מתוקנת, היא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להפיל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החוקים</w:t>
      </w:r>
      <w:r w:rsidR="00374753">
        <w:rPr>
          <w:rtl/>
        </w:rPr>
        <w:t xml:space="preserve"> </w:t>
      </w:r>
      <w:r w:rsidRPr="00784950">
        <w:rPr>
          <w:rtl/>
        </w:rPr>
        <w:t>הפרטיים.</w:t>
      </w:r>
      <w:r w:rsidR="00374753">
        <w:rPr>
          <w:rtl/>
        </w:rPr>
        <w:t xml:space="preserve"> </w:t>
      </w:r>
      <w:r w:rsidRPr="00784950">
        <w:rPr>
          <w:rtl/>
        </w:rPr>
        <w:t>לא ייתכן, שכאשר אתה באופוזיציה אתה כן דוחף</w:t>
      </w:r>
      <w:r w:rsidR="00374753">
        <w:rPr>
          <w:rtl/>
        </w:rPr>
        <w:t xml:space="preserve"> </w:t>
      </w:r>
      <w:r w:rsidRPr="00784950">
        <w:rPr>
          <w:rtl/>
        </w:rPr>
        <w:t>לחקיקה</w:t>
      </w:r>
      <w:r w:rsidR="00374753">
        <w:rPr>
          <w:rtl/>
        </w:rPr>
        <w:t xml:space="preserve"> </w:t>
      </w:r>
      <w:r w:rsidRPr="00784950">
        <w:rPr>
          <w:rtl/>
        </w:rPr>
        <w:t>פרטית,</w:t>
      </w:r>
      <w:r w:rsidR="00374753">
        <w:rPr>
          <w:rtl/>
        </w:rPr>
        <w:t xml:space="preserve"> </w:t>
      </w:r>
      <w:r w:rsidRPr="00784950">
        <w:rPr>
          <w:rtl/>
        </w:rPr>
        <w:t>וכשאתה</w:t>
      </w:r>
      <w:r w:rsidR="00374753">
        <w:rPr>
          <w:rtl/>
        </w:rPr>
        <w:t xml:space="preserve"> </w:t>
      </w:r>
      <w:r w:rsidRPr="00784950">
        <w:rPr>
          <w:rtl/>
        </w:rPr>
        <w:t>בצד</w:t>
      </w:r>
      <w:r w:rsidR="00374753">
        <w:rPr>
          <w:rtl/>
        </w:rPr>
        <w:t xml:space="preserve"> </w:t>
      </w:r>
      <w:r w:rsidRPr="00784950">
        <w:rPr>
          <w:rtl/>
        </w:rPr>
        <w:t>השני</w:t>
      </w:r>
      <w:r w:rsidR="00374753">
        <w:rPr>
          <w:rtl/>
        </w:rPr>
        <w:t xml:space="preserve"> </w:t>
      </w:r>
      <w:r w:rsidRPr="00784950">
        <w:rPr>
          <w:rtl/>
        </w:rPr>
        <w:t>אתה רוצה למנוע אפילו מחברי כנסת אחרים לנסות</w:t>
      </w:r>
      <w:r w:rsidR="00374753">
        <w:rPr>
          <w:rtl/>
        </w:rPr>
        <w:t xml:space="preserve"> </w:t>
      </w:r>
      <w:r w:rsidRPr="00784950">
        <w:rPr>
          <w:rtl/>
        </w:rPr>
        <w:t>ולחוקק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שלטעמם</w:t>
      </w:r>
      <w:r w:rsidR="00374753">
        <w:rPr>
          <w:rtl/>
        </w:rPr>
        <w:t xml:space="preserve"> </w:t>
      </w:r>
      <w:r w:rsidRPr="00784950">
        <w:rPr>
          <w:rtl/>
        </w:rPr>
        <w:t>הם חוקים חשובים לאוכלוסייה, לשולחיהם, למדינה, או אני לא</w:t>
      </w:r>
      <w:r w:rsidR="00374753">
        <w:rPr>
          <w:rtl/>
        </w:rPr>
        <w:t xml:space="preserve"> </w:t>
      </w:r>
      <w:r w:rsidRPr="00784950">
        <w:rPr>
          <w:rtl/>
        </w:rPr>
        <w:t>יודע למי. למנוע את זה בחוק</w:t>
      </w:r>
      <w:r w:rsidR="00374753">
        <w:rPr>
          <w:rtl/>
        </w:rPr>
        <w:t>-</w:t>
      </w:r>
      <w:r w:rsidRPr="00784950">
        <w:rPr>
          <w:rtl/>
        </w:rPr>
        <w:t>יסוד? זו ממשלה נורמלית?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ממש</w:t>
      </w:r>
      <w:r w:rsidR="00374753">
        <w:rPr>
          <w:rtl/>
        </w:rPr>
        <w:t xml:space="preserve"> </w:t>
      </w:r>
      <w:r w:rsidRPr="00784950">
        <w:rPr>
          <w:rtl/>
        </w:rPr>
        <w:t>מתפלא</w:t>
      </w:r>
      <w:r w:rsidR="00374753">
        <w:rPr>
          <w:rtl/>
        </w:rPr>
        <w:t xml:space="preserve"> </w:t>
      </w:r>
      <w:r w:rsidRPr="00784950">
        <w:rPr>
          <w:rtl/>
        </w:rPr>
        <w:t>על אותם חברי כנסת, על אותם שותפים לקואליציה, שיכול</w:t>
      </w:r>
      <w:r w:rsidR="00374753">
        <w:rPr>
          <w:rtl/>
        </w:rPr>
        <w:t xml:space="preserve"> </w:t>
      </w:r>
      <w:r w:rsidRPr="00784950">
        <w:rPr>
          <w:rtl/>
        </w:rPr>
        <w:t>להיות</w:t>
      </w:r>
      <w:r w:rsidR="00374753">
        <w:rPr>
          <w:rtl/>
        </w:rPr>
        <w:t xml:space="preserve"> </w:t>
      </w:r>
      <w:r w:rsidRPr="00784950">
        <w:rPr>
          <w:rtl/>
        </w:rPr>
        <w:t>שמחר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באופוזיציה ויצטרכו לחוקק חוקים. איך אדם בועט ברגלו? איך</w:t>
      </w:r>
      <w:r w:rsidR="00374753">
        <w:rPr>
          <w:rtl/>
        </w:rPr>
        <w:t xml:space="preserve"> </w:t>
      </w:r>
      <w:r w:rsidRPr="00784950">
        <w:rPr>
          <w:rtl/>
        </w:rPr>
        <w:t>הוא מכניס גול עצמי? אני לא מבין.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טל,</w:t>
      </w:r>
      <w:r w:rsidR="00374753">
        <w:rPr>
          <w:rtl/>
        </w:rPr>
        <w:t xml:space="preserve"> </w:t>
      </w:r>
      <w:r w:rsidRPr="00784950">
        <w:rPr>
          <w:rtl/>
        </w:rPr>
        <w:t>אתם,</w:t>
      </w:r>
      <w:r w:rsidR="00374753">
        <w:rPr>
          <w:rtl/>
        </w:rPr>
        <w:t xml:space="preserve"> </w:t>
      </w:r>
      <w:r w:rsidRPr="00784950">
        <w:rPr>
          <w:rtl/>
        </w:rPr>
        <w:t>כסיעה גדולה, שמייצגת את השכבות החלשות, או מתיימרים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לייצג את השכבות החלשות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 תגיד "מתיימרים", אתה יודע שאנחנו מייצגים אותן.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מתיימרים</w:t>
      </w:r>
      <w:r w:rsidR="00374753">
        <w:rPr>
          <w:rtl/>
        </w:rPr>
        <w:t xml:space="preserve"> </w:t>
      </w:r>
      <w:r w:rsidRPr="00784950">
        <w:rPr>
          <w:rtl/>
        </w:rPr>
        <w:t>לייצג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השכבות</w:t>
      </w:r>
      <w:r w:rsidR="00374753">
        <w:rPr>
          <w:rtl/>
        </w:rPr>
        <w:t xml:space="preserve"> </w:t>
      </w:r>
      <w:r w:rsidRPr="00784950">
        <w:rPr>
          <w:rtl/>
        </w:rPr>
        <w:t>החלשות, אתם מתיימרים לייצג את הפריפריה,</w:t>
      </w:r>
      <w:r w:rsidR="00374753">
        <w:rPr>
          <w:rtl/>
        </w:rPr>
        <w:t xml:space="preserve"> </w:t>
      </w:r>
      <w:r w:rsidRPr="00784950">
        <w:rPr>
          <w:rtl/>
        </w:rPr>
        <w:t>וכשאתם</w:t>
      </w:r>
      <w:r w:rsidR="00374753">
        <w:rPr>
          <w:rtl/>
        </w:rPr>
        <w:t xml:space="preserve"> </w:t>
      </w:r>
      <w:r w:rsidRPr="00784950">
        <w:rPr>
          <w:rtl/>
        </w:rPr>
        <w:t>באים</w:t>
      </w:r>
      <w:r w:rsidR="00374753">
        <w:rPr>
          <w:rtl/>
        </w:rPr>
        <w:t xml:space="preserve"> </w:t>
      </w:r>
      <w:r w:rsidRPr="00784950">
        <w:rPr>
          <w:rtl/>
        </w:rPr>
        <w:t>לבקר ביישובים הערביים אתם טוענים שאתם מייצגים את הערבים. אבל ממה</w:t>
      </w:r>
      <w:r w:rsidR="00374753">
        <w:rPr>
          <w:rtl/>
        </w:rPr>
        <w:t xml:space="preserve"> </w:t>
      </w:r>
      <w:r w:rsidRPr="00784950">
        <w:rPr>
          <w:rtl/>
        </w:rPr>
        <w:t>שאתם אומרים עד מה שאתם עושים יש מרחק עד השמים.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שייך לחקיקה פרטית? הם לא יכולים לייצג את כל השכבות שאתה מזכיר בלי</w:t>
      </w:r>
      <w:r w:rsidR="00374753">
        <w:rPr>
          <w:rtl/>
        </w:rPr>
        <w:t xml:space="preserve"> </w:t>
      </w:r>
      <w:r w:rsidRPr="00784950">
        <w:rPr>
          <w:rtl/>
        </w:rPr>
        <w:t>חקיקה פרטית?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יכולים,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הקואליציה, כי אני חושב שהם רוצים לייצג,</w:t>
      </w:r>
      <w:r w:rsidR="00374753">
        <w:rPr>
          <w:rtl/>
        </w:rPr>
        <w:t xml:space="preserve"> </w:t>
      </w:r>
      <w:r w:rsidRPr="00784950">
        <w:rPr>
          <w:rtl/>
        </w:rPr>
        <w:t>וצריך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כוח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לחוקק לפעמים חוקים שהממשלה מתנגדת להם,</w:t>
      </w:r>
      <w:r w:rsidR="00374753">
        <w:rPr>
          <w:rtl/>
        </w:rPr>
        <w:t xml:space="preserve"> </w:t>
      </w:r>
      <w:r w:rsidRPr="00784950">
        <w:rPr>
          <w:rtl/>
        </w:rPr>
        <w:t>ולפעמים אלה חוקים חיוניים מאוד לאוכלוסייה שהם מייצגים.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זאב בוים, אתה היית באופוזיציה לא מזמן, ואתה יודע שהייתם אלופים</w:t>
      </w:r>
      <w:r w:rsidR="00374753">
        <w:rPr>
          <w:rtl/>
        </w:rPr>
        <w:t xml:space="preserve"> </w:t>
      </w:r>
      <w:r w:rsidRPr="00784950">
        <w:rPr>
          <w:rtl/>
        </w:rPr>
        <w:t>בחקיקה</w:t>
      </w:r>
      <w:r w:rsidR="00374753">
        <w:rPr>
          <w:rtl/>
        </w:rPr>
        <w:t xml:space="preserve"> </w:t>
      </w:r>
      <w:r w:rsidRPr="00784950">
        <w:rPr>
          <w:rtl/>
        </w:rPr>
        <w:t>פרטית.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שעברו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כמה חוקים, ואתם אפילו מחאתם כפיים. אני</w:t>
      </w:r>
      <w:r w:rsidR="00374753">
        <w:rPr>
          <w:rtl/>
        </w:rPr>
        <w:t xml:space="preserve"> </w:t>
      </w:r>
      <w:r w:rsidRPr="00784950">
        <w:rPr>
          <w:rtl/>
        </w:rPr>
        <w:t>משוכנע</w:t>
      </w:r>
      <w:r w:rsidR="00374753">
        <w:rPr>
          <w:rtl/>
        </w:rPr>
        <w:t xml:space="preserve"> </w:t>
      </w:r>
      <w:r w:rsidRPr="00784950">
        <w:rPr>
          <w:rtl/>
        </w:rPr>
        <w:t>שמה שאתם עושים היום זה בניגוד למצפונם של כמה חברי כנסת בקואליציה.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בטוח שזה בניגוד למצפונו של חבר הכנסת טל. הוא ייאלץ להצביע בעד ההצעה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כשלא היית פה הזכרתי לחבר הכנסת טל, שיש להם הסכם קואליציוני נגד חוקי</w:t>
      </w:r>
      <w:r w:rsidR="00374753">
        <w:rPr>
          <w:rtl/>
        </w:rPr>
        <w:t>-</w:t>
      </w:r>
      <w:r w:rsidRPr="00784950">
        <w:rPr>
          <w:rtl/>
        </w:rPr>
        <w:t>יסוד.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לדעתי, דבר כזה, כמו חוקים אחרים, בהסתייגויות צריך פשוט לדחות אותם על הסף,</w:t>
      </w:r>
      <w:r w:rsidR="00374753">
        <w:rPr>
          <w:rtl/>
        </w:rPr>
        <w:t xml:space="preserve"> </w:t>
      </w:r>
      <w:r w:rsidRPr="00784950">
        <w:rPr>
          <w:rtl/>
        </w:rPr>
        <w:t>להצביע נגדם, לא ללכת בהתאם לדרישות הממשלה, כי זה פשוט לא ייאמן, זה בלתי אפשרי,</w:t>
      </w:r>
      <w:r w:rsidR="00374753">
        <w:rPr>
          <w:rtl/>
        </w:rPr>
        <w:t xml:space="preserve"> </w:t>
      </w:r>
      <w:r w:rsidRPr="00784950">
        <w:rPr>
          <w:rtl/>
        </w:rPr>
        <w:t>זו לא כנסת, זו לא ממשלה. לא ייתכן שיהיה דבר כזה במדינה מתוקנת.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ראשונה,</w:t>
      </w:r>
      <w:r w:rsidR="00374753">
        <w:rPr>
          <w:rtl/>
        </w:rPr>
        <w:t xml:space="preserve"> </w:t>
      </w:r>
      <w:r w:rsidRPr="00784950">
        <w:rPr>
          <w:rtl/>
        </w:rPr>
        <w:t>לפי מיטב זיכרוני, שקורה דבר כזה. פעם ראשונה. זה מעיד על</w:t>
      </w:r>
      <w:r w:rsidR="00374753">
        <w:rPr>
          <w:rtl/>
        </w:rPr>
        <w:t xml:space="preserve"> </w:t>
      </w:r>
      <w:r w:rsidRPr="00784950">
        <w:rPr>
          <w:rtl/>
        </w:rPr>
        <w:t>פשיטת</w:t>
      </w:r>
      <w:r w:rsidR="00374753">
        <w:rPr>
          <w:rtl/>
        </w:rPr>
        <w:t xml:space="preserve"> </w:t>
      </w:r>
      <w:r w:rsidRPr="00784950">
        <w:rPr>
          <w:rtl/>
        </w:rPr>
        <w:t>רגל,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פשיטת</w:t>
      </w:r>
      <w:r w:rsidR="00374753">
        <w:rPr>
          <w:rtl/>
        </w:rPr>
        <w:t xml:space="preserve"> </w:t>
      </w:r>
      <w:r w:rsidRPr="00784950">
        <w:rPr>
          <w:rtl/>
        </w:rPr>
        <w:t>רגל חברתית, כלכלית, מדינית, על פשיטת רגל בניהול, בדרכי</w:t>
      </w:r>
      <w:r w:rsidR="00374753">
        <w:rPr>
          <w:rtl/>
        </w:rPr>
        <w:t xml:space="preserve"> </w:t>
      </w:r>
      <w:r w:rsidRPr="00784950">
        <w:rPr>
          <w:rtl/>
        </w:rPr>
        <w:t>ניהול, באפשרות</w:t>
      </w:r>
      <w:r w:rsidR="00374753">
        <w:rPr>
          <w:rtl/>
        </w:rPr>
        <w:t xml:space="preserve"> </w:t>
      </w:r>
      <w:r w:rsidRPr="00784950">
        <w:rPr>
          <w:rtl/>
        </w:rPr>
        <w:t>ניהול.</w:t>
      </w:r>
      <w:r w:rsidR="00374753">
        <w:rPr>
          <w:rtl/>
        </w:rPr>
        <w:t xml:space="preserve"> </w:t>
      </w:r>
      <w:r w:rsidRPr="00784950">
        <w:rPr>
          <w:rtl/>
        </w:rPr>
        <w:t>ממשלה כל כך גדולה, עם 83 חברי כנסת, 28 שרים ו</w:t>
      </w:r>
      <w:r w:rsidR="00374753">
        <w:rPr>
          <w:rtl/>
        </w:rPr>
        <w:t>-</w:t>
      </w:r>
      <w:r w:rsidRPr="00784950">
        <w:rPr>
          <w:rtl/>
        </w:rPr>
        <w:t>15 סגני</w:t>
      </w:r>
      <w:r w:rsidR="00374753">
        <w:rPr>
          <w:rtl/>
        </w:rPr>
        <w:t xml:space="preserve"> </w:t>
      </w:r>
      <w:r w:rsidRPr="00784950">
        <w:rPr>
          <w:rtl/>
        </w:rPr>
        <w:t>שרים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יודעת לנהל מדינה, לא יודעת לנהל ממשלה, לא יודעת לנהל משרדי ממשלה. רק</w:t>
      </w:r>
      <w:r w:rsidR="00374753">
        <w:rPr>
          <w:rtl/>
        </w:rPr>
        <w:t xml:space="preserve"> </w:t>
      </w:r>
      <w:r w:rsidRPr="00784950">
        <w:rPr>
          <w:rtl/>
        </w:rPr>
        <w:t>אתמול הראו בטלוויזיה משרד ממשלתי בעלות של מיליון שקל שעומד ריק לגמרי ברמלה. רק</w:t>
      </w:r>
      <w:r w:rsidR="00374753">
        <w:rPr>
          <w:rtl/>
        </w:rPr>
        <w:t xml:space="preserve"> </w:t>
      </w:r>
      <w:r w:rsidRPr="00784950">
        <w:rPr>
          <w:rtl/>
        </w:rPr>
        <w:t>אתמול. על זה צריכים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איזה משרד דיברו?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משרד ממשלתי, הראו אותו בטלוויזיה בערוץ</w:t>
      </w:r>
      <w:r w:rsidR="00374753">
        <w:rPr>
          <w:rtl/>
        </w:rPr>
        <w:t>-</w:t>
      </w:r>
      <w:r w:rsidRPr="00784950">
        <w:rPr>
          <w:rtl/>
        </w:rPr>
        <w:t>2. אני יכול לבדוק לך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זה מיותר, נמחק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שעולה כמיליון שקל למדינה והוא ריק, אין בו אף אדם, אף פקיד ואף עובד.</w:t>
      </w:r>
      <w:r w:rsidR="00374753">
        <w:rPr>
          <w:rtl/>
        </w:rPr>
        <w:t xml:space="preserve"> </w:t>
      </w:r>
      <w:r w:rsidRPr="00784950">
        <w:rPr>
          <w:rtl/>
        </w:rPr>
        <w:t>סתם.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אני מבקש לקרוא לחבר הכנסת ליצמן, ואם לא אני מציע להכריז</w:t>
      </w:r>
      <w:r w:rsidR="00374753">
        <w:rPr>
          <w:rtl/>
        </w:rPr>
        <w:t xml:space="preserve"> </w:t>
      </w:r>
      <w:r w:rsidRPr="00784950">
        <w:rPr>
          <w:rtl/>
        </w:rPr>
        <w:t>על הפסקה של שלוש שעות.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שחבר הכנסת ליצמן נכנס בשערי הכנסת.</w:t>
      </w:r>
      <w:r w:rsidR="00374753">
        <w:rPr>
          <w:rtl/>
        </w:rPr>
        <w:t xml:space="preserve"> </w:t>
      </w:r>
      <w:r w:rsidRPr="00784950">
        <w:rPr>
          <w:rtl/>
        </w:rPr>
        <w:t>אנחנו מכינים את השטיח,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וכל מי שחשש שלמדינת ישראל לא יהיה תקציב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יהיה,</w:t>
      </w:r>
      <w:r w:rsidR="00374753">
        <w:rPr>
          <w:rtl/>
        </w:rPr>
        <w:t xml:space="preserve"> </w:t>
      </w:r>
      <w:r w:rsidRPr="00784950">
        <w:rPr>
          <w:rtl/>
        </w:rPr>
        <w:t>יהיה,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לדאוג.</w:t>
      </w:r>
      <w:r w:rsidR="00374753">
        <w:rPr>
          <w:rtl/>
        </w:rPr>
        <w:t xml:space="preserve"> </w:t>
      </w:r>
      <w:r w:rsidRPr="00784950">
        <w:rPr>
          <w:rtl/>
        </w:rPr>
        <w:t>עד מחר יהיה תקציב, אין מה לדאוג. הרוב</w:t>
      </w:r>
      <w:r w:rsidR="00374753">
        <w:rPr>
          <w:rtl/>
        </w:rPr>
        <w:t xml:space="preserve"> </w:t>
      </w:r>
      <w:r w:rsidRPr="00784950">
        <w:rPr>
          <w:rtl/>
        </w:rPr>
        <w:t>הדומם,</w:t>
      </w:r>
      <w:r w:rsidR="00374753">
        <w:rPr>
          <w:rtl/>
        </w:rPr>
        <w:t xml:space="preserve"> </w:t>
      </w:r>
      <w:r w:rsidRPr="00784950">
        <w:rPr>
          <w:rtl/>
        </w:rPr>
        <w:t>הרוב</w:t>
      </w:r>
      <w:r w:rsidR="00374753">
        <w:rPr>
          <w:rtl/>
        </w:rPr>
        <w:t xml:space="preserve"> </w:t>
      </w:r>
      <w:r w:rsidRPr="00784950">
        <w:rPr>
          <w:rtl/>
        </w:rPr>
        <w:t>שנאלץ להצביע אפילו בלי להבין, אפילו בלי לחשוב, אפילו בלי שיתאפשר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לו להצביע בצורה חופשית </w:t>
      </w:r>
      <w:r w:rsidR="00374753">
        <w:rPr>
          <w:rtl/>
        </w:rPr>
        <w:t>–</w:t>
      </w:r>
      <w:r w:rsidRPr="00784950">
        <w:rPr>
          <w:rtl/>
        </w:rPr>
        <w:t xml:space="preserve"> יאשר את התקציב. כך או כך יאושר התקציב מחר.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גברתי רוצה לומר את דברה לפני שחבר הכנסת ליצמן יבוא, אני אחליף אותה.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הכנסת, אני מדבר אליה, לא הפרעתי לך.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תאמין לי שהיא יודעת טוב מאוד, אין לך מה לדאוג. היא מנהלת את הישיבות בצורה</w:t>
      </w:r>
      <w:r w:rsidR="00374753">
        <w:rPr>
          <w:rtl/>
        </w:rPr>
        <w:t xml:space="preserve"> </w:t>
      </w:r>
      <w:r w:rsidRPr="00784950">
        <w:rPr>
          <w:rtl/>
        </w:rPr>
        <w:t>טובה ובצורה חכמה, והיא גם חברת כנסת מצליחה וחרוצה.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הולכים לכרות לי פה את הרגליים.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ואת הראש.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בסדר.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האמת היא שלי אין הצעות שעלותן כספית, אבל זה לא משנה.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אומרת</w:t>
      </w:r>
      <w:r w:rsidR="00374753">
        <w:rPr>
          <w:rtl/>
        </w:rPr>
        <w:t xml:space="preserve"> </w:t>
      </w:r>
      <w:r w:rsidRPr="00784950">
        <w:rPr>
          <w:rtl/>
        </w:rPr>
        <w:t>שחבר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ליצמן יבוא להציג את התקציב, אבל מאז תחילת</w:t>
      </w:r>
      <w:r w:rsidR="00374753">
        <w:rPr>
          <w:rtl/>
        </w:rPr>
        <w:t xml:space="preserve"> </w:t>
      </w:r>
      <w:r w:rsidRPr="00784950">
        <w:rPr>
          <w:rtl/>
        </w:rPr>
        <w:t>הדיון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ובתקציב לא ראיתי את שר האוצר במליאה, לא ראיתי אותו אפילו</w:t>
      </w:r>
      <w:r w:rsidR="00374753">
        <w:rPr>
          <w:rtl/>
        </w:rPr>
        <w:t xml:space="preserve"> </w:t>
      </w:r>
      <w:r w:rsidRPr="00784950">
        <w:rPr>
          <w:rtl/>
        </w:rPr>
        <w:t>בכנסת. אני משתגע.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בטח נסע למשחק כדורגל.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איזו</w:t>
      </w:r>
      <w:r w:rsidR="00374753">
        <w:rPr>
          <w:rtl/>
        </w:rPr>
        <w:t xml:space="preserve"> </w:t>
      </w:r>
      <w:r w:rsidRPr="00784950">
        <w:rPr>
          <w:rtl/>
        </w:rPr>
        <w:t>ממשלה,</w:t>
      </w:r>
      <w:r w:rsidR="00374753">
        <w:rPr>
          <w:rtl/>
        </w:rPr>
        <w:t xml:space="preserve"> </w:t>
      </w:r>
      <w:r w:rsidRPr="00784950">
        <w:rPr>
          <w:rtl/>
        </w:rPr>
        <w:t>איזה</w:t>
      </w:r>
      <w:r w:rsidR="00374753">
        <w:rPr>
          <w:rtl/>
        </w:rPr>
        <w:t xml:space="preserve"> </w:t>
      </w:r>
      <w:r w:rsidRPr="00784950">
        <w:rPr>
          <w:rtl/>
        </w:rPr>
        <w:t>שר אוצר, איזה משרד אוצר זה? של מי? כשמדברים על התקציב</w:t>
      </w:r>
      <w:r w:rsidR="00374753">
        <w:rPr>
          <w:rtl/>
        </w:rPr>
        <w:t xml:space="preserve"> </w:t>
      </w:r>
      <w:r w:rsidRPr="00784950">
        <w:rPr>
          <w:rtl/>
        </w:rPr>
        <w:t>זאת החגיגה הגדולה שלו, היום שלו, אבל לא רואים אותו בכנסת אפילו לדקה אחת, אפילו</w:t>
      </w:r>
      <w:r w:rsidR="00374753">
        <w:rPr>
          <w:rtl/>
        </w:rPr>
        <w:t xml:space="preserve"> </w:t>
      </w:r>
      <w:r w:rsidRPr="00784950">
        <w:rPr>
          <w:rtl/>
        </w:rPr>
        <w:t>לשנייה</w:t>
      </w:r>
      <w:r w:rsidR="00374753">
        <w:rPr>
          <w:rtl/>
        </w:rPr>
        <w:t xml:space="preserve"> </w:t>
      </w:r>
      <w:r w:rsidRPr="00784950">
        <w:rPr>
          <w:rtl/>
        </w:rPr>
        <w:t>אחת.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הוא לא מסתכל לחברי הכנסת בעיניים? איך הוא היה ואיך הוא עבד</w:t>
      </w:r>
      <w:r w:rsidR="00374753">
        <w:rPr>
          <w:rtl/>
        </w:rPr>
        <w:t xml:space="preserve"> </w:t>
      </w:r>
      <w:r w:rsidRPr="00784950">
        <w:rPr>
          <w:rtl/>
        </w:rPr>
        <w:t>כשהוא היה באופוזיציה וישב כאן? איך הוא עשה ומה הוא עשה?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בנוגע</w:t>
      </w:r>
      <w:r w:rsidR="00374753">
        <w:rPr>
          <w:rtl/>
        </w:rPr>
        <w:t xml:space="preserve"> </w:t>
      </w:r>
      <w:r w:rsidRPr="00784950">
        <w:rPr>
          <w:rtl/>
        </w:rPr>
        <w:t>לאוכלוסייה</w:t>
      </w:r>
      <w:r w:rsidR="00374753">
        <w:rPr>
          <w:rtl/>
        </w:rPr>
        <w:t xml:space="preserve"> </w:t>
      </w:r>
      <w:r w:rsidRPr="00784950">
        <w:rPr>
          <w:rtl/>
        </w:rPr>
        <w:t>הערבית, ספרתי כשש החלטות מממשלתו של נתניהו עד היום הזה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כובדו.</w:t>
      </w:r>
      <w:r w:rsidR="00374753">
        <w:rPr>
          <w:rtl/>
        </w:rPr>
        <w:t xml:space="preserve"> </w:t>
      </w:r>
      <w:r w:rsidRPr="00784950">
        <w:rPr>
          <w:rtl/>
        </w:rPr>
        <w:t>החלטה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החלטה.</w:t>
      </w:r>
      <w:r w:rsidR="00374753">
        <w:rPr>
          <w:rtl/>
        </w:rPr>
        <w:t xml:space="preserve"> </w:t>
      </w:r>
      <w:r w:rsidRPr="00784950">
        <w:rPr>
          <w:rtl/>
        </w:rPr>
        <w:t>מקבלים החלטה רק כדי להרגיע, לתת כדורי הרגעה</w:t>
      </w:r>
      <w:r w:rsidR="00374753">
        <w:rPr>
          <w:rtl/>
        </w:rPr>
        <w:t xml:space="preserve"> </w:t>
      </w:r>
      <w:r w:rsidRPr="00784950">
        <w:rPr>
          <w:rtl/>
        </w:rPr>
        <w:t>לאוכלוסייה הערבית, לנציגים שלה, לרשויות,</w:t>
      </w:r>
      <w:r w:rsidR="00374753">
        <w:rPr>
          <w:rtl/>
        </w:rPr>
        <w:t xml:space="preserve"> </w:t>
      </w:r>
      <w:r w:rsidRPr="00784950">
        <w:rPr>
          <w:rtl/>
        </w:rPr>
        <w:t>רק על מנת להרגיע ולהרגיע. שום החלטה,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החלטה.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לבדואים,</w:t>
      </w:r>
      <w:r w:rsidR="00374753">
        <w:rPr>
          <w:rtl/>
        </w:rPr>
        <w:t xml:space="preserve"> </w:t>
      </w:r>
      <w:r w:rsidRPr="00784950">
        <w:rPr>
          <w:rtl/>
        </w:rPr>
        <w:t>לא בצפון ולא בדרום, לא לערבים ולא לדרוזים, לא לשום</w:t>
      </w:r>
      <w:r w:rsidR="00374753">
        <w:rPr>
          <w:rtl/>
        </w:rPr>
        <w:t xml:space="preserve"> </w:t>
      </w:r>
      <w:r w:rsidRPr="00784950">
        <w:rPr>
          <w:rtl/>
        </w:rPr>
        <w:t>דבר.</w:t>
      </w:r>
      <w:r w:rsidR="00374753">
        <w:rPr>
          <w:rtl/>
        </w:rPr>
        <w:t xml:space="preserve"> </w:t>
      </w:r>
      <w:r w:rsidRPr="00784950">
        <w:rPr>
          <w:rtl/>
        </w:rPr>
        <w:t>פשוט ממשלת שקר, ממשלת שקר. ממשלה שקמה על שקר תאבד את עצמה כתוצאה מהשקרים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  <w:r w:rsidR="00374753">
        <w:rPr>
          <w:rtl/>
        </w:rPr>
        <w:t xml:space="preserve"> </w:t>
      </w:r>
      <w:r w:rsidRPr="00784950">
        <w:rPr>
          <w:rtl/>
        </w:rPr>
        <w:t>אני זוכר שלפני שקמה הממשלה הבטיח אותו ראש ממשלה שהוא יהיה ראש הממשלה 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כולם, אבל לצערי הרב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ראש הממשלה הזה אלא ראש הממשלה הקודם.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לא, גם זה, גם זה. הקודם </w:t>
      </w:r>
      <w:r w:rsidR="00374753">
        <w:rPr>
          <w:rtl/>
        </w:rPr>
        <w:t>–</w:t>
      </w:r>
      <w:r w:rsidRPr="00784950">
        <w:rPr>
          <w:rtl/>
        </w:rPr>
        <w:t xml:space="preserve"> אללה ירחמו.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לא מת.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הקודם, אללה ירחמו מבחינה פוליטית, זאת הכוונה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הזכרת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הבדואים,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עם</w:t>
      </w:r>
      <w:r w:rsidR="00374753">
        <w:rPr>
          <w:rtl/>
        </w:rPr>
        <w:t xml:space="preserve"> </w:t>
      </w:r>
      <w:r w:rsidRPr="00784950">
        <w:rPr>
          <w:rtl/>
        </w:rPr>
        <w:t>החוק של טלב אלסאנע? עכשיו חוקי הנגב יחולו על</w:t>
      </w:r>
      <w:r w:rsidR="00374753">
        <w:rPr>
          <w:rtl/>
        </w:rPr>
        <w:t xml:space="preserve"> </w:t>
      </w:r>
      <w:r w:rsidRPr="00784950">
        <w:rPr>
          <w:rtl/>
        </w:rPr>
        <w:t>הפזורה.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זאב בוים, יצא לנו לדבר בנושאים האלה ואני חושב שלא היינו צריכים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להזדקק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להגיע למצב כזה בכלל.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היינו</w:t>
      </w:r>
      <w:r w:rsidR="00374753">
        <w:rPr>
          <w:rtl/>
        </w:rPr>
        <w:t xml:space="preserve"> </w:t>
      </w:r>
      <w:r w:rsidRPr="00784950">
        <w:rPr>
          <w:rtl/>
        </w:rPr>
        <w:t>צריכים</w:t>
      </w:r>
      <w:r w:rsidR="00374753">
        <w:rPr>
          <w:rtl/>
        </w:rPr>
        <w:t xml:space="preserve"> </w:t>
      </w:r>
      <w:r w:rsidRPr="00784950">
        <w:rPr>
          <w:rtl/>
        </w:rPr>
        <w:t>להזדקק להגיע למצב הזה, שחבר הכנסת טלב אלסאנע יציע 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על מנת להכניס את הכפרים הלא</w:t>
      </w:r>
      <w:r w:rsidR="00374753">
        <w:rPr>
          <w:rtl/>
        </w:rPr>
        <w:t>-</w:t>
      </w:r>
      <w:r w:rsidRPr="00784950">
        <w:rPr>
          <w:rtl/>
        </w:rPr>
        <w:t>מוכרים, את האנשים שגרים בכפרים האלה לאותו חוק</w:t>
      </w:r>
      <w:r w:rsidR="00374753">
        <w:rPr>
          <w:rtl/>
        </w:rPr>
        <w:t xml:space="preserve"> </w:t>
      </w:r>
      <w:r w:rsidRPr="00784950">
        <w:rPr>
          <w:rtl/>
        </w:rPr>
        <w:t>שנקרא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הנגב.</w:t>
      </w:r>
      <w:r w:rsidR="00374753">
        <w:rPr>
          <w:rtl/>
        </w:rPr>
        <w:t xml:space="preserve"> </w:t>
      </w:r>
      <w:r w:rsidRPr="00784950">
        <w:rPr>
          <w:rtl/>
        </w:rPr>
        <w:t>לא היינו צריכים להזדקק לדבר כזה, לתיקון כזה. לדעתי, הממשלה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לכלול</w:t>
      </w:r>
      <w:r w:rsidR="00374753">
        <w:rPr>
          <w:rtl/>
        </w:rPr>
        <w:t xml:space="preserve"> </w:t>
      </w:r>
      <w:r w:rsidRPr="00784950">
        <w:rPr>
          <w:rtl/>
        </w:rPr>
        <w:t>בתוך החוק הזה את כל תושבי הנגב, בלי יוצא מן הכלל, ולא משנה</w:t>
      </w:r>
      <w:r w:rsidR="00374753">
        <w:rPr>
          <w:rtl/>
        </w:rPr>
        <w:t xml:space="preserve"> </w:t>
      </w:r>
      <w:r w:rsidRPr="00784950">
        <w:rPr>
          <w:rtl/>
        </w:rPr>
        <w:t>איפה הם גרים. הם תושבים בנגב.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בגלל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חברי כנסת. אם הממשלה לא עושה את זה, חברי הכנסת צריכים לעשות</w:t>
      </w:r>
      <w:r w:rsidR="00374753">
        <w:rPr>
          <w:rtl/>
        </w:rPr>
        <w:t xml:space="preserve"> </w:t>
      </w:r>
      <w:r w:rsidRPr="00784950">
        <w:rPr>
          <w:rtl/>
        </w:rPr>
        <w:t>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נכון</w:t>
      </w:r>
      <w:r w:rsidR="00374753">
        <w:rPr>
          <w:rtl/>
        </w:rPr>
        <w:t xml:space="preserve"> </w:t>
      </w:r>
      <w:r w:rsidRPr="00784950">
        <w:rPr>
          <w:rtl/>
        </w:rPr>
        <w:t>מאוד.</w:t>
      </w:r>
      <w:r w:rsidR="00374753">
        <w:rPr>
          <w:rtl/>
        </w:rPr>
        <w:t xml:space="preserve"> </w:t>
      </w: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הזאת שמביאים היום היא הצעה מטופשת.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מגבילה</w:t>
      </w:r>
      <w:r w:rsidR="00374753">
        <w:rPr>
          <w:rtl/>
        </w:rPr>
        <w:t xml:space="preserve"> </w:t>
      </w:r>
      <w:r w:rsidRPr="00784950">
        <w:rPr>
          <w:rtl/>
        </w:rPr>
        <w:t>את חברי הכנסת ואת בית</w:t>
      </w:r>
      <w:r w:rsidR="00374753">
        <w:rPr>
          <w:rtl/>
        </w:rPr>
        <w:t>-</w:t>
      </w:r>
      <w:r w:rsidRPr="00784950">
        <w:rPr>
          <w:rtl/>
        </w:rPr>
        <w:t>המחוקקים, וזה לא ייתכן. חבר הכנסת זאב בוים, אולי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זוכר,</w:t>
      </w:r>
      <w:r w:rsidR="00374753">
        <w:rPr>
          <w:rtl/>
        </w:rPr>
        <w:t xml:space="preserve"> </w:t>
      </w:r>
      <w:r w:rsidRPr="00784950">
        <w:rPr>
          <w:rtl/>
        </w:rPr>
        <w:t>הזכרתי במהלך הנאומים שלי שהצעתי שתי הצעות, לא יותר, שלא עולות הרבה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</w:t>
      </w:r>
      <w:r w:rsidRPr="00784950">
        <w:rPr>
          <w:rtl/>
        </w:rPr>
        <w:t>לממשלה,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מיליונים;</w:t>
      </w:r>
      <w:r w:rsidR="00374753">
        <w:rPr>
          <w:rtl/>
        </w:rPr>
        <w:t xml:space="preserve"> </w:t>
      </w:r>
      <w:r w:rsidRPr="00784950">
        <w:rPr>
          <w:rtl/>
        </w:rPr>
        <w:t>תמורת</w:t>
      </w:r>
      <w:r w:rsidR="00374753">
        <w:rPr>
          <w:rtl/>
        </w:rPr>
        <w:t xml:space="preserve"> </w:t>
      </w:r>
      <w:r w:rsidRPr="00784950">
        <w:rPr>
          <w:rtl/>
        </w:rPr>
        <w:t>הצבעתם של שני חברי כנסת על תקציב שאנחנו לא</w:t>
      </w:r>
      <w:r w:rsidR="00374753">
        <w:rPr>
          <w:rtl/>
        </w:rPr>
        <w:t xml:space="preserve"> </w:t>
      </w:r>
      <w:r w:rsidRPr="00784950">
        <w:rPr>
          <w:rtl/>
        </w:rPr>
        <w:t>מאמינים בו, על מנת להשיג הישג אחד או שניים לאוכלוסייה שאנחנו מייצגים אותה.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רכוש</w:t>
      </w:r>
      <w:r w:rsidR="00374753">
        <w:rPr>
          <w:rtl/>
        </w:rPr>
        <w:t xml:space="preserve"> </w:t>
      </w:r>
      <w:r w:rsidRPr="00784950">
        <w:rPr>
          <w:rtl/>
        </w:rPr>
        <w:t>בוטל מזמן. השר מאיר שטרית, כשהיה שר האוצר, ביקשנו ממנו לבטל את החובות של</w:t>
      </w:r>
      <w:r w:rsidR="00374753">
        <w:rPr>
          <w:rtl/>
        </w:rPr>
        <w:t xml:space="preserve"> </w:t>
      </w:r>
      <w:r w:rsidRPr="00784950">
        <w:rPr>
          <w:rtl/>
        </w:rPr>
        <w:t>מס רכוש, ודיברתי גם על אסירים ביטחוניים, לקצוב את עונשם תמורת הצבעה על התקציב,</w:t>
      </w:r>
      <w:r w:rsidR="00374753">
        <w:rPr>
          <w:rtl/>
        </w:rPr>
        <w:t xml:space="preserve"> </w:t>
      </w:r>
      <w:r w:rsidRPr="00784950">
        <w:rPr>
          <w:rtl/>
        </w:rPr>
        <w:t>אבל ההצעה שלנו לא עלתה. העליתי את זה בכתב עם התחייבות להצבעה, אבל לצערי הרב לא</w:t>
      </w:r>
      <w:r w:rsidR="00374753">
        <w:rPr>
          <w:rtl/>
        </w:rPr>
        <w:t xml:space="preserve"> </w:t>
      </w:r>
      <w:r w:rsidRPr="00784950">
        <w:rPr>
          <w:rtl/>
        </w:rPr>
        <w:t>קיבלתי</w:t>
      </w:r>
      <w:r w:rsidR="00374753">
        <w:rPr>
          <w:rtl/>
        </w:rPr>
        <w:t xml:space="preserve"> </w:t>
      </w:r>
      <w:r w:rsidRPr="00784950">
        <w:rPr>
          <w:rtl/>
        </w:rPr>
        <w:t>תשובה,</w:t>
      </w:r>
      <w:r w:rsidR="00374753">
        <w:rPr>
          <w:rtl/>
        </w:rPr>
        <w:t xml:space="preserve"> </w:t>
      </w:r>
      <w:r w:rsidRPr="00784950">
        <w:rPr>
          <w:rtl/>
        </w:rPr>
        <w:t>אפילו לא לשבת עם שר האוצר. היום הוא לא צריך אותנו, כי יש לו 80</w:t>
      </w:r>
      <w:r w:rsidR="00374753">
        <w:rPr>
          <w:rtl/>
        </w:rPr>
        <w:t xml:space="preserve"> </w:t>
      </w:r>
      <w:r w:rsidRPr="00784950">
        <w:rPr>
          <w:rtl/>
        </w:rPr>
        <w:t>חברי 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רוצה להצטרף לקואליציה?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שר האוצר צריך להיות גם הומני, צריך להיות אנושי, צריך להיות אחראי כלפי</w:t>
      </w:r>
      <w:r w:rsidR="00374753">
        <w:rPr>
          <w:rtl/>
        </w:rPr>
        <w:t xml:space="preserve"> </w:t>
      </w:r>
      <w:r w:rsidRPr="00784950">
        <w:rPr>
          <w:rtl/>
        </w:rPr>
        <w:t>כל האוכלוסייה. הוא צריך לשמוע.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כנעאן,</w:t>
      </w:r>
      <w:r w:rsidR="00374753">
        <w:rPr>
          <w:rtl/>
        </w:rPr>
        <w:t xml:space="preserve"> </w:t>
      </w:r>
      <w:r w:rsidRPr="00784950">
        <w:rPr>
          <w:rtl/>
        </w:rPr>
        <w:t>אבל התיאוריה</w:t>
      </w:r>
      <w:r w:rsidR="00374753">
        <w:rPr>
          <w:rtl/>
        </w:rPr>
        <w:t xml:space="preserve"> </w:t>
      </w:r>
      <w:r w:rsidRPr="00784950">
        <w:rPr>
          <w:rtl/>
        </w:rPr>
        <w:t>היא,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יש לו 80 בקואליציה, גם חקיקה</w:t>
      </w:r>
      <w:r w:rsidR="00374753">
        <w:rPr>
          <w:rtl/>
        </w:rPr>
        <w:t xml:space="preserve"> </w:t>
      </w:r>
      <w:r w:rsidRPr="00784950">
        <w:rPr>
          <w:rtl/>
        </w:rPr>
        <w:t>שהממשלה מתנגדת לה לא היתה צריכה לעבור. מה קורה? הרי זאת לא התופעה שאנחנו רואים</w:t>
      </w:r>
      <w:r w:rsidR="00374753">
        <w:rPr>
          <w:rtl/>
        </w:rPr>
        <w:t xml:space="preserve"> </w:t>
      </w:r>
      <w:r w:rsidRPr="00784950">
        <w:rPr>
          <w:rtl/>
        </w:rPr>
        <w:t>פה, משום שיושב פה אדם שמגייס ואנחנו רואים. יש כאן בעיה בכל ההתנהלות.</w:t>
      </w:r>
      <w:r w:rsidR="00374753">
        <w:rPr>
          <w:rtl/>
        </w:rPr>
        <w:t xml:space="preserve"> </w:t>
      </w:r>
      <w:r w:rsidRPr="00784950">
        <w:rPr>
          <w:rtl/>
        </w:rPr>
        <w:t>תחשוב על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זה, להציג את תקציב המדינה של 2002 בשעה 02:00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ממשלה נורמלית? מציגים תקציב למדינה בשעה 02:00? למה? מה קרה?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כנעאן,</w:t>
      </w:r>
      <w:r w:rsidR="00374753">
        <w:rPr>
          <w:rtl/>
        </w:rPr>
        <w:t xml:space="preserve"> </w:t>
      </w:r>
      <w:r w:rsidRPr="00784950">
        <w:rPr>
          <w:rtl/>
        </w:rPr>
        <w:t>היות שבשעה 02:00 חבר הכנסת ליצמן אמור להציג את</w:t>
      </w:r>
      <w:r w:rsidR="00374753">
        <w:rPr>
          <w:rtl/>
        </w:rPr>
        <w:t xml:space="preserve"> </w:t>
      </w:r>
      <w:r w:rsidRPr="00784950">
        <w:rPr>
          <w:rtl/>
        </w:rPr>
        <w:t>התקציב, אני אבקש לסיים.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 גברתי היושבת</w:t>
      </w:r>
      <w:r w:rsidR="00374753">
        <w:rPr>
          <w:rtl/>
        </w:rPr>
        <w:t>-</w:t>
      </w:r>
      <w:r w:rsidRPr="00784950">
        <w:rPr>
          <w:rtl/>
        </w:rPr>
        <w:t>ראש, התקציב הזה פשוט מדכא. הוא מדכא, ואני קורא לחברי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לחשוב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הצבעתם.</w:t>
      </w:r>
      <w:r w:rsidR="00374753">
        <w:rPr>
          <w:rtl/>
        </w:rPr>
        <w:t xml:space="preserve"> </w:t>
      </w:r>
      <w:r w:rsidRPr="00784950">
        <w:rPr>
          <w:rtl/>
        </w:rPr>
        <w:t>העניין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עניין גורלי, ואני חושב שהצעת התקציב</w:t>
      </w:r>
      <w:r w:rsidR="00374753">
        <w:rPr>
          <w:rtl/>
        </w:rPr>
        <w:t xml:space="preserve"> </w:t>
      </w:r>
      <w:r w:rsidRPr="00784950">
        <w:rPr>
          <w:rtl/>
        </w:rPr>
        <w:t>הנוכחית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הצעה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טובה, לא אחראית, לא משקפת, לא תפתור את הבעיות החברתיות</w:t>
      </w:r>
      <w:r w:rsidR="00374753">
        <w:rPr>
          <w:rtl/>
        </w:rPr>
        <w:t xml:space="preserve"> </w:t>
      </w:r>
      <w:r w:rsidRPr="00784950">
        <w:rPr>
          <w:rtl/>
        </w:rPr>
        <w:t>והכלכליות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</w:t>
      </w:r>
      <w:r w:rsidR="00374753">
        <w:rPr>
          <w:rtl/>
        </w:rPr>
        <w:t xml:space="preserve"> </w:t>
      </w:r>
      <w:r w:rsidRPr="00784950">
        <w:rPr>
          <w:rtl/>
        </w:rPr>
        <w:t>אלא להיפך, היא תגביר את השסע, את הקרע, את הדברים</w:t>
      </w:r>
      <w:r w:rsidR="00374753">
        <w:rPr>
          <w:rtl/>
        </w:rPr>
        <w:t xml:space="preserve"> </w:t>
      </w:r>
      <w:r w:rsidRPr="00784950">
        <w:rPr>
          <w:rtl/>
        </w:rPr>
        <w:t>הקשים שאנחנו שומעים עליהם יום יום.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44" w:name="_Toc451429027"/>
      <w:r w:rsidRPr="00374753">
        <w:rPr>
          <w:rtl/>
        </w:rPr>
        <w:t>הצעת התקציב לשנת הכספים 2002;</w:t>
      </w:r>
      <w:r>
        <w:rPr>
          <w:rtl/>
        </w:rPr>
        <w:t xml:space="preserve"> </w:t>
      </w:r>
      <w:r w:rsidRPr="00374753">
        <w:rPr>
          <w:rtl/>
        </w:rPr>
        <w:t>הצעת</w:t>
      </w:r>
      <w:r>
        <w:rPr>
          <w:rtl/>
        </w:rPr>
        <w:t xml:space="preserve"> </w:t>
      </w:r>
      <w:r w:rsidRPr="00374753">
        <w:rPr>
          <w:rtl/>
        </w:rPr>
        <w:t>חוק</w:t>
      </w:r>
      <w:r>
        <w:rPr>
          <w:rtl/>
        </w:rPr>
        <w:t xml:space="preserve"> </w:t>
      </w:r>
      <w:r w:rsidRPr="00374753">
        <w:rPr>
          <w:rtl/>
        </w:rPr>
        <w:t>התקציב</w:t>
      </w:r>
      <w:r>
        <w:rPr>
          <w:rtl/>
        </w:rPr>
        <w:t xml:space="preserve"> </w:t>
      </w:r>
      <w:r w:rsidRPr="00374753">
        <w:rPr>
          <w:rtl/>
        </w:rPr>
        <w:t>לשנת</w:t>
      </w:r>
      <w:r>
        <w:rPr>
          <w:rtl/>
        </w:rPr>
        <w:t xml:space="preserve"> </w:t>
      </w:r>
      <w:r w:rsidRPr="00374753">
        <w:rPr>
          <w:rtl/>
        </w:rPr>
        <w:t>הכספים</w:t>
      </w:r>
      <w:r>
        <w:rPr>
          <w:rtl/>
        </w:rPr>
        <w:t xml:space="preserve"> </w:t>
      </w:r>
      <w:r w:rsidRPr="00374753">
        <w:rPr>
          <w:rtl/>
        </w:rPr>
        <w:t>2002,</w:t>
      </w:r>
      <w:r>
        <w:rPr>
          <w:rtl/>
        </w:rPr>
        <w:t xml:space="preserve"> </w:t>
      </w:r>
      <w:r w:rsidRPr="00374753">
        <w:rPr>
          <w:rtl/>
        </w:rPr>
        <w:t>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44"/>
    </w:p>
    <w:p w:rsidR="00374753" w:rsidRPr="00374753" w:rsidRDefault="00374753" w:rsidP="00374753">
      <w:pPr>
        <w:pStyle w:val="1"/>
        <w:rPr>
          <w:rtl/>
        </w:rPr>
      </w:pPr>
      <w:bookmarkStart w:id="45" w:name="_Toc451429028"/>
      <w:r w:rsidRPr="00374753">
        <w:rPr>
          <w:rtl/>
        </w:rPr>
        <w:t>(קריאה שנייה וקריאה שלישית)</w:t>
      </w:r>
      <w:bookmarkEnd w:id="45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מליאת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המלאה מפה לפה, מצפה לדעת מה</w:t>
      </w:r>
      <w:r w:rsidR="00374753">
        <w:rPr>
          <w:rtl/>
        </w:rPr>
        <w:t xml:space="preserve"> </w:t>
      </w:r>
      <w:r w:rsidRPr="00784950">
        <w:rPr>
          <w:rtl/>
        </w:rPr>
        <w:t>ההפתעות הגלומות בתקציב המדינה לשנת 2002. הכול בבסיס התקציב או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בוקר</w:t>
      </w:r>
      <w:r w:rsidR="00374753">
        <w:rPr>
          <w:rtl/>
        </w:rPr>
        <w:t xml:space="preserve"> </w:t>
      </w:r>
      <w:r w:rsidRPr="00784950">
        <w:rPr>
          <w:rtl/>
        </w:rPr>
        <w:t>טוב, גברתי היושבת</w:t>
      </w:r>
      <w:r w:rsidR="00374753">
        <w:rPr>
          <w:rtl/>
        </w:rPr>
        <w:t>-</w:t>
      </w:r>
      <w:r w:rsidRPr="00784950">
        <w:rPr>
          <w:rtl/>
        </w:rPr>
        <w:t>ראש, כנסת מלאה ונכבדה, אבו, המניין של ותיקין והנץ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05:40, תוכל להצטרף. אתה ממילא כבר ביהדות התורה.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 היושב</w:t>
      </w:r>
      <w:r w:rsidR="00374753">
        <w:rPr>
          <w:rtl/>
        </w:rPr>
        <w:t>-</w:t>
      </w:r>
      <w:r w:rsidRPr="00784950">
        <w:rPr>
          <w:rtl/>
        </w:rPr>
        <w:t>ראש, הלילה עוד ארוך.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לשאול</w:t>
      </w:r>
      <w:r w:rsidR="00374753">
        <w:rPr>
          <w:rtl/>
        </w:rPr>
        <w:t xml:space="preserve"> </w:t>
      </w:r>
      <w:r w:rsidRPr="00784950">
        <w:rPr>
          <w:rtl/>
        </w:rPr>
        <w:t>אותך</w:t>
      </w:r>
      <w:r w:rsidR="00374753">
        <w:rPr>
          <w:rtl/>
        </w:rPr>
        <w:t xml:space="preserve"> </w:t>
      </w:r>
      <w:r w:rsidRPr="00784950">
        <w:rPr>
          <w:rtl/>
        </w:rPr>
        <w:t>שאלה</w:t>
      </w:r>
      <w:r w:rsidR="00374753">
        <w:rPr>
          <w:rtl/>
        </w:rPr>
        <w:t xml:space="preserve"> </w:t>
      </w:r>
      <w:r w:rsidRPr="00784950">
        <w:rPr>
          <w:rtl/>
        </w:rPr>
        <w:t>מקדימה: אתה חושב שיאה להציג את תקציב המדינה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2002 בשעה 02:00? אני לא מבינה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שאלו</w:t>
      </w:r>
      <w:r w:rsidR="00374753">
        <w:rPr>
          <w:rtl/>
        </w:rPr>
        <w:t xml:space="preserve"> </w:t>
      </w:r>
      <w:r w:rsidRPr="00784950">
        <w:rPr>
          <w:rtl/>
        </w:rPr>
        <w:t>אותי,</w:t>
      </w:r>
      <w:r w:rsidR="00374753">
        <w:rPr>
          <w:rtl/>
        </w:rPr>
        <w:t xml:space="preserve"> </w:t>
      </w:r>
      <w:r w:rsidRPr="00784950">
        <w:rPr>
          <w:rtl/>
        </w:rPr>
        <w:t>הכריחו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באמצע</w:t>
      </w:r>
      <w:r w:rsidR="00374753">
        <w:rPr>
          <w:rtl/>
        </w:rPr>
        <w:t xml:space="preserve"> </w:t>
      </w:r>
      <w:r w:rsidRPr="00784950">
        <w:rPr>
          <w:rtl/>
        </w:rPr>
        <w:t>הלילה.</w:t>
      </w:r>
      <w:r w:rsidR="00374753">
        <w:rPr>
          <w:rtl/>
        </w:rPr>
        <w:t xml:space="preserve"> </w:t>
      </w:r>
      <w:r w:rsidRPr="00784950">
        <w:rPr>
          <w:rtl/>
        </w:rPr>
        <w:t>אני התרגזתי על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הקואליציה</w:t>
      </w:r>
      <w:r w:rsidR="00374753">
        <w:rPr>
          <w:rtl/>
        </w:rPr>
        <w:t xml:space="preserve"> </w:t>
      </w:r>
      <w:r w:rsidRPr="00784950">
        <w:rPr>
          <w:rtl/>
        </w:rPr>
        <w:t>שאפילו</w:t>
      </w:r>
      <w:r w:rsidR="00374753">
        <w:rPr>
          <w:rtl/>
        </w:rPr>
        <w:t xml:space="preserve"> </w:t>
      </w:r>
      <w:r w:rsidRPr="00784950">
        <w:rPr>
          <w:rtl/>
        </w:rPr>
        <w:t>לא שאל אותי. אני צריך להציג את זה, ואפילו לא שאלו</w:t>
      </w:r>
      <w:r w:rsidR="00374753">
        <w:rPr>
          <w:rtl/>
        </w:rPr>
        <w:t xml:space="preserve"> </w:t>
      </w:r>
      <w:r w:rsidRPr="00784950">
        <w:rPr>
          <w:rtl/>
        </w:rPr>
        <w:t>אותי.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וילן,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אומנם לא באופן אישי, אבל חברת תנועתו גלאון היתה אתי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ההסכמות,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הכול היה הולך כשורה אפשר היה להגיע להסכמות ולא היה צריך</w:t>
      </w:r>
      <w:r w:rsidR="00374753">
        <w:rPr>
          <w:rtl/>
        </w:rPr>
        <w:t xml:space="preserve"> </w:t>
      </w:r>
      <w:r w:rsidRPr="00784950">
        <w:rPr>
          <w:rtl/>
        </w:rPr>
        <w:t>להגיע למצב כזה.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חל</w:t>
      </w:r>
      <w:r w:rsidR="00374753">
        <w:rPr>
          <w:rtl/>
        </w:rPr>
        <w:t xml:space="preserve"> </w:t>
      </w:r>
      <w:r w:rsidRPr="00784950">
        <w:rPr>
          <w:rtl/>
        </w:rPr>
        <w:t>שיבוש</w:t>
      </w:r>
      <w:r w:rsidR="00374753">
        <w:rPr>
          <w:rtl/>
        </w:rPr>
        <w:t xml:space="preserve"> </w:t>
      </w:r>
      <w:r w:rsidRPr="00784950">
        <w:rPr>
          <w:rtl/>
        </w:rPr>
        <w:t>בהסכמה</w:t>
      </w:r>
      <w:r w:rsidR="00374753">
        <w:rPr>
          <w:rtl/>
        </w:rPr>
        <w:t xml:space="preserve"> </w:t>
      </w:r>
      <w:r w:rsidRPr="00784950">
        <w:rPr>
          <w:rtl/>
        </w:rPr>
        <w:t>המקורית.</w:t>
      </w:r>
      <w:r w:rsidR="00374753">
        <w:rPr>
          <w:rtl/>
        </w:rPr>
        <w:t xml:space="preserve"> </w:t>
      </w:r>
      <w:r w:rsidRPr="00784950">
        <w:rPr>
          <w:rtl/>
        </w:rPr>
        <w:t>אני ביקשתי לשנות את סדרי ההסכמות להסכמות</w:t>
      </w:r>
      <w:r w:rsidR="00374753">
        <w:rPr>
          <w:rtl/>
        </w:rPr>
        <w:t xml:space="preserve"> </w:t>
      </w:r>
      <w:r w:rsidRPr="00784950">
        <w:rPr>
          <w:rtl/>
        </w:rPr>
        <w:t>חדשות.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נכון.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בסופו</w:t>
      </w:r>
      <w:r w:rsidR="00374753">
        <w:rPr>
          <w:rtl/>
        </w:rPr>
        <w:t xml:space="preserve"> </w:t>
      </w:r>
      <w:r w:rsidRPr="00784950">
        <w:rPr>
          <w:rtl/>
        </w:rPr>
        <w:t>של דבר היתה התעקשות גדולה, ומכאן ואילך לא היו</w:t>
      </w:r>
      <w:r w:rsidR="00374753">
        <w:rPr>
          <w:rtl/>
        </w:rPr>
        <w:t xml:space="preserve"> </w:t>
      </w:r>
      <w:r w:rsidRPr="00784950">
        <w:rPr>
          <w:rtl/>
        </w:rPr>
        <w:t>מוכנים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הסכמות</w:t>
      </w:r>
      <w:r w:rsidR="00374753">
        <w:rPr>
          <w:rtl/>
        </w:rPr>
        <w:t xml:space="preserve"> </w:t>
      </w:r>
      <w:r w:rsidRPr="00784950">
        <w:rPr>
          <w:rtl/>
        </w:rPr>
        <w:t>חדשות ולא על שום דבר. לכן היו או ההסכמות</w:t>
      </w:r>
      <w:r w:rsidR="00374753">
        <w:rPr>
          <w:rtl/>
        </w:rPr>
        <w:t xml:space="preserve"> </w:t>
      </w:r>
      <w:r w:rsidRPr="00784950">
        <w:rPr>
          <w:rtl/>
        </w:rPr>
        <w:t>המקוריות,</w:t>
      </w:r>
      <w:r w:rsidR="00374753">
        <w:rPr>
          <w:rtl/>
        </w:rPr>
        <w:t xml:space="preserve"> </w:t>
      </w:r>
      <w:r w:rsidRPr="00784950">
        <w:rPr>
          <w:rtl/>
        </w:rPr>
        <w:t>שלצערי</w:t>
      </w:r>
      <w:r w:rsidR="00374753">
        <w:rPr>
          <w:rtl/>
        </w:rPr>
        <w:t xml:space="preserve"> </w:t>
      </w:r>
      <w:r w:rsidRPr="00784950">
        <w:rPr>
          <w:rtl/>
        </w:rPr>
        <w:t>בגלל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מיני שינויים לא היה אפשר לדון בהן, או כלום. כך זה</w:t>
      </w:r>
      <w:r w:rsidR="00374753">
        <w:rPr>
          <w:rtl/>
        </w:rPr>
        <w:t xml:space="preserve"> </w:t>
      </w:r>
      <w:r w:rsidRPr="00784950">
        <w:rPr>
          <w:rtl/>
        </w:rPr>
        <w:t>התנהל</w:t>
      </w:r>
      <w:r w:rsidR="00374753">
        <w:rPr>
          <w:rtl/>
        </w:rPr>
        <w:t xml:space="preserve"> </w:t>
      </w:r>
      <w:r w:rsidRPr="00784950">
        <w:rPr>
          <w:rtl/>
        </w:rPr>
        <w:t>עד אתמול בערב.</w:t>
      </w:r>
      <w:r w:rsidR="00374753">
        <w:rPr>
          <w:rtl/>
        </w:rPr>
        <w:t xml:space="preserve"> </w:t>
      </w:r>
      <w:r w:rsidRPr="00784950">
        <w:rPr>
          <w:rtl/>
        </w:rPr>
        <w:t>כשראינו שאין שום ברירה הלכנו למקום היחיד שמסדר את עבודת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פה,</w:t>
      </w:r>
      <w:r w:rsidR="00374753">
        <w:rPr>
          <w:rtl/>
        </w:rPr>
        <w:t xml:space="preserve"> </w:t>
      </w:r>
      <w:r w:rsidRPr="00784950">
        <w:rPr>
          <w:rtl/>
        </w:rPr>
        <w:t>בסמכות, לפי סעיף 131 לתקנון, הלכנו לוועדת הכנסת וקבענו מחוסר ברירה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מה שקבענו. לא היתה שום דרך אחרת לשכנע את חברי הכנסת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התפזרנו.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הזמן</w:t>
      </w:r>
      <w:r w:rsidR="00374753">
        <w:rPr>
          <w:rtl/>
        </w:rPr>
        <w:t xml:space="preserve"> </w:t>
      </w:r>
      <w:r w:rsidRPr="00784950">
        <w:rPr>
          <w:rtl/>
        </w:rPr>
        <w:t>פיזרתי</w:t>
      </w:r>
      <w:r w:rsidR="00374753">
        <w:rPr>
          <w:rtl/>
        </w:rPr>
        <w:t xml:space="preserve"> </w:t>
      </w:r>
      <w:r w:rsidRPr="00784950">
        <w:rPr>
          <w:rtl/>
        </w:rPr>
        <w:t>אותם כדי שלא יהיה ריק, כדי שלא אצטרך להתמקד פה, רק</w:t>
      </w:r>
      <w:r w:rsidR="00374753">
        <w:rPr>
          <w:rtl/>
        </w:rPr>
        <w:t xml:space="preserve"> </w:t>
      </w:r>
      <w:r w:rsidRPr="00784950">
        <w:rPr>
          <w:rtl/>
        </w:rPr>
        <w:t>למטה.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כל פנים, זה הרגע.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 המפלגה היחידה שאין לה ייצוג כרגע זו מפלגת העבודה.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עדיין</w:t>
      </w:r>
      <w:r w:rsidR="00374753">
        <w:rPr>
          <w:rtl/>
        </w:rPr>
        <w:t xml:space="preserve"> </w:t>
      </w:r>
      <w:r w:rsidRPr="00784950">
        <w:rPr>
          <w:rtl/>
        </w:rPr>
        <w:t>חושבת</w:t>
      </w:r>
      <w:r w:rsidR="00374753">
        <w:rPr>
          <w:rtl/>
        </w:rPr>
        <w:t xml:space="preserve"> </w:t>
      </w:r>
      <w:r w:rsidRPr="00784950">
        <w:rPr>
          <w:rtl/>
        </w:rPr>
        <w:t>שבכל</w:t>
      </w:r>
      <w:r w:rsidR="00374753">
        <w:rPr>
          <w:rtl/>
        </w:rPr>
        <w:t xml:space="preserve"> </w:t>
      </w:r>
      <w:r w:rsidRPr="00784950">
        <w:rPr>
          <w:rtl/>
        </w:rPr>
        <w:t>זאת יכול להיות שיש כמה אנשים במדינת ישראל שמצפים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יצא מהתקציב. לכן, בכל זאת, עם כל ההסתייגויות ועם כל הריטואל </w:t>
      </w:r>
      <w:r w:rsidR="00374753">
        <w:rPr>
          <w:rtl/>
        </w:rPr>
        <w:t>–</w:t>
      </w:r>
      <w:r w:rsidRPr="00784950">
        <w:rPr>
          <w:rtl/>
        </w:rPr>
        <w:t xml:space="preserve"> נניח.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את הנאום של יושב</w:t>
      </w:r>
      <w:r w:rsidR="00374753">
        <w:rPr>
          <w:rtl/>
        </w:rPr>
        <w:t>-</w:t>
      </w:r>
      <w:r w:rsidRPr="00784950">
        <w:rPr>
          <w:rtl/>
        </w:rPr>
        <w:t xml:space="preserve">ראש ועדת הכספים על תקציב המדינה בשעה 02:00 </w:t>
      </w:r>
      <w:r w:rsidR="00374753">
        <w:rPr>
          <w:rtl/>
        </w:rPr>
        <w:t>–</w:t>
      </w:r>
      <w:r w:rsidRPr="00784950">
        <w:rPr>
          <w:rtl/>
        </w:rPr>
        <w:t xml:space="preserve"> פירושו</w:t>
      </w:r>
      <w:r w:rsidR="00374753">
        <w:rPr>
          <w:rtl/>
        </w:rPr>
        <w:t xml:space="preserve"> </w:t>
      </w:r>
      <w:r w:rsidRPr="00784950">
        <w:rPr>
          <w:rtl/>
        </w:rPr>
        <w:t>שהכנסת יורה לעצמה ברקה.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שתשמעי את הנאום של יושב</w:t>
      </w:r>
      <w:r w:rsidR="00374753">
        <w:rPr>
          <w:rtl/>
        </w:rPr>
        <w:t>-</w:t>
      </w:r>
      <w:r w:rsidRPr="00784950">
        <w:rPr>
          <w:rtl/>
        </w:rPr>
        <w:t>ראש ועדת הכספים, תביני. אני בטוח שלא ציפיתם</w:t>
      </w:r>
      <w:r w:rsidR="00374753">
        <w:rPr>
          <w:rtl/>
        </w:rPr>
        <w:t xml:space="preserve"> </w:t>
      </w:r>
      <w:r w:rsidRPr="00784950">
        <w:rPr>
          <w:rtl/>
        </w:rPr>
        <w:t>למי יודע 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שר האוצר היה צריך לשמוע אותך?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שר האוצר?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לפחות.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מרותק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 xml:space="preserve"> </w:t>
      </w:r>
      <w:r w:rsidRPr="00784950">
        <w:rPr>
          <w:rtl/>
        </w:rPr>
        <w:t>והוא שומע. הוא מסתכל בערוץ</w:t>
      </w:r>
      <w:r w:rsidR="00374753">
        <w:rPr>
          <w:rtl/>
        </w:rPr>
        <w:t>-</w:t>
      </w:r>
      <w:r w:rsidRPr="00784950">
        <w:rPr>
          <w:rtl/>
        </w:rPr>
        <w:t>33 וכל מלה</w:t>
      </w:r>
      <w:r w:rsidR="00374753">
        <w:rPr>
          <w:rtl/>
        </w:rPr>
        <w:t xml:space="preserve"> </w:t>
      </w:r>
      <w:r w:rsidRPr="00784950">
        <w:rPr>
          <w:rtl/>
        </w:rPr>
        <w:t>שאנחנו מדברים הוא שומע. אני מניח.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אולי נצביע מהבית?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אין לי טלוויזיה.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מחשב. יש מחשב.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ערוץ</w:t>
      </w:r>
      <w:r w:rsidR="00374753">
        <w:rPr>
          <w:rtl/>
        </w:rPr>
        <w:t>-</w:t>
      </w:r>
      <w:r w:rsidRPr="00784950">
        <w:rPr>
          <w:rtl/>
        </w:rPr>
        <w:t>33 אפשר לראות דרך המחשב?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טוב, זה חידוש בשבילי.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 ההצבעות גם כן אפשר לעשות דרך המחשב. אבל שר האוצר איננו.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שלח נציג שלו והוא יושב 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מתכוון לגברתי היושבת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בסדר, בשעה הזאת זה בסדר.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 איננו נוכח בכנסת ישראל? זה פשוט ביזוי הכנסת. אני מתפלא על</w:t>
      </w:r>
      <w:r w:rsidR="00374753">
        <w:rPr>
          <w:rtl/>
        </w:rPr>
        <w:t xml:space="preserve"> </w:t>
      </w:r>
      <w:r w:rsidRPr="00784950">
        <w:rPr>
          <w:rtl/>
        </w:rPr>
        <w:t>כך שיושב</w:t>
      </w:r>
      <w:r w:rsidR="00374753">
        <w:rPr>
          <w:rtl/>
        </w:rPr>
        <w:t>-</w:t>
      </w:r>
      <w:r w:rsidRPr="00784950">
        <w:rPr>
          <w:rtl/>
        </w:rPr>
        <w:t>ראש הקואליציה עובר על כך לסדר</w:t>
      </w:r>
      <w:r w:rsidR="00374753">
        <w:rPr>
          <w:rtl/>
        </w:rPr>
        <w:t>-</w:t>
      </w:r>
      <w:r w:rsidRPr="00784950">
        <w:rPr>
          <w:rtl/>
        </w:rPr>
        <w:t xml:space="preserve">היום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שר האוצר שומע אותנו, אני מציעה שיתקשר בבקשה הנה, למליאה.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אנחנו נשמע את הדברים. כל ציפורי הלילה ישמעו את הדברים.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מציע לדחות את הישיבה.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בהחלט חושבת ששר האוצר היה צריך להיות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מתכבד</w:t>
      </w:r>
      <w:r w:rsidR="00374753">
        <w:rPr>
          <w:rtl/>
        </w:rPr>
        <w:t xml:space="preserve"> </w:t>
      </w:r>
      <w:r w:rsidRPr="00784950">
        <w:rPr>
          <w:rtl/>
        </w:rPr>
        <w:t>לפתוח</w:t>
      </w:r>
      <w:r w:rsidR="00374753">
        <w:rPr>
          <w:rtl/>
        </w:rPr>
        <w:t xml:space="preserve"> </w:t>
      </w:r>
      <w:r w:rsidRPr="00784950">
        <w:rPr>
          <w:rtl/>
        </w:rPr>
        <w:t>את הדיון על הצעת חוק</w:t>
      </w:r>
      <w:r w:rsidR="00374753">
        <w:rPr>
          <w:rtl/>
        </w:rPr>
        <w:t xml:space="preserve"> </w:t>
      </w:r>
      <w:r w:rsidRPr="00784950">
        <w:rPr>
          <w:rtl/>
        </w:rPr>
        <w:t>התקציב לשנת 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מובאת עתה לאישור הכנסת, לאחר התיקונים, השינויים</w:t>
      </w:r>
      <w:r w:rsidR="00374753">
        <w:rPr>
          <w:rtl/>
        </w:rPr>
        <w:t xml:space="preserve"> </w:t>
      </w:r>
      <w:r w:rsidRPr="00784950">
        <w:rPr>
          <w:rtl/>
        </w:rPr>
        <w:t>וההתאמות שהוכנסו בוועדת הכספים.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אעמוד</w:t>
      </w:r>
      <w:r w:rsidR="00374753">
        <w:rPr>
          <w:rtl/>
        </w:rPr>
        <w:t xml:space="preserve"> </w:t>
      </w:r>
      <w:r w:rsidRPr="00784950">
        <w:rPr>
          <w:rtl/>
        </w:rPr>
        <w:t>עתה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השינויים</w:t>
      </w:r>
      <w:r w:rsidR="00374753">
        <w:rPr>
          <w:rtl/>
        </w:rPr>
        <w:t xml:space="preserve"> </w:t>
      </w:r>
      <w:r w:rsidRPr="00784950">
        <w:rPr>
          <w:rtl/>
        </w:rPr>
        <w:t>שהוכנסו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לעומת ההצעה שעברה בקריאה</w:t>
      </w:r>
      <w:r w:rsidR="00374753">
        <w:rPr>
          <w:rtl/>
        </w:rPr>
        <w:t xml:space="preserve"> </w:t>
      </w:r>
      <w:r w:rsidRPr="00784950">
        <w:rPr>
          <w:rtl/>
        </w:rPr>
        <w:t>ראשונה: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סך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יהיה 251.6 מיליארד שקל, לעומת 254.8 מיליארד שקל, קיצוץ של</w:t>
      </w:r>
      <w:r w:rsidR="00374753">
        <w:rPr>
          <w:rtl/>
        </w:rPr>
        <w:t xml:space="preserve"> </w:t>
      </w:r>
      <w:r w:rsidRPr="00784950">
        <w:rPr>
          <w:rtl/>
        </w:rPr>
        <w:t>3.2 מיליארדי 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ההוצאה</w:t>
      </w:r>
      <w:r w:rsidR="00374753">
        <w:rPr>
          <w:rtl/>
        </w:rPr>
        <w:t xml:space="preserve"> </w:t>
      </w:r>
      <w:r w:rsidRPr="00784950">
        <w:rPr>
          <w:rtl/>
        </w:rPr>
        <w:t>המותנית בהכנסה תהיה 12.3 מיליארד שקל, לעומת 12.2 מיליארד שקל בשנה</w:t>
      </w:r>
      <w:r w:rsidR="00374753">
        <w:rPr>
          <w:rtl/>
        </w:rPr>
        <w:t xml:space="preserve"> </w:t>
      </w:r>
      <w:r w:rsidRPr="00784950">
        <w:rPr>
          <w:rtl/>
        </w:rPr>
        <w:t>שעברה, תוספת של כ</w:t>
      </w:r>
      <w:r w:rsidR="00374753">
        <w:rPr>
          <w:rtl/>
        </w:rPr>
        <w:t>-</w:t>
      </w:r>
      <w:r w:rsidRPr="00784950">
        <w:rPr>
          <w:rtl/>
        </w:rPr>
        <w:t>150 מיליון 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ההרשאה</w:t>
      </w:r>
      <w:r w:rsidR="00374753">
        <w:rPr>
          <w:rtl/>
        </w:rPr>
        <w:t xml:space="preserve"> </w:t>
      </w:r>
      <w:r w:rsidRPr="00784950">
        <w:rPr>
          <w:rtl/>
        </w:rPr>
        <w:t>להתחייב</w:t>
      </w:r>
      <w:r w:rsidR="00374753">
        <w:rPr>
          <w:rtl/>
        </w:rPr>
        <w:t xml:space="preserve"> </w:t>
      </w:r>
      <w:r w:rsidRPr="00784950">
        <w:rPr>
          <w:rtl/>
        </w:rPr>
        <w:t>תהיה</w:t>
      </w:r>
      <w:r w:rsidR="00374753">
        <w:rPr>
          <w:rtl/>
        </w:rPr>
        <w:t xml:space="preserve"> </w:t>
      </w:r>
      <w:r w:rsidRPr="00784950">
        <w:rPr>
          <w:rtl/>
        </w:rPr>
        <w:t>62.9 מיליארד שקל, במקום 63.9 מיליארד שקל, הקטנה של</w:t>
      </w:r>
      <w:r w:rsidR="00374753">
        <w:rPr>
          <w:rtl/>
        </w:rPr>
        <w:t xml:space="preserve"> </w:t>
      </w:r>
      <w:r w:rsidRPr="00784950">
        <w:rPr>
          <w:rtl/>
        </w:rPr>
        <w:t>700 מיליון 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תחזית</w:t>
      </w:r>
      <w:r w:rsidR="00374753">
        <w:rPr>
          <w:rtl/>
        </w:rPr>
        <w:t xml:space="preserve"> </w:t>
      </w:r>
      <w:r w:rsidRPr="00784950">
        <w:rPr>
          <w:rtl/>
        </w:rPr>
        <w:t>התקבולים</w:t>
      </w:r>
      <w:r w:rsidR="00374753">
        <w:rPr>
          <w:rtl/>
        </w:rPr>
        <w:t xml:space="preserve"> </w:t>
      </w:r>
      <w:r w:rsidRPr="00784950">
        <w:rPr>
          <w:rtl/>
        </w:rPr>
        <w:t>המעודכנת היא 251.6 מיליארד שקל, לעומת 254.8 מיליארד שקל.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הפחתה של כ</w:t>
      </w:r>
      <w:r w:rsidR="00374753">
        <w:rPr>
          <w:rtl/>
        </w:rPr>
        <w:t>-</w:t>
      </w:r>
      <w:r w:rsidRPr="00784950">
        <w:rPr>
          <w:rtl/>
        </w:rPr>
        <w:t>3.2 מיליארדי שקל, יחד עם הגדלת הגירעון המותר לפי החוק מ</w:t>
      </w:r>
      <w:r w:rsidR="00374753">
        <w:rPr>
          <w:rtl/>
        </w:rPr>
        <w:t>-</w:t>
      </w:r>
      <w:r w:rsidRPr="00784950">
        <w:rPr>
          <w:rtl/>
        </w:rPr>
        <w:t>12</w:t>
      </w:r>
      <w:r w:rsidR="00374753">
        <w:rPr>
          <w:rtl/>
        </w:rPr>
        <w:t xml:space="preserve"> </w:t>
      </w:r>
      <w:r w:rsidRPr="00784950">
        <w:rPr>
          <w:rtl/>
        </w:rPr>
        <w:t>מיליארד שקל ל</w:t>
      </w:r>
      <w:r w:rsidR="00374753">
        <w:rPr>
          <w:rtl/>
        </w:rPr>
        <w:t>-</w:t>
      </w:r>
      <w:r w:rsidRPr="00784950">
        <w:rPr>
          <w:rtl/>
        </w:rPr>
        <w:t>15 מיליארד שקל, מוגש התקציב בהתאם לחוק הפחתת הגירעון.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אעמוד עתה על כל השינויים שהוכנסו לעומת הצעת התקציב המקורית שעברה קריאה</w:t>
      </w:r>
      <w:r w:rsidR="00374753">
        <w:rPr>
          <w:rtl/>
        </w:rPr>
        <w:t xml:space="preserve"> </w:t>
      </w:r>
      <w:r w:rsidRPr="00784950">
        <w:rPr>
          <w:rtl/>
        </w:rPr>
        <w:t>ראשונה.</w:t>
      </w:r>
      <w:r w:rsidR="00374753">
        <w:rPr>
          <w:rtl/>
        </w:rPr>
        <w:t xml:space="preserve"> </w:t>
      </w:r>
      <w:r w:rsidRPr="00784950">
        <w:rPr>
          <w:rtl/>
        </w:rPr>
        <w:t>הם מפורטים בשתי החוברות העבות המונחות בפניכם. אציין רק, שתקציב הכנסת,</w:t>
      </w:r>
      <w:r w:rsidR="00374753">
        <w:rPr>
          <w:rtl/>
        </w:rPr>
        <w:t xml:space="preserve"> </w:t>
      </w:r>
      <w:r w:rsidRPr="00784950">
        <w:rPr>
          <w:rtl/>
        </w:rPr>
        <w:t>שאושר</w:t>
      </w:r>
      <w:r w:rsidR="00374753">
        <w:rPr>
          <w:rtl/>
        </w:rPr>
        <w:t xml:space="preserve"> </w:t>
      </w: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המשותפת כנסת</w:t>
      </w:r>
      <w:r w:rsidR="00374753">
        <w:rPr>
          <w:rtl/>
        </w:rPr>
        <w:t>-</w:t>
      </w:r>
      <w:r w:rsidRPr="00784950">
        <w:rPr>
          <w:rtl/>
        </w:rPr>
        <w:t>כספים, הוא 284 מיליון שקל לאחר קיצוצים. המספר שהיה</w:t>
      </w:r>
      <w:r w:rsidR="00374753">
        <w:rPr>
          <w:rtl/>
        </w:rPr>
        <w:t xml:space="preserve"> </w:t>
      </w:r>
      <w:r w:rsidRPr="00784950">
        <w:rPr>
          <w:rtl/>
        </w:rPr>
        <w:t>נקוב בהצעת התקציב המקורית היה 259 מיליון שקל, אבל זה לא היה מתואם עם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מנכ"ל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מסר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שהרזרבה</w:t>
      </w:r>
      <w:r w:rsidR="00374753">
        <w:rPr>
          <w:rtl/>
        </w:rPr>
        <w:t xml:space="preserve"> </w:t>
      </w:r>
      <w:r w:rsidRPr="00784950">
        <w:rPr>
          <w:rtl/>
        </w:rPr>
        <w:t>בתקציב נגמרה למעשה, ואנו צפויים לקיצוצים</w:t>
      </w:r>
      <w:r w:rsidR="00374753">
        <w:rPr>
          <w:rtl/>
        </w:rPr>
        <w:t xml:space="preserve"> </w:t>
      </w:r>
      <w:r w:rsidRPr="00784950">
        <w:rPr>
          <w:rtl/>
        </w:rPr>
        <w:t>נוספים</w:t>
      </w:r>
      <w:r w:rsidR="00374753">
        <w:rPr>
          <w:rtl/>
        </w:rPr>
        <w:t xml:space="preserve"> </w:t>
      </w:r>
      <w:r w:rsidRPr="00784950">
        <w:rPr>
          <w:rtl/>
        </w:rPr>
        <w:t>בתקציב.</w:t>
      </w:r>
      <w:r w:rsidR="00374753">
        <w:rPr>
          <w:rtl/>
        </w:rPr>
        <w:t xml:space="preserve"> </w:t>
      </w:r>
      <w:r w:rsidRPr="00784950">
        <w:rPr>
          <w:rtl/>
        </w:rPr>
        <w:t>גם הירידה בהכנסות המדינה ממסים בחודש ינואר מצביעה על כך שיהיה</w:t>
      </w:r>
      <w:r w:rsidR="00374753">
        <w:rPr>
          <w:rtl/>
        </w:rPr>
        <w:t xml:space="preserve"> </w:t>
      </w:r>
      <w:r w:rsidRPr="00784950">
        <w:rPr>
          <w:rtl/>
        </w:rPr>
        <w:t>צורך בהתאמות נוספות.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קיימנו</w:t>
      </w:r>
      <w:r w:rsidR="00374753">
        <w:rPr>
          <w:rtl/>
        </w:rPr>
        <w:t xml:space="preserve"> </w:t>
      </w:r>
      <w:r w:rsidRPr="00784950">
        <w:rPr>
          <w:rtl/>
        </w:rPr>
        <w:t>דיון</w:t>
      </w:r>
      <w:r w:rsidR="00374753">
        <w:rPr>
          <w:rtl/>
        </w:rPr>
        <w:t xml:space="preserve"> </w:t>
      </w:r>
      <w:r w:rsidRPr="00784950">
        <w:rPr>
          <w:rtl/>
        </w:rPr>
        <w:t>בסיבוב הראשון על תקציב המדינה והזמנו את רוב</w:t>
      </w:r>
      <w:r w:rsidR="00374753">
        <w:rPr>
          <w:rtl/>
        </w:rPr>
        <w:t xml:space="preserve"> </w:t>
      </w:r>
      <w:r w:rsidRPr="00784950">
        <w:rPr>
          <w:rtl/>
        </w:rPr>
        <w:t>רובם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נציגי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הממשלה. יכול להיות שאם היה לנו זמן היינו צריכים להזמין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המשרדים</w:t>
      </w:r>
      <w:r w:rsidR="00374753">
        <w:rPr>
          <w:rtl/>
        </w:rPr>
        <w:t xml:space="preserve"> </w:t>
      </w:r>
      <w:r w:rsidRPr="00784950">
        <w:rPr>
          <w:rtl/>
        </w:rPr>
        <w:t>הראשיים</w:t>
      </w:r>
      <w:r w:rsidR="00374753">
        <w:rPr>
          <w:rtl/>
        </w:rPr>
        <w:t xml:space="preserve"> </w:t>
      </w:r>
      <w:r w:rsidRPr="00784950">
        <w:rPr>
          <w:rtl/>
        </w:rPr>
        <w:t>לבדוק</w:t>
      </w:r>
      <w:r w:rsidR="00374753">
        <w:rPr>
          <w:rtl/>
        </w:rPr>
        <w:t xml:space="preserve"> </w:t>
      </w:r>
      <w:r w:rsidRPr="00784950">
        <w:rPr>
          <w:rtl/>
        </w:rPr>
        <w:t>מחדש מה הקיצוץ עושה להם. לא בדקנו זאת. אני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שכולם</w:t>
      </w:r>
      <w:r w:rsidR="00374753">
        <w:rPr>
          <w:rtl/>
        </w:rPr>
        <w:t xml:space="preserve"> </w:t>
      </w:r>
      <w:r w:rsidRPr="00784950">
        <w:rPr>
          <w:rtl/>
        </w:rPr>
        <w:t>צועקים,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כואבים, ויש משרדים שכואבים בצדק. אני רוצה לציין 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המשרד לביטחון פנים, שלדעתי לא היה צריך לעשות אתמול עוד קיצוץ </w:t>
      </w:r>
      <w:r w:rsidR="00381B80">
        <w:t>flat</w:t>
      </w:r>
      <w:r w:rsidRPr="00784950">
        <w:rPr>
          <w:rtl/>
        </w:rPr>
        <w:t xml:space="preserve"> של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היות</w:t>
      </w:r>
      <w:r w:rsidR="00374753">
        <w:rPr>
          <w:rtl/>
        </w:rPr>
        <w:t xml:space="preserve"> </w:t>
      </w:r>
      <w:r w:rsidRPr="00784950">
        <w:rPr>
          <w:rtl/>
        </w:rPr>
        <w:t>שאני</w:t>
      </w:r>
      <w:r w:rsidR="00374753">
        <w:rPr>
          <w:rtl/>
        </w:rPr>
        <w:t xml:space="preserve"> </w:t>
      </w:r>
      <w:r w:rsidRPr="00784950">
        <w:rPr>
          <w:rtl/>
        </w:rPr>
        <w:t>מניח</w:t>
      </w:r>
      <w:r w:rsidR="00374753">
        <w:rPr>
          <w:rtl/>
        </w:rPr>
        <w:t xml:space="preserve"> </w:t>
      </w:r>
      <w:r w:rsidRPr="00784950">
        <w:rPr>
          <w:rtl/>
        </w:rPr>
        <w:t>שבהמשך,</w:t>
      </w:r>
      <w:r w:rsidR="00374753">
        <w:rPr>
          <w:rtl/>
        </w:rPr>
        <w:t xml:space="preserve"> </w:t>
      </w:r>
      <w:r w:rsidRPr="00784950">
        <w:rPr>
          <w:rtl/>
        </w:rPr>
        <w:t>בעוד</w:t>
      </w:r>
      <w:r w:rsidR="00374753">
        <w:rPr>
          <w:rtl/>
        </w:rPr>
        <w:t xml:space="preserve"> </w:t>
      </w:r>
      <w:r w:rsidRPr="00784950">
        <w:rPr>
          <w:rtl/>
        </w:rPr>
        <w:t>כמה חודשים, לאור הנתונים ששמענו אתמול על</w:t>
      </w:r>
      <w:r w:rsidR="00374753">
        <w:rPr>
          <w:rtl/>
        </w:rPr>
        <w:t xml:space="preserve"> </w:t>
      </w:r>
      <w:r w:rsidRPr="00784950">
        <w:rPr>
          <w:rtl/>
        </w:rPr>
        <w:t>הירידה</w:t>
      </w:r>
      <w:r w:rsidR="00374753">
        <w:rPr>
          <w:rtl/>
        </w:rPr>
        <w:t xml:space="preserve"> </w:t>
      </w:r>
      <w:r w:rsidRPr="00784950">
        <w:rPr>
          <w:rtl/>
        </w:rPr>
        <w:t>בהכנסות,</w:t>
      </w:r>
      <w:r w:rsidR="00374753">
        <w:rPr>
          <w:rtl/>
        </w:rPr>
        <w:t xml:space="preserve"> </w:t>
      </w:r>
      <w:r w:rsidRPr="00784950">
        <w:rPr>
          <w:rtl/>
        </w:rPr>
        <w:t>נגיע</w:t>
      </w:r>
      <w:r w:rsidR="00374753">
        <w:rPr>
          <w:rtl/>
        </w:rPr>
        <w:t xml:space="preserve"> </w:t>
      </w:r>
      <w:r w:rsidRPr="00784950">
        <w:rPr>
          <w:rtl/>
        </w:rPr>
        <w:t>לעוד קיצוץ, אני חושב שנצטרך אז להתחשב גם במשרד לביטחון</w:t>
      </w:r>
      <w:r w:rsidR="00374753">
        <w:rPr>
          <w:rtl/>
        </w:rPr>
        <w:t xml:space="preserve"> </w:t>
      </w:r>
      <w:r w:rsidRPr="00784950">
        <w:rPr>
          <w:rtl/>
        </w:rPr>
        <w:t>פנים וקצת גם במשרדים החברתיים.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לא משכתם את הזמן עד 31 במרס? יש זמן עד 31 במרס.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טועה, כי לי יש זמן גם אחרי 1 באפריל.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למה להיחפז אם יש זמן?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פשוט טעות.</w:t>
      </w:r>
      <w:r w:rsidR="00374753">
        <w:rPr>
          <w:rtl/>
        </w:rPr>
        <w:t xml:space="preserve"> </w:t>
      </w:r>
      <w:r w:rsidRPr="00784950">
        <w:rPr>
          <w:rtl/>
        </w:rPr>
        <w:t>לי יש זמן. אתה צודק בזה. אבל שרון היה צריך לצאת לחוץ</w:t>
      </w:r>
      <w:r w:rsidR="00374753">
        <w:rPr>
          <w:rtl/>
        </w:rPr>
        <w:t>-</w:t>
      </w:r>
      <w:r w:rsidRPr="00784950">
        <w:rPr>
          <w:rtl/>
        </w:rPr>
        <w:t>לארץ.</w:t>
      </w:r>
      <w:r w:rsidR="00374753">
        <w:rPr>
          <w:rtl/>
        </w:rPr>
        <w:t xml:space="preserve"> </w:t>
      </w:r>
      <w:r w:rsidRPr="00784950">
        <w:rPr>
          <w:rtl/>
        </w:rPr>
        <w:t>בגלל זה נאלצנו קצת לקצר.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הסיבה היחידה שבגללה אנחנו מאשרים היום את התקציב?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היום? </w:t>
      </w:r>
      <w:r w:rsidR="00374753">
        <w:rPr>
          <w:rtl/>
        </w:rPr>
        <w:t>–</w:t>
      </w:r>
      <w:r w:rsidRPr="00784950">
        <w:rPr>
          <w:rtl/>
        </w:rPr>
        <w:t xml:space="preserve"> כן. האמת </w:t>
      </w:r>
      <w:r w:rsidR="00374753">
        <w:rPr>
          <w:rtl/>
        </w:rPr>
        <w:t>–</w:t>
      </w:r>
      <w:r w:rsidRPr="00784950">
        <w:rPr>
          <w:rtl/>
        </w:rPr>
        <w:t xml:space="preserve"> 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טל, אני מספסלי האופוזיציה יודעת על כך. בוודאי. בוודאי.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כן, 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בגלל צוק העתים והלחצים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לא. רצו לגמור את התקציב. שרון רוצה לדבר עם בוש בגובה העיניים.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להיפך, שיגיד שיש בעיה תקציבית.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יודע מה שנודע לנו אתמול בוועדת הכספים? נודע לנו שיש בסך הכול</w:t>
      </w:r>
      <w:r w:rsidR="00374753">
        <w:rPr>
          <w:rtl/>
        </w:rPr>
        <w:t xml:space="preserve"> </w:t>
      </w:r>
      <w:r w:rsidRPr="00784950">
        <w:rPr>
          <w:rtl/>
        </w:rPr>
        <w:t>פלוס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של מיליארד ו</w:t>
      </w:r>
      <w:r w:rsidR="00374753">
        <w:rPr>
          <w:rtl/>
        </w:rPr>
        <w:t>-</w:t>
      </w:r>
      <w:r w:rsidRPr="00784950">
        <w:rPr>
          <w:rtl/>
        </w:rPr>
        <w:t>770 מיליון שקל, כך נדמה לי, בתקציב המדינה, בגלל הסיוע</w:t>
      </w:r>
      <w:r w:rsidR="00374753">
        <w:rPr>
          <w:rtl/>
        </w:rPr>
        <w:t xml:space="preserve"> </w:t>
      </w:r>
      <w:r w:rsidRPr="00784950">
        <w:rPr>
          <w:rtl/>
        </w:rPr>
        <w:t>של ארצות</w:t>
      </w:r>
      <w:r w:rsidR="00374753">
        <w:rPr>
          <w:rtl/>
        </w:rPr>
        <w:t>-</w:t>
      </w:r>
      <w:r w:rsidRPr="00784950">
        <w:rPr>
          <w:rtl/>
        </w:rPr>
        <w:t>הברית.</w:t>
      </w:r>
      <w:r w:rsidR="00374753">
        <w:rPr>
          <w:rtl/>
        </w:rPr>
        <w:t xml:space="preserve"> </w:t>
      </w:r>
      <w:r w:rsidRPr="00784950">
        <w:rPr>
          <w:rtl/>
        </w:rPr>
        <w:t>נדמה לי שב</w:t>
      </w:r>
      <w:r w:rsidR="00374753">
        <w:rPr>
          <w:rtl/>
        </w:rPr>
        <w:t>-</w:t>
      </w:r>
      <w:r w:rsidRPr="00784950">
        <w:t>YNET</w:t>
      </w:r>
      <w:r w:rsidRPr="00784950">
        <w:rPr>
          <w:rtl/>
        </w:rPr>
        <w:t xml:space="preserve"> היה כתוב, ש"ליצמן באמריקה עיכב את התקציב ואת</w:t>
      </w:r>
      <w:r w:rsidR="00374753">
        <w:rPr>
          <w:rtl/>
        </w:rPr>
        <w:t xml:space="preserve"> </w:t>
      </w:r>
      <w:r w:rsidRPr="00784950">
        <w:rPr>
          <w:rtl/>
        </w:rPr>
        <w:t>העברת</w:t>
      </w:r>
      <w:r w:rsidR="00374753">
        <w:rPr>
          <w:rtl/>
        </w:rPr>
        <w:t xml:space="preserve"> </w:t>
      </w:r>
      <w:r w:rsidRPr="00784950">
        <w:rPr>
          <w:rtl/>
        </w:rPr>
        <w:t>התקציב וזה הגיע רק עכשיו". לכן, יש פלוס במדינה. הגירעון לפני שנה, כיוון</w:t>
      </w:r>
      <w:r w:rsidR="00374753">
        <w:rPr>
          <w:rtl/>
        </w:rPr>
        <w:t xml:space="preserve"> </w:t>
      </w:r>
      <w:r w:rsidRPr="00784950">
        <w:rPr>
          <w:rtl/>
        </w:rPr>
        <w:t>שלא היה סיוע של ארצות</w:t>
      </w:r>
      <w:r w:rsidR="00374753">
        <w:rPr>
          <w:rtl/>
        </w:rPr>
        <w:t>-</w:t>
      </w:r>
      <w:r w:rsidRPr="00784950">
        <w:rPr>
          <w:rtl/>
        </w:rPr>
        <w:t>הברית, היה אחר. זאת אומרת, המצב הוא נו, לא נורא.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למה קיצצתם?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קיצצתי.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קיצצתי, אדוני. אם הייתי שר אוצר הרבה דברים היו</w:t>
      </w:r>
      <w:r w:rsidR="00374753">
        <w:rPr>
          <w:rtl/>
        </w:rPr>
        <w:t xml:space="preserve"> </w:t>
      </w:r>
      <w:r w:rsidRPr="00784950">
        <w:rPr>
          <w:rtl/>
        </w:rPr>
        <w:t>נראים אחרת. אבל אני לא קיצצתי.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אפשר עכשיו להוסיף?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מערב בין תקציב כלכלי לתזרים. אלה שני דברים שונים. כבר בוועדה הערתי לך</w:t>
      </w:r>
      <w:r w:rsidR="00374753">
        <w:rPr>
          <w:rtl/>
        </w:rPr>
        <w:t xml:space="preserve"> </w:t>
      </w:r>
      <w:r w:rsidRPr="00784950">
        <w:rPr>
          <w:rtl/>
        </w:rPr>
        <w:t>על כך ולא שמעת. אני מעיר לך עכשיו גם 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מציע</w:t>
      </w:r>
      <w:r w:rsidR="00374753">
        <w:rPr>
          <w:rtl/>
        </w:rPr>
        <w:t xml:space="preserve"> </w:t>
      </w:r>
      <w:r w:rsidRPr="00784950">
        <w:rPr>
          <w:rtl/>
        </w:rPr>
        <w:t>לך לקרוא את עיתון "גלובס" של היום, של הלילה, ותראה שצדקתי. וזה</w:t>
      </w:r>
      <w:r w:rsidR="00374753">
        <w:rPr>
          <w:rtl/>
        </w:rPr>
        <w:t xml:space="preserve"> </w:t>
      </w:r>
      <w:r w:rsidRPr="00784950">
        <w:rPr>
          <w:rtl/>
        </w:rPr>
        <w:t>מעבר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t>YNET</w:t>
      </w:r>
      <w:r w:rsidR="00374753">
        <w:rPr>
          <w:rtl/>
        </w:rPr>
        <w:t xml:space="preserve"> </w:t>
      </w:r>
      <w:r w:rsidRPr="00784950">
        <w:rPr>
          <w:rtl/>
        </w:rPr>
        <w:t>שקיבלתי,</w:t>
      </w:r>
      <w:r w:rsidR="00374753">
        <w:rPr>
          <w:rtl/>
        </w:rPr>
        <w:t xml:space="preserve"> </w:t>
      </w:r>
      <w:r w:rsidRPr="00784950">
        <w:rPr>
          <w:rtl/>
        </w:rPr>
        <w:t>שהראו לי שהגיע. אתה תראה שדווקא כן צדקתי. לא שאני אומר</w:t>
      </w:r>
      <w:r w:rsidR="00374753">
        <w:rPr>
          <w:rtl/>
        </w:rPr>
        <w:t xml:space="preserve"> </w:t>
      </w:r>
      <w:r w:rsidRPr="00784950">
        <w:rPr>
          <w:rtl/>
        </w:rPr>
        <w:t>שהמצב</w:t>
      </w:r>
      <w:r w:rsidR="00374753">
        <w:rPr>
          <w:rtl/>
        </w:rPr>
        <w:t xml:space="preserve"> </w:t>
      </w:r>
      <w:r w:rsidRPr="00784950">
        <w:rPr>
          <w:rtl/>
        </w:rPr>
        <w:t>במדינה משופר ואנחנו יכולים לחגוג. אבל אני אומר שכנראה, כנראה, כרגע המצב</w:t>
      </w:r>
      <w:r w:rsidR="00374753">
        <w:rPr>
          <w:rtl/>
        </w:rPr>
        <w:t xml:space="preserve"> </w:t>
      </w:r>
      <w:r w:rsidRPr="00784950">
        <w:rPr>
          <w:rtl/>
        </w:rPr>
        <w:t>קצת יותר 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 כמו יושב</w:t>
      </w:r>
      <w:r w:rsidR="00374753">
        <w:rPr>
          <w:rtl/>
        </w:rPr>
        <w:t>-</w:t>
      </w:r>
      <w:r w:rsidRPr="00784950">
        <w:rPr>
          <w:rtl/>
        </w:rPr>
        <w:t xml:space="preserve">ראש ועדת החינוך. הוא אמר שהמצב הוא לא בכי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המצב קשה, לא צריך להיסחף. אבל אני אומר שכרגע מצב התזרים שהגיע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למדינה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זאת אומרת שהוא קשה?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1</w:t>
      </w:r>
      <w:r w:rsidR="00374753">
        <w:rPr>
          <w:rtl/>
        </w:rPr>
        <w:t xml:space="preserve"> </w:t>
      </w:r>
      <w:r w:rsidRPr="00784950">
        <w:rPr>
          <w:rtl/>
        </w:rPr>
        <w:t>בחודש,</w:t>
      </w:r>
      <w:r w:rsidR="00374753">
        <w:rPr>
          <w:rtl/>
        </w:rPr>
        <w:t xml:space="preserve"> </w:t>
      </w:r>
      <w:r w:rsidRPr="00784950">
        <w:rPr>
          <w:rtl/>
        </w:rPr>
        <w:t>כיוון שהיה חסר התקציב של ארצות</w:t>
      </w:r>
      <w:r w:rsidR="00374753">
        <w:rPr>
          <w:rtl/>
        </w:rPr>
        <w:t>-</w:t>
      </w:r>
      <w:r w:rsidRPr="00784950">
        <w:rPr>
          <w:rtl/>
        </w:rPr>
        <w:t>הברית, זה לא נכנס לחשבון.</w:t>
      </w:r>
      <w:r w:rsidR="00374753">
        <w:rPr>
          <w:rtl/>
        </w:rPr>
        <w:t xml:space="preserve"> </w:t>
      </w:r>
      <w:r w:rsidRPr="00784950">
        <w:rPr>
          <w:rtl/>
        </w:rPr>
        <w:t>זה נכנס רק החודש הזה לחשבון המדינה.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לסיום,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במאמץ</w:t>
      </w:r>
      <w:r w:rsidR="00374753">
        <w:rPr>
          <w:rtl/>
        </w:rPr>
        <w:t xml:space="preserve"> </w:t>
      </w:r>
      <w:r w:rsidRPr="00784950">
        <w:rPr>
          <w:rtl/>
        </w:rPr>
        <w:t>משותף</w:t>
      </w:r>
      <w:r w:rsidR="00374753">
        <w:rPr>
          <w:rtl/>
        </w:rPr>
        <w:t xml:space="preserve"> </w:t>
      </w:r>
      <w:r w:rsidRPr="00784950">
        <w:rPr>
          <w:rtl/>
        </w:rPr>
        <w:t>של חברי ועדת הכספים הוסרה ההסתייגות של 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ההסדרים,</w:t>
      </w:r>
      <w:r w:rsidR="00374753">
        <w:rPr>
          <w:rtl/>
        </w:rPr>
        <w:t xml:space="preserve"> </w:t>
      </w:r>
      <w:r w:rsidRPr="00784950">
        <w:rPr>
          <w:rtl/>
        </w:rPr>
        <w:t>שנועדה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את מימוש המלצות ועדת השופט וינוגרד לגבי</w:t>
      </w:r>
      <w:r w:rsidR="00374753">
        <w:rPr>
          <w:rtl/>
        </w:rPr>
        <w:t xml:space="preserve"> </w:t>
      </w:r>
      <w:r w:rsidRPr="00784950">
        <w:rPr>
          <w:rtl/>
        </w:rPr>
        <w:t>הנחות בשכר לימוד.</w:t>
      </w:r>
      <w:r w:rsidR="00374753">
        <w:rPr>
          <w:rtl/>
        </w:rPr>
        <w:t xml:space="preserve"> </w:t>
      </w:r>
      <w:r w:rsidRPr="00784950">
        <w:rPr>
          <w:rtl/>
        </w:rPr>
        <w:t>במקומה קיבלה הוועדה התחייבות ממנכ"ל האוצר, כי בשנת הלימודים</w:t>
      </w:r>
      <w:r w:rsidR="00374753">
        <w:rPr>
          <w:rtl/>
        </w:rPr>
        <w:t xml:space="preserve"> </w:t>
      </w:r>
      <w:r w:rsidRPr="00784950">
        <w:rPr>
          <w:rtl/>
        </w:rPr>
        <w:t>שתתחיל</w:t>
      </w:r>
      <w:r w:rsidR="00374753">
        <w:rPr>
          <w:rtl/>
        </w:rPr>
        <w:t xml:space="preserve"> </w:t>
      </w:r>
      <w:r w:rsidRPr="00784950">
        <w:rPr>
          <w:rtl/>
        </w:rPr>
        <w:t>באוקטובר</w:t>
      </w:r>
      <w:r w:rsidR="00374753">
        <w:rPr>
          <w:rtl/>
        </w:rPr>
        <w:t xml:space="preserve"> </w:t>
      </w:r>
      <w:r w:rsidRPr="00784950">
        <w:rPr>
          <w:rtl/>
        </w:rPr>
        <w:t>2002</w:t>
      </w:r>
      <w:r w:rsidR="00374753">
        <w:rPr>
          <w:rtl/>
        </w:rPr>
        <w:t xml:space="preserve"> </w:t>
      </w:r>
      <w:r w:rsidRPr="00784950">
        <w:rPr>
          <w:rtl/>
        </w:rPr>
        <w:t>ההנחה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תהיה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במקום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>, והכיסוי התקציבי לאוניברסיטאות</w:t>
      </w:r>
      <w:r w:rsidR="00374753">
        <w:rPr>
          <w:rtl/>
        </w:rPr>
        <w:t xml:space="preserve"> </w:t>
      </w:r>
      <w:r w:rsidRPr="00784950">
        <w:rPr>
          <w:rtl/>
        </w:rPr>
        <w:t>יינתן בינואר 2003.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ברשותכם,</w:t>
      </w:r>
      <w:r w:rsidR="00374753">
        <w:rPr>
          <w:rtl/>
        </w:rPr>
        <w:t xml:space="preserve"> </w:t>
      </w:r>
      <w:r w:rsidRPr="00784950">
        <w:rPr>
          <w:rtl/>
        </w:rPr>
        <w:t>אני רוצה להעיר עוד הערה לגבי דף תיקונים לחוק ההסדרים, שהתקבל גם</w:t>
      </w:r>
      <w:r w:rsidR="00374753">
        <w:rPr>
          <w:rtl/>
        </w:rPr>
        <w:t xml:space="preserve"> </w:t>
      </w:r>
      <w:r w:rsidRPr="00784950">
        <w:rPr>
          <w:rtl/>
        </w:rPr>
        <w:t>כן אתמול אחר הצהריים בוועדה.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בקשתו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 הכנסת אברהם הירשזון, קיימה הוועדה דיון מיוחד, כיוון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שלדעתו נוסח סעיף 5 בפרק ג' </w:t>
      </w:r>
      <w:r w:rsidR="00374753">
        <w:rPr>
          <w:rtl/>
        </w:rPr>
        <w:t>–</w:t>
      </w:r>
      <w:r w:rsidRPr="00784950">
        <w:rPr>
          <w:rtl/>
        </w:rPr>
        <w:t xml:space="preserve"> גמלאות לעובדי המדינה </w:t>
      </w:r>
      <w:r w:rsidR="00374753">
        <w:rPr>
          <w:rtl/>
        </w:rPr>
        <w:t>–</w:t>
      </w:r>
      <w:r w:rsidRPr="00784950">
        <w:rPr>
          <w:rtl/>
        </w:rPr>
        <w:t xml:space="preserve"> לא היה בהתאם למה שהוא הגיש</w:t>
      </w:r>
      <w:r w:rsidR="00374753">
        <w:rPr>
          <w:rtl/>
        </w:rPr>
        <w:t xml:space="preserve"> </w:t>
      </w:r>
      <w:r w:rsidRPr="00784950">
        <w:rPr>
          <w:rtl/>
        </w:rPr>
        <w:t>לוועדת</w:t>
      </w:r>
      <w:r w:rsidR="00374753">
        <w:rPr>
          <w:rtl/>
        </w:rPr>
        <w:t xml:space="preserve"> </w:t>
      </w:r>
      <w:r w:rsidRPr="00784950">
        <w:rPr>
          <w:rtl/>
        </w:rPr>
        <w:t>הכספים.</w:t>
      </w:r>
      <w:r w:rsidR="00374753">
        <w:rPr>
          <w:rtl/>
        </w:rPr>
        <w:t xml:space="preserve"> </w:t>
      </w:r>
      <w:r w:rsidRPr="00784950">
        <w:rPr>
          <w:rtl/>
        </w:rPr>
        <w:t>לפיכך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 לתקן את נוסח הסעיף המונח בפניהם,</w:t>
      </w:r>
      <w:r w:rsidR="00374753">
        <w:rPr>
          <w:rtl/>
        </w:rPr>
        <w:t xml:space="preserve"> </w:t>
      </w:r>
      <w:r w:rsidRPr="00784950">
        <w:rPr>
          <w:rtl/>
        </w:rPr>
        <w:t>המתייחס</w:t>
      </w:r>
      <w:r w:rsidR="00374753">
        <w:rPr>
          <w:rtl/>
        </w:rPr>
        <w:t xml:space="preserve"> </w:t>
      </w:r>
      <w:r w:rsidRPr="00784950">
        <w:rPr>
          <w:rtl/>
        </w:rPr>
        <w:t>לעובדים</w:t>
      </w:r>
      <w:r w:rsidR="00374753">
        <w:rPr>
          <w:rtl/>
        </w:rPr>
        <w:t xml:space="preserve"> </w:t>
      </w:r>
      <w:r w:rsidRPr="00784950">
        <w:rPr>
          <w:rtl/>
        </w:rPr>
        <w:t>חדשים</w:t>
      </w:r>
      <w:r w:rsidR="00374753">
        <w:rPr>
          <w:rtl/>
        </w:rPr>
        <w:t xml:space="preserve"> </w:t>
      </w:r>
      <w:r w:rsidRPr="00784950">
        <w:rPr>
          <w:rtl/>
        </w:rPr>
        <w:t>שיהיו מבוטחים בפנסיה צוברת ולא בפנסיה תקציבית.</w:t>
      </w:r>
      <w:r w:rsidR="00374753">
        <w:rPr>
          <w:rtl/>
        </w:rPr>
        <w:t xml:space="preserve"> </w:t>
      </w:r>
      <w:r w:rsidRPr="00784950">
        <w:rPr>
          <w:rtl/>
        </w:rPr>
        <w:t>בסעיף</w:t>
      </w:r>
      <w:r w:rsidR="00374753">
        <w:rPr>
          <w:rtl/>
        </w:rPr>
        <w:t xml:space="preserve"> </w:t>
      </w:r>
      <w:r w:rsidRPr="00784950">
        <w:rPr>
          <w:rtl/>
        </w:rPr>
        <w:t>107א</w:t>
      </w:r>
      <w:r w:rsidR="00374753">
        <w:rPr>
          <w:rtl/>
        </w:rPr>
        <w:t xml:space="preserve"> </w:t>
      </w:r>
      <w:r w:rsidRPr="00784950">
        <w:rPr>
          <w:rtl/>
        </w:rPr>
        <w:t>לחוק</w:t>
      </w:r>
      <w:r w:rsidR="00374753">
        <w:rPr>
          <w:rtl/>
        </w:rPr>
        <w:t xml:space="preserve"> </w:t>
      </w:r>
      <w:r w:rsidRPr="00784950">
        <w:rPr>
          <w:rtl/>
        </w:rPr>
        <w:t>שירות המדינה (גמלאות) בפסקה (ב), בסיפא, יימחקו המלים "לא בחר העובד</w:t>
      </w:r>
      <w:r w:rsidR="00374753">
        <w:rPr>
          <w:rtl/>
        </w:rPr>
        <w:t xml:space="preserve"> </w:t>
      </w:r>
      <w:r w:rsidRPr="00784950">
        <w:rPr>
          <w:rtl/>
        </w:rPr>
        <w:t>בקופת</w:t>
      </w:r>
      <w:r w:rsidR="00374753">
        <w:rPr>
          <w:rtl/>
        </w:rPr>
        <w:t xml:space="preserve"> </w:t>
      </w:r>
      <w:r w:rsidRPr="00784950">
        <w:rPr>
          <w:rtl/>
        </w:rPr>
        <w:t>גמל</w:t>
      </w:r>
      <w:r w:rsidR="00374753">
        <w:rPr>
          <w:rtl/>
        </w:rPr>
        <w:t xml:space="preserve"> </w:t>
      </w:r>
      <w:r w:rsidRPr="00784950">
        <w:rPr>
          <w:rtl/>
        </w:rPr>
        <w:t>לקצבה</w:t>
      </w:r>
      <w:r w:rsidR="00374753">
        <w:rPr>
          <w:rtl/>
        </w:rPr>
        <w:t xml:space="preserve"> </w:t>
      </w:r>
      <w:r w:rsidRPr="00784950">
        <w:rPr>
          <w:rtl/>
        </w:rPr>
        <w:t>תוך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ימים מיום שנתמנה לפי חוק המינויים, יבוטח בקופת גמל</w:t>
      </w:r>
      <w:r w:rsidR="00374753">
        <w:rPr>
          <w:rtl/>
        </w:rPr>
        <w:t xml:space="preserve"> </w:t>
      </w:r>
      <w:r w:rsidRPr="00784950">
        <w:rPr>
          <w:rtl/>
        </w:rPr>
        <w:t>לקצבה שבה מבוטחים רוב העובדים החדשים".</w:t>
      </w:r>
      <w:r w:rsidR="00374753">
        <w:rPr>
          <w:rtl/>
        </w:rPr>
        <w:t xml:space="preserve"> </w:t>
      </w:r>
      <w:r w:rsidRPr="00784950">
        <w:rPr>
          <w:rtl/>
        </w:rPr>
        <w:t>המחיקה בסעיף זה תיתן לכל עובד חדש חופש</w:t>
      </w:r>
      <w:r w:rsidR="00374753">
        <w:rPr>
          <w:rtl/>
        </w:rPr>
        <w:t xml:space="preserve"> </w:t>
      </w:r>
      <w:r w:rsidRPr="00784950">
        <w:rPr>
          <w:rtl/>
        </w:rPr>
        <w:t>בחירה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קרן</w:t>
      </w:r>
      <w:r w:rsidR="00374753">
        <w:rPr>
          <w:rtl/>
        </w:rPr>
        <w:t xml:space="preserve"> </w:t>
      </w:r>
      <w:r w:rsidRPr="00784950">
        <w:rPr>
          <w:rtl/>
        </w:rPr>
        <w:t>הפנסיה</w:t>
      </w:r>
      <w:r w:rsidR="00374753">
        <w:rPr>
          <w:rtl/>
        </w:rPr>
        <w:t xml:space="preserve"> </w:t>
      </w:r>
      <w:r w:rsidRPr="00784950">
        <w:rPr>
          <w:rtl/>
        </w:rPr>
        <w:t>שאליה יצטרף. מצב חדש זה ישפר את מצבן של קופות הפנסיה</w:t>
      </w:r>
      <w:r w:rsidR="00374753">
        <w:rPr>
          <w:rtl/>
        </w:rPr>
        <w:t xml:space="preserve"> </w:t>
      </w:r>
      <w:r w:rsidRPr="00784950">
        <w:rPr>
          <w:rtl/>
        </w:rPr>
        <w:t>החדשה ואת התחרות בשוק ההון.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לכם. דיון פורה.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ליצמן, אני רוצה לשאול אותך שאלה שטורדת את מנוחתי כבר פעם שנייה</w:t>
      </w:r>
      <w:r w:rsidR="00374753">
        <w:rPr>
          <w:rtl/>
        </w:rPr>
        <w:t xml:space="preserve"> </w:t>
      </w:r>
      <w:r w:rsidRPr="00784950">
        <w:rPr>
          <w:rtl/>
        </w:rPr>
        <w:t>בכנסת.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 אנחנו לא ישנים הלילה.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כשהייתי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מועצת</w:t>
      </w:r>
      <w:r w:rsidR="00374753">
        <w:rPr>
          <w:rtl/>
        </w:rPr>
        <w:t xml:space="preserve"> </w:t>
      </w:r>
      <w:r w:rsidRPr="00784950">
        <w:rPr>
          <w:rtl/>
        </w:rPr>
        <w:t>עירייה, על</w:t>
      </w:r>
      <w:r w:rsidR="00374753">
        <w:rPr>
          <w:rtl/>
        </w:rPr>
        <w:t>-</w:t>
      </w:r>
      <w:r w:rsidRPr="00784950">
        <w:rPr>
          <w:rtl/>
        </w:rPr>
        <w:t xml:space="preserve">פי החוק, מי שרצה להגיש תקציב </w:t>
      </w:r>
      <w:r w:rsidR="00374753">
        <w:rPr>
          <w:rtl/>
        </w:rPr>
        <w:t>–</w:t>
      </w:r>
      <w:r w:rsidRPr="00784950">
        <w:rPr>
          <w:rtl/>
        </w:rPr>
        <w:t xml:space="preserve"> עשרה ימים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יום</w:t>
      </w:r>
      <w:r w:rsidR="00374753">
        <w:rPr>
          <w:rtl/>
        </w:rPr>
        <w:t xml:space="preserve"> </w:t>
      </w:r>
      <w:r w:rsidRPr="00784950">
        <w:rPr>
          <w:rtl/>
        </w:rPr>
        <w:t>הדיון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היה התקציב צריך להגיע הביתה לכל חבר מועצת העיר. היות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מגיע,</w:t>
      </w:r>
      <w:r w:rsidR="00374753">
        <w:rPr>
          <w:rtl/>
        </w:rPr>
        <w:t xml:space="preserve"> </w:t>
      </w:r>
      <w:r w:rsidRPr="00784950">
        <w:rPr>
          <w:rtl/>
        </w:rPr>
        <w:t>היינו קוראים אותו ומתייחסים לכתוב בו. אני שואלת אותך, האם יש</w:t>
      </w:r>
      <w:r w:rsidR="00374753">
        <w:rPr>
          <w:rtl/>
        </w:rPr>
        <w:t xml:space="preserve"> </w:t>
      </w:r>
      <w:r w:rsidRPr="00784950">
        <w:rPr>
          <w:rtl/>
        </w:rPr>
        <w:t>חבר כנסת אחד שקרא את הספר הזה? הרי זה כאילו חבל על הזמן.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אני אתייחס לכך. כנראה התפיסה של חברי הכנסת היא מהירה יותר כאשר הם</w:t>
      </w:r>
      <w:r w:rsidR="00374753">
        <w:rPr>
          <w:rtl/>
        </w:rPr>
        <w:t xml:space="preserve"> </w:t>
      </w:r>
      <w:r w:rsidRPr="00784950">
        <w:rPr>
          <w:rtl/>
        </w:rPr>
        <w:t>מגיעים</w:t>
      </w:r>
      <w:r w:rsidR="00374753">
        <w:rPr>
          <w:rtl/>
        </w:rPr>
        <w:t xml:space="preserve"> </w:t>
      </w:r>
      <w:r w:rsidRPr="00784950">
        <w:rPr>
          <w:rtl/>
        </w:rPr>
        <w:t>לכנסת.</w:t>
      </w:r>
      <w:r w:rsidR="00374753">
        <w:rPr>
          <w:rtl/>
        </w:rPr>
        <w:t xml:space="preserve"> </w:t>
      </w:r>
      <w:r w:rsidRPr="00784950">
        <w:rPr>
          <w:rtl/>
        </w:rPr>
        <w:t>תאמינו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שקראנו</w:t>
      </w:r>
      <w:r w:rsidR="00374753">
        <w:rPr>
          <w:rtl/>
        </w:rPr>
        <w:t xml:space="preserve"> </w:t>
      </w:r>
      <w:r w:rsidRPr="00784950">
        <w:rPr>
          <w:rtl/>
        </w:rPr>
        <w:t>את הסעיפים בחוק ההסדרים ולמדנו את</w:t>
      </w:r>
      <w:r w:rsidR="00374753">
        <w:rPr>
          <w:rtl/>
        </w:rPr>
        <w:t xml:space="preserve"> </w:t>
      </w:r>
      <w:r w:rsidRPr="00784950">
        <w:rPr>
          <w:rtl/>
        </w:rPr>
        <w:t>הסעיפים,</w:t>
      </w:r>
      <w:r w:rsidR="00374753">
        <w:rPr>
          <w:rtl/>
        </w:rPr>
        <w:t xml:space="preserve"> </w:t>
      </w:r>
      <w:r w:rsidRPr="00784950">
        <w:rPr>
          <w:rtl/>
        </w:rPr>
        <w:t>תתפלאו</w:t>
      </w:r>
      <w:r w:rsidR="00374753">
        <w:rPr>
          <w:rtl/>
        </w:rPr>
        <w:t xml:space="preserve"> </w:t>
      </w:r>
      <w:r w:rsidRPr="00784950">
        <w:rPr>
          <w:rtl/>
        </w:rPr>
        <w:t>לשמוע,</w:t>
      </w:r>
      <w:r w:rsidR="00374753">
        <w:rPr>
          <w:rtl/>
        </w:rPr>
        <w:t xml:space="preserve"> </w:t>
      </w:r>
      <w:r w:rsidRPr="00784950">
        <w:rPr>
          <w:rtl/>
        </w:rPr>
        <w:t>נשאר אפילו זמן. הקצבתי, למשל, שעתיים לדיון, לאחר שעה</w:t>
      </w:r>
      <w:r w:rsidR="00374753">
        <w:rPr>
          <w:rtl/>
        </w:rPr>
        <w:t xml:space="preserve"> </w:t>
      </w:r>
      <w:r w:rsidRPr="00784950">
        <w:rPr>
          <w:rtl/>
        </w:rPr>
        <w:t>וחצי הסתיים הדיון.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תרשי לי גם לשאול שאלה ברשותך.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אני חושבת שצריך לשאול.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ראי, גברתי, לוועדת העבודה, הרווחה והבריאות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העירנות של חברי הכנסת, אדוני יושב</w:t>
      </w:r>
      <w:r w:rsidR="00374753">
        <w:rPr>
          <w:rtl/>
        </w:rPr>
        <w:t>-</w:t>
      </w:r>
      <w:r w:rsidRPr="00784950">
        <w:rPr>
          <w:rtl/>
        </w:rPr>
        <w:t>ראש ועדת העבודה, יכול להיות שאנחנו</w:t>
      </w:r>
      <w:r w:rsidR="00374753">
        <w:rPr>
          <w:rtl/>
        </w:rPr>
        <w:t xml:space="preserve"> </w:t>
      </w:r>
      <w:r w:rsidRPr="00784950">
        <w:rPr>
          <w:rtl/>
        </w:rPr>
        <w:t>צריכים להפוך את כל הדיונים לדיוני לילה.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לוועדה</w:t>
      </w:r>
      <w:r w:rsidR="00374753">
        <w:rPr>
          <w:rtl/>
        </w:rPr>
        <w:t xml:space="preserve"> </w:t>
      </w:r>
      <w:r w:rsidRPr="00784950">
        <w:rPr>
          <w:rtl/>
        </w:rPr>
        <w:t>בראשותי</w:t>
      </w:r>
      <w:r w:rsidR="00374753">
        <w:rPr>
          <w:rtl/>
        </w:rPr>
        <w:t xml:space="preserve"> </w:t>
      </w:r>
      <w:r w:rsidRPr="00784950">
        <w:rPr>
          <w:rtl/>
        </w:rPr>
        <w:t>הועברו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רק ארבעה חוקים, ואני סברתי שגם ארבעה חוקים </w:t>
      </w:r>
      <w:r w:rsidR="00374753">
        <w:rPr>
          <w:rtl/>
        </w:rPr>
        <w:t>–</w:t>
      </w:r>
      <w:r w:rsidRPr="00784950">
        <w:rPr>
          <w:rtl/>
        </w:rPr>
        <w:t xml:space="preserve"> וכל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בפני</w:t>
      </w:r>
      <w:r w:rsidR="00374753">
        <w:rPr>
          <w:rtl/>
        </w:rPr>
        <w:t xml:space="preserve"> </w:t>
      </w:r>
      <w:r w:rsidRPr="00784950">
        <w:rPr>
          <w:rtl/>
        </w:rPr>
        <w:t>עצמו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כבד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קשה להעביר בשלושה ימי עבודה. עם כל זה ישבה הוועדה</w:t>
      </w:r>
      <w:r w:rsidR="00374753">
        <w:rPr>
          <w:rtl/>
        </w:rPr>
        <w:t xml:space="preserve"> </w:t>
      </w:r>
      <w:r w:rsidRPr="00784950">
        <w:rPr>
          <w:rtl/>
        </w:rPr>
        <w:t>וסיימה</w:t>
      </w:r>
      <w:r w:rsidR="00374753">
        <w:rPr>
          <w:rtl/>
        </w:rPr>
        <w:t xml:space="preserve"> </w:t>
      </w:r>
      <w:r w:rsidRPr="00784950">
        <w:rPr>
          <w:rtl/>
        </w:rPr>
        <w:t>ארבעה</w:t>
      </w:r>
      <w:r w:rsidR="00374753">
        <w:rPr>
          <w:rtl/>
        </w:rPr>
        <w:t xml:space="preserve"> </w:t>
      </w:r>
      <w:r w:rsidRPr="00784950">
        <w:rPr>
          <w:rtl/>
        </w:rPr>
        <w:t>חוקים.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ליצמן בשבתו על כס יושב</w:t>
      </w:r>
      <w:r w:rsidR="00374753">
        <w:rPr>
          <w:rtl/>
        </w:rPr>
        <w:t>-</w:t>
      </w:r>
      <w:r w:rsidRPr="00784950">
        <w:rPr>
          <w:rtl/>
        </w:rPr>
        <w:t>ראש ועדת הכספים הצליח</w:t>
      </w:r>
      <w:r w:rsidR="00374753">
        <w:rPr>
          <w:rtl/>
        </w:rPr>
        <w:t xml:space="preserve"> </w:t>
      </w:r>
      <w:r w:rsidRPr="00784950">
        <w:rPr>
          <w:rtl/>
        </w:rPr>
        <w:t>לשבור</w:t>
      </w:r>
      <w:r w:rsidR="00374753">
        <w:rPr>
          <w:rtl/>
        </w:rPr>
        <w:t xml:space="preserve"> </w:t>
      </w:r>
      <w:r w:rsidRPr="00784950">
        <w:rPr>
          <w:rtl/>
        </w:rPr>
        <w:t>שיא</w:t>
      </w:r>
      <w:r w:rsidR="00374753">
        <w:rPr>
          <w:rtl/>
        </w:rPr>
        <w:t xml:space="preserve"> </w:t>
      </w:r>
      <w:r w:rsidRPr="00784950">
        <w:rPr>
          <w:rtl/>
        </w:rPr>
        <w:t>בלתי</w:t>
      </w:r>
      <w:r w:rsidR="00374753">
        <w:rPr>
          <w:rtl/>
        </w:rPr>
        <w:t xml:space="preserve"> </w:t>
      </w:r>
      <w:r w:rsidRPr="00784950">
        <w:rPr>
          <w:rtl/>
        </w:rPr>
        <w:t>רגיל</w:t>
      </w:r>
      <w:r w:rsidR="00374753">
        <w:rPr>
          <w:rtl/>
        </w:rPr>
        <w:t xml:space="preserve"> – </w:t>
      </w:r>
      <w:r w:rsidRPr="00784950">
        <w:rPr>
          <w:rtl/>
        </w:rPr>
        <w:t>העמיסו עליו 37 או 39 חוקים, הוא היה צריך לשבת, ואני</w:t>
      </w:r>
      <w:r w:rsidR="00374753">
        <w:rPr>
          <w:rtl/>
        </w:rPr>
        <w:t xml:space="preserve"> </w:t>
      </w:r>
      <w:r w:rsidRPr="00784950">
        <w:rPr>
          <w:rtl/>
        </w:rPr>
        <w:t>השתתפתי</w:t>
      </w:r>
      <w:r w:rsidR="00374753">
        <w:rPr>
          <w:rtl/>
        </w:rPr>
        <w:t xml:space="preserve"> </w:t>
      </w:r>
      <w:r w:rsidRPr="00784950">
        <w:rPr>
          <w:rtl/>
        </w:rPr>
        <w:t>בדיוני</w:t>
      </w:r>
      <w:r w:rsidR="00374753">
        <w:rPr>
          <w:rtl/>
        </w:rPr>
        <w:t xml:space="preserve"> </w:t>
      </w:r>
      <w:r w:rsidRPr="00784950">
        <w:rPr>
          <w:rtl/>
        </w:rPr>
        <w:t>הוועדה, הדיון היה, אני מוכרח לומר, אני הרגשתי מאוד גרוע, קראו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החוק</w:t>
      </w:r>
      <w:r w:rsidR="00374753">
        <w:rPr>
          <w:rtl/>
        </w:rPr>
        <w:t xml:space="preserve"> </w:t>
      </w:r>
      <w:r w:rsidRPr="00784950">
        <w:rPr>
          <w:rtl/>
        </w:rPr>
        <w:t>ועברו עליה במהירות. זה לא היה רציני, לא כך מנהלים דיון בנושאים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חשובים, כשלפעמים אפשר לחשוב שלו היה מספיק זמן </w:t>
      </w:r>
      <w:r w:rsidR="00374753">
        <w:rPr>
          <w:rtl/>
        </w:rPr>
        <w:t>–</w:t>
      </w:r>
      <w:r w:rsidRPr="00784950">
        <w:rPr>
          <w:rtl/>
        </w:rPr>
        <w:t xml:space="preserve"> וחבר הכנסת ליצמן ציין את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– </w:t>
      </w:r>
      <w:r w:rsidRPr="00784950">
        <w:rPr>
          <w:rtl/>
        </w:rPr>
        <w:t>ולו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מספיק</w:t>
      </w:r>
      <w:r w:rsidR="00374753">
        <w:rPr>
          <w:rtl/>
        </w:rPr>
        <w:t xml:space="preserve"> </w:t>
      </w:r>
      <w:r w:rsidRPr="00784950">
        <w:rPr>
          <w:rtl/>
        </w:rPr>
        <w:t>אנשי</w:t>
      </w:r>
      <w:r w:rsidR="00374753">
        <w:rPr>
          <w:rtl/>
        </w:rPr>
        <w:t xml:space="preserve"> </w:t>
      </w:r>
      <w:r w:rsidRPr="00784950">
        <w:rPr>
          <w:rtl/>
        </w:rPr>
        <w:t>אקדמיה ופרופסורים ששולטים בדבר, יכול להיות בהחלט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שהיינו מקבלים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אני רוצה לתקן את אדוני בשני דברים. בדרך כלל חייבתי את היועצת</w:t>
      </w:r>
      <w:r w:rsidR="00374753">
        <w:rPr>
          <w:rtl/>
        </w:rPr>
        <w:t xml:space="preserve"> </w:t>
      </w:r>
      <w:r w:rsidRPr="00784950">
        <w:rPr>
          <w:rtl/>
        </w:rPr>
        <w:t>המשפטית</w:t>
      </w:r>
      <w:r w:rsidR="00374753">
        <w:rPr>
          <w:rtl/>
        </w:rPr>
        <w:t xml:space="preserve"> </w:t>
      </w:r>
      <w:r w:rsidRPr="00784950">
        <w:rPr>
          <w:rtl/>
        </w:rPr>
        <w:t>לקרוא</w:t>
      </w:r>
      <w:r w:rsidR="00374753">
        <w:rPr>
          <w:rtl/>
        </w:rPr>
        <w:t xml:space="preserve"> </w:t>
      </w:r>
      <w:r w:rsidRPr="00784950">
        <w:rPr>
          <w:rtl/>
        </w:rPr>
        <w:t>בוועדה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הסעיפים</w:t>
      </w:r>
      <w:r w:rsidR="00374753">
        <w:rPr>
          <w:rtl/>
        </w:rPr>
        <w:t xml:space="preserve"> </w:t>
      </w:r>
      <w:r w:rsidRPr="00784950">
        <w:rPr>
          <w:rtl/>
        </w:rPr>
        <w:t>מלה מלה. אני אשקר אם אומר לך שכך צריך</w:t>
      </w:r>
      <w:r w:rsidR="00374753">
        <w:rPr>
          <w:rtl/>
        </w:rPr>
        <w:t xml:space="preserve"> </w:t>
      </w:r>
      <w:r w:rsidRPr="00784950">
        <w:rPr>
          <w:rtl/>
        </w:rPr>
        <w:t>להתנהל</w:t>
      </w:r>
      <w:r w:rsidR="00374753">
        <w:rPr>
          <w:rtl/>
        </w:rPr>
        <w:t xml:space="preserve"> </w:t>
      </w:r>
      <w:r w:rsidRPr="00784950">
        <w:rPr>
          <w:rtl/>
        </w:rPr>
        <w:t>דיון.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הדיון התנהל במשך שלושה ימים, נדמה לי 35 שעות. אני יכול לומר</w:t>
      </w:r>
      <w:r w:rsidR="00374753">
        <w:rPr>
          <w:rtl/>
        </w:rPr>
        <w:t xml:space="preserve"> </w:t>
      </w:r>
      <w:r w:rsidRPr="00784950">
        <w:rPr>
          <w:rtl/>
        </w:rPr>
        <w:t>לך,</w:t>
      </w:r>
      <w:r w:rsidR="00374753">
        <w:rPr>
          <w:rtl/>
        </w:rPr>
        <w:t xml:space="preserve"> </w:t>
      </w:r>
      <w:r w:rsidRPr="00784950">
        <w:rPr>
          <w:rtl/>
        </w:rPr>
        <w:t>שההשתפות</w:t>
      </w:r>
      <w:r w:rsidR="00374753">
        <w:rPr>
          <w:rtl/>
        </w:rPr>
        <w:t xml:space="preserve"> </w:t>
      </w:r>
      <w:r w:rsidRPr="00784950">
        <w:rPr>
          <w:rtl/>
        </w:rPr>
        <w:t>של חברי הכנסת בשלושת הימים הללו היתה כמקובל בכל הדיונים, לא היו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חברי כנסת. כמובן, היו דיונים שחברי הכנסת היו ערים</w:t>
      </w:r>
      <w:r w:rsidR="00374753">
        <w:rPr>
          <w:rtl/>
        </w:rPr>
        <w:t xml:space="preserve"> </w:t>
      </w:r>
      <w:r w:rsidRPr="00784950">
        <w:rPr>
          <w:rtl/>
        </w:rPr>
        <w:t>יותר,</w:t>
      </w:r>
      <w:r w:rsidR="00374753">
        <w:rPr>
          <w:rtl/>
        </w:rPr>
        <w:t xml:space="preserve"> </w:t>
      </w:r>
      <w:r w:rsidRPr="00784950">
        <w:rPr>
          <w:rtl/>
        </w:rPr>
        <w:t>התנהלו ויכוחים, אני לא רוצה להזכיר את הדיון שהתקיים הבוקר, דיון רע, 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יכול לומר לכנסת, שחצי מהדיון מחקתי מהפרוטוקול, תבין כמה הדיון היה מאוד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טעון.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"הגון".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טעון.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טעון</w:t>
      </w:r>
      <w:r w:rsidR="00374753">
        <w:rPr>
          <w:rtl/>
        </w:rPr>
        <w:t xml:space="preserve"> </w:t>
      </w:r>
      <w:r w:rsidRPr="00784950">
        <w:rPr>
          <w:rtl/>
        </w:rPr>
        <w:t>וגם</w:t>
      </w:r>
      <w:r w:rsidR="00374753">
        <w:rPr>
          <w:rtl/>
        </w:rPr>
        <w:t xml:space="preserve"> </w:t>
      </w:r>
      <w:r w:rsidRPr="00784950">
        <w:rPr>
          <w:rtl/>
        </w:rPr>
        <w:t>הגון. אשקר אם אומר שהדיון היה לפי הכללים. אני חוזר ואומר, נתתי</w:t>
      </w:r>
      <w:r w:rsidR="00374753">
        <w:rPr>
          <w:rtl/>
        </w:rPr>
        <w:t xml:space="preserve"> </w:t>
      </w:r>
      <w:r w:rsidRPr="00784950">
        <w:rPr>
          <w:rtl/>
        </w:rPr>
        <w:t>מספיק</w:t>
      </w:r>
      <w:r w:rsidR="00374753">
        <w:rPr>
          <w:rtl/>
        </w:rPr>
        <w:t xml:space="preserve"> </w:t>
      </w:r>
      <w:r w:rsidRPr="00784950">
        <w:rPr>
          <w:rtl/>
        </w:rPr>
        <w:t>זמן,</w:t>
      </w:r>
      <w:r w:rsidR="00374753">
        <w:rPr>
          <w:rtl/>
        </w:rPr>
        <w:t xml:space="preserve"> </w:t>
      </w:r>
      <w:r w:rsidRPr="00784950">
        <w:rPr>
          <w:rtl/>
        </w:rPr>
        <w:t>חלק</w:t>
      </w:r>
      <w:r w:rsidR="00374753">
        <w:rPr>
          <w:rtl/>
        </w:rPr>
        <w:t xml:space="preserve"> </w:t>
      </w:r>
      <w:r w:rsidRPr="00784950">
        <w:rPr>
          <w:rtl/>
        </w:rPr>
        <w:t>מהדיונים עברו את הזמן הקצוב, חלק מהדיונים התנהלו אפילו בפחות</w:t>
      </w:r>
      <w:r w:rsidR="00374753">
        <w:rPr>
          <w:rtl/>
        </w:rPr>
        <w:t xml:space="preserve"> </w:t>
      </w:r>
      <w:r w:rsidRPr="00784950">
        <w:rPr>
          <w:rtl/>
        </w:rPr>
        <w:t>מהזמן</w:t>
      </w:r>
      <w:r w:rsidR="00374753">
        <w:rPr>
          <w:rtl/>
        </w:rPr>
        <w:t xml:space="preserve"> </w:t>
      </w:r>
      <w:r w:rsidRPr="00784950">
        <w:rPr>
          <w:rtl/>
        </w:rPr>
        <w:t>הקצוב.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לציין, שבחלק מהחוקים דובר על השהיה והתליה ולכן הדיון</w:t>
      </w:r>
      <w:r w:rsidR="00374753">
        <w:rPr>
          <w:rtl/>
        </w:rPr>
        <w:t xml:space="preserve"> </w:t>
      </w:r>
      <w:r w:rsidRPr="00784950">
        <w:rPr>
          <w:rtl/>
        </w:rPr>
        <w:t>בהם לקח הרבה פחות זמן, כי בסך הכול לא נכנסו לתוכן החוק אלא רק לתאריך.</w:t>
      </w:r>
      <w:r w:rsidR="00374753">
        <w:rPr>
          <w:rtl/>
        </w:rPr>
        <w:t xml:space="preserve"> </w:t>
      </w:r>
      <w:r w:rsidRPr="00784950">
        <w:rPr>
          <w:rtl/>
        </w:rPr>
        <w:t>נוסף על</w:t>
      </w:r>
      <w:r w:rsidR="00374753">
        <w:rPr>
          <w:rtl/>
        </w:rPr>
        <w:t xml:space="preserve"> </w:t>
      </w:r>
      <w:r w:rsidRPr="00784950">
        <w:rPr>
          <w:rtl/>
        </w:rPr>
        <w:t>כך, התקיים ויכוח על תאריך ההתליה.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ליצמן,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מדובר בחברי ועדת הכספים </w:t>
      </w:r>
      <w:r w:rsidR="00374753">
        <w:rPr>
          <w:rtl/>
        </w:rPr>
        <w:t>–</w:t>
      </w:r>
      <w:r w:rsidRPr="00784950">
        <w:rPr>
          <w:rtl/>
        </w:rPr>
        <w:t xml:space="preserve"> הם יודעים, אבל לא כולם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 יודע מה כתוב בספר התקציב. אני שמעתי רק ממך עכשיו</w:t>
      </w:r>
      <w:r w:rsidR="00374753">
        <w:rPr>
          <w:rtl/>
        </w:rPr>
        <w:t xml:space="preserve"> </w:t>
      </w:r>
      <w:r w:rsidRPr="00784950">
        <w:rPr>
          <w:rtl/>
        </w:rPr>
        <w:t>שהתקציב הוא 251.6 מיליארד שקל.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 לך דבר אחד, מי שלמד את התקציב בכל שנה, יודע אותו גם השנה,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 שלא למד את התקציב </w:t>
      </w:r>
      <w:r w:rsidR="00374753">
        <w:rPr>
          <w:rtl/>
        </w:rPr>
        <w:t>–</w:t>
      </w:r>
      <w:r w:rsidRPr="00784950">
        <w:rPr>
          <w:rtl/>
        </w:rPr>
        <w:t xml:space="preserve"> גם השנה לא ידע, זו הרמה וזו הדרך, כך נהוג.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לא הדרך.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לדיון</w:t>
      </w:r>
      <w:r w:rsidR="00374753">
        <w:rPr>
          <w:rtl/>
        </w:rPr>
        <w:t xml:space="preserve"> </w:t>
      </w:r>
      <w:r w:rsidRPr="00784950">
        <w:rPr>
          <w:rtl/>
        </w:rPr>
        <w:t>הוקצו</w:t>
      </w:r>
      <w:r w:rsidR="00374753">
        <w:rPr>
          <w:rtl/>
        </w:rPr>
        <w:t xml:space="preserve"> </w:t>
      </w:r>
      <w:r w:rsidRPr="00784950">
        <w:rPr>
          <w:rtl/>
        </w:rPr>
        <w:t>שש</w:t>
      </w:r>
      <w:r w:rsidR="00374753">
        <w:rPr>
          <w:rtl/>
        </w:rPr>
        <w:t xml:space="preserve"> </w:t>
      </w:r>
      <w:r w:rsidRPr="00784950">
        <w:rPr>
          <w:rtl/>
        </w:rPr>
        <w:t>שעות, הוא חולק לדיון סיעתי, אין שום</w:t>
      </w:r>
      <w:r w:rsidR="00374753">
        <w:rPr>
          <w:rtl/>
        </w:rPr>
        <w:t xml:space="preserve"> </w:t>
      </w:r>
      <w:r w:rsidRPr="00784950">
        <w:rPr>
          <w:rtl/>
        </w:rPr>
        <w:t>בעיה שהזמן יהיה על חשבון הקואליציה ולא על חשבון האופוזיציה.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רוצה להעיר שכדאי להתחיל את ההסתייגויות?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וילן, הכוונה שלך שגלשתי מהזמן?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דיבר בקצרה.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שמח לקצר.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ליצמן, הבנתי מהדברים שלך, שבמקום קיצוץ של 6 מיליארדי שקל, בסופו</w:t>
      </w:r>
      <w:r w:rsidR="00374753">
        <w:rPr>
          <w:rtl/>
        </w:rPr>
        <w:t xml:space="preserve"> </w:t>
      </w:r>
      <w:r w:rsidRPr="00784950">
        <w:rPr>
          <w:rtl/>
        </w:rPr>
        <w:t>של דבר יהיה לנו קיצוץ של 3.2 מיליארדים, האם זה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הקיצוץ הוא 6 מיליארדים, יש קיצוץ ויש התאמות, יחד זה מגיע ל</w:t>
      </w:r>
      <w:r w:rsidR="00374753">
        <w:rPr>
          <w:rtl/>
        </w:rPr>
        <w:t>-</w:t>
      </w:r>
      <w:r w:rsidRPr="00784950">
        <w:rPr>
          <w:rtl/>
        </w:rPr>
        <w:t>6 מיליארדים.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בסיכום אין קיצוץ.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קיצוץ.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קיצוץ, אבל לא כפי שתוכנן, ולכן הגירעון גם גדל.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הוסיפו גזירות, למשל היטל על פלאפונים.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מתחילים</w:t>
      </w:r>
      <w:r w:rsidR="00374753">
        <w:rPr>
          <w:rtl/>
        </w:rPr>
        <w:t xml:space="preserve"> </w:t>
      </w:r>
      <w:r w:rsidRPr="00784950">
        <w:rPr>
          <w:rtl/>
        </w:rPr>
        <w:t>בשמיעת ההסתייגויות. אני מזמינה את חבר כנסת אבשלום</w:t>
      </w:r>
      <w:r w:rsidR="00374753">
        <w:rPr>
          <w:rtl/>
        </w:rPr>
        <w:t xml:space="preserve"> </w:t>
      </w:r>
      <w:r w:rsidRPr="00784950">
        <w:rPr>
          <w:rtl/>
        </w:rPr>
        <w:t>וילן</w:t>
      </w:r>
      <w:r w:rsidR="00374753">
        <w:rPr>
          <w:rtl/>
        </w:rPr>
        <w:t xml:space="preserve"> – </w:t>
      </w:r>
      <w:r w:rsidRPr="00784950">
        <w:rPr>
          <w:rtl/>
        </w:rPr>
        <w:t>לרשותך</w:t>
      </w:r>
      <w:r w:rsidR="00374753">
        <w:rPr>
          <w:rtl/>
        </w:rPr>
        <w:t xml:space="preserve"> </w:t>
      </w:r>
      <w:r w:rsidRPr="00784950">
        <w:rPr>
          <w:rtl/>
        </w:rPr>
        <w:t>עומדות</w:t>
      </w:r>
      <w:r w:rsidR="00374753">
        <w:rPr>
          <w:rtl/>
        </w:rPr>
        <w:t xml:space="preserve"> </w:t>
      </w:r>
      <w:r w:rsidRPr="00784950">
        <w:rPr>
          <w:rtl/>
        </w:rPr>
        <w:t>15 דקות.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 אברהם שוחט. ואחריו </w:t>
      </w:r>
      <w:r w:rsidR="00374753">
        <w:rPr>
          <w:rtl/>
        </w:rPr>
        <w:t>–</w:t>
      </w:r>
      <w:r w:rsidRPr="00784950">
        <w:rPr>
          <w:rtl/>
        </w:rPr>
        <w:t xml:space="preserve"> חברי</w:t>
      </w:r>
      <w:r w:rsidR="00374753">
        <w:rPr>
          <w:rtl/>
        </w:rPr>
        <w:t xml:space="preserve"> </w:t>
      </w:r>
      <w:r w:rsidRPr="00784950">
        <w:rPr>
          <w:rtl/>
        </w:rPr>
        <w:t>הכנסת ישראל כץ, אמנון כהן, צבי הנדל, יוסף לפיד, נחמה רונן ונחום לנגנטל.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רבותי חברי הכנסת, התקציב המוגש בזאת, את התהליך שעברנו</w:t>
      </w:r>
      <w:r w:rsidR="00374753">
        <w:rPr>
          <w:rtl/>
        </w:rPr>
        <w:t xml:space="preserve"> </w:t>
      </w:r>
      <w:r w:rsidRPr="00784950">
        <w:rPr>
          <w:rtl/>
        </w:rPr>
        <w:t>כינה</w:t>
      </w:r>
      <w:r w:rsidR="00374753">
        <w:rPr>
          <w:rtl/>
        </w:rPr>
        <w:t xml:space="preserve"> </w:t>
      </w:r>
      <w:r w:rsidRPr="00784950">
        <w:rPr>
          <w:rtl/>
        </w:rPr>
        <w:t>מנכ"ל</w:t>
      </w:r>
      <w:r w:rsidR="00374753">
        <w:rPr>
          <w:rtl/>
        </w:rPr>
        <w:t xml:space="preserve"> </w:t>
      </w:r>
      <w:r w:rsidRPr="00784950">
        <w:rPr>
          <w:rtl/>
        </w:rPr>
        <w:t>משרד האוצר פארסה, והוא התכוון לעובדה, שבמצב כלכלי כה קשה של מדינת</w:t>
      </w:r>
      <w:r w:rsidR="00374753">
        <w:rPr>
          <w:rtl/>
        </w:rPr>
        <w:t xml:space="preserve"> </w:t>
      </w:r>
      <w:r w:rsidRPr="00784950">
        <w:rPr>
          <w:rtl/>
        </w:rPr>
        <w:t>ישראל מאושר בחודש פברואר תקציב, ולא עד סוף השנה כמקובל במדינה מתוקנת.</w:t>
      </w:r>
      <w:r w:rsidR="00374753">
        <w:rPr>
          <w:rtl/>
        </w:rPr>
        <w:t xml:space="preserve"> </w:t>
      </w:r>
      <w:r w:rsidRPr="00784950">
        <w:rPr>
          <w:rtl/>
        </w:rPr>
        <w:t>והסיבות</w:t>
      </w:r>
      <w:r w:rsidR="00374753">
        <w:rPr>
          <w:rtl/>
        </w:rPr>
        <w:t xml:space="preserve"> </w:t>
      </w:r>
      <w:r w:rsidRPr="00784950">
        <w:rPr>
          <w:rtl/>
        </w:rPr>
        <w:t>הן</w:t>
      </w:r>
      <w:r w:rsidR="00374753">
        <w:rPr>
          <w:rtl/>
        </w:rPr>
        <w:t xml:space="preserve"> </w:t>
      </w:r>
      <w:r w:rsidRPr="00784950">
        <w:rPr>
          <w:rtl/>
        </w:rPr>
        <w:t>בראש ובראשונה ואך ורק סיבות פוליטיות. סיבות פוליטיות כוונתי, שהמנצח האמיתי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הוא ללא שום ספק יושב</w:t>
      </w:r>
      <w:r w:rsidR="00374753">
        <w:rPr>
          <w:rtl/>
        </w:rPr>
        <w:t>-</w:t>
      </w:r>
      <w:r w:rsidRPr="00784950">
        <w:rPr>
          <w:rtl/>
        </w:rPr>
        <w:t>ראש ועדת הכספים, חבר הכנסת יעקב ליצמן, שהציג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לפנינו.</w:t>
      </w:r>
      <w:r w:rsidR="00374753">
        <w:rPr>
          <w:rtl/>
        </w:rPr>
        <w:t xml:space="preserve"> </w:t>
      </w:r>
      <w:r w:rsidRPr="00784950">
        <w:rPr>
          <w:rtl/>
        </w:rPr>
        <w:t>עצם העובדה שקואליציה של 84 חברי כנסת לא מסוגלת להגיש תקציב</w:t>
      </w:r>
      <w:r w:rsidR="00374753">
        <w:rPr>
          <w:rtl/>
        </w:rPr>
        <w:t xml:space="preserve"> </w:t>
      </w:r>
      <w:r w:rsidRPr="00784950">
        <w:rPr>
          <w:rtl/>
        </w:rPr>
        <w:t>בזמן,</w:t>
      </w:r>
      <w:r w:rsidR="00374753">
        <w:rPr>
          <w:rtl/>
        </w:rPr>
        <w:t xml:space="preserve"> </w:t>
      </w:r>
      <w:r w:rsidRPr="00784950">
        <w:rPr>
          <w:rtl/>
        </w:rPr>
        <w:t>ממשלה שב</w:t>
      </w:r>
      <w:r w:rsidR="00374753">
        <w:rPr>
          <w:rtl/>
        </w:rPr>
        <w:t>-</w:t>
      </w:r>
      <w:r w:rsidRPr="00784950">
        <w:rPr>
          <w:rtl/>
        </w:rPr>
        <w:t>23 בדצמבר מתכנסת, מחליטה על קיצוצים בסך 6 מיליארדים שקלים, ואת</w:t>
      </w:r>
      <w:r w:rsidR="00374753">
        <w:rPr>
          <w:rtl/>
        </w:rPr>
        <w:t xml:space="preserve"> </w:t>
      </w:r>
      <w:r w:rsidRPr="00784950">
        <w:rPr>
          <w:rtl/>
        </w:rPr>
        <w:t>התוצאה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הקיצוצים הללו אתם רואים פה בחוברת, שבעצם בינם לבין היעד המקורי אין</w:t>
      </w:r>
      <w:r w:rsidR="00374753">
        <w:rPr>
          <w:rtl/>
        </w:rPr>
        <w:t xml:space="preserve"> </w:t>
      </w:r>
      <w:r w:rsidRPr="00784950">
        <w:rPr>
          <w:rtl/>
        </w:rPr>
        <w:t>כמעט דבר, ואסביר מדוע.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לראשונה בתולדות מדינת ישראל, גברתי היושבת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וילן, את הנאום הזה לא אמרת גם לפני שנה?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להזכירך, לפני</w:t>
      </w:r>
      <w:r w:rsidR="00374753">
        <w:rPr>
          <w:rtl/>
        </w:rPr>
        <w:t xml:space="preserve"> </w:t>
      </w:r>
      <w:r w:rsidRPr="00784950">
        <w:rPr>
          <w:rtl/>
        </w:rPr>
        <w:t>שנה</w:t>
      </w:r>
      <w:r w:rsidR="00374753">
        <w:rPr>
          <w:rtl/>
        </w:rPr>
        <w:t xml:space="preserve"> </w:t>
      </w:r>
      <w:r w:rsidRPr="00784950">
        <w:rPr>
          <w:rtl/>
        </w:rPr>
        <w:t>היה מצב לגמרי אחר.</w:t>
      </w:r>
      <w:r w:rsidR="00374753">
        <w:rPr>
          <w:rtl/>
        </w:rPr>
        <w:t xml:space="preserve"> </w:t>
      </w:r>
      <w:r w:rsidRPr="00784950">
        <w:rPr>
          <w:rtl/>
        </w:rPr>
        <w:t>היו בחירות אישיות לראשות הממשלה,</w:t>
      </w:r>
      <w:r w:rsidR="00374753">
        <w:rPr>
          <w:rtl/>
        </w:rPr>
        <w:t xml:space="preserve"> </w:t>
      </w:r>
      <w:r w:rsidRPr="00784950">
        <w:rPr>
          <w:rtl/>
        </w:rPr>
        <w:t>והתקציב</w:t>
      </w:r>
      <w:r w:rsidR="00374753">
        <w:rPr>
          <w:rtl/>
        </w:rPr>
        <w:t xml:space="preserve"> </w:t>
      </w:r>
      <w:r w:rsidRPr="00784950">
        <w:rPr>
          <w:rtl/>
        </w:rPr>
        <w:t>עבר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לאחר מכן, בסוף חודש מרס, כך שהתנאים היו שונים. עדיין לא היתה</w:t>
      </w:r>
      <w:r w:rsidR="00374753">
        <w:rPr>
          <w:rtl/>
        </w:rPr>
        <w:t xml:space="preserve"> </w:t>
      </w:r>
      <w:r w:rsidRPr="00784950">
        <w:rPr>
          <w:rtl/>
        </w:rPr>
        <w:t>קואליציה של 84 חברי כנסת. תיכף אגיד לך מה אמרתי לפני שנה ומה אני אומר השנה.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שנה,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 לא היה תקציב נטול רזרבה. שיהיה</w:t>
      </w:r>
      <w:r w:rsidR="00374753">
        <w:rPr>
          <w:rtl/>
        </w:rPr>
        <w:t xml:space="preserve"> </w:t>
      </w:r>
      <w:r w:rsidRPr="00784950">
        <w:rPr>
          <w:rtl/>
        </w:rPr>
        <w:t>ברור, גברתי היושבת</w:t>
      </w:r>
      <w:r w:rsidR="00374753">
        <w:rPr>
          <w:rtl/>
        </w:rPr>
        <w:t>-</w:t>
      </w:r>
      <w:r w:rsidRPr="00784950">
        <w:rPr>
          <w:rtl/>
        </w:rPr>
        <w:t>ראש, פה כתוב בחוברת הלבנה, שמתקנת את החוברת הכחולה, שהרזרבה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3.3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שקלים. המשמעות היא שהרזרבה היא אפס. זאת משום הסיבה הפשוטה,</w:t>
      </w:r>
      <w:r w:rsidR="00374753">
        <w:rPr>
          <w:rtl/>
        </w:rPr>
        <w:t xml:space="preserve"> </w:t>
      </w:r>
      <w:r w:rsidRPr="00784950">
        <w:rPr>
          <w:rtl/>
        </w:rPr>
        <w:t>שבספרי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לא רשומות ההוצאות המיוחדות של מערכת הביטחון שמגיעות לסכום הזה.</w:t>
      </w:r>
      <w:r w:rsidR="00374753">
        <w:rPr>
          <w:rtl/>
        </w:rPr>
        <w:t xml:space="preserve"> </w:t>
      </w:r>
      <w:r w:rsidRPr="00784950">
        <w:rPr>
          <w:rtl/>
        </w:rPr>
        <w:t>אני לא מדבר על תקציב הביטחון.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לראשונה</w:t>
      </w:r>
      <w:r w:rsidR="00374753">
        <w:rPr>
          <w:rtl/>
        </w:rPr>
        <w:t xml:space="preserve"> </w:t>
      </w:r>
      <w:r w:rsidRPr="00784950">
        <w:rPr>
          <w:rtl/>
        </w:rPr>
        <w:t>בתולדות מדינת ישראל, אדוני יושב</w:t>
      </w:r>
      <w:r w:rsidR="00374753">
        <w:rPr>
          <w:rtl/>
        </w:rPr>
        <w:t>-</w:t>
      </w:r>
      <w:r w:rsidRPr="00784950">
        <w:rPr>
          <w:rtl/>
        </w:rPr>
        <w:t>ראש ועדת הכספים, הבאת לכאן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שאין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רזרבה.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יעשו</w:t>
      </w:r>
      <w:r w:rsidR="00374753">
        <w:rPr>
          <w:rtl/>
        </w:rPr>
        <w:t xml:space="preserve"> </w:t>
      </w:r>
      <w:r w:rsidRPr="00784950">
        <w:rPr>
          <w:rtl/>
        </w:rPr>
        <w:t>מחר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הממשלה כאשר יצטרכו לבצע העברות</w:t>
      </w:r>
      <w:r w:rsidR="00374753">
        <w:rPr>
          <w:rtl/>
        </w:rPr>
        <w:t xml:space="preserve"> </w:t>
      </w:r>
      <w:r w:rsidRPr="00784950">
        <w:rPr>
          <w:rtl/>
        </w:rPr>
        <w:t>תקציביות</w:t>
      </w:r>
      <w:r w:rsidR="00374753">
        <w:rPr>
          <w:rtl/>
        </w:rPr>
        <w:t xml:space="preserve"> </w:t>
      </w:r>
      <w:r w:rsidRPr="00784950">
        <w:rPr>
          <w:rtl/>
        </w:rPr>
        <w:t>מסעיף</w:t>
      </w:r>
      <w:r w:rsidR="00374753">
        <w:rPr>
          <w:rtl/>
        </w:rPr>
        <w:t xml:space="preserve"> </w:t>
      </w:r>
      <w:r w:rsidRPr="00784950">
        <w:rPr>
          <w:rtl/>
        </w:rPr>
        <w:t>לסעיף,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שמא ממשלת ישראל תחליט שהיא מוכנה להתמודד עם שביתת</w:t>
      </w:r>
      <w:r w:rsidR="00374753">
        <w:rPr>
          <w:rtl/>
        </w:rPr>
        <w:t xml:space="preserve"> </w:t>
      </w:r>
      <w:r w:rsidRPr="00784950">
        <w:rPr>
          <w:rtl/>
        </w:rPr>
        <w:t>הנכים,</w:t>
      </w:r>
      <w:r w:rsidR="00374753">
        <w:rPr>
          <w:rtl/>
        </w:rPr>
        <w:t xml:space="preserve"> </w:t>
      </w:r>
      <w:r w:rsidRPr="00784950">
        <w:rPr>
          <w:rtl/>
        </w:rPr>
        <w:t>הנכנסת</w:t>
      </w:r>
      <w:r w:rsidR="00374753">
        <w:rPr>
          <w:rtl/>
        </w:rPr>
        <w:t xml:space="preserve"> </w:t>
      </w:r>
      <w:r w:rsidRPr="00784950">
        <w:rPr>
          <w:rtl/>
        </w:rPr>
        <w:t>הבוקר</w:t>
      </w:r>
      <w:r w:rsidR="00374753">
        <w:rPr>
          <w:rtl/>
        </w:rPr>
        <w:t xml:space="preserve"> </w:t>
      </w:r>
      <w:r w:rsidRPr="00784950">
        <w:rPr>
          <w:rtl/>
        </w:rPr>
        <w:t>ליומה ה</w:t>
      </w:r>
      <w:r w:rsidR="00374753">
        <w:rPr>
          <w:rtl/>
        </w:rPr>
        <w:t>-</w:t>
      </w:r>
      <w:r w:rsidRPr="00784950">
        <w:rPr>
          <w:rtl/>
        </w:rPr>
        <w:t>53? לא יהיה מקור תקציבי שאפשר לקחת ממנו. מה היא</w:t>
      </w:r>
      <w:r w:rsidR="00374753">
        <w:rPr>
          <w:rtl/>
        </w:rPr>
        <w:t xml:space="preserve"> </w:t>
      </w:r>
      <w:r w:rsidRPr="00784950">
        <w:rPr>
          <w:rtl/>
        </w:rPr>
        <w:t>תעשה?</w:t>
      </w:r>
      <w:r w:rsidR="00374753">
        <w:rPr>
          <w:rtl/>
        </w:rPr>
        <w:t xml:space="preserve"> </w:t>
      </w:r>
      <w:r w:rsidRPr="00784950">
        <w:rPr>
          <w:rtl/>
        </w:rPr>
        <w:t>תפעיל את מכונת הדפסת הכספים הנמצאת בהולנד? מה היא תעשה?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שבמקרה</w:t>
      </w:r>
      <w:r w:rsidR="00374753">
        <w:rPr>
          <w:rtl/>
        </w:rPr>
        <w:t xml:space="preserve"> </w:t>
      </w:r>
      <w:r w:rsidRPr="00784950">
        <w:rPr>
          <w:rtl/>
        </w:rPr>
        <w:t>כרגע</w:t>
      </w:r>
      <w:r w:rsidR="00374753">
        <w:rPr>
          <w:rtl/>
        </w:rPr>
        <w:t xml:space="preserve"> </w:t>
      </w:r>
      <w:r w:rsidRPr="00784950">
        <w:rPr>
          <w:rtl/>
        </w:rPr>
        <w:t>הפתרון הוא כספי סיוע אמריקני בסך 1.7 מיליארד? זו בעיה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תזרימית. זו איננה בעיה כלכלית. מהבחינה הכלכלית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אף אחד לא אמר את זה. אמרתי שעכשיו מבחינה תזרימית יש פלוס בקופה.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כולנו</w:t>
      </w:r>
      <w:r w:rsidR="00374753">
        <w:rPr>
          <w:rtl/>
        </w:rPr>
        <w:t xml:space="preserve"> </w:t>
      </w:r>
      <w:r w:rsidRPr="00784950">
        <w:rPr>
          <w:rtl/>
        </w:rPr>
        <w:t>היינו בסרטים האלה. כל אחד מכיר, אם ממשקו הפרטי, אם מעסק שהוא ניהל,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שלא פעם אחת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שבתחילת החודש יש כסף.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374753" w:rsidP="00381B80">
      <w:pPr>
        <w:rPr>
          <w:rtl/>
        </w:rPr>
      </w:pPr>
      <w:r>
        <w:rPr>
          <w:rtl/>
        </w:rPr>
        <w:t xml:space="preserve">– – </w:t>
      </w:r>
      <w:r w:rsidR="00784950" w:rsidRPr="00784950">
        <w:rPr>
          <w:rtl/>
        </w:rPr>
        <w:t>אין</w:t>
      </w:r>
      <w:r>
        <w:rPr>
          <w:rtl/>
        </w:rPr>
        <w:t xml:space="preserve"> </w:t>
      </w:r>
      <w:r w:rsidR="00784950" w:rsidRPr="00784950">
        <w:rPr>
          <w:rtl/>
        </w:rPr>
        <w:t>קשר</w:t>
      </w:r>
      <w:r>
        <w:rPr>
          <w:rtl/>
        </w:rPr>
        <w:t xml:space="preserve"> </w:t>
      </w:r>
      <w:r w:rsidR="00784950" w:rsidRPr="00784950">
        <w:rPr>
          <w:rtl/>
        </w:rPr>
        <w:t>בין</w:t>
      </w:r>
      <w:r>
        <w:rPr>
          <w:rtl/>
        </w:rPr>
        <w:t xml:space="preserve"> </w:t>
      </w:r>
      <w:r w:rsidR="00784950" w:rsidRPr="00784950">
        <w:rPr>
          <w:rtl/>
        </w:rPr>
        <w:t>מצב</w:t>
      </w:r>
      <w:r>
        <w:rPr>
          <w:rtl/>
        </w:rPr>
        <w:t xml:space="preserve"> </w:t>
      </w:r>
      <w:r w:rsidR="00784950" w:rsidRPr="00784950">
        <w:rPr>
          <w:rtl/>
        </w:rPr>
        <w:t>כלכלי</w:t>
      </w:r>
      <w:r>
        <w:rPr>
          <w:rtl/>
        </w:rPr>
        <w:t xml:space="preserve"> </w:t>
      </w:r>
      <w:r w:rsidR="00784950" w:rsidRPr="00784950">
        <w:rPr>
          <w:rtl/>
        </w:rPr>
        <w:t>למצב תזרימי, ויש להיזהר מאוד מאוד מאשליה</w:t>
      </w:r>
      <w:r>
        <w:rPr>
          <w:rtl/>
        </w:rPr>
        <w:t xml:space="preserve"> </w:t>
      </w:r>
      <w:r w:rsidR="00784950" w:rsidRPr="00784950">
        <w:rPr>
          <w:rtl/>
        </w:rPr>
        <w:t>תזרימית,</w:t>
      </w:r>
      <w:r>
        <w:rPr>
          <w:rtl/>
        </w:rPr>
        <w:t xml:space="preserve"> </w:t>
      </w:r>
      <w:r w:rsidR="00784950" w:rsidRPr="00784950">
        <w:rPr>
          <w:rtl/>
        </w:rPr>
        <w:t>מה</w:t>
      </w:r>
      <w:r>
        <w:rPr>
          <w:rtl/>
        </w:rPr>
        <w:t xml:space="preserve"> </w:t>
      </w:r>
      <w:r w:rsidR="00784950" w:rsidRPr="00784950">
        <w:rPr>
          <w:rtl/>
        </w:rPr>
        <w:t>שנקרא</w:t>
      </w:r>
      <w:r>
        <w:rPr>
          <w:rtl/>
        </w:rPr>
        <w:t xml:space="preserve"> </w:t>
      </w:r>
      <w:r w:rsidR="00784950" w:rsidRPr="00784950">
        <w:rPr>
          <w:rtl/>
        </w:rPr>
        <w:t xml:space="preserve">בלעז </w:t>
      </w:r>
      <w:r w:rsidR="00381B80" w:rsidRPr="00381B80">
        <w:t>cash flow</w:t>
      </w:r>
      <w:r w:rsidR="00784950" w:rsidRPr="00784950">
        <w:rPr>
          <w:rtl/>
        </w:rPr>
        <w:t>, אם במקרה ביום מסוים יש בקופה מזומנים בעוד</w:t>
      </w:r>
      <w:r>
        <w:rPr>
          <w:rtl/>
        </w:rPr>
        <w:t xml:space="preserve"> </w:t>
      </w:r>
      <w:r w:rsidR="00784950" w:rsidRPr="00784950">
        <w:rPr>
          <w:rtl/>
        </w:rPr>
        <w:t>המערכת הכלכלית כולה מאותתת על כיוון בעייתי.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מהאופוזיציה, תן לי להבהיר. אמר לי אחד מפקידי האוצר, שכל שנה מסתיימת</w:t>
      </w:r>
      <w:r w:rsidR="00374753">
        <w:rPr>
          <w:rtl/>
        </w:rPr>
        <w:t xml:space="preserve"> </w:t>
      </w:r>
      <w:r w:rsidRPr="00784950">
        <w:rPr>
          <w:rtl/>
        </w:rPr>
        <w:t>באפס רזרבה, אבל כשמגיעים לסוף מרס ובודקים את יתרות הכספים של השנה הקודמת, איזה</w:t>
      </w:r>
      <w:r w:rsidR="00374753">
        <w:rPr>
          <w:rtl/>
        </w:rPr>
        <w:t xml:space="preserve"> </w:t>
      </w:r>
      <w:r w:rsidRPr="00784950">
        <w:rPr>
          <w:rtl/>
        </w:rPr>
        <w:t>פלא</w:t>
      </w:r>
      <w:r w:rsidR="00374753">
        <w:rPr>
          <w:rtl/>
        </w:rPr>
        <w:t xml:space="preserve"> – </w:t>
      </w:r>
      <w:r w:rsidRPr="00784950">
        <w:rPr>
          <w:rtl/>
        </w:rPr>
        <w:t>פתאום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רזרבה.</w:t>
      </w:r>
      <w:r w:rsidR="00374753">
        <w:rPr>
          <w:rtl/>
        </w:rPr>
        <w:t xml:space="preserve"> </w:t>
      </w:r>
      <w:r w:rsidRPr="00784950">
        <w:rPr>
          <w:rtl/>
        </w:rPr>
        <w:t>לכן, מה הכוונה? נכון שיש אפס ברזרבה.</w:t>
      </w:r>
      <w:r w:rsidR="00374753">
        <w:rPr>
          <w:rtl/>
        </w:rPr>
        <w:t xml:space="preserve"> </w:t>
      </w:r>
      <w:r w:rsidRPr="00784950">
        <w:rPr>
          <w:rtl/>
        </w:rPr>
        <w:t>כנראה יש הרבה</w:t>
      </w:r>
      <w:r w:rsidR="00374753">
        <w:rPr>
          <w:rtl/>
        </w:rPr>
        <w:t xml:space="preserve"> </w:t>
      </w:r>
      <w:r w:rsidRPr="00784950">
        <w:rPr>
          <w:rtl/>
        </w:rPr>
        <w:t>כספים שלא נוצלו. כלומר, בהמשך הדרך הרזרבה אמורה להתמלא קצת.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 xml:space="preserve">כן, אבל לא בשנה שעשו </w:t>
      </w:r>
      <w:r w:rsidR="00381B80" w:rsidRPr="00381B80">
        <w:t>across the board</w:t>
      </w:r>
      <w:r w:rsidR="00381B80" w:rsidRPr="00381B80">
        <w:rPr>
          <w:szCs w:val="20"/>
          <w:rtl/>
        </w:rPr>
        <w:t xml:space="preserve"> </w:t>
      </w:r>
      <w:r w:rsidRPr="00784950">
        <w:rPr>
          <w:rtl/>
        </w:rPr>
        <w:t xml:space="preserve">קיצוץ של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ועוד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מערבב בין בעיה תזרימית לשאלת כלכלה. נכון שיש</w:t>
      </w:r>
      <w:r w:rsidR="00374753">
        <w:rPr>
          <w:rtl/>
        </w:rPr>
        <w:t xml:space="preserve"> </w:t>
      </w:r>
      <w:r w:rsidRPr="00784950">
        <w:rPr>
          <w:rtl/>
        </w:rPr>
        <w:t>סעיפים שאינם מנוצלים, אבל באותה מידה יש גם הוצאות בלתי צפויות.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אתה מסכים אתי, למשל, ש</w:t>
      </w:r>
      <w:r w:rsidR="00374753">
        <w:rPr>
          <w:rtl/>
        </w:rPr>
        <w:t>-</w:t>
      </w:r>
      <w:r w:rsidRPr="00784950">
        <w:rPr>
          <w:rtl/>
        </w:rPr>
        <w:t>5,000 כיתות לא ייבנו השנה.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 אתם תוקפים כל הזמן את הסדר הקיבוצים.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דיבר על 5,000 כיתות. למה לא תיבננה 5,000 כיתות? זה ההישג החינוכי הכי</w:t>
      </w:r>
      <w:r w:rsidR="00374753">
        <w:rPr>
          <w:rtl/>
        </w:rPr>
        <w:t xml:space="preserve"> </w:t>
      </w:r>
      <w:r w:rsidRPr="00784950">
        <w:rPr>
          <w:rtl/>
        </w:rPr>
        <w:t>גדול של שר האוצר.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אמר שלא תיבננה?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ליצמן.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שהוא מתכוון, שזה יבוצע אבל הביצוע יהיה בהמשך הדרך.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היושבים</w:t>
      </w:r>
      <w:r w:rsidR="00374753">
        <w:rPr>
          <w:rtl/>
        </w:rPr>
        <w:t xml:space="preserve"> </w:t>
      </w:r>
      <w:r w:rsidRPr="00784950">
        <w:rPr>
          <w:rtl/>
        </w:rPr>
        <w:t>באולם,</w:t>
      </w:r>
      <w:r w:rsidR="00374753">
        <w:rPr>
          <w:rtl/>
        </w:rPr>
        <w:t xml:space="preserve"> </w:t>
      </w:r>
      <w:r w:rsidRPr="00784950">
        <w:rPr>
          <w:rtl/>
        </w:rPr>
        <w:t>הצופים</w:t>
      </w:r>
      <w:r w:rsidR="00374753">
        <w:rPr>
          <w:rtl/>
        </w:rPr>
        <w:t xml:space="preserve"> </w:t>
      </w:r>
      <w:r w:rsidRPr="00784950">
        <w:rPr>
          <w:rtl/>
        </w:rPr>
        <w:t>בבית,</w:t>
      </w:r>
      <w:r w:rsidR="00374753">
        <w:rPr>
          <w:rtl/>
        </w:rPr>
        <w:t xml:space="preserve"> </w:t>
      </w:r>
      <w:r w:rsidRPr="00784950">
        <w:rPr>
          <w:rtl/>
        </w:rPr>
        <w:t>כותבת</w:t>
      </w:r>
      <w:r w:rsidR="00374753">
        <w:rPr>
          <w:rtl/>
        </w:rPr>
        <w:t xml:space="preserve"> </w:t>
      </w:r>
      <w:r w:rsidRPr="00784950">
        <w:rPr>
          <w:rtl/>
        </w:rPr>
        <w:t>הפרוטוקול למען</w:t>
      </w:r>
      <w:r w:rsidR="00374753">
        <w:rPr>
          <w:rtl/>
        </w:rPr>
        <w:t xml:space="preserve"> </w:t>
      </w:r>
      <w:r w:rsidRPr="00784950">
        <w:rPr>
          <w:rtl/>
        </w:rPr>
        <w:t>ההיסטוריה,</w:t>
      </w:r>
      <w:r w:rsidR="00374753">
        <w:rPr>
          <w:rtl/>
        </w:rPr>
        <w:t xml:space="preserve"> </w:t>
      </w:r>
      <w:r w:rsidRPr="00784950">
        <w:rPr>
          <w:rtl/>
        </w:rPr>
        <w:t>הרי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זה עירוב בין מה שאתה אומר לגבי בעיות תזרימיות לבין בעיות</w:t>
      </w:r>
      <w:r w:rsidR="00374753">
        <w:rPr>
          <w:rtl/>
        </w:rPr>
        <w:t xml:space="preserve"> </w:t>
      </w:r>
      <w:r w:rsidRPr="00784950">
        <w:rPr>
          <w:rtl/>
        </w:rPr>
        <w:t>כלכליות.</w:t>
      </w:r>
      <w:r w:rsidR="00374753">
        <w:rPr>
          <w:rtl/>
        </w:rPr>
        <w:t xml:space="preserve"> </w:t>
      </w: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אמרת</w:t>
      </w:r>
      <w:r w:rsidR="00374753">
        <w:rPr>
          <w:rtl/>
        </w:rPr>
        <w:t xml:space="preserve"> </w:t>
      </w:r>
      <w:r w:rsidRPr="00784950">
        <w:rPr>
          <w:rtl/>
        </w:rPr>
        <w:t>שלא ייבנו 5,000 כיתות. אתם כל פעם אוהבים לתקוף את הסדר</w:t>
      </w:r>
      <w:r w:rsidR="00374753">
        <w:rPr>
          <w:rtl/>
        </w:rPr>
        <w:t xml:space="preserve"> </w:t>
      </w:r>
      <w:r w:rsidRPr="00784950">
        <w:rPr>
          <w:rtl/>
        </w:rPr>
        <w:t>הקיבוצים,</w:t>
      </w:r>
      <w:r w:rsidR="00374753">
        <w:rPr>
          <w:rtl/>
        </w:rPr>
        <w:t xml:space="preserve"> </w:t>
      </w:r>
      <w:r w:rsidRPr="00784950">
        <w:rPr>
          <w:rtl/>
        </w:rPr>
        <w:t>שהחוב</w:t>
      </w:r>
      <w:r w:rsidR="00374753">
        <w:rPr>
          <w:rtl/>
        </w:rPr>
        <w:t xml:space="preserve"> </w:t>
      </w:r>
      <w:r w:rsidRPr="00784950">
        <w:rPr>
          <w:rtl/>
        </w:rPr>
        <w:t>ההיסטורי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 ישראל לבנקים בגינו הוא 430 מיליון, וקרוב</w:t>
      </w:r>
      <w:r w:rsidR="00374753">
        <w:rPr>
          <w:rtl/>
        </w:rPr>
        <w:t xml:space="preserve"> </w:t>
      </w:r>
      <w:r w:rsidRPr="00784950">
        <w:rPr>
          <w:rtl/>
        </w:rPr>
        <w:t>להניח שהמדינה לא תבצע הסדרים שיעלו על 100 מיליון. כלומר, אוטומטית בסעיף כזה יש</w:t>
      </w:r>
      <w:r w:rsidR="00374753">
        <w:rPr>
          <w:rtl/>
        </w:rPr>
        <w:t xml:space="preserve"> </w:t>
      </w:r>
      <w:r w:rsidRPr="00784950">
        <w:rPr>
          <w:rtl/>
        </w:rPr>
        <w:t>350 מיליון שקלים שעוברים כל שנה. זה רזרבות מעוצבות בתוך התקציב. אבל זה לא פותר</w:t>
      </w:r>
      <w:r w:rsidR="00374753">
        <w:rPr>
          <w:rtl/>
        </w:rPr>
        <w:t xml:space="preserve"> </w:t>
      </w:r>
      <w:r w:rsidRPr="00784950">
        <w:rPr>
          <w:rtl/>
        </w:rPr>
        <w:t>את הבעיה, משום שכפי שהסברתי, יש בעיות נכים, יש בעיות אחרות.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חס</w:t>
      </w:r>
      <w:r w:rsidR="00374753">
        <w:rPr>
          <w:rtl/>
        </w:rPr>
        <w:t xml:space="preserve"> </w:t>
      </w:r>
      <w:r w:rsidRPr="00784950">
        <w:rPr>
          <w:rtl/>
        </w:rPr>
        <w:t>וחלילה</w:t>
      </w:r>
      <w:r w:rsidR="00374753">
        <w:rPr>
          <w:rtl/>
        </w:rPr>
        <w:t xml:space="preserve"> </w:t>
      </w:r>
      <w:r w:rsidRPr="00784950">
        <w:rPr>
          <w:rtl/>
        </w:rPr>
        <w:t>בחודשים</w:t>
      </w:r>
      <w:r w:rsidR="00374753">
        <w:rPr>
          <w:rtl/>
        </w:rPr>
        <w:t xml:space="preserve"> </w:t>
      </w:r>
      <w:r w:rsidRPr="00784950">
        <w:rPr>
          <w:rtl/>
        </w:rPr>
        <w:t>אפריל,</w:t>
      </w:r>
      <w:r w:rsidR="00374753">
        <w:rPr>
          <w:rtl/>
        </w:rPr>
        <w:t xml:space="preserve"> </w:t>
      </w:r>
      <w:r w:rsidRPr="00784950">
        <w:rPr>
          <w:rtl/>
        </w:rPr>
        <w:t>מאי,</w:t>
      </w:r>
      <w:r w:rsidR="00374753">
        <w:rPr>
          <w:rtl/>
        </w:rPr>
        <w:t xml:space="preserve"> </w:t>
      </w:r>
      <w:r w:rsidRPr="00784950">
        <w:rPr>
          <w:rtl/>
        </w:rPr>
        <w:t>יוני</w:t>
      </w:r>
      <w:r w:rsidR="00374753">
        <w:rPr>
          <w:rtl/>
        </w:rPr>
        <w:t xml:space="preserve"> </w:t>
      </w:r>
      <w:r w:rsidRPr="00784950">
        <w:rPr>
          <w:rtl/>
        </w:rPr>
        <w:t>האמריקנים יחליטו לעשות סדר במזרח</w:t>
      </w:r>
      <w:r w:rsidR="00374753">
        <w:rPr>
          <w:rtl/>
        </w:rPr>
        <w:t xml:space="preserve"> </w:t>
      </w:r>
      <w:r w:rsidRPr="00784950">
        <w:rPr>
          <w:rtl/>
        </w:rPr>
        <w:t>התיכון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הטרור</w:t>
      </w:r>
      <w:r w:rsidR="00374753">
        <w:rPr>
          <w:rtl/>
        </w:rPr>
        <w:t xml:space="preserve"> </w:t>
      </w:r>
      <w:r w:rsidRPr="00784950">
        <w:rPr>
          <w:rtl/>
        </w:rPr>
        <w:t>הבין</w:t>
      </w:r>
      <w:r w:rsidR="00374753">
        <w:rPr>
          <w:rtl/>
        </w:rPr>
        <w:t>-</w:t>
      </w:r>
      <w:r w:rsidRPr="00784950">
        <w:rPr>
          <w:rtl/>
        </w:rPr>
        <w:t>לאומי,</w:t>
      </w:r>
      <w:r w:rsidR="00374753">
        <w:rPr>
          <w:rtl/>
        </w:rPr>
        <w:t xml:space="preserve"> </w:t>
      </w:r>
      <w:r w:rsidRPr="00784950">
        <w:rPr>
          <w:rtl/>
        </w:rPr>
        <w:t>וזה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בסדר, אבל אנחנו עלולים להיות צד</w:t>
      </w:r>
      <w:r w:rsidR="00374753">
        <w:rPr>
          <w:rtl/>
        </w:rPr>
        <w:t xml:space="preserve"> </w:t>
      </w:r>
      <w:r w:rsidRPr="00784950">
        <w:rPr>
          <w:rtl/>
        </w:rPr>
        <w:t>במערכה</w:t>
      </w:r>
      <w:r w:rsidR="00374753">
        <w:rPr>
          <w:rtl/>
        </w:rPr>
        <w:t xml:space="preserve"> </w:t>
      </w:r>
      <w:r w:rsidRPr="00784950">
        <w:rPr>
          <w:rtl/>
        </w:rPr>
        <w:t>ויהיו</w:t>
      </w:r>
      <w:r w:rsidR="00374753">
        <w:rPr>
          <w:rtl/>
        </w:rPr>
        <w:t xml:space="preserve"> </w:t>
      </w:r>
      <w:r w:rsidRPr="00784950">
        <w:rPr>
          <w:rtl/>
        </w:rPr>
        <w:t>לנו הוצאות, בפיקוד העורף או במקומות אחרים. מאיפה ניקח את התקציב</w:t>
      </w:r>
      <w:r w:rsidR="00374753">
        <w:rPr>
          <w:rtl/>
        </w:rPr>
        <w:t xml:space="preserve"> </w:t>
      </w:r>
      <w:r w:rsidRPr="00784950">
        <w:rPr>
          <w:rtl/>
        </w:rPr>
        <w:t>אז? גם על זה צריך לחשוב, ולא רק איך מממנים את בחורי הישיבות.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ומה אם תהיה, חלילה, רעידת אדמה?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חס וחלילה רעידת אדמה, או כל מה שלא יהיה. כלומר, פעם ראשונה, אחרי הרבה</w:t>
      </w:r>
      <w:r w:rsidR="00374753">
        <w:rPr>
          <w:rtl/>
        </w:rPr>
        <w:t xml:space="preserve"> </w:t>
      </w:r>
      <w:r w:rsidRPr="00784950">
        <w:rPr>
          <w:rtl/>
        </w:rPr>
        <w:t>מאוד שנים, התקציב המוגש לנו בזה הוא בעצם תקציב גירעוני.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יעקב ליצמן (יו"ר ועדת הכספים):רעידת אדמה פוליטית.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מזה.</w:t>
      </w:r>
      <w:r w:rsidR="00374753">
        <w:rPr>
          <w:rtl/>
        </w:rPr>
        <w:t xml:space="preserve"> </w:t>
      </w:r>
      <w:r w:rsidRPr="00784950">
        <w:rPr>
          <w:rtl/>
        </w:rPr>
        <w:t>ברשותך, עוד הערה אחת לגבי מה שאמר פה יושב</w:t>
      </w:r>
      <w:r w:rsidR="00374753">
        <w:rPr>
          <w:rtl/>
        </w:rPr>
        <w:t>-</w:t>
      </w:r>
      <w:r w:rsidRPr="00784950">
        <w:rPr>
          <w:rtl/>
        </w:rPr>
        <w:t>ראש הקואליציה לגבי</w:t>
      </w:r>
      <w:r w:rsidR="00374753">
        <w:rPr>
          <w:rtl/>
        </w:rPr>
        <w:t xml:space="preserve"> </w:t>
      </w:r>
      <w:r w:rsidRPr="00784950">
        <w:rPr>
          <w:rtl/>
        </w:rPr>
        <w:t>שאלתך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הגענו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02:00</w:t>
      </w:r>
      <w:r w:rsidR="00374753">
        <w:rPr>
          <w:rtl/>
        </w:rPr>
        <w:t xml:space="preserve"> </w:t>
      </w:r>
      <w:r w:rsidRPr="00784950">
        <w:rPr>
          <w:rtl/>
        </w:rPr>
        <w:t>בהגשת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>שהאופוזיציה</w:t>
      </w:r>
      <w:r w:rsidR="00374753">
        <w:rPr>
          <w:rtl/>
        </w:rPr>
        <w:t xml:space="preserve"> </w:t>
      </w:r>
      <w:r w:rsidRPr="00784950">
        <w:rPr>
          <w:rtl/>
        </w:rPr>
        <w:t>לא הסכימה להגיע</w:t>
      </w:r>
      <w:r w:rsidR="00374753">
        <w:rPr>
          <w:rtl/>
        </w:rPr>
        <w:t xml:space="preserve"> </w:t>
      </w:r>
      <w:r w:rsidRPr="00784950">
        <w:rPr>
          <w:rtl/>
        </w:rPr>
        <w:t>להסכמות. שהציבור ידע.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גם באופוזיציה. האם שאלו אותי?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נחתם</w:t>
      </w:r>
      <w:r w:rsidR="00374753">
        <w:rPr>
          <w:rtl/>
        </w:rPr>
        <w:t xml:space="preserve"> </w:t>
      </w:r>
      <w:r w:rsidRPr="00784950">
        <w:rPr>
          <w:rtl/>
        </w:rPr>
        <w:t>הסכם</w:t>
      </w:r>
      <w:r w:rsidR="00374753">
        <w:rPr>
          <w:rtl/>
        </w:rPr>
        <w:t xml:space="preserve"> </w:t>
      </w:r>
      <w:r w:rsidRPr="00784950">
        <w:rPr>
          <w:rtl/>
        </w:rPr>
        <w:t>הבנות</w:t>
      </w:r>
      <w:r w:rsidR="00374753">
        <w:rPr>
          <w:rtl/>
        </w:rPr>
        <w:t xml:space="preserve"> </w:t>
      </w:r>
      <w:r w:rsidRPr="00784950">
        <w:rPr>
          <w:rtl/>
        </w:rPr>
        <w:t>בין נציגת האופוזיציה, שמייצגת אותך ואותי לצורך העניין,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>גלאון,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הקואליציה, חבר הכנסת זאב בוים. 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ההסכם הזה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מודיעה</w:t>
      </w:r>
      <w:r w:rsidR="00374753">
        <w:rPr>
          <w:rtl/>
        </w:rPr>
        <w:t xml:space="preserve"> </w:t>
      </w:r>
      <w:r w:rsidRPr="00784950">
        <w:rPr>
          <w:rtl/>
        </w:rPr>
        <w:t>לך שאני נותנת לך חלק מזמנו של אברהם שוחט, שאני לא ראיתי</w:t>
      </w:r>
      <w:r w:rsidR="00374753">
        <w:rPr>
          <w:rtl/>
        </w:rPr>
        <w:t xml:space="preserve"> </w:t>
      </w:r>
      <w:r w:rsidRPr="00784950">
        <w:rPr>
          <w:rtl/>
        </w:rPr>
        <w:t>אותו מגיע בריצה.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לך.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ההסכם</w:t>
      </w:r>
      <w:r w:rsidR="00374753">
        <w:rPr>
          <w:rtl/>
        </w:rPr>
        <w:t xml:space="preserve"> </w:t>
      </w:r>
      <w:r w:rsidRPr="00784950">
        <w:rPr>
          <w:rtl/>
        </w:rPr>
        <w:t>הזה, גברתי יושבת</w:t>
      </w:r>
      <w:r w:rsidR="00374753">
        <w:rPr>
          <w:rtl/>
        </w:rPr>
        <w:t>-</w:t>
      </w:r>
      <w:r w:rsidRPr="00784950">
        <w:rPr>
          <w:rtl/>
        </w:rPr>
        <w:t>הראש, אתמול בשעות אחר</w:t>
      </w:r>
      <w:r w:rsidR="00374753">
        <w:rPr>
          <w:rtl/>
        </w:rPr>
        <w:t>-</w:t>
      </w:r>
      <w:r w:rsidRPr="00784950">
        <w:rPr>
          <w:rtl/>
        </w:rPr>
        <w:t>הצהריים,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15:00</w:t>
      </w:r>
      <w:r w:rsidR="00374753">
        <w:rPr>
          <w:rtl/>
        </w:rPr>
        <w:t>-</w:t>
      </w:r>
      <w:r w:rsidRPr="00784950">
        <w:rPr>
          <w:rtl/>
        </w:rPr>
        <w:t>16:00, היינו אמורים להצביע על חוק ההסדרים, ומחר בבוקר, ב</w:t>
      </w:r>
      <w:r w:rsidR="00374753">
        <w:rPr>
          <w:rtl/>
        </w:rPr>
        <w:t>-</w:t>
      </w:r>
      <w:r w:rsidRPr="00784950">
        <w:rPr>
          <w:rtl/>
        </w:rPr>
        <w:t>09:00, על חוק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לאפשר</w:t>
      </w:r>
      <w:r w:rsidR="00374753">
        <w:rPr>
          <w:rtl/>
        </w:rPr>
        <w:t xml:space="preserve"> </w:t>
      </w:r>
      <w:r w:rsidRPr="00784950">
        <w:rPr>
          <w:rtl/>
        </w:rPr>
        <w:t>לראש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לצאת</w:t>
      </w:r>
      <w:r w:rsidR="00374753">
        <w:rPr>
          <w:rtl/>
        </w:rPr>
        <w:t xml:space="preserve"> </w:t>
      </w:r>
      <w:r w:rsidRPr="00784950">
        <w:rPr>
          <w:rtl/>
        </w:rPr>
        <w:t>לארצות</w:t>
      </w:r>
      <w:r w:rsidR="00374753">
        <w:rPr>
          <w:rtl/>
        </w:rPr>
        <w:t>-</w:t>
      </w:r>
      <w:r w:rsidRPr="00784950">
        <w:rPr>
          <w:rtl/>
        </w:rPr>
        <w:t>הברית</w:t>
      </w:r>
      <w:r w:rsidR="00374753">
        <w:rPr>
          <w:rtl/>
        </w:rPr>
        <w:t xml:space="preserve"> </w:t>
      </w:r>
      <w:r w:rsidRPr="00784950">
        <w:rPr>
          <w:rtl/>
        </w:rPr>
        <w:t>ולדבר</w:t>
      </w:r>
      <w:r w:rsidR="00374753">
        <w:rPr>
          <w:rtl/>
        </w:rPr>
        <w:t xml:space="preserve"> </w:t>
      </w:r>
      <w:r w:rsidRPr="00784950">
        <w:rPr>
          <w:rtl/>
        </w:rPr>
        <w:t>עם הנשיא בוש בגובה העיניים, כאשר תקציב מדינת ישראל בכיסו.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היא, משום שהסתבר שראש הממשלה נוסע קצת יותר מאוחר, ושר האוצר, שלא הופיע פה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לדיון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אחד בכנסת בהצגת התקציב בקריאה שנייה ושלישית </w:t>
      </w:r>
      <w:r w:rsidR="00374753">
        <w:rPr>
          <w:rtl/>
        </w:rPr>
        <w:t>–</w:t>
      </w:r>
      <w:r w:rsidRPr="00784950">
        <w:rPr>
          <w:rtl/>
        </w:rPr>
        <w:t xml:space="preserve"> וסיפר חבר הכנסת ליצמן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הדיונים הסוערים שהיו בוועדת הכספים, והיו דיונים סוערים, והוא גם אמר שמחצית</w:t>
      </w:r>
      <w:r w:rsidR="00374753">
        <w:rPr>
          <w:rtl/>
        </w:rPr>
        <w:t xml:space="preserve"> </w:t>
      </w:r>
      <w:r w:rsidRPr="00784950">
        <w:rPr>
          <w:rtl/>
        </w:rPr>
        <w:t>מהפרוטוקול</w:t>
      </w:r>
      <w:r w:rsidR="00374753">
        <w:rPr>
          <w:rtl/>
        </w:rPr>
        <w:t xml:space="preserve"> </w:t>
      </w:r>
      <w:r w:rsidRPr="00784950">
        <w:rPr>
          <w:rtl/>
        </w:rPr>
        <w:t>היום נמחקה; תארי לך איזו סערת רוחות, איזה ביטויים עפו באותה ישיבה.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באיזה נושא?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בכל הנושאים. אני אגיד לך עם מה זה התחיל. חבל לחזור על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בנושא: ואהבת לרעך כמוך.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סביב</w:t>
      </w:r>
      <w:r w:rsidR="00374753">
        <w:rPr>
          <w:rtl/>
        </w:rPr>
        <w:t xml:space="preserve"> </w:t>
      </w:r>
      <w:r w:rsidRPr="00784950">
        <w:rPr>
          <w:rtl/>
        </w:rPr>
        <w:t>התבטאותו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סיעתך אתמול בעיתונות, שהמליץ לבעלי הנכסים 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למכור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רכושם</w:t>
      </w:r>
      <w:r w:rsidR="00374753">
        <w:rPr>
          <w:rtl/>
        </w:rPr>
        <w:t xml:space="preserve"> </w:t>
      </w:r>
      <w:r w:rsidRPr="00784950">
        <w:rPr>
          <w:rtl/>
        </w:rPr>
        <w:t>ולהשקיע בחוץ</w:t>
      </w:r>
      <w:r w:rsidR="00374753">
        <w:rPr>
          <w:rtl/>
        </w:rPr>
        <w:t>-</w:t>
      </w:r>
      <w:r w:rsidRPr="00784950">
        <w:rPr>
          <w:rtl/>
        </w:rPr>
        <w:t>לארץ. מזה התפתחה סערת רוחות, שעברה את כל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גבולות הטעם הטוב מכל כיוון שהוא. אני חושב </w:t>
      </w:r>
      <w:r w:rsidR="00374753">
        <w:rPr>
          <w:rtl/>
        </w:rPr>
        <w:t>–</w:t>
      </w:r>
      <w:r w:rsidRPr="00784950">
        <w:rPr>
          <w:rtl/>
        </w:rPr>
        <w:t xml:space="preserve"> אמרתי לו את זה גם באופן אישי, ואני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את זה מעל במת הכנסת </w:t>
      </w:r>
      <w:r w:rsidR="00374753">
        <w:rPr>
          <w:rtl/>
        </w:rPr>
        <w:t>–</w:t>
      </w:r>
      <w:r w:rsidRPr="00784950">
        <w:rPr>
          <w:rtl/>
        </w:rPr>
        <w:t xml:space="preserve"> שזאת התבטאות אומללה של איש ציבור, שאין לה מקום. עם</w:t>
      </w:r>
      <w:r w:rsidR="00374753">
        <w:rPr>
          <w:rtl/>
        </w:rPr>
        <w:t xml:space="preserve"> </w:t>
      </w:r>
      <w:r w:rsidRPr="00784950">
        <w:rPr>
          <w:rtl/>
        </w:rPr>
        <w:t>כל הוויכוחים</w:t>
      </w:r>
      <w:r w:rsidR="00374753">
        <w:rPr>
          <w:rtl/>
        </w:rPr>
        <w:t xml:space="preserve"> </w:t>
      </w:r>
      <w:r w:rsidRPr="00784950">
        <w:rPr>
          <w:rtl/>
        </w:rPr>
        <w:t>הפוליטיים</w:t>
      </w:r>
      <w:r w:rsidR="00374753">
        <w:rPr>
          <w:rtl/>
        </w:rPr>
        <w:t xml:space="preserve"> </w:t>
      </w:r>
      <w:r w:rsidRPr="00784950">
        <w:rPr>
          <w:rtl/>
        </w:rPr>
        <w:t>בינינו,</w:t>
      </w:r>
      <w:r w:rsidR="00374753">
        <w:rPr>
          <w:rtl/>
        </w:rPr>
        <w:t xml:space="preserve"> </w:t>
      </w:r>
      <w:r w:rsidRPr="00784950">
        <w:rPr>
          <w:rtl/>
        </w:rPr>
        <w:t>כולנו רוצים את טובתה של מדינת ישראל, ואיש לא</w:t>
      </w:r>
      <w:r w:rsidR="00374753">
        <w:rPr>
          <w:rtl/>
        </w:rPr>
        <w:t xml:space="preserve"> </w:t>
      </w:r>
      <w:r w:rsidRPr="00784950">
        <w:rPr>
          <w:rtl/>
        </w:rPr>
        <w:t>ממליץ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לרדת מהארץ, להפסיק את הפעילות הכלכלית וכו'.</w:t>
      </w:r>
      <w:r w:rsidR="00374753">
        <w:rPr>
          <w:rtl/>
        </w:rPr>
        <w:t xml:space="preserve"> </w:t>
      </w:r>
      <w:r w:rsidRPr="00784950">
        <w:rPr>
          <w:rtl/>
        </w:rPr>
        <w:t>זו היתה התבטאות אומללה</w:t>
      </w:r>
      <w:r w:rsidR="00374753">
        <w:rPr>
          <w:rtl/>
        </w:rPr>
        <w:t xml:space="preserve"> </w:t>
      </w:r>
      <w:r w:rsidRPr="00784950">
        <w:rPr>
          <w:rtl/>
        </w:rPr>
        <w:t>ומיותרת, לטעמי.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הסתבר</w:t>
      </w:r>
      <w:r w:rsidR="00374753">
        <w:rPr>
          <w:rtl/>
        </w:rPr>
        <w:t xml:space="preserve"> </w:t>
      </w:r>
      <w:r w:rsidRPr="00784950">
        <w:rPr>
          <w:rtl/>
        </w:rPr>
        <w:t>לשר</w:t>
      </w:r>
      <w:r w:rsidR="00374753">
        <w:rPr>
          <w:rtl/>
        </w:rPr>
        <w:t xml:space="preserve"> </w:t>
      </w:r>
      <w:r w:rsidRPr="00784950">
        <w:rPr>
          <w:rtl/>
        </w:rPr>
        <w:t>האוצר, שאינו מופיע פה לישיבה, והוא לא הופיע בוועדת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– </w:t>
      </w:r>
      <w:r w:rsidRPr="00784950">
        <w:rPr>
          <w:rtl/>
        </w:rPr>
        <w:t>חבר הכנסת ליצמן תיאר את הדיונים על חוק ההסדרים ועל התקציב. אני 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שהדובר</w:t>
      </w:r>
      <w:r w:rsidR="00374753">
        <w:rPr>
          <w:rtl/>
        </w:rPr>
        <w:t xml:space="preserve"> </w:t>
      </w:r>
      <w:r w:rsidRPr="00784950">
        <w:rPr>
          <w:rtl/>
        </w:rPr>
        <w:t>הבא אחרי, חבר הכנסת אברהם בייגה שוחט, כאשר היה שר האוצר היה</w:t>
      </w:r>
      <w:r w:rsidR="00374753">
        <w:rPr>
          <w:rtl/>
        </w:rPr>
        <w:t xml:space="preserve"> </w:t>
      </w:r>
      <w:r w:rsidRPr="00784950">
        <w:rPr>
          <w:rtl/>
        </w:rPr>
        <w:t>מתייצב</w:t>
      </w:r>
      <w:r w:rsidR="00374753">
        <w:rPr>
          <w:rtl/>
        </w:rPr>
        <w:t xml:space="preserve"> </w:t>
      </w:r>
      <w:r w:rsidRPr="00784950">
        <w:rPr>
          <w:rtl/>
        </w:rPr>
        <w:t>בפני</w:t>
      </w:r>
      <w:r w:rsidR="00374753">
        <w:rPr>
          <w:rtl/>
        </w:rPr>
        <w:t xml:space="preserve"> </w:t>
      </w:r>
      <w:r w:rsidRPr="00784950">
        <w:rPr>
          <w:rtl/>
        </w:rPr>
        <w:t>הוועדה,</w:t>
      </w:r>
      <w:r w:rsidR="00374753">
        <w:rPr>
          <w:rtl/>
        </w:rPr>
        <w:t xml:space="preserve"> </w:t>
      </w:r>
      <w:r w:rsidRPr="00784950">
        <w:rPr>
          <w:rtl/>
        </w:rPr>
        <w:t>מנסה</w:t>
      </w:r>
      <w:r w:rsidR="00374753">
        <w:rPr>
          <w:rtl/>
        </w:rPr>
        <w:t xml:space="preserve"> </w:t>
      </w:r>
      <w:r w:rsidRPr="00784950">
        <w:rPr>
          <w:rtl/>
        </w:rPr>
        <w:t>לשכנע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חברי הוועדה, יושב בחדר סמוך, וכאשר היו</w:t>
      </w:r>
      <w:r w:rsidR="00374753">
        <w:rPr>
          <w:rtl/>
        </w:rPr>
        <w:t xml:space="preserve"> </w:t>
      </w:r>
      <w:r w:rsidRPr="00784950">
        <w:rPr>
          <w:rtl/>
        </w:rPr>
        <w:t>הסתייגויות היו הולכים לדבר אתו וחוזרים. פה נאלצנו להתווכח עם פקידי האוצר.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טועה. תסתכל על הכניסה למשרד האוצר ותבין שהוא לא יכול לצאת משם.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תירוץ קלוש, בלשון המעטה.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חושבת, שמי שלא מכבד את הכנסת, הכנסת לא מכבדת אותו.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עובדה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שאיש ציבור נחבא אל הכלים לא מתמודד על ה"אני מאמין" שלו בוועדה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מופיע מול הכנסת. זהו שיעור חמור ביותר בתרבות פוליטית נלוזה. כאשר אתה עומד</w:t>
      </w:r>
      <w:r w:rsidR="00374753">
        <w:rPr>
          <w:rtl/>
        </w:rPr>
        <w:t xml:space="preserve"> </w:t>
      </w:r>
      <w:r w:rsidRPr="00784950">
        <w:rPr>
          <w:rtl/>
        </w:rPr>
        <w:t>בראש</w:t>
      </w:r>
      <w:r w:rsidR="00374753">
        <w:rPr>
          <w:rtl/>
        </w:rPr>
        <w:t xml:space="preserve"> </w:t>
      </w:r>
      <w:r w:rsidRPr="00784950">
        <w:rPr>
          <w:rtl/>
        </w:rPr>
        <w:t>קואליציה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84</w:t>
      </w:r>
      <w:r w:rsidR="00374753">
        <w:rPr>
          <w:rtl/>
        </w:rPr>
        <w:t xml:space="preserve"> </w:t>
      </w:r>
      <w:r w:rsidRPr="00784950">
        <w:rPr>
          <w:rtl/>
        </w:rPr>
        <w:t>חברי כנסת, אתה צריך להתמודד גם אם הדרך קשה. זה</w:t>
      </w:r>
      <w:r w:rsidR="00374753">
        <w:rPr>
          <w:rtl/>
        </w:rPr>
        <w:t xml:space="preserve"> </w:t>
      </w:r>
      <w:r w:rsidRPr="00784950">
        <w:rPr>
          <w:rtl/>
        </w:rPr>
        <w:t>איננו</w:t>
      </w:r>
      <w:r w:rsidR="00374753">
        <w:rPr>
          <w:rtl/>
        </w:rPr>
        <w:t xml:space="preserve"> </w:t>
      </w:r>
      <w:r w:rsidRPr="00784950">
        <w:rPr>
          <w:rtl/>
        </w:rPr>
        <w:t>מאבק על חברי מרכז. זהו מאבק ציבורי על דרכה הכלכלית של המדינה, של הממשלה</w:t>
      </w:r>
      <w:r w:rsidR="00374753">
        <w:rPr>
          <w:rtl/>
        </w:rPr>
        <w:t xml:space="preserve"> </w:t>
      </w:r>
      <w:r w:rsidRPr="00784950">
        <w:rPr>
          <w:rtl/>
        </w:rPr>
        <w:t>שאתה עומד בראשה בתחום הכלכלי.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אגיד לך יותר מזה. כאשר נתן שר האוצר ליושב</w:t>
      </w:r>
      <w:r w:rsidR="00374753">
        <w:rPr>
          <w:rtl/>
        </w:rPr>
        <w:t>-</w:t>
      </w:r>
      <w:r w:rsidRPr="00784950">
        <w:rPr>
          <w:rtl/>
        </w:rPr>
        <w:t>ראש הקואליציה את ההוראה לבטל את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הסכם ההבנות שהושג, אנחנו הצענו מחווה. אמרנו שלאחר שמפירים הסכם כתוב </w:t>
      </w:r>
      <w:r w:rsidR="00374753">
        <w:rPr>
          <w:rtl/>
        </w:rPr>
        <w:t>–</w:t>
      </w:r>
      <w:r w:rsidRPr="00784950">
        <w:rPr>
          <w:rtl/>
        </w:rPr>
        <w:t xml:space="preserve"> ואגב, זו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הפרה ראשונה של הסכם כתוב שחותמת הממשלה, זה הפך ללחם חוקה, ותיכף אומר לך על</w:t>
      </w:r>
      <w:r w:rsidR="00374753">
        <w:rPr>
          <w:rtl/>
        </w:rPr>
        <w:t xml:space="preserve"> </w:t>
      </w:r>
      <w:r w:rsidRPr="00784950">
        <w:rPr>
          <w:rtl/>
        </w:rPr>
        <w:t>בעיית</w:t>
      </w:r>
      <w:r w:rsidR="00374753">
        <w:rPr>
          <w:rtl/>
        </w:rPr>
        <w:t xml:space="preserve"> </w:t>
      </w:r>
      <w:r w:rsidRPr="00784950">
        <w:rPr>
          <w:rtl/>
        </w:rPr>
        <w:t>האמינות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חמורה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פנינו ליושב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הקואליציה</w:t>
      </w:r>
      <w:r w:rsidR="00374753">
        <w:rPr>
          <w:rtl/>
        </w:rPr>
        <w:t xml:space="preserve"> </w:t>
      </w:r>
      <w:r w:rsidRPr="00784950">
        <w:rPr>
          <w:rtl/>
        </w:rPr>
        <w:t>והצענו</w:t>
      </w:r>
      <w:r w:rsidR="00374753">
        <w:rPr>
          <w:rtl/>
        </w:rPr>
        <w:t xml:space="preserve"> </w:t>
      </w:r>
      <w:r w:rsidRPr="00784950">
        <w:rPr>
          <w:rtl/>
        </w:rPr>
        <w:t>לו היום: בואו נלך למחווה; שלא קשורה לאופוזיציה או לקואליציה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קשורה</w:t>
      </w:r>
      <w:r w:rsidR="00374753">
        <w:rPr>
          <w:rtl/>
        </w:rPr>
        <w:t xml:space="preserve"> </w:t>
      </w:r>
      <w:r w:rsidRPr="00784950">
        <w:rPr>
          <w:rtl/>
        </w:rPr>
        <w:t>לכלל</w:t>
      </w:r>
      <w:r w:rsidR="00374753">
        <w:rPr>
          <w:rtl/>
        </w:rPr>
        <w:t xml:space="preserve"> </w:t>
      </w:r>
      <w:r w:rsidRPr="00784950">
        <w:rPr>
          <w:rtl/>
        </w:rPr>
        <w:t>הציבור.</w:t>
      </w:r>
      <w:r w:rsidR="00374753">
        <w:rPr>
          <w:rtl/>
        </w:rPr>
        <w:t xml:space="preserve"> </w:t>
      </w:r>
      <w:r w:rsidRPr="00784950">
        <w:rPr>
          <w:rtl/>
        </w:rPr>
        <w:t>בואו תתחייבו, וכפי שאנחנו מוכנים ללכת לקראתכם, שראש</w:t>
      </w:r>
      <w:r w:rsidR="00374753">
        <w:rPr>
          <w:rtl/>
        </w:rPr>
        <w:t xml:space="preserve"> </w:t>
      </w:r>
      <w:r w:rsidRPr="00784950">
        <w:rPr>
          <w:rtl/>
        </w:rPr>
        <w:t>הממשלה יצא לחוץ</w:t>
      </w:r>
      <w:r w:rsidR="00374753">
        <w:rPr>
          <w:rtl/>
        </w:rPr>
        <w:t>-</w:t>
      </w:r>
      <w:r w:rsidRPr="00784950">
        <w:rPr>
          <w:rtl/>
        </w:rPr>
        <w:t xml:space="preserve">לארץ עם תקציב בכיסו, תלכו אתם לקראת ציבור הנכים </w:t>
      </w:r>
      <w:r w:rsidR="00374753">
        <w:rPr>
          <w:rtl/>
        </w:rPr>
        <w:t>–</w:t>
      </w:r>
      <w:r w:rsidRPr="00784950">
        <w:rPr>
          <w:rtl/>
        </w:rPr>
        <w:t xml:space="preserve"> ולא מדובר על</w:t>
      </w:r>
      <w:r w:rsidR="00374753">
        <w:rPr>
          <w:rtl/>
        </w:rPr>
        <w:t xml:space="preserve"> </w:t>
      </w:r>
      <w:r w:rsidRPr="00784950">
        <w:rPr>
          <w:rtl/>
        </w:rPr>
        <w:t>כסף</w:t>
      </w:r>
      <w:r w:rsidR="00374753">
        <w:rPr>
          <w:rtl/>
        </w:rPr>
        <w:t xml:space="preserve"> – </w:t>
      </w:r>
      <w:r w:rsidRPr="00784950">
        <w:rPr>
          <w:rtl/>
        </w:rPr>
        <w:t>יאמר</w:t>
      </w:r>
      <w:r w:rsidR="00374753">
        <w:rPr>
          <w:rtl/>
        </w:rPr>
        <w:t xml:space="preserve"> </w:t>
      </w:r>
      <w:r w:rsidRPr="00784950">
        <w:rPr>
          <w:rtl/>
        </w:rPr>
        <w:t>שר האוצר שבתוך עשרה ימים עד שבועיים הוא נכנס למשא</w:t>
      </w:r>
      <w:r w:rsidR="00374753">
        <w:rPr>
          <w:rtl/>
        </w:rPr>
        <w:t>-</w:t>
      </w:r>
      <w:r w:rsidRPr="00784950">
        <w:rPr>
          <w:rtl/>
        </w:rPr>
        <w:t>ומתן, הוא נכנס</w:t>
      </w:r>
      <w:r w:rsidR="00374753">
        <w:rPr>
          <w:rtl/>
        </w:rPr>
        <w:t xml:space="preserve"> </w:t>
      </w:r>
      <w:r w:rsidRPr="00784950">
        <w:rPr>
          <w:rtl/>
        </w:rPr>
        <w:t>לתהליך,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בלי להתחייב על גרוש, על שקל. הוא מתחייב לפתור בתוך 14</w:t>
      </w:r>
      <w:r w:rsidR="00503761">
        <w:rPr>
          <w:rFonts w:hint="cs"/>
          <w:rtl/>
        </w:rPr>
        <w:t>-</w:t>
      </w:r>
      <w:r w:rsidRPr="00784950">
        <w:rPr>
          <w:rtl/>
        </w:rPr>
        <w:t>10 ימים את</w:t>
      </w:r>
      <w:r w:rsidR="00374753">
        <w:rPr>
          <w:rtl/>
        </w:rPr>
        <w:t xml:space="preserve"> </w:t>
      </w:r>
      <w:r w:rsidRPr="00784950">
        <w:rPr>
          <w:rtl/>
        </w:rPr>
        <w:t>הסוגיה ולהגיע לפתרון. הלילה התמוטט שובת רעב ופונה לבית</w:t>
      </w:r>
      <w:r w:rsidR="00374753">
        <w:rPr>
          <w:rtl/>
        </w:rPr>
        <w:t>-</w:t>
      </w:r>
      <w:r w:rsidRPr="00784950">
        <w:rPr>
          <w:rtl/>
        </w:rPr>
        <w:t>חולים.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מוכנים</w:t>
      </w:r>
      <w:r w:rsidR="00374753">
        <w:rPr>
          <w:rtl/>
        </w:rPr>
        <w:t xml:space="preserve"> </w:t>
      </w:r>
      <w:r w:rsidRPr="00784950">
        <w:rPr>
          <w:rtl/>
        </w:rPr>
        <w:t>לדבר אתנו.</w:t>
      </w:r>
      <w:r w:rsidR="00374753">
        <w:rPr>
          <w:rtl/>
        </w:rPr>
        <w:t xml:space="preserve"> </w:t>
      </w:r>
      <w:r w:rsidRPr="00784950">
        <w:rPr>
          <w:rtl/>
        </w:rPr>
        <w:t>בתוך 30 שניות פוצצה הישיבה, והלכו, אחרי הרבה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שנים,</w:t>
      </w:r>
      <w:r w:rsidR="00374753">
        <w:rPr>
          <w:rtl/>
        </w:rPr>
        <w:t xml:space="preserve"> </w:t>
      </w:r>
      <w:r w:rsidRPr="00784950">
        <w:rPr>
          <w:rtl/>
        </w:rPr>
        <w:t>לראשונה,</w:t>
      </w:r>
      <w:r w:rsidR="00374753">
        <w:rPr>
          <w:rtl/>
        </w:rPr>
        <w:t xml:space="preserve"> </w:t>
      </w:r>
      <w:r w:rsidRPr="00784950">
        <w:rPr>
          <w:rtl/>
        </w:rPr>
        <w:t>להפעלת</w:t>
      </w:r>
      <w:r w:rsidR="00374753">
        <w:rPr>
          <w:rtl/>
        </w:rPr>
        <w:t xml:space="preserve"> </w:t>
      </w:r>
      <w:r w:rsidRPr="00784950">
        <w:rPr>
          <w:rtl/>
        </w:rPr>
        <w:t>סעיף כוחני, שהרוב האוטומטי בוועדת הכנסת יקבע את</w:t>
      </w:r>
      <w:r w:rsidR="00374753">
        <w:rPr>
          <w:rtl/>
        </w:rPr>
        <w:t xml:space="preserve"> </w:t>
      </w:r>
      <w:r w:rsidRPr="00784950">
        <w:rPr>
          <w:rtl/>
        </w:rPr>
        <w:t>סדרי</w:t>
      </w:r>
      <w:r w:rsidR="00374753">
        <w:rPr>
          <w:rtl/>
        </w:rPr>
        <w:t xml:space="preserve"> </w:t>
      </w:r>
      <w:r w:rsidRPr="00784950">
        <w:rPr>
          <w:rtl/>
        </w:rPr>
        <w:t>הדיון.</w:t>
      </w:r>
      <w:r w:rsidR="00374753">
        <w:rPr>
          <w:rtl/>
        </w:rPr>
        <w:t xml:space="preserve"> </w:t>
      </w:r>
      <w:r w:rsidRPr="00784950">
        <w:rPr>
          <w:rtl/>
        </w:rPr>
        <w:t>זאת הסיבה היחידה לכך שבשעה זו אנחנו עומדים על במת הכנסת ודנים על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המדינה,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שהרוב</w:t>
      </w:r>
      <w:r w:rsidR="00374753">
        <w:rPr>
          <w:rtl/>
        </w:rPr>
        <w:t xml:space="preserve"> </w:t>
      </w:r>
      <w:r w:rsidRPr="00784950">
        <w:rPr>
          <w:rtl/>
        </w:rPr>
        <w:t>האוטומטי הופעל בוועדת הכנסת, והשימוש בסעיף בתקנון</w:t>
      </w:r>
      <w:r w:rsidR="00374753">
        <w:rPr>
          <w:rtl/>
        </w:rPr>
        <w:t xml:space="preserve"> </w:t>
      </w:r>
      <w:r w:rsidRPr="00784950">
        <w:rPr>
          <w:rtl/>
        </w:rPr>
        <w:t>נעשה לראשונה.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רוצה לומר לך, גברתי, מה יהיו התוצאות העתידיות של השימוש בסעיף הזה.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הבנות בין קואליציה לאופוזיציה בסדרי הדיון בנושא התקציב, לא יהיו הבנות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בנושאים</w:t>
      </w:r>
      <w:r w:rsidR="00374753">
        <w:rPr>
          <w:rtl/>
        </w:rPr>
        <w:t xml:space="preserve"> </w:t>
      </w:r>
      <w:r w:rsidRPr="00784950">
        <w:rPr>
          <w:rtl/>
        </w:rPr>
        <w:t>אחרים.</w:t>
      </w:r>
      <w:r w:rsidR="00374753">
        <w:rPr>
          <w:rtl/>
        </w:rPr>
        <w:t xml:space="preserve"> </w:t>
      </w:r>
      <w:r w:rsidRPr="00784950">
        <w:rPr>
          <w:rtl/>
        </w:rPr>
        <w:t>אם רוצים לטרטר איש את רעהו, זה לא חד</w:t>
      </w:r>
      <w:r w:rsidR="00374753">
        <w:rPr>
          <w:rtl/>
        </w:rPr>
        <w:t>-</w:t>
      </w:r>
      <w:r w:rsidRPr="00784950">
        <w:rPr>
          <w:rtl/>
        </w:rPr>
        <w:t>סטרי, זה לא חד</w:t>
      </w:r>
      <w:r w:rsidR="00374753">
        <w:rPr>
          <w:rtl/>
        </w:rPr>
        <w:t>-</w:t>
      </w:r>
      <w:r w:rsidRPr="00784950">
        <w:rPr>
          <w:rtl/>
        </w:rPr>
        <w:t>צדדי.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הקואליציה,</w:t>
      </w:r>
      <w:r w:rsidR="00374753">
        <w:rPr>
          <w:rtl/>
        </w:rPr>
        <w:t xml:space="preserve"> </w:t>
      </w:r>
      <w:r w:rsidRPr="00784950">
        <w:rPr>
          <w:rtl/>
        </w:rPr>
        <w:t>בהנחיית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האוצר, בסגנון כוחני, בוטה ומסוכן לכנסת העלה</w:t>
      </w:r>
      <w:r w:rsidR="00374753">
        <w:rPr>
          <w:rtl/>
        </w:rPr>
        <w:t xml:space="preserve"> </w:t>
      </w:r>
      <w:r w:rsidRPr="00784950">
        <w:rPr>
          <w:rtl/>
        </w:rPr>
        <w:t>אותה אתמול על מסלול שאחריתו מי ישורנה.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מסוכן?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משום שבתרבות הדיון בתוך הבית הזה בין קואליציה לאופוזיציה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אצלכם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תרבות</w:t>
      </w:r>
      <w:r w:rsidR="00374753">
        <w:rPr>
          <w:rtl/>
        </w:rPr>
        <w:t xml:space="preserve"> </w:t>
      </w:r>
      <w:r w:rsidRPr="00784950">
        <w:rPr>
          <w:rtl/>
        </w:rPr>
        <w:t>דיון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מקבלים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עמדתכם. כשלא מקבלים את עמדתכם, זה</w:t>
      </w:r>
      <w:r w:rsidR="00374753">
        <w:rPr>
          <w:rtl/>
        </w:rPr>
        <w:t xml:space="preserve"> </w:t>
      </w:r>
      <w:r w:rsidRPr="00784950">
        <w:rPr>
          <w:rtl/>
        </w:rPr>
        <w:t>דיקטטורה, זה מסוכן לדמוקרטיה, הכול. אתם רוצים עריצות של המיעוט.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נראה את תוצאות התנהגותכם, לצערי, כבר בימים הקרובים.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אבו, אתי גמרת הלילה?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לא.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נחזור</w:t>
      </w:r>
      <w:r w:rsidR="00374753">
        <w:rPr>
          <w:rtl/>
        </w:rPr>
        <w:t xml:space="preserve"> </w:t>
      </w:r>
      <w:r w:rsidRPr="00784950">
        <w:rPr>
          <w:rtl/>
        </w:rPr>
        <w:t>לתקציב.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מדברים על הגירעון, בתקציב מופיע גירעון של </w:t>
      </w:r>
      <w:r w:rsidR="00374753" w:rsidRPr="00784950">
        <w:rPr>
          <w:rtl/>
        </w:rPr>
        <w:t>3</w:t>
      </w:r>
      <w:r w:rsidR="00374753">
        <w:rPr>
          <w:rtl/>
        </w:rPr>
        <w:t>%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14.6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לקרוא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 חוברות התקציב בשביל להבין את המשמעות</w:t>
      </w:r>
      <w:r w:rsidR="00374753">
        <w:rPr>
          <w:rtl/>
        </w:rPr>
        <w:t xml:space="preserve"> </w:t>
      </w:r>
      <w:r w:rsidRPr="00784950">
        <w:rPr>
          <w:rtl/>
        </w:rPr>
        <w:t>החמורה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המספר</w:t>
      </w:r>
      <w:r w:rsidR="00374753">
        <w:rPr>
          <w:rtl/>
        </w:rPr>
        <w:t xml:space="preserve"> </w:t>
      </w:r>
      <w:r w:rsidRPr="00784950">
        <w:rPr>
          <w:rtl/>
        </w:rPr>
        <w:t>הזה. די אם תסתכלי, גברתי היושבת</w:t>
      </w:r>
      <w:r w:rsidR="00374753">
        <w:rPr>
          <w:rtl/>
        </w:rPr>
        <w:t>-</w:t>
      </w:r>
      <w:r w:rsidRPr="00784950">
        <w:rPr>
          <w:rtl/>
        </w:rPr>
        <w:t>ראש, במגמה של הכנסות המדינה</w:t>
      </w:r>
      <w:r w:rsidR="00374753">
        <w:rPr>
          <w:rtl/>
        </w:rPr>
        <w:t xml:space="preserve"> </w:t>
      </w:r>
      <w:r w:rsidRPr="00784950">
        <w:rPr>
          <w:rtl/>
        </w:rPr>
        <w:t>ותראי</w:t>
      </w:r>
      <w:r w:rsidR="00374753">
        <w:rPr>
          <w:rtl/>
        </w:rPr>
        <w:t xml:space="preserve"> </w:t>
      </w:r>
      <w:r w:rsidRPr="00784950">
        <w:rPr>
          <w:rtl/>
        </w:rPr>
        <w:t>את הקיטון בה. מנכ"ל האוצר אמר בוועדת הכספים, שהוא איננו יכול לחזות כרגע</w:t>
      </w:r>
      <w:r w:rsidR="00374753">
        <w:rPr>
          <w:rtl/>
        </w:rPr>
        <w:t xml:space="preserve"> </w:t>
      </w:r>
      <w:r w:rsidRPr="00784950">
        <w:rPr>
          <w:rtl/>
        </w:rPr>
        <w:t>במדויק,</w:t>
      </w:r>
      <w:r w:rsidR="00374753">
        <w:rPr>
          <w:rtl/>
        </w:rPr>
        <w:t xml:space="preserve"> </w:t>
      </w:r>
      <w:r w:rsidRPr="00784950">
        <w:rPr>
          <w:rtl/>
        </w:rPr>
        <w:t>המודלים המתמטיים והרצות המחשב שברשות האוצר אינם יכולים לנבא במדויק עד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יימשך</w:t>
      </w:r>
      <w:r w:rsidR="00374753">
        <w:rPr>
          <w:rtl/>
        </w:rPr>
        <w:t xml:space="preserve"> </w:t>
      </w:r>
      <w:r w:rsidRPr="00784950">
        <w:rPr>
          <w:rtl/>
        </w:rPr>
        <w:t>הקיטון</w:t>
      </w:r>
      <w:r w:rsidR="00374753">
        <w:rPr>
          <w:rtl/>
        </w:rPr>
        <w:t xml:space="preserve"> </w:t>
      </w:r>
      <w:r w:rsidRPr="00784950">
        <w:rPr>
          <w:rtl/>
        </w:rPr>
        <w:t>בהכנסות</w:t>
      </w:r>
      <w:r w:rsidR="00374753">
        <w:rPr>
          <w:rtl/>
        </w:rPr>
        <w:t xml:space="preserve"> </w:t>
      </w:r>
      <w:r w:rsidRPr="00784950">
        <w:rPr>
          <w:rtl/>
        </w:rPr>
        <w:t>המדינה.</w:t>
      </w:r>
      <w:r w:rsidR="00374753">
        <w:rPr>
          <w:rtl/>
        </w:rPr>
        <w:t xml:space="preserve"> </w:t>
      </w:r>
      <w:r w:rsidRPr="00784950">
        <w:rPr>
          <w:rtl/>
        </w:rPr>
        <w:t>מה שברור לו, הוא אמר ביושר אינטלקטואלי,</w:t>
      </w:r>
      <w:r w:rsidR="00374753">
        <w:rPr>
          <w:rtl/>
        </w:rPr>
        <w:t xml:space="preserve"> </w:t>
      </w:r>
      <w:r w:rsidRPr="00784950">
        <w:rPr>
          <w:rtl/>
        </w:rPr>
        <w:t>שהמגמה הזאת תימשך.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פירושו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שהגירעון, שהוא היום קרוב ל</w:t>
      </w:r>
      <w:r w:rsidR="00374753">
        <w:rPr>
          <w:rtl/>
        </w:rPr>
        <w:t>-</w:t>
      </w:r>
      <w:r w:rsidRPr="00784950">
        <w:rPr>
          <w:rtl/>
        </w:rPr>
        <w:t>15 מיליארד שקלים, עלול להגיע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25</w:t>
      </w:r>
      <w:r w:rsidR="00503761">
        <w:rPr>
          <w:rFonts w:hint="cs"/>
          <w:rtl/>
        </w:rPr>
        <w:t>-</w:t>
      </w:r>
      <w:r w:rsidRPr="00784950">
        <w:rPr>
          <w:rtl/>
        </w:rPr>
        <w:t>20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שקלים. זאת משום שההכנסות מהמסים, על צורותיהן השונות, ממשיכות</w:t>
      </w:r>
      <w:r w:rsidR="00374753">
        <w:rPr>
          <w:rtl/>
        </w:rPr>
        <w:t xml:space="preserve"> </w:t>
      </w:r>
      <w:r w:rsidRPr="00784950">
        <w:rPr>
          <w:rtl/>
        </w:rPr>
        <w:t>לקטון,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שהמצב הכלכלי במשק כל כך קשה, שהחברות והיחידים אינם מסוגלים לעמוד</w:t>
      </w:r>
      <w:r w:rsidR="00374753">
        <w:rPr>
          <w:rtl/>
        </w:rPr>
        <w:t xml:space="preserve"> </w:t>
      </w:r>
      <w:r w:rsidRPr="00784950">
        <w:rPr>
          <w:rtl/>
        </w:rPr>
        <w:t>בתחזית המסים הצפויה, אינם מסוגלים לשלם אותה.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המשמעות? המשמעות היא, שבעצם בתוך חודשיים</w:t>
      </w:r>
      <w:r w:rsidR="00374753">
        <w:rPr>
          <w:rtl/>
        </w:rPr>
        <w:t>-</w:t>
      </w:r>
      <w:r w:rsidRPr="00784950">
        <w:rPr>
          <w:rtl/>
        </w:rPr>
        <w:t>שלושה חודשים יגיע קיצוץ נוסף</w:t>
      </w:r>
      <w:r w:rsidR="00374753">
        <w:rPr>
          <w:rtl/>
        </w:rPr>
        <w:t xml:space="preserve"> </w:t>
      </w:r>
      <w:r w:rsidRPr="00784950">
        <w:rPr>
          <w:rtl/>
        </w:rPr>
        <w:t>משמעותי במשרדי הממשלה לפה, אל שולחן הכנסת.</w:t>
      </w:r>
      <w:r w:rsidR="00374753">
        <w:rPr>
          <w:rtl/>
        </w:rPr>
        <w:t xml:space="preserve"> </w:t>
      </w:r>
      <w:r w:rsidRPr="00784950">
        <w:rPr>
          <w:rtl/>
        </w:rPr>
        <w:t>לכן יושב</w:t>
      </w:r>
      <w:r w:rsidR="00374753">
        <w:rPr>
          <w:rtl/>
        </w:rPr>
        <w:t>-</w:t>
      </w:r>
      <w:r w:rsidRPr="00784950">
        <w:rPr>
          <w:rtl/>
        </w:rPr>
        <w:t>ראש ועדת הכספים הציג היום</w:t>
      </w:r>
      <w:r w:rsidR="00374753">
        <w:rPr>
          <w:rtl/>
        </w:rPr>
        <w:t xml:space="preserve"> </w:t>
      </w:r>
      <w:r w:rsidRPr="00784950">
        <w:rPr>
          <w:rtl/>
        </w:rPr>
        <w:t>תקציב של כאילו, כאילו תקציב שיאושר מחר, ב</w:t>
      </w:r>
      <w:r w:rsidR="00374753">
        <w:rPr>
          <w:rtl/>
        </w:rPr>
        <w:t>-</w:t>
      </w:r>
      <w:r w:rsidRPr="00784950">
        <w:rPr>
          <w:rtl/>
        </w:rPr>
        <w:t>6 בפברואר; אם יאושר, את זה אנחנו עוד</w:t>
      </w:r>
      <w:r w:rsidR="00374753">
        <w:rPr>
          <w:rtl/>
        </w:rPr>
        <w:t xml:space="preserve"> </w:t>
      </w:r>
      <w:r w:rsidRPr="00784950">
        <w:rPr>
          <w:rtl/>
        </w:rPr>
        <w:t>נראה.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אני אציג כאילו קיצוץ.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יגיע</w:t>
      </w:r>
      <w:r w:rsidR="00374753">
        <w:rPr>
          <w:rtl/>
        </w:rPr>
        <w:t xml:space="preserve"> </w:t>
      </w:r>
      <w:r w:rsidRPr="00784950">
        <w:rPr>
          <w:rtl/>
        </w:rPr>
        <w:t>קיצוץ,</w:t>
      </w:r>
      <w:r w:rsidR="00374753">
        <w:rPr>
          <w:rtl/>
        </w:rPr>
        <w:t xml:space="preserve"> </w:t>
      </w:r>
      <w:r w:rsidRPr="00784950">
        <w:rPr>
          <w:rtl/>
        </w:rPr>
        <w:t>בחודש אפריל, בחודש מאי יגיע קיצוץ נוסף. לא תהיה ברירה,</w:t>
      </w:r>
      <w:r w:rsidR="00374753">
        <w:rPr>
          <w:rtl/>
        </w:rPr>
        <w:t xml:space="preserve"> </w:t>
      </w:r>
      <w:r w:rsidRPr="00784950">
        <w:rPr>
          <w:rtl/>
        </w:rPr>
        <w:t>לצערי. תראי מה קרה פה, גברתי יושבת</w:t>
      </w:r>
      <w:r w:rsidR="00374753">
        <w:rPr>
          <w:rtl/>
        </w:rPr>
        <w:t>-</w:t>
      </w:r>
      <w:r w:rsidRPr="00784950">
        <w:rPr>
          <w:rtl/>
        </w:rPr>
        <w:t>הראש.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אותו נאום הוא יגיד בעוד חודשיים</w:t>
      </w:r>
      <w:r w:rsidR="00374753">
        <w:rPr>
          <w:rtl/>
        </w:rPr>
        <w:t>-</w:t>
      </w:r>
      <w:r w:rsidRPr="00784950">
        <w:rPr>
          <w:rtl/>
        </w:rPr>
        <w:t>שלושה חודשים.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 xml:space="preserve">לפני יומיים בלילה אושר קיצוץ נוסף במשרדי הממשלה, קיצוץ רוחבי, </w:t>
      </w:r>
      <w:r w:rsidR="00381B80">
        <w:t>flat</w:t>
      </w:r>
      <w:r w:rsidRPr="00784950">
        <w:rPr>
          <w:rtl/>
        </w:rPr>
        <w:t xml:space="preserve">, של </w:t>
      </w:r>
      <w:r w:rsidR="00374753" w:rsidRPr="00784950">
        <w:rPr>
          <w:rtl/>
        </w:rPr>
        <w:t>2</w:t>
      </w:r>
      <w:r w:rsidR="00374753">
        <w:rPr>
          <w:rtl/>
        </w:rPr>
        <w:t xml:space="preserve">% </w:t>
      </w: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משרדי הממשלה, להוציא את תקציב הביטחון, שבו בוצע קיצוץ של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 xml:space="preserve"> בלבד, כי קודם</w:t>
      </w:r>
      <w:r w:rsidR="00374753">
        <w:rPr>
          <w:rtl/>
        </w:rPr>
        <w:t xml:space="preserve"> </w:t>
      </w:r>
      <w:r w:rsidRPr="00784950">
        <w:rPr>
          <w:rtl/>
        </w:rPr>
        <w:t>לכן</w:t>
      </w:r>
      <w:r w:rsidR="00374753">
        <w:rPr>
          <w:rtl/>
        </w:rPr>
        <w:t xml:space="preserve"> </w:t>
      </w:r>
      <w:r w:rsidRPr="00784950">
        <w:rPr>
          <w:rtl/>
        </w:rPr>
        <w:t>קוצצו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מתקציב משרד הביטחון, שקודם לכן הוספו לו 3 מיליארדי</w:t>
      </w:r>
      <w:r w:rsidR="00374753">
        <w:rPr>
          <w:rtl/>
        </w:rPr>
        <w:t xml:space="preserve"> </w:t>
      </w:r>
      <w:r w:rsidRPr="00784950">
        <w:rPr>
          <w:rtl/>
        </w:rPr>
        <w:t>שקלים.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זה אירע במהלך שלושה חודשים, תביני איזה כושר עבודה מופלא יש לממשלה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בכל</w:t>
      </w:r>
      <w:r w:rsidR="00374753">
        <w:rPr>
          <w:rtl/>
        </w:rPr>
        <w:t xml:space="preserve"> </w:t>
      </w:r>
      <w:r w:rsidRPr="00784950">
        <w:rPr>
          <w:rtl/>
        </w:rPr>
        <w:t>זאת,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בוצע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הקיצוץ הרוחבי הזה, </w:t>
      </w:r>
      <w:r w:rsidR="00381B80">
        <w:t>flat</w:t>
      </w:r>
      <w:r w:rsidRPr="00784950">
        <w:rPr>
          <w:rtl/>
        </w:rPr>
        <w:t>, במשרדי הממשלה, הסתבר שכמה</w:t>
      </w:r>
      <w:r w:rsidR="00374753">
        <w:rPr>
          <w:rtl/>
        </w:rPr>
        <w:t xml:space="preserve"> </w:t>
      </w:r>
      <w:r w:rsidRPr="00784950">
        <w:rPr>
          <w:rtl/>
        </w:rPr>
        <w:t>משרדים</w:t>
      </w:r>
      <w:r w:rsidR="00374753">
        <w:rPr>
          <w:rtl/>
        </w:rPr>
        <w:t xml:space="preserve"> </w:t>
      </w:r>
      <w:r w:rsidRPr="00784950">
        <w:rPr>
          <w:rtl/>
        </w:rPr>
        <w:t>נמלטו</w:t>
      </w:r>
      <w:r w:rsidR="00374753">
        <w:rPr>
          <w:rtl/>
        </w:rPr>
        <w:t xml:space="preserve"> </w:t>
      </w:r>
      <w:r w:rsidRPr="00784950">
        <w:rPr>
          <w:rtl/>
        </w:rPr>
        <w:t>מהקיצוץ. תשאלי, גברתי, האם מישהו ישב וביצע הכוונה לאומית של סדר</w:t>
      </w:r>
      <w:r w:rsidR="00374753">
        <w:rPr>
          <w:rtl/>
        </w:rPr>
        <w:t xml:space="preserve"> </w:t>
      </w:r>
      <w:r w:rsidRPr="00784950">
        <w:rPr>
          <w:rtl/>
        </w:rPr>
        <w:t>עדיפויות</w:t>
      </w:r>
      <w:r w:rsidR="00374753">
        <w:rPr>
          <w:rtl/>
        </w:rPr>
        <w:t xml:space="preserve"> </w:t>
      </w:r>
      <w:r w:rsidRPr="00784950">
        <w:rPr>
          <w:rtl/>
        </w:rPr>
        <w:t>ואמר: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צריך לקצץ, למשל במשרד לביטחון פנים? יושב</w:t>
      </w:r>
      <w:r w:rsidR="00374753">
        <w:rPr>
          <w:rtl/>
        </w:rPr>
        <w:t>-</w:t>
      </w:r>
      <w:r w:rsidRPr="00784950">
        <w:rPr>
          <w:rtl/>
        </w:rPr>
        <w:t>ראש הוועדה ציין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כמו משרד הביטחון, רק בטעות שכחו גם לו להוריד רק </w:t>
      </w:r>
      <w:r w:rsidR="00374753" w:rsidRPr="00784950">
        <w:rPr>
          <w:rtl/>
        </w:rPr>
        <w:t>1</w:t>
      </w:r>
      <w:r w:rsidR="00374753">
        <w:rPr>
          <w:rtl/>
        </w:rPr>
        <w:t>%</w:t>
      </w:r>
      <w:r w:rsidRPr="00784950">
        <w:rPr>
          <w:rtl/>
        </w:rPr>
        <w:t>. עם כל האינתיפאדה, עם</w:t>
      </w:r>
      <w:r w:rsidR="00374753">
        <w:rPr>
          <w:rtl/>
        </w:rPr>
        <w:t xml:space="preserve"> </w:t>
      </w:r>
      <w:r w:rsidRPr="00784950">
        <w:rPr>
          <w:rtl/>
        </w:rPr>
        <w:t>כל מה שקורה, המשרד הזה זקוק נואשות לתוספת תקציבית, אך הוא נחתך. מדוע הוא נחתך?</w:t>
      </w:r>
      <w:r w:rsidR="00374753">
        <w:rPr>
          <w:rtl/>
        </w:rPr>
        <w:t xml:space="preserve"> </w:t>
      </w:r>
      <w:r w:rsidRPr="00784950">
        <w:rPr>
          <w:rtl/>
        </w:rPr>
        <w:t>כי לשר לביטחון פנים יש בעיה אחת: השר הוא ממפלגת הליכוד ולא ממפלגת ש"ס.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להבטיח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תמיכת</w:t>
      </w:r>
      <w:r w:rsidR="00374753">
        <w:rPr>
          <w:rtl/>
        </w:rPr>
        <w:t xml:space="preserve"> </w:t>
      </w:r>
      <w:r w:rsidRPr="00784950">
        <w:rPr>
          <w:rtl/>
        </w:rPr>
        <w:t>ש"ס</w:t>
      </w:r>
      <w:r w:rsidR="00374753">
        <w:rPr>
          <w:rtl/>
        </w:rPr>
        <w:t xml:space="preserve"> </w:t>
      </w:r>
      <w:r w:rsidRPr="00784950">
        <w:rPr>
          <w:rtl/>
        </w:rPr>
        <w:t>בתקציב קיבלו החלטה עקרונית ממעלה ראשונה, שכל</w:t>
      </w:r>
      <w:r w:rsidR="00374753">
        <w:rPr>
          <w:rtl/>
        </w:rPr>
        <w:t xml:space="preserve"> </w:t>
      </w:r>
      <w:r w:rsidRPr="00784950">
        <w:rPr>
          <w:rtl/>
        </w:rPr>
        <w:t>המשרדים שאחראים להם שרי ש"ס לא יקוצצו. מה בין זה ובין סדר העדיפויות הכלכלי? מה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ובין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שתיארתי לך, בעיית הגירעון בתקציב, מה בין זה ובין מה שתיארתי</w:t>
      </w:r>
      <w:r w:rsidR="00374753">
        <w:rPr>
          <w:rtl/>
        </w:rPr>
        <w:t xml:space="preserve"> </w:t>
      </w:r>
      <w:r w:rsidRPr="00784950">
        <w:rPr>
          <w:rtl/>
        </w:rPr>
        <w:t>בפניך,</w:t>
      </w:r>
      <w:r w:rsidR="00374753">
        <w:rPr>
          <w:rtl/>
        </w:rPr>
        <w:t xml:space="preserve"> </w:t>
      </w:r>
      <w:r w:rsidRPr="00784950">
        <w:rPr>
          <w:rtl/>
        </w:rPr>
        <w:t>העובדה שאין רזרבה בתקציב הזה ואין מחר כסף לשינויים פנימיים או חיצוניים</w:t>
      </w:r>
      <w:r w:rsidR="00374753">
        <w:rPr>
          <w:rtl/>
        </w:rPr>
        <w:t xml:space="preserve"> </w:t>
      </w:r>
      <w:r w:rsidRPr="00784950">
        <w:rPr>
          <w:rtl/>
        </w:rPr>
        <w:t>שיחולו</w:t>
      </w:r>
      <w:r w:rsidR="00374753">
        <w:rPr>
          <w:rtl/>
        </w:rPr>
        <w:t xml:space="preserve"> </w:t>
      </w:r>
      <w:r w:rsidRPr="00784950">
        <w:rPr>
          <w:rtl/>
        </w:rPr>
        <w:t>עלינו?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וחצי דבר. אם אתה מהמפלגה הנכונה ואתה פיתחת את הסחיטה</w:t>
      </w:r>
      <w:r w:rsidR="00374753">
        <w:rPr>
          <w:rtl/>
        </w:rPr>
        <w:t xml:space="preserve"> </w:t>
      </w:r>
      <w:r w:rsidRPr="00784950">
        <w:rPr>
          <w:rtl/>
        </w:rPr>
        <w:t>הפוליטית</w:t>
      </w:r>
      <w:r w:rsidR="00374753">
        <w:rPr>
          <w:rtl/>
        </w:rPr>
        <w:t xml:space="preserve"> </w:t>
      </w:r>
      <w:r w:rsidRPr="00784950">
        <w:rPr>
          <w:rtl/>
        </w:rPr>
        <w:t>והסחטנות הפוליטית בזמן תקציב המדינה לדרגת אמנות ואומנות, והדבר היחיד</w:t>
      </w:r>
      <w:r w:rsidR="00374753">
        <w:rPr>
          <w:rtl/>
        </w:rPr>
        <w:t xml:space="preserve"> </w:t>
      </w:r>
      <w:r w:rsidRPr="00784950">
        <w:rPr>
          <w:rtl/>
        </w:rPr>
        <w:t>המעניין</w:t>
      </w:r>
      <w:r w:rsidR="00374753">
        <w:rPr>
          <w:rtl/>
        </w:rPr>
        <w:t xml:space="preserve"> </w:t>
      </w:r>
      <w:r w:rsidRPr="00784950">
        <w:rPr>
          <w:rtl/>
        </w:rPr>
        <w:t>אותך הוא האינטרס הפוליטי של מפלגתך ושל בוחריך ולא מה טוב למדינת ישראל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הרי אתה מקבל לגיטימציה מלאה. זה מה שקרה שלשום בלילה.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אמר את זה? אמר את זה השר המייצג באותו דיון לילי מטעם מפלגת העבודה,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ויצמן</w:t>
      </w:r>
      <w:r w:rsidR="00374753">
        <w:rPr>
          <w:rtl/>
        </w:rPr>
        <w:t xml:space="preserve"> </w:t>
      </w:r>
      <w:r w:rsidRPr="00784950">
        <w:rPr>
          <w:rtl/>
        </w:rPr>
        <w:t>שירי.</w:t>
      </w:r>
      <w:r w:rsidR="00374753">
        <w:rPr>
          <w:rtl/>
        </w:rPr>
        <w:t xml:space="preserve"> </w:t>
      </w:r>
      <w:r w:rsidRPr="00784950">
        <w:rPr>
          <w:rtl/>
        </w:rPr>
        <w:t>תשאלי, כיצד</w:t>
      </w:r>
      <w:r w:rsidR="00374753">
        <w:rPr>
          <w:rtl/>
        </w:rPr>
        <w:t xml:space="preserve"> </w:t>
      </w:r>
      <w:r w:rsidRPr="00784950">
        <w:rPr>
          <w:rtl/>
        </w:rPr>
        <w:t>חבר כנסת שאינו שר מגיע לדיון? משום שאיש משרי</w:t>
      </w:r>
      <w:r w:rsidR="00374753">
        <w:rPr>
          <w:rtl/>
        </w:rPr>
        <w:t xml:space="preserve"> </w:t>
      </w:r>
      <w:r w:rsidRPr="00784950">
        <w:rPr>
          <w:rtl/>
        </w:rPr>
        <w:t>מפלגת</w:t>
      </w:r>
      <w:r w:rsidR="00374753">
        <w:rPr>
          <w:rtl/>
        </w:rPr>
        <w:t xml:space="preserve"> </w:t>
      </w:r>
      <w:r w:rsidRPr="00784950">
        <w:rPr>
          <w:rtl/>
        </w:rPr>
        <w:t>העבודה</w:t>
      </w:r>
      <w:r w:rsidR="00374753">
        <w:rPr>
          <w:rtl/>
        </w:rPr>
        <w:t xml:space="preserve"> </w:t>
      </w:r>
      <w:r w:rsidRPr="00784950">
        <w:rPr>
          <w:rtl/>
        </w:rPr>
        <w:t>לא היה מוכן להשתתף באותו דיון, ויושב</w:t>
      </w:r>
      <w:r w:rsidR="00374753">
        <w:rPr>
          <w:rtl/>
        </w:rPr>
        <w:t>-</w:t>
      </w:r>
      <w:r w:rsidRPr="00784950">
        <w:rPr>
          <w:rtl/>
        </w:rPr>
        <w:t>ראש מפלגת העבודה, בשליחותו</w:t>
      </w:r>
      <w:r w:rsidR="00374753">
        <w:rPr>
          <w:rtl/>
        </w:rPr>
        <w:t xml:space="preserve"> </w:t>
      </w:r>
      <w:r w:rsidRPr="00784950">
        <w:rPr>
          <w:rtl/>
        </w:rPr>
        <w:t>המדינית בניו</w:t>
      </w:r>
      <w:r w:rsidR="00374753">
        <w:rPr>
          <w:rtl/>
        </w:rPr>
        <w:t>-</w:t>
      </w:r>
      <w:r w:rsidRPr="00784950">
        <w:rPr>
          <w:rtl/>
        </w:rPr>
        <w:t>יורק, ביקש מחבר הכנסת ויצמן שירי להשתתף בדיון.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תראי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קרה</w:t>
      </w:r>
      <w:r w:rsidR="00374753">
        <w:rPr>
          <w:rtl/>
        </w:rPr>
        <w:t xml:space="preserve"> </w:t>
      </w:r>
      <w:r w:rsidRPr="00784950">
        <w:rPr>
          <w:rtl/>
        </w:rPr>
        <w:t>פה, אם שמת לב, בתקציב משרד הדתות למשל, שקפץ מהחוברת הכחולה</w:t>
      </w:r>
      <w:r w:rsidR="00374753">
        <w:rPr>
          <w:rtl/>
        </w:rPr>
        <w:t xml:space="preserve"> </w:t>
      </w:r>
      <w:r w:rsidRPr="00784950">
        <w:rPr>
          <w:rtl/>
        </w:rPr>
        <w:t>לחוברת הלבנה ל</w:t>
      </w:r>
      <w:r w:rsidR="00374753">
        <w:rPr>
          <w:rtl/>
        </w:rPr>
        <w:t>-</w:t>
      </w:r>
      <w:r w:rsidRPr="00784950">
        <w:rPr>
          <w:rtl/>
        </w:rPr>
        <w:t>1.722 מיליארד. שאלה יושבת</w:t>
      </w:r>
      <w:r w:rsidR="00374753">
        <w:rPr>
          <w:rtl/>
        </w:rPr>
        <w:t>-</w:t>
      </w:r>
      <w:r w:rsidRPr="00784950">
        <w:rPr>
          <w:rtl/>
        </w:rPr>
        <w:t>הראש היום, האם מישהו קרא את התקציב.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 תיתן לאנשים באמצע הלילה לחשוב כאילו קיבלנו תוספת. אל תגזים.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שמעת, אדוני. מכיוון שעשיתי את שיעורי הבית וקראתי את ספרי התקציב,</w:t>
      </w:r>
      <w:r w:rsidR="00374753">
        <w:rPr>
          <w:rtl/>
        </w:rPr>
        <w:t xml:space="preserve"> </w:t>
      </w:r>
      <w:r w:rsidRPr="00784950">
        <w:rPr>
          <w:rtl/>
        </w:rPr>
        <w:t>מה לעשות, ואתה יודע שגם הגשתי פה כמות נכבדה של 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עשית שיעורי בית.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אומר,</w:t>
      </w:r>
      <w:r w:rsidR="00374753">
        <w:rPr>
          <w:rtl/>
        </w:rPr>
        <w:t xml:space="preserve"> </w:t>
      </w:r>
      <w:r w:rsidRPr="00784950">
        <w:rPr>
          <w:rtl/>
        </w:rPr>
        <w:t>הציבור ישמע וישפוט. אני מוכן לעמוד בבוחן אצלך, אדוני 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הוועדה. תקציב משרד הדתות עלה ל</w:t>
      </w:r>
      <w:r w:rsidR="00374753">
        <w:rPr>
          <w:rtl/>
        </w:rPr>
        <w:t>-</w:t>
      </w:r>
      <w:r w:rsidRPr="00784950">
        <w:rPr>
          <w:rtl/>
        </w:rPr>
        <w:t>1.722 מיליארד.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נשארו לי עוד ארבע דקות. כל הזמן אני נשאל שאלות על</w:t>
      </w:r>
      <w:r w:rsidR="00374753">
        <w:rPr>
          <w:rtl/>
        </w:rPr>
        <w:t>-</w:t>
      </w:r>
      <w:r w:rsidRPr="00784950">
        <w:rPr>
          <w:rtl/>
        </w:rPr>
        <w:t>ידי יושב</w:t>
      </w:r>
      <w:r w:rsidR="00374753">
        <w:rPr>
          <w:rtl/>
        </w:rPr>
        <w:t>-</w:t>
      </w:r>
      <w:r w:rsidRPr="00784950">
        <w:rPr>
          <w:rtl/>
        </w:rPr>
        <w:t>ראש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הוספתי לך את הזמן.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השעון לא עובד פתאום.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בתוספת</w:t>
      </w:r>
      <w:r w:rsidR="00374753">
        <w:rPr>
          <w:rtl/>
        </w:rPr>
        <w:t xml:space="preserve"> </w:t>
      </w:r>
      <w:r w:rsidRPr="00784950">
        <w:rPr>
          <w:rtl/>
        </w:rPr>
        <w:t>זמן פציעות עכשיו, אני מעבר לדקה התשעים. זמן פציעות זה השאלות</w:t>
      </w:r>
      <w:r w:rsidR="00374753">
        <w:rPr>
          <w:rtl/>
        </w:rPr>
        <w:t xml:space="preserve"> </w:t>
      </w:r>
      <w:r w:rsidRPr="00784950">
        <w:rPr>
          <w:rtl/>
        </w:rPr>
        <w:t>שלכם.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פצוע?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אני בריא ברוך השם. זמן פציעות משמעותו: מעבר לתוספת הזמן. השופט במשחק</w:t>
      </w:r>
      <w:r w:rsidR="00374753">
        <w:rPr>
          <w:rtl/>
        </w:rPr>
        <w:t xml:space="preserve"> </w:t>
      </w:r>
      <w:r w:rsidRPr="00784950">
        <w:rPr>
          <w:rtl/>
        </w:rPr>
        <w:t>כדורגל,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ליצמן </w:t>
      </w:r>
      <w:r w:rsidR="00374753">
        <w:rPr>
          <w:rtl/>
        </w:rPr>
        <w:t>–</w:t>
      </w:r>
      <w:r w:rsidRPr="00784950">
        <w:rPr>
          <w:rtl/>
        </w:rPr>
        <w:t xml:space="preserve"> תמיד אני נותן לך דוגמאות מכדורגל </w:t>
      </w:r>
      <w:r w:rsidR="00374753">
        <w:rPr>
          <w:rtl/>
        </w:rPr>
        <w:t>–</w:t>
      </w:r>
      <w:r w:rsidRPr="00784950">
        <w:rPr>
          <w:rtl/>
        </w:rPr>
        <w:t xml:space="preserve"> בגמר המחצית או</w:t>
      </w:r>
      <w:r w:rsidR="00374753">
        <w:rPr>
          <w:rtl/>
        </w:rPr>
        <w:t xml:space="preserve"> </w:t>
      </w:r>
      <w:r w:rsidRPr="00784950">
        <w:rPr>
          <w:rtl/>
        </w:rPr>
        <w:t>בגמר</w:t>
      </w:r>
      <w:r w:rsidR="00374753">
        <w:rPr>
          <w:rtl/>
        </w:rPr>
        <w:t xml:space="preserve"> </w:t>
      </w:r>
      <w:r w:rsidRPr="00784950">
        <w:rPr>
          <w:rtl/>
        </w:rPr>
        <w:t>המשחק</w:t>
      </w:r>
      <w:r w:rsidR="00374753">
        <w:rPr>
          <w:rtl/>
        </w:rPr>
        <w:t xml:space="preserve"> </w:t>
      </w:r>
      <w:r w:rsidRPr="00784950">
        <w:rPr>
          <w:rtl/>
        </w:rPr>
        <w:t>מניף</w:t>
      </w:r>
      <w:r w:rsidR="00374753">
        <w:rPr>
          <w:rtl/>
        </w:rPr>
        <w:t xml:space="preserve"> </w:t>
      </w:r>
      <w:r w:rsidRPr="00784950">
        <w:rPr>
          <w:rtl/>
        </w:rPr>
        <w:t>שלט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דקות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מוסיף בשל זמן פציעות, שהמשחק עמד מלכת.</w:t>
      </w:r>
      <w:r w:rsidR="00374753">
        <w:rPr>
          <w:rtl/>
        </w:rPr>
        <w:t xml:space="preserve"> </w:t>
      </w:r>
      <w:r w:rsidRPr="00784950">
        <w:rPr>
          <w:rtl/>
        </w:rPr>
        <w:t>מכיוון שהנאום שלי עמד מלכת בשל שאלותיך, אני מקבל עכשיו תוספת זמן פציעות.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עברנו כבר את חצות הלילה. על איזו מחצית אתה מדבר?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1.722</w:t>
      </w:r>
      <w:r w:rsidR="00374753">
        <w:rPr>
          <w:rtl/>
        </w:rPr>
        <w:t xml:space="preserve"> </w:t>
      </w:r>
      <w:r w:rsidRPr="00784950">
        <w:rPr>
          <w:rtl/>
        </w:rPr>
        <w:t>מיליארד שקלים בתקציב משרד הדתות הם הביטוי, אותם כספים שהיו מובטחים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שנה</w:t>
      </w:r>
      <w:r w:rsidR="00374753">
        <w:rPr>
          <w:rtl/>
        </w:rPr>
        <w:t xml:space="preserve"> </w:t>
      </w:r>
      <w:r w:rsidRPr="00784950">
        <w:rPr>
          <w:rtl/>
        </w:rPr>
        <w:t>לחרדים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המדינה, בכוח ההסכמים הפוליטיים שנעשו עמם לצורך תמיכתם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לחרדים ולמפלגות הדתיות, גם למפד"ל </w:t>
      </w:r>
      <w:r w:rsidR="00374753">
        <w:rPr>
          <w:rtl/>
        </w:rPr>
        <w:t>–</w:t>
      </w:r>
      <w:r w:rsidRPr="00784950">
        <w:rPr>
          <w:rtl/>
        </w:rPr>
        <w:t xml:space="preserve"> והיו מוקראים על</w:t>
      </w:r>
      <w:r w:rsidR="00374753">
        <w:rPr>
          <w:rtl/>
        </w:rPr>
        <w:t>-</w:t>
      </w:r>
      <w:r w:rsidRPr="00784950">
        <w:rPr>
          <w:rtl/>
        </w:rPr>
        <w:t>ידי שר האוצר פה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אישור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בבסיס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מה קרה? כאשר השנה, למשל, הם לא אפשרו</w:t>
      </w:r>
      <w:r w:rsidR="00374753">
        <w:rPr>
          <w:rtl/>
        </w:rPr>
        <w:t xml:space="preserve"> </w:t>
      </w:r>
      <w:r w:rsidRPr="00784950">
        <w:rPr>
          <w:rtl/>
        </w:rPr>
        <w:t>להעביר</w:t>
      </w:r>
      <w:r w:rsidR="00374753">
        <w:rPr>
          <w:rtl/>
        </w:rPr>
        <w:t xml:space="preserve"> </w:t>
      </w:r>
      <w:r w:rsidRPr="00784950">
        <w:rPr>
          <w:rtl/>
        </w:rPr>
        <w:t>את התקציב והתחילו לעבוד כל חודש על בסיס 1/12 של התקציב, הכספים האלה לא</w:t>
      </w:r>
      <w:r w:rsidR="00374753">
        <w:rPr>
          <w:rtl/>
        </w:rPr>
        <w:t xml:space="preserve"> </w:t>
      </w:r>
      <w:r w:rsidRPr="00784950">
        <w:rPr>
          <w:rtl/>
        </w:rPr>
        <w:t>היו בבסיס והם לא היו מקבלים אותם. הם דרשו להכניסם לבסיס התקציב והם הוכנסו.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קרו</w:t>
      </w:r>
      <w:r w:rsidR="00374753">
        <w:rPr>
          <w:rtl/>
        </w:rPr>
        <w:t xml:space="preserve"> </w:t>
      </w:r>
      <w:r w:rsidRPr="00784950">
        <w:rPr>
          <w:rtl/>
        </w:rPr>
        <w:t>כתוצאה</w:t>
      </w:r>
      <w:r w:rsidR="00374753">
        <w:rPr>
          <w:rtl/>
        </w:rPr>
        <w:t xml:space="preserve"> </w:t>
      </w:r>
      <w:r w:rsidRPr="00784950">
        <w:rPr>
          <w:rtl/>
        </w:rPr>
        <w:t>מכך</w:t>
      </w:r>
      <w:r w:rsidR="00374753">
        <w:rPr>
          <w:rtl/>
        </w:rPr>
        <w:t xml:space="preserve"> </w:t>
      </w:r>
      <w:r w:rsidRPr="00784950">
        <w:rPr>
          <w:rtl/>
        </w:rPr>
        <w:t>שני</w:t>
      </w:r>
      <w:r w:rsidR="00374753">
        <w:rPr>
          <w:rtl/>
        </w:rPr>
        <w:t xml:space="preserve"> </w:t>
      </w:r>
      <w:r w:rsidRPr="00784950">
        <w:rPr>
          <w:rtl/>
        </w:rPr>
        <w:t>דברים.</w:t>
      </w:r>
      <w:r w:rsidR="00374753">
        <w:rPr>
          <w:rtl/>
        </w:rPr>
        <w:t xml:space="preserve"> </w:t>
      </w:r>
      <w:r w:rsidRPr="00784950">
        <w:rPr>
          <w:rtl/>
        </w:rPr>
        <w:t>האחד, תקציבי כל המשרדים קוצצו ואילו בתקציב</w:t>
      </w:r>
      <w:r w:rsidR="00374753">
        <w:rPr>
          <w:rtl/>
        </w:rPr>
        <w:t xml:space="preserve"> </w:t>
      </w:r>
      <w:r w:rsidRPr="00784950">
        <w:rPr>
          <w:rtl/>
        </w:rPr>
        <w:t>החרדים</w:t>
      </w:r>
      <w:r w:rsidR="00374753">
        <w:rPr>
          <w:rtl/>
        </w:rPr>
        <w:t xml:space="preserve"> </w:t>
      </w:r>
      <w:r w:rsidRPr="00784950">
        <w:rPr>
          <w:rtl/>
        </w:rPr>
        <w:t>לא נגעו. יכולים להגיד: לא כך בתקציב החינוך. זה נכון. אבל מה עם התרבות?</w:t>
      </w:r>
      <w:r w:rsidR="00374753">
        <w:rPr>
          <w:rtl/>
        </w:rPr>
        <w:t xml:space="preserve"> </w:t>
      </w: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במשרד המדע, התרבות והספורט היה קיצוץ של 70 מיליון שקלים, ולאחר מכן הוחזרו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קוצצו</w:t>
      </w:r>
      <w:r w:rsidR="00374753">
        <w:rPr>
          <w:rtl/>
        </w:rPr>
        <w:t xml:space="preserve"> </w:t>
      </w:r>
      <w:r w:rsidRPr="00784950">
        <w:rPr>
          <w:rtl/>
        </w:rPr>
        <w:t>40</w:t>
      </w:r>
      <w:r w:rsidR="00374753">
        <w:rPr>
          <w:rtl/>
        </w:rPr>
        <w:t xml:space="preserve"> </w:t>
      </w:r>
      <w:r w:rsidRPr="00784950">
        <w:rPr>
          <w:rtl/>
        </w:rPr>
        <w:t>מיליון</w:t>
      </w:r>
      <w:r w:rsidR="00374753">
        <w:rPr>
          <w:rtl/>
        </w:rPr>
        <w:t xml:space="preserve"> </w:t>
      </w:r>
      <w:r w:rsidRPr="00784950">
        <w:rPr>
          <w:rtl/>
        </w:rPr>
        <w:t>שקלים?</w:t>
      </w:r>
      <w:r w:rsidR="00374753">
        <w:rPr>
          <w:rtl/>
        </w:rPr>
        <w:t xml:space="preserve"> </w:t>
      </w:r>
      <w:r w:rsidRPr="00784950">
        <w:rPr>
          <w:rtl/>
        </w:rPr>
        <w:t>את יודעת ממה קוצצו? מהוועד</w:t>
      </w:r>
      <w:r w:rsidR="00374753">
        <w:rPr>
          <w:rtl/>
        </w:rPr>
        <w:t xml:space="preserve"> </w:t>
      </w:r>
      <w:r w:rsidRPr="00784950">
        <w:rPr>
          <w:rtl/>
        </w:rPr>
        <w:t>האולימפי,</w:t>
      </w:r>
      <w:r w:rsidR="00374753">
        <w:rPr>
          <w:rtl/>
        </w:rPr>
        <w:t xml:space="preserve"> </w:t>
      </w:r>
      <w:r w:rsidRPr="00784950">
        <w:rPr>
          <w:rtl/>
        </w:rPr>
        <w:t>ההכנות</w:t>
      </w:r>
      <w:r w:rsidR="00374753">
        <w:rPr>
          <w:rtl/>
        </w:rPr>
        <w:t xml:space="preserve"> </w:t>
      </w:r>
      <w:r w:rsidRPr="00784950">
        <w:rPr>
          <w:rtl/>
        </w:rPr>
        <w:t>לאולימפיאדה. זה קוצץ, זה לגיטימי, אבל מאולימפיאדת התרבות של</w:t>
      </w:r>
      <w:r w:rsidR="00374753">
        <w:rPr>
          <w:rtl/>
        </w:rPr>
        <w:t xml:space="preserve"> </w:t>
      </w:r>
      <w:r w:rsidRPr="00784950">
        <w:rPr>
          <w:rtl/>
        </w:rPr>
        <w:t>החרדים לא קוצץ שקל. את התיאטרון הלאומי "הבימה", שהחליטה ממשלת ישראל שהגיע הזמן</w:t>
      </w:r>
      <w:r w:rsidR="00374753">
        <w:rPr>
          <w:rtl/>
        </w:rPr>
        <w:t xml:space="preserve"> </w:t>
      </w:r>
      <w:r w:rsidRPr="00784950">
        <w:rPr>
          <w:rtl/>
        </w:rPr>
        <w:t>לשפץ,</w:t>
      </w:r>
      <w:r w:rsidR="00374753">
        <w:rPr>
          <w:rtl/>
        </w:rPr>
        <w:t xml:space="preserve"> </w:t>
      </w:r>
      <w:r w:rsidRPr="00784950">
        <w:rPr>
          <w:rtl/>
        </w:rPr>
        <w:t>היא חתכה ולא יהיה שיפוץ, אבל במוסדות התרבות של החרדים לא נגעו. אני יכול</w:t>
      </w:r>
      <w:r w:rsidR="00374753">
        <w:rPr>
          <w:rtl/>
        </w:rPr>
        <w:t xml:space="preserve"> </w:t>
      </w:r>
      <w:r w:rsidRPr="00784950">
        <w:rPr>
          <w:rtl/>
        </w:rPr>
        <w:t>לתת לך עוד דוגמאות מהסעיפים השונים.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והדבר החמור יותר התברר כאשר הגיש מנכ"ל האוצר לוועדת הכספים את כל התקציבים</w:t>
      </w:r>
      <w:r w:rsidR="00374753">
        <w:rPr>
          <w:rtl/>
        </w:rPr>
        <w:t xml:space="preserve"> </w:t>
      </w:r>
      <w:r w:rsidRPr="00784950">
        <w:rPr>
          <w:rtl/>
        </w:rPr>
        <w:t>שהוכנסו</w:t>
      </w:r>
      <w:r w:rsidR="00374753">
        <w:rPr>
          <w:rtl/>
        </w:rPr>
        <w:t xml:space="preserve"> </w:t>
      </w:r>
      <w:r w:rsidRPr="00784950">
        <w:rPr>
          <w:rtl/>
        </w:rPr>
        <w:t>פנימה.</w:t>
      </w:r>
      <w:r w:rsidR="00374753">
        <w:rPr>
          <w:rtl/>
        </w:rPr>
        <w:t xml:space="preserve"> </w:t>
      </w:r>
      <w:r w:rsidRPr="00784950">
        <w:rPr>
          <w:rtl/>
        </w:rPr>
        <w:t>חבר הכנסת ליצמן, לשיטתו, הודיע להם עוד לפני ארבעה חודשים: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תסתדרו</w:t>
      </w:r>
      <w:r w:rsidR="00374753">
        <w:rPr>
          <w:rtl/>
        </w:rPr>
        <w:t xml:space="preserve"> </w:t>
      </w:r>
      <w:r w:rsidRPr="00784950">
        <w:rPr>
          <w:rtl/>
        </w:rPr>
        <w:t>אתי,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תקציב למדינת ישראל. הם ניסו לנהוג בחוסר יושר. הוא קיבל</w:t>
      </w:r>
      <w:r w:rsidR="00374753">
        <w:rPr>
          <w:rtl/>
        </w:rPr>
        <w:t xml:space="preserve"> </w:t>
      </w:r>
      <w:r w:rsidRPr="00784950">
        <w:rPr>
          <w:rtl/>
        </w:rPr>
        <w:t>הבטחה</w:t>
      </w:r>
      <w:r w:rsidR="00374753">
        <w:rPr>
          <w:rtl/>
        </w:rPr>
        <w:t xml:space="preserve"> </w:t>
      </w:r>
      <w:r w:rsidRPr="00784950">
        <w:rPr>
          <w:rtl/>
        </w:rPr>
        <w:t>מראש הממשלה שאכן דרישתם תמולא, אבל ניסו לטרפד את זה עד לפני יומיים.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הייתי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וראש ממשלה היה עושה לי תרגיל כזה, אחת מהשתיים: או שהייתי</w:t>
      </w:r>
      <w:r w:rsidR="00374753">
        <w:rPr>
          <w:rtl/>
        </w:rPr>
        <w:t xml:space="preserve"> </w:t>
      </w:r>
      <w:r w:rsidRPr="00784950">
        <w:rPr>
          <w:rtl/>
        </w:rPr>
        <w:t>מגיע</w:t>
      </w:r>
      <w:r w:rsidR="00374753">
        <w:rPr>
          <w:rtl/>
        </w:rPr>
        <w:t xml:space="preserve"> </w:t>
      </w:r>
      <w:r w:rsidRPr="00784950">
        <w:rPr>
          <w:rtl/>
        </w:rPr>
        <w:t>אתו</w:t>
      </w:r>
      <w:r w:rsidR="00374753">
        <w:rPr>
          <w:rtl/>
        </w:rPr>
        <w:t xml:space="preserve"> </w:t>
      </w:r>
      <w:r w:rsidRPr="00784950">
        <w:rPr>
          <w:rtl/>
        </w:rPr>
        <w:t>להבנות,</w:t>
      </w:r>
      <w:r w:rsidR="00374753">
        <w:rPr>
          <w:rtl/>
        </w:rPr>
        <w:t xml:space="preserve"> </w:t>
      </w:r>
      <w:r w:rsidRPr="00784950">
        <w:rPr>
          <w:rtl/>
        </w:rPr>
        <w:t>או שהייתי מתפטר. ודאי לא הייתי מתבזה, כך שכאשר מביאים אנשי</w:t>
      </w:r>
      <w:r w:rsidR="00374753">
        <w:rPr>
          <w:rtl/>
        </w:rPr>
        <w:t xml:space="preserve"> </w:t>
      </w:r>
      <w:r w:rsidRPr="00784950">
        <w:rPr>
          <w:rtl/>
        </w:rPr>
        <w:t>משרדי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 יושב חבר הכנסת ליצמן ושואל: האם זה בהתאם לסיכומי ראש הממשלה?</w:t>
      </w:r>
      <w:r w:rsidR="00374753">
        <w:rPr>
          <w:rtl/>
        </w:rPr>
        <w:t xml:space="preserve"> </w:t>
      </w:r>
      <w:r w:rsidRPr="00784950">
        <w:rPr>
          <w:rtl/>
        </w:rPr>
        <w:t>מדוע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בפנים? ואומרים לו: לא, זה לא בפנים. כי ניהלו פה פוליטיקה שכונתית.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שאינו</w:t>
      </w:r>
      <w:r w:rsidR="00374753">
        <w:rPr>
          <w:rtl/>
        </w:rPr>
        <w:t xml:space="preserve"> </w:t>
      </w:r>
      <w:r w:rsidRPr="00784950">
        <w:rPr>
          <w:rtl/>
        </w:rPr>
        <w:t>מופיע</w:t>
      </w:r>
      <w:r w:rsidR="00374753">
        <w:rPr>
          <w:rtl/>
        </w:rPr>
        <w:t xml:space="preserve"> </w:t>
      </w:r>
      <w:r w:rsidRPr="00784950">
        <w:rPr>
          <w:rtl/>
        </w:rPr>
        <w:t>בדיוני</w:t>
      </w:r>
      <w:r w:rsidR="00374753">
        <w:rPr>
          <w:rtl/>
        </w:rPr>
        <w:t xml:space="preserve"> </w:t>
      </w:r>
      <w:r w:rsidRPr="00784950">
        <w:rPr>
          <w:rtl/>
        </w:rPr>
        <w:t>התקציב, מנהל מאחורי הגב פוליטיקה שכונתית, לא</w:t>
      </w:r>
      <w:r w:rsidR="00374753">
        <w:rPr>
          <w:rtl/>
        </w:rPr>
        <w:t xml:space="preserve"> </w:t>
      </w:r>
      <w:r w:rsidRPr="00784950">
        <w:rPr>
          <w:rtl/>
        </w:rPr>
        <w:t>ביושר.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קיבלו</w:t>
      </w:r>
      <w:r w:rsidR="00374753">
        <w:rPr>
          <w:rtl/>
        </w:rPr>
        <w:t xml:space="preserve"> </w:t>
      </w:r>
      <w:r w:rsidRPr="00784950">
        <w:rPr>
          <w:rtl/>
        </w:rPr>
        <w:t>את מה שהובטח להם. אבל מה המשמעות? כאשר שאלתי, חבר הכנסת ליצמן,</w:t>
      </w:r>
      <w:r w:rsidR="00374753">
        <w:rPr>
          <w:rtl/>
        </w:rPr>
        <w:t xml:space="preserve"> </w:t>
      </w: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כתוצאה</w:t>
      </w:r>
      <w:r w:rsidR="00374753">
        <w:rPr>
          <w:rtl/>
        </w:rPr>
        <w:t xml:space="preserve"> </w:t>
      </w:r>
      <w:r w:rsidRPr="00784950">
        <w:rPr>
          <w:rtl/>
        </w:rPr>
        <w:t>מכך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יובא התקציב </w:t>
      </w:r>
      <w:r w:rsidR="00374753">
        <w:rPr>
          <w:rtl/>
        </w:rPr>
        <w:t>–</w:t>
      </w:r>
      <w:r w:rsidRPr="00784950">
        <w:rPr>
          <w:rtl/>
        </w:rPr>
        <w:t xml:space="preserve"> וקרוב לוודאי שאתם וש"ס והמפד"ל</w:t>
      </w:r>
      <w:r w:rsidR="00374753">
        <w:rPr>
          <w:rtl/>
        </w:rPr>
        <w:t xml:space="preserve"> </w:t>
      </w:r>
      <w:r w:rsidRPr="00784950">
        <w:rPr>
          <w:rtl/>
        </w:rPr>
        <w:t>תתמכו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כקואליציה,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כאופוזיציה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האם אתם מתחייבים בזאת שהכול בבסיס</w:t>
      </w:r>
      <w:r w:rsidR="00374753">
        <w:rPr>
          <w:rtl/>
        </w:rPr>
        <w:t xml:space="preserve"> </w:t>
      </w:r>
      <w:r w:rsidRPr="00784950">
        <w:rPr>
          <w:rtl/>
        </w:rPr>
        <w:t>התקציב ואין דרישות פוליטיות?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קרוי: כספים קואליציוניים.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סחיטות</w:t>
      </w:r>
      <w:r w:rsidR="00374753">
        <w:rPr>
          <w:rtl/>
        </w:rPr>
        <w:t xml:space="preserve"> </w:t>
      </w:r>
      <w:r w:rsidRPr="00784950">
        <w:rPr>
          <w:rtl/>
        </w:rPr>
        <w:t>פוליטיות</w:t>
      </w:r>
      <w:r w:rsidR="00374753">
        <w:rPr>
          <w:rtl/>
        </w:rPr>
        <w:t xml:space="preserve"> </w:t>
      </w:r>
      <w:r w:rsidRPr="00784950">
        <w:rPr>
          <w:rtl/>
        </w:rPr>
        <w:t>קואליציוניות, תמורת תמיכה בתקציב. לא בחינוך, שם יש טייס</w:t>
      </w:r>
      <w:r w:rsidR="00374753">
        <w:rPr>
          <w:rtl/>
        </w:rPr>
        <w:t xml:space="preserve"> </w:t>
      </w:r>
      <w:r w:rsidRPr="00784950">
        <w:rPr>
          <w:rtl/>
        </w:rPr>
        <w:t>אוטומטי,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גידול טבעי וכו',</w:t>
      </w:r>
      <w:r w:rsidR="00374753">
        <w:rPr>
          <w:rtl/>
        </w:rPr>
        <w:t xml:space="preserve"> </w:t>
      </w:r>
      <w:r w:rsidRPr="00784950">
        <w:rPr>
          <w:rtl/>
        </w:rPr>
        <w:t>אלא אקסטרות. שיטת דרעי אקסטרה אקסטרה לארג'.</w:t>
      </w:r>
      <w:r w:rsidR="00374753">
        <w:rPr>
          <w:rtl/>
        </w:rPr>
        <w:t xml:space="preserve"> </w:t>
      </w:r>
      <w:r w:rsidRPr="00784950">
        <w:rPr>
          <w:rtl/>
        </w:rPr>
        <w:t>פירושו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דבר: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שבלעדי</w:t>
      </w:r>
      <w:r w:rsidR="00374753">
        <w:rPr>
          <w:rtl/>
        </w:rPr>
        <w:t xml:space="preserve"> </w:t>
      </w:r>
      <w:r w:rsidRPr="00784950">
        <w:rPr>
          <w:rtl/>
        </w:rPr>
        <w:t>אין רוב, אני עכשיו בא עם דרישות חדשות ופותח</w:t>
      </w:r>
      <w:r w:rsidR="00374753">
        <w:rPr>
          <w:rtl/>
        </w:rPr>
        <w:t xml:space="preserve"> </w:t>
      </w:r>
      <w:r w:rsidRPr="00784950">
        <w:rPr>
          <w:rtl/>
        </w:rPr>
        <w:t>רשימה מחוץ לתקציב.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יודעת,</w:t>
      </w:r>
      <w:r w:rsidR="00374753">
        <w:rPr>
          <w:rtl/>
        </w:rPr>
        <w:t xml:space="preserve"> </w:t>
      </w:r>
      <w:r w:rsidRPr="00784950">
        <w:rPr>
          <w:rtl/>
        </w:rPr>
        <w:t>גברתי,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היו כספים ייחודיים. גמרו עם הכספים הייחודיים והם</w:t>
      </w:r>
      <w:r w:rsidR="00374753">
        <w:rPr>
          <w:rtl/>
        </w:rPr>
        <w:t xml:space="preserve"> </w:t>
      </w:r>
      <w:r w:rsidRPr="00784950">
        <w:rPr>
          <w:rtl/>
        </w:rPr>
        <w:t>הוכנסו</w:t>
      </w:r>
      <w:r w:rsidR="00374753">
        <w:rPr>
          <w:rtl/>
        </w:rPr>
        <w:t xml:space="preserve"> </w:t>
      </w:r>
      <w:r w:rsidRPr="00784950">
        <w:rPr>
          <w:rtl/>
        </w:rPr>
        <w:t>לבסיס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לאחר</w:t>
      </w:r>
      <w:r w:rsidR="00374753">
        <w:rPr>
          <w:rtl/>
        </w:rPr>
        <w:t xml:space="preserve"> </w:t>
      </w:r>
      <w:r w:rsidRPr="00784950">
        <w:rPr>
          <w:rtl/>
        </w:rPr>
        <w:t>מכן הגיעו הדרישות הקואליציוניות.</w:t>
      </w:r>
      <w:r w:rsidR="00374753">
        <w:rPr>
          <w:rtl/>
        </w:rPr>
        <w:t xml:space="preserve"> </w:t>
      </w:r>
      <w:r w:rsidRPr="00784950">
        <w:rPr>
          <w:rtl/>
        </w:rPr>
        <w:t>נגמרו הדרישות</w:t>
      </w:r>
      <w:r w:rsidR="00374753">
        <w:rPr>
          <w:rtl/>
        </w:rPr>
        <w:t xml:space="preserve"> </w:t>
      </w:r>
      <w:r w:rsidRPr="00784950">
        <w:rPr>
          <w:rtl/>
        </w:rPr>
        <w:t>הקואליציוניות, נכנסו לבסיס התקציב. באיזה סרט נהיה בשנה הבאה?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שלנו, ועכשיו גם זה שלנו.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בא אליהם בטענות.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 יש סוחטים, יש גם נסחטים. יושב</w:t>
      </w:r>
      <w:r w:rsidR="00374753">
        <w:rPr>
          <w:rtl/>
        </w:rPr>
        <w:t>-</w:t>
      </w:r>
      <w:r w:rsidRPr="00784950">
        <w:rPr>
          <w:rtl/>
        </w:rPr>
        <w:t>ראש הקואליציה זאב בוים מייצג מפלגות של</w:t>
      </w:r>
      <w:r w:rsidR="00374753">
        <w:rPr>
          <w:rtl/>
        </w:rPr>
        <w:t xml:space="preserve"> </w:t>
      </w:r>
      <w:r w:rsidRPr="00784950">
        <w:rPr>
          <w:rtl/>
        </w:rPr>
        <w:t>84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כנסת.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תורידי את 22 חברי הכנסת החרדים </w:t>
      </w:r>
      <w:r w:rsidR="00374753">
        <w:rPr>
          <w:rtl/>
        </w:rPr>
        <w:t>–</w:t>
      </w:r>
      <w:r w:rsidRPr="00784950">
        <w:rPr>
          <w:rtl/>
        </w:rPr>
        <w:t xml:space="preserve"> 62 חברי כנסת שהסכימו להיסחט.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טייס אוטומטי לא חל על דתות.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 היושבת</w:t>
      </w:r>
      <w:r w:rsidR="00374753">
        <w:rPr>
          <w:rtl/>
        </w:rPr>
        <w:t>-</w:t>
      </w:r>
      <w:r w:rsidRPr="00784950">
        <w:rPr>
          <w:rtl/>
        </w:rPr>
        <w:t>ראש, אמרתי לך קודם שהבעיה הגדולה של הממשלה הזאת היא האמינות.</w:t>
      </w:r>
      <w:r w:rsidR="00374753">
        <w:rPr>
          <w:rtl/>
        </w:rPr>
        <w:t xml:space="preserve"> </w:t>
      </w:r>
      <w:r w:rsidRPr="00784950">
        <w:rPr>
          <w:rtl/>
        </w:rPr>
        <w:t>ציין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ליצמן, למשל, את נושא הסטודנטים. ממשלת ישראל החליטה בהחלטת</w:t>
      </w:r>
      <w:r w:rsidR="00374753">
        <w:rPr>
          <w:rtl/>
        </w:rPr>
        <w:t xml:space="preserve"> </w:t>
      </w:r>
      <w:r w:rsidRPr="00784950">
        <w:rPr>
          <w:rtl/>
        </w:rPr>
        <w:t>מחליטים לאמץ את דוח</w:t>
      </w:r>
      <w:r w:rsidR="00374753">
        <w:rPr>
          <w:rtl/>
        </w:rPr>
        <w:t>-</w:t>
      </w:r>
      <w:r w:rsidRPr="00784950">
        <w:rPr>
          <w:rtl/>
        </w:rPr>
        <w:t>וינוגרד.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תגיד מלה טובה, על שכינסתי את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תיכף אגיד גם את המלה הטובה.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הבנתי</w:t>
      </w:r>
      <w:r w:rsidR="00374753">
        <w:rPr>
          <w:rtl/>
        </w:rPr>
        <w:t xml:space="preserve"> </w:t>
      </w:r>
      <w:r w:rsidRPr="00784950">
        <w:rPr>
          <w:rtl/>
        </w:rPr>
        <w:t>שזה סיכום של חבר הכנסת זנדברג עם שר האוצר. או שעכשיו פתאום יש הרבה</w:t>
      </w:r>
      <w:r w:rsidR="00374753">
        <w:rPr>
          <w:rtl/>
        </w:rPr>
        <w:t xml:space="preserve"> </w:t>
      </w:r>
      <w:r w:rsidRPr="00784950">
        <w:rPr>
          <w:rtl/>
        </w:rPr>
        <w:t>אבות?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גברתי. בלי כינוס של הוועדה היום לא היה מתחיל כלום.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</w:t>
      </w:r>
      <w:r w:rsidR="00374753">
        <w:rPr>
          <w:rtl/>
        </w:rPr>
        <w:t xml:space="preserve"> </w:t>
      </w:r>
      <w:r w:rsidRPr="00784950">
        <w:rPr>
          <w:rtl/>
        </w:rPr>
        <w:t>לך שהמנצח האמיתי של התקציב הזה הוא חבר הכנסת יעקב ליצמן, וזה נכון.</w:t>
      </w:r>
      <w:r w:rsidR="00374753">
        <w:rPr>
          <w:rtl/>
        </w:rPr>
        <w:t xml:space="preserve"> </w:t>
      </w:r>
      <w:r w:rsidRPr="00784950">
        <w:rPr>
          <w:rtl/>
        </w:rPr>
        <w:t>אותו דבר גם בעניין הסטודנטים.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ברגע שאתה משבח אותי, זמנך עבר.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כאשר הממשלה הזאת החליטה לבטל את דוח</w:t>
      </w:r>
      <w:r w:rsidR="00374753">
        <w:rPr>
          <w:rtl/>
        </w:rPr>
        <w:t>-</w:t>
      </w:r>
      <w:r w:rsidRPr="00784950">
        <w:rPr>
          <w:rtl/>
        </w:rPr>
        <w:t xml:space="preserve">וינוגרד, שאמר שיורידו </w:t>
      </w:r>
      <w:r w:rsidR="00374753" w:rsidRPr="00784950">
        <w:rPr>
          <w:rtl/>
        </w:rPr>
        <w:t>14</w:t>
      </w:r>
      <w:r w:rsidR="00374753">
        <w:rPr>
          <w:rtl/>
        </w:rPr>
        <w:t>%</w:t>
      </w:r>
      <w:r w:rsidRPr="00784950">
        <w:rPr>
          <w:rtl/>
        </w:rPr>
        <w:t xml:space="preserve"> משכר הלימוד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בשנה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ובשנה</w:t>
      </w:r>
      <w:r w:rsidR="00374753">
        <w:rPr>
          <w:rtl/>
        </w:rPr>
        <w:t xml:space="preserve"> </w:t>
      </w:r>
      <w:r w:rsidRPr="00784950">
        <w:rPr>
          <w:rtl/>
        </w:rPr>
        <w:t>הבאה</w:t>
      </w:r>
      <w:r w:rsidR="00374753">
        <w:rPr>
          <w:rtl/>
        </w:rPr>
        <w:t xml:space="preserve"> </w:t>
      </w:r>
      <w:r w:rsidR="00374753" w:rsidRPr="00784950">
        <w:rPr>
          <w:rtl/>
        </w:rPr>
        <w:t>9</w:t>
      </w:r>
      <w:r w:rsidR="00374753">
        <w:rPr>
          <w:rtl/>
        </w:rPr>
        <w:t>%</w:t>
      </w:r>
      <w:r w:rsidRPr="00784950">
        <w:rPr>
          <w:rtl/>
        </w:rPr>
        <w:t>, היתה התמרדות כללית של חברי 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כנגד</w:t>
      </w:r>
      <w:r w:rsidR="00374753">
        <w:rPr>
          <w:rtl/>
        </w:rPr>
        <w:t xml:space="preserve"> </w:t>
      </w:r>
      <w:r w:rsidRPr="00784950">
        <w:rPr>
          <w:rtl/>
        </w:rPr>
        <w:t>התופעה</w:t>
      </w:r>
      <w:r w:rsidR="00374753">
        <w:rPr>
          <w:rtl/>
        </w:rPr>
        <w:t xml:space="preserve"> </w:t>
      </w:r>
      <w:r w:rsidRPr="00784950">
        <w:rPr>
          <w:rtl/>
        </w:rPr>
        <w:t>הזאת, שבעצם ממשלה מסירה את התחייבויותיה. היא קיבלה החלטת</w:t>
      </w:r>
      <w:r w:rsidR="00374753">
        <w:rPr>
          <w:rtl/>
        </w:rPr>
        <w:t xml:space="preserve"> </w:t>
      </w:r>
      <w:r w:rsidRPr="00784950">
        <w:rPr>
          <w:rtl/>
        </w:rPr>
        <w:t>מחליטים.</w:t>
      </w:r>
      <w:r w:rsidR="00374753">
        <w:rPr>
          <w:rtl/>
        </w:rPr>
        <w:t xml:space="preserve"> </w:t>
      </w:r>
      <w:r w:rsidRPr="00784950">
        <w:rPr>
          <w:rtl/>
        </w:rPr>
        <w:t>אומנם</w:t>
      </w:r>
      <w:r w:rsidR="00374753">
        <w:rPr>
          <w:rtl/>
        </w:rPr>
        <w:t xml:space="preserve"> </w:t>
      </w:r>
      <w:r w:rsidRPr="00784950">
        <w:rPr>
          <w:rtl/>
        </w:rPr>
        <w:t>הסטודנטים</w:t>
      </w:r>
      <w:r w:rsidR="00374753">
        <w:rPr>
          <w:rtl/>
        </w:rPr>
        <w:t xml:space="preserve"> </w:t>
      </w:r>
      <w:r w:rsidRPr="00784950">
        <w:rPr>
          <w:rtl/>
        </w:rPr>
        <w:t>שמאלנים,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כמה סטודנטים ימניים ויש כמה</w:t>
      </w:r>
      <w:r w:rsidR="00374753">
        <w:rPr>
          <w:rtl/>
        </w:rPr>
        <w:t xml:space="preserve"> </w:t>
      </w:r>
      <w:r w:rsidRPr="00784950">
        <w:rPr>
          <w:rtl/>
        </w:rPr>
        <w:t>סטודנטים צפוניים ודרומיים, יש מכל הקשת הפוליטית. הפרת ההתחייבות היא הדבר החמור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ראה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ליצמן שרוב חברי הוועדה חושבים שנעשה פה עוול, כינס את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והגיע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להסכם עם האוצר, שבשנת 2003 </w:t>
      </w:r>
      <w:r w:rsidR="00374753">
        <w:rPr>
          <w:rtl/>
        </w:rPr>
        <w:t>–</w:t>
      </w:r>
      <w:r w:rsidRPr="00784950">
        <w:rPr>
          <w:rtl/>
        </w:rPr>
        <w:t xml:space="preserve"> הוא ציין את זה </w:t>
      </w:r>
      <w:r w:rsidR="00374753">
        <w:rPr>
          <w:rtl/>
        </w:rPr>
        <w:t>–</w:t>
      </w:r>
      <w:r w:rsidRPr="00784950">
        <w:rPr>
          <w:rtl/>
        </w:rPr>
        <w:t xml:space="preserve"> בכל אופן יופחת </w:t>
      </w:r>
      <w:r w:rsidR="00374753" w:rsidRPr="00784950">
        <w:rPr>
          <w:rtl/>
        </w:rPr>
        <w:t>3</w:t>
      </w:r>
      <w:r w:rsidR="00374753">
        <w:rPr>
          <w:rtl/>
        </w:rPr>
        <w:t xml:space="preserve">% </w:t>
      </w:r>
      <w:r w:rsidRPr="00784950">
        <w:rPr>
          <w:rtl/>
        </w:rPr>
        <w:t>משכר הלימוד של הסטודנטים.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ההפרה</w:t>
      </w:r>
      <w:r w:rsidR="00374753">
        <w:rPr>
          <w:rtl/>
        </w:rPr>
        <w:t xml:space="preserve"> </w:t>
      </w:r>
      <w:r w:rsidRPr="00784950">
        <w:rPr>
          <w:rtl/>
        </w:rPr>
        <w:t>הראשונה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אמינות</w:t>
      </w:r>
      <w:r w:rsidR="00374753">
        <w:rPr>
          <w:rtl/>
        </w:rPr>
        <w:t xml:space="preserve"> </w:t>
      </w:r>
      <w:r w:rsidRPr="00784950">
        <w:rPr>
          <w:rtl/>
        </w:rPr>
        <w:t>הממשלה.</w:t>
      </w:r>
      <w:r w:rsidR="00374753">
        <w:rPr>
          <w:rtl/>
        </w:rPr>
        <w:t xml:space="preserve"> </w:t>
      </w:r>
      <w:r w:rsidRPr="00784950">
        <w:rPr>
          <w:rtl/>
        </w:rPr>
        <w:t>ברגע שהריבון, הממשלה, חוזר</w:t>
      </w:r>
      <w:r w:rsidR="00374753">
        <w:rPr>
          <w:rtl/>
        </w:rPr>
        <w:t xml:space="preserve"> </w:t>
      </w:r>
      <w:r w:rsidRPr="00784950">
        <w:rPr>
          <w:rtl/>
        </w:rPr>
        <w:t>מהסכמים</w:t>
      </w:r>
      <w:r w:rsidR="00374753">
        <w:rPr>
          <w:rtl/>
        </w:rPr>
        <w:t xml:space="preserve"> </w:t>
      </w:r>
      <w:r w:rsidRPr="00784950">
        <w:rPr>
          <w:rtl/>
        </w:rPr>
        <w:t>חתומים,</w:t>
      </w:r>
      <w:r w:rsidR="00374753">
        <w:rPr>
          <w:rtl/>
        </w:rPr>
        <w:t xml:space="preserve"> </w:t>
      </w: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להאמין לו. ברגע שאיבדת את אמינותך, איש לא מוכן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אתך</w:t>
      </w:r>
      <w:r w:rsidR="00374753">
        <w:rPr>
          <w:rtl/>
        </w:rPr>
        <w:t xml:space="preserve"> </w:t>
      </w:r>
      <w:r w:rsidRPr="00784950">
        <w:rPr>
          <w:rtl/>
        </w:rPr>
        <w:t>עסקים.</w:t>
      </w:r>
      <w:r w:rsidR="00374753">
        <w:rPr>
          <w:rtl/>
        </w:rPr>
        <w:t xml:space="preserve"> </w:t>
      </w:r>
      <w:r w:rsidRPr="00784950">
        <w:rPr>
          <w:rtl/>
        </w:rPr>
        <w:t>הממשלה הזאת,</w:t>
      </w:r>
      <w:r w:rsidR="00374753">
        <w:rPr>
          <w:rtl/>
        </w:rPr>
        <w:t xml:space="preserve"> </w:t>
      </w:r>
      <w:r w:rsidRPr="00784950">
        <w:rPr>
          <w:rtl/>
        </w:rPr>
        <w:t>ביודעין ובכוונת מכוון, מובילה למצב, שאיש לא</w:t>
      </w:r>
      <w:r w:rsidR="00374753">
        <w:rPr>
          <w:rtl/>
        </w:rPr>
        <w:t xml:space="preserve"> </w:t>
      </w:r>
      <w:r w:rsidRPr="00784950">
        <w:rPr>
          <w:rtl/>
        </w:rPr>
        <w:t>יאמין לריבון, שחתימה עם אוצר מדינת היהודים שווה כקליפת השום. זאת המשמעות.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מסכם, יש בחוברת הזאת, שהתכוונתי לדבר עליה בסיבוב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אך לצערי בשל קוצר הזמן נבצר ממני, עוד שורה רבה מאוד של הסתייגויות שהגשנו</w:t>
      </w:r>
      <w:r w:rsidR="00374753">
        <w:rPr>
          <w:rtl/>
        </w:rPr>
        <w:t xml:space="preserve"> </w:t>
      </w:r>
      <w:r w:rsidRPr="00784950">
        <w:rPr>
          <w:rtl/>
        </w:rPr>
        <w:t>לתקציב.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לך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דבר אחד. הכנסנו פה הסתייגות אחת: עמותת מיט"ל, המטפלת בילדים</w:t>
      </w:r>
      <w:r w:rsidR="00374753">
        <w:rPr>
          <w:rtl/>
        </w:rPr>
        <w:t xml:space="preserve"> </w:t>
      </w:r>
      <w:r w:rsidRPr="00784950">
        <w:rPr>
          <w:rtl/>
        </w:rPr>
        <w:t>נפגעי</w:t>
      </w:r>
      <w:r w:rsidR="00374753">
        <w:rPr>
          <w:rtl/>
        </w:rPr>
        <w:t xml:space="preserve"> </w:t>
      </w:r>
      <w:r w:rsidRPr="00784950">
        <w:rPr>
          <w:rtl/>
        </w:rPr>
        <w:t>תקיפה מינית.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כאשר פניתי אל שר העבודה והרווחה </w:t>
      </w:r>
      <w:r w:rsidR="00374753">
        <w:rPr>
          <w:rtl/>
        </w:rPr>
        <w:t>–</w:t>
      </w:r>
      <w:r w:rsidRPr="00784950">
        <w:rPr>
          <w:rtl/>
        </w:rPr>
        <w:t xml:space="preserve"> יש שם מיליון שקל גירעון</w:t>
      </w:r>
      <w:r w:rsidR="00374753">
        <w:rPr>
          <w:rtl/>
        </w:rPr>
        <w:t xml:space="preserve"> –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התרצה והוסיף מתקציבו 200,000 שקלים.</w:t>
      </w:r>
      <w:r w:rsidR="00374753">
        <w:rPr>
          <w:rtl/>
        </w:rPr>
        <w:t xml:space="preserve"> </w:t>
      </w:r>
      <w:r w:rsidRPr="00784950">
        <w:rPr>
          <w:rtl/>
        </w:rPr>
        <w:t>אנחנו מבקשים פה להוסיף 1.5 מיליון</w:t>
      </w:r>
      <w:r w:rsidR="00374753">
        <w:rPr>
          <w:rtl/>
        </w:rPr>
        <w:t xml:space="preserve"> </w:t>
      </w:r>
      <w:r w:rsidRPr="00784950">
        <w:rPr>
          <w:rtl/>
        </w:rPr>
        <w:t>שקל</w:t>
      </w:r>
      <w:r w:rsidR="00374753">
        <w:rPr>
          <w:rtl/>
        </w:rPr>
        <w:t xml:space="preserve"> </w:t>
      </w:r>
      <w:r w:rsidRPr="00784950">
        <w:rPr>
          <w:rtl/>
        </w:rPr>
        <w:t>לעמותה הזאת.</w:t>
      </w:r>
      <w:r w:rsidR="00374753">
        <w:rPr>
          <w:rtl/>
        </w:rPr>
        <w:t xml:space="preserve"> </w:t>
      </w:r>
      <w:r w:rsidRPr="00784950">
        <w:rPr>
          <w:rtl/>
        </w:rPr>
        <w:t>אגב, יש בטיפולה הרבה מאוד ילדים חרדים וחילונים, מכל הסוגים.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מטפלת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800</w:t>
      </w:r>
      <w:r w:rsidR="00374753">
        <w:rPr>
          <w:rtl/>
        </w:rPr>
        <w:t xml:space="preserve"> </w:t>
      </w:r>
      <w:r w:rsidRPr="00784950">
        <w:rPr>
          <w:rtl/>
        </w:rPr>
        <w:t>ילדים</w:t>
      </w:r>
      <w:r w:rsidR="00374753">
        <w:rPr>
          <w:rtl/>
        </w:rPr>
        <w:t xml:space="preserve"> </w:t>
      </w:r>
      <w:r w:rsidRPr="00784950">
        <w:rPr>
          <w:rtl/>
        </w:rPr>
        <w:t>נפגעי תקיפה מינית.</w:t>
      </w:r>
      <w:r w:rsidR="00374753">
        <w:rPr>
          <w:rtl/>
        </w:rPr>
        <w:t xml:space="preserve"> </w:t>
      </w:r>
      <w:r w:rsidRPr="00784950">
        <w:rPr>
          <w:rtl/>
        </w:rPr>
        <w:t>זה היה גם בוועדת העבודה והרווחה.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העבודה והרווחה דוד טל ניסה לעזור לנו להעביר את ההסתייגות הזאת,</w:t>
      </w:r>
      <w:r w:rsidR="00374753">
        <w:rPr>
          <w:rtl/>
        </w:rPr>
        <w:t xml:space="preserve"> </w:t>
      </w:r>
      <w:r w:rsidRPr="00784950">
        <w:rPr>
          <w:rtl/>
        </w:rPr>
        <w:t>ללא הצלחה.</w:t>
      </w:r>
      <w:r w:rsidR="00374753">
        <w:rPr>
          <w:rtl/>
        </w:rPr>
        <w:t xml:space="preserve"> </w:t>
      </w:r>
      <w:r w:rsidRPr="00784950">
        <w:rPr>
          <w:rtl/>
        </w:rPr>
        <w:t>אולי תהיה טיפת יראת אלוהים בלבה של הכנסת הזאת, אדוני יושב</w:t>
      </w:r>
      <w:r w:rsidR="00374753">
        <w:rPr>
          <w:rtl/>
        </w:rPr>
        <w:t>-</w:t>
      </w:r>
      <w:r w:rsidRPr="00784950">
        <w:rPr>
          <w:rtl/>
        </w:rPr>
        <w:t>ראש ועדת</w:t>
      </w:r>
      <w:r w:rsidR="00374753">
        <w:rPr>
          <w:rtl/>
        </w:rPr>
        <w:t xml:space="preserve"> </w:t>
      </w:r>
      <w:r w:rsidRPr="00784950">
        <w:rPr>
          <w:rtl/>
        </w:rPr>
        <w:t>הכספים, ולפחות את המחווה הזאת היא תעשה. תודה, גברתי.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נחום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לנגנטל. לרשותך חמש דקות. אחריו </w:t>
      </w:r>
      <w:r w:rsidR="00374753">
        <w:rPr>
          <w:rtl/>
        </w:rPr>
        <w:t>–</w:t>
      </w:r>
      <w:r w:rsidRPr="00784950">
        <w:rPr>
          <w:rtl/>
        </w:rPr>
        <w:t xml:space="preserve"> חבר הכנסת</w:t>
      </w:r>
      <w:r w:rsidR="00374753">
        <w:rPr>
          <w:rtl/>
        </w:rPr>
        <w:t xml:space="preserve"> </w:t>
      </w:r>
      <w:r w:rsidRPr="00784950">
        <w:rPr>
          <w:rtl/>
        </w:rPr>
        <w:t>מרדכי משעני.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עמיתי חברי הכנסת, לא ראוי לו לתקציב מדינת ישראל שבשעה</w:t>
      </w:r>
      <w:r w:rsidR="00374753">
        <w:rPr>
          <w:rtl/>
        </w:rPr>
        <w:t xml:space="preserve"> </w:t>
      </w:r>
      <w:r w:rsidRPr="00784950">
        <w:rPr>
          <w:rtl/>
        </w:rPr>
        <w:t>02:00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יבוא לידי ביטוי. אני נמצא בבית הזה בסך הכול שלוש שנים. אני לא רוצה</w:t>
      </w:r>
      <w:r w:rsidR="00374753">
        <w:rPr>
          <w:rtl/>
        </w:rPr>
        <w:t xml:space="preserve"> </w:t>
      </w:r>
      <w:r w:rsidRPr="00784950">
        <w:rPr>
          <w:rtl/>
        </w:rPr>
        <w:t>להטיח</w:t>
      </w:r>
      <w:r w:rsidR="00374753">
        <w:rPr>
          <w:rtl/>
        </w:rPr>
        <w:t xml:space="preserve"> </w:t>
      </w:r>
      <w:r w:rsidRPr="00784950">
        <w:rPr>
          <w:rtl/>
        </w:rPr>
        <w:t>באיש,</w:t>
      </w:r>
      <w:r w:rsidR="00374753">
        <w:rPr>
          <w:rtl/>
        </w:rPr>
        <w:t xml:space="preserve"> </w:t>
      </w:r>
      <w:r w:rsidRPr="00784950">
        <w:rPr>
          <w:rtl/>
        </w:rPr>
        <w:t>וודאי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ביושב</w:t>
      </w:r>
      <w:r w:rsidR="00374753">
        <w:rPr>
          <w:rtl/>
        </w:rPr>
        <w:t>-</w:t>
      </w:r>
      <w:r w:rsidRPr="00784950">
        <w:rPr>
          <w:rtl/>
        </w:rPr>
        <w:t>ראש ועדת הכספים, האשמות על כך שהוא עשה את הדבר</w:t>
      </w:r>
      <w:r w:rsidR="00374753">
        <w:rPr>
          <w:rtl/>
        </w:rPr>
        <w:t xml:space="preserve"> </w:t>
      </w:r>
      <w:r w:rsidRPr="00784950">
        <w:rPr>
          <w:rtl/>
        </w:rPr>
        <w:t>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בוים, אתה בכלל לא מופיע ברשימה.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ישראל כץ מופיע.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 אבל מה, אתה ישראל כץ? רזית קצת.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כמה זמן מדבר לנגנטל? חמש דקות? אז אני אדבר אחריו.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פתאום אתה?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מחליף את ישראל כץ.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ישראל כץ. זאב בוים אחרי מוחמד כנעאן. חבר הכנסת לנגנטל, עכשיו אני</w:t>
      </w:r>
      <w:r w:rsidR="00374753">
        <w:rPr>
          <w:rtl/>
        </w:rPr>
        <w:t xml:space="preserve"> </w:t>
      </w:r>
      <w:r w:rsidRPr="00784950">
        <w:rPr>
          <w:rtl/>
        </w:rPr>
        <w:t>מאפסת לך ותאמר מה שאתה רוצה, בנדיבותי.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אחזור</w:t>
      </w:r>
      <w:r w:rsidR="00374753">
        <w:rPr>
          <w:rtl/>
        </w:rPr>
        <w:t xml:space="preserve"> </w:t>
      </w:r>
      <w:r w:rsidRPr="00784950">
        <w:rPr>
          <w:rtl/>
        </w:rPr>
        <w:t>ואומר,</w:t>
      </w:r>
      <w:r w:rsidR="00374753">
        <w:rPr>
          <w:rtl/>
        </w:rPr>
        <w:t xml:space="preserve"> </w:t>
      </w:r>
      <w:r w:rsidRPr="00784950">
        <w:rPr>
          <w:rtl/>
        </w:rPr>
        <w:t>מאוד לא ראוי לתקציב מדינת ישראל להיות נדון בשעה שכזאת. 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ותיק</w:t>
      </w:r>
      <w:r w:rsidR="00374753">
        <w:rPr>
          <w:rtl/>
        </w:rPr>
        <w:t xml:space="preserve"> </w:t>
      </w:r>
      <w:r w:rsidRPr="00784950">
        <w:rPr>
          <w:rtl/>
        </w:rPr>
        <w:t>בבית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אפילו לא שלוש שנים כאן, אבל בקדנציה הזאת ישבנו כאן,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 הציג את תקציב המדינה, שר האוצר השיב לו, 90</w:t>
      </w:r>
      <w:r w:rsidR="00503761">
        <w:rPr>
          <w:rFonts w:hint="cs"/>
          <w:rtl/>
        </w:rPr>
        <w:t>-</w:t>
      </w:r>
      <w:r w:rsidRPr="00784950">
        <w:rPr>
          <w:rtl/>
        </w:rPr>
        <w:t>80 חברי כנסת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נוכחים</w:t>
      </w:r>
      <w:r w:rsidR="00374753">
        <w:rPr>
          <w:rtl/>
        </w:rPr>
        <w:t xml:space="preserve"> </w:t>
      </w:r>
      <w:r w:rsidRPr="00784950">
        <w:rPr>
          <w:rtl/>
        </w:rPr>
        <w:t>במליאה.</w:t>
      </w:r>
      <w:r w:rsidR="00374753">
        <w:rPr>
          <w:rtl/>
        </w:rPr>
        <w:t xml:space="preserve"> </w:t>
      </w:r>
      <w:r w:rsidRPr="00784950">
        <w:rPr>
          <w:rtl/>
        </w:rPr>
        <w:t>אני לא מזכיר את החגיגיות שאיבדנו כבר בתקציב המדינה, שבכל</w:t>
      </w:r>
      <w:r w:rsidR="00374753">
        <w:rPr>
          <w:rtl/>
        </w:rPr>
        <w:t xml:space="preserve"> </w:t>
      </w:r>
      <w:r w:rsidRPr="00784950">
        <w:rPr>
          <w:rtl/>
        </w:rPr>
        <w:t>אופן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משהו.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02:00</w:t>
      </w:r>
      <w:r w:rsidR="00374753">
        <w:rPr>
          <w:rtl/>
        </w:rPr>
        <w:t xml:space="preserve"> </w:t>
      </w:r>
      <w:r w:rsidRPr="00784950">
        <w:rPr>
          <w:rtl/>
        </w:rPr>
        <w:t>להציג תקציב, כאשר שלושה</w:t>
      </w:r>
      <w:r w:rsidR="00374753">
        <w:rPr>
          <w:rtl/>
        </w:rPr>
        <w:t>-</w:t>
      </w:r>
      <w:r w:rsidRPr="00784950">
        <w:rPr>
          <w:rtl/>
        </w:rPr>
        <w:t>ארבעה אנשים נמצאים כאן כדי</w:t>
      </w:r>
      <w:r w:rsidR="00374753">
        <w:rPr>
          <w:rtl/>
        </w:rPr>
        <w:t xml:space="preserve"> </w:t>
      </w:r>
      <w:r w:rsidRPr="00784950">
        <w:rPr>
          <w:rtl/>
        </w:rPr>
        <w:t>להשיב</w:t>
      </w:r>
      <w:r w:rsidR="00374753">
        <w:rPr>
          <w:rtl/>
        </w:rPr>
        <w:t xml:space="preserve"> </w:t>
      </w:r>
      <w:r w:rsidRPr="00784950">
        <w:rPr>
          <w:rtl/>
        </w:rPr>
        <w:t>עליו,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להתדיין</w:t>
      </w:r>
      <w:r w:rsidR="00374753">
        <w:rPr>
          <w:rtl/>
        </w:rPr>
        <w:t xml:space="preserve"> </w:t>
      </w:r>
      <w:r w:rsidRPr="00784950">
        <w:rPr>
          <w:rtl/>
        </w:rPr>
        <w:t>עליו,</w:t>
      </w:r>
      <w:r w:rsidR="00374753">
        <w:rPr>
          <w:rtl/>
        </w:rPr>
        <w:t xml:space="preserve"> </w:t>
      </w:r>
      <w:r w:rsidRPr="00784950">
        <w:rPr>
          <w:rtl/>
        </w:rPr>
        <w:t>וב</w:t>
      </w:r>
      <w:r w:rsidR="00374753">
        <w:rPr>
          <w:rtl/>
        </w:rPr>
        <w:t>-</w:t>
      </w:r>
      <w:r w:rsidRPr="00784950">
        <w:rPr>
          <w:rtl/>
        </w:rPr>
        <w:t>08:00</w:t>
      </w:r>
      <w:r w:rsidR="00374753">
        <w:rPr>
          <w:rtl/>
        </w:rPr>
        <w:t xml:space="preserve"> </w:t>
      </w:r>
      <w:r w:rsidRPr="00784950">
        <w:rPr>
          <w:rtl/>
        </w:rPr>
        <w:t>לגמור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הדיון?</w:t>
      </w:r>
      <w:r w:rsidR="00374753">
        <w:rPr>
          <w:rtl/>
        </w:rPr>
        <w:t xml:space="preserve"> </w:t>
      </w:r>
      <w:r w:rsidRPr="00784950">
        <w:rPr>
          <w:rtl/>
        </w:rPr>
        <w:t>זה בעצם, גברתי</w:t>
      </w:r>
      <w:r w:rsidR="00374753">
        <w:rPr>
          <w:rtl/>
        </w:rPr>
        <w:t xml:space="preserve"> </w:t>
      </w:r>
      <w:r w:rsidRPr="00784950">
        <w:rPr>
          <w:rtl/>
        </w:rPr>
        <w:t>היושבת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מראה איך המדינה מתייחסת לתקציב של עצמה. זה לא קשור כלל לכנסת.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אומר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משהו שהוא הרבה יותר מהותי, שתקציב המדינה, גם קברניטי המדינה מבינים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תקציב אמיתי. אם הוא היה תקציב אמיתי, הם היו מתייחסים אליו בכבוד גדול</w:t>
      </w:r>
      <w:r w:rsidR="00374753">
        <w:rPr>
          <w:rtl/>
        </w:rPr>
        <w:t xml:space="preserve"> </w:t>
      </w:r>
      <w:r w:rsidRPr="00784950">
        <w:rPr>
          <w:rtl/>
        </w:rPr>
        <w:t>יותר.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י' נאות: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זה תקציב שרק בלילה צריך להגיש אותו?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אני אומר, גברתי היושבת</w:t>
      </w:r>
      <w:r w:rsidR="00374753">
        <w:rPr>
          <w:rtl/>
        </w:rPr>
        <w:t>-</w:t>
      </w:r>
      <w:r w:rsidRPr="00784950">
        <w:rPr>
          <w:rtl/>
        </w:rPr>
        <w:t>ראש, שהתקציב הזה איננו תקציב אמיתי? כי כל אדם</w:t>
      </w:r>
      <w:r w:rsidR="00374753">
        <w:rPr>
          <w:rtl/>
        </w:rPr>
        <w:t xml:space="preserve"> </w:t>
      </w:r>
      <w:r w:rsidRPr="00784950">
        <w:rPr>
          <w:rtl/>
        </w:rPr>
        <w:t>יודע שהוא בנוי מהנחות יסוד שאין להן מקום. כל אדם יודע שאין ברירה, יצטרכו להגיע</w:t>
      </w:r>
      <w:r w:rsidR="00374753">
        <w:rPr>
          <w:rtl/>
        </w:rPr>
        <w:t xml:space="preserve"> </w:t>
      </w:r>
      <w:r w:rsidRPr="00784950">
        <w:rPr>
          <w:rtl/>
        </w:rPr>
        <w:t>לבית הזה פעם נוספת כדי לשנות את הכללים, כי על בסיס האקסיומות של התקציב הזה אין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לדבר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 שזה לא יחזיק מעמד יותר מאשר חודש</w:t>
      </w:r>
      <w:r w:rsidR="00374753">
        <w:rPr>
          <w:rtl/>
        </w:rPr>
        <w:t>-</w:t>
      </w:r>
      <w:r w:rsidRPr="00784950">
        <w:rPr>
          <w:rtl/>
        </w:rPr>
        <w:t>חודשיים, כי צריך לעשות קיצוץ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אמיתי יותר והחלוקה לא יכולה להיות עוד הפעם </w:t>
      </w:r>
      <w:r w:rsidR="00381B80">
        <w:t>flat</w:t>
      </w:r>
      <w:r w:rsidRPr="00784950">
        <w:rPr>
          <w:rtl/>
        </w:rPr>
        <w:t>, גברתי.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אביא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דוגמה</w:t>
      </w:r>
      <w:r w:rsidR="00374753">
        <w:rPr>
          <w:rtl/>
        </w:rPr>
        <w:t xml:space="preserve"> </w:t>
      </w:r>
      <w:r w:rsidRPr="00784950">
        <w:rPr>
          <w:rtl/>
        </w:rPr>
        <w:t>אחת.</w:t>
      </w:r>
      <w:r w:rsidR="00374753">
        <w:rPr>
          <w:rtl/>
        </w:rPr>
        <w:t xml:space="preserve"> </w:t>
      </w:r>
      <w:r w:rsidRPr="00784950">
        <w:rPr>
          <w:rtl/>
        </w:rPr>
        <w:t>לפני חודשיים הופיעה שרת החינוך של מדינת ישראל בפני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והסבירה,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מקצצים</w:t>
      </w:r>
      <w:r w:rsidR="00374753">
        <w:rPr>
          <w:rtl/>
        </w:rPr>
        <w:t xml:space="preserve"> </w:t>
      </w:r>
      <w:r w:rsidRPr="00784950">
        <w:rPr>
          <w:rtl/>
        </w:rPr>
        <w:t>חצי מיליארד שקל, לא יהיה אפשר לחנך במדינה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היא לא תוכל להיות שרת החינוך עוד. אחרי זה הגיעו לאיזו פשרה, ואחרי הפשרה</w:t>
      </w:r>
      <w:r w:rsidR="00374753">
        <w:rPr>
          <w:rtl/>
        </w:rPr>
        <w:t xml:space="preserve"> </w:t>
      </w:r>
      <w:r w:rsidRPr="00784950">
        <w:rPr>
          <w:rtl/>
        </w:rPr>
        <w:t>הורידו</w:t>
      </w:r>
      <w:r w:rsidR="00374753">
        <w:rPr>
          <w:rtl/>
        </w:rPr>
        <w:t xml:space="preserve"> </w:t>
      </w:r>
      <w:r w:rsidRPr="00784950">
        <w:rPr>
          <w:rtl/>
        </w:rPr>
        <w:t>לה</w:t>
      </w:r>
      <w:r w:rsidR="00374753">
        <w:rPr>
          <w:rtl/>
        </w:rPr>
        <w:t xml:space="preserve"> </w:t>
      </w:r>
      <w:r w:rsidRPr="00784950">
        <w:rPr>
          <w:rtl/>
        </w:rPr>
        <w:t>340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מיליון שקל. אתמול עשו 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 xml:space="preserve"> קיצוץ </w:t>
      </w:r>
      <w:r w:rsidR="00381B80">
        <w:t>flat</w:t>
      </w:r>
      <w:r w:rsidRPr="00784950">
        <w:rPr>
          <w:rtl/>
        </w:rPr>
        <w:t xml:space="preserve"> בתקציב כל המדינה. זה הביא</w:t>
      </w:r>
      <w:r w:rsidR="00374753">
        <w:rPr>
          <w:rtl/>
        </w:rPr>
        <w:t xml:space="preserve"> </w:t>
      </w:r>
      <w:r w:rsidRPr="00784950">
        <w:rPr>
          <w:rtl/>
        </w:rPr>
        <w:t>לקיצוץ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עוד 94 מיליון שקל בשוטף של משרד החינוך. כמה זה 340 ועוד 94? אז איך</w:t>
      </w:r>
      <w:r w:rsidR="00374753">
        <w:rPr>
          <w:rtl/>
        </w:rPr>
        <w:t xml:space="preserve"> </w:t>
      </w:r>
      <w:r w:rsidRPr="00784950">
        <w:rPr>
          <w:rtl/>
        </w:rPr>
        <w:t>עכשיו היא יכולה להיות שרת החינוך?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הנושא</w:t>
      </w:r>
      <w:r w:rsidR="00374753">
        <w:rPr>
          <w:rtl/>
        </w:rPr>
        <w:t xml:space="preserve"> </w:t>
      </w:r>
      <w:r w:rsidRPr="00784950">
        <w:rPr>
          <w:rtl/>
        </w:rPr>
        <w:t>של ה</w:t>
      </w:r>
      <w:r w:rsidR="00374753">
        <w:rPr>
          <w:rtl/>
        </w:rPr>
        <w:t>-</w:t>
      </w:r>
      <w:r w:rsidR="00381B80">
        <w:t>flat</w:t>
      </w:r>
      <w:r w:rsidRPr="00784950">
        <w:rPr>
          <w:rtl/>
        </w:rPr>
        <w:t xml:space="preserve"> בכל המשרדים, אי</w:t>
      </w:r>
      <w:r w:rsidR="00374753">
        <w:rPr>
          <w:rtl/>
        </w:rPr>
        <w:t>-</w:t>
      </w:r>
      <w:r w:rsidRPr="00784950">
        <w:rPr>
          <w:rtl/>
        </w:rPr>
        <w:t>אפשר לעשות את זה יותר. צריך לעשות גם</w:t>
      </w:r>
      <w:r w:rsidR="00374753">
        <w:rPr>
          <w:rtl/>
        </w:rPr>
        <w:t xml:space="preserve"> </w:t>
      </w:r>
      <w:r w:rsidRPr="00784950">
        <w:rPr>
          <w:rtl/>
        </w:rPr>
        <w:t>שיקולים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ומה חשוב פחות. זאת הבעיה המרכזית של תקציב המדינה.</w:t>
      </w:r>
      <w:r w:rsidR="00374753">
        <w:rPr>
          <w:rtl/>
        </w:rPr>
        <w:t xml:space="preserve"> </w:t>
      </w:r>
      <w:r w:rsidRPr="00784950">
        <w:rPr>
          <w:rtl/>
        </w:rPr>
        <w:t>יצטרכו להגיע לכאן, לכנסת.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שיהיה קשה מאוד לנהל תקציב ללא רזרבה, אבל יותר מכך, לנהל תקציב, לא רק</w:t>
      </w:r>
      <w:r w:rsidR="00374753">
        <w:rPr>
          <w:rtl/>
        </w:rPr>
        <w:t xml:space="preserve"> </w:t>
      </w:r>
      <w:r w:rsidRPr="00784950">
        <w:rPr>
          <w:rtl/>
        </w:rPr>
        <w:t>ללא רזרבה, אלא לנהל תקציב מדינה כשאתה בונה על הכנסות ממסים בסדר גודל הרבה יותר</w:t>
      </w:r>
      <w:r w:rsidR="00374753">
        <w:rPr>
          <w:rtl/>
        </w:rPr>
        <w:t xml:space="preserve"> </w:t>
      </w:r>
      <w:r w:rsidRPr="00784950">
        <w:rPr>
          <w:rtl/>
        </w:rPr>
        <w:t>גדול</w:t>
      </w:r>
      <w:r w:rsidR="00374753">
        <w:rPr>
          <w:rtl/>
        </w:rPr>
        <w:t xml:space="preserve"> </w:t>
      </w:r>
      <w:r w:rsidRPr="00784950">
        <w:rPr>
          <w:rtl/>
        </w:rPr>
        <w:t>מהביצוע של החודשים האחרונים.</w:t>
      </w:r>
      <w:r w:rsidR="00374753">
        <w:rPr>
          <w:rtl/>
        </w:rPr>
        <w:t xml:space="preserve"> </w:t>
      </w:r>
      <w:r w:rsidRPr="00784950">
        <w:rPr>
          <w:rtl/>
        </w:rPr>
        <w:t>הרי כולם צריכים לדעת, שאם בשנה שעברה אנשים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שילמו</w:t>
      </w:r>
      <w:r w:rsidR="00374753">
        <w:rPr>
          <w:rtl/>
        </w:rPr>
        <w:t xml:space="preserve"> </w:t>
      </w:r>
      <w:r w:rsidRPr="00784950">
        <w:rPr>
          <w:rtl/>
        </w:rPr>
        <w:t>איכשהו</w:t>
      </w:r>
      <w:r w:rsidR="00374753">
        <w:rPr>
          <w:rtl/>
        </w:rPr>
        <w:t xml:space="preserve"> </w:t>
      </w:r>
      <w:r w:rsidRPr="00784950">
        <w:rPr>
          <w:rtl/>
        </w:rPr>
        <w:t>מסים,</w:t>
      </w:r>
      <w:r w:rsidR="00374753">
        <w:rPr>
          <w:rtl/>
        </w:rPr>
        <w:t xml:space="preserve"> </w:t>
      </w:r>
      <w:r w:rsidRPr="00784950">
        <w:rPr>
          <w:rtl/>
        </w:rPr>
        <w:t>השנה במקדמות הכול ירד.</w:t>
      </w:r>
      <w:r w:rsidR="00374753">
        <w:rPr>
          <w:rtl/>
        </w:rPr>
        <w:t xml:space="preserve"> </w:t>
      </w:r>
      <w:r w:rsidRPr="00784950">
        <w:rPr>
          <w:rtl/>
        </w:rPr>
        <w:t>זאת לא רק בעיה תזרימית, חבר</w:t>
      </w:r>
      <w:r w:rsidR="00374753">
        <w:rPr>
          <w:rtl/>
        </w:rPr>
        <w:t xml:space="preserve"> </w:t>
      </w:r>
      <w:r w:rsidRPr="00784950">
        <w:rPr>
          <w:rtl/>
        </w:rPr>
        <w:t>הכנסת וילן. זאת לא רק בעיה תזרימית, זו בעיית אמת כבר בתקציב עצמו.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ולכן,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עמיתי חברי הכנסת, אני מבין ללבו של שר האוצר, שלא</w:t>
      </w:r>
      <w:r w:rsidR="00374753">
        <w:rPr>
          <w:rtl/>
        </w:rPr>
        <w:t xml:space="preserve"> </w:t>
      </w:r>
      <w:r w:rsidRPr="00784950">
        <w:rPr>
          <w:rtl/>
        </w:rPr>
        <w:t>היתה ברירה, וזה כבר הגיע לשלב שעברנו את חודש דצמבר ועברנו את חודש ינואר, וצריך</w:t>
      </w:r>
      <w:r w:rsidR="00374753">
        <w:rPr>
          <w:rtl/>
        </w:rPr>
        <w:t xml:space="preserve"> </w:t>
      </w:r>
      <w:r w:rsidRPr="00784950">
        <w:rPr>
          <w:rtl/>
        </w:rPr>
        <w:t>להסתדר עם האנשים על מנת שיהיה איזה בסיס לשינוי, או שתהיה איזו תוכנית. לכן הוגש</w:t>
      </w:r>
      <w:r w:rsidR="00374753">
        <w:rPr>
          <w:rtl/>
        </w:rPr>
        <w:t xml:space="preserve"> </w:t>
      </w:r>
      <w:r w:rsidRPr="00784950">
        <w:rPr>
          <w:rtl/>
        </w:rPr>
        <w:t>התקציב כפי שהוגש.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אומר כאן שאנחנו נצטרך לדעת </w:t>
      </w:r>
      <w:r w:rsidR="00374753">
        <w:rPr>
          <w:rtl/>
        </w:rPr>
        <w:t>–</w:t>
      </w:r>
      <w:r w:rsidRPr="00784950">
        <w:rPr>
          <w:rtl/>
        </w:rPr>
        <w:t xml:space="preserve"> וזה חשוב מאוד לדעת </w:t>
      </w:r>
      <w:r w:rsidR="00374753">
        <w:rPr>
          <w:rtl/>
        </w:rPr>
        <w:t>–</w:t>
      </w:r>
      <w:r w:rsidRPr="00784950">
        <w:rPr>
          <w:rtl/>
        </w:rPr>
        <w:t xml:space="preserve"> שלא יהיה אפשר</w:t>
      </w:r>
      <w:r w:rsidR="00374753">
        <w:rPr>
          <w:rtl/>
        </w:rPr>
        <w:t xml:space="preserve"> </w:t>
      </w:r>
      <w:r w:rsidRPr="00784950">
        <w:rPr>
          <w:rtl/>
        </w:rPr>
        <w:t>להתייחס ברצינות לתקציב, כי תקציב שמוגש ב</w:t>
      </w:r>
      <w:r w:rsidR="00374753">
        <w:rPr>
          <w:rtl/>
        </w:rPr>
        <w:t>-</w:t>
      </w:r>
      <w:r w:rsidRPr="00784950">
        <w:rPr>
          <w:rtl/>
        </w:rPr>
        <w:t>02:00 גם במהות שלו הוא תקציב לא בדיוק</w:t>
      </w:r>
      <w:r w:rsidR="00374753">
        <w:rPr>
          <w:rtl/>
        </w:rPr>
        <w:t xml:space="preserve"> </w:t>
      </w:r>
      <w:r w:rsidRPr="00784950">
        <w:rPr>
          <w:rtl/>
        </w:rPr>
        <w:t>רציני.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 הכנסת זאב בוים,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(בשם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פרופסור</w:t>
      </w:r>
      <w:r w:rsidR="00374753">
        <w:rPr>
          <w:rtl/>
        </w:rPr>
        <w:t xml:space="preserve"> </w:t>
      </w:r>
      <w:r w:rsidRPr="00784950">
        <w:rPr>
          <w:rtl/>
        </w:rPr>
        <w:t>יהודית נאות, חבר הכנסת וילן,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משעני,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נחום</w:t>
      </w:r>
      <w:r w:rsidR="00374753">
        <w:rPr>
          <w:rtl/>
        </w:rPr>
        <w:t xml:space="preserve"> </w:t>
      </w:r>
      <w:r w:rsidRPr="00784950">
        <w:rPr>
          <w:rtl/>
        </w:rPr>
        <w:t>לנגנטל,</w:t>
      </w:r>
      <w:r w:rsidR="00374753">
        <w:rPr>
          <w:rtl/>
        </w:rPr>
        <w:t xml:space="preserve"> </w:t>
      </w:r>
      <w:r w:rsidRPr="00784950">
        <w:rPr>
          <w:rtl/>
        </w:rPr>
        <w:t>ואחרון חביב במליאה הזאת ברגע זה,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כנעאן,</w:t>
      </w:r>
      <w:r w:rsidR="00374753">
        <w:rPr>
          <w:rtl/>
        </w:rPr>
        <w:t xml:space="preserve"> </w:t>
      </w:r>
      <w:r w:rsidRPr="00784950">
        <w:rPr>
          <w:rtl/>
        </w:rPr>
        <w:t>בוקר</w:t>
      </w:r>
      <w:r w:rsidR="00374753">
        <w:rPr>
          <w:rtl/>
        </w:rPr>
        <w:t xml:space="preserve"> </w:t>
      </w:r>
      <w:r w:rsidRPr="00784950">
        <w:rPr>
          <w:rtl/>
        </w:rPr>
        <w:t>טוב</w:t>
      </w:r>
      <w:r w:rsidR="00374753">
        <w:rPr>
          <w:rtl/>
        </w:rPr>
        <w:t xml:space="preserve"> </w:t>
      </w:r>
      <w:r w:rsidRPr="00784950">
        <w:rPr>
          <w:rtl/>
        </w:rPr>
        <w:t>לכולם. זה בוקר של יום חדש, שאני מקווה שבמהלכו</w:t>
      </w:r>
      <w:r w:rsidR="00374753">
        <w:rPr>
          <w:rtl/>
        </w:rPr>
        <w:t xml:space="preserve"> </w:t>
      </w:r>
      <w:r w:rsidRPr="00784950">
        <w:rPr>
          <w:rtl/>
        </w:rPr>
        <w:t>אפשר יהיה לבשר לעם ישראל, שיש סוף סוף למדינת ישראל תקציב לשנת 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אומר "סוף סוף", כי זה לא משנה אם מדובר בקואליציה או באופוזיציה, לו רק</w:t>
      </w:r>
      <w:r w:rsidR="00374753">
        <w:rPr>
          <w:rtl/>
        </w:rPr>
        <w:t xml:space="preserve"> </w:t>
      </w:r>
      <w:r w:rsidRPr="00784950">
        <w:rPr>
          <w:rtl/>
        </w:rPr>
        <w:t>משום</w:t>
      </w:r>
      <w:r w:rsidR="00374753">
        <w:rPr>
          <w:rtl/>
        </w:rPr>
        <w:t xml:space="preserve"> </w:t>
      </w:r>
      <w:r w:rsidRPr="00784950">
        <w:rPr>
          <w:rtl/>
        </w:rPr>
        <w:t>האיחור שבו תאשר הכנסת את התקציב, בלי קשר לעמדות הפוליטיות של קואליציה או</w:t>
      </w:r>
      <w:r w:rsidR="00374753">
        <w:rPr>
          <w:rtl/>
        </w:rPr>
        <w:t xml:space="preserve"> </w:t>
      </w:r>
      <w:r w:rsidRPr="00784950">
        <w:rPr>
          <w:rtl/>
        </w:rPr>
        <w:t>אופוזיציה.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נדמה לי שכל אזרח בישראל צריך להצטער על כך שהתקציב</w:t>
      </w:r>
      <w:r w:rsidR="00374753">
        <w:rPr>
          <w:rtl/>
        </w:rPr>
        <w:t xml:space="preserve"> </w:t>
      </w:r>
      <w:r w:rsidRPr="00784950">
        <w:rPr>
          <w:rtl/>
        </w:rPr>
        <w:t>מוגש באיחור. ראוי היה שהתקציב הזה יוגש במועדו, ב</w:t>
      </w:r>
      <w:r w:rsidR="00374753">
        <w:rPr>
          <w:rtl/>
        </w:rPr>
        <w:t>-</w:t>
      </w:r>
      <w:r w:rsidRPr="00784950">
        <w:rPr>
          <w:rtl/>
        </w:rPr>
        <w:t>31 בדצמבר של השנה שחלפה.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אגב,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 וחברי הכנסת, אני כבר אמרתי מעל לדוכן הזה, שנדמה לי</w:t>
      </w:r>
      <w:r w:rsidR="00374753">
        <w:rPr>
          <w:rtl/>
        </w:rPr>
        <w:t xml:space="preserve"> </w:t>
      </w:r>
      <w:r w:rsidRPr="00784950">
        <w:rPr>
          <w:rtl/>
        </w:rPr>
        <w:t>שראוי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שנתקן את החוק. משום מה, חשבנו פעם שראוי לתת איזה </w:t>
      </w:r>
      <w:r w:rsidR="00381B80">
        <w:t>buffer</w:t>
      </w:r>
      <w:r w:rsidRPr="00784950">
        <w:rPr>
          <w:rtl/>
        </w:rPr>
        <w:t xml:space="preserve"> של זמן לממשלה </w:t>
      </w:r>
      <w:r w:rsidR="00374753">
        <w:rPr>
          <w:rtl/>
        </w:rPr>
        <w:t xml:space="preserve">– </w:t>
      </w:r>
      <w:r w:rsidRPr="00784950">
        <w:rPr>
          <w:rtl/>
        </w:rPr>
        <w:t>שמסיבות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כאלה או אחרות לא הצליחה להעביר את התקציב במועדו </w:t>
      </w:r>
      <w:r w:rsidR="00374753">
        <w:rPr>
          <w:rtl/>
        </w:rPr>
        <w:t>–</w:t>
      </w:r>
      <w:r w:rsidRPr="00784950">
        <w:rPr>
          <w:rtl/>
        </w:rPr>
        <w:t xml:space="preserve"> של שלושה חודשים, עד</w:t>
      </w:r>
      <w:r w:rsidR="00374753">
        <w:rPr>
          <w:rtl/>
        </w:rPr>
        <w:t xml:space="preserve"> </w:t>
      </w:r>
      <w:r w:rsidRPr="00784950">
        <w:rPr>
          <w:rtl/>
        </w:rPr>
        <w:t>31</w:t>
      </w:r>
      <w:r w:rsidR="00374753">
        <w:rPr>
          <w:rtl/>
        </w:rPr>
        <w:t xml:space="preserve"> </w:t>
      </w:r>
      <w:r w:rsidRPr="00784950">
        <w:rPr>
          <w:rtl/>
        </w:rPr>
        <w:t>במרס,</w:t>
      </w:r>
      <w:r w:rsidR="00374753">
        <w:rPr>
          <w:rtl/>
        </w:rPr>
        <w:t xml:space="preserve"> </w:t>
      </w:r>
      <w:r w:rsidRPr="00784950">
        <w:rPr>
          <w:rtl/>
        </w:rPr>
        <w:t>ואם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לא העבירה תקציב, תלך הממשלה לעולם שכולו טוב, ואני אומר זאת</w:t>
      </w:r>
      <w:r w:rsidR="00374753">
        <w:rPr>
          <w:rtl/>
        </w:rPr>
        <w:t xml:space="preserve"> </w:t>
      </w:r>
      <w:r w:rsidRPr="00784950">
        <w:rPr>
          <w:rtl/>
        </w:rPr>
        <w:t>בלשון הציורית הפוליטית כמובן, ותבואנה בחירות.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שאין צורך ב</w:t>
      </w:r>
      <w:r w:rsidR="00374753">
        <w:rPr>
          <w:rtl/>
        </w:rPr>
        <w:t>-</w:t>
      </w:r>
      <w:r w:rsidR="00381B80">
        <w:t>buffer</w:t>
      </w:r>
      <w:r w:rsidRPr="00784950">
        <w:rPr>
          <w:rtl/>
        </w:rPr>
        <w:t>, אני לא רואה שהוא מועיל במשהו.</w:t>
      </w:r>
      <w:r w:rsidR="00374753">
        <w:rPr>
          <w:rtl/>
        </w:rPr>
        <w:t xml:space="preserve"> </w:t>
      </w:r>
      <w:r w:rsidRPr="00784950">
        <w:rPr>
          <w:rtl/>
        </w:rPr>
        <w:t>אני רק רואה</w:t>
      </w:r>
      <w:r w:rsidR="00374753">
        <w:rPr>
          <w:rtl/>
        </w:rPr>
        <w:t xml:space="preserve"> </w:t>
      </w:r>
      <w:r w:rsidRPr="00784950">
        <w:rPr>
          <w:rtl/>
        </w:rPr>
        <w:t>שהוא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מזיק,</w:t>
      </w:r>
      <w:r w:rsidR="00374753">
        <w:rPr>
          <w:rtl/>
        </w:rPr>
        <w:t xml:space="preserve"> </w:t>
      </w:r>
      <w:r w:rsidRPr="00784950">
        <w:rPr>
          <w:rtl/>
        </w:rPr>
        <w:t>כי התקופה הזאת שאנחנו חווים מאז סוף שנת 2001 ובמרוצת החודש,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וקצת עד להעברת התקציב היום, החודש האחרון הזה לא היה </w:t>
      </w:r>
      <w:r w:rsidR="00374753">
        <w:rPr>
          <w:rtl/>
        </w:rPr>
        <w:t>–</w:t>
      </w:r>
      <w:r w:rsidRPr="00784950">
        <w:rPr>
          <w:rtl/>
        </w:rPr>
        <w:t xml:space="preserve"> הייתי אומר בלשון המעטה </w:t>
      </w:r>
      <w:r w:rsidR="00374753">
        <w:rPr>
          <w:rtl/>
        </w:rPr>
        <w:t xml:space="preserve">– </w:t>
      </w:r>
      <w:r w:rsidRPr="00784950">
        <w:rPr>
          <w:rtl/>
        </w:rPr>
        <w:t>לתפארתה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מדינת</w:t>
      </w:r>
      <w:r w:rsidR="00374753">
        <w:rPr>
          <w:rtl/>
        </w:rPr>
        <w:t xml:space="preserve"> </w:t>
      </w:r>
      <w:r w:rsidRPr="00784950">
        <w:rPr>
          <w:rtl/>
        </w:rPr>
        <w:t>ישראל, לתפארתה של הקואליציה ולתפארתו של הבית הזה.</w:t>
      </w:r>
      <w:r w:rsidR="00374753">
        <w:rPr>
          <w:rtl/>
        </w:rPr>
        <w:t xml:space="preserve"> </w:t>
      </w:r>
      <w:r w:rsidRPr="00784950">
        <w:rPr>
          <w:rtl/>
        </w:rPr>
        <w:t>זה מביא</w:t>
      </w:r>
      <w:r w:rsidR="00374753">
        <w:rPr>
          <w:rtl/>
        </w:rPr>
        <w:t xml:space="preserve"> </w:t>
      </w:r>
      <w:r w:rsidRPr="00784950">
        <w:rPr>
          <w:rtl/>
        </w:rPr>
        <w:t>אותי</w:t>
      </w:r>
      <w:r w:rsidR="00374753">
        <w:rPr>
          <w:rtl/>
        </w:rPr>
        <w:t xml:space="preserve"> </w:t>
      </w:r>
      <w:r w:rsidRPr="00784950">
        <w:rPr>
          <w:rtl/>
        </w:rPr>
        <w:t>לחשוב, שאין צורך ב</w:t>
      </w:r>
      <w:r w:rsidR="00374753">
        <w:rPr>
          <w:rtl/>
        </w:rPr>
        <w:t>-</w:t>
      </w:r>
      <w:r w:rsidR="00381B80">
        <w:t>buffer</w:t>
      </w:r>
      <w:r w:rsidRPr="00784950">
        <w:rPr>
          <w:rtl/>
        </w:rPr>
        <w:t xml:space="preserve"> הזה.</w:t>
      </w:r>
      <w:r w:rsidR="00374753">
        <w:rPr>
          <w:rtl/>
        </w:rPr>
        <w:t xml:space="preserve"> </w:t>
      </w:r>
      <w:r w:rsidRPr="00784950">
        <w:rPr>
          <w:rtl/>
        </w:rPr>
        <w:t>אם יהיה תאריך קובע, ברור, ידוע, אחד, בלי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להאריך</w:t>
      </w:r>
      <w:r w:rsidR="00374753">
        <w:rPr>
          <w:rtl/>
        </w:rPr>
        <w:t xml:space="preserve"> </w:t>
      </w:r>
      <w:r w:rsidRPr="00784950">
        <w:rPr>
          <w:rtl/>
        </w:rPr>
        <w:t>או לשחק עם התאריך הזה, כולם יצטרכו להתיישר. כל המפלגות, בוודאי</w:t>
      </w:r>
      <w:r w:rsidR="00374753">
        <w:rPr>
          <w:rtl/>
        </w:rPr>
        <w:t xml:space="preserve"> </w:t>
      </w:r>
      <w:r w:rsidRPr="00784950">
        <w:rPr>
          <w:rtl/>
        </w:rPr>
        <w:t>בקואליציה,</w:t>
      </w:r>
      <w:r w:rsidR="00374753">
        <w:rPr>
          <w:rtl/>
        </w:rPr>
        <w:t xml:space="preserve"> </w:t>
      </w:r>
      <w:r w:rsidRPr="00784950">
        <w:rPr>
          <w:rtl/>
        </w:rPr>
        <w:t>והממשלה</w:t>
      </w:r>
      <w:r w:rsidR="00374753">
        <w:rPr>
          <w:rtl/>
        </w:rPr>
        <w:t xml:space="preserve"> </w:t>
      </w:r>
      <w:r w:rsidRPr="00784950">
        <w:rPr>
          <w:rtl/>
        </w:rPr>
        <w:t>יצטרכו</w:t>
      </w:r>
      <w:r w:rsidR="00374753">
        <w:rPr>
          <w:rtl/>
        </w:rPr>
        <w:t xml:space="preserve"> </w:t>
      </w:r>
      <w:r w:rsidRPr="00784950">
        <w:rPr>
          <w:rtl/>
        </w:rPr>
        <w:t>להתיישר על תאריך קובע אחד. אני חושב שזה יהיה יותר</w:t>
      </w:r>
      <w:r w:rsidR="00374753">
        <w:rPr>
          <w:rtl/>
        </w:rPr>
        <w:t xml:space="preserve"> </w:t>
      </w:r>
      <w:r w:rsidRPr="00784950">
        <w:rPr>
          <w:rtl/>
        </w:rPr>
        <w:t>נכון.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יותר טוב לבריאותו של המשק ולבריאותו של התקציב, ולכן</w:t>
      </w:r>
      <w:r w:rsidR="00374753">
        <w:rPr>
          <w:rtl/>
        </w:rPr>
        <w:t xml:space="preserve"> </w:t>
      </w:r>
      <w:r w:rsidRPr="00784950">
        <w:rPr>
          <w:rtl/>
        </w:rPr>
        <w:t>ראוי</w:t>
      </w:r>
      <w:r w:rsidR="00374753">
        <w:rPr>
          <w:rtl/>
        </w:rPr>
        <w:t xml:space="preserve"> </w:t>
      </w:r>
      <w:r w:rsidRPr="00784950">
        <w:rPr>
          <w:rtl/>
        </w:rPr>
        <w:t>לחשוב</w:t>
      </w:r>
      <w:r w:rsidR="00374753">
        <w:rPr>
          <w:rtl/>
        </w:rPr>
        <w:t xml:space="preserve"> </w:t>
      </w:r>
      <w:r w:rsidRPr="00784950">
        <w:rPr>
          <w:rtl/>
        </w:rPr>
        <w:t>בכובד</w:t>
      </w:r>
      <w:r w:rsidR="00374753">
        <w:rPr>
          <w:rtl/>
        </w:rPr>
        <w:t xml:space="preserve"> 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לחוקק,</w:t>
      </w:r>
      <w:r w:rsidR="00374753">
        <w:rPr>
          <w:rtl/>
        </w:rPr>
        <w:t xml:space="preserve"> </w:t>
      </w:r>
      <w:r w:rsidRPr="00784950">
        <w:rPr>
          <w:rtl/>
        </w:rPr>
        <w:t>או לתקן, את החוק הזה ולבטל את הרעיון שלא עומד</w:t>
      </w:r>
      <w:r w:rsidR="00374753">
        <w:rPr>
          <w:rtl/>
        </w:rPr>
        <w:t xml:space="preserve"> </w:t>
      </w:r>
      <w:r w:rsidRPr="00784950">
        <w:rPr>
          <w:rtl/>
        </w:rPr>
        <w:t>במבחן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התאריך</w:t>
      </w:r>
      <w:r w:rsidR="00374753">
        <w:rPr>
          <w:rtl/>
        </w:rPr>
        <w:t xml:space="preserve"> </w:t>
      </w:r>
      <w:r w:rsidRPr="00784950">
        <w:rPr>
          <w:rtl/>
        </w:rPr>
        <w:t>הנוסף.</w:t>
      </w:r>
      <w:r w:rsidR="00374753">
        <w:rPr>
          <w:rtl/>
        </w:rPr>
        <w:t xml:space="preserve"> </w:t>
      </w:r>
      <w:r w:rsidRPr="00784950">
        <w:rPr>
          <w:rtl/>
        </w:rPr>
        <w:t>פשוט אין צורך בו, ואפילו הייתי אומר שהוא מזיק, כי</w:t>
      </w:r>
      <w:r w:rsidR="00374753">
        <w:rPr>
          <w:rtl/>
        </w:rPr>
        <w:t xml:space="preserve"> </w:t>
      </w:r>
      <w:r w:rsidRPr="00784950">
        <w:rPr>
          <w:rtl/>
        </w:rPr>
        <w:t>כאמור,</w:t>
      </w:r>
      <w:r w:rsidR="00374753">
        <w:rPr>
          <w:rtl/>
        </w:rPr>
        <w:t xml:space="preserve"> </w:t>
      </w:r>
      <w:r w:rsidRPr="00784950">
        <w:rPr>
          <w:rtl/>
        </w:rPr>
        <w:t>המפלגות</w:t>
      </w:r>
      <w:r w:rsidR="00374753">
        <w:rPr>
          <w:rtl/>
        </w:rPr>
        <w:t xml:space="preserve"> </w:t>
      </w:r>
      <w:r w:rsidRPr="00784950">
        <w:rPr>
          <w:rtl/>
        </w:rPr>
        <w:t>השונות והגורמים השונים חושבים, שאפשר לעשות הארכה, ששום דבר לא</w:t>
      </w:r>
      <w:r w:rsidR="00374753">
        <w:rPr>
          <w:rtl/>
        </w:rPr>
        <w:t xml:space="preserve"> </w:t>
      </w:r>
      <w:r w:rsidRPr="00784950">
        <w:rPr>
          <w:rtl/>
        </w:rPr>
        <w:t>בוער, שלא יקרה דבר ואף אחד לא ייפול. אומנם אף אחד לא ייפול, אבל מה שנופל בסופו</w:t>
      </w:r>
      <w:r w:rsidR="00374753">
        <w:rPr>
          <w:rtl/>
        </w:rPr>
        <w:t xml:space="preserve"> </w:t>
      </w:r>
      <w:r w:rsidRPr="00784950">
        <w:rPr>
          <w:rtl/>
        </w:rPr>
        <w:t>של דבר זה המשק.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להצטער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כך, בלי קשר לעניין הפוליטי, כי אם זה היה רק עניין</w:t>
      </w:r>
      <w:r w:rsidR="00374753">
        <w:rPr>
          <w:rtl/>
        </w:rPr>
        <w:t xml:space="preserve"> </w:t>
      </w:r>
      <w:r w:rsidRPr="00784950">
        <w:rPr>
          <w:rtl/>
        </w:rPr>
        <w:t>פוליטי,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אולי כאיש פוליטי </w:t>
      </w:r>
      <w:r w:rsidR="00374753">
        <w:rPr>
          <w:rtl/>
        </w:rPr>
        <w:t>–</w:t>
      </w:r>
      <w:r w:rsidRPr="00784950">
        <w:rPr>
          <w:rtl/>
        </w:rPr>
        <w:t xml:space="preserve"> ובוודאי כיושב</w:t>
      </w:r>
      <w:r w:rsidR="00374753">
        <w:rPr>
          <w:rtl/>
        </w:rPr>
        <w:t>-</w:t>
      </w:r>
      <w:r w:rsidRPr="00784950">
        <w:rPr>
          <w:rtl/>
        </w:rPr>
        <w:t xml:space="preserve">ראש הקואליציה </w:t>
      </w:r>
      <w:r w:rsidR="00374753">
        <w:rPr>
          <w:rtl/>
        </w:rPr>
        <w:t>–</w:t>
      </w:r>
      <w:r w:rsidRPr="00784950">
        <w:rPr>
          <w:rtl/>
        </w:rPr>
        <w:t xml:space="preserve"> לא הייתי אומר את זה,</w:t>
      </w:r>
      <w:r w:rsidR="00374753">
        <w:rPr>
          <w:rtl/>
        </w:rPr>
        <w:t xml:space="preserve"> </w:t>
      </w:r>
      <w:r w:rsidRPr="00784950">
        <w:rPr>
          <w:rtl/>
        </w:rPr>
        <w:t>אבל צריך להגיד שיש מצבים שבהם צריך להגיד את הדברים כפי שהם. זה דבר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משהו לגבי מועד הדיון הזה, אדוני היושב</w:t>
      </w:r>
      <w:r w:rsidR="00374753">
        <w:rPr>
          <w:rtl/>
        </w:rPr>
        <w:t>-</w:t>
      </w:r>
      <w:r w:rsidRPr="00784950">
        <w:rPr>
          <w:rtl/>
        </w:rPr>
        <w:t>ראש, כי הנושא הזה</w:t>
      </w:r>
      <w:r w:rsidR="00374753">
        <w:rPr>
          <w:rtl/>
        </w:rPr>
        <w:t xml:space="preserve"> </w:t>
      </w:r>
      <w:r w:rsidRPr="00784950">
        <w:rPr>
          <w:rtl/>
        </w:rPr>
        <w:t>עלה</w:t>
      </w:r>
      <w:r w:rsidR="00374753">
        <w:rPr>
          <w:rtl/>
        </w:rPr>
        <w:t xml:space="preserve"> </w:t>
      </w:r>
      <w:r w:rsidRPr="00784950">
        <w:rPr>
          <w:rtl/>
        </w:rPr>
        <w:t>וקודמי</w:t>
      </w:r>
      <w:r w:rsidR="00374753">
        <w:rPr>
          <w:rtl/>
        </w:rPr>
        <w:t xml:space="preserve"> </w:t>
      </w:r>
      <w:r w:rsidRPr="00784950">
        <w:rPr>
          <w:rtl/>
        </w:rPr>
        <w:t>התייחסו</w:t>
      </w:r>
      <w:r w:rsidR="00374753">
        <w:rPr>
          <w:rtl/>
        </w:rPr>
        <w:t xml:space="preserve"> </w:t>
      </w:r>
      <w:r w:rsidRPr="00784950">
        <w:rPr>
          <w:rtl/>
        </w:rPr>
        <w:t>אליו,</w:t>
      </w:r>
      <w:r w:rsidR="00374753">
        <w:rPr>
          <w:rtl/>
        </w:rPr>
        <w:t xml:space="preserve"> </w:t>
      </w:r>
      <w:r w:rsidRPr="00784950">
        <w:rPr>
          <w:rtl/>
        </w:rPr>
        <w:t>לרבות יושב</w:t>
      </w:r>
      <w:r w:rsidR="00374753">
        <w:rPr>
          <w:rtl/>
        </w:rPr>
        <w:t>-</w:t>
      </w:r>
      <w:r w:rsidRPr="00784950">
        <w:rPr>
          <w:rtl/>
        </w:rPr>
        <w:t>ראש ועדת הכספים, חבר הכנסת ליצמן, ואחד</w:t>
      </w:r>
      <w:r w:rsidR="00374753">
        <w:rPr>
          <w:rtl/>
        </w:rPr>
        <w:t xml:space="preserve"> </w:t>
      </w:r>
      <w:r w:rsidRPr="00784950">
        <w:rPr>
          <w:rtl/>
        </w:rPr>
        <w:t>מנציגי האופוזיציה, חבר הכנסת אבשלום וילן.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אבו,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מוכרח</w:t>
      </w:r>
      <w:r w:rsidR="00374753">
        <w:rPr>
          <w:rtl/>
        </w:rPr>
        <w:t xml:space="preserve"> </w:t>
      </w:r>
      <w:r w:rsidRPr="00784950">
        <w:rPr>
          <w:rtl/>
        </w:rPr>
        <w:t>לומר לך שאני לא שמחתי לגבי העניין הזה שהיה אתמול. זה לא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מצב</w:t>
      </w:r>
      <w:r w:rsidR="00374753">
        <w:rPr>
          <w:rtl/>
        </w:rPr>
        <w:t xml:space="preserve"> </w:t>
      </w:r>
      <w:r w:rsidRPr="00784950">
        <w:rPr>
          <w:rtl/>
        </w:rPr>
        <w:t>נוח, במיוחד כיוון שנאלצתי לבקש שינוי של ההסכם המקורי שהיה לנו במסגרת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ההסכמות,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יכולתי לעמוד בו. זה קרה מטעמים שונים, ובשיחה בארבע עיניים</w:t>
      </w:r>
      <w:r w:rsidR="00374753">
        <w:rPr>
          <w:rtl/>
        </w:rPr>
        <w:t xml:space="preserve"> </w:t>
      </w:r>
      <w:r w:rsidRPr="00784950">
        <w:rPr>
          <w:rtl/>
        </w:rPr>
        <w:t>כבר</w:t>
      </w:r>
      <w:r w:rsidR="00374753">
        <w:rPr>
          <w:rtl/>
        </w:rPr>
        <w:t xml:space="preserve"> </w:t>
      </w:r>
      <w:r w:rsidRPr="00784950">
        <w:rPr>
          <w:rtl/>
        </w:rPr>
        <w:t>הסברתי</w:t>
      </w:r>
      <w:r w:rsidR="00374753">
        <w:rPr>
          <w:rtl/>
        </w:rPr>
        <w:t xml:space="preserve"> </w:t>
      </w:r>
      <w:r w:rsidRPr="00784950">
        <w:rPr>
          <w:rtl/>
        </w:rPr>
        <w:t>את זה, ואין טעם להיכנס לעניין הזה, אפילו לא לפרוטוקול, ובוודאי לא</w:t>
      </w:r>
      <w:r w:rsidR="00374753">
        <w:rPr>
          <w:rtl/>
        </w:rPr>
        <w:t xml:space="preserve"> </w:t>
      </w:r>
      <w:r w:rsidRPr="00784950">
        <w:rPr>
          <w:rtl/>
        </w:rPr>
        <w:t>לעיני עם ישראל שישן עכשיו, אבל אולי יש כמה שרואים אותנו.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אני חשבתי שבמסגרת הבנות ובמסגרת מערכת היחסים, גם אם צד אחד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בזה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שהשתנו כמה נסיבות, אפשר להמשיך בהבנות האלה. לצערי,</w:t>
      </w:r>
      <w:r w:rsidR="00374753">
        <w:rPr>
          <w:rtl/>
        </w:rPr>
        <w:t xml:space="preserve"> </w:t>
      </w:r>
      <w:r w:rsidRPr="00784950">
        <w:rPr>
          <w:rtl/>
        </w:rPr>
        <w:t>נתקלתי</w:t>
      </w:r>
      <w:r w:rsidR="00374753">
        <w:rPr>
          <w:rtl/>
        </w:rPr>
        <w:t xml:space="preserve"> </w:t>
      </w:r>
      <w:r w:rsidRPr="00784950">
        <w:rPr>
          <w:rtl/>
        </w:rPr>
        <w:t>בחומת</w:t>
      </w:r>
      <w:r w:rsidR="00374753">
        <w:rPr>
          <w:rtl/>
        </w:rPr>
        <w:t xml:space="preserve"> </w:t>
      </w:r>
      <w:r w:rsidRPr="00784950">
        <w:rPr>
          <w:rtl/>
        </w:rPr>
        <w:t>סירוב,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מוכרח</w:t>
      </w:r>
      <w:r w:rsidR="00374753">
        <w:rPr>
          <w:rtl/>
        </w:rPr>
        <w:t xml:space="preserve"> </w:t>
      </w:r>
      <w:r w:rsidRPr="00784950">
        <w:rPr>
          <w:rtl/>
        </w:rPr>
        <w:t>לומר די תמוהה, בוודאי על הרקע האישי. אני לא</w:t>
      </w:r>
      <w:r w:rsidR="00374753">
        <w:rPr>
          <w:rtl/>
        </w:rPr>
        <w:t xml:space="preserve"> </w:t>
      </w:r>
      <w:r w:rsidRPr="00784950">
        <w:rPr>
          <w:rtl/>
        </w:rPr>
        <w:t>רוצה להיכנס למערכת יחסים פנימית של מישהו, אבל אצל חלק מהאנשים באופוזיציה דווקא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אוזן קשובה, ואפילו הבנה מסוימת, והיתה לנו אפילו אתמול </w:t>
      </w:r>
      <w:r w:rsidR="00374753">
        <w:rPr>
          <w:rtl/>
        </w:rPr>
        <w:t>–</w:t>
      </w:r>
      <w:r w:rsidRPr="00784950">
        <w:rPr>
          <w:rtl/>
        </w:rPr>
        <w:t xml:space="preserve"> זה כבר לא אתמול,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כאילו שלשום </w:t>
      </w:r>
      <w:r w:rsidR="00374753">
        <w:rPr>
          <w:rtl/>
        </w:rPr>
        <w:t>–</w:t>
      </w:r>
      <w:r w:rsidRPr="00784950">
        <w:rPr>
          <w:rtl/>
        </w:rPr>
        <w:t xml:space="preserve"> כשהתחלנו את הדיון על חוק ההסדרים מעין חצי הבנה להמשיך עד</w:t>
      </w:r>
      <w:r w:rsidR="00374753">
        <w:rPr>
          <w:rtl/>
        </w:rPr>
        <w:t xml:space="preserve"> </w:t>
      </w:r>
      <w:r w:rsidRPr="00784950">
        <w:rPr>
          <w:rtl/>
        </w:rPr>
        <w:t>שעה מסוימת, ואחרי זה לבדוק אותה מחר בבוקר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לצערי,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הסתייע</w:t>
      </w:r>
      <w:r w:rsidR="00374753">
        <w:rPr>
          <w:rtl/>
        </w:rPr>
        <w:t xml:space="preserve"> </w:t>
      </w:r>
      <w:r w:rsidRPr="00784950">
        <w:rPr>
          <w:rtl/>
        </w:rPr>
        <w:t>מסיבות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תמוהות. חשבתי שבמסגרת הדיונים על חוק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שרצו</w:t>
      </w:r>
      <w:r w:rsidR="00374753">
        <w:rPr>
          <w:rtl/>
        </w:rPr>
        <w:t xml:space="preserve"> </w:t>
      </w:r>
      <w:r w:rsidRPr="00784950">
        <w:rPr>
          <w:rtl/>
        </w:rPr>
        <w:t>פה, כמו שאנחנו אומרים, לאורך השעון, על</w:t>
      </w:r>
      <w:r w:rsidR="00374753">
        <w:rPr>
          <w:rtl/>
        </w:rPr>
        <w:t>-</w:t>
      </w:r>
      <w:r w:rsidRPr="00784950">
        <w:rPr>
          <w:rtl/>
        </w:rPr>
        <w:t>פי ההסתייגויות ולפי הספר</w:t>
      </w:r>
      <w:r w:rsidR="00374753">
        <w:rPr>
          <w:rtl/>
        </w:rPr>
        <w:t xml:space="preserve"> </w:t>
      </w:r>
      <w:r w:rsidRPr="00784950">
        <w:rPr>
          <w:rtl/>
        </w:rPr>
        <w:t>והתקנון, תבוא איזו התרככות ויותר נכונות להקשיב ולשמוע.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לצערי, זה לא השתנה, ולכן נאלצנו אתמול בערב לכנס את ועדת הכנסת. היא מטעמנו</w:t>
      </w:r>
      <w:r w:rsidR="00374753">
        <w:rPr>
          <w:rtl/>
        </w:rPr>
        <w:t xml:space="preserve"> </w:t>
      </w:r>
      <w:r w:rsidRPr="00784950">
        <w:rPr>
          <w:rtl/>
        </w:rPr>
        <w:t>הגוף,</w:t>
      </w:r>
      <w:r w:rsidR="00374753">
        <w:rPr>
          <w:rtl/>
        </w:rPr>
        <w:t xml:space="preserve"> </w:t>
      </w:r>
      <w:r w:rsidRPr="00784950">
        <w:rPr>
          <w:rtl/>
        </w:rPr>
        <w:t>שבסופו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 הוא הפוסק האחרון בסידורי העבודה של הכנסת, של חברי הכנסת</w:t>
      </w:r>
      <w:r w:rsidR="00374753">
        <w:rPr>
          <w:rtl/>
        </w:rPr>
        <w:t xml:space="preserve"> </w:t>
      </w:r>
      <w:r w:rsidRPr="00784950">
        <w:rPr>
          <w:rtl/>
        </w:rPr>
        <w:t>ושל</w:t>
      </w:r>
      <w:r w:rsidR="00374753">
        <w:rPr>
          <w:rtl/>
        </w:rPr>
        <w:t xml:space="preserve"> </w:t>
      </w:r>
      <w:r w:rsidRPr="00784950">
        <w:rPr>
          <w:rtl/>
        </w:rPr>
        <w:t>המליאה</w:t>
      </w:r>
      <w:r w:rsidR="00374753">
        <w:rPr>
          <w:rtl/>
        </w:rPr>
        <w:t xml:space="preserve"> </w:t>
      </w:r>
      <w:r w:rsidRPr="00784950">
        <w:rPr>
          <w:rtl/>
        </w:rPr>
        <w:t>הזאת, לרבות דיונים מיוחדים, לפי סעיף 131, ולהשתמש בסעיף הזה בהעדר</w:t>
      </w:r>
      <w:r w:rsidR="00374753">
        <w:rPr>
          <w:rtl/>
        </w:rPr>
        <w:t xml:space="preserve"> </w:t>
      </w:r>
      <w:r w:rsidRPr="00784950">
        <w:rPr>
          <w:rtl/>
        </w:rPr>
        <w:t>הסכמות והבנות, ואני אומר: לצערי.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מכאן לבוא ולומר </w:t>
      </w:r>
      <w:r w:rsidR="00374753">
        <w:rPr>
          <w:rtl/>
        </w:rPr>
        <w:t>–</w:t>
      </w:r>
      <w:r w:rsidRPr="00784950">
        <w:rPr>
          <w:rtl/>
        </w:rPr>
        <w:t xml:space="preserve"> ואני חוזר על העניין הזה </w:t>
      </w:r>
      <w:r w:rsidR="00374753">
        <w:rPr>
          <w:rtl/>
        </w:rPr>
        <w:t>–</w:t>
      </w:r>
      <w:r w:rsidRPr="00784950">
        <w:rPr>
          <w:rtl/>
        </w:rPr>
        <w:t xml:space="preserve"> שנעשתה איזו</w:t>
      </w:r>
      <w:r w:rsidR="00374753">
        <w:rPr>
          <w:rtl/>
        </w:rPr>
        <w:t xml:space="preserve"> </w:t>
      </w:r>
      <w:r w:rsidRPr="00784950">
        <w:rPr>
          <w:rtl/>
        </w:rPr>
        <w:t>פעולה שהיא פגיעה בדמוקרטיה? אני כופר בעניין הזה מכול וכול. פעלנו על</w:t>
      </w:r>
      <w:r w:rsidR="00374753">
        <w:rPr>
          <w:rtl/>
        </w:rPr>
        <w:t>-</w:t>
      </w:r>
      <w:r w:rsidRPr="00784950">
        <w:rPr>
          <w:rtl/>
        </w:rPr>
        <w:t>פי התקנון,</w:t>
      </w:r>
      <w:r w:rsidR="00374753">
        <w:rPr>
          <w:rtl/>
        </w:rPr>
        <w:t xml:space="preserve"> </w:t>
      </w:r>
      <w:r w:rsidRPr="00784950">
        <w:rPr>
          <w:rtl/>
        </w:rPr>
        <w:t>כפי שצריך לפעול במצבים כאלה.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העובדה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למגינת לבה של האופוזיציה היא דבר מובן מאליו. היתה ברירה</w:t>
      </w:r>
      <w:r w:rsidR="00374753">
        <w:rPr>
          <w:rtl/>
        </w:rPr>
        <w:t xml:space="preserve"> </w:t>
      </w:r>
      <w:r w:rsidRPr="00784950">
        <w:rPr>
          <w:rtl/>
        </w:rPr>
        <w:t>בידיה</w:t>
      </w:r>
      <w:r w:rsidR="00374753">
        <w:rPr>
          <w:rtl/>
        </w:rPr>
        <w:t xml:space="preserve"> </w:t>
      </w:r>
      <w:r w:rsidRPr="00784950">
        <w:rPr>
          <w:rtl/>
        </w:rPr>
        <w:t>להיכנס מחדש להסדר חדש, שהיה בהחלט נותן יותר כבוד לבית הזה, אבל גם את זה</w:t>
      </w:r>
      <w:r w:rsidR="00374753">
        <w:rPr>
          <w:rtl/>
        </w:rPr>
        <w:t xml:space="preserve"> </w:t>
      </w:r>
      <w:r w:rsidRPr="00784950">
        <w:rPr>
          <w:rtl/>
        </w:rPr>
        <w:t>לא רצו.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לגלות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של חברת הכנסת זהבה גלאון, שהיא נציגת</w:t>
      </w:r>
      <w:r w:rsidR="00374753">
        <w:rPr>
          <w:rtl/>
        </w:rPr>
        <w:t xml:space="preserve"> </w:t>
      </w:r>
      <w:r w:rsidRPr="00784950">
        <w:rPr>
          <w:rtl/>
        </w:rPr>
        <w:t>האופוזיציה</w:t>
      </w:r>
      <w:r w:rsidR="00374753">
        <w:rPr>
          <w:rtl/>
        </w:rPr>
        <w:t xml:space="preserve"> </w:t>
      </w:r>
      <w:r w:rsidRPr="00784950">
        <w:rPr>
          <w:rtl/>
        </w:rPr>
        <w:t>בוועדת</w:t>
      </w:r>
      <w:r w:rsidR="00374753">
        <w:rPr>
          <w:rtl/>
        </w:rPr>
        <w:t xml:space="preserve"> </w:t>
      </w:r>
      <w:r w:rsidRPr="00784950">
        <w:rPr>
          <w:rtl/>
        </w:rPr>
        <w:t>ההבנות,</w:t>
      </w:r>
      <w:r w:rsidR="00374753">
        <w:rPr>
          <w:rtl/>
        </w:rPr>
        <w:t xml:space="preserve"> </w:t>
      </w:r>
      <w:r w:rsidRPr="00784950">
        <w:rPr>
          <w:rtl/>
        </w:rPr>
        <w:t>ולומר מה היא הציעה. זו היתה הצעה מאוד סחטנית. היא</w:t>
      </w:r>
      <w:r w:rsidR="00374753">
        <w:rPr>
          <w:rtl/>
        </w:rPr>
        <w:t xml:space="preserve"> </w:t>
      </w:r>
      <w:r w:rsidRPr="00784950">
        <w:rPr>
          <w:rtl/>
        </w:rPr>
        <w:t>ביקשה</w:t>
      </w:r>
      <w:r w:rsidR="00374753">
        <w:rPr>
          <w:rtl/>
        </w:rPr>
        <w:t xml:space="preserve"> </w:t>
      </w:r>
      <w:r w:rsidRPr="00784950">
        <w:rPr>
          <w:rtl/>
        </w:rPr>
        <w:t>לנצל</w:t>
      </w:r>
      <w:r w:rsidR="00374753">
        <w:rPr>
          <w:rtl/>
        </w:rPr>
        <w:t xml:space="preserve"> </w:t>
      </w:r>
      <w:r w:rsidRPr="00784950">
        <w:rPr>
          <w:rtl/>
        </w:rPr>
        <w:t>את המצב הזה</w:t>
      </w:r>
      <w:r w:rsidR="00374753">
        <w:rPr>
          <w:rtl/>
        </w:rPr>
        <w:t xml:space="preserve"> </w:t>
      </w:r>
      <w:r w:rsidRPr="00784950">
        <w:rPr>
          <w:rtl/>
        </w:rPr>
        <w:t>כדי לסחוט מהתקציב ומהממשלה. אני לא הסכמתי לזה ועמדתי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כך</w:t>
      </w:r>
      <w:r w:rsidR="00374753">
        <w:rPr>
          <w:rtl/>
        </w:rPr>
        <w:t xml:space="preserve"> </w:t>
      </w:r>
      <w:r w:rsidRPr="00784950">
        <w:rPr>
          <w:rtl/>
        </w:rPr>
        <w:t>שבהעדר הסכמות</w:t>
      </w:r>
      <w:r w:rsidR="00374753">
        <w:rPr>
          <w:rtl/>
        </w:rPr>
        <w:t xml:space="preserve"> </w:t>
      </w:r>
      <w:r w:rsidRPr="00784950">
        <w:rPr>
          <w:rtl/>
        </w:rPr>
        <w:t>נפעל לפי סעיף 131. זה מה שהביא בסופו של דבר להחלטת ועדת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ומכאן לנוהלי הדיון ולסדרי הדיון כפי שהם מתקיימים עכשיו. בתוך זה הוחלט,</w:t>
      </w:r>
      <w:r w:rsidR="00374753">
        <w:rPr>
          <w:rtl/>
        </w:rPr>
        <w:t xml:space="preserve"> </w:t>
      </w:r>
      <w:r w:rsidRPr="00784950">
        <w:rPr>
          <w:rtl/>
        </w:rPr>
        <w:t>באין</w:t>
      </w:r>
      <w:r w:rsidR="00374753">
        <w:rPr>
          <w:rtl/>
        </w:rPr>
        <w:t xml:space="preserve"> </w:t>
      </w:r>
      <w:r w:rsidRPr="00784950">
        <w:rPr>
          <w:rtl/>
        </w:rPr>
        <w:t>ברירה,</w:t>
      </w:r>
      <w:r w:rsidR="00374753">
        <w:rPr>
          <w:rtl/>
        </w:rPr>
        <w:t xml:space="preserve"> </w:t>
      </w:r>
      <w:r w:rsidRPr="00784950">
        <w:rPr>
          <w:rtl/>
        </w:rPr>
        <w:t>ומתוך הצורך לכבד את הכלל, שנותנים, וזה הכלל הנקוט, דיון סיעתי של</w:t>
      </w:r>
      <w:r w:rsidR="00374753">
        <w:rPr>
          <w:rtl/>
        </w:rPr>
        <w:t xml:space="preserve"> </w:t>
      </w:r>
      <w:r w:rsidRPr="00784950">
        <w:rPr>
          <w:rtl/>
        </w:rPr>
        <w:t>שש</w:t>
      </w:r>
      <w:r w:rsidR="00374753">
        <w:rPr>
          <w:rtl/>
        </w:rPr>
        <w:t xml:space="preserve"> </w:t>
      </w:r>
      <w:r w:rsidRPr="00784950">
        <w:rPr>
          <w:rtl/>
        </w:rPr>
        <w:t>שעות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תקציב המדינה, שזה מה שאנחנו עושים עכשיו. הנה, הגענו לזה,</w:t>
      </w:r>
      <w:r w:rsidR="00374753">
        <w:rPr>
          <w:rtl/>
        </w:rPr>
        <w:t xml:space="preserve"> </w:t>
      </w:r>
      <w:r w:rsidRPr="00784950">
        <w:rPr>
          <w:rtl/>
        </w:rPr>
        <w:t>וזו</w:t>
      </w:r>
      <w:r w:rsidR="00374753">
        <w:rPr>
          <w:rtl/>
        </w:rPr>
        <w:t xml:space="preserve"> </w:t>
      </w:r>
      <w:r w:rsidRPr="00784950">
        <w:rPr>
          <w:rtl/>
        </w:rPr>
        <w:t>השתלשלות</w:t>
      </w:r>
      <w:r w:rsidR="00374753">
        <w:rPr>
          <w:rtl/>
        </w:rPr>
        <w:t xml:space="preserve"> </w:t>
      </w:r>
      <w:r w:rsidRPr="00784950">
        <w:rPr>
          <w:rtl/>
        </w:rPr>
        <w:t>הדברים</w:t>
      </w:r>
      <w:r w:rsidR="00374753">
        <w:rPr>
          <w:rtl/>
        </w:rPr>
        <w:t xml:space="preserve"> </w:t>
      </w:r>
      <w:r w:rsidRPr="00784950">
        <w:rPr>
          <w:rtl/>
        </w:rPr>
        <w:t>האמיתית. לכן, לצערנו, הצגת תקציב המדינה על</w:t>
      </w:r>
      <w:r w:rsidR="00374753">
        <w:rPr>
          <w:rtl/>
        </w:rPr>
        <w:t>-</w:t>
      </w:r>
      <w:r w:rsidRPr="00784950">
        <w:rPr>
          <w:rtl/>
        </w:rPr>
        <w:t>ידי יושב</w:t>
      </w:r>
      <w:r w:rsidR="00374753">
        <w:rPr>
          <w:rtl/>
        </w:rPr>
        <w:t>-</w:t>
      </w:r>
      <w:r w:rsidRPr="00784950">
        <w:rPr>
          <w:rtl/>
        </w:rPr>
        <w:t>ראש ועדת</w:t>
      </w:r>
      <w:r w:rsidR="00374753">
        <w:rPr>
          <w:rtl/>
        </w:rPr>
        <w:t xml:space="preserve"> </w:t>
      </w:r>
      <w:r w:rsidRPr="00784950">
        <w:rPr>
          <w:rtl/>
        </w:rPr>
        <w:t>הכספים נעשית בשעה 02:00. אף אחד לא מאושר מזה. אבל אלה הם הדברים.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חבל</w:t>
      </w:r>
      <w:r w:rsidR="00374753">
        <w:rPr>
          <w:rtl/>
        </w:rPr>
        <w:t xml:space="preserve"> </w:t>
      </w:r>
      <w:r w:rsidRPr="00784950">
        <w:rPr>
          <w:rtl/>
        </w:rPr>
        <w:t>שהאופוזיציה</w:t>
      </w:r>
      <w:r w:rsidR="00374753">
        <w:rPr>
          <w:rtl/>
        </w:rPr>
        <w:t xml:space="preserve"> </w:t>
      </w:r>
      <w:r w:rsidRPr="00784950">
        <w:rPr>
          <w:rtl/>
        </w:rPr>
        <w:t>לא יודעת לכבד את ההליך הדמוקרטי. כשהיה הליך דמוקרטי כזה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קמה צעקה מרה של קוזק נגזל, שכאילו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תגיד רק מרצ.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(בשם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צודק,</w:t>
      </w:r>
      <w:r w:rsidR="00374753">
        <w:rPr>
          <w:rtl/>
        </w:rPr>
        <w:t xml:space="preserve"> </w:t>
      </w:r>
      <w:r w:rsidRPr="00784950">
        <w:rPr>
          <w:rtl/>
        </w:rPr>
        <w:t>כן.</w:t>
      </w:r>
      <w:r w:rsidR="00374753">
        <w:rPr>
          <w:rtl/>
        </w:rPr>
        <w:t xml:space="preserve"> </w:t>
      </w:r>
      <w:r w:rsidRPr="00784950">
        <w:rPr>
          <w:rtl/>
        </w:rPr>
        <w:t>במקרה זה באמת זו מרצ. אני מבין שיושבת</w:t>
      </w:r>
      <w:r w:rsidR="00374753">
        <w:rPr>
          <w:rtl/>
        </w:rPr>
        <w:t>-</w:t>
      </w:r>
      <w:r w:rsidRPr="00784950">
        <w:rPr>
          <w:rtl/>
        </w:rPr>
        <w:t>ראש סיעת מרצ, 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גלאון,</w:t>
      </w:r>
      <w:r w:rsidR="00374753">
        <w:rPr>
          <w:rtl/>
        </w:rPr>
        <w:t xml:space="preserve"> </w:t>
      </w:r>
      <w:r w:rsidRPr="00784950">
        <w:rPr>
          <w:rtl/>
        </w:rPr>
        <w:t>שהיתה</w:t>
      </w:r>
      <w:r w:rsidR="00374753">
        <w:rPr>
          <w:rtl/>
        </w:rPr>
        <w:t xml:space="preserve"> </w:t>
      </w:r>
      <w:r w:rsidRPr="00784950">
        <w:rPr>
          <w:rtl/>
        </w:rPr>
        <w:t>נציגת האופוזיציה בוועדת ההבנות הזאת, לא התייעצה עם חברים</w:t>
      </w:r>
      <w:r w:rsidR="00374753">
        <w:rPr>
          <w:rtl/>
        </w:rPr>
        <w:t xml:space="preserve"> </w:t>
      </w:r>
      <w:r w:rsidRPr="00784950">
        <w:rPr>
          <w:rtl/>
        </w:rPr>
        <w:t>אחרים בסיעות האופוזיציה האחרות. נכון, חבר הכנסת כנעאן, התיקון שאמרת.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פנים,</w:t>
      </w:r>
      <w:r w:rsidR="00374753">
        <w:rPr>
          <w:rtl/>
        </w:rPr>
        <w:t xml:space="preserve"> </w:t>
      </w:r>
      <w:r w:rsidRPr="00784950">
        <w:rPr>
          <w:rtl/>
        </w:rPr>
        <w:t>זו</w:t>
      </w:r>
      <w:r w:rsidR="00374753">
        <w:rPr>
          <w:rtl/>
        </w:rPr>
        <w:t xml:space="preserve"> </w:t>
      </w:r>
      <w:r w:rsidRPr="00784950">
        <w:rPr>
          <w:rtl/>
        </w:rPr>
        <w:t>התוצאה.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רק אומר </w:t>
      </w:r>
      <w:r w:rsidR="00374753">
        <w:rPr>
          <w:rtl/>
        </w:rPr>
        <w:t>–</w:t>
      </w:r>
      <w:r w:rsidRPr="00784950">
        <w:rPr>
          <w:rtl/>
        </w:rPr>
        <w:t xml:space="preserve"> וכמעט עומד לסיים </w:t>
      </w:r>
      <w:r w:rsidR="00374753">
        <w:rPr>
          <w:rtl/>
        </w:rPr>
        <w:t>–</w:t>
      </w:r>
      <w:r w:rsidRPr="00784950">
        <w:rPr>
          <w:rtl/>
        </w:rPr>
        <w:t xml:space="preserve"> שחשבתי שזה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נכון מאוד לומר, שהצעקה הגדולה של האופוזיציה על כך שיש פה איזו רודנות, או</w:t>
      </w:r>
      <w:r w:rsidR="00374753">
        <w:rPr>
          <w:rtl/>
        </w:rPr>
        <w:t xml:space="preserve"> </w:t>
      </w:r>
      <w:r w:rsidRPr="00784950">
        <w:rPr>
          <w:rtl/>
        </w:rPr>
        <w:t>דיקטטורה</w:t>
      </w:r>
      <w:r w:rsidR="00374753">
        <w:rPr>
          <w:rtl/>
        </w:rPr>
        <w:t xml:space="preserve"> </w:t>
      </w:r>
      <w:r w:rsidRPr="00784950">
        <w:rPr>
          <w:rtl/>
        </w:rPr>
        <w:t>של הרוב וכו', אין לה שחר.</w:t>
      </w:r>
      <w:r w:rsidR="00374753">
        <w:rPr>
          <w:rtl/>
        </w:rPr>
        <w:t xml:space="preserve"> </w:t>
      </w:r>
      <w:r w:rsidRPr="00784950">
        <w:rPr>
          <w:rtl/>
        </w:rPr>
        <w:t>אני מקווה שעכשיו הדברים ברורים. פעלנו בעל</w:t>
      </w:r>
      <w:r w:rsidR="00374753">
        <w:rPr>
          <w:rtl/>
        </w:rPr>
        <w:t xml:space="preserve"> </w:t>
      </w:r>
      <w:r w:rsidRPr="00784950">
        <w:rPr>
          <w:rtl/>
        </w:rPr>
        <w:t>כורחנו, אבל פעלנו על</w:t>
      </w:r>
      <w:r w:rsidR="00374753">
        <w:rPr>
          <w:rtl/>
        </w:rPr>
        <w:t>-</w:t>
      </w:r>
      <w:r w:rsidRPr="00784950">
        <w:rPr>
          <w:rtl/>
        </w:rPr>
        <w:t>פי מה שהתקנון מאפשר, תקנון שהכנסת בעצמה עיצבה אותו למצבים</w:t>
      </w:r>
      <w:r w:rsidR="00374753">
        <w:rPr>
          <w:rtl/>
        </w:rPr>
        <w:t xml:space="preserve"> </w:t>
      </w:r>
      <w:r w:rsidRPr="00784950">
        <w:rPr>
          <w:rtl/>
        </w:rPr>
        <w:t>מהסוג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הבנות.</w:t>
      </w:r>
      <w:r w:rsidR="00374753">
        <w:rPr>
          <w:rtl/>
        </w:rPr>
        <w:t xml:space="preserve"> </w:t>
      </w:r>
      <w:r w:rsidRPr="00784950">
        <w:rPr>
          <w:rtl/>
        </w:rPr>
        <w:t>לכן, כל הצעקה הזאת היא צעקה שלא במקומה, היא לא</w:t>
      </w:r>
      <w:r w:rsidR="00374753">
        <w:rPr>
          <w:rtl/>
        </w:rPr>
        <w:t xml:space="preserve"> </w:t>
      </w:r>
      <w:r w:rsidRPr="00784950">
        <w:rPr>
          <w:rtl/>
        </w:rPr>
        <w:t>מתאימה</w:t>
      </w:r>
      <w:r w:rsidR="00374753">
        <w:rPr>
          <w:rtl/>
        </w:rPr>
        <w:t xml:space="preserve"> </w:t>
      </w:r>
      <w:r w:rsidRPr="00784950">
        <w:rPr>
          <w:rtl/>
        </w:rPr>
        <w:t>והיא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ראויה. אומנם</w:t>
      </w:r>
      <w:r w:rsidR="00374753">
        <w:rPr>
          <w:rtl/>
        </w:rPr>
        <w:t xml:space="preserve"> </w:t>
      </w:r>
      <w:r w:rsidRPr="00784950">
        <w:rPr>
          <w:rtl/>
        </w:rPr>
        <w:t>גם מיעוט קולו צריך להישמע, אבל הוא צריך להישמע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</w:t>
      </w:r>
      <w:r w:rsidR="00374753">
        <w:rPr>
          <w:rtl/>
        </w:rPr>
        <w:t xml:space="preserve"> </w:t>
      </w:r>
      <w:r w:rsidRPr="00784950">
        <w:rPr>
          <w:rtl/>
        </w:rPr>
        <w:t>הכללים</w:t>
      </w:r>
      <w:r w:rsidR="00374753">
        <w:rPr>
          <w:rtl/>
        </w:rPr>
        <w:t xml:space="preserve"> </w:t>
      </w:r>
      <w:r w:rsidRPr="00784950">
        <w:rPr>
          <w:rtl/>
        </w:rPr>
        <w:t>הדמוקרטיים, ולא לבוא ולטעון שכאילו מישהו דורס כאן את הדמוקרטיה.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 נכון, זה משולל כל יסוד ואין לו שום אחיזה במציאות הזאת, כפי שאני תיארתי.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 אני רוצה להעיר הערה אחרונה. אני יודע שזמני עומד להסתיים</w:t>
      </w:r>
      <w:r w:rsidR="00374753">
        <w:rPr>
          <w:rtl/>
        </w:rPr>
        <w:t xml:space="preserve"> </w:t>
      </w:r>
      <w:r w:rsidRPr="00784950">
        <w:rPr>
          <w:rtl/>
        </w:rPr>
        <w:t>והתקציב הזה הוא עולם ומלואו.</w:t>
      </w:r>
      <w:r w:rsidR="00374753">
        <w:rPr>
          <w:rtl/>
        </w:rPr>
        <w:t xml:space="preserve"> </w:t>
      </w:r>
      <w:r w:rsidRPr="00784950">
        <w:rPr>
          <w:rtl/>
        </w:rPr>
        <w:t>הוא לא תקציב שיש אתו בשורה גדולה במובן הזה שמכאן</w:t>
      </w:r>
      <w:r w:rsidR="00374753">
        <w:rPr>
          <w:rtl/>
        </w:rPr>
        <w:t xml:space="preserve"> </w:t>
      </w:r>
      <w:r w:rsidRPr="00784950">
        <w:rPr>
          <w:rtl/>
        </w:rPr>
        <w:t>ואילך</w:t>
      </w:r>
      <w:r w:rsidR="00374753">
        <w:rPr>
          <w:rtl/>
        </w:rPr>
        <w:t xml:space="preserve"> </w:t>
      </w:r>
      <w:r w:rsidRPr="00784950">
        <w:rPr>
          <w:rtl/>
        </w:rPr>
        <w:t>מה שמקופל בין הדפים יכול להעיד על איזו יציאה ממצב קשה שכולנו נמצאים בו.</w:t>
      </w:r>
      <w:r w:rsidR="00374753">
        <w:rPr>
          <w:rtl/>
        </w:rPr>
        <w:t xml:space="preserve"> </w:t>
      </w:r>
      <w:r w:rsidRPr="00784950">
        <w:rPr>
          <w:rtl/>
        </w:rPr>
        <w:t>להיפך.</w:t>
      </w:r>
      <w:r w:rsidR="00374753">
        <w:rPr>
          <w:rtl/>
        </w:rPr>
        <w:t xml:space="preserve"> </w:t>
      </w:r>
      <w:r w:rsidRPr="00784950">
        <w:rPr>
          <w:rtl/>
        </w:rPr>
        <w:t>התקציב הזה, ההצעה הזאת מנסה להתמודד עם משק במשבר. המשק במשבר והנתונים</w:t>
      </w:r>
      <w:r w:rsidR="00374753">
        <w:rPr>
          <w:rtl/>
        </w:rPr>
        <w:t xml:space="preserve"> </w:t>
      </w:r>
      <w:r w:rsidRPr="00784950">
        <w:rPr>
          <w:rtl/>
        </w:rPr>
        <w:t>כולם</w:t>
      </w:r>
      <w:r w:rsidR="00374753">
        <w:rPr>
          <w:rtl/>
        </w:rPr>
        <w:t xml:space="preserve"> </w:t>
      </w:r>
      <w:r w:rsidRPr="00784950">
        <w:rPr>
          <w:rtl/>
        </w:rPr>
        <w:t>ידועים,</w:t>
      </w:r>
      <w:r w:rsidR="00374753">
        <w:rPr>
          <w:rtl/>
        </w:rPr>
        <w:t xml:space="preserve"> </w:t>
      </w:r>
      <w:r w:rsidRPr="00784950">
        <w:rPr>
          <w:rtl/>
        </w:rPr>
        <w:t>הם לא מעכשיו. שנת 2001 היתה שנה קשה ביותר למשק הישראלי, והתקציב</w:t>
      </w:r>
      <w:r w:rsidR="00374753">
        <w:rPr>
          <w:rtl/>
        </w:rPr>
        <w:t xml:space="preserve"> </w:t>
      </w:r>
      <w:r w:rsidRPr="00784950">
        <w:rPr>
          <w:rtl/>
        </w:rPr>
        <w:t>מנסה</w:t>
      </w:r>
      <w:r w:rsidR="00374753">
        <w:rPr>
          <w:rtl/>
        </w:rPr>
        <w:t xml:space="preserve"> </w:t>
      </w:r>
      <w:r w:rsidRPr="00784950">
        <w:rPr>
          <w:rtl/>
        </w:rPr>
        <w:t>להתמודד</w:t>
      </w:r>
      <w:r w:rsidR="00374753">
        <w:rPr>
          <w:rtl/>
        </w:rPr>
        <w:t xml:space="preserve"> </w:t>
      </w:r>
      <w:r w:rsidRPr="00784950">
        <w:rPr>
          <w:rtl/>
        </w:rPr>
        <w:t>עם הדברים. גם צריך לומר שיש הערכה שההתמודדות שקיימת פה לא תספיק</w:t>
      </w:r>
      <w:r w:rsidR="00374753">
        <w:rPr>
          <w:rtl/>
        </w:rPr>
        <w:t xml:space="preserve"> </w:t>
      </w:r>
      <w:r w:rsidRPr="00784950">
        <w:rPr>
          <w:rtl/>
        </w:rPr>
        <w:t>ויצטרכו</w:t>
      </w:r>
      <w:r w:rsidR="00374753">
        <w:rPr>
          <w:rtl/>
        </w:rPr>
        <w:t xml:space="preserve"> </w:t>
      </w:r>
      <w:r w:rsidRPr="00784950">
        <w:rPr>
          <w:rtl/>
        </w:rPr>
        <w:t>לנקוט</w:t>
      </w:r>
      <w:r w:rsidR="00374753">
        <w:rPr>
          <w:rtl/>
        </w:rPr>
        <w:t xml:space="preserve"> </w:t>
      </w:r>
      <w:r w:rsidRPr="00784950">
        <w:rPr>
          <w:rtl/>
        </w:rPr>
        <w:t>צעדים נוספים במרוצת שנת 2002. גם אם זה נכון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סבור </w:t>
      </w:r>
      <w:r w:rsidR="00374753">
        <w:rPr>
          <w:rtl/>
        </w:rPr>
        <w:t>–</w:t>
      </w:r>
      <w:r w:rsidRPr="00784950">
        <w:rPr>
          <w:rtl/>
        </w:rPr>
        <w:t xml:space="preserve"> ואנחנו</w:t>
      </w:r>
      <w:r w:rsidR="00374753">
        <w:rPr>
          <w:rtl/>
        </w:rPr>
        <w:t xml:space="preserve"> </w:t>
      </w:r>
      <w:r w:rsidRPr="00784950">
        <w:rPr>
          <w:rtl/>
        </w:rPr>
        <w:t>שומעים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הביקורות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מכל הצדדים, ויש לנו ביקורות </w:t>
      </w:r>
      <w:r w:rsidR="00374753">
        <w:rPr>
          <w:rtl/>
        </w:rPr>
        <w:t>–</w:t>
      </w:r>
      <w:r w:rsidRPr="00784950">
        <w:rPr>
          <w:rtl/>
        </w:rPr>
        <w:t xml:space="preserve"> שאי</w:t>
      </w:r>
      <w:r w:rsidR="00374753">
        <w:rPr>
          <w:rtl/>
        </w:rPr>
        <w:t>-</w:t>
      </w:r>
      <w:r w:rsidRPr="00784950">
        <w:rPr>
          <w:rtl/>
        </w:rPr>
        <w:t>אפשר לבוא ולבקר במנותק</w:t>
      </w:r>
      <w:r w:rsidR="00374753">
        <w:rPr>
          <w:rtl/>
        </w:rPr>
        <w:t xml:space="preserve"> </w:t>
      </w:r>
      <w:r w:rsidRPr="00784950">
        <w:rPr>
          <w:rtl/>
        </w:rPr>
        <w:t>מכל</w:t>
      </w:r>
      <w:r w:rsidR="00374753">
        <w:rPr>
          <w:rtl/>
        </w:rPr>
        <w:t xml:space="preserve"> </w:t>
      </w:r>
      <w:r w:rsidRPr="00784950">
        <w:rPr>
          <w:rtl/>
        </w:rPr>
        <w:t>התהליכים</w:t>
      </w:r>
      <w:r w:rsidR="00374753">
        <w:rPr>
          <w:rtl/>
        </w:rPr>
        <w:t xml:space="preserve"> </w:t>
      </w:r>
      <w:r w:rsidRPr="00784950">
        <w:rPr>
          <w:rtl/>
        </w:rPr>
        <w:t>שהתרחשו.</w:t>
      </w:r>
      <w:r w:rsidR="00374753">
        <w:rPr>
          <w:rtl/>
        </w:rPr>
        <w:t xml:space="preserve"> </w:t>
      </w:r>
      <w:r w:rsidRPr="00784950">
        <w:rPr>
          <w:rtl/>
        </w:rPr>
        <w:t>הדברים הם במסגרת סך כל הנתונים שמדינת ישראל פועלת בהם</w:t>
      </w:r>
      <w:r w:rsidR="00374753">
        <w:rPr>
          <w:rtl/>
        </w:rPr>
        <w:t xml:space="preserve"> </w:t>
      </w:r>
      <w:r w:rsidRPr="00784950">
        <w:rPr>
          <w:rtl/>
        </w:rPr>
        <w:t>וסך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המארג</w:t>
      </w:r>
      <w:r w:rsidR="00374753">
        <w:rPr>
          <w:rtl/>
        </w:rPr>
        <w:t xml:space="preserve"> </w:t>
      </w:r>
      <w:r w:rsidRPr="00784950">
        <w:rPr>
          <w:rtl/>
        </w:rPr>
        <w:t>השלם של תהליכים</w:t>
      </w:r>
      <w:r w:rsidR="00374753">
        <w:rPr>
          <w:rtl/>
        </w:rPr>
        <w:t xml:space="preserve"> </w:t>
      </w:r>
      <w:r w:rsidRPr="00784950">
        <w:rPr>
          <w:rtl/>
        </w:rPr>
        <w:t>שחלק גדול מהם הוא לחלוטין לא בשליטתנו. אני לא</w:t>
      </w:r>
      <w:r w:rsidR="00374753">
        <w:rPr>
          <w:rtl/>
        </w:rPr>
        <w:t xml:space="preserve"> </w:t>
      </w:r>
      <w:r w:rsidRPr="00784950">
        <w:rPr>
          <w:rtl/>
        </w:rPr>
        <w:t>מדבר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תהליכים</w:t>
      </w:r>
      <w:r w:rsidR="00374753">
        <w:rPr>
          <w:rtl/>
        </w:rPr>
        <w:t xml:space="preserve"> </w:t>
      </w:r>
      <w:r w:rsidRPr="00784950">
        <w:rPr>
          <w:rtl/>
        </w:rPr>
        <w:t>במשק העולמי. אני מדבר גם על תהליכים באזור שלנו.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גם העובדה שאנחנו נמצאים 15 חודש בלחימה. נכון שיש בינינו קולות שאומרים: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להפסיק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הלחימה,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לדבר שלום, ואז, כמובן, עם כל ההשלכות של הדבר,</w:t>
      </w:r>
      <w:r w:rsidR="00374753">
        <w:rPr>
          <w:rtl/>
        </w:rPr>
        <w:t xml:space="preserve"> </w:t>
      </w:r>
      <w:r w:rsidRPr="00784950">
        <w:rPr>
          <w:rtl/>
        </w:rPr>
        <w:t>כשתהיה</w:t>
      </w:r>
      <w:r w:rsidR="00374753">
        <w:rPr>
          <w:rtl/>
        </w:rPr>
        <w:t xml:space="preserve"> </w:t>
      </w:r>
      <w:r w:rsidRPr="00784950">
        <w:rPr>
          <w:rtl/>
        </w:rPr>
        <w:t>תקופה</w:t>
      </w:r>
      <w:r w:rsidR="00374753">
        <w:rPr>
          <w:rtl/>
        </w:rPr>
        <w:t xml:space="preserve"> </w:t>
      </w:r>
      <w:r w:rsidRPr="00784950">
        <w:rPr>
          <w:rtl/>
        </w:rPr>
        <w:t>אחרת,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יצטרכו</w:t>
      </w:r>
      <w:r w:rsidR="00374753">
        <w:rPr>
          <w:rtl/>
        </w:rPr>
        <w:t xml:space="preserve"> </w:t>
      </w:r>
      <w:r w:rsidRPr="00784950">
        <w:rPr>
          <w:rtl/>
        </w:rPr>
        <w:t>הוצאות כאלה כבדות וודאי שזה גם יוריד למשק את</w:t>
      </w:r>
      <w:r w:rsidR="00374753">
        <w:rPr>
          <w:rtl/>
        </w:rPr>
        <w:t xml:space="preserve"> </w:t>
      </w:r>
      <w:r w:rsidRPr="00784950">
        <w:rPr>
          <w:rtl/>
        </w:rPr>
        <w:t>ההוצאות. אין על זה ויכוח בכלל.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רוצה להיכנס עכשיו לסוגיה המדינית, עם מי עושים שלום ואיך אפשר לעשות</w:t>
      </w:r>
      <w:r w:rsidR="00374753">
        <w:rPr>
          <w:rtl/>
        </w:rPr>
        <w:t xml:space="preserve"> </w:t>
      </w:r>
      <w:r w:rsidRPr="00784950">
        <w:rPr>
          <w:rtl/>
        </w:rPr>
        <w:t>שלום</w:t>
      </w:r>
      <w:r w:rsidR="00374753">
        <w:rPr>
          <w:rtl/>
        </w:rPr>
        <w:t xml:space="preserve"> </w:t>
      </w:r>
      <w:r w:rsidRPr="00784950">
        <w:rPr>
          <w:rtl/>
        </w:rPr>
        <w:t>כשהטרור משתולל בארצנו והורג באזרחינו החפים מפשע. זו סוגיה בפני עצמה. אבל</w:t>
      </w:r>
      <w:r w:rsidR="00374753">
        <w:rPr>
          <w:rtl/>
        </w:rPr>
        <w:t xml:space="preserve"> </w:t>
      </w:r>
      <w:r w:rsidRPr="00784950">
        <w:rPr>
          <w:rtl/>
        </w:rPr>
        <w:t>יש לה בהחלט השלכות על העניין.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אני אומר רק דבר אחד, שהתהליכים האלה במסגרת הזאת הם כל כך מסובכים, מורכבים</w:t>
      </w:r>
      <w:r w:rsidR="00374753">
        <w:rPr>
          <w:rtl/>
        </w:rPr>
        <w:t xml:space="preserve"> </w:t>
      </w:r>
      <w:r w:rsidRPr="00784950">
        <w:rPr>
          <w:rtl/>
        </w:rPr>
        <w:t>ומשפיעים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המשק,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 שלא לבוא ולהעריך את מה שהממשלה מנסה לעשות בקיצוץ</w:t>
      </w:r>
      <w:r w:rsidR="00374753">
        <w:rPr>
          <w:rtl/>
        </w:rPr>
        <w:t xml:space="preserve"> </w:t>
      </w:r>
      <w:r w:rsidRPr="00784950">
        <w:rPr>
          <w:rtl/>
        </w:rPr>
        <w:t>דרסטי</w:t>
      </w:r>
      <w:r w:rsidR="00374753">
        <w:rPr>
          <w:rtl/>
        </w:rPr>
        <w:t xml:space="preserve"> </w:t>
      </w:r>
      <w:r w:rsidRPr="00784950">
        <w:rPr>
          <w:rtl/>
        </w:rPr>
        <w:t>בתקציב. מדובר פה על קיצוץ של 6 מיליארדי שקל נוספים על קיצוץ שכבר התקיים</w:t>
      </w:r>
      <w:r w:rsidR="00374753">
        <w:rPr>
          <w:rtl/>
        </w:rPr>
        <w:t xml:space="preserve"> </w:t>
      </w:r>
      <w:r w:rsidRPr="00784950">
        <w:rPr>
          <w:rtl/>
        </w:rPr>
        <w:t>ברבעון</w:t>
      </w:r>
      <w:r w:rsidR="00374753">
        <w:rPr>
          <w:rtl/>
        </w:rPr>
        <w:t xml:space="preserve"> </w:t>
      </w:r>
      <w:r w:rsidRPr="00784950">
        <w:rPr>
          <w:rtl/>
        </w:rPr>
        <w:t>השלישי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השנה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הקודמת. היה קיצוץ </w:t>
      </w:r>
      <w:r w:rsidR="00381B80">
        <w:t>flat</w:t>
      </w:r>
      <w:r w:rsidRPr="00784950">
        <w:rPr>
          <w:rtl/>
        </w:rPr>
        <w:t xml:space="preserve"> בתקציב הקודם של משרדי הממשלה.</w:t>
      </w:r>
      <w:r w:rsidR="00374753">
        <w:rPr>
          <w:rtl/>
        </w:rPr>
        <w:t xml:space="preserve"> </w:t>
      </w:r>
      <w:r w:rsidRPr="00784950">
        <w:rPr>
          <w:rtl/>
        </w:rPr>
        <w:t>באה הממשלה לקצץ 6.1 מיליארדי שקל. היא לא מצליחה לקצץ 6 מיליארדי שקלים, אלא היא</w:t>
      </w:r>
      <w:r w:rsidR="00374753">
        <w:rPr>
          <w:rtl/>
        </w:rPr>
        <w:t xml:space="preserve"> </w:t>
      </w:r>
      <w:r w:rsidRPr="00784950">
        <w:rPr>
          <w:rtl/>
        </w:rPr>
        <w:t>מצליחה</w:t>
      </w:r>
      <w:r w:rsidR="00374753">
        <w:rPr>
          <w:rtl/>
        </w:rPr>
        <w:t xml:space="preserve"> </w:t>
      </w:r>
      <w:r w:rsidRPr="00784950">
        <w:rPr>
          <w:rtl/>
        </w:rPr>
        <w:t>לקצץ</w:t>
      </w:r>
      <w:r w:rsidR="00374753">
        <w:rPr>
          <w:rtl/>
        </w:rPr>
        <w:t xml:space="preserve"> </w:t>
      </w:r>
      <w:r w:rsidRPr="00784950">
        <w:rPr>
          <w:rtl/>
        </w:rPr>
        <w:t>רק 3.2 מיליארדים. אבל, בסך הכול צריך לומר שהמאמץ הזה הוא מאמץ לא</w:t>
      </w:r>
      <w:r w:rsidR="00374753">
        <w:rPr>
          <w:rtl/>
        </w:rPr>
        <w:t xml:space="preserve"> </w:t>
      </w:r>
      <w:r w:rsidRPr="00784950">
        <w:rPr>
          <w:rtl/>
        </w:rPr>
        <w:t>קל</w:t>
      </w:r>
      <w:r w:rsidR="00374753">
        <w:rPr>
          <w:rtl/>
        </w:rPr>
        <w:t xml:space="preserve"> </w:t>
      </w:r>
      <w:r w:rsidRPr="00784950">
        <w:rPr>
          <w:rtl/>
        </w:rPr>
        <w:t>וצריך</w:t>
      </w:r>
      <w:r w:rsidR="00374753">
        <w:rPr>
          <w:rtl/>
        </w:rPr>
        <w:t xml:space="preserve"> </w:t>
      </w:r>
      <w:r w:rsidRPr="00784950">
        <w:rPr>
          <w:rtl/>
        </w:rPr>
        <w:t>לבוא</w:t>
      </w:r>
      <w:r w:rsidR="00374753">
        <w:rPr>
          <w:rtl/>
        </w:rPr>
        <w:t xml:space="preserve"> </w:t>
      </w:r>
      <w:r w:rsidRPr="00784950">
        <w:rPr>
          <w:rtl/>
        </w:rPr>
        <w:t>ולהעריך</w:t>
      </w:r>
      <w:r w:rsidR="00374753">
        <w:rPr>
          <w:rtl/>
        </w:rPr>
        <w:t xml:space="preserve"> </w:t>
      </w:r>
      <w:r w:rsidRPr="00784950">
        <w:rPr>
          <w:rtl/>
        </w:rPr>
        <w:t>את הממשלה עליו.</w:t>
      </w:r>
      <w:r w:rsidR="00374753">
        <w:rPr>
          <w:rtl/>
        </w:rPr>
        <w:t xml:space="preserve"> </w:t>
      </w:r>
      <w:r w:rsidRPr="00784950">
        <w:rPr>
          <w:rtl/>
        </w:rPr>
        <w:t>נראה שמהמקורות של התקציב הציבורי של</w:t>
      </w:r>
      <w:r w:rsidR="00374753">
        <w:rPr>
          <w:rtl/>
        </w:rPr>
        <w:t xml:space="preserve"> </w:t>
      </w:r>
      <w:r w:rsidRPr="00784950">
        <w:rPr>
          <w:rtl/>
        </w:rPr>
        <w:t>משרדי הממשלה הקיצוץ הזה הוא אולי הקיצוץ המקסימלי שאפשר לעשות. את השאר ואת הפער</w:t>
      </w:r>
      <w:r w:rsidR="00374753">
        <w:rPr>
          <w:rtl/>
        </w:rPr>
        <w:t xml:space="preserve"> </w:t>
      </w:r>
      <w:r w:rsidRPr="00784950">
        <w:rPr>
          <w:rtl/>
        </w:rPr>
        <w:t>צריך למצוא במקורות אחרים.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שהממשלה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תצטרך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ההתאמות</w:t>
      </w:r>
      <w:r w:rsidR="00374753">
        <w:rPr>
          <w:rtl/>
        </w:rPr>
        <w:t xml:space="preserve"> </w:t>
      </w:r>
      <w:r w:rsidRPr="00784950">
        <w:rPr>
          <w:rtl/>
        </w:rPr>
        <w:t>ואת</w:t>
      </w:r>
      <w:r w:rsidR="00374753">
        <w:rPr>
          <w:rtl/>
        </w:rPr>
        <w:t xml:space="preserve"> </w:t>
      </w:r>
      <w:r w:rsidRPr="00784950">
        <w:rPr>
          <w:rtl/>
        </w:rPr>
        <w:t>התיקונים,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במרוצת</w:t>
      </w:r>
      <w:r w:rsidR="00374753">
        <w:rPr>
          <w:rtl/>
        </w:rPr>
        <w:t xml:space="preserve"> </w:t>
      </w:r>
      <w:r w:rsidRPr="00784950">
        <w:rPr>
          <w:rtl/>
        </w:rPr>
        <w:t>השנה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  <w:r w:rsidR="00374753">
        <w:rPr>
          <w:rtl/>
        </w:rPr>
        <w:t xml:space="preserve"> </w:t>
      </w:r>
      <w:r w:rsidRPr="00784950">
        <w:rPr>
          <w:rtl/>
        </w:rPr>
        <w:t>גם פה צריכה להיות סגירה של הפער בגירעון ההולך</w:t>
      </w:r>
      <w:r w:rsidR="00374753">
        <w:rPr>
          <w:rtl/>
        </w:rPr>
        <w:t xml:space="preserve"> </w:t>
      </w:r>
      <w:r w:rsidRPr="00784950">
        <w:rPr>
          <w:rtl/>
        </w:rPr>
        <w:t>וגדל.</w:t>
      </w:r>
      <w:r w:rsidR="00374753">
        <w:rPr>
          <w:rtl/>
        </w:rPr>
        <w:t xml:space="preserve"> </w:t>
      </w:r>
      <w:r w:rsidRPr="00784950">
        <w:rPr>
          <w:rtl/>
        </w:rPr>
        <w:t>שמענו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הירידה</w:t>
      </w:r>
      <w:r w:rsidR="00374753">
        <w:rPr>
          <w:rtl/>
        </w:rPr>
        <w:t xml:space="preserve"> </w:t>
      </w:r>
      <w:r w:rsidRPr="00784950">
        <w:rPr>
          <w:rtl/>
        </w:rPr>
        <w:t>הנמשכת,</w:t>
      </w:r>
      <w:r w:rsidR="00374753">
        <w:rPr>
          <w:rtl/>
        </w:rPr>
        <w:t xml:space="preserve"> </w:t>
      </w:r>
      <w:r w:rsidRPr="00784950">
        <w:rPr>
          <w:rtl/>
        </w:rPr>
        <w:t>לצערנו, בהכנסות המדינה. הדברים האלה יצטרכו</w:t>
      </w:r>
      <w:r w:rsidR="00374753">
        <w:rPr>
          <w:rtl/>
        </w:rPr>
        <w:t xml:space="preserve"> </w:t>
      </w:r>
      <w:r w:rsidRPr="00784950">
        <w:rPr>
          <w:rtl/>
        </w:rPr>
        <w:t>למצוא</w:t>
      </w:r>
      <w:r w:rsidR="00374753">
        <w:rPr>
          <w:rtl/>
        </w:rPr>
        <w:t xml:space="preserve"> </w:t>
      </w:r>
      <w:r w:rsidRPr="00784950">
        <w:rPr>
          <w:rtl/>
        </w:rPr>
        <w:t>פתרונות.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אחד הפתרונות שיצטרכו, ולא יהיה מנוס מזה </w:t>
      </w:r>
      <w:r w:rsidR="00374753">
        <w:rPr>
          <w:rtl/>
        </w:rPr>
        <w:t>–</w:t>
      </w:r>
      <w:r w:rsidRPr="00784950">
        <w:rPr>
          <w:rtl/>
        </w:rPr>
        <w:t xml:space="preserve"> ואגב, ובלי קשר, היה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עוד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ואולי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 בוודאי יביא לכיוון כזה בעתיד </w:t>
      </w:r>
      <w:r w:rsidR="00374753">
        <w:rPr>
          <w:rtl/>
        </w:rPr>
        <w:t>–</w:t>
      </w:r>
      <w:r w:rsidRPr="00784950">
        <w:rPr>
          <w:rtl/>
        </w:rPr>
        <w:t xml:space="preserve"> הוא</w:t>
      </w:r>
      <w:r w:rsidR="00374753">
        <w:rPr>
          <w:rtl/>
        </w:rPr>
        <w:t xml:space="preserve"> </w:t>
      </w:r>
      <w:r w:rsidRPr="00784950">
        <w:rPr>
          <w:rtl/>
        </w:rPr>
        <w:t>שאי</w:t>
      </w:r>
      <w:r w:rsidR="00374753">
        <w:rPr>
          <w:rtl/>
        </w:rPr>
        <w:t>-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להתעלם</w:t>
      </w:r>
      <w:r w:rsidR="00374753">
        <w:rPr>
          <w:rtl/>
        </w:rPr>
        <w:t xml:space="preserve"> </w:t>
      </w:r>
      <w:r w:rsidRPr="00784950">
        <w:rPr>
          <w:rtl/>
        </w:rPr>
        <w:t>מהתחושה, שבתקציב הזה, בתהליך הקיצוצים והצמצומים, הדרישה לשאת</w:t>
      </w:r>
      <w:r w:rsidR="00374753">
        <w:rPr>
          <w:rtl/>
        </w:rPr>
        <w:t xml:space="preserve"> </w:t>
      </w:r>
      <w:r w:rsidRPr="00784950">
        <w:rPr>
          <w:rtl/>
        </w:rPr>
        <w:t>בעול</w:t>
      </w:r>
      <w:r w:rsidR="00374753">
        <w:rPr>
          <w:rtl/>
        </w:rPr>
        <w:t xml:space="preserve"> </w:t>
      </w:r>
      <w:r w:rsidRPr="00784950">
        <w:rPr>
          <w:rtl/>
        </w:rPr>
        <w:t>היתה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כלפי</w:t>
      </w:r>
      <w:r w:rsidR="00374753">
        <w:rPr>
          <w:rtl/>
        </w:rPr>
        <w:t xml:space="preserve"> </w:t>
      </w:r>
      <w:r w:rsidRPr="00784950">
        <w:rPr>
          <w:rtl/>
        </w:rPr>
        <w:t>אלה שיש להם פחות מאשר אלה שיש להם יותר. אף אחד לא רוצה</w:t>
      </w:r>
      <w:r w:rsidR="00374753">
        <w:rPr>
          <w:rtl/>
        </w:rPr>
        <w:t xml:space="preserve"> </w:t>
      </w:r>
      <w:r w:rsidRPr="00784950">
        <w:rPr>
          <w:rtl/>
        </w:rPr>
        <w:t>לוותר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האפשרות</w:t>
      </w:r>
      <w:r w:rsidR="00374753">
        <w:rPr>
          <w:rtl/>
        </w:rPr>
        <w:t xml:space="preserve"> </w:t>
      </w:r>
      <w:r w:rsidRPr="00784950">
        <w:rPr>
          <w:rtl/>
        </w:rPr>
        <w:t>והתקווה</w:t>
      </w:r>
      <w:r w:rsidR="00374753">
        <w:rPr>
          <w:rtl/>
        </w:rPr>
        <w:t xml:space="preserve"> </w:t>
      </w:r>
      <w:r w:rsidRPr="00784950">
        <w:rPr>
          <w:rtl/>
        </w:rPr>
        <w:t>שאפשר יהיה לעבור ממצב מיתון למצב צמיחה בעתיד, ככל</w:t>
      </w:r>
      <w:r w:rsidR="00374753">
        <w:rPr>
          <w:rtl/>
        </w:rPr>
        <w:t xml:space="preserve"> </w:t>
      </w:r>
      <w:r w:rsidRPr="00784950">
        <w:rPr>
          <w:rtl/>
        </w:rPr>
        <w:t>שיהא</w:t>
      </w:r>
      <w:r w:rsidR="00374753">
        <w:rPr>
          <w:rtl/>
        </w:rPr>
        <w:t xml:space="preserve"> </w:t>
      </w:r>
      <w:r w:rsidRPr="00784950">
        <w:rPr>
          <w:rtl/>
        </w:rPr>
        <w:t>זה העתיד הקרוב ביותר. לכן, יש מאמץ גדול באמת שלא לפגוע באותו סקטור יצרני</w:t>
      </w:r>
      <w:r w:rsidR="00374753">
        <w:rPr>
          <w:rtl/>
        </w:rPr>
        <w:t xml:space="preserve"> </w:t>
      </w:r>
      <w:r w:rsidRPr="00784950">
        <w:rPr>
          <w:rtl/>
        </w:rPr>
        <w:t>שנושא על גבו את משק המדינה, את החברה בישראל.</w:t>
      </w:r>
      <w:r w:rsidR="00374753">
        <w:rPr>
          <w:rtl/>
        </w:rPr>
        <w:t xml:space="preserve"> </w:t>
      </w:r>
      <w:r w:rsidRPr="00784950">
        <w:rPr>
          <w:rtl/>
        </w:rPr>
        <w:t>לכן, נזהרה בצדק ובדין הממשלה שלא</w:t>
      </w:r>
      <w:r w:rsidR="00374753">
        <w:rPr>
          <w:rtl/>
        </w:rPr>
        <w:t xml:space="preserve"> </w:t>
      </w:r>
      <w:r w:rsidRPr="00784950">
        <w:rPr>
          <w:rtl/>
        </w:rPr>
        <w:t>להטיל מסים, שלא לפגוע בסקטור היצרני הזה, ככל שאפשר. זה בעצם הביטוי של הקיצוצים</w:t>
      </w:r>
      <w:r w:rsidR="00374753">
        <w:rPr>
          <w:rtl/>
        </w:rPr>
        <w:t xml:space="preserve"> </w:t>
      </w:r>
      <w:r w:rsidRPr="00784950">
        <w:rPr>
          <w:rtl/>
        </w:rPr>
        <w:t>עד עכשיו.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בהחלט</w:t>
      </w:r>
      <w:r w:rsidR="00374753">
        <w:rPr>
          <w:rtl/>
        </w:rPr>
        <w:t xml:space="preserve"> </w:t>
      </w:r>
      <w:r w:rsidRPr="00784950">
        <w:rPr>
          <w:rtl/>
        </w:rPr>
        <w:t>תחומים</w:t>
      </w:r>
      <w:r w:rsidR="00374753">
        <w:rPr>
          <w:rtl/>
        </w:rPr>
        <w:t xml:space="preserve"> </w:t>
      </w:r>
      <w:r w:rsidRPr="00784950">
        <w:rPr>
          <w:rtl/>
        </w:rPr>
        <w:t>ויש</w:t>
      </w:r>
      <w:r w:rsidR="00374753">
        <w:rPr>
          <w:rtl/>
        </w:rPr>
        <w:t xml:space="preserve"> </w:t>
      </w:r>
      <w:r w:rsidRPr="00784950">
        <w:rPr>
          <w:rtl/>
        </w:rPr>
        <w:t>בהחלט</w:t>
      </w:r>
      <w:r w:rsidR="00374753">
        <w:rPr>
          <w:rtl/>
        </w:rPr>
        <w:t xml:space="preserve"> </w:t>
      </w:r>
      <w:r w:rsidRPr="00784950">
        <w:rPr>
          <w:rtl/>
        </w:rPr>
        <w:t>נושאים שבהם היה ראוי לפעול כבר עכשיו,</w:t>
      </w:r>
      <w:r w:rsidR="00374753">
        <w:rPr>
          <w:rtl/>
        </w:rPr>
        <w:t xml:space="preserve"> </w:t>
      </w:r>
      <w:r w:rsidRPr="00784950">
        <w:rPr>
          <w:rtl/>
        </w:rPr>
        <w:t>במסגרת</w:t>
      </w:r>
      <w:r w:rsidR="00374753">
        <w:rPr>
          <w:rtl/>
        </w:rPr>
        <w:t xml:space="preserve"> </w:t>
      </w:r>
      <w:r w:rsidRPr="00784950">
        <w:rPr>
          <w:rtl/>
        </w:rPr>
        <w:t>המאמץ</w:t>
      </w:r>
      <w:r w:rsidR="00374753">
        <w:rPr>
          <w:rtl/>
        </w:rPr>
        <w:t xml:space="preserve"> </w:t>
      </w:r>
      <w:r w:rsidRPr="00784950">
        <w:rPr>
          <w:rtl/>
        </w:rPr>
        <w:t>ליישר</w:t>
      </w:r>
      <w:r w:rsidR="00374753">
        <w:rPr>
          <w:rtl/>
        </w:rPr>
        <w:t xml:space="preserve"> </w:t>
      </w:r>
      <w:r w:rsidRPr="00784950">
        <w:rPr>
          <w:rtl/>
        </w:rPr>
        <w:t>את התקציב ולכסות את הגירעון.</w:t>
      </w:r>
      <w:r w:rsidR="00374753">
        <w:rPr>
          <w:rtl/>
        </w:rPr>
        <w:t xml:space="preserve"> </w:t>
      </w:r>
      <w:r w:rsidRPr="00784950">
        <w:rPr>
          <w:rtl/>
        </w:rPr>
        <w:t>אלה תחומים שאי</w:t>
      </w:r>
      <w:r w:rsidR="00374753">
        <w:rPr>
          <w:rtl/>
        </w:rPr>
        <w:t>-</w:t>
      </w:r>
      <w:r w:rsidRPr="00784950">
        <w:rPr>
          <w:rtl/>
        </w:rPr>
        <w:t>אפשר להתעלם</w:t>
      </w:r>
      <w:r w:rsidR="00374753">
        <w:rPr>
          <w:rtl/>
        </w:rPr>
        <w:t xml:space="preserve"> </w:t>
      </w:r>
      <w:r w:rsidRPr="00784950">
        <w:rPr>
          <w:rtl/>
        </w:rPr>
        <w:t>מהם</w:t>
      </w:r>
      <w:r w:rsidR="00374753">
        <w:rPr>
          <w:rtl/>
        </w:rPr>
        <w:t xml:space="preserve"> </w:t>
      </w:r>
      <w:r w:rsidRPr="00784950">
        <w:rPr>
          <w:rtl/>
        </w:rPr>
        <w:t>בחברה</w:t>
      </w:r>
      <w:r w:rsidR="00374753">
        <w:rPr>
          <w:rtl/>
        </w:rPr>
        <w:t xml:space="preserve"> </w:t>
      </w:r>
      <w:r w:rsidRPr="00784950">
        <w:rPr>
          <w:rtl/>
        </w:rPr>
        <w:t>נכונה</w:t>
      </w:r>
      <w:r w:rsidR="00374753">
        <w:rPr>
          <w:rtl/>
        </w:rPr>
        <w:t xml:space="preserve"> </w:t>
      </w:r>
      <w:r w:rsidRPr="00784950">
        <w:rPr>
          <w:rtl/>
        </w:rPr>
        <w:t>ומתוקנת. הרבה שנים מדברים אצלנו, למשל, על מיסוי ההון. אנחנו</w:t>
      </w:r>
      <w:r w:rsidR="00374753">
        <w:rPr>
          <w:rtl/>
        </w:rPr>
        <w:t xml:space="preserve"> </w:t>
      </w:r>
      <w:r w:rsidRPr="00784950">
        <w:rPr>
          <w:rtl/>
        </w:rPr>
        <w:t>ממסים את העבודה בשיעורים שכמעט אין דומה להם בעולם.</w:t>
      </w:r>
      <w:r w:rsidR="00374753">
        <w:rPr>
          <w:rtl/>
        </w:rPr>
        <w:t xml:space="preserve"> </w:t>
      </w:r>
      <w:r w:rsidRPr="00784950">
        <w:rPr>
          <w:rtl/>
        </w:rPr>
        <w:t>המיסוי על העבודה הוא מיסוי</w:t>
      </w:r>
      <w:r w:rsidR="00374753">
        <w:rPr>
          <w:rtl/>
        </w:rPr>
        <w:t xml:space="preserve"> </w:t>
      </w:r>
      <w:r w:rsidRPr="00784950">
        <w:rPr>
          <w:rtl/>
        </w:rPr>
        <w:t>שנע</w:t>
      </w:r>
      <w:r w:rsidR="00374753">
        <w:rPr>
          <w:rtl/>
        </w:rPr>
        <w:t xml:space="preserve"> </w:t>
      </w:r>
      <w:r w:rsidRPr="00784950">
        <w:rPr>
          <w:rtl/>
        </w:rPr>
        <w:t>מ</w:t>
      </w:r>
      <w:r w:rsidR="00374753">
        <w:rPr>
          <w:rtl/>
        </w:rPr>
        <w:t>-</w:t>
      </w:r>
      <w:r w:rsidR="00374753" w:rsidRPr="00784950">
        <w:rPr>
          <w:rtl/>
        </w:rPr>
        <w:t>34</w:t>
      </w:r>
      <w:r w:rsidR="00374753">
        <w:rPr>
          <w:rtl/>
        </w:rPr>
        <w:t xml:space="preserve">% </w:t>
      </w:r>
      <w:r w:rsidRPr="00784950">
        <w:rPr>
          <w:rtl/>
        </w:rPr>
        <w:t>ועד</w:t>
      </w:r>
      <w:r w:rsidR="00374753">
        <w:rPr>
          <w:rtl/>
        </w:rPr>
        <w:t xml:space="preserve">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 xml:space="preserve"> פלוס. זה מיסוי שהוא בלתי אפשרי.</w:t>
      </w:r>
      <w:r w:rsidR="00374753">
        <w:rPr>
          <w:rtl/>
        </w:rPr>
        <w:t xml:space="preserve"> </w:t>
      </w:r>
      <w:r w:rsidRPr="00784950">
        <w:rPr>
          <w:rtl/>
        </w:rPr>
        <w:t>אגב, המיסוי הזה הוא בלתי</w:t>
      </w:r>
      <w:r w:rsidR="00374753">
        <w:rPr>
          <w:rtl/>
        </w:rPr>
        <w:t xml:space="preserve"> </w:t>
      </w:r>
      <w:r w:rsidRPr="00784950">
        <w:rPr>
          <w:rtl/>
        </w:rPr>
        <w:t>אפשרי</w:t>
      </w:r>
      <w:r w:rsidR="00374753">
        <w:rPr>
          <w:rtl/>
        </w:rPr>
        <w:t xml:space="preserve"> </w:t>
      </w:r>
      <w:r w:rsidRPr="00784950">
        <w:rPr>
          <w:rtl/>
        </w:rPr>
        <w:t>לכולם,</w:t>
      </w:r>
      <w:r w:rsidR="00374753">
        <w:rPr>
          <w:rtl/>
        </w:rPr>
        <w:t xml:space="preserve"> </w:t>
      </w:r>
      <w:r w:rsidRPr="00784950">
        <w:rPr>
          <w:rtl/>
        </w:rPr>
        <w:t>וזה לא משנה עכשיו באיזו רמת הכנסה מדובר.</w:t>
      </w:r>
      <w:r w:rsidR="00374753">
        <w:rPr>
          <w:rtl/>
        </w:rPr>
        <w:t xml:space="preserve"> </w:t>
      </w:r>
      <w:r w:rsidRPr="00784950">
        <w:rPr>
          <w:rtl/>
        </w:rPr>
        <w:t>אלה שרמת הכנסתם גבוהה</w:t>
      </w:r>
      <w:r w:rsidR="00374753">
        <w:rPr>
          <w:rtl/>
        </w:rPr>
        <w:t xml:space="preserve"> </w:t>
      </w:r>
      <w:r w:rsidRPr="00784950">
        <w:rPr>
          <w:rtl/>
        </w:rPr>
        <w:t>משלמים</w:t>
      </w:r>
      <w:r w:rsidR="00374753">
        <w:rPr>
          <w:rtl/>
        </w:rPr>
        <w:t xml:space="preserve"> </w:t>
      </w:r>
      <w:r w:rsidR="00374753" w:rsidRPr="00784950">
        <w:rPr>
          <w:rtl/>
        </w:rPr>
        <w:t>60</w:t>
      </w:r>
      <w:r w:rsidR="00374753">
        <w:rPr>
          <w:rtl/>
        </w:rPr>
        <w:t>%</w:t>
      </w:r>
      <w:r w:rsidRPr="00784950">
        <w:rPr>
          <w:rtl/>
        </w:rPr>
        <w:t xml:space="preserve"> פלוס וזה בלתי אפשרי. אבל הנה, הפלא ופלא, עד היום, אדוני 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ובמשך כל השנים ממשלות ישראל לדורותיהן לא מיסו את ההון במדינת ישראל. יש פה איזה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שקשה מאוד להסביר אותו.</w:t>
      </w:r>
      <w:r w:rsidR="00374753">
        <w:rPr>
          <w:rtl/>
        </w:rPr>
        <w:t xml:space="preserve"> </w:t>
      </w:r>
      <w:r w:rsidRPr="00784950">
        <w:rPr>
          <w:rtl/>
        </w:rPr>
        <w:t>זאת אומרת, הסברים ישנם, בוודאי, כגון: הרצון לשמור</w:t>
      </w:r>
      <w:r w:rsidR="00374753">
        <w:rPr>
          <w:rtl/>
        </w:rPr>
        <w:t xml:space="preserve"> </w:t>
      </w:r>
      <w:r w:rsidRPr="00784950">
        <w:rPr>
          <w:rtl/>
        </w:rPr>
        <w:t>על הקפיטל פה, שהכנסות לא יברחו, שלהיפך יבואו וישקיעו כאן בארץ וכדומה.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שומע,</w:t>
      </w:r>
      <w:r w:rsidR="00374753">
        <w:rPr>
          <w:rtl/>
        </w:rPr>
        <w:t xml:space="preserve"> </w:t>
      </w:r>
      <w:r w:rsidRPr="00784950">
        <w:rPr>
          <w:rtl/>
        </w:rPr>
        <w:t>וכנראה</w:t>
      </w:r>
      <w:r w:rsidR="00374753">
        <w:rPr>
          <w:rtl/>
        </w:rPr>
        <w:t xml:space="preserve"> </w:t>
      </w:r>
      <w:r w:rsidRPr="00784950">
        <w:rPr>
          <w:rtl/>
        </w:rPr>
        <w:t>אלה</w:t>
      </w:r>
      <w:r w:rsidR="00374753">
        <w:rPr>
          <w:rtl/>
        </w:rPr>
        <w:t xml:space="preserve"> </w:t>
      </w:r>
      <w:r w:rsidRPr="00784950">
        <w:rPr>
          <w:rtl/>
        </w:rPr>
        <w:t>הם הנתונים, שהרווחים הקיימים היום מההון</w:t>
      </w:r>
      <w:r w:rsidR="00374753">
        <w:rPr>
          <w:rtl/>
        </w:rPr>
        <w:t xml:space="preserve"> </w:t>
      </w:r>
      <w:r w:rsidRPr="00784950">
        <w:rPr>
          <w:rtl/>
        </w:rPr>
        <w:t>במדינת ישראל מסתכמים ב</w:t>
      </w:r>
      <w:r w:rsidR="00374753">
        <w:rPr>
          <w:rtl/>
        </w:rPr>
        <w:t>-</w:t>
      </w:r>
      <w:r w:rsidRPr="00784950">
        <w:rPr>
          <w:rtl/>
        </w:rPr>
        <w:t>80 מיליארד שקל רווחי הון, וכל ה</w:t>
      </w:r>
      <w:r w:rsidR="00374753">
        <w:rPr>
          <w:rtl/>
        </w:rPr>
        <w:t>-</w:t>
      </w:r>
      <w:r w:rsidRPr="00784950">
        <w:rPr>
          <w:rtl/>
        </w:rPr>
        <w:t>80 מיליארד הרווחים האלה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ממוסים,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שואל את עצמי: האם זה נכון? האם זה צודק? האם אפשר להסביר מדוע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מיסוי? אני לא אומר שאת רווחי ההון צריך למסות כמו את המיסוי על העבודה, ולא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מוכרחים, אפילו לא </w:t>
      </w:r>
      <w:r w:rsidR="00374753" w:rsidRPr="00784950">
        <w:rPr>
          <w:rtl/>
        </w:rPr>
        <w:t>30</w:t>
      </w:r>
      <w:r w:rsidR="00374753">
        <w:rPr>
          <w:rtl/>
        </w:rPr>
        <w:t>%</w:t>
      </w:r>
      <w:r w:rsidRPr="00784950">
        <w:rPr>
          <w:rtl/>
        </w:rPr>
        <w:t>. אם היינו ממסים את הרווחים האלה ב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, היינו מקבלים היום</w:t>
      </w:r>
      <w:r w:rsidR="00374753">
        <w:rPr>
          <w:rtl/>
        </w:rPr>
        <w:t xml:space="preserve"> </w:t>
      </w:r>
      <w:r w:rsidRPr="00784950">
        <w:rPr>
          <w:rtl/>
        </w:rPr>
        <w:t>8</w:t>
      </w:r>
      <w:r w:rsidR="00374753">
        <w:rPr>
          <w:rtl/>
        </w:rPr>
        <w:t xml:space="preserve"> </w:t>
      </w:r>
      <w:r w:rsidRPr="00784950">
        <w:rPr>
          <w:rtl/>
        </w:rPr>
        <w:t>מיליארדי</w:t>
      </w:r>
      <w:r w:rsidR="00374753">
        <w:rPr>
          <w:rtl/>
        </w:rPr>
        <w:t xml:space="preserve"> </w:t>
      </w:r>
      <w:r w:rsidRPr="00784950">
        <w:rPr>
          <w:rtl/>
        </w:rPr>
        <w:t>שקל, שבעצם היו מכסים לנו חלק גדול מהגירעון שנובע מהירידה בהכנסות,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גורם לאיזה נזק בלתי הפיך בעניין סוגיית ההון והחיסכון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 חושב שכולם היו פונים אז, לפי עצת פריצקי, לוקחים את כל</w:t>
      </w:r>
      <w:r w:rsidR="00374753">
        <w:rPr>
          <w:rtl/>
        </w:rPr>
        <w:t xml:space="preserve"> </w:t>
      </w:r>
      <w:r w:rsidRPr="00784950">
        <w:rPr>
          <w:rtl/>
        </w:rPr>
        <w:t>הכסף</w:t>
      </w:r>
      <w:r w:rsidR="00374753">
        <w:rPr>
          <w:rtl/>
        </w:rPr>
        <w:t xml:space="preserve"> </w:t>
      </w:r>
      <w:r w:rsidRPr="00784950">
        <w:rPr>
          <w:rtl/>
        </w:rPr>
        <w:t>ושמים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בחוץ.</w:t>
      </w:r>
      <w:r w:rsidR="00374753">
        <w:rPr>
          <w:rtl/>
        </w:rPr>
        <w:t xml:space="preserve"> </w:t>
      </w:r>
      <w:r w:rsidRPr="00784950">
        <w:rPr>
          <w:rtl/>
        </w:rPr>
        <w:t>אף אחד עוד לא הוכיח שזה כך. גם בחוץ אין משהו שנותנים</w:t>
      </w:r>
      <w:r w:rsidR="00374753">
        <w:rPr>
          <w:rtl/>
        </w:rPr>
        <w:t xml:space="preserve"> </w:t>
      </w:r>
      <w:r w:rsidRPr="00784950">
        <w:rPr>
          <w:rtl/>
        </w:rPr>
        <w:t>אותו</w:t>
      </w:r>
      <w:r w:rsidR="00374753">
        <w:rPr>
          <w:rtl/>
        </w:rPr>
        <w:t xml:space="preserve"> </w:t>
      </w:r>
      <w:r w:rsidRPr="00784950">
        <w:rPr>
          <w:rtl/>
        </w:rPr>
        <w:t>חינם.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בחוץ,</w:t>
      </w:r>
      <w:r w:rsidR="00374753">
        <w:rPr>
          <w:rtl/>
        </w:rPr>
        <w:t xml:space="preserve"> </w:t>
      </w:r>
      <w:r w:rsidRPr="00784950">
        <w:rPr>
          <w:rtl/>
        </w:rPr>
        <w:t>כשאתה הולך לארצות החוץ, דווקא שם יש מיסוי על ההון בכל</w:t>
      </w:r>
      <w:r w:rsidR="00374753">
        <w:rPr>
          <w:rtl/>
        </w:rPr>
        <w:t xml:space="preserve"> </w:t>
      </w:r>
      <w:r w:rsidRPr="00784950">
        <w:rPr>
          <w:rtl/>
        </w:rPr>
        <w:t>המדינות המתוקנות. אז מה?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אדבר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על תחום אחד ובזה אני אסיים. צריך יהיה, וזה לא עניין של אין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מנוס בלשון שלילית </w:t>
      </w:r>
      <w:r w:rsidR="00374753">
        <w:rPr>
          <w:rtl/>
        </w:rPr>
        <w:t>–</w:t>
      </w:r>
      <w:r w:rsidRPr="00784950">
        <w:rPr>
          <w:rtl/>
        </w:rPr>
        <w:t xml:space="preserve"> אין ברירה אז עושים משהו לא ראוי או משהו לא נכון </w:t>
      </w:r>
      <w:r w:rsidR="00374753">
        <w:rPr>
          <w:rtl/>
        </w:rPr>
        <w:t>–</w:t>
      </w:r>
      <w:r w:rsidRPr="00784950">
        <w:rPr>
          <w:rtl/>
        </w:rPr>
        <w:t xml:space="preserve"> אני חושב</w:t>
      </w:r>
      <w:r w:rsidR="00374753">
        <w:rPr>
          <w:rtl/>
        </w:rPr>
        <w:t xml:space="preserve"> </w:t>
      </w:r>
      <w:r w:rsidRPr="00784950">
        <w:rPr>
          <w:rtl/>
        </w:rPr>
        <w:t>שאם</w:t>
      </w:r>
      <w:r w:rsidR="00374753">
        <w:rPr>
          <w:rtl/>
        </w:rPr>
        <w:t xml:space="preserve"> </w:t>
      </w:r>
      <w:r w:rsidRPr="00784950">
        <w:rPr>
          <w:rtl/>
        </w:rPr>
        <w:t>יעשו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זה, אז יהיה תיקון וזה יהיה נכון לעשות. בצורה כזאת המיסוי הזה גם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צודק</w:t>
      </w:r>
      <w:r w:rsidR="00374753">
        <w:rPr>
          <w:rtl/>
        </w:rPr>
        <w:t xml:space="preserve"> </w:t>
      </w:r>
      <w:r w:rsidRPr="00784950">
        <w:rPr>
          <w:rtl/>
        </w:rPr>
        <w:t>מבחינת</w:t>
      </w:r>
      <w:r w:rsidR="00374753">
        <w:rPr>
          <w:rtl/>
        </w:rPr>
        <w:t xml:space="preserve"> </w:t>
      </w:r>
      <w:r w:rsidRPr="00784950">
        <w:rPr>
          <w:rtl/>
        </w:rPr>
        <w:t>נשיאה</w:t>
      </w:r>
      <w:r w:rsidR="00374753">
        <w:rPr>
          <w:rtl/>
        </w:rPr>
        <w:t xml:space="preserve"> </w:t>
      </w:r>
      <w:r w:rsidRPr="00784950">
        <w:rPr>
          <w:rtl/>
        </w:rPr>
        <w:t>בנטל, וגם, כמובן, פירותיו יכולים להקל מאוד על</w:t>
      </w:r>
      <w:r w:rsidR="00374753">
        <w:rPr>
          <w:rtl/>
        </w:rPr>
        <w:t xml:space="preserve"> </w:t>
      </w:r>
      <w:r w:rsidRPr="00784950">
        <w:rPr>
          <w:rtl/>
        </w:rPr>
        <w:t>המאמצים</w:t>
      </w:r>
      <w:r w:rsidR="00374753">
        <w:rPr>
          <w:rtl/>
        </w:rPr>
        <w:t xml:space="preserve"> </w:t>
      </w:r>
      <w:r w:rsidRPr="00784950">
        <w:rPr>
          <w:rtl/>
        </w:rPr>
        <w:t>שהיום,</w:t>
      </w:r>
      <w:r w:rsidR="00374753">
        <w:rPr>
          <w:rtl/>
        </w:rPr>
        <w:t xml:space="preserve"> </w:t>
      </w: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לומר, הממשלה עושה אבל מתקשה, כדי לאזן את התקציב.</w:t>
      </w:r>
      <w:r w:rsidR="00374753">
        <w:rPr>
          <w:rtl/>
        </w:rPr>
        <w:t xml:space="preserve"> </w:t>
      </w:r>
      <w:r w:rsidRPr="00784950">
        <w:rPr>
          <w:rtl/>
        </w:rPr>
        <w:t>המשפט</w:t>
      </w:r>
      <w:r w:rsidR="00374753">
        <w:rPr>
          <w:rtl/>
        </w:rPr>
        <w:t xml:space="preserve"> </w:t>
      </w:r>
      <w:r w:rsidRPr="00784950">
        <w:rPr>
          <w:rtl/>
        </w:rPr>
        <w:t>האחרון</w:t>
      </w:r>
      <w:r w:rsidR="00374753">
        <w:rPr>
          <w:rtl/>
        </w:rPr>
        <w:t xml:space="preserve"> </w:t>
      </w:r>
      <w:r w:rsidRPr="00784950">
        <w:rPr>
          <w:rtl/>
        </w:rPr>
        <w:t>הוא,</w:t>
      </w:r>
      <w:r w:rsidR="00374753">
        <w:rPr>
          <w:rtl/>
        </w:rPr>
        <w:t xml:space="preserve"> </w:t>
      </w:r>
      <w:r w:rsidRPr="00784950">
        <w:rPr>
          <w:rtl/>
        </w:rPr>
        <w:t>שעם</w:t>
      </w:r>
      <w:r w:rsidR="00374753">
        <w:rPr>
          <w:rtl/>
        </w:rPr>
        <w:t xml:space="preserve"> </w:t>
      </w:r>
      <w:r w:rsidRPr="00784950">
        <w:rPr>
          <w:rtl/>
        </w:rPr>
        <w:t>כל הקשיים האלה, המאמץ גדול ביותר ועדיין הוא מוצלח במובן הזה</w:t>
      </w:r>
      <w:r w:rsidR="00374753">
        <w:rPr>
          <w:rtl/>
        </w:rPr>
        <w:t xml:space="preserve"> </w:t>
      </w:r>
      <w:r w:rsidRPr="00784950">
        <w:rPr>
          <w:rtl/>
        </w:rPr>
        <w:t>שמסגרת התקציב לא נפרצת.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ראש. בשעות הבוקר, ב</w:t>
      </w:r>
      <w:r w:rsidR="00374753">
        <w:rPr>
          <w:rtl/>
        </w:rPr>
        <w:t>-</w:t>
      </w:r>
      <w:r w:rsidRPr="00784950">
        <w:rPr>
          <w:rtl/>
        </w:rPr>
        <w:t>09:00 תתכנס הכנסת, נתחיל להצביע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מקווה שבאחר הצהריים המוקדמים יהיה למדינת ישראל התקציב</w:t>
      </w:r>
      <w:r w:rsidR="00374753">
        <w:rPr>
          <w:rtl/>
        </w:rPr>
        <w:t xml:space="preserve"> </w:t>
      </w:r>
      <w:r w:rsidRPr="00784950">
        <w:rPr>
          <w:rtl/>
        </w:rPr>
        <w:t>לשנת</w:t>
      </w:r>
      <w:r w:rsidR="00374753">
        <w:rPr>
          <w:rtl/>
        </w:rPr>
        <w:t xml:space="preserve"> </w:t>
      </w:r>
      <w:r w:rsidRPr="00784950">
        <w:rPr>
          <w:rtl/>
        </w:rPr>
        <w:t>2002,</w:t>
      </w:r>
      <w:r w:rsidR="00374753">
        <w:rPr>
          <w:rtl/>
        </w:rPr>
        <w:t xml:space="preserve"> </w:t>
      </w:r>
      <w:r w:rsidRPr="00784950">
        <w:rPr>
          <w:rtl/>
        </w:rPr>
        <w:t>מאושר כדת וכדין.</w:t>
      </w:r>
      <w:r w:rsidR="00374753">
        <w:rPr>
          <w:rtl/>
        </w:rPr>
        <w:t xml:space="preserve"> </w:t>
      </w:r>
      <w:r w:rsidRPr="00784950">
        <w:rPr>
          <w:rtl/>
        </w:rPr>
        <w:t>ראש הממשלה שלנו, שבשעות הערב ימריא לארצות</w:t>
      </w:r>
      <w:r w:rsidR="00374753">
        <w:rPr>
          <w:rtl/>
        </w:rPr>
        <w:t>-</w:t>
      </w:r>
      <w:r w:rsidRPr="00784950">
        <w:rPr>
          <w:rtl/>
        </w:rPr>
        <w:t>הברית</w:t>
      </w:r>
      <w:r w:rsidR="00374753">
        <w:rPr>
          <w:rtl/>
        </w:rPr>
        <w:t xml:space="preserve"> </w:t>
      </w:r>
      <w:r w:rsidRPr="00784950">
        <w:rPr>
          <w:rtl/>
        </w:rPr>
        <w:t>לפגישה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חשובה עם הנשיא בוש ועם אנשים אחרים בממשל האמריקני, יוכל לצאת מפה</w:t>
      </w:r>
      <w:r w:rsidR="00374753">
        <w:rPr>
          <w:rtl/>
        </w:rPr>
        <w:t xml:space="preserve"> </w:t>
      </w:r>
      <w:r w:rsidRPr="00784950">
        <w:rPr>
          <w:rtl/>
        </w:rPr>
        <w:t>עם תקציב מאושר, ונאחל לו דרך צלחה.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חבר הכנסת מרדכי משעני,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הנוכחים, כולם כולם, גם חברי הקואליציה, גם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האופוזיציה,</w:t>
      </w:r>
      <w:r w:rsidR="00374753">
        <w:rPr>
          <w:rtl/>
        </w:rPr>
        <w:t xml:space="preserve"> </w:t>
      </w:r>
      <w:r w:rsidRPr="00784950">
        <w:rPr>
          <w:rtl/>
        </w:rPr>
        <w:t>ואפילו,</w:t>
      </w:r>
      <w:r w:rsidR="00374753">
        <w:rPr>
          <w:rtl/>
        </w:rPr>
        <w:t xml:space="preserve"> </w:t>
      </w:r>
      <w:r w:rsidRPr="00784950">
        <w:rPr>
          <w:rtl/>
        </w:rPr>
        <w:t>היום</w:t>
      </w:r>
      <w:r w:rsidR="00374753">
        <w:rPr>
          <w:rtl/>
        </w:rPr>
        <w:t xml:space="preserve"> </w:t>
      </w:r>
      <w:r w:rsidRPr="00784950">
        <w:rPr>
          <w:rtl/>
        </w:rPr>
        <w:t>גילה לנו זאת יושב</w:t>
      </w:r>
      <w:r w:rsidR="00374753">
        <w:rPr>
          <w:rtl/>
        </w:rPr>
        <w:t>-</w:t>
      </w:r>
      <w:r w:rsidRPr="00784950">
        <w:rPr>
          <w:rtl/>
        </w:rPr>
        <w:t>ראש ועדת הכספים, חבר הכנסת</w:t>
      </w:r>
      <w:r w:rsidR="00374753">
        <w:rPr>
          <w:rtl/>
        </w:rPr>
        <w:t xml:space="preserve"> </w:t>
      </w:r>
      <w:r w:rsidRPr="00784950">
        <w:rPr>
          <w:rtl/>
        </w:rPr>
        <w:t>ליצמן,</w:t>
      </w:r>
      <w:r w:rsidR="00374753">
        <w:rPr>
          <w:rtl/>
        </w:rPr>
        <w:t xml:space="preserve"> </w:t>
      </w:r>
      <w:r w:rsidRPr="00784950">
        <w:rPr>
          <w:rtl/>
        </w:rPr>
        <w:t>וכפי</w:t>
      </w:r>
      <w:r w:rsidR="00374753">
        <w:rPr>
          <w:rtl/>
        </w:rPr>
        <w:t xml:space="preserve"> </w:t>
      </w:r>
      <w:r w:rsidRPr="00784950">
        <w:rPr>
          <w:rtl/>
        </w:rPr>
        <w:t>שאמר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זאב בוים, יושב</w:t>
      </w:r>
      <w:r w:rsidR="00374753">
        <w:rPr>
          <w:rtl/>
        </w:rPr>
        <w:t>-</w:t>
      </w:r>
      <w:r w:rsidRPr="00784950">
        <w:rPr>
          <w:rtl/>
        </w:rPr>
        <w:t>ראש הקואליציה, הולכים לעשות מעשה</w:t>
      </w:r>
      <w:r w:rsidR="00374753">
        <w:rPr>
          <w:rtl/>
        </w:rPr>
        <w:t xml:space="preserve"> </w:t>
      </w:r>
      <w:r w:rsidRPr="00784950">
        <w:rPr>
          <w:rtl/>
        </w:rPr>
        <w:t>גדול בבוקר, לאשר תקציב, ואז ראש הממשלה יוכל לנסוע ולהיפגש עם הנשיא בוש כשיש לו</w:t>
      </w:r>
      <w:r w:rsidR="00374753">
        <w:rPr>
          <w:rtl/>
        </w:rPr>
        <w:t xml:space="preserve"> 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בכיס,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יודעים שזה לא התקציב האמיתי. בעוד חודש</w:t>
      </w:r>
      <w:r w:rsidR="00374753">
        <w:rPr>
          <w:rtl/>
        </w:rPr>
        <w:t>-</w:t>
      </w:r>
      <w:r w:rsidRPr="00784950">
        <w:rPr>
          <w:rtl/>
        </w:rPr>
        <w:t>חודשיים</w:t>
      </w:r>
      <w:r w:rsidR="00374753">
        <w:rPr>
          <w:rtl/>
        </w:rPr>
        <w:t xml:space="preserve"> </w:t>
      </w:r>
      <w:r w:rsidRPr="00784950">
        <w:rPr>
          <w:rtl/>
        </w:rPr>
        <w:t>נצטרך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שינוי,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דרסטי, הייתי אומר, בתקציב הזה, לאור הצפי בהכנסות.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מכירים את המערכון של "הגשש החיוור" שלנו, שמדבר על "ישראבלוף".</w:t>
      </w:r>
      <w:r w:rsidR="00374753">
        <w:rPr>
          <w:rtl/>
        </w:rPr>
        <w:t xml:space="preserve"> </w:t>
      </w:r>
      <w:r w:rsidRPr="00784950">
        <w:rPr>
          <w:rtl/>
        </w:rPr>
        <w:t>אני חושב</w:t>
      </w:r>
      <w:r w:rsidR="00374753">
        <w:rPr>
          <w:rtl/>
        </w:rPr>
        <w:t xml:space="preserve"> </w:t>
      </w:r>
      <w:r w:rsidRPr="00784950">
        <w:rPr>
          <w:rtl/>
        </w:rPr>
        <w:t>שזה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תקציב בלוף.</w:t>
      </w:r>
      <w:r w:rsidR="00374753">
        <w:rPr>
          <w:rtl/>
        </w:rPr>
        <w:t xml:space="preserve"> </w:t>
      </w:r>
      <w:r w:rsidRPr="00784950">
        <w:rPr>
          <w:rtl/>
        </w:rPr>
        <w:t>זה לא תקציב אמיתי, זה לא תקציב נכון. אנחנו בעצם מאשרים</w:t>
      </w:r>
      <w:r w:rsidR="00374753">
        <w:rPr>
          <w:rtl/>
        </w:rPr>
        <w:t xml:space="preserve"> </w:t>
      </w:r>
      <w:r w:rsidRPr="00784950">
        <w:rPr>
          <w:rtl/>
        </w:rPr>
        <w:t>דבר שבשום פנים ואופן לא ייצג את תקציב המדינה בשנת 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מצפה, וכבר אמרתי זאת בדיונים קודמים על חוק ההסדרים, דווקא בימים כאלה</w:t>
      </w:r>
      <w:r w:rsidR="00374753">
        <w:rPr>
          <w:rtl/>
        </w:rPr>
        <w:t xml:space="preserve"> </w:t>
      </w:r>
      <w:r w:rsidRPr="00784950">
        <w:rPr>
          <w:rtl/>
        </w:rPr>
        <w:t>למנהיגות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שתתעלה; דווקא בימים קשים, ימים קשים כלכלית. דווקא בימים כאלה</w:t>
      </w:r>
      <w:r w:rsidR="00374753">
        <w:rPr>
          <w:rtl/>
        </w:rPr>
        <w:t xml:space="preserve"> </w:t>
      </w:r>
      <w:r w:rsidRPr="00784950">
        <w:rPr>
          <w:rtl/>
        </w:rPr>
        <w:t>צריכה</w:t>
      </w:r>
      <w:r w:rsidR="00374753">
        <w:rPr>
          <w:rtl/>
        </w:rPr>
        <w:t xml:space="preserve"> </w:t>
      </w:r>
      <w:r w:rsidRPr="00784950">
        <w:rPr>
          <w:rtl/>
        </w:rPr>
        <w:t>להתגלות</w:t>
      </w:r>
      <w:r w:rsidR="00374753">
        <w:rPr>
          <w:rtl/>
        </w:rPr>
        <w:t xml:space="preserve"> </w:t>
      </w:r>
      <w:r w:rsidRPr="00784950">
        <w:rPr>
          <w:rtl/>
        </w:rPr>
        <w:t>מנהיגות</w:t>
      </w:r>
      <w:r w:rsidR="00374753">
        <w:rPr>
          <w:rtl/>
        </w:rPr>
        <w:t xml:space="preserve"> </w:t>
      </w:r>
      <w:r w:rsidRPr="00784950">
        <w:rPr>
          <w:rtl/>
        </w:rPr>
        <w:t>כלכלית.</w:t>
      </w:r>
      <w:r w:rsidR="00374753">
        <w:rPr>
          <w:rtl/>
        </w:rPr>
        <w:t xml:space="preserve"> </w:t>
      </w:r>
      <w:r w:rsidRPr="00784950">
        <w:rPr>
          <w:rtl/>
        </w:rPr>
        <w:t>אז איפה שר האוצר? לא רק שהוא לא מתגלה כמנהיג</w:t>
      </w:r>
      <w:r w:rsidR="00374753">
        <w:rPr>
          <w:rtl/>
        </w:rPr>
        <w:t xml:space="preserve"> </w:t>
      </w:r>
      <w:r w:rsidRPr="00784950">
        <w:rPr>
          <w:rtl/>
        </w:rPr>
        <w:t>כלכלי,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שהוא בכלל נעדר. אולי צריך להכריז עליו כעל נעדר ולהתחיל לחפש אותו.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אותו.</w:t>
      </w:r>
      <w:r w:rsidR="00374753">
        <w:rPr>
          <w:rtl/>
        </w:rPr>
        <w:t xml:space="preserve"> </w:t>
      </w:r>
      <w:r w:rsidRPr="00784950">
        <w:rPr>
          <w:rtl/>
        </w:rPr>
        <w:t>אמרו</w:t>
      </w:r>
      <w:r w:rsidR="00374753">
        <w:rPr>
          <w:rtl/>
        </w:rPr>
        <w:t xml:space="preserve"> </w:t>
      </w:r>
      <w:r w:rsidRPr="00784950">
        <w:rPr>
          <w:rtl/>
        </w:rPr>
        <w:t>פה חברי כנסת: אנחנו יושבים בדיונים שעות על גבי שעות,</w:t>
      </w:r>
      <w:r w:rsidR="00374753">
        <w:rPr>
          <w:rtl/>
        </w:rPr>
        <w:t xml:space="preserve"> </w:t>
      </w:r>
      <w:r w:rsidRPr="00784950">
        <w:rPr>
          <w:rtl/>
        </w:rPr>
        <w:t>מדברים</w:t>
      </w:r>
      <w:r w:rsidR="00374753">
        <w:rPr>
          <w:rtl/>
        </w:rPr>
        <w:t xml:space="preserve"> </w:t>
      </w:r>
      <w:r w:rsidRPr="00784950">
        <w:rPr>
          <w:rtl/>
        </w:rPr>
        <w:t>ומדברים</w:t>
      </w:r>
      <w:r w:rsidR="00374753">
        <w:rPr>
          <w:rtl/>
        </w:rPr>
        <w:t xml:space="preserve"> </w:t>
      </w:r>
      <w:r w:rsidRPr="00784950">
        <w:rPr>
          <w:rtl/>
        </w:rPr>
        <w:t>ואפילו רצינו לשאול שאלות, גם אני רוצה לשאול שאלות, אבל אין את</w:t>
      </w:r>
      <w:r w:rsidR="00374753">
        <w:rPr>
          <w:rtl/>
        </w:rPr>
        <w:t xml:space="preserve"> </w:t>
      </w:r>
      <w:r w:rsidRPr="00784950">
        <w:rPr>
          <w:rtl/>
        </w:rPr>
        <w:t>מי, משום ששר האוצר לא נמצא.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לי בצד: אני לא יכול לענות לך על השאלות האלה.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מזה,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בעצם</w:t>
      </w:r>
      <w:r w:rsidR="00374753">
        <w:rPr>
          <w:rtl/>
        </w:rPr>
        <w:t xml:space="preserve"> </w:t>
      </w:r>
      <w:r w:rsidRPr="00784950">
        <w:rPr>
          <w:rtl/>
        </w:rPr>
        <w:t>אמר,</w:t>
      </w:r>
      <w:r w:rsidR="00374753">
        <w:rPr>
          <w:rtl/>
        </w:rPr>
        <w:t xml:space="preserve"> </w:t>
      </w:r>
      <w:r w:rsidRPr="00784950">
        <w:rPr>
          <w:rtl/>
        </w:rPr>
        <w:t>שאלמלא</w:t>
      </w:r>
      <w:r w:rsidR="00374753">
        <w:rPr>
          <w:rtl/>
        </w:rPr>
        <w:t xml:space="preserve"> </w:t>
      </w:r>
      <w:r w:rsidRPr="00784950">
        <w:rPr>
          <w:rtl/>
        </w:rPr>
        <w:t>נסיעתו</w:t>
      </w:r>
      <w:r w:rsidR="00374753">
        <w:rPr>
          <w:rtl/>
        </w:rPr>
        <w:t xml:space="preserve"> </w:t>
      </w:r>
      <w:r w:rsidRPr="00784950">
        <w:rPr>
          <w:rtl/>
        </w:rPr>
        <w:t>של ראש הממשלה, הוא, יושב</w:t>
      </w:r>
      <w:r w:rsidR="00374753">
        <w:rPr>
          <w:rtl/>
        </w:rPr>
        <w:t>-</w:t>
      </w:r>
      <w:r w:rsidRPr="00784950">
        <w:rPr>
          <w:rtl/>
        </w:rPr>
        <w:t>ראש ועדת</w:t>
      </w:r>
      <w:r w:rsidR="00374753">
        <w:rPr>
          <w:rtl/>
        </w:rPr>
        <w:t xml:space="preserve"> </w:t>
      </w:r>
      <w:r w:rsidRPr="00784950">
        <w:rPr>
          <w:rtl/>
        </w:rPr>
        <w:t>הכספים, לא היה הולך למהלך הזה.</w:t>
      </w:r>
      <w:r w:rsidR="00374753">
        <w:rPr>
          <w:rtl/>
        </w:rPr>
        <w:t xml:space="preserve"> </w:t>
      </w:r>
      <w:r w:rsidRPr="00784950">
        <w:rPr>
          <w:rtl/>
        </w:rPr>
        <w:t>הוא היה אולי מנסה להמשיך בדיונים, לשאול שאלות,</w:t>
      </w:r>
      <w:r w:rsidR="00374753">
        <w:rPr>
          <w:rtl/>
        </w:rPr>
        <w:t xml:space="preserve"> </w:t>
      </w:r>
      <w:r w:rsidRPr="00784950">
        <w:rPr>
          <w:rtl/>
        </w:rPr>
        <w:t>לחפש</w:t>
      </w:r>
      <w:r w:rsidR="00374753">
        <w:rPr>
          <w:rtl/>
        </w:rPr>
        <w:t xml:space="preserve"> </w:t>
      </w:r>
      <w:r w:rsidRPr="00784950">
        <w:rPr>
          <w:rtl/>
        </w:rPr>
        <w:t>פתרונות</w:t>
      </w:r>
      <w:r w:rsidR="00374753">
        <w:rPr>
          <w:rtl/>
        </w:rPr>
        <w:t xml:space="preserve"> </w:t>
      </w:r>
      <w:r w:rsidRPr="00784950">
        <w:rPr>
          <w:rtl/>
        </w:rPr>
        <w:t>אחרים;</w:t>
      </w:r>
      <w:r w:rsidR="00374753">
        <w:rPr>
          <w:rtl/>
        </w:rPr>
        <w:t xml:space="preserve"> </w:t>
      </w:r>
      <w:r w:rsidRPr="00784950">
        <w:rPr>
          <w:rtl/>
        </w:rPr>
        <w:t>אולי</w:t>
      </w:r>
      <w:r w:rsidR="00374753">
        <w:rPr>
          <w:rtl/>
        </w:rPr>
        <w:t xml:space="preserve"> </w:t>
      </w:r>
      <w:r w:rsidRPr="00784950">
        <w:rPr>
          <w:rtl/>
        </w:rPr>
        <w:t>באמת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31 במרס אפשר היה להגיע לתקציב מסוג אחר.</w:t>
      </w:r>
      <w:r w:rsidR="00374753">
        <w:rPr>
          <w:rtl/>
        </w:rPr>
        <w:t xml:space="preserve"> </w:t>
      </w:r>
      <w:r w:rsidRPr="00784950">
        <w:rPr>
          <w:rtl/>
        </w:rPr>
        <w:t>דווקא</w:t>
      </w:r>
      <w:r w:rsidR="00374753">
        <w:rPr>
          <w:rtl/>
        </w:rPr>
        <w:t xml:space="preserve"> </w:t>
      </w:r>
      <w:r w:rsidRPr="00784950">
        <w:rPr>
          <w:rtl/>
        </w:rPr>
        <w:t>ממנהיגות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 xml:space="preserve"> </w:t>
      </w:r>
      <w:r w:rsidRPr="00784950">
        <w:rPr>
          <w:rtl/>
        </w:rPr>
        <w:t>שמתעלה</w:t>
      </w:r>
      <w:r w:rsidR="00374753">
        <w:rPr>
          <w:rtl/>
        </w:rPr>
        <w:t xml:space="preserve"> </w:t>
      </w:r>
      <w:r w:rsidRPr="00784950">
        <w:rPr>
          <w:rtl/>
        </w:rPr>
        <w:t>בימים</w:t>
      </w:r>
      <w:r w:rsidR="00374753">
        <w:rPr>
          <w:rtl/>
        </w:rPr>
        <w:t xml:space="preserve"> </w:t>
      </w:r>
      <w:r w:rsidRPr="00784950">
        <w:rPr>
          <w:rtl/>
        </w:rPr>
        <w:t>קשים הייתי מצפה שתעשה צעדים משמעותיים,</w:t>
      </w:r>
      <w:r w:rsidR="00374753">
        <w:rPr>
          <w:rtl/>
        </w:rPr>
        <w:t xml:space="preserve"> </w:t>
      </w:r>
      <w:r w:rsidRPr="00784950">
        <w:rPr>
          <w:rtl/>
        </w:rPr>
        <w:t>דרסטים, לא מקובלים.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מוכן</w:t>
      </w:r>
      <w:r w:rsidR="00374753">
        <w:rPr>
          <w:rtl/>
        </w:rPr>
        <w:t xml:space="preserve"> </w:t>
      </w:r>
      <w:r w:rsidRPr="00784950">
        <w:rPr>
          <w:rtl/>
        </w:rPr>
        <w:t>לקבל,</w:t>
      </w:r>
      <w:r w:rsidR="00374753">
        <w:rPr>
          <w:rtl/>
        </w:rPr>
        <w:t xml:space="preserve"> </w:t>
      </w:r>
      <w:r w:rsidRPr="00784950">
        <w:rPr>
          <w:rtl/>
        </w:rPr>
        <w:t>ואמרתי זאת קודם, שבכל פעם שיש איזו בעיה כלכלית צריך</w:t>
      </w:r>
      <w:r w:rsidR="00374753">
        <w:rPr>
          <w:rtl/>
        </w:rPr>
        <w:t xml:space="preserve"> </w:t>
      </w:r>
      <w:r w:rsidRPr="00784950">
        <w:rPr>
          <w:rtl/>
        </w:rPr>
        <w:t>לקצץ.</w:t>
      </w:r>
      <w:r w:rsidR="00374753">
        <w:rPr>
          <w:rtl/>
        </w:rPr>
        <w:t xml:space="preserve"> </w:t>
      </w:r>
      <w:r w:rsidRPr="00784950">
        <w:rPr>
          <w:rtl/>
        </w:rPr>
        <w:t>מי אמר שזה הפתרון הכלכלי? אני לא משווה את ישראל לארצות</w:t>
      </w:r>
      <w:r w:rsidR="00374753">
        <w:rPr>
          <w:rtl/>
        </w:rPr>
        <w:t>-</w:t>
      </w:r>
      <w:r w:rsidRPr="00784950">
        <w:rPr>
          <w:rtl/>
        </w:rPr>
        <w:t>הברית, אבל זו רק</w:t>
      </w:r>
      <w:r w:rsidR="00374753">
        <w:rPr>
          <w:rtl/>
        </w:rPr>
        <w:t xml:space="preserve"> </w:t>
      </w:r>
      <w:r w:rsidRPr="00784950">
        <w:rPr>
          <w:rtl/>
        </w:rPr>
        <w:t>דוגמה כדי להמחיש את זה. בארצות</w:t>
      </w:r>
      <w:r w:rsidR="00374753">
        <w:rPr>
          <w:rtl/>
        </w:rPr>
        <w:t>-</w:t>
      </w:r>
      <w:r w:rsidRPr="00784950">
        <w:rPr>
          <w:rtl/>
        </w:rPr>
        <w:t>הברית התחיל מיתון. מה עשה הנשיא בוש? הרי גם שם,</w:t>
      </w:r>
      <w:r w:rsidR="00374753">
        <w:rPr>
          <w:rtl/>
        </w:rPr>
        <w:t xml:space="preserve"> </w:t>
      </w:r>
      <w:r w:rsidRPr="00784950">
        <w:rPr>
          <w:rtl/>
        </w:rPr>
        <w:t>לאור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שקרה</w:t>
      </w:r>
      <w:r w:rsidR="00374753">
        <w:rPr>
          <w:rtl/>
        </w:rPr>
        <w:t xml:space="preserve"> </w:t>
      </w:r>
      <w:r w:rsidRPr="00784950">
        <w:rPr>
          <w:rtl/>
        </w:rPr>
        <w:t>בספטמבר,</w:t>
      </w:r>
      <w:r w:rsidR="00374753">
        <w:rPr>
          <w:rtl/>
        </w:rPr>
        <w:t xml:space="preserve"> </w:t>
      </w:r>
      <w:r w:rsidRPr="00784950">
        <w:rPr>
          <w:rtl/>
        </w:rPr>
        <w:t>המשק</w:t>
      </w:r>
      <w:r w:rsidR="00374753">
        <w:rPr>
          <w:rtl/>
        </w:rPr>
        <w:t xml:space="preserve"> </w:t>
      </w:r>
      <w:r w:rsidRPr="00784950">
        <w:rPr>
          <w:rtl/>
        </w:rPr>
        <w:t>שלהם</w:t>
      </w:r>
      <w:r w:rsidR="00374753">
        <w:rPr>
          <w:rtl/>
        </w:rPr>
        <w:t xml:space="preserve"> </w:t>
      </w:r>
      <w:r w:rsidRPr="00784950">
        <w:rPr>
          <w:rtl/>
        </w:rPr>
        <w:t>עובר גל מיתון. מה הוא עשה? הוא קיצץ? לא,</w:t>
      </w:r>
      <w:r w:rsidR="00374753">
        <w:rPr>
          <w:rtl/>
        </w:rPr>
        <w:t xml:space="preserve"> </w:t>
      </w:r>
      <w:r w:rsidRPr="00784950">
        <w:rPr>
          <w:rtl/>
        </w:rPr>
        <w:t>להיפך.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הגדיל</w:t>
      </w:r>
      <w:r w:rsidR="00374753">
        <w:rPr>
          <w:rtl/>
        </w:rPr>
        <w:t xml:space="preserve"> </w:t>
      </w:r>
      <w:r w:rsidRPr="00784950">
        <w:rPr>
          <w:rtl/>
        </w:rPr>
        <w:t>את ההוצאה, לקח סכומי עתק, שם בביטחון, שם בתעשיית הנשק, שם</w:t>
      </w:r>
      <w:r w:rsidR="00374753">
        <w:rPr>
          <w:rtl/>
        </w:rPr>
        <w:t xml:space="preserve"> </w:t>
      </w:r>
      <w:r w:rsidRPr="00784950">
        <w:rPr>
          <w:rtl/>
        </w:rPr>
        <w:t>במקום</w:t>
      </w:r>
      <w:r w:rsidR="00374753">
        <w:rPr>
          <w:rtl/>
        </w:rPr>
        <w:t xml:space="preserve"> </w:t>
      </w:r>
      <w:r w:rsidRPr="00784950">
        <w:rPr>
          <w:rtl/>
        </w:rPr>
        <w:t>אחר,</w:t>
      </w:r>
      <w:r w:rsidR="00374753">
        <w:rPr>
          <w:rtl/>
        </w:rPr>
        <w:t xml:space="preserve"> </w:t>
      </w:r>
      <w:r w:rsidRPr="00784950">
        <w:rPr>
          <w:rtl/>
        </w:rPr>
        <w:t>ואולי זאת הדרך שהיינו צריכים ללכת בה. כל הזמן אמרנו, גם לפני שנה,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מהתקציב הקודם, שלא צריך לפחד מהגדלת הגירעון. אולי דווקא עכשיו, וזה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שנה או אפילו קודם לכן, צריך להגדיל את הגירעון, להקצות כספים לתשתיות</w:t>
      </w:r>
      <w:r w:rsidR="00374753">
        <w:rPr>
          <w:rtl/>
        </w:rPr>
        <w:t xml:space="preserve"> </w:t>
      </w:r>
      <w:r w:rsidRPr="00784950">
        <w:rPr>
          <w:rtl/>
        </w:rPr>
        <w:t>כדי</w:t>
      </w:r>
      <w:r w:rsidR="00374753">
        <w:rPr>
          <w:rtl/>
        </w:rPr>
        <w:t xml:space="preserve"> </w:t>
      </w:r>
      <w:r w:rsidRPr="00784950">
        <w:rPr>
          <w:rtl/>
        </w:rPr>
        <w:t>שהמעגל הכלכלי ינוע.</w:t>
      </w:r>
      <w:r w:rsidR="00374753">
        <w:rPr>
          <w:rtl/>
        </w:rPr>
        <w:t xml:space="preserve"> </w:t>
      </w:r>
      <w:r w:rsidRPr="00784950">
        <w:rPr>
          <w:rtl/>
        </w:rPr>
        <w:t>אילו עשינו את זה לפני שנה או לפני שנתיים, יכול להיות</w:t>
      </w:r>
      <w:r w:rsidR="00374753">
        <w:rPr>
          <w:rtl/>
        </w:rPr>
        <w:t xml:space="preserve"> </w:t>
      </w:r>
      <w:r w:rsidRPr="00784950">
        <w:rPr>
          <w:rtl/>
        </w:rPr>
        <w:t>שהמצב לא היה כזה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אז,</w:t>
      </w:r>
      <w:r w:rsidR="00374753">
        <w:rPr>
          <w:rtl/>
        </w:rPr>
        <w:t xml:space="preserve"> </w:t>
      </w:r>
      <w:r w:rsidRPr="00784950">
        <w:rPr>
          <w:rtl/>
        </w:rPr>
        <w:t>כשדובר</w:t>
      </w:r>
      <w:r w:rsidR="00374753">
        <w:rPr>
          <w:rtl/>
        </w:rPr>
        <w:t xml:space="preserve"> </w:t>
      </w:r>
      <w:r w:rsidRPr="00784950">
        <w:rPr>
          <w:rtl/>
        </w:rPr>
        <w:t>על גירעון של 2</w:t>
      </w:r>
      <w:r w:rsidR="00374753">
        <w:rPr>
          <w:rtl/>
        </w:rPr>
        <w:t xml:space="preserve"> </w:t>
      </w:r>
      <w:r w:rsidRPr="00784950">
        <w:rPr>
          <w:rtl/>
        </w:rPr>
        <w:t>מיליארדים, 4מיליארדים, שומו שמים, כולם</w:t>
      </w:r>
      <w:r w:rsidR="00374753">
        <w:rPr>
          <w:rtl/>
        </w:rPr>
        <w:t xml:space="preserve"> </w:t>
      </w:r>
      <w:r w:rsidRPr="00784950">
        <w:rPr>
          <w:rtl/>
        </w:rPr>
        <w:t>קפצו.</w:t>
      </w:r>
      <w:r w:rsidR="00374753">
        <w:rPr>
          <w:rtl/>
        </w:rPr>
        <w:t xml:space="preserve"> </w:t>
      </w:r>
      <w:r w:rsidRPr="00784950">
        <w:rPr>
          <w:rtl/>
        </w:rPr>
        <w:t>מה,</w:t>
      </w:r>
      <w:r w:rsidR="00374753">
        <w:rPr>
          <w:rtl/>
        </w:rPr>
        <w:t xml:space="preserve"> </w:t>
      </w:r>
      <w:r w:rsidRPr="00784950">
        <w:rPr>
          <w:rtl/>
        </w:rPr>
        <w:t>אתה הולך להגדיל ל</w:t>
      </w:r>
      <w:r w:rsidR="00374753">
        <w:rPr>
          <w:rtl/>
        </w:rPr>
        <w:t>-</w:t>
      </w:r>
      <w:r w:rsidRPr="00784950">
        <w:rPr>
          <w:rtl/>
        </w:rPr>
        <w:t>6</w:t>
      </w:r>
      <w:r w:rsidR="00374753">
        <w:rPr>
          <w:rtl/>
        </w:rPr>
        <w:t xml:space="preserve"> </w:t>
      </w:r>
      <w:r w:rsidRPr="00784950">
        <w:rPr>
          <w:rtl/>
        </w:rPr>
        <w:t>מיליארדים? כך זה היה בתקציב הקודם. עכשיו בא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בישראל ומניח תקציב והגירעון כבר מגיע ל</w:t>
      </w:r>
      <w:r w:rsidR="00374753">
        <w:rPr>
          <w:rtl/>
        </w:rPr>
        <w:t>-</w:t>
      </w:r>
      <w:r w:rsidRPr="00784950">
        <w:rPr>
          <w:rtl/>
        </w:rPr>
        <w:t>15 מיליארד. אולי לא כל השיטות</w:t>
      </w:r>
      <w:r w:rsidR="00374753">
        <w:rPr>
          <w:rtl/>
        </w:rPr>
        <w:t xml:space="preserve"> </w:t>
      </w:r>
      <w:r w:rsidRPr="00784950">
        <w:rPr>
          <w:rtl/>
        </w:rPr>
        <w:t>המקובלות מתאימות לימים מסוג אלה? אולי היה צריך לנקוט שיטות אחרות?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לתת עוד דוגמה, ושר האוצר פה באולם נתן לנו דוגמה. הוא אמר, שכאשר</w:t>
      </w:r>
      <w:r w:rsidR="00374753">
        <w:rPr>
          <w:rtl/>
        </w:rPr>
        <w:t xml:space="preserve"> </w:t>
      </w:r>
      <w:r w:rsidRPr="00784950">
        <w:rPr>
          <w:rtl/>
        </w:rPr>
        <w:t>זוג</w:t>
      </w:r>
      <w:r w:rsidR="00374753">
        <w:rPr>
          <w:rtl/>
        </w:rPr>
        <w:t xml:space="preserve"> </w:t>
      </w:r>
      <w:r w:rsidRPr="00784950">
        <w:rPr>
          <w:rtl/>
        </w:rPr>
        <w:t>הורים</w:t>
      </w:r>
      <w:r w:rsidR="00374753">
        <w:rPr>
          <w:rtl/>
        </w:rPr>
        <w:t xml:space="preserve"> </w:t>
      </w:r>
      <w:r w:rsidRPr="00784950">
        <w:rPr>
          <w:rtl/>
        </w:rPr>
        <w:t>הולך</w:t>
      </w:r>
      <w:r w:rsidR="00374753">
        <w:rPr>
          <w:rtl/>
        </w:rPr>
        <w:t xml:space="preserve"> </w:t>
      </w:r>
      <w:r w:rsidRPr="00784950">
        <w:rPr>
          <w:rtl/>
        </w:rPr>
        <w:t>לסופרמרקט</w:t>
      </w:r>
      <w:r w:rsidR="00374753">
        <w:rPr>
          <w:rtl/>
        </w:rPr>
        <w:t xml:space="preserve"> </w:t>
      </w:r>
      <w:r w:rsidRPr="00784950">
        <w:rPr>
          <w:rtl/>
        </w:rPr>
        <w:t>עם תינוק, התינוק רוצה משהו ולהורים אין כסף, מה הם</w:t>
      </w:r>
      <w:r w:rsidR="00374753">
        <w:rPr>
          <w:rtl/>
        </w:rPr>
        <w:t xml:space="preserve"> </w:t>
      </w:r>
      <w:r w:rsidRPr="00784950">
        <w:rPr>
          <w:rtl/>
        </w:rPr>
        <w:t>אומרים</w:t>
      </w:r>
      <w:r w:rsidR="00374753">
        <w:rPr>
          <w:rtl/>
        </w:rPr>
        <w:t xml:space="preserve"> </w:t>
      </w:r>
      <w:r w:rsidRPr="00784950">
        <w:rPr>
          <w:rtl/>
        </w:rPr>
        <w:t>לו?</w:t>
      </w:r>
      <w:r w:rsidR="00374753">
        <w:rPr>
          <w:rtl/>
        </w:rPr>
        <w:t xml:space="preserve"> </w:t>
      </w:r>
      <w:r w:rsidRPr="00784950">
        <w:rPr>
          <w:rtl/>
        </w:rPr>
        <w:t>אין,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קונים.</w:t>
      </w:r>
      <w:r w:rsidR="00374753">
        <w:rPr>
          <w:rtl/>
        </w:rPr>
        <w:t xml:space="preserve"> </w:t>
      </w:r>
      <w:r w:rsidRPr="00784950">
        <w:rPr>
          <w:rtl/>
        </w:rPr>
        <w:t>אני רוצה לתת לו דוגמה הפוכה. אצל משפחה בישראל,</w:t>
      </w:r>
      <w:r w:rsidR="00374753">
        <w:rPr>
          <w:rtl/>
        </w:rPr>
        <w:t xml:space="preserve"> </w:t>
      </w:r>
      <w:r w:rsidRPr="00784950">
        <w:rPr>
          <w:rtl/>
        </w:rPr>
        <w:t>בעקבות, נניח, אבטלה של אחד מבני הזוג, רמת ההכנסה ירדה ורמת ההוצאה מצטמצמת, אבל</w:t>
      </w:r>
      <w:r w:rsidR="00374753">
        <w:rPr>
          <w:rtl/>
        </w:rPr>
        <w:t xml:space="preserve"> </w:t>
      </w:r>
      <w:r w:rsidRPr="00784950">
        <w:rPr>
          <w:rtl/>
        </w:rPr>
        <w:t>יש גבול לצמצום.</w:t>
      </w:r>
      <w:r w:rsidR="00374753">
        <w:rPr>
          <w:rtl/>
        </w:rPr>
        <w:t xml:space="preserve"> </w:t>
      </w:r>
      <w:r w:rsidRPr="00784950">
        <w:rPr>
          <w:rtl/>
        </w:rPr>
        <w:t>אז הם מקבלים החלטה שאי</w:t>
      </w:r>
      <w:r w:rsidR="00374753">
        <w:rPr>
          <w:rtl/>
        </w:rPr>
        <w:t>-</w:t>
      </w:r>
      <w:r w:rsidRPr="00784950">
        <w:rPr>
          <w:rtl/>
        </w:rPr>
        <w:t>אפשר יותר לצמצם.</w:t>
      </w:r>
      <w:r w:rsidR="00374753">
        <w:rPr>
          <w:rtl/>
        </w:rPr>
        <w:t xml:space="preserve"> </w:t>
      </w:r>
      <w:r w:rsidRPr="00784950">
        <w:rPr>
          <w:rtl/>
        </w:rPr>
        <w:t>והרי אנחנו נמצאים פה</w:t>
      </w:r>
      <w:r w:rsidR="00374753">
        <w:rPr>
          <w:rtl/>
        </w:rPr>
        <w:t xml:space="preserve"> </w:t>
      </w:r>
      <w:r w:rsidRPr="00784950">
        <w:rPr>
          <w:rtl/>
        </w:rPr>
        <w:t>באותו</w:t>
      </w:r>
      <w:r w:rsidR="00374753">
        <w:rPr>
          <w:rtl/>
        </w:rPr>
        <w:t xml:space="preserve"> </w:t>
      </w:r>
      <w:r w:rsidRPr="00784950">
        <w:rPr>
          <w:rtl/>
        </w:rPr>
        <w:t>מצב.</w:t>
      </w:r>
      <w:r w:rsidR="00374753">
        <w:rPr>
          <w:rtl/>
        </w:rPr>
        <w:t xml:space="preserve"> </w:t>
      </w:r>
      <w:r w:rsidRPr="00784950">
        <w:rPr>
          <w:rtl/>
        </w:rPr>
        <w:t>זה לא שהגדלנו את ההוצאה, פשוט ההכנסות קטנות.</w:t>
      </w:r>
      <w:r w:rsidR="00374753">
        <w:rPr>
          <w:rtl/>
        </w:rPr>
        <w:t xml:space="preserve"> </w:t>
      </w:r>
      <w:r w:rsidRPr="00784950">
        <w:rPr>
          <w:rtl/>
        </w:rPr>
        <w:t>מה עושה אותה משפחה?</w:t>
      </w:r>
      <w:r w:rsidR="00374753">
        <w:rPr>
          <w:rtl/>
        </w:rPr>
        <w:t xml:space="preserve"> </w:t>
      </w:r>
      <w:r w:rsidRPr="00784950">
        <w:rPr>
          <w:rtl/>
        </w:rPr>
        <w:t>מחפשת</w:t>
      </w:r>
      <w:r w:rsidR="00374753">
        <w:rPr>
          <w:rtl/>
        </w:rPr>
        <w:t xml:space="preserve"> </w:t>
      </w:r>
      <w:r w:rsidRPr="00784950">
        <w:rPr>
          <w:rtl/>
        </w:rPr>
        <w:t>דרכים אלטרנטיביות.</w:t>
      </w:r>
      <w:r w:rsidR="00374753">
        <w:rPr>
          <w:rtl/>
        </w:rPr>
        <w:t xml:space="preserve"> </w:t>
      </w:r>
      <w:r w:rsidRPr="00784950">
        <w:rPr>
          <w:rtl/>
        </w:rPr>
        <w:t>ככל שהמצב קשה כך גם הצעדים שלה או החיפושים שלה יהיו</w:t>
      </w:r>
      <w:r w:rsidR="00374753">
        <w:rPr>
          <w:rtl/>
        </w:rPr>
        <w:t xml:space="preserve"> </w:t>
      </w:r>
      <w:r w:rsidRPr="00784950">
        <w:rPr>
          <w:rtl/>
        </w:rPr>
        <w:t>דרסטיים</w:t>
      </w:r>
      <w:r w:rsidR="00374753">
        <w:rPr>
          <w:rtl/>
        </w:rPr>
        <w:t xml:space="preserve"> </w:t>
      </w:r>
      <w:r w:rsidRPr="00784950">
        <w:rPr>
          <w:rtl/>
        </w:rPr>
        <w:t>יותר.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יש לה כמה אפשרויות, כמה אופציות: לחפש הכנסות נוספות, לחפש</w:t>
      </w:r>
      <w:r w:rsidR="00374753">
        <w:rPr>
          <w:rtl/>
        </w:rPr>
        <w:t xml:space="preserve"> </w:t>
      </w:r>
      <w:r w:rsidRPr="00784950">
        <w:rPr>
          <w:rtl/>
        </w:rPr>
        <w:t>מקורות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נוספים של הכנסה, אבל יש עוד דרך אחת </w:t>
      </w:r>
      <w:r w:rsidR="00374753">
        <w:rPr>
          <w:rtl/>
        </w:rPr>
        <w:t>–</w:t>
      </w:r>
      <w:r w:rsidRPr="00784950">
        <w:rPr>
          <w:rtl/>
        </w:rPr>
        <w:t xml:space="preserve"> אם, נניח, המשפחה הזאת חייבת כסף,</w:t>
      </w:r>
      <w:r w:rsidR="00374753">
        <w:rPr>
          <w:rtl/>
        </w:rPr>
        <w:t xml:space="preserve"> </w:t>
      </w:r>
      <w:r w:rsidRPr="00784950">
        <w:rPr>
          <w:rtl/>
        </w:rPr>
        <w:t>היא מנסה לדחות אולי את החובות האלה.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אני אומר זאת? בהתקציב הזה שלנו, אם תפתחו אותו, יש תשלום של 50 מיליארד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חובות,</w:t>
      </w:r>
      <w:r w:rsidR="00374753">
        <w:rPr>
          <w:rtl/>
        </w:rPr>
        <w:t xml:space="preserve"> </w:t>
      </w:r>
      <w:r w:rsidRPr="00784950">
        <w:rPr>
          <w:rtl/>
        </w:rPr>
        <w:t>מלבד</w:t>
      </w:r>
      <w:r w:rsidR="00374753">
        <w:rPr>
          <w:rtl/>
        </w:rPr>
        <w:t xml:space="preserve"> </w:t>
      </w:r>
      <w:r w:rsidRPr="00784950">
        <w:rPr>
          <w:rtl/>
        </w:rPr>
        <w:t>2</w:t>
      </w:r>
      <w:r w:rsidR="00374753">
        <w:rPr>
          <w:rtl/>
        </w:rPr>
        <w:t xml:space="preserve"> </w:t>
      </w:r>
      <w:r w:rsidRPr="00784950">
        <w:rPr>
          <w:rtl/>
        </w:rPr>
        <w:t>מיליארדי השקלים לבנק ישראל. שאלתי את יושב</w:t>
      </w:r>
      <w:r w:rsidR="00374753">
        <w:rPr>
          <w:rtl/>
        </w:rPr>
        <w:t>-</w:t>
      </w:r>
      <w:r w:rsidRPr="00784950">
        <w:rPr>
          <w:rtl/>
        </w:rPr>
        <w:t>ראש 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האם אנחנו, חברי הכנסת, לא יכולים לקבל איזה מושג לאן הולכים 50 מיליארד</w:t>
      </w:r>
      <w:r w:rsidR="00374753">
        <w:rPr>
          <w:rtl/>
        </w:rPr>
        <w:t xml:space="preserve"> </w:t>
      </w:r>
      <w:r w:rsidRPr="00784950">
        <w:rPr>
          <w:rtl/>
        </w:rPr>
        <w:t>השקלים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חיפשתי בחוברת </w:t>
      </w:r>
      <w:r w:rsidR="00374753">
        <w:rPr>
          <w:rtl/>
        </w:rPr>
        <w:t>–</w:t>
      </w:r>
      <w:r w:rsidRPr="00784950">
        <w:rPr>
          <w:rtl/>
        </w:rPr>
        <w:t xml:space="preserve"> אומנם בשבילי זו פעם ראשונה, נדמה לי, שאני עובר</w:t>
      </w:r>
      <w:r w:rsidR="00374753">
        <w:rPr>
          <w:rtl/>
        </w:rPr>
        <w:t xml:space="preserve"> </w:t>
      </w:r>
      <w:r w:rsidRPr="00784950">
        <w:rPr>
          <w:rtl/>
        </w:rPr>
        <w:t>תקציב בצורה מסודרת, בפעם שעברה זה היה מייד אחרי שהושבעתי, ולא נכנסתי לתוך תוכו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התקציב </w:t>
      </w:r>
      <w:r w:rsidR="00374753">
        <w:rPr>
          <w:rtl/>
        </w:rPr>
        <w:t>–</w:t>
      </w:r>
      <w:r w:rsidRPr="00784950">
        <w:rPr>
          <w:rtl/>
        </w:rPr>
        <w:t xml:space="preserve"> וניסיתי למצוא לאן זה הולך.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ראשון, אין לי נתונים. אני לא יודע לאן זה הולך. אני לא יודע לאן כל 50</w:t>
      </w:r>
      <w:r w:rsidR="00374753">
        <w:rPr>
          <w:rtl/>
        </w:rPr>
        <w:t xml:space="preserve"> </w:t>
      </w:r>
      <w:r w:rsidRPr="00784950">
        <w:rPr>
          <w:rtl/>
        </w:rPr>
        <w:t>מיליארד</w:t>
      </w:r>
      <w:r w:rsidR="00374753">
        <w:rPr>
          <w:rtl/>
        </w:rPr>
        <w:t xml:space="preserve"> </w:t>
      </w:r>
      <w:r w:rsidRPr="00784950">
        <w:rPr>
          <w:rtl/>
        </w:rPr>
        <w:t>השקלים</w:t>
      </w:r>
      <w:r w:rsidR="00374753">
        <w:rPr>
          <w:rtl/>
        </w:rPr>
        <w:t xml:space="preserve"> </w:t>
      </w:r>
      <w:r w:rsidRPr="00784950">
        <w:rPr>
          <w:rtl/>
        </w:rPr>
        <w:t>האלה</w:t>
      </w:r>
      <w:r w:rsidR="00374753">
        <w:rPr>
          <w:rtl/>
        </w:rPr>
        <w:t xml:space="preserve"> </w:t>
      </w:r>
      <w:r w:rsidRPr="00784950">
        <w:rPr>
          <w:rtl/>
        </w:rPr>
        <w:t>הולכים.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חושב</w:t>
      </w:r>
      <w:r w:rsidR="00374753">
        <w:rPr>
          <w:rtl/>
        </w:rPr>
        <w:t xml:space="preserve"> </w:t>
      </w:r>
      <w:r w:rsidRPr="00784950">
        <w:rPr>
          <w:rtl/>
        </w:rPr>
        <w:t>שצריך היה בתקציב, כפי שיש פירוט של</w:t>
      </w:r>
      <w:r w:rsidR="00374753">
        <w:rPr>
          <w:rtl/>
        </w:rPr>
        <w:t xml:space="preserve"> </w:t>
      </w:r>
      <w:r w:rsidRPr="00784950">
        <w:rPr>
          <w:rtl/>
        </w:rPr>
        <w:t>ההוצאות</w:t>
      </w:r>
      <w:r w:rsidR="00374753">
        <w:rPr>
          <w:rtl/>
        </w:rPr>
        <w:t xml:space="preserve"> </w:t>
      </w:r>
      <w:r w:rsidRPr="00784950">
        <w:rPr>
          <w:rtl/>
        </w:rPr>
        <w:t>וההכנסות האחרות למשרדים, להיות גם פירוט כזה. אני לא יודע לאן זה הולך.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שני,</w:t>
      </w:r>
      <w:r w:rsidR="00374753">
        <w:rPr>
          <w:rtl/>
        </w:rPr>
        <w:t xml:space="preserve"> </w:t>
      </w:r>
      <w:r w:rsidRPr="00784950">
        <w:rPr>
          <w:rtl/>
        </w:rPr>
        <w:t>לא יקרה שום דבר אם מדינת ישראל בשעת חירום כלכלית תחפש לפחות דרך, לא</w:t>
      </w:r>
      <w:r w:rsidR="00374753">
        <w:rPr>
          <w:rtl/>
        </w:rPr>
        <w:t xml:space="preserve"> </w:t>
      </w:r>
      <w:r w:rsidRPr="00784950">
        <w:rPr>
          <w:rtl/>
        </w:rPr>
        <w:t>על כל החובות, אבל לצמצם את תשלום החובות בשנת חירום זו.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מאמין, שאם הממשלה היתה עושה את הדבר הזה, היא ודאי היתה מוצאת את הדרך,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הכול,</w:t>
      </w:r>
      <w:r w:rsidR="00374753">
        <w:rPr>
          <w:rtl/>
        </w:rPr>
        <w:t xml:space="preserve"> </w:t>
      </w:r>
      <w:r w:rsidRPr="00784950">
        <w:rPr>
          <w:rtl/>
        </w:rPr>
        <w:t>ודאי</w:t>
      </w:r>
      <w:r w:rsidR="00374753">
        <w:rPr>
          <w:rtl/>
        </w:rPr>
        <w:t xml:space="preserve"> </w:t>
      </w:r>
      <w:r w:rsidRPr="00784950">
        <w:rPr>
          <w:rtl/>
        </w:rPr>
        <w:t>שלא,</w:t>
      </w:r>
      <w:r w:rsidR="00374753">
        <w:rPr>
          <w:rtl/>
        </w:rPr>
        <w:t xml:space="preserve"> </w:t>
      </w:r>
      <w:r w:rsidRPr="00784950">
        <w:rPr>
          <w:rtl/>
        </w:rPr>
        <w:t>אבל</w:t>
      </w:r>
      <w:r w:rsidR="00374753">
        <w:rPr>
          <w:rtl/>
        </w:rPr>
        <w:t xml:space="preserve"> </w:t>
      </w:r>
      <w:r w:rsidRPr="00784950">
        <w:rPr>
          <w:rtl/>
        </w:rPr>
        <w:t>אולי ב</w:t>
      </w:r>
      <w:r w:rsidR="00374753">
        <w:rPr>
          <w:rtl/>
        </w:rPr>
        <w:t>-</w:t>
      </w:r>
      <w:r w:rsidR="00374753" w:rsidRPr="00784950">
        <w:rPr>
          <w:rtl/>
        </w:rPr>
        <w:t>5</w:t>
      </w:r>
      <w:r w:rsidR="00374753">
        <w:rPr>
          <w:rtl/>
        </w:rPr>
        <w:t>%</w:t>
      </w:r>
      <w:r w:rsidRPr="00784950">
        <w:rPr>
          <w:rtl/>
        </w:rPr>
        <w:t>, ב</w:t>
      </w:r>
      <w:r w:rsidR="00374753">
        <w:rPr>
          <w:rtl/>
        </w:rPr>
        <w:t>-</w:t>
      </w:r>
      <w:r w:rsidR="00374753" w:rsidRPr="00784950">
        <w:rPr>
          <w:rtl/>
        </w:rPr>
        <w:t>10</w:t>
      </w:r>
      <w:r w:rsidR="00374753">
        <w:rPr>
          <w:rtl/>
        </w:rPr>
        <w:t>%</w:t>
      </w:r>
      <w:r w:rsidRPr="00784950">
        <w:rPr>
          <w:rtl/>
        </w:rPr>
        <w:t>, הרי אנחנו מכירים את הנושא של</w:t>
      </w:r>
      <w:r w:rsidR="00374753">
        <w:rPr>
          <w:rtl/>
        </w:rPr>
        <w:t xml:space="preserve"> </w:t>
      </w:r>
      <w:r w:rsidRPr="00784950">
        <w:rPr>
          <w:rtl/>
        </w:rPr>
        <w:t>פריסת</w:t>
      </w:r>
      <w:r w:rsidR="00374753">
        <w:rPr>
          <w:rtl/>
        </w:rPr>
        <w:t xml:space="preserve"> </w:t>
      </w:r>
      <w:r w:rsidRPr="00784950">
        <w:rPr>
          <w:rtl/>
        </w:rPr>
        <w:t>חובות, דחיית חובות, אבל היא לא עושה את זה, היא גם לא עושה שום צעד דרסטי</w:t>
      </w:r>
      <w:r w:rsidR="00374753">
        <w:rPr>
          <w:rtl/>
        </w:rPr>
        <w:t xml:space="preserve"> </w:t>
      </w:r>
      <w:r w:rsidRPr="00784950">
        <w:rPr>
          <w:rtl/>
        </w:rPr>
        <w:t>אחר.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הזה שמדבר על צמיחה, על יעדי תקציב </w:t>
      </w:r>
      <w:r w:rsidR="00374753">
        <w:rPr>
          <w:rtl/>
        </w:rPr>
        <w:t>–</w:t>
      </w:r>
      <w:r w:rsidRPr="00784950">
        <w:rPr>
          <w:rtl/>
        </w:rPr>
        <w:t xml:space="preserve"> האם יש איזה יעד בתקציב הזה של</w:t>
      </w:r>
      <w:r w:rsidR="00374753">
        <w:rPr>
          <w:rtl/>
        </w:rPr>
        <w:t xml:space="preserve"> </w:t>
      </w:r>
      <w:r w:rsidRPr="00784950">
        <w:rPr>
          <w:rtl/>
        </w:rPr>
        <w:t>צמצום</w:t>
      </w:r>
      <w:r w:rsidR="00374753">
        <w:rPr>
          <w:rtl/>
        </w:rPr>
        <w:t xml:space="preserve"> </w:t>
      </w:r>
      <w:r w:rsidRPr="00784950">
        <w:rPr>
          <w:rtl/>
        </w:rPr>
        <w:t>האבטלה? ההיפך. הממשלה יוצאת מנקודת הנחה, שבשנת 2002 היא הולכת להגדיל את</w:t>
      </w:r>
      <w:r w:rsidR="00374753">
        <w:rPr>
          <w:rtl/>
        </w:rPr>
        <w:t xml:space="preserve"> </w:t>
      </w:r>
      <w:r w:rsidRPr="00784950">
        <w:rPr>
          <w:rtl/>
        </w:rPr>
        <w:t>האבטלה.</w:t>
      </w:r>
      <w:r w:rsidR="00374753">
        <w:rPr>
          <w:rtl/>
        </w:rPr>
        <w:t xml:space="preserve"> </w:t>
      </w: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מה יש ממשלה? בשביל מה יש ממשלה אם לא לעת הזאת? בשביל מה יש שר</w:t>
      </w:r>
      <w:r w:rsidR="00374753">
        <w:rPr>
          <w:rtl/>
        </w:rPr>
        <w:t xml:space="preserve"> </w:t>
      </w:r>
      <w:r w:rsidRPr="00784950">
        <w:rPr>
          <w:rtl/>
        </w:rPr>
        <w:t>אוצר</w:t>
      </w:r>
      <w:r w:rsidR="00374753">
        <w:rPr>
          <w:rtl/>
        </w:rPr>
        <w:t xml:space="preserve"> </w:t>
      </w:r>
      <w:r w:rsidRPr="00784950">
        <w:rPr>
          <w:rtl/>
        </w:rPr>
        <w:t>אם לא לעת הזאת, כדי באמת לבוא עם איזו בשורה, אפילו מינימלית, לבוא ולהגיד</w:t>
      </w:r>
      <w:r w:rsidR="00374753">
        <w:rPr>
          <w:rtl/>
        </w:rPr>
        <w:t xml:space="preserve"> </w:t>
      </w:r>
      <w:r w:rsidRPr="00784950">
        <w:rPr>
          <w:rtl/>
        </w:rPr>
        <w:t>שיש 250,000 מובטלים או 220,000, והוא השנה עושה הכול כדי למצוא 50,000 או 60,000</w:t>
      </w:r>
      <w:r w:rsidR="00374753">
        <w:rPr>
          <w:rtl/>
        </w:rPr>
        <w:t xml:space="preserve"> </w:t>
      </w:r>
      <w:r w:rsidRPr="00784950">
        <w:rPr>
          <w:rtl/>
        </w:rPr>
        <w:t>או 70,000 מקומות עבודה?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זוכר</w:t>
      </w:r>
      <w:r w:rsidR="00374753">
        <w:rPr>
          <w:rtl/>
        </w:rPr>
        <w:t xml:space="preserve"> </w:t>
      </w:r>
      <w:r w:rsidRPr="00784950">
        <w:rPr>
          <w:rtl/>
        </w:rPr>
        <w:t>שהיה</w:t>
      </w:r>
      <w:r w:rsidR="00374753">
        <w:rPr>
          <w:rtl/>
        </w:rPr>
        <w:t xml:space="preserve"> </w:t>
      </w:r>
      <w:r w:rsidRPr="00784950">
        <w:rPr>
          <w:rtl/>
        </w:rPr>
        <w:t>מועמד לראשות ממשלה, ואני חושב שהאג'נדה הזאת שלו בנושא של</w:t>
      </w:r>
      <w:r w:rsidR="00374753">
        <w:rPr>
          <w:rtl/>
        </w:rPr>
        <w:t xml:space="preserve"> </w:t>
      </w:r>
      <w:r w:rsidRPr="00784950">
        <w:rPr>
          <w:rtl/>
        </w:rPr>
        <w:t>מקומות</w:t>
      </w:r>
      <w:r w:rsidR="00374753">
        <w:rPr>
          <w:rtl/>
        </w:rPr>
        <w:t xml:space="preserve"> </w:t>
      </w:r>
      <w:r w:rsidRPr="00784950">
        <w:rPr>
          <w:rtl/>
        </w:rPr>
        <w:t>עבודה</w:t>
      </w:r>
      <w:r w:rsidR="00374753">
        <w:rPr>
          <w:rtl/>
        </w:rPr>
        <w:t xml:space="preserve"> </w:t>
      </w:r>
      <w:r w:rsidRPr="00784950">
        <w:rPr>
          <w:rtl/>
        </w:rPr>
        <w:t>עזרה</w:t>
      </w:r>
      <w:r w:rsidR="00374753">
        <w:rPr>
          <w:rtl/>
        </w:rPr>
        <w:t xml:space="preserve"> </w:t>
      </w:r>
      <w:r w:rsidRPr="00784950">
        <w:rPr>
          <w:rtl/>
        </w:rPr>
        <w:t>לו</w:t>
      </w:r>
      <w:r w:rsidR="00374753">
        <w:rPr>
          <w:rtl/>
        </w:rPr>
        <w:t xml:space="preserve"> </w:t>
      </w:r>
      <w:r w:rsidRPr="00784950">
        <w:rPr>
          <w:rtl/>
        </w:rPr>
        <w:t>מאוד,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בא ואמר: במשך ארבע שנים נמצא פתרונות</w:t>
      </w:r>
      <w:r w:rsidR="00374753">
        <w:rPr>
          <w:rtl/>
        </w:rPr>
        <w:t xml:space="preserve"> </w:t>
      </w:r>
      <w:r w:rsidRPr="00784950">
        <w:rPr>
          <w:rtl/>
        </w:rPr>
        <w:t>ל</w:t>
      </w:r>
      <w:r w:rsidR="00374753">
        <w:rPr>
          <w:rtl/>
        </w:rPr>
        <w:t>-</w:t>
      </w:r>
      <w:r w:rsidRPr="00784950">
        <w:rPr>
          <w:rtl/>
        </w:rPr>
        <w:t>300,000 איש. הממשלה הזאת בכלל לא מתמודדת עם הנושא הזה.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בסיכומו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צר</w:t>
      </w:r>
      <w:r w:rsidR="00374753">
        <w:rPr>
          <w:rtl/>
        </w:rPr>
        <w:t xml:space="preserve"> </w:t>
      </w:r>
      <w:r w:rsidRPr="00784950">
        <w:rPr>
          <w:rtl/>
        </w:rPr>
        <w:t>לי,</w:t>
      </w:r>
      <w:r w:rsidR="00374753">
        <w:rPr>
          <w:rtl/>
        </w:rPr>
        <w:t xml:space="preserve"> </w:t>
      </w:r>
      <w:r w:rsidRPr="00784950">
        <w:rPr>
          <w:rtl/>
        </w:rPr>
        <w:t>צר לי מאוד שנצביע בבוקר על</w:t>
      </w:r>
      <w:r w:rsidR="00374753">
        <w:rPr>
          <w:rtl/>
        </w:rPr>
        <w:t xml:space="preserve"> </w:t>
      </w:r>
      <w:r w:rsidRPr="00784950">
        <w:rPr>
          <w:rtl/>
        </w:rPr>
        <w:t>הכאילו</w:t>
      </w:r>
      <w:r w:rsidR="00374753">
        <w:rPr>
          <w:rtl/>
        </w:rPr>
        <w:t>-</w:t>
      </w:r>
      <w:r w:rsidRPr="00784950">
        <w:rPr>
          <w:rtl/>
        </w:rPr>
        <w:t>תקציב</w:t>
      </w:r>
      <w:r w:rsidR="00374753">
        <w:rPr>
          <w:rtl/>
        </w:rPr>
        <w:t xml:space="preserve"> </w:t>
      </w:r>
      <w:r w:rsidRPr="00784950">
        <w:rPr>
          <w:rtl/>
        </w:rPr>
        <w:t>הזה,</w:t>
      </w:r>
      <w:r w:rsidR="00374753">
        <w:rPr>
          <w:rtl/>
        </w:rPr>
        <w:t xml:space="preserve"> </w:t>
      </w:r>
      <w:r w:rsidRPr="00784950">
        <w:rPr>
          <w:rtl/>
        </w:rPr>
        <w:t>ואני</w:t>
      </w:r>
      <w:r w:rsidR="00374753">
        <w:rPr>
          <w:rtl/>
        </w:rPr>
        <w:t xml:space="preserve"> </w:t>
      </w:r>
      <w:r w:rsidRPr="00784950">
        <w:rPr>
          <w:rtl/>
        </w:rPr>
        <w:t>אומר: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כאילו תקציב. זה בשום פנים ואופן לא תקציב</w:t>
      </w:r>
      <w:r w:rsidR="00374753">
        <w:rPr>
          <w:rtl/>
        </w:rPr>
        <w:t xml:space="preserve"> </w:t>
      </w:r>
      <w:r w:rsidRPr="00784950">
        <w:rPr>
          <w:rtl/>
        </w:rPr>
        <w:t>אמיתי.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לפחות</w:t>
      </w:r>
      <w:r w:rsidR="00374753">
        <w:rPr>
          <w:rtl/>
        </w:rPr>
        <w:t xml:space="preserve"> </w:t>
      </w:r>
      <w:r w:rsidRPr="00784950">
        <w:rPr>
          <w:rtl/>
        </w:rPr>
        <w:t>חשתי</w:t>
      </w:r>
      <w:r w:rsidR="00374753">
        <w:rPr>
          <w:rtl/>
        </w:rPr>
        <w:t xml:space="preserve"> </w:t>
      </w:r>
      <w:r w:rsidRPr="00784950">
        <w:rPr>
          <w:rtl/>
        </w:rPr>
        <w:t>בזה וחשבתי על זה כבר לפני שנה, ונתתי את הדוגמה הזאת</w:t>
      </w:r>
      <w:r w:rsidR="00374753">
        <w:rPr>
          <w:rtl/>
        </w:rPr>
        <w:t xml:space="preserve"> </w:t>
      </w:r>
      <w:r w:rsidRPr="00784950">
        <w:rPr>
          <w:rtl/>
        </w:rPr>
        <w:t>כעצמאי,</w:t>
      </w:r>
      <w:r w:rsidR="00374753">
        <w:rPr>
          <w:rtl/>
        </w:rPr>
        <w:t xml:space="preserve"> </w:t>
      </w:r>
      <w:r w:rsidRPr="00784950">
        <w:rPr>
          <w:rtl/>
        </w:rPr>
        <w:t>כמי</w:t>
      </w:r>
      <w:r w:rsidR="00374753">
        <w:rPr>
          <w:rtl/>
        </w:rPr>
        <w:t xml:space="preserve"> </w:t>
      </w:r>
      <w:r w:rsidRPr="00784950">
        <w:rPr>
          <w:rtl/>
        </w:rPr>
        <w:t>שהיה עצמאי עד חודש ינואר. הבנתי שהנושא של הירידה בהכנסות יעלה רק</w:t>
      </w:r>
      <w:r w:rsidR="00374753">
        <w:rPr>
          <w:rtl/>
        </w:rPr>
        <w:t xml:space="preserve"> </w:t>
      </w:r>
      <w:r w:rsidRPr="00784950">
        <w:rPr>
          <w:rtl/>
        </w:rPr>
        <w:t>בסוף</w:t>
      </w:r>
      <w:r w:rsidR="00374753">
        <w:rPr>
          <w:rtl/>
        </w:rPr>
        <w:t xml:space="preserve"> </w:t>
      </w:r>
      <w:r w:rsidRPr="00784950">
        <w:rPr>
          <w:rtl/>
        </w:rPr>
        <w:t>שנת</w:t>
      </w:r>
      <w:r w:rsidR="00374753">
        <w:rPr>
          <w:rtl/>
        </w:rPr>
        <w:t xml:space="preserve"> </w:t>
      </w:r>
      <w:r w:rsidRPr="00784950">
        <w:rPr>
          <w:rtl/>
        </w:rPr>
        <w:t>2001,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כאשר</w:t>
      </w:r>
      <w:r w:rsidR="00374753">
        <w:rPr>
          <w:rtl/>
        </w:rPr>
        <w:t xml:space="preserve"> </w:t>
      </w:r>
      <w:r w:rsidRPr="00784950">
        <w:rPr>
          <w:rtl/>
        </w:rPr>
        <w:t>מס</w:t>
      </w:r>
      <w:r w:rsidR="00374753">
        <w:rPr>
          <w:rtl/>
        </w:rPr>
        <w:t xml:space="preserve"> </w:t>
      </w:r>
      <w:r w:rsidRPr="00784950">
        <w:rPr>
          <w:rtl/>
        </w:rPr>
        <w:t>הכנסה יצטרך להחזיר את הכספים לעצמאים ששילמו את</w:t>
      </w:r>
      <w:r w:rsidR="00374753">
        <w:rPr>
          <w:rtl/>
        </w:rPr>
        <w:t xml:space="preserve"> </w:t>
      </w:r>
      <w:r w:rsidRPr="00784950">
        <w:rPr>
          <w:rtl/>
        </w:rPr>
        <w:t>המקדמות.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לא ידע את זה. אני לא למדתי כלכלה, הוא למד כלכלה. הוא אמר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ההיפך </w:t>
      </w:r>
      <w:r w:rsidR="00374753">
        <w:rPr>
          <w:rtl/>
        </w:rPr>
        <w:t>–</w:t>
      </w:r>
      <w:r w:rsidRPr="00784950">
        <w:rPr>
          <w:rtl/>
        </w:rPr>
        <w:t xml:space="preserve"> הם התפארו באוגוסט ובספטמבר בגידול בהכנסות ממסים. אותו דבר בנושא הצמיחה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דיברו על </w:t>
      </w:r>
      <w:r w:rsidR="00374753" w:rsidRPr="00784950">
        <w:rPr>
          <w:rtl/>
        </w:rPr>
        <w:t>4</w:t>
      </w:r>
      <w:r w:rsidR="00374753">
        <w:rPr>
          <w:rtl/>
        </w:rPr>
        <w:t>%</w:t>
      </w:r>
      <w:r w:rsidRPr="00784950">
        <w:rPr>
          <w:rtl/>
        </w:rPr>
        <w:t xml:space="preserve"> צמיחה, ואחר כך ירדו ל</w:t>
      </w:r>
      <w:r w:rsidR="00374753">
        <w:rPr>
          <w:rtl/>
        </w:rPr>
        <w:t>-</w:t>
      </w:r>
      <w:r w:rsidR="00374753" w:rsidRPr="00784950">
        <w:rPr>
          <w:rtl/>
        </w:rPr>
        <w:t>2</w:t>
      </w:r>
      <w:r w:rsidR="00374753">
        <w:rPr>
          <w:rtl/>
        </w:rPr>
        <w:t>%</w:t>
      </w:r>
      <w:r w:rsidRPr="00784950">
        <w:rPr>
          <w:rtl/>
        </w:rPr>
        <w:t>. והדבר אולי הקשה מכול, זה שעומד שר אוצר</w:t>
      </w:r>
      <w:r w:rsidR="00374753">
        <w:rPr>
          <w:rtl/>
        </w:rPr>
        <w:t xml:space="preserve"> </w:t>
      </w:r>
      <w:r w:rsidRPr="00784950">
        <w:rPr>
          <w:rtl/>
        </w:rPr>
        <w:t>במסיבת</w:t>
      </w:r>
      <w:r w:rsidR="00374753">
        <w:rPr>
          <w:rtl/>
        </w:rPr>
        <w:t xml:space="preserve"> </w:t>
      </w:r>
      <w:r w:rsidRPr="00784950">
        <w:rPr>
          <w:rtl/>
        </w:rPr>
        <w:t>עיתונאים</w:t>
      </w:r>
      <w:r w:rsidR="00374753">
        <w:rPr>
          <w:rtl/>
        </w:rPr>
        <w:t xml:space="preserve"> – </w:t>
      </w:r>
      <w:r w:rsidRPr="00784950">
        <w:rPr>
          <w:rtl/>
        </w:rPr>
        <w:t>מאז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נעלם,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ולא רואים אותו </w:t>
      </w:r>
      <w:r w:rsidR="00374753">
        <w:rPr>
          <w:rtl/>
        </w:rPr>
        <w:t>–</w:t>
      </w:r>
      <w:r w:rsidRPr="00784950">
        <w:rPr>
          <w:rtl/>
        </w:rPr>
        <w:t xml:space="preserve"> ואומר, "מאז 1985", איזו</w:t>
      </w:r>
      <w:r w:rsidR="00374753">
        <w:rPr>
          <w:rtl/>
        </w:rPr>
        <w:t xml:space="preserve"> </w:t>
      </w:r>
      <w:r w:rsidRPr="00784950">
        <w:rPr>
          <w:rtl/>
        </w:rPr>
        <w:t>יומרה, "לא היתה תוכנית כמו זאת שאנחנו עושים עכשיו". מאז מודעי. אז הוא היה עוזר</w:t>
      </w:r>
      <w:r w:rsidR="00374753">
        <w:rPr>
          <w:rtl/>
        </w:rPr>
        <w:t xml:space="preserve"> </w:t>
      </w:r>
      <w:r w:rsidRPr="00784950">
        <w:rPr>
          <w:rtl/>
        </w:rPr>
        <w:t>שלו.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תסיים,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היתה תוכנית כלכלית כזאת </w:t>
      </w:r>
      <w:r w:rsidR="00374753">
        <w:rPr>
          <w:rtl/>
        </w:rPr>
        <w:t>–</w:t>
      </w:r>
      <w:r w:rsidRPr="00784950">
        <w:rPr>
          <w:rtl/>
        </w:rPr>
        <w:t xml:space="preserve"> איזו תוכנית? מה זה? זו תוכנית? זה אפילו לא</w:t>
      </w:r>
      <w:r w:rsidR="00374753">
        <w:rPr>
          <w:rtl/>
        </w:rPr>
        <w:t xml:space="preserve"> </w:t>
      </w:r>
      <w:r w:rsidRPr="00784950">
        <w:rPr>
          <w:rtl/>
        </w:rPr>
        <w:t>תקציב.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תוכנית,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 דבר.</w:t>
      </w:r>
      <w:r w:rsidR="00374753">
        <w:rPr>
          <w:rtl/>
        </w:rPr>
        <w:t xml:space="preserve"> </w:t>
      </w:r>
      <w:r w:rsidRPr="00784950">
        <w:rPr>
          <w:rtl/>
        </w:rPr>
        <w:t>שמענו מכולם שבעצם אין שום דבר.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אדוני, חבל שנצביע ונאשר.</w:t>
      </w:r>
      <w:r w:rsidR="00374753">
        <w:rPr>
          <w:rtl/>
        </w:rPr>
        <w:t xml:space="preserve"> </w:t>
      </w:r>
      <w:r w:rsidRPr="00784950">
        <w:rPr>
          <w:rtl/>
        </w:rPr>
        <w:t>אני מקווה שלפחות יהיה דבר אחד, שגם אם נאשר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התקציב, כמה הסתייגויות, גם לגבי חוק ההסדרים וגם לגבי הפרקים האחרים שדיברנו</w:t>
      </w:r>
      <w:r w:rsidR="00374753">
        <w:rPr>
          <w:rtl/>
        </w:rPr>
        <w:t xml:space="preserve"> </w:t>
      </w:r>
      <w:r w:rsidRPr="00784950">
        <w:rPr>
          <w:rtl/>
        </w:rPr>
        <w:t>עליהם קודם, יעברו. תודה,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חבר הכנסת מוחמד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 הכנסת נחום לנגנטל, ממלא</w:t>
      </w:r>
      <w:r w:rsidR="00374753">
        <w:rPr>
          <w:rtl/>
        </w:rPr>
        <w:t>-</w:t>
      </w:r>
      <w:r w:rsidRPr="00784950">
        <w:rPr>
          <w:rtl/>
        </w:rPr>
        <w:t>מקום יושב</w:t>
      </w:r>
      <w:r w:rsidR="00374753">
        <w:rPr>
          <w:rtl/>
        </w:rPr>
        <w:t>-</w:t>
      </w:r>
      <w:r w:rsidRPr="00784950">
        <w:rPr>
          <w:rtl/>
        </w:rPr>
        <w:t>ראש ועדת הכספים,</w:t>
      </w:r>
      <w:r w:rsidR="00374753">
        <w:rPr>
          <w:rtl/>
        </w:rPr>
        <w:t xml:space="preserve"> </w:t>
      </w:r>
      <w:r w:rsidRPr="00784950">
        <w:rPr>
          <w:rtl/>
        </w:rPr>
        <w:t>לצערי הרב, אנחנו דנים על התקציב. נאמר קודם, ואמרתי קודם, שזו בושה וחרפה שאנחנו</w:t>
      </w:r>
      <w:r w:rsidR="00374753">
        <w:rPr>
          <w:rtl/>
        </w:rPr>
        <w:t xml:space="preserve"> </w:t>
      </w:r>
      <w:r w:rsidRPr="00784950">
        <w:rPr>
          <w:rtl/>
        </w:rPr>
        <w:t>דנים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התקציב בשעה כזאת, כשאין שום נציג ממשלה, ואמר קודמי שאנחנו מדברים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על תקציב, לא על חוק הסדרים, כי אין תוכנית כלכלית, אין תוכנית חברתית. זה התקציב</w:t>
      </w:r>
      <w:r w:rsidR="00374753">
        <w:rPr>
          <w:rtl/>
        </w:rPr>
        <w:t xml:space="preserve"> </w:t>
      </w:r>
      <w:r w:rsidRPr="00784950">
        <w:rPr>
          <w:rtl/>
        </w:rPr>
        <w:t>הגרוע</w:t>
      </w:r>
      <w:r w:rsidR="00374753">
        <w:rPr>
          <w:rtl/>
        </w:rPr>
        <w:t xml:space="preserve"> </w:t>
      </w:r>
      <w:r w:rsidRPr="00784950">
        <w:rPr>
          <w:rtl/>
        </w:rPr>
        <w:t>ביותר</w:t>
      </w:r>
      <w:r w:rsidR="00374753">
        <w:rPr>
          <w:rtl/>
        </w:rPr>
        <w:t xml:space="preserve"> </w:t>
      </w:r>
      <w:r w:rsidRPr="00784950">
        <w:rPr>
          <w:rtl/>
        </w:rPr>
        <w:t>בתולדות</w:t>
      </w:r>
      <w:r w:rsidR="00374753">
        <w:rPr>
          <w:rtl/>
        </w:rPr>
        <w:t xml:space="preserve"> </w:t>
      </w:r>
      <w:r w:rsidRPr="00784950">
        <w:rPr>
          <w:rtl/>
        </w:rPr>
        <w:t>המדינה. לדעתי, זה הזלזול הגדול ביותר שהיה אי</w:t>
      </w:r>
      <w:r w:rsidR="00374753">
        <w:rPr>
          <w:rtl/>
        </w:rPr>
        <w:t>-</w:t>
      </w:r>
      <w:r w:rsidRPr="00784950">
        <w:rPr>
          <w:rtl/>
        </w:rPr>
        <w:t>פעם בכנסת.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עצמו,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רואים את שר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לא ענה ולא עונה על הצרכים של כלל האוכלוסייה, ואומרים שזו ממשלה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כולם.</w:t>
      </w:r>
      <w:r w:rsidR="00374753">
        <w:rPr>
          <w:rtl/>
        </w:rPr>
        <w:t xml:space="preserve"> </w:t>
      </w:r>
      <w:r w:rsidRPr="00784950">
        <w:rPr>
          <w:rtl/>
        </w:rPr>
        <w:t>זה שקר גדול. זו ממשלה סקטוריאלית.</w:t>
      </w:r>
      <w:r w:rsidR="00374753">
        <w:rPr>
          <w:rtl/>
        </w:rPr>
        <w:t xml:space="preserve"> </w:t>
      </w:r>
      <w:r w:rsidRPr="00784950">
        <w:rPr>
          <w:rtl/>
        </w:rPr>
        <w:t>זו ממשלה, לצערי הרב, שרוצה ורוצה</w:t>
      </w:r>
      <w:r w:rsidR="00374753">
        <w:rPr>
          <w:rtl/>
        </w:rPr>
        <w:t xml:space="preserve"> </w:t>
      </w:r>
      <w:r w:rsidRPr="00784950">
        <w:rPr>
          <w:rtl/>
        </w:rPr>
        <w:t>לרצות</w:t>
      </w:r>
      <w:r w:rsidR="00374753">
        <w:rPr>
          <w:rtl/>
        </w:rPr>
        <w:t xml:space="preserve"> </w:t>
      </w:r>
      <w:r w:rsidRPr="00784950">
        <w:rPr>
          <w:rtl/>
        </w:rPr>
        <w:t>את הימין הקיצוני, את המתנחלים, כי אנחנו פשוט לא רואים כאן שום התחייבות,</w:t>
      </w:r>
      <w:r w:rsidR="00374753">
        <w:rPr>
          <w:rtl/>
        </w:rPr>
        <w:t xml:space="preserve"> </w:t>
      </w:r>
      <w:r w:rsidRPr="00784950">
        <w:rPr>
          <w:rtl/>
        </w:rPr>
        <w:t>שום כיבוד של התחייבות של החלטות ממשלה.</w:t>
      </w:r>
      <w:r w:rsidR="00374753">
        <w:rPr>
          <w:rtl/>
        </w:rPr>
        <w:t xml:space="preserve"> </w:t>
      </w:r>
      <w:r w:rsidRPr="00784950">
        <w:rPr>
          <w:rtl/>
        </w:rPr>
        <w:t>היו החלטות ממשלה בנוגע לאוכלוסייה שאני</w:t>
      </w:r>
      <w:r w:rsidR="00374753">
        <w:rPr>
          <w:rtl/>
        </w:rPr>
        <w:t xml:space="preserve"> </w:t>
      </w:r>
      <w:r w:rsidRPr="00784950">
        <w:rPr>
          <w:rtl/>
        </w:rPr>
        <w:t>בא ממנה, בנוגע לאוכלוסייה הערבית.</w:t>
      </w:r>
      <w:r w:rsidR="00374753">
        <w:rPr>
          <w:rtl/>
        </w:rPr>
        <w:t xml:space="preserve"> </w:t>
      </w:r>
      <w:r w:rsidRPr="00784950">
        <w:rPr>
          <w:rtl/>
        </w:rPr>
        <w:t>הממשלה הזאת היא ממשלת דיכוי, היא מדכאת, היא</w:t>
      </w:r>
      <w:r w:rsidR="00374753">
        <w:rPr>
          <w:rtl/>
        </w:rPr>
        <w:t xml:space="preserve"> </w:t>
      </w:r>
      <w:r w:rsidRPr="00784950">
        <w:rPr>
          <w:rtl/>
        </w:rPr>
        <w:t>מפלה</w:t>
      </w:r>
      <w:r w:rsidR="00374753">
        <w:rPr>
          <w:rtl/>
        </w:rPr>
        <w:t xml:space="preserve"> </w:t>
      </w:r>
      <w:r w:rsidRPr="00784950">
        <w:rPr>
          <w:rtl/>
        </w:rPr>
        <w:t>את האוכלוסייה הערבית במדינת ישראל, היא גורמת לכך שהאוכלוסייה הערבית פשוט</w:t>
      </w:r>
      <w:r w:rsidR="00374753">
        <w:rPr>
          <w:rtl/>
        </w:rPr>
        <w:t xml:space="preserve"> </w:t>
      </w:r>
      <w:r w:rsidRPr="00784950">
        <w:rPr>
          <w:rtl/>
        </w:rPr>
        <w:t>תעשה</w:t>
      </w:r>
      <w:r w:rsidR="00374753">
        <w:rPr>
          <w:rtl/>
        </w:rPr>
        <w:t xml:space="preserve"> </w:t>
      </w:r>
      <w:r w:rsidRPr="00784950">
        <w:rPr>
          <w:rtl/>
        </w:rPr>
        <w:t>כמיטב</w:t>
      </w:r>
      <w:r w:rsidR="00374753">
        <w:rPr>
          <w:rtl/>
        </w:rPr>
        <w:t xml:space="preserve"> </w:t>
      </w:r>
      <w:r w:rsidRPr="00784950">
        <w:rPr>
          <w:rtl/>
        </w:rPr>
        <w:t>יכולתה על מנת לעשות צעדים אמיצים, קשים, חזקים, נגד המדיניות הזאת,</w:t>
      </w:r>
      <w:r w:rsidR="00374753">
        <w:rPr>
          <w:rtl/>
        </w:rPr>
        <w:t xml:space="preserve"> </w:t>
      </w:r>
      <w:r w:rsidRPr="00784950">
        <w:rPr>
          <w:rtl/>
        </w:rPr>
        <w:t>המדיניות שמנסה להרוס, לדרוס אותה ברגליה.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</w:t>
      </w:r>
      <w:r w:rsidR="00374753">
        <w:rPr>
          <w:rtl/>
        </w:rPr>
        <w:t xml:space="preserve"> </w:t>
      </w:r>
      <w:r w:rsidRPr="00784950">
        <w:rPr>
          <w:rtl/>
        </w:rPr>
        <w:t>להגיד</w:t>
      </w:r>
      <w:r w:rsidR="00374753">
        <w:rPr>
          <w:rtl/>
        </w:rPr>
        <w:t xml:space="preserve"> </w:t>
      </w:r>
      <w:r w:rsidRPr="00784950">
        <w:rPr>
          <w:rtl/>
        </w:rPr>
        <w:t>כאן בפה מלא: לא ניתן לאף אחד, לא ניתן לשר האוצר, לא ניתן</w:t>
      </w:r>
      <w:r w:rsidR="00374753">
        <w:rPr>
          <w:rtl/>
        </w:rPr>
        <w:t xml:space="preserve"> </w:t>
      </w:r>
      <w:r w:rsidRPr="00784950">
        <w:rPr>
          <w:rtl/>
        </w:rPr>
        <w:t>לראש</w:t>
      </w:r>
      <w:r w:rsidR="00374753">
        <w:rPr>
          <w:rtl/>
        </w:rPr>
        <w:t xml:space="preserve"> </w:t>
      </w:r>
      <w:r w:rsidRPr="00784950">
        <w:rPr>
          <w:rtl/>
        </w:rPr>
        <w:t>הממשלה,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לממשלה</w:t>
      </w:r>
      <w:r w:rsidR="00374753">
        <w:rPr>
          <w:rtl/>
        </w:rPr>
        <w:t xml:space="preserve"> </w:t>
      </w:r>
      <w:r w:rsidRPr="00784950">
        <w:rPr>
          <w:rtl/>
        </w:rPr>
        <w:t>הזאת, ולשום ממשלה, להשפיל אותנו ולדרוס אותנו.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נהיה</w:t>
      </w:r>
      <w:r w:rsidR="00374753">
        <w:rPr>
          <w:rtl/>
        </w:rPr>
        <w:t xml:space="preserve"> </w:t>
      </w:r>
      <w:r w:rsidRPr="00784950">
        <w:rPr>
          <w:rtl/>
        </w:rPr>
        <w:t>חזקים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מהם,</w:t>
      </w:r>
      <w:r w:rsidR="00374753">
        <w:rPr>
          <w:rtl/>
        </w:rPr>
        <w:t xml:space="preserve"> </w:t>
      </w:r>
      <w:r w:rsidRPr="00784950">
        <w:rPr>
          <w:rtl/>
        </w:rPr>
        <w:t>כי</w:t>
      </w:r>
      <w:r w:rsidR="00374753">
        <w:rPr>
          <w:rtl/>
        </w:rPr>
        <w:t xml:space="preserve"> </w:t>
      </w:r>
      <w:r w:rsidRPr="00784950">
        <w:rPr>
          <w:rtl/>
        </w:rPr>
        <w:t>הצדק</w:t>
      </w:r>
      <w:r w:rsidR="00374753">
        <w:rPr>
          <w:rtl/>
        </w:rPr>
        <w:t xml:space="preserve"> </w:t>
      </w:r>
      <w:r w:rsidRPr="00784950">
        <w:rPr>
          <w:rtl/>
        </w:rPr>
        <w:t>הוא תמיד יותר חזק, והצדק אתנו, לא עם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הפושעת</w:t>
      </w:r>
      <w:r w:rsidR="00374753">
        <w:rPr>
          <w:rtl/>
        </w:rPr>
        <w:t xml:space="preserve"> </w:t>
      </w:r>
      <w:r w:rsidRPr="00784950">
        <w:rPr>
          <w:rtl/>
        </w:rPr>
        <w:t>והברוטלית</w:t>
      </w:r>
      <w:r w:rsidR="00374753">
        <w:rPr>
          <w:rtl/>
        </w:rPr>
        <w:t xml:space="preserve"> </w:t>
      </w:r>
      <w:r w:rsidRPr="00784950">
        <w:rPr>
          <w:rtl/>
        </w:rPr>
        <w:t>הזאת,</w:t>
      </w:r>
      <w:r w:rsidR="00374753">
        <w:rPr>
          <w:rtl/>
        </w:rPr>
        <w:t xml:space="preserve"> </w:t>
      </w:r>
      <w:r w:rsidRPr="00784950">
        <w:rPr>
          <w:rtl/>
        </w:rPr>
        <w:t>שמנסה</w:t>
      </w:r>
      <w:r w:rsidR="00374753">
        <w:rPr>
          <w:rtl/>
        </w:rPr>
        <w:t xml:space="preserve"> </w:t>
      </w:r>
      <w:r w:rsidRPr="00784950">
        <w:rPr>
          <w:rtl/>
        </w:rPr>
        <w:t>בחוקים</w:t>
      </w:r>
      <w:r w:rsidR="00374753">
        <w:rPr>
          <w:rtl/>
        </w:rPr>
        <w:t xml:space="preserve"> </w:t>
      </w:r>
      <w:r w:rsidRPr="00784950">
        <w:rPr>
          <w:rtl/>
        </w:rPr>
        <w:t>ועוד</w:t>
      </w:r>
      <w:r w:rsidR="00374753">
        <w:rPr>
          <w:rtl/>
        </w:rPr>
        <w:t xml:space="preserve"> </w:t>
      </w:r>
      <w:r w:rsidRPr="00784950">
        <w:rPr>
          <w:rtl/>
        </w:rPr>
        <w:t>חוקים</w:t>
      </w:r>
      <w:r w:rsidR="00374753">
        <w:rPr>
          <w:rtl/>
        </w:rPr>
        <w:t xml:space="preserve"> </w:t>
      </w:r>
      <w:r w:rsidRPr="00784950">
        <w:rPr>
          <w:rtl/>
        </w:rPr>
        <w:t>ועוד הסדרים ועוד</w:t>
      </w:r>
      <w:r w:rsidR="00374753">
        <w:rPr>
          <w:rtl/>
        </w:rPr>
        <w:t xml:space="preserve"> </w:t>
      </w:r>
      <w:r w:rsidRPr="00784950">
        <w:rPr>
          <w:rtl/>
        </w:rPr>
        <w:t>בולשיט,</w:t>
      </w:r>
      <w:r w:rsidR="00374753">
        <w:rPr>
          <w:rtl/>
        </w:rPr>
        <w:t xml:space="preserve"> </w:t>
      </w:r>
      <w:r w:rsidRPr="00784950">
        <w:rPr>
          <w:rtl/>
        </w:rPr>
        <w:t>לכופף</w:t>
      </w:r>
      <w:r w:rsidR="00374753">
        <w:rPr>
          <w:rtl/>
        </w:rPr>
        <w:t xml:space="preserve"> </w:t>
      </w:r>
      <w:r w:rsidRPr="00784950">
        <w:rPr>
          <w:rtl/>
        </w:rPr>
        <w:t>את הידיים של הכנסת, להגביר את חופש הפעולה וחופש העבודה של חברי</w:t>
      </w:r>
      <w:r w:rsidR="00374753">
        <w:rPr>
          <w:rtl/>
        </w:rPr>
        <w:t xml:space="preserve"> </w:t>
      </w:r>
      <w:r w:rsidRPr="00784950">
        <w:rPr>
          <w:rtl/>
        </w:rPr>
        <w:t>הכנסת, על</w:t>
      </w:r>
      <w:r w:rsidR="00374753">
        <w:rPr>
          <w:rtl/>
        </w:rPr>
        <w:t>-</w:t>
      </w:r>
      <w:r w:rsidRPr="00784950">
        <w:rPr>
          <w:rtl/>
        </w:rPr>
        <w:t>ידי הגבלת החקיקה הפרטית.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להגיד ליושב</w:t>
      </w:r>
      <w:r w:rsidR="00374753">
        <w:rPr>
          <w:rtl/>
        </w:rPr>
        <w:t>-</w:t>
      </w:r>
      <w:r w:rsidRPr="00784950">
        <w:rPr>
          <w:rtl/>
        </w:rPr>
        <w:t>ראש, שאני זוכר שהוא אחד מהאנשים האלה, וכך גם מפלגתו,</w:t>
      </w:r>
      <w:r w:rsidR="00374753">
        <w:rPr>
          <w:rtl/>
        </w:rPr>
        <w:t xml:space="preserve"> </w:t>
      </w:r>
      <w:r w:rsidRPr="00784950">
        <w:rPr>
          <w:rtl/>
        </w:rPr>
        <w:t>שאמרו</w:t>
      </w:r>
      <w:r w:rsidR="00374753">
        <w:rPr>
          <w:rtl/>
        </w:rPr>
        <w:t xml:space="preserve"> </w:t>
      </w:r>
      <w:r w:rsidRPr="00784950">
        <w:rPr>
          <w:rtl/>
        </w:rPr>
        <w:t>שממשלת</w:t>
      </w:r>
      <w:r w:rsidR="00374753">
        <w:rPr>
          <w:rtl/>
        </w:rPr>
        <w:t xml:space="preserve"> </w:t>
      </w:r>
      <w:r w:rsidRPr="00784950">
        <w:rPr>
          <w:rtl/>
        </w:rPr>
        <w:t>ברק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ממשלת השקר הגדול ביותר בתולדות המדינה, שכאילו אישרה 4</w:t>
      </w:r>
      <w:r w:rsidR="00374753">
        <w:rPr>
          <w:rtl/>
        </w:rPr>
        <w:t xml:space="preserve"> </w:t>
      </w:r>
      <w:r w:rsidRPr="00784950">
        <w:rPr>
          <w:rtl/>
        </w:rPr>
        <w:t>מיליארדים לאוכלוסייה הערבית. שמת לב, אדוני היושב</w:t>
      </w:r>
      <w:r w:rsidR="00374753">
        <w:rPr>
          <w:rtl/>
        </w:rPr>
        <w:t>-</w:t>
      </w:r>
      <w:r w:rsidRPr="00784950">
        <w:rPr>
          <w:rtl/>
        </w:rPr>
        <w:t>ראש, כמה נותר מהסכום הזה?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שייך למפלגה של אהוד ברק.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המפלגה</w:t>
      </w:r>
      <w:r w:rsidR="00374753">
        <w:rPr>
          <w:rtl/>
        </w:rPr>
        <w:t xml:space="preserve"> </w:t>
      </w:r>
      <w:r w:rsidRPr="00784950">
        <w:rPr>
          <w:rtl/>
        </w:rPr>
        <w:t>שלך</w:t>
      </w:r>
      <w:r w:rsidR="00374753">
        <w:rPr>
          <w:rtl/>
        </w:rPr>
        <w:t xml:space="preserve"> </w:t>
      </w:r>
      <w:r w:rsidRPr="00784950">
        <w:rPr>
          <w:rtl/>
        </w:rPr>
        <w:t>התרעמה</w:t>
      </w:r>
      <w:r w:rsidR="00374753">
        <w:rPr>
          <w:rtl/>
        </w:rPr>
        <w:t xml:space="preserve"> </w:t>
      </w:r>
      <w:r w:rsidRPr="00784950">
        <w:rPr>
          <w:rtl/>
        </w:rPr>
        <w:t>אז.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כמה נותר מהסכום הזה? רק 240 מיליון</w:t>
      </w:r>
      <w:r w:rsidR="00374753">
        <w:rPr>
          <w:rtl/>
        </w:rPr>
        <w:t xml:space="preserve"> </w:t>
      </w:r>
      <w:r w:rsidRPr="00784950">
        <w:rPr>
          <w:rtl/>
        </w:rPr>
        <w:t>שקלים.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הימין קם על הרגליים </w:t>
      </w:r>
      <w:r w:rsidR="00374753">
        <w:rPr>
          <w:rtl/>
        </w:rPr>
        <w:t>–</w:t>
      </w:r>
      <w:r w:rsidRPr="00784950">
        <w:rPr>
          <w:rtl/>
        </w:rPr>
        <w:t xml:space="preserve"> "מה הממשלה נותנת לערבים". ריבונו של עולם, היא לא</w:t>
      </w:r>
      <w:r w:rsidR="00374753">
        <w:rPr>
          <w:rtl/>
        </w:rPr>
        <w:t xml:space="preserve"> </w:t>
      </w:r>
      <w:r w:rsidRPr="00784950">
        <w:rPr>
          <w:rtl/>
        </w:rPr>
        <w:t>נתנה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דבר,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רק נתנה ונותנת שקרים ושקרים ושקרים, ועוד ועוד שקרים. אני</w:t>
      </w:r>
      <w:r w:rsidR="00374753">
        <w:rPr>
          <w:rtl/>
        </w:rPr>
        <w:t xml:space="preserve"> </w:t>
      </w:r>
      <w:r w:rsidRPr="00784950">
        <w:rPr>
          <w:rtl/>
        </w:rPr>
        <w:t>שואל עד מתי. עד מתי ולמה?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פוגע</w:t>
      </w:r>
      <w:r w:rsidR="00374753">
        <w:rPr>
          <w:rtl/>
        </w:rPr>
        <w:t xml:space="preserve"> </w:t>
      </w:r>
      <w:r w:rsidRPr="00784950">
        <w:rPr>
          <w:rtl/>
        </w:rPr>
        <w:t>בדבר</w:t>
      </w:r>
      <w:r w:rsidR="00374753">
        <w:rPr>
          <w:rtl/>
        </w:rPr>
        <w:t xml:space="preserve"> </w:t>
      </w:r>
      <w:r w:rsidRPr="00784950">
        <w:rPr>
          <w:rtl/>
        </w:rPr>
        <w:t>הבסיסי ביותר, החשוב ביותר, המרכזי ביותר</w:t>
      </w:r>
      <w:r w:rsidR="00374753">
        <w:rPr>
          <w:rtl/>
        </w:rPr>
        <w:t xml:space="preserve"> </w:t>
      </w:r>
      <w:r w:rsidRPr="00784950">
        <w:rPr>
          <w:rtl/>
        </w:rPr>
        <w:t>בחיי כל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במדינת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– </w:t>
      </w:r>
      <w:r w:rsidRPr="00784950">
        <w:rPr>
          <w:rtl/>
        </w:rPr>
        <w:t>בחינוך,</w:t>
      </w:r>
      <w:r w:rsidR="00374753">
        <w:rPr>
          <w:rtl/>
        </w:rPr>
        <w:t xml:space="preserve"> </w:t>
      </w:r>
      <w:r w:rsidRPr="00784950">
        <w:rPr>
          <w:rtl/>
        </w:rPr>
        <w:t>במערכת</w:t>
      </w:r>
      <w:r w:rsidR="00374753">
        <w:rPr>
          <w:rtl/>
        </w:rPr>
        <w:t xml:space="preserve"> </w:t>
      </w:r>
      <w:r w:rsidRPr="00784950">
        <w:rPr>
          <w:rtl/>
        </w:rPr>
        <w:t>החינוך:</w:t>
      </w:r>
      <w:r w:rsidR="00374753">
        <w:rPr>
          <w:rtl/>
        </w:rPr>
        <w:t xml:space="preserve"> </w:t>
      </w:r>
      <w:r w:rsidRPr="00784950">
        <w:rPr>
          <w:rtl/>
        </w:rPr>
        <w:t>במורים,</w:t>
      </w:r>
      <w:r w:rsidR="00374753">
        <w:rPr>
          <w:rtl/>
        </w:rPr>
        <w:t xml:space="preserve"> </w:t>
      </w:r>
      <w:r w:rsidRPr="00784950">
        <w:rPr>
          <w:rtl/>
        </w:rPr>
        <w:t>באקדמאים, בסטודנטים,</w:t>
      </w:r>
      <w:r w:rsidR="00374753">
        <w:rPr>
          <w:rtl/>
        </w:rPr>
        <w:t xml:space="preserve"> </w:t>
      </w:r>
      <w:r w:rsidRPr="00784950">
        <w:rPr>
          <w:rtl/>
        </w:rPr>
        <w:t>בבתי</w:t>
      </w:r>
      <w:r w:rsidR="00374753">
        <w:rPr>
          <w:rtl/>
        </w:rPr>
        <w:t>-</w:t>
      </w:r>
      <w:r w:rsidRPr="00784950">
        <w:rPr>
          <w:rtl/>
        </w:rPr>
        <w:t>הספר, בבנייה העתידית, בגני</w:t>
      </w:r>
      <w:r w:rsidR="00374753">
        <w:rPr>
          <w:rtl/>
        </w:rPr>
        <w:t xml:space="preserve"> </w:t>
      </w:r>
      <w:r w:rsidRPr="00784950">
        <w:rPr>
          <w:rtl/>
        </w:rPr>
        <w:t>טרום</w:t>
      </w:r>
      <w:r w:rsidR="00374753">
        <w:rPr>
          <w:rtl/>
        </w:rPr>
        <w:t>-</w:t>
      </w:r>
      <w:r w:rsidRPr="00784950">
        <w:rPr>
          <w:rtl/>
        </w:rPr>
        <w:t xml:space="preserve">חובה. במה לא? </w:t>
      </w:r>
      <w:r w:rsidR="00374753">
        <w:rPr>
          <w:rtl/>
        </w:rPr>
        <w:t>–</w:t>
      </w:r>
      <w:r w:rsidRPr="00784950">
        <w:rPr>
          <w:rtl/>
        </w:rPr>
        <w:t xml:space="preserve"> אין מענה.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בנאומים</w:t>
      </w:r>
      <w:r w:rsidR="00374753">
        <w:rPr>
          <w:rtl/>
        </w:rPr>
        <w:t xml:space="preserve"> </w:t>
      </w:r>
      <w:r w:rsidRPr="00784950">
        <w:rPr>
          <w:rtl/>
        </w:rPr>
        <w:t>שלו</w:t>
      </w:r>
      <w:r w:rsidR="00374753">
        <w:rPr>
          <w:rtl/>
        </w:rPr>
        <w:t xml:space="preserve"> </w:t>
      </w: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הבחירות</w:t>
      </w:r>
      <w:r w:rsidR="00374753">
        <w:rPr>
          <w:rtl/>
        </w:rPr>
        <w:t xml:space="preserve"> </w:t>
      </w:r>
      <w:r w:rsidRPr="00784950">
        <w:rPr>
          <w:rtl/>
        </w:rPr>
        <w:t>דיבר כל הזמן על חינוך ואמר שהוא</w:t>
      </w:r>
      <w:r w:rsidR="00374753">
        <w:rPr>
          <w:rtl/>
        </w:rPr>
        <w:t xml:space="preserve"> </w:t>
      </w:r>
      <w:r w:rsidRPr="00784950">
        <w:rPr>
          <w:rtl/>
        </w:rPr>
        <w:t>ישקיע.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משקיע</w:t>
      </w:r>
      <w:r w:rsidR="00374753">
        <w:rPr>
          <w:rtl/>
        </w:rPr>
        <w:t xml:space="preserve"> </w:t>
      </w:r>
      <w:r w:rsidRPr="00784950">
        <w:rPr>
          <w:rtl/>
        </w:rPr>
        <w:t>המון</w:t>
      </w:r>
      <w:r w:rsidR="00374753">
        <w:rPr>
          <w:rtl/>
        </w:rPr>
        <w:t xml:space="preserve"> </w:t>
      </w:r>
      <w:r w:rsidRPr="00784950">
        <w:rPr>
          <w:rtl/>
        </w:rPr>
        <w:t>בקיצוץ</w:t>
      </w:r>
      <w:r w:rsidR="00374753">
        <w:rPr>
          <w:rtl/>
        </w:rPr>
        <w:t xml:space="preserve"> </w:t>
      </w:r>
      <w:r w:rsidRPr="00784950">
        <w:rPr>
          <w:rtl/>
        </w:rPr>
        <w:t>בנושא הזה, לא במתן עדיפות לנושא החשוב ביותר</w:t>
      </w:r>
      <w:r w:rsidR="00374753">
        <w:rPr>
          <w:rtl/>
        </w:rPr>
        <w:t xml:space="preserve"> </w:t>
      </w:r>
      <w:r w:rsidRPr="00784950">
        <w:rPr>
          <w:rtl/>
        </w:rPr>
        <w:t>בחייה של כל חברה מודרנית בעולם הזה, כי ראש הממשלה שקוע כנראה בדברים אחרים. מצד</w:t>
      </w:r>
      <w:r w:rsidR="00374753">
        <w:rPr>
          <w:rtl/>
        </w:rPr>
        <w:t xml:space="preserve"> </w:t>
      </w:r>
      <w:r w:rsidRPr="00784950">
        <w:rPr>
          <w:rtl/>
        </w:rPr>
        <w:t>אחד,</w:t>
      </w:r>
      <w:r w:rsidR="00374753">
        <w:rPr>
          <w:rtl/>
        </w:rPr>
        <w:t xml:space="preserve"> </w:t>
      </w:r>
      <w:r w:rsidRPr="00784950">
        <w:rPr>
          <w:rtl/>
        </w:rPr>
        <w:t>הורגים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נהרגים אנשים ברפיח, מצד שני, הוא מזמן את מנהיגי העם הפלסטיני</w:t>
      </w:r>
      <w:r w:rsidR="00374753">
        <w:rPr>
          <w:rtl/>
        </w:rPr>
        <w:t xml:space="preserve"> </w:t>
      </w:r>
      <w:r w:rsidRPr="00784950">
        <w:rPr>
          <w:rtl/>
        </w:rPr>
        <w:t>אליו</w:t>
      </w:r>
      <w:r w:rsidR="00374753">
        <w:rPr>
          <w:rtl/>
        </w:rPr>
        <w:t xml:space="preserve"> </w:t>
      </w:r>
      <w:r w:rsidRPr="00784950">
        <w:rPr>
          <w:rtl/>
        </w:rPr>
        <w:t>הביתה.</w:t>
      </w:r>
      <w:r w:rsidR="00374753">
        <w:rPr>
          <w:rtl/>
        </w:rPr>
        <w:t xml:space="preserve"> </w:t>
      </w:r>
      <w:r w:rsidRPr="00784950">
        <w:rPr>
          <w:rtl/>
        </w:rPr>
        <w:t>הוא לא רוצה שהיושב</w:t>
      </w:r>
      <w:r w:rsidR="00374753">
        <w:rPr>
          <w:rtl/>
        </w:rPr>
        <w:t>-</w:t>
      </w:r>
      <w:r w:rsidRPr="00784950">
        <w:rPr>
          <w:rtl/>
        </w:rPr>
        <w:t>ראש אברהם בורג ילך לרמאללה, אבל שר החוץ נפגש</w:t>
      </w:r>
      <w:r w:rsidR="00374753">
        <w:rPr>
          <w:rtl/>
        </w:rPr>
        <w:t xml:space="preserve"> </w:t>
      </w:r>
      <w:r w:rsidRPr="00784950">
        <w:rPr>
          <w:rtl/>
        </w:rPr>
        <w:t>עם אבו</w:t>
      </w:r>
      <w:r w:rsidR="00374753">
        <w:rPr>
          <w:rtl/>
        </w:rPr>
        <w:t>-</w:t>
      </w:r>
      <w:r w:rsidRPr="00784950">
        <w:rPr>
          <w:rtl/>
        </w:rPr>
        <w:t>עלא בניו</w:t>
      </w:r>
      <w:r w:rsidR="00374753">
        <w:rPr>
          <w:rtl/>
        </w:rPr>
        <w:t>-</w:t>
      </w:r>
      <w:r w:rsidRPr="00784950">
        <w:rPr>
          <w:rtl/>
        </w:rPr>
        <w:t>יורק.</w:t>
      </w:r>
      <w:r w:rsidR="00374753">
        <w:rPr>
          <w:rtl/>
        </w:rPr>
        <w:t xml:space="preserve"> </w:t>
      </w:r>
      <w:r w:rsidRPr="00784950">
        <w:rPr>
          <w:rtl/>
        </w:rPr>
        <w:t>איזו ממשלה.</w:t>
      </w:r>
      <w:r w:rsidR="00374753">
        <w:rPr>
          <w:rtl/>
        </w:rPr>
        <w:t xml:space="preserve"> </w:t>
      </w:r>
      <w:r w:rsidRPr="00784950">
        <w:rPr>
          <w:rtl/>
        </w:rPr>
        <w:t>מה הוא רוצה? איך מתנהלים העניינים? יד ימין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יודעת</w:t>
      </w:r>
      <w:r w:rsidR="00374753">
        <w:rPr>
          <w:rtl/>
        </w:rPr>
        <w:t xml:space="preserve"> </w:t>
      </w:r>
      <w:r w:rsidRPr="00784950">
        <w:rPr>
          <w:rtl/>
        </w:rPr>
        <w:t>מה יד שמאל עושה.</w:t>
      </w:r>
      <w:r w:rsidR="00374753">
        <w:rPr>
          <w:rtl/>
        </w:rPr>
        <w:t xml:space="preserve"> </w:t>
      </w:r>
      <w:r w:rsidRPr="00784950">
        <w:rPr>
          <w:rtl/>
        </w:rPr>
        <w:t>עמרי אוכל ארוחת בוקר אצל היושב</w:t>
      </w:r>
      <w:r w:rsidR="00374753">
        <w:rPr>
          <w:rtl/>
        </w:rPr>
        <w:t>-</w:t>
      </w:r>
      <w:r w:rsidRPr="00784950">
        <w:rPr>
          <w:rtl/>
        </w:rPr>
        <w:t>ראש ערפאת ברמאללה,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ששמענו ביום רביעי שעבר. אני לא מבין. חבר הכנסת לנגנטל, לא מדיניות חברתית,</w:t>
      </w:r>
      <w:r w:rsidR="00374753">
        <w:rPr>
          <w:rtl/>
        </w:rPr>
        <w:t xml:space="preserve"> </w:t>
      </w:r>
      <w:r w:rsidRPr="00784950">
        <w:rPr>
          <w:rtl/>
        </w:rPr>
        <w:t>לא כלכלית. אין שום מדיניות מדינית.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הפתרון</w:t>
      </w:r>
      <w:r w:rsidR="00374753">
        <w:rPr>
          <w:rtl/>
        </w:rPr>
        <w:t xml:space="preserve"> </w:t>
      </w:r>
      <w:r w:rsidRPr="00784950">
        <w:rPr>
          <w:rtl/>
        </w:rPr>
        <w:t>היחיד</w:t>
      </w:r>
      <w:r w:rsidR="00374753">
        <w:rPr>
          <w:rtl/>
        </w:rPr>
        <w:t xml:space="preserve"> </w:t>
      </w:r>
      <w:r w:rsidRPr="00784950">
        <w:rPr>
          <w:rtl/>
        </w:rPr>
        <w:t>למצב</w:t>
      </w:r>
      <w:r w:rsidR="00374753">
        <w:rPr>
          <w:rtl/>
        </w:rPr>
        <w:t xml:space="preserve"> </w:t>
      </w:r>
      <w:r w:rsidRPr="00784950">
        <w:rPr>
          <w:rtl/>
        </w:rPr>
        <w:t>הכלכלי</w:t>
      </w:r>
      <w:r w:rsidR="00374753">
        <w:rPr>
          <w:rtl/>
        </w:rPr>
        <w:t xml:space="preserve"> </w:t>
      </w:r>
      <w:r w:rsidRPr="00784950">
        <w:rPr>
          <w:rtl/>
        </w:rPr>
        <w:t>העגום,</w:t>
      </w:r>
      <w:r w:rsidR="00374753">
        <w:rPr>
          <w:rtl/>
        </w:rPr>
        <w:t xml:space="preserve"> </w:t>
      </w:r>
      <w:r w:rsidRPr="00784950">
        <w:rPr>
          <w:rtl/>
        </w:rPr>
        <w:t>הקשה,</w:t>
      </w:r>
      <w:r w:rsidR="00374753">
        <w:rPr>
          <w:rtl/>
        </w:rPr>
        <w:t xml:space="preserve"> </w:t>
      </w:r>
      <w:r w:rsidRPr="00784950">
        <w:rPr>
          <w:rtl/>
        </w:rPr>
        <w:t>הבלתי</w:t>
      </w:r>
      <w:r w:rsidR="00374753">
        <w:rPr>
          <w:rtl/>
        </w:rPr>
        <w:t>-</w:t>
      </w:r>
      <w:r w:rsidRPr="00784950">
        <w:rPr>
          <w:rtl/>
        </w:rPr>
        <w:t>נסבל, שמביא לתוהו ובוהו</w:t>
      </w:r>
      <w:r w:rsidR="00374753">
        <w:rPr>
          <w:rtl/>
        </w:rPr>
        <w:t xml:space="preserve"> </w:t>
      </w:r>
      <w:r w:rsidRPr="00784950">
        <w:rPr>
          <w:rtl/>
        </w:rPr>
        <w:t>במדינה, לקריסה טוטלית של כל המערכות, הוא החזרה המיידית לשולחן המשא</w:t>
      </w:r>
      <w:r w:rsidR="00374753">
        <w:rPr>
          <w:rtl/>
        </w:rPr>
        <w:t>-</w:t>
      </w:r>
      <w:r w:rsidRPr="00784950">
        <w:rPr>
          <w:rtl/>
        </w:rPr>
        <w:t>ומתן וכיבוד</w:t>
      </w:r>
      <w:r w:rsidR="00374753">
        <w:rPr>
          <w:rtl/>
        </w:rPr>
        <w:t xml:space="preserve"> </w:t>
      </w:r>
      <w:r w:rsidRPr="00784950">
        <w:rPr>
          <w:rtl/>
        </w:rPr>
        <w:t>הסכמים של שני הצדדים ונתינת צ'אנס, הזדמנות, לגורמים שמנסים בכל זאת לעשות משהו,</w:t>
      </w:r>
      <w:r w:rsidR="00374753">
        <w:rPr>
          <w:rtl/>
        </w:rPr>
        <w:t xml:space="preserve"> </w:t>
      </w:r>
      <w:r w:rsidRPr="00784950">
        <w:rPr>
          <w:rtl/>
        </w:rPr>
        <w:t>כמו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הכנסת וגורמים ברשות. רק החזרה המיידית לשולחן המשא</w:t>
      </w:r>
      <w:r w:rsidR="00374753">
        <w:rPr>
          <w:rtl/>
        </w:rPr>
        <w:t>-</w:t>
      </w:r>
      <w:r w:rsidRPr="00784950">
        <w:rPr>
          <w:rtl/>
        </w:rPr>
        <w:t>ומתן אולי תיתן</w:t>
      </w:r>
      <w:r w:rsidR="00374753">
        <w:rPr>
          <w:rtl/>
        </w:rPr>
        <w:t xml:space="preserve"> </w:t>
      </w:r>
      <w:r w:rsidRPr="00784950">
        <w:rPr>
          <w:rtl/>
        </w:rPr>
        <w:t>עתיד</w:t>
      </w:r>
      <w:r w:rsidR="00374753">
        <w:rPr>
          <w:rtl/>
        </w:rPr>
        <w:t xml:space="preserve"> </w:t>
      </w:r>
      <w:r w:rsidRPr="00784950">
        <w:rPr>
          <w:rtl/>
        </w:rPr>
        <w:t>טוב</w:t>
      </w:r>
      <w:r w:rsidR="00374753">
        <w:rPr>
          <w:rtl/>
        </w:rPr>
        <w:t xml:space="preserve"> </w:t>
      </w:r>
      <w:r w:rsidRPr="00784950">
        <w:rPr>
          <w:rtl/>
        </w:rPr>
        <w:t>יותר</w:t>
      </w:r>
      <w:r w:rsidR="00374753">
        <w:rPr>
          <w:rtl/>
        </w:rPr>
        <w:t xml:space="preserve"> </w:t>
      </w:r>
      <w:r w:rsidRPr="00784950">
        <w:rPr>
          <w:rtl/>
        </w:rPr>
        <w:t>לצמיחה</w:t>
      </w:r>
      <w:r w:rsidR="00374753">
        <w:rPr>
          <w:rtl/>
        </w:rPr>
        <w:t xml:space="preserve"> </w:t>
      </w:r>
      <w:r w:rsidRPr="00784950">
        <w:rPr>
          <w:rtl/>
        </w:rPr>
        <w:t>כלכלית</w:t>
      </w:r>
      <w:r w:rsidR="00374753">
        <w:rPr>
          <w:rtl/>
        </w:rPr>
        <w:t>-</w:t>
      </w:r>
      <w:r w:rsidRPr="00784950">
        <w:rPr>
          <w:rtl/>
        </w:rPr>
        <w:t>חברתית, לתיירות, לכלכלה, ושמעתי אנשי עסקים, את</w:t>
      </w:r>
      <w:r w:rsidR="00374753">
        <w:rPr>
          <w:rtl/>
        </w:rPr>
        <w:t xml:space="preserve"> </w:t>
      </w:r>
      <w:r w:rsidRPr="00784950">
        <w:rPr>
          <w:rtl/>
        </w:rPr>
        <w:t>גילרמן וחבריו, איך הם דיברו קודם ואיך הם מדברים היום.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מצטער</w:t>
      </w:r>
      <w:r w:rsidR="00374753">
        <w:rPr>
          <w:rtl/>
        </w:rPr>
        <w:t xml:space="preserve"> </w:t>
      </w:r>
      <w:r w:rsidRPr="00784950">
        <w:rPr>
          <w:rtl/>
        </w:rPr>
        <w:t>מאוד שראש הממשלה אריאל שרון דיבר כפי שדיבר</w:t>
      </w:r>
      <w:r w:rsidR="00374753">
        <w:rPr>
          <w:rtl/>
        </w:rPr>
        <w:t xml:space="preserve"> </w:t>
      </w:r>
      <w:r w:rsidRPr="00784950">
        <w:rPr>
          <w:rtl/>
        </w:rPr>
        <w:t>בתחילת</w:t>
      </w:r>
      <w:r w:rsidR="00374753">
        <w:rPr>
          <w:rtl/>
        </w:rPr>
        <w:t xml:space="preserve"> </w:t>
      </w:r>
      <w:r w:rsidRPr="00784950">
        <w:rPr>
          <w:rtl/>
        </w:rPr>
        <w:t>הקדנציה</w:t>
      </w:r>
      <w:r w:rsidR="00374753">
        <w:rPr>
          <w:rtl/>
        </w:rPr>
        <w:t xml:space="preserve"> </w:t>
      </w:r>
      <w:r w:rsidRPr="00784950">
        <w:rPr>
          <w:rtl/>
        </w:rPr>
        <w:t>והיום</w:t>
      </w:r>
      <w:r w:rsidR="00374753">
        <w:rPr>
          <w:rtl/>
        </w:rPr>
        <w:t xml:space="preserve"> </w:t>
      </w:r>
      <w:r w:rsidRPr="00784950">
        <w:rPr>
          <w:rtl/>
        </w:rPr>
        <w:t>הוא אומר דברים אחרים. הוא לא שונה מקודמיו. אין לו אוזן</w:t>
      </w:r>
      <w:r w:rsidR="00374753">
        <w:rPr>
          <w:rtl/>
        </w:rPr>
        <w:t xml:space="preserve"> </w:t>
      </w:r>
      <w:r w:rsidRPr="00784950">
        <w:rPr>
          <w:rtl/>
        </w:rPr>
        <w:t>קשבת,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מקשיב, הוא לא רוצה לשמוע. אמרתי, ואני אומר, ואני חוזר על זה עוד</w:t>
      </w:r>
      <w:r w:rsidR="00374753">
        <w:rPr>
          <w:rtl/>
        </w:rPr>
        <w:t xml:space="preserve"> </w:t>
      </w:r>
      <w:r w:rsidRPr="00784950">
        <w:rPr>
          <w:rtl/>
        </w:rPr>
        <w:t>הפעם</w:t>
      </w:r>
      <w:r w:rsidR="00374753">
        <w:rPr>
          <w:rtl/>
        </w:rPr>
        <w:t xml:space="preserve"> </w:t>
      </w:r>
      <w:r w:rsidRPr="00784950">
        <w:rPr>
          <w:rtl/>
        </w:rPr>
        <w:t>ועוד</w:t>
      </w:r>
      <w:r w:rsidR="00374753">
        <w:rPr>
          <w:rtl/>
        </w:rPr>
        <w:t xml:space="preserve"> </w:t>
      </w:r>
      <w:r w:rsidRPr="00784950">
        <w:rPr>
          <w:rtl/>
        </w:rPr>
        <w:t>הפעם:</w:t>
      </w:r>
      <w:r w:rsidR="00374753">
        <w:rPr>
          <w:rtl/>
        </w:rPr>
        <w:t xml:space="preserve"> </w:t>
      </w:r>
      <w:r w:rsidRPr="00784950">
        <w:rPr>
          <w:rtl/>
        </w:rPr>
        <w:t>מן</w:t>
      </w:r>
      <w:r w:rsidR="00374753">
        <w:rPr>
          <w:rtl/>
        </w:rPr>
        <w:t xml:space="preserve"> </w:t>
      </w:r>
      <w:r w:rsidRPr="00784950">
        <w:rPr>
          <w:rtl/>
        </w:rPr>
        <w:t>הדין, מן הראוי, מן הצדק, שיזמן את נציגי המפלגות שהן לא</w:t>
      </w:r>
      <w:r w:rsidR="00374753">
        <w:rPr>
          <w:rtl/>
        </w:rPr>
        <w:t xml:space="preserve"> </w:t>
      </w:r>
      <w:r w:rsidRPr="00784950">
        <w:rPr>
          <w:rtl/>
        </w:rPr>
        <w:t>בקואליציה, שהן לא מקובעי המדיניות הכלכלית, החברתית והמדינית בממשלה הזאת, לשמוע</w:t>
      </w:r>
      <w:r w:rsidR="00374753">
        <w:rPr>
          <w:rtl/>
        </w:rPr>
        <w:t xml:space="preserve"> </w:t>
      </w:r>
      <w:r w:rsidRPr="00784950">
        <w:rPr>
          <w:rtl/>
        </w:rPr>
        <w:t>אותם,</w:t>
      </w:r>
      <w:r w:rsidR="00374753">
        <w:rPr>
          <w:rtl/>
        </w:rPr>
        <w:t xml:space="preserve"> </w:t>
      </w:r>
      <w:r w:rsidRPr="00784950">
        <w:rPr>
          <w:rtl/>
        </w:rPr>
        <w:t>לתת</w:t>
      </w:r>
      <w:r w:rsidR="00374753">
        <w:rPr>
          <w:rtl/>
        </w:rPr>
        <w:t xml:space="preserve"> </w:t>
      </w:r>
      <w:r w:rsidRPr="00784950">
        <w:rPr>
          <w:rtl/>
        </w:rPr>
        <w:t>להם</w:t>
      </w:r>
      <w:r w:rsidR="00374753">
        <w:rPr>
          <w:rtl/>
        </w:rPr>
        <w:t xml:space="preserve"> </w:t>
      </w:r>
      <w:r w:rsidRPr="00784950">
        <w:rPr>
          <w:rtl/>
        </w:rPr>
        <w:t>אפשרות</w:t>
      </w:r>
      <w:r w:rsidR="00374753">
        <w:rPr>
          <w:rtl/>
        </w:rPr>
        <w:t xml:space="preserve"> </w:t>
      </w:r>
      <w:r w:rsidRPr="00784950">
        <w:rPr>
          <w:rtl/>
        </w:rPr>
        <w:t>לדבר,</w:t>
      </w:r>
      <w:r w:rsidR="00374753">
        <w:rPr>
          <w:rtl/>
        </w:rPr>
        <w:t xml:space="preserve"> </w:t>
      </w:r>
      <w:r w:rsidRPr="00784950">
        <w:rPr>
          <w:rtl/>
        </w:rPr>
        <w:t>להציג את ה"אני מאמין" שלהם, את הבעיות שלהם ושל</w:t>
      </w:r>
      <w:r w:rsidR="00374753">
        <w:rPr>
          <w:rtl/>
        </w:rPr>
        <w:t xml:space="preserve"> </w:t>
      </w:r>
      <w:r w:rsidRPr="00784950">
        <w:rPr>
          <w:rtl/>
        </w:rPr>
        <w:t>הסקטורים</w:t>
      </w:r>
      <w:r w:rsidR="00374753">
        <w:rPr>
          <w:rtl/>
        </w:rPr>
        <w:t xml:space="preserve"> </w:t>
      </w:r>
      <w:r w:rsidRPr="00784950">
        <w:rPr>
          <w:rtl/>
        </w:rPr>
        <w:t>שלהם,</w:t>
      </w:r>
      <w:r w:rsidR="00374753">
        <w:rPr>
          <w:rtl/>
        </w:rPr>
        <w:t xml:space="preserve"> </w:t>
      </w:r>
      <w:r w:rsidRPr="00784950">
        <w:rPr>
          <w:rtl/>
        </w:rPr>
        <w:t>של האוכלוסייה שהם מייצגים. מה לעשות? אנחנו לא חרדים, לא יהדות</w:t>
      </w:r>
      <w:r w:rsidR="00374753">
        <w:rPr>
          <w:rtl/>
        </w:rPr>
        <w:t xml:space="preserve"> </w:t>
      </w:r>
      <w:r w:rsidRPr="00784950">
        <w:rPr>
          <w:rtl/>
        </w:rPr>
        <w:t>התורה</w:t>
      </w:r>
      <w:r w:rsidR="00374753">
        <w:rPr>
          <w:rtl/>
        </w:rPr>
        <w:t xml:space="preserve"> </w:t>
      </w:r>
      <w:r w:rsidRPr="00784950">
        <w:rPr>
          <w:rtl/>
        </w:rPr>
        <w:t>ולא ליצמן ולא ש"ס, שיכולים להכריח ולכפות על הממשלה לקבל את העמדות שלהם.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מחר תזרח השמש.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מקווה מאוד שאכן תזרח השמש ואותם גורמים שמנסים היום למנוע קיום החלטות</w:t>
      </w:r>
      <w:r w:rsidR="00374753">
        <w:rPr>
          <w:rtl/>
        </w:rPr>
        <w:t xml:space="preserve"> </w:t>
      </w:r>
      <w:r w:rsidRPr="00784950">
        <w:rPr>
          <w:rtl/>
        </w:rPr>
        <w:t>ממשלה וכיבוד הסכמים וכיבוד בני</w:t>
      </w:r>
      <w:r w:rsidR="00374753">
        <w:rPr>
          <w:rtl/>
        </w:rPr>
        <w:t>-</w:t>
      </w:r>
      <w:r w:rsidRPr="00784950">
        <w:rPr>
          <w:rtl/>
        </w:rPr>
        <w:t xml:space="preserve">אדם וכיבוד חברי הכנסת קודם לכן </w:t>
      </w:r>
      <w:r w:rsidR="00374753">
        <w:rPr>
          <w:rtl/>
        </w:rPr>
        <w:t>–</w:t>
      </w:r>
      <w:r w:rsidRPr="00784950">
        <w:rPr>
          <w:rtl/>
        </w:rPr>
        <w:t xml:space="preserve"> כי הממשלה הזאת</w:t>
      </w:r>
      <w:r w:rsidR="00374753">
        <w:rPr>
          <w:rtl/>
        </w:rPr>
        <w:t xml:space="preserve"> </w:t>
      </w:r>
      <w:r w:rsidRPr="00784950">
        <w:rPr>
          <w:rtl/>
        </w:rPr>
        <w:t>משפילה</w:t>
      </w:r>
      <w:r w:rsidR="00374753">
        <w:rPr>
          <w:rtl/>
        </w:rPr>
        <w:t xml:space="preserve"> </w:t>
      </w:r>
      <w:r w:rsidRPr="00784950">
        <w:rPr>
          <w:rtl/>
        </w:rPr>
        <w:t>ומזלזלת</w:t>
      </w:r>
      <w:r w:rsidR="00374753">
        <w:rPr>
          <w:rtl/>
        </w:rPr>
        <w:t xml:space="preserve"> </w:t>
      </w:r>
      <w:r w:rsidRPr="00784950">
        <w:rPr>
          <w:rtl/>
        </w:rPr>
        <w:t>עד אין</w:t>
      </w:r>
      <w:r w:rsidR="00374753">
        <w:rPr>
          <w:rtl/>
        </w:rPr>
        <w:t>-</w:t>
      </w:r>
      <w:r w:rsidRPr="00784950">
        <w:rPr>
          <w:rtl/>
        </w:rPr>
        <w:t>סוף, בניגוד למה ששמעת מהנציגים שלהם קודם לכן, כשהם היו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שרים, איך הם דיברו ואיך הם הציגו את הדברים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תסיים,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המציאות</w:t>
      </w:r>
      <w:r w:rsidR="00374753">
        <w:rPr>
          <w:rtl/>
        </w:rPr>
        <w:t xml:space="preserve"> </w:t>
      </w:r>
      <w:r w:rsidRPr="00784950">
        <w:rPr>
          <w:rtl/>
        </w:rPr>
        <w:t>עגומה</w:t>
      </w:r>
      <w:r w:rsidR="00374753">
        <w:rPr>
          <w:rtl/>
        </w:rPr>
        <w:t xml:space="preserve"> </w:t>
      </w:r>
      <w:r w:rsidRPr="00784950">
        <w:rPr>
          <w:rtl/>
        </w:rPr>
        <w:t>מאוד. אני לא מאמין שהתקציב הזה יביא לצמיחה כלכלית. אני לא</w:t>
      </w:r>
      <w:r w:rsidR="00374753">
        <w:rPr>
          <w:rtl/>
        </w:rPr>
        <w:t xml:space="preserve"> </w:t>
      </w:r>
      <w:r w:rsidRPr="00784950">
        <w:rPr>
          <w:rtl/>
        </w:rPr>
        <w:t>מאמין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הזה</w:t>
      </w:r>
      <w:r w:rsidR="00374753">
        <w:rPr>
          <w:rtl/>
        </w:rPr>
        <w:t xml:space="preserve"> </w:t>
      </w:r>
      <w:r w:rsidRPr="00784950">
        <w:rPr>
          <w:rtl/>
        </w:rPr>
        <w:t>יפתור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הבעיות,</w:t>
      </w:r>
      <w:r w:rsidR="00374753">
        <w:rPr>
          <w:rtl/>
        </w:rPr>
        <w:t xml:space="preserve"> </w:t>
      </w:r>
      <w:r w:rsidRPr="00784950">
        <w:rPr>
          <w:rtl/>
        </w:rPr>
        <w:t>אלא להיפך. הוא יגביר את הקרע, את השסע</w:t>
      </w:r>
      <w:r w:rsidR="00374753">
        <w:rPr>
          <w:rtl/>
        </w:rPr>
        <w:t xml:space="preserve"> </w:t>
      </w:r>
      <w:r w:rsidRPr="00784950">
        <w:rPr>
          <w:rtl/>
        </w:rPr>
        <w:t>באוכלוסייה,</w:t>
      </w:r>
      <w:r w:rsidR="00374753">
        <w:rPr>
          <w:rtl/>
        </w:rPr>
        <w:t xml:space="preserve"> </w:t>
      </w:r>
      <w:r w:rsidRPr="00784950">
        <w:rPr>
          <w:rtl/>
        </w:rPr>
        <w:t>בשכבות</w:t>
      </w:r>
      <w:r w:rsidR="00374753">
        <w:rPr>
          <w:rtl/>
        </w:rPr>
        <w:t xml:space="preserve"> </w:t>
      </w:r>
      <w:r w:rsidRPr="00784950">
        <w:rPr>
          <w:rtl/>
        </w:rPr>
        <w:t>החלשות, הוא יעמיק את העוני, יעמיק את האבטלה, יעלה את מספר</w:t>
      </w:r>
      <w:r w:rsidR="00374753">
        <w:rPr>
          <w:rtl/>
        </w:rPr>
        <w:t xml:space="preserve"> </w:t>
      </w:r>
      <w:r w:rsidRPr="00784950">
        <w:rPr>
          <w:rtl/>
        </w:rPr>
        <w:t>תאונות הדרכים, חבר הכנסת לנגנטל.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לנגנטל, בפתח.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תסיים. תסיים. עוד הפעם אני מבקש.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אף</w:t>
      </w:r>
      <w:r w:rsidR="00374753">
        <w:rPr>
          <w:rtl/>
        </w:rPr>
        <w:t xml:space="preserve"> </w:t>
      </w:r>
      <w:r w:rsidRPr="00784950">
        <w:rPr>
          <w:rtl/>
        </w:rPr>
        <w:t>שהתקציב עלול להיות מאושר מחר, אני מאוד מקווה שהרבה</w:t>
      </w:r>
      <w:r w:rsidR="00374753">
        <w:rPr>
          <w:rtl/>
        </w:rPr>
        <w:t xml:space="preserve"> </w:t>
      </w:r>
      <w:r w:rsidRPr="00784950">
        <w:rPr>
          <w:rtl/>
        </w:rPr>
        <w:t>הסתייגויות של הרבה חברי כנסת</w:t>
      </w:r>
      <w:r w:rsidR="00374753">
        <w:rPr>
          <w:rtl/>
        </w:rPr>
        <w:t xml:space="preserve"> </w:t>
      </w:r>
      <w:r w:rsidRPr="00784950">
        <w:rPr>
          <w:rtl/>
        </w:rPr>
        <w:t>אכן יעברו ויאלצו את הממשלה לעשות שינויים בתקציב.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 חבר הכנסת נחום לנגנטל,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גברתי המזכירה, סגנית המזכיר, חבר הכנסת כנעאן, קצרניות,</w:t>
      </w:r>
      <w:r w:rsidR="00374753">
        <w:rPr>
          <w:rtl/>
        </w:rPr>
        <w:t xml:space="preserve"> </w:t>
      </w:r>
      <w:r w:rsidRPr="00784950">
        <w:rPr>
          <w:rtl/>
        </w:rPr>
        <w:t>חברי דני זקן, אני חושב שאף פעם לא דיברתי מעל הדוכן כשכל הכיסאות היו ריקים.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אני אומר, אדוני היושב</w:t>
      </w:r>
      <w:r w:rsidR="00374753">
        <w:rPr>
          <w:rtl/>
        </w:rPr>
        <w:t>-</w:t>
      </w:r>
      <w:r w:rsidRPr="00784950">
        <w:rPr>
          <w:rtl/>
        </w:rPr>
        <w:t>ראש? אני אדבר אל הכיסאות, אל השולחנות, אל השטיח? במה אני</w:t>
      </w:r>
      <w:r w:rsidR="00374753">
        <w:rPr>
          <w:rtl/>
        </w:rPr>
        <w:t xml:space="preserve"> </w:t>
      </w:r>
      <w:r w:rsidRPr="00784950">
        <w:rPr>
          <w:rtl/>
        </w:rPr>
        <w:t>אתמקד?</w:t>
      </w:r>
      <w:r w:rsidR="00374753">
        <w:rPr>
          <w:rtl/>
        </w:rPr>
        <w:t xml:space="preserve"> </w:t>
      </w:r>
      <w:r w:rsidRPr="00784950">
        <w:rPr>
          <w:rtl/>
        </w:rPr>
        <w:t>במה</w:t>
      </w:r>
      <w:r w:rsidR="00374753">
        <w:rPr>
          <w:rtl/>
        </w:rPr>
        <w:t xml:space="preserve"> </w:t>
      </w:r>
      <w:r w:rsidRPr="00784950">
        <w:rPr>
          <w:rtl/>
        </w:rPr>
        <w:t>להתמקד</w:t>
      </w:r>
      <w:r w:rsidR="00374753">
        <w:rPr>
          <w:rtl/>
        </w:rPr>
        <w:t xml:space="preserve"> </w:t>
      </w:r>
      <w:r w:rsidRPr="00784950">
        <w:rPr>
          <w:rtl/>
        </w:rPr>
        <w:t>כשמדברים</w:t>
      </w:r>
      <w:r w:rsidR="00374753">
        <w:rPr>
          <w:rtl/>
        </w:rPr>
        <w:t xml:space="preserve"> </w:t>
      </w:r>
      <w:r w:rsidRPr="00784950">
        <w:rPr>
          <w:rtl/>
        </w:rPr>
        <w:t>מול</w:t>
      </w:r>
      <w:r w:rsidR="00374753">
        <w:rPr>
          <w:rtl/>
        </w:rPr>
        <w:t xml:space="preserve"> </w:t>
      </w:r>
      <w:r w:rsidRPr="00784950">
        <w:rPr>
          <w:rtl/>
        </w:rPr>
        <w:t>כיסאות</w:t>
      </w:r>
      <w:r w:rsidR="00374753">
        <w:rPr>
          <w:rtl/>
        </w:rPr>
        <w:t xml:space="preserve"> </w:t>
      </w:r>
      <w:r w:rsidRPr="00784950">
        <w:rPr>
          <w:rtl/>
        </w:rPr>
        <w:t>שכולם ריקים? אבל כך הדיון על תקציב</w:t>
      </w:r>
      <w:r w:rsidR="00374753">
        <w:rPr>
          <w:rtl/>
        </w:rPr>
        <w:t xml:space="preserve"> </w:t>
      </w:r>
      <w:r w:rsidRPr="00784950">
        <w:rPr>
          <w:rtl/>
        </w:rPr>
        <w:t>המדינה. זה תקציב המדינה.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אף</w:t>
      </w:r>
      <w:r w:rsidR="00374753">
        <w:rPr>
          <w:rtl/>
        </w:rPr>
        <w:t>-</w:t>
      </w:r>
      <w:r w:rsidRPr="00784950">
        <w:rPr>
          <w:rtl/>
        </w:rPr>
        <w:t>על</w:t>
      </w:r>
      <w:r w:rsidR="00374753">
        <w:rPr>
          <w:rtl/>
        </w:rPr>
        <w:t>-</w:t>
      </w:r>
      <w:r w:rsidRPr="00784950">
        <w:rPr>
          <w:rtl/>
        </w:rPr>
        <w:t>פי שאני עייף אני אשמע אותך.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כנעאן,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תרגיש מחויבות. אני רק אומר, שאם מגישים תקציב</w:t>
      </w:r>
      <w:r w:rsidR="00374753">
        <w:rPr>
          <w:rtl/>
        </w:rPr>
        <w:t xml:space="preserve"> </w:t>
      </w:r>
      <w:r w:rsidRPr="00784950">
        <w:rPr>
          <w:rtl/>
        </w:rPr>
        <w:t>מדינה</w:t>
      </w:r>
      <w:r w:rsidR="00374753">
        <w:rPr>
          <w:rtl/>
        </w:rPr>
        <w:t xml:space="preserve"> </w:t>
      </w:r>
      <w:r w:rsidRPr="00784950">
        <w:rPr>
          <w:rtl/>
        </w:rPr>
        <w:t>בשעה</w:t>
      </w:r>
      <w:r w:rsidR="00374753">
        <w:rPr>
          <w:rtl/>
        </w:rPr>
        <w:t xml:space="preserve"> </w:t>
      </w:r>
      <w:r w:rsidRPr="00784950">
        <w:rPr>
          <w:rtl/>
        </w:rPr>
        <w:t>02:00,</w:t>
      </w:r>
      <w:r w:rsidR="00374753">
        <w:rPr>
          <w:rtl/>
        </w:rPr>
        <w:t xml:space="preserve"> </w:t>
      </w:r>
      <w:r w:rsidRPr="00784950">
        <w:rPr>
          <w:rtl/>
        </w:rPr>
        <w:t>לפנות בוקר, ומצפים שבשעה 08:00 יהיו הצבעות, שאיש לא יתפלא</w:t>
      </w:r>
      <w:r w:rsidR="00374753">
        <w:rPr>
          <w:rtl/>
        </w:rPr>
        <w:t xml:space="preserve"> </w:t>
      </w:r>
      <w:r w:rsidRPr="00784950">
        <w:rPr>
          <w:rtl/>
        </w:rPr>
        <w:t>שכולם</w:t>
      </w:r>
      <w:r w:rsidR="00374753">
        <w:rPr>
          <w:rtl/>
        </w:rPr>
        <w:t xml:space="preserve"> </w:t>
      </w:r>
      <w:r w:rsidRPr="00784950">
        <w:rPr>
          <w:rtl/>
        </w:rPr>
        <w:t>חושבים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הוא</w:t>
      </w:r>
      <w:r w:rsidR="00374753">
        <w:rPr>
          <w:rtl/>
        </w:rPr>
        <w:t xml:space="preserve"> </w:t>
      </w:r>
      <w:r w:rsidRPr="00784950">
        <w:rPr>
          <w:rtl/>
        </w:rPr>
        <w:t>לא תקציב רציני. כנראה שהוא תקציב לא רציני.</w:t>
      </w:r>
      <w:r w:rsidR="00374753">
        <w:rPr>
          <w:rtl/>
        </w:rPr>
        <w:t xml:space="preserve"> </w:t>
      </w:r>
      <w:r w:rsidRPr="00784950">
        <w:rPr>
          <w:rtl/>
        </w:rPr>
        <w:t>כנראה</w:t>
      </w:r>
      <w:r w:rsidR="00374753">
        <w:rPr>
          <w:rtl/>
        </w:rPr>
        <w:t xml:space="preserve"> </w:t>
      </w:r>
      <w:r w:rsidRPr="00784950">
        <w:rPr>
          <w:rtl/>
        </w:rPr>
        <w:t>שהתקציב</w:t>
      </w:r>
      <w:r w:rsidR="00374753">
        <w:rPr>
          <w:rtl/>
        </w:rPr>
        <w:t xml:space="preserve"> </w:t>
      </w:r>
      <w:r w:rsidRPr="00784950">
        <w:rPr>
          <w:rtl/>
        </w:rPr>
        <w:t>מהותית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רציני. אם הוא מהותית לא רציני, באמת אפשר להביא אותו באמצע</w:t>
      </w:r>
      <w:r w:rsidR="00374753">
        <w:rPr>
          <w:rtl/>
        </w:rPr>
        <w:t xml:space="preserve"> </w:t>
      </w:r>
      <w:r w:rsidRPr="00784950">
        <w:rPr>
          <w:rtl/>
        </w:rPr>
        <w:t>הלילה, בהיחבא. אני לא אומר "לגנוב אותו", אבל בהיחבא.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לומר</w:t>
      </w:r>
      <w:r w:rsidR="00374753">
        <w:rPr>
          <w:rtl/>
        </w:rPr>
        <w:t xml:space="preserve"> </w:t>
      </w:r>
      <w:r w:rsidRPr="00784950">
        <w:rPr>
          <w:rtl/>
        </w:rPr>
        <w:t>לך, אדוני היושב</w:t>
      </w:r>
      <w:r w:rsidR="00374753">
        <w:rPr>
          <w:rtl/>
        </w:rPr>
        <w:t>-</w:t>
      </w:r>
      <w:r w:rsidRPr="00784950">
        <w:rPr>
          <w:rtl/>
        </w:rPr>
        <w:t>ראש, שלבי לבי על הדבר הזה. זאת הרגשה</w:t>
      </w:r>
      <w:r w:rsidR="00374753">
        <w:rPr>
          <w:rtl/>
        </w:rPr>
        <w:t xml:space="preserve"> </w:t>
      </w:r>
      <w:r w:rsidRPr="00784950">
        <w:rPr>
          <w:rtl/>
        </w:rPr>
        <w:t>מאוד</w:t>
      </w:r>
      <w:r w:rsidR="00374753">
        <w:rPr>
          <w:rtl/>
        </w:rPr>
        <w:t xml:space="preserve"> </w:t>
      </w:r>
      <w:r w:rsidRPr="00784950">
        <w:rPr>
          <w:rtl/>
        </w:rPr>
        <w:t>רעה.</w:t>
      </w:r>
      <w:r w:rsidR="00374753">
        <w:rPr>
          <w:rtl/>
        </w:rPr>
        <w:t xml:space="preserve"> </w:t>
      </w:r>
      <w:r w:rsidRPr="00784950">
        <w:rPr>
          <w:rtl/>
        </w:rPr>
        <w:t>אני עוד זוכר שהבית הזה התלכד ושמע והתווכח על תקציב, והיתה הרגשה של</w:t>
      </w:r>
      <w:r w:rsidR="00374753">
        <w:rPr>
          <w:rtl/>
        </w:rPr>
        <w:t xml:space="preserve"> </w:t>
      </w:r>
      <w:r w:rsidRPr="00784950">
        <w:rPr>
          <w:rtl/>
        </w:rPr>
        <w:t>רוממות מסוימת, או חגיגיות מסוימת, כשהתקציב הזה אושר. ובסופו של דבר, היום אנחנו</w:t>
      </w:r>
      <w:r w:rsidR="00374753">
        <w:rPr>
          <w:rtl/>
        </w:rPr>
        <w:t xml:space="preserve"> </w:t>
      </w:r>
      <w:r w:rsidRPr="00784950">
        <w:rPr>
          <w:rtl/>
        </w:rPr>
        <w:t>הולכים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לעידן</w:t>
      </w:r>
      <w:r w:rsidR="00374753">
        <w:rPr>
          <w:rtl/>
        </w:rPr>
        <w:t xml:space="preserve"> </w:t>
      </w:r>
      <w:r w:rsidRPr="00784950">
        <w:rPr>
          <w:rtl/>
        </w:rPr>
        <w:t>חדש,</w:t>
      </w:r>
      <w:r w:rsidR="00374753">
        <w:rPr>
          <w:rtl/>
        </w:rPr>
        <w:t xml:space="preserve"> </w:t>
      </w:r>
      <w:r w:rsidRPr="00784950">
        <w:rPr>
          <w:rtl/>
        </w:rPr>
        <w:t>לעידן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תקציב של 02:00 ושל הצבעות ב</w:t>
      </w:r>
      <w:r w:rsidR="00374753">
        <w:rPr>
          <w:rtl/>
        </w:rPr>
        <w:t>-</w:t>
      </w:r>
      <w:r w:rsidRPr="00784950">
        <w:rPr>
          <w:rtl/>
        </w:rPr>
        <w:t>09:00, ונוסעים</w:t>
      </w:r>
      <w:r w:rsidR="00374753">
        <w:rPr>
          <w:rtl/>
        </w:rPr>
        <w:t xml:space="preserve"> </w:t>
      </w:r>
      <w:r w:rsidRPr="00784950">
        <w:rPr>
          <w:rtl/>
        </w:rPr>
        <w:t>לאמריקה.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שנה מקבלים תקציב בלילה. כל שנה יש דיונים מרתוניים.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בתחילת</w:t>
      </w:r>
      <w:r w:rsidR="00374753">
        <w:rPr>
          <w:rtl/>
        </w:rPr>
        <w:t xml:space="preserve"> </w:t>
      </w:r>
      <w:r w:rsidRPr="00784950">
        <w:rPr>
          <w:rtl/>
        </w:rPr>
        <w:t>הדיון</w:t>
      </w:r>
      <w:r w:rsidR="00374753">
        <w:rPr>
          <w:rtl/>
        </w:rPr>
        <w:t xml:space="preserve"> </w:t>
      </w:r>
      <w:r w:rsidRPr="00784950">
        <w:rPr>
          <w:rtl/>
        </w:rPr>
        <w:t>היה תמיד דיון רציני, היו פה הרבה אנשים, שר האוצר היה יושב,</w:t>
      </w:r>
      <w:r w:rsidR="00374753">
        <w:rPr>
          <w:rtl/>
        </w:rPr>
        <w:t xml:space="preserve"> </w:t>
      </w:r>
      <w:r w:rsidRPr="00784950">
        <w:rPr>
          <w:rtl/>
        </w:rPr>
        <w:t>היה משיב.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בהתחלה. בלילה זה היה אותו 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היה משיב בהתחלה, אבל לא היו מגישים אותו ב</w:t>
      </w:r>
      <w:r w:rsidR="00374753">
        <w:rPr>
          <w:rtl/>
        </w:rPr>
        <w:t>-</w:t>
      </w:r>
      <w:r w:rsidRPr="00784950">
        <w:rPr>
          <w:rtl/>
        </w:rPr>
        <w:t>02:00.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היה מתערב.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נחום לנגנטל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מתערב. כואב מאוד שכך הם הדברים, אבל כנראה נגזר עלינו שכך יתנהל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התקציב, אדוני היושב</w:t>
      </w:r>
      <w:r w:rsidR="00374753">
        <w:rPr>
          <w:rtl/>
        </w:rPr>
        <w:t>-</w:t>
      </w:r>
      <w:r w:rsidRPr="00784950">
        <w:rPr>
          <w:rtl/>
        </w:rPr>
        <w:t>ראש, גם קברניטי המשק מבינים שהוא לא התקציב האמיתי, כי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יודעים</w:t>
      </w:r>
      <w:r w:rsidR="00374753">
        <w:rPr>
          <w:rtl/>
        </w:rPr>
        <w:t xml:space="preserve"> </w:t>
      </w:r>
      <w:r w:rsidRPr="00784950">
        <w:rPr>
          <w:rtl/>
        </w:rPr>
        <w:t>שבעוד</w:t>
      </w:r>
      <w:r w:rsidR="00374753">
        <w:rPr>
          <w:rtl/>
        </w:rPr>
        <w:t xml:space="preserve"> </w:t>
      </w:r>
      <w:r w:rsidRPr="00784950">
        <w:rPr>
          <w:rtl/>
        </w:rPr>
        <w:t>כחודש,</w:t>
      </w:r>
      <w:r w:rsidR="00374753">
        <w:rPr>
          <w:rtl/>
        </w:rPr>
        <w:t xml:space="preserve"> </w:t>
      </w:r>
      <w:r w:rsidRPr="00784950">
        <w:rPr>
          <w:rtl/>
        </w:rPr>
        <w:t>חודשיים,</w:t>
      </w:r>
      <w:r w:rsidR="00374753">
        <w:rPr>
          <w:rtl/>
        </w:rPr>
        <w:t xml:space="preserve"> </w:t>
      </w:r>
      <w:r w:rsidRPr="00784950">
        <w:rPr>
          <w:rtl/>
        </w:rPr>
        <w:t>שלושה</w:t>
      </w:r>
      <w:r w:rsidR="00374753">
        <w:rPr>
          <w:rtl/>
        </w:rPr>
        <w:t xml:space="preserve"> </w:t>
      </w:r>
      <w:r w:rsidRPr="00784950">
        <w:rPr>
          <w:rtl/>
        </w:rPr>
        <w:t>חודשים, נצטרך להגיע לכאן על התקציב</w:t>
      </w:r>
      <w:r w:rsidR="00374753">
        <w:rPr>
          <w:rtl/>
        </w:rPr>
        <w:t xml:space="preserve"> </w:t>
      </w:r>
      <w:r w:rsidRPr="00784950">
        <w:rPr>
          <w:rtl/>
        </w:rPr>
        <w:t>האמיתי,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2002,</w:t>
      </w:r>
      <w:r w:rsidR="00374753">
        <w:rPr>
          <w:rtl/>
        </w:rPr>
        <w:t xml:space="preserve"> </w:t>
      </w:r>
      <w:r w:rsidRPr="00784950">
        <w:rPr>
          <w:rtl/>
        </w:rPr>
        <w:t>כשנראה</w:t>
      </w:r>
      <w:r w:rsidR="00374753">
        <w:rPr>
          <w:rtl/>
        </w:rPr>
        <w:t xml:space="preserve"> </w:t>
      </w:r>
      <w:r w:rsidRPr="00784950">
        <w:rPr>
          <w:rtl/>
        </w:rPr>
        <w:t>שהכנסות המדינה הרבה יותר נמוכות וההוצאות הן הוצאות</w:t>
      </w:r>
      <w:r w:rsidR="00374753">
        <w:rPr>
          <w:rtl/>
        </w:rPr>
        <w:t xml:space="preserve"> </w:t>
      </w:r>
      <w:r w:rsidRPr="00784950">
        <w:rPr>
          <w:rtl/>
        </w:rPr>
        <w:t>אחרות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והגזירות </w:t>
      </w:r>
      <w:r w:rsidR="00381B80">
        <w:t>flat</w:t>
      </w:r>
      <w:r w:rsidRPr="00784950">
        <w:rPr>
          <w:rtl/>
        </w:rPr>
        <w:t xml:space="preserve"> במשרדים אין להן מקום, וצריך להתחיל לחשוב מה חשוב יותר, מה</w:t>
      </w:r>
      <w:r w:rsidR="00374753">
        <w:rPr>
          <w:rtl/>
        </w:rPr>
        <w:t xml:space="preserve"> </w:t>
      </w:r>
      <w:r w:rsidRPr="00784950">
        <w:rPr>
          <w:rtl/>
        </w:rPr>
        <w:t>חשוב</w:t>
      </w:r>
      <w:r w:rsidR="00374753">
        <w:rPr>
          <w:rtl/>
        </w:rPr>
        <w:t xml:space="preserve"> </w:t>
      </w:r>
      <w:r w:rsidRPr="00784950">
        <w:rPr>
          <w:rtl/>
        </w:rPr>
        <w:t>פחות</w:t>
      </w:r>
      <w:r w:rsidR="00374753">
        <w:rPr>
          <w:rtl/>
        </w:rPr>
        <w:t xml:space="preserve"> </w:t>
      </w:r>
      <w:r w:rsidRPr="00784950">
        <w:rPr>
          <w:rtl/>
        </w:rPr>
        <w:t>ומה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סדרי העדיפויות של הממשלה, וזה יהיה בשלב מאוחר יותר של שנת</w:t>
      </w:r>
      <w:r w:rsidR="00374753">
        <w:rPr>
          <w:rtl/>
        </w:rPr>
        <w:t xml:space="preserve"> </w:t>
      </w:r>
      <w:r w:rsidRPr="00784950">
        <w:rPr>
          <w:rtl/>
        </w:rPr>
        <w:t>2002, שאז כנראה יהיה התקציב היותר</w:t>
      </w:r>
      <w:r w:rsidR="00374753">
        <w:rPr>
          <w:rtl/>
        </w:rPr>
        <w:t>-</w:t>
      </w:r>
      <w:r w:rsidRPr="00784950">
        <w:rPr>
          <w:rtl/>
        </w:rPr>
        <w:t>אמיתי, היותר</w:t>
      </w:r>
      <w:r w:rsidR="00374753">
        <w:rPr>
          <w:rtl/>
        </w:rPr>
        <w:t>-</w:t>
      </w:r>
      <w:r w:rsidRPr="00784950">
        <w:rPr>
          <w:rtl/>
        </w:rPr>
        <w:t>נכון למדינת ישראל.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יתרון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בתקציב</w:t>
      </w:r>
      <w:r w:rsidR="00374753">
        <w:rPr>
          <w:rtl/>
        </w:rPr>
        <w:t xml:space="preserve"> </w:t>
      </w:r>
      <w:r w:rsidRPr="00784950">
        <w:rPr>
          <w:rtl/>
        </w:rPr>
        <w:t>המדינה הזה, אדוני היושב</w:t>
      </w:r>
      <w:r w:rsidR="00374753">
        <w:rPr>
          <w:rtl/>
        </w:rPr>
        <w:t>-</w:t>
      </w:r>
      <w:r w:rsidRPr="00784950">
        <w:rPr>
          <w:rtl/>
        </w:rPr>
        <w:t>ראש: זה התקציב הראשון</w:t>
      </w:r>
      <w:r w:rsidR="00374753">
        <w:rPr>
          <w:rtl/>
        </w:rPr>
        <w:t xml:space="preserve"> </w:t>
      </w:r>
      <w:r w:rsidRPr="00784950">
        <w:rPr>
          <w:rtl/>
        </w:rPr>
        <w:t>שלמיטב</w:t>
      </w:r>
      <w:r w:rsidR="00374753">
        <w:rPr>
          <w:rtl/>
        </w:rPr>
        <w:t xml:space="preserve"> </w:t>
      </w:r>
      <w:r w:rsidRPr="00784950">
        <w:rPr>
          <w:rtl/>
        </w:rPr>
        <w:t>ידיעתי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יהיו</w:t>
      </w:r>
      <w:r w:rsidR="00374753">
        <w:rPr>
          <w:rtl/>
        </w:rPr>
        <w:t xml:space="preserve"> </w:t>
      </w:r>
      <w:r w:rsidRPr="00784950">
        <w:rPr>
          <w:rtl/>
        </w:rPr>
        <w:t>בו</w:t>
      </w:r>
      <w:r w:rsidR="00374753">
        <w:rPr>
          <w:rtl/>
        </w:rPr>
        <w:t xml:space="preserve"> </w:t>
      </w:r>
      <w:r w:rsidRPr="00784950">
        <w:rPr>
          <w:rtl/>
        </w:rPr>
        <w:t>הסכמים, אין בו הסכמים וכל מיני הסכמי הסכמים מתחת</w:t>
      </w:r>
      <w:r w:rsidR="00374753">
        <w:rPr>
          <w:rtl/>
        </w:rPr>
        <w:t xml:space="preserve"> </w:t>
      </w:r>
      <w:r w:rsidRPr="00784950">
        <w:rPr>
          <w:rtl/>
        </w:rPr>
        <w:t>לשולחן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מעל</w:t>
      </w:r>
      <w:r w:rsidR="00374753">
        <w:rPr>
          <w:rtl/>
        </w:rPr>
        <w:t xml:space="preserve"> </w:t>
      </w:r>
      <w:r w:rsidRPr="00784950">
        <w:rPr>
          <w:rtl/>
        </w:rPr>
        <w:t>השולחן, אלא כל מה שסוכם עם המפלגות מופיע בבסיס התקציב, בספרים</w:t>
      </w:r>
      <w:r w:rsidR="00374753">
        <w:rPr>
          <w:rtl/>
        </w:rPr>
        <w:t xml:space="preserve"> </w:t>
      </w:r>
      <w:r w:rsidRPr="00784950">
        <w:rPr>
          <w:rtl/>
        </w:rPr>
        <w:t>שלפנינו.</w:t>
      </w:r>
      <w:r w:rsidR="00374753">
        <w:rPr>
          <w:rtl/>
        </w:rPr>
        <w:t xml:space="preserve"> </w:t>
      </w:r>
      <w:r w:rsidRPr="00784950">
        <w:rPr>
          <w:rtl/>
        </w:rPr>
        <w:t>והשקיפות הזאת, זה הישג פרוצדורלי גדול מאוד לדמוקרטיה בישראל. זה חלק</w:t>
      </w:r>
      <w:r w:rsidR="00374753">
        <w:rPr>
          <w:rtl/>
        </w:rPr>
        <w:t xml:space="preserve"> </w:t>
      </w:r>
      <w:r w:rsidRPr="00784950">
        <w:rPr>
          <w:rtl/>
        </w:rPr>
        <w:t>מתהליך</w:t>
      </w:r>
      <w:r w:rsidR="00374753">
        <w:rPr>
          <w:rtl/>
        </w:rPr>
        <w:t xml:space="preserve"> </w:t>
      </w:r>
      <w:r w:rsidRPr="00784950">
        <w:rPr>
          <w:rtl/>
        </w:rPr>
        <w:t>שהיה</w:t>
      </w:r>
      <w:r w:rsidR="00374753">
        <w:rPr>
          <w:rtl/>
        </w:rPr>
        <w:t xml:space="preserve"> </w:t>
      </w:r>
      <w:r w:rsidRPr="00784950">
        <w:rPr>
          <w:rtl/>
        </w:rPr>
        <w:t>מקולקל מאוד בכל התקציבים שהוגשו עד היום, עם כל מיני משאים</w:t>
      </w:r>
      <w:r w:rsidR="00374753">
        <w:rPr>
          <w:rtl/>
        </w:rPr>
        <w:t>-</w:t>
      </w:r>
      <w:r w:rsidRPr="00784950">
        <w:rPr>
          <w:rtl/>
        </w:rPr>
        <w:t>ומתנים</w:t>
      </w:r>
      <w:r w:rsidR="00374753">
        <w:rPr>
          <w:rtl/>
        </w:rPr>
        <w:t xml:space="preserve"> </w:t>
      </w:r>
      <w:r w:rsidRPr="00784950">
        <w:rPr>
          <w:rtl/>
        </w:rPr>
        <w:t>בין</w:t>
      </w:r>
      <w:r w:rsidR="00374753">
        <w:rPr>
          <w:rtl/>
        </w:rPr>
        <w:t xml:space="preserve"> </w:t>
      </w:r>
      <w:r w:rsidRPr="00784950">
        <w:rPr>
          <w:rtl/>
        </w:rPr>
        <w:t>המפלגות</w:t>
      </w:r>
      <w:r w:rsidR="00374753">
        <w:rPr>
          <w:rtl/>
        </w:rPr>
        <w:t xml:space="preserve"> </w:t>
      </w:r>
      <w:r w:rsidRPr="00784950">
        <w:rPr>
          <w:rtl/>
        </w:rPr>
        <w:t>לבין</w:t>
      </w:r>
      <w:r w:rsidR="00374753">
        <w:rPr>
          <w:rtl/>
        </w:rPr>
        <w:t xml:space="preserve"> </w:t>
      </w:r>
      <w:r w:rsidRPr="00784950">
        <w:rPr>
          <w:rtl/>
        </w:rPr>
        <w:t>שר האוצר, ובסופו של דבר מעל הדוכן הוא היה קורא את הרשימות.</w:t>
      </w:r>
      <w:r w:rsidR="00374753">
        <w:rPr>
          <w:rtl/>
        </w:rPr>
        <w:t xml:space="preserve"> </w:t>
      </w:r>
      <w:r w:rsidRPr="00784950">
        <w:rPr>
          <w:rtl/>
        </w:rPr>
        <w:t>ולא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דבר כזה עוד. הכול בפנים. ומי שמגיע לו קיבל ומי שלא מגיע לו לא קיבל.</w:t>
      </w:r>
      <w:r w:rsidR="00374753">
        <w:rPr>
          <w:rtl/>
        </w:rPr>
        <w:t xml:space="preserve"> </w:t>
      </w:r>
      <w:r w:rsidRPr="00784950">
        <w:rPr>
          <w:rtl/>
        </w:rPr>
        <w:t>כך מדינה מתנהלת.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מקווה מאוד שבדרך הזאת לפחות </w:t>
      </w:r>
      <w:r w:rsidR="00374753">
        <w:rPr>
          <w:rtl/>
        </w:rPr>
        <w:t>–</w:t>
      </w:r>
      <w:r w:rsidRPr="00784950">
        <w:rPr>
          <w:rtl/>
        </w:rPr>
        <w:t xml:space="preserve"> זו כן נקודת אור בתקציב. זו לא רק נקודת</w:t>
      </w:r>
      <w:r w:rsidR="00374753">
        <w:rPr>
          <w:rtl/>
        </w:rPr>
        <w:t xml:space="preserve"> </w:t>
      </w:r>
      <w:r w:rsidRPr="00784950">
        <w:rPr>
          <w:rtl/>
        </w:rPr>
        <w:t>אור</w:t>
      </w:r>
      <w:r w:rsidR="00374753">
        <w:rPr>
          <w:rtl/>
        </w:rPr>
        <w:t xml:space="preserve"> </w:t>
      </w:r>
      <w:r w:rsidRPr="00784950">
        <w:rPr>
          <w:rtl/>
        </w:rPr>
        <w:t>בתקציב,</w:t>
      </w:r>
      <w:r w:rsidR="00374753">
        <w:rPr>
          <w:rtl/>
        </w:rPr>
        <w:t xml:space="preserve"> </w:t>
      </w:r>
      <w:r w:rsidRPr="00784950">
        <w:rPr>
          <w:rtl/>
        </w:rPr>
        <w:t>אלא</w:t>
      </w:r>
      <w:r w:rsidR="00374753">
        <w:rPr>
          <w:rtl/>
        </w:rPr>
        <w:t xml:space="preserve"> </w:t>
      </w:r>
      <w:r w:rsidRPr="00784950">
        <w:rPr>
          <w:rtl/>
        </w:rPr>
        <w:t>גם יצירת תקדים חשוב מאוד, ואני מקווה מאוד שכך יהיה גם בשנים</w:t>
      </w:r>
      <w:r w:rsidR="00374753">
        <w:rPr>
          <w:rtl/>
        </w:rPr>
        <w:t xml:space="preserve"> </w:t>
      </w:r>
      <w:r w:rsidRPr="00784950">
        <w:rPr>
          <w:rtl/>
        </w:rPr>
        <w:t>הבאות. תודה רבה,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מ' נודלמן: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חברי הכנסת, דוברים נוספים אינם נוכחים במליאה. לכן אני מכריז על</w:t>
      </w:r>
      <w:r w:rsidR="00374753">
        <w:rPr>
          <w:rtl/>
        </w:rPr>
        <w:t xml:space="preserve"> </w:t>
      </w:r>
      <w:r w:rsidRPr="00784950">
        <w:rPr>
          <w:rtl/>
        </w:rPr>
        <w:t>הפסקה עד 09:00. הישיבה תתחדש ב</w:t>
      </w:r>
      <w:r w:rsidR="00374753">
        <w:rPr>
          <w:rtl/>
        </w:rPr>
        <w:t>-</w:t>
      </w:r>
      <w:r w:rsidRPr="00784950">
        <w:rPr>
          <w:rtl/>
        </w:rPr>
        <w:t>09:00.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(הישיבה נפסקה בשעה 03:51 ונתחדשה בשעה 09:01.)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46" w:name="_Toc451429029"/>
      <w:r w:rsidRPr="00374753">
        <w:rPr>
          <w:rtl/>
        </w:rPr>
        <w:t>מסמכים שהונחו על שולחן הכנסת</w:t>
      </w:r>
      <w:bookmarkEnd w:id="46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בוקר</w:t>
      </w:r>
      <w:r w:rsidR="00374753">
        <w:rPr>
          <w:rtl/>
        </w:rPr>
        <w:t xml:space="preserve"> </w:t>
      </w:r>
      <w:r w:rsidRPr="00784950">
        <w:rPr>
          <w:rtl/>
        </w:rPr>
        <w:t>טוב.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פותח</w:t>
      </w:r>
      <w:r w:rsidR="00374753">
        <w:rPr>
          <w:rtl/>
        </w:rPr>
        <w:t xml:space="preserve"> </w:t>
      </w:r>
      <w:r w:rsidRPr="00784950">
        <w:rPr>
          <w:rtl/>
        </w:rPr>
        <w:t>את ישיבת הכנסת; היום יום רביעי, כ"ד בשבט התשס"ב, 6</w:t>
      </w:r>
      <w:r w:rsidR="00374753">
        <w:rPr>
          <w:rtl/>
        </w:rPr>
        <w:t xml:space="preserve"> </w:t>
      </w:r>
      <w:r w:rsidRPr="00784950">
        <w:rPr>
          <w:rtl/>
        </w:rPr>
        <w:t>בפברואר 2002. הודעה למזכיר הכנסת.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 הכנסת, הנני מתכבד להודיע, כי הונח היום על שולחן הכנסת לוח</w:t>
      </w:r>
      <w:r w:rsidR="00374753">
        <w:rPr>
          <w:rtl/>
        </w:rPr>
        <w:t xml:space="preserve"> </w:t>
      </w:r>
      <w:r w:rsidRPr="00784950">
        <w:rPr>
          <w:rtl/>
        </w:rPr>
        <w:t>תיקונים מס' 1 להסתייגויות לתקציב לשנת הכספים 2002.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47" w:name="_Toc451429030"/>
      <w:r w:rsidRPr="00374753">
        <w:rPr>
          <w:rtl/>
        </w:rPr>
        <w:t>הצעת חוק ההסדרים במשק המדינה (תיקוני חקיקה להשגת יעדי התקציב</w:t>
      </w:r>
      <w:r>
        <w:rPr>
          <w:rtl/>
        </w:rPr>
        <w:t xml:space="preserve"> </w:t>
      </w:r>
      <w:r w:rsidRPr="00374753">
        <w:rPr>
          <w:rtl/>
        </w:rPr>
        <w:t>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47"/>
    </w:p>
    <w:p w:rsidR="00374753" w:rsidRPr="00374753" w:rsidRDefault="00374753" w:rsidP="00374753">
      <w:pPr>
        <w:pStyle w:val="1"/>
        <w:rPr>
          <w:rtl/>
        </w:rPr>
      </w:pPr>
      <w:bookmarkStart w:id="48" w:name="_Toc451429031"/>
      <w:r w:rsidRPr="00374753">
        <w:rPr>
          <w:rtl/>
        </w:rPr>
        <w:t>(קריאה שנייה וקריאה שלישית)</w:t>
      </w:r>
      <w:bookmarkEnd w:id="48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לנושא</w:t>
      </w:r>
      <w:r w:rsidR="00374753">
        <w:rPr>
          <w:rtl/>
        </w:rPr>
        <w:t xml:space="preserve"> </w:t>
      </w:r>
      <w:r w:rsidRPr="00784950">
        <w:rPr>
          <w:rtl/>
        </w:rPr>
        <w:t>הבא</w:t>
      </w:r>
      <w:r w:rsidR="00374753">
        <w:rPr>
          <w:rtl/>
        </w:rPr>
        <w:t xml:space="preserve"> </w:t>
      </w:r>
      <w:r w:rsidRPr="00784950">
        <w:rPr>
          <w:rtl/>
        </w:rPr>
        <w:t>בסדר</w:t>
      </w:r>
      <w:r w:rsidR="00374753">
        <w:rPr>
          <w:rtl/>
        </w:rPr>
        <w:t>-</w:t>
      </w:r>
      <w:r w:rsidRPr="00784950">
        <w:rPr>
          <w:rtl/>
        </w:rPr>
        <w:t>היום:</w:t>
      </w:r>
      <w:r w:rsidR="00374753">
        <w:rPr>
          <w:rtl/>
        </w:rPr>
        <w:t xml:space="preserve"> </w:t>
      </w:r>
      <w:r w:rsidRPr="00784950">
        <w:rPr>
          <w:rtl/>
        </w:rPr>
        <w:t>הצעת חוק ההסדרים במשק המדינה (תיקוני חקיקה</w:t>
      </w:r>
      <w:r w:rsidR="00374753">
        <w:rPr>
          <w:rtl/>
        </w:rPr>
        <w:t xml:space="preserve"> </w:t>
      </w:r>
      <w:r w:rsidRPr="00784950">
        <w:rPr>
          <w:rtl/>
        </w:rPr>
        <w:t>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 הכספים 2002), התשס"ב</w:t>
      </w:r>
      <w:r w:rsidR="00374753">
        <w:rPr>
          <w:rtl/>
        </w:rPr>
        <w:t>–</w:t>
      </w:r>
      <w:r w:rsidRPr="00784950">
        <w:rPr>
          <w:rtl/>
        </w:rPr>
        <w:t>2002, קריאה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שנייה ושלישית </w:t>
      </w:r>
      <w:r w:rsidR="00374753">
        <w:rPr>
          <w:rtl/>
        </w:rPr>
        <w:t>–</w:t>
      </w:r>
      <w:r w:rsidRPr="00784950">
        <w:rPr>
          <w:rtl/>
        </w:rPr>
        <w:t xml:space="preserve"> תשובה והצבעה. מי משיב, אדוני המזכיר?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ליצמן.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ליצמן, יושב</w:t>
      </w:r>
      <w:r w:rsidR="00374753">
        <w:rPr>
          <w:rtl/>
        </w:rPr>
        <w:t>-</w:t>
      </w:r>
      <w:r w:rsidRPr="00784950">
        <w:rPr>
          <w:rtl/>
        </w:rPr>
        <w:t>ראש ועדת הכספים.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 אדוני היושב</w:t>
      </w:r>
      <w:r w:rsidR="00374753">
        <w:rPr>
          <w:rtl/>
        </w:rPr>
        <w:t>-</w:t>
      </w:r>
      <w:r w:rsidRPr="00784950">
        <w:rPr>
          <w:rtl/>
        </w:rPr>
        <w:t>ראש, הדיון הופסק ולא הסתיים.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קודם כול, על חוק ההסדרים יש רק הצבעה ואין דיון.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ליצמן, תתחיל בבקשה. אין מושג כזה, סיכום של האופוזיציה.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צריכה להיות רק 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כתוב תשובה והצבעה. חבר הכנסת ליצמן,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כנסת</w:t>
      </w:r>
      <w:r w:rsidR="00374753">
        <w:rPr>
          <w:rtl/>
        </w:rPr>
        <w:t xml:space="preserve"> </w:t>
      </w:r>
      <w:r w:rsidRPr="00784950">
        <w:rPr>
          <w:rtl/>
        </w:rPr>
        <w:t>נכבדה,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שמח</w:t>
      </w:r>
      <w:r w:rsidR="00374753">
        <w:rPr>
          <w:rtl/>
        </w:rPr>
        <w:t xml:space="preserve"> </w:t>
      </w:r>
      <w:r w:rsidRPr="00784950">
        <w:rPr>
          <w:rtl/>
        </w:rPr>
        <w:t>להגיש את הצעת חוק ההסדרים במשק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(תיקוני</w:t>
      </w:r>
      <w:r w:rsidR="00374753">
        <w:rPr>
          <w:rtl/>
        </w:rPr>
        <w:t xml:space="preserve"> </w:t>
      </w:r>
      <w:r w:rsidRPr="00784950">
        <w:rPr>
          <w:rtl/>
        </w:rPr>
        <w:t>חקיקה</w:t>
      </w:r>
      <w:r w:rsidR="00374753">
        <w:rPr>
          <w:rtl/>
        </w:rPr>
        <w:t xml:space="preserve"> </w:t>
      </w:r>
      <w:r w:rsidRPr="00784950">
        <w:rPr>
          <w:rtl/>
        </w:rPr>
        <w:t>להשגת יעדי התקציב והמדיניות הכלכלית לשנת הכספים 2002),</w:t>
      </w:r>
      <w:r w:rsidR="00374753">
        <w:rPr>
          <w:rtl/>
        </w:rPr>
        <w:t xml:space="preserve"> </w:t>
      </w:r>
      <w:r w:rsidRPr="00784950">
        <w:rPr>
          <w:rtl/>
        </w:rPr>
        <w:t>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כידוע</w:t>
      </w:r>
      <w:r w:rsidR="00374753">
        <w:rPr>
          <w:rtl/>
        </w:rPr>
        <w:t xml:space="preserve"> </w:t>
      </w:r>
      <w:r w:rsidRPr="00784950">
        <w:rPr>
          <w:rtl/>
        </w:rPr>
        <w:t>לכם,</w:t>
      </w:r>
      <w:r w:rsidR="00374753">
        <w:rPr>
          <w:rtl/>
        </w:rPr>
        <w:t xml:space="preserve"> </w:t>
      </w:r>
      <w:r w:rsidRPr="00784950">
        <w:rPr>
          <w:rtl/>
        </w:rPr>
        <w:t>איחדנו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חוקי</w:t>
      </w:r>
      <w:r w:rsidR="00374753">
        <w:rPr>
          <w:rtl/>
        </w:rPr>
        <w:t xml:space="preserve"> </w:t>
      </w:r>
      <w:r w:rsidRPr="00784950">
        <w:rPr>
          <w:rtl/>
        </w:rPr>
        <w:t>ההסדרים</w:t>
      </w:r>
      <w:r w:rsidR="00374753">
        <w:rPr>
          <w:rtl/>
        </w:rPr>
        <w:t xml:space="preserve"> </w:t>
      </w:r>
      <w:r w:rsidRPr="00784950">
        <w:rPr>
          <w:rtl/>
        </w:rPr>
        <w:t>משלושה חוקים לחוק אחד. השנה הגישה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חוק הסדרים גדול מאוד עם סעיפים רבים. בוועדת הכספים השתדלנו לקיים דיון,</w:t>
      </w:r>
      <w:r w:rsidR="00374753">
        <w:rPr>
          <w:rtl/>
        </w:rPr>
        <w:t xml:space="preserve"> </w:t>
      </w:r>
      <w:r w:rsidRPr="00784950">
        <w:rPr>
          <w:rtl/>
        </w:rPr>
        <w:t>אומנם מהיר מאוד, אבל אפשר להגיד גם די יסודי, בכל חוק וחוק ובכל סעיף וסעיף.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 חידשה השנה דברים רבים בחוק ההסדרים, אם בנושא כביש האגרה מהצפון ועד</w:t>
      </w:r>
      <w:r w:rsidR="00374753">
        <w:rPr>
          <w:rtl/>
        </w:rPr>
        <w:t xml:space="preserve"> </w:t>
      </w:r>
      <w:r w:rsidRPr="00784950">
        <w:rPr>
          <w:rtl/>
        </w:rPr>
        <w:t>הדרום,</w:t>
      </w:r>
      <w:r w:rsidR="00374753">
        <w:rPr>
          <w:rtl/>
        </w:rPr>
        <w:t xml:space="preserve"> </w:t>
      </w:r>
      <w:r w:rsidRPr="00784950">
        <w:rPr>
          <w:rtl/>
        </w:rPr>
        <w:t>בהתחייבות</w:t>
      </w:r>
      <w:r w:rsidR="00374753">
        <w:rPr>
          <w:rtl/>
        </w:rPr>
        <w:t xml:space="preserve"> </w:t>
      </w:r>
      <w:r w:rsidRPr="00784950">
        <w:rPr>
          <w:rtl/>
        </w:rPr>
        <w:t>שלה</w:t>
      </w:r>
      <w:r w:rsidR="00374753">
        <w:rPr>
          <w:rtl/>
        </w:rPr>
        <w:t xml:space="preserve"> </w:t>
      </w:r>
      <w:r w:rsidRPr="00784950">
        <w:rPr>
          <w:rtl/>
        </w:rPr>
        <w:t>לסיים</w:t>
      </w:r>
      <w:r w:rsidR="00374753">
        <w:rPr>
          <w:rtl/>
        </w:rPr>
        <w:t xml:space="preserve"> </w:t>
      </w:r>
      <w:r w:rsidRPr="00784950">
        <w:rPr>
          <w:rtl/>
        </w:rPr>
        <w:t>את הדברים במהירות, ואם בהנחת מסילת ברזל מקומית,</w:t>
      </w:r>
      <w:r w:rsidR="00374753">
        <w:rPr>
          <w:rtl/>
        </w:rPr>
        <w:t xml:space="preserve"> </w:t>
      </w:r>
      <w:r w:rsidRPr="00784950">
        <w:rPr>
          <w:rtl/>
        </w:rPr>
        <w:t>מסילת</w:t>
      </w:r>
      <w:r w:rsidR="00374753">
        <w:rPr>
          <w:rtl/>
        </w:rPr>
        <w:t xml:space="preserve"> </w:t>
      </w:r>
      <w:r w:rsidRPr="00784950">
        <w:rPr>
          <w:rtl/>
        </w:rPr>
        <w:t>רכבת.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היה</w:t>
      </w:r>
      <w:r w:rsidR="00374753">
        <w:rPr>
          <w:rtl/>
        </w:rPr>
        <w:t xml:space="preserve"> </w:t>
      </w:r>
      <w:r w:rsidRPr="00784950">
        <w:rPr>
          <w:rtl/>
        </w:rPr>
        <w:t>דיון</w:t>
      </w:r>
      <w:r w:rsidR="00374753">
        <w:rPr>
          <w:rtl/>
        </w:rPr>
        <w:t xml:space="preserve"> </w:t>
      </w:r>
      <w:r w:rsidRPr="00784950">
        <w:rPr>
          <w:rtl/>
        </w:rPr>
        <w:t>מיוחד בנושא המעבר לפנסיה צוברת. היה אומנם ויכוח בין חברי הכנסת</w:t>
      </w:r>
      <w:r w:rsidR="00374753">
        <w:rPr>
          <w:rtl/>
        </w:rPr>
        <w:t xml:space="preserve"> </w:t>
      </w:r>
      <w:r w:rsidRPr="00784950">
        <w:rPr>
          <w:rtl/>
        </w:rPr>
        <w:t>אברהם</w:t>
      </w:r>
      <w:r w:rsidR="00374753">
        <w:rPr>
          <w:rtl/>
        </w:rPr>
        <w:t xml:space="preserve"> </w:t>
      </w:r>
      <w:r w:rsidRPr="00784950">
        <w:rPr>
          <w:rtl/>
        </w:rPr>
        <w:t>הירשזון</w:t>
      </w:r>
      <w:r w:rsidR="00374753">
        <w:rPr>
          <w:rtl/>
        </w:rPr>
        <w:t xml:space="preserve"> </w:t>
      </w:r>
      <w:r w:rsidRPr="00784950">
        <w:rPr>
          <w:rtl/>
        </w:rPr>
        <w:t>ועמיר</w:t>
      </w:r>
      <w:r w:rsidR="00374753">
        <w:rPr>
          <w:rtl/>
        </w:rPr>
        <w:t xml:space="preserve"> </w:t>
      </w:r>
      <w:r w:rsidRPr="00784950">
        <w:rPr>
          <w:rtl/>
        </w:rPr>
        <w:t>פרץ, אבל אני שמח שהגיעו להסכמה והגישו ביחד את ההסתייגות</w:t>
      </w:r>
      <w:r w:rsidR="00374753">
        <w:rPr>
          <w:rtl/>
        </w:rPr>
        <w:t xml:space="preserve"> </w:t>
      </w:r>
      <w:r w:rsidRPr="00784950">
        <w:rPr>
          <w:rtl/>
        </w:rPr>
        <w:t>שהגשתי</w:t>
      </w:r>
      <w:r w:rsidR="00374753">
        <w:rPr>
          <w:rtl/>
        </w:rPr>
        <w:t xml:space="preserve"> </w:t>
      </w:r>
      <w:r w:rsidRPr="00784950">
        <w:rPr>
          <w:rtl/>
        </w:rPr>
        <w:t>והסברתי</w:t>
      </w:r>
      <w:r w:rsidR="00374753">
        <w:rPr>
          <w:rtl/>
        </w:rPr>
        <w:t xml:space="preserve"> </w:t>
      </w:r>
      <w:r w:rsidRPr="00784950">
        <w:rPr>
          <w:rtl/>
        </w:rPr>
        <w:t>ב</w:t>
      </w:r>
      <w:r w:rsidR="00374753">
        <w:rPr>
          <w:rtl/>
        </w:rPr>
        <w:t>-</w:t>
      </w:r>
      <w:r w:rsidRPr="00784950">
        <w:rPr>
          <w:rtl/>
        </w:rPr>
        <w:t>02:00.</w:t>
      </w:r>
      <w:r w:rsidR="00374753">
        <w:rPr>
          <w:rtl/>
        </w:rPr>
        <w:t xml:space="preserve"> </w:t>
      </w:r>
      <w:r w:rsidRPr="00784950">
        <w:rPr>
          <w:rtl/>
        </w:rPr>
        <w:t>סוף</w:t>
      </w:r>
      <w:r w:rsidR="00374753">
        <w:rPr>
          <w:rtl/>
        </w:rPr>
        <w:t>-</w:t>
      </w:r>
      <w:r w:rsidRPr="00784950">
        <w:rPr>
          <w:rtl/>
        </w:rPr>
        <w:t>סוף</w:t>
      </w:r>
      <w:r w:rsidR="00374753">
        <w:rPr>
          <w:rtl/>
        </w:rPr>
        <w:t xml:space="preserve"> </w:t>
      </w:r>
      <w:r w:rsidRPr="00784950">
        <w:rPr>
          <w:rtl/>
        </w:rPr>
        <w:t>יהיה</w:t>
      </w:r>
      <w:r w:rsidR="00374753">
        <w:rPr>
          <w:rtl/>
        </w:rPr>
        <w:t xml:space="preserve"> </w:t>
      </w:r>
      <w:r w:rsidRPr="00784950">
        <w:rPr>
          <w:rtl/>
        </w:rPr>
        <w:t>מעבר לפנסיה צוברת, וכל מי שירצה לקבל</w:t>
      </w:r>
      <w:r w:rsidR="00374753">
        <w:rPr>
          <w:rtl/>
        </w:rPr>
        <w:t xml:space="preserve"> </w:t>
      </w:r>
      <w:r w:rsidRPr="00784950">
        <w:rPr>
          <w:rtl/>
        </w:rPr>
        <w:t>פנסיה יוכל לבחור בפנסיה שבה הוא רוצה.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תיקונים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בהבטחת</w:t>
      </w:r>
      <w:r w:rsidR="00374753">
        <w:rPr>
          <w:rtl/>
        </w:rPr>
        <w:t xml:space="preserve"> </w:t>
      </w:r>
      <w:r w:rsidRPr="00784950">
        <w:rPr>
          <w:rtl/>
        </w:rPr>
        <w:t>הכנסה</w:t>
      </w:r>
      <w:r w:rsidR="00374753">
        <w:rPr>
          <w:rtl/>
        </w:rPr>
        <w:t xml:space="preserve"> </w:t>
      </w:r>
      <w:r w:rsidRPr="00784950">
        <w:rPr>
          <w:rtl/>
        </w:rPr>
        <w:t>ובמזונות.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הגיעו</w:t>
      </w:r>
      <w:r w:rsidR="00374753">
        <w:rPr>
          <w:rtl/>
        </w:rPr>
        <w:t xml:space="preserve"> </w:t>
      </w:r>
      <w:r w:rsidRPr="00784950">
        <w:rPr>
          <w:rtl/>
        </w:rPr>
        <w:t>להסדר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מערכת</w:t>
      </w:r>
      <w:r w:rsidR="00374753">
        <w:rPr>
          <w:rtl/>
        </w:rPr>
        <w:t xml:space="preserve"> </w:t>
      </w:r>
      <w:r w:rsidRPr="00784950">
        <w:rPr>
          <w:rtl/>
        </w:rPr>
        <w:t>ה"קפינג",</w:t>
      </w:r>
      <w:r w:rsidR="00374753">
        <w:rPr>
          <w:rtl/>
        </w:rPr>
        <w:t xml:space="preserve"> </w:t>
      </w:r>
      <w:r w:rsidRPr="00784950">
        <w:rPr>
          <w:rtl/>
        </w:rPr>
        <w:t>וקבעו "קפינג" חדש, שחלק מקופות</w:t>
      </w:r>
      <w:r w:rsidR="00374753">
        <w:rPr>
          <w:rtl/>
        </w:rPr>
        <w:t>-</w:t>
      </w:r>
      <w:r w:rsidRPr="00784950">
        <w:rPr>
          <w:rtl/>
        </w:rPr>
        <w:t>החולים</w:t>
      </w:r>
      <w:r w:rsidR="00374753">
        <w:rPr>
          <w:rtl/>
        </w:rPr>
        <w:t xml:space="preserve"> </w:t>
      </w:r>
      <w:r w:rsidRPr="00784950">
        <w:rPr>
          <w:rtl/>
        </w:rPr>
        <w:t>קיבלו עליו פיצוי. מדובר על למעלה מ</w:t>
      </w:r>
      <w:r w:rsidR="00374753">
        <w:rPr>
          <w:rtl/>
        </w:rPr>
        <w:t>-</w:t>
      </w:r>
      <w:r w:rsidRPr="00784950">
        <w:rPr>
          <w:rtl/>
        </w:rPr>
        <w:t>50 מיליון שקל.</w:t>
      </w:r>
      <w:r w:rsidR="00374753">
        <w:rPr>
          <w:rtl/>
        </w:rPr>
        <w:t xml:space="preserve"> </w:t>
      </w:r>
      <w:r w:rsidRPr="00784950">
        <w:rPr>
          <w:rtl/>
        </w:rPr>
        <w:t>ה"קפינג" הזה מיטיב כנראה עם</w:t>
      </w:r>
      <w:r w:rsidR="00374753">
        <w:rPr>
          <w:rtl/>
        </w:rPr>
        <w:t xml:space="preserve"> </w:t>
      </w:r>
      <w:r w:rsidRPr="00784950">
        <w:rPr>
          <w:rtl/>
        </w:rPr>
        <w:t>קופת</w:t>
      </w:r>
      <w:r w:rsidR="00374753">
        <w:rPr>
          <w:rtl/>
        </w:rPr>
        <w:t>-</w:t>
      </w:r>
      <w:r w:rsidRPr="00784950">
        <w:rPr>
          <w:rtl/>
        </w:rPr>
        <w:t>החולים הכללית, וכל קופות</w:t>
      </w:r>
      <w:r w:rsidR="00374753">
        <w:rPr>
          <w:rtl/>
        </w:rPr>
        <w:t>-</w:t>
      </w:r>
      <w:r w:rsidRPr="00784950">
        <w:rPr>
          <w:rtl/>
        </w:rPr>
        <w:t>החולים קיבלו תוספת של עד 50 מיליון שקל.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דנה</w:t>
      </w:r>
      <w:r w:rsidR="00374753">
        <w:rPr>
          <w:rtl/>
        </w:rPr>
        <w:t xml:space="preserve"> </w:t>
      </w:r>
      <w:r w:rsidRPr="00784950">
        <w:rPr>
          <w:rtl/>
        </w:rPr>
        <w:t>במשך חמש ישיבות על נושא הוול"ל, ואומנם אישרה את החוק, אבל גם</w:t>
      </w:r>
      <w:r w:rsidR="00374753">
        <w:rPr>
          <w:rtl/>
        </w:rPr>
        <w:t xml:space="preserve"> </w:t>
      </w:r>
      <w:r w:rsidRPr="00784950">
        <w:rPr>
          <w:rtl/>
        </w:rPr>
        <w:t>קיבלה</w:t>
      </w:r>
      <w:r w:rsidR="00374753">
        <w:rPr>
          <w:rtl/>
        </w:rPr>
        <w:t xml:space="preserve"> </w:t>
      </w:r>
      <w:r w:rsidRPr="00784950">
        <w:rPr>
          <w:rtl/>
        </w:rPr>
        <w:t>את ההסתייגות של חברת הכנסת נחמה רונן, שביטלה את 1,000 יחידות הדיור שהיו</w:t>
      </w:r>
      <w:r w:rsidR="00374753">
        <w:rPr>
          <w:rtl/>
        </w:rPr>
        <w:t xml:space="preserve"> </w:t>
      </w:r>
      <w:r w:rsidRPr="00784950">
        <w:rPr>
          <w:rtl/>
        </w:rPr>
        <w:t>כלולות</w:t>
      </w:r>
      <w:r w:rsidR="00374753">
        <w:rPr>
          <w:rtl/>
        </w:rPr>
        <w:t xml:space="preserve"> </w:t>
      </w:r>
      <w:r w:rsidRPr="00784950">
        <w:rPr>
          <w:rtl/>
        </w:rPr>
        <w:t>בחוק. היתה גם תוכנית לתשתיות לאומיות, וגם מימון ההגנות על חוק ים</w:t>
      </w:r>
      <w:r w:rsidR="00374753">
        <w:rPr>
          <w:rtl/>
        </w:rPr>
        <w:t>-</w:t>
      </w:r>
      <w:r w:rsidRPr="00784950">
        <w:rPr>
          <w:rtl/>
        </w:rPr>
        <w:t>המלח.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הכניסה</w:t>
      </w:r>
      <w:r w:rsidR="00374753">
        <w:rPr>
          <w:rtl/>
        </w:rPr>
        <w:t xml:space="preserve"> </w:t>
      </w:r>
      <w:r w:rsidRPr="00784950">
        <w:rPr>
          <w:rtl/>
        </w:rPr>
        <w:t>ברגע</w:t>
      </w:r>
      <w:r w:rsidR="00374753">
        <w:rPr>
          <w:rtl/>
        </w:rPr>
        <w:t xml:space="preserve"> </w:t>
      </w:r>
      <w:r w:rsidRPr="00784950">
        <w:rPr>
          <w:rtl/>
        </w:rPr>
        <w:t>האחרון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מס על הטלפון הנייד, כאשר ועדת הכספים שמרה על</w:t>
      </w:r>
      <w:r w:rsidR="00374753">
        <w:rPr>
          <w:rtl/>
        </w:rPr>
        <w:t xml:space="preserve"> </w:t>
      </w:r>
      <w:r w:rsidRPr="00784950">
        <w:rPr>
          <w:rtl/>
        </w:rPr>
        <w:t>הנוהל שלפיו היא זו שתאשר את התקנות בקשר לחובת המס על הטלפון הנייד.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ביטלה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התליית החקיקה של כמה חוקים, ואני חייב לציין כאן את חוק</w:t>
      </w:r>
      <w:r w:rsidR="00374753">
        <w:rPr>
          <w:rtl/>
        </w:rPr>
        <w:t xml:space="preserve"> </w:t>
      </w:r>
      <w:r w:rsidRPr="00784950">
        <w:rPr>
          <w:rtl/>
        </w:rPr>
        <w:t>השאלת</w:t>
      </w:r>
      <w:r w:rsidR="00374753">
        <w:rPr>
          <w:rtl/>
        </w:rPr>
        <w:t xml:space="preserve"> </w:t>
      </w:r>
      <w:r w:rsidRPr="00784950">
        <w:rPr>
          <w:rtl/>
        </w:rPr>
        <w:t>ספרי</w:t>
      </w:r>
      <w:r w:rsidR="00374753">
        <w:rPr>
          <w:rtl/>
        </w:rPr>
        <w:t xml:space="preserve"> </w:t>
      </w:r>
      <w:r w:rsidRPr="00784950">
        <w:rPr>
          <w:rtl/>
        </w:rPr>
        <w:t>הלימוד: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</w:t>
      </w:r>
      <w:r w:rsidR="00374753">
        <w:rPr>
          <w:rtl/>
        </w:rPr>
        <w:t xml:space="preserve"> </w:t>
      </w:r>
      <w:r w:rsidRPr="00784950">
        <w:rPr>
          <w:rtl/>
        </w:rPr>
        <w:t>התחייב להמשיך במה שהיה בשנה הנוכחית, העברת 4</w:t>
      </w:r>
      <w:r w:rsidR="00374753">
        <w:rPr>
          <w:rtl/>
        </w:rPr>
        <w:t xml:space="preserve"> </w:t>
      </w:r>
      <w:r w:rsidRPr="00784950">
        <w:rPr>
          <w:rtl/>
        </w:rPr>
        <w:t>מיליוני שקלים כהשתתפות הממשלה בהשאלת ספרי לימוד. שר האוצר התחייב גם להעביר 4.5</w:t>
      </w:r>
      <w:r w:rsidR="00374753">
        <w:rPr>
          <w:rtl/>
        </w:rPr>
        <w:t xml:space="preserve"> </w:t>
      </w:r>
      <w:r w:rsidRPr="00784950">
        <w:rPr>
          <w:rtl/>
        </w:rPr>
        <w:t>מיליוני</w:t>
      </w:r>
      <w:r w:rsidR="00374753">
        <w:rPr>
          <w:rtl/>
        </w:rPr>
        <w:t xml:space="preserve"> </w:t>
      </w:r>
      <w:r w:rsidRPr="00784950">
        <w:rPr>
          <w:rtl/>
        </w:rPr>
        <w:t>שקלים</w:t>
      </w:r>
      <w:r w:rsidR="00374753">
        <w:rPr>
          <w:rtl/>
        </w:rPr>
        <w:t xml:space="preserve"> </w:t>
      </w:r>
      <w:r w:rsidRPr="00784950">
        <w:rPr>
          <w:rtl/>
        </w:rPr>
        <w:t>כהשתתפות</w:t>
      </w:r>
      <w:r w:rsidR="00374753">
        <w:rPr>
          <w:rtl/>
        </w:rPr>
        <w:t xml:space="preserve"> </w:t>
      </w:r>
      <w:r w:rsidRPr="00784950">
        <w:rPr>
          <w:rtl/>
        </w:rPr>
        <w:t>בהוצאות</w:t>
      </w:r>
      <w:r w:rsidR="00374753">
        <w:rPr>
          <w:rtl/>
        </w:rPr>
        <w:t xml:space="preserve"> </w:t>
      </w:r>
      <w:r w:rsidRPr="00784950">
        <w:rPr>
          <w:rtl/>
        </w:rPr>
        <w:t>עבור</w:t>
      </w:r>
      <w:r w:rsidR="00374753">
        <w:rPr>
          <w:rtl/>
        </w:rPr>
        <w:t xml:space="preserve"> </w:t>
      </w:r>
      <w:r w:rsidRPr="00784950">
        <w:rPr>
          <w:rtl/>
        </w:rPr>
        <w:t>ילדים חולים המאושפזים בבתי</w:t>
      </w:r>
      <w:r w:rsidR="00374753">
        <w:rPr>
          <w:rtl/>
        </w:rPr>
        <w:t>-</w:t>
      </w:r>
      <w:r w:rsidRPr="00784950">
        <w:rPr>
          <w:rtl/>
        </w:rPr>
        <w:t>חולים, כדי</w:t>
      </w:r>
      <w:r w:rsidR="00374753">
        <w:rPr>
          <w:rtl/>
        </w:rPr>
        <w:t xml:space="preserve"> </w:t>
      </w:r>
      <w:r w:rsidRPr="00784950">
        <w:rPr>
          <w:rtl/>
        </w:rPr>
        <w:t>שיוכלו להמשיך ללמוד גם במסגרת בתי</w:t>
      </w:r>
      <w:r w:rsidR="00374753">
        <w:rPr>
          <w:rtl/>
        </w:rPr>
        <w:t>-</w:t>
      </w:r>
      <w:r w:rsidRPr="00784950">
        <w:rPr>
          <w:rtl/>
        </w:rPr>
        <w:t>החולים.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</w:t>
      </w:r>
      <w:r w:rsidR="00374753">
        <w:rPr>
          <w:rtl/>
        </w:rPr>
        <w:t xml:space="preserve"> </w:t>
      </w:r>
      <w:r w:rsidRPr="00784950">
        <w:rPr>
          <w:rtl/>
        </w:rPr>
        <w:t>אישרה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תוספת</w:t>
      </w:r>
      <w:r w:rsidR="00374753">
        <w:rPr>
          <w:rtl/>
        </w:rPr>
        <w:t xml:space="preserve"> </w:t>
      </w:r>
      <w:r w:rsidRPr="00784950">
        <w:rPr>
          <w:rtl/>
        </w:rPr>
        <w:t>לכמה</w:t>
      </w:r>
      <w:r w:rsidR="00374753">
        <w:rPr>
          <w:rtl/>
        </w:rPr>
        <w:t xml:space="preserve"> </w:t>
      </w:r>
      <w:r w:rsidRPr="00784950">
        <w:rPr>
          <w:rtl/>
        </w:rPr>
        <w:t>יישובים קטנים של הבדואים, ואיחדה את</w:t>
      </w:r>
      <w:r w:rsidR="00374753">
        <w:rPr>
          <w:rtl/>
        </w:rPr>
        <w:t xml:space="preserve"> </w:t>
      </w:r>
      <w:r w:rsidRPr="00784950">
        <w:rPr>
          <w:rtl/>
        </w:rPr>
        <w:t>החוקים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טלב אלסאנע ואחמד טיבי במסגרת חוק ההסדרים, כלומר הוסיפה את היישובים</w:t>
      </w:r>
      <w:r w:rsidR="00374753">
        <w:rPr>
          <w:rtl/>
        </w:rPr>
        <w:t xml:space="preserve"> </w:t>
      </w:r>
      <w:r w:rsidRPr="00784950">
        <w:rPr>
          <w:rtl/>
        </w:rPr>
        <w:t>האלה.</w:t>
      </w:r>
    </w:p>
    <w:p w:rsidR="00374753" w:rsidRDefault="00374753" w:rsidP="00374753">
      <w:pPr>
        <w:rPr>
          <w:rtl/>
        </w:rPr>
      </w:pPr>
    </w:p>
    <w:p w:rsidR="00374753" w:rsidRDefault="00784950" w:rsidP="00381B80">
      <w:pPr>
        <w:rPr>
          <w:rtl/>
        </w:rPr>
      </w:pP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לקצבאות</w:t>
      </w:r>
      <w:r w:rsidR="00374753">
        <w:rPr>
          <w:rtl/>
        </w:rPr>
        <w:t xml:space="preserve"> </w:t>
      </w:r>
      <w:r w:rsidRPr="00784950">
        <w:rPr>
          <w:rtl/>
        </w:rPr>
        <w:t>הילדים,</w:t>
      </w:r>
      <w:r w:rsidR="00374753">
        <w:rPr>
          <w:rtl/>
        </w:rPr>
        <w:t xml:space="preserve"> </w:t>
      </w:r>
      <w:r w:rsidRPr="00784950">
        <w:rPr>
          <w:rtl/>
        </w:rPr>
        <w:t>אין זה סוד שמפלגתי התנגדה לקיצוץ, אבל הוועדה אישרה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קיצוץ </w:t>
      </w:r>
      <w:r w:rsidR="00381B80">
        <w:t>flat</w:t>
      </w:r>
      <w:r w:rsidRPr="00784950">
        <w:rPr>
          <w:rtl/>
        </w:rPr>
        <w:t xml:space="preserve"> של </w:t>
      </w:r>
      <w:r w:rsidR="00374753" w:rsidRPr="00784950">
        <w:rPr>
          <w:rtl/>
        </w:rPr>
        <w:t>12</w:t>
      </w:r>
      <w:r w:rsidR="00374753">
        <w:rPr>
          <w:rtl/>
        </w:rPr>
        <w:t>%</w:t>
      </w:r>
      <w:r w:rsidRPr="00784950">
        <w:rPr>
          <w:rtl/>
        </w:rPr>
        <w:t xml:space="preserve"> בכל קצבאות הילדים.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 בנוגע לעידוד השקעות הון, הממשלה החליטה שחלק מההטבות שהחוק מאפשר תחולנה</w:t>
      </w:r>
      <w:r w:rsidR="00374753">
        <w:rPr>
          <w:rtl/>
        </w:rPr>
        <w:t xml:space="preserve"> </w:t>
      </w:r>
      <w:r w:rsidRPr="00784950">
        <w:rPr>
          <w:rtl/>
        </w:rPr>
        <w:t>רק בשנת 2003.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בסך</w:t>
      </w:r>
      <w:r w:rsidR="00374753">
        <w:rPr>
          <w:rtl/>
        </w:rPr>
        <w:t xml:space="preserve"> </w:t>
      </w:r>
      <w:r w:rsidRPr="00784950">
        <w:rPr>
          <w:rtl/>
        </w:rPr>
        <w:t>הכול אישרה ועדת הכספים כמעט את כל החוקים. לגבי חוק אחד, לעידוד המגזר</w:t>
      </w:r>
      <w:r w:rsidR="00374753">
        <w:rPr>
          <w:rtl/>
        </w:rPr>
        <w:t xml:space="preserve"> </w:t>
      </w:r>
      <w:r w:rsidRPr="00784950">
        <w:rPr>
          <w:rtl/>
        </w:rPr>
        <w:t>העסקי, ביקשנו לדחות את הדיון במסגרת חוק ההסדרים, ואומנם מליאת הכנסת אישרה 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לסיכום,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מגיש</w:t>
      </w:r>
      <w:r w:rsidR="00374753">
        <w:rPr>
          <w:rtl/>
        </w:rPr>
        <w:t xml:space="preserve"> </w:t>
      </w: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 את החוק על כל ההסתייגויות ואני מבקש</w:t>
      </w:r>
      <w:r w:rsidR="00374753">
        <w:rPr>
          <w:rtl/>
        </w:rPr>
        <w:t xml:space="preserve"> </w:t>
      </w:r>
      <w:r w:rsidRPr="00784950">
        <w:rPr>
          <w:rtl/>
        </w:rPr>
        <w:t>לאשרו.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 חבר הכנסת ליצמן. חברי הכנסת נא לשבת. נעבור להצבעות.</w:t>
      </w:r>
      <w:r w:rsidR="00374753">
        <w:rPr>
          <w:rtl/>
        </w:rPr>
        <w:t xml:space="preserve"> </w:t>
      </w:r>
      <w:r w:rsidRPr="00784950">
        <w:rPr>
          <w:rtl/>
        </w:rPr>
        <w:t>יושבת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סיעת</w:t>
      </w:r>
      <w:r w:rsidR="00374753">
        <w:rPr>
          <w:rtl/>
        </w:rPr>
        <w:t xml:space="preserve"> </w:t>
      </w:r>
      <w:r w:rsidRPr="00784950">
        <w:rPr>
          <w:rtl/>
        </w:rPr>
        <w:t>מרצ, חברת הכנסת זהבה גלאון, הגישה לי בקשה להצבעה אישית על כל ההסתייגויות</w:t>
      </w:r>
      <w:r w:rsidR="00374753">
        <w:rPr>
          <w:rtl/>
        </w:rPr>
        <w:t xml:space="preserve"> </w:t>
      </w:r>
      <w:r w:rsidRPr="00784950">
        <w:rPr>
          <w:rtl/>
        </w:rPr>
        <w:t>שהם מופיעים בהן.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רוצים להתחיל בהצבעה רגילה, ובמידת הצורך נעבור להצבעה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מתחילים בהצבעות רגילות, ואתם תגידו לי מתי נעבור להצבעה אישית. אם כן, 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</w:t>
      </w:r>
      <w:r w:rsidR="00374753">
        <w:rPr>
          <w:rtl/>
        </w:rPr>
        <w:t xml:space="preserve"> </w:t>
      </w:r>
      <w:r w:rsidRPr="00784950">
        <w:rPr>
          <w:rtl/>
        </w:rPr>
        <w:t>לב,</w:t>
      </w:r>
      <w:r w:rsidR="00374753">
        <w:rPr>
          <w:rtl/>
        </w:rPr>
        <w:t xml:space="preserve"> </w:t>
      </w:r>
      <w:r w:rsidRPr="00784950">
        <w:rPr>
          <w:rtl/>
        </w:rPr>
        <w:t>מה</w:t>
      </w:r>
      <w:r w:rsidR="00374753">
        <w:rPr>
          <w:rtl/>
        </w:rPr>
        <w:t xml:space="preserve"> </w:t>
      </w:r>
      <w:r w:rsidRPr="00784950">
        <w:rPr>
          <w:rtl/>
        </w:rPr>
        <w:t>שנעשה</w:t>
      </w:r>
      <w:r w:rsidR="00374753">
        <w:rPr>
          <w:rtl/>
        </w:rPr>
        <w:t xml:space="preserve"> </w:t>
      </w:r>
      <w:r w:rsidRPr="00784950">
        <w:rPr>
          <w:rtl/>
        </w:rPr>
        <w:t>הוא,</w:t>
      </w:r>
      <w:r w:rsidR="00374753">
        <w:rPr>
          <w:rtl/>
        </w:rPr>
        <w:t xml:space="preserve"> </w:t>
      </w:r>
      <w:r w:rsidRPr="00784950">
        <w:rPr>
          <w:rtl/>
        </w:rPr>
        <w:t>שנקיים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שתיים במסגרת 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מנת</w:t>
      </w:r>
      <w:r w:rsidR="00374753">
        <w:rPr>
          <w:rtl/>
        </w:rPr>
        <w:t xml:space="preserve"> </w:t>
      </w:r>
      <w:r w:rsidRPr="00784950">
        <w:rPr>
          <w:rtl/>
        </w:rPr>
        <w:t>לראות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הפרופורציות</w:t>
      </w:r>
      <w:r w:rsidR="00374753">
        <w:rPr>
          <w:rtl/>
        </w:rPr>
        <w:t xml:space="preserve"> </w:t>
      </w:r>
      <w:r w:rsidRPr="00784950">
        <w:rPr>
          <w:rtl/>
        </w:rPr>
        <w:t>בתוך</w:t>
      </w:r>
      <w:r w:rsidR="00374753">
        <w:rPr>
          <w:rtl/>
        </w:rPr>
        <w:t xml:space="preserve"> </w:t>
      </w:r>
      <w:r w:rsidRPr="00784950">
        <w:rPr>
          <w:rtl/>
        </w:rPr>
        <w:t>הבית.</w:t>
      </w:r>
      <w:r w:rsidR="00374753">
        <w:rPr>
          <w:rtl/>
        </w:rPr>
        <w:t xml:space="preserve"> </w:t>
      </w:r>
      <w:r w:rsidRPr="00784950">
        <w:rPr>
          <w:rtl/>
        </w:rPr>
        <w:t>מרגע</w:t>
      </w:r>
      <w:r w:rsidR="00374753">
        <w:rPr>
          <w:rtl/>
        </w:rPr>
        <w:t xml:space="preserve"> </w:t>
      </w:r>
      <w:r w:rsidRPr="00784950">
        <w:rPr>
          <w:rtl/>
        </w:rPr>
        <w:t>שיהיה</w:t>
      </w:r>
      <w:r w:rsidR="00374753">
        <w:rPr>
          <w:rtl/>
        </w:rPr>
        <w:t xml:space="preserve"> </w:t>
      </w:r>
      <w:r w:rsidRPr="00784950">
        <w:rPr>
          <w:rtl/>
        </w:rPr>
        <w:t>ברור</w:t>
      </w:r>
      <w:r w:rsidR="00374753">
        <w:rPr>
          <w:rtl/>
        </w:rPr>
        <w:t xml:space="preserve"> </w:t>
      </w:r>
      <w:r w:rsidRPr="00784950">
        <w:rPr>
          <w:rtl/>
        </w:rPr>
        <w:t>שהפרופורציות</w:t>
      </w:r>
      <w:r w:rsidR="00374753">
        <w:rPr>
          <w:rtl/>
        </w:rPr>
        <w:t xml:space="preserve"> </w:t>
      </w:r>
      <w:r w:rsidRPr="00784950">
        <w:rPr>
          <w:rtl/>
        </w:rPr>
        <w:t>ידועות,</w:t>
      </w:r>
      <w:r w:rsidR="00374753">
        <w:rPr>
          <w:rtl/>
        </w:rPr>
        <w:t xml:space="preserve"> </w:t>
      </w:r>
      <w:r w:rsidRPr="00784950">
        <w:rPr>
          <w:rtl/>
        </w:rPr>
        <w:t>נעבור להצבעה ידנית.</w:t>
      </w:r>
      <w:r w:rsidR="00374753">
        <w:rPr>
          <w:rtl/>
        </w:rPr>
        <w:t xml:space="preserve"> </w:t>
      </w:r>
      <w:r w:rsidRPr="00784950">
        <w:rPr>
          <w:rtl/>
        </w:rPr>
        <w:t>האם יש למישהו איזו הסתייגות מהנוהל</w:t>
      </w:r>
      <w:r w:rsidR="00374753">
        <w:rPr>
          <w:rtl/>
        </w:rPr>
        <w:t xml:space="preserve"> </w:t>
      </w:r>
      <w:r w:rsidRPr="00784950">
        <w:rPr>
          <w:rtl/>
        </w:rPr>
        <w:t>הזה? יושב</w:t>
      </w:r>
      <w:r w:rsidR="00374753">
        <w:rPr>
          <w:rtl/>
        </w:rPr>
        <w:t>-</w:t>
      </w:r>
      <w:r w:rsidRPr="00784950">
        <w:rPr>
          <w:rtl/>
        </w:rPr>
        <w:t>ראש סיעת הקואליציה, האם הדבר מקובל עליך?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מקובל.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זהבה גלאון, האם הנוהל מקובל עלייך?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מתחילים בהצבעות על ההסתייגויות לחוק</w:t>
      </w:r>
      <w:r w:rsidR="00374753">
        <w:rPr>
          <w:rtl/>
        </w:rPr>
        <w:t xml:space="preserve"> </w:t>
      </w:r>
      <w:r w:rsidRPr="00784950">
        <w:rPr>
          <w:rtl/>
        </w:rPr>
        <w:t>ההסדרים.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בעמוד הראשון, הסתייגות ראשונה לשם החוק, של כמה קבוצות: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עזמי</w:t>
      </w:r>
      <w:r w:rsidR="00374753">
        <w:rPr>
          <w:rtl/>
        </w:rPr>
        <w:t xml:space="preserve"> </w:t>
      </w:r>
      <w:r w:rsidRPr="00784950">
        <w:rPr>
          <w:rtl/>
        </w:rPr>
        <w:t>בשארה,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כנעאן ותאופיק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להלן קבוצת בשארה, וחברי הכנסת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נודלמן,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כהן,</w:t>
      </w:r>
      <w:r w:rsidR="00374753">
        <w:rPr>
          <w:rtl/>
        </w:rPr>
        <w:t xml:space="preserve"> </w:t>
      </w:r>
      <w:r w:rsidRPr="00784950">
        <w:rPr>
          <w:rtl/>
        </w:rPr>
        <w:t>צבי</w:t>
      </w:r>
      <w:r w:rsidR="00374753">
        <w:rPr>
          <w:rtl/>
        </w:rPr>
        <w:t xml:space="preserve"> </w:t>
      </w:r>
      <w:r w:rsidRPr="00784950">
        <w:rPr>
          <w:rtl/>
        </w:rPr>
        <w:t>הנדל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ואורי אריאל </w:t>
      </w:r>
      <w:r w:rsidR="00374753">
        <w:rPr>
          <w:rtl/>
        </w:rPr>
        <w:t>–</w:t>
      </w:r>
      <w:r w:rsidRPr="00784950">
        <w:rPr>
          <w:rtl/>
        </w:rPr>
        <w:t xml:space="preserve"> להלן קבוצת נודלמן. חברי</w:t>
      </w:r>
      <w:r w:rsidR="00374753">
        <w:rPr>
          <w:rtl/>
        </w:rPr>
        <w:t xml:space="preserve"> </w:t>
      </w:r>
      <w:r w:rsidRPr="00784950">
        <w:rPr>
          <w:rtl/>
        </w:rPr>
        <w:t>הכנסת, ניתן להצביע בהצבעה אלקטרונית.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</w:t>
      </w:r>
      <w:r>
        <w:rPr>
          <w:rtl/>
        </w:rPr>
        <w:t xml:space="preserve"> </w:t>
      </w:r>
      <w:r w:rsidR="00784950" w:rsidRPr="00784950">
        <w:rPr>
          <w:rtl/>
        </w:rPr>
        <w:t>של קבוצת חבר הכנסת ע' בשארה ושל קבוצת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ח</w:t>
      </w:r>
      <w:r w:rsidR="00784950" w:rsidRPr="00784950">
        <w:rPr>
          <w:rtl/>
        </w:rPr>
        <w:t>בר הכנסת מ' נודלמן</w:t>
      </w:r>
      <w:r>
        <w:rPr>
          <w:rtl/>
        </w:rPr>
        <w:t xml:space="preserve"> </w:t>
      </w:r>
      <w:r w:rsidR="00784950" w:rsidRPr="00784950">
        <w:rPr>
          <w:rtl/>
        </w:rPr>
        <w:t>לשם החוק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15 בעד, 37 נגד, ללא נמנעים.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ההצבעה</w:t>
      </w:r>
      <w:r w:rsidR="00374753">
        <w:rPr>
          <w:rtl/>
        </w:rPr>
        <w:t xml:space="preserve"> </w:t>
      </w:r>
      <w:r w:rsidRPr="00784950">
        <w:rPr>
          <w:rtl/>
        </w:rPr>
        <w:t>הבאה תהיה אלקטרונית. אנחנו מצביעים על ההסתייגות של חברי הכנסת</w:t>
      </w:r>
      <w:r w:rsidR="00374753">
        <w:rPr>
          <w:rtl/>
        </w:rPr>
        <w:t xml:space="preserve"> </w:t>
      </w:r>
      <w:r w:rsidRPr="00784950">
        <w:rPr>
          <w:rtl/>
        </w:rPr>
        <w:t>מוחמד ברכה, עסאם מח'ול, תמר גוז'נסקי, אחמד טיבי, טלב אלסאנע, עבד</w:t>
      </w:r>
      <w:r w:rsidR="00374753">
        <w:rPr>
          <w:rtl/>
        </w:rPr>
        <w:t>-</w:t>
      </w:r>
      <w:r w:rsidRPr="00784950">
        <w:rPr>
          <w:rtl/>
        </w:rPr>
        <w:t>אלמאלכ דהאמשה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להלן קבוצת ברכה, בעמוד הראשון להסתייגויות.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39 נגד, 15 בעד, אחד</w:t>
      </w:r>
      <w:r w:rsidR="00374753">
        <w:rPr>
          <w:rtl/>
        </w:rPr>
        <w:t xml:space="preserve"> </w:t>
      </w:r>
      <w:r w:rsidRPr="00784950">
        <w:rPr>
          <w:rtl/>
        </w:rPr>
        <w:t>נמנע,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</w:t>
      </w:r>
      <w:r w:rsidR="00374753">
        <w:rPr>
          <w:rtl/>
        </w:rPr>
        <w:t xml:space="preserve"> </w:t>
      </w:r>
      <w:r w:rsidRPr="00784950">
        <w:rPr>
          <w:rtl/>
        </w:rPr>
        <w:t>אחרונה על הסתייגות חברי הכנסת דוד לוי, מקסים לוי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להלן קבוצת גשר. ניתן להצביע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37 נגד, 18 בעד, שני נמנעים. הפרופורציות בקבוצות השונות לא ממש השתנו.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מעכשיו אנו מבקשים הצבעות אישיות על כל הסתייגות של הקבוצה</w:t>
      </w:r>
      <w:r w:rsidR="00374753">
        <w:rPr>
          <w:rtl/>
        </w:rPr>
        <w:t xml:space="preserve"> </w:t>
      </w:r>
      <w:r w:rsidRPr="00784950">
        <w:rPr>
          <w:rtl/>
        </w:rPr>
        <w:t>שלנו.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הצעה שהקבוצה שלכם מופיעה 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מודה לך, אני מחכה עוד לכמה חברי כנסת שעדיין לא נמצאים בבניין.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</w:t>
      </w:r>
      <w:r w:rsidR="00374753">
        <w:rPr>
          <w:rtl/>
        </w:rPr>
        <w:t xml:space="preserve"> </w:t>
      </w:r>
      <w:r w:rsidRPr="00784950">
        <w:rPr>
          <w:rtl/>
        </w:rPr>
        <w:t>לב, נשאלה שאלה, ונדמה לי שגם נכתב מכתב בנושא</w:t>
      </w:r>
      <w:r w:rsidR="00374753">
        <w:rPr>
          <w:rtl/>
        </w:rPr>
        <w:t xml:space="preserve"> </w:t>
      </w:r>
      <w:r w:rsidRPr="00784950">
        <w:rPr>
          <w:rtl/>
        </w:rPr>
        <w:t>הסכמים</w:t>
      </w:r>
      <w:r w:rsidR="00374753">
        <w:rPr>
          <w:rtl/>
        </w:rPr>
        <w:t xml:space="preserve"> </w:t>
      </w:r>
      <w:r w:rsidRPr="00784950">
        <w:rPr>
          <w:rtl/>
        </w:rPr>
        <w:t>שנערכו.</w:t>
      </w:r>
      <w:r w:rsidR="00374753">
        <w:rPr>
          <w:rtl/>
        </w:rPr>
        <w:t xml:space="preserve"> </w:t>
      </w:r>
      <w:r w:rsidRPr="00784950">
        <w:rPr>
          <w:rtl/>
        </w:rPr>
        <w:t>בבקשה, תשובת השר, ולאחר מכן, אדוני המזכיר, נקיים הצבעה אישית.</w:t>
      </w:r>
      <w:r w:rsidR="00374753">
        <w:rPr>
          <w:rtl/>
        </w:rPr>
        <w:t xml:space="preserve"> </w:t>
      </w:r>
      <w:r w:rsidRPr="00784950">
        <w:rPr>
          <w:rtl/>
        </w:rPr>
        <w:t>כבוד השר,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השנה,</w:t>
      </w:r>
      <w:r w:rsidR="00374753">
        <w:rPr>
          <w:rtl/>
        </w:rPr>
        <w:t xml:space="preserve"> </w:t>
      </w:r>
      <w:r w:rsidRPr="00784950">
        <w:rPr>
          <w:rtl/>
        </w:rPr>
        <w:t>בניגוד</w:t>
      </w:r>
      <w:r w:rsidR="00374753">
        <w:rPr>
          <w:rtl/>
        </w:rPr>
        <w:t xml:space="preserve"> </w:t>
      </w:r>
      <w:r w:rsidRPr="00784950">
        <w:rPr>
          <w:rtl/>
        </w:rPr>
        <w:t>לכל השנים הקודמות, אין שום דבר שלא נמצא</w:t>
      </w:r>
      <w:r w:rsidR="00374753">
        <w:rPr>
          <w:rtl/>
        </w:rPr>
        <w:t xml:space="preserve"> </w:t>
      </w:r>
      <w:r w:rsidRPr="00784950">
        <w:rPr>
          <w:rtl/>
        </w:rPr>
        <w:t>בבסיס</w:t>
      </w:r>
      <w:r w:rsidR="00374753">
        <w:rPr>
          <w:rtl/>
        </w:rPr>
        <w:t xml:space="preserve"> </w:t>
      </w:r>
      <w:r w:rsidRPr="00784950">
        <w:rPr>
          <w:rtl/>
        </w:rPr>
        <w:t>התקציב,</w:t>
      </w:r>
      <w:r w:rsidR="00374753">
        <w:rPr>
          <w:rtl/>
        </w:rPr>
        <w:t xml:space="preserve"> </w:t>
      </w:r>
      <w:r w:rsidRPr="00784950">
        <w:rPr>
          <w:rtl/>
        </w:rPr>
        <w:t>בספר</w:t>
      </w:r>
      <w:r w:rsidR="00374753">
        <w:rPr>
          <w:rtl/>
        </w:rPr>
        <w:t xml:space="preserve"> </w:t>
      </w:r>
      <w:r w:rsidRPr="00784950">
        <w:rPr>
          <w:rtl/>
        </w:rPr>
        <w:t>התקציב.</w:t>
      </w:r>
      <w:r w:rsidR="00374753">
        <w:rPr>
          <w:rtl/>
        </w:rPr>
        <w:t xml:space="preserve"> </w:t>
      </w:r>
      <w:r w:rsidRPr="00784950">
        <w:rPr>
          <w:rtl/>
        </w:rPr>
        <w:t>כל הדברים נמסרו תוך שמירה על שקיפות וגילוי נאות</w:t>
      </w:r>
      <w:r w:rsidR="00374753">
        <w:rPr>
          <w:rtl/>
        </w:rPr>
        <w:t xml:space="preserve"> </w:t>
      </w:r>
      <w:r w:rsidRPr="00784950">
        <w:rPr>
          <w:rtl/>
        </w:rPr>
        <w:t>לוועדת הכספים, ולכן כל המספרים מופיעים בתקציב לעיונם של כל חברי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שר האוצר הניח את כל מה שכלול בבסיס התקציב בפני ועדת הכספים?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מה שהוא אמר.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זה הובא למליאה אחרי שזה הובא לוועדת הכספים? אנחנו לא ראינו את 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התקציב הוא ההסכם. זה מה שאומר השר, אמת?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מדברים על הסכמים שהונחו בבסיס התקציב,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חוזר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תשובתו. אני לא עומד מאחוריה, אני רק משקף אותה: אין הסכמים,</w:t>
      </w:r>
      <w:r w:rsidR="00374753">
        <w:rPr>
          <w:rtl/>
        </w:rPr>
        <w:t xml:space="preserve"> </w:t>
      </w:r>
      <w:r w:rsidRPr="00784950">
        <w:rPr>
          <w:rtl/>
        </w:rPr>
        <w:t>להוציא את מה שמופיע בתקציב המדינה שהובא בפני ועדת הכספים לאישורה, ומובא על</w:t>
      </w:r>
      <w:r w:rsidR="00374753">
        <w:rPr>
          <w:rtl/>
        </w:rPr>
        <w:t>-</w:t>
      </w:r>
      <w:r w:rsidRPr="00784950">
        <w:rPr>
          <w:rtl/>
        </w:rPr>
        <w:t>ידי</w:t>
      </w:r>
      <w:r w:rsidR="00374753">
        <w:rPr>
          <w:rtl/>
        </w:rPr>
        <w:t xml:space="preserve"> </w:t>
      </w:r>
      <w:r w:rsidRPr="00784950">
        <w:rPr>
          <w:rtl/>
        </w:rPr>
        <w:t>הוועדה למליאה, כי התקציב הוא ההסכם.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אישית על ההסתייגות האחרונה בסיפא של עמוד 1, של קבוצות שונות:</w:t>
      </w:r>
      <w:r w:rsidR="00374753">
        <w:rPr>
          <w:rtl/>
        </w:rPr>
        <w:t xml:space="preserve"> </w:t>
      </w:r>
      <w:r w:rsidRPr="00784950">
        <w:rPr>
          <w:rtl/>
        </w:rPr>
        <w:t>קבוצת וילן; קבוצת לנגנטל, של חברי הכנסת נחום לנגנטל, זבולון אורלב, שאול יהלום,</w:t>
      </w:r>
      <w:r w:rsidR="00374753">
        <w:rPr>
          <w:rtl/>
        </w:rPr>
        <w:t xml:space="preserve"> </w:t>
      </w:r>
      <w:r w:rsidRPr="00784950">
        <w:rPr>
          <w:rtl/>
        </w:rPr>
        <w:t>יגאל</w:t>
      </w:r>
      <w:r w:rsidR="00374753">
        <w:rPr>
          <w:rtl/>
        </w:rPr>
        <w:t xml:space="preserve"> </w:t>
      </w:r>
      <w:r w:rsidRPr="00784950">
        <w:rPr>
          <w:rtl/>
        </w:rPr>
        <w:t>ביבי</w:t>
      </w:r>
      <w:r w:rsidR="00374753">
        <w:rPr>
          <w:rtl/>
        </w:rPr>
        <w:t xml:space="preserve"> </w:t>
      </w:r>
      <w:r w:rsidRPr="00784950">
        <w:rPr>
          <w:rtl/>
        </w:rPr>
        <w:t>וחיים דרוקמן; וקבוצת גמליאל, של חברי הכנסת אריה גמליאל, אמנון כהן,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טל,</w:t>
      </w:r>
      <w:r w:rsidR="00374753">
        <w:rPr>
          <w:rtl/>
        </w:rPr>
        <w:t xml:space="preserve"> </w:t>
      </w:r>
      <w:r w:rsidRPr="00784950">
        <w:rPr>
          <w:rtl/>
        </w:rPr>
        <w:t>רחמים</w:t>
      </w:r>
      <w:r w:rsidR="00374753">
        <w:rPr>
          <w:rtl/>
        </w:rPr>
        <w:t xml:space="preserve"> </w:t>
      </w:r>
      <w:r w:rsidRPr="00784950">
        <w:rPr>
          <w:rtl/>
        </w:rPr>
        <w:t>מלול,</w:t>
      </w:r>
      <w:r w:rsidR="00374753">
        <w:rPr>
          <w:rtl/>
        </w:rPr>
        <w:t xml:space="preserve"> </w:t>
      </w:r>
      <w:r w:rsidRPr="00784950">
        <w:rPr>
          <w:rtl/>
        </w:rPr>
        <w:t>יצחק</w:t>
      </w:r>
      <w:r w:rsidR="00374753">
        <w:rPr>
          <w:rtl/>
        </w:rPr>
        <w:t xml:space="preserve"> </w:t>
      </w:r>
      <w:r w:rsidRPr="00784950">
        <w:rPr>
          <w:rtl/>
        </w:rPr>
        <w:t>סבן, נסים זאב, יאיר פרץ, עופר חוגי ויצחק גאגולה.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המזכיר, בבקשה.</w:t>
      </w:r>
      <w:r w:rsidR="00374753">
        <w:rPr>
          <w:rtl/>
        </w:rPr>
        <w:t xml:space="preserve"> </w:t>
      </w:r>
      <w:r w:rsidRPr="00784950">
        <w:rPr>
          <w:rtl/>
        </w:rPr>
        <w:t>אעצור את ההצבעה אם חברי הכנסת לא ישבו.</w:t>
      </w:r>
      <w:r w:rsidR="00374753">
        <w:rPr>
          <w:rtl/>
        </w:rPr>
        <w:t xml:space="preserve"> </w:t>
      </w:r>
      <w:r w:rsidRPr="00784950">
        <w:rPr>
          <w:rtl/>
        </w:rPr>
        <w:t>חברי הכנסת גפני</w:t>
      </w:r>
      <w:r w:rsidR="00374753">
        <w:rPr>
          <w:rtl/>
        </w:rPr>
        <w:t xml:space="preserve"> </w:t>
      </w:r>
      <w:r w:rsidRPr="00784950">
        <w:rPr>
          <w:rtl/>
        </w:rPr>
        <w:t>ובוים,</w:t>
      </w:r>
      <w:r w:rsidR="00374753">
        <w:rPr>
          <w:rtl/>
        </w:rPr>
        <w:t xml:space="preserve"> </w:t>
      </w:r>
      <w:r w:rsidRPr="00784950">
        <w:rPr>
          <w:rtl/>
        </w:rPr>
        <w:t>אעצור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פעם</w:t>
      </w:r>
      <w:r w:rsidR="00374753">
        <w:rPr>
          <w:rtl/>
        </w:rPr>
        <w:t xml:space="preserve"> </w:t>
      </w:r>
      <w:r w:rsidRPr="00784950">
        <w:rPr>
          <w:rtl/>
        </w:rPr>
        <w:t>את ההצבעה, וזהו יום ארוך של הצבעות כאלה. אדוני המזכיר,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לקרוא את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ההצבעה</w:t>
      </w:r>
      <w:r w:rsidR="00374753">
        <w:rPr>
          <w:rtl/>
        </w:rPr>
        <w:t xml:space="preserve"> </w:t>
      </w:r>
      <w:r w:rsidRPr="00784950">
        <w:rPr>
          <w:rtl/>
        </w:rPr>
        <w:t>תמה. חברי הכנסת, אנחנו ממשיכים בהצבעות. נא לשבת. חברי הכנסת, לגבי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ההסתייגות שעליה הצבענו עכשיו </w:t>
      </w:r>
      <w:r w:rsidR="00374753">
        <w:rPr>
          <w:rtl/>
        </w:rPr>
        <w:t>–</w:t>
      </w:r>
      <w:r w:rsidRPr="00784950">
        <w:rPr>
          <w:rtl/>
        </w:rPr>
        <w:t xml:space="preserve"> 63 נגד, 23 בעד. אם כן </w:t>
      </w:r>
      <w:r w:rsidR="00374753">
        <w:rPr>
          <w:rtl/>
        </w:rPr>
        <w:t>–</w:t>
      </w:r>
      <w:r w:rsidRPr="00784950">
        <w:rPr>
          <w:rtl/>
        </w:rPr>
        <w:t xml:space="preserve">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לרישא של עמוד 2. חבר הכנסת הלפרט לא נמצא ולא נצביע, אם כן,</w:t>
      </w:r>
      <w:r w:rsidR="00374753">
        <w:rPr>
          <w:rtl/>
        </w:rPr>
        <w:t xml:space="preserve"> </w:t>
      </w:r>
      <w:r w:rsidRPr="00784950">
        <w:rPr>
          <w:rtl/>
        </w:rPr>
        <w:t>על הסתייגותו.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הסתייגות חברת הכנסת מאור </w:t>
      </w:r>
      <w:r w:rsidR="00374753">
        <w:rPr>
          <w:rtl/>
        </w:rPr>
        <w:t>–</w:t>
      </w:r>
      <w:r w:rsidRPr="00784950">
        <w:rPr>
          <w:rtl/>
        </w:rPr>
        <w:t xml:space="preserve"> הצבעה אישית. חברי הכנסת, מי שלא יושב</w:t>
      </w:r>
      <w:r w:rsidR="00374753">
        <w:rPr>
          <w:rtl/>
        </w:rPr>
        <w:t xml:space="preserve"> </w:t>
      </w:r>
      <w:r w:rsidRPr="00784950">
        <w:rPr>
          <w:rtl/>
        </w:rPr>
        <w:t>במקומו, הצבעתו לא תוכר.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חוזר </w:t>
      </w:r>
      <w:r w:rsidR="00374753">
        <w:rPr>
          <w:rtl/>
        </w:rPr>
        <w:t>–</w:t>
      </w:r>
      <w:r w:rsidRPr="00784950">
        <w:rPr>
          <w:rtl/>
        </w:rPr>
        <w:t xml:space="preserve"> מאיר שטרית.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 לפי הסדר.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הרשימה של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אלסאנע. לעצור את ההצבעה. טלב אלסאנע. השר סנה. נא לשבת, זה מפריע. טלב</w:t>
      </w:r>
      <w:r w:rsidR="00374753">
        <w:rPr>
          <w:rtl/>
        </w:rPr>
        <w:t xml:space="preserve"> </w:t>
      </w:r>
      <w:r w:rsidRPr="00784950">
        <w:rPr>
          <w:rtl/>
        </w:rPr>
        <w:t>אלסאנע, אנחנו עוצרים את ההצבעה. גפני, נא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מישהו שלא קראתי בשמו?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ההצבעה תמה.</w:t>
      </w:r>
      <w:r w:rsidR="00374753">
        <w:rPr>
          <w:rtl/>
        </w:rPr>
        <w:t xml:space="preserve"> </w:t>
      </w:r>
      <w:r w:rsidRPr="00784950">
        <w:rPr>
          <w:rtl/>
        </w:rPr>
        <w:t>חברי הכנסת, נא לשבת.</w:t>
      </w:r>
      <w:r w:rsidR="00374753">
        <w:rPr>
          <w:rtl/>
        </w:rPr>
        <w:t xml:space="preserve"> </w:t>
      </w:r>
      <w:r w:rsidRPr="00784950">
        <w:rPr>
          <w:rtl/>
        </w:rPr>
        <w:t>חברי הכנסת, הנה תוצאות ההצבעה על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מאור:</w:t>
      </w:r>
      <w:r w:rsidR="00374753">
        <w:rPr>
          <w:rtl/>
        </w:rPr>
        <w:t xml:space="preserve"> </w:t>
      </w:r>
      <w:r w:rsidRPr="00784950">
        <w:rPr>
          <w:rtl/>
        </w:rPr>
        <w:t>67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21</w:t>
      </w:r>
      <w:r w:rsidR="00374753">
        <w:rPr>
          <w:rtl/>
        </w:rPr>
        <w:t xml:space="preserve"> </w:t>
      </w:r>
      <w:r w:rsidRPr="00784950">
        <w:rPr>
          <w:rtl/>
        </w:rPr>
        <w:t>בעד ושני נמנעים. אם כן,</w:t>
      </w:r>
      <w:r w:rsidR="00374753">
        <w:rPr>
          <w:rtl/>
        </w:rPr>
        <w:t xml:space="preserve"> </w:t>
      </w:r>
      <w:r w:rsidRPr="00784950">
        <w:rPr>
          <w:rtl/>
        </w:rPr>
        <w:t>ההסתייגות הזאת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 על ההסתייגות של חבר הכנסת אופיר פינס</w:t>
      </w:r>
      <w:r w:rsidR="00374753">
        <w:rPr>
          <w:rtl/>
        </w:rPr>
        <w:t>-</w:t>
      </w:r>
      <w:r w:rsidRPr="00784950">
        <w:rPr>
          <w:rtl/>
        </w:rPr>
        <w:t>פז. אתה מסיר את</w:t>
      </w:r>
      <w:r w:rsidR="00374753">
        <w:rPr>
          <w:rtl/>
        </w:rPr>
        <w:t xml:space="preserve"> </w:t>
      </w:r>
      <w:r w:rsidRPr="00784950">
        <w:rPr>
          <w:rtl/>
        </w:rPr>
        <w:t>כל ההסתייגויות שלך? רק את זו? אם כן, אנחנו סיימנו את עמוד 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ניגש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שנייה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שם החוק כהצעת הוועדה. חברת הכנסת</w:t>
      </w:r>
      <w:r w:rsidR="00374753">
        <w:rPr>
          <w:rtl/>
        </w:rPr>
        <w:t xml:space="preserve"> </w:t>
      </w:r>
      <w:r w:rsidRPr="00784950">
        <w:rPr>
          <w:rtl/>
        </w:rPr>
        <w:t>גלאון, הצבעה שמית?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רגילה.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רגילה.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ניגשים להצבעה על שם החוק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שם החוק,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ש</w:t>
      </w:r>
      <w:r w:rsidR="00784950" w:rsidRPr="00784950">
        <w:rPr>
          <w:rtl/>
        </w:rPr>
        <w:t>ם החוק,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 20 נגד, ללא נמנעים. שם החוק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ברישא של עמוד 3, פרק א' </w:t>
      </w:r>
      <w:r w:rsidR="00374753">
        <w:rPr>
          <w:rtl/>
        </w:rPr>
        <w:t>–</w:t>
      </w:r>
      <w:r w:rsidRPr="00784950">
        <w:rPr>
          <w:rtl/>
        </w:rPr>
        <w:t xml:space="preserve"> מטרת החוק. לסעיף 1, קבוצות</w:t>
      </w:r>
      <w:r w:rsidR="00374753">
        <w:rPr>
          <w:rtl/>
        </w:rPr>
        <w:t xml:space="preserve"> </w:t>
      </w:r>
      <w:r w:rsidRPr="00784950">
        <w:rPr>
          <w:rtl/>
        </w:rPr>
        <w:t>שונות.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אישית. אנחנו ניגש להצבעה על סעיף 1 בהצבעה אישית. אדוני המזכיר,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חברי הכנסת,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אשר להצבעה על ההסתייגות הראשונה לסעיף 1 </w:t>
      </w:r>
      <w:r w:rsidR="00374753">
        <w:rPr>
          <w:rtl/>
        </w:rPr>
        <w:t>–</w:t>
      </w:r>
      <w:r w:rsidRPr="00784950">
        <w:rPr>
          <w:rtl/>
        </w:rPr>
        <w:t xml:space="preserve"> 65 נגד, 23</w:t>
      </w:r>
      <w:r w:rsidR="00374753">
        <w:rPr>
          <w:rtl/>
        </w:rPr>
        <w:t xml:space="preserve"> </w:t>
      </w:r>
      <w:r w:rsidRPr="00784950">
        <w:rPr>
          <w:rtl/>
        </w:rPr>
        <w:t>בעד. אם כן,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קבוצת ברכה.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אישית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נא לשבת.</w:t>
      </w:r>
      <w:r w:rsidR="00374753">
        <w:rPr>
          <w:rtl/>
        </w:rPr>
        <w:t xml:space="preserve"> </w:t>
      </w:r>
      <w:r w:rsidRPr="00784950">
        <w:rPr>
          <w:rtl/>
        </w:rPr>
        <w:t>אדוני המזכיר,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מישהו שלא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ההצבעה</w:t>
      </w:r>
      <w:r w:rsidR="00374753">
        <w:rPr>
          <w:rtl/>
        </w:rPr>
        <w:t xml:space="preserve"> </w:t>
      </w:r>
      <w:r w:rsidRPr="00784950">
        <w:rPr>
          <w:rtl/>
        </w:rPr>
        <w:t>תמה.</w:t>
      </w:r>
      <w:r w:rsidR="00374753">
        <w:rPr>
          <w:rtl/>
        </w:rPr>
        <w:t xml:space="preserve"> </w:t>
      </w:r>
      <w:r w:rsidRPr="00784950">
        <w:rPr>
          <w:rtl/>
        </w:rPr>
        <w:t>בעניין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קבוצת ברכה </w:t>
      </w:r>
      <w:r w:rsidR="00374753">
        <w:rPr>
          <w:rtl/>
        </w:rPr>
        <w:t>–</w:t>
      </w:r>
      <w:r w:rsidRPr="00784950">
        <w:rPr>
          <w:rtl/>
        </w:rPr>
        <w:t xml:space="preserve"> 63 נגד, 22 בעד. אם כן,</w:t>
      </w:r>
      <w:r w:rsidR="00374753">
        <w:rPr>
          <w:rtl/>
        </w:rPr>
        <w:t xml:space="preserve"> </w:t>
      </w:r>
      <w:r w:rsidRPr="00784950">
        <w:rPr>
          <w:rtl/>
        </w:rPr>
        <w:t>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ניגש להצבעה על הסתייגות של קבוצת גשר.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 גמור. חברי הכנסת,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נגד, 18 בעד, ללא נמנעים. הסתייגות זו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ביקשתי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להבא תגידי לי לפני ההצבעה ולא אחרי ההצבעה.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מעכשיו כל הסתייגות </w:t>
      </w:r>
      <w:r w:rsidR="00374753">
        <w:rPr>
          <w:rtl/>
        </w:rPr>
        <w:t>–</w:t>
      </w:r>
      <w:r w:rsidRPr="00784950">
        <w:rPr>
          <w:rtl/>
        </w:rPr>
        <w:t xml:space="preserve">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בתור מה היא מבקשת?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הבאה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 יוסף פריצקי, יוסף לפיד, אברהם פורז,</w:t>
      </w:r>
      <w:r w:rsidR="00374753">
        <w:rPr>
          <w:rtl/>
        </w:rPr>
        <w:t xml:space="preserve"> </w:t>
      </w:r>
      <w:r w:rsidRPr="00784950">
        <w:rPr>
          <w:rtl/>
        </w:rPr>
        <w:t>יהודית</w:t>
      </w:r>
      <w:r w:rsidR="00374753">
        <w:rPr>
          <w:rtl/>
        </w:rPr>
        <w:t xml:space="preserve"> </w:t>
      </w:r>
      <w:r w:rsidRPr="00784950">
        <w:rPr>
          <w:rtl/>
        </w:rPr>
        <w:t>נאות,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זנדברג</w:t>
      </w:r>
      <w:r w:rsidR="00374753">
        <w:rPr>
          <w:rtl/>
        </w:rPr>
        <w:t xml:space="preserve"> </w:t>
      </w:r>
      <w:r w:rsidRPr="00784950">
        <w:rPr>
          <w:rtl/>
        </w:rPr>
        <w:t>וויקטור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להלן קבוצת פריצקי.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אישית. לא נתחיל בהצבעה עד שישבו.</w:t>
      </w:r>
      <w:r w:rsidR="00374753">
        <w:rPr>
          <w:rtl/>
        </w:rPr>
        <w:t xml:space="preserve"> </w:t>
      </w:r>
      <w:r w:rsidRPr="00784950">
        <w:rPr>
          <w:rtl/>
        </w:rPr>
        <w:t>אדוני המזכיר,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לקרוא בשמות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ברוב של 64 נגד ו</w:t>
      </w:r>
      <w:r w:rsidR="00374753">
        <w:rPr>
          <w:rtl/>
        </w:rPr>
        <w:t>-</w:t>
      </w:r>
      <w:r w:rsidRPr="00784950">
        <w:rPr>
          <w:rtl/>
        </w:rPr>
        <w:t>21 בעד, הסתייגות זו נדחתה.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</w:t>
      </w:r>
      <w:r w:rsidR="00374753">
        <w:rPr>
          <w:rtl/>
        </w:rPr>
        <w:t xml:space="preserve"> </w:t>
      </w:r>
      <w:r w:rsidRPr="00784950">
        <w:rPr>
          <w:rtl/>
        </w:rPr>
        <w:t>לא נמצא באולם, אנחנו לא מצביעים על הסתייגותו.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4,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משה גפני </w:t>
      </w:r>
      <w:r w:rsidR="00374753">
        <w:rPr>
          <w:rtl/>
        </w:rPr>
        <w:t>–</w:t>
      </w:r>
      <w:r w:rsidRPr="00784950">
        <w:rPr>
          <w:rtl/>
        </w:rPr>
        <w:t xml:space="preserve"> גם הוא לא נמצא, איננו</w:t>
      </w:r>
      <w:r w:rsidR="00374753">
        <w:rPr>
          <w:rtl/>
        </w:rPr>
        <w:t xml:space="preserve"> </w:t>
      </w:r>
      <w:r w:rsidRPr="00784950">
        <w:rPr>
          <w:rtl/>
        </w:rPr>
        <w:t>מצביעים עליה.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נצביע על פרק א', מטרת החוק </w:t>
      </w:r>
      <w:r w:rsidR="00374753">
        <w:rPr>
          <w:rtl/>
        </w:rPr>
        <w:t>–</w:t>
      </w:r>
      <w:r w:rsidRPr="00784950">
        <w:rPr>
          <w:rtl/>
        </w:rPr>
        <w:t xml:space="preserve"> סעיף 1, כהצעת הוועדה,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42 בעד סעיף 1, פרק א', מטרת החוק, כהצעת הוועדה, 12 נגד, ללא נמנעים </w:t>
      </w:r>
      <w:r w:rsidR="00374753">
        <w:rPr>
          <w:rtl/>
        </w:rPr>
        <w:t>–</w:t>
      </w:r>
      <w:r w:rsidRPr="00784950">
        <w:rPr>
          <w:rtl/>
        </w:rPr>
        <w:t xml:space="preserve"> סעיף</w:t>
      </w:r>
      <w:r w:rsidR="00374753">
        <w:rPr>
          <w:rtl/>
        </w:rPr>
        <w:t xml:space="preserve"> </w:t>
      </w:r>
      <w:r w:rsidRPr="00784950">
        <w:rPr>
          <w:rtl/>
        </w:rPr>
        <w:t>זה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לפרק</w:t>
      </w:r>
      <w:r w:rsidR="00374753">
        <w:rPr>
          <w:rtl/>
        </w:rPr>
        <w:t xml:space="preserve"> </w:t>
      </w:r>
      <w:r w:rsidRPr="00784950">
        <w:rPr>
          <w:rtl/>
        </w:rPr>
        <w:t>ב':</w:t>
      </w:r>
      <w:r w:rsidR="00374753">
        <w:rPr>
          <w:rtl/>
        </w:rPr>
        <w:t xml:space="preserve"> </w:t>
      </w:r>
      <w:r w:rsidRPr="00784950">
        <w:rPr>
          <w:rtl/>
        </w:rPr>
        <w:t>תחבורה, סעיף 2, הצבעה על הסתייגות</w:t>
      </w:r>
      <w:r w:rsidR="00374753">
        <w:rPr>
          <w:rtl/>
        </w:rPr>
        <w:t xml:space="preserve"> </w:t>
      </w:r>
      <w:r w:rsidRPr="00784950">
        <w:rPr>
          <w:rtl/>
        </w:rPr>
        <w:t>קבוצת ברכה.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יצחק כהן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רן כהן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ליצמן ושוחט, תודה.</w:t>
      </w:r>
      <w:r w:rsidR="00374753">
        <w:rPr>
          <w:rtl/>
        </w:rPr>
        <w:t xml:space="preserve"> </w:t>
      </w:r>
      <w:r w:rsidRPr="00784950">
        <w:rPr>
          <w:rtl/>
        </w:rPr>
        <w:t>חברי הכנסת עופר חוגי ויצחק סבן, נא לשבת.</w:t>
      </w:r>
      <w:r w:rsidR="00374753">
        <w:rPr>
          <w:rtl/>
        </w:rPr>
        <w:t xml:space="preserve"> </w:t>
      </w:r>
      <w:r w:rsidRPr="00784950">
        <w:rPr>
          <w:rtl/>
        </w:rPr>
        <w:t>חבר הכנסת ישראל כץ, או בחוץ או במקום בבקשה. תודה.</w:t>
      </w:r>
      <w:r w:rsidR="00374753">
        <w:rPr>
          <w:rtl/>
        </w:rPr>
        <w:t xml:space="preserve"> </w:t>
      </w:r>
      <w:r w:rsidRPr="00784950">
        <w:rPr>
          <w:rtl/>
        </w:rPr>
        <w:t>חבר הכנסת בייגה שוחט, מחכים</w:t>
      </w:r>
      <w:r w:rsidR="00374753">
        <w:rPr>
          <w:rtl/>
        </w:rPr>
        <w:t xml:space="preserve"> </w:t>
      </w:r>
      <w:r w:rsidRPr="00784950">
        <w:rPr>
          <w:rtl/>
        </w:rPr>
        <w:t>לך. חבר הכנסת רענן כהן, מחכים לך.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נחום לנגנטל.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גמליאל, נא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אינו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אינו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אינו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אינו נוכח.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אינה נוכחת.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לי קיזוזים.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תוצאות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ההצבעה על הסתייגות קבוצת ברכה ברישא של עמוד 5: 57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נגד ההסתייגות, 19 </w:t>
      </w:r>
      <w:r w:rsidR="00374753">
        <w:rPr>
          <w:rtl/>
        </w:rPr>
        <w:t>–</w:t>
      </w:r>
      <w:r w:rsidRPr="00784950">
        <w:rPr>
          <w:rtl/>
        </w:rPr>
        <w:t xml:space="preserve"> בעד. אם כן,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נעבור להסתייגות של קבוצות שונות </w:t>
      </w:r>
      <w:r w:rsidR="00374753">
        <w:rPr>
          <w:rtl/>
        </w:rPr>
        <w:t>–</w:t>
      </w:r>
      <w:r w:rsidRPr="00784950">
        <w:rPr>
          <w:rtl/>
        </w:rPr>
        <w:t xml:space="preserve"> קבוצות לנגנטל, וילן וכו'.</w:t>
      </w:r>
      <w:r w:rsidR="00374753">
        <w:rPr>
          <w:rtl/>
        </w:rPr>
        <w:t xml:space="preserve"> </w:t>
      </w:r>
      <w:r w:rsidRPr="00784950">
        <w:rPr>
          <w:rtl/>
        </w:rPr>
        <w:t>אני מניח שזו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אישית.</w:t>
      </w:r>
      <w:r w:rsidR="00374753">
        <w:rPr>
          <w:rtl/>
        </w:rPr>
        <w:t xml:space="preserve"> </w:t>
      </w:r>
      <w:r w:rsidRPr="00784950">
        <w:rPr>
          <w:rtl/>
        </w:rPr>
        <w:t>חברי הכנסת ויצמן שירי ונחמה רונן, נא לשבת.</w:t>
      </w:r>
      <w:r w:rsidR="00374753">
        <w:rPr>
          <w:rtl/>
        </w:rPr>
        <w:t xml:space="preserve"> </w:t>
      </w:r>
      <w:r w:rsidRPr="00784950">
        <w:rPr>
          <w:rtl/>
        </w:rPr>
        <w:t>אדוני המזכיר,</w:t>
      </w:r>
      <w:r w:rsidR="00374753">
        <w:rPr>
          <w:rtl/>
        </w:rPr>
        <w:t xml:space="preserve"> </w:t>
      </w:r>
      <w:r w:rsidRPr="00784950">
        <w:rPr>
          <w:rtl/>
        </w:rPr>
        <w:t>בטרם ייחר גרונך,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ברגע</w:t>
      </w:r>
      <w:r w:rsidR="00374753">
        <w:rPr>
          <w:rtl/>
        </w:rPr>
        <w:t xml:space="preserve"> </w:t>
      </w:r>
      <w:r w:rsidRPr="00784950">
        <w:rPr>
          <w:rtl/>
        </w:rPr>
        <w:t>שמישהו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הצבעה שמית והוא אינו נוכח, לא צריך</w:t>
      </w:r>
      <w:r w:rsidR="00374753">
        <w:rPr>
          <w:rtl/>
        </w:rPr>
        <w:t xml:space="preserve"> </w:t>
      </w:r>
      <w:r w:rsidRPr="00784950">
        <w:rPr>
          <w:rtl/>
        </w:rPr>
        <w:t>לקיים הצבעה שמית.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אחד מכמה שביקשו. זו קבוצה ויש יותר מהשם הזה בלבד.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סילבן, כבר היית בסרט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כהן, אמנון כהן, בבקשה. תמר גוז'נסקי. יחיאל לסרי. תמר</w:t>
      </w:r>
      <w:r w:rsidR="00374753">
        <w:rPr>
          <w:rtl/>
        </w:rPr>
        <w:t xml:space="preserve"> </w:t>
      </w:r>
      <w:r w:rsidRPr="00784950">
        <w:rPr>
          <w:rtl/>
        </w:rPr>
        <w:t>גוז'נסקי, את מסתירה את שאול יהלום.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אני מבקש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רשימת אלה שטרם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ההצבעה,</w:t>
      </w:r>
      <w:r w:rsidR="00374753">
        <w:rPr>
          <w:rtl/>
        </w:rPr>
        <w:t xml:space="preserve"> </w:t>
      </w:r>
      <w:r w:rsidRPr="00784950">
        <w:rPr>
          <w:rtl/>
        </w:rPr>
        <w:t>כמובן.</w:t>
      </w:r>
      <w:r w:rsidR="00374753">
        <w:rPr>
          <w:rtl/>
        </w:rPr>
        <w:t xml:space="preserve"> </w:t>
      </w:r>
      <w:r w:rsidRPr="00784950">
        <w:rPr>
          <w:rtl/>
        </w:rPr>
        <w:t>תודה רבה. 57 נגד, 17 בעד. אם כן, גם הסתייגות זו 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דומני, חברת הכנסת גלאון, בקצב הזה, שאלה מהחותמים כבר לא יצביעו בכלל, יכול</w:t>
      </w:r>
      <w:r w:rsidR="00374753">
        <w:rPr>
          <w:rtl/>
        </w:rPr>
        <w:t xml:space="preserve"> </w:t>
      </w:r>
      <w:r w:rsidRPr="00784950">
        <w:rPr>
          <w:rtl/>
        </w:rPr>
        <w:t>להיות שנוכל לעבור להצבעות אלקטרוניות. נכון?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יכולים</w:t>
      </w:r>
      <w:r w:rsidR="00374753">
        <w:rPr>
          <w:rtl/>
        </w:rPr>
        <w:t xml:space="preserve"> </w:t>
      </w:r>
      <w:r w:rsidRPr="00784950">
        <w:rPr>
          <w:rtl/>
        </w:rPr>
        <w:t>לדעת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ה</w:t>
      </w:r>
      <w:r w:rsidR="00374753">
        <w:rPr>
          <w:rtl/>
        </w:rPr>
        <w:t>-</w:t>
      </w:r>
      <w:r w:rsidRPr="00784950">
        <w:rPr>
          <w:rtl/>
        </w:rPr>
        <w:t>17</w:t>
      </w:r>
      <w:r w:rsidR="00374753">
        <w:rPr>
          <w:rtl/>
        </w:rPr>
        <w:t xml:space="preserve"> </w:t>
      </w:r>
      <w:r w:rsidRPr="00784950">
        <w:rPr>
          <w:rtl/>
        </w:rPr>
        <w:t>שהצביעו בעד ההסתייגות כדי לדעת 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מהאופוזיציה לא מצביע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17 איש מחזיקים את מדינת ישראל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ריבלין, חזקה עליך שלו היית במצב הזה לא היית נותן יותר הנחות.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שרואים מפה לא רואים משם.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 חבר הכנסת ריבלין גילה לנו את הבעיות האופטיות שלו, ואנחנו נעבור</w:t>
      </w:r>
      <w:r w:rsidR="00374753">
        <w:rPr>
          <w:rtl/>
        </w:rPr>
        <w:t xml:space="preserve"> </w:t>
      </w:r>
      <w:r w:rsidRPr="00784950">
        <w:rPr>
          <w:rtl/>
        </w:rPr>
        <w:t>הלאה.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1"/>
        <w:rPr>
          <w:rtl/>
        </w:rPr>
      </w:pPr>
      <w:bookmarkStart w:id="49" w:name="_Toc451429032"/>
      <w:r w:rsidRPr="00374753">
        <w:rPr>
          <w:rtl/>
        </w:rPr>
        <w:t>מסמכים שהונחו על שולחן הכנסת</w:t>
      </w:r>
      <w:bookmarkEnd w:id="49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הודעה למזכיר הכנסת,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ברשות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הריני</w:t>
      </w:r>
      <w:r w:rsidR="00374753">
        <w:rPr>
          <w:rtl/>
        </w:rPr>
        <w:t xml:space="preserve"> </w:t>
      </w:r>
      <w:r w:rsidRPr="00784950">
        <w:rPr>
          <w:rtl/>
        </w:rPr>
        <w:t>מתכבד</w:t>
      </w:r>
      <w:r w:rsidR="00374753">
        <w:rPr>
          <w:rtl/>
        </w:rPr>
        <w:t xml:space="preserve"> </w:t>
      </w:r>
      <w:r w:rsidRPr="00784950">
        <w:rPr>
          <w:rtl/>
        </w:rPr>
        <w:t>להודיע, כי הונח על שולחן הכנסת לוח</w:t>
      </w:r>
      <w:r w:rsidR="00374753">
        <w:rPr>
          <w:rtl/>
        </w:rPr>
        <w:t xml:space="preserve"> </w:t>
      </w:r>
      <w:r w:rsidRPr="00784950">
        <w:rPr>
          <w:rtl/>
        </w:rPr>
        <w:t>תיקונים מס' 2 להסתייגויות לתקציב.</w:t>
      </w:r>
      <w:r w:rsidR="00374753">
        <w:rPr>
          <w:rtl/>
        </w:rPr>
        <w:t xml:space="preserve"> </w:t>
      </w: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50" w:name="_Toc451429033"/>
      <w:r w:rsidRPr="00374753">
        <w:rPr>
          <w:rtl/>
        </w:rPr>
        <w:t>הצעת חוק ההסדרים במשק המדינה (תיקוני חקיקה להשגת</w:t>
      </w:r>
      <w:r>
        <w:rPr>
          <w:rtl/>
        </w:rPr>
        <w:t xml:space="preserve"> </w:t>
      </w:r>
      <w:r w:rsidRPr="00374753">
        <w:rPr>
          <w:rtl/>
        </w:rPr>
        <w:t>יעדי התקציב והמדיניות הכלכלית לשנת הכספים 2002),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50"/>
    </w:p>
    <w:p w:rsidR="00374753" w:rsidRPr="00374753" w:rsidRDefault="00374753" w:rsidP="00374753">
      <w:pPr>
        <w:pStyle w:val="1"/>
        <w:rPr>
          <w:rtl/>
        </w:rPr>
      </w:pPr>
      <w:bookmarkStart w:id="51" w:name="_Toc451429034"/>
      <w:r w:rsidRPr="00374753">
        <w:rPr>
          <w:rtl/>
        </w:rPr>
        <w:t>(קריאה שנייה וקריאה שלישית)</w:t>
      </w:r>
      <w:bookmarkEnd w:id="51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זאת</w:t>
      </w:r>
      <w:r w:rsidR="00374753">
        <w:rPr>
          <w:rtl/>
        </w:rPr>
        <w:t xml:space="preserve"> </w:t>
      </w:r>
      <w:r w:rsidRPr="00784950">
        <w:rPr>
          <w:rtl/>
        </w:rPr>
        <w:t>היתה ההסתייגות של קבוצת לנגנטל. אנחנו נצביע כרגע על ההסתייגות של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רז.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לשבת,</w:t>
      </w:r>
      <w:r w:rsidR="00374753">
        <w:rPr>
          <w:rtl/>
        </w:rPr>
        <w:t xml:space="preserve"> </w:t>
      </w:r>
      <w:r w:rsidRPr="00784950">
        <w:rPr>
          <w:rtl/>
        </w:rPr>
        <w:t>חברי הכנסת. אנחנו מחכים לכם להתחיל בהצבעה. 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יש הרבה מאוד סבלנות. לא תשבו, לא תהיה הצבעה.</w:t>
      </w:r>
      <w:r w:rsidR="00374753">
        <w:rPr>
          <w:rtl/>
        </w:rPr>
        <w:t xml:space="preserve"> </w:t>
      </w:r>
      <w:r w:rsidRPr="00784950">
        <w:rPr>
          <w:rtl/>
        </w:rPr>
        <w:t>אדוני המזכיר,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נמנעת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פורז, נא לשבת. חבר הכנסת שירי, חבר הכנסת מח'ול, נא לשבת.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אתה לא לוקח אף הצבעה שהיא לא מהמקום. מי שרוצה להצביע שיטרח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מיקי איתן, מחכים לכם, אי</w:t>
      </w:r>
      <w:r w:rsidR="00374753">
        <w:rPr>
          <w:rtl/>
        </w:rPr>
        <w:t>-</w:t>
      </w:r>
      <w:r w:rsidRPr="00784950">
        <w:rPr>
          <w:rtl/>
        </w:rPr>
        <w:t>אפשר להצביע כך.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תרחמו על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 ההצבעה. זו היתה ההסתייגות של מוסי רז.</w:t>
      </w:r>
      <w:r w:rsidR="00374753">
        <w:rPr>
          <w:rtl/>
        </w:rPr>
        <w:t xml:space="preserve"> </w:t>
      </w:r>
      <w:r w:rsidRPr="00784950">
        <w:rPr>
          <w:rtl/>
        </w:rPr>
        <w:t>43 נגד, 23 בעד, הסתייגות זו לא</w:t>
      </w:r>
      <w:r w:rsidR="00374753">
        <w:rPr>
          <w:rtl/>
        </w:rPr>
        <w:t xml:space="preserve"> </w:t>
      </w:r>
      <w:r w:rsidRPr="00784950">
        <w:rPr>
          <w:rtl/>
        </w:rPr>
        <w:t>נתקבלה על</w:t>
      </w:r>
      <w:r w:rsidR="00374753">
        <w:rPr>
          <w:rtl/>
        </w:rPr>
        <w:t>-</w:t>
      </w:r>
      <w:r w:rsidRPr="00784950">
        <w:rPr>
          <w:rtl/>
        </w:rPr>
        <w:t>ידי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של חבר הכנסת אברהם הירשזון וקבוצת בשארה לסעיף 2.</w:t>
      </w:r>
      <w:r w:rsidR="00374753">
        <w:rPr>
          <w:rtl/>
        </w:rPr>
        <w:t xml:space="preserve"> </w:t>
      </w:r>
      <w:r w:rsidRPr="00784950">
        <w:rPr>
          <w:rtl/>
        </w:rPr>
        <w:t>הצבעה שמית?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הבעיות? לא הבנתי?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שאלה מה התוצאה. היא לא שמעה.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להתחיל. אדוני המזכיר,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אמרתי נגד, אדוני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מזכיר הכנסת ד' לב: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חוזר: 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אמרת נגד מהמקום הלא</w:t>
      </w:r>
      <w:r w:rsidR="00374753">
        <w:rPr>
          <w:rtl/>
        </w:rPr>
        <w:t>-</w:t>
      </w:r>
      <w:r w:rsidRPr="00784950">
        <w:rPr>
          <w:rtl/>
        </w:rPr>
        <w:t>נכון. אתה לא יכול להצביע מהמסדרון.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כך זה יימשך עד שבת?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פיקוח נפש.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נוכח ואני נמנע.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 ההצבעה. 49 נגד, 17 בעד, אחד נמנע. אם כן, הסתייגות זו לא נתקבלה.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 לא נמצא באולם ולכן לא נצביע על הסתייגותו ולא על</w:t>
      </w:r>
      <w:r w:rsidR="00374753">
        <w:rPr>
          <w:rtl/>
        </w:rPr>
        <w:t xml:space="preserve"> </w:t>
      </w:r>
      <w:r w:rsidRPr="00784950">
        <w:rPr>
          <w:rtl/>
        </w:rPr>
        <w:t>החלופין.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מס'</w:t>
      </w:r>
      <w:r w:rsidR="00374753">
        <w:rPr>
          <w:rtl/>
        </w:rPr>
        <w:t xml:space="preserve"> </w:t>
      </w:r>
      <w:r w:rsidRPr="00784950">
        <w:rPr>
          <w:rtl/>
        </w:rPr>
        <w:t>6, להסתייגות של קבוצת פריצקי. נמצאים כאן נציגים מקבוצת</w:t>
      </w:r>
      <w:r w:rsidR="00374753">
        <w:rPr>
          <w:rtl/>
        </w:rPr>
        <w:t xml:space="preserve"> </w:t>
      </w:r>
      <w:r w:rsidRPr="00784950">
        <w:rPr>
          <w:rtl/>
        </w:rPr>
        <w:t>פריצקי.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פריצקי לא נמצא.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מהקבוצה נמצאים כאן. יהודית נאות כאן ואחרים כאן. זה בסדר.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רוצים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נקיים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אפילו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תרצו.</w:t>
      </w:r>
      <w:r w:rsidR="00374753">
        <w:rPr>
          <w:rtl/>
        </w:rPr>
        <w:t xml:space="preserve"> </w:t>
      </w: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המזכיר,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קבוצת פריצקי, ברישא של עמוד 6.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פרוש,</w:t>
      </w:r>
      <w:r w:rsidR="00374753">
        <w:rPr>
          <w:rtl/>
        </w:rPr>
        <w:t xml:space="preserve"> </w:t>
      </w:r>
      <w:r w:rsidRPr="00784950">
        <w:rPr>
          <w:rtl/>
        </w:rPr>
        <w:t>חבר הכנסת כהן, חבר הכנסת חוגי, זה מפריע. אני</w:t>
      </w:r>
      <w:r w:rsidR="00374753">
        <w:rPr>
          <w:rtl/>
        </w:rPr>
        <w:t xml:space="preserve"> </w:t>
      </w:r>
      <w:r w:rsidRPr="00784950">
        <w:rPr>
          <w:rtl/>
        </w:rPr>
        <w:t>מחכה לך, חבר הכנסת חוגי. השר שלום, אפי אושעיה, עצרנו את ההצבעה.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 רגע, לעצור את ההצבעה. השר שטרית, אתה מפריע.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אמנון רובינשטיין כאן.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לא היה במקומו; זה כאילו הוא לא 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רובינשטיין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בהצבעה אישית לא חשוב המקום.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יודע.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היית</w:t>
      </w:r>
      <w:r w:rsidR="00374753">
        <w:rPr>
          <w:rtl/>
        </w:rPr>
        <w:t xml:space="preserve"> </w:t>
      </w:r>
      <w:r w:rsidRPr="00784950">
        <w:rPr>
          <w:rtl/>
        </w:rPr>
        <w:t>במקום,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רואה, לא סופר. שב במקום ותצביע</w:t>
      </w:r>
      <w:r w:rsidR="00374753">
        <w:rPr>
          <w:rtl/>
        </w:rPr>
        <w:t xml:space="preserve"> </w:t>
      </w:r>
      <w:r w:rsidRPr="00784950">
        <w:rPr>
          <w:rtl/>
        </w:rPr>
        <w:t>מהמקום.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יודע</w:t>
      </w:r>
      <w:r w:rsidR="00374753">
        <w:rPr>
          <w:rtl/>
        </w:rPr>
        <w:t xml:space="preserve"> </w:t>
      </w:r>
      <w:r w:rsidRPr="00784950">
        <w:rPr>
          <w:rtl/>
        </w:rPr>
        <w:t>כלום.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נמצא,</w:t>
      </w:r>
      <w:r w:rsidR="00374753">
        <w:rPr>
          <w:rtl/>
        </w:rPr>
        <w:t xml:space="preserve"> </w:t>
      </w:r>
      <w:r w:rsidRPr="00784950">
        <w:rPr>
          <w:rtl/>
        </w:rPr>
        <w:t>גמרנו.</w:t>
      </w:r>
      <w:r w:rsidR="00374753">
        <w:rPr>
          <w:rtl/>
        </w:rPr>
        <w:t xml:space="preserve"> </w:t>
      </w:r>
      <w:r w:rsidRPr="00784950">
        <w:rPr>
          <w:rtl/>
        </w:rPr>
        <w:t>תרחמו על הסופרים. אמנון</w:t>
      </w:r>
      <w:r w:rsidR="00374753">
        <w:rPr>
          <w:rtl/>
        </w:rPr>
        <w:t xml:space="preserve"> </w:t>
      </w:r>
      <w:r w:rsidRPr="00784950">
        <w:rPr>
          <w:rtl/>
        </w:rPr>
        <w:t>רובינשטיין, תתחשב.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מישהו שנמצא ולא קראתי בשמו?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ויצמן שירי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קראו בשמך פעמיים, שירי. לא שומעים כי יש רעש מסביב.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עוד מישהו?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אני לא מקיים כך הצבעה. ההצבעה תמה.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כי קראו לכל אחד שלוש פעמים. צריך לעצור את זה, זה יום שלם של הצבעות.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להתרגז,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47 נגד הסתייגות קבוצת פריצקי, 17 בעדה. אם כן,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ישראל</w:t>
      </w:r>
      <w:r w:rsidR="00374753">
        <w:rPr>
          <w:rtl/>
        </w:rPr>
        <w:t xml:space="preserve"> </w:t>
      </w:r>
      <w:r w:rsidRPr="00784950">
        <w:rPr>
          <w:rtl/>
        </w:rPr>
        <w:t>כץ,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חוגי, אמנון כהן ויצחק סבן, רוצים להצביע או</w:t>
      </w:r>
      <w:r w:rsidR="00374753">
        <w:rPr>
          <w:rtl/>
        </w:rPr>
        <w:t xml:space="preserve"> </w:t>
      </w:r>
      <w:r w:rsidRPr="00784950">
        <w:rPr>
          <w:rtl/>
        </w:rPr>
        <w:t>מסירים?</w:t>
      </w:r>
      <w:r w:rsidR="00374753">
        <w:rPr>
          <w:rtl/>
        </w:rPr>
        <w:t xml:space="preserve"> </w:t>
      </w:r>
      <w:r w:rsidRPr="00784950">
        <w:rPr>
          <w:rtl/>
        </w:rPr>
        <w:t>מסירים,</w:t>
      </w:r>
      <w:r w:rsidR="00374753">
        <w:rPr>
          <w:rtl/>
        </w:rPr>
        <w:t xml:space="preserve"> </w:t>
      </w:r>
      <w:r w:rsidRPr="00784950">
        <w:rPr>
          <w:rtl/>
        </w:rPr>
        <w:t>או.קיי.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 נצביע על סעיף 2 בקריאה שנייה כהצעת הוועדה.</w:t>
      </w:r>
      <w:r w:rsidR="00374753">
        <w:rPr>
          <w:rtl/>
        </w:rPr>
        <w:t xml:space="preserve"> </w:t>
      </w:r>
      <w:r w:rsidRPr="00784950">
        <w:rPr>
          <w:rtl/>
        </w:rPr>
        <w:t>אני מניח שאפשר</w:t>
      </w:r>
      <w:r w:rsidR="00374753">
        <w:rPr>
          <w:rtl/>
        </w:rPr>
        <w:t xml:space="preserve"> </w:t>
      </w:r>
      <w:r w:rsidRPr="00784950">
        <w:rPr>
          <w:rtl/>
        </w:rPr>
        <w:t>להצביע</w:t>
      </w:r>
      <w:r w:rsidR="00374753">
        <w:rPr>
          <w:rtl/>
        </w:rPr>
        <w:t xml:space="preserve"> </w:t>
      </w: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 על סעיף 2 בקריאה שנייה כהצעת הוועדה. חברי הכנסת, ניתן</w:t>
      </w:r>
      <w:r w:rsidR="00374753">
        <w:rPr>
          <w:rtl/>
        </w:rPr>
        <w:t xml:space="preserve"> </w:t>
      </w:r>
      <w:r w:rsidRPr="00784950">
        <w:rPr>
          <w:rtl/>
        </w:rPr>
        <w:t>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2,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47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47 בעד, 15 נגד, ללא נמנעים. סעיף זה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מוסי רז ואופיר פינס, אני מניח שזאת הצבעה אישית לסעיף 3(1).</w:t>
      </w:r>
      <w:r w:rsidR="00374753">
        <w:rPr>
          <w:rtl/>
        </w:rPr>
        <w:t xml:space="preserve"> </w:t>
      </w:r>
      <w:r w:rsidRPr="00784950">
        <w:rPr>
          <w:rtl/>
        </w:rPr>
        <w:t>נא</w:t>
      </w:r>
      <w:r w:rsidR="00374753">
        <w:rPr>
          <w:rtl/>
        </w:rPr>
        <w:t xml:space="preserve"> </w:t>
      </w:r>
      <w:r w:rsidRPr="00784950">
        <w:rPr>
          <w:rtl/>
        </w:rPr>
        <w:t>לשבת.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זהבה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גלאון, ההצבעה לא נחשבת. את רוצה להצביע </w:t>
      </w:r>
      <w:r w:rsidR="00374753">
        <w:rPr>
          <w:rtl/>
        </w:rPr>
        <w:t>–</w:t>
      </w:r>
      <w:r w:rsidRPr="00784950">
        <w:rPr>
          <w:rtl/>
        </w:rPr>
        <w:t xml:space="preserve"> מהמקום. תקשיבו, יושבים כאן</w:t>
      </w:r>
      <w:r w:rsidR="00374753">
        <w:rPr>
          <w:rtl/>
        </w:rPr>
        <w:t xml:space="preserve"> </w:t>
      </w:r>
      <w:r w:rsidRPr="00784950">
        <w:rPr>
          <w:rtl/>
        </w:rPr>
        <w:t>מזכירים</w:t>
      </w:r>
      <w:r w:rsidR="00374753">
        <w:rPr>
          <w:rtl/>
        </w:rPr>
        <w:t xml:space="preserve"> </w:t>
      </w:r>
      <w:r w:rsidRPr="00784950">
        <w:rPr>
          <w:rtl/>
        </w:rPr>
        <w:t>שקוראים</w:t>
      </w:r>
      <w:r w:rsidR="00374753">
        <w:rPr>
          <w:rtl/>
        </w:rPr>
        <w:t xml:space="preserve"> </w:t>
      </w:r>
      <w:r w:rsidRPr="00784950">
        <w:rPr>
          <w:rtl/>
        </w:rPr>
        <w:t>מאות שמות בגלל התהליך הזה, והם מסתכלים איפה האדם יושב. זה לא</w:t>
      </w:r>
      <w:r w:rsidR="00374753">
        <w:rPr>
          <w:rtl/>
        </w:rPr>
        <w:t xml:space="preserve"> </w:t>
      </w:r>
      <w:r w:rsidRPr="00784950">
        <w:rPr>
          <w:rtl/>
        </w:rPr>
        <w:t>התפקיד</w:t>
      </w:r>
      <w:r w:rsidR="00374753">
        <w:rPr>
          <w:rtl/>
        </w:rPr>
        <w:t xml:space="preserve"> </w:t>
      </w:r>
      <w:r w:rsidRPr="00784950">
        <w:rPr>
          <w:rtl/>
        </w:rPr>
        <w:t>שלהם לחפש אתכם באולם.</w:t>
      </w:r>
      <w:r w:rsidR="00374753">
        <w:rPr>
          <w:rtl/>
        </w:rPr>
        <w:t xml:space="preserve"> </w:t>
      </w:r>
      <w:r w:rsidRPr="00784950">
        <w:rPr>
          <w:rtl/>
        </w:rPr>
        <w:t>את רוצה להצביע או לא? את בעד או נגד? אל תתווכחי</w:t>
      </w:r>
      <w:r w:rsidR="00374753">
        <w:rPr>
          <w:rtl/>
        </w:rPr>
        <w:t xml:space="preserve"> </w:t>
      </w:r>
      <w:r w:rsidRPr="00784950">
        <w:rPr>
          <w:rtl/>
        </w:rPr>
        <w:t>אתי.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תרשום אותה 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נכחו: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תמה ההצבעה.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52 נגד, 16 בעד, אם כן </w:t>
      </w:r>
      <w:r w:rsidR="00374753">
        <w:rPr>
          <w:rtl/>
        </w:rPr>
        <w:t>–</w:t>
      </w:r>
      <w:r w:rsidRPr="00784950">
        <w:rPr>
          <w:rtl/>
        </w:rPr>
        <w:t xml:space="preserve"> הסתייגות זו של מוסי רז ואופיר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גפני לא נמצא; אם כן </w:t>
      </w:r>
      <w:r w:rsidR="00374753">
        <w:rPr>
          <w:rtl/>
        </w:rPr>
        <w:t>–</w:t>
      </w:r>
      <w:r w:rsidRPr="00784950">
        <w:rPr>
          <w:rtl/>
        </w:rPr>
        <w:t xml:space="preserve"> לא נדון בהסתייגותו. אנחנו נצביע על סעיף</w:t>
      </w:r>
      <w:r w:rsidR="00374753">
        <w:rPr>
          <w:rtl/>
        </w:rPr>
        <w:t xml:space="preserve"> </w:t>
      </w:r>
      <w:r w:rsidRPr="00784950">
        <w:rPr>
          <w:rtl/>
        </w:rPr>
        <w:t>3 פסקה (1) בקריאה שנייה, כהצעת הוועדה. סליחה, זה תת</w:t>
      </w:r>
      <w:r w:rsidR="00374753">
        <w:rPr>
          <w:rtl/>
        </w:rPr>
        <w:t>-</w:t>
      </w:r>
      <w:r w:rsidRPr="00784950">
        <w:rPr>
          <w:rtl/>
        </w:rPr>
        <w:t>סעיף. לא נצביע.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של קבוצת ברכה, סעיף 3 פסקה (2).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בעמוד 6, סעיף 3 פסקה (2). הסתייגות קבוצת ברכה.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בן 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44 נגד ההסתייגות של קבוצת ברכה, בעדה </w:t>
      </w:r>
      <w:r w:rsidR="00374753">
        <w:rPr>
          <w:rtl/>
        </w:rPr>
        <w:t>–</w:t>
      </w:r>
      <w:r w:rsidRPr="00784950">
        <w:rPr>
          <w:rtl/>
        </w:rPr>
        <w:t xml:space="preserve"> 10. אם כן,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אנחנו נעבור לעמוד 7 למעלה </w:t>
      </w:r>
      <w:r w:rsidR="00374753">
        <w:rPr>
          <w:rtl/>
        </w:rPr>
        <w:t>–</w:t>
      </w:r>
      <w:r w:rsidRPr="00784950">
        <w:rPr>
          <w:rtl/>
        </w:rPr>
        <w:t xml:space="preserve"> קבוצת גשר וחבר הכנסת אברהם בייגה שוחט.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גשר, רוצה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אלקטרונית או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>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תלוי בכם.</w:t>
      </w:r>
      <w:r w:rsidR="00374753">
        <w:rPr>
          <w:rtl/>
        </w:rPr>
        <w:t xml:space="preserve"> </w:t>
      </w:r>
      <w:r w:rsidRPr="00784950">
        <w:rPr>
          <w:rtl/>
        </w:rPr>
        <w:t>זה לא תלוי בהם, רובי. כל מי שמבקש עם 20 שמות יכול</w:t>
      </w:r>
      <w:r w:rsidR="00374753">
        <w:rPr>
          <w:rtl/>
        </w:rPr>
        <w:t xml:space="preserve"> </w:t>
      </w:r>
      <w:r w:rsidRPr="00784950">
        <w:rPr>
          <w:rtl/>
        </w:rPr>
        <w:t>לבקש כל הצבעה שהוא רוצה.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חוסניה ג'בארה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מבקשים הצבעה אישית, אדוני.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נעבור, אם כן, להצבעה אישית. גברתי היועצת המשפטית, אני צריך כאן אותך</w:t>
      </w:r>
      <w:r w:rsidR="00374753">
        <w:rPr>
          <w:rtl/>
        </w:rPr>
        <w:t xml:space="preserve"> </w:t>
      </w:r>
      <w:r w:rsidRPr="00784950">
        <w:rPr>
          <w:rtl/>
        </w:rPr>
        <w:t>לרגע.</w:t>
      </w:r>
      <w:r w:rsidR="00374753">
        <w:rPr>
          <w:rtl/>
        </w:rPr>
        <w:t xml:space="preserve"> </w:t>
      </w:r>
      <w:r w:rsidRPr="00784950">
        <w:rPr>
          <w:rtl/>
        </w:rPr>
        <w:t>תעברו</w:t>
      </w:r>
      <w:r w:rsidR="00374753">
        <w:rPr>
          <w:rtl/>
        </w:rPr>
        <w:t xml:space="preserve"> </w:t>
      </w:r>
      <w:r w:rsidRPr="00784950">
        <w:rPr>
          <w:rtl/>
        </w:rPr>
        <w:t>בבקשה</w:t>
      </w:r>
      <w:r w:rsidR="00374753">
        <w:rPr>
          <w:rtl/>
        </w:rPr>
        <w:t xml:space="preserve"> </w:t>
      </w:r>
      <w:r w:rsidRPr="00784950">
        <w:rPr>
          <w:rtl/>
        </w:rPr>
        <w:t>להצבעה אישית, המזכירים, על הסתייגות קבוצת גשר וחבר הכנסת</w:t>
      </w:r>
      <w:r w:rsidR="00374753">
        <w:rPr>
          <w:rtl/>
        </w:rPr>
        <w:t xml:space="preserve"> </w:t>
      </w:r>
      <w:r w:rsidRPr="00784950">
        <w:rPr>
          <w:rtl/>
        </w:rPr>
        <w:t>אברהם בייגה שוחט.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מזכיר הכנסת ד' לב: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 על שמות אלה שלא הצביעו.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זאב</w:t>
      </w:r>
      <w:r w:rsidR="00374753">
        <w:rPr>
          <w:rtl/>
        </w:rPr>
        <w:t xml:space="preserve"> </w:t>
      </w:r>
      <w:r w:rsidRPr="00784950">
        <w:rPr>
          <w:rtl/>
        </w:rPr>
        <w:t>בוים, אפשר לוותר על חזרת הרשימה? ממילא אף אחד לא נכנס. קודם</w:t>
      </w:r>
      <w:r w:rsidR="00374753">
        <w:rPr>
          <w:rtl/>
        </w:rPr>
        <w:t xml:space="preserve"> </w:t>
      </w:r>
      <w:r w:rsidRPr="00784950">
        <w:rPr>
          <w:rtl/>
        </w:rPr>
        <w:t>הצעתי לך לוותר על חזרת הרשימה.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רק לשאול מי לא 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לא 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35 נגד, 12 בעד. אם כן, הסתייגות זו של קבוצת גשר וחבר</w:t>
      </w:r>
      <w:r w:rsidR="00374753">
        <w:rPr>
          <w:rtl/>
        </w:rPr>
        <w:t xml:space="preserve"> </w:t>
      </w:r>
      <w:r w:rsidRPr="00784950">
        <w:rPr>
          <w:rtl/>
        </w:rPr>
        <w:t>הכנסת שוחט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עתה,</w:t>
      </w:r>
      <w:r w:rsidR="00374753">
        <w:rPr>
          <w:rtl/>
        </w:rPr>
        <w:t xml:space="preserve"> </w:t>
      </w:r>
      <w:r w:rsidRPr="00784950">
        <w:rPr>
          <w:rtl/>
        </w:rPr>
        <w:t>הפסקה</w:t>
      </w:r>
      <w:r w:rsidR="00374753">
        <w:rPr>
          <w:rtl/>
        </w:rPr>
        <w:t xml:space="preserve"> </w:t>
      </w:r>
      <w:r w:rsidRPr="00784950">
        <w:rPr>
          <w:rtl/>
        </w:rPr>
        <w:t>מתודית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שתי דקות לטובת המזכירים. זו רק הפסקה מתודית, ולא</w:t>
      </w:r>
      <w:r w:rsidR="00374753">
        <w:rPr>
          <w:rtl/>
        </w:rPr>
        <w:t xml:space="preserve"> </w:t>
      </w:r>
      <w:r w:rsidRPr="00784950">
        <w:rPr>
          <w:rtl/>
        </w:rPr>
        <w:t>מפסיקים את הישיבה.</w:t>
      </w:r>
      <w:r w:rsidR="00374753">
        <w:rPr>
          <w:rtl/>
        </w:rPr>
        <w:t xml:space="preserve"> </w:t>
      </w:r>
      <w:r w:rsidRPr="00784950">
        <w:rPr>
          <w:rtl/>
        </w:rPr>
        <w:t>חברי הכנסת, ההפסקה המתודית נגמרה, ואנחנו נמשיך הלאה בכוחות</w:t>
      </w:r>
      <w:r w:rsidR="00374753">
        <w:rPr>
          <w:rtl/>
        </w:rPr>
        <w:t xml:space="preserve"> </w:t>
      </w:r>
      <w:r w:rsidRPr="00784950">
        <w:rPr>
          <w:rtl/>
        </w:rPr>
        <w:t>מחודשים.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הכנסת מוסי רז שלא נמצא באולם </w:t>
      </w:r>
      <w:r w:rsidR="00374753">
        <w:rPr>
          <w:rtl/>
        </w:rPr>
        <w:t>–</w:t>
      </w:r>
      <w:r w:rsidRPr="00784950">
        <w:rPr>
          <w:rtl/>
        </w:rPr>
        <w:t xml:space="preserve"> הוא כן נמצא</w:t>
      </w:r>
      <w:r w:rsidR="00374753">
        <w:rPr>
          <w:rtl/>
        </w:rPr>
        <w:t xml:space="preserve"> </w:t>
      </w:r>
      <w:r w:rsidRPr="00784950">
        <w:rPr>
          <w:rtl/>
        </w:rPr>
        <w:t>באולם.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נמצא באולם.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בסדר.</w:t>
      </w:r>
      <w:r w:rsidR="00374753">
        <w:rPr>
          <w:rtl/>
        </w:rPr>
        <w:t xml:space="preserve"> </w:t>
      </w:r>
      <w:r w:rsidRPr="00784950">
        <w:rPr>
          <w:rtl/>
        </w:rPr>
        <w:t>אמרתי.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ענת</w:t>
      </w:r>
      <w:r w:rsidR="00374753">
        <w:rPr>
          <w:rtl/>
        </w:rPr>
        <w:t xml:space="preserve"> </w:t>
      </w:r>
      <w:r w:rsidRPr="00784950">
        <w:rPr>
          <w:rtl/>
        </w:rPr>
        <w:t>מאור, יש לך יכולת מדהימה להגיד את הדברים</w:t>
      </w:r>
      <w:r w:rsidR="00374753">
        <w:rPr>
          <w:rtl/>
        </w:rPr>
        <w:t xml:space="preserve"> </w:t>
      </w:r>
      <w:r w:rsidRPr="00784950">
        <w:rPr>
          <w:rtl/>
        </w:rPr>
        <w:t>שאני אומר בעצמי.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בסדר. ראינו.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 להסתייגות של חברי הכנסת מוסי רז ואברהם הירשזון.</w:t>
      </w:r>
      <w:r w:rsidR="00374753">
        <w:rPr>
          <w:rtl/>
        </w:rPr>
        <w:t xml:space="preserve"> </w:t>
      </w:r>
      <w:r w:rsidRPr="00784950">
        <w:rPr>
          <w:rtl/>
        </w:rPr>
        <w:t>המזכירות, בבקשה.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מיקי איתן, אני מבקש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תפסיק להפקיר את הנכים.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שומעים. חברת הכנסת ענת מאור, את מפריעה להצבעה.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 xml:space="preserve">– </w:t>
      </w:r>
      <w:r w:rsidR="00784950" w:rsidRPr="00784950">
        <w:rPr>
          <w:rtl/>
        </w:rPr>
        <w:t>לא עשיתם כלום למען הנכים.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די, די. חבר הכנסת שאול יהלום,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מה עשית? לא עשית. עוד אחת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יהלום,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אולי אפשר לעשות זאת במדגם?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יהושע מצא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כאן חבר הכנסת מצא </w:t>
      </w:r>
      <w:r w:rsidR="00374753">
        <w:rPr>
          <w:rtl/>
        </w:rPr>
        <w:t>–</w:t>
      </w:r>
      <w:r w:rsidRPr="00784950">
        <w:rPr>
          <w:rtl/>
        </w:rPr>
        <w:t xml:space="preserve"> 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עוד?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קולט אביטל.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יהושע מצא נגד וחברת הכנסת קולט אביטל נגד.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עוד מישהו שלא 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תמה ההצבעה.</w:t>
      </w:r>
      <w:r w:rsidR="00374753">
        <w:rPr>
          <w:rtl/>
        </w:rPr>
        <w:t xml:space="preserve"> </w:t>
      </w:r>
      <w:r w:rsidRPr="00784950">
        <w:rPr>
          <w:rtl/>
        </w:rPr>
        <w:t>29 נגד ועשרה בעד,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>פז לא נמצא, נפלה הצעתו.</w:t>
      </w:r>
      <w:r w:rsidR="00374753">
        <w:rPr>
          <w:rtl/>
        </w:rPr>
        <w:t xml:space="preserve"> </w:t>
      </w:r>
      <w:r w:rsidRPr="00784950">
        <w:rPr>
          <w:rtl/>
        </w:rPr>
        <w:t>אין אף אחד מקבוצת בשארה? 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של קבוצת בשארה.</w:t>
      </w:r>
      <w:r w:rsidR="00374753">
        <w:rPr>
          <w:rtl/>
        </w:rPr>
        <w:t xml:space="preserve"> </w:t>
      </w:r>
      <w:r w:rsidRPr="00784950">
        <w:rPr>
          <w:rtl/>
        </w:rPr>
        <w:t>אמנון כהן לא נמצא, רחמים מלול לא</w:t>
      </w:r>
      <w:r w:rsidR="00374753">
        <w:rPr>
          <w:rtl/>
        </w:rPr>
        <w:t xml:space="preserve"> </w:t>
      </w:r>
      <w:r w:rsidRPr="00784950">
        <w:rPr>
          <w:rtl/>
        </w:rPr>
        <w:t>נמצא,</w:t>
      </w:r>
      <w:r w:rsidR="00374753">
        <w:rPr>
          <w:rtl/>
        </w:rPr>
        <w:t xml:space="preserve"> </w:t>
      </w:r>
      <w:r w:rsidRPr="00784950">
        <w:rPr>
          <w:rtl/>
        </w:rPr>
        <w:t>יצחק סבן לא נמצא. אם כך, לא נצביע על ההסתייגות שלהם.</w:t>
      </w:r>
      <w:r w:rsidR="00374753">
        <w:rPr>
          <w:rtl/>
        </w:rPr>
        <w:t xml:space="preserve"> </w:t>
      </w:r>
      <w:r w:rsidRPr="00784950">
        <w:rPr>
          <w:rtl/>
        </w:rPr>
        <w:t>סעיף 3(3).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 לא נמצאת.</w:t>
      </w:r>
      <w:r w:rsidR="00374753">
        <w:rPr>
          <w:rtl/>
        </w:rPr>
        <w:t xml:space="preserve"> </w:t>
      </w:r>
      <w:r w:rsidRPr="00784950">
        <w:rPr>
          <w:rtl/>
        </w:rPr>
        <w:t>קבוצת לנגנטל לא נמצאת. קבוצת אבשלום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מבקשים הצבעה שמית עד שראש הממשלה יחליט לדאוג לנכים.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זה הדבר הזה? מה הסחטנות הזאת?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מאור, סליחה. אל תפריעי להצבעה. את המחאות שלך תעשי במקום אחר.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הערה כזאת ואנחנו נלך לוועדת הכנסת ואז נראה אתכם.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בוים, תודה. בואו נמשיך בהצבעה.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סגן מזכיר הכנסת ד' לב: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אינה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מישהו באולם שלא קראנו בשמו?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או.קיי.,</w:t>
      </w:r>
      <w:r w:rsidR="00374753">
        <w:rPr>
          <w:rtl/>
        </w:rPr>
        <w:t xml:space="preserve"> </w:t>
      </w: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29 נגד ההסתייגות, שישה בעדה, גם ההסתייגות הזאת 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נעבור להסתייגות של מוסי רז, אברהם הירשזון ואופיר פינס.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מוסי רז ואופיר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לא נמצא כאן אף אחד מהקבוצה.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מקבוצת לנגנטל נמצא?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אבשלום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קליינר, אתה מבקש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ההסתייגות הבאה </w:t>
      </w:r>
      <w:r w:rsidR="00374753">
        <w:rPr>
          <w:rtl/>
        </w:rPr>
        <w:t>–</w:t>
      </w:r>
      <w:r w:rsidRPr="00784950">
        <w:rPr>
          <w:rtl/>
        </w:rPr>
        <w:t xml:space="preserve"> של חבר הכנסת מוסי 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קרה? זה עד שהסיעה תבוא?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>פז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נמצא</w:t>
      </w:r>
      <w:r w:rsidR="00374753">
        <w:rPr>
          <w:rtl/>
        </w:rPr>
        <w:t xml:space="preserve"> </w:t>
      </w:r>
      <w:r w:rsidRPr="00784950">
        <w:rPr>
          <w:rtl/>
        </w:rPr>
        <w:t>באולם.</w:t>
      </w:r>
      <w:r w:rsidR="00374753">
        <w:rPr>
          <w:rtl/>
        </w:rPr>
        <w:t xml:space="preserve"> </w:t>
      </w:r>
      <w:r w:rsidRPr="00784950">
        <w:rPr>
          <w:rtl/>
        </w:rPr>
        <w:t>לחלופין</w:t>
      </w:r>
      <w:r w:rsidR="00374753">
        <w:rPr>
          <w:rtl/>
        </w:rPr>
        <w:t xml:space="preserve"> –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 לא נמצא כאן.</w:t>
      </w:r>
      <w:r w:rsidR="00374753">
        <w:rPr>
          <w:rtl/>
        </w:rPr>
        <w:t xml:space="preserve"> </w:t>
      </w:r>
      <w:r w:rsidRPr="00784950">
        <w:rPr>
          <w:rtl/>
        </w:rPr>
        <w:t>לחלופין</w:t>
      </w:r>
      <w:r w:rsidR="00374753">
        <w:rPr>
          <w:rtl/>
        </w:rPr>
        <w:t xml:space="preserve"> –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>פז לא נמצא כאן.</w:t>
      </w:r>
      <w:r w:rsidR="00374753">
        <w:rPr>
          <w:rtl/>
        </w:rPr>
        <w:t xml:space="preserve"> </w:t>
      </w:r>
      <w:r w:rsidRPr="00784950">
        <w:rPr>
          <w:rtl/>
        </w:rPr>
        <w:t>עמוד 9. חבר הכנסת מוסי רז מסיר, מסתמא.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3(6)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3(7)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3(8)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3(9) </w:t>
      </w:r>
      <w:r w:rsidR="00374753">
        <w:rPr>
          <w:rtl/>
        </w:rPr>
        <w:t>–</w:t>
      </w:r>
      <w:r w:rsidRPr="00784950">
        <w:rPr>
          <w:rtl/>
        </w:rPr>
        <w:t xml:space="preserve"> קבוצת</w:t>
      </w:r>
      <w:r w:rsidR="00374753">
        <w:rPr>
          <w:rtl/>
        </w:rPr>
        <w:t xml:space="preserve"> </w:t>
      </w:r>
      <w:r w:rsidRPr="00784950">
        <w:rPr>
          <w:rtl/>
        </w:rPr>
        <w:t>גשר.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לוי?</w:t>
      </w:r>
      <w:r w:rsidR="00374753">
        <w:rPr>
          <w:rtl/>
        </w:rPr>
        <w:t xml:space="preserve"> </w:t>
      </w:r>
      <w:r w:rsidRPr="00784950">
        <w:rPr>
          <w:rtl/>
        </w:rPr>
        <w:t>מסיר.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איננו באולם. ההסתייגות</w:t>
      </w:r>
      <w:r w:rsidR="00374753">
        <w:rPr>
          <w:rtl/>
        </w:rPr>
        <w:t xml:space="preserve"> </w:t>
      </w:r>
      <w:r w:rsidRPr="00784950">
        <w:rPr>
          <w:rtl/>
        </w:rPr>
        <w:t>הוסרה</w:t>
      </w:r>
      <w:r w:rsidR="00374753">
        <w:rPr>
          <w:rtl/>
        </w:rPr>
        <w:t xml:space="preserve"> </w:t>
      </w:r>
      <w:r w:rsidRPr="00784950">
        <w:rPr>
          <w:rtl/>
        </w:rPr>
        <w:t>בשמו.</w:t>
      </w:r>
      <w:r w:rsidR="00374753">
        <w:rPr>
          <w:rtl/>
        </w:rPr>
        <w:t xml:space="preserve"> </w:t>
      </w:r>
      <w:r w:rsidRPr="00784950">
        <w:rPr>
          <w:rtl/>
        </w:rPr>
        <w:t>חבר הכנסת בייגה שוחט לא נמצא.</w:t>
      </w:r>
      <w:r w:rsidR="00374753">
        <w:rPr>
          <w:rtl/>
        </w:rPr>
        <w:t xml:space="preserve"> </w:t>
      </w:r>
      <w:r w:rsidRPr="00784950">
        <w:rPr>
          <w:rtl/>
        </w:rPr>
        <w:t>קבוצת וילן לא פה.</w:t>
      </w:r>
      <w:r w:rsidR="00374753">
        <w:rPr>
          <w:rtl/>
        </w:rPr>
        <w:t xml:space="preserve"> </w:t>
      </w:r>
      <w:r w:rsidRPr="00784950">
        <w:rPr>
          <w:rtl/>
        </w:rPr>
        <w:t>קבוצת לנגנטל,</w:t>
      </w:r>
      <w:r w:rsidR="00374753">
        <w:rPr>
          <w:rtl/>
        </w:rPr>
        <w:t xml:space="preserve"> </w:t>
      </w:r>
      <w:r w:rsidRPr="00784950">
        <w:rPr>
          <w:rtl/>
        </w:rPr>
        <w:t>אני מסיר בשמה. מיכאל קליינר? משה גפני איננו נוכח.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3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שנייה כהצעת הוועדה. ניתן</w:t>
      </w:r>
      <w:r w:rsidR="00374753">
        <w:rPr>
          <w:rtl/>
        </w:rPr>
        <w:t xml:space="preserve"> </w:t>
      </w:r>
      <w:r w:rsidRPr="00784950">
        <w:rPr>
          <w:rtl/>
        </w:rPr>
        <w:t>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3,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23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3,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23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חמישה</w:t>
      </w:r>
      <w:r w:rsidR="00374753">
        <w:rPr>
          <w:rtl/>
        </w:rPr>
        <w:t xml:space="preserve"> </w:t>
      </w:r>
      <w:r w:rsidRPr="00784950">
        <w:rPr>
          <w:rtl/>
        </w:rPr>
        <w:t>נגד, ללא נמנעים.</w:t>
      </w:r>
      <w:r w:rsidR="00374753">
        <w:rPr>
          <w:rtl/>
        </w:rPr>
        <w:t xml:space="preserve"> </w:t>
      </w:r>
      <w:r w:rsidRPr="00784950">
        <w:rPr>
          <w:rtl/>
        </w:rPr>
        <w:t>אם כן, סעיף 3 נתקבל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לרישא של עמוד 10.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4 </w:t>
      </w:r>
      <w:r w:rsidR="00374753">
        <w:rPr>
          <w:rtl/>
        </w:rPr>
        <w:t>–</w:t>
      </w:r>
      <w:r w:rsidRPr="00784950">
        <w:rPr>
          <w:rtl/>
        </w:rPr>
        <w:t xml:space="preserve"> קבוצת לנגנטל. קבוצת וילן מבקשת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ענת מאור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שמית.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הצבעה אישית על סעיף 4.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להתחיל?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להתחיל.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רגע.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ריבלין,</w:t>
      </w:r>
      <w:r w:rsidR="00374753">
        <w:rPr>
          <w:rtl/>
        </w:rPr>
        <w:t xml:space="preserve"> </w:t>
      </w:r>
      <w:r w:rsidRPr="00784950">
        <w:rPr>
          <w:rtl/>
        </w:rPr>
        <w:t>כמה</w:t>
      </w:r>
      <w:r w:rsidR="00374753">
        <w:rPr>
          <w:rtl/>
        </w:rPr>
        <w:t xml:space="preserve"> </w:t>
      </w:r>
      <w:r w:rsidRPr="00784950">
        <w:rPr>
          <w:rtl/>
        </w:rPr>
        <w:t>טרחת</w:t>
      </w:r>
      <w:r w:rsidR="00374753">
        <w:rPr>
          <w:rtl/>
        </w:rPr>
        <w:t xml:space="preserve"> </w:t>
      </w:r>
      <w:r w:rsidRPr="00784950">
        <w:rPr>
          <w:rtl/>
        </w:rPr>
        <w:t>להגיע למקום הזה. אתה רוצה לקחת את חברת</w:t>
      </w:r>
      <w:r w:rsidR="00374753">
        <w:rPr>
          <w:rtl/>
        </w:rPr>
        <w:t xml:space="preserve"> </w:t>
      </w:r>
      <w:r w:rsidRPr="00784950">
        <w:rPr>
          <w:rtl/>
        </w:rPr>
        <w:t>הכנסת גלאון אתך?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להישאר במקום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בטוח</w:t>
      </w:r>
      <w:r w:rsidR="00374753">
        <w:rPr>
          <w:rtl/>
        </w:rPr>
        <w:t xml:space="preserve"> </w:t>
      </w:r>
      <w:r w:rsidRPr="00784950">
        <w:rPr>
          <w:rtl/>
        </w:rPr>
        <w:t>שאתה</w:t>
      </w:r>
      <w:r w:rsidR="00374753">
        <w:rPr>
          <w:rtl/>
        </w:rPr>
        <w:t xml:space="preserve"> </w:t>
      </w:r>
      <w:r w:rsidRPr="00784950">
        <w:rPr>
          <w:rtl/>
        </w:rPr>
        <w:t>עושה את זה במקום הנכון ועם האדם הנכון. מכל מקום, אני</w:t>
      </w:r>
      <w:r w:rsidR="00374753">
        <w:rPr>
          <w:rtl/>
        </w:rPr>
        <w:t xml:space="preserve"> </w:t>
      </w:r>
      <w:r w:rsidRPr="00784950">
        <w:rPr>
          <w:rtl/>
        </w:rPr>
        <w:t>מבקש שאדוני ישב ולא יפריע להצבעה.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איתן 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הוא לא במקומו.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 לא יכולה להצביע משם.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לא?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לא. מהמקום. היושב</w:t>
      </w:r>
      <w:r w:rsidR="00374753">
        <w:rPr>
          <w:rtl/>
        </w:rPr>
        <w:t>-</w:t>
      </w:r>
      <w:r w:rsidRPr="00784950">
        <w:rPr>
          <w:rtl/>
        </w:rPr>
        <w:t>ראש קובע את הסדר. אי</w:t>
      </w:r>
      <w:r w:rsidR="00374753">
        <w:rPr>
          <w:rtl/>
        </w:rPr>
        <w:t>-</w:t>
      </w:r>
      <w:r w:rsidRPr="00784950">
        <w:rPr>
          <w:rtl/>
        </w:rPr>
        <w:t>אפשר, תרחמו על המזכירים.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זהבה גלאון לא מצביעה, לא נוכחת.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אוהד מראני, כבר נבחרת לכנסת? אורי שני, גם אתה עדיין לא נבחרת, נכון?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חוזר.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מישהו שלא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37</w:t>
      </w:r>
      <w:r w:rsidR="00374753">
        <w:rPr>
          <w:rtl/>
        </w:rPr>
        <w:t xml:space="preserve"> </w:t>
      </w:r>
      <w:r w:rsidRPr="00784950">
        <w:rPr>
          <w:rtl/>
        </w:rPr>
        <w:t>נגד ההסתייגות, 13 בעדה. הסתייגות זו 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פריצקי </w:t>
      </w:r>
      <w:r w:rsidR="00374753">
        <w:rPr>
          <w:rtl/>
        </w:rPr>
        <w:t>–</w:t>
      </w:r>
      <w:r w:rsidRPr="00784950">
        <w:rPr>
          <w:rtl/>
        </w:rPr>
        <w:t xml:space="preserve"> אין כאן אף אחד מקבוצת פריצקי. לכן לא נצביע על הסתייגותה.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חברים וחברות, נצביע על סעיף 4, בקריאה שנייה, כהצעת הוועדה, בהצבעה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אלקטרונית. ניתן להצביע.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4,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30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4,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עשרה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ללא נמנעים.</w:t>
      </w:r>
      <w:r w:rsidR="00374753">
        <w:rPr>
          <w:rtl/>
        </w:rPr>
        <w:t xml:space="preserve"> </w:t>
      </w:r>
      <w:r w:rsidRPr="00784950">
        <w:rPr>
          <w:rtl/>
        </w:rPr>
        <w:t>אם כן, סעיף 4 נתקבל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לפרק</w:t>
      </w:r>
      <w:r w:rsidR="00374753">
        <w:rPr>
          <w:rtl/>
        </w:rPr>
        <w:t xml:space="preserve"> </w:t>
      </w:r>
      <w:r w:rsidRPr="00784950">
        <w:rPr>
          <w:rtl/>
        </w:rPr>
        <w:t>ג':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גמלאות לעובדי מדינה </w:t>
      </w:r>
      <w:r w:rsidR="00374753">
        <w:rPr>
          <w:rtl/>
        </w:rPr>
        <w:t>–</w:t>
      </w:r>
      <w:r w:rsidRPr="00784950">
        <w:rPr>
          <w:rtl/>
        </w:rPr>
        <w:t xml:space="preserve"> מעבר לפנסיה צוברת, סעיף 5.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עמיר פרץ </w:t>
      </w:r>
      <w:r w:rsidR="00374753">
        <w:rPr>
          <w:rtl/>
        </w:rPr>
        <w:t>–</w:t>
      </w:r>
      <w:r w:rsidRPr="00784950">
        <w:rPr>
          <w:rtl/>
        </w:rPr>
        <w:t xml:space="preserve"> לא נמצא, לכן הסתייגותו לא תוצבע; 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לא נמצא,</w:t>
      </w:r>
      <w:r w:rsidR="00374753">
        <w:rPr>
          <w:rtl/>
        </w:rPr>
        <w:t xml:space="preserve"> </w:t>
      </w:r>
      <w:r w:rsidRPr="00784950">
        <w:rPr>
          <w:rtl/>
        </w:rPr>
        <w:t>לכן לא תוצבע. קבוצת ברכה, רוצים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עבד</w:t>
      </w:r>
      <w:r>
        <w:rPr>
          <w:rtl/>
        </w:rPr>
        <w:t>-</w:t>
      </w:r>
      <w:r w:rsidRPr="00374753">
        <w:rPr>
          <w:rtl/>
        </w:rPr>
        <w:t>אלמאלכ דהאמשה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 מסירים? מי מדבר בשמי?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תמר, הוסר?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דהאמשה אמר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הוסר. 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קבוצת גשר </w:t>
      </w:r>
      <w:r w:rsidR="00374753">
        <w:rPr>
          <w:rtl/>
        </w:rPr>
        <w:t>–</w:t>
      </w:r>
      <w:r w:rsidRPr="00784950">
        <w:rPr>
          <w:rtl/>
        </w:rPr>
        <w:t xml:space="preserve"> חבר הכנסת דוד לוי?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לא יכול לקבוע איזו הצבעה. הצבעה שמית?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אם כן, הסתייגות בעמוד 11, קבוצת גשר. 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שייך.</w:t>
      </w:r>
      <w:r w:rsidR="00374753">
        <w:rPr>
          <w:rtl/>
        </w:rPr>
        <w:t xml:space="preserve"> </w:t>
      </w:r>
      <w:r w:rsidRPr="00784950">
        <w:rPr>
          <w:rtl/>
        </w:rPr>
        <w:t>20</w:t>
      </w:r>
      <w:r w:rsidR="00374753">
        <w:rPr>
          <w:rtl/>
        </w:rPr>
        <w:t xml:space="preserve"> </w:t>
      </w:r>
      <w:r w:rsidRPr="00784950">
        <w:rPr>
          <w:rtl/>
        </w:rPr>
        <w:t>מהחותמים</w:t>
      </w:r>
      <w:r w:rsidR="00374753">
        <w:rPr>
          <w:rtl/>
        </w:rPr>
        <w:t xml:space="preserve"> </w:t>
      </w:r>
      <w:r w:rsidRPr="00784950">
        <w:rPr>
          <w:rtl/>
        </w:rPr>
        <w:t>יכולים לבקש על כל אחת מההסתייגויות, לא רק על</w:t>
      </w:r>
      <w:r w:rsidR="00374753">
        <w:rPr>
          <w:rtl/>
        </w:rPr>
        <w:t xml:space="preserve"> </w:t>
      </w:r>
      <w:r w:rsidRPr="00784950">
        <w:rPr>
          <w:rtl/>
        </w:rPr>
        <w:t>ההסתייגויות שלהם.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הם לא ביקשו.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ביקשו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ההסתייגויות.</w:t>
      </w:r>
      <w:r w:rsidR="00374753">
        <w:rPr>
          <w:rtl/>
        </w:rPr>
        <w:t xml:space="preserve"> </w:t>
      </w:r>
      <w:r w:rsidRPr="00784950">
        <w:rPr>
          <w:rtl/>
        </w:rPr>
        <w:t>השר שלום, הם ביקשו, על כל ההסתייגויות שתהיה</w:t>
      </w:r>
      <w:r w:rsidR="00374753">
        <w:rPr>
          <w:rtl/>
        </w:rPr>
        <w:t xml:space="preserve"> </w:t>
      </w:r>
      <w:r w:rsidRPr="00784950">
        <w:rPr>
          <w:rtl/>
        </w:rPr>
        <w:t>עליהן הצעה, להצביע בהצבעה אישית. אם הוא מסיר את הצעתו, אין הצבעה. אם הוא משאיר</w:t>
      </w:r>
      <w:r w:rsidR="00374753">
        <w:rPr>
          <w:rtl/>
        </w:rPr>
        <w:t xml:space="preserve"> </w:t>
      </w:r>
      <w:r w:rsidRPr="00784950">
        <w:rPr>
          <w:rtl/>
        </w:rPr>
        <w:t>אותה, היא אישית.</w:t>
      </w:r>
      <w:r w:rsidR="00374753">
        <w:rPr>
          <w:rtl/>
        </w:rPr>
        <w:t xml:space="preserve"> </w:t>
      </w:r>
      <w:r w:rsidRPr="00784950">
        <w:rPr>
          <w:rtl/>
        </w:rPr>
        <w:t>אתה רוצה להצביע, חבר הכנסת לוי?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משאיר.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משאיר.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נצביע, עמוד 11, הסתייגות קבוצת גשר בהצבעה אישית.</w:t>
      </w:r>
      <w:r w:rsidR="00374753">
        <w:rPr>
          <w:rtl/>
        </w:rPr>
        <w:t xml:space="preserve"> </w:t>
      </w:r>
      <w:r w:rsidRPr="00784950">
        <w:rPr>
          <w:rtl/>
        </w:rPr>
        <w:t>בבקשה, המזכירים.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 תמה ההצבעה.</w:t>
      </w:r>
      <w:r w:rsidR="00374753">
        <w:rPr>
          <w:rtl/>
        </w:rPr>
        <w:t xml:space="preserve"> </w:t>
      </w:r>
      <w:r w:rsidRPr="00784950">
        <w:rPr>
          <w:rtl/>
        </w:rPr>
        <w:t>38 חברים התנגדו להצעה של גשר, 14 בעדה. לכן היא 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אנחנו נעבור לנושא הבא: קבוצת לנגנטל </w:t>
      </w:r>
      <w:r w:rsidR="00374753">
        <w:rPr>
          <w:rtl/>
        </w:rPr>
        <w:t>–</w:t>
      </w:r>
      <w:r w:rsidRPr="00784950">
        <w:rPr>
          <w:rtl/>
        </w:rPr>
        <w:t xml:space="preserve"> מסירים. קבוצת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 אם כן, נעבור להצבעה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רגע.</w:t>
      </w:r>
      <w:r w:rsidR="00374753">
        <w:rPr>
          <w:rtl/>
        </w:rPr>
        <w:t xml:space="preserve"> </w:t>
      </w:r>
      <w:r w:rsidRPr="00784950">
        <w:rPr>
          <w:rtl/>
        </w:rPr>
        <w:t>אדוני ראש הממשלה, אי</w:t>
      </w:r>
      <w:r w:rsidR="00374753">
        <w:rPr>
          <w:rtl/>
        </w:rPr>
        <w:t>-</w:t>
      </w:r>
      <w:r w:rsidRPr="00784950">
        <w:rPr>
          <w:rtl/>
        </w:rPr>
        <w:t>אפשר לנהל כך הצבעה. רובי, קחו את כל הקבוצה</w:t>
      </w:r>
      <w:r w:rsidR="00374753">
        <w:rPr>
          <w:rtl/>
        </w:rPr>
        <w:t xml:space="preserve"> </w:t>
      </w:r>
      <w:r w:rsidRPr="00784950">
        <w:rPr>
          <w:rtl/>
        </w:rPr>
        <w:t>ותנהלו את העניינים האלה בחוץ. אנחנו באמצע 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לדעת מי לא הצביע.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37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</w:t>
      </w:r>
      <w:r w:rsidRPr="00784950">
        <w:rPr>
          <w:rtl/>
        </w:rPr>
        <w:t>ההסתייגות, 12 בעדה,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עמיר פרץ לא נמצא. אברהם הירשזון, אתה רוצה להצביע על ההצעה שלך,</w:t>
      </w:r>
      <w:r w:rsidR="00374753">
        <w:rPr>
          <w:rtl/>
        </w:rPr>
        <w:t xml:space="preserve"> </w:t>
      </w:r>
      <w:r w:rsidRPr="00784950">
        <w:rPr>
          <w:rtl/>
        </w:rPr>
        <w:t>או שאתה מסיר אותה?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 את כל הסתייגויותי.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עם ההסתייגות של קבוצת בשארה?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נצביע, בשמחה.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הסתייגות קבוצת בשארה, בעמוד 11. הצבעה אישית,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עדיין 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תמה ההצבעה. 37 נגד ההסתייגות, 12 בעדה,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יוסי כץ, אתה רוצה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יוסי כץ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מסיר. זה מלוח התיקונים מס' 1, שימו לב </w:t>
      </w:r>
      <w:r w:rsidR="00374753">
        <w:rPr>
          <w:rtl/>
        </w:rPr>
        <w:t>–</w:t>
      </w:r>
      <w:r w:rsidRPr="00784950">
        <w:rPr>
          <w:rtl/>
        </w:rPr>
        <w:t xml:space="preserve"> הוסרה.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נצביע על סעיף 5. חברי הכנסת, הצבעה אלקטרונית. חבר הכנסת צבי הנדל,</w:t>
      </w:r>
      <w:r w:rsidR="00374753">
        <w:rPr>
          <w:rtl/>
        </w:rPr>
        <w:t xml:space="preserve"> </w:t>
      </w:r>
      <w:r w:rsidRPr="00784950">
        <w:rPr>
          <w:rtl/>
        </w:rPr>
        <w:t>אתה מפריע לשר.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יש עוד הסתייגויות בעמוד הבא, בעמוד 12.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ברכה. סליחה, עוד אין הצבעה, טעיתי. קבוצת ברכה, רוצים להצביע</w:t>
      </w:r>
      <w:r w:rsidR="00374753">
        <w:rPr>
          <w:rtl/>
        </w:rPr>
        <w:t xml:space="preserve"> </w:t>
      </w:r>
      <w:r w:rsidRPr="00784950">
        <w:rPr>
          <w:rtl/>
        </w:rPr>
        <w:t>שמית?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 ודאי.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ודאי, אין ספק. אם כן, אנחנו נצביע הצבעה אישית על הצעת קבוצת ברכה ברישא של</w:t>
      </w:r>
      <w:r w:rsidR="00374753">
        <w:rPr>
          <w:rtl/>
        </w:rPr>
        <w:t xml:space="preserve"> </w:t>
      </w:r>
      <w:r w:rsidRPr="00784950">
        <w:rPr>
          <w:rtl/>
        </w:rPr>
        <w:t>עמוד 12. המזכירים,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אברהם בורג אינו במקומו.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עדיין 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בהצבעה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של קבוצת ברכה לסעיף 5(3) התוצאה היא כדלקמן: 38 נגד,</w:t>
      </w:r>
      <w:r w:rsidR="00374753">
        <w:rPr>
          <w:rtl/>
        </w:rPr>
        <w:t xml:space="preserve"> </w:t>
      </w:r>
      <w:r w:rsidRPr="00784950">
        <w:rPr>
          <w:rtl/>
        </w:rPr>
        <w:t>שמונה בעד. על כן,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עמיר פרץ, האם להצביע על ההסתייגות שלך לסעיף 5(3)?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אבל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אתה לא יכול.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אי</w:t>
      </w:r>
      <w:r w:rsidR="00374753">
        <w:rPr>
          <w:rtl/>
        </w:rPr>
        <w:t>-</w:t>
      </w:r>
      <w:r w:rsidRPr="00784950">
        <w:rPr>
          <w:rtl/>
        </w:rPr>
        <w:t>אפשר. הם ביקשו להצביע אישית על כל ההצבעות. מי הנציג של הקבוצה?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הצבעה שמית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יכולים לבקש. כך קבע היושב</w:t>
      </w:r>
      <w:r w:rsidR="00374753">
        <w:rPr>
          <w:rtl/>
        </w:rPr>
        <w:t>-</w:t>
      </w:r>
      <w:r w:rsidRPr="00784950">
        <w:rPr>
          <w:rtl/>
        </w:rPr>
        <w:t>ראש לפני. אז אולי אדוני יסיר את 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ר' מלול: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המזכיר. הצבעה אישית על הסתייגותו של חבר הכנסת עמיר פרץ.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נמנעת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בעד ההסתייגויות ונגד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מי לא השתתף בהצבעה? </w:t>
      </w:r>
      <w:r w:rsidR="00374753">
        <w:rPr>
          <w:rtl/>
        </w:rPr>
        <w:t>–</w:t>
      </w:r>
      <w:r w:rsidRPr="00784950">
        <w:rPr>
          <w:rtl/>
        </w:rPr>
        <w:t xml:space="preserve">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אחד לא השתתף בהצבעה. אברהם הירשזון?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עוד מישהו שלא השתתף בהצבעה?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 ההצבעה.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האם אפשר לבקש הפסקה?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לבקש אפשר הכול. אבל 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ש"ס לא רגילה לקבל תשובות כאלה.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31</w:t>
      </w:r>
      <w:r w:rsidR="00374753">
        <w:rPr>
          <w:rtl/>
        </w:rPr>
        <w:t xml:space="preserve"> </w:t>
      </w:r>
      <w:r w:rsidRPr="00784950">
        <w:rPr>
          <w:rtl/>
        </w:rPr>
        <w:t>נגד ההסתייגות, שישה בעד ההסתייגות. אם כן, הסתייגותו של עמיר פרץ לסעיף</w:t>
      </w:r>
      <w:r w:rsidR="00374753">
        <w:rPr>
          <w:rtl/>
        </w:rPr>
        <w:t xml:space="preserve"> </w:t>
      </w:r>
      <w:r w:rsidRPr="00784950">
        <w:rPr>
          <w:rtl/>
        </w:rPr>
        <w:t>זה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אברהם הירשזון לא נמצא באולם, אבל הוא מסיר.</w:t>
      </w:r>
      <w:r w:rsidR="00374753">
        <w:rPr>
          <w:rtl/>
        </w:rPr>
        <w:t xml:space="preserve"> </w:t>
      </w:r>
      <w:r w:rsidRPr="00784950">
        <w:rPr>
          <w:rtl/>
        </w:rPr>
        <w:t>עמיר פרץ, האם אתה רוצה להצביע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האחרונה, 5(4)?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5 בהצבעה אלקטרונית, כהצעת הוועדה, בקריאה</w:t>
      </w:r>
      <w:r w:rsidR="00374753">
        <w:rPr>
          <w:rtl/>
        </w:rPr>
        <w:t xml:space="preserve"> </w:t>
      </w:r>
      <w:r w:rsidRPr="00784950">
        <w:rPr>
          <w:rtl/>
        </w:rPr>
        <w:t>שנייה.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5,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23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5,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23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שישה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ללא נמנעים.</w:t>
      </w:r>
      <w:r w:rsidR="00374753">
        <w:rPr>
          <w:rtl/>
        </w:rPr>
        <w:t xml:space="preserve"> </w:t>
      </w:r>
      <w:r w:rsidRPr="00784950">
        <w:rPr>
          <w:rtl/>
        </w:rPr>
        <w:t>אם כן, סעיף 5 נתקבל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6</w:t>
      </w:r>
      <w:r w:rsidR="00374753">
        <w:rPr>
          <w:rtl/>
        </w:rPr>
        <w:t xml:space="preserve"> </w:t>
      </w:r>
      <w:r w:rsidRPr="00784950">
        <w:rPr>
          <w:rtl/>
        </w:rPr>
        <w:t>בפרק</w:t>
      </w:r>
      <w:r w:rsidR="00374753">
        <w:rPr>
          <w:rtl/>
        </w:rPr>
        <w:t xml:space="preserve"> </w:t>
      </w:r>
      <w:r w:rsidRPr="00784950">
        <w:rPr>
          <w:rtl/>
        </w:rPr>
        <w:t>ד', רישא של עמוד 13. לסעיף 6(1) הסתייגות של</w:t>
      </w:r>
      <w:r w:rsidR="00374753">
        <w:rPr>
          <w:rtl/>
        </w:rPr>
        <w:t xml:space="preserve"> </w:t>
      </w:r>
      <w:r w:rsidRPr="00784950">
        <w:rPr>
          <w:rtl/>
        </w:rPr>
        <w:t>קבוצת ברכה, קבוצת וילן ואחרים. האם אתם רוצים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אישית, בבקשה. איזו הפתעה.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תמה ההצבעה.</w:t>
      </w:r>
      <w:r w:rsidR="00374753">
        <w:rPr>
          <w:rtl/>
        </w:rPr>
        <w:t xml:space="preserve"> </w:t>
      </w:r>
      <w:r w:rsidRPr="00784950">
        <w:rPr>
          <w:rtl/>
        </w:rPr>
        <w:t>34 נגד, ארבעה בעד. אם כן, הסתייגות זו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להסתייגות הבאה </w:t>
      </w:r>
      <w:r w:rsidR="00374753">
        <w:rPr>
          <w:rtl/>
        </w:rPr>
        <w:t>–</w:t>
      </w:r>
      <w:r w:rsidRPr="00784950">
        <w:rPr>
          <w:rtl/>
        </w:rPr>
        <w:t xml:space="preserve"> קבוצת לנגנטל, קבוצת וילן וחבר הכנסת מיכאל קליינר.</w:t>
      </w:r>
      <w:r w:rsidR="00374753">
        <w:rPr>
          <w:rtl/>
        </w:rPr>
        <w:t xml:space="preserve"> </w:t>
      </w:r>
      <w:r w:rsidRPr="00784950">
        <w:rPr>
          <w:rtl/>
        </w:rPr>
        <w:t>מוסי רז, אפשר להסיר?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6(2)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קבוצת ברכה, קבוצת וילן וחברי הכנסת חיים כץ, עמיר פרץ, יחיאל</w:t>
      </w:r>
      <w:r w:rsidR="00374753">
        <w:rPr>
          <w:rtl/>
        </w:rPr>
        <w:t xml:space="preserve"> </w:t>
      </w:r>
      <w:r w:rsidRPr="00784950">
        <w:rPr>
          <w:rtl/>
        </w:rPr>
        <w:t>לסרי, איתן כבל ויגאל ביבי. האם ניתן להסיר?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כאלה שלא הצביעו?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תמה ההצבעה.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</w:t>
      </w:r>
      <w:r w:rsidR="00374753">
        <w:rPr>
          <w:rtl/>
        </w:rPr>
        <w:t xml:space="preserve"> </w:t>
      </w:r>
      <w:r w:rsidRPr="00784950">
        <w:rPr>
          <w:rtl/>
        </w:rPr>
        <w:t>סויסה,</w:t>
      </w:r>
      <w:r w:rsidR="00374753">
        <w:rPr>
          <w:rtl/>
        </w:rPr>
        <w:t xml:space="preserve"> </w:t>
      </w:r>
      <w:r w:rsidRPr="00784950">
        <w:rPr>
          <w:rtl/>
        </w:rPr>
        <w:t>לעולם</w:t>
      </w:r>
      <w:r w:rsidR="00374753">
        <w:rPr>
          <w:rtl/>
        </w:rPr>
        <w:t xml:space="preserve"> </w:t>
      </w:r>
      <w:r w:rsidRPr="00784950">
        <w:rPr>
          <w:rtl/>
        </w:rPr>
        <w:t>אל</w:t>
      </w:r>
      <w:r w:rsidR="00374753">
        <w:rPr>
          <w:rtl/>
        </w:rPr>
        <w:t xml:space="preserve"> </w:t>
      </w:r>
      <w:r w:rsidRPr="00784950">
        <w:rPr>
          <w:rtl/>
        </w:rPr>
        <w:t>תנסה לשנות את כללי המשחק כשאתה רוב, שמא תיזקק להם</w:t>
      </w:r>
      <w:r w:rsidR="00374753">
        <w:rPr>
          <w:rtl/>
        </w:rPr>
        <w:t xml:space="preserve"> </w:t>
      </w:r>
      <w:r w:rsidRPr="00784950">
        <w:rPr>
          <w:rtl/>
        </w:rPr>
        <w:t>כשאתה</w:t>
      </w:r>
      <w:r w:rsidR="00374753">
        <w:rPr>
          <w:rtl/>
        </w:rPr>
        <w:t xml:space="preserve"> </w:t>
      </w:r>
      <w:r w:rsidRPr="00784950">
        <w:rPr>
          <w:rtl/>
        </w:rPr>
        <w:t>מיעוט.</w:t>
      </w:r>
      <w:r w:rsidR="00374753">
        <w:rPr>
          <w:rtl/>
        </w:rPr>
        <w:t xml:space="preserve"> </w:t>
      </w:r>
      <w:r w:rsidRPr="00784950">
        <w:rPr>
          <w:rtl/>
        </w:rPr>
        <w:t>דבר</w:t>
      </w:r>
      <w:r w:rsidR="00374753">
        <w:rPr>
          <w:rtl/>
        </w:rPr>
        <w:t xml:space="preserve"> </w:t>
      </w:r>
      <w:r w:rsidRPr="00784950">
        <w:rPr>
          <w:rtl/>
        </w:rPr>
        <w:t>שני, בסופו של התהליך הזה הרוב יישאר עם המיליארדים והמיעוט</w:t>
      </w:r>
      <w:r w:rsidR="00374753">
        <w:rPr>
          <w:rtl/>
        </w:rPr>
        <w:t xml:space="preserve"> </w:t>
      </w:r>
      <w:r w:rsidRPr="00784950">
        <w:rPr>
          <w:rtl/>
        </w:rPr>
        <w:t>יישאר</w:t>
      </w:r>
      <w:r w:rsidR="00374753">
        <w:rPr>
          <w:rtl/>
        </w:rPr>
        <w:t xml:space="preserve"> </w:t>
      </w:r>
      <w:r w:rsidRPr="00784950">
        <w:rPr>
          <w:rtl/>
        </w:rPr>
        <w:t>רק עם זעקתו.</w:t>
      </w:r>
      <w:r w:rsidR="00374753">
        <w:rPr>
          <w:rtl/>
        </w:rPr>
        <w:t xml:space="preserve"> </w:t>
      </w:r>
      <w:r w:rsidRPr="00784950">
        <w:rPr>
          <w:rtl/>
        </w:rPr>
        <w:t>אל תשלול ממנו אפילו את זה. זה האיזון, אז עוד כמה שעות, מה</w:t>
      </w:r>
      <w:r w:rsidR="00374753">
        <w:rPr>
          <w:rtl/>
        </w:rPr>
        <w:t xml:space="preserve"> </w:t>
      </w:r>
      <w:r w:rsidRPr="00784950">
        <w:rPr>
          <w:rtl/>
        </w:rPr>
        <w:t>קרה? עד 31 בדצמבר כנראה כבר נעביר את התקציב.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33 נגד ההסתייגות, שמונה בעדה. אם כן, היא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עמיר פרץ לא נמצא. יחיאל לסרי מבקש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חבר הכנסת אברהם הירשזון,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הירשזון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 עד הסוף.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אם כן, הסרנו את ההסתייגות 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ברכה לא נמצאת, חיים כץ לא כאן, לסרי מסיר, נעמי חזן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בשם</w:t>
      </w:r>
      <w:r w:rsidR="00374753">
        <w:rPr>
          <w:rtl/>
        </w:rPr>
        <w:t xml:space="preserve"> </w:t>
      </w:r>
      <w:r w:rsidRPr="00784950">
        <w:rPr>
          <w:rtl/>
        </w:rPr>
        <w:t>סיעת</w:t>
      </w:r>
      <w:r w:rsidR="00374753">
        <w:rPr>
          <w:rtl/>
        </w:rPr>
        <w:t xml:space="preserve"> </w:t>
      </w:r>
      <w:r w:rsidRPr="00784950">
        <w:rPr>
          <w:rtl/>
        </w:rPr>
        <w:t>מרצ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להסיר את ההצבעות האישיות ויכולים לעבור להצבעות</w:t>
      </w:r>
      <w:r w:rsidR="00374753">
        <w:rPr>
          <w:rtl/>
        </w:rPr>
        <w:t xml:space="preserve"> </w:t>
      </w:r>
      <w:r w:rsidRPr="00784950">
        <w:rPr>
          <w:rtl/>
        </w:rPr>
        <w:t>רגילות.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רוצה לשמוע את זה מיושבת</w:t>
      </w:r>
      <w:r w:rsidR="00374753">
        <w:rPr>
          <w:rtl/>
        </w:rPr>
        <w:t>-</w:t>
      </w:r>
      <w:r w:rsidRPr="00784950">
        <w:rPr>
          <w:rtl/>
        </w:rPr>
        <w:t>ראש הסיעה. אתם לוקחים חזרה את הדפים שלכם?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צריך לצלצל.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לצלצל. אנחנו עוברים להצבעות בשיטה רגילה.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גלאון, את רוצה לחשוף את כל הסכמייך?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מבקשת</w:t>
      </w:r>
      <w:r w:rsidR="00374753">
        <w:rPr>
          <w:rtl/>
        </w:rPr>
        <w:t xml:space="preserve"> </w:t>
      </w:r>
      <w:r w:rsidRPr="00784950">
        <w:rPr>
          <w:rtl/>
        </w:rPr>
        <w:t>להודיע למליאה, שראש הממשלה נענה לבקשת סיעת</w:t>
      </w:r>
      <w:r w:rsidR="00374753">
        <w:rPr>
          <w:rtl/>
        </w:rPr>
        <w:t xml:space="preserve"> </w:t>
      </w:r>
      <w:r w:rsidRPr="00784950">
        <w:rPr>
          <w:rtl/>
        </w:rPr>
        <w:t>מרצ.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תן לה לסיים את דבריה, השר ריבלין. תרצה, תגיד את דבריך.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זהבה גלאון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ההידברות הסתיימה, ולפיכך אנחנו חוזרים להצבעה אלקטרונית. אנחנו נבקש הצבעה</w:t>
      </w:r>
      <w:r w:rsidR="00374753">
        <w:rPr>
          <w:rtl/>
        </w:rPr>
        <w:t xml:space="preserve"> </w:t>
      </w:r>
      <w:r w:rsidRPr="00784950">
        <w:rPr>
          <w:rtl/>
        </w:rPr>
        <w:t>אישית רק בהסתייגויות ספציפיות מאוד, באופן ענייני. אנחנו נגיד את זה כשנגיע לשם.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השר ריבלין,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אני מברך את סיעת מרצ שחזרה להצבעות. ראש הממשלה לא נענה</w:t>
      </w:r>
      <w:r w:rsidR="00374753">
        <w:rPr>
          <w:rtl/>
        </w:rPr>
        <w:t xml:space="preserve"> </w:t>
      </w:r>
      <w:r w:rsidRPr="00784950">
        <w:rPr>
          <w:rtl/>
        </w:rPr>
        <w:t>לשום</w:t>
      </w:r>
      <w:r w:rsidR="00374753">
        <w:rPr>
          <w:rtl/>
        </w:rPr>
        <w:t xml:space="preserve"> </w:t>
      </w:r>
      <w:r w:rsidRPr="00784950">
        <w:rPr>
          <w:rtl/>
        </w:rPr>
        <w:t>בקשה</w:t>
      </w:r>
      <w:r w:rsidR="00374753">
        <w:rPr>
          <w:rtl/>
        </w:rPr>
        <w:t xml:space="preserve"> </w:t>
      </w:r>
      <w:r w:rsidRPr="00784950">
        <w:rPr>
          <w:rtl/>
        </w:rPr>
        <w:t>הקשורה</w:t>
      </w:r>
      <w:r w:rsidR="00374753">
        <w:rPr>
          <w:rtl/>
        </w:rPr>
        <w:t xml:space="preserve"> </w:t>
      </w:r>
      <w:r w:rsidRPr="00784950">
        <w:rPr>
          <w:rtl/>
        </w:rPr>
        <w:t>באיזה</w:t>
      </w:r>
      <w:r w:rsidR="00374753">
        <w:rPr>
          <w:rtl/>
        </w:rPr>
        <w:t xml:space="preserve"> </w:t>
      </w:r>
      <w:r w:rsidRPr="00784950">
        <w:rPr>
          <w:rtl/>
        </w:rPr>
        <w:t>נושא</w:t>
      </w:r>
      <w:r w:rsidR="00374753">
        <w:rPr>
          <w:rtl/>
        </w:rPr>
        <w:t xml:space="preserve"> </w:t>
      </w:r>
      <w:r w:rsidRPr="00784950">
        <w:rPr>
          <w:rtl/>
        </w:rPr>
        <w:t>פוליטי, וראש הממשלה רואה בדאגה את נושא הנכים,</w:t>
      </w:r>
      <w:r w:rsidR="00374753">
        <w:rPr>
          <w:rtl/>
        </w:rPr>
        <w:t xml:space="preserve"> </w:t>
      </w:r>
      <w:r w:rsidRPr="00784950">
        <w:rPr>
          <w:rtl/>
        </w:rPr>
        <w:t>והוא, מעצמו, בא וקרא לנכים לחזור מייד לשולחן המשא</w:t>
      </w:r>
      <w:r w:rsidR="00374753">
        <w:rPr>
          <w:rtl/>
        </w:rPr>
        <w:t>-</w:t>
      </w:r>
      <w:r w:rsidRPr="00784950">
        <w:rPr>
          <w:rtl/>
        </w:rPr>
        <w:t>ומתן.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במלים אחרות, נסכם את המצב, סיעת מרצ ביקשה, ראש הממשלה ביוזמתו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לנו דיונים. ראש הממשלה, בלי שום קשר לאיזו דרישה פוליטית כזאת או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אחרת, קורא לנכים לחזור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ריבלין, תישאר ליד המיקרופון. סיעת מרצ ביקשה את אשר ביקשה, ראש הממשלה</w:t>
      </w:r>
      <w:r w:rsidR="00374753">
        <w:rPr>
          <w:rtl/>
        </w:rPr>
        <w:t xml:space="preserve"> </w:t>
      </w:r>
      <w:r w:rsidRPr="00784950">
        <w:rPr>
          <w:rtl/>
        </w:rPr>
        <w:t>אמר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אשר אמר. האם אני יכול להבין שבין סיעת מרצ לממשלה אין הסכם שצריך להיות</w:t>
      </w:r>
      <w:r w:rsidR="00374753">
        <w:rPr>
          <w:rtl/>
        </w:rPr>
        <w:t xml:space="preserve"> </w:t>
      </w:r>
      <w:r w:rsidRPr="00784950">
        <w:rPr>
          <w:rtl/>
        </w:rPr>
        <w:t>מונח על שולחן הכנסת?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נכון,</w:t>
      </w:r>
      <w:r w:rsidR="00374753">
        <w:rPr>
          <w:rtl/>
        </w:rPr>
        <w:t xml:space="preserve"> </w:t>
      </w:r>
      <w:r w:rsidRPr="00784950">
        <w:rPr>
          <w:rtl/>
        </w:rPr>
        <w:t>אדוני.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הסכם, אין שום דבר. אין שום לחץ פוליטי, ואין שום</w:t>
      </w:r>
      <w:r w:rsidR="00374753">
        <w:rPr>
          <w:rtl/>
        </w:rPr>
        <w:t xml:space="preserve"> </w:t>
      </w:r>
      <w:r w:rsidRPr="00784950">
        <w:rPr>
          <w:rtl/>
        </w:rPr>
        <w:t>עניין שהוא תוצאה מלחץ פוליטי.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אלה לא לחצו, וזה לא נענה. הכול בסדר.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אנחנו עוברים להצבעה. שימו לב לסדר ההצבעה. איפה זאב בוים? 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 עוברים להצבעות. חברי הכנסת, נא לשבת. השר כהן, אני לא מקבל</w:t>
      </w:r>
      <w:r w:rsidR="00374753">
        <w:rPr>
          <w:rtl/>
        </w:rPr>
        <w:t xml:space="preserve"> </w:t>
      </w:r>
      <w:r w:rsidRPr="00784950">
        <w:rPr>
          <w:rtl/>
        </w:rPr>
        <w:t>שום</w:t>
      </w:r>
      <w:r w:rsidR="00374753">
        <w:rPr>
          <w:rtl/>
        </w:rPr>
        <w:t xml:space="preserve"> </w:t>
      </w:r>
      <w:r w:rsidRPr="00784950">
        <w:rPr>
          <w:rtl/>
        </w:rPr>
        <w:t>ערעור.</w:t>
      </w:r>
      <w:r w:rsidR="00374753">
        <w:rPr>
          <w:rtl/>
        </w:rPr>
        <w:t xml:space="preserve"> </w:t>
      </w:r>
      <w:r w:rsidRPr="00784950">
        <w:rPr>
          <w:rtl/>
        </w:rPr>
        <w:t>אם מצביעים, מה שקבוע על הלוח, קבוע על הלוח. חברי הכנסת תלחצו חזק,</w:t>
      </w:r>
      <w:r w:rsidR="00374753">
        <w:rPr>
          <w:rtl/>
        </w:rPr>
        <w:t xml:space="preserve"> </w:t>
      </w:r>
      <w:r w:rsidRPr="00784950">
        <w:rPr>
          <w:rtl/>
        </w:rPr>
        <w:t>כדי שלא יגידו שההצבעה לא נקלטה, כי כל ההצבעות היום נקלטו.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מצביעים, אם כן, בעמוד 13, סעיף 6(3), קבוצת ברכה וכו'. ניתן להצביע,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50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מ' ברכה וחברי הכנסת ח' כץ, י' לסרי, נ' חזן,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א</w:t>
      </w:r>
      <w:r w:rsidR="00784950" w:rsidRPr="00784950">
        <w:rPr>
          <w:rtl/>
        </w:rPr>
        <w:t>' כבל וי' ביבי לסעיף 6(3)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16 בעד, 50 נגד, ללא נמנעים. הסתייגות זאת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6(4) בעמוד 13 </w:t>
      </w:r>
      <w:r w:rsidR="00374753">
        <w:rPr>
          <w:rtl/>
        </w:rPr>
        <w:t>–</w:t>
      </w:r>
      <w:r w:rsidRPr="00784950">
        <w:rPr>
          <w:rtl/>
        </w:rPr>
        <w:t xml:space="preserve"> קבוצת לנגנטל, קבוצת וילן</w:t>
      </w:r>
      <w:r w:rsidR="00374753">
        <w:rPr>
          <w:rtl/>
        </w:rPr>
        <w:t xml:space="preserve"> </w:t>
      </w:r>
      <w:r w:rsidRPr="00784950">
        <w:rPr>
          <w:rtl/>
        </w:rPr>
        <w:t>ואחרים.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51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6(4)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51 נגד, 17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 פרץ, אתה מסיר? מסיר, תודה רבה. חבר הכנסת בייגה שוחט לא נמצא.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עוברים לעמוד 14 </w:t>
      </w:r>
      <w:r w:rsidR="00374753">
        <w:rPr>
          <w:rtl/>
        </w:rPr>
        <w:t>–</w:t>
      </w:r>
      <w:r w:rsidRPr="00784950">
        <w:rPr>
          <w:rtl/>
        </w:rPr>
        <w:t xml:space="preserve"> בהרמת יד. מי בעד ההסתייגות של קבוצת בשארה </w:t>
      </w:r>
      <w:r w:rsidR="00374753">
        <w:rPr>
          <w:rtl/>
        </w:rPr>
        <w:t>–</w:t>
      </w:r>
      <w:r w:rsidRPr="00784950">
        <w:rPr>
          <w:rtl/>
        </w:rPr>
        <w:t xml:space="preserve"> ירים</w:t>
      </w:r>
      <w:r w:rsidR="00374753">
        <w:rPr>
          <w:rtl/>
        </w:rPr>
        <w:t xml:space="preserve"> </w:t>
      </w:r>
      <w:r w:rsidRPr="00784950">
        <w:rPr>
          <w:rtl/>
        </w:rPr>
        <w:t>את ידו. תודה. מי נגד קבוצת בשארה?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  <w:r>
        <w:rPr>
          <w:rtl/>
        </w:rPr>
        <w:t xml:space="preserve"> </w:t>
      </w:r>
      <w:r w:rsidR="00784950" w:rsidRPr="00784950">
        <w:rPr>
          <w:rtl/>
        </w:rPr>
        <w:t>ההסתייגות של קבוצת חבר הכנסת ע' בשארה לסעיף 6(4)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בקריאה שנייה על סעיף 6, כהצעת הוועדה, בהצבעה אלקטרונית.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6,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6,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54 בעד, 16 נגד, ללא נמנעים. סעיף 6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7(א)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קבוצת לנגנטל ואחרים, בהרמת יד.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</w:t>
      </w:r>
      <w:r w:rsidR="00374753">
        <w:rPr>
          <w:rtl/>
        </w:rPr>
        <w:t xml:space="preserve"> </w:t>
      </w:r>
      <w:r w:rsidRPr="00784950">
        <w:rPr>
          <w:rtl/>
        </w:rPr>
        <w:t>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  <w:r>
        <w:rPr>
          <w:rtl/>
        </w:rPr>
        <w:t xml:space="preserve"> </w:t>
      </w:r>
      <w:r w:rsidR="00784950" w:rsidRPr="00784950">
        <w:rPr>
          <w:rtl/>
        </w:rPr>
        <w:t>ההסתייגות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7(א)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7(ב)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בהצבעה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7,</w:t>
      </w:r>
      <w:r w:rsidR="00374753">
        <w:rPr>
          <w:rtl/>
        </w:rPr>
        <w:t xml:space="preserve"> </w:t>
      </w:r>
      <w:r w:rsidRPr="00784950">
        <w:rPr>
          <w:rtl/>
        </w:rPr>
        <w:t>כהצעת</w:t>
      </w:r>
      <w:r w:rsidR="00374753">
        <w:rPr>
          <w:rtl/>
        </w:rPr>
        <w:t xml:space="preserve"> </w:t>
      </w:r>
      <w:r w:rsidRPr="00784950">
        <w:rPr>
          <w:rtl/>
        </w:rPr>
        <w:t>הוועדה, בקריאה שנייה. ניתן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7,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7,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51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17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נמנעים.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סעיף 7 נתקבל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8, קבוצות שונות.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 מי נגד? תודה רבה.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</w:t>
      </w:r>
      <w:r>
        <w:rPr>
          <w:rtl/>
        </w:rPr>
        <w:t xml:space="preserve"> </w:t>
      </w:r>
      <w:r w:rsidR="00784950" w:rsidRPr="00784950">
        <w:rPr>
          <w:rtl/>
        </w:rPr>
        <w:t>של קבוצת חבר הכנסת א' וילן, קבוצת חבר הכנסת נ'</w:t>
      </w:r>
      <w:r>
        <w:rPr>
          <w:rtl/>
        </w:rPr>
        <w:t xml:space="preserve"> </w:t>
      </w:r>
      <w:r w:rsidR="00784950" w:rsidRPr="00784950">
        <w:rPr>
          <w:rtl/>
        </w:rPr>
        <w:t>לנגנטל</w:t>
      </w:r>
      <w:r>
        <w:rPr>
          <w:rtl/>
        </w:rPr>
        <w:t xml:space="preserve"> </w:t>
      </w:r>
      <w:r w:rsidR="00784950" w:rsidRPr="00784950">
        <w:rPr>
          <w:rtl/>
        </w:rPr>
        <w:t>וחברי</w:t>
      </w:r>
      <w:r>
        <w:rPr>
          <w:rtl/>
        </w:rPr>
        <w:t xml:space="preserve"> </w:t>
      </w:r>
      <w:r w:rsidR="00784950" w:rsidRPr="00784950">
        <w:rPr>
          <w:rtl/>
        </w:rPr>
        <w:t>הכנסת מ' קליינר, מ' איתן, ח' כץ, ע' פרץ, י' לסרי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א' כבל לסעיף 8(א)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8(ב) אין הסתייגויות ולסעיף 8(ג)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אם כן בהצבעה אלקטרונית על סעיף 8, בקריאה שנייה, כהצעת הוועדה.</w:t>
      </w:r>
      <w:r w:rsidR="00374753">
        <w:rPr>
          <w:rtl/>
        </w:rPr>
        <w:t xml:space="preserve"> </w:t>
      </w:r>
      <w:r w:rsidRPr="00784950">
        <w:rPr>
          <w:rtl/>
        </w:rPr>
        <w:t>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8,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8,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 18 נגד, ללא נמנעים. סעיף 8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אברהם</w:t>
      </w:r>
      <w:r w:rsidR="00374753">
        <w:rPr>
          <w:rtl/>
        </w:rPr>
        <w:t xml:space="preserve"> </w:t>
      </w:r>
      <w:r w:rsidRPr="00784950">
        <w:rPr>
          <w:rtl/>
        </w:rPr>
        <w:t>הירשזון</w:t>
      </w:r>
      <w:r w:rsidR="00374753">
        <w:rPr>
          <w:rtl/>
        </w:rPr>
        <w:t xml:space="preserve"> </w:t>
      </w:r>
      <w:r w:rsidRPr="00784950">
        <w:rPr>
          <w:rtl/>
        </w:rPr>
        <w:t>מסיר. קבוצת בשארה, רוצים להצביע?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 נצביע בהרמת יד. מי בעד קבוצת בשארה? תודה. מי נגד? תודה. מי</w:t>
      </w:r>
      <w:r w:rsidR="00374753">
        <w:rPr>
          <w:rtl/>
        </w:rPr>
        <w:t xml:space="preserve"> </w:t>
      </w:r>
      <w:r w:rsidRPr="00784950">
        <w:rPr>
          <w:rtl/>
        </w:rPr>
        <w:t>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ע' בשארה לסעיף 9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9, כהצעת הוועדה, בהצבעה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9,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9,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 20 נגד, ללא נמנעים. סעיף 9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10,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גשר,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 מי נגד? תודה.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10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לנגנטל ואחרים </w:t>
      </w:r>
      <w:r w:rsidR="00374753">
        <w:rPr>
          <w:rtl/>
        </w:rPr>
        <w:t>–</w:t>
      </w:r>
      <w:r w:rsidRPr="00784950">
        <w:rPr>
          <w:rtl/>
        </w:rPr>
        <w:t xml:space="preserve"> מי בעד, ירים את ידו.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10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10, כהצעת הוועדה, בהצבעה אלקטרונית </w:t>
      </w:r>
      <w:r w:rsidR="00374753">
        <w:rPr>
          <w:rtl/>
        </w:rPr>
        <w:t>–</w:t>
      </w:r>
      <w:r w:rsidRPr="00784950">
        <w:rPr>
          <w:rtl/>
        </w:rPr>
        <w:t xml:space="preserve">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10,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10,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 20 נגד, ללא נמנעים. סעיף 10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11, קבוצת לנגנטל ואחרים </w:t>
      </w:r>
      <w:r w:rsidR="00374753">
        <w:rPr>
          <w:rtl/>
        </w:rPr>
        <w:t>–</w:t>
      </w:r>
      <w:r w:rsidRPr="00784950">
        <w:rPr>
          <w:rtl/>
        </w:rPr>
        <w:t xml:space="preserve"> כולם מסירים? קליינר מסיר?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11, כהצעת הוועדה, בהצבעה אלקטרונית </w:t>
      </w:r>
      <w:r w:rsidR="00374753">
        <w:rPr>
          <w:rtl/>
        </w:rPr>
        <w:t>–</w:t>
      </w:r>
      <w:r w:rsidRPr="00784950">
        <w:rPr>
          <w:rtl/>
        </w:rPr>
        <w:t xml:space="preserve"> מי בעד?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11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11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 19 נגד, ללא נמנעים. סעיף 11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בהרמת יד.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12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גשר </w:t>
      </w:r>
      <w:r w:rsidR="00374753">
        <w:rPr>
          <w:rtl/>
        </w:rPr>
        <w:t>–</w:t>
      </w:r>
      <w:r w:rsidRPr="00784950">
        <w:rPr>
          <w:rtl/>
        </w:rPr>
        <w:t xml:space="preserve"> בהרמת יד.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12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לנגנטל ואחרים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12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עברנו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12 </w:t>
      </w:r>
      <w:r w:rsidR="00374753">
        <w:rPr>
          <w:rtl/>
        </w:rPr>
        <w:t>–</w:t>
      </w:r>
      <w:r w:rsidRPr="00784950">
        <w:rPr>
          <w:rtl/>
        </w:rPr>
        <w:t xml:space="preserve"> בהרמת</w:t>
      </w:r>
      <w:r w:rsidR="00374753">
        <w:rPr>
          <w:rtl/>
        </w:rPr>
        <w:t xml:space="preserve"> </w:t>
      </w:r>
      <w:r w:rsidRPr="00784950">
        <w:rPr>
          <w:rtl/>
        </w:rPr>
        <w:t>יד,</w:t>
      </w:r>
      <w:r w:rsidR="00374753">
        <w:rPr>
          <w:rtl/>
        </w:rPr>
        <w:t xml:space="preserve"> </w:t>
      </w:r>
      <w:r w:rsidRPr="00784950">
        <w:rPr>
          <w:rtl/>
        </w:rPr>
        <w:t>שימו לב. מי בעד סעיף 12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>הוועדה?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12,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סעיף 12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13,</w:t>
      </w:r>
      <w:r w:rsidR="00374753">
        <w:rPr>
          <w:rtl/>
        </w:rPr>
        <w:t xml:space="preserve"> </w:t>
      </w:r>
      <w:r w:rsidRPr="00784950">
        <w:rPr>
          <w:rtl/>
        </w:rPr>
        <w:t>בעמוד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16 ברישא; קבוצת בשארה </w:t>
      </w:r>
      <w:r w:rsidR="00374753">
        <w:rPr>
          <w:rtl/>
        </w:rPr>
        <w:t>–</w:t>
      </w:r>
      <w:r w:rsidRPr="00784950">
        <w:rPr>
          <w:rtl/>
        </w:rPr>
        <w:t xml:space="preserve"> בשארה מסיר, תודה. בייגה שוחט לא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נמצא </w:t>
      </w:r>
      <w:r w:rsidR="00374753">
        <w:rPr>
          <w:rtl/>
        </w:rPr>
        <w:t>–</w:t>
      </w:r>
      <w:r w:rsidRPr="00784950">
        <w:rPr>
          <w:rtl/>
        </w:rPr>
        <w:t xml:space="preserve"> הוסר.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13 בהרמת יד. סעיף 13, מי בעד </w:t>
      </w:r>
      <w:r w:rsidR="00374753">
        <w:rPr>
          <w:rtl/>
        </w:rPr>
        <w:t>–</w:t>
      </w:r>
      <w:r w:rsidRPr="00784950">
        <w:rPr>
          <w:rtl/>
        </w:rPr>
        <w:t xml:space="preserve"> בקריאה שנייה? תודה. מי נגד?</w:t>
      </w:r>
      <w:r w:rsidR="00374753">
        <w:rPr>
          <w:rtl/>
        </w:rPr>
        <w:t xml:space="preserve"> </w:t>
      </w:r>
      <w:r w:rsidRPr="00784950">
        <w:rPr>
          <w:rtl/>
        </w:rPr>
        <w:t>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13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14, קבוצת לנגנטל ואחרים,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14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עזמי בשארה,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ירים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ידו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קבוצת בשארה </w:t>
      </w:r>
      <w:r w:rsidR="00374753">
        <w:rPr>
          <w:rtl/>
        </w:rPr>
        <w:t>–</w:t>
      </w:r>
      <w:r w:rsidRPr="00784950">
        <w:rPr>
          <w:rtl/>
        </w:rPr>
        <w:t xml:space="preserve"> תודה. מי נגד? תודה רבה.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ע' בשארה לסעיף 14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14 בהרמת יד, כהצעת הוועדה. מי בעד? תודה. מי נגד?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14,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15 </w:t>
      </w:r>
      <w:r w:rsidR="00374753">
        <w:rPr>
          <w:rtl/>
        </w:rPr>
        <w:t>–</w:t>
      </w:r>
      <w:r w:rsidRPr="00784950">
        <w:rPr>
          <w:rtl/>
        </w:rPr>
        <w:t xml:space="preserve"> קבוצת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15 בקריאה שנייה, כהצעת הוועדה. מי בעד? תודה. מי נגד? תודה.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15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15 נתקבל,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16 </w:t>
      </w:r>
      <w:r w:rsidR="00374753">
        <w:rPr>
          <w:rtl/>
        </w:rPr>
        <w:t>–</w:t>
      </w:r>
      <w:r w:rsidRPr="00784950">
        <w:rPr>
          <w:rtl/>
        </w:rPr>
        <w:t xml:space="preserve"> קבוצת ברכה.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 מי נגד? תודה.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16(א)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גשר,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ברישא של עמוד 17 </w:t>
      </w:r>
      <w:r w:rsidR="00374753">
        <w:rPr>
          <w:rtl/>
        </w:rPr>
        <w:t>–</w:t>
      </w:r>
      <w:r w:rsidRPr="00784950">
        <w:rPr>
          <w:rtl/>
        </w:rPr>
        <w:t xml:space="preserve"> מי בעד קבוצת גשר? תודה. מי נגד? תודה רבה.</w:t>
      </w:r>
      <w:r w:rsidR="00374753">
        <w:rPr>
          <w:rtl/>
        </w:rPr>
        <w:t xml:space="preserve"> </w:t>
      </w:r>
      <w:r w:rsidRPr="00784950">
        <w:rPr>
          <w:rtl/>
        </w:rPr>
        <w:t>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16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קבוצות שונות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נ' לנגנטל, קבוצת חבר הכנסת א' וילן וחברי הכנסת מ'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ק</w:t>
      </w:r>
      <w:r w:rsidR="00784950" w:rsidRPr="00784950">
        <w:rPr>
          <w:rtl/>
        </w:rPr>
        <w:t>ליינר ומ' איתן לסעיף 16(א)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16, כהצעת הוועדה, קריאה שנייה </w:t>
      </w:r>
      <w:r w:rsidR="00374753">
        <w:rPr>
          <w:rtl/>
        </w:rPr>
        <w:t>–</w:t>
      </w:r>
      <w:r w:rsidRPr="00784950">
        <w:rPr>
          <w:rtl/>
        </w:rPr>
        <w:t xml:space="preserve"> בהרמת יד. מי בעד? תודה.</w:t>
      </w:r>
      <w:r w:rsidR="00374753">
        <w:rPr>
          <w:rtl/>
        </w:rPr>
        <w:t xml:space="preserve"> </w:t>
      </w:r>
      <w:r w:rsidRPr="00784950">
        <w:rPr>
          <w:rtl/>
        </w:rPr>
        <w:t>רובינשטיין,</w:t>
      </w:r>
      <w:r w:rsidR="00374753">
        <w:rPr>
          <w:rtl/>
        </w:rPr>
        <w:t xml:space="preserve"> </w:t>
      </w:r>
      <w:r w:rsidRPr="00784950">
        <w:rPr>
          <w:rtl/>
        </w:rPr>
        <w:t>אתה מפריע לי.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16,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לשבת. עמיר פרץ. אריה גמליאל, זה מפריע בהצבעה. אריה</w:t>
      </w:r>
      <w:r w:rsidR="00374753">
        <w:rPr>
          <w:rtl/>
        </w:rPr>
        <w:t xml:space="preserve"> </w:t>
      </w:r>
      <w:r w:rsidRPr="00784950">
        <w:rPr>
          <w:rtl/>
        </w:rPr>
        <w:t>גמליאל, שב,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17 </w:t>
      </w:r>
      <w:r w:rsidR="00374753">
        <w:rPr>
          <w:rtl/>
        </w:rPr>
        <w:t>–</w:t>
      </w:r>
      <w:r w:rsidRPr="00784950">
        <w:rPr>
          <w:rtl/>
        </w:rPr>
        <w:t xml:space="preserve"> קבוצת ברכה.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17(ב)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גשר, מי בעד? תודה. מי נגד?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17(ב)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 בקריאה שנייה על סעיף 17, כהצעת הוועדה. מי בעד? תודה</w:t>
      </w:r>
      <w:r w:rsidR="00374753">
        <w:rPr>
          <w:rtl/>
        </w:rPr>
        <w:t xml:space="preserve"> </w:t>
      </w:r>
      <w:r w:rsidRPr="00784950">
        <w:rPr>
          <w:rtl/>
        </w:rPr>
        <w:t>רבה.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17,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17 התקבל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הרישא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עמוד</w:t>
      </w:r>
      <w:r w:rsidR="00374753">
        <w:rPr>
          <w:rtl/>
        </w:rPr>
        <w:t xml:space="preserve"> </w:t>
      </w:r>
      <w:r w:rsidRPr="00784950">
        <w:rPr>
          <w:rtl/>
        </w:rPr>
        <w:t xml:space="preserve">18, סעיף 18 </w:t>
      </w:r>
      <w:r w:rsidR="00374753">
        <w:rPr>
          <w:rtl/>
        </w:rPr>
        <w:t>–</w:t>
      </w:r>
      <w:r w:rsidRPr="00784950">
        <w:rPr>
          <w:rtl/>
        </w:rPr>
        <w:t xml:space="preserve"> קבוצות שונות, חברי כנסת שונים. יש כאן חברי</w:t>
      </w:r>
      <w:r w:rsidR="00374753">
        <w:rPr>
          <w:rtl/>
        </w:rPr>
        <w:t xml:space="preserve"> </w:t>
      </w:r>
      <w:r w:rsidRPr="00784950">
        <w:rPr>
          <w:rtl/>
        </w:rPr>
        <w:t>כנסת שונים, נצביע.</w:t>
      </w:r>
      <w:r w:rsidR="00374753">
        <w:rPr>
          <w:rtl/>
        </w:rPr>
        <w:t xml:space="preserve"> </w:t>
      </w:r>
      <w:r w:rsidRPr="00784950">
        <w:rPr>
          <w:rtl/>
        </w:rPr>
        <w:t>מי בעד? תודה.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י' פריצקי וחברי הכנסת א' פינס</w:t>
      </w:r>
      <w:r w:rsidR="00374753">
        <w:rPr>
          <w:rtl/>
        </w:rPr>
        <w:t>-</w:t>
      </w:r>
      <w:r w:rsidRPr="00784950">
        <w:rPr>
          <w:rtl/>
        </w:rPr>
        <w:t>פז, א' צינקר, ר'</w:t>
      </w:r>
      <w:r w:rsidR="00374753">
        <w:rPr>
          <w:rtl/>
        </w:rPr>
        <w:t xml:space="preserve"> </w:t>
      </w:r>
      <w:r w:rsidRPr="00784950">
        <w:rPr>
          <w:rtl/>
        </w:rPr>
        <w:t>ברונפמן, ע' חוגי, אמ' כהן, י' סבן ור' מלול לסעיף 18(1)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פריצקי ומוסי 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 אנחנו מבקשים.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 פריצקי לא נמצא כאן.</w:t>
      </w:r>
      <w:r w:rsidR="00374753">
        <w:rPr>
          <w:rtl/>
        </w:rPr>
        <w:t xml:space="preserve"> </w:t>
      </w:r>
      <w:r w:rsidRPr="00784950">
        <w:rPr>
          <w:rtl/>
        </w:rPr>
        <w:t>מוסי רז, אתה רוצה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מ' רז לסעיף 18(1)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השר ישי, מיכאל איתן, לא באמצע ההצבעה. אני מבקש לשבת.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נגד ההסתייגות, 15 בעדה, נמנע אחד.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קליינר,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נחמה רונן?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נחמה רונן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אופיר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אבשלום וילן ואיתן כבל. אבו,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וילן</w:t>
      </w:r>
      <w:r w:rsidR="00374753">
        <w:rPr>
          <w:rtl/>
        </w:rPr>
        <w:t xml:space="preserve"> – </w:t>
      </w:r>
      <w:r w:rsidRPr="00784950">
        <w:rPr>
          <w:rtl/>
        </w:rPr>
        <w:t>ירים את ידו. תודה. מי נגד? תודה רבה.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 וחבר כנסת א' כבל לסעיף 18(1)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18(2) </w:t>
      </w:r>
      <w:r w:rsidR="00374753">
        <w:rPr>
          <w:rtl/>
        </w:rPr>
        <w:t>–</w:t>
      </w:r>
      <w:r w:rsidRPr="00784950">
        <w:rPr>
          <w:rtl/>
        </w:rPr>
        <w:t xml:space="preserve"> קבוצת פריצקי ואחרים.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אליעזר זנדברג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18(2)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אלקטרונית.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51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י' פריצקי וחברי הכנסת א' פינס</w:t>
      </w:r>
      <w:r w:rsidR="00374753">
        <w:rPr>
          <w:rtl/>
        </w:rPr>
        <w:t>-</w:t>
      </w:r>
      <w:r w:rsidRPr="00784950">
        <w:rPr>
          <w:rtl/>
        </w:rPr>
        <w:t>פז, א' צינקר,</w:t>
      </w:r>
      <w:r w:rsidR="00374753">
        <w:rPr>
          <w:rtl/>
        </w:rPr>
        <w:t xml:space="preserve"> </w:t>
      </w:r>
      <w:r w:rsidRPr="00784950">
        <w:rPr>
          <w:rtl/>
        </w:rPr>
        <w:t>ר' ברונפמן, ע' חוגי, אמ' כהן, י' סבן ור' מלול לסעיף 18(2)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51 נגד, 22 בעד, נמנע אחד.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פריצקי לא נמצא </w:t>
      </w:r>
      <w:r w:rsidR="00374753">
        <w:rPr>
          <w:rtl/>
        </w:rPr>
        <w:t>–</w:t>
      </w:r>
      <w:r w:rsidRPr="00784950">
        <w:rPr>
          <w:rtl/>
        </w:rPr>
        <w:t xml:space="preserve"> לא מצביעים.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עמוד 19 </w:t>
      </w:r>
      <w:r w:rsidR="00374753">
        <w:rPr>
          <w:rtl/>
        </w:rPr>
        <w:t>–</w:t>
      </w:r>
      <w:r w:rsidRPr="00784950">
        <w:rPr>
          <w:rtl/>
        </w:rPr>
        <w:t xml:space="preserve"> מיכאל קליינר.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מסיר, תודה רבה.</w:t>
      </w:r>
      <w:r w:rsidR="00374753">
        <w:rPr>
          <w:rtl/>
        </w:rPr>
        <w:t xml:space="preserve"> </w:t>
      </w:r>
      <w:r w:rsidRPr="00784950">
        <w:rPr>
          <w:rtl/>
        </w:rPr>
        <w:t>נחמה רונן, הסתייגות ארוכה בעמוד 19.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נחמה רונן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 תודה רבה.</w:t>
      </w:r>
      <w:r w:rsidR="00374753">
        <w:rPr>
          <w:rtl/>
        </w:rPr>
        <w:t xml:space="preserve"> </w:t>
      </w:r>
      <w:r w:rsidRPr="00784950">
        <w:rPr>
          <w:rtl/>
        </w:rPr>
        <w:t>עמוד 20, גפני,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 בשמו.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 בשמו.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עמוד 21 </w:t>
      </w:r>
      <w:r w:rsidR="00374753">
        <w:rPr>
          <w:rtl/>
        </w:rPr>
        <w:t>–</w:t>
      </w:r>
      <w:r w:rsidRPr="00784950">
        <w:rPr>
          <w:rtl/>
        </w:rPr>
        <w:t xml:space="preserve"> טלב אלסאנע.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נצביע על ההסתייגות של חבר הכנסת טלב אלסאנע בעמוד 21.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</w:t>
      </w:r>
      <w:r w:rsidR="00374753">
        <w:rPr>
          <w:rtl/>
        </w:rPr>
        <w:t xml:space="preserve"> </w:t>
      </w:r>
      <w:r w:rsidRPr="00784950">
        <w:rPr>
          <w:rtl/>
        </w:rPr>
        <w:t>את ידו. תודה רבה.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ט' אלסאנע לסעיף 18(2)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אופיר פינס, הסרת?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 רבה.</w:t>
      </w:r>
      <w:r w:rsidR="00374753">
        <w:rPr>
          <w:rtl/>
        </w:rPr>
        <w:t xml:space="preserve"> </w:t>
      </w:r>
      <w:r w:rsidRPr="00784950">
        <w:rPr>
          <w:rtl/>
        </w:rPr>
        <w:t>אבשלום וילן ואיתן כבל?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 קבוצת חבר הכנסת א' וילן וחבר הכנסת א' כבל לסעיף 18(2)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עמוד 22, לחלופין של קבוצת וילן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תודה. מי נגד? תודה רבה. מי נמנע?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לחלופין של קבוצת חבר הכנסת א' וילן וחבר הכנסת א' כבל לסעיף 18(2)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סיפא של עמוד 22.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מ' ברכה לסעיף 18(2)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נתקבלה </w:t>
      </w:r>
      <w:r w:rsidR="00374753">
        <w:rPr>
          <w:rtl/>
        </w:rPr>
        <w:t>–</w:t>
      </w:r>
      <w:r w:rsidRPr="00784950">
        <w:rPr>
          <w:rtl/>
        </w:rPr>
        <w:t xml:space="preserve"> ברכה.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עברנו לעמוד 23 </w:t>
      </w:r>
      <w:r w:rsidR="00374753">
        <w:rPr>
          <w:rtl/>
        </w:rPr>
        <w:t>–</w:t>
      </w:r>
      <w:r w:rsidRPr="00784950">
        <w:rPr>
          <w:rtl/>
        </w:rPr>
        <w:t xml:space="preserve"> מוסי 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מוסי רז? תודה. מי נגד? תודה 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מ' רז לסעיף 18(2)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קליינר.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מסיר, תודה רבה.</w:t>
      </w:r>
      <w:r w:rsidR="00374753">
        <w:rPr>
          <w:rtl/>
        </w:rPr>
        <w:t xml:space="preserve"> </w:t>
      </w:r>
      <w:r w:rsidRPr="00784950">
        <w:rPr>
          <w:rtl/>
        </w:rPr>
        <w:t>עופר חוגי?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פריצקי וחברי כנסת שונים בסעיף 18(3) </w:t>
      </w:r>
      <w:r w:rsidR="00374753">
        <w:rPr>
          <w:rtl/>
        </w:rPr>
        <w:t>–</w:t>
      </w:r>
      <w:r w:rsidRPr="00784950">
        <w:rPr>
          <w:rtl/>
        </w:rPr>
        <w:t xml:space="preserve"> מי בעד, ירים את ידו.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18(3)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60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מנעים</w:t>
      </w:r>
      <w:r>
        <w:rPr>
          <w:rtl/>
        </w:rPr>
        <w:t xml:space="preserve"> 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קבוצת חבר הכנסת י' פריצקי וחברי הכנסת א' פינס</w:t>
      </w:r>
      <w:r w:rsidR="00374753">
        <w:rPr>
          <w:rtl/>
        </w:rPr>
        <w:t>-</w:t>
      </w:r>
      <w:r w:rsidRPr="00784950">
        <w:rPr>
          <w:rtl/>
        </w:rPr>
        <w:t>פז, א' צינקר,</w:t>
      </w:r>
      <w:r w:rsidR="00374753">
        <w:rPr>
          <w:rtl/>
        </w:rPr>
        <w:t xml:space="preserve"> </w:t>
      </w:r>
      <w:r w:rsidRPr="00784950">
        <w:rPr>
          <w:rtl/>
        </w:rPr>
        <w:t>ר' ברונפמן, ע' חוגי, אמ' כהן, י' סבן ור' מלול לסעיף 18(3)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60 נגד, 20 בעד, ללא נמנעים.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</w:t>
      </w:r>
      <w:r w:rsidR="00374753">
        <w:rPr>
          <w:rtl/>
        </w:rPr>
        <w:t>-</w:t>
      </w:r>
      <w:r w:rsidRPr="00784950">
        <w:rPr>
          <w:rtl/>
        </w:rPr>
        <w:t xml:space="preserve">18(4) </w:t>
      </w:r>
      <w:r w:rsidR="00374753">
        <w:rPr>
          <w:rtl/>
        </w:rPr>
        <w:t>–</w:t>
      </w:r>
      <w:r w:rsidRPr="00784950">
        <w:rPr>
          <w:rtl/>
        </w:rPr>
        <w:t xml:space="preserve"> חוגי, אמנון כהן, יצחק סבן.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הוסר.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18(5).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18(5)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אלקטרונית.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57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מנעים</w:t>
      </w:r>
      <w:r>
        <w:rPr>
          <w:rtl/>
        </w:rPr>
        <w:t xml:space="preserve"> – </w:t>
      </w:r>
      <w:r w:rsidR="00784950" w:rsidRPr="00784950">
        <w:rPr>
          <w:rtl/>
        </w:rPr>
        <w:t>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קבוצת חבר הכנסת י' פריצקי וחברי הכנסת א' פינס</w:t>
      </w:r>
      <w:r w:rsidR="00374753">
        <w:rPr>
          <w:rtl/>
        </w:rPr>
        <w:t>-</w:t>
      </w:r>
      <w:r w:rsidRPr="00784950">
        <w:rPr>
          <w:rtl/>
        </w:rPr>
        <w:t>פז, א' צינקר,</w:t>
      </w:r>
      <w:r w:rsidR="00374753">
        <w:rPr>
          <w:rtl/>
        </w:rPr>
        <w:t xml:space="preserve"> </w:t>
      </w:r>
      <w:r w:rsidRPr="00784950">
        <w:rPr>
          <w:rtl/>
        </w:rPr>
        <w:t>ר' ברונפמן, ע' חוגי, אמ' כהן, י' סבן ור' מלול לסעיף 18(5)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57 נגד, 20 בעד, נמנע אחד. לא נתקבלה ההסתייגות.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18(6) </w:t>
      </w:r>
      <w:r w:rsidR="00374753">
        <w:rPr>
          <w:rtl/>
        </w:rPr>
        <w:t>–</w:t>
      </w:r>
      <w:r w:rsidRPr="00784950">
        <w:rPr>
          <w:rtl/>
        </w:rPr>
        <w:t xml:space="preserve"> הסתייגות פריצקי ואחרים </w:t>
      </w:r>
      <w:r w:rsidR="00374753">
        <w:rPr>
          <w:rtl/>
        </w:rPr>
        <w:t>–</w:t>
      </w:r>
      <w:r w:rsidRPr="00784950">
        <w:rPr>
          <w:rtl/>
        </w:rPr>
        <w:t xml:space="preserve"> ידנית?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יהודית נאות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61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מנעים</w:t>
      </w:r>
      <w:r>
        <w:rPr>
          <w:rtl/>
        </w:rPr>
        <w:t xml:space="preserve"> – </w:t>
      </w:r>
      <w:r w:rsidR="00784950" w:rsidRPr="00784950">
        <w:rPr>
          <w:rtl/>
        </w:rPr>
        <w:t>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 קבוצת חבר הכנסת י' פריצקי וחברי הכנסת א' פינס</w:t>
      </w:r>
      <w:r w:rsidR="00374753">
        <w:rPr>
          <w:rtl/>
        </w:rPr>
        <w:t>-</w:t>
      </w:r>
      <w:r w:rsidRPr="00784950">
        <w:rPr>
          <w:rtl/>
        </w:rPr>
        <w:t>פז, א' צינקר,</w:t>
      </w:r>
      <w:r w:rsidR="00374753">
        <w:rPr>
          <w:rtl/>
        </w:rPr>
        <w:t xml:space="preserve"> </w:t>
      </w:r>
      <w:r w:rsidRPr="00784950">
        <w:rPr>
          <w:rtl/>
        </w:rPr>
        <w:t>ר' ברונפמן, ע' חוגי, אמ' כהן, י' סבן ור' מלול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61 נגד, 22 בעד, נמנע אחד.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עמוד 24 </w:t>
      </w:r>
      <w:r w:rsidR="00374753">
        <w:rPr>
          <w:rtl/>
        </w:rPr>
        <w:t>–</w:t>
      </w:r>
      <w:r w:rsidRPr="00784950">
        <w:rPr>
          <w:rtl/>
        </w:rPr>
        <w:t xml:space="preserve"> פריצקי לא נמצא, לא נצביע.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מי בעד, ירים את ידו. תודה. מי נגד? 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לחלופין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וילן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ברישא של עמוד 25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תודה. מי נגד? תודה רבה.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לחלופין של קבוצת חבר הכנסת א' וילן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ברכה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מ' ברכה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משה גפני הסיר.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הסיר.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ההסתייגות של גפני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 רבה. מי נגד? תודה רבה.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מ' גפני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מי בעד? תודה רבה. מי נגד? מי נמנע? תודה רבה.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מ' רז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טומי לפיד, אתה מפריע להצבעה, אני מבקש לשבת. דוד טל, נא לשבת.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 ההסתייגות של</w:t>
      </w:r>
      <w:r w:rsidR="00374753">
        <w:rPr>
          <w:rtl/>
        </w:rPr>
        <w:t xml:space="preserve"> </w:t>
      </w:r>
      <w:r w:rsidRPr="00784950">
        <w:rPr>
          <w:rtl/>
        </w:rPr>
        <w:t>מוסי רז.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איתן כבל לא נמצא, לא נצביע.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עברנו לעמוד 26 </w:t>
      </w:r>
      <w:r w:rsidR="00374753">
        <w:rPr>
          <w:rtl/>
        </w:rPr>
        <w:t>–</w:t>
      </w:r>
      <w:r w:rsidRPr="00784950">
        <w:rPr>
          <w:rtl/>
        </w:rPr>
        <w:t xml:space="preserve"> נחמה רונן.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נחמה רונן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נחמה רונן לסעיף 18(6)? תודה. מי נגד? תודה רבה. מי</w:t>
      </w:r>
      <w:r w:rsidR="00374753">
        <w:rPr>
          <w:rtl/>
        </w:rPr>
        <w:t xml:space="preserve"> </w:t>
      </w:r>
      <w:r w:rsidRPr="00784950">
        <w:rPr>
          <w:rtl/>
        </w:rPr>
        <w:t>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חברת הכנסת נ' רונן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נתקבלה הסתייגותה של נחמה רונן.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לחלופין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נחמה</w:t>
      </w:r>
      <w:r w:rsidR="00374753">
        <w:rPr>
          <w:rtl/>
        </w:rPr>
        <w:t xml:space="preserve"> </w:t>
      </w:r>
      <w:r w:rsidRPr="00784950">
        <w:rPr>
          <w:rtl/>
        </w:rPr>
        <w:t>רונן</w:t>
      </w:r>
      <w:r w:rsidR="00374753">
        <w:rPr>
          <w:rtl/>
        </w:rPr>
        <w:t xml:space="preserve"> </w:t>
      </w:r>
      <w:r w:rsidRPr="00784950">
        <w:rPr>
          <w:rtl/>
        </w:rPr>
        <w:t>ברישא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 עמוד 27 </w:t>
      </w:r>
      <w:r w:rsidR="00374753">
        <w:rPr>
          <w:rtl/>
        </w:rPr>
        <w:t>–</w:t>
      </w:r>
      <w:r w:rsidRPr="00784950">
        <w:rPr>
          <w:rtl/>
        </w:rPr>
        <w:t xml:space="preserve"> מי בעד לחלופין, ירים את ידו.</w:t>
      </w:r>
      <w:r w:rsidR="00374753">
        <w:rPr>
          <w:rtl/>
        </w:rPr>
        <w:t xml:space="preserve"> </w:t>
      </w:r>
      <w:r w:rsidRPr="00784950">
        <w:rPr>
          <w:rtl/>
        </w:rPr>
        <w:t>תודה. מי נגד לחלופין?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לחלופין של חברת הכנסת נ' רונן לסעיף 18(6)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18(7) </w:t>
      </w:r>
      <w:r w:rsidR="00374753">
        <w:rPr>
          <w:rtl/>
        </w:rPr>
        <w:t>–</w:t>
      </w:r>
      <w:r w:rsidRPr="00784950">
        <w:rPr>
          <w:rtl/>
        </w:rPr>
        <w:t xml:space="preserve"> הסתייגויות של קבוצת פריצקי ואחרים.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אלקטרונית </w:t>
      </w:r>
      <w:r w:rsidR="00374753">
        <w:rPr>
          <w:rtl/>
        </w:rPr>
        <w:t>–</w:t>
      </w:r>
      <w:r w:rsidRPr="00784950">
        <w:rPr>
          <w:rtl/>
        </w:rPr>
        <w:t xml:space="preserve">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58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י' פריצקי, קבוצת חבר הכנסת א' וילן וחברי הכנסת</w:t>
      </w:r>
      <w:r w:rsidR="00374753">
        <w:rPr>
          <w:rtl/>
        </w:rPr>
        <w:t xml:space="preserve"> </w:t>
      </w:r>
      <w:r w:rsidRPr="00784950">
        <w:rPr>
          <w:rtl/>
        </w:rPr>
        <w:t>א' פינס</w:t>
      </w:r>
      <w:r w:rsidR="00374753">
        <w:rPr>
          <w:rtl/>
        </w:rPr>
        <w:t>-</w:t>
      </w:r>
      <w:r w:rsidRPr="00784950">
        <w:rPr>
          <w:rtl/>
        </w:rPr>
        <w:t>פז, א' צינקר, ר' ברונפמן ור' מלול לסעיף 18(7)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58 נגד, 22 בעד, ללא נמנעים. הסתייגות זו נדחתה.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קבוצות</w:t>
      </w:r>
      <w:r w:rsidR="00374753">
        <w:rPr>
          <w:rtl/>
        </w:rPr>
        <w:t xml:space="preserve"> </w:t>
      </w:r>
      <w:r w:rsidRPr="00784950">
        <w:rPr>
          <w:rtl/>
        </w:rPr>
        <w:t>שונות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הסתייגות נוספת.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תודה. מי נגד? תודה</w:t>
      </w:r>
      <w:r w:rsidR="00374753">
        <w:rPr>
          <w:rtl/>
        </w:rPr>
        <w:t xml:space="preserve"> </w:t>
      </w:r>
      <w:r w:rsidRPr="00784950">
        <w:rPr>
          <w:rtl/>
        </w:rPr>
        <w:t>רבה.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סיעת גשר, קבוצת חבר הכנסת נ' לנגנטל וחברי הכנסת א' שוחט,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מ</w:t>
      </w:r>
      <w:r w:rsidR="00784950" w:rsidRPr="00784950">
        <w:rPr>
          <w:rtl/>
        </w:rPr>
        <w:t>' קליינר ומ' איתן לסעיף 18(7)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18(8) </w:t>
      </w:r>
      <w:r w:rsidR="00374753">
        <w:rPr>
          <w:rtl/>
        </w:rPr>
        <w:t>–</w:t>
      </w:r>
      <w:r w:rsidRPr="00784950">
        <w:rPr>
          <w:rtl/>
        </w:rPr>
        <w:t xml:space="preserve">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בקריאה שנייה על סעיפים 18 ו</w:t>
      </w:r>
      <w:r w:rsidR="00374753">
        <w:rPr>
          <w:rtl/>
        </w:rPr>
        <w:t>-</w:t>
      </w:r>
      <w:r w:rsidRPr="00784950">
        <w:rPr>
          <w:rtl/>
        </w:rPr>
        <w:t xml:space="preserve">19, כהצעת הוועדה.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</w:t>
      </w:r>
      <w:r w:rsidR="00374753">
        <w:rPr>
          <w:rtl/>
        </w:rPr>
        <w:t xml:space="preserve"> </w:t>
      </w:r>
      <w:r w:rsidRPr="00784950">
        <w:rPr>
          <w:rtl/>
        </w:rPr>
        <w:t>תודה רבה. מי נגד? תודה רבה.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19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18,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נתקבלו סעיפים 18 ו</w:t>
      </w:r>
      <w:r w:rsidR="00374753">
        <w:rPr>
          <w:rtl/>
        </w:rPr>
        <w:t>-</w:t>
      </w:r>
      <w:r w:rsidRPr="00784950">
        <w:rPr>
          <w:rtl/>
        </w:rPr>
        <w:t>19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אחרי סעיף 19 </w:t>
      </w:r>
      <w:r w:rsidR="00374753">
        <w:rPr>
          <w:rtl/>
        </w:rPr>
        <w:t>–</w:t>
      </w:r>
      <w:r w:rsidRPr="00784950">
        <w:rPr>
          <w:rtl/>
        </w:rPr>
        <w:t xml:space="preserve"> מוסי רז.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מוסי רז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מבקש הצבעה אישית, בבקשה </w:t>
      </w:r>
      <w:r w:rsidR="00374753">
        <w:rPr>
          <w:rtl/>
        </w:rPr>
        <w:t>–</w:t>
      </w:r>
      <w:r w:rsidRPr="00784950">
        <w:rPr>
          <w:rtl/>
        </w:rPr>
        <w:t xml:space="preserve"> אחרי סעיף 19.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האם יש מישהו שלא קראתי בשמו?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</w:t>
      </w:r>
      <w:r w:rsidR="00374753">
        <w:rPr>
          <w:rtl/>
        </w:rPr>
        <w:t xml:space="preserve"> </w:t>
      </w:r>
      <w:r w:rsidRPr="00784950">
        <w:rPr>
          <w:rtl/>
        </w:rPr>
        <w:t>תמה ההצבעה. 56 נגד ההסתייגות, 24 בעד ההסתייגות. אם כן, הסתייגות זו</w:t>
      </w:r>
      <w:r w:rsidR="00374753">
        <w:rPr>
          <w:rtl/>
        </w:rPr>
        <w:t xml:space="preserve"> </w:t>
      </w: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20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21</w:t>
      </w:r>
      <w:r w:rsidR="00374753">
        <w:rPr>
          <w:rtl/>
        </w:rPr>
        <w:t xml:space="preserve"> </w:t>
      </w:r>
      <w:r w:rsidRPr="00784950">
        <w:rPr>
          <w:rtl/>
        </w:rPr>
        <w:t>אין הסתייגויות, לכן אנחנו נצביע על סעיפים 21</w:t>
      </w:r>
      <w:r w:rsidR="00503761">
        <w:rPr>
          <w:rFonts w:hint="cs"/>
          <w:rtl/>
        </w:rPr>
        <w:t>-</w:t>
      </w:r>
      <w:r w:rsidRPr="00784950">
        <w:rPr>
          <w:rtl/>
        </w:rPr>
        <w:t>20 בקריאה</w:t>
      </w:r>
      <w:r w:rsidR="00374753">
        <w:rPr>
          <w:rtl/>
        </w:rPr>
        <w:t xml:space="preserve"> </w:t>
      </w:r>
      <w:r w:rsidRPr="00784950">
        <w:rPr>
          <w:rtl/>
        </w:rPr>
        <w:t>שנייה,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21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20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נתקבלו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22.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ברישא של עמוד 28 </w:t>
      </w:r>
      <w:r w:rsidR="00374753">
        <w:rPr>
          <w:rtl/>
        </w:rPr>
        <w:t>–</w:t>
      </w:r>
      <w:r w:rsidRPr="00784950">
        <w:rPr>
          <w:rtl/>
        </w:rPr>
        <w:t xml:space="preserve"> קבוצת גשר.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</w:t>
      </w:r>
      <w:r w:rsidR="00374753">
        <w:rPr>
          <w:rtl/>
        </w:rPr>
        <w:t xml:space="preserve"> </w:t>
      </w:r>
      <w:r w:rsidRPr="00784950">
        <w:rPr>
          <w:rtl/>
        </w:rPr>
        <w:t>ידו?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22(ב)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לנגנטל ואחרים </w:t>
      </w:r>
      <w:r w:rsidR="00374753">
        <w:rPr>
          <w:rtl/>
        </w:rPr>
        <w:t>–</w:t>
      </w:r>
      <w:r w:rsidRPr="00784950">
        <w:rPr>
          <w:rtl/>
        </w:rPr>
        <w:t xml:space="preserve">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22(ג)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בקריאה שנייה על סעיף 22 כהצעת הוועדה.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</w:t>
      </w:r>
      <w:r w:rsidR="00374753">
        <w:rPr>
          <w:rtl/>
        </w:rPr>
        <w:t xml:space="preserve"> </w:t>
      </w:r>
      <w:r w:rsidRPr="00784950">
        <w:rPr>
          <w:rtl/>
        </w:rPr>
        <w:t>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22,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סעיף 22 נתקבל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23 </w:t>
      </w:r>
      <w:r w:rsidR="00374753">
        <w:rPr>
          <w:rtl/>
        </w:rPr>
        <w:t>–</w:t>
      </w:r>
      <w:r w:rsidRPr="00784950">
        <w:rPr>
          <w:rtl/>
        </w:rPr>
        <w:t xml:space="preserve"> קבוצת ברכה.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מ' ברכה לסעיף 23(1)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אנו עוברים להסתייגות של חבר הכנסת לנגנטל ואחרים </w:t>
      </w:r>
      <w:r w:rsidR="00374753">
        <w:rPr>
          <w:rtl/>
        </w:rPr>
        <w:t>–</w:t>
      </w:r>
      <w:r w:rsidRPr="00784950">
        <w:rPr>
          <w:rtl/>
        </w:rPr>
        <w:t xml:space="preserve">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נ' לנגנטל, קבוצת חבר הכנסת א'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ילן וחברי הכנסת מ' קליינר ומ' איתן לסעיף 23(1)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אנו עוברים לסעיף 23 </w:t>
      </w:r>
      <w:r w:rsidR="00374753">
        <w:rPr>
          <w:rtl/>
        </w:rPr>
        <w:t>–</w:t>
      </w:r>
      <w:r w:rsidRPr="00784950">
        <w:rPr>
          <w:rtl/>
        </w:rPr>
        <w:t xml:space="preserve"> קבוצת חבר הכנסת גמליאל, קבוצת חבר הכנסת הנדל, קבוצת</w:t>
      </w:r>
      <w:r w:rsidR="00374753">
        <w:rPr>
          <w:rtl/>
        </w:rPr>
        <w:t xml:space="preserve"> </w:t>
      </w:r>
      <w:r w:rsidRPr="00784950">
        <w:rPr>
          <w:rtl/>
        </w:rPr>
        <w:t>גשר וקבוצת חבר הכנסת פריצקי.</w:t>
      </w:r>
      <w:r w:rsidR="00374753">
        <w:rPr>
          <w:rtl/>
        </w:rPr>
        <w:t xml:space="preserve"> </w:t>
      </w:r>
      <w:r w:rsidRPr="00784950">
        <w:rPr>
          <w:rtl/>
        </w:rPr>
        <w:t>מי בעד? מי נגד? מי נמנע.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גמליאל, קבוצת חבר הכנסת צ' הנדל,</w:t>
      </w:r>
      <w:r w:rsidR="00374753">
        <w:rPr>
          <w:rtl/>
        </w:rPr>
        <w:t xml:space="preserve"> </w:t>
      </w:r>
      <w:r w:rsidRPr="00784950">
        <w:rPr>
          <w:rtl/>
        </w:rPr>
        <w:t>קבוצת סיעת גשר וקבוצת חבר הכנסת י' פריצקי לסעיף 23(2)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על סעיף 23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23,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סעיף 23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24 </w:t>
      </w:r>
      <w:r w:rsidR="00374753">
        <w:rPr>
          <w:rtl/>
        </w:rPr>
        <w:t>–</w:t>
      </w:r>
      <w:r w:rsidRPr="00784950">
        <w:rPr>
          <w:rtl/>
        </w:rPr>
        <w:t xml:space="preserve"> קבוצות שונות.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נ' לנגנטל, קבוצת חבר הכנסת א' וילן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חברי הכנסת מ' קליינר ומ' איתן לסעיף 24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לא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אופיר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 xml:space="preserve"> </w:t>
      </w:r>
      <w:r w:rsidRPr="00784950">
        <w:rPr>
          <w:rtl/>
        </w:rPr>
        <w:t>הסיר?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25</w:t>
      </w:r>
      <w:r w:rsidR="00374753">
        <w:rPr>
          <w:rtl/>
        </w:rPr>
        <w:t xml:space="preserve"> –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הסתייגויות;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26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בקריאה שנייה על סעיפים 24, 25 ו</w:t>
      </w:r>
      <w:r w:rsidR="00374753">
        <w:rPr>
          <w:rtl/>
        </w:rPr>
        <w:t>-</w:t>
      </w:r>
      <w:r w:rsidRPr="00784950">
        <w:rPr>
          <w:rtl/>
        </w:rPr>
        <w:t>26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26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24,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תודה,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27.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ראשונה</w:t>
      </w:r>
      <w:r w:rsidR="00374753">
        <w:rPr>
          <w:rtl/>
        </w:rPr>
        <w:t xml:space="preserve"> – </w:t>
      </w:r>
      <w:r w:rsidRPr="00784950">
        <w:rPr>
          <w:rtl/>
        </w:rPr>
        <w:t>עופר חוגי, רחמים מלול וקבוצת אבשלום וילן;</w:t>
      </w:r>
      <w:r w:rsidR="00374753">
        <w:rPr>
          <w:rtl/>
        </w:rPr>
        <w:t xml:space="preserve"> </w:t>
      </w:r>
      <w:r w:rsidRPr="00784950">
        <w:rPr>
          <w:rtl/>
        </w:rPr>
        <w:t>מלוח התיקונים.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ההסתייגויות של חברי הכנסת ע' חוגי ור' מלול וקבוצת חבר הכנסת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א</w:t>
      </w:r>
      <w:r w:rsidR="00784950" w:rsidRPr="00784950">
        <w:rPr>
          <w:rtl/>
        </w:rPr>
        <w:t>' וילן לסעיף 27(1)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27 </w:t>
      </w:r>
      <w:r w:rsidR="00374753">
        <w:rPr>
          <w:rtl/>
        </w:rPr>
        <w:t>–</w:t>
      </w:r>
      <w:r w:rsidRPr="00784950">
        <w:rPr>
          <w:rtl/>
        </w:rPr>
        <w:t xml:space="preserve"> של מרדכי משעני ואחרים, לוח תיקונים מס' 2, הצבעה אישית,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עוד לא החלטתי.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יצחק כהן, אני מבקש ממך לשבת. שאול יהלום, לשבת. האשם מחאמיד, נא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קורא בשמות אלה שלא הצביעו: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39 נגד, 27 בעד, ארבעה נמנעים. אם כן, הסתייגות זאת 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בקריאה שנייה על סעיף 27 כהצעת הוועדה.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27,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עמוד 31. הסתייגות לסעיף 28 </w:t>
      </w:r>
      <w:r w:rsidR="00374753">
        <w:rPr>
          <w:rtl/>
        </w:rPr>
        <w:t>–</w:t>
      </w:r>
      <w:r w:rsidRPr="00784950">
        <w:rPr>
          <w:rtl/>
        </w:rPr>
        <w:t xml:space="preserve"> קבוצות שונות.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עסאם מח'ול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ברכה, הצבעה אישית.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מישהו שנמצא באולם ולא 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תמה ההצבעה.</w:t>
      </w:r>
      <w:r w:rsidR="00374753">
        <w:rPr>
          <w:rtl/>
        </w:rPr>
        <w:t xml:space="preserve"> </w:t>
      </w:r>
      <w:r w:rsidRPr="00784950">
        <w:rPr>
          <w:rtl/>
        </w:rPr>
        <w:t>46 נגד ההסתייגות, 20 בעדה. אם כן,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ממשיכים</w:t>
      </w:r>
      <w:r w:rsidR="00374753">
        <w:rPr>
          <w:rtl/>
        </w:rPr>
        <w:t xml:space="preserve"> </w:t>
      </w:r>
      <w:r w:rsidRPr="00784950">
        <w:rPr>
          <w:rtl/>
        </w:rPr>
        <w:t>בהצבעות, חבר הכנסת בוים?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עמוד 31 </w:t>
      </w:r>
      <w:r w:rsidR="00374753">
        <w:rPr>
          <w:rtl/>
        </w:rPr>
        <w:t>–</w:t>
      </w:r>
      <w:r w:rsidRPr="00784950">
        <w:rPr>
          <w:rtl/>
        </w:rPr>
        <w:t xml:space="preserve"> קבוצת גשר.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28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להסתייגות של חבר הכנסת עופר חוגי לסעיף 28.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הסיר. תודה רבה.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לחלופין </w:t>
      </w:r>
      <w:r w:rsidR="00374753">
        <w:rPr>
          <w:rtl/>
        </w:rPr>
        <w:t>–</w:t>
      </w:r>
      <w:r w:rsidRPr="00784950">
        <w:rPr>
          <w:rtl/>
        </w:rPr>
        <w:t xml:space="preserve"> הוסר.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קבוצת בשארה </w:t>
      </w:r>
      <w:r w:rsidR="00374753">
        <w:rPr>
          <w:rtl/>
        </w:rPr>
        <w:t>–</w:t>
      </w:r>
      <w:r w:rsidRPr="00784950">
        <w:rPr>
          <w:rtl/>
        </w:rPr>
        <w:t xml:space="preserve"> הוסרה.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על סעיף 28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28,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29(1), 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ההסתייגות הוסרה.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29(2), קבוצת פריצקי וקבוצות אחרות </w:t>
      </w:r>
      <w:r w:rsidR="00374753">
        <w:rPr>
          <w:rtl/>
        </w:rPr>
        <w:t>–</w:t>
      </w:r>
      <w:r w:rsidRPr="00784950">
        <w:rPr>
          <w:rtl/>
        </w:rPr>
        <w:t xml:space="preserve"> הצבעה אישית לפי בקשת שינוי.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הגישו בקשה של 20 חברי כנסת?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הם הגישו.</w:t>
      </w:r>
      <w:r w:rsidR="00374753">
        <w:rPr>
          <w:rtl/>
        </w:rPr>
        <w:t xml:space="preserve"> </w:t>
      </w:r>
      <w:r w:rsidRPr="00784950">
        <w:rPr>
          <w:rtl/>
        </w:rPr>
        <w:t>אדוני המזכיר,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מאיר פרוש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תאחל לו הצלחה בשם כולם, וכך לא נצטרך לקום.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ע' דהאמשה: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רואה</w:t>
      </w:r>
      <w:r w:rsidR="00374753">
        <w:rPr>
          <w:rtl/>
        </w:rPr>
        <w:t xml:space="preserve"> </w:t>
      </w:r>
      <w:r w:rsidRPr="00784950">
        <w:rPr>
          <w:rtl/>
        </w:rPr>
        <w:t>שכולם מברכים את ראש הממשלה. בשמי ובשם האחרים אני מאחל לו הצלחה</w:t>
      </w:r>
      <w:r w:rsidR="00374753">
        <w:rPr>
          <w:rtl/>
        </w:rPr>
        <w:t xml:space="preserve"> </w:t>
      </w:r>
      <w:r w:rsidRPr="00784950">
        <w:rPr>
          <w:rtl/>
        </w:rPr>
        <w:t>להביא</w:t>
      </w:r>
      <w:r w:rsidR="00374753">
        <w:rPr>
          <w:rtl/>
        </w:rPr>
        <w:t xml:space="preserve"> </w:t>
      </w:r>
      <w:r w:rsidRPr="00784950">
        <w:rPr>
          <w:rtl/>
        </w:rPr>
        <w:t>לנו תהליך שלום ותהליך של הצלחה חברתית וצדק חברתי הרבה יותר ומעבר לכל מה</w:t>
      </w:r>
      <w:r w:rsidR="00374753">
        <w:rPr>
          <w:rtl/>
        </w:rPr>
        <w:t xml:space="preserve"> </w:t>
      </w:r>
      <w:r w:rsidRPr="00784950">
        <w:rPr>
          <w:rtl/>
        </w:rPr>
        <w:t>שהתנסינו בו עד עכשיו.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 אני שואל מי לא השתתף בהצבעה. בבקשה.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עוד מי שלא הצביע?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 ההצבעה.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נודלמן, מה הצבעת?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נודלמן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נמנע.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נגד ההסתייגות, 18 בעד, שני נמנעים. אם כן, היא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בסיפא של עמוד 31, סעיף 29(2) </w:t>
      </w:r>
      <w:r w:rsidR="00374753">
        <w:rPr>
          <w:rtl/>
        </w:rPr>
        <w:t>–</w:t>
      </w:r>
      <w:r w:rsidRPr="00784950">
        <w:rPr>
          <w:rtl/>
        </w:rPr>
        <w:t xml:space="preserve"> קבוצת וילן ואחרים.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</w:t>
      </w:r>
      <w:r w:rsidR="00374753">
        <w:rPr>
          <w:rtl/>
        </w:rPr>
        <w:t xml:space="preserve"> </w:t>
      </w:r>
      <w:r w:rsidRPr="00784950">
        <w:rPr>
          <w:rtl/>
        </w:rPr>
        <w:t>ידו.</w:t>
      </w:r>
      <w:r w:rsidR="00374753">
        <w:rPr>
          <w:rtl/>
        </w:rPr>
        <w:t xml:space="preserve"> </w:t>
      </w:r>
      <w:r w:rsidRPr="00784950">
        <w:rPr>
          <w:rtl/>
        </w:rPr>
        <w:t>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וילן, קבוצת חבר הכנסת ע' בשארה, חברי</w:t>
      </w:r>
      <w:r w:rsidR="00374753">
        <w:rPr>
          <w:rtl/>
        </w:rPr>
        <w:t xml:space="preserve"> </w:t>
      </w:r>
      <w:r w:rsidRPr="00784950">
        <w:rPr>
          <w:rtl/>
        </w:rPr>
        <w:t>הכנסת א' צינקר, ר' ברונפמן וע' פרץ וקבוצת חבר הכנסת י' פריצקי לסעיף</w:t>
      </w:r>
      <w:r w:rsidR="00374753">
        <w:rPr>
          <w:rtl/>
        </w:rPr>
        <w:t xml:space="preserve"> </w:t>
      </w:r>
      <w:r w:rsidRPr="00784950">
        <w:rPr>
          <w:rtl/>
        </w:rPr>
        <w:t>29(2)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על סעיף 29,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29,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הסעיף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נעבור לסעיף 30(1) </w:t>
      </w:r>
      <w:r w:rsidR="00374753">
        <w:rPr>
          <w:rtl/>
        </w:rPr>
        <w:t>–</w:t>
      </w:r>
      <w:r w:rsidRPr="00784950">
        <w:rPr>
          <w:rtl/>
        </w:rPr>
        <w:t xml:space="preserve"> קבוצת גשר. כל הקבוצה איננה.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30(1) </w:t>
      </w:r>
      <w:r w:rsidR="00374753">
        <w:rPr>
          <w:rtl/>
        </w:rPr>
        <w:t>–</w:t>
      </w:r>
      <w:r w:rsidRPr="00784950">
        <w:rPr>
          <w:rtl/>
        </w:rPr>
        <w:t xml:space="preserve"> קבוצת אבשלום וילן ואחרים.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וילן, חברי הכנסת א' צינקר, ר' ברונפמן וע'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פ</w:t>
      </w:r>
      <w:r w:rsidR="00784950" w:rsidRPr="00784950">
        <w:rPr>
          <w:rtl/>
        </w:rPr>
        <w:t>רץ וקבוצת חבר הכנסת י' פריצקי לסעיף 30(1)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30(1) </w:t>
      </w:r>
      <w:r w:rsidR="00374753">
        <w:rPr>
          <w:rtl/>
        </w:rPr>
        <w:t>–</w:t>
      </w:r>
      <w:r w:rsidRPr="00784950">
        <w:rPr>
          <w:rtl/>
        </w:rPr>
        <w:t xml:space="preserve"> קבוצת בשארה. מסירים.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30(2) </w:t>
      </w:r>
      <w:r w:rsidR="00374753">
        <w:rPr>
          <w:rtl/>
        </w:rPr>
        <w:t>–</w:t>
      </w:r>
      <w:r w:rsidRPr="00784950">
        <w:rPr>
          <w:rtl/>
        </w:rPr>
        <w:t xml:space="preserve"> קבוצת וילן וקבוצות אחרות.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וילן, חברי הכנסת א' צינקר, ר' ברונפמן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ע' פרץ וקבוצת חבר הכנסת י' פריצקי לסעיף 30(2)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כהצעת</w:t>
      </w:r>
      <w:r w:rsidR="00374753">
        <w:rPr>
          <w:rtl/>
        </w:rPr>
        <w:t xml:space="preserve"> </w:t>
      </w:r>
      <w:r w:rsidRPr="00784950">
        <w:rPr>
          <w:rtl/>
        </w:rPr>
        <w:t>הוועדה, בקריאה שנייה.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30,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30 נתקבל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31 </w:t>
      </w:r>
      <w:r w:rsidR="00374753">
        <w:rPr>
          <w:rtl/>
        </w:rPr>
        <w:t>–</w:t>
      </w:r>
      <w:r w:rsidRPr="00784950">
        <w:rPr>
          <w:rtl/>
        </w:rPr>
        <w:t xml:space="preserve"> קבוצת גשר לא פה.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מאור פה.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חברת הכנסת ע' מאור לסעיף 31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31 </w:t>
      </w:r>
      <w:r w:rsidR="00374753">
        <w:rPr>
          <w:rtl/>
        </w:rPr>
        <w:t>–</w:t>
      </w:r>
      <w:r w:rsidRPr="00784950">
        <w:rPr>
          <w:rtl/>
        </w:rPr>
        <w:t xml:space="preserve"> קבוצת וילן ואחרים.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וילן וחברי הכנסת א' צינקר, ר' ברונפמן,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ע</w:t>
      </w:r>
      <w:r w:rsidR="00784950" w:rsidRPr="00784950">
        <w:rPr>
          <w:rtl/>
        </w:rPr>
        <w:t>' פרץ, ג' ריגר ומ' סולודקין לסעיף 31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בשארה מסירה את ההסתייגות שלה לסעיף 31.</w:t>
      </w:r>
      <w:r w:rsidR="00374753">
        <w:rPr>
          <w:rtl/>
        </w:rPr>
        <w:t xml:space="preserve"> </w:t>
      </w:r>
      <w:r w:rsidRPr="00784950">
        <w:rPr>
          <w:rtl/>
        </w:rPr>
        <w:t>חבר הכנסת עופר חוגי מסיר את</w:t>
      </w:r>
      <w:r w:rsidR="00374753">
        <w:rPr>
          <w:rtl/>
        </w:rPr>
        <w:t xml:space="preserve"> </w:t>
      </w:r>
      <w:r w:rsidRPr="00784950">
        <w:rPr>
          <w:rtl/>
        </w:rPr>
        <w:t>ההסתייגות לסעיף 31.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נצביע, אם כן, על סעיף 31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31,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31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32 </w:t>
      </w:r>
      <w:r w:rsidR="00374753">
        <w:rPr>
          <w:rtl/>
        </w:rPr>
        <w:t>–</w:t>
      </w:r>
      <w:r w:rsidRPr="00784950">
        <w:rPr>
          <w:rtl/>
        </w:rPr>
        <w:t xml:space="preserve"> קבוצת גשר לא נמצאת.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32</w:t>
      </w:r>
      <w:r w:rsidR="00374753">
        <w:rPr>
          <w:rtl/>
        </w:rPr>
        <w:t xml:space="preserve"> – </w:t>
      </w:r>
      <w:r w:rsidRPr="00784950">
        <w:rPr>
          <w:rtl/>
        </w:rPr>
        <w:t>חברי הכנסת צינקר, ברונפמן, פרץ וקבוצת בשארה. חבר הכנסת עמיר</w:t>
      </w:r>
      <w:r w:rsidR="00374753">
        <w:rPr>
          <w:rtl/>
        </w:rPr>
        <w:t xml:space="preserve"> </w:t>
      </w:r>
      <w:r w:rsidRPr="00784950">
        <w:rPr>
          <w:rtl/>
        </w:rPr>
        <w:t>פרץ, אתה רוצה להצביע? מי בעד? מי נגד? מי נמנע?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28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חברי הכנסת א' צינקר, ר' ברונפמן וע' פרץ וקבוצת חבר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כנסת ע' בשארה לסעיף 32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28 נגד, 23 בעד, ללא נמנעים. ההסתייגות הזאת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32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33 בקריאה שנייה כהצעת הוועדה.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33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32,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הסעיפים התקבלו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34 </w:t>
      </w:r>
      <w:r w:rsidR="00374753">
        <w:rPr>
          <w:rtl/>
        </w:rPr>
        <w:t>–</w:t>
      </w:r>
      <w:r w:rsidRPr="00784950">
        <w:rPr>
          <w:rtl/>
        </w:rPr>
        <w:t xml:space="preserve"> הסתייגות של קבוצת גשר.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34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34 </w:t>
      </w:r>
      <w:r w:rsidR="00374753">
        <w:rPr>
          <w:rtl/>
        </w:rPr>
        <w:t>–</w:t>
      </w:r>
      <w:r w:rsidRPr="00784950">
        <w:rPr>
          <w:rtl/>
        </w:rPr>
        <w:t xml:space="preserve"> הסתייגות של קבוצת אבשלום וילן.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36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וילן וקבוצת חבר הכנסת ע' בשארה לסעיף 34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36 נגד, 14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35 ו</w:t>
      </w:r>
      <w:r w:rsidR="00374753">
        <w:rPr>
          <w:rtl/>
        </w:rPr>
        <w:t>-</w:t>
      </w:r>
      <w:r w:rsidRPr="00784950">
        <w:rPr>
          <w:rtl/>
        </w:rPr>
        <w:t>36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אנחנו נצביע על סעיפים 34, 35 ו</w:t>
      </w:r>
      <w:r w:rsidR="00374753">
        <w:rPr>
          <w:rtl/>
        </w:rPr>
        <w:t>-</w:t>
      </w:r>
      <w:r w:rsidRPr="00784950">
        <w:rPr>
          <w:rtl/>
        </w:rPr>
        <w:t>36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36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34,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שלושת הסעיפים נתקבלו.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37</w:t>
      </w:r>
      <w:r w:rsidR="00374753">
        <w:rPr>
          <w:rtl/>
        </w:rPr>
        <w:t xml:space="preserve"> </w:t>
      </w:r>
      <w:r w:rsidRPr="00784950">
        <w:rPr>
          <w:rtl/>
        </w:rPr>
        <w:t>בלוח התיקונים מס' 2. חבר הכנסת עמיר פרץ מבקש הצבעה אישית, נכון?</w:t>
      </w:r>
      <w:r w:rsidR="00374753">
        <w:rPr>
          <w:rtl/>
        </w:rPr>
        <w:t xml:space="preserve"> </w:t>
      </w:r>
      <w:r w:rsidRPr="00784950">
        <w:rPr>
          <w:rtl/>
        </w:rPr>
        <w:t>בבקשה, אדוני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קליינר,</w:t>
      </w:r>
      <w:r w:rsidR="00374753">
        <w:rPr>
          <w:rtl/>
        </w:rPr>
        <w:t xml:space="preserve"> </w:t>
      </w:r>
      <w:r w:rsidRPr="00784950">
        <w:rPr>
          <w:rtl/>
        </w:rPr>
        <w:t>למקום.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סילבן שלום, עצרתי את ההצבעה. השר שלום, מחכים</w:t>
      </w:r>
      <w:r w:rsidR="00374753">
        <w:rPr>
          <w:rtl/>
        </w:rPr>
        <w:t xml:space="preserve"> </w:t>
      </w:r>
      <w:r w:rsidRPr="00784950">
        <w:rPr>
          <w:rtl/>
        </w:rPr>
        <w:t>לך. אפשר להמשיך,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רגע,</w:t>
      </w:r>
      <w:r w:rsidR="00374753">
        <w:rPr>
          <w:rtl/>
        </w:rPr>
        <w:t xml:space="preserve"> </w:t>
      </w:r>
      <w:r w:rsidRPr="00784950">
        <w:rPr>
          <w:rtl/>
        </w:rPr>
        <w:t>לעצור את ההצבעה. עמיר פרץ, תודה. ענת מאור, נא לשבת. זהבה גלאון,</w:t>
      </w:r>
      <w:r w:rsidR="00374753">
        <w:rPr>
          <w:rtl/>
        </w:rPr>
        <w:t xml:space="preserve"> </w:t>
      </w:r>
      <w:r w:rsidRPr="00784950">
        <w:rPr>
          <w:rtl/>
        </w:rPr>
        <w:t>נא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יודע מה חשבו ומה לא חשבו, שיקשיבו.</w:t>
      </w:r>
      <w:r w:rsidR="00374753">
        <w:rPr>
          <w:rtl/>
        </w:rPr>
        <w:t xml:space="preserve"> </w:t>
      </w:r>
      <w:r w:rsidRPr="00784950">
        <w:rPr>
          <w:rtl/>
        </w:rPr>
        <w:t>נחום לנגנטל,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לא שמענו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תפסיק לעשות רעש. אתם עושים כל הזמן רעש ומהומה ולא שומעים.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נמנעת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שואל, האם יש באולם חברי כנסת שלא השתתפו בהצבעה?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בשביל</w:t>
      </w:r>
      <w:r w:rsidR="00374753">
        <w:rPr>
          <w:rtl/>
        </w:rPr>
        <w:t xml:space="preserve"> </w:t>
      </w:r>
      <w:r w:rsidRPr="00784950">
        <w:rPr>
          <w:rtl/>
        </w:rPr>
        <w:t>להבהיר,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לדעת.</w:t>
      </w:r>
      <w:r w:rsidR="00374753">
        <w:rPr>
          <w:rtl/>
        </w:rPr>
        <w:t xml:space="preserve"> </w:t>
      </w:r>
      <w:r w:rsidRPr="00784950">
        <w:rPr>
          <w:rtl/>
        </w:rPr>
        <w:t>טלב</w:t>
      </w:r>
      <w:r w:rsidR="00374753">
        <w:rPr>
          <w:rtl/>
        </w:rPr>
        <w:t xml:space="preserve"> </w:t>
      </w:r>
      <w:r w:rsidRPr="00784950">
        <w:rPr>
          <w:rtl/>
        </w:rPr>
        <w:t>אלסאנע,</w:t>
      </w:r>
      <w:r w:rsidR="00374753">
        <w:rPr>
          <w:rtl/>
        </w:rPr>
        <w:t xml:space="preserve"> </w:t>
      </w:r>
      <w:r w:rsidRPr="00784950">
        <w:rPr>
          <w:rtl/>
        </w:rPr>
        <w:t>מה אתה מצביע? אתה משנה את</w:t>
      </w:r>
      <w:r w:rsidR="00374753">
        <w:rPr>
          <w:rtl/>
        </w:rPr>
        <w:t xml:space="preserve"> </w:t>
      </w:r>
      <w:r w:rsidRPr="00784950">
        <w:rPr>
          <w:rtl/>
        </w:rPr>
        <w:t>הצבעתך?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טלב אלסאנע הצביע בעד.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תמה ההצבעה.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יובל שטייניץ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יורשה</w:t>
      </w:r>
      <w:r w:rsidR="00374753">
        <w:rPr>
          <w:rtl/>
        </w:rPr>
        <w:t xml:space="preserve"> </w:t>
      </w:r>
      <w:r w:rsidRPr="00784950">
        <w:rPr>
          <w:rtl/>
        </w:rPr>
        <w:t>לי</w:t>
      </w:r>
      <w:r w:rsidR="00374753">
        <w:rPr>
          <w:rtl/>
        </w:rPr>
        <w:t xml:space="preserve"> </w:t>
      </w:r>
      <w:r w:rsidRPr="00784950">
        <w:rPr>
          <w:rtl/>
        </w:rPr>
        <w:t>להציע.</w:t>
      </w:r>
      <w:r w:rsidR="00374753">
        <w:rPr>
          <w:rtl/>
        </w:rPr>
        <w:t xml:space="preserve"> </w:t>
      </w:r>
      <w:r w:rsidRPr="00784950">
        <w:rPr>
          <w:rtl/>
        </w:rPr>
        <w:t>מאחר</w:t>
      </w:r>
      <w:r w:rsidR="00374753">
        <w:rPr>
          <w:rtl/>
        </w:rPr>
        <w:t xml:space="preserve"> </w:t>
      </w:r>
      <w:r w:rsidRPr="00784950">
        <w:rPr>
          <w:rtl/>
        </w:rPr>
        <w:t>שיש הרבה הצבעות, חלק מההצבעות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יתחילו מהאות שי"ן לכיוון אל"ף, ולא כל הזמן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בפעם הבאה. אני מקבל.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רעיון 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מותר לשנות תוך כדי, זה אפילו לפי התקנון, כל זמן שלא סוגרים את ההצבעה.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זאב בוים, בפעם הבאה מתחילים את ההצבעה מהאות תי"ו, בסדר?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רעיון טוב.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רעיון של שטייניץ. אנחנו מתחשבים במיעוטים.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50 נגד, 23 בעד, נדחתה ההסתייגות לסעיף 37.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ממשיכים בהצבעה. לסעיף 38 הסתייגות לחברי הכנסת משה גפני, יעקב ליצמן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ושמואל הלפרט. הסירו. חברי הכנסת רחמים מלול, אמנון כהן ויצחק סבן </w:t>
      </w:r>
      <w:r w:rsidR="00374753">
        <w:rPr>
          <w:rtl/>
        </w:rPr>
        <w:t>–</w:t>
      </w:r>
      <w:r w:rsidRPr="00784950">
        <w:rPr>
          <w:rtl/>
        </w:rPr>
        <w:t xml:space="preserve"> הסירו.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לרישא של עמוד 35. 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 על חוק הלפרט.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להצביע על ההסתייגות של חבר הכנסת קליינר לסעיף 38,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46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חברי הכנסת מ' קליינר ומ' איתן לסעיף 38(2)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46 נגד, תשעה בעד, שני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בייגה שוחט, אתה מסיר את 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בייגה שוחט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חבר הכנסת בייגה שוחט.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א' שוחט לסעיף 38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נצביע בהצבעה אישית על סעיף 38, כהצעת הוועדה, בקריאה שנייה.</w:t>
      </w:r>
      <w:r w:rsidR="00374753">
        <w:rPr>
          <w:rtl/>
        </w:rPr>
        <w:t xml:space="preserve"> </w:t>
      </w:r>
      <w:r w:rsidRPr="00784950">
        <w:rPr>
          <w:rtl/>
        </w:rPr>
        <w:t>הקריאה</w:t>
      </w:r>
      <w:r w:rsidR="00374753">
        <w:rPr>
          <w:rtl/>
        </w:rPr>
        <w:t xml:space="preserve"> </w:t>
      </w:r>
      <w:r w:rsidRPr="00784950">
        <w:rPr>
          <w:rtl/>
        </w:rPr>
        <w:t>מתחילה מהאות תי"ו, שימו לב.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איך אתה בעד?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גוז'נסקי, לא להפריע בהצבעה. זה אידיאולוגי.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את צועקת?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ואתה שותק?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עופר חוגי, אתה הצבעת נגד.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קרה, חבר הכנסת חוגי, התבלבלת כי התחילו לקרוא מהסוף?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לא הגיע אליך, כי התחיל לקרוא מהסוף.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משתתף.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טלב אלסאנע (הרשימה הערבית המאוחדת):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נגד קיצוץ קצבאות ילדים.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יש מי שלא השתתפו בהצבעה?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פרוש נמנע. הוא לא 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פרוש, אתה נמנע?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מאיר פרוש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מתקן: 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נמנע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מוסי רז כבר 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בעד.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יאיר פרץ בעד, רשמתם?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תמה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54 בעד סעיף 38 בקריאה שנייה כהצעת הוועדה, 16 נגד, נמנע אחד.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אושר</w:t>
      </w:r>
      <w:r w:rsidR="00374753">
        <w:rPr>
          <w:rtl/>
        </w:rPr>
        <w:t xml:space="preserve"> </w:t>
      </w:r>
      <w:r w:rsidRPr="00784950">
        <w:rPr>
          <w:rtl/>
        </w:rPr>
        <w:t>בקריאה שנייה כהצעת הוועדה. זאת היתה ההצבעה, נכון, תמר</w:t>
      </w:r>
      <w:r w:rsidR="00374753">
        <w:rPr>
          <w:rtl/>
        </w:rPr>
        <w:t xml:space="preserve"> </w:t>
      </w:r>
      <w:r w:rsidRPr="00784950">
        <w:rPr>
          <w:rtl/>
        </w:rPr>
        <w:t>גוז'נסקי?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אנחנו עוברים לעמוד 35, סעיף 39. 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 תודה רבה. רחמים מלול?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רחמים מלול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בסעיף 40 אין הסתייגויות, בסעיף 41 אין 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שומע, אדוני 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מצביעים על הכול ביחד. הורידו את ההסתייגויות.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למה</w:t>
      </w:r>
      <w:r w:rsidR="00374753">
        <w:rPr>
          <w:rtl/>
        </w:rPr>
        <w:t xml:space="preserve"> </w:t>
      </w:r>
      <w:r w:rsidRPr="00784950">
        <w:rPr>
          <w:rtl/>
        </w:rPr>
        <w:t>אין לך סבלנות?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39, 40 ו</w:t>
      </w:r>
      <w:r w:rsidR="00374753">
        <w:rPr>
          <w:rtl/>
        </w:rPr>
        <w:t>-</w:t>
      </w:r>
      <w:r w:rsidRPr="00784950">
        <w:rPr>
          <w:rtl/>
        </w:rPr>
        <w:t>41 אין הסתייגויות. אנחנו נצביע עליהם בקריאה שנייה כהצעת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הוועדה.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 תודה רבה. מי נגד? תודה רבה.</w:t>
      </w:r>
      <w:r w:rsidR="00374753">
        <w:rPr>
          <w:rtl/>
        </w:rPr>
        <w:t xml:space="preserve"> </w:t>
      </w:r>
      <w:r w:rsidRPr="00784950">
        <w:rPr>
          <w:rtl/>
        </w:rPr>
        <w:t>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41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39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אושרו שלושת הסעיפים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42 </w:t>
      </w:r>
      <w:r w:rsidR="00374753">
        <w:rPr>
          <w:rtl/>
        </w:rPr>
        <w:t>–</w:t>
      </w:r>
      <w:r w:rsidRPr="00784950">
        <w:rPr>
          <w:rtl/>
        </w:rPr>
        <w:t xml:space="preserve"> הסתייגות לקבוצת פריצקי.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י' פריצקי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גשר.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הצעה לחלופין של קבוצת פריצקי. אנחנו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לחלופין של קבוצת חבר הכנסת י' פריצקי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לקבוצת</w:t>
      </w:r>
      <w:r w:rsidR="00374753">
        <w:rPr>
          <w:rtl/>
        </w:rPr>
        <w:t xml:space="preserve"> </w:t>
      </w:r>
      <w:r w:rsidRPr="00784950">
        <w:rPr>
          <w:rtl/>
        </w:rPr>
        <w:t>גשר,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ברכה,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צינקר</w:t>
      </w:r>
      <w:r w:rsidR="00374753">
        <w:rPr>
          <w:rtl/>
        </w:rPr>
        <w:t xml:space="preserve"> </w:t>
      </w:r>
      <w:r w:rsidRPr="00784950">
        <w:rPr>
          <w:rtl/>
        </w:rPr>
        <w:t>וחבר</w:t>
      </w:r>
      <w:r w:rsidR="00374753">
        <w:rPr>
          <w:rtl/>
        </w:rPr>
        <w:t xml:space="preserve"> </w:t>
      </w:r>
      <w:r w:rsidRPr="00784950">
        <w:rPr>
          <w:rtl/>
        </w:rPr>
        <w:t>הכנסת רומן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ברונפמן </w:t>
      </w:r>
      <w:r w:rsidR="00374753">
        <w:rPr>
          <w:rtl/>
        </w:rPr>
        <w:t>–</w:t>
      </w:r>
      <w:r w:rsidRPr="00784950">
        <w:rPr>
          <w:rtl/>
        </w:rPr>
        <w:t xml:space="preserve"> נצביע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29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סיעת גשר, קבוצת חבר הכנסת מ' ברכה וחברי הכנסת א'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צ</w:t>
      </w:r>
      <w:r w:rsidR="00784950" w:rsidRPr="00784950">
        <w:rPr>
          <w:rtl/>
        </w:rPr>
        <w:t>ינקר ור' ברונפמן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38, לרבות השר רענן כהן נגד, 12 בעד, נמנע אחד. לא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ואחרים לסעיף 42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מ' ברכה, קבוצת חבר הכנסת א' גמליאל, קבוצת חבר</w:t>
      </w:r>
      <w:r w:rsidR="00374753">
        <w:rPr>
          <w:rtl/>
        </w:rPr>
        <w:t xml:space="preserve"> </w:t>
      </w:r>
      <w:r w:rsidRPr="00784950">
        <w:rPr>
          <w:rtl/>
        </w:rPr>
        <w:t>הכנסת צ' הנדל וחברי הכנסת א' שוחט וע' מאור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כבל</w:t>
      </w:r>
      <w:r w:rsidR="00374753">
        <w:rPr>
          <w:rtl/>
        </w:rPr>
        <w:t xml:space="preserve"> </w:t>
      </w:r>
      <w:r w:rsidRPr="00784950">
        <w:rPr>
          <w:rtl/>
        </w:rPr>
        <w:t>לא כאן, חבר הכנסת ביבי לא כאן, חברת הכנסת חזן לא כאן. לא</w:t>
      </w:r>
      <w:r w:rsidR="00374753">
        <w:rPr>
          <w:rtl/>
        </w:rPr>
        <w:t xml:space="preserve"> </w:t>
      </w:r>
      <w:r w:rsidRPr="00784950">
        <w:rPr>
          <w:rtl/>
        </w:rPr>
        <w:t>מצביעים על ההסתייגות.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עופר חוגי מסיר את 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גשר מסירים את ההסתייגות? אני מבין שלא. אנו מצביעים על ההסתייגות של</w:t>
      </w:r>
      <w:r w:rsidR="00374753">
        <w:rPr>
          <w:rtl/>
        </w:rPr>
        <w:t xml:space="preserve"> </w:t>
      </w:r>
      <w:r w:rsidRPr="00784950">
        <w:rPr>
          <w:rtl/>
        </w:rPr>
        <w:t>קבוצת גשר.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לעמוד 37.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גשר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צינקר וברונפמן לא נמצאים. אנו לא מצביעים על ההסתייגות שלהם.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42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42,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43. הסתייגות לקבוצת פריצקי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י' פריצקי לסעיף 43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גשר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לסעיף 43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קבוצת בשארה לסעיף 43. אני מבין שמבקשים להצביע</w:t>
      </w:r>
      <w:r w:rsidR="00374753">
        <w:rPr>
          <w:rtl/>
        </w:rPr>
        <w:t xml:space="preserve"> </w:t>
      </w:r>
      <w:r w:rsidRPr="00784950">
        <w:rPr>
          <w:rtl/>
        </w:rPr>
        <w:t>אלקטרונית.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ע' בשארה לסעיף 43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41 נגד, 12 בעד, ללא נמנעים. הצעת בשארה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43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סעיפים 43 עד 45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45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43,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45</w:t>
      </w:r>
      <w:r w:rsidR="00503761">
        <w:rPr>
          <w:rFonts w:hint="cs"/>
          <w:rtl/>
        </w:rPr>
        <w:t>-</w:t>
      </w:r>
      <w:r w:rsidRPr="00784950">
        <w:rPr>
          <w:rtl/>
        </w:rPr>
        <w:t>43 נתקבלו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לעמוד 38.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46 </w:t>
      </w:r>
      <w:r w:rsidR="00374753">
        <w:rPr>
          <w:rtl/>
        </w:rPr>
        <w:t>–</w:t>
      </w:r>
      <w:r w:rsidRPr="00784950">
        <w:rPr>
          <w:rtl/>
        </w:rPr>
        <w:t xml:space="preserve"> הסתייגות לקבוצת ברכה.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46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בשארה מסיר את ההסתייגות.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46 בקריאה שנייה.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46,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לסעיף 47. קבוצת גשר מסירה את ההסתייגות.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גמליאל, קבוצת הנדל, קבוצת פריצקי.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קבוצת חבר הכנסת א' גמליאל, קבוצת חבר הכנסת צ' הנדל, קבוצת חבר</w:t>
      </w:r>
      <w:r w:rsidR="00374753">
        <w:rPr>
          <w:rtl/>
        </w:rPr>
        <w:t xml:space="preserve"> </w:t>
      </w:r>
      <w:r w:rsidRPr="00784950">
        <w:rPr>
          <w:rtl/>
        </w:rPr>
        <w:t>הכנסת י' פריצקי וחברי הכנסת מ' קליינר ומ' איתן לסעיף 47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47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מלול מסיר את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סעיפים 47 ו</w:t>
      </w:r>
      <w:r w:rsidR="00374753">
        <w:rPr>
          <w:rtl/>
        </w:rPr>
        <w:t>-</w:t>
      </w:r>
      <w:r w:rsidRPr="00784950">
        <w:rPr>
          <w:rtl/>
        </w:rPr>
        <w:t>48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48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47,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47 ו</w:t>
      </w:r>
      <w:r w:rsidR="00374753">
        <w:rPr>
          <w:rtl/>
        </w:rPr>
        <w:t>-</w:t>
      </w:r>
      <w:r w:rsidRPr="00784950">
        <w:rPr>
          <w:rtl/>
        </w:rPr>
        <w:t>48 נתקבלו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אנו עוברים לסעיף 49. הסתייגות לקבוצת גשר ואחרים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סיעת גשר, קבוצת חבר הכנסת א' וילן, קבוצת חבר הכנסת נ'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נגנטל וחברי הכנסת מ' קליינר ומ' איתן לסעיף 49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צינקר,</w:t>
      </w:r>
      <w:r w:rsidR="00374753">
        <w:rPr>
          <w:rtl/>
        </w:rPr>
        <w:t xml:space="preserve"> </w:t>
      </w:r>
      <w:r w:rsidRPr="00784950">
        <w:rPr>
          <w:rtl/>
        </w:rPr>
        <w:t>ברונפמן</w:t>
      </w:r>
      <w:r w:rsidR="00374753">
        <w:rPr>
          <w:rtl/>
        </w:rPr>
        <w:t xml:space="preserve"> </w:t>
      </w:r>
      <w:r w:rsidRPr="00784950">
        <w:rPr>
          <w:rtl/>
        </w:rPr>
        <w:t>ועמיר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נמצאים.</w:t>
      </w:r>
      <w:r w:rsidR="00374753">
        <w:rPr>
          <w:rtl/>
        </w:rPr>
        <w:t xml:space="preserve"> </w:t>
      </w:r>
      <w:r w:rsidRPr="00784950">
        <w:rPr>
          <w:rtl/>
        </w:rPr>
        <w:t>אנו</w:t>
      </w:r>
      <w:r w:rsidR="00374753">
        <w:rPr>
          <w:rtl/>
        </w:rPr>
        <w:t xml:space="preserve"> </w:t>
      </w:r>
      <w:r w:rsidRPr="00784950">
        <w:rPr>
          <w:rtl/>
        </w:rPr>
        <w:t>לא מצביעים 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שלהם.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49.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49,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50(1)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50(2) יש הסתייגות לקבוצת ברכה.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מ' ברכה לסעיף 50(2)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לוח תיקונים מס' 2: חבר הכנסת עמיר פרץ לא כאן, איננו מצביעים.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51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  <w:r w:rsidR="00374753">
        <w:rPr>
          <w:rtl/>
        </w:rPr>
        <w:t xml:space="preserve"> </w:t>
      </w: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52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54,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לוח התיקונים, 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סעיפים 50 עד 54,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54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50,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50 עד 54 נתקבלו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55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לחבר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עופר</w:t>
      </w:r>
      <w:r w:rsidR="00374753">
        <w:rPr>
          <w:rtl/>
        </w:rPr>
        <w:t xml:space="preserve"> </w:t>
      </w:r>
      <w:r w:rsidRPr="00784950">
        <w:rPr>
          <w:rtl/>
        </w:rPr>
        <w:t>חוגי. חבר הכנסת חוגי, אתה מסיר את</w:t>
      </w:r>
      <w:r w:rsidR="00374753">
        <w:rPr>
          <w:rtl/>
        </w:rPr>
        <w:t xml:space="preserve"> </w:t>
      </w:r>
      <w:r w:rsidRPr="00784950">
        <w:rPr>
          <w:rtl/>
        </w:rPr>
        <w:t>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עופר חוגי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מצביעים על ההסתייגות של חבר הכנסת עופר חוגי לסעיף 55.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ע' חוגי לסעיף 55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 לספור. זה היה אותו 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נקיים הצבעה אלקטרונית על ההסתייגות של חבר הכנסת עופר חוגי לסעיף 55.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ע' חוגי לסעיף 55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30 נגד, 24 בעד, נמנע אחד.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של חבר הכנסת וילן לסעיף 55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וילן לסעיף 55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55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55,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לסעיף 56. יש לוח תיקונים.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הסתייגות לקבוצת וילן </w:t>
      </w:r>
      <w:r w:rsidR="00374753">
        <w:rPr>
          <w:rtl/>
        </w:rPr>
        <w:t>–</w:t>
      </w:r>
      <w:r w:rsidRPr="00784950">
        <w:rPr>
          <w:rtl/>
        </w:rPr>
        <w:t xml:space="preserve">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וילן לסעיף 56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56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56, כהצעת הוועדה,</w:t>
      </w:r>
      <w:r>
        <w:rPr>
          <w:rtl/>
        </w:rPr>
        <w:t xml:space="preserve"> </w:t>
      </w:r>
      <w:r w:rsidR="00784950"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56 נתקבל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לעמוד 40, אחרי סעיף 56. כל סעיף בנפרד.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כולם או על אחד מהם?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על 56א.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56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הסתייגות של גשר עם כמה וכמה סעיפים. אנו מצביעים על כל</w:t>
      </w:r>
      <w:r w:rsidR="00374753">
        <w:rPr>
          <w:rtl/>
        </w:rPr>
        <w:t xml:space="preserve"> </w:t>
      </w:r>
      <w:r w:rsidRPr="00784950">
        <w:rPr>
          <w:rtl/>
        </w:rPr>
        <w:t>סעיף בנפרד. הם מבקשים הצבעה אישית על סעיף 56א.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לפי סדר אל"ף</w:t>
      </w:r>
      <w:r w:rsidR="00374753">
        <w:rPr>
          <w:rtl/>
        </w:rPr>
        <w:t>-</w:t>
      </w:r>
      <w:r w:rsidRPr="00784950">
        <w:rPr>
          <w:rtl/>
        </w:rPr>
        <w:t>בי"ת. ההצבעה קודם בלבלה את כולם.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 אדוני המזכיר. על השאר הצבעה רגילה.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משעני, תוריד את ההצבעה השמית, נצביע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הסתייגות שלהם והם רוצים הצבעה שמית.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מרגע שיש 20 חתימות, חבר הכנסת משעני הוא אחד מהם. השאלה אם אתם בקבוצה הזאת</w:t>
      </w:r>
      <w:r w:rsidR="00374753">
        <w:rPr>
          <w:rtl/>
        </w:rPr>
        <w:t xml:space="preserve"> </w:t>
      </w:r>
      <w:r w:rsidRPr="00784950">
        <w:rPr>
          <w:rtl/>
        </w:rPr>
        <w:t>או לא. אני לא מקיים משא</w:t>
      </w:r>
      <w:r w:rsidR="00374753">
        <w:rPr>
          <w:rtl/>
        </w:rPr>
        <w:t>-</w:t>
      </w:r>
      <w:r w:rsidRPr="00784950">
        <w:rPr>
          <w:rtl/>
        </w:rPr>
        <w:t>ומתן, השר כהן.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 זה אותו 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להבא לתאם את זה מראש.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אלקטרונית על ההסתייגות אחרי סעיף 56, סעיף 56א.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אחרי סעיף 56 (סעיף 56א)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48 נגד, 15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להסתייגות אחרי סעיף 56, סעיף 56ב. 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אחרי סעיף 56 (סעיף 56ב)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47 נגד, 14 בעד, אחד נמנע.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56ג בהרמת יד.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אחרי סעיף 56 (סעיף 56ג)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להצבעה על סעיף 56ד.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סיעת גשר אחרי סעיף 56 (סעיף 56ד)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לא מצביעים אז לא יוצאות תוצאות.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רואה פחות או יותר.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אופיר פינס הסיר את 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בהרמת יד?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פינס, על כל סעיף בנפרד. נסתפק בראשון.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47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 הכנסת א' פינס</w:t>
      </w:r>
      <w:r w:rsidR="00374753">
        <w:rPr>
          <w:rtl/>
        </w:rPr>
        <w:t>-</w:t>
      </w:r>
      <w:r w:rsidRPr="00784950">
        <w:rPr>
          <w:rtl/>
        </w:rPr>
        <w:t>פז אחרי סעיף 56 (סעיף 56א)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47 נגד, 14 בעד, נמנע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פינס, האם אתה מסיר את שאר ההסתייגויות שלך?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כן, אני מסיר את שאר ההסתייגויות בעמוד 41.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לעמוד 42. מדובר בהסתייגויות שונות של חברי כנסת שונים. שימו</w:t>
      </w:r>
      <w:r w:rsidR="00374753">
        <w:rPr>
          <w:rtl/>
        </w:rPr>
        <w:t xml:space="preserve"> </w:t>
      </w:r>
      <w:r w:rsidRPr="00784950">
        <w:rPr>
          <w:rtl/>
        </w:rPr>
        <w:t>לב,</w:t>
      </w:r>
      <w:r w:rsidR="00374753">
        <w:rPr>
          <w:rtl/>
        </w:rPr>
        <w:t xml:space="preserve"> </w:t>
      </w:r>
      <w:r w:rsidRPr="00784950">
        <w:rPr>
          <w:rtl/>
        </w:rPr>
        <w:t>ההצבעה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בהרמת יד.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 ההצעה של קבוצת חברי כנסת להוסיף את סעיף 56א לאחר סעיף 56? מי נגד?</w:t>
      </w:r>
      <w:r w:rsidR="00374753">
        <w:rPr>
          <w:rtl/>
        </w:rPr>
        <w:t xml:space="preserve"> </w:t>
      </w:r>
      <w:r w:rsidRPr="00784950">
        <w:rPr>
          <w:rtl/>
        </w:rPr>
        <w:t>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חברי הכנסת א' זנדברג, י' לפיד, א' פורז, י' נאות,</w:t>
      </w:r>
      <w:r w:rsidR="00374753">
        <w:rPr>
          <w:rtl/>
        </w:rPr>
        <w:t xml:space="preserve"> </w:t>
      </w:r>
      <w:r w:rsidRPr="00784950">
        <w:rPr>
          <w:rtl/>
        </w:rPr>
        <w:t>י' פריצקי, ו' בריילובסקי, א' וילן, מ' כנעאן, ז' גלאון, י' דיין,</w:t>
      </w:r>
      <w:r w:rsidR="00374753">
        <w:rPr>
          <w:rtl/>
        </w:rPr>
        <w:t xml:space="preserve"> </w:t>
      </w:r>
      <w:r w:rsidRPr="00784950">
        <w:rPr>
          <w:rtl/>
        </w:rPr>
        <w:t>נ' מסאלחה, י' גאגולה, א' כבל, נ' לנגנטל, א' גילאון, א' קרא, ק' אביטל,</w:t>
      </w:r>
      <w:r w:rsidR="00374753">
        <w:rPr>
          <w:rtl/>
        </w:rPr>
        <w:t xml:space="preserve"> </w:t>
      </w:r>
      <w:r w:rsidRPr="00784950">
        <w:rPr>
          <w:rtl/>
        </w:rPr>
        <w:t>ס' לנדבר, מ' נודלמן, נ' חזן, א' פינס</w:t>
      </w:r>
      <w:r w:rsidR="00374753">
        <w:rPr>
          <w:rtl/>
        </w:rPr>
        <w:t>-</w:t>
      </w:r>
      <w:r w:rsidRPr="00784950">
        <w:rPr>
          <w:rtl/>
        </w:rPr>
        <w:t>פז, ד' לוי, מ' לוי, מ' משעני,</w:t>
      </w:r>
      <w:r w:rsidR="00374753">
        <w:rPr>
          <w:rtl/>
        </w:rPr>
        <w:t xml:space="preserve"> </w:t>
      </w:r>
      <w:r w:rsidRPr="00784950">
        <w:rPr>
          <w:rtl/>
        </w:rPr>
        <w:t>מ' רז, ח' רמון, י' שריד, ו' שירי, א' הירשזון, ע' חוגי, י' לסרי ויש' כץ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א</w:t>
      </w:r>
      <w:r w:rsidR="00784950" w:rsidRPr="00784950">
        <w:rPr>
          <w:rtl/>
        </w:rPr>
        <w:t>חרי סעיף 56 (סעיף 56א)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נתקבלה. אם כן, לא נתקבל שום דבר לאחר סעיף 56.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57 אין הסתייגויות.</w:t>
      </w:r>
      <w:r w:rsidR="00374753">
        <w:rPr>
          <w:rtl/>
        </w:rPr>
        <w:t xml:space="preserve"> </w:t>
      </w:r>
      <w:r w:rsidRPr="00784950">
        <w:rPr>
          <w:rtl/>
        </w:rPr>
        <w:t>נצביע על סעיף 57 בקריאה שנייה, כהצעת הוועדה. 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ירים את ידו.</w:t>
      </w:r>
      <w:r w:rsidR="00374753">
        <w:rPr>
          <w:rtl/>
        </w:rPr>
        <w:t xml:space="preserve"> </w:t>
      </w:r>
      <w:r w:rsidRPr="00784950">
        <w:rPr>
          <w:rtl/>
        </w:rPr>
        <w:t>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57 </w:t>
      </w:r>
      <w:r>
        <w:rPr>
          <w:rtl/>
        </w:rPr>
        <w:t>–</w:t>
      </w:r>
      <w:r w:rsidR="00784950" w:rsidRPr="00784950">
        <w:rPr>
          <w:rtl/>
        </w:rPr>
        <w:t xml:space="preserve"> רוב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57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57 נתקבל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יושב</w:t>
      </w:r>
      <w:r w:rsidR="00374753">
        <w:rPr>
          <w:rtl/>
        </w:rPr>
        <w:t>-</w:t>
      </w:r>
      <w:r w:rsidRPr="00784950">
        <w:rPr>
          <w:rtl/>
        </w:rPr>
        <w:t>ראש ועדת הכספים, האם אני יכול לעבור להצבעה בקריאה שלישית?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שלישית על הצעת חוק ההסדרים במשק המדינה (תיקוני חקיקה להשגת</w:t>
      </w:r>
      <w:r w:rsidR="00374753">
        <w:rPr>
          <w:rtl/>
        </w:rPr>
        <w:t xml:space="preserve"> </w:t>
      </w:r>
      <w:r w:rsidRPr="00784950">
        <w:rPr>
          <w:rtl/>
        </w:rPr>
        <w:t>יעדי התקציב והמדיניות הכלכלית לשנת הכספים 2002), התשס"ב</w:t>
      </w:r>
      <w:r w:rsidR="00374753">
        <w:rPr>
          <w:rtl/>
        </w:rPr>
        <w:t>–</w:t>
      </w:r>
      <w:r w:rsidRPr="00784950">
        <w:rPr>
          <w:rtl/>
        </w:rPr>
        <w:t>2002, הצבעה אלקטרונית.</w:t>
      </w:r>
      <w:r w:rsidR="00374753">
        <w:rPr>
          <w:rtl/>
        </w:rPr>
        <w:t xml:space="preserve"> </w:t>
      </w:r>
      <w:r w:rsidRPr="00784950">
        <w:rPr>
          <w:rtl/>
        </w:rPr>
        <w:t>חברי הכנסת, ניתן להצביע.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18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חוק ההסדרים במשק המדינה (תיקוני חקיקה להשגת יעדי התקציב והמדיניות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כלכלית לשנת הכספים 2002), התשס"ב</w:t>
      </w:r>
      <w:r>
        <w:rPr>
          <w:rtl/>
        </w:rPr>
        <w:t>–</w:t>
      </w:r>
      <w:r w:rsidR="00784950" w:rsidRPr="00784950">
        <w:rPr>
          <w:rtl/>
        </w:rPr>
        <w:t>2002,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48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18 נגד, שני נמנעים. חוק ההסדרים במשק המדינה (תיקוני חקיקה להשגת</w:t>
      </w:r>
      <w:r w:rsidR="00374753">
        <w:rPr>
          <w:rtl/>
        </w:rPr>
        <w:t xml:space="preserve"> </w:t>
      </w:r>
      <w:r w:rsidRPr="00784950">
        <w:rPr>
          <w:rtl/>
        </w:rPr>
        <w:t>יעדי</w:t>
      </w:r>
      <w:r w:rsidR="00374753">
        <w:rPr>
          <w:rtl/>
        </w:rPr>
        <w:t xml:space="preserve"> </w:t>
      </w:r>
      <w:r w:rsidRPr="00784950">
        <w:rPr>
          <w:rtl/>
        </w:rPr>
        <w:t>התקציב</w:t>
      </w:r>
      <w:r w:rsidR="00374753">
        <w:rPr>
          <w:rtl/>
        </w:rPr>
        <w:t xml:space="preserve"> </w:t>
      </w:r>
      <w:r w:rsidRPr="00784950">
        <w:rPr>
          <w:rtl/>
        </w:rPr>
        <w:t>והמדיניות</w:t>
      </w:r>
      <w:r w:rsidR="00374753">
        <w:rPr>
          <w:rtl/>
        </w:rPr>
        <w:t xml:space="preserve"> </w:t>
      </w:r>
      <w:r w:rsidRPr="00784950">
        <w:rPr>
          <w:rtl/>
        </w:rPr>
        <w:t>הכלכלית</w:t>
      </w:r>
      <w:r w:rsidR="00374753">
        <w:rPr>
          <w:rtl/>
        </w:rPr>
        <w:t xml:space="preserve"> </w:t>
      </w:r>
      <w:r w:rsidRPr="00784950">
        <w:rPr>
          <w:rtl/>
        </w:rPr>
        <w:t>לשנת הכספים 2002), התשס"ב</w:t>
      </w:r>
      <w:r w:rsidR="00374753">
        <w:rPr>
          <w:rtl/>
        </w:rPr>
        <w:t>–</w:t>
      </w:r>
      <w:r w:rsidRPr="00784950">
        <w:rPr>
          <w:rtl/>
        </w:rPr>
        <w:t>2002, נתקבל בקריאה</w:t>
      </w:r>
      <w:r w:rsidR="00374753">
        <w:rPr>
          <w:rtl/>
        </w:rPr>
        <w:t xml:space="preserve"> </w:t>
      </w:r>
      <w:r w:rsidRPr="00784950">
        <w:rPr>
          <w:rtl/>
        </w:rPr>
        <w:t>שלישית על</w:t>
      </w:r>
      <w:r w:rsidR="00374753">
        <w:rPr>
          <w:rtl/>
        </w:rPr>
        <w:t>-</w:t>
      </w:r>
      <w:r w:rsidRPr="00784950">
        <w:rPr>
          <w:rtl/>
        </w:rPr>
        <w:t>ידי הכנסת.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>ראש, יושב</w:t>
      </w:r>
      <w:r w:rsidR="00374753">
        <w:rPr>
          <w:rtl/>
        </w:rPr>
        <w:t>-</w:t>
      </w:r>
      <w:r w:rsidRPr="00784950">
        <w:rPr>
          <w:rtl/>
        </w:rPr>
        <w:t>ראש ועדת הכספים מבקש לעלות לדוכן.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אני רוצה להגיד תודה לכל העובדים ולכל חברי הוועדה על שעות ארוכות של</w:t>
      </w:r>
      <w:r w:rsidR="00374753">
        <w:rPr>
          <w:rtl/>
        </w:rPr>
        <w:t xml:space="preserve"> </w:t>
      </w:r>
      <w:r w:rsidRPr="00784950">
        <w:rPr>
          <w:rtl/>
        </w:rPr>
        <w:t>דיונים,</w:t>
      </w:r>
      <w:r w:rsidR="00374753">
        <w:rPr>
          <w:rtl/>
        </w:rPr>
        <w:t xml:space="preserve"> </w:t>
      </w:r>
      <w:r w:rsidRPr="00784950">
        <w:rPr>
          <w:rtl/>
        </w:rPr>
        <w:t>שלא</w:t>
      </w:r>
      <w:r w:rsidR="00374753">
        <w:rPr>
          <w:rtl/>
        </w:rPr>
        <w:t xml:space="preserve"> </w:t>
      </w:r>
      <w:r w:rsidRPr="00784950">
        <w:rPr>
          <w:rtl/>
        </w:rPr>
        <w:t>היו</w:t>
      </w:r>
      <w:r w:rsidR="00374753">
        <w:rPr>
          <w:rtl/>
        </w:rPr>
        <w:t xml:space="preserve"> </w:t>
      </w:r>
      <w:r w:rsidRPr="00784950">
        <w:rPr>
          <w:rtl/>
        </w:rPr>
        <w:t>קלים.</w:t>
      </w:r>
      <w:r w:rsidR="00374753">
        <w:rPr>
          <w:rtl/>
        </w:rPr>
        <w:t xml:space="preserve"> </w:t>
      </w:r>
      <w:r w:rsidRPr="00784950">
        <w:rPr>
          <w:rtl/>
        </w:rPr>
        <w:t>אני רוצה להודות למנהל הוועדה, שעזב לאחרונה, מר איוור</w:t>
      </w:r>
      <w:r w:rsidR="00374753">
        <w:rPr>
          <w:rtl/>
        </w:rPr>
        <w:t xml:space="preserve"> </w:t>
      </w:r>
      <w:r w:rsidRPr="00784950">
        <w:rPr>
          <w:rtl/>
        </w:rPr>
        <w:t>קרשנר,</w:t>
      </w:r>
      <w:r w:rsidR="00374753">
        <w:rPr>
          <w:rtl/>
        </w:rPr>
        <w:t xml:space="preserve"> </w:t>
      </w:r>
      <w:r w:rsidRPr="00784950">
        <w:rPr>
          <w:rtl/>
        </w:rPr>
        <w:t>למנהל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החדש,</w:t>
      </w:r>
      <w:r w:rsidR="00374753">
        <w:rPr>
          <w:rtl/>
        </w:rPr>
        <w:t xml:space="preserve"> </w:t>
      </w:r>
      <w:r w:rsidRPr="00784950">
        <w:rPr>
          <w:rtl/>
        </w:rPr>
        <w:t>טמיר כהן, ליועצת המשפטית אנה שניידר, לשגית אפיק,</w:t>
      </w:r>
      <w:r w:rsidR="00374753">
        <w:rPr>
          <w:rtl/>
        </w:rPr>
        <w:t xml:space="preserve"> </w:t>
      </w:r>
      <w:r w:rsidRPr="00784950">
        <w:rPr>
          <w:rtl/>
        </w:rPr>
        <w:t>לנעמה</w:t>
      </w:r>
      <w:r w:rsidR="00374753">
        <w:rPr>
          <w:rtl/>
        </w:rPr>
        <w:t xml:space="preserve"> </w:t>
      </w:r>
      <w:r w:rsidRPr="00784950">
        <w:rPr>
          <w:rtl/>
        </w:rPr>
        <w:t>רוזן, ליועצת הכלכלית סמדר אלחנני, למזכירות הוועדה ליאת קרפטי, רחל סמואל</w:t>
      </w:r>
      <w:r w:rsidR="00374753">
        <w:rPr>
          <w:rtl/>
        </w:rPr>
        <w:t xml:space="preserve"> </w:t>
      </w:r>
      <w:r w:rsidRPr="00784950">
        <w:rPr>
          <w:rtl/>
        </w:rPr>
        <w:t>ואילנה</w:t>
      </w:r>
      <w:r w:rsidR="00374753">
        <w:rPr>
          <w:rtl/>
        </w:rPr>
        <w:t xml:space="preserve"> </w:t>
      </w:r>
      <w:r w:rsidRPr="00784950">
        <w:rPr>
          <w:rtl/>
        </w:rPr>
        <w:t>יאשייב.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 להודות לדובר הוועדה צבי רוזן ולקצרניות הוועדה סיגל</w:t>
      </w:r>
      <w:r w:rsidR="00374753">
        <w:rPr>
          <w:rtl/>
        </w:rPr>
        <w:t xml:space="preserve"> </w:t>
      </w:r>
      <w:r w:rsidRPr="00784950">
        <w:rPr>
          <w:rtl/>
        </w:rPr>
        <w:t>גורדון,</w:t>
      </w:r>
      <w:r w:rsidR="00374753">
        <w:rPr>
          <w:rtl/>
        </w:rPr>
        <w:t xml:space="preserve"> </w:t>
      </w:r>
      <w:r w:rsidRPr="00784950">
        <w:rPr>
          <w:rtl/>
        </w:rPr>
        <w:t>חנה</w:t>
      </w:r>
      <w:r w:rsidR="00374753">
        <w:rPr>
          <w:rtl/>
        </w:rPr>
        <w:t xml:space="preserve"> </w:t>
      </w:r>
      <w:r w:rsidRPr="00784950">
        <w:rPr>
          <w:rtl/>
        </w:rPr>
        <w:t>כהן,</w:t>
      </w:r>
      <w:r w:rsidR="00374753">
        <w:rPr>
          <w:rtl/>
        </w:rPr>
        <w:t xml:space="preserve"> </w:t>
      </w:r>
      <w:r w:rsidRPr="00784950">
        <w:rPr>
          <w:rtl/>
        </w:rPr>
        <w:t>שלומית</w:t>
      </w:r>
      <w:r w:rsidR="00374753">
        <w:rPr>
          <w:rtl/>
        </w:rPr>
        <w:t xml:space="preserve"> </w:t>
      </w:r>
      <w:r w:rsidRPr="00784950">
        <w:rPr>
          <w:rtl/>
        </w:rPr>
        <w:t>כהן,</w:t>
      </w:r>
      <w:r w:rsidR="00374753">
        <w:rPr>
          <w:rtl/>
        </w:rPr>
        <w:t xml:space="preserve"> </w:t>
      </w:r>
      <w:r w:rsidRPr="00784950">
        <w:rPr>
          <w:rtl/>
        </w:rPr>
        <w:t>שולי</w:t>
      </w:r>
      <w:r w:rsidR="00374753">
        <w:rPr>
          <w:rtl/>
        </w:rPr>
        <w:t xml:space="preserve"> </w:t>
      </w:r>
      <w:r w:rsidRPr="00784950">
        <w:rPr>
          <w:rtl/>
        </w:rPr>
        <w:t>לחוביצקי, אורה לוין, תמר מרימוביץ, לאה</w:t>
      </w:r>
      <w:r w:rsidR="00374753">
        <w:rPr>
          <w:rtl/>
        </w:rPr>
        <w:t xml:space="preserve"> </w:t>
      </w:r>
      <w:r w:rsidRPr="00784950">
        <w:rPr>
          <w:rtl/>
        </w:rPr>
        <w:t>קיקיון,</w:t>
      </w:r>
      <w:r w:rsidR="00374753">
        <w:rPr>
          <w:rtl/>
        </w:rPr>
        <w:t xml:space="preserve"> </w:t>
      </w:r>
      <w:r w:rsidRPr="00784950">
        <w:rPr>
          <w:rtl/>
        </w:rPr>
        <w:t>טלי רם, אירית שלהבת, יפעת שפרכר, חפציבה צנעני, וכן לכל הקצרניות שרשמו</w:t>
      </w:r>
      <w:r w:rsidR="00374753">
        <w:rPr>
          <w:rtl/>
        </w:rPr>
        <w:t xml:space="preserve"> </w:t>
      </w:r>
      <w:r w:rsidRPr="00784950">
        <w:rPr>
          <w:rtl/>
        </w:rPr>
        <w:t>במליאת הכנסת יום ולילה.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52" w:name="_Toc451429035"/>
      <w:r w:rsidRPr="00374753">
        <w:rPr>
          <w:rtl/>
        </w:rPr>
        <w:t>הצעת חוק שירותי תיירות (תיקון מס' 4),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52"/>
    </w:p>
    <w:p w:rsidR="00374753" w:rsidRPr="00374753" w:rsidRDefault="00374753" w:rsidP="00374753">
      <w:pPr>
        <w:pStyle w:val="1"/>
        <w:rPr>
          <w:rtl/>
        </w:rPr>
      </w:pPr>
      <w:bookmarkStart w:id="53" w:name="_Toc451429036"/>
      <w:r w:rsidRPr="00374753">
        <w:rPr>
          <w:rtl/>
        </w:rPr>
        <w:t>(קריאה שנייה וקריאה שלישית)</w:t>
      </w:r>
      <w:bookmarkEnd w:id="53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הצעת חוק שירותי תיירות (תיקון מס' 4),</w:t>
      </w:r>
      <w:r w:rsidR="00374753">
        <w:rPr>
          <w:rtl/>
        </w:rPr>
        <w:t xml:space="preserve"> </w:t>
      </w:r>
      <w:r w:rsidRPr="00784950">
        <w:rPr>
          <w:rtl/>
        </w:rPr>
        <w:t>התשס"ב</w:t>
      </w:r>
      <w:r w:rsidR="00374753">
        <w:rPr>
          <w:rtl/>
        </w:rPr>
        <w:t>–</w:t>
      </w:r>
      <w:r w:rsidRPr="00784950">
        <w:rPr>
          <w:rtl/>
        </w:rPr>
        <w:t>2002. יש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לשם החוק אין הסתייגויות. מי בעד שם החוק?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שם החוק </w:t>
      </w:r>
      <w:r>
        <w:rPr>
          <w:rtl/>
        </w:rPr>
        <w:t>–</w:t>
      </w:r>
      <w:r w:rsidR="00784950" w:rsidRPr="00784950">
        <w:rPr>
          <w:rtl/>
        </w:rPr>
        <w:t xml:space="preserve"> 35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ש</w:t>
      </w:r>
      <w:r w:rsidR="00784950" w:rsidRPr="00784950">
        <w:rPr>
          <w:rtl/>
        </w:rPr>
        <w:t>ם החוק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35, נגד </w:t>
      </w:r>
      <w:r w:rsidR="00374753">
        <w:rPr>
          <w:rtl/>
        </w:rPr>
        <w:t>–</w:t>
      </w:r>
      <w:r w:rsidRPr="00784950">
        <w:rPr>
          <w:rtl/>
        </w:rPr>
        <w:t xml:space="preserve"> 10, נמנע אחד. אשר על כן, שם החוק נתקבל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1 יש הסתייגות של חברת הכנסת נעמי חזן.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נעמי חזן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אסיר את ההסתייגות שלי אם שר האוצר יסיר את הסתייגותו.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לא, הוא לא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מסיר, הוא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 את הסתייגויותי.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>האוצר מסיר את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</w:t>
      </w:r>
      <w:r w:rsidR="00374753">
        <w:rPr>
          <w:rtl/>
        </w:rPr>
        <w:t xml:space="preserve"> </w:t>
      </w:r>
      <w:r w:rsidRPr="00784950">
        <w:rPr>
          <w:rtl/>
        </w:rPr>
        <w:t>כהצעת הוועדה.</w:t>
      </w:r>
      <w:r w:rsidR="00374753">
        <w:rPr>
          <w:rtl/>
        </w:rPr>
        <w:t xml:space="preserve"> </w:t>
      </w:r>
      <w:r w:rsidRPr="00784950">
        <w:rPr>
          <w:rtl/>
        </w:rPr>
        <w:t>מי בעד?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 </w:t>
      </w:r>
      <w:r>
        <w:rPr>
          <w:rtl/>
        </w:rPr>
        <w:t>–</w:t>
      </w:r>
      <w:r w:rsidR="00784950" w:rsidRPr="00784950">
        <w:rPr>
          <w:rtl/>
        </w:rPr>
        <w:t xml:space="preserve"> 50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50, נגד </w:t>
      </w:r>
      <w:r w:rsidR="00374753">
        <w:rPr>
          <w:rtl/>
        </w:rPr>
        <w:t>–</w:t>
      </w:r>
      <w:r w:rsidRPr="00784950">
        <w:rPr>
          <w:rtl/>
        </w:rPr>
        <w:t xml:space="preserve"> 4, אין נמנעים.</w:t>
      </w:r>
      <w:r w:rsidR="00374753">
        <w:rPr>
          <w:rtl/>
        </w:rPr>
        <w:t xml:space="preserve"> </w:t>
      </w:r>
      <w:r w:rsidRPr="00784950">
        <w:rPr>
          <w:rtl/>
        </w:rPr>
        <w:t>אשר על כן, אני קובע שסעיף 1 נתקבל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לסעיף 2. האם שר האוצר רוצה שנצביע על הסתייגותו?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הסרתי את ההסתייגויות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נצביע על סעיף 2 כהצעת הוועדה. מי בעד? מי נגד?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סגן מזכיר הכנסת ד' לב: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לא, לפני כן יש הסתייגויות נוספות, שמופיעות בעמוד הבא.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38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סליחה. יש הסתייגויות נוספות.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ניתנה</w:t>
      </w:r>
      <w:r w:rsidR="00374753">
        <w:rPr>
          <w:rtl/>
        </w:rPr>
        <w:t xml:space="preserve"> </w:t>
      </w:r>
      <w:r w:rsidRPr="00784950">
        <w:rPr>
          <w:rtl/>
        </w:rPr>
        <w:t>תשובה</w:t>
      </w:r>
      <w:r w:rsidR="00374753">
        <w:rPr>
          <w:rtl/>
        </w:rPr>
        <w:t xml:space="preserve"> </w:t>
      </w:r>
      <w:r w:rsidRPr="00784950">
        <w:rPr>
          <w:rtl/>
        </w:rPr>
        <w:t>בחוק</w:t>
      </w:r>
      <w:r w:rsidR="00374753">
        <w:rPr>
          <w:rtl/>
        </w:rPr>
        <w:t xml:space="preserve"> </w:t>
      </w:r>
      <w:r w:rsidRPr="00784950">
        <w:rPr>
          <w:rtl/>
        </w:rPr>
        <w:t>התיירות. לכן אני מבקש לבטל את כל ההצבעות. אמרו לי</w:t>
      </w:r>
      <w:r w:rsidR="00374753">
        <w:rPr>
          <w:rtl/>
        </w:rPr>
        <w:t xml:space="preserve"> </w:t>
      </w:r>
      <w:r w:rsidRPr="00784950">
        <w:rPr>
          <w:rtl/>
        </w:rPr>
        <w:t>שיקראו לי. אני לא מסכים שההצבעה על החוק תיערך לפני תשובתי. תשובה לא ניתנה.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הורדתי את כל ההסתייגויות שלי.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אברהם פורז (שינוי):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סליחה, לא ידעתי.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חוץ מזה, אם לא היית כאן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הכול בא על מקומו בשלום. יש הסתייגות של חבר הכנסת משעני לסעיף 2. חבר הכנסת</w:t>
      </w:r>
      <w:r w:rsidR="00374753">
        <w:rPr>
          <w:rtl/>
        </w:rPr>
        <w:t xml:space="preserve"> </w:t>
      </w:r>
      <w:r w:rsidRPr="00784950">
        <w:rPr>
          <w:rtl/>
        </w:rPr>
        <w:t>משעני, האם אתה מוריד את ההסתייגות שלך?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מוריד את הסתייגותי.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שר האוצר, אתה מוריד את ההסתייגות שלך?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מוריד.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משעני, האם אתה מוריד את ההסתייגות שלך לסעיף 2 </w:t>
      </w:r>
      <w:r w:rsidR="00374753">
        <w:rPr>
          <w:rtl/>
        </w:rPr>
        <w:t>–</w:t>
      </w:r>
      <w:r w:rsidRPr="00784950">
        <w:rPr>
          <w:rtl/>
        </w:rPr>
        <w:t xml:space="preserve"> סעיף 12ג החדש?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מוריד.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חבר הכנסת משעני, האם אתה מוריד את ההסתייגות שלך לסעיף 2 </w:t>
      </w:r>
      <w:r w:rsidR="00374753">
        <w:rPr>
          <w:rtl/>
        </w:rPr>
        <w:t>–</w:t>
      </w:r>
      <w:r w:rsidRPr="00784950">
        <w:rPr>
          <w:rtl/>
        </w:rPr>
        <w:t xml:space="preserve"> סעיף 12ד החדש?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מוריד.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עזמי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בשארה ומוחמד כנעאן, יש לכם הסתייגות לסעיף 2 </w:t>
      </w:r>
      <w:r w:rsidR="00374753">
        <w:rPr>
          <w:rtl/>
        </w:rPr>
        <w:t>–</w:t>
      </w:r>
      <w:r w:rsidRPr="00784950">
        <w:rPr>
          <w:rtl/>
        </w:rPr>
        <w:t xml:space="preserve"> סעיף 12ד</w:t>
      </w:r>
      <w:r w:rsidR="00374753">
        <w:rPr>
          <w:rtl/>
        </w:rPr>
        <w:t xml:space="preserve"> </w:t>
      </w:r>
      <w:r w:rsidRPr="00784950">
        <w:rPr>
          <w:rtl/>
        </w:rPr>
        <w:t>החדש.</w:t>
      </w:r>
      <w:r w:rsidR="00374753">
        <w:rPr>
          <w:rtl/>
        </w:rPr>
        <w:t xml:space="preserve"> </w:t>
      </w:r>
      <w:r w:rsidRPr="00784950">
        <w:rPr>
          <w:rtl/>
        </w:rPr>
        <w:t>חבר הכנסת בשארה, אתה מוריד את הסתייגותך?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מוריד.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 את הסתייגותי.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עוד הסתייגות לחבר הכנסת עזמי בשארה ולחבר הכנסת משעני.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12ה</w:t>
      </w:r>
      <w:r w:rsidR="00374753">
        <w:rPr>
          <w:rtl/>
        </w:rPr>
        <w:t xml:space="preserve"> </w:t>
      </w:r>
      <w:r w:rsidRPr="00784950">
        <w:rPr>
          <w:rtl/>
        </w:rPr>
        <w:t>החדש אין 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 נצביע על כל סעיף 2 כהצעת הוועדה. מי בעד?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39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2 </w:t>
      </w:r>
      <w:r>
        <w:rPr>
          <w:rtl/>
        </w:rPr>
        <w:t>–</w:t>
      </w:r>
      <w:r w:rsidR="00784950" w:rsidRPr="00784950">
        <w:rPr>
          <w:rtl/>
        </w:rPr>
        <w:t xml:space="preserve"> 49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>49,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6, אין נמנעים. אשר על כן, סעיף 2 נתקבל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שר האוצר, האם אתה מסיר את הסתייגותך לסעיף 3?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4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 יש הסתייגות של שר האוצר. אתה מסיר את</w:t>
      </w:r>
      <w:r w:rsidR="00374753">
        <w:rPr>
          <w:rtl/>
        </w:rPr>
        <w:t xml:space="preserve"> </w:t>
      </w:r>
      <w:r w:rsidRPr="00784950">
        <w:rPr>
          <w:rtl/>
        </w:rPr>
        <w:t>הסתייגותך?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 5</w:t>
      </w:r>
      <w:r w:rsidR="00503761">
        <w:rPr>
          <w:rFonts w:hint="cs"/>
          <w:rtl/>
        </w:rPr>
        <w:t>-</w:t>
      </w:r>
      <w:r w:rsidRPr="00784950">
        <w:rPr>
          <w:rtl/>
        </w:rPr>
        <w:t>3 כהצעת הוועדה. נעשה זאת בהרמת</w:t>
      </w:r>
      <w:r w:rsidR="00374753">
        <w:rPr>
          <w:rtl/>
        </w:rPr>
        <w:t xml:space="preserve"> </w:t>
      </w:r>
      <w:r w:rsidRPr="00784950">
        <w:rPr>
          <w:rtl/>
        </w:rPr>
        <w:t>ידיים.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5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3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אשר על כן, סעיפים 5</w:t>
      </w:r>
      <w:r w:rsidR="00503761">
        <w:rPr>
          <w:rFonts w:hint="cs"/>
          <w:rtl/>
        </w:rPr>
        <w:t>-</w:t>
      </w:r>
      <w:r w:rsidRPr="00784950">
        <w:rPr>
          <w:rtl/>
        </w:rPr>
        <w:t>3 נתקבלו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אנחנו מצביעים בקריאה שלישית על החוק.</w:t>
      </w:r>
      <w:r w:rsidR="00374753">
        <w:rPr>
          <w:rtl/>
        </w:rPr>
        <w:t xml:space="preserve"> </w:t>
      </w:r>
      <w:r w:rsidRPr="00784950">
        <w:rPr>
          <w:rtl/>
        </w:rPr>
        <w:t>מי בעד? מי נגד? אנחנו עוברים</w:t>
      </w:r>
      <w:r w:rsidR="00374753">
        <w:rPr>
          <w:rtl/>
        </w:rPr>
        <w:t xml:space="preserve"> </w:t>
      </w:r>
      <w:r w:rsidRPr="00784950">
        <w:rPr>
          <w:rtl/>
        </w:rPr>
        <w:t>להצבעה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57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ח</w:t>
      </w:r>
      <w:r w:rsidR="00784950" w:rsidRPr="00784950">
        <w:rPr>
          <w:rtl/>
        </w:rPr>
        <w:t>וק שירותי תיירות (תיקון מס' 4), התשס"ב</w:t>
      </w:r>
      <w:r>
        <w:rPr>
          <w:rtl/>
        </w:rPr>
        <w:t>–</w:t>
      </w:r>
      <w:r w:rsidR="00784950" w:rsidRPr="00784950">
        <w:rPr>
          <w:rtl/>
        </w:rPr>
        <w:t>2002,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57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ארבעה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אין נמנעים. אשר על כן, אני קובע כי הצעת חוק שירותי</w:t>
      </w:r>
      <w:r w:rsidR="00374753">
        <w:rPr>
          <w:rtl/>
        </w:rPr>
        <w:t xml:space="preserve"> </w:t>
      </w:r>
      <w:r w:rsidRPr="00784950">
        <w:rPr>
          <w:rtl/>
        </w:rPr>
        <w:t>תיירות (תיקון מס' 4), התשס"ב</w:t>
      </w:r>
      <w:r w:rsidR="00374753">
        <w:rPr>
          <w:rtl/>
        </w:rPr>
        <w:t>–</w:t>
      </w:r>
      <w:r w:rsidRPr="00784950">
        <w:rPr>
          <w:rtl/>
        </w:rPr>
        <w:t>2002, נתקבלה.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54" w:name="_Toc451429037"/>
      <w:r w:rsidRPr="00374753">
        <w:rPr>
          <w:rtl/>
        </w:rPr>
        <w:t>הצעת</w:t>
      </w:r>
      <w:r>
        <w:rPr>
          <w:rtl/>
        </w:rPr>
        <w:t xml:space="preserve"> </w:t>
      </w:r>
      <w:r w:rsidRPr="00374753">
        <w:rPr>
          <w:rtl/>
        </w:rPr>
        <w:t>חוק</w:t>
      </w:r>
      <w:r>
        <w:rPr>
          <w:rtl/>
        </w:rPr>
        <w:t>-</w:t>
      </w:r>
      <w:r w:rsidRPr="00374753">
        <w:rPr>
          <w:rtl/>
        </w:rPr>
        <w:t>יסוד: משק</w:t>
      </w:r>
      <w:r>
        <w:rPr>
          <w:rtl/>
        </w:rPr>
        <w:t xml:space="preserve"> </w:t>
      </w:r>
      <w:r w:rsidRPr="00374753">
        <w:rPr>
          <w:rtl/>
        </w:rPr>
        <w:t>המדינה</w:t>
      </w:r>
      <w:r>
        <w:rPr>
          <w:rtl/>
        </w:rPr>
        <w:t xml:space="preserve"> </w:t>
      </w:r>
      <w:r w:rsidRPr="00374753">
        <w:rPr>
          <w:rtl/>
        </w:rPr>
        <w:t>(הצעות</w:t>
      </w:r>
      <w:r>
        <w:rPr>
          <w:rtl/>
        </w:rPr>
        <w:t xml:space="preserve"> </w:t>
      </w:r>
      <w:r w:rsidRPr="00374753">
        <w:rPr>
          <w:rtl/>
        </w:rPr>
        <w:t>חוק</w:t>
      </w:r>
      <w:r>
        <w:rPr>
          <w:rtl/>
        </w:rPr>
        <w:t xml:space="preserve"> </w:t>
      </w:r>
      <w:r w:rsidRPr="00374753">
        <w:rPr>
          <w:rtl/>
        </w:rPr>
        <w:t>והסתייגויות</w:t>
      </w:r>
      <w:r>
        <w:rPr>
          <w:rtl/>
        </w:rPr>
        <w:t xml:space="preserve"> </w:t>
      </w:r>
      <w:r w:rsidRPr="00374753">
        <w:rPr>
          <w:rtl/>
        </w:rPr>
        <w:t>שבביצוען כרוכה</w:t>
      </w:r>
      <w:bookmarkEnd w:id="54"/>
    </w:p>
    <w:p w:rsidR="00374753" w:rsidRDefault="00374753" w:rsidP="00374753">
      <w:pPr>
        <w:pStyle w:val="1"/>
        <w:rPr>
          <w:rtl/>
        </w:rPr>
      </w:pPr>
      <w:bookmarkStart w:id="55" w:name="_Toc451429038"/>
      <w:r w:rsidRPr="00374753">
        <w:rPr>
          <w:rtl/>
        </w:rPr>
        <w:t>עלות תקציבית) (הוראת שעה)</w:t>
      </w:r>
      <w:bookmarkEnd w:id="55"/>
    </w:p>
    <w:p w:rsidR="00374753" w:rsidRPr="00374753" w:rsidRDefault="00374753" w:rsidP="00374753">
      <w:pPr>
        <w:pStyle w:val="1"/>
        <w:rPr>
          <w:rtl/>
        </w:rPr>
      </w:pPr>
      <w:bookmarkStart w:id="56" w:name="_Toc451429039"/>
      <w:r w:rsidRPr="00374753">
        <w:rPr>
          <w:rtl/>
        </w:rPr>
        <w:t>(קריאה שנייה וקריאה שלישית)</w:t>
      </w:r>
      <w:bookmarkEnd w:id="56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להצעת 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משק המדינה (הצעות חוק והסתייגויות</w:t>
      </w:r>
      <w:r w:rsidR="00374753">
        <w:rPr>
          <w:rtl/>
        </w:rPr>
        <w:t xml:space="preserve"> </w:t>
      </w:r>
      <w:r w:rsidRPr="00784950">
        <w:rPr>
          <w:rtl/>
        </w:rPr>
        <w:t>שבביצוען כרוכה עלות תקציבית) (הוראת שעה).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פינס, אתה רוצה לומר לנו משהו? מוותר. תודה רבה, אנחנו מודים לך</w:t>
      </w:r>
      <w:r w:rsidR="00374753">
        <w:rPr>
          <w:rtl/>
        </w:rPr>
        <w:t xml:space="preserve"> </w:t>
      </w:r>
      <w:r w:rsidRPr="00784950">
        <w:rPr>
          <w:rtl/>
        </w:rPr>
        <w:t>מאוד.</w:t>
      </w:r>
      <w:r w:rsidR="00374753">
        <w:rPr>
          <w:rtl/>
        </w:rPr>
        <w:t xml:space="preserve"> </w:t>
      </w:r>
      <w:r w:rsidRPr="00784950">
        <w:rPr>
          <w:rtl/>
        </w:rPr>
        <w:t>חברת הכנסת ענת מאור, הואילי בטובך.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להסתייגויות.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לשם החוק אין הסתייגויות. לסעיף 1 </w:t>
      </w:r>
      <w:r w:rsidR="00374753">
        <w:rPr>
          <w:rtl/>
        </w:rPr>
        <w:t>–</w:t>
      </w:r>
      <w:r w:rsidRPr="00784950">
        <w:rPr>
          <w:rtl/>
        </w:rPr>
        <w:t xml:space="preserve"> זאב בוים,</w:t>
      </w:r>
      <w:r w:rsidR="00374753">
        <w:rPr>
          <w:rtl/>
        </w:rPr>
        <w:t xml:space="preserve"> </w:t>
      </w:r>
      <w:r w:rsidRPr="00784950">
        <w:rPr>
          <w:rtl/>
        </w:rPr>
        <w:t>אתה מסיר את ההסתייגויות?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 יוסי</w:t>
      </w:r>
      <w:r w:rsidR="00374753">
        <w:rPr>
          <w:rtl/>
        </w:rPr>
        <w:t xml:space="preserve"> </w:t>
      </w:r>
      <w:r w:rsidRPr="00784950">
        <w:rPr>
          <w:rtl/>
        </w:rPr>
        <w:t>כץ</w:t>
      </w:r>
      <w:r w:rsidR="00374753">
        <w:rPr>
          <w:rtl/>
        </w:rPr>
        <w:t xml:space="preserve"> </w:t>
      </w:r>
      <w:r w:rsidRPr="00784950">
        <w:rPr>
          <w:rtl/>
        </w:rPr>
        <w:t>ושאול</w:t>
      </w:r>
      <w:r w:rsidR="00374753">
        <w:rPr>
          <w:rtl/>
        </w:rPr>
        <w:t xml:space="preserve"> </w:t>
      </w:r>
      <w:r w:rsidRPr="00784950">
        <w:rPr>
          <w:rtl/>
        </w:rPr>
        <w:t>יהלום?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נצביע על שם החוק כהצעת הוועדה. מי בעד </w:t>
      </w:r>
      <w:r w:rsidR="00374753">
        <w:rPr>
          <w:rtl/>
        </w:rPr>
        <w:t>–</w:t>
      </w:r>
      <w:r w:rsidRPr="00784950">
        <w:rPr>
          <w:rtl/>
        </w:rPr>
        <w:t xml:space="preserve"> בהרמת יד. תודה. מי</w:t>
      </w:r>
      <w:r w:rsidR="00374753">
        <w:rPr>
          <w:rtl/>
        </w:rPr>
        <w:t xml:space="preserve"> </w:t>
      </w:r>
      <w:r w:rsidRPr="00784950">
        <w:rPr>
          <w:rtl/>
        </w:rPr>
        <w:t>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ש</w:t>
      </w:r>
      <w:r w:rsidR="00784950" w:rsidRPr="00784950">
        <w:rPr>
          <w:rtl/>
        </w:rPr>
        <w:t>ם החוק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שם החוק נתקבל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יהלום, אתה מסיר? חבר הכנסת יוסי כץ,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יהלום, אני באמצע ההצבעה. אדוני מבקש להצביע אלקטרונית?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אנחנו מצביעים על ההסתייגות של חברי הכנסת יוסי כץ ושאול יהלום.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 ומי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36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23</w:t>
      </w:r>
    </w:p>
    <w:p w:rsidR="008840F5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חברי הכנסת יו' כץ וש' יהלום לסעיף 1(א)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36, נגד </w:t>
      </w:r>
      <w:r w:rsidR="00374753">
        <w:rPr>
          <w:rtl/>
        </w:rPr>
        <w:t>–</w:t>
      </w:r>
      <w:r w:rsidRPr="00784950">
        <w:rPr>
          <w:rtl/>
        </w:rPr>
        <w:t xml:space="preserve"> 23, נמנע אחד. אשר על כן אני קובע שההסתייגות של</w:t>
      </w:r>
      <w:r w:rsidR="00374753">
        <w:rPr>
          <w:rtl/>
        </w:rPr>
        <w:t xml:space="preserve"> </w:t>
      </w:r>
      <w:r w:rsidRPr="00784950">
        <w:rPr>
          <w:rtl/>
        </w:rPr>
        <w:t>חברי הכנסת יוסי כץ ושאול יהלום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ברכה </w:t>
      </w:r>
      <w:r w:rsidR="00374753">
        <w:rPr>
          <w:rtl/>
        </w:rPr>
        <w:t>–</w:t>
      </w:r>
      <w:r w:rsidRPr="00784950">
        <w:rPr>
          <w:rtl/>
        </w:rPr>
        <w:t xml:space="preserve"> להצביע</w:t>
      </w:r>
      <w:r w:rsidR="00374753">
        <w:rPr>
          <w:rtl/>
        </w:rPr>
        <w:t xml:space="preserve"> </w:t>
      </w: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אלקטרונית על ההסתייגות של חבר הכנסת ברכה. מי</w:t>
      </w:r>
      <w:r w:rsidR="00374753">
        <w:rPr>
          <w:rtl/>
        </w:rPr>
        <w:t xml:space="preserve"> </w:t>
      </w:r>
      <w:r w:rsidRPr="00784950">
        <w:rPr>
          <w:rtl/>
        </w:rPr>
        <w:t>בעד ומי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1(א)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כן, בעד </w:t>
      </w:r>
      <w:r w:rsidR="00374753">
        <w:rPr>
          <w:rtl/>
        </w:rPr>
        <w:t>–</w:t>
      </w:r>
      <w:r w:rsidRPr="00784950">
        <w:rPr>
          <w:rtl/>
        </w:rPr>
        <w:t xml:space="preserve"> 22, נגד </w:t>
      </w:r>
      <w:r w:rsidR="00374753">
        <w:rPr>
          <w:rtl/>
        </w:rPr>
        <w:t>–</w:t>
      </w:r>
      <w:r w:rsidRPr="00784950">
        <w:rPr>
          <w:rtl/>
        </w:rPr>
        <w:t xml:space="preserve"> 33, נמנעים </w:t>
      </w:r>
      <w:r w:rsidR="00374753">
        <w:rPr>
          <w:rtl/>
        </w:rPr>
        <w:t>–</w:t>
      </w:r>
      <w:r w:rsidRPr="00784950">
        <w:rPr>
          <w:rtl/>
        </w:rPr>
        <w:t xml:space="preserve"> 3. אשר על כן ההסתייגות של קבוצת ברכה</w:t>
      </w:r>
      <w:r w:rsidR="00374753">
        <w:rPr>
          <w:rtl/>
        </w:rPr>
        <w:t xml:space="preserve"> </w:t>
      </w:r>
      <w:r w:rsidRPr="00784950">
        <w:rPr>
          <w:rtl/>
        </w:rPr>
        <w:t>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נסים זאב, אתה מסיר את ההסתייגות? מסיר. חבר הכנסת יוסי כץ? מסיר.</w:t>
      </w:r>
      <w:r w:rsidR="00374753">
        <w:rPr>
          <w:rtl/>
        </w:rPr>
        <w:t xml:space="preserve"> </w:t>
      </w:r>
      <w:r w:rsidRPr="00784950">
        <w:rPr>
          <w:rtl/>
        </w:rPr>
        <w:t>חבר הכנסת עזמי בשארה.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עזמי בשארה (בל"ד):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על ההסתייגות של חבר הכנסת עזמי בשארה</w:t>
      </w:r>
      <w:r w:rsidR="00374753">
        <w:rPr>
          <w:rtl/>
        </w:rPr>
        <w:t xml:space="preserve"> </w:t>
      </w:r>
      <w:r w:rsidRPr="00784950">
        <w:rPr>
          <w:rtl/>
        </w:rPr>
        <w:t>וקבוצת ברכה. מי בעד ומי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מנעים</w:t>
      </w:r>
      <w:r>
        <w:rPr>
          <w:rtl/>
        </w:rPr>
        <w:t xml:space="preserve"> – </w:t>
      </w:r>
      <w:r w:rsidR="00784950" w:rsidRPr="00784950">
        <w:rPr>
          <w:rtl/>
        </w:rPr>
        <w:t>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ע' בשארה וקבוצת חבר הכנסת מ' ברכה לסעיף 1(א)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17, נגד </w:t>
      </w:r>
      <w:r w:rsidR="00374753">
        <w:rPr>
          <w:rtl/>
        </w:rPr>
        <w:t>–</w:t>
      </w:r>
      <w:r w:rsidRPr="00784950">
        <w:rPr>
          <w:rtl/>
        </w:rPr>
        <w:t xml:space="preserve"> 41, נמנע אחד. אשר על כן ההסתייגות של חבר הכנסת בשארה לא</w:t>
      </w:r>
      <w:r w:rsidR="00374753">
        <w:rPr>
          <w:rtl/>
        </w:rPr>
        <w:t xml:space="preserve"> </w:t>
      </w:r>
      <w:r w:rsidRPr="00784950">
        <w:rPr>
          <w:rtl/>
        </w:rPr>
        <w:t>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להסתייגות של חבר הכנסת שאול יהלום. מסיר, אדוני? לא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חבר הכנסת שאול יהלום? מי</w:t>
      </w:r>
      <w:r w:rsidR="00374753">
        <w:rPr>
          <w:rtl/>
        </w:rPr>
        <w:t xml:space="preserve"> </w:t>
      </w:r>
      <w:r w:rsidRPr="00784950">
        <w:rPr>
          <w:rtl/>
        </w:rPr>
        <w:t>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38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ש' יהלום לסעיף 1(א)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>38,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– </w:t>
      </w:r>
      <w:r w:rsidRPr="00784950">
        <w:rPr>
          <w:rtl/>
        </w:rPr>
        <w:t>28,</w:t>
      </w:r>
      <w:r w:rsidR="00374753">
        <w:rPr>
          <w:rtl/>
        </w:rPr>
        <w:t xml:space="preserve"> </w:t>
      </w:r>
      <w:r w:rsidRPr="00784950">
        <w:rPr>
          <w:rtl/>
        </w:rPr>
        <w:t>נמנע אחד. אני קובע שההסתייגות של חבר הכנסת שאול</w:t>
      </w:r>
      <w:r w:rsidR="00374753">
        <w:rPr>
          <w:rtl/>
        </w:rPr>
        <w:t xml:space="preserve"> </w:t>
      </w:r>
      <w:r w:rsidRPr="00784950">
        <w:rPr>
          <w:rtl/>
        </w:rPr>
        <w:t>יהלום לסעיף 1(א)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1(ב).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ברכה?</w:t>
      </w:r>
      <w:r w:rsidR="00374753">
        <w:rPr>
          <w:rtl/>
        </w:rPr>
        <w:t xml:space="preserve"> </w:t>
      </w:r>
      <w:r w:rsidRPr="00784950">
        <w:rPr>
          <w:rtl/>
        </w:rPr>
        <w:t>מסירים.</w:t>
      </w:r>
      <w:r w:rsidR="00374753">
        <w:rPr>
          <w:rtl/>
        </w:rPr>
        <w:t xml:space="preserve"> </w:t>
      </w:r>
      <w:r w:rsidRPr="00784950">
        <w:rPr>
          <w:rtl/>
        </w:rPr>
        <w:t>חבר הכנסת בוים מסיר, חברת הכנסת ענת</w:t>
      </w:r>
      <w:r w:rsidR="00374753">
        <w:rPr>
          <w:rtl/>
        </w:rPr>
        <w:t xml:space="preserve"> </w:t>
      </w:r>
      <w:r w:rsidRPr="00784950">
        <w:rPr>
          <w:rtl/>
        </w:rPr>
        <w:t>מאור מסירה, חבר הכנסת בייגה שוחט לא נמצא. חבר הכנסת יוסי כץ מסיר. גם חבר הכנסת</w:t>
      </w:r>
      <w:r w:rsidR="00374753">
        <w:rPr>
          <w:rtl/>
        </w:rPr>
        <w:t xml:space="preserve"> </w:t>
      </w:r>
      <w:r w:rsidRPr="00784950">
        <w:rPr>
          <w:rtl/>
        </w:rPr>
        <w:t>נסים זאב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1(ג). חבר הכנסת 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לא נמצא.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 עם שתי ההסתייגויות שהתקבלו. מי בעד ומי</w:t>
      </w:r>
      <w:r w:rsidR="00374753">
        <w:rPr>
          <w:rtl/>
        </w:rPr>
        <w:t xml:space="preserve"> </w:t>
      </w:r>
      <w:r w:rsidRPr="00784950">
        <w:rPr>
          <w:rtl/>
        </w:rPr>
        <w:t>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1, כהצעת הוועדה ועם ההסתייגויות שנתקבלו,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>41,</w:t>
      </w:r>
      <w:r w:rsidR="00374753">
        <w:rPr>
          <w:rtl/>
        </w:rPr>
        <w:t xml:space="preserve"> </w:t>
      </w:r>
      <w:r w:rsidRPr="00784950">
        <w:rPr>
          <w:rtl/>
        </w:rPr>
        <w:t>נגד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30, נמנע אחד. אשר על כן אני קובע שסעיף 1 התקבל עם שתי</w:t>
      </w:r>
      <w:r w:rsidR="00374753">
        <w:rPr>
          <w:rtl/>
        </w:rPr>
        <w:t xml:space="preserve"> </w:t>
      </w:r>
      <w:r w:rsidRPr="00784950">
        <w:rPr>
          <w:rtl/>
        </w:rPr>
        <w:t>ההסתייגויות.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אנחנו עוברים לסעיף 2. קבוצת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הכנסת. אופיר פינס. שירי ויצמן, תירגע. נסים זאב, תואיל בטובך</w:t>
      </w:r>
      <w:r w:rsidR="00374753">
        <w:rPr>
          <w:rtl/>
        </w:rPr>
        <w:t xml:space="preserve"> </w:t>
      </w:r>
      <w:r w:rsidRPr="00784950">
        <w:rPr>
          <w:rtl/>
        </w:rPr>
        <w:t>לשבת.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לסעיף 2. קבוצת ברכה מסירה?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קבוצת ברכה לסעיף 2. בבקשה, אפשר</w:t>
      </w:r>
      <w:r w:rsidR="00374753">
        <w:rPr>
          <w:rtl/>
        </w:rPr>
        <w:t xml:space="preserve"> </w:t>
      </w:r>
      <w:r w:rsidRPr="00784950">
        <w:rPr>
          <w:rtl/>
        </w:rPr>
        <w:t>להצביע. מי בעד ומי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21, 48 מתנגדים, נמנע אחד. אשר על כן 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יובל</w:t>
      </w:r>
      <w:r w:rsidR="00374753">
        <w:rPr>
          <w:rtl/>
        </w:rPr>
        <w:t xml:space="preserve"> </w:t>
      </w:r>
      <w:r w:rsidRPr="00784950">
        <w:rPr>
          <w:rtl/>
        </w:rPr>
        <w:t>שטייניץ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מסיר; חברת הכנסת 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מסירה;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יהלום?</w:t>
      </w:r>
      <w:r w:rsidR="00374753">
        <w:rPr>
          <w:rtl/>
        </w:rPr>
        <w:t xml:space="preserve"> –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</w:t>
      </w:r>
      <w:r w:rsidR="00374753">
        <w:rPr>
          <w:rtl/>
        </w:rPr>
        <w:t>–</w:t>
      </w:r>
      <w:r w:rsidRPr="00784950">
        <w:rPr>
          <w:rtl/>
        </w:rPr>
        <w:t xml:space="preserve"> בלי הערות ביניים </w:t>
      </w:r>
      <w:r w:rsidR="00374753">
        <w:rPr>
          <w:rtl/>
        </w:rPr>
        <w:t>–</w:t>
      </w:r>
      <w:r w:rsidRPr="00784950">
        <w:rPr>
          <w:rtl/>
        </w:rPr>
        <w:t xml:space="preserve"> עוברים להצבעה על ההסתייגות של חבר</w:t>
      </w:r>
      <w:r w:rsidR="00374753">
        <w:rPr>
          <w:rtl/>
        </w:rPr>
        <w:t xml:space="preserve"> </w:t>
      </w:r>
      <w:r w:rsidRPr="00784950">
        <w:rPr>
          <w:rtl/>
        </w:rPr>
        <w:t>הכנסת יהלום. מי בעד ומי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ש' יהלום לסעיף 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>42,</w:t>
      </w:r>
      <w:r w:rsidR="00374753">
        <w:rPr>
          <w:rtl/>
        </w:rPr>
        <w:t xml:space="preserve"> </w:t>
      </w:r>
      <w:r w:rsidRPr="00784950">
        <w:rPr>
          <w:rtl/>
        </w:rPr>
        <w:t>28</w:t>
      </w:r>
      <w:r w:rsidR="00374753">
        <w:rPr>
          <w:rtl/>
        </w:rPr>
        <w:t xml:space="preserve"> </w:t>
      </w:r>
      <w:r w:rsidRPr="00784950">
        <w:rPr>
          <w:rtl/>
        </w:rPr>
        <w:t>נמנעים,</w:t>
      </w:r>
      <w:r w:rsidR="00374753">
        <w:rPr>
          <w:rtl/>
        </w:rPr>
        <w:t xml:space="preserve"> </w:t>
      </w:r>
      <w:r w:rsidRPr="00784950">
        <w:rPr>
          <w:rtl/>
        </w:rPr>
        <w:t>נמנע אחד. אשר על כן, אני קובע שהסתייגותו של חבר</w:t>
      </w:r>
      <w:r w:rsidR="00374753">
        <w:rPr>
          <w:rtl/>
        </w:rPr>
        <w:t xml:space="preserve"> </w:t>
      </w:r>
      <w:r w:rsidRPr="00784950">
        <w:rPr>
          <w:rtl/>
        </w:rPr>
        <w:t>הכנסת יהלום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זאב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ברכה, ענת מאור ועזמי בשארה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מסירים. אשר על כן, רבותי, אנחנו מצביעים על סעיף 2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להגיב. רבותי, אנחנו מצביעים על ההסתייגות של חבר הכנסת נסים</w:t>
      </w:r>
      <w:r w:rsidR="00374753">
        <w:rPr>
          <w:rtl/>
        </w:rPr>
        <w:t xml:space="preserve"> </w:t>
      </w:r>
      <w:r w:rsidRPr="00784950">
        <w:rPr>
          <w:rtl/>
        </w:rPr>
        <w:t>זאב. מי בעד ומי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נ' זאב לסעיף 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43 בעד, 31 מתנגדים ואין נמנעים. אשר על כן אני קובע, שהסתייגותו של</w:t>
      </w:r>
      <w:r w:rsidR="00374753">
        <w:rPr>
          <w:rtl/>
        </w:rPr>
        <w:t xml:space="preserve"> </w:t>
      </w:r>
      <w:r w:rsidRPr="00784950">
        <w:rPr>
          <w:rtl/>
        </w:rPr>
        <w:t>חבר הכנסת נסים זאב התקבלה.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ההצבעה לא נקלטה.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זה לא ישנה את התוצאה. אם כן, רבותי, אנחנו מצביעים על סעיף 2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 שתי הסתייגויות, אחת של 10 מיליונים ואחת על 5 מיליונים וזה סותר.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נכון.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</w:t>
      </w:r>
      <w:r w:rsidR="00374753">
        <w:rPr>
          <w:rtl/>
        </w:rPr>
        <w:t xml:space="preserve"> </w:t>
      </w:r>
      <w:r w:rsidRPr="00784950">
        <w:rPr>
          <w:rtl/>
        </w:rPr>
        <w:t>לעשות</w:t>
      </w:r>
      <w:r w:rsidR="00374753">
        <w:rPr>
          <w:rtl/>
        </w:rPr>
        <w:t xml:space="preserve"> </w:t>
      </w:r>
      <w:r w:rsidRPr="00784950">
        <w:rPr>
          <w:rtl/>
        </w:rPr>
        <w:t>תיקון</w:t>
      </w:r>
      <w:r w:rsidR="00374753">
        <w:rPr>
          <w:rtl/>
        </w:rPr>
        <w:t xml:space="preserve"> </w:t>
      </w:r>
      <w:r w:rsidRPr="00784950">
        <w:rPr>
          <w:rtl/>
        </w:rPr>
        <w:t>לפי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130(א).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 גוז'נסקי, מדוע גברתי</w:t>
      </w:r>
      <w:r w:rsidR="00374753">
        <w:rPr>
          <w:rtl/>
        </w:rPr>
        <w:t xml:space="preserve"> </w:t>
      </w:r>
      <w:r w:rsidRPr="00784950">
        <w:rPr>
          <w:rtl/>
        </w:rPr>
        <w:t>מתרגשת? מה קרה? רבותי, אנחנו מבררים את הסוגיה.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אנחנו יוצאים להפסקה בת עשר דקות.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(הישיבה נפסקה בשעה 15:54 ונתחדשה בשעה 16:15.)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וחברותיה,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מחדשים את הישיבה. חבר הכנסת פינס</w:t>
      </w:r>
      <w:r w:rsidR="00374753">
        <w:rPr>
          <w:rtl/>
        </w:rPr>
        <w:t>-</w:t>
      </w:r>
      <w:r w:rsidRPr="00784950">
        <w:rPr>
          <w:rtl/>
        </w:rPr>
        <w:t>פז, אנחנו</w:t>
      </w:r>
      <w:r w:rsidR="00374753">
        <w:rPr>
          <w:rtl/>
        </w:rPr>
        <w:t xml:space="preserve"> </w:t>
      </w:r>
      <w:r w:rsidRPr="00784950">
        <w:rPr>
          <w:rtl/>
        </w:rPr>
        <w:t>מחדשים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הישיבה.</w:t>
      </w:r>
      <w:r w:rsidR="00374753">
        <w:rPr>
          <w:rtl/>
        </w:rPr>
        <w:t xml:space="preserve"> </w:t>
      </w:r>
      <w:r w:rsidRPr="00784950">
        <w:rPr>
          <w:rtl/>
        </w:rPr>
        <w:t>עצרנו</w:t>
      </w:r>
      <w:r w:rsidR="00374753">
        <w:rPr>
          <w:rtl/>
        </w:rPr>
        <w:t xml:space="preserve"> </w:t>
      </w:r>
      <w:r w:rsidRPr="00784950">
        <w:rPr>
          <w:rtl/>
        </w:rPr>
        <w:t>אותה</w:t>
      </w:r>
      <w:r w:rsidR="00374753">
        <w:rPr>
          <w:rtl/>
        </w:rPr>
        <w:t xml:space="preserve"> </w:t>
      </w:r>
      <w:r w:rsidRPr="00784950">
        <w:rPr>
          <w:rtl/>
        </w:rPr>
        <w:t>בנושא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משק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(הצעות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והסתייגויות</w:t>
      </w:r>
      <w:r w:rsidR="00374753">
        <w:rPr>
          <w:rtl/>
        </w:rPr>
        <w:t xml:space="preserve"> </w:t>
      </w:r>
      <w:r w:rsidRPr="00784950">
        <w:rPr>
          <w:rtl/>
        </w:rPr>
        <w:t>שבביצוען כרוכה עלות תקציבית) (הוראת שעה). אסביר למי שלא היה נוכח:</w:t>
      </w:r>
      <w:r w:rsidR="00374753">
        <w:rPr>
          <w:rtl/>
        </w:rPr>
        <w:t xml:space="preserve"> </w:t>
      </w:r>
      <w:r w:rsidRPr="00784950">
        <w:rPr>
          <w:rtl/>
        </w:rPr>
        <w:t>עברו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שעומדות</w:t>
      </w:r>
      <w:r w:rsidR="00374753">
        <w:rPr>
          <w:rtl/>
        </w:rPr>
        <w:t xml:space="preserve"> </w:t>
      </w:r>
      <w:r w:rsidRPr="00784950">
        <w:rPr>
          <w:rtl/>
        </w:rPr>
        <w:t>בסתירה זו לזו.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אופיר פינס</w:t>
      </w:r>
      <w:r w:rsidR="00374753">
        <w:rPr>
          <w:rtl/>
        </w:rPr>
        <w:t>-</w:t>
      </w:r>
      <w:r w:rsidRPr="00784950">
        <w:rPr>
          <w:rtl/>
        </w:rPr>
        <w:t>פז, יושב</w:t>
      </w:r>
      <w:r w:rsidR="00374753">
        <w:rPr>
          <w:rtl/>
        </w:rPr>
        <w:t>-</w:t>
      </w:r>
      <w:r w:rsidRPr="00784950">
        <w:rPr>
          <w:rtl/>
        </w:rPr>
        <w:t>ראש הוועדה,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בהתאם לסעיף 127(א) לתקנון, אני מבקש לאשר לוועדת החוקה,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ומשפט</w:t>
      </w:r>
      <w:r w:rsidR="00374753">
        <w:rPr>
          <w:rtl/>
        </w:rPr>
        <w:t xml:space="preserve"> </w:t>
      </w:r>
      <w:r w:rsidRPr="00784950">
        <w:rPr>
          <w:rtl/>
        </w:rPr>
        <w:t>לחזור ולדון בשאלה, האם הוראות חוק</w:t>
      </w:r>
      <w:r w:rsidR="00374753">
        <w:rPr>
          <w:rtl/>
        </w:rPr>
        <w:t>-</w:t>
      </w:r>
      <w:r w:rsidRPr="00784950">
        <w:rPr>
          <w:rtl/>
        </w:rPr>
        <w:t>היסוד חלות על הצעת החוק התקציבית</w:t>
      </w:r>
      <w:r w:rsidR="00374753">
        <w:rPr>
          <w:rtl/>
        </w:rPr>
        <w:t xml:space="preserve"> </w:t>
      </w:r>
      <w:r w:rsidRPr="00784950">
        <w:rPr>
          <w:rtl/>
        </w:rPr>
        <w:t>שעלותה</w:t>
      </w:r>
      <w:r w:rsidR="00374753">
        <w:rPr>
          <w:rtl/>
        </w:rPr>
        <w:t xml:space="preserve"> </w:t>
      </w:r>
      <w:r w:rsidRPr="00784950">
        <w:rPr>
          <w:rtl/>
        </w:rPr>
        <w:t>10 מיליוני שקל לשנה או 5 מיליוני שקל לשנה, משום שהתקבלו שתי הסתייגויות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סותרות באותו סעיף. אנחנו נתכנס בוועדת החוקה לאחר מכן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מייד אסדר את הנוהל.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ונצביע עליהן זו מול זו ונחזור עם תוצאה למליאה.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יאיר פרץ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ודאי.</w:t>
      </w:r>
      <w:r w:rsidR="00374753">
        <w:rPr>
          <w:rtl/>
        </w:rPr>
        <w:t xml:space="preserve"> </w:t>
      </w:r>
      <w:r w:rsidRPr="00784950">
        <w:rPr>
          <w:rtl/>
        </w:rPr>
        <w:t>אתה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צריך לבקש מה שאתה מקבל ממילא. ש"ס מבקשים רק מה שהם לא</w:t>
      </w:r>
      <w:r w:rsidR="00374753">
        <w:rPr>
          <w:rtl/>
        </w:rPr>
        <w:t xml:space="preserve"> </w:t>
      </w:r>
      <w:r w:rsidRPr="00784950">
        <w:rPr>
          <w:rtl/>
        </w:rPr>
        <w:t>מקבלים. ואז הם מקבלים.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גפני,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מכיוון</w:t>
      </w:r>
      <w:r w:rsidR="00374753">
        <w:rPr>
          <w:rtl/>
        </w:rPr>
        <w:t xml:space="preserve"> </w:t>
      </w:r>
      <w:r w:rsidRPr="00784950">
        <w:rPr>
          <w:rtl/>
        </w:rPr>
        <w:t>שמליאת</w:t>
      </w:r>
      <w:r w:rsidR="00374753">
        <w:rPr>
          <w:rtl/>
        </w:rPr>
        <w:t xml:space="preserve"> </w:t>
      </w:r>
      <w:r w:rsidRPr="00784950">
        <w:rPr>
          <w:rtl/>
        </w:rPr>
        <w:t>הכנסת קיבלה החלטה בקריאה השנייה על שתי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החלטות סותרות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בהסתייגויות.</w:t>
      </w:r>
      <w:r w:rsidR="00374753">
        <w:rPr>
          <w:rtl/>
        </w:rPr>
        <w:t xml:space="preserve"> </w:t>
      </w:r>
      <w:r w:rsidRPr="00784950">
        <w:rPr>
          <w:rtl/>
        </w:rPr>
        <w:t>היא</w:t>
      </w:r>
      <w:r w:rsidR="00374753">
        <w:rPr>
          <w:rtl/>
        </w:rPr>
        <w:t xml:space="preserve"> </w:t>
      </w:r>
      <w:r w:rsidRPr="00784950">
        <w:rPr>
          <w:rtl/>
        </w:rPr>
        <w:t>קיבלה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החלטות</w:t>
      </w:r>
      <w:r w:rsidR="00374753">
        <w:rPr>
          <w:rtl/>
        </w:rPr>
        <w:t xml:space="preserve"> </w:t>
      </w:r>
      <w:r w:rsidRPr="00784950">
        <w:rPr>
          <w:rtl/>
        </w:rPr>
        <w:t>הסותרות</w:t>
      </w:r>
      <w:r w:rsidR="00374753">
        <w:rPr>
          <w:rtl/>
        </w:rPr>
        <w:t xml:space="preserve"> </w:t>
      </w:r>
      <w:r w:rsidRPr="00784950">
        <w:rPr>
          <w:rtl/>
        </w:rPr>
        <w:t>זו את זו. על כן, מן הדין</w:t>
      </w:r>
      <w:r w:rsidR="00374753">
        <w:rPr>
          <w:rtl/>
        </w:rPr>
        <w:t xml:space="preserve"> </w:t>
      </w:r>
      <w:r w:rsidRPr="00784950">
        <w:rPr>
          <w:rtl/>
        </w:rPr>
        <w:t>שמליאת הכנסת היא זו שתחליט איזו הסתייגות היא מקבלת.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יכול להיות, אבל יש בקשה על סעיף 127, ואתה יכול להצביע נגד. יש בקשה של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מאה אחוז. זה מה שאני אעשה.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כמה זמן?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שימו לב לתהליך. יושב</w:t>
      </w:r>
      <w:r w:rsidR="00374753">
        <w:rPr>
          <w:rtl/>
        </w:rPr>
        <w:t>-</w:t>
      </w:r>
      <w:r w:rsidRPr="00784950">
        <w:rPr>
          <w:rtl/>
        </w:rPr>
        <w:t>ראש ועדת החוקה, חוק ומשפט ביקש למשוך את</w:t>
      </w:r>
      <w:r w:rsidR="00374753">
        <w:rPr>
          <w:rtl/>
        </w:rPr>
        <w:t xml:space="preserve"> </w:t>
      </w:r>
      <w:r w:rsidRPr="00784950">
        <w:rPr>
          <w:rtl/>
        </w:rPr>
        <w:t>ההצעה הזאת על</w:t>
      </w:r>
      <w:r w:rsidR="00374753">
        <w:rPr>
          <w:rtl/>
        </w:rPr>
        <w:t>-</w:t>
      </w:r>
      <w:r w:rsidRPr="00784950">
        <w:rPr>
          <w:rtl/>
        </w:rPr>
        <w:t xml:space="preserve">פי סעיף 127, להכריע בוועדה בין שתי הגרסאות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טל (ש"ס):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דוד</w:t>
      </w:r>
      <w:r w:rsidR="00374753">
        <w:rPr>
          <w:rtl/>
        </w:rPr>
        <w:t xml:space="preserve"> </w:t>
      </w:r>
      <w:r w:rsidRPr="00784950">
        <w:rPr>
          <w:rtl/>
        </w:rPr>
        <w:t>טל, אני מסביר פעם אחת. קודם אסביר, ואולי לא תהיינה שאלות</w:t>
      </w:r>
      <w:r w:rsidR="00374753">
        <w:rPr>
          <w:rtl/>
        </w:rPr>
        <w:t xml:space="preserve"> </w:t>
      </w:r>
      <w:r w:rsidRPr="00784950">
        <w:rPr>
          <w:rtl/>
        </w:rPr>
        <w:t>אחרי</w:t>
      </w:r>
      <w:r w:rsidR="00374753">
        <w:rPr>
          <w:rtl/>
        </w:rPr>
        <w:t xml:space="preserve"> </w:t>
      </w:r>
      <w:r w:rsidRPr="00784950">
        <w:rPr>
          <w:rtl/>
        </w:rPr>
        <w:t>כן. יושב</w:t>
      </w:r>
      <w:r w:rsidR="00374753">
        <w:rPr>
          <w:rtl/>
        </w:rPr>
        <w:t>-</w:t>
      </w:r>
      <w:r w:rsidRPr="00784950">
        <w:rPr>
          <w:rtl/>
        </w:rPr>
        <w:t>ראש הוועדה ביקש למשוך, על</w:t>
      </w:r>
      <w:r w:rsidR="00374753">
        <w:rPr>
          <w:rtl/>
        </w:rPr>
        <w:t>-</w:t>
      </w:r>
      <w:r w:rsidRPr="00784950">
        <w:rPr>
          <w:rtl/>
        </w:rPr>
        <w:t>פי סעיף 127, על מנת שהוועדה תכריע בין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הגרסאות</w:t>
      </w:r>
      <w:r w:rsidR="00374753">
        <w:rPr>
          <w:rtl/>
        </w:rPr>
        <w:t xml:space="preserve"> – 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>מיליונים</w:t>
      </w:r>
      <w:r w:rsidR="00374753">
        <w:rPr>
          <w:rtl/>
        </w:rPr>
        <w:t xml:space="preserve"> </w:t>
      </w:r>
      <w:r w:rsidRPr="00784950">
        <w:rPr>
          <w:rtl/>
        </w:rPr>
        <w:t>או</w:t>
      </w:r>
      <w:r w:rsidR="00374753">
        <w:rPr>
          <w:rtl/>
        </w:rPr>
        <w:t xml:space="preserve"> </w:t>
      </w:r>
      <w:r w:rsidRPr="00784950">
        <w:rPr>
          <w:rtl/>
        </w:rPr>
        <w:t>10. הוועדה תחזיר את הנוסח המעובד למליאה, ואז</w:t>
      </w:r>
      <w:r w:rsidR="00374753">
        <w:rPr>
          <w:rtl/>
        </w:rPr>
        <w:t xml:space="preserve"> </w:t>
      </w:r>
      <w:r w:rsidRPr="00784950">
        <w:rPr>
          <w:rtl/>
        </w:rPr>
        <w:t>המליאה תמשיך ותשלים את הצבעותיה בחוק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הוועדה יכולה להעביר למליאה שתי גרסאות?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היא יכולה לעשות מה שהיא רוצה. בינתיים היא ביקשה למשוך כדי לעבד 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אורלב,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שאלתי, אם המליאה לא תאשר את בקשת יושב</w:t>
      </w:r>
      <w:r w:rsidR="00374753">
        <w:rPr>
          <w:rtl/>
        </w:rPr>
        <w:t>-</w:t>
      </w:r>
      <w:r w:rsidRPr="00784950">
        <w:rPr>
          <w:rtl/>
        </w:rPr>
        <w:t xml:space="preserve">ראש ועדת החוקה </w:t>
      </w:r>
      <w:r w:rsidR="00374753">
        <w:rPr>
          <w:rtl/>
        </w:rPr>
        <w:t>– 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נחצה את הגשר כשנגיע אליו.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זבולון אורלב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סוד?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היא תאשר </w:t>
      </w:r>
      <w:r w:rsidR="00374753">
        <w:rPr>
          <w:rtl/>
        </w:rPr>
        <w:t>–</w:t>
      </w:r>
      <w:r w:rsidRPr="00784950">
        <w:rPr>
          <w:rtl/>
        </w:rPr>
        <w:t xml:space="preserve"> אין טרחה, ואם היא לא תאשר </w:t>
      </w:r>
      <w:r w:rsidR="00374753">
        <w:rPr>
          <w:rtl/>
        </w:rPr>
        <w:t>–</w:t>
      </w:r>
      <w:r w:rsidRPr="00784950">
        <w:rPr>
          <w:rtl/>
        </w:rPr>
        <w:t xml:space="preserve"> אני אגיד לך מה נעשה, בסדר?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אם כן, אנחנו נצביע על</w:t>
      </w:r>
      <w:r w:rsidR="00374753">
        <w:rPr>
          <w:rtl/>
        </w:rPr>
        <w:t>-</w:t>
      </w:r>
      <w:r w:rsidRPr="00784950">
        <w:rPr>
          <w:rtl/>
        </w:rPr>
        <w:t>פי סעיף 127, כבקשת יושב</w:t>
      </w:r>
      <w:r w:rsidR="00374753">
        <w:rPr>
          <w:rtl/>
        </w:rPr>
        <w:t>-</w:t>
      </w:r>
      <w:r w:rsidRPr="00784950">
        <w:rPr>
          <w:rtl/>
        </w:rPr>
        <w:t>ראש ועדת החוקה,</w:t>
      </w:r>
      <w:r w:rsidR="00374753">
        <w:rPr>
          <w:rtl/>
        </w:rPr>
        <w:t xml:space="preserve"> </w:t>
      </w:r>
      <w:r w:rsidRPr="00784950">
        <w:rPr>
          <w:rtl/>
        </w:rPr>
        <w:t>חוק ומשפט. ניתן להצביע.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49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ההצעה להחזיר את הצעת החוק לוועדה </w:t>
      </w:r>
      <w:r>
        <w:rPr>
          <w:rtl/>
        </w:rPr>
        <w:t>–</w:t>
      </w:r>
      <w:r w:rsidR="00784950" w:rsidRPr="00784950">
        <w:rPr>
          <w:rtl/>
        </w:rPr>
        <w:t xml:space="preserve"> 26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39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ההצעה</w:t>
      </w:r>
      <w:r w:rsidR="00374753">
        <w:rPr>
          <w:rtl/>
        </w:rPr>
        <w:t xml:space="preserve"> </w:t>
      </w:r>
      <w:r w:rsidRPr="00784950">
        <w:rPr>
          <w:rtl/>
        </w:rPr>
        <w:t>להחזיר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יסוד:</w:t>
      </w:r>
      <w:r w:rsidR="00374753">
        <w:rPr>
          <w:rtl/>
        </w:rPr>
        <w:t xml:space="preserve"> </w:t>
      </w:r>
      <w:r w:rsidRPr="00784950">
        <w:rPr>
          <w:rtl/>
        </w:rPr>
        <w:t>משק</w:t>
      </w:r>
      <w:r w:rsidR="00374753">
        <w:rPr>
          <w:rtl/>
        </w:rPr>
        <w:t xml:space="preserve"> </w:t>
      </w:r>
      <w:r w:rsidRPr="00784950">
        <w:rPr>
          <w:rtl/>
        </w:rPr>
        <w:t>המדינה</w:t>
      </w:r>
      <w:r w:rsidR="00374753">
        <w:rPr>
          <w:rtl/>
        </w:rPr>
        <w:t xml:space="preserve"> </w:t>
      </w:r>
      <w:r w:rsidRPr="00784950">
        <w:rPr>
          <w:rtl/>
        </w:rPr>
        <w:t>(הצעות חוק והסתייגויות</w:t>
      </w:r>
      <w:r w:rsidR="00374753">
        <w:rPr>
          <w:rtl/>
        </w:rPr>
        <w:t xml:space="preserve"> </w:t>
      </w:r>
      <w:r w:rsidRPr="00784950">
        <w:rPr>
          <w:rtl/>
        </w:rPr>
        <w:t>שבביצוען כרוכה עלות תקציבית) (הוראת שעה) לוועדת החוקה, חוק ומשפט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26 </w:t>
      </w:r>
      <w:r w:rsidR="00374753">
        <w:rPr>
          <w:rtl/>
        </w:rPr>
        <w:t>–</w:t>
      </w:r>
      <w:r w:rsidRPr="00784950">
        <w:rPr>
          <w:rtl/>
        </w:rPr>
        <w:t xml:space="preserve"> בעד, 39 </w:t>
      </w:r>
      <w:r w:rsidR="00374753">
        <w:rPr>
          <w:rtl/>
        </w:rPr>
        <w:t>–</w:t>
      </w:r>
      <w:r w:rsidRPr="00784950">
        <w:rPr>
          <w:rtl/>
        </w:rPr>
        <w:t xml:space="preserve"> נגד הבקשה. אם כן, אנחנו נכריע במליאה על שתי הגרסאות.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זאב, תבקש לאחד את שתי ההסתייגויות.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</w:t>
      </w:r>
      <w:r w:rsidR="00374753">
        <w:rPr>
          <w:rtl/>
        </w:rPr>
        <w:t xml:space="preserve"> </w:t>
      </w:r>
      <w:r w:rsidRPr="00784950">
        <w:rPr>
          <w:rtl/>
        </w:rPr>
        <w:t>לב. חבר הכנסת אופיר פינס</w:t>
      </w:r>
      <w:r w:rsidR="00374753">
        <w:rPr>
          <w:rtl/>
        </w:rPr>
        <w:t>-</w:t>
      </w:r>
      <w:r w:rsidRPr="00784950">
        <w:rPr>
          <w:rtl/>
        </w:rPr>
        <w:t>פז, יושב</w:t>
      </w:r>
      <w:r w:rsidR="00374753">
        <w:rPr>
          <w:rtl/>
        </w:rPr>
        <w:t>-</w:t>
      </w:r>
      <w:r w:rsidRPr="00784950">
        <w:rPr>
          <w:rtl/>
        </w:rPr>
        <w:t>ראש הוועדה, שים לב.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יהלום, בתשובה על שאלת חבר הכנסת זבולון אורלב, יש שתי גרסאות:</w:t>
      </w:r>
      <w:r w:rsidR="00374753">
        <w:rPr>
          <w:rtl/>
        </w:rPr>
        <w:t xml:space="preserve"> </w:t>
      </w:r>
      <w:r w:rsidRPr="00784950">
        <w:rPr>
          <w:rtl/>
        </w:rPr>
        <w:t>גרסה</w:t>
      </w:r>
      <w:r w:rsidR="00374753">
        <w:rPr>
          <w:rtl/>
        </w:rPr>
        <w:t xml:space="preserve"> </w:t>
      </w:r>
      <w:r w:rsidRPr="00784950">
        <w:rPr>
          <w:rtl/>
        </w:rPr>
        <w:t>אחת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</w:t>
      </w:r>
      <w:r w:rsidR="00374753">
        <w:rPr>
          <w:rtl/>
        </w:rPr>
        <w:t xml:space="preserve"> – </w:t>
      </w:r>
      <w:r w:rsidRPr="00784950">
        <w:rPr>
          <w:rtl/>
        </w:rPr>
        <w:t>5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מיליונים </w:t>
      </w:r>
      <w:r w:rsidR="00374753">
        <w:rPr>
          <w:rtl/>
        </w:rPr>
        <w:t>–</w:t>
      </w:r>
      <w:r w:rsidRPr="00784950">
        <w:rPr>
          <w:rtl/>
        </w:rPr>
        <w:t xml:space="preserve"> שאושרה, גרסה אחת של נסים זאב </w:t>
      </w:r>
      <w:r w:rsidR="00374753">
        <w:rPr>
          <w:rtl/>
        </w:rPr>
        <w:t>–</w:t>
      </w:r>
      <w:r w:rsidRPr="00784950">
        <w:rPr>
          <w:rtl/>
        </w:rPr>
        <w:t xml:space="preserve"> 10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מיליונים </w:t>
      </w:r>
      <w:r w:rsidR="00374753">
        <w:rPr>
          <w:rtl/>
        </w:rPr>
        <w:t>–</w:t>
      </w:r>
      <w:r w:rsidRPr="00784950">
        <w:rPr>
          <w:rtl/>
        </w:rPr>
        <w:t xml:space="preserve"> שאושרה. מכיוון ששתיהן לא יכולות לדור בכפיפה אחת, צריכה להחליט מליאת</w:t>
      </w:r>
      <w:r w:rsidR="00374753">
        <w:rPr>
          <w:rtl/>
        </w:rPr>
        <w:t xml:space="preserve"> </w:t>
      </w:r>
      <w:r w:rsidRPr="00784950">
        <w:rPr>
          <w:rtl/>
        </w:rPr>
        <w:t>הכנסת איזו מהן היא התקפה, איזו מהן תיכנס לחוק.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מייד,</w:t>
      </w:r>
      <w:r w:rsidR="00374753">
        <w:rPr>
          <w:rtl/>
        </w:rPr>
        <w:t xml:space="preserve"> </w:t>
      </w:r>
      <w:r w:rsidRPr="00784950">
        <w:rPr>
          <w:rtl/>
        </w:rPr>
        <w:t>שאול</w:t>
      </w:r>
      <w:r w:rsidR="00374753">
        <w:rPr>
          <w:rtl/>
        </w:rPr>
        <w:t xml:space="preserve"> </w:t>
      </w:r>
      <w:r w:rsidRPr="00784950">
        <w:rPr>
          <w:rtl/>
        </w:rPr>
        <w:t>יהלום.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מציע</w:t>
      </w:r>
      <w:r w:rsidR="00374753">
        <w:rPr>
          <w:rtl/>
        </w:rPr>
        <w:t xml:space="preserve"> </w:t>
      </w:r>
      <w:r w:rsidRPr="00784950">
        <w:rPr>
          <w:rtl/>
        </w:rPr>
        <w:t>לקיים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הצבעה של גרסה מול גרסה </w:t>
      </w:r>
      <w:r w:rsidR="00374753">
        <w:rPr>
          <w:rtl/>
        </w:rPr>
        <w:t>–</w:t>
      </w:r>
      <w:r w:rsidRPr="00784950">
        <w:rPr>
          <w:rtl/>
        </w:rPr>
        <w:t xml:space="preserve"> 5 או 10.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ההצעה שתתקבל בתוך נוסח החוק </w:t>
      </w:r>
      <w:r w:rsidR="00374753">
        <w:rPr>
          <w:rtl/>
        </w:rPr>
        <w:t>–</w:t>
      </w:r>
      <w:r w:rsidRPr="00784950">
        <w:rPr>
          <w:rtl/>
        </w:rPr>
        <w:t xml:space="preserve"> זו שתקבל את מרבית הקולות.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שאול יהלום,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רוצה לומר </w:t>
      </w:r>
      <w:r w:rsidR="00374753">
        <w:rPr>
          <w:rtl/>
        </w:rPr>
        <w:t>–</w:t>
      </w:r>
      <w:r w:rsidRPr="00784950">
        <w:rPr>
          <w:rtl/>
        </w:rPr>
        <w:t xml:space="preserve"> אם זה תלוי בי, אני מוריד את הסתייגותי.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זה תלוי בך. אתה יכול למשוך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אפשר למשוך 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אתה כבר לא יכול. היא אושרה בקריאה שנייה.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</w:t>
      </w:r>
      <w:r w:rsidR="00374753">
        <w:rPr>
          <w:rtl/>
        </w:rPr>
        <w:t xml:space="preserve"> </w:t>
      </w:r>
      <w:r w:rsidRPr="00784950">
        <w:rPr>
          <w:rtl/>
        </w:rPr>
        <w:t>לב</w:t>
      </w:r>
      <w:r w:rsidR="00374753">
        <w:rPr>
          <w:rtl/>
        </w:rPr>
        <w:t xml:space="preserve"> </w:t>
      </w:r>
      <w:r w:rsidRPr="00784950">
        <w:rPr>
          <w:rtl/>
        </w:rPr>
        <w:t>להצבעה.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הראשונה לפי הסדר </w:t>
      </w:r>
      <w:r w:rsidR="00374753">
        <w:rPr>
          <w:rtl/>
        </w:rPr>
        <w:t>–</w:t>
      </w:r>
      <w:r w:rsidRPr="00784950">
        <w:rPr>
          <w:rtl/>
        </w:rPr>
        <w:t xml:space="preserve"> זאב בוים, שים לב שאתה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מאשר את הנוסח. ההצעה הראשונה שאושרה היתה של יהלום </w:t>
      </w:r>
      <w:r w:rsidR="00374753">
        <w:rPr>
          <w:rtl/>
        </w:rPr>
        <w:t>–</w:t>
      </w:r>
      <w:r w:rsidRPr="00784950">
        <w:rPr>
          <w:rtl/>
        </w:rPr>
        <w:t xml:space="preserve"> 5 מיליונים </w:t>
      </w:r>
      <w:r w:rsidR="00374753">
        <w:rPr>
          <w:rtl/>
        </w:rPr>
        <w:t>–</w:t>
      </w:r>
      <w:r w:rsidRPr="00784950">
        <w:rPr>
          <w:rtl/>
        </w:rPr>
        <w:t xml:space="preserve"> מי שמצביע בעד</w:t>
      </w:r>
      <w:r w:rsidR="00374753">
        <w:rPr>
          <w:rtl/>
        </w:rPr>
        <w:t xml:space="preserve"> </w:t>
      </w:r>
      <w:r w:rsidRPr="00784950">
        <w:rPr>
          <w:rtl/>
        </w:rPr>
        <w:t>יצביע</w:t>
      </w:r>
      <w:r w:rsidR="00374753">
        <w:rPr>
          <w:rtl/>
        </w:rPr>
        <w:t xml:space="preserve"> </w:t>
      </w:r>
      <w:r w:rsidRPr="00784950">
        <w:rPr>
          <w:rtl/>
        </w:rPr>
        <w:t>בעדה.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 שמצביע בעד </w:t>
      </w:r>
      <w:r w:rsidR="00374753">
        <w:rPr>
          <w:rtl/>
        </w:rPr>
        <w:t>–</w:t>
      </w:r>
      <w:r w:rsidRPr="00784950">
        <w:rPr>
          <w:rtl/>
        </w:rPr>
        <w:t xml:space="preserve"> מצביע בעד שאול יהלום. מי שמצביע נגד </w:t>
      </w:r>
      <w:r w:rsidR="00374753">
        <w:rPr>
          <w:rtl/>
        </w:rPr>
        <w:t>–</w:t>
      </w:r>
      <w:r w:rsidRPr="00784950">
        <w:rPr>
          <w:rtl/>
        </w:rPr>
        <w:t xml:space="preserve"> מצביע בעד</w:t>
      </w:r>
      <w:r w:rsidR="00374753">
        <w:rPr>
          <w:rtl/>
        </w:rPr>
        <w:t xml:space="preserve"> </w:t>
      </w:r>
      <w:r w:rsidRPr="00784950">
        <w:rPr>
          <w:rtl/>
        </w:rPr>
        <w:t>נסים זאב.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הגרסה של חבר הכנסת ש' יהלום לסעיף 2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הגרסה של חבר הכנסת נ' זאב לסעיף 2 </w:t>
      </w:r>
      <w:r>
        <w:rPr>
          <w:rtl/>
        </w:rPr>
        <w:t>–</w:t>
      </w:r>
      <w:r w:rsidR="00784950" w:rsidRPr="00784950">
        <w:rPr>
          <w:rtl/>
        </w:rPr>
        <w:t xml:space="preserve"> 49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גרסה של חבר הכנסת נ' זאב לסעיף 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התקבלה הצעת נסים זאב על 10 מיליונים.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 2, כהצעת הוועדה, בתוספת ההסתייגות של חבר</w:t>
      </w:r>
      <w:r w:rsidR="00374753">
        <w:rPr>
          <w:rtl/>
        </w:rPr>
        <w:t xml:space="preserve"> </w:t>
      </w:r>
      <w:r w:rsidRPr="00784950">
        <w:rPr>
          <w:rtl/>
        </w:rPr>
        <w:t>הכנסת נסים זאב כפי שהתקבלה. חברי הכנסת, ניתן להצביע,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2, כהצעת הוועדה ועם ההסתייגות שנתקבלה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2, כהצעת הוועדה ועם ההסתייגות שנתקבלה,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29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42</w:t>
      </w:r>
      <w:r w:rsidR="00374753">
        <w:rPr>
          <w:rtl/>
        </w:rPr>
        <w:t xml:space="preserve"> </w:t>
      </w:r>
      <w:r w:rsidRPr="00784950">
        <w:rPr>
          <w:rtl/>
        </w:rPr>
        <w:t>בעד, נמנע אחד. אם כן, סעיף 2 אושר בתוספת ההסתייגות,</w:t>
      </w:r>
      <w:r w:rsidR="00374753">
        <w:rPr>
          <w:rtl/>
        </w:rPr>
        <w:t xml:space="preserve"> </w:t>
      </w:r>
      <w:r w:rsidRPr="00784950">
        <w:rPr>
          <w:rtl/>
        </w:rPr>
        <w:t>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3</w:t>
      </w:r>
      <w:r w:rsidR="00374753">
        <w:rPr>
          <w:rtl/>
        </w:rPr>
        <w:t xml:space="preserve"> –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הסתייגויות, לכן אנחנו נצביע על סעיף 3 כהצעת הוועדה. ניתן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3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3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43 בעד סעיף 3 כהצעת הוועדה, 26 נגד, נמנע אחד.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מכיוון שתמה הקריאה השנייה, אנחנו עוברים לקריאה השלישית.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עמדתך? אתה יושב</w:t>
      </w:r>
      <w:r w:rsidR="00374753">
        <w:rPr>
          <w:rtl/>
        </w:rPr>
        <w:t>-</w:t>
      </w:r>
      <w:r w:rsidRPr="00784950">
        <w:rPr>
          <w:rtl/>
        </w:rPr>
        <w:t xml:space="preserve">ראש הוועדה </w:t>
      </w:r>
      <w:r w:rsidR="00374753">
        <w:rPr>
          <w:rtl/>
        </w:rPr>
        <w:t>–</w:t>
      </w:r>
      <w:r w:rsidRPr="00784950">
        <w:rPr>
          <w:rtl/>
        </w:rPr>
        <w:t xml:space="preserve"> למשוך או להצביע? הפנייה היא אליך.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נצביע,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בקריאה שלישית על חוק</w:t>
      </w:r>
      <w:r w:rsidR="00374753">
        <w:rPr>
          <w:rtl/>
        </w:rPr>
        <w:t>-</w:t>
      </w:r>
      <w:r w:rsidRPr="00784950">
        <w:rPr>
          <w:rtl/>
        </w:rPr>
        <w:t>יסוד: משק המדינה וכו'.</w:t>
      </w:r>
      <w:r w:rsidR="00374753">
        <w:rPr>
          <w:rtl/>
        </w:rPr>
        <w:t xml:space="preserve"> </w:t>
      </w:r>
      <w:r w:rsidRPr="00784950">
        <w:rPr>
          <w:rtl/>
        </w:rPr>
        <w:t>ניתן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27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44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חוק</w:t>
      </w:r>
      <w:r w:rsidR="00374753">
        <w:rPr>
          <w:rtl/>
        </w:rPr>
        <w:t>-</w:t>
      </w:r>
      <w:r w:rsidRPr="00784950">
        <w:rPr>
          <w:rtl/>
        </w:rPr>
        <w:t>יסוד: משק המדינה (הצעות חוק והסתייגויות שבביצוען כרוכה עלות תקציבית)</w:t>
      </w:r>
      <w:r w:rsidR="00374753">
        <w:rPr>
          <w:rtl/>
        </w:rPr>
        <w:t xml:space="preserve"> </w:t>
      </w:r>
      <w:r w:rsidRPr="00784950">
        <w:rPr>
          <w:rtl/>
        </w:rPr>
        <w:t>(הוראת שעה) לא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27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44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נמנע</w:t>
      </w:r>
      <w:r w:rsidR="00374753">
        <w:rPr>
          <w:rtl/>
        </w:rPr>
        <w:t xml:space="preserve"> </w:t>
      </w:r>
      <w:r w:rsidRPr="00784950">
        <w:rPr>
          <w:rtl/>
        </w:rPr>
        <w:t>אחד. אם כן, חוק זה לא נתקבל על</w:t>
      </w:r>
      <w:r w:rsidR="00374753">
        <w:rPr>
          <w:rtl/>
        </w:rPr>
        <w:t>-</w:t>
      </w:r>
      <w:r w:rsidRPr="00784950">
        <w:rPr>
          <w:rtl/>
        </w:rPr>
        <w:t>ידי הכנסת בקריאה</w:t>
      </w:r>
      <w:r w:rsidR="00374753">
        <w:rPr>
          <w:rtl/>
        </w:rPr>
        <w:t xml:space="preserve"> </w:t>
      </w:r>
      <w:r w:rsidRPr="00784950">
        <w:rPr>
          <w:rtl/>
        </w:rPr>
        <w:t>שלישית. תודה רבה.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תחי הדמוקרטיה.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57" w:name="_Toc451429040"/>
      <w:r w:rsidRPr="00374753">
        <w:rPr>
          <w:rtl/>
        </w:rPr>
        <w:t>הצעת חוק הסניגוריה הציבורית (תיקון מס' 5),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57"/>
    </w:p>
    <w:p w:rsidR="00374753" w:rsidRPr="00374753" w:rsidRDefault="00374753" w:rsidP="00374753">
      <w:pPr>
        <w:pStyle w:val="1"/>
        <w:rPr>
          <w:rtl/>
        </w:rPr>
      </w:pPr>
      <w:bookmarkStart w:id="58" w:name="_Toc451429041"/>
      <w:r w:rsidRPr="00374753">
        <w:rPr>
          <w:rtl/>
        </w:rPr>
        <w:t>(קריאה שנייה וקריאה שלישית)</w:t>
      </w:r>
      <w:bookmarkEnd w:id="58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עוברים לחוק הבא </w:t>
      </w:r>
      <w:r w:rsidR="00374753">
        <w:rPr>
          <w:rtl/>
        </w:rPr>
        <w:t>–</w:t>
      </w:r>
      <w:r w:rsidRPr="00784950">
        <w:rPr>
          <w:rtl/>
        </w:rPr>
        <w:t xml:space="preserve"> חוק הסניגוריה הציבורית. אנחנו נתחיל</w:t>
      </w:r>
      <w:r w:rsidR="00374753">
        <w:rPr>
          <w:rtl/>
        </w:rPr>
        <w:t xml:space="preserve"> </w:t>
      </w:r>
      <w:r w:rsidRPr="00784950">
        <w:rPr>
          <w:rtl/>
        </w:rPr>
        <w:t>בהצבעות.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שימו לב, חברי הכנסת. יש הסתייגות לסעיף 1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עזמי בשארה.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אופיר פינס,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חבר הכנסת אופיר פינס, יושב</w:t>
      </w:r>
      <w:r w:rsidR="00374753">
        <w:rPr>
          <w:rtl/>
        </w:rPr>
        <w:t>-</w:t>
      </w:r>
      <w:r w:rsidRPr="00784950">
        <w:rPr>
          <w:rtl/>
        </w:rPr>
        <w:t>ראש ועדת החוקה, חוק ומשפט.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שנייה.</w:t>
      </w:r>
      <w:r w:rsidR="00374753">
        <w:rPr>
          <w:rtl/>
        </w:rPr>
        <w:t xml:space="preserve"> </w:t>
      </w:r>
      <w:r w:rsidRPr="00784950">
        <w:rPr>
          <w:rtl/>
        </w:rPr>
        <w:t>חבר כנסת בוים, אנא תואיל בטובך לשבת, אדוני יושב</w:t>
      </w:r>
      <w:r w:rsidR="00374753">
        <w:rPr>
          <w:rtl/>
        </w:rPr>
        <w:t>-</w:t>
      </w:r>
      <w:r w:rsidRPr="00784950">
        <w:rPr>
          <w:rtl/>
        </w:rPr>
        <w:t>ראש הקואליציה</w:t>
      </w:r>
      <w:r w:rsidR="00374753">
        <w:rPr>
          <w:rtl/>
        </w:rPr>
        <w:t xml:space="preserve"> </w:t>
      </w:r>
      <w:r w:rsidRPr="00784950">
        <w:rPr>
          <w:rtl/>
        </w:rPr>
        <w:t>הנכבד. חבר כנסת הירשזון.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שהיא</w:t>
      </w:r>
      <w:r w:rsidR="00374753">
        <w:rPr>
          <w:rtl/>
        </w:rPr>
        <w:t xml:space="preserve"> </w:t>
      </w:r>
      <w:r w:rsidRPr="00784950">
        <w:rPr>
          <w:rtl/>
        </w:rPr>
        <w:t>יכולה להמשיך לבזבז את כספי הציבור</w:t>
      </w:r>
      <w:r w:rsidR="00374753">
        <w:rPr>
          <w:rtl/>
        </w:rPr>
        <w:t xml:space="preserve"> </w:t>
      </w:r>
      <w:r w:rsidRPr="00784950">
        <w:rPr>
          <w:rtl/>
        </w:rPr>
        <w:t>חופשי</w:t>
      </w:r>
      <w:r w:rsidR="00374753">
        <w:rPr>
          <w:rtl/>
        </w:rPr>
        <w:t xml:space="preserve"> </w:t>
      </w:r>
      <w:r w:rsidRPr="00784950">
        <w:rPr>
          <w:rtl/>
        </w:rPr>
        <w:t>חופשי.</w:t>
      </w:r>
      <w:r w:rsidR="00374753">
        <w:rPr>
          <w:rtl/>
        </w:rPr>
        <w:t xml:space="preserve"> </w:t>
      </w:r>
      <w:r w:rsidRPr="00784950">
        <w:rPr>
          <w:rtl/>
        </w:rPr>
        <w:t>כל הכבוד לכם, אתם באמת כנסת אחראית ורצינית. פשוט קשה להאמין עד</w:t>
      </w:r>
      <w:r w:rsidR="00374753">
        <w:rPr>
          <w:rtl/>
        </w:rPr>
        <w:t xml:space="preserve"> </w:t>
      </w:r>
      <w:r w:rsidRPr="00784950">
        <w:rPr>
          <w:rtl/>
        </w:rPr>
        <w:t>איפה מגיעים האגואיזם והרצון לחוקק בלי חשבון ובלי אחריות, אבל תהיו בריאים.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הכנסת תחיה והמדינה תיהרס. תהיו בריאים, תהיו בריאים. כל טוב לכם.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עכשיו</w:t>
      </w:r>
      <w:r w:rsidR="00374753">
        <w:rPr>
          <w:rtl/>
        </w:rPr>
        <w:t xml:space="preserve"> </w:t>
      </w:r>
      <w:r w:rsidRPr="00784950">
        <w:rPr>
          <w:rtl/>
        </w:rPr>
        <w:t>לגבי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הסניגוריה הציבורית, תעשו מה שאתם רוצים, גם כך אתם עושים</w:t>
      </w:r>
      <w:r w:rsidR="00374753">
        <w:rPr>
          <w:rtl/>
        </w:rPr>
        <w:t xml:space="preserve"> </w:t>
      </w:r>
      <w:r w:rsidRPr="00784950">
        <w:rPr>
          <w:rtl/>
        </w:rPr>
        <w:t>מה שאתם רוצים. כולכם עובדים אצל ליצמן. תמשיכו לבזבז כספים.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תהיו בריאים. עם ישראל חי, הכנסת מתה.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רבה,</w:t>
      </w:r>
      <w:r w:rsidR="00374753">
        <w:rPr>
          <w:rtl/>
        </w:rPr>
        <w:t xml:space="preserve"> </w:t>
      </w:r>
      <w:r w:rsidRPr="00784950">
        <w:rPr>
          <w:rtl/>
        </w:rPr>
        <w:t>רבותי.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אני מודה לדמוקרטיה הציבורית </w:t>
      </w:r>
      <w:r w:rsidR="00374753">
        <w:rPr>
          <w:rtl/>
        </w:rPr>
        <w:t>–</w:t>
      </w:r>
      <w:r w:rsidRPr="00784950">
        <w:rPr>
          <w:rtl/>
        </w:rPr>
        <w:t xml:space="preserve"> לחבר הכנסת אופיר פינס,</w:t>
      </w:r>
      <w:r w:rsidR="00374753">
        <w:rPr>
          <w:rtl/>
        </w:rPr>
        <w:t xml:space="preserve"> </w:t>
      </w:r>
      <w:r w:rsidRPr="00784950">
        <w:rPr>
          <w:rtl/>
        </w:rPr>
        <w:t>ואנחנו עוברים לסניגוריה הציבורית.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עוברים, רבותי,</w:t>
      </w:r>
      <w:r w:rsidR="00374753">
        <w:rPr>
          <w:rtl/>
        </w:rPr>
        <w:t xml:space="preserve"> </w:t>
      </w:r>
      <w:r w:rsidRPr="00784950">
        <w:rPr>
          <w:rtl/>
        </w:rPr>
        <w:t>להצעת חוק הסניגוריה הציבורית (תיקון מס' 5), ואנחנו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 שם החוק.</w:t>
      </w:r>
      <w:r w:rsidR="00374753">
        <w:rPr>
          <w:rtl/>
        </w:rPr>
        <w:t xml:space="preserve"> </w:t>
      </w:r>
      <w:r w:rsidRPr="00784950">
        <w:rPr>
          <w:rtl/>
        </w:rPr>
        <w:t>אין הסתייגויות, אשר על כן אנחנו נצביע על שם החוק בהרמת יד.</w:t>
      </w:r>
      <w:r w:rsidR="00374753">
        <w:rPr>
          <w:rtl/>
        </w:rPr>
        <w:t xml:space="preserve"> </w:t>
      </w:r>
      <w:r w:rsidRPr="00784950">
        <w:rPr>
          <w:rtl/>
        </w:rPr>
        <w:t>מי בעד? תודה. מי נגד? תודה. מי נמנע? תודה.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ש</w:t>
      </w:r>
      <w:r w:rsidR="00784950" w:rsidRPr="00784950">
        <w:rPr>
          <w:rtl/>
        </w:rPr>
        <w:t>ם החוק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אשר על כן, שם החוק התקבל,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1.</w:t>
      </w:r>
      <w:r w:rsidR="00374753">
        <w:rPr>
          <w:rtl/>
        </w:rPr>
        <w:t xml:space="preserve"> </w:t>
      </w:r>
      <w:r w:rsidRPr="00784950">
        <w:rPr>
          <w:rtl/>
        </w:rPr>
        <w:t>הסתייגותו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חבר הכנסת 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מסירים? </w:t>
      </w:r>
      <w:r w:rsidR="00374753">
        <w:rPr>
          <w:rtl/>
        </w:rPr>
        <w:t xml:space="preserve">– </w:t>
      </w:r>
      <w:r w:rsidRPr="00784950">
        <w:rPr>
          <w:rtl/>
        </w:rPr>
        <w:t>מוחמד כנעאן.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מצביעים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על ההסתייגות של חברי הכנסת עזמי בשארה, מוחמד כנעאן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ותאופיק חטיב. אפשר להצביע, רבותי. מי בעד ומי נגד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39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חברי הכנסת ע' בשארה, מ' כנעאן ות' חטיב לסעיף 1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כן, בעד </w:t>
      </w:r>
      <w:r w:rsidR="00374753">
        <w:rPr>
          <w:rtl/>
        </w:rPr>
        <w:t>–</w:t>
      </w:r>
      <w:r w:rsidRPr="00784950">
        <w:rPr>
          <w:rtl/>
        </w:rPr>
        <w:t xml:space="preserve"> 15, 39 מתנגדים, שני נמנעים. אשר על כן, הסעיף לא התקבל.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כנסת נסים זאב, אתה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מסיר. אתה רוצה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רוצה להצביע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ועדת החוקה, חוק ומשפט.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נסים זאב, אתה מסיר או רוצה להצביע?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בעד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להצבעה.</w:t>
      </w:r>
      <w:r w:rsidR="00374753">
        <w:rPr>
          <w:rtl/>
        </w:rPr>
        <w:t xml:space="preserve"> </w:t>
      </w:r>
      <w:r w:rsidRPr="00784950">
        <w:rPr>
          <w:rtl/>
        </w:rPr>
        <w:t>מי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 חבר כנסת נסים זאב?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נ' זאב לסעיף 1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כן, בעד </w:t>
      </w:r>
      <w:r w:rsidR="00374753">
        <w:rPr>
          <w:rtl/>
        </w:rPr>
        <w:t>–</w:t>
      </w:r>
      <w:r w:rsidRPr="00784950">
        <w:rPr>
          <w:rtl/>
        </w:rPr>
        <w:t xml:space="preserve"> 14, נגד </w:t>
      </w:r>
      <w:r w:rsidR="00374753">
        <w:rPr>
          <w:rtl/>
        </w:rPr>
        <w:t>–</w:t>
      </w:r>
      <w:r w:rsidRPr="00784950">
        <w:rPr>
          <w:rtl/>
        </w:rPr>
        <w:t xml:space="preserve"> 42, שני נמנעים. אשר על כן, 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עוברים, לפי לוח התיקונים, לסעיף 1 </w:t>
      </w:r>
      <w:r w:rsidR="00374753">
        <w:rPr>
          <w:rtl/>
        </w:rPr>
        <w:t>–</w:t>
      </w:r>
      <w:r w:rsidRPr="00784950">
        <w:rPr>
          <w:rtl/>
        </w:rPr>
        <w:t xml:space="preserve"> ההסתייגות של חברי הכנסת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ברכה,</w:t>
      </w:r>
      <w:r w:rsidR="00374753">
        <w:rPr>
          <w:rtl/>
        </w:rPr>
        <w:t xml:space="preserve"> </w:t>
      </w:r>
      <w:r w:rsidRPr="00784950">
        <w:rPr>
          <w:rtl/>
        </w:rPr>
        <w:t>עסאם</w:t>
      </w:r>
      <w:r w:rsidR="00374753">
        <w:rPr>
          <w:rtl/>
        </w:rPr>
        <w:t xml:space="preserve"> </w:t>
      </w:r>
      <w:r w:rsidRPr="00784950">
        <w:rPr>
          <w:rtl/>
        </w:rPr>
        <w:t>מח'ול,</w:t>
      </w:r>
      <w:r w:rsidR="00374753">
        <w:rPr>
          <w:rtl/>
        </w:rPr>
        <w:t xml:space="preserve"> </w:t>
      </w:r>
      <w:r w:rsidRPr="00784950">
        <w:rPr>
          <w:rtl/>
        </w:rPr>
        <w:t>תמר</w:t>
      </w:r>
      <w:r w:rsidR="00374753">
        <w:rPr>
          <w:rtl/>
        </w:rPr>
        <w:t xml:space="preserve"> </w:t>
      </w:r>
      <w:r w:rsidRPr="00784950">
        <w:rPr>
          <w:rtl/>
        </w:rPr>
        <w:t>גוז'נסקי, טלב אלסאנע ועוד חברי כנסת.</w:t>
      </w:r>
      <w:r w:rsidR="00374753">
        <w:rPr>
          <w:rtl/>
        </w:rPr>
        <w:t xml:space="preserve"> </w:t>
      </w:r>
      <w:r w:rsidRPr="00784950">
        <w:rPr>
          <w:rtl/>
        </w:rPr>
        <w:t>מסירים?</w:t>
      </w:r>
      <w:r w:rsidR="00374753">
        <w:rPr>
          <w:rtl/>
        </w:rPr>
        <w:t xml:space="preserve"> </w:t>
      </w:r>
      <w:r w:rsidRPr="00784950">
        <w:rPr>
          <w:rtl/>
        </w:rPr>
        <w:t>מצביעים?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מצביעים הצבעה רגילה. מי בעד?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מ' ברכה, ע' מח'ול, ת' גוז'נסקי, ט' אלסאנע, ע'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ד</w:t>
      </w:r>
      <w:r w:rsidR="00784950" w:rsidRPr="00784950">
        <w:rPr>
          <w:rtl/>
        </w:rPr>
        <w:t>האמשה, א' טיבי וה' מחאמיד לסעיף 1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15, 48 מתנגדים, שני נמנעים. אשר על כן, 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כן, אנחנו חוזרים ומצביעים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יש כאן טעות.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מה הטעות?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אתה היית עד. הרי כאן מגישה ועדת חוקה הצעה למליאה לדחות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החוק,</w:t>
      </w:r>
      <w:r w:rsidR="00374753">
        <w:rPr>
          <w:rtl/>
        </w:rPr>
        <w:t xml:space="preserve"> </w:t>
      </w:r>
      <w:r w:rsidRPr="00784950">
        <w:rPr>
          <w:rtl/>
        </w:rPr>
        <w:t>אז</w:t>
      </w:r>
      <w:r w:rsidR="00374753">
        <w:rPr>
          <w:rtl/>
        </w:rPr>
        <w:t xml:space="preserve"> </w:t>
      </w:r>
      <w:r w:rsidRPr="00784950">
        <w:rPr>
          <w:rtl/>
        </w:rPr>
        <w:t>קודם</w:t>
      </w:r>
      <w:r w:rsidR="00374753">
        <w:rPr>
          <w:rtl/>
        </w:rPr>
        <w:t xml:space="preserve"> </w:t>
      </w:r>
      <w:r w:rsidRPr="00784950">
        <w:rPr>
          <w:rtl/>
        </w:rPr>
        <w:t>כול</w:t>
      </w:r>
      <w:r w:rsidR="00374753">
        <w:rPr>
          <w:rtl/>
        </w:rPr>
        <w:t xml:space="preserve"> </w:t>
      </w:r>
      <w:r w:rsidRPr="00784950">
        <w:rPr>
          <w:rtl/>
        </w:rPr>
        <w:t>זה</w:t>
      </w:r>
      <w:r w:rsidR="00374753">
        <w:rPr>
          <w:rtl/>
        </w:rPr>
        <w:t xml:space="preserve"> </w:t>
      </w:r>
      <w:r w:rsidRPr="00784950">
        <w:rPr>
          <w:rtl/>
        </w:rPr>
        <w:t>המצב</w:t>
      </w:r>
      <w:r w:rsidR="00374753">
        <w:rPr>
          <w:rtl/>
        </w:rPr>
        <w:t xml:space="preserve"> </w:t>
      </w:r>
      <w:r w:rsidRPr="00784950">
        <w:rPr>
          <w:rtl/>
        </w:rPr>
        <w:t>הקיצוני</w:t>
      </w:r>
      <w:r w:rsidR="00374753">
        <w:rPr>
          <w:rtl/>
        </w:rPr>
        <w:t xml:space="preserve"> </w:t>
      </w:r>
      <w:r w:rsidRPr="00784950">
        <w:rPr>
          <w:rtl/>
        </w:rPr>
        <w:t>ביותר.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ההצעה לא תתקבל </w:t>
      </w:r>
      <w:r w:rsidR="00374753">
        <w:rPr>
          <w:rtl/>
        </w:rPr>
        <w:t>–</w:t>
      </w:r>
      <w:r w:rsidRPr="00784950">
        <w:rPr>
          <w:rtl/>
        </w:rPr>
        <w:t xml:space="preserve"> נדון</w:t>
      </w:r>
      <w:r w:rsidR="00374753">
        <w:rPr>
          <w:rtl/>
        </w:rPr>
        <w:t xml:space="preserve"> </w:t>
      </w:r>
      <w:r w:rsidRPr="00784950">
        <w:rPr>
          <w:rtl/>
        </w:rPr>
        <w:t>בהסתייגויות, אבל כרגע צריך לדחות את החוק לפי הצעת הוועדה פה</w:t>
      </w:r>
      <w:r w:rsidR="00374753">
        <w:rPr>
          <w:rtl/>
        </w:rPr>
        <w:t>-</w:t>
      </w:r>
      <w:r w:rsidRPr="00784950">
        <w:rPr>
          <w:rtl/>
        </w:rPr>
        <w:t>אחד.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לא מה שקיבלתי מהמזכיר.</w:t>
      </w:r>
      <w:r w:rsidR="00374753">
        <w:rPr>
          <w:rtl/>
        </w:rPr>
        <w:t xml:space="preserve"> </w:t>
      </w:r>
      <w:r w:rsidRPr="00784950">
        <w:rPr>
          <w:rtl/>
        </w:rPr>
        <w:t>אנחנו ממשיכים.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החברים לא יודעים על מה הם מצביעים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כנסת זאב, אני מבקש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לדבר.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מבקש לשבת.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אנשים זכאים לסניגוריה ציבורית.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אני מבקש לשבת. חברי הכנסת, אני רוצה לקרוא בפניכם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 הכנסת, אתם רוצים שנכריז על הפסקה יותר גדולה?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לא מסכים.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היועצת</w:t>
      </w:r>
      <w:r w:rsidR="00374753">
        <w:rPr>
          <w:rtl/>
        </w:rPr>
        <w:t xml:space="preserve"> </w:t>
      </w:r>
      <w:r w:rsidRPr="00784950">
        <w:rPr>
          <w:rtl/>
        </w:rPr>
        <w:t>המשפטית</w:t>
      </w:r>
      <w:r w:rsidR="00374753">
        <w:rPr>
          <w:rtl/>
        </w:rPr>
        <w:t xml:space="preserve"> </w:t>
      </w:r>
      <w:r w:rsidRPr="00784950">
        <w:rPr>
          <w:rtl/>
        </w:rPr>
        <w:t>העבירה לי כך: בסעיף 123(א) לתקנון, בכוכבית</w:t>
      </w:r>
      <w:r w:rsidR="00374753">
        <w:rPr>
          <w:rtl/>
        </w:rPr>
        <w:t xml:space="preserve"> </w:t>
      </w:r>
      <w:r w:rsidRPr="00784950">
        <w:rPr>
          <w:rtl/>
        </w:rPr>
        <w:t>לסעיף האמור, נקבע כי אין סמכות לוועדה מוועדות הכנסת להחליט שלא להעביר הצעת חוק</w:t>
      </w:r>
      <w:r w:rsidR="00374753">
        <w:rPr>
          <w:rtl/>
        </w:rPr>
        <w:t xml:space="preserve"> </w:t>
      </w:r>
      <w:r w:rsidRPr="00784950">
        <w:rPr>
          <w:rtl/>
        </w:rPr>
        <w:t>למליאה לקריאה שנייה וקריאה שלישית, אם החליטה הוועדה שלא לאשר את הצעת החוק.</w:t>
      </w:r>
      <w:r w:rsidR="00374753">
        <w:rPr>
          <w:rtl/>
        </w:rPr>
        <w:t xml:space="preserve"> </w:t>
      </w: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החליטה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כאמור, תוחזר הצעת החוק למליאה בנוסח שאושר על</w:t>
      </w:r>
      <w:r w:rsidR="00374753">
        <w:rPr>
          <w:rtl/>
        </w:rPr>
        <w:t>-</w:t>
      </w:r>
      <w:r w:rsidRPr="00784950">
        <w:rPr>
          <w:rtl/>
        </w:rPr>
        <w:t>ידי המליאה בקריאה</w:t>
      </w:r>
      <w:r w:rsidR="00374753">
        <w:rPr>
          <w:rtl/>
        </w:rPr>
        <w:t xml:space="preserve"> </w:t>
      </w:r>
      <w:r w:rsidRPr="00784950">
        <w:rPr>
          <w:rtl/>
        </w:rPr>
        <w:t>ראשונה. ועדת החוקה, חוק ומשפט החליטה שלא לאשר את הצעת החוק, ולכן המליאה מצביעה</w:t>
      </w:r>
      <w:r w:rsidR="00374753">
        <w:rPr>
          <w:rtl/>
        </w:rPr>
        <w:t xml:space="preserve"> </w:t>
      </w:r>
      <w:r w:rsidRPr="00784950">
        <w:rPr>
          <w:rtl/>
        </w:rPr>
        <w:t>עתה על הצעת החוק כמו שהיתה בקריאה הראשונה.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אין מקום להסתייגויות.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תאפשרו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 לסיים. נוסח הצעת החוק הוא כפי שהוא מונח לפני חברי הכנסת, ולא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אני מדגיש </w:t>
      </w:r>
      <w:r w:rsidR="00374753">
        <w:rPr>
          <w:rtl/>
        </w:rPr>
        <w:t>–</w:t>
      </w:r>
      <w:r w:rsidRPr="00784950">
        <w:rPr>
          <w:rtl/>
        </w:rPr>
        <w:t xml:space="preserve"> על החלטה של הוועדה שלא לאשר אותה. זה דבר היועצת המשפטית.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אין הסתייגויות בקריאה הראשונה.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 להצבעה על סעיף 1 כהצעת הוועדה. מי בעד,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מצביעים על הצעת החוק בקריאה ראשונה. על הנוסח בקריאה ראשונה.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או.קיי.,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על סעיף 1 כפי שהיה בהצעה בקריאה הראשונה.</w:t>
      </w:r>
      <w:r w:rsidR="00374753">
        <w:rPr>
          <w:rtl/>
        </w:rPr>
        <w:t xml:space="preserve"> </w:t>
      </w: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 מצביעים. מי בעד? מי נגד? סליחה, ההצבעה בוטלה.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שוב. כאמור, אנחנו מצביעים כפי שאמרתי,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27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– </w:t>
      </w:r>
      <w:r w:rsidRPr="00784950">
        <w:rPr>
          <w:rtl/>
        </w:rPr>
        <w:t>41,</w:t>
      </w:r>
      <w:r w:rsidR="00374753">
        <w:rPr>
          <w:rtl/>
        </w:rPr>
        <w:t xml:space="preserve"> </w:t>
      </w:r>
      <w:r w:rsidRPr="00784950">
        <w:rPr>
          <w:rtl/>
        </w:rPr>
        <w:t>27 מתנגדים ונמנע אחד. אשר על כן, הסעיף התקבל כבהצעה</w:t>
      </w:r>
      <w:r w:rsidR="00374753">
        <w:rPr>
          <w:rtl/>
        </w:rPr>
        <w:t xml:space="preserve"> </w:t>
      </w:r>
      <w:r w:rsidRPr="00784950">
        <w:rPr>
          <w:rtl/>
        </w:rPr>
        <w:t>בקריאה הראשונה.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עוברים לסעיף 2 </w:t>
      </w:r>
      <w:r w:rsidR="00374753">
        <w:rPr>
          <w:rtl/>
        </w:rPr>
        <w:t>–</w:t>
      </w:r>
      <w:r w:rsidRPr="00784950">
        <w:rPr>
          <w:rtl/>
        </w:rPr>
        <w:t xml:space="preserve"> חבר הכנסת עזמי בשארה ואחרים. חבר הכנסת עזמי בשארה</w:t>
      </w:r>
      <w:r w:rsidR="00374753">
        <w:rPr>
          <w:rtl/>
        </w:rPr>
        <w:t xml:space="preserve"> </w:t>
      </w:r>
      <w:r w:rsidRPr="00784950">
        <w:rPr>
          <w:rtl/>
        </w:rPr>
        <w:t>לא נמצא. חבר הכנסת חטיב, מורידים, מצביעים?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כנעאן (המפלגה הלאומית הערבית):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מצביעים.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של חבר הכנסת מוחמד כנעאן. מי בעד, מי</w:t>
      </w:r>
      <w:r w:rsidR="00374753">
        <w:rPr>
          <w:rtl/>
        </w:rPr>
        <w:t xml:space="preserve"> </w:t>
      </w:r>
      <w:r w:rsidRPr="00784950">
        <w:rPr>
          <w:rtl/>
        </w:rPr>
        <w:t>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59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47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חברי הכנסת ע' בשארה, מ' כנעאן ות' חטיב לסעיף 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אם כן, בעד </w:t>
      </w:r>
      <w:r w:rsidR="00374753">
        <w:rPr>
          <w:rtl/>
        </w:rPr>
        <w:t>–</w:t>
      </w:r>
      <w:r w:rsidRPr="00784950">
        <w:rPr>
          <w:rtl/>
        </w:rPr>
        <w:t xml:space="preserve"> 20, נגד </w:t>
      </w:r>
      <w:r w:rsidR="00374753">
        <w:rPr>
          <w:rtl/>
        </w:rPr>
        <w:t>–</w:t>
      </w:r>
      <w:r w:rsidRPr="00784950">
        <w:rPr>
          <w:rtl/>
        </w:rPr>
        <w:t xml:space="preserve"> 47, אין נמנעים. אשר על כן, 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2.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ברכה</w:t>
      </w:r>
      <w:r w:rsidR="00374753">
        <w:rPr>
          <w:rtl/>
        </w:rPr>
        <w:t xml:space="preserve"> </w:t>
      </w:r>
      <w:r w:rsidRPr="00784950">
        <w:rPr>
          <w:rtl/>
        </w:rPr>
        <w:t>מציעה שהסעיף יימחק. להצביע?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אנחנו עוברים להצבעה. מי בעד,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20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2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20 בעד, 46 מתנגדים ואין נמנעים. אשר על כן אני קובע שההסתייגות של</w:t>
      </w:r>
      <w:r w:rsidR="00374753">
        <w:rPr>
          <w:rtl/>
        </w:rPr>
        <w:t xml:space="preserve"> </w:t>
      </w:r>
      <w:r w:rsidRPr="00784950">
        <w:rPr>
          <w:rtl/>
        </w:rPr>
        <w:t>קבוצת ברכה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 להסתייגות של חבר הכנסת נסים זאב אחרי סעיף 2. חבר הכנסת נסים</w:t>
      </w:r>
      <w:r w:rsidR="00374753">
        <w:rPr>
          <w:rtl/>
        </w:rPr>
        <w:t xml:space="preserve"> </w:t>
      </w:r>
      <w:r w:rsidRPr="00784950">
        <w:rPr>
          <w:rtl/>
        </w:rPr>
        <w:t>זאב?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לפני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נצביע,</w:t>
      </w:r>
      <w:r w:rsidR="00374753">
        <w:rPr>
          <w:rtl/>
        </w:rPr>
        <w:t xml:space="preserve"> </w:t>
      </w:r>
      <w:r w:rsidRPr="00784950">
        <w:rPr>
          <w:rtl/>
        </w:rPr>
        <w:t>כפי</w:t>
      </w:r>
      <w:r w:rsidR="00374753">
        <w:rPr>
          <w:rtl/>
        </w:rPr>
        <w:t xml:space="preserve"> </w:t>
      </w:r>
      <w:r w:rsidRPr="00784950">
        <w:rPr>
          <w:rtl/>
        </w:rPr>
        <w:t>שהצבענו</w:t>
      </w:r>
      <w:r w:rsidR="00374753">
        <w:rPr>
          <w:rtl/>
        </w:rPr>
        <w:t xml:space="preserve"> </w:t>
      </w:r>
      <w:r w:rsidRPr="00784950">
        <w:rPr>
          <w:rtl/>
        </w:rPr>
        <w:t>קודם, על סעיף 2 כפי שהופיע בקריאה</w:t>
      </w:r>
      <w:r w:rsidR="00374753">
        <w:rPr>
          <w:rtl/>
        </w:rPr>
        <w:t xml:space="preserve"> </w:t>
      </w:r>
      <w:r w:rsidRPr="00784950">
        <w:rPr>
          <w:rtl/>
        </w:rPr>
        <w:t>הראשונה. מי בעד,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2,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59 בעד, שמונה מתנגדים ונמנע אחד. אשר על כן אני קובע שסעיף 2 התקבל</w:t>
      </w:r>
      <w:r w:rsidR="00374753">
        <w:rPr>
          <w:rtl/>
        </w:rPr>
        <w:t xml:space="preserve"> </w:t>
      </w:r>
      <w:r w:rsidRPr="00784950">
        <w:rPr>
          <w:rtl/>
        </w:rPr>
        <w:t>כפי שהוצע בקריאה 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נסים זאב, אתה עדיין רוצה שנצביע על ההסתייגות שלך?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עדיין 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על ההסתייגות של חבר הכנסת נסים זאב. מי בעד,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32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נ' זאב אחרי סעיף 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32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נגד 30 ונמנע אחד. אשר על כן אני קובע שהסתייגותו של חבר</w:t>
      </w:r>
      <w:r w:rsidR="00374753">
        <w:rPr>
          <w:rtl/>
        </w:rPr>
        <w:t xml:space="preserve"> </w:t>
      </w:r>
      <w:r w:rsidRPr="00784950">
        <w:rPr>
          <w:rtl/>
        </w:rPr>
        <w:t>הכנסת נסים זאב התקבלה.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סילבן, תמשוך את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יושב</w:t>
      </w:r>
      <w:r w:rsidR="00374753">
        <w:rPr>
          <w:rtl/>
        </w:rPr>
        <w:t>-</w:t>
      </w:r>
      <w:r w:rsidRPr="00784950">
        <w:rPr>
          <w:rtl/>
        </w:rPr>
        <w:t>ראש ועדת החוקה, חוק ומשפט, האם אפשר להמשיך?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מושך את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השר, אתה מושך את החוק?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שר המשפטים, בבקשה. שר המשפטים הודיע לי שהוא מושך את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אני לא מודיע.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לא מבין איך אפשר להגיש הסתייגות על חוק שלא עומד לדיון בוועדה. כתוב פה</w:t>
      </w:r>
      <w:r w:rsidR="00374753">
        <w:rPr>
          <w:rtl/>
        </w:rPr>
        <w:t xml:space="preserve"> </w:t>
      </w:r>
      <w:r w:rsidRPr="00784950">
        <w:rPr>
          <w:rtl/>
        </w:rPr>
        <w:t>כך:</w:t>
      </w:r>
      <w:r w:rsidR="00374753">
        <w:rPr>
          <w:rtl/>
        </w:rPr>
        <w:t xml:space="preserve"> </w:t>
      </w:r>
      <w:r w:rsidRPr="00784950">
        <w:rPr>
          <w:rtl/>
        </w:rPr>
        <w:t>"בסעיף 23 לחוק העיקרי", שבכלל לא מופיע בהצעה שעמדה לדיון בפני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נורא מעניין, אבל אנחנו הצבענו.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עם כל הכבוד, גם אם הצבעתם וזו טעות, זה לא עושה את זה חוקי.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סליחה, אל תפריעי לי.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לדעתי,</w:t>
      </w:r>
      <w:r w:rsidR="00374753">
        <w:rPr>
          <w:rtl/>
        </w:rPr>
        <w:t xml:space="preserve"> </w:t>
      </w: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אפשר</w:t>
      </w:r>
      <w:r w:rsidR="00374753">
        <w:rPr>
          <w:rtl/>
        </w:rPr>
        <w:t xml:space="preserve"> </w:t>
      </w:r>
      <w:r w:rsidRPr="00784950">
        <w:rPr>
          <w:rtl/>
        </w:rPr>
        <w:t>להגיש</w:t>
      </w:r>
      <w:r w:rsidR="00374753">
        <w:rPr>
          <w:rtl/>
        </w:rPr>
        <w:t xml:space="preserve"> </w:t>
      </w: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רק על מה שעומד לדיון בחוק, לסעיפים</w:t>
      </w:r>
      <w:r w:rsidR="00374753">
        <w:rPr>
          <w:rtl/>
        </w:rPr>
        <w:t xml:space="preserve"> </w:t>
      </w:r>
      <w:r w:rsidRPr="00784950">
        <w:rPr>
          <w:rtl/>
        </w:rPr>
        <w:t>שעומדים</w:t>
      </w:r>
      <w:r w:rsidR="00374753">
        <w:rPr>
          <w:rtl/>
        </w:rPr>
        <w:t xml:space="preserve"> </w:t>
      </w:r>
      <w:r w:rsidRPr="00784950">
        <w:rPr>
          <w:rtl/>
        </w:rPr>
        <w:t>בחוק.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שהגיש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נסים זאב היא על סעיף שבכלל לא עמד</w:t>
      </w:r>
      <w:r w:rsidR="00374753">
        <w:rPr>
          <w:rtl/>
        </w:rPr>
        <w:t xml:space="preserve"> </w:t>
      </w:r>
      <w:r w:rsidRPr="00784950">
        <w:rPr>
          <w:rtl/>
        </w:rPr>
        <w:t>לדיון.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זו היתה התוספת. אבל היות שהשר משך את החוק, אנחנו נמשיך הלאה.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משכתי את החוק. אני מושך רק את הסעיף הזה.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</w:t>
      </w:r>
      <w:r w:rsidR="00374753">
        <w:rPr>
          <w:rtl/>
        </w:rPr>
        <w:t>-</w:t>
      </w:r>
      <w:r w:rsidRPr="00784950">
        <w:rPr>
          <w:rtl/>
        </w:rPr>
        <w:t>אפשר.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נסים זאב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היושב</w:t>
      </w:r>
      <w:r w:rsidR="00374753">
        <w:rPr>
          <w:rtl/>
        </w:rPr>
        <w:t>-</w:t>
      </w:r>
      <w:r w:rsidRPr="00784950">
        <w:rPr>
          <w:rtl/>
        </w:rPr>
        <w:t xml:space="preserve">ראש, 150 שקל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נסים זאב, אתה מוכן לשבת? אתה מוכן לשבת? אני קורא לך לסדר בפעם</w:t>
      </w:r>
      <w:r w:rsidR="00374753">
        <w:rPr>
          <w:rtl/>
        </w:rPr>
        <w:t xml:space="preserve"> </w:t>
      </w:r>
      <w:r w:rsidRPr="00784950">
        <w:rPr>
          <w:rtl/>
        </w:rPr>
        <w:t>הראשונה.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פינס,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הממשלה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יכולה</w:t>
      </w:r>
      <w:r w:rsidR="00374753">
        <w:rPr>
          <w:rtl/>
        </w:rPr>
        <w:t xml:space="preserve"> </w:t>
      </w:r>
      <w:r w:rsidRPr="00784950">
        <w:rPr>
          <w:rtl/>
        </w:rPr>
        <w:t>למשוך סעיף בחוק. היא יכולה למשוך את</w:t>
      </w:r>
      <w:r w:rsidR="00374753">
        <w:rPr>
          <w:rtl/>
        </w:rPr>
        <w:t xml:space="preserve"> </w:t>
      </w:r>
      <w:r w:rsidRPr="00784950">
        <w:rPr>
          <w:rtl/>
        </w:rPr>
        <w:t>החוק שלה או לא. מי שיכול למשוך סעיף זה אני, ואני לא רוצה למשוך סעיף. איך זה?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שר האוצר הודיע לי שהוא מושך.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(יו"ר ועדת החוקה, חוק ומשפט):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אבל הוא יכול למשוך רק את החוק. הוא לא יכול למשוך סעיף בחוק.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128(א)</w:t>
      </w:r>
      <w:r w:rsidR="00374753">
        <w:rPr>
          <w:rtl/>
        </w:rPr>
        <w:t xml:space="preserve"> </w:t>
      </w:r>
      <w:r w:rsidRPr="00784950">
        <w:rPr>
          <w:rtl/>
        </w:rPr>
        <w:t>לתקנון:</w:t>
      </w:r>
      <w:r w:rsidR="00374753">
        <w:rPr>
          <w:rtl/>
        </w:rPr>
        <w:t xml:space="preserve"> </w:t>
      </w:r>
      <w:r w:rsidRPr="00784950">
        <w:rPr>
          <w:rtl/>
        </w:rPr>
        <w:t>"היושב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יצביע תחילה על הצעת</w:t>
      </w:r>
      <w:r w:rsidR="00374753">
        <w:rPr>
          <w:rtl/>
        </w:rPr>
        <w:t xml:space="preserve"> </w:t>
      </w:r>
      <w:r w:rsidRPr="00784950">
        <w:rPr>
          <w:rtl/>
        </w:rPr>
        <w:t>המסתייג;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נתקבלה</w:t>
      </w:r>
      <w:r w:rsidR="00374753">
        <w:rPr>
          <w:rtl/>
        </w:rPr>
        <w:t xml:space="preserve"> </w:t>
      </w:r>
      <w:r w:rsidRPr="00784950">
        <w:rPr>
          <w:rtl/>
        </w:rPr>
        <w:t>הצעת</w:t>
      </w:r>
      <w:r w:rsidR="00374753">
        <w:rPr>
          <w:rtl/>
        </w:rPr>
        <w:t xml:space="preserve"> </w:t>
      </w:r>
      <w:r w:rsidRPr="00784950">
        <w:rPr>
          <w:rtl/>
        </w:rPr>
        <w:t>המסתייג,</w:t>
      </w:r>
      <w:r w:rsidR="00374753">
        <w:rPr>
          <w:rtl/>
        </w:rPr>
        <w:t xml:space="preserve"> </w:t>
      </w:r>
      <w:r w:rsidRPr="00784950">
        <w:rPr>
          <w:rtl/>
        </w:rPr>
        <w:t>יצביע על הסעיף בנוסח הוועדה; נתקבלה הצעת</w:t>
      </w:r>
      <w:r w:rsidR="00374753">
        <w:rPr>
          <w:rtl/>
        </w:rPr>
        <w:t xml:space="preserve"> </w:t>
      </w:r>
      <w:r w:rsidRPr="00784950">
        <w:rPr>
          <w:rtl/>
        </w:rPr>
        <w:t>המסתייג, יצביע על הסעיף בנוסח ההסתייגות".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אני לא טועה, לפי סעיף 132 רשאי נציג הממשלה למשוך רק את הסעיף הרלוונטי</w:t>
      </w:r>
      <w:r w:rsidR="00374753">
        <w:rPr>
          <w:rtl/>
        </w:rPr>
        <w:t xml:space="preserve"> </w:t>
      </w:r>
      <w:r w:rsidRPr="00784950">
        <w:rPr>
          <w:rtl/>
        </w:rPr>
        <w:t>בחוק. עשינו את זה לא פעם אחת.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חזרה לוועדה.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גוז'נסקי, לא צריך לצעוק. לא צריך לצעוק.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נחכה לייעוץ המשפטי.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אפשר להגיד משהו?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יתרום לדיון?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זה יתרום.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</w:t>
      </w:r>
      <w:r w:rsidR="00374753">
        <w:rPr>
          <w:rtl/>
        </w:rPr>
        <w:t xml:space="preserve"> </w:t>
      </w:r>
      <w:r w:rsidRPr="00784950">
        <w:rPr>
          <w:rtl/>
        </w:rPr>
        <w:t>שר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המשפטים, יש שני סעיפים בחוק </w:t>
      </w:r>
      <w:r w:rsidR="00374753">
        <w:rPr>
          <w:rtl/>
        </w:rPr>
        <w:t>–</w:t>
      </w:r>
      <w:r w:rsidRPr="00784950">
        <w:rPr>
          <w:rtl/>
        </w:rPr>
        <w:t xml:space="preserve"> 1 ו</w:t>
      </w:r>
      <w:r w:rsidR="00374753">
        <w:rPr>
          <w:rtl/>
        </w:rPr>
        <w:t>-</w:t>
      </w:r>
      <w:r w:rsidRPr="00784950">
        <w:rPr>
          <w:rtl/>
        </w:rPr>
        <w:t>2. אתה יכול למשוך סעיף, אבל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הסתייגות.</w:t>
      </w:r>
      <w:r w:rsidR="00374753">
        <w:rPr>
          <w:rtl/>
        </w:rPr>
        <w:t xml:space="preserve"> </w:t>
      </w:r>
      <w:r w:rsidRPr="00784950">
        <w:rPr>
          <w:rtl/>
        </w:rPr>
        <w:t>אתה לא יכול למשוך הסתייגות, אלא אתה יכול למשוך אחד משני הסעיפים</w:t>
      </w:r>
      <w:r w:rsidR="00374753">
        <w:rPr>
          <w:rtl/>
        </w:rPr>
        <w:t xml:space="preserve"> </w:t>
      </w:r>
      <w:r w:rsidRPr="00784950">
        <w:rPr>
          <w:rtl/>
        </w:rPr>
        <w:t>או את שני הסעיפים, אבל לא הסתייגות.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עם כל הכבוד, ברגע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רוצה למשוך את סעיף 2? תגיד ליושב</w:t>
      </w:r>
      <w:r w:rsidR="00374753">
        <w:rPr>
          <w:rtl/>
        </w:rPr>
        <w:t>-</w:t>
      </w:r>
      <w:r w:rsidRPr="00784950">
        <w:rPr>
          <w:rtl/>
        </w:rPr>
        <w:t>ראש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</w:t>
      </w:r>
      <w:r w:rsidR="00374753">
        <w:rPr>
          <w:rtl/>
        </w:rPr>
        <w:t xml:space="preserve"> </w:t>
      </w:r>
      <w:r w:rsidRPr="00784950">
        <w:rPr>
          <w:rtl/>
        </w:rPr>
        <w:t>רבה.</w:t>
      </w:r>
      <w:r w:rsidR="00374753">
        <w:rPr>
          <w:rtl/>
        </w:rPr>
        <w:t xml:space="preserve"> </w:t>
      </w:r>
      <w:r w:rsidRPr="00784950">
        <w:rPr>
          <w:rtl/>
        </w:rPr>
        <w:t>אדוני שר האוצר, האם אתה מושך את זה? שר האוצר, אתה מוריד את זה</w:t>
      </w:r>
      <w:r w:rsidR="00374753">
        <w:rPr>
          <w:rtl/>
        </w:rPr>
        <w:t xml:space="preserve"> </w:t>
      </w:r>
      <w:r w:rsidRPr="00784950">
        <w:rPr>
          <w:rtl/>
        </w:rPr>
        <w:t>לוועדה לפי 127?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תחכה.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אמתין שנייה אחת.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האוצר ס' שלום: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למשוך את החוק.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הממשלה משכה את החוק. תודה רבה, רבותי.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59" w:name="_Toc451429042"/>
      <w:r w:rsidRPr="00374753">
        <w:rPr>
          <w:rtl/>
        </w:rPr>
        <w:t>הצעת חוק לתיקון פקודת הרוקחים (מס' 10),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59"/>
    </w:p>
    <w:p w:rsidR="00374753" w:rsidRPr="00374753" w:rsidRDefault="00374753" w:rsidP="00374753">
      <w:pPr>
        <w:pStyle w:val="1"/>
        <w:rPr>
          <w:rtl/>
        </w:rPr>
      </w:pPr>
      <w:bookmarkStart w:id="60" w:name="_Toc451429043"/>
      <w:r w:rsidRPr="00374753">
        <w:rPr>
          <w:rtl/>
        </w:rPr>
        <w:t>(קריאה שנייה וקריאה שלישית)</w:t>
      </w:r>
      <w:bookmarkEnd w:id="60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לנושא הבא: הצעת חוק לתיקון פקודת הרוקחים (מס' 10).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להסתייגויות. לשם החוק ולסעיפים 1 עד 3 אין הסתייגויות. אשר על כן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אנחנו נצביע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לנו</w:t>
      </w:r>
      <w:r w:rsidR="00374753">
        <w:rPr>
          <w:rtl/>
        </w:rPr>
        <w:t xml:space="preserve"> </w:t>
      </w:r>
      <w:r w:rsidRPr="00784950">
        <w:rPr>
          <w:rtl/>
        </w:rPr>
        <w:t>פה</w:t>
      </w:r>
      <w:r w:rsidR="00374753">
        <w:rPr>
          <w:rtl/>
        </w:rPr>
        <w:t xml:space="preserve"> </w:t>
      </w:r>
      <w:r w:rsidRPr="00784950">
        <w:rPr>
          <w:rtl/>
        </w:rPr>
        <w:t>לוח תיקונים. אדוני שר המשפטים, אנחנו מדברים על</w:t>
      </w:r>
      <w:r w:rsidR="00374753">
        <w:rPr>
          <w:rtl/>
        </w:rPr>
        <w:t xml:space="preserve"> </w:t>
      </w:r>
      <w:r w:rsidRPr="00784950">
        <w:rPr>
          <w:rtl/>
        </w:rPr>
        <w:t>פקודת</w:t>
      </w:r>
      <w:r w:rsidR="00374753">
        <w:rPr>
          <w:rtl/>
        </w:rPr>
        <w:t xml:space="preserve"> </w:t>
      </w:r>
      <w:r w:rsidRPr="00784950">
        <w:rPr>
          <w:rtl/>
        </w:rPr>
        <w:t>הרוקחים.</w:t>
      </w:r>
      <w:r w:rsidR="00374753">
        <w:rPr>
          <w:rtl/>
        </w:rPr>
        <w:t xml:space="preserve"> </w:t>
      </w:r>
      <w:r w:rsidRPr="00784950">
        <w:rPr>
          <w:rtl/>
        </w:rPr>
        <w:t>חברת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גלאון,</w:t>
      </w:r>
      <w:r w:rsidR="00374753">
        <w:rPr>
          <w:rtl/>
        </w:rPr>
        <w:t xml:space="preserve"> </w:t>
      </w:r>
      <w:r w:rsidRPr="00784950">
        <w:rPr>
          <w:rtl/>
        </w:rPr>
        <w:t>אדוני, שר המשפטים, גרוני ניחר, ראשי עלי</w:t>
      </w:r>
      <w:r w:rsidR="00374753">
        <w:rPr>
          <w:rtl/>
        </w:rPr>
        <w:t xml:space="preserve"> </w:t>
      </w:r>
      <w:r w:rsidRPr="00784950">
        <w:rPr>
          <w:rtl/>
        </w:rPr>
        <w:t>סחרחר, ידי ורגלי עופרת, תנו לי לסיים את מלאכתי.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כאמור, אנחנו עוברים לתיקון פקודת הרוקחים. לחבר הכנסת מרדכי משעני</w:t>
      </w:r>
      <w:r w:rsidR="00374753">
        <w:rPr>
          <w:rtl/>
        </w:rPr>
        <w:t xml:space="preserve"> </w:t>
      </w:r>
      <w:r w:rsidRPr="00784950">
        <w:rPr>
          <w:rtl/>
        </w:rPr>
        <w:t>יש הסתייגות לשם החוק. מסירים.</w:t>
      </w:r>
      <w:r w:rsidR="00374753">
        <w:rPr>
          <w:rtl/>
        </w:rPr>
        <w:t xml:space="preserve"> </w:t>
      </w:r>
      <w:r w:rsidRPr="00784950">
        <w:rPr>
          <w:rtl/>
        </w:rPr>
        <w:t>לסעיף 1 גם כן מסיר? לסעיף 2 אדוני מסיר?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</w:t>
      </w:r>
      <w:r w:rsidR="00374753">
        <w:rPr>
          <w:rtl/>
        </w:rPr>
        <w:t xml:space="preserve"> </w:t>
      </w:r>
      <w:r w:rsidRPr="00784950">
        <w:rPr>
          <w:rtl/>
        </w:rPr>
        <w:t>ונצביע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החוק כפי שהוא. מי בעד?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אנחנו מבטלים את ההצבעה הזאת.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בושה וחרפה.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לשם</w:t>
      </w:r>
      <w:r w:rsidR="00374753">
        <w:rPr>
          <w:rtl/>
        </w:rPr>
        <w:t xml:space="preserve"> </w:t>
      </w:r>
      <w:r w:rsidRPr="00784950">
        <w:rPr>
          <w:rtl/>
        </w:rPr>
        <w:t>החוק ומסעיף 1 עד סעיף 3 אין הסתייגויות ואנחנו מצביעים עליהם.</w:t>
      </w:r>
      <w:r w:rsidR="00374753">
        <w:rPr>
          <w:rtl/>
        </w:rPr>
        <w:t xml:space="preserve"> </w:t>
      </w:r>
      <w:r w:rsidRPr="00784950">
        <w:rPr>
          <w:rtl/>
        </w:rPr>
        <w:t>מי בעד? מי נגד? אפשר להצביע על הסעיפים כהצעת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המשפטים מ' שטרית: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בניגוד לעמדת הממשלה.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לצעוק, אדוני שר המשפטים.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>עד סעיפים 3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 xml:space="preserve">1 </w:t>
      </w:r>
      <w:r>
        <w:rPr>
          <w:rtl/>
        </w:rPr>
        <w:t>–</w:t>
      </w:r>
      <w:r w:rsidR="00784950" w:rsidRPr="00784950">
        <w:rPr>
          <w:rtl/>
        </w:rPr>
        <w:t xml:space="preserve"> 52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7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5</w:t>
      </w: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3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1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52, שבעה מתנגדים, חמישה נמנעים. אשר על כן אני קובע ששם החוק וסעיפים</w:t>
      </w:r>
      <w:r w:rsidR="00374753">
        <w:rPr>
          <w:rtl/>
        </w:rPr>
        <w:t xml:space="preserve"> </w:t>
      </w:r>
      <w:r w:rsidRPr="00784950">
        <w:rPr>
          <w:rtl/>
        </w:rPr>
        <w:t>1 עד 3 נתקבלו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 4. חבר הכנסת גנדי ריגר, אתה מסיר את ההסתייגות? מסיר.</w:t>
      </w:r>
      <w:r w:rsidR="00374753">
        <w:rPr>
          <w:rtl/>
        </w:rPr>
        <w:t xml:space="preserve"> </w:t>
      </w:r>
      <w:r w:rsidRPr="00784950">
        <w:rPr>
          <w:rtl/>
        </w:rPr>
        <w:t>חבר הכנסת טלב אלסאנע, מסיר? להצביע.</w:t>
      </w:r>
      <w:r w:rsidR="00374753">
        <w:rPr>
          <w:rtl/>
        </w:rPr>
        <w:t xml:space="preserve"> </w:t>
      </w:r>
      <w:r w:rsidRPr="00784950">
        <w:rPr>
          <w:rtl/>
        </w:rPr>
        <w:t>אדוני שר המשפטים.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חבר הכנסת טלב אלסאנע לסעיף 4. מי בעד? מי</w:t>
      </w:r>
      <w:r w:rsidR="00374753">
        <w:rPr>
          <w:rtl/>
        </w:rPr>
        <w:t xml:space="preserve"> </w:t>
      </w:r>
      <w:r w:rsidRPr="00784950">
        <w:rPr>
          <w:rtl/>
        </w:rPr>
        <w:t>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חבר הכנסת ט' אלסאנע לסעיף 4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11</w:t>
      </w:r>
      <w:r w:rsidR="00374753">
        <w:rPr>
          <w:rtl/>
        </w:rPr>
        <w:t xml:space="preserve"> </w:t>
      </w:r>
      <w:r w:rsidRPr="00784950">
        <w:rPr>
          <w:rtl/>
        </w:rPr>
        <w:t>בעד, 58 נגד, שלושה נמנעים. אשר על כן, ההסתייגות של חבר הכנסת</w:t>
      </w:r>
      <w:r w:rsidR="00374753">
        <w:rPr>
          <w:rtl/>
        </w:rPr>
        <w:t xml:space="preserve"> </w:t>
      </w:r>
      <w:r w:rsidRPr="00784950">
        <w:rPr>
          <w:rtl/>
        </w:rPr>
        <w:t>טלב אלסאנע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חבר הכנסת גנדי ריגר. אתה מסיר, אדוני? מסיר.</w:t>
      </w:r>
      <w:r w:rsidR="00374753">
        <w:rPr>
          <w:rtl/>
        </w:rPr>
        <w:t xml:space="preserve"> </w:t>
      </w:r>
      <w:r w:rsidRPr="00784950">
        <w:rPr>
          <w:rtl/>
        </w:rPr>
        <w:t>חבר הכנסת טלב אלסאנע? מסיר. חבר הכנסת עבד</w:t>
      </w:r>
      <w:r w:rsidR="00374753">
        <w:rPr>
          <w:rtl/>
        </w:rPr>
        <w:t>-</w:t>
      </w:r>
      <w:r w:rsidRPr="00784950">
        <w:rPr>
          <w:rtl/>
        </w:rPr>
        <w:t>אלמאלכ דהאמשה?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5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6, חבר הכנסת טלב אלסאנע מסיר?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7,</w:t>
      </w:r>
      <w:r w:rsidR="00374753">
        <w:rPr>
          <w:rtl/>
        </w:rPr>
        <w:t xml:space="preserve"> </w:t>
      </w:r>
      <w:r w:rsidRPr="00784950">
        <w:rPr>
          <w:rtl/>
        </w:rPr>
        <w:t>חבר הכנסת גנדי ריגר, מסיר? מסיר.</w:t>
      </w:r>
      <w:r w:rsidR="00374753">
        <w:rPr>
          <w:rtl/>
        </w:rPr>
        <w:t xml:space="preserve"> </w:t>
      </w:r>
      <w:r w:rsidRPr="00784950">
        <w:rPr>
          <w:rtl/>
        </w:rPr>
        <w:t>חברי הכנסת, מוחמד ברכה, עסאם</w:t>
      </w:r>
      <w:r w:rsidR="00374753">
        <w:rPr>
          <w:rtl/>
        </w:rPr>
        <w:t xml:space="preserve"> </w:t>
      </w:r>
      <w:r w:rsidRPr="00784950">
        <w:rPr>
          <w:rtl/>
        </w:rPr>
        <w:t>מח'ול ואחרים מסירים? לא מסירים.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הסעיפים</w:t>
      </w:r>
      <w:r w:rsidR="00374753">
        <w:rPr>
          <w:rtl/>
        </w:rPr>
        <w:t xml:space="preserve"> </w:t>
      </w:r>
      <w:r w:rsidRPr="00784950">
        <w:rPr>
          <w:rtl/>
        </w:rPr>
        <w:t>עד סעיף 6 ועד בכלל כהצעת הוועדה. מי בעד?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>עד סעיפים 6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 xml:space="preserve">4,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55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3</w:t>
      </w: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6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4,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55</w:t>
      </w:r>
      <w:r w:rsidR="00374753">
        <w:rPr>
          <w:rtl/>
        </w:rPr>
        <w:t xml:space="preserve"> </w:t>
      </w:r>
      <w:r w:rsidRPr="00784950">
        <w:rPr>
          <w:rtl/>
        </w:rPr>
        <w:t>בעד, שמונה מתנגדים, שלושה נמנעים. אשר על כן, סעיפים 4, 5 ו</w:t>
      </w:r>
      <w:r w:rsidR="00374753">
        <w:rPr>
          <w:rtl/>
        </w:rPr>
        <w:t>-</w:t>
      </w:r>
      <w:r w:rsidRPr="00784950">
        <w:rPr>
          <w:rtl/>
        </w:rPr>
        <w:t>6</w:t>
      </w:r>
      <w:r w:rsidR="00374753">
        <w:rPr>
          <w:rtl/>
        </w:rPr>
        <w:t xml:space="preserve"> </w:t>
      </w:r>
      <w:r w:rsidRPr="00784950">
        <w:rPr>
          <w:rtl/>
        </w:rPr>
        <w:t>נתקבלו.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7,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של חברי הכנסת ברכה, מח'ול, גוז'נסקי,</w:t>
      </w:r>
      <w:r w:rsidR="00374753">
        <w:rPr>
          <w:rtl/>
        </w:rPr>
        <w:t xml:space="preserve"> </w:t>
      </w:r>
      <w:r w:rsidRPr="00784950">
        <w:rPr>
          <w:rtl/>
        </w:rPr>
        <w:t>אלסאנע ואחרים. מי בעד?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מ' ברכה לסעיף 7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13 בעד, 55 מתנגדים, נמנע אחד. אשר על כן,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 סעיף 7 כהצעת הוועדה. מי בעד? מי נגד? אפשר להצביע בהרמת</w:t>
      </w:r>
      <w:r w:rsidR="00374753">
        <w:rPr>
          <w:rtl/>
        </w:rPr>
        <w:t xml:space="preserve"> </w:t>
      </w:r>
      <w:r w:rsidRPr="00784950">
        <w:rPr>
          <w:rtl/>
        </w:rPr>
        <w:t>ידיים.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7,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סעיף 7 התקבל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 לסעיף 8. חבר הכנסת גנדי ריגר, אתה מסיר? מסיר. גם קבוצת ברכה</w:t>
      </w:r>
      <w:r w:rsidR="00374753">
        <w:rPr>
          <w:rtl/>
        </w:rPr>
        <w:t xml:space="preserve"> </w:t>
      </w:r>
      <w:r w:rsidRPr="00784950">
        <w:rPr>
          <w:rtl/>
        </w:rPr>
        <w:t>מורידה את ההסתייגות.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9, חבר הכנסת גנדי ריגר, אתה מסיר?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לסעיף 10 ו</w:t>
      </w:r>
      <w:r w:rsidR="00374753">
        <w:rPr>
          <w:rtl/>
        </w:rPr>
        <w:t>-</w:t>
      </w:r>
      <w:r w:rsidRPr="00784950">
        <w:rPr>
          <w:rtl/>
        </w:rPr>
        <w:t>11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אשר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עד</w:t>
      </w:r>
      <w:r w:rsidR="00374753">
        <w:rPr>
          <w:rtl/>
        </w:rPr>
        <w:t xml:space="preserve"> </w:t>
      </w:r>
      <w:r w:rsidRPr="00784950">
        <w:rPr>
          <w:rtl/>
        </w:rPr>
        <w:t>סעיף 11, לרבות סעיף 11, כהצעת הוועדה. אפשר להרים</w:t>
      </w:r>
      <w:r w:rsidR="00374753">
        <w:rPr>
          <w:rtl/>
        </w:rPr>
        <w:t xml:space="preserve"> </w:t>
      </w:r>
      <w:r w:rsidRPr="00784950">
        <w:rPr>
          <w:rtl/>
        </w:rPr>
        <w:t>ידיים.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11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8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אשר על כן, אני קובע שהסעיפים מ</w:t>
      </w:r>
      <w:r w:rsidR="00374753">
        <w:rPr>
          <w:rtl/>
        </w:rPr>
        <w:t>-</w:t>
      </w:r>
      <w:r w:rsidRPr="00784950">
        <w:rPr>
          <w:rtl/>
        </w:rPr>
        <w:t>8 עד 11 התקבלו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 חברי הכנסת, אנחנו עוברים לקריאה שלישית. מי בעד? מי נגד?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בקריאה שלישית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ביקשו הצבעה אלקטרונית בקריאה שלישית. מי בעד?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63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חוק לתיקון פקודת הרוקחים (מס' 10), התשס"ב</w:t>
      </w:r>
      <w:r w:rsidR="00374753">
        <w:rPr>
          <w:rtl/>
        </w:rPr>
        <w:t>–</w:t>
      </w:r>
      <w:r w:rsidRPr="00784950">
        <w:rPr>
          <w:rtl/>
        </w:rPr>
        <w:t>2002,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חוק</w:t>
      </w:r>
      <w:r w:rsidR="00374753">
        <w:rPr>
          <w:rtl/>
        </w:rPr>
        <w:t xml:space="preserve"> </w:t>
      </w:r>
      <w:r w:rsidRPr="00784950">
        <w:rPr>
          <w:rtl/>
        </w:rPr>
        <w:t>לתיקון</w:t>
      </w:r>
      <w:r w:rsidR="00374753">
        <w:rPr>
          <w:rtl/>
        </w:rPr>
        <w:t xml:space="preserve"> </w:t>
      </w:r>
      <w:r w:rsidRPr="00784950">
        <w:rPr>
          <w:rtl/>
        </w:rPr>
        <w:t>פקודת</w:t>
      </w:r>
      <w:r w:rsidR="00374753">
        <w:rPr>
          <w:rtl/>
        </w:rPr>
        <w:t xml:space="preserve"> </w:t>
      </w:r>
      <w:r w:rsidRPr="00784950">
        <w:rPr>
          <w:rtl/>
        </w:rPr>
        <w:t>הרוקחים התקבל ברוב של 63 בעד, שמונה מתנגדים,</w:t>
      </w:r>
      <w:r w:rsidR="00374753">
        <w:rPr>
          <w:rtl/>
        </w:rPr>
        <w:t xml:space="preserve"> </w:t>
      </w:r>
      <w:r w:rsidRPr="00784950">
        <w:rPr>
          <w:rtl/>
        </w:rPr>
        <w:t>ונמנע אחד. אני קובע שהחוק התקבל בקריאה שלישית. תודה רבה, רבותי.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61" w:name="_Toc451429044"/>
      <w:r w:rsidRPr="00374753">
        <w:rPr>
          <w:rtl/>
        </w:rPr>
        <w:t>הצעת חוק הביטוח הלאומי (תיקון מס' 46),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61"/>
    </w:p>
    <w:p w:rsidR="00374753" w:rsidRPr="00374753" w:rsidRDefault="00374753" w:rsidP="00374753">
      <w:pPr>
        <w:pStyle w:val="1"/>
        <w:rPr>
          <w:rtl/>
        </w:rPr>
      </w:pPr>
      <w:bookmarkStart w:id="62" w:name="_Toc451429045"/>
      <w:r w:rsidRPr="00374753">
        <w:rPr>
          <w:rtl/>
        </w:rPr>
        <w:t>(קריאה שנייה וקריאה שלישית)</w:t>
      </w:r>
      <w:bookmarkEnd w:id="62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להצעת חוק הביטוח הלאומי (תיקון מס' 46), התשס"ב</w:t>
      </w:r>
      <w:r w:rsidR="00374753">
        <w:rPr>
          <w:rtl/>
        </w:rPr>
        <w:t>–</w:t>
      </w:r>
      <w:r w:rsidRPr="00784950">
        <w:rPr>
          <w:rtl/>
        </w:rPr>
        <w:t>2002.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להסתייגות</w:t>
      </w:r>
      <w:r w:rsidR="00374753">
        <w:rPr>
          <w:rtl/>
        </w:rPr>
        <w:t xml:space="preserve"> </w:t>
      </w:r>
      <w:r w:rsidRPr="00784950">
        <w:rPr>
          <w:rtl/>
        </w:rPr>
        <w:t>לשם החוק. חבר הכנסת משעני, להצביע?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של חבר הכנסת משעני, ברכה ואחרים לשם</w:t>
      </w:r>
      <w:r w:rsidR="00374753">
        <w:rPr>
          <w:rtl/>
        </w:rPr>
        <w:t xml:space="preserve"> </w:t>
      </w:r>
      <w:r w:rsidRPr="00784950">
        <w:rPr>
          <w:rtl/>
        </w:rPr>
        <w:t>החוק. מי בעד ההסתייגות?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69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קבוצת חבר הכנסת ד' לוי, קבוצת חבר הכנסת מ' ברכה וחברי הכנסת מ'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ולודקין וג' ריגר לשם החוק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14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48 מתנגדים ונמנע אחד. אשר על כן אני קובע שההסתייגות לא</w:t>
      </w:r>
      <w:r w:rsidR="00374753">
        <w:rPr>
          <w:rtl/>
        </w:rPr>
        <w:t xml:space="preserve"> </w:t>
      </w:r>
      <w:r w:rsidRPr="00784950">
        <w:rPr>
          <w:rtl/>
        </w:rPr>
        <w:t>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למען</w:t>
      </w:r>
      <w:r w:rsidR="00374753">
        <w:rPr>
          <w:rtl/>
        </w:rPr>
        <w:t xml:space="preserve"> </w:t>
      </w:r>
      <w:r w:rsidRPr="00784950">
        <w:rPr>
          <w:rtl/>
        </w:rPr>
        <w:t>השקיפות</w:t>
      </w:r>
      <w:r w:rsidR="00374753">
        <w:rPr>
          <w:rtl/>
        </w:rPr>
        <w:t xml:space="preserve"> </w:t>
      </w: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מציין</w:t>
      </w:r>
      <w:r w:rsidR="00374753">
        <w:rPr>
          <w:rtl/>
        </w:rPr>
        <w:t xml:space="preserve"> </w:t>
      </w:r>
      <w:r w:rsidRPr="00784950">
        <w:rPr>
          <w:rtl/>
        </w:rPr>
        <w:t>שהאוצר נתן התחייבות שבתום 13 שבועות יעמוד אותו</w:t>
      </w:r>
      <w:r w:rsidR="00374753">
        <w:rPr>
          <w:rtl/>
        </w:rPr>
        <w:t xml:space="preserve"> </w:t>
      </w:r>
      <w:r w:rsidRPr="00784950">
        <w:rPr>
          <w:rtl/>
        </w:rPr>
        <w:t>אדם</w:t>
      </w:r>
      <w:r w:rsidR="00374753">
        <w:rPr>
          <w:rtl/>
        </w:rPr>
        <w:t xml:space="preserve"> </w:t>
      </w:r>
      <w:r w:rsidRPr="00784950">
        <w:rPr>
          <w:rtl/>
        </w:rPr>
        <w:t>שקיבל</w:t>
      </w:r>
      <w:r w:rsidR="00374753">
        <w:rPr>
          <w:rtl/>
        </w:rPr>
        <w:t xml:space="preserve"> </w:t>
      </w:r>
      <w:r w:rsidRPr="00784950">
        <w:rPr>
          <w:rtl/>
        </w:rPr>
        <w:t>דמי</w:t>
      </w:r>
      <w:r w:rsidR="00374753">
        <w:rPr>
          <w:rtl/>
        </w:rPr>
        <w:t xml:space="preserve"> </w:t>
      </w:r>
      <w:r w:rsidRPr="00784950">
        <w:rPr>
          <w:rtl/>
        </w:rPr>
        <w:t>פגיעה</w:t>
      </w:r>
      <w:r w:rsidR="00374753">
        <w:rPr>
          <w:rtl/>
        </w:rPr>
        <w:t xml:space="preserve"> </w:t>
      </w:r>
      <w:r w:rsidRPr="00784950">
        <w:rPr>
          <w:rtl/>
        </w:rPr>
        <w:t>בפני ועדה רפואית. זו התחייבות של האוצר. השר מאשר את זה</w:t>
      </w:r>
      <w:r w:rsidR="00374753">
        <w:rPr>
          <w:rtl/>
        </w:rPr>
        <w:t xml:space="preserve"> </w:t>
      </w:r>
      <w:r w:rsidRPr="00784950">
        <w:rPr>
          <w:rtl/>
        </w:rPr>
        <w:t>וזה נכון.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 להסתייגות של שר האוצר לסעיף 1. מי בעד? מי נגד? אפשר</w:t>
      </w:r>
      <w:r w:rsidR="00374753">
        <w:rPr>
          <w:rtl/>
        </w:rPr>
        <w:t xml:space="preserve"> </w:t>
      </w: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51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18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שר האוצר לסעיף 1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בעד </w:t>
      </w:r>
      <w:r w:rsidR="00374753">
        <w:rPr>
          <w:rtl/>
        </w:rPr>
        <w:t>–</w:t>
      </w:r>
      <w:r w:rsidRPr="00784950">
        <w:rPr>
          <w:rtl/>
        </w:rPr>
        <w:t xml:space="preserve"> 51, 18 מתנגדים, נמנע אחד. אשר על כן אני קובע שהסתייגותו של</w:t>
      </w:r>
      <w:r w:rsidR="00374753">
        <w:rPr>
          <w:rtl/>
        </w:rPr>
        <w:t xml:space="preserve"> </w:t>
      </w:r>
      <w:r w:rsidRPr="00784950">
        <w:rPr>
          <w:rtl/>
        </w:rPr>
        <w:t>שר האוצר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להסתייגות של האוצר לסעיף 2. מי בעד? מי נגד? אפשר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71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עצרנו את ההצבעה כי לא הצבענו על הסעיף.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על סעיף 1 עם ההסתייגות שהתקבלה.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1 </w:t>
      </w:r>
      <w:r>
        <w:rPr>
          <w:rtl/>
        </w:rPr>
        <w:t>–</w:t>
      </w:r>
      <w:r w:rsidR="00784950" w:rsidRPr="00784950">
        <w:rPr>
          <w:rtl/>
        </w:rPr>
        <w:t xml:space="preserve"> 50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1, כהצעת הוועדה ועם ההסתייגות שנתקבלה,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כן, בעד </w:t>
      </w:r>
      <w:r w:rsidR="00374753">
        <w:rPr>
          <w:rtl/>
        </w:rPr>
        <w:t>–</w:t>
      </w:r>
      <w:r w:rsidRPr="00784950">
        <w:rPr>
          <w:rtl/>
        </w:rPr>
        <w:t xml:space="preserve"> 50, נגד </w:t>
      </w:r>
      <w:r w:rsidR="00374753">
        <w:rPr>
          <w:rtl/>
        </w:rPr>
        <w:t>–</w:t>
      </w:r>
      <w:r w:rsidRPr="00784950">
        <w:rPr>
          <w:rtl/>
        </w:rPr>
        <w:t xml:space="preserve"> 16, נמנע אחד. אשר על כן אני קובע שסעיף 1 התקבל עם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שר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ידנית על ההסתייגות של שר האוצר לסעיף 2. מי</w:t>
      </w:r>
      <w:r w:rsidR="00374753">
        <w:rPr>
          <w:rtl/>
        </w:rPr>
        <w:t xml:space="preserve"> </w:t>
      </w:r>
      <w:r w:rsidRPr="00784950">
        <w:rPr>
          <w:rtl/>
        </w:rPr>
        <w:t>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שר האוצר לסעיף 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מאשר שהתקבלה הסתייגות שר האוצר לסעיף 2.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מצביעים על סעיף 2 עם ההסתייגות שהתקבלה.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2, כהצעת הוועדה ועם ההסתייגות שנתקבלה,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קובע שסעיף 2 התקבל עם ההסתייגות של שר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להסתייגות של שר האוצר לסעיף 3.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שר האוצר לסעיף 3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לוי, מורידים? </w:t>
      </w:r>
      <w:r w:rsidR="00374753">
        <w:rPr>
          <w:rtl/>
        </w:rPr>
        <w:t>–</w:t>
      </w:r>
      <w:r w:rsidRPr="00784950">
        <w:rPr>
          <w:rtl/>
        </w:rPr>
        <w:t xml:space="preserve"> לא מורידים. נצביע על ההסתייגות של קבוצת לוי לסעיף</w:t>
      </w:r>
      <w:r w:rsidR="00374753">
        <w:rPr>
          <w:rtl/>
        </w:rPr>
        <w:t xml:space="preserve"> </w:t>
      </w:r>
      <w:r w:rsidRPr="00784950">
        <w:rPr>
          <w:rtl/>
        </w:rPr>
        <w:t>3.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ד' לוי וקבוצת חבר הכנסת מ' ברכה לסעיף 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מתקבלת.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 אנחנו מצביעים על סעיף 3 עם ההסתייגות של שר האוצר שהתקבלה. מי בעד?</w:t>
      </w:r>
      <w:r w:rsidR="00374753">
        <w:rPr>
          <w:rtl/>
        </w:rPr>
        <w:t xml:space="preserve"> </w:t>
      </w:r>
      <w:r w:rsidRPr="00784950">
        <w:rPr>
          <w:rtl/>
        </w:rPr>
        <w:t>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3, כהצעת הוועדה ועם ההסתייגות שנתקבלה,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סעיף 3 התקבל עם ההסתייגות של שר האוצר.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אלקטרונית בקריאה שלישית.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49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ח</w:t>
      </w:r>
      <w:r w:rsidR="00784950" w:rsidRPr="00784950">
        <w:rPr>
          <w:rtl/>
        </w:rPr>
        <w:t>וק הביטוח הלאומי (תיקון מס' 46), התשס"ב</w:t>
      </w:r>
      <w:r>
        <w:rPr>
          <w:rtl/>
        </w:rPr>
        <w:t>–</w:t>
      </w:r>
      <w:r w:rsidR="00784950" w:rsidRPr="00784950">
        <w:rPr>
          <w:rtl/>
        </w:rPr>
        <w:t>2002,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ד' טל: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 xml:space="preserve">כן, בעד </w:t>
      </w:r>
      <w:r w:rsidR="00374753">
        <w:rPr>
          <w:rtl/>
        </w:rPr>
        <w:t>–</w:t>
      </w:r>
      <w:r w:rsidRPr="00784950">
        <w:rPr>
          <w:rtl/>
        </w:rPr>
        <w:t xml:space="preserve"> 49, 15 מתנגדים, שני נמנעים. אשר על כן אני קובע, שחוק הביטוח</w:t>
      </w:r>
      <w:r w:rsidR="00374753">
        <w:rPr>
          <w:rtl/>
        </w:rPr>
        <w:t xml:space="preserve"> </w:t>
      </w:r>
      <w:r w:rsidRPr="00784950">
        <w:rPr>
          <w:rtl/>
        </w:rPr>
        <w:t>הלאומי (תיקון מס' 46), התשס"ב</w:t>
      </w:r>
      <w:r w:rsidR="00374753">
        <w:rPr>
          <w:rtl/>
        </w:rPr>
        <w:t>–</w:t>
      </w:r>
      <w:r w:rsidRPr="00784950">
        <w:rPr>
          <w:rtl/>
        </w:rPr>
        <w:t>2002, התקבל. תודה רבה, רבותי.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1"/>
        <w:rPr>
          <w:rtl/>
        </w:rPr>
      </w:pPr>
      <w:bookmarkStart w:id="63" w:name="_Toc451429046"/>
      <w:r w:rsidRPr="00374753">
        <w:rPr>
          <w:rtl/>
        </w:rPr>
        <w:t>הצעת התקציב לשנת הכספים 2002;</w:t>
      </w:r>
      <w:r>
        <w:rPr>
          <w:rtl/>
        </w:rPr>
        <w:t xml:space="preserve"> </w:t>
      </w:r>
      <w:r w:rsidRPr="00374753">
        <w:rPr>
          <w:rtl/>
        </w:rPr>
        <w:t>הצעת חוק התקציב לשנת הכספים 2002, התשס"ב</w:t>
      </w:r>
      <w:r>
        <w:rPr>
          <w:rtl/>
        </w:rPr>
        <w:t>–</w:t>
      </w:r>
      <w:r w:rsidRPr="00374753">
        <w:rPr>
          <w:rtl/>
        </w:rPr>
        <w:t>2002</w:t>
      </w:r>
      <w:bookmarkEnd w:id="63"/>
    </w:p>
    <w:p w:rsidR="00374753" w:rsidRPr="00374753" w:rsidRDefault="00374753" w:rsidP="00374753">
      <w:pPr>
        <w:pStyle w:val="1"/>
        <w:rPr>
          <w:rtl/>
        </w:rPr>
      </w:pPr>
      <w:bookmarkStart w:id="64" w:name="_Toc451429047"/>
      <w:r w:rsidRPr="00374753">
        <w:rPr>
          <w:rtl/>
        </w:rPr>
        <w:t>(קריאה שנייה וקריאה שלישית)</w:t>
      </w:r>
      <w:bookmarkEnd w:id="64"/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וחברותיה,</w:t>
      </w:r>
      <w:r w:rsidR="00374753">
        <w:rPr>
          <w:rtl/>
        </w:rPr>
        <w:t xml:space="preserve"> </w:t>
      </w:r>
      <w:r w:rsidRPr="00784950">
        <w:rPr>
          <w:rtl/>
        </w:rPr>
        <w:t>אנחנו עוברים לדיון בהסתייגויות לתקציב המדינה לשנת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הכספים 2002. לפני שמתחילים </w:t>
      </w:r>
      <w:r w:rsidR="00374753">
        <w:rPr>
          <w:rtl/>
        </w:rPr>
        <w:t>–</w:t>
      </w:r>
      <w:r w:rsidRPr="00784950">
        <w:rPr>
          <w:rtl/>
        </w:rPr>
        <w:t xml:space="preserve"> יש מישהו שרוצה להסיר את כל הסתייגויותיו?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שאול יהלום (מפד"ל):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מסירים את ההסתייגויות.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 הסתייגויות המפד"ל היחידות והקולקטיביות. 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ארשום את הדברים. מפד"ל הסירו, ש"ס הסירו, שינוי. עמיר פרץ, הסרתם?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עמיר פרץ (עם אחד):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ישראל בעלייה הסירה את הסתייגויותיה?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נודיע.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 גמור.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מסירים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ההסתייגויות, זולת סעיפים שנבקש עליהם</w:t>
      </w:r>
      <w:r w:rsidR="00374753">
        <w:rPr>
          <w:rtl/>
        </w:rPr>
        <w:t xml:space="preserve"> </w:t>
      </w:r>
      <w:r w:rsidRPr="00784950">
        <w:rPr>
          <w:rtl/>
        </w:rPr>
        <w:t>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בסדר גמור.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בדף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מס' 1, סעיף תקציבי מס' 01 </w:t>
      </w:r>
      <w:r w:rsidR="00374753">
        <w:rPr>
          <w:rtl/>
        </w:rPr>
        <w:t>–</w:t>
      </w:r>
      <w:r w:rsidRPr="00784950">
        <w:rPr>
          <w:rtl/>
        </w:rPr>
        <w:t xml:space="preserve"> נשיא המדינה ולשכתו.</w:t>
      </w:r>
      <w:r w:rsidR="00374753">
        <w:rPr>
          <w:rtl/>
        </w:rPr>
        <w:t xml:space="preserve"> </w:t>
      </w:r>
      <w:r w:rsidRPr="00784950">
        <w:rPr>
          <w:rtl/>
        </w:rPr>
        <w:t>הסתייגות ראשונה, 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הוסרה. אברהם שוחט לא נמצא. הסתייגות של אבשלום וילן הוסרה. יחיאל לסרי?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הוסרה. חבר הכנסת מיכאל קליינר.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01,</w:t>
      </w:r>
      <w:r w:rsidR="00374753">
        <w:rPr>
          <w:rtl/>
        </w:rPr>
        <w:t xml:space="preserve"> </w:t>
      </w:r>
      <w:r w:rsidRPr="00784950">
        <w:rPr>
          <w:rtl/>
        </w:rPr>
        <w:t>בקריאה</w:t>
      </w:r>
      <w:r w:rsidR="00374753">
        <w:rPr>
          <w:rtl/>
        </w:rPr>
        <w:t xml:space="preserve"> </w:t>
      </w:r>
      <w:r w:rsidRPr="00784950">
        <w:rPr>
          <w:rtl/>
        </w:rPr>
        <w:t>שנייה,</w:t>
      </w:r>
      <w:r w:rsidR="00374753">
        <w:rPr>
          <w:rtl/>
        </w:rPr>
        <w:t xml:space="preserve"> </w:t>
      </w:r>
      <w:r w:rsidRPr="00784950">
        <w:rPr>
          <w:rtl/>
        </w:rPr>
        <w:t>כהצעת הוועדה. קודם כול 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 כדי להתאפס.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01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01 </w:t>
      </w:r>
      <w:r>
        <w:rPr>
          <w:rtl/>
        </w:rPr>
        <w:t>–</w:t>
      </w:r>
      <w:r w:rsidR="00784950" w:rsidRPr="00784950">
        <w:rPr>
          <w:rtl/>
        </w:rPr>
        <w:t xml:space="preserve"> נשיא המדינה ולשכתו,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בעד, 14 נגד, ללא נמנעים. סעיף 01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</w:t>
      </w:r>
      <w:r w:rsidR="00374753">
        <w:rPr>
          <w:rtl/>
        </w:rPr>
        <w:t xml:space="preserve"> </w:t>
      </w:r>
      <w:r w:rsidRPr="00784950">
        <w:rPr>
          <w:rtl/>
        </w:rPr>
        <w:t>שימו לב, מצביעים לפי לוח התיקונים גם כן. אנחנו עוברים לעמוד</w:t>
      </w:r>
      <w:r w:rsidR="00374753">
        <w:rPr>
          <w:rtl/>
        </w:rPr>
        <w:t xml:space="preserve"> </w:t>
      </w:r>
      <w:r w:rsidRPr="00784950">
        <w:rPr>
          <w:rtl/>
        </w:rPr>
        <w:t>2, סעיף 2. קבוצת מוחמד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ברכה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להסיר. חבר הכנסת שוחט איננו. יחיאל לסרי?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יחיאל לסרי (מפלגת המרכז):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על סעיף 2 לפי לוח תיקונים, בהרמת יד.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02 </w:t>
      </w:r>
      <w:r>
        <w:rPr>
          <w:rtl/>
        </w:rPr>
        <w:t>–</w:t>
      </w:r>
      <w:r w:rsidR="00784950" w:rsidRPr="00784950">
        <w:rPr>
          <w:rtl/>
        </w:rPr>
        <w:t xml:space="preserve"> הכנסת,</w:t>
      </w:r>
      <w:r>
        <w:rPr>
          <w:rtl/>
        </w:rPr>
        <w:t xml:space="preserve"> </w:t>
      </w:r>
      <w:r w:rsidR="00784950" w:rsidRPr="00784950">
        <w:rPr>
          <w:rtl/>
        </w:rPr>
        <w:t>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02 התקבל.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03.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הסיר. חבר הכנסת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 על הסתייגות חברי הכנסת אופיר פינס</w:t>
      </w:r>
      <w:r w:rsidR="00374753">
        <w:rPr>
          <w:rtl/>
        </w:rPr>
        <w:t>-</w:t>
      </w:r>
      <w:r w:rsidRPr="00784950">
        <w:rPr>
          <w:rtl/>
        </w:rPr>
        <w:t>פז, איתן כבל, יוסי כץ,</w:t>
      </w:r>
      <w:r w:rsidR="00374753">
        <w:rPr>
          <w:rtl/>
        </w:rPr>
        <w:t xml:space="preserve"> </w:t>
      </w:r>
      <w:r w:rsidRPr="00784950">
        <w:rPr>
          <w:rtl/>
        </w:rPr>
        <w:t>סופה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לנדבר, קולט אביטל, אפי אושעיה, אברהם בייגה שוחט וחיים רמון </w:t>
      </w:r>
      <w:r w:rsidR="00374753">
        <w:rPr>
          <w:rtl/>
        </w:rPr>
        <w:t>–</w:t>
      </w:r>
      <w:r w:rsidRPr="00784950">
        <w:rPr>
          <w:rtl/>
        </w:rPr>
        <w:t xml:space="preserve"> קבוצת פינס.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03 </w:t>
      </w:r>
      <w:r w:rsidR="00374753">
        <w:rPr>
          <w:rtl/>
        </w:rPr>
        <w:t>–</w:t>
      </w:r>
      <w:r w:rsidRPr="00784950">
        <w:rPr>
          <w:rtl/>
        </w:rPr>
        <w:t xml:space="preserve"> חברי ממשלה,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37 נגד, 15 בעד, שני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מצביעים על סעיף 03,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03 </w:t>
      </w:r>
      <w:r>
        <w:rPr>
          <w:rtl/>
        </w:rPr>
        <w:t>–</w:t>
      </w:r>
      <w:r w:rsidR="00784950" w:rsidRPr="00784950">
        <w:rPr>
          <w:rtl/>
        </w:rPr>
        <w:t xml:space="preserve"> חברי ממשלה,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03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לסעיף 04. קבוצת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הסרנו. קבוצת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פינס</w:t>
      </w:r>
      <w:r>
        <w:rPr>
          <w:rtl/>
        </w:rPr>
        <w:t>-</w:t>
      </w:r>
      <w:r w:rsidR="00784950" w:rsidRPr="00784950">
        <w:rPr>
          <w:rtl/>
        </w:rPr>
        <w:t>פז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 xml:space="preserve">סעיף 04 </w:t>
      </w:r>
      <w:r>
        <w:rPr>
          <w:rtl/>
        </w:rPr>
        <w:t>–</w:t>
      </w:r>
      <w:r w:rsidR="00784950" w:rsidRPr="00784950">
        <w:rPr>
          <w:rtl/>
        </w:rPr>
        <w:t xml:space="preserve"> משרד ראש הממשלה,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39 נגד, 16 בעד, נמנע אחד.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אליעזר כהן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 אלון? קבוצת האיחוד הלאומי?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התיירות ב' אלון: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גנדי ריגר?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גנדי ריגר (ישראל בעלייה):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נודלמן?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נודלמן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מרינה סולודקין?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מרינה סולודקין (ישראל בעלייה):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04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בקריאה שנייה, כהצעת הוועדה. מי בעד </w:t>
      </w:r>
      <w:r w:rsidR="00374753">
        <w:rPr>
          <w:rtl/>
        </w:rPr>
        <w:t>–</w:t>
      </w:r>
      <w:r w:rsidRPr="00784950">
        <w:rPr>
          <w:rtl/>
        </w:rPr>
        <w:t xml:space="preserve"> ירים את</w:t>
      </w:r>
      <w:r w:rsidR="00374753">
        <w:rPr>
          <w:rtl/>
        </w:rPr>
        <w:t xml:space="preserve"> </w:t>
      </w:r>
      <w:r w:rsidRPr="00784950">
        <w:rPr>
          <w:rtl/>
        </w:rPr>
        <w:t>היד.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04 </w:t>
      </w:r>
      <w:r>
        <w:rPr>
          <w:rtl/>
        </w:rPr>
        <w:t>–</w:t>
      </w:r>
      <w:r w:rsidR="00784950" w:rsidRPr="00784950">
        <w:rPr>
          <w:rtl/>
        </w:rPr>
        <w:t xml:space="preserve"> משרד ראש הממשלה,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04, כהצעת הוועדה,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לסעיף 05.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אברהם שוחט איננו. 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אנחנו נצביע על סעיף 05,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05 </w:t>
      </w:r>
      <w:r>
        <w:rPr>
          <w:rtl/>
        </w:rPr>
        <w:t>–</w:t>
      </w:r>
      <w:r w:rsidR="00784950" w:rsidRPr="00784950">
        <w:rPr>
          <w:rtl/>
        </w:rPr>
        <w:t xml:space="preserve"> משרד האוצר,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05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06 </w:t>
      </w:r>
      <w:r w:rsidR="00374753">
        <w:rPr>
          <w:rtl/>
        </w:rPr>
        <w:t>–</w:t>
      </w:r>
      <w:r w:rsidRPr="00784950">
        <w:rPr>
          <w:rtl/>
        </w:rPr>
        <w:t xml:space="preserve">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סיעת גשר?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הסתייגויותיו.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שוחט איננו. חבר הכנסת</w:t>
      </w:r>
      <w:r w:rsidR="00374753">
        <w:rPr>
          <w:rtl/>
        </w:rPr>
        <w:t xml:space="preserve"> </w:t>
      </w:r>
      <w:r w:rsidRPr="00784950">
        <w:rPr>
          <w:rtl/>
        </w:rPr>
        <w:t>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כנ"ל.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 06, בקריאה שנייה, כהצעת הוועדה.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06 </w:t>
      </w:r>
      <w:r>
        <w:rPr>
          <w:rtl/>
        </w:rPr>
        <w:t>–</w:t>
      </w:r>
      <w:r w:rsidR="00784950" w:rsidRPr="00784950">
        <w:rPr>
          <w:rtl/>
        </w:rPr>
        <w:t xml:space="preserve"> משרד הפנים,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06 נתקבל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07.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אופיר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פינס</w:t>
      </w:r>
      <w:r>
        <w:rPr>
          <w:rtl/>
        </w:rPr>
        <w:t>-</w:t>
      </w:r>
      <w:r w:rsidR="00784950" w:rsidRPr="00784950">
        <w:rPr>
          <w:rtl/>
        </w:rPr>
        <w:t>פז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 xml:space="preserve">סעיף 07 </w:t>
      </w:r>
      <w:r>
        <w:rPr>
          <w:rtl/>
        </w:rPr>
        <w:t>–</w:t>
      </w:r>
      <w:r w:rsidR="00784950" w:rsidRPr="00784950">
        <w:rPr>
          <w:rtl/>
        </w:rPr>
        <w:t xml:space="preserve"> משרד לביטחון פנים,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40 נגד, 14 בעד, נמנע אחד.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סיעת גשר?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 אלון? איחוד לאומי?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התיירות ב' אלון: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שוחט איננו. חבר הכנסת אורי אריאל,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רבותי. סעיף 07,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07 </w:t>
      </w:r>
      <w:r>
        <w:rPr>
          <w:rtl/>
        </w:rPr>
        <w:t>–</w:t>
      </w:r>
      <w:r w:rsidR="00784950" w:rsidRPr="00784950">
        <w:rPr>
          <w:rtl/>
        </w:rPr>
        <w:t xml:space="preserve"> משרד לביטחון פנים,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07 נתקבל,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08.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בהרמת 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ההסתייגות של קבוצת חבר הכנסת אופיר פינס</w:t>
      </w:r>
      <w:r w:rsidR="00374753">
        <w:rPr>
          <w:rtl/>
        </w:rPr>
        <w:t>-</w:t>
      </w:r>
      <w:r w:rsidRPr="00784950">
        <w:rPr>
          <w:rtl/>
        </w:rPr>
        <w:t>פז?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פינס</w:t>
      </w:r>
      <w:r>
        <w:rPr>
          <w:rtl/>
        </w:rPr>
        <w:t>-</w:t>
      </w:r>
      <w:r w:rsidR="00784950" w:rsidRPr="00784950">
        <w:rPr>
          <w:rtl/>
        </w:rPr>
        <w:t>פז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 xml:space="preserve">סעיף 08 </w:t>
      </w:r>
      <w:r>
        <w:rPr>
          <w:rtl/>
        </w:rPr>
        <w:t>–</w:t>
      </w:r>
      <w:r w:rsidR="00784950" w:rsidRPr="00784950">
        <w:rPr>
          <w:rtl/>
        </w:rPr>
        <w:t xml:space="preserve"> משרד המשפטים,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סיעת</w:t>
      </w:r>
      <w:r w:rsidR="00374753">
        <w:rPr>
          <w:rtl/>
        </w:rPr>
        <w:t xml:space="preserve"> </w:t>
      </w:r>
      <w:r w:rsidRPr="00784950">
        <w:rPr>
          <w:rtl/>
        </w:rPr>
        <w:t>גשר הסירה. קבוצת ברכה הסירה. קבוצת אליעזר כהן הסירה. קבוצת בני אלון</w:t>
      </w:r>
      <w:r w:rsidR="00374753">
        <w:rPr>
          <w:rtl/>
        </w:rPr>
        <w:t xml:space="preserve"> </w:t>
      </w:r>
      <w:r w:rsidRPr="00784950">
        <w:rPr>
          <w:rtl/>
        </w:rPr>
        <w:t>הסירה.</w:t>
      </w:r>
      <w:r w:rsidR="00374753">
        <w:rPr>
          <w:rtl/>
        </w:rPr>
        <w:t xml:space="preserve">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הסירה.</w:t>
      </w:r>
      <w:r w:rsidR="00374753">
        <w:rPr>
          <w:rtl/>
        </w:rPr>
        <w:t xml:space="preserve"> </w:t>
      </w:r>
      <w:r w:rsidRPr="00784950">
        <w:rPr>
          <w:rtl/>
        </w:rPr>
        <w:t>אברהם שוחט איננו. חבר הכנסת נודלמן הסיר. חבר</w:t>
      </w:r>
      <w:r w:rsidR="00374753">
        <w:rPr>
          <w:rtl/>
        </w:rPr>
        <w:t xml:space="preserve"> </w:t>
      </w:r>
      <w:r w:rsidRPr="00784950">
        <w:rPr>
          <w:rtl/>
        </w:rPr>
        <w:t>הכנסת קליינר הסיר. מרינה סולודקין הסירה.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על סעיף 08,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08 </w:t>
      </w:r>
      <w:r>
        <w:rPr>
          <w:rtl/>
        </w:rPr>
        <w:t>–</w:t>
      </w:r>
      <w:r w:rsidR="00784950" w:rsidRPr="00784950">
        <w:rPr>
          <w:rtl/>
        </w:rPr>
        <w:t xml:space="preserve"> משרד המשפטים,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08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09 </w:t>
      </w:r>
      <w:r w:rsidR="00374753">
        <w:rPr>
          <w:rtl/>
        </w:rPr>
        <w:t>–</w:t>
      </w:r>
      <w:r w:rsidRPr="00784950">
        <w:rPr>
          <w:rtl/>
        </w:rPr>
        <w:t xml:space="preserve"> חבר הכנסת וילן הסיר. חבר הכנסת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בהרמת יד.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ההסתייגות של קבוצת חבר הכנסת אופיר פינס?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09 </w:t>
      </w:r>
      <w:r w:rsidR="00374753">
        <w:rPr>
          <w:rtl/>
        </w:rPr>
        <w:t xml:space="preserve">– </w:t>
      </w:r>
      <w:r w:rsidRPr="00784950">
        <w:rPr>
          <w:rtl/>
        </w:rPr>
        <w:t>משרד החוץ,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</w:t>
      </w:r>
      <w:r w:rsidR="00374753">
        <w:rPr>
          <w:rtl/>
        </w:rPr>
        <w:t xml:space="preserve"> </w:t>
      </w:r>
      <w:r w:rsidRPr="00784950">
        <w:rPr>
          <w:rtl/>
        </w:rPr>
        <w:t>סיעת</w:t>
      </w:r>
      <w:r w:rsidR="00374753">
        <w:rPr>
          <w:rtl/>
        </w:rPr>
        <w:t xml:space="preserve"> </w:t>
      </w:r>
      <w:r w:rsidRPr="00784950">
        <w:rPr>
          <w:rtl/>
        </w:rPr>
        <w:t>גשר</w:t>
      </w:r>
      <w:r w:rsidR="00374753">
        <w:rPr>
          <w:rtl/>
        </w:rPr>
        <w:t xml:space="preserve"> </w:t>
      </w:r>
      <w:r w:rsidRPr="00784950">
        <w:rPr>
          <w:rtl/>
        </w:rPr>
        <w:t>הוסרה.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שוחט איננו. חבר הכנסת אליעזר</w:t>
      </w:r>
      <w:r w:rsidR="00374753">
        <w:rPr>
          <w:rtl/>
        </w:rPr>
        <w:t xml:space="preserve"> </w:t>
      </w:r>
      <w:r w:rsidRPr="00784950">
        <w:rPr>
          <w:rtl/>
        </w:rPr>
        <w:t>זנדברג איננו. 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ההסתייגות של חבר הכנסת מיכאל קליינר?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חבר הכנסת מ' קליינר לסעיף 09 </w:t>
      </w:r>
      <w:r w:rsidR="00374753">
        <w:rPr>
          <w:rtl/>
        </w:rPr>
        <w:t>–</w:t>
      </w:r>
      <w:r w:rsidRPr="00784950">
        <w:rPr>
          <w:rtl/>
        </w:rPr>
        <w:t xml:space="preserve"> משרד החוץ,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סעיף 09, בקריאה שנייה, כהצעת הוועדה.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09 </w:t>
      </w:r>
      <w:r>
        <w:rPr>
          <w:rtl/>
        </w:rPr>
        <w:t>–</w:t>
      </w:r>
      <w:r w:rsidR="00784950" w:rsidRPr="00784950">
        <w:rPr>
          <w:rtl/>
        </w:rPr>
        <w:t xml:space="preserve"> משרד החוץ,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09 נתקבל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12,</w:t>
      </w:r>
      <w:r w:rsidR="00374753">
        <w:rPr>
          <w:rtl/>
        </w:rPr>
        <w:t xml:space="preserve"> </w:t>
      </w:r>
      <w:r w:rsidRPr="00784950">
        <w:rPr>
          <w:rtl/>
        </w:rPr>
        <w:t>עמוד</w:t>
      </w:r>
      <w:r w:rsidR="00374753">
        <w:rPr>
          <w:rtl/>
        </w:rPr>
        <w:t xml:space="preserve"> </w:t>
      </w:r>
      <w:r w:rsidRPr="00784950">
        <w:rPr>
          <w:rtl/>
        </w:rPr>
        <w:t>18.</w:t>
      </w:r>
      <w:r w:rsidR="00374753">
        <w:rPr>
          <w:rtl/>
        </w:rPr>
        <w:t xml:space="preserve"> </w:t>
      </w:r>
      <w:r w:rsidRPr="00784950">
        <w:rPr>
          <w:rtl/>
        </w:rPr>
        <w:t>קבוצת חבר הכנסת בני אלון הסירה. חבר</w:t>
      </w:r>
      <w:r w:rsidR="00374753">
        <w:rPr>
          <w:rtl/>
        </w:rPr>
        <w:t xml:space="preserve"> </w:t>
      </w:r>
      <w:r w:rsidRPr="00784950">
        <w:rPr>
          <w:rtl/>
        </w:rPr>
        <w:t>הכנסת אורי אריאל?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אורי יהודה אריאל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12, כהצעת הוועדה?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12 </w:t>
      </w:r>
      <w:r>
        <w:rPr>
          <w:rtl/>
        </w:rPr>
        <w:t>–</w:t>
      </w:r>
      <w:r w:rsidR="00784950" w:rsidRPr="00784950">
        <w:rPr>
          <w:rtl/>
        </w:rPr>
        <w:t xml:space="preserve"> גמלאות ופיצויים,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12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13. 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13, כהצעת הוועדה?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13 </w:t>
      </w:r>
      <w:r>
        <w:rPr>
          <w:rtl/>
        </w:rPr>
        <w:t>–</w:t>
      </w:r>
      <w:r w:rsidR="00784950" w:rsidRPr="00784950">
        <w:rPr>
          <w:rtl/>
        </w:rPr>
        <w:t xml:space="preserve"> הוצאות שונות,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13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14. מי בעד ההסתייגות של חבר הכנסת קליינר?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חבר הכנסת מ' קליינר לסעיף 14 </w:t>
      </w:r>
      <w:r w:rsidR="00374753">
        <w:rPr>
          <w:rtl/>
        </w:rPr>
        <w:t>–</w:t>
      </w:r>
      <w:r w:rsidRPr="00784950">
        <w:rPr>
          <w:rtl/>
        </w:rPr>
        <w:t xml:space="preserve"> בחירות ומימון מפלגות,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14, כהצעת הוועדה, בקריאה שנייה.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14 </w:t>
      </w:r>
      <w:r>
        <w:rPr>
          <w:rtl/>
        </w:rPr>
        <w:t>–</w:t>
      </w:r>
      <w:r w:rsidR="00784950" w:rsidRPr="00784950">
        <w:rPr>
          <w:rtl/>
        </w:rPr>
        <w:t xml:space="preserve"> בחירות ומימון מפלגות,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14, כהצעת הוועדה, נתקבל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18 </w:t>
      </w:r>
      <w:r w:rsidR="00374753">
        <w:rPr>
          <w:rtl/>
        </w:rPr>
        <w:t>–</w:t>
      </w:r>
      <w:r w:rsidRPr="00784950">
        <w:rPr>
          <w:rtl/>
        </w:rPr>
        <w:t xml:space="preserve"> רשויות מקומיות. חבר הכנסת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הוסר. חבר הכנסת פינס?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סיעת גשר?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מוחמד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על ההסתייגות של קבוצת חבר הכנסת מוחמד ברכה לסעיף 18.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18 </w:t>
      </w:r>
      <w:r w:rsidR="00374753">
        <w:rPr>
          <w:rtl/>
        </w:rPr>
        <w:t>–</w:t>
      </w:r>
      <w:r w:rsidRPr="00784950">
        <w:rPr>
          <w:rtl/>
        </w:rPr>
        <w:t xml:space="preserve"> רשויות מקומיות,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42 נגד, 15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אליעזר כהן, מסיר?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אמנון כהן?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אמנון כהן (ש"ס):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 אלון מסיר. עמיר פרץ הסיר. גנדי ריגר?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גנדי ריגר (ישראל בעלייה):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 על סעיפים 3 ו</w:t>
      </w:r>
      <w:r w:rsidR="00374753">
        <w:rPr>
          <w:rtl/>
        </w:rPr>
        <w:t>-</w:t>
      </w:r>
      <w:r w:rsidRPr="00784950">
        <w:rPr>
          <w:rtl/>
        </w:rPr>
        <w:t>4.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צריך להצביע על כל החבילה.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ההסתייגות של חבר הכנסת קליינר לסעיף 18?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חבר הכנסת מ' קליינר לסעיף 18 </w:t>
      </w:r>
      <w:r w:rsidR="00374753">
        <w:rPr>
          <w:rtl/>
        </w:rPr>
        <w:t>–</w:t>
      </w:r>
      <w:r w:rsidRPr="00784950">
        <w:rPr>
          <w:rtl/>
        </w:rPr>
        <w:t xml:space="preserve"> רשויות מקומיות,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לדעתי לא שכנעת את המליאה.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חברת הכנסת מרינה סולודקין?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מרינה סולודקין (ישראל בעלייה):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 על סעיף 18, בקריאה שנייה, כהצעת הוועדה.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18 </w:t>
      </w:r>
      <w:r>
        <w:rPr>
          <w:rtl/>
        </w:rPr>
        <w:t>–</w:t>
      </w:r>
      <w:r w:rsidR="00784950" w:rsidRPr="00784950">
        <w:rPr>
          <w:rtl/>
        </w:rPr>
        <w:t xml:space="preserve"> רשויות מקומיות,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18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שר התקשורת ר' ריבלין: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אישית, אישית.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קיבלתי חתימות, מצטער.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יש</w:t>
      </w:r>
      <w:r w:rsidR="00374753">
        <w:rPr>
          <w:rtl/>
        </w:rPr>
        <w:t xml:space="preserve"> </w:t>
      </w:r>
      <w:r w:rsidRPr="00784950">
        <w:rPr>
          <w:rtl/>
        </w:rPr>
        <w:t>חתימות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אישית?</w:t>
      </w:r>
      <w:r w:rsidR="00374753">
        <w:rPr>
          <w:rtl/>
        </w:rPr>
        <w:t xml:space="preserve"> </w:t>
      </w:r>
      <w:r w:rsidRPr="00784950">
        <w:rPr>
          <w:rtl/>
        </w:rPr>
        <w:t>תודה רבה. אנחנו מצביעים על ההסתייגות של קבוצת</w:t>
      </w:r>
      <w:r w:rsidR="00374753">
        <w:rPr>
          <w:rtl/>
        </w:rPr>
        <w:t xml:space="preserve"> </w:t>
      </w:r>
      <w:r w:rsidRPr="00784950">
        <w:rPr>
          <w:rtl/>
        </w:rPr>
        <w:t>פינס, נכון? בבקשה, אדוני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אדוני, קבוצת פינס כוללת את וילן?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 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זאב בוים (הליכוד):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אז היתה דרישה של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כל</w:t>
      </w:r>
      <w:r w:rsidR="00374753">
        <w:rPr>
          <w:rtl/>
        </w:rPr>
        <w:t xml:space="preserve"> </w:t>
      </w:r>
      <w:r w:rsidRPr="00784950">
        <w:rPr>
          <w:rtl/>
        </w:rPr>
        <w:t>אחד</w:t>
      </w:r>
      <w:r w:rsidR="00374753">
        <w:rPr>
          <w:rtl/>
        </w:rPr>
        <w:t xml:space="preserve"> </w:t>
      </w:r>
      <w:r w:rsidRPr="00784950">
        <w:rPr>
          <w:rtl/>
        </w:rPr>
        <w:t>יכול</w:t>
      </w:r>
      <w:r w:rsidR="00374753">
        <w:rPr>
          <w:rtl/>
        </w:rPr>
        <w:t xml:space="preserve"> </w:t>
      </w:r>
      <w:r w:rsidRPr="00784950">
        <w:rPr>
          <w:rtl/>
        </w:rPr>
        <w:t>לבקש.</w:t>
      </w:r>
      <w:r w:rsidR="00374753">
        <w:rPr>
          <w:rtl/>
        </w:rPr>
        <w:t xml:space="preserve"> </w:t>
      </w:r>
      <w:r w:rsidRPr="00784950">
        <w:rPr>
          <w:rtl/>
        </w:rPr>
        <w:t>כבוד</w:t>
      </w:r>
      <w:r w:rsidR="00374753">
        <w:rPr>
          <w:rtl/>
        </w:rPr>
        <w:t xml:space="preserve"> </w:t>
      </w:r>
      <w:r w:rsidRPr="00784950">
        <w:rPr>
          <w:rtl/>
        </w:rPr>
        <w:t>השר מפריע להצביע. כבוד השר, מצביעים והולכים.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רק</w:t>
      </w:r>
      <w:r w:rsidR="00374753">
        <w:rPr>
          <w:rtl/>
        </w:rPr>
        <w:t xml:space="preserve"> </w:t>
      </w:r>
      <w:r w:rsidRPr="00784950">
        <w:rPr>
          <w:rtl/>
        </w:rPr>
        <w:t>רגע.</w:t>
      </w:r>
      <w:r w:rsidR="00374753">
        <w:rPr>
          <w:rtl/>
        </w:rPr>
        <w:t xml:space="preserve"> </w:t>
      </w:r>
      <w:r w:rsidRPr="00784950">
        <w:rPr>
          <w:rtl/>
        </w:rPr>
        <w:t>כבוד השר, אי</w:t>
      </w:r>
      <w:r w:rsidR="00374753">
        <w:rPr>
          <w:rtl/>
        </w:rPr>
        <w:t>-</w:t>
      </w:r>
      <w:r w:rsidRPr="00784950">
        <w:rPr>
          <w:rtl/>
        </w:rPr>
        <w:t>אפשר להצביע כך. רובי ריבלין, גם אתה. מה שאתם רוצים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מחוץ לאולם בהצבעה שמית. תודה.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לא,</w:t>
      </w:r>
      <w:r w:rsidR="00374753">
        <w:rPr>
          <w:rtl/>
        </w:rPr>
        <w:t xml:space="preserve"> </w:t>
      </w:r>
      <w:r w:rsidRPr="00784950">
        <w:rPr>
          <w:rtl/>
        </w:rPr>
        <w:t>לעצור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ההצבעה.</w:t>
      </w:r>
      <w:r w:rsidR="00374753">
        <w:rPr>
          <w:rtl/>
        </w:rPr>
        <w:t xml:space="preserve"> </w:t>
      </w:r>
      <w:r w:rsidRPr="00784950">
        <w:rPr>
          <w:rtl/>
        </w:rPr>
        <w:t>כבוד שר האוצר, שר האוצר, השר רובי ריבלין, אני לא</w:t>
      </w:r>
      <w:r w:rsidR="00374753">
        <w:rPr>
          <w:rtl/>
        </w:rPr>
        <w:t xml:space="preserve"> </w:t>
      </w:r>
      <w:r w:rsidRPr="00784950">
        <w:rPr>
          <w:rtl/>
        </w:rPr>
        <w:t>אצביע</w:t>
      </w:r>
      <w:r w:rsidR="00374753">
        <w:rPr>
          <w:rtl/>
        </w:rPr>
        <w:t xml:space="preserve"> </w:t>
      </w:r>
      <w:r w:rsidRPr="00784950">
        <w:rPr>
          <w:rtl/>
        </w:rPr>
        <w:t>כך.</w:t>
      </w:r>
      <w:r w:rsidR="00374753">
        <w:rPr>
          <w:rtl/>
        </w:rPr>
        <w:t xml:space="preserve"> </w:t>
      </w:r>
      <w:r w:rsidRPr="00784950">
        <w:rPr>
          <w:rtl/>
        </w:rPr>
        <w:t>אני אכריז עכשיו על הפסקה של חצי שעה. שר האוצר, אני אכריז עכשיו על</w:t>
      </w:r>
      <w:r w:rsidR="00374753">
        <w:rPr>
          <w:rtl/>
        </w:rPr>
        <w:t xml:space="preserve"> </w:t>
      </w:r>
      <w:r w:rsidRPr="00784950">
        <w:rPr>
          <w:rtl/>
        </w:rPr>
        <w:t>הפסקה.</w:t>
      </w:r>
      <w:r w:rsidR="00374753">
        <w:rPr>
          <w:rtl/>
        </w:rPr>
        <w:t xml:space="preserve"> </w:t>
      </w:r>
      <w:r w:rsidRPr="00784950">
        <w:rPr>
          <w:rtl/>
        </w:rPr>
        <w:t>את הכול בחוץ, לא להפריע להצבעה. רובי ריבלין, אתה רוצה עכשיו שעה הפסקה?</w:t>
      </w:r>
      <w:r w:rsidR="00374753">
        <w:rPr>
          <w:rtl/>
        </w:rPr>
        <w:t xml:space="preserve"> </w:t>
      </w:r>
      <w:r w:rsidRPr="00784950">
        <w:rPr>
          <w:rtl/>
        </w:rPr>
        <w:t>שעה וחצי הפסקה? שר האוצר, חברי הכנסת, אני הולך להודיע על הפסקה. תודה. לא לעשות</w:t>
      </w:r>
      <w:r w:rsidR="00374753">
        <w:rPr>
          <w:rtl/>
        </w:rPr>
        <w:t xml:space="preserve"> </w:t>
      </w:r>
      <w:r w:rsidRPr="00784950">
        <w:rPr>
          <w:rtl/>
        </w:rPr>
        <w:t>את זה באולם, כבוד השר.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מתחיל מחדש כדי שכולם ישמעו.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קולט אביטל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יולי</w:t>
      </w:r>
      <w:r w:rsidR="00374753">
        <w:rPr>
          <w:rtl/>
        </w:rPr>
        <w:t>-</w:t>
      </w:r>
      <w:r w:rsidRPr="00784950">
        <w:rPr>
          <w:rtl/>
        </w:rPr>
        <w:t xml:space="preserve">יואל אדלשטיין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זבולון אורלב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שירי, אי</w:t>
      </w:r>
      <w:r w:rsidR="00374753">
        <w:rPr>
          <w:rtl/>
        </w:rPr>
        <w:t>-</w:t>
      </w:r>
      <w:r w:rsidRPr="00784950">
        <w:rPr>
          <w:rtl/>
        </w:rPr>
        <w:t>אפשר להצביע כך.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ויצמן שירי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ויצמן שירי, אתה מפריע למזכיר, מעבר לזה שאתה מפריע לחברי הכנסת.</w:t>
      </w:r>
      <w:r w:rsidR="00374753">
        <w:rPr>
          <w:rtl/>
        </w:rPr>
        <w:t xml:space="preserve"> </w:t>
      </w:r>
      <w:r w:rsidRPr="00784950">
        <w:rPr>
          <w:rtl/>
        </w:rPr>
        <w:t>חבר הכנסת שירי, זה מפריע. קשה מאוד לנהל כך את ההצבעות. בבקשה, המזכיר.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אזולאי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דליה איציק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איתן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תעצור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ההצבעה,</w:t>
      </w:r>
      <w:r w:rsidR="00374753">
        <w:rPr>
          <w:rtl/>
        </w:rPr>
        <w:t xml:space="preserve"> </w:t>
      </w:r>
      <w:r w:rsidRPr="00784950">
        <w:rPr>
          <w:rtl/>
        </w:rPr>
        <w:t>בבקשה.</w:t>
      </w:r>
      <w:r w:rsidR="00374753">
        <w:rPr>
          <w:rtl/>
        </w:rPr>
        <w:t xml:space="preserve"> </w:t>
      </w:r>
      <w:r w:rsidRPr="00784950">
        <w:rPr>
          <w:rtl/>
        </w:rPr>
        <w:t>אני מבקש, פינס, פרס, שלום, שירי. השר פרס, לא</w:t>
      </w:r>
      <w:r w:rsidR="00374753">
        <w:rPr>
          <w:rtl/>
        </w:rPr>
        <w:t xml:space="preserve"> </w:t>
      </w:r>
      <w:r w:rsidRPr="00784950">
        <w:rPr>
          <w:rtl/>
        </w:rPr>
        <w:t>באולם.</w:t>
      </w:r>
      <w:r w:rsidR="00374753">
        <w:rPr>
          <w:rtl/>
        </w:rPr>
        <w:t xml:space="preserve"> </w:t>
      </w:r>
      <w:r w:rsidRPr="00784950">
        <w:rPr>
          <w:rtl/>
        </w:rPr>
        <w:t>השר</w:t>
      </w:r>
      <w:r w:rsidR="00374753">
        <w:rPr>
          <w:rtl/>
        </w:rPr>
        <w:t xml:space="preserve"> </w:t>
      </w:r>
      <w:r w:rsidRPr="00784950">
        <w:rPr>
          <w:rtl/>
        </w:rPr>
        <w:t>פרס,</w:t>
      </w:r>
      <w:r w:rsidR="00374753">
        <w:rPr>
          <w:rtl/>
        </w:rPr>
        <w:t xml:space="preserve"> </w:t>
      </w:r>
      <w:r w:rsidRPr="00784950">
        <w:rPr>
          <w:rtl/>
        </w:rPr>
        <w:t>זה מפריע להצבעה. השר שלום, כמה פעמים אני יכול לבקש? המזכיר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 xml:space="preserve"> </w:t>
      </w:r>
      <w:r w:rsidRPr="00784950">
        <w:rPr>
          <w:rtl/>
        </w:rPr>
        <w:t>כאן,</w:t>
      </w:r>
      <w:r w:rsidR="00374753">
        <w:rPr>
          <w:rtl/>
        </w:rPr>
        <w:t xml:space="preserve"> </w:t>
      </w:r>
      <w:r w:rsidRPr="00784950">
        <w:rPr>
          <w:rtl/>
        </w:rPr>
        <w:t>הם</w:t>
      </w:r>
      <w:r w:rsidR="00374753">
        <w:rPr>
          <w:rtl/>
        </w:rPr>
        <w:t xml:space="preserve"> </w:t>
      </w:r>
      <w:r w:rsidRPr="00784950">
        <w:rPr>
          <w:rtl/>
        </w:rPr>
        <w:t>עשו</w:t>
      </w:r>
      <w:r w:rsidR="00374753">
        <w:rPr>
          <w:rtl/>
        </w:rPr>
        <w:t xml:space="preserve"> </w:t>
      </w:r>
      <w:r w:rsidRPr="00784950">
        <w:rPr>
          <w:rtl/>
        </w:rPr>
        <w:t>כאן</w:t>
      </w:r>
      <w:r w:rsidR="00374753">
        <w:rPr>
          <w:rtl/>
        </w:rPr>
        <w:t xml:space="preserve"> </w:t>
      </w:r>
      <w:r w:rsidRPr="00784950">
        <w:rPr>
          <w:rtl/>
        </w:rPr>
        <w:t>אלפי</w:t>
      </w:r>
      <w:r w:rsidR="00374753">
        <w:rPr>
          <w:rtl/>
        </w:rPr>
        <w:t xml:space="preserve"> </w:t>
      </w:r>
      <w:r w:rsidRPr="00784950">
        <w:rPr>
          <w:rtl/>
        </w:rPr>
        <w:t>הצבעות,</w:t>
      </w:r>
      <w:r w:rsidR="00374753">
        <w:rPr>
          <w:rtl/>
        </w:rPr>
        <w:t xml:space="preserve"> </w:t>
      </w:r>
      <w:r w:rsidRPr="00784950">
        <w:rPr>
          <w:rtl/>
        </w:rPr>
        <w:t>ולא יכולים לראות מי מצביע. בבקשה, קצת</w:t>
      </w:r>
      <w:r w:rsidR="00374753">
        <w:rPr>
          <w:rtl/>
        </w:rPr>
        <w:t xml:space="preserve"> </w:t>
      </w:r>
      <w:r w:rsidRPr="00784950">
        <w:rPr>
          <w:rtl/>
        </w:rPr>
        <w:t>התחשבות.</w:t>
      </w:r>
      <w:r w:rsidR="00374753">
        <w:rPr>
          <w:rtl/>
        </w:rPr>
        <w:t xml:space="preserve"> </w:t>
      </w:r>
      <w:r w:rsidRPr="00784950">
        <w:rPr>
          <w:rtl/>
        </w:rPr>
        <w:t>שירי,</w:t>
      </w:r>
      <w:r w:rsidR="00374753">
        <w:rPr>
          <w:rtl/>
        </w:rPr>
        <w:t xml:space="preserve"> </w:t>
      </w:r>
      <w:r w:rsidRPr="00784950">
        <w:rPr>
          <w:rtl/>
        </w:rPr>
        <w:t>אם אתם ממשיכים, אני מכריז עכשיו על שעה וחצי הפסקה. או שתיתנו</w:t>
      </w:r>
      <w:r w:rsidR="00374753">
        <w:rPr>
          <w:rtl/>
        </w:rPr>
        <w:t xml:space="preserve"> </w:t>
      </w:r>
      <w:r w:rsidRPr="00784950">
        <w:rPr>
          <w:rtl/>
        </w:rPr>
        <w:t>להצביע או שתעשו את זה בחוץ. מספיק.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אורי יהודה אריאל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ארנס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זאב בוים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 משתתף.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אברהם בורג </w:t>
      </w:r>
      <w:r w:rsidR="00374753">
        <w:rPr>
          <w:rtl/>
        </w:rPr>
        <w:t>–</w:t>
      </w:r>
      <w:r w:rsidRPr="00784950">
        <w:rPr>
          <w:rtl/>
        </w:rPr>
        <w:t xml:space="preserve"> אינו משתתף בהצבעה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יגאל ביבי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>בנימין בן</w:t>
      </w:r>
      <w:r w:rsidR="00374753">
        <w:rPr>
          <w:rtl/>
        </w:rPr>
        <w:t>-</w:t>
      </w:r>
      <w:r w:rsidRPr="00784950">
        <w:rPr>
          <w:rtl/>
        </w:rPr>
        <w:t xml:space="preserve">אליעזר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שלמה בן</w:t>
      </w:r>
      <w:r w:rsidR="00374753">
        <w:rPr>
          <w:rtl/>
        </w:rPr>
        <w:t>-</w:t>
      </w:r>
      <w:r w:rsidRPr="00784950">
        <w:rPr>
          <w:rtl/>
        </w:rPr>
        <w:t xml:space="preserve">עמי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>אליהו בן</w:t>
      </w:r>
      <w:r w:rsidR="00374753">
        <w:rPr>
          <w:rtl/>
        </w:rPr>
        <w:t>-</w:t>
      </w:r>
      <w:r w:rsidRPr="00784950">
        <w:rPr>
          <w:rtl/>
        </w:rPr>
        <w:t xml:space="preserve">מנחם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שלמה בניזרי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רומן ברונפמן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עזמי בשארה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גאגולה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חוסניה ג'בארה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תמר גוז'נסקי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אילן גילאון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אופיר פינס, אתה מפריע להצבעה. עוד לא היית כאן כל היום.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אתה אף פעם לא נמצא כשצריך אותך.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זהבה גלאון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אריה גמליאל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משה גפני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עבד</w:t>
      </w:r>
      <w:r w:rsidR="00374753">
        <w:rPr>
          <w:rtl/>
        </w:rPr>
        <w:t>-</w:t>
      </w:r>
      <w:r w:rsidRPr="00784950">
        <w:rPr>
          <w:rtl/>
        </w:rPr>
        <w:t xml:space="preserve">אלמאלכ דהאמשה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דהן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יעל דיין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דרוקמן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הירשזון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שמואל הלפרט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צחי הנגבי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צבי הנדל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אבשלום וילן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וקנין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נסים זאב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זנדברג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עופר חוגי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חזן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תאופיק חטיב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אחמד טיבי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סאלח טריף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שאול יהלום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יחזקאל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ישי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איתן כבל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רן כהן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רענן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מוחמד כנעאן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כץ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ישראל כץ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ציפי לבני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לימור לבנת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לוי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מקסים לוי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אביגדור ליברמן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יעקב ליצמן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נחום לנגנטל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עוזי לנדאו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סופה לנדבר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יחיאל לסרי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לפיד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ענת מאור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דוד מגן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עסאם מח'ול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האשם מחאמיד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רוני מילוא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רחמים מלול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מלכיאור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נואף מסאלחה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יהושע מצא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דן מרידור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מרדכי משעני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יהודית נאות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משולם נהרי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נודלמן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דני נוה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סבן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אליהו סויסה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אפרים סנה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פורז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>אופיר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פרוש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יוסף פריצקי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שמעון פרס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יאיר פרץ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אלכסנדר צינקר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איוב קרא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>דליה רבין</w:t>
      </w:r>
      <w:r w:rsidR="00374753">
        <w:rPr>
          <w:rtl/>
        </w:rPr>
        <w:t>-</w:t>
      </w:r>
      <w:r w:rsidRPr="00784950">
        <w:rPr>
          <w:rtl/>
        </w:rPr>
        <w:t xml:space="preserve">פילוסוף </w:t>
      </w:r>
      <w:r w:rsidR="00374753">
        <w:rPr>
          <w:rtl/>
        </w:rPr>
        <w:t>–</w:t>
      </w:r>
      <w:r w:rsidRPr="00784950">
        <w:rPr>
          <w:rtl/>
        </w:rPr>
        <w:t xml:space="preserve"> אינה נוכחת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רביץ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אמנון רובינשטיין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נחמה רונן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מוסי רז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ראובן ריבלין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גנדי ריגר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חיים רמון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אברהם בייגה שוחט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יובל שטייניץ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מאיר שטרית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יורי שטרן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ויצמן שירי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סילבן שלום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שלום שמחון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שרון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יוסי שריד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נתן שרנסקי </w:t>
      </w:r>
      <w:r w:rsidR="00374753">
        <w:rPr>
          <w:rtl/>
        </w:rPr>
        <w:t>–</w:t>
      </w:r>
      <w:r w:rsidRPr="00784950">
        <w:rPr>
          <w:rtl/>
        </w:rPr>
        <w:t xml:space="preserve"> אינו נוכח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אפי אושעיה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מזכיר הכנסת א' האן: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אשאל. האם יש כאלה שנמצאים כרגע באולם ולא הצביעו?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מזכיר הכנסת א' האן: </w:t>
      </w:r>
      <w:r w:rsidR="00784950" w:rsidRPr="00374753">
        <w:rPr>
          <w:rtl/>
        </w:rPr>
        <w:t>(קורא בשמות חברי הכנסת)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אפי אושעיה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טלב אלסאנע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יצחק כהן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ויקטור בריילובסקי </w:t>
      </w:r>
      <w:r w:rsidR="00374753">
        <w:rPr>
          <w:rtl/>
        </w:rPr>
        <w:t>–</w:t>
      </w:r>
      <w:r w:rsidRPr="00784950">
        <w:rPr>
          <w:rtl/>
        </w:rPr>
        <w:t xml:space="preserve"> בעד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נעמי בלומנטל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  <w:r w:rsidR="00374753">
        <w:rPr>
          <w:rtl/>
        </w:rPr>
        <w:t xml:space="preserve"> </w:t>
      </w:r>
      <w:r w:rsidRPr="00784950">
        <w:rPr>
          <w:rtl/>
        </w:rPr>
        <w:t xml:space="preserve">גדעון עזרא </w:t>
      </w:r>
      <w:r w:rsidR="00374753">
        <w:rPr>
          <w:rtl/>
        </w:rPr>
        <w:t>–</w:t>
      </w:r>
      <w:r w:rsidRPr="00784950">
        <w:rPr>
          <w:rtl/>
        </w:rPr>
        <w:t xml:space="preserve"> נגד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49 נגד, 22 בעד. ההסתייגות נדחתה.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סיעת גשר מסירה את ההסתייגות. קבוצת מוחמד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אליעזר כהן?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אליעזר כהן (האיחוד הלאומי </w:t>
      </w:r>
      <w:r>
        <w:rPr>
          <w:rtl/>
        </w:rPr>
        <w:t>–</w:t>
      </w:r>
      <w:r w:rsidRPr="00374753">
        <w:rPr>
          <w:rtl/>
        </w:rPr>
        <w:t xml:space="preserve"> ישראל ביתנו):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 מסיר. עמיר פרץ מסיר. שוחט איננו. אורי אריאל לא נמצא. גנדי ריגר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מסיר. מרינה סולודקין הסירה. עופר חוגי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נצביע בקריאה שנייה על סעיף 19,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19 </w:t>
      </w:r>
      <w:r>
        <w:rPr>
          <w:rtl/>
        </w:rPr>
        <w:t>–</w:t>
      </w:r>
      <w:r w:rsidR="00784950" w:rsidRPr="00784950">
        <w:rPr>
          <w:rtl/>
        </w:rPr>
        <w:t xml:space="preserve"> משרד המדע, התרבות והספורט,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19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20. הסתייגות לקבוצת וילן.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חבר הכנסת א' וילן לסעיף 20 </w:t>
      </w:r>
      <w:r w:rsidR="00374753">
        <w:rPr>
          <w:rtl/>
        </w:rPr>
        <w:t>–</w:t>
      </w:r>
      <w:r w:rsidRPr="00784950">
        <w:rPr>
          <w:rtl/>
        </w:rPr>
        <w:t xml:space="preserve"> משרד החינוך,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 xml:space="preserve"> </w:t>
      </w:r>
      <w:r w:rsidRPr="00784950">
        <w:rPr>
          <w:rtl/>
        </w:rPr>
        <w:t>מסיר את ההסתייגות. ההסתייגות של קבוצת פריצקי הוסרה. אנו</w:t>
      </w:r>
      <w:r w:rsidR="00374753">
        <w:rPr>
          <w:rtl/>
        </w:rPr>
        <w:t xml:space="preserve"> </w:t>
      </w:r>
      <w:r w:rsidRPr="00784950">
        <w:rPr>
          <w:rtl/>
        </w:rPr>
        <w:t>ממשיכים בעמוד 26, הסתייגות לקבוצת גשר.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דוד לוי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להצביע.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ההסתייגות של קבוצת גשר.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  <w:r>
        <w:rPr>
          <w:rtl/>
        </w:rPr>
        <w:t xml:space="preserve"> </w:t>
      </w:r>
      <w:r w:rsidR="00784950" w:rsidRPr="00784950">
        <w:rPr>
          <w:rtl/>
        </w:rPr>
        <w:t xml:space="preserve">ההסתייגות של קבוצת סיעת גשר לסעיף 20 </w:t>
      </w:r>
      <w:r>
        <w:rPr>
          <w:rtl/>
        </w:rPr>
        <w:t>–</w:t>
      </w:r>
      <w:r w:rsidR="00784950" w:rsidRPr="00784950">
        <w:rPr>
          <w:rtl/>
        </w:rPr>
        <w:t xml:space="preserve"> משרד החינוך,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ברכה לסעיף 20.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79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20 </w:t>
      </w:r>
      <w:r w:rsidR="00374753">
        <w:rPr>
          <w:rtl/>
        </w:rPr>
        <w:t>–</w:t>
      </w:r>
      <w:r w:rsidRPr="00784950">
        <w:rPr>
          <w:rtl/>
        </w:rPr>
        <w:t xml:space="preserve"> משרד החינוך,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של קבוצת ברכה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ההסתייגות.</w:t>
      </w:r>
      <w:r w:rsidR="00374753">
        <w:rPr>
          <w:rtl/>
        </w:rPr>
        <w:t xml:space="preserve"> </w:t>
      </w:r>
      <w:r w:rsidRPr="00784950">
        <w:rPr>
          <w:rtl/>
        </w:rPr>
        <w:t>תודה רבה. אנו עוברים לעמוד 28.</w:t>
      </w:r>
      <w:r w:rsidR="00374753">
        <w:rPr>
          <w:rtl/>
        </w:rPr>
        <w:t xml:space="preserve"> </w:t>
      </w:r>
      <w:r w:rsidRPr="00784950">
        <w:rPr>
          <w:rtl/>
        </w:rPr>
        <w:t xml:space="preserve">הסתייגות לקבוצת אמנון כהן </w:t>
      </w:r>
      <w:r w:rsidR="00374753">
        <w:rPr>
          <w:rtl/>
        </w:rPr>
        <w:t>–</w:t>
      </w:r>
      <w:r w:rsidRPr="00784950">
        <w:rPr>
          <w:rtl/>
        </w:rPr>
        <w:t xml:space="preserve"> מסירים את ההסתייגות. קבוצת בני אלון </w:t>
      </w:r>
      <w:r w:rsidR="00374753">
        <w:rPr>
          <w:rtl/>
        </w:rPr>
        <w:t>–</w:t>
      </w:r>
      <w:r w:rsidRPr="00784950">
        <w:rPr>
          <w:rtl/>
        </w:rPr>
        <w:t xml:space="preserve"> מסירים. 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שוחט איננו.</w:t>
      </w:r>
      <w:r w:rsidR="00374753">
        <w:rPr>
          <w:rtl/>
        </w:rPr>
        <w:t xml:space="preserve"> </w:t>
      </w:r>
      <w:r w:rsidRPr="00784950">
        <w:rPr>
          <w:rtl/>
        </w:rPr>
        <w:t>זנדברג איננו. גנדי ריגר מסיר. יחיאל לסרי מסיר. מיכאל</w:t>
      </w:r>
      <w:r w:rsidR="00374753">
        <w:rPr>
          <w:rtl/>
        </w:rPr>
        <w:t xml:space="preserve"> </w:t>
      </w:r>
      <w:r w:rsidRPr="00784950">
        <w:rPr>
          <w:rtl/>
        </w:rPr>
        <w:t>נודלמן הסיר. מיכאל קליינר מסיר. מרינה סולודקין מסירה. שמואל הלפרט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20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סעיף 20, כהצעת הוועדה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20 </w:t>
      </w:r>
      <w:r>
        <w:rPr>
          <w:rtl/>
        </w:rPr>
        <w:t>–</w:t>
      </w:r>
      <w:r w:rsidR="00784950" w:rsidRPr="00784950">
        <w:rPr>
          <w:rtl/>
        </w:rPr>
        <w:t xml:space="preserve"> משרד החינוך,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בעד, 11 נגד, ללא נמנעים. סעיף 20 נתקבל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בעמוד 30,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21.</w:t>
      </w:r>
      <w:r w:rsidR="00374753">
        <w:rPr>
          <w:rtl/>
        </w:rPr>
        <w:t xml:space="preserve"> </w:t>
      </w:r>
      <w:r w:rsidRPr="00784950">
        <w:rPr>
          <w:rtl/>
        </w:rPr>
        <w:t xml:space="preserve">קבוצת פינס </w:t>
      </w:r>
      <w:r w:rsidR="00374753">
        <w:rPr>
          <w:rtl/>
        </w:rPr>
        <w:t>–</w:t>
      </w:r>
      <w:r w:rsidRPr="00784950">
        <w:rPr>
          <w:rtl/>
        </w:rPr>
        <w:t xml:space="preserve"> מסירים את ההסתייגות. סיעת גשר </w:t>
      </w:r>
      <w:r w:rsidR="00374753">
        <w:rPr>
          <w:rtl/>
        </w:rPr>
        <w:t xml:space="preserve">– </w:t>
      </w:r>
      <w:r w:rsidRPr="00784950">
        <w:rPr>
          <w:rtl/>
        </w:rPr>
        <w:t>מסירים.</w:t>
      </w:r>
      <w:r w:rsidR="00374753">
        <w:rPr>
          <w:rtl/>
        </w:rPr>
        <w:t xml:space="preserve"> </w:t>
      </w:r>
      <w:r w:rsidRPr="00784950">
        <w:rPr>
          <w:rtl/>
        </w:rPr>
        <w:t>קבוצת מוחמד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מבקשים הצבעה.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ההסתייגות של קבוצת ברכה.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חבר הכנסת מ' ברכה לסעיף 21 </w:t>
      </w:r>
      <w:r>
        <w:rPr>
          <w:rtl/>
        </w:rPr>
        <w:t>–</w:t>
      </w:r>
      <w:r w:rsidR="00784950" w:rsidRPr="00784950">
        <w:rPr>
          <w:rtl/>
        </w:rPr>
        <w:t xml:space="preserve"> השכלה גבוהה, לא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בני אלון הסיר. עמיר פרץ הסיר. אורי אריאל הסיר. זנדברג</w:t>
      </w:r>
      <w:r w:rsidR="00374753">
        <w:rPr>
          <w:rtl/>
        </w:rPr>
        <w:t xml:space="preserve"> </w:t>
      </w:r>
      <w:r w:rsidRPr="00784950">
        <w:rPr>
          <w:rtl/>
        </w:rPr>
        <w:t>איננו. גנדי ריגר הסיר.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21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21 </w:t>
      </w:r>
      <w:r>
        <w:rPr>
          <w:rtl/>
        </w:rPr>
        <w:t>–</w:t>
      </w:r>
      <w:r w:rsidR="00784950" w:rsidRPr="00784950">
        <w:rPr>
          <w:rtl/>
        </w:rPr>
        <w:t xml:space="preserve"> השכלה גבוהה,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21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לעמוד 31, סעיף 22. הסתייגות לקבוצת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להצביע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44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א' וילן לסעיף 22 </w:t>
      </w:r>
      <w:r w:rsidR="00374753">
        <w:rPr>
          <w:rtl/>
        </w:rPr>
        <w:t>–</w:t>
      </w:r>
      <w:r w:rsidRPr="00784950">
        <w:rPr>
          <w:rtl/>
        </w:rPr>
        <w:t xml:space="preserve"> משרד לענייני דתות,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חדשות טובות, עברנו כבר שליש הדרך.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פינס. נצביע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פינס</w:t>
      </w:r>
      <w:r>
        <w:rPr>
          <w:rtl/>
        </w:rPr>
        <w:t>-</w:t>
      </w:r>
      <w:r w:rsidR="00784950" w:rsidRPr="00784950">
        <w:rPr>
          <w:rtl/>
        </w:rPr>
        <w:t xml:space="preserve">פז לסעיף 22 </w:t>
      </w:r>
      <w:r>
        <w:rPr>
          <w:rtl/>
        </w:rPr>
        <w:t>–</w:t>
      </w:r>
      <w:r w:rsidR="00784950" w:rsidRPr="00784950">
        <w:rPr>
          <w:rtl/>
        </w:rPr>
        <w:t xml:space="preserve"> משרד לענייני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ד</w:t>
      </w:r>
      <w:r w:rsidR="00784950" w:rsidRPr="00784950">
        <w:rPr>
          <w:rtl/>
        </w:rPr>
        <w:t>תות,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נגד, עשרה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פריצקי</w:t>
      </w:r>
      <w:r w:rsidR="00374753">
        <w:rPr>
          <w:rtl/>
        </w:rPr>
        <w:t xml:space="preserve"> </w:t>
      </w:r>
      <w:r w:rsidRPr="00784950">
        <w:rPr>
          <w:rtl/>
        </w:rPr>
        <w:t>הסירה.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אמנון כהן הסיר. בני אלון הסיר.</w:t>
      </w:r>
      <w:r w:rsidR="00374753">
        <w:rPr>
          <w:rtl/>
        </w:rPr>
        <w:t xml:space="preserve"> </w:t>
      </w:r>
      <w:r w:rsidRPr="00784950">
        <w:rPr>
          <w:rtl/>
        </w:rPr>
        <w:t>אברהם</w:t>
      </w:r>
      <w:r w:rsidR="00374753">
        <w:rPr>
          <w:rtl/>
        </w:rPr>
        <w:t xml:space="preserve"> </w:t>
      </w:r>
      <w:r w:rsidRPr="00784950">
        <w:rPr>
          <w:rtl/>
        </w:rPr>
        <w:t>שוחט הסיר. גנדי ריגר הסיר. מיכאל קליינר הסיר. מרינה סולודקין הסירה. צבי</w:t>
      </w:r>
      <w:r w:rsidR="00374753">
        <w:rPr>
          <w:rtl/>
        </w:rPr>
        <w:t xml:space="preserve"> </w:t>
      </w:r>
      <w:r w:rsidRPr="00784950">
        <w:rPr>
          <w:rtl/>
        </w:rPr>
        <w:t>הנדל לא נמצא. שמואל הלפרט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22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22 </w:t>
      </w:r>
      <w:r>
        <w:rPr>
          <w:rtl/>
        </w:rPr>
        <w:t>–</w:t>
      </w:r>
      <w:r w:rsidR="00784950" w:rsidRPr="00784950">
        <w:rPr>
          <w:rtl/>
        </w:rPr>
        <w:t xml:space="preserve"> משרד לענייני דתות,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22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23. הסתייגות לקבוצת וילן.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חבר הכנסת א' וילן לסעיף 23 </w:t>
      </w:r>
      <w:r>
        <w:rPr>
          <w:rtl/>
        </w:rPr>
        <w:t>–</w:t>
      </w:r>
      <w:r w:rsidR="00784950" w:rsidRPr="00784950">
        <w:rPr>
          <w:rtl/>
        </w:rPr>
        <w:t xml:space="preserve"> משרד העבודה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הרווחה,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פינס הסיר. סיעת גשר מסירה. קבוצת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 על ההסתייגות של קבוצת ברכה.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10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חבר הכנסת מ' ברכה לסעיף 23 </w:t>
      </w:r>
      <w:r>
        <w:rPr>
          <w:rtl/>
        </w:rPr>
        <w:t>–</w:t>
      </w:r>
      <w:r w:rsidR="00784950" w:rsidRPr="00784950">
        <w:rPr>
          <w:rtl/>
        </w:rPr>
        <w:t xml:space="preserve"> משרד העבודה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הרווחה,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41 נגד, עשרה בעד, ללא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אריאל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הסיר. בני אלון הסיר. עמיר פרץ הסיר. אורי</w:t>
      </w:r>
      <w:r w:rsidR="00374753">
        <w:rPr>
          <w:rtl/>
        </w:rPr>
        <w:t xml:space="preserve"> </w:t>
      </w:r>
      <w:r w:rsidRPr="00784950">
        <w:rPr>
          <w:rtl/>
        </w:rPr>
        <w:t>אריאל</w:t>
      </w:r>
      <w:r w:rsidR="00374753">
        <w:rPr>
          <w:rtl/>
        </w:rPr>
        <w:t xml:space="preserve"> </w:t>
      </w:r>
      <w:r w:rsidRPr="00784950">
        <w:rPr>
          <w:rtl/>
        </w:rPr>
        <w:t>שוב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גנדי</w:t>
      </w:r>
      <w:r w:rsidR="00374753">
        <w:rPr>
          <w:rtl/>
        </w:rPr>
        <w:t xml:space="preserve"> </w:t>
      </w:r>
      <w:r w:rsidRPr="00784950">
        <w:rPr>
          <w:rtl/>
        </w:rPr>
        <w:t>ריגר</w:t>
      </w:r>
      <w:r w:rsidR="00374753">
        <w:rPr>
          <w:rtl/>
        </w:rPr>
        <w:t xml:space="preserve"> </w:t>
      </w:r>
      <w:r w:rsidRPr="00784950">
        <w:rPr>
          <w:rtl/>
        </w:rPr>
        <w:t>הסיר. יחיאל לסרי הסיר. מיכאל קליינר מסיר. מרינה</w:t>
      </w:r>
      <w:r w:rsidR="00374753">
        <w:rPr>
          <w:rtl/>
        </w:rPr>
        <w:t xml:space="preserve"> </w:t>
      </w:r>
      <w:r w:rsidRPr="00784950">
        <w:rPr>
          <w:rtl/>
        </w:rPr>
        <w:t>סולודקין הסירה.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23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23 </w:t>
      </w:r>
      <w:r>
        <w:rPr>
          <w:rtl/>
        </w:rPr>
        <w:t>–</w:t>
      </w:r>
      <w:r w:rsidR="00784950" w:rsidRPr="00784950">
        <w:rPr>
          <w:rtl/>
        </w:rPr>
        <w:t xml:space="preserve"> משרד העבודה והרווחה,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23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עוברים לעמוד 38, סעיף 24. הסתייגות לסיעת גשר. נצביע עליה.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סיעת גשר לסעיף 24 </w:t>
      </w:r>
      <w:r w:rsidR="00374753">
        <w:rPr>
          <w:rtl/>
        </w:rPr>
        <w:t>–</w:t>
      </w:r>
      <w:r w:rsidRPr="00784950">
        <w:rPr>
          <w:rtl/>
        </w:rPr>
        <w:t xml:space="preserve"> משרד הבריאות,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מוחמד ברכה.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חבר הכנסת מ' ברכה לסעיף 24 </w:t>
      </w:r>
      <w:r>
        <w:rPr>
          <w:rtl/>
        </w:rPr>
        <w:t>–</w:t>
      </w:r>
      <w:r w:rsidR="00784950" w:rsidRPr="00784950">
        <w:rPr>
          <w:rtl/>
        </w:rPr>
        <w:t xml:space="preserve"> משרד הבריאות,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אריאל הסיר. אליעזר כהן הסיר.</w:t>
      </w:r>
      <w:r w:rsidR="00374753">
        <w:rPr>
          <w:rtl/>
        </w:rPr>
        <w:t xml:space="preserve"> </w:t>
      </w:r>
      <w:r w:rsidRPr="00784950">
        <w:rPr>
          <w:rtl/>
        </w:rPr>
        <w:t>אמנון כהן הסיר.</w:t>
      </w:r>
      <w:r w:rsidR="00374753">
        <w:rPr>
          <w:rtl/>
        </w:rPr>
        <w:t xml:space="preserve"> </w:t>
      </w:r>
      <w:r w:rsidRPr="00784950">
        <w:rPr>
          <w:rtl/>
        </w:rPr>
        <w:t>בני אלון הסיר.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הסיר. שוחט הסיר. גנדי ריגר הסיר. מיכאל קליינר הסיר. מרינה סולודקין הסירה.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24 כהצעת הוועדה?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24 </w:t>
      </w:r>
      <w:r>
        <w:rPr>
          <w:rtl/>
        </w:rPr>
        <w:t>–</w:t>
      </w:r>
      <w:r w:rsidR="00784950" w:rsidRPr="00784950">
        <w:rPr>
          <w:rtl/>
        </w:rPr>
        <w:t xml:space="preserve"> משרד הבריאות,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24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בסעיף 25. מיכאל קליינר מסיר. מרינה סולודקין מסירה.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מצביעים על סעיף 25 בקריאה שנייה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25 </w:t>
      </w:r>
      <w:r>
        <w:rPr>
          <w:rtl/>
        </w:rPr>
        <w:t>–</w:t>
      </w:r>
      <w:r w:rsidR="00784950" w:rsidRPr="00784950">
        <w:rPr>
          <w:rtl/>
        </w:rPr>
        <w:t xml:space="preserve"> תגמולים לנכים,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25 נתקבל.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</w:t>
      </w:r>
      <w:r w:rsidR="00374753">
        <w:rPr>
          <w:rtl/>
        </w:rPr>
        <w:t xml:space="preserve"> </w:t>
      </w:r>
      <w:r w:rsidRPr="00784950">
        <w:rPr>
          <w:rtl/>
        </w:rPr>
        <w:t>בסעיף</w:t>
      </w:r>
      <w:r w:rsidR="00374753">
        <w:rPr>
          <w:rtl/>
        </w:rPr>
        <w:t xml:space="preserve"> </w:t>
      </w:r>
      <w:r w:rsidRPr="00784950">
        <w:rPr>
          <w:rtl/>
        </w:rPr>
        <w:t>26. הסתייגות לקבוצת וילן. חבר הכנסת וילן מסיר. פינס מסיר. גשר</w:t>
      </w:r>
      <w:r w:rsidR="00374753">
        <w:rPr>
          <w:rtl/>
        </w:rPr>
        <w:t xml:space="preserve"> </w:t>
      </w:r>
      <w:r w:rsidRPr="00784950">
        <w:rPr>
          <w:rtl/>
        </w:rPr>
        <w:t>מסירה. בני אלון הסיר. עמיר פרץ הסיר. אורי אריאל הסיר.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26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26 </w:t>
      </w:r>
      <w:r>
        <w:rPr>
          <w:rtl/>
        </w:rPr>
        <w:t>–</w:t>
      </w:r>
      <w:r w:rsidR="00784950" w:rsidRPr="00784950">
        <w:rPr>
          <w:rtl/>
        </w:rPr>
        <w:t xml:space="preserve"> המשרד לאיכות הסביבה,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26 נתקבל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בסעיף 27. הסתייגות לקבוצת וילן. נצביע עליה.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חבר הכנסת א' וילן לסעיף 27 </w:t>
      </w:r>
      <w:r>
        <w:rPr>
          <w:rtl/>
        </w:rPr>
        <w:t>–</w:t>
      </w:r>
      <w:r w:rsidR="00784950" w:rsidRPr="00784950">
        <w:rPr>
          <w:rtl/>
        </w:rPr>
        <w:t xml:space="preserve"> ביטוח לאומי,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פינס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לסיעת גשר. נצביע עליה.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  <w:r>
        <w:rPr>
          <w:rtl/>
        </w:rPr>
        <w:t xml:space="preserve"> </w:t>
      </w:r>
      <w:r w:rsidR="00784950" w:rsidRPr="00784950">
        <w:rPr>
          <w:rtl/>
        </w:rPr>
        <w:t xml:space="preserve">ההסתייגות של קבוצת סיעת גשר לסעיף 27 </w:t>
      </w:r>
      <w:r>
        <w:rPr>
          <w:rtl/>
        </w:rPr>
        <w:t>–</w:t>
      </w:r>
      <w:r w:rsidR="00784950" w:rsidRPr="00784950">
        <w:rPr>
          <w:rtl/>
        </w:rPr>
        <w:t xml:space="preserve"> ביטוח לאומי,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אליעזר כהן הסיר. בני אלון הסיר, עמיר פרץ הסיר. אורי אריאל הסיר. גנדי ריגר</w:t>
      </w:r>
      <w:r w:rsidR="00374753">
        <w:rPr>
          <w:rtl/>
        </w:rPr>
        <w:t xml:space="preserve"> </w:t>
      </w:r>
      <w:r w:rsidRPr="00784950">
        <w:rPr>
          <w:rtl/>
        </w:rPr>
        <w:t>הסיר.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לחבר הכנסת גפני. נצביע עליה.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אלקטרונית על ההסתייגות של חבר הכנסת גפני.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חבר הכנסת מ' גפני לסעיף 27 </w:t>
      </w:r>
      <w:r>
        <w:rPr>
          <w:rtl/>
        </w:rPr>
        <w:t>–</w:t>
      </w:r>
      <w:r w:rsidR="00784950" w:rsidRPr="00784950">
        <w:rPr>
          <w:rtl/>
        </w:rPr>
        <w:t xml:space="preserve"> ביטוח לאומי,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44 נגד, חמישה בעד, שניים נמנעים. לא שכנעת את המליאה, חבר הכנסת גפני.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בקריאה שנייה על סעיף 27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27 </w:t>
      </w:r>
      <w:r>
        <w:rPr>
          <w:rtl/>
        </w:rPr>
        <w:t xml:space="preserve">– </w:t>
      </w:r>
      <w:r w:rsidR="00784950" w:rsidRPr="00784950">
        <w:rPr>
          <w:rtl/>
        </w:rPr>
        <w:t>ביטוח לאומי,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27 אושר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בסעיף 28. פינס מסיר, גשר מסירה, ברכה מסיר, בני אלון מסיר. שוחט איננו.</w:t>
      </w:r>
      <w:r w:rsidR="00374753">
        <w:rPr>
          <w:rtl/>
        </w:rPr>
        <w:t xml:space="preserve"> </w:t>
      </w:r>
      <w:r w:rsidRPr="00784950">
        <w:rPr>
          <w:rtl/>
        </w:rPr>
        <w:t>אורי אריאל מסיר. לסרי הסיר.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28?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28 </w:t>
      </w:r>
      <w:r>
        <w:rPr>
          <w:rtl/>
        </w:rPr>
        <w:t>–</w:t>
      </w:r>
      <w:r w:rsidR="00784950" w:rsidRPr="00784950">
        <w:rPr>
          <w:rtl/>
        </w:rPr>
        <w:t xml:space="preserve"> אחזקת כבישים,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28 אושר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בסעיף 29. הסתייגות לקבוצת פינס.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29 </w:t>
      </w:r>
      <w:r w:rsidR="00374753">
        <w:rPr>
          <w:rtl/>
        </w:rPr>
        <w:t>–</w:t>
      </w:r>
      <w:r w:rsidRPr="00784950">
        <w:rPr>
          <w:rtl/>
        </w:rPr>
        <w:t xml:space="preserve"> משרד הבינוי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השיכון,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פריצקי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גשר. נא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סיעת גשר לסעיף 29 </w:t>
      </w:r>
      <w:r w:rsidR="00374753">
        <w:rPr>
          <w:rtl/>
        </w:rPr>
        <w:t>–</w:t>
      </w:r>
      <w:r w:rsidRPr="00784950">
        <w:rPr>
          <w:rtl/>
        </w:rPr>
        <w:t xml:space="preserve"> משרד הבינוי והשיכון,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 הסיר. גנדי ריגר הסיר.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29 בקריאה שנייה?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29 </w:t>
      </w:r>
      <w:r>
        <w:rPr>
          <w:rtl/>
        </w:rPr>
        <w:t>–</w:t>
      </w:r>
      <w:r w:rsidR="00784950" w:rsidRPr="00784950">
        <w:rPr>
          <w:rtl/>
        </w:rPr>
        <w:t xml:space="preserve"> משרד הבינוי והשיכון,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29</w:t>
      </w:r>
      <w:r w:rsidR="00374753">
        <w:rPr>
          <w:rtl/>
        </w:rPr>
        <w:t xml:space="preserve"> </w:t>
      </w:r>
      <w:r w:rsidRPr="00784950">
        <w:rPr>
          <w:rtl/>
        </w:rPr>
        <w:t>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אנו בסעיף 30. הסתייגות לקבוצת וילן. מסיר. הסתייגות לקבוצת פינס.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הסתייגות של קבוצת חבר הכנסת א' פינס</w:t>
      </w:r>
      <w:r>
        <w:rPr>
          <w:rtl/>
        </w:rPr>
        <w:t>-</w:t>
      </w:r>
      <w:r w:rsidR="00784950" w:rsidRPr="00784950">
        <w:rPr>
          <w:rtl/>
        </w:rPr>
        <w:t xml:space="preserve">פז לסעיף 30 </w:t>
      </w:r>
      <w:r>
        <w:rPr>
          <w:rtl/>
        </w:rPr>
        <w:t>–</w:t>
      </w:r>
      <w:r w:rsidR="00784950" w:rsidRPr="00784950">
        <w:rPr>
          <w:rtl/>
        </w:rPr>
        <w:t xml:space="preserve"> המשרד לקליטת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עלייה,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14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11 בעד, שני נמנעים. חל שיפור מאז הפעם הקודמת, אבל זה עדיין לא</w:t>
      </w:r>
      <w:r w:rsidR="00374753">
        <w:rPr>
          <w:rtl/>
        </w:rPr>
        <w:t xml:space="preserve"> </w:t>
      </w:r>
      <w:r w:rsidRPr="00784950">
        <w:rPr>
          <w:rtl/>
        </w:rPr>
        <w:t>זה.</w:t>
      </w:r>
      <w:r w:rsidR="00374753">
        <w:rPr>
          <w:rtl/>
        </w:rPr>
        <w:t xml:space="preserve"> </w:t>
      </w:r>
      <w:r w:rsidRPr="00784950">
        <w:rPr>
          <w:rtl/>
        </w:rPr>
        <w:t>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 לקבוצת גשר. אנו מצביעים.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סיעת גשר לסעיף 30 </w:t>
      </w:r>
      <w:r w:rsidR="00374753">
        <w:rPr>
          <w:rtl/>
        </w:rPr>
        <w:t>–</w:t>
      </w:r>
      <w:r w:rsidRPr="00784950">
        <w:rPr>
          <w:rtl/>
        </w:rPr>
        <w:t xml:space="preserve"> המשרד לקליטת העלייה,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הסיר.</w:t>
      </w:r>
      <w:r w:rsidR="00374753">
        <w:rPr>
          <w:rtl/>
        </w:rPr>
        <w:t xml:space="preserve"> </w:t>
      </w:r>
      <w:r w:rsidRPr="00784950">
        <w:rPr>
          <w:rtl/>
        </w:rPr>
        <w:t>אמנון כהן הסיר. בני אלון הסיר.</w:t>
      </w:r>
      <w:r w:rsidR="00374753">
        <w:rPr>
          <w:rtl/>
        </w:rPr>
        <w:t xml:space="preserve"> </w:t>
      </w:r>
      <w:r w:rsidRPr="00784950">
        <w:rPr>
          <w:rtl/>
        </w:rPr>
        <w:t>עמיר פרץ הסיר.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נודלמן הסיר.</w:t>
      </w:r>
      <w:r w:rsidR="00374753">
        <w:rPr>
          <w:rtl/>
        </w:rPr>
        <w:t xml:space="preserve"> </w:t>
      </w:r>
      <w:r w:rsidRPr="00784950">
        <w:rPr>
          <w:rtl/>
        </w:rPr>
        <w:t>גנדי ריגר הסיר. יחיאל לסרי הסיר. מיכאל נודלמן הסיר. מיכאל קליינר</w:t>
      </w:r>
      <w:r w:rsidR="00374753">
        <w:rPr>
          <w:rtl/>
        </w:rPr>
        <w:t xml:space="preserve"> </w:t>
      </w:r>
      <w:r w:rsidRPr="00784950">
        <w:rPr>
          <w:rtl/>
        </w:rPr>
        <w:t>הסיר. מרינה סולודקין הסירה. צבי הנדל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רבותי, גם עברנו את חצי הדרך וגם נצביע בקריאה שנייה על סעיף 30.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30 </w:t>
      </w:r>
      <w:r>
        <w:rPr>
          <w:rtl/>
        </w:rPr>
        <w:t>–</w:t>
      </w:r>
      <w:r w:rsidR="00784950" w:rsidRPr="00784950">
        <w:rPr>
          <w:rtl/>
        </w:rPr>
        <w:t xml:space="preserve"> המשרד לקליטת העלייה,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30</w:t>
      </w:r>
      <w:r w:rsidR="00374753">
        <w:rPr>
          <w:rtl/>
        </w:rPr>
        <w:t xml:space="preserve"> </w:t>
      </w:r>
      <w:r w:rsidRPr="00784950">
        <w:rPr>
          <w:rtl/>
        </w:rPr>
        <w:t>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31. חבר הכנסת קליינר מסיר את הסתייגותו לסעיף 31?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תודה. חבר הכנסת וילן, האם אתה מסיר את הסתייגותך לסעיף 32?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 את הסתייגותו לסעיף 32. חברת הכנסת סולודקין מסירה</w:t>
      </w:r>
      <w:r w:rsidR="00374753">
        <w:rPr>
          <w:rtl/>
        </w:rPr>
        <w:t xml:space="preserve"> </w:t>
      </w:r>
      <w:r w:rsidRPr="00784950">
        <w:rPr>
          <w:rtl/>
        </w:rPr>
        <w:t>הסתייגותה לסעיף 32.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אם כן, אנחנו נצביע על סעיפים 32</w:t>
      </w:r>
      <w:r w:rsidR="00503761">
        <w:rPr>
          <w:rFonts w:hint="cs"/>
          <w:rtl/>
        </w:rPr>
        <w:t>-</w:t>
      </w:r>
      <w:r w:rsidRPr="00784950">
        <w:rPr>
          <w:rtl/>
        </w:rPr>
        <w:t>31, כהצעת הוועדה. מי בעד?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31 </w:t>
      </w:r>
      <w:r w:rsidR="00374753">
        <w:rPr>
          <w:rtl/>
        </w:rPr>
        <w:t>–</w:t>
      </w:r>
      <w:r w:rsidRPr="00784950">
        <w:rPr>
          <w:rtl/>
        </w:rPr>
        <w:t xml:space="preserve"> הוצאות</w:t>
      </w:r>
      <w:r w:rsidR="00374753">
        <w:rPr>
          <w:rtl/>
        </w:rPr>
        <w:t xml:space="preserve"> </w:t>
      </w:r>
      <w:r w:rsidRPr="00784950">
        <w:rPr>
          <w:rtl/>
        </w:rPr>
        <w:t>משק</w:t>
      </w:r>
      <w:r w:rsidR="00374753">
        <w:rPr>
          <w:rtl/>
        </w:rPr>
        <w:t xml:space="preserve"> </w:t>
      </w:r>
      <w:r w:rsidRPr="00784950">
        <w:rPr>
          <w:rtl/>
        </w:rPr>
        <w:t>הדלק,</w:t>
      </w:r>
      <w:r w:rsidR="00374753">
        <w:rPr>
          <w:rtl/>
        </w:rPr>
        <w:t xml:space="preserve"> </w:t>
      </w:r>
      <w:r w:rsidRPr="00784950">
        <w:rPr>
          <w:rtl/>
        </w:rPr>
        <w:t>וסעיף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32 </w:t>
      </w:r>
      <w:r w:rsidR="00374753">
        <w:rPr>
          <w:rtl/>
        </w:rPr>
        <w:t>–</w:t>
      </w:r>
      <w:r w:rsidRPr="00784950">
        <w:rPr>
          <w:rtl/>
        </w:rPr>
        <w:t xml:space="preserve"> תמיכות במחירי מצרכי יסוד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ו</w:t>
      </w:r>
      <w:r w:rsidR="00784950" w:rsidRPr="00784950">
        <w:rPr>
          <w:rtl/>
        </w:rPr>
        <w:t>בייצור החקלאי,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32</w:t>
      </w:r>
      <w:r w:rsidR="00503761">
        <w:rPr>
          <w:rFonts w:hint="cs"/>
          <w:rtl/>
        </w:rPr>
        <w:t>-</w:t>
      </w:r>
      <w:r w:rsidRPr="00784950">
        <w:rPr>
          <w:rtl/>
        </w:rPr>
        <w:t>31 אושרו.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 33. לחבר הכנסת וילן יש הסתייגות לסעיף זה. חבר הכנסת וילן, מה</w:t>
      </w:r>
      <w:r w:rsidR="00374753">
        <w:rPr>
          <w:rtl/>
        </w:rPr>
        <w:t xml:space="preserve"> </w:t>
      </w:r>
      <w:r w:rsidRPr="00784950">
        <w:rPr>
          <w:rtl/>
        </w:rPr>
        <w:t>הסיכום?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ההסתייגות של חבר הכנסת וילן לסעיף 33, בעמוד</w:t>
      </w:r>
      <w:r w:rsidR="00374753">
        <w:rPr>
          <w:rtl/>
        </w:rPr>
        <w:t xml:space="preserve"> </w:t>
      </w:r>
      <w:r w:rsidRPr="00784950">
        <w:rPr>
          <w:rtl/>
        </w:rPr>
        <w:t>50.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40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א' וילן לסעיף 33 </w:t>
      </w:r>
      <w:r w:rsidR="00374753">
        <w:rPr>
          <w:rtl/>
        </w:rPr>
        <w:t>–</w:t>
      </w:r>
      <w:r w:rsidRPr="00784950">
        <w:rPr>
          <w:rtl/>
        </w:rPr>
        <w:t xml:space="preserve"> משרד החקלאות,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40 נגד, 11 בעד, נמנע אחד.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הסתייגותו לסעיף 33. חבר הכנסת פינס, האם אתה</w:t>
      </w:r>
      <w:r w:rsidR="00374753">
        <w:rPr>
          <w:rtl/>
        </w:rPr>
        <w:t xml:space="preserve"> </w:t>
      </w:r>
      <w:r w:rsidRPr="00784950">
        <w:rPr>
          <w:rtl/>
        </w:rPr>
        <w:t>מסיר את הסתייגותך לסעיף 34?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וילן, האם אתה מסיר את הסתייגותך לסעיף 35?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 33, 34 ו</w:t>
      </w:r>
      <w:r w:rsidR="00374753">
        <w:rPr>
          <w:rtl/>
        </w:rPr>
        <w:t>-</w:t>
      </w:r>
      <w:r w:rsidRPr="00784950">
        <w:rPr>
          <w:rtl/>
        </w:rPr>
        <w:t>35 בקריאה שנייה, כהצעת הוועדה. מי בעד? מי נגד?</w:t>
      </w:r>
      <w:r w:rsidR="00374753">
        <w:rPr>
          <w:rtl/>
        </w:rPr>
        <w:t xml:space="preserve"> </w:t>
      </w:r>
      <w:r w:rsidRPr="00784950">
        <w:rPr>
          <w:rtl/>
        </w:rPr>
        <w:t>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33 </w:t>
      </w:r>
      <w:r w:rsidR="00374753">
        <w:rPr>
          <w:rtl/>
        </w:rPr>
        <w:t xml:space="preserve">– </w:t>
      </w:r>
      <w:r w:rsidRPr="00784950">
        <w:rPr>
          <w:rtl/>
        </w:rPr>
        <w:t>משרד</w:t>
      </w:r>
      <w:r w:rsidR="00374753">
        <w:rPr>
          <w:rtl/>
        </w:rPr>
        <w:t xml:space="preserve"> </w:t>
      </w:r>
      <w:r w:rsidRPr="00784950">
        <w:rPr>
          <w:rtl/>
        </w:rPr>
        <w:t>החקלאות,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34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משרד התשתיות הלאומיות, וסעיף 35 </w:t>
      </w:r>
      <w:r w:rsidR="00374753">
        <w:rPr>
          <w:rtl/>
        </w:rPr>
        <w:t>–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וועדה לאנרגיה אטומית,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35</w:t>
      </w:r>
      <w:r w:rsidR="00503761">
        <w:rPr>
          <w:rFonts w:hint="cs"/>
          <w:rtl/>
        </w:rPr>
        <w:t>-</w:t>
      </w:r>
      <w:r w:rsidRPr="00784950">
        <w:rPr>
          <w:rtl/>
        </w:rPr>
        <w:t>33 אושרו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עתה לעמוד 53. יש הסתייגות של סיעת גשר לסעיף 36.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לערוך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ניתן להצביע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40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סיעת גשר לסעיף 36 </w:t>
      </w:r>
      <w:r w:rsidR="00374753">
        <w:rPr>
          <w:rtl/>
        </w:rPr>
        <w:t>–</w:t>
      </w:r>
      <w:r w:rsidRPr="00784950">
        <w:rPr>
          <w:rtl/>
        </w:rPr>
        <w:t xml:space="preserve"> משרד התעשייה והמסחר,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40 נגד הצעת גשר, 15 בעד, ללא נמנעים.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שוחט איננו. חבר הכנסת מיכאל קליינר מסיר את הסתייגותו לסעיף 36.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36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36 </w:t>
      </w:r>
      <w:r>
        <w:rPr>
          <w:rtl/>
        </w:rPr>
        <w:t>–</w:t>
      </w:r>
      <w:r w:rsidR="00784950" w:rsidRPr="00784950">
        <w:rPr>
          <w:rtl/>
        </w:rPr>
        <w:t xml:space="preserve"> משרד התעשייה והמסחר,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36 אושר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לעמוד 54, לסעיף 37. חבר הכנסת פינס מסיר את ההסתייגות לסעיף זה. חבר</w:t>
      </w:r>
      <w:r w:rsidR="00374753">
        <w:rPr>
          <w:rtl/>
        </w:rPr>
        <w:t xml:space="preserve"> </w:t>
      </w:r>
      <w:r w:rsidRPr="00784950">
        <w:rPr>
          <w:rtl/>
        </w:rPr>
        <w:t>הכנסת פריצקי מסיר את הסתייגותו. קבוצת סיעת גשר?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מסירים.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ברכה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זה.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אליעזר כהן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זה.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אמנון כהן מסיר הסתייגותו. חבר הכנסת הירשזון</w:t>
      </w:r>
      <w:r w:rsidR="00374753">
        <w:rPr>
          <w:rtl/>
        </w:rPr>
        <w:t xml:space="preserve"> </w:t>
      </w:r>
      <w:r w:rsidRPr="00784950">
        <w:rPr>
          <w:rtl/>
        </w:rPr>
        <w:t>מסיר הסתייגותו. חבר הכנסת מיכאל קליינר מסיר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עתה על סעיף 37 כהצעת הוועדה.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37 </w:t>
      </w:r>
      <w:r>
        <w:rPr>
          <w:rtl/>
        </w:rPr>
        <w:t>–</w:t>
      </w:r>
      <w:r w:rsidR="00784950" w:rsidRPr="00784950">
        <w:rPr>
          <w:rtl/>
        </w:rPr>
        <w:t xml:space="preserve"> משרד התיירות,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37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38. יש הסתייגות לקבוצת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לערוך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אלקטרונית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של קבוצת וילן לסעיף 38, עמוד 55.</w:t>
      </w:r>
      <w:r w:rsidR="00374753">
        <w:rPr>
          <w:rtl/>
        </w:rPr>
        <w:t xml:space="preserve"> </w:t>
      </w:r>
      <w:r w:rsidRPr="00784950">
        <w:rPr>
          <w:rtl/>
        </w:rPr>
        <w:t>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89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א' וילן לסעיף 38 </w:t>
      </w:r>
      <w:r w:rsidR="00374753">
        <w:rPr>
          <w:rtl/>
        </w:rPr>
        <w:t>–</w:t>
      </w:r>
      <w:r w:rsidRPr="00784950">
        <w:rPr>
          <w:rtl/>
        </w:rPr>
        <w:t xml:space="preserve"> תמיכות בענפי המשק,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12</w:t>
      </w:r>
      <w:r w:rsidR="00374753">
        <w:rPr>
          <w:rtl/>
        </w:rPr>
        <w:t xml:space="preserve"> </w:t>
      </w:r>
      <w:r w:rsidRPr="00784950">
        <w:rPr>
          <w:rtl/>
        </w:rPr>
        <w:t>בעד</w:t>
      </w:r>
      <w:r w:rsidR="00374753">
        <w:rPr>
          <w:rtl/>
        </w:rPr>
        <w:t xml:space="preserve"> </w:t>
      </w:r>
      <w:r w:rsidRPr="00784950">
        <w:rPr>
          <w:rtl/>
        </w:rPr>
        <w:t>ההסתייגות,</w:t>
      </w:r>
      <w:r w:rsidR="00374753">
        <w:rPr>
          <w:rtl/>
        </w:rPr>
        <w:t xml:space="preserve"> </w:t>
      </w:r>
      <w:r w:rsidRPr="00784950">
        <w:rPr>
          <w:rtl/>
        </w:rPr>
        <w:t>38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ללא נמנעים.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פינס מסירה את הסתייגותה לסעיף 38. חבר הכנסת אבשלום וילן מסיר גם כן</w:t>
      </w:r>
      <w:r w:rsidR="00374753">
        <w:rPr>
          <w:rtl/>
        </w:rPr>
        <w:t xml:space="preserve"> </w:t>
      </w:r>
      <w:r w:rsidRPr="00784950">
        <w:rPr>
          <w:rtl/>
        </w:rPr>
        <w:t>את הסתייגותו. חבר הכנסת מיכאל קליינר מסיר אף הוא את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עתה על סעיף 38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38 </w:t>
      </w:r>
      <w:r>
        <w:rPr>
          <w:rtl/>
        </w:rPr>
        <w:t>–</w:t>
      </w:r>
      <w:r w:rsidR="00784950" w:rsidRPr="00784950">
        <w:rPr>
          <w:rtl/>
        </w:rPr>
        <w:t xml:space="preserve"> תמיכות בענפי המשק,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38 אושר. נעבור לסעיף 39. יש הסתייגות לקבוצת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 את ההסתייגות.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</w:t>
      </w:r>
      <w:r w:rsidR="00374753">
        <w:rPr>
          <w:rtl/>
        </w:rPr>
        <w:t xml:space="preserve"> </w:t>
      </w:r>
      <w:r w:rsidRPr="00784950">
        <w:rPr>
          <w:rtl/>
        </w:rPr>
        <w:t>מסירה את הסתייגותה לסעיף זה. צבי הנדל איננו. אברהם שוחט</w:t>
      </w:r>
      <w:r w:rsidR="00374753">
        <w:rPr>
          <w:rtl/>
        </w:rPr>
        <w:t xml:space="preserve"> </w:t>
      </w:r>
      <w:r w:rsidRPr="00784950">
        <w:rPr>
          <w:rtl/>
        </w:rPr>
        <w:t>איננו.</w:t>
      </w:r>
      <w:r w:rsidR="00374753">
        <w:rPr>
          <w:rtl/>
        </w:rPr>
        <w:t xml:space="preserve"> </w:t>
      </w: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אריאל מסיר הסתייגותו. מיכאל קליינר מסיר הסתייגותו. צבי הנדל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39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39 </w:t>
      </w:r>
      <w:r>
        <w:rPr>
          <w:rtl/>
        </w:rPr>
        <w:t>–</w:t>
      </w:r>
      <w:r w:rsidR="00784950" w:rsidRPr="00784950">
        <w:rPr>
          <w:rtl/>
        </w:rPr>
        <w:t xml:space="preserve"> משרד התקשורת,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39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על סעיף 40. יש הסתייגות לקבוצת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מסיר את ההסתייגות.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מסיר.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פינס מסיר הסתייגותו. קבוצת גשר מסירה את ההסתייגות. 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 איננו. חבר הכנסת שוחט איננו. חבר הכנסת קליינר מסיר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40 ו</w:t>
      </w:r>
      <w:r w:rsidR="00374753">
        <w:rPr>
          <w:rtl/>
        </w:rPr>
        <w:t>-</w:t>
      </w:r>
      <w:r w:rsidRPr="00784950">
        <w:rPr>
          <w:rtl/>
        </w:rPr>
        <w:t>41 כהצעת הוועדה, בקריאה שנייה.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40 </w:t>
      </w:r>
      <w:r>
        <w:rPr>
          <w:rtl/>
        </w:rPr>
        <w:t>–</w:t>
      </w:r>
      <w:r w:rsidR="00784950" w:rsidRPr="00784950">
        <w:rPr>
          <w:rtl/>
        </w:rPr>
        <w:t xml:space="preserve"> תחבורה, וסעיף 41 </w:t>
      </w:r>
      <w:r>
        <w:rPr>
          <w:rtl/>
        </w:rPr>
        <w:t>–</w:t>
      </w:r>
      <w:r w:rsidR="00784950" w:rsidRPr="00784950">
        <w:rPr>
          <w:rtl/>
        </w:rPr>
        <w:t xml:space="preserve"> משק המים,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41</w:t>
      </w:r>
      <w:r w:rsidR="00503761">
        <w:rPr>
          <w:rFonts w:hint="cs"/>
          <w:rtl/>
        </w:rPr>
        <w:t>-</w:t>
      </w:r>
      <w:r w:rsidRPr="00784950">
        <w:rPr>
          <w:rtl/>
        </w:rPr>
        <w:t>40</w:t>
      </w:r>
      <w:r w:rsidR="00374753">
        <w:rPr>
          <w:rtl/>
        </w:rPr>
        <w:t xml:space="preserve"> </w:t>
      </w:r>
      <w:r w:rsidRPr="00784950">
        <w:rPr>
          <w:rtl/>
        </w:rPr>
        <w:t>אושרו.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42,</w:t>
      </w:r>
      <w:r w:rsidR="00374753">
        <w:rPr>
          <w:rtl/>
        </w:rPr>
        <w:t xml:space="preserve"> </w:t>
      </w:r>
      <w:r w:rsidRPr="00784950">
        <w:rPr>
          <w:rtl/>
        </w:rPr>
        <w:t>בעמוד</w:t>
      </w:r>
      <w:r w:rsidR="00374753">
        <w:rPr>
          <w:rtl/>
        </w:rPr>
        <w:t xml:space="preserve"> </w:t>
      </w:r>
      <w:r w:rsidRPr="00784950">
        <w:rPr>
          <w:rtl/>
        </w:rPr>
        <w:t>59.</w:t>
      </w:r>
      <w:r w:rsidR="00374753">
        <w:rPr>
          <w:rtl/>
        </w:rPr>
        <w:t xml:space="preserve"> </w:t>
      </w:r>
      <w:r w:rsidRPr="00784950">
        <w:rPr>
          <w:rtl/>
        </w:rPr>
        <w:t>קבוצת וילן מסירה את ההסתייגות. קבוצת פינס</w:t>
      </w:r>
      <w:r w:rsidR="00374753">
        <w:rPr>
          <w:rtl/>
        </w:rPr>
        <w:t xml:space="preserve"> </w:t>
      </w:r>
      <w:r w:rsidRPr="00784950">
        <w:rPr>
          <w:rtl/>
        </w:rPr>
        <w:t>מסירה את ההסתייגות. קבוצת סיעת גשר מסירה את ההסתייגות?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אלקטרונית.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38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סיעת גשר לסעיף 42 </w:t>
      </w:r>
      <w:r w:rsidR="00374753">
        <w:rPr>
          <w:rtl/>
        </w:rPr>
        <w:t>–</w:t>
      </w:r>
      <w:r w:rsidRPr="00784950">
        <w:rPr>
          <w:rtl/>
        </w:rPr>
        <w:t xml:space="preserve"> מענקי בינוי ושיכון,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38</w:t>
      </w:r>
      <w:r w:rsidR="00374753">
        <w:rPr>
          <w:rtl/>
        </w:rPr>
        <w:t xml:space="preserve"> </w:t>
      </w:r>
      <w:r w:rsidRPr="00784950">
        <w:rPr>
          <w:rtl/>
        </w:rPr>
        <w:t>נגד, 14 בעד, נמנע אחד. לא אושרה הצעת סיעת גשר.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מוחמד</w:t>
      </w:r>
      <w:r w:rsidR="00374753">
        <w:rPr>
          <w:rtl/>
        </w:rPr>
        <w:t xml:space="preserve"> </w:t>
      </w:r>
      <w:r w:rsidRPr="00784950">
        <w:rPr>
          <w:rtl/>
        </w:rPr>
        <w:t>ברכה</w:t>
      </w:r>
      <w:r w:rsidR="00374753">
        <w:rPr>
          <w:rtl/>
        </w:rPr>
        <w:t xml:space="preserve"> </w:t>
      </w:r>
      <w:r w:rsidRPr="00784950">
        <w:rPr>
          <w:rtl/>
        </w:rPr>
        <w:t>מסירה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הסתייגותה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42.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</w:t>
      </w:r>
      <w:r w:rsidR="00374753">
        <w:rPr>
          <w:rtl/>
        </w:rPr>
        <w:t xml:space="preserve"> </w:t>
      </w:r>
      <w:r w:rsidRPr="00784950">
        <w:rPr>
          <w:rtl/>
        </w:rPr>
        <w:t>מסיר את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  <w:r w:rsidR="00374753">
        <w:rPr>
          <w:rtl/>
        </w:rPr>
        <w:t xml:space="preserve"> </w:t>
      </w:r>
      <w:r w:rsidRPr="00784950">
        <w:rPr>
          <w:rtl/>
        </w:rPr>
        <w:t>אורי אריאל מסיר את הסתייגותו.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ברכה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אלקטרונית על ההסתייגות של קבוצת ברכה לסעיף 42.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42 </w:t>
      </w:r>
      <w:r w:rsidR="00374753">
        <w:rPr>
          <w:rtl/>
        </w:rPr>
        <w:t>–</w:t>
      </w:r>
      <w:r w:rsidRPr="00784950">
        <w:rPr>
          <w:rtl/>
        </w:rPr>
        <w:t xml:space="preserve"> מענקי בינוי ושיכון,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13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37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נמנע</w:t>
      </w:r>
      <w:r w:rsidR="00374753">
        <w:rPr>
          <w:rtl/>
        </w:rPr>
        <w:t xml:space="preserve"> </w:t>
      </w:r>
      <w:r w:rsidRPr="00784950">
        <w:rPr>
          <w:rtl/>
        </w:rPr>
        <w:t>אחד.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בנימין</w:t>
      </w:r>
      <w:r w:rsidR="00374753">
        <w:rPr>
          <w:rtl/>
        </w:rPr>
        <w:t xml:space="preserve"> </w:t>
      </w:r>
      <w:r w:rsidRPr="00784950">
        <w:rPr>
          <w:rtl/>
        </w:rPr>
        <w:t>אלון הסיר את הסתייגותו.</w:t>
      </w:r>
      <w:r w:rsidR="00374753">
        <w:rPr>
          <w:rtl/>
        </w:rPr>
        <w:t xml:space="preserve"> </w:t>
      </w:r>
      <w:r w:rsidRPr="00784950">
        <w:rPr>
          <w:rtl/>
        </w:rPr>
        <w:t>אורי אריאל הסיר את הסתייגותו.</w:t>
      </w:r>
      <w:r w:rsidR="00374753">
        <w:rPr>
          <w:rtl/>
        </w:rPr>
        <w:t xml:space="preserve"> </w:t>
      </w:r>
      <w:r w:rsidRPr="00784950">
        <w:rPr>
          <w:rtl/>
        </w:rPr>
        <w:t>גנדי ריגר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  <w:r w:rsidR="00374753">
        <w:rPr>
          <w:rtl/>
        </w:rPr>
        <w:t xml:space="preserve"> </w:t>
      </w:r>
      <w:r w:rsidRPr="00784950">
        <w:rPr>
          <w:rtl/>
        </w:rPr>
        <w:t>מיכאל</w:t>
      </w:r>
      <w:r w:rsidR="00374753">
        <w:rPr>
          <w:rtl/>
        </w:rPr>
        <w:t xml:space="preserve"> </w:t>
      </w:r>
      <w:r w:rsidRPr="00784950">
        <w:rPr>
          <w:rtl/>
        </w:rPr>
        <w:t>נודלמן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את הסתייגותו. מיכאל קליינר מסיר את</w:t>
      </w:r>
      <w:r w:rsidR="00374753">
        <w:rPr>
          <w:rtl/>
        </w:rPr>
        <w:t xml:space="preserve"> </w:t>
      </w:r>
      <w:r w:rsidRPr="00784950">
        <w:rPr>
          <w:rtl/>
        </w:rPr>
        <w:t>הסתייגותו. מרינה סולודקין מסירה את הסתייגותה.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מיכאל קליינר, האם אתה</w:t>
      </w:r>
      <w:r w:rsidR="00374753">
        <w:rPr>
          <w:rtl/>
        </w:rPr>
        <w:t xml:space="preserve"> </w:t>
      </w:r>
      <w:r w:rsidRPr="00784950">
        <w:rPr>
          <w:rtl/>
        </w:rPr>
        <w:t>מסכים להסיר את הסתייגותך לסעיף 43 בנושא המרכז למיפוי ישראל?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כך,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להצבעה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 45</w:t>
      </w:r>
      <w:r w:rsidR="00503761">
        <w:rPr>
          <w:rFonts w:hint="cs"/>
          <w:rtl/>
        </w:rPr>
        <w:t>-</w:t>
      </w:r>
      <w:r w:rsidRPr="00784950">
        <w:rPr>
          <w:rtl/>
        </w:rPr>
        <w:t>42 כהצעת הוועדה, בקריאה שנייה. ניתן</w:t>
      </w:r>
      <w:r w:rsidR="00374753">
        <w:rPr>
          <w:rtl/>
        </w:rPr>
        <w:t xml:space="preserve"> </w:t>
      </w:r>
      <w:r w:rsidRPr="00784950">
        <w:rPr>
          <w:rtl/>
        </w:rPr>
        <w:t>להצביע.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42 </w:t>
      </w:r>
      <w:r w:rsidR="00374753">
        <w:rPr>
          <w:rtl/>
        </w:rPr>
        <w:t>–</w:t>
      </w:r>
      <w:r w:rsidRPr="00784950">
        <w:rPr>
          <w:rtl/>
        </w:rPr>
        <w:t xml:space="preserve"> מענקי בינוי ושיכון, סעיף 43 </w:t>
      </w:r>
      <w:r w:rsidR="00374753">
        <w:rPr>
          <w:rtl/>
        </w:rPr>
        <w:t>–</w:t>
      </w:r>
      <w:r w:rsidRPr="00784950">
        <w:rPr>
          <w:rtl/>
        </w:rPr>
        <w:t xml:space="preserve"> המרכז למיפוי ישראל, סעיף 44 </w:t>
      </w:r>
      <w:r w:rsidR="00374753">
        <w:rPr>
          <w:rtl/>
        </w:rPr>
        <w:t xml:space="preserve">– </w:t>
      </w:r>
      <w:r w:rsidRPr="00784950">
        <w:rPr>
          <w:rtl/>
        </w:rPr>
        <w:t>סבסוד אשראי,</w:t>
      </w:r>
      <w:r w:rsidR="00374753">
        <w:rPr>
          <w:rtl/>
        </w:rPr>
        <w:t xml:space="preserve"> </w:t>
      </w:r>
      <w:r w:rsidRPr="00784950">
        <w:rPr>
          <w:rtl/>
        </w:rPr>
        <w:t xml:space="preserve">וסעיף 45 </w:t>
      </w:r>
      <w:r w:rsidR="00374753">
        <w:rPr>
          <w:rtl/>
        </w:rPr>
        <w:t>–</w:t>
      </w:r>
      <w:r w:rsidRPr="00784950">
        <w:rPr>
          <w:rtl/>
        </w:rPr>
        <w:t xml:space="preserve"> תשלום ריבית ועמלות,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45</w:t>
      </w:r>
      <w:r w:rsidR="00503761">
        <w:rPr>
          <w:rFonts w:hint="cs"/>
          <w:rtl/>
        </w:rPr>
        <w:t>-</w:t>
      </w:r>
      <w:r w:rsidRPr="00784950">
        <w:rPr>
          <w:rtl/>
        </w:rPr>
        <w:t>42</w:t>
      </w:r>
      <w:r w:rsidR="00374753">
        <w:rPr>
          <w:rtl/>
        </w:rPr>
        <w:t xml:space="preserve"> </w:t>
      </w:r>
      <w:r w:rsidRPr="00784950">
        <w:rPr>
          <w:rtl/>
        </w:rPr>
        <w:t>אושרו</w:t>
      </w:r>
      <w:r w:rsidR="00374753">
        <w:rPr>
          <w:rtl/>
        </w:rPr>
        <w:t xml:space="preserve"> </w:t>
      </w:r>
      <w:r w:rsidRPr="00784950">
        <w:rPr>
          <w:rtl/>
        </w:rPr>
        <w:t>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46, בעמוד 64. יש הסתייגות לקבוצת סיעת גשר.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ניתן להצביע בהצעה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סיעת גשר לסעיף 46 </w:t>
      </w:r>
      <w:r>
        <w:rPr>
          <w:rtl/>
        </w:rPr>
        <w:t>–</w:t>
      </w:r>
      <w:r w:rsidR="00784950" w:rsidRPr="00784950">
        <w:rPr>
          <w:rtl/>
        </w:rPr>
        <w:t xml:space="preserve"> חוק חיילים משוחררים,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36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15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נמנעים.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אברהם שוחט איננו.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46 בקריאה שנייה כהצעת הוועדה. מי בעד? מי נגד?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46 </w:t>
      </w:r>
      <w:r>
        <w:rPr>
          <w:rtl/>
        </w:rPr>
        <w:t>–</w:t>
      </w:r>
      <w:r w:rsidR="00784950" w:rsidRPr="00784950">
        <w:rPr>
          <w:rtl/>
        </w:rPr>
        <w:t xml:space="preserve"> חוק חיילים משוחררים,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46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לעמוד 65, לסעיף 47. יש הסתייגות לקבוצת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אבשלום וילן (מרצ):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בהצבעה אלקטרונית.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37</w:t>
      </w:r>
    </w:p>
    <w:p w:rsidR="008F15D1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א' וילן לסעיף 47 </w:t>
      </w:r>
      <w:r w:rsidR="00374753">
        <w:rPr>
          <w:rtl/>
        </w:rPr>
        <w:t>–</w:t>
      </w:r>
      <w:r w:rsidRPr="00784950">
        <w:rPr>
          <w:rtl/>
        </w:rPr>
        <w:t xml:space="preserve"> רזרבה כללית,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14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37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נמנעים.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נדחתה.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>גשר</w:t>
      </w:r>
      <w:r w:rsidR="00374753">
        <w:rPr>
          <w:rtl/>
        </w:rPr>
        <w:t xml:space="preserve"> </w:t>
      </w:r>
      <w:r w:rsidRPr="00784950">
        <w:rPr>
          <w:rtl/>
        </w:rPr>
        <w:t>מסירה את הסתייגותה לסעיף 47. חבר הכנסת משה גפני, האם אתה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הסתייגותך?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משה גפני (יהדות התורה):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מודה</w:t>
      </w:r>
      <w:r w:rsidR="00374753">
        <w:rPr>
          <w:rtl/>
        </w:rPr>
        <w:t xml:space="preserve"> </w:t>
      </w:r>
      <w:r w:rsidRPr="00784950">
        <w:rPr>
          <w:rtl/>
        </w:rPr>
        <w:t>לאדוני.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 הסתייגותו לסעיף 51.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47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51 כהצעת הוועדה. ניתן להצביע.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47 </w:t>
      </w:r>
      <w:r w:rsidR="00374753">
        <w:rPr>
          <w:rtl/>
        </w:rPr>
        <w:t>–</w:t>
      </w:r>
      <w:r w:rsidRPr="00784950">
        <w:rPr>
          <w:rtl/>
        </w:rPr>
        <w:t xml:space="preserve"> רזרבה כללית, וסעיף 51 </w:t>
      </w:r>
      <w:r w:rsidR="00374753">
        <w:rPr>
          <w:rtl/>
        </w:rPr>
        <w:t>–</w:t>
      </w:r>
      <w:r w:rsidRPr="00784950">
        <w:rPr>
          <w:rtl/>
        </w:rPr>
        <w:t xml:space="preserve"> דיור ממשלתי,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47 ו</w:t>
      </w:r>
      <w:r w:rsidR="00374753">
        <w:rPr>
          <w:rtl/>
        </w:rPr>
        <w:t>-</w:t>
      </w:r>
      <w:r w:rsidRPr="00784950">
        <w:rPr>
          <w:rtl/>
        </w:rPr>
        <w:t>51 אושרו.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52.</w:t>
      </w:r>
      <w:r w:rsidR="00374753">
        <w:rPr>
          <w:rtl/>
        </w:rPr>
        <w:t xml:space="preserve"> </w:t>
      </w:r>
      <w:r w:rsidRPr="00784950">
        <w:rPr>
          <w:rtl/>
        </w:rPr>
        <w:t>קבוצת פינס, מסירה?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אופיר פינס</w:t>
      </w:r>
      <w:r>
        <w:rPr>
          <w:rtl/>
        </w:rPr>
        <w:t>-</w:t>
      </w:r>
      <w:r w:rsidRPr="00374753">
        <w:rPr>
          <w:rtl/>
        </w:rPr>
        <w:t>פז (העבודה</w:t>
      </w:r>
      <w:r>
        <w:rPr>
          <w:rtl/>
        </w:rPr>
        <w:t>-</w:t>
      </w:r>
      <w:r w:rsidRPr="00374753">
        <w:rPr>
          <w:rtl/>
        </w:rPr>
        <w:t>מימד):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להצביע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40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52 </w:t>
      </w:r>
      <w:r w:rsidR="00374753">
        <w:rPr>
          <w:rtl/>
        </w:rPr>
        <w:t>–</w:t>
      </w:r>
      <w:r w:rsidRPr="00784950">
        <w:rPr>
          <w:rtl/>
        </w:rPr>
        <w:t xml:space="preserve"> מבני משטרה ובתי</w:t>
      </w:r>
      <w:r w:rsidR="00374753">
        <w:rPr>
          <w:rtl/>
        </w:rPr>
        <w:t>-</w:t>
      </w:r>
      <w:r w:rsidRPr="00784950">
        <w:rPr>
          <w:rtl/>
        </w:rPr>
        <w:t>סוהר,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16</w:t>
      </w:r>
      <w:r w:rsidR="00374753">
        <w:rPr>
          <w:rtl/>
        </w:rPr>
        <w:t xml:space="preserve"> </w:t>
      </w:r>
      <w:r w:rsidRPr="00784950">
        <w:rPr>
          <w:rtl/>
        </w:rPr>
        <w:t>בעד, 40 נגד, ללא נמנעים. ההסתייגות לא התקבלה.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יוסף פריצקי מסירה הסתייגותה.</w:t>
      </w:r>
      <w:r w:rsidR="00374753">
        <w:rPr>
          <w:rtl/>
        </w:rPr>
        <w:t xml:space="preserve"> </w:t>
      </w:r>
      <w:r w:rsidRPr="00784950">
        <w:rPr>
          <w:rtl/>
        </w:rPr>
        <w:t>קבוצת סיעת גשר מסירה הסתייגותה. קבוצת</w:t>
      </w:r>
      <w:r w:rsidR="00374753">
        <w:rPr>
          <w:rtl/>
        </w:rPr>
        <w:t xml:space="preserve"> </w:t>
      </w:r>
      <w:r w:rsidRPr="00784950">
        <w:rPr>
          <w:rtl/>
        </w:rPr>
        <w:t>אליעזר</w:t>
      </w:r>
      <w:r w:rsidR="00374753">
        <w:rPr>
          <w:rtl/>
        </w:rPr>
        <w:t xml:space="preserve"> </w:t>
      </w:r>
      <w:r w:rsidRPr="00784950">
        <w:rPr>
          <w:rtl/>
        </w:rPr>
        <w:t>כהן</w:t>
      </w:r>
      <w:r w:rsidR="00374753">
        <w:rPr>
          <w:rtl/>
        </w:rPr>
        <w:t xml:space="preserve"> </w:t>
      </w:r>
      <w:r w:rsidRPr="00784950">
        <w:rPr>
          <w:rtl/>
        </w:rPr>
        <w:t>מסירה הסתייגותה. חבר הכנסת קליינר הסיר הסתייגותו.</w:t>
      </w:r>
      <w:r w:rsidR="00374753">
        <w:rPr>
          <w:rtl/>
        </w:rPr>
        <w:t xml:space="preserve"> </w:t>
      </w:r>
      <w:r w:rsidRPr="00784950">
        <w:rPr>
          <w:rtl/>
        </w:rPr>
        <w:t>חברי סיעת גשר,</w:t>
      </w:r>
      <w:r w:rsidR="00374753">
        <w:rPr>
          <w:rtl/>
        </w:rPr>
        <w:t xml:space="preserve"> </w:t>
      </w:r>
      <w:r w:rsidRPr="00784950">
        <w:rPr>
          <w:rtl/>
        </w:rPr>
        <w:t>האם אתם מסירים את הסתייגותכם לסעיף 53?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כך, נצביע קודם על סעיף 52.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52 </w:t>
      </w:r>
      <w:r>
        <w:rPr>
          <w:rtl/>
        </w:rPr>
        <w:t>–</w:t>
      </w:r>
      <w:r w:rsidR="00784950" w:rsidRPr="00784950">
        <w:rPr>
          <w:rtl/>
        </w:rPr>
        <w:t xml:space="preserve"> מבני משטרה ובתי</w:t>
      </w:r>
      <w:r>
        <w:rPr>
          <w:rtl/>
        </w:rPr>
        <w:t>-</w:t>
      </w:r>
      <w:r w:rsidR="00784950" w:rsidRPr="00784950">
        <w:rPr>
          <w:rtl/>
        </w:rPr>
        <w:t>סוהר,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52</w:t>
      </w:r>
      <w:r w:rsidR="00374753">
        <w:rPr>
          <w:rtl/>
        </w:rPr>
        <w:t xml:space="preserve"> </w:t>
      </w:r>
      <w:r w:rsidRPr="00784950">
        <w:rPr>
          <w:rtl/>
        </w:rPr>
        <w:t>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הסתייגות</w:t>
      </w:r>
      <w:r w:rsidR="00374753">
        <w:rPr>
          <w:rtl/>
        </w:rPr>
        <w:t xml:space="preserve"> </w:t>
      </w:r>
      <w:r w:rsidRPr="00784950">
        <w:rPr>
          <w:rtl/>
        </w:rPr>
        <w:t>לסיעת</w:t>
      </w:r>
      <w:r w:rsidR="00374753">
        <w:rPr>
          <w:rtl/>
        </w:rPr>
        <w:t xml:space="preserve"> </w:t>
      </w:r>
      <w:r w:rsidRPr="00784950">
        <w:rPr>
          <w:rtl/>
        </w:rPr>
        <w:t>גשר לסעיף 53. ניתן להצביע אלקטרונית. עברנו שני</w:t>
      </w:r>
      <w:r w:rsidR="00374753">
        <w:rPr>
          <w:rtl/>
        </w:rPr>
        <w:t>-</w:t>
      </w:r>
      <w:r w:rsidRPr="00784950">
        <w:rPr>
          <w:rtl/>
        </w:rPr>
        <w:t>שלישים של</w:t>
      </w:r>
      <w:r w:rsidR="00374753">
        <w:rPr>
          <w:rtl/>
        </w:rPr>
        <w:t xml:space="preserve"> </w:t>
      </w:r>
      <w:r w:rsidRPr="00784950">
        <w:rPr>
          <w:rtl/>
        </w:rPr>
        <w:t>הדרך.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14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 xml:space="preserve">– </w:t>
      </w:r>
      <w:r w:rsidR="00784950" w:rsidRPr="00784950">
        <w:rPr>
          <w:rtl/>
        </w:rPr>
        <w:t>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סיעת גשר לסעיף 53 </w:t>
      </w:r>
      <w:r>
        <w:rPr>
          <w:rtl/>
        </w:rPr>
        <w:t>–</w:t>
      </w:r>
      <w:r w:rsidR="00784950" w:rsidRPr="00784950">
        <w:rPr>
          <w:rtl/>
        </w:rPr>
        <w:t xml:space="preserve"> בניינים לבתי</w:t>
      </w:r>
      <w:r>
        <w:rPr>
          <w:rtl/>
        </w:rPr>
        <w:t>-</w:t>
      </w:r>
      <w:r w:rsidR="00784950" w:rsidRPr="00784950">
        <w:rPr>
          <w:rtl/>
        </w:rPr>
        <w:t>משפט,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41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14</w:t>
      </w:r>
      <w:r w:rsidR="00374753">
        <w:rPr>
          <w:rtl/>
        </w:rPr>
        <w:t xml:space="preserve"> </w:t>
      </w:r>
      <w:r w:rsidRPr="00784950">
        <w:rPr>
          <w:rtl/>
        </w:rPr>
        <w:t>בעד,</w:t>
      </w:r>
      <w:r w:rsidR="00374753">
        <w:rPr>
          <w:rtl/>
        </w:rPr>
        <w:t xml:space="preserve"> </w:t>
      </w:r>
      <w:r w:rsidRPr="00784950">
        <w:rPr>
          <w:rtl/>
        </w:rPr>
        <w:t>ללא</w:t>
      </w:r>
      <w:r w:rsidR="00374753">
        <w:rPr>
          <w:rtl/>
        </w:rPr>
        <w:t xml:space="preserve"> </w:t>
      </w:r>
      <w:r w:rsidRPr="00784950">
        <w:rPr>
          <w:rtl/>
        </w:rPr>
        <w:t>נמנעים.</w:t>
      </w:r>
      <w:r w:rsidR="00374753">
        <w:rPr>
          <w:rtl/>
        </w:rPr>
        <w:t xml:space="preserve"> </w:t>
      </w:r>
      <w:r w:rsidRPr="00784950">
        <w:rPr>
          <w:rtl/>
        </w:rPr>
        <w:t>ההסתייגות</w:t>
      </w:r>
      <w:r w:rsidR="00374753">
        <w:rPr>
          <w:rtl/>
        </w:rPr>
        <w:t xml:space="preserve"> </w:t>
      </w:r>
      <w:r w:rsidRPr="00784950">
        <w:rPr>
          <w:rtl/>
        </w:rPr>
        <w:t>לא</w:t>
      </w:r>
      <w:r w:rsidR="00374753">
        <w:rPr>
          <w:rtl/>
        </w:rPr>
        <w:t xml:space="preserve"> </w:t>
      </w:r>
      <w:r w:rsidRPr="00784950">
        <w:rPr>
          <w:rtl/>
        </w:rPr>
        <w:t>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מיכאל קליינר הסיר הסתייגותו לסעיף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על סעיף 53 ועל סעיף 54.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 הכנסת קליינר, האם אתה מסיר את הסתייגותך גם לסעיף 55?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 xml:space="preserve">מיכאל קליינר (חרות </w:t>
      </w:r>
      <w:r>
        <w:rPr>
          <w:rtl/>
        </w:rPr>
        <w:t>–</w:t>
      </w:r>
      <w:r w:rsidRPr="00374753">
        <w:rPr>
          <w:rtl/>
        </w:rPr>
        <w:t xml:space="preserve"> התנועה הלאומית):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כן.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על סעיפים 53, 54 ו</w:t>
      </w:r>
      <w:r w:rsidR="00374753">
        <w:rPr>
          <w:rtl/>
        </w:rPr>
        <w:t>-</w:t>
      </w:r>
      <w:r w:rsidRPr="00784950">
        <w:rPr>
          <w:rtl/>
        </w:rPr>
        <w:t>55 כהצעת הוועדה. ניתן להצביע. מי בעד?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53 </w:t>
      </w:r>
      <w:r w:rsidR="00374753">
        <w:rPr>
          <w:rtl/>
        </w:rPr>
        <w:t>–</w:t>
      </w:r>
      <w:r w:rsidRPr="00784950">
        <w:rPr>
          <w:rtl/>
        </w:rPr>
        <w:t xml:space="preserve"> בניינים</w:t>
      </w:r>
      <w:r w:rsidR="00374753">
        <w:rPr>
          <w:rtl/>
        </w:rPr>
        <w:t xml:space="preserve"> </w:t>
      </w:r>
      <w:r w:rsidRPr="00784950">
        <w:rPr>
          <w:rtl/>
        </w:rPr>
        <w:t>לבתי</w:t>
      </w:r>
      <w:r w:rsidR="00374753">
        <w:rPr>
          <w:rtl/>
        </w:rPr>
        <w:t>-</w:t>
      </w:r>
      <w:r w:rsidRPr="00784950">
        <w:rPr>
          <w:rtl/>
        </w:rPr>
        <w:t>משפט,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54 </w:t>
      </w:r>
      <w:r w:rsidR="00374753">
        <w:rPr>
          <w:rtl/>
        </w:rPr>
        <w:t>–</w:t>
      </w:r>
      <w:r w:rsidRPr="00784950">
        <w:rPr>
          <w:rtl/>
        </w:rPr>
        <w:t xml:space="preserve"> רשויות פיקוח, וסעיף 55 </w:t>
      </w:r>
      <w:r w:rsidR="00374753">
        <w:rPr>
          <w:rtl/>
        </w:rPr>
        <w:t>–</w:t>
      </w:r>
      <w:r w:rsidRPr="00784950">
        <w:rPr>
          <w:rtl/>
        </w:rPr>
        <w:t xml:space="preserve"> אוצר,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כ</w:t>
      </w:r>
      <w:r w:rsidR="00784950" w:rsidRPr="00784950">
        <w:rPr>
          <w:rtl/>
        </w:rPr>
        <w:t>הצעת</w:t>
      </w:r>
      <w:r>
        <w:rPr>
          <w:rtl/>
        </w:rPr>
        <w:t xml:space="preserve"> </w:t>
      </w:r>
      <w:r w:rsidR="00784950" w:rsidRPr="00784950">
        <w:rPr>
          <w:rtl/>
        </w:rPr>
        <w:t>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55</w:t>
      </w:r>
      <w:r w:rsidR="00503761">
        <w:rPr>
          <w:rFonts w:hint="cs"/>
          <w:rtl/>
        </w:rPr>
        <w:t>-</w:t>
      </w:r>
      <w:r w:rsidRPr="00784950">
        <w:rPr>
          <w:rtl/>
        </w:rPr>
        <w:t>53 אושרו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עוברים</w:t>
      </w:r>
      <w:r w:rsidR="00374753">
        <w:rPr>
          <w:rtl/>
        </w:rPr>
        <w:t xml:space="preserve"> </w:t>
      </w:r>
      <w:r w:rsidRPr="00784950">
        <w:rPr>
          <w:rtl/>
        </w:rPr>
        <w:t>לעמוד</w:t>
      </w:r>
      <w:r w:rsidR="00374753">
        <w:rPr>
          <w:rtl/>
        </w:rPr>
        <w:t xml:space="preserve"> </w:t>
      </w:r>
      <w:r w:rsidRPr="00784950">
        <w:rPr>
          <w:rtl/>
        </w:rPr>
        <w:t>71,</w:t>
      </w:r>
      <w:r w:rsidR="00374753">
        <w:rPr>
          <w:rtl/>
        </w:rPr>
        <w:t xml:space="preserve"> </w:t>
      </w:r>
      <w:r w:rsidRPr="00784950">
        <w:rPr>
          <w:rtl/>
        </w:rPr>
        <w:t>לסעיף 56. קבוצת פינס מסירה הסתייגותה לסעיף זה.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 הסתייגותו לסעיף זה.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סעיף 56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56 </w:t>
      </w:r>
      <w:r>
        <w:rPr>
          <w:rtl/>
        </w:rPr>
        <w:t>–</w:t>
      </w:r>
      <w:r w:rsidR="00784950" w:rsidRPr="00784950">
        <w:rPr>
          <w:rtl/>
        </w:rPr>
        <w:t xml:space="preserve"> נציבות שוויון זכויות,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56</w:t>
      </w:r>
      <w:r w:rsidR="00374753">
        <w:rPr>
          <w:rtl/>
        </w:rPr>
        <w:t xml:space="preserve"> </w:t>
      </w:r>
      <w:r w:rsidRPr="00784950">
        <w:rPr>
          <w:rtl/>
        </w:rPr>
        <w:t>אושר</w:t>
      </w:r>
      <w:r w:rsidR="00374753">
        <w:rPr>
          <w:rtl/>
        </w:rPr>
        <w:t xml:space="preserve"> </w:t>
      </w:r>
      <w:r w:rsidRPr="00784950">
        <w:rPr>
          <w:rtl/>
        </w:rPr>
        <w:t>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לדף</w:t>
      </w:r>
      <w:r w:rsidR="00374753">
        <w:rPr>
          <w:rtl/>
        </w:rPr>
        <w:t xml:space="preserve"> </w:t>
      </w:r>
      <w:r w:rsidRPr="00784950">
        <w:rPr>
          <w:rtl/>
        </w:rPr>
        <w:t>72,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57. קבוצת וילן מסירה הסתייגותה.</w:t>
      </w:r>
      <w:r w:rsidR="00374753">
        <w:rPr>
          <w:rtl/>
        </w:rPr>
        <w:t xml:space="preserve"> </w:t>
      </w:r>
      <w:r w:rsidRPr="00784950">
        <w:rPr>
          <w:rtl/>
        </w:rPr>
        <w:t>קבוצת פינס מסירה</w:t>
      </w:r>
      <w:r w:rsidR="00374753">
        <w:rPr>
          <w:rtl/>
        </w:rPr>
        <w:t xml:space="preserve"> </w:t>
      </w:r>
      <w:r w:rsidRPr="00784950">
        <w:rPr>
          <w:rtl/>
        </w:rPr>
        <w:t>הסתייגותה. קבוצת פריצקי מסירה הסתייגותה. מה עם קבוצת סיעת גשר?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מרדכי משעני (גשר):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 מבקש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להצביע 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96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 xml:space="preserve">הסתייגות של קבוצת סיעת גשר לסעיף 57 </w:t>
      </w:r>
      <w:r>
        <w:rPr>
          <w:rtl/>
        </w:rPr>
        <w:t>–</w:t>
      </w:r>
      <w:r w:rsidR="00784950" w:rsidRPr="00784950">
        <w:rPr>
          <w:rtl/>
        </w:rPr>
        <w:t xml:space="preserve"> רשויות מקומיות,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13 בעד, 41 נגד, נמנע אחד,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האם קבוצת מוחמד ברכה מסירה הסתייגותה?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ברכה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לא.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אלקטרונית על ההסתייגות של קבוצת מוחמד ברכה.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57 </w:t>
      </w:r>
      <w:r w:rsidR="00374753">
        <w:rPr>
          <w:rtl/>
        </w:rPr>
        <w:t>–</w:t>
      </w:r>
      <w:r w:rsidRPr="00784950">
        <w:rPr>
          <w:rtl/>
        </w:rPr>
        <w:t xml:space="preserve"> רשויות מקומיות,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12</w:t>
      </w:r>
      <w:r w:rsidR="00374753">
        <w:rPr>
          <w:rtl/>
        </w:rPr>
        <w:t xml:space="preserve"> </w:t>
      </w:r>
      <w:r w:rsidRPr="00784950">
        <w:rPr>
          <w:rtl/>
        </w:rPr>
        <w:t>בעד, 43 נגד, נמנעים אין.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57.</w:t>
      </w:r>
      <w:r w:rsidR="00374753">
        <w:rPr>
          <w:rtl/>
        </w:rPr>
        <w:t xml:space="preserve"> </w:t>
      </w:r>
      <w:r w:rsidRPr="00784950">
        <w:rPr>
          <w:rtl/>
        </w:rPr>
        <w:t>חבר הכנסת קליינר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על סעיפים 57 ו</w:t>
      </w:r>
      <w:r w:rsidR="00374753">
        <w:rPr>
          <w:rtl/>
        </w:rPr>
        <w:t>-</w:t>
      </w:r>
      <w:r w:rsidRPr="00784950">
        <w:rPr>
          <w:rtl/>
        </w:rPr>
        <w:t>58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57 </w:t>
      </w:r>
      <w:r w:rsidR="00374753">
        <w:rPr>
          <w:rtl/>
        </w:rPr>
        <w:t xml:space="preserve">– </w:t>
      </w:r>
      <w:r w:rsidRPr="00784950">
        <w:rPr>
          <w:rtl/>
        </w:rPr>
        <w:t>רשויות</w:t>
      </w:r>
      <w:r w:rsidR="00374753">
        <w:rPr>
          <w:rtl/>
        </w:rPr>
        <w:t xml:space="preserve"> </w:t>
      </w:r>
      <w:r w:rsidRPr="00784950">
        <w:rPr>
          <w:rtl/>
        </w:rPr>
        <w:t>מקומיות,</w:t>
      </w:r>
      <w:r w:rsidR="00374753">
        <w:rPr>
          <w:rtl/>
        </w:rPr>
        <w:t xml:space="preserve"> </w:t>
      </w:r>
      <w:r w:rsidRPr="00784950">
        <w:rPr>
          <w:rtl/>
        </w:rPr>
        <w:t>וסעיף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58 </w:t>
      </w:r>
      <w:r w:rsidR="00374753">
        <w:rPr>
          <w:rtl/>
        </w:rPr>
        <w:t>–</w:t>
      </w:r>
      <w:r w:rsidRPr="00784950">
        <w:rPr>
          <w:rtl/>
        </w:rPr>
        <w:t xml:space="preserve"> בתי</w:t>
      </w:r>
      <w:r w:rsidR="00374753">
        <w:rPr>
          <w:rtl/>
        </w:rPr>
        <w:t>-</w:t>
      </w:r>
      <w:r w:rsidRPr="00784950">
        <w:rPr>
          <w:rtl/>
        </w:rPr>
        <w:t>חולים ממשלתיים, כהצעת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57 ו</w:t>
      </w:r>
      <w:r w:rsidR="00374753">
        <w:rPr>
          <w:rtl/>
        </w:rPr>
        <w:t>-</w:t>
      </w:r>
      <w:r w:rsidRPr="00784950">
        <w:rPr>
          <w:rtl/>
        </w:rPr>
        <w:t>58, כהצעת הוועדה, אושרו.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לסעיף 60 בעמוד 74. יש הסתייגות לקבוצת מוחמד ברכה.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קריאה: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מבקשים 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 להצבעה אלקטרונית.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44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60 </w:t>
      </w:r>
      <w:r w:rsidR="00374753">
        <w:rPr>
          <w:rtl/>
        </w:rPr>
        <w:t>–</w:t>
      </w:r>
      <w:r w:rsidRPr="00784950">
        <w:rPr>
          <w:rtl/>
        </w:rPr>
        <w:t xml:space="preserve"> חינוך,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44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12</w:t>
      </w:r>
      <w:r w:rsidR="00374753">
        <w:rPr>
          <w:rtl/>
        </w:rPr>
        <w:t xml:space="preserve"> </w:t>
      </w:r>
      <w:r w:rsidRPr="00784950">
        <w:rPr>
          <w:rtl/>
        </w:rPr>
        <w:t>בעד, נמנע אחד.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</w:t>
      </w:r>
      <w:r w:rsidRPr="00784950">
        <w:rPr>
          <w:rtl/>
        </w:rPr>
        <w:t>הסיר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 קליינר הסיר הסתייגותו. חבר הכנסת</w:t>
      </w:r>
      <w:r w:rsidR="00374753">
        <w:rPr>
          <w:rtl/>
        </w:rPr>
        <w:t xml:space="preserve"> </w:t>
      </w:r>
      <w:r w:rsidRPr="00784950">
        <w:rPr>
          <w:rtl/>
        </w:rPr>
        <w:t>קליינר</w:t>
      </w:r>
      <w:r w:rsidR="00374753">
        <w:rPr>
          <w:rtl/>
        </w:rPr>
        <w:t xml:space="preserve"> </w:t>
      </w:r>
      <w:r w:rsidRPr="00784950">
        <w:rPr>
          <w:rtl/>
        </w:rPr>
        <w:t>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מסעיף</w:t>
      </w:r>
      <w:r w:rsidR="00374753">
        <w:rPr>
          <w:rtl/>
        </w:rPr>
        <w:t xml:space="preserve"> </w:t>
      </w:r>
      <w:r w:rsidRPr="00784950">
        <w:rPr>
          <w:rtl/>
        </w:rPr>
        <w:t>67.</w:t>
      </w:r>
      <w:r w:rsidR="00374753">
        <w:rPr>
          <w:rtl/>
        </w:rPr>
        <w:t xml:space="preserve"> </w:t>
      </w:r>
      <w:r w:rsidRPr="00784950">
        <w:rPr>
          <w:rtl/>
        </w:rPr>
        <w:t>חברת הכנסת מרינה סולודקין גם כן מסירה</w:t>
      </w:r>
      <w:r w:rsidR="00374753">
        <w:rPr>
          <w:rtl/>
        </w:rPr>
        <w:t xml:space="preserve"> </w:t>
      </w:r>
      <w:r w:rsidRPr="00784950">
        <w:rPr>
          <w:rtl/>
        </w:rPr>
        <w:t>הסתייגותה לסעיף 67.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סעיפים 60 ו</w:t>
      </w:r>
      <w:r w:rsidR="00374753">
        <w:rPr>
          <w:rtl/>
        </w:rPr>
        <w:t>-</w:t>
      </w:r>
      <w:r w:rsidRPr="00784950">
        <w:rPr>
          <w:rtl/>
        </w:rPr>
        <w:t>67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60 </w:t>
      </w:r>
      <w:r w:rsidR="00374753">
        <w:rPr>
          <w:rtl/>
        </w:rPr>
        <w:t>–</w:t>
      </w:r>
      <w:r w:rsidRPr="00784950">
        <w:rPr>
          <w:rtl/>
        </w:rPr>
        <w:t xml:space="preserve"> חינוך, וסעיף 67 </w:t>
      </w:r>
      <w:r w:rsidR="00374753">
        <w:rPr>
          <w:rtl/>
        </w:rPr>
        <w:t>–</w:t>
      </w:r>
      <w:r w:rsidRPr="00784950">
        <w:rPr>
          <w:rtl/>
        </w:rPr>
        <w:t xml:space="preserve"> משרד הבריאות,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60 ו</w:t>
      </w:r>
      <w:r w:rsidR="00374753">
        <w:rPr>
          <w:rtl/>
        </w:rPr>
        <w:t>-</w:t>
      </w:r>
      <w:r w:rsidRPr="00784950">
        <w:rPr>
          <w:rtl/>
        </w:rPr>
        <w:t>67 כהצעת הוועדה אושרו.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70</w:t>
      </w:r>
      <w:r w:rsidR="00374753">
        <w:rPr>
          <w:rtl/>
        </w:rPr>
        <w:t xml:space="preserve"> </w:t>
      </w:r>
      <w:r w:rsidRPr="00784950">
        <w:rPr>
          <w:rtl/>
        </w:rPr>
        <w:t>בעמוד</w:t>
      </w:r>
      <w:r w:rsidR="00374753">
        <w:rPr>
          <w:rtl/>
        </w:rPr>
        <w:t xml:space="preserve"> </w:t>
      </w:r>
      <w:r w:rsidRPr="00784950">
        <w:rPr>
          <w:rtl/>
        </w:rPr>
        <w:t>76. קבוצת וילן מסירה הסתייגותה. קבוצת פינס מסירה</w:t>
      </w:r>
      <w:r w:rsidR="00374753">
        <w:rPr>
          <w:rtl/>
        </w:rPr>
        <w:t xml:space="preserve"> </w:t>
      </w:r>
      <w:r w:rsidRPr="00784950">
        <w:rPr>
          <w:rtl/>
        </w:rPr>
        <w:t>הסתייגותה. קבוצת גשר מסירה הסתייגותה. קבוצת ברכה?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מוחמד ברכה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ניתן להצביע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99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47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70 </w:t>
      </w:r>
      <w:r w:rsidR="00374753">
        <w:rPr>
          <w:rtl/>
        </w:rPr>
        <w:t>–</w:t>
      </w:r>
      <w:r w:rsidRPr="00784950">
        <w:rPr>
          <w:rtl/>
        </w:rPr>
        <w:t xml:space="preserve"> שיכון,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47</w:t>
      </w:r>
      <w:r w:rsidR="00374753">
        <w:rPr>
          <w:rtl/>
        </w:rPr>
        <w:t xml:space="preserve"> </w:t>
      </w:r>
      <w:r w:rsidRPr="00784950">
        <w:rPr>
          <w:rtl/>
        </w:rPr>
        <w:t>נגד,</w:t>
      </w:r>
      <w:r w:rsidR="00374753">
        <w:rPr>
          <w:rtl/>
        </w:rPr>
        <w:t xml:space="preserve"> </w:t>
      </w:r>
      <w:r w:rsidRPr="00784950">
        <w:rPr>
          <w:rtl/>
        </w:rPr>
        <w:t>12</w:t>
      </w:r>
      <w:r w:rsidR="00374753">
        <w:rPr>
          <w:rtl/>
        </w:rPr>
        <w:t xml:space="preserve"> </w:t>
      </w:r>
      <w:r w:rsidRPr="00784950">
        <w:rPr>
          <w:rtl/>
        </w:rPr>
        <w:t>בעד, נמנע אחד.</w:t>
      </w:r>
      <w:r w:rsidR="00374753">
        <w:rPr>
          <w:rtl/>
        </w:rPr>
        <w:t xml:space="preserve"> </w:t>
      </w:r>
      <w:r w:rsidRPr="00784950">
        <w:rPr>
          <w:rtl/>
        </w:rPr>
        <w:t>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בני</w:t>
      </w:r>
      <w:r w:rsidR="00374753">
        <w:rPr>
          <w:rtl/>
        </w:rPr>
        <w:t xml:space="preserve"> </w:t>
      </w:r>
      <w:r w:rsidRPr="00784950">
        <w:rPr>
          <w:rtl/>
        </w:rPr>
        <w:t>אלון</w:t>
      </w:r>
      <w:r w:rsidR="00374753">
        <w:rPr>
          <w:rtl/>
        </w:rPr>
        <w:t xml:space="preserve"> </w:t>
      </w:r>
      <w:r w:rsidRPr="00784950">
        <w:rPr>
          <w:rtl/>
        </w:rPr>
        <w:t>הסיר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</w:t>
      </w:r>
      <w:r w:rsidR="00374753">
        <w:rPr>
          <w:rtl/>
        </w:rPr>
        <w:t xml:space="preserve"> </w:t>
      </w:r>
      <w:r w:rsidRPr="00784950">
        <w:rPr>
          <w:rtl/>
        </w:rPr>
        <w:t>חבר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אריאל</w:t>
      </w:r>
      <w:r w:rsidR="00374753">
        <w:rPr>
          <w:rtl/>
        </w:rPr>
        <w:t xml:space="preserve"> </w:t>
      </w:r>
      <w:r w:rsidRPr="00784950">
        <w:rPr>
          <w:rtl/>
        </w:rPr>
        <w:t>הסיר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שתי</w:t>
      </w:r>
      <w:r w:rsidR="00374753">
        <w:rPr>
          <w:rtl/>
        </w:rPr>
        <w:t xml:space="preserve"> </w:t>
      </w:r>
      <w:r w:rsidRPr="00784950">
        <w:rPr>
          <w:rtl/>
        </w:rPr>
        <w:t>הסתייגויותיו.</w:t>
      </w:r>
      <w:r w:rsidR="00374753">
        <w:rPr>
          <w:rtl/>
        </w:rPr>
        <w:t xml:space="preserve"> </w:t>
      </w: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70 בעמוד 77. גנדי ריגר מסיר הסתייגותו. מיכאל קליינר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 מרינה סולודקין מסירה הסתייגותה.</w:t>
      </w:r>
      <w:r w:rsidR="00374753">
        <w:rPr>
          <w:rtl/>
        </w:rPr>
        <w:t xml:space="preserve"> </w:t>
      </w:r>
      <w:r w:rsidRPr="00784950">
        <w:rPr>
          <w:rtl/>
        </w:rPr>
        <w:t>צבי הנדל מסיר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לכן, נצביע על סעיף 70 כולו, כהצעת הוועדה. ניתן להצביע. מי בעד?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70 </w:t>
      </w:r>
      <w:r>
        <w:rPr>
          <w:rtl/>
        </w:rPr>
        <w:t>–</w:t>
      </w:r>
      <w:r w:rsidR="00784950" w:rsidRPr="00784950">
        <w:rPr>
          <w:rtl/>
        </w:rPr>
        <w:t xml:space="preserve"> שיכון,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70</w:t>
      </w:r>
      <w:r w:rsidR="00374753">
        <w:rPr>
          <w:rtl/>
        </w:rPr>
        <w:t xml:space="preserve"> </w:t>
      </w:r>
      <w:r w:rsidRPr="00784950">
        <w:rPr>
          <w:rtl/>
        </w:rPr>
        <w:t>אושר</w:t>
      </w:r>
      <w:r w:rsidR="00374753">
        <w:rPr>
          <w:rtl/>
        </w:rPr>
        <w:t xml:space="preserve"> </w:t>
      </w:r>
      <w:r w:rsidRPr="00784950">
        <w:rPr>
          <w:rtl/>
        </w:rPr>
        <w:t>כהצעת</w:t>
      </w:r>
      <w:r w:rsidR="00374753">
        <w:rPr>
          <w:rtl/>
        </w:rPr>
        <w:t xml:space="preserve"> </w:t>
      </w:r>
      <w:r w:rsidRPr="00784950">
        <w:rPr>
          <w:rtl/>
        </w:rPr>
        <w:t>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72 </w:t>
      </w:r>
      <w:r w:rsidR="00374753">
        <w:rPr>
          <w:rtl/>
        </w:rPr>
        <w:t>–</w:t>
      </w:r>
      <w:r w:rsidRPr="00784950">
        <w:rPr>
          <w:rtl/>
        </w:rPr>
        <w:t xml:space="preserve"> חקלאות. קבוצת פינס מסירה הסתייגותה.</w:t>
      </w:r>
      <w:r w:rsidR="00374753">
        <w:rPr>
          <w:rtl/>
        </w:rPr>
        <w:t xml:space="preserve"> </w:t>
      </w:r>
      <w:r w:rsidRPr="00784950">
        <w:rPr>
          <w:rtl/>
        </w:rPr>
        <w:t>מיכאל קליינר מסיר</w:t>
      </w:r>
      <w:r w:rsidR="00374753">
        <w:rPr>
          <w:rtl/>
        </w:rPr>
        <w:t xml:space="preserve"> </w:t>
      </w:r>
      <w:r w:rsidRPr="00784950">
        <w:rPr>
          <w:rtl/>
        </w:rPr>
        <w:t>הסתייגותו. תודה רבה.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73. קבוצת וילן מסירה הסתייגותה.</w:t>
      </w:r>
      <w:r w:rsidR="00374753">
        <w:rPr>
          <w:rtl/>
        </w:rPr>
        <w:t xml:space="preserve"> </w:t>
      </w:r>
      <w:r w:rsidRPr="00784950">
        <w:rPr>
          <w:rtl/>
        </w:rPr>
        <w:t>אליעזר כהן מסיר הסתייגותו.</w:t>
      </w:r>
      <w:r w:rsidR="00374753">
        <w:rPr>
          <w:rtl/>
        </w:rPr>
        <w:t xml:space="preserve"> </w:t>
      </w:r>
      <w:r w:rsidRPr="00784950">
        <w:rPr>
          <w:rtl/>
        </w:rPr>
        <w:t>מיכאל קליינר מסיר הסתייגותו.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נצביע על סעיפים 72 ו</w:t>
      </w:r>
      <w:r w:rsidR="00374753">
        <w:rPr>
          <w:rtl/>
        </w:rPr>
        <w:t>-</w:t>
      </w:r>
      <w:r w:rsidRPr="00784950">
        <w:rPr>
          <w:rtl/>
        </w:rPr>
        <w:t>73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72 </w:t>
      </w:r>
      <w:r>
        <w:rPr>
          <w:rtl/>
        </w:rPr>
        <w:t>–</w:t>
      </w:r>
      <w:r w:rsidR="00784950" w:rsidRPr="00784950">
        <w:rPr>
          <w:rtl/>
        </w:rPr>
        <w:t xml:space="preserve"> חקלאות, וסעיף 73 </w:t>
      </w:r>
      <w:r>
        <w:rPr>
          <w:rtl/>
        </w:rPr>
        <w:t>–</w:t>
      </w:r>
      <w:r w:rsidR="00784950" w:rsidRPr="00784950">
        <w:rPr>
          <w:rtl/>
        </w:rPr>
        <w:t xml:space="preserve"> מפעלי מים,</w:t>
      </w:r>
      <w:r>
        <w:rPr>
          <w:rtl/>
        </w:rPr>
        <w:t xml:space="preserve"> </w:t>
      </w:r>
      <w:r w:rsidR="00784950" w:rsidRPr="00784950">
        <w:rPr>
          <w:rtl/>
        </w:rPr>
        <w:t>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72 ו</w:t>
      </w:r>
      <w:r w:rsidR="00374753">
        <w:rPr>
          <w:rtl/>
        </w:rPr>
        <w:t>-</w:t>
      </w:r>
      <w:r w:rsidRPr="00784950">
        <w:rPr>
          <w:rtl/>
        </w:rPr>
        <w:t>73 אושרו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76 </w:t>
      </w:r>
      <w:r w:rsidR="00374753">
        <w:rPr>
          <w:rtl/>
        </w:rPr>
        <w:t>–</w:t>
      </w:r>
      <w:r w:rsidRPr="00784950">
        <w:rPr>
          <w:rtl/>
        </w:rPr>
        <w:t xml:space="preserve"> תעשייה </w:t>
      </w:r>
      <w:r w:rsidR="00374753">
        <w:rPr>
          <w:rtl/>
        </w:rPr>
        <w:t>–</w:t>
      </w:r>
      <w:r w:rsidRPr="00784950">
        <w:rPr>
          <w:rtl/>
        </w:rPr>
        <w:t xml:space="preserve"> עמוד 80. קבוצת וילן.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חבר הכנסת א' וילן לסעיף 76 </w:t>
      </w:r>
      <w:r w:rsidR="00374753">
        <w:rPr>
          <w:rtl/>
        </w:rPr>
        <w:t>–</w:t>
      </w:r>
      <w:r w:rsidRPr="00784950">
        <w:rPr>
          <w:rtl/>
        </w:rPr>
        <w:t xml:space="preserve"> תעשייה,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פינס </w:t>
      </w:r>
      <w:r w:rsidR="00374753">
        <w:rPr>
          <w:rtl/>
        </w:rPr>
        <w:t>–</w:t>
      </w:r>
      <w:r w:rsidRPr="00784950">
        <w:rPr>
          <w:rtl/>
        </w:rPr>
        <w:t xml:space="preserve"> מסירים. תודה.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מי בעד סעיף 76 כהצעת הוועדה?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76 </w:t>
      </w:r>
      <w:r>
        <w:rPr>
          <w:rtl/>
        </w:rPr>
        <w:t>–</w:t>
      </w:r>
      <w:r w:rsidR="00784950" w:rsidRPr="00784950">
        <w:rPr>
          <w:rtl/>
        </w:rPr>
        <w:t xml:space="preserve"> תעשייה,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78 </w:t>
      </w:r>
      <w:r w:rsidR="00374753">
        <w:rPr>
          <w:rtl/>
        </w:rPr>
        <w:t>–</w:t>
      </w:r>
      <w:r w:rsidRPr="00784950">
        <w:rPr>
          <w:rtl/>
        </w:rPr>
        <w:t xml:space="preserve"> פיתוח תיירות. קבוצת פינס </w:t>
      </w:r>
      <w:r w:rsidR="00374753">
        <w:rPr>
          <w:rtl/>
        </w:rPr>
        <w:t>–</w:t>
      </w:r>
      <w:r w:rsidRPr="00784950">
        <w:rPr>
          <w:rtl/>
        </w:rPr>
        <w:t xml:space="preserve"> נצביע בהצבעה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100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44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78 </w:t>
      </w:r>
      <w:r w:rsidR="00374753">
        <w:rPr>
          <w:rtl/>
        </w:rPr>
        <w:t>–</w:t>
      </w:r>
      <w:r w:rsidRPr="00784950">
        <w:rPr>
          <w:rtl/>
        </w:rPr>
        <w:t xml:space="preserve"> פיתוח תיירות,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44 נגד, 16 בעד, נמנע אחד.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מוחמד ברכה, מסירים?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בבקשה, ניתן להצביע.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101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42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78 </w:t>
      </w:r>
      <w:r w:rsidR="00374753">
        <w:rPr>
          <w:rtl/>
        </w:rPr>
        <w:t>–</w:t>
      </w:r>
      <w:r w:rsidRPr="00784950">
        <w:rPr>
          <w:rtl/>
        </w:rPr>
        <w:t xml:space="preserve"> פיתוח תיירות,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42 נגד, תשעה בעד, שני נמנעים.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אליעזר כהן הסירה. מיכאל קליינר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 כן, אנחנו נצביע על סעיף 78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 xml:space="preserve">עיף 78 </w:t>
      </w:r>
      <w:r>
        <w:rPr>
          <w:rtl/>
        </w:rPr>
        <w:t>–</w:t>
      </w:r>
      <w:r w:rsidR="00784950" w:rsidRPr="00784950">
        <w:rPr>
          <w:rtl/>
        </w:rPr>
        <w:t xml:space="preserve"> פיתוח תיירות, כהצעת הוועדה,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 78 אושר.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79 </w:t>
      </w:r>
      <w:r w:rsidR="00374753">
        <w:rPr>
          <w:rtl/>
        </w:rPr>
        <w:t>–</w:t>
      </w:r>
      <w:r w:rsidRPr="00784950">
        <w:rPr>
          <w:rtl/>
        </w:rPr>
        <w:t xml:space="preserve"> פיתוח התחבורה. קבוצת וילן.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ההסתייגות של קבוצת חבר הכנסת א' וילן לסעיף 79 </w:t>
      </w:r>
      <w:r w:rsidR="00374753">
        <w:rPr>
          <w:rtl/>
        </w:rPr>
        <w:t>–</w:t>
      </w:r>
      <w:r w:rsidRPr="00784950">
        <w:rPr>
          <w:rtl/>
        </w:rPr>
        <w:t xml:space="preserve"> פיתוח התחבורה,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פינס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102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15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43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>ההסתייגות של קבוצת חבר הכנסת א' פינס</w:t>
      </w:r>
      <w:r w:rsidR="00374753">
        <w:rPr>
          <w:rtl/>
        </w:rPr>
        <w:t>-</w:t>
      </w:r>
      <w:r w:rsidRPr="00784950">
        <w:rPr>
          <w:rtl/>
        </w:rPr>
        <w:t xml:space="preserve">פז לסעיף 79 </w:t>
      </w:r>
      <w:r w:rsidR="00374753">
        <w:rPr>
          <w:rtl/>
        </w:rPr>
        <w:t>–</w:t>
      </w:r>
      <w:r w:rsidRPr="00784950">
        <w:rPr>
          <w:rtl/>
        </w:rPr>
        <w:t xml:space="preserve"> פיתוח התחבורה,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43 נגד, 15 בעד, נמנע אחד. ההסתייגות של קבוצת פינס</w:t>
      </w:r>
      <w:r w:rsidR="00374753">
        <w:rPr>
          <w:rtl/>
        </w:rPr>
        <w:t>-</w:t>
      </w:r>
      <w:r w:rsidRPr="00784950">
        <w:rPr>
          <w:rtl/>
        </w:rPr>
        <w:t>פז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קבוצת 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אלקטרונית,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103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48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79 </w:t>
      </w:r>
      <w:r w:rsidR="00374753">
        <w:rPr>
          <w:rtl/>
        </w:rPr>
        <w:t>–</w:t>
      </w:r>
      <w:r w:rsidRPr="00784950">
        <w:rPr>
          <w:rtl/>
        </w:rPr>
        <w:t xml:space="preserve"> פיתוח התחבורה,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ל</w:t>
      </w:r>
      <w:r w:rsidR="00784950" w:rsidRPr="00784950">
        <w:rPr>
          <w:rtl/>
        </w:rPr>
        <w:t>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48 נגד, 11 בעד, 2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ירדה. קבוצת חבר הכנסת בנימין אלון </w:t>
      </w:r>
      <w:r w:rsidR="00374753">
        <w:rPr>
          <w:rtl/>
        </w:rPr>
        <w:t>–</w:t>
      </w:r>
      <w:r w:rsidRPr="00784950">
        <w:rPr>
          <w:rtl/>
        </w:rPr>
        <w:t xml:space="preserve"> הוסרה. קבוצת עמיר</w:t>
      </w:r>
      <w:r w:rsidR="00374753">
        <w:rPr>
          <w:rtl/>
        </w:rPr>
        <w:t xml:space="preserve"> </w:t>
      </w:r>
      <w:r w:rsidRPr="00784950">
        <w:rPr>
          <w:rtl/>
        </w:rPr>
        <w:t>פרץ</w:t>
      </w:r>
      <w:r w:rsidR="00374753">
        <w:rPr>
          <w:rtl/>
        </w:rPr>
        <w:t xml:space="preserve"> – </w:t>
      </w:r>
      <w:r w:rsidRPr="00784950">
        <w:rPr>
          <w:rtl/>
        </w:rPr>
        <w:t>הוסרה.</w:t>
      </w:r>
      <w:r w:rsidR="00374753">
        <w:rPr>
          <w:rtl/>
        </w:rPr>
        <w:t xml:space="preserve"> </w:t>
      </w:r>
      <w:r w:rsidRPr="00784950">
        <w:rPr>
          <w:rtl/>
        </w:rPr>
        <w:t>אורי</w:t>
      </w:r>
      <w:r w:rsidR="00374753">
        <w:rPr>
          <w:rtl/>
        </w:rPr>
        <w:t xml:space="preserve"> </w:t>
      </w:r>
      <w:r w:rsidRPr="00784950">
        <w:rPr>
          <w:rtl/>
        </w:rPr>
        <w:t>יהודה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אריאל </w:t>
      </w:r>
      <w:r w:rsidR="00374753">
        <w:rPr>
          <w:rtl/>
        </w:rPr>
        <w:t>–</w:t>
      </w:r>
      <w:r w:rsidRPr="00784950">
        <w:rPr>
          <w:rtl/>
        </w:rPr>
        <w:t xml:space="preserve"> הוסרה. אליעזר כהן </w:t>
      </w:r>
      <w:r w:rsidR="00374753">
        <w:rPr>
          <w:rtl/>
        </w:rPr>
        <w:t>–</w:t>
      </w:r>
      <w:r w:rsidRPr="00784950">
        <w:rPr>
          <w:rtl/>
        </w:rPr>
        <w:t xml:space="preserve"> הוסרה. מיכאל קליינר </w:t>
      </w:r>
      <w:r w:rsidR="00374753">
        <w:rPr>
          <w:rtl/>
        </w:rPr>
        <w:t xml:space="preserve">– </w:t>
      </w:r>
      <w:r w:rsidRPr="00784950">
        <w:rPr>
          <w:rtl/>
        </w:rPr>
        <w:t xml:space="preserve">הוסרה. מרינה סולודקין </w:t>
      </w:r>
      <w:r w:rsidR="00374753">
        <w:rPr>
          <w:rtl/>
        </w:rPr>
        <w:t>–</w:t>
      </w:r>
      <w:r w:rsidRPr="00784950">
        <w:rPr>
          <w:rtl/>
        </w:rPr>
        <w:t xml:space="preserve"> הוסרה.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80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81 אין הסתייגויות. אני עובר לרגע לסעיף 83. קבוצת חבר הכנסת</w:t>
      </w:r>
      <w:r w:rsidR="00374753">
        <w:rPr>
          <w:rtl/>
        </w:rPr>
        <w:t xml:space="preserve"> </w:t>
      </w:r>
      <w:r w:rsidRPr="00784950">
        <w:rPr>
          <w:rtl/>
        </w:rPr>
        <w:t>בנימין</w:t>
      </w:r>
      <w:r w:rsidR="00374753">
        <w:rPr>
          <w:rtl/>
        </w:rPr>
        <w:t xml:space="preserve"> </w:t>
      </w:r>
      <w:r w:rsidRPr="00784950">
        <w:rPr>
          <w:rtl/>
        </w:rPr>
        <w:t>אלון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הוסרה. גנדי ריגר </w:t>
      </w:r>
      <w:r w:rsidR="00374753">
        <w:rPr>
          <w:rtl/>
        </w:rPr>
        <w:t>–</w:t>
      </w:r>
      <w:r w:rsidRPr="00784950">
        <w:rPr>
          <w:rtl/>
        </w:rPr>
        <w:t xml:space="preserve"> הוסרה. מיכאל קליינר לסעיף 83 </w:t>
      </w:r>
      <w:r w:rsidR="00374753">
        <w:rPr>
          <w:rtl/>
        </w:rPr>
        <w:t>–</w:t>
      </w:r>
      <w:r w:rsidRPr="00784950">
        <w:rPr>
          <w:rtl/>
        </w:rPr>
        <w:t xml:space="preserve"> הוסרה. מרינה</w:t>
      </w:r>
      <w:r w:rsidR="00374753">
        <w:rPr>
          <w:rtl/>
        </w:rPr>
        <w:t xml:space="preserve"> </w:t>
      </w:r>
      <w:r w:rsidRPr="00784950">
        <w:rPr>
          <w:rtl/>
        </w:rPr>
        <w:t xml:space="preserve">סולודקין </w:t>
      </w:r>
      <w:r w:rsidR="00374753">
        <w:rPr>
          <w:rtl/>
        </w:rPr>
        <w:t>–</w:t>
      </w:r>
      <w:r w:rsidRPr="00784950">
        <w:rPr>
          <w:rtl/>
        </w:rPr>
        <w:t xml:space="preserve"> הוסרה.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אם</w:t>
      </w:r>
      <w:r w:rsidR="00374753">
        <w:rPr>
          <w:rtl/>
        </w:rPr>
        <w:t xml:space="preserve"> </w:t>
      </w:r>
      <w:r w:rsidRPr="00784950">
        <w:rPr>
          <w:rtl/>
        </w:rPr>
        <w:t>כן,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 79, 80, 81, 83 ו</w:t>
      </w:r>
      <w:r w:rsidR="00374753">
        <w:rPr>
          <w:rtl/>
        </w:rPr>
        <w:t>-</w:t>
      </w:r>
      <w:r w:rsidRPr="00784950">
        <w:rPr>
          <w:rtl/>
        </w:rPr>
        <w:t>84 בקריאה שנייה, כהצעת</w:t>
      </w:r>
      <w:r w:rsidR="00374753">
        <w:rPr>
          <w:rtl/>
        </w:rPr>
        <w:t xml:space="preserve"> </w:t>
      </w:r>
      <w:r w:rsidRPr="00784950">
        <w:rPr>
          <w:rtl/>
        </w:rPr>
        <w:t>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  <w:r>
        <w:rPr>
          <w:rtl/>
        </w:rPr>
        <w:t xml:space="preserve"> </w:t>
      </w:r>
      <w:r w:rsidR="00784950" w:rsidRPr="00784950">
        <w:rPr>
          <w:rtl/>
        </w:rPr>
        <w:t xml:space="preserve">סעיף 79 </w:t>
      </w:r>
      <w:r>
        <w:rPr>
          <w:rtl/>
        </w:rPr>
        <w:t>–</w:t>
      </w:r>
      <w:r w:rsidR="00784950" w:rsidRPr="00784950">
        <w:rPr>
          <w:rtl/>
        </w:rPr>
        <w:t xml:space="preserve"> פיתוח התחבורה, סעיף</w:t>
      </w:r>
      <w:r>
        <w:rPr>
          <w:rtl/>
        </w:rPr>
        <w:t xml:space="preserve"> </w:t>
      </w:r>
      <w:r w:rsidR="00784950" w:rsidRPr="00784950">
        <w:rPr>
          <w:rtl/>
        </w:rPr>
        <w:t xml:space="preserve">80 </w:t>
      </w:r>
      <w:r>
        <w:rPr>
          <w:rtl/>
        </w:rPr>
        <w:t>–</w:t>
      </w:r>
      <w:r w:rsidR="00784950" w:rsidRPr="00784950">
        <w:rPr>
          <w:rtl/>
        </w:rPr>
        <w:t xml:space="preserve"> כבישים ומסילות ברזל, סעיף 81 </w:t>
      </w:r>
      <w:r>
        <w:rPr>
          <w:rtl/>
        </w:rPr>
        <w:t>–</w:t>
      </w:r>
      <w:r w:rsidR="00784950" w:rsidRPr="00784950">
        <w:rPr>
          <w:rtl/>
        </w:rPr>
        <w:t xml:space="preserve"> פיתוח</w:t>
      </w:r>
      <w:r>
        <w:rPr>
          <w:rtl/>
        </w:rPr>
        <w:t xml:space="preserve"> </w:t>
      </w:r>
      <w:r w:rsidR="00784950" w:rsidRPr="00784950">
        <w:rPr>
          <w:rtl/>
        </w:rPr>
        <w:t xml:space="preserve">התקשורת, סעיף 83 </w:t>
      </w:r>
      <w:r>
        <w:rPr>
          <w:rtl/>
        </w:rPr>
        <w:t>–</w:t>
      </w:r>
      <w:r w:rsidR="00784950" w:rsidRPr="00784950">
        <w:rPr>
          <w:rtl/>
        </w:rPr>
        <w:t xml:space="preserve"> הוצאות פיתוח אחרות,</w:t>
      </w:r>
      <w:r>
        <w:rPr>
          <w:rtl/>
        </w:rPr>
        <w:t xml:space="preserve"> </w:t>
      </w:r>
      <w:r w:rsidR="00784950" w:rsidRPr="00784950">
        <w:rPr>
          <w:rtl/>
        </w:rPr>
        <w:t xml:space="preserve">וסעיף 84 </w:t>
      </w:r>
      <w:r>
        <w:rPr>
          <w:rtl/>
        </w:rPr>
        <w:t>–</w:t>
      </w:r>
      <w:r w:rsidR="00784950" w:rsidRPr="00784950">
        <w:rPr>
          <w:rtl/>
        </w:rPr>
        <w:t xml:space="preserve"> תשלום חובות, כהצעת הוועדה,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>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הסעיפים הנ"ל אושרו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89 </w:t>
      </w:r>
      <w:r w:rsidR="00374753">
        <w:rPr>
          <w:rtl/>
        </w:rPr>
        <w:t>–</w:t>
      </w:r>
      <w:r w:rsidRPr="00784950">
        <w:rPr>
          <w:rtl/>
        </w:rPr>
        <w:t xml:space="preserve"> מפעלי משרד ראש הממשלה. קבוצת וילן </w:t>
      </w:r>
      <w:r w:rsidR="00374753">
        <w:rPr>
          <w:rtl/>
        </w:rPr>
        <w:t>–</w:t>
      </w:r>
      <w:r w:rsidRPr="00784950">
        <w:rPr>
          <w:rtl/>
        </w:rPr>
        <w:t xml:space="preserve"> מסיר. תודה. מיכאל קליינר </w:t>
      </w:r>
      <w:r w:rsidR="00374753">
        <w:rPr>
          <w:rtl/>
        </w:rPr>
        <w:t xml:space="preserve">– </w:t>
      </w:r>
      <w:r w:rsidRPr="00784950">
        <w:rPr>
          <w:rtl/>
        </w:rPr>
        <w:t>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לסעיף 94 </w:t>
      </w:r>
      <w:r w:rsidR="00374753">
        <w:rPr>
          <w:rtl/>
        </w:rPr>
        <w:t>–</w:t>
      </w:r>
      <w:r w:rsidRPr="00784950">
        <w:rPr>
          <w:rtl/>
        </w:rPr>
        <w:t xml:space="preserve"> בתי</w:t>
      </w:r>
      <w:r w:rsidR="00374753">
        <w:rPr>
          <w:rtl/>
        </w:rPr>
        <w:t>-</w:t>
      </w:r>
      <w:r w:rsidRPr="00784950">
        <w:rPr>
          <w:rtl/>
        </w:rPr>
        <w:t xml:space="preserve">חולים ממשלתיים </w:t>
      </w:r>
      <w:r w:rsidR="00374753">
        <w:rPr>
          <w:rtl/>
        </w:rPr>
        <w:t>–</w:t>
      </w:r>
      <w:r w:rsidRPr="00784950">
        <w:rPr>
          <w:rtl/>
        </w:rPr>
        <w:t xml:space="preserve"> 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על סעיפים 89 ו</w:t>
      </w:r>
      <w:r w:rsidR="00374753">
        <w:rPr>
          <w:rtl/>
        </w:rPr>
        <w:t>-</w:t>
      </w:r>
      <w:r w:rsidRPr="00784950">
        <w:rPr>
          <w:rtl/>
        </w:rPr>
        <w:t>94,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89 </w:t>
      </w:r>
      <w:r w:rsidR="00374753">
        <w:rPr>
          <w:rtl/>
        </w:rPr>
        <w:t>–</w:t>
      </w:r>
      <w:r w:rsidRPr="00784950">
        <w:rPr>
          <w:rtl/>
        </w:rPr>
        <w:t xml:space="preserve"> מפעלי משרד ראש הממשלה, וסעיף 94 </w:t>
      </w:r>
      <w:r w:rsidR="00374753">
        <w:rPr>
          <w:rtl/>
        </w:rPr>
        <w:t>–</w:t>
      </w:r>
      <w:r w:rsidRPr="00784950">
        <w:rPr>
          <w:rtl/>
        </w:rPr>
        <w:t xml:space="preserve"> בתי</w:t>
      </w:r>
      <w:r w:rsidR="00374753">
        <w:rPr>
          <w:rtl/>
        </w:rPr>
        <w:t>-</w:t>
      </w:r>
      <w:r w:rsidRPr="00784950">
        <w:rPr>
          <w:rtl/>
        </w:rPr>
        <w:t>חולים ממשלתיים,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סעיפים 89 ו</w:t>
      </w:r>
      <w:r w:rsidR="00374753">
        <w:rPr>
          <w:rtl/>
        </w:rPr>
        <w:t>-</w:t>
      </w:r>
      <w:r w:rsidRPr="00784950">
        <w:rPr>
          <w:rtl/>
        </w:rPr>
        <w:t>94 אושרו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95</w:t>
      </w:r>
      <w:r w:rsidR="00374753">
        <w:rPr>
          <w:rtl/>
        </w:rPr>
        <w:t xml:space="preserve"> </w:t>
      </w:r>
      <w:r w:rsidRPr="00784950">
        <w:rPr>
          <w:rtl/>
        </w:rPr>
        <w:t>עמוד</w:t>
      </w:r>
      <w:r w:rsidR="00374753">
        <w:rPr>
          <w:rtl/>
        </w:rPr>
        <w:t xml:space="preserve"> </w:t>
      </w:r>
      <w:r w:rsidRPr="00784950">
        <w:rPr>
          <w:rtl/>
        </w:rPr>
        <w:t>90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נמל יפו ונמל חדרה. קבוצת וילן </w:t>
      </w:r>
      <w:r w:rsidR="00374753">
        <w:rPr>
          <w:rtl/>
        </w:rPr>
        <w:t>–</w:t>
      </w:r>
      <w:r w:rsidRPr="00784950">
        <w:rPr>
          <w:rtl/>
        </w:rPr>
        <w:t xml:space="preserve"> מסיר. קבוצת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עמיר פרץ </w:t>
      </w:r>
      <w:r w:rsidR="00374753">
        <w:rPr>
          <w:rtl/>
        </w:rPr>
        <w:t>–</w:t>
      </w:r>
      <w:r w:rsidRPr="00784950">
        <w:rPr>
          <w:rtl/>
        </w:rPr>
        <w:t xml:space="preserve"> מסיר. 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הסיר.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96 </w:t>
      </w:r>
      <w:r w:rsidR="00374753">
        <w:rPr>
          <w:rtl/>
        </w:rPr>
        <w:t>–</w:t>
      </w:r>
      <w:r w:rsidRPr="00784950">
        <w:rPr>
          <w:rtl/>
        </w:rPr>
        <w:t xml:space="preserve"> הוצאות בנק הדואר. חבר הכנסת בני אלון אינו נוכח. חבר הכנסת אריאל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הסיר.</w:t>
      </w:r>
      <w:r w:rsidR="00374753">
        <w:rPr>
          <w:rtl/>
        </w:rPr>
        <w:t xml:space="preserve"> </w:t>
      </w:r>
      <w:r w:rsidRPr="00784950">
        <w:rPr>
          <w:rtl/>
        </w:rPr>
        <w:t>חבר הכנסת מיכאל קליינר מן הסתם ייענה לבקשתנו ויסיר.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לכן נצביע על סעיפים 95 ו</w:t>
      </w:r>
      <w:r w:rsidR="00374753">
        <w:rPr>
          <w:rtl/>
        </w:rPr>
        <w:t>-</w:t>
      </w:r>
      <w:r w:rsidRPr="00784950">
        <w:rPr>
          <w:rtl/>
        </w:rPr>
        <w:t>96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95 </w:t>
      </w:r>
      <w:r w:rsidR="00374753">
        <w:rPr>
          <w:rtl/>
        </w:rPr>
        <w:t>–</w:t>
      </w:r>
      <w:r w:rsidRPr="00784950">
        <w:rPr>
          <w:rtl/>
        </w:rPr>
        <w:t xml:space="preserve"> נמל יפו ונמל חדרה, וסעיף 96 </w:t>
      </w:r>
      <w:r w:rsidR="00374753">
        <w:rPr>
          <w:rtl/>
        </w:rPr>
        <w:t>–</w:t>
      </w:r>
      <w:r w:rsidRPr="00784950">
        <w:rPr>
          <w:rtl/>
        </w:rPr>
        <w:t xml:space="preserve"> הוצאות בנק הדואר,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96</w:t>
      </w:r>
      <w:r w:rsidR="00503761">
        <w:rPr>
          <w:rFonts w:hint="cs"/>
          <w:rtl/>
        </w:rPr>
        <w:t>-</w:t>
      </w:r>
      <w:r w:rsidRPr="00784950">
        <w:rPr>
          <w:rtl/>
        </w:rPr>
        <w:t>95, כהצעת הוועדה, נתקבלו.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98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הוצאות מינהל מקרקעי ישראל, עמוד 92. קבוצת וילן </w:t>
      </w:r>
      <w:r w:rsidR="00374753">
        <w:rPr>
          <w:rtl/>
        </w:rPr>
        <w:t>–</w:t>
      </w:r>
      <w:r w:rsidRPr="00784950">
        <w:rPr>
          <w:rtl/>
        </w:rPr>
        <w:t xml:space="preserve"> הסירה. קבוצת</w:t>
      </w:r>
      <w:r w:rsidR="00374753">
        <w:rPr>
          <w:rtl/>
        </w:rPr>
        <w:t xml:space="preserve"> </w:t>
      </w:r>
      <w:r w:rsidRPr="00784950">
        <w:rPr>
          <w:rtl/>
        </w:rPr>
        <w:t>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הסירה. קבוצת מוחמד ברכה </w:t>
      </w:r>
      <w:r w:rsidR="00374753">
        <w:rPr>
          <w:rtl/>
        </w:rPr>
        <w:t>–</w:t>
      </w:r>
      <w:r w:rsidRPr="00784950">
        <w:rPr>
          <w:rtl/>
        </w:rPr>
        <w:t xml:space="preserve"> הצבעה אלקטרונית.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104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50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98 </w:t>
      </w:r>
      <w:r w:rsidR="00374753">
        <w:rPr>
          <w:rtl/>
        </w:rPr>
        <w:t>–</w:t>
      </w:r>
      <w:r w:rsidRPr="00784950">
        <w:rPr>
          <w:rtl/>
        </w:rPr>
        <w:t xml:space="preserve"> הוצאות מינהל מקרקעי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שראל,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מבקשים הצבעה אלקטרונית על ההסתייגות של חבר הכנסת וילן.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הוא אמר שהוא מסיר את ההסתייגות.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קריאות: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  <w:r w:rsidR="00784950" w:rsidRPr="00784950">
        <w:rPr>
          <w:rtl/>
        </w:rPr>
        <w:t xml:space="preserve"> </w:t>
      </w:r>
      <w:r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אתם</w:t>
      </w:r>
      <w:r w:rsidR="00374753">
        <w:rPr>
          <w:rtl/>
        </w:rPr>
        <w:t xml:space="preserve"> </w:t>
      </w:r>
      <w:r w:rsidRPr="00784950">
        <w:rPr>
          <w:rtl/>
        </w:rPr>
        <w:t>מסירים</w:t>
      </w:r>
      <w:r w:rsidR="00374753">
        <w:rPr>
          <w:rtl/>
        </w:rPr>
        <w:t xml:space="preserve"> </w:t>
      </w:r>
      <w:r w:rsidRPr="00784950">
        <w:rPr>
          <w:rtl/>
        </w:rPr>
        <w:t>באלקטרונית?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מצביעים על ההסתייגות של קבוצת וילן לסעיף 98.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50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א' וילן לסעיף 98 </w:t>
      </w:r>
      <w:r w:rsidR="00374753">
        <w:rPr>
          <w:rtl/>
        </w:rPr>
        <w:t>–</w:t>
      </w:r>
      <w:r w:rsidRPr="00784950">
        <w:rPr>
          <w:rtl/>
        </w:rPr>
        <w:t xml:space="preserve"> הוצאות מינהל מקרקעי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שראל,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50 נגד, 13 בעד, ללא נמנעים. ההסתייגות לא אושרה.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קבוצת פינס</w:t>
      </w:r>
      <w:r w:rsidR="00374753">
        <w:rPr>
          <w:rtl/>
        </w:rPr>
        <w:t>-</w:t>
      </w:r>
      <w:r w:rsidRPr="00784950">
        <w:rPr>
          <w:rtl/>
        </w:rPr>
        <w:t xml:space="preserve">פז </w:t>
      </w:r>
      <w:r w:rsidR="00374753">
        <w:rPr>
          <w:rtl/>
        </w:rPr>
        <w:t>–</w:t>
      </w:r>
      <w:r w:rsidRPr="00784950">
        <w:rPr>
          <w:rtl/>
        </w:rPr>
        <w:t xml:space="preserve"> הסירה. קבוצת מוחמד ברכה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  <w:r w:rsidRPr="00784950">
        <w:rPr>
          <w:rtl/>
        </w:rPr>
        <w:t xml:space="preserve"> </w:t>
      </w:r>
      <w:r w:rsidR="00374753">
        <w:rPr>
          <w:rtl/>
        </w:rPr>
        <w:t>–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תמר גוז'נסקי (חד"ש):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הצבעה אלקטרונית.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מבקש</w:t>
      </w:r>
      <w:r w:rsidR="00374753">
        <w:rPr>
          <w:rtl/>
        </w:rPr>
        <w:t xml:space="preserve"> </w:t>
      </w:r>
      <w:r w:rsidRPr="00784950">
        <w:rPr>
          <w:rtl/>
        </w:rPr>
        <w:t>שלא.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מצביעים</w:t>
      </w:r>
      <w:r w:rsidR="00374753">
        <w:rPr>
          <w:rtl/>
        </w:rPr>
        <w:t xml:space="preserve"> </w:t>
      </w:r>
      <w:r w:rsidRPr="00784950">
        <w:rPr>
          <w:rtl/>
        </w:rPr>
        <w:t>על ההסתייגות של קבוצת מוחמד ברכה בהצבעה אלקטרונית.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105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ההסתייגות </w:t>
      </w:r>
      <w:r>
        <w:rPr>
          <w:rtl/>
        </w:rPr>
        <w:t>–</w:t>
      </w:r>
      <w:r w:rsidR="00784950" w:rsidRPr="00784950">
        <w:rPr>
          <w:rtl/>
        </w:rPr>
        <w:t xml:space="preserve"> 13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49</w:t>
      </w:r>
    </w:p>
    <w:p w:rsidR="00846DB2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2</w:t>
      </w:r>
      <w:r>
        <w:rPr>
          <w:rtl/>
        </w:rPr>
        <w:t xml:space="preserve"> </w:t>
      </w:r>
    </w:p>
    <w:p w:rsidR="00374753" w:rsidRDefault="00784950" w:rsidP="00374753">
      <w:pPr>
        <w:pStyle w:val="3"/>
        <w:rPr>
          <w:rtl/>
        </w:rPr>
      </w:pPr>
      <w:r w:rsidRPr="00784950">
        <w:rPr>
          <w:rtl/>
        </w:rPr>
        <w:t xml:space="preserve">ההסתייגות של קבוצת חבר הכנסת מ' ברכה לסעיף 98 </w:t>
      </w:r>
      <w:r w:rsidR="00374753">
        <w:rPr>
          <w:rtl/>
        </w:rPr>
        <w:t>–</w:t>
      </w:r>
      <w:r w:rsidRPr="00784950">
        <w:rPr>
          <w:rtl/>
        </w:rPr>
        <w:t xml:space="preserve"> הוצאות מינהל מקרקעי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שראל, לא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49 נגד, 13 בעד, שני נמנעים. ההסתייגות לא נתקבלה.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מיכאל קליינר </w:t>
      </w:r>
      <w:r w:rsidR="00374753">
        <w:rPr>
          <w:rtl/>
        </w:rPr>
        <w:t>–</w:t>
      </w:r>
      <w:r w:rsidRPr="00784950">
        <w:rPr>
          <w:rtl/>
        </w:rPr>
        <w:t xml:space="preserve"> מסיר.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</w:t>
      </w:r>
      <w:r w:rsidRPr="00784950">
        <w:rPr>
          <w:rtl/>
        </w:rPr>
        <w:t>על</w:t>
      </w:r>
      <w:r w:rsidR="00374753">
        <w:rPr>
          <w:rtl/>
        </w:rPr>
        <w:t xml:space="preserve"> </w:t>
      </w:r>
      <w:r w:rsidRPr="00784950">
        <w:rPr>
          <w:rtl/>
        </w:rPr>
        <w:t>סעיפים</w:t>
      </w:r>
      <w:r w:rsidR="00374753">
        <w:rPr>
          <w:rtl/>
        </w:rPr>
        <w:t xml:space="preserve"> </w:t>
      </w:r>
      <w:r w:rsidRPr="00784950">
        <w:rPr>
          <w:rtl/>
        </w:rPr>
        <w:t>98</w:t>
      </w:r>
      <w:r w:rsidR="00374753">
        <w:rPr>
          <w:rtl/>
        </w:rPr>
        <w:t xml:space="preserve"> </w:t>
      </w:r>
      <w:r w:rsidRPr="00784950">
        <w:rPr>
          <w:rtl/>
        </w:rPr>
        <w:t>ו</w:t>
      </w:r>
      <w:r w:rsidR="00374753">
        <w:rPr>
          <w:rtl/>
        </w:rPr>
        <w:t>-</w:t>
      </w:r>
      <w:r w:rsidRPr="00784950">
        <w:rPr>
          <w:rtl/>
        </w:rPr>
        <w:t>99 בקריאה שנייה, כהצעת הוועדה. מי בעד? מי</w:t>
      </w:r>
      <w:r w:rsidR="00374753">
        <w:rPr>
          <w:rtl/>
        </w:rPr>
        <w:t xml:space="preserve"> </w:t>
      </w:r>
      <w:r w:rsidRPr="00784950">
        <w:rPr>
          <w:rtl/>
        </w:rPr>
        <w:t>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 xml:space="preserve">סעיף 98 </w:t>
      </w:r>
      <w:r w:rsidR="00374753">
        <w:rPr>
          <w:rtl/>
        </w:rPr>
        <w:t>–</w:t>
      </w:r>
      <w:r w:rsidRPr="00784950">
        <w:rPr>
          <w:rtl/>
        </w:rPr>
        <w:t xml:space="preserve"> הוצאות מינהל מקרקעי ישראל, וסעיף 99 </w:t>
      </w:r>
      <w:r w:rsidR="00374753">
        <w:rPr>
          <w:rtl/>
        </w:rPr>
        <w:t>–</w:t>
      </w:r>
      <w:r w:rsidRPr="00784950">
        <w:rPr>
          <w:rtl/>
        </w:rPr>
        <w:t xml:space="preserve"> החזר חובות לבנק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י</w:t>
      </w:r>
      <w:r w:rsidR="00784950" w:rsidRPr="00784950">
        <w:rPr>
          <w:rtl/>
        </w:rPr>
        <w:t>שראל, כהצעת הוועדה,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סעיפים 99</w:t>
      </w:r>
      <w:r w:rsidR="00503761">
        <w:rPr>
          <w:rFonts w:hint="cs"/>
          <w:rtl/>
        </w:rPr>
        <w:t>-</w:t>
      </w:r>
      <w:r w:rsidRPr="00784950">
        <w:rPr>
          <w:rtl/>
        </w:rPr>
        <w:t>98 אושרו בקריאה שנייה, כהצעת הוועדה.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יושב</w:t>
      </w:r>
      <w:r w:rsidR="00374753">
        <w:rPr>
          <w:rtl/>
        </w:rPr>
        <w:t>-</w:t>
      </w:r>
      <w:r w:rsidRPr="00784950">
        <w:rPr>
          <w:rtl/>
        </w:rPr>
        <w:t>ראש</w:t>
      </w:r>
      <w:r w:rsidR="00374753">
        <w:rPr>
          <w:rtl/>
        </w:rPr>
        <w:t xml:space="preserve"> </w:t>
      </w:r>
      <w:r w:rsidRPr="00784950">
        <w:rPr>
          <w:rtl/>
        </w:rPr>
        <w:t>ועדת</w:t>
      </w:r>
      <w:r w:rsidR="00374753">
        <w:rPr>
          <w:rtl/>
        </w:rPr>
        <w:t xml:space="preserve"> </w:t>
      </w:r>
      <w:r w:rsidRPr="00784950">
        <w:rPr>
          <w:rtl/>
        </w:rPr>
        <w:t>הכספים,</w:t>
      </w:r>
      <w:r w:rsidR="00374753">
        <w:rPr>
          <w:rtl/>
        </w:rPr>
        <w:t xml:space="preserve"> </w:t>
      </w: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נעבור</w:t>
      </w:r>
      <w:r w:rsidR="00374753">
        <w:rPr>
          <w:rtl/>
        </w:rPr>
        <w:t xml:space="preserve"> </w:t>
      </w:r>
      <w:r w:rsidRPr="00784950">
        <w:rPr>
          <w:rtl/>
        </w:rPr>
        <w:t>עכשיו להצבעה על הצעת התקציב</w:t>
      </w:r>
      <w:r w:rsidR="00374753">
        <w:rPr>
          <w:rtl/>
        </w:rPr>
        <w:t xml:space="preserve"> </w:t>
      </w:r>
      <w:r w:rsidRPr="00784950">
        <w:rPr>
          <w:rtl/>
        </w:rPr>
        <w:t>בקריאה שלישית, כפי שהוגשה על</w:t>
      </w:r>
      <w:r w:rsidR="00374753">
        <w:rPr>
          <w:rtl/>
        </w:rPr>
        <w:t>-</w:t>
      </w:r>
      <w:r w:rsidRPr="00784950">
        <w:rPr>
          <w:rtl/>
        </w:rPr>
        <w:t>ידי יושב</w:t>
      </w:r>
      <w:r w:rsidR="00374753">
        <w:rPr>
          <w:rtl/>
        </w:rPr>
        <w:t>-</w:t>
      </w:r>
      <w:r w:rsidRPr="00784950">
        <w:rPr>
          <w:rtl/>
        </w:rPr>
        <w:t>ראש ועדת הכספים.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107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ההצעה </w:t>
      </w:r>
      <w:r>
        <w:rPr>
          <w:rtl/>
        </w:rPr>
        <w:t>–</w:t>
      </w:r>
      <w:r w:rsidR="00784950" w:rsidRPr="00784950">
        <w:rPr>
          <w:rtl/>
        </w:rPr>
        <w:t xml:space="preserve"> 52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16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1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צעת התקציב לשנת הכספים 2002 נתקבלה.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52 בעד, 16 נגד,</w:t>
      </w:r>
      <w:r w:rsidR="00374753">
        <w:rPr>
          <w:rtl/>
        </w:rPr>
        <w:t xml:space="preserve"> </w:t>
      </w:r>
      <w:r w:rsidRPr="00784950">
        <w:rPr>
          <w:rtl/>
        </w:rPr>
        <w:t>נמנע אחד. אושרה הצעת התקציב בקריאה שלישית.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עוברים להצבעה על ההסתייגויות לחוק התקציב לשנת התקציב 2002. לשם החוק</w:t>
      </w:r>
      <w:r w:rsidR="00374753">
        <w:rPr>
          <w:rtl/>
        </w:rPr>
        <w:t xml:space="preserve"> </w:t>
      </w:r>
      <w:r w:rsidRPr="00784950">
        <w:rPr>
          <w:rtl/>
        </w:rPr>
        <w:t>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1 אין הסתייגויות.</w:t>
      </w:r>
      <w:r w:rsidR="00374753">
        <w:rPr>
          <w:rtl/>
        </w:rPr>
        <w:t xml:space="preserve"> </w:t>
      </w:r>
      <w:r w:rsidRPr="00784950">
        <w:rPr>
          <w:rtl/>
        </w:rPr>
        <w:t>אנחנו נצביע על שם החוק ועל סעיף 1</w:t>
      </w:r>
      <w:r w:rsidR="00374753">
        <w:rPr>
          <w:rtl/>
        </w:rPr>
        <w:t xml:space="preserve"> </w:t>
      </w:r>
      <w:r w:rsidRPr="00784950">
        <w:rPr>
          <w:rtl/>
        </w:rPr>
        <w:t>בקריאה שנייה, כהצעת הוועדה. מי בעד? מי נגד? מי 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עיף 1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שם החוק וסעיף 1 אושרו.</w:t>
      </w:r>
    </w:p>
    <w:p w:rsidR="00374753" w:rsidRDefault="00374753" w:rsidP="00374753">
      <w:pPr>
        <w:rPr>
          <w:rtl/>
        </w:rPr>
      </w:pPr>
    </w:p>
    <w:p w:rsidR="00374753" w:rsidRDefault="00784950" w:rsidP="00503761">
      <w:pPr>
        <w:rPr>
          <w:rtl/>
        </w:rPr>
      </w:pPr>
      <w:r w:rsidRPr="00784950">
        <w:rPr>
          <w:rtl/>
        </w:rPr>
        <w:t>סעיף</w:t>
      </w:r>
      <w:r w:rsidR="00374753">
        <w:rPr>
          <w:rtl/>
        </w:rPr>
        <w:t xml:space="preserve"> </w:t>
      </w:r>
      <w:r w:rsidRPr="00784950">
        <w:rPr>
          <w:rtl/>
        </w:rPr>
        <w:t>2</w:t>
      </w:r>
      <w:r w:rsidR="00374753">
        <w:rPr>
          <w:rtl/>
        </w:rPr>
        <w:t xml:space="preserve"> –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ברכה</w:t>
      </w:r>
      <w:r w:rsidR="00374753">
        <w:rPr>
          <w:rtl/>
        </w:rPr>
        <w:t xml:space="preserve"> </w:t>
      </w:r>
      <w:r w:rsidRPr="00784950">
        <w:rPr>
          <w:rtl/>
        </w:rPr>
        <w:t>וכו'</w:t>
      </w:r>
      <w:r w:rsidR="00374753">
        <w:rPr>
          <w:rtl/>
        </w:rPr>
        <w:t xml:space="preserve"> – </w:t>
      </w:r>
      <w:r w:rsidRPr="00784950">
        <w:rPr>
          <w:rtl/>
        </w:rPr>
        <w:t>מסירים.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>לסעיפים</w:t>
      </w:r>
      <w:r w:rsidR="00374753">
        <w:rPr>
          <w:rtl/>
        </w:rPr>
        <w:t xml:space="preserve"> </w:t>
      </w:r>
      <w:r w:rsidRPr="00784950">
        <w:rPr>
          <w:rtl/>
        </w:rPr>
        <w:t>4</w:t>
      </w:r>
      <w:r w:rsidR="00503761">
        <w:rPr>
          <w:rFonts w:hint="cs"/>
          <w:rtl/>
        </w:rPr>
        <w:t>-</w:t>
      </w:r>
      <w:r w:rsidRPr="00784950">
        <w:rPr>
          <w:rtl/>
        </w:rPr>
        <w:t>3 אין</w:t>
      </w:r>
      <w:r w:rsidR="00374753">
        <w:rPr>
          <w:rtl/>
        </w:rPr>
        <w:t xml:space="preserve"> </w:t>
      </w:r>
      <w:r w:rsidRPr="00784950">
        <w:rPr>
          <w:rtl/>
        </w:rPr>
        <w:t>הסתייגויות.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>5</w:t>
      </w:r>
      <w:r w:rsidR="00374753">
        <w:rPr>
          <w:rtl/>
        </w:rPr>
        <w:t xml:space="preserve"> – </w:t>
      </w:r>
      <w:r w:rsidRPr="00784950">
        <w:rPr>
          <w:rtl/>
        </w:rPr>
        <w:t>קבוצת</w:t>
      </w:r>
      <w:r w:rsidR="00374753">
        <w:rPr>
          <w:rtl/>
        </w:rPr>
        <w:t xml:space="preserve"> </w:t>
      </w:r>
      <w:r w:rsidRPr="00784950">
        <w:rPr>
          <w:rtl/>
        </w:rPr>
        <w:t xml:space="preserve">ברכה </w:t>
      </w:r>
      <w:r w:rsidR="00374753">
        <w:rPr>
          <w:rtl/>
        </w:rPr>
        <w:t>–</w:t>
      </w:r>
      <w:r w:rsidRPr="00784950">
        <w:rPr>
          <w:rtl/>
        </w:rPr>
        <w:t xml:space="preserve"> מסירים. תודה. לסעיף 6 אין הסתייגויות.</w:t>
      </w:r>
      <w:r w:rsidR="00374753">
        <w:rPr>
          <w:rtl/>
        </w:rPr>
        <w:t xml:space="preserve"> </w:t>
      </w:r>
      <w:r w:rsidRPr="00784950">
        <w:rPr>
          <w:rtl/>
        </w:rPr>
        <w:t>לסעיף</w:t>
      </w:r>
      <w:r w:rsidR="00374753">
        <w:rPr>
          <w:rtl/>
        </w:rPr>
        <w:t xml:space="preserve"> </w:t>
      </w:r>
      <w:r w:rsidRPr="00784950">
        <w:rPr>
          <w:rtl/>
        </w:rPr>
        <w:t xml:space="preserve">7 </w:t>
      </w:r>
      <w:r w:rsidR="00374753">
        <w:rPr>
          <w:rtl/>
        </w:rPr>
        <w:t>–</w:t>
      </w:r>
      <w:r w:rsidRPr="00784950">
        <w:rPr>
          <w:rtl/>
        </w:rPr>
        <w:t xml:space="preserve"> 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מסירים.</w:t>
      </w:r>
      <w:r w:rsidR="00374753">
        <w:rPr>
          <w:rtl/>
        </w:rPr>
        <w:t xml:space="preserve"> </w:t>
      </w:r>
      <w:r w:rsidRPr="00784950">
        <w:rPr>
          <w:rtl/>
        </w:rPr>
        <w:t>תודה.</w:t>
      </w:r>
      <w:r w:rsidR="00374753">
        <w:rPr>
          <w:rtl/>
        </w:rPr>
        <w:t xml:space="preserve"> </w:t>
      </w:r>
      <w:r w:rsidRPr="00784950">
        <w:rPr>
          <w:rtl/>
        </w:rPr>
        <w:t xml:space="preserve">לסעיף 8 </w:t>
      </w:r>
      <w:r w:rsidR="00374753">
        <w:rPr>
          <w:rtl/>
        </w:rPr>
        <w:t>–</w:t>
      </w:r>
      <w:r w:rsidRPr="00784950">
        <w:rPr>
          <w:rtl/>
        </w:rPr>
        <w:t xml:space="preserve"> 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מסירים. לסעיף 9</w:t>
      </w:r>
      <w:r w:rsidR="00374753">
        <w:rPr>
          <w:rtl/>
        </w:rPr>
        <w:t xml:space="preserve"> –</w:t>
      </w:r>
      <w:r w:rsidRPr="00784950">
        <w:rPr>
          <w:rtl/>
        </w:rPr>
        <w:t xml:space="preserve"> קבוצת ברכה </w:t>
      </w:r>
      <w:r w:rsidR="00374753">
        <w:rPr>
          <w:rtl/>
        </w:rPr>
        <w:t>–</w:t>
      </w:r>
      <w:r w:rsidRPr="00784950">
        <w:rPr>
          <w:rtl/>
        </w:rPr>
        <w:t xml:space="preserve"> מסירים.</w:t>
      </w:r>
      <w:r w:rsidR="00374753">
        <w:rPr>
          <w:rtl/>
        </w:rPr>
        <w:t xml:space="preserve"> </w:t>
      </w:r>
      <w:r w:rsidRPr="00784950">
        <w:rPr>
          <w:rtl/>
        </w:rPr>
        <w:t>אם כך, אין הסתייגויות.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 נצביע על החוק בקריאה שנייה, כהצעת הוועדה.</w:t>
      </w:r>
      <w:r w:rsidR="00374753">
        <w:rPr>
          <w:rtl/>
        </w:rPr>
        <w:t xml:space="preserve"> </w:t>
      </w:r>
      <w:r w:rsidRPr="00784950">
        <w:rPr>
          <w:rtl/>
        </w:rPr>
        <w:t>מי בעד ההצעה? מי נגד? מי</w:t>
      </w:r>
      <w:r w:rsidR="00374753">
        <w:rPr>
          <w:rtl/>
        </w:rPr>
        <w:t xml:space="preserve"> </w:t>
      </w:r>
      <w:r w:rsidRPr="00784950">
        <w:rPr>
          <w:rtl/>
        </w:rPr>
        <w:t>נמנע?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503761">
      <w:pPr>
        <w:pStyle w:val="3"/>
        <w:rPr>
          <w:rtl/>
        </w:rPr>
      </w:pPr>
      <w:r w:rsidRPr="00784950">
        <w:rPr>
          <w:rtl/>
        </w:rPr>
        <w:t>ס</w:t>
      </w:r>
      <w:r w:rsidR="00784950" w:rsidRPr="00784950">
        <w:rPr>
          <w:rtl/>
        </w:rPr>
        <w:t>עיפים 9</w:t>
      </w:r>
      <w:r w:rsidR="00503761">
        <w:rPr>
          <w:rFonts w:hint="cs"/>
          <w:rtl/>
        </w:rPr>
        <w:t>-</w:t>
      </w:r>
      <w:r w:rsidR="00784950" w:rsidRPr="00784950">
        <w:rPr>
          <w:rtl/>
        </w:rPr>
        <w:t>2 נתקבלו.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הצעת החוק אושרה בקריאה שנייה.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אנחנו</w:t>
      </w:r>
      <w:r w:rsidR="00374753">
        <w:rPr>
          <w:rtl/>
        </w:rPr>
        <w:t xml:space="preserve"> </w:t>
      </w:r>
      <w:r w:rsidRPr="00784950">
        <w:rPr>
          <w:rtl/>
        </w:rPr>
        <w:t>נצביע</w:t>
      </w:r>
      <w:r w:rsidR="00374753">
        <w:rPr>
          <w:rtl/>
        </w:rPr>
        <w:t xml:space="preserve"> – </w:t>
      </w:r>
      <w:r w:rsidRPr="00784950">
        <w:rPr>
          <w:rtl/>
        </w:rPr>
        <w:t xml:space="preserve">אלקטרונית </w:t>
      </w:r>
      <w:r w:rsidR="00374753">
        <w:rPr>
          <w:rtl/>
        </w:rPr>
        <w:t>–</w:t>
      </w:r>
      <w:r w:rsidRPr="00784950">
        <w:rPr>
          <w:rtl/>
        </w:rPr>
        <w:t xml:space="preserve"> בקריאה שלישית על הצעת חוק התקציב לשנת הכספים</w:t>
      </w:r>
      <w:r w:rsidR="00374753">
        <w:rPr>
          <w:rtl/>
        </w:rPr>
        <w:t xml:space="preserve"> </w:t>
      </w:r>
      <w:r w:rsidRPr="00784950">
        <w:rPr>
          <w:rtl/>
        </w:rPr>
        <w:t>2002, התשס"ב</w:t>
      </w:r>
      <w:r w:rsidR="00374753">
        <w:rPr>
          <w:rtl/>
        </w:rPr>
        <w:t>–</w:t>
      </w:r>
      <w:r w:rsidRPr="00784950">
        <w:rPr>
          <w:rtl/>
        </w:rPr>
        <w:t>2002. בבקשה.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צבעה מס' 108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ב</w:t>
      </w:r>
      <w:r w:rsidR="00784950" w:rsidRPr="00784950">
        <w:rPr>
          <w:rtl/>
        </w:rPr>
        <w:t xml:space="preserve">עד החוק </w:t>
      </w:r>
      <w:r>
        <w:rPr>
          <w:rtl/>
        </w:rPr>
        <w:t>–</w:t>
      </w:r>
      <w:r w:rsidR="00784950" w:rsidRPr="00784950">
        <w:rPr>
          <w:rtl/>
        </w:rPr>
        <w:t xml:space="preserve"> 53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גד </w:t>
      </w:r>
      <w:r>
        <w:rPr>
          <w:rtl/>
        </w:rPr>
        <w:t>–</w:t>
      </w:r>
      <w:r w:rsidR="00784950" w:rsidRPr="00784950">
        <w:rPr>
          <w:rtl/>
        </w:rPr>
        <w:t xml:space="preserve"> 19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נ</w:t>
      </w:r>
      <w:r w:rsidR="00784950" w:rsidRPr="00784950">
        <w:rPr>
          <w:rtl/>
        </w:rPr>
        <w:t xml:space="preserve">מנעים </w:t>
      </w:r>
      <w:r>
        <w:rPr>
          <w:rtl/>
        </w:rPr>
        <w:t>–</w:t>
      </w:r>
      <w:r w:rsidR="00784950" w:rsidRPr="00784950">
        <w:rPr>
          <w:rtl/>
        </w:rPr>
        <w:t xml:space="preserve"> אין</w:t>
      </w: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ח</w:t>
      </w:r>
      <w:r w:rsidR="00784950" w:rsidRPr="00784950">
        <w:rPr>
          <w:rtl/>
        </w:rPr>
        <w:t>וק התקציב לשנת הכספים 2002, התשס"ב</w:t>
      </w:r>
      <w:r>
        <w:rPr>
          <w:rtl/>
        </w:rPr>
        <w:t>–</w:t>
      </w:r>
      <w:r w:rsidR="00784950" w:rsidRPr="00784950">
        <w:rPr>
          <w:rtl/>
        </w:rPr>
        <w:t>2002, נתקבל.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53 בעד,</w:t>
      </w:r>
      <w:r w:rsidR="00374753">
        <w:rPr>
          <w:rtl/>
        </w:rPr>
        <w:t xml:space="preserve"> </w:t>
      </w:r>
      <w:r w:rsidRPr="00784950">
        <w:rPr>
          <w:rtl/>
        </w:rPr>
        <w:t>19 נגד, נמנע אחד. הצעת חוק התקציב אושרה בקריאה שלישית. תודה רבה,</w:t>
      </w:r>
      <w:r w:rsidR="00374753">
        <w:rPr>
          <w:rtl/>
        </w:rPr>
        <w:t xml:space="preserve"> </w:t>
      </w:r>
      <w:r w:rsidRPr="00784950">
        <w:rPr>
          <w:rtl/>
        </w:rPr>
        <w:t>חברי הכנסת.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 יושב</w:t>
      </w:r>
      <w:r w:rsidR="00374753">
        <w:rPr>
          <w:rtl/>
        </w:rPr>
        <w:t>-</w:t>
      </w:r>
      <w:r w:rsidRPr="00784950">
        <w:rPr>
          <w:rtl/>
        </w:rPr>
        <w:t>ראש ועדת הכספים, חבר הכנסת ליצמן, בבקשה.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יעקב ליצמן (יו"ר ועדת הכספים):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אדוני</w:t>
      </w:r>
      <w:r w:rsidR="00374753">
        <w:rPr>
          <w:rtl/>
        </w:rPr>
        <w:t xml:space="preserve"> </w:t>
      </w:r>
      <w:r w:rsidRPr="00784950">
        <w:rPr>
          <w:rtl/>
        </w:rPr>
        <w:t>היושב</w:t>
      </w:r>
      <w:r w:rsidR="00374753">
        <w:rPr>
          <w:rtl/>
        </w:rPr>
        <w:t>-</w:t>
      </w:r>
      <w:r w:rsidRPr="00784950">
        <w:rPr>
          <w:rtl/>
        </w:rPr>
        <w:t>ראש,</w:t>
      </w:r>
      <w:r w:rsidR="00374753">
        <w:rPr>
          <w:rtl/>
        </w:rPr>
        <w:t xml:space="preserve"> </w:t>
      </w:r>
      <w:r w:rsidRPr="00784950">
        <w:rPr>
          <w:rtl/>
        </w:rPr>
        <w:t>חברי</w:t>
      </w:r>
      <w:r w:rsidR="00374753">
        <w:rPr>
          <w:rtl/>
        </w:rPr>
        <w:t xml:space="preserve"> </w:t>
      </w:r>
      <w:r w:rsidRPr="00784950">
        <w:rPr>
          <w:rtl/>
        </w:rPr>
        <w:t>הכנסת, אני רוצה להודות בראש ובראשונה לראש הממשלה</w:t>
      </w:r>
      <w:r w:rsidR="00374753">
        <w:rPr>
          <w:rtl/>
        </w:rPr>
        <w:t xml:space="preserve"> </w:t>
      </w:r>
      <w:r w:rsidRPr="00784950">
        <w:rPr>
          <w:rtl/>
        </w:rPr>
        <w:t>ולשר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שהכניסו</w:t>
      </w:r>
      <w:r w:rsidR="00374753">
        <w:rPr>
          <w:rtl/>
        </w:rPr>
        <w:t xml:space="preserve"> </w:t>
      </w:r>
      <w:r w:rsidRPr="00784950">
        <w:rPr>
          <w:rtl/>
        </w:rPr>
        <w:t>את</w:t>
      </w:r>
      <w:r w:rsidR="00374753">
        <w:rPr>
          <w:rtl/>
        </w:rPr>
        <w:t xml:space="preserve"> </w:t>
      </w:r>
      <w:r w:rsidRPr="00784950">
        <w:rPr>
          <w:rtl/>
        </w:rPr>
        <w:t>הדברים בפעם הראשונה לבסיס התקציב והפסיקו את ההתבזות</w:t>
      </w:r>
      <w:r w:rsidR="00374753">
        <w:rPr>
          <w:rtl/>
        </w:rPr>
        <w:t xml:space="preserve"> </w:t>
      </w:r>
      <w:r w:rsidRPr="00784950">
        <w:rPr>
          <w:rtl/>
        </w:rPr>
        <w:t>הזאת.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אני</w:t>
      </w:r>
      <w:r w:rsidR="00374753">
        <w:rPr>
          <w:rtl/>
        </w:rPr>
        <w:t xml:space="preserve"> </w:t>
      </w:r>
      <w:r w:rsidRPr="00784950">
        <w:rPr>
          <w:rtl/>
        </w:rPr>
        <w:t>רוצה</w:t>
      </w:r>
      <w:r w:rsidR="00374753">
        <w:rPr>
          <w:rtl/>
        </w:rPr>
        <w:t xml:space="preserve"> </w:t>
      </w:r>
      <w:r w:rsidRPr="00784950">
        <w:rPr>
          <w:rtl/>
        </w:rPr>
        <w:t>להודות</w:t>
      </w:r>
      <w:r w:rsidR="00374753">
        <w:rPr>
          <w:rtl/>
        </w:rPr>
        <w:t xml:space="preserve"> </w:t>
      </w:r>
      <w:r w:rsidRPr="00784950">
        <w:rPr>
          <w:rtl/>
        </w:rPr>
        <w:t>גם</w:t>
      </w:r>
      <w:r w:rsidR="00374753">
        <w:rPr>
          <w:rtl/>
        </w:rPr>
        <w:t xml:space="preserve"> </w:t>
      </w:r>
      <w:r w:rsidRPr="00784950">
        <w:rPr>
          <w:rtl/>
        </w:rPr>
        <w:t>לאורי</w:t>
      </w:r>
      <w:r w:rsidR="00374753">
        <w:rPr>
          <w:rtl/>
        </w:rPr>
        <w:t xml:space="preserve"> </w:t>
      </w:r>
      <w:r w:rsidRPr="00784950">
        <w:rPr>
          <w:rtl/>
        </w:rPr>
        <w:t>שני,</w:t>
      </w:r>
      <w:r w:rsidR="00374753">
        <w:rPr>
          <w:rtl/>
        </w:rPr>
        <w:t xml:space="preserve"> </w:t>
      </w:r>
      <w:r w:rsidRPr="00784950">
        <w:rPr>
          <w:rtl/>
        </w:rPr>
        <w:t>לגדעון סער ולאביגדור יצחקי, לעוזרי שר</w:t>
      </w:r>
      <w:r w:rsidR="00374753">
        <w:rPr>
          <w:rtl/>
        </w:rPr>
        <w:t xml:space="preserve"> </w:t>
      </w:r>
      <w:r w:rsidRPr="00784950">
        <w:rPr>
          <w:rtl/>
        </w:rPr>
        <w:t>האוצר,</w:t>
      </w:r>
      <w:r w:rsidR="00374753">
        <w:rPr>
          <w:rtl/>
        </w:rPr>
        <w:t xml:space="preserve"> </w:t>
      </w:r>
      <w:r w:rsidRPr="00784950">
        <w:rPr>
          <w:rtl/>
        </w:rPr>
        <w:t>לחברי</w:t>
      </w:r>
      <w:r w:rsidR="00374753">
        <w:rPr>
          <w:rtl/>
        </w:rPr>
        <w:t xml:space="preserve"> </w:t>
      </w:r>
      <w:r w:rsidRPr="00784950">
        <w:rPr>
          <w:rtl/>
        </w:rPr>
        <w:t>הוועדה</w:t>
      </w:r>
      <w:r w:rsidR="00374753">
        <w:rPr>
          <w:rtl/>
        </w:rPr>
        <w:t xml:space="preserve"> </w:t>
      </w:r>
      <w:r w:rsidRPr="00784950">
        <w:rPr>
          <w:rtl/>
        </w:rPr>
        <w:t>שעבדו</w:t>
      </w:r>
      <w:r w:rsidR="00374753">
        <w:rPr>
          <w:rtl/>
        </w:rPr>
        <w:t xml:space="preserve"> </w:t>
      </w:r>
      <w:r w:rsidRPr="00784950">
        <w:rPr>
          <w:rtl/>
        </w:rPr>
        <w:t>קשה</w:t>
      </w:r>
      <w:r w:rsidR="00374753">
        <w:rPr>
          <w:rtl/>
        </w:rPr>
        <w:t xml:space="preserve"> </w:t>
      </w:r>
      <w:r w:rsidRPr="00784950">
        <w:rPr>
          <w:rtl/>
        </w:rPr>
        <w:t>בכל הדיונים, למנהל הוועדה, שעזב לאחרונה, מר</w:t>
      </w:r>
      <w:r w:rsidR="00374753">
        <w:rPr>
          <w:rtl/>
        </w:rPr>
        <w:t xml:space="preserve"> </w:t>
      </w:r>
      <w:r w:rsidRPr="00784950">
        <w:rPr>
          <w:rtl/>
        </w:rPr>
        <w:t>איוור</w:t>
      </w:r>
      <w:r w:rsidR="00374753">
        <w:rPr>
          <w:rtl/>
        </w:rPr>
        <w:t xml:space="preserve"> </w:t>
      </w:r>
      <w:r w:rsidRPr="00784950">
        <w:rPr>
          <w:rtl/>
        </w:rPr>
        <w:t>קרשנר,</w:t>
      </w:r>
      <w:r w:rsidR="00374753">
        <w:rPr>
          <w:rtl/>
        </w:rPr>
        <w:t xml:space="preserve"> </w:t>
      </w:r>
      <w:r w:rsidRPr="00784950">
        <w:rPr>
          <w:rtl/>
        </w:rPr>
        <w:t>למנהל</w:t>
      </w:r>
      <w:r w:rsidR="00374753">
        <w:rPr>
          <w:rtl/>
        </w:rPr>
        <w:t xml:space="preserve"> </w:t>
      </w:r>
      <w:r w:rsidRPr="00784950">
        <w:rPr>
          <w:rtl/>
        </w:rPr>
        <w:t>הוועדה החדש, טמיר כהן, ליועצות המשפטיות אנה שניידר, שגית</w:t>
      </w:r>
      <w:r w:rsidR="00374753">
        <w:rPr>
          <w:rtl/>
        </w:rPr>
        <w:t xml:space="preserve"> </w:t>
      </w:r>
      <w:r w:rsidRPr="00784950">
        <w:rPr>
          <w:rtl/>
        </w:rPr>
        <w:t>אפיק</w:t>
      </w:r>
      <w:r w:rsidR="00374753">
        <w:rPr>
          <w:rtl/>
        </w:rPr>
        <w:t xml:space="preserve"> </w:t>
      </w:r>
      <w:r w:rsidRPr="00784950">
        <w:rPr>
          <w:rtl/>
        </w:rPr>
        <w:t>ונעמה</w:t>
      </w:r>
      <w:r w:rsidR="00374753">
        <w:rPr>
          <w:rtl/>
        </w:rPr>
        <w:t xml:space="preserve"> </w:t>
      </w:r>
      <w:r w:rsidRPr="00784950">
        <w:rPr>
          <w:rtl/>
        </w:rPr>
        <w:t>רוזן, ליועצת הכלכלית סמדר אלחנני, למזכירות הוועדה ליאת קרפטי, רחל</w:t>
      </w:r>
      <w:r w:rsidR="00374753">
        <w:rPr>
          <w:rtl/>
        </w:rPr>
        <w:t xml:space="preserve"> </w:t>
      </w:r>
      <w:r w:rsidRPr="00784950">
        <w:rPr>
          <w:rtl/>
        </w:rPr>
        <w:t>סמואל</w:t>
      </w:r>
      <w:r w:rsidR="00374753">
        <w:rPr>
          <w:rtl/>
        </w:rPr>
        <w:t xml:space="preserve"> </w:t>
      </w:r>
      <w:r w:rsidRPr="00784950">
        <w:rPr>
          <w:rtl/>
        </w:rPr>
        <w:t>ואילנה יאשייב, לדובר הוועדה צבי רוזן, לקצרניות של ועדת הכספים שהיתה להן</w:t>
      </w:r>
      <w:r w:rsidR="00374753">
        <w:rPr>
          <w:rtl/>
        </w:rPr>
        <w:t xml:space="preserve"> </w:t>
      </w:r>
      <w:r w:rsidRPr="00784950">
        <w:rPr>
          <w:rtl/>
        </w:rPr>
        <w:t>מלאכה</w:t>
      </w:r>
      <w:r w:rsidR="00374753">
        <w:rPr>
          <w:rtl/>
        </w:rPr>
        <w:t xml:space="preserve"> </w:t>
      </w:r>
      <w:r w:rsidRPr="00784950">
        <w:rPr>
          <w:rtl/>
        </w:rPr>
        <w:t>לא קלה: סיגל גורדון, חנה כהן, שלומית כהן, שולי לחוביצקי, אורה לוין, תמר</w:t>
      </w:r>
      <w:r w:rsidR="00374753">
        <w:rPr>
          <w:rtl/>
        </w:rPr>
        <w:t xml:space="preserve"> </w:t>
      </w:r>
      <w:r w:rsidRPr="00784950">
        <w:rPr>
          <w:rtl/>
        </w:rPr>
        <w:t>מרימוביץ,</w:t>
      </w:r>
      <w:r w:rsidR="00374753">
        <w:rPr>
          <w:rtl/>
        </w:rPr>
        <w:t xml:space="preserve"> </w:t>
      </w:r>
      <w:r w:rsidRPr="00784950">
        <w:rPr>
          <w:rtl/>
        </w:rPr>
        <w:t>לאה קיקיון, טלי רם, אירית שלהבת, יפעת שפרכר וחפציבה צנעני. ולכן, כל</w:t>
      </w:r>
      <w:r w:rsidR="00374753">
        <w:rPr>
          <w:rtl/>
        </w:rPr>
        <w:t xml:space="preserve"> </w:t>
      </w:r>
      <w:r w:rsidRPr="00784950">
        <w:rPr>
          <w:rtl/>
        </w:rPr>
        <w:t>הקצרניות</w:t>
      </w:r>
      <w:r w:rsidR="00374753">
        <w:rPr>
          <w:rtl/>
        </w:rPr>
        <w:t xml:space="preserve"> </w:t>
      </w:r>
      <w:r w:rsidRPr="00784950">
        <w:rPr>
          <w:rtl/>
        </w:rPr>
        <w:t>שרשמו</w:t>
      </w:r>
      <w:r w:rsidR="00374753">
        <w:rPr>
          <w:rtl/>
        </w:rPr>
        <w:t xml:space="preserve"> </w:t>
      </w:r>
      <w:r w:rsidRPr="00784950">
        <w:rPr>
          <w:rtl/>
        </w:rPr>
        <w:t>במליאת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ביום</w:t>
      </w:r>
      <w:r w:rsidR="00374753">
        <w:rPr>
          <w:rtl/>
        </w:rPr>
        <w:t xml:space="preserve"> </w:t>
      </w:r>
      <w:r w:rsidRPr="00784950">
        <w:rPr>
          <w:rtl/>
        </w:rPr>
        <w:t>ובלילה,</w:t>
      </w:r>
      <w:r w:rsidR="00374753">
        <w:rPr>
          <w:rtl/>
        </w:rPr>
        <w:t xml:space="preserve"> </w:t>
      </w:r>
      <w:r w:rsidRPr="00784950">
        <w:rPr>
          <w:rtl/>
        </w:rPr>
        <w:t>לכל</w:t>
      </w:r>
      <w:r w:rsidR="00374753">
        <w:rPr>
          <w:rtl/>
        </w:rPr>
        <w:t xml:space="preserve"> </w:t>
      </w:r>
      <w:r w:rsidRPr="00784950">
        <w:rPr>
          <w:rtl/>
        </w:rPr>
        <w:t>פקידי האוצר ולנציגי הממשלה</w:t>
      </w:r>
      <w:r w:rsidR="00374753">
        <w:rPr>
          <w:rtl/>
        </w:rPr>
        <w:t xml:space="preserve"> </w:t>
      </w:r>
      <w:r w:rsidRPr="00784950">
        <w:rPr>
          <w:rtl/>
        </w:rPr>
        <w:t>שהשתתפו בדיונים, תודה רבה לכם.</w:t>
      </w:r>
    </w:p>
    <w:p w:rsidR="00374753" w:rsidRDefault="00374753" w:rsidP="00374753">
      <w:pPr>
        <w:rPr>
          <w:rtl/>
        </w:rPr>
      </w:pPr>
    </w:p>
    <w:p w:rsidR="00374753" w:rsidRPr="00374753" w:rsidRDefault="00374753" w:rsidP="00374753">
      <w:pPr>
        <w:pStyle w:val="a4"/>
        <w:rPr>
          <w:rtl/>
        </w:rPr>
      </w:pPr>
      <w:r w:rsidRPr="00374753">
        <w:rPr>
          <w:rtl/>
        </w:rPr>
        <w:t>היו"ר א' בורג: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ולאזרחי מדינת ישראל שמשלמים מסים שבהם אפשר לממן את הכול.</w:t>
      </w:r>
    </w:p>
    <w:p w:rsidR="00374753" w:rsidRDefault="00374753" w:rsidP="00374753">
      <w:pPr>
        <w:rPr>
          <w:rtl/>
        </w:rPr>
      </w:pPr>
    </w:p>
    <w:p w:rsidR="00374753" w:rsidRDefault="00784950" w:rsidP="00374753">
      <w:pPr>
        <w:rPr>
          <w:rtl/>
        </w:rPr>
      </w:pPr>
      <w:r w:rsidRPr="00784950">
        <w:rPr>
          <w:rtl/>
        </w:rPr>
        <w:t>תם</w:t>
      </w:r>
      <w:r w:rsidR="00374753">
        <w:rPr>
          <w:rtl/>
        </w:rPr>
        <w:t xml:space="preserve"> </w:t>
      </w:r>
      <w:r w:rsidRPr="00784950">
        <w:rPr>
          <w:rtl/>
        </w:rPr>
        <w:t>סדר</w:t>
      </w:r>
      <w:r w:rsidR="00374753">
        <w:rPr>
          <w:rtl/>
        </w:rPr>
        <w:t>-</w:t>
      </w:r>
      <w:r w:rsidRPr="00784950">
        <w:rPr>
          <w:rtl/>
        </w:rPr>
        <w:t>היום.</w:t>
      </w:r>
      <w:r w:rsidR="00374753">
        <w:rPr>
          <w:rtl/>
        </w:rPr>
        <w:t xml:space="preserve"> </w:t>
      </w:r>
      <w:r w:rsidRPr="00784950">
        <w:rPr>
          <w:rtl/>
        </w:rPr>
        <w:t>ישיבת</w:t>
      </w:r>
      <w:r w:rsidR="00374753">
        <w:rPr>
          <w:rtl/>
        </w:rPr>
        <w:t xml:space="preserve"> </w:t>
      </w:r>
      <w:r w:rsidRPr="00784950">
        <w:rPr>
          <w:rtl/>
        </w:rPr>
        <w:t>הכנסת</w:t>
      </w:r>
      <w:r w:rsidR="00374753">
        <w:rPr>
          <w:rtl/>
        </w:rPr>
        <w:t xml:space="preserve"> </w:t>
      </w:r>
      <w:r w:rsidRPr="00784950">
        <w:rPr>
          <w:rtl/>
        </w:rPr>
        <w:t>הבאה</w:t>
      </w:r>
      <w:r w:rsidR="00374753">
        <w:rPr>
          <w:rtl/>
        </w:rPr>
        <w:t xml:space="preserve"> </w:t>
      </w:r>
      <w:r w:rsidRPr="00784950">
        <w:rPr>
          <w:rtl/>
        </w:rPr>
        <w:t>תתקיים</w:t>
      </w:r>
      <w:r w:rsidR="00374753">
        <w:rPr>
          <w:rtl/>
        </w:rPr>
        <w:t xml:space="preserve"> </w:t>
      </w:r>
      <w:r w:rsidRPr="00784950">
        <w:rPr>
          <w:rtl/>
        </w:rPr>
        <w:t>ביום</w:t>
      </w:r>
      <w:r w:rsidR="00374753">
        <w:rPr>
          <w:rtl/>
        </w:rPr>
        <w:t xml:space="preserve"> </w:t>
      </w:r>
      <w:r w:rsidRPr="00784950">
        <w:rPr>
          <w:rtl/>
        </w:rPr>
        <w:t>שני בשבוע הבא, כ"ט בשבט</w:t>
      </w:r>
      <w:r w:rsidR="00374753">
        <w:rPr>
          <w:rtl/>
        </w:rPr>
        <w:t xml:space="preserve"> </w:t>
      </w:r>
      <w:r w:rsidRPr="00784950">
        <w:rPr>
          <w:rtl/>
        </w:rPr>
        <w:t>התשס"ב, 11 בפברואר 2002, בשעה 16:00. ישיבה זו נעולה.</w:t>
      </w:r>
    </w:p>
    <w:p w:rsidR="00374753" w:rsidRDefault="00374753" w:rsidP="00374753">
      <w:pPr>
        <w:rPr>
          <w:rtl/>
        </w:rPr>
      </w:pPr>
    </w:p>
    <w:p w:rsidR="00374753" w:rsidRDefault="00374753" w:rsidP="00374753">
      <w:pPr>
        <w:rPr>
          <w:rtl/>
        </w:rPr>
      </w:pPr>
    </w:p>
    <w:p w:rsidR="00374753" w:rsidRDefault="00374753" w:rsidP="00374753">
      <w:pPr>
        <w:pStyle w:val="3"/>
        <w:rPr>
          <w:rtl/>
        </w:rPr>
      </w:pPr>
      <w:r w:rsidRPr="00784950">
        <w:rPr>
          <w:rtl/>
        </w:rPr>
        <w:t>ה</w:t>
      </w:r>
      <w:r w:rsidR="00784950" w:rsidRPr="00784950">
        <w:rPr>
          <w:rtl/>
        </w:rPr>
        <w:t>ישיבה ננעלה בשעה 17:38.</w:t>
      </w:r>
    </w:p>
    <w:p w:rsidR="0048605B" w:rsidRPr="00784950" w:rsidRDefault="0048605B" w:rsidP="00374753">
      <w:pPr>
        <w:pStyle w:val="3"/>
        <w:rPr>
          <w:rtl/>
        </w:rPr>
      </w:pPr>
    </w:p>
    <w:sectPr w:rsidR="0048605B" w:rsidRPr="00784950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55"/>
    <w:rsid w:val="000E2D5C"/>
    <w:rsid w:val="0019543E"/>
    <w:rsid w:val="00227044"/>
    <w:rsid w:val="003361AD"/>
    <w:rsid w:val="00374753"/>
    <w:rsid w:val="00381B80"/>
    <w:rsid w:val="0048605B"/>
    <w:rsid w:val="00503761"/>
    <w:rsid w:val="00511F55"/>
    <w:rsid w:val="00525DA5"/>
    <w:rsid w:val="00784950"/>
    <w:rsid w:val="00846DB2"/>
    <w:rsid w:val="008840F5"/>
    <w:rsid w:val="008F15D1"/>
    <w:rsid w:val="009B6660"/>
    <w:rsid w:val="00A109C5"/>
    <w:rsid w:val="00B034BC"/>
    <w:rsid w:val="00BE17D5"/>
    <w:rsid w:val="00C3719A"/>
    <w:rsid w:val="00C6371F"/>
    <w:rsid w:val="00DD781C"/>
    <w:rsid w:val="00DF5EE7"/>
    <w:rsid w:val="00EA230F"/>
    <w:rsid w:val="00F32B4D"/>
    <w:rsid w:val="00F7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DD84DF2-E905-4CEC-ABF8-33777F1E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19A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C3719A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C3719A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C3719A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C3719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3719A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784950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784950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784950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C3719A"/>
  </w:style>
  <w:style w:type="paragraph" w:customStyle="1" w:styleId="a5">
    <w:name w:val="רגיל לא מוזח"/>
    <w:basedOn w:val="a"/>
    <w:link w:val="a6"/>
    <w:qFormat/>
    <w:rsid w:val="00C3719A"/>
    <w:pPr>
      <w:ind w:firstLine="0"/>
    </w:pPr>
  </w:style>
  <w:style w:type="character" w:customStyle="1" w:styleId="a6">
    <w:name w:val="רגיל לא מוזח תו"/>
    <w:link w:val="a5"/>
    <w:rsid w:val="00C3719A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374753"/>
    <w:pPr>
      <w:spacing w:after="100"/>
    </w:pPr>
  </w:style>
  <w:style w:type="character" w:styleId="Hyperlink">
    <w:name w:val="Hyperlink"/>
    <w:basedOn w:val="a0"/>
    <w:uiPriority w:val="99"/>
    <w:unhideWhenUsed/>
    <w:rsid w:val="00374753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374753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374753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374753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374753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374753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374753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374753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374753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145783</Words>
  <Characters>728920</Characters>
  <Application>Microsoft Office Word</Application>
  <DocSecurity>0</DocSecurity>
  <Lines>6074</Lines>
  <Paragraphs>1745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872958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2016-10-30T08:11:00Z</dcterms:created>
  <dcterms:modified xsi:type="dcterms:W3CDTF">2016-10-30T08:11:00Z</dcterms:modified>
</cp:coreProperties>
</file>