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6325" w14:textId="77777777" w:rsidR="006F0587" w:rsidRDefault="006F0587">
      <w:pPr>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45534F2" w14:textId="77777777" w:rsidR="006F0587" w:rsidRDefault="006F0587">
      <w:pPr>
        <w:pStyle w:val="TOC1"/>
        <w:tabs>
          <w:tab w:val="right" w:leader="dot" w:pos="8296"/>
        </w:tabs>
        <w:rPr>
          <w:rFonts w:ascii="Times New Roman" w:hAnsi="Times New Roman" w:cs="Times New Roman"/>
          <w:sz w:val="24"/>
          <w:szCs w:val="24"/>
        </w:rPr>
      </w:pPr>
      <w:r>
        <w:rPr>
          <w:rtl/>
        </w:rPr>
        <w:t>הצעת חוק שידורי טלוויזיה מהכנסת (תיקון), התשס"ד-‏2004</w:t>
      </w:r>
      <w:r>
        <w:tab/>
      </w:r>
      <w:r>
        <w:fldChar w:fldCharType="begin"/>
      </w:r>
      <w:r>
        <w:instrText xml:space="preserve"> PAGEREF _Toc72591190 \h </w:instrText>
      </w:r>
      <w:r>
        <w:fldChar w:fldCharType="separate"/>
      </w:r>
      <w:r>
        <w:t>2</w:t>
      </w:r>
      <w:r>
        <w:fldChar w:fldCharType="end"/>
      </w:r>
    </w:p>
    <w:p w14:paraId="43DCEBB9" w14:textId="77777777" w:rsidR="006F0587" w:rsidRDefault="006F0587">
      <w:pPr>
        <w:pStyle w:val="TOC2"/>
        <w:tabs>
          <w:tab w:val="right" w:leader="dot" w:pos="8296"/>
        </w:tabs>
        <w:ind w:left="240"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_Toc72591191 \h </w:instrText>
      </w:r>
      <w:r>
        <w:fldChar w:fldCharType="separate"/>
      </w:r>
      <w:r>
        <w:t>2</w:t>
      </w:r>
      <w:r>
        <w:fldChar w:fldCharType="end"/>
      </w:r>
    </w:p>
    <w:p w14:paraId="0D4C00CF" w14:textId="77777777" w:rsidR="006F0587" w:rsidRDefault="006F0587">
      <w:pPr>
        <w:pStyle w:val="TOC1"/>
        <w:tabs>
          <w:tab w:val="right" w:leader="dot" w:pos="8296"/>
        </w:tabs>
        <w:rPr>
          <w:rFonts w:ascii="Times New Roman" w:hAnsi="Times New Roman" w:cs="Times New Roman"/>
          <w:sz w:val="24"/>
          <w:szCs w:val="24"/>
        </w:rPr>
      </w:pPr>
      <w:r>
        <w:rPr>
          <w:rtl/>
        </w:rPr>
        <w:t xml:space="preserve">תוצאות פגישתו של ראש הממשלה אריאל שרון </w:t>
      </w:r>
      <w:r>
        <w:t xml:space="preserve"> </w:t>
      </w:r>
      <w:r>
        <w:rPr>
          <w:rtl/>
        </w:rPr>
        <w:t>עם נשיא ארצות</w:t>
      </w:r>
      <w:r>
        <w:t>-</w:t>
      </w:r>
      <w:r>
        <w:rPr>
          <w:rtl/>
        </w:rPr>
        <w:t>הברית ג'ורג' בוש</w:t>
      </w:r>
      <w:r>
        <w:tab/>
      </w:r>
      <w:r>
        <w:fldChar w:fldCharType="begin"/>
      </w:r>
      <w:r>
        <w:instrText xml:space="preserve"> PAGEREF _Toc72591192 \h </w:instrText>
      </w:r>
      <w:r>
        <w:fldChar w:fldCharType="separate"/>
      </w:r>
      <w:r>
        <w:t>5</w:t>
      </w:r>
      <w:r>
        <w:fldChar w:fldCharType="end"/>
      </w:r>
    </w:p>
    <w:p w14:paraId="37C7CE8E" w14:textId="77777777" w:rsidR="006F0587" w:rsidRDefault="006F0587">
      <w:pPr>
        <w:pStyle w:val="TOC2"/>
        <w:tabs>
          <w:tab w:val="right" w:leader="dot" w:pos="8296"/>
        </w:tabs>
        <w:ind w:left="240"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_Toc72591193 \h </w:instrText>
      </w:r>
      <w:r>
        <w:fldChar w:fldCharType="separate"/>
      </w:r>
      <w:r>
        <w:t>7</w:t>
      </w:r>
      <w:r>
        <w:fldChar w:fldCharType="end"/>
      </w:r>
    </w:p>
    <w:p w14:paraId="074BF0C3" w14:textId="77777777" w:rsidR="006F0587" w:rsidRDefault="006F0587">
      <w:pPr>
        <w:pStyle w:val="TOC1"/>
        <w:tabs>
          <w:tab w:val="right" w:leader="dot" w:pos="8296"/>
        </w:tabs>
        <w:rPr>
          <w:rFonts w:ascii="Times New Roman" w:hAnsi="Times New Roman" w:cs="Times New Roman"/>
          <w:sz w:val="24"/>
          <w:szCs w:val="24"/>
        </w:rPr>
      </w:pPr>
      <w:r>
        <w:rPr>
          <w:rtl/>
        </w:rPr>
        <w:t>תוכנית ההינתקות כפי שמציג אותה ראש הממשלה</w:t>
      </w:r>
      <w:r>
        <w:tab/>
      </w:r>
      <w:r>
        <w:fldChar w:fldCharType="begin"/>
      </w:r>
      <w:r>
        <w:instrText xml:space="preserve"> PAGEREF _Toc72591194 \h </w:instrText>
      </w:r>
      <w:r>
        <w:fldChar w:fldCharType="separate"/>
      </w:r>
      <w:r>
        <w:t>12</w:t>
      </w:r>
      <w:r>
        <w:fldChar w:fldCharType="end"/>
      </w:r>
    </w:p>
    <w:p w14:paraId="07600DC9" w14:textId="77777777" w:rsidR="006F0587" w:rsidRDefault="006F0587">
      <w:pPr>
        <w:pStyle w:val="TOC2"/>
        <w:tabs>
          <w:tab w:val="right" w:leader="dot" w:pos="8296"/>
        </w:tabs>
        <w:ind w:left="240" w:right="0"/>
        <w:rPr>
          <w:rFonts w:ascii="Times New Roman" w:hAnsi="Times New Roman" w:cs="Times New Roman"/>
          <w:sz w:val="24"/>
          <w:szCs w:val="24"/>
        </w:rPr>
      </w:pPr>
      <w:r>
        <w:rPr>
          <w:rtl/>
        </w:rPr>
        <w:t>רשף חן (שינוי):</w:t>
      </w:r>
      <w:r>
        <w:tab/>
      </w:r>
      <w:r>
        <w:fldChar w:fldCharType="begin"/>
      </w:r>
      <w:r>
        <w:instrText xml:space="preserve"> PAGEREF _Toc72591195 \h </w:instrText>
      </w:r>
      <w:r>
        <w:fldChar w:fldCharType="separate"/>
      </w:r>
      <w:r>
        <w:t>12</w:t>
      </w:r>
      <w:r>
        <w:fldChar w:fldCharType="end"/>
      </w:r>
    </w:p>
    <w:p w14:paraId="0AFD7A31" w14:textId="77777777" w:rsidR="006F0587" w:rsidRDefault="006F0587">
      <w:pPr>
        <w:pStyle w:val="TOC1"/>
        <w:tabs>
          <w:tab w:val="right" w:leader="dot" w:pos="8296"/>
        </w:tabs>
        <w:rPr>
          <w:rFonts w:ascii="Times New Roman" w:hAnsi="Times New Roman" w:cs="Times New Roman"/>
          <w:sz w:val="24"/>
          <w:szCs w:val="24"/>
        </w:rPr>
      </w:pPr>
      <w:r>
        <w:rPr>
          <w:rtl/>
        </w:rPr>
        <w:t>ישראל לקראת תמורות הרות גורל - מדיניות וחברתיות - וברקע מצוקה כלכלית</w:t>
      </w:r>
      <w:r>
        <w:tab/>
      </w:r>
      <w:r>
        <w:fldChar w:fldCharType="begin"/>
      </w:r>
      <w:r>
        <w:instrText xml:space="preserve"> PAGEREF _Toc72591196 \h </w:instrText>
      </w:r>
      <w:r>
        <w:fldChar w:fldCharType="separate"/>
      </w:r>
      <w:r>
        <w:t>16</w:t>
      </w:r>
      <w:r>
        <w:fldChar w:fldCharType="end"/>
      </w:r>
    </w:p>
    <w:p w14:paraId="394556AF" w14:textId="77777777" w:rsidR="006F0587" w:rsidRDefault="006F0587">
      <w:pPr>
        <w:pStyle w:val="TOC2"/>
        <w:tabs>
          <w:tab w:val="right" w:leader="dot" w:pos="8296"/>
        </w:tabs>
        <w:ind w:left="240"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_Toc72591197 \h </w:instrText>
      </w:r>
      <w:r>
        <w:fldChar w:fldCharType="separate"/>
      </w:r>
      <w:r>
        <w:t>17</w:t>
      </w:r>
      <w:r>
        <w:fldChar w:fldCharType="end"/>
      </w:r>
    </w:p>
    <w:p w14:paraId="341B49D9" w14:textId="77777777" w:rsidR="006F0587" w:rsidRDefault="006F0587">
      <w:pPr>
        <w:pStyle w:val="TOC1"/>
        <w:tabs>
          <w:tab w:val="right" w:leader="dot" w:pos="8296"/>
        </w:tabs>
        <w:rPr>
          <w:rFonts w:ascii="Times New Roman" w:hAnsi="Times New Roman" w:cs="Times New Roman"/>
          <w:sz w:val="24"/>
          <w:szCs w:val="24"/>
        </w:rPr>
      </w:pPr>
      <w:r>
        <w:rPr>
          <w:rtl/>
        </w:rPr>
        <w:t>ההשלכות המדיניות של פינוי עזה</w:t>
      </w:r>
      <w:r>
        <w:tab/>
      </w:r>
      <w:r>
        <w:fldChar w:fldCharType="begin"/>
      </w:r>
      <w:r>
        <w:instrText xml:space="preserve"> PAGEREF _Toc72591198 \h </w:instrText>
      </w:r>
      <w:r>
        <w:fldChar w:fldCharType="separate"/>
      </w:r>
      <w:r>
        <w:t>21</w:t>
      </w:r>
      <w:r>
        <w:fldChar w:fldCharType="end"/>
      </w:r>
    </w:p>
    <w:p w14:paraId="15ECCE3F" w14:textId="77777777" w:rsidR="006F0587" w:rsidRDefault="006F0587">
      <w:pPr>
        <w:pStyle w:val="TOC2"/>
        <w:tabs>
          <w:tab w:val="right" w:leader="dot" w:pos="8296"/>
        </w:tabs>
        <w:ind w:left="240" w:right="0"/>
        <w:rPr>
          <w:rFonts w:ascii="Times New Roman" w:hAnsi="Times New Roman" w:cs="Times New Roman"/>
          <w:sz w:val="24"/>
          <w:szCs w:val="24"/>
        </w:rPr>
      </w:pPr>
      <w:r>
        <w:rPr>
          <w:rtl/>
        </w:rPr>
        <w:t>חיים רמון (העבודה-מימד):</w:t>
      </w:r>
      <w:r>
        <w:tab/>
      </w:r>
      <w:r>
        <w:fldChar w:fldCharType="begin"/>
      </w:r>
      <w:r>
        <w:instrText xml:space="preserve"> PAGEREF _Toc72591199 \h </w:instrText>
      </w:r>
      <w:r>
        <w:fldChar w:fldCharType="separate"/>
      </w:r>
      <w:r>
        <w:t>21</w:t>
      </w:r>
      <w:r>
        <w:fldChar w:fldCharType="end"/>
      </w:r>
    </w:p>
    <w:p w14:paraId="38B0F425" w14:textId="77777777" w:rsidR="006F0587" w:rsidRDefault="006F0587">
      <w:pPr>
        <w:pStyle w:val="TOC2"/>
        <w:tabs>
          <w:tab w:val="right" w:leader="dot" w:pos="8296"/>
        </w:tabs>
        <w:ind w:left="240"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_Toc72591200 \h </w:instrText>
      </w:r>
      <w:r>
        <w:fldChar w:fldCharType="separate"/>
      </w:r>
      <w:r>
        <w:t>34</w:t>
      </w:r>
      <w:r>
        <w:fldChar w:fldCharType="end"/>
      </w:r>
    </w:p>
    <w:p w14:paraId="7792FE30" w14:textId="77777777" w:rsidR="006F0587" w:rsidRDefault="006F0587">
      <w:pPr>
        <w:pStyle w:val="TOC2"/>
        <w:tabs>
          <w:tab w:val="right" w:leader="dot" w:pos="8296"/>
        </w:tabs>
        <w:ind w:left="240"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_Toc72591201 \h </w:instrText>
      </w:r>
      <w:r>
        <w:fldChar w:fldCharType="separate"/>
      </w:r>
      <w:r>
        <w:t>47</w:t>
      </w:r>
      <w:r>
        <w:fldChar w:fldCharType="end"/>
      </w:r>
    </w:p>
    <w:p w14:paraId="5D2E73F8" w14:textId="77777777" w:rsidR="006F0587" w:rsidRDefault="006F0587">
      <w:pPr>
        <w:pStyle w:val="TOC2"/>
        <w:tabs>
          <w:tab w:val="right" w:leader="dot" w:pos="8296"/>
        </w:tabs>
        <w:ind w:left="240"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_Toc72591202 \h </w:instrText>
      </w:r>
      <w:r>
        <w:fldChar w:fldCharType="separate"/>
      </w:r>
      <w:r>
        <w:t>54</w:t>
      </w:r>
      <w:r>
        <w:fldChar w:fldCharType="end"/>
      </w:r>
    </w:p>
    <w:p w14:paraId="5A23C6BC" w14:textId="77777777" w:rsidR="006F0587" w:rsidRDefault="006F0587">
      <w:pPr>
        <w:pStyle w:val="TOC2"/>
        <w:tabs>
          <w:tab w:val="right" w:leader="dot" w:pos="8296"/>
        </w:tabs>
        <w:ind w:left="240"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_Toc72591203 \h </w:instrText>
      </w:r>
      <w:r>
        <w:fldChar w:fldCharType="separate"/>
      </w:r>
      <w:r>
        <w:t>54</w:t>
      </w:r>
      <w:r>
        <w:fldChar w:fldCharType="end"/>
      </w:r>
    </w:p>
    <w:p w14:paraId="298C0BBD" w14:textId="77777777" w:rsidR="006F0587" w:rsidRDefault="006F0587">
      <w:pPr>
        <w:pStyle w:val="TOC2"/>
        <w:tabs>
          <w:tab w:val="right" w:leader="dot" w:pos="8296"/>
        </w:tabs>
        <w:ind w:left="240" w:right="0"/>
        <w:rPr>
          <w:rFonts w:ascii="Times New Roman" w:hAnsi="Times New Roman" w:cs="Times New Roman"/>
          <w:sz w:val="24"/>
          <w:szCs w:val="24"/>
        </w:rPr>
      </w:pPr>
      <w:r>
        <w:rPr>
          <w:rtl/>
        </w:rPr>
        <w:t>אליעזר</w:t>
      </w:r>
      <w:r>
        <w:t xml:space="preserve"> </w:t>
      </w:r>
      <w:r>
        <w:rPr>
          <w:rtl/>
        </w:rPr>
        <w:t>כהן (האיחוד הלאומי -</w:t>
      </w:r>
      <w:r>
        <w:t xml:space="preserve"> </w:t>
      </w:r>
      <w:r>
        <w:rPr>
          <w:rtl/>
        </w:rPr>
        <w:t>ישראל ביתנו):</w:t>
      </w:r>
      <w:r>
        <w:tab/>
      </w:r>
      <w:r>
        <w:fldChar w:fldCharType="begin"/>
      </w:r>
      <w:r>
        <w:instrText xml:space="preserve"> PAGEREF _Toc72591204 \h </w:instrText>
      </w:r>
      <w:r>
        <w:fldChar w:fldCharType="separate"/>
      </w:r>
      <w:r>
        <w:t>55</w:t>
      </w:r>
      <w:r>
        <w:fldChar w:fldCharType="end"/>
      </w:r>
    </w:p>
    <w:p w14:paraId="7CAB2BA5" w14:textId="77777777" w:rsidR="006F0587" w:rsidRDefault="006F0587">
      <w:pPr>
        <w:pStyle w:val="TOC2"/>
        <w:tabs>
          <w:tab w:val="right" w:leader="dot" w:pos="8296"/>
        </w:tabs>
        <w:ind w:left="240"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_Toc72591205 \h </w:instrText>
      </w:r>
      <w:r>
        <w:fldChar w:fldCharType="separate"/>
      </w:r>
      <w:r>
        <w:t>55</w:t>
      </w:r>
      <w:r>
        <w:fldChar w:fldCharType="end"/>
      </w:r>
    </w:p>
    <w:p w14:paraId="4DB65EEA" w14:textId="77777777" w:rsidR="006F0587" w:rsidRDefault="006F0587">
      <w:pPr>
        <w:pStyle w:val="TOC1"/>
        <w:tabs>
          <w:tab w:val="right" w:leader="dot" w:pos="8296"/>
        </w:tabs>
        <w:rPr>
          <w:rFonts w:ascii="Times New Roman" w:hAnsi="Times New Roman" w:cs="Times New Roman"/>
          <w:sz w:val="24"/>
          <w:szCs w:val="24"/>
        </w:rPr>
      </w:pPr>
      <w:r>
        <w:rPr>
          <w:rtl/>
        </w:rPr>
        <w:t>חיסולו של עבד</w:t>
      </w:r>
      <w:r>
        <w:t>-</w:t>
      </w:r>
      <w:r>
        <w:rPr>
          <w:rtl/>
        </w:rPr>
        <w:t>אלעזיז רנתיסי</w:t>
      </w:r>
      <w:r>
        <w:tab/>
      </w:r>
      <w:r>
        <w:fldChar w:fldCharType="begin"/>
      </w:r>
      <w:r>
        <w:instrText xml:space="preserve"> PAGEREF _Toc72591206 \h </w:instrText>
      </w:r>
      <w:r>
        <w:fldChar w:fldCharType="separate"/>
      </w:r>
      <w:r>
        <w:t>58</w:t>
      </w:r>
      <w:r>
        <w:fldChar w:fldCharType="end"/>
      </w:r>
    </w:p>
    <w:p w14:paraId="68640827" w14:textId="77777777" w:rsidR="006F0587" w:rsidRDefault="006F0587">
      <w:pPr>
        <w:pStyle w:val="TOC2"/>
        <w:tabs>
          <w:tab w:val="right" w:leader="dot" w:pos="8296"/>
        </w:tabs>
        <w:ind w:left="240"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_Toc72591207 \h </w:instrText>
      </w:r>
      <w:r>
        <w:fldChar w:fldCharType="separate"/>
      </w:r>
      <w:r>
        <w:t>58</w:t>
      </w:r>
      <w:r>
        <w:fldChar w:fldCharType="end"/>
      </w:r>
    </w:p>
    <w:p w14:paraId="6099B581" w14:textId="77777777" w:rsidR="006F0587" w:rsidRDefault="006F0587">
      <w:pPr>
        <w:pStyle w:val="TOC1"/>
        <w:tabs>
          <w:tab w:val="right" w:leader="dot" w:pos="8296"/>
        </w:tabs>
        <w:rPr>
          <w:rFonts w:ascii="Times New Roman" w:hAnsi="Times New Roman" w:cs="Times New Roman"/>
          <w:sz w:val="24"/>
          <w:szCs w:val="24"/>
        </w:rPr>
      </w:pPr>
      <w:r>
        <w:rPr>
          <w:rtl/>
        </w:rPr>
        <w:t>מעורבות ילדים בפיגועי טרור על-ידי ארגוני הטרור הפלסטיניים</w:t>
      </w:r>
      <w:r>
        <w:tab/>
      </w:r>
      <w:r>
        <w:fldChar w:fldCharType="begin"/>
      </w:r>
      <w:r>
        <w:instrText xml:space="preserve"> PAGEREF _Toc72591208 \h </w:instrText>
      </w:r>
      <w:r>
        <w:fldChar w:fldCharType="separate"/>
      </w:r>
      <w:r>
        <w:t>62</w:t>
      </w:r>
      <w:r>
        <w:fldChar w:fldCharType="end"/>
      </w:r>
    </w:p>
    <w:p w14:paraId="03D500F1" w14:textId="77777777" w:rsidR="006F0587" w:rsidRDefault="006F0587">
      <w:pPr>
        <w:pStyle w:val="TOC2"/>
        <w:tabs>
          <w:tab w:val="right" w:leader="dot" w:pos="8296"/>
        </w:tabs>
        <w:ind w:left="240"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_Toc72591209 \h </w:instrText>
      </w:r>
      <w:r>
        <w:fldChar w:fldCharType="separate"/>
      </w:r>
      <w:r>
        <w:t>62</w:t>
      </w:r>
      <w:r>
        <w:fldChar w:fldCharType="end"/>
      </w:r>
    </w:p>
    <w:p w14:paraId="1D91C052" w14:textId="77777777" w:rsidR="006F0587" w:rsidRDefault="006F0587">
      <w:pPr>
        <w:pStyle w:val="TOC2"/>
        <w:tabs>
          <w:tab w:val="right" w:leader="dot" w:pos="8296"/>
        </w:tabs>
        <w:ind w:left="240"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_Toc72591210 \h </w:instrText>
      </w:r>
      <w:r>
        <w:fldChar w:fldCharType="separate"/>
      </w:r>
      <w:r>
        <w:t>67</w:t>
      </w:r>
      <w:r>
        <w:fldChar w:fldCharType="end"/>
      </w:r>
    </w:p>
    <w:p w14:paraId="7B8BC80D" w14:textId="77777777" w:rsidR="006F0587" w:rsidRDefault="006F0587">
      <w:pPr>
        <w:pStyle w:val="TOC2"/>
        <w:tabs>
          <w:tab w:val="right" w:leader="dot" w:pos="8296"/>
        </w:tabs>
        <w:ind w:left="240"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_Toc72591211 \h </w:instrText>
      </w:r>
      <w:r>
        <w:fldChar w:fldCharType="separate"/>
      </w:r>
      <w:r>
        <w:t>67</w:t>
      </w:r>
      <w:r>
        <w:fldChar w:fldCharType="end"/>
      </w:r>
    </w:p>
    <w:p w14:paraId="3C8698C1" w14:textId="77777777" w:rsidR="006F0587" w:rsidRDefault="006F0587">
      <w:pPr>
        <w:pStyle w:val="TOC2"/>
        <w:tabs>
          <w:tab w:val="right" w:leader="dot" w:pos="8296"/>
        </w:tabs>
        <w:ind w:left="240"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_Toc72591212 \h </w:instrText>
      </w:r>
      <w:r>
        <w:fldChar w:fldCharType="separate"/>
      </w:r>
      <w:r>
        <w:t>69</w:t>
      </w:r>
      <w:r>
        <w:fldChar w:fldCharType="end"/>
      </w:r>
    </w:p>
    <w:p w14:paraId="129EEBAC" w14:textId="77777777" w:rsidR="006F0587" w:rsidRDefault="006F0587">
      <w:pPr>
        <w:pStyle w:val="TOC2"/>
        <w:tabs>
          <w:tab w:val="right" w:leader="dot" w:pos="8296"/>
        </w:tabs>
        <w:ind w:left="240"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_Toc72591213 \h </w:instrText>
      </w:r>
      <w:r>
        <w:fldChar w:fldCharType="separate"/>
      </w:r>
      <w:r>
        <w:t>71</w:t>
      </w:r>
      <w:r>
        <w:fldChar w:fldCharType="end"/>
      </w:r>
    </w:p>
    <w:p w14:paraId="75C3EADD" w14:textId="77777777" w:rsidR="006F0587" w:rsidRDefault="006F0587">
      <w:pPr>
        <w:jc w:val="center"/>
        <w:rPr>
          <w:rtl/>
        </w:rPr>
      </w:pPr>
      <w:r>
        <w:rPr>
          <w:bCs/>
          <w:szCs w:val="36"/>
          <w:u w:val="single"/>
          <w:rtl/>
        </w:rPr>
        <w:fldChar w:fldCharType="end"/>
      </w:r>
    </w:p>
    <w:p w14:paraId="78162821" w14:textId="77777777" w:rsidR="006F0587" w:rsidRDefault="006F0587">
      <w:pPr>
        <w:jc w:val="both"/>
        <w:rPr>
          <w:rtl/>
        </w:rPr>
      </w:pPr>
      <w:r>
        <w:rPr>
          <w:rtl/>
        </w:rPr>
        <w:br w:type="page"/>
      </w:r>
    </w:p>
    <w:p w14:paraId="050E5FF8" w14:textId="77777777" w:rsidR="006F0587" w:rsidRDefault="006F0587">
      <w:pPr>
        <w:jc w:val="both"/>
        <w:rPr>
          <w:rFonts w:hint="cs"/>
          <w:rtl/>
        </w:rPr>
      </w:pPr>
      <w:r>
        <w:rPr>
          <w:rFonts w:hint="cs"/>
          <w:rtl/>
        </w:rPr>
        <w:t>חוברת כ"ד</w:t>
      </w:r>
    </w:p>
    <w:p w14:paraId="138468D1" w14:textId="77777777" w:rsidR="006F0587" w:rsidRDefault="006F0587">
      <w:pPr>
        <w:jc w:val="both"/>
        <w:rPr>
          <w:rFonts w:hint="cs"/>
          <w:rtl/>
        </w:rPr>
      </w:pPr>
      <w:r>
        <w:rPr>
          <w:rFonts w:hint="cs"/>
          <w:rtl/>
        </w:rPr>
        <w:t>ישיבה קכ"ד</w:t>
      </w:r>
    </w:p>
    <w:p w14:paraId="59B5C47C" w14:textId="77777777" w:rsidR="006F0587" w:rsidRDefault="006F0587">
      <w:pPr>
        <w:jc w:val="both"/>
        <w:rPr>
          <w:rtl/>
        </w:rPr>
      </w:pPr>
    </w:p>
    <w:p w14:paraId="2D3FA97B" w14:textId="77777777" w:rsidR="006F0587" w:rsidRDefault="006F0587">
      <w:pPr>
        <w:jc w:val="both"/>
        <w:rPr>
          <w:rtl/>
        </w:rPr>
      </w:pPr>
    </w:p>
    <w:p w14:paraId="7E55A4C1" w14:textId="77777777" w:rsidR="006F0587" w:rsidRDefault="006F0587">
      <w:pPr>
        <w:pStyle w:val="a4"/>
        <w:rPr>
          <w:rFonts w:hint="cs"/>
          <w:rtl/>
        </w:rPr>
      </w:pPr>
    </w:p>
    <w:p w14:paraId="369E6E7C" w14:textId="77777777" w:rsidR="006F0587" w:rsidRDefault="006F0587">
      <w:pPr>
        <w:pStyle w:val="a4"/>
        <w:rPr>
          <w:rFonts w:hint="cs"/>
          <w:rtl/>
        </w:rPr>
      </w:pPr>
    </w:p>
    <w:p w14:paraId="770153F3" w14:textId="77777777" w:rsidR="006F0587" w:rsidRDefault="006F0587">
      <w:pPr>
        <w:pStyle w:val="a4"/>
        <w:rPr>
          <w:rFonts w:hint="cs"/>
          <w:rtl/>
        </w:rPr>
      </w:pPr>
    </w:p>
    <w:p w14:paraId="08FE875E" w14:textId="77777777" w:rsidR="006F0587" w:rsidRDefault="006F0587">
      <w:pPr>
        <w:pStyle w:val="a4"/>
        <w:rPr>
          <w:rFonts w:hint="cs"/>
          <w:rtl/>
        </w:rPr>
      </w:pPr>
    </w:p>
    <w:p w14:paraId="279BDED1" w14:textId="77777777" w:rsidR="006F0587" w:rsidRDefault="006F0587">
      <w:pPr>
        <w:pStyle w:val="a4"/>
        <w:rPr>
          <w:rFonts w:hint="cs"/>
          <w:rtl/>
        </w:rPr>
      </w:pPr>
    </w:p>
    <w:p w14:paraId="21BFBE36" w14:textId="77777777" w:rsidR="006F0587" w:rsidRDefault="006F0587">
      <w:pPr>
        <w:pStyle w:val="a4"/>
        <w:rPr>
          <w:rFonts w:hint="cs"/>
          <w:rtl/>
        </w:rPr>
      </w:pPr>
      <w:r>
        <w:rPr>
          <w:rFonts w:hint="cs"/>
          <w:rtl/>
        </w:rPr>
        <w:t>כנס מיוחד</w:t>
      </w:r>
    </w:p>
    <w:p w14:paraId="53F0DFA1" w14:textId="77777777" w:rsidR="006F0587" w:rsidRDefault="006F0587">
      <w:pPr>
        <w:pStyle w:val="a4"/>
        <w:rPr>
          <w:rFonts w:hint="cs"/>
          <w:rtl/>
        </w:rPr>
      </w:pPr>
    </w:p>
    <w:p w14:paraId="5ABFFE4D" w14:textId="77777777" w:rsidR="006F0587" w:rsidRDefault="006F0587">
      <w:pPr>
        <w:pStyle w:val="a4"/>
        <w:rPr>
          <w:rFonts w:hint="cs"/>
          <w:rtl/>
        </w:rPr>
      </w:pPr>
    </w:p>
    <w:p w14:paraId="128BAF82" w14:textId="77777777" w:rsidR="006F0587" w:rsidRDefault="006F0587">
      <w:pPr>
        <w:pStyle w:val="a4"/>
        <w:rPr>
          <w:rtl/>
        </w:rPr>
      </w:pPr>
      <w:r>
        <w:rPr>
          <w:rtl/>
        </w:rPr>
        <w:t>הישיבה ה</w:t>
      </w:r>
      <w:r>
        <w:rPr>
          <w:rFonts w:hint="cs"/>
          <w:rtl/>
        </w:rPr>
        <w:t>מאה-ועשרים-וארבע</w:t>
      </w:r>
      <w:r>
        <w:rPr>
          <w:rtl/>
        </w:rPr>
        <w:t xml:space="preserve"> של הכנסת ה</w:t>
      </w:r>
      <w:r>
        <w:rPr>
          <w:rFonts w:hint="cs"/>
          <w:rtl/>
        </w:rPr>
        <w:t>שש-עשרה</w:t>
      </w:r>
    </w:p>
    <w:p w14:paraId="13D8D869" w14:textId="77777777" w:rsidR="006F0587" w:rsidRDefault="006F0587">
      <w:pPr>
        <w:pStyle w:val="a5"/>
        <w:rPr>
          <w:rtl/>
        </w:rPr>
      </w:pPr>
      <w:r>
        <w:rPr>
          <w:rtl/>
        </w:rPr>
        <w:t>יום חמישי,</w:t>
      </w:r>
      <w:r>
        <w:rPr>
          <w:rFonts w:hint="cs"/>
          <w:rtl/>
        </w:rPr>
        <w:t xml:space="preserve"> </w:t>
      </w:r>
      <w:r>
        <w:rPr>
          <w:rtl/>
        </w:rPr>
        <w:t>א' באייר תשס"ד (22 באפריל 2004)</w:t>
      </w:r>
    </w:p>
    <w:p w14:paraId="00F2E0E2" w14:textId="77777777" w:rsidR="006F0587" w:rsidRDefault="006F0587">
      <w:pPr>
        <w:pStyle w:val="a6"/>
        <w:rPr>
          <w:rFonts w:hint="cs"/>
          <w:rtl/>
        </w:rPr>
      </w:pPr>
      <w:r>
        <w:rPr>
          <w:rtl/>
        </w:rPr>
        <w:t>ירושלים, הכנסת, שעה 10:0</w:t>
      </w:r>
      <w:r>
        <w:rPr>
          <w:rFonts w:hint="cs"/>
          <w:rtl/>
        </w:rPr>
        <w:t>1</w:t>
      </w:r>
    </w:p>
    <w:p w14:paraId="00A9DC14" w14:textId="77777777" w:rsidR="006F0587" w:rsidRDefault="006F0587">
      <w:pPr>
        <w:pStyle w:val="a1"/>
        <w:rPr>
          <w:rtl/>
        </w:rPr>
      </w:pPr>
    </w:p>
    <w:p w14:paraId="0F6C918F" w14:textId="77777777" w:rsidR="006F0587" w:rsidRDefault="006F0587">
      <w:pPr>
        <w:pStyle w:val="a1"/>
        <w:rPr>
          <w:rFonts w:hint="cs"/>
          <w:rtl/>
        </w:rPr>
      </w:pPr>
      <w:bookmarkStart w:id="0" w:name="CS24891FI0024891T22_04_2004_10_31_53"/>
      <w:bookmarkEnd w:id="0"/>
    </w:p>
    <w:p w14:paraId="5318D2F4" w14:textId="77777777" w:rsidR="006F0587" w:rsidRDefault="006F0587">
      <w:pPr>
        <w:pStyle w:val="a1"/>
        <w:rPr>
          <w:rFonts w:hint="cs"/>
          <w:rtl/>
        </w:rPr>
      </w:pPr>
      <w:bookmarkStart w:id="1" w:name="_Toc72591190"/>
      <w:r>
        <w:rPr>
          <w:rFonts w:hint="cs"/>
          <w:rtl/>
        </w:rPr>
        <w:t>הצעת חוק שידורי טלוויזיה מהכנסת (תיקון), התשס"ד-‏2004</w:t>
      </w:r>
      <w:bookmarkEnd w:id="1"/>
    </w:p>
    <w:p w14:paraId="7A61CE70" w14:textId="77777777" w:rsidR="006F0587" w:rsidRDefault="006F0587">
      <w:pPr>
        <w:jc w:val="both"/>
        <w:rPr>
          <w:rFonts w:hint="cs"/>
          <w:rtl/>
        </w:rPr>
      </w:pPr>
      <w:r>
        <w:rPr>
          <w:rtl/>
        </w:rPr>
        <w:t>[מס'</w:t>
      </w:r>
      <w:r>
        <w:rPr>
          <w:rFonts w:hint="cs"/>
          <w:rtl/>
        </w:rPr>
        <w:t xml:space="preserve"> כ/39</w:t>
      </w:r>
      <w:r>
        <w:rPr>
          <w:rtl/>
        </w:rPr>
        <w:t xml:space="preserve">; "דברי הכנסת", חוב' </w:t>
      </w:r>
      <w:r>
        <w:rPr>
          <w:rFonts w:hint="cs"/>
          <w:rtl/>
        </w:rPr>
        <w:t>כ"ג</w:t>
      </w:r>
      <w:r>
        <w:rPr>
          <w:rtl/>
        </w:rPr>
        <w:t xml:space="preserve">, עמ' </w:t>
      </w:r>
      <w:r>
        <w:rPr>
          <w:rFonts w:hint="cs"/>
          <w:rtl/>
        </w:rPr>
        <w:t>11307</w:t>
      </w:r>
      <w:r>
        <w:rPr>
          <w:rtl/>
        </w:rPr>
        <w:t>;  נספחות.]</w:t>
      </w:r>
    </w:p>
    <w:p w14:paraId="1539A782" w14:textId="77777777" w:rsidR="006F0587" w:rsidRDefault="006F0587">
      <w:pPr>
        <w:pStyle w:val="-0"/>
        <w:rPr>
          <w:rFonts w:hint="cs"/>
          <w:rtl/>
        </w:rPr>
      </w:pPr>
      <w:r>
        <w:rPr>
          <w:rFonts w:hint="cs"/>
          <w:rtl/>
        </w:rPr>
        <w:t xml:space="preserve"> (קריאה שנייה וקריאה שלישית)</w:t>
      </w:r>
    </w:p>
    <w:p w14:paraId="5FDBF3C7" w14:textId="77777777" w:rsidR="006F0587" w:rsidRDefault="006F0587">
      <w:pPr>
        <w:pStyle w:val="-0"/>
        <w:rPr>
          <w:rFonts w:hint="cs"/>
          <w:rtl/>
        </w:rPr>
      </w:pPr>
    </w:p>
    <w:p w14:paraId="1423F30F" w14:textId="77777777" w:rsidR="006F0587" w:rsidRDefault="006F0587">
      <w:pPr>
        <w:pStyle w:val="af"/>
        <w:rPr>
          <w:rtl/>
        </w:rPr>
      </w:pPr>
      <w:r>
        <w:rPr>
          <w:rtl/>
        </w:rPr>
        <w:t>היו"ר ראובן ריבלין:</w:t>
      </w:r>
    </w:p>
    <w:p w14:paraId="42305127" w14:textId="77777777" w:rsidR="006F0587" w:rsidRDefault="006F0587">
      <w:pPr>
        <w:jc w:val="both"/>
        <w:rPr>
          <w:rFonts w:hint="cs"/>
          <w:rtl/>
        </w:rPr>
      </w:pPr>
    </w:p>
    <w:p w14:paraId="52A622AD" w14:textId="77777777" w:rsidR="006F0587" w:rsidRDefault="006F0587">
      <w:pPr>
        <w:jc w:val="both"/>
        <w:rPr>
          <w:rFonts w:hint="cs"/>
          <w:rtl/>
        </w:rPr>
      </w:pPr>
      <w:r>
        <w:rPr>
          <w:rFonts w:hint="cs"/>
          <w:rtl/>
        </w:rPr>
        <w:t xml:space="preserve">אדוני ראש הממשלה, השר עזרא, חברות וחברי הכנסת, היום יום חמישי, א' בחודש אייר התשס"ד, 22 בחודש אפריל 2004 למניינם. אני מתכבד לפתוח את ישיבת הכנסת המיוחדת. </w:t>
      </w:r>
    </w:p>
    <w:p w14:paraId="4A8D3B10" w14:textId="77777777" w:rsidR="006F0587" w:rsidRDefault="006F0587">
      <w:pPr>
        <w:jc w:val="both"/>
        <w:rPr>
          <w:rFonts w:hint="cs"/>
          <w:rtl/>
        </w:rPr>
      </w:pPr>
    </w:p>
    <w:p w14:paraId="271FA417" w14:textId="77777777" w:rsidR="006F0587" w:rsidRDefault="006F0587">
      <w:pPr>
        <w:jc w:val="both"/>
        <w:rPr>
          <w:rFonts w:hint="cs"/>
          <w:rtl/>
        </w:rPr>
      </w:pPr>
      <w:r>
        <w:rPr>
          <w:rFonts w:hint="cs"/>
          <w:rtl/>
        </w:rPr>
        <w:t>לסעיף הראשון שעל סדר-היום אני מזמין את יושב-ראש ועדת הכנסת על מנת להציג לקריאה שנייה ולקריאה שלישית את הצעת חוק שידורי טלוויזיה מהכנסת (תיקון), על מנת שנוכל להפעילם מייד עם פתיחת המושב. ההצעה היא, כמובן, על-פי בקשת הממשלה.</w:t>
      </w:r>
    </w:p>
    <w:p w14:paraId="03E6C094" w14:textId="77777777" w:rsidR="006F0587" w:rsidRDefault="006F0587">
      <w:pPr>
        <w:jc w:val="both"/>
        <w:rPr>
          <w:rFonts w:hint="cs"/>
          <w:rtl/>
        </w:rPr>
      </w:pPr>
    </w:p>
    <w:p w14:paraId="4676A669" w14:textId="77777777" w:rsidR="006F0587" w:rsidRDefault="006F0587">
      <w:pPr>
        <w:pStyle w:val="a"/>
        <w:rPr>
          <w:rtl/>
        </w:rPr>
      </w:pPr>
      <w:bookmarkStart w:id="2" w:name="FS000001038T22_04_2004_10_39_46"/>
      <w:bookmarkStart w:id="3" w:name="_Toc72591191"/>
      <w:bookmarkEnd w:id="2"/>
      <w:r>
        <w:rPr>
          <w:rFonts w:hint="eastAsia"/>
          <w:rtl/>
        </w:rPr>
        <w:t>רוני</w:t>
      </w:r>
      <w:r>
        <w:rPr>
          <w:rtl/>
        </w:rPr>
        <w:t xml:space="preserve"> בר-און (יו"ר ועדת הכנסת):</w:t>
      </w:r>
      <w:bookmarkEnd w:id="3"/>
    </w:p>
    <w:p w14:paraId="50DAF045" w14:textId="77777777" w:rsidR="006F0587" w:rsidRDefault="006F0587">
      <w:pPr>
        <w:jc w:val="both"/>
        <w:rPr>
          <w:rFonts w:hint="cs"/>
          <w:rtl/>
        </w:rPr>
      </w:pPr>
    </w:p>
    <w:p w14:paraId="7A407702" w14:textId="77777777" w:rsidR="006F0587" w:rsidRDefault="006F0587">
      <w:pPr>
        <w:jc w:val="both"/>
        <w:rPr>
          <w:rFonts w:hint="cs"/>
          <w:rtl/>
        </w:rPr>
      </w:pPr>
      <w:r>
        <w:rPr>
          <w:rFonts w:hint="cs"/>
          <w:rtl/>
        </w:rPr>
        <w:t xml:space="preserve">אדוני היושב-ראש, אדוני ראש הממשלה, חברי חברי הכנסת, חוק שידורי טלוויזיה מהכנסת, התשס"ד-2003, התקבל בכנסת ביום כ"ז בכסליו התשס"ד, 22 בדצמבר 2004. בחוק זה הוטלו תפקידים שונים על המועצה - שנקבעה לבחור את הגוף המשדר ולפקח באופן שוטף על השידורים ועל ביצוע הוראות החוק, התקנות והכללים שייקבעו על-פיו - כאמור בהתאם לסעיף 5 לחוק שעניינו הסדרת שידורי הטלוויזיה מהכנסת. </w:t>
      </w:r>
    </w:p>
    <w:p w14:paraId="16226FCE" w14:textId="77777777" w:rsidR="006F0587" w:rsidRDefault="006F0587">
      <w:pPr>
        <w:jc w:val="both"/>
        <w:rPr>
          <w:rFonts w:hint="cs"/>
          <w:rtl/>
        </w:rPr>
      </w:pPr>
    </w:p>
    <w:p w14:paraId="4227F0DA" w14:textId="77777777" w:rsidR="006F0587" w:rsidRDefault="006F0587">
      <w:pPr>
        <w:jc w:val="both"/>
        <w:rPr>
          <w:rFonts w:hint="cs"/>
          <w:rtl/>
        </w:rPr>
      </w:pPr>
      <w:r>
        <w:rPr>
          <w:rFonts w:hint="cs"/>
          <w:rtl/>
        </w:rPr>
        <w:t xml:space="preserve">בעת ההצבעה על החוק בקריאה השנייה התקבלה הסתייגות, שלפיה תקים ועדת הכנסת מועצה מיוחדת בת חמישה חברים. </w:t>
      </w:r>
    </w:p>
    <w:p w14:paraId="114FABD2" w14:textId="77777777" w:rsidR="006F0587" w:rsidRDefault="006F0587">
      <w:pPr>
        <w:jc w:val="both"/>
        <w:rPr>
          <w:rFonts w:hint="cs"/>
          <w:rtl/>
        </w:rPr>
      </w:pPr>
    </w:p>
    <w:p w14:paraId="387F5BD9" w14:textId="77777777" w:rsidR="006F0587" w:rsidRDefault="006F0587">
      <w:pPr>
        <w:jc w:val="both"/>
        <w:rPr>
          <w:rFonts w:hint="cs"/>
          <w:rtl/>
        </w:rPr>
      </w:pPr>
      <w:r>
        <w:rPr>
          <w:rFonts w:hint="cs"/>
          <w:rtl/>
        </w:rPr>
        <w:t xml:space="preserve">הצעת החוק המקורית, כפי שאושרה בוועדת הכנסת והובאה להצבעה במליאת הכנסת, קבעה כי המועצה, לעניין חוק זה, תהיה המועצה לשידורי כבלים ולשידורי לוויין. כוונת הצעת החוק היתה, כי השידורים מן הכנסת יוסדרו באופן שיאפשר את שילובם בסביבה הרגולטורית שבה פועלים ערוצי הטלוויזיה בישראל, וכי המועצה לשידורי כבלים ולשידורי לוויין </w:t>
      </w:r>
      <w:r>
        <w:rPr>
          <w:rtl/>
        </w:rPr>
        <w:t>–</w:t>
      </w:r>
      <w:r>
        <w:rPr>
          <w:rFonts w:hint="cs"/>
          <w:rtl/>
        </w:rPr>
        <w:t xml:space="preserve"> כגורם רגולטורי מקצועי, העוסק דרך שגרה בהסדרת עשרות ערוצי טלוויזיה </w:t>
      </w:r>
      <w:r>
        <w:rPr>
          <w:rtl/>
        </w:rPr>
        <w:t>–</w:t>
      </w:r>
      <w:r>
        <w:rPr>
          <w:rFonts w:hint="cs"/>
          <w:rtl/>
        </w:rPr>
        <w:t xml:space="preserve"> היא זו שתופקד על הסדרתו השוטפת של ערוץ הטלוויזיה שישדר מן הכנסת על-פי הוראות החוק.</w:t>
      </w:r>
    </w:p>
    <w:p w14:paraId="08F37564" w14:textId="77777777" w:rsidR="006F0587" w:rsidRDefault="006F0587">
      <w:pPr>
        <w:jc w:val="both"/>
        <w:rPr>
          <w:rFonts w:hint="cs"/>
          <w:rtl/>
        </w:rPr>
      </w:pPr>
    </w:p>
    <w:p w14:paraId="7EEB43D5" w14:textId="77777777" w:rsidR="006F0587" w:rsidRDefault="006F0587">
      <w:pPr>
        <w:jc w:val="both"/>
        <w:rPr>
          <w:rFonts w:hint="cs"/>
          <w:rtl/>
        </w:rPr>
      </w:pPr>
      <w:r>
        <w:rPr>
          <w:rFonts w:hint="cs"/>
          <w:rtl/>
        </w:rPr>
        <w:t xml:space="preserve">זאת ועוד: הצעת החוק, בנוסח שהכינה ועדת הכנסת, קבעה איזון ראוי בין מעורבותה של הכנסת, באמצעות ועדת הכנסת, בקביעת מדיניות כללית של הערוץ, לבין הסדרה שוטפת, לרבות קביעת כללים, פרסום מכרז ובחירת גוף משדר, רישוי ופיקוח, והכול באופן שוטף בידי המועצה. </w:t>
      </w:r>
    </w:p>
    <w:p w14:paraId="22963FA9" w14:textId="77777777" w:rsidR="006F0587" w:rsidRDefault="006F0587">
      <w:pPr>
        <w:jc w:val="both"/>
        <w:rPr>
          <w:rFonts w:hint="cs"/>
          <w:rtl/>
        </w:rPr>
      </w:pPr>
    </w:p>
    <w:p w14:paraId="791504D7" w14:textId="77777777" w:rsidR="006F0587" w:rsidRDefault="006F0587">
      <w:pPr>
        <w:jc w:val="both"/>
        <w:rPr>
          <w:rFonts w:hint="cs"/>
          <w:rtl/>
        </w:rPr>
      </w:pPr>
      <w:r>
        <w:rPr>
          <w:rFonts w:hint="cs"/>
          <w:rtl/>
        </w:rPr>
        <w:t>סעיף 5, בנוסח שהתקבל, והצורך להקים מועצה מיוחדת לחוק זה, מסכל זאת, מפר את האיזון, ועלול היה לתמוך בטענה המופרכת כאילו ערוץ הכנסת הינו "ערוץ מטעם".</w:t>
      </w:r>
    </w:p>
    <w:p w14:paraId="3667B321" w14:textId="77777777" w:rsidR="006F0587" w:rsidRDefault="006F0587">
      <w:pPr>
        <w:jc w:val="both"/>
        <w:rPr>
          <w:rFonts w:hint="cs"/>
          <w:rtl/>
        </w:rPr>
      </w:pPr>
    </w:p>
    <w:p w14:paraId="434FB8C1" w14:textId="77777777" w:rsidR="006F0587" w:rsidRDefault="006F0587">
      <w:pPr>
        <w:jc w:val="both"/>
        <w:rPr>
          <w:rFonts w:hint="cs"/>
          <w:rtl/>
        </w:rPr>
      </w:pPr>
      <w:r>
        <w:rPr>
          <w:rFonts w:hint="cs"/>
          <w:rtl/>
        </w:rPr>
        <w:t>לפיכך הציעה ועדת הכנסת לתקן את החוק כך שהנוסח יהיה כפי שהוצע מלכתחילה על-ידיה טרם ההסתייגות. ואכן, הצעת החוק המעגנת את התיקון דנן, שפורסמה ברשומות, התקבלה בכנסת בקריאה ראשונה ביום 22 במרס 2004.</w:t>
      </w:r>
    </w:p>
    <w:p w14:paraId="646F8DB1" w14:textId="77777777" w:rsidR="006F0587" w:rsidRDefault="006F0587">
      <w:pPr>
        <w:jc w:val="both"/>
        <w:rPr>
          <w:rtl/>
        </w:rPr>
      </w:pPr>
    </w:p>
    <w:p w14:paraId="269BA761" w14:textId="77777777" w:rsidR="006F0587" w:rsidRDefault="006F0587">
      <w:pPr>
        <w:jc w:val="both"/>
        <w:rPr>
          <w:rFonts w:hint="cs"/>
          <w:rtl/>
        </w:rPr>
      </w:pPr>
      <w:r>
        <w:rPr>
          <w:rFonts w:hint="cs"/>
          <w:rtl/>
        </w:rPr>
        <w:t xml:space="preserve">בשל הצורך לאפשר למועצה לקבל החלטות לעניין הסדרת שידורי הטלוויזיה לפי החוק, ככל שאלה נדרשות לשם ההיערכות המוקדמת לקראת תחילת השידורים לפי החוק, שיתחילו, כך אני מקווה, עם תחילת כנס הקיץ הקרוב של הכנסת </w:t>
      </w:r>
      <w:r>
        <w:rPr>
          <w:rtl/>
        </w:rPr>
        <w:t>–</w:t>
      </w:r>
      <w:r>
        <w:rPr>
          <w:rFonts w:hint="cs"/>
          <w:rtl/>
        </w:rPr>
        <w:t xml:space="preserve"> ואני חושב שכולם יכולים לראות שאת מחיר העדר הטלוויזיה אנחנו משלמים היום בחשכה או בעלטה שירדה על האולם הזה. אין פה זרקורים, וכמעט שלא רואים פה כלום </w:t>
      </w:r>
      <w:r>
        <w:rPr>
          <w:rtl/>
        </w:rPr>
        <w:t>–</w:t>
      </w:r>
      <w:r>
        <w:rPr>
          <w:rFonts w:hint="cs"/>
          <w:rtl/>
        </w:rPr>
        <w:t xml:space="preserve"> הכנו, כאמור, בוועדת הכנסת את החוק המונח עתה בפניכם לקריאה שנייה ולקריאה שלישית.</w:t>
      </w:r>
    </w:p>
    <w:p w14:paraId="3C70F32E" w14:textId="77777777" w:rsidR="006F0587" w:rsidRDefault="006F0587">
      <w:pPr>
        <w:jc w:val="both"/>
        <w:rPr>
          <w:rFonts w:hint="cs"/>
          <w:rtl/>
        </w:rPr>
      </w:pPr>
    </w:p>
    <w:p w14:paraId="542DF55D" w14:textId="77777777" w:rsidR="006F0587" w:rsidRDefault="006F0587">
      <w:pPr>
        <w:jc w:val="both"/>
        <w:rPr>
          <w:rFonts w:hint="cs"/>
          <w:rtl/>
        </w:rPr>
      </w:pPr>
      <w:r>
        <w:rPr>
          <w:rFonts w:hint="cs"/>
          <w:rtl/>
        </w:rPr>
        <w:t>אזכיר כי בהצעה כלול גם תיקון לסעיף 3, שבמהותו הוא רק תיקון טכני, בשל טעות שנפלה בהפניות בעת הכנת החוק. תחילת החוק, שאנחנו מציעים לתקן גם עכשיו, היא במועד פרסומו של החוק העיקרי, שהיה ב-29 בדצמבר 2003, וזאת כדי שיקראו את החוק, החל מיום פרסומו, בנוסח המתוקן.</w:t>
      </w:r>
    </w:p>
    <w:p w14:paraId="022ADFD5" w14:textId="77777777" w:rsidR="006F0587" w:rsidRDefault="006F0587">
      <w:pPr>
        <w:jc w:val="both"/>
        <w:rPr>
          <w:rFonts w:hint="cs"/>
          <w:rtl/>
        </w:rPr>
      </w:pPr>
    </w:p>
    <w:p w14:paraId="41D9A933" w14:textId="77777777" w:rsidR="006F0587" w:rsidRDefault="006F0587">
      <w:pPr>
        <w:jc w:val="both"/>
        <w:rPr>
          <w:rFonts w:hint="cs"/>
          <w:rtl/>
        </w:rPr>
      </w:pPr>
      <w:r>
        <w:rPr>
          <w:rFonts w:hint="cs"/>
          <w:rtl/>
        </w:rPr>
        <w:t>אני מוכרח לציין, כי אף שהעברנו את ההצעה בקריאה שנייה ובקריאה שלישית, עדיין יש הערות והסתייגויות שנצטרך לדון בהן, אבל אי-אפשר לעצור את המהלך של התחלת השידורים שעניינו איזו הבטחה של הפרדה תאגידית ואנושית בין הגוף המשדר את שידורי הכנסת לבין חברת החדשות שמפעיל ערוץ-2. אנחנו נטפל בזה בבוא הזמן, בלי שהדברים האלה יפריעו למהלך החוקי.</w:t>
      </w:r>
    </w:p>
    <w:p w14:paraId="563CD38F" w14:textId="77777777" w:rsidR="006F0587" w:rsidRDefault="006F0587">
      <w:pPr>
        <w:jc w:val="both"/>
        <w:rPr>
          <w:rFonts w:hint="cs"/>
          <w:rtl/>
        </w:rPr>
      </w:pPr>
    </w:p>
    <w:p w14:paraId="768CF11C" w14:textId="77777777" w:rsidR="006F0587" w:rsidRDefault="006F0587">
      <w:pPr>
        <w:jc w:val="both"/>
        <w:rPr>
          <w:rFonts w:hint="cs"/>
          <w:rtl/>
        </w:rPr>
      </w:pPr>
      <w:r>
        <w:rPr>
          <w:rFonts w:hint="cs"/>
          <w:rtl/>
        </w:rPr>
        <w:t>להצעת החוק הזאת לא הוגשו הסתייגויות. אני מבקש מהכנסת לאשר אותה בקריאה שנייה ובקריאה שלישית. תודה רבה.</w:t>
      </w:r>
    </w:p>
    <w:p w14:paraId="180AA90C" w14:textId="77777777" w:rsidR="006F0587" w:rsidRDefault="006F0587">
      <w:pPr>
        <w:jc w:val="both"/>
        <w:rPr>
          <w:rFonts w:hint="cs"/>
          <w:rtl/>
        </w:rPr>
      </w:pPr>
    </w:p>
    <w:p w14:paraId="6C03FE29" w14:textId="77777777" w:rsidR="006F0587" w:rsidRDefault="006F0587">
      <w:pPr>
        <w:pStyle w:val="af"/>
        <w:rPr>
          <w:rtl/>
        </w:rPr>
      </w:pPr>
      <w:r>
        <w:rPr>
          <w:rtl/>
        </w:rPr>
        <w:t>היו"ר ראובן ריבלין:</w:t>
      </w:r>
    </w:p>
    <w:p w14:paraId="703A4BB3" w14:textId="77777777" w:rsidR="006F0587" w:rsidRDefault="006F0587">
      <w:pPr>
        <w:jc w:val="both"/>
        <w:rPr>
          <w:rtl/>
        </w:rPr>
      </w:pPr>
    </w:p>
    <w:p w14:paraId="077705F2" w14:textId="77777777" w:rsidR="006F0587" w:rsidRDefault="006F0587">
      <w:pPr>
        <w:jc w:val="both"/>
        <w:rPr>
          <w:rFonts w:hint="cs"/>
          <w:rtl/>
        </w:rPr>
      </w:pPr>
      <w:r>
        <w:rPr>
          <w:rFonts w:hint="cs"/>
          <w:rtl/>
        </w:rPr>
        <w:t>אני מאוד מודה ליושב-ראש ועדת הכנסת. כמובן שההצעה הזאת מחויבת על מנת שנוכל להתחיל את השידורים ביום פתיחתו של כנס הקיץ, ולכן אני חושב שגם החובה הציבורית שלנו היא לאפשר למועצה ציבורית לפקח על השידורים, ולא למועצה מטעמנו. לכן חזרנו לנוסח המקורי בהסכמתו של המסתייג, חבר הכנסת יהלום.</w:t>
      </w:r>
    </w:p>
    <w:p w14:paraId="7C2BC863" w14:textId="77777777" w:rsidR="006F0587" w:rsidRDefault="006F0587">
      <w:pPr>
        <w:jc w:val="both"/>
        <w:rPr>
          <w:rFonts w:hint="cs"/>
          <w:rtl/>
        </w:rPr>
      </w:pPr>
    </w:p>
    <w:p w14:paraId="36B37600" w14:textId="77777777" w:rsidR="006F0587" w:rsidRDefault="006F0587">
      <w:pPr>
        <w:jc w:val="both"/>
        <w:rPr>
          <w:rFonts w:hint="cs"/>
          <w:rtl/>
        </w:rPr>
      </w:pPr>
      <w:r>
        <w:rPr>
          <w:rFonts w:hint="cs"/>
          <w:rtl/>
        </w:rPr>
        <w:t>לכן, חברי הכנסת, הואיל ועברו חמש דקות, אני מבקש מחברי הכנסת להצביע, על-פי בקשת ועדת הכנסת והצעת הממשלה, בקריאה שנייה על הצעת החוק. מי בעד? מי נגד? מי נמנע? נא להצביע.</w:t>
      </w:r>
    </w:p>
    <w:p w14:paraId="1DC2B78B" w14:textId="77777777" w:rsidR="006F0587" w:rsidRDefault="006F0587">
      <w:pPr>
        <w:jc w:val="both"/>
        <w:rPr>
          <w:rtl/>
        </w:rPr>
      </w:pPr>
    </w:p>
    <w:p w14:paraId="5208054B" w14:textId="77777777" w:rsidR="006F0587" w:rsidRDefault="006F0587">
      <w:pPr>
        <w:jc w:val="both"/>
        <w:rPr>
          <w:rFonts w:hint="cs"/>
          <w:rtl/>
        </w:rPr>
      </w:pPr>
    </w:p>
    <w:p w14:paraId="18BFF81F" w14:textId="77777777" w:rsidR="006F0587" w:rsidRDefault="006F0587">
      <w:pPr>
        <w:pStyle w:val="aa"/>
        <w:rPr>
          <w:rFonts w:hint="cs"/>
          <w:rtl/>
        </w:rPr>
      </w:pPr>
      <w:r>
        <w:rPr>
          <w:rFonts w:hint="cs"/>
          <w:rtl/>
        </w:rPr>
        <w:t>הצבעה מס' 1</w:t>
      </w:r>
    </w:p>
    <w:p w14:paraId="179E89FE" w14:textId="77777777" w:rsidR="006F0587" w:rsidRDefault="006F0587">
      <w:pPr>
        <w:jc w:val="both"/>
        <w:rPr>
          <w:rFonts w:hint="cs"/>
          <w:rtl/>
        </w:rPr>
      </w:pPr>
    </w:p>
    <w:p w14:paraId="382088C0" w14:textId="77777777" w:rsidR="006F0587" w:rsidRDefault="006F0587">
      <w:pPr>
        <w:pStyle w:val="--"/>
        <w:rPr>
          <w:rFonts w:hint="cs"/>
          <w:rtl/>
        </w:rPr>
      </w:pPr>
      <w:r>
        <w:rPr>
          <w:rFonts w:hint="cs"/>
          <w:rtl/>
        </w:rPr>
        <w:t xml:space="preserve">בעד סעיפים 1-4 </w:t>
      </w:r>
      <w:r>
        <w:rPr>
          <w:rtl/>
        </w:rPr>
        <w:t>–</w:t>
      </w:r>
      <w:r>
        <w:rPr>
          <w:rFonts w:hint="cs"/>
          <w:rtl/>
        </w:rPr>
        <w:t xml:space="preserve"> 21</w:t>
      </w:r>
    </w:p>
    <w:p w14:paraId="532AFF6C" w14:textId="77777777" w:rsidR="006F0587" w:rsidRDefault="006F0587">
      <w:pPr>
        <w:pStyle w:val="--"/>
        <w:rPr>
          <w:rFonts w:hint="cs"/>
          <w:rtl/>
        </w:rPr>
      </w:pPr>
      <w:r>
        <w:rPr>
          <w:rFonts w:hint="cs"/>
          <w:rtl/>
        </w:rPr>
        <w:t xml:space="preserve">נגד </w:t>
      </w:r>
      <w:r>
        <w:rPr>
          <w:rtl/>
        </w:rPr>
        <w:t>–</w:t>
      </w:r>
      <w:r>
        <w:rPr>
          <w:rFonts w:hint="cs"/>
          <w:rtl/>
        </w:rPr>
        <w:t xml:space="preserve"> 1</w:t>
      </w:r>
    </w:p>
    <w:p w14:paraId="3395ABA0" w14:textId="77777777" w:rsidR="006F0587" w:rsidRDefault="006F0587">
      <w:pPr>
        <w:pStyle w:val="--"/>
        <w:rPr>
          <w:rFonts w:hint="cs"/>
          <w:rtl/>
        </w:rPr>
      </w:pPr>
      <w:r>
        <w:rPr>
          <w:rFonts w:hint="cs"/>
          <w:rtl/>
        </w:rPr>
        <w:t xml:space="preserve">נמנעים </w:t>
      </w:r>
      <w:r>
        <w:rPr>
          <w:rtl/>
        </w:rPr>
        <w:t>–</w:t>
      </w:r>
      <w:r>
        <w:rPr>
          <w:rFonts w:hint="cs"/>
          <w:rtl/>
        </w:rPr>
        <w:t xml:space="preserve"> 1</w:t>
      </w:r>
    </w:p>
    <w:p w14:paraId="0FE5E75A" w14:textId="77777777" w:rsidR="006F0587" w:rsidRDefault="006F0587">
      <w:pPr>
        <w:pStyle w:val="ab"/>
        <w:rPr>
          <w:rFonts w:hint="cs"/>
          <w:rtl/>
        </w:rPr>
      </w:pPr>
      <w:r>
        <w:rPr>
          <w:rFonts w:hint="cs"/>
          <w:rtl/>
        </w:rPr>
        <w:t>סעיפים 1-4 נתקבלו.</w:t>
      </w:r>
    </w:p>
    <w:p w14:paraId="01E93374" w14:textId="77777777" w:rsidR="006F0587" w:rsidRDefault="006F0587">
      <w:pPr>
        <w:jc w:val="both"/>
        <w:rPr>
          <w:rFonts w:hint="cs"/>
          <w:rtl/>
        </w:rPr>
      </w:pPr>
    </w:p>
    <w:p w14:paraId="6A678EC1" w14:textId="77777777" w:rsidR="006F0587" w:rsidRDefault="006F0587">
      <w:pPr>
        <w:pStyle w:val="af"/>
        <w:rPr>
          <w:rtl/>
        </w:rPr>
      </w:pPr>
      <w:r>
        <w:rPr>
          <w:rtl/>
        </w:rPr>
        <w:t>היו"ר ראובן ריבלין:</w:t>
      </w:r>
    </w:p>
    <w:p w14:paraId="21DC6300" w14:textId="77777777" w:rsidR="006F0587" w:rsidRDefault="006F0587">
      <w:pPr>
        <w:jc w:val="both"/>
        <w:rPr>
          <w:rFonts w:hint="cs"/>
          <w:rtl/>
        </w:rPr>
      </w:pPr>
    </w:p>
    <w:p w14:paraId="1ECEBC29" w14:textId="77777777" w:rsidR="006F0587" w:rsidRDefault="006F0587">
      <w:pPr>
        <w:jc w:val="both"/>
        <w:rPr>
          <w:rFonts w:hint="cs"/>
          <w:rtl/>
        </w:rPr>
      </w:pPr>
      <w:r>
        <w:rPr>
          <w:rFonts w:hint="cs"/>
          <w:rtl/>
        </w:rPr>
        <w:t xml:space="preserve">בעד </w:t>
      </w:r>
      <w:r>
        <w:rPr>
          <w:rtl/>
        </w:rPr>
        <w:t>–</w:t>
      </w:r>
      <w:r>
        <w:rPr>
          <w:rFonts w:hint="cs"/>
          <w:rtl/>
        </w:rPr>
        <w:t xml:space="preserve"> 21, נגד </w:t>
      </w:r>
      <w:r>
        <w:rPr>
          <w:rtl/>
        </w:rPr>
        <w:t>–</w:t>
      </w:r>
      <w:r>
        <w:rPr>
          <w:rFonts w:hint="cs"/>
          <w:rtl/>
        </w:rPr>
        <w:t xml:space="preserve"> 1, נמנעים </w:t>
      </w:r>
      <w:r>
        <w:rPr>
          <w:rtl/>
        </w:rPr>
        <w:t>–</w:t>
      </w:r>
      <w:r>
        <w:rPr>
          <w:rFonts w:hint="cs"/>
          <w:rtl/>
        </w:rPr>
        <w:t xml:space="preserve"> 1. אני קובע שהצעת החוק עברה בקריאה שנייה.</w:t>
      </w:r>
    </w:p>
    <w:p w14:paraId="7C153D78" w14:textId="77777777" w:rsidR="006F0587" w:rsidRDefault="006F0587">
      <w:pPr>
        <w:jc w:val="both"/>
        <w:rPr>
          <w:rFonts w:hint="cs"/>
          <w:rtl/>
        </w:rPr>
      </w:pPr>
    </w:p>
    <w:p w14:paraId="55E416DC" w14:textId="77777777" w:rsidR="006F0587" w:rsidRDefault="006F0587">
      <w:pPr>
        <w:jc w:val="both"/>
        <w:rPr>
          <w:rFonts w:hint="cs"/>
          <w:rtl/>
        </w:rPr>
      </w:pPr>
      <w:r>
        <w:rPr>
          <w:rFonts w:hint="cs"/>
          <w:rtl/>
        </w:rPr>
        <w:t>אני מזמין את חברי הכנסת להצביע בקריאה שלישית. מי בעד הצעת החוק בקריאה שלישית? נא להצביע.</w:t>
      </w:r>
    </w:p>
    <w:p w14:paraId="2A4DCFEA" w14:textId="77777777" w:rsidR="006F0587" w:rsidRDefault="006F0587">
      <w:pPr>
        <w:jc w:val="both"/>
        <w:rPr>
          <w:rFonts w:hint="cs"/>
          <w:rtl/>
        </w:rPr>
      </w:pPr>
    </w:p>
    <w:p w14:paraId="062DFD42" w14:textId="77777777" w:rsidR="006F0587" w:rsidRDefault="006F0587">
      <w:pPr>
        <w:pStyle w:val="aa"/>
        <w:rPr>
          <w:rFonts w:hint="cs"/>
          <w:rtl/>
        </w:rPr>
      </w:pPr>
      <w:r>
        <w:rPr>
          <w:rFonts w:hint="cs"/>
          <w:rtl/>
        </w:rPr>
        <w:t>הצבעה מס' 2</w:t>
      </w:r>
    </w:p>
    <w:p w14:paraId="2D5977C3" w14:textId="77777777" w:rsidR="006F0587" w:rsidRDefault="006F0587">
      <w:pPr>
        <w:jc w:val="both"/>
        <w:rPr>
          <w:rFonts w:hint="cs"/>
          <w:rtl/>
        </w:rPr>
      </w:pPr>
    </w:p>
    <w:p w14:paraId="5C5442D0" w14:textId="77777777" w:rsidR="006F0587" w:rsidRDefault="006F0587">
      <w:pPr>
        <w:pStyle w:val="--"/>
        <w:rPr>
          <w:rFonts w:hint="cs"/>
          <w:rtl/>
        </w:rPr>
      </w:pPr>
      <w:r>
        <w:rPr>
          <w:rFonts w:hint="cs"/>
          <w:rtl/>
        </w:rPr>
        <w:t xml:space="preserve">בעד החוק </w:t>
      </w:r>
      <w:r>
        <w:rPr>
          <w:rtl/>
        </w:rPr>
        <w:t>–</w:t>
      </w:r>
      <w:r>
        <w:rPr>
          <w:rFonts w:hint="cs"/>
          <w:rtl/>
        </w:rPr>
        <w:t xml:space="preserve"> 20</w:t>
      </w:r>
    </w:p>
    <w:p w14:paraId="279410A3" w14:textId="77777777" w:rsidR="006F0587" w:rsidRDefault="006F0587">
      <w:pPr>
        <w:pStyle w:val="--"/>
        <w:rPr>
          <w:rFonts w:hint="cs"/>
          <w:rtl/>
        </w:rPr>
      </w:pPr>
      <w:r>
        <w:rPr>
          <w:rFonts w:hint="cs"/>
          <w:rtl/>
        </w:rPr>
        <w:t xml:space="preserve">נגד </w:t>
      </w:r>
      <w:r>
        <w:rPr>
          <w:rtl/>
        </w:rPr>
        <w:t>–</w:t>
      </w:r>
      <w:r>
        <w:rPr>
          <w:rFonts w:hint="cs"/>
          <w:rtl/>
        </w:rPr>
        <w:t xml:space="preserve"> אין</w:t>
      </w:r>
    </w:p>
    <w:p w14:paraId="764F0658" w14:textId="77777777" w:rsidR="006F0587" w:rsidRDefault="006F0587">
      <w:pPr>
        <w:pStyle w:val="--"/>
        <w:rPr>
          <w:rFonts w:hint="cs"/>
          <w:rtl/>
        </w:rPr>
      </w:pPr>
      <w:r>
        <w:rPr>
          <w:rFonts w:hint="cs"/>
          <w:rtl/>
        </w:rPr>
        <w:t xml:space="preserve">נמנעים </w:t>
      </w:r>
      <w:r>
        <w:rPr>
          <w:rtl/>
        </w:rPr>
        <w:t>–</w:t>
      </w:r>
      <w:r>
        <w:rPr>
          <w:rFonts w:hint="cs"/>
          <w:rtl/>
        </w:rPr>
        <w:t xml:space="preserve"> 1</w:t>
      </w:r>
    </w:p>
    <w:p w14:paraId="50B34299" w14:textId="77777777" w:rsidR="006F0587" w:rsidRDefault="006F0587">
      <w:pPr>
        <w:pStyle w:val="ab"/>
        <w:rPr>
          <w:rFonts w:hint="cs"/>
          <w:rtl/>
        </w:rPr>
      </w:pPr>
      <w:r>
        <w:rPr>
          <w:rFonts w:hint="cs"/>
          <w:rtl/>
        </w:rPr>
        <w:t>חוק שידורי טלוויזיה מהכנסת (תיקון), התשס"ד-2004, נתקבל.</w:t>
      </w:r>
    </w:p>
    <w:p w14:paraId="080EBF54" w14:textId="77777777" w:rsidR="006F0587" w:rsidRDefault="006F0587">
      <w:pPr>
        <w:jc w:val="both"/>
        <w:rPr>
          <w:rFonts w:hint="cs"/>
          <w:rtl/>
        </w:rPr>
      </w:pPr>
    </w:p>
    <w:p w14:paraId="38CEA187" w14:textId="77777777" w:rsidR="006F0587" w:rsidRDefault="006F0587">
      <w:pPr>
        <w:pStyle w:val="af"/>
        <w:rPr>
          <w:rtl/>
        </w:rPr>
      </w:pPr>
      <w:r>
        <w:rPr>
          <w:rtl/>
        </w:rPr>
        <w:t>היו"ר ראובן ריבלין:</w:t>
      </w:r>
    </w:p>
    <w:p w14:paraId="6A1791BB" w14:textId="77777777" w:rsidR="006F0587" w:rsidRDefault="006F0587">
      <w:pPr>
        <w:jc w:val="both"/>
        <w:rPr>
          <w:rtl/>
        </w:rPr>
      </w:pPr>
    </w:p>
    <w:p w14:paraId="253E9D09" w14:textId="77777777" w:rsidR="006F0587" w:rsidRDefault="006F0587">
      <w:pPr>
        <w:jc w:val="both"/>
        <w:rPr>
          <w:rFonts w:hint="cs"/>
          <w:rtl/>
        </w:rPr>
      </w:pPr>
      <w:r>
        <w:rPr>
          <w:rFonts w:hint="cs"/>
          <w:rtl/>
        </w:rPr>
        <w:t xml:space="preserve">בעד </w:t>
      </w:r>
      <w:r>
        <w:rPr>
          <w:rtl/>
        </w:rPr>
        <w:t>–</w:t>
      </w:r>
      <w:r>
        <w:rPr>
          <w:rFonts w:hint="cs"/>
          <w:rtl/>
        </w:rPr>
        <w:t xml:space="preserve"> 20, אין מתנגדים ויש נמנע אחד. הצעת חוק שידורי טלוויזיה מהכנסת (תיקון), התשס"ד-2004, עברה בקריאה שלישית, והתיקון יוכנס לספר החוקים של מדינת ישראל. תודה רבה ליושב-ראש ועדת הכנסת.</w:t>
      </w:r>
    </w:p>
    <w:p w14:paraId="6E1B1D89" w14:textId="77777777" w:rsidR="006F0587" w:rsidRDefault="006F0587">
      <w:pPr>
        <w:jc w:val="both"/>
        <w:rPr>
          <w:rFonts w:hint="cs"/>
          <w:rtl/>
        </w:rPr>
      </w:pPr>
    </w:p>
    <w:p w14:paraId="2149049C" w14:textId="77777777" w:rsidR="006F0587" w:rsidRDefault="006F0587">
      <w:pPr>
        <w:pStyle w:val="a1"/>
        <w:rPr>
          <w:rtl/>
        </w:rPr>
      </w:pPr>
    </w:p>
    <w:p w14:paraId="0942A79F" w14:textId="77777777" w:rsidR="006F0587" w:rsidRDefault="006F0587">
      <w:pPr>
        <w:pStyle w:val="a1"/>
        <w:rPr>
          <w:rFonts w:hint="cs"/>
          <w:rtl/>
        </w:rPr>
      </w:pPr>
      <w:bookmarkStart w:id="4" w:name="CS24891FI0024891T22_04_2004_11_00_57"/>
      <w:bookmarkEnd w:id="4"/>
    </w:p>
    <w:p w14:paraId="5D253529" w14:textId="77777777" w:rsidR="006F0587" w:rsidRDefault="006F0587">
      <w:pPr>
        <w:pStyle w:val="a1"/>
        <w:rPr>
          <w:rtl/>
        </w:rPr>
      </w:pPr>
      <w:bookmarkStart w:id="5" w:name="_Toc72591192"/>
      <w:r>
        <w:rPr>
          <w:rtl/>
        </w:rPr>
        <w:t xml:space="preserve">תוצאות פגישתו של ראש הממשלה אריאל שרון </w:t>
      </w:r>
      <w:r>
        <w:rPr>
          <w:rFonts w:hint="cs"/>
          <w:rtl/>
        </w:rPr>
        <w:br/>
      </w:r>
      <w:r>
        <w:rPr>
          <w:rtl/>
        </w:rPr>
        <w:t>עם נשיא ארצות</w:t>
      </w:r>
      <w:r>
        <w:rPr>
          <w:rFonts w:hint="cs"/>
          <w:rtl/>
        </w:rPr>
        <w:t>-</w:t>
      </w:r>
      <w:r>
        <w:rPr>
          <w:rtl/>
        </w:rPr>
        <w:t>הברית ג'ורג' בוש</w:t>
      </w:r>
      <w:bookmarkEnd w:id="5"/>
    </w:p>
    <w:p w14:paraId="77753AC9" w14:textId="77777777" w:rsidR="006F0587" w:rsidRDefault="006F0587">
      <w:pPr>
        <w:pStyle w:val="-0"/>
        <w:rPr>
          <w:rFonts w:hint="cs"/>
          <w:rtl/>
        </w:rPr>
      </w:pPr>
    </w:p>
    <w:p w14:paraId="675D2981" w14:textId="77777777" w:rsidR="006F0587" w:rsidRDefault="006F0587">
      <w:pPr>
        <w:pStyle w:val="af"/>
        <w:rPr>
          <w:rtl/>
        </w:rPr>
      </w:pPr>
      <w:r>
        <w:rPr>
          <w:rtl/>
        </w:rPr>
        <w:t>היו"ר ראובן ריבלין:</w:t>
      </w:r>
    </w:p>
    <w:p w14:paraId="7C0E16B2" w14:textId="77777777" w:rsidR="006F0587" w:rsidRDefault="006F0587">
      <w:pPr>
        <w:jc w:val="both"/>
        <w:rPr>
          <w:rtl/>
        </w:rPr>
      </w:pPr>
    </w:p>
    <w:p w14:paraId="4389ACE4" w14:textId="77777777" w:rsidR="006F0587" w:rsidRDefault="006F0587">
      <w:pPr>
        <w:jc w:val="both"/>
        <w:rPr>
          <w:rFonts w:hint="cs"/>
          <w:rtl/>
        </w:rPr>
      </w:pPr>
      <w:r>
        <w:rPr>
          <w:rFonts w:hint="cs"/>
          <w:rtl/>
        </w:rPr>
        <w:t xml:space="preserve">רבותי חברי הכנסת, התכנסנו על-פי בקשה ראשונית של 25 חברי כנסת, שיזמה סיעת יחד- מרצ. אני עדיין לא יודע: זו סיעת מרצ? זה על-פי בקשתה של חברת הכנסת זהבה גלאון. לאחר מכן הצטרפו סיעות נוספות לבקשה. רבותי, סדר הדיון היום יהיה כדלקמן: ארבע הצעות יישמעו בזו אחר זו, וראש הממשלה ישיב על כולן יחד. לאחר מכן תישמענה עוד שתי הצעות וישיב עליהן כבוד השר גדעון עזרא. </w:t>
      </w:r>
    </w:p>
    <w:p w14:paraId="13BA74FB" w14:textId="77777777" w:rsidR="006F0587" w:rsidRDefault="006F0587">
      <w:pPr>
        <w:jc w:val="both"/>
        <w:rPr>
          <w:rFonts w:hint="cs"/>
          <w:rtl/>
        </w:rPr>
      </w:pPr>
    </w:p>
    <w:p w14:paraId="732685F7" w14:textId="77777777" w:rsidR="006F0587" w:rsidRDefault="006F0587">
      <w:pPr>
        <w:jc w:val="both"/>
        <w:rPr>
          <w:rFonts w:hint="cs"/>
          <w:rtl/>
        </w:rPr>
      </w:pPr>
      <w:r>
        <w:rPr>
          <w:rFonts w:hint="cs"/>
          <w:rtl/>
        </w:rPr>
        <w:t>כמובן שבהתאם לאמור בחוק, שהוא חוק גורף, בכל פעם שראש ממשלה מדבר, ראש האופוזיציה יכול לשאת דברים אחריו. אם ראש האופוזיציה ימצא לנכון ויבקש לדבר אחרי ראש הממשלה, הוא יוכל לדבר ואנחנו נאפשר לו זאת.</w:t>
      </w:r>
    </w:p>
    <w:p w14:paraId="27EE4B32" w14:textId="77777777" w:rsidR="006F0587" w:rsidRDefault="006F0587">
      <w:pPr>
        <w:jc w:val="both"/>
        <w:rPr>
          <w:rFonts w:hint="cs"/>
          <w:rtl/>
        </w:rPr>
      </w:pPr>
    </w:p>
    <w:p w14:paraId="7BC77761" w14:textId="77777777" w:rsidR="006F0587" w:rsidRDefault="006F0587">
      <w:pPr>
        <w:jc w:val="both"/>
        <w:rPr>
          <w:rFonts w:hint="cs"/>
          <w:rtl/>
        </w:rPr>
      </w:pPr>
      <w:r>
        <w:rPr>
          <w:rFonts w:hint="cs"/>
          <w:rtl/>
        </w:rPr>
        <w:t>רבותי חברי הכנסת, אנחנו מתחילים בהצעה לסדר-היום של חברת הכנסת זהבה גלאון: תוצאות פגישתו של ראש הממשלה אריאל שרון עם נשיא ארצות-הברית ג'ורג' בוש - מטעם מרצ, חד"ש-תע"ל, בל"ד ורע"ם. לכל אחד מחברי הכנסת יש זמן די והותר - עשר דקות - והוא לא חייב לנצל את כולן.</w:t>
      </w:r>
    </w:p>
    <w:p w14:paraId="2E3BC99D" w14:textId="77777777" w:rsidR="006F0587" w:rsidRDefault="006F0587">
      <w:pPr>
        <w:jc w:val="both"/>
        <w:rPr>
          <w:rFonts w:hint="cs"/>
          <w:rtl/>
        </w:rPr>
      </w:pPr>
    </w:p>
    <w:p w14:paraId="46B24BCD" w14:textId="77777777" w:rsidR="006F0587" w:rsidRDefault="006F0587">
      <w:pPr>
        <w:pStyle w:val="ae"/>
        <w:rPr>
          <w:rtl/>
        </w:rPr>
      </w:pPr>
      <w:r>
        <w:rPr>
          <w:rFonts w:hint="eastAsia"/>
          <w:rtl/>
        </w:rPr>
        <w:t>רוני</w:t>
      </w:r>
      <w:r>
        <w:rPr>
          <w:rtl/>
        </w:rPr>
        <w:t xml:space="preserve"> בר-און (הליכוד):</w:t>
      </w:r>
    </w:p>
    <w:p w14:paraId="4112C10D" w14:textId="77777777" w:rsidR="006F0587" w:rsidRDefault="006F0587">
      <w:pPr>
        <w:jc w:val="both"/>
        <w:rPr>
          <w:rFonts w:hint="cs"/>
          <w:rtl/>
        </w:rPr>
      </w:pPr>
    </w:p>
    <w:p w14:paraId="0784F7CD" w14:textId="77777777" w:rsidR="006F0587" w:rsidRDefault="006F0587">
      <w:pPr>
        <w:jc w:val="both"/>
        <w:rPr>
          <w:rFonts w:hint="cs"/>
          <w:rtl/>
        </w:rPr>
      </w:pPr>
      <w:r>
        <w:rPr>
          <w:rFonts w:hint="cs"/>
          <w:rtl/>
        </w:rPr>
        <w:t>אדוני היושב-ראש, אני חושב שהקצאת הזמן של עשר דקות להצעה היא בניגוד לתקנון. בסעיף 37, סדר-היום המיוחד בכנס מיוחד של הכנסת, הדרישות שמציגים יחד עם 25 חתימות מעלות את הנושא על סדר-יומה של הכנסת כהצעה דחופה לסדר-היום. כך גם נאמר בסדר-היום.</w:t>
      </w:r>
    </w:p>
    <w:p w14:paraId="1323326A" w14:textId="77777777" w:rsidR="006F0587" w:rsidRDefault="006F0587">
      <w:pPr>
        <w:jc w:val="both"/>
        <w:rPr>
          <w:rFonts w:hint="cs"/>
          <w:rtl/>
        </w:rPr>
      </w:pPr>
    </w:p>
    <w:p w14:paraId="4851D62A" w14:textId="77777777" w:rsidR="006F0587" w:rsidRDefault="006F0587">
      <w:pPr>
        <w:pStyle w:val="af"/>
        <w:rPr>
          <w:rtl/>
        </w:rPr>
      </w:pPr>
      <w:r>
        <w:rPr>
          <w:rtl/>
        </w:rPr>
        <w:t>היו"ר ראובן ריבלין:</w:t>
      </w:r>
    </w:p>
    <w:p w14:paraId="0691D1F1" w14:textId="77777777" w:rsidR="006F0587" w:rsidRDefault="006F0587">
      <w:pPr>
        <w:jc w:val="both"/>
        <w:rPr>
          <w:rtl/>
        </w:rPr>
      </w:pPr>
    </w:p>
    <w:p w14:paraId="232FC55F" w14:textId="77777777" w:rsidR="006F0587" w:rsidRDefault="006F0587">
      <w:pPr>
        <w:jc w:val="both"/>
        <w:rPr>
          <w:rFonts w:hint="cs"/>
          <w:rtl/>
        </w:rPr>
      </w:pPr>
      <w:r>
        <w:rPr>
          <w:rFonts w:hint="cs"/>
          <w:rtl/>
        </w:rPr>
        <w:t>מאה אחוז. אני מאוד מודה לאדוני על שהפנה את תשומת לבי לדבר שהוא ברור וידוע. הנוהג והנוהל בכנסת במשך שנים כל כך רבות הופך להיות מקובל על כולנו. בזמן שמתכנסת הכנסת אנחנו מגישים בקשה, והדיון בהצעה דחופה על-פי בקשת 25 חברי כנסת - על-פי הנוהל, אני מסכים עם אדוני, הוא הפך מנהג שהפך לנוהג. אנחנו מקיימים את הדיון כאשר כל אחד מהחברים מקבל עשר דקות בצורה שווה.</w:t>
      </w:r>
    </w:p>
    <w:p w14:paraId="7AB3978A" w14:textId="77777777" w:rsidR="006F0587" w:rsidRDefault="006F0587">
      <w:pPr>
        <w:jc w:val="both"/>
        <w:rPr>
          <w:rFonts w:hint="cs"/>
          <w:rtl/>
        </w:rPr>
      </w:pPr>
    </w:p>
    <w:p w14:paraId="56C974A7" w14:textId="77777777" w:rsidR="006F0587" w:rsidRDefault="006F0587">
      <w:pPr>
        <w:pStyle w:val="ae"/>
        <w:rPr>
          <w:rtl/>
        </w:rPr>
      </w:pPr>
      <w:r>
        <w:rPr>
          <w:rFonts w:hint="eastAsia"/>
          <w:rtl/>
        </w:rPr>
        <w:t>רוני</w:t>
      </w:r>
      <w:r>
        <w:rPr>
          <w:rtl/>
        </w:rPr>
        <w:t xml:space="preserve"> בר-און (הליכוד):</w:t>
      </w:r>
    </w:p>
    <w:p w14:paraId="098D1DB0" w14:textId="77777777" w:rsidR="006F0587" w:rsidRDefault="006F0587">
      <w:pPr>
        <w:jc w:val="both"/>
        <w:rPr>
          <w:rFonts w:hint="cs"/>
          <w:rtl/>
        </w:rPr>
      </w:pPr>
    </w:p>
    <w:p w14:paraId="05B89573" w14:textId="77777777" w:rsidR="006F0587" w:rsidRDefault="006F0587">
      <w:pPr>
        <w:jc w:val="both"/>
        <w:rPr>
          <w:rFonts w:hint="cs"/>
          <w:rtl/>
        </w:rPr>
      </w:pPr>
      <w:r>
        <w:rPr>
          <w:rFonts w:hint="cs"/>
          <w:rtl/>
        </w:rPr>
        <w:t>לא השלמתי את הטיעון.</w:t>
      </w:r>
    </w:p>
    <w:p w14:paraId="154A0C36" w14:textId="77777777" w:rsidR="006F0587" w:rsidRDefault="006F0587">
      <w:pPr>
        <w:pStyle w:val="af"/>
        <w:rPr>
          <w:rtl/>
        </w:rPr>
      </w:pPr>
    </w:p>
    <w:p w14:paraId="54C32645" w14:textId="77777777" w:rsidR="006F0587" w:rsidRDefault="006F0587">
      <w:pPr>
        <w:pStyle w:val="af"/>
        <w:rPr>
          <w:rtl/>
        </w:rPr>
      </w:pPr>
      <w:r>
        <w:rPr>
          <w:rtl/>
        </w:rPr>
        <w:t>היו"ר ראובן ריבלין:</w:t>
      </w:r>
    </w:p>
    <w:p w14:paraId="5D9FF6D0" w14:textId="77777777" w:rsidR="006F0587" w:rsidRDefault="006F0587">
      <w:pPr>
        <w:jc w:val="both"/>
        <w:rPr>
          <w:rFonts w:hint="cs"/>
          <w:rtl/>
        </w:rPr>
      </w:pPr>
    </w:p>
    <w:p w14:paraId="5CCC69EB" w14:textId="77777777" w:rsidR="006F0587" w:rsidRDefault="006F0587">
      <w:pPr>
        <w:jc w:val="both"/>
        <w:rPr>
          <w:rFonts w:hint="cs"/>
          <w:rtl/>
        </w:rPr>
      </w:pPr>
      <w:r>
        <w:rPr>
          <w:rFonts w:hint="cs"/>
          <w:rtl/>
        </w:rPr>
        <w:t>אני מאוד מודה לאדוני. ישב.</w:t>
      </w:r>
    </w:p>
    <w:p w14:paraId="29084CD7" w14:textId="77777777" w:rsidR="006F0587" w:rsidRDefault="006F0587">
      <w:pPr>
        <w:jc w:val="both"/>
        <w:rPr>
          <w:rFonts w:hint="cs"/>
          <w:rtl/>
        </w:rPr>
      </w:pPr>
    </w:p>
    <w:p w14:paraId="3E78A03C" w14:textId="77777777" w:rsidR="006F0587" w:rsidRDefault="006F0587">
      <w:pPr>
        <w:pStyle w:val="ae"/>
        <w:rPr>
          <w:rtl/>
        </w:rPr>
      </w:pPr>
      <w:r>
        <w:rPr>
          <w:rFonts w:hint="eastAsia"/>
          <w:rtl/>
        </w:rPr>
        <w:t>רוני</w:t>
      </w:r>
      <w:r>
        <w:rPr>
          <w:rtl/>
        </w:rPr>
        <w:t xml:space="preserve"> בר-און (הליכוד):</w:t>
      </w:r>
    </w:p>
    <w:p w14:paraId="34A7E641" w14:textId="77777777" w:rsidR="006F0587" w:rsidRDefault="006F0587">
      <w:pPr>
        <w:jc w:val="both"/>
        <w:rPr>
          <w:rFonts w:hint="cs"/>
          <w:rtl/>
        </w:rPr>
      </w:pPr>
    </w:p>
    <w:p w14:paraId="283917E4" w14:textId="77777777" w:rsidR="006F0587" w:rsidRDefault="006F0587">
      <w:pPr>
        <w:jc w:val="both"/>
        <w:rPr>
          <w:rFonts w:hint="cs"/>
          <w:rtl/>
        </w:rPr>
      </w:pPr>
      <w:r>
        <w:rPr>
          <w:rFonts w:hint="cs"/>
          <w:rtl/>
        </w:rPr>
        <w:t>כתוב בתקנון - - -</w:t>
      </w:r>
    </w:p>
    <w:p w14:paraId="31565C39" w14:textId="77777777" w:rsidR="006F0587" w:rsidRDefault="006F0587">
      <w:pPr>
        <w:jc w:val="both"/>
        <w:rPr>
          <w:rFonts w:hint="cs"/>
          <w:rtl/>
        </w:rPr>
      </w:pPr>
    </w:p>
    <w:p w14:paraId="591CBABE" w14:textId="77777777" w:rsidR="006F0587" w:rsidRDefault="006F0587">
      <w:pPr>
        <w:pStyle w:val="af"/>
        <w:rPr>
          <w:rtl/>
        </w:rPr>
      </w:pPr>
      <w:r>
        <w:rPr>
          <w:rtl/>
        </w:rPr>
        <w:t>היו"ר ראובן ריבלין:</w:t>
      </w:r>
    </w:p>
    <w:p w14:paraId="3E34E22A" w14:textId="77777777" w:rsidR="006F0587" w:rsidRDefault="006F0587">
      <w:pPr>
        <w:jc w:val="both"/>
        <w:rPr>
          <w:rFonts w:hint="cs"/>
          <w:rtl/>
        </w:rPr>
      </w:pPr>
    </w:p>
    <w:p w14:paraId="0DD5489E" w14:textId="77777777" w:rsidR="006F0587" w:rsidRDefault="006F0587">
      <w:pPr>
        <w:jc w:val="both"/>
        <w:rPr>
          <w:rFonts w:hint="cs"/>
          <w:rtl/>
        </w:rPr>
      </w:pPr>
      <w:r>
        <w:rPr>
          <w:rFonts w:hint="cs"/>
          <w:rtl/>
        </w:rPr>
        <w:t>אדוני ישב. אדוני, שמעתי. הפנה את תשומת לבי והחלטתי. אדוני יראה שכאשר יושב-ראש הכנסת מחליט לגבי התקנון - אחר כך אדוני יביא את זה לוועדת הפרשנות. אנחנו מבינים.</w:t>
      </w:r>
    </w:p>
    <w:p w14:paraId="4A4F8354" w14:textId="77777777" w:rsidR="006F0587" w:rsidRDefault="006F0587">
      <w:pPr>
        <w:jc w:val="both"/>
        <w:rPr>
          <w:rFonts w:hint="cs"/>
          <w:rtl/>
        </w:rPr>
      </w:pPr>
    </w:p>
    <w:p w14:paraId="676E149D" w14:textId="77777777" w:rsidR="006F0587" w:rsidRDefault="006F0587">
      <w:pPr>
        <w:pStyle w:val="ae"/>
        <w:rPr>
          <w:rtl/>
        </w:rPr>
      </w:pPr>
      <w:r>
        <w:rPr>
          <w:rFonts w:hint="eastAsia"/>
          <w:rtl/>
        </w:rPr>
        <w:t>רוני</w:t>
      </w:r>
      <w:r>
        <w:rPr>
          <w:rtl/>
        </w:rPr>
        <w:t xml:space="preserve"> בר-און (הליכוד):</w:t>
      </w:r>
    </w:p>
    <w:p w14:paraId="0519C8D8" w14:textId="77777777" w:rsidR="006F0587" w:rsidRDefault="006F0587">
      <w:pPr>
        <w:jc w:val="both"/>
        <w:rPr>
          <w:rFonts w:hint="cs"/>
          <w:rtl/>
        </w:rPr>
      </w:pPr>
    </w:p>
    <w:p w14:paraId="493AB8F8" w14:textId="77777777" w:rsidR="006F0587" w:rsidRDefault="006F0587">
      <w:pPr>
        <w:jc w:val="both"/>
        <w:rPr>
          <w:rFonts w:hint="cs"/>
          <w:rtl/>
        </w:rPr>
      </w:pPr>
      <w:r>
        <w:rPr>
          <w:rFonts w:hint="cs"/>
          <w:rtl/>
        </w:rPr>
        <w:t>בתקנון כתוב שהצעה דחופה זמנה שלוש דקות.</w:t>
      </w:r>
    </w:p>
    <w:p w14:paraId="6CD6EC44" w14:textId="77777777" w:rsidR="006F0587" w:rsidRDefault="006F0587">
      <w:pPr>
        <w:jc w:val="both"/>
        <w:rPr>
          <w:rFonts w:hint="cs"/>
          <w:rtl/>
        </w:rPr>
      </w:pPr>
    </w:p>
    <w:p w14:paraId="0C32D54E" w14:textId="77777777" w:rsidR="006F0587" w:rsidRDefault="006F0587">
      <w:pPr>
        <w:pStyle w:val="af"/>
        <w:rPr>
          <w:rtl/>
        </w:rPr>
      </w:pPr>
      <w:r>
        <w:rPr>
          <w:rtl/>
        </w:rPr>
        <w:t>היו"ר ראובן ריבלין:</w:t>
      </w:r>
    </w:p>
    <w:p w14:paraId="152DDAB2" w14:textId="77777777" w:rsidR="006F0587" w:rsidRDefault="006F0587">
      <w:pPr>
        <w:jc w:val="both"/>
        <w:rPr>
          <w:rtl/>
        </w:rPr>
      </w:pPr>
    </w:p>
    <w:p w14:paraId="1B2B8B79" w14:textId="77777777" w:rsidR="006F0587" w:rsidRDefault="006F0587">
      <w:pPr>
        <w:jc w:val="both"/>
        <w:rPr>
          <w:rFonts w:hint="cs"/>
          <w:rtl/>
        </w:rPr>
      </w:pPr>
      <w:r>
        <w:rPr>
          <w:rFonts w:hint="cs"/>
          <w:rtl/>
        </w:rPr>
        <w:t>האם אדוני מתכוון לשבת או לא?</w:t>
      </w:r>
    </w:p>
    <w:p w14:paraId="70926C42" w14:textId="77777777" w:rsidR="006F0587" w:rsidRDefault="006F0587">
      <w:pPr>
        <w:jc w:val="both"/>
        <w:rPr>
          <w:rFonts w:hint="cs"/>
          <w:rtl/>
        </w:rPr>
      </w:pPr>
    </w:p>
    <w:p w14:paraId="3C500EDF" w14:textId="77777777" w:rsidR="006F0587" w:rsidRDefault="006F0587">
      <w:pPr>
        <w:pStyle w:val="ae"/>
        <w:rPr>
          <w:rtl/>
        </w:rPr>
      </w:pPr>
      <w:r>
        <w:rPr>
          <w:rFonts w:hint="eastAsia"/>
          <w:rtl/>
        </w:rPr>
        <w:t>רוני</w:t>
      </w:r>
      <w:r>
        <w:rPr>
          <w:rtl/>
        </w:rPr>
        <w:t xml:space="preserve"> בר-און (הליכוד):</w:t>
      </w:r>
    </w:p>
    <w:p w14:paraId="66575441" w14:textId="77777777" w:rsidR="006F0587" w:rsidRDefault="006F0587">
      <w:pPr>
        <w:jc w:val="both"/>
        <w:rPr>
          <w:rFonts w:hint="cs"/>
          <w:rtl/>
        </w:rPr>
      </w:pPr>
    </w:p>
    <w:p w14:paraId="3F483A40" w14:textId="77777777" w:rsidR="006F0587" w:rsidRDefault="006F0587">
      <w:pPr>
        <w:jc w:val="both"/>
        <w:rPr>
          <w:rFonts w:hint="cs"/>
          <w:rtl/>
        </w:rPr>
      </w:pPr>
      <w:r>
        <w:rPr>
          <w:rFonts w:hint="cs"/>
          <w:rtl/>
        </w:rPr>
        <w:t>אני מבקש מאדוני להשלים את הטיעון. כתוב בתקנון שזמן הדיון בהצעה דחופה לסדר-היום הוא שלוש דקות.</w:t>
      </w:r>
    </w:p>
    <w:p w14:paraId="50EF6DA9" w14:textId="77777777" w:rsidR="006F0587" w:rsidRDefault="006F0587">
      <w:pPr>
        <w:jc w:val="both"/>
        <w:rPr>
          <w:rFonts w:hint="cs"/>
          <w:rtl/>
        </w:rPr>
      </w:pPr>
    </w:p>
    <w:p w14:paraId="0C4EC005" w14:textId="77777777" w:rsidR="006F0587" w:rsidRDefault="006F0587">
      <w:pPr>
        <w:pStyle w:val="af"/>
        <w:rPr>
          <w:rtl/>
        </w:rPr>
      </w:pPr>
      <w:r>
        <w:rPr>
          <w:rtl/>
        </w:rPr>
        <w:t>היו"ר ראובן ריבלין:</w:t>
      </w:r>
    </w:p>
    <w:p w14:paraId="44292834" w14:textId="77777777" w:rsidR="006F0587" w:rsidRDefault="006F0587">
      <w:pPr>
        <w:jc w:val="both"/>
        <w:rPr>
          <w:rtl/>
        </w:rPr>
      </w:pPr>
    </w:p>
    <w:p w14:paraId="79F8290E" w14:textId="77777777" w:rsidR="006F0587" w:rsidRDefault="006F0587">
      <w:pPr>
        <w:jc w:val="both"/>
        <w:rPr>
          <w:rFonts w:hint="cs"/>
          <w:rtl/>
        </w:rPr>
      </w:pPr>
      <w:r>
        <w:rPr>
          <w:rFonts w:hint="cs"/>
          <w:rtl/>
        </w:rPr>
        <w:t>תודה רבה לאדוני. נא לשבת. חברת הכנסת זהבה גלאון, לרשותך עשר דקות, בהתאם להחלטת יושב-ראש הישיבה, שבמקרה זה הוא גם יושב-ראש הכנסת. גם הסברתי מדוע אני חושב שעל כל חברי הכנסת זה מקובל. כמובן שיש דקדוקים שצריך להקפיד עליהם. ועדת הכנסת יכולה לבוא היום ולשנות את הנוהג, משום שבהחלט חזקה החלטה של ועדת הכנסת על החלטתו של יושב-ראש אם וכאשר היא תבוא ותקבע זאת.</w:t>
      </w:r>
    </w:p>
    <w:p w14:paraId="404BF9F1" w14:textId="77777777" w:rsidR="006F0587" w:rsidRDefault="006F0587">
      <w:pPr>
        <w:jc w:val="both"/>
        <w:rPr>
          <w:rFonts w:hint="cs"/>
          <w:rtl/>
        </w:rPr>
      </w:pPr>
    </w:p>
    <w:p w14:paraId="3DC07622" w14:textId="77777777" w:rsidR="006F0587" w:rsidRDefault="006F0587">
      <w:pPr>
        <w:pStyle w:val="ae"/>
        <w:rPr>
          <w:rtl/>
        </w:rPr>
      </w:pPr>
      <w:r>
        <w:rPr>
          <w:rFonts w:hint="eastAsia"/>
          <w:rtl/>
        </w:rPr>
        <w:t>רוני</w:t>
      </w:r>
      <w:r>
        <w:rPr>
          <w:rtl/>
        </w:rPr>
        <w:t xml:space="preserve"> בר-און (הליכוד):</w:t>
      </w:r>
    </w:p>
    <w:p w14:paraId="1B80B931" w14:textId="77777777" w:rsidR="006F0587" w:rsidRDefault="006F0587">
      <w:pPr>
        <w:jc w:val="both"/>
        <w:rPr>
          <w:rFonts w:hint="cs"/>
          <w:rtl/>
        </w:rPr>
      </w:pPr>
    </w:p>
    <w:p w14:paraId="344D412D" w14:textId="77777777" w:rsidR="006F0587" w:rsidRDefault="006F0587">
      <w:pPr>
        <w:jc w:val="both"/>
        <w:rPr>
          <w:rtl/>
        </w:rPr>
      </w:pPr>
      <w:r>
        <w:rPr>
          <w:rFonts w:hint="cs"/>
          <w:rtl/>
        </w:rPr>
        <w:t>מה שציטטתי זה החלטה של ועדת הכנסת.</w:t>
      </w:r>
    </w:p>
    <w:p w14:paraId="12CA33EA" w14:textId="77777777" w:rsidR="006F0587" w:rsidRDefault="006F0587">
      <w:pPr>
        <w:pStyle w:val="af"/>
        <w:rPr>
          <w:rtl/>
        </w:rPr>
      </w:pPr>
    </w:p>
    <w:p w14:paraId="7236664E" w14:textId="77777777" w:rsidR="006F0587" w:rsidRDefault="006F0587">
      <w:pPr>
        <w:pStyle w:val="af"/>
        <w:rPr>
          <w:rtl/>
        </w:rPr>
      </w:pPr>
      <w:r>
        <w:rPr>
          <w:rtl/>
        </w:rPr>
        <w:t>היו"ר ראובן ריבלין:</w:t>
      </w:r>
    </w:p>
    <w:p w14:paraId="2BFFB76C" w14:textId="77777777" w:rsidR="006F0587" w:rsidRDefault="006F0587">
      <w:pPr>
        <w:jc w:val="both"/>
        <w:rPr>
          <w:rFonts w:hint="cs"/>
          <w:rtl/>
        </w:rPr>
      </w:pPr>
    </w:p>
    <w:p w14:paraId="0C2C7218" w14:textId="77777777" w:rsidR="006F0587" w:rsidRDefault="006F0587">
      <w:pPr>
        <w:jc w:val="both"/>
        <w:rPr>
          <w:rFonts w:hint="cs"/>
          <w:rtl/>
        </w:rPr>
      </w:pPr>
      <w:r>
        <w:rPr>
          <w:rFonts w:hint="cs"/>
          <w:rtl/>
        </w:rPr>
        <w:t>אדוני, שמעתי. תודה רבה. גברתי חברת הכנסת גלאון, בבקשה.</w:t>
      </w:r>
    </w:p>
    <w:p w14:paraId="2021BD9D" w14:textId="77777777" w:rsidR="006F0587" w:rsidRDefault="006F0587">
      <w:pPr>
        <w:jc w:val="both"/>
        <w:rPr>
          <w:rFonts w:hint="cs"/>
          <w:rtl/>
        </w:rPr>
      </w:pPr>
    </w:p>
    <w:p w14:paraId="49740108" w14:textId="77777777" w:rsidR="006F0587" w:rsidRDefault="006F0587">
      <w:pPr>
        <w:pStyle w:val="a"/>
        <w:rPr>
          <w:rtl/>
        </w:rPr>
      </w:pPr>
      <w:bookmarkStart w:id="6" w:name="FS000000504T22_04_2004_11_18_05"/>
      <w:bookmarkStart w:id="7" w:name="_Toc72591193"/>
      <w:bookmarkEnd w:id="6"/>
      <w:r>
        <w:rPr>
          <w:rFonts w:hint="eastAsia"/>
          <w:rtl/>
        </w:rPr>
        <w:t>זהבה</w:t>
      </w:r>
      <w:r>
        <w:rPr>
          <w:rtl/>
        </w:rPr>
        <w:t xml:space="preserve"> גלאון (מרצ):</w:t>
      </w:r>
      <w:bookmarkEnd w:id="7"/>
    </w:p>
    <w:p w14:paraId="02587750" w14:textId="77777777" w:rsidR="006F0587" w:rsidRDefault="006F0587">
      <w:pPr>
        <w:jc w:val="both"/>
        <w:rPr>
          <w:rFonts w:hint="cs"/>
          <w:rtl/>
        </w:rPr>
      </w:pPr>
    </w:p>
    <w:p w14:paraId="16E5DEA7" w14:textId="77777777" w:rsidR="006F0587" w:rsidRDefault="006F0587">
      <w:pPr>
        <w:jc w:val="both"/>
        <w:rPr>
          <w:rFonts w:hint="cs"/>
          <w:rtl/>
        </w:rPr>
      </w:pPr>
      <w:r>
        <w:rPr>
          <w:rFonts w:hint="cs"/>
          <w:rtl/>
        </w:rPr>
        <w:t xml:space="preserve">אדוני היושב-ראש, אדוני ראש הממשלה, חברי חברי הכנסת, סיעת מרצ-יחד זימנה את הדיון הזה, כי סברנו שכשראש הממשלה חוזר מפגישה עם הנשיא בוש על הבנות כל כך חשובות לגבי תוכנית הינתקות, לגבי עיקרון כל כך חשוב מבחינתנו של יציאה מרצועת-עזה ומכמה התנחלויות בצפון השומרון, מן הראוי שכנסת ישראל תקבל דיווח על מה הן ההבנות ומה הושג, ושלא נסתפק בכך שהדבר יובא ויגולגל לפתחם של חברי הליכוד. </w:t>
      </w:r>
    </w:p>
    <w:p w14:paraId="0B9B750E" w14:textId="77777777" w:rsidR="006F0587" w:rsidRDefault="006F0587">
      <w:pPr>
        <w:jc w:val="both"/>
        <w:rPr>
          <w:rFonts w:hint="cs"/>
          <w:rtl/>
        </w:rPr>
      </w:pPr>
    </w:p>
    <w:p w14:paraId="65E65008" w14:textId="77777777" w:rsidR="006F0587" w:rsidRDefault="006F0587">
      <w:pPr>
        <w:jc w:val="both"/>
        <w:rPr>
          <w:rFonts w:hint="cs"/>
          <w:rtl/>
        </w:rPr>
      </w:pPr>
      <w:r>
        <w:rPr>
          <w:rFonts w:hint="cs"/>
          <w:rtl/>
        </w:rPr>
        <w:t>עם כל ההערכה שאני רוחשת לחברי הליכוד, בעיני זה מהלך בלתי תקין שחברי הליכוד יצטרכו להכריע במשאל מתפקדים שאלה אם מדינת ישראל או אם ממשלת ישראל או כנסת ישראל יקבלו החלטה על יציאה מרצועת-עזה על מה שנקרא: תוכנית ההינתקות.</w:t>
      </w:r>
    </w:p>
    <w:p w14:paraId="4F993AB7" w14:textId="77777777" w:rsidR="006F0587" w:rsidRDefault="006F0587">
      <w:pPr>
        <w:jc w:val="both"/>
        <w:rPr>
          <w:rFonts w:hint="cs"/>
          <w:rtl/>
        </w:rPr>
      </w:pPr>
    </w:p>
    <w:p w14:paraId="446E6954" w14:textId="77777777" w:rsidR="006F0587" w:rsidRDefault="006F0587">
      <w:pPr>
        <w:jc w:val="both"/>
        <w:rPr>
          <w:rFonts w:hint="cs"/>
          <w:rtl/>
        </w:rPr>
      </w:pPr>
      <w:r>
        <w:rPr>
          <w:rFonts w:hint="cs"/>
          <w:rtl/>
        </w:rPr>
        <w:t>אני שמחה שהכנסת זומנה. אני שמחה שראש הממשלה יבוא ויציג בפני הכנסת. זה מאוד מפריע.</w:t>
      </w:r>
    </w:p>
    <w:p w14:paraId="5ACB961A" w14:textId="77777777" w:rsidR="006F0587" w:rsidRDefault="006F0587">
      <w:pPr>
        <w:jc w:val="both"/>
        <w:rPr>
          <w:rFonts w:hint="cs"/>
          <w:rtl/>
        </w:rPr>
      </w:pPr>
    </w:p>
    <w:p w14:paraId="4F4A5470" w14:textId="77777777" w:rsidR="006F0587" w:rsidRDefault="006F0587">
      <w:pPr>
        <w:pStyle w:val="af"/>
        <w:rPr>
          <w:rtl/>
        </w:rPr>
      </w:pPr>
      <w:r>
        <w:rPr>
          <w:rtl/>
        </w:rPr>
        <w:t>היו"ר ראובן ריבלין:</w:t>
      </w:r>
    </w:p>
    <w:p w14:paraId="7196233A" w14:textId="77777777" w:rsidR="006F0587" w:rsidRDefault="006F0587">
      <w:pPr>
        <w:jc w:val="both"/>
        <w:rPr>
          <w:rtl/>
        </w:rPr>
      </w:pPr>
    </w:p>
    <w:p w14:paraId="27D26068" w14:textId="77777777" w:rsidR="006F0587" w:rsidRDefault="006F0587">
      <w:pPr>
        <w:jc w:val="both"/>
        <w:rPr>
          <w:rFonts w:hint="cs"/>
          <w:rtl/>
        </w:rPr>
      </w:pPr>
      <w:r>
        <w:rPr>
          <w:rFonts w:hint="cs"/>
          <w:rtl/>
        </w:rPr>
        <w:t>אני מודה שקשה לי מאוד לשלוט ביושב-ראש ועדת הכנסת.</w:t>
      </w:r>
    </w:p>
    <w:p w14:paraId="4CC944D5" w14:textId="77777777" w:rsidR="006F0587" w:rsidRDefault="006F0587">
      <w:pPr>
        <w:jc w:val="both"/>
        <w:rPr>
          <w:rFonts w:hint="cs"/>
          <w:rtl/>
        </w:rPr>
      </w:pPr>
    </w:p>
    <w:p w14:paraId="60626B0E" w14:textId="77777777" w:rsidR="006F0587" w:rsidRDefault="006F0587">
      <w:pPr>
        <w:pStyle w:val="-"/>
        <w:rPr>
          <w:rtl/>
        </w:rPr>
      </w:pPr>
      <w:bookmarkStart w:id="8" w:name="FS000000504T22_04_2004_11_18_08C"/>
      <w:bookmarkEnd w:id="8"/>
      <w:r>
        <w:rPr>
          <w:rtl/>
        </w:rPr>
        <w:t>זהבה גלאון (מרצ):</w:t>
      </w:r>
    </w:p>
    <w:p w14:paraId="3AB1E375" w14:textId="77777777" w:rsidR="006F0587" w:rsidRDefault="006F0587">
      <w:pPr>
        <w:jc w:val="both"/>
        <w:rPr>
          <w:rtl/>
        </w:rPr>
      </w:pPr>
    </w:p>
    <w:p w14:paraId="556FE482" w14:textId="77777777" w:rsidR="006F0587" w:rsidRDefault="006F0587">
      <w:pPr>
        <w:jc w:val="both"/>
        <w:rPr>
          <w:rFonts w:hint="cs"/>
          <w:rtl/>
        </w:rPr>
      </w:pPr>
      <w:r>
        <w:rPr>
          <w:rFonts w:hint="cs"/>
          <w:rtl/>
        </w:rPr>
        <w:t xml:space="preserve">סיעת מרצ-יחד חושבת שהעיקרון של יציאה מעזה הוא עיקרון נכון. גם אם מדובר ביציאה חד-צדדית, אנחנו רואים בכך מנוף לזה שבעתיד זה יהיה תקדים ליציאה גם מהגדה. כך אנחנו רואים את זה. אנחנו היינו רוצים שזה ייעשה בהסכם. אנחנו חושבים שכל הסדר שלום היה צריך להיעשות בהסכם. </w:t>
      </w:r>
    </w:p>
    <w:p w14:paraId="409E235F" w14:textId="77777777" w:rsidR="006F0587" w:rsidRDefault="006F0587">
      <w:pPr>
        <w:jc w:val="both"/>
        <w:rPr>
          <w:rFonts w:hint="cs"/>
          <w:rtl/>
        </w:rPr>
      </w:pPr>
    </w:p>
    <w:p w14:paraId="0DBFCCAE" w14:textId="77777777" w:rsidR="006F0587" w:rsidRDefault="006F0587">
      <w:pPr>
        <w:jc w:val="both"/>
        <w:rPr>
          <w:rFonts w:hint="cs"/>
          <w:rtl/>
        </w:rPr>
      </w:pPr>
      <w:r>
        <w:rPr>
          <w:rFonts w:hint="cs"/>
          <w:rtl/>
        </w:rPr>
        <w:t>אבל, משראש הממשלה החליט, ואני מקווה שכנסת ישראל תחליט שיצאו, וכמובן שהכול תלוי במשאל מתפקדי הליכוד, אני רוצה בהזדמנות זו, אדוני ראש הממשלה, לבקש ממך גם כאן היום הבהרה מעל דוכן הכנסת: היום אני קוראת נתונים, שלפי סקר שעשו בין מתפקדי הליכוד יש כמעט תיקו בין אלה שסבורים שצריכים לצאת מעזה לבין אלה שסבורים שלא צריך לצאת מעזה. מה יעשה ראש הממשלה אם חברי המרכז יחליטו? אני מקווה שהם יחליטו על יציאה מעזה, וזה הדבר הנכון. אבל, אני שואלת: מה יעשה ראש הממשלה אם חברי הליכוד יחליטו שהם מתנגדים ליציאה מעזה? האם יעמוד פה ראש הממשלה וימשיך בהחלטה וימשיך במחויבות שהוא נתן לנשיא בוש?</w:t>
      </w:r>
    </w:p>
    <w:p w14:paraId="121BE889" w14:textId="77777777" w:rsidR="006F0587" w:rsidRDefault="006F0587">
      <w:pPr>
        <w:jc w:val="both"/>
        <w:rPr>
          <w:rtl/>
        </w:rPr>
      </w:pPr>
    </w:p>
    <w:p w14:paraId="53B48185" w14:textId="77777777" w:rsidR="006F0587" w:rsidRDefault="006F0587">
      <w:pPr>
        <w:pStyle w:val="af"/>
        <w:rPr>
          <w:rtl/>
        </w:rPr>
      </w:pPr>
      <w:r>
        <w:rPr>
          <w:rtl/>
        </w:rPr>
        <w:t>היו"ר ראובן ריבלין:</w:t>
      </w:r>
    </w:p>
    <w:p w14:paraId="4ED9BC88" w14:textId="77777777" w:rsidR="006F0587" w:rsidRDefault="006F0587">
      <w:pPr>
        <w:jc w:val="both"/>
        <w:rPr>
          <w:rtl/>
        </w:rPr>
      </w:pPr>
    </w:p>
    <w:p w14:paraId="122298DB" w14:textId="77777777" w:rsidR="006F0587" w:rsidRDefault="006F0587">
      <w:pPr>
        <w:jc w:val="both"/>
        <w:rPr>
          <w:rFonts w:hint="cs"/>
          <w:rtl/>
        </w:rPr>
      </w:pPr>
      <w:r>
        <w:rPr>
          <w:rFonts w:hint="cs"/>
          <w:rtl/>
        </w:rPr>
        <w:t>חברת הכנסת הנכבדה, אני פשוט רוצה לתקן את דברייך. חברי הליכוד לא נשאלים אם לצאת מעזה או לא, אלא אם הם בעד התוכנית או לא.</w:t>
      </w:r>
    </w:p>
    <w:p w14:paraId="544ECF2B" w14:textId="77777777" w:rsidR="006F0587" w:rsidRDefault="006F0587">
      <w:pPr>
        <w:jc w:val="both"/>
        <w:rPr>
          <w:rFonts w:hint="cs"/>
          <w:rtl/>
        </w:rPr>
      </w:pPr>
    </w:p>
    <w:p w14:paraId="6E6E74A4" w14:textId="77777777" w:rsidR="006F0587" w:rsidRDefault="006F0587">
      <w:pPr>
        <w:pStyle w:val="-"/>
        <w:rPr>
          <w:rtl/>
        </w:rPr>
      </w:pPr>
      <w:bookmarkStart w:id="9" w:name="FS000000504T22_04_2004_11_24_15C"/>
      <w:bookmarkEnd w:id="9"/>
      <w:r>
        <w:rPr>
          <w:rtl/>
        </w:rPr>
        <w:t>זהבה גלאון (מרצ):</w:t>
      </w:r>
    </w:p>
    <w:p w14:paraId="1E7DB77C" w14:textId="77777777" w:rsidR="006F0587" w:rsidRDefault="006F0587">
      <w:pPr>
        <w:jc w:val="both"/>
        <w:rPr>
          <w:rtl/>
        </w:rPr>
      </w:pPr>
    </w:p>
    <w:p w14:paraId="57F4C5EB" w14:textId="77777777" w:rsidR="006F0587" w:rsidRDefault="006F0587">
      <w:pPr>
        <w:jc w:val="both"/>
        <w:rPr>
          <w:rFonts w:hint="cs"/>
          <w:rtl/>
        </w:rPr>
      </w:pPr>
      <w:r>
        <w:rPr>
          <w:rFonts w:hint="cs"/>
          <w:rtl/>
        </w:rPr>
        <w:t>או.קיי., אם הם תומכים בתוכנית. אדוני היושב-ראש, התוכנית מדברת על יציאה מעזה.</w:t>
      </w:r>
    </w:p>
    <w:p w14:paraId="6459B936" w14:textId="77777777" w:rsidR="006F0587" w:rsidRDefault="006F0587">
      <w:pPr>
        <w:jc w:val="both"/>
        <w:rPr>
          <w:rFonts w:hint="cs"/>
          <w:rtl/>
        </w:rPr>
      </w:pPr>
    </w:p>
    <w:p w14:paraId="61233B96" w14:textId="77777777" w:rsidR="006F0587" w:rsidRDefault="006F0587">
      <w:pPr>
        <w:pStyle w:val="af"/>
        <w:rPr>
          <w:rtl/>
        </w:rPr>
      </w:pPr>
      <w:r>
        <w:rPr>
          <w:rtl/>
        </w:rPr>
        <w:t>היו"ר ראובן ריבלין:</w:t>
      </w:r>
    </w:p>
    <w:p w14:paraId="1FB1C3B5" w14:textId="77777777" w:rsidR="006F0587" w:rsidRDefault="006F0587">
      <w:pPr>
        <w:jc w:val="both"/>
        <w:rPr>
          <w:rtl/>
        </w:rPr>
      </w:pPr>
    </w:p>
    <w:p w14:paraId="01ADC4E9" w14:textId="77777777" w:rsidR="006F0587" w:rsidRDefault="006F0587">
      <w:pPr>
        <w:jc w:val="both"/>
        <w:rPr>
          <w:rFonts w:hint="cs"/>
          <w:rtl/>
        </w:rPr>
      </w:pPr>
      <w:r>
        <w:rPr>
          <w:rFonts w:hint="cs"/>
          <w:rtl/>
        </w:rPr>
        <w:t>בין השאר.</w:t>
      </w:r>
    </w:p>
    <w:p w14:paraId="0267BD12" w14:textId="77777777" w:rsidR="006F0587" w:rsidRDefault="006F0587">
      <w:pPr>
        <w:pStyle w:val="ae"/>
        <w:rPr>
          <w:rFonts w:hint="cs"/>
          <w:rtl/>
        </w:rPr>
      </w:pPr>
    </w:p>
    <w:p w14:paraId="60CD0546" w14:textId="77777777" w:rsidR="006F0587" w:rsidRDefault="006F0587">
      <w:pPr>
        <w:pStyle w:val="-"/>
        <w:rPr>
          <w:rtl/>
        </w:rPr>
      </w:pPr>
      <w:bookmarkStart w:id="10" w:name="FS000000504T22_04_2004_11_25_19C"/>
      <w:bookmarkEnd w:id="10"/>
      <w:r>
        <w:rPr>
          <w:rtl/>
        </w:rPr>
        <w:t>זהבה גלאון (מרצ):</w:t>
      </w:r>
    </w:p>
    <w:p w14:paraId="345045F0" w14:textId="77777777" w:rsidR="006F0587" w:rsidRDefault="006F0587">
      <w:pPr>
        <w:jc w:val="both"/>
        <w:rPr>
          <w:rtl/>
        </w:rPr>
      </w:pPr>
    </w:p>
    <w:p w14:paraId="0697CF86" w14:textId="77777777" w:rsidR="006F0587" w:rsidRDefault="006F0587">
      <w:pPr>
        <w:jc w:val="both"/>
        <w:rPr>
          <w:rFonts w:hint="cs"/>
          <w:rtl/>
        </w:rPr>
      </w:pPr>
      <w:r>
        <w:rPr>
          <w:rFonts w:hint="cs"/>
          <w:rtl/>
        </w:rPr>
        <w:t>בין השאר, היא מדברת על יציאה מעזה ומארבע התנחלויות בצפון השומרון, ההתנחלויות המבודדות.</w:t>
      </w:r>
    </w:p>
    <w:p w14:paraId="0900F829" w14:textId="77777777" w:rsidR="006F0587" w:rsidRDefault="006F0587">
      <w:pPr>
        <w:jc w:val="both"/>
        <w:rPr>
          <w:rFonts w:hint="cs"/>
          <w:rtl/>
        </w:rPr>
      </w:pPr>
    </w:p>
    <w:p w14:paraId="053D0461" w14:textId="77777777" w:rsidR="006F0587" w:rsidRDefault="006F0587">
      <w:pPr>
        <w:jc w:val="both"/>
        <w:rPr>
          <w:rFonts w:hint="cs"/>
          <w:rtl/>
        </w:rPr>
      </w:pPr>
      <w:r>
        <w:rPr>
          <w:rFonts w:hint="cs"/>
          <w:rtl/>
        </w:rPr>
        <w:t>אבל, אני שואלת את ראש הממשלה: מה הוא יעשה - ומחמת עינא בישא אני כמעט לא מזכירה את זה - והיה וחברי הליכוד יחליטו שהם לא תומכים בתוכנית הזאת? מה יעשה ראש הממשלה? האם הוא יתפטר? האם הוא ימשיך במחויבות שלו לנשיא בוש? זה היה קבל עם ועולם, והוא הכריז שישראל תצא מעזה.</w:t>
      </w:r>
    </w:p>
    <w:p w14:paraId="10DDBBA8" w14:textId="77777777" w:rsidR="006F0587" w:rsidRDefault="006F0587">
      <w:pPr>
        <w:jc w:val="both"/>
        <w:rPr>
          <w:rFonts w:hint="cs"/>
          <w:rtl/>
        </w:rPr>
      </w:pPr>
    </w:p>
    <w:p w14:paraId="2574DB46" w14:textId="77777777" w:rsidR="006F0587" w:rsidRDefault="006F0587">
      <w:pPr>
        <w:jc w:val="both"/>
        <w:rPr>
          <w:rFonts w:hint="cs"/>
          <w:rtl/>
        </w:rPr>
      </w:pPr>
      <w:r>
        <w:rPr>
          <w:rFonts w:hint="cs"/>
          <w:rtl/>
        </w:rPr>
        <w:t>אנחנו, כמובן, תומכים ביציאה בעזה. אנחנו רואים בזה צעד ראשון לסיום הכיבוש. החטא הקדמון הוא הכיבוש, וההתנחלויות מסמלות את המירע שבכיבוש, ולכן צריך לפנות את רצועת-עזה. צריך להוציא את החיילים מעזה. אנחנו לא רוצים שייהרגו יותר חיילים: לא על נצרים ולא על שום מקום אחר. צריך להוציא את האזרחים מעזה.</w:t>
      </w:r>
    </w:p>
    <w:p w14:paraId="0F0CCB99" w14:textId="77777777" w:rsidR="006F0587" w:rsidRDefault="006F0587">
      <w:pPr>
        <w:jc w:val="both"/>
        <w:rPr>
          <w:rFonts w:hint="cs"/>
          <w:rtl/>
        </w:rPr>
      </w:pPr>
    </w:p>
    <w:p w14:paraId="78EB64C6" w14:textId="77777777" w:rsidR="006F0587" w:rsidRDefault="006F0587">
      <w:pPr>
        <w:jc w:val="both"/>
        <w:rPr>
          <w:rFonts w:hint="cs"/>
          <w:rtl/>
        </w:rPr>
      </w:pPr>
      <w:r>
        <w:rPr>
          <w:rFonts w:hint="cs"/>
          <w:rtl/>
        </w:rPr>
        <w:t xml:space="preserve">אבל, אדוני היושב-ראש, איך הדבר הזה יקרה? האם תוכל להציג בפני הכנסת את פרטי התוכנית? האם תוכל להציג בפני הכנסת את ההבנות עם הנשיא בוש? או אולי תוכל להבהיר לנו מהן ההבהרות של פאואל על התוכנית של בוש או על ההבנות של בוש? אני חושבת, שכנסת ישראל בעיקר צריכה להבין מהן ההבנות שלך עם השרים שלך בממשלה. מה המשמעות של זה שהבטחת לנתניהו שלא יהיה פינוי יישובים לפני שתושלם הקמת הגדר? ומה עם ההתחייבות שלך לשרת החינוך לימור לבנת לגבי הקמת גושי ההתיישבות? ואיך הגדר תקיף את גושי ההתיישבות? ומה יהיה אורך הגדר? מה יהיה לוח-הזמנים לביצוע? כמה זמן בעצם יקח להתנתק מרצועת-עזה ומאותן התנחלויות? </w:t>
      </w:r>
    </w:p>
    <w:p w14:paraId="798608F8" w14:textId="77777777" w:rsidR="006F0587" w:rsidRDefault="006F0587">
      <w:pPr>
        <w:jc w:val="both"/>
        <w:rPr>
          <w:rFonts w:hint="cs"/>
          <w:rtl/>
        </w:rPr>
      </w:pPr>
    </w:p>
    <w:p w14:paraId="26131AD7" w14:textId="77777777" w:rsidR="006F0587" w:rsidRDefault="006F0587">
      <w:pPr>
        <w:jc w:val="both"/>
        <w:rPr>
          <w:rFonts w:hint="cs"/>
          <w:rtl/>
        </w:rPr>
      </w:pPr>
      <w:r>
        <w:rPr>
          <w:rFonts w:hint="cs"/>
          <w:rtl/>
        </w:rPr>
        <w:t xml:space="preserve">סגן שר הביטחון זאב בוים אמר, שעד שיתחילו לבנות את הגדר ועד שיעבירו חוק בכנסת, כל הדבר יקח לפחות שנה וחצי עד שנתיים. שנה וחצי עד שנתיים? כלומר, כנסת ישראל אמורה לבוא לכאן בעוד כשבועיים, אחרי שראש הממשלה, בהנחה שהוא יקבל את גיבוי הליכוד - כשבכלל, בעיני, מדובר בתהליך מעוּות שלוקחים את האחריות מכנסת ישראל ומגלגלים זאת לפתחה של מפלגה זו או אחרת או לפתחו של העם כולו. הכנסת היא ריבונית, והיא קיבלה את הכוח שלה מהעם. אנחנו דמוקרטיה פרלמנטרית וייצוגית. בעיני, כל הרעיון הזה הוא רעיון עיוועים. אבל, בהנחה שתקבל את גיבוי הליכוד, מה יהיה לוח-הזמנים לביצוע? אנחנו נצטרך להצביע עכשיו על מה? על תוכנית שתתבצע בעוד כשנתיים או שנתיים וחצי? </w:t>
      </w:r>
    </w:p>
    <w:p w14:paraId="45F9709D" w14:textId="77777777" w:rsidR="006F0587" w:rsidRDefault="006F0587">
      <w:pPr>
        <w:jc w:val="both"/>
        <w:rPr>
          <w:rFonts w:hint="cs"/>
          <w:rtl/>
        </w:rPr>
      </w:pPr>
    </w:p>
    <w:p w14:paraId="0D620DF5" w14:textId="77777777" w:rsidR="006F0587" w:rsidRDefault="006F0587">
      <w:pPr>
        <w:jc w:val="both"/>
        <w:rPr>
          <w:rFonts w:hint="cs"/>
          <w:rtl/>
        </w:rPr>
      </w:pPr>
      <w:r>
        <w:rPr>
          <w:rFonts w:hint="cs"/>
          <w:rtl/>
        </w:rPr>
        <w:t>אדוני ראש הממשלה, אני אומרת לך מראש שאנחנו תומכים בתוכנית ההינתקות. אנחנו תומכים בעיקרון של יציאה מעזה. אבל - ואני רוצה להבהיר את התנאים - בתנאי שלא יהיו עליה חישוקים וכל הדברים שציינתי קודם. בעיני, כל המחויבויות שלך לשרים הן חישוקים בעיקר כשמדובר על לוח-זמנים כל כך רחב. מה יקרה בזמן הזה? אתה מחסל. נתתם הוראה לחסל את רנתיסי ואת השיח' יאסין, ואתמול נהרגו עשרה פלסטינים בעזה, והיום נהרגו שלושה פלסטינים ליד טול-כרם.</w:t>
      </w:r>
    </w:p>
    <w:p w14:paraId="05BE1818" w14:textId="77777777" w:rsidR="006F0587" w:rsidRDefault="006F0587">
      <w:pPr>
        <w:jc w:val="both"/>
        <w:rPr>
          <w:rFonts w:hint="cs"/>
          <w:rtl/>
        </w:rPr>
      </w:pPr>
    </w:p>
    <w:p w14:paraId="68AF0B03" w14:textId="77777777" w:rsidR="006F0587" w:rsidRDefault="006F0587">
      <w:pPr>
        <w:pStyle w:val="ae"/>
        <w:rPr>
          <w:rtl/>
        </w:rPr>
      </w:pPr>
      <w:r>
        <w:rPr>
          <w:rFonts w:hint="eastAsia"/>
          <w:rtl/>
        </w:rPr>
        <w:t>אליעזר</w:t>
      </w:r>
      <w:r>
        <w:rPr>
          <w:rtl/>
        </w:rPr>
        <w:t xml:space="preserve"> כהן (האיחוד הלאומי - ישראל ביתנו):</w:t>
      </w:r>
    </w:p>
    <w:p w14:paraId="1E465812" w14:textId="77777777" w:rsidR="006F0587" w:rsidRDefault="006F0587">
      <w:pPr>
        <w:jc w:val="both"/>
        <w:rPr>
          <w:rFonts w:hint="cs"/>
          <w:rtl/>
        </w:rPr>
      </w:pPr>
    </w:p>
    <w:p w14:paraId="0BAD662F" w14:textId="77777777" w:rsidR="006F0587" w:rsidRDefault="006F0587">
      <w:pPr>
        <w:ind w:left="719" w:firstLine="0"/>
        <w:jc w:val="both"/>
        <w:rPr>
          <w:rFonts w:hint="cs"/>
          <w:rtl/>
        </w:rPr>
      </w:pPr>
      <w:r>
        <w:rPr>
          <w:rFonts w:hint="cs"/>
          <w:rtl/>
        </w:rPr>
        <w:t>- - -</w:t>
      </w:r>
    </w:p>
    <w:p w14:paraId="1635E308" w14:textId="77777777" w:rsidR="006F0587" w:rsidRDefault="006F0587">
      <w:pPr>
        <w:jc w:val="both"/>
        <w:rPr>
          <w:rFonts w:hint="cs"/>
          <w:rtl/>
        </w:rPr>
      </w:pPr>
    </w:p>
    <w:p w14:paraId="2C536819" w14:textId="77777777" w:rsidR="006F0587" w:rsidRDefault="006F0587">
      <w:pPr>
        <w:pStyle w:val="-"/>
        <w:rPr>
          <w:rtl/>
        </w:rPr>
      </w:pPr>
      <w:bookmarkStart w:id="11" w:name="FS000000504T22_04_2004_11_35_42C"/>
      <w:bookmarkEnd w:id="11"/>
      <w:r>
        <w:rPr>
          <w:rtl/>
        </w:rPr>
        <w:t>זהבה גלאון (מרצ):</w:t>
      </w:r>
    </w:p>
    <w:p w14:paraId="16CD57C8" w14:textId="77777777" w:rsidR="006F0587" w:rsidRDefault="006F0587">
      <w:pPr>
        <w:jc w:val="both"/>
        <w:rPr>
          <w:rtl/>
        </w:rPr>
      </w:pPr>
    </w:p>
    <w:p w14:paraId="5EAD5F2F" w14:textId="77777777" w:rsidR="006F0587" w:rsidRDefault="006F0587">
      <w:pPr>
        <w:jc w:val="both"/>
        <w:rPr>
          <w:rFonts w:hint="cs"/>
          <w:rtl/>
        </w:rPr>
      </w:pPr>
      <w:r>
        <w:rPr>
          <w:rFonts w:hint="cs"/>
          <w:rtl/>
        </w:rPr>
        <w:t>יהיה כאן טרור. אנחנו יודעים שטרור מוביל טרור. יהיה כאן טרור.</w:t>
      </w:r>
    </w:p>
    <w:p w14:paraId="3C296B83" w14:textId="77777777" w:rsidR="006F0587" w:rsidRDefault="006F0587">
      <w:pPr>
        <w:jc w:val="both"/>
        <w:rPr>
          <w:rFonts w:hint="cs"/>
          <w:rtl/>
        </w:rPr>
      </w:pPr>
    </w:p>
    <w:p w14:paraId="1C0E4779" w14:textId="77777777" w:rsidR="006F0587" w:rsidRDefault="006F0587">
      <w:pPr>
        <w:pStyle w:val="ae"/>
        <w:rPr>
          <w:rtl/>
        </w:rPr>
      </w:pPr>
      <w:r>
        <w:rPr>
          <w:rFonts w:hint="eastAsia"/>
          <w:rtl/>
        </w:rPr>
        <w:t>גדעון</w:t>
      </w:r>
      <w:r>
        <w:rPr>
          <w:rtl/>
        </w:rPr>
        <w:t xml:space="preserve"> סער (הליכוד):</w:t>
      </w:r>
    </w:p>
    <w:p w14:paraId="6AD8C05A" w14:textId="77777777" w:rsidR="006F0587" w:rsidRDefault="006F0587">
      <w:pPr>
        <w:jc w:val="both"/>
        <w:rPr>
          <w:rFonts w:hint="cs"/>
          <w:rtl/>
        </w:rPr>
      </w:pPr>
    </w:p>
    <w:p w14:paraId="18581CE8" w14:textId="77777777" w:rsidR="006F0587" w:rsidRDefault="006F0587">
      <w:pPr>
        <w:jc w:val="both"/>
        <w:rPr>
          <w:rFonts w:hint="cs"/>
          <w:rtl/>
        </w:rPr>
      </w:pPr>
      <w:r>
        <w:rPr>
          <w:rFonts w:hint="cs"/>
          <w:rtl/>
        </w:rPr>
        <w:t>למה לא ציינתְ את ההרוגים שלנו? למה את לא מציינת כשישראלים נהרגים?</w:t>
      </w:r>
    </w:p>
    <w:p w14:paraId="0759AC74" w14:textId="77777777" w:rsidR="006F0587" w:rsidRDefault="006F0587">
      <w:pPr>
        <w:jc w:val="both"/>
        <w:rPr>
          <w:rFonts w:hint="cs"/>
          <w:rtl/>
        </w:rPr>
      </w:pPr>
    </w:p>
    <w:p w14:paraId="16398C26" w14:textId="77777777" w:rsidR="006F0587" w:rsidRDefault="006F0587">
      <w:pPr>
        <w:pStyle w:val="af"/>
        <w:rPr>
          <w:rtl/>
        </w:rPr>
      </w:pPr>
      <w:r>
        <w:rPr>
          <w:rtl/>
        </w:rPr>
        <w:t>היו"ר ראובן ריבלין:</w:t>
      </w:r>
    </w:p>
    <w:p w14:paraId="38C25583" w14:textId="77777777" w:rsidR="006F0587" w:rsidRDefault="006F0587">
      <w:pPr>
        <w:jc w:val="both"/>
        <w:rPr>
          <w:rtl/>
        </w:rPr>
      </w:pPr>
    </w:p>
    <w:p w14:paraId="125755EA" w14:textId="77777777" w:rsidR="006F0587" w:rsidRDefault="006F0587">
      <w:pPr>
        <w:jc w:val="both"/>
        <w:rPr>
          <w:rFonts w:hint="cs"/>
          <w:rtl/>
        </w:rPr>
      </w:pPr>
      <w:r>
        <w:rPr>
          <w:rFonts w:hint="cs"/>
          <w:rtl/>
        </w:rPr>
        <w:t>חבר הכנסת גדעון סער, תודה. דבריך נשמעו בבירור.</w:t>
      </w:r>
    </w:p>
    <w:p w14:paraId="3B87A4E2" w14:textId="77777777" w:rsidR="006F0587" w:rsidRDefault="006F0587">
      <w:pPr>
        <w:jc w:val="both"/>
        <w:rPr>
          <w:rFonts w:hint="cs"/>
          <w:rtl/>
        </w:rPr>
      </w:pPr>
    </w:p>
    <w:p w14:paraId="5DCD58C0" w14:textId="77777777" w:rsidR="006F0587" w:rsidRDefault="006F0587">
      <w:pPr>
        <w:pStyle w:val="ae"/>
        <w:rPr>
          <w:rtl/>
        </w:rPr>
      </w:pPr>
      <w:r>
        <w:rPr>
          <w:rFonts w:hint="eastAsia"/>
          <w:rtl/>
        </w:rPr>
        <w:t>רן</w:t>
      </w:r>
      <w:r>
        <w:rPr>
          <w:rtl/>
        </w:rPr>
        <w:t xml:space="preserve"> כהן (מרצ):</w:t>
      </w:r>
    </w:p>
    <w:p w14:paraId="29D2B81C" w14:textId="77777777" w:rsidR="006F0587" w:rsidRDefault="006F0587">
      <w:pPr>
        <w:jc w:val="both"/>
        <w:rPr>
          <w:rFonts w:hint="cs"/>
          <w:rtl/>
        </w:rPr>
      </w:pPr>
    </w:p>
    <w:p w14:paraId="13EDD567" w14:textId="77777777" w:rsidR="006F0587" w:rsidRDefault="006F0587">
      <w:pPr>
        <w:jc w:val="both"/>
        <w:rPr>
          <w:rFonts w:hint="cs"/>
          <w:rtl/>
        </w:rPr>
      </w:pPr>
      <w:r>
        <w:rPr>
          <w:rFonts w:hint="cs"/>
          <w:rtl/>
        </w:rPr>
        <w:t>זה נכון. אתה צודק. גם כשהרוגים שלנו וגם - - - זה יותר גרוע.</w:t>
      </w:r>
    </w:p>
    <w:p w14:paraId="262091FB" w14:textId="77777777" w:rsidR="006F0587" w:rsidRDefault="006F0587">
      <w:pPr>
        <w:jc w:val="both"/>
        <w:rPr>
          <w:rFonts w:hint="cs"/>
          <w:rtl/>
        </w:rPr>
      </w:pPr>
    </w:p>
    <w:p w14:paraId="4A8D218D" w14:textId="77777777" w:rsidR="006F0587" w:rsidRDefault="006F0587">
      <w:pPr>
        <w:pStyle w:val="ae"/>
        <w:rPr>
          <w:rtl/>
        </w:rPr>
      </w:pPr>
      <w:r>
        <w:rPr>
          <w:rFonts w:hint="eastAsia"/>
          <w:rtl/>
        </w:rPr>
        <w:t>גדעון</w:t>
      </w:r>
      <w:r>
        <w:rPr>
          <w:rtl/>
        </w:rPr>
        <w:t xml:space="preserve"> סער (הליכוד):</w:t>
      </w:r>
    </w:p>
    <w:p w14:paraId="234CF01F" w14:textId="77777777" w:rsidR="006F0587" w:rsidRDefault="006F0587">
      <w:pPr>
        <w:jc w:val="both"/>
        <w:rPr>
          <w:rFonts w:hint="cs"/>
          <w:rtl/>
        </w:rPr>
      </w:pPr>
    </w:p>
    <w:p w14:paraId="59A49D31" w14:textId="77777777" w:rsidR="006F0587" w:rsidRDefault="006F0587">
      <w:pPr>
        <w:jc w:val="both"/>
        <w:rPr>
          <w:rFonts w:hint="cs"/>
          <w:rtl/>
        </w:rPr>
      </w:pPr>
      <w:r>
        <w:rPr>
          <w:rFonts w:hint="cs"/>
          <w:rtl/>
        </w:rPr>
        <w:t>- - -</w:t>
      </w:r>
    </w:p>
    <w:p w14:paraId="1B2F4907" w14:textId="77777777" w:rsidR="006F0587" w:rsidRDefault="006F0587">
      <w:pPr>
        <w:jc w:val="both"/>
        <w:rPr>
          <w:rFonts w:hint="cs"/>
          <w:rtl/>
        </w:rPr>
      </w:pPr>
    </w:p>
    <w:p w14:paraId="00115E6C" w14:textId="77777777" w:rsidR="006F0587" w:rsidRDefault="006F0587">
      <w:pPr>
        <w:pStyle w:val="af"/>
        <w:rPr>
          <w:rtl/>
        </w:rPr>
      </w:pPr>
      <w:r>
        <w:rPr>
          <w:rtl/>
        </w:rPr>
        <w:t>היו"ר ראובן ריבלין:</w:t>
      </w:r>
    </w:p>
    <w:p w14:paraId="356016A6" w14:textId="77777777" w:rsidR="006F0587" w:rsidRDefault="006F0587">
      <w:pPr>
        <w:jc w:val="both"/>
        <w:rPr>
          <w:rtl/>
        </w:rPr>
      </w:pPr>
    </w:p>
    <w:p w14:paraId="4251A7BC" w14:textId="77777777" w:rsidR="006F0587" w:rsidRDefault="006F0587">
      <w:pPr>
        <w:jc w:val="both"/>
        <w:rPr>
          <w:rtl/>
        </w:rPr>
      </w:pPr>
      <w:r>
        <w:rPr>
          <w:rFonts w:hint="cs"/>
          <w:rtl/>
        </w:rPr>
        <w:t>חבר הכנסת סער, הערתך נשמעה ונדמה לי שגם התקבלה על-ידי הנואמת.</w:t>
      </w:r>
    </w:p>
    <w:p w14:paraId="519CBF12" w14:textId="77777777" w:rsidR="006F0587" w:rsidRDefault="006F0587">
      <w:pPr>
        <w:pStyle w:val="-"/>
        <w:rPr>
          <w:rtl/>
        </w:rPr>
      </w:pPr>
    </w:p>
    <w:p w14:paraId="055B0556" w14:textId="77777777" w:rsidR="006F0587" w:rsidRDefault="006F0587">
      <w:pPr>
        <w:pStyle w:val="-"/>
        <w:rPr>
          <w:rtl/>
        </w:rPr>
      </w:pPr>
      <w:bookmarkStart w:id="12" w:name="FS000000504T22_04_2004_11_37_37C"/>
      <w:bookmarkEnd w:id="12"/>
      <w:r>
        <w:rPr>
          <w:rtl/>
        </w:rPr>
        <w:t>זהבה גלאון (מרצ):</w:t>
      </w:r>
    </w:p>
    <w:p w14:paraId="0FE86805" w14:textId="77777777" w:rsidR="006F0587" w:rsidRDefault="006F0587">
      <w:pPr>
        <w:jc w:val="both"/>
        <w:rPr>
          <w:rFonts w:hint="cs"/>
          <w:rtl/>
        </w:rPr>
      </w:pPr>
    </w:p>
    <w:p w14:paraId="61EB4EFF" w14:textId="77777777" w:rsidR="006F0587" w:rsidRDefault="006F0587">
      <w:pPr>
        <w:jc w:val="both"/>
        <w:rPr>
          <w:rFonts w:hint="cs"/>
          <w:rtl/>
        </w:rPr>
      </w:pPr>
      <w:r>
        <w:rPr>
          <w:rFonts w:hint="cs"/>
          <w:rtl/>
        </w:rPr>
        <w:t xml:space="preserve">אדוני ראש הממשלה, אנחנו יודעים שכל חיסול כזה מוביל לחיסול שכנגד. נוצר כאן מעגל דמים. נוצר כאן מעגל של נקמה. אנחנו נהרגים, הם הורגים בנו, ואנחנו הורגים בהם. מה יקרה בזמן הזה? אדוני היושב-ראש, אני חוששת שכשאנחנו הורגים ואנחנו נהרגים, בפרק הזמן הזה של השנתיים אנחנו עלולים למצוא את עצמנו - -  </w:t>
      </w:r>
    </w:p>
    <w:p w14:paraId="1B427BE8" w14:textId="77777777" w:rsidR="006F0587" w:rsidRDefault="006F0587">
      <w:pPr>
        <w:jc w:val="both"/>
        <w:rPr>
          <w:rFonts w:hint="cs"/>
          <w:rtl/>
        </w:rPr>
      </w:pPr>
    </w:p>
    <w:p w14:paraId="60984301" w14:textId="77777777" w:rsidR="006F0587" w:rsidRDefault="006F0587">
      <w:pPr>
        <w:pStyle w:val="ae"/>
        <w:rPr>
          <w:rtl/>
        </w:rPr>
      </w:pPr>
      <w:r>
        <w:rPr>
          <w:rFonts w:hint="eastAsia"/>
          <w:rtl/>
        </w:rPr>
        <w:t>אהוד</w:t>
      </w:r>
      <w:r>
        <w:rPr>
          <w:rtl/>
        </w:rPr>
        <w:t xml:space="preserve"> יתום (הליכוד):</w:t>
      </w:r>
    </w:p>
    <w:p w14:paraId="4C4F6164" w14:textId="77777777" w:rsidR="006F0587" w:rsidRDefault="006F0587">
      <w:pPr>
        <w:jc w:val="both"/>
        <w:rPr>
          <w:rFonts w:hint="cs"/>
          <w:rtl/>
        </w:rPr>
      </w:pPr>
    </w:p>
    <w:p w14:paraId="1C5825FA" w14:textId="77777777" w:rsidR="006F0587" w:rsidRDefault="006F0587">
      <w:pPr>
        <w:jc w:val="both"/>
        <w:rPr>
          <w:rFonts w:hint="cs"/>
          <w:rtl/>
        </w:rPr>
      </w:pPr>
      <w:r>
        <w:rPr>
          <w:rFonts w:hint="cs"/>
          <w:rtl/>
        </w:rPr>
        <w:t>- - -</w:t>
      </w:r>
    </w:p>
    <w:p w14:paraId="7CB5A9D4" w14:textId="77777777" w:rsidR="006F0587" w:rsidRDefault="006F0587">
      <w:pPr>
        <w:pStyle w:val="-"/>
        <w:rPr>
          <w:rFonts w:hint="cs"/>
          <w:rtl/>
        </w:rPr>
      </w:pPr>
      <w:bookmarkStart w:id="13" w:name="FS000000504T22_04_2004_11_37_46C"/>
      <w:bookmarkEnd w:id="13"/>
    </w:p>
    <w:p w14:paraId="60412B31" w14:textId="77777777" w:rsidR="006F0587" w:rsidRDefault="006F0587">
      <w:pPr>
        <w:pStyle w:val="-"/>
        <w:rPr>
          <w:rtl/>
        </w:rPr>
      </w:pPr>
      <w:r>
        <w:rPr>
          <w:rtl/>
        </w:rPr>
        <w:t>זהבה גלאון (מרצ):</w:t>
      </w:r>
    </w:p>
    <w:p w14:paraId="3F22D656" w14:textId="77777777" w:rsidR="006F0587" w:rsidRDefault="006F0587">
      <w:pPr>
        <w:jc w:val="both"/>
        <w:rPr>
          <w:rFonts w:hint="cs"/>
          <w:rtl/>
        </w:rPr>
      </w:pPr>
    </w:p>
    <w:p w14:paraId="36856B6C" w14:textId="77777777" w:rsidR="006F0587" w:rsidRDefault="006F0587">
      <w:pPr>
        <w:jc w:val="both"/>
        <w:rPr>
          <w:rFonts w:hint="cs"/>
          <w:rtl/>
        </w:rPr>
      </w:pPr>
      <w:r>
        <w:rPr>
          <w:rFonts w:hint="cs"/>
          <w:rtl/>
        </w:rPr>
        <w:t>- - אדוני ראש הממשלה, מול טרור שיוצא מעזה, ואז יבוא ראש הממשלה ויאמר: "איך אפשר לצאת מעזה כשיש כאן טרור כזה?" ואז  נמצא את עצמנו אולי גם במבצעים מתגלגלים בנוסח "גיאות ושפל" ובנוסח "חומת מגן". איך אפשר להינתק מעזה כשיש כאן טרור? אנחנו הורגים בהם, הם מפגעים בנו, ואנחנו הורגים בהם. יש טרור. איך אפשר לצאת?</w:t>
      </w:r>
    </w:p>
    <w:p w14:paraId="3776E155" w14:textId="77777777" w:rsidR="006F0587" w:rsidRDefault="006F0587">
      <w:pPr>
        <w:jc w:val="both"/>
        <w:rPr>
          <w:rFonts w:hint="cs"/>
          <w:rtl/>
        </w:rPr>
      </w:pPr>
    </w:p>
    <w:p w14:paraId="66AF3E36" w14:textId="77777777" w:rsidR="006F0587" w:rsidRDefault="006F0587">
      <w:pPr>
        <w:jc w:val="both"/>
        <w:rPr>
          <w:rFonts w:hint="cs"/>
          <w:rtl/>
        </w:rPr>
      </w:pPr>
      <w:r>
        <w:rPr>
          <w:rFonts w:hint="cs"/>
          <w:rtl/>
        </w:rPr>
        <w:t>אני חייבת להודות, ואני אומרת זאת במידה של כאב, שאני נורא רוצה לקוות ולהאמין שאתה באמת מתכוון לצאת. אני הייתי רוצה שתצא בהסכם. אתה הצלחת להחדיר כאן לתודעה הציבורית במשך שנים שאין פרטנר ואין עם מי לדבר. אני חושבת שצריך לצאת בהסכם. אני  חושבת שצריך היה להגיע להבנות ולהסדר, כמו שהגיעו אליהם בזמנם ברק וקלינטון. אבל, אתה ובוש הלכתם להבנות אחרות. אני רוצה להאמין שאתה באמת רוצה לצאת. אני בוחנת אותך רק על סמך הניסיון המצטבר אתך. הניסיון המצטבר אתך מראה לנו שאתה כל הזמן מפזר מסך עשן של התרחשות מדינית, ושום דבר לא קורה. אני זוכרת שרק לפני שנה היתה ההתכנסות בעקבה, קיבלת את מפת הדרכים והכנסתם את 14 ההסתייגויות. הבטחת לפנות מאחזים והבטחת להסיר סגרים ומחסומים - ושום דבר לא קרה.</w:t>
      </w:r>
    </w:p>
    <w:p w14:paraId="6BF290A1" w14:textId="77777777" w:rsidR="006F0587" w:rsidRDefault="006F0587">
      <w:pPr>
        <w:jc w:val="both"/>
        <w:rPr>
          <w:rFonts w:hint="cs"/>
          <w:rtl/>
        </w:rPr>
      </w:pPr>
    </w:p>
    <w:p w14:paraId="53A369B9" w14:textId="77777777" w:rsidR="006F0587" w:rsidRDefault="006F0587">
      <w:pPr>
        <w:jc w:val="both"/>
        <w:rPr>
          <w:rFonts w:hint="cs"/>
          <w:rtl/>
        </w:rPr>
      </w:pPr>
      <w:r>
        <w:rPr>
          <w:rFonts w:hint="cs"/>
          <w:rtl/>
        </w:rPr>
        <w:t xml:space="preserve">אז, אדוני ראש הממשלה, אני שואלת: כמה זמן תמשיך לתעתע בנו? כמה זמן תמשיך להציג מצג שווא של התרחשות מדינית? אם עכשיו לוח-הזמנים שאתה קובע לתוכנית ההינתקות ייקח מעל שנתיים, איך אני יכולה לסמוך על כך שמה שאתה מתכוון לעשות זה באמת יציאה, שזה צעד ראשון להסדר כולל, או שבעצם התוכנית האמיתית שלך - כי הרי אנחנו יוצאים מעזה אבל אנחנו משאירים את השליטה, בסופו של דבר, בידינו, ואנחנו יוצרים מעין "בנטוסטנים", כמו בדרום-אפריקה, אנחנו משאירים את ציר פילדלפי בידינו - איך אני יכולה לסמוך על זה שאתה עכשיו בעצם מדבר על כך שצריך לצאת מעזה? </w:t>
      </w:r>
    </w:p>
    <w:p w14:paraId="3F1BB426" w14:textId="77777777" w:rsidR="006F0587" w:rsidRDefault="006F0587">
      <w:pPr>
        <w:jc w:val="both"/>
        <w:rPr>
          <w:rFonts w:hint="cs"/>
          <w:rtl/>
        </w:rPr>
      </w:pPr>
    </w:p>
    <w:p w14:paraId="24DAFCC2" w14:textId="77777777" w:rsidR="006F0587" w:rsidRDefault="006F0587">
      <w:pPr>
        <w:jc w:val="both"/>
        <w:rPr>
          <w:rFonts w:hint="cs"/>
          <w:rtl/>
        </w:rPr>
      </w:pPr>
      <w:r>
        <w:rPr>
          <w:rFonts w:hint="cs"/>
          <w:rtl/>
        </w:rPr>
        <w:t>זה חשוב. עצם הדיבור על זה חשוב. עצם ההחדרה של הרעיון שמתנתקים ושמפנים התנחלויות חשוב. אבל, איך אני יכולה להיות בטוחה שאתה מוכן לשלם עכשיו את המחיר של היציאה מעזה לא על מנת לספח שטחים בגדה, לא על מנת לספח את הגדה ולהשאיר את המטורפים של קריית-ארבע וחברון בידינו, מה שקולע בעצם לתוכנית הראשונה שלך - -</w:t>
      </w:r>
    </w:p>
    <w:p w14:paraId="001F67FC" w14:textId="77777777" w:rsidR="006F0587" w:rsidRDefault="006F0587">
      <w:pPr>
        <w:jc w:val="both"/>
        <w:rPr>
          <w:rFonts w:hint="cs"/>
          <w:rtl/>
        </w:rPr>
      </w:pPr>
    </w:p>
    <w:p w14:paraId="4FE4E94A" w14:textId="77777777" w:rsidR="006F0587" w:rsidRDefault="006F0587">
      <w:pPr>
        <w:pStyle w:val="ae"/>
        <w:rPr>
          <w:rtl/>
        </w:rPr>
      </w:pPr>
      <w:r>
        <w:rPr>
          <w:rFonts w:hint="eastAsia"/>
          <w:rtl/>
        </w:rPr>
        <w:t>אהוד</w:t>
      </w:r>
      <w:r>
        <w:rPr>
          <w:rtl/>
        </w:rPr>
        <w:t xml:space="preserve"> יתום (הליכוד):</w:t>
      </w:r>
    </w:p>
    <w:p w14:paraId="1BD6A550" w14:textId="77777777" w:rsidR="006F0587" w:rsidRDefault="006F0587">
      <w:pPr>
        <w:jc w:val="both"/>
        <w:rPr>
          <w:rFonts w:hint="cs"/>
          <w:rtl/>
        </w:rPr>
      </w:pPr>
    </w:p>
    <w:p w14:paraId="14909F5E" w14:textId="77777777" w:rsidR="006F0587" w:rsidRDefault="006F0587">
      <w:pPr>
        <w:jc w:val="both"/>
        <w:rPr>
          <w:rFonts w:hint="cs"/>
          <w:rtl/>
        </w:rPr>
      </w:pPr>
      <w:r>
        <w:rPr>
          <w:rFonts w:hint="cs"/>
          <w:rtl/>
        </w:rPr>
        <w:t>- - -</w:t>
      </w:r>
    </w:p>
    <w:p w14:paraId="0B3EA08F" w14:textId="77777777" w:rsidR="006F0587" w:rsidRDefault="006F0587">
      <w:pPr>
        <w:jc w:val="both"/>
        <w:rPr>
          <w:rFonts w:hint="cs"/>
          <w:rtl/>
        </w:rPr>
      </w:pPr>
    </w:p>
    <w:p w14:paraId="7CA24565" w14:textId="77777777" w:rsidR="006F0587" w:rsidRDefault="006F0587">
      <w:pPr>
        <w:pStyle w:val="-"/>
        <w:rPr>
          <w:rtl/>
        </w:rPr>
      </w:pPr>
      <w:bookmarkStart w:id="14" w:name="FS000000504T22_04_2004_11_45_36C"/>
      <w:bookmarkEnd w:id="14"/>
      <w:r>
        <w:rPr>
          <w:rtl/>
        </w:rPr>
        <w:t>זהבה גלאון (מרצ):</w:t>
      </w:r>
    </w:p>
    <w:p w14:paraId="784D1D6A" w14:textId="77777777" w:rsidR="006F0587" w:rsidRDefault="006F0587">
      <w:pPr>
        <w:jc w:val="both"/>
        <w:rPr>
          <w:rtl/>
        </w:rPr>
      </w:pPr>
    </w:p>
    <w:p w14:paraId="416E50BC" w14:textId="77777777" w:rsidR="006F0587" w:rsidRDefault="006F0587">
      <w:pPr>
        <w:ind w:left="719" w:firstLine="0"/>
        <w:jc w:val="both"/>
        <w:rPr>
          <w:rFonts w:hint="cs"/>
          <w:rtl/>
        </w:rPr>
      </w:pPr>
      <w:r>
        <w:rPr>
          <w:rFonts w:hint="cs"/>
          <w:rtl/>
        </w:rPr>
        <w:t>- - של מדינה פלסטינית על 40% מהשטח.</w:t>
      </w:r>
    </w:p>
    <w:p w14:paraId="401C256C" w14:textId="77777777" w:rsidR="006F0587" w:rsidRDefault="006F0587">
      <w:pPr>
        <w:jc w:val="both"/>
        <w:rPr>
          <w:rFonts w:hint="cs"/>
          <w:rtl/>
        </w:rPr>
      </w:pPr>
    </w:p>
    <w:p w14:paraId="12D47402" w14:textId="77777777" w:rsidR="006F0587" w:rsidRDefault="006F0587">
      <w:pPr>
        <w:pStyle w:val="af"/>
        <w:rPr>
          <w:rtl/>
        </w:rPr>
      </w:pPr>
      <w:r>
        <w:rPr>
          <w:rtl/>
        </w:rPr>
        <w:t>היו"ר ראובן ריבלין:</w:t>
      </w:r>
    </w:p>
    <w:p w14:paraId="7B73270C" w14:textId="77777777" w:rsidR="006F0587" w:rsidRDefault="006F0587">
      <w:pPr>
        <w:jc w:val="both"/>
        <w:rPr>
          <w:rtl/>
        </w:rPr>
      </w:pPr>
    </w:p>
    <w:p w14:paraId="0BADEBA7" w14:textId="77777777" w:rsidR="006F0587" w:rsidRDefault="006F0587">
      <w:pPr>
        <w:jc w:val="both"/>
        <w:rPr>
          <w:rFonts w:hint="cs"/>
          <w:rtl/>
        </w:rPr>
      </w:pPr>
      <w:r>
        <w:rPr>
          <w:rFonts w:hint="cs"/>
          <w:rtl/>
        </w:rPr>
        <w:t>האם גברתי עומדת על הביטוי "המטורפים של קריית-ארבע וחברון"?</w:t>
      </w:r>
    </w:p>
    <w:p w14:paraId="2A36158C" w14:textId="77777777" w:rsidR="006F0587" w:rsidRDefault="006F0587">
      <w:pPr>
        <w:jc w:val="both"/>
        <w:rPr>
          <w:rFonts w:hint="cs"/>
          <w:rtl/>
        </w:rPr>
      </w:pPr>
    </w:p>
    <w:p w14:paraId="77E57851" w14:textId="77777777" w:rsidR="006F0587" w:rsidRDefault="006F0587">
      <w:pPr>
        <w:pStyle w:val="-"/>
        <w:rPr>
          <w:rtl/>
        </w:rPr>
      </w:pPr>
      <w:bookmarkStart w:id="15" w:name="FS000000504T22_04_2004_11_45_50C"/>
      <w:bookmarkEnd w:id="15"/>
      <w:r>
        <w:rPr>
          <w:rtl/>
        </w:rPr>
        <w:t>זהבה גלאון (מרצ):</w:t>
      </w:r>
    </w:p>
    <w:p w14:paraId="3945C12C" w14:textId="77777777" w:rsidR="006F0587" w:rsidRDefault="006F0587">
      <w:pPr>
        <w:jc w:val="both"/>
        <w:rPr>
          <w:rtl/>
        </w:rPr>
      </w:pPr>
    </w:p>
    <w:p w14:paraId="441097AA" w14:textId="77777777" w:rsidR="006F0587" w:rsidRDefault="006F0587">
      <w:pPr>
        <w:jc w:val="both"/>
        <w:rPr>
          <w:rFonts w:hint="cs"/>
          <w:rtl/>
        </w:rPr>
      </w:pPr>
      <w:r>
        <w:rPr>
          <w:rFonts w:hint="cs"/>
          <w:rtl/>
        </w:rPr>
        <w:t>בהחלט. אדוני היושב-ראש - - -</w:t>
      </w:r>
    </w:p>
    <w:p w14:paraId="4B973710" w14:textId="77777777" w:rsidR="006F0587" w:rsidRDefault="006F0587">
      <w:pPr>
        <w:pStyle w:val="ae"/>
        <w:rPr>
          <w:rFonts w:hint="cs"/>
          <w:rtl/>
        </w:rPr>
      </w:pPr>
    </w:p>
    <w:p w14:paraId="032846A5" w14:textId="77777777" w:rsidR="006F0587" w:rsidRDefault="006F0587">
      <w:pPr>
        <w:pStyle w:val="ae"/>
        <w:rPr>
          <w:rtl/>
        </w:rPr>
      </w:pPr>
      <w:r>
        <w:rPr>
          <w:rFonts w:hint="cs"/>
          <w:rtl/>
        </w:rPr>
        <w:t>אה</w:t>
      </w:r>
      <w:r>
        <w:rPr>
          <w:rtl/>
        </w:rPr>
        <w:t>ו</w:t>
      </w:r>
      <w:r>
        <w:rPr>
          <w:rFonts w:hint="cs"/>
          <w:rtl/>
        </w:rPr>
        <w:t>ד יתו</w:t>
      </w:r>
      <w:r>
        <w:rPr>
          <w:rtl/>
        </w:rPr>
        <w:t>ם (הליכוד):</w:t>
      </w:r>
    </w:p>
    <w:p w14:paraId="3B2AD5A6" w14:textId="77777777" w:rsidR="006F0587" w:rsidRDefault="006F0587">
      <w:pPr>
        <w:jc w:val="both"/>
        <w:rPr>
          <w:rFonts w:hint="cs"/>
          <w:rtl/>
        </w:rPr>
      </w:pPr>
    </w:p>
    <w:p w14:paraId="75531380" w14:textId="77777777" w:rsidR="006F0587" w:rsidRDefault="006F0587">
      <w:pPr>
        <w:jc w:val="both"/>
        <w:rPr>
          <w:rFonts w:hint="cs"/>
          <w:rtl/>
        </w:rPr>
      </w:pPr>
      <w:r>
        <w:rPr>
          <w:rFonts w:hint="cs"/>
          <w:rtl/>
        </w:rPr>
        <w:t>האם יכול להיות - - -</w:t>
      </w:r>
      <w:bookmarkStart w:id="16" w:name="FS000000504T22_04_2004_09_20_37"/>
    </w:p>
    <w:p w14:paraId="0F201050" w14:textId="77777777" w:rsidR="006F0587" w:rsidRDefault="006F0587">
      <w:pPr>
        <w:pStyle w:val="af"/>
        <w:rPr>
          <w:rFonts w:hint="cs"/>
          <w:rtl/>
        </w:rPr>
      </w:pPr>
    </w:p>
    <w:p w14:paraId="5C1E7573" w14:textId="77777777" w:rsidR="006F0587" w:rsidRDefault="006F0587">
      <w:pPr>
        <w:pStyle w:val="-"/>
        <w:rPr>
          <w:rtl/>
        </w:rPr>
      </w:pPr>
      <w:bookmarkStart w:id="17" w:name="FS000000504T22_04_2004_10_46_40"/>
      <w:bookmarkStart w:id="18" w:name="FS000000504T22_04_2004_10_46_47C"/>
      <w:bookmarkEnd w:id="17"/>
      <w:bookmarkEnd w:id="18"/>
      <w:r>
        <w:rPr>
          <w:rtl/>
        </w:rPr>
        <w:t>זהבה גלאון (מרצ):</w:t>
      </w:r>
    </w:p>
    <w:p w14:paraId="178C92F3" w14:textId="77777777" w:rsidR="006F0587" w:rsidRDefault="006F0587">
      <w:pPr>
        <w:jc w:val="both"/>
        <w:rPr>
          <w:rtl/>
        </w:rPr>
      </w:pPr>
    </w:p>
    <w:p w14:paraId="06EE2369" w14:textId="77777777" w:rsidR="006F0587" w:rsidRDefault="006F0587">
      <w:pPr>
        <w:jc w:val="both"/>
        <w:rPr>
          <w:rFonts w:hint="cs"/>
          <w:rtl/>
        </w:rPr>
      </w:pPr>
      <w:r>
        <w:rPr>
          <w:rFonts w:hint="cs"/>
          <w:rtl/>
        </w:rPr>
        <w:t xml:space="preserve">אדוני היושב-ראש, אני רוצה להאמין שראש הממשלה כשהוא מכריז שהוא יצא מעזה הוא עושה בכך צעד ראשון, בעיקר כשיהיה לו זמן בעת הזאת להגיע לשיחות, להגיע להבנה. לא מאוחר, תמיד עוד אפשר, כיוון שיש לך כל כך מרחב של זמן. אני באמת רוצה לקוות שאתה באמת מתכוון לצאת מעזה ושלא תרצה בזמן הזה לנטרל את הרשות הפלסטינית, ובעצם תרצה ליצור מעין הסכם ביניים ארוך-טווח. </w:t>
      </w:r>
    </w:p>
    <w:p w14:paraId="78D13048" w14:textId="77777777" w:rsidR="006F0587" w:rsidRDefault="006F0587">
      <w:pPr>
        <w:jc w:val="both"/>
        <w:rPr>
          <w:rFonts w:hint="cs"/>
          <w:rtl/>
        </w:rPr>
      </w:pPr>
    </w:p>
    <w:p w14:paraId="0C3642C1" w14:textId="77777777" w:rsidR="006F0587" w:rsidRDefault="006F0587">
      <w:pPr>
        <w:jc w:val="both"/>
        <w:rPr>
          <w:rFonts w:hint="cs"/>
          <w:rtl/>
        </w:rPr>
      </w:pPr>
      <w:r>
        <w:rPr>
          <w:rFonts w:hint="cs"/>
          <w:rtl/>
        </w:rPr>
        <w:t xml:space="preserve">אנחנו כולנו, אדוני היושב-ראש, תומכים בעיקרון של יציאה מרצועת-עזה. אנחנו תומכים בעיקרון של  סיום הכיבוש. אנחנו לא רוצים, אדוני ראש הממשלה, שתביא לנו הצעה לכנסת שממסמסת את התהליך. אנחנו לא רוצים שתביא לנו הצעה שמספחת שטחים. אנחנו רוצים שתצא, ושתצא משם כמה שיותר מהר. תודה רבה. </w:t>
      </w:r>
    </w:p>
    <w:p w14:paraId="18AB9EB0" w14:textId="77777777" w:rsidR="006F0587" w:rsidRDefault="006F0587">
      <w:pPr>
        <w:pStyle w:val="af"/>
        <w:rPr>
          <w:rFonts w:hint="cs"/>
          <w:rtl/>
        </w:rPr>
      </w:pPr>
    </w:p>
    <w:p w14:paraId="0AF37EBD" w14:textId="77777777" w:rsidR="006F0587" w:rsidRDefault="006F0587">
      <w:pPr>
        <w:pStyle w:val="af"/>
        <w:rPr>
          <w:rFonts w:hint="cs"/>
          <w:rtl/>
        </w:rPr>
      </w:pPr>
      <w:r>
        <w:rPr>
          <w:rtl/>
        </w:rPr>
        <w:t>היו"ר</w:t>
      </w:r>
      <w:r>
        <w:rPr>
          <w:rFonts w:hint="cs"/>
          <w:rtl/>
        </w:rPr>
        <w:t xml:space="preserve"> ראובן ריבלין:</w:t>
      </w:r>
    </w:p>
    <w:p w14:paraId="3A51C000" w14:textId="77777777" w:rsidR="006F0587" w:rsidRDefault="006F0587">
      <w:pPr>
        <w:jc w:val="both"/>
        <w:rPr>
          <w:rtl/>
        </w:rPr>
      </w:pPr>
    </w:p>
    <w:p w14:paraId="6D3F8156" w14:textId="77777777" w:rsidR="006F0587" w:rsidRDefault="006F0587">
      <w:pPr>
        <w:jc w:val="both"/>
        <w:rPr>
          <w:rFonts w:hint="cs"/>
          <w:rtl/>
        </w:rPr>
      </w:pPr>
      <w:r>
        <w:rPr>
          <w:rFonts w:hint="cs"/>
          <w:rtl/>
        </w:rPr>
        <w:t>תודה לחברת הכנסת זהבה גלאון.</w:t>
      </w:r>
    </w:p>
    <w:p w14:paraId="3851A911" w14:textId="77777777" w:rsidR="006F0587" w:rsidRDefault="006F0587">
      <w:pPr>
        <w:jc w:val="both"/>
        <w:rPr>
          <w:rFonts w:hint="cs"/>
          <w:rtl/>
        </w:rPr>
      </w:pPr>
    </w:p>
    <w:p w14:paraId="2FCFCF83" w14:textId="77777777" w:rsidR="006F0587" w:rsidRDefault="006F0587">
      <w:pPr>
        <w:pStyle w:val="a1"/>
        <w:rPr>
          <w:rtl/>
        </w:rPr>
      </w:pPr>
    </w:p>
    <w:p w14:paraId="5258A25D" w14:textId="77777777" w:rsidR="006F0587" w:rsidRDefault="006F0587">
      <w:pPr>
        <w:pStyle w:val="a1"/>
        <w:rPr>
          <w:rFonts w:hint="cs"/>
          <w:rtl/>
        </w:rPr>
      </w:pPr>
      <w:bookmarkStart w:id="19" w:name="CS24893FI0024893T22_04_2004_12_19_12"/>
      <w:bookmarkEnd w:id="19"/>
    </w:p>
    <w:p w14:paraId="2D59B875" w14:textId="77777777" w:rsidR="006F0587" w:rsidRDefault="006F0587">
      <w:pPr>
        <w:pStyle w:val="a1"/>
        <w:rPr>
          <w:rtl/>
        </w:rPr>
      </w:pPr>
      <w:bookmarkStart w:id="20" w:name="_Toc72591194"/>
      <w:r>
        <w:rPr>
          <w:rtl/>
        </w:rPr>
        <w:t>ת</w:t>
      </w:r>
      <w:r>
        <w:rPr>
          <w:rFonts w:hint="cs"/>
          <w:rtl/>
        </w:rPr>
        <w:t>ו</w:t>
      </w:r>
      <w:r>
        <w:rPr>
          <w:rtl/>
        </w:rPr>
        <w:t>כנית הה</w:t>
      </w:r>
      <w:r>
        <w:rPr>
          <w:rFonts w:hint="cs"/>
          <w:rtl/>
        </w:rPr>
        <w:t>י</w:t>
      </w:r>
      <w:r>
        <w:rPr>
          <w:rtl/>
        </w:rPr>
        <w:t>נתקות כפי שמציג אותה ראש הממשלה</w:t>
      </w:r>
      <w:bookmarkEnd w:id="20"/>
    </w:p>
    <w:p w14:paraId="66061ED8" w14:textId="77777777" w:rsidR="006F0587" w:rsidRDefault="006F0587">
      <w:pPr>
        <w:pStyle w:val="-0"/>
        <w:rPr>
          <w:rFonts w:hint="cs"/>
          <w:rtl/>
        </w:rPr>
      </w:pPr>
    </w:p>
    <w:p w14:paraId="13DA231B" w14:textId="77777777" w:rsidR="006F0587" w:rsidRDefault="006F0587">
      <w:pPr>
        <w:pStyle w:val="af"/>
        <w:rPr>
          <w:rFonts w:hint="cs"/>
          <w:rtl/>
        </w:rPr>
      </w:pPr>
      <w:r>
        <w:rPr>
          <w:rFonts w:hint="cs"/>
          <w:rtl/>
        </w:rPr>
        <w:t>היו"ר ראובן ריבלין:</w:t>
      </w:r>
    </w:p>
    <w:p w14:paraId="32818618" w14:textId="77777777" w:rsidR="006F0587" w:rsidRDefault="006F0587">
      <w:pPr>
        <w:jc w:val="both"/>
        <w:rPr>
          <w:rFonts w:hint="cs"/>
          <w:rtl/>
        </w:rPr>
      </w:pPr>
    </w:p>
    <w:p w14:paraId="2E0224E8" w14:textId="77777777" w:rsidR="006F0587" w:rsidRDefault="006F0587">
      <w:pPr>
        <w:jc w:val="both"/>
        <w:rPr>
          <w:rFonts w:hint="cs"/>
          <w:rtl/>
        </w:rPr>
      </w:pPr>
      <w:r>
        <w:rPr>
          <w:rFonts w:hint="cs"/>
          <w:rtl/>
        </w:rPr>
        <w:t xml:space="preserve"> אחרי חברת הכנסת גלאון יבוא חבר הכנסת רשף חן, בנושא: תוכנית ההינתקות כפי שמציג אותה ראש הממשלה, מטעם סיעת שינוי.  גם לך, חבר הכנסת חן,  יש עשר דקות בשמם של כל 25 החברים שחתמו יחד אתך.</w:t>
      </w:r>
    </w:p>
    <w:p w14:paraId="234E981F" w14:textId="77777777" w:rsidR="006F0587" w:rsidRDefault="006F0587">
      <w:pPr>
        <w:jc w:val="both"/>
        <w:rPr>
          <w:rFonts w:hint="cs"/>
          <w:rtl/>
        </w:rPr>
      </w:pPr>
    </w:p>
    <w:p w14:paraId="192EADD0" w14:textId="77777777" w:rsidR="006F0587" w:rsidRDefault="006F0587">
      <w:pPr>
        <w:pStyle w:val="a"/>
        <w:rPr>
          <w:rtl/>
        </w:rPr>
      </w:pPr>
      <w:bookmarkStart w:id="21" w:name="FS000001048T22_04_2004_09_20_55"/>
      <w:bookmarkStart w:id="22" w:name="_Toc72591195"/>
      <w:bookmarkEnd w:id="21"/>
      <w:r>
        <w:rPr>
          <w:rtl/>
        </w:rPr>
        <w:t>רשף חן (שינוי):</w:t>
      </w:r>
      <w:bookmarkEnd w:id="22"/>
    </w:p>
    <w:p w14:paraId="2ECEC228" w14:textId="77777777" w:rsidR="006F0587" w:rsidRDefault="006F0587">
      <w:pPr>
        <w:jc w:val="both"/>
        <w:rPr>
          <w:rtl/>
        </w:rPr>
      </w:pPr>
    </w:p>
    <w:p w14:paraId="4CFB37D8" w14:textId="77777777" w:rsidR="006F0587" w:rsidRDefault="006F0587">
      <w:pPr>
        <w:jc w:val="both"/>
        <w:rPr>
          <w:rFonts w:hint="cs"/>
          <w:rtl/>
        </w:rPr>
      </w:pPr>
      <w:r>
        <w:rPr>
          <w:rFonts w:hint="cs"/>
          <w:rtl/>
        </w:rPr>
        <w:t xml:space="preserve">אדוני היושב-ראש, חברי חברי הכנסת, אדוני ראש הממשלה, אני רוצה לפתוח בברכות לראש הממשלה, שחזר מארצות-הברית עם הישג מדיני חסר תקדים. אני רוצה לברך את ראש הממשלה גם על כך שהוא מוביל באומץ מהלך מדיני שלא קל לו להוביל אותו מבחינה פוליטית. אני יודע שהוא עושה את זה מפני שהוא מבין שהגיעה העת לקבל החלטות במדינת ישראל. </w:t>
      </w:r>
    </w:p>
    <w:p w14:paraId="5C9A45F7" w14:textId="77777777" w:rsidR="006F0587" w:rsidRDefault="006F0587">
      <w:pPr>
        <w:jc w:val="both"/>
        <w:rPr>
          <w:rFonts w:hint="cs"/>
          <w:rtl/>
        </w:rPr>
      </w:pPr>
    </w:p>
    <w:p w14:paraId="257AEF2C" w14:textId="77777777" w:rsidR="006F0587" w:rsidRDefault="006F0587">
      <w:pPr>
        <w:jc w:val="both"/>
        <w:rPr>
          <w:rFonts w:hint="cs"/>
          <w:rtl/>
        </w:rPr>
      </w:pPr>
      <w:r>
        <w:rPr>
          <w:rFonts w:hint="cs"/>
          <w:rtl/>
        </w:rPr>
        <w:t xml:space="preserve">אני חושב, שכשיסתכלו אחורה לימים האלה, בראי של ההיסטוריה, הימים האלה וההחלטות שמתקבלות עכשיו ייחשבו נקודת מפנה בהיסטוריה של מדינת ישראל. </w:t>
      </w:r>
    </w:p>
    <w:p w14:paraId="783627AC" w14:textId="77777777" w:rsidR="006F0587" w:rsidRDefault="006F0587">
      <w:pPr>
        <w:jc w:val="both"/>
        <w:rPr>
          <w:rFonts w:hint="cs"/>
          <w:rtl/>
        </w:rPr>
      </w:pPr>
    </w:p>
    <w:p w14:paraId="509CF6A2" w14:textId="77777777" w:rsidR="006F0587" w:rsidRDefault="006F0587">
      <w:pPr>
        <w:pStyle w:val="ae"/>
        <w:rPr>
          <w:rtl/>
        </w:rPr>
      </w:pPr>
      <w:r>
        <w:rPr>
          <w:rFonts w:hint="eastAsia"/>
          <w:rtl/>
        </w:rPr>
        <w:t>משה</w:t>
      </w:r>
      <w:r>
        <w:rPr>
          <w:rtl/>
        </w:rPr>
        <w:t xml:space="preserve"> גפני (יהדות התורה):</w:t>
      </w:r>
    </w:p>
    <w:p w14:paraId="30AE7626" w14:textId="77777777" w:rsidR="006F0587" w:rsidRDefault="006F0587">
      <w:pPr>
        <w:jc w:val="both"/>
        <w:rPr>
          <w:rFonts w:hint="cs"/>
          <w:rtl/>
        </w:rPr>
      </w:pPr>
    </w:p>
    <w:p w14:paraId="2FF76CB8" w14:textId="77777777" w:rsidR="006F0587" w:rsidRDefault="006F0587">
      <w:pPr>
        <w:jc w:val="both"/>
        <w:rPr>
          <w:rFonts w:hint="cs"/>
          <w:rtl/>
        </w:rPr>
      </w:pPr>
      <w:r>
        <w:rPr>
          <w:rFonts w:hint="cs"/>
          <w:rtl/>
        </w:rPr>
        <w:t xml:space="preserve">מה עם ההינתקות מפריצקי? </w:t>
      </w:r>
    </w:p>
    <w:p w14:paraId="42128B50" w14:textId="77777777" w:rsidR="006F0587" w:rsidRDefault="006F0587">
      <w:pPr>
        <w:jc w:val="both"/>
        <w:rPr>
          <w:rFonts w:hint="cs"/>
          <w:rtl/>
        </w:rPr>
      </w:pPr>
    </w:p>
    <w:p w14:paraId="5C7745F1" w14:textId="77777777" w:rsidR="006F0587" w:rsidRDefault="006F0587">
      <w:pPr>
        <w:pStyle w:val="-"/>
        <w:rPr>
          <w:rtl/>
        </w:rPr>
      </w:pPr>
      <w:bookmarkStart w:id="23" w:name="FS000000504T22_04_2004_10_52_53C"/>
      <w:bookmarkStart w:id="24" w:name="FS000000504T22_04_2004_10_52_57C"/>
      <w:bookmarkStart w:id="25" w:name="FS000001048T22_04_2004_10_53_02"/>
      <w:bookmarkStart w:id="26" w:name="FS000001048T22_04_2004_10_53_04C"/>
      <w:bookmarkEnd w:id="23"/>
      <w:bookmarkEnd w:id="24"/>
      <w:bookmarkEnd w:id="25"/>
      <w:bookmarkEnd w:id="26"/>
      <w:r>
        <w:rPr>
          <w:rtl/>
        </w:rPr>
        <w:t>רשף חן (שינוי):</w:t>
      </w:r>
    </w:p>
    <w:p w14:paraId="66C30C22" w14:textId="77777777" w:rsidR="006F0587" w:rsidRDefault="006F0587">
      <w:pPr>
        <w:jc w:val="both"/>
        <w:rPr>
          <w:rtl/>
        </w:rPr>
      </w:pPr>
    </w:p>
    <w:p w14:paraId="63B56F88" w14:textId="77777777" w:rsidR="006F0587" w:rsidRDefault="006F0587">
      <w:pPr>
        <w:jc w:val="both"/>
        <w:rPr>
          <w:rFonts w:hint="cs"/>
          <w:rtl/>
        </w:rPr>
      </w:pPr>
      <w:r>
        <w:rPr>
          <w:rFonts w:hint="cs"/>
          <w:rtl/>
        </w:rPr>
        <w:t xml:space="preserve">תודה, חבר הכנסת גפני. </w:t>
      </w:r>
    </w:p>
    <w:p w14:paraId="4284A5EC" w14:textId="77777777" w:rsidR="006F0587" w:rsidRDefault="006F0587">
      <w:pPr>
        <w:jc w:val="both"/>
        <w:rPr>
          <w:rFonts w:hint="cs"/>
          <w:rtl/>
        </w:rPr>
      </w:pPr>
    </w:p>
    <w:p w14:paraId="75DE2FB0" w14:textId="77777777" w:rsidR="006F0587" w:rsidRDefault="006F0587">
      <w:pPr>
        <w:pStyle w:val="ae"/>
        <w:rPr>
          <w:rtl/>
        </w:rPr>
      </w:pPr>
      <w:r>
        <w:rPr>
          <w:rFonts w:hint="eastAsia"/>
          <w:rtl/>
        </w:rPr>
        <w:t>משה</w:t>
      </w:r>
      <w:r>
        <w:rPr>
          <w:rtl/>
        </w:rPr>
        <w:t xml:space="preserve"> גפני (יהדות התורה):</w:t>
      </w:r>
    </w:p>
    <w:p w14:paraId="67D874C9" w14:textId="77777777" w:rsidR="006F0587" w:rsidRDefault="006F0587">
      <w:pPr>
        <w:jc w:val="both"/>
        <w:rPr>
          <w:rFonts w:hint="cs"/>
          <w:rtl/>
        </w:rPr>
      </w:pPr>
    </w:p>
    <w:p w14:paraId="76053AFA" w14:textId="77777777" w:rsidR="006F0587" w:rsidRDefault="006F0587">
      <w:pPr>
        <w:jc w:val="both"/>
        <w:rPr>
          <w:rFonts w:hint="cs"/>
          <w:rtl/>
        </w:rPr>
      </w:pPr>
      <w:r>
        <w:rPr>
          <w:rFonts w:hint="cs"/>
          <w:rtl/>
        </w:rPr>
        <w:t xml:space="preserve">זו רק שאלה. </w:t>
      </w:r>
    </w:p>
    <w:p w14:paraId="41B4819B" w14:textId="77777777" w:rsidR="006F0587" w:rsidRDefault="006F0587">
      <w:pPr>
        <w:pStyle w:val="af"/>
        <w:rPr>
          <w:rFonts w:hint="cs"/>
          <w:rtl/>
        </w:rPr>
      </w:pPr>
    </w:p>
    <w:p w14:paraId="44DCE9A8" w14:textId="77777777" w:rsidR="006F0587" w:rsidRDefault="006F0587">
      <w:pPr>
        <w:pStyle w:val="af"/>
        <w:rPr>
          <w:rFonts w:hint="cs"/>
          <w:rtl/>
        </w:rPr>
      </w:pPr>
      <w:r>
        <w:rPr>
          <w:rtl/>
        </w:rPr>
        <w:t>היו"ר</w:t>
      </w:r>
      <w:r>
        <w:rPr>
          <w:rFonts w:hint="cs"/>
          <w:rtl/>
        </w:rPr>
        <w:t xml:space="preserve"> ראובן ריבלין:</w:t>
      </w:r>
    </w:p>
    <w:p w14:paraId="69FC9D68" w14:textId="77777777" w:rsidR="006F0587" w:rsidRDefault="006F0587">
      <w:pPr>
        <w:jc w:val="both"/>
        <w:rPr>
          <w:rtl/>
        </w:rPr>
      </w:pPr>
    </w:p>
    <w:p w14:paraId="1B2F94A5" w14:textId="77777777" w:rsidR="006F0587" w:rsidRDefault="006F0587">
      <w:pPr>
        <w:jc w:val="both"/>
        <w:rPr>
          <w:rFonts w:hint="cs"/>
          <w:rtl/>
        </w:rPr>
      </w:pPr>
      <w:r>
        <w:rPr>
          <w:rFonts w:hint="cs"/>
          <w:rtl/>
        </w:rPr>
        <w:t xml:space="preserve">היתה לך הערה טובה. עכשיו אתה רוצה לקלקל אותה. </w:t>
      </w:r>
    </w:p>
    <w:p w14:paraId="0B664D12" w14:textId="77777777" w:rsidR="006F0587" w:rsidRDefault="006F0587">
      <w:pPr>
        <w:pStyle w:val="-"/>
        <w:rPr>
          <w:rFonts w:hint="cs"/>
          <w:rtl/>
        </w:rPr>
      </w:pPr>
      <w:bookmarkStart w:id="27" w:name="FS000001048T22_04_2004_09_22_06C"/>
      <w:bookmarkEnd w:id="27"/>
    </w:p>
    <w:p w14:paraId="6EA757D2" w14:textId="77777777" w:rsidR="006F0587" w:rsidRDefault="006F0587">
      <w:pPr>
        <w:pStyle w:val="-"/>
        <w:rPr>
          <w:rtl/>
        </w:rPr>
      </w:pPr>
      <w:r>
        <w:rPr>
          <w:rtl/>
        </w:rPr>
        <w:t>רשף חן (שינוי):</w:t>
      </w:r>
    </w:p>
    <w:p w14:paraId="24E0FA8B" w14:textId="77777777" w:rsidR="006F0587" w:rsidRDefault="006F0587">
      <w:pPr>
        <w:jc w:val="both"/>
        <w:rPr>
          <w:rtl/>
        </w:rPr>
      </w:pPr>
    </w:p>
    <w:p w14:paraId="65F865A9" w14:textId="77777777" w:rsidR="006F0587" w:rsidRDefault="006F0587">
      <w:pPr>
        <w:jc w:val="both"/>
        <w:rPr>
          <w:rFonts w:hint="cs"/>
          <w:rtl/>
        </w:rPr>
      </w:pPr>
      <w:r>
        <w:rPr>
          <w:rFonts w:hint="cs"/>
          <w:rtl/>
        </w:rPr>
        <w:t xml:space="preserve">חבר הכנסת גפני, אתה פשוט מפתה אותי, אבל אני לא אלך לשם. </w:t>
      </w:r>
    </w:p>
    <w:p w14:paraId="0560E2F5" w14:textId="77777777" w:rsidR="006F0587" w:rsidRDefault="006F0587">
      <w:pPr>
        <w:jc w:val="both"/>
        <w:rPr>
          <w:rtl/>
        </w:rPr>
      </w:pPr>
    </w:p>
    <w:p w14:paraId="70EF8D52" w14:textId="77777777" w:rsidR="006F0587" w:rsidRDefault="006F0587">
      <w:pPr>
        <w:jc w:val="both"/>
        <w:rPr>
          <w:rFonts w:hint="cs"/>
          <w:rtl/>
        </w:rPr>
      </w:pPr>
      <w:r>
        <w:rPr>
          <w:rFonts w:hint="cs"/>
          <w:rtl/>
        </w:rPr>
        <w:t xml:space="preserve">לראשונה מדינת ישראל נדרשת באופן רציונלי, לא מקרי, לא כתוצאה של מלחמה כזאת או אחרת, אלא באופן רציונלי, לשאלת הגבול בינינו לבין הפלסטינים. עד כה השאלה הזאת הוכרעה במקרה. מה שאנחנו קוראים גבולות 1967, ושהעולם משום מה מדבר עליהם כאל איזשהו דבר מקודש, הם  גבולות מקריים של סוף המלחמה ב-1949. אין שום דבר מקודש בגבולות האלה. </w:t>
      </w:r>
    </w:p>
    <w:p w14:paraId="310D6519" w14:textId="77777777" w:rsidR="006F0587" w:rsidRDefault="006F0587">
      <w:pPr>
        <w:jc w:val="both"/>
        <w:rPr>
          <w:rFonts w:hint="cs"/>
          <w:rtl/>
        </w:rPr>
      </w:pPr>
    </w:p>
    <w:p w14:paraId="69EC2F8B" w14:textId="77777777" w:rsidR="006F0587" w:rsidRDefault="006F0587">
      <w:pPr>
        <w:jc w:val="both"/>
        <w:rPr>
          <w:rFonts w:hint="cs"/>
          <w:rtl/>
        </w:rPr>
      </w:pPr>
      <w:r>
        <w:rPr>
          <w:rFonts w:hint="cs"/>
          <w:rtl/>
        </w:rPr>
        <w:t xml:space="preserve">לאחר 1967 מדינת ישראל לצערי הרב לא עשתה את מה שהיא היתה צריכה לעשות, את מה שהיא באה לעשות עכשיו, וזה לשבת עם עצמה ולהחליט מה טוב למדינת ישראל בשאלה הזאת. אנחנו בחרנו לחכות לפלסטינים, והחידלון הפאתטי של הפלסטינים לעשות את הדבר הטוב לעצמם הביא למחדל שלנו לעשות את הדבר שטוב לנו. והיום הגענו לסוף הדרך הזאת. גילינו שזוהי דרך ללא מוצא, ואנחנו נדרשים במידה רבה של חוסר ברירה לעשות את מה שהיינו יכולים וצריכים לעשות מזמן, והגיעה העת לעשות את זה. </w:t>
      </w:r>
    </w:p>
    <w:p w14:paraId="24E8E1EE" w14:textId="77777777" w:rsidR="006F0587" w:rsidRDefault="006F0587">
      <w:pPr>
        <w:jc w:val="both"/>
        <w:rPr>
          <w:rFonts w:hint="cs"/>
          <w:rtl/>
        </w:rPr>
      </w:pPr>
    </w:p>
    <w:p w14:paraId="153039A9" w14:textId="77777777" w:rsidR="006F0587" w:rsidRDefault="006F0587">
      <w:pPr>
        <w:jc w:val="both"/>
        <w:rPr>
          <w:rFonts w:hint="cs"/>
          <w:rtl/>
        </w:rPr>
      </w:pPr>
      <w:r>
        <w:rPr>
          <w:rFonts w:hint="cs"/>
          <w:rtl/>
        </w:rPr>
        <w:t xml:space="preserve">לראשונה מדינת ישראל  עוסקת בתחימת הגבול בינינו לבין הפלסטינים, וקובעת אמירה ברורה, שבה אנחנו אומרים: פה מדינת ישראל ושם התחום של הפלסטינים. השאלה איפה יעבור הגבול הזה היא שאלה מורכבת. כל מי שמנסה לחפש תשובה על השאלה הזאת בשאלת מפתח אחת נידון לכישלון, והכישלון הזה עובר כחוט השני בקרב חלק גדול  מהאנשים שניסו לפתור את הבעיה בצורה הזאת. </w:t>
      </w:r>
    </w:p>
    <w:p w14:paraId="7620C5D5" w14:textId="77777777" w:rsidR="006F0587" w:rsidRDefault="006F0587">
      <w:pPr>
        <w:jc w:val="both"/>
        <w:rPr>
          <w:rFonts w:hint="cs"/>
          <w:rtl/>
        </w:rPr>
      </w:pPr>
    </w:p>
    <w:p w14:paraId="62527A7B" w14:textId="77777777" w:rsidR="006F0587" w:rsidRDefault="006F0587">
      <w:pPr>
        <w:jc w:val="both"/>
        <w:rPr>
          <w:rFonts w:hint="cs"/>
          <w:rtl/>
        </w:rPr>
      </w:pPr>
      <w:r>
        <w:rPr>
          <w:rFonts w:hint="cs"/>
          <w:rtl/>
        </w:rPr>
        <w:t>מצד אחד ישנו האינטרס הציוני ההיסטורי, שמציע את ארץ-ישראל השלמה, והוא אכן מציע     את ארץ-ישראל השלמה. אני חושב שכל ציוני אמיתי היה רוצה שתהיה מדינה יהודית בכל ארץ-ישראל. אני בוודאי מדבר בשם עצמי. מצד שני, ישנו האינטרס הציוני הלאומי של קיום מדינה יהודית בארץ-ישראל, והאינטרס הזה נתקל בעובדת קיומם של הפלסטינים בשטח ארץ-ישראל השלמה וחייב להתמודד אתה. מצד שלישי, ישנו האינטרס הציוני הדמוקרטי. אנחנו לא רוצים שתהיה פה סתם מדינה יהודית לאומית. אנחנו רוצים שתהיה פה מדינה יהודית דמוקרטית, וגם האינטרס הזה מחייב אותנו לתת משקל לזכותם של הפלסטינים להגדרה עצמית.</w:t>
      </w:r>
    </w:p>
    <w:p w14:paraId="1131B580" w14:textId="77777777" w:rsidR="006F0587" w:rsidRDefault="006F0587">
      <w:pPr>
        <w:jc w:val="both"/>
        <w:rPr>
          <w:rFonts w:hint="cs"/>
          <w:rtl/>
        </w:rPr>
      </w:pPr>
    </w:p>
    <w:p w14:paraId="3B0CA9CB" w14:textId="77777777" w:rsidR="006F0587" w:rsidRDefault="006F0587">
      <w:pPr>
        <w:pStyle w:val="ae"/>
        <w:rPr>
          <w:rtl/>
        </w:rPr>
      </w:pPr>
      <w:r>
        <w:rPr>
          <w:rFonts w:hint="eastAsia"/>
          <w:rtl/>
        </w:rPr>
        <w:t>מיכאל</w:t>
      </w:r>
      <w:r>
        <w:rPr>
          <w:rtl/>
        </w:rPr>
        <w:t xml:space="preserve"> גורלובסקי (הליכוד):</w:t>
      </w:r>
    </w:p>
    <w:p w14:paraId="6FDAB6B9" w14:textId="77777777" w:rsidR="006F0587" w:rsidRDefault="006F0587">
      <w:pPr>
        <w:jc w:val="both"/>
        <w:rPr>
          <w:rFonts w:hint="cs"/>
          <w:rtl/>
        </w:rPr>
      </w:pPr>
    </w:p>
    <w:p w14:paraId="34A0B937" w14:textId="77777777" w:rsidR="006F0587" w:rsidRDefault="006F0587">
      <w:pPr>
        <w:jc w:val="both"/>
        <w:rPr>
          <w:rFonts w:hint="cs"/>
          <w:rtl/>
        </w:rPr>
      </w:pPr>
      <w:r>
        <w:rPr>
          <w:rFonts w:hint="cs"/>
          <w:rtl/>
        </w:rPr>
        <w:t>איזו הגדרה?</w:t>
      </w:r>
    </w:p>
    <w:p w14:paraId="14EE3CF0" w14:textId="77777777" w:rsidR="006F0587" w:rsidRDefault="006F0587">
      <w:pPr>
        <w:jc w:val="both"/>
        <w:rPr>
          <w:rFonts w:hint="cs"/>
          <w:rtl/>
        </w:rPr>
      </w:pPr>
    </w:p>
    <w:p w14:paraId="12A48162" w14:textId="77777777" w:rsidR="006F0587" w:rsidRDefault="006F0587">
      <w:pPr>
        <w:pStyle w:val="-"/>
        <w:rPr>
          <w:rtl/>
        </w:rPr>
      </w:pPr>
      <w:bookmarkStart w:id="28" w:name="FS000001048T22_04_2004_09_25_23C"/>
      <w:bookmarkEnd w:id="28"/>
      <w:r>
        <w:rPr>
          <w:rtl/>
        </w:rPr>
        <w:t>רשף חן (שינוי):</w:t>
      </w:r>
    </w:p>
    <w:p w14:paraId="4C0436F0" w14:textId="77777777" w:rsidR="006F0587" w:rsidRDefault="006F0587">
      <w:pPr>
        <w:jc w:val="both"/>
        <w:rPr>
          <w:rtl/>
        </w:rPr>
      </w:pPr>
    </w:p>
    <w:p w14:paraId="58BC60B7" w14:textId="77777777" w:rsidR="006F0587" w:rsidRDefault="006F0587">
      <w:pPr>
        <w:jc w:val="both"/>
        <w:rPr>
          <w:rFonts w:hint="cs"/>
          <w:rtl/>
        </w:rPr>
      </w:pPr>
      <w:r>
        <w:rPr>
          <w:rFonts w:hint="cs"/>
          <w:rtl/>
        </w:rPr>
        <w:t xml:space="preserve">מייד, חבר הכנסת גורלובסקי. אני מקווה שאני אענה לך. </w:t>
      </w:r>
    </w:p>
    <w:p w14:paraId="4DD729EA" w14:textId="77777777" w:rsidR="006F0587" w:rsidRDefault="006F0587">
      <w:pPr>
        <w:jc w:val="both"/>
        <w:rPr>
          <w:rFonts w:hint="cs"/>
          <w:rtl/>
        </w:rPr>
      </w:pPr>
    </w:p>
    <w:p w14:paraId="526FE341" w14:textId="77777777" w:rsidR="006F0587" w:rsidRDefault="006F0587">
      <w:pPr>
        <w:jc w:val="both"/>
        <w:rPr>
          <w:rFonts w:hint="cs"/>
          <w:rtl/>
        </w:rPr>
      </w:pPr>
      <w:r>
        <w:rPr>
          <w:rFonts w:hint="cs"/>
          <w:rtl/>
        </w:rPr>
        <w:t xml:space="preserve">מצד רביעי ישנו האינטרס הציוני של מדינת ישראל להתקיים כמדינה בקרב כלל מדינות העמים. אנחנו לא יכולים להתנהל בצורה שמתעלמת ממה שחושבות יתר מדינות העולם, בראשן ארצות-הברית, ומייד אחריה אירופה. אלה הכול שיקולים שאנחנו חייבים לשקול. ואולי אינטרס חמישי ולא פחות חשוב - יש לנו מחויבות לא מבוטלת לאזרחים שלנו, שעודדו על-ידי  ממשלות ישראל מאז 1967 להתיישב בשטחים שמעבר ל"קו הירוק". </w:t>
      </w:r>
    </w:p>
    <w:p w14:paraId="296E0803" w14:textId="77777777" w:rsidR="006F0587" w:rsidRDefault="006F0587">
      <w:pPr>
        <w:jc w:val="both"/>
        <w:rPr>
          <w:rFonts w:hint="cs"/>
          <w:rtl/>
        </w:rPr>
      </w:pPr>
    </w:p>
    <w:p w14:paraId="7D3614EE" w14:textId="77777777" w:rsidR="006F0587" w:rsidRDefault="006F0587">
      <w:pPr>
        <w:jc w:val="both"/>
        <w:rPr>
          <w:rFonts w:hint="cs"/>
          <w:rtl/>
        </w:rPr>
      </w:pPr>
      <w:r>
        <w:rPr>
          <w:rFonts w:hint="cs"/>
          <w:rtl/>
        </w:rPr>
        <w:t xml:space="preserve">את כל האינטרסים האלה אנחנו חייבים לאזן, והאיזון הזה הוא קשה, והאיזון הזה  משתנה לאורך זמן. הוא לא אותו דבר. התשובה על השאלה איפה יהיה הגבול ביננו לבין הפלסטינים משתנה לאורך זמן. היא היתה שונה ב-1948, היא היתה שונה ב-1967, היא שונה ב-2004,  וכדאי מאוד שהפלסטינים יבינו שהיא תהיה שונה גם ב-2020, אם הם יהיו מספיק טיפשים כדי לחכות עד אז. </w:t>
      </w:r>
    </w:p>
    <w:p w14:paraId="1ECDF75B" w14:textId="77777777" w:rsidR="006F0587" w:rsidRDefault="006F0587">
      <w:pPr>
        <w:jc w:val="both"/>
        <w:rPr>
          <w:rFonts w:hint="cs"/>
          <w:rtl/>
        </w:rPr>
      </w:pPr>
    </w:p>
    <w:p w14:paraId="5E973280" w14:textId="77777777" w:rsidR="006F0587" w:rsidRDefault="006F0587">
      <w:pPr>
        <w:jc w:val="both"/>
        <w:rPr>
          <w:rFonts w:hint="cs"/>
          <w:rtl/>
        </w:rPr>
      </w:pPr>
      <w:r>
        <w:rPr>
          <w:rFonts w:hint="cs"/>
          <w:rtl/>
        </w:rPr>
        <w:t xml:space="preserve">נכון להיום, התשובה על השאלה הזאת בעיני היא שהגבול צריך לכלול את מירב ההתיישבויות שמעבר ל"קו הירוק", ובלבד שהן גדולות מספיק וקרובות מספיק לגבולות 1967. אנחנו לא יכולים להרשות לעצמנו לספח איים קטנים שנמצאים עמוק בלב השטח הפלסטיני. זה לא נכון, זה לא יעיל, זה לא יעבוד. אנחנו גם לא יכולים להרשות לעצמנו ליצור קו גבול שמבחינה ביטחונית, לא מבחינה מדינית,  יהיה  בלתי אפשרי להגן עליו, ואנחנו נמצא את עצמנו עומדים, צה"ל ימצא את עצמו מתרוצץ  ומנסה להגן על קו בלתי אפשרי בשביל להצדיק את קיומה של התיישבות רחוקה, שאין לה, ראויה ככל שתהיה  מבחינת הציונות ההיסטורית,  הצדקה במכלול של הדברים. </w:t>
      </w:r>
    </w:p>
    <w:p w14:paraId="69794D89" w14:textId="77777777" w:rsidR="006F0587" w:rsidRDefault="006F0587">
      <w:pPr>
        <w:ind w:firstLine="0"/>
        <w:jc w:val="both"/>
        <w:rPr>
          <w:rFonts w:hint="cs"/>
          <w:rtl/>
        </w:rPr>
      </w:pPr>
    </w:p>
    <w:p w14:paraId="6DA07654" w14:textId="77777777" w:rsidR="006F0587" w:rsidRDefault="006F0587">
      <w:pPr>
        <w:jc w:val="both"/>
        <w:rPr>
          <w:rFonts w:hint="cs"/>
          <w:rtl/>
        </w:rPr>
      </w:pPr>
      <w:r>
        <w:rPr>
          <w:rFonts w:hint="cs"/>
          <w:rtl/>
        </w:rPr>
        <w:t xml:space="preserve">השאלה מה תהיה מהות היחסים ביננו לבין הפלסטינים היתה תמיד ונשארה גם היום תלויה בפלסטינים, ובפלסטינים בלבד. מדינת ישראל, העם היהודי הושיט את ידו לשלום  לפלסטינים מאז 1948 ולפני כן ועד היום. אם הפלסטינים יבחרו לחיות אתנו בשלום חם, יהיה פה שלום חם, והם ואנחנו נקצור את הפירות של השלום החם הזה. אם הפלסטינים יבחרו לקיים איזשהו סטטוס-קוו של חיים זה לצד זה בלי יחסים כלכליים ואחרים, כפי שיכולים וצריכים להיות, זה מה שיהיה. </w:t>
      </w:r>
    </w:p>
    <w:p w14:paraId="3FE8747E" w14:textId="77777777" w:rsidR="006F0587" w:rsidRDefault="006F0587">
      <w:pPr>
        <w:jc w:val="both"/>
        <w:rPr>
          <w:rFonts w:hint="cs"/>
          <w:rtl/>
        </w:rPr>
      </w:pPr>
    </w:p>
    <w:p w14:paraId="53C9E8E7" w14:textId="77777777" w:rsidR="006F0587" w:rsidRDefault="006F0587">
      <w:pPr>
        <w:jc w:val="both"/>
        <w:rPr>
          <w:rFonts w:hint="cs"/>
          <w:rtl/>
        </w:rPr>
      </w:pPr>
      <w:r>
        <w:rPr>
          <w:rFonts w:hint="cs"/>
          <w:rtl/>
        </w:rPr>
        <w:t xml:space="preserve">ואם הפלסטינים יבחרו להמשיך את המלחמה שהם נלחמים בנו מלפני קום המדינה ועד היום, הם יקבלו מלחמה שערה, אבל המלחמה הזאת לא תהיה, לפחות ככל שזה תלוי בי, מתוך מצב שבו אנחנו נמצאים שם בפנים. וזה לא מתוך איזו התחשבות בפלסטינים, אלא מתוך הבנה של האינטרס שלנו, של מכלול האינטרסים של  מדינת ישראל, מתוך תפיסה שאומרת שאנחנו יכולים להגן על עצמנו טוב יותר בלי להיות שם, ושבמכלול הדברים עדיף לנו להיות מחוץ לשטח הפלסטיני ולא בתוכו. </w:t>
      </w:r>
    </w:p>
    <w:p w14:paraId="03F8CBAD" w14:textId="77777777" w:rsidR="006F0587" w:rsidRDefault="006F0587">
      <w:pPr>
        <w:jc w:val="both"/>
        <w:rPr>
          <w:rFonts w:hint="cs"/>
          <w:rtl/>
        </w:rPr>
      </w:pPr>
    </w:p>
    <w:p w14:paraId="7AAA5295" w14:textId="77777777" w:rsidR="006F0587" w:rsidRDefault="006F0587">
      <w:pPr>
        <w:jc w:val="both"/>
        <w:rPr>
          <w:rFonts w:hint="cs"/>
          <w:rtl/>
        </w:rPr>
      </w:pPr>
      <w:r>
        <w:rPr>
          <w:rFonts w:hint="cs"/>
          <w:rtl/>
        </w:rPr>
        <w:t xml:space="preserve">אם שואלים מה אני צופה - אני לא צופה עתידות, אבל מה אני חושב שיהיה בעתיד - אני לא צופה איזו אהבת עולם בינינו לבין הפלסטינים בעתיד הנראה לעין. יש סכסוך אמיתי ועמוק בינינו לבינם, ויש היסטוריה קשה בינינו לבינם. יעבור זמן  עד שנוכל לשים את כל זה מאחורינו. אני כן צופה שיתוף פעולה שנובע מאינטרסים הדדיים. זה בפירוש האינטרס הפלסטיני לקיים יחסים מתקבלים על הדעת  עם מדינת ישראל, לעבוד פה, להתפרנס פה ולקיים אתנו יחסים. זה גם האינטרס שלנו. </w:t>
      </w:r>
    </w:p>
    <w:p w14:paraId="732F1ACF" w14:textId="77777777" w:rsidR="006F0587" w:rsidRDefault="006F0587">
      <w:pPr>
        <w:jc w:val="both"/>
        <w:rPr>
          <w:rtl/>
        </w:rPr>
      </w:pPr>
    </w:p>
    <w:p w14:paraId="71245AA0" w14:textId="77777777" w:rsidR="006F0587" w:rsidRDefault="006F0587">
      <w:pPr>
        <w:jc w:val="both"/>
        <w:rPr>
          <w:rFonts w:hint="cs"/>
          <w:rtl/>
        </w:rPr>
      </w:pPr>
      <w:r>
        <w:rPr>
          <w:rFonts w:hint="cs"/>
          <w:rtl/>
        </w:rPr>
        <w:t xml:space="preserve">אשר להסכם, למותר לציין שהיה עדיף להגיע להסכם עם הפלסטינים. העולם עדנו שמדינת ישראל עשתה כל מה שיכלה כדי להגיע  להסכם עם הפלסטינים. אני חושב שרובנו חושבים שאהוד ברק הלך את האקסטרה מייל ועוד קצת כדי לנסות להגיע להסכם הזה, ולא הצליח. </w:t>
      </w:r>
    </w:p>
    <w:p w14:paraId="1AB5ADD4" w14:textId="77777777" w:rsidR="006F0587" w:rsidRDefault="006F0587">
      <w:pPr>
        <w:ind w:firstLine="0"/>
        <w:jc w:val="both"/>
        <w:rPr>
          <w:rFonts w:hint="cs"/>
          <w:rtl/>
        </w:rPr>
      </w:pPr>
    </w:p>
    <w:bookmarkEnd w:id="16"/>
    <w:p w14:paraId="46DA61AD" w14:textId="77777777" w:rsidR="006F0587" w:rsidRDefault="006F0587">
      <w:pPr>
        <w:jc w:val="both"/>
        <w:rPr>
          <w:rFonts w:hint="cs"/>
          <w:rtl/>
        </w:rPr>
      </w:pPr>
      <w:r>
        <w:rPr>
          <w:rFonts w:hint="cs"/>
          <w:rtl/>
        </w:rPr>
        <w:t xml:space="preserve">כרגע אנחנו נמצאים במצב של מלכוד. המלכוד הוא שמצד אחד הפלסטינים לא מסוגלים או לא רוצים - להערכתי לא מסוגלים - להפסיק את הטרור. מצד שני, מדינת ישראל לא מוכנה, ובצדק לא מוכנה, לנהל משא-ומתן כל עוד הטרור נמשך. הסיטואציה הזאת מובילה לזה שאנחנו כבר שלוש שנים מצויים במלכוד, ואין לו מוצא ואין לו פתרון, אלא במהלך חד-צדדי של מדינת ישראל. </w:t>
      </w:r>
    </w:p>
    <w:p w14:paraId="42E20483" w14:textId="77777777" w:rsidR="006F0587" w:rsidRDefault="006F0587">
      <w:pPr>
        <w:jc w:val="both"/>
        <w:rPr>
          <w:rFonts w:hint="cs"/>
          <w:rtl/>
        </w:rPr>
      </w:pPr>
    </w:p>
    <w:p w14:paraId="73D3E72F" w14:textId="77777777" w:rsidR="006F0587" w:rsidRDefault="006F0587">
      <w:pPr>
        <w:jc w:val="both"/>
        <w:rPr>
          <w:rFonts w:hint="cs"/>
          <w:rtl/>
        </w:rPr>
      </w:pPr>
      <w:r>
        <w:rPr>
          <w:rFonts w:hint="cs"/>
          <w:rtl/>
        </w:rPr>
        <w:t xml:space="preserve">אני מאמין בכל לבי, שדווקא המהלך החד-צדדי הזה ישחרר את המלכוד, יאלץ את הפלסטינים להבין שמדינת ישראל תעשה את מה שטוב למדינת ישראל, אתם או בלעדיהם, ואז הם יבחרו שזה יהיה אתם. אם הם יעשו את זה </w:t>
      </w:r>
      <w:r>
        <w:rPr>
          <w:rtl/>
        </w:rPr>
        <w:t>–</w:t>
      </w:r>
      <w:r>
        <w:rPr>
          <w:rFonts w:hint="cs"/>
          <w:rtl/>
        </w:rPr>
        <w:t xml:space="preserve"> מצוין. אם הם לא יעשו את זה הם יגלו שכאשר הם יבואו לשבת אתנו למשא- ומתן, בעוד 10 או 20 שנה, זה יהיה מאוחר מדי, ובמקומות שאנחנו נמצאים בהם היום, לאחר שנעשה את הנסיגות החד-צדדיות, שם נהיה לתמיד. </w:t>
      </w:r>
    </w:p>
    <w:p w14:paraId="2358EEDC" w14:textId="77777777" w:rsidR="006F0587" w:rsidRDefault="006F0587">
      <w:pPr>
        <w:jc w:val="both"/>
        <w:rPr>
          <w:rFonts w:hint="cs"/>
          <w:rtl/>
        </w:rPr>
      </w:pPr>
    </w:p>
    <w:p w14:paraId="25D04045" w14:textId="77777777" w:rsidR="006F0587" w:rsidRDefault="006F0587">
      <w:pPr>
        <w:jc w:val="both"/>
        <w:rPr>
          <w:rFonts w:hint="cs"/>
          <w:rtl/>
        </w:rPr>
      </w:pPr>
      <w:r>
        <w:rPr>
          <w:rFonts w:hint="cs"/>
          <w:rtl/>
        </w:rPr>
        <w:t xml:space="preserve">אחרון חביב - נושא הגדר. אנחנו חושבים, וכאן אני אומר דברים בשם סיעת שינוי -  שהגדר לא צריכה להיות גדר מפותלת, לא צריכה לכלול יישובים רחוקים ומנותקים. אנחנו חושבים שלא יהיה מנוס ואין מנוס מהסגה של חלק מסוים של ההתנחלויות בחזרה לאותו תחום שאנחנו נישאר בו לתמיד. אני אומר את הדברים במלוא כובד הראש ובמלוא ההערכה לפעולת ההתיישבות שנעשתה שם. אני חושב, אני משוכנע, שהמתנחלים הלכו לשם באמונה שלמה, ואני חושב שעם ישראל חייב להם תודה על כך. </w:t>
      </w:r>
    </w:p>
    <w:p w14:paraId="413E6272" w14:textId="77777777" w:rsidR="006F0587" w:rsidRDefault="006F0587">
      <w:pPr>
        <w:jc w:val="both"/>
        <w:rPr>
          <w:rFonts w:hint="cs"/>
          <w:rtl/>
        </w:rPr>
      </w:pPr>
    </w:p>
    <w:p w14:paraId="11537EEB" w14:textId="77777777" w:rsidR="006F0587" w:rsidRDefault="006F0587">
      <w:pPr>
        <w:jc w:val="both"/>
        <w:rPr>
          <w:rFonts w:hint="cs"/>
          <w:rtl/>
        </w:rPr>
      </w:pPr>
      <w:r>
        <w:rPr>
          <w:rFonts w:hint="cs"/>
          <w:rtl/>
        </w:rPr>
        <w:t xml:space="preserve">אני חושב שכציונים וכאנשים נאמנים למדינת ישראל - ואין לי שום ספק בעניין הזה - הם חייבים להבין שחלקם יצטרכו ללכת ולהתיישב במקומות אחרים, והמקומות האחרים האלה, אני מקווה מאוד, יסייעו למפעל הציוני לא פחות. אלה יכולים להיות יישובי ספר, על הגבול, לרבות מעבר ל"קו הירוק". זה יכול להיות בגליל ובנגב, זה יכול להיות בכל מקום במדינת ישראל, מפני שבואו לא נשכח - כולנו כאן, בעצם, מקימים את אותה מדינה, את המדינה היהודית הציונית. תודה. </w:t>
      </w:r>
    </w:p>
    <w:p w14:paraId="4B38A622" w14:textId="77777777" w:rsidR="006F0587" w:rsidRDefault="006F0587">
      <w:pPr>
        <w:jc w:val="both"/>
        <w:rPr>
          <w:rFonts w:hint="cs"/>
          <w:rtl/>
        </w:rPr>
      </w:pPr>
    </w:p>
    <w:p w14:paraId="574A38FF" w14:textId="77777777" w:rsidR="006F0587" w:rsidRDefault="006F0587">
      <w:pPr>
        <w:pStyle w:val="af"/>
        <w:rPr>
          <w:rtl/>
        </w:rPr>
      </w:pPr>
      <w:r>
        <w:rPr>
          <w:rtl/>
        </w:rPr>
        <w:t>היו"ר</w:t>
      </w:r>
      <w:r>
        <w:rPr>
          <w:rFonts w:hint="cs"/>
          <w:rtl/>
        </w:rPr>
        <w:t xml:space="preserve"> ראובן ריבלין</w:t>
      </w:r>
      <w:r>
        <w:rPr>
          <w:rtl/>
        </w:rPr>
        <w:t>:</w:t>
      </w:r>
    </w:p>
    <w:p w14:paraId="557975E3" w14:textId="77777777" w:rsidR="006F0587" w:rsidRDefault="006F0587">
      <w:pPr>
        <w:jc w:val="both"/>
        <w:rPr>
          <w:rtl/>
        </w:rPr>
      </w:pPr>
    </w:p>
    <w:p w14:paraId="2FAC6AD8" w14:textId="77777777" w:rsidR="006F0587" w:rsidRDefault="006F0587">
      <w:pPr>
        <w:jc w:val="both"/>
        <w:rPr>
          <w:rFonts w:hint="cs"/>
          <w:rtl/>
        </w:rPr>
      </w:pPr>
      <w:r>
        <w:rPr>
          <w:rFonts w:hint="cs"/>
          <w:rtl/>
        </w:rPr>
        <w:t xml:space="preserve">אני מאוד מודה לחבר הכנסת רשף חן. </w:t>
      </w:r>
    </w:p>
    <w:p w14:paraId="048BB118" w14:textId="77777777" w:rsidR="006F0587" w:rsidRDefault="006F0587">
      <w:pPr>
        <w:jc w:val="both"/>
        <w:rPr>
          <w:rFonts w:hint="cs"/>
          <w:rtl/>
        </w:rPr>
      </w:pPr>
    </w:p>
    <w:p w14:paraId="7E15AA46" w14:textId="77777777" w:rsidR="006F0587" w:rsidRDefault="006F0587">
      <w:pPr>
        <w:jc w:val="both"/>
        <w:rPr>
          <w:rFonts w:hint="cs"/>
          <w:rtl/>
        </w:rPr>
      </w:pPr>
    </w:p>
    <w:p w14:paraId="2032475A" w14:textId="77777777" w:rsidR="006F0587" w:rsidRDefault="006F0587">
      <w:pPr>
        <w:pStyle w:val="a1"/>
        <w:rPr>
          <w:rFonts w:hint="cs"/>
          <w:rtl/>
        </w:rPr>
      </w:pPr>
      <w:bookmarkStart w:id="29" w:name="_Toc72591196"/>
      <w:r>
        <w:rPr>
          <w:rtl/>
        </w:rPr>
        <w:t>ישראל לקראת תמורות מדיני</w:t>
      </w:r>
      <w:r>
        <w:rPr>
          <w:rFonts w:hint="cs"/>
          <w:rtl/>
        </w:rPr>
        <w:t>ו</w:t>
      </w:r>
      <w:r>
        <w:rPr>
          <w:rtl/>
        </w:rPr>
        <w:t>ת וחברתי</w:t>
      </w:r>
      <w:r>
        <w:rPr>
          <w:rFonts w:hint="cs"/>
          <w:rtl/>
        </w:rPr>
        <w:t>ו</w:t>
      </w:r>
      <w:r>
        <w:rPr>
          <w:rtl/>
        </w:rPr>
        <w:t>ת הרות גורל</w:t>
      </w:r>
      <w:r>
        <w:rPr>
          <w:rFonts w:hint="cs"/>
          <w:rtl/>
        </w:rPr>
        <w:t>,</w:t>
      </w:r>
      <w:r>
        <w:rPr>
          <w:rtl/>
        </w:rPr>
        <w:t xml:space="preserve"> </w:t>
      </w:r>
      <w:r>
        <w:rPr>
          <w:rFonts w:hint="cs"/>
          <w:rtl/>
        </w:rPr>
        <w:t>ו</w:t>
      </w:r>
      <w:r>
        <w:rPr>
          <w:rtl/>
        </w:rPr>
        <w:t xml:space="preserve">ברקע </w:t>
      </w:r>
      <w:r>
        <w:rPr>
          <w:rFonts w:hint="cs"/>
          <w:rtl/>
        </w:rPr>
        <w:t xml:space="preserve">- </w:t>
      </w:r>
      <w:r>
        <w:rPr>
          <w:rtl/>
        </w:rPr>
        <w:t>מצוקה כלכלית</w:t>
      </w:r>
      <w:bookmarkEnd w:id="29"/>
    </w:p>
    <w:p w14:paraId="43E80E5A" w14:textId="77777777" w:rsidR="006F0587" w:rsidRDefault="006F0587">
      <w:pPr>
        <w:jc w:val="both"/>
        <w:rPr>
          <w:rFonts w:hint="cs"/>
          <w:rtl/>
        </w:rPr>
      </w:pPr>
    </w:p>
    <w:p w14:paraId="387B778D" w14:textId="77777777" w:rsidR="006F0587" w:rsidRDefault="006F0587">
      <w:pPr>
        <w:pStyle w:val="af"/>
        <w:rPr>
          <w:rtl/>
        </w:rPr>
      </w:pPr>
      <w:r>
        <w:rPr>
          <w:rtl/>
        </w:rPr>
        <w:t>היו"ר</w:t>
      </w:r>
      <w:r>
        <w:rPr>
          <w:rFonts w:hint="cs"/>
          <w:rtl/>
        </w:rPr>
        <w:t xml:space="preserve"> ראובן ריבלין</w:t>
      </w:r>
      <w:r>
        <w:rPr>
          <w:rtl/>
        </w:rPr>
        <w:t>:</w:t>
      </w:r>
    </w:p>
    <w:p w14:paraId="73A6226D" w14:textId="77777777" w:rsidR="006F0587" w:rsidRDefault="006F0587">
      <w:pPr>
        <w:jc w:val="both"/>
        <w:rPr>
          <w:rFonts w:hint="cs"/>
          <w:rtl/>
        </w:rPr>
      </w:pPr>
    </w:p>
    <w:p w14:paraId="4783B75E" w14:textId="77777777" w:rsidR="006F0587" w:rsidRDefault="006F0587">
      <w:pPr>
        <w:jc w:val="both"/>
        <w:rPr>
          <w:rFonts w:hint="cs"/>
          <w:rtl/>
        </w:rPr>
      </w:pPr>
      <w:r>
        <w:rPr>
          <w:rFonts w:hint="cs"/>
          <w:rtl/>
        </w:rPr>
        <w:t xml:space="preserve">בטרם אזמין את חבר הכנסת אלי ישי, אני מבקש להפנות את תשומת לבכם, חברי הכנסת, לכך  שנתקבלה אצלי קובלנה מטעמו של חבר הכנסת עסאם מח'ול על שאתמול נמנעה ממנו האפשרות לקיים מסיבת עיתונאים ולהתראיין כאשר המון רב ביקש להתנפל עליו, והמשטרה, משום מה, פעלה כפי שפעלה. </w:t>
      </w:r>
    </w:p>
    <w:p w14:paraId="231E7016" w14:textId="77777777" w:rsidR="006F0587" w:rsidRDefault="006F0587">
      <w:pPr>
        <w:jc w:val="both"/>
        <w:rPr>
          <w:rFonts w:hint="cs"/>
          <w:rtl/>
        </w:rPr>
      </w:pPr>
    </w:p>
    <w:p w14:paraId="61BEB4C9" w14:textId="77777777" w:rsidR="006F0587" w:rsidRDefault="006F0587">
      <w:pPr>
        <w:jc w:val="both"/>
        <w:rPr>
          <w:rFonts w:hint="cs"/>
          <w:rtl/>
        </w:rPr>
      </w:pPr>
      <w:r>
        <w:rPr>
          <w:rFonts w:hint="cs"/>
          <w:rtl/>
        </w:rPr>
        <w:t xml:space="preserve">אני מוכרח לומר, אם לנקוט לשון המעטה, שרבים מחברי הכנסת לא מסכימים עם עמדותיו של חבר הכנסת עסאם מח'ול. עם זאת, רוב חברי הכנסת חושבים שזכותו של חבר כנסת לבטא את עמדותיו החוקיות והלגיטימיות בכל מקום ובכל אתר במדינת ישראל ובארץ-ישראל. לכן אני רוצה לומר, שפניתי היום למשטרת ישראל.  </w:t>
      </w:r>
    </w:p>
    <w:p w14:paraId="6C2A7715" w14:textId="77777777" w:rsidR="006F0587" w:rsidRDefault="006F0587">
      <w:pPr>
        <w:jc w:val="both"/>
        <w:rPr>
          <w:rFonts w:hint="cs"/>
          <w:rtl/>
        </w:rPr>
      </w:pPr>
    </w:p>
    <w:p w14:paraId="34274855" w14:textId="77777777" w:rsidR="006F0587" w:rsidRDefault="006F0587">
      <w:pPr>
        <w:jc w:val="both"/>
        <w:rPr>
          <w:rFonts w:hint="cs"/>
          <w:rtl/>
        </w:rPr>
      </w:pPr>
      <w:r>
        <w:rPr>
          <w:rFonts w:hint="cs"/>
          <w:rtl/>
        </w:rPr>
        <w:t xml:space="preserve">בהבהרה ראשונה שקיבלתי הם ביקשו להביע את עמדתם, שכל מה שנעשה לא נעשה על מנת לפגוע בחבר כנסת כזה או אחר, אלא על מנת לשמור על שלום הציבור, כמו גם כדי להגן על חבר הכנסת עצמו. הם ישקלו ויפעלו - אחרי שיסיקו מסקנות ממה שאירע. </w:t>
      </w:r>
    </w:p>
    <w:p w14:paraId="620EA757" w14:textId="77777777" w:rsidR="006F0587" w:rsidRDefault="006F0587">
      <w:pPr>
        <w:jc w:val="both"/>
        <w:rPr>
          <w:rFonts w:hint="cs"/>
          <w:rtl/>
        </w:rPr>
      </w:pPr>
    </w:p>
    <w:p w14:paraId="673692DD" w14:textId="77777777" w:rsidR="006F0587" w:rsidRDefault="006F0587">
      <w:pPr>
        <w:jc w:val="both"/>
        <w:rPr>
          <w:rFonts w:hint="cs"/>
          <w:rtl/>
        </w:rPr>
      </w:pPr>
      <w:r>
        <w:rPr>
          <w:rFonts w:hint="cs"/>
          <w:rtl/>
        </w:rPr>
        <w:t xml:space="preserve">אני, כיושב-ראש הכנסת, רוצה לומר לחבר הכנסת עסאם מח'ול, ותהיינה עמדותי והשקפות עולמי שונות משלו כאשר תהיינה - שאני חושב שזכותו של כל חבר כנסת לבוא לידי ביטוי ולהביע דעתו, וחובתה של הרשות המבצעת לעשות כל מה שביכולתה, ואף למעלה מיכולתה, על מנת לאפשר לו זאת. אני, על כל פנים, אמשיך לטפל בנושא הקובלנה שלך, בלי, כמובן, להתייחס למהות הנושא שאנחנו דנים בו. </w:t>
      </w:r>
    </w:p>
    <w:p w14:paraId="33AD1575" w14:textId="77777777" w:rsidR="006F0587" w:rsidRDefault="006F0587">
      <w:pPr>
        <w:jc w:val="both"/>
        <w:rPr>
          <w:rFonts w:hint="cs"/>
          <w:rtl/>
        </w:rPr>
      </w:pPr>
    </w:p>
    <w:p w14:paraId="121CF5EF" w14:textId="77777777" w:rsidR="006F0587" w:rsidRDefault="006F0587">
      <w:pPr>
        <w:jc w:val="both"/>
        <w:rPr>
          <w:rFonts w:hint="cs"/>
          <w:rtl/>
        </w:rPr>
      </w:pPr>
      <w:r>
        <w:rPr>
          <w:rFonts w:hint="cs"/>
          <w:rtl/>
        </w:rPr>
        <w:t xml:space="preserve">חבר הכנסת כהן, כן, בבקשה. </w:t>
      </w:r>
    </w:p>
    <w:p w14:paraId="7C138FC9" w14:textId="77777777" w:rsidR="006F0587" w:rsidRDefault="006F0587">
      <w:pPr>
        <w:jc w:val="both"/>
        <w:rPr>
          <w:rFonts w:hint="cs"/>
          <w:rtl/>
        </w:rPr>
      </w:pPr>
    </w:p>
    <w:p w14:paraId="15801A8B" w14:textId="77777777" w:rsidR="006F0587" w:rsidRDefault="006F0587">
      <w:pPr>
        <w:pStyle w:val="ae"/>
        <w:rPr>
          <w:rtl/>
        </w:rPr>
      </w:pPr>
      <w:r>
        <w:rPr>
          <w:rFonts w:hint="eastAsia"/>
          <w:rtl/>
        </w:rPr>
        <w:t>אליעזר</w:t>
      </w:r>
      <w:r>
        <w:rPr>
          <w:rtl/>
        </w:rPr>
        <w:t xml:space="preserve"> כהן (האיחוד הלאומי - ישראל ביתנו):</w:t>
      </w:r>
    </w:p>
    <w:p w14:paraId="6E86F82C" w14:textId="77777777" w:rsidR="006F0587" w:rsidRDefault="006F0587">
      <w:pPr>
        <w:jc w:val="both"/>
        <w:rPr>
          <w:rFonts w:hint="cs"/>
          <w:rtl/>
        </w:rPr>
      </w:pPr>
    </w:p>
    <w:p w14:paraId="4AEB9A3B" w14:textId="77777777" w:rsidR="006F0587" w:rsidRDefault="006F0587">
      <w:pPr>
        <w:jc w:val="both"/>
        <w:rPr>
          <w:rFonts w:hint="cs"/>
          <w:rtl/>
        </w:rPr>
      </w:pPr>
      <w:r>
        <w:rPr>
          <w:rFonts w:hint="cs"/>
          <w:rtl/>
        </w:rPr>
        <w:t>אדוני היושב-ראש, מצד אחד אני מקבל את מה שאמרת, מצד שני, בשבוע הבא חברי כנסת עומדים לצאת למצרים למסע שטנה נגד מדינת ישראל - - -</w:t>
      </w:r>
    </w:p>
    <w:p w14:paraId="4B88B927" w14:textId="77777777" w:rsidR="006F0587" w:rsidRDefault="006F0587">
      <w:pPr>
        <w:jc w:val="both"/>
        <w:rPr>
          <w:rFonts w:hint="cs"/>
          <w:rtl/>
        </w:rPr>
      </w:pPr>
    </w:p>
    <w:p w14:paraId="5733E056" w14:textId="77777777" w:rsidR="006F0587" w:rsidRDefault="006F0587">
      <w:pPr>
        <w:pStyle w:val="af"/>
        <w:rPr>
          <w:rtl/>
        </w:rPr>
      </w:pPr>
      <w:r>
        <w:rPr>
          <w:rtl/>
        </w:rPr>
        <w:t>היו"ר</w:t>
      </w:r>
      <w:r>
        <w:rPr>
          <w:rFonts w:hint="cs"/>
          <w:rtl/>
        </w:rPr>
        <w:t xml:space="preserve"> ראובן ריבלין</w:t>
      </w:r>
      <w:r>
        <w:rPr>
          <w:rtl/>
        </w:rPr>
        <w:t>:</w:t>
      </w:r>
    </w:p>
    <w:p w14:paraId="7C3234E8" w14:textId="77777777" w:rsidR="006F0587" w:rsidRDefault="006F0587">
      <w:pPr>
        <w:jc w:val="both"/>
        <w:rPr>
          <w:rtl/>
        </w:rPr>
      </w:pPr>
    </w:p>
    <w:p w14:paraId="2D24972D" w14:textId="77777777" w:rsidR="006F0587" w:rsidRDefault="006F0587">
      <w:pPr>
        <w:jc w:val="both"/>
        <w:rPr>
          <w:rFonts w:hint="cs"/>
          <w:rtl/>
        </w:rPr>
      </w:pPr>
      <w:r>
        <w:rPr>
          <w:rFonts w:hint="cs"/>
          <w:rtl/>
        </w:rPr>
        <w:t xml:space="preserve">אדוני יגיש לוועדת האתיקה - או כל דבר אחר. אנחנו לא מקיימים פה משפט ציבורי. לא נתמניתי, קטונתי מלהיות שופט ולא התמניתי להיות שופט. </w:t>
      </w:r>
    </w:p>
    <w:p w14:paraId="6FC86C97" w14:textId="77777777" w:rsidR="006F0587" w:rsidRDefault="006F0587">
      <w:pPr>
        <w:jc w:val="both"/>
        <w:rPr>
          <w:rFonts w:hint="cs"/>
          <w:rtl/>
        </w:rPr>
      </w:pPr>
    </w:p>
    <w:p w14:paraId="76FAD57D" w14:textId="77777777" w:rsidR="006F0587" w:rsidRDefault="006F0587">
      <w:pPr>
        <w:jc w:val="both"/>
        <w:rPr>
          <w:rFonts w:hint="cs"/>
          <w:rtl/>
        </w:rPr>
      </w:pPr>
      <w:bookmarkStart w:id="30" w:name="CS24894FI0024894T22_04_2004_11_02_23"/>
      <w:bookmarkStart w:id="31" w:name="FS000000494T22_04_2004_09_34_32"/>
      <w:bookmarkEnd w:id="30"/>
      <w:bookmarkEnd w:id="31"/>
      <w:r>
        <w:rPr>
          <w:rFonts w:hint="cs"/>
          <w:rtl/>
        </w:rPr>
        <w:t xml:space="preserve">רבותי, חברי הכנסת, יושב-ראש תנועת ש"ס, השר לשעבר, חבר הכנסת אלי ישי, יציג את הנושא הבא: ישראל לקראת תמורות הרות גורל - מדיניות וחברתיות - וברקע מצוקה כלכלית. חבר הכנסת ישי, בבקשה. גם לרשות אדוני עשר דקות. </w:t>
      </w:r>
    </w:p>
    <w:p w14:paraId="0FDD0756" w14:textId="77777777" w:rsidR="006F0587" w:rsidRDefault="006F0587">
      <w:pPr>
        <w:jc w:val="both"/>
        <w:rPr>
          <w:rFonts w:hint="cs"/>
          <w:rtl/>
        </w:rPr>
      </w:pPr>
    </w:p>
    <w:p w14:paraId="2D6F2983" w14:textId="77777777" w:rsidR="006F0587" w:rsidRDefault="006F0587">
      <w:pPr>
        <w:pStyle w:val="a"/>
        <w:rPr>
          <w:rtl/>
        </w:rPr>
      </w:pPr>
      <w:bookmarkStart w:id="32" w:name="_Toc72591197"/>
      <w:r>
        <w:rPr>
          <w:rFonts w:hint="eastAsia"/>
          <w:rtl/>
        </w:rPr>
        <w:t>אליהו</w:t>
      </w:r>
      <w:r>
        <w:rPr>
          <w:rtl/>
        </w:rPr>
        <w:t xml:space="preserve"> ישי (ש"ס):</w:t>
      </w:r>
      <w:bookmarkEnd w:id="32"/>
    </w:p>
    <w:p w14:paraId="1C985411" w14:textId="77777777" w:rsidR="006F0587" w:rsidRDefault="006F0587">
      <w:pPr>
        <w:jc w:val="both"/>
        <w:rPr>
          <w:rFonts w:hint="cs"/>
          <w:rtl/>
        </w:rPr>
      </w:pPr>
    </w:p>
    <w:p w14:paraId="1ADDE2F9" w14:textId="77777777" w:rsidR="006F0587" w:rsidRDefault="006F0587">
      <w:pPr>
        <w:jc w:val="both"/>
        <w:rPr>
          <w:rFonts w:hint="cs"/>
          <w:rtl/>
        </w:rPr>
      </w:pPr>
      <w:r>
        <w:rPr>
          <w:rFonts w:hint="cs"/>
          <w:rtl/>
        </w:rPr>
        <w:t xml:space="preserve">אדוני היושב-ראש, חברי חברי הכנסת, התקשורת הישראלית, עם ישראל - כולנו באמת עוקבים אחר כל נושא ההתנתקות, אם יתקבל, איך יעבור, אם בכלל, עד כמה זה נכון לקיים משאל בין מתפקדי הליכוד, או משאל-עם בכלל - עד כמה זה נכון לקיים משאל-עם בעניין כזה או אחר. אדוני היושב-ראש, אני באמת אבחר הפעם שלא לדבר על נושא ההתנתקות, אם כי דעתנו היא שאם מתנתקים ללא הסכם, זה בעייתי ביותר. אני, ברשותך, היושב-ראש, אדבר על ההתנתקות מעם ישראל, על ההתנתקות בנושאים החברתיים כאשר רוב עם ישראל, לצערי הרב, חלק גדול ממנו, נמצא במצוקה כלכלית קשה ביותר, אבל רוב העם חרד מההשלכות והתוצאות החמורות. </w:t>
      </w:r>
    </w:p>
    <w:p w14:paraId="4D593948" w14:textId="77777777" w:rsidR="006F0587" w:rsidRDefault="006F0587">
      <w:pPr>
        <w:jc w:val="both"/>
        <w:rPr>
          <w:rFonts w:hint="cs"/>
          <w:rtl/>
        </w:rPr>
      </w:pPr>
    </w:p>
    <w:p w14:paraId="72F75C4A" w14:textId="77777777" w:rsidR="006F0587" w:rsidRDefault="006F0587">
      <w:pPr>
        <w:jc w:val="both"/>
        <w:rPr>
          <w:rFonts w:hint="cs"/>
          <w:rtl/>
        </w:rPr>
      </w:pPr>
      <w:r>
        <w:rPr>
          <w:rFonts w:hint="cs"/>
          <w:rtl/>
        </w:rPr>
        <w:t xml:space="preserve">זה לא סוד שבחודשים האחרונים, בשנה האחרונה, אנחנו עדים לכותרות, למקרים מזעזעים של פגיעה קשה בשירותי הבריאות, הרווחה, לפגיעה קשה בקשישים, בחוק הסיעוד, לפגיעה קשה ביותר בילדים בסיכון, אלימות במשפחה, סכנה ממש גדולה מאוד של התפוררות חברתית, סכנה שמאיימת לדעתי על הקיום של מדינת ישראל. זה כמו הר געש שמתחיל יותר ויותר להתבשל, ובסופו של דבר אנחנו מוצאים את עצמנו בהתפרצות אדירה מאוד. </w:t>
      </w:r>
    </w:p>
    <w:p w14:paraId="169C7A9F" w14:textId="77777777" w:rsidR="006F0587" w:rsidRDefault="006F0587">
      <w:pPr>
        <w:jc w:val="both"/>
        <w:rPr>
          <w:rFonts w:hint="cs"/>
          <w:rtl/>
        </w:rPr>
      </w:pPr>
    </w:p>
    <w:p w14:paraId="0C18E36E" w14:textId="77777777" w:rsidR="006F0587" w:rsidRDefault="006F0587">
      <w:pPr>
        <w:jc w:val="both"/>
        <w:rPr>
          <w:rFonts w:hint="cs"/>
          <w:rtl/>
        </w:rPr>
      </w:pPr>
      <w:r>
        <w:rPr>
          <w:rFonts w:hint="cs"/>
          <w:rtl/>
        </w:rPr>
        <w:t xml:space="preserve">יש התנתקות מאזרחי מדינת ישראל, יש התנתקות מהמצוקות של אזרחי מדינת ישראל. יש חוסר רגישות ואכפתיות בכל מה שקשור לשכבות החלשות ולשכבות הביניים. </w:t>
      </w:r>
    </w:p>
    <w:p w14:paraId="31D9B93F" w14:textId="77777777" w:rsidR="006F0587" w:rsidRDefault="006F0587">
      <w:pPr>
        <w:jc w:val="both"/>
        <w:rPr>
          <w:rFonts w:hint="cs"/>
          <w:rtl/>
        </w:rPr>
      </w:pPr>
    </w:p>
    <w:p w14:paraId="08A467E7" w14:textId="77777777" w:rsidR="006F0587" w:rsidRDefault="006F0587">
      <w:pPr>
        <w:pStyle w:val="af"/>
        <w:rPr>
          <w:rtl/>
        </w:rPr>
      </w:pPr>
      <w:r>
        <w:rPr>
          <w:rtl/>
        </w:rPr>
        <w:t>היו"ר</w:t>
      </w:r>
      <w:r>
        <w:rPr>
          <w:rFonts w:hint="cs"/>
          <w:rtl/>
        </w:rPr>
        <w:t xml:space="preserve"> ראובן ריבלין</w:t>
      </w:r>
      <w:r>
        <w:rPr>
          <w:rtl/>
        </w:rPr>
        <w:t>:</w:t>
      </w:r>
    </w:p>
    <w:p w14:paraId="2632BD5F" w14:textId="77777777" w:rsidR="006F0587" w:rsidRDefault="006F0587">
      <w:pPr>
        <w:jc w:val="both"/>
        <w:rPr>
          <w:rtl/>
        </w:rPr>
      </w:pPr>
    </w:p>
    <w:p w14:paraId="03979EB0" w14:textId="77777777" w:rsidR="006F0587" w:rsidRDefault="006F0587">
      <w:pPr>
        <w:jc w:val="both"/>
        <w:rPr>
          <w:rFonts w:hint="cs"/>
          <w:rtl/>
        </w:rPr>
      </w:pPr>
      <w:r>
        <w:rPr>
          <w:rFonts w:hint="cs"/>
          <w:rtl/>
        </w:rPr>
        <w:t xml:space="preserve">חברת הכנסת גלאון, לא נעים, פשוט. יותר נעים לראות את פנייך. </w:t>
      </w:r>
    </w:p>
    <w:p w14:paraId="6AAF69C0" w14:textId="77777777" w:rsidR="006F0587" w:rsidRDefault="006F0587">
      <w:pPr>
        <w:jc w:val="both"/>
        <w:rPr>
          <w:rFonts w:hint="cs"/>
          <w:rtl/>
        </w:rPr>
      </w:pPr>
    </w:p>
    <w:p w14:paraId="6678E435" w14:textId="77777777" w:rsidR="006F0587" w:rsidRDefault="006F0587">
      <w:pPr>
        <w:pStyle w:val="-"/>
        <w:rPr>
          <w:rtl/>
        </w:rPr>
      </w:pPr>
      <w:bookmarkStart w:id="33" w:name="FS000000494T22_04_2004_09_36_52C"/>
      <w:bookmarkEnd w:id="33"/>
      <w:r>
        <w:rPr>
          <w:rtl/>
        </w:rPr>
        <w:t>אליהו ישי (ש"ס):</w:t>
      </w:r>
    </w:p>
    <w:p w14:paraId="46D7AFF4" w14:textId="77777777" w:rsidR="006F0587" w:rsidRDefault="006F0587">
      <w:pPr>
        <w:jc w:val="both"/>
        <w:rPr>
          <w:rtl/>
        </w:rPr>
      </w:pPr>
    </w:p>
    <w:p w14:paraId="5B85F04A" w14:textId="77777777" w:rsidR="006F0587" w:rsidRDefault="006F0587">
      <w:pPr>
        <w:jc w:val="both"/>
        <w:rPr>
          <w:rFonts w:hint="cs"/>
          <w:rtl/>
        </w:rPr>
      </w:pPr>
      <w:r>
        <w:rPr>
          <w:rFonts w:hint="cs"/>
          <w:rtl/>
        </w:rPr>
        <w:t xml:space="preserve">שכבות הביניים משלמות היום מחיר יקר וכבד מאוד, והן כבר יורדות - חלקן לפחות - אל מתחת לקו העוני. חלקן הגדול הופכות לשכבות חלשות כתוצאה מהמדיניות הקשה והאכזרית הזאת. </w:t>
      </w:r>
    </w:p>
    <w:p w14:paraId="3C60401E" w14:textId="77777777" w:rsidR="006F0587" w:rsidRDefault="006F0587">
      <w:pPr>
        <w:jc w:val="both"/>
        <w:rPr>
          <w:rFonts w:hint="cs"/>
          <w:rtl/>
        </w:rPr>
      </w:pPr>
      <w:r>
        <w:rPr>
          <w:rFonts w:hint="cs"/>
          <w:rtl/>
        </w:rPr>
        <w:t xml:space="preserve"> </w:t>
      </w:r>
    </w:p>
    <w:p w14:paraId="538894B1" w14:textId="77777777" w:rsidR="006F0587" w:rsidRDefault="006F0587">
      <w:pPr>
        <w:jc w:val="both"/>
        <w:rPr>
          <w:rFonts w:hint="cs"/>
          <w:rtl/>
        </w:rPr>
      </w:pPr>
      <w:r>
        <w:rPr>
          <w:rFonts w:hint="cs"/>
          <w:rtl/>
        </w:rPr>
        <w:t xml:space="preserve">אדוני היושב-ראש, זה נכון שיש נושאים שהם יותר בוערים והם עומדים על הפרק, כמו נושא ההתנתקות, ומטבע הדברים מעצבי דעת הקהל מתייחסים לזה הרבה יותר. אני מאוד מקווה שהנושאים הבוערים לא פחות, החמורים והמסוכנים בטווח הארוך - לא פחות אלא הרבה יותר, ידליקו נורה אדומה. </w:t>
      </w:r>
    </w:p>
    <w:p w14:paraId="39BD2351" w14:textId="77777777" w:rsidR="006F0587" w:rsidRDefault="006F0587">
      <w:pPr>
        <w:jc w:val="both"/>
        <w:rPr>
          <w:rFonts w:hint="cs"/>
          <w:rtl/>
        </w:rPr>
      </w:pPr>
    </w:p>
    <w:p w14:paraId="2800AC2D" w14:textId="77777777" w:rsidR="006F0587" w:rsidRDefault="006F0587">
      <w:pPr>
        <w:jc w:val="both"/>
        <w:rPr>
          <w:rFonts w:hint="cs"/>
          <w:rtl/>
        </w:rPr>
      </w:pPr>
      <w:r>
        <w:rPr>
          <w:rFonts w:hint="cs"/>
          <w:rtl/>
        </w:rPr>
        <w:t xml:space="preserve">אני רוצה להתייחס לסקר שערך "מרכז אדוה". אני זוכר ויודע, כמו הרבה מחברי לממשלה לשעבר וחברי הממשלה דהיום שישבו גם בממשלות הקודמות - הם ידעו היטב כיצד האוצר בא וטען בפניהם שהקטר שמוביל את המשק, ובעצם יוצר את הצמיחה, זה דווקא העשירונים הגבוהים. גילינו היום שזה אינו נכון. יכול להיות שאי-אפשר להתבטא ולומר: שקר וכזב בחלק גדול מאוד מהנתונים, אבל אני, לא לחינם פניתי למבקר המדינה באותה תקופה, שיבדוק את הנתונים הללו ואת כל חילוקי הדעות שבין בנק ישראל לבין משרד האוצר. </w:t>
      </w:r>
    </w:p>
    <w:p w14:paraId="3CD9F458" w14:textId="77777777" w:rsidR="006F0587" w:rsidRDefault="006F0587">
      <w:pPr>
        <w:jc w:val="both"/>
        <w:rPr>
          <w:rFonts w:hint="cs"/>
          <w:rtl/>
        </w:rPr>
      </w:pPr>
    </w:p>
    <w:p w14:paraId="107F9E13" w14:textId="77777777" w:rsidR="006F0587" w:rsidRDefault="006F0587">
      <w:pPr>
        <w:jc w:val="both"/>
        <w:rPr>
          <w:rFonts w:hint="cs"/>
          <w:rtl/>
        </w:rPr>
      </w:pPr>
      <w:r>
        <w:rPr>
          <w:rFonts w:hint="cs"/>
          <w:rtl/>
        </w:rPr>
        <w:t xml:space="preserve">היום אנחנו רואים שאותן שכבות ביניים, ואף שכבות חלשות שלא משלמות הרבה מסים, לכאורה, השותפות שלהן במסים, על-ידי תשלום מע"מ וכדומה - היא כל כך גדולה, והיא הרבה יותר גבוהה מאשר זו של העשירונים הגבוהים, בהשוואה לסך המסים שאלה משלמים ביחס לסך המסים שמשלמים רוב הציבור החלש ושכבות הביניים. אז אלו נתונים שהטעו את הציבור במשך שנים רבות. האם יכול להיות שעל הבסיס הזה - לא יכול להיות, אלא בטוח - התקבלו החלטות רבות בממשלת ישראל? קבלנו על כך בעבר, והיום, לצערנו, הדבר ממשיך. לכן, הבעיה הכלכלית הקשה היא זו שמתפרצת לפתחנו. </w:t>
      </w:r>
    </w:p>
    <w:p w14:paraId="0AE00B08" w14:textId="77777777" w:rsidR="006F0587" w:rsidRDefault="006F0587">
      <w:pPr>
        <w:jc w:val="both"/>
        <w:rPr>
          <w:rFonts w:hint="cs"/>
          <w:rtl/>
        </w:rPr>
      </w:pPr>
    </w:p>
    <w:p w14:paraId="5013FA5C" w14:textId="77777777" w:rsidR="006F0587" w:rsidRDefault="006F0587">
      <w:pPr>
        <w:jc w:val="both"/>
        <w:rPr>
          <w:rFonts w:hint="cs"/>
          <w:rtl/>
        </w:rPr>
      </w:pPr>
      <w:r>
        <w:rPr>
          <w:rFonts w:hint="cs"/>
          <w:rtl/>
        </w:rPr>
        <w:t xml:space="preserve">אני רוצה לומר משהו לחברי המפד"ל, שאני לא רואה אותם פה, משום מה. המפד"ל גם הם התנתקו מהמציאות. סיעת המפד"ל מנותקת לגמרי ממה שקורה היום במדינת ישראל, אבל הם מחוברים היטב ל"וולבו". מחוברים היטב. גם השיטות </w:t>
      </w:r>
      <w:r>
        <w:rPr>
          <w:rtl/>
        </w:rPr>
        <w:t>–</w:t>
      </w:r>
      <w:r>
        <w:rPr>
          <w:rFonts w:hint="cs"/>
          <w:rtl/>
        </w:rPr>
        <w:t xml:space="preserve"> מי שעוקב - של פרישה ואולי משא-ומתן, ושמעתי מישהו אומר: נעשה את זה בשתי פעימות. פעימה ראשונה, ואחר כך פעימה שנייה: שלושה חברי כנסת יפרשו עכשיו, ושלושה לאחר מכן. זו מפלגה מתפרקת, מנותקת, מפלגה שמחוברת וצמודה לכיסא שלה. </w:t>
      </w:r>
    </w:p>
    <w:p w14:paraId="29788E10" w14:textId="77777777" w:rsidR="006F0587" w:rsidRDefault="006F0587">
      <w:pPr>
        <w:ind w:firstLine="0"/>
        <w:jc w:val="both"/>
        <w:rPr>
          <w:rFonts w:hint="cs"/>
          <w:rtl/>
        </w:rPr>
      </w:pPr>
    </w:p>
    <w:p w14:paraId="10EED235" w14:textId="77777777" w:rsidR="006F0587" w:rsidRDefault="006F0587">
      <w:pPr>
        <w:ind w:firstLine="0"/>
        <w:jc w:val="both"/>
        <w:rPr>
          <w:rFonts w:hint="cs"/>
          <w:rtl/>
        </w:rPr>
      </w:pPr>
      <w:r>
        <w:rPr>
          <w:rFonts w:hint="cs"/>
          <w:rtl/>
        </w:rPr>
        <w:tab/>
        <w:t xml:space="preserve">המפלגה הזאת, המפד"ל, שחבריה אינם נמצאים פה, כשהם דיברו על הקמת ממשלה עם שינוי, באתי ואמרתי להם: יש לכם האופציה </w:t>
      </w:r>
      <w:r>
        <w:rPr>
          <w:rtl/>
        </w:rPr>
        <w:t>–</w:t>
      </w:r>
      <w:r>
        <w:rPr>
          <w:rFonts w:hint="cs"/>
          <w:rtl/>
        </w:rPr>
        <w:t xml:space="preserve"> האם שינוי תהיה בממשלה, עם 15 מנדטים, או יהיו ש"ס, יהדות התורה, הליכוד, האיחוד הלאומי, שזו ממשלה עם הרבה יותר מסורת, עם הרבה יותר ערכים, עם רגישות חברתית, עם התייחסות לשיקולים יהודיים שעומדים על הפרק, תורת ישראל. הם העדיפו את שינוי, וזה לא סוד: שינוי ניצלה לא את תום הלב, גם לא את הטיפשות. לא תמימות אפילו אלא זדוניות. המפד"ל אמרו כל הזמן: נהיה מוכנים לכול.  </w:t>
      </w:r>
    </w:p>
    <w:p w14:paraId="3502FF4A" w14:textId="77777777" w:rsidR="006F0587" w:rsidRDefault="006F0587">
      <w:pPr>
        <w:ind w:firstLine="0"/>
        <w:jc w:val="both"/>
        <w:rPr>
          <w:rFonts w:hint="cs"/>
          <w:rtl/>
        </w:rPr>
      </w:pPr>
    </w:p>
    <w:p w14:paraId="4F089106" w14:textId="77777777" w:rsidR="006F0587" w:rsidRDefault="006F0587">
      <w:pPr>
        <w:jc w:val="both"/>
        <w:rPr>
          <w:rFonts w:hint="cs"/>
          <w:rtl/>
        </w:rPr>
      </w:pPr>
      <w:r>
        <w:rPr>
          <w:rFonts w:hint="cs"/>
          <w:rtl/>
        </w:rPr>
        <w:t xml:space="preserve">אתם מכירים את הסיפור על המלך שהיה לו משנה יהודי, והיה לו עוד שר חשוב מאוד, שקינא מאוד ביהודי הזה. המלך תמיד קידם את המשנה למלך היהודי. הוא ראה שיש קנאה ומלחמה ביניהם, ולכן אמר לאותו שר שעוין את העם היהודי: תשמע, אני רואה שאתה מאוד מאוד מדוכדך, אתן לך לשלוט על רובע מסוים, על רבע מהמדינה. תבחר מה שאתה רוצה, אבל מה שאני נותן לך, אני נותן למשנה למלך היהודי פי-שניים. הוא אמר: תן לי שלושה ימים לראות מה אקבל כדי שהמשנה למלך היהודי לא יקבל כפול. אחרי שלושה ימים הוא חזר למלך ואמר לו: אדוני המלך, אני מבקש שתוציא לי עין אחת. שואל אותו המלך: מה קרה? הוא אומר: ליהודי תוציא שתי עיניים. </w:t>
      </w:r>
    </w:p>
    <w:p w14:paraId="16B0768A" w14:textId="77777777" w:rsidR="006F0587" w:rsidRDefault="006F0587">
      <w:pPr>
        <w:jc w:val="both"/>
        <w:rPr>
          <w:rFonts w:hint="cs"/>
          <w:rtl/>
        </w:rPr>
      </w:pPr>
    </w:p>
    <w:p w14:paraId="0AC03A11" w14:textId="77777777" w:rsidR="006F0587" w:rsidRDefault="006F0587">
      <w:pPr>
        <w:jc w:val="both"/>
        <w:rPr>
          <w:rFonts w:hint="cs"/>
          <w:rtl/>
        </w:rPr>
      </w:pPr>
      <w:r>
        <w:rPr>
          <w:rFonts w:hint="cs"/>
          <w:rtl/>
        </w:rPr>
        <w:t>זה מה שקרה עם המפד"ל. הם ידעו בדיוק לקראת מה הם הולכים. הם ידעו שתהיה פגיעה בבתי-הדין, והם ידעו שתהיה פגיעה קשה מאוד בעולם התורה, אבל הם חשבו, וזה גם מה שהם אמרו בחדרי חדרים, איך לפגוע בש"ס. הם חשבו שלהם יש המונופול על עולם התורה. בואו אגלה לכם: על תורת ישראל אין מונופול לאף אחד. כולנו יהודים, כולנו מצווים ומחויבים לתורת ישראל. אבל הם העדיפו להפקיר את תורת ישראל, ובלבד, לשיטתם, שיחלישו את תנועת ש"ס.</w:t>
      </w:r>
    </w:p>
    <w:p w14:paraId="0B805EEB" w14:textId="77777777" w:rsidR="006F0587" w:rsidRDefault="006F0587">
      <w:pPr>
        <w:ind w:firstLine="0"/>
        <w:jc w:val="both"/>
        <w:rPr>
          <w:rFonts w:hint="cs"/>
          <w:rtl/>
        </w:rPr>
      </w:pPr>
    </w:p>
    <w:p w14:paraId="56C60E73" w14:textId="77777777" w:rsidR="006F0587" w:rsidRDefault="006F0587">
      <w:pPr>
        <w:ind w:firstLine="0"/>
        <w:jc w:val="both"/>
        <w:rPr>
          <w:rFonts w:hint="cs"/>
          <w:rtl/>
        </w:rPr>
      </w:pPr>
      <w:r>
        <w:rPr>
          <w:rFonts w:hint="cs"/>
          <w:rtl/>
        </w:rPr>
        <w:tab/>
        <w:t xml:space="preserve">יש מדרש שאומר דבר מדהים: אם ראית עיירות נתלשות ממקומן בארץ-ישראל, דע שלא החזיקו בשכר סופרים ובשכר משנים, ולא החזיקו בלומדי תורה. ירמיהו ממשיך ואומר: על עוזבם את תורתי. אותה מפד"ל, אותה מפלגה שהיתה פעם מפלגה דתית, שהפקירה את תורת ישראל - - - </w:t>
      </w:r>
    </w:p>
    <w:p w14:paraId="07252AA5" w14:textId="77777777" w:rsidR="006F0587" w:rsidRDefault="006F0587">
      <w:pPr>
        <w:ind w:firstLine="0"/>
        <w:jc w:val="both"/>
        <w:rPr>
          <w:rFonts w:hint="cs"/>
          <w:rtl/>
        </w:rPr>
      </w:pPr>
    </w:p>
    <w:p w14:paraId="37E1BFC1" w14:textId="77777777" w:rsidR="006F0587" w:rsidRDefault="006F0587">
      <w:pPr>
        <w:pStyle w:val="ae"/>
        <w:rPr>
          <w:rtl/>
        </w:rPr>
      </w:pPr>
      <w:r>
        <w:rPr>
          <w:rFonts w:hint="eastAsia"/>
          <w:rtl/>
        </w:rPr>
        <w:t>גדעון</w:t>
      </w:r>
      <w:r>
        <w:rPr>
          <w:rtl/>
        </w:rPr>
        <w:t xml:space="preserve"> סער (הליכוד):</w:t>
      </w:r>
    </w:p>
    <w:p w14:paraId="6A861159" w14:textId="77777777" w:rsidR="006F0587" w:rsidRDefault="006F0587">
      <w:pPr>
        <w:jc w:val="both"/>
        <w:rPr>
          <w:rFonts w:hint="cs"/>
          <w:rtl/>
        </w:rPr>
      </w:pPr>
    </w:p>
    <w:p w14:paraId="3454730D" w14:textId="77777777" w:rsidR="006F0587" w:rsidRDefault="006F0587">
      <w:pPr>
        <w:jc w:val="both"/>
        <w:rPr>
          <w:rFonts w:hint="cs"/>
          <w:rtl/>
        </w:rPr>
      </w:pPr>
      <w:r>
        <w:rPr>
          <w:rFonts w:hint="cs"/>
          <w:rtl/>
        </w:rPr>
        <w:t xml:space="preserve">מה זאת אומרת שהיתה פעם? </w:t>
      </w:r>
    </w:p>
    <w:p w14:paraId="26CE8CE5" w14:textId="77777777" w:rsidR="006F0587" w:rsidRDefault="006F0587">
      <w:pPr>
        <w:ind w:firstLine="0"/>
        <w:jc w:val="both"/>
        <w:rPr>
          <w:rFonts w:hint="cs"/>
          <w:rtl/>
        </w:rPr>
      </w:pPr>
    </w:p>
    <w:p w14:paraId="5CFFF87E" w14:textId="77777777" w:rsidR="006F0587" w:rsidRDefault="006F0587">
      <w:pPr>
        <w:pStyle w:val="-"/>
        <w:rPr>
          <w:rtl/>
        </w:rPr>
      </w:pPr>
      <w:bookmarkStart w:id="34" w:name="FS000000494T22_04_2004_11_15_35"/>
      <w:bookmarkStart w:id="35" w:name="FS000000494T22_04_2004_11_15_40C"/>
      <w:bookmarkEnd w:id="34"/>
      <w:bookmarkEnd w:id="35"/>
      <w:r>
        <w:rPr>
          <w:rtl/>
        </w:rPr>
        <w:t>אליהו ישי (ש"ס):</w:t>
      </w:r>
    </w:p>
    <w:p w14:paraId="62ECE8AA" w14:textId="77777777" w:rsidR="006F0587" w:rsidRDefault="006F0587">
      <w:pPr>
        <w:jc w:val="both"/>
        <w:rPr>
          <w:rtl/>
        </w:rPr>
      </w:pPr>
    </w:p>
    <w:p w14:paraId="35A6BB5E" w14:textId="77777777" w:rsidR="006F0587" w:rsidRDefault="006F0587">
      <w:pPr>
        <w:jc w:val="both"/>
        <w:rPr>
          <w:rFonts w:hint="cs"/>
          <w:rtl/>
        </w:rPr>
      </w:pPr>
      <w:r>
        <w:rPr>
          <w:rFonts w:hint="cs"/>
          <w:rtl/>
        </w:rPr>
        <w:t>היא היתה פעם מפלגה דתית.</w:t>
      </w:r>
    </w:p>
    <w:p w14:paraId="586ED76B" w14:textId="77777777" w:rsidR="006F0587" w:rsidRDefault="006F0587">
      <w:pPr>
        <w:ind w:firstLine="0"/>
        <w:jc w:val="both"/>
        <w:rPr>
          <w:rFonts w:hint="cs"/>
          <w:rtl/>
        </w:rPr>
      </w:pPr>
    </w:p>
    <w:p w14:paraId="2F4B0EA5" w14:textId="77777777" w:rsidR="006F0587" w:rsidRDefault="006F0587">
      <w:pPr>
        <w:pStyle w:val="ae"/>
        <w:rPr>
          <w:rtl/>
        </w:rPr>
      </w:pPr>
      <w:r>
        <w:rPr>
          <w:rFonts w:hint="eastAsia"/>
          <w:rtl/>
        </w:rPr>
        <w:t>גדעון</w:t>
      </w:r>
      <w:r>
        <w:rPr>
          <w:rtl/>
        </w:rPr>
        <w:t xml:space="preserve"> סער (הליכוד):</w:t>
      </w:r>
    </w:p>
    <w:p w14:paraId="6D7DA38F" w14:textId="77777777" w:rsidR="006F0587" w:rsidRDefault="006F0587">
      <w:pPr>
        <w:jc w:val="both"/>
        <w:rPr>
          <w:rFonts w:hint="cs"/>
          <w:rtl/>
        </w:rPr>
      </w:pPr>
    </w:p>
    <w:p w14:paraId="07F89A11" w14:textId="77777777" w:rsidR="006F0587" w:rsidRDefault="006F0587">
      <w:pPr>
        <w:jc w:val="both"/>
        <w:rPr>
          <w:rFonts w:hint="cs"/>
          <w:rtl/>
        </w:rPr>
      </w:pPr>
      <w:r>
        <w:rPr>
          <w:rFonts w:hint="cs"/>
          <w:rtl/>
        </w:rPr>
        <w:t>היום היא לא מפלגה דתית?</w:t>
      </w:r>
    </w:p>
    <w:p w14:paraId="673B2E0E" w14:textId="77777777" w:rsidR="006F0587" w:rsidRDefault="006F0587">
      <w:pPr>
        <w:pStyle w:val="-"/>
        <w:rPr>
          <w:rFonts w:hint="cs"/>
          <w:rtl/>
        </w:rPr>
      </w:pPr>
      <w:bookmarkStart w:id="36" w:name="FS000000494T22_04_2004_11_16_05C"/>
      <w:bookmarkEnd w:id="36"/>
    </w:p>
    <w:p w14:paraId="6462AB8C" w14:textId="77777777" w:rsidR="006F0587" w:rsidRDefault="006F0587">
      <w:pPr>
        <w:pStyle w:val="-"/>
        <w:rPr>
          <w:rtl/>
        </w:rPr>
      </w:pPr>
      <w:r>
        <w:rPr>
          <w:rtl/>
        </w:rPr>
        <w:t>אליהו ישי (ש"ס):</w:t>
      </w:r>
    </w:p>
    <w:p w14:paraId="385BF93E" w14:textId="77777777" w:rsidR="006F0587" w:rsidRDefault="006F0587">
      <w:pPr>
        <w:jc w:val="both"/>
        <w:rPr>
          <w:rtl/>
        </w:rPr>
      </w:pPr>
    </w:p>
    <w:p w14:paraId="3B75A221" w14:textId="77777777" w:rsidR="006F0587" w:rsidRDefault="006F0587">
      <w:pPr>
        <w:jc w:val="both"/>
        <w:rPr>
          <w:rFonts w:hint="cs"/>
          <w:rtl/>
        </w:rPr>
      </w:pPr>
      <w:r>
        <w:rPr>
          <w:rFonts w:hint="cs"/>
          <w:rtl/>
        </w:rPr>
        <w:t>היא היתה פעם מפלגה שאכפת לה מהשבת - -</w:t>
      </w:r>
    </w:p>
    <w:p w14:paraId="2AD9A754" w14:textId="77777777" w:rsidR="006F0587" w:rsidRDefault="006F0587">
      <w:pPr>
        <w:ind w:firstLine="0"/>
        <w:jc w:val="both"/>
        <w:rPr>
          <w:rFonts w:hint="cs"/>
          <w:rtl/>
        </w:rPr>
      </w:pPr>
    </w:p>
    <w:p w14:paraId="7AF50519" w14:textId="77777777" w:rsidR="006F0587" w:rsidRDefault="006F0587">
      <w:pPr>
        <w:pStyle w:val="af"/>
        <w:rPr>
          <w:rtl/>
        </w:rPr>
      </w:pPr>
      <w:r>
        <w:rPr>
          <w:rtl/>
        </w:rPr>
        <w:t>היו"ר ראובן ריבלין:</w:t>
      </w:r>
    </w:p>
    <w:p w14:paraId="24D18A24" w14:textId="77777777" w:rsidR="006F0587" w:rsidRDefault="006F0587">
      <w:pPr>
        <w:jc w:val="both"/>
        <w:rPr>
          <w:rtl/>
        </w:rPr>
      </w:pPr>
    </w:p>
    <w:p w14:paraId="15AD5CE0" w14:textId="77777777" w:rsidR="006F0587" w:rsidRDefault="006F0587">
      <w:pPr>
        <w:jc w:val="both"/>
        <w:rPr>
          <w:rFonts w:hint="cs"/>
          <w:rtl/>
        </w:rPr>
      </w:pPr>
      <w:r>
        <w:rPr>
          <w:rFonts w:hint="cs"/>
          <w:rtl/>
        </w:rPr>
        <w:t>זו דעתו, חבר הכנסת סער.</w:t>
      </w:r>
    </w:p>
    <w:p w14:paraId="36D0B007" w14:textId="77777777" w:rsidR="006F0587" w:rsidRDefault="006F0587">
      <w:pPr>
        <w:ind w:firstLine="0"/>
        <w:jc w:val="both"/>
        <w:rPr>
          <w:rFonts w:hint="cs"/>
          <w:rtl/>
        </w:rPr>
      </w:pPr>
    </w:p>
    <w:p w14:paraId="7EFDCE49" w14:textId="77777777" w:rsidR="006F0587" w:rsidRDefault="006F0587">
      <w:pPr>
        <w:pStyle w:val="-"/>
        <w:rPr>
          <w:rtl/>
        </w:rPr>
      </w:pPr>
      <w:bookmarkStart w:id="37" w:name="FS000000494T22_04_2004_11_16_30C"/>
      <w:bookmarkEnd w:id="37"/>
      <w:r>
        <w:rPr>
          <w:rtl/>
        </w:rPr>
        <w:t>אליהו ישי (ש"ס):</w:t>
      </w:r>
    </w:p>
    <w:p w14:paraId="69DFCD3D" w14:textId="77777777" w:rsidR="006F0587" w:rsidRDefault="006F0587">
      <w:pPr>
        <w:jc w:val="both"/>
        <w:rPr>
          <w:rtl/>
        </w:rPr>
      </w:pPr>
    </w:p>
    <w:p w14:paraId="49D18DC7" w14:textId="77777777" w:rsidR="006F0587" w:rsidRDefault="006F0587">
      <w:pPr>
        <w:jc w:val="both"/>
        <w:rPr>
          <w:rFonts w:hint="cs"/>
          <w:rtl/>
        </w:rPr>
      </w:pPr>
      <w:r>
        <w:rPr>
          <w:rFonts w:hint="cs"/>
          <w:rtl/>
        </w:rPr>
        <w:t>- - היתה מפלגה שהיה אכפת לה מהזהות היהודית. אני אומר לאותה מפד"ל, שהיום הם חרדים מההינתקות, שהם חרדים ממה שיקרה, כתוב בפירוש: ירמיהו אומר: "מי האיש החכם ויבן את זאת". אומרים המפרשים: אם ראית עיירות נתלשות ממקומן בארץ-ישראל, דע לך שלא החזיקו בתורה. אלה אנשי מפד"ל, ששיתפו פעולה בסגירת משרד הדתות, ששיתפו פעולה במכירת בתי-הדין לאדם שיוצא נגד בתי-הדין. אותם אנשים, שלכאורה אכפת להם מתורת ישראל, הפקירו את תורת ישראל.</w:t>
      </w:r>
    </w:p>
    <w:p w14:paraId="0738E55C" w14:textId="77777777" w:rsidR="006F0587" w:rsidRDefault="006F0587">
      <w:pPr>
        <w:ind w:firstLine="0"/>
        <w:jc w:val="both"/>
        <w:rPr>
          <w:rFonts w:hint="cs"/>
          <w:rtl/>
        </w:rPr>
      </w:pPr>
    </w:p>
    <w:p w14:paraId="2CC3BAA3" w14:textId="77777777" w:rsidR="006F0587" w:rsidRDefault="006F0587">
      <w:pPr>
        <w:pStyle w:val="af"/>
        <w:rPr>
          <w:rtl/>
        </w:rPr>
      </w:pPr>
      <w:r>
        <w:rPr>
          <w:rtl/>
        </w:rPr>
        <w:t>היו"ר ראובן ריבלין:</w:t>
      </w:r>
    </w:p>
    <w:p w14:paraId="6BDBCC3D" w14:textId="77777777" w:rsidR="006F0587" w:rsidRDefault="006F0587">
      <w:pPr>
        <w:jc w:val="both"/>
        <w:rPr>
          <w:rtl/>
        </w:rPr>
      </w:pPr>
    </w:p>
    <w:p w14:paraId="6A3735DF" w14:textId="77777777" w:rsidR="006F0587" w:rsidRDefault="006F0587">
      <w:pPr>
        <w:jc w:val="both"/>
        <w:rPr>
          <w:rFonts w:hint="cs"/>
          <w:rtl/>
        </w:rPr>
      </w:pPr>
      <w:r>
        <w:rPr>
          <w:rFonts w:hint="cs"/>
          <w:rtl/>
        </w:rPr>
        <w:t>"מי חכם ויבן אלה, נבון וידעם".</w:t>
      </w:r>
    </w:p>
    <w:p w14:paraId="631A93A3" w14:textId="77777777" w:rsidR="006F0587" w:rsidRDefault="006F0587">
      <w:pPr>
        <w:ind w:firstLine="0"/>
        <w:jc w:val="both"/>
        <w:rPr>
          <w:rFonts w:hint="cs"/>
          <w:rtl/>
        </w:rPr>
      </w:pPr>
    </w:p>
    <w:p w14:paraId="0D9EB613" w14:textId="77777777" w:rsidR="006F0587" w:rsidRDefault="006F0587">
      <w:pPr>
        <w:pStyle w:val="-"/>
        <w:rPr>
          <w:rtl/>
        </w:rPr>
      </w:pPr>
      <w:bookmarkStart w:id="38" w:name="FS000000494T22_04_2004_11_18_28C"/>
      <w:bookmarkEnd w:id="38"/>
      <w:r>
        <w:rPr>
          <w:rtl/>
        </w:rPr>
        <w:t>אליהו ישי (ש"ס):</w:t>
      </w:r>
    </w:p>
    <w:p w14:paraId="1CBBB2EC" w14:textId="77777777" w:rsidR="006F0587" w:rsidRDefault="006F0587">
      <w:pPr>
        <w:jc w:val="both"/>
        <w:rPr>
          <w:rtl/>
        </w:rPr>
      </w:pPr>
    </w:p>
    <w:p w14:paraId="67CBCE2A" w14:textId="77777777" w:rsidR="006F0587" w:rsidRDefault="006F0587">
      <w:pPr>
        <w:jc w:val="both"/>
        <w:rPr>
          <w:rFonts w:hint="cs"/>
          <w:rtl/>
        </w:rPr>
      </w:pPr>
      <w:r>
        <w:rPr>
          <w:rFonts w:hint="cs"/>
          <w:rtl/>
        </w:rPr>
        <w:t xml:space="preserve">סגירת ישיבות, סגירת כוללים, סגירת מוסדות תורה, פגיעה בעולם התורה, העברת בתי-הדין לידי עוכר ישראל, שכל המגמה שלו לפגוע בתורת ישראל - המפד"ל שיתפו פעולה, ולא רק שיתפו פעולה אלא עשו הכול כדי שזה יקרה. היום הם מתפלאים שעיירות נתלשות ממקומן? הם מתפלאים שיש היום הינתקות? ממה הם מתפלאים? הלוא עם ישראל, תורת ישראל וארץ-ישראל חד הם. </w:t>
      </w:r>
    </w:p>
    <w:p w14:paraId="10B11793" w14:textId="77777777" w:rsidR="006F0587" w:rsidRDefault="006F0587">
      <w:pPr>
        <w:jc w:val="both"/>
        <w:rPr>
          <w:rFonts w:hint="cs"/>
          <w:rtl/>
        </w:rPr>
      </w:pPr>
    </w:p>
    <w:p w14:paraId="74E20E9B" w14:textId="77777777" w:rsidR="006F0587" w:rsidRDefault="006F0587">
      <w:pPr>
        <w:jc w:val="both"/>
        <w:rPr>
          <w:rFonts w:hint="cs"/>
          <w:rtl/>
        </w:rPr>
      </w:pPr>
      <w:r>
        <w:rPr>
          <w:rFonts w:hint="cs"/>
          <w:rtl/>
        </w:rPr>
        <w:t xml:space="preserve">אני רוצה לומר לאותם אנשים: היינו בגלות, אלפיים שנות גלות. לא היתה לנו ארץ-ישראל, אבל העם היהודי שמר על יהדותו </w:t>
      </w:r>
      <w:r>
        <w:rPr>
          <w:rtl/>
        </w:rPr>
        <w:t>–</w:t>
      </w:r>
      <w:r>
        <w:rPr>
          <w:rFonts w:hint="cs"/>
          <w:rtl/>
        </w:rPr>
        <w:t xml:space="preserve"> במרוקו, בתוניס, בעירק, בלוב, בבוכרה, בפולין, ברומניה, בתימן. בכל העולם העם היהודי שמר על עצמו. אלפיים שנות גלות, בלי מדינת ישראל, שמרנו על זהותנו בזכות תורת ישראל. בזכות תורת ישראל גם הגענו לארץ-ישראל. כי בלי תורת ישראל לא היתה ארץ-ישראל.</w:t>
      </w:r>
    </w:p>
    <w:p w14:paraId="1F5756F5" w14:textId="77777777" w:rsidR="006F0587" w:rsidRDefault="006F0587">
      <w:pPr>
        <w:jc w:val="both"/>
        <w:rPr>
          <w:rFonts w:hint="cs"/>
          <w:rtl/>
        </w:rPr>
      </w:pPr>
    </w:p>
    <w:p w14:paraId="74AFB836" w14:textId="77777777" w:rsidR="006F0587" w:rsidRDefault="006F0587">
      <w:pPr>
        <w:jc w:val="both"/>
        <w:rPr>
          <w:rFonts w:hint="cs"/>
          <w:rtl/>
        </w:rPr>
      </w:pPr>
      <w:r>
        <w:rPr>
          <w:rFonts w:hint="cs"/>
          <w:rtl/>
        </w:rPr>
        <w:t>יסכים אתי גם ראש הממשלה אריאל שרון. אמר זאת גם קודמו, ראש הממשלה אהוד ברק, ואמר זאת גם ראש הממשלה הקודם, בנימין נתניהו, לא אחת בישיבות ממשלה, שבלי תורת ישראל לא היינו מגיעים לארץ הזאת ולא היתה לנו ארץ-ישראל.</w:t>
      </w:r>
    </w:p>
    <w:p w14:paraId="143AED33" w14:textId="77777777" w:rsidR="006F0587" w:rsidRDefault="006F0587">
      <w:pPr>
        <w:ind w:firstLine="0"/>
        <w:jc w:val="both"/>
        <w:rPr>
          <w:rFonts w:hint="cs"/>
          <w:rtl/>
        </w:rPr>
      </w:pPr>
    </w:p>
    <w:p w14:paraId="33AA817D" w14:textId="77777777" w:rsidR="006F0587" w:rsidRDefault="006F0587">
      <w:pPr>
        <w:pStyle w:val="af"/>
        <w:rPr>
          <w:rtl/>
        </w:rPr>
      </w:pPr>
      <w:r>
        <w:rPr>
          <w:rtl/>
        </w:rPr>
        <w:t>היו"ר ראובן ריבלין:</w:t>
      </w:r>
    </w:p>
    <w:p w14:paraId="2F366896" w14:textId="77777777" w:rsidR="006F0587" w:rsidRDefault="006F0587">
      <w:pPr>
        <w:jc w:val="both"/>
        <w:rPr>
          <w:rtl/>
        </w:rPr>
      </w:pPr>
    </w:p>
    <w:p w14:paraId="5557039B" w14:textId="77777777" w:rsidR="006F0587" w:rsidRDefault="006F0587">
      <w:pPr>
        <w:jc w:val="both"/>
        <w:rPr>
          <w:rFonts w:hint="cs"/>
          <w:rtl/>
        </w:rPr>
      </w:pPr>
      <w:r>
        <w:rPr>
          <w:rFonts w:hint="cs"/>
          <w:rtl/>
        </w:rPr>
        <w:t>איזו זכות היתה לנו בלי תורת ישראל?</w:t>
      </w:r>
    </w:p>
    <w:p w14:paraId="0632253B" w14:textId="77777777" w:rsidR="006F0587" w:rsidRDefault="006F0587">
      <w:pPr>
        <w:ind w:firstLine="0"/>
        <w:jc w:val="both"/>
        <w:rPr>
          <w:rFonts w:hint="cs"/>
          <w:rtl/>
        </w:rPr>
      </w:pPr>
    </w:p>
    <w:p w14:paraId="4CCB0CB1" w14:textId="77777777" w:rsidR="006F0587" w:rsidRDefault="006F0587">
      <w:pPr>
        <w:pStyle w:val="-"/>
        <w:rPr>
          <w:rtl/>
        </w:rPr>
      </w:pPr>
      <w:bookmarkStart w:id="39" w:name="FS000000494T22_04_2004_11_22_16C"/>
      <w:bookmarkEnd w:id="39"/>
      <w:r>
        <w:rPr>
          <w:rtl/>
        </w:rPr>
        <w:t>אליהו ישי (ש"ס):</w:t>
      </w:r>
    </w:p>
    <w:p w14:paraId="24B2CE59" w14:textId="77777777" w:rsidR="006F0587" w:rsidRDefault="006F0587">
      <w:pPr>
        <w:jc w:val="both"/>
        <w:rPr>
          <w:rtl/>
        </w:rPr>
      </w:pPr>
    </w:p>
    <w:p w14:paraId="7AA30352" w14:textId="77777777" w:rsidR="006F0587" w:rsidRDefault="006F0587">
      <w:pPr>
        <w:jc w:val="both"/>
        <w:rPr>
          <w:rFonts w:hint="cs"/>
          <w:rtl/>
        </w:rPr>
      </w:pPr>
      <w:r>
        <w:rPr>
          <w:rFonts w:hint="cs"/>
          <w:rtl/>
        </w:rPr>
        <w:t xml:space="preserve">נכון, אין לנו זכות בלי תורת ישראל. בזכות תורת ישראל גם הגענו לארץ-ישראל. אז כשמפקירים את תורת ישראל, אנחנו גם מאבדים את ארץ-ישראל. כשעיירות נתלשות זה אך ורק בגלל פגיעה בתורת ישראל, ובזה אשמה בראש ובראשונה המפד"ל. </w:t>
      </w:r>
    </w:p>
    <w:p w14:paraId="5AC35C92" w14:textId="77777777" w:rsidR="006F0587" w:rsidRDefault="006F0587">
      <w:pPr>
        <w:ind w:firstLine="0"/>
        <w:jc w:val="both"/>
        <w:rPr>
          <w:rFonts w:hint="cs"/>
          <w:rtl/>
        </w:rPr>
      </w:pPr>
    </w:p>
    <w:p w14:paraId="13C32994" w14:textId="77777777" w:rsidR="006F0587" w:rsidRDefault="006F0587">
      <w:pPr>
        <w:pStyle w:val="af"/>
        <w:rPr>
          <w:rtl/>
        </w:rPr>
      </w:pPr>
      <w:r>
        <w:rPr>
          <w:rtl/>
        </w:rPr>
        <w:t>היו"ר ראובן ריבלין:</w:t>
      </w:r>
    </w:p>
    <w:p w14:paraId="411ED2C1" w14:textId="77777777" w:rsidR="006F0587" w:rsidRDefault="006F0587">
      <w:pPr>
        <w:jc w:val="both"/>
        <w:rPr>
          <w:rtl/>
        </w:rPr>
      </w:pPr>
    </w:p>
    <w:p w14:paraId="56881499" w14:textId="77777777" w:rsidR="006F0587" w:rsidRDefault="006F0587">
      <w:pPr>
        <w:jc w:val="both"/>
        <w:rPr>
          <w:rFonts w:hint="cs"/>
          <w:rtl/>
        </w:rPr>
      </w:pPr>
      <w:r>
        <w:rPr>
          <w:rFonts w:hint="cs"/>
          <w:rtl/>
        </w:rPr>
        <w:t>לתת לי דקה אתה יכול, אבל עכשיו אדוני לא ייקח ממני יותר מדקה.</w:t>
      </w:r>
    </w:p>
    <w:p w14:paraId="3D8B0D4B" w14:textId="77777777" w:rsidR="006F0587" w:rsidRDefault="006F0587">
      <w:pPr>
        <w:ind w:firstLine="0"/>
        <w:jc w:val="both"/>
        <w:rPr>
          <w:rFonts w:hint="cs"/>
          <w:rtl/>
        </w:rPr>
      </w:pPr>
    </w:p>
    <w:p w14:paraId="1A89DCAD" w14:textId="77777777" w:rsidR="006F0587" w:rsidRDefault="006F0587">
      <w:pPr>
        <w:pStyle w:val="-"/>
        <w:rPr>
          <w:rtl/>
        </w:rPr>
      </w:pPr>
      <w:bookmarkStart w:id="40" w:name="FS000000494T22_04_2004_11_23_06C"/>
      <w:bookmarkEnd w:id="40"/>
      <w:r>
        <w:rPr>
          <w:rtl/>
        </w:rPr>
        <w:t>אליהו ישי (ש"ס):</w:t>
      </w:r>
    </w:p>
    <w:p w14:paraId="35E397F0" w14:textId="77777777" w:rsidR="006F0587" w:rsidRDefault="006F0587">
      <w:pPr>
        <w:jc w:val="both"/>
        <w:rPr>
          <w:rtl/>
        </w:rPr>
      </w:pPr>
    </w:p>
    <w:p w14:paraId="7748A9C7" w14:textId="77777777" w:rsidR="006F0587" w:rsidRDefault="006F0587">
      <w:pPr>
        <w:jc w:val="both"/>
        <w:rPr>
          <w:rFonts w:hint="cs"/>
          <w:rtl/>
        </w:rPr>
      </w:pPr>
      <w:r>
        <w:rPr>
          <w:rFonts w:hint="cs"/>
          <w:rtl/>
        </w:rPr>
        <w:t>אני רוצה לעמוד בלוח הזמנים. אמרו שאני תמיד עובר את לוח הזמנים, לכן הפעם ביקשתי להשתדל לעמוד בלוח הזמנים.</w:t>
      </w:r>
    </w:p>
    <w:p w14:paraId="39A61E18" w14:textId="77777777" w:rsidR="006F0587" w:rsidRDefault="006F0587">
      <w:pPr>
        <w:jc w:val="both"/>
        <w:rPr>
          <w:rFonts w:hint="cs"/>
          <w:rtl/>
        </w:rPr>
      </w:pPr>
    </w:p>
    <w:p w14:paraId="34DD60A7" w14:textId="77777777" w:rsidR="006F0587" w:rsidRDefault="006F0587">
      <w:pPr>
        <w:jc w:val="both"/>
        <w:rPr>
          <w:rFonts w:hint="cs"/>
          <w:rtl/>
        </w:rPr>
      </w:pPr>
      <w:r>
        <w:rPr>
          <w:rFonts w:hint="cs"/>
          <w:rtl/>
        </w:rPr>
        <w:t>אני רוצה לומר לתנועת המפד"ל, אין לי בעיה, הישארו בממשלה. בלאו הכי אין לכם קווים אדומים, ממילא לא משנה לכם לא ארץ-ישראל ולא תורת ישראל ולא ההתיישבות ולא כלום. זה לא נורא. זה עניין של זמן והמפד"ל מתפרקת ומתנתקת לגמרי. היא התנתקה בעצם מהעם, אבל זה יבוא לידי ביטוי בקלפי. כרגע לפחות שימו לב לאזרחי מדינת ישראל, לשכבות החלשות, אולי גם אפשר להציל משהו למען תורת ישראל, כי אף אחד לא ינצח את תורת ישראל. הקדוש-ברוך-הוא מנהיג את העולם והתורה בסופו של דבר תצליח, ואנחנו נצליח ונחזיר עטרה ליושנה. היום עם ישראל רואה את ההבדל ואת הצביעות הגדולה של אותה מפלגה שפגעה בכל קודשי ישראל.</w:t>
      </w:r>
    </w:p>
    <w:p w14:paraId="2BD1A9A8" w14:textId="77777777" w:rsidR="006F0587" w:rsidRDefault="006F0587">
      <w:pPr>
        <w:pStyle w:val="af"/>
        <w:rPr>
          <w:rFonts w:hint="cs"/>
          <w:rtl/>
        </w:rPr>
      </w:pPr>
    </w:p>
    <w:p w14:paraId="25665458" w14:textId="77777777" w:rsidR="006F0587" w:rsidRDefault="006F0587">
      <w:pPr>
        <w:pStyle w:val="af"/>
        <w:rPr>
          <w:rtl/>
        </w:rPr>
      </w:pPr>
      <w:r>
        <w:rPr>
          <w:rtl/>
        </w:rPr>
        <w:t>היו"ר ראובן ריבלין:</w:t>
      </w:r>
    </w:p>
    <w:p w14:paraId="61BE844A" w14:textId="77777777" w:rsidR="006F0587" w:rsidRDefault="006F0587">
      <w:pPr>
        <w:jc w:val="both"/>
        <w:rPr>
          <w:rtl/>
        </w:rPr>
      </w:pPr>
    </w:p>
    <w:p w14:paraId="64E6004B" w14:textId="77777777" w:rsidR="006F0587" w:rsidRDefault="006F0587">
      <w:pPr>
        <w:jc w:val="both"/>
        <w:rPr>
          <w:rFonts w:hint="cs"/>
          <w:rtl/>
        </w:rPr>
      </w:pPr>
      <w:r>
        <w:rPr>
          <w:rFonts w:hint="cs"/>
          <w:rtl/>
        </w:rPr>
        <w:t>תודה לחבר הכנסת אלי ישי, יושב-ראש תנועת ש"ס.</w:t>
      </w:r>
    </w:p>
    <w:p w14:paraId="66A62F49" w14:textId="77777777" w:rsidR="006F0587" w:rsidRDefault="006F0587">
      <w:pPr>
        <w:pStyle w:val="a1"/>
        <w:rPr>
          <w:rtl/>
        </w:rPr>
      </w:pPr>
    </w:p>
    <w:p w14:paraId="1070EEE5" w14:textId="77777777" w:rsidR="006F0587" w:rsidRDefault="006F0587">
      <w:pPr>
        <w:pStyle w:val="a1"/>
        <w:rPr>
          <w:rtl/>
        </w:rPr>
      </w:pPr>
      <w:bookmarkStart w:id="41" w:name="CS24892FI0024892T22_04_2004_11_25_49"/>
      <w:bookmarkStart w:id="42" w:name="_Toc72591198"/>
      <w:bookmarkEnd w:id="41"/>
      <w:r>
        <w:rPr>
          <w:rtl/>
        </w:rPr>
        <w:t>ההשלכות המדיניות של פינוי עזה</w:t>
      </w:r>
      <w:bookmarkEnd w:id="42"/>
    </w:p>
    <w:p w14:paraId="578985D5" w14:textId="77777777" w:rsidR="006F0587" w:rsidRDefault="006F0587">
      <w:pPr>
        <w:pStyle w:val="-0"/>
        <w:rPr>
          <w:rFonts w:hint="cs"/>
          <w:rtl/>
        </w:rPr>
      </w:pPr>
    </w:p>
    <w:p w14:paraId="51E01086" w14:textId="77777777" w:rsidR="006F0587" w:rsidRDefault="006F0587">
      <w:pPr>
        <w:pStyle w:val="af"/>
        <w:rPr>
          <w:rtl/>
        </w:rPr>
      </w:pPr>
      <w:r>
        <w:rPr>
          <w:rtl/>
        </w:rPr>
        <w:t>היו"ר ראובן ריבלין:</w:t>
      </w:r>
    </w:p>
    <w:p w14:paraId="1BE6BDD9" w14:textId="77777777" w:rsidR="006F0587" w:rsidRDefault="006F0587">
      <w:pPr>
        <w:jc w:val="both"/>
        <w:rPr>
          <w:rtl/>
        </w:rPr>
      </w:pPr>
    </w:p>
    <w:p w14:paraId="7E0DE726" w14:textId="77777777" w:rsidR="006F0587" w:rsidRDefault="006F0587">
      <w:pPr>
        <w:jc w:val="both"/>
        <w:rPr>
          <w:rFonts w:hint="cs"/>
          <w:rtl/>
        </w:rPr>
      </w:pPr>
      <w:r>
        <w:rPr>
          <w:rFonts w:hint="cs"/>
          <w:rtl/>
        </w:rPr>
        <w:t>יעלה ויבוא חבר הכנסת חיים רמון.  גם לזכות אדוני עומדות עשר דקות.</w:t>
      </w:r>
    </w:p>
    <w:p w14:paraId="76699B48" w14:textId="77777777" w:rsidR="006F0587" w:rsidRDefault="006F0587">
      <w:pPr>
        <w:ind w:firstLine="0"/>
        <w:jc w:val="both"/>
        <w:rPr>
          <w:rFonts w:hint="cs"/>
          <w:rtl/>
        </w:rPr>
      </w:pPr>
    </w:p>
    <w:p w14:paraId="4C770A5F" w14:textId="77777777" w:rsidR="006F0587" w:rsidRDefault="006F0587">
      <w:pPr>
        <w:pStyle w:val="a"/>
        <w:rPr>
          <w:rtl/>
        </w:rPr>
      </w:pPr>
      <w:bookmarkStart w:id="43" w:name="FS000000458T22_04_2004_11_26_30"/>
      <w:bookmarkStart w:id="44" w:name="_Toc72591199"/>
      <w:bookmarkEnd w:id="43"/>
      <w:r>
        <w:rPr>
          <w:rtl/>
        </w:rPr>
        <w:t>חיים רמון (העבודה-מימד):</w:t>
      </w:r>
      <w:bookmarkEnd w:id="44"/>
    </w:p>
    <w:p w14:paraId="0DD5CA0A" w14:textId="77777777" w:rsidR="006F0587" w:rsidRDefault="006F0587">
      <w:pPr>
        <w:jc w:val="both"/>
        <w:rPr>
          <w:rtl/>
        </w:rPr>
      </w:pPr>
    </w:p>
    <w:p w14:paraId="5DB487D8" w14:textId="77777777" w:rsidR="006F0587" w:rsidRDefault="006F0587">
      <w:pPr>
        <w:jc w:val="both"/>
        <w:rPr>
          <w:rFonts w:hint="cs"/>
          <w:rtl/>
        </w:rPr>
      </w:pPr>
      <w:r>
        <w:rPr>
          <w:rFonts w:hint="cs"/>
          <w:rtl/>
        </w:rPr>
        <w:t xml:space="preserve">אדוני היושב-ראש, חברי הכנסת, יורשה לי בתחילת דברי להתייחס לנושא - - - </w:t>
      </w:r>
    </w:p>
    <w:p w14:paraId="71CC5BBB" w14:textId="77777777" w:rsidR="006F0587" w:rsidRDefault="006F0587">
      <w:pPr>
        <w:ind w:firstLine="0"/>
        <w:jc w:val="both"/>
        <w:rPr>
          <w:rFonts w:hint="cs"/>
          <w:rtl/>
        </w:rPr>
      </w:pPr>
    </w:p>
    <w:p w14:paraId="47E81536" w14:textId="77777777" w:rsidR="006F0587" w:rsidRDefault="006F0587">
      <w:pPr>
        <w:pStyle w:val="af"/>
        <w:rPr>
          <w:rtl/>
        </w:rPr>
      </w:pPr>
      <w:r>
        <w:rPr>
          <w:rtl/>
        </w:rPr>
        <w:t>היו"ר ראובן ריבלין:</w:t>
      </w:r>
    </w:p>
    <w:p w14:paraId="2D829142" w14:textId="77777777" w:rsidR="006F0587" w:rsidRDefault="006F0587">
      <w:pPr>
        <w:jc w:val="both"/>
        <w:rPr>
          <w:rtl/>
        </w:rPr>
      </w:pPr>
    </w:p>
    <w:p w14:paraId="050B6640" w14:textId="77777777" w:rsidR="006F0587" w:rsidRDefault="006F0587">
      <w:pPr>
        <w:jc w:val="both"/>
        <w:rPr>
          <w:rFonts w:hint="cs"/>
          <w:rtl/>
        </w:rPr>
      </w:pPr>
      <w:r>
        <w:rPr>
          <w:rFonts w:hint="cs"/>
          <w:rtl/>
        </w:rPr>
        <w:t>סיעת ש"ס, אם אין לכם חדר סיעה לישיבה, מייד אעמיד לרשותכם.</w:t>
      </w:r>
    </w:p>
    <w:p w14:paraId="215E4D7D" w14:textId="77777777" w:rsidR="006F0587" w:rsidRDefault="006F0587">
      <w:pPr>
        <w:ind w:firstLine="0"/>
        <w:jc w:val="both"/>
        <w:rPr>
          <w:rFonts w:hint="cs"/>
          <w:rtl/>
        </w:rPr>
      </w:pPr>
    </w:p>
    <w:p w14:paraId="39CF7CA4" w14:textId="77777777" w:rsidR="006F0587" w:rsidRDefault="006F0587">
      <w:pPr>
        <w:pStyle w:val="ae"/>
        <w:rPr>
          <w:rtl/>
        </w:rPr>
      </w:pPr>
      <w:r>
        <w:rPr>
          <w:rFonts w:hint="eastAsia"/>
          <w:rtl/>
        </w:rPr>
        <w:t>אליהו</w:t>
      </w:r>
      <w:r>
        <w:rPr>
          <w:rtl/>
        </w:rPr>
        <w:t xml:space="preserve"> ישי (ש"ס):</w:t>
      </w:r>
    </w:p>
    <w:p w14:paraId="67ED7D50" w14:textId="77777777" w:rsidR="006F0587" w:rsidRDefault="006F0587">
      <w:pPr>
        <w:jc w:val="both"/>
        <w:rPr>
          <w:rFonts w:hint="cs"/>
          <w:rtl/>
        </w:rPr>
      </w:pPr>
    </w:p>
    <w:p w14:paraId="1CED48D2" w14:textId="77777777" w:rsidR="006F0587" w:rsidRDefault="006F0587">
      <w:pPr>
        <w:jc w:val="both"/>
        <w:rPr>
          <w:rFonts w:hint="cs"/>
          <w:rtl/>
        </w:rPr>
      </w:pPr>
      <w:r>
        <w:rPr>
          <w:rFonts w:hint="cs"/>
          <w:rtl/>
        </w:rPr>
        <w:t xml:space="preserve">- - -   ערוצי הקודש - - - </w:t>
      </w:r>
    </w:p>
    <w:p w14:paraId="560F6333" w14:textId="77777777" w:rsidR="006F0587" w:rsidRDefault="006F0587">
      <w:pPr>
        <w:ind w:firstLine="0"/>
        <w:jc w:val="both"/>
        <w:rPr>
          <w:rFonts w:hint="cs"/>
          <w:rtl/>
        </w:rPr>
      </w:pPr>
    </w:p>
    <w:p w14:paraId="275D7D3C" w14:textId="77777777" w:rsidR="006F0587" w:rsidRDefault="006F0587">
      <w:pPr>
        <w:pStyle w:val="af"/>
        <w:rPr>
          <w:rtl/>
        </w:rPr>
      </w:pPr>
      <w:r>
        <w:rPr>
          <w:rtl/>
        </w:rPr>
        <w:t>היו"ר ראובן ריבלין:</w:t>
      </w:r>
    </w:p>
    <w:p w14:paraId="489A3B3E" w14:textId="77777777" w:rsidR="006F0587" w:rsidRDefault="006F0587">
      <w:pPr>
        <w:jc w:val="both"/>
        <w:rPr>
          <w:rtl/>
        </w:rPr>
      </w:pPr>
    </w:p>
    <w:p w14:paraId="5FDF8832" w14:textId="77777777" w:rsidR="006F0587" w:rsidRDefault="006F0587">
      <w:pPr>
        <w:jc w:val="both"/>
        <w:rPr>
          <w:rFonts w:hint="cs"/>
          <w:rtl/>
        </w:rPr>
      </w:pPr>
      <w:r>
        <w:rPr>
          <w:rFonts w:hint="cs"/>
          <w:rtl/>
        </w:rPr>
        <w:t>ערוצי הקודש זה בלתי אפשרי, אדוני. לא חוקי כאן להזכיר אפילו את שמם. רבותי, אני מבקש לשמור על השקט.</w:t>
      </w:r>
    </w:p>
    <w:p w14:paraId="1D78DBBB" w14:textId="77777777" w:rsidR="006F0587" w:rsidRDefault="006F0587">
      <w:pPr>
        <w:ind w:firstLine="0"/>
        <w:jc w:val="both"/>
        <w:rPr>
          <w:rFonts w:hint="cs"/>
          <w:rtl/>
        </w:rPr>
      </w:pPr>
    </w:p>
    <w:p w14:paraId="4092482F" w14:textId="77777777" w:rsidR="006F0587" w:rsidRDefault="006F0587">
      <w:pPr>
        <w:pStyle w:val="-"/>
        <w:rPr>
          <w:rtl/>
        </w:rPr>
      </w:pPr>
      <w:bookmarkStart w:id="45" w:name="FS000000458T22_04_2004_11_27_49C"/>
      <w:bookmarkEnd w:id="45"/>
      <w:r>
        <w:rPr>
          <w:rtl/>
        </w:rPr>
        <w:t>חיים רמון (העבודה-מימד):</w:t>
      </w:r>
    </w:p>
    <w:p w14:paraId="46E81634" w14:textId="77777777" w:rsidR="006F0587" w:rsidRDefault="006F0587">
      <w:pPr>
        <w:jc w:val="both"/>
        <w:rPr>
          <w:rtl/>
        </w:rPr>
      </w:pPr>
    </w:p>
    <w:p w14:paraId="50A8AEA4" w14:textId="77777777" w:rsidR="006F0587" w:rsidRDefault="006F0587">
      <w:pPr>
        <w:jc w:val="both"/>
        <w:rPr>
          <w:rFonts w:hint="cs"/>
          <w:rtl/>
        </w:rPr>
      </w:pPr>
      <w:r>
        <w:rPr>
          <w:rFonts w:hint="cs"/>
          <w:rtl/>
        </w:rPr>
        <w:t>אני רוצה להתייחס לנושא אחר. דברי מכוונים לפסטיבל הלא-סביר שמתנהל בימים האחרונים סביב שחרורו של האסיר והבוגד ואנונו, איש שבמקרה הטוב אפשר לומר שספק אם הוא שפוי. יש רק דבר אחד שנראה לי פחות שפוי מואנונו, וזה הפסטיבל התקשורתי. לפתוח היום עיתון ולראות שישה-שבעה מאמרי פרשנות, לא מידע, זה דבר לא מובן, לא ברור. גם אם מערכת הביטחון לא בדיוק התנהלה בצורה הכי חכמה בעניין הזה של ואנונו, אני חושב שמותר לומר איזו מלה, שצריך להיות גם איזשהו גבול להתנהלות תקשורתית, שגובלת, לדעתי, באי-שפיות תקשורתית.</w:t>
      </w:r>
    </w:p>
    <w:p w14:paraId="7240BD0A" w14:textId="77777777" w:rsidR="006F0587" w:rsidRDefault="006F0587">
      <w:pPr>
        <w:ind w:firstLine="0"/>
        <w:jc w:val="both"/>
        <w:rPr>
          <w:rFonts w:hint="cs"/>
          <w:rtl/>
        </w:rPr>
      </w:pPr>
    </w:p>
    <w:p w14:paraId="38A12550" w14:textId="77777777" w:rsidR="006F0587" w:rsidRDefault="006F0587">
      <w:pPr>
        <w:pStyle w:val="af"/>
        <w:rPr>
          <w:rtl/>
        </w:rPr>
      </w:pPr>
      <w:r>
        <w:rPr>
          <w:rtl/>
        </w:rPr>
        <w:t>היו"ר ראובן ריבלין:</w:t>
      </w:r>
    </w:p>
    <w:p w14:paraId="1921517F" w14:textId="77777777" w:rsidR="006F0587" w:rsidRDefault="006F0587">
      <w:pPr>
        <w:jc w:val="both"/>
        <w:rPr>
          <w:rtl/>
        </w:rPr>
      </w:pPr>
    </w:p>
    <w:p w14:paraId="2E402A0A" w14:textId="77777777" w:rsidR="006F0587" w:rsidRDefault="006F0587">
      <w:pPr>
        <w:jc w:val="both"/>
        <w:rPr>
          <w:rFonts w:hint="cs"/>
          <w:rtl/>
        </w:rPr>
      </w:pPr>
      <w:r>
        <w:rPr>
          <w:rFonts w:hint="cs"/>
          <w:rtl/>
        </w:rPr>
        <w:t>האם אדוני מדבר על כל העולם, או רק על ישראל?</w:t>
      </w:r>
    </w:p>
    <w:p w14:paraId="6E997E3F" w14:textId="77777777" w:rsidR="006F0587" w:rsidRDefault="006F0587">
      <w:pPr>
        <w:ind w:firstLine="0"/>
        <w:jc w:val="both"/>
        <w:rPr>
          <w:rtl/>
        </w:rPr>
      </w:pPr>
    </w:p>
    <w:p w14:paraId="118D3512" w14:textId="77777777" w:rsidR="006F0587" w:rsidRDefault="006F0587">
      <w:pPr>
        <w:ind w:firstLine="0"/>
        <w:jc w:val="both"/>
        <w:rPr>
          <w:rFonts w:hint="cs"/>
          <w:rtl/>
        </w:rPr>
      </w:pPr>
    </w:p>
    <w:p w14:paraId="7139A284" w14:textId="77777777" w:rsidR="006F0587" w:rsidRDefault="006F0587">
      <w:pPr>
        <w:pStyle w:val="-"/>
        <w:rPr>
          <w:rtl/>
        </w:rPr>
      </w:pPr>
      <w:bookmarkStart w:id="46" w:name="FS000000458T22_04_2004_11_29_47C"/>
      <w:bookmarkEnd w:id="46"/>
      <w:r>
        <w:rPr>
          <w:rtl/>
        </w:rPr>
        <w:t>חיים רמון (העבודה-מימד):</w:t>
      </w:r>
    </w:p>
    <w:p w14:paraId="4B1C9DE2" w14:textId="77777777" w:rsidR="006F0587" w:rsidRDefault="006F0587">
      <w:pPr>
        <w:jc w:val="both"/>
        <w:rPr>
          <w:rtl/>
        </w:rPr>
      </w:pPr>
    </w:p>
    <w:p w14:paraId="23E1D1BA" w14:textId="77777777" w:rsidR="006F0587" w:rsidRDefault="006F0587">
      <w:pPr>
        <w:jc w:val="both"/>
        <w:rPr>
          <w:rFonts w:hint="cs"/>
          <w:rtl/>
        </w:rPr>
      </w:pPr>
      <w:r>
        <w:rPr>
          <w:rFonts w:hint="cs"/>
          <w:rtl/>
        </w:rPr>
        <w:t>אני מדבר רק על ישראל. אנחנו לא שולטים בעולם. דרך אגב, אני חושב שהפסטיבל בארץ עולה על הפסטיבל בעולם.</w:t>
      </w:r>
    </w:p>
    <w:p w14:paraId="29379241" w14:textId="77777777" w:rsidR="006F0587" w:rsidRDefault="006F0587">
      <w:pPr>
        <w:ind w:firstLine="0"/>
        <w:jc w:val="both"/>
        <w:rPr>
          <w:rFonts w:hint="cs"/>
          <w:rtl/>
        </w:rPr>
      </w:pPr>
    </w:p>
    <w:p w14:paraId="53F29E9B" w14:textId="77777777" w:rsidR="006F0587" w:rsidRDefault="006F0587">
      <w:pPr>
        <w:pStyle w:val="af"/>
        <w:rPr>
          <w:rtl/>
        </w:rPr>
      </w:pPr>
      <w:r>
        <w:rPr>
          <w:rtl/>
        </w:rPr>
        <w:t>היו"ר ראובן ריבלין:</w:t>
      </w:r>
    </w:p>
    <w:p w14:paraId="1DBB75BB" w14:textId="77777777" w:rsidR="006F0587" w:rsidRDefault="006F0587">
      <w:pPr>
        <w:jc w:val="both"/>
        <w:rPr>
          <w:rtl/>
        </w:rPr>
      </w:pPr>
    </w:p>
    <w:p w14:paraId="3BA03D1B" w14:textId="77777777" w:rsidR="006F0587" w:rsidRDefault="006F0587">
      <w:pPr>
        <w:jc w:val="both"/>
        <w:rPr>
          <w:rFonts w:hint="cs"/>
          <w:rtl/>
        </w:rPr>
      </w:pPr>
      <w:r>
        <w:rPr>
          <w:rFonts w:hint="cs"/>
          <w:rtl/>
        </w:rPr>
        <w:t>מי שראה אתמול את הטלוויזיות בעולם הכה על חטא גדול.</w:t>
      </w:r>
    </w:p>
    <w:p w14:paraId="0D551B2A" w14:textId="77777777" w:rsidR="006F0587" w:rsidRDefault="006F0587">
      <w:pPr>
        <w:ind w:firstLine="0"/>
        <w:jc w:val="both"/>
        <w:rPr>
          <w:rFonts w:hint="cs"/>
          <w:rtl/>
        </w:rPr>
      </w:pPr>
    </w:p>
    <w:p w14:paraId="14FFD262" w14:textId="77777777" w:rsidR="006F0587" w:rsidRDefault="006F0587">
      <w:pPr>
        <w:pStyle w:val="-"/>
        <w:rPr>
          <w:rtl/>
        </w:rPr>
      </w:pPr>
      <w:bookmarkStart w:id="47" w:name="FS000000458T22_04_2004_11_30_35C"/>
      <w:bookmarkEnd w:id="47"/>
      <w:r>
        <w:rPr>
          <w:rtl/>
        </w:rPr>
        <w:t>חיים רמון (העבודה-מימד):</w:t>
      </w:r>
    </w:p>
    <w:p w14:paraId="3536AEF4" w14:textId="77777777" w:rsidR="006F0587" w:rsidRDefault="006F0587">
      <w:pPr>
        <w:jc w:val="both"/>
        <w:rPr>
          <w:rtl/>
        </w:rPr>
      </w:pPr>
    </w:p>
    <w:p w14:paraId="0DE286B5" w14:textId="77777777" w:rsidR="006F0587" w:rsidRDefault="006F0587">
      <w:pPr>
        <w:jc w:val="both"/>
        <w:rPr>
          <w:rFonts w:hint="cs"/>
          <w:rtl/>
        </w:rPr>
      </w:pPr>
      <w:r>
        <w:rPr>
          <w:rFonts w:hint="cs"/>
          <w:rtl/>
        </w:rPr>
        <w:t xml:space="preserve">ראש הממשלה, אני מבין שהשבוע פתחת את מועדון הלבבות השבורים של אריאל שרון, וכל מיני שרים בכירים באים ואומרים: "אנחנו תומכים, אבל אנחנו למעשה לא תומכים". ראש הממשלה, אין דרך להעביר מהלך כל כך משמעותי, כל כך גדול, כל כך היסטורי, עם אנשים שמעמידים פנים כאילו הם תומכים בתוכנית הזאת. את התוכנית הזאת צריך לעשות בלב כואב, בלב מיוסר, אבל רק בלב שלם ובנחישות, ובנחישות רבה. </w:t>
      </w:r>
    </w:p>
    <w:p w14:paraId="46568CD8" w14:textId="77777777" w:rsidR="006F0587" w:rsidRDefault="006F0587">
      <w:pPr>
        <w:jc w:val="both"/>
        <w:rPr>
          <w:rFonts w:hint="cs"/>
          <w:rtl/>
        </w:rPr>
      </w:pPr>
    </w:p>
    <w:p w14:paraId="01661210" w14:textId="77777777" w:rsidR="006F0587" w:rsidRDefault="006F0587">
      <w:pPr>
        <w:jc w:val="both"/>
        <w:rPr>
          <w:rFonts w:hint="cs"/>
          <w:rtl/>
        </w:rPr>
      </w:pPr>
      <w:r>
        <w:rPr>
          <w:rFonts w:hint="cs"/>
          <w:rtl/>
        </w:rPr>
        <w:t>כי המהלך הזה, ואני רוצה לומר את זה לאנשי יש"ע וליושבים בעזה, שבאים ומתדפקים על דלתות אנשי הליכוד ואומרים להם: "מגרשים אותנו מבתינו" - אני רוצה לומר להם: מה שעומד על כפות המאזניים זו השאלה אם אנשי גוש-קטיף יעזבו את ביתם, או שכל תושבי מדינת ישראל יעזבו את ביתם היהודי הדמוקרטי. זה מה שעומד על כף המאזניים.</w:t>
      </w:r>
    </w:p>
    <w:p w14:paraId="43CFB040" w14:textId="77777777" w:rsidR="006F0587" w:rsidRDefault="006F0587">
      <w:pPr>
        <w:ind w:firstLine="0"/>
        <w:jc w:val="both"/>
        <w:rPr>
          <w:rFonts w:hint="cs"/>
          <w:rtl/>
        </w:rPr>
      </w:pPr>
    </w:p>
    <w:p w14:paraId="11A96930"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2B34FE87" w14:textId="77777777" w:rsidR="006F0587" w:rsidRDefault="006F0587">
      <w:pPr>
        <w:jc w:val="both"/>
        <w:rPr>
          <w:rFonts w:hint="cs"/>
          <w:rtl/>
        </w:rPr>
      </w:pPr>
    </w:p>
    <w:p w14:paraId="2B153B57" w14:textId="77777777" w:rsidR="006F0587" w:rsidRDefault="006F0587">
      <w:pPr>
        <w:jc w:val="both"/>
        <w:rPr>
          <w:rFonts w:hint="cs"/>
          <w:rtl/>
        </w:rPr>
      </w:pPr>
      <w:r>
        <w:rPr>
          <w:rFonts w:hint="cs"/>
          <w:rtl/>
        </w:rPr>
        <w:t xml:space="preserve">מה אתה מבלבל את המוח? </w:t>
      </w:r>
    </w:p>
    <w:p w14:paraId="68923838" w14:textId="77777777" w:rsidR="006F0587" w:rsidRDefault="006F0587">
      <w:pPr>
        <w:ind w:firstLine="0"/>
        <w:jc w:val="both"/>
        <w:rPr>
          <w:rFonts w:hint="cs"/>
          <w:rtl/>
        </w:rPr>
      </w:pPr>
    </w:p>
    <w:p w14:paraId="4C839E59" w14:textId="77777777" w:rsidR="006F0587" w:rsidRDefault="006F0587">
      <w:pPr>
        <w:pStyle w:val="-"/>
        <w:rPr>
          <w:rtl/>
        </w:rPr>
      </w:pPr>
      <w:bookmarkStart w:id="48" w:name="FS000000458T22_04_2004_11_33_23C"/>
      <w:bookmarkEnd w:id="48"/>
      <w:r>
        <w:rPr>
          <w:rtl/>
        </w:rPr>
        <w:t>חיים רמון (העבודה-מימד):</w:t>
      </w:r>
    </w:p>
    <w:p w14:paraId="705EACA6" w14:textId="77777777" w:rsidR="006F0587" w:rsidRDefault="006F0587">
      <w:pPr>
        <w:jc w:val="both"/>
        <w:rPr>
          <w:rtl/>
        </w:rPr>
      </w:pPr>
    </w:p>
    <w:p w14:paraId="7B1240DB" w14:textId="77777777" w:rsidR="006F0587" w:rsidRDefault="006F0587">
      <w:pPr>
        <w:jc w:val="both"/>
        <w:rPr>
          <w:rFonts w:hint="cs"/>
          <w:rtl/>
        </w:rPr>
      </w:pPr>
      <w:r>
        <w:rPr>
          <w:rFonts w:hint="cs"/>
          <w:rtl/>
        </w:rPr>
        <w:t xml:space="preserve">זה מה שעומד על הכף. </w:t>
      </w:r>
    </w:p>
    <w:p w14:paraId="064F08C6" w14:textId="77777777" w:rsidR="006F0587" w:rsidRDefault="006F0587">
      <w:pPr>
        <w:jc w:val="both"/>
        <w:rPr>
          <w:rFonts w:hint="cs"/>
          <w:rtl/>
        </w:rPr>
      </w:pPr>
    </w:p>
    <w:p w14:paraId="2110471C" w14:textId="77777777" w:rsidR="006F0587" w:rsidRDefault="006F0587">
      <w:pPr>
        <w:jc w:val="both"/>
        <w:rPr>
          <w:rFonts w:hint="cs"/>
          <w:rtl/>
        </w:rPr>
      </w:pPr>
      <w:r>
        <w:rPr>
          <w:rFonts w:hint="cs"/>
          <w:rtl/>
        </w:rPr>
        <w:t xml:space="preserve">זו הדמגוגיה שלכם, אתם יודעים את זה. </w:t>
      </w:r>
    </w:p>
    <w:p w14:paraId="0884B2F9" w14:textId="77777777" w:rsidR="006F0587" w:rsidRDefault="006F0587">
      <w:pPr>
        <w:ind w:firstLine="0"/>
        <w:jc w:val="both"/>
        <w:rPr>
          <w:rFonts w:hint="cs"/>
          <w:rtl/>
        </w:rPr>
      </w:pPr>
    </w:p>
    <w:p w14:paraId="65D2BDF7" w14:textId="77777777" w:rsidR="006F0587" w:rsidRDefault="006F0587">
      <w:pPr>
        <w:pStyle w:val="ae"/>
        <w:rPr>
          <w:rtl/>
        </w:rPr>
      </w:pPr>
      <w:r>
        <w:rPr>
          <w:rFonts w:hint="eastAsia"/>
          <w:rtl/>
        </w:rPr>
        <w:t>אליעזר</w:t>
      </w:r>
      <w:r>
        <w:rPr>
          <w:rtl/>
        </w:rPr>
        <w:t xml:space="preserve"> כהן (האיחוד הלאומי - ישראל ביתנו):</w:t>
      </w:r>
    </w:p>
    <w:p w14:paraId="60CE9FD2" w14:textId="77777777" w:rsidR="006F0587" w:rsidRDefault="006F0587">
      <w:pPr>
        <w:jc w:val="both"/>
        <w:rPr>
          <w:rFonts w:hint="cs"/>
          <w:rtl/>
        </w:rPr>
      </w:pPr>
    </w:p>
    <w:p w14:paraId="71D61520" w14:textId="77777777" w:rsidR="006F0587" w:rsidRDefault="006F0587">
      <w:pPr>
        <w:jc w:val="both"/>
        <w:rPr>
          <w:rFonts w:hint="cs"/>
          <w:rtl/>
        </w:rPr>
      </w:pPr>
      <w:r>
        <w:rPr>
          <w:rFonts w:hint="cs"/>
          <w:rtl/>
        </w:rPr>
        <w:t xml:space="preserve">- - - </w:t>
      </w:r>
    </w:p>
    <w:p w14:paraId="3CF564A9" w14:textId="77777777" w:rsidR="006F0587" w:rsidRDefault="006F0587">
      <w:pPr>
        <w:ind w:firstLine="0"/>
        <w:jc w:val="both"/>
        <w:rPr>
          <w:rFonts w:hint="cs"/>
          <w:rtl/>
        </w:rPr>
      </w:pPr>
    </w:p>
    <w:p w14:paraId="2D2380EF" w14:textId="77777777" w:rsidR="006F0587" w:rsidRDefault="006F0587">
      <w:pPr>
        <w:pStyle w:val="af"/>
        <w:rPr>
          <w:rtl/>
        </w:rPr>
      </w:pPr>
      <w:r>
        <w:rPr>
          <w:rtl/>
        </w:rPr>
        <w:t>היו"ר ראובן ריבלין:</w:t>
      </w:r>
    </w:p>
    <w:p w14:paraId="46162CFC" w14:textId="77777777" w:rsidR="006F0587" w:rsidRDefault="006F0587">
      <w:pPr>
        <w:jc w:val="both"/>
        <w:rPr>
          <w:rtl/>
        </w:rPr>
      </w:pPr>
    </w:p>
    <w:p w14:paraId="5BC8A96B" w14:textId="77777777" w:rsidR="006F0587" w:rsidRDefault="006F0587">
      <w:pPr>
        <w:jc w:val="both"/>
        <w:rPr>
          <w:rFonts w:hint="cs"/>
          <w:rtl/>
        </w:rPr>
      </w:pPr>
      <w:r>
        <w:rPr>
          <w:rFonts w:hint="cs"/>
          <w:rtl/>
        </w:rPr>
        <w:t xml:space="preserve">חבר הכנסת כהן, זו דעתו. </w:t>
      </w:r>
    </w:p>
    <w:p w14:paraId="3C1860F6" w14:textId="77777777" w:rsidR="006F0587" w:rsidRDefault="006F0587">
      <w:pPr>
        <w:jc w:val="both"/>
        <w:rPr>
          <w:rFonts w:hint="cs"/>
          <w:rtl/>
        </w:rPr>
      </w:pPr>
    </w:p>
    <w:p w14:paraId="0E4C9736" w14:textId="77777777" w:rsidR="006F0587" w:rsidRDefault="006F0587">
      <w:pPr>
        <w:pStyle w:val="ae"/>
        <w:rPr>
          <w:rFonts w:hint="cs"/>
          <w:rtl/>
        </w:rPr>
      </w:pPr>
      <w:r>
        <w:rPr>
          <w:rFonts w:hint="eastAsia"/>
          <w:rtl/>
        </w:rPr>
        <w:t>אורי</w:t>
      </w:r>
      <w:r>
        <w:rPr>
          <w:rtl/>
        </w:rPr>
        <w:t xml:space="preserve"> יהודה אריאל (האיחוד הלאומי - ישראל ביתנו):</w:t>
      </w:r>
    </w:p>
    <w:p w14:paraId="2B519DED" w14:textId="77777777" w:rsidR="006F0587" w:rsidRDefault="006F0587">
      <w:pPr>
        <w:pStyle w:val="ae"/>
        <w:rPr>
          <w:rFonts w:hint="cs"/>
          <w:rtl/>
        </w:rPr>
      </w:pPr>
    </w:p>
    <w:p w14:paraId="7524667C" w14:textId="77777777" w:rsidR="006F0587" w:rsidRDefault="006F0587">
      <w:pPr>
        <w:pStyle w:val="ae"/>
        <w:rPr>
          <w:rFonts w:hint="cs"/>
          <w:b w:val="0"/>
          <w:bCs w:val="0"/>
          <w:u w:val="none"/>
          <w:rtl/>
        </w:rPr>
      </w:pPr>
      <w:r>
        <w:rPr>
          <w:rFonts w:hint="cs"/>
          <w:b w:val="0"/>
          <w:bCs w:val="0"/>
          <w:u w:val="none"/>
          <w:rtl/>
        </w:rPr>
        <w:tab/>
      </w:r>
    </w:p>
    <w:p w14:paraId="107C97A3" w14:textId="77777777" w:rsidR="006F0587" w:rsidRDefault="006F0587">
      <w:pPr>
        <w:ind w:left="719" w:firstLine="0"/>
        <w:jc w:val="both"/>
        <w:rPr>
          <w:rFonts w:hint="cs"/>
          <w:rtl/>
        </w:rPr>
      </w:pPr>
      <w:r>
        <w:rPr>
          <w:rFonts w:hint="cs"/>
          <w:rtl/>
        </w:rPr>
        <w:t>- - -</w:t>
      </w:r>
    </w:p>
    <w:p w14:paraId="16D213F8" w14:textId="77777777" w:rsidR="006F0587" w:rsidRDefault="006F0587">
      <w:pPr>
        <w:jc w:val="both"/>
        <w:rPr>
          <w:rFonts w:hint="cs"/>
          <w:rtl/>
        </w:rPr>
      </w:pPr>
    </w:p>
    <w:p w14:paraId="1454DD13" w14:textId="77777777" w:rsidR="006F0587" w:rsidRDefault="006F0587">
      <w:pPr>
        <w:pStyle w:val="af"/>
        <w:rPr>
          <w:rtl/>
        </w:rPr>
      </w:pPr>
      <w:r>
        <w:rPr>
          <w:rtl/>
        </w:rPr>
        <w:t>היו"ר ראובן ריבלין:</w:t>
      </w:r>
    </w:p>
    <w:p w14:paraId="16B1DC6D" w14:textId="77777777" w:rsidR="006F0587" w:rsidRDefault="006F0587">
      <w:pPr>
        <w:jc w:val="both"/>
        <w:rPr>
          <w:rtl/>
        </w:rPr>
      </w:pPr>
    </w:p>
    <w:p w14:paraId="4061EFC1" w14:textId="77777777" w:rsidR="006F0587" w:rsidRDefault="006F0587">
      <w:pPr>
        <w:jc w:val="both"/>
        <w:rPr>
          <w:rFonts w:hint="cs"/>
          <w:rtl/>
        </w:rPr>
      </w:pPr>
      <w:r>
        <w:rPr>
          <w:rFonts w:hint="cs"/>
          <w:rtl/>
        </w:rPr>
        <w:t xml:space="preserve">חבר הכנסת אריאל, נדמה לי שזו לא דעתך. הוא לא מביע את דעתך, הוא מביע את דעתו. </w:t>
      </w:r>
    </w:p>
    <w:p w14:paraId="083794C3" w14:textId="77777777" w:rsidR="006F0587" w:rsidRDefault="006F0587">
      <w:pPr>
        <w:jc w:val="both"/>
        <w:rPr>
          <w:rFonts w:hint="cs"/>
          <w:rtl/>
        </w:rPr>
      </w:pPr>
    </w:p>
    <w:p w14:paraId="5752A18E"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180C9E94" w14:textId="77777777" w:rsidR="006F0587" w:rsidRDefault="006F0587">
      <w:pPr>
        <w:jc w:val="both"/>
        <w:rPr>
          <w:rFonts w:hint="cs"/>
          <w:rtl/>
        </w:rPr>
      </w:pPr>
    </w:p>
    <w:p w14:paraId="372C4D03" w14:textId="77777777" w:rsidR="006F0587" w:rsidRDefault="006F0587">
      <w:pPr>
        <w:ind w:left="719" w:firstLine="0"/>
        <w:jc w:val="both"/>
        <w:rPr>
          <w:rFonts w:hint="cs"/>
          <w:rtl/>
        </w:rPr>
      </w:pPr>
      <w:r>
        <w:rPr>
          <w:rFonts w:hint="cs"/>
          <w:rtl/>
        </w:rPr>
        <w:t>- - - לתת לו להיות אחראי על הפניקה.</w:t>
      </w:r>
    </w:p>
    <w:p w14:paraId="39933D3D" w14:textId="77777777" w:rsidR="006F0587" w:rsidRDefault="006F0587">
      <w:pPr>
        <w:jc w:val="both"/>
        <w:rPr>
          <w:rFonts w:hint="cs"/>
          <w:rtl/>
        </w:rPr>
      </w:pPr>
    </w:p>
    <w:p w14:paraId="60A11C22" w14:textId="77777777" w:rsidR="006F0587" w:rsidRDefault="006F0587">
      <w:pPr>
        <w:pStyle w:val="af"/>
        <w:rPr>
          <w:rtl/>
        </w:rPr>
      </w:pPr>
      <w:r>
        <w:rPr>
          <w:rtl/>
        </w:rPr>
        <w:t>היו"ר ראובן ריבלין:</w:t>
      </w:r>
    </w:p>
    <w:p w14:paraId="1FC12F6D" w14:textId="77777777" w:rsidR="006F0587" w:rsidRDefault="006F0587">
      <w:pPr>
        <w:jc w:val="both"/>
        <w:rPr>
          <w:rtl/>
        </w:rPr>
      </w:pPr>
    </w:p>
    <w:p w14:paraId="514531BA" w14:textId="77777777" w:rsidR="006F0587" w:rsidRDefault="006F0587">
      <w:pPr>
        <w:jc w:val="both"/>
        <w:rPr>
          <w:rFonts w:hint="cs"/>
          <w:rtl/>
        </w:rPr>
      </w:pPr>
      <w:r>
        <w:rPr>
          <w:rFonts w:hint="cs"/>
          <w:rtl/>
        </w:rPr>
        <w:t>תשמע, פה זה בית שכל אחד נוהג בו לפי מידתו. יש אחד שהוא יותר בפניקה, אחד שהוא פחות. מה קרה?</w:t>
      </w:r>
    </w:p>
    <w:p w14:paraId="66919132" w14:textId="77777777" w:rsidR="006F0587" w:rsidRDefault="006F0587">
      <w:pPr>
        <w:jc w:val="both"/>
        <w:rPr>
          <w:rFonts w:hint="cs"/>
          <w:rtl/>
        </w:rPr>
      </w:pPr>
    </w:p>
    <w:p w14:paraId="797C2931"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2B452A93" w14:textId="77777777" w:rsidR="006F0587" w:rsidRDefault="006F0587">
      <w:pPr>
        <w:jc w:val="both"/>
        <w:rPr>
          <w:rFonts w:hint="cs"/>
          <w:rtl/>
        </w:rPr>
      </w:pPr>
    </w:p>
    <w:p w14:paraId="177F00ED" w14:textId="77777777" w:rsidR="006F0587" w:rsidRDefault="006F0587">
      <w:pPr>
        <w:ind w:left="719" w:firstLine="0"/>
        <w:jc w:val="both"/>
        <w:rPr>
          <w:rFonts w:hint="cs"/>
          <w:rtl/>
        </w:rPr>
      </w:pPr>
      <w:r>
        <w:rPr>
          <w:rFonts w:hint="cs"/>
          <w:rtl/>
        </w:rPr>
        <w:t>- - -</w:t>
      </w:r>
    </w:p>
    <w:p w14:paraId="7E534E6C" w14:textId="77777777" w:rsidR="006F0587" w:rsidRDefault="006F0587">
      <w:pPr>
        <w:jc w:val="both"/>
        <w:rPr>
          <w:rFonts w:hint="cs"/>
          <w:rtl/>
        </w:rPr>
      </w:pPr>
    </w:p>
    <w:p w14:paraId="5CF48CA1" w14:textId="77777777" w:rsidR="006F0587" w:rsidRDefault="006F0587">
      <w:pPr>
        <w:pStyle w:val="af"/>
        <w:rPr>
          <w:rtl/>
        </w:rPr>
      </w:pPr>
      <w:r>
        <w:rPr>
          <w:rtl/>
        </w:rPr>
        <w:t>היו"ר ראובן ריבלין:</w:t>
      </w:r>
    </w:p>
    <w:p w14:paraId="2CC3DF05" w14:textId="77777777" w:rsidR="006F0587" w:rsidRDefault="006F0587">
      <w:pPr>
        <w:jc w:val="both"/>
        <w:rPr>
          <w:rtl/>
        </w:rPr>
      </w:pPr>
    </w:p>
    <w:p w14:paraId="714F972F" w14:textId="77777777" w:rsidR="006F0587" w:rsidRDefault="006F0587">
      <w:pPr>
        <w:jc w:val="both"/>
        <w:rPr>
          <w:rFonts w:hint="cs"/>
          <w:rtl/>
        </w:rPr>
      </w:pPr>
      <w:r>
        <w:rPr>
          <w:rFonts w:hint="cs"/>
          <w:rtl/>
        </w:rPr>
        <w:t xml:space="preserve">אדוני אחר כך, בהצעה אחרת, ודאי ידבר על סוף הציונות. בבקשה. </w:t>
      </w:r>
    </w:p>
    <w:p w14:paraId="1567D426" w14:textId="77777777" w:rsidR="006F0587" w:rsidRDefault="006F0587">
      <w:pPr>
        <w:jc w:val="both"/>
        <w:rPr>
          <w:rFonts w:hint="cs"/>
          <w:rtl/>
        </w:rPr>
      </w:pPr>
    </w:p>
    <w:p w14:paraId="4B4262D6" w14:textId="77777777" w:rsidR="006F0587" w:rsidRDefault="006F0587">
      <w:pPr>
        <w:pStyle w:val="-"/>
        <w:rPr>
          <w:rtl/>
        </w:rPr>
      </w:pPr>
      <w:bookmarkStart w:id="49" w:name="FS000000458T22_04_2004_11_42_24C"/>
      <w:bookmarkEnd w:id="49"/>
      <w:r>
        <w:rPr>
          <w:rtl/>
        </w:rPr>
        <w:t>חיים רמון (העבודה-מימד):</w:t>
      </w:r>
    </w:p>
    <w:p w14:paraId="4CD68BF3" w14:textId="77777777" w:rsidR="006F0587" w:rsidRDefault="006F0587">
      <w:pPr>
        <w:jc w:val="both"/>
        <w:rPr>
          <w:rtl/>
        </w:rPr>
      </w:pPr>
    </w:p>
    <w:p w14:paraId="5DC3CBCE" w14:textId="77777777" w:rsidR="006F0587" w:rsidRDefault="006F0587">
      <w:pPr>
        <w:jc w:val="both"/>
        <w:rPr>
          <w:rFonts w:hint="cs"/>
          <w:rtl/>
        </w:rPr>
      </w:pPr>
      <w:r>
        <w:rPr>
          <w:rFonts w:hint="cs"/>
          <w:rtl/>
        </w:rPr>
        <w:t>סופה של הציונות יהיה, והוא כבר קיים, אם נמשיך לשבת בתוך עזה. זה הסוף המוחלט של הציונות ושל עתידה של מדינת ישראל כמדינה יהודית ודמוקרטית.</w:t>
      </w:r>
    </w:p>
    <w:p w14:paraId="3B6E9892" w14:textId="77777777" w:rsidR="006F0587" w:rsidRDefault="006F0587">
      <w:pPr>
        <w:jc w:val="both"/>
        <w:rPr>
          <w:rFonts w:hint="cs"/>
          <w:rtl/>
        </w:rPr>
      </w:pPr>
    </w:p>
    <w:p w14:paraId="1CDFE0BF" w14:textId="77777777" w:rsidR="006F0587" w:rsidRDefault="006F0587">
      <w:pPr>
        <w:pStyle w:val="ae"/>
        <w:rPr>
          <w:rtl/>
        </w:rPr>
      </w:pPr>
      <w:r>
        <w:rPr>
          <w:rFonts w:hint="eastAsia"/>
          <w:rtl/>
        </w:rPr>
        <w:t>צבי</w:t>
      </w:r>
      <w:r>
        <w:rPr>
          <w:rtl/>
        </w:rPr>
        <w:t xml:space="preserve"> הנדל (האיחוד הלאומי - ישראל ביתנו):</w:t>
      </w:r>
    </w:p>
    <w:p w14:paraId="53BDD2B5" w14:textId="77777777" w:rsidR="006F0587" w:rsidRDefault="006F0587">
      <w:pPr>
        <w:jc w:val="both"/>
        <w:rPr>
          <w:rFonts w:hint="cs"/>
          <w:rtl/>
        </w:rPr>
      </w:pPr>
    </w:p>
    <w:p w14:paraId="344942FF" w14:textId="77777777" w:rsidR="006F0587" w:rsidRDefault="006F0587">
      <w:pPr>
        <w:jc w:val="both"/>
        <w:rPr>
          <w:rFonts w:hint="cs"/>
          <w:rtl/>
        </w:rPr>
      </w:pPr>
      <w:r>
        <w:rPr>
          <w:rFonts w:hint="cs"/>
          <w:rtl/>
        </w:rPr>
        <w:t>אנחנו לא בעד - - -</w:t>
      </w:r>
    </w:p>
    <w:p w14:paraId="799BF0EC" w14:textId="77777777" w:rsidR="006F0587" w:rsidRDefault="006F0587">
      <w:pPr>
        <w:pStyle w:val="-"/>
        <w:rPr>
          <w:rFonts w:hint="cs"/>
          <w:rtl/>
        </w:rPr>
      </w:pPr>
      <w:bookmarkStart w:id="50" w:name="FS000000458T22_04_2004_11_43_14C"/>
      <w:bookmarkEnd w:id="50"/>
    </w:p>
    <w:p w14:paraId="6E768817" w14:textId="77777777" w:rsidR="006F0587" w:rsidRDefault="006F0587">
      <w:pPr>
        <w:pStyle w:val="-"/>
        <w:rPr>
          <w:rFonts w:hint="cs"/>
          <w:rtl/>
        </w:rPr>
      </w:pPr>
    </w:p>
    <w:p w14:paraId="544FCC05" w14:textId="77777777" w:rsidR="006F0587" w:rsidRDefault="006F0587">
      <w:pPr>
        <w:pStyle w:val="-"/>
        <w:rPr>
          <w:rFonts w:hint="cs"/>
          <w:rtl/>
        </w:rPr>
      </w:pPr>
    </w:p>
    <w:p w14:paraId="1452CACA" w14:textId="77777777" w:rsidR="006F0587" w:rsidRDefault="006F0587">
      <w:pPr>
        <w:pStyle w:val="-"/>
        <w:rPr>
          <w:rtl/>
        </w:rPr>
      </w:pPr>
      <w:r>
        <w:rPr>
          <w:rtl/>
        </w:rPr>
        <w:t>חיים רמון (העבודה-מימד):</w:t>
      </w:r>
    </w:p>
    <w:p w14:paraId="473A5B3C" w14:textId="77777777" w:rsidR="006F0587" w:rsidRDefault="006F0587">
      <w:pPr>
        <w:jc w:val="both"/>
        <w:rPr>
          <w:rtl/>
        </w:rPr>
      </w:pPr>
    </w:p>
    <w:p w14:paraId="24CADAF3" w14:textId="77777777" w:rsidR="006F0587" w:rsidRDefault="006F0587">
      <w:pPr>
        <w:jc w:val="both"/>
        <w:rPr>
          <w:rFonts w:hint="cs"/>
          <w:rtl/>
        </w:rPr>
      </w:pPr>
      <w:r>
        <w:rPr>
          <w:rFonts w:hint="cs"/>
          <w:rtl/>
        </w:rPr>
        <w:t xml:space="preserve">כן. שמעתי, חבר הכנסת הנדל. מלבד הפניקה שאתם מנסים לזרוע, שהנה מגרשים את היהודים ויבוא סופה של מדינת ישראל - ההיפך הוא האמת. זה או שיפונו 7,000 איש מעזה שגרים בתוך מחנות פליטים </w:t>
      </w:r>
      <w:r>
        <w:rPr>
          <w:rtl/>
        </w:rPr>
        <w:t>–</w:t>
      </w:r>
      <w:r>
        <w:rPr>
          <w:rFonts w:hint="cs"/>
          <w:rtl/>
        </w:rPr>
        <w:t xml:space="preserve"> על מה אתם מדברים? איפה החומה?</w:t>
      </w:r>
    </w:p>
    <w:p w14:paraId="153E6111" w14:textId="77777777" w:rsidR="006F0587" w:rsidRDefault="006F0587">
      <w:pPr>
        <w:jc w:val="both"/>
        <w:rPr>
          <w:rFonts w:hint="cs"/>
          <w:rtl/>
        </w:rPr>
      </w:pPr>
    </w:p>
    <w:p w14:paraId="151E72EA" w14:textId="77777777" w:rsidR="006F0587" w:rsidRDefault="006F0587">
      <w:pPr>
        <w:pStyle w:val="ae"/>
        <w:rPr>
          <w:rtl/>
        </w:rPr>
      </w:pPr>
      <w:r>
        <w:rPr>
          <w:rFonts w:hint="eastAsia"/>
          <w:rtl/>
        </w:rPr>
        <w:t>צבי</w:t>
      </w:r>
      <w:r>
        <w:rPr>
          <w:rtl/>
        </w:rPr>
        <w:t xml:space="preserve"> הנדל (האיחוד הלאומי - ישראל ביתנו):</w:t>
      </w:r>
    </w:p>
    <w:p w14:paraId="4C2B3527" w14:textId="77777777" w:rsidR="006F0587" w:rsidRDefault="006F0587">
      <w:pPr>
        <w:jc w:val="both"/>
        <w:rPr>
          <w:rFonts w:hint="cs"/>
          <w:rtl/>
        </w:rPr>
      </w:pPr>
    </w:p>
    <w:p w14:paraId="30A2F136" w14:textId="77777777" w:rsidR="006F0587" w:rsidRDefault="006F0587">
      <w:pPr>
        <w:jc w:val="both"/>
        <w:rPr>
          <w:rFonts w:hint="cs"/>
          <w:rtl/>
        </w:rPr>
      </w:pPr>
      <w:r>
        <w:rPr>
          <w:rFonts w:hint="cs"/>
          <w:rtl/>
        </w:rPr>
        <w:t>שקר, שקר, שקר.</w:t>
      </w:r>
    </w:p>
    <w:p w14:paraId="760C6880" w14:textId="77777777" w:rsidR="006F0587" w:rsidRDefault="006F0587">
      <w:pPr>
        <w:jc w:val="both"/>
        <w:rPr>
          <w:rFonts w:hint="cs"/>
          <w:rtl/>
        </w:rPr>
      </w:pPr>
    </w:p>
    <w:p w14:paraId="5511E611" w14:textId="77777777" w:rsidR="006F0587" w:rsidRDefault="006F0587">
      <w:pPr>
        <w:pStyle w:val="ae"/>
        <w:rPr>
          <w:rtl/>
        </w:rPr>
      </w:pPr>
      <w:r>
        <w:rPr>
          <w:rFonts w:hint="eastAsia"/>
          <w:rtl/>
        </w:rPr>
        <w:t>יחיאל</w:t>
      </w:r>
      <w:r>
        <w:rPr>
          <w:rtl/>
        </w:rPr>
        <w:t xml:space="preserve"> חזן (הליכוד):</w:t>
      </w:r>
    </w:p>
    <w:p w14:paraId="2AB405D9" w14:textId="77777777" w:rsidR="006F0587" w:rsidRDefault="006F0587">
      <w:pPr>
        <w:jc w:val="both"/>
        <w:rPr>
          <w:rFonts w:hint="cs"/>
          <w:rtl/>
        </w:rPr>
      </w:pPr>
    </w:p>
    <w:p w14:paraId="57513058" w14:textId="77777777" w:rsidR="006F0587" w:rsidRDefault="006F0587">
      <w:pPr>
        <w:jc w:val="both"/>
        <w:rPr>
          <w:rFonts w:hint="cs"/>
          <w:rtl/>
        </w:rPr>
      </w:pPr>
      <w:r>
        <w:rPr>
          <w:rFonts w:hint="cs"/>
          <w:rtl/>
        </w:rPr>
        <w:t>שקר, שקר - - -</w:t>
      </w:r>
    </w:p>
    <w:p w14:paraId="60B889FE" w14:textId="77777777" w:rsidR="006F0587" w:rsidRDefault="006F0587">
      <w:pPr>
        <w:ind w:left="719" w:firstLine="0"/>
        <w:jc w:val="both"/>
        <w:rPr>
          <w:rFonts w:hint="cs"/>
          <w:rtl/>
        </w:rPr>
      </w:pPr>
    </w:p>
    <w:p w14:paraId="2292AFF0" w14:textId="77777777" w:rsidR="006F0587" w:rsidRDefault="006F0587">
      <w:pPr>
        <w:pStyle w:val="af"/>
        <w:rPr>
          <w:rtl/>
        </w:rPr>
      </w:pPr>
      <w:r>
        <w:rPr>
          <w:rFonts w:hint="eastAsia"/>
          <w:rtl/>
        </w:rPr>
        <w:t>היו</w:t>
      </w:r>
      <w:r>
        <w:rPr>
          <w:rtl/>
        </w:rPr>
        <w:t>"ר ראובן ריבלין:</w:t>
      </w:r>
    </w:p>
    <w:p w14:paraId="70745BC8" w14:textId="77777777" w:rsidR="006F0587" w:rsidRDefault="006F0587">
      <w:pPr>
        <w:jc w:val="both"/>
        <w:rPr>
          <w:rFonts w:hint="cs"/>
          <w:rtl/>
        </w:rPr>
      </w:pPr>
    </w:p>
    <w:p w14:paraId="3AF20071" w14:textId="77777777" w:rsidR="006F0587" w:rsidRDefault="006F0587">
      <w:pPr>
        <w:jc w:val="both"/>
        <w:rPr>
          <w:rFonts w:hint="cs"/>
          <w:rtl/>
        </w:rPr>
      </w:pPr>
      <w:r>
        <w:rPr>
          <w:rFonts w:hint="cs"/>
          <w:rtl/>
        </w:rPr>
        <w:t xml:space="preserve">טוב, רבותי. כרגע </w:t>
      </w:r>
      <w:r>
        <w:rPr>
          <w:rtl/>
        </w:rPr>
        <w:t>–</w:t>
      </w:r>
      <w:r>
        <w:rPr>
          <w:rFonts w:hint="cs"/>
          <w:rtl/>
        </w:rPr>
        <w:t xml:space="preserve"> מגרשים, הוא אמר. </w:t>
      </w:r>
    </w:p>
    <w:p w14:paraId="7107C165" w14:textId="77777777" w:rsidR="006F0587" w:rsidRDefault="006F0587">
      <w:pPr>
        <w:jc w:val="both"/>
        <w:rPr>
          <w:rFonts w:hint="cs"/>
          <w:rtl/>
        </w:rPr>
      </w:pPr>
    </w:p>
    <w:p w14:paraId="5193316F" w14:textId="77777777" w:rsidR="006F0587" w:rsidRDefault="006F0587">
      <w:pPr>
        <w:pStyle w:val="ae"/>
        <w:rPr>
          <w:rtl/>
        </w:rPr>
      </w:pPr>
      <w:r>
        <w:rPr>
          <w:rFonts w:hint="eastAsia"/>
          <w:rtl/>
        </w:rPr>
        <w:t>קריאות</w:t>
      </w:r>
      <w:r>
        <w:rPr>
          <w:rtl/>
        </w:rPr>
        <w:t>:</w:t>
      </w:r>
    </w:p>
    <w:p w14:paraId="16DC3EFA" w14:textId="77777777" w:rsidR="006F0587" w:rsidRDefault="006F0587">
      <w:pPr>
        <w:jc w:val="both"/>
        <w:rPr>
          <w:rFonts w:hint="cs"/>
          <w:rtl/>
        </w:rPr>
      </w:pPr>
    </w:p>
    <w:p w14:paraId="1A68B385" w14:textId="77777777" w:rsidR="006F0587" w:rsidRDefault="006F0587">
      <w:pPr>
        <w:ind w:left="719" w:firstLine="0"/>
        <w:jc w:val="both"/>
        <w:rPr>
          <w:rFonts w:hint="cs"/>
          <w:rtl/>
        </w:rPr>
      </w:pPr>
      <w:r>
        <w:rPr>
          <w:rFonts w:hint="cs"/>
          <w:rtl/>
        </w:rPr>
        <w:t>- - -</w:t>
      </w:r>
    </w:p>
    <w:p w14:paraId="3DBBBFB8" w14:textId="77777777" w:rsidR="006F0587" w:rsidRDefault="006F0587">
      <w:pPr>
        <w:jc w:val="both"/>
        <w:rPr>
          <w:rFonts w:hint="cs"/>
          <w:rtl/>
        </w:rPr>
      </w:pPr>
    </w:p>
    <w:p w14:paraId="66B6DDD8" w14:textId="77777777" w:rsidR="006F0587" w:rsidRDefault="006F0587">
      <w:pPr>
        <w:pStyle w:val="af"/>
        <w:rPr>
          <w:rtl/>
        </w:rPr>
      </w:pPr>
      <w:r>
        <w:rPr>
          <w:rFonts w:hint="eastAsia"/>
          <w:rtl/>
        </w:rPr>
        <w:t>היו</w:t>
      </w:r>
      <w:r>
        <w:rPr>
          <w:rtl/>
        </w:rPr>
        <w:t>"ר ראובן ריבלין:</w:t>
      </w:r>
    </w:p>
    <w:p w14:paraId="106985CF" w14:textId="77777777" w:rsidR="006F0587" w:rsidRDefault="006F0587">
      <w:pPr>
        <w:jc w:val="both"/>
        <w:rPr>
          <w:rFonts w:hint="cs"/>
          <w:rtl/>
        </w:rPr>
      </w:pPr>
    </w:p>
    <w:p w14:paraId="3B3EFD9D" w14:textId="77777777" w:rsidR="006F0587" w:rsidRDefault="006F0587">
      <w:pPr>
        <w:jc w:val="both"/>
        <w:rPr>
          <w:rFonts w:hint="cs"/>
          <w:rtl/>
        </w:rPr>
      </w:pPr>
      <w:r>
        <w:rPr>
          <w:rFonts w:hint="cs"/>
          <w:rtl/>
        </w:rPr>
        <w:t xml:space="preserve">חברי הכנסת, אני לא יכול לדבר אל שלושת חברי הכנסת, שכל אחד מהם עתיד להיות מהמגורשים, חלילה. חלילה. על כל פנים, חבר הכנסת גורלובסקי, חבר הכנסת חזן, חבר הכנסת הנדל, חבר הכנסת אריאל, אנחנו מרגע זה רושמים לפנינו את מחאתכם הבלתי-מתפשרת, אבל מרגע זה אני מבקש לא לקרוא יותר קריאות ביניים. ברור </w:t>
      </w:r>
      <w:r>
        <w:rPr>
          <w:rtl/>
        </w:rPr>
        <w:t>–</w:t>
      </w:r>
      <w:r>
        <w:rPr>
          <w:rFonts w:hint="cs"/>
          <w:rtl/>
        </w:rPr>
        <w:t xml:space="preserve"> לא לקרוא יותר קריאות ביניים. זה ברור. תודה. בבקשה, אדוני.</w:t>
      </w:r>
    </w:p>
    <w:p w14:paraId="7A943856" w14:textId="77777777" w:rsidR="006F0587" w:rsidRDefault="006F0587">
      <w:pPr>
        <w:jc w:val="both"/>
        <w:rPr>
          <w:rFonts w:hint="cs"/>
          <w:rtl/>
        </w:rPr>
      </w:pPr>
    </w:p>
    <w:p w14:paraId="23424650" w14:textId="77777777" w:rsidR="006F0587" w:rsidRDefault="006F0587">
      <w:pPr>
        <w:pStyle w:val="-"/>
        <w:rPr>
          <w:rtl/>
        </w:rPr>
      </w:pPr>
      <w:bookmarkStart w:id="51" w:name="FS000000458T22_04_2004_11_47_21C"/>
      <w:bookmarkEnd w:id="51"/>
      <w:r>
        <w:rPr>
          <w:rFonts w:hint="eastAsia"/>
          <w:rtl/>
        </w:rPr>
        <w:t>חיים</w:t>
      </w:r>
      <w:r>
        <w:rPr>
          <w:rtl/>
        </w:rPr>
        <w:t xml:space="preserve"> רמון (העבודה-מימד):</w:t>
      </w:r>
    </w:p>
    <w:p w14:paraId="40902355" w14:textId="77777777" w:rsidR="006F0587" w:rsidRDefault="006F0587">
      <w:pPr>
        <w:jc w:val="both"/>
        <w:rPr>
          <w:rFonts w:hint="cs"/>
          <w:rtl/>
        </w:rPr>
      </w:pPr>
    </w:p>
    <w:p w14:paraId="74A85D86" w14:textId="77777777" w:rsidR="006F0587" w:rsidRDefault="006F0587">
      <w:pPr>
        <w:jc w:val="both"/>
        <w:rPr>
          <w:rFonts w:hint="cs"/>
          <w:rtl/>
        </w:rPr>
      </w:pPr>
      <w:r>
        <w:rPr>
          <w:rFonts w:hint="cs"/>
          <w:rtl/>
        </w:rPr>
        <w:t xml:space="preserve">אני מבין שגם את הגיאוגרפיה משנים. </w:t>
      </w:r>
    </w:p>
    <w:p w14:paraId="7A18E23A" w14:textId="77777777" w:rsidR="006F0587" w:rsidRDefault="006F0587">
      <w:pPr>
        <w:jc w:val="both"/>
        <w:rPr>
          <w:rFonts w:hint="cs"/>
          <w:rtl/>
        </w:rPr>
      </w:pPr>
    </w:p>
    <w:p w14:paraId="27ABB159" w14:textId="77777777" w:rsidR="006F0587" w:rsidRDefault="006F0587">
      <w:pPr>
        <w:pStyle w:val="af"/>
        <w:rPr>
          <w:rtl/>
        </w:rPr>
      </w:pPr>
      <w:r>
        <w:rPr>
          <w:rFonts w:hint="eastAsia"/>
          <w:rtl/>
        </w:rPr>
        <w:t>היו</w:t>
      </w:r>
      <w:r>
        <w:rPr>
          <w:rtl/>
        </w:rPr>
        <w:t>"ר ראובן ריבלין:</w:t>
      </w:r>
    </w:p>
    <w:p w14:paraId="00BF7AED" w14:textId="77777777" w:rsidR="006F0587" w:rsidRDefault="006F0587">
      <w:pPr>
        <w:jc w:val="both"/>
        <w:rPr>
          <w:rFonts w:hint="cs"/>
          <w:rtl/>
        </w:rPr>
      </w:pPr>
    </w:p>
    <w:p w14:paraId="4CDB9689" w14:textId="77777777" w:rsidR="006F0587" w:rsidRDefault="006F0587">
      <w:pPr>
        <w:jc w:val="both"/>
        <w:rPr>
          <w:rFonts w:hint="cs"/>
          <w:rtl/>
        </w:rPr>
      </w:pPr>
      <w:r>
        <w:rPr>
          <w:rFonts w:hint="cs"/>
          <w:rtl/>
        </w:rPr>
        <w:t>מזמן שינו אותה.</w:t>
      </w:r>
    </w:p>
    <w:p w14:paraId="1F2AE7B4" w14:textId="77777777" w:rsidR="006F0587" w:rsidRDefault="006F0587">
      <w:pPr>
        <w:jc w:val="both"/>
        <w:rPr>
          <w:rFonts w:hint="cs"/>
          <w:rtl/>
        </w:rPr>
      </w:pPr>
    </w:p>
    <w:p w14:paraId="4C07B2D7" w14:textId="77777777" w:rsidR="006F0587" w:rsidRDefault="006F0587">
      <w:pPr>
        <w:pStyle w:val="-"/>
        <w:rPr>
          <w:rtl/>
        </w:rPr>
      </w:pPr>
      <w:bookmarkStart w:id="52" w:name="FS000000458T22_04_2004_11_47_38C"/>
      <w:bookmarkEnd w:id="52"/>
      <w:r>
        <w:rPr>
          <w:rFonts w:hint="eastAsia"/>
          <w:rtl/>
        </w:rPr>
        <w:t>חיים</w:t>
      </w:r>
      <w:r>
        <w:rPr>
          <w:rtl/>
        </w:rPr>
        <w:t xml:space="preserve"> רמון (העבודה-מימד):</w:t>
      </w:r>
    </w:p>
    <w:p w14:paraId="5E64C2C3" w14:textId="77777777" w:rsidR="006F0587" w:rsidRDefault="006F0587">
      <w:pPr>
        <w:jc w:val="both"/>
        <w:rPr>
          <w:rFonts w:hint="cs"/>
          <w:rtl/>
        </w:rPr>
      </w:pPr>
    </w:p>
    <w:p w14:paraId="5A9098D1" w14:textId="77777777" w:rsidR="006F0587" w:rsidRDefault="006F0587">
      <w:pPr>
        <w:jc w:val="both"/>
        <w:rPr>
          <w:rFonts w:hint="cs"/>
          <w:rtl/>
        </w:rPr>
      </w:pPr>
      <w:r>
        <w:rPr>
          <w:rFonts w:hint="cs"/>
          <w:rtl/>
        </w:rPr>
        <w:t>אבל מה לעשות? יש חומה. בין נווה-דקלים לבין - איזה מחנה פליטים, חבר הכנסת הנדל? איזו חומה יש? כשאתה הולך שני מטרים, מה אתה רואה? אני בכלל שמעתי הבוקר, שגוש-קטיף זה לא בעזה; שגוש-קטיף מרוחק מעזה. אילו דברי הבל? יש חומה שמפרידה בין נווה-דקלים לבין מחנות הפליטים של ח'אן-יונס. זה לא עזה, ח'אן-יונס? מה זה בדיוק?</w:t>
      </w:r>
    </w:p>
    <w:p w14:paraId="78436BEE" w14:textId="77777777" w:rsidR="006F0587" w:rsidRDefault="006F0587">
      <w:pPr>
        <w:jc w:val="both"/>
        <w:rPr>
          <w:rFonts w:hint="cs"/>
          <w:rtl/>
        </w:rPr>
      </w:pPr>
    </w:p>
    <w:p w14:paraId="4D9079C7" w14:textId="77777777" w:rsidR="006F0587" w:rsidRDefault="006F0587">
      <w:pPr>
        <w:pStyle w:val="af"/>
        <w:rPr>
          <w:rtl/>
        </w:rPr>
      </w:pPr>
      <w:r>
        <w:rPr>
          <w:rtl/>
        </w:rPr>
        <w:t>היו"ר ראובן ריבלין:</w:t>
      </w:r>
    </w:p>
    <w:p w14:paraId="3A9CABEC" w14:textId="77777777" w:rsidR="006F0587" w:rsidRDefault="006F0587">
      <w:pPr>
        <w:jc w:val="both"/>
        <w:rPr>
          <w:rtl/>
        </w:rPr>
      </w:pPr>
    </w:p>
    <w:p w14:paraId="277C5467" w14:textId="77777777" w:rsidR="006F0587" w:rsidRDefault="006F0587">
      <w:pPr>
        <w:jc w:val="both"/>
        <w:rPr>
          <w:rFonts w:hint="cs"/>
          <w:rtl/>
        </w:rPr>
      </w:pPr>
      <w:r>
        <w:rPr>
          <w:rFonts w:hint="cs"/>
          <w:rtl/>
        </w:rPr>
        <w:t>לא. עזה זה עזה וח'אן-יונס זה ח'אן-יונס.</w:t>
      </w:r>
    </w:p>
    <w:p w14:paraId="67BEBAD3" w14:textId="77777777" w:rsidR="006F0587" w:rsidRDefault="006F0587">
      <w:pPr>
        <w:jc w:val="both"/>
        <w:rPr>
          <w:rFonts w:hint="cs"/>
          <w:rtl/>
        </w:rPr>
      </w:pPr>
    </w:p>
    <w:p w14:paraId="1B120E77" w14:textId="77777777" w:rsidR="006F0587" w:rsidRDefault="006F0587">
      <w:pPr>
        <w:pStyle w:val="-"/>
        <w:rPr>
          <w:rtl/>
        </w:rPr>
      </w:pPr>
      <w:bookmarkStart w:id="53" w:name="FS000000458T22_04_2004_11_49_15C"/>
      <w:bookmarkEnd w:id="53"/>
      <w:r>
        <w:rPr>
          <w:rtl/>
        </w:rPr>
        <w:t>חיים רמון (העבודה-מימד):</w:t>
      </w:r>
    </w:p>
    <w:p w14:paraId="1EC1AE98" w14:textId="77777777" w:rsidR="006F0587" w:rsidRDefault="006F0587">
      <w:pPr>
        <w:jc w:val="both"/>
        <w:rPr>
          <w:rtl/>
        </w:rPr>
      </w:pPr>
    </w:p>
    <w:p w14:paraId="0753BC03" w14:textId="77777777" w:rsidR="006F0587" w:rsidRDefault="006F0587">
      <w:pPr>
        <w:jc w:val="both"/>
        <w:rPr>
          <w:rFonts w:hint="cs"/>
          <w:rtl/>
        </w:rPr>
      </w:pPr>
      <w:r>
        <w:rPr>
          <w:rFonts w:hint="cs"/>
          <w:rtl/>
        </w:rPr>
        <w:t xml:space="preserve">מה זה? האיים הקאריביים? לא. ברצועת-עזה מדובר. </w:t>
      </w:r>
    </w:p>
    <w:p w14:paraId="32607ACF" w14:textId="77777777" w:rsidR="006F0587" w:rsidRDefault="006F0587">
      <w:pPr>
        <w:jc w:val="both"/>
        <w:rPr>
          <w:rFonts w:hint="cs"/>
          <w:rtl/>
        </w:rPr>
      </w:pPr>
    </w:p>
    <w:p w14:paraId="3A54281F" w14:textId="77777777" w:rsidR="006F0587" w:rsidRDefault="006F0587">
      <w:pPr>
        <w:pStyle w:val="af"/>
        <w:rPr>
          <w:rtl/>
        </w:rPr>
      </w:pPr>
      <w:r>
        <w:rPr>
          <w:rtl/>
        </w:rPr>
        <w:t>היו"ר ראובן ריבלין:</w:t>
      </w:r>
    </w:p>
    <w:p w14:paraId="49940DB2" w14:textId="77777777" w:rsidR="006F0587" w:rsidRDefault="006F0587">
      <w:pPr>
        <w:jc w:val="both"/>
        <w:rPr>
          <w:rtl/>
        </w:rPr>
      </w:pPr>
    </w:p>
    <w:p w14:paraId="4FDE36BC" w14:textId="77777777" w:rsidR="006F0587" w:rsidRDefault="006F0587">
      <w:pPr>
        <w:jc w:val="both"/>
        <w:rPr>
          <w:rFonts w:hint="cs"/>
          <w:rtl/>
        </w:rPr>
      </w:pPr>
      <w:r>
        <w:rPr>
          <w:rFonts w:hint="cs"/>
          <w:rtl/>
        </w:rPr>
        <w:t xml:space="preserve">ח'אן-יונס זו עיר ואם בארץ-ישראל. </w:t>
      </w:r>
    </w:p>
    <w:p w14:paraId="1AE6B8AB" w14:textId="77777777" w:rsidR="006F0587" w:rsidRDefault="006F0587">
      <w:pPr>
        <w:jc w:val="both"/>
        <w:rPr>
          <w:rFonts w:hint="cs"/>
          <w:rtl/>
        </w:rPr>
      </w:pPr>
    </w:p>
    <w:p w14:paraId="204740F4" w14:textId="77777777" w:rsidR="006F0587" w:rsidRDefault="006F0587">
      <w:pPr>
        <w:pStyle w:val="-"/>
        <w:rPr>
          <w:rtl/>
        </w:rPr>
      </w:pPr>
      <w:bookmarkStart w:id="54" w:name="FS000000458T22_04_2004_11_49_50C"/>
      <w:bookmarkEnd w:id="54"/>
      <w:r>
        <w:rPr>
          <w:rtl/>
        </w:rPr>
        <w:t>חיים רמון (העבודה-מימד):</w:t>
      </w:r>
    </w:p>
    <w:p w14:paraId="68939965" w14:textId="77777777" w:rsidR="006F0587" w:rsidRDefault="006F0587">
      <w:pPr>
        <w:jc w:val="both"/>
        <w:rPr>
          <w:rtl/>
        </w:rPr>
      </w:pPr>
    </w:p>
    <w:p w14:paraId="01709FD9" w14:textId="77777777" w:rsidR="006F0587" w:rsidRDefault="006F0587">
      <w:pPr>
        <w:jc w:val="both"/>
        <w:rPr>
          <w:rFonts w:hint="cs"/>
          <w:rtl/>
        </w:rPr>
      </w:pPr>
      <w:r>
        <w:rPr>
          <w:rFonts w:hint="cs"/>
          <w:rtl/>
        </w:rPr>
        <w:t xml:space="preserve">מדובר ברצועת-עזה. נכון. מי שחושב, אדוני היושב-ראש </w:t>
      </w:r>
      <w:r>
        <w:rPr>
          <w:rtl/>
        </w:rPr>
        <w:t>–</w:t>
      </w:r>
      <w:r>
        <w:rPr>
          <w:rFonts w:hint="cs"/>
          <w:rtl/>
        </w:rPr>
        <w:t xml:space="preserve"> על זה הוויכוח, ואת זה כדאי שידעו </w:t>
      </w:r>
      <w:r>
        <w:rPr>
          <w:rtl/>
        </w:rPr>
        <w:t>–</w:t>
      </w:r>
      <w:r>
        <w:rPr>
          <w:rFonts w:hint="cs"/>
          <w:rtl/>
        </w:rPr>
        <w:t xml:space="preserve"> הוויכוח הוא, האם ח'אן-יונס תהיה עיר ואם, לא בארץ-ישראל, עיר ואם במדינה לא יהודית ולא דמוקרטית, או לא נהיה בח'אן-יונס. ומי שלא רוצה להיות בח'אן-יונס, גם לא יכול להיות בנווה-דקלים. זאת המציאות. </w:t>
      </w:r>
    </w:p>
    <w:p w14:paraId="58B0E760" w14:textId="77777777" w:rsidR="006F0587" w:rsidRDefault="006F0587">
      <w:pPr>
        <w:jc w:val="both"/>
        <w:rPr>
          <w:rFonts w:hint="cs"/>
          <w:rtl/>
        </w:rPr>
      </w:pPr>
    </w:p>
    <w:p w14:paraId="15A939C7" w14:textId="77777777" w:rsidR="006F0587" w:rsidRDefault="006F0587">
      <w:pPr>
        <w:pStyle w:val="ae"/>
        <w:rPr>
          <w:rtl/>
        </w:rPr>
      </w:pPr>
      <w:r>
        <w:rPr>
          <w:rFonts w:hint="eastAsia"/>
          <w:rtl/>
        </w:rPr>
        <w:t>יוסי</w:t>
      </w:r>
      <w:r>
        <w:rPr>
          <w:rtl/>
        </w:rPr>
        <w:t xml:space="preserve"> שריד (מרצ):</w:t>
      </w:r>
    </w:p>
    <w:p w14:paraId="181A3574" w14:textId="77777777" w:rsidR="006F0587" w:rsidRDefault="006F0587">
      <w:pPr>
        <w:jc w:val="both"/>
        <w:rPr>
          <w:rFonts w:hint="cs"/>
          <w:rtl/>
        </w:rPr>
      </w:pPr>
    </w:p>
    <w:p w14:paraId="4081526C" w14:textId="77777777" w:rsidR="006F0587" w:rsidRDefault="006F0587">
      <w:pPr>
        <w:ind w:left="719" w:firstLine="0"/>
        <w:jc w:val="both"/>
        <w:rPr>
          <w:rFonts w:hint="cs"/>
          <w:rtl/>
        </w:rPr>
      </w:pPr>
      <w:r>
        <w:rPr>
          <w:rFonts w:hint="cs"/>
          <w:rtl/>
        </w:rPr>
        <w:t>- - -  למה התכוונת  באיים הקאריביים.</w:t>
      </w:r>
    </w:p>
    <w:p w14:paraId="3C43C450" w14:textId="77777777" w:rsidR="006F0587" w:rsidRDefault="006F0587">
      <w:pPr>
        <w:jc w:val="both"/>
        <w:rPr>
          <w:rFonts w:hint="cs"/>
          <w:rtl/>
        </w:rPr>
      </w:pPr>
    </w:p>
    <w:p w14:paraId="0ECF0B0E" w14:textId="77777777" w:rsidR="006F0587" w:rsidRDefault="006F0587">
      <w:pPr>
        <w:pStyle w:val="-"/>
        <w:rPr>
          <w:rtl/>
        </w:rPr>
      </w:pPr>
      <w:bookmarkStart w:id="55" w:name="FS000000458T22_04_2004_11_52_51C"/>
      <w:bookmarkEnd w:id="55"/>
      <w:r>
        <w:rPr>
          <w:rtl/>
        </w:rPr>
        <w:t>חיים רמון (העבודה-מימד):</w:t>
      </w:r>
    </w:p>
    <w:p w14:paraId="37E7D155" w14:textId="77777777" w:rsidR="006F0587" w:rsidRDefault="006F0587">
      <w:pPr>
        <w:jc w:val="both"/>
        <w:rPr>
          <w:rtl/>
        </w:rPr>
      </w:pPr>
    </w:p>
    <w:p w14:paraId="53567B07" w14:textId="77777777" w:rsidR="006F0587" w:rsidRDefault="006F0587">
      <w:pPr>
        <w:jc w:val="both"/>
        <w:rPr>
          <w:rFonts w:hint="cs"/>
          <w:rtl/>
        </w:rPr>
      </w:pPr>
      <w:r>
        <w:rPr>
          <w:rFonts w:hint="cs"/>
          <w:rtl/>
        </w:rPr>
        <w:t>לא, כי הם אומרים, שמעתי הבוקר שאומרים לנו - - -</w:t>
      </w:r>
    </w:p>
    <w:p w14:paraId="37BA8A85" w14:textId="77777777" w:rsidR="006F0587" w:rsidRDefault="006F0587">
      <w:pPr>
        <w:jc w:val="both"/>
        <w:rPr>
          <w:rFonts w:hint="cs"/>
          <w:rtl/>
        </w:rPr>
      </w:pPr>
    </w:p>
    <w:p w14:paraId="0A60D507" w14:textId="77777777" w:rsidR="006F0587" w:rsidRDefault="006F0587">
      <w:pPr>
        <w:pStyle w:val="af"/>
        <w:rPr>
          <w:rtl/>
        </w:rPr>
      </w:pPr>
      <w:r>
        <w:rPr>
          <w:rtl/>
        </w:rPr>
        <w:t>היו"ר ראובן ריבלין:</w:t>
      </w:r>
    </w:p>
    <w:p w14:paraId="3FD936AC" w14:textId="77777777" w:rsidR="006F0587" w:rsidRDefault="006F0587">
      <w:pPr>
        <w:jc w:val="both"/>
        <w:rPr>
          <w:rtl/>
        </w:rPr>
      </w:pPr>
    </w:p>
    <w:p w14:paraId="0B13491E" w14:textId="77777777" w:rsidR="006F0587" w:rsidRDefault="006F0587">
      <w:pPr>
        <w:jc w:val="both"/>
        <w:rPr>
          <w:rFonts w:hint="cs"/>
          <w:rtl/>
        </w:rPr>
      </w:pPr>
      <w:r>
        <w:rPr>
          <w:rFonts w:hint="cs"/>
          <w:rtl/>
        </w:rPr>
        <w:t>חבר הכנסת רמון, ראש הממשלה מחכה להשיב לך בקוצר רוח, לכן אדוני יתחיל להתקדם.</w:t>
      </w:r>
    </w:p>
    <w:p w14:paraId="7DE8B533" w14:textId="77777777" w:rsidR="006F0587" w:rsidRDefault="006F0587">
      <w:pPr>
        <w:jc w:val="both"/>
        <w:rPr>
          <w:rFonts w:hint="cs"/>
          <w:rtl/>
        </w:rPr>
      </w:pPr>
    </w:p>
    <w:p w14:paraId="637C534C" w14:textId="77777777" w:rsidR="006F0587" w:rsidRDefault="006F0587">
      <w:pPr>
        <w:pStyle w:val="-"/>
        <w:rPr>
          <w:rtl/>
        </w:rPr>
      </w:pPr>
      <w:bookmarkStart w:id="56" w:name="FS000000458T22_04_2004_11_53_38C"/>
      <w:bookmarkEnd w:id="56"/>
      <w:r>
        <w:rPr>
          <w:rtl/>
        </w:rPr>
        <w:t>חיים רמון (העבודה-מימד):</w:t>
      </w:r>
    </w:p>
    <w:p w14:paraId="3394687F" w14:textId="77777777" w:rsidR="006F0587" w:rsidRDefault="006F0587">
      <w:pPr>
        <w:jc w:val="both"/>
        <w:rPr>
          <w:rtl/>
        </w:rPr>
      </w:pPr>
    </w:p>
    <w:p w14:paraId="5F799A77" w14:textId="77777777" w:rsidR="006F0587" w:rsidRDefault="006F0587">
      <w:pPr>
        <w:jc w:val="both"/>
        <w:rPr>
          <w:rFonts w:hint="cs"/>
          <w:rtl/>
        </w:rPr>
      </w:pPr>
      <w:r>
        <w:rPr>
          <w:rFonts w:hint="cs"/>
          <w:rtl/>
        </w:rPr>
        <w:t xml:space="preserve">חבר הכנסת שריד, שאלה טובה. </w:t>
      </w:r>
    </w:p>
    <w:p w14:paraId="5727A843" w14:textId="77777777" w:rsidR="006F0587" w:rsidRDefault="006F0587">
      <w:pPr>
        <w:jc w:val="both"/>
        <w:rPr>
          <w:rFonts w:hint="cs"/>
          <w:rtl/>
        </w:rPr>
      </w:pPr>
    </w:p>
    <w:p w14:paraId="276EF4CC" w14:textId="77777777" w:rsidR="006F0587" w:rsidRDefault="006F0587">
      <w:pPr>
        <w:pStyle w:val="af"/>
        <w:rPr>
          <w:rtl/>
        </w:rPr>
      </w:pPr>
      <w:r>
        <w:rPr>
          <w:rtl/>
        </w:rPr>
        <w:t>היו"ר ראובן ריבלין:</w:t>
      </w:r>
    </w:p>
    <w:p w14:paraId="66B20382" w14:textId="77777777" w:rsidR="006F0587" w:rsidRDefault="006F0587">
      <w:pPr>
        <w:jc w:val="both"/>
        <w:rPr>
          <w:rtl/>
        </w:rPr>
      </w:pPr>
    </w:p>
    <w:p w14:paraId="563D846B" w14:textId="77777777" w:rsidR="006F0587" w:rsidRDefault="006F0587">
      <w:pPr>
        <w:jc w:val="both"/>
        <w:rPr>
          <w:rFonts w:hint="cs"/>
          <w:rtl/>
        </w:rPr>
      </w:pPr>
      <w:r>
        <w:rPr>
          <w:rFonts w:hint="cs"/>
          <w:rtl/>
        </w:rPr>
        <w:t xml:space="preserve">כן, בבקשה. על חשבונך. </w:t>
      </w:r>
    </w:p>
    <w:p w14:paraId="110DCFD2" w14:textId="77777777" w:rsidR="006F0587" w:rsidRDefault="006F0587">
      <w:pPr>
        <w:jc w:val="both"/>
        <w:rPr>
          <w:rFonts w:hint="cs"/>
          <w:rtl/>
        </w:rPr>
      </w:pPr>
    </w:p>
    <w:p w14:paraId="59EA61B0" w14:textId="77777777" w:rsidR="006F0587" w:rsidRDefault="006F0587">
      <w:pPr>
        <w:pStyle w:val="-"/>
        <w:rPr>
          <w:rtl/>
        </w:rPr>
      </w:pPr>
      <w:bookmarkStart w:id="57" w:name="FS000000458T22_04_2004_11_53_52C"/>
      <w:bookmarkEnd w:id="57"/>
      <w:r>
        <w:rPr>
          <w:rtl/>
        </w:rPr>
        <w:t>חיים רמון (העבודה-מימד):</w:t>
      </w:r>
    </w:p>
    <w:p w14:paraId="0FB271D6" w14:textId="77777777" w:rsidR="006F0587" w:rsidRDefault="006F0587">
      <w:pPr>
        <w:jc w:val="both"/>
        <w:rPr>
          <w:rtl/>
        </w:rPr>
      </w:pPr>
    </w:p>
    <w:p w14:paraId="4BC5CA80" w14:textId="77777777" w:rsidR="006F0587" w:rsidRDefault="006F0587">
      <w:pPr>
        <w:jc w:val="both"/>
        <w:rPr>
          <w:rFonts w:hint="cs"/>
          <w:rtl/>
        </w:rPr>
      </w:pPr>
      <w:r>
        <w:rPr>
          <w:rFonts w:hint="cs"/>
          <w:rtl/>
        </w:rPr>
        <w:t>שמעתי שאחד ממתפקדי הליכוד שוכנע שלא צריך להצביע בעד התוכנית, כי בכלל גוש-קטיף זה לא בעזה. אז אני שואל, אולי גוש-קטיף נמצא באיזה אי קאריבי.</w:t>
      </w:r>
    </w:p>
    <w:p w14:paraId="7DF66D55" w14:textId="77777777" w:rsidR="006F0587" w:rsidRDefault="006F0587">
      <w:pPr>
        <w:jc w:val="both"/>
        <w:rPr>
          <w:rFonts w:hint="cs"/>
          <w:rtl/>
        </w:rPr>
      </w:pPr>
    </w:p>
    <w:p w14:paraId="71CD581A" w14:textId="77777777" w:rsidR="006F0587" w:rsidRDefault="006F0587">
      <w:pPr>
        <w:pStyle w:val="ae"/>
        <w:rPr>
          <w:rtl/>
        </w:rPr>
      </w:pPr>
      <w:r>
        <w:rPr>
          <w:rFonts w:hint="eastAsia"/>
          <w:rtl/>
        </w:rPr>
        <w:t>יוסי</w:t>
      </w:r>
      <w:r>
        <w:rPr>
          <w:rtl/>
        </w:rPr>
        <w:t xml:space="preserve"> שריד (מרצ):</w:t>
      </w:r>
    </w:p>
    <w:p w14:paraId="6DB9D1F5" w14:textId="77777777" w:rsidR="006F0587" w:rsidRDefault="006F0587">
      <w:pPr>
        <w:jc w:val="both"/>
        <w:rPr>
          <w:rFonts w:hint="cs"/>
          <w:rtl/>
        </w:rPr>
      </w:pPr>
    </w:p>
    <w:p w14:paraId="0CB88F3B" w14:textId="77777777" w:rsidR="006F0587" w:rsidRDefault="006F0587">
      <w:pPr>
        <w:jc w:val="both"/>
        <w:rPr>
          <w:rFonts w:hint="cs"/>
          <w:rtl/>
        </w:rPr>
      </w:pPr>
      <w:r>
        <w:rPr>
          <w:rFonts w:hint="cs"/>
          <w:rtl/>
        </w:rPr>
        <w:t>חשבתי שאולי יש משמעות אחרת. - - -</w:t>
      </w:r>
    </w:p>
    <w:p w14:paraId="1F5B7B37" w14:textId="77777777" w:rsidR="006F0587" w:rsidRDefault="006F0587">
      <w:pPr>
        <w:jc w:val="both"/>
        <w:rPr>
          <w:rFonts w:hint="cs"/>
          <w:rtl/>
        </w:rPr>
      </w:pPr>
    </w:p>
    <w:p w14:paraId="1392A9FA" w14:textId="77777777" w:rsidR="006F0587" w:rsidRDefault="006F0587">
      <w:pPr>
        <w:pStyle w:val="-"/>
        <w:rPr>
          <w:rtl/>
        </w:rPr>
      </w:pPr>
      <w:bookmarkStart w:id="58" w:name="FS000000458T22_04_2004_11_55_46C"/>
      <w:bookmarkEnd w:id="58"/>
      <w:r>
        <w:rPr>
          <w:rtl/>
        </w:rPr>
        <w:t>חיים רמון (העבודה-מימד):</w:t>
      </w:r>
    </w:p>
    <w:p w14:paraId="7C8F89BF" w14:textId="77777777" w:rsidR="006F0587" w:rsidRDefault="006F0587">
      <w:pPr>
        <w:jc w:val="both"/>
        <w:rPr>
          <w:rtl/>
        </w:rPr>
      </w:pPr>
    </w:p>
    <w:p w14:paraId="29A471DA" w14:textId="77777777" w:rsidR="006F0587" w:rsidRDefault="006F0587">
      <w:pPr>
        <w:jc w:val="both"/>
        <w:rPr>
          <w:rFonts w:hint="cs"/>
          <w:rtl/>
        </w:rPr>
      </w:pPr>
      <w:r>
        <w:rPr>
          <w:rFonts w:hint="cs"/>
          <w:rtl/>
        </w:rPr>
        <w:t>לא, לא. אתה נשארת בלי. זו משמעות אחרת.</w:t>
      </w:r>
    </w:p>
    <w:p w14:paraId="24B08FA3" w14:textId="77777777" w:rsidR="006F0587" w:rsidRDefault="006F0587">
      <w:pPr>
        <w:pStyle w:val="ae"/>
        <w:rPr>
          <w:rFonts w:hint="cs"/>
          <w:rtl/>
        </w:rPr>
      </w:pPr>
    </w:p>
    <w:p w14:paraId="24833915" w14:textId="77777777" w:rsidR="006F0587" w:rsidRDefault="006F0587">
      <w:pPr>
        <w:pStyle w:val="af"/>
        <w:rPr>
          <w:rtl/>
        </w:rPr>
      </w:pPr>
      <w:r>
        <w:rPr>
          <w:rtl/>
        </w:rPr>
        <w:t>היו"ר ראובן ריבלין:</w:t>
      </w:r>
    </w:p>
    <w:p w14:paraId="59319E70" w14:textId="77777777" w:rsidR="006F0587" w:rsidRDefault="006F0587">
      <w:pPr>
        <w:jc w:val="both"/>
        <w:rPr>
          <w:rtl/>
        </w:rPr>
      </w:pPr>
    </w:p>
    <w:p w14:paraId="5F981749" w14:textId="77777777" w:rsidR="006F0587" w:rsidRDefault="006F0587">
      <w:pPr>
        <w:jc w:val="both"/>
        <w:rPr>
          <w:rFonts w:hint="cs"/>
          <w:rtl/>
        </w:rPr>
      </w:pPr>
      <w:r>
        <w:rPr>
          <w:rFonts w:hint="cs"/>
          <w:rtl/>
        </w:rPr>
        <w:t xml:space="preserve">לא תמיד עולים לסוף דעתך. </w:t>
      </w:r>
    </w:p>
    <w:p w14:paraId="68C23B3C" w14:textId="77777777" w:rsidR="006F0587" w:rsidRDefault="006F0587">
      <w:pPr>
        <w:pStyle w:val="ae"/>
        <w:rPr>
          <w:rFonts w:hint="cs"/>
          <w:rtl/>
        </w:rPr>
      </w:pPr>
    </w:p>
    <w:p w14:paraId="7E676654"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5FCD962E" w14:textId="77777777" w:rsidR="006F0587" w:rsidRDefault="006F0587">
      <w:pPr>
        <w:jc w:val="both"/>
        <w:rPr>
          <w:rFonts w:hint="cs"/>
          <w:rtl/>
        </w:rPr>
      </w:pPr>
    </w:p>
    <w:p w14:paraId="6D0751AD" w14:textId="77777777" w:rsidR="006F0587" w:rsidRDefault="006F0587">
      <w:pPr>
        <w:jc w:val="both"/>
        <w:rPr>
          <w:rFonts w:hint="cs"/>
          <w:rtl/>
        </w:rPr>
      </w:pPr>
      <w:r>
        <w:rPr>
          <w:rFonts w:hint="cs"/>
          <w:rtl/>
        </w:rPr>
        <w:t>המצב טוב. חיים רמון משכנע את מצביעי הליכוד, משהו משהו.</w:t>
      </w:r>
    </w:p>
    <w:p w14:paraId="4CD55A6D" w14:textId="77777777" w:rsidR="006F0587" w:rsidRDefault="006F0587">
      <w:pPr>
        <w:jc w:val="both"/>
        <w:rPr>
          <w:rFonts w:hint="cs"/>
          <w:rtl/>
        </w:rPr>
      </w:pPr>
    </w:p>
    <w:p w14:paraId="2FFAD5C0" w14:textId="77777777" w:rsidR="006F0587" w:rsidRDefault="006F0587">
      <w:pPr>
        <w:pStyle w:val="-"/>
        <w:rPr>
          <w:rtl/>
        </w:rPr>
      </w:pPr>
      <w:bookmarkStart w:id="59" w:name="FS000000458T22_04_2004_11_56_56C"/>
      <w:bookmarkEnd w:id="59"/>
      <w:r>
        <w:rPr>
          <w:rtl/>
        </w:rPr>
        <w:t>חיים רמון (העבודה-מימד):</w:t>
      </w:r>
    </w:p>
    <w:p w14:paraId="44E6EB89" w14:textId="77777777" w:rsidR="006F0587" w:rsidRDefault="006F0587">
      <w:pPr>
        <w:jc w:val="both"/>
        <w:rPr>
          <w:rtl/>
        </w:rPr>
      </w:pPr>
    </w:p>
    <w:p w14:paraId="69E6B6DE" w14:textId="77777777" w:rsidR="006F0587" w:rsidRDefault="006F0587">
      <w:pPr>
        <w:jc w:val="both"/>
        <w:rPr>
          <w:rFonts w:hint="cs"/>
          <w:rtl/>
        </w:rPr>
      </w:pPr>
      <w:r>
        <w:rPr>
          <w:rFonts w:hint="cs"/>
          <w:rtl/>
        </w:rPr>
        <w:t xml:space="preserve">חבר הכנסת אורי אריאל, מה אתם עושים? הרי אתם לא מדברים רק על גוש-קטיף. אתם באים למצביעי הליכוד, אתם מדברים לכולנו. ואתם מנהלים מסע שאיננו מבוסס אפילו על שמץ של אמת, על רסיס של אמת. </w:t>
      </w:r>
    </w:p>
    <w:p w14:paraId="53024328" w14:textId="77777777" w:rsidR="006F0587" w:rsidRDefault="006F0587">
      <w:pPr>
        <w:jc w:val="both"/>
        <w:rPr>
          <w:rFonts w:hint="cs"/>
          <w:rtl/>
        </w:rPr>
      </w:pPr>
    </w:p>
    <w:p w14:paraId="18D72D93"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11FC244A" w14:textId="77777777" w:rsidR="006F0587" w:rsidRDefault="006F0587">
      <w:pPr>
        <w:jc w:val="both"/>
        <w:rPr>
          <w:rFonts w:hint="cs"/>
          <w:rtl/>
        </w:rPr>
      </w:pPr>
    </w:p>
    <w:p w14:paraId="1108F417" w14:textId="77777777" w:rsidR="006F0587" w:rsidRDefault="006F0587">
      <w:pPr>
        <w:ind w:left="719" w:firstLine="0"/>
        <w:jc w:val="both"/>
        <w:rPr>
          <w:rFonts w:hint="cs"/>
          <w:rtl/>
        </w:rPr>
      </w:pPr>
      <w:r>
        <w:rPr>
          <w:rFonts w:hint="cs"/>
          <w:rtl/>
        </w:rPr>
        <w:t>- - -</w:t>
      </w:r>
    </w:p>
    <w:p w14:paraId="1F88DB97" w14:textId="77777777" w:rsidR="006F0587" w:rsidRDefault="006F0587">
      <w:pPr>
        <w:pStyle w:val="-"/>
        <w:rPr>
          <w:rFonts w:hint="cs"/>
          <w:rtl/>
        </w:rPr>
      </w:pPr>
      <w:bookmarkStart w:id="60" w:name="FS000000458T22_04_2004_11_59_06C"/>
      <w:bookmarkEnd w:id="60"/>
    </w:p>
    <w:p w14:paraId="605D0366" w14:textId="77777777" w:rsidR="006F0587" w:rsidRDefault="006F0587">
      <w:pPr>
        <w:pStyle w:val="-"/>
        <w:rPr>
          <w:rFonts w:hint="cs"/>
          <w:rtl/>
        </w:rPr>
      </w:pPr>
    </w:p>
    <w:p w14:paraId="6B584E32" w14:textId="77777777" w:rsidR="006F0587" w:rsidRDefault="006F0587">
      <w:pPr>
        <w:pStyle w:val="-"/>
        <w:rPr>
          <w:rFonts w:hint="cs"/>
          <w:rtl/>
        </w:rPr>
      </w:pPr>
    </w:p>
    <w:p w14:paraId="35BCD4D1" w14:textId="77777777" w:rsidR="006F0587" w:rsidRDefault="006F0587">
      <w:pPr>
        <w:pStyle w:val="-"/>
        <w:rPr>
          <w:rtl/>
        </w:rPr>
      </w:pPr>
      <w:r>
        <w:rPr>
          <w:rtl/>
        </w:rPr>
        <w:t>חיים רמון (העבודה-מימד):</w:t>
      </w:r>
    </w:p>
    <w:p w14:paraId="283D2B1F" w14:textId="77777777" w:rsidR="006F0587" w:rsidRDefault="006F0587">
      <w:pPr>
        <w:jc w:val="both"/>
        <w:rPr>
          <w:rtl/>
        </w:rPr>
      </w:pPr>
    </w:p>
    <w:p w14:paraId="4DAC0BE5" w14:textId="77777777" w:rsidR="006F0587" w:rsidRDefault="006F0587">
      <w:pPr>
        <w:jc w:val="both"/>
        <w:rPr>
          <w:rFonts w:hint="cs"/>
          <w:rtl/>
        </w:rPr>
      </w:pPr>
      <w:r>
        <w:rPr>
          <w:rFonts w:hint="cs"/>
          <w:rtl/>
        </w:rPr>
        <w:t xml:space="preserve">הרי אתם באים ואומרים </w:t>
      </w:r>
      <w:r>
        <w:rPr>
          <w:rtl/>
        </w:rPr>
        <w:t>–</w:t>
      </w:r>
      <w:r>
        <w:rPr>
          <w:rFonts w:hint="cs"/>
          <w:rtl/>
        </w:rPr>
        <w:t xml:space="preserve"> לבוא להגיד שנווה-דקלים, גני-טל, זה לא ברצועת-עזה, מה זה אם לא לסמא ולעוור את עיניהם?</w:t>
      </w:r>
    </w:p>
    <w:p w14:paraId="5C511C8B" w14:textId="77777777" w:rsidR="006F0587" w:rsidRDefault="006F0587">
      <w:pPr>
        <w:jc w:val="both"/>
        <w:rPr>
          <w:rFonts w:hint="cs"/>
          <w:rtl/>
        </w:rPr>
      </w:pPr>
    </w:p>
    <w:p w14:paraId="2EC0DDDC"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380C00D6" w14:textId="77777777" w:rsidR="006F0587" w:rsidRDefault="006F0587">
      <w:pPr>
        <w:jc w:val="both"/>
        <w:rPr>
          <w:rFonts w:hint="cs"/>
          <w:rtl/>
        </w:rPr>
      </w:pPr>
    </w:p>
    <w:p w14:paraId="3F88E942" w14:textId="77777777" w:rsidR="006F0587" w:rsidRDefault="006F0587">
      <w:pPr>
        <w:jc w:val="both"/>
        <w:rPr>
          <w:rFonts w:hint="cs"/>
          <w:rtl/>
        </w:rPr>
      </w:pPr>
      <w:r>
        <w:rPr>
          <w:rFonts w:hint="cs"/>
          <w:rtl/>
        </w:rPr>
        <w:t>מר רמון - - -</w:t>
      </w:r>
    </w:p>
    <w:p w14:paraId="026968D0" w14:textId="77777777" w:rsidR="006F0587" w:rsidRDefault="006F0587">
      <w:pPr>
        <w:jc w:val="both"/>
        <w:rPr>
          <w:rFonts w:hint="cs"/>
          <w:rtl/>
        </w:rPr>
      </w:pPr>
    </w:p>
    <w:p w14:paraId="20E6B341" w14:textId="77777777" w:rsidR="006F0587" w:rsidRDefault="006F0587">
      <w:pPr>
        <w:pStyle w:val="af"/>
        <w:rPr>
          <w:rtl/>
        </w:rPr>
      </w:pPr>
      <w:r>
        <w:rPr>
          <w:rtl/>
        </w:rPr>
        <w:t>היו"ר ראובן ריבלין:</w:t>
      </w:r>
    </w:p>
    <w:p w14:paraId="4D77873A" w14:textId="77777777" w:rsidR="006F0587" w:rsidRDefault="006F0587">
      <w:pPr>
        <w:jc w:val="both"/>
        <w:rPr>
          <w:rtl/>
        </w:rPr>
      </w:pPr>
    </w:p>
    <w:p w14:paraId="7D8B98E7" w14:textId="77777777" w:rsidR="006F0587" w:rsidRDefault="006F0587">
      <w:pPr>
        <w:jc w:val="both"/>
        <w:rPr>
          <w:rFonts w:hint="cs"/>
          <w:rtl/>
        </w:rPr>
      </w:pPr>
      <w:r>
        <w:rPr>
          <w:rFonts w:hint="cs"/>
          <w:rtl/>
        </w:rPr>
        <w:t>חבר הכנסת אורי אריאל.</w:t>
      </w:r>
    </w:p>
    <w:p w14:paraId="6F75D824" w14:textId="77777777" w:rsidR="006F0587" w:rsidRDefault="006F0587">
      <w:pPr>
        <w:jc w:val="both"/>
        <w:rPr>
          <w:rFonts w:hint="cs"/>
          <w:rtl/>
        </w:rPr>
      </w:pPr>
    </w:p>
    <w:p w14:paraId="16F1D198" w14:textId="77777777" w:rsidR="006F0587" w:rsidRDefault="006F0587">
      <w:pPr>
        <w:pStyle w:val="-"/>
        <w:rPr>
          <w:rtl/>
        </w:rPr>
      </w:pPr>
      <w:bookmarkStart w:id="61" w:name="FS000000458T22_04_2004_12_00_37C"/>
      <w:bookmarkEnd w:id="61"/>
      <w:r>
        <w:rPr>
          <w:rtl/>
        </w:rPr>
        <w:t>חיים רמון (העבודה-מימד):</w:t>
      </w:r>
    </w:p>
    <w:p w14:paraId="56027914" w14:textId="77777777" w:rsidR="006F0587" w:rsidRDefault="006F0587">
      <w:pPr>
        <w:jc w:val="both"/>
        <w:rPr>
          <w:rtl/>
        </w:rPr>
      </w:pPr>
    </w:p>
    <w:p w14:paraId="37EBCB55" w14:textId="77777777" w:rsidR="006F0587" w:rsidRDefault="006F0587">
      <w:pPr>
        <w:jc w:val="both"/>
        <w:rPr>
          <w:rFonts w:hint="cs"/>
          <w:rtl/>
        </w:rPr>
      </w:pPr>
      <w:r>
        <w:rPr>
          <w:rFonts w:hint="cs"/>
          <w:rtl/>
        </w:rPr>
        <w:t>אתם באים ואומרים שאין אסון גדול מזה. אתם לא אומרים: יושבים 7,000 איש ברצועה והם לוקחים קרוב לשליש מהאדמות, 20% מהמים, כאשר יש שם מיליון ורבע פליטים. איפה הם נמצאים, המיליון ורבע עזתים האלה? איפה בדיוק? לאן נכנסתם? נכנסתם לתוך הקרביים -  -</w:t>
      </w:r>
    </w:p>
    <w:p w14:paraId="6BE45843" w14:textId="77777777" w:rsidR="006F0587" w:rsidRDefault="006F0587">
      <w:pPr>
        <w:jc w:val="both"/>
        <w:rPr>
          <w:rFonts w:hint="cs"/>
          <w:rtl/>
        </w:rPr>
      </w:pPr>
    </w:p>
    <w:p w14:paraId="321B011F"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5106C2A0" w14:textId="77777777" w:rsidR="006F0587" w:rsidRDefault="006F0587">
      <w:pPr>
        <w:jc w:val="both"/>
        <w:rPr>
          <w:rFonts w:hint="cs"/>
          <w:rtl/>
        </w:rPr>
      </w:pPr>
    </w:p>
    <w:p w14:paraId="0B654F17" w14:textId="77777777" w:rsidR="006F0587" w:rsidRDefault="006F0587">
      <w:pPr>
        <w:jc w:val="both"/>
        <w:rPr>
          <w:rFonts w:hint="cs"/>
          <w:rtl/>
        </w:rPr>
      </w:pPr>
      <w:r>
        <w:rPr>
          <w:rFonts w:hint="cs"/>
          <w:rtl/>
        </w:rPr>
        <w:t xml:space="preserve">תשכנע, תשכנע את מצביעי הליכוד. </w:t>
      </w:r>
    </w:p>
    <w:p w14:paraId="4897EC76" w14:textId="77777777" w:rsidR="006F0587" w:rsidRDefault="006F0587">
      <w:pPr>
        <w:jc w:val="both"/>
        <w:rPr>
          <w:rFonts w:hint="cs"/>
          <w:rtl/>
        </w:rPr>
      </w:pPr>
    </w:p>
    <w:p w14:paraId="0757532C" w14:textId="77777777" w:rsidR="006F0587" w:rsidRDefault="006F0587">
      <w:pPr>
        <w:pStyle w:val="-"/>
        <w:rPr>
          <w:rtl/>
        </w:rPr>
      </w:pPr>
      <w:bookmarkStart w:id="62" w:name="FS000000458T22_04_2004_12_02_03C"/>
      <w:bookmarkEnd w:id="62"/>
      <w:r>
        <w:rPr>
          <w:rtl/>
        </w:rPr>
        <w:t>חיים רמון (העבודה-מימד):</w:t>
      </w:r>
    </w:p>
    <w:p w14:paraId="3C1E6C77" w14:textId="77777777" w:rsidR="006F0587" w:rsidRDefault="006F0587">
      <w:pPr>
        <w:jc w:val="both"/>
        <w:rPr>
          <w:rtl/>
        </w:rPr>
      </w:pPr>
    </w:p>
    <w:p w14:paraId="7633F4E2" w14:textId="77777777" w:rsidR="006F0587" w:rsidRDefault="006F0587">
      <w:pPr>
        <w:jc w:val="both"/>
        <w:rPr>
          <w:rFonts w:hint="cs"/>
          <w:rtl/>
        </w:rPr>
      </w:pPr>
      <w:r>
        <w:rPr>
          <w:rFonts w:hint="cs"/>
          <w:rtl/>
        </w:rPr>
        <w:t>- - לתוך כלי הדם שלהם. ואתם אומרים: בואו נישאר שם, לא עם ה-7,000, אלא עם המיליון ורבע.</w:t>
      </w:r>
    </w:p>
    <w:p w14:paraId="42467245" w14:textId="77777777" w:rsidR="006F0587" w:rsidRDefault="006F0587">
      <w:pPr>
        <w:jc w:val="both"/>
        <w:rPr>
          <w:rFonts w:hint="cs"/>
          <w:rtl/>
        </w:rPr>
      </w:pPr>
    </w:p>
    <w:p w14:paraId="239A97C3"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7CBCCD62" w14:textId="77777777" w:rsidR="006F0587" w:rsidRDefault="006F0587">
      <w:pPr>
        <w:jc w:val="both"/>
        <w:rPr>
          <w:rFonts w:hint="cs"/>
          <w:rtl/>
        </w:rPr>
      </w:pPr>
    </w:p>
    <w:p w14:paraId="7220159F" w14:textId="77777777" w:rsidR="006F0587" w:rsidRDefault="006F0587">
      <w:pPr>
        <w:jc w:val="both"/>
        <w:rPr>
          <w:rFonts w:hint="cs"/>
          <w:rtl/>
        </w:rPr>
      </w:pPr>
      <w:r>
        <w:rPr>
          <w:rFonts w:hint="cs"/>
          <w:rtl/>
        </w:rPr>
        <w:t xml:space="preserve">אתה השליח של ראש הממשלה. </w:t>
      </w:r>
    </w:p>
    <w:p w14:paraId="53EA59B0" w14:textId="77777777" w:rsidR="006F0587" w:rsidRDefault="006F0587">
      <w:pPr>
        <w:jc w:val="both"/>
        <w:rPr>
          <w:rFonts w:hint="cs"/>
          <w:rtl/>
        </w:rPr>
      </w:pPr>
    </w:p>
    <w:p w14:paraId="607FA88D" w14:textId="77777777" w:rsidR="006F0587" w:rsidRDefault="006F0587">
      <w:pPr>
        <w:pStyle w:val="af"/>
        <w:rPr>
          <w:rtl/>
        </w:rPr>
      </w:pPr>
      <w:r>
        <w:rPr>
          <w:rtl/>
        </w:rPr>
        <w:t>היו"ר ראובן ריבלין:</w:t>
      </w:r>
    </w:p>
    <w:p w14:paraId="1C720D7B" w14:textId="77777777" w:rsidR="006F0587" w:rsidRDefault="006F0587">
      <w:pPr>
        <w:jc w:val="both"/>
        <w:rPr>
          <w:rtl/>
        </w:rPr>
      </w:pPr>
    </w:p>
    <w:p w14:paraId="5E7BDC82" w14:textId="77777777" w:rsidR="006F0587" w:rsidRDefault="006F0587">
      <w:pPr>
        <w:jc w:val="both"/>
        <w:rPr>
          <w:rFonts w:hint="cs"/>
          <w:rtl/>
        </w:rPr>
      </w:pPr>
      <w:r>
        <w:rPr>
          <w:rFonts w:hint="cs"/>
          <w:rtl/>
        </w:rPr>
        <w:t>חבר הכנסת אריאל.</w:t>
      </w:r>
    </w:p>
    <w:p w14:paraId="50C7433D" w14:textId="77777777" w:rsidR="006F0587" w:rsidRDefault="006F0587">
      <w:pPr>
        <w:pStyle w:val="-"/>
        <w:rPr>
          <w:rFonts w:hint="cs"/>
          <w:rtl/>
        </w:rPr>
      </w:pPr>
      <w:bookmarkStart w:id="63" w:name="FS000000458T22_04_2004_12_02_49C"/>
      <w:bookmarkEnd w:id="63"/>
    </w:p>
    <w:p w14:paraId="076B571A" w14:textId="77777777" w:rsidR="006F0587" w:rsidRDefault="006F0587">
      <w:pPr>
        <w:pStyle w:val="-"/>
        <w:rPr>
          <w:rtl/>
        </w:rPr>
      </w:pPr>
      <w:r>
        <w:rPr>
          <w:rtl/>
        </w:rPr>
        <w:t>חיים רמון (העבודה-מימד):</w:t>
      </w:r>
    </w:p>
    <w:p w14:paraId="3BF92F0D" w14:textId="77777777" w:rsidR="006F0587" w:rsidRDefault="006F0587">
      <w:pPr>
        <w:jc w:val="both"/>
        <w:rPr>
          <w:rtl/>
        </w:rPr>
      </w:pPr>
    </w:p>
    <w:p w14:paraId="618EDED0" w14:textId="77777777" w:rsidR="006F0587" w:rsidRDefault="006F0587">
      <w:pPr>
        <w:jc w:val="both"/>
        <w:rPr>
          <w:rFonts w:hint="cs"/>
          <w:rtl/>
        </w:rPr>
      </w:pPr>
      <w:r>
        <w:rPr>
          <w:rFonts w:hint="cs"/>
          <w:rtl/>
        </w:rPr>
        <w:t>חבר הכנסת אורי אריאל, ואם נישאר שם, לא נישאר יותר מדינה יהודית ודמוקרטית. וזה הדבר הכי חשוב. אני אינני יודע. אני חושב שאפשר יהיה לאחר היציאה מעזה לפתוח במסלול אחר. אינני יודע. אבל הדבר הכי מרכזי: התנתקות מעזה היא התנתקות מהאיום הכי מרכזי על קיומה של מדינת ישראל כמדינה יהודית ודמוקרטית. אבל אתם פרוורטים. אתם מעדיפים להישאר בתוך מחנות הפליטים, צמוד אליהם. להיכנס להם לתוך הקרביים ולסכן את כל קיומנו כאן.</w:t>
      </w:r>
    </w:p>
    <w:p w14:paraId="4106AA47" w14:textId="77777777" w:rsidR="006F0587" w:rsidRDefault="006F0587">
      <w:pPr>
        <w:jc w:val="both"/>
        <w:rPr>
          <w:rFonts w:hint="cs"/>
          <w:rtl/>
        </w:rPr>
      </w:pPr>
    </w:p>
    <w:p w14:paraId="37BF4208"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3F54F763" w14:textId="77777777" w:rsidR="006F0587" w:rsidRDefault="006F0587">
      <w:pPr>
        <w:jc w:val="both"/>
        <w:rPr>
          <w:rFonts w:hint="cs"/>
          <w:rtl/>
        </w:rPr>
      </w:pPr>
    </w:p>
    <w:p w14:paraId="39A35992" w14:textId="77777777" w:rsidR="006F0587" w:rsidRDefault="006F0587">
      <w:pPr>
        <w:jc w:val="both"/>
        <w:rPr>
          <w:rFonts w:hint="cs"/>
          <w:rtl/>
        </w:rPr>
      </w:pPr>
      <w:r>
        <w:rPr>
          <w:rFonts w:hint="cs"/>
          <w:rtl/>
        </w:rPr>
        <w:t xml:space="preserve">אשרי ראש הממשלה שזכה למסביר טוב כמוך. היית מצטרף לליכוד. </w:t>
      </w:r>
    </w:p>
    <w:p w14:paraId="4AB01041" w14:textId="77777777" w:rsidR="006F0587" w:rsidRDefault="006F0587">
      <w:pPr>
        <w:jc w:val="both"/>
        <w:rPr>
          <w:rFonts w:hint="cs"/>
          <w:rtl/>
        </w:rPr>
      </w:pPr>
    </w:p>
    <w:p w14:paraId="5F6C5BC3" w14:textId="77777777" w:rsidR="006F0587" w:rsidRDefault="006F0587">
      <w:pPr>
        <w:pStyle w:val="-"/>
        <w:rPr>
          <w:rtl/>
        </w:rPr>
      </w:pPr>
      <w:bookmarkStart w:id="64" w:name="FS000000458T22_04_2004_12_05_06C"/>
      <w:bookmarkEnd w:id="64"/>
      <w:r>
        <w:rPr>
          <w:rtl/>
        </w:rPr>
        <w:t>חיים רמון (העבודה-מימד):</w:t>
      </w:r>
    </w:p>
    <w:p w14:paraId="5B0932FC" w14:textId="77777777" w:rsidR="006F0587" w:rsidRDefault="006F0587">
      <w:pPr>
        <w:jc w:val="both"/>
        <w:rPr>
          <w:rtl/>
        </w:rPr>
      </w:pPr>
    </w:p>
    <w:p w14:paraId="0AF5E403" w14:textId="77777777" w:rsidR="006F0587" w:rsidRDefault="006F0587">
      <w:pPr>
        <w:jc w:val="both"/>
        <w:rPr>
          <w:rFonts w:hint="cs"/>
          <w:rtl/>
        </w:rPr>
      </w:pPr>
      <w:r>
        <w:rPr>
          <w:rFonts w:hint="cs"/>
          <w:rtl/>
        </w:rPr>
        <w:t xml:space="preserve">כי קרה לכם, קרה לכם </w:t>
      </w:r>
      <w:r>
        <w:rPr>
          <w:rtl/>
        </w:rPr>
        <w:t>–</w:t>
      </w:r>
      <w:r>
        <w:rPr>
          <w:rFonts w:hint="cs"/>
          <w:rtl/>
        </w:rPr>
        <w:t xml:space="preserve"> אני רוצה לומר לך, חבר הכנסת אריאל, לא נעים לי להגיד, אבל ראש הממשלה הוא עולה חדש בעניין הזה. אתה יודע את זה. אתה יודע את זה. </w:t>
      </w:r>
    </w:p>
    <w:p w14:paraId="1639013D" w14:textId="77777777" w:rsidR="006F0587" w:rsidRDefault="006F0587">
      <w:pPr>
        <w:jc w:val="both"/>
        <w:rPr>
          <w:rFonts w:hint="cs"/>
          <w:rtl/>
        </w:rPr>
      </w:pPr>
    </w:p>
    <w:p w14:paraId="23F132D7"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773825FD" w14:textId="77777777" w:rsidR="006F0587" w:rsidRDefault="006F0587">
      <w:pPr>
        <w:jc w:val="both"/>
        <w:rPr>
          <w:rFonts w:hint="cs"/>
          <w:rtl/>
        </w:rPr>
      </w:pPr>
    </w:p>
    <w:p w14:paraId="40164A7B" w14:textId="77777777" w:rsidR="006F0587" w:rsidRDefault="006F0587">
      <w:pPr>
        <w:jc w:val="both"/>
        <w:rPr>
          <w:rFonts w:hint="cs"/>
          <w:rtl/>
        </w:rPr>
      </w:pPr>
      <w:r>
        <w:rPr>
          <w:rFonts w:hint="cs"/>
          <w:rtl/>
        </w:rPr>
        <w:t>אתה המסביר שלו? אני שואל: אתה המסביר שלו?</w:t>
      </w:r>
    </w:p>
    <w:p w14:paraId="323415FE" w14:textId="77777777" w:rsidR="006F0587" w:rsidRDefault="006F0587">
      <w:pPr>
        <w:jc w:val="both"/>
        <w:rPr>
          <w:rFonts w:hint="cs"/>
          <w:rtl/>
        </w:rPr>
      </w:pPr>
    </w:p>
    <w:p w14:paraId="133C8BCA" w14:textId="77777777" w:rsidR="006F0587" w:rsidRDefault="006F0587">
      <w:pPr>
        <w:pStyle w:val="-"/>
        <w:rPr>
          <w:rtl/>
        </w:rPr>
      </w:pPr>
      <w:bookmarkStart w:id="65" w:name="FS000000458T22_04_2004_12_06_02C"/>
      <w:bookmarkEnd w:id="65"/>
      <w:r>
        <w:rPr>
          <w:rtl/>
        </w:rPr>
        <w:t>חיים רמון (העבודה-מימד):</w:t>
      </w:r>
    </w:p>
    <w:p w14:paraId="14CB880C" w14:textId="77777777" w:rsidR="006F0587" w:rsidRDefault="006F0587">
      <w:pPr>
        <w:jc w:val="both"/>
        <w:rPr>
          <w:rtl/>
        </w:rPr>
      </w:pPr>
    </w:p>
    <w:p w14:paraId="5F2EE8A8" w14:textId="77777777" w:rsidR="006F0587" w:rsidRDefault="006F0587">
      <w:pPr>
        <w:jc w:val="both"/>
        <w:rPr>
          <w:rFonts w:hint="cs"/>
          <w:rtl/>
        </w:rPr>
      </w:pPr>
      <w:r>
        <w:rPr>
          <w:rFonts w:hint="cs"/>
          <w:rtl/>
        </w:rPr>
        <w:t xml:space="preserve">לא, לא. אני מסביר לכם כבר 20 שנה לא להיות שם. ועד עכשיו, לצערי - עד עכשיו, לצערי - היתה לכם תמיכה גדולה מדי. </w:t>
      </w:r>
    </w:p>
    <w:p w14:paraId="25A06CFE" w14:textId="77777777" w:rsidR="006F0587" w:rsidRDefault="006F0587">
      <w:pPr>
        <w:jc w:val="both"/>
        <w:rPr>
          <w:rFonts w:hint="cs"/>
          <w:rtl/>
        </w:rPr>
      </w:pPr>
    </w:p>
    <w:p w14:paraId="16821EB3"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18E06503" w14:textId="77777777" w:rsidR="006F0587" w:rsidRDefault="006F0587">
      <w:pPr>
        <w:jc w:val="both"/>
        <w:rPr>
          <w:rFonts w:hint="cs"/>
          <w:rtl/>
        </w:rPr>
      </w:pPr>
    </w:p>
    <w:p w14:paraId="738FEF77" w14:textId="77777777" w:rsidR="006F0587" w:rsidRDefault="006F0587">
      <w:pPr>
        <w:ind w:left="719" w:firstLine="0"/>
        <w:jc w:val="both"/>
        <w:rPr>
          <w:rFonts w:hint="cs"/>
          <w:rtl/>
        </w:rPr>
      </w:pPr>
      <w:r>
        <w:rPr>
          <w:rFonts w:hint="cs"/>
          <w:rtl/>
        </w:rPr>
        <w:t>- - -</w:t>
      </w:r>
    </w:p>
    <w:p w14:paraId="73E29E17" w14:textId="77777777" w:rsidR="006F0587" w:rsidRDefault="006F0587">
      <w:pPr>
        <w:jc w:val="both"/>
        <w:rPr>
          <w:rFonts w:hint="cs"/>
          <w:rtl/>
        </w:rPr>
      </w:pPr>
    </w:p>
    <w:p w14:paraId="57D7CDEB" w14:textId="77777777" w:rsidR="006F0587" w:rsidRDefault="006F0587">
      <w:pPr>
        <w:pStyle w:val="-"/>
        <w:rPr>
          <w:rtl/>
        </w:rPr>
      </w:pPr>
      <w:bookmarkStart w:id="66" w:name="FS000000458T22_04_2004_12_06_47C"/>
      <w:bookmarkEnd w:id="66"/>
      <w:r>
        <w:rPr>
          <w:rtl/>
        </w:rPr>
        <w:t>חיים רמון (העבודה-מימד):</w:t>
      </w:r>
    </w:p>
    <w:p w14:paraId="0D038A10" w14:textId="77777777" w:rsidR="006F0587" w:rsidRDefault="006F0587">
      <w:pPr>
        <w:jc w:val="both"/>
        <w:rPr>
          <w:rtl/>
        </w:rPr>
      </w:pPr>
    </w:p>
    <w:p w14:paraId="5BD44B8C" w14:textId="77777777" w:rsidR="006F0587" w:rsidRDefault="006F0587">
      <w:pPr>
        <w:jc w:val="both"/>
        <w:rPr>
          <w:rFonts w:hint="cs"/>
          <w:rtl/>
        </w:rPr>
      </w:pPr>
      <w:r>
        <w:rPr>
          <w:rFonts w:hint="cs"/>
          <w:rtl/>
        </w:rPr>
        <w:t>עד עכשיו עשיתם את זה בתמיכה עיוורת של כל מיני אנשים שאני שמח שסוף סוף התפכחו. חבל שזה לא קורה לך. חבל שאתה ממשיך לדבוק בחזון התעתועים הזה, באסון הזה. ואתם מוכרים אותו כציונות. אין מעשה אנטי-ציוני גדול יותר מאשר להישאר בתוך עזה, מאשר לסכן את כל עתידנו כאן. בשביל מה? בשביל להיות בתוך הלב של עזה? מה זה נותן?</w:t>
      </w:r>
    </w:p>
    <w:p w14:paraId="7A631B7D" w14:textId="77777777" w:rsidR="006F0587" w:rsidRDefault="006F0587">
      <w:pPr>
        <w:jc w:val="both"/>
        <w:rPr>
          <w:rFonts w:hint="cs"/>
          <w:rtl/>
        </w:rPr>
      </w:pPr>
    </w:p>
    <w:p w14:paraId="47227E40" w14:textId="77777777" w:rsidR="006F0587" w:rsidRDefault="006F0587">
      <w:pPr>
        <w:pStyle w:val="af"/>
        <w:rPr>
          <w:rtl/>
        </w:rPr>
      </w:pPr>
      <w:r>
        <w:rPr>
          <w:rtl/>
        </w:rPr>
        <w:t>היו"ר ראובן ריבלין:</w:t>
      </w:r>
    </w:p>
    <w:p w14:paraId="11523033" w14:textId="77777777" w:rsidR="006F0587" w:rsidRDefault="006F0587">
      <w:pPr>
        <w:jc w:val="both"/>
        <w:rPr>
          <w:rtl/>
        </w:rPr>
      </w:pPr>
    </w:p>
    <w:p w14:paraId="190FCAEE" w14:textId="77777777" w:rsidR="006F0587" w:rsidRDefault="006F0587">
      <w:pPr>
        <w:jc w:val="both"/>
        <w:rPr>
          <w:rFonts w:hint="cs"/>
          <w:rtl/>
        </w:rPr>
      </w:pPr>
      <w:r>
        <w:rPr>
          <w:rFonts w:hint="cs"/>
          <w:rtl/>
        </w:rPr>
        <w:t>מה, גולדה לא היתה ציונית?</w:t>
      </w:r>
    </w:p>
    <w:p w14:paraId="0DE8BAFF" w14:textId="77777777" w:rsidR="006F0587" w:rsidRDefault="006F0587">
      <w:pPr>
        <w:jc w:val="both"/>
        <w:rPr>
          <w:rFonts w:hint="cs"/>
          <w:rtl/>
        </w:rPr>
      </w:pPr>
    </w:p>
    <w:p w14:paraId="345A7465"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0D302388" w14:textId="77777777" w:rsidR="006F0587" w:rsidRDefault="006F0587">
      <w:pPr>
        <w:jc w:val="both"/>
        <w:rPr>
          <w:rFonts w:hint="cs"/>
          <w:rtl/>
        </w:rPr>
      </w:pPr>
    </w:p>
    <w:p w14:paraId="0ACFCDE9" w14:textId="77777777" w:rsidR="006F0587" w:rsidRDefault="006F0587">
      <w:pPr>
        <w:jc w:val="both"/>
        <w:rPr>
          <w:rFonts w:hint="cs"/>
          <w:rtl/>
        </w:rPr>
      </w:pPr>
      <w:r>
        <w:rPr>
          <w:rFonts w:hint="cs"/>
          <w:rtl/>
        </w:rPr>
        <w:t xml:space="preserve">תשאל את שמעון פרס. הוא הקים את זה. </w:t>
      </w:r>
    </w:p>
    <w:p w14:paraId="611B0B48" w14:textId="77777777" w:rsidR="006F0587" w:rsidRDefault="006F0587">
      <w:pPr>
        <w:jc w:val="both"/>
        <w:rPr>
          <w:rFonts w:hint="cs"/>
          <w:rtl/>
        </w:rPr>
      </w:pPr>
    </w:p>
    <w:p w14:paraId="658CA65D" w14:textId="77777777" w:rsidR="006F0587" w:rsidRDefault="006F0587">
      <w:pPr>
        <w:pStyle w:val="-"/>
        <w:rPr>
          <w:rtl/>
        </w:rPr>
      </w:pPr>
      <w:bookmarkStart w:id="67" w:name="FS000000458T22_04_2004_12_08_23C"/>
      <w:bookmarkEnd w:id="67"/>
      <w:r>
        <w:rPr>
          <w:rtl/>
        </w:rPr>
        <w:t>חיים רמון (העבודה-מימד):</w:t>
      </w:r>
    </w:p>
    <w:p w14:paraId="5FD73C7D" w14:textId="77777777" w:rsidR="006F0587" w:rsidRDefault="006F0587">
      <w:pPr>
        <w:jc w:val="both"/>
        <w:rPr>
          <w:rtl/>
        </w:rPr>
      </w:pPr>
    </w:p>
    <w:p w14:paraId="5F38672B" w14:textId="77777777" w:rsidR="006F0587" w:rsidRDefault="006F0587">
      <w:pPr>
        <w:jc w:val="both"/>
        <w:rPr>
          <w:rFonts w:hint="cs"/>
          <w:rtl/>
        </w:rPr>
      </w:pPr>
      <w:r>
        <w:rPr>
          <w:rFonts w:hint="cs"/>
          <w:rtl/>
        </w:rPr>
        <w:t xml:space="preserve">לא, לא. את זה הקים גלילי. </w:t>
      </w:r>
    </w:p>
    <w:p w14:paraId="11DABBB5" w14:textId="77777777" w:rsidR="006F0587" w:rsidRDefault="006F0587">
      <w:pPr>
        <w:jc w:val="both"/>
        <w:rPr>
          <w:rFonts w:hint="cs"/>
          <w:rtl/>
        </w:rPr>
      </w:pPr>
    </w:p>
    <w:p w14:paraId="0F5FD57D"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6A8DE1DE" w14:textId="77777777" w:rsidR="006F0587" w:rsidRDefault="006F0587">
      <w:pPr>
        <w:jc w:val="both"/>
        <w:rPr>
          <w:rFonts w:hint="cs"/>
          <w:rtl/>
        </w:rPr>
      </w:pPr>
    </w:p>
    <w:p w14:paraId="601EEA19" w14:textId="77777777" w:rsidR="006F0587" w:rsidRDefault="006F0587">
      <w:pPr>
        <w:jc w:val="both"/>
        <w:rPr>
          <w:rFonts w:hint="cs"/>
          <w:rtl/>
        </w:rPr>
      </w:pPr>
      <w:r>
        <w:rPr>
          <w:rFonts w:hint="cs"/>
          <w:rtl/>
        </w:rPr>
        <w:t xml:space="preserve">שמעון פרס הקים את זה. </w:t>
      </w:r>
    </w:p>
    <w:p w14:paraId="1D07A2DE" w14:textId="77777777" w:rsidR="006F0587" w:rsidRDefault="006F0587">
      <w:pPr>
        <w:jc w:val="both"/>
        <w:rPr>
          <w:rFonts w:hint="cs"/>
          <w:rtl/>
        </w:rPr>
      </w:pPr>
    </w:p>
    <w:p w14:paraId="48FFD3B3" w14:textId="77777777" w:rsidR="006F0587" w:rsidRDefault="006F0587">
      <w:pPr>
        <w:pStyle w:val="-"/>
        <w:rPr>
          <w:rtl/>
        </w:rPr>
      </w:pPr>
      <w:bookmarkStart w:id="68" w:name="FS000000458T22_04_2004_12_09_01C"/>
      <w:bookmarkEnd w:id="68"/>
      <w:r>
        <w:rPr>
          <w:rtl/>
        </w:rPr>
        <w:t>חיים רמון (העבודה-מימד):</w:t>
      </w:r>
    </w:p>
    <w:p w14:paraId="19694495" w14:textId="77777777" w:rsidR="006F0587" w:rsidRDefault="006F0587">
      <w:pPr>
        <w:jc w:val="both"/>
        <w:rPr>
          <w:rtl/>
        </w:rPr>
      </w:pPr>
    </w:p>
    <w:p w14:paraId="7678D7B3" w14:textId="77777777" w:rsidR="006F0587" w:rsidRDefault="006F0587">
      <w:pPr>
        <w:jc w:val="both"/>
        <w:rPr>
          <w:rFonts w:hint="cs"/>
          <w:rtl/>
        </w:rPr>
      </w:pPr>
      <w:r>
        <w:rPr>
          <w:rFonts w:hint="cs"/>
          <w:rtl/>
        </w:rPr>
        <w:t>לא, לא. חבר הכנסת אורי אריאל, מספיק שבקמפיין שלכם אתם לא מפסיקים לומר לא-אמת. אז בעניין הזה - - -</w:t>
      </w:r>
    </w:p>
    <w:p w14:paraId="14F7EA7C" w14:textId="77777777" w:rsidR="006F0587" w:rsidRDefault="006F0587">
      <w:pPr>
        <w:jc w:val="both"/>
        <w:rPr>
          <w:rFonts w:hint="cs"/>
          <w:rtl/>
        </w:rPr>
      </w:pPr>
    </w:p>
    <w:p w14:paraId="05EB65A7"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32A75989" w14:textId="77777777" w:rsidR="006F0587" w:rsidRDefault="006F0587">
      <w:pPr>
        <w:jc w:val="both"/>
        <w:rPr>
          <w:rFonts w:hint="cs"/>
          <w:rtl/>
        </w:rPr>
      </w:pPr>
    </w:p>
    <w:p w14:paraId="5922BA81" w14:textId="77777777" w:rsidR="006F0587" w:rsidRDefault="006F0587">
      <w:pPr>
        <w:ind w:left="719" w:firstLine="0"/>
        <w:jc w:val="both"/>
        <w:rPr>
          <w:rFonts w:hint="cs"/>
          <w:rtl/>
        </w:rPr>
      </w:pPr>
      <w:r>
        <w:rPr>
          <w:rFonts w:hint="cs"/>
          <w:rtl/>
        </w:rPr>
        <w:t>- - -</w:t>
      </w:r>
    </w:p>
    <w:p w14:paraId="2459C99F" w14:textId="77777777" w:rsidR="006F0587" w:rsidRDefault="006F0587">
      <w:pPr>
        <w:jc w:val="both"/>
        <w:rPr>
          <w:rFonts w:hint="cs"/>
          <w:rtl/>
        </w:rPr>
      </w:pPr>
    </w:p>
    <w:p w14:paraId="23989BAD" w14:textId="77777777" w:rsidR="006F0587" w:rsidRDefault="006F0587">
      <w:pPr>
        <w:pStyle w:val="af"/>
        <w:rPr>
          <w:rtl/>
        </w:rPr>
      </w:pPr>
      <w:r>
        <w:rPr>
          <w:rtl/>
        </w:rPr>
        <w:t>היו"ר ראובן ריבלין:</w:t>
      </w:r>
    </w:p>
    <w:p w14:paraId="3098F731" w14:textId="77777777" w:rsidR="006F0587" w:rsidRDefault="006F0587">
      <w:pPr>
        <w:jc w:val="both"/>
        <w:rPr>
          <w:rtl/>
        </w:rPr>
      </w:pPr>
    </w:p>
    <w:p w14:paraId="774FE73E" w14:textId="77777777" w:rsidR="006F0587" w:rsidRDefault="006F0587">
      <w:pPr>
        <w:jc w:val="both"/>
        <w:rPr>
          <w:rFonts w:hint="cs"/>
          <w:rtl/>
        </w:rPr>
      </w:pPr>
      <w:r>
        <w:rPr>
          <w:rFonts w:hint="cs"/>
          <w:rtl/>
        </w:rPr>
        <w:t>חבר הכנסת אריאל.</w:t>
      </w:r>
    </w:p>
    <w:p w14:paraId="4F672A90" w14:textId="77777777" w:rsidR="006F0587" w:rsidRDefault="006F0587">
      <w:pPr>
        <w:jc w:val="both"/>
        <w:rPr>
          <w:rFonts w:hint="cs"/>
          <w:rtl/>
        </w:rPr>
      </w:pPr>
    </w:p>
    <w:p w14:paraId="43D8A5A9" w14:textId="77777777" w:rsidR="006F0587" w:rsidRDefault="006F0587">
      <w:pPr>
        <w:pStyle w:val="-"/>
        <w:rPr>
          <w:rtl/>
        </w:rPr>
      </w:pPr>
      <w:bookmarkStart w:id="69" w:name="FS000000458T22_04_2004_12_09_44C"/>
      <w:bookmarkEnd w:id="69"/>
      <w:r>
        <w:rPr>
          <w:rtl/>
        </w:rPr>
        <w:t>חיים רמון (העבודה-מימד):</w:t>
      </w:r>
    </w:p>
    <w:p w14:paraId="69582BF1" w14:textId="77777777" w:rsidR="006F0587" w:rsidRDefault="006F0587">
      <w:pPr>
        <w:jc w:val="both"/>
        <w:rPr>
          <w:rtl/>
        </w:rPr>
      </w:pPr>
    </w:p>
    <w:p w14:paraId="769ABDCD" w14:textId="77777777" w:rsidR="006F0587" w:rsidRDefault="006F0587">
      <w:pPr>
        <w:jc w:val="both"/>
        <w:rPr>
          <w:rFonts w:hint="cs"/>
          <w:rtl/>
        </w:rPr>
      </w:pPr>
      <w:r>
        <w:rPr>
          <w:rFonts w:hint="cs"/>
          <w:rtl/>
        </w:rPr>
        <w:t>לא. בקמפיין שלכם. אתם אחראים לקמפיין הזה, שאתם מספרים על כך שאנחנו לא בעזה, וכדומה. אתה יודע מי הקים את זה, אבל מי פיתח את זה? הכול בא מפה. אז חלק מכים על חטא - -</w:t>
      </w:r>
    </w:p>
    <w:p w14:paraId="297047FA" w14:textId="77777777" w:rsidR="006F0587" w:rsidRDefault="006F0587">
      <w:pPr>
        <w:jc w:val="both"/>
        <w:rPr>
          <w:rFonts w:hint="cs"/>
          <w:rtl/>
        </w:rPr>
      </w:pPr>
    </w:p>
    <w:p w14:paraId="538607E1"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57E91635" w14:textId="77777777" w:rsidR="006F0587" w:rsidRDefault="006F0587">
      <w:pPr>
        <w:jc w:val="both"/>
        <w:rPr>
          <w:rFonts w:hint="cs"/>
          <w:rtl/>
        </w:rPr>
      </w:pPr>
    </w:p>
    <w:p w14:paraId="2405D66F" w14:textId="77777777" w:rsidR="006F0587" w:rsidRDefault="006F0587">
      <w:pPr>
        <w:jc w:val="both"/>
        <w:rPr>
          <w:rFonts w:hint="cs"/>
          <w:rtl/>
        </w:rPr>
      </w:pPr>
      <w:r>
        <w:rPr>
          <w:rFonts w:hint="cs"/>
          <w:rtl/>
        </w:rPr>
        <w:t>אתה שותף.</w:t>
      </w:r>
    </w:p>
    <w:p w14:paraId="0F001860" w14:textId="77777777" w:rsidR="006F0587" w:rsidRDefault="006F0587">
      <w:pPr>
        <w:pStyle w:val="af"/>
        <w:rPr>
          <w:rFonts w:hint="cs"/>
          <w:rtl/>
        </w:rPr>
      </w:pPr>
    </w:p>
    <w:p w14:paraId="11B3C942" w14:textId="77777777" w:rsidR="006F0587" w:rsidRDefault="006F0587">
      <w:pPr>
        <w:pStyle w:val="af"/>
        <w:rPr>
          <w:rtl/>
        </w:rPr>
      </w:pPr>
      <w:r>
        <w:rPr>
          <w:rtl/>
        </w:rPr>
        <w:t>היו"ר ראובן ריבלין:</w:t>
      </w:r>
    </w:p>
    <w:p w14:paraId="393CAD29" w14:textId="77777777" w:rsidR="006F0587" w:rsidRDefault="006F0587">
      <w:pPr>
        <w:jc w:val="both"/>
        <w:rPr>
          <w:rtl/>
        </w:rPr>
      </w:pPr>
    </w:p>
    <w:p w14:paraId="67CBE2F8" w14:textId="77777777" w:rsidR="006F0587" w:rsidRDefault="006F0587">
      <w:pPr>
        <w:jc w:val="both"/>
        <w:rPr>
          <w:rFonts w:hint="cs"/>
          <w:rtl/>
        </w:rPr>
      </w:pPr>
      <w:r>
        <w:rPr>
          <w:rFonts w:hint="cs"/>
          <w:rtl/>
        </w:rPr>
        <w:t>חבר הכנסת אריאל, אני מבקש לאפשר לו לסיים.</w:t>
      </w:r>
    </w:p>
    <w:p w14:paraId="13CF4593" w14:textId="77777777" w:rsidR="006F0587" w:rsidRDefault="006F0587">
      <w:pPr>
        <w:jc w:val="both"/>
        <w:rPr>
          <w:rFonts w:hint="cs"/>
          <w:rtl/>
        </w:rPr>
      </w:pPr>
    </w:p>
    <w:p w14:paraId="11ACC716" w14:textId="77777777" w:rsidR="006F0587" w:rsidRDefault="006F0587">
      <w:pPr>
        <w:pStyle w:val="-"/>
        <w:rPr>
          <w:rtl/>
        </w:rPr>
      </w:pPr>
      <w:bookmarkStart w:id="70" w:name="FS000000458T22_04_2004_12_10_49C"/>
      <w:bookmarkEnd w:id="70"/>
      <w:r>
        <w:rPr>
          <w:rtl/>
        </w:rPr>
        <w:t>חיים רמון (העבודה-מימד):</w:t>
      </w:r>
    </w:p>
    <w:p w14:paraId="2C5E50B0" w14:textId="77777777" w:rsidR="006F0587" w:rsidRDefault="006F0587">
      <w:pPr>
        <w:jc w:val="both"/>
        <w:rPr>
          <w:rtl/>
        </w:rPr>
      </w:pPr>
    </w:p>
    <w:p w14:paraId="394A4488" w14:textId="77777777" w:rsidR="006F0587" w:rsidRDefault="006F0587">
      <w:pPr>
        <w:jc w:val="both"/>
        <w:rPr>
          <w:rFonts w:hint="cs"/>
          <w:rtl/>
        </w:rPr>
      </w:pPr>
      <w:r>
        <w:rPr>
          <w:rFonts w:hint="cs"/>
          <w:rtl/>
        </w:rPr>
        <w:t xml:space="preserve">- - חלק נשבר לבבם, חלק לא יכולים, חלק בוכים ומפנים. אבל אני מעדיף אותם עליך. אני מבין: אנשים באו, טעות, מודים בטעות, חוזרים בהם </w:t>
      </w:r>
      <w:r>
        <w:rPr>
          <w:rtl/>
        </w:rPr>
        <w:t>–</w:t>
      </w:r>
      <w:r>
        <w:rPr>
          <w:rFonts w:hint="cs"/>
          <w:rtl/>
        </w:rPr>
        <w:t xml:space="preserve"> זה בסדר. </w:t>
      </w:r>
    </w:p>
    <w:p w14:paraId="7133F204" w14:textId="77777777" w:rsidR="006F0587" w:rsidRDefault="006F0587">
      <w:pPr>
        <w:jc w:val="both"/>
        <w:rPr>
          <w:rFonts w:hint="cs"/>
          <w:rtl/>
        </w:rPr>
      </w:pPr>
    </w:p>
    <w:p w14:paraId="70D870C5" w14:textId="77777777" w:rsidR="006F0587" w:rsidRDefault="006F0587">
      <w:pPr>
        <w:pStyle w:val="ae"/>
        <w:rPr>
          <w:rtl/>
        </w:rPr>
      </w:pPr>
      <w:r>
        <w:rPr>
          <w:rFonts w:hint="eastAsia"/>
          <w:rtl/>
        </w:rPr>
        <w:t>יחיאל</w:t>
      </w:r>
      <w:r>
        <w:rPr>
          <w:rtl/>
        </w:rPr>
        <w:t xml:space="preserve"> חזן (הליכוד):</w:t>
      </w:r>
    </w:p>
    <w:p w14:paraId="3A6B365E" w14:textId="77777777" w:rsidR="006F0587" w:rsidRDefault="006F0587">
      <w:pPr>
        <w:jc w:val="both"/>
        <w:rPr>
          <w:rFonts w:hint="cs"/>
          <w:rtl/>
        </w:rPr>
      </w:pPr>
    </w:p>
    <w:p w14:paraId="3E119747" w14:textId="77777777" w:rsidR="006F0587" w:rsidRDefault="006F0587">
      <w:pPr>
        <w:jc w:val="both"/>
        <w:rPr>
          <w:rFonts w:hint="cs"/>
          <w:rtl/>
        </w:rPr>
      </w:pPr>
      <w:r>
        <w:rPr>
          <w:rFonts w:hint="cs"/>
          <w:rtl/>
        </w:rPr>
        <w:t xml:space="preserve">לא מודים בטעות. </w:t>
      </w:r>
    </w:p>
    <w:p w14:paraId="43E5648C" w14:textId="77777777" w:rsidR="006F0587" w:rsidRDefault="006F0587">
      <w:pPr>
        <w:jc w:val="both"/>
        <w:rPr>
          <w:rFonts w:hint="cs"/>
          <w:rtl/>
        </w:rPr>
      </w:pPr>
    </w:p>
    <w:p w14:paraId="524F1BF6" w14:textId="77777777" w:rsidR="006F0587" w:rsidRDefault="006F0587">
      <w:pPr>
        <w:pStyle w:val="-"/>
        <w:rPr>
          <w:rtl/>
        </w:rPr>
      </w:pPr>
      <w:bookmarkStart w:id="71" w:name="FS000000458T22_04_2004_12_11_35C"/>
      <w:bookmarkEnd w:id="71"/>
      <w:r>
        <w:rPr>
          <w:rtl/>
        </w:rPr>
        <w:t>חיים רמון (העבודה-מימד):</w:t>
      </w:r>
    </w:p>
    <w:p w14:paraId="3FF082AF" w14:textId="77777777" w:rsidR="006F0587" w:rsidRDefault="006F0587">
      <w:pPr>
        <w:jc w:val="both"/>
        <w:rPr>
          <w:rtl/>
        </w:rPr>
      </w:pPr>
    </w:p>
    <w:p w14:paraId="08D25702" w14:textId="77777777" w:rsidR="006F0587" w:rsidRDefault="006F0587">
      <w:pPr>
        <w:jc w:val="both"/>
        <w:rPr>
          <w:rFonts w:hint="cs"/>
          <w:rtl/>
        </w:rPr>
      </w:pPr>
      <w:r>
        <w:rPr>
          <w:rFonts w:hint="cs"/>
          <w:rtl/>
        </w:rPr>
        <w:t>מודה ועוזב ירוחם. גם אם בפוליטיקה חושבים שמודה ועוזב יכוסח, אני חושב שצריך מודה ועוזב ירוחם, אבל מתי אתה תגיע לשם? מתי אתה תתפכח מהאשליה הזאת? מהתעתוע הזה?</w:t>
      </w:r>
    </w:p>
    <w:p w14:paraId="08609CA1" w14:textId="77777777" w:rsidR="006F0587" w:rsidRDefault="006F0587">
      <w:pPr>
        <w:jc w:val="both"/>
        <w:rPr>
          <w:rFonts w:hint="cs"/>
          <w:rtl/>
        </w:rPr>
      </w:pPr>
    </w:p>
    <w:p w14:paraId="7D65891A" w14:textId="77777777" w:rsidR="006F0587" w:rsidRDefault="006F0587">
      <w:pPr>
        <w:pStyle w:val="af"/>
        <w:rPr>
          <w:rtl/>
        </w:rPr>
      </w:pPr>
      <w:r>
        <w:rPr>
          <w:rtl/>
        </w:rPr>
        <w:t>היו"ר ראובן ריבלין:</w:t>
      </w:r>
    </w:p>
    <w:p w14:paraId="3B49A8A0" w14:textId="77777777" w:rsidR="006F0587" w:rsidRDefault="006F0587">
      <w:pPr>
        <w:jc w:val="both"/>
        <w:rPr>
          <w:rtl/>
        </w:rPr>
      </w:pPr>
    </w:p>
    <w:p w14:paraId="13D6D779" w14:textId="77777777" w:rsidR="006F0587" w:rsidRDefault="006F0587">
      <w:pPr>
        <w:jc w:val="both"/>
        <w:rPr>
          <w:rFonts w:hint="cs"/>
          <w:rtl/>
        </w:rPr>
      </w:pPr>
      <w:r>
        <w:rPr>
          <w:rFonts w:hint="cs"/>
          <w:rtl/>
        </w:rPr>
        <w:t xml:space="preserve">חבר הכנסת רמון, יכול להיות שאתה תגיע לשם. </w:t>
      </w:r>
    </w:p>
    <w:p w14:paraId="3414EC2A" w14:textId="77777777" w:rsidR="006F0587" w:rsidRDefault="006F0587">
      <w:pPr>
        <w:jc w:val="both"/>
        <w:rPr>
          <w:rFonts w:hint="cs"/>
          <w:rtl/>
        </w:rPr>
      </w:pPr>
    </w:p>
    <w:p w14:paraId="21B4CB5F" w14:textId="77777777" w:rsidR="006F0587" w:rsidRDefault="006F0587">
      <w:pPr>
        <w:pStyle w:val="-"/>
        <w:rPr>
          <w:rtl/>
        </w:rPr>
      </w:pPr>
      <w:bookmarkStart w:id="72" w:name="FS000000458T22_04_2004_12_12_35C"/>
      <w:bookmarkEnd w:id="72"/>
      <w:r>
        <w:rPr>
          <w:rtl/>
        </w:rPr>
        <w:t>חיים רמון (העבודה-מימד):</w:t>
      </w:r>
    </w:p>
    <w:p w14:paraId="2FEAB342" w14:textId="77777777" w:rsidR="006F0587" w:rsidRDefault="006F0587">
      <w:pPr>
        <w:jc w:val="both"/>
        <w:rPr>
          <w:rtl/>
        </w:rPr>
      </w:pPr>
    </w:p>
    <w:p w14:paraId="59EBCA36" w14:textId="77777777" w:rsidR="006F0587" w:rsidRDefault="006F0587">
      <w:pPr>
        <w:jc w:val="both"/>
        <w:rPr>
          <w:rFonts w:hint="cs"/>
          <w:rtl/>
        </w:rPr>
      </w:pPr>
      <w:r>
        <w:rPr>
          <w:rFonts w:hint="cs"/>
          <w:rtl/>
        </w:rPr>
        <w:t>לאן אני אגיע?</w:t>
      </w:r>
    </w:p>
    <w:p w14:paraId="45B94E49" w14:textId="77777777" w:rsidR="006F0587" w:rsidRDefault="006F0587">
      <w:pPr>
        <w:jc w:val="both"/>
        <w:rPr>
          <w:rFonts w:hint="cs"/>
          <w:rtl/>
        </w:rPr>
      </w:pPr>
    </w:p>
    <w:p w14:paraId="70FD2A19" w14:textId="77777777" w:rsidR="006F0587" w:rsidRDefault="006F0587">
      <w:pPr>
        <w:pStyle w:val="af"/>
        <w:rPr>
          <w:rtl/>
        </w:rPr>
      </w:pPr>
      <w:r>
        <w:rPr>
          <w:rtl/>
        </w:rPr>
        <w:t>היו"ר ראובן ריבלין:</w:t>
      </w:r>
    </w:p>
    <w:p w14:paraId="3B44EA48" w14:textId="77777777" w:rsidR="006F0587" w:rsidRDefault="006F0587">
      <w:pPr>
        <w:jc w:val="both"/>
        <w:rPr>
          <w:rtl/>
        </w:rPr>
      </w:pPr>
    </w:p>
    <w:p w14:paraId="5DDCA6E5" w14:textId="77777777" w:rsidR="006F0587" w:rsidRDefault="006F0587">
      <w:pPr>
        <w:jc w:val="both"/>
        <w:rPr>
          <w:rFonts w:hint="cs"/>
          <w:rtl/>
        </w:rPr>
      </w:pPr>
      <w:r>
        <w:rPr>
          <w:rFonts w:hint="cs"/>
          <w:rtl/>
        </w:rPr>
        <w:t>להיות מודה ועוזב. כל אחד מאתנו יכול לטעות. לא?</w:t>
      </w:r>
    </w:p>
    <w:p w14:paraId="74FB77C1" w14:textId="77777777" w:rsidR="006F0587" w:rsidRDefault="006F0587">
      <w:pPr>
        <w:jc w:val="both"/>
        <w:rPr>
          <w:rFonts w:hint="cs"/>
          <w:rtl/>
        </w:rPr>
      </w:pPr>
    </w:p>
    <w:p w14:paraId="6E2E1BC6" w14:textId="77777777" w:rsidR="006F0587" w:rsidRDefault="006F0587">
      <w:pPr>
        <w:pStyle w:val="-"/>
        <w:rPr>
          <w:rtl/>
        </w:rPr>
      </w:pPr>
      <w:bookmarkStart w:id="73" w:name="FS000000458T22_04_2004_12_15_20C"/>
      <w:bookmarkEnd w:id="73"/>
      <w:r>
        <w:rPr>
          <w:rtl/>
        </w:rPr>
        <w:t>חיים רמון (העבודה-מימד):</w:t>
      </w:r>
    </w:p>
    <w:p w14:paraId="79EC7416" w14:textId="77777777" w:rsidR="006F0587" w:rsidRDefault="006F0587">
      <w:pPr>
        <w:jc w:val="both"/>
        <w:rPr>
          <w:rtl/>
        </w:rPr>
      </w:pPr>
    </w:p>
    <w:p w14:paraId="7F2E6540" w14:textId="77777777" w:rsidR="006F0587" w:rsidRDefault="006F0587">
      <w:pPr>
        <w:jc w:val="both"/>
        <w:rPr>
          <w:rFonts w:hint="cs"/>
          <w:rtl/>
        </w:rPr>
      </w:pPr>
      <w:r>
        <w:rPr>
          <w:rFonts w:hint="cs"/>
          <w:rtl/>
        </w:rPr>
        <w:t xml:space="preserve">חבר הכנסת רובי ריבלין, אני עמדתי על הדוכן הזה בשנת 1987, לא פחות ולא יותר - - </w:t>
      </w:r>
    </w:p>
    <w:p w14:paraId="31EF52CB" w14:textId="77777777" w:rsidR="006F0587" w:rsidRDefault="006F0587">
      <w:pPr>
        <w:jc w:val="both"/>
        <w:rPr>
          <w:rFonts w:hint="cs"/>
          <w:rtl/>
        </w:rPr>
      </w:pPr>
    </w:p>
    <w:p w14:paraId="45480A0A" w14:textId="77777777" w:rsidR="006F0587" w:rsidRDefault="006F0587">
      <w:pPr>
        <w:pStyle w:val="af"/>
        <w:rPr>
          <w:rtl/>
        </w:rPr>
      </w:pPr>
      <w:r>
        <w:rPr>
          <w:rtl/>
        </w:rPr>
        <w:t>היו"ר ראובן ריבלין:</w:t>
      </w:r>
    </w:p>
    <w:p w14:paraId="77B608BB" w14:textId="77777777" w:rsidR="006F0587" w:rsidRDefault="006F0587">
      <w:pPr>
        <w:jc w:val="both"/>
        <w:rPr>
          <w:rtl/>
        </w:rPr>
      </w:pPr>
    </w:p>
    <w:p w14:paraId="1D79EBBE" w14:textId="77777777" w:rsidR="006F0587" w:rsidRDefault="006F0587">
      <w:pPr>
        <w:jc w:val="both"/>
        <w:rPr>
          <w:rFonts w:hint="cs"/>
          <w:rtl/>
        </w:rPr>
      </w:pPr>
      <w:r>
        <w:rPr>
          <w:rFonts w:hint="cs"/>
          <w:rtl/>
        </w:rPr>
        <w:t xml:space="preserve">אתה עקבי. </w:t>
      </w:r>
    </w:p>
    <w:p w14:paraId="69558A99" w14:textId="77777777" w:rsidR="006F0587" w:rsidRDefault="006F0587">
      <w:pPr>
        <w:pStyle w:val="-"/>
        <w:rPr>
          <w:rFonts w:hint="cs"/>
          <w:rtl/>
        </w:rPr>
      </w:pPr>
      <w:bookmarkStart w:id="74" w:name="FS000000458T22_04_2004_12_15_47C"/>
      <w:bookmarkEnd w:id="74"/>
    </w:p>
    <w:p w14:paraId="11B300BA" w14:textId="77777777" w:rsidR="006F0587" w:rsidRDefault="006F0587">
      <w:pPr>
        <w:pStyle w:val="-"/>
        <w:rPr>
          <w:rtl/>
        </w:rPr>
      </w:pPr>
      <w:r>
        <w:rPr>
          <w:rtl/>
        </w:rPr>
        <w:t>חיים רמון (העבודה-מימד):</w:t>
      </w:r>
    </w:p>
    <w:p w14:paraId="1B2F9DB0" w14:textId="77777777" w:rsidR="006F0587" w:rsidRDefault="006F0587">
      <w:pPr>
        <w:jc w:val="both"/>
        <w:rPr>
          <w:rtl/>
        </w:rPr>
      </w:pPr>
    </w:p>
    <w:p w14:paraId="0CC132AC" w14:textId="77777777" w:rsidR="006F0587" w:rsidRDefault="006F0587">
      <w:pPr>
        <w:jc w:val="both"/>
        <w:rPr>
          <w:rFonts w:hint="cs"/>
          <w:rtl/>
        </w:rPr>
      </w:pPr>
      <w:r>
        <w:rPr>
          <w:rFonts w:hint="cs"/>
          <w:rtl/>
        </w:rPr>
        <w:t>- - ואמרתי: צריך להקים קו מאז'ינו סביב עזה. היו אז 800,000 איש בעזה. לא מיליון ו-200,000. וחשבתי - - -</w:t>
      </w:r>
    </w:p>
    <w:p w14:paraId="6AC199C5" w14:textId="77777777" w:rsidR="006F0587" w:rsidRDefault="006F0587">
      <w:pPr>
        <w:jc w:val="both"/>
        <w:rPr>
          <w:rFonts w:hint="cs"/>
          <w:rtl/>
        </w:rPr>
      </w:pPr>
    </w:p>
    <w:p w14:paraId="2034F7A1" w14:textId="77777777" w:rsidR="006F0587" w:rsidRDefault="006F0587">
      <w:pPr>
        <w:pStyle w:val="af"/>
        <w:rPr>
          <w:rtl/>
        </w:rPr>
      </w:pPr>
      <w:r>
        <w:rPr>
          <w:rtl/>
        </w:rPr>
        <w:t>היו"ר ראובן ריבלין:</w:t>
      </w:r>
    </w:p>
    <w:p w14:paraId="2B0CA5E5" w14:textId="77777777" w:rsidR="006F0587" w:rsidRDefault="006F0587">
      <w:pPr>
        <w:jc w:val="both"/>
        <w:rPr>
          <w:rtl/>
        </w:rPr>
      </w:pPr>
    </w:p>
    <w:p w14:paraId="1F4503D5" w14:textId="77777777" w:rsidR="006F0587" w:rsidRDefault="006F0587">
      <w:pPr>
        <w:jc w:val="both"/>
        <w:rPr>
          <w:rFonts w:hint="cs"/>
          <w:rtl/>
        </w:rPr>
      </w:pPr>
      <w:r>
        <w:rPr>
          <w:rFonts w:hint="cs"/>
          <w:rtl/>
        </w:rPr>
        <w:t xml:space="preserve">גם כשאדם עקבי זה לא אומר שהוא לא טועה. </w:t>
      </w:r>
    </w:p>
    <w:p w14:paraId="35B0BA5A" w14:textId="77777777" w:rsidR="006F0587" w:rsidRDefault="006F0587">
      <w:pPr>
        <w:jc w:val="both"/>
        <w:rPr>
          <w:rtl/>
        </w:rPr>
      </w:pPr>
    </w:p>
    <w:p w14:paraId="57E9DC78" w14:textId="77777777" w:rsidR="006F0587" w:rsidRDefault="006F0587">
      <w:pPr>
        <w:jc w:val="both"/>
        <w:rPr>
          <w:rFonts w:hint="cs"/>
          <w:rtl/>
        </w:rPr>
      </w:pPr>
    </w:p>
    <w:p w14:paraId="41BBD643" w14:textId="77777777" w:rsidR="006F0587" w:rsidRDefault="006F0587">
      <w:pPr>
        <w:pStyle w:val="-"/>
        <w:rPr>
          <w:rtl/>
        </w:rPr>
      </w:pPr>
      <w:bookmarkStart w:id="75" w:name="FS000000458T22_04_2004_12_16_37C"/>
      <w:bookmarkEnd w:id="75"/>
      <w:r>
        <w:rPr>
          <w:rtl/>
        </w:rPr>
        <w:t>חיים רמון (העבודה-מימד):</w:t>
      </w:r>
    </w:p>
    <w:p w14:paraId="5E17AD0B" w14:textId="77777777" w:rsidR="006F0587" w:rsidRDefault="006F0587">
      <w:pPr>
        <w:jc w:val="both"/>
        <w:rPr>
          <w:rtl/>
        </w:rPr>
      </w:pPr>
    </w:p>
    <w:p w14:paraId="4D565DA1" w14:textId="77777777" w:rsidR="006F0587" w:rsidRDefault="006F0587">
      <w:pPr>
        <w:jc w:val="both"/>
        <w:rPr>
          <w:rFonts w:hint="cs"/>
          <w:rtl/>
        </w:rPr>
      </w:pPr>
      <w:r>
        <w:rPr>
          <w:rFonts w:hint="cs"/>
          <w:rtl/>
        </w:rPr>
        <w:t>יכול להיות. אבל בינתיים אתם באים אלי, לא אני מגיע אליכם.</w:t>
      </w:r>
    </w:p>
    <w:p w14:paraId="0552D324" w14:textId="77777777" w:rsidR="006F0587" w:rsidRDefault="006F0587">
      <w:pPr>
        <w:jc w:val="both"/>
        <w:rPr>
          <w:rFonts w:hint="cs"/>
          <w:rtl/>
        </w:rPr>
      </w:pPr>
    </w:p>
    <w:p w14:paraId="557AC3E6" w14:textId="77777777" w:rsidR="006F0587" w:rsidRDefault="006F0587">
      <w:pPr>
        <w:pStyle w:val="ae"/>
        <w:rPr>
          <w:rtl/>
        </w:rPr>
      </w:pPr>
      <w:r>
        <w:rPr>
          <w:rFonts w:hint="eastAsia"/>
          <w:rtl/>
        </w:rPr>
        <w:t>חיים</w:t>
      </w:r>
      <w:r>
        <w:rPr>
          <w:rtl/>
        </w:rPr>
        <w:t xml:space="preserve"> אורון (מרצ):</w:t>
      </w:r>
    </w:p>
    <w:p w14:paraId="61BA34C1" w14:textId="77777777" w:rsidR="006F0587" w:rsidRDefault="006F0587">
      <w:pPr>
        <w:jc w:val="both"/>
        <w:rPr>
          <w:rFonts w:hint="cs"/>
          <w:rtl/>
        </w:rPr>
      </w:pPr>
    </w:p>
    <w:p w14:paraId="3F86C706" w14:textId="77777777" w:rsidR="006F0587" w:rsidRDefault="006F0587">
      <w:pPr>
        <w:jc w:val="both"/>
        <w:rPr>
          <w:rFonts w:hint="cs"/>
          <w:rtl/>
        </w:rPr>
      </w:pPr>
      <w:r>
        <w:rPr>
          <w:rFonts w:hint="cs"/>
          <w:rtl/>
        </w:rPr>
        <w:t xml:space="preserve">חיים, גם אתה מודה ועוזב, כי כשאנחנו אמרנו את זה ב-1967, אתה היית במקום אחר. </w:t>
      </w:r>
    </w:p>
    <w:p w14:paraId="308E1523" w14:textId="77777777" w:rsidR="006F0587" w:rsidRDefault="006F0587">
      <w:pPr>
        <w:jc w:val="both"/>
        <w:rPr>
          <w:rFonts w:hint="cs"/>
          <w:rtl/>
        </w:rPr>
      </w:pPr>
    </w:p>
    <w:p w14:paraId="55CD9F07" w14:textId="77777777" w:rsidR="006F0587" w:rsidRDefault="006F0587">
      <w:pPr>
        <w:pStyle w:val="-"/>
        <w:rPr>
          <w:rtl/>
        </w:rPr>
      </w:pPr>
      <w:bookmarkStart w:id="76" w:name="FS000000458T22_04_2004_12_27_52C"/>
      <w:bookmarkEnd w:id="76"/>
      <w:r>
        <w:rPr>
          <w:rtl/>
        </w:rPr>
        <w:t>חיים רמון (העבודה-מימד):</w:t>
      </w:r>
    </w:p>
    <w:p w14:paraId="4C5ABC0A" w14:textId="77777777" w:rsidR="006F0587" w:rsidRDefault="006F0587">
      <w:pPr>
        <w:jc w:val="both"/>
        <w:rPr>
          <w:rtl/>
        </w:rPr>
      </w:pPr>
    </w:p>
    <w:p w14:paraId="4FECA612" w14:textId="77777777" w:rsidR="006F0587" w:rsidRDefault="006F0587">
      <w:pPr>
        <w:jc w:val="both"/>
        <w:rPr>
          <w:rFonts w:hint="cs"/>
          <w:rtl/>
        </w:rPr>
      </w:pPr>
      <w:r>
        <w:rPr>
          <w:rFonts w:hint="cs"/>
          <w:rtl/>
        </w:rPr>
        <w:t xml:space="preserve">לא, לא, גם אז לא הייתי במקום אחר. גם אז לא הייתי. </w:t>
      </w:r>
    </w:p>
    <w:p w14:paraId="44ABE398" w14:textId="77777777" w:rsidR="006F0587" w:rsidRDefault="006F0587">
      <w:pPr>
        <w:jc w:val="both"/>
        <w:rPr>
          <w:rFonts w:hint="cs"/>
          <w:rtl/>
        </w:rPr>
      </w:pPr>
    </w:p>
    <w:p w14:paraId="11471D02" w14:textId="77777777" w:rsidR="006F0587" w:rsidRDefault="006F0587">
      <w:pPr>
        <w:pStyle w:val="af"/>
        <w:rPr>
          <w:rtl/>
        </w:rPr>
      </w:pPr>
      <w:r>
        <w:rPr>
          <w:rtl/>
        </w:rPr>
        <w:t>היו"ר ראובן ריבלין:</w:t>
      </w:r>
    </w:p>
    <w:p w14:paraId="70308095" w14:textId="77777777" w:rsidR="006F0587" w:rsidRDefault="006F0587">
      <w:pPr>
        <w:jc w:val="both"/>
        <w:rPr>
          <w:rtl/>
        </w:rPr>
      </w:pPr>
    </w:p>
    <w:p w14:paraId="0FC1D070" w14:textId="77777777" w:rsidR="006F0587" w:rsidRDefault="006F0587">
      <w:pPr>
        <w:jc w:val="both"/>
        <w:rPr>
          <w:rFonts w:hint="cs"/>
          <w:rtl/>
        </w:rPr>
      </w:pPr>
      <w:r>
        <w:rPr>
          <w:rFonts w:hint="cs"/>
          <w:rtl/>
        </w:rPr>
        <w:t xml:space="preserve">חבר הכנסת אורון, בשנת 1996 אמרתם שירושלים לא תחולק. במצע התנועה שלכם אמרתם שירושלים לא תחולק. </w:t>
      </w:r>
    </w:p>
    <w:p w14:paraId="1966195A" w14:textId="77777777" w:rsidR="006F0587" w:rsidRDefault="006F0587">
      <w:pPr>
        <w:jc w:val="both"/>
        <w:rPr>
          <w:rFonts w:hint="cs"/>
          <w:rtl/>
        </w:rPr>
      </w:pPr>
    </w:p>
    <w:p w14:paraId="7CE7622A" w14:textId="77777777" w:rsidR="006F0587" w:rsidRDefault="006F0587">
      <w:pPr>
        <w:pStyle w:val="ae"/>
        <w:rPr>
          <w:rtl/>
        </w:rPr>
      </w:pPr>
      <w:r>
        <w:rPr>
          <w:rFonts w:hint="eastAsia"/>
          <w:rtl/>
        </w:rPr>
        <w:t>חיים</w:t>
      </w:r>
      <w:r>
        <w:rPr>
          <w:rtl/>
        </w:rPr>
        <w:t xml:space="preserve"> אורון (מרצ):</w:t>
      </w:r>
    </w:p>
    <w:p w14:paraId="53ADE89B" w14:textId="77777777" w:rsidR="006F0587" w:rsidRDefault="006F0587">
      <w:pPr>
        <w:jc w:val="both"/>
        <w:rPr>
          <w:rFonts w:hint="cs"/>
          <w:rtl/>
        </w:rPr>
      </w:pPr>
    </w:p>
    <w:p w14:paraId="51C16C2E" w14:textId="77777777" w:rsidR="006F0587" w:rsidRDefault="006F0587">
      <w:pPr>
        <w:jc w:val="both"/>
        <w:rPr>
          <w:rFonts w:hint="cs"/>
          <w:rtl/>
        </w:rPr>
      </w:pPr>
      <w:r>
        <w:rPr>
          <w:rFonts w:hint="cs"/>
          <w:rtl/>
        </w:rPr>
        <w:t>רובי, גם אני מודה ועוזב.</w:t>
      </w:r>
    </w:p>
    <w:p w14:paraId="046013CE" w14:textId="77777777" w:rsidR="006F0587" w:rsidRDefault="006F0587">
      <w:pPr>
        <w:jc w:val="both"/>
        <w:rPr>
          <w:rFonts w:hint="cs"/>
          <w:rtl/>
        </w:rPr>
      </w:pPr>
    </w:p>
    <w:p w14:paraId="74E4794F" w14:textId="77777777" w:rsidR="006F0587" w:rsidRDefault="006F0587">
      <w:pPr>
        <w:pStyle w:val="af"/>
        <w:rPr>
          <w:rtl/>
        </w:rPr>
      </w:pPr>
      <w:r>
        <w:rPr>
          <w:rtl/>
        </w:rPr>
        <w:t>היו"ר ראובן ריבלין:</w:t>
      </w:r>
    </w:p>
    <w:p w14:paraId="7C0EC3BB" w14:textId="77777777" w:rsidR="006F0587" w:rsidRDefault="006F0587">
      <w:pPr>
        <w:jc w:val="both"/>
        <w:rPr>
          <w:rtl/>
        </w:rPr>
      </w:pPr>
    </w:p>
    <w:p w14:paraId="5D77DCD6" w14:textId="77777777" w:rsidR="006F0587" w:rsidRDefault="006F0587">
      <w:pPr>
        <w:jc w:val="both"/>
        <w:rPr>
          <w:rFonts w:hint="cs"/>
          <w:rtl/>
        </w:rPr>
      </w:pPr>
      <w:r>
        <w:rPr>
          <w:rFonts w:hint="cs"/>
          <w:rtl/>
        </w:rPr>
        <w:t>אתה רואה? אז קורה, הנה. יוסי שריד אמר - - -</w:t>
      </w:r>
    </w:p>
    <w:p w14:paraId="5A5FD9FA" w14:textId="77777777" w:rsidR="006F0587" w:rsidRDefault="006F0587">
      <w:pPr>
        <w:jc w:val="both"/>
        <w:rPr>
          <w:rFonts w:hint="cs"/>
          <w:rtl/>
        </w:rPr>
      </w:pPr>
    </w:p>
    <w:p w14:paraId="2A3A3CAA" w14:textId="77777777" w:rsidR="006F0587" w:rsidRDefault="006F0587">
      <w:pPr>
        <w:pStyle w:val="-"/>
        <w:rPr>
          <w:rtl/>
        </w:rPr>
      </w:pPr>
      <w:bookmarkStart w:id="77" w:name="FS000000458T22_04_2004_12_29_42C"/>
      <w:bookmarkEnd w:id="77"/>
      <w:r>
        <w:rPr>
          <w:rtl/>
        </w:rPr>
        <w:t>חיים רמון (העבודה-מימד):</w:t>
      </w:r>
    </w:p>
    <w:p w14:paraId="17360E5E" w14:textId="77777777" w:rsidR="006F0587" w:rsidRDefault="006F0587">
      <w:pPr>
        <w:jc w:val="both"/>
        <w:rPr>
          <w:rtl/>
        </w:rPr>
      </w:pPr>
    </w:p>
    <w:p w14:paraId="0FD1E001" w14:textId="77777777" w:rsidR="006F0587" w:rsidRDefault="006F0587">
      <w:pPr>
        <w:jc w:val="both"/>
        <w:rPr>
          <w:rFonts w:hint="cs"/>
          <w:rtl/>
        </w:rPr>
      </w:pPr>
      <w:r>
        <w:rPr>
          <w:rFonts w:hint="cs"/>
          <w:rtl/>
        </w:rPr>
        <w:t>אני רוצה לומר לראש הממשלה - - -</w:t>
      </w:r>
    </w:p>
    <w:p w14:paraId="018B2E28" w14:textId="77777777" w:rsidR="006F0587" w:rsidRDefault="006F0587">
      <w:pPr>
        <w:pStyle w:val="ae"/>
        <w:rPr>
          <w:rFonts w:hint="cs"/>
          <w:rtl/>
        </w:rPr>
      </w:pPr>
    </w:p>
    <w:p w14:paraId="537652F4" w14:textId="77777777" w:rsidR="006F0587" w:rsidRDefault="006F0587">
      <w:pPr>
        <w:pStyle w:val="ae"/>
        <w:rPr>
          <w:rtl/>
        </w:rPr>
      </w:pPr>
      <w:r>
        <w:rPr>
          <w:rFonts w:hint="eastAsia"/>
          <w:rtl/>
        </w:rPr>
        <w:t>יוסי</w:t>
      </w:r>
      <w:r>
        <w:rPr>
          <w:rtl/>
        </w:rPr>
        <w:t xml:space="preserve"> שריד (מרצ):</w:t>
      </w:r>
    </w:p>
    <w:p w14:paraId="7D592ABD" w14:textId="77777777" w:rsidR="006F0587" w:rsidRDefault="006F0587">
      <w:pPr>
        <w:jc w:val="both"/>
        <w:rPr>
          <w:rFonts w:hint="cs"/>
          <w:rtl/>
        </w:rPr>
      </w:pPr>
    </w:p>
    <w:p w14:paraId="60C980A1" w14:textId="77777777" w:rsidR="006F0587" w:rsidRDefault="006F0587">
      <w:pPr>
        <w:ind w:left="719" w:firstLine="0"/>
        <w:jc w:val="both"/>
        <w:rPr>
          <w:rFonts w:hint="cs"/>
          <w:rtl/>
        </w:rPr>
      </w:pPr>
      <w:r>
        <w:rPr>
          <w:rFonts w:hint="cs"/>
          <w:rtl/>
        </w:rPr>
        <w:t>- - -</w:t>
      </w:r>
    </w:p>
    <w:p w14:paraId="2D5896F4" w14:textId="77777777" w:rsidR="006F0587" w:rsidRDefault="006F0587">
      <w:pPr>
        <w:ind w:left="719" w:firstLine="0"/>
        <w:jc w:val="both"/>
        <w:rPr>
          <w:rFonts w:hint="cs"/>
          <w:rtl/>
        </w:rPr>
      </w:pPr>
    </w:p>
    <w:p w14:paraId="3AA3C8C9" w14:textId="77777777" w:rsidR="006F0587" w:rsidRDefault="006F0587">
      <w:pPr>
        <w:pStyle w:val="af"/>
        <w:rPr>
          <w:rtl/>
        </w:rPr>
      </w:pPr>
      <w:r>
        <w:rPr>
          <w:rtl/>
        </w:rPr>
        <w:t>היו"ר ראובן ריבלין:</w:t>
      </w:r>
    </w:p>
    <w:p w14:paraId="385A9F10" w14:textId="77777777" w:rsidR="006F0587" w:rsidRDefault="006F0587">
      <w:pPr>
        <w:jc w:val="both"/>
        <w:rPr>
          <w:rtl/>
        </w:rPr>
      </w:pPr>
    </w:p>
    <w:p w14:paraId="0794ECB4" w14:textId="77777777" w:rsidR="006F0587" w:rsidRDefault="006F0587">
      <w:pPr>
        <w:jc w:val="both"/>
        <w:rPr>
          <w:rFonts w:hint="cs"/>
          <w:rtl/>
        </w:rPr>
      </w:pPr>
      <w:r>
        <w:rPr>
          <w:rFonts w:hint="cs"/>
          <w:rtl/>
        </w:rPr>
        <w:t>בסדר. אני עצרתי את השעון. אדוני, ב-11:00 ראש הממשלה יעלה ויישא את דברו. בבקשה. שלוש דקות ו-40 שניות אחרונות.</w:t>
      </w:r>
    </w:p>
    <w:p w14:paraId="7749583B" w14:textId="77777777" w:rsidR="006F0587" w:rsidRDefault="006F0587">
      <w:pPr>
        <w:jc w:val="both"/>
        <w:rPr>
          <w:rtl/>
        </w:rPr>
      </w:pPr>
    </w:p>
    <w:p w14:paraId="53CABB08" w14:textId="77777777" w:rsidR="006F0587" w:rsidRDefault="006F0587">
      <w:pPr>
        <w:jc w:val="both"/>
        <w:rPr>
          <w:rFonts w:hint="cs"/>
          <w:rtl/>
        </w:rPr>
      </w:pPr>
    </w:p>
    <w:p w14:paraId="2375F574" w14:textId="77777777" w:rsidR="006F0587" w:rsidRDefault="006F0587">
      <w:pPr>
        <w:pStyle w:val="-"/>
        <w:rPr>
          <w:rtl/>
        </w:rPr>
      </w:pPr>
      <w:bookmarkStart w:id="78" w:name="FS000000458T22_04_2004_12_31_31C"/>
      <w:bookmarkEnd w:id="78"/>
      <w:r>
        <w:rPr>
          <w:rFonts w:hint="eastAsia"/>
          <w:rtl/>
        </w:rPr>
        <w:t>חיים</w:t>
      </w:r>
      <w:r>
        <w:rPr>
          <w:rtl/>
        </w:rPr>
        <w:t xml:space="preserve"> רמון (העבודה-מימד):</w:t>
      </w:r>
    </w:p>
    <w:p w14:paraId="7F562AEB" w14:textId="77777777" w:rsidR="006F0587" w:rsidRDefault="006F0587">
      <w:pPr>
        <w:jc w:val="both"/>
        <w:rPr>
          <w:rFonts w:hint="cs"/>
          <w:rtl/>
        </w:rPr>
      </w:pPr>
    </w:p>
    <w:p w14:paraId="27B97A06" w14:textId="77777777" w:rsidR="006F0587" w:rsidRDefault="006F0587">
      <w:pPr>
        <w:jc w:val="both"/>
        <w:rPr>
          <w:rFonts w:hint="cs"/>
          <w:rtl/>
        </w:rPr>
      </w:pPr>
      <w:r>
        <w:rPr>
          <w:rFonts w:hint="cs"/>
          <w:rtl/>
        </w:rPr>
        <w:t>אדוני ראש הממשלה, אני רוצה לומר לך: אני קראתי את התוכנית שלך. אי-אפשר להתנתק מעזה כמו אותו אדם שריחם על זנב כלבו, ומכיוון שהוא ריחם עליו, כל יום הוא חתך לזנב הכלב חתיכה קטנה. הוא ריחם עליו. הוא לא רצה לעשות את זה בבת אחת. תקופת הביניים היא התקופה הכי קשה, הכי בעייתית. אין שום סיבה שבעולם שתוכנית ההתנתקות תתפרס על פני שנה וחצי, ואולי יותר מכך. זו טעות קשה, מכל בחינה שהיא. ההתנתקות, צריך להכין אותה במהירות, צריך לבצע אותה במהירות. כל עיכוב בתוכנית הזאת מביא עליה את כל אויביה, מבפנים ומבחוץ. לכן, ככל שלוח הזמנים יקוצר, ככל שלוח הזמנים יתנהל במהירות ובנחישות, כך, אני מעריך, אדוני ראש הממשלה, יהיה סיכוי הרבה יותר גדול לתוכנית ההתנתקות.</w:t>
      </w:r>
    </w:p>
    <w:p w14:paraId="118B0D60" w14:textId="77777777" w:rsidR="006F0587" w:rsidRDefault="006F0587">
      <w:pPr>
        <w:jc w:val="both"/>
        <w:rPr>
          <w:rFonts w:hint="cs"/>
          <w:rtl/>
        </w:rPr>
      </w:pPr>
    </w:p>
    <w:p w14:paraId="1E8CE382" w14:textId="77777777" w:rsidR="006F0587" w:rsidRDefault="006F0587">
      <w:pPr>
        <w:jc w:val="both"/>
        <w:rPr>
          <w:rFonts w:hint="cs"/>
          <w:rtl/>
        </w:rPr>
      </w:pPr>
      <w:r>
        <w:rPr>
          <w:rFonts w:hint="cs"/>
          <w:rtl/>
        </w:rPr>
        <w:t>נקודה שנייה, אדוני ראש הממשלה, שאני רוצה לומר לך. אני יודע שבשלב הזה אתה אומר: אסור לדבר עם אף פלסטיני על תוכנית ההתנתקות. גם זו טעות קשה; גם זו טעות קשה. זו טעות, לא כי צריך לנהל אתם משא-ומתן על התוכנית הזאת, כי זו תוכנית חד-צדדית. מה שצריך לעשות זה לתאם אתם את ההתנתקות; כמו שאנחנו מתואמים אתם בהמון נושאים אזרחיים היום - בחשמל, בתקשורת, בכל הנושאים הללו.</w:t>
      </w:r>
    </w:p>
    <w:p w14:paraId="1E00BE95" w14:textId="77777777" w:rsidR="006F0587" w:rsidRDefault="006F0587">
      <w:pPr>
        <w:jc w:val="both"/>
        <w:rPr>
          <w:rFonts w:hint="cs"/>
          <w:rtl/>
        </w:rPr>
      </w:pPr>
    </w:p>
    <w:p w14:paraId="1D9C1121" w14:textId="77777777" w:rsidR="006F0587" w:rsidRDefault="006F0587">
      <w:pPr>
        <w:jc w:val="both"/>
        <w:rPr>
          <w:rFonts w:hint="cs"/>
          <w:rtl/>
        </w:rPr>
      </w:pPr>
      <w:r>
        <w:rPr>
          <w:rFonts w:hint="cs"/>
          <w:rtl/>
        </w:rPr>
        <w:t xml:space="preserve">צריך לבוא ולדבר אתם, צריך למצוא את הפרטנרים בתוך הרצועה אשר יהפכו את התהליך הזה לתהליך שיש בו יותר סיכויים להצלחה מאשר לכישלון. בתיאום אתם, בהעברה אליהם, יש סיכוי יותר גדול שזה יצליח. זה לא משא-ומתן, אדוני ראש הממשלה, ואני מבין שאתה אומר שלא יהיה משא-ומתן מדיני על ההתנתקות, אבל בהחלט יכול להיות משא ומתן טקטי. חיוני שיהיה משא-ומתן טקטי - לאן עוברים, מי מקבל את הסמכויות, מי עושה זאת. </w:t>
      </w:r>
    </w:p>
    <w:p w14:paraId="0749DEE8" w14:textId="77777777" w:rsidR="006F0587" w:rsidRDefault="006F0587">
      <w:pPr>
        <w:jc w:val="both"/>
        <w:rPr>
          <w:rFonts w:hint="cs"/>
          <w:rtl/>
        </w:rPr>
      </w:pPr>
    </w:p>
    <w:p w14:paraId="37F91B6F" w14:textId="77777777" w:rsidR="006F0587" w:rsidRDefault="006F0587">
      <w:pPr>
        <w:jc w:val="both"/>
        <w:rPr>
          <w:rFonts w:hint="cs"/>
          <w:rtl/>
        </w:rPr>
      </w:pPr>
      <w:r>
        <w:rPr>
          <w:rFonts w:hint="cs"/>
          <w:rtl/>
        </w:rPr>
        <w:t xml:space="preserve">אני יודע עוד נקודה, אדוני ראש הממשלה, שבלשון המעטה, אתה לא מאוהב באירופים. אני חושב שזאת הזדמנות גדולה מאוד להכניס לתוך התוכנית הזאת את האלמנט האירופי. ארצות-הברית כרגע מסובכת מאוד בעירק, ואינני בטוח שתעשה, אבל בכל מה שקשור לצדדי התשתית, התשתית האזרחית ברצועת-עזה, אני מאמין שניתן להביא לכאן שיתוף פעולה אירופי שלא היה כדוגמתו, לרבות השקעת משאבים גדולים בתוך רצועת-עזה על-ידי האירופים, כאשר הם יהיו שותפים; לא שותפים בצד הביטחוני, אבל בהחלט שותפים בצד האזרחי, אשר גם הוא חיוני להצלחת ההתנתקות. </w:t>
      </w:r>
    </w:p>
    <w:p w14:paraId="6A9E5128" w14:textId="77777777" w:rsidR="006F0587" w:rsidRDefault="006F0587">
      <w:pPr>
        <w:jc w:val="both"/>
        <w:rPr>
          <w:rFonts w:hint="cs"/>
          <w:rtl/>
        </w:rPr>
      </w:pPr>
    </w:p>
    <w:p w14:paraId="569C5195" w14:textId="77777777" w:rsidR="006F0587" w:rsidRDefault="006F0587">
      <w:pPr>
        <w:jc w:val="both"/>
        <w:rPr>
          <w:rFonts w:hint="cs"/>
          <w:rtl/>
        </w:rPr>
      </w:pPr>
      <w:r>
        <w:rPr>
          <w:rFonts w:hint="cs"/>
          <w:rtl/>
        </w:rPr>
        <w:t xml:space="preserve">דבר אחרון, אני יודע שיש הרבה ספקות, גם לי יש הרבה ספקות. אנחנו לא בטוחים אם ראש הממשלה - אף שכל הסימנים מעידים שכן - ילך על ההתנתקות בלב שלם, בנפש חפצה, ואכן יבצע את זה. אני מבין את זה, חברת הכנסת זהבה גלאון. ואני רוצה לשאול, איזו אלטרנטיבה יש באמת, אבל באמת, כרגע, לא בימים יבואו, כאשר סיעת יחד תזכה בשלטון, אלא כאן ועכשיו, לתוכנית הזאת. איזה  תוכנית אחרת יותר מתאימה לנו, יותר נכונה לנו, יש בה יותר סיכוי? והכי חשוב, מה יש להפסיד? מה יש להפסיד? יותר רע מהמצב הקיים, לא יהיה, קשה שיהיה. ואם יהיה, הדלתא היא זניחה. קשה שיקרה דבר כזה. </w:t>
      </w:r>
    </w:p>
    <w:p w14:paraId="45F2AA1A" w14:textId="77777777" w:rsidR="006F0587" w:rsidRDefault="006F0587">
      <w:pPr>
        <w:jc w:val="both"/>
        <w:rPr>
          <w:rFonts w:hint="cs"/>
          <w:rtl/>
        </w:rPr>
      </w:pPr>
    </w:p>
    <w:p w14:paraId="097493A5" w14:textId="77777777" w:rsidR="006F0587" w:rsidRDefault="006F0587">
      <w:pPr>
        <w:pStyle w:val="ae"/>
        <w:rPr>
          <w:rtl/>
        </w:rPr>
      </w:pPr>
      <w:r>
        <w:rPr>
          <w:rFonts w:hint="eastAsia"/>
          <w:rtl/>
        </w:rPr>
        <w:t>רן</w:t>
      </w:r>
      <w:r>
        <w:rPr>
          <w:rtl/>
        </w:rPr>
        <w:t xml:space="preserve"> כהן (מרצ):</w:t>
      </w:r>
    </w:p>
    <w:p w14:paraId="5850DF81" w14:textId="77777777" w:rsidR="006F0587" w:rsidRDefault="006F0587">
      <w:pPr>
        <w:jc w:val="both"/>
        <w:rPr>
          <w:rFonts w:hint="cs"/>
          <w:rtl/>
        </w:rPr>
      </w:pPr>
    </w:p>
    <w:p w14:paraId="319B4B67" w14:textId="77777777" w:rsidR="006F0587" w:rsidRDefault="006F0587">
      <w:pPr>
        <w:jc w:val="both"/>
        <w:rPr>
          <w:rFonts w:hint="cs"/>
          <w:rtl/>
        </w:rPr>
      </w:pPr>
      <w:r>
        <w:rPr>
          <w:rFonts w:hint="cs"/>
          <w:rtl/>
        </w:rPr>
        <w:t>חיים, אנחנו בעד.</w:t>
      </w:r>
    </w:p>
    <w:p w14:paraId="2DA88BB5" w14:textId="77777777" w:rsidR="006F0587" w:rsidRDefault="006F0587">
      <w:pPr>
        <w:jc w:val="both"/>
        <w:rPr>
          <w:rFonts w:hint="cs"/>
          <w:rtl/>
        </w:rPr>
      </w:pPr>
    </w:p>
    <w:p w14:paraId="360457B3" w14:textId="77777777" w:rsidR="006F0587" w:rsidRDefault="006F0587">
      <w:pPr>
        <w:pStyle w:val="-"/>
        <w:rPr>
          <w:rtl/>
        </w:rPr>
      </w:pPr>
      <w:bookmarkStart w:id="79" w:name="FS000000458T22_04_2004_10_02_13C"/>
      <w:bookmarkEnd w:id="79"/>
      <w:r>
        <w:rPr>
          <w:rtl/>
        </w:rPr>
        <w:t>חיים רמון (העבודה-מימד):</w:t>
      </w:r>
    </w:p>
    <w:p w14:paraId="5FA549AA" w14:textId="77777777" w:rsidR="006F0587" w:rsidRDefault="006F0587">
      <w:pPr>
        <w:jc w:val="both"/>
        <w:rPr>
          <w:rtl/>
        </w:rPr>
      </w:pPr>
    </w:p>
    <w:p w14:paraId="6307DE37" w14:textId="77777777" w:rsidR="006F0587" w:rsidRDefault="006F0587">
      <w:pPr>
        <w:jc w:val="both"/>
        <w:rPr>
          <w:rFonts w:hint="cs"/>
          <w:rtl/>
        </w:rPr>
      </w:pPr>
      <w:r>
        <w:rPr>
          <w:rFonts w:hint="cs"/>
          <w:rtl/>
        </w:rPr>
        <w:t xml:space="preserve">חבר הכנסת רן כהן, יש פה ושם קולות שהם לא בעד, אני רוצה לשכנע אותם, אתה בעד. </w:t>
      </w:r>
    </w:p>
    <w:p w14:paraId="3FE4CD8E" w14:textId="77777777" w:rsidR="006F0587" w:rsidRDefault="006F0587">
      <w:pPr>
        <w:ind w:firstLine="0"/>
        <w:jc w:val="both"/>
        <w:rPr>
          <w:rFonts w:hint="cs"/>
          <w:rtl/>
        </w:rPr>
      </w:pPr>
    </w:p>
    <w:p w14:paraId="47AE97CD" w14:textId="77777777" w:rsidR="006F0587" w:rsidRDefault="006F0587">
      <w:pPr>
        <w:pStyle w:val="af"/>
        <w:rPr>
          <w:rtl/>
        </w:rPr>
      </w:pPr>
      <w:r>
        <w:rPr>
          <w:rtl/>
        </w:rPr>
        <w:t>היו"ר ראובן ריבלין:</w:t>
      </w:r>
    </w:p>
    <w:p w14:paraId="10027DCD" w14:textId="77777777" w:rsidR="006F0587" w:rsidRDefault="006F0587">
      <w:pPr>
        <w:jc w:val="both"/>
        <w:rPr>
          <w:rtl/>
        </w:rPr>
      </w:pPr>
    </w:p>
    <w:p w14:paraId="4AA0CB48" w14:textId="77777777" w:rsidR="006F0587" w:rsidRDefault="006F0587">
      <w:pPr>
        <w:jc w:val="both"/>
        <w:rPr>
          <w:rFonts w:hint="cs"/>
          <w:rtl/>
        </w:rPr>
      </w:pPr>
      <w:r>
        <w:rPr>
          <w:rFonts w:hint="cs"/>
          <w:rtl/>
        </w:rPr>
        <w:t xml:space="preserve">אדוני יוכל לדבר אתו אחרי זה. </w:t>
      </w:r>
    </w:p>
    <w:p w14:paraId="15A370A3" w14:textId="77777777" w:rsidR="006F0587" w:rsidRDefault="006F0587">
      <w:pPr>
        <w:jc w:val="both"/>
        <w:rPr>
          <w:rtl/>
        </w:rPr>
      </w:pPr>
    </w:p>
    <w:p w14:paraId="3A24CAC6" w14:textId="77777777" w:rsidR="006F0587" w:rsidRDefault="006F0587">
      <w:pPr>
        <w:jc w:val="both"/>
        <w:rPr>
          <w:rFonts w:hint="cs"/>
          <w:rtl/>
        </w:rPr>
      </w:pPr>
    </w:p>
    <w:p w14:paraId="3083D231" w14:textId="77777777" w:rsidR="006F0587" w:rsidRDefault="006F0587">
      <w:pPr>
        <w:pStyle w:val="-"/>
        <w:rPr>
          <w:rtl/>
        </w:rPr>
      </w:pPr>
      <w:bookmarkStart w:id="80" w:name="FS000000458T22_04_2004_11_32_11"/>
      <w:bookmarkStart w:id="81" w:name="FS000000458T22_04_2004_11_32_15C"/>
      <w:bookmarkEnd w:id="80"/>
      <w:bookmarkEnd w:id="81"/>
      <w:r>
        <w:rPr>
          <w:rtl/>
        </w:rPr>
        <w:t>חיים רמון (העבודה-מימד):</w:t>
      </w:r>
    </w:p>
    <w:p w14:paraId="4C23677C" w14:textId="77777777" w:rsidR="006F0587" w:rsidRDefault="006F0587">
      <w:pPr>
        <w:jc w:val="both"/>
        <w:rPr>
          <w:rtl/>
        </w:rPr>
      </w:pPr>
    </w:p>
    <w:p w14:paraId="0545D70B" w14:textId="77777777" w:rsidR="006F0587" w:rsidRDefault="006F0587">
      <w:pPr>
        <w:jc w:val="both"/>
        <w:rPr>
          <w:rFonts w:hint="cs"/>
          <w:rtl/>
        </w:rPr>
      </w:pPr>
      <w:r>
        <w:rPr>
          <w:rFonts w:hint="cs"/>
          <w:rtl/>
        </w:rPr>
        <w:t xml:space="preserve">אני מסיים. אני אומר, מה יש  להפסיד? רע יותר לא יהיה. בצד הסיכונים יש סיכוי שיהיה אולי יותר טוב, אולי אפילו הרבה יותר טוב. כל מי שמאמין שצריך לצאת משם, עם כל הספקות ועם כל האי-אמון, צריך לעשות הכול על מנת לאפשר לתוכנית הזאת לצאת לדרך, לתמוך בה ולהכניס בה את השיפורים שאנחנו מאמינים שהם חיוניים להצלחתה. תודה רבה. </w:t>
      </w:r>
    </w:p>
    <w:p w14:paraId="6357700D" w14:textId="77777777" w:rsidR="006F0587" w:rsidRDefault="006F0587">
      <w:pPr>
        <w:ind w:firstLine="0"/>
        <w:jc w:val="both"/>
        <w:rPr>
          <w:rFonts w:hint="cs"/>
          <w:rtl/>
        </w:rPr>
      </w:pPr>
    </w:p>
    <w:p w14:paraId="2C727F43" w14:textId="77777777" w:rsidR="006F0587" w:rsidRDefault="006F0587">
      <w:pPr>
        <w:pStyle w:val="af"/>
        <w:rPr>
          <w:rtl/>
        </w:rPr>
      </w:pPr>
      <w:r>
        <w:rPr>
          <w:rtl/>
        </w:rPr>
        <w:t>היו"ר ראובן ריבלין:</w:t>
      </w:r>
    </w:p>
    <w:p w14:paraId="3F88ED54" w14:textId="77777777" w:rsidR="006F0587" w:rsidRDefault="006F0587">
      <w:pPr>
        <w:jc w:val="both"/>
        <w:rPr>
          <w:rFonts w:hint="cs"/>
          <w:rtl/>
        </w:rPr>
      </w:pPr>
    </w:p>
    <w:p w14:paraId="03058E01" w14:textId="77777777" w:rsidR="006F0587" w:rsidRDefault="006F0587">
      <w:pPr>
        <w:jc w:val="both"/>
        <w:rPr>
          <w:rFonts w:hint="cs"/>
          <w:rtl/>
        </w:rPr>
      </w:pPr>
      <w:r>
        <w:rPr>
          <w:rFonts w:hint="cs"/>
          <w:rtl/>
        </w:rPr>
        <w:t xml:space="preserve">תודה לחבר הכנסת חיים רמון. רבותי, על ארבע הצעות ישיב ראש ממשלת ישראל, חבר הכנסת אריאל שרון. </w:t>
      </w:r>
    </w:p>
    <w:p w14:paraId="072571B7" w14:textId="77777777" w:rsidR="006F0587" w:rsidRDefault="006F0587">
      <w:pPr>
        <w:jc w:val="both"/>
        <w:rPr>
          <w:rFonts w:hint="cs"/>
          <w:rtl/>
        </w:rPr>
      </w:pPr>
    </w:p>
    <w:p w14:paraId="4288398C" w14:textId="77777777" w:rsidR="006F0587" w:rsidRDefault="006F0587">
      <w:pPr>
        <w:pStyle w:val="a"/>
        <w:rPr>
          <w:rtl/>
        </w:rPr>
      </w:pPr>
      <w:bookmarkStart w:id="82" w:name="FS000000458T22_04_2004_10_02_56C"/>
      <w:bookmarkStart w:id="83" w:name="FS000000482T22_04_2004_10_03_06"/>
      <w:bookmarkStart w:id="84" w:name="_Toc72591200"/>
      <w:bookmarkEnd w:id="82"/>
      <w:bookmarkEnd w:id="83"/>
      <w:r>
        <w:rPr>
          <w:rFonts w:hint="eastAsia"/>
          <w:rtl/>
        </w:rPr>
        <w:t>ראש</w:t>
      </w:r>
      <w:r>
        <w:rPr>
          <w:rtl/>
        </w:rPr>
        <w:t xml:space="preserve"> הממשלה אריאל שרון:</w:t>
      </w:r>
      <w:bookmarkEnd w:id="84"/>
    </w:p>
    <w:p w14:paraId="7F1485F0" w14:textId="77777777" w:rsidR="006F0587" w:rsidRDefault="006F0587">
      <w:pPr>
        <w:jc w:val="both"/>
        <w:rPr>
          <w:rFonts w:hint="cs"/>
          <w:rtl/>
        </w:rPr>
      </w:pPr>
    </w:p>
    <w:p w14:paraId="51635427" w14:textId="77777777" w:rsidR="006F0587" w:rsidRDefault="006F0587">
      <w:pPr>
        <w:jc w:val="both"/>
        <w:rPr>
          <w:rFonts w:hint="cs"/>
          <w:rtl/>
        </w:rPr>
      </w:pPr>
      <w:r>
        <w:rPr>
          <w:rFonts w:hint="cs"/>
          <w:rtl/>
        </w:rPr>
        <w:t xml:space="preserve">אדוני היושב-ראש, חברי הכנסת, אני מבקש לדווח על ביקורי האחרון בארצות-הברית ועל ההישגים הגדולים שהושגו במהלך ביקור זה. </w:t>
      </w:r>
    </w:p>
    <w:p w14:paraId="6AA041B2" w14:textId="77777777" w:rsidR="006F0587" w:rsidRDefault="006F0587">
      <w:pPr>
        <w:ind w:firstLine="0"/>
        <w:jc w:val="both"/>
        <w:rPr>
          <w:rFonts w:hint="cs"/>
          <w:rtl/>
        </w:rPr>
      </w:pPr>
    </w:p>
    <w:p w14:paraId="2105283A"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5DE4F563" w14:textId="77777777" w:rsidR="006F0587" w:rsidRDefault="006F0587">
      <w:pPr>
        <w:jc w:val="both"/>
        <w:rPr>
          <w:rFonts w:hint="cs"/>
          <w:rtl/>
        </w:rPr>
      </w:pPr>
    </w:p>
    <w:p w14:paraId="33A6B946" w14:textId="77777777" w:rsidR="006F0587" w:rsidRDefault="006F0587">
      <w:pPr>
        <w:ind w:left="720" w:hanging="1"/>
        <w:jc w:val="both"/>
        <w:rPr>
          <w:rFonts w:hint="cs"/>
          <w:rtl/>
        </w:rPr>
      </w:pPr>
      <w:r>
        <w:rPr>
          <w:rFonts w:hint="cs"/>
          <w:rtl/>
        </w:rPr>
        <w:t xml:space="preserve">אל תיסחף. </w:t>
      </w:r>
    </w:p>
    <w:p w14:paraId="1E1E71E5" w14:textId="77777777" w:rsidR="006F0587" w:rsidRDefault="006F0587">
      <w:pPr>
        <w:ind w:left="720" w:hanging="1"/>
        <w:jc w:val="both"/>
        <w:rPr>
          <w:rFonts w:hint="cs"/>
          <w:rtl/>
        </w:rPr>
      </w:pPr>
    </w:p>
    <w:p w14:paraId="11043244" w14:textId="77777777" w:rsidR="006F0587" w:rsidRDefault="006F0587">
      <w:pPr>
        <w:pStyle w:val="af"/>
        <w:rPr>
          <w:rtl/>
        </w:rPr>
      </w:pPr>
      <w:bookmarkStart w:id="85" w:name="FS000000482T22_04_2004_11_34_28"/>
      <w:bookmarkEnd w:id="85"/>
      <w:r>
        <w:rPr>
          <w:rtl/>
        </w:rPr>
        <w:t>היו"ר ראובן ריבלין:</w:t>
      </w:r>
    </w:p>
    <w:p w14:paraId="69090689" w14:textId="77777777" w:rsidR="006F0587" w:rsidRDefault="006F0587">
      <w:pPr>
        <w:jc w:val="both"/>
        <w:rPr>
          <w:rtl/>
        </w:rPr>
      </w:pPr>
    </w:p>
    <w:p w14:paraId="1A4C9994" w14:textId="77777777" w:rsidR="006F0587" w:rsidRDefault="006F0587">
      <w:pPr>
        <w:jc w:val="both"/>
        <w:rPr>
          <w:rFonts w:hint="cs"/>
          <w:rtl/>
        </w:rPr>
      </w:pPr>
      <w:r>
        <w:rPr>
          <w:rFonts w:hint="cs"/>
          <w:rtl/>
        </w:rPr>
        <w:t xml:space="preserve">חבר הכנסת אריאל. חבר הכנסת אליעזר כהן. </w:t>
      </w:r>
    </w:p>
    <w:p w14:paraId="07AC7426" w14:textId="77777777" w:rsidR="006F0587" w:rsidRDefault="006F0587">
      <w:pPr>
        <w:jc w:val="both"/>
        <w:rPr>
          <w:rFonts w:hint="cs"/>
          <w:rtl/>
        </w:rPr>
      </w:pPr>
    </w:p>
    <w:p w14:paraId="7DF07DD0" w14:textId="77777777" w:rsidR="006F0587" w:rsidRDefault="006F0587">
      <w:pPr>
        <w:pStyle w:val="-"/>
        <w:rPr>
          <w:rtl/>
        </w:rPr>
      </w:pPr>
      <w:bookmarkStart w:id="86" w:name="FS000000482T22_04_2004_10_04_04C"/>
      <w:bookmarkEnd w:id="86"/>
      <w:r>
        <w:rPr>
          <w:rtl/>
        </w:rPr>
        <w:t>ראש הממשלה אריאל שרון:</w:t>
      </w:r>
    </w:p>
    <w:p w14:paraId="0E17949E" w14:textId="77777777" w:rsidR="006F0587" w:rsidRDefault="006F0587">
      <w:pPr>
        <w:jc w:val="both"/>
        <w:rPr>
          <w:rtl/>
        </w:rPr>
      </w:pPr>
    </w:p>
    <w:p w14:paraId="39AD3536" w14:textId="77777777" w:rsidR="006F0587" w:rsidRDefault="006F0587">
      <w:pPr>
        <w:jc w:val="both"/>
        <w:rPr>
          <w:rFonts w:hint="cs"/>
          <w:rtl/>
        </w:rPr>
      </w:pPr>
      <w:r>
        <w:rPr>
          <w:rFonts w:hint="cs"/>
          <w:rtl/>
        </w:rPr>
        <w:t xml:space="preserve">פגישתי עם הנשיא האמריקני ג'ורג בוש היתה סיכומם של מגעים ממושכים שהתנהלו בעניין זה בינינו לבין הממשל האמריקני, ושהחלו בביקורי ברומא, כאשר העליתי בפני נציג הבית הלבן את כוונתי ליזום את תוכנית ההתנתקות. </w:t>
      </w:r>
    </w:p>
    <w:p w14:paraId="44DF1ADB" w14:textId="77777777" w:rsidR="006F0587" w:rsidRDefault="006F0587">
      <w:pPr>
        <w:jc w:val="both"/>
        <w:rPr>
          <w:rFonts w:hint="cs"/>
          <w:rtl/>
        </w:rPr>
      </w:pPr>
    </w:p>
    <w:p w14:paraId="3E160CEA" w14:textId="77777777" w:rsidR="006F0587" w:rsidRDefault="006F0587">
      <w:pPr>
        <w:jc w:val="both"/>
        <w:rPr>
          <w:rFonts w:hint="cs"/>
          <w:rtl/>
        </w:rPr>
      </w:pPr>
      <w:r>
        <w:rPr>
          <w:rFonts w:hint="cs"/>
          <w:rtl/>
        </w:rPr>
        <w:t xml:space="preserve">הנשיא האמריקני הוא ידיד ישראל, והוא מוביל את המערכה הבין-לאומית נגד הטרור. הוא מעריך את מדינת ישראל ואת העם בישראל על עמידתנו האיתנה והנחושה במאבק בטרור. </w:t>
      </w:r>
    </w:p>
    <w:p w14:paraId="6EFA402D" w14:textId="77777777" w:rsidR="006F0587" w:rsidRDefault="006F0587">
      <w:pPr>
        <w:jc w:val="both"/>
        <w:rPr>
          <w:rFonts w:hint="cs"/>
          <w:rtl/>
        </w:rPr>
      </w:pPr>
    </w:p>
    <w:p w14:paraId="117CF004" w14:textId="77777777" w:rsidR="006F0587" w:rsidRDefault="006F0587">
      <w:pPr>
        <w:jc w:val="both"/>
        <w:rPr>
          <w:rFonts w:hint="cs"/>
          <w:rtl/>
        </w:rPr>
      </w:pPr>
      <w:r>
        <w:rPr>
          <w:rFonts w:hint="cs"/>
          <w:rtl/>
        </w:rPr>
        <w:t xml:space="preserve">העברתי לנשיא מכתב המפרט את השתלשלות האירועים שהובילה אותי למסקנה שעלינו ליזום את תוכנית ההתנתקות. צירפתי למכתב מסמך המפרט את עקרונות היסוד של תוכנית ההתנתקות, שהוכן על-ידי המועצה לביטחון לאומי בראשותו של האלוף במילואים גיורא איילנד. </w:t>
      </w:r>
    </w:p>
    <w:p w14:paraId="01109210" w14:textId="77777777" w:rsidR="006F0587" w:rsidRDefault="006F0587">
      <w:pPr>
        <w:jc w:val="both"/>
        <w:rPr>
          <w:rFonts w:hint="cs"/>
          <w:rtl/>
        </w:rPr>
      </w:pPr>
    </w:p>
    <w:p w14:paraId="73C023A9" w14:textId="77777777" w:rsidR="006F0587" w:rsidRDefault="006F0587">
      <w:pPr>
        <w:jc w:val="both"/>
        <w:rPr>
          <w:rFonts w:hint="cs"/>
          <w:rtl/>
        </w:rPr>
      </w:pPr>
      <w:r>
        <w:rPr>
          <w:rFonts w:hint="cs"/>
          <w:rtl/>
        </w:rPr>
        <w:t xml:space="preserve">התוכנית בנויה על-פי העקרונות שכבר הצגתי בעבר -  ייצוב קו ביטחוני שבו ייערך צה"ל באזורים החיוניים להגנה על ישראל; מלחמה נחושה בארגוני הטרור ובראשיהם; הקמת מכשול פיזי - גדר הביטחון המסייעת בהגנה על אזרחי ישראל ומקשה חדירת טרוריסטים למרכזי האוכלוסייה הגדולים - - </w:t>
      </w:r>
    </w:p>
    <w:p w14:paraId="2D24FEE9" w14:textId="77777777" w:rsidR="006F0587" w:rsidRDefault="006F0587">
      <w:pPr>
        <w:jc w:val="both"/>
        <w:rPr>
          <w:rFonts w:hint="cs"/>
          <w:rtl/>
        </w:rPr>
      </w:pPr>
    </w:p>
    <w:p w14:paraId="7F54010A" w14:textId="77777777" w:rsidR="006F0587" w:rsidRDefault="006F0587">
      <w:pPr>
        <w:pStyle w:val="ae"/>
        <w:rPr>
          <w:rtl/>
        </w:rPr>
      </w:pPr>
      <w:r>
        <w:rPr>
          <w:rFonts w:hint="eastAsia"/>
          <w:rtl/>
        </w:rPr>
        <w:t>צבי</w:t>
      </w:r>
      <w:r>
        <w:rPr>
          <w:rtl/>
        </w:rPr>
        <w:t xml:space="preserve"> הנדל (האיחוד הלאומי - ישראל ביתנו):</w:t>
      </w:r>
    </w:p>
    <w:p w14:paraId="54B8D903" w14:textId="77777777" w:rsidR="006F0587" w:rsidRDefault="006F0587">
      <w:pPr>
        <w:jc w:val="both"/>
        <w:rPr>
          <w:rFonts w:hint="cs"/>
          <w:rtl/>
        </w:rPr>
      </w:pPr>
    </w:p>
    <w:p w14:paraId="526A3602" w14:textId="77777777" w:rsidR="006F0587" w:rsidRDefault="006F0587">
      <w:pPr>
        <w:jc w:val="both"/>
        <w:rPr>
          <w:rFonts w:hint="cs"/>
          <w:rtl/>
        </w:rPr>
      </w:pPr>
      <w:r>
        <w:rPr>
          <w:rFonts w:hint="cs"/>
          <w:rtl/>
        </w:rPr>
        <w:t>כל זה אפשר לעשות בלי לעקור יישובים.</w:t>
      </w:r>
    </w:p>
    <w:p w14:paraId="4FA6D679" w14:textId="77777777" w:rsidR="006F0587" w:rsidRDefault="006F0587">
      <w:pPr>
        <w:jc w:val="both"/>
        <w:rPr>
          <w:rFonts w:hint="cs"/>
          <w:rtl/>
        </w:rPr>
      </w:pPr>
    </w:p>
    <w:p w14:paraId="4E7EC170" w14:textId="77777777" w:rsidR="006F0587" w:rsidRDefault="006F0587">
      <w:pPr>
        <w:pStyle w:val="-"/>
        <w:rPr>
          <w:rtl/>
        </w:rPr>
      </w:pPr>
      <w:bookmarkStart w:id="87" w:name="FS000000482T22_04_2004_10_06_07C"/>
      <w:bookmarkEnd w:id="87"/>
      <w:r>
        <w:rPr>
          <w:rtl/>
        </w:rPr>
        <w:t>ראש הממשלה אריאל שרון:</w:t>
      </w:r>
    </w:p>
    <w:p w14:paraId="6FCFCB96" w14:textId="77777777" w:rsidR="006F0587" w:rsidRDefault="006F0587">
      <w:pPr>
        <w:jc w:val="both"/>
        <w:rPr>
          <w:rtl/>
        </w:rPr>
      </w:pPr>
    </w:p>
    <w:p w14:paraId="11C23AE6" w14:textId="77777777" w:rsidR="006F0587" w:rsidRDefault="006F0587">
      <w:pPr>
        <w:jc w:val="both"/>
        <w:rPr>
          <w:rFonts w:hint="cs"/>
          <w:rtl/>
        </w:rPr>
      </w:pPr>
      <w:r>
        <w:rPr>
          <w:rFonts w:hint="cs"/>
          <w:rtl/>
        </w:rPr>
        <w:t xml:space="preserve">- - העתקת היישובים הנמצאים באזורים אשר ברור לנו כי לא יהיו בשליטת ישראל בכל הסדר קבע בעתיד - אלו היישובים ברצועת-עזה וארבעה יישובים בצפון השומרון - - </w:t>
      </w:r>
    </w:p>
    <w:p w14:paraId="635A3157" w14:textId="77777777" w:rsidR="006F0587" w:rsidRDefault="006F0587">
      <w:pPr>
        <w:jc w:val="both"/>
        <w:rPr>
          <w:rFonts w:hint="cs"/>
          <w:rtl/>
        </w:rPr>
      </w:pPr>
    </w:p>
    <w:p w14:paraId="1623C1C1"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74CCD935" w14:textId="77777777" w:rsidR="006F0587" w:rsidRDefault="006F0587">
      <w:pPr>
        <w:jc w:val="both"/>
        <w:rPr>
          <w:rFonts w:hint="cs"/>
          <w:rtl/>
        </w:rPr>
      </w:pPr>
    </w:p>
    <w:p w14:paraId="71B5CD1F" w14:textId="77777777" w:rsidR="006F0587" w:rsidRDefault="006F0587">
      <w:pPr>
        <w:jc w:val="both"/>
        <w:rPr>
          <w:rFonts w:hint="cs"/>
          <w:rtl/>
        </w:rPr>
      </w:pPr>
      <w:r>
        <w:rPr>
          <w:rFonts w:hint="cs"/>
          <w:rtl/>
        </w:rPr>
        <w:t>כמו שאמרת אז שטעית.</w:t>
      </w:r>
    </w:p>
    <w:p w14:paraId="668B1CAA" w14:textId="77777777" w:rsidR="006F0587" w:rsidRDefault="006F0587">
      <w:pPr>
        <w:jc w:val="both"/>
        <w:rPr>
          <w:rFonts w:hint="cs"/>
          <w:rtl/>
        </w:rPr>
      </w:pPr>
    </w:p>
    <w:p w14:paraId="01D79016" w14:textId="77777777" w:rsidR="006F0587" w:rsidRDefault="006F0587">
      <w:pPr>
        <w:pStyle w:val="af"/>
        <w:rPr>
          <w:rtl/>
        </w:rPr>
      </w:pPr>
      <w:r>
        <w:rPr>
          <w:rtl/>
        </w:rPr>
        <w:t>היו"ר ראובן ריבלין:</w:t>
      </w:r>
    </w:p>
    <w:p w14:paraId="45BF45CD" w14:textId="77777777" w:rsidR="006F0587" w:rsidRDefault="006F0587">
      <w:pPr>
        <w:jc w:val="both"/>
        <w:rPr>
          <w:rtl/>
        </w:rPr>
      </w:pPr>
    </w:p>
    <w:p w14:paraId="55E5B0F3" w14:textId="77777777" w:rsidR="006F0587" w:rsidRDefault="006F0587">
      <w:pPr>
        <w:jc w:val="both"/>
        <w:rPr>
          <w:rFonts w:hint="cs"/>
          <w:rtl/>
        </w:rPr>
      </w:pPr>
      <w:r>
        <w:rPr>
          <w:rFonts w:hint="cs"/>
          <w:rtl/>
        </w:rPr>
        <w:t xml:space="preserve">חבר הכנסת אריאל, זה בלתי אפשרי. אני מבקש מרן כהן לא לעזור לי להגן על ראש הממשלה. </w:t>
      </w:r>
    </w:p>
    <w:p w14:paraId="67C24533" w14:textId="77777777" w:rsidR="006F0587" w:rsidRDefault="006F0587">
      <w:pPr>
        <w:jc w:val="both"/>
        <w:rPr>
          <w:rFonts w:hint="cs"/>
          <w:rtl/>
        </w:rPr>
      </w:pPr>
    </w:p>
    <w:p w14:paraId="22E59716" w14:textId="77777777" w:rsidR="006F0587" w:rsidRDefault="006F0587">
      <w:pPr>
        <w:pStyle w:val="ae"/>
        <w:rPr>
          <w:rtl/>
        </w:rPr>
      </w:pPr>
      <w:r>
        <w:rPr>
          <w:rFonts w:hint="eastAsia"/>
          <w:rtl/>
        </w:rPr>
        <w:t>אפרים</w:t>
      </w:r>
      <w:r>
        <w:rPr>
          <w:rtl/>
        </w:rPr>
        <w:t xml:space="preserve"> סנה (העבודה-מימד):</w:t>
      </w:r>
    </w:p>
    <w:p w14:paraId="5CE1ED80" w14:textId="77777777" w:rsidR="006F0587" w:rsidRDefault="006F0587">
      <w:pPr>
        <w:jc w:val="both"/>
        <w:rPr>
          <w:rFonts w:hint="cs"/>
          <w:rtl/>
        </w:rPr>
      </w:pPr>
    </w:p>
    <w:p w14:paraId="62611E6A" w14:textId="77777777" w:rsidR="006F0587" w:rsidRDefault="006F0587">
      <w:pPr>
        <w:jc w:val="both"/>
        <w:rPr>
          <w:rFonts w:hint="cs"/>
          <w:rtl/>
        </w:rPr>
      </w:pPr>
      <w:r>
        <w:rPr>
          <w:rFonts w:hint="cs"/>
          <w:rtl/>
        </w:rPr>
        <w:t xml:space="preserve">מה עם יתר היישובים? </w:t>
      </w:r>
    </w:p>
    <w:p w14:paraId="42D8BD52" w14:textId="77777777" w:rsidR="006F0587" w:rsidRDefault="006F0587">
      <w:pPr>
        <w:jc w:val="both"/>
        <w:rPr>
          <w:rFonts w:hint="cs"/>
          <w:rtl/>
        </w:rPr>
      </w:pPr>
    </w:p>
    <w:p w14:paraId="0FE3D373" w14:textId="77777777" w:rsidR="006F0587" w:rsidRDefault="006F0587">
      <w:pPr>
        <w:pStyle w:val="af"/>
        <w:rPr>
          <w:rtl/>
        </w:rPr>
      </w:pPr>
      <w:r>
        <w:rPr>
          <w:rtl/>
        </w:rPr>
        <w:t>היו"ר ראובן ריבלין:</w:t>
      </w:r>
    </w:p>
    <w:p w14:paraId="3233A265" w14:textId="77777777" w:rsidR="006F0587" w:rsidRDefault="006F0587">
      <w:pPr>
        <w:jc w:val="both"/>
        <w:rPr>
          <w:rtl/>
        </w:rPr>
      </w:pPr>
    </w:p>
    <w:p w14:paraId="01E9B857" w14:textId="77777777" w:rsidR="006F0587" w:rsidRDefault="006F0587">
      <w:pPr>
        <w:jc w:val="both"/>
        <w:rPr>
          <w:rFonts w:hint="cs"/>
          <w:rtl/>
        </w:rPr>
      </w:pPr>
      <w:r>
        <w:rPr>
          <w:rFonts w:hint="cs"/>
          <w:rtl/>
        </w:rPr>
        <w:t xml:space="preserve">כולנו יודעים שיש אנשים שלא מסכימים, רשמנו את מחאתם, אין צורך להביע אותה יותר. עכשיו ראש הממשלה מדבר ומוסר את מה שהוא מבקש לומר. </w:t>
      </w:r>
    </w:p>
    <w:p w14:paraId="7E518531" w14:textId="77777777" w:rsidR="006F0587" w:rsidRDefault="006F0587">
      <w:pPr>
        <w:jc w:val="both"/>
        <w:rPr>
          <w:rFonts w:hint="cs"/>
          <w:rtl/>
        </w:rPr>
      </w:pPr>
    </w:p>
    <w:p w14:paraId="186FB3B9" w14:textId="77777777" w:rsidR="006F0587" w:rsidRDefault="006F0587">
      <w:pPr>
        <w:pStyle w:val="-"/>
        <w:rPr>
          <w:rtl/>
        </w:rPr>
      </w:pPr>
      <w:bookmarkStart w:id="88" w:name="FS000000482T22_04_2004_10_06_45C"/>
      <w:bookmarkEnd w:id="88"/>
      <w:r>
        <w:rPr>
          <w:rtl/>
        </w:rPr>
        <w:t>ראש הממשלה אריאל שרון:</w:t>
      </w:r>
    </w:p>
    <w:p w14:paraId="104E819F" w14:textId="77777777" w:rsidR="006F0587" w:rsidRDefault="006F0587">
      <w:pPr>
        <w:jc w:val="both"/>
        <w:rPr>
          <w:rtl/>
        </w:rPr>
      </w:pPr>
    </w:p>
    <w:p w14:paraId="2ECF7A31" w14:textId="77777777" w:rsidR="006F0587" w:rsidRDefault="006F0587">
      <w:pPr>
        <w:jc w:val="both"/>
        <w:rPr>
          <w:rFonts w:hint="cs"/>
          <w:rtl/>
        </w:rPr>
      </w:pPr>
      <w:r>
        <w:rPr>
          <w:rFonts w:hint="cs"/>
          <w:rtl/>
        </w:rPr>
        <w:t xml:space="preserve">- - הקטנת החיכוך בין ישראלים לפלסטינים והבטחת התמיכה המדינית בתוכנית של ידידינו בעולם, ובראש ובראשונה של ארצות-הברית. שמעתם ודאי את דבריו של נשיא ארצות-הברית הבוקר. </w:t>
      </w:r>
    </w:p>
    <w:p w14:paraId="688F83F0" w14:textId="77777777" w:rsidR="006F0587" w:rsidRDefault="006F0587">
      <w:pPr>
        <w:jc w:val="both"/>
        <w:rPr>
          <w:rFonts w:hint="cs"/>
          <w:rtl/>
        </w:rPr>
      </w:pPr>
    </w:p>
    <w:p w14:paraId="64C57BBB" w14:textId="77777777" w:rsidR="006F0587" w:rsidRDefault="006F0587">
      <w:pPr>
        <w:jc w:val="both"/>
        <w:rPr>
          <w:rFonts w:hint="cs"/>
          <w:rtl/>
        </w:rPr>
      </w:pPr>
      <w:r>
        <w:rPr>
          <w:rFonts w:hint="cs"/>
          <w:rtl/>
        </w:rPr>
        <w:t xml:space="preserve">בעניין גדר הביטחון, חשוב להבהיר, כי הגדר תיבנה על-פי  התוואי השלם שאותו אישרה הממשלה. בהחלטה שתובא לאישור הממשלה והכנסת בנושא תוכנית ההתנתקות, ייקבע כי הממשלה תפעל לכך שהגדר תושלם לפני תחילת העתקתם של היישובים. בעניין זה יטפל צוות בראשותי ובהשתתפות שר הביטחון ושר האוצר, שיפעל לזירוז בניית הגדר. </w:t>
      </w:r>
    </w:p>
    <w:p w14:paraId="0728A435" w14:textId="77777777" w:rsidR="006F0587" w:rsidRDefault="006F0587">
      <w:pPr>
        <w:jc w:val="both"/>
        <w:rPr>
          <w:rFonts w:hint="cs"/>
          <w:rtl/>
        </w:rPr>
      </w:pPr>
    </w:p>
    <w:p w14:paraId="3D302E9D" w14:textId="77777777" w:rsidR="006F0587" w:rsidRDefault="006F0587">
      <w:pPr>
        <w:jc w:val="both"/>
        <w:rPr>
          <w:rFonts w:hint="cs"/>
          <w:rtl/>
        </w:rPr>
      </w:pPr>
      <w:r>
        <w:rPr>
          <w:rFonts w:hint="cs"/>
          <w:rtl/>
        </w:rPr>
        <w:t xml:space="preserve">במהלך הפגישה עמו אמר לי הנשיא בוש, כי הוא תומך באופן מלא בתוכנית ההתנתקות. קיבלתי ממנו  מכתב התחייבות, המבטא בצורה מקיפה את תמיכתו בתוכנית. כל המכתבים וההתחייבויות בינינו לבין ארצות-הברית פורסמו באופן מלא, והם נגישים לכל אדם המעונין לעיין בהם. </w:t>
      </w:r>
    </w:p>
    <w:p w14:paraId="7C792110" w14:textId="77777777" w:rsidR="006F0587" w:rsidRDefault="006F0587">
      <w:pPr>
        <w:jc w:val="both"/>
        <w:rPr>
          <w:rFonts w:hint="cs"/>
          <w:rtl/>
        </w:rPr>
      </w:pPr>
    </w:p>
    <w:p w14:paraId="4DF64F75" w14:textId="77777777" w:rsidR="006F0587" w:rsidRDefault="006F0587">
      <w:pPr>
        <w:pStyle w:val="ae"/>
        <w:rPr>
          <w:rtl/>
        </w:rPr>
      </w:pPr>
      <w:r>
        <w:rPr>
          <w:rFonts w:hint="eastAsia"/>
          <w:rtl/>
        </w:rPr>
        <w:t>טלב</w:t>
      </w:r>
      <w:r>
        <w:rPr>
          <w:rtl/>
        </w:rPr>
        <w:t xml:space="preserve"> אלסאנע (רע"ם):</w:t>
      </w:r>
    </w:p>
    <w:p w14:paraId="7D532407" w14:textId="77777777" w:rsidR="006F0587" w:rsidRDefault="006F0587">
      <w:pPr>
        <w:jc w:val="both"/>
        <w:rPr>
          <w:rFonts w:hint="cs"/>
          <w:rtl/>
        </w:rPr>
      </w:pPr>
    </w:p>
    <w:p w14:paraId="799A094A" w14:textId="77777777" w:rsidR="006F0587" w:rsidRDefault="006F0587">
      <w:pPr>
        <w:jc w:val="both"/>
        <w:rPr>
          <w:rFonts w:hint="cs"/>
          <w:rtl/>
        </w:rPr>
      </w:pPr>
      <w:r>
        <w:rPr>
          <w:rFonts w:hint="cs"/>
          <w:rtl/>
        </w:rPr>
        <w:t>מה, להשיג הסכם עם הפלסטינים, לא עם האמריקנים.</w:t>
      </w:r>
    </w:p>
    <w:p w14:paraId="256359B0" w14:textId="77777777" w:rsidR="006F0587" w:rsidRDefault="006F0587">
      <w:pPr>
        <w:jc w:val="both"/>
        <w:rPr>
          <w:rFonts w:hint="cs"/>
          <w:rtl/>
        </w:rPr>
      </w:pPr>
    </w:p>
    <w:p w14:paraId="6F748DE0" w14:textId="77777777" w:rsidR="006F0587" w:rsidRDefault="006F0587">
      <w:pPr>
        <w:pStyle w:val="af"/>
        <w:rPr>
          <w:rtl/>
        </w:rPr>
      </w:pPr>
      <w:r>
        <w:rPr>
          <w:rtl/>
        </w:rPr>
        <w:t>היו"ר ראובן ריבלין:</w:t>
      </w:r>
    </w:p>
    <w:p w14:paraId="6573BB84" w14:textId="77777777" w:rsidR="006F0587" w:rsidRDefault="006F0587">
      <w:pPr>
        <w:jc w:val="both"/>
        <w:rPr>
          <w:rtl/>
        </w:rPr>
      </w:pPr>
    </w:p>
    <w:p w14:paraId="23ED9B95" w14:textId="77777777" w:rsidR="006F0587" w:rsidRDefault="006F0587">
      <w:pPr>
        <w:jc w:val="both"/>
        <w:rPr>
          <w:rFonts w:hint="cs"/>
          <w:rtl/>
        </w:rPr>
      </w:pPr>
      <w:r>
        <w:rPr>
          <w:rFonts w:hint="cs"/>
          <w:rtl/>
        </w:rPr>
        <w:t xml:space="preserve">חבר הכנסת טלב אלסאנע, קריאת ביניים מותרת, עכשיו אדוני רוצה להרצות? </w:t>
      </w:r>
    </w:p>
    <w:p w14:paraId="6D767ACB" w14:textId="77777777" w:rsidR="006F0587" w:rsidRDefault="006F0587">
      <w:pPr>
        <w:jc w:val="both"/>
        <w:rPr>
          <w:rFonts w:hint="cs"/>
          <w:rtl/>
        </w:rPr>
      </w:pPr>
    </w:p>
    <w:p w14:paraId="7551AB83" w14:textId="77777777" w:rsidR="006F0587" w:rsidRDefault="006F0587">
      <w:pPr>
        <w:pStyle w:val="ae"/>
        <w:rPr>
          <w:rtl/>
        </w:rPr>
      </w:pPr>
      <w:r>
        <w:rPr>
          <w:rFonts w:hint="eastAsia"/>
          <w:rtl/>
        </w:rPr>
        <w:t>עסאם</w:t>
      </w:r>
      <w:r>
        <w:rPr>
          <w:rtl/>
        </w:rPr>
        <w:t xml:space="preserve"> מח'ול (חד"ש-תע"ל):</w:t>
      </w:r>
    </w:p>
    <w:p w14:paraId="592DC4D6" w14:textId="77777777" w:rsidR="006F0587" w:rsidRDefault="006F0587">
      <w:pPr>
        <w:jc w:val="both"/>
        <w:rPr>
          <w:rFonts w:hint="cs"/>
          <w:rtl/>
        </w:rPr>
      </w:pPr>
    </w:p>
    <w:p w14:paraId="4BE53682" w14:textId="77777777" w:rsidR="006F0587" w:rsidRDefault="006F0587">
      <w:pPr>
        <w:jc w:val="both"/>
        <w:rPr>
          <w:rFonts w:hint="cs"/>
          <w:rtl/>
        </w:rPr>
      </w:pPr>
      <w:r>
        <w:rPr>
          <w:rFonts w:hint="cs"/>
          <w:rtl/>
        </w:rPr>
        <w:t xml:space="preserve">עכשיו זה מתפקדי הליכוד. </w:t>
      </w:r>
    </w:p>
    <w:p w14:paraId="3369013A" w14:textId="77777777" w:rsidR="006F0587" w:rsidRDefault="006F0587">
      <w:pPr>
        <w:jc w:val="both"/>
        <w:rPr>
          <w:rFonts w:hint="cs"/>
          <w:rtl/>
        </w:rPr>
      </w:pPr>
    </w:p>
    <w:p w14:paraId="5E60EC67" w14:textId="77777777" w:rsidR="006F0587" w:rsidRDefault="006F0587">
      <w:pPr>
        <w:pStyle w:val="af"/>
        <w:rPr>
          <w:rtl/>
        </w:rPr>
      </w:pPr>
      <w:r>
        <w:rPr>
          <w:rtl/>
        </w:rPr>
        <w:t>היו"ר ראובן ריבלין:</w:t>
      </w:r>
    </w:p>
    <w:p w14:paraId="475A1F8F" w14:textId="77777777" w:rsidR="006F0587" w:rsidRDefault="006F0587">
      <w:pPr>
        <w:jc w:val="both"/>
        <w:rPr>
          <w:rtl/>
        </w:rPr>
      </w:pPr>
    </w:p>
    <w:p w14:paraId="67797941" w14:textId="77777777" w:rsidR="006F0587" w:rsidRDefault="006F0587">
      <w:pPr>
        <w:jc w:val="both"/>
        <w:rPr>
          <w:rFonts w:hint="cs"/>
          <w:rtl/>
        </w:rPr>
      </w:pPr>
      <w:r>
        <w:rPr>
          <w:rFonts w:hint="cs"/>
          <w:rtl/>
        </w:rPr>
        <w:t xml:space="preserve">חבר הכנסת מח'ול, זה אוטומטי. </w:t>
      </w:r>
    </w:p>
    <w:p w14:paraId="3A2D9751" w14:textId="77777777" w:rsidR="006F0587" w:rsidRDefault="006F0587">
      <w:pPr>
        <w:jc w:val="both"/>
        <w:rPr>
          <w:rFonts w:hint="cs"/>
          <w:rtl/>
        </w:rPr>
      </w:pPr>
    </w:p>
    <w:p w14:paraId="0212DD10" w14:textId="77777777" w:rsidR="006F0587" w:rsidRDefault="006F0587">
      <w:pPr>
        <w:pStyle w:val="-"/>
        <w:rPr>
          <w:rtl/>
        </w:rPr>
      </w:pPr>
      <w:bookmarkStart w:id="89" w:name="FS000000482T22_04_2004_10_08_34C"/>
      <w:bookmarkEnd w:id="89"/>
      <w:r>
        <w:rPr>
          <w:rtl/>
        </w:rPr>
        <w:t>ראש הממשלה אריאל שרון:</w:t>
      </w:r>
    </w:p>
    <w:p w14:paraId="28B7721A" w14:textId="77777777" w:rsidR="006F0587" w:rsidRDefault="006F0587">
      <w:pPr>
        <w:jc w:val="both"/>
        <w:rPr>
          <w:rtl/>
        </w:rPr>
      </w:pPr>
    </w:p>
    <w:p w14:paraId="20A10745" w14:textId="77777777" w:rsidR="006F0587" w:rsidRDefault="006F0587">
      <w:pPr>
        <w:jc w:val="both"/>
        <w:rPr>
          <w:rFonts w:hint="cs"/>
          <w:rtl/>
        </w:rPr>
      </w:pPr>
      <w:r>
        <w:rPr>
          <w:rFonts w:hint="cs"/>
          <w:rtl/>
        </w:rPr>
        <w:t>חברי הכנסת, התמיכה המדינית שזכינו לה בביקורי בארצות-הברית היא הישג חסר תקדים של ישראל. מאז קום המדינה לא ניתנה לנו תמיכה מדיניה בהיקף ובעוצמה כזאת כפי שבאה לידי ביטוי במכתב הנשיא.</w:t>
      </w:r>
    </w:p>
    <w:p w14:paraId="5CA0B8E8" w14:textId="77777777" w:rsidR="006F0587" w:rsidRDefault="006F0587">
      <w:pPr>
        <w:jc w:val="both"/>
        <w:rPr>
          <w:rFonts w:hint="cs"/>
          <w:rtl/>
        </w:rPr>
      </w:pPr>
    </w:p>
    <w:p w14:paraId="1CE28A21" w14:textId="77777777" w:rsidR="006F0587" w:rsidRDefault="006F0587">
      <w:pPr>
        <w:jc w:val="both"/>
        <w:rPr>
          <w:rFonts w:hint="cs"/>
          <w:rtl/>
        </w:rPr>
      </w:pPr>
      <w:r>
        <w:rPr>
          <w:rFonts w:hint="cs"/>
          <w:rtl/>
        </w:rPr>
        <w:t xml:space="preserve"> שמחתי לגלות כי להערכתי זו שותפים לא רק ידידינו ברחבי העולם, אלא לצערי גם הפלסטינים, הרואים במכתב הנשיא את המכה הקשה ביותר שקיבלו מאז מלחמת העצמאות. </w:t>
      </w:r>
    </w:p>
    <w:p w14:paraId="39D9D267" w14:textId="77777777" w:rsidR="006F0587" w:rsidRDefault="006F0587">
      <w:pPr>
        <w:ind w:firstLine="0"/>
        <w:jc w:val="both"/>
        <w:rPr>
          <w:rFonts w:hint="cs"/>
          <w:rtl/>
        </w:rPr>
      </w:pPr>
    </w:p>
    <w:p w14:paraId="74699F05" w14:textId="77777777" w:rsidR="006F0587" w:rsidRDefault="006F0587">
      <w:pPr>
        <w:jc w:val="both"/>
        <w:rPr>
          <w:rFonts w:hint="cs"/>
          <w:rtl/>
        </w:rPr>
      </w:pPr>
      <w:r>
        <w:rPr>
          <w:rFonts w:hint="cs"/>
          <w:rtl/>
        </w:rPr>
        <w:t xml:space="preserve">במכתב יש התחייבות אמריקנית לשמירה על עקרון היסוד של הממשלה - - </w:t>
      </w:r>
    </w:p>
    <w:p w14:paraId="13066859" w14:textId="77777777" w:rsidR="006F0587" w:rsidRDefault="006F0587">
      <w:pPr>
        <w:pStyle w:val="ae"/>
        <w:rPr>
          <w:rtl/>
        </w:rPr>
      </w:pPr>
      <w:r>
        <w:rPr>
          <w:rtl/>
        </w:rPr>
        <w:br/>
        <w:t>עסאם מח'ול (חד"ש-תע"ל):</w:t>
      </w:r>
    </w:p>
    <w:p w14:paraId="77DDD69A" w14:textId="77777777" w:rsidR="006F0587" w:rsidRDefault="006F0587">
      <w:pPr>
        <w:jc w:val="both"/>
        <w:rPr>
          <w:rtl/>
        </w:rPr>
      </w:pPr>
    </w:p>
    <w:p w14:paraId="147EBB99" w14:textId="77777777" w:rsidR="006F0587" w:rsidRDefault="006F0587">
      <w:pPr>
        <w:jc w:val="both"/>
        <w:rPr>
          <w:rFonts w:hint="cs"/>
          <w:rtl/>
        </w:rPr>
      </w:pPr>
      <w:r>
        <w:rPr>
          <w:rFonts w:hint="cs"/>
          <w:rtl/>
        </w:rPr>
        <w:t>- - -</w:t>
      </w:r>
    </w:p>
    <w:p w14:paraId="5CEF948D" w14:textId="77777777" w:rsidR="006F0587" w:rsidRDefault="006F0587">
      <w:pPr>
        <w:pStyle w:val="-"/>
        <w:rPr>
          <w:rtl/>
        </w:rPr>
      </w:pPr>
      <w:r>
        <w:rPr>
          <w:rtl/>
        </w:rPr>
        <w:br/>
      </w:r>
      <w:bookmarkStart w:id="90" w:name="FS000000482T22_04_2004_11_31_11C"/>
      <w:bookmarkEnd w:id="90"/>
      <w:r>
        <w:rPr>
          <w:rtl/>
        </w:rPr>
        <w:t>ראש הממשלה אריאל שרון:</w:t>
      </w:r>
    </w:p>
    <w:p w14:paraId="6E22D95C" w14:textId="77777777" w:rsidR="006F0587" w:rsidRDefault="006F0587">
      <w:pPr>
        <w:jc w:val="both"/>
        <w:rPr>
          <w:rtl/>
        </w:rPr>
      </w:pPr>
    </w:p>
    <w:p w14:paraId="49F98D17" w14:textId="77777777" w:rsidR="006F0587" w:rsidRDefault="006F0587">
      <w:pPr>
        <w:jc w:val="both"/>
        <w:rPr>
          <w:rFonts w:hint="cs"/>
          <w:rtl/>
        </w:rPr>
      </w:pPr>
      <w:r>
        <w:rPr>
          <w:rFonts w:hint="cs"/>
          <w:rtl/>
        </w:rPr>
        <w:t>- - שלא יהיה משא-ומתן מדיני תחת אש.</w:t>
      </w:r>
    </w:p>
    <w:p w14:paraId="05A69023" w14:textId="77777777" w:rsidR="006F0587" w:rsidRDefault="006F0587">
      <w:pPr>
        <w:pStyle w:val="af"/>
        <w:rPr>
          <w:rtl/>
        </w:rPr>
      </w:pPr>
      <w:r>
        <w:rPr>
          <w:rtl/>
        </w:rPr>
        <w:br/>
        <w:t>היו"ר ראובן ריבלין:</w:t>
      </w:r>
    </w:p>
    <w:p w14:paraId="61F44DF4" w14:textId="77777777" w:rsidR="006F0587" w:rsidRDefault="006F0587">
      <w:pPr>
        <w:jc w:val="both"/>
        <w:rPr>
          <w:rtl/>
        </w:rPr>
      </w:pPr>
    </w:p>
    <w:p w14:paraId="745F6F2A" w14:textId="77777777" w:rsidR="006F0587" w:rsidRDefault="006F0587">
      <w:pPr>
        <w:jc w:val="both"/>
        <w:rPr>
          <w:rFonts w:hint="cs"/>
          <w:rtl/>
        </w:rPr>
      </w:pPr>
      <w:r>
        <w:rPr>
          <w:rFonts w:hint="cs"/>
          <w:rtl/>
        </w:rPr>
        <w:t xml:space="preserve">חבר הכנסת מח'ול. חבר הכנסת מח'ול. </w:t>
      </w:r>
    </w:p>
    <w:p w14:paraId="0C38A32F" w14:textId="77777777" w:rsidR="006F0587" w:rsidRDefault="006F0587">
      <w:pPr>
        <w:pStyle w:val="ae"/>
        <w:rPr>
          <w:rtl/>
        </w:rPr>
      </w:pPr>
      <w:r>
        <w:rPr>
          <w:rtl/>
        </w:rPr>
        <w:br/>
        <w:t>רוני בר-און (הליכוד):</w:t>
      </w:r>
    </w:p>
    <w:p w14:paraId="73D8FE8A" w14:textId="77777777" w:rsidR="006F0587" w:rsidRDefault="006F0587">
      <w:pPr>
        <w:jc w:val="both"/>
        <w:rPr>
          <w:rtl/>
        </w:rPr>
      </w:pPr>
    </w:p>
    <w:p w14:paraId="66A9E460" w14:textId="77777777" w:rsidR="006F0587" w:rsidRDefault="006F0587">
      <w:pPr>
        <w:jc w:val="both"/>
        <w:rPr>
          <w:rFonts w:hint="cs"/>
          <w:rtl/>
        </w:rPr>
      </w:pPr>
      <w:r>
        <w:rPr>
          <w:rFonts w:hint="cs"/>
          <w:rtl/>
        </w:rPr>
        <w:t>למה שלא תלך כבר לואנונו?</w:t>
      </w:r>
    </w:p>
    <w:p w14:paraId="1EAB149D" w14:textId="77777777" w:rsidR="006F0587" w:rsidRDefault="006F0587">
      <w:pPr>
        <w:pStyle w:val="ae"/>
        <w:rPr>
          <w:rtl/>
        </w:rPr>
      </w:pPr>
      <w:r>
        <w:rPr>
          <w:rtl/>
        </w:rPr>
        <w:br/>
        <w:t>עסאם מח'ול (חד"ש-תע"ל):</w:t>
      </w:r>
    </w:p>
    <w:p w14:paraId="2442876E" w14:textId="77777777" w:rsidR="006F0587" w:rsidRDefault="006F0587">
      <w:pPr>
        <w:jc w:val="both"/>
        <w:rPr>
          <w:rtl/>
        </w:rPr>
      </w:pPr>
    </w:p>
    <w:p w14:paraId="275249E0" w14:textId="77777777" w:rsidR="006F0587" w:rsidRDefault="006F0587">
      <w:pPr>
        <w:jc w:val="both"/>
        <w:rPr>
          <w:rFonts w:hint="cs"/>
          <w:rtl/>
        </w:rPr>
      </w:pPr>
      <w:r>
        <w:rPr>
          <w:rFonts w:hint="cs"/>
          <w:rtl/>
        </w:rPr>
        <w:t>- - - ואנונו ניצח אותך. תשתוק.</w:t>
      </w:r>
    </w:p>
    <w:p w14:paraId="1AE8D1B9" w14:textId="77777777" w:rsidR="006F0587" w:rsidRDefault="006F0587">
      <w:pPr>
        <w:pStyle w:val="af"/>
        <w:rPr>
          <w:rtl/>
        </w:rPr>
      </w:pPr>
      <w:r>
        <w:rPr>
          <w:rtl/>
        </w:rPr>
        <w:br/>
        <w:t>היו"ר ראובן ריבלין:</w:t>
      </w:r>
    </w:p>
    <w:p w14:paraId="70C25449" w14:textId="77777777" w:rsidR="006F0587" w:rsidRDefault="006F0587">
      <w:pPr>
        <w:jc w:val="both"/>
        <w:rPr>
          <w:rtl/>
        </w:rPr>
      </w:pPr>
    </w:p>
    <w:p w14:paraId="6A28698E" w14:textId="77777777" w:rsidR="006F0587" w:rsidRDefault="006F0587">
      <w:pPr>
        <w:jc w:val="both"/>
        <w:rPr>
          <w:rFonts w:hint="cs"/>
          <w:rtl/>
        </w:rPr>
      </w:pPr>
      <w:r>
        <w:rPr>
          <w:rFonts w:hint="cs"/>
          <w:rtl/>
        </w:rPr>
        <w:t xml:space="preserve">חבר הכנסת מח'ול, אני מבקש. </w:t>
      </w:r>
    </w:p>
    <w:p w14:paraId="2B66624D" w14:textId="77777777" w:rsidR="006F0587" w:rsidRDefault="006F0587">
      <w:pPr>
        <w:pStyle w:val="ae"/>
        <w:rPr>
          <w:rtl/>
        </w:rPr>
      </w:pPr>
      <w:r>
        <w:rPr>
          <w:rtl/>
        </w:rPr>
        <w:br/>
        <w:t>קריאות:</w:t>
      </w:r>
    </w:p>
    <w:p w14:paraId="11D5E52A" w14:textId="77777777" w:rsidR="006F0587" w:rsidRDefault="006F0587">
      <w:pPr>
        <w:jc w:val="both"/>
        <w:rPr>
          <w:rtl/>
        </w:rPr>
      </w:pPr>
    </w:p>
    <w:p w14:paraId="55C530C8" w14:textId="77777777" w:rsidR="006F0587" w:rsidRDefault="006F0587">
      <w:pPr>
        <w:jc w:val="both"/>
        <w:rPr>
          <w:rFonts w:hint="cs"/>
          <w:rtl/>
        </w:rPr>
      </w:pPr>
      <w:r>
        <w:rPr>
          <w:rFonts w:hint="cs"/>
          <w:rtl/>
        </w:rPr>
        <w:t>- - -</w:t>
      </w:r>
    </w:p>
    <w:p w14:paraId="08ED4F29" w14:textId="77777777" w:rsidR="006F0587" w:rsidRDefault="006F0587">
      <w:pPr>
        <w:pStyle w:val="ae"/>
        <w:rPr>
          <w:rtl/>
        </w:rPr>
      </w:pPr>
      <w:r>
        <w:rPr>
          <w:rtl/>
        </w:rPr>
        <w:br/>
        <w:t>אלי אפללו (הליכוד):</w:t>
      </w:r>
    </w:p>
    <w:p w14:paraId="13029DF5" w14:textId="77777777" w:rsidR="006F0587" w:rsidRDefault="006F0587">
      <w:pPr>
        <w:jc w:val="both"/>
        <w:rPr>
          <w:rtl/>
        </w:rPr>
      </w:pPr>
    </w:p>
    <w:p w14:paraId="66726D1C" w14:textId="77777777" w:rsidR="006F0587" w:rsidRDefault="006F0587">
      <w:pPr>
        <w:jc w:val="both"/>
        <w:rPr>
          <w:rFonts w:hint="cs"/>
          <w:rtl/>
        </w:rPr>
      </w:pPr>
      <w:r>
        <w:rPr>
          <w:rFonts w:hint="cs"/>
          <w:rtl/>
        </w:rPr>
        <w:t>- - -</w:t>
      </w:r>
    </w:p>
    <w:p w14:paraId="4ED0B259" w14:textId="77777777" w:rsidR="006F0587" w:rsidRDefault="006F0587">
      <w:pPr>
        <w:pStyle w:val="ae"/>
        <w:rPr>
          <w:rtl/>
        </w:rPr>
      </w:pPr>
      <w:r>
        <w:rPr>
          <w:rtl/>
        </w:rPr>
        <w:br/>
        <w:t>קריאות:</w:t>
      </w:r>
    </w:p>
    <w:p w14:paraId="3756DEBE" w14:textId="77777777" w:rsidR="006F0587" w:rsidRDefault="006F0587">
      <w:pPr>
        <w:jc w:val="both"/>
        <w:rPr>
          <w:rtl/>
        </w:rPr>
      </w:pPr>
    </w:p>
    <w:p w14:paraId="1AABF3C5" w14:textId="77777777" w:rsidR="006F0587" w:rsidRDefault="006F0587">
      <w:pPr>
        <w:jc w:val="both"/>
        <w:rPr>
          <w:rFonts w:hint="cs"/>
          <w:rtl/>
        </w:rPr>
      </w:pPr>
      <w:r>
        <w:rPr>
          <w:rFonts w:hint="cs"/>
          <w:rtl/>
        </w:rPr>
        <w:t>- - -</w:t>
      </w:r>
    </w:p>
    <w:p w14:paraId="51B390C0" w14:textId="77777777" w:rsidR="006F0587" w:rsidRDefault="006F0587">
      <w:pPr>
        <w:pStyle w:val="af"/>
        <w:rPr>
          <w:rtl/>
        </w:rPr>
      </w:pPr>
      <w:r>
        <w:rPr>
          <w:rtl/>
        </w:rPr>
        <w:br/>
        <w:t>היו"ר ראובן ריבלין:</w:t>
      </w:r>
    </w:p>
    <w:p w14:paraId="70C4FAD3" w14:textId="77777777" w:rsidR="006F0587" w:rsidRDefault="006F0587">
      <w:pPr>
        <w:jc w:val="both"/>
        <w:rPr>
          <w:rtl/>
        </w:rPr>
      </w:pPr>
    </w:p>
    <w:p w14:paraId="4FD77221" w14:textId="77777777" w:rsidR="006F0587" w:rsidRDefault="006F0587">
      <w:pPr>
        <w:jc w:val="both"/>
        <w:rPr>
          <w:rFonts w:hint="cs"/>
          <w:rtl/>
        </w:rPr>
      </w:pPr>
      <w:r>
        <w:rPr>
          <w:rFonts w:hint="cs"/>
          <w:rtl/>
        </w:rPr>
        <w:t>חבר הכנסת שלגי. חבר הכנסת אפללו, אני מבין שאתה רוצה לעזור לראש הממשלה. חבר הכנסת מח'ול, אני לא רוצה לקרוא אותך לסדר, אבל זה בדרך. חבר הכנסת שלגי, אין צורך לנהל עכשיו דיונים. בבקשה.</w:t>
      </w:r>
    </w:p>
    <w:p w14:paraId="17423109" w14:textId="77777777" w:rsidR="006F0587" w:rsidRDefault="006F0587">
      <w:pPr>
        <w:pStyle w:val="ae"/>
        <w:rPr>
          <w:rtl/>
        </w:rPr>
      </w:pPr>
      <w:r>
        <w:rPr>
          <w:rtl/>
        </w:rPr>
        <w:br/>
        <w:t>עבד-אלמאלכ דהאמשה (רע"ם):</w:t>
      </w:r>
    </w:p>
    <w:p w14:paraId="615FDFF6" w14:textId="77777777" w:rsidR="006F0587" w:rsidRDefault="006F0587">
      <w:pPr>
        <w:jc w:val="both"/>
        <w:rPr>
          <w:rtl/>
        </w:rPr>
      </w:pPr>
    </w:p>
    <w:p w14:paraId="361FDB53" w14:textId="77777777" w:rsidR="006F0587" w:rsidRDefault="006F0587">
      <w:pPr>
        <w:jc w:val="both"/>
        <w:rPr>
          <w:rFonts w:hint="cs"/>
          <w:rtl/>
        </w:rPr>
      </w:pPr>
      <w:r>
        <w:rPr>
          <w:rFonts w:hint="cs"/>
          <w:rtl/>
        </w:rPr>
        <w:t>- - -</w:t>
      </w:r>
    </w:p>
    <w:p w14:paraId="7F2DDBC3" w14:textId="77777777" w:rsidR="006F0587" w:rsidRDefault="006F0587">
      <w:pPr>
        <w:pStyle w:val="af"/>
        <w:rPr>
          <w:rtl/>
        </w:rPr>
      </w:pPr>
      <w:r>
        <w:rPr>
          <w:rtl/>
        </w:rPr>
        <w:br/>
        <w:t>היו"ר ראובן ריבלין:</w:t>
      </w:r>
    </w:p>
    <w:p w14:paraId="1D54B52A" w14:textId="77777777" w:rsidR="006F0587" w:rsidRDefault="006F0587">
      <w:pPr>
        <w:jc w:val="both"/>
        <w:rPr>
          <w:rtl/>
        </w:rPr>
      </w:pPr>
    </w:p>
    <w:p w14:paraId="55B6C055" w14:textId="77777777" w:rsidR="006F0587" w:rsidRDefault="006F0587">
      <w:pPr>
        <w:jc w:val="both"/>
        <w:rPr>
          <w:rFonts w:hint="cs"/>
          <w:rtl/>
        </w:rPr>
      </w:pPr>
      <w:r>
        <w:rPr>
          <w:rFonts w:hint="cs"/>
          <w:rtl/>
        </w:rPr>
        <w:t xml:space="preserve">חבר הכנסת דהאמשה. מי שרוצה שאני אקרא בשמו </w:t>
      </w:r>
      <w:r>
        <w:rPr>
          <w:rFonts w:hint="eastAsia"/>
          <w:rtl/>
        </w:rPr>
        <w:t>–</w:t>
      </w:r>
      <w:r>
        <w:rPr>
          <w:rFonts w:hint="cs"/>
          <w:rtl/>
        </w:rPr>
        <w:t xml:space="preserve"> יעביר לי פתקה, ואני אקרא בשמו בלי שהוא יפריע. אין בעיה.</w:t>
      </w:r>
    </w:p>
    <w:p w14:paraId="5EFD5FEF" w14:textId="77777777" w:rsidR="006F0587" w:rsidRDefault="006F0587">
      <w:pPr>
        <w:pStyle w:val="ae"/>
        <w:rPr>
          <w:rtl/>
        </w:rPr>
      </w:pPr>
      <w:r>
        <w:rPr>
          <w:rtl/>
        </w:rPr>
        <w:br/>
        <w:t>עסאם מח'ול (חד"ש-תע"ל):</w:t>
      </w:r>
    </w:p>
    <w:p w14:paraId="3956329C" w14:textId="77777777" w:rsidR="006F0587" w:rsidRDefault="006F0587">
      <w:pPr>
        <w:jc w:val="both"/>
        <w:rPr>
          <w:rtl/>
        </w:rPr>
      </w:pPr>
    </w:p>
    <w:p w14:paraId="3AE05BE5" w14:textId="77777777" w:rsidR="006F0587" w:rsidRDefault="006F0587">
      <w:pPr>
        <w:jc w:val="both"/>
        <w:rPr>
          <w:rFonts w:hint="cs"/>
          <w:rtl/>
        </w:rPr>
      </w:pPr>
      <w:r>
        <w:rPr>
          <w:rFonts w:hint="cs"/>
          <w:rtl/>
        </w:rPr>
        <w:t>- - -</w:t>
      </w:r>
    </w:p>
    <w:p w14:paraId="4C323622" w14:textId="77777777" w:rsidR="006F0587" w:rsidRDefault="006F0587">
      <w:pPr>
        <w:pStyle w:val="af"/>
        <w:rPr>
          <w:rtl/>
        </w:rPr>
      </w:pPr>
      <w:r>
        <w:rPr>
          <w:rtl/>
        </w:rPr>
        <w:br/>
        <w:t>היו"ר ראובן ריבלין:</w:t>
      </w:r>
    </w:p>
    <w:p w14:paraId="3D539D4E" w14:textId="77777777" w:rsidR="006F0587" w:rsidRDefault="006F0587">
      <w:pPr>
        <w:jc w:val="both"/>
        <w:rPr>
          <w:rtl/>
        </w:rPr>
      </w:pPr>
    </w:p>
    <w:p w14:paraId="4BC682D7" w14:textId="77777777" w:rsidR="006F0587" w:rsidRDefault="006F0587">
      <w:pPr>
        <w:jc w:val="both"/>
        <w:rPr>
          <w:rFonts w:hint="cs"/>
          <w:rtl/>
        </w:rPr>
      </w:pPr>
      <w:r>
        <w:rPr>
          <w:rFonts w:hint="cs"/>
          <w:rtl/>
        </w:rPr>
        <w:t xml:space="preserve">חבר הכנסת מח'ול. בבקשה, אדוני. </w:t>
      </w:r>
    </w:p>
    <w:p w14:paraId="19965337" w14:textId="77777777" w:rsidR="006F0587" w:rsidRDefault="006F0587">
      <w:pPr>
        <w:pStyle w:val="-"/>
        <w:rPr>
          <w:rtl/>
        </w:rPr>
      </w:pPr>
      <w:r>
        <w:rPr>
          <w:rtl/>
        </w:rPr>
        <w:br/>
      </w:r>
      <w:bookmarkStart w:id="91" w:name="FS000000482T22_04_2004_11_36_41C"/>
      <w:bookmarkEnd w:id="91"/>
      <w:r>
        <w:rPr>
          <w:rtl/>
        </w:rPr>
        <w:t>ראש הממשלה אריאל שרון:</w:t>
      </w:r>
    </w:p>
    <w:p w14:paraId="3703280B" w14:textId="77777777" w:rsidR="006F0587" w:rsidRDefault="006F0587">
      <w:pPr>
        <w:jc w:val="both"/>
        <w:rPr>
          <w:rtl/>
        </w:rPr>
      </w:pPr>
    </w:p>
    <w:p w14:paraId="0F23F747" w14:textId="77777777" w:rsidR="006F0587" w:rsidRDefault="006F0587">
      <w:pPr>
        <w:jc w:val="both"/>
        <w:rPr>
          <w:rFonts w:hint="cs"/>
          <w:rtl/>
        </w:rPr>
      </w:pPr>
      <w:r>
        <w:rPr>
          <w:rFonts w:hint="cs"/>
          <w:rtl/>
        </w:rPr>
        <w:t xml:space="preserve">במכתב יש התחייבות אמריקנית לשמירת עקרון היסוד של הממשלה שלא יהיה משא-ומתן מדיני תחת אש. ארצות-הברית מתחייבת שלא לאמץ כל תוכנית מדינית אחרת, שאינה מפת הדרכים. יש במכתב הצבת תנאים ברורים להקמת מדינה פלסטינית, בראשם קיום המחויבויות שלהם על-פי מפת הדרכים: הפסקת האלימות, הטרור וההסתה; פירוק ארגוני הטרור וביצוע רפורמות מקיפות ברשות הפלסטינית. </w:t>
      </w:r>
    </w:p>
    <w:p w14:paraId="71D22AFE" w14:textId="77777777" w:rsidR="006F0587" w:rsidRDefault="006F0587">
      <w:pPr>
        <w:pStyle w:val="ae"/>
        <w:rPr>
          <w:rtl/>
        </w:rPr>
      </w:pPr>
      <w:r>
        <w:rPr>
          <w:rtl/>
        </w:rPr>
        <w:br/>
        <w:t>צבי הנדל (האיחוד הלאומי - ישראל ביתנו):</w:t>
      </w:r>
    </w:p>
    <w:p w14:paraId="26C84810" w14:textId="77777777" w:rsidR="006F0587" w:rsidRDefault="006F0587">
      <w:pPr>
        <w:jc w:val="both"/>
        <w:rPr>
          <w:rtl/>
        </w:rPr>
      </w:pPr>
    </w:p>
    <w:p w14:paraId="6C8155F7" w14:textId="77777777" w:rsidR="006F0587" w:rsidRDefault="006F0587">
      <w:pPr>
        <w:jc w:val="both"/>
        <w:rPr>
          <w:rFonts w:hint="cs"/>
          <w:rtl/>
        </w:rPr>
      </w:pPr>
      <w:r>
        <w:rPr>
          <w:rFonts w:hint="cs"/>
          <w:rtl/>
        </w:rPr>
        <w:t>למה אתה - - - לפני כל זה?</w:t>
      </w:r>
    </w:p>
    <w:p w14:paraId="38CBE1DD" w14:textId="77777777" w:rsidR="006F0587" w:rsidRDefault="006F0587">
      <w:pPr>
        <w:pStyle w:val="af"/>
        <w:rPr>
          <w:rtl/>
        </w:rPr>
      </w:pPr>
      <w:r>
        <w:rPr>
          <w:rtl/>
        </w:rPr>
        <w:br/>
        <w:t>היו"ר ראובן ריבלין:</w:t>
      </w:r>
    </w:p>
    <w:p w14:paraId="00A49BF4" w14:textId="77777777" w:rsidR="006F0587" w:rsidRDefault="006F0587">
      <w:pPr>
        <w:jc w:val="both"/>
        <w:rPr>
          <w:rtl/>
        </w:rPr>
      </w:pPr>
    </w:p>
    <w:p w14:paraId="45FF89C0" w14:textId="77777777" w:rsidR="006F0587" w:rsidRDefault="006F0587">
      <w:pPr>
        <w:jc w:val="both"/>
        <w:rPr>
          <w:rFonts w:hint="cs"/>
          <w:rtl/>
        </w:rPr>
      </w:pPr>
      <w:r>
        <w:rPr>
          <w:rFonts w:hint="cs"/>
          <w:rtl/>
        </w:rPr>
        <w:t xml:space="preserve">חבר הכנסת הנדל. </w:t>
      </w:r>
    </w:p>
    <w:p w14:paraId="775467BC" w14:textId="77777777" w:rsidR="006F0587" w:rsidRDefault="006F0587">
      <w:pPr>
        <w:pStyle w:val="-"/>
        <w:rPr>
          <w:rtl/>
        </w:rPr>
      </w:pPr>
      <w:r>
        <w:rPr>
          <w:rtl/>
        </w:rPr>
        <w:br/>
      </w:r>
      <w:bookmarkStart w:id="92" w:name="FS000000482T22_04_2004_11_40_04C"/>
      <w:bookmarkEnd w:id="92"/>
      <w:r>
        <w:rPr>
          <w:rtl/>
        </w:rPr>
        <w:t>ראש הממשלה אריאל שרון:</w:t>
      </w:r>
    </w:p>
    <w:p w14:paraId="7C1C8C8E" w14:textId="77777777" w:rsidR="006F0587" w:rsidRDefault="006F0587">
      <w:pPr>
        <w:jc w:val="both"/>
        <w:rPr>
          <w:rtl/>
        </w:rPr>
      </w:pPr>
    </w:p>
    <w:p w14:paraId="6E492E20" w14:textId="77777777" w:rsidR="006F0587" w:rsidRDefault="006F0587">
      <w:pPr>
        <w:jc w:val="both"/>
        <w:rPr>
          <w:rFonts w:hint="cs"/>
          <w:rtl/>
        </w:rPr>
      </w:pPr>
      <w:r>
        <w:rPr>
          <w:rFonts w:hint="cs"/>
          <w:rtl/>
        </w:rPr>
        <w:t xml:space="preserve">במכתב כלולה הכרה אמריקנית חד-משמעית בזכותה של ישראל לגבולות בטוחים ומוגנים </w:t>
      </w:r>
      <w:r>
        <w:rPr>
          <w:rFonts w:hint="eastAsia"/>
          <w:rtl/>
        </w:rPr>
        <w:t>–</w:t>
      </w:r>
      <w:r>
        <w:rPr>
          <w:rFonts w:hint="cs"/>
          <w:rtl/>
        </w:rPr>
        <w:t xml:space="preserve"> גבולות בני הגנה, או כפי שכתוב </w:t>
      </w:r>
      <w:r>
        <w:rPr>
          <w:rFonts w:hint="eastAsia"/>
          <w:rtl/>
        </w:rPr>
        <w:t>–</w:t>
      </w:r>
      <w:r>
        <w:rPr>
          <w:rFonts w:hint="cs"/>
          <w:rtl/>
        </w:rPr>
        <w:t xml:space="preserve"> </w:t>
      </w:r>
      <w:r>
        <w:t>defensible borders</w:t>
      </w:r>
      <w:r>
        <w:rPr>
          <w:rFonts w:hint="cs"/>
          <w:rtl/>
        </w:rPr>
        <w:t xml:space="preserve">; הכרה אמריקנית בזכותה של ישראל להגן על עצמה </w:t>
      </w:r>
      <w:r>
        <w:rPr>
          <w:rFonts w:hint="eastAsia"/>
          <w:rtl/>
        </w:rPr>
        <w:t>–</w:t>
      </w:r>
      <w:r>
        <w:rPr>
          <w:rFonts w:hint="cs"/>
          <w:rtl/>
        </w:rPr>
        <w:t xml:space="preserve"> בעצמה </w:t>
      </w:r>
      <w:r>
        <w:rPr>
          <w:rFonts w:hint="eastAsia"/>
          <w:rtl/>
        </w:rPr>
        <w:t>–</w:t>
      </w:r>
      <w:r>
        <w:rPr>
          <w:rFonts w:hint="cs"/>
          <w:rtl/>
        </w:rPr>
        <w:t xml:space="preserve"> בכל מקום ולשמור את כוח ההרתעה שלה נגד כל איום; הכרה אמריקנית בזכותה של ישראל להגן על עצמה נגד פעולות טרור ונגד ארגוני הטרור בכל מקום, גם באזורים שמהם תצא. </w:t>
      </w:r>
    </w:p>
    <w:p w14:paraId="087B7C49" w14:textId="77777777" w:rsidR="006F0587" w:rsidRDefault="006F0587">
      <w:pPr>
        <w:jc w:val="both"/>
        <w:rPr>
          <w:rFonts w:hint="cs"/>
          <w:rtl/>
        </w:rPr>
      </w:pPr>
    </w:p>
    <w:p w14:paraId="045BBD56" w14:textId="77777777" w:rsidR="006F0587" w:rsidRDefault="006F0587">
      <w:pPr>
        <w:jc w:val="both"/>
        <w:rPr>
          <w:rFonts w:hint="cs"/>
          <w:rtl/>
        </w:rPr>
      </w:pPr>
      <w:r>
        <w:rPr>
          <w:rFonts w:hint="cs"/>
          <w:rtl/>
        </w:rPr>
        <w:t>ארצות-הברית הביעה את עמדתה גם בנושאים החיוניים ביותר לישראל, בדיונים על הסדר הקבע.</w:t>
      </w:r>
    </w:p>
    <w:p w14:paraId="4E7B444A" w14:textId="77777777" w:rsidR="006F0587" w:rsidRDefault="006F0587">
      <w:pPr>
        <w:pStyle w:val="ae"/>
        <w:rPr>
          <w:rtl/>
        </w:rPr>
      </w:pPr>
      <w:r>
        <w:rPr>
          <w:rtl/>
        </w:rPr>
        <w:br/>
        <w:t>טלב אלסאנע (רע"ם):</w:t>
      </w:r>
    </w:p>
    <w:p w14:paraId="69F79FA0" w14:textId="77777777" w:rsidR="006F0587" w:rsidRDefault="006F0587">
      <w:pPr>
        <w:jc w:val="both"/>
        <w:rPr>
          <w:rtl/>
        </w:rPr>
      </w:pPr>
    </w:p>
    <w:p w14:paraId="5BB3A7AC" w14:textId="77777777" w:rsidR="006F0587" w:rsidRDefault="006F0587">
      <w:pPr>
        <w:jc w:val="both"/>
        <w:rPr>
          <w:rFonts w:hint="cs"/>
          <w:rtl/>
        </w:rPr>
      </w:pPr>
      <w:r>
        <w:rPr>
          <w:rFonts w:hint="cs"/>
          <w:rtl/>
        </w:rPr>
        <w:t xml:space="preserve">מי ניסח את העמדה האמריקנית? </w:t>
      </w:r>
    </w:p>
    <w:p w14:paraId="16345691" w14:textId="77777777" w:rsidR="006F0587" w:rsidRDefault="006F0587">
      <w:pPr>
        <w:pStyle w:val="af"/>
        <w:rPr>
          <w:rtl/>
        </w:rPr>
      </w:pPr>
      <w:r>
        <w:rPr>
          <w:rtl/>
        </w:rPr>
        <w:br/>
        <w:t>היו"ר ראובן ריבלין:</w:t>
      </w:r>
    </w:p>
    <w:p w14:paraId="70E9AD6C" w14:textId="77777777" w:rsidR="006F0587" w:rsidRDefault="006F0587">
      <w:pPr>
        <w:jc w:val="both"/>
        <w:rPr>
          <w:rtl/>
        </w:rPr>
      </w:pPr>
    </w:p>
    <w:p w14:paraId="4FAF03A4" w14:textId="77777777" w:rsidR="006F0587" w:rsidRDefault="006F0587">
      <w:pPr>
        <w:jc w:val="both"/>
        <w:rPr>
          <w:rFonts w:hint="cs"/>
          <w:rtl/>
        </w:rPr>
      </w:pPr>
      <w:r>
        <w:rPr>
          <w:rFonts w:hint="cs"/>
          <w:rtl/>
        </w:rPr>
        <w:t>חבר הכנסת טלב אלסאנע.</w:t>
      </w:r>
    </w:p>
    <w:p w14:paraId="082B8AB7" w14:textId="77777777" w:rsidR="006F0587" w:rsidRDefault="006F0587">
      <w:pPr>
        <w:pStyle w:val="ae"/>
        <w:rPr>
          <w:rtl/>
        </w:rPr>
      </w:pPr>
      <w:r>
        <w:rPr>
          <w:rtl/>
        </w:rPr>
        <w:br/>
        <w:t>טלב אלסאנע (רע"ם):</w:t>
      </w:r>
    </w:p>
    <w:p w14:paraId="097543AF" w14:textId="77777777" w:rsidR="006F0587" w:rsidRDefault="006F0587">
      <w:pPr>
        <w:jc w:val="both"/>
        <w:rPr>
          <w:rtl/>
        </w:rPr>
      </w:pPr>
    </w:p>
    <w:p w14:paraId="72B242B3" w14:textId="77777777" w:rsidR="006F0587" w:rsidRDefault="006F0587">
      <w:pPr>
        <w:jc w:val="both"/>
        <w:rPr>
          <w:rFonts w:hint="cs"/>
          <w:rtl/>
        </w:rPr>
      </w:pPr>
      <w:r>
        <w:rPr>
          <w:rFonts w:hint="cs"/>
          <w:rtl/>
        </w:rPr>
        <w:t>זה ניסוח של ראש הממשלה.</w:t>
      </w:r>
    </w:p>
    <w:p w14:paraId="3BB5BAB9" w14:textId="77777777" w:rsidR="006F0587" w:rsidRDefault="006F0587">
      <w:pPr>
        <w:pStyle w:val="-"/>
        <w:rPr>
          <w:rtl/>
        </w:rPr>
      </w:pPr>
      <w:r>
        <w:rPr>
          <w:rtl/>
        </w:rPr>
        <w:br/>
      </w:r>
      <w:bookmarkStart w:id="93" w:name="FS000000482T22_04_2004_11_46_13C"/>
      <w:bookmarkEnd w:id="93"/>
      <w:r>
        <w:rPr>
          <w:rtl/>
        </w:rPr>
        <w:t>ראש הממשלה אריאל שרון:</w:t>
      </w:r>
    </w:p>
    <w:p w14:paraId="45C9220D" w14:textId="77777777" w:rsidR="006F0587" w:rsidRDefault="006F0587">
      <w:pPr>
        <w:jc w:val="both"/>
        <w:rPr>
          <w:rtl/>
        </w:rPr>
      </w:pPr>
    </w:p>
    <w:p w14:paraId="502C1434" w14:textId="77777777" w:rsidR="006F0587" w:rsidRDefault="006F0587">
      <w:pPr>
        <w:jc w:val="both"/>
        <w:rPr>
          <w:rFonts w:hint="cs"/>
          <w:rtl/>
        </w:rPr>
      </w:pPr>
      <w:r>
        <w:rPr>
          <w:rFonts w:hint="cs"/>
          <w:rtl/>
        </w:rPr>
        <w:t xml:space="preserve">בנושא הפליטים הובעה עמדה היסטורית חד-משמעית, שלפיה לא תהיה כל חזרה של פליטים לישראל. </w:t>
      </w:r>
    </w:p>
    <w:p w14:paraId="460FF3AB" w14:textId="77777777" w:rsidR="006F0587" w:rsidRDefault="006F0587">
      <w:pPr>
        <w:jc w:val="both"/>
        <w:rPr>
          <w:rFonts w:hint="cs"/>
          <w:rtl/>
        </w:rPr>
      </w:pPr>
    </w:p>
    <w:p w14:paraId="6D03CCB9" w14:textId="77777777" w:rsidR="006F0587" w:rsidRDefault="006F0587">
      <w:pPr>
        <w:jc w:val="both"/>
        <w:rPr>
          <w:rFonts w:hint="cs"/>
          <w:rtl/>
        </w:rPr>
      </w:pPr>
      <w:r>
        <w:rPr>
          <w:rFonts w:hint="cs"/>
          <w:rtl/>
        </w:rPr>
        <w:t xml:space="preserve">כמו כן, יש הכרה אמריקנית בכך שבכל הסדר קבע לא תהיה חזרה של ישראל לגבולות 1967. הכרה זו מופיעה בשני אופנים: תפיסת העובדות שנקבעו בגושי ההתיישבות הישראלית הגדולים ככאלה שאינן מאפשרות חזרה לגבולות 1967 ויישום המושג "גבולות בני הגנה". </w:t>
      </w:r>
    </w:p>
    <w:p w14:paraId="45D1BABC" w14:textId="77777777" w:rsidR="006F0587" w:rsidRDefault="006F0587">
      <w:pPr>
        <w:jc w:val="both"/>
        <w:rPr>
          <w:rFonts w:hint="cs"/>
          <w:rtl/>
        </w:rPr>
      </w:pPr>
    </w:p>
    <w:p w14:paraId="19F59CEF" w14:textId="77777777" w:rsidR="006F0587" w:rsidRDefault="006F0587">
      <w:pPr>
        <w:jc w:val="both"/>
        <w:rPr>
          <w:rFonts w:hint="cs"/>
          <w:rtl/>
        </w:rPr>
      </w:pPr>
      <w:r>
        <w:rPr>
          <w:rFonts w:hint="cs"/>
          <w:rtl/>
        </w:rPr>
        <w:t xml:space="preserve">ארצות-הברית גורסת, כי גושי ההתיישבות הגדולים יישארו בידי ישראל בכל הסדר - - </w:t>
      </w:r>
    </w:p>
    <w:p w14:paraId="7E92401B" w14:textId="77777777" w:rsidR="006F0587" w:rsidRDefault="006F0587">
      <w:pPr>
        <w:pStyle w:val="ae"/>
        <w:rPr>
          <w:rtl/>
        </w:rPr>
      </w:pPr>
      <w:r>
        <w:rPr>
          <w:rtl/>
        </w:rPr>
        <w:br/>
        <w:t>טלב אלסאנע (רע"ם):</w:t>
      </w:r>
    </w:p>
    <w:p w14:paraId="4BB2505B" w14:textId="77777777" w:rsidR="006F0587" w:rsidRDefault="006F0587">
      <w:pPr>
        <w:jc w:val="both"/>
        <w:rPr>
          <w:rtl/>
        </w:rPr>
      </w:pPr>
    </w:p>
    <w:p w14:paraId="12C19957" w14:textId="77777777" w:rsidR="006F0587" w:rsidRDefault="006F0587">
      <w:pPr>
        <w:jc w:val="both"/>
        <w:rPr>
          <w:rFonts w:hint="cs"/>
          <w:rtl/>
        </w:rPr>
      </w:pPr>
      <w:r>
        <w:rPr>
          <w:rFonts w:hint="cs"/>
          <w:rtl/>
        </w:rPr>
        <w:t xml:space="preserve">אז איך יהיה שלום? </w:t>
      </w:r>
    </w:p>
    <w:p w14:paraId="28244FC3" w14:textId="77777777" w:rsidR="006F0587" w:rsidRDefault="006F0587">
      <w:pPr>
        <w:pStyle w:val="-"/>
        <w:rPr>
          <w:rtl/>
        </w:rPr>
      </w:pPr>
      <w:r>
        <w:rPr>
          <w:rtl/>
        </w:rPr>
        <w:br/>
      </w:r>
      <w:bookmarkStart w:id="94" w:name="FS000000482T22_04_2004_11_48_54C"/>
      <w:bookmarkEnd w:id="94"/>
      <w:r>
        <w:rPr>
          <w:rtl/>
        </w:rPr>
        <w:t>ראש הממשלה אריאל שרון:</w:t>
      </w:r>
    </w:p>
    <w:p w14:paraId="1414A550" w14:textId="77777777" w:rsidR="006F0587" w:rsidRDefault="006F0587">
      <w:pPr>
        <w:jc w:val="both"/>
        <w:rPr>
          <w:rtl/>
        </w:rPr>
      </w:pPr>
    </w:p>
    <w:p w14:paraId="7716ADC0" w14:textId="77777777" w:rsidR="006F0587" w:rsidRDefault="006F0587">
      <w:pPr>
        <w:jc w:val="both"/>
        <w:rPr>
          <w:rFonts w:hint="cs"/>
          <w:rtl/>
        </w:rPr>
      </w:pPr>
      <w:r>
        <w:rPr>
          <w:rFonts w:hint="cs"/>
          <w:rtl/>
        </w:rPr>
        <w:t>- - המשא-ומתן על הסדר הקבע יהיה בין ישראל לבין הפלסטינים - - -</w:t>
      </w:r>
    </w:p>
    <w:p w14:paraId="3C1487BA" w14:textId="77777777" w:rsidR="006F0587" w:rsidRDefault="006F0587">
      <w:pPr>
        <w:pStyle w:val="ae"/>
        <w:rPr>
          <w:rtl/>
        </w:rPr>
      </w:pPr>
      <w:r>
        <w:rPr>
          <w:rtl/>
        </w:rPr>
        <w:br/>
        <w:t>טלב אלסאנע (רע"ם):</w:t>
      </w:r>
    </w:p>
    <w:p w14:paraId="7AA7B07A" w14:textId="77777777" w:rsidR="006F0587" w:rsidRDefault="006F0587">
      <w:pPr>
        <w:jc w:val="both"/>
        <w:rPr>
          <w:rtl/>
        </w:rPr>
      </w:pPr>
    </w:p>
    <w:p w14:paraId="0E2A2438" w14:textId="77777777" w:rsidR="006F0587" w:rsidRDefault="006F0587">
      <w:pPr>
        <w:jc w:val="both"/>
        <w:rPr>
          <w:rFonts w:hint="cs"/>
          <w:rtl/>
        </w:rPr>
      </w:pPr>
      <w:r>
        <w:rPr>
          <w:rFonts w:hint="cs"/>
          <w:rtl/>
        </w:rPr>
        <w:t xml:space="preserve">- - - </w:t>
      </w:r>
    </w:p>
    <w:p w14:paraId="01BC4167" w14:textId="77777777" w:rsidR="006F0587" w:rsidRDefault="006F0587">
      <w:pPr>
        <w:pStyle w:val="af"/>
        <w:rPr>
          <w:rtl/>
        </w:rPr>
      </w:pPr>
      <w:r>
        <w:rPr>
          <w:rtl/>
        </w:rPr>
        <w:br/>
      </w:r>
      <w:r>
        <w:rPr>
          <w:rFonts w:hint="cs"/>
          <w:rtl/>
        </w:rPr>
        <w:br/>
      </w:r>
      <w:r>
        <w:rPr>
          <w:rtl/>
        </w:rPr>
        <w:t>היו"ר ראובן ריבלין:</w:t>
      </w:r>
    </w:p>
    <w:p w14:paraId="2E25C3B7" w14:textId="77777777" w:rsidR="006F0587" w:rsidRDefault="006F0587">
      <w:pPr>
        <w:jc w:val="both"/>
        <w:rPr>
          <w:rtl/>
        </w:rPr>
      </w:pPr>
    </w:p>
    <w:p w14:paraId="79D21F44" w14:textId="77777777" w:rsidR="006F0587" w:rsidRDefault="006F0587">
      <w:pPr>
        <w:jc w:val="both"/>
        <w:rPr>
          <w:rFonts w:hint="cs"/>
          <w:rtl/>
        </w:rPr>
      </w:pPr>
      <w:r>
        <w:rPr>
          <w:rFonts w:hint="cs"/>
          <w:rtl/>
        </w:rPr>
        <w:t>חבר הכנסת טלב אלסאנע, אני קורא אותך לסדר פעם ראשונה.</w:t>
      </w:r>
    </w:p>
    <w:p w14:paraId="0D06781B" w14:textId="77777777" w:rsidR="006F0587" w:rsidRDefault="006F0587">
      <w:pPr>
        <w:pStyle w:val="ae"/>
        <w:rPr>
          <w:rtl/>
        </w:rPr>
      </w:pPr>
      <w:r>
        <w:rPr>
          <w:rtl/>
        </w:rPr>
        <w:br/>
        <w:t>טלב אלסאנע (רע"ם):</w:t>
      </w:r>
    </w:p>
    <w:p w14:paraId="4C3A55C9" w14:textId="77777777" w:rsidR="006F0587" w:rsidRDefault="006F0587">
      <w:pPr>
        <w:jc w:val="both"/>
        <w:rPr>
          <w:rtl/>
        </w:rPr>
      </w:pPr>
    </w:p>
    <w:p w14:paraId="74F9DFC6" w14:textId="77777777" w:rsidR="006F0587" w:rsidRDefault="006F0587">
      <w:pPr>
        <w:jc w:val="both"/>
        <w:rPr>
          <w:rFonts w:hint="cs"/>
          <w:rtl/>
        </w:rPr>
      </w:pPr>
      <w:r>
        <w:rPr>
          <w:rFonts w:hint="cs"/>
          <w:rtl/>
        </w:rPr>
        <w:t>- - -</w:t>
      </w:r>
    </w:p>
    <w:p w14:paraId="310AB461" w14:textId="77777777" w:rsidR="006F0587" w:rsidRDefault="006F0587">
      <w:pPr>
        <w:pStyle w:val="af"/>
        <w:rPr>
          <w:rtl/>
        </w:rPr>
      </w:pPr>
      <w:r>
        <w:rPr>
          <w:rtl/>
        </w:rPr>
        <w:br/>
        <w:t>היו"ר ראובן ריבלין:</w:t>
      </w:r>
    </w:p>
    <w:p w14:paraId="02B6B40D" w14:textId="77777777" w:rsidR="006F0587" w:rsidRDefault="006F0587">
      <w:pPr>
        <w:jc w:val="both"/>
        <w:rPr>
          <w:rtl/>
        </w:rPr>
      </w:pPr>
    </w:p>
    <w:p w14:paraId="3625FCCA" w14:textId="77777777" w:rsidR="006F0587" w:rsidRDefault="006F0587">
      <w:pPr>
        <w:jc w:val="both"/>
        <w:rPr>
          <w:rFonts w:hint="cs"/>
          <w:rtl/>
        </w:rPr>
      </w:pPr>
      <w:r>
        <w:rPr>
          <w:rFonts w:hint="cs"/>
          <w:rtl/>
        </w:rPr>
        <w:t>חבר הכנסת טלב אלסאנע, אני קורא אותך לסדר פעם שנייה.</w:t>
      </w:r>
    </w:p>
    <w:p w14:paraId="6A5F8F59" w14:textId="77777777" w:rsidR="006F0587" w:rsidRDefault="006F0587">
      <w:pPr>
        <w:pStyle w:val="ae"/>
        <w:rPr>
          <w:rtl/>
        </w:rPr>
      </w:pPr>
      <w:r>
        <w:rPr>
          <w:rtl/>
        </w:rPr>
        <w:br/>
        <w:t>יצחק הרצוג (העבודה-מימד):</w:t>
      </w:r>
    </w:p>
    <w:p w14:paraId="6F0B427D" w14:textId="77777777" w:rsidR="006F0587" w:rsidRDefault="006F0587">
      <w:pPr>
        <w:jc w:val="both"/>
        <w:rPr>
          <w:rtl/>
        </w:rPr>
      </w:pPr>
    </w:p>
    <w:p w14:paraId="1E02AA9A" w14:textId="77777777" w:rsidR="006F0587" w:rsidRDefault="006F0587">
      <w:pPr>
        <w:jc w:val="both"/>
        <w:rPr>
          <w:rFonts w:hint="cs"/>
          <w:rtl/>
        </w:rPr>
      </w:pPr>
      <w:r>
        <w:rPr>
          <w:rFonts w:hint="cs"/>
          <w:rtl/>
        </w:rPr>
        <w:t>איפה הייתם כשהיה קמפ-דייוויד?</w:t>
      </w:r>
    </w:p>
    <w:p w14:paraId="67578CB7" w14:textId="77777777" w:rsidR="006F0587" w:rsidRDefault="006F0587">
      <w:pPr>
        <w:pStyle w:val="af"/>
        <w:rPr>
          <w:rtl/>
        </w:rPr>
      </w:pPr>
      <w:r>
        <w:rPr>
          <w:rtl/>
        </w:rPr>
        <w:br/>
      </w:r>
      <w:bookmarkStart w:id="95" w:name="FS000000482T22_04_2004_11_51_00C"/>
      <w:bookmarkEnd w:id="95"/>
      <w:r>
        <w:rPr>
          <w:rtl/>
        </w:rPr>
        <w:t>היו"ר ראובן ריבלין:</w:t>
      </w:r>
    </w:p>
    <w:p w14:paraId="24BE4038" w14:textId="77777777" w:rsidR="006F0587" w:rsidRDefault="006F0587">
      <w:pPr>
        <w:jc w:val="both"/>
        <w:rPr>
          <w:rFonts w:hint="cs"/>
          <w:rtl/>
        </w:rPr>
      </w:pPr>
    </w:p>
    <w:p w14:paraId="31B261DC" w14:textId="77777777" w:rsidR="006F0587" w:rsidRDefault="006F0587">
      <w:pPr>
        <w:jc w:val="both"/>
        <w:rPr>
          <w:rFonts w:hint="cs"/>
          <w:rtl/>
        </w:rPr>
      </w:pPr>
      <w:r>
        <w:rPr>
          <w:rFonts w:hint="cs"/>
          <w:rtl/>
        </w:rPr>
        <w:t>חבר הכנסת הרצוג, לא לעזור לי בבקשה.</w:t>
      </w:r>
    </w:p>
    <w:p w14:paraId="236113A2" w14:textId="77777777" w:rsidR="006F0587" w:rsidRDefault="006F0587">
      <w:pPr>
        <w:pStyle w:val="-"/>
        <w:rPr>
          <w:rtl/>
        </w:rPr>
      </w:pPr>
      <w:r>
        <w:rPr>
          <w:rtl/>
        </w:rPr>
        <w:br/>
      </w:r>
      <w:bookmarkStart w:id="96" w:name="FS000000482T22_04_2004_11_51_15C"/>
      <w:bookmarkEnd w:id="96"/>
      <w:r>
        <w:rPr>
          <w:rtl/>
        </w:rPr>
        <w:t>ראש הממשלה אריאל שרון:</w:t>
      </w:r>
    </w:p>
    <w:p w14:paraId="5E3AF81B" w14:textId="77777777" w:rsidR="006F0587" w:rsidRDefault="006F0587">
      <w:pPr>
        <w:jc w:val="both"/>
        <w:rPr>
          <w:rtl/>
        </w:rPr>
      </w:pPr>
    </w:p>
    <w:p w14:paraId="174CFDE0" w14:textId="77777777" w:rsidR="006F0587" w:rsidRDefault="006F0587">
      <w:pPr>
        <w:jc w:val="both"/>
        <w:rPr>
          <w:rFonts w:hint="cs"/>
          <w:rtl/>
        </w:rPr>
      </w:pPr>
      <w:r>
        <w:rPr>
          <w:rFonts w:hint="cs"/>
          <w:rtl/>
        </w:rPr>
        <w:t xml:space="preserve">- - - המשא-ומתן על הסדר הקבע יהיה בין ישראל לבין הפלסטינים, אך אם תיווצר במהלכו מחלוקת בנושאים אלה, תתמוך ארצות-הברית בעמדת ישראל, וזה יאפשר לישראל להיות בעמדה טובה יותר. זהו הישג חסר תקדים. </w:t>
      </w:r>
    </w:p>
    <w:p w14:paraId="7FB43A96" w14:textId="77777777" w:rsidR="006F0587" w:rsidRDefault="006F0587">
      <w:pPr>
        <w:ind w:firstLine="0"/>
        <w:jc w:val="both"/>
        <w:rPr>
          <w:rFonts w:hint="cs"/>
          <w:rtl/>
        </w:rPr>
      </w:pPr>
    </w:p>
    <w:p w14:paraId="40387FE2" w14:textId="77777777" w:rsidR="006F0587" w:rsidRDefault="006F0587">
      <w:pPr>
        <w:ind w:firstLine="0"/>
        <w:jc w:val="both"/>
        <w:rPr>
          <w:rFonts w:hint="cs"/>
          <w:rtl/>
        </w:rPr>
      </w:pPr>
      <w:r>
        <w:rPr>
          <w:rFonts w:hint="cs"/>
          <w:rtl/>
        </w:rPr>
        <w:tab/>
        <w:t xml:space="preserve">הפלסטינים מתחילים להבין כי כללי המשחק השתנו. אם הם לא יעמדו בהתחייבויותיהם, תמשיך ישראל לפעול בעצמה. המדיניות הנוכחית שלהם תוביל אותם רק להמשיך להפסיד נכסים, להמשיך לאבד את הקלפים שלהם במשא-ומתן על הסדר הקבע ולהמשיך לראות את תביעותיהם הלאומיות לא מתממשות. </w:t>
      </w:r>
    </w:p>
    <w:p w14:paraId="528ED073" w14:textId="77777777" w:rsidR="006F0587" w:rsidRDefault="006F0587">
      <w:pPr>
        <w:ind w:firstLine="0"/>
        <w:jc w:val="both"/>
        <w:rPr>
          <w:rFonts w:hint="cs"/>
          <w:rtl/>
        </w:rPr>
      </w:pPr>
    </w:p>
    <w:p w14:paraId="4BDFB354" w14:textId="77777777" w:rsidR="006F0587" w:rsidRDefault="006F0587">
      <w:pPr>
        <w:ind w:firstLine="0"/>
        <w:jc w:val="both"/>
        <w:rPr>
          <w:rFonts w:hint="cs"/>
          <w:rtl/>
        </w:rPr>
      </w:pPr>
      <w:r>
        <w:rPr>
          <w:rFonts w:hint="cs"/>
          <w:rtl/>
        </w:rPr>
        <w:tab/>
        <w:t xml:space="preserve">מכתב זה הוא חלק בלתי נפרד מתוכנית ההתנתקות. נשיא ארצות-הברית מביע תמיכה גורפת בתוכנית </w:t>
      </w:r>
      <w:r>
        <w:rPr>
          <w:rFonts w:hint="eastAsia"/>
          <w:rtl/>
        </w:rPr>
        <w:t>–</w:t>
      </w:r>
      <w:r>
        <w:rPr>
          <w:rFonts w:hint="cs"/>
          <w:rtl/>
        </w:rPr>
        <w:t xml:space="preserve"> הוא רואה בה מהלך היסטורי. יישום התוכנית מבטיח את כל רכיבי ההגנה והביטוח המדיני שקיבלנו מהאמריקנים לשנים רבות. </w:t>
      </w:r>
    </w:p>
    <w:p w14:paraId="5FEF7867" w14:textId="77777777" w:rsidR="006F0587" w:rsidRDefault="006F0587">
      <w:pPr>
        <w:ind w:firstLine="0"/>
        <w:jc w:val="both"/>
        <w:rPr>
          <w:rFonts w:hint="cs"/>
          <w:rtl/>
        </w:rPr>
      </w:pPr>
    </w:p>
    <w:p w14:paraId="00EAEDED" w14:textId="77777777" w:rsidR="006F0587" w:rsidRDefault="006F0587">
      <w:pPr>
        <w:ind w:firstLine="0"/>
        <w:jc w:val="both"/>
        <w:rPr>
          <w:rFonts w:hint="cs"/>
          <w:rtl/>
        </w:rPr>
      </w:pPr>
      <w:r>
        <w:rPr>
          <w:rFonts w:hint="cs"/>
          <w:rtl/>
        </w:rPr>
        <w:tab/>
        <w:t xml:space="preserve">חשוב להבין: מי שרוצה את ההישגים הגדולים שפירטתי צריך לתמוך בתוכנית. מי שרוצה למנוע את הצפתה של ישראל בפליטים, מי שרוצה לשמור על גושי ההתיישבות הגדולים בשליטתנו לנצח, מי שרוצה להבטיח כי כל עוד לא נלחמים הפלסטינים בטרור לא יופעלו על ישראל לחצים מדיניים, מי שרוצה את המחויבות האמריקנית הרחבה לזכותה של ישראל להגן על עצמה, מי שרוצה את התמיכה האמריקנית במלחמתנו בטרור, מי שרוצה שישראל תיזום ולא תיגרר, תוביל ולא תובל </w:t>
      </w:r>
      <w:r>
        <w:rPr>
          <w:rFonts w:hint="eastAsia"/>
          <w:rtl/>
        </w:rPr>
        <w:t>–</w:t>
      </w:r>
      <w:r>
        <w:rPr>
          <w:rFonts w:hint="cs"/>
          <w:rtl/>
        </w:rPr>
        <w:t xml:space="preserve"> מי שרוצה את כל אלה חייב לתמוך בתוכנית ההתנתקות. כל ההישגים הללו הם חלק בלתי נפרד מהתוכנית שלי. בלעדיה הם יאבדו לישראל. </w:t>
      </w:r>
    </w:p>
    <w:p w14:paraId="4FB63CCB" w14:textId="77777777" w:rsidR="006F0587" w:rsidRDefault="006F0587">
      <w:pPr>
        <w:ind w:firstLine="0"/>
        <w:jc w:val="both"/>
        <w:rPr>
          <w:rFonts w:hint="cs"/>
          <w:rtl/>
        </w:rPr>
      </w:pPr>
    </w:p>
    <w:p w14:paraId="1D470B38" w14:textId="77777777" w:rsidR="006F0587" w:rsidRDefault="006F0587">
      <w:pPr>
        <w:ind w:firstLine="0"/>
        <w:jc w:val="both"/>
        <w:rPr>
          <w:rFonts w:hint="cs"/>
          <w:rtl/>
        </w:rPr>
      </w:pPr>
      <w:r>
        <w:rPr>
          <w:rFonts w:hint="cs"/>
          <w:rtl/>
        </w:rPr>
        <w:tab/>
        <w:t xml:space="preserve">אני רוצה להוסיף ולומר כאן לחברי הכנסת: ההסכם שהושג בין נשיא ארצות-הברית לביני אינו אלא הסכם כולל. מי שחושב שהוא יכול ליטול לו מבין הדברים האלה דבר שנוח לו ולא לקיים דברים אחרים </w:t>
      </w:r>
      <w:r>
        <w:rPr>
          <w:rFonts w:hint="eastAsia"/>
          <w:rtl/>
        </w:rPr>
        <w:t>–</w:t>
      </w:r>
      <w:r>
        <w:rPr>
          <w:rFonts w:hint="cs"/>
          <w:rtl/>
        </w:rPr>
        <w:t xml:space="preserve"> אני רוצה כאן להבהיר </w:t>
      </w:r>
      <w:r>
        <w:rPr>
          <w:rFonts w:hint="eastAsia"/>
          <w:rtl/>
        </w:rPr>
        <w:t>–</w:t>
      </w:r>
      <w:r>
        <w:rPr>
          <w:rFonts w:hint="cs"/>
          <w:rtl/>
        </w:rPr>
        <w:t xml:space="preserve"> ההסכם הזה איננו תופס - -</w:t>
      </w:r>
    </w:p>
    <w:p w14:paraId="49862F9F" w14:textId="77777777" w:rsidR="006F0587" w:rsidRDefault="006F0587">
      <w:pPr>
        <w:pStyle w:val="ae"/>
        <w:rPr>
          <w:rtl/>
        </w:rPr>
      </w:pPr>
      <w:r>
        <w:rPr>
          <w:rtl/>
        </w:rPr>
        <w:br/>
        <w:t>אורי יהודה אריאל (האיחוד הלאומי - ישראל ביתנו):</w:t>
      </w:r>
    </w:p>
    <w:p w14:paraId="3BDDBD28" w14:textId="77777777" w:rsidR="006F0587" w:rsidRDefault="006F0587">
      <w:pPr>
        <w:jc w:val="both"/>
        <w:rPr>
          <w:rtl/>
        </w:rPr>
      </w:pPr>
    </w:p>
    <w:p w14:paraId="44AE6B91" w14:textId="77777777" w:rsidR="006F0587" w:rsidRDefault="006F0587">
      <w:pPr>
        <w:jc w:val="both"/>
        <w:rPr>
          <w:rFonts w:hint="cs"/>
          <w:rtl/>
        </w:rPr>
      </w:pPr>
      <w:r>
        <w:rPr>
          <w:rFonts w:hint="cs"/>
          <w:rtl/>
        </w:rPr>
        <w:t xml:space="preserve">עדיין אין  הסכם. </w:t>
      </w:r>
    </w:p>
    <w:p w14:paraId="726170D1" w14:textId="77777777" w:rsidR="006F0587" w:rsidRDefault="006F0587">
      <w:pPr>
        <w:pStyle w:val="-"/>
        <w:rPr>
          <w:rtl/>
        </w:rPr>
      </w:pPr>
      <w:r>
        <w:rPr>
          <w:rtl/>
        </w:rPr>
        <w:br/>
      </w:r>
      <w:bookmarkStart w:id="97" w:name="FS000000482T22_04_2004_11_59_15C"/>
      <w:bookmarkEnd w:id="97"/>
      <w:r>
        <w:rPr>
          <w:rtl/>
        </w:rPr>
        <w:t>ראש הממשלה אריאל שרון:</w:t>
      </w:r>
    </w:p>
    <w:p w14:paraId="1F31E548" w14:textId="77777777" w:rsidR="006F0587" w:rsidRDefault="006F0587">
      <w:pPr>
        <w:jc w:val="both"/>
        <w:rPr>
          <w:rtl/>
        </w:rPr>
      </w:pPr>
    </w:p>
    <w:p w14:paraId="5835CF99" w14:textId="77777777" w:rsidR="006F0587" w:rsidRDefault="006F0587">
      <w:pPr>
        <w:jc w:val="both"/>
        <w:rPr>
          <w:rFonts w:hint="cs"/>
          <w:rtl/>
        </w:rPr>
      </w:pPr>
      <w:r>
        <w:rPr>
          <w:rFonts w:hint="cs"/>
          <w:rtl/>
        </w:rPr>
        <w:t>- - ולכן - - -</w:t>
      </w:r>
    </w:p>
    <w:p w14:paraId="236A159F" w14:textId="77777777" w:rsidR="006F0587" w:rsidRDefault="006F0587">
      <w:pPr>
        <w:pStyle w:val="ae"/>
        <w:rPr>
          <w:rtl/>
        </w:rPr>
      </w:pPr>
      <w:r>
        <w:rPr>
          <w:rtl/>
        </w:rPr>
        <w:br/>
        <w:t>יוסי שריד (מרצ):</w:t>
      </w:r>
    </w:p>
    <w:p w14:paraId="37CC43F6" w14:textId="77777777" w:rsidR="006F0587" w:rsidRDefault="006F0587">
      <w:pPr>
        <w:jc w:val="both"/>
        <w:rPr>
          <w:rtl/>
        </w:rPr>
      </w:pPr>
    </w:p>
    <w:p w14:paraId="32580DFC" w14:textId="77777777" w:rsidR="006F0587" w:rsidRDefault="006F0587">
      <w:pPr>
        <w:jc w:val="both"/>
        <w:rPr>
          <w:rFonts w:hint="cs"/>
          <w:rtl/>
        </w:rPr>
      </w:pPr>
      <w:r>
        <w:rPr>
          <w:rFonts w:hint="cs"/>
          <w:rtl/>
        </w:rPr>
        <w:t>אנחנו סומכים עליך. רק לפני שלושה חודשים אמרת שנצרים - - -</w:t>
      </w:r>
    </w:p>
    <w:p w14:paraId="771D3950" w14:textId="77777777" w:rsidR="006F0587" w:rsidRDefault="006F0587">
      <w:pPr>
        <w:pStyle w:val="af"/>
        <w:rPr>
          <w:rtl/>
        </w:rPr>
      </w:pPr>
      <w:r>
        <w:rPr>
          <w:rtl/>
        </w:rPr>
        <w:br/>
        <w:t>היו"ר ראובן ריבלין:</w:t>
      </w:r>
    </w:p>
    <w:p w14:paraId="372C97D1" w14:textId="77777777" w:rsidR="006F0587" w:rsidRDefault="006F0587">
      <w:pPr>
        <w:jc w:val="both"/>
        <w:rPr>
          <w:rtl/>
        </w:rPr>
      </w:pPr>
    </w:p>
    <w:p w14:paraId="44C8FA2D" w14:textId="77777777" w:rsidR="006F0587" w:rsidRDefault="006F0587">
      <w:pPr>
        <w:jc w:val="both"/>
        <w:rPr>
          <w:rFonts w:hint="cs"/>
          <w:rtl/>
        </w:rPr>
      </w:pPr>
      <w:r>
        <w:rPr>
          <w:rFonts w:hint="cs"/>
          <w:rtl/>
        </w:rPr>
        <w:t xml:space="preserve"> תודה. תודה רבה, חבר הכנסת שריד. </w:t>
      </w:r>
    </w:p>
    <w:p w14:paraId="6D327499" w14:textId="77777777" w:rsidR="006F0587" w:rsidRDefault="006F0587">
      <w:pPr>
        <w:pStyle w:val="-"/>
        <w:rPr>
          <w:rtl/>
        </w:rPr>
      </w:pPr>
      <w:r>
        <w:rPr>
          <w:rtl/>
        </w:rPr>
        <w:br/>
      </w:r>
      <w:bookmarkStart w:id="98" w:name="FS000000482T22_04_2004_12_00_15C"/>
      <w:bookmarkEnd w:id="98"/>
      <w:r>
        <w:rPr>
          <w:rtl/>
        </w:rPr>
        <w:t>ראש הממשלה אריאל שרון:</w:t>
      </w:r>
    </w:p>
    <w:p w14:paraId="43B01322" w14:textId="77777777" w:rsidR="006F0587" w:rsidRDefault="006F0587">
      <w:pPr>
        <w:jc w:val="both"/>
        <w:rPr>
          <w:rtl/>
        </w:rPr>
      </w:pPr>
    </w:p>
    <w:p w14:paraId="54DADB70" w14:textId="77777777" w:rsidR="006F0587" w:rsidRDefault="006F0587">
      <w:pPr>
        <w:jc w:val="both"/>
        <w:rPr>
          <w:rFonts w:hint="cs"/>
          <w:rtl/>
        </w:rPr>
      </w:pPr>
      <w:r>
        <w:rPr>
          <w:rFonts w:hint="cs"/>
          <w:rtl/>
        </w:rPr>
        <w:t xml:space="preserve">ולכן - - </w:t>
      </w:r>
    </w:p>
    <w:p w14:paraId="6B213A97" w14:textId="77777777" w:rsidR="006F0587" w:rsidRDefault="006F0587">
      <w:pPr>
        <w:pStyle w:val="ae"/>
        <w:rPr>
          <w:rtl/>
        </w:rPr>
      </w:pPr>
      <w:r>
        <w:rPr>
          <w:rtl/>
        </w:rPr>
        <w:br/>
        <w:t>יוסי שריד (מרצ):</w:t>
      </w:r>
    </w:p>
    <w:p w14:paraId="74D1AA10" w14:textId="77777777" w:rsidR="006F0587" w:rsidRDefault="006F0587">
      <w:pPr>
        <w:jc w:val="both"/>
        <w:rPr>
          <w:rtl/>
        </w:rPr>
      </w:pPr>
    </w:p>
    <w:p w14:paraId="2A7627B7" w14:textId="77777777" w:rsidR="006F0587" w:rsidRDefault="006F0587">
      <w:pPr>
        <w:jc w:val="both"/>
        <w:rPr>
          <w:rFonts w:hint="cs"/>
          <w:rtl/>
        </w:rPr>
      </w:pPr>
      <w:r>
        <w:rPr>
          <w:rFonts w:hint="cs"/>
          <w:rtl/>
        </w:rPr>
        <w:t>תשנה את זה - - -</w:t>
      </w:r>
    </w:p>
    <w:p w14:paraId="11DE73B8" w14:textId="77777777" w:rsidR="006F0587" w:rsidRDefault="006F0587">
      <w:pPr>
        <w:pStyle w:val="af"/>
        <w:rPr>
          <w:rtl/>
        </w:rPr>
      </w:pPr>
      <w:r>
        <w:rPr>
          <w:rtl/>
        </w:rPr>
        <w:br/>
        <w:t>היו"ר ראובן ריבלין:</w:t>
      </w:r>
    </w:p>
    <w:p w14:paraId="1E0A2453" w14:textId="77777777" w:rsidR="006F0587" w:rsidRDefault="006F0587">
      <w:pPr>
        <w:jc w:val="both"/>
        <w:rPr>
          <w:rtl/>
        </w:rPr>
      </w:pPr>
    </w:p>
    <w:p w14:paraId="06204CC3" w14:textId="77777777" w:rsidR="006F0587" w:rsidRDefault="006F0587">
      <w:pPr>
        <w:jc w:val="both"/>
        <w:rPr>
          <w:rFonts w:hint="cs"/>
          <w:rtl/>
        </w:rPr>
      </w:pPr>
      <w:r>
        <w:rPr>
          <w:rFonts w:hint="cs"/>
          <w:rtl/>
        </w:rPr>
        <w:t>חבר הכנסת שריד, תודה.</w:t>
      </w:r>
    </w:p>
    <w:p w14:paraId="202D88B1" w14:textId="77777777" w:rsidR="006F0587" w:rsidRDefault="006F0587">
      <w:pPr>
        <w:pStyle w:val="-"/>
        <w:rPr>
          <w:rtl/>
        </w:rPr>
      </w:pPr>
      <w:r>
        <w:rPr>
          <w:rtl/>
        </w:rPr>
        <w:br/>
      </w:r>
      <w:bookmarkStart w:id="99" w:name="FS000000482T22_04_2004_12_01_09C"/>
      <w:bookmarkEnd w:id="99"/>
      <w:r>
        <w:rPr>
          <w:rtl/>
        </w:rPr>
        <w:t>ראש הממשלה אריאל שרון:</w:t>
      </w:r>
    </w:p>
    <w:p w14:paraId="0DE1BC74" w14:textId="77777777" w:rsidR="006F0587" w:rsidRDefault="006F0587">
      <w:pPr>
        <w:jc w:val="both"/>
        <w:rPr>
          <w:rtl/>
        </w:rPr>
      </w:pPr>
    </w:p>
    <w:p w14:paraId="280772ED" w14:textId="77777777" w:rsidR="006F0587" w:rsidRDefault="006F0587">
      <w:pPr>
        <w:jc w:val="both"/>
        <w:rPr>
          <w:rFonts w:hint="cs"/>
          <w:rtl/>
        </w:rPr>
      </w:pPr>
      <w:r>
        <w:rPr>
          <w:rFonts w:hint="cs"/>
          <w:rtl/>
        </w:rPr>
        <w:t>- - מי שיתנגד להסכם - -</w:t>
      </w:r>
    </w:p>
    <w:p w14:paraId="40D0BE32" w14:textId="77777777" w:rsidR="006F0587" w:rsidRDefault="006F0587">
      <w:pPr>
        <w:pStyle w:val="ae"/>
        <w:rPr>
          <w:rtl/>
        </w:rPr>
      </w:pPr>
      <w:r>
        <w:rPr>
          <w:rtl/>
        </w:rPr>
        <w:br/>
        <w:t>אורי יהודה אריאל (האיחוד הלאומי - ישראל ביתנו):</w:t>
      </w:r>
    </w:p>
    <w:p w14:paraId="231D64AC" w14:textId="77777777" w:rsidR="006F0587" w:rsidRDefault="006F0587">
      <w:pPr>
        <w:jc w:val="both"/>
        <w:rPr>
          <w:rtl/>
        </w:rPr>
      </w:pPr>
    </w:p>
    <w:p w14:paraId="39ABF287" w14:textId="77777777" w:rsidR="006F0587" w:rsidRDefault="006F0587">
      <w:pPr>
        <w:jc w:val="both"/>
        <w:rPr>
          <w:rFonts w:hint="cs"/>
          <w:rtl/>
        </w:rPr>
      </w:pPr>
      <w:r>
        <w:rPr>
          <w:rFonts w:hint="cs"/>
          <w:rtl/>
        </w:rPr>
        <w:t xml:space="preserve">אין הסכם. </w:t>
      </w:r>
    </w:p>
    <w:p w14:paraId="1483E8EE" w14:textId="77777777" w:rsidR="006F0587" w:rsidRDefault="006F0587">
      <w:pPr>
        <w:pStyle w:val="af"/>
        <w:rPr>
          <w:rtl/>
        </w:rPr>
      </w:pPr>
      <w:r>
        <w:rPr>
          <w:rtl/>
        </w:rPr>
        <w:br/>
      </w:r>
      <w:bookmarkStart w:id="100" w:name="FS000000482T22_04_2004_12_02_00C"/>
      <w:bookmarkEnd w:id="100"/>
      <w:r>
        <w:rPr>
          <w:rtl/>
        </w:rPr>
        <w:t>ראש הממשלה אריאל שרון:</w:t>
      </w:r>
    </w:p>
    <w:p w14:paraId="238BBBAB" w14:textId="77777777" w:rsidR="006F0587" w:rsidRDefault="006F0587">
      <w:pPr>
        <w:jc w:val="both"/>
        <w:rPr>
          <w:rtl/>
        </w:rPr>
      </w:pPr>
    </w:p>
    <w:p w14:paraId="42AB545B" w14:textId="77777777" w:rsidR="006F0587" w:rsidRDefault="006F0587">
      <w:pPr>
        <w:jc w:val="both"/>
        <w:rPr>
          <w:rFonts w:hint="cs"/>
          <w:rtl/>
        </w:rPr>
      </w:pPr>
      <w:r>
        <w:rPr>
          <w:rFonts w:hint="cs"/>
          <w:rtl/>
        </w:rPr>
        <w:t>- - מוותר גם על כל ההישגים שהשגנו - -</w:t>
      </w:r>
    </w:p>
    <w:p w14:paraId="41CFFA9B" w14:textId="77777777" w:rsidR="006F0587" w:rsidRDefault="006F0587">
      <w:pPr>
        <w:pStyle w:val="ae"/>
        <w:rPr>
          <w:rtl/>
        </w:rPr>
      </w:pPr>
      <w:r>
        <w:rPr>
          <w:rtl/>
        </w:rPr>
        <w:br/>
        <w:t>אורי יהודה אריאל (האיחוד הלאומי - ישראל ביתנו):</w:t>
      </w:r>
    </w:p>
    <w:p w14:paraId="62CDD417" w14:textId="77777777" w:rsidR="006F0587" w:rsidRDefault="006F0587">
      <w:pPr>
        <w:jc w:val="both"/>
        <w:rPr>
          <w:rtl/>
        </w:rPr>
      </w:pPr>
    </w:p>
    <w:p w14:paraId="0D4E50A6" w14:textId="77777777" w:rsidR="006F0587" w:rsidRDefault="006F0587">
      <w:pPr>
        <w:jc w:val="both"/>
        <w:rPr>
          <w:rFonts w:hint="cs"/>
          <w:rtl/>
        </w:rPr>
      </w:pPr>
      <w:r>
        <w:rPr>
          <w:rFonts w:hint="cs"/>
          <w:rtl/>
        </w:rPr>
        <w:t>אדוני היושב-ראש - - -</w:t>
      </w:r>
    </w:p>
    <w:p w14:paraId="10789F10" w14:textId="77777777" w:rsidR="006F0587" w:rsidRDefault="006F0587">
      <w:pPr>
        <w:pStyle w:val="af"/>
        <w:rPr>
          <w:rtl/>
        </w:rPr>
      </w:pPr>
      <w:r>
        <w:rPr>
          <w:rtl/>
        </w:rPr>
        <w:br/>
        <w:t>היו"ר ראובן ריבלין:</w:t>
      </w:r>
    </w:p>
    <w:p w14:paraId="7E7AE979" w14:textId="77777777" w:rsidR="006F0587" w:rsidRDefault="006F0587">
      <w:pPr>
        <w:jc w:val="both"/>
        <w:rPr>
          <w:rFonts w:hint="cs"/>
          <w:rtl/>
        </w:rPr>
      </w:pPr>
    </w:p>
    <w:p w14:paraId="4C5BBDCB" w14:textId="77777777" w:rsidR="006F0587" w:rsidRDefault="006F0587">
      <w:pPr>
        <w:jc w:val="both"/>
        <w:rPr>
          <w:rFonts w:hint="cs"/>
          <w:rtl/>
        </w:rPr>
      </w:pPr>
      <w:r>
        <w:rPr>
          <w:rFonts w:hint="cs"/>
          <w:rtl/>
        </w:rPr>
        <w:t>הערתך נשמעה.</w:t>
      </w:r>
    </w:p>
    <w:p w14:paraId="768CF1E1" w14:textId="77777777" w:rsidR="006F0587" w:rsidRDefault="006F0587">
      <w:pPr>
        <w:pStyle w:val="-"/>
        <w:rPr>
          <w:rtl/>
        </w:rPr>
      </w:pPr>
      <w:r>
        <w:rPr>
          <w:rtl/>
        </w:rPr>
        <w:br/>
      </w:r>
      <w:bookmarkStart w:id="101" w:name="FS000000482T22_04_2004_12_02_32C"/>
      <w:bookmarkEnd w:id="101"/>
      <w:r>
        <w:rPr>
          <w:rtl/>
        </w:rPr>
        <w:t>ראש הממשלה אריאל שרון:</w:t>
      </w:r>
    </w:p>
    <w:p w14:paraId="18283C7A" w14:textId="77777777" w:rsidR="006F0587" w:rsidRDefault="006F0587">
      <w:pPr>
        <w:jc w:val="both"/>
        <w:rPr>
          <w:rtl/>
        </w:rPr>
      </w:pPr>
    </w:p>
    <w:p w14:paraId="5AA4D1FC" w14:textId="77777777" w:rsidR="006F0587" w:rsidRDefault="006F0587">
      <w:pPr>
        <w:jc w:val="both"/>
        <w:rPr>
          <w:rFonts w:hint="cs"/>
          <w:rtl/>
        </w:rPr>
      </w:pPr>
      <w:r>
        <w:rPr>
          <w:rFonts w:hint="cs"/>
          <w:rtl/>
        </w:rPr>
        <w:t xml:space="preserve">- - ולכן, מי שימשיך להביע את התנגדותו למהלך שלדעתי הוא המהלך הטוב ביותר לישראל והנכון ביותר לישראל </w:t>
      </w:r>
      <w:r>
        <w:rPr>
          <w:rFonts w:hint="eastAsia"/>
          <w:rtl/>
        </w:rPr>
        <w:t>–</w:t>
      </w:r>
      <w:r>
        <w:rPr>
          <w:rFonts w:hint="cs"/>
          <w:rtl/>
        </w:rPr>
        <w:t xml:space="preserve"> שיהיה ברור לו שהוא נוטל על עצמו את האחריות גם לביטול כל המחויבויות האמריקניות שפירטתי כאן,  אשר מופיעות בכל המסמכים, שהם גלויים לפניכם.</w:t>
      </w:r>
    </w:p>
    <w:p w14:paraId="00189D32" w14:textId="77777777" w:rsidR="006F0587" w:rsidRDefault="006F0587">
      <w:pPr>
        <w:pStyle w:val="ae"/>
        <w:rPr>
          <w:rtl/>
        </w:rPr>
      </w:pPr>
      <w:r>
        <w:rPr>
          <w:rtl/>
        </w:rPr>
        <w:br/>
        <w:t>נעמי בלומנטל (הליכוד):</w:t>
      </w:r>
    </w:p>
    <w:p w14:paraId="4B53492D" w14:textId="77777777" w:rsidR="006F0587" w:rsidRDefault="006F0587">
      <w:pPr>
        <w:jc w:val="both"/>
        <w:rPr>
          <w:rtl/>
        </w:rPr>
      </w:pPr>
    </w:p>
    <w:p w14:paraId="552B1E29" w14:textId="77777777" w:rsidR="006F0587" w:rsidRDefault="006F0587">
      <w:pPr>
        <w:jc w:val="both"/>
        <w:rPr>
          <w:rFonts w:hint="cs"/>
          <w:rtl/>
        </w:rPr>
      </w:pPr>
      <w:r>
        <w:rPr>
          <w:rFonts w:hint="cs"/>
          <w:rtl/>
        </w:rPr>
        <w:t>אתה מאיים.</w:t>
      </w:r>
    </w:p>
    <w:p w14:paraId="7230F810" w14:textId="77777777" w:rsidR="006F0587" w:rsidRDefault="006F0587">
      <w:pPr>
        <w:pStyle w:val="-"/>
        <w:rPr>
          <w:rtl/>
        </w:rPr>
      </w:pPr>
      <w:r>
        <w:rPr>
          <w:rtl/>
        </w:rPr>
        <w:br/>
      </w:r>
      <w:bookmarkStart w:id="102" w:name="FS000000482T22_04_2004_12_05_14C"/>
      <w:bookmarkEnd w:id="102"/>
      <w:r>
        <w:rPr>
          <w:rtl/>
        </w:rPr>
        <w:t>ראש הממשלה אריאל שרון:</w:t>
      </w:r>
    </w:p>
    <w:p w14:paraId="5BA9709A" w14:textId="77777777" w:rsidR="006F0587" w:rsidRDefault="006F0587">
      <w:pPr>
        <w:jc w:val="both"/>
        <w:rPr>
          <w:rtl/>
        </w:rPr>
      </w:pPr>
    </w:p>
    <w:p w14:paraId="0E51A847" w14:textId="77777777" w:rsidR="006F0587" w:rsidRDefault="006F0587">
      <w:pPr>
        <w:jc w:val="both"/>
        <w:rPr>
          <w:rFonts w:hint="cs"/>
          <w:rtl/>
        </w:rPr>
      </w:pPr>
      <w:r>
        <w:rPr>
          <w:rFonts w:hint="cs"/>
          <w:rtl/>
        </w:rPr>
        <w:t>מדובר כאן בהסכם כולל - - -</w:t>
      </w:r>
    </w:p>
    <w:p w14:paraId="6DB16795" w14:textId="77777777" w:rsidR="006F0587" w:rsidRDefault="006F0587">
      <w:pPr>
        <w:pStyle w:val="af"/>
        <w:rPr>
          <w:rtl/>
        </w:rPr>
      </w:pPr>
      <w:r>
        <w:rPr>
          <w:rtl/>
        </w:rPr>
        <w:br/>
        <w:t>היו"ר ראובן ריבלין:</w:t>
      </w:r>
    </w:p>
    <w:p w14:paraId="49DFBD62" w14:textId="77777777" w:rsidR="006F0587" w:rsidRDefault="006F0587">
      <w:pPr>
        <w:jc w:val="both"/>
        <w:rPr>
          <w:rtl/>
        </w:rPr>
      </w:pPr>
    </w:p>
    <w:p w14:paraId="277134FD" w14:textId="77777777" w:rsidR="006F0587" w:rsidRDefault="006F0587">
      <w:pPr>
        <w:jc w:val="both"/>
        <w:rPr>
          <w:rFonts w:hint="cs"/>
          <w:rtl/>
        </w:rPr>
      </w:pPr>
      <w:r>
        <w:rPr>
          <w:rFonts w:hint="cs"/>
          <w:rtl/>
        </w:rPr>
        <w:t>חברת הכנסת - - -</w:t>
      </w:r>
    </w:p>
    <w:p w14:paraId="3D0AA653" w14:textId="77777777" w:rsidR="006F0587" w:rsidRDefault="006F0587">
      <w:pPr>
        <w:pStyle w:val="ae"/>
        <w:rPr>
          <w:rtl/>
        </w:rPr>
      </w:pPr>
      <w:r>
        <w:rPr>
          <w:rtl/>
        </w:rPr>
        <w:br/>
        <w:t>נעמי בלומנטל (הליכוד):</w:t>
      </w:r>
    </w:p>
    <w:p w14:paraId="5C9BA4E1" w14:textId="77777777" w:rsidR="006F0587" w:rsidRDefault="006F0587">
      <w:pPr>
        <w:jc w:val="both"/>
        <w:rPr>
          <w:rtl/>
        </w:rPr>
      </w:pPr>
    </w:p>
    <w:p w14:paraId="5A1126B3" w14:textId="77777777" w:rsidR="006F0587" w:rsidRDefault="006F0587">
      <w:pPr>
        <w:jc w:val="both"/>
        <w:rPr>
          <w:rFonts w:hint="cs"/>
          <w:rtl/>
        </w:rPr>
      </w:pPr>
      <w:r>
        <w:rPr>
          <w:rFonts w:hint="cs"/>
          <w:rtl/>
        </w:rPr>
        <w:t>הוא מאיים על חברי הליכוד - - -</w:t>
      </w:r>
    </w:p>
    <w:p w14:paraId="5F068E7F" w14:textId="77777777" w:rsidR="006F0587" w:rsidRDefault="006F0587">
      <w:pPr>
        <w:pStyle w:val="ae"/>
        <w:rPr>
          <w:rtl/>
        </w:rPr>
      </w:pPr>
      <w:r>
        <w:rPr>
          <w:rtl/>
        </w:rPr>
        <w:br/>
        <w:t>אורי יהודה אריאל (האיחוד הלאומי - ישראל ביתנו):</w:t>
      </w:r>
    </w:p>
    <w:p w14:paraId="19958671" w14:textId="77777777" w:rsidR="006F0587" w:rsidRDefault="006F0587">
      <w:pPr>
        <w:jc w:val="both"/>
        <w:rPr>
          <w:rtl/>
        </w:rPr>
      </w:pPr>
    </w:p>
    <w:p w14:paraId="18534A89" w14:textId="77777777" w:rsidR="006F0587" w:rsidRDefault="006F0587">
      <w:pPr>
        <w:jc w:val="both"/>
        <w:rPr>
          <w:rFonts w:hint="cs"/>
          <w:rtl/>
        </w:rPr>
      </w:pPr>
      <w:r>
        <w:rPr>
          <w:rFonts w:hint="cs"/>
          <w:rtl/>
        </w:rPr>
        <w:t>- - -</w:t>
      </w:r>
    </w:p>
    <w:p w14:paraId="4E5F270F" w14:textId="77777777" w:rsidR="006F0587" w:rsidRDefault="006F0587">
      <w:pPr>
        <w:pStyle w:val="af"/>
        <w:rPr>
          <w:rtl/>
        </w:rPr>
      </w:pPr>
      <w:r>
        <w:rPr>
          <w:rtl/>
        </w:rPr>
        <w:br/>
      </w:r>
      <w:r>
        <w:rPr>
          <w:rFonts w:hint="cs"/>
          <w:rtl/>
        </w:rPr>
        <w:br/>
      </w:r>
      <w:r>
        <w:rPr>
          <w:rtl/>
        </w:rPr>
        <w:t>היו"ר ראובן ריבלין:</w:t>
      </w:r>
    </w:p>
    <w:p w14:paraId="336A5A9E" w14:textId="77777777" w:rsidR="006F0587" w:rsidRDefault="006F0587">
      <w:pPr>
        <w:jc w:val="both"/>
        <w:rPr>
          <w:rtl/>
        </w:rPr>
      </w:pPr>
    </w:p>
    <w:p w14:paraId="12233605" w14:textId="77777777" w:rsidR="006F0587" w:rsidRDefault="006F0587">
      <w:pPr>
        <w:jc w:val="both"/>
        <w:rPr>
          <w:rFonts w:hint="cs"/>
          <w:rtl/>
        </w:rPr>
      </w:pPr>
      <w:r>
        <w:rPr>
          <w:rFonts w:hint="cs"/>
          <w:rtl/>
        </w:rPr>
        <w:t xml:space="preserve">חברת הכנסת בלומנטל. חבר הכנסת אריאל. </w:t>
      </w:r>
    </w:p>
    <w:p w14:paraId="6BDC1064" w14:textId="77777777" w:rsidR="006F0587" w:rsidRDefault="006F0587">
      <w:pPr>
        <w:pStyle w:val="ae"/>
        <w:rPr>
          <w:rtl/>
        </w:rPr>
      </w:pPr>
      <w:r>
        <w:rPr>
          <w:rtl/>
        </w:rPr>
        <w:br/>
        <w:t>אורי יהודה אריאל (האיחוד הלאומי - ישראל ביתנו):</w:t>
      </w:r>
    </w:p>
    <w:p w14:paraId="746DBD78" w14:textId="77777777" w:rsidR="006F0587" w:rsidRDefault="006F0587">
      <w:pPr>
        <w:jc w:val="both"/>
        <w:rPr>
          <w:rtl/>
        </w:rPr>
      </w:pPr>
    </w:p>
    <w:p w14:paraId="310A8939" w14:textId="77777777" w:rsidR="006F0587" w:rsidRDefault="006F0587">
      <w:pPr>
        <w:jc w:val="both"/>
        <w:rPr>
          <w:rFonts w:hint="cs"/>
          <w:rtl/>
        </w:rPr>
      </w:pPr>
      <w:r>
        <w:rPr>
          <w:rFonts w:hint="cs"/>
          <w:rtl/>
        </w:rPr>
        <w:t xml:space="preserve">אני שואל אם יש הסכם. </w:t>
      </w:r>
    </w:p>
    <w:p w14:paraId="7C3F2772" w14:textId="77777777" w:rsidR="006F0587" w:rsidRDefault="006F0587">
      <w:pPr>
        <w:pStyle w:val="ae"/>
        <w:rPr>
          <w:rtl/>
        </w:rPr>
      </w:pPr>
      <w:r>
        <w:rPr>
          <w:rtl/>
        </w:rPr>
        <w:br/>
        <w:t>נעמי בלומנטל (הליכוד):</w:t>
      </w:r>
    </w:p>
    <w:p w14:paraId="1DD93528" w14:textId="77777777" w:rsidR="006F0587" w:rsidRDefault="006F0587">
      <w:pPr>
        <w:jc w:val="both"/>
        <w:rPr>
          <w:rtl/>
        </w:rPr>
      </w:pPr>
    </w:p>
    <w:p w14:paraId="30D8F302" w14:textId="77777777" w:rsidR="006F0587" w:rsidRDefault="006F0587">
      <w:pPr>
        <w:jc w:val="both"/>
        <w:rPr>
          <w:rFonts w:hint="cs"/>
          <w:rtl/>
        </w:rPr>
      </w:pPr>
      <w:r>
        <w:rPr>
          <w:rFonts w:hint="cs"/>
          <w:rtl/>
        </w:rPr>
        <w:t>- - -</w:t>
      </w:r>
    </w:p>
    <w:p w14:paraId="0DEF6567" w14:textId="77777777" w:rsidR="006F0587" w:rsidRDefault="006F0587">
      <w:pPr>
        <w:pStyle w:val="af"/>
        <w:rPr>
          <w:rtl/>
        </w:rPr>
      </w:pPr>
      <w:r>
        <w:rPr>
          <w:rtl/>
        </w:rPr>
        <w:br/>
        <w:t>היו"ר ראובן ריבלין:</w:t>
      </w:r>
    </w:p>
    <w:p w14:paraId="3411D372" w14:textId="77777777" w:rsidR="006F0587" w:rsidRDefault="006F0587">
      <w:pPr>
        <w:jc w:val="both"/>
        <w:rPr>
          <w:rtl/>
        </w:rPr>
      </w:pPr>
    </w:p>
    <w:p w14:paraId="2AE98AA4" w14:textId="77777777" w:rsidR="006F0587" w:rsidRDefault="006F0587">
      <w:pPr>
        <w:jc w:val="both"/>
        <w:rPr>
          <w:rFonts w:hint="cs"/>
          <w:rtl/>
        </w:rPr>
      </w:pPr>
      <w:r>
        <w:rPr>
          <w:rFonts w:hint="cs"/>
          <w:rtl/>
        </w:rPr>
        <w:t>בסוף דבריו אשאל אותו אם הוא מסכים לענות על שאלות. חברת הכנסת בלומנטל, הערתך נשמעה בבירור. ראיתי בבירור שהכתבנית כתבה אותה, וכל אחד שם לב להערתך. בבקשה.</w:t>
      </w:r>
    </w:p>
    <w:p w14:paraId="5C788154" w14:textId="77777777" w:rsidR="006F0587" w:rsidRDefault="006F0587">
      <w:pPr>
        <w:pStyle w:val="ae"/>
        <w:rPr>
          <w:rtl/>
        </w:rPr>
      </w:pPr>
      <w:r>
        <w:rPr>
          <w:rtl/>
        </w:rPr>
        <w:br/>
        <w:t>יוסי שריד (מרצ):</w:t>
      </w:r>
    </w:p>
    <w:p w14:paraId="160665DC" w14:textId="77777777" w:rsidR="006F0587" w:rsidRDefault="006F0587">
      <w:pPr>
        <w:jc w:val="both"/>
        <w:rPr>
          <w:rtl/>
        </w:rPr>
      </w:pPr>
    </w:p>
    <w:p w14:paraId="0E7E6372" w14:textId="77777777" w:rsidR="006F0587" w:rsidRDefault="006F0587">
      <w:pPr>
        <w:jc w:val="both"/>
        <w:rPr>
          <w:rFonts w:hint="cs"/>
          <w:rtl/>
        </w:rPr>
      </w:pPr>
      <w:r>
        <w:rPr>
          <w:rFonts w:hint="cs"/>
          <w:rtl/>
        </w:rPr>
        <w:t>אדוני היושב-ראש, האם המחויבויות של הנשיא האמריקני גם - - -</w:t>
      </w:r>
    </w:p>
    <w:p w14:paraId="21B9BA92" w14:textId="77777777" w:rsidR="006F0587" w:rsidRDefault="006F0587">
      <w:pPr>
        <w:pStyle w:val="ae"/>
        <w:rPr>
          <w:rtl/>
        </w:rPr>
      </w:pPr>
      <w:r>
        <w:rPr>
          <w:rtl/>
        </w:rPr>
        <w:br/>
        <w:t>אלי אפללו (הליכוד):</w:t>
      </w:r>
    </w:p>
    <w:p w14:paraId="6D3748AE" w14:textId="77777777" w:rsidR="006F0587" w:rsidRDefault="006F0587">
      <w:pPr>
        <w:jc w:val="both"/>
        <w:rPr>
          <w:rtl/>
        </w:rPr>
      </w:pPr>
    </w:p>
    <w:p w14:paraId="7CEC2CA6" w14:textId="77777777" w:rsidR="006F0587" w:rsidRDefault="006F0587">
      <w:pPr>
        <w:jc w:val="both"/>
        <w:rPr>
          <w:rFonts w:hint="cs"/>
          <w:rtl/>
        </w:rPr>
      </w:pPr>
      <w:r>
        <w:rPr>
          <w:rFonts w:hint="cs"/>
          <w:rtl/>
        </w:rPr>
        <w:t>- - -</w:t>
      </w:r>
    </w:p>
    <w:p w14:paraId="0B79DCCF" w14:textId="77777777" w:rsidR="006F0587" w:rsidRDefault="006F0587">
      <w:pPr>
        <w:pStyle w:val="af"/>
        <w:rPr>
          <w:rtl/>
        </w:rPr>
      </w:pPr>
      <w:r>
        <w:rPr>
          <w:rtl/>
        </w:rPr>
        <w:br/>
        <w:t>היו"ר ראובן ריבלין:</w:t>
      </w:r>
    </w:p>
    <w:p w14:paraId="5D18B874" w14:textId="77777777" w:rsidR="006F0587" w:rsidRDefault="006F0587">
      <w:pPr>
        <w:jc w:val="both"/>
        <w:rPr>
          <w:rtl/>
        </w:rPr>
      </w:pPr>
    </w:p>
    <w:p w14:paraId="18693061" w14:textId="77777777" w:rsidR="006F0587" w:rsidRDefault="006F0587">
      <w:pPr>
        <w:jc w:val="both"/>
        <w:rPr>
          <w:rFonts w:hint="cs"/>
          <w:rtl/>
        </w:rPr>
      </w:pPr>
      <w:r>
        <w:rPr>
          <w:rFonts w:hint="cs"/>
          <w:rtl/>
        </w:rPr>
        <w:t xml:space="preserve">בכל זמן רלוונטי לשיחות שנערכו בין ראש הממשלה ובין הנשיא האמריקני אני חף מכל נוכחות. בכל זמן רלוונטי אני חף מכל נוכחות. </w:t>
      </w:r>
    </w:p>
    <w:p w14:paraId="1671C4D8" w14:textId="77777777" w:rsidR="006F0587" w:rsidRDefault="006F0587">
      <w:pPr>
        <w:pStyle w:val="ae"/>
        <w:rPr>
          <w:rtl/>
        </w:rPr>
      </w:pPr>
      <w:r>
        <w:rPr>
          <w:rtl/>
        </w:rPr>
        <w:br/>
        <w:t>אלי אפללו (הליכוד):</w:t>
      </w:r>
    </w:p>
    <w:p w14:paraId="25995083" w14:textId="77777777" w:rsidR="006F0587" w:rsidRDefault="006F0587">
      <w:pPr>
        <w:jc w:val="both"/>
        <w:rPr>
          <w:rtl/>
        </w:rPr>
      </w:pPr>
    </w:p>
    <w:p w14:paraId="05B2745B" w14:textId="77777777" w:rsidR="006F0587" w:rsidRDefault="006F0587">
      <w:pPr>
        <w:jc w:val="both"/>
        <w:rPr>
          <w:rFonts w:hint="cs"/>
          <w:rtl/>
        </w:rPr>
      </w:pPr>
      <w:r>
        <w:rPr>
          <w:rFonts w:hint="cs"/>
          <w:rtl/>
        </w:rPr>
        <w:t>- - - בא בביקורת - - -</w:t>
      </w:r>
    </w:p>
    <w:p w14:paraId="2A267478" w14:textId="77777777" w:rsidR="006F0587" w:rsidRDefault="006F0587">
      <w:pPr>
        <w:pStyle w:val="ae"/>
        <w:rPr>
          <w:rtl/>
        </w:rPr>
      </w:pPr>
      <w:r>
        <w:rPr>
          <w:rtl/>
        </w:rPr>
        <w:br/>
        <w:t>יוסי שריד (מרצ):</w:t>
      </w:r>
    </w:p>
    <w:p w14:paraId="204ED5EB" w14:textId="77777777" w:rsidR="006F0587" w:rsidRDefault="006F0587">
      <w:pPr>
        <w:jc w:val="both"/>
        <w:rPr>
          <w:rtl/>
        </w:rPr>
      </w:pPr>
    </w:p>
    <w:p w14:paraId="0B71664D" w14:textId="77777777" w:rsidR="006F0587" w:rsidRDefault="006F0587">
      <w:pPr>
        <w:jc w:val="both"/>
        <w:rPr>
          <w:rFonts w:hint="cs"/>
          <w:rtl/>
        </w:rPr>
      </w:pPr>
      <w:r>
        <w:rPr>
          <w:rFonts w:hint="cs"/>
          <w:rtl/>
        </w:rPr>
        <w:t>- - -</w:t>
      </w:r>
    </w:p>
    <w:p w14:paraId="186E47DB" w14:textId="77777777" w:rsidR="006F0587" w:rsidRDefault="006F0587">
      <w:pPr>
        <w:pStyle w:val="ae"/>
        <w:rPr>
          <w:rtl/>
        </w:rPr>
      </w:pPr>
      <w:r>
        <w:rPr>
          <w:rtl/>
        </w:rPr>
        <w:br/>
        <w:t>קריאות:</w:t>
      </w:r>
    </w:p>
    <w:p w14:paraId="59C752A8" w14:textId="77777777" w:rsidR="006F0587" w:rsidRDefault="006F0587">
      <w:pPr>
        <w:jc w:val="both"/>
        <w:rPr>
          <w:rtl/>
        </w:rPr>
      </w:pPr>
    </w:p>
    <w:p w14:paraId="4EBAD66A" w14:textId="77777777" w:rsidR="006F0587" w:rsidRDefault="006F0587">
      <w:pPr>
        <w:jc w:val="both"/>
        <w:rPr>
          <w:rFonts w:hint="cs"/>
          <w:rtl/>
        </w:rPr>
      </w:pPr>
      <w:r>
        <w:rPr>
          <w:rFonts w:hint="cs"/>
          <w:rtl/>
        </w:rPr>
        <w:t>- - -</w:t>
      </w:r>
    </w:p>
    <w:p w14:paraId="70C0831C" w14:textId="77777777" w:rsidR="006F0587" w:rsidRDefault="006F0587">
      <w:pPr>
        <w:pStyle w:val="af"/>
        <w:rPr>
          <w:rtl/>
        </w:rPr>
      </w:pPr>
      <w:r>
        <w:rPr>
          <w:rtl/>
        </w:rPr>
        <w:br/>
      </w:r>
      <w:bookmarkStart w:id="103" w:name="FS000000482T22_04_2004_12_05_59C"/>
      <w:bookmarkEnd w:id="103"/>
      <w:r>
        <w:rPr>
          <w:rtl/>
        </w:rPr>
        <w:t>היו"ר ראובן ריבלין:</w:t>
      </w:r>
    </w:p>
    <w:p w14:paraId="2472CAE0" w14:textId="77777777" w:rsidR="006F0587" w:rsidRDefault="006F0587">
      <w:pPr>
        <w:jc w:val="both"/>
        <w:rPr>
          <w:rFonts w:hint="cs"/>
          <w:rtl/>
        </w:rPr>
      </w:pPr>
    </w:p>
    <w:p w14:paraId="62DDB709" w14:textId="77777777" w:rsidR="006F0587" w:rsidRDefault="006F0587">
      <w:pPr>
        <w:jc w:val="both"/>
        <w:rPr>
          <w:rFonts w:hint="cs"/>
          <w:rtl/>
        </w:rPr>
      </w:pPr>
      <w:r>
        <w:rPr>
          <w:rFonts w:hint="cs"/>
          <w:rtl/>
        </w:rPr>
        <w:t>חבר הכנסת שריד, זה אומנם מאוד פרלמנטרי לפנות ליושב-ראש, אבל עכשיו ראש הממשלה מדבר. רבותי חברי הכנסת.</w:t>
      </w:r>
    </w:p>
    <w:p w14:paraId="6EC3AEEE" w14:textId="77777777" w:rsidR="006F0587" w:rsidRDefault="006F0587">
      <w:pPr>
        <w:pStyle w:val="ae"/>
        <w:rPr>
          <w:rtl/>
        </w:rPr>
      </w:pPr>
      <w:r>
        <w:rPr>
          <w:rtl/>
        </w:rPr>
        <w:br/>
        <w:t>יוסי שריד (מרצ):</w:t>
      </w:r>
    </w:p>
    <w:p w14:paraId="641AD86B" w14:textId="77777777" w:rsidR="006F0587" w:rsidRDefault="006F0587">
      <w:pPr>
        <w:jc w:val="both"/>
        <w:rPr>
          <w:rtl/>
        </w:rPr>
      </w:pPr>
    </w:p>
    <w:p w14:paraId="74ED79BA" w14:textId="77777777" w:rsidR="006F0587" w:rsidRDefault="006F0587">
      <w:pPr>
        <w:jc w:val="both"/>
        <w:rPr>
          <w:rFonts w:hint="cs"/>
          <w:rtl/>
        </w:rPr>
      </w:pPr>
      <w:r>
        <w:rPr>
          <w:rFonts w:hint="cs"/>
          <w:rtl/>
        </w:rPr>
        <w:t>- - -</w:t>
      </w:r>
    </w:p>
    <w:p w14:paraId="5563D43F" w14:textId="77777777" w:rsidR="006F0587" w:rsidRDefault="006F0587">
      <w:pPr>
        <w:pStyle w:val="af"/>
        <w:rPr>
          <w:rtl/>
        </w:rPr>
      </w:pPr>
      <w:r>
        <w:rPr>
          <w:rtl/>
        </w:rPr>
        <w:br/>
        <w:t>היו"ר ראובן ריבלין:</w:t>
      </w:r>
    </w:p>
    <w:p w14:paraId="71D26281" w14:textId="77777777" w:rsidR="006F0587" w:rsidRDefault="006F0587">
      <w:pPr>
        <w:jc w:val="both"/>
        <w:rPr>
          <w:rtl/>
        </w:rPr>
      </w:pPr>
    </w:p>
    <w:p w14:paraId="2F19E51A" w14:textId="77777777" w:rsidR="006F0587" w:rsidRDefault="006F0587">
      <w:pPr>
        <w:jc w:val="both"/>
        <w:rPr>
          <w:rFonts w:hint="cs"/>
          <w:rtl/>
        </w:rPr>
      </w:pPr>
      <w:r>
        <w:rPr>
          <w:rFonts w:hint="cs"/>
          <w:rtl/>
        </w:rPr>
        <w:t xml:space="preserve">חבר הכנסת שריד, מספיק. </w:t>
      </w:r>
    </w:p>
    <w:p w14:paraId="0F76E233" w14:textId="77777777" w:rsidR="006F0587" w:rsidRDefault="006F0587">
      <w:pPr>
        <w:pStyle w:val="ae"/>
        <w:rPr>
          <w:rtl/>
        </w:rPr>
      </w:pPr>
      <w:r>
        <w:rPr>
          <w:rtl/>
        </w:rPr>
        <w:br/>
        <w:t>עסאם מח'ול (חד"ש-תע"ל):</w:t>
      </w:r>
    </w:p>
    <w:p w14:paraId="5ED08A81" w14:textId="77777777" w:rsidR="006F0587" w:rsidRDefault="006F0587">
      <w:pPr>
        <w:jc w:val="both"/>
        <w:rPr>
          <w:rtl/>
        </w:rPr>
      </w:pPr>
    </w:p>
    <w:p w14:paraId="015E57C0" w14:textId="77777777" w:rsidR="006F0587" w:rsidRDefault="006F0587">
      <w:pPr>
        <w:jc w:val="both"/>
        <w:rPr>
          <w:rFonts w:hint="cs"/>
          <w:rtl/>
        </w:rPr>
      </w:pPr>
      <w:r>
        <w:rPr>
          <w:rFonts w:hint="cs"/>
          <w:rtl/>
        </w:rPr>
        <w:t>- - -</w:t>
      </w:r>
    </w:p>
    <w:p w14:paraId="1B590EE9" w14:textId="77777777" w:rsidR="006F0587" w:rsidRDefault="006F0587">
      <w:pPr>
        <w:pStyle w:val="ae"/>
        <w:rPr>
          <w:rtl/>
        </w:rPr>
      </w:pPr>
      <w:r>
        <w:rPr>
          <w:rtl/>
        </w:rPr>
        <w:br/>
        <w:t>קריאות:</w:t>
      </w:r>
    </w:p>
    <w:p w14:paraId="429DAFED" w14:textId="77777777" w:rsidR="006F0587" w:rsidRDefault="006F0587">
      <w:pPr>
        <w:jc w:val="both"/>
        <w:rPr>
          <w:rtl/>
        </w:rPr>
      </w:pPr>
    </w:p>
    <w:p w14:paraId="3672EDAE" w14:textId="77777777" w:rsidR="006F0587" w:rsidRDefault="006F0587">
      <w:pPr>
        <w:jc w:val="both"/>
        <w:rPr>
          <w:rFonts w:hint="cs"/>
          <w:rtl/>
        </w:rPr>
      </w:pPr>
      <w:r>
        <w:rPr>
          <w:rFonts w:hint="cs"/>
          <w:rtl/>
        </w:rPr>
        <w:t>- - -</w:t>
      </w:r>
    </w:p>
    <w:p w14:paraId="7214EE72" w14:textId="77777777" w:rsidR="006F0587" w:rsidRDefault="006F0587">
      <w:pPr>
        <w:pStyle w:val="af"/>
        <w:rPr>
          <w:rtl/>
        </w:rPr>
      </w:pPr>
      <w:r>
        <w:rPr>
          <w:rtl/>
        </w:rPr>
        <w:br/>
        <w:t>היו"ר ראובן ריבלין:</w:t>
      </w:r>
    </w:p>
    <w:p w14:paraId="280C7B22" w14:textId="77777777" w:rsidR="006F0587" w:rsidRDefault="006F0587">
      <w:pPr>
        <w:jc w:val="both"/>
        <w:rPr>
          <w:rtl/>
        </w:rPr>
      </w:pPr>
    </w:p>
    <w:p w14:paraId="01DC9A9A" w14:textId="77777777" w:rsidR="006F0587" w:rsidRDefault="006F0587">
      <w:pPr>
        <w:jc w:val="both"/>
        <w:rPr>
          <w:rFonts w:hint="cs"/>
          <w:rtl/>
        </w:rPr>
      </w:pPr>
      <w:r>
        <w:rPr>
          <w:rFonts w:hint="cs"/>
          <w:rtl/>
        </w:rPr>
        <w:t>חבר הכנסת מח'ול. רבותי חברי הכנסת, בזה מסתיימות קריאות הביניים. בבקשה.</w:t>
      </w:r>
    </w:p>
    <w:p w14:paraId="0723B1DB" w14:textId="77777777" w:rsidR="006F0587" w:rsidRDefault="006F0587">
      <w:pPr>
        <w:pStyle w:val="ae"/>
        <w:rPr>
          <w:rtl/>
        </w:rPr>
      </w:pPr>
      <w:r>
        <w:rPr>
          <w:rtl/>
        </w:rPr>
        <w:br/>
        <w:t>עבד-אלמאלכ דהאמשה (רע"ם):</w:t>
      </w:r>
    </w:p>
    <w:p w14:paraId="7F6AE2F8" w14:textId="77777777" w:rsidR="006F0587" w:rsidRDefault="006F0587">
      <w:pPr>
        <w:jc w:val="both"/>
        <w:rPr>
          <w:rtl/>
        </w:rPr>
      </w:pPr>
    </w:p>
    <w:p w14:paraId="42922EB5" w14:textId="77777777" w:rsidR="006F0587" w:rsidRDefault="006F0587">
      <w:pPr>
        <w:jc w:val="both"/>
        <w:rPr>
          <w:rFonts w:hint="cs"/>
          <w:rtl/>
        </w:rPr>
      </w:pPr>
      <w:r>
        <w:rPr>
          <w:rFonts w:hint="cs"/>
          <w:rtl/>
        </w:rPr>
        <w:t>למה כל כך חשוך פה, אדוני? - - - לא רק מדיני - - -</w:t>
      </w:r>
    </w:p>
    <w:p w14:paraId="7D16B296" w14:textId="77777777" w:rsidR="006F0587" w:rsidRDefault="006F0587">
      <w:pPr>
        <w:pStyle w:val="ae"/>
        <w:rPr>
          <w:rtl/>
        </w:rPr>
      </w:pPr>
      <w:r>
        <w:rPr>
          <w:rtl/>
        </w:rPr>
        <w:br/>
        <w:t>קריאה:</w:t>
      </w:r>
    </w:p>
    <w:p w14:paraId="6ACE26B7" w14:textId="77777777" w:rsidR="006F0587" w:rsidRDefault="006F0587">
      <w:pPr>
        <w:jc w:val="both"/>
        <w:rPr>
          <w:rtl/>
        </w:rPr>
      </w:pPr>
    </w:p>
    <w:p w14:paraId="01B02F00" w14:textId="77777777" w:rsidR="006F0587" w:rsidRDefault="006F0587">
      <w:pPr>
        <w:jc w:val="both"/>
        <w:rPr>
          <w:rFonts w:hint="cs"/>
          <w:rtl/>
        </w:rPr>
      </w:pPr>
      <w:r>
        <w:rPr>
          <w:rFonts w:hint="cs"/>
          <w:rtl/>
        </w:rPr>
        <w:t>- - -</w:t>
      </w:r>
    </w:p>
    <w:p w14:paraId="5F07B17F" w14:textId="77777777" w:rsidR="006F0587" w:rsidRDefault="006F0587">
      <w:pPr>
        <w:pStyle w:val="-"/>
        <w:rPr>
          <w:rtl/>
        </w:rPr>
      </w:pPr>
      <w:r>
        <w:rPr>
          <w:rtl/>
        </w:rPr>
        <w:br/>
      </w:r>
      <w:bookmarkStart w:id="104" w:name="FS000000482T22_04_2004_12_14_08C"/>
      <w:bookmarkEnd w:id="104"/>
      <w:r>
        <w:rPr>
          <w:rtl/>
        </w:rPr>
        <w:t>ראש הממשלה אריאל שרון:</w:t>
      </w:r>
    </w:p>
    <w:p w14:paraId="45312C35" w14:textId="77777777" w:rsidR="006F0587" w:rsidRDefault="006F0587">
      <w:pPr>
        <w:jc w:val="both"/>
        <w:rPr>
          <w:rtl/>
        </w:rPr>
      </w:pPr>
    </w:p>
    <w:p w14:paraId="0A79BA49" w14:textId="77777777" w:rsidR="006F0587" w:rsidRDefault="006F0587">
      <w:pPr>
        <w:jc w:val="both"/>
        <w:rPr>
          <w:rFonts w:hint="cs"/>
          <w:rtl/>
        </w:rPr>
      </w:pPr>
      <w:r>
        <w:rPr>
          <w:rFonts w:hint="cs"/>
          <w:rtl/>
        </w:rPr>
        <w:t>חברי הכנסת, ביום ראשון הבא ייערך משאל בקרב חברי תנועת הליכוד על תוכנית ההתנתקות. אני מכיר את הביקורת סביב העברת התוכנית למשאל בקרב חברי מפלגתי. אני חושב שהביקורת הזאת, מקורה באי-הבנה של משמעות המשאל ושל הסיבות שהביאו אותנו לקיימו. זה לא סוד ששקלתי לקיים משאל עם מייעץ כללי לפני שאביא את התוכנית לאישור.</w:t>
      </w:r>
    </w:p>
    <w:p w14:paraId="7AEC2B81" w14:textId="77777777" w:rsidR="006F0587" w:rsidRDefault="006F0587">
      <w:pPr>
        <w:pStyle w:val="ae"/>
        <w:rPr>
          <w:rtl/>
        </w:rPr>
      </w:pPr>
      <w:r>
        <w:rPr>
          <w:rtl/>
        </w:rPr>
        <w:br/>
        <w:t>קריאה:</w:t>
      </w:r>
    </w:p>
    <w:p w14:paraId="514DDB6A" w14:textId="77777777" w:rsidR="006F0587" w:rsidRDefault="006F0587">
      <w:pPr>
        <w:jc w:val="both"/>
        <w:rPr>
          <w:rtl/>
        </w:rPr>
      </w:pPr>
    </w:p>
    <w:p w14:paraId="32E74C8C" w14:textId="77777777" w:rsidR="006F0587" w:rsidRDefault="006F0587">
      <w:pPr>
        <w:jc w:val="both"/>
        <w:rPr>
          <w:rFonts w:hint="cs"/>
          <w:rtl/>
        </w:rPr>
      </w:pPr>
      <w:r>
        <w:rPr>
          <w:rFonts w:hint="cs"/>
          <w:rtl/>
        </w:rPr>
        <w:t>מייעץ...</w:t>
      </w:r>
    </w:p>
    <w:p w14:paraId="6E7064EF" w14:textId="77777777" w:rsidR="006F0587" w:rsidRDefault="006F0587">
      <w:pPr>
        <w:pStyle w:val="-"/>
        <w:rPr>
          <w:rtl/>
        </w:rPr>
      </w:pPr>
      <w:r>
        <w:rPr>
          <w:rtl/>
        </w:rPr>
        <w:br/>
      </w:r>
      <w:bookmarkStart w:id="105" w:name="FS000000482T22_04_2004_12_16_02C"/>
      <w:bookmarkEnd w:id="105"/>
      <w:r>
        <w:rPr>
          <w:rtl/>
        </w:rPr>
        <w:t>ראש הממשלה אריאל שרון:</w:t>
      </w:r>
    </w:p>
    <w:p w14:paraId="68DD0900" w14:textId="77777777" w:rsidR="006F0587" w:rsidRDefault="006F0587">
      <w:pPr>
        <w:jc w:val="both"/>
        <w:rPr>
          <w:rtl/>
        </w:rPr>
      </w:pPr>
    </w:p>
    <w:p w14:paraId="02AF3FA9" w14:textId="77777777" w:rsidR="006F0587" w:rsidRDefault="006F0587">
      <w:pPr>
        <w:jc w:val="both"/>
        <w:rPr>
          <w:rFonts w:hint="cs"/>
          <w:rtl/>
        </w:rPr>
      </w:pPr>
      <w:r>
        <w:rPr>
          <w:rFonts w:hint="cs"/>
          <w:rtl/>
        </w:rPr>
        <w:t xml:space="preserve">בחינת ההליכים שהיו כרוכים במשאל כזה הראתה כי הדבר יהיה יקר מאוד ויימשך זמן רב מהסביר במקרה של מהלך מדיני מורכב כל כך. בכל אופן, אני רוצה להבהיר שהסמכות לאשר את המהלך שיזמתי נתונה בידי ממשלת ישראל. נוסף על כך, הודעתי כי לאחר אישור תוכנית ההתנתקות בממשלה נביא אותה לאישור בכנסת </w:t>
      </w:r>
      <w:r>
        <w:rPr>
          <w:rFonts w:hint="eastAsia"/>
          <w:rtl/>
        </w:rPr>
        <w:t>–</w:t>
      </w:r>
      <w:r>
        <w:rPr>
          <w:rFonts w:hint="cs"/>
          <w:rtl/>
        </w:rPr>
        <w:t xml:space="preserve"> אלה הם שני המוסדות אשר יאשרו את התוכנית ואת ביצועה. הבהרתי זאת גם במכתבי לנשיא בוש. </w:t>
      </w:r>
    </w:p>
    <w:p w14:paraId="1829F723" w14:textId="77777777" w:rsidR="006F0587" w:rsidRDefault="006F0587">
      <w:pPr>
        <w:jc w:val="both"/>
        <w:rPr>
          <w:rFonts w:hint="cs"/>
          <w:rtl/>
        </w:rPr>
      </w:pPr>
    </w:p>
    <w:p w14:paraId="1CFAAACC" w14:textId="77777777" w:rsidR="006F0587" w:rsidRDefault="006F0587">
      <w:pPr>
        <w:jc w:val="both"/>
        <w:rPr>
          <w:rFonts w:hint="cs"/>
          <w:rtl/>
        </w:rPr>
      </w:pPr>
      <w:r>
        <w:rPr>
          <w:rFonts w:hint="cs"/>
          <w:rtl/>
        </w:rPr>
        <w:t xml:space="preserve">עם זאת, לא יכולתי להתעלם מכך שבקרב מפלגתי, שחבריה הם שליש מחברי הבית הזה, יש התחבטות אמיתית בכל הקשור לתוכנית. הייתי אומר שיש התחבטות אמיתית אבל יש גם הפרחה של הרבה מאוד ידיעות, בהן ידיעות רבות שאין בהן אמת ואין להן שום יסוד. בהחלט, הדבר הזה מביא להתחבטות. ההתחבטות הזאת צריכה להיות מלובנת על-ידי הגוף הרחב ביותר של המפלגה. בליכוד </w:t>
      </w:r>
      <w:r>
        <w:rPr>
          <w:rFonts w:hint="eastAsia"/>
          <w:rtl/>
        </w:rPr>
        <w:t>–</w:t>
      </w:r>
      <w:r>
        <w:rPr>
          <w:rFonts w:hint="cs"/>
          <w:rtl/>
        </w:rPr>
        <w:t xml:space="preserve"> מדובר בגוף הגדול ביותר בזירה הפוליטית בישראל </w:t>
      </w:r>
      <w:r>
        <w:rPr>
          <w:rFonts w:hint="eastAsia"/>
          <w:rtl/>
        </w:rPr>
        <w:t>–</w:t>
      </w:r>
      <w:r>
        <w:rPr>
          <w:rFonts w:hint="cs"/>
          <w:rtl/>
        </w:rPr>
        <w:t xml:space="preserve"> כ-200,000 מתפקדים. ההצבעה בליכוד נועדה לאשר את התוכנית בתוך הליכוד עצמו, כפי שכל מפלגה אחרת יכולה לעשות. </w:t>
      </w:r>
    </w:p>
    <w:p w14:paraId="57771D9D" w14:textId="77777777" w:rsidR="006F0587" w:rsidRDefault="006F0587">
      <w:pPr>
        <w:jc w:val="both"/>
        <w:rPr>
          <w:rFonts w:hint="cs"/>
          <w:rtl/>
        </w:rPr>
      </w:pPr>
    </w:p>
    <w:p w14:paraId="0FB7F125" w14:textId="77777777" w:rsidR="006F0587" w:rsidRDefault="006F0587">
      <w:pPr>
        <w:jc w:val="both"/>
        <w:rPr>
          <w:rFonts w:hint="cs"/>
          <w:rtl/>
        </w:rPr>
      </w:pPr>
      <w:r>
        <w:rPr>
          <w:rFonts w:hint="cs"/>
          <w:rtl/>
        </w:rPr>
        <w:t xml:space="preserve">המחויבות שלקחנו על עצמנו, אני וחברי בליכוד, לפעול על-פי תוצאות המשאל, היא מחויבות ציבורית מוסרית, לא מחויבות חוקית או הסכמית. אין במשאל דבר המחייב את נציגי המפלגות האחרות. אדרבה, אם יחליטו שאר חברי הבית להתנגד לעמדת הליכוד, ברור שעמדת הליכוד לא תעבור. </w:t>
      </w:r>
    </w:p>
    <w:p w14:paraId="1EAADB81" w14:textId="77777777" w:rsidR="006F0587" w:rsidRDefault="006F0587">
      <w:pPr>
        <w:jc w:val="both"/>
        <w:rPr>
          <w:rFonts w:hint="cs"/>
          <w:rtl/>
        </w:rPr>
      </w:pPr>
    </w:p>
    <w:p w14:paraId="1BB3AD25" w14:textId="77777777" w:rsidR="006F0587" w:rsidRDefault="006F0587">
      <w:pPr>
        <w:jc w:val="both"/>
        <w:rPr>
          <w:rFonts w:hint="cs"/>
          <w:rtl/>
        </w:rPr>
      </w:pPr>
      <w:r>
        <w:rPr>
          <w:rFonts w:hint="cs"/>
          <w:rtl/>
        </w:rPr>
        <w:t xml:space="preserve">אני חושב שצריך להעריך את העובדה שמפלגה מעבירה הכרעה קשה ויוצאת דופן כזאת לשיקול הדעת של חבריה. אני בטוח שחברי הליכוד מבינים את חשיבות ההצבעה וילכו להצביע במספרים גדולים, ומכיוון שתוכנית ההתנתקות טובה לישראל </w:t>
      </w:r>
      <w:r>
        <w:rPr>
          <w:rFonts w:hint="eastAsia"/>
          <w:rtl/>
        </w:rPr>
        <w:t>–</w:t>
      </w:r>
      <w:r>
        <w:rPr>
          <w:rFonts w:hint="cs"/>
          <w:rtl/>
        </w:rPr>
        <w:t xml:space="preserve"> דרך אגב, היא טובה מכל תוכנית אחרת, ולדעתי היא היחידה האפשרית היום </w:t>
      </w:r>
      <w:r>
        <w:rPr>
          <w:rFonts w:hint="eastAsia"/>
          <w:rtl/>
        </w:rPr>
        <w:t>–</w:t>
      </w:r>
      <w:r>
        <w:rPr>
          <w:rFonts w:hint="cs"/>
          <w:rtl/>
        </w:rPr>
        <w:t xml:space="preserve">  אני בטוח שרובם יצביעו בעדה. </w:t>
      </w:r>
    </w:p>
    <w:p w14:paraId="570630A4" w14:textId="77777777" w:rsidR="006F0587" w:rsidRDefault="006F0587">
      <w:pPr>
        <w:jc w:val="both"/>
        <w:rPr>
          <w:rFonts w:hint="cs"/>
          <w:rtl/>
        </w:rPr>
      </w:pPr>
    </w:p>
    <w:p w14:paraId="2384F95E" w14:textId="77777777" w:rsidR="006F0587" w:rsidRDefault="006F0587">
      <w:pPr>
        <w:jc w:val="both"/>
        <w:rPr>
          <w:rFonts w:hint="cs"/>
          <w:rtl/>
        </w:rPr>
      </w:pPr>
      <w:r>
        <w:rPr>
          <w:rFonts w:hint="cs"/>
          <w:rtl/>
        </w:rPr>
        <w:t xml:space="preserve">חברי הכנסת, נאומי האחרון כאן במליאה היה יום לאחר הפיגוע הנורא בנמל אשדוד. הבטחתי אז מעל במה זו, כי ישראל תמשיך להילחם בכל כוחה בטרור הפלסטיני. נראה לי כי השבועות שחלפו מאז הוכיחו לארגוני הטרור ולראשיהם את רצינות כוונותינו. כך בכוונתנו להמשיך לפעול - - </w:t>
      </w:r>
    </w:p>
    <w:p w14:paraId="3F5F534E" w14:textId="77777777" w:rsidR="006F0587" w:rsidRDefault="006F0587">
      <w:pPr>
        <w:jc w:val="both"/>
        <w:rPr>
          <w:rFonts w:hint="cs"/>
          <w:rtl/>
        </w:rPr>
      </w:pPr>
    </w:p>
    <w:p w14:paraId="470BAE1A" w14:textId="77777777" w:rsidR="006F0587" w:rsidRDefault="006F0587">
      <w:pPr>
        <w:pStyle w:val="ae"/>
        <w:rPr>
          <w:rtl/>
        </w:rPr>
      </w:pPr>
      <w:r>
        <w:rPr>
          <w:rFonts w:hint="eastAsia"/>
          <w:rtl/>
        </w:rPr>
        <w:t>עסאם</w:t>
      </w:r>
      <w:r>
        <w:rPr>
          <w:rtl/>
        </w:rPr>
        <w:t xml:space="preserve"> מח'ול (חד"ש-תע"ל):</w:t>
      </w:r>
    </w:p>
    <w:p w14:paraId="26230253" w14:textId="77777777" w:rsidR="006F0587" w:rsidRDefault="006F0587">
      <w:pPr>
        <w:jc w:val="both"/>
        <w:rPr>
          <w:rFonts w:hint="cs"/>
          <w:rtl/>
        </w:rPr>
      </w:pPr>
    </w:p>
    <w:p w14:paraId="281CECB1" w14:textId="77777777" w:rsidR="006F0587" w:rsidRDefault="006F0587">
      <w:pPr>
        <w:jc w:val="both"/>
        <w:rPr>
          <w:rFonts w:hint="cs"/>
          <w:rtl/>
        </w:rPr>
      </w:pPr>
      <w:r>
        <w:rPr>
          <w:rFonts w:hint="cs"/>
          <w:rtl/>
        </w:rPr>
        <w:t xml:space="preserve">מנהלים מלחמה - - -  זה מה שאתה עושה. </w:t>
      </w:r>
    </w:p>
    <w:p w14:paraId="78B1012A" w14:textId="77777777" w:rsidR="006F0587" w:rsidRDefault="006F0587">
      <w:pPr>
        <w:jc w:val="both"/>
        <w:rPr>
          <w:rFonts w:hint="cs"/>
          <w:rtl/>
        </w:rPr>
      </w:pPr>
    </w:p>
    <w:p w14:paraId="3986914F" w14:textId="77777777" w:rsidR="006F0587" w:rsidRDefault="006F0587">
      <w:pPr>
        <w:pStyle w:val="-"/>
        <w:rPr>
          <w:rtl/>
        </w:rPr>
      </w:pPr>
      <w:bookmarkStart w:id="106" w:name="FS000000482T22_04_2004_10_22_29"/>
      <w:bookmarkStart w:id="107" w:name="FS000000482T22_04_2004_10_22_31C"/>
      <w:bookmarkEnd w:id="106"/>
      <w:bookmarkEnd w:id="107"/>
      <w:r>
        <w:rPr>
          <w:rtl/>
        </w:rPr>
        <w:t>ראש הממשלה אריאל שרון:</w:t>
      </w:r>
    </w:p>
    <w:p w14:paraId="7A8150A6" w14:textId="77777777" w:rsidR="006F0587" w:rsidRDefault="006F0587">
      <w:pPr>
        <w:jc w:val="both"/>
        <w:rPr>
          <w:rtl/>
        </w:rPr>
      </w:pPr>
    </w:p>
    <w:p w14:paraId="4DFFDF0C" w14:textId="77777777" w:rsidR="006F0587" w:rsidRDefault="006F0587">
      <w:pPr>
        <w:jc w:val="both"/>
        <w:rPr>
          <w:rFonts w:hint="cs"/>
          <w:rtl/>
        </w:rPr>
      </w:pPr>
      <w:r>
        <w:rPr>
          <w:rFonts w:hint="cs"/>
          <w:rtl/>
        </w:rPr>
        <w:t xml:space="preserve">- - במסגרת תוכנית ההתנתקות עד אשר יחדלו הפלסטינים מאסטרטגיית הטרור </w:t>
      </w:r>
      <w:r>
        <w:rPr>
          <w:rFonts w:hint="eastAsia"/>
          <w:rtl/>
        </w:rPr>
        <w:t>–</w:t>
      </w:r>
      <w:r>
        <w:rPr>
          <w:rFonts w:hint="cs"/>
          <w:rtl/>
        </w:rPr>
        <w:t xml:space="preserve"> פעילות מדינית מאומצת, המניבה הישגים בלתי הפיכים, ומלחמה נחושה בטרוריסטים, בשולחיהם ובאלה המממנים אותם, עד אחרון הטרוריסטים.</w:t>
      </w:r>
    </w:p>
    <w:p w14:paraId="6C1CBB2E" w14:textId="77777777" w:rsidR="006F0587" w:rsidRDefault="006F0587">
      <w:pPr>
        <w:jc w:val="both"/>
        <w:rPr>
          <w:rFonts w:hint="cs"/>
          <w:rtl/>
        </w:rPr>
      </w:pPr>
    </w:p>
    <w:p w14:paraId="2545BC2A" w14:textId="77777777" w:rsidR="006F0587" w:rsidRDefault="006F0587">
      <w:pPr>
        <w:jc w:val="both"/>
        <w:rPr>
          <w:rFonts w:hint="cs"/>
          <w:rtl/>
        </w:rPr>
      </w:pPr>
      <w:r>
        <w:rPr>
          <w:rFonts w:hint="cs"/>
          <w:rtl/>
        </w:rPr>
        <w:t xml:space="preserve">אני מאמין כי בתקופה הקרובה - - </w:t>
      </w:r>
    </w:p>
    <w:p w14:paraId="7F5052D3" w14:textId="77777777" w:rsidR="006F0587" w:rsidRDefault="006F0587">
      <w:pPr>
        <w:pStyle w:val="ae"/>
        <w:rPr>
          <w:rFonts w:hint="cs"/>
          <w:rtl/>
        </w:rPr>
      </w:pPr>
    </w:p>
    <w:p w14:paraId="47865200" w14:textId="77777777" w:rsidR="006F0587" w:rsidRDefault="006F0587">
      <w:pPr>
        <w:pStyle w:val="ae"/>
        <w:rPr>
          <w:rtl/>
        </w:rPr>
      </w:pPr>
      <w:r>
        <w:rPr>
          <w:rFonts w:hint="eastAsia"/>
          <w:rtl/>
        </w:rPr>
        <w:t>עבד</w:t>
      </w:r>
      <w:r>
        <w:rPr>
          <w:rtl/>
        </w:rPr>
        <w:t>-אלמאלכ דהאמשה (רע"ם):</w:t>
      </w:r>
    </w:p>
    <w:p w14:paraId="0704B2D4" w14:textId="77777777" w:rsidR="006F0587" w:rsidRDefault="006F0587">
      <w:pPr>
        <w:jc w:val="both"/>
        <w:rPr>
          <w:rFonts w:hint="cs"/>
          <w:rtl/>
        </w:rPr>
      </w:pPr>
    </w:p>
    <w:p w14:paraId="5A4D26E9" w14:textId="77777777" w:rsidR="006F0587" w:rsidRDefault="006F0587">
      <w:pPr>
        <w:jc w:val="both"/>
        <w:rPr>
          <w:rFonts w:hint="cs"/>
          <w:rtl/>
        </w:rPr>
      </w:pPr>
      <w:r>
        <w:rPr>
          <w:rFonts w:hint="cs"/>
          <w:rtl/>
        </w:rPr>
        <w:t xml:space="preserve">אתה מפעיל טרור של מדינה. </w:t>
      </w:r>
    </w:p>
    <w:p w14:paraId="5CDAA5D0" w14:textId="77777777" w:rsidR="006F0587" w:rsidRDefault="006F0587">
      <w:pPr>
        <w:jc w:val="both"/>
        <w:rPr>
          <w:rFonts w:hint="cs"/>
          <w:rtl/>
        </w:rPr>
      </w:pPr>
    </w:p>
    <w:p w14:paraId="4B180F5A" w14:textId="77777777" w:rsidR="006F0587" w:rsidRDefault="006F0587">
      <w:pPr>
        <w:pStyle w:val="-"/>
        <w:rPr>
          <w:rtl/>
        </w:rPr>
      </w:pPr>
      <w:bookmarkStart w:id="108" w:name="FS000000482T22_04_2004_10_22_49C"/>
      <w:bookmarkEnd w:id="108"/>
      <w:r>
        <w:rPr>
          <w:rtl/>
        </w:rPr>
        <w:t>ראש הממשלה אריאל שרון:</w:t>
      </w:r>
    </w:p>
    <w:p w14:paraId="7511D405" w14:textId="77777777" w:rsidR="006F0587" w:rsidRDefault="006F0587">
      <w:pPr>
        <w:jc w:val="both"/>
        <w:rPr>
          <w:rtl/>
        </w:rPr>
      </w:pPr>
    </w:p>
    <w:p w14:paraId="47FFCC56" w14:textId="77777777" w:rsidR="006F0587" w:rsidRDefault="006F0587">
      <w:pPr>
        <w:jc w:val="both"/>
        <w:rPr>
          <w:rFonts w:hint="cs"/>
          <w:rtl/>
        </w:rPr>
      </w:pPr>
      <w:r>
        <w:rPr>
          <w:rFonts w:hint="cs"/>
          <w:rtl/>
        </w:rPr>
        <w:t xml:space="preserve">- - אביא את תוכנית ההתנתקות שלי לאישור הכנסת. בתוכנית זו יש המענה הטוב ביותר למצב שישראל נקלעה אליו בהעדר בן-שיח רציני בצד הפלסטיני. מדובר בהחלטה הרת גורל לעתידה של מדינת ישראל, במהלך הכרוך בהחלטות קשות מאוד. זו החלטה קשה בעבורי באופן אישי ומהקשות בהחלטות שקיבלה הכנסת ב-56 שנותיה, אבל אל מול האתגרים והסיכונים שישראל עומדת לפניהם תוכנית ההתנתקות היא התשובה הטובה ביותר, ובעזרת השם היא תבטיח את עתידה ואת שגשוגה של מדינת ישראל. </w:t>
      </w:r>
    </w:p>
    <w:p w14:paraId="3B4ED749" w14:textId="77777777" w:rsidR="006F0587" w:rsidRDefault="006F0587">
      <w:pPr>
        <w:jc w:val="both"/>
        <w:rPr>
          <w:rFonts w:hint="cs"/>
          <w:rtl/>
        </w:rPr>
      </w:pPr>
    </w:p>
    <w:p w14:paraId="5AA5CF67" w14:textId="77777777" w:rsidR="006F0587" w:rsidRDefault="006F0587">
      <w:pPr>
        <w:jc w:val="both"/>
        <w:rPr>
          <w:rFonts w:hint="cs"/>
          <w:rtl/>
        </w:rPr>
      </w:pPr>
      <w:bookmarkStart w:id="109" w:name="FS000000482T22_04_2004_10_23_48C"/>
      <w:bookmarkEnd w:id="109"/>
      <w:r>
        <w:rPr>
          <w:rFonts w:hint="cs"/>
          <w:rtl/>
        </w:rPr>
        <w:t xml:space="preserve">אני רוצה לסיים בברכת יום עצמאות שמח לחברי הכנסת, לעובדיה ולכל בית ישראל. </w:t>
      </w:r>
    </w:p>
    <w:p w14:paraId="261291FD" w14:textId="77777777" w:rsidR="006F0587" w:rsidRDefault="006F0587">
      <w:pPr>
        <w:jc w:val="both"/>
        <w:rPr>
          <w:rFonts w:hint="cs"/>
          <w:rtl/>
        </w:rPr>
      </w:pPr>
    </w:p>
    <w:p w14:paraId="31775C25" w14:textId="77777777" w:rsidR="006F0587" w:rsidRDefault="006F0587">
      <w:pPr>
        <w:jc w:val="both"/>
        <w:rPr>
          <w:rFonts w:hint="cs"/>
          <w:rtl/>
        </w:rPr>
      </w:pPr>
      <w:r>
        <w:rPr>
          <w:rFonts w:hint="cs"/>
          <w:rtl/>
        </w:rPr>
        <w:t>אני מציע, אדוני היושב-ראש, להעביר את ההצעות לסדר לדיון בוועדת החוץ והביטחון. תודה רבה לכם.</w:t>
      </w:r>
    </w:p>
    <w:p w14:paraId="4B16CAFC" w14:textId="77777777" w:rsidR="006F0587" w:rsidRDefault="006F0587">
      <w:pPr>
        <w:jc w:val="both"/>
        <w:rPr>
          <w:rFonts w:hint="cs"/>
          <w:rtl/>
        </w:rPr>
      </w:pPr>
    </w:p>
    <w:p w14:paraId="447613B1" w14:textId="77777777" w:rsidR="006F0587" w:rsidRDefault="006F0587">
      <w:pPr>
        <w:pStyle w:val="af"/>
        <w:rPr>
          <w:rtl/>
        </w:rPr>
      </w:pPr>
      <w:r>
        <w:rPr>
          <w:rtl/>
        </w:rPr>
        <w:t>היו"ר ראובן ריבלין:</w:t>
      </w:r>
    </w:p>
    <w:p w14:paraId="00DE4798" w14:textId="77777777" w:rsidR="006F0587" w:rsidRDefault="006F0587">
      <w:pPr>
        <w:jc w:val="both"/>
        <w:rPr>
          <w:rtl/>
        </w:rPr>
      </w:pPr>
    </w:p>
    <w:p w14:paraId="6A6D40F9" w14:textId="77777777" w:rsidR="006F0587" w:rsidRDefault="006F0587">
      <w:pPr>
        <w:jc w:val="both"/>
        <w:rPr>
          <w:rFonts w:hint="cs"/>
          <w:rtl/>
        </w:rPr>
      </w:pPr>
      <w:r>
        <w:rPr>
          <w:rFonts w:hint="cs"/>
          <w:rtl/>
        </w:rPr>
        <w:t>תודה רבה לאדוני.</w:t>
      </w:r>
    </w:p>
    <w:p w14:paraId="7C62777B" w14:textId="77777777" w:rsidR="006F0587" w:rsidRDefault="006F0587">
      <w:pPr>
        <w:jc w:val="both"/>
        <w:rPr>
          <w:rFonts w:hint="cs"/>
          <w:rtl/>
        </w:rPr>
      </w:pPr>
    </w:p>
    <w:p w14:paraId="688EABFB" w14:textId="77777777" w:rsidR="006F0587" w:rsidRDefault="006F0587">
      <w:pPr>
        <w:pStyle w:val="ae"/>
        <w:rPr>
          <w:rtl/>
        </w:rPr>
      </w:pPr>
      <w:r>
        <w:rPr>
          <w:rFonts w:hint="eastAsia"/>
          <w:rtl/>
        </w:rPr>
        <w:t>זהבה</w:t>
      </w:r>
      <w:r>
        <w:rPr>
          <w:rtl/>
        </w:rPr>
        <w:t xml:space="preserve"> גלאון (מרצ):</w:t>
      </w:r>
    </w:p>
    <w:p w14:paraId="4468B797" w14:textId="77777777" w:rsidR="006F0587" w:rsidRDefault="006F0587">
      <w:pPr>
        <w:jc w:val="both"/>
        <w:rPr>
          <w:rFonts w:hint="cs"/>
          <w:rtl/>
        </w:rPr>
      </w:pPr>
    </w:p>
    <w:p w14:paraId="0057FBEB" w14:textId="77777777" w:rsidR="006F0587" w:rsidRDefault="006F0587">
      <w:pPr>
        <w:jc w:val="both"/>
        <w:rPr>
          <w:rFonts w:hint="cs"/>
          <w:rtl/>
        </w:rPr>
      </w:pPr>
      <w:r>
        <w:rPr>
          <w:rFonts w:hint="cs"/>
          <w:rtl/>
        </w:rPr>
        <w:t>האם תתפטר אם הליכוד לא יאשר את התוכנית?</w:t>
      </w:r>
    </w:p>
    <w:p w14:paraId="4A68149A" w14:textId="77777777" w:rsidR="006F0587" w:rsidRDefault="006F0587">
      <w:pPr>
        <w:jc w:val="both"/>
        <w:rPr>
          <w:rFonts w:hint="cs"/>
          <w:rtl/>
        </w:rPr>
      </w:pPr>
    </w:p>
    <w:p w14:paraId="15EB3490" w14:textId="77777777" w:rsidR="006F0587" w:rsidRDefault="006F0587">
      <w:pPr>
        <w:pStyle w:val="af"/>
        <w:rPr>
          <w:rtl/>
        </w:rPr>
      </w:pPr>
      <w:r>
        <w:rPr>
          <w:rtl/>
        </w:rPr>
        <w:t>היו"ר</w:t>
      </w:r>
      <w:r>
        <w:rPr>
          <w:rFonts w:hint="cs"/>
          <w:rtl/>
        </w:rPr>
        <w:t xml:space="preserve"> ראובן ריבלין</w:t>
      </w:r>
      <w:r>
        <w:rPr>
          <w:rtl/>
        </w:rPr>
        <w:t>:</w:t>
      </w:r>
    </w:p>
    <w:p w14:paraId="7B4C274A" w14:textId="77777777" w:rsidR="006F0587" w:rsidRDefault="006F0587">
      <w:pPr>
        <w:jc w:val="both"/>
        <w:rPr>
          <w:rtl/>
        </w:rPr>
      </w:pPr>
    </w:p>
    <w:p w14:paraId="338C3DD1" w14:textId="77777777" w:rsidR="006F0587" w:rsidRDefault="006F0587">
      <w:pPr>
        <w:jc w:val="both"/>
        <w:rPr>
          <w:rFonts w:hint="cs"/>
          <w:rtl/>
        </w:rPr>
      </w:pPr>
      <w:r>
        <w:rPr>
          <w:rFonts w:hint="cs"/>
          <w:rtl/>
        </w:rPr>
        <w:t>האם אדוני מוכן להשיב על שאלות?</w:t>
      </w:r>
    </w:p>
    <w:p w14:paraId="262C3F30" w14:textId="77777777" w:rsidR="006F0587" w:rsidRDefault="006F0587">
      <w:pPr>
        <w:jc w:val="both"/>
        <w:rPr>
          <w:rFonts w:hint="cs"/>
          <w:rtl/>
        </w:rPr>
      </w:pPr>
    </w:p>
    <w:p w14:paraId="0A80DA20" w14:textId="77777777" w:rsidR="006F0587" w:rsidRDefault="006F0587">
      <w:pPr>
        <w:pStyle w:val="-"/>
        <w:rPr>
          <w:rtl/>
        </w:rPr>
      </w:pPr>
      <w:bookmarkStart w:id="110" w:name="FS000000482T22_04_2004_11_52_23"/>
      <w:bookmarkStart w:id="111" w:name="FS000000482T22_04_2004_11_52_26C"/>
      <w:bookmarkEnd w:id="110"/>
      <w:bookmarkEnd w:id="111"/>
      <w:r>
        <w:rPr>
          <w:rtl/>
        </w:rPr>
        <w:t>ראש הממשלה אריאל שרון:</w:t>
      </w:r>
    </w:p>
    <w:p w14:paraId="0C3CAE42" w14:textId="77777777" w:rsidR="006F0587" w:rsidRDefault="006F0587">
      <w:pPr>
        <w:jc w:val="both"/>
        <w:rPr>
          <w:rtl/>
        </w:rPr>
      </w:pPr>
    </w:p>
    <w:p w14:paraId="0EF5C909" w14:textId="77777777" w:rsidR="006F0587" w:rsidRDefault="006F0587">
      <w:pPr>
        <w:jc w:val="both"/>
        <w:rPr>
          <w:rFonts w:hint="cs"/>
          <w:rtl/>
        </w:rPr>
      </w:pPr>
      <w:r>
        <w:rPr>
          <w:rFonts w:hint="cs"/>
          <w:rtl/>
        </w:rPr>
        <w:t>אני חושב שהשבתי.</w:t>
      </w:r>
    </w:p>
    <w:p w14:paraId="062E1472" w14:textId="77777777" w:rsidR="006F0587" w:rsidRDefault="006F0587">
      <w:pPr>
        <w:jc w:val="both"/>
        <w:rPr>
          <w:rFonts w:hint="cs"/>
          <w:rtl/>
        </w:rPr>
      </w:pPr>
    </w:p>
    <w:p w14:paraId="30D31967" w14:textId="77777777" w:rsidR="006F0587" w:rsidRDefault="006F0587">
      <w:pPr>
        <w:pStyle w:val="af"/>
        <w:rPr>
          <w:rtl/>
        </w:rPr>
      </w:pPr>
      <w:r>
        <w:rPr>
          <w:rtl/>
        </w:rPr>
        <w:t>היו"ר ראובן ריבלין:</w:t>
      </w:r>
    </w:p>
    <w:p w14:paraId="2D8262E7" w14:textId="77777777" w:rsidR="006F0587" w:rsidRDefault="006F0587">
      <w:pPr>
        <w:jc w:val="both"/>
        <w:rPr>
          <w:rtl/>
        </w:rPr>
      </w:pPr>
    </w:p>
    <w:p w14:paraId="7E1913A0" w14:textId="77777777" w:rsidR="006F0587" w:rsidRDefault="006F0587">
      <w:pPr>
        <w:jc w:val="both"/>
        <w:rPr>
          <w:rFonts w:hint="cs"/>
          <w:rtl/>
        </w:rPr>
      </w:pPr>
      <w:r>
        <w:rPr>
          <w:rFonts w:hint="cs"/>
          <w:rtl/>
        </w:rPr>
        <w:t>ובכן, ראש הממשלה חושב שהוא השיב על כל השאלות שהיה עליו להשיב עליהן. תודה רבה לאדוני.</w:t>
      </w:r>
    </w:p>
    <w:p w14:paraId="2312EDEB" w14:textId="77777777" w:rsidR="006F0587" w:rsidRDefault="006F0587">
      <w:pPr>
        <w:jc w:val="both"/>
        <w:rPr>
          <w:rFonts w:hint="cs"/>
          <w:rtl/>
        </w:rPr>
      </w:pPr>
    </w:p>
    <w:p w14:paraId="283E0F8A" w14:textId="77777777" w:rsidR="006F0587" w:rsidRDefault="006F0587">
      <w:pPr>
        <w:jc w:val="both"/>
        <w:rPr>
          <w:rFonts w:hint="cs"/>
          <w:rtl/>
        </w:rPr>
      </w:pPr>
    </w:p>
    <w:p w14:paraId="6FE6D954" w14:textId="77777777" w:rsidR="006F0587" w:rsidRDefault="006F0587">
      <w:pPr>
        <w:pStyle w:val="ae"/>
        <w:rPr>
          <w:rtl/>
        </w:rPr>
      </w:pPr>
      <w:r>
        <w:rPr>
          <w:rFonts w:hint="eastAsia"/>
          <w:rtl/>
        </w:rPr>
        <w:t>אלי</w:t>
      </w:r>
      <w:r>
        <w:rPr>
          <w:rtl/>
        </w:rPr>
        <w:t xml:space="preserve"> אפללו (הליכוד):</w:t>
      </w:r>
    </w:p>
    <w:p w14:paraId="062C4E33" w14:textId="77777777" w:rsidR="006F0587" w:rsidRDefault="006F0587">
      <w:pPr>
        <w:jc w:val="both"/>
        <w:rPr>
          <w:rFonts w:hint="cs"/>
          <w:rtl/>
        </w:rPr>
      </w:pPr>
    </w:p>
    <w:p w14:paraId="6CC0B68B" w14:textId="77777777" w:rsidR="006F0587" w:rsidRDefault="006F0587">
      <w:pPr>
        <w:ind w:left="719" w:firstLine="0"/>
        <w:jc w:val="both"/>
        <w:rPr>
          <w:rFonts w:hint="cs"/>
          <w:rtl/>
        </w:rPr>
      </w:pPr>
      <w:r>
        <w:rPr>
          <w:rFonts w:hint="cs"/>
          <w:rtl/>
        </w:rPr>
        <w:t xml:space="preserve">- - - </w:t>
      </w:r>
    </w:p>
    <w:p w14:paraId="3827DF4B" w14:textId="77777777" w:rsidR="006F0587" w:rsidRDefault="006F0587">
      <w:pPr>
        <w:pStyle w:val="ae"/>
        <w:rPr>
          <w:rtl/>
        </w:rPr>
      </w:pPr>
      <w:r>
        <w:rPr>
          <w:rtl/>
        </w:rPr>
        <w:t>קריאות:</w:t>
      </w:r>
    </w:p>
    <w:p w14:paraId="6CAE1031" w14:textId="77777777" w:rsidR="006F0587" w:rsidRDefault="006F0587">
      <w:pPr>
        <w:jc w:val="both"/>
        <w:rPr>
          <w:rFonts w:hint="cs"/>
          <w:rtl/>
        </w:rPr>
      </w:pPr>
    </w:p>
    <w:p w14:paraId="6CB020BC" w14:textId="77777777" w:rsidR="006F0587" w:rsidRDefault="006F0587">
      <w:pPr>
        <w:jc w:val="both"/>
        <w:rPr>
          <w:rFonts w:hint="cs"/>
          <w:rtl/>
        </w:rPr>
      </w:pPr>
      <w:r>
        <w:rPr>
          <w:rFonts w:hint="cs"/>
          <w:rtl/>
        </w:rPr>
        <w:t xml:space="preserve">- - - </w:t>
      </w:r>
    </w:p>
    <w:p w14:paraId="3BE4ACBB" w14:textId="77777777" w:rsidR="006F0587" w:rsidRDefault="006F0587">
      <w:pPr>
        <w:jc w:val="both"/>
        <w:rPr>
          <w:rFonts w:hint="cs"/>
          <w:rtl/>
        </w:rPr>
      </w:pPr>
    </w:p>
    <w:p w14:paraId="4EC35315" w14:textId="77777777" w:rsidR="006F0587" w:rsidRDefault="006F0587">
      <w:pPr>
        <w:pStyle w:val="af"/>
        <w:rPr>
          <w:rtl/>
        </w:rPr>
      </w:pPr>
      <w:r>
        <w:rPr>
          <w:rtl/>
        </w:rPr>
        <w:t>היו"ר ראובן ריבלין:</w:t>
      </w:r>
    </w:p>
    <w:p w14:paraId="36571B9B" w14:textId="77777777" w:rsidR="006F0587" w:rsidRDefault="006F0587">
      <w:pPr>
        <w:jc w:val="both"/>
        <w:rPr>
          <w:rtl/>
        </w:rPr>
      </w:pPr>
    </w:p>
    <w:p w14:paraId="46CACE05" w14:textId="77777777" w:rsidR="006F0587" w:rsidRDefault="006F0587">
      <w:pPr>
        <w:jc w:val="both"/>
        <w:rPr>
          <w:rFonts w:hint="cs"/>
          <w:rtl/>
        </w:rPr>
      </w:pPr>
      <w:r>
        <w:rPr>
          <w:rFonts w:hint="cs"/>
          <w:rtl/>
        </w:rPr>
        <w:t>רבותי, אין חובה על ראש הממשלה להשיב על שאלות. רבותי חברי הכנסת, בהתאם לחוק, ולפני שנשמע הצעות אחרות, אני מזמין את יושב-ראש האופוזיציה, ראש הממשלה לשעבר, חבר הכנסת שמעון פרס. בבקשה.</w:t>
      </w:r>
    </w:p>
    <w:p w14:paraId="6D4E5EF2" w14:textId="77777777" w:rsidR="006F0587" w:rsidRDefault="006F0587">
      <w:pPr>
        <w:jc w:val="both"/>
        <w:rPr>
          <w:rFonts w:hint="cs"/>
          <w:rtl/>
        </w:rPr>
      </w:pPr>
    </w:p>
    <w:p w14:paraId="729D4E8A" w14:textId="77777777" w:rsidR="006F0587" w:rsidRDefault="006F0587">
      <w:pPr>
        <w:pStyle w:val="a"/>
        <w:rPr>
          <w:rtl/>
        </w:rPr>
      </w:pPr>
      <w:bookmarkStart w:id="112" w:name="FS000000456T22_04_2004_10_24_56"/>
      <w:bookmarkStart w:id="113" w:name="_Toc72591201"/>
      <w:bookmarkEnd w:id="112"/>
      <w:r>
        <w:rPr>
          <w:rFonts w:hint="eastAsia"/>
          <w:rtl/>
        </w:rPr>
        <w:t>שמעון</w:t>
      </w:r>
      <w:r>
        <w:rPr>
          <w:rtl/>
        </w:rPr>
        <w:t xml:space="preserve"> פרס (העבודה-מימד):</w:t>
      </w:r>
      <w:bookmarkEnd w:id="113"/>
    </w:p>
    <w:p w14:paraId="17DB023D" w14:textId="77777777" w:rsidR="006F0587" w:rsidRDefault="006F0587">
      <w:pPr>
        <w:jc w:val="both"/>
        <w:rPr>
          <w:rFonts w:hint="cs"/>
          <w:rtl/>
        </w:rPr>
      </w:pPr>
    </w:p>
    <w:p w14:paraId="47F1AC9C" w14:textId="77777777" w:rsidR="006F0587" w:rsidRDefault="006F0587">
      <w:pPr>
        <w:jc w:val="both"/>
        <w:rPr>
          <w:rFonts w:hint="cs"/>
          <w:rtl/>
        </w:rPr>
      </w:pPr>
      <w:r>
        <w:rPr>
          <w:rFonts w:hint="cs"/>
          <w:rtl/>
        </w:rPr>
        <w:t xml:space="preserve">אדוני היושב-ראש, כנסת נכבדה, אמליץ לפני חברי להצביע בעד תוכניתו של אריאל שרון, אולם גם אומר לחברי שהצבעה זו לא תחסוך מאתנו את הצורך להיאבק למען שלום מלא ואמיתי. נצביע בעד התוכנית, כי המצב הנוכחי אינו נסבל. חבל על חיי אדם, חבל על כספי האזרחים, חבל על הזמן </w:t>
      </w:r>
      <w:r>
        <w:rPr>
          <w:rFonts w:hint="eastAsia"/>
          <w:rtl/>
        </w:rPr>
        <w:t>–</w:t>
      </w:r>
      <w:r>
        <w:rPr>
          <w:rFonts w:hint="cs"/>
          <w:rtl/>
        </w:rPr>
        <w:t xml:space="preserve"> אין תכלית להתנחלויות בעזה. אני מסכים עם שר הביטחון שההתנחלויות בעזה היו בגדר טעות. אני מסכים עם ראש הממשלה שבסופו של דבר לא יישאר אף יהודי בעזה. </w:t>
      </w:r>
    </w:p>
    <w:p w14:paraId="1D77BD55" w14:textId="77777777" w:rsidR="006F0587" w:rsidRDefault="006F0587">
      <w:pPr>
        <w:jc w:val="both"/>
        <w:rPr>
          <w:rFonts w:hint="cs"/>
          <w:rtl/>
        </w:rPr>
      </w:pPr>
    </w:p>
    <w:p w14:paraId="15A7257F" w14:textId="77777777" w:rsidR="006F0587" w:rsidRDefault="006F0587">
      <w:pPr>
        <w:jc w:val="both"/>
        <w:rPr>
          <w:rFonts w:hint="cs"/>
          <w:rtl/>
        </w:rPr>
      </w:pPr>
      <w:r>
        <w:rPr>
          <w:rFonts w:hint="cs"/>
          <w:rtl/>
        </w:rPr>
        <w:t xml:space="preserve">נצביע ללא תנאי. אדרבה, אני מסכים עם ראש הממשלה שהדרך הטובה ביותר לבצע את התוכנית הזאת היא בהרכב הנוכחי של הממשלה הקיימת. אני מציע שלא להתרשם יותר מדי מהמתנגדים בתוך הממשלה או לידה. השר עוזי לנדאו, למשל, מכריז שהוא כל כך מאוהב בראש הממשלה עד שהוא מבקש מחבריו להצביע נגדו - - </w:t>
      </w:r>
    </w:p>
    <w:p w14:paraId="485634C8" w14:textId="77777777" w:rsidR="006F0587" w:rsidRDefault="006F0587">
      <w:pPr>
        <w:jc w:val="both"/>
        <w:rPr>
          <w:rFonts w:hint="cs"/>
          <w:rtl/>
        </w:rPr>
      </w:pPr>
    </w:p>
    <w:p w14:paraId="2E33A69D" w14:textId="77777777" w:rsidR="006F0587" w:rsidRDefault="006F0587">
      <w:pPr>
        <w:pStyle w:val="ae"/>
        <w:rPr>
          <w:rtl/>
        </w:rPr>
      </w:pPr>
      <w:r>
        <w:rPr>
          <w:rFonts w:hint="eastAsia"/>
          <w:rtl/>
        </w:rPr>
        <w:t>צבי</w:t>
      </w:r>
      <w:r>
        <w:rPr>
          <w:rtl/>
        </w:rPr>
        <w:t xml:space="preserve"> הנדל (האיחוד הלאומי - ישראל ביתנו):</w:t>
      </w:r>
    </w:p>
    <w:p w14:paraId="0E8B933B" w14:textId="77777777" w:rsidR="006F0587" w:rsidRDefault="006F0587">
      <w:pPr>
        <w:jc w:val="both"/>
        <w:rPr>
          <w:rFonts w:hint="cs"/>
          <w:rtl/>
        </w:rPr>
      </w:pPr>
    </w:p>
    <w:p w14:paraId="1B9BE8C5" w14:textId="77777777" w:rsidR="006F0587" w:rsidRDefault="006F0587">
      <w:pPr>
        <w:jc w:val="both"/>
        <w:rPr>
          <w:rFonts w:hint="cs"/>
          <w:rtl/>
        </w:rPr>
      </w:pPr>
      <w:r>
        <w:rPr>
          <w:rFonts w:hint="cs"/>
          <w:rtl/>
        </w:rPr>
        <w:t xml:space="preserve">ואתה רוצה להיות שר החוץ </w:t>
      </w:r>
      <w:r>
        <w:rPr>
          <w:rFonts w:hint="eastAsia"/>
          <w:rtl/>
        </w:rPr>
        <w:t>–</w:t>
      </w:r>
      <w:r>
        <w:rPr>
          <w:rFonts w:hint="cs"/>
          <w:rtl/>
        </w:rPr>
        <w:t xml:space="preserve"> זה מה שמעניין אותך.</w:t>
      </w:r>
    </w:p>
    <w:p w14:paraId="473D9918" w14:textId="77777777" w:rsidR="006F0587" w:rsidRDefault="006F0587">
      <w:pPr>
        <w:jc w:val="both"/>
        <w:rPr>
          <w:rFonts w:hint="cs"/>
          <w:rtl/>
        </w:rPr>
      </w:pPr>
    </w:p>
    <w:p w14:paraId="21270B28" w14:textId="77777777" w:rsidR="006F0587" w:rsidRDefault="006F0587">
      <w:pPr>
        <w:pStyle w:val="-"/>
        <w:rPr>
          <w:rtl/>
        </w:rPr>
      </w:pPr>
      <w:bookmarkStart w:id="114" w:name="FS000000456T22_04_2004_10_26_43C"/>
      <w:bookmarkEnd w:id="114"/>
      <w:r>
        <w:rPr>
          <w:rtl/>
        </w:rPr>
        <w:t>שמעון פרס (העבודה-מימד):</w:t>
      </w:r>
    </w:p>
    <w:p w14:paraId="71E3C469" w14:textId="77777777" w:rsidR="006F0587" w:rsidRDefault="006F0587">
      <w:pPr>
        <w:jc w:val="both"/>
        <w:rPr>
          <w:rtl/>
        </w:rPr>
      </w:pPr>
    </w:p>
    <w:p w14:paraId="49F2E9E7" w14:textId="77777777" w:rsidR="006F0587" w:rsidRDefault="006F0587">
      <w:pPr>
        <w:jc w:val="both"/>
        <w:rPr>
          <w:rFonts w:hint="cs"/>
          <w:rtl/>
        </w:rPr>
      </w:pPr>
      <w:r>
        <w:rPr>
          <w:rFonts w:hint="cs"/>
          <w:rtl/>
        </w:rPr>
        <w:t xml:space="preserve">- -  שעוזי יתאפק, הוא עוד יכול להתאהב בראש הממשלה - - - </w:t>
      </w:r>
    </w:p>
    <w:p w14:paraId="07042334" w14:textId="77777777" w:rsidR="006F0587" w:rsidRDefault="006F0587">
      <w:pPr>
        <w:jc w:val="both"/>
        <w:rPr>
          <w:rFonts w:hint="cs"/>
          <w:rtl/>
        </w:rPr>
      </w:pPr>
    </w:p>
    <w:p w14:paraId="44C74507" w14:textId="77777777" w:rsidR="006F0587" w:rsidRDefault="006F0587">
      <w:pPr>
        <w:pStyle w:val="ae"/>
        <w:rPr>
          <w:rtl/>
        </w:rPr>
      </w:pPr>
      <w:r>
        <w:rPr>
          <w:rFonts w:hint="eastAsia"/>
          <w:rtl/>
        </w:rPr>
        <w:t>צבי</w:t>
      </w:r>
      <w:r>
        <w:rPr>
          <w:rtl/>
        </w:rPr>
        <w:t xml:space="preserve"> הנדל (האיחוד הלאומי - ישראל ביתנו):</w:t>
      </w:r>
    </w:p>
    <w:p w14:paraId="2BAFEDCB" w14:textId="77777777" w:rsidR="006F0587" w:rsidRDefault="006F0587">
      <w:pPr>
        <w:jc w:val="both"/>
        <w:rPr>
          <w:rFonts w:hint="cs"/>
          <w:rtl/>
        </w:rPr>
      </w:pPr>
    </w:p>
    <w:p w14:paraId="17424CD4" w14:textId="77777777" w:rsidR="006F0587" w:rsidRDefault="006F0587">
      <w:pPr>
        <w:numPr>
          <w:ilvl w:val="0"/>
          <w:numId w:val="5"/>
        </w:numPr>
        <w:ind w:right="0"/>
        <w:jc w:val="both"/>
        <w:rPr>
          <w:rFonts w:hint="cs"/>
          <w:rtl/>
        </w:rPr>
      </w:pPr>
      <w:r>
        <w:rPr>
          <w:rFonts w:hint="cs"/>
          <w:rtl/>
        </w:rPr>
        <w:t xml:space="preserve">- - </w:t>
      </w:r>
    </w:p>
    <w:p w14:paraId="658A30D0" w14:textId="77777777" w:rsidR="006F0587" w:rsidRDefault="006F0587">
      <w:pPr>
        <w:jc w:val="both"/>
        <w:rPr>
          <w:rFonts w:hint="cs"/>
          <w:rtl/>
        </w:rPr>
      </w:pPr>
    </w:p>
    <w:p w14:paraId="017F8690" w14:textId="77777777" w:rsidR="006F0587" w:rsidRDefault="006F0587">
      <w:pPr>
        <w:pStyle w:val="af"/>
        <w:rPr>
          <w:rtl/>
        </w:rPr>
      </w:pPr>
      <w:r>
        <w:rPr>
          <w:rtl/>
        </w:rPr>
        <w:t>היו"ר ראובן ריבלין:</w:t>
      </w:r>
    </w:p>
    <w:p w14:paraId="145A047A" w14:textId="77777777" w:rsidR="006F0587" w:rsidRDefault="006F0587">
      <w:pPr>
        <w:jc w:val="both"/>
        <w:rPr>
          <w:rtl/>
        </w:rPr>
      </w:pPr>
    </w:p>
    <w:p w14:paraId="5C6A7EB5" w14:textId="77777777" w:rsidR="006F0587" w:rsidRDefault="006F0587">
      <w:pPr>
        <w:jc w:val="both"/>
        <w:rPr>
          <w:rFonts w:hint="cs"/>
          <w:rtl/>
        </w:rPr>
      </w:pPr>
      <w:r>
        <w:rPr>
          <w:rFonts w:hint="cs"/>
          <w:rtl/>
        </w:rPr>
        <w:t xml:space="preserve">חבר הכנסת הנדל, נא לא להפריע ליושב-ראש האופוזיציה. </w:t>
      </w:r>
    </w:p>
    <w:p w14:paraId="7C8BC88B" w14:textId="77777777" w:rsidR="006F0587" w:rsidRDefault="006F0587">
      <w:pPr>
        <w:jc w:val="both"/>
        <w:rPr>
          <w:rFonts w:hint="cs"/>
          <w:rtl/>
        </w:rPr>
      </w:pPr>
    </w:p>
    <w:p w14:paraId="19997C7A" w14:textId="77777777" w:rsidR="006F0587" w:rsidRDefault="006F0587">
      <w:pPr>
        <w:jc w:val="both"/>
        <w:rPr>
          <w:rFonts w:hint="cs"/>
          <w:rtl/>
        </w:rPr>
      </w:pPr>
    </w:p>
    <w:p w14:paraId="30491117" w14:textId="77777777" w:rsidR="006F0587" w:rsidRDefault="006F0587">
      <w:pPr>
        <w:pStyle w:val="-"/>
        <w:rPr>
          <w:rtl/>
        </w:rPr>
      </w:pPr>
      <w:bookmarkStart w:id="115" w:name="FS000000456T22_04_2004_11_59_36"/>
      <w:bookmarkStart w:id="116" w:name="FS000000456T22_04_2004_11_59_40C"/>
      <w:bookmarkEnd w:id="115"/>
      <w:bookmarkEnd w:id="116"/>
      <w:r>
        <w:rPr>
          <w:rtl/>
        </w:rPr>
        <w:t>שמעון פרס (העבודה-מימד):</w:t>
      </w:r>
    </w:p>
    <w:p w14:paraId="7E215EBE" w14:textId="77777777" w:rsidR="006F0587" w:rsidRDefault="006F0587">
      <w:pPr>
        <w:jc w:val="both"/>
        <w:rPr>
          <w:rtl/>
        </w:rPr>
      </w:pPr>
    </w:p>
    <w:p w14:paraId="613C927C" w14:textId="77777777" w:rsidR="006F0587" w:rsidRDefault="006F0587">
      <w:pPr>
        <w:jc w:val="both"/>
        <w:rPr>
          <w:rFonts w:hint="cs"/>
          <w:rtl/>
        </w:rPr>
      </w:pPr>
      <w:r>
        <w:rPr>
          <w:rFonts w:hint="cs"/>
          <w:rtl/>
        </w:rPr>
        <w:t>לא צריך להתרגש מחבר הממשלה עוזי לנדאו. הוא גם נגד מדינה פלסטינית, ועל כן - - -</w:t>
      </w:r>
    </w:p>
    <w:p w14:paraId="6BCC9BCD" w14:textId="77777777" w:rsidR="006F0587" w:rsidRDefault="006F0587">
      <w:pPr>
        <w:jc w:val="both"/>
        <w:rPr>
          <w:rFonts w:hint="cs"/>
          <w:rtl/>
        </w:rPr>
      </w:pPr>
    </w:p>
    <w:p w14:paraId="2381F1DF" w14:textId="77777777" w:rsidR="006F0587" w:rsidRDefault="006F0587">
      <w:pPr>
        <w:pStyle w:val="ae"/>
        <w:rPr>
          <w:rtl/>
        </w:rPr>
      </w:pPr>
      <w:r>
        <w:rPr>
          <w:rFonts w:hint="eastAsia"/>
          <w:rtl/>
        </w:rPr>
        <w:t>אלי</w:t>
      </w:r>
      <w:r>
        <w:rPr>
          <w:rtl/>
        </w:rPr>
        <w:t xml:space="preserve"> אפללו (הליכוד):</w:t>
      </w:r>
    </w:p>
    <w:p w14:paraId="4B28CF27" w14:textId="77777777" w:rsidR="006F0587" w:rsidRDefault="006F0587">
      <w:pPr>
        <w:jc w:val="both"/>
        <w:rPr>
          <w:rFonts w:hint="cs"/>
          <w:rtl/>
        </w:rPr>
      </w:pPr>
    </w:p>
    <w:p w14:paraId="779FEE85" w14:textId="77777777" w:rsidR="006F0587" w:rsidRDefault="006F0587">
      <w:pPr>
        <w:ind w:left="719" w:firstLine="0"/>
        <w:jc w:val="both"/>
        <w:rPr>
          <w:rFonts w:hint="cs"/>
          <w:rtl/>
        </w:rPr>
      </w:pPr>
      <w:r>
        <w:rPr>
          <w:rFonts w:hint="cs"/>
          <w:rtl/>
        </w:rPr>
        <w:t>- - -</w:t>
      </w:r>
    </w:p>
    <w:p w14:paraId="4D8E5EF9" w14:textId="77777777" w:rsidR="006F0587" w:rsidRDefault="006F0587">
      <w:pPr>
        <w:jc w:val="both"/>
        <w:rPr>
          <w:rFonts w:hint="cs"/>
          <w:rtl/>
        </w:rPr>
      </w:pPr>
    </w:p>
    <w:p w14:paraId="69DE5DA2" w14:textId="77777777" w:rsidR="006F0587" w:rsidRDefault="006F0587">
      <w:pPr>
        <w:pStyle w:val="af"/>
        <w:rPr>
          <w:rtl/>
        </w:rPr>
      </w:pPr>
      <w:r>
        <w:rPr>
          <w:rtl/>
        </w:rPr>
        <w:t>היו"ר ראובן ריבלין:</w:t>
      </w:r>
    </w:p>
    <w:p w14:paraId="12BAEE44" w14:textId="77777777" w:rsidR="006F0587" w:rsidRDefault="006F0587">
      <w:pPr>
        <w:jc w:val="both"/>
        <w:rPr>
          <w:rtl/>
        </w:rPr>
      </w:pPr>
    </w:p>
    <w:p w14:paraId="28535516" w14:textId="77777777" w:rsidR="006F0587" w:rsidRDefault="006F0587">
      <w:pPr>
        <w:jc w:val="both"/>
        <w:rPr>
          <w:rFonts w:hint="cs"/>
          <w:rtl/>
        </w:rPr>
      </w:pPr>
      <w:r>
        <w:rPr>
          <w:rFonts w:hint="cs"/>
          <w:rtl/>
        </w:rPr>
        <w:t>חבר הכנסת אפללו, מה קרה לאדוני?</w:t>
      </w:r>
    </w:p>
    <w:p w14:paraId="1FF3F12E" w14:textId="77777777" w:rsidR="006F0587" w:rsidRDefault="006F0587">
      <w:pPr>
        <w:jc w:val="both"/>
        <w:rPr>
          <w:rFonts w:hint="cs"/>
          <w:rtl/>
        </w:rPr>
      </w:pPr>
    </w:p>
    <w:p w14:paraId="6C78306C" w14:textId="77777777" w:rsidR="006F0587" w:rsidRDefault="006F0587">
      <w:pPr>
        <w:pStyle w:val="ae"/>
        <w:rPr>
          <w:rtl/>
        </w:rPr>
      </w:pPr>
      <w:r>
        <w:rPr>
          <w:rFonts w:hint="eastAsia"/>
          <w:rtl/>
        </w:rPr>
        <w:t>אהוד</w:t>
      </w:r>
      <w:r>
        <w:rPr>
          <w:rtl/>
        </w:rPr>
        <w:t xml:space="preserve"> יתום (הליכוד):</w:t>
      </w:r>
    </w:p>
    <w:p w14:paraId="59E6A0B6" w14:textId="77777777" w:rsidR="006F0587" w:rsidRDefault="006F0587">
      <w:pPr>
        <w:jc w:val="both"/>
        <w:rPr>
          <w:rFonts w:hint="cs"/>
          <w:rtl/>
        </w:rPr>
      </w:pPr>
    </w:p>
    <w:p w14:paraId="7FB03B28" w14:textId="77777777" w:rsidR="006F0587" w:rsidRDefault="006F0587">
      <w:pPr>
        <w:ind w:left="719" w:firstLine="0"/>
        <w:jc w:val="both"/>
        <w:rPr>
          <w:rFonts w:hint="cs"/>
          <w:rtl/>
        </w:rPr>
      </w:pPr>
      <w:r>
        <w:rPr>
          <w:rFonts w:hint="cs"/>
          <w:rtl/>
        </w:rPr>
        <w:t xml:space="preserve">- - - </w:t>
      </w:r>
    </w:p>
    <w:p w14:paraId="26DA73F4" w14:textId="77777777" w:rsidR="006F0587" w:rsidRDefault="006F0587">
      <w:pPr>
        <w:jc w:val="both"/>
        <w:rPr>
          <w:rFonts w:hint="cs"/>
          <w:rtl/>
        </w:rPr>
      </w:pPr>
    </w:p>
    <w:p w14:paraId="259F2C63" w14:textId="77777777" w:rsidR="006F0587" w:rsidRDefault="006F0587">
      <w:pPr>
        <w:pStyle w:val="af"/>
        <w:rPr>
          <w:rtl/>
        </w:rPr>
      </w:pPr>
      <w:r>
        <w:rPr>
          <w:rtl/>
        </w:rPr>
        <w:t>היו"ר ראובן ריבלין:</w:t>
      </w:r>
    </w:p>
    <w:p w14:paraId="66769626" w14:textId="77777777" w:rsidR="006F0587" w:rsidRDefault="006F0587">
      <w:pPr>
        <w:jc w:val="both"/>
        <w:rPr>
          <w:rtl/>
        </w:rPr>
      </w:pPr>
    </w:p>
    <w:p w14:paraId="6E6B14E1" w14:textId="77777777" w:rsidR="006F0587" w:rsidRDefault="006F0587">
      <w:pPr>
        <w:jc w:val="both"/>
        <w:rPr>
          <w:rFonts w:hint="cs"/>
          <w:rtl/>
        </w:rPr>
      </w:pPr>
      <w:r>
        <w:rPr>
          <w:rFonts w:hint="cs"/>
          <w:rtl/>
        </w:rPr>
        <w:t xml:space="preserve">חבר הכנסת יתום, אדוני רוצה לצנזר את דבריו של יושב-ראש האופוזיציה? חבר הכנסת אהוד יתום. </w:t>
      </w:r>
    </w:p>
    <w:p w14:paraId="1D0CFD38" w14:textId="77777777" w:rsidR="006F0587" w:rsidRDefault="006F0587">
      <w:pPr>
        <w:jc w:val="both"/>
        <w:rPr>
          <w:rFonts w:hint="cs"/>
          <w:rtl/>
        </w:rPr>
      </w:pPr>
    </w:p>
    <w:p w14:paraId="165AFC07" w14:textId="77777777" w:rsidR="006F0587" w:rsidRDefault="006F0587">
      <w:pPr>
        <w:pStyle w:val="-"/>
        <w:rPr>
          <w:rtl/>
        </w:rPr>
      </w:pPr>
      <w:bookmarkStart w:id="117" w:name="FS000000456T22_04_2004_10_27_09C"/>
      <w:bookmarkEnd w:id="117"/>
      <w:r>
        <w:rPr>
          <w:rtl/>
        </w:rPr>
        <w:t>שמעון פרס (העבודה-מימד):</w:t>
      </w:r>
    </w:p>
    <w:p w14:paraId="3B83523D" w14:textId="77777777" w:rsidR="006F0587" w:rsidRDefault="006F0587">
      <w:pPr>
        <w:jc w:val="both"/>
        <w:rPr>
          <w:rtl/>
        </w:rPr>
      </w:pPr>
    </w:p>
    <w:p w14:paraId="37F6C2C1" w14:textId="77777777" w:rsidR="006F0587" w:rsidRDefault="006F0587">
      <w:pPr>
        <w:jc w:val="both"/>
        <w:rPr>
          <w:rFonts w:hint="cs"/>
          <w:rtl/>
        </w:rPr>
      </w:pPr>
      <w:r>
        <w:rPr>
          <w:rFonts w:hint="cs"/>
          <w:rtl/>
        </w:rPr>
        <w:t xml:space="preserve">עוזי לנדאו יושב בממשלה שהתחייבה לסייע בהקמת מדינה פלסטינית. שמעתי את הדברים הנוראים שהשמיעו השרים אפי איתם ואיווט ליברמן וסגן השר צבי הנדל נגד ראש הממשלה </w:t>
      </w:r>
      <w:r>
        <w:rPr>
          <w:rFonts w:hint="eastAsia"/>
          <w:rtl/>
        </w:rPr>
        <w:t>–</w:t>
      </w:r>
      <w:r>
        <w:rPr>
          <w:rFonts w:hint="cs"/>
          <w:rtl/>
        </w:rPr>
        <w:t xml:space="preserve"> אתה חבר בממשלה הזאת.</w:t>
      </w:r>
    </w:p>
    <w:p w14:paraId="109A42BA" w14:textId="77777777" w:rsidR="006F0587" w:rsidRDefault="006F0587">
      <w:pPr>
        <w:jc w:val="both"/>
        <w:rPr>
          <w:rFonts w:hint="cs"/>
          <w:rtl/>
        </w:rPr>
      </w:pPr>
    </w:p>
    <w:p w14:paraId="08FEA088" w14:textId="77777777" w:rsidR="006F0587" w:rsidRDefault="006F0587">
      <w:pPr>
        <w:pStyle w:val="ae"/>
        <w:rPr>
          <w:rtl/>
        </w:rPr>
      </w:pPr>
      <w:r>
        <w:rPr>
          <w:rFonts w:hint="eastAsia"/>
          <w:rtl/>
        </w:rPr>
        <w:t>צבי</w:t>
      </w:r>
      <w:r>
        <w:rPr>
          <w:rtl/>
        </w:rPr>
        <w:t xml:space="preserve"> הנדל (האיחוד הלאומי - ישראל ביתנו):</w:t>
      </w:r>
    </w:p>
    <w:p w14:paraId="2B613568" w14:textId="77777777" w:rsidR="006F0587" w:rsidRDefault="006F0587">
      <w:pPr>
        <w:jc w:val="both"/>
        <w:rPr>
          <w:rFonts w:hint="cs"/>
          <w:rtl/>
        </w:rPr>
      </w:pPr>
    </w:p>
    <w:p w14:paraId="4B4AB2DE" w14:textId="77777777" w:rsidR="006F0587" w:rsidRDefault="006F0587">
      <w:pPr>
        <w:jc w:val="both"/>
        <w:rPr>
          <w:rFonts w:hint="cs"/>
          <w:rtl/>
        </w:rPr>
      </w:pPr>
      <w:r>
        <w:rPr>
          <w:rFonts w:hint="cs"/>
          <w:rtl/>
        </w:rPr>
        <w:t xml:space="preserve">- - - </w:t>
      </w:r>
    </w:p>
    <w:p w14:paraId="0BBCD18F" w14:textId="77777777" w:rsidR="006F0587" w:rsidRDefault="006F0587">
      <w:pPr>
        <w:pStyle w:val="ae"/>
        <w:rPr>
          <w:rFonts w:hint="cs"/>
          <w:rtl/>
        </w:rPr>
      </w:pPr>
    </w:p>
    <w:p w14:paraId="65C0056E" w14:textId="77777777" w:rsidR="006F0587" w:rsidRDefault="006F0587">
      <w:pPr>
        <w:pStyle w:val="ae"/>
        <w:rPr>
          <w:rtl/>
        </w:rPr>
      </w:pPr>
      <w:r>
        <w:rPr>
          <w:rFonts w:hint="eastAsia"/>
          <w:rtl/>
        </w:rPr>
        <w:t>אלי</w:t>
      </w:r>
      <w:r>
        <w:rPr>
          <w:rtl/>
        </w:rPr>
        <w:t xml:space="preserve"> אפללו (הליכוד):</w:t>
      </w:r>
    </w:p>
    <w:p w14:paraId="129D4CCB" w14:textId="77777777" w:rsidR="006F0587" w:rsidRDefault="006F0587">
      <w:pPr>
        <w:jc w:val="both"/>
        <w:rPr>
          <w:rFonts w:hint="cs"/>
          <w:rtl/>
        </w:rPr>
      </w:pPr>
    </w:p>
    <w:p w14:paraId="3797B694" w14:textId="77777777" w:rsidR="006F0587" w:rsidRDefault="006F0587">
      <w:pPr>
        <w:jc w:val="both"/>
        <w:rPr>
          <w:rFonts w:hint="cs"/>
          <w:rtl/>
        </w:rPr>
      </w:pPr>
      <w:r>
        <w:rPr>
          <w:rFonts w:hint="cs"/>
          <w:rtl/>
        </w:rPr>
        <w:t xml:space="preserve">והוא עוד בממשלה. </w:t>
      </w:r>
    </w:p>
    <w:p w14:paraId="52441365" w14:textId="77777777" w:rsidR="006F0587" w:rsidRDefault="006F0587">
      <w:pPr>
        <w:jc w:val="both"/>
        <w:rPr>
          <w:rFonts w:hint="cs"/>
          <w:rtl/>
        </w:rPr>
      </w:pPr>
    </w:p>
    <w:p w14:paraId="18A8FC69" w14:textId="77777777" w:rsidR="006F0587" w:rsidRDefault="006F0587">
      <w:pPr>
        <w:pStyle w:val="-"/>
        <w:rPr>
          <w:rtl/>
        </w:rPr>
      </w:pPr>
      <w:bookmarkStart w:id="118" w:name="FS000000456T22_04_2004_10_27_42C"/>
      <w:bookmarkEnd w:id="118"/>
      <w:r>
        <w:rPr>
          <w:rtl/>
        </w:rPr>
        <w:t>שמעון פרס (העבודה-מימד):</w:t>
      </w:r>
    </w:p>
    <w:p w14:paraId="25E7FF25" w14:textId="77777777" w:rsidR="006F0587" w:rsidRDefault="006F0587">
      <w:pPr>
        <w:jc w:val="both"/>
        <w:rPr>
          <w:rtl/>
        </w:rPr>
      </w:pPr>
    </w:p>
    <w:p w14:paraId="5033EE5B" w14:textId="77777777" w:rsidR="006F0587" w:rsidRDefault="006F0587">
      <w:pPr>
        <w:jc w:val="both"/>
        <w:rPr>
          <w:rFonts w:hint="cs"/>
          <w:rtl/>
        </w:rPr>
      </w:pPr>
      <w:r>
        <w:rPr>
          <w:rFonts w:hint="cs"/>
          <w:rtl/>
        </w:rPr>
        <w:t xml:space="preserve">אני מבקש מכם, מכל השלושה </w:t>
      </w:r>
      <w:r>
        <w:rPr>
          <w:rFonts w:hint="eastAsia"/>
          <w:rtl/>
        </w:rPr>
        <w:t>–</w:t>
      </w:r>
      <w:r>
        <w:rPr>
          <w:rFonts w:hint="cs"/>
          <w:rtl/>
        </w:rPr>
        <w:t xml:space="preserve"> אף שאתם פועלים בניגוד לאחריות הקולקטיבית, בניגוד לנורמות פרלמנטריות, אני מבקש מכם שתישארו בממשלה - - -</w:t>
      </w:r>
    </w:p>
    <w:p w14:paraId="734BF092" w14:textId="77777777" w:rsidR="006F0587" w:rsidRDefault="006F0587">
      <w:pPr>
        <w:jc w:val="both"/>
        <w:rPr>
          <w:rFonts w:hint="cs"/>
          <w:rtl/>
        </w:rPr>
      </w:pPr>
    </w:p>
    <w:p w14:paraId="4359173C" w14:textId="77777777" w:rsidR="006F0587" w:rsidRDefault="006F0587">
      <w:pPr>
        <w:pStyle w:val="ae"/>
        <w:rPr>
          <w:rtl/>
        </w:rPr>
      </w:pPr>
      <w:r>
        <w:rPr>
          <w:rFonts w:hint="eastAsia"/>
          <w:rtl/>
        </w:rPr>
        <w:t>צבי</w:t>
      </w:r>
      <w:r>
        <w:rPr>
          <w:rtl/>
        </w:rPr>
        <w:t xml:space="preserve"> הנדל (האיחוד הלאומי - ישראל ביתנו):</w:t>
      </w:r>
    </w:p>
    <w:p w14:paraId="4BDD3EEC" w14:textId="77777777" w:rsidR="006F0587" w:rsidRDefault="006F0587">
      <w:pPr>
        <w:jc w:val="both"/>
        <w:rPr>
          <w:rFonts w:hint="cs"/>
          <w:rtl/>
        </w:rPr>
      </w:pPr>
    </w:p>
    <w:p w14:paraId="01C3D3AE" w14:textId="77777777" w:rsidR="006F0587" w:rsidRDefault="006F0587">
      <w:pPr>
        <w:jc w:val="both"/>
        <w:rPr>
          <w:rFonts w:hint="cs"/>
          <w:rtl/>
        </w:rPr>
      </w:pPr>
      <w:r>
        <w:rPr>
          <w:rFonts w:hint="cs"/>
          <w:rtl/>
        </w:rPr>
        <w:t xml:space="preserve">זה מופיע בהסכם הממשלה. </w:t>
      </w:r>
    </w:p>
    <w:p w14:paraId="509C7BEC" w14:textId="77777777" w:rsidR="006F0587" w:rsidRDefault="006F0587">
      <w:pPr>
        <w:jc w:val="both"/>
        <w:rPr>
          <w:rFonts w:hint="cs"/>
          <w:rtl/>
        </w:rPr>
      </w:pPr>
    </w:p>
    <w:p w14:paraId="1E4AF20B" w14:textId="77777777" w:rsidR="006F0587" w:rsidRDefault="006F0587">
      <w:pPr>
        <w:pStyle w:val="-"/>
        <w:rPr>
          <w:rtl/>
        </w:rPr>
      </w:pPr>
      <w:bookmarkStart w:id="119" w:name="FS000000456T22_04_2004_12_03_46C"/>
      <w:bookmarkEnd w:id="119"/>
      <w:r>
        <w:rPr>
          <w:rtl/>
        </w:rPr>
        <w:t>שמעון פרס (העבודה-מימד):</w:t>
      </w:r>
    </w:p>
    <w:p w14:paraId="3C344A4A" w14:textId="77777777" w:rsidR="006F0587" w:rsidRDefault="006F0587">
      <w:pPr>
        <w:jc w:val="both"/>
        <w:rPr>
          <w:rtl/>
        </w:rPr>
      </w:pPr>
    </w:p>
    <w:p w14:paraId="3D12DEDC" w14:textId="77777777" w:rsidR="006F0587" w:rsidRDefault="006F0587">
      <w:pPr>
        <w:jc w:val="both"/>
        <w:rPr>
          <w:rFonts w:hint="cs"/>
          <w:rtl/>
        </w:rPr>
      </w:pPr>
      <w:r>
        <w:rPr>
          <w:rFonts w:hint="cs"/>
          <w:rtl/>
        </w:rPr>
        <w:t>תישאר בממשלה. תשמע, תישאר. יש סכנה, מה יהיה בלעדיך?</w:t>
      </w:r>
    </w:p>
    <w:p w14:paraId="17FC7FEE" w14:textId="77777777" w:rsidR="006F0587" w:rsidRDefault="006F0587">
      <w:pPr>
        <w:jc w:val="both"/>
        <w:rPr>
          <w:rFonts w:hint="cs"/>
          <w:rtl/>
        </w:rPr>
      </w:pPr>
    </w:p>
    <w:p w14:paraId="4CC4976A" w14:textId="77777777" w:rsidR="006F0587" w:rsidRDefault="006F0587">
      <w:pPr>
        <w:pStyle w:val="ae"/>
        <w:rPr>
          <w:rtl/>
        </w:rPr>
      </w:pPr>
      <w:r>
        <w:rPr>
          <w:rFonts w:hint="eastAsia"/>
          <w:rtl/>
        </w:rPr>
        <w:t>צבי</w:t>
      </w:r>
      <w:r>
        <w:rPr>
          <w:rtl/>
        </w:rPr>
        <w:t xml:space="preserve"> הנדל (האיחוד הלאומי - ישראל ביתנו):</w:t>
      </w:r>
    </w:p>
    <w:p w14:paraId="2CF1A210" w14:textId="77777777" w:rsidR="006F0587" w:rsidRDefault="006F0587">
      <w:pPr>
        <w:jc w:val="both"/>
        <w:rPr>
          <w:rFonts w:hint="cs"/>
          <w:rtl/>
        </w:rPr>
      </w:pPr>
    </w:p>
    <w:p w14:paraId="4CE31083" w14:textId="77777777" w:rsidR="006F0587" w:rsidRDefault="006F0587">
      <w:pPr>
        <w:jc w:val="both"/>
        <w:rPr>
          <w:rFonts w:hint="cs"/>
          <w:rtl/>
        </w:rPr>
      </w:pPr>
      <w:r>
        <w:rPr>
          <w:rFonts w:hint="cs"/>
          <w:rtl/>
        </w:rPr>
        <w:t xml:space="preserve">- - - </w:t>
      </w:r>
    </w:p>
    <w:p w14:paraId="3DFD3D1E" w14:textId="77777777" w:rsidR="006F0587" w:rsidRDefault="006F0587">
      <w:pPr>
        <w:jc w:val="both"/>
        <w:rPr>
          <w:rFonts w:hint="cs"/>
          <w:rtl/>
        </w:rPr>
      </w:pPr>
    </w:p>
    <w:p w14:paraId="371E8556" w14:textId="77777777" w:rsidR="006F0587" w:rsidRDefault="006F0587">
      <w:pPr>
        <w:pStyle w:val="af"/>
        <w:rPr>
          <w:rtl/>
        </w:rPr>
      </w:pPr>
      <w:r>
        <w:rPr>
          <w:rtl/>
        </w:rPr>
        <w:t>היו"ר ראובן ריבלין:</w:t>
      </w:r>
    </w:p>
    <w:p w14:paraId="28EDFB20" w14:textId="77777777" w:rsidR="006F0587" w:rsidRDefault="006F0587">
      <w:pPr>
        <w:jc w:val="both"/>
        <w:rPr>
          <w:rtl/>
        </w:rPr>
      </w:pPr>
    </w:p>
    <w:p w14:paraId="4CC7CE05" w14:textId="77777777" w:rsidR="006F0587" w:rsidRDefault="006F0587">
      <w:pPr>
        <w:jc w:val="both"/>
        <w:rPr>
          <w:rFonts w:hint="cs"/>
          <w:rtl/>
        </w:rPr>
      </w:pPr>
      <w:r>
        <w:rPr>
          <w:rFonts w:hint="cs"/>
          <w:rtl/>
        </w:rPr>
        <w:t>הוא מדבר אליך בלשון סגי נהור ואתה עונה לו?</w:t>
      </w:r>
    </w:p>
    <w:p w14:paraId="28377607" w14:textId="77777777" w:rsidR="006F0587" w:rsidRDefault="006F0587">
      <w:pPr>
        <w:jc w:val="both"/>
        <w:rPr>
          <w:rFonts w:hint="cs"/>
          <w:rtl/>
        </w:rPr>
      </w:pPr>
    </w:p>
    <w:p w14:paraId="72B7A6B5" w14:textId="77777777" w:rsidR="006F0587" w:rsidRDefault="006F0587">
      <w:pPr>
        <w:pStyle w:val="-"/>
        <w:rPr>
          <w:rtl/>
        </w:rPr>
      </w:pPr>
      <w:bookmarkStart w:id="120" w:name="FS000000456T22_04_2004_12_04_47C"/>
      <w:bookmarkEnd w:id="120"/>
      <w:r>
        <w:rPr>
          <w:rtl/>
        </w:rPr>
        <w:t>שמעון פרס (העבודה-מימד):</w:t>
      </w:r>
    </w:p>
    <w:p w14:paraId="0A83687D" w14:textId="77777777" w:rsidR="006F0587" w:rsidRDefault="006F0587">
      <w:pPr>
        <w:jc w:val="both"/>
        <w:rPr>
          <w:rtl/>
        </w:rPr>
      </w:pPr>
    </w:p>
    <w:p w14:paraId="6E4C4B44" w14:textId="77777777" w:rsidR="006F0587" w:rsidRDefault="006F0587">
      <w:pPr>
        <w:jc w:val="both"/>
        <w:rPr>
          <w:rFonts w:hint="cs"/>
          <w:rtl/>
        </w:rPr>
      </w:pPr>
      <w:r>
        <w:rPr>
          <w:rFonts w:hint="cs"/>
          <w:rtl/>
        </w:rPr>
        <w:t xml:space="preserve">תישארו בממשלה, תישאו באחריות </w:t>
      </w:r>
      <w:r>
        <w:rPr>
          <w:rFonts w:hint="eastAsia"/>
          <w:rtl/>
        </w:rPr>
        <w:t>–</w:t>
      </w:r>
      <w:r>
        <w:rPr>
          <w:rFonts w:hint="cs"/>
          <w:rtl/>
        </w:rPr>
        <w:t xml:space="preserve"> כפי שצריך </w:t>
      </w:r>
      <w:r>
        <w:rPr>
          <w:rFonts w:hint="eastAsia"/>
          <w:rtl/>
        </w:rPr>
        <w:t>–</w:t>
      </w:r>
      <w:r>
        <w:rPr>
          <w:rFonts w:hint="cs"/>
          <w:rtl/>
        </w:rPr>
        <w:t xml:space="preserve"> לביצוע התוכנית. </w:t>
      </w:r>
    </w:p>
    <w:p w14:paraId="7FF050F5" w14:textId="77777777" w:rsidR="006F0587" w:rsidRDefault="006F0587">
      <w:pPr>
        <w:jc w:val="both"/>
        <w:rPr>
          <w:rFonts w:hint="cs"/>
          <w:rtl/>
        </w:rPr>
      </w:pPr>
    </w:p>
    <w:p w14:paraId="415EBE84" w14:textId="77777777" w:rsidR="006F0587" w:rsidRDefault="006F0587">
      <w:pPr>
        <w:pStyle w:val="ae"/>
        <w:rPr>
          <w:rtl/>
        </w:rPr>
      </w:pPr>
      <w:r>
        <w:rPr>
          <w:rFonts w:hint="eastAsia"/>
          <w:rtl/>
        </w:rPr>
        <w:t>אלי</w:t>
      </w:r>
      <w:r>
        <w:rPr>
          <w:rtl/>
        </w:rPr>
        <w:t xml:space="preserve"> אפללו (הליכוד):</w:t>
      </w:r>
    </w:p>
    <w:p w14:paraId="6ABF9D00" w14:textId="77777777" w:rsidR="006F0587" w:rsidRDefault="006F0587">
      <w:pPr>
        <w:jc w:val="both"/>
        <w:rPr>
          <w:rFonts w:hint="cs"/>
          <w:rtl/>
        </w:rPr>
      </w:pPr>
    </w:p>
    <w:p w14:paraId="53F6FB0A" w14:textId="77777777" w:rsidR="006F0587" w:rsidRDefault="006F0587">
      <w:pPr>
        <w:ind w:left="719" w:firstLine="0"/>
        <w:jc w:val="both"/>
        <w:rPr>
          <w:rFonts w:hint="cs"/>
          <w:rtl/>
        </w:rPr>
      </w:pPr>
      <w:r>
        <w:rPr>
          <w:rFonts w:hint="cs"/>
          <w:rtl/>
        </w:rPr>
        <w:t xml:space="preserve">- - - </w:t>
      </w:r>
    </w:p>
    <w:p w14:paraId="45099A01" w14:textId="77777777" w:rsidR="006F0587" w:rsidRDefault="006F0587">
      <w:pPr>
        <w:jc w:val="both"/>
        <w:rPr>
          <w:rFonts w:hint="cs"/>
          <w:rtl/>
        </w:rPr>
      </w:pPr>
    </w:p>
    <w:p w14:paraId="1C65FD5E" w14:textId="77777777" w:rsidR="006F0587" w:rsidRDefault="006F0587">
      <w:pPr>
        <w:pStyle w:val="af"/>
        <w:rPr>
          <w:rtl/>
        </w:rPr>
      </w:pPr>
      <w:r>
        <w:rPr>
          <w:rtl/>
        </w:rPr>
        <w:t>היו"ר ראובן ריבלין:</w:t>
      </w:r>
    </w:p>
    <w:p w14:paraId="0FB5D34C" w14:textId="77777777" w:rsidR="006F0587" w:rsidRDefault="006F0587">
      <w:pPr>
        <w:jc w:val="both"/>
        <w:rPr>
          <w:rtl/>
        </w:rPr>
      </w:pPr>
    </w:p>
    <w:p w14:paraId="4D77BD69" w14:textId="77777777" w:rsidR="006F0587" w:rsidRDefault="006F0587">
      <w:pPr>
        <w:jc w:val="both"/>
        <w:rPr>
          <w:rFonts w:hint="cs"/>
          <w:rtl/>
        </w:rPr>
      </w:pPr>
      <w:r>
        <w:rPr>
          <w:rFonts w:hint="cs"/>
          <w:rtl/>
        </w:rPr>
        <w:t xml:space="preserve">חבר הכנסת אפללו, אולי אדוני לא מבין. חבר הכנסת אפללו, אני קורא אותך לסדר פעם ראשונה. </w:t>
      </w:r>
    </w:p>
    <w:p w14:paraId="05AA44D5" w14:textId="77777777" w:rsidR="006F0587" w:rsidRDefault="006F0587">
      <w:pPr>
        <w:jc w:val="both"/>
        <w:rPr>
          <w:rFonts w:hint="cs"/>
          <w:rtl/>
        </w:rPr>
      </w:pPr>
    </w:p>
    <w:p w14:paraId="701F5121" w14:textId="77777777" w:rsidR="006F0587" w:rsidRDefault="006F0587">
      <w:pPr>
        <w:pStyle w:val="-"/>
        <w:rPr>
          <w:rtl/>
        </w:rPr>
      </w:pPr>
      <w:bookmarkStart w:id="121" w:name="FS000000456T22_04_2004_10_28_17C"/>
      <w:bookmarkEnd w:id="121"/>
      <w:r>
        <w:rPr>
          <w:rtl/>
        </w:rPr>
        <w:t>שמעון פרס (העבודה-מימד):</w:t>
      </w:r>
    </w:p>
    <w:p w14:paraId="7C785034" w14:textId="77777777" w:rsidR="006F0587" w:rsidRDefault="006F0587">
      <w:pPr>
        <w:jc w:val="both"/>
        <w:rPr>
          <w:rtl/>
        </w:rPr>
      </w:pPr>
    </w:p>
    <w:p w14:paraId="2EA9C66A" w14:textId="77777777" w:rsidR="006F0587" w:rsidRDefault="006F0587">
      <w:pPr>
        <w:jc w:val="both"/>
        <w:rPr>
          <w:rFonts w:hint="cs"/>
          <w:rtl/>
        </w:rPr>
      </w:pPr>
      <w:r>
        <w:rPr>
          <w:rFonts w:hint="cs"/>
          <w:rtl/>
        </w:rPr>
        <w:t xml:space="preserve">אומנם ראש הממשלה הצהיר </w:t>
      </w:r>
      <w:r>
        <w:rPr>
          <w:rFonts w:hint="eastAsia"/>
          <w:rtl/>
        </w:rPr>
        <w:t>–</w:t>
      </w:r>
      <w:r>
        <w:rPr>
          <w:rFonts w:hint="cs"/>
          <w:rtl/>
        </w:rPr>
        <w:t xml:space="preserve"> ואני מסכים אתו </w:t>
      </w:r>
      <w:r>
        <w:rPr>
          <w:rFonts w:hint="eastAsia"/>
          <w:rtl/>
        </w:rPr>
        <w:t>–</w:t>
      </w:r>
      <w:r>
        <w:rPr>
          <w:rFonts w:hint="cs"/>
          <w:rtl/>
        </w:rPr>
        <w:t xml:space="preserve"> שאין לו בעצם עניין בממשלת אחדות לאומית, אבל אני רוצה להגיד לזכותו שהוא תרם לאחדות האומה, כי שוב איננו מפולגים בין ארץ-ישראל השלמה לבין מדינת ישראל בעלת רוב יהודי. טוב שעניין ארץ-ישראל השלמה ירד מעל הפרק  ופסק להיות נושא מפלג. צריך לומר דברים ברורים. טוב שהוא מתחשב בלחץ החיצוני והחליט להפליג - - -</w:t>
      </w:r>
    </w:p>
    <w:p w14:paraId="422D9D29" w14:textId="77777777" w:rsidR="006F0587" w:rsidRDefault="006F0587">
      <w:pPr>
        <w:jc w:val="both"/>
        <w:rPr>
          <w:rFonts w:hint="cs"/>
          <w:rtl/>
        </w:rPr>
      </w:pPr>
    </w:p>
    <w:p w14:paraId="6AF300C3" w14:textId="77777777" w:rsidR="006F0587" w:rsidRDefault="006F0587">
      <w:pPr>
        <w:pStyle w:val="ae"/>
        <w:rPr>
          <w:rtl/>
        </w:rPr>
      </w:pPr>
      <w:r>
        <w:rPr>
          <w:rFonts w:hint="eastAsia"/>
          <w:rtl/>
        </w:rPr>
        <w:t>אליעזר</w:t>
      </w:r>
      <w:r>
        <w:rPr>
          <w:rtl/>
        </w:rPr>
        <w:t xml:space="preserve"> כהן (האיחוד הלאומי - ישראל ביתנו):</w:t>
      </w:r>
    </w:p>
    <w:p w14:paraId="07713500" w14:textId="77777777" w:rsidR="006F0587" w:rsidRDefault="006F0587">
      <w:pPr>
        <w:jc w:val="both"/>
        <w:rPr>
          <w:rFonts w:hint="cs"/>
          <w:rtl/>
        </w:rPr>
      </w:pPr>
    </w:p>
    <w:p w14:paraId="1D0AF3BB" w14:textId="77777777" w:rsidR="006F0587" w:rsidRDefault="006F0587">
      <w:pPr>
        <w:jc w:val="both"/>
        <w:rPr>
          <w:rFonts w:hint="cs"/>
          <w:rtl/>
        </w:rPr>
      </w:pPr>
      <w:r>
        <w:rPr>
          <w:rFonts w:hint="cs"/>
          <w:rtl/>
        </w:rPr>
        <w:t>בטרור - - -</w:t>
      </w:r>
    </w:p>
    <w:p w14:paraId="4834FF49" w14:textId="77777777" w:rsidR="006F0587" w:rsidRDefault="006F0587">
      <w:pPr>
        <w:jc w:val="both"/>
        <w:rPr>
          <w:rFonts w:hint="cs"/>
          <w:rtl/>
        </w:rPr>
      </w:pPr>
    </w:p>
    <w:p w14:paraId="34326FC2" w14:textId="77777777" w:rsidR="006F0587" w:rsidRDefault="006F0587">
      <w:pPr>
        <w:pStyle w:val="-"/>
        <w:rPr>
          <w:rtl/>
        </w:rPr>
      </w:pPr>
      <w:bookmarkStart w:id="122" w:name="FS000000456T22_04_2004_10_29_02C"/>
      <w:bookmarkEnd w:id="122"/>
      <w:r>
        <w:rPr>
          <w:rtl/>
        </w:rPr>
        <w:t>שמעון פרס (העבודה-מימד):</w:t>
      </w:r>
    </w:p>
    <w:p w14:paraId="0DF62FF5" w14:textId="77777777" w:rsidR="006F0587" w:rsidRDefault="006F0587">
      <w:pPr>
        <w:jc w:val="both"/>
        <w:rPr>
          <w:rtl/>
        </w:rPr>
      </w:pPr>
    </w:p>
    <w:p w14:paraId="389A929C" w14:textId="77777777" w:rsidR="006F0587" w:rsidRDefault="006F0587">
      <w:pPr>
        <w:jc w:val="both"/>
        <w:rPr>
          <w:rFonts w:hint="cs"/>
          <w:rtl/>
        </w:rPr>
      </w:pPr>
      <w:r>
        <w:rPr>
          <w:rFonts w:hint="cs"/>
          <w:rtl/>
        </w:rPr>
        <w:t xml:space="preserve">- - - והחליט להפליג לים הפתוח. וגם אם כמה שרים קיבלו מחלת ים עוד בטרם הורם העוגן,  אגיד בשפתו של נתן יונתן </w:t>
      </w:r>
      <w:r>
        <w:rPr>
          <w:rFonts w:hint="eastAsia"/>
          <w:rtl/>
        </w:rPr>
        <w:t>–</w:t>
      </w:r>
      <w:r>
        <w:rPr>
          <w:rFonts w:hint="cs"/>
          <w:rtl/>
        </w:rPr>
        <w:t xml:space="preserve"> הדוגית נוסעת, מפרשיה שניים, ומלחיה נרדמו כולם. </w:t>
      </w:r>
    </w:p>
    <w:p w14:paraId="1CF744E3" w14:textId="77777777" w:rsidR="006F0587" w:rsidRDefault="006F0587">
      <w:pPr>
        <w:jc w:val="both"/>
        <w:rPr>
          <w:rFonts w:hint="cs"/>
          <w:rtl/>
        </w:rPr>
      </w:pPr>
    </w:p>
    <w:p w14:paraId="551A869D" w14:textId="77777777" w:rsidR="006F0587" w:rsidRDefault="006F0587">
      <w:pPr>
        <w:jc w:val="both"/>
        <w:rPr>
          <w:rFonts w:hint="cs"/>
          <w:rtl/>
        </w:rPr>
      </w:pPr>
      <w:r>
        <w:rPr>
          <w:rFonts w:hint="cs"/>
          <w:rtl/>
        </w:rPr>
        <w:t>לעומת זאת, אני חייב להגיד שאיני רואה בצעד זה מצעד של שלום. עוד הדרך רב, עוד זמן וכסף ואולי גם חיי אדם יבוזבזו עד אשר יבין הימין שהגיע הזמן לעשות את הצעד הגדול והמלא שיביא להתחברות אמיתית עם השלום.</w:t>
      </w:r>
    </w:p>
    <w:p w14:paraId="75AB202E" w14:textId="77777777" w:rsidR="006F0587" w:rsidRDefault="006F0587">
      <w:pPr>
        <w:ind w:firstLine="0"/>
        <w:jc w:val="both"/>
        <w:rPr>
          <w:rFonts w:hint="cs"/>
          <w:rtl/>
        </w:rPr>
      </w:pPr>
    </w:p>
    <w:p w14:paraId="40FE7B2C" w14:textId="77777777" w:rsidR="006F0587" w:rsidRDefault="006F0587">
      <w:pPr>
        <w:pStyle w:val="ae"/>
        <w:rPr>
          <w:rtl/>
        </w:rPr>
      </w:pPr>
      <w:r>
        <w:rPr>
          <w:rtl/>
        </w:rPr>
        <w:t>אורי יהודה אריאל (האיחוד הלאומי - ישראל ביתנו):</w:t>
      </w:r>
    </w:p>
    <w:p w14:paraId="7DC82790" w14:textId="77777777" w:rsidR="006F0587" w:rsidRDefault="006F0587">
      <w:pPr>
        <w:jc w:val="both"/>
        <w:rPr>
          <w:rtl/>
        </w:rPr>
      </w:pPr>
    </w:p>
    <w:p w14:paraId="02A2C4B0" w14:textId="77777777" w:rsidR="006F0587" w:rsidRDefault="006F0587">
      <w:pPr>
        <w:jc w:val="both"/>
        <w:rPr>
          <w:rFonts w:hint="cs"/>
          <w:rtl/>
        </w:rPr>
      </w:pPr>
      <w:r>
        <w:rPr>
          <w:rFonts w:hint="cs"/>
          <w:rtl/>
        </w:rPr>
        <w:t xml:space="preserve">אי-אפשר לשמוע אותך. </w:t>
      </w:r>
    </w:p>
    <w:p w14:paraId="396053B4" w14:textId="77777777" w:rsidR="006F0587" w:rsidRDefault="006F0587">
      <w:pPr>
        <w:jc w:val="both"/>
        <w:rPr>
          <w:rFonts w:hint="cs"/>
          <w:rtl/>
        </w:rPr>
      </w:pPr>
    </w:p>
    <w:p w14:paraId="3F77E9F9" w14:textId="77777777" w:rsidR="006F0587" w:rsidRDefault="006F0587">
      <w:pPr>
        <w:pStyle w:val="-"/>
        <w:rPr>
          <w:rtl/>
        </w:rPr>
      </w:pPr>
      <w:bookmarkStart w:id="123" w:name="FS000000456T22_04_2004_11_50_00C"/>
      <w:bookmarkEnd w:id="123"/>
      <w:r>
        <w:rPr>
          <w:rtl/>
        </w:rPr>
        <w:t>שמעון פרס (העבודה-מימד):</w:t>
      </w:r>
    </w:p>
    <w:p w14:paraId="7657CE2B" w14:textId="77777777" w:rsidR="006F0587" w:rsidRDefault="006F0587">
      <w:pPr>
        <w:jc w:val="both"/>
        <w:rPr>
          <w:rtl/>
        </w:rPr>
      </w:pPr>
    </w:p>
    <w:p w14:paraId="218D4A39" w14:textId="77777777" w:rsidR="006F0587" w:rsidRDefault="006F0587">
      <w:pPr>
        <w:jc w:val="both"/>
        <w:rPr>
          <w:rFonts w:hint="cs"/>
          <w:rtl/>
        </w:rPr>
      </w:pPr>
      <w:r>
        <w:rPr>
          <w:rFonts w:hint="cs"/>
          <w:rtl/>
        </w:rPr>
        <w:t xml:space="preserve">למה לך, חבר הכנסת אריאל, באמת, תקשיב </w:t>
      </w:r>
      <w:r>
        <w:rPr>
          <w:rFonts w:hint="eastAsia"/>
          <w:rtl/>
        </w:rPr>
        <w:t>–</w:t>
      </w:r>
      <w:r>
        <w:rPr>
          <w:rFonts w:hint="cs"/>
          <w:rtl/>
        </w:rPr>
        <w:t xml:space="preserve"> זה לא נורא.</w:t>
      </w:r>
    </w:p>
    <w:p w14:paraId="44653743" w14:textId="77777777" w:rsidR="006F0587" w:rsidRDefault="006F0587">
      <w:pPr>
        <w:jc w:val="both"/>
        <w:rPr>
          <w:rFonts w:hint="cs"/>
          <w:rtl/>
        </w:rPr>
      </w:pPr>
    </w:p>
    <w:p w14:paraId="7A05D4E9" w14:textId="77777777" w:rsidR="006F0587" w:rsidRDefault="006F0587">
      <w:pPr>
        <w:pStyle w:val="ae"/>
        <w:rPr>
          <w:rtl/>
        </w:rPr>
      </w:pPr>
      <w:r>
        <w:rPr>
          <w:rFonts w:hint="eastAsia"/>
          <w:rtl/>
        </w:rPr>
        <w:t>אורי</w:t>
      </w:r>
      <w:r>
        <w:rPr>
          <w:rtl/>
        </w:rPr>
        <w:t xml:space="preserve"> יהודה אריאל (האיחוד הלאומי - ישראל ביתנו):</w:t>
      </w:r>
    </w:p>
    <w:p w14:paraId="4CC5EB1A" w14:textId="77777777" w:rsidR="006F0587" w:rsidRDefault="006F0587">
      <w:pPr>
        <w:jc w:val="both"/>
        <w:rPr>
          <w:rFonts w:hint="cs"/>
          <w:rtl/>
        </w:rPr>
      </w:pPr>
    </w:p>
    <w:p w14:paraId="5FD9130B" w14:textId="77777777" w:rsidR="006F0587" w:rsidRDefault="006F0587">
      <w:pPr>
        <w:jc w:val="both"/>
        <w:rPr>
          <w:rFonts w:hint="cs"/>
          <w:rtl/>
        </w:rPr>
      </w:pPr>
      <w:r>
        <w:rPr>
          <w:rFonts w:hint="cs"/>
          <w:rtl/>
        </w:rPr>
        <w:t>מה, קיבלת פרס נובל לשלום?</w:t>
      </w:r>
    </w:p>
    <w:p w14:paraId="25BC7B98" w14:textId="77777777" w:rsidR="006F0587" w:rsidRDefault="006F0587">
      <w:pPr>
        <w:jc w:val="both"/>
        <w:rPr>
          <w:rFonts w:hint="cs"/>
          <w:rtl/>
        </w:rPr>
      </w:pPr>
    </w:p>
    <w:p w14:paraId="4ADE2D97" w14:textId="77777777" w:rsidR="006F0587" w:rsidRDefault="006F0587">
      <w:pPr>
        <w:pStyle w:val="-"/>
        <w:rPr>
          <w:rtl/>
        </w:rPr>
      </w:pPr>
      <w:bookmarkStart w:id="124" w:name="FS000000456T22_04_2004_11_50_29C"/>
      <w:bookmarkEnd w:id="124"/>
      <w:r>
        <w:rPr>
          <w:rtl/>
        </w:rPr>
        <w:t>שמעון פרס (העבודה-מימד):</w:t>
      </w:r>
    </w:p>
    <w:p w14:paraId="4887DC9C" w14:textId="77777777" w:rsidR="006F0587" w:rsidRDefault="006F0587">
      <w:pPr>
        <w:jc w:val="both"/>
        <w:rPr>
          <w:rtl/>
        </w:rPr>
      </w:pPr>
    </w:p>
    <w:p w14:paraId="1F2735F3" w14:textId="77777777" w:rsidR="006F0587" w:rsidRDefault="006F0587">
      <w:pPr>
        <w:jc w:val="both"/>
        <w:rPr>
          <w:rFonts w:hint="cs"/>
          <w:rtl/>
        </w:rPr>
      </w:pPr>
      <w:r>
        <w:rPr>
          <w:rFonts w:hint="cs"/>
          <w:rtl/>
        </w:rPr>
        <w:t>זה לא יביא לך שום נזק אם תקשיב קצת.</w:t>
      </w:r>
    </w:p>
    <w:p w14:paraId="3E4D669F" w14:textId="77777777" w:rsidR="006F0587" w:rsidRDefault="006F0587">
      <w:pPr>
        <w:jc w:val="both"/>
        <w:rPr>
          <w:rFonts w:hint="cs"/>
          <w:rtl/>
        </w:rPr>
      </w:pPr>
    </w:p>
    <w:p w14:paraId="3A66B635" w14:textId="77777777" w:rsidR="006F0587" w:rsidRDefault="006F0587">
      <w:pPr>
        <w:jc w:val="both"/>
        <w:rPr>
          <w:rFonts w:hint="cs"/>
          <w:rtl/>
        </w:rPr>
      </w:pPr>
      <w:r>
        <w:rPr>
          <w:rFonts w:hint="cs"/>
          <w:rtl/>
        </w:rPr>
        <w:t xml:space="preserve">היסטורית הימין למד לאט לאט להבחין בפער הקיים בין שקיעה בדמיונות שווא לבין יכולת העיכול המציאותית של עמנו. </w:t>
      </w:r>
    </w:p>
    <w:p w14:paraId="1168DDEF" w14:textId="77777777" w:rsidR="006F0587" w:rsidRDefault="006F0587">
      <w:pPr>
        <w:jc w:val="both"/>
        <w:rPr>
          <w:rFonts w:hint="cs"/>
          <w:rtl/>
        </w:rPr>
      </w:pPr>
    </w:p>
    <w:p w14:paraId="7F16C2A8" w14:textId="77777777" w:rsidR="006F0587" w:rsidRDefault="006F0587">
      <w:pPr>
        <w:jc w:val="both"/>
        <w:rPr>
          <w:rFonts w:hint="cs"/>
          <w:rtl/>
        </w:rPr>
      </w:pPr>
      <w:r>
        <w:rPr>
          <w:rFonts w:hint="cs"/>
          <w:rtl/>
        </w:rPr>
        <w:t xml:space="preserve">לפעמים זה נראה בעיני כמטבח למתחילים של השף אהרוני </w:t>
      </w:r>
      <w:r>
        <w:rPr>
          <w:rtl/>
        </w:rPr>
        <w:t>–</w:t>
      </w:r>
      <w:r>
        <w:rPr>
          <w:rFonts w:hint="cs"/>
          <w:rtl/>
        </w:rPr>
        <w:t xml:space="preserve"> שופכים הרבה שמן, סוכר, אגוזים, ביצים, שקדים, מעלים את החום כדי לראות את העוגה תופחת ומשחימה.</w:t>
      </w:r>
    </w:p>
    <w:p w14:paraId="2736A703" w14:textId="77777777" w:rsidR="006F0587" w:rsidRDefault="006F0587">
      <w:pPr>
        <w:jc w:val="both"/>
        <w:rPr>
          <w:rFonts w:hint="cs"/>
          <w:rtl/>
        </w:rPr>
      </w:pPr>
    </w:p>
    <w:p w14:paraId="76B1DADB" w14:textId="77777777" w:rsidR="006F0587" w:rsidRDefault="006F0587">
      <w:pPr>
        <w:pStyle w:val="af"/>
        <w:rPr>
          <w:rtl/>
        </w:rPr>
      </w:pPr>
      <w:r>
        <w:rPr>
          <w:rtl/>
        </w:rPr>
        <w:t>היו"ר ראובן ריבלין:</w:t>
      </w:r>
    </w:p>
    <w:p w14:paraId="2025E950" w14:textId="77777777" w:rsidR="006F0587" w:rsidRDefault="006F0587">
      <w:pPr>
        <w:jc w:val="both"/>
        <w:rPr>
          <w:rtl/>
        </w:rPr>
      </w:pPr>
    </w:p>
    <w:p w14:paraId="69746F50" w14:textId="77777777" w:rsidR="006F0587" w:rsidRDefault="006F0587">
      <w:pPr>
        <w:jc w:val="both"/>
        <w:rPr>
          <w:rFonts w:hint="cs"/>
          <w:rtl/>
        </w:rPr>
      </w:pPr>
      <w:r>
        <w:rPr>
          <w:rFonts w:hint="cs"/>
          <w:rtl/>
        </w:rPr>
        <w:t>חבר הכנסת אפללו, אם אדוני רוצה לשוחח עם אריאל לפחות ישב לידו. למה יקרא לו קריאות מרחוק?</w:t>
      </w:r>
    </w:p>
    <w:p w14:paraId="32DF3451" w14:textId="77777777" w:rsidR="006F0587" w:rsidRDefault="006F0587">
      <w:pPr>
        <w:jc w:val="both"/>
        <w:rPr>
          <w:rFonts w:hint="cs"/>
          <w:rtl/>
        </w:rPr>
      </w:pPr>
    </w:p>
    <w:p w14:paraId="37E6E29D" w14:textId="77777777" w:rsidR="006F0587" w:rsidRDefault="006F0587">
      <w:pPr>
        <w:pStyle w:val="-"/>
        <w:rPr>
          <w:rtl/>
        </w:rPr>
      </w:pPr>
      <w:bookmarkStart w:id="125" w:name="FS000000456T22_04_2004_11_55_08C"/>
      <w:bookmarkEnd w:id="125"/>
      <w:r>
        <w:rPr>
          <w:rtl/>
        </w:rPr>
        <w:t>שמעון פרס (העבודה-מימד):</w:t>
      </w:r>
    </w:p>
    <w:p w14:paraId="2F907D0C" w14:textId="77777777" w:rsidR="006F0587" w:rsidRDefault="006F0587">
      <w:pPr>
        <w:jc w:val="both"/>
        <w:rPr>
          <w:rtl/>
        </w:rPr>
      </w:pPr>
    </w:p>
    <w:p w14:paraId="551A114C" w14:textId="77777777" w:rsidR="006F0587" w:rsidRDefault="006F0587">
      <w:pPr>
        <w:jc w:val="both"/>
        <w:rPr>
          <w:rFonts w:hint="cs"/>
          <w:rtl/>
        </w:rPr>
      </w:pPr>
      <w:r>
        <w:rPr>
          <w:rFonts w:hint="cs"/>
          <w:rtl/>
        </w:rPr>
        <w:t xml:space="preserve">התמונה מרהיבה, אבל אז פונים למטבח כאנשים סבירים ומכינים ארוחה שאפשר לעכל </w:t>
      </w:r>
      <w:r>
        <w:rPr>
          <w:rtl/>
        </w:rPr>
        <w:t>–</w:t>
      </w:r>
      <w:r>
        <w:rPr>
          <w:rFonts w:hint="cs"/>
          <w:rtl/>
        </w:rPr>
        <w:t xml:space="preserve"> קצת סלט, קצת לחם טרי, קצת גבינת עזים </w:t>
      </w:r>
      <w:r>
        <w:rPr>
          <w:rFonts w:hint="eastAsia"/>
          <w:rtl/>
        </w:rPr>
        <w:t>–</w:t>
      </w:r>
      <w:r>
        <w:rPr>
          <w:rFonts w:hint="cs"/>
          <w:rtl/>
        </w:rPr>
        <w:t xml:space="preserve"> כדי שיהיה אפשר לשבור את הרעב בלי לנפץ את הקיבה.</w:t>
      </w:r>
    </w:p>
    <w:p w14:paraId="64166594" w14:textId="77777777" w:rsidR="006F0587" w:rsidRDefault="006F0587">
      <w:pPr>
        <w:jc w:val="both"/>
        <w:rPr>
          <w:rFonts w:hint="cs"/>
          <w:rtl/>
        </w:rPr>
      </w:pPr>
    </w:p>
    <w:p w14:paraId="4A43B7DB" w14:textId="77777777" w:rsidR="006F0587" w:rsidRDefault="006F0587">
      <w:pPr>
        <w:jc w:val="both"/>
        <w:rPr>
          <w:rFonts w:hint="cs"/>
          <w:rtl/>
        </w:rPr>
      </w:pPr>
      <w:r>
        <w:rPr>
          <w:rFonts w:hint="cs"/>
          <w:rtl/>
        </w:rPr>
        <w:t xml:space="preserve">כך זה היה עם עוגת שתי גדות לירדן </w:t>
      </w:r>
      <w:r>
        <w:rPr>
          <w:rFonts w:hint="eastAsia"/>
          <w:rtl/>
        </w:rPr>
        <w:t>–</w:t>
      </w:r>
      <w:r>
        <w:rPr>
          <w:rFonts w:hint="cs"/>
          <w:rtl/>
        </w:rPr>
        <w:t xml:space="preserve"> איזה מזל שוויתרנו על העוגה הזאת, אחרת היינו הופכים להיות מיעוט של שליש ממלכה ירדנית-פלסטינית. איזה מזל שוויתרנו על עוגת סיני </w:t>
      </w:r>
      <w:r>
        <w:rPr>
          <w:rFonts w:hint="eastAsia"/>
          <w:rtl/>
        </w:rPr>
        <w:t>–</w:t>
      </w:r>
      <w:r>
        <w:rPr>
          <w:rFonts w:hint="cs"/>
          <w:rtl/>
        </w:rPr>
        <w:t xml:space="preserve"> אילו היה הימין שומר לעצמו את מחצית סיני, כפי שהוא רצה, היה הסכסוך עם מצרים נמשך עד עצם היום הזה, והיינו משלמים את המחיר המלא. וכך זה היום עם עוגת עזה </w:t>
      </w:r>
      <w:r>
        <w:rPr>
          <w:rFonts w:hint="eastAsia"/>
          <w:rtl/>
        </w:rPr>
        <w:t>–</w:t>
      </w:r>
      <w:r>
        <w:rPr>
          <w:rFonts w:hint="cs"/>
          <w:rtl/>
        </w:rPr>
        <w:t xml:space="preserve"> מי שירצה לבלוע את העוגה הזאת ימלא את כרסו בשנאה, בעוני, באלימות, בחוסר היגיון, בהעדר תכלית.</w:t>
      </w:r>
    </w:p>
    <w:p w14:paraId="22F12547" w14:textId="77777777" w:rsidR="006F0587" w:rsidRDefault="006F0587">
      <w:pPr>
        <w:jc w:val="both"/>
        <w:rPr>
          <w:rFonts w:hint="cs"/>
          <w:rtl/>
        </w:rPr>
      </w:pPr>
    </w:p>
    <w:p w14:paraId="182FCAAB" w14:textId="77777777" w:rsidR="006F0587" w:rsidRDefault="006F0587">
      <w:pPr>
        <w:jc w:val="both"/>
        <w:rPr>
          <w:rFonts w:hint="cs"/>
          <w:rtl/>
        </w:rPr>
      </w:pPr>
      <w:r>
        <w:rPr>
          <w:rFonts w:hint="cs"/>
          <w:rtl/>
        </w:rPr>
        <w:t xml:space="preserve">אנחנו בעד יציאה מעזה, אם כי אני מודה </w:t>
      </w:r>
      <w:r>
        <w:rPr>
          <w:rtl/>
        </w:rPr>
        <w:t>–</w:t>
      </w:r>
      <w:r>
        <w:rPr>
          <w:rFonts w:hint="cs"/>
          <w:rtl/>
        </w:rPr>
        <w:t xml:space="preserve"> בנוסח של יציאת מצרים. אסור שנאמר "נצא" ונמצא את עצמנו נשארים כי עדיין לא נקבע לוח מועדים, כי לא נקבע מי יבוא במקומנו, כי לא נקבע מה יעלה בגורלם של מיליון וחצי תושבי עזה שנסגור עליהם מדרום, מצפון, ממזרח, מהים, ונגלה שאנחנו אחראים לגורלם של מיליון וחצי תושבים, לבריאותם, למזונם, לתעסוקתם, לאספקת חשמל, לגביית מסים, לאחריות ביטחונית </w:t>
      </w:r>
      <w:r>
        <w:rPr>
          <w:rFonts w:hint="eastAsia"/>
          <w:rtl/>
        </w:rPr>
        <w:t>–</w:t>
      </w:r>
      <w:r>
        <w:rPr>
          <w:rFonts w:hint="cs"/>
          <w:rtl/>
        </w:rPr>
        <w:t xml:space="preserve"> מי יעשה את זה?</w:t>
      </w:r>
    </w:p>
    <w:p w14:paraId="7C7ECC99" w14:textId="77777777" w:rsidR="006F0587" w:rsidRDefault="006F0587">
      <w:pPr>
        <w:jc w:val="both"/>
        <w:rPr>
          <w:rFonts w:hint="cs"/>
          <w:rtl/>
        </w:rPr>
      </w:pPr>
    </w:p>
    <w:p w14:paraId="277BF88D" w14:textId="77777777" w:rsidR="006F0587" w:rsidRDefault="006F0587">
      <w:pPr>
        <w:pStyle w:val="ae"/>
        <w:rPr>
          <w:rtl/>
        </w:rPr>
      </w:pPr>
      <w:r>
        <w:rPr>
          <w:rFonts w:hint="eastAsia"/>
          <w:rtl/>
        </w:rPr>
        <w:t>מיכאל</w:t>
      </w:r>
      <w:r>
        <w:rPr>
          <w:rtl/>
        </w:rPr>
        <w:t xml:space="preserve"> גורלובסקי (הליכוד):</w:t>
      </w:r>
    </w:p>
    <w:p w14:paraId="59FB1383" w14:textId="77777777" w:rsidR="006F0587" w:rsidRDefault="006F0587">
      <w:pPr>
        <w:jc w:val="both"/>
        <w:rPr>
          <w:rFonts w:hint="cs"/>
          <w:rtl/>
        </w:rPr>
      </w:pPr>
    </w:p>
    <w:p w14:paraId="10285DB6" w14:textId="77777777" w:rsidR="006F0587" w:rsidRDefault="006F0587">
      <w:pPr>
        <w:jc w:val="both"/>
        <w:rPr>
          <w:rFonts w:hint="cs"/>
          <w:rtl/>
        </w:rPr>
      </w:pPr>
      <w:r>
        <w:rPr>
          <w:rFonts w:hint="cs"/>
          <w:rtl/>
        </w:rPr>
        <w:t>מי יעשה את זה?</w:t>
      </w:r>
    </w:p>
    <w:p w14:paraId="779FCFC7" w14:textId="77777777" w:rsidR="006F0587" w:rsidRDefault="006F0587">
      <w:pPr>
        <w:jc w:val="both"/>
        <w:rPr>
          <w:rFonts w:hint="cs"/>
          <w:rtl/>
        </w:rPr>
      </w:pPr>
    </w:p>
    <w:p w14:paraId="48F2FC21" w14:textId="77777777" w:rsidR="006F0587" w:rsidRDefault="006F0587">
      <w:pPr>
        <w:pStyle w:val="-"/>
        <w:rPr>
          <w:rtl/>
        </w:rPr>
      </w:pPr>
      <w:bookmarkStart w:id="126" w:name="FS000000456T22_04_2004_12_00_16C"/>
      <w:bookmarkEnd w:id="126"/>
      <w:r>
        <w:rPr>
          <w:rtl/>
        </w:rPr>
        <w:t>שמעון פרס (העבודה-מימד):</w:t>
      </w:r>
    </w:p>
    <w:p w14:paraId="2CBF5B20" w14:textId="77777777" w:rsidR="006F0587" w:rsidRDefault="006F0587">
      <w:pPr>
        <w:jc w:val="both"/>
        <w:rPr>
          <w:rtl/>
        </w:rPr>
      </w:pPr>
    </w:p>
    <w:p w14:paraId="4417ABFF" w14:textId="77777777" w:rsidR="006F0587" w:rsidRDefault="006F0587">
      <w:pPr>
        <w:jc w:val="both"/>
        <w:rPr>
          <w:rFonts w:hint="cs"/>
          <w:rtl/>
        </w:rPr>
      </w:pPr>
      <w:r>
        <w:rPr>
          <w:rFonts w:hint="cs"/>
          <w:rtl/>
        </w:rPr>
        <w:t xml:space="preserve">ובו בזמן, עוד בטרם יצאנו מעזה, ניקח עמנו את הסכסוך המחריף ליהודה ולשומרון ושם נסתבך בגדר חדשה. לעומת הגדר של ממשלת האחדות, כאשר פואד היה שר הביטחון, שהיתה צריכה להיות גדר של 148 קילומטרים, נקים גדר של 720 קילומטרים; במקום מיליארד שקלים נשקיע 8 מיליארדי שקלים. </w:t>
      </w:r>
    </w:p>
    <w:p w14:paraId="5B2E3984" w14:textId="77777777" w:rsidR="006F0587" w:rsidRDefault="006F0587">
      <w:pPr>
        <w:jc w:val="both"/>
        <w:rPr>
          <w:rFonts w:hint="cs"/>
          <w:rtl/>
        </w:rPr>
      </w:pPr>
    </w:p>
    <w:p w14:paraId="17615BAA" w14:textId="77777777" w:rsidR="006F0587" w:rsidRDefault="006F0587">
      <w:pPr>
        <w:jc w:val="both"/>
        <w:rPr>
          <w:rFonts w:hint="cs"/>
          <w:rtl/>
        </w:rPr>
      </w:pPr>
      <w:r>
        <w:rPr>
          <w:rFonts w:hint="cs"/>
          <w:rtl/>
        </w:rPr>
        <w:t xml:space="preserve">אני אומר לביבי: מאיפה תיקח? רק עכשיו הודיעו שהיתוספו לנו 40,000 ילדים רעבים, 600,000, האבטלה עלתה </w:t>
      </w:r>
      <w:r>
        <w:rPr>
          <w:rFonts w:hint="eastAsia"/>
          <w:rtl/>
        </w:rPr>
        <w:t>–</w:t>
      </w:r>
      <w:r>
        <w:rPr>
          <w:rFonts w:hint="cs"/>
          <w:rtl/>
        </w:rPr>
        <w:t xml:space="preserve"> ממי תיקח את הכסף?</w:t>
      </w:r>
    </w:p>
    <w:p w14:paraId="0D065304" w14:textId="77777777" w:rsidR="006F0587" w:rsidRDefault="006F0587">
      <w:pPr>
        <w:jc w:val="both"/>
        <w:rPr>
          <w:rFonts w:hint="cs"/>
          <w:rtl/>
        </w:rPr>
      </w:pPr>
    </w:p>
    <w:p w14:paraId="46AB7427" w14:textId="77777777" w:rsidR="006F0587" w:rsidRDefault="006F0587">
      <w:pPr>
        <w:pStyle w:val="ae"/>
        <w:rPr>
          <w:rtl/>
        </w:rPr>
      </w:pPr>
      <w:r>
        <w:rPr>
          <w:rFonts w:hint="eastAsia"/>
          <w:rtl/>
        </w:rPr>
        <w:t>קריאה</w:t>
      </w:r>
      <w:r>
        <w:rPr>
          <w:rtl/>
        </w:rPr>
        <w:t>:</w:t>
      </w:r>
    </w:p>
    <w:p w14:paraId="3A93E2BF" w14:textId="77777777" w:rsidR="006F0587" w:rsidRDefault="006F0587">
      <w:pPr>
        <w:jc w:val="both"/>
        <w:rPr>
          <w:rFonts w:hint="cs"/>
          <w:rtl/>
        </w:rPr>
      </w:pPr>
    </w:p>
    <w:p w14:paraId="566E8669" w14:textId="77777777" w:rsidR="006F0587" w:rsidRDefault="006F0587">
      <w:pPr>
        <w:jc w:val="both"/>
        <w:rPr>
          <w:rFonts w:hint="cs"/>
          <w:rtl/>
        </w:rPr>
      </w:pPr>
      <w:r>
        <w:rPr>
          <w:rFonts w:hint="cs"/>
          <w:rtl/>
        </w:rPr>
        <w:t>נעשה חוק תרומות.</w:t>
      </w:r>
    </w:p>
    <w:p w14:paraId="69275FDB" w14:textId="77777777" w:rsidR="006F0587" w:rsidRDefault="006F0587">
      <w:pPr>
        <w:jc w:val="both"/>
        <w:rPr>
          <w:rFonts w:hint="cs"/>
          <w:rtl/>
        </w:rPr>
      </w:pPr>
    </w:p>
    <w:p w14:paraId="26953C1D" w14:textId="77777777" w:rsidR="006F0587" w:rsidRDefault="006F0587">
      <w:pPr>
        <w:pStyle w:val="-"/>
        <w:rPr>
          <w:rtl/>
        </w:rPr>
      </w:pPr>
      <w:bookmarkStart w:id="127" w:name="FS000000456T22_04_2004_12_04_05C"/>
      <w:bookmarkEnd w:id="127"/>
      <w:r>
        <w:rPr>
          <w:rtl/>
        </w:rPr>
        <w:t>שמעון פרס (העבודה-מימד):</w:t>
      </w:r>
    </w:p>
    <w:p w14:paraId="462FD90F" w14:textId="77777777" w:rsidR="006F0587" w:rsidRDefault="006F0587">
      <w:pPr>
        <w:jc w:val="both"/>
        <w:rPr>
          <w:rtl/>
        </w:rPr>
      </w:pPr>
    </w:p>
    <w:p w14:paraId="34A6FAF4" w14:textId="77777777" w:rsidR="006F0587" w:rsidRDefault="006F0587">
      <w:pPr>
        <w:jc w:val="both"/>
        <w:rPr>
          <w:rFonts w:hint="cs"/>
          <w:rtl/>
        </w:rPr>
      </w:pPr>
      <w:r>
        <w:rPr>
          <w:rFonts w:hint="cs"/>
          <w:rtl/>
        </w:rPr>
        <w:t xml:space="preserve">במקום סיפוח של 1.6% משטח הגדה נספח 11% ובמקום 10,000 תושבים פלסטינים נכליל בתוך הגדר 170,000 תושבים. נוסיף לבזבז כספים שאין לנו, לבזבז זמן שחסר לנו, לקיים סכסוך שלא דרוש לנו. ביבי הפוליטיקאי ירוויח, ביבי הכלכלן ישלם: אנחנו נשלם את מה שהוא ירוויח. </w:t>
      </w:r>
    </w:p>
    <w:p w14:paraId="04F628B4" w14:textId="77777777" w:rsidR="006F0587" w:rsidRDefault="006F0587">
      <w:pPr>
        <w:jc w:val="both"/>
        <w:rPr>
          <w:rFonts w:hint="cs"/>
          <w:rtl/>
        </w:rPr>
      </w:pPr>
    </w:p>
    <w:p w14:paraId="72842E7F" w14:textId="77777777" w:rsidR="006F0587" w:rsidRDefault="006F0587">
      <w:pPr>
        <w:jc w:val="both"/>
        <w:rPr>
          <w:rFonts w:hint="cs"/>
          <w:rtl/>
        </w:rPr>
      </w:pPr>
      <w:r>
        <w:rPr>
          <w:rFonts w:hint="cs"/>
          <w:rtl/>
        </w:rPr>
        <w:t xml:space="preserve">ראש הממשלה טוען שלולא נקט את התוכנית הזאת הוא היה צריך להתמודד עם תוכניות קשות יותר שיגיעו מבחוץ. זה נכון, אבל מה שנכון לגבי עזה נכון גם לגבי הגדה. חבל על הזמן </w:t>
      </w:r>
      <w:r>
        <w:rPr>
          <w:rFonts w:hint="eastAsia"/>
          <w:rtl/>
        </w:rPr>
        <w:t>–</w:t>
      </w:r>
      <w:r>
        <w:rPr>
          <w:rFonts w:hint="cs"/>
          <w:rtl/>
        </w:rPr>
        <w:t xml:space="preserve"> יהיו אותם לחצים, אותם אילוצים; חבל על הזמן, חבל על החיים, חבל על המשאבים, חבל על האשליות, גם על אלה של המתנחלים. </w:t>
      </w:r>
    </w:p>
    <w:p w14:paraId="53F8A550" w14:textId="77777777" w:rsidR="006F0587" w:rsidRDefault="006F0587">
      <w:pPr>
        <w:jc w:val="both"/>
        <w:rPr>
          <w:rFonts w:hint="cs"/>
          <w:rtl/>
        </w:rPr>
      </w:pPr>
    </w:p>
    <w:p w14:paraId="04EACC8D" w14:textId="77777777" w:rsidR="006F0587" w:rsidRDefault="006F0587">
      <w:pPr>
        <w:jc w:val="both"/>
        <w:rPr>
          <w:rFonts w:hint="cs"/>
          <w:rtl/>
        </w:rPr>
      </w:pPr>
      <w:r>
        <w:rPr>
          <w:rFonts w:hint="cs"/>
          <w:rtl/>
        </w:rPr>
        <w:t xml:space="preserve">הנשיא בוש קרא אמש לתמוך בתוכנית. אני תומך בתוכנית כפי שנוסחה במכתבו של הנשיא בוש, כלומר בהקמת מדינה פלסטינית לפי 242 ו-338, עם רצף טריטוריאלי, וכדי להיות מציאותי, כפי שהוא אומר, לפתור את בעיית ההתנחלויות, להסתמך על ניסיון העבר, כלומר תוכנית קלינטון, ולעשות את זה בהסכמה עם הפלסטינים. לשם כך, הוא אומר, צריך להקפיא את הרחבת ההתנחלויות, לבטל את המאחזים ולסייע בבניית המוסדות של המדינה הפלסטינית. </w:t>
      </w:r>
    </w:p>
    <w:p w14:paraId="3EB5F292" w14:textId="77777777" w:rsidR="006F0587" w:rsidRDefault="006F0587">
      <w:pPr>
        <w:jc w:val="both"/>
        <w:rPr>
          <w:rFonts w:hint="cs"/>
          <w:rtl/>
        </w:rPr>
      </w:pPr>
    </w:p>
    <w:p w14:paraId="6527B177" w14:textId="77777777" w:rsidR="006F0587" w:rsidRDefault="006F0587">
      <w:pPr>
        <w:jc w:val="both"/>
        <w:rPr>
          <w:rFonts w:hint="cs"/>
          <w:rtl/>
        </w:rPr>
      </w:pPr>
      <w:r>
        <w:rPr>
          <w:rFonts w:hint="cs"/>
          <w:rtl/>
        </w:rPr>
        <w:t>חברי הכנסת, הגיע הזמן לְפָנות את עזה, לִפְנות לנגב ולגליל. אנחנו לא יכולים להרים את כל הדברים האלה. נפסיד את שלושתם, בסופו של דבר, בגלל התעקשות קולנית של מיעוט בעם. המתנחלים הם מיעוט בעם, עם כל הכבוד להם. תקראו את כל הסקרים, תלכו ימינה ושמאלה, אתם לא יכולים לחייב רוב להתכופף לפני האובססיה שלכם.</w:t>
      </w:r>
    </w:p>
    <w:p w14:paraId="3ED007AF" w14:textId="77777777" w:rsidR="006F0587" w:rsidRDefault="006F0587">
      <w:pPr>
        <w:jc w:val="both"/>
        <w:rPr>
          <w:rFonts w:hint="cs"/>
          <w:rtl/>
        </w:rPr>
      </w:pPr>
    </w:p>
    <w:p w14:paraId="4DC39C2A" w14:textId="77777777" w:rsidR="006F0587" w:rsidRDefault="006F0587">
      <w:pPr>
        <w:pStyle w:val="ae"/>
        <w:rPr>
          <w:rtl/>
        </w:rPr>
      </w:pPr>
      <w:r>
        <w:rPr>
          <w:rFonts w:hint="eastAsia"/>
          <w:rtl/>
        </w:rPr>
        <w:t>אליעזר</w:t>
      </w:r>
      <w:r>
        <w:rPr>
          <w:rtl/>
        </w:rPr>
        <w:t xml:space="preserve"> כהן (האיחוד הלאומי - ישראל ביתנו):</w:t>
      </w:r>
    </w:p>
    <w:p w14:paraId="644ADE0F" w14:textId="77777777" w:rsidR="006F0587" w:rsidRDefault="006F0587">
      <w:pPr>
        <w:jc w:val="both"/>
        <w:rPr>
          <w:rFonts w:hint="cs"/>
          <w:rtl/>
        </w:rPr>
      </w:pPr>
    </w:p>
    <w:p w14:paraId="2735C762" w14:textId="77777777" w:rsidR="006F0587" w:rsidRDefault="006F0587">
      <w:pPr>
        <w:jc w:val="both"/>
        <w:rPr>
          <w:rFonts w:hint="cs"/>
          <w:rtl/>
        </w:rPr>
      </w:pPr>
      <w:r>
        <w:rPr>
          <w:rFonts w:hint="cs"/>
          <w:rtl/>
        </w:rPr>
        <w:t xml:space="preserve">גם הקיבוצים והמושבים היו - - - </w:t>
      </w:r>
    </w:p>
    <w:p w14:paraId="552EBD96" w14:textId="77777777" w:rsidR="006F0587" w:rsidRDefault="006F0587">
      <w:pPr>
        <w:jc w:val="both"/>
        <w:rPr>
          <w:rFonts w:hint="cs"/>
          <w:rtl/>
        </w:rPr>
      </w:pPr>
    </w:p>
    <w:p w14:paraId="7D2C0C2A" w14:textId="77777777" w:rsidR="006F0587" w:rsidRDefault="006F0587">
      <w:pPr>
        <w:pStyle w:val="-"/>
        <w:rPr>
          <w:rtl/>
        </w:rPr>
      </w:pPr>
      <w:bookmarkStart w:id="128" w:name="FS000000456T22_04_2004_12_11_22C"/>
      <w:bookmarkEnd w:id="128"/>
      <w:r>
        <w:rPr>
          <w:rtl/>
        </w:rPr>
        <w:t>שמעון פרס (העבודה-מימד):</w:t>
      </w:r>
    </w:p>
    <w:p w14:paraId="1DDB9DF2" w14:textId="77777777" w:rsidR="006F0587" w:rsidRDefault="006F0587">
      <w:pPr>
        <w:jc w:val="both"/>
        <w:rPr>
          <w:rtl/>
        </w:rPr>
      </w:pPr>
    </w:p>
    <w:p w14:paraId="0D471BF8" w14:textId="77777777" w:rsidR="006F0587" w:rsidRDefault="006F0587">
      <w:pPr>
        <w:jc w:val="both"/>
        <w:rPr>
          <w:rFonts w:hint="cs"/>
          <w:rtl/>
        </w:rPr>
      </w:pPr>
      <w:r>
        <w:rPr>
          <w:rFonts w:hint="cs"/>
          <w:rtl/>
        </w:rPr>
        <w:t>מה עלינו לעשות? לפנות את עזה.</w:t>
      </w:r>
    </w:p>
    <w:p w14:paraId="7C089E68" w14:textId="77777777" w:rsidR="006F0587" w:rsidRDefault="006F0587">
      <w:pPr>
        <w:jc w:val="both"/>
        <w:rPr>
          <w:rFonts w:hint="cs"/>
          <w:rtl/>
        </w:rPr>
      </w:pPr>
    </w:p>
    <w:p w14:paraId="71B1E727" w14:textId="77777777" w:rsidR="006F0587" w:rsidRDefault="006F0587">
      <w:pPr>
        <w:pStyle w:val="ae"/>
        <w:rPr>
          <w:rtl/>
        </w:rPr>
      </w:pPr>
      <w:r>
        <w:rPr>
          <w:rFonts w:hint="eastAsia"/>
          <w:rtl/>
        </w:rPr>
        <w:t>מיכאל</w:t>
      </w:r>
      <w:r>
        <w:rPr>
          <w:rtl/>
        </w:rPr>
        <w:t xml:space="preserve"> גורלובסקי (הליכוד):</w:t>
      </w:r>
    </w:p>
    <w:p w14:paraId="50FDA83F" w14:textId="77777777" w:rsidR="006F0587" w:rsidRDefault="006F0587">
      <w:pPr>
        <w:jc w:val="both"/>
        <w:rPr>
          <w:rFonts w:hint="cs"/>
          <w:rtl/>
        </w:rPr>
      </w:pPr>
    </w:p>
    <w:p w14:paraId="2E2C5413" w14:textId="77777777" w:rsidR="006F0587" w:rsidRDefault="006F0587">
      <w:pPr>
        <w:jc w:val="both"/>
        <w:rPr>
          <w:rFonts w:hint="cs"/>
          <w:rtl/>
        </w:rPr>
      </w:pPr>
      <w:r>
        <w:rPr>
          <w:rFonts w:hint="cs"/>
          <w:rtl/>
        </w:rPr>
        <w:t>מה עם ירושלים?</w:t>
      </w:r>
    </w:p>
    <w:p w14:paraId="75A238E9" w14:textId="77777777" w:rsidR="006F0587" w:rsidRDefault="006F0587">
      <w:pPr>
        <w:jc w:val="both"/>
        <w:rPr>
          <w:rFonts w:hint="cs"/>
          <w:rtl/>
        </w:rPr>
      </w:pPr>
    </w:p>
    <w:p w14:paraId="6B6E44F1" w14:textId="77777777" w:rsidR="006F0587" w:rsidRDefault="006F0587">
      <w:pPr>
        <w:pStyle w:val="ae"/>
        <w:rPr>
          <w:rtl/>
        </w:rPr>
      </w:pPr>
      <w:r>
        <w:rPr>
          <w:rFonts w:hint="eastAsia"/>
          <w:rtl/>
        </w:rPr>
        <w:t>יצחק</w:t>
      </w:r>
      <w:r>
        <w:rPr>
          <w:rtl/>
        </w:rPr>
        <w:t xml:space="preserve"> הרצוג (העבודה-מימד):</w:t>
      </w:r>
    </w:p>
    <w:p w14:paraId="0057CCF6" w14:textId="77777777" w:rsidR="006F0587" w:rsidRDefault="006F0587">
      <w:pPr>
        <w:jc w:val="both"/>
        <w:rPr>
          <w:rFonts w:hint="cs"/>
          <w:rtl/>
        </w:rPr>
      </w:pPr>
    </w:p>
    <w:p w14:paraId="435EB323" w14:textId="77777777" w:rsidR="006F0587" w:rsidRDefault="006F0587">
      <w:pPr>
        <w:jc w:val="both"/>
        <w:rPr>
          <w:rFonts w:hint="cs"/>
          <w:rtl/>
        </w:rPr>
      </w:pPr>
      <w:r>
        <w:rPr>
          <w:rFonts w:hint="cs"/>
          <w:rtl/>
        </w:rPr>
        <w:t>נוקדים זה לא ירושלים.</w:t>
      </w:r>
    </w:p>
    <w:p w14:paraId="230B2148" w14:textId="77777777" w:rsidR="006F0587" w:rsidRDefault="006F0587">
      <w:pPr>
        <w:jc w:val="both"/>
        <w:rPr>
          <w:rFonts w:hint="cs"/>
          <w:rtl/>
        </w:rPr>
      </w:pPr>
    </w:p>
    <w:p w14:paraId="7D0887AB" w14:textId="77777777" w:rsidR="006F0587" w:rsidRDefault="006F0587">
      <w:pPr>
        <w:pStyle w:val="af"/>
        <w:rPr>
          <w:rtl/>
        </w:rPr>
      </w:pPr>
      <w:r>
        <w:rPr>
          <w:rtl/>
        </w:rPr>
        <w:t>היו"ר ראובן ריבלין:</w:t>
      </w:r>
    </w:p>
    <w:p w14:paraId="4B499405" w14:textId="77777777" w:rsidR="006F0587" w:rsidRDefault="006F0587">
      <w:pPr>
        <w:jc w:val="both"/>
        <w:rPr>
          <w:rtl/>
        </w:rPr>
      </w:pPr>
    </w:p>
    <w:p w14:paraId="60C0690B" w14:textId="77777777" w:rsidR="006F0587" w:rsidRDefault="006F0587">
      <w:pPr>
        <w:jc w:val="both"/>
        <w:rPr>
          <w:rFonts w:hint="cs"/>
          <w:rtl/>
        </w:rPr>
      </w:pPr>
      <w:r>
        <w:rPr>
          <w:rFonts w:hint="cs"/>
          <w:rtl/>
        </w:rPr>
        <w:t>חבר הכנסת גורלובסקי, השאלה נשאלה.</w:t>
      </w:r>
    </w:p>
    <w:p w14:paraId="508AB40B" w14:textId="77777777" w:rsidR="006F0587" w:rsidRDefault="006F0587">
      <w:pPr>
        <w:jc w:val="both"/>
        <w:rPr>
          <w:rFonts w:hint="cs"/>
          <w:rtl/>
        </w:rPr>
      </w:pPr>
    </w:p>
    <w:p w14:paraId="7429FD28" w14:textId="77777777" w:rsidR="006F0587" w:rsidRDefault="006F0587">
      <w:pPr>
        <w:pStyle w:val="-"/>
        <w:rPr>
          <w:rtl/>
        </w:rPr>
      </w:pPr>
      <w:bookmarkStart w:id="129" w:name="FS000000456T22_04_2004_12_12_28C"/>
      <w:bookmarkEnd w:id="129"/>
      <w:r>
        <w:rPr>
          <w:rtl/>
        </w:rPr>
        <w:t>שמעון פרס (העבודה-מימד):</w:t>
      </w:r>
    </w:p>
    <w:p w14:paraId="09E1EEB5" w14:textId="77777777" w:rsidR="006F0587" w:rsidRDefault="006F0587">
      <w:pPr>
        <w:jc w:val="both"/>
        <w:rPr>
          <w:rtl/>
        </w:rPr>
      </w:pPr>
    </w:p>
    <w:p w14:paraId="3B8F3CF1" w14:textId="77777777" w:rsidR="006F0587" w:rsidRDefault="006F0587">
      <w:pPr>
        <w:jc w:val="both"/>
        <w:rPr>
          <w:rFonts w:hint="cs"/>
          <w:rtl/>
        </w:rPr>
      </w:pPr>
      <w:r>
        <w:rPr>
          <w:rFonts w:hint="cs"/>
          <w:rtl/>
        </w:rPr>
        <w:t>אני אקבל את תוכניתו של אהוד אולמרט. זה מספיק לי. בסדר?</w:t>
      </w:r>
    </w:p>
    <w:p w14:paraId="0121C352" w14:textId="77777777" w:rsidR="006F0587" w:rsidRDefault="006F0587">
      <w:pPr>
        <w:pStyle w:val="ae"/>
        <w:rPr>
          <w:rFonts w:hint="cs"/>
          <w:rtl/>
        </w:rPr>
      </w:pPr>
    </w:p>
    <w:p w14:paraId="074EC522" w14:textId="77777777" w:rsidR="006F0587" w:rsidRDefault="006F0587">
      <w:pPr>
        <w:pStyle w:val="ae"/>
        <w:rPr>
          <w:rtl/>
        </w:rPr>
      </w:pPr>
      <w:r>
        <w:rPr>
          <w:rFonts w:hint="eastAsia"/>
          <w:rtl/>
        </w:rPr>
        <w:t>מיכאל</w:t>
      </w:r>
      <w:r>
        <w:rPr>
          <w:rtl/>
        </w:rPr>
        <w:t xml:space="preserve"> גורלובסקי (הליכוד):</w:t>
      </w:r>
    </w:p>
    <w:p w14:paraId="73ED607F" w14:textId="77777777" w:rsidR="006F0587" w:rsidRDefault="006F0587">
      <w:pPr>
        <w:jc w:val="both"/>
        <w:rPr>
          <w:rFonts w:hint="cs"/>
          <w:rtl/>
        </w:rPr>
      </w:pPr>
    </w:p>
    <w:p w14:paraId="749BE7D9" w14:textId="77777777" w:rsidR="006F0587" w:rsidRDefault="006F0587">
      <w:pPr>
        <w:jc w:val="both"/>
        <w:rPr>
          <w:rFonts w:hint="cs"/>
          <w:rtl/>
        </w:rPr>
      </w:pPr>
      <w:r>
        <w:rPr>
          <w:rFonts w:hint="cs"/>
          <w:rtl/>
        </w:rPr>
        <w:t>אמרת יפה. זה מוסיף לתוכנית הזאת.</w:t>
      </w:r>
    </w:p>
    <w:p w14:paraId="1C1A743C" w14:textId="77777777" w:rsidR="006F0587" w:rsidRDefault="006F0587">
      <w:pPr>
        <w:jc w:val="both"/>
        <w:rPr>
          <w:rFonts w:hint="cs"/>
          <w:rtl/>
        </w:rPr>
      </w:pPr>
    </w:p>
    <w:p w14:paraId="3DE9D3C6" w14:textId="77777777" w:rsidR="006F0587" w:rsidRDefault="006F0587">
      <w:pPr>
        <w:pStyle w:val="-"/>
        <w:rPr>
          <w:rtl/>
        </w:rPr>
      </w:pPr>
      <w:bookmarkStart w:id="130" w:name="FS000000456T22_04_2004_12_13_12C"/>
      <w:bookmarkEnd w:id="130"/>
      <w:r>
        <w:rPr>
          <w:rtl/>
        </w:rPr>
        <w:t>שמעון פרס (העבודה-מימד):</w:t>
      </w:r>
    </w:p>
    <w:p w14:paraId="4E6E32B0" w14:textId="77777777" w:rsidR="006F0587" w:rsidRDefault="006F0587">
      <w:pPr>
        <w:jc w:val="both"/>
        <w:rPr>
          <w:rtl/>
        </w:rPr>
      </w:pPr>
    </w:p>
    <w:p w14:paraId="749B6905" w14:textId="77777777" w:rsidR="006F0587" w:rsidRDefault="006F0587">
      <w:pPr>
        <w:jc w:val="both"/>
        <w:rPr>
          <w:rFonts w:hint="cs"/>
          <w:rtl/>
        </w:rPr>
      </w:pPr>
      <w:r>
        <w:rPr>
          <w:rFonts w:hint="cs"/>
          <w:rtl/>
        </w:rPr>
        <w:t xml:space="preserve">הגיע הזמן לגמור את הסכסוך ביהודה ובשומרון ולהפנות את המשאבים לחינוך, לעלייה, לתעסוקה, לצדק חברתי, לאפשר לישראל לבוא לנחלתה האמיתית ולראות את המנוחה הדרושה כדי לגדל דור צעיר; לעשות זאת בניהול משא-ומתן ישיר עם הרשות הפלסטינית, לא להשאיר את השטח ל"חמאס" ולכאוס. ולמי שאומר שהרשות הפלסטינית אינה פרטנר אני רוצה להגיד שאילו היינו מציעים לרשות הפלסטינית מה שאנחנו מציעים היום לכנסת </w:t>
      </w:r>
      <w:r>
        <w:rPr>
          <w:rFonts w:hint="eastAsia"/>
          <w:rtl/>
        </w:rPr>
        <w:t>–</w:t>
      </w:r>
      <w:r>
        <w:rPr>
          <w:rFonts w:hint="cs"/>
          <w:rtl/>
        </w:rPr>
        <w:t xml:space="preserve"> היה גם פרטנר, היה על מה לדבר; להילחם בטרוריסטים, להילחם בסיבות הטרור, לא לתת לערפאת להכניס קיפאון במצב </w:t>
      </w:r>
      <w:r>
        <w:rPr>
          <w:rFonts w:hint="eastAsia"/>
          <w:rtl/>
        </w:rPr>
        <w:t>–</w:t>
      </w:r>
      <w:r>
        <w:rPr>
          <w:rFonts w:hint="cs"/>
          <w:rtl/>
        </w:rPr>
        <w:t xml:space="preserve"> לאפשר לרשות הפלסטינית, שאינה בהכרח בדעה אחת עם ערפאת, לזוז קדימה.</w:t>
      </w:r>
    </w:p>
    <w:p w14:paraId="0918D1EA" w14:textId="77777777" w:rsidR="006F0587" w:rsidRDefault="006F0587">
      <w:pPr>
        <w:jc w:val="both"/>
        <w:rPr>
          <w:rFonts w:hint="cs"/>
          <w:rtl/>
        </w:rPr>
      </w:pPr>
    </w:p>
    <w:p w14:paraId="1839C378" w14:textId="77777777" w:rsidR="006F0587" w:rsidRDefault="006F0587">
      <w:pPr>
        <w:jc w:val="both"/>
        <w:rPr>
          <w:rFonts w:hint="cs"/>
          <w:rtl/>
        </w:rPr>
      </w:pPr>
      <w:r>
        <w:rPr>
          <w:rFonts w:hint="cs"/>
          <w:rtl/>
        </w:rPr>
        <w:t xml:space="preserve">חברי הכנסת, קראתי שהממשל האמריקני מינה את ג'ימי וולפנזון, נשיא הבנק העולמי, לסייע בפיתוח השטחים. לפי דעתי זה אינטרס ישראלי לראות בפיתוח השטחים. העוני שלהם הוא גם בעיה שלנו. </w:t>
      </w:r>
    </w:p>
    <w:p w14:paraId="7B0C94AD" w14:textId="77777777" w:rsidR="006F0587" w:rsidRDefault="006F0587">
      <w:pPr>
        <w:jc w:val="both"/>
        <w:rPr>
          <w:rFonts w:hint="cs"/>
          <w:rtl/>
        </w:rPr>
      </w:pPr>
    </w:p>
    <w:p w14:paraId="2CB0B8FE" w14:textId="77777777" w:rsidR="006F0587" w:rsidRDefault="006F0587">
      <w:pPr>
        <w:jc w:val="both"/>
        <w:rPr>
          <w:rFonts w:hint="cs"/>
          <w:rtl/>
        </w:rPr>
      </w:pPr>
      <w:r>
        <w:rPr>
          <w:rFonts w:hint="cs"/>
          <w:rtl/>
        </w:rPr>
        <w:t>קראתי גם במכתבי ראש הממשלה והנשיא על הצורך לפתח את הנגב ואת הגליל. אני אומר, תנו לפתח ארץ-ישראל אמיתית, לפי כוחנו ולפי צורכי הדור הצעיר. תפסיקו עם צעקת השווא שאין לה תכלית ולא יהיה לה הד. שוב נדחה את הגליל, שוב נדחה את הנגב, שוב נעמיק את העוני, שוב יהיו ילדים רעבים. בשביל מה? הלוא בסופו של דבר גם אתם תיכנעו לצורך האובייקטיבי וההיסטורי בהקמת מדינת ישראל שיכולה באמת להתקיים בשלום עם שכניה.</w:t>
      </w:r>
    </w:p>
    <w:p w14:paraId="12B5C3C4" w14:textId="77777777" w:rsidR="006F0587" w:rsidRDefault="006F0587">
      <w:pPr>
        <w:jc w:val="both"/>
        <w:rPr>
          <w:rFonts w:hint="cs"/>
          <w:rtl/>
        </w:rPr>
      </w:pPr>
    </w:p>
    <w:p w14:paraId="6223E15C" w14:textId="77777777" w:rsidR="006F0587" w:rsidRDefault="006F0587">
      <w:pPr>
        <w:jc w:val="both"/>
        <w:rPr>
          <w:rFonts w:hint="cs"/>
          <w:rtl/>
        </w:rPr>
      </w:pPr>
      <w:r>
        <w:rPr>
          <w:rFonts w:hint="cs"/>
          <w:rtl/>
        </w:rPr>
        <w:t xml:space="preserve">אמרתי לראש הממשלה, ואני חוזר על כך גם כאן </w:t>
      </w:r>
      <w:r>
        <w:rPr>
          <w:rFonts w:hint="eastAsia"/>
          <w:rtl/>
        </w:rPr>
        <w:t>–</w:t>
      </w:r>
      <w:r>
        <w:rPr>
          <w:rFonts w:hint="cs"/>
          <w:rtl/>
        </w:rPr>
        <w:t xml:space="preserve"> בעיני הנושא העומד על הפרק אינו הנסיגה מעזה, אלא צעד למען השלום. בעיני הנושא העומד על הפרק אינו התנתקות, אלא התפתחותה של ישראל, שדחינו </w:t>
      </w:r>
      <w:r>
        <w:rPr>
          <w:rFonts w:hint="eastAsia"/>
          <w:rtl/>
        </w:rPr>
        <w:t>–</w:t>
      </w:r>
      <w:r>
        <w:rPr>
          <w:rFonts w:hint="cs"/>
          <w:rtl/>
        </w:rPr>
        <w:t xml:space="preserve"> ואתם נושאים באחריות לדחייה הזאת. יוצאים עכשיו יהודים מרוסיה והם לא באים לישראל אלא נוסעים לאמריקה, נוסעים לגרמניה </w:t>
      </w:r>
      <w:r>
        <w:rPr>
          <w:rFonts w:hint="eastAsia"/>
          <w:rtl/>
        </w:rPr>
        <w:t>–</w:t>
      </w:r>
      <w:r>
        <w:rPr>
          <w:rFonts w:hint="cs"/>
          <w:rtl/>
        </w:rPr>
        <w:t xml:space="preserve"> מה הצעקה שלכם? באיזו זכות? העוני גדל ומעמיק. באיזו זכות? בשביל מה? רק מפני שהתעקשתם, באובססיה היסטורית. ונאמר שמישהו היה בעד התנחלויות, מה זה חשוב היום? היום עלינו לבחור באופן בהיר, אמיץ והיסטורי לפתח ארץ-ישראל גדולה בכל המובנים, גם אם היא קטנה יותר בשטחה. תודה.</w:t>
      </w:r>
    </w:p>
    <w:p w14:paraId="1589783E" w14:textId="77777777" w:rsidR="006F0587" w:rsidRDefault="006F0587">
      <w:pPr>
        <w:jc w:val="both"/>
        <w:rPr>
          <w:rFonts w:hint="cs"/>
          <w:rtl/>
        </w:rPr>
      </w:pPr>
    </w:p>
    <w:p w14:paraId="55D692A0" w14:textId="77777777" w:rsidR="006F0587" w:rsidRDefault="006F0587">
      <w:pPr>
        <w:pStyle w:val="af"/>
        <w:rPr>
          <w:rtl/>
        </w:rPr>
      </w:pPr>
      <w:r>
        <w:rPr>
          <w:rtl/>
        </w:rPr>
        <w:t>היו"ר ראובן ריבלין:</w:t>
      </w:r>
    </w:p>
    <w:p w14:paraId="23C3F57E" w14:textId="77777777" w:rsidR="006F0587" w:rsidRDefault="006F0587">
      <w:pPr>
        <w:jc w:val="both"/>
        <w:rPr>
          <w:rtl/>
        </w:rPr>
      </w:pPr>
    </w:p>
    <w:p w14:paraId="2FADB5CC" w14:textId="77777777" w:rsidR="006F0587" w:rsidRDefault="006F0587">
      <w:pPr>
        <w:jc w:val="both"/>
        <w:rPr>
          <w:rFonts w:hint="cs"/>
          <w:rtl/>
        </w:rPr>
      </w:pPr>
      <w:r>
        <w:rPr>
          <w:rFonts w:hint="cs"/>
          <w:rtl/>
        </w:rPr>
        <w:t xml:space="preserve">תודה ליושב-ראש האופוזיציה, ראש הממשלה לשעבר, חבר הכנסת שמעון פרס. </w:t>
      </w:r>
    </w:p>
    <w:p w14:paraId="3624107A" w14:textId="77777777" w:rsidR="006F0587" w:rsidRDefault="006F0587">
      <w:pPr>
        <w:jc w:val="both"/>
        <w:rPr>
          <w:rFonts w:hint="cs"/>
          <w:rtl/>
        </w:rPr>
      </w:pPr>
    </w:p>
    <w:p w14:paraId="2098E918" w14:textId="77777777" w:rsidR="006F0587" w:rsidRDefault="006F0587">
      <w:pPr>
        <w:jc w:val="both"/>
        <w:rPr>
          <w:rFonts w:hint="cs"/>
          <w:rtl/>
        </w:rPr>
      </w:pPr>
      <w:r>
        <w:rPr>
          <w:rFonts w:hint="cs"/>
          <w:rtl/>
        </w:rPr>
        <w:t xml:space="preserve">רבותי חברי הכנסת, ראש הממשלה הציע להעביר לוועדה. יש ארבע הצעות אחרות להסיר </w:t>
      </w:r>
      <w:r>
        <w:rPr>
          <w:rFonts w:hint="eastAsia"/>
          <w:rtl/>
        </w:rPr>
        <w:t>–</w:t>
      </w:r>
      <w:r>
        <w:rPr>
          <w:rFonts w:hint="cs"/>
          <w:rtl/>
        </w:rPr>
        <w:t xml:space="preserve"> של חבר הכנסת דהאמשה, של חבר הכנסת מח'ול, של חבר הכנסת אליעזר כהן ושל חבר הכנסת יולי אדלשטיין. ראשון ידבר חבר הכנסת דהאמשה. בבקשה, אדוני. לרשותו דקה. </w:t>
      </w:r>
    </w:p>
    <w:p w14:paraId="25331037" w14:textId="77777777" w:rsidR="006F0587" w:rsidRDefault="006F0587">
      <w:pPr>
        <w:jc w:val="both"/>
        <w:rPr>
          <w:rFonts w:hint="cs"/>
          <w:rtl/>
        </w:rPr>
      </w:pPr>
    </w:p>
    <w:p w14:paraId="3301E74C" w14:textId="77777777" w:rsidR="006F0587" w:rsidRDefault="006F0587">
      <w:pPr>
        <w:pStyle w:val="a"/>
        <w:rPr>
          <w:rtl/>
        </w:rPr>
      </w:pPr>
      <w:bookmarkStart w:id="131" w:name="FS000000550T22_04_2004_11_58_15"/>
      <w:bookmarkStart w:id="132" w:name="_Toc72591202"/>
      <w:bookmarkEnd w:id="131"/>
      <w:r>
        <w:rPr>
          <w:rFonts w:hint="eastAsia"/>
          <w:rtl/>
        </w:rPr>
        <w:t>עבד</w:t>
      </w:r>
      <w:r>
        <w:rPr>
          <w:rtl/>
        </w:rPr>
        <w:t>-אלמאלכ דהאמשה (רע"ם):</w:t>
      </w:r>
      <w:bookmarkEnd w:id="132"/>
    </w:p>
    <w:p w14:paraId="6B1315DD" w14:textId="77777777" w:rsidR="006F0587" w:rsidRDefault="006F0587">
      <w:pPr>
        <w:jc w:val="both"/>
        <w:rPr>
          <w:rFonts w:hint="cs"/>
          <w:rtl/>
        </w:rPr>
      </w:pPr>
    </w:p>
    <w:p w14:paraId="563AB585" w14:textId="77777777" w:rsidR="006F0587" w:rsidRDefault="006F0587">
      <w:pPr>
        <w:jc w:val="both"/>
        <w:rPr>
          <w:rFonts w:hint="cs"/>
          <w:rtl/>
        </w:rPr>
      </w:pPr>
      <w:r>
        <w:rPr>
          <w:rFonts w:hint="cs"/>
          <w:rtl/>
        </w:rPr>
        <w:t xml:space="preserve">כבוד היושב-ראש, מכובדי ראש הממשלה והשרים, חברי חברי הכנסת, היה אפשר לעשות את היום הזה הרבה יותר שפוי אם אומנם היה מדובר בתוכנית שיש בה גם שלום וגם קידום מדיני, אבל ראש הממשלה הזה ביד אחת רוצה להתנתק וביד השנייה מעמיק את שפיכות הדמים בדרך טרוריסטית של מדינה. </w:t>
      </w:r>
    </w:p>
    <w:p w14:paraId="2552A16F" w14:textId="77777777" w:rsidR="006F0587" w:rsidRDefault="006F0587">
      <w:pPr>
        <w:jc w:val="both"/>
        <w:rPr>
          <w:rFonts w:hint="cs"/>
          <w:rtl/>
        </w:rPr>
      </w:pPr>
    </w:p>
    <w:p w14:paraId="6E07EB4D" w14:textId="77777777" w:rsidR="006F0587" w:rsidRDefault="006F0587">
      <w:pPr>
        <w:jc w:val="both"/>
        <w:rPr>
          <w:rFonts w:hint="cs"/>
          <w:rtl/>
        </w:rPr>
      </w:pPr>
      <w:r>
        <w:rPr>
          <w:rFonts w:hint="cs"/>
          <w:rtl/>
        </w:rPr>
        <w:t xml:space="preserve">אתמול היה טבח בבית-לאהיא </w:t>
      </w:r>
      <w:r>
        <w:rPr>
          <w:rFonts w:hint="eastAsia"/>
          <w:rtl/>
        </w:rPr>
        <w:t>–</w:t>
      </w:r>
      <w:r>
        <w:rPr>
          <w:rFonts w:hint="cs"/>
          <w:rtl/>
        </w:rPr>
        <w:t xml:space="preserve"> 15 אנשים נרצחו שם ועשרות נפצעו. מי שפניו לשלום ולתהליך מדיני לא ימשיך לטבוח באנשים. תנו להם לחיות. להפסיק את ההרג ואת החיסולים ואת שפיכות הדמים הזאת </w:t>
      </w:r>
      <w:r>
        <w:rPr>
          <w:rFonts w:hint="eastAsia"/>
          <w:rtl/>
        </w:rPr>
        <w:t>–</w:t>
      </w:r>
      <w:r>
        <w:rPr>
          <w:rFonts w:hint="cs"/>
          <w:rtl/>
        </w:rPr>
        <w:t xml:space="preserve"> זו הדרך לשלום וזו הדרך להתנתקות אמיתית. לא להתנתק ולהמשיך לטבוח בהם. תודה רבה. </w:t>
      </w:r>
    </w:p>
    <w:p w14:paraId="40DAC9DB" w14:textId="77777777" w:rsidR="006F0587" w:rsidRDefault="006F0587">
      <w:pPr>
        <w:jc w:val="both"/>
        <w:rPr>
          <w:rFonts w:hint="cs"/>
          <w:rtl/>
        </w:rPr>
      </w:pPr>
    </w:p>
    <w:p w14:paraId="247EAB28" w14:textId="77777777" w:rsidR="006F0587" w:rsidRDefault="006F0587">
      <w:pPr>
        <w:pStyle w:val="af"/>
        <w:rPr>
          <w:rtl/>
        </w:rPr>
      </w:pPr>
      <w:r>
        <w:rPr>
          <w:rtl/>
        </w:rPr>
        <w:t>היו"ר ראובן ריבלין:</w:t>
      </w:r>
    </w:p>
    <w:p w14:paraId="2A78D3C8" w14:textId="77777777" w:rsidR="006F0587" w:rsidRDefault="006F0587">
      <w:pPr>
        <w:jc w:val="both"/>
        <w:rPr>
          <w:rtl/>
        </w:rPr>
      </w:pPr>
    </w:p>
    <w:p w14:paraId="7861669C" w14:textId="77777777" w:rsidR="006F0587" w:rsidRDefault="006F0587">
      <w:pPr>
        <w:jc w:val="both"/>
        <w:rPr>
          <w:rFonts w:hint="cs"/>
          <w:rtl/>
        </w:rPr>
      </w:pPr>
      <w:r>
        <w:rPr>
          <w:rFonts w:hint="cs"/>
          <w:rtl/>
        </w:rPr>
        <w:t xml:space="preserve">תודה רבה. חבר הכנסת מח'ול, דקה לרשות אדוני. </w:t>
      </w:r>
    </w:p>
    <w:p w14:paraId="4BAA6F66" w14:textId="77777777" w:rsidR="006F0587" w:rsidRDefault="006F0587">
      <w:pPr>
        <w:jc w:val="both"/>
        <w:rPr>
          <w:rFonts w:hint="cs"/>
          <w:rtl/>
        </w:rPr>
      </w:pPr>
    </w:p>
    <w:p w14:paraId="6480784A" w14:textId="77777777" w:rsidR="006F0587" w:rsidRDefault="006F0587">
      <w:pPr>
        <w:pStyle w:val="a"/>
        <w:rPr>
          <w:rtl/>
        </w:rPr>
      </w:pPr>
      <w:bookmarkStart w:id="133" w:name="FS000000542T22_04_2004_12_01_07"/>
      <w:bookmarkStart w:id="134" w:name="_Toc72591203"/>
      <w:bookmarkEnd w:id="133"/>
      <w:r>
        <w:rPr>
          <w:rFonts w:hint="eastAsia"/>
          <w:rtl/>
        </w:rPr>
        <w:t>עסאם</w:t>
      </w:r>
      <w:r>
        <w:rPr>
          <w:rtl/>
        </w:rPr>
        <w:t xml:space="preserve"> מח'ול (חד"ש-תע"ל):</w:t>
      </w:r>
      <w:bookmarkEnd w:id="134"/>
    </w:p>
    <w:p w14:paraId="2F939FBA" w14:textId="77777777" w:rsidR="006F0587" w:rsidRDefault="006F0587">
      <w:pPr>
        <w:jc w:val="both"/>
        <w:rPr>
          <w:rFonts w:hint="cs"/>
          <w:rtl/>
        </w:rPr>
      </w:pPr>
    </w:p>
    <w:p w14:paraId="4D636B2D" w14:textId="77777777" w:rsidR="006F0587" w:rsidRDefault="006F0587">
      <w:pPr>
        <w:jc w:val="both"/>
        <w:rPr>
          <w:rFonts w:hint="cs"/>
          <w:rtl/>
        </w:rPr>
      </w:pPr>
      <w:r>
        <w:rPr>
          <w:rFonts w:hint="cs"/>
          <w:rtl/>
        </w:rPr>
        <w:t>אדוני היושב-ראש, ראש הממשלה חשף במכה אחת את הפנים האמיתיות של התוכנית שלו ושל ממשלתו ואת פניו של הנשיא בוש. יש כאן תוכנית של התנתקות סופית מכל אופציה מדינית בין העם בישראל לבין העם הפלסטיני. על זה הוא מקבל "</w:t>
      </w:r>
      <w:r>
        <w:t>Thank you, Ariel</w:t>
      </w:r>
      <w:r>
        <w:rPr>
          <w:rtl/>
        </w:rPr>
        <w:t>”</w:t>
      </w:r>
      <w:r>
        <w:rPr>
          <w:rFonts w:hint="cs"/>
          <w:rtl/>
        </w:rPr>
        <w:t xml:space="preserve"> מהנשיא בוש. </w:t>
      </w:r>
    </w:p>
    <w:p w14:paraId="7A13778F" w14:textId="77777777" w:rsidR="006F0587" w:rsidRDefault="006F0587">
      <w:pPr>
        <w:jc w:val="both"/>
        <w:rPr>
          <w:rtl/>
        </w:rPr>
      </w:pPr>
    </w:p>
    <w:p w14:paraId="57DE9D76" w14:textId="77777777" w:rsidR="006F0587" w:rsidRDefault="006F0587">
      <w:pPr>
        <w:jc w:val="both"/>
        <w:rPr>
          <w:rFonts w:hint="cs"/>
          <w:rtl/>
        </w:rPr>
      </w:pPr>
      <w:r>
        <w:rPr>
          <w:rFonts w:hint="cs"/>
          <w:rtl/>
        </w:rPr>
        <w:t xml:space="preserve">התוכנית של ראש הממשלה שרון היא התוכנית ההיסטורית להיפטר מהעם הפלסטיני  ולשמר את הכיבוש בשטחים הפלסטיניים. מדינה פלסטינית על 40% מהגדה המערבית, פירושה שימור הכיבוש על 60% מהשטח. יש כאן הטעיה והסחת הדעת של הציבור, ואי-אמירת אמת. </w:t>
      </w:r>
    </w:p>
    <w:p w14:paraId="124BA318" w14:textId="77777777" w:rsidR="006F0587" w:rsidRDefault="006F0587">
      <w:pPr>
        <w:jc w:val="both"/>
        <w:rPr>
          <w:rFonts w:hint="cs"/>
          <w:rtl/>
        </w:rPr>
      </w:pPr>
    </w:p>
    <w:p w14:paraId="7ABC806B" w14:textId="77777777" w:rsidR="006F0587" w:rsidRDefault="006F0587">
      <w:pPr>
        <w:jc w:val="both"/>
        <w:rPr>
          <w:rFonts w:hint="cs"/>
          <w:rtl/>
        </w:rPr>
      </w:pPr>
      <w:r>
        <w:rPr>
          <w:rFonts w:hint="cs"/>
          <w:rtl/>
        </w:rPr>
        <w:t xml:space="preserve">מי שהולך לקבל סמכות מוסרית אצל בוש, שניהל את מלחמת הבוץ העירקי שבבסיסה שקר, מביא שקר לעם בישראל ופוגע באינטרס שלו </w:t>
      </w:r>
      <w:r>
        <w:rPr>
          <w:rFonts w:hint="eastAsia"/>
          <w:rtl/>
        </w:rPr>
        <w:t>–</w:t>
      </w:r>
      <w:r>
        <w:rPr>
          <w:rFonts w:hint="cs"/>
          <w:rtl/>
        </w:rPr>
        <w:t xml:space="preserve"> לא מנהל מלחמה נגד הטרור אלא מנהל מלחמה טרוריסטית נגד העם הפלסטיני. </w:t>
      </w:r>
    </w:p>
    <w:p w14:paraId="2C978B9F" w14:textId="77777777" w:rsidR="006F0587" w:rsidRDefault="006F0587">
      <w:pPr>
        <w:pStyle w:val="af"/>
        <w:rPr>
          <w:rtl/>
        </w:rPr>
      </w:pPr>
    </w:p>
    <w:p w14:paraId="4CD42B40" w14:textId="77777777" w:rsidR="006F0587" w:rsidRDefault="006F0587">
      <w:pPr>
        <w:pStyle w:val="af"/>
        <w:rPr>
          <w:rFonts w:hint="cs"/>
          <w:rtl/>
        </w:rPr>
      </w:pPr>
    </w:p>
    <w:p w14:paraId="028C23F3" w14:textId="77777777" w:rsidR="006F0587" w:rsidRDefault="006F0587">
      <w:pPr>
        <w:pStyle w:val="af"/>
        <w:rPr>
          <w:rtl/>
        </w:rPr>
      </w:pPr>
      <w:r>
        <w:rPr>
          <w:rtl/>
        </w:rPr>
        <w:t>היו"ר ראובן ריבלין:</w:t>
      </w:r>
    </w:p>
    <w:p w14:paraId="554BD1C1" w14:textId="77777777" w:rsidR="006F0587" w:rsidRDefault="006F0587">
      <w:pPr>
        <w:jc w:val="both"/>
        <w:rPr>
          <w:rtl/>
        </w:rPr>
      </w:pPr>
    </w:p>
    <w:p w14:paraId="58BAC6F6" w14:textId="77777777" w:rsidR="006F0587" w:rsidRDefault="006F0587">
      <w:pPr>
        <w:jc w:val="both"/>
        <w:rPr>
          <w:rFonts w:hint="cs"/>
          <w:rtl/>
        </w:rPr>
      </w:pPr>
      <w:r>
        <w:rPr>
          <w:rFonts w:hint="cs"/>
          <w:rtl/>
        </w:rPr>
        <w:t xml:space="preserve">תודה רבה לחבר הכנסת מח'ול. חבר הכנסת אליעזר כהן, הלוא הוא צ'יטה </w:t>
      </w:r>
      <w:r>
        <w:rPr>
          <w:rtl/>
        </w:rPr>
        <w:t>–</w:t>
      </w:r>
      <w:r>
        <w:rPr>
          <w:rFonts w:hint="cs"/>
          <w:rtl/>
        </w:rPr>
        <w:t xml:space="preserve"> בבקשה, אדוני. </w:t>
      </w:r>
    </w:p>
    <w:p w14:paraId="106FA0CA" w14:textId="77777777" w:rsidR="006F0587" w:rsidRDefault="006F0587">
      <w:pPr>
        <w:jc w:val="both"/>
        <w:rPr>
          <w:rFonts w:hint="cs"/>
          <w:rtl/>
        </w:rPr>
      </w:pPr>
    </w:p>
    <w:p w14:paraId="25781B8F" w14:textId="77777777" w:rsidR="006F0587" w:rsidRDefault="006F0587">
      <w:pPr>
        <w:pStyle w:val="a"/>
        <w:rPr>
          <w:rtl/>
        </w:rPr>
      </w:pPr>
      <w:bookmarkStart w:id="135" w:name="FS000000421T22_04_2004_12_05_37"/>
      <w:bookmarkStart w:id="136" w:name="_Toc72591204"/>
      <w:bookmarkEnd w:id="135"/>
      <w:r>
        <w:rPr>
          <w:rFonts w:hint="eastAsia"/>
          <w:rtl/>
        </w:rPr>
        <w:t>אליעזר</w:t>
      </w:r>
      <w:r>
        <w:rPr>
          <w:rtl/>
        </w:rPr>
        <w:t xml:space="preserve"> כהן (האיחוד הלאומי - ישראל ביתנו):</w:t>
      </w:r>
      <w:bookmarkEnd w:id="136"/>
    </w:p>
    <w:p w14:paraId="0BC5FCF1" w14:textId="77777777" w:rsidR="006F0587" w:rsidRDefault="006F0587">
      <w:pPr>
        <w:jc w:val="both"/>
        <w:rPr>
          <w:rFonts w:hint="cs"/>
          <w:rtl/>
        </w:rPr>
      </w:pPr>
    </w:p>
    <w:p w14:paraId="458561AC" w14:textId="77777777" w:rsidR="006F0587" w:rsidRDefault="006F0587">
      <w:pPr>
        <w:jc w:val="both"/>
        <w:rPr>
          <w:rFonts w:hint="cs"/>
          <w:rtl/>
        </w:rPr>
      </w:pPr>
      <w:r>
        <w:rPr>
          <w:rFonts w:hint="cs"/>
          <w:rtl/>
        </w:rPr>
        <w:t xml:space="preserve">אדוני היושב-ראש, אני רוצה לנצל את ההזדמנות כדי לשאול את ראש הממשלה </w:t>
      </w:r>
      <w:r>
        <w:rPr>
          <w:rFonts w:hint="eastAsia"/>
          <w:rtl/>
        </w:rPr>
        <w:t>–</w:t>
      </w:r>
      <w:r>
        <w:rPr>
          <w:rFonts w:hint="cs"/>
          <w:rtl/>
        </w:rPr>
        <w:t xml:space="preserve"> לכשתתבצע תוכניתו, מי יעמוד בראש המדינה הפלסטינית שהוא מקים? לכולנו ברור מי. אני רוצה לשאול את ראש הממשלה מה הוא יעשה אם לפי תוכניתו ייושבו 2</w:t>
      </w:r>
      <w:r>
        <w:rPr>
          <w:rFonts w:hint="eastAsia"/>
          <w:rtl/>
        </w:rPr>
        <w:t>–</w:t>
      </w:r>
      <w:r>
        <w:rPr>
          <w:rFonts w:hint="cs"/>
          <w:rtl/>
        </w:rPr>
        <w:t xml:space="preserve">3 מיליוני פלסטינים במשולש, בין קלקיליה, טול-כרם ושכם. אני רוצה לשאול את ראש הממשלה מה הוא יעשה אם הטרור יימשך כמו שהוא היום, משום שהוא נמנע ממלחמת חורמה בטרור </w:t>
      </w:r>
      <w:r>
        <w:rPr>
          <w:rFonts w:hint="eastAsia"/>
          <w:rtl/>
        </w:rPr>
        <w:t>–</w:t>
      </w:r>
      <w:r>
        <w:rPr>
          <w:rFonts w:hint="cs"/>
          <w:rtl/>
        </w:rPr>
        <w:t xml:space="preserve"> ממלחמה טוטלית בטרור. עד שלא נשמיד את הטרור לא יהיה הסדר מדיני משום סוג. </w:t>
      </w:r>
    </w:p>
    <w:p w14:paraId="2900DF33" w14:textId="77777777" w:rsidR="006F0587" w:rsidRDefault="006F0587">
      <w:pPr>
        <w:jc w:val="both"/>
        <w:rPr>
          <w:rFonts w:hint="cs"/>
          <w:rtl/>
        </w:rPr>
      </w:pPr>
    </w:p>
    <w:p w14:paraId="217F6798" w14:textId="77777777" w:rsidR="006F0587" w:rsidRDefault="006F0587">
      <w:pPr>
        <w:jc w:val="both"/>
        <w:rPr>
          <w:rFonts w:hint="cs"/>
          <w:rtl/>
        </w:rPr>
      </w:pPr>
      <w:r>
        <w:rPr>
          <w:rFonts w:hint="cs"/>
          <w:rtl/>
        </w:rPr>
        <w:t xml:space="preserve">אני מציע להעביר את הדיון למליאה במקום לוועדת החוץ והביטחון. </w:t>
      </w:r>
    </w:p>
    <w:p w14:paraId="2FB5F14F" w14:textId="77777777" w:rsidR="006F0587" w:rsidRDefault="006F0587">
      <w:pPr>
        <w:jc w:val="both"/>
        <w:rPr>
          <w:rFonts w:hint="cs"/>
          <w:rtl/>
        </w:rPr>
      </w:pPr>
    </w:p>
    <w:p w14:paraId="71F73B4A" w14:textId="77777777" w:rsidR="006F0587" w:rsidRDefault="006F0587">
      <w:pPr>
        <w:pStyle w:val="af"/>
        <w:rPr>
          <w:rtl/>
        </w:rPr>
      </w:pPr>
      <w:r>
        <w:rPr>
          <w:rtl/>
        </w:rPr>
        <w:t>היו"ר ראובן ריבלין:</w:t>
      </w:r>
    </w:p>
    <w:p w14:paraId="34AA6CAF" w14:textId="77777777" w:rsidR="006F0587" w:rsidRDefault="006F0587">
      <w:pPr>
        <w:jc w:val="both"/>
        <w:rPr>
          <w:rtl/>
        </w:rPr>
      </w:pPr>
    </w:p>
    <w:p w14:paraId="09185782" w14:textId="77777777" w:rsidR="006F0587" w:rsidRDefault="006F0587">
      <w:pPr>
        <w:jc w:val="both"/>
        <w:rPr>
          <w:rFonts w:hint="cs"/>
          <w:rtl/>
        </w:rPr>
      </w:pPr>
      <w:r>
        <w:rPr>
          <w:rFonts w:hint="cs"/>
          <w:rtl/>
        </w:rPr>
        <w:t xml:space="preserve">אדוני לא יכול. את זה כבר הציעה חברת הכנסת זהבה גלאון. אדוני הציע הצעה אחרת. חבר הכנסת יולי אדלשטיין </w:t>
      </w:r>
      <w:r>
        <w:rPr>
          <w:rtl/>
        </w:rPr>
        <w:t>–</w:t>
      </w:r>
      <w:r>
        <w:rPr>
          <w:rFonts w:hint="cs"/>
          <w:rtl/>
        </w:rPr>
        <w:t xml:space="preserve"> בבקשה, אדוני. </w:t>
      </w:r>
    </w:p>
    <w:p w14:paraId="05E1D937" w14:textId="77777777" w:rsidR="006F0587" w:rsidRDefault="006F0587">
      <w:pPr>
        <w:jc w:val="both"/>
        <w:rPr>
          <w:rFonts w:hint="cs"/>
          <w:rtl/>
        </w:rPr>
      </w:pPr>
    </w:p>
    <w:p w14:paraId="4456D54B" w14:textId="77777777" w:rsidR="006F0587" w:rsidRDefault="006F0587">
      <w:pPr>
        <w:pStyle w:val="a"/>
        <w:rPr>
          <w:rtl/>
        </w:rPr>
      </w:pPr>
      <w:bookmarkStart w:id="137" w:name="FS000000532T22_04_2004_12_10_03"/>
      <w:bookmarkStart w:id="138" w:name="_Toc72591205"/>
      <w:bookmarkEnd w:id="137"/>
      <w:r>
        <w:rPr>
          <w:rFonts w:hint="eastAsia"/>
          <w:rtl/>
        </w:rPr>
        <w:t>יולי</w:t>
      </w:r>
      <w:r>
        <w:rPr>
          <w:rtl/>
        </w:rPr>
        <w:t>-יואל אדלשטיין (הליכוד):</w:t>
      </w:r>
      <w:bookmarkEnd w:id="138"/>
    </w:p>
    <w:p w14:paraId="52416E92" w14:textId="77777777" w:rsidR="006F0587" w:rsidRDefault="006F0587">
      <w:pPr>
        <w:jc w:val="both"/>
        <w:rPr>
          <w:rFonts w:hint="cs"/>
          <w:rtl/>
        </w:rPr>
      </w:pPr>
    </w:p>
    <w:p w14:paraId="333BA617" w14:textId="77777777" w:rsidR="006F0587" w:rsidRDefault="006F0587">
      <w:pPr>
        <w:jc w:val="both"/>
        <w:rPr>
          <w:rFonts w:hint="cs"/>
          <w:rtl/>
        </w:rPr>
      </w:pPr>
      <w:r>
        <w:rPr>
          <w:rFonts w:hint="cs"/>
          <w:rtl/>
        </w:rPr>
        <w:t xml:space="preserve">תודה. אדוני היושב-ראש, אדוני ראש הממשלה, חברי הכנסת. חבר הכנסת רמון, העברת כאן שיעור מרתק בגיאוגרפיה בניסיון להוכיח שאנחנו יוצאים מעזה ולא מחבל-קטיף, ולא למטרת עקירת יישובים. לא אעביר שיעור בהיסטוריה, אלא שלמיטב זיכרוני, לפני עשר שנים כבר היתה תוכנית "עזה תחילה", שאתה וחבריך טענתם שביצעתם. כמה פעמים אפשר לצאת מעזה? בואו נגיד את האמת, כרגע אין מדובר ביציאה או בהתנתקות, מדובר בהרס ההתיישבות בחבל-קטיף. </w:t>
      </w:r>
    </w:p>
    <w:p w14:paraId="125F8C09" w14:textId="77777777" w:rsidR="006F0587" w:rsidRDefault="006F0587">
      <w:pPr>
        <w:jc w:val="both"/>
        <w:rPr>
          <w:rFonts w:hint="cs"/>
          <w:rtl/>
        </w:rPr>
      </w:pPr>
    </w:p>
    <w:p w14:paraId="768BFA47" w14:textId="77777777" w:rsidR="006F0587" w:rsidRDefault="006F0587">
      <w:pPr>
        <w:jc w:val="both"/>
        <w:rPr>
          <w:rFonts w:hint="cs"/>
          <w:rtl/>
        </w:rPr>
      </w:pPr>
      <w:r>
        <w:rPr>
          <w:rFonts w:hint="cs"/>
          <w:rtl/>
        </w:rPr>
        <w:t xml:space="preserve">אדוני ראש הממשלה, חבל מאוד שבחרת לדבר על ההישגים בארצות-הברית ובמכתב בוש, שאולי קיימים, ולהתעלם מדברי שר החוץ של ארצות-הברית, קולין פאואל, שאמר קבל עם ועדה שהנשיא לא שלל את זכות השיבה ולא הכיר בשום גושי התיישבות. חבל שבחרת להתעלם מזה. תודה. </w:t>
      </w:r>
    </w:p>
    <w:p w14:paraId="730D5ACB" w14:textId="77777777" w:rsidR="006F0587" w:rsidRDefault="006F0587">
      <w:pPr>
        <w:jc w:val="both"/>
        <w:rPr>
          <w:rFonts w:hint="cs"/>
          <w:rtl/>
        </w:rPr>
      </w:pPr>
    </w:p>
    <w:p w14:paraId="62611841" w14:textId="77777777" w:rsidR="006F0587" w:rsidRDefault="006F0587">
      <w:pPr>
        <w:pStyle w:val="af"/>
        <w:rPr>
          <w:rtl/>
        </w:rPr>
      </w:pPr>
      <w:r>
        <w:rPr>
          <w:rtl/>
        </w:rPr>
        <w:t>היו"ר ראובן ריבלין:</w:t>
      </w:r>
    </w:p>
    <w:p w14:paraId="41EC4EDA" w14:textId="77777777" w:rsidR="006F0587" w:rsidRDefault="006F0587">
      <w:pPr>
        <w:jc w:val="both"/>
        <w:rPr>
          <w:rtl/>
        </w:rPr>
      </w:pPr>
    </w:p>
    <w:p w14:paraId="2199E7D9" w14:textId="77777777" w:rsidR="006F0587" w:rsidRDefault="006F0587">
      <w:pPr>
        <w:jc w:val="both"/>
        <w:rPr>
          <w:rFonts w:hint="cs"/>
          <w:rtl/>
        </w:rPr>
      </w:pPr>
      <w:r>
        <w:rPr>
          <w:rFonts w:hint="cs"/>
          <w:rtl/>
        </w:rPr>
        <w:t xml:space="preserve">תודה לחבר הכנסת אדלשטיין. </w:t>
      </w:r>
    </w:p>
    <w:p w14:paraId="286043D4" w14:textId="77777777" w:rsidR="006F0587" w:rsidRDefault="006F0587">
      <w:pPr>
        <w:jc w:val="both"/>
        <w:rPr>
          <w:rFonts w:hint="cs"/>
          <w:rtl/>
        </w:rPr>
      </w:pPr>
    </w:p>
    <w:p w14:paraId="1016E73F" w14:textId="77777777" w:rsidR="006F0587" w:rsidRDefault="006F0587">
      <w:pPr>
        <w:jc w:val="both"/>
        <w:rPr>
          <w:rFonts w:hint="cs"/>
          <w:rtl/>
        </w:rPr>
      </w:pPr>
      <w:r>
        <w:rPr>
          <w:rFonts w:hint="cs"/>
          <w:rtl/>
        </w:rPr>
        <w:t>חברת הכנסת גלאון, האם גברתי מסכימה להעביר את הנושא לוועדת החוץ והביטחון, או שהיא מבקשת דיון במליאה?</w:t>
      </w:r>
    </w:p>
    <w:p w14:paraId="59B21D73" w14:textId="77777777" w:rsidR="006F0587" w:rsidRDefault="006F0587">
      <w:pPr>
        <w:jc w:val="both"/>
        <w:rPr>
          <w:rFonts w:hint="cs"/>
          <w:rtl/>
        </w:rPr>
      </w:pPr>
    </w:p>
    <w:p w14:paraId="21209C25" w14:textId="77777777" w:rsidR="006F0587" w:rsidRDefault="006F0587">
      <w:pPr>
        <w:pStyle w:val="ae"/>
        <w:rPr>
          <w:rtl/>
        </w:rPr>
      </w:pPr>
      <w:r>
        <w:rPr>
          <w:rFonts w:hint="eastAsia"/>
          <w:rtl/>
        </w:rPr>
        <w:t>זהבה</w:t>
      </w:r>
      <w:r>
        <w:rPr>
          <w:rtl/>
        </w:rPr>
        <w:t xml:space="preserve"> גלאון (מרצ):</w:t>
      </w:r>
    </w:p>
    <w:p w14:paraId="7B130956" w14:textId="77777777" w:rsidR="006F0587" w:rsidRDefault="006F0587">
      <w:pPr>
        <w:jc w:val="both"/>
        <w:rPr>
          <w:rFonts w:hint="cs"/>
          <w:rtl/>
        </w:rPr>
      </w:pPr>
    </w:p>
    <w:p w14:paraId="245A168A" w14:textId="77777777" w:rsidR="006F0587" w:rsidRDefault="006F0587">
      <w:pPr>
        <w:jc w:val="both"/>
        <w:rPr>
          <w:rFonts w:hint="cs"/>
          <w:rtl/>
        </w:rPr>
      </w:pPr>
      <w:r>
        <w:rPr>
          <w:rFonts w:hint="cs"/>
          <w:rtl/>
        </w:rPr>
        <w:t xml:space="preserve">אני מבקשת דיון במליאה. </w:t>
      </w:r>
    </w:p>
    <w:p w14:paraId="2F1F6DFF" w14:textId="77777777" w:rsidR="006F0587" w:rsidRDefault="006F0587">
      <w:pPr>
        <w:jc w:val="both"/>
        <w:rPr>
          <w:rFonts w:hint="cs"/>
          <w:rtl/>
        </w:rPr>
      </w:pPr>
    </w:p>
    <w:p w14:paraId="63CB9C83" w14:textId="77777777" w:rsidR="006F0587" w:rsidRDefault="006F0587">
      <w:pPr>
        <w:pStyle w:val="af"/>
        <w:rPr>
          <w:rtl/>
        </w:rPr>
      </w:pPr>
      <w:r>
        <w:rPr>
          <w:rtl/>
        </w:rPr>
        <w:t>היו"ר ראובן ריבלין:</w:t>
      </w:r>
    </w:p>
    <w:p w14:paraId="1540355E" w14:textId="77777777" w:rsidR="006F0587" w:rsidRDefault="006F0587">
      <w:pPr>
        <w:jc w:val="both"/>
        <w:rPr>
          <w:rtl/>
        </w:rPr>
      </w:pPr>
    </w:p>
    <w:p w14:paraId="5B4C2094" w14:textId="77777777" w:rsidR="006F0587" w:rsidRDefault="006F0587">
      <w:pPr>
        <w:jc w:val="both"/>
        <w:rPr>
          <w:rFonts w:hint="cs"/>
          <w:rtl/>
        </w:rPr>
      </w:pPr>
      <w:r>
        <w:rPr>
          <w:rFonts w:hint="cs"/>
          <w:rtl/>
        </w:rPr>
        <w:t>בבקשה. האם חבר הכנסת רשף מסכים להעביר לוועדה?</w:t>
      </w:r>
    </w:p>
    <w:p w14:paraId="128AA7E8" w14:textId="77777777" w:rsidR="006F0587" w:rsidRDefault="006F0587">
      <w:pPr>
        <w:jc w:val="both"/>
        <w:rPr>
          <w:rFonts w:hint="cs"/>
          <w:rtl/>
        </w:rPr>
      </w:pPr>
    </w:p>
    <w:p w14:paraId="6C583676" w14:textId="77777777" w:rsidR="006F0587" w:rsidRDefault="006F0587">
      <w:pPr>
        <w:pStyle w:val="ae"/>
        <w:rPr>
          <w:rtl/>
        </w:rPr>
      </w:pPr>
      <w:r>
        <w:rPr>
          <w:rFonts w:hint="eastAsia"/>
          <w:rtl/>
        </w:rPr>
        <w:t>רשף</w:t>
      </w:r>
      <w:r>
        <w:rPr>
          <w:rtl/>
        </w:rPr>
        <w:t xml:space="preserve"> חן (שינוי):</w:t>
      </w:r>
    </w:p>
    <w:p w14:paraId="0F2E3C24" w14:textId="77777777" w:rsidR="006F0587" w:rsidRDefault="006F0587">
      <w:pPr>
        <w:jc w:val="both"/>
        <w:rPr>
          <w:rFonts w:hint="cs"/>
          <w:rtl/>
        </w:rPr>
      </w:pPr>
    </w:p>
    <w:p w14:paraId="7BC5DA83" w14:textId="77777777" w:rsidR="006F0587" w:rsidRDefault="006F0587">
      <w:pPr>
        <w:jc w:val="both"/>
        <w:rPr>
          <w:rFonts w:hint="cs"/>
          <w:rtl/>
        </w:rPr>
      </w:pPr>
      <w:r>
        <w:rPr>
          <w:rFonts w:hint="cs"/>
          <w:rtl/>
        </w:rPr>
        <w:t xml:space="preserve">כן. </w:t>
      </w:r>
    </w:p>
    <w:p w14:paraId="705CBE96" w14:textId="77777777" w:rsidR="006F0587" w:rsidRDefault="006F0587">
      <w:pPr>
        <w:jc w:val="both"/>
        <w:rPr>
          <w:rFonts w:hint="cs"/>
          <w:rtl/>
        </w:rPr>
      </w:pPr>
    </w:p>
    <w:p w14:paraId="31086905" w14:textId="77777777" w:rsidR="006F0587" w:rsidRDefault="006F0587">
      <w:pPr>
        <w:pStyle w:val="af"/>
        <w:rPr>
          <w:rtl/>
        </w:rPr>
      </w:pPr>
      <w:r>
        <w:rPr>
          <w:rtl/>
        </w:rPr>
        <w:t>היו"ר ראובן ריבלין:</w:t>
      </w:r>
    </w:p>
    <w:p w14:paraId="2AB1A748" w14:textId="77777777" w:rsidR="006F0587" w:rsidRDefault="006F0587">
      <w:pPr>
        <w:jc w:val="both"/>
        <w:rPr>
          <w:rtl/>
        </w:rPr>
      </w:pPr>
    </w:p>
    <w:p w14:paraId="7C6B2D0D" w14:textId="77777777" w:rsidR="006F0587" w:rsidRDefault="006F0587">
      <w:pPr>
        <w:jc w:val="both"/>
        <w:rPr>
          <w:rFonts w:hint="cs"/>
          <w:rtl/>
        </w:rPr>
      </w:pPr>
      <w:r>
        <w:rPr>
          <w:rFonts w:hint="cs"/>
          <w:rtl/>
        </w:rPr>
        <w:t>חבר הכנסת אלי ישי, אדוני מסכים להעביר לוועדה?</w:t>
      </w:r>
    </w:p>
    <w:p w14:paraId="36AC38E5" w14:textId="77777777" w:rsidR="006F0587" w:rsidRDefault="006F0587">
      <w:pPr>
        <w:jc w:val="both"/>
        <w:rPr>
          <w:rFonts w:hint="cs"/>
          <w:rtl/>
        </w:rPr>
      </w:pPr>
    </w:p>
    <w:p w14:paraId="080F75B2" w14:textId="77777777" w:rsidR="006F0587" w:rsidRDefault="006F0587">
      <w:pPr>
        <w:pStyle w:val="ae"/>
        <w:rPr>
          <w:rtl/>
        </w:rPr>
      </w:pPr>
      <w:r>
        <w:rPr>
          <w:rFonts w:hint="eastAsia"/>
          <w:rtl/>
        </w:rPr>
        <w:t>אליהו</w:t>
      </w:r>
      <w:r>
        <w:rPr>
          <w:rtl/>
        </w:rPr>
        <w:t xml:space="preserve"> ישי (ש"ס):</w:t>
      </w:r>
    </w:p>
    <w:p w14:paraId="5422F299" w14:textId="77777777" w:rsidR="006F0587" w:rsidRDefault="006F0587">
      <w:pPr>
        <w:jc w:val="both"/>
        <w:rPr>
          <w:rFonts w:hint="cs"/>
          <w:rtl/>
        </w:rPr>
      </w:pPr>
    </w:p>
    <w:p w14:paraId="5BC1B59E" w14:textId="77777777" w:rsidR="006F0587" w:rsidRDefault="006F0587">
      <w:pPr>
        <w:jc w:val="both"/>
        <w:rPr>
          <w:rFonts w:hint="cs"/>
          <w:rtl/>
        </w:rPr>
      </w:pPr>
      <w:r>
        <w:rPr>
          <w:rFonts w:hint="cs"/>
          <w:rtl/>
        </w:rPr>
        <w:t xml:space="preserve">מסכים. </w:t>
      </w:r>
    </w:p>
    <w:p w14:paraId="316146AA" w14:textId="77777777" w:rsidR="006F0587" w:rsidRDefault="006F0587">
      <w:pPr>
        <w:jc w:val="both"/>
        <w:rPr>
          <w:rFonts w:hint="cs"/>
          <w:rtl/>
        </w:rPr>
      </w:pPr>
    </w:p>
    <w:p w14:paraId="7BE0C08B" w14:textId="77777777" w:rsidR="006F0587" w:rsidRDefault="006F0587">
      <w:pPr>
        <w:pStyle w:val="af"/>
        <w:rPr>
          <w:rtl/>
        </w:rPr>
      </w:pPr>
      <w:r>
        <w:rPr>
          <w:rtl/>
        </w:rPr>
        <w:t>היו"ר ראובן ריבלין:</w:t>
      </w:r>
    </w:p>
    <w:p w14:paraId="78479E10" w14:textId="77777777" w:rsidR="006F0587" w:rsidRDefault="006F0587">
      <w:pPr>
        <w:jc w:val="both"/>
        <w:rPr>
          <w:rtl/>
        </w:rPr>
      </w:pPr>
    </w:p>
    <w:p w14:paraId="6E87B888" w14:textId="77777777" w:rsidR="006F0587" w:rsidRDefault="006F0587">
      <w:pPr>
        <w:jc w:val="both"/>
        <w:rPr>
          <w:rFonts w:hint="cs"/>
          <w:rtl/>
        </w:rPr>
      </w:pPr>
      <w:r>
        <w:rPr>
          <w:rFonts w:hint="cs"/>
          <w:rtl/>
        </w:rPr>
        <w:t xml:space="preserve">בסדר, כי הרי אנחנו נקבע את הדיון הרבה אחרי יום שני הבא. </w:t>
      </w:r>
    </w:p>
    <w:p w14:paraId="67BF28D3" w14:textId="77777777" w:rsidR="006F0587" w:rsidRDefault="006F0587">
      <w:pPr>
        <w:jc w:val="both"/>
        <w:rPr>
          <w:rFonts w:hint="cs"/>
          <w:rtl/>
        </w:rPr>
      </w:pPr>
    </w:p>
    <w:p w14:paraId="2B8E0464" w14:textId="77777777" w:rsidR="006F0587" w:rsidRDefault="006F0587">
      <w:pPr>
        <w:jc w:val="both"/>
        <w:rPr>
          <w:rFonts w:hint="cs"/>
          <w:rtl/>
        </w:rPr>
      </w:pPr>
      <w:r>
        <w:rPr>
          <w:rFonts w:hint="cs"/>
          <w:rtl/>
        </w:rPr>
        <w:t xml:space="preserve">חברת הכנסת גלאון, אני שואל אותך שוב </w:t>
      </w:r>
      <w:r>
        <w:rPr>
          <w:rFonts w:hint="eastAsia"/>
          <w:rtl/>
        </w:rPr>
        <w:t>–</w:t>
      </w:r>
      <w:r>
        <w:rPr>
          <w:rFonts w:hint="cs"/>
          <w:rtl/>
        </w:rPr>
        <w:t xml:space="preserve"> מתוך שיקול דעת, האם את מסכימה להעביר לוועדה? </w:t>
      </w:r>
    </w:p>
    <w:p w14:paraId="024B2CB9" w14:textId="77777777" w:rsidR="006F0587" w:rsidRDefault="006F0587">
      <w:pPr>
        <w:jc w:val="both"/>
        <w:rPr>
          <w:rFonts w:hint="cs"/>
          <w:rtl/>
        </w:rPr>
      </w:pPr>
    </w:p>
    <w:p w14:paraId="18FF781F" w14:textId="77777777" w:rsidR="006F0587" w:rsidRDefault="006F0587">
      <w:pPr>
        <w:pStyle w:val="ae"/>
        <w:rPr>
          <w:rtl/>
        </w:rPr>
      </w:pPr>
      <w:r>
        <w:rPr>
          <w:rFonts w:hint="eastAsia"/>
          <w:rtl/>
        </w:rPr>
        <w:t>זהבה</w:t>
      </w:r>
      <w:r>
        <w:rPr>
          <w:rtl/>
        </w:rPr>
        <w:t xml:space="preserve"> גלאון (מרצ):</w:t>
      </w:r>
    </w:p>
    <w:p w14:paraId="1BAFF89C" w14:textId="77777777" w:rsidR="006F0587" w:rsidRDefault="006F0587">
      <w:pPr>
        <w:jc w:val="both"/>
        <w:rPr>
          <w:rFonts w:hint="cs"/>
          <w:rtl/>
        </w:rPr>
      </w:pPr>
    </w:p>
    <w:p w14:paraId="48E13DC1" w14:textId="77777777" w:rsidR="006F0587" w:rsidRDefault="006F0587">
      <w:pPr>
        <w:jc w:val="both"/>
        <w:rPr>
          <w:rFonts w:hint="cs"/>
          <w:rtl/>
        </w:rPr>
      </w:pPr>
      <w:r>
        <w:rPr>
          <w:rFonts w:hint="cs"/>
          <w:rtl/>
        </w:rPr>
        <w:t xml:space="preserve">בסדר. </w:t>
      </w:r>
    </w:p>
    <w:p w14:paraId="040B0117" w14:textId="77777777" w:rsidR="006F0587" w:rsidRDefault="006F0587">
      <w:pPr>
        <w:jc w:val="both"/>
        <w:rPr>
          <w:rFonts w:hint="cs"/>
          <w:rtl/>
        </w:rPr>
      </w:pPr>
    </w:p>
    <w:p w14:paraId="35357904" w14:textId="77777777" w:rsidR="006F0587" w:rsidRDefault="006F0587">
      <w:pPr>
        <w:pStyle w:val="af"/>
        <w:rPr>
          <w:rtl/>
        </w:rPr>
      </w:pPr>
      <w:r>
        <w:rPr>
          <w:rtl/>
        </w:rPr>
        <w:t>היו"ר ראובן ריבלין:</w:t>
      </w:r>
    </w:p>
    <w:p w14:paraId="5F7067FE" w14:textId="77777777" w:rsidR="006F0587" w:rsidRDefault="006F0587">
      <w:pPr>
        <w:jc w:val="both"/>
        <w:rPr>
          <w:rtl/>
        </w:rPr>
      </w:pPr>
    </w:p>
    <w:p w14:paraId="7652576F" w14:textId="77777777" w:rsidR="006F0587" w:rsidRDefault="006F0587">
      <w:pPr>
        <w:jc w:val="both"/>
        <w:rPr>
          <w:rFonts w:hint="cs"/>
          <w:rtl/>
        </w:rPr>
      </w:pPr>
      <w:r>
        <w:rPr>
          <w:rFonts w:hint="cs"/>
          <w:rtl/>
        </w:rPr>
        <w:t xml:space="preserve">חבר הכנסת רמון </w:t>
      </w:r>
      <w:r>
        <w:rPr>
          <w:rFonts w:hint="eastAsia"/>
          <w:rtl/>
        </w:rPr>
        <w:t>–</w:t>
      </w:r>
      <w:r>
        <w:rPr>
          <w:rFonts w:hint="cs"/>
          <w:rtl/>
        </w:rPr>
        <w:t xml:space="preserve"> מסכים. תודה רבה. ובכן, אנחנו מצביעים מי בעד ועדה ומי בעד להסיר. הוועדה היא ועדת החוץ והביטחון. </w:t>
      </w:r>
    </w:p>
    <w:p w14:paraId="4FF12732" w14:textId="77777777" w:rsidR="006F0587" w:rsidRDefault="006F0587">
      <w:pPr>
        <w:jc w:val="both"/>
        <w:rPr>
          <w:rFonts w:hint="cs"/>
          <w:rtl/>
        </w:rPr>
      </w:pPr>
    </w:p>
    <w:p w14:paraId="71799C53" w14:textId="77777777" w:rsidR="006F0587" w:rsidRDefault="006F0587">
      <w:pPr>
        <w:pStyle w:val="ae"/>
        <w:rPr>
          <w:rtl/>
        </w:rPr>
      </w:pPr>
      <w:r>
        <w:rPr>
          <w:rFonts w:hint="eastAsia"/>
          <w:rtl/>
        </w:rPr>
        <w:t>שר</w:t>
      </w:r>
      <w:r>
        <w:rPr>
          <w:rtl/>
        </w:rPr>
        <w:t xml:space="preserve"> החקלאות ופיתוח הכפר ישראל כץ:</w:t>
      </w:r>
    </w:p>
    <w:p w14:paraId="616F2352" w14:textId="77777777" w:rsidR="006F0587" w:rsidRDefault="006F0587">
      <w:pPr>
        <w:jc w:val="both"/>
        <w:rPr>
          <w:rFonts w:hint="cs"/>
          <w:rtl/>
        </w:rPr>
      </w:pPr>
    </w:p>
    <w:p w14:paraId="7FAAF4B3" w14:textId="77777777" w:rsidR="006F0587" w:rsidRDefault="006F0587">
      <w:pPr>
        <w:jc w:val="both"/>
        <w:rPr>
          <w:rFonts w:hint="cs"/>
          <w:rtl/>
        </w:rPr>
      </w:pPr>
      <w:r>
        <w:rPr>
          <w:rFonts w:hint="cs"/>
          <w:rtl/>
        </w:rPr>
        <w:t xml:space="preserve">צריך לומר שהצעת ראש הממשלה היא להעביר לוועדה. </w:t>
      </w:r>
    </w:p>
    <w:p w14:paraId="5C7A7727" w14:textId="77777777" w:rsidR="006F0587" w:rsidRDefault="006F0587">
      <w:pPr>
        <w:jc w:val="both"/>
        <w:rPr>
          <w:rFonts w:hint="cs"/>
          <w:rtl/>
        </w:rPr>
      </w:pPr>
    </w:p>
    <w:p w14:paraId="613A0462" w14:textId="77777777" w:rsidR="006F0587" w:rsidRDefault="006F0587">
      <w:pPr>
        <w:pStyle w:val="af"/>
        <w:rPr>
          <w:rtl/>
        </w:rPr>
      </w:pPr>
      <w:r>
        <w:rPr>
          <w:rtl/>
        </w:rPr>
        <w:t>היו"ר ראובן ריבלין:</w:t>
      </w:r>
    </w:p>
    <w:p w14:paraId="09C70F0D" w14:textId="77777777" w:rsidR="006F0587" w:rsidRDefault="006F0587">
      <w:pPr>
        <w:jc w:val="both"/>
        <w:rPr>
          <w:rtl/>
        </w:rPr>
      </w:pPr>
    </w:p>
    <w:p w14:paraId="34992B55" w14:textId="77777777" w:rsidR="006F0587" w:rsidRDefault="006F0587">
      <w:pPr>
        <w:jc w:val="both"/>
        <w:rPr>
          <w:rFonts w:hint="cs"/>
          <w:rtl/>
        </w:rPr>
      </w:pPr>
      <w:r>
        <w:rPr>
          <w:rFonts w:hint="cs"/>
          <w:rtl/>
        </w:rPr>
        <w:t xml:space="preserve">ודאי. ממלא-מקום ראש הממשלה, ראש הממשלה ביקש מעל הבמה להעביר זאת לוועדת החוץ והביטחון. </w:t>
      </w:r>
    </w:p>
    <w:p w14:paraId="73202BE6" w14:textId="77777777" w:rsidR="006F0587" w:rsidRDefault="006F0587">
      <w:pPr>
        <w:jc w:val="both"/>
        <w:rPr>
          <w:rFonts w:hint="cs"/>
          <w:rtl/>
        </w:rPr>
      </w:pPr>
    </w:p>
    <w:p w14:paraId="34411675" w14:textId="77777777" w:rsidR="006F0587" w:rsidRDefault="006F0587">
      <w:pPr>
        <w:pStyle w:val="ae"/>
        <w:rPr>
          <w:rtl/>
        </w:rPr>
      </w:pPr>
      <w:r>
        <w:rPr>
          <w:rFonts w:hint="eastAsia"/>
          <w:rtl/>
        </w:rPr>
        <w:t>שר</w:t>
      </w:r>
      <w:r>
        <w:rPr>
          <w:rtl/>
        </w:rPr>
        <w:t xml:space="preserve"> התעשייה, המסחר והתעסוקה אהוד אולמרט:</w:t>
      </w:r>
    </w:p>
    <w:p w14:paraId="400762BE" w14:textId="77777777" w:rsidR="006F0587" w:rsidRDefault="006F0587">
      <w:pPr>
        <w:jc w:val="both"/>
        <w:rPr>
          <w:rFonts w:hint="cs"/>
          <w:rtl/>
        </w:rPr>
      </w:pPr>
    </w:p>
    <w:p w14:paraId="7663DD80" w14:textId="77777777" w:rsidR="006F0587" w:rsidRDefault="006F0587">
      <w:pPr>
        <w:jc w:val="both"/>
        <w:rPr>
          <w:rFonts w:hint="cs"/>
          <w:rtl/>
        </w:rPr>
      </w:pPr>
      <w:r>
        <w:rPr>
          <w:rFonts w:hint="cs"/>
          <w:rtl/>
        </w:rPr>
        <w:t xml:space="preserve">אבל הוא גם אמר - - - </w:t>
      </w:r>
    </w:p>
    <w:p w14:paraId="70356677" w14:textId="77777777" w:rsidR="006F0587" w:rsidRDefault="006F0587">
      <w:pPr>
        <w:jc w:val="both"/>
        <w:rPr>
          <w:rFonts w:hint="cs"/>
          <w:rtl/>
        </w:rPr>
      </w:pPr>
    </w:p>
    <w:p w14:paraId="4BA8E3E2" w14:textId="77777777" w:rsidR="006F0587" w:rsidRDefault="006F0587">
      <w:pPr>
        <w:pStyle w:val="af"/>
        <w:rPr>
          <w:rtl/>
        </w:rPr>
      </w:pPr>
      <w:r>
        <w:rPr>
          <w:rtl/>
        </w:rPr>
        <w:t>היו"ר ראובן ריבלין:</w:t>
      </w:r>
    </w:p>
    <w:p w14:paraId="293B2A4C" w14:textId="77777777" w:rsidR="006F0587" w:rsidRDefault="006F0587">
      <w:pPr>
        <w:jc w:val="both"/>
        <w:rPr>
          <w:rtl/>
        </w:rPr>
      </w:pPr>
    </w:p>
    <w:p w14:paraId="5DD26D3D" w14:textId="77777777" w:rsidR="006F0587" w:rsidRDefault="006F0587">
      <w:pPr>
        <w:jc w:val="both"/>
        <w:rPr>
          <w:rFonts w:hint="cs"/>
          <w:rtl/>
        </w:rPr>
      </w:pPr>
      <w:r>
        <w:rPr>
          <w:rFonts w:hint="cs"/>
          <w:rtl/>
        </w:rPr>
        <w:t xml:space="preserve">הוא אמר ושכנע: לוועדה. כולם מסכימים. </w:t>
      </w:r>
    </w:p>
    <w:p w14:paraId="6CB5AFDF" w14:textId="77777777" w:rsidR="006F0587" w:rsidRDefault="006F0587">
      <w:pPr>
        <w:jc w:val="both"/>
        <w:rPr>
          <w:rFonts w:hint="cs"/>
          <w:rtl/>
        </w:rPr>
      </w:pPr>
    </w:p>
    <w:p w14:paraId="112901BD" w14:textId="77777777" w:rsidR="006F0587" w:rsidRDefault="006F0587">
      <w:pPr>
        <w:pStyle w:val="ae"/>
        <w:rPr>
          <w:rtl/>
        </w:rPr>
      </w:pPr>
      <w:r>
        <w:rPr>
          <w:rFonts w:hint="eastAsia"/>
          <w:rtl/>
        </w:rPr>
        <w:t>שר</w:t>
      </w:r>
      <w:r>
        <w:rPr>
          <w:rtl/>
        </w:rPr>
        <w:t xml:space="preserve"> התעשייה, המסחר והתעסוקה אהוד אולמרט:</w:t>
      </w:r>
    </w:p>
    <w:p w14:paraId="6D346FB9" w14:textId="77777777" w:rsidR="006F0587" w:rsidRDefault="006F0587">
      <w:pPr>
        <w:jc w:val="both"/>
        <w:rPr>
          <w:rFonts w:hint="cs"/>
          <w:rtl/>
        </w:rPr>
      </w:pPr>
    </w:p>
    <w:p w14:paraId="0FAEF1AA" w14:textId="77777777" w:rsidR="006F0587" w:rsidRDefault="006F0587">
      <w:pPr>
        <w:jc w:val="both"/>
        <w:rPr>
          <w:rFonts w:hint="cs"/>
          <w:rtl/>
        </w:rPr>
      </w:pPr>
      <w:r>
        <w:rPr>
          <w:rFonts w:hint="cs"/>
          <w:rtl/>
        </w:rPr>
        <w:t xml:space="preserve">זה לא מפתיע אותי. </w:t>
      </w:r>
    </w:p>
    <w:p w14:paraId="4579B823" w14:textId="77777777" w:rsidR="006F0587" w:rsidRDefault="006F0587">
      <w:pPr>
        <w:jc w:val="both"/>
        <w:rPr>
          <w:rFonts w:hint="cs"/>
          <w:rtl/>
        </w:rPr>
      </w:pPr>
    </w:p>
    <w:p w14:paraId="6999E516" w14:textId="77777777" w:rsidR="006F0587" w:rsidRDefault="006F0587">
      <w:pPr>
        <w:pStyle w:val="af"/>
        <w:rPr>
          <w:rtl/>
        </w:rPr>
      </w:pPr>
      <w:r>
        <w:rPr>
          <w:rtl/>
        </w:rPr>
        <w:t>היו"ר ראובן ריבלין:</w:t>
      </w:r>
    </w:p>
    <w:p w14:paraId="4FF67D0B" w14:textId="77777777" w:rsidR="006F0587" w:rsidRDefault="006F0587">
      <w:pPr>
        <w:jc w:val="both"/>
        <w:rPr>
          <w:rtl/>
        </w:rPr>
      </w:pPr>
    </w:p>
    <w:p w14:paraId="3E27F918" w14:textId="77777777" w:rsidR="006F0587" w:rsidRDefault="006F0587">
      <w:pPr>
        <w:jc w:val="both"/>
        <w:rPr>
          <w:rFonts w:hint="cs"/>
          <w:rtl/>
        </w:rPr>
      </w:pPr>
      <w:r>
        <w:rPr>
          <w:rFonts w:hint="cs"/>
          <w:rtl/>
        </w:rPr>
        <w:t xml:space="preserve">יש אנשים שראש הממשלה משכנע אותם אפילו יותר מאשר אותך, והם לא חייבים להסכים עם מה שהוא אומר בכל פעם. </w:t>
      </w:r>
    </w:p>
    <w:p w14:paraId="1E8BEF5A" w14:textId="77777777" w:rsidR="006F0587" w:rsidRDefault="006F0587">
      <w:pPr>
        <w:jc w:val="both"/>
        <w:rPr>
          <w:rFonts w:hint="cs"/>
          <w:rtl/>
        </w:rPr>
      </w:pPr>
    </w:p>
    <w:p w14:paraId="796A1D2B" w14:textId="77777777" w:rsidR="006F0587" w:rsidRDefault="006F0587">
      <w:pPr>
        <w:pStyle w:val="ae"/>
        <w:rPr>
          <w:rtl/>
        </w:rPr>
      </w:pPr>
      <w:r>
        <w:rPr>
          <w:rFonts w:hint="eastAsia"/>
          <w:rtl/>
        </w:rPr>
        <w:t>שר</w:t>
      </w:r>
      <w:r>
        <w:rPr>
          <w:rtl/>
        </w:rPr>
        <w:t xml:space="preserve"> התעשייה, המסחר והתעסוקה אהוד אולמרט:</w:t>
      </w:r>
    </w:p>
    <w:p w14:paraId="76EDF3C7" w14:textId="77777777" w:rsidR="006F0587" w:rsidRDefault="006F0587">
      <w:pPr>
        <w:jc w:val="both"/>
        <w:rPr>
          <w:rFonts w:hint="cs"/>
          <w:rtl/>
        </w:rPr>
      </w:pPr>
    </w:p>
    <w:p w14:paraId="21AE0E8F" w14:textId="77777777" w:rsidR="006F0587" w:rsidRDefault="006F0587">
      <w:pPr>
        <w:jc w:val="both"/>
        <w:rPr>
          <w:rFonts w:hint="cs"/>
          <w:rtl/>
        </w:rPr>
      </w:pPr>
      <w:r>
        <w:rPr>
          <w:rFonts w:hint="cs"/>
          <w:rtl/>
        </w:rPr>
        <w:t xml:space="preserve">אותי הוא משכנע מלכתחילה. </w:t>
      </w:r>
    </w:p>
    <w:p w14:paraId="2D7141C4" w14:textId="77777777" w:rsidR="006F0587" w:rsidRDefault="006F0587">
      <w:pPr>
        <w:jc w:val="both"/>
        <w:rPr>
          <w:rFonts w:hint="cs"/>
          <w:rtl/>
        </w:rPr>
      </w:pPr>
    </w:p>
    <w:p w14:paraId="6CF4D06C" w14:textId="77777777" w:rsidR="006F0587" w:rsidRDefault="006F0587">
      <w:pPr>
        <w:pStyle w:val="af"/>
        <w:rPr>
          <w:rtl/>
        </w:rPr>
      </w:pPr>
      <w:r>
        <w:rPr>
          <w:rtl/>
        </w:rPr>
        <w:t>היו"ר ראובן ריבלין:</w:t>
      </w:r>
    </w:p>
    <w:p w14:paraId="06EC9F5F" w14:textId="77777777" w:rsidR="006F0587" w:rsidRDefault="006F0587">
      <w:pPr>
        <w:jc w:val="both"/>
        <w:rPr>
          <w:rtl/>
        </w:rPr>
      </w:pPr>
    </w:p>
    <w:p w14:paraId="3EAAB4C9" w14:textId="77777777" w:rsidR="006F0587" w:rsidRDefault="006F0587">
      <w:pPr>
        <w:jc w:val="both"/>
        <w:rPr>
          <w:rFonts w:hint="cs"/>
          <w:rtl/>
        </w:rPr>
      </w:pPr>
      <w:r>
        <w:rPr>
          <w:rFonts w:hint="cs"/>
          <w:rtl/>
        </w:rPr>
        <w:t xml:space="preserve">זה בטוח. </w:t>
      </w:r>
    </w:p>
    <w:p w14:paraId="35E6627B" w14:textId="77777777" w:rsidR="006F0587" w:rsidRDefault="006F0587">
      <w:pPr>
        <w:jc w:val="both"/>
        <w:rPr>
          <w:rFonts w:hint="cs"/>
          <w:rtl/>
        </w:rPr>
      </w:pPr>
    </w:p>
    <w:p w14:paraId="625CCBE4" w14:textId="77777777" w:rsidR="006F0587" w:rsidRDefault="006F0587">
      <w:pPr>
        <w:jc w:val="both"/>
        <w:rPr>
          <w:rFonts w:hint="cs"/>
          <w:rtl/>
        </w:rPr>
      </w:pPr>
      <w:r>
        <w:rPr>
          <w:rFonts w:hint="cs"/>
          <w:rtl/>
        </w:rPr>
        <w:t xml:space="preserve">בבקשה, רבותי חברי הכנסת, אנחנו מצביעים עכשיו על כל ההצעות לסדר-היום. מי בעד העברתן לוועדה? מי בעד להסיר? נא להצביע. בעד </w:t>
      </w:r>
      <w:r>
        <w:rPr>
          <w:rFonts w:hint="eastAsia"/>
          <w:rtl/>
        </w:rPr>
        <w:t>–</w:t>
      </w:r>
      <w:r>
        <w:rPr>
          <w:rFonts w:hint="cs"/>
          <w:rtl/>
        </w:rPr>
        <w:t xml:space="preserve"> זה לוועדה. </w:t>
      </w:r>
    </w:p>
    <w:p w14:paraId="1D06E769" w14:textId="77777777" w:rsidR="006F0587" w:rsidRDefault="006F0587">
      <w:pPr>
        <w:jc w:val="both"/>
        <w:rPr>
          <w:rtl/>
        </w:rPr>
      </w:pPr>
    </w:p>
    <w:p w14:paraId="2CE86B1B" w14:textId="77777777" w:rsidR="006F0587" w:rsidRDefault="006F0587">
      <w:pPr>
        <w:jc w:val="both"/>
        <w:rPr>
          <w:rFonts w:hint="cs"/>
          <w:rtl/>
        </w:rPr>
      </w:pPr>
    </w:p>
    <w:p w14:paraId="6B61BAFB" w14:textId="77777777" w:rsidR="006F0587" w:rsidRDefault="006F0587">
      <w:pPr>
        <w:pStyle w:val="aa"/>
        <w:rPr>
          <w:rFonts w:hint="cs"/>
          <w:rtl/>
        </w:rPr>
      </w:pPr>
      <w:r>
        <w:rPr>
          <w:rFonts w:hint="cs"/>
          <w:rtl/>
        </w:rPr>
        <w:t>הצבעה מס' 3</w:t>
      </w:r>
    </w:p>
    <w:p w14:paraId="1F4F16A9" w14:textId="77777777" w:rsidR="006F0587" w:rsidRDefault="006F0587">
      <w:pPr>
        <w:jc w:val="both"/>
        <w:rPr>
          <w:rFonts w:hint="cs"/>
          <w:rtl/>
        </w:rPr>
      </w:pPr>
    </w:p>
    <w:p w14:paraId="38252564" w14:textId="77777777" w:rsidR="006F0587" w:rsidRDefault="006F0587">
      <w:pPr>
        <w:pStyle w:val="--"/>
        <w:rPr>
          <w:rFonts w:hint="cs"/>
          <w:rtl/>
        </w:rPr>
      </w:pPr>
      <w:r>
        <w:rPr>
          <w:rFonts w:hint="cs"/>
          <w:rtl/>
        </w:rPr>
        <w:t xml:space="preserve">בעד ההצעה להעביר את הנושאים לוועדה </w:t>
      </w:r>
      <w:r>
        <w:rPr>
          <w:rtl/>
        </w:rPr>
        <w:t>–</w:t>
      </w:r>
      <w:r>
        <w:rPr>
          <w:rFonts w:hint="cs"/>
          <w:rtl/>
        </w:rPr>
        <w:t xml:space="preserve"> 45</w:t>
      </w:r>
    </w:p>
    <w:p w14:paraId="0418388F" w14:textId="77777777" w:rsidR="006F0587" w:rsidRDefault="006F0587">
      <w:pPr>
        <w:pStyle w:val="--"/>
        <w:rPr>
          <w:rFonts w:hint="cs"/>
          <w:rtl/>
        </w:rPr>
      </w:pPr>
      <w:r>
        <w:rPr>
          <w:rFonts w:hint="cs"/>
          <w:rtl/>
        </w:rPr>
        <w:t xml:space="preserve">בעד ההצעה שלא לכלול את הנושאים בסדר-היום </w:t>
      </w:r>
      <w:r>
        <w:rPr>
          <w:rtl/>
        </w:rPr>
        <w:t>–</w:t>
      </w:r>
      <w:r>
        <w:rPr>
          <w:rFonts w:hint="cs"/>
          <w:rtl/>
        </w:rPr>
        <w:t xml:space="preserve"> אין</w:t>
      </w:r>
    </w:p>
    <w:p w14:paraId="303E8783" w14:textId="77777777" w:rsidR="006F0587" w:rsidRDefault="006F0587">
      <w:pPr>
        <w:pStyle w:val="--"/>
        <w:rPr>
          <w:rFonts w:hint="cs"/>
          <w:rtl/>
        </w:rPr>
      </w:pPr>
      <w:r>
        <w:rPr>
          <w:rFonts w:hint="cs"/>
          <w:rtl/>
        </w:rPr>
        <w:t xml:space="preserve">נמנעים </w:t>
      </w:r>
      <w:r>
        <w:rPr>
          <w:rtl/>
        </w:rPr>
        <w:t>–</w:t>
      </w:r>
      <w:r>
        <w:rPr>
          <w:rFonts w:hint="cs"/>
          <w:rtl/>
        </w:rPr>
        <w:t xml:space="preserve"> 3</w:t>
      </w:r>
    </w:p>
    <w:p w14:paraId="69E183F4" w14:textId="77777777" w:rsidR="006F0587" w:rsidRDefault="006F0587">
      <w:pPr>
        <w:pStyle w:val="ab"/>
        <w:rPr>
          <w:rFonts w:hint="cs"/>
          <w:rtl/>
        </w:rPr>
      </w:pPr>
      <w:r>
        <w:rPr>
          <w:rFonts w:hint="cs"/>
          <w:rtl/>
        </w:rPr>
        <w:t xml:space="preserve">ההצעה להעביר את הנושאים לוועדת החוץ והביטחון נתקבלה. </w:t>
      </w:r>
    </w:p>
    <w:p w14:paraId="0B901FE7" w14:textId="77777777" w:rsidR="006F0587" w:rsidRDefault="006F0587">
      <w:pPr>
        <w:jc w:val="both"/>
        <w:rPr>
          <w:rFonts w:hint="cs"/>
          <w:rtl/>
        </w:rPr>
      </w:pPr>
    </w:p>
    <w:p w14:paraId="3324A8DA" w14:textId="77777777" w:rsidR="006F0587" w:rsidRDefault="006F0587">
      <w:pPr>
        <w:pStyle w:val="af"/>
        <w:rPr>
          <w:rtl/>
        </w:rPr>
      </w:pPr>
      <w:r>
        <w:rPr>
          <w:rtl/>
        </w:rPr>
        <w:t>היו"ר ראובן ריבלין:</w:t>
      </w:r>
    </w:p>
    <w:p w14:paraId="206E750F" w14:textId="77777777" w:rsidR="006F0587" w:rsidRDefault="006F0587">
      <w:pPr>
        <w:jc w:val="both"/>
        <w:rPr>
          <w:rFonts w:hint="cs"/>
          <w:rtl/>
        </w:rPr>
      </w:pPr>
    </w:p>
    <w:p w14:paraId="488D8D53" w14:textId="77777777" w:rsidR="006F0587" w:rsidRDefault="006F0587">
      <w:pPr>
        <w:jc w:val="both"/>
        <w:rPr>
          <w:rFonts w:hint="cs"/>
          <w:rtl/>
        </w:rPr>
      </w:pPr>
      <w:r>
        <w:rPr>
          <w:rFonts w:hint="cs"/>
          <w:rtl/>
        </w:rPr>
        <w:t xml:space="preserve">בעד - 45, אין מתנגדים ושלושה נמנעים. אני קובע שההצעות לסדר-היום אשר הגישו  סיעת מרצ </w:t>
      </w:r>
      <w:r>
        <w:rPr>
          <w:rtl/>
        </w:rPr>
        <w:t>–</w:t>
      </w:r>
      <w:r>
        <w:rPr>
          <w:rFonts w:hint="cs"/>
          <w:rtl/>
        </w:rPr>
        <w:t xml:space="preserve"> חברת הכנסת זהבה גלאון; סיעת ש"ס </w:t>
      </w:r>
      <w:r>
        <w:rPr>
          <w:rtl/>
        </w:rPr>
        <w:t>–</w:t>
      </w:r>
      <w:r>
        <w:rPr>
          <w:rFonts w:hint="cs"/>
          <w:rtl/>
        </w:rPr>
        <w:t xml:space="preserve"> חבר הכנסת אלי ישי; סיעת העבודה </w:t>
      </w:r>
      <w:r>
        <w:rPr>
          <w:rtl/>
        </w:rPr>
        <w:t>–</w:t>
      </w:r>
      <w:r>
        <w:rPr>
          <w:rFonts w:hint="cs"/>
          <w:rtl/>
        </w:rPr>
        <w:t xml:space="preserve"> חבר הכנסת רמון וסיעת שינוי </w:t>
      </w:r>
      <w:r>
        <w:rPr>
          <w:rtl/>
        </w:rPr>
        <w:t>–</w:t>
      </w:r>
      <w:r>
        <w:rPr>
          <w:rFonts w:hint="cs"/>
          <w:rtl/>
        </w:rPr>
        <w:t xml:space="preserve"> חבר הכנסת רשף חן, תועברנה לדיון בוועדת החוץ והביטחון. </w:t>
      </w:r>
    </w:p>
    <w:p w14:paraId="797390ED" w14:textId="77777777" w:rsidR="006F0587" w:rsidRDefault="006F0587">
      <w:pPr>
        <w:jc w:val="both"/>
        <w:rPr>
          <w:rFonts w:hint="cs"/>
          <w:rtl/>
        </w:rPr>
      </w:pPr>
    </w:p>
    <w:p w14:paraId="618BC3E4" w14:textId="77777777" w:rsidR="006F0587" w:rsidRDefault="006F0587">
      <w:pPr>
        <w:jc w:val="both"/>
        <w:rPr>
          <w:rFonts w:hint="cs"/>
          <w:rtl/>
        </w:rPr>
      </w:pPr>
    </w:p>
    <w:p w14:paraId="49E6DBF7" w14:textId="77777777" w:rsidR="006F0587" w:rsidRDefault="006F0587">
      <w:pPr>
        <w:pStyle w:val="a1"/>
        <w:rPr>
          <w:rtl/>
        </w:rPr>
      </w:pPr>
    </w:p>
    <w:p w14:paraId="38918047" w14:textId="77777777" w:rsidR="006F0587" w:rsidRDefault="006F0587">
      <w:pPr>
        <w:pStyle w:val="a1"/>
        <w:rPr>
          <w:rtl/>
        </w:rPr>
      </w:pPr>
      <w:bookmarkStart w:id="139" w:name="CS24895FI0024895T22_04_2004_12_25_23"/>
      <w:bookmarkStart w:id="140" w:name="_Toc72591206"/>
      <w:bookmarkEnd w:id="139"/>
      <w:r>
        <w:rPr>
          <w:rtl/>
        </w:rPr>
        <w:t>חיסולו של עבד</w:t>
      </w:r>
      <w:r>
        <w:rPr>
          <w:rFonts w:hint="cs"/>
          <w:rtl/>
        </w:rPr>
        <w:t>-</w:t>
      </w:r>
      <w:r>
        <w:rPr>
          <w:rtl/>
        </w:rPr>
        <w:t>אלעזיז רנתיסי</w:t>
      </w:r>
      <w:bookmarkEnd w:id="140"/>
    </w:p>
    <w:p w14:paraId="40F2ECB3" w14:textId="77777777" w:rsidR="006F0587" w:rsidRDefault="006F0587">
      <w:pPr>
        <w:pStyle w:val="-0"/>
        <w:rPr>
          <w:rFonts w:hint="cs"/>
          <w:rtl/>
        </w:rPr>
      </w:pPr>
    </w:p>
    <w:p w14:paraId="426F5EC0" w14:textId="77777777" w:rsidR="006F0587" w:rsidRDefault="006F0587">
      <w:pPr>
        <w:pStyle w:val="af"/>
        <w:rPr>
          <w:rtl/>
        </w:rPr>
      </w:pPr>
      <w:r>
        <w:rPr>
          <w:rtl/>
        </w:rPr>
        <w:t>היו"ר ראובן ריבלין:</w:t>
      </w:r>
    </w:p>
    <w:p w14:paraId="4592CFC7" w14:textId="77777777" w:rsidR="006F0587" w:rsidRDefault="006F0587">
      <w:pPr>
        <w:jc w:val="both"/>
        <w:rPr>
          <w:rtl/>
        </w:rPr>
      </w:pPr>
    </w:p>
    <w:p w14:paraId="2C39F1F1" w14:textId="77777777" w:rsidR="006F0587" w:rsidRDefault="006F0587">
      <w:pPr>
        <w:jc w:val="both"/>
        <w:rPr>
          <w:rFonts w:hint="cs"/>
          <w:rtl/>
        </w:rPr>
      </w:pPr>
      <w:r>
        <w:rPr>
          <w:rFonts w:hint="cs"/>
          <w:rtl/>
        </w:rPr>
        <w:t xml:space="preserve">אנחנו ממשיכים בסדר-היום. אני מזמין את יושב-ראש הקואליציה וסיעת הליכוד, חבר הכנסת גדעון סער, להשמיע את דבריו בנושא חיסול עבד-אלעזיז רנתיסי. בבקשה, אדוני. עשר דקות עומדות לרשות אדוני. </w:t>
      </w:r>
    </w:p>
    <w:p w14:paraId="46036C90" w14:textId="77777777" w:rsidR="006F0587" w:rsidRDefault="006F0587">
      <w:pPr>
        <w:jc w:val="both"/>
        <w:rPr>
          <w:rFonts w:hint="cs"/>
          <w:rtl/>
        </w:rPr>
      </w:pPr>
    </w:p>
    <w:p w14:paraId="0C68AB21" w14:textId="77777777" w:rsidR="006F0587" w:rsidRDefault="006F0587">
      <w:pPr>
        <w:pStyle w:val="a"/>
        <w:rPr>
          <w:rtl/>
        </w:rPr>
      </w:pPr>
      <w:bookmarkStart w:id="141" w:name="FS000001027T22_04_2004_12_27_27"/>
      <w:bookmarkStart w:id="142" w:name="_Toc72591207"/>
      <w:bookmarkEnd w:id="141"/>
      <w:r>
        <w:rPr>
          <w:rFonts w:hint="eastAsia"/>
          <w:rtl/>
        </w:rPr>
        <w:t>גדעון</w:t>
      </w:r>
      <w:r>
        <w:rPr>
          <w:rtl/>
        </w:rPr>
        <w:t xml:space="preserve"> סער (הליכוד):</w:t>
      </w:r>
      <w:bookmarkEnd w:id="142"/>
    </w:p>
    <w:p w14:paraId="2679CA29" w14:textId="77777777" w:rsidR="006F0587" w:rsidRDefault="006F0587">
      <w:pPr>
        <w:jc w:val="both"/>
        <w:rPr>
          <w:rFonts w:hint="cs"/>
          <w:rtl/>
        </w:rPr>
      </w:pPr>
    </w:p>
    <w:p w14:paraId="294D5113" w14:textId="77777777" w:rsidR="006F0587" w:rsidRDefault="006F0587">
      <w:pPr>
        <w:jc w:val="both"/>
        <w:rPr>
          <w:rFonts w:hint="cs"/>
          <w:rtl/>
        </w:rPr>
      </w:pPr>
      <w:r>
        <w:rPr>
          <w:rFonts w:hint="cs"/>
          <w:rtl/>
        </w:rPr>
        <w:t>אדוני היושב-ראש, כנסת נכבדה, אדוני ראש הממשלה, אני רוצה לנצל את ראשית הדברים כשראש הממשלה עדיין עמנו כדי לברך את ראש הממשלה, את שר הביטחון, את הקבינט הביטחוני שהחליט, וכמובן את כוחות הביטחון, את צה"ל ואת שירות הביטחון הכללי</w:t>
      </w:r>
      <w:r>
        <w:rPr>
          <w:rFonts w:hint="eastAsia"/>
          <w:rtl/>
        </w:rPr>
        <w:t xml:space="preserve"> </w:t>
      </w:r>
      <w:r>
        <w:rPr>
          <w:rFonts w:hint="cs"/>
          <w:rtl/>
        </w:rPr>
        <w:t xml:space="preserve">אשר על הביצוע, על הפעולה הזאת. </w:t>
      </w:r>
    </w:p>
    <w:p w14:paraId="162C1900" w14:textId="77777777" w:rsidR="006F0587" w:rsidRDefault="006F0587">
      <w:pPr>
        <w:jc w:val="both"/>
        <w:rPr>
          <w:rFonts w:hint="cs"/>
          <w:rtl/>
        </w:rPr>
      </w:pPr>
    </w:p>
    <w:p w14:paraId="34C7D956" w14:textId="77777777" w:rsidR="006F0587" w:rsidRDefault="006F0587">
      <w:pPr>
        <w:pStyle w:val="ae"/>
        <w:rPr>
          <w:rtl/>
        </w:rPr>
      </w:pPr>
      <w:r>
        <w:rPr>
          <w:rFonts w:hint="eastAsia"/>
          <w:rtl/>
        </w:rPr>
        <w:t>חיים</w:t>
      </w:r>
      <w:r>
        <w:rPr>
          <w:rtl/>
        </w:rPr>
        <w:t xml:space="preserve"> אורון (מרצ):</w:t>
      </w:r>
    </w:p>
    <w:p w14:paraId="71E984E4" w14:textId="77777777" w:rsidR="006F0587" w:rsidRDefault="006F0587">
      <w:pPr>
        <w:jc w:val="both"/>
        <w:rPr>
          <w:rFonts w:hint="cs"/>
          <w:rtl/>
        </w:rPr>
      </w:pPr>
    </w:p>
    <w:p w14:paraId="269C1810" w14:textId="77777777" w:rsidR="006F0587" w:rsidRDefault="006F0587">
      <w:pPr>
        <w:jc w:val="both"/>
        <w:rPr>
          <w:rFonts w:hint="cs"/>
          <w:rtl/>
        </w:rPr>
      </w:pPr>
      <w:r>
        <w:rPr>
          <w:rFonts w:hint="cs"/>
          <w:rtl/>
        </w:rPr>
        <w:t>אתה בעד מפת הדרכים, או נגדה?</w:t>
      </w:r>
    </w:p>
    <w:p w14:paraId="4D53F3C1" w14:textId="77777777" w:rsidR="006F0587" w:rsidRDefault="006F0587">
      <w:pPr>
        <w:jc w:val="both"/>
        <w:rPr>
          <w:rFonts w:hint="cs"/>
          <w:rtl/>
        </w:rPr>
      </w:pPr>
    </w:p>
    <w:p w14:paraId="28BB1A11" w14:textId="77777777" w:rsidR="006F0587" w:rsidRDefault="006F0587">
      <w:pPr>
        <w:pStyle w:val="-"/>
        <w:rPr>
          <w:rtl/>
        </w:rPr>
      </w:pPr>
      <w:bookmarkStart w:id="143" w:name="FS000001027T22_04_2004_12_28_58C"/>
      <w:bookmarkEnd w:id="143"/>
      <w:r>
        <w:rPr>
          <w:rtl/>
        </w:rPr>
        <w:t>גדעון סער (הליכוד):</w:t>
      </w:r>
    </w:p>
    <w:p w14:paraId="2CE3C7AF" w14:textId="77777777" w:rsidR="006F0587" w:rsidRDefault="006F0587">
      <w:pPr>
        <w:jc w:val="both"/>
        <w:rPr>
          <w:rtl/>
        </w:rPr>
      </w:pPr>
    </w:p>
    <w:p w14:paraId="39703F52" w14:textId="77777777" w:rsidR="006F0587" w:rsidRDefault="006F0587">
      <w:pPr>
        <w:jc w:val="both"/>
        <w:rPr>
          <w:rFonts w:hint="cs"/>
          <w:rtl/>
        </w:rPr>
      </w:pPr>
      <w:r>
        <w:rPr>
          <w:rFonts w:hint="cs"/>
          <w:rtl/>
        </w:rPr>
        <w:t xml:space="preserve">עמדתי בנושא הזה ידועה, חבר הכנסת אורון. </w:t>
      </w:r>
    </w:p>
    <w:p w14:paraId="2239EFDA" w14:textId="77777777" w:rsidR="006F0587" w:rsidRDefault="006F0587">
      <w:pPr>
        <w:jc w:val="both"/>
        <w:rPr>
          <w:rFonts w:hint="cs"/>
          <w:rtl/>
        </w:rPr>
      </w:pPr>
    </w:p>
    <w:p w14:paraId="23B3477A" w14:textId="77777777" w:rsidR="006F0587" w:rsidRDefault="006F0587">
      <w:pPr>
        <w:pStyle w:val="ae"/>
        <w:rPr>
          <w:rtl/>
        </w:rPr>
      </w:pPr>
      <w:r>
        <w:rPr>
          <w:rFonts w:hint="eastAsia"/>
          <w:rtl/>
        </w:rPr>
        <w:t>חיים</w:t>
      </w:r>
      <w:r>
        <w:rPr>
          <w:rtl/>
        </w:rPr>
        <w:t xml:space="preserve"> אורון (מרצ):</w:t>
      </w:r>
    </w:p>
    <w:p w14:paraId="2FC9DF86" w14:textId="77777777" w:rsidR="006F0587" w:rsidRDefault="006F0587">
      <w:pPr>
        <w:jc w:val="both"/>
        <w:rPr>
          <w:rFonts w:hint="cs"/>
          <w:rtl/>
        </w:rPr>
      </w:pPr>
    </w:p>
    <w:p w14:paraId="6E90E71A" w14:textId="77777777" w:rsidR="006F0587" w:rsidRDefault="006F0587">
      <w:pPr>
        <w:jc w:val="both"/>
        <w:rPr>
          <w:rFonts w:hint="cs"/>
          <w:rtl/>
        </w:rPr>
      </w:pPr>
      <w:r>
        <w:rPr>
          <w:rFonts w:hint="cs"/>
          <w:rtl/>
        </w:rPr>
        <w:t>אתה בעד או נגד?</w:t>
      </w:r>
    </w:p>
    <w:p w14:paraId="47FEBEF7" w14:textId="77777777" w:rsidR="006F0587" w:rsidRDefault="006F0587">
      <w:pPr>
        <w:jc w:val="both"/>
        <w:rPr>
          <w:rFonts w:hint="cs"/>
          <w:rtl/>
        </w:rPr>
      </w:pPr>
    </w:p>
    <w:p w14:paraId="12F0E093" w14:textId="77777777" w:rsidR="006F0587" w:rsidRDefault="006F0587">
      <w:pPr>
        <w:pStyle w:val="-"/>
        <w:rPr>
          <w:rtl/>
        </w:rPr>
      </w:pPr>
      <w:bookmarkStart w:id="144" w:name="FS000001027T22_04_2004_12_29_20C"/>
      <w:bookmarkEnd w:id="144"/>
      <w:r>
        <w:rPr>
          <w:rtl/>
        </w:rPr>
        <w:t>גדעון סער (הליכוד):</w:t>
      </w:r>
    </w:p>
    <w:p w14:paraId="3DE42EE2" w14:textId="77777777" w:rsidR="006F0587" w:rsidRDefault="006F0587">
      <w:pPr>
        <w:jc w:val="both"/>
        <w:rPr>
          <w:rtl/>
        </w:rPr>
      </w:pPr>
    </w:p>
    <w:p w14:paraId="75E778E1" w14:textId="77777777" w:rsidR="006F0587" w:rsidRDefault="006F0587">
      <w:pPr>
        <w:jc w:val="both"/>
        <w:rPr>
          <w:rFonts w:hint="cs"/>
          <w:rtl/>
        </w:rPr>
      </w:pPr>
      <w:r>
        <w:rPr>
          <w:rFonts w:hint="cs"/>
          <w:rtl/>
        </w:rPr>
        <w:t xml:space="preserve">למה לדבר על דבר שהוא כבר לא אקטואלי? </w:t>
      </w:r>
    </w:p>
    <w:p w14:paraId="4C153557" w14:textId="77777777" w:rsidR="006F0587" w:rsidRDefault="006F0587">
      <w:pPr>
        <w:jc w:val="both"/>
        <w:rPr>
          <w:rFonts w:hint="cs"/>
          <w:rtl/>
        </w:rPr>
      </w:pPr>
    </w:p>
    <w:p w14:paraId="64AC3022" w14:textId="77777777" w:rsidR="006F0587" w:rsidRDefault="006F0587">
      <w:pPr>
        <w:pStyle w:val="ae"/>
        <w:rPr>
          <w:rtl/>
        </w:rPr>
      </w:pPr>
      <w:r>
        <w:rPr>
          <w:rFonts w:hint="eastAsia"/>
          <w:rtl/>
        </w:rPr>
        <w:t>חיים</w:t>
      </w:r>
      <w:r>
        <w:rPr>
          <w:rtl/>
        </w:rPr>
        <w:t xml:space="preserve"> אורון (מרצ):</w:t>
      </w:r>
    </w:p>
    <w:p w14:paraId="3CBF66E9" w14:textId="77777777" w:rsidR="006F0587" w:rsidRDefault="006F0587">
      <w:pPr>
        <w:jc w:val="both"/>
        <w:rPr>
          <w:rFonts w:hint="cs"/>
          <w:rtl/>
        </w:rPr>
      </w:pPr>
    </w:p>
    <w:p w14:paraId="15DBDB54" w14:textId="77777777" w:rsidR="006F0587" w:rsidRDefault="006F0587">
      <w:pPr>
        <w:jc w:val="both"/>
        <w:rPr>
          <w:rFonts w:hint="cs"/>
          <w:rtl/>
        </w:rPr>
      </w:pPr>
      <w:r>
        <w:rPr>
          <w:rFonts w:hint="cs"/>
          <w:rtl/>
        </w:rPr>
        <w:t xml:space="preserve">ראש הממשלה אמר עכשיו: בוש, מפת הדרכים </w:t>
      </w:r>
      <w:r>
        <w:rPr>
          <w:rFonts w:hint="eastAsia"/>
          <w:rtl/>
        </w:rPr>
        <w:t>–</w:t>
      </w:r>
      <w:r>
        <w:rPr>
          <w:rFonts w:hint="cs"/>
          <w:rtl/>
        </w:rPr>
        <w:t xml:space="preserve"> רק מפת הדרכים. אתה בעד או נגד? </w:t>
      </w:r>
    </w:p>
    <w:p w14:paraId="2E79E176" w14:textId="77777777" w:rsidR="006F0587" w:rsidRDefault="006F0587">
      <w:pPr>
        <w:jc w:val="both"/>
        <w:rPr>
          <w:rtl/>
        </w:rPr>
      </w:pPr>
    </w:p>
    <w:p w14:paraId="14CB2B56" w14:textId="77777777" w:rsidR="006F0587" w:rsidRDefault="006F0587">
      <w:pPr>
        <w:jc w:val="both"/>
        <w:rPr>
          <w:rFonts w:hint="cs"/>
          <w:rtl/>
        </w:rPr>
      </w:pPr>
    </w:p>
    <w:p w14:paraId="514A2FF3" w14:textId="77777777" w:rsidR="006F0587" w:rsidRDefault="006F0587">
      <w:pPr>
        <w:pStyle w:val="-"/>
        <w:rPr>
          <w:rtl/>
        </w:rPr>
      </w:pPr>
      <w:bookmarkStart w:id="145" w:name="FS000001027T22_04_2004_12_30_23C"/>
      <w:bookmarkEnd w:id="145"/>
      <w:r>
        <w:rPr>
          <w:rtl/>
        </w:rPr>
        <w:t>גדעון סער (הליכוד):</w:t>
      </w:r>
    </w:p>
    <w:p w14:paraId="261E4F7A" w14:textId="77777777" w:rsidR="006F0587" w:rsidRDefault="006F0587">
      <w:pPr>
        <w:jc w:val="both"/>
        <w:rPr>
          <w:rtl/>
        </w:rPr>
      </w:pPr>
    </w:p>
    <w:p w14:paraId="73DBB8C2" w14:textId="77777777" w:rsidR="006F0587" w:rsidRDefault="006F0587">
      <w:pPr>
        <w:jc w:val="both"/>
        <w:rPr>
          <w:rFonts w:hint="cs"/>
          <w:rtl/>
        </w:rPr>
      </w:pPr>
      <w:r>
        <w:rPr>
          <w:rFonts w:hint="cs"/>
          <w:rtl/>
        </w:rPr>
        <w:t xml:space="preserve">לא שיניתי את עמדתי בנושא מפת הדרכים. בפעם האחרונה שהבעתי עמדה היא היתה נגד, ומאז לא שיניתי אותה. </w:t>
      </w:r>
    </w:p>
    <w:p w14:paraId="4F4BE895" w14:textId="77777777" w:rsidR="006F0587" w:rsidRDefault="006F0587">
      <w:pPr>
        <w:jc w:val="both"/>
        <w:rPr>
          <w:rFonts w:hint="cs"/>
          <w:rtl/>
        </w:rPr>
      </w:pPr>
    </w:p>
    <w:p w14:paraId="2E266A95" w14:textId="77777777" w:rsidR="006F0587" w:rsidRDefault="006F0587">
      <w:pPr>
        <w:pStyle w:val="ae"/>
        <w:rPr>
          <w:rtl/>
        </w:rPr>
      </w:pPr>
      <w:r>
        <w:rPr>
          <w:rFonts w:hint="eastAsia"/>
          <w:rtl/>
        </w:rPr>
        <w:t>חיים</w:t>
      </w:r>
      <w:r>
        <w:rPr>
          <w:rtl/>
        </w:rPr>
        <w:t xml:space="preserve"> אורון (מרצ):</w:t>
      </w:r>
    </w:p>
    <w:p w14:paraId="12D3906D" w14:textId="77777777" w:rsidR="006F0587" w:rsidRDefault="006F0587">
      <w:pPr>
        <w:jc w:val="both"/>
        <w:rPr>
          <w:rFonts w:hint="cs"/>
          <w:rtl/>
        </w:rPr>
      </w:pPr>
    </w:p>
    <w:p w14:paraId="59586536" w14:textId="77777777" w:rsidR="006F0587" w:rsidRDefault="006F0587">
      <w:pPr>
        <w:jc w:val="both"/>
        <w:rPr>
          <w:rFonts w:hint="cs"/>
          <w:rtl/>
        </w:rPr>
      </w:pPr>
      <w:r>
        <w:rPr>
          <w:rFonts w:hint="cs"/>
          <w:rtl/>
        </w:rPr>
        <w:t xml:space="preserve">עכשיו הבנתי. </w:t>
      </w:r>
    </w:p>
    <w:p w14:paraId="2F2FAAA0" w14:textId="77777777" w:rsidR="006F0587" w:rsidRDefault="006F0587">
      <w:pPr>
        <w:jc w:val="both"/>
        <w:rPr>
          <w:rFonts w:hint="cs"/>
          <w:rtl/>
        </w:rPr>
      </w:pPr>
    </w:p>
    <w:p w14:paraId="52B18614" w14:textId="77777777" w:rsidR="006F0587" w:rsidRDefault="006F0587">
      <w:pPr>
        <w:pStyle w:val="af"/>
        <w:rPr>
          <w:rtl/>
        </w:rPr>
      </w:pPr>
      <w:r>
        <w:rPr>
          <w:rtl/>
        </w:rPr>
        <w:t>היו"ר ראובן ריבלין:</w:t>
      </w:r>
    </w:p>
    <w:p w14:paraId="7F7191D1" w14:textId="77777777" w:rsidR="006F0587" w:rsidRDefault="006F0587">
      <w:pPr>
        <w:jc w:val="both"/>
        <w:rPr>
          <w:rtl/>
        </w:rPr>
      </w:pPr>
    </w:p>
    <w:p w14:paraId="42F3F5FD" w14:textId="77777777" w:rsidR="006F0587" w:rsidRDefault="006F0587">
      <w:pPr>
        <w:jc w:val="both"/>
        <w:rPr>
          <w:rFonts w:hint="cs"/>
          <w:rtl/>
        </w:rPr>
      </w:pPr>
      <w:r>
        <w:rPr>
          <w:rFonts w:hint="cs"/>
          <w:rtl/>
        </w:rPr>
        <w:t xml:space="preserve">תודה רבה. חבר הכנסת אורון בא לידי סיפוק. </w:t>
      </w:r>
    </w:p>
    <w:p w14:paraId="2430B684" w14:textId="77777777" w:rsidR="006F0587" w:rsidRDefault="006F0587">
      <w:pPr>
        <w:jc w:val="both"/>
        <w:rPr>
          <w:rFonts w:hint="cs"/>
          <w:rtl/>
        </w:rPr>
      </w:pPr>
    </w:p>
    <w:p w14:paraId="7BD6A3FE" w14:textId="77777777" w:rsidR="006F0587" w:rsidRDefault="006F0587">
      <w:pPr>
        <w:pStyle w:val="-"/>
        <w:rPr>
          <w:rtl/>
        </w:rPr>
      </w:pPr>
      <w:bookmarkStart w:id="146" w:name="FS000001027T22_04_2004_12_31_16C"/>
      <w:bookmarkEnd w:id="146"/>
      <w:r>
        <w:rPr>
          <w:rtl/>
        </w:rPr>
        <w:t>גדעון סער (הליכוד):</w:t>
      </w:r>
    </w:p>
    <w:p w14:paraId="745E3065" w14:textId="77777777" w:rsidR="006F0587" w:rsidRDefault="006F0587">
      <w:pPr>
        <w:jc w:val="both"/>
        <w:rPr>
          <w:rtl/>
        </w:rPr>
      </w:pPr>
    </w:p>
    <w:p w14:paraId="5C738CE6" w14:textId="77777777" w:rsidR="006F0587" w:rsidRDefault="006F0587">
      <w:pPr>
        <w:jc w:val="both"/>
        <w:rPr>
          <w:rFonts w:hint="cs"/>
          <w:rtl/>
        </w:rPr>
      </w:pPr>
      <w:r>
        <w:rPr>
          <w:rFonts w:hint="cs"/>
          <w:rtl/>
        </w:rPr>
        <w:t xml:space="preserve">אדוני היושב-ראש, אנחנו, סיעת הליכוד, יזמנו את העלאת הנושא בכינוס המיוחד הזה של הכנסת בפגרה, כדי לגבות את הממשלה על הפעולה שבוצעה. כי מי היה אותו רב-מרצחים, ד"ר עבד-אלעזיז רנתיסי? הוא היה ראש ארגון טרור שאחראי באופן ישיר לעשרות פיגועים ולמותם של ישראלים רבים. הוא היה בסוד תכנונם של פיגועים רבים, ובכללם, לפי הפרסומים, ניסיון ההתקפה על נצרים רק לפני עשרה ימים, ב-12 באפריל. לא בכדי, אדוני היושב-ראש, הוגדר רנתיסי על-ידי מערכת הביטחון "פצצה מתקתקת". הוא לא היה רק אדם קיצוני שהשתמש, כפי שאנחנו יודעים, גם בהתבטאויות בעלות גוון אנטישמי מובהק </w:t>
      </w:r>
      <w:r>
        <w:rPr>
          <w:rFonts w:hint="eastAsia"/>
          <w:rtl/>
        </w:rPr>
        <w:t>–</w:t>
      </w:r>
      <w:r>
        <w:rPr>
          <w:rFonts w:hint="cs"/>
          <w:rtl/>
        </w:rPr>
        <w:t xml:space="preserve"> אדם שהכריז, למשל, על השתתפות הרשות הפלסטינית בפסגת קמפ-דייוויד לפני ארבע שנים כבגידה; אדם שהוחזק פעמים רבות בכלא על-ידי הרשות הפלסטינית עצמה, וכך גם מ-1999, כמעט שנתיים, עד פרוץ האינתיפאדה הנוכחית. הוא לא היה רק אדם מסוכן וקיצוני </w:t>
      </w:r>
      <w:r>
        <w:rPr>
          <w:rFonts w:hint="eastAsia"/>
          <w:rtl/>
        </w:rPr>
        <w:t>–</w:t>
      </w:r>
      <w:r>
        <w:rPr>
          <w:rFonts w:hint="cs"/>
          <w:rtl/>
        </w:rPr>
        <w:t xml:space="preserve"> הוא היה רוצח. </w:t>
      </w:r>
    </w:p>
    <w:p w14:paraId="57F13748" w14:textId="77777777" w:rsidR="006F0587" w:rsidRDefault="006F0587">
      <w:pPr>
        <w:jc w:val="both"/>
        <w:rPr>
          <w:rFonts w:hint="cs"/>
          <w:rtl/>
        </w:rPr>
      </w:pPr>
    </w:p>
    <w:p w14:paraId="5BE2BC4A" w14:textId="77777777" w:rsidR="006F0587" w:rsidRDefault="006F0587">
      <w:pPr>
        <w:jc w:val="both"/>
        <w:rPr>
          <w:rFonts w:hint="cs"/>
          <w:rtl/>
        </w:rPr>
      </w:pPr>
      <w:r>
        <w:rPr>
          <w:rFonts w:hint="cs"/>
          <w:rtl/>
        </w:rPr>
        <w:t xml:space="preserve">לכן אנו באים לחזק את ידי הממשלה וכוחות הביטחון, אבל לא רק בפעולה החשובה הזאת, אדוני היושב-ראש, אלא באסטרטגיה של אופנסיבה רצופה, שאנחנו יכולים לראות אותה היום </w:t>
      </w:r>
      <w:r>
        <w:rPr>
          <w:rFonts w:hint="eastAsia"/>
          <w:rtl/>
        </w:rPr>
        <w:t>–</w:t>
      </w:r>
      <w:r>
        <w:rPr>
          <w:rFonts w:hint="cs"/>
          <w:rtl/>
        </w:rPr>
        <w:t xml:space="preserve"> של פגיעה בראשי ארגוני הטרור, אסטרטגיה שמכריחה אותם להתחבא, לנוס על נפשם. </w:t>
      </w:r>
    </w:p>
    <w:p w14:paraId="245E5BBF" w14:textId="77777777" w:rsidR="006F0587" w:rsidRDefault="006F0587">
      <w:pPr>
        <w:jc w:val="both"/>
        <w:rPr>
          <w:rFonts w:hint="cs"/>
          <w:rtl/>
        </w:rPr>
      </w:pPr>
    </w:p>
    <w:p w14:paraId="52F26156" w14:textId="77777777" w:rsidR="006F0587" w:rsidRDefault="006F0587">
      <w:pPr>
        <w:jc w:val="both"/>
        <w:rPr>
          <w:rFonts w:hint="cs"/>
          <w:rtl/>
        </w:rPr>
      </w:pPr>
      <w:r>
        <w:rPr>
          <w:rFonts w:hint="cs"/>
          <w:rtl/>
        </w:rPr>
        <w:t xml:space="preserve">בניגוד לטענות גורמים בשמאל, ההיפך הוא הנכון, דהיינו, הפעילות הזאת מביאה להפחתת הפיגועים, מכיוון שלאנשים האלה אין שום מעצורים זולת הצעדים ההגנתיים וההתקפיים הננקטים על-ידי ישראל. כאשר אני אומר הגנתיים, אני כולל בכך גם את הפעילות שקשורה לבניית הגדר, פעילות שעוצרת אותם, פעילות במחסומים, פעילות במרחב התפר בכלל והפעילות ההתקפית הזאת. לכן, חשוב להמשיך במתקפה הזאת. אנחנו שבעי רצון מכך שאנחנו מרגישים בעת הזאת נחישות במלחמה בטרור, גם בצעדי ההגנה וגם בצעדי ההתקפה.  </w:t>
      </w:r>
    </w:p>
    <w:p w14:paraId="378D0DDD" w14:textId="77777777" w:rsidR="006F0587" w:rsidRDefault="006F0587">
      <w:pPr>
        <w:jc w:val="both"/>
        <w:rPr>
          <w:rFonts w:hint="cs"/>
          <w:rtl/>
        </w:rPr>
      </w:pPr>
    </w:p>
    <w:p w14:paraId="3959A729" w14:textId="77777777" w:rsidR="006F0587" w:rsidRDefault="006F0587">
      <w:pPr>
        <w:jc w:val="both"/>
        <w:rPr>
          <w:rFonts w:hint="cs"/>
          <w:rtl/>
        </w:rPr>
      </w:pPr>
      <w:r>
        <w:rPr>
          <w:rFonts w:hint="cs"/>
          <w:rtl/>
        </w:rPr>
        <w:t>אדוני היושב-ראש, אני חוזר מארצות-הברית, מסמינר שהתקיים שם. אני חייב לומר, שבארצות-הברית, שהיא עצמה מותקפת היום על-ידי טרור אסלאמי פונדמנטליסט</w:t>
      </w:r>
      <w:r>
        <w:rPr>
          <w:rFonts w:hint="eastAsia"/>
          <w:rtl/>
        </w:rPr>
        <w:t>י</w:t>
      </w:r>
      <w:r>
        <w:rPr>
          <w:rFonts w:hint="cs"/>
          <w:rtl/>
        </w:rPr>
        <w:t xml:space="preserve">, יש הבנה הולכת וגוברת לא רק למלחמה בטרור, שזה מובן מאליו, אלא  גם לצעדים של סיכול ממוקד. הייתי בכינוס שאולי בעבר בעיתוי כזה היה כולו מוקדש למחאה ולגינוי, להתנגדויות ולהסתייגויות, ואני חייב להגיד שבנושא הזה לא שמעתי אפילו מלה אחת של הסתייגות. </w:t>
      </w:r>
    </w:p>
    <w:p w14:paraId="3F6E9B7F" w14:textId="77777777" w:rsidR="006F0587" w:rsidRDefault="006F0587">
      <w:pPr>
        <w:jc w:val="both"/>
        <w:rPr>
          <w:rFonts w:hint="cs"/>
          <w:rtl/>
        </w:rPr>
      </w:pPr>
    </w:p>
    <w:p w14:paraId="11503B8B" w14:textId="77777777" w:rsidR="006F0587" w:rsidRDefault="006F0587">
      <w:pPr>
        <w:jc w:val="both"/>
        <w:rPr>
          <w:rFonts w:hint="cs"/>
          <w:rtl/>
        </w:rPr>
      </w:pPr>
      <w:r>
        <w:rPr>
          <w:rFonts w:hint="cs"/>
          <w:rtl/>
        </w:rPr>
        <w:t xml:space="preserve">הפעילות הזאת היא מחויבת המציאות נוכח הפעילות של הרשות הפלסטינית. הרי אמרתי קודם שרנתיסי היה בכלא הפלסטיני בעבר. מן הסתם, שחרור כל רסן על-ידי הרשות הפלסטינית הוא שמחייב אותנו לפעילות. אנחנו זוכרים שבהסכמי-וואי, לפני כמעט חמש שנים, התחייב ערפאת לפרק את ארגוני הטרור. היום הדבר הזה לא קיים אפילו כהתחייבות שברור שהוא לא מתכוון לקיים. נהפוך הוא, היום הרפורמה היחידה שהיא אקטואלית </w:t>
      </w:r>
      <w:r>
        <w:rPr>
          <w:rFonts w:hint="eastAsia"/>
          <w:rtl/>
        </w:rPr>
        <w:t>–</w:t>
      </w:r>
      <w:r>
        <w:rPr>
          <w:rFonts w:hint="cs"/>
          <w:rtl/>
        </w:rPr>
        <w:t xml:space="preserve"> וזאת גם אמרתי עכשיו בארצות-הברית </w:t>
      </w:r>
      <w:r>
        <w:rPr>
          <w:rFonts w:hint="eastAsia"/>
          <w:rtl/>
        </w:rPr>
        <w:t>–</w:t>
      </w:r>
      <w:r>
        <w:rPr>
          <w:rFonts w:hint="cs"/>
          <w:rtl/>
        </w:rPr>
        <w:t xml:space="preserve"> מכל תוכנית הרפורמות של הנשיא בוש היא צירוף ה"חמאס" לשלטון ברשות הפלסטינית. זאת הרפורמה היחידה של יאסר ערפאת, וזה גם מראה לנו את העוצמה של האתוס הנוכחי בחברה הפלסטינית, בהנהגה הפלסטינית,  ומדוע היא לא בשלה. </w:t>
      </w:r>
    </w:p>
    <w:p w14:paraId="4E090642" w14:textId="77777777" w:rsidR="006F0587" w:rsidRDefault="006F0587">
      <w:pPr>
        <w:jc w:val="both"/>
        <w:rPr>
          <w:rFonts w:hint="cs"/>
          <w:rtl/>
        </w:rPr>
      </w:pPr>
    </w:p>
    <w:p w14:paraId="4B41E5BF" w14:textId="77777777" w:rsidR="006F0587" w:rsidRDefault="006F0587">
      <w:pPr>
        <w:jc w:val="both"/>
        <w:rPr>
          <w:rFonts w:hint="cs"/>
          <w:rtl/>
        </w:rPr>
      </w:pPr>
      <w:r>
        <w:rPr>
          <w:rFonts w:hint="cs"/>
          <w:rtl/>
        </w:rPr>
        <w:t xml:space="preserve">זה קיים כמובן באופן בלתי פורמלי בשיתוף גורמים שקשורים לרשות הפלסטינית, ודאי ארגון ה"פתח", עם ה"חמאס" בפיגועי טרור. אנחנו יודעים שהיום פיגועים רבים, ובכללם הפיגוע שהיה באשדוד, הם קופרודוקציה של ארגוני טרור שונים. אבל כדי להבין איך בניגוד לעולם </w:t>
      </w:r>
      <w:r>
        <w:rPr>
          <w:rFonts w:hint="eastAsia"/>
          <w:rtl/>
        </w:rPr>
        <w:t>–</w:t>
      </w:r>
      <w:r>
        <w:rPr>
          <w:rFonts w:hint="cs"/>
          <w:rtl/>
        </w:rPr>
        <w:t xml:space="preserve"> כשהיום ה"חמאס" נחשב ארגון טרור גם באירופה </w:t>
      </w:r>
      <w:r>
        <w:rPr>
          <w:rFonts w:hint="eastAsia"/>
          <w:rtl/>
        </w:rPr>
        <w:t>–</w:t>
      </w:r>
      <w:r>
        <w:rPr>
          <w:rFonts w:hint="cs"/>
          <w:rtl/>
        </w:rPr>
        <w:t xml:space="preserve"> אנחנו יודעים שברשות הפלסטינית התנועה היא בדיוק בכיוון ההפוך, זאת אומרת, היום ה"חמאס" הוא גורם שיש כוונה להכליל אותו במסגרת הרשות הפלסטינית, להכליל אותו במסגרת ההתארגנות סביב היציאה שלנו, אם תהיה, מחבל-עזה וכדומה.</w:t>
      </w:r>
    </w:p>
    <w:p w14:paraId="3A17AD13" w14:textId="77777777" w:rsidR="006F0587" w:rsidRDefault="006F0587">
      <w:pPr>
        <w:jc w:val="both"/>
        <w:rPr>
          <w:rFonts w:hint="cs"/>
          <w:rtl/>
        </w:rPr>
      </w:pPr>
    </w:p>
    <w:p w14:paraId="39577FD4" w14:textId="77777777" w:rsidR="006F0587" w:rsidRDefault="006F0587">
      <w:pPr>
        <w:jc w:val="both"/>
        <w:rPr>
          <w:rFonts w:hint="cs"/>
          <w:rtl/>
        </w:rPr>
      </w:pPr>
      <w:r>
        <w:rPr>
          <w:rFonts w:hint="cs"/>
          <w:rtl/>
        </w:rPr>
        <w:t xml:space="preserve">אדוני היושב-ראש, אני רוצה לדבר על זכותה של ישראל להגנה עצמית. אני חושב שחשוב לומר גם דברים שבעינינו הם מובנים מאליהם </w:t>
      </w:r>
      <w:r>
        <w:rPr>
          <w:rFonts w:hint="eastAsia"/>
          <w:rtl/>
        </w:rPr>
        <w:t>–</w:t>
      </w:r>
      <w:r>
        <w:rPr>
          <w:rFonts w:hint="cs"/>
          <w:rtl/>
        </w:rPr>
        <w:t xml:space="preserve"> אבל רק בעינינו הם מובנים מאליהם. הזכות של ישראל להגנה עצמית היא כזכותה של כל אומה אחרת עלי אדמות. אנחנו יודעים שכל צעד שאנחנו נוקטים זוכה לביקורת. </w:t>
      </w:r>
    </w:p>
    <w:p w14:paraId="6CCFBE41" w14:textId="77777777" w:rsidR="006F0587" w:rsidRDefault="006F0587">
      <w:pPr>
        <w:jc w:val="both"/>
        <w:rPr>
          <w:rFonts w:hint="cs"/>
          <w:rtl/>
        </w:rPr>
      </w:pPr>
    </w:p>
    <w:p w14:paraId="78C2C66F" w14:textId="77777777" w:rsidR="006F0587" w:rsidRDefault="006F0587">
      <w:pPr>
        <w:jc w:val="both"/>
        <w:rPr>
          <w:rFonts w:hint="cs"/>
          <w:rtl/>
        </w:rPr>
      </w:pPr>
      <w:r>
        <w:rPr>
          <w:rFonts w:hint="cs"/>
          <w:rtl/>
        </w:rPr>
        <w:t xml:space="preserve">האם אני יכול לבקש מהשר ישראל כץ ומחברי האחרים בסיעת הליכוד? אני רואה שנציגי התקשורת כבר עזבו. נשארו לי מעט חברים שמוכנים לשמוע אותי </w:t>
      </w:r>
      <w:r>
        <w:rPr>
          <w:rFonts w:hint="eastAsia"/>
          <w:rtl/>
        </w:rPr>
        <w:t>–</w:t>
      </w:r>
      <w:r>
        <w:rPr>
          <w:rFonts w:hint="cs"/>
          <w:rtl/>
        </w:rPr>
        <w:t xml:space="preserve"> הערכתי שאתם תהיו בין החברים שגם יהיה להם עניין לשמוע. תודה. </w:t>
      </w:r>
    </w:p>
    <w:p w14:paraId="63439638" w14:textId="77777777" w:rsidR="006F0587" w:rsidRDefault="006F0587">
      <w:pPr>
        <w:jc w:val="both"/>
        <w:rPr>
          <w:rFonts w:hint="cs"/>
          <w:rtl/>
        </w:rPr>
      </w:pPr>
    </w:p>
    <w:p w14:paraId="32E6D2F6" w14:textId="77777777" w:rsidR="006F0587" w:rsidRDefault="006F0587">
      <w:pPr>
        <w:jc w:val="both"/>
        <w:rPr>
          <w:rFonts w:hint="cs"/>
          <w:rtl/>
        </w:rPr>
      </w:pPr>
      <w:r>
        <w:rPr>
          <w:rFonts w:hint="cs"/>
          <w:rtl/>
        </w:rPr>
        <w:t xml:space="preserve">אנחנו יודעים שכל צעד זוכה לביקורת במערכת הבין-לאומית. לא רק הסיכולים הממוקדים מותקפים </w:t>
      </w:r>
      <w:r>
        <w:rPr>
          <w:rFonts w:hint="eastAsia"/>
          <w:rtl/>
        </w:rPr>
        <w:t>–</w:t>
      </w:r>
      <w:r>
        <w:rPr>
          <w:rFonts w:hint="cs"/>
          <w:rtl/>
        </w:rPr>
        <w:t xml:space="preserve"> וגם בכינוס האחרון של מועצת אירופה </w:t>
      </w:r>
      <w:r>
        <w:rPr>
          <w:rFonts w:hint="eastAsia"/>
          <w:rtl/>
        </w:rPr>
        <w:t>–</w:t>
      </w:r>
      <w:r>
        <w:rPr>
          <w:rFonts w:hint="cs"/>
          <w:rtl/>
        </w:rPr>
        <w:t xml:space="preserve"> אלא גם גדר הביטחון וגם מחסומים. למעשה, כאשר אתה מפרק את זה לגורמים, אין צעד שישראל נוקטת במסגרת זכותה להגנה עצמית, במסגרת המלחמה שלה בטרור, שאינו זוכה לביקורת במערכת הבין-לאומית. אבל אם תסיר את כל הצעדים האלה, איך תילחם בטרור? הרי זו בדיוק השאלה הגדולה. התשובה היא, שבכל הנושאים הללו אנחנו צריכים לנקוט את כל האמצעים שאנחנו נוקטים כיום,  אמצעים שהם לא רק נכונים מבחינה מבצעית, אלא גם מוסריים וצודקים.</w:t>
      </w:r>
    </w:p>
    <w:p w14:paraId="5C38016E" w14:textId="77777777" w:rsidR="006F0587" w:rsidRDefault="006F0587">
      <w:pPr>
        <w:jc w:val="both"/>
        <w:rPr>
          <w:rFonts w:hint="cs"/>
          <w:rtl/>
        </w:rPr>
      </w:pPr>
    </w:p>
    <w:p w14:paraId="6B9BBF89" w14:textId="77777777" w:rsidR="006F0587" w:rsidRDefault="006F0587">
      <w:pPr>
        <w:jc w:val="both"/>
        <w:rPr>
          <w:rFonts w:hint="cs"/>
          <w:rtl/>
        </w:rPr>
      </w:pPr>
      <w:r>
        <w:rPr>
          <w:rFonts w:hint="cs"/>
          <w:rtl/>
        </w:rPr>
        <w:t xml:space="preserve">אדוני היושב-ראש, אני רוצה לומר ששמחתי לראות שגם בקרב הנציגות הפרלמנטרית של ערביי ישראל ירד קצת הטון </w:t>
      </w:r>
      <w:r>
        <w:rPr>
          <w:rFonts w:hint="eastAsia"/>
          <w:rtl/>
        </w:rPr>
        <w:t>–</w:t>
      </w:r>
      <w:r>
        <w:rPr>
          <w:rFonts w:hint="cs"/>
          <w:rtl/>
        </w:rPr>
        <w:t xml:space="preserve"> אם אני משווה את זה למה שהיה אחרי הפגיעה בשיח' יאסין, לא ראינו  אותן תופעות. ציפיתי, חשבתי שאולי גם הוא יתואר כמנהיג רוחני, שאולי יודגשו תכונותיו התרומיות כרופא ילדים. אבל בסך הכול אני חושב שאנחנו רואים וחווים תופעות לא פשוטות.</w:t>
      </w:r>
    </w:p>
    <w:p w14:paraId="510FDE29" w14:textId="77777777" w:rsidR="006F0587" w:rsidRDefault="006F0587">
      <w:pPr>
        <w:jc w:val="both"/>
        <w:rPr>
          <w:rFonts w:hint="cs"/>
          <w:rtl/>
        </w:rPr>
      </w:pPr>
    </w:p>
    <w:p w14:paraId="68CA9A3E" w14:textId="77777777" w:rsidR="006F0587" w:rsidRDefault="006F0587">
      <w:pPr>
        <w:jc w:val="both"/>
        <w:rPr>
          <w:rFonts w:hint="cs"/>
          <w:rtl/>
        </w:rPr>
      </w:pPr>
      <w:r>
        <w:rPr>
          <w:rFonts w:hint="cs"/>
          <w:rtl/>
        </w:rPr>
        <w:t xml:space="preserve">   אני רוצה לציין את השתתפותם של חברי כנסת בכינוס שיתקיים בשבוע הבא, ביום העצמאות, בחסות הליגה הערבית. אני חושב שזה דבר חמור. אדוני היושב-ראש, איני משלה את עצמי שאתה יכול לשנות את התוצאה.  </w:t>
      </w:r>
    </w:p>
    <w:p w14:paraId="3F8C2413" w14:textId="77777777" w:rsidR="006F0587" w:rsidRDefault="006F0587">
      <w:pPr>
        <w:ind w:firstLine="0"/>
        <w:jc w:val="both"/>
        <w:rPr>
          <w:rFonts w:hint="cs"/>
          <w:rtl/>
        </w:rPr>
      </w:pPr>
    </w:p>
    <w:p w14:paraId="7E50C7C9" w14:textId="77777777" w:rsidR="006F0587" w:rsidRDefault="006F0587">
      <w:pPr>
        <w:pStyle w:val="ae"/>
        <w:rPr>
          <w:rtl/>
        </w:rPr>
      </w:pPr>
      <w:r>
        <w:rPr>
          <w:rFonts w:hint="eastAsia"/>
          <w:rtl/>
        </w:rPr>
        <w:t>מיכאל</w:t>
      </w:r>
      <w:r>
        <w:rPr>
          <w:rtl/>
        </w:rPr>
        <w:t xml:space="preserve"> איתן (הליכוד):</w:t>
      </w:r>
    </w:p>
    <w:p w14:paraId="7C0D76E2" w14:textId="77777777" w:rsidR="006F0587" w:rsidRDefault="006F0587">
      <w:pPr>
        <w:ind w:firstLine="0"/>
        <w:jc w:val="both"/>
        <w:rPr>
          <w:rFonts w:hint="cs"/>
          <w:rtl/>
        </w:rPr>
      </w:pPr>
    </w:p>
    <w:p w14:paraId="2B96A886" w14:textId="77777777" w:rsidR="006F0587" w:rsidRDefault="006F0587">
      <w:pPr>
        <w:jc w:val="both"/>
        <w:rPr>
          <w:rFonts w:hint="cs"/>
          <w:rtl/>
        </w:rPr>
      </w:pPr>
      <w:r>
        <w:rPr>
          <w:rFonts w:hint="cs"/>
          <w:rtl/>
        </w:rPr>
        <w:t>איך אתה מטיל דופי בחבר כנסת שכל כך דואג לביטחוננו בנושא השפעת הקרינה הגרעינית ודואג שהציבור לא ייפגע - - -</w:t>
      </w:r>
    </w:p>
    <w:p w14:paraId="4DCBF039" w14:textId="77777777" w:rsidR="006F0587" w:rsidRDefault="006F0587">
      <w:pPr>
        <w:jc w:val="both"/>
        <w:rPr>
          <w:rFonts w:hint="cs"/>
          <w:rtl/>
        </w:rPr>
      </w:pPr>
    </w:p>
    <w:p w14:paraId="23CBA8DB" w14:textId="77777777" w:rsidR="006F0587" w:rsidRDefault="006F0587">
      <w:pPr>
        <w:pStyle w:val="af"/>
        <w:rPr>
          <w:rFonts w:hint="cs"/>
          <w:rtl/>
        </w:rPr>
      </w:pPr>
      <w:r>
        <w:rPr>
          <w:rtl/>
        </w:rPr>
        <w:t>היו"ר</w:t>
      </w:r>
      <w:r>
        <w:rPr>
          <w:rFonts w:hint="cs"/>
          <w:rtl/>
        </w:rPr>
        <w:t xml:space="preserve"> ראובן ריבלין:</w:t>
      </w:r>
    </w:p>
    <w:p w14:paraId="57198D7C" w14:textId="77777777" w:rsidR="006F0587" w:rsidRDefault="006F0587">
      <w:pPr>
        <w:jc w:val="both"/>
        <w:rPr>
          <w:rtl/>
        </w:rPr>
      </w:pPr>
    </w:p>
    <w:p w14:paraId="0A55A32B" w14:textId="77777777" w:rsidR="006F0587" w:rsidRDefault="006F0587">
      <w:pPr>
        <w:jc w:val="both"/>
        <w:rPr>
          <w:rFonts w:hint="cs"/>
          <w:rtl/>
        </w:rPr>
      </w:pPr>
      <w:r>
        <w:rPr>
          <w:rFonts w:hint="cs"/>
          <w:rtl/>
        </w:rPr>
        <w:t>מדינת ישראל היא מדינתו הדמוקרטית של העם היהודי.</w:t>
      </w:r>
    </w:p>
    <w:p w14:paraId="1261694A" w14:textId="77777777" w:rsidR="006F0587" w:rsidRDefault="006F0587">
      <w:pPr>
        <w:pStyle w:val="-"/>
        <w:rPr>
          <w:rFonts w:hint="cs"/>
          <w:rtl/>
        </w:rPr>
      </w:pPr>
      <w:bookmarkStart w:id="147" w:name="FS000001027T22_04_2004_10_56_26C"/>
      <w:bookmarkEnd w:id="147"/>
    </w:p>
    <w:p w14:paraId="3E10E5FE" w14:textId="77777777" w:rsidR="006F0587" w:rsidRDefault="006F0587">
      <w:pPr>
        <w:pStyle w:val="-"/>
        <w:rPr>
          <w:rtl/>
        </w:rPr>
      </w:pPr>
      <w:r>
        <w:rPr>
          <w:rtl/>
        </w:rPr>
        <w:t>גדעון סער (הליכוד):</w:t>
      </w:r>
    </w:p>
    <w:p w14:paraId="29541E43" w14:textId="77777777" w:rsidR="006F0587" w:rsidRDefault="006F0587">
      <w:pPr>
        <w:jc w:val="both"/>
        <w:rPr>
          <w:rtl/>
        </w:rPr>
      </w:pPr>
    </w:p>
    <w:p w14:paraId="1B19B3C7" w14:textId="77777777" w:rsidR="006F0587" w:rsidRDefault="006F0587">
      <w:pPr>
        <w:jc w:val="both"/>
        <w:rPr>
          <w:rFonts w:hint="cs"/>
          <w:rtl/>
        </w:rPr>
      </w:pPr>
      <w:r>
        <w:rPr>
          <w:rFonts w:hint="cs"/>
          <w:rtl/>
        </w:rPr>
        <w:t xml:space="preserve">חבר הכנסת מיכאל איתן, מאחר שהפרוטוקול לא קורא סרקזם, אני אוסיף לפרוטוקול שאני מניח שדבריו של חבר הכנסת איתן נאמרו במידה של סרקזם. </w:t>
      </w:r>
    </w:p>
    <w:p w14:paraId="44129F0D" w14:textId="77777777" w:rsidR="006F0587" w:rsidRDefault="006F0587">
      <w:pPr>
        <w:jc w:val="both"/>
        <w:rPr>
          <w:rFonts w:hint="cs"/>
          <w:rtl/>
        </w:rPr>
      </w:pPr>
    </w:p>
    <w:p w14:paraId="196C93AF" w14:textId="77777777" w:rsidR="006F0587" w:rsidRDefault="006F0587">
      <w:pPr>
        <w:pStyle w:val="ae"/>
        <w:rPr>
          <w:rtl/>
        </w:rPr>
      </w:pPr>
    </w:p>
    <w:p w14:paraId="756A71DE" w14:textId="77777777" w:rsidR="006F0587" w:rsidRDefault="006F0587">
      <w:pPr>
        <w:pStyle w:val="ae"/>
        <w:rPr>
          <w:rtl/>
        </w:rPr>
      </w:pPr>
      <w:r>
        <w:rPr>
          <w:rFonts w:hint="eastAsia"/>
          <w:rtl/>
        </w:rPr>
        <w:t>יולי</w:t>
      </w:r>
      <w:r>
        <w:rPr>
          <w:rtl/>
        </w:rPr>
        <w:t>-יואל אדלשטיין (הליכוד):</w:t>
      </w:r>
    </w:p>
    <w:p w14:paraId="0F9F54ED" w14:textId="77777777" w:rsidR="006F0587" w:rsidRDefault="006F0587">
      <w:pPr>
        <w:jc w:val="both"/>
        <w:rPr>
          <w:rFonts w:hint="cs"/>
          <w:rtl/>
        </w:rPr>
      </w:pPr>
    </w:p>
    <w:p w14:paraId="6E89C490" w14:textId="77777777" w:rsidR="006F0587" w:rsidRDefault="006F0587">
      <w:pPr>
        <w:jc w:val="both"/>
        <w:rPr>
          <w:rFonts w:hint="cs"/>
          <w:rtl/>
        </w:rPr>
      </w:pPr>
      <w:r>
        <w:rPr>
          <w:rFonts w:hint="cs"/>
          <w:rtl/>
        </w:rPr>
        <w:t>היה חיוך על פניו.</w:t>
      </w:r>
    </w:p>
    <w:p w14:paraId="3646B88E" w14:textId="77777777" w:rsidR="006F0587" w:rsidRDefault="006F0587">
      <w:pPr>
        <w:jc w:val="both"/>
        <w:rPr>
          <w:rFonts w:hint="cs"/>
          <w:rtl/>
        </w:rPr>
      </w:pPr>
    </w:p>
    <w:p w14:paraId="5222FD52" w14:textId="77777777" w:rsidR="006F0587" w:rsidRDefault="006F0587">
      <w:pPr>
        <w:pStyle w:val="-"/>
        <w:rPr>
          <w:rtl/>
        </w:rPr>
      </w:pPr>
      <w:bookmarkStart w:id="148" w:name="FS000001027T22_04_2004_10_56_41C"/>
      <w:bookmarkEnd w:id="148"/>
      <w:r>
        <w:rPr>
          <w:rtl/>
        </w:rPr>
        <w:t>גדעון סער (הליכוד):</w:t>
      </w:r>
    </w:p>
    <w:p w14:paraId="235D158C" w14:textId="77777777" w:rsidR="006F0587" w:rsidRDefault="006F0587">
      <w:pPr>
        <w:jc w:val="both"/>
        <w:rPr>
          <w:rtl/>
        </w:rPr>
      </w:pPr>
    </w:p>
    <w:p w14:paraId="45105EC5" w14:textId="77777777" w:rsidR="006F0587" w:rsidRDefault="006F0587">
      <w:pPr>
        <w:jc w:val="both"/>
        <w:rPr>
          <w:rFonts w:hint="cs"/>
          <w:rtl/>
        </w:rPr>
      </w:pPr>
      <w:r>
        <w:rPr>
          <w:rFonts w:hint="cs"/>
          <w:rtl/>
        </w:rPr>
        <w:t xml:space="preserve">אני חוזר ואומר את מה שאמרתי פה גם בהזדמנויות קודמות: לצערי </w:t>
      </w:r>
      <w:r>
        <w:rPr>
          <w:rFonts w:hint="eastAsia"/>
          <w:rtl/>
        </w:rPr>
        <w:t>–</w:t>
      </w:r>
      <w:r>
        <w:rPr>
          <w:rFonts w:hint="cs"/>
          <w:rtl/>
        </w:rPr>
        <w:t xml:space="preserve"> חברי הכנסת הערבים אינם כאן </w:t>
      </w:r>
      <w:r>
        <w:rPr>
          <w:rFonts w:hint="eastAsia"/>
          <w:rtl/>
        </w:rPr>
        <w:t>–</w:t>
      </w:r>
      <w:r>
        <w:rPr>
          <w:rFonts w:hint="cs"/>
          <w:rtl/>
        </w:rPr>
        <w:t xml:space="preserve"> בפעולות האלה הם דוחקים את עצמם לפינה מסוכנת, וזה חבל גם בראייה שלנו, כדמוקרטיה, וגם מבחינתם.</w:t>
      </w:r>
    </w:p>
    <w:p w14:paraId="20108D46" w14:textId="77777777" w:rsidR="006F0587" w:rsidRDefault="006F0587">
      <w:pPr>
        <w:jc w:val="both"/>
        <w:rPr>
          <w:rFonts w:hint="cs"/>
          <w:rtl/>
        </w:rPr>
      </w:pPr>
    </w:p>
    <w:p w14:paraId="36088AE0" w14:textId="77777777" w:rsidR="006F0587" w:rsidRDefault="006F0587">
      <w:pPr>
        <w:pStyle w:val="af"/>
        <w:rPr>
          <w:rFonts w:hint="cs"/>
          <w:rtl/>
        </w:rPr>
      </w:pPr>
      <w:r>
        <w:rPr>
          <w:rtl/>
        </w:rPr>
        <w:t>היו"ר</w:t>
      </w:r>
      <w:r>
        <w:rPr>
          <w:rFonts w:hint="cs"/>
          <w:rtl/>
        </w:rPr>
        <w:t xml:space="preserve"> ראובן ריבלין:</w:t>
      </w:r>
    </w:p>
    <w:p w14:paraId="00C4820E" w14:textId="77777777" w:rsidR="006F0587" w:rsidRDefault="006F0587">
      <w:pPr>
        <w:jc w:val="both"/>
        <w:rPr>
          <w:rtl/>
        </w:rPr>
      </w:pPr>
    </w:p>
    <w:p w14:paraId="0DBDFBED" w14:textId="77777777" w:rsidR="006F0587" w:rsidRDefault="006F0587">
      <w:pPr>
        <w:jc w:val="both"/>
        <w:rPr>
          <w:rFonts w:hint="cs"/>
          <w:rtl/>
        </w:rPr>
      </w:pPr>
      <w:r>
        <w:rPr>
          <w:rFonts w:hint="cs"/>
          <w:rtl/>
        </w:rPr>
        <w:t xml:space="preserve">יראה אדוני </w:t>
      </w:r>
      <w:r>
        <w:rPr>
          <w:rFonts w:hint="eastAsia"/>
          <w:rtl/>
        </w:rPr>
        <w:t>–</w:t>
      </w:r>
      <w:r>
        <w:rPr>
          <w:rFonts w:hint="cs"/>
          <w:rtl/>
        </w:rPr>
        <w:t xml:space="preserve"> בטוח שהוא יודע, רק אולי נשכח מלבו </w:t>
      </w:r>
      <w:r>
        <w:rPr>
          <w:rFonts w:hint="eastAsia"/>
          <w:rtl/>
        </w:rPr>
        <w:t>–</w:t>
      </w:r>
      <w:r>
        <w:rPr>
          <w:rFonts w:hint="cs"/>
          <w:rtl/>
        </w:rPr>
        <w:t xml:space="preserve"> את מגילת העצמאות, מה אומרים חותמי המגילה לערביי ישראל באותה עת. </w:t>
      </w:r>
    </w:p>
    <w:p w14:paraId="4C766659" w14:textId="77777777" w:rsidR="006F0587" w:rsidRDefault="006F0587">
      <w:pPr>
        <w:jc w:val="both"/>
        <w:rPr>
          <w:rFonts w:hint="cs"/>
          <w:rtl/>
        </w:rPr>
      </w:pPr>
    </w:p>
    <w:p w14:paraId="754152F6" w14:textId="77777777" w:rsidR="006F0587" w:rsidRDefault="006F0587">
      <w:pPr>
        <w:pStyle w:val="-"/>
        <w:rPr>
          <w:rtl/>
        </w:rPr>
      </w:pPr>
      <w:bookmarkStart w:id="149" w:name="FS000001027T22_04_2004_10_57_15C"/>
      <w:bookmarkEnd w:id="149"/>
      <w:r>
        <w:rPr>
          <w:rtl/>
        </w:rPr>
        <w:t>גדעון סער (הליכוד):</w:t>
      </w:r>
    </w:p>
    <w:p w14:paraId="66189BCE" w14:textId="77777777" w:rsidR="006F0587" w:rsidRDefault="006F0587">
      <w:pPr>
        <w:jc w:val="both"/>
        <w:rPr>
          <w:rtl/>
        </w:rPr>
      </w:pPr>
    </w:p>
    <w:p w14:paraId="591E122A" w14:textId="77777777" w:rsidR="006F0587" w:rsidRDefault="006F0587">
      <w:pPr>
        <w:jc w:val="both"/>
        <w:rPr>
          <w:rFonts w:hint="cs"/>
          <w:rtl/>
        </w:rPr>
      </w:pPr>
      <w:r>
        <w:rPr>
          <w:rFonts w:hint="cs"/>
          <w:rtl/>
        </w:rPr>
        <w:t xml:space="preserve">נדמה לי שאני זוכר, אבל אני ארענן את זיכרוני. תודה, אדוני היושב-ראש. </w:t>
      </w:r>
    </w:p>
    <w:p w14:paraId="71ABB769" w14:textId="77777777" w:rsidR="006F0587" w:rsidRDefault="006F0587">
      <w:pPr>
        <w:jc w:val="both"/>
        <w:rPr>
          <w:rFonts w:hint="cs"/>
          <w:rtl/>
        </w:rPr>
      </w:pPr>
    </w:p>
    <w:p w14:paraId="63A83566" w14:textId="77777777" w:rsidR="006F0587" w:rsidRDefault="006F0587">
      <w:pPr>
        <w:pStyle w:val="af"/>
        <w:rPr>
          <w:rFonts w:hint="cs"/>
          <w:rtl/>
        </w:rPr>
      </w:pPr>
      <w:r>
        <w:rPr>
          <w:rtl/>
        </w:rPr>
        <w:t>היו"ר</w:t>
      </w:r>
      <w:r>
        <w:rPr>
          <w:rFonts w:hint="cs"/>
          <w:rtl/>
        </w:rPr>
        <w:t xml:space="preserve"> ראובן ריבלין.</w:t>
      </w:r>
    </w:p>
    <w:p w14:paraId="47156671" w14:textId="77777777" w:rsidR="006F0587" w:rsidRDefault="006F0587">
      <w:pPr>
        <w:jc w:val="both"/>
        <w:rPr>
          <w:rFonts w:hint="cs"/>
          <w:rtl/>
        </w:rPr>
      </w:pPr>
    </w:p>
    <w:p w14:paraId="1B07D578" w14:textId="77777777" w:rsidR="006F0587" w:rsidRDefault="006F0587">
      <w:pPr>
        <w:jc w:val="both"/>
        <w:rPr>
          <w:rFonts w:hint="cs"/>
          <w:rtl/>
        </w:rPr>
      </w:pPr>
      <w:r>
        <w:rPr>
          <w:rFonts w:hint="cs"/>
          <w:rtl/>
        </w:rPr>
        <w:t>תודה רבה.</w:t>
      </w:r>
      <w:bookmarkStart w:id="150" w:name="FS000001045T22_04_2004_10_57_47"/>
      <w:bookmarkStart w:id="151" w:name="FS000001032T22_04_2004_10_57_52"/>
      <w:bookmarkEnd w:id="150"/>
      <w:bookmarkEnd w:id="151"/>
    </w:p>
    <w:p w14:paraId="16951CF6" w14:textId="77777777" w:rsidR="006F0587" w:rsidRDefault="006F0587">
      <w:pPr>
        <w:jc w:val="both"/>
        <w:rPr>
          <w:rFonts w:hint="cs"/>
          <w:rtl/>
        </w:rPr>
      </w:pPr>
    </w:p>
    <w:p w14:paraId="7184BDF7" w14:textId="77777777" w:rsidR="006F0587" w:rsidRDefault="006F0587">
      <w:pPr>
        <w:pStyle w:val="a1"/>
        <w:rPr>
          <w:rtl/>
        </w:rPr>
      </w:pPr>
    </w:p>
    <w:p w14:paraId="0C789A34" w14:textId="77777777" w:rsidR="006F0587" w:rsidRDefault="006F0587">
      <w:pPr>
        <w:pStyle w:val="a1"/>
        <w:rPr>
          <w:rtl/>
        </w:rPr>
      </w:pPr>
      <w:bookmarkStart w:id="152" w:name="CS24896FI0024896T22_04_2004_10_58_28"/>
      <w:bookmarkStart w:id="153" w:name="_Toc72591208"/>
      <w:bookmarkEnd w:id="152"/>
      <w:r>
        <w:rPr>
          <w:rtl/>
        </w:rPr>
        <w:t>מעורבות ילדים בפיגועי טרור על-ידי ארגוני הטרור הפלסטיני</w:t>
      </w:r>
      <w:r>
        <w:rPr>
          <w:rFonts w:hint="cs"/>
          <w:rtl/>
        </w:rPr>
        <w:t>י</w:t>
      </w:r>
      <w:r>
        <w:rPr>
          <w:rtl/>
        </w:rPr>
        <w:t>ם</w:t>
      </w:r>
      <w:bookmarkEnd w:id="153"/>
    </w:p>
    <w:p w14:paraId="09C07EE8" w14:textId="77777777" w:rsidR="006F0587" w:rsidRDefault="006F0587">
      <w:pPr>
        <w:jc w:val="both"/>
        <w:rPr>
          <w:rFonts w:hint="cs"/>
          <w:rtl/>
        </w:rPr>
      </w:pPr>
    </w:p>
    <w:p w14:paraId="38D13EBB" w14:textId="77777777" w:rsidR="006F0587" w:rsidRDefault="006F0587">
      <w:pPr>
        <w:pStyle w:val="af"/>
        <w:rPr>
          <w:rFonts w:hint="cs"/>
          <w:rtl/>
        </w:rPr>
      </w:pPr>
      <w:r>
        <w:rPr>
          <w:rtl/>
        </w:rPr>
        <w:t>היו"ר</w:t>
      </w:r>
      <w:r>
        <w:rPr>
          <w:rFonts w:hint="cs"/>
          <w:rtl/>
        </w:rPr>
        <w:t xml:space="preserve"> ראובן ריבלין:</w:t>
      </w:r>
    </w:p>
    <w:p w14:paraId="4E606B77" w14:textId="77777777" w:rsidR="006F0587" w:rsidRDefault="006F0587">
      <w:pPr>
        <w:jc w:val="both"/>
        <w:rPr>
          <w:rtl/>
        </w:rPr>
      </w:pPr>
    </w:p>
    <w:p w14:paraId="6407A4C5" w14:textId="77777777" w:rsidR="006F0587" w:rsidRDefault="006F0587">
      <w:pPr>
        <w:jc w:val="both"/>
        <w:rPr>
          <w:rFonts w:hint="cs"/>
          <w:rtl/>
        </w:rPr>
      </w:pPr>
      <w:r>
        <w:rPr>
          <w:rFonts w:hint="cs"/>
          <w:rtl/>
        </w:rPr>
        <w:t>חבר הכנסת אהוד יתום, בבקשה - הצעה לסדר-היום בנושא: מעורבותם של ילדים בפיגועי טרור על-ידי ארגוני הטרור הפלסטיניים. כבוד השר גדעון עזרא ישיב על שתי ההצעות יחדיו.</w:t>
      </w:r>
    </w:p>
    <w:p w14:paraId="14491307" w14:textId="77777777" w:rsidR="006F0587" w:rsidRDefault="006F0587">
      <w:pPr>
        <w:jc w:val="both"/>
        <w:rPr>
          <w:rFonts w:hint="cs"/>
          <w:rtl/>
        </w:rPr>
      </w:pPr>
    </w:p>
    <w:p w14:paraId="526BB7E0" w14:textId="77777777" w:rsidR="006F0587" w:rsidRDefault="006F0587">
      <w:pPr>
        <w:pStyle w:val="a"/>
        <w:rPr>
          <w:rtl/>
        </w:rPr>
      </w:pPr>
      <w:bookmarkStart w:id="154" w:name="FS000001032T22_04_2004_10_58_43"/>
      <w:bookmarkStart w:id="155" w:name="_Toc72591209"/>
      <w:bookmarkEnd w:id="154"/>
      <w:r>
        <w:rPr>
          <w:rFonts w:hint="eastAsia"/>
          <w:rtl/>
        </w:rPr>
        <w:t>אהוד</w:t>
      </w:r>
      <w:r>
        <w:rPr>
          <w:rtl/>
        </w:rPr>
        <w:t xml:space="preserve"> יתום (הליכוד):</w:t>
      </w:r>
      <w:bookmarkEnd w:id="155"/>
    </w:p>
    <w:p w14:paraId="0979FF65" w14:textId="77777777" w:rsidR="006F0587" w:rsidRDefault="006F0587">
      <w:pPr>
        <w:jc w:val="both"/>
        <w:rPr>
          <w:rFonts w:hint="cs"/>
          <w:rtl/>
        </w:rPr>
      </w:pPr>
    </w:p>
    <w:p w14:paraId="28477233" w14:textId="77777777" w:rsidR="006F0587" w:rsidRDefault="006F0587">
      <w:pPr>
        <w:jc w:val="both"/>
        <w:rPr>
          <w:rFonts w:hint="cs"/>
          <w:rtl/>
        </w:rPr>
      </w:pPr>
      <w:r>
        <w:rPr>
          <w:rFonts w:hint="cs"/>
          <w:rtl/>
        </w:rPr>
        <w:t xml:space="preserve">אדוני היושב-ראש, חברי חברי הכנסת, השרים ישראל כץ וגדעון עזרא, המשורר כתב, ואנחנו כולנו מאמינים,  שילדים הם ברכה. הם אושר, הם עתיד, הם בשורה, אדוני היושב-ראש. אצל מי? לצערי לא אצל ארגוני הטרור, לא אצל ארגוני הסירוב. מבחינתם, לרצוח עשרות ילדים ישראלים בשלוש וחצי השנים האחרונות ולהעמיד כמעט בקדמת המאבק הטרוריסטי נגדנו חפים מפשע, ילדים, כדי לנסות לא לפגוע בעצמם, במחבלים, ברוצחים </w:t>
      </w:r>
      <w:r>
        <w:rPr>
          <w:rFonts w:hint="eastAsia"/>
          <w:rtl/>
        </w:rPr>
        <w:t>–</w:t>
      </w:r>
      <w:r>
        <w:rPr>
          <w:rFonts w:hint="cs"/>
          <w:rtl/>
        </w:rPr>
        <w:t xml:space="preserve"> הפך להיות דבר של כמעט יום ביומו. הם אפילו לא בוחלים בכך שילדיהם שלהם ילכו בראש מחנה המחבלים, בלי דעת שהם הולכים להקריב את חייהם הרכים והזכים לשליחות הזאת </w:t>
      </w:r>
      <w:r>
        <w:rPr>
          <w:rFonts w:hint="eastAsia"/>
          <w:rtl/>
        </w:rPr>
        <w:t>–</w:t>
      </w:r>
      <w:r>
        <w:rPr>
          <w:rFonts w:hint="cs"/>
          <w:rtl/>
        </w:rPr>
        <w:t xml:space="preserve"> במרכאות כפולות ומכופלות </w:t>
      </w:r>
      <w:r>
        <w:rPr>
          <w:rFonts w:hint="eastAsia"/>
          <w:rtl/>
        </w:rPr>
        <w:t>–</w:t>
      </w:r>
      <w:r>
        <w:rPr>
          <w:rFonts w:hint="cs"/>
          <w:rtl/>
        </w:rPr>
        <w:t xml:space="preserve"> הרצחנית והנוראה. </w:t>
      </w:r>
    </w:p>
    <w:p w14:paraId="57F4E452" w14:textId="77777777" w:rsidR="006F0587" w:rsidRDefault="006F0587">
      <w:pPr>
        <w:jc w:val="both"/>
        <w:rPr>
          <w:color w:val="0000FF"/>
          <w:szCs w:val="28"/>
          <w:rtl/>
        </w:rPr>
      </w:pPr>
    </w:p>
    <w:p w14:paraId="68E7F6CD" w14:textId="77777777" w:rsidR="006F0587" w:rsidRDefault="006F0587">
      <w:pPr>
        <w:ind w:firstLine="0"/>
        <w:jc w:val="both"/>
        <w:rPr>
          <w:rFonts w:hint="cs"/>
          <w:rtl/>
        </w:rPr>
      </w:pPr>
      <w:r>
        <w:rPr>
          <w:rFonts w:hint="cs"/>
          <w:rtl/>
        </w:rPr>
        <w:tab/>
        <w:t>מדינת ישראל, אשר מותקפת מדי יום בידי מרצחים פלסטינים, שמה לה למטרה להעמיד אותנו במבחנים נוספים בעייתיים, אדוני היושב-ראש. רק לאחרונה נמצאו חיילינו מתמודדים התמודדות מדאיגה מאוד, שהיתה כבר קודם אבל לא בעוצמה גדולה כל כך, בניסיונות שלנו להגן על אזרחינו החפים מפשע מפעולות טרור המתאבדים.</w:t>
      </w:r>
    </w:p>
    <w:p w14:paraId="25F40E96" w14:textId="77777777" w:rsidR="006F0587" w:rsidRDefault="006F0587">
      <w:pPr>
        <w:ind w:firstLine="0"/>
        <w:jc w:val="both"/>
        <w:rPr>
          <w:rFonts w:hint="cs"/>
          <w:rtl/>
        </w:rPr>
      </w:pPr>
    </w:p>
    <w:p w14:paraId="1EE04A7D" w14:textId="77777777" w:rsidR="006F0587" w:rsidRDefault="006F0587">
      <w:pPr>
        <w:ind w:firstLine="0"/>
        <w:jc w:val="both"/>
        <w:rPr>
          <w:rFonts w:hint="cs"/>
          <w:rtl/>
        </w:rPr>
      </w:pPr>
      <w:r>
        <w:rPr>
          <w:rFonts w:hint="cs"/>
          <w:rtl/>
        </w:rPr>
        <w:tab/>
        <w:t xml:space="preserve">ב-15 במרס זיהתה ולכדה חיילת המשמשת בתפקיד מבצעי באחד המחסומים הסמוכים לשכם, נער פלסטיני אשר שמו עבדאללה קוראן, בן עשר שנים בלבד, ובידיו תיק המכיל מטען נפץ. </w:t>
      </w:r>
    </w:p>
    <w:p w14:paraId="1D966784" w14:textId="77777777" w:rsidR="006F0587" w:rsidRDefault="006F0587">
      <w:pPr>
        <w:ind w:firstLine="0"/>
        <w:jc w:val="both"/>
        <w:rPr>
          <w:rFonts w:hint="cs"/>
          <w:rtl/>
        </w:rPr>
      </w:pPr>
    </w:p>
    <w:p w14:paraId="2E0DFF15" w14:textId="77777777" w:rsidR="006F0587" w:rsidRDefault="006F0587">
      <w:pPr>
        <w:pStyle w:val="ae"/>
        <w:rPr>
          <w:rtl/>
        </w:rPr>
      </w:pPr>
      <w:r>
        <w:rPr>
          <w:rFonts w:hint="eastAsia"/>
          <w:rtl/>
        </w:rPr>
        <w:t>עבד</w:t>
      </w:r>
      <w:r>
        <w:rPr>
          <w:rFonts w:hint="cs"/>
          <w:rtl/>
        </w:rPr>
        <w:t>-</w:t>
      </w:r>
      <w:r>
        <w:rPr>
          <w:rtl/>
        </w:rPr>
        <w:t>אלמאלכ דהאמשה (רע"ם):</w:t>
      </w:r>
    </w:p>
    <w:p w14:paraId="69FF9115" w14:textId="77777777" w:rsidR="006F0587" w:rsidRDefault="006F0587">
      <w:pPr>
        <w:jc w:val="both"/>
        <w:rPr>
          <w:rFonts w:hint="cs"/>
          <w:rtl/>
        </w:rPr>
      </w:pPr>
    </w:p>
    <w:p w14:paraId="0C6DC546" w14:textId="77777777" w:rsidR="006F0587" w:rsidRDefault="006F0587">
      <w:pPr>
        <w:jc w:val="both"/>
        <w:rPr>
          <w:rFonts w:hint="cs"/>
          <w:rtl/>
        </w:rPr>
      </w:pPr>
      <w:r>
        <w:rPr>
          <w:rFonts w:hint="cs"/>
          <w:rtl/>
        </w:rPr>
        <w:t>מישהו קנה את הסיפור הזה?</w:t>
      </w:r>
    </w:p>
    <w:p w14:paraId="6A35BE75" w14:textId="77777777" w:rsidR="006F0587" w:rsidRDefault="006F0587">
      <w:pPr>
        <w:ind w:firstLine="0"/>
        <w:jc w:val="both"/>
        <w:rPr>
          <w:rFonts w:hint="cs"/>
          <w:rtl/>
        </w:rPr>
      </w:pPr>
    </w:p>
    <w:p w14:paraId="2AD878E7" w14:textId="77777777" w:rsidR="006F0587" w:rsidRDefault="006F0587">
      <w:pPr>
        <w:pStyle w:val="-"/>
        <w:rPr>
          <w:rtl/>
        </w:rPr>
      </w:pPr>
      <w:bookmarkStart w:id="156" w:name="FS000001032T22_04_2004_12_15_59"/>
      <w:bookmarkStart w:id="157" w:name="FS000001032T22_04_2004_12_16_03C"/>
      <w:bookmarkEnd w:id="156"/>
      <w:bookmarkEnd w:id="157"/>
      <w:r>
        <w:rPr>
          <w:rtl/>
        </w:rPr>
        <w:t>אהוד יתום (הליכוד):</w:t>
      </w:r>
    </w:p>
    <w:p w14:paraId="4DA30D0F" w14:textId="77777777" w:rsidR="006F0587" w:rsidRDefault="006F0587">
      <w:pPr>
        <w:jc w:val="both"/>
        <w:rPr>
          <w:rtl/>
        </w:rPr>
      </w:pPr>
    </w:p>
    <w:p w14:paraId="0338DBCF" w14:textId="77777777" w:rsidR="006F0587" w:rsidRDefault="006F0587">
      <w:pPr>
        <w:jc w:val="both"/>
        <w:rPr>
          <w:rFonts w:hint="cs"/>
          <w:rtl/>
        </w:rPr>
      </w:pPr>
      <w:r>
        <w:rPr>
          <w:rFonts w:hint="cs"/>
          <w:rtl/>
        </w:rPr>
        <w:t xml:space="preserve">כמה ימים לאחר מכן, ב-24 במרס, הצליחו חיילי צה"ל באותו מחסום למנוע אסון נוסף, בחווארה, כאשר זיהו שעל גופו של נער, בן 16 בלבד, רך וזך מבחינת נערותו, חוסאם עבדו, מונחת חגורת נפץ. עבדאללה בן העשר אפילו לא ידע מה הוא נושא בתיק וששולחיו צמאי הדם שלחוהו אל מותו. למעשה אין לראות בו מתאבד </w:t>
      </w:r>
      <w:r>
        <w:rPr>
          <w:rFonts w:hint="eastAsia"/>
          <w:rtl/>
        </w:rPr>
        <w:t>–</w:t>
      </w:r>
      <w:r>
        <w:rPr>
          <w:rFonts w:hint="cs"/>
          <w:rtl/>
        </w:rPr>
        <w:t xml:space="preserve"> זה מצב שבו נעשה ניסיון לרצוח אותו בידי שולחיו מארגוני הסירוב. </w:t>
      </w:r>
    </w:p>
    <w:p w14:paraId="37554222" w14:textId="77777777" w:rsidR="006F0587" w:rsidRDefault="006F0587">
      <w:pPr>
        <w:jc w:val="both"/>
        <w:rPr>
          <w:rFonts w:hint="cs"/>
          <w:rtl/>
        </w:rPr>
      </w:pPr>
    </w:p>
    <w:p w14:paraId="5CD6D317" w14:textId="77777777" w:rsidR="006F0587" w:rsidRDefault="006F0587">
      <w:pPr>
        <w:jc w:val="both"/>
        <w:rPr>
          <w:rFonts w:hint="cs"/>
          <w:rtl/>
        </w:rPr>
      </w:pPr>
      <w:r>
        <w:rPr>
          <w:rFonts w:hint="cs"/>
          <w:rtl/>
        </w:rPr>
        <w:t xml:space="preserve">ההתרחשויות האלה, צמוד להתרחשויות אחרות שפוקדות אותנו חדשות לבקרים, אדוני היושב-ראש, מעמידות את חיילינו בדילמה אמיתית מול אותם גדודים של "חמאס", של "ג'יהאד אסלאמי" ושל "תנזים", אשר בכיסוי אוכלוסייה אזרחית ובחסותה, נשים וילדים כאחד, מנסים לגרום לכך שלא נוכל ליטול על עצמנו את האחריות הרובצת עלינו בנושא ההגנה העצמית. </w:t>
      </w:r>
    </w:p>
    <w:p w14:paraId="386D07CD" w14:textId="77777777" w:rsidR="006F0587" w:rsidRDefault="006F0587">
      <w:pPr>
        <w:jc w:val="both"/>
        <w:rPr>
          <w:rFonts w:hint="cs"/>
          <w:rtl/>
        </w:rPr>
      </w:pPr>
    </w:p>
    <w:p w14:paraId="49D11345" w14:textId="77777777" w:rsidR="006F0587" w:rsidRDefault="006F0587">
      <w:pPr>
        <w:jc w:val="both"/>
        <w:rPr>
          <w:rFonts w:hint="cs"/>
          <w:rtl/>
        </w:rPr>
      </w:pPr>
      <w:r>
        <w:rPr>
          <w:rFonts w:hint="cs"/>
          <w:rtl/>
        </w:rPr>
        <w:t xml:space="preserve">אנחנו נמצאים בדילמה קשה באמת. לא משה מעיני תמונה שהיתה עוד באינתיפאדה הראשונה, אם איני טועה, של ילד פלסטיני העומד עם אבן מול </w:t>
      </w:r>
      <w:r>
        <w:rPr>
          <w:rFonts w:hint="eastAsia"/>
          <w:rtl/>
        </w:rPr>
        <w:t>–</w:t>
      </w:r>
      <w:r>
        <w:rPr>
          <w:rFonts w:hint="cs"/>
          <w:rtl/>
        </w:rPr>
        <w:t xml:space="preserve"> אם איני טועה </w:t>
      </w:r>
      <w:r>
        <w:rPr>
          <w:rFonts w:hint="eastAsia"/>
          <w:rtl/>
        </w:rPr>
        <w:t>–</w:t>
      </w:r>
      <w:r>
        <w:rPr>
          <w:rFonts w:hint="cs"/>
          <w:rtl/>
        </w:rPr>
        <w:t xml:space="preserve"> חייל מג"ב, בן העדה הדרוזית, והיתה לחייל דילמה: להיפגע או לא להיפגע, ומה עושים בסיטואציה הקשה הזאת. התמונה הזאת הופיעה בתחנות המדיה בכל העולם. כמובן, במוסר שלנו, המוסר הצה"לי, עשה החייל את מה שהיה עליו לעשות אל מול זריקת האבן של אותו ילד. אבל מאז, אדוני היושב-ראש, הפכו האבנים לבקבוקי תבערה, בקבוקי התבערה הפכו לרימונים, הרימונים הפכו לחגורות נפץ, חגורות הנפץ הפכו למכוניות תופת, והעניין החדש, אולי, הוא שהתחילו להפעיל קודם כול נשים </w:t>
      </w:r>
      <w:r>
        <w:rPr>
          <w:rFonts w:hint="eastAsia"/>
          <w:rtl/>
        </w:rPr>
        <w:t>–</w:t>
      </w:r>
      <w:r>
        <w:rPr>
          <w:rFonts w:hint="cs"/>
          <w:rtl/>
        </w:rPr>
        <w:t xml:space="preserve"> אפילו בהרשאתו של שיח' יאסין </w:t>
      </w:r>
      <w:r>
        <w:rPr>
          <w:rFonts w:hint="eastAsia"/>
          <w:rtl/>
        </w:rPr>
        <w:t>–</w:t>
      </w:r>
      <w:r>
        <w:rPr>
          <w:rFonts w:hint="cs"/>
          <w:rtl/>
        </w:rPr>
        <w:t xml:space="preserve"> ולאחר מכן גם ילדים. </w:t>
      </w:r>
    </w:p>
    <w:p w14:paraId="74DD2910" w14:textId="77777777" w:rsidR="006F0587" w:rsidRDefault="006F0587">
      <w:pPr>
        <w:jc w:val="both"/>
        <w:rPr>
          <w:rFonts w:hint="cs"/>
          <w:rtl/>
        </w:rPr>
      </w:pPr>
    </w:p>
    <w:p w14:paraId="637D3356" w14:textId="77777777" w:rsidR="006F0587" w:rsidRDefault="006F0587">
      <w:pPr>
        <w:jc w:val="both"/>
        <w:rPr>
          <w:rFonts w:hint="cs"/>
          <w:rtl/>
        </w:rPr>
      </w:pPr>
      <w:r>
        <w:rPr>
          <w:rFonts w:hint="cs"/>
          <w:rtl/>
        </w:rPr>
        <w:t xml:space="preserve">לאן הגענו? כולנו מבינים שילדים הם עתיד העולם. כולנו מבינים שאסור לפגוע ברכים ובחפים מכל פשע. כל מי שפוגע בילד רך מתוך רצון וכוונת מכוון </w:t>
      </w:r>
      <w:r>
        <w:rPr>
          <w:rFonts w:hint="eastAsia"/>
          <w:rtl/>
        </w:rPr>
        <w:t>–</w:t>
      </w:r>
      <w:r>
        <w:rPr>
          <w:rFonts w:hint="cs"/>
          <w:rtl/>
        </w:rPr>
        <w:t xml:space="preserve"> זה אסון קנה מידה גדול באמת. </w:t>
      </w:r>
    </w:p>
    <w:p w14:paraId="55275311" w14:textId="77777777" w:rsidR="006F0587" w:rsidRDefault="006F0587">
      <w:pPr>
        <w:jc w:val="both"/>
        <w:rPr>
          <w:rFonts w:hint="cs"/>
          <w:rtl/>
        </w:rPr>
      </w:pPr>
    </w:p>
    <w:p w14:paraId="60AA916F" w14:textId="77777777" w:rsidR="006F0587" w:rsidRDefault="006F0587">
      <w:pPr>
        <w:jc w:val="both"/>
        <w:rPr>
          <w:rFonts w:hint="cs"/>
          <w:rtl/>
        </w:rPr>
      </w:pPr>
      <w:r>
        <w:rPr>
          <w:rFonts w:hint="cs"/>
          <w:rtl/>
        </w:rPr>
        <w:t xml:space="preserve">לא רק זה, אדוני היושב-ראש. אני רוצה להפנות את כולנו אל מערכת החינוך הפלסטינית. אני נושא עמי בתיק כל הזמן קלטת שנעשתה על-ידי הרשות הפלסטינית הפורמלית </w:t>
      </w:r>
      <w:r>
        <w:rPr>
          <w:rFonts w:hint="eastAsia"/>
          <w:rtl/>
        </w:rPr>
        <w:t>–</w:t>
      </w:r>
      <w:r>
        <w:rPr>
          <w:rFonts w:hint="cs"/>
          <w:rtl/>
        </w:rPr>
        <w:t xml:space="preserve"> מחלקת השידור שלהם </w:t>
      </w:r>
      <w:r>
        <w:rPr>
          <w:rFonts w:hint="eastAsia"/>
          <w:rtl/>
        </w:rPr>
        <w:t>–</w:t>
      </w:r>
      <w:r>
        <w:rPr>
          <w:rFonts w:hint="cs"/>
          <w:rtl/>
        </w:rPr>
        <w:t xml:space="preserve"> אשר בה הופכים, אדוני היושב-ראש, את החגים שלהם ואת ההצגות שלהם למצבים שבהם ילדים רכים בני שלוש וארבע לא רוצים להיות כמונו, הישראלים, גאוותם של ההורים </w:t>
      </w:r>
      <w:r>
        <w:rPr>
          <w:rtl/>
        </w:rPr>
        <w:t>–</w:t>
      </w:r>
      <w:r>
        <w:rPr>
          <w:rFonts w:hint="cs"/>
          <w:rtl/>
        </w:rPr>
        <w:t xml:space="preserve"> רופאים, עורכי-דין ובעלי תפקידים נוספים. מה שהם אומרים זה: ג'יהאד, ג'יהאד וג'יהאד. מה שהם אומרים זה: "אני רוצה להיות שהיד, אני רוצה להיות שהיד". פעם במסכה </w:t>
      </w:r>
      <w:r>
        <w:rPr>
          <w:rtl/>
        </w:rPr>
        <w:t>–</w:t>
      </w:r>
      <w:r>
        <w:rPr>
          <w:rFonts w:hint="cs"/>
          <w:rtl/>
        </w:rPr>
        <w:t xml:space="preserve"> אם אני עושה את זה אנלוגיה אלינו </w:t>
      </w:r>
      <w:r>
        <w:rPr>
          <w:rtl/>
        </w:rPr>
        <w:t>–</w:t>
      </w:r>
      <w:r>
        <w:rPr>
          <w:rFonts w:hint="cs"/>
          <w:rtl/>
        </w:rPr>
        <w:t xml:space="preserve"> של כיפה אדומה, פעם במסכה של פופאי ופעם במסכה של מיקי-מאוס. </w:t>
      </w:r>
    </w:p>
    <w:p w14:paraId="0A9A3C80" w14:textId="77777777" w:rsidR="006F0587" w:rsidRDefault="006F0587">
      <w:pPr>
        <w:pStyle w:val="ae"/>
        <w:rPr>
          <w:rFonts w:hint="cs"/>
          <w:rtl/>
        </w:rPr>
      </w:pPr>
    </w:p>
    <w:p w14:paraId="5A0FA090" w14:textId="77777777" w:rsidR="006F0587" w:rsidRDefault="006F0587">
      <w:pPr>
        <w:pStyle w:val="ae"/>
        <w:rPr>
          <w:rtl/>
        </w:rPr>
      </w:pPr>
      <w:r>
        <w:rPr>
          <w:rFonts w:hint="eastAsia"/>
          <w:rtl/>
        </w:rPr>
        <w:t>עבד</w:t>
      </w:r>
      <w:r>
        <w:rPr>
          <w:rFonts w:hint="cs"/>
          <w:rtl/>
        </w:rPr>
        <w:t>-</w:t>
      </w:r>
      <w:r>
        <w:rPr>
          <w:rtl/>
        </w:rPr>
        <w:t>אלמאלכ דהאמשה (רע"ם):</w:t>
      </w:r>
    </w:p>
    <w:p w14:paraId="248F98A5" w14:textId="77777777" w:rsidR="006F0587" w:rsidRDefault="006F0587">
      <w:pPr>
        <w:jc w:val="both"/>
        <w:rPr>
          <w:rFonts w:hint="cs"/>
          <w:rtl/>
        </w:rPr>
      </w:pPr>
    </w:p>
    <w:p w14:paraId="33DFADBC" w14:textId="77777777" w:rsidR="006F0587" w:rsidRDefault="006F0587">
      <w:pPr>
        <w:ind w:firstLine="0"/>
        <w:jc w:val="both"/>
        <w:rPr>
          <w:rFonts w:hint="cs"/>
          <w:rtl/>
        </w:rPr>
      </w:pPr>
      <w:r>
        <w:rPr>
          <w:rFonts w:hint="cs"/>
          <w:rtl/>
        </w:rPr>
        <w:tab/>
        <w:t>תפסיק את הכיבוש - - -</w:t>
      </w:r>
    </w:p>
    <w:p w14:paraId="2718DD31" w14:textId="77777777" w:rsidR="006F0587" w:rsidRDefault="006F0587">
      <w:pPr>
        <w:ind w:firstLine="0"/>
        <w:jc w:val="both"/>
        <w:rPr>
          <w:rFonts w:hint="cs"/>
          <w:rtl/>
        </w:rPr>
      </w:pPr>
    </w:p>
    <w:p w14:paraId="7FEA56BF" w14:textId="77777777" w:rsidR="006F0587" w:rsidRDefault="006F0587">
      <w:pPr>
        <w:pStyle w:val="-"/>
        <w:rPr>
          <w:rtl/>
        </w:rPr>
      </w:pPr>
      <w:bookmarkStart w:id="158" w:name="FS000001032T22_04_2004_12_24_51C"/>
      <w:bookmarkEnd w:id="158"/>
      <w:r>
        <w:rPr>
          <w:rtl/>
        </w:rPr>
        <w:t>אהוד יתום (הליכוד):</w:t>
      </w:r>
    </w:p>
    <w:p w14:paraId="5C0ED532" w14:textId="77777777" w:rsidR="006F0587" w:rsidRDefault="006F0587">
      <w:pPr>
        <w:jc w:val="both"/>
        <w:rPr>
          <w:rtl/>
        </w:rPr>
      </w:pPr>
    </w:p>
    <w:p w14:paraId="4015CA16" w14:textId="77777777" w:rsidR="006F0587" w:rsidRDefault="006F0587">
      <w:pPr>
        <w:jc w:val="both"/>
        <w:rPr>
          <w:rFonts w:hint="cs"/>
          <w:rtl/>
        </w:rPr>
      </w:pPr>
      <w:r>
        <w:rPr>
          <w:rFonts w:hint="cs"/>
          <w:rtl/>
        </w:rPr>
        <w:t xml:space="preserve">במסכות האלה הם נוטלים על עצמם את האחריות האמיתית של החינוך הקלוקל והלוקה בחסר של הילדים הללו, שבסיכומו של דבר, לאחר שטיפת מוח חינוכית נוקבת, הם מבקשים להיות שהידים. לא מהנדסים, לא רופאים, לא פועלי בניין, לא חקלאים, לא נגרים, לא סנדלרים </w:t>
      </w:r>
      <w:r>
        <w:rPr>
          <w:rFonts w:hint="eastAsia"/>
          <w:rtl/>
        </w:rPr>
        <w:t>–</w:t>
      </w:r>
      <w:r>
        <w:rPr>
          <w:rFonts w:hint="cs"/>
          <w:rtl/>
        </w:rPr>
        <w:t xml:space="preserve"> שהידים הם רוצים להיות. והמלים "ג'יהאד" ו"שהיד" מלוות אותם דקה-דקה ורגע-רגע.</w:t>
      </w:r>
    </w:p>
    <w:p w14:paraId="1EF68F8D" w14:textId="77777777" w:rsidR="006F0587" w:rsidRDefault="006F0587">
      <w:pPr>
        <w:ind w:firstLine="0"/>
        <w:jc w:val="both"/>
        <w:rPr>
          <w:rFonts w:hint="cs"/>
          <w:rtl/>
        </w:rPr>
      </w:pPr>
    </w:p>
    <w:p w14:paraId="73EDDABA" w14:textId="77777777" w:rsidR="006F0587" w:rsidRDefault="006F0587">
      <w:pPr>
        <w:pStyle w:val="ae"/>
        <w:rPr>
          <w:rtl/>
        </w:rPr>
      </w:pPr>
      <w:r>
        <w:rPr>
          <w:rFonts w:hint="eastAsia"/>
          <w:rtl/>
        </w:rPr>
        <w:t>עבד</w:t>
      </w:r>
      <w:r>
        <w:rPr>
          <w:rFonts w:hint="cs"/>
          <w:rtl/>
        </w:rPr>
        <w:t>-</w:t>
      </w:r>
      <w:r>
        <w:rPr>
          <w:rtl/>
        </w:rPr>
        <w:t>אלמאלכ דהאמשה (רע"ם):</w:t>
      </w:r>
    </w:p>
    <w:p w14:paraId="06ED0EDB" w14:textId="77777777" w:rsidR="006F0587" w:rsidRDefault="006F0587">
      <w:pPr>
        <w:jc w:val="both"/>
        <w:rPr>
          <w:rFonts w:hint="cs"/>
          <w:rtl/>
        </w:rPr>
      </w:pPr>
    </w:p>
    <w:p w14:paraId="4F5F8FA5" w14:textId="77777777" w:rsidR="006F0587" w:rsidRDefault="006F0587">
      <w:pPr>
        <w:jc w:val="both"/>
        <w:rPr>
          <w:rFonts w:hint="cs"/>
          <w:rtl/>
        </w:rPr>
      </w:pPr>
      <w:r>
        <w:rPr>
          <w:rFonts w:hint="cs"/>
          <w:rtl/>
        </w:rPr>
        <w:t xml:space="preserve">תן להם להשתחרר. כל עוד יש כיבוש - - - </w:t>
      </w:r>
    </w:p>
    <w:p w14:paraId="20168D9A" w14:textId="77777777" w:rsidR="006F0587" w:rsidRDefault="006F0587">
      <w:pPr>
        <w:ind w:firstLine="0"/>
        <w:jc w:val="both"/>
        <w:rPr>
          <w:rFonts w:hint="cs"/>
          <w:rtl/>
        </w:rPr>
      </w:pPr>
    </w:p>
    <w:p w14:paraId="1C430C90" w14:textId="77777777" w:rsidR="006F0587" w:rsidRDefault="006F0587">
      <w:pPr>
        <w:pStyle w:val="-"/>
        <w:rPr>
          <w:rtl/>
        </w:rPr>
      </w:pPr>
      <w:bookmarkStart w:id="159" w:name="FS000001032T22_04_2004_12_27_04C"/>
      <w:bookmarkEnd w:id="159"/>
      <w:r>
        <w:rPr>
          <w:rtl/>
        </w:rPr>
        <w:t>אהוד יתום (הליכוד):</w:t>
      </w:r>
    </w:p>
    <w:p w14:paraId="5345ABF4" w14:textId="77777777" w:rsidR="006F0587" w:rsidRDefault="006F0587">
      <w:pPr>
        <w:jc w:val="both"/>
        <w:rPr>
          <w:rtl/>
        </w:rPr>
      </w:pPr>
    </w:p>
    <w:p w14:paraId="32E29FF6" w14:textId="77777777" w:rsidR="006F0587" w:rsidRDefault="006F0587">
      <w:pPr>
        <w:jc w:val="both"/>
        <w:rPr>
          <w:rFonts w:hint="cs"/>
          <w:rtl/>
        </w:rPr>
      </w:pPr>
      <w:r>
        <w:rPr>
          <w:rFonts w:hint="cs"/>
          <w:rtl/>
        </w:rPr>
        <w:t xml:space="preserve">הדילמה קשה ביותר. הדילמה של הכיבוש היא דילמה קשה ביותר, ידידי חבר הכנסת. אני רוצה לומר לך דבר אחד: אפשר להיאבק בכיבוש - - - </w:t>
      </w:r>
    </w:p>
    <w:p w14:paraId="3B1F5E8F" w14:textId="77777777" w:rsidR="006F0587" w:rsidRDefault="006F0587">
      <w:pPr>
        <w:ind w:firstLine="0"/>
        <w:jc w:val="both"/>
        <w:rPr>
          <w:rFonts w:hint="cs"/>
          <w:rtl/>
        </w:rPr>
      </w:pPr>
    </w:p>
    <w:p w14:paraId="3D7B64A6" w14:textId="77777777" w:rsidR="006F0587" w:rsidRDefault="006F0587">
      <w:pPr>
        <w:pStyle w:val="af"/>
        <w:rPr>
          <w:rtl/>
        </w:rPr>
      </w:pPr>
      <w:r>
        <w:rPr>
          <w:rtl/>
        </w:rPr>
        <w:t>היו"ר ראובן ריבלין:</w:t>
      </w:r>
    </w:p>
    <w:p w14:paraId="41D0FFD5" w14:textId="77777777" w:rsidR="006F0587" w:rsidRDefault="006F0587">
      <w:pPr>
        <w:jc w:val="both"/>
        <w:rPr>
          <w:rtl/>
        </w:rPr>
      </w:pPr>
    </w:p>
    <w:p w14:paraId="09F36BD1" w14:textId="77777777" w:rsidR="006F0587" w:rsidRDefault="006F0587">
      <w:pPr>
        <w:jc w:val="both"/>
        <w:rPr>
          <w:rFonts w:hint="cs"/>
          <w:rtl/>
        </w:rPr>
      </w:pPr>
      <w:r>
        <w:rPr>
          <w:rFonts w:hint="cs"/>
          <w:rtl/>
        </w:rPr>
        <w:t>אדוני מדבר אל חבר הכנסת עבד-אלמאלכ דהאמשה.</w:t>
      </w:r>
    </w:p>
    <w:p w14:paraId="5A7BF7CF" w14:textId="77777777" w:rsidR="006F0587" w:rsidRDefault="006F0587">
      <w:pPr>
        <w:ind w:firstLine="0"/>
        <w:jc w:val="both"/>
        <w:rPr>
          <w:rFonts w:hint="cs"/>
          <w:rtl/>
        </w:rPr>
      </w:pPr>
    </w:p>
    <w:p w14:paraId="60DE9398" w14:textId="77777777" w:rsidR="006F0587" w:rsidRDefault="006F0587">
      <w:pPr>
        <w:pStyle w:val="-"/>
        <w:rPr>
          <w:rtl/>
        </w:rPr>
      </w:pPr>
      <w:bookmarkStart w:id="160" w:name="FS000001032T22_04_2004_12_27_59C"/>
      <w:bookmarkEnd w:id="160"/>
      <w:r>
        <w:rPr>
          <w:rtl/>
        </w:rPr>
        <w:t>אהוד יתום (הליכוד):</w:t>
      </w:r>
    </w:p>
    <w:p w14:paraId="55D10E6D" w14:textId="77777777" w:rsidR="006F0587" w:rsidRDefault="006F0587">
      <w:pPr>
        <w:jc w:val="both"/>
        <w:rPr>
          <w:rtl/>
        </w:rPr>
      </w:pPr>
    </w:p>
    <w:p w14:paraId="50234E21" w14:textId="77777777" w:rsidR="006F0587" w:rsidRDefault="006F0587">
      <w:pPr>
        <w:jc w:val="both"/>
        <w:rPr>
          <w:rFonts w:hint="cs"/>
          <w:rtl/>
        </w:rPr>
      </w:pPr>
      <w:r>
        <w:rPr>
          <w:rFonts w:hint="cs"/>
          <w:rtl/>
        </w:rPr>
        <w:t xml:space="preserve">עבד-אלמאלכ דהאמשה. ודאי. אפשר להיאבק בכיבוש בדרך כזאת או אחרת, אבל ברגע  שיוצרים מצב שילדים - - -  </w:t>
      </w:r>
    </w:p>
    <w:p w14:paraId="75791C5B" w14:textId="77777777" w:rsidR="006F0587" w:rsidRDefault="006F0587">
      <w:pPr>
        <w:jc w:val="both"/>
        <w:rPr>
          <w:rFonts w:hint="cs"/>
          <w:rtl/>
        </w:rPr>
      </w:pPr>
    </w:p>
    <w:p w14:paraId="4241BD21" w14:textId="77777777" w:rsidR="006F0587" w:rsidRDefault="006F0587">
      <w:pPr>
        <w:pStyle w:val="ae"/>
        <w:rPr>
          <w:rtl/>
        </w:rPr>
      </w:pPr>
      <w:r>
        <w:rPr>
          <w:rFonts w:hint="eastAsia"/>
          <w:rtl/>
        </w:rPr>
        <w:t>עבד</w:t>
      </w:r>
      <w:r>
        <w:rPr>
          <w:rFonts w:hint="cs"/>
          <w:rtl/>
        </w:rPr>
        <w:t>-</w:t>
      </w:r>
      <w:r>
        <w:rPr>
          <w:rtl/>
        </w:rPr>
        <w:t>אלמאלכ דהאמשה (רע"ם):</w:t>
      </w:r>
    </w:p>
    <w:p w14:paraId="6F016E62" w14:textId="77777777" w:rsidR="006F0587" w:rsidRDefault="006F0587">
      <w:pPr>
        <w:jc w:val="both"/>
        <w:rPr>
          <w:rFonts w:hint="cs"/>
          <w:rtl/>
        </w:rPr>
      </w:pPr>
    </w:p>
    <w:p w14:paraId="24F485D0" w14:textId="77777777" w:rsidR="006F0587" w:rsidRDefault="006F0587">
      <w:pPr>
        <w:jc w:val="both"/>
        <w:rPr>
          <w:rFonts w:hint="cs"/>
          <w:rtl/>
        </w:rPr>
      </w:pPr>
      <w:r>
        <w:rPr>
          <w:rFonts w:hint="cs"/>
          <w:rtl/>
        </w:rPr>
        <w:t xml:space="preserve">בוא נפסיק את הכיבוש, ולא יהיו בעיות. </w:t>
      </w:r>
    </w:p>
    <w:p w14:paraId="53BE38BB" w14:textId="77777777" w:rsidR="006F0587" w:rsidRDefault="006F0587">
      <w:pPr>
        <w:ind w:firstLine="0"/>
        <w:jc w:val="both"/>
        <w:rPr>
          <w:rFonts w:hint="cs"/>
          <w:rtl/>
        </w:rPr>
      </w:pPr>
    </w:p>
    <w:p w14:paraId="4393324E" w14:textId="77777777" w:rsidR="006F0587" w:rsidRDefault="006F0587">
      <w:pPr>
        <w:ind w:firstLine="0"/>
        <w:jc w:val="both"/>
        <w:rPr>
          <w:rFonts w:hint="cs"/>
          <w:rtl/>
        </w:rPr>
      </w:pPr>
    </w:p>
    <w:p w14:paraId="00FDA20C" w14:textId="77777777" w:rsidR="006F0587" w:rsidRDefault="006F0587">
      <w:pPr>
        <w:pStyle w:val="-"/>
        <w:rPr>
          <w:rtl/>
        </w:rPr>
      </w:pPr>
      <w:bookmarkStart w:id="161" w:name="FS000001032T22_04_2004_12_29_08C"/>
      <w:bookmarkEnd w:id="161"/>
      <w:r>
        <w:rPr>
          <w:rtl/>
        </w:rPr>
        <w:t>אהוד יתום (הליכוד):</w:t>
      </w:r>
    </w:p>
    <w:p w14:paraId="1D3E5352" w14:textId="77777777" w:rsidR="006F0587" w:rsidRDefault="006F0587">
      <w:pPr>
        <w:jc w:val="both"/>
        <w:rPr>
          <w:rtl/>
        </w:rPr>
      </w:pPr>
    </w:p>
    <w:p w14:paraId="7B0F23AA" w14:textId="77777777" w:rsidR="006F0587" w:rsidRDefault="006F0587">
      <w:pPr>
        <w:jc w:val="both"/>
        <w:rPr>
          <w:rFonts w:hint="cs"/>
          <w:rtl/>
        </w:rPr>
      </w:pPr>
      <w:r>
        <w:rPr>
          <w:rFonts w:hint="cs"/>
          <w:rtl/>
        </w:rPr>
        <w:t>גם אתה כנראה מעודד את זה, אם אתה מגיב על דברי תגובות כאלה. כשילדים הופכים להיות הצבא של ארגוני הסירוב הפלסטיניים אשר רוצחים אותנו ומנסים לרצוח אותנו, אני חושב שהסרתם את כל - - -</w:t>
      </w:r>
    </w:p>
    <w:p w14:paraId="0ED822EA" w14:textId="77777777" w:rsidR="006F0587" w:rsidRDefault="006F0587">
      <w:pPr>
        <w:ind w:firstLine="0"/>
        <w:jc w:val="both"/>
        <w:rPr>
          <w:rFonts w:hint="cs"/>
          <w:rtl/>
        </w:rPr>
      </w:pPr>
    </w:p>
    <w:p w14:paraId="14C02754" w14:textId="77777777" w:rsidR="006F0587" w:rsidRDefault="006F0587">
      <w:pPr>
        <w:pStyle w:val="af"/>
        <w:rPr>
          <w:rtl/>
        </w:rPr>
      </w:pPr>
      <w:r>
        <w:rPr>
          <w:rtl/>
        </w:rPr>
        <w:t>היו"ר ראובן ריבלין:</w:t>
      </w:r>
    </w:p>
    <w:p w14:paraId="2AB17D76" w14:textId="77777777" w:rsidR="006F0587" w:rsidRDefault="006F0587">
      <w:pPr>
        <w:jc w:val="both"/>
        <w:rPr>
          <w:rtl/>
        </w:rPr>
      </w:pPr>
    </w:p>
    <w:p w14:paraId="7626D754" w14:textId="77777777" w:rsidR="006F0587" w:rsidRDefault="006F0587">
      <w:pPr>
        <w:jc w:val="both"/>
        <w:rPr>
          <w:rFonts w:hint="cs"/>
          <w:rtl/>
        </w:rPr>
      </w:pPr>
      <w:r>
        <w:rPr>
          <w:rFonts w:hint="cs"/>
          <w:rtl/>
        </w:rPr>
        <w:t xml:space="preserve">חבר הכנסת דהאמשה, אני חושב שהשהידים הראשונים היו לפני הכיבוש. </w:t>
      </w:r>
    </w:p>
    <w:p w14:paraId="4B1FABF3" w14:textId="77777777" w:rsidR="006F0587" w:rsidRDefault="006F0587">
      <w:pPr>
        <w:ind w:firstLine="0"/>
        <w:jc w:val="both"/>
        <w:rPr>
          <w:rFonts w:hint="cs"/>
          <w:rtl/>
        </w:rPr>
      </w:pPr>
    </w:p>
    <w:p w14:paraId="19145BA0" w14:textId="77777777" w:rsidR="006F0587" w:rsidRDefault="006F0587">
      <w:pPr>
        <w:pStyle w:val="-"/>
        <w:rPr>
          <w:rtl/>
        </w:rPr>
      </w:pPr>
      <w:bookmarkStart w:id="162" w:name="FS000001032T22_04_2004_12_30_21C"/>
      <w:bookmarkEnd w:id="162"/>
      <w:r>
        <w:rPr>
          <w:rtl/>
        </w:rPr>
        <w:t>אהוד יתום (הליכוד):</w:t>
      </w:r>
    </w:p>
    <w:p w14:paraId="3D0BD481" w14:textId="77777777" w:rsidR="006F0587" w:rsidRDefault="006F0587">
      <w:pPr>
        <w:jc w:val="both"/>
        <w:rPr>
          <w:rtl/>
        </w:rPr>
      </w:pPr>
    </w:p>
    <w:p w14:paraId="09E4285E" w14:textId="77777777" w:rsidR="006F0587" w:rsidRDefault="006F0587">
      <w:pPr>
        <w:jc w:val="both"/>
        <w:rPr>
          <w:rFonts w:hint="cs"/>
          <w:rtl/>
        </w:rPr>
      </w:pPr>
      <w:r>
        <w:rPr>
          <w:rFonts w:hint="cs"/>
          <w:rtl/>
        </w:rPr>
        <w:t xml:space="preserve">- - - אני חושב שארגוני הסירוב הסירו את כל המסכות המכוערות והלא-אמיתיות שלהם מעל פניהם. הם שולחים אותם כדי למנוע מאתנו </w:t>
      </w:r>
      <w:r>
        <w:rPr>
          <w:rFonts w:hint="eastAsia"/>
          <w:rtl/>
        </w:rPr>
        <w:t>–</w:t>
      </w:r>
      <w:r>
        <w:rPr>
          <w:rFonts w:hint="cs"/>
          <w:rtl/>
        </w:rPr>
        <w:t xml:space="preserve"> בשל המוסריות שלנו </w:t>
      </w:r>
      <w:r>
        <w:rPr>
          <w:rFonts w:hint="eastAsia"/>
          <w:rtl/>
        </w:rPr>
        <w:t>–</w:t>
      </w:r>
      <w:r>
        <w:rPr>
          <w:rFonts w:hint="cs"/>
          <w:rtl/>
        </w:rPr>
        <w:t xml:space="preserve"> להגן על עצמנו. שומו שמים, לאיזה מצב הגענו? </w:t>
      </w:r>
    </w:p>
    <w:p w14:paraId="10ED46EA" w14:textId="77777777" w:rsidR="006F0587" w:rsidRDefault="006F0587">
      <w:pPr>
        <w:ind w:firstLine="0"/>
        <w:jc w:val="both"/>
        <w:rPr>
          <w:rFonts w:hint="cs"/>
          <w:rtl/>
        </w:rPr>
      </w:pPr>
    </w:p>
    <w:p w14:paraId="79C62B4A" w14:textId="77777777" w:rsidR="006F0587" w:rsidRDefault="006F0587">
      <w:pPr>
        <w:pStyle w:val="ae"/>
        <w:rPr>
          <w:rtl/>
        </w:rPr>
      </w:pPr>
      <w:bookmarkStart w:id="163" w:name="FS000001032T22_04_2004_12_31_07C"/>
      <w:bookmarkEnd w:id="163"/>
      <w:r>
        <w:rPr>
          <w:rFonts w:hint="eastAsia"/>
          <w:rtl/>
        </w:rPr>
        <w:t>עבד</w:t>
      </w:r>
      <w:r>
        <w:rPr>
          <w:rFonts w:hint="cs"/>
          <w:rtl/>
        </w:rPr>
        <w:t>-</w:t>
      </w:r>
      <w:r>
        <w:rPr>
          <w:rtl/>
        </w:rPr>
        <w:t>אלמאלכ דהאמשה (רע"ם):</w:t>
      </w:r>
    </w:p>
    <w:p w14:paraId="42779D22" w14:textId="77777777" w:rsidR="006F0587" w:rsidRDefault="006F0587">
      <w:pPr>
        <w:jc w:val="both"/>
        <w:rPr>
          <w:rFonts w:hint="cs"/>
          <w:rtl/>
        </w:rPr>
      </w:pPr>
    </w:p>
    <w:p w14:paraId="01D406E2" w14:textId="77777777" w:rsidR="006F0587" w:rsidRDefault="006F0587">
      <w:pPr>
        <w:jc w:val="both"/>
        <w:rPr>
          <w:rFonts w:hint="cs"/>
          <w:rtl/>
        </w:rPr>
      </w:pPr>
      <w:r>
        <w:rPr>
          <w:rFonts w:hint="cs"/>
          <w:rtl/>
        </w:rPr>
        <w:t xml:space="preserve">אתם לא מוכנים להכיר בהם כבני-אדם. </w:t>
      </w:r>
    </w:p>
    <w:p w14:paraId="3E18C44C" w14:textId="77777777" w:rsidR="006F0587" w:rsidRDefault="006F0587">
      <w:pPr>
        <w:ind w:firstLine="0"/>
        <w:jc w:val="both"/>
        <w:rPr>
          <w:rFonts w:hint="cs"/>
          <w:rtl/>
        </w:rPr>
      </w:pPr>
    </w:p>
    <w:p w14:paraId="572F7A4B" w14:textId="77777777" w:rsidR="006F0587" w:rsidRDefault="006F0587">
      <w:pPr>
        <w:pStyle w:val="-"/>
        <w:rPr>
          <w:rtl/>
        </w:rPr>
      </w:pPr>
      <w:bookmarkStart w:id="164" w:name="FS000001032T22_04_2004_12_31_30C"/>
      <w:bookmarkEnd w:id="164"/>
      <w:r>
        <w:rPr>
          <w:rtl/>
        </w:rPr>
        <w:t>אהוד יתום (הליכוד):</w:t>
      </w:r>
    </w:p>
    <w:p w14:paraId="53736231" w14:textId="77777777" w:rsidR="006F0587" w:rsidRDefault="006F0587">
      <w:pPr>
        <w:jc w:val="both"/>
        <w:rPr>
          <w:rtl/>
        </w:rPr>
      </w:pPr>
    </w:p>
    <w:p w14:paraId="0C8ACE91" w14:textId="77777777" w:rsidR="006F0587" w:rsidRDefault="006F0587">
      <w:pPr>
        <w:jc w:val="both"/>
        <w:rPr>
          <w:rFonts w:hint="cs"/>
          <w:rtl/>
        </w:rPr>
      </w:pPr>
      <w:r>
        <w:rPr>
          <w:rFonts w:hint="cs"/>
          <w:rtl/>
        </w:rPr>
        <w:t xml:space="preserve">לשלוח נערים בני 18 להתפוצץ ברחובותינו כבר לא מספיק להם, אדוני היושב-ראש. הם רוצים ילדים בני עשר. הם רוצים ילדים בני שמונה. </w:t>
      </w:r>
    </w:p>
    <w:p w14:paraId="44233F35" w14:textId="77777777" w:rsidR="006F0587" w:rsidRDefault="006F0587">
      <w:pPr>
        <w:ind w:firstLine="0"/>
        <w:jc w:val="both"/>
        <w:rPr>
          <w:rFonts w:hint="cs"/>
          <w:rtl/>
        </w:rPr>
      </w:pPr>
    </w:p>
    <w:p w14:paraId="173CA661" w14:textId="77777777" w:rsidR="006F0587" w:rsidRDefault="006F0587">
      <w:pPr>
        <w:pStyle w:val="ae"/>
        <w:rPr>
          <w:rtl/>
        </w:rPr>
      </w:pPr>
      <w:r>
        <w:rPr>
          <w:rFonts w:hint="eastAsia"/>
          <w:rtl/>
        </w:rPr>
        <w:t>עבד</w:t>
      </w:r>
      <w:r>
        <w:rPr>
          <w:rFonts w:hint="cs"/>
          <w:rtl/>
        </w:rPr>
        <w:t>-</w:t>
      </w:r>
      <w:r>
        <w:rPr>
          <w:rtl/>
        </w:rPr>
        <w:t>אלמאלכ דהאמשה (רע"ם):</w:t>
      </w:r>
    </w:p>
    <w:p w14:paraId="0CC78DB7" w14:textId="77777777" w:rsidR="006F0587" w:rsidRDefault="006F0587">
      <w:pPr>
        <w:jc w:val="both"/>
        <w:rPr>
          <w:rFonts w:hint="cs"/>
          <w:rtl/>
        </w:rPr>
      </w:pPr>
    </w:p>
    <w:p w14:paraId="5E945AFA" w14:textId="77777777" w:rsidR="006F0587" w:rsidRDefault="006F0587">
      <w:pPr>
        <w:jc w:val="both"/>
        <w:rPr>
          <w:rFonts w:hint="cs"/>
          <w:rtl/>
        </w:rPr>
      </w:pPr>
      <w:r>
        <w:rPr>
          <w:rFonts w:hint="cs"/>
          <w:rtl/>
        </w:rPr>
        <w:t>אין מכירים בהם.</w:t>
      </w:r>
    </w:p>
    <w:p w14:paraId="7C731D2E" w14:textId="77777777" w:rsidR="006F0587" w:rsidRDefault="006F0587">
      <w:pPr>
        <w:ind w:firstLine="0"/>
        <w:jc w:val="both"/>
        <w:rPr>
          <w:rFonts w:hint="cs"/>
          <w:rtl/>
        </w:rPr>
      </w:pPr>
    </w:p>
    <w:p w14:paraId="67337148" w14:textId="77777777" w:rsidR="006F0587" w:rsidRDefault="006F0587">
      <w:pPr>
        <w:pStyle w:val="af"/>
        <w:rPr>
          <w:rtl/>
        </w:rPr>
      </w:pPr>
      <w:r>
        <w:rPr>
          <w:rtl/>
        </w:rPr>
        <w:t>היו"ר ראובן ריבלין:</w:t>
      </w:r>
    </w:p>
    <w:p w14:paraId="3B8DD5DC" w14:textId="77777777" w:rsidR="006F0587" w:rsidRDefault="006F0587">
      <w:pPr>
        <w:jc w:val="both"/>
        <w:rPr>
          <w:rtl/>
        </w:rPr>
      </w:pPr>
    </w:p>
    <w:p w14:paraId="4B5238AE" w14:textId="77777777" w:rsidR="006F0587" w:rsidRDefault="006F0587">
      <w:pPr>
        <w:jc w:val="both"/>
        <w:rPr>
          <w:rFonts w:hint="cs"/>
          <w:rtl/>
        </w:rPr>
      </w:pPr>
      <w:r>
        <w:rPr>
          <w:rFonts w:hint="cs"/>
          <w:rtl/>
        </w:rPr>
        <w:t xml:space="preserve">חבר הכנסת דהאמשה, אני הייתי ברחוב בן-יהודה ב-1947, כאשר התפוצצה שם מכונית תופת עם שהיד. זה היה הרבה לפני הכיבוש. אז היה כיבוש אחר. </w:t>
      </w:r>
    </w:p>
    <w:p w14:paraId="2C554A4C" w14:textId="77777777" w:rsidR="006F0587" w:rsidRDefault="006F0587">
      <w:pPr>
        <w:ind w:firstLine="0"/>
        <w:jc w:val="both"/>
        <w:rPr>
          <w:rFonts w:hint="cs"/>
          <w:rtl/>
        </w:rPr>
      </w:pPr>
    </w:p>
    <w:p w14:paraId="5F100C57" w14:textId="77777777" w:rsidR="006F0587" w:rsidRDefault="006F0587">
      <w:pPr>
        <w:pStyle w:val="ae"/>
        <w:rPr>
          <w:rtl/>
        </w:rPr>
      </w:pPr>
      <w:r>
        <w:rPr>
          <w:rFonts w:hint="eastAsia"/>
          <w:rtl/>
        </w:rPr>
        <w:t>עבד</w:t>
      </w:r>
      <w:r>
        <w:rPr>
          <w:rFonts w:hint="cs"/>
          <w:rtl/>
        </w:rPr>
        <w:t>-</w:t>
      </w:r>
      <w:r>
        <w:rPr>
          <w:rtl/>
        </w:rPr>
        <w:t>אלמאלכ דהאמשה (רע"ם):</w:t>
      </w:r>
    </w:p>
    <w:p w14:paraId="05B6516E" w14:textId="77777777" w:rsidR="006F0587" w:rsidRDefault="006F0587">
      <w:pPr>
        <w:jc w:val="both"/>
        <w:rPr>
          <w:rFonts w:hint="cs"/>
          <w:rtl/>
        </w:rPr>
      </w:pPr>
    </w:p>
    <w:p w14:paraId="3E5EAB0C" w14:textId="77777777" w:rsidR="006F0587" w:rsidRDefault="006F0587">
      <w:pPr>
        <w:jc w:val="both"/>
        <w:rPr>
          <w:rFonts w:hint="cs"/>
          <w:rtl/>
        </w:rPr>
      </w:pPr>
      <w:r>
        <w:rPr>
          <w:rFonts w:hint="cs"/>
          <w:rtl/>
        </w:rPr>
        <w:t xml:space="preserve">מכונית תופת התפוצצה בחיפה - - - </w:t>
      </w:r>
    </w:p>
    <w:p w14:paraId="50D4CD24" w14:textId="77777777" w:rsidR="006F0587" w:rsidRDefault="006F0587">
      <w:pPr>
        <w:ind w:firstLine="0"/>
        <w:jc w:val="both"/>
        <w:rPr>
          <w:rFonts w:hint="cs"/>
          <w:rtl/>
        </w:rPr>
      </w:pPr>
    </w:p>
    <w:p w14:paraId="0ECEB97E" w14:textId="77777777" w:rsidR="006F0587" w:rsidRDefault="006F0587">
      <w:pPr>
        <w:pStyle w:val="af"/>
        <w:rPr>
          <w:rtl/>
        </w:rPr>
      </w:pPr>
      <w:r>
        <w:rPr>
          <w:rtl/>
        </w:rPr>
        <w:t>היו"ר ראובן ריבלין:</w:t>
      </w:r>
    </w:p>
    <w:p w14:paraId="2BAEE154" w14:textId="77777777" w:rsidR="006F0587" w:rsidRDefault="006F0587">
      <w:pPr>
        <w:jc w:val="both"/>
        <w:rPr>
          <w:rtl/>
        </w:rPr>
      </w:pPr>
    </w:p>
    <w:p w14:paraId="6F072316" w14:textId="77777777" w:rsidR="006F0587" w:rsidRDefault="006F0587">
      <w:pPr>
        <w:jc w:val="both"/>
        <w:rPr>
          <w:rFonts w:hint="cs"/>
          <w:rtl/>
        </w:rPr>
      </w:pPr>
      <w:r>
        <w:rPr>
          <w:rFonts w:hint="cs"/>
          <w:rtl/>
        </w:rPr>
        <w:t xml:space="preserve">קשה כשאדוני מצדיק את השהידים, אבל זה עניינו. </w:t>
      </w:r>
    </w:p>
    <w:p w14:paraId="7FD9FF72" w14:textId="77777777" w:rsidR="006F0587" w:rsidRDefault="006F0587">
      <w:pPr>
        <w:ind w:firstLine="0"/>
        <w:jc w:val="both"/>
        <w:rPr>
          <w:rFonts w:hint="cs"/>
          <w:rtl/>
        </w:rPr>
      </w:pPr>
    </w:p>
    <w:p w14:paraId="6929AD60" w14:textId="77777777" w:rsidR="006F0587" w:rsidRDefault="006F0587">
      <w:pPr>
        <w:pStyle w:val="ae"/>
        <w:rPr>
          <w:rtl/>
        </w:rPr>
      </w:pPr>
      <w:r>
        <w:rPr>
          <w:rFonts w:hint="eastAsia"/>
          <w:rtl/>
        </w:rPr>
        <w:t>עבד</w:t>
      </w:r>
      <w:r>
        <w:rPr>
          <w:rFonts w:hint="cs"/>
          <w:rtl/>
        </w:rPr>
        <w:t>-</w:t>
      </w:r>
      <w:r>
        <w:rPr>
          <w:rtl/>
        </w:rPr>
        <w:t>אלמאלכ דהאמשה (רע"ם):</w:t>
      </w:r>
    </w:p>
    <w:p w14:paraId="7EED2A8A" w14:textId="77777777" w:rsidR="006F0587" w:rsidRDefault="006F0587">
      <w:pPr>
        <w:jc w:val="both"/>
        <w:rPr>
          <w:rFonts w:hint="cs"/>
          <w:rtl/>
        </w:rPr>
      </w:pPr>
    </w:p>
    <w:p w14:paraId="6B85FB33" w14:textId="77777777" w:rsidR="006F0587" w:rsidRDefault="006F0587">
      <w:pPr>
        <w:jc w:val="both"/>
        <w:rPr>
          <w:rFonts w:hint="cs"/>
          <w:rtl/>
        </w:rPr>
      </w:pPr>
      <w:r>
        <w:rPr>
          <w:rFonts w:hint="cs"/>
          <w:rtl/>
        </w:rPr>
        <w:t>מי שפוצץ את אותה מכונית היו יהודים. מי שלימד אותם היו יהודים.</w:t>
      </w:r>
    </w:p>
    <w:p w14:paraId="0E02B22A" w14:textId="77777777" w:rsidR="006F0587" w:rsidRDefault="006F0587">
      <w:pPr>
        <w:ind w:firstLine="0"/>
        <w:jc w:val="both"/>
        <w:rPr>
          <w:rFonts w:hint="cs"/>
          <w:rtl/>
        </w:rPr>
      </w:pPr>
    </w:p>
    <w:p w14:paraId="1879B89F" w14:textId="77777777" w:rsidR="006F0587" w:rsidRDefault="006F0587">
      <w:pPr>
        <w:pStyle w:val="af"/>
        <w:rPr>
          <w:rtl/>
        </w:rPr>
      </w:pPr>
      <w:r>
        <w:rPr>
          <w:rtl/>
        </w:rPr>
        <w:t>היו"ר ראובן ריבלין:</w:t>
      </w:r>
    </w:p>
    <w:p w14:paraId="10AC6A8E" w14:textId="77777777" w:rsidR="006F0587" w:rsidRDefault="006F0587">
      <w:pPr>
        <w:jc w:val="both"/>
        <w:rPr>
          <w:rtl/>
        </w:rPr>
      </w:pPr>
    </w:p>
    <w:p w14:paraId="4180854E" w14:textId="77777777" w:rsidR="006F0587" w:rsidRDefault="006F0587">
      <w:pPr>
        <w:jc w:val="both"/>
        <w:rPr>
          <w:rFonts w:hint="cs"/>
          <w:rtl/>
        </w:rPr>
      </w:pPr>
      <w:r>
        <w:rPr>
          <w:rFonts w:hint="cs"/>
          <w:rtl/>
        </w:rPr>
        <w:t>טוב, נקיים על זה דיון היסטורי.</w:t>
      </w:r>
    </w:p>
    <w:p w14:paraId="7A86D241" w14:textId="77777777" w:rsidR="006F0587" w:rsidRDefault="006F0587">
      <w:pPr>
        <w:ind w:firstLine="0"/>
        <w:jc w:val="both"/>
        <w:rPr>
          <w:rFonts w:hint="cs"/>
          <w:rtl/>
        </w:rPr>
      </w:pPr>
    </w:p>
    <w:p w14:paraId="213D0E69" w14:textId="77777777" w:rsidR="006F0587" w:rsidRDefault="006F0587">
      <w:pPr>
        <w:pStyle w:val="-"/>
        <w:rPr>
          <w:rtl/>
        </w:rPr>
      </w:pPr>
      <w:bookmarkStart w:id="165" w:name="FS000001032T22_04_2004_12_33_57C"/>
      <w:bookmarkEnd w:id="165"/>
      <w:r>
        <w:rPr>
          <w:rtl/>
        </w:rPr>
        <w:t>אהוד יתום (הליכוד):</w:t>
      </w:r>
    </w:p>
    <w:p w14:paraId="3E5EA34B" w14:textId="77777777" w:rsidR="006F0587" w:rsidRDefault="006F0587">
      <w:pPr>
        <w:jc w:val="both"/>
        <w:rPr>
          <w:rtl/>
        </w:rPr>
      </w:pPr>
    </w:p>
    <w:p w14:paraId="4FAB4338" w14:textId="77777777" w:rsidR="006F0587" w:rsidRDefault="006F0587">
      <w:pPr>
        <w:jc w:val="both"/>
        <w:rPr>
          <w:rFonts w:hint="cs"/>
          <w:rtl/>
        </w:rPr>
      </w:pPr>
      <w:r>
        <w:rPr>
          <w:rFonts w:hint="cs"/>
          <w:rtl/>
        </w:rPr>
        <w:t xml:space="preserve">אדוני היושב-ראש, כאשר האיש העומד בראש הרשות הפלסטינית, ערפאת, קורא מדי יום ביומו ומהלל את מבצעי הפיגועים, השהידים, בלשונו </w:t>
      </w:r>
      <w:r>
        <w:rPr>
          <w:rFonts w:hint="eastAsia"/>
          <w:rtl/>
        </w:rPr>
        <w:t>–</w:t>
      </w:r>
      <w:r>
        <w:rPr>
          <w:rFonts w:hint="cs"/>
          <w:rtl/>
        </w:rPr>
        <w:t xml:space="preserve"> איך הוא קרא לרנתיסי? איך הוא קרא לו? </w:t>
      </w:r>
      <w:r>
        <w:rPr>
          <w:rFonts w:hint="eastAsia"/>
          <w:rtl/>
        </w:rPr>
        <w:t>–</w:t>
      </w:r>
      <w:r>
        <w:rPr>
          <w:rFonts w:hint="cs"/>
          <w:rtl/>
        </w:rPr>
        <w:t xml:space="preserve"> "האדם הנערץ", כך הוא קרא לרב-המרצחים רנתיסי </w:t>
      </w:r>
      <w:r>
        <w:rPr>
          <w:rFonts w:hint="eastAsia"/>
          <w:rtl/>
        </w:rPr>
        <w:t>–</w:t>
      </w:r>
      <w:r>
        <w:rPr>
          <w:rFonts w:hint="cs"/>
          <w:rtl/>
        </w:rPr>
        <w:t xml:space="preserve"> כשהוא אינו מנחה להפסיק את ההסתה הפרועה, כשהוא מעודד ילדים לצאת לפגוע בנו, הישראלים, כשהוא דוגל בשיטה של החינוך הפלסטיני הקלוקל, אל לנו להתפלא שילדים בני עשרה ייענו לפיתויי השקר והכזב של מפלצות הטרור.</w:t>
      </w:r>
    </w:p>
    <w:p w14:paraId="783EA66A" w14:textId="77777777" w:rsidR="006F0587" w:rsidRDefault="006F0587">
      <w:pPr>
        <w:jc w:val="both"/>
        <w:rPr>
          <w:rFonts w:hint="cs"/>
          <w:rtl/>
        </w:rPr>
      </w:pPr>
    </w:p>
    <w:p w14:paraId="16832001" w14:textId="77777777" w:rsidR="006F0587" w:rsidRDefault="006F0587">
      <w:pPr>
        <w:jc w:val="both"/>
        <w:rPr>
          <w:rFonts w:hint="cs"/>
          <w:rtl/>
        </w:rPr>
      </w:pPr>
      <w:r>
        <w:rPr>
          <w:rFonts w:hint="cs"/>
          <w:rtl/>
        </w:rPr>
        <w:t xml:space="preserve">על כן אני קורא מהבית הזה, כפי שעשיתי בהתמדה במשך כל השנים האחרונות, לסלק מכאן את הראש והראשון למסיתים, הראש והראשון למרצחים, מי שכבר מזמן אינו חלק מהפתרון אלא חלק מהבעיה </w:t>
      </w:r>
      <w:r>
        <w:rPr>
          <w:rFonts w:hint="eastAsia"/>
          <w:rtl/>
        </w:rPr>
        <w:t>–</w:t>
      </w:r>
      <w:r>
        <w:rPr>
          <w:rFonts w:hint="cs"/>
          <w:rtl/>
        </w:rPr>
        <w:t xml:space="preserve"> המכשול הוא ערפאת. אני קורא לראש הממשלה לעשות זאת, ובוואקום הניהולי שייווצר לרשות הפלסטינית לאפשר הצבת אדם שיעמוד בראש הרשות ויגיע אתנו למצב שבו נוכל לדבר על הסכם של שלום. תודה רבה לך, אדוני היושב-ראש.</w:t>
      </w:r>
    </w:p>
    <w:p w14:paraId="3F6F84A1" w14:textId="77777777" w:rsidR="006F0587" w:rsidRDefault="006F0587">
      <w:pPr>
        <w:ind w:firstLine="0"/>
        <w:jc w:val="both"/>
        <w:rPr>
          <w:rFonts w:hint="cs"/>
          <w:rtl/>
        </w:rPr>
      </w:pPr>
    </w:p>
    <w:p w14:paraId="343FEC28" w14:textId="77777777" w:rsidR="006F0587" w:rsidRDefault="006F0587">
      <w:pPr>
        <w:pStyle w:val="af"/>
        <w:rPr>
          <w:rtl/>
        </w:rPr>
      </w:pPr>
      <w:r>
        <w:rPr>
          <w:rtl/>
        </w:rPr>
        <w:t>היו"ר ראובן ריבלין:</w:t>
      </w:r>
    </w:p>
    <w:p w14:paraId="135381F1" w14:textId="77777777" w:rsidR="006F0587" w:rsidRDefault="006F0587">
      <w:pPr>
        <w:jc w:val="both"/>
        <w:rPr>
          <w:rtl/>
        </w:rPr>
      </w:pPr>
    </w:p>
    <w:p w14:paraId="05ACB200" w14:textId="77777777" w:rsidR="006F0587" w:rsidRDefault="006F0587">
      <w:pPr>
        <w:jc w:val="both"/>
        <w:rPr>
          <w:rFonts w:hint="cs"/>
          <w:rtl/>
        </w:rPr>
      </w:pPr>
      <w:r>
        <w:rPr>
          <w:rFonts w:hint="cs"/>
          <w:rtl/>
        </w:rPr>
        <w:t xml:space="preserve">תודה לך, חבר הכנסת אהוד יתום, גם על הדיוק בזמן. ישיב כבוד השר גדעון עזרא. אם יסתפקו חברי הכנסת בתשובת השר, לא יהיו לנו הצבעות. חבר הכנסת גדעון סער, אם אדוני יסתפק בתשובת השר, כמו גם חבר הכנסת יתום, נייתר את הצורך בהצבעות. </w:t>
      </w:r>
    </w:p>
    <w:p w14:paraId="4D356D5C" w14:textId="77777777" w:rsidR="006F0587" w:rsidRDefault="006F0587">
      <w:pPr>
        <w:ind w:firstLine="0"/>
        <w:jc w:val="both"/>
        <w:rPr>
          <w:rFonts w:hint="cs"/>
          <w:rtl/>
        </w:rPr>
      </w:pPr>
    </w:p>
    <w:p w14:paraId="15B14794" w14:textId="77777777" w:rsidR="006F0587" w:rsidRDefault="006F0587">
      <w:pPr>
        <w:pStyle w:val="ae"/>
        <w:rPr>
          <w:rtl/>
        </w:rPr>
      </w:pPr>
      <w:r>
        <w:rPr>
          <w:rFonts w:hint="eastAsia"/>
          <w:rtl/>
        </w:rPr>
        <w:t>גדעון</w:t>
      </w:r>
      <w:r>
        <w:rPr>
          <w:rtl/>
        </w:rPr>
        <w:t xml:space="preserve"> סער (הליכוד):</w:t>
      </w:r>
    </w:p>
    <w:p w14:paraId="4D13B47C" w14:textId="77777777" w:rsidR="006F0587" w:rsidRDefault="006F0587">
      <w:pPr>
        <w:jc w:val="both"/>
        <w:rPr>
          <w:rFonts w:hint="cs"/>
          <w:rtl/>
        </w:rPr>
      </w:pPr>
    </w:p>
    <w:p w14:paraId="07FFC9F9" w14:textId="77777777" w:rsidR="006F0587" w:rsidRDefault="006F0587">
      <w:pPr>
        <w:jc w:val="both"/>
        <w:rPr>
          <w:rFonts w:hint="cs"/>
          <w:rtl/>
        </w:rPr>
      </w:pPr>
      <w:r>
        <w:rPr>
          <w:rFonts w:hint="cs"/>
          <w:rtl/>
        </w:rPr>
        <w:t xml:space="preserve">אני מסכים. </w:t>
      </w:r>
    </w:p>
    <w:p w14:paraId="7AF40F86" w14:textId="77777777" w:rsidR="006F0587" w:rsidRDefault="006F0587">
      <w:pPr>
        <w:pStyle w:val="af"/>
        <w:rPr>
          <w:rtl/>
        </w:rPr>
      </w:pPr>
    </w:p>
    <w:p w14:paraId="00047F1F" w14:textId="77777777" w:rsidR="006F0587" w:rsidRDefault="006F0587">
      <w:pPr>
        <w:pStyle w:val="af"/>
        <w:rPr>
          <w:rtl/>
        </w:rPr>
      </w:pPr>
      <w:r>
        <w:rPr>
          <w:rtl/>
        </w:rPr>
        <w:t>היו"ר ראובן ריבלין:</w:t>
      </w:r>
    </w:p>
    <w:p w14:paraId="478D6A0E" w14:textId="77777777" w:rsidR="006F0587" w:rsidRDefault="006F0587">
      <w:pPr>
        <w:jc w:val="both"/>
        <w:rPr>
          <w:rtl/>
        </w:rPr>
      </w:pPr>
    </w:p>
    <w:p w14:paraId="172A71DB" w14:textId="77777777" w:rsidR="006F0587" w:rsidRDefault="006F0587">
      <w:pPr>
        <w:jc w:val="both"/>
        <w:rPr>
          <w:rFonts w:hint="cs"/>
          <w:rtl/>
        </w:rPr>
      </w:pPr>
      <w:r>
        <w:rPr>
          <w:rFonts w:hint="cs"/>
          <w:rtl/>
        </w:rPr>
        <w:t xml:space="preserve">גם חבר הכנסת יתום מסכים. חבר הכנסת יתום הרי אמר את דבריו לא בשביל לקבל תשובה. </w:t>
      </w:r>
    </w:p>
    <w:p w14:paraId="525EACEF" w14:textId="77777777" w:rsidR="006F0587" w:rsidRDefault="006F0587">
      <w:pPr>
        <w:ind w:firstLine="0"/>
        <w:jc w:val="both"/>
        <w:rPr>
          <w:rFonts w:hint="cs"/>
          <w:rtl/>
        </w:rPr>
      </w:pPr>
    </w:p>
    <w:p w14:paraId="151D2684" w14:textId="77777777" w:rsidR="006F0587" w:rsidRDefault="006F0587">
      <w:pPr>
        <w:pStyle w:val="ae"/>
        <w:rPr>
          <w:rtl/>
        </w:rPr>
      </w:pPr>
      <w:r>
        <w:rPr>
          <w:rFonts w:hint="eastAsia"/>
          <w:rtl/>
        </w:rPr>
        <w:t>עבד</w:t>
      </w:r>
      <w:r>
        <w:rPr>
          <w:rFonts w:hint="cs"/>
          <w:rtl/>
        </w:rPr>
        <w:t>-</w:t>
      </w:r>
      <w:r>
        <w:rPr>
          <w:rtl/>
        </w:rPr>
        <w:t>אלמאלכ דהאמשה (רע"ם):</w:t>
      </w:r>
    </w:p>
    <w:p w14:paraId="1A5B59B1" w14:textId="77777777" w:rsidR="006F0587" w:rsidRDefault="006F0587">
      <w:pPr>
        <w:jc w:val="both"/>
        <w:rPr>
          <w:rFonts w:hint="cs"/>
          <w:rtl/>
        </w:rPr>
      </w:pPr>
    </w:p>
    <w:p w14:paraId="3D8C9692" w14:textId="77777777" w:rsidR="006F0587" w:rsidRDefault="006F0587">
      <w:pPr>
        <w:jc w:val="both"/>
        <w:rPr>
          <w:rFonts w:hint="cs"/>
          <w:rtl/>
        </w:rPr>
      </w:pPr>
      <w:r>
        <w:rPr>
          <w:rFonts w:hint="cs"/>
          <w:rtl/>
        </w:rPr>
        <w:t>טוב שאדוני מזהיר אותנו מראש.</w:t>
      </w:r>
    </w:p>
    <w:p w14:paraId="55792C84" w14:textId="77777777" w:rsidR="006F0587" w:rsidRDefault="006F0587">
      <w:pPr>
        <w:ind w:firstLine="0"/>
        <w:jc w:val="both"/>
        <w:rPr>
          <w:rFonts w:hint="cs"/>
          <w:rtl/>
        </w:rPr>
      </w:pPr>
    </w:p>
    <w:p w14:paraId="24AD96C0" w14:textId="77777777" w:rsidR="006F0587" w:rsidRDefault="006F0587">
      <w:pPr>
        <w:pStyle w:val="a"/>
        <w:rPr>
          <w:rtl/>
        </w:rPr>
      </w:pPr>
      <w:bookmarkStart w:id="166" w:name="FS000000474T22_04_2004_12_37_42"/>
      <w:bookmarkStart w:id="167" w:name="_Toc72591210"/>
      <w:bookmarkEnd w:id="166"/>
      <w:r>
        <w:rPr>
          <w:rFonts w:hint="eastAsia"/>
          <w:rtl/>
        </w:rPr>
        <w:t>השר</w:t>
      </w:r>
      <w:r>
        <w:rPr>
          <w:rtl/>
        </w:rPr>
        <w:t xml:space="preserve"> גדעון עזרא:</w:t>
      </w:r>
      <w:bookmarkEnd w:id="167"/>
    </w:p>
    <w:p w14:paraId="327D1293" w14:textId="77777777" w:rsidR="006F0587" w:rsidRDefault="006F0587">
      <w:pPr>
        <w:jc w:val="both"/>
        <w:rPr>
          <w:rFonts w:hint="cs"/>
          <w:rtl/>
        </w:rPr>
      </w:pPr>
    </w:p>
    <w:p w14:paraId="033E6E8B" w14:textId="77777777" w:rsidR="006F0587" w:rsidRDefault="006F0587">
      <w:pPr>
        <w:jc w:val="both"/>
        <w:rPr>
          <w:rFonts w:hint="cs"/>
          <w:rtl/>
        </w:rPr>
      </w:pPr>
      <w:r>
        <w:rPr>
          <w:rFonts w:hint="cs"/>
          <w:rtl/>
        </w:rPr>
        <w:t xml:space="preserve">אדוני היושב-ראש, חברי חברי הכנסת, בתחילת דברי בנושא עבד-אלעזיז רנתיסי אני מבקש לשבח את צבא-הגנה לישראל, את שירות הביטחון, את משמר הגבול ואת משטרת ישראל על הצלחותיהם בסיכול המשך פעילותו של אחמד יאסין כראש ה"חמאס" ועל סיכול פעילותו של עבד-אלעזיז רנתיסי. אני רוצה לשבח גם את העבודה שצה"ל עשה ועושה בבית-לאהיא אתמול והיום, את העבודה שעשה צה"ל הבוקר באזור טול-כרם ואת העבודה שעשה מג"ב באזור כפר-כנא כאשר ערבים ישראלים מצאו לנכון לירות לעבר רכב ישראלי. </w:t>
      </w:r>
    </w:p>
    <w:p w14:paraId="0D237582" w14:textId="77777777" w:rsidR="006F0587" w:rsidRDefault="006F0587">
      <w:pPr>
        <w:ind w:firstLine="0"/>
        <w:jc w:val="both"/>
        <w:rPr>
          <w:rFonts w:hint="cs"/>
          <w:rtl/>
        </w:rPr>
      </w:pPr>
    </w:p>
    <w:p w14:paraId="245FB9BF" w14:textId="77777777" w:rsidR="006F0587" w:rsidRDefault="006F0587">
      <w:pPr>
        <w:pStyle w:val="ae"/>
        <w:rPr>
          <w:rtl/>
        </w:rPr>
      </w:pPr>
      <w:r>
        <w:rPr>
          <w:rFonts w:hint="eastAsia"/>
          <w:rtl/>
        </w:rPr>
        <w:t>עבד</w:t>
      </w:r>
      <w:r>
        <w:rPr>
          <w:rFonts w:hint="cs"/>
          <w:rtl/>
        </w:rPr>
        <w:t>-</w:t>
      </w:r>
      <w:r>
        <w:rPr>
          <w:rtl/>
        </w:rPr>
        <w:t>אלמאלכ דהאמשה (רע"ם):</w:t>
      </w:r>
    </w:p>
    <w:p w14:paraId="0765A3BB" w14:textId="77777777" w:rsidR="006F0587" w:rsidRDefault="006F0587">
      <w:pPr>
        <w:jc w:val="both"/>
        <w:rPr>
          <w:rFonts w:hint="cs"/>
          <w:rtl/>
        </w:rPr>
      </w:pPr>
    </w:p>
    <w:p w14:paraId="6146EEDF" w14:textId="77777777" w:rsidR="006F0587" w:rsidRDefault="006F0587">
      <w:pPr>
        <w:jc w:val="both"/>
        <w:rPr>
          <w:rFonts w:hint="cs"/>
          <w:rtl/>
        </w:rPr>
      </w:pPr>
      <w:r>
        <w:rPr>
          <w:rFonts w:hint="cs"/>
          <w:rtl/>
        </w:rPr>
        <w:t xml:space="preserve">- - - עצרו בחורים שלא עשו כלום. משמר הגבול ירה בהם - - </w:t>
      </w:r>
    </w:p>
    <w:p w14:paraId="7946D077" w14:textId="77777777" w:rsidR="006F0587" w:rsidRDefault="006F0587">
      <w:pPr>
        <w:ind w:firstLine="0"/>
        <w:jc w:val="both"/>
        <w:rPr>
          <w:rFonts w:hint="cs"/>
          <w:rtl/>
        </w:rPr>
      </w:pPr>
    </w:p>
    <w:p w14:paraId="2CB85985" w14:textId="77777777" w:rsidR="006F0587" w:rsidRDefault="006F0587">
      <w:pPr>
        <w:ind w:firstLine="0"/>
        <w:jc w:val="both"/>
        <w:rPr>
          <w:color w:val="0000FF"/>
          <w:szCs w:val="28"/>
          <w:rtl/>
        </w:rPr>
      </w:pPr>
      <w:r>
        <w:rPr>
          <w:rFonts w:hint="cs"/>
          <w:rtl/>
        </w:rPr>
        <w:tab/>
      </w:r>
    </w:p>
    <w:p w14:paraId="374F198F" w14:textId="77777777" w:rsidR="006F0587" w:rsidRDefault="006F0587">
      <w:pPr>
        <w:pStyle w:val="ae"/>
        <w:rPr>
          <w:rtl/>
        </w:rPr>
      </w:pPr>
      <w:r>
        <w:rPr>
          <w:rFonts w:hint="eastAsia"/>
          <w:rtl/>
        </w:rPr>
        <w:t>ואסל</w:t>
      </w:r>
      <w:r>
        <w:rPr>
          <w:rtl/>
        </w:rPr>
        <w:t xml:space="preserve"> טאהא (בל"ד):</w:t>
      </w:r>
    </w:p>
    <w:p w14:paraId="70945F68" w14:textId="77777777" w:rsidR="006F0587" w:rsidRDefault="006F0587">
      <w:pPr>
        <w:jc w:val="both"/>
        <w:rPr>
          <w:rFonts w:hint="cs"/>
          <w:rtl/>
        </w:rPr>
      </w:pPr>
    </w:p>
    <w:p w14:paraId="071D1E88" w14:textId="77777777" w:rsidR="006F0587" w:rsidRDefault="006F0587">
      <w:pPr>
        <w:jc w:val="both"/>
        <w:rPr>
          <w:rFonts w:hint="cs"/>
          <w:rtl/>
        </w:rPr>
      </w:pPr>
      <w:r>
        <w:rPr>
          <w:rFonts w:hint="cs"/>
          <w:rtl/>
        </w:rPr>
        <w:t xml:space="preserve">גרסת המשטרה אינה נכונה. השב"כ אמר שהיא אינה נכונה. </w:t>
      </w:r>
    </w:p>
    <w:p w14:paraId="032903BA" w14:textId="77777777" w:rsidR="006F0587" w:rsidRDefault="006F0587">
      <w:pPr>
        <w:jc w:val="both"/>
        <w:rPr>
          <w:rFonts w:hint="cs"/>
          <w:rtl/>
        </w:rPr>
      </w:pPr>
    </w:p>
    <w:p w14:paraId="5780B283" w14:textId="77777777" w:rsidR="006F0587" w:rsidRDefault="006F0587">
      <w:pPr>
        <w:pStyle w:val="a"/>
        <w:rPr>
          <w:rtl/>
        </w:rPr>
      </w:pPr>
      <w:bookmarkStart w:id="168" w:name="FS000000474T22_04_2004_12_24_47"/>
      <w:bookmarkStart w:id="169" w:name="_Toc72591211"/>
      <w:bookmarkEnd w:id="168"/>
      <w:r>
        <w:rPr>
          <w:rFonts w:hint="eastAsia"/>
          <w:rtl/>
        </w:rPr>
        <w:t>השר</w:t>
      </w:r>
      <w:r>
        <w:rPr>
          <w:rtl/>
        </w:rPr>
        <w:t xml:space="preserve"> גדעון עזרא:</w:t>
      </w:r>
      <w:bookmarkEnd w:id="169"/>
    </w:p>
    <w:p w14:paraId="7F4D316B" w14:textId="77777777" w:rsidR="006F0587" w:rsidRDefault="006F0587">
      <w:pPr>
        <w:jc w:val="both"/>
        <w:rPr>
          <w:rFonts w:hint="cs"/>
          <w:rtl/>
        </w:rPr>
      </w:pPr>
    </w:p>
    <w:p w14:paraId="4F6DC0F1" w14:textId="77777777" w:rsidR="006F0587" w:rsidRDefault="006F0587">
      <w:pPr>
        <w:jc w:val="both"/>
        <w:rPr>
          <w:rFonts w:hint="cs"/>
          <w:rtl/>
        </w:rPr>
      </w:pPr>
      <w:r>
        <w:rPr>
          <w:rFonts w:hint="cs"/>
          <w:rtl/>
        </w:rPr>
        <w:t xml:space="preserve">במקרה יושבים פה שני תושבי כפר-כנא. תעשו בדיקה בבית שלהם. </w:t>
      </w:r>
    </w:p>
    <w:p w14:paraId="408FCD1F" w14:textId="77777777" w:rsidR="006F0587" w:rsidRDefault="006F0587">
      <w:pPr>
        <w:jc w:val="both"/>
        <w:rPr>
          <w:rFonts w:hint="cs"/>
          <w:rtl/>
        </w:rPr>
      </w:pPr>
    </w:p>
    <w:p w14:paraId="67BCE37E" w14:textId="77777777" w:rsidR="006F0587" w:rsidRDefault="006F0587">
      <w:pPr>
        <w:pStyle w:val="ae"/>
        <w:rPr>
          <w:rtl/>
        </w:rPr>
      </w:pPr>
      <w:r>
        <w:rPr>
          <w:rFonts w:hint="eastAsia"/>
          <w:rtl/>
        </w:rPr>
        <w:t>עבד</w:t>
      </w:r>
      <w:r>
        <w:rPr>
          <w:rtl/>
        </w:rPr>
        <w:t>-אלמאלכ דהאמשה (רע"ם):</w:t>
      </w:r>
    </w:p>
    <w:p w14:paraId="547052AE" w14:textId="77777777" w:rsidR="006F0587" w:rsidRDefault="006F0587">
      <w:pPr>
        <w:jc w:val="both"/>
        <w:rPr>
          <w:rFonts w:hint="cs"/>
          <w:rtl/>
        </w:rPr>
      </w:pPr>
    </w:p>
    <w:p w14:paraId="7420CB5A" w14:textId="77777777" w:rsidR="006F0587" w:rsidRDefault="006F0587">
      <w:pPr>
        <w:jc w:val="both"/>
        <w:rPr>
          <w:rFonts w:hint="cs"/>
          <w:rtl/>
        </w:rPr>
      </w:pPr>
      <w:r>
        <w:rPr>
          <w:rFonts w:hint="cs"/>
          <w:rtl/>
        </w:rPr>
        <w:t xml:space="preserve">- - בכל הכבוד. </w:t>
      </w:r>
    </w:p>
    <w:p w14:paraId="29263C59" w14:textId="77777777" w:rsidR="006F0587" w:rsidRDefault="006F0587">
      <w:pPr>
        <w:jc w:val="both"/>
        <w:rPr>
          <w:rFonts w:hint="cs"/>
          <w:rtl/>
        </w:rPr>
      </w:pPr>
    </w:p>
    <w:p w14:paraId="3AE5F787" w14:textId="77777777" w:rsidR="006F0587" w:rsidRDefault="006F0587">
      <w:pPr>
        <w:pStyle w:val="-"/>
        <w:rPr>
          <w:rtl/>
        </w:rPr>
      </w:pPr>
      <w:bookmarkStart w:id="170" w:name="FS000000474T22_04_2004_12_27_06C"/>
      <w:bookmarkEnd w:id="170"/>
      <w:r>
        <w:rPr>
          <w:rtl/>
        </w:rPr>
        <w:t>השר גדעון עזרא:</w:t>
      </w:r>
    </w:p>
    <w:p w14:paraId="2355BDAD" w14:textId="77777777" w:rsidR="006F0587" w:rsidRDefault="006F0587">
      <w:pPr>
        <w:jc w:val="both"/>
        <w:rPr>
          <w:rtl/>
        </w:rPr>
      </w:pPr>
    </w:p>
    <w:p w14:paraId="2B5A6234" w14:textId="77777777" w:rsidR="006F0587" w:rsidRDefault="006F0587">
      <w:pPr>
        <w:jc w:val="both"/>
        <w:rPr>
          <w:rFonts w:hint="cs"/>
          <w:rtl/>
        </w:rPr>
      </w:pPr>
      <w:r>
        <w:rPr>
          <w:rFonts w:hint="cs"/>
          <w:rtl/>
        </w:rPr>
        <w:t>במקום לבוא הנה ולצעוק - - -</w:t>
      </w:r>
    </w:p>
    <w:p w14:paraId="45761BE3" w14:textId="77777777" w:rsidR="006F0587" w:rsidRDefault="006F0587">
      <w:pPr>
        <w:jc w:val="both"/>
        <w:rPr>
          <w:rFonts w:hint="cs"/>
          <w:rtl/>
        </w:rPr>
      </w:pPr>
    </w:p>
    <w:p w14:paraId="5F18B9BE" w14:textId="77777777" w:rsidR="006F0587" w:rsidRDefault="006F0587">
      <w:pPr>
        <w:pStyle w:val="ae"/>
        <w:rPr>
          <w:rtl/>
        </w:rPr>
      </w:pPr>
      <w:r>
        <w:rPr>
          <w:rFonts w:hint="eastAsia"/>
          <w:rtl/>
        </w:rPr>
        <w:t>ואסל</w:t>
      </w:r>
      <w:r>
        <w:rPr>
          <w:rtl/>
        </w:rPr>
        <w:t xml:space="preserve"> טאהא (בל"ד):</w:t>
      </w:r>
    </w:p>
    <w:p w14:paraId="529A858A" w14:textId="77777777" w:rsidR="006F0587" w:rsidRDefault="006F0587">
      <w:pPr>
        <w:jc w:val="both"/>
        <w:rPr>
          <w:rFonts w:hint="cs"/>
          <w:rtl/>
        </w:rPr>
      </w:pPr>
    </w:p>
    <w:p w14:paraId="0D01DEF8" w14:textId="77777777" w:rsidR="006F0587" w:rsidRDefault="006F0587">
      <w:pPr>
        <w:jc w:val="both"/>
        <w:rPr>
          <w:rFonts w:hint="cs"/>
          <w:rtl/>
        </w:rPr>
      </w:pPr>
      <w:r>
        <w:rPr>
          <w:rFonts w:hint="cs"/>
          <w:rtl/>
        </w:rPr>
        <w:t xml:space="preserve">- - - שלך. </w:t>
      </w:r>
    </w:p>
    <w:p w14:paraId="1BD38FC9" w14:textId="77777777" w:rsidR="006F0587" w:rsidRDefault="006F0587">
      <w:pPr>
        <w:jc w:val="both"/>
        <w:rPr>
          <w:rFonts w:hint="cs"/>
          <w:rtl/>
        </w:rPr>
      </w:pPr>
    </w:p>
    <w:p w14:paraId="1E3FD4A2" w14:textId="77777777" w:rsidR="006F0587" w:rsidRDefault="006F0587">
      <w:pPr>
        <w:pStyle w:val="af"/>
        <w:rPr>
          <w:rtl/>
        </w:rPr>
      </w:pPr>
      <w:r>
        <w:rPr>
          <w:rtl/>
        </w:rPr>
        <w:t>היו"ר</w:t>
      </w:r>
      <w:r>
        <w:rPr>
          <w:rFonts w:hint="cs"/>
          <w:rtl/>
        </w:rPr>
        <w:t xml:space="preserve"> ראובן ריבלין</w:t>
      </w:r>
      <w:r>
        <w:rPr>
          <w:rtl/>
        </w:rPr>
        <w:t>:</w:t>
      </w:r>
    </w:p>
    <w:p w14:paraId="11CD10B0" w14:textId="77777777" w:rsidR="006F0587" w:rsidRDefault="006F0587">
      <w:pPr>
        <w:jc w:val="both"/>
        <w:rPr>
          <w:rtl/>
        </w:rPr>
      </w:pPr>
    </w:p>
    <w:p w14:paraId="0305EE82" w14:textId="77777777" w:rsidR="006F0587" w:rsidRDefault="006F0587">
      <w:pPr>
        <w:jc w:val="both"/>
        <w:rPr>
          <w:rFonts w:hint="cs"/>
          <w:rtl/>
        </w:rPr>
      </w:pPr>
      <w:r>
        <w:rPr>
          <w:rFonts w:hint="cs"/>
          <w:rtl/>
        </w:rPr>
        <w:t xml:space="preserve">חברי הכנסת, אתם יכולים לקרוא קריאת ביניים. חבר הכנסת טאהא, אתה יכול לקרוא קריאת ביניים. אי-אפשר להרצות הרצאות פה, מה גם שלא שומעים אותך. </w:t>
      </w:r>
    </w:p>
    <w:p w14:paraId="159B980B" w14:textId="77777777" w:rsidR="006F0587" w:rsidRDefault="006F0587">
      <w:pPr>
        <w:jc w:val="both"/>
        <w:rPr>
          <w:rFonts w:hint="cs"/>
          <w:rtl/>
        </w:rPr>
      </w:pPr>
    </w:p>
    <w:p w14:paraId="0D2494ED" w14:textId="77777777" w:rsidR="006F0587" w:rsidRDefault="006F0587">
      <w:pPr>
        <w:pStyle w:val="ae"/>
        <w:rPr>
          <w:rtl/>
        </w:rPr>
      </w:pPr>
      <w:r>
        <w:rPr>
          <w:rFonts w:hint="eastAsia"/>
          <w:rtl/>
        </w:rPr>
        <w:t>עבד</w:t>
      </w:r>
      <w:r>
        <w:rPr>
          <w:rtl/>
        </w:rPr>
        <w:t>-אלמאלכ דהאמשה (רע"ם):</w:t>
      </w:r>
    </w:p>
    <w:p w14:paraId="4F71F1AF" w14:textId="77777777" w:rsidR="006F0587" w:rsidRDefault="006F0587">
      <w:pPr>
        <w:jc w:val="both"/>
        <w:rPr>
          <w:rFonts w:hint="cs"/>
          <w:rtl/>
        </w:rPr>
      </w:pPr>
    </w:p>
    <w:p w14:paraId="61519925" w14:textId="77777777" w:rsidR="006F0587" w:rsidRDefault="006F0587">
      <w:pPr>
        <w:jc w:val="both"/>
        <w:rPr>
          <w:rFonts w:hint="cs"/>
          <w:rtl/>
        </w:rPr>
      </w:pPr>
      <w:r>
        <w:rPr>
          <w:rFonts w:hint="cs"/>
          <w:rtl/>
        </w:rPr>
        <w:t xml:space="preserve">הוא רק מתחיל. </w:t>
      </w:r>
    </w:p>
    <w:p w14:paraId="126D00BA" w14:textId="77777777" w:rsidR="006F0587" w:rsidRDefault="006F0587">
      <w:pPr>
        <w:jc w:val="both"/>
        <w:rPr>
          <w:rFonts w:hint="cs"/>
          <w:rtl/>
        </w:rPr>
      </w:pPr>
    </w:p>
    <w:p w14:paraId="7AC1A2B4" w14:textId="77777777" w:rsidR="006F0587" w:rsidRDefault="006F0587">
      <w:pPr>
        <w:pStyle w:val="af"/>
        <w:rPr>
          <w:rtl/>
        </w:rPr>
      </w:pPr>
      <w:bookmarkStart w:id="171" w:name="FS000000474T22_04_2004_12_28_10C"/>
      <w:bookmarkEnd w:id="171"/>
      <w:r>
        <w:rPr>
          <w:rtl/>
        </w:rPr>
        <w:t>היו"ר</w:t>
      </w:r>
      <w:r>
        <w:rPr>
          <w:rFonts w:hint="cs"/>
          <w:rtl/>
        </w:rPr>
        <w:t xml:space="preserve"> ראובן ריבלין</w:t>
      </w:r>
      <w:r>
        <w:rPr>
          <w:rtl/>
        </w:rPr>
        <w:t>:</w:t>
      </w:r>
    </w:p>
    <w:p w14:paraId="718BCA00" w14:textId="77777777" w:rsidR="006F0587" w:rsidRDefault="006F0587">
      <w:pPr>
        <w:jc w:val="both"/>
        <w:rPr>
          <w:rFonts w:hint="cs"/>
          <w:rtl/>
        </w:rPr>
      </w:pPr>
    </w:p>
    <w:p w14:paraId="1AD15086" w14:textId="77777777" w:rsidR="006F0587" w:rsidRDefault="006F0587">
      <w:pPr>
        <w:jc w:val="both"/>
        <w:rPr>
          <w:rFonts w:hint="cs"/>
          <w:rtl/>
        </w:rPr>
      </w:pPr>
      <w:r>
        <w:rPr>
          <w:rFonts w:hint="cs"/>
          <w:rtl/>
        </w:rPr>
        <w:t xml:space="preserve">הוא לא מתחיל שום דבר. מותר לו לומר. חבר הכנסת דהאמשה, אם כל פעם שאדוני יהיה על הבמה אני אומר שאתה מתחיל, יהיה קשה. השר עזרא, בבקשה. </w:t>
      </w:r>
    </w:p>
    <w:p w14:paraId="6B0AD528" w14:textId="77777777" w:rsidR="006F0587" w:rsidRDefault="006F0587">
      <w:pPr>
        <w:ind w:firstLine="0"/>
        <w:jc w:val="both"/>
        <w:rPr>
          <w:rFonts w:hint="cs"/>
          <w:rtl/>
        </w:rPr>
      </w:pPr>
    </w:p>
    <w:p w14:paraId="19A04D61" w14:textId="77777777" w:rsidR="006F0587" w:rsidRDefault="006F0587">
      <w:pPr>
        <w:pStyle w:val="-"/>
        <w:rPr>
          <w:rtl/>
        </w:rPr>
      </w:pPr>
      <w:bookmarkStart w:id="172" w:name="FS000000474T22_04_2004_12_29_04C"/>
      <w:bookmarkEnd w:id="172"/>
      <w:r>
        <w:rPr>
          <w:rtl/>
        </w:rPr>
        <w:t>השר גדעון עזרא:</w:t>
      </w:r>
    </w:p>
    <w:p w14:paraId="35C540CE" w14:textId="77777777" w:rsidR="006F0587" w:rsidRDefault="006F0587">
      <w:pPr>
        <w:jc w:val="both"/>
        <w:rPr>
          <w:rtl/>
        </w:rPr>
      </w:pPr>
    </w:p>
    <w:p w14:paraId="6B53EC02" w14:textId="77777777" w:rsidR="006F0587" w:rsidRDefault="006F0587">
      <w:pPr>
        <w:jc w:val="both"/>
        <w:rPr>
          <w:rFonts w:hint="cs"/>
          <w:rtl/>
        </w:rPr>
      </w:pPr>
      <w:r>
        <w:rPr>
          <w:rFonts w:hint="cs"/>
          <w:rtl/>
        </w:rPr>
        <w:t xml:space="preserve">צריך לומר, אם כבר מדברים על אותו אזור, שבימים האחרונים נזרקו שם גם בקבוקי תבערה, ולא בכדי מג"ב היה שם. </w:t>
      </w:r>
    </w:p>
    <w:p w14:paraId="0D920C61" w14:textId="77777777" w:rsidR="006F0587" w:rsidRDefault="006F0587">
      <w:pPr>
        <w:jc w:val="both"/>
        <w:rPr>
          <w:rFonts w:hint="cs"/>
          <w:rtl/>
        </w:rPr>
      </w:pPr>
    </w:p>
    <w:p w14:paraId="36F19E42" w14:textId="77777777" w:rsidR="006F0587" w:rsidRDefault="006F0587">
      <w:pPr>
        <w:jc w:val="both"/>
        <w:rPr>
          <w:rFonts w:hint="cs"/>
          <w:rtl/>
        </w:rPr>
      </w:pPr>
      <w:r>
        <w:rPr>
          <w:rFonts w:hint="cs"/>
          <w:rtl/>
        </w:rPr>
        <w:t xml:space="preserve">אני מבקש, בתחילת דברי על עבד-אלעזיז רנתיסי, לומר לחברי הכנסת כמה מלים על אודות האיש הזה, ואני חושב שהדבר מצביע על הדרך שבה גדל מנהיג בשירות ה"חמאס" ובשירות הטרור. הוא נולד בח'אן-יונס והיה אחד מהפעילים שייסדו יחד עם שיח' יאסין, ב-1987, בתחילת האינתיפאדה הראשונה, את ארגון ה"חמאס", ובסך הכול היה אחראי ל"חמאס" באזור ח'אן-יונס ופעל להרחבת פעולות האינתיפאדה באזור שבו היה אחראי. </w:t>
      </w:r>
    </w:p>
    <w:p w14:paraId="6E512C94" w14:textId="77777777" w:rsidR="006F0587" w:rsidRDefault="006F0587">
      <w:pPr>
        <w:jc w:val="both"/>
        <w:rPr>
          <w:rFonts w:hint="cs"/>
          <w:rtl/>
        </w:rPr>
      </w:pPr>
    </w:p>
    <w:p w14:paraId="3B282B78" w14:textId="77777777" w:rsidR="006F0587" w:rsidRDefault="006F0587">
      <w:pPr>
        <w:jc w:val="both"/>
        <w:rPr>
          <w:rFonts w:hint="cs"/>
          <w:rtl/>
        </w:rPr>
      </w:pPr>
      <w:r>
        <w:rPr>
          <w:rFonts w:hint="cs"/>
          <w:rtl/>
        </w:rPr>
        <w:t xml:space="preserve">בגין הפעילות הוא נעצר על-ידינו בשנים 1988-1990. לאחר ששוחרר מהכלא הוא המשיך בפעילות, ואז הוא נעצר שוב, בשנת 1991. כאשר הוחלט על גירוש כ-500 אנשי "חמאס" ללבנון היה רנתיסי אחד מהמגורשים, ושם הוא היה הדובר הכללי של המגורשים. לאחר שחזרו המגורשים, וכאשר עלה שמו כמי שקשור לפעולות טרור, הוא נעצר שוב, ב-1993, ונידון למאסר עד 1997. לאחר שהשתחרר, ולא יום מאוחר יותר, הגבר הזה המשיך בארגון הפעילות של ה"חמאס" בחבל-עזה, והוא פעל והיה פעיל עד כדי כך שהרשות ראתה בו סכנה, ולאחר שהוא שוחרר מהכלא היא עצמה מצאה לנכון לעצור אותו, בשנים 1997-2000, אבל, כמובן, בשיטת הדלת המסתובבת </w:t>
      </w:r>
      <w:r>
        <w:rPr>
          <w:rFonts w:hint="eastAsia"/>
          <w:rtl/>
        </w:rPr>
        <w:t>–</w:t>
      </w:r>
      <w:r>
        <w:rPr>
          <w:rFonts w:hint="cs"/>
          <w:rtl/>
        </w:rPr>
        <w:t xml:space="preserve"> כאשר הוא נכנס ויוצא, נכנס ויוצא. </w:t>
      </w:r>
    </w:p>
    <w:p w14:paraId="0F185E42" w14:textId="77777777" w:rsidR="006F0587" w:rsidRDefault="006F0587">
      <w:pPr>
        <w:ind w:firstLine="0"/>
        <w:jc w:val="both"/>
        <w:rPr>
          <w:rFonts w:hint="cs"/>
          <w:rtl/>
        </w:rPr>
      </w:pPr>
    </w:p>
    <w:p w14:paraId="34E4BE47" w14:textId="77777777" w:rsidR="006F0587" w:rsidRDefault="006F0587">
      <w:pPr>
        <w:jc w:val="both"/>
        <w:rPr>
          <w:rFonts w:hint="cs"/>
          <w:rtl/>
        </w:rPr>
      </w:pPr>
      <w:r>
        <w:rPr>
          <w:rFonts w:hint="cs"/>
          <w:rtl/>
        </w:rPr>
        <w:t xml:space="preserve">מאז אירועי 2000 הסית הגבר הזה פעילי טרור בצורה קיצונית לבצע פעולות התאבדות בשטח ישראל. בהמשך </w:t>
      </w:r>
      <w:r>
        <w:rPr>
          <w:rtl/>
        </w:rPr>
        <w:t>–</w:t>
      </w:r>
      <w:r>
        <w:rPr>
          <w:rFonts w:hint="cs"/>
          <w:rtl/>
        </w:rPr>
        <w:t xml:space="preserve"> הוצאה לפועל של פיגועים בעזה, חטיפת חיילים ושליחת פצצות מרגמה וטילי "קסאם" לעבר עורף ישראל ולעבר גוש-קטיף. הוא עמד בקשר עם פעילי הטרור המרכזיים בחבל-עזה ושימש אחראי להקמת חוליות טרור, קיים קשר עם הנהגת ה"חמאס" בחוץ-לארץ וקרא בפומבי, מעל כל בימה, להגדיל את פיגועי ההתאבדות, אבל חס וחלילה לא באמצעות ילדיו, אלא באמצעות ילדיהם של אחרים; לא אשתו שלו, אלא נשים של אחרים. </w:t>
      </w:r>
    </w:p>
    <w:p w14:paraId="46647B64" w14:textId="77777777" w:rsidR="006F0587" w:rsidRDefault="006F0587">
      <w:pPr>
        <w:jc w:val="both"/>
        <w:rPr>
          <w:rFonts w:hint="cs"/>
          <w:rtl/>
        </w:rPr>
      </w:pPr>
    </w:p>
    <w:p w14:paraId="17DE7DC1" w14:textId="77777777" w:rsidR="006F0587" w:rsidRDefault="006F0587">
      <w:pPr>
        <w:jc w:val="both"/>
        <w:rPr>
          <w:rFonts w:hint="cs"/>
          <w:rtl/>
        </w:rPr>
      </w:pPr>
      <w:r>
        <w:rPr>
          <w:rFonts w:hint="cs"/>
          <w:rtl/>
        </w:rPr>
        <w:t xml:space="preserve">הוא מונה למחליפו של שיח' יאסין כאשר שיח' יאסין נהרג, כדי להמשיך בביצוע פעולות הטרור. מאחר שאין לנו דרך אחרת </w:t>
      </w:r>
      <w:r>
        <w:rPr>
          <w:rFonts w:hint="eastAsia"/>
          <w:rtl/>
        </w:rPr>
        <w:t>–</w:t>
      </w:r>
      <w:r>
        <w:rPr>
          <w:rFonts w:hint="cs"/>
          <w:rtl/>
        </w:rPr>
        <w:t xml:space="preserve"> סוכלה פעילותו והוא חוסל ב-17 באפריל. אני מקווה מאוד שהמנהיג הבא של ה"חמאס" לא ילמד מהדרכים שהאיש הזה נקט. </w:t>
      </w:r>
    </w:p>
    <w:p w14:paraId="4D8B0118" w14:textId="77777777" w:rsidR="006F0587" w:rsidRDefault="006F0587">
      <w:pPr>
        <w:ind w:firstLine="0"/>
        <w:jc w:val="both"/>
        <w:rPr>
          <w:rFonts w:hint="cs"/>
          <w:rtl/>
        </w:rPr>
      </w:pPr>
    </w:p>
    <w:p w14:paraId="68B5E775" w14:textId="77777777" w:rsidR="006F0587" w:rsidRDefault="006F0587">
      <w:pPr>
        <w:jc w:val="both"/>
        <w:rPr>
          <w:rFonts w:hint="cs"/>
          <w:rtl/>
        </w:rPr>
      </w:pPr>
      <w:r>
        <w:rPr>
          <w:rFonts w:hint="cs"/>
          <w:rtl/>
        </w:rPr>
        <w:t xml:space="preserve">אשר לנושא השני, אני רוצה להביא לידיעת הכנסת נתונים על מעורבותם של ילדים בטרור. מאז תקריות ספטמבר 1970 בוצעו 30 פיגועי התאבדות של קטינים. מאז מאי 2001 היו עוד 22 פיגועי ירי </w:t>
      </w:r>
      <w:r>
        <w:rPr>
          <w:rFonts w:hint="eastAsia"/>
          <w:rtl/>
        </w:rPr>
        <w:t>–</w:t>
      </w:r>
      <w:r>
        <w:rPr>
          <w:rFonts w:hint="cs"/>
          <w:rtl/>
        </w:rPr>
        <w:t xml:space="preserve"> לא התאבדות </w:t>
      </w:r>
      <w:r>
        <w:rPr>
          <w:rFonts w:hint="eastAsia"/>
          <w:rtl/>
        </w:rPr>
        <w:t>–</w:t>
      </w:r>
      <w:r>
        <w:rPr>
          <w:rFonts w:hint="cs"/>
          <w:rtl/>
        </w:rPr>
        <w:t xml:space="preserve"> והשלכות מטענים שנעשו בידי קטינים. מתחילת 2001 נעצרו 40 קטינים פלסטינים שהיו מעורבים בניסיונות להוציא פיגועי התאבדות. שלושה מהפיגועים הללו סוכלו במהלך שנת 2004, וחבר הכנסת אהוד יתום הזכיר חלק מהם. </w:t>
      </w:r>
    </w:p>
    <w:p w14:paraId="257D695E" w14:textId="77777777" w:rsidR="006F0587" w:rsidRDefault="006F0587">
      <w:pPr>
        <w:jc w:val="both"/>
        <w:rPr>
          <w:rFonts w:hint="cs"/>
          <w:rtl/>
        </w:rPr>
      </w:pPr>
    </w:p>
    <w:p w14:paraId="57400A46" w14:textId="77777777" w:rsidR="006F0587" w:rsidRDefault="006F0587">
      <w:pPr>
        <w:jc w:val="both"/>
        <w:rPr>
          <w:rFonts w:hint="cs"/>
          <w:rtl/>
        </w:rPr>
      </w:pPr>
      <w:r>
        <w:rPr>
          <w:rFonts w:hint="cs"/>
          <w:rtl/>
        </w:rPr>
        <w:t xml:space="preserve">אני רוצה לומר שהתופעה הזאת, של ילדים בשירות הטרור, מצביעה על כמה דברים: בראש ובראשונה על ההסתה; ההסתה בבתי-הספר, ההסתה במסגדים, ההסתה של הגדולים </w:t>
      </w:r>
      <w:r>
        <w:rPr>
          <w:rFonts w:hint="eastAsia"/>
          <w:rtl/>
        </w:rPr>
        <w:t>–</w:t>
      </w:r>
      <w:r>
        <w:rPr>
          <w:rFonts w:hint="cs"/>
          <w:rtl/>
        </w:rPr>
        <w:t xml:space="preserve"> וודאי לא מעורבותם של ההורים, אני לא מאמין שיש אב ששולח את ילדו להתאבד </w:t>
      </w:r>
      <w:r>
        <w:rPr>
          <w:rFonts w:hint="eastAsia"/>
          <w:rtl/>
        </w:rPr>
        <w:t>–</w:t>
      </w:r>
      <w:r>
        <w:rPr>
          <w:rFonts w:hint="cs"/>
          <w:rtl/>
        </w:rPr>
        <w:t xml:space="preserve"> אבל הסביבה, בית-הספר, הארגונים, הרדיו, הטלוויזיה, כל אלה מעודדים - - </w:t>
      </w:r>
    </w:p>
    <w:p w14:paraId="4ED6F213" w14:textId="77777777" w:rsidR="006F0587" w:rsidRDefault="006F0587">
      <w:pPr>
        <w:ind w:firstLine="0"/>
        <w:jc w:val="both"/>
        <w:rPr>
          <w:rFonts w:hint="cs"/>
          <w:rtl/>
        </w:rPr>
      </w:pPr>
    </w:p>
    <w:p w14:paraId="2711AA28" w14:textId="77777777" w:rsidR="006F0587" w:rsidRDefault="006F0587">
      <w:pPr>
        <w:pStyle w:val="ae"/>
        <w:rPr>
          <w:rtl/>
        </w:rPr>
      </w:pPr>
      <w:r>
        <w:rPr>
          <w:rFonts w:hint="eastAsia"/>
          <w:rtl/>
        </w:rPr>
        <w:t>ואסל</w:t>
      </w:r>
      <w:r>
        <w:rPr>
          <w:rtl/>
        </w:rPr>
        <w:t xml:space="preserve"> טאהא (בל"ד):</w:t>
      </w:r>
    </w:p>
    <w:p w14:paraId="6BB97F8B" w14:textId="77777777" w:rsidR="006F0587" w:rsidRDefault="006F0587">
      <w:pPr>
        <w:jc w:val="both"/>
        <w:rPr>
          <w:rFonts w:hint="cs"/>
          <w:rtl/>
        </w:rPr>
      </w:pPr>
    </w:p>
    <w:p w14:paraId="465EEE7B" w14:textId="77777777" w:rsidR="006F0587" w:rsidRDefault="006F0587">
      <w:pPr>
        <w:jc w:val="both"/>
        <w:rPr>
          <w:rFonts w:hint="cs"/>
          <w:rtl/>
        </w:rPr>
      </w:pPr>
      <w:r>
        <w:rPr>
          <w:rFonts w:hint="cs"/>
          <w:rtl/>
        </w:rPr>
        <w:t xml:space="preserve">גם הכיבוש, האווירה של הכיבוש. </w:t>
      </w:r>
    </w:p>
    <w:p w14:paraId="42EFCF9B" w14:textId="77777777" w:rsidR="006F0587" w:rsidRDefault="006F0587">
      <w:pPr>
        <w:jc w:val="both"/>
        <w:rPr>
          <w:rFonts w:hint="cs"/>
          <w:rtl/>
        </w:rPr>
      </w:pPr>
    </w:p>
    <w:p w14:paraId="04FC4EDF" w14:textId="77777777" w:rsidR="006F0587" w:rsidRDefault="006F0587">
      <w:pPr>
        <w:pStyle w:val="a"/>
        <w:rPr>
          <w:rtl/>
        </w:rPr>
      </w:pPr>
      <w:bookmarkStart w:id="173" w:name="FS000000474T22_04_2004_11_16_17"/>
      <w:bookmarkStart w:id="174" w:name="_Toc72591212"/>
      <w:bookmarkEnd w:id="173"/>
      <w:r>
        <w:rPr>
          <w:rFonts w:hint="eastAsia"/>
          <w:rtl/>
        </w:rPr>
        <w:t>השר</w:t>
      </w:r>
      <w:r>
        <w:rPr>
          <w:rtl/>
        </w:rPr>
        <w:t xml:space="preserve"> גדעון עזרא:</w:t>
      </w:r>
      <w:bookmarkEnd w:id="174"/>
    </w:p>
    <w:p w14:paraId="5E6A6128" w14:textId="77777777" w:rsidR="006F0587" w:rsidRDefault="006F0587">
      <w:pPr>
        <w:jc w:val="both"/>
        <w:rPr>
          <w:rFonts w:hint="cs"/>
          <w:rtl/>
        </w:rPr>
      </w:pPr>
    </w:p>
    <w:p w14:paraId="321E1273" w14:textId="77777777" w:rsidR="006F0587" w:rsidRDefault="006F0587">
      <w:pPr>
        <w:jc w:val="both"/>
        <w:rPr>
          <w:rFonts w:hint="cs"/>
          <w:rtl/>
        </w:rPr>
      </w:pPr>
      <w:r>
        <w:rPr>
          <w:rFonts w:hint="cs"/>
          <w:rtl/>
        </w:rPr>
        <w:t xml:space="preserve">- - יציאה של ילדים לפיגועי התאבדות, והנושא של ילדים בטרור מעלה לפני צבא-הגנה לישראל דילמות קשות מאוד בהתנהגות שלו כלפי נשים וילדים במחסומים. אם בעבר נתנו לנשים ולילדים ליהנות מחסינות, הרי שהיום הגענו למצב שכל ילד וכל אשה עלולים להיות מי שמעבירים את הפצצה. אני מאוד ממליץ לכם, אם כבוד האשה וכבוד הילד חשובים לכם, לעשות מאמצים ולקרוא ל"חמאס" להוציא את אלה מכלל המפגעים, ולא לשבת פה ולצעוק קריאות ביניים או להצטרף לקריאות האלה. </w:t>
      </w:r>
    </w:p>
    <w:p w14:paraId="46B6943A" w14:textId="77777777" w:rsidR="006F0587" w:rsidRDefault="006F0587">
      <w:pPr>
        <w:jc w:val="both"/>
        <w:rPr>
          <w:rFonts w:hint="cs"/>
          <w:rtl/>
        </w:rPr>
      </w:pPr>
    </w:p>
    <w:p w14:paraId="656155BA" w14:textId="77777777" w:rsidR="006F0587" w:rsidRDefault="006F0587">
      <w:pPr>
        <w:pStyle w:val="ae"/>
        <w:rPr>
          <w:rtl/>
        </w:rPr>
      </w:pPr>
      <w:r>
        <w:rPr>
          <w:rFonts w:hint="eastAsia"/>
          <w:rtl/>
        </w:rPr>
        <w:t>עבד</w:t>
      </w:r>
      <w:r>
        <w:rPr>
          <w:rtl/>
        </w:rPr>
        <w:t>-אלמאלכ דהאמשה (רע"ם):</w:t>
      </w:r>
    </w:p>
    <w:p w14:paraId="6222A68C" w14:textId="77777777" w:rsidR="006F0587" w:rsidRDefault="006F0587">
      <w:pPr>
        <w:jc w:val="both"/>
        <w:rPr>
          <w:rFonts w:hint="cs"/>
          <w:rtl/>
        </w:rPr>
      </w:pPr>
    </w:p>
    <w:p w14:paraId="665C2ADD" w14:textId="77777777" w:rsidR="006F0587" w:rsidRDefault="006F0587">
      <w:pPr>
        <w:jc w:val="both"/>
        <w:rPr>
          <w:rFonts w:hint="cs"/>
          <w:rtl/>
        </w:rPr>
      </w:pPr>
      <w:r>
        <w:rPr>
          <w:rFonts w:hint="cs"/>
          <w:rtl/>
        </w:rPr>
        <w:t xml:space="preserve">ה"חמאס" קרא מזמן להוציא את האזרחים מחוץ למעגל הפיגועים. אתם לא הסכמתם </w:t>
      </w:r>
      <w:r>
        <w:rPr>
          <w:rFonts w:hint="eastAsia"/>
          <w:rtl/>
        </w:rPr>
        <w:t>–</w:t>
      </w:r>
      <w:r>
        <w:rPr>
          <w:rFonts w:hint="cs"/>
          <w:rtl/>
        </w:rPr>
        <w:t xml:space="preserve"> צה"ל לא הסכים. הוא פגע באנשים ובילדים. </w:t>
      </w:r>
    </w:p>
    <w:p w14:paraId="78E55099" w14:textId="77777777" w:rsidR="006F0587" w:rsidRDefault="006F0587">
      <w:pPr>
        <w:jc w:val="both"/>
        <w:rPr>
          <w:rFonts w:hint="cs"/>
          <w:rtl/>
        </w:rPr>
      </w:pPr>
    </w:p>
    <w:p w14:paraId="10520881" w14:textId="77777777" w:rsidR="006F0587" w:rsidRDefault="006F0587">
      <w:pPr>
        <w:pStyle w:val="-"/>
        <w:rPr>
          <w:rtl/>
        </w:rPr>
      </w:pPr>
      <w:bookmarkStart w:id="175" w:name="FS000000474T22_04_2004_11_17_15C"/>
      <w:bookmarkEnd w:id="175"/>
      <w:r>
        <w:rPr>
          <w:rtl/>
        </w:rPr>
        <w:t>השר גדעון עזרא:</w:t>
      </w:r>
    </w:p>
    <w:p w14:paraId="361CE759" w14:textId="77777777" w:rsidR="006F0587" w:rsidRDefault="006F0587">
      <w:pPr>
        <w:jc w:val="both"/>
        <w:rPr>
          <w:rtl/>
        </w:rPr>
      </w:pPr>
    </w:p>
    <w:p w14:paraId="0DE41ACD" w14:textId="77777777" w:rsidR="006F0587" w:rsidRDefault="006F0587">
      <w:pPr>
        <w:jc w:val="both"/>
        <w:rPr>
          <w:rFonts w:hint="cs"/>
          <w:rtl/>
        </w:rPr>
      </w:pPr>
      <w:r>
        <w:rPr>
          <w:rFonts w:hint="cs"/>
          <w:rtl/>
        </w:rPr>
        <w:t xml:space="preserve">אני מוכרח להגיד שכל תמיכה של ערביי ישראל, שלכם </w:t>
      </w:r>
      <w:r>
        <w:rPr>
          <w:rFonts w:hint="eastAsia"/>
          <w:rtl/>
        </w:rPr>
        <w:t>–</w:t>
      </w:r>
      <w:r>
        <w:rPr>
          <w:rFonts w:hint="cs"/>
          <w:rtl/>
        </w:rPr>
        <w:t xml:space="preserve"> אם בפעילותו של רנתיסי, ואם בפעילותו של אחמד יאסין, ואם בפיגועי התאבדות ובאספות אבל כאלה ואחרות </w:t>
      </w:r>
      <w:r>
        <w:rPr>
          <w:rFonts w:hint="eastAsia"/>
          <w:rtl/>
        </w:rPr>
        <w:t>–</w:t>
      </w:r>
      <w:r>
        <w:rPr>
          <w:rFonts w:hint="cs"/>
          <w:rtl/>
        </w:rPr>
        <w:t xml:space="preserve"> אינה תורמת להבנה בין הערבים לבין היהודים בישראל. </w:t>
      </w:r>
    </w:p>
    <w:p w14:paraId="02E4D94F" w14:textId="77777777" w:rsidR="006F0587" w:rsidRDefault="006F0587">
      <w:pPr>
        <w:jc w:val="both"/>
        <w:rPr>
          <w:rFonts w:hint="cs"/>
          <w:rtl/>
        </w:rPr>
      </w:pPr>
    </w:p>
    <w:p w14:paraId="20714CF8" w14:textId="77777777" w:rsidR="006F0587" w:rsidRDefault="006F0587">
      <w:pPr>
        <w:pStyle w:val="ae"/>
        <w:rPr>
          <w:rtl/>
        </w:rPr>
      </w:pPr>
      <w:r>
        <w:rPr>
          <w:rFonts w:hint="eastAsia"/>
          <w:rtl/>
        </w:rPr>
        <w:t>עבד</w:t>
      </w:r>
      <w:r>
        <w:rPr>
          <w:rtl/>
        </w:rPr>
        <w:t>-אלמאלכ דהאמשה (רע"ם):</w:t>
      </w:r>
    </w:p>
    <w:p w14:paraId="35A29273" w14:textId="77777777" w:rsidR="006F0587" w:rsidRDefault="006F0587">
      <w:pPr>
        <w:jc w:val="both"/>
        <w:rPr>
          <w:rFonts w:hint="cs"/>
          <w:rtl/>
        </w:rPr>
      </w:pPr>
    </w:p>
    <w:p w14:paraId="38D913C7" w14:textId="77777777" w:rsidR="006F0587" w:rsidRDefault="006F0587">
      <w:pPr>
        <w:jc w:val="both"/>
        <w:rPr>
          <w:rFonts w:hint="cs"/>
          <w:rtl/>
        </w:rPr>
      </w:pPr>
      <w:r>
        <w:rPr>
          <w:rFonts w:hint="cs"/>
          <w:rtl/>
        </w:rPr>
        <w:t xml:space="preserve">אתה גורם לדברים האלה. הכיבוש יוצר את זה. </w:t>
      </w:r>
    </w:p>
    <w:p w14:paraId="7AD89680" w14:textId="77777777" w:rsidR="006F0587" w:rsidRDefault="006F0587">
      <w:pPr>
        <w:jc w:val="both"/>
        <w:rPr>
          <w:rFonts w:hint="cs"/>
          <w:rtl/>
        </w:rPr>
      </w:pPr>
    </w:p>
    <w:p w14:paraId="6212AB34" w14:textId="77777777" w:rsidR="006F0587" w:rsidRDefault="006F0587">
      <w:pPr>
        <w:pStyle w:val="-"/>
        <w:rPr>
          <w:rtl/>
        </w:rPr>
      </w:pPr>
      <w:bookmarkStart w:id="176" w:name="FS000000474T22_04_2004_11_17_35C"/>
      <w:bookmarkEnd w:id="176"/>
      <w:r>
        <w:rPr>
          <w:rtl/>
        </w:rPr>
        <w:t>השר גדעון עזרא:</w:t>
      </w:r>
    </w:p>
    <w:p w14:paraId="013EC9BA" w14:textId="77777777" w:rsidR="006F0587" w:rsidRDefault="006F0587">
      <w:pPr>
        <w:jc w:val="both"/>
        <w:rPr>
          <w:rtl/>
        </w:rPr>
      </w:pPr>
    </w:p>
    <w:p w14:paraId="60CDA442" w14:textId="77777777" w:rsidR="006F0587" w:rsidRDefault="006F0587">
      <w:pPr>
        <w:jc w:val="both"/>
        <w:rPr>
          <w:rFonts w:hint="cs"/>
          <w:rtl/>
        </w:rPr>
      </w:pPr>
      <w:r>
        <w:rPr>
          <w:rFonts w:hint="cs"/>
          <w:rtl/>
        </w:rPr>
        <w:t xml:space="preserve">מדינת ישראל מצליחה למנוע פיגועי טרור, לא משום שהפלסטינים הפסיקו לנסות לייצר פיגועים, אלא משום שצה"ל, שירות הביטחון והמשטרה מתוחים עד קצה גבול היכולת כדי למנוע הריגתם של ישראלים חפים מפשע. </w:t>
      </w:r>
    </w:p>
    <w:p w14:paraId="4C2360F4" w14:textId="77777777" w:rsidR="006F0587" w:rsidRDefault="006F0587">
      <w:pPr>
        <w:jc w:val="both"/>
        <w:rPr>
          <w:rFonts w:hint="cs"/>
          <w:rtl/>
        </w:rPr>
      </w:pPr>
    </w:p>
    <w:p w14:paraId="044B41F1" w14:textId="77777777" w:rsidR="006F0587" w:rsidRDefault="006F0587">
      <w:pPr>
        <w:pStyle w:val="ae"/>
        <w:rPr>
          <w:rtl/>
        </w:rPr>
      </w:pPr>
      <w:r>
        <w:rPr>
          <w:rFonts w:hint="eastAsia"/>
          <w:rtl/>
        </w:rPr>
        <w:t>עבד</w:t>
      </w:r>
      <w:r>
        <w:rPr>
          <w:rtl/>
        </w:rPr>
        <w:t>-אלמאלכ דהאמשה (רע"ם):</w:t>
      </w:r>
    </w:p>
    <w:p w14:paraId="562D7119" w14:textId="77777777" w:rsidR="006F0587" w:rsidRDefault="006F0587">
      <w:pPr>
        <w:jc w:val="both"/>
        <w:rPr>
          <w:rFonts w:hint="cs"/>
          <w:rtl/>
        </w:rPr>
      </w:pPr>
    </w:p>
    <w:p w14:paraId="2858AEEA" w14:textId="77777777" w:rsidR="006F0587" w:rsidRDefault="006F0587">
      <w:pPr>
        <w:jc w:val="both"/>
        <w:rPr>
          <w:rFonts w:hint="cs"/>
          <w:rtl/>
        </w:rPr>
      </w:pPr>
      <w:r>
        <w:rPr>
          <w:rFonts w:hint="cs"/>
          <w:rtl/>
        </w:rPr>
        <w:t xml:space="preserve">להפסיק את הכיבוש יותר - - - </w:t>
      </w:r>
    </w:p>
    <w:p w14:paraId="6D3B10E2" w14:textId="77777777" w:rsidR="006F0587" w:rsidRDefault="006F0587">
      <w:pPr>
        <w:jc w:val="both"/>
        <w:rPr>
          <w:rFonts w:hint="cs"/>
          <w:rtl/>
        </w:rPr>
      </w:pPr>
    </w:p>
    <w:p w14:paraId="0E03B20E" w14:textId="77777777" w:rsidR="006F0587" w:rsidRDefault="006F0587">
      <w:pPr>
        <w:pStyle w:val="-"/>
        <w:rPr>
          <w:rtl/>
        </w:rPr>
      </w:pPr>
      <w:bookmarkStart w:id="177" w:name="FS000000474T22_04_2004_12_42_58C"/>
      <w:bookmarkEnd w:id="177"/>
      <w:r>
        <w:rPr>
          <w:rtl/>
        </w:rPr>
        <w:t>השר גדעון עזרא:</w:t>
      </w:r>
    </w:p>
    <w:p w14:paraId="3ED2719E" w14:textId="77777777" w:rsidR="006F0587" w:rsidRDefault="006F0587">
      <w:pPr>
        <w:jc w:val="both"/>
        <w:rPr>
          <w:rtl/>
        </w:rPr>
      </w:pPr>
    </w:p>
    <w:p w14:paraId="2A5D8C86" w14:textId="77777777" w:rsidR="006F0587" w:rsidRDefault="006F0587">
      <w:pPr>
        <w:jc w:val="both"/>
        <w:rPr>
          <w:rFonts w:hint="cs"/>
          <w:rtl/>
        </w:rPr>
      </w:pPr>
      <w:r>
        <w:rPr>
          <w:rFonts w:hint="cs"/>
          <w:rtl/>
        </w:rPr>
        <w:t xml:space="preserve">אני קורא לחברי הכנסת להסתפק בהצעה זו. תודה. </w:t>
      </w:r>
    </w:p>
    <w:p w14:paraId="61E4A727" w14:textId="77777777" w:rsidR="006F0587" w:rsidRDefault="006F0587">
      <w:pPr>
        <w:jc w:val="both"/>
        <w:rPr>
          <w:rFonts w:hint="cs"/>
          <w:rtl/>
        </w:rPr>
      </w:pPr>
    </w:p>
    <w:p w14:paraId="1BED5F08" w14:textId="77777777" w:rsidR="006F0587" w:rsidRDefault="006F0587">
      <w:pPr>
        <w:jc w:val="both"/>
        <w:rPr>
          <w:rFonts w:hint="cs"/>
          <w:rtl/>
        </w:rPr>
      </w:pPr>
    </w:p>
    <w:p w14:paraId="7C6383E7" w14:textId="77777777" w:rsidR="006F0587" w:rsidRDefault="006F0587">
      <w:pPr>
        <w:pStyle w:val="af"/>
        <w:rPr>
          <w:rFonts w:hint="cs"/>
          <w:rtl/>
        </w:rPr>
      </w:pPr>
      <w:r>
        <w:rPr>
          <w:rtl/>
        </w:rPr>
        <w:t>היו"ר</w:t>
      </w:r>
      <w:r>
        <w:rPr>
          <w:rFonts w:hint="cs"/>
          <w:rtl/>
        </w:rPr>
        <w:t xml:space="preserve"> ראובן ריבלין:</w:t>
      </w:r>
    </w:p>
    <w:p w14:paraId="10C8387F" w14:textId="77777777" w:rsidR="006F0587" w:rsidRDefault="006F0587">
      <w:pPr>
        <w:jc w:val="both"/>
        <w:rPr>
          <w:rtl/>
        </w:rPr>
      </w:pPr>
    </w:p>
    <w:p w14:paraId="6C2C121D" w14:textId="77777777" w:rsidR="006F0587" w:rsidRDefault="006F0587">
      <w:pPr>
        <w:jc w:val="both"/>
        <w:rPr>
          <w:rFonts w:hint="cs"/>
          <w:rtl/>
        </w:rPr>
      </w:pPr>
      <w:r>
        <w:rPr>
          <w:rFonts w:hint="cs"/>
          <w:rtl/>
        </w:rPr>
        <w:t xml:space="preserve">תודה רבה. חבר הכנסת גדעון סער, האם אדוני מסכים? </w:t>
      </w:r>
    </w:p>
    <w:p w14:paraId="71BFC24A" w14:textId="77777777" w:rsidR="006F0587" w:rsidRDefault="006F0587">
      <w:pPr>
        <w:jc w:val="both"/>
        <w:rPr>
          <w:rFonts w:hint="cs"/>
          <w:rtl/>
        </w:rPr>
      </w:pPr>
    </w:p>
    <w:p w14:paraId="648D967A" w14:textId="77777777" w:rsidR="006F0587" w:rsidRDefault="006F0587">
      <w:pPr>
        <w:pStyle w:val="ae"/>
        <w:rPr>
          <w:rtl/>
        </w:rPr>
      </w:pPr>
      <w:r>
        <w:rPr>
          <w:rFonts w:hint="eastAsia"/>
          <w:rtl/>
        </w:rPr>
        <w:t>גדעון</w:t>
      </w:r>
      <w:r>
        <w:rPr>
          <w:rtl/>
        </w:rPr>
        <w:t xml:space="preserve"> סער (הליכוד):</w:t>
      </w:r>
    </w:p>
    <w:p w14:paraId="26D2C16E" w14:textId="77777777" w:rsidR="006F0587" w:rsidRDefault="006F0587">
      <w:pPr>
        <w:jc w:val="both"/>
        <w:rPr>
          <w:rFonts w:hint="cs"/>
          <w:rtl/>
        </w:rPr>
      </w:pPr>
    </w:p>
    <w:p w14:paraId="7E535D24" w14:textId="77777777" w:rsidR="006F0587" w:rsidRDefault="006F0587">
      <w:pPr>
        <w:jc w:val="both"/>
        <w:rPr>
          <w:rFonts w:hint="cs"/>
          <w:rtl/>
        </w:rPr>
      </w:pPr>
      <w:r>
        <w:rPr>
          <w:rFonts w:hint="cs"/>
          <w:rtl/>
        </w:rPr>
        <w:t xml:space="preserve">מקובל עלי. </w:t>
      </w:r>
    </w:p>
    <w:p w14:paraId="5F293985" w14:textId="77777777" w:rsidR="006F0587" w:rsidRDefault="006F0587">
      <w:pPr>
        <w:jc w:val="both"/>
        <w:rPr>
          <w:rFonts w:hint="cs"/>
          <w:rtl/>
        </w:rPr>
      </w:pPr>
    </w:p>
    <w:p w14:paraId="4B907E81" w14:textId="77777777" w:rsidR="006F0587" w:rsidRDefault="006F0587">
      <w:pPr>
        <w:pStyle w:val="af"/>
        <w:rPr>
          <w:rtl/>
        </w:rPr>
      </w:pPr>
      <w:r>
        <w:rPr>
          <w:rtl/>
        </w:rPr>
        <w:t>היו"ר</w:t>
      </w:r>
      <w:r>
        <w:rPr>
          <w:rFonts w:hint="cs"/>
          <w:rtl/>
        </w:rPr>
        <w:t xml:space="preserve"> ראובן ריבלין</w:t>
      </w:r>
      <w:r>
        <w:rPr>
          <w:rtl/>
        </w:rPr>
        <w:t>:</w:t>
      </w:r>
    </w:p>
    <w:p w14:paraId="0151F6E1" w14:textId="77777777" w:rsidR="006F0587" w:rsidRDefault="006F0587">
      <w:pPr>
        <w:jc w:val="both"/>
        <w:rPr>
          <w:rtl/>
        </w:rPr>
      </w:pPr>
    </w:p>
    <w:p w14:paraId="4078CB50" w14:textId="77777777" w:rsidR="006F0587" w:rsidRDefault="006F0587">
      <w:pPr>
        <w:jc w:val="both"/>
        <w:rPr>
          <w:rFonts w:hint="cs"/>
          <w:rtl/>
        </w:rPr>
      </w:pPr>
      <w:r>
        <w:rPr>
          <w:rFonts w:hint="cs"/>
          <w:rtl/>
        </w:rPr>
        <w:t xml:space="preserve">חבר הכנסת יתום </w:t>
      </w:r>
      <w:r>
        <w:rPr>
          <w:rFonts w:hint="eastAsia"/>
          <w:rtl/>
        </w:rPr>
        <w:t>–</w:t>
      </w:r>
      <w:r>
        <w:rPr>
          <w:rFonts w:hint="cs"/>
          <w:rtl/>
        </w:rPr>
        <w:t xml:space="preserve"> אדוני מסכים. תודה רבה. חבר הכנסת דהאמשה - אדוני הוא אלוף ההצעות האחרות, אבל הוא גם יודע שתקנון - - -</w:t>
      </w:r>
    </w:p>
    <w:p w14:paraId="751C9108" w14:textId="77777777" w:rsidR="006F0587" w:rsidRDefault="006F0587">
      <w:pPr>
        <w:jc w:val="both"/>
        <w:rPr>
          <w:rFonts w:hint="cs"/>
          <w:rtl/>
        </w:rPr>
      </w:pPr>
    </w:p>
    <w:p w14:paraId="63F4C475" w14:textId="77777777" w:rsidR="006F0587" w:rsidRDefault="006F0587">
      <w:pPr>
        <w:pStyle w:val="ae"/>
        <w:rPr>
          <w:rtl/>
        </w:rPr>
      </w:pPr>
      <w:r>
        <w:rPr>
          <w:rFonts w:hint="eastAsia"/>
          <w:rtl/>
        </w:rPr>
        <w:t>עבד</w:t>
      </w:r>
      <w:r>
        <w:rPr>
          <w:rtl/>
        </w:rPr>
        <w:t>-אלמאלכ דהאמשה (רע"ם):</w:t>
      </w:r>
    </w:p>
    <w:p w14:paraId="4021B3B7" w14:textId="77777777" w:rsidR="006F0587" w:rsidRDefault="006F0587">
      <w:pPr>
        <w:jc w:val="both"/>
        <w:rPr>
          <w:rFonts w:hint="cs"/>
          <w:rtl/>
        </w:rPr>
      </w:pPr>
    </w:p>
    <w:p w14:paraId="67F84CF1" w14:textId="77777777" w:rsidR="006F0587" w:rsidRDefault="006F0587">
      <w:pPr>
        <w:jc w:val="both"/>
        <w:rPr>
          <w:rFonts w:hint="cs"/>
          <w:rtl/>
        </w:rPr>
      </w:pPr>
      <w:r>
        <w:rPr>
          <w:rFonts w:hint="cs"/>
          <w:rtl/>
        </w:rPr>
        <w:t>- - -</w:t>
      </w:r>
    </w:p>
    <w:p w14:paraId="3BACB51C" w14:textId="77777777" w:rsidR="006F0587" w:rsidRDefault="006F0587">
      <w:pPr>
        <w:jc w:val="both"/>
        <w:rPr>
          <w:rFonts w:hint="cs"/>
          <w:rtl/>
        </w:rPr>
      </w:pPr>
    </w:p>
    <w:p w14:paraId="6BACBACD" w14:textId="77777777" w:rsidR="006F0587" w:rsidRDefault="006F0587">
      <w:pPr>
        <w:pStyle w:val="af"/>
        <w:rPr>
          <w:rtl/>
        </w:rPr>
      </w:pPr>
      <w:r>
        <w:rPr>
          <w:rtl/>
        </w:rPr>
        <w:t>היו"ר</w:t>
      </w:r>
      <w:r>
        <w:rPr>
          <w:rFonts w:hint="cs"/>
          <w:rtl/>
        </w:rPr>
        <w:t xml:space="preserve"> ראובן ריבלין</w:t>
      </w:r>
      <w:r>
        <w:rPr>
          <w:rtl/>
        </w:rPr>
        <w:t>:</w:t>
      </w:r>
    </w:p>
    <w:p w14:paraId="5C873D30" w14:textId="77777777" w:rsidR="006F0587" w:rsidRDefault="006F0587">
      <w:pPr>
        <w:jc w:val="both"/>
        <w:rPr>
          <w:rtl/>
        </w:rPr>
      </w:pPr>
    </w:p>
    <w:p w14:paraId="4B4337DF" w14:textId="77777777" w:rsidR="006F0587" w:rsidRDefault="006F0587">
      <w:pPr>
        <w:jc w:val="both"/>
        <w:rPr>
          <w:rFonts w:hint="cs"/>
          <w:rtl/>
        </w:rPr>
      </w:pPr>
      <w:r>
        <w:rPr>
          <w:rFonts w:hint="cs"/>
          <w:rtl/>
        </w:rPr>
        <w:t xml:space="preserve">- - - מהמקום. לא ברמקול. </w:t>
      </w:r>
    </w:p>
    <w:p w14:paraId="6CC35341" w14:textId="77777777" w:rsidR="006F0587" w:rsidRDefault="006F0587">
      <w:pPr>
        <w:jc w:val="both"/>
        <w:rPr>
          <w:rFonts w:hint="cs"/>
          <w:rtl/>
        </w:rPr>
      </w:pPr>
    </w:p>
    <w:p w14:paraId="1C5DDE60" w14:textId="77777777" w:rsidR="006F0587" w:rsidRDefault="006F0587">
      <w:pPr>
        <w:pStyle w:val="a"/>
        <w:rPr>
          <w:rtl/>
        </w:rPr>
      </w:pPr>
      <w:bookmarkStart w:id="178" w:name="FS000000550T22_04_2004_12_45_15"/>
      <w:bookmarkStart w:id="179" w:name="_Toc72591213"/>
      <w:bookmarkEnd w:id="178"/>
      <w:r>
        <w:rPr>
          <w:rFonts w:hint="eastAsia"/>
          <w:rtl/>
        </w:rPr>
        <w:t>עבד</w:t>
      </w:r>
      <w:r>
        <w:rPr>
          <w:rtl/>
        </w:rPr>
        <w:t>-אלמאלכ דהאמשה (רע"ם):</w:t>
      </w:r>
      <w:bookmarkEnd w:id="179"/>
    </w:p>
    <w:p w14:paraId="5828C2CB" w14:textId="77777777" w:rsidR="006F0587" w:rsidRDefault="006F0587">
      <w:pPr>
        <w:jc w:val="both"/>
        <w:rPr>
          <w:rFonts w:hint="cs"/>
          <w:rtl/>
        </w:rPr>
      </w:pPr>
    </w:p>
    <w:p w14:paraId="2EC5CF3F" w14:textId="77777777" w:rsidR="006F0587" w:rsidRDefault="006F0587">
      <w:pPr>
        <w:jc w:val="both"/>
        <w:rPr>
          <w:rFonts w:hint="cs"/>
          <w:rtl/>
        </w:rPr>
      </w:pPr>
      <w:r>
        <w:rPr>
          <w:rFonts w:hint="cs"/>
          <w:rtl/>
        </w:rPr>
        <w:t>אני רוצה לשאול את כבוד השר, אדוני - - -</w:t>
      </w:r>
    </w:p>
    <w:p w14:paraId="75AC7422" w14:textId="77777777" w:rsidR="006F0587" w:rsidRDefault="006F0587">
      <w:pPr>
        <w:jc w:val="both"/>
        <w:rPr>
          <w:rFonts w:hint="cs"/>
          <w:rtl/>
        </w:rPr>
      </w:pPr>
    </w:p>
    <w:p w14:paraId="73F02ACB" w14:textId="77777777" w:rsidR="006F0587" w:rsidRDefault="006F0587">
      <w:pPr>
        <w:pStyle w:val="af"/>
        <w:rPr>
          <w:rtl/>
        </w:rPr>
      </w:pPr>
      <w:r>
        <w:rPr>
          <w:rtl/>
        </w:rPr>
        <w:t>היו"ר</w:t>
      </w:r>
      <w:r>
        <w:rPr>
          <w:rFonts w:hint="cs"/>
          <w:rtl/>
        </w:rPr>
        <w:t xml:space="preserve"> ראובן ריבלין</w:t>
      </w:r>
      <w:r>
        <w:rPr>
          <w:rtl/>
        </w:rPr>
        <w:t>:</w:t>
      </w:r>
    </w:p>
    <w:p w14:paraId="5FA6A40E" w14:textId="77777777" w:rsidR="006F0587" w:rsidRDefault="006F0587">
      <w:pPr>
        <w:jc w:val="both"/>
        <w:rPr>
          <w:rtl/>
        </w:rPr>
      </w:pPr>
    </w:p>
    <w:p w14:paraId="16F0A619" w14:textId="77777777" w:rsidR="006F0587" w:rsidRDefault="006F0587">
      <w:pPr>
        <w:jc w:val="both"/>
        <w:rPr>
          <w:rFonts w:hint="cs"/>
          <w:rtl/>
        </w:rPr>
      </w:pPr>
      <w:r>
        <w:rPr>
          <w:rFonts w:hint="cs"/>
          <w:rtl/>
        </w:rPr>
        <w:t xml:space="preserve">השר לא ישיב. הוא אמר לי. שאלתי אותו בפתק. הוא אמר שהוא בא להשיב על הצעות לסדר-היום ולא ליצור ויכוח. הוויכוח קיים, כמובן. תשאל שאלה רטורית. בבקשה, אדוני. </w:t>
      </w:r>
    </w:p>
    <w:p w14:paraId="2920CDF9" w14:textId="77777777" w:rsidR="006F0587" w:rsidRDefault="006F0587">
      <w:pPr>
        <w:jc w:val="both"/>
        <w:rPr>
          <w:rFonts w:hint="cs"/>
          <w:rtl/>
        </w:rPr>
      </w:pPr>
    </w:p>
    <w:p w14:paraId="6A8A8878" w14:textId="77777777" w:rsidR="006F0587" w:rsidRDefault="006F0587">
      <w:pPr>
        <w:pStyle w:val="-"/>
        <w:rPr>
          <w:rtl/>
        </w:rPr>
      </w:pPr>
      <w:bookmarkStart w:id="180" w:name="FS000000550T22_04_2004_12_46_18C"/>
      <w:bookmarkEnd w:id="180"/>
      <w:r>
        <w:rPr>
          <w:rtl/>
        </w:rPr>
        <w:t>עבד-אלמאלכ דהאמשה (רע"ם):</w:t>
      </w:r>
    </w:p>
    <w:p w14:paraId="5FA25A94" w14:textId="77777777" w:rsidR="006F0587" w:rsidRDefault="006F0587">
      <w:pPr>
        <w:jc w:val="both"/>
        <w:rPr>
          <w:rtl/>
        </w:rPr>
      </w:pPr>
    </w:p>
    <w:p w14:paraId="7279CAAF" w14:textId="77777777" w:rsidR="006F0587" w:rsidRDefault="006F0587">
      <w:pPr>
        <w:jc w:val="both"/>
        <w:rPr>
          <w:rFonts w:hint="cs"/>
          <w:rtl/>
        </w:rPr>
      </w:pPr>
      <w:r>
        <w:rPr>
          <w:rFonts w:hint="cs"/>
          <w:rtl/>
        </w:rPr>
        <w:t xml:space="preserve">- - - בשבוע הזה נהרג מספר 5 מכפר-כנא בידי כוחות הביטחון </w:t>
      </w:r>
      <w:r>
        <w:rPr>
          <w:rFonts w:hint="eastAsia"/>
          <w:rtl/>
        </w:rPr>
        <w:t>–</w:t>
      </w:r>
      <w:r>
        <w:rPr>
          <w:rFonts w:hint="cs"/>
          <w:rtl/>
        </w:rPr>
        <w:t xml:space="preserve"> מ-4 באוקטובר עד היום. אני שואל </w:t>
      </w:r>
      <w:r>
        <w:rPr>
          <w:rFonts w:hint="eastAsia"/>
          <w:rtl/>
        </w:rPr>
        <w:t>–</w:t>
      </w:r>
      <w:r>
        <w:rPr>
          <w:rFonts w:hint="cs"/>
          <w:rtl/>
        </w:rPr>
        <w:t xml:space="preserve"> 21 חוץ מאירועי אוקטובר. </w:t>
      </w:r>
    </w:p>
    <w:p w14:paraId="4561A37F" w14:textId="77777777" w:rsidR="006F0587" w:rsidRDefault="006F0587">
      <w:pPr>
        <w:jc w:val="both"/>
        <w:rPr>
          <w:rFonts w:hint="cs"/>
          <w:rtl/>
        </w:rPr>
      </w:pPr>
    </w:p>
    <w:p w14:paraId="4DCA05CB" w14:textId="77777777" w:rsidR="006F0587" w:rsidRDefault="006F0587">
      <w:pPr>
        <w:pStyle w:val="ae"/>
        <w:rPr>
          <w:rtl/>
        </w:rPr>
      </w:pPr>
      <w:r>
        <w:rPr>
          <w:rFonts w:hint="eastAsia"/>
          <w:rtl/>
        </w:rPr>
        <w:t>עמרי</w:t>
      </w:r>
      <w:r>
        <w:rPr>
          <w:rtl/>
        </w:rPr>
        <w:t xml:space="preserve"> שרון (הליכוד):</w:t>
      </w:r>
    </w:p>
    <w:p w14:paraId="5A4D2199" w14:textId="77777777" w:rsidR="006F0587" w:rsidRDefault="006F0587">
      <w:pPr>
        <w:jc w:val="both"/>
        <w:rPr>
          <w:rFonts w:hint="cs"/>
          <w:rtl/>
        </w:rPr>
      </w:pPr>
    </w:p>
    <w:p w14:paraId="5C0ED727" w14:textId="77777777" w:rsidR="006F0587" w:rsidRDefault="006F0587">
      <w:pPr>
        <w:jc w:val="both"/>
        <w:rPr>
          <w:rFonts w:hint="cs"/>
          <w:rtl/>
        </w:rPr>
      </w:pPr>
      <w:r>
        <w:rPr>
          <w:rFonts w:hint="cs"/>
          <w:rtl/>
        </w:rPr>
        <w:t>אדוני היושב-ראש, מדובר בחבר'ה שתקפו שוטרים - - -</w:t>
      </w:r>
    </w:p>
    <w:p w14:paraId="4060D493" w14:textId="77777777" w:rsidR="006F0587" w:rsidRDefault="006F0587">
      <w:pPr>
        <w:jc w:val="both"/>
        <w:rPr>
          <w:rFonts w:hint="cs"/>
          <w:rtl/>
        </w:rPr>
      </w:pPr>
    </w:p>
    <w:p w14:paraId="5DC7EA56" w14:textId="77777777" w:rsidR="006F0587" w:rsidRDefault="006F0587">
      <w:pPr>
        <w:pStyle w:val="af"/>
        <w:rPr>
          <w:rtl/>
        </w:rPr>
      </w:pPr>
    </w:p>
    <w:p w14:paraId="5975C466" w14:textId="77777777" w:rsidR="006F0587" w:rsidRDefault="006F0587">
      <w:pPr>
        <w:pStyle w:val="af"/>
        <w:rPr>
          <w:rtl/>
        </w:rPr>
      </w:pPr>
      <w:r>
        <w:rPr>
          <w:rtl/>
        </w:rPr>
        <w:t>היו"ר</w:t>
      </w:r>
      <w:r>
        <w:rPr>
          <w:rFonts w:hint="cs"/>
          <w:rtl/>
        </w:rPr>
        <w:t xml:space="preserve"> ראובן ריבלין</w:t>
      </w:r>
      <w:r>
        <w:rPr>
          <w:rtl/>
        </w:rPr>
        <w:t>:</w:t>
      </w:r>
    </w:p>
    <w:p w14:paraId="15FC711F" w14:textId="77777777" w:rsidR="006F0587" w:rsidRDefault="006F0587">
      <w:pPr>
        <w:jc w:val="both"/>
        <w:rPr>
          <w:rtl/>
        </w:rPr>
      </w:pPr>
    </w:p>
    <w:p w14:paraId="108C739A" w14:textId="77777777" w:rsidR="006F0587" w:rsidRDefault="006F0587">
      <w:pPr>
        <w:jc w:val="both"/>
        <w:rPr>
          <w:rFonts w:hint="cs"/>
          <w:rtl/>
        </w:rPr>
      </w:pPr>
      <w:r>
        <w:rPr>
          <w:rFonts w:hint="cs"/>
          <w:rtl/>
        </w:rPr>
        <w:t xml:space="preserve">ודאי, ודאי - - </w:t>
      </w:r>
    </w:p>
    <w:p w14:paraId="773B9D67" w14:textId="77777777" w:rsidR="006F0587" w:rsidRDefault="006F0587">
      <w:pPr>
        <w:jc w:val="both"/>
        <w:rPr>
          <w:rFonts w:hint="cs"/>
          <w:rtl/>
        </w:rPr>
      </w:pPr>
    </w:p>
    <w:p w14:paraId="45127D0B" w14:textId="77777777" w:rsidR="006F0587" w:rsidRDefault="006F0587">
      <w:pPr>
        <w:pStyle w:val="ae"/>
        <w:rPr>
          <w:rtl/>
        </w:rPr>
      </w:pPr>
      <w:r>
        <w:rPr>
          <w:rFonts w:hint="eastAsia"/>
          <w:rtl/>
        </w:rPr>
        <w:t>עבד</w:t>
      </w:r>
      <w:r>
        <w:rPr>
          <w:rtl/>
        </w:rPr>
        <w:t>-אלמאלכ דהאמשה (רע"ם):</w:t>
      </w:r>
    </w:p>
    <w:p w14:paraId="7153D5F3" w14:textId="77777777" w:rsidR="006F0587" w:rsidRDefault="006F0587">
      <w:pPr>
        <w:jc w:val="both"/>
        <w:rPr>
          <w:rFonts w:hint="cs"/>
          <w:rtl/>
        </w:rPr>
      </w:pPr>
    </w:p>
    <w:p w14:paraId="3843CC01" w14:textId="77777777" w:rsidR="006F0587" w:rsidRDefault="006F0587">
      <w:pPr>
        <w:jc w:val="both"/>
        <w:rPr>
          <w:rFonts w:hint="cs"/>
          <w:rtl/>
        </w:rPr>
      </w:pPr>
      <w:r>
        <w:rPr>
          <w:rFonts w:hint="cs"/>
          <w:rtl/>
        </w:rPr>
        <w:t>- - -</w:t>
      </w:r>
    </w:p>
    <w:p w14:paraId="1BF61E9A" w14:textId="77777777" w:rsidR="006F0587" w:rsidRDefault="006F0587">
      <w:pPr>
        <w:jc w:val="center"/>
        <w:rPr>
          <w:rFonts w:hint="cs"/>
          <w:rtl/>
        </w:rPr>
      </w:pPr>
    </w:p>
    <w:p w14:paraId="4C00C46C" w14:textId="77777777" w:rsidR="006F0587" w:rsidRDefault="006F0587">
      <w:pPr>
        <w:pStyle w:val="af"/>
        <w:rPr>
          <w:rtl/>
        </w:rPr>
      </w:pPr>
      <w:r>
        <w:rPr>
          <w:rtl/>
        </w:rPr>
        <w:t>היו"ר</w:t>
      </w:r>
      <w:r>
        <w:rPr>
          <w:rFonts w:hint="cs"/>
          <w:rtl/>
        </w:rPr>
        <w:t xml:space="preserve"> ראובן ריבלין</w:t>
      </w:r>
      <w:r>
        <w:rPr>
          <w:rtl/>
        </w:rPr>
        <w:t>:</w:t>
      </w:r>
    </w:p>
    <w:p w14:paraId="547C5234" w14:textId="77777777" w:rsidR="006F0587" w:rsidRDefault="006F0587">
      <w:pPr>
        <w:jc w:val="both"/>
        <w:rPr>
          <w:rFonts w:hint="cs"/>
          <w:rtl/>
        </w:rPr>
      </w:pPr>
    </w:p>
    <w:p w14:paraId="406A6F1B" w14:textId="77777777" w:rsidR="006F0587" w:rsidRDefault="006F0587">
      <w:pPr>
        <w:jc w:val="both"/>
        <w:rPr>
          <w:rFonts w:hint="cs"/>
          <w:rtl/>
        </w:rPr>
      </w:pPr>
      <w:r>
        <w:rPr>
          <w:rFonts w:hint="cs"/>
          <w:rtl/>
        </w:rPr>
        <w:t xml:space="preserve">- - אדוני נוגע פה בנושא אחר לחלוטין. יגיש אדוני הצעה לסדר-היום, כי אני בטוח שלשר לביטחון הפנים יש תשובה. הרי היתה שם תקיפה מפורשת של שוטרים. אבל לא ניכנס לזה. אדוני שאל את שאלתו. </w:t>
      </w:r>
    </w:p>
    <w:p w14:paraId="4E352CF5" w14:textId="77777777" w:rsidR="006F0587" w:rsidRDefault="006F0587">
      <w:pPr>
        <w:jc w:val="both"/>
        <w:rPr>
          <w:rFonts w:hint="cs"/>
          <w:rtl/>
        </w:rPr>
      </w:pPr>
    </w:p>
    <w:p w14:paraId="690A9E26" w14:textId="77777777" w:rsidR="006F0587" w:rsidRDefault="006F0587">
      <w:pPr>
        <w:jc w:val="both"/>
        <w:rPr>
          <w:rFonts w:hint="cs"/>
          <w:rtl/>
        </w:rPr>
      </w:pPr>
      <w:r>
        <w:rPr>
          <w:rFonts w:hint="cs"/>
          <w:rtl/>
        </w:rPr>
        <w:t xml:space="preserve">רבותי חברי הכנסת, תם סדר-היום של כנס הפגרה המיוחד. הישיבה הרגילה הבאה </w:t>
      </w:r>
      <w:r>
        <w:rPr>
          <w:rFonts w:hint="eastAsia"/>
          <w:rtl/>
        </w:rPr>
        <w:t>–</w:t>
      </w:r>
      <w:r>
        <w:rPr>
          <w:rFonts w:hint="cs"/>
          <w:rtl/>
        </w:rPr>
        <w:t xml:space="preserve"> פתיחת כנס הקיץ </w:t>
      </w:r>
      <w:r>
        <w:rPr>
          <w:rFonts w:hint="eastAsia"/>
          <w:rtl/>
        </w:rPr>
        <w:t>–</w:t>
      </w:r>
      <w:r>
        <w:rPr>
          <w:rFonts w:hint="cs"/>
          <w:rtl/>
        </w:rPr>
        <w:t xml:space="preserve"> תתקיים ביום שני, י"ב באייר תשס"ד, 3 במאי 2004 למניינם, בשעה 16:00. חג עצמאות שמח לכל עם ישראל. אני מכריז כי הישיבה נעולה. </w:t>
      </w:r>
    </w:p>
    <w:p w14:paraId="57620E44" w14:textId="77777777" w:rsidR="006F0587" w:rsidRDefault="006F0587">
      <w:pPr>
        <w:jc w:val="both"/>
        <w:rPr>
          <w:rFonts w:hint="cs"/>
          <w:rtl/>
        </w:rPr>
      </w:pPr>
    </w:p>
    <w:p w14:paraId="67CA2735" w14:textId="77777777" w:rsidR="006F0587" w:rsidRDefault="006F0587">
      <w:pPr>
        <w:jc w:val="center"/>
        <w:rPr>
          <w:rFonts w:hint="cs"/>
          <w:b/>
          <w:bCs/>
          <w:rtl/>
        </w:rPr>
      </w:pPr>
      <w:r>
        <w:rPr>
          <w:rFonts w:hint="cs"/>
          <w:b/>
          <w:bCs/>
          <w:rtl/>
        </w:rPr>
        <w:t>הישיבה ננעלה בשעה 12:21.</w:t>
      </w:r>
    </w:p>
    <w:p w14:paraId="514F1AA8" w14:textId="77777777" w:rsidR="006F0587" w:rsidRDefault="006F0587">
      <w:pPr>
        <w:jc w:val="both"/>
        <w:rPr>
          <w:rFonts w:hint="cs"/>
          <w:color w:val="0000FF"/>
          <w:szCs w:val="28"/>
          <w:rtl/>
        </w:rPr>
      </w:pPr>
    </w:p>
    <w:sectPr w:rsidR="006F0587">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F390" w14:textId="77777777" w:rsidR="006F0587" w:rsidRDefault="006F0587">
      <w:r>
        <w:separator/>
      </w:r>
    </w:p>
  </w:endnote>
  <w:endnote w:type="continuationSeparator" w:id="0">
    <w:p w14:paraId="5D4327AA" w14:textId="77777777" w:rsidR="006F0587" w:rsidRDefault="006F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90B2" w14:textId="77777777" w:rsidR="006F0587" w:rsidRDefault="006F0587">
    <w:pPr>
      <w:pStyle w:val="Footer"/>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E8947" w14:textId="77777777" w:rsidR="006F0587" w:rsidRDefault="006F0587">
      <w:r>
        <w:separator/>
      </w:r>
    </w:p>
  </w:footnote>
  <w:footnote w:type="continuationSeparator" w:id="0">
    <w:p w14:paraId="5C3BAD04" w14:textId="77777777" w:rsidR="006F0587" w:rsidRDefault="006F0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1F6C29"/>
    <w:multiLevelType w:val="hybridMultilevel"/>
    <w:tmpl w:val="66C4CD58"/>
    <w:lvl w:ilvl="0" w:tplc="8B66525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A8445AC"/>
    <w:multiLevelType w:val="hybridMultilevel"/>
    <w:tmpl w:val="E54E76E0"/>
    <w:lvl w:ilvl="0" w:tplc="56E6361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532F6D7A"/>
    <w:multiLevelType w:val="hybridMultilevel"/>
    <w:tmpl w:val="80386166"/>
    <w:lvl w:ilvl="0" w:tplc="7A0A57E6">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61FD0049"/>
    <w:multiLevelType w:val="hybridMultilevel"/>
    <w:tmpl w:val="CF72BD70"/>
    <w:lvl w:ilvl="0" w:tplc="0AD84E0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16cid:durableId="1838031403">
    <w:abstractNumId w:val="0"/>
  </w:num>
  <w:num w:numId="2" w16cid:durableId="2016688695">
    <w:abstractNumId w:val="4"/>
  </w:num>
  <w:num w:numId="3" w16cid:durableId="378016843">
    <w:abstractNumId w:val="1"/>
  </w:num>
  <w:num w:numId="4" w16cid:durableId="968052842">
    <w:abstractNumId w:val="2"/>
  </w:num>
  <w:num w:numId="5" w16cid:durableId="714234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רעיה דש"/>
    <w:docVar w:name="OriginalName" w:val="PROTOCOL24897_1-13.doc"/>
    <w:docVar w:name="Position" w:val="Merged1-13"/>
    <w:docVar w:name="Queue" w:val="1-13"/>
    <w:docVar w:name="SaveYN" w:val="N"/>
    <w:docVar w:name="Session" w:val="24897"/>
    <w:docVar w:name="SessionDate" w:val="22/04/04"/>
    <w:docVar w:name="SpeakersNum" w:val="0"/>
    <w:docVar w:name="StartMode" w:val="4"/>
  </w:docVars>
  <w:rsids>
    <w:rsidRoot w:val="006F0587"/>
    <w:rsid w:val="006F0587"/>
    <w:rsid w:val="00A71786"/>
    <w:rsid w:val="00F57F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8630D"/>
  <w15:chartTrackingRefBased/>
  <w15:docId w15:val="{C2791058-8909-4945-88A6-8913DE08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ind w:firstLine="720"/>
    </w:pPr>
    <w:rPr>
      <w:rFonts w:cs="Arial"/>
      <w:sz w:val="24"/>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דובר"/>
    <w:basedOn w:val="Normal"/>
    <w:next w:val="Normal"/>
    <w:pPr>
      <w:jc w:val="both"/>
    </w:pPr>
    <w:rPr>
      <w:rFonts w:ascii="Arial" w:hAnsi="Arial"/>
      <w:b/>
      <w:bCs/>
      <w:sz w:val="22"/>
      <w:u w:val="single"/>
      <w:lang w:eastAsia="he-IL"/>
    </w:rPr>
  </w:style>
  <w:style w:type="paragraph" w:customStyle="1" w:styleId="a0">
    <w:name w:val="שאילתה"/>
    <w:basedOn w:val="Normal"/>
    <w:next w:val="Normal"/>
    <w:pPr>
      <w:spacing w:line="360" w:lineRule="auto"/>
      <w:jc w:val="both"/>
    </w:pPr>
    <w:rPr>
      <w:rFonts w:ascii="Arial" w:hAnsi="Arial"/>
      <w:b/>
      <w:bCs/>
      <w:u w:val="single"/>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Normal"/>
    <w:pPr>
      <w:spacing w:line="360" w:lineRule="auto"/>
      <w:jc w:val="center"/>
    </w:pPr>
    <w:rPr>
      <w:rFonts w:ascii="Arial" w:hAnsi="Arial"/>
      <w:b/>
      <w:bCs/>
      <w:u w:val="single"/>
    </w:rPr>
  </w:style>
  <w:style w:type="paragraph" w:customStyle="1" w:styleId="a2">
    <w:name w:val="מנהל"/>
    <w:basedOn w:val="Normal"/>
    <w:next w:val="Normal"/>
    <w:pPr>
      <w:jc w:val="center"/>
    </w:pPr>
    <w:rPr>
      <w:rFonts w:ascii="Arial" w:hAnsi="Arial"/>
      <w:b/>
      <w:bCs/>
      <w:sz w:val="20"/>
      <w:szCs w:val="20"/>
    </w:rPr>
  </w:style>
  <w:style w:type="paragraph" w:customStyle="1" w:styleId="a3">
    <w:name w:val="תאריך_עברי"/>
    <w:basedOn w:val="Normal"/>
    <w:next w:val="Normal"/>
    <w:pPr>
      <w:spacing w:line="360" w:lineRule="auto"/>
      <w:jc w:val="center"/>
    </w:pPr>
    <w:rPr>
      <w:rFonts w:ascii="Arial" w:hAnsi="Arial"/>
    </w:rPr>
  </w:style>
  <w:style w:type="paragraph" w:customStyle="1" w:styleId="a4">
    <w:name w:val="שער_כותרת_מספר_ישיבה"/>
    <w:basedOn w:val="Normal"/>
    <w:next w:val="Normal"/>
    <w:pPr>
      <w:spacing w:line="360" w:lineRule="auto"/>
      <w:jc w:val="center"/>
    </w:pPr>
    <w:rPr>
      <w:rFonts w:ascii="Arial" w:hAnsi="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rPr>
  </w:style>
  <w:style w:type="paragraph" w:customStyle="1" w:styleId="a6">
    <w:name w:val="שער_ירושלים"/>
    <w:basedOn w:val="Normal"/>
    <w:next w:val="Normal"/>
    <w:pPr>
      <w:spacing w:line="360" w:lineRule="auto"/>
      <w:jc w:val="center"/>
    </w:pPr>
    <w:rPr>
      <w:rFonts w:ascii="Arial" w:hAnsi="Arial"/>
    </w:rPr>
  </w:style>
  <w:style w:type="paragraph" w:customStyle="1" w:styleId="a7">
    <w:name w:val="שער_דברי_הכנסת"/>
    <w:basedOn w:val="Normal"/>
    <w:next w:val="Normal"/>
    <w:pPr>
      <w:spacing w:line="360" w:lineRule="auto"/>
    </w:pPr>
    <w:rPr>
      <w:rFonts w:ascii="Arial" w:hAnsi="Arial"/>
      <w:b/>
      <w:bCs/>
      <w:sz w:val="22"/>
    </w:rPr>
  </w:style>
  <w:style w:type="paragraph" w:customStyle="1" w:styleId="a8">
    <w:name w:val="שער_מספר_חוברת"/>
    <w:basedOn w:val="Normal"/>
    <w:next w:val="Normal"/>
    <w:pPr>
      <w:spacing w:line="360" w:lineRule="auto"/>
    </w:pPr>
    <w:rPr>
      <w:rFonts w:ascii="Arial" w:hAnsi="Arial"/>
      <w:b/>
      <w:bCs/>
      <w:sz w:val="22"/>
    </w:rPr>
  </w:style>
  <w:style w:type="paragraph" w:customStyle="1" w:styleId="a9">
    <w:name w:val="שער_מספר_ישיבה"/>
    <w:basedOn w:val="Normal"/>
    <w:next w:val="Normal"/>
    <w:pPr>
      <w:spacing w:line="360" w:lineRule="auto"/>
    </w:pPr>
    <w:rPr>
      <w:rFonts w:ascii="Arial" w:hAnsi="Arial"/>
      <w:b/>
      <w:bCs/>
      <w:sz w:val="22"/>
    </w:rPr>
  </w:style>
  <w:style w:type="paragraph" w:customStyle="1" w:styleId="aa">
    <w:name w:val="הצבעה_מספר"/>
    <w:basedOn w:val="Normal"/>
    <w:next w:val="Normal"/>
    <w:pPr>
      <w:spacing w:line="360" w:lineRule="auto"/>
      <w:jc w:val="center"/>
    </w:pPr>
    <w:rPr>
      <w:rFonts w:ascii="Arial" w:hAnsi="Arial"/>
      <w:b/>
      <w:bCs/>
      <w:sz w:val="22"/>
    </w:rPr>
  </w:style>
  <w:style w:type="paragraph" w:customStyle="1" w:styleId="--">
    <w:name w:val="הצבעה_בעד-נגד-נמנעים"/>
    <w:basedOn w:val="Normal"/>
    <w:next w:val="Normal"/>
    <w:pPr>
      <w:spacing w:line="360" w:lineRule="auto"/>
      <w:jc w:val="center"/>
    </w:pPr>
    <w:rPr>
      <w:rFonts w:ascii="Arial" w:hAnsi="Arial"/>
      <w:sz w:val="22"/>
    </w:rPr>
  </w:style>
  <w:style w:type="paragraph" w:customStyle="1" w:styleId="ab">
    <w:name w:val="הצבעה_תוצאות"/>
    <w:basedOn w:val="Normal"/>
    <w:next w:val="Normal"/>
    <w:pPr>
      <w:spacing w:line="360" w:lineRule="auto"/>
      <w:jc w:val="center"/>
    </w:pPr>
    <w:rPr>
      <w:rFonts w:ascii="Arial" w:hAnsi="Arial"/>
      <w:sz w:val="22"/>
    </w:rPr>
  </w:style>
  <w:style w:type="paragraph" w:customStyle="1" w:styleId="ac">
    <w:name w:val="שער_חוברת_ישיבות"/>
    <w:basedOn w:val="Normal"/>
    <w:next w:val="Normal"/>
    <w:pPr>
      <w:spacing w:line="360" w:lineRule="auto"/>
    </w:pPr>
    <w:rPr>
      <w:rFonts w:ascii="Arial" w:hAnsi="Arial"/>
      <w:b/>
      <w:bCs/>
      <w:sz w:val="22"/>
    </w:rPr>
  </w:style>
  <w:style w:type="paragraph" w:customStyle="1" w:styleId="ad">
    <w:name w:val="שער_חברת_תאריכים"/>
    <w:basedOn w:val="Normal"/>
    <w:next w:val="Normal"/>
    <w:pPr>
      <w:spacing w:line="360" w:lineRule="auto"/>
    </w:pPr>
    <w:rPr>
      <w:rFonts w:ascii="Arial" w:hAnsi="Arial"/>
      <w:b/>
      <w:bCs/>
      <w:sz w:val="22"/>
    </w:rPr>
  </w:style>
  <w:style w:type="paragraph" w:customStyle="1" w:styleId="ae">
    <w:name w:val="קריאות"/>
    <w:basedOn w:val="a"/>
  </w:style>
  <w:style w:type="paragraph" w:customStyle="1" w:styleId="af">
    <w:name w:val="יור"/>
    <w:basedOn w:val="a"/>
    <w:next w:val="Normal"/>
  </w:style>
  <w:style w:type="paragraph" w:customStyle="1" w:styleId="-">
    <w:name w:val="דובר-המשך"/>
    <w:basedOn w:val="a"/>
  </w:style>
  <w:style w:type="paragraph" w:customStyle="1" w:styleId="-0">
    <w:name w:val="נושא-תת"/>
    <w:basedOn w:val="a1"/>
    <w:next w:val="Normal"/>
  </w:style>
  <w:style w:type="paragraph" w:styleId="Footer">
    <w:name w:val="footer"/>
    <w:basedOn w:val="Normal"/>
    <w:pPr>
      <w:tabs>
        <w:tab w:val="center" w:pos="4153"/>
        <w:tab w:val="right" w:pos="8306"/>
      </w:tabs>
    </w:pPr>
  </w:style>
  <w:style w:type="paragraph" w:styleId="TOC1">
    <w:name w:val="toc 1"/>
    <w:basedOn w:val="Normal"/>
    <w:next w:val="Normal"/>
    <w:autoRedefine/>
    <w:semiHidden/>
    <w:rsid w:val="006F0587"/>
    <w:pPr>
      <w:spacing w:line="360" w:lineRule="auto"/>
      <w:jc w:val="both"/>
    </w:pPr>
    <w:rPr>
      <w:rFonts w:ascii="Arial" w:hAnsi="Arial"/>
      <w:sz w:val="22"/>
      <w:lang w:eastAsia="he-IL"/>
    </w:rPr>
  </w:style>
  <w:style w:type="paragraph" w:styleId="TOC2">
    <w:name w:val="toc 2"/>
    <w:basedOn w:val="Normal"/>
    <w:next w:val="Normal"/>
    <w:autoRedefine/>
    <w:semiHidden/>
    <w:rsid w:val="006F0587"/>
    <w:pPr>
      <w:spacing w:line="360" w:lineRule="auto"/>
      <w:ind w:left="238" w:right="240"/>
      <w:jc w:val="both"/>
    </w:pPr>
    <w:rPr>
      <w:rFonts w:ascii="Arial" w:hAnsi="Arial"/>
      <w:sz w:val="22"/>
      <w:lang w:eastAsia="he-IL"/>
    </w:rPr>
  </w:style>
  <w:style w:type="paragraph" w:styleId="TOC3">
    <w:name w:val="toc 3"/>
    <w:basedOn w:val="Normal"/>
    <w:next w:val="Normal"/>
    <w:autoRedefine/>
    <w:semiHidden/>
    <w:rsid w:val="006F0587"/>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13734</Words>
  <Characters>78284</Characters>
  <Application>Microsoft Office Word</Application>
  <DocSecurity>0</DocSecurity>
  <Lines>652</Lines>
  <Paragraphs>183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תור מספר 1</vt:lpstr>
      <vt:lpstr>תור מספר 1</vt:lpstr>
    </vt:vector>
  </TitlesOfParts>
  <Company>EDS</Company>
  <LinksUpToDate>false</LinksUpToDate>
  <CharactersWithSpaces>91835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תור מספר 1</dc:title>
  <dc:subject/>
  <dc:creator>knesset</dc:creator>
  <cp:keywords/>
  <dc:description/>
  <cp:lastModifiedBy>Dima Goldin</cp:lastModifiedBy>
  <cp:revision>2</cp:revision>
  <cp:lastPrinted>2004-08-17T11:44:00Z</cp:lastPrinted>
  <dcterms:created xsi:type="dcterms:W3CDTF">2023-01-12T01:06:00Z</dcterms:created>
  <dcterms:modified xsi:type="dcterms:W3CDTF">2023-01-12T01:06:00Z</dcterms:modified>
</cp:coreProperties>
</file>