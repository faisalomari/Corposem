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838" w:rsidRDefault="00957838" w:rsidP="00957838">
      <w:pPr>
        <w:pStyle w:val="3"/>
        <w:rPr>
          <w:sz w:val="22"/>
          <w:rtl/>
        </w:rPr>
      </w:pPr>
      <w:bookmarkStart w:id="0" w:name="_GoBack"/>
      <w:bookmarkEnd w:id="0"/>
      <w:r>
        <w:rPr>
          <w:b/>
          <w:bCs/>
          <w:sz w:val="24"/>
          <w:rtl/>
        </w:rPr>
        <w:t>דברי הכנסת</w:t>
      </w:r>
    </w:p>
    <w:p w:rsidR="00957838" w:rsidRDefault="00957838" w:rsidP="00957838">
      <w:pPr>
        <w:rPr>
          <w:rtl/>
        </w:rPr>
      </w:pP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rPr>
          <w:b/>
          <w:bCs/>
          <w:u w:val="single"/>
          <w:rtl/>
        </w:rPr>
      </w:pPr>
    </w:p>
    <w:p w:rsidR="00957838" w:rsidRPr="00957838" w:rsidRDefault="00957838" w:rsidP="00957838">
      <w:pPr>
        <w:pStyle w:val="3"/>
        <w:rPr>
          <w:b/>
          <w:bCs/>
          <w:u w:val="single"/>
          <w:rtl/>
        </w:rPr>
      </w:pPr>
      <w:r w:rsidRPr="00957838">
        <w:rPr>
          <w:b/>
          <w:bCs/>
          <w:u w:val="single"/>
          <w:rtl/>
        </w:rPr>
        <w:t>ה</w:t>
      </w:r>
      <w:r w:rsidR="00FC0E55" w:rsidRPr="00957838">
        <w:rPr>
          <w:b/>
          <w:bCs/>
          <w:u w:val="single"/>
          <w:rtl/>
        </w:rPr>
        <w:t>ישיבה הארבעים של הכנסת השלוש</w:t>
      </w:r>
      <w:r w:rsidRPr="00957838">
        <w:rPr>
          <w:b/>
          <w:bCs/>
          <w:u w:val="single"/>
          <w:rtl/>
        </w:rPr>
        <w:t>-</w:t>
      </w:r>
      <w:r w:rsidR="00FC0E55" w:rsidRPr="00957838">
        <w:rPr>
          <w:b/>
          <w:bCs/>
          <w:u w:val="single"/>
          <w:rtl/>
        </w:rPr>
        <w:t>עשרה</w:t>
      </w:r>
    </w:p>
    <w:p w:rsidR="00957838" w:rsidRDefault="00957838" w:rsidP="00957838">
      <w:pPr>
        <w:pStyle w:val="3"/>
        <w:rPr>
          <w:rtl/>
        </w:rPr>
      </w:pPr>
      <w:r w:rsidRPr="00FC0E55">
        <w:rPr>
          <w:rtl/>
        </w:rPr>
        <w:t>י</w:t>
      </w:r>
      <w:r w:rsidR="00FC0E55" w:rsidRPr="00FC0E55">
        <w:rPr>
          <w:rtl/>
        </w:rPr>
        <w:t>ום שלישי, כ"ז בכסליו התשנ"ג (22 בדצמבר 1992)</w:t>
      </w:r>
    </w:p>
    <w:p w:rsidR="00957838" w:rsidRDefault="00957838" w:rsidP="00957838">
      <w:pPr>
        <w:rPr>
          <w:rtl/>
        </w:rPr>
      </w:pPr>
    </w:p>
    <w:p w:rsidR="00957838" w:rsidRDefault="00957838" w:rsidP="00957838">
      <w:pPr>
        <w:rPr>
          <w:rtl/>
        </w:rPr>
      </w:pPr>
    </w:p>
    <w:p w:rsidR="00957838" w:rsidRDefault="00957838" w:rsidP="00957838">
      <w:pPr>
        <w:pStyle w:val="3"/>
        <w:rPr>
          <w:rtl/>
        </w:rPr>
      </w:pPr>
      <w:r w:rsidRPr="00FC0E55">
        <w:rPr>
          <w:rtl/>
        </w:rPr>
        <w:t>י</w:t>
      </w:r>
      <w:r w:rsidR="00FC0E55" w:rsidRPr="00FC0E55">
        <w:rPr>
          <w:rtl/>
        </w:rPr>
        <w:t>רושלים, הכנסת, שעה 16:02</w:t>
      </w:r>
    </w:p>
    <w:p w:rsidR="00147884" w:rsidRDefault="00147884">
      <w:pPr>
        <w:autoSpaceDE/>
        <w:autoSpaceDN/>
        <w:bidi w:val="0"/>
        <w:spacing w:after="160" w:line="259" w:lineRule="auto"/>
        <w:ind w:firstLine="0"/>
        <w:jc w:val="left"/>
        <w:rPr>
          <w:rtl/>
        </w:rPr>
      </w:pPr>
      <w:r>
        <w:rPr>
          <w:rtl/>
        </w:rPr>
        <w:br w:type="page"/>
      </w:r>
    </w:p>
    <w:p w:rsidR="00147884" w:rsidRDefault="00147884" w:rsidP="00147884">
      <w:pPr>
        <w:tabs>
          <w:tab w:val="right" w:leader="dot" w:pos="8296"/>
        </w:tabs>
        <w:jc w:val="center"/>
        <w:rPr>
          <w:noProof/>
        </w:rPr>
      </w:pPr>
      <w:r>
        <w:rPr>
          <w:b/>
          <w:bCs/>
          <w:rtl/>
        </w:rPr>
        <w:lastRenderedPageBreak/>
        <w:t>תוכן העניינים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TOC</w:instrText>
      </w:r>
      <w:r>
        <w:rPr>
          <w:rtl/>
        </w:rPr>
        <w:instrText xml:space="preserve"> \</w:instrText>
      </w:r>
      <w:r>
        <w:instrText>o "1-1" \n \h \z \u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</w:p>
    <w:p w:rsidR="00147884" w:rsidRDefault="00377817" w:rsidP="00147884">
      <w:pPr>
        <w:pStyle w:val="TOC1"/>
        <w:tabs>
          <w:tab w:val="right" w:leader="dot" w:pos="8296"/>
        </w:tabs>
        <w:rPr>
          <w:noProof/>
          <w:rtl/>
        </w:rPr>
      </w:pPr>
      <w:hyperlink w:anchor="_Toc456863950" w:history="1">
        <w:r w:rsidR="00147884" w:rsidRPr="000E71A1">
          <w:rPr>
            <w:rStyle w:val="Hyperlink"/>
            <w:rFonts w:hint="eastAsia"/>
            <w:noProof/>
            <w:rtl/>
          </w:rPr>
          <w:t>הצעות</w:t>
        </w:r>
        <w:r w:rsidR="00147884" w:rsidRPr="000E71A1">
          <w:rPr>
            <w:rStyle w:val="Hyperlink"/>
            <w:noProof/>
            <w:rtl/>
          </w:rPr>
          <w:t xml:space="preserve"> </w:t>
        </w:r>
        <w:r w:rsidR="00147884" w:rsidRPr="000E71A1">
          <w:rPr>
            <w:rStyle w:val="Hyperlink"/>
            <w:rFonts w:hint="eastAsia"/>
            <w:noProof/>
            <w:rtl/>
          </w:rPr>
          <w:t>לסדר</w:t>
        </w:r>
        <w:r w:rsidR="00147884" w:rsidRPr="000E71A1">
          <w:rPr>
            <w:rStyle w:val="Hyperlink"/>
            <w:noProof/>
            <w:rtl/>
          </w:rPr>
          <w:t>-</w:t>
        </w:r>
        <w:r w:rsidR="00147884" w:rsidRPr="000E71A1">
          <w:rPr>
            <w:rStyle w:val="Hyperlink"/>
            <w:rFonts w:hint="eastAsia"/>
            <w:noProof/>
            <w:rtl/>
          </w:rPr>
          <w:t>היום</w:t>
        </w:r>
      </w:hyperlink>
    </w:p>
    <w:p w:rsidR="00147884" w:rsidRDefault="00377817" w:rsidP="00147884">
      <w:pPr>
        <w:pStyle w:val="TOC1"/>
        <w:tabs>
          <w:tab w:val="right" w:leader="dot" w:pos="8296"/>
        </w:tabs>
        <w:rPr>
          <w:noProof/>
          <w:rtl/>
        </w:rPr>
      </w:pPr>
      <w:hyperlink w:anchor="_Toc456863951" w:history="1">
        <w:r w:rsidR="00147884" w:rsidRPr="000E71A1">
          <w:rPr>
            <w:rStyle w:val="Hyperlink"/>
            <w:rFonts w:hint="eastAsia"/>
            <w:noProof/>
            <w:rtl/>
          </w:rPr>
          <w:t>דרכים</w:t>
        </w:r>
        <w:r w:rsidR="00147884" w:rsidRPr="000E71A1">
          <w:rPr>
            <w:rStyle w:val="Hyperlink"/>
            <w:noProof/>
            <w:rtl/>
          </w:rPr>
          <w:t xml:space="preserve"> </w:t>
        </w:r>
        <w:r w:rsidR="00147884" w:rsidRPr="000E71A1">
          <w:rPr>
            <w:rStyle w:val="Hyperlink"/>
            <w:rFonts w:hint="eastAsia"/>
            <w:noProof/>
            <w:rtl/>
          </w:rPr>
          <w:t>לביעור</w:t>
        </w:r>
        <w:r w:rsidR="00147884" w:rsidRPr="000E71A1">
          <w:rPr>
            <w:rStyle w:val="Hyperlink"/>
            <w:noProof/>
            <w:rtl/>
          </w:rPr>
          <w:t xml:space="preserve"> </w:t>
        </w:r>
        <w:r w:rsidR="00147884" w:rsidRPr="000E71A1">
          <w:rPr>
            <w:rStyle w:val="Hyperlink"/>
            <w:rFonts w:hint="eastAsia"/>
            <w:noProof/>
            <w:rtl/>
          </w:rPr>
          <w:t>נגע</w:t>
        </w:r>
        <w:r w:rsidR="00147884" w:rsidRPr="000E71A1">
          <w:rPr>
            <w:rStyle w:val="Hyperlink"/>
            <w:noProof/>
            <w:rtl/>
          </w:rPr>
          <w:t xml:space="preserve"> </w:t>
        </w:r>
        <w:r w:rsidR="00147884" w:rsidRPr="000E71A1">
          <w:rPr>
            <w:rStyle w:val="Hyperlink"/>
            <w:rFonts w:hint="eastAsia"/>
            <w:noProof/>
            <w:rtl/>
          </w:rPr>
          <w:t>ההתבוללות</w:t>
        </w:r>
        <w:r w:rsidR="00147884" w:rsidRPr="000E71A1">
          <w:rPr>
            <w:rStyle w:val="Hyperlink"/>
            <w:noProof/>
            <w:rtl/>
          </w:rPr>
          <w:t xml:space="preserve"> </w:t>
        </w:r>
        <w:r w:rsidR="00147884" w:rsidRPr="000E71A1">
          <w:rPr>
            <w:rStyle w:val="Hyperlink"/>
            <w:rFonts w:hint="eastAsia"/>
            <w:noProof/>
            <w:rtl/>
          </w:rPr>
          <w:t>בתפוצות</w:t>
        </w:r>
      </w:hyperlink>
    </w:p>
    <w:p w:rsidR="00147884" w:rsidRDefault="00377817" w:rsidP="00147884">
      <w:pPr>
        <w:pStyle w:val="TOC1"/>
        <w:tabs>
          <w:tab w:val="right" w:leader="dot" w:pos="8296"/>
        </w:tabs>
        <w:rPr>
          <w:noProof/>
          <w:rtl/>
        </w:rPr>
      </w:pPr>
      <w:hyperlink w:anchor="_Toc456863952" w:history="1">
        <w:r w:rsidR="00147884" w:rsidRPr="000E71A1">
          <w:rPr>
            <w:rStyle w:val="Hyperlink"/>
            <w:rFonts w:hint="eastAsia"/>
            <w:noProof/>
            <w:rtl/>
          </w:rPr>
          <w:t>הודעת</w:t>
        </w:r>
        <w:r w:rsidR="00147884" w:rsidRPr="000E71A1">
          <w:rPr>
            <w:rStyle w:val="Hyperlink"/>
            <w:noProof/>
            <w:rtl/>
          </w:rPr>
          <w:t xml:space="preserve"> </w:t>
        </w:r>
        <w:r w:rsidR="00147884" w:rsidRPr="000E71A1">
          <w:rPr>
            <w:rStyle w:val="Hyperlink"/>
            <w:rFonts w:hint="eastAsia"/>
            <w:noProof/>
            <w:rtl/>
          </w:rPr>
          <w:t>ועדת</w:t>
        </w:r>
        <w:r w:rsidR="00147884" w:rsidRPr="000E71A1">
          <w:rPr>
            <w:rStyle w:val="Hyperlink"/>
            <w:noProof/>
            <w:rtl/>
          </w:rPr>
          <w:t xml:space="preserve"> </w:t>
        </w:r>
        <w:r w:rsidR="00147884" w:rsidRPr="000E71A1">
          <w:rPr>
            <w:rStyle w:val="Hyperlink"/>
            <w:rFonts w:hint="eastAsia"/>
            <w:noProof/>
            <w:rtl/>
          </w:rPr>
          <w:t>החוץ</w:t>
        </w:r>
        <w:r w:rsidR="00147884" w:rsidRPr="000E71A1">
          <w:rPr>
            <w:rStyle w:val="Hyperlink"/>
            <w:noProof/>
            <w:rtl/>
          </w:rPr>
          <w:t xml:space="preserve"> </w:t>
        </w:r>
        <w:r w:rsidR="00147884" w:rsidRPr="000E71A1">
          <w:rPr>
            <w:rStyle w:val="Hyperlink"/>
            <w:rFonts w:hint="eastAsia"/>
            <w:noProof/>
            <w:rtl/>
          </w:rPr>
          <w:t>והביטחון</w:t>
        </w:r>
        <w:r w:rsidR="00147884" w:rsidRPr="000E71A1">
          <w:rPr>
            <w:rStyle w:val="Hyperlink"/>
            <w:noProof/>
            <w:rtl/>
          </w:rPr>
          <w:t xml:space="preserve"> </w:t>
        </w:r>
        <w:r w:rsidR="00147884" w:rsidRPr="000E71A1">
          <w:rPr>
            <w:rStyle w:val="Hyperlink"/>
            <w:rFonts w:hint="eastAsia"/>
            <w:noProof/>
            <w:rtl/>
          </w:rPr>
          <w:t>על</w:t>
        </w:r>
        <w:r w:rsidR="00147884" w:rsidRPr="000E71A1">
          <w:rPr>
            <w:rStyle w:val="Hyperlink"/>
            <w:noProof/>
            <w:rtl/>
          </w:rPr>
          <w:t xml:space="preserve"> </w:t>
        </w:r>
        <w:r w:rsidR="00147884" w:rsidRPr="000E71A1">
          <w:rPr>
            <w:rStyle w:val="Hyperlink"/>
            <w:rFonts w:hint="eastAsia"/>
            <w:noProof/>
            <w:rtl/>
          </w:rPr>
          <w:t>החלת</w:t>
        </w:r>
        <w:r w:rsidR="00147884" w:rsidRPr="000E71A1">
          <w:rPr>
            <w:rStyle w:val="Hyperlink"/>
            <w:noProof/>
            <w:rtl/>
          </w:rPr>
          <w:t xml:space="preserve"> </w:t>
        </w:r>
        <w:r w:rsidR="00147884" w:rsidRPr="000E71A1">
          <w:rPr>
            <w:rStyle w:val="Hyperlink"/>
            <w:rFonts w:hint="eastAsia"/>
            <w:noProof/>
            <w:rtl/>
          </w:rPr>
          <w:t>דין</w:t>
        </w:r>
        <w:r w:rsidR="00147884" w:rsidRPr="000E71A1">
          <w:rPr>
            <w:rStyle w:val="Hyperlink"/>
            <w:noProof/>
            <w:rtl/>
          </w:rPr>
          <w:t xml:space="preserve"> </w:t>
        </w:r>
        <w:r w:rsidR="00147884" w:rsidRPr="000E71A1">
          <w:rPr>
            <w:rStyle w:val="Hyperlink"/>
            <w:rFonts w:hint="eastAsia"/>
            <w:noProof/>
            <w:rtl/>
          </w:rPr>
          <w:t>רציפות</w:t>
        </w:r>
        <w:r w:rsidR="00147884" w:rsidRPr="000E71A1">
          <w:rPr>
            <w:rStyle w:val="Hyperlink"/>
            <w:noProof/>
            <w:rtl/>
          </w:rPr>
          <w:t xml:space="preserve"> </w:t>
        </w:r>
        <w:r w:rsidR="00147884" w:rsidRPr="000E71A1">
          <w:rPr>
            <w:rStyle w:val="Hyperlink"/>
            <w:rFonts w:hint="eastAsia"/>
            <w:noProof/>
            <w:rtl/>
          </w:rPr>
          <w:t>על</w:t>
        </w:r>
        <w:r w:rsidR="00147884" w:rsidRPr="000E71A1">
          <w:rPr>
            <w:rStyle w:val="Hyperlink"/>
            <w:noProof/>
            <w:rtl/>
          </w:rPr>
          <w:t xml:space="preserve"> </w:t>
        </w:r>
        <w:r w:rsidR="00147884" w:rsidRPr="000E71A1">
          <w:rPr>
            <w:rStyle w:val="Hyperlink"/>
            <w:rFonts w:hint="eastAsia"/>
            <w:noProof/>
            <w:rtl/>
          </w:rPr>
          <w:t>הצעות</w:t>
        </w:r>
        <w:r w:rsidR="00147884" w:rsidRPr="000E71A1">
          <w:rPr>
            <w:rStyle w:val="Hyperlink"/>
            <w:noProof/>
            <w:rtl/>
          </w:rPr>
          <w:t xml:space="preserve"> </w:t>
        </w:r>
        <w:r w:rsidR="00147884" w:rsidRPr="000E71A1">
          <w:rPr>
            <w:rStyle w:val="Hyperlink"/>
            <w:rFonts w:hint="eastAsia"/>
            <w:noProof/>
            <w:rtl/>
          </w:rPr>
          <w:t>חוק</w:t>
        </w:r>
      </w:hyperlink>
    </w:p>
    <w:p w:rsidR="00147884" w:rsidRDefault="00377817" w:rsidP="00147884">
      <w:pPr>
        <w:pStyle w:val="TOC1"/>
        <w:tabs>
          <w:tab w:val="right" w:leader="dot" w:pos="8296"/>
        </w:tabs>
        <w:rPr>
          <w:noProof/>
          <w:rtl/>
        </w:rPr>
      </w:pPr>
      <w:hyperlink w:anchor="_Toc456863953" w:history="1">
        <w:r w:rsidR="00147884" w:rsidRPr="000E71A1">
          <w:rPr>
            <w:rStyle w:val="Hyperlink"/>
            <w:rFonts w:hint="eastAsia"/>
            <w:noProof/>
            <w:rtl/>
          </w:rPr>
          <w:t>הצעת</w:t>
        </w:r>
        <w:r w:rsidR="00147884" w:rsidRPr="000E71A1">
          <w:rPr>
            <w:rStyle w:val="Hyperlink"/>
            <w:noProof/>
            <w:rtl/>
          </w:rPr>
          <w:t xml:space="preserve"> </w:t>
        </w:r>
        <w:r w:rsidR="00147884" w:rsidRPr="000E71A1">
          <w:rPr>
            <w:rStyle w:val="Hyperlink"/>
            <w:rFonts w:hint="eastAsia"/>
            <w:noProof/>
            <w:rtl/>
          </w:rPr>
          <w:t>חוק</w:t>
        </w:r>
        <w:r w:rsidR="00147884" w:rsidRPr="000E71A1">
          <w:rPr>
            <w:rStyle w:val="Hyperlink"/>
            <w:noProof/>
            <w:rtl/>
          </w:rPr>
          <w:t xml:space="preserve"> </w:t>
        </w:r>
        <w:r w:rsidR="00147884" w:rsidRPr="000E71A1">
          <w:rPr>
            <w:rStyle w:val="Hyperlink"/>
            <w:rFonts w:hint="eastAsia"/>
            <w:noProof/>
            <w:rtl/>
          </w:rPr>
          <w:t>דמי</w:t>
        </w:r>
        <w:r w:rsidR="00147884" w:rsidRPr="000E71A1">
          <w:rPr>
            <w:rStyle w:val="Hyperlink"/>
            <w:noProof/>
            <w:rtl/>
          </w:rPr>
          <w:t xml:space="preserve"> </w:t>
        </w:r>
        <w:r w:rsidR="00147884" w:rsidRPr="000E71A1">
          <w:rPr>
            <w:rStyle w:val="Hyperlink"/>
            <w:rFonts w:hint="eastAsia"/>
            <w:noProof/>
            <w:rtl/>
          </w:rPr>
          <w:t>מחלה</w:t>
        </w:r>
        <w:r w:rsidR="00147884" w:rsidRPr="000E71A1">
          <w:rPr>
            <w:rStyle w:val="Hyperlink"/>
            <w:noProof/>
            <w:rtl/>
          </w:rPr>
          <w:t xml:space="preserve"> (</w:t>
        </w:r>
        <w:r w:rsidR="00147884" w:rsidRPr="000E71A1">
          <w:rPr>
            <w:rStyle w:val="Hyperlink"/>
            <w:rFonts w:hint="eastAsia"/>
            <w:noProof/>
            <w:rtl/>
          </w:rPr>
          <w:t>תיקון</w:t>
        </w:r>
        <w:r w:rsidR="00147884" w:rsidRPr="000E71A1">
          <w:rPr>
            <w:rStyle w:val="Hyperlink"/>
            <w:noProof/>
            <w:rtl/>
          </w:rPr>
          <w:t xml:space="preserve"> – </w:t>
        </w:r>
        <w:r w:rsidR="00147884" w:rsidRPr="000E71A1">
          <w:rPr>
            <w:rStyle w:val="Hyperlink"/>
            <w:rFonts w:hint="eastAsia"/>
            <w:noProof/>
            <w:rtl/>
          </w:rPr>
          <w:t>היעדרות</w:t>
        </w:r>
        <w:r w:rsidR="00147884" w:rsidRPr="000E71A1">
          <w:rPr>
            <w:rStyle w:val="Hyperlink"/>
            <w:noProof/>
            <w:rtl/>
          </w:rPr>
          <w:t xml:space="preserve"> </w:t>
        </w:r>
        <w:r w:rsidR="00147884" w:rsidRPr="000E71A1">
          <w:rPr>
            <w:rStyle w:val="Hyperlink"/>
            <w:rFonts w:hint="eastAsia"/>
            <w:noProof/>
            <w:rtl/>
          </w:rPr>
          <w:t>לרגל</w:t>
        </w:r>
        <w:r w:rsidR="00147884" w:rsidRPr="000E71A1">
          <w:rPr>
            <w:rStyle w:val="Hyperlink"/>
            <w:noProof/>
            <w:rtl/>
          </w:rPr>
          <w:t xml:space="preserve"> </w:t>
        </w:r>
        <w:r w:rsidR="00147884" w:rsidRPr="000E71A1">
          <w:rPr>
            <w:rStyle w:val="Hyperlink"/>
            <w:rFonts w:hint="eastAsia"/>
            <w:noProof/>
            <w:rtl/>
          </w:rPr>
          <w:t>מחלת</w:t>
        </w:r>
        <w:r w:rsidR="00147884" w:rsidRPr="000E71A1">
          <w:rPr>
            <w:rStyle w:val="Hyperlink"/>
            <w:noProof/>
            <w:rtl/>
          </w:rPr>
          <w:t xml:space="preserve"> </w:t>
        </w:r>
        <w:r w:rsidR="00147884" w:rsidRPr="000E71A1">
          <w:rPr>
            <w:rStyle w:val="Hyperlink"/>
            <w:rFonts w:hint="eastAsia"/>
            <w:noProof/>
            <w:rtl/>
          </w:rPr>
          <w:t>ילד</w:t>
        </w:r>
        <w:r w:rsidR="00147884" w:rsidRPr="000E71A1">
          <w:rPr>
            <w:rStyle w:val="Hyperlink"/>
            <w:noProof/>
            <w:rtl/>
          </w:rPr>
          <w:t xml:space="preserve">), </w:t>
        </w:r>
        <w:r w:rsidR="00147884" w:rsidRPr="000E71A1">
          <w:rPr>
            <w:rStyle w:val="Hyperlink"/>
            <w:rFonts w:hint="eastAsia"/>
            <w:noProof/>
            <w:rtl/>
          </w:rPr>
          <w:t>התשנ</w:t>
        </w:r>
        <w:r w:rsidR="00147884" w:rsidRPr="000E71A1">
          <w:rPr>
            <w:rStyle w:val="Hyperlink"/>
            <w:noProof/>
            <w:rtl/>
          </w:rPr>
          <w:t>"</w:t>
        </w:r>
        <w:r w:rsidR="00147884" w:rsidRPr="000E71A1">
          <w:rPr>
            <w:rStyle w:val="Hyperlink"/>
            <w:rFonts w:hint="eastAsia"/>
            <w:noProof/>
            <w:rtl/>
          </w:rPr>
          <w:t>ב</w:t>
        </w:r>
        <w:r w:rsidR="00147884" w:rsidRPr="000E71A1">
          <w:rPr>
            <w:rStyle w:val="Hyperlink"/>
            <w:noProof/>
            <w:rtl/>
          </w:rPr>
          <w:t>–1992</w:t>
        </w:r>
      </w:hyperlink>
    </w:p>
    <w:p w:rsidR="00147884" w:rsidRDefault="00377817" w:rsidP="00147884">
      <w:pPr>
        <w:pStyle w:val="TOC1"/>
        <w:tabs>
          <w:tab w:val="right" w:leader="dot" w:pos="8296"/>
        </w:tabs>
        <w:rPr>
          <w:noProof/>
          <w:rtl/>
        </w:rPr>
      </w:pPr>
      <w:hyperlink w:anchor="_Toc456863954" w:history="1">
        <w:r w:rsidR="00147884" w:rsidRPr="000E71A1">
          <w:rPr>
            <w:rStyle w:val="Hyperlink"/>
            <w:noProof/>
            <w:rtl/>
          </w:rPr>
          <w:t>(</w:t>
        </w:r>
        <w:r w:rsidR="00147884" w:rsidRPr="000E71A1">
          <w:rPr>
            <w:rStyle w:val="Hyperlink"/>
            <w:rFonts w:hint="eastAsia"/>
            <w:noProof/>
            <w:rtl/>
          </w:rPr>
          <w:t>הצעת</w:t>
        </w:r>
        <w:r w:rsidR="00147884" w:rsidRPr="000E71A1">
          <w:rPr>
            <w:rStyle w:val="Hyperlink"/>
            <w:noProof/>
            <w:rtl/>
          </w:rPr>
          <w:t xml:space="preserve"> </w:t>
        </w:r>
        <w:r w:rsidR="00147884" w:rsidRPr="000E71A1">
          <w:rPr>
            <w:rStyle w:val="Hyperlink"/>
            <w:rFonts w:hint="eastAsia"/>
            <w:noProof/>
            <w:rtl/>
          </w:rPr>
          <w:t>חבר</w:t>
        </w:r>
        <w:r w:rsidR="00147884" w:rsidRPr="000E71A1">
          <w:rPr>
            <w:rStyle w:val="Hyperlink"/>
            <w:noProof/>
            <w:rtl/>
          </w:rPr>
          <w:t xml:space="preserve"> </w:t>
        </w:r>
        <w:r w:rsidR="00147884" w:rsidRPr="000E71A1">
          <w:rPr>
            <w:rStyle w:val="Hyperlink"/>
            <w:rFonts w:hint="eastAsia"/>
            <w:noProof/>
            <w:rtl/>
          </w:rPr>
          <w:t>הכנסת</w:t>
        </w:r>
        <w:r w:rsidR="00147884" w:rsidRPr="000E71A1">
          <w:rPr>
            <w:rStyle w:val="Hyperlink"/>
            <w:noProof/>
            <w:rtl/>
          </w:rPr>
          <w:t xml:space="preserve"> </w:t>
        </w:r>
        <w:r w:rsidR="00147884" w:rsidRPr="000E71A1">
          <w:rPr>
            <w:rStyle w:val="Hyperlink"/>
            <w:rFonts w:hint="eastAsia"/>
            <w:noProof/>
            <w:rtl/>
          </w:rPr>
          <w:t>ח</w:t>
        </w:r>
        <w:r w:rsidR="00147884" w:rsidRPr="000E71A1">
          <w:rPr>
            <w:rStyle w:val="Hyperlink"/>
            <w:noProof/>
            <w:rtl/>
          </w:rPr>
          <w:t xml:space="preserve">' </w:t>
        </w:r>
        <w:r w:rsidR="00147884" w:rsidRPr="000E71A1">
          <w:rPr>
            <w:rStyle w:val="Hyperlink"/>
            <w:rFonts w:hint="eastAsia"/>
            <w:noProof/>
            <w:rtl/>
          </w:rPr>
          <w:t>מירום</w:t>
        </w:r>
        <w:r w:rsidR="00147884" w:rsidRPr="000E71A1">
          <w:rPr>
            <w:rStyle w:val="Hyperlink"/>
            <w:noProof/>
            <w:rtl/>
          </w:rPr>
          <w:t>)</w:t>
        </w:r>
      </w:hyperlink>
    </w:p>
    <w:p w:rsidR="00147884" w:rsidRDefault="00377817" w:rsidP="00147884">
      <w:pPr>
        <w:pStyle w:val="TOC1"/>
        <w:tabs>
          <w:tab w:val="right" w:leader="dot" w:pos="8296"/>
        </w:tabs>
        <w:rPr>
          <w:noProof/>
          <w:rtl/>
        </w:rPr>
      </w:pPr>
      <w:hyperlink w:anchor="_Toc456863955" w:history="1">
        <w:r w:rsidR="00147884" w:rsidRPr="000E71A1">
          <w:rPr>
            <w:rStyle w:val="Hyperlink"/>
            <w:rFonts w:hint="eastAsia"/>
            <w:noProof/>
            <w:rtl/>
          </w:rPr>
          <w:t>הודעת</w:t>
        </w:r>
        <w:r w:rsidR="00147884" w:rsidRPr="000E71A1">
          <w:rPr>
            <w:rStyle w:val="Hyperlink"/>
            <w:noProof/>
            <w:rtl/>
          </w:rPr>
          <w:t xml:space="preserve"> </w:t>
        </w:r>
        <w:r w:rsidR="00147884" w:rsidRPr="000E71A1">
          <w:rPr>
            <w:rStyle w:val="Hyperlink"/>
            <w:rFonts w:hint="eastAsia"/>
            <w:noProof/>
            <w:rtl/>
          </w:rPr>
          <w:t>היושב</w:t>
        </w:r>
        <w:r w:rsidR="00147884" w:rsidRPr="000E71A1">
          <w:rPr>
            <w:rStyle w:val="Hyperlink"/>
            <w:noProof/>
            <w:rtl/>
          </w:rPr>
          <w:t>-</w:t>
        </w:r>
        <w:r w:rsidR="00147884" w:rsidRPr="000E71A1">
          <w:rPr>
            <w:rStyle w:val="Hyperlink"/>
            <w:rFonts w:hint="eastAsia"/>
            <w:noProof/>
            <w:rtl/>
          </w:rPr>
          <w:t>ראש</w:t>
        </w:r>
        <w:r w:rsidR="00147884" w:rsidRPr="000E71A1">
          <w:rPr>
            <w:rStyle w:val="Hyperlink"/>
            <w:noProof/>
            <w:rtl/>
          </w:rPr>
          <w:t xml:space="preserve"> </w:t>
        </w:r>
        <w:r w:rsidR="00147884" w:rsidRPr="000E71A1">
          <w:rPr>
            <w:rStyle w:val="Hyperlink"/>
            <w:rFonts w:hint="eastAsia"/>
            <w:noProof/>
            <w:rtl/>
          </w:rPr>
          <w:t>על</w:t>
        </w:r>
        <w:r w:rsidR="00147884" w:rsidRPr="000E71A1">
          <w:rPr>
            <w:rStyle w:val="Hyperlink"/>
            <w:noProof/>
            <w:rtl/>
          </w:rPr>
          <w:t xml:space="preserve"> </w:t>
        </w:r>
        <w:r w:rsidR="00147884" w:rsidRPr="000E71A1">
          <w:rPr>
            <w:rStyle w:val="Hyperlink"/>
            <w:rFonts w:hint="eastAsia"/>
            <w:noProof/>
            <w:rtl/>
          </w:rPr>
          <w:t>מתכונת</w:t>
        </w:r>
        <w:r w:rsidR="00147884" w:rsidRPr="000E71A1">
          <w:rPr>
            <w:rStyle w:val="Hyperlink"/>
            <w:noProof/>
            <w:rtl/>
          </w:rPr>
          <w:t xml:space="preserve"> </w:t>
        </w:r>
        <w:r w:rsidR="00147884" w:rsidRPr="000E71A1">
          <w:rPr>
            <w:rStyle w:val="Hyperlink"/>
            <w:rFonts w:hint="eastAsia"/>
            <w:noProof/>
            <w:rtl/>
          </w:rPr>
          <w:t>הדיון</w:t>
        </w:r>
        <w:r w:rsidR="00147884" w:rsidRPr="000E71A1">
          <w:rPr>
            <w:rStyle w:val="Hyperlink"/>
            <w:noProof/>
            <w:rtl/>
          </w:rPr>
          <w:t xml:space="preserve"> </w:t>
        </w:r>
        <w:r w:rsidR="00147884" w:rsidRPr="000E71A1">
          <w:rPr>
            <w:rStyle w:val="Hyperlink"/>
            <w:rFonts w:hint="eastAsia"/>
            <w:noProof/>
            <w:rtl/>
          </w:rPr>
          <w:t>בסקירות</w:t>
        </w:r>
        <w:r w:rsidR="00147884" w:rsidRPr="000E71A1">
          <w:rPr>
            <w:rStyle w:val="Hyperlink"/>
            <w:noProof/>
            <w:rtl/>
          </w:rPr>
          <w:t xml:space="preserve"> </w:t>
        </w:r>
        <w:r w:rsidR="00147884" w:rsidRPr="000E71A1">
          <w:rPr>
            <w:rStyle w:val="Hyperlink"/>
            <w:rFonts w:hint="eastAsia"/>
            <w:noProof/>
            <w:rtl/>
          </w:rPr>
          <w:t>השרים</w:t>
        </w:r>
        <w:r w:rsidR="00147884" w:rsidRPr="000E71A1">
          <w:rPr>
            <w:rStyle w:val="Hyperlink"/>
            <w:noProof/>
            <w:rtl/>
          </w:rPr>
          <w:t xml:space="preserve"> </w:t>
        </w:r>
        <w:r w:rsidR="00147884" w:rsidRPr="000E71A1">
          <w:rPr>
            <w:rStyle w:val="Hyperlink"/>
            <w:rFonts w:hint="eastAsia"/>
            <w:noProof/>
            <w:rtl/>
          </w:rPr>
          <w:t>על</w:t>
        </w:r>
        <w:r w:rsidR="00147884" w:rsidRPr="000E71A1">
          <w:rPr>
            <w:rStyle w:val="Hyperlink"/>
            <w:noProof/>
            <w:rtl/>
          </w:rPr>
          <w:t xml:space="preserve"> </w:t>
        </w:r>
        <w:r w:rsidR="00147884" w:rsidRPr="000E71A1">
          <w:rPr>
            <w:rStyle w:val="Hyperlink"/>
            <w:rFonts w:hint="eastAsia"/>
            <w:noProof/>
            <w:rtl/>
          </w:rPr>
          <w:t>פעולות</w:t>
        </w:r>
        <w:r w:rsidR="00147884" w:rsidRPr="000E71A1">
          <w:rPr>
            <w:rStyle w:val="Hyperlink"/>
            <w:noProof/>
            <w:rtl/>
          </w:rPr>
          <w:t xml:space="preserve"> </w:t>
        </w:r>
        <w:r w:rsidR="00147884" w:rsidRPr="000E71A1">
          <w:rPr>
            <w:rStyle w:val="Hyperlink"/>
            <w:rFonts w:hint="eastAsia"/>
            <w:noProof/>
            <w:rtl/>
          </w:rPr>
          <w:t>משרדיהם</w:t>
        </w:r>
      </w:hyperlink>
    </w:p>
    <w:p w:rsidR="00147884" w:rsidRDefault="00377817" w:rsidP="00147884">
      <w:pPr>
        <w:pStyle w:val="TOC1"/>
        <w:tabs>
          <w:tab w:val="right" w:leader="dot" w:pos="8296"/>
        </w:tabs>
        <w:rPr>
          <w:noProof/>
          <w:rtl/>
        </w:rPr>
      </w:pPr>
      <w:hyperlink w:anchor="_Toc456863956" w:history="1">
        <w:r w:rsidR="00147884" w:rsidRPr="000E71A1">
          <w:rPr>
            <w:rStyle w:val="Hyperlink"/>
            <w:rFonts w:hint="eastAsia"/>
            <w:noProof/>
            <w:rtl/>
          </w:rPr>
          <w:t>סקירת</w:t>
        </w:r>
        <w:r w:rsidR="00147884" w:rsidRPr="000E71A1">
          <w:rPr>
            <w:rStyle w:val="Hyperlink"/>
            <w:noProof/>
            <w:rtl/>
          </w:rPr>
          <w:t xml:space="preserve"> </w:t>
        </w:r>
        <w:r w:rsidR="00147884" w:rsidRPr="000E71A1">
          <w:rPr>
            <w:rStyle w:val="Hyperlink"/>
            <w:rFonts w:hint="eastAsia"/>
            <w:noProof/>
            <w:rtl/>
          </w:rPr>
          <w:t>שרת</w:t>
        </w:r>
        <w:r w:rsidR="00147884" w:rsidRPr="000E71A1">
          <w:rPr>
            <w:rStyle w:val="Hyperlink"/>
            <w:noProof/>
            <w:rtl/>
          </w:rPr>
          <w:t xml:space="preserve"> </w:t>
        </w:r>
        <w:r w:rsidR="00147884" w:rsidRPr="000E71A1">
          <w:rPr>
            <w:rStyle w:val="Hyperlink"/>
            <w:rFonts w:hint="eastAsia"/>
            <w:noProof/>
            <w:rtl/>
          </w:rPr>
          <w:t>החינוך</w:t>
        </w:r>
        <w:r w:rsidR="00147884" w:rsidRPr="000E71A1">
          <w:rPr>
            <w:rStyle w:val="Hyperlink"/>
            <w:noProof/>
            <w:rtl/>
          </w:rPr>
          <w:t xml:space="preserve"> </w:t>
        </w:r>
        <w:r w:rsidR="00147884" w:rsidRPr="000E71A1">
          <w:rPr>
            <w:rStyle w:val="Hyperlink"/>
            <w:rFonts w:hint="eastAsia"/>
            <w:noProof/>
            <w:rtl/>
          </w:rPr>
          <w:t>והתרבות</w:t>
        </w:r>
        <w:r w:rsidR="00147884" w:rsidRPr="000E71A1">
          <w:rPr>
            <w:rStyle w:val="Hyperlink"/>
            <w:noProof/>
            <w:rtl/>
          </w:rPr>
          <w:t xml:space="preserve"> </w:t>
        </w:r>
        <w:r w:rsidR="00147884" w:rsidRPr="000E71A1">
          <w:rPr>
            <w:rStyle w:val="Hyperlink"/>
            <w:rFonts w:hint="eastAsia"/>
            <w:noProof/>
            <w:rtl/>
          </w:rPr>
          <w:t>על</w:t>
        </w:r>
        <w:r w:rsidR="00147884" w:rsidRPr="000E71A1">
          <w:rPr>
            <w:rStyle w:val="Hyperlink"/>
            <w:noProof/>
            <w:rtl/>
          </w:rPr>
          <w:t xml:space="preserve"> </w:t>
        </w:r>
        <w:r w:rsidR="00147884" w:rsidRPr="000E71A1">
          <w:rPr>
            <w:rStyle w:val="Hyperlink"/>
            <w:rFonts w:hint="eastAsia"/>
            <w:noProof/>
            <w:rtl/>
          </w:rPr>
          <w:t>פעולות</w:t>
        </w:r>
        <w:r w:rsidR="00147884" w:rsidRPr="000E71A1">
          <w:rPr>
            <w:rStyle w:val="Hyperlink"/>
            <w:noProof/>
            <w:rtl/>
          </w:rPr>
          <w:t xml:space="preserve"> </w:t>
        </w:r>
        <w:r w:rsidR="00147884" w:rsidRPr="000E71A1">
          <w:rPr>
            <w:rStyle w:val="Hyperlink"/>
            <w:rFonts w:hint="eastAsia"/>
            <w:noProof/>
            <w:rtl/>
          </w:rPr>
          <w:t>משרדה</w:t>
        </w:r>
        <w:r w:rsidR="00147884" w:rsidRPr="000E71A1">
          <w:rPr>
            <w:rStyle w:val="Hyperlink"/>
            <w:noProof/>
            <w:rtl/>
          </w:rPr>
          <w:t>;</w:t>
        </w:r>
      </w:hyperlink>
    </w:p>
    <w:p w:rsidR="00147884" w:rsidRDefault="00377817" w:rsidP="00147884">
      <w:pPr>
        <w:pStyle w:val="TOC1"/>
        <w:tabs>
          <w:tab w:val="right" w:leader="dot" w:pos="8296"/>
        </w:tabs>
        <w:rPr>
          <w:noProof/>
          <w:rtl/>
        </w:rPr>
      </w:pPr>
      <w:hyperlink w:anchor="_Toc456863957" w:history="1">
        <w:r w:rsidR="00147884" w:rsidRPr="000E71A1">
          <w:rPr>
            <w:rStyle w:val="Hyperlink"/>
            <w:rFonts w:hint="eastAsia"/>
            <w:noProof/>
            <w:rtl/>
          </w:rPr>
          <w:t>תוכנית</w:t>
        </w:r>
        <w:r w:rsidR="00147884" w:rsidRPr="000E71A1">
          <w:rPr>
            <w:rStyle w:val="Hyperlink"/>
            <w:noProof/>
            <w:rtl/>
          </w:rPr>
          <w:t xml:space="preserve"> </w:t>
        </w:r>
        <w:r w:rsidR="00147884" w:rsidRPr="000E71A1">
          <w:rPr>
            <w:rStyle w:val="Hyperlink"/>
            <w:rFonts w:hint="eastAsia"/>
            <w:noProof/>
            <w:rtl/>
          </w:rPr>
          <w:t>החינוך</w:t>
        </w:r>
        <w:r w:rsidR="00147884" w:rsidRPr="000E71A1">
          <w:rPr>
            <w:rStyle w:val="Hyperlink"/>
            <w:noProof/>
            <w:rtl/>
          </w:rPr>
          <w:t xml:space="preserve"> </w:t>
        </w:r>
        <w:r w:rsidR="00147884" w:rsidRPr="000E71A1">
          <w:rPr>
            <w:rStyle w:val="Hyperlink"/>
            <w:rFonts w:hint="eastAsia"/>
            <w:noProof/>
            <w:rtl/>
          </w:rPr>
          <w:t>החדשה</w:t>
        </w:r>
        <w:r w:rsidR="00147884" w:rsidRPr="000E71A1">
          <w:rPr>
            <w:rStyle w:val="Hyperlink"/>
            <w:noProof/>
            <w:rtl/>
          </w:rPr>
          <w:t xml:space="preserve"> </w:t>
        </w:r>
        <w:r w:rsidR="00147884" w:rsidRPr="000E71A1">
          <w:rPr>
            <w:rStyle w:val="Hyperlink"/>
            <w:rFonts w:hint="eastAsia"/>
            <w:noProof/>
            <w:rtl/>
          </w:rPr>
          <w:t>של</w:t>
        </w:r>
        <w:r w:rsidR="00147884" w:rsidRPr="000E71A1">
          <w:rPr>
            <w:rStyle w:val="Hyperlink"/>
            <w:noProof/>
            <w:rtl/>
          </w:rPr>
          <w:t xml:space="preserve"> </w:t>
        </w:r>
        <w:r w:rsidR="00147884" w:rsidRPr="000E71A1">
          <w:rPr>
            <w:rStyle w:val="Hyperlink"/>
            <w:rFonts w:hint="eastAsia"/>
            <w:noProof/>
            <w:rtl/>
          </w:rPr>
          <w:t>עיריית</w:t>
        </w:r>
        <w:r w:rsidR="00147884" w:rsidRPr="000E71A1">
          <w:rPr>
            <w:rStyle w:val="Hyperlink"/>
            <w:noProof/>
            <w:rtl/>
          </w:rPr>
          <w:t xml:space="preserve"> </w:t>
        </w:r>
        <w:r w:rsidR="00147884" w:rsidRPr="000E71A1">
          <w:rPr>
            <w:rStyle w:val="Hyperlink"/>
            <w:rFonts w:hint="eastAsia"/>
            <w:noProof/>
            <w:rtl/>
          </w:rPr>
          <w:t>תל</w:t>
        </w:r>
        <w:r w:rsidR="00147884" w:rsidRPr="000E71A1">
          <w:rPr>
            <w:rStyle w:val="Hyperlink"/>
            <w:noProof/>
            <w:rtl/>
          </w:rPr>
          <w:t>-</w:t>
        </w:r>
        <w:r w:rsidR="00147884" w:rsidRPr="000E71A1">
          <w:rPr>
            <w:rStyle w:val="Hyperlink"/>
            <w:rFonts w:hint="eastAsia"/>
            <w:noProof/>
            <w:rtl/>
          </w:rPr>
          <w:t>אביב</w:t>
        </w:r>
      </w:hyperlink>
    </w:p>
    <w:p w:rsidR="00147884" w:rsidRDefault="00377817" w:rsidP="00147884">
      <w:pPr>
        <w:pStyle w:val="TOC1"/>
        <w:tabs>
          <w:tab w:val="right" w:leader="dot" w:pos="8296"/>
        </w:tabs>
        <w:rPr>
          <w:noProof/>
          <w:rtl/>
        </w:rPr>
      </w:pPr>
      <w:hyperlink w:anchor="_Toc456863958" w:history="1">
        <w:r w:rsidR="00147884" w:rsidRPr="000E71A1">
          <w:rPr>
            <w:rStyle w:val="Hyperlink"/>
            <w:rFonts w:hint="eastAsia"/>
            <w:noProof/>
            <w:rtl/>
          </w:rPr>
          <w:t>ברכת</w:t>
        </w:r>
        <w:r w:rsidR="00147884" w:rsidRPr="000E71A1">
          <w:rPr>
            <w:rStyle w:val="Hyperlink"/>
            <w:noProof/>
            <w:rtl/>
          </w:rPr>
          <w:t xml:space="preserve"> </w:t>
        </w:r>
        <w:r w:rsidR="00147884" w:rsidRPr="000E71A1">
          <w:rPr>
            <w:rStyle w:val="Hyperlink"/>
            <w:rFonts w:hint="eastAsia"/>
            <w:noProof/>
            <w:rtl/>
          </w:rPr>
          <w:t>היושב</w:t>
        </w:r>
        <w:r w:rsidR="00147884" w:rsidRPr="000E71A1">
          <w:rPr>
            <w:rStyle w:val="Hyperlink"/>
            <w:noProof/>
            <w:rtl/>
          </w:rPr>
          <w:t>-</w:t>
        </w:r>
        <w:r w:rsidR="00147884" w:rsidRPr="000E71A1">
          <w:rPr>
            <w:rStyle w:val="Hyperlink"/>
            <w:rFonts w:hint="eastAsia"/>
            <w:noProof/>
            <w:rtl/>
          </w:rPr>
          <w:t>ראש</w:t>
        </w:r>
        <w:r w:rsidR="00147884" w:rsidRPr="000E71A1">
          <w:rPr>
            <w:rStyle w:val="Hyperlink"/>
            <w:noProof/>
            <w:rtl/>
          </w:rPr>
          <w:t xml:space="preserve"> </w:t>
        </w:r>
        <w:r w:rsidR="00147884" w:rsidRPr="000E71A1">
          <w:rPr>
            <w:rStyle w:val="Hyperlink"/>
            <w:rFonts w:hint="eastAsia"/>
            <w:noProof/>
            <w:rtl/>
          </w:rPr>
          <w:t>את</w:t>
        </w:r>
        <w:r w:rsidR="00147884" w:rsidRPr="000E71A1">
          <w:rPr>
            <w:rStyle w:val="Hyperlink"/>
            <w:noProof/>
            <w:rtl/>
          </w:rPr>
          <w:t xml:space="preserve"> </w:t>
        </w:r>
        <w:r w:rsidR="00147884" w:rsidRPr="000E71A1">
          <w:rPr>
            <w:rStyle w:val="Hyperlink"/>
            <w:rFonts w:hint="eastAsia"/>
            <w:noProof/>
            <w:rtl/>
          </w:rPr>
          <w:t>שר</w:t>
        </w:r>
        <w:r w:rsidR="00147884" w:rsidRPr="000E71A1">
          <w:rPr>
            <w:rStyle w:val="Hyperlink"/>
            <w:noProof/>
            <w:rtl/>
          </w:rPr>
          <w:t xml:space="preserve"> </w:t>
        </w:r>
        <w:r w:rsidR="00147884" w:rsidRPr="000E71A1">
          <w:rPr>
            <w:rStyle w:val="Hyperlink"/>
            <w:rFonts w:hint="eastAsia"/>
            <w:noProof/>
            <w:rtl/>
          </w:rPr>
          <w:t>התרבות</w:t>
        </w:r>
        <w:r w:rsidR="00147884" w:rsidRPr="000E71A1">
          <w:rPr>
            <w:rStyle w:val="Hyperlink"/>
            <w:noProof/>
            <w:rtl/>
          </w:rPr>
          <w:t xml:space="preserve"> </w:t>
        </w:r>
        <w:r w:rsidR="00147884" w:rsidRPr="000E71A1">
          <w:rPr>
            <w:rStyle w:val="Hyperlink"/>
            <w:rFonts w:hint="eastAsia"/>
            <w:noProof/>
            <w:rtl/>
          </w:rPr>
          <w:t>של</w:t>
        </w:r>
        <w:r w:rsidR="00147884" w:rsidRPr="000E71A1">
          <w:rPr>
            <w:rStyle w:val="Hyperlink"/>
            <w:noProof/>
            <w:rtl/>
          </w:rPr>
          <w:t xml:space="preserve"> </w:t>
        </w:r>
        <w:r w:rsidR="00147884" w:rsidRPr="000E71A1">
          <w:rPr>
            <w:rStyle w:val="Hyperlink"/>
            <w:rFonts w:hint="eastAsia"/>
            <w:noProof/>
            <w:rtl/>
          </w:rPr>
          <w:t>קנדה</w:t>
        </w:r>
      </w:hyperlink>
    </w:p>
    <w:p w:rsidR="00147884" w:rsidRDefault="00377817" w:rsidP="00147884">
      <w:pPr>
        <w:pStyle w:val="TOC1"/>
        <w:tabs>
          <w:tab w:val="right" w:leader="dot" w:pos="8296"/>
        </w:tabs>
        <w:rPr>
          <w:noProof/>
          <w:rtl/>
        </w:rPr>
      </w:pPr>
      <w:hyperlink w:anchor="_Toc456863959" w:history="1">
        <w:r w:rsidR="00147884" w:rsidRPr="000E71A1">
          <w:rPr>
            <w:rStyle w:val="Hyperlink"/>
            <w:rFonts w:hint="eastAsia"/>
            <w:noProof/>
            <w:rtl/>
          </w:rPr>
          <w:t>סקירת</w:t>
        </w:r>
        <w:r w:rsidR="00147884" w:rsidRPr="000E71A1">
          <w:rPr>
            <w:rStyle w:val="Hyperlink"/>
            <w:noProof/>
            <w:rtl/>
          </w:rPr>
          <w:t xml:space="preserve"> </w:t>
        </w:r>
        <w:r w:rsidR="00147884" w:rsidRPr="000E71A1">
          <w:rPr>
            <w:rStyle w:val="Hyperlink"/>
            <w:rFonts w:hint="eastAsia"/>
            <w:noProof/>
            <w:rtl/>
          </w:rPr>
          <w:t>שרת</w:t>
        </w:r>
        <w:r w:rsidR="00147884" w:rsidRPr="000E71A1">
          <w:rPr>
            <w:rStyle w:val="Hyperlink"/>
            <w:noProof/>
            <w:rtl/>
          </w:rPr>
          <w:t xml:space="preserve"> </w:t>
        </w:r>
        <w:r w:rsidR="00147884" w:rsidRPr="000E71A1">
          <w:rPr>
            <w:rStyle w:val="Hyperlink"/>
            <w:rFonts w:hint="eastAsia"/>
            <w:noProof/>
            <w:rtl/>
          </w:rPr>
          <w:t>החינוך</w:t>
        </w:r>
        <w:r w:rsidR="00147884" w:rsidRPr="000E71A1">
          <w:rPr>
            <w:rStyle w:val="Hyperlink"/>
            <w:noProof/>
            <w:rtl/>
          </w:rPr>
          <w:t xml:space="preserve"> </w:t>
        </w:r>
        <w:r w:rsidR="00147884" w:rsidRPr="000E71A1">
          <w:rPr>
            <w:rStyle w:val="Hyperlink"/>
            <w:rFonts w:hint="eastAsia"/>
            <w:noProof/>
            <w:rtl/>
          </w:rPr>
          <w:t>והתרבות</w:t>
        </w:r>
        <w:r w:rsidR="00147884" w:rsidRPr="000E71A1">
          <w:rPr>
            <w:rStyle w:val="Hyperlink"/>
            <w:noProof/>
            <w:rtl/>
          </w:rPr>
          <w:t xml:space="preserve"> </w:t>
        </w:r>
        <w:r w:rsidR="00147884" w:rsidRPr="000E71A1">
          <w:rPr>
            <w:rStyle w:val="Hyperlink"/>
            <w:rFonts w:hint="eastAsia"/>
            <w:noProof/>
            <w:rtl/>
          </w:rPr>
          <w:t>על</w:t>
        </w:r>
        <w:r w:rsidR="00147884" w:rsidRPr="000E71A1">
          <w:rPr>
            <w:rStyle w:val="Hyperlink"/>
            <w:noProof/>
            <w:rtl/>
          </w:rPr>
          <w:t xml:space="preserve"> </w:t>
        </w:r>
        <w:r w:rsidR="00147884" w:rsidRPr="000E71A1">
          <w:rPr>
            <w:rStyle w:val="Hyperlink"/>
            <w:rFonts w:hint="eastAsia"/>
            <w:noProof/>
            <w:rtl/>
          </w:rPr>
          <w:t>פעולות</w:t>
        </w:r>
        <w:r w:rsidR="00147884" w:rsidRPr="000E71A1">
          <w:rPr>
            <w:rStyle w:val="Hyperlink"/>
            <w:noProof/>
            <w:rtl/>
          </w:rPr>
          <w:t xml:space="preserve"> </w:t>
        </w:r>
        <w:r w:rsidR="00147884" w:rsidRPr="000E71A1">
          <w:rPr>
            <w:rStyle w:val="Hyperlink"/>
            <w:rFonts w:hint="eastAsia"/>
            <w:noProof/>
            <w:rtl/>
          </w:rPr>
          <w:t>משרדה</w:t>
        </w:r>
        <w:r w:rsidR="00147884" w:rsidRPr="000E71A1">
          <w:rPr>
            <w:rStyle w:val="Hyperlink"/>
            <w:noProof/>
            <w:rtl/>
          </w:rPr>
          <w:t>;</w:t>
        </w:r>
      </w:hyperlink>
    </w:p>
    <w:p w:rsidR="00147884" w:rsidRDefault="00377817" w:rsidP="00147884">
      <w:pPr>
        <w:pStyle w:val="TOC1"/>
        <w:tabs>
          <w:tab w:val="right" w:leader="dot" w:pos="8296"/>
        </w:tabs>
        <w:rPr>
          <w:noProof/>
          <w:rtl/>
        </w:rPr>
      </w:pPr>
      <w:hyperlink w:anchor="_Toc456863960" w:history="1">
        <w:r w:rsidR="00147884" w:rsidRPr="000E71A1">
          <w:rPr>
            <w:rStyle w:val="Hyperlink"/>
            <w:rFonts w:hint="eastAsia"/>
            <w:noProof/>
            <w:rtl/>
          </w:rPr>
          <w:t>תוכנית</w:t>
        </w:r>
        <w:r w:rsidR="00147884" w:rsidRPr="000E71A1">
          <w:rPr>
            <w:rStyle w:val="Hyperlink"/>
            <w:noProof/>
            <w:rtl/>
          </w:rPr>
          <w:t xml:space="preserve"> </w:t>
        </w:r>
        <w:r w:rsidR="00147884" w:rsidRPr="000E71A1">
          <w:rPr>
            <w:rStyle w:val="Hyperlink"/>
            <w:rFonts w:hint="eastAsia"/>
            <w:noProof/>
            <w:rtl/>
          </w:rPr>
          <w:t>החינוך</w:t>
        </w:r>
        <w:r w:rsidR="00147884" w:rsidRPr="000E71A1">
          <w:rPr>
            <w:rStyle w:val="Hyperlink"/>
            <w:noProof/>
            <w:rtl/>
          </w:rPr>
          <w:t xml:space="preserve"> </w:t>
        </w:r>
        <w:r w:rsidR="00147884" w:rsidRPr="000E71A1">
          <w:rPr>
            <w:rStyle w:val="Hyperlink"/>
            <w:rFonts w:hint="eastAsia"/>
            <w:noProof/>
            <w:rtl/>
          </w:rPr>
          <w:t>החדשה</w:t>
        </w:r>
        <w:r w:rsidR="00147884" w:rsidRPr="000E71A1">
          <w:rPr>
            <w:rStyle w:val="Hyperlink"/>
            <w:noProof/>
            <w:rtl/>
          </w:rPr>
          <w:t xml:space="preserve"> </w:t>
        </w:r>
        <w:r w:rsidR="00147884" w:rsidRPr="000E71A1">
          <w:rPr>
            <w:rStyle w:val="Hyperlink"/>
            <w:rFonts w:hint="eastAsia"/>
            <w:noProof/>
            <w:rtl/>
          </w:rPr>
          <w:t>של</w:t>
        </w:r>
        <w:r w:rsidR="00147884" w:rsidRPr="000E71A1">
          <w:rPr>
            <w:rStyle w:val="Hyperlink"/>
            <w:noProof/>
            <w:rtl/>
          </w:rPr>
          <w:t xml:space="preserve"> </w:t>
        </w:r>
        <w:r w:rsidR="00147884" w:rsidRPr="000E71A1">
          <w:rPr>
            <w:rStyle w:val="Hyperlink"/>
            <w:rFonts w:hint="eastAsia"/>
            <w:noProof/>
            <w:rtl/>
          </w:rPr>
          <w:t>עיריית</w:t>
        </w:r>
        <w:r w:rsidR="00147884" w:rsidRPr="000E71A1">
          <w:rPr>
            <w:rStyle w:val="Hyperlink"/>
            <w:noProof/>
            <w:rtl/>
          </w:rPr>
          <w:t xml:space="preserve"> </w:t>
        </w:r>
        <w:r w:rsidR="00147884" w:rsidRPr="000E71A1">
          <w:rPr>
            <w:rStyle w:val="Hyperlink"/>
            <w:rFonts w:hint="eastAsia"/>
            <w:noProof/>
            <w:rtl/>
          </w:rPr>
          <w:t>תל</w:t>
        </w:r>
        <w:r w:rsidR="00147884" w:rsidRPr="000E71A1">
          <w:rPr>
            <w:rStyle w:val="Hyperlink"/>
            <w:noProof/>
            <w:rtl/>
          </w:rPr>
          <w:t>-</w:t>
        </w:r>
        <w:r w:rsidR="00147884" w:rsidRPr="000E71A1">
          <w:rPr>
            <w:rStyle w:val="Hyperlink"/>
            <w:rFonts w:hint="eastAsia"/>
            <w:noProof/>
            <w:rtl/>
          </w:rPr>
          <w:t>אביב</w:t>
        </w:r>
      </w:hyperlink>
    </w:p>
    <w:p w:rsidR="00147884" w:rsidRDefault="00377817" w:rsidP="00147884">
      <w:pPr>
        <w:pStyle w:val="TOC1"/>
        <w:tabs>
          <w:tab w:val="right" w:leader="dot" w:pos="8296"/>
        </w:tabs>
        <w:rPr>
          <w:noProof/>
          <w:rtl/>
        </w:rPr>
      </w:pPr>
      <w:hyperlink w:anchor="_Toc456863961" w:history="1">
        <w:r w:rsidR="00147884" w:rsidRPr="000E71A1">
          <w:rPr>
            <w:rStyle w:val="Hyperlink"/>
            <w:rFonts w:hint="eastAsia"/>
            <w:noProof/>
            <w:rtl/>
          </w:rPr>
          <w:t>מסמכים</w:t>
        </w:r>
        <w:r w:rsidR="00147884" w:rsidRPr="000E71A1">
          <w:rPr>
            <w:rStyle w:val="Hyperlink"/>
            <w:noProof/>
            <w:rtl/>
          </w:rPr>
          <w:t xml:space="preserve"> </w:t>
        </w:r>
        <w:r w:rsidR="00147884" w:rsidRPr="000E71A1">
          <w:rPr>
            <w:rStyle w:val="Hyperlink"/>
            <w:rFonts w:hint="eastAsia"/>
            <w:noProof/>
            <w:rtl/>
          </w:rPr>
          <w:t>שהונחו</w:t>
        </w:r>
        <w:r w:rsidR="00147884" w:rsidRPr="000E71A1">
          <w:rPr>
            <w:rStyle w:val="Hyperlink"/>
            <w:noProof/>
            <w:rtl/>
          </w:rPr>
          <w:t xml:space="preserve"> </w:t>
        </w:r>
        <w:r w:rsidR="00147884" w:rsidRPr="000E71A1">
          <w:rPr>
            <w:rStyle w:val="Hyperlink"/>
            <w:rFonts w:hint="eastAsia"/>
            <w:noProof/>
            <w:rtl/>
          </w:rPr>
          <w:t>על</w:t>
        </w:r>
        <w:r w:rsidR="00147884" w:rsidRPr="000E71A1">
          <w:rPr>
            <w:rStyle w:val="Hyperlink"/>
            <w:noProof/>
            <w:rtl/>
          </w:rPr>
          <w:t xml:space="preserve"> </w:t>
        </w:r>
        <w:r w:rsidR="00147884" w:rsidRPr="000E71A1">
          <w:rPr>
            <w:rStyle w:val="Hyperlink"/>
            <w:rFonts w:hint="eastAsia"/>
            <w:noProof/>
            <w:rtl/>
          </w:rPr>
          <w:t>שולחן</w:t>
        </w:r>
        <w:r w:rsidR="00147884" w:rsidRPr="000E71A1">
          <w:rPr>
            <w:rStyle w:val="Hyperlink"/>
            <w:noProof/>
            <w:rtl/>
          </w:rPr>
          <w:t xml:space="preserve"> </w:t>
        </w:r>
        <w:r w:rsidR="00147884" w:rsidRPr="000E71A1">
          <w:rPr>
            <w:rStyle w:val="Hyperlink"/>
            <w:rFonts w:hint="eastAsia"/>
            <w:noProof/>
            <w:rtl/>
          </w:rPr>
          <w:t>הכנסת</w:t>
        </w:r>
      </w:hyperlink>
    </w:p>
    <w:p w:rsidR="00147884" w:rsidRDefault="00377817" w:rsidP="00147884">
      <w:pPr>
        <w:pStyle w:val="TOC1"/>
        <w:tabs>
          <w:tab w:val="right" w:leader="dot" w:pos="8296"/>
        </w:tabs>
        <w:rPr>
          <w:noProof/>
          <w:rtl/>
        </w:rPr>
      </w:pPr>
      <w:hyperlink w:anchor="_Toc456863962" w:history="1">
        <w:r w:rsidR="00147884" w:rsidRPr="000E71A1">
          <w:rPr>
            <w:rStyle w:val="Hyperlink"/>
            <w:rFonts w:hint="eastAsia"/>
            <w:noProof/>
            <w:rtl/>
          </w:rPr>
          <w:t>סקירת</w:t>
        </w:r>
        <w:r w:rsidR="00147884" w:rsidRPr="000E71A1">
          <w:rPr>
            <w:rStyle w:val="Hyperlink"/>
            <w:noProof/>
            <w:rtl/>
          </w:rPr>
          <w:t xml:space="preserve"> </w:t>
        </w:r>
        <w:r w:rsidR="00147884" w:rsidRPr="000E71A1">
          <w:rPr>
            <w:rStyle w:val="Hyperlink"/>
            <w:rFonts w:hint="eastAsia"/>
            <w:noProof/>
            <w:rtl/>
          </w:rPr>
          <w:t>שרת</w:t>
        </w:r>
        <w:r w:rsidR="00147884" w:rsidRPr="000E71A1">
          <w:rPr>
            <w:rStyle w:val="Hyperlink"/>
            <w:noProof/>
            <w:rtl/>
          </w:rPr>
          <w:t xml:space="preserve"> </w:t>
        </w:r>
        <w:r w:rsidR="00147884" w:rsidRPr="000E71A1">
          <w:rPr>
            <w:rStyle w:val="Hyperlink"/>
            <w:rFonts w:hint="eastAsia"/>
            <w:noProof/>
            <w:rtl/>
          </w:rPr>
          <w:t>החינוך</w:t>
        </w:r>
        <w:r w:rsidR="00147884" w:rsidRPr="000E71A1">
          <w:rPr>
            <w:rStyle w:val="Hyperlink"/>
            <w:noProof/>
            <w:rtl/>
          </w:rPr>
          <w:t xml:space="preserve"> </w:t>
        </w:r>
        <w:r w:rsidR="00147884" w:rsidRPr="000E71A1">
          <w:rPr>
            <w:rStyle w:val="Hyperlink"/>
            <w:rFonts w:hint="eastAsia"/>
            <w:noProof/>
            <w:rtl/>
          </w:rPr>
          <w:t>והתרבות</w:t>
        </w:r>
        <w:r w:rsidR="00147884" w:rsidRPr="000E71A1">
          <w:rPr>
            <w:rStyle w:val="Hyperlink"/>
            <w:noProof/>
            <w:rtl/>
          </w:rPr>
          <w:t xml:space="preserve"> </w:t>
        </w:r>
        <w:r w:rsidR="00147884" w:rsidRPr="000E71A1">
          <w:rPr>
            <w:rStyle w:val="Hyperlink"/>
            <w:rFonts w:hint="eastAsia"/>
            <w:noProof/>
            <w:rtl/>
          </w:rPr>
          <w:t>על</w:t>
        </w:r>
        <w:r w:rsidR="00147884" w:rsidRPr="000E71A1">
          <w:rPr>
            <w:rStyle w:val="Hyperlink"/>
            <w:noProof/>
            <w:rtl/>
          </w:rPr>
          <w:t xml:space="preserve"> </w:t>
        </w:r>
        <w:r w:rsidR="00147884" w:rsidRPr="000E71A1">
          <w:rPr>
            <w:rStyle w:val="Hyperlink"/>
            <w:rFonts w:hint="eastAsia"/>
            <w:noProof/>
            <w:rtl/>
          </w:rPr>
          <w:t>פעולות</w:t>
        </w:r>
        <w:r w:rsidR="00147884" w:rsidRPr="000E71A1">
          <w:rPr>
            <w:rStyle w:val="Hyperlink"/>
            <w:noProof/>
            <w:rtl/>
          </w:rPr>
          <w:t xml:space="preserve"> </w:t>
        </w:r>
        <w:r w:rsidR="00147884" w:rsidRPr="000E71A1">
          <w:rPr>
            <w:rStyle w:val="Hyperlink"/>
            <w:rFonts w:hint="eastAsia"/>
            <w:noProof/>
            <w:rtl/>
          </w:rPr>
          <w:t>משרדה</w:t>
        </w:r>
        <w:r w:rsidR="00147884" w:rsidRPr="000E71A1">
          <w:rPr>
            <w:rStyle w:val="Hyperlink"/>
            <w:noProof/>
            <w:rtl/>
          </w:rPr>
          <w:t>;</w:t>
        </w:r>
      </w:hyperlink>
    </w:p>
    <w:p w:rsidR="00147884" w:rsidRDefault="00377817" w:rsidP="00147884">
      <w:pPr>
        <w:pStyle w:val="TOC1"/>
        <w:tabs>
          <w:tab w:val="right" w:leader="dot" w:pos="8296"/>
        </w:tabs>
        <w:rPr>
          <w:noProof/>
          <w:rtl/>
        </w:rPr>
      </w:pPr>
      <w:hyperlink w:anchor="_Toc456863963" w:history="1">
        <w:r w:rsidR="00147884" w:rsidRPr="000E71A1">
          <w:rPr>
            <w:rStyle w:val="Hyperlink"/>
            <w:rFonts w:hint="eastAsia"/>
            <w:noProof/>
            <w:rtl/>
          </w:rPr>
          <w:t>תוכנית</w:t>
        </w:r>
        <w:r w:rsidR="00147884" w:rsidRPr="000E71A1">
          <w:rPr>
            <w:rStyle w:val="Hyperlink"/>
            <w:noProof/>
            <w:rtl/>
          </w:rPr>
          <w:t xml:space="preserve"> </w:t>
        </w:r>
        <w:r w:rsidR="00147884" w:rsidRPr="000E71A1">
          <w:rPr>
            <w:rStyle w:val="Hyperlink"/>
            <w:rFonts w:hint="eastAsia"/>
            <w:noProof/>
            <w:rtl/>
          </w:rPr>
          <w:t>החינוך</w:t>
        </w:r>
        <w:r w:rsidR="00147884" w:rsidRPr="000E71A1">
          <w:rPr>
            <w:rStyle w:val="Hyperlink"/>
            <w:noProof/>
            <w:rtl/>
          </w:rPr>
          <w:t xml:space="preserve"> </w:t>
        </w:r>
        <w:r w:rsidR="00147884" w:rsidRPr="000E71A1">
          <w:rPr>
            <w:rStyle w:val="Hyperlink"/>
            <w:rFonts w:hint="eastAsia"/>
            <w:noProof/>
            <w:rtl/>
          </w:rPr>
          <w:t>החדשה</w:t>
        </w:r>
        <w:r w:rsidR="00147884" w:rsidRPr="000E71A1">
          <w:rPr>
            <w:rStyle w:val="Hyperlink"/>
            <w:noProof/>
            <w:rtl/>
          </w:rPr>
          <w:t xml:space="preserve"> </w:t>
        </w:r>
        <w:r w:rsidR="00147884" w:rsidRPr="000E71A1">
          <w:rPr>
            <w:rStyle w:val="Hyperlink"/>
            <w:rFonts w:hint="eastAsia"/>
            <w:noProof/>
            <w:rtl/>
          </w:rPr>
          <w:t>של</w:t>
        </w:r>
        <w:r w:rsidR="00147884" w:rsidRPr="000E71A1">
          <w:rPr>
            <w:rStyle w:val="Hyperlink"/>
            <w:noProof/>
            <w:rtl/>
          </w:rPr>
          <w:t xml:space="preserve"> </w:t>
        </w:r>
        <w:r w:rsidR="00147884" w:rsidRPr="000E71A1">
          <w:rPr>
            <w:rStyle w:val="Hyperlink"/>
            <w:rFonts w:hint="eastAsia"/>
            <w:noProof/>
            <w:rtl/>
          </w:rPr>
          <w:t>עיריית</w:t>
        </w:r>
        <w:r w:rsidR="00147884" w:rsidRPr="000E71A1">
          <w:rPr>
            <w:rStyle w:val="Hyperlink"/>
            <w:noProof/>
            <w:rtl/>
          </w:rPr>
          <w:t xml:space="preserve"> </w:t>
        </w:r>
        <w:r w:rsidR="00147884" w:rsidRPr="000E71A1">
          <w:rPr>
            <w:rStyle w:val="Hyperlink"/>
            <w:rFonts w:hint="eastAsia"/>
            <w:noProof/>
            <w:rtl/>
          </w:rPr>
          <w:t>תל</w:t>
        </w:r>
        <w:r w:rsidR="00147884" w:rsidRPr="000E71A1">
          <w:rPr>
            <w:rStyle w:val="Hyperlink"/>
            <w:noProof/>
            <w:rtl/>
          </w:rPr>
          <w:t>-</w:t>
        </w:r>
        <w:r w:rsidR="00147884" w:rsidRPr="000E71A1">
          <w:rPr>
            <w:rStyle w:val="Hyperlink"/>
            <w:rFonts w:hint="eastAsia"/>
            <w:noProof/>
            <w:rtl/>
          </w:rPr>
          <w:t>אביב</w:t>
        </w:r>
      </w:hyperlink>
    </w:p>
    <w:p w:rsidR="00147884" w:rsidRDefault="00377817" w:rsidP="00147884">
      <w:pPr>
        <w:pStyle w:val="TOC1"/>
        <w:tabs>
          <w:tab w:val="right" w:leader="dot" w:pos="8296"/>
        </w:tabs>
        <w:rPr>
          <w:noProof/>
          <w:rtl/>
        </w:rPr>
      </w:pPr>
      <w:hyperlink w:anchor="_Toc456863964" w:history="1">
        <w:r w:rsidR="00147884" w:rsidRPr="000E71A1">
          <w:rPr>
            <w:rStyle w:val="Hyperlink"/>
            <w:rFonts w:hint="eastAsia"/>
            <w:noProof/>
            <w:rtl/>
          </w:rPr>
          <w:t>הצעת</w:t>
        </w:r>
        <w:r w:rsidR="00147884" w:rsidRPr="000E71A1">
          <w:rPr>
            <w:rStyle w:val="Hyperlink"/>
            <w:noProof/>
            <w:rtl/>
          </w:rPr>
          <w:t xml:space="preserve"> </w:t>
        </w:r>
        <w:r w:rsidR="00147884" w:rsidRPr="000E71A1">
          <w:rPr>
            <w:rStyle w:val="Hyperlink"/>
            <w:rFonts w:hint="eastAsia"/>
            <w:noProof/>
            <w:rtl/>
          </w:rPr>
          <w:t>חוק</w:t>
        </w:r>
        <w:r w:rsidR="00147884" w:rsidRPr="000E71A1">
          <w:rPr>
            <w:rStyle w:val="Hyperlink"/>
            <w:noProof/>
            <w:rtl/>
          </w:rPr>
          <w:t xml:space="preserve"> </w:t>
        </w:r>
        <w:r w:rsidR="00147884" w:rsidRPr="000E71A1">
          <w:rPr>
            <w:rStyle w:val="Hyperlink"/>
            <w:rFonts w:hint="eastAsia"/>
            <w:noProof/>
            <w:rtl/>
          </w:rPr>
          <w:t>לתיקון</w:t>
        </w:r>
        <w:r w:rsidR="00147884" w:rsidRPr="000E71A1">
          <w:rPr>
            <w:rStyle w:val="Hyperlink"/>
            <w:noProof/>
            <w:rtl/>
          </w:rPr>
          <w:t xml:space="preserve"> </w:t>
        </w:r>
        <w:r w:rsidR="00147884" w:rsidRPr="000E71A1">
          <w:rPr>
            <w:rStyle w:val="Hyperlink"/>
            <w:rFonts w:hint="eastAsia"/>
            <w:noProof/>
            <w:rtl/>
          </w:rPr>
          <w:t>פקודת</w:t>
        </w:r>
        <w:r w:rsidR="00147884" w:rsidRPr="000E71A1">
          <w:rPr>
            <w:rStyle w:val="Hyperlink"/>
            <w:noProof/>
            <w:rtl/>
          </w:rPr>
          <w:t xml:space="preserve"> </w:t>
        </w:r>
        <w:r w:rsidR="00147884" w:rsidRPr="000E71A1">
          <w:rPr>
            <w:rStyle w:val="Hyperlink"/>
            <w:rFonts w:hint="eastAsia"/>
            <w:noProof/>
            <w:rtl/>
          </w:rPr>
          <w:t>מס</w:t>
        </w:r>
        <w:r w:rsidR="00147884" w:rsidRPr="000E71A1">
          <w:rPr>
            <w:rStyle w:val="Hyperlink"/>
            <w:noProof/>
            <w:rtl/>
          </w:rPr>
          <w:t xml:space="preserve"> </w:t>
        </w:r>
        <w:r w:rsidR="00147884" w:rsidRPr="000E71A1">
          <w:rPr>
            <w:rStyle w:val="Hyperlink"/>
            <w:rFonts w:hint="eastAsia"/>
            <w:noProof/>
            <w:rtl/>
          </w:rPr>
          <w:t>הכנסה</w:t>
        </w:r>
        <w:r w:rsidR="00147884" w:rsidRPr="000E71A1">
          <w:rPr>
            <w:rStyle w:val="Hyperlink"/>
            <w:noProof/>
            <w:rtl/>
          </w:rPr>
          <w:t xml:space="preserve"> (</w:t>
        </w:r>
        <w:r w:rsidR="00147884" w:rsidRPr="000E71A1">
          <w:rPr>
            <w:rStyle w:val="Hyperlink"/>
            <w:rFonts w:hint="eastAsia"/>
            <w:noProof/>
            <w:rtl/>
          </w:rPr>
          <w:t>מס</w:t>
        </w:r>
        <w:r w:rsidR="00147884" w:rsidRPr="000E71A1">
          <w:rPr>
            <w:rStyle w:val="Hyperlink"/>
            <w:noProof/>
            <w:rtl/>
          </w:rPr>
          <w:t xml:space="preserve">' 91), </w:t>
        </w:r>
        <w:r w:rsidR="00147884" w:rsidRPr="000E71A1">
          <w:rPr>
            <w:rStyle w:val="Hyperlink"/>
            <w:rFonts w:hint="eastAsia"/>
            <w:noProof/>
            <w:rtl/>
          </w:rPr>
          <w:t>התשנ</w:t>
        </w:r>
        <w:r w:rsidR="00147884" w:rsidRPr="000E71A1">
          <w:rPr>
            <w:rStyle w:val="Hyperlink"/>
            <w:noProof/>
            <w:rtl/>
          </w:rPr>
          <w:t>"</w:t>
        </w:r>
        <w:r w:rsidR="00147884" w:rsidRPr="000E71A1">
          <w:rPr>
            <w:rStyle w:val="Hyperlink"/>
            <w:rFonts w:hint="eastAsia"/>
            <w:noProof/>
            <w:rtl/>
          </w:rPr>
          <w:t>ג</w:t>
        </w:r>
        <w:r w:rsidR="00147884" w:rsidRPr="000E71A1">
          <w:rPr>
            <w:rStyle w:val="Hyperlink"/>
            <w:noProof/>
            <w:rtl/>
          </w:rPr>
          <w:t>–1992</w:t>
        </w:r>
      </w:hyperlink>
    </w:p>
    <w:p w:rsidR="00147884" w:rsidRDefault="00377817" w:rsidP="00147884">
      <w:pPr>
        <w:pStyle w:val="TOC1"/>
        <w:tabs>
          <w:tab w:val="right" w:leader="dot" w:pos="8296"/>
        </w:tabs>
        <w:rPr>
          <w:noProof/>
          <w:rtl/>
        </w:rPr>
      </w:pPr>
      <w:hyperlink w:anchor="_Toc456863965" w:history="1">
        <w:r w:rsidR="00147884" w:rsidRPr="000E71A1">
          <w:rPr>
            <w:rStyle w:val="Hyperlink"/>
            <w:noProof/>
            <w:rtl/>
          </w:rPr>
          <w:t>(</w:t>
        </w:r>
        <w:r w:rsidR="00147884" w:rsidRPr="000E71A1">
          <w:rPr>
            <w:rStyle w:val="Hyperlink"/>
            <w:rFonts w:hint="eastAsia"/>
            <w:noProof/>
            <w:rtl/>
          </w:rPr>
          <w:t>קריאה</w:t>
        </w:r>
        <w:r w:rsidR="00147884" w:rsidRPr="000E71A1">
          <w:rPr>
            <w:rStyle w:val="Hyperlink"/>
            <w:noProof/>
            <w:rtl/>
          </w:rPr>
          <w:t xml:space="preserve"> </w:t>
        </w:r>
        <w:r w:rsidR="00147884" w:rsidRPr="000E71A1">
          <w:rPr>
            <w:rStyle w:val="Hyperlink"/>
            <w:rFonts w:hint="eastAsia"/>
            <w:noProof/>
            <w:rtl/>
          </w:rPr>
          <w:t>שנייה</w:t>
        </w:r>
        <w:r w:rsidR="00147884" w:rsidRPr="000E71A1">
          <w:rPr>
            <w:rStyle w:val="Hyperlink"/>
            <w:noProof/>
            <w:rtl/>
          </w:rPr>
          <w:t xml:space="preserve"> </w:t>
        </w:r>
        <w:r w:rsidR="00147884" w:rsidRPr="000E71A1">
          <w:rPr>
            <w:rStyle w:val="Hyperlink"/>
            <w:rFonts w:hint="eastAsia"/>
            <w:noProof/>
            <w:rtl/>
          </w:rPr>
          <w:t>וקריאה</w:t>
        </w:r>
        <w:r w:rsidR="00147884" w:rsidRPr="000E71A1">
          <w:rPr>
            <w:rStyle w:val="Hyperlink"/>
            <w:noProof/>
            <w:rtl/>
          </w:rPr>
          <w:t xml:space="preserve"> </w:t>
        </w:r>
        <w:r w:rsidR="00147884" w:rsidRPr="000E71A1">
          <w:rPr>
            <w:rStyle w:val="Hyperlink"/>
            <w:rFonts w:hint="eastAsia"/>
            <w:noProof/>
            <w:rtl/>
          </w:rPr>
          <w:t>שלישית</w:t>
        </w:r>
        <w:r w:rsidR="00147884" w:rsidRPr="000E71A1">
          <w:rPr>
            <w:rStyle w:val="Hyperlink"/>
            <w:noProof/>
            <w:rtl/>
          </w:rPr>
          <w:t>)</w:t>
        </w:r>
      </w:hyperlink>
    </w:p>
    <w:p w:rsidR="00147884" w:rsidRDefault="00147884" w:rsidP="00147884">
      <w:pPr>
        <w:jc w:val="center"/>
        <w:rPr>
          <w:rtl/>
        </w:rPr>
      </w:pPr>
      <w:r>
        <w:rPr>
          <w:rtl/>
        </w:rPr>
        <w:fldChar w:fldCharType="end"/>
      </w:r>
    </w:p>
    <w:p w:rsidR="00147884" w:rsidRDefault="00147884" w:rsidP="00147884">
      <w:pPr>
        <w:bidi w:val="0"/>
        <w:rPr>
          <w:rtl/>
        </w:rPr>
      </w:pPr>
      <w:r>
        <w:rPr>
          <w:rtl/>
        </w:rPr>
        <w:br w:type="page"/>
      </w:r>
    </w:p>
    <w:p w:rsidR="00957838" w:rsidRPr="00147884" w:rsidRDefault="00957838" w:rsidP="00147884">
      <w:pPr>
        <w:jc w:val="center"/>
        <w:rPr>
          <w:rtl/>
        </w:rPr>
      </w:pPr>
    </w:p>
    <w:p w:rsidR="00957838" w:rsidRDefault="00957838" w:rsidP="00957838">
      <w:pPr>
        <w:rPr>
          <w:rtl/>
        </w:rPr>
      </w:pPr>
    </w:p>
    <w:p w:rsidR="00957838" w:rsidRDefault="00957838" w:rsidP="00957838">
      <w:pPr>
        <w:pStyle w:val="1"/>
        <w:rPr>
          <w:rtl/>
        </w:rPr>
      </w:pPr>
      <w:bookmarkStart w:id="1" w:name="_Toc456863950"/>
      <w:r w:rsidRPr="00957838">
        <w:rPr>
          <w:rtl/>
        </w:rPr>
        <w:t>הצעות לסדר</w:t>
      </w:r>
      <w:r>
        <w:rPr>
          <w:rtl/>
        </w:rPr>
        <w:t>-</w:t>
      </w:r>
      <w:r w:rsidRPr="00957838">
        <w:rPr>
          <w:rtl/>
        </w:rPr>
        <w:t>היום</w:t>
      </w:r>
      <w:bookmarkEnd w:id="1"/>
    </w:p>
    <w:p w:rsidR="00957838" w:rsidRPr="00957838" w:rsidRDefault="00957838" w:rsidP="00957838">
      <w:pPr>
        <w:pStyle w:val="1"/>
        <w:rPr>
          <w:rtl/>
        </w:rPr>
      </w:pPr>
      <w:bookmarkStart w:id="2" w:name="_Toc456863951"/>
      <w:r w:rsidRPr="00957838">
        <w:rPr>
          <w:rtl/>
        </w:rPr>
        <w:t>דרכים לביעור נגע ההתבוללות בתפוצות</w:t>
      </w:r>
      <w:bookmarkEnd w:id="2"/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ש' וייס: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חברי הכנסת, אנחנו פותחים את ישיבת הכנסת, יום שלישי, כ"ז בכסליו התשנ"ג, 22</w:t>
      </w:r>
      <w:r w:rsidR="00957838">
        <w:rPr>
          <w:rtl/>
        </w:rPr>
        <w:t xml:space="preserve"> </w:t>
      </w:r>
      <w:r w:rsidRPr="00FC0E55">
        <w:rPr>
          <w:rtl/>
        </w:rPr>
        <w:t>בדצמבר 1992.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אנחנו</w:t>
      </w:r>
      <w:r w:rsidR="00957838">
        <w:rPr>
          <w:rtl/>
        </w:rPr>
        <w:t xml:space="preserve"> </w:t>
      </w:r>
      <w:r w:rsidRPr="00FC0E55">
        <w:rPr>
          <w:rtl/>
        </w:rPr>
        <w:t>פותחים</w:t>
      </w:r>
      <w:r w:rsidR="00957838">
        <w:rPr>
          <w:rtl/>
        </w:rPr>
        <w:t xml:space="preserve"> </w:t>
      </w:r>
      <w:r w:rsidRPr="00FC0E55">
        <w:rPr>
          <w:rtl/>
        </w:rPr>
        <w:t>את</w:t>
      </w:r>
      <w:r w:rsidR="00957838">
        <w:rPr>
          <w:rtl/>
        </w:rPr>
        <w:t xml:space="preserve"> </w:t>
      </w:r>
      <w:r w:rsidRPr="00FC0E55">
        <w:rPr>
          <w:rtl/>
        </w:rPr>
        <w:t>הישיבה היום כאשר לפנינו כמה הצעות לסדר</w:t>
      </w:r>
      <w:r w:rsidR="00957838">
        <w:rPr>
          <w:rtl/>
        </w:rPr>
        <w:t>-</w:t>
      </w:r>
      <w:r w:rsidRPr="00FC0E55">
        <w:rPr>
          <w:rtl/>
        </w:rPr>
        <w:t xml:space="preserve">היום </w:t>
      </w:r>
      <w:r w:rsidR="00957838">
        <w:rPr>
          <w:rtl/>
        </w:rPr>
        <w:t>–</w:t>
      </w:r>
      <w:r w:rsidRPr="00FC0E55">
        <w:rPr>
          <w:rtl/>
        </w:rPr>
        <w:t xml:space="preserve"> מס' 654,</w:t>
      </w:r>
      <w:r w:rsidR="00957838">
        <w:rPr>
          <w:rtl/>
        </w:rPr>
        <w:t xml:space="preserve"> </w:t>
      </w:r>
      <w:r w:rsidRPr="00FC0E55">
        <w:rPr>
          <w:rtl/>
        </w:rPr>
        <w:t>655,</w:t>
      </w:r>
      <w:r w:rsidR="00957838">
        <w:rPr>
          <w:rtl/>
        </w:rPr>
        <w:t xml:space="preserve"> </w:t>
      </w:r>
      <w:r w:rsidRPr="00FC0E55">
        <w:rPr>
          <w:rtl/>
        </w:rPr>
        <w:t>656,</w:t>
      </w:r>
      <w:r w:rsidR="00957838">
        <w:rPr>
          <w:rtl/>
        </w:rPr>
        <w:t xml:space="preserve"> </w:t>
      </w:r>
      <w:r w:rsidRPr="00FC0E55">
        <w:rPr>
          <w:rtl/>
        </w:rPr>
        <w:t>708 ו</w:t>
      </w:r>
      <w:r w:rsidR="00957838">
        <w:rPr>
          <w:rtl/>
        </w:rPr>
        <w:t>-</w:t>
      </w:r>
      <w:r w:rsidRPr="00FC0E55">
        <w:rPr>
          <w:rtl/>
        </w:rPr>
        <w:t>709, בנושא:</w:t>
      </w:r>
      <w:r w:rsidR="00957838">
        <w:rPr>
          <w:rtl/>
        </w:rPr>
        <w:t xml:space="preserve"> </w:t>
      </w:r>
      <w:r w:rsidRPr="00FC0E55">
        <w:rPr>
          <w:rtl/>
        </w:rPr>
        <w:t>דרכים לביעור נגע ההתבוללות בתפוצות. נמצאים אתנו</w:t>
      </w:r>
      <w:r w:rsidR="00957838">
        <w:rPr>
          <w:rtl/>
        </w:rPr>
        <w:t xml:space="preserve"> </w:t>
      </w:r>
      <w:r w:rsidRPr="00FC0E55">
        <w:rPr>
          <w:rtl/>
        </w:rPr>
        <w:t>כאן</w:t>
      </w:r>
      <w:r w:rsidR="00957838">
        <w:rPr>
          <w:rtl/>
        </w:rPr>
        <w:t xml:space="preserve"> </w:t>
      </w:r>
      <w:r w:rsidRPr="00FC0E55">
        <w:rPr>
          <w:rtl/>
        </w:rPr>
        <w:t>אורחים</w:t>
      </w:r>
      <w:r w:rsidR="00957838">
        <w:rPr>
          <w:rtl/>
        </w:rPr>
        <w:t xml:space="preserve"> </w:t>
      </w:r>
      <w:r w:rsidRPr="00FC0E55">
        <w:rPr>
          <w:rtl/>
        </w:rPr>
        <w:t>מתנועת</w:t>
      </w:r>
      <w:r w:rsidR="00957838">
        <w:rPr>
          <w:rtl/>
        </w:rPr>
        <w:t xml:space="preserve"> </w:t>
      </w:r>
      <w:r w:rsidRPr="00FC0E55">
        <w:rPr>
          <w:rtl/>
        </w:rPr>
        <w:t>"ביחד".</w:t>
      </w:r>
      <w:r w:rsidR="00957838">
        <w:rPr>
          <w:rtl/>
        </w:rPr>
        <w:t xml:space="preserve"> </w:t>
      </w:r>
      <w:r w:rsidRPr="00FC0E55">
        <w:rPr>
          <w:rtl/>
        </w:rPr>
        <w:t>אני</w:t>
      </w:r>
      <w:r w:rsidR="00957838">
        <w:rPr>
          <w:rtl/>
        </w:rPr>
        <w:t xml:space="preserve"> </w:t>
      </w:r>
      <w:r w:rsidRPr="00FC0E55">
        <w:rPr>
          <w:rtl/>
        </w:rPr>
        <w:t>רוצה לברך את כל האורחים המכובדים שלנו</w:t>
      </w:r>
      <w:r w:rsidR="00957838">
        <w:rPr>
          <w:rtl/>
        </w:rPr>
        <w:t xml:space="preserve"> </w:t>
      </w:r>
      <w:r w:rsidRPr="00FC0E55">
        <w:rPr>
          <w:rtl/>
        </w:rPr>
        <w:t>ואת</w:t>
      </w:r>
      <w:r w:rsidR="00957838">
        <w:rPr>
          <w:rtl/>
        </w:rPr>
        <w:t xml:space="preserve"> </w:t>
      </w:r>
      <w:r w:rsidRPr="00FC0E55">
        <w:rPr>
          <w:rtl/>
        </w:rPr>
        <w:t>ההנהגה של התנועה החשובה והפעילה הזו, אשר באה אלינו לפני שבועות מספר יחד עם כמה</w:t>
      </w:r>
      <w:r w:rsidR="00957838">
        <w:rPr>
          <w:rtl/>
        </w:rPr>
        <w:t xml:space="preserve"> </w:t>
      </w:r>
      <w:r w:rsidRPr="00FC0E55">
        <w:rPr>
          <w:rtl/>
        </w:rPr>
        <w:t>חברי כנסת ביוזמה מבורכת, והציעה לנו לקיים את הדיון בנושא.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אני</w:t>
      </w:r>
      <w:r w:rsidR="00957838">
        <w:rPr>
          <w:rtl/>
        </w:rPr>
        <w:t xml:space="preserve"> </w:t>
      </w:r>
      <w:r w:rsidRPr="00FC0E55">
        <w:rPr>
          <w:rtl/>
        </w:rPr>
        <w:t>רוצה לומר לאנשי תנועת "ביחד" ולחברי הכנסת, שהכנסת נדרשת לסוגיות האלה</w:t>
      </w:r>
      <w:r w:rsidR="00957838">
        <w:rPr>
          <w:rtl/>
        </w:rPr>
        <w:t xml:space="preserve"> </w:t>
      </w:r>
      <w:r w:rsidRPr="00FC0E55">
        <w:rPr>
          <w:rtl/>
        </w:rPr>
        <w:t>מדי</w:t>
      </w:r>
      <w:r w:rsidR="00957838">
        <w:rPr>
          <w:rtl/>
        </w:rPr>
        <w:t xml:space="preserve"> </w:t>
      </w:r>
      <w:r w:rsidRPr="00FC0E55">
        <w:rPr>
          <w:rtl/>
        </w:rPr>
        <w:t>פעם בפעם באופן ספונטני, בדיונים השונים שהיא מקיימת, אך דיון מרוכז בסוגיה,</w:t>
      </w:r>
      <w:r w:rsidR="00957838">
        <w:rPr>
          <w:rtl/>
        </w:rPr>
        <w:t xml:space="preserve"> </w:t>
      </w:r>
      <w:r w:rsidRPr="00FC0E55">
        <w:rPr>
          <w:rtl/>
        </w:rPr>
        <w:t>שבו חברי כנסת אחדים יבטאו את גישתם לנושא, יכול כמובן רק להועיל.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ברשותכם,</w:t>
      </w:r>
      <w:r w:rsidR="00957838">
        <w:rPr>
          <w:rtl/>
        </w:rPr>
        <w:t xml:space="preserve"> </w:t>
      </w:r>
      <w:r w:rsidRPr="00FC0E55">
        <w:rPr>
          <w:rtl/>
        </w:rPr>
        <w:t>חברי</w:t>
      </w:r>
      <w:r w:rsidR="00957838">
        <w:rPr>
          <w:rtl/>
        </w:rPr>
        <w:t xml:space="preserve"> </w:t>
      </w:r>
      <w:r w:rsidRPr="00FC0E55">
        <w:rPr>
          <w:rtl/>
        </w:rPr>
        <w:t>הכנסת, אני רוצה לפתוח את הדיון בהערות קצרות אחדות, והייתי</w:t>
      </w:r>
      <w:r w:rsidR="00957838">
        <w:rPr>
          <w:rtl/>
        </w:rPr>
        <w:t xml:space="preserve"> </w:t>
      </w:r>
      <w:r w:rsidRPr="00FC0E55">
        <w:rPr>
          <w:rtl/>
        </w:rPr>
        <w:t>רוצה</w:t>
      </w:r>
      <w:r w:rsidR="00957838">
        <w:rPr>
          <w:rtl/>
        </w:rPr>
        <w:t xml:space="preserve"> </w:t>
      </w:r>
      <w:r w:rsidRPr="00FC0E55">
        <w:rPr>
          <w:rtl/>
        </w:rPr>
        <w:t>לפתוח</w:t>
      </w:r>
      <w:r w:rsidR="00957838">
        <w:rPr>
          <w:rtl/>
        </w:rPr>
        <w:t xml:space="preserve"> </w:t>
      </w:r>
      <w:r w:rsidRPr="00FC0E55">
        <w:rPr>
          <w:rtl/>
        </w:rPr>
        <w:t>במסמך</w:t>
      </w:r>
      <w:r w:rsidR="00957838">
        <w:rPr>
          <w:rtl/>
        </w:rPr>
        <w:t xml:space="preserve"> </w:t>
      </w:r>
      <w:r w:rsidRPr="00FC0E55">
        <w:rPr>
          <w:rtl/>
        </w:rPr>
        <w:t>שהוא מסמך קשה. סוגיית ההתבוללות העסיקה אותנו תמיד. אך טבעי</w:t>
      </w:r>
      <w:r w:rsidR="00957838">
        <w:rPr>
          <w:rtl/>
        </w:rPr>
        <w:t xml:space="preserve"> </w:t>
      </w:r>
      <w:r w:rsidRPr="00FC0E55">
        <w:rPr>
          <w:rtl/>
        </w:rPr>
        <w:t>הוא,</w:t>
      </w:r>
      <w:r w:rsidR="00957838">
        <w:rPr>
          <w:rtl/>
        </w:rPr>
        <w:t xml:space="preserve"> </w:t>
      </w:r>
      <w:r w:rsidRPr="00FC0E55">
        <w:rPr>
          <w:rtl/>
        </w:rPr>
        <w:t>שכל</w:t>
      </w:r>
      <w:r w:rsidR="00957838">
        <w:rPr>
          <w:rtl/>
        </w:rPr>
        <w:t xml:space="preserve"> </w:t>
      </w:r>
      <w:r w:rsidRPr="00FC0E55">
        <w:rPr>
          <w:rtl/>
        </w:rPr>
        <w:t>אומה</w:t>
      </w:r>
      <w:r w:rsidR="00957838">
        <w:rPr>
          <w:rtl/>
        </w:rPr>
        <w:t xml:space="preserve"> </w:t>
      </w:r>
      <w:r w:rsidRPr="00FC0E55">
        <w:rPr>
          <w:rtl/>
        </w:rPr>
        <w:t>מבקשת</w:t>
      </w:r>
      <w:r w:rsidR="00957838">
        <w:rPr>
          <w:rtl/>
        </w:rPr>
        <w:t xml:space="preserve"> </w:t>
      </w:r>
      <w:r w:rsidRPr="00FC0E55">
        <w:rPr>
          <w:rtl/>
        </w:rPr>
        <w:t>לשמר</w:t>
      </w:r>
      <w:r w:rsidR="00957838">
        <w:rPr>
          <w:rtl/>
        </w:rPr>
        <w:t xml:space="preserve"> </w:t>
      </w:r>
      <w:r w:rsidRPr="00FC0E55">
        <w:rPr>
          <w:rtl/>
        </w:rPr>
        <w:t>את עצמה, את תרבותה, את הזיכרון ההיסטורי שלה, אלא</w:t>
      </w:r>
      <w:r w:rsidR="00957838">
        <w:rPr>
          <w:rtl/>
        </w:rPr>
        <w:t xml:space="preserve"> </w:t>
      </w:r>
      <w:r w:rsidRPr="00FC0E55">
        <w:rPr>
          <w:rtl/>
        </w:rPr>
        <w:t>שנוסף</w:t>
      </w:r>
      <w:r w:rsidR="00957838">
        <w:rPr>
          <w:rtl/>
        </w:rPr>
        <w:t xml:space="preserve"> </w:t>
      </w:r>
      <w:r w:rsidRPr="00FC0E55">
        <w:rPr>
          <w:rtl/>
        </w:rPr>
        <w:t>על</w:t>
      </w:r>
      <w:r w:rsidR="00957838">
        <w:rPr>
          <w:rtl/>
        </w:rPr>
        <w:t xml:space="preserve"> </w:t>
      </w:r>
      <w:r w:rsidRPr="00FC0E55">
        <w:rPr>
          <w:rtl/>
        </w:rPr>
        <w:t>המאוויים</w:t>
      </w:r>
      <w:r w:rsidR="00957838">
        <w:rPr>
          <w:rtl/>
        </w:rPr>
        <w:t xml:space="preserve"> </w:t>
      </w:r>
      <w:r w:rsidRPr="00FC0E55">
        <w:rPr>
          <w:rtl/>
        </w:rPr>
        <w:t>הטבעיים</w:t>
      </w:r>
      <w:r w:rsidR="00957838">
        <w:rPr>
          <w:rtl/>
        </w:rPr>
        <w:t xml:space="preserve"> </w:t>
      </w:r>
      <w:r w:rsidRPr="00FC0E55">
        <w:rPr>
          <w:rtl/>
        </w:rPr>
        <w:t>האלה של כל אומה, נפלנו קורבן במלחמת העולם השנייה</w:t>
      </w:r>
      <w:r w:rsidR="00957838">
        <w:rPr>
          <w:rtl/>
        </w:rPr>
        <w:t xml:space="preserve"> </w:t>
      </w:r>
      <w:r w:rsidRPr="00FC0E55">
        <w:rPr>
          <w:rtl/>
        </w:rPr>
        <w:t>לרצח עם, כאשר מיליוני יהודים נכחדו. בתקופה זו של ניסיונות חוזרים ונשנים להכחיש</w:t>
      </w:r>
      <w:r w:rsidR="00957838">
        <w:rPr>
          <w:rtl/>
        </w:rPr>
        <w:t xml:space="preserve"> </w:t>
      </w:r>
      <w:r w:rsidRPr="00FC0E55">
        <w:rPr>
          <w:rtl/>
        </w:rPr>
        <w:t>את</w:t>
      </w:r>
      <w:r w:rsidR="00957838">
        <w:rPr>
          <w:rtl/>
        </w:rPr>
        <w:t xml:space="preserve"> </w:t>
      </w:r>
      <w:r w:rsidRPr="00FC0E55">
        <w:rPr>
          <w:rtl/>
        </w:rPr>
        <w:t>השואה</w:t>
      </w:r>
      <w:r w:rsidR="00957838">
        <w:rPr>
          <w:rtl/>
        </w:rPr>
        <w:t xml:space="preserve"> </w:t>
      </w:r>
      <w:r w:rsidRPr="00FC0E55">
        <w:rPr>
          <w:rtl/>
        </w:rPr>
        <w:t>כדאי אולי להזכיר, כי על</w:t>
      </w:r>
      <w:r w:rsidR="00957838">
        <w:rPr>
          <w:rtl/>
        </w:rPr>
        <w:t>-</w:t>
      </w:r>
      <w:r w:rsidRPr="00FC0E55">
        <w:rPr>
          <w:rtl/>
        </w:rPr>
        <w:t>פי מיטב המחקרים שנעשו על שדה הקטל הנורא של</w:t>
      </w:r>
      <w:r w:rsidR="00957838">
        <w:rPr>
          <w:rtl/>
        </w:rPr>
        <w:t xml:space="preserve"> </w:t>
      </w:r>
      <w:r w:rsidRPr="00FC0E55">
        <w:rPr>
          <w:rtl/>
        </w:rPr>
        <w:t>השואה,</w:t>
      </w:r>
      <w:r w:rsidR="00957838">
        <w:rPr>
          <w:rtl/>
        </w:rPr>
        <w:t xml:space="preserve"> </w:t>
      </w:r>
      <w:r w:rsidRPr="00FC0E55">
        <w:rPr>
          <w:rtl/>
        </w:rPr>
        <w:t>קרוב</w:t>
      </w:r>
      <w:r w:rsidR="00957838">
        <w:rPr>
          <w:rtl/>
        </w:rPr>
        <w:t xml:space="preserve"> </w:t>
      </w:r>
      <w:r w:rsidRPr="00FC0E55">
        <w:rPr>
          <w:rtl/>
        </w:rPr>
        <w:t>ל</w:t>
      </w:r>
      <w:r w:rsidR="00957838">
        <w:rPr>
          <w:rtl/>
        </w:rPr>
        <w:t>-</w:t>
      </w:r>
      <w:r w:rsidRPr="00FC0E55">
        <w:rPr>
          <w:rtl/>
        </w:rPr>
        <w:t>6</w:t>
      </w:r>
      <w:r w:rsidR="00957838">
        <w:rPr>
          <w:rtl/>
        </w:rPr>
        <w:t xml:space="preserve"> </w:t>
      </w:r>
      <w:r w:rsidRPr="00FC0E55">
        <w:rPr>
          <w:rtl/>
        </w:rPr>
        <w:t>מיליוני יהודים נרצחו: 4.5 מיליונים בפולין ובברית</w:t>
      </w:r>
      <w:r w:rsidR="00957838">
        <w:rPr>
          <w:rtl/>
        </w:rPr>
        <w:t>-</w:t>
      </w:r>
      <w:r w:rsidRPr="00FC0E55">
        <w:rPr>
          <w:rtl/>
        </w:rPr>
        <w:t>המועצות,</w:t>
      </w:r>
      <w:r w:rsidR="00957838">
        <w:rPr>
          <w:rtl/>
        </w:rPr>
        <w:t xml:space="preserve"> </w:t>
      </w:r>
      <w:r w:rsidRPr="00FC0E55">
        <w:rPr>
          <w:rtl/>
        </w:rPr>
        <w:t>125,000</w:t>
      </w:r>
      <w:r w:rsidR="00957838">
        <w:rPr>
          <w:rtl/>
        </w:rPr>
        <w:t xml:space="preserve"> </w:t>
      </w:r>
      <w:r w:rsidRPr="00FC0E55">
        <w:rPr>
          <w:rtl/>
        </w:rPr>
        <w:t>מגרמניה,</w:t>
      </w:r>
      <w:r w:rsidR="00957838">
        <w:rPr>
          <w:rtl/>
        </w:rPr>
        <w:t xml:space="preserve"> </w:t>
      </w:r>
      <w:r w:rsidRPr="00FC0E55">
        <w:rPr>
          <w:rtl/>
        </w:rPr>
        <w:t>עשרות</w:t>
      </w:r>
      <w:r w:rsidR="00957838">
        <w:rPr>
          <w:rtl/>
        </w:rPr>
        <w:t xml:space="preserve"> </w:t>
      </w:r>
      <w:r w:rsidRPr="00FC0E55">
        <w:rPr>
          <w:rtl/>
        </w:rPr>
        <w:t>אלפים</w:t>
      </w:r>
      <w:r w:rsidR="00957838">
        <w:rPr>
          <w:rtl/>
        </w:rPr>
        <w:t xml:space="preserve"> </w:t>
      </w:r>
      <w:r w:rsidRPr="00FC0E55">
        <w:rPr>
          <w:rtl/>
        </w:rPr>
        <w:t>מיהודי אוסטריה, צ'כוסלובקיה, הונגריה, רומניה,</w:t>
      </w:r>
      <w:r w:rsidR="00957838">
        <w:rPr>
          <w:rtl/>
        </w:rPr>
        <w:t xml:space="preserve"> </w:t>
      </w:r>
      <w:r w:rsidRPr="00FC0E55">
        <w:rPr>
          <w:rtl/>
        </w:rPr>
        <w:t>טרנסילבניה,</w:t>
      </w:r>
      <w:r w:rsidR="00957838">
        <w:rPr>
          <w:rtl/>
        </w:rPr>
        <w:t xml:space="preserve"> </w:t>
      </w:r>
      <w:r w:rsidRPr="00FC0E55">
        <w:rPr>
          <w:rtl/>
        </w:rPr>
        <w:t>צרפת</w:t>
      </w:r>
      <w:r w:rsidR="00957838">
        <w:rPr>
          <w:rtl/>
        </w:rPr>
        <w:t xml:space="preserve"> </w:t>
      </w:r>
      <w:r w:rsidRPr="00FC0E55">
        <w:rPr>
          <w:rtl/>
        </w:rPr>
        <w:t>ובלגיה,</w:t>
      </w:r>
      <w:r w:rsidR="00957838">
        <w:rPr>
          <w:rtl/>
        </w:rPr>
        <w:t xml:space="preserve"> </w:t>
      </w:r>
      <w:r w:rsidRPr="00FC0E55">
        <w:rPr>
          <w:rtl/>
        </w:rPr>
        <w:t>700 מלוקסמבורג, איטליה, הולנד, נורבגיה, יוגוסלביה,</w:t>
      </w:r>
      <w:r w:rsidR="00957838">
        <w:rPr>
          <w:rtl/>
        </w:rPr>
        <w:t xml:space="preserve"> </w:t>
      </w:r>
      <w:r w:rsidRPr="00FC0E55">
        <w:rPr>
          <w:rtl/>
        </w:rPr>
        <w:t>יוון ומדינות רבות אחרות.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המספר</w:t>
      </w:r>
      <w:r w:rsidR="00957838">
        <w:rPr>
          <w:rtl/>
        </w:rPr>
        <w:t xml:space="preserve"> </w:t>
      </w:r>
      <w:r w:rsidRPr="00FC0E55">
        <w:rPr>
          <w:rtl/>
        </w:rPr>
        <w:t>שרשמו</w:t>
      </w:r>
      <w:r w:rsidR="00957838">
        <w:rPr>
          <w:rtl/>
        </w:rPr>
        <w:t xml:space="preserve"> </w:t>
      </w:r>
      <w:r w:rsidRPr="00FC0E55">
        <w:rPr>
          <w:rtl/>
        </w:rPr>
        <w:t>מחברי</w:t>
      </w:r>
      <w:r w:rsidR="00957838">
        <w:rPr>
          <w:rtl/>
        </w:rPr>
        <w:t xml:space="preserve"> </w:t>
      </w:r>
      <w:r w:rsidRPr="00FC0E55">
        <w:rPr>
          <w:rtl/>
        </w:rPr>
        <w:t>האנציקלופדיה</w:t>
      </w:r>
      <w:r w:rsidR="00957838">
        <w:rPr>
          <w:rtl/>
        </w:rPr>
        <w:t xml:space="preserve"> </w:t>
      </w:r>
      <w:r w:rsidRPr="00FC0E55">
        <w:rPr>
          <w:rtl/>
        </w:rPr>
        <w:t>העברית הוא 5,820,860. ייתכן שהמספר היה</w:t>
      </w:r>
      <w:r w:rsidR="00957838">
        <w:rPr>
          <w:rtl/>
        </w:rPr>
        <w:t xml:space="preserve"> </w:t>
      </w:r>
      <w:r w:rsidRPr="00FC0E55">
        <w:rPr>
          <w:rtl/>
        </w:rPr>
        <w:t>גדול</w:t>
      </w:r>
      <w:r w:rsidR="00957838">
        <w:rPr>
          <w:rtl/>
        </w:rPr>
        <w:t xml:space="preserve"> </w:t>
      </w:r>
      <w:r w:rsidRPr="00FC0E55">
        <w:rPr>
          <w:rtl/>
        </w:rPr>
        <w:t>יותר, וכאשר אנו מדברים על מספרים כאלה, עומדים לפנינו האנשים הבודדים. לכל</w:t>
      </w:r>
      <w:r w:rsidR="00957838">
        <w:rPr>
          <w:rtl/>
        </w:rPr>
        <w:t xml:space="preserve"> </w:t>
      </w:r>
      <w:r w:rsidRPr="00FC0E55">
        <w:rPr>
          <w:rtl/>
        </w:rPr>
        <w:t>איש</w:t>
      </w:r>
      <w:r w:rsidR="00957838">
        <w:rPr>
          <w:rtl/>
        </w:rPr>
        <w:t xml:space="preserve"> </w:t>
      </w:r>
      <w:r w:rsidRPr="00FC0E55">
        <w:rPr>
          <w:rtl/>
        </w:rPr>
        <w:t>היה</w:t>
      </w:r>
      <w:r w:rsidR="00957838">
        <w:rPr>
          <w:rtl/>
        </w:rPr>
        <w:t xml:space="preserve"> </w:t>
      </w:r>
      <w:r w:rsidRPr="00FC0E55">
        <w:rPr>
          <w:rtl/>
        </w:rPr>
        <w:t>שם,</w:t>
      </w:r>
      <w:r w:rsidR="00957838">
        <w:rPr>
          <w:rtl/>
        </w:rPr>
        <w:t xml:space="preserve"> </w:t>
      </w:r>
      <w:r w:rsidRPr="00FC0E55">
        <w:rPr>
          <w:rtl/>
        </w:rPr>
        <w:t>וברצח הזה נכחדו גם עוברים אשר נרצחו יחד עם האמהות. הרצח הזה פצע</w:t>
      </w:r>
      <w:r w:rsidR="00957838">
        <w:rPr>
          <w:rtl/>
        </w:rPr>
        <w:t xml:space="preserve"> </w:t>
      </w:r>
      <w:r w:rsidRPr="00FC0E55">
        <w:rPr>
          <w:rtl/>
        </w:rPr>
        <w:t>אותנו</w:t>
      </w:r>
      <w:r w:rsidR="00957838">
        <w:rPr>
          <w:rtl/>
        </w:rPr>
        <w:t xml:space="preserve"> </w:t>
      </w:r>
      <w:r w:rsidRPr="00FC0E55">
        <w:rPr>
          <w:rtl/>
        </w:rPr>
        <w:t>לדורי</w:t>
      </w:r>
      <w:r w:rsidR="00957838">
        <w:rPr>
          <w:rtl/>
        </w:rPr>
        <w:t>-</w:t>
      </w:r>
      <w:r w:rsidRPr="00FC0E55">
        <w:rPr>
          <w:rtl/>
        </w:rPr>
        <w:t>דורות.</w:t>
      </w:r>
      <w:r w:rsidR="00957838">
        <w:rPr>
          <w:rtl/>
        </w:rPr>
        <w:t xml:space="preserve"> </w:t>
      </w:r>
      <w:r w:rsidRPr="00FC0E55">
        <w:rPr>
          <w:rtl/>
        </w:rPr>
        <w:t>בגינו</w:t>
      </w:r>
      <w:r w:rsidR="00957838">
        <w:rPr>
          <w:rtl/>
        </w:rPr>
        <w:t xml:space="preserve"> </w:t>
      </w:r>
      <w:r w:rsidRPr="00FC0E55">
        <w:rPr>
          <w:rtl/>
        </w:rPr>
        <w:t>של</w:t>
      </w:r>
      <w:r w:rsidR="00957838">
        <w:rPr>
          <w:rtl/>
        </w:rPr>
        <w:t xml:space="preserve"> </w:t>
      </w:r>
      <w:r w:rsidRPr="00FC0E55">
        <w:rPr>
          <w:rtl/>
        </w:rPr>
        <w:t>הרצח</w:t>
      </w:r>
      <w:r w:rsidR="00957838">
        <w:rPr>
          <w:rtl/>
        </w:rPr>
        <w:t xml:space="preserve"> </w:t>
      </w:r>
      <w:r w:rsidRPr="00FC0E55">
        <w:rPr>
          <w:rtl/>
        </w:rPr>
        <w:t>הנורא הזה לא נולדו אותם עוברים, לא נולדו</w:t>
      </w:r>
      <w:r w:rsidR="00957838">
        <w:rPr>
          <w:rtl/>
        </w:rPr>
        <w:t xml:space="preserve"> </w:t>
      </w:r>
      <w:r w:rsidRPr="00FC0E55">
        <w:rPr>
          <w:rtl/>
        </w:rPr>
        <w:t>מיליוני</w:t>
      </w:r>
      <w:r w:rsidR="00957838">
        <w:rPr>
          <w:rtl/>
        </w:rPr>
        <w:t xml:space="preserve"> </w:t>
      </w:r>
      <w:r w:rsidRPr="00FC0E55">
        <w:rPr>
          <w:rtl/>
        </w:rPr>
        <w:t>ילדים</w:t>
      </w:r>
      <w:r w:rsidR="00957838">
        <w:rPr>
          <w:rtl/>
        </w:rPr>
        <w:t xml:space="preserve"> </w:t>
      </w:r>
      <w:r w:rsidRPr="00FC0E55">
        <w:rPr>
          <w:rtl/>
        </w:rPr>
        <w:t>וילדות,</w:t>
      </w:r>
      <w:r w:rsidR="00957838">
        <w:rPr>
          <w:rtl/>
        </w:rPr>
        <w:t xml:space="preserve"> </w:t>
      </w:r>
      <w:r w:rsidRPr="00FC0E55">
        <w:rPr>
          <w:rtl/>
        </w:rPr>
        <w:t>וגם</w:t>
      </w:r>
      <w:r w:rsidR="00957838">
        <w:rPr>
          <w:rtl/>
        </w:rPr>
        <w:t xml:space="preserve"> </w:t>
      </w:r>
      <w:r w:rsidRPr="00FC0E55">
        <w:rPr>
          <w:rtl/>
        </w:rPr>
        <w:t>לא נולדו הילדים והילדות של הילדים והילדות אשר לא</w:t>
      </w:r>
      <w:r w:rsidR="00957838">
        <w:rPr>
          <w:rtl/>
        </w:rPr>
        <w:t xml:space="preserve"> </w:t>
      </w:r>
      <w:r w:rsidRPr="00FC0E55">
        <w:rPr>
          <w:rtl/>
        </w:rPr>
        <w:t>נולדו בגין השואה.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קטנו</w:t>
      </w:r>
      <w:r w:rsidR="00957838">
        <w:rPr>
          <w:rtl/>
        </w:rPr>
        <w:t xml:space="preserve"> </w:t>
      </w:r>
      <w:r w:rsidRPr="00FC0E55">
        <w:rPr>
          <w:rtl/>
        </w:rPr>
        <w:t>כעם</w:t>
      </w:r>
      <w:r w:rsidR="00957838">
        <w:rPr>
          <w:rtl/>
        </w:rPr>
        <w:t xml:space="preserve"> </w:t>
      </w:r>
      <w:r w:rsidRPr="00FC0E55">
        <w:rPr>
          <w:rtl/>
        </w:rPr>
        <w:t>כתוצאה</w:t>
      </w:r>
      <w:r w:rsidR="00957838">
        <w:rPr>
          <w:rtl/>
        </w:rPr>
        <w:t xml:space="preserve"> </w:t>
      </w:r>
      <w:r w:rsidRPr="00FC0E55">
        <w:rPr>
          <w:rtl/>
        </w:rPr>
        <w:t>מן</w:t>
      </w:r>
      <w:r w:rsidR="00957838">
        <w:rPr>
          <w:rtl/>
        </w:rPr>
        <w:t xml:space="preserve"> </w:t>
      </w:r>
      <w:r w:rsidRPr="00FC0E55">
        <w:rPr>
          <w:rtl/>
        </w:rPr>
        <w:t>השואה.</w:t>
      </w:r>
      <w:r w:rsidR="00957838">
        <w:rPr>
          <w:rtl/>
        </w:rPr>
        <w:t xml:space="preserve"> </w:t>
      </w:r>
      <w:r w:rsidRPr="00FC0E55">
        <w:rPr>
          <w:rtl/>
        </w:rPr>
        <w:t>על</w:t>
      </w:r>
      <w:r w:rsidR="00957838">
        <w:rPr>
          <w:rtl/>
        </w:rPr>
        <w:t>-</w:t>
      </w:r>
      <w:r w:rsidRPr="00FC0E55">
        <w:rPr>
          <w:rtl/>
        </w:rPr>
        <w:t>פי המחקרים הדמוגרפיים המצויים, יש היום</w:t>
      </w:r>
      <w:r w:rsidR="00957838">
        <w:rPr>
          <w:rtl/>
        </w:rPr>
        <w:t xml:space="preserve"> </w:t>
      </w:r>
      <w:r w:rsidRPr="00FC0E55">
        <w:rPr>
          <w:rtl/>
        </w:rPr>
        <w:t>12,850,000</w:t>
      </w:r>
      <w:r w:rsidR="00957838">
        <w:rPr>
          <w:rtl/>
        </w:rPr>
        <w:t xml:space="preserve"> </w:t>
      </w:r>
      <w:r w:rsidRPr="00FC0E55">
        <w:rPr>
          <w:rtl/>
        </w:rPr>
        <w:t>יהודים</w:t>
      </w:r>
      <w:r w:rsidR="00957838">
        <w:rPr>
          <w:rtl/>
        </w:rPr>
        <w:t xml:space="preserve"> </w:t>
      </w:r>
      <w:r w:rsidRPr="00FC0E55">
        <w:rPr>
          <w:rtl/>
        </w:rPr>
        <w:t>בעולם,</w:t>
      </w:r>
      <w:r w:rsidR="00957838">
        <w:rPr>
          <w:rtl/>
        </w:rPr>
        <w:t xml:space="preserve"> </w:t>
      </w:r>
      <w:r w:rsidRPr="00FC0E55">
        <w:rPr>
          <w:rtl/>
        </w:rPr>
        <w:t>מתוכם</w:t>
      </w:r>
      <w:r w:rsidR="00957838">
        <w:rPr>
          <w:rtl/>
        </w:rPr>
        <w:t xml:space="preserve"> </w:t>
      </w:r>
      <w:r w:rsidRPr="00FC0E55">
        <w:rPr>
          <w:rtl/>
        </w:rPr>
        <w:t>קרוב</w:t>
      </w:r>
      <w:r w:rsidR="00957838">
        <w:rPr>
          <w:rtl/>
        </w:rPr>
        <w:t xml:space="preserve"> </w:t>
      </w:r>
      <w:r w:rsidRPr="00FC0E55">
        <w:rPr>
          <w:rtl/>
        </w:rPr>
        <w:t>ל</w:t>
      </w:r>
      <w:r w:rsidR="00957838">
        <w:rPr>
          <w:rtl/>
        </w:rPr>
        <w:t>-</w:t>
      </w:r>
      <w:r w:rsidRPr="00FC0E55">
        <w:rPr>
          <w:rtl/>
        </w:rPr>
        <w:t>4,200,000</w:t>
      </w:r>
      <w:r w:rsidR="00957838">
        <w:rPr>
          <w:rtl/>
        </w:rPr>
        <w:t xml:space="preserve"> </w:t>
      </w:r>
      <w:r w:rsidRPr="00FC0E55">
        <w:rPr>
          <w:rtl/>
        </w:rPr>
        <w:t>חיים בישראל וכ</w:t>
      </w:r>
      <w:r w:rsidR="00957838">
        <w:rPr>
          <w:rtl/>
        </w:rPr>
        <w:t>-</w:t>
      </w:r>
      <w:r w:rsidRPr="00FC0E55">
        <w:rPr>
          <w:rtl/>
        </w:rPr>
        <w:t>8,700,000</w:t>
      </w:r>
      <w:r w:rsidR="00957838">
        <w:rPr>
          <w:rtl/>
        </w:rPr>
        <w:t xml:space="preserve"> </w:t>
      </w:r>
      <w:r w:rsidRPr="00FC0E55">
        <w:rPr>
          <w:rtl/>
        </w:rPr>
        <w:t>בתפוצות.</w:t>
      </w:r>
      <w:r w:rsidR="00957838">
        <w:rPr>
          <w:rtl/>
        </w:rPr>
        <w:t xml:space="preserve"> </w:t>
      </w:r>
      <w:r w:rsidRPr="00FC0E55">
        <w:rPr>
          <w:rtl/>
        </w:rPr>
        <w:t>לא</w:t>
      </w:r>
      <w:r w:rsidR="00957838">
        <w:rPr>
          <w:rtl/>
        </w:rPr>
        <w:t xml:space="preserve"> </w:t>
      </w:r>
      <w:r w:rsidRPr="00FC0E55">
        <w:rPr>
          <w:rtl/>
        </w:rPr>
        <w:t>אפרט</w:t>
      </w:r>
      <w:r w:rsidR="00957838">
        <w:rPr>
          <w:rtl/>
        </w:rPr>
        <w:t xml:space="preserve"> </w:t>
      </w:r>
      <w:r w:rsidRPr="00FC0E55">
        <w:rPr>
          <w:rtl/>
        </w:rPr>
        <w:t>את</w:t>
      </w:r>
      <w:r w:rsidR="00957838">
        <w:rPr>
          <w:rtl/>
        </w:rPr>
        <w:t xml:space="preserve"> </w:t>
      </w:r>
      <w:r w:rsidRPr="00FC0E55">
        <w:rPr>
          <w:rtl/>
        </w:rPr>
        <w:t>המספרים.</w:t>
      </w:r>
      <w:r w:rsidR="00957838">
        <w:rPr>
          <w:rtl/>
        </w:rPr>
        <w:t xml:space="preserve"> </w:t>
      </w:r>
      <w:r w:rsidRPr="00FC0E55">
        <w:rPr>
          <w:rtl/>
        </w:rPr>
        <w:t>יש לנו תמיד אינטרס יהודי, אנושי וציוני עמוק</w:t>
      </w:r>
      <w:r w:rsidR="00957838">
        <w:rPr>
          <w:rtl/>
        </w:rPr>
        <w:t xml:space="preserve"> </w:t>
      </w:r>
      <w:r w:rsidRPr="00FC0E55">
        <w:rPr>
          <w:rtl/>
        </w:rPr>
        <w:t>לגרום</w:t>
      </w:r>
      <w:r w:rsidR="00957838">
        <w:rPr>
          <w:rtl/>
        </w:rPr>
        <w:t xml:space="preserve"> </w:t>
      </w:r>
      <w:r w:rsidRPr="00FC0E55">
        <w:rPr>
          <w:rtl/>
        </w:rPr>
        <w:t>לכך</w:t>
      </w:r>
      <w:r w:rsidR="00957838">
        <w:rPr>
          <w:rtl/>
        </w:rPr>
        <w:t xml:space="preserve"> </w:t>
      </w:r>
      <w:r w:rsidRPr="00FC0E55">
        <w:rPr>
          <w:rtl/>
        </w:rPr>
        <w:t xml:space="preserve">שהם יבואו לארץ הזו </w:t>
      </w:r>
      <w:r w:rsidR="00957838">
        <w:rPr>
          <w:rtl/>
        </w:rPr>
        <w:t>–</w:t>
      </w:r>
      <w:r w:rsidRPr="00FC0E55">
        <w:rPr>
          <w:rtl/>
        </w:rPr>
        <w:t xml:space="preserve"> למולדתם, לביתם הטבעי. על כן, כל מערכה נגד נגע</w:t>
      </w:r>
      <w:r w:rsidR="00957838">
        <w:rPr>
          <w:rtl/>
        </w:rPr>
        <w:t xml:space="preserve"> </w:t>
      </w:r>
      <w:r w:rsidRPr="00FC0E55">
        <w:rPr>
          <w:rtl/>
        </w:rPr>
        <w:t>ההתבוללות משולבת, לפי טעמי, בגלעינה של הציונות על ענפיה השונים והמגוונים, ואני</w:t>
      </w:r>
      <w:r w:rsidR="00957838">
        <w:rPr>
          <w:rtl/>
        </w:rPr>
        <w:t xml:space="preserve"> </w:t>
      </w:r>
      <w:r w:rsidRPr="00FC0E55">
        <w:rPr>
          <w:rtl/>
        </w:rPr>
        <w:t>מתאר</w:t>
      </w:r>
      <w:r w:rsidR="00957838">
        <w:rPr>
          <w:rtl/>
        </w:rPr>
        <w:t xml:space="preserve"> </w:t>
      </w:r>
      <w:r w:rsidRPr="00FC0E55">
        <w:rPr>
          <w:rtl/>
        </w:rPr>
        <w:t>לעצמי</w:t>
      </w:r>
      <w:r w:rsidR="00957838">
        <w:rPr>
          <w:rtl/>
        </w:rPr>
        <w:t xml:space="preserve"> </w:t>
      </w:r>
      <w:r w:rsidRPr="00FC0E55">
        <w:rPr>
          <w:rtl/>
        </w:rPr>
        <w:t>שהדברים</w:t>
      </w:r>
      <w:r w:rsidR="00957838">
        <w:rPr>
          <w:rtl/>
        </w:rPr>
        <w:t xml:space="preserve"> </w:t>
      </w:r>
      <w:r w:rsidRPr="00FC0E55">
        <w:rPr>
          <w:rtl/>
        </w:rPr>
        <w:t>האלה</w:t>
      </w:r>
      <w:r w:rsidR="00957838">
        <w:rPr>
          <w:rtl/>
        </w:rPr>
        <w:t xml:space="preserve"> </w:t>
      </w:r>
      <w:r w:rsidRPr="00FC0E55">
        <w:rPr>
          <w:rtl/>
        </w:rPr>
        <w:t>יבואו</w:t>
      </w:r>
      <w:r w:rsidR="00957838">
        <w:rPr>
          <w:rtl/>
        </w:rPr>
        <w:t xml:space="preserve"> </w:t>
      </w:r>
      <w:r w:rsidRPr="00FC0E55">
        <w:rPr>
          <w:rtl/>
        </w:rPr>
        <w:t>לידי ביטוי גם בדיון שאנו מקיימים כאן במסגרת</w:t>
      </w:r>
      <w:r w:rsidR="00957838">
        <w:rPr>
          <w:rtl/>
        </w:rPr>
        <w:t xml:space="preserve"> </w:t>
      </w:r>
      <w:r w:rsidRPr="00FC0E55">
        <w:rPr>
          <w:rtl/>
        </w:rPr>
        <w:t>הצעות לסדר</w:t>
      </w:r>
      <w:r w:rsidR="00957838">
        <w:rPr>
          <w:rtl/>
        </w:rPr>
        <w:t>-</w:t>
      </w:r>
      <w:r w:rsidRPr="00FC0E55">
        <w:rPr>
          <w:rtl/>
        </w:rPr>
        <w:t>היום שיזמו חברי הכנסת.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אני</w:t>
      </w:r>
      <w:r w:rsidR="00957838">
        <w:rPr>
          <w:rtl/>
        </w:rPr>
        <w:t xml:space="preserve"> </w:t>
      </w:r>
      <w:r w:rsidRPr="00FC0E55">
        <w:rPr>
          <w:rtl/>
        </w:rPr>
        <w:t>מזמין</w:t>
      </w:r>
      <w:r w:rsidR="00957838">
        <w:rPr>
          <w:rtl/>
        </w:rPr>
        <w:t xml:space="preserve"> </w:t>
      </w:r>
      <w:r w:rsidRPr="00FC0E55">
        <w:rPr>
          <w:rtl/>
        </w:rPr>
        <w:t xml:space="preserve">את ראשון מגישי ההצעות, חבר הכנסת אלי דיין, ואחריו </w:t>
      </w:r>
      <w:r w:rsidR="00957838">
        <w:rPr>
          <w:rtl/>
        </w:rPr>
        <w:t>–</w:t>
      </w:r>
      <w:r w:rsidRPr="00FC0E55">
        <w:rPr>
          <w:rtl/>
        </w:rPr>
        <w:t xml:space="preserve"> חבר הכנסת</w:t>
      </w:r>
      <w:r w:rsidR="00957838">
        <w:rPr>
          <w:rtl/>
        </w:rPr>
        <w:t xml:space="preserve"> </w:t>
      </w:r>
      <w:r w:rsidRPr="00FC0E55">
        <w:rPr>
          <w:rtl/>
        </w:rPr>
        <w:t>בנימין נתניהו.</w:t>
      </w:r>
      <w:r w:rsidR="00957838">
        <w:rPr>
          <w:rtl/>
        </w:rPr>
        <w:t xml:space="preserve"> </w:t>
      </w:r>
      <w:r w:rsidRPr="00FC0E55">
        <w:rPr>
          <w:rtl/>
        </w:rPr>
        <w:t>אני מבקש להתבטא במסגרת שבע דקות, כי מספר מגישי ההצעות גדל מעבר</w:t>
      </w:r>
      <w:r w:rsidR="00957838">
        <w:rPr>
          <w:rtl/>
        </w:rPr>
        <w:t xml:space="preserve"> </w:t>
      </w:r>
      <w:r w:rsidRPr="00FC0E55">
        <w:rPr>
          <w:rtl/>
        </w:rPr>
        <w:t>לשלושה, וטוב שהוא גדל. היה רצון עז מצד עוד ועוד חברי כנסת להשתלב בדיון.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אלי דיין (העבודה):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אדוני</w:t>
      </w:r>
      <w:r w:rsidR="00957838">
        <w:rPr>
          <w:rtl/>
        </w:rPr>
        <w:t xml:space="preserve"> </w:t>
      </w:r>
      <w:r w:rsidRPr="00FC0E55">
        <w:rPr>
          <w:rtl/>
        </w:rPr>
        <w:t>היושב</w:t>
      </w:r>
      <w:r w:rsidR="00957838">
        <w:rPr>
          <w:rtl/>
        </w:rPr>
        <w:t>-</w:t>
      </w:r>
      <w:r w:rsidRPr="00FC0E55">
        <w:rPr>
          <w:rtl/>
        </w:rPr>
        <w:t>ראש,</w:t>
      </w:r>
      <w:r w:rsidR="00957838">
        <w:rPr>
          <w:rtl/>
        </w:rPr>
        <w:t xml:space="preserve"> </w:t>
      </w:r>
      <w:r w:rsidRPr="00FC0E55">
        <w:rPr>
          <w:rtl/>
        </w:rPr>
        <w:t>כנסת נכבדה, שליש מהעם היהודי עלול להתבולל</w:t>
      </w:r>
      <w:r w:rsidR="00957838">
        <w:rPr>
          <w:rtl/>
        </w:rPr>
        <w:t xml:space="preserve"> </w:t>
      </w:r>
      <w:r w:rsidRPr="00FC0E55">
        <w:rPr>
          <w:rtl/>
        </w:rPr>
        <w:t>ואנו עלולים</w:t>
      </w:r>
      <w:r w:rsidR="00957838">
        <w:rPr>
          <w:rtl/>
        </w:rPr>
        <w:t xml:space="preserve"> </w:t>
      </w:r>
      <w:r w:rsidRPr="00FC0E55">
        <w:rPr>
          <w:rtl/>
        </w:rPr>
        <w:t>לאבד</w:t>
      </w:r>
      <w:r w:rsidR="00957838">
        <w:rPr>
          <w:rtl/>
        </w:rPr>
        <w:t xml:space="preserve"> </w:t>
      </w:r>
      <w:r w:rsidRPr="00FC0E55">
        <w:rPr>
          <w:rtl/>
        </w:rPr>
        <w:t>אותו,</w:t>
      </w:r>
      <w:r w:rsidR="00957838">
        <w:rPr>
          <w:rtl/>
        </w:rPr>
        <w:t xml:space="preserve"> </w:t>
      </w:r>
      <w:r w:rsidRPr="00FC0E55">
        <w:rPr>
          <w:rtl/>
        </w:rPr>
        <w:t>חלילה,</w:t>
      </w:r>
      <w:r w:rsidR="00957838">
        <w:rPr>
          <w:rtl/>
        </w:rPr>
        <w:t xml:space="preserve"> </w:t>
      </w:r>
      <w:r w:rsidRPr="00FC0E55">
        <w:rPr>
          <w:rtl/>
        </w:rPr>
        <w:t>אם</w:t>
      </w:r>
      <w:r w:rsidR="00957838">
        <w:rPr>
          <w:rtl/>
        </w:rPr>
        <w:t xml:space="preserve"> </w:t>
      </w:r>
      <w:r w:rsidRPr="00FC0E55">
        <w:rPr>
          <w:rtl/>
        </w:rPr>
        <w:t>לא</w:t>
      </w:r>
      <w:r w:rsidR="00957838">
        <w:rPr>
          <w:rtl/>
        </w:rPr>
        <w:t xml:space="preserve"> </w:t>
      </w:r>
      <w:r w:rsidRPr="00FC0E55">
        <w:rPr>
          <w:rtl/>
        </w:rPr>
        <w:t>נכריז</w:t>
      </w:r>
      <w:r w:rsidR="00957838">
        <w:rPr>
          <w:rtl/>
        </w:rPr>
        <w:t xml:space="preserve"> </w:t>
      </w:r>
      <w:r w:rsidRPr="00FC0E55">
        <w:rPr>
          <w:rtl/>
        </w:rPr>
        <w:t>מלחמת חורמה על נגע ההתבוללות, ואכן יש יותר</w:t>
      </w:r>
      <w:r w:rsidR="00957838">
        <w:rPr>
          <w:rtl/>
        </w:rPr>
        <w:t xml:space="preserve"> </w:t>
      </w:r>
      <w:r w:rsidRPr="00FC0E55">
        <w:rPr>
          <w:rtl/>
        </w:rPr>
        <w:t>מסמליות בכך שנושא זה נדון דווקא בעיצומו של חג החנוכה, המסמל יותר מכול את המאבק</w:t>
      </w:r>
      <w:r w:rsidR="00957838">
        <w:rPr>
          <w:rtl/>
        </w:rPr>
        <w:t xml:space="preserve"> </w:t>
      </w:r>
      <w:r w:rsidRPr="00FC0E55">
        <w:rPr>
          <w:rtl/>
        </w:rPr>
        <w:t>בהתייוונות ובהתבוללות.</w:t>
      </w:r>
      <w:r w:rsidR="00957838">
        <w:rPr>
          <w:rtl/>
        </w:rPr>
        <w:t xml:space="preserve"> </w:t>
      </w:r>
      <w:r w:rsidRPr="00FC0E55">
        <w:rPr>
          <w:rtl/>
        </w:rPr>
        <w:t>יפה עשו תנועת "ביחד" והיושב</w:t>
      </w:r>
      <w:r w:rsidR="00957838">
        <w:rPr>
          <w:rtl/>
        </w:rPr>
        <w:t>-</w:t>
      </w:r>
      <w:r w:rsidRPr="00FC0E55">
        <w:rPr>
          <w:rtl/>
        </w:rPr>
        <w:t>ראש שלה, חברי סם בן</w:t>
      </w:r>
      <w:r w:rsidR="00957838">
        <w:rPr>
          <w:rtl/>
        </w:rPr>
        <w:t>-</w:t>
      </w:r>
      <w:r w:rsidRPr="00FC0E55">
        <w:rPr>
          <w:rtl/>
        </w:rPr>
        <w:t>שטרית,</w:t>
      </w:r>
      <w:r w:rsidR="00957838">
        <w:rPr>
          <w:rtl/>
        </w:rPr>
        <w:t xml:space="preserve"> </w:t>
      </w:r>
      <w:r w:rsidRPr="00FC0E55">
        <w:rPr>
          <w:rtl/>
        </w:rPr>
        <w:t>שיזמו</w:t>
      </w:r>
      <w:r w:rsidR="00957838">
        <w:rPr>
          <w:rtl/>
        </w:rPr>
        <w:t xml:space="preserve"> </w:t>
      </w:r>
      <w:r w:rsidRPr="00FC0E55">
        <w:rPr>
          <w:rtl/>
        </w:rPr>
        <w:t>את</w:t>
      </w:r>
      <w:r w:rsidR="00957838">
        <w:rPr>
          <w:rtl/>
        </w:rPr>
        <w:t xml:space="preserve"> </w:t>
      </w:r>
      <w:r w:rsidRPr="00FC0E55">
        <w:rPr>
          <w:rtl/>
        </w:rPr>
        <w:t>הדיון</w:t>
      </w:r>
      <w:r w:rsidR="00957838">
        <w:rPr>
          <w:rtl/>
        </w:rPr>
        <w:t xml:space="preserve"> </w:t>
      </w:r>
      <w:r w:rsidRPr="00FC0E55">
        <w:rPr>
          <w:rtl/>
        </w:rPr>
        <w:t>בנושא</w:t>
      </w:r>
      <w:r w:rsidR="00957838">
        <w:rPr>
          <w:rtl/>
        </w:rPr>
        <w:t xml:space="preserve"> </w:t>
      </w:r>
      <w:r w:rsidRPr="00FC0E55">
        <w:rPr>
          <w:rtl/>
        </w:rPr>
        <w:t>חשוב</w:t>
      </w:r>
      <w:r w:rsidR="00957838">
        <w:rPr>
          <w:rtl/>
        </w:rPr>
        <w:t xml:space="preserve"> </w:t>
      </w:r>
      <w:r w:rsidRPr="00FC0E55">
        <w:rPr>
          <w:rtl/>
        </w:rPr>
        <w:t>וגורלי זה לעתיד העם היהודי. הנני מודה ליושב</w:t>
      </w:r>
      <w:r w:rsidR="00957838">
        <w:rPr>
          <w:rtl/>
        </w:rPr>
        <w:t>-</w:t>
      </w:r>
      <w:r w:rsidRPr="00FC0E55">
        <w:rPr>
          <w:rtl/>
        </w:rPr>
        <w:t>ראש</w:t>
      </w:r>
      <w:r w:rsidR="00957838">
        <w:rPr>
          <w:rtl/>
        </w:rPr>
        <w:t xml:space="preserve"> </w:t>
      </w:r>
      <w:r w:rsidRPr="00FC0E55">
        <w:rPr>
          <w:rtl/>
        </w:rPr>
        <w:t>הכנסת, מר שבח וייס, שנתן את ברכתו ואפשר את קיום הדיון.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אדוני</w:t>
      </w:r>
      <w:r w:rsidR="00957838">
        <w:rPr>
          <w:rtl/>
        </w:rPr>
        <w:t xml:space="preserve"> </w:t>
      </w:r>
      <w:r w:rsidRPr="00FC0E55">
        <w:rPr>
          <w:rtl/>
        </w:rPr>
        <w:t>היושב</w:t>
      </w:r>
      <w:r w:rsidR="00957838">
        <w:rPr>
          <w:rtl/>
        </w:rPr>
        <w:t>-</w:t>
      </w:r>
      <w:r w:rsidRPr="00FC0E55">
        <w:rPr>
          <w:rtl/>
        </w:rPr>
        <w:t>ראש,</w:t>
      </w:r>
      <w:r w:rsidR="00957838">
        <w:rPr>
          <w:rtl/>
        </w:rPr>
        <w:t xml:space="preserve"> </w:t>
      </w:r>
      <w:r w:rsidRPr="00FC0E55">
        <w:rPr>
          <w:rtl/>
        </w:rPr>
        <w:t>כנסת</w:t>
      </w:r>
      <w:r w:rsidR="00957838">
        <w:rPr>
          <w:rtl/>
        </w:rPr>
        <w:t xml:space="preserve"> </w:t>
      </w:r>
      <w:r w:rsidRPr="00FC0E55">
        <w:rPr>
          <w:rtl/>
        </w:rPr>
        <w:t>נכבדה, העניין הוא בנפשנו, בנפש עמנו. איברים רבים</w:t>
      </w:r>
      <w:r w:rsidR="00957838">
        <w:rPr>
          <w:rtl/>
        </w:rPr>
        <w:t xml:space="preserve"> </w:t>
      </w:r>
      <w:r w:rsidRPr="00FC0E55">
        <w:rPr>
          <w:rtl/>
        </w:rPr>
        <w:t>מגוף</w:t>
      </w:r>
      <w:r w:rsidR="00957838">
        <w:rPr>
          <w:rtl/>
        </w:rPr>
        <w:t xml:space="preserve"> </w:t>
      </w:r>
      <w:r w:rsidRPr="00FC0E55">
        <w:rPr>
          <w:rtl/>
        </w:rPr>
        <w:t>עמנו</w:t>
      </w:r>
      <w:r w:rsidR="00957838">
        <w:rPr>
          <w:rtl/>
        </w:rPr>
        <w:t xml:space="preserve"> </w:t>
      </w:r>
      <w:r w:rsidRPr="00FC0E55">
        <w:rPr>
          <w:rtl/>
        </w:rPr>
        <w:t xml:space="preserve">הולכים ומידלדלים מדי שנה בשנה, והייתי אומר </w:t>
      </w:r>
      <w:r w:rsidR="00957838">
        <w:rPr>
          <w:rtl/>
        </w:rPr>
        <w:t>–</w:t>
      </w:r>
      <w:r w:rsidRPr="00FC0E55">
        <w:rPr>
          <w:rtl/>
        </w:rPr>
        <w:t xml:space="preserve"> מדי יום ביומו.</w:t>
      </w:r>
      <w:r w:rsidR="00957838">
        <w:rPr>
          <w:rtl/>
        </w:rPr>
        <w:t xml:space="preserve"> </w:t>
      </w:r>
      <w:r w:rsidRPr="00FC0E55">
        <w:rPr>
          <w:rtl/>
        </w:rPr>
        <w:t>ייתכן</w:t>
      </w:r>
      <w:r w:rsidR="00957838">
        <w:rPr>
          <w:rtl/>
        </w:rPr>
        <w:t xml:space="preserve"> </w:t>
      </w:r>
      <w:r w:rsidRPr="00FC0E55">
        <w:rPr>
          <w:rtl/>
        </w:rPr>
        <w:t>שאנו</w:t>
      </w:r>
      <w:r w:rsidR="00957838">
        <w:rPr>
          <w:rtl/>
        </w:rPr>
        <w:t xml:space="preserve"> </w:t>
      </w:r>
      <w:r w:rsidRPr="00FC0E55">
        <w:rPr>
          <w:rtl/>
        </w:rPr>
        <w:t>מבכרים</w:t>
      </w:r>
      <w:r w:rsidR="00957838">
        <w:rPr>
          <w:rtl/>
        </w:rPr>
        <w:t xml:space="preserve"> </w:t>
      </w:r>
      <w:r w:rsidRPr="00FC0E55">
        <w:rPr>
          <w:rtl/>
        </w:rPr>
        <w:t>שלא</w:t>
      </w:r>
      <w:r w:rsidR="00957838">
        <w:rPr>
          <w:rtl/>
        </w:rPr>
        <w:t xml:space="preserve"> </w:t>
      </w:r>
      <w:r w:rsidRPr="00FC0E55">
        <w:rPr>
          <w:rtl/>
        </w:rPr>
        <w:t>לראות</w:t>
      </w:r>
      <w:r w:rsidR="00957838">
        <w:rPr>
          <w:rtl/>
        </w:rPr>
        <w:t xml:space="preserve"> </w:t>
      </w:r>
      <w:r w:rsidRPr="00FC0E55">
        <w:rPr>
          <w:rtl/>
        </w:rPr>
        <w:t>את האסון הרובץ לפתחנו ומתנחמים בכך שהמתבולל נשאר שלם</w:t>
      </w:r>
      <w:r w:rsidR="00957838">
        <w:rPr>
          <w:rtl/>
        </w:rPr>
        <w:t xml:space="preserve"> </w:t>
      </w:r>
      <w:r w:rsidRPr="00FC0E55">
        <w:rPr>
          <w:rtl/>
        </w:rPr>
        <w:t>בגופו.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היום</w:t>
      </w:r>
      <w:r w:rsidR="00957838">
        <w:rPr>
          <w:rtl/>
        </w:rPr>
        <w:t xml:space="preserve"> </w:t>
      </w:r>
      <w:r w:rsidRPr="00FC0E55">
        <w:rPr>
          <w:rtl/>
        </w:rPr>
        <w:t>הידרדרנו</w:t>
      </w:r>
      <w:r w:rsidR="00957838">
        <w:rPr>
          <w:rtl/>
        </w:rPr>
        <w:t xml:space="preserve"> </w:t>
      </w:r>
      <w:r w:rsidRPr="00FC0E55">
        <w:rPr>
          <w:rtl/>
        </w:rPr>
        <w:t>למצב,</w:t>
      </w:r>
      <w:r w:rsidR="00957838">
        <w:rPr>
          <w:rtl/>
        </w:rPr>
        <w:t xml:space="preserve"> </w:t>
      </w:r>
      <w:r w:rsidRPr="00FC0E55">
        <w:rPr>
          <w:rtl/>
        </w:rPr>
        <w:t>שגם</w:t>
      </w:r>
      <w:r w:rsidR="00957838">
        <w:rPr>
          <w:rtl/>
        </w:rPr>
        <w:t xml:space="preserve"> </w:t>
      </w:r>
      <w:r w:rsidRPr="00FC0E55">
        <w:rPr>
          <w:rtl/>
        </w:rPr>
        <w:t>הורי המתבוללים, אחיהם וסביבתם הקרובה מתייחסים</w:t>
      </w:r>
      <w:r w:rsidR="00957838">
        <w:rPr>
          <w:rtl/>
        </w:rPr>
        <w:t xml:space="preserve"> </w:t>
      </w:r>
      <w:r w:rsidRPr="00FC0E55">
        <w:rPr>
          <w:rtl/>
        </w:rPr>
        <w:t>לתופעה</w:t>
      </w:r>
      <w:r w:rsidR="00957838">
        <w:rPr>
          <w:rtl/>
        </w:rPr>
        <w:t xml:space="preserve"> </w:t>
      </w:r>
      <w:r w:rsidRPr="00FC0E55">
        <w:rPr>
          <w:rtl/>
        </w:rPr>
        <w:t>בשוויון</w:t>
      </w:r>
      <w:r w:rsidR="00957838">
        <w:rPr>
          <w:rtl/>
        </w:rPr>
        <w:t xml:space="preserve"> </w:t>
      </w:r>
      <w:r w:rsidRPr="00FC0E55">
        <w:rPr>
          <w:rtl/>
        </w:rPr>
        <w:t>נפש. הם כבר לא מתביישים בנישואי התערובת של ילדיהם. האם נהיינו</w:t>
      </w:r>
      <w:r w:rsidR="00957838">
        <w:rPr>
          <w:rtl/>
        </w:rPr>
        <w:t xml:space="preserve"> </w:t>
      </w:r>
      <w:r w:rsidRPr="00FC0E55">
        <w:rPr>
          <w:rtl/>
        </w:rPr>
        <w:t>אדישים ואטמנו את לבנו נוכח ההתבוללות רק מפני שהיא נעשתה לעניין שבשגרה?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ועתה,</w:t>
      </w:r>
      <w:r w:rsidR="00957838">
        <w:rPr>
          <w:rtl/>
        </w:rPr>
        <w:t xml:space="preserve"> </w:t>
      </w:r>
      <w:r w:rsidRPr="00FC0E55">
        <w:rPr>
          <w:rtl/>
        </w:rPr>
        <w:t>אדוני היושב</w:t>
      </w:r>
      <w:r w:rsidR="00957838">
        <w:rPr>
          <w:rtl/>
        </w:rPr>
        <w:t>-</w:t>
      </w:r>
      <w:r w:rsidRPr="00FC0E55">
        <w:rPr>
          <w:rtl/>
        </w:rPr>
        <w:t>ראש, רבותי חברי הכנסת, לנתונים המדאיגים, שחייבים להדיר</w:t>
      </w:r>
      <w:r w:rsidR="00957838">
        <w:rPr>
          <w:rtl/>
        </w:rPr>
        <w:t xml:space="preserve"> </w:t>
      </w:r>
      <w:r w:rsidRPr="00FC0E55">
        <w:rPr>
          <w:rtl/>
        </w:rPr>
        <w:t>שינה</w:t>
      </w:r>
      <w:r w:rsidR="00957838">
        <w:rPr>
          <w:rtl/>
        </w:rPr>
        <w:t xml:space="preserve"> </w:t>
      </w:r>
      <w:r w:rsidRPr="00FC0E55">
        <w:rPr>
          <w:rtl/>
        </w:rPr>
        <w:t>מעיני</w:t>
      </w:r>
      <w:r w:rsidR="00957838">
        <w:rPr>
          <w:rtl/>
        </w:rPr>
        <w:t xml:space="preserve"> </w:t>
      </w:r>
      <w:r w:rsidRPr="00FC0E55">
        <w:rPr>
          <w:rtl/>
        </w:rPr>
        <w:t>כל</w:t>
      </w:r>
      <w:r w:rsidR="00957838">
        <w:rPr>
          <w:rtl/>
        </w:rPr>
        <w:t xml:space="preserve"> </w:t>
      </w:r>
      <w:r w:rsidRPr="00FC0E55">
        <w:rPr>
          <w:rtl/>
        </w:rPr>
        <w:t>יהודי.</w:t>
      </w:r>
      <w:r w:rsidR="00957838">
        <w:rPr>
          <w:rtl/>
        </w:rPr>
        <w:t xml:space="preserve"> </w:t>
      </w:r>
      <w:r w:rsidRPr="00FC0E55">
        <w:rPr>
          <w:rtl/>
        </w:rPr>
        <w:t>הסקרים</w:t>
      </w:r>
      <w:r w:rsidR="00957838">
        <w:rPr>
          <w:rtl/>
        </w:rPr>
        <w:t xml:space="preserve"> </w:t>
      </w:r>
      <w:r w:rsidRPr="00FC0E55">
        <w:rPr>
          <w:rtl/>
        </w:rPr>
        <w:t>והמחקרים שערכו חוקרים ודמוגרפים בעלי מוניטין</w:t>
      </w:r>
      <w:r w:rsidR="00957838">
        <w:rPr>
          <w:rtl/>
        </w:rPr>
        <w:t xml:space="preserve"> </w:t>
      </w:r>
      <w:r w:rsidRPr="00FC0E55">
        <w:rPr>
          <w:rtl/>
        </w:rPr>
        <w:t>מצביעים</w:t>
      </w:r>
      <w:r w:rsidR="00957838">
        <w:rPr>
          <w:rtl/>
        </w:rPr>
        <w:t xml:space="preserve"> </w:t>
      </w:r>
      <w:r w:rsidRPr="00FC0E55">
        <w:rPr>
          <w:rtl/>
        </w:rPr>
        <w:t>על</w:t>
      </w:r>
      <w:r w:rsidR="00957838">
        <w:rPr>
          <w:rtl/>
        </w:rPr>
        <w:t xml:space="preserve"> </w:t>
      </w:r>
      <w:r w:rsidRPr="00FC0E55">
        <w:rPr>
          <w:rtl/>
        </w:rPr>
        <w:t>כך, ש</w:t>
      </w:r>
      <w:r w:rsidR="00957838">
        <w:rPr>
          <w:rtl/>
        </w:rPr>
        <w:t>-</w:t>
      </w:r>
      <w:r w:rsidR="00957838" w:rsidRPr="00FC0E55">
        <w:rPr>
          <w:rtl/>
        </w:rPr>
        <w:t>45</w:t>
      </w:r>
      <w:r w:rsidR="00957838">
        <w:rPr>
          <w:rtl/>
        </w:rPr>
        <w:t>%</w:t>
      </w:r>
      <w:r w:rsidRPr="00FC0E55">
        <w:rPr>
          <w:rtl/>
        </w:rPr>
        <w:t xml:space="preserve"> מיהודי הגולה נישאים בנישואי תערובת, וכרבע מהיהודים חיים</w:t>
      </w:r>
      <w:r w:rsidR="00957838">
        <w:rPr>
          <w:rtl/>
        </w:rPr>
        <w:t xml:space="preserve"> </w:t>
      </w:r>
      <w:r w:rsidRPr="00FC0E55">
        <w:rPr>
          <w:rtl/>
        </w:rPr>
        <w:t>במדינות</w:t>
      </w:r>
      <w:r w:rsidR="00957838">
        <w:rPr>
          <w:rtl/>
        </w:rPr>
        <w:t xml:space="preserve"> </w:t>
      </w:r>
      <w:r w:rsidRPr="00FC0E55">
        <w:rPr>
          <w:rtl/>
        </w:rPr>
        <w:t>שההתבוללות</w:t>
      </w:r>
      <w:r w:rsidR="00957838">
        <w:rPr>
          <w:rtl/>
        </w:rPr>
        <w:t xml:space="preserve"> </w:t>
      </w:r>
      <w:r w:rsidRPr="00FC0E55">
        <w:rPr>
          <w:rtl/>
        </w:rPr>
        <w:t>בהן</w:t>
      </w:r>
      <w:r w:rsidR="00957838">
        <w:rPr>
          <w:rtl/>
        </w:rPr>
        <w:t xml:space="preserve"> </w:t>
      </w:r>
      <w:r w:rsidRPr="00FC0E55">
        <w:rPr>
          <w:rtl/>
        </w:rPr>
        <w:t>מגיעה לכ</w:t>
      </w:r>
      <w:r w:rsidR="00957838">
        <w:rPr>
          <w:rtl/>
        </w:rPr>
        <w:t>-</w:t>
      </w:r>
      <w:r w:rsidR="00957838" w:rsidRPr="00FC0E55">
        <w:rPr>
          <w:rtl/>
        </w:rPr>
        <w:t>60</w:t>
      </w:r>
      <w:r w:rsidR="00957838">
        <w:rPr>
          <w:rtl/>
        </w:rPr>
        <w:t>%</w:t>
      </w:r>
      <w:r w:rsidRPr="00FC0E55">
        <w:rPr>
          <w:rtl/>
        </w:rPr>
        <w:t>. יש מקומות באירופה, שההתבוללות בהן הפכה</w:t>
      </w:r>
      <w:r w:rsidR="00957838">
        <w:rPr>
          <w:rtl/>
        </w:rPr>
        <w:t xml:space="preserve"> </w:t>
      </w:r>
      <w:r w:rsidRPr="00FC0E55">
        <w:rPr>
          <w:rtl/>
        </w:rPr>
        <w:t>מגפה של ממש, והיא מגיעה ל</w:t>
      </w:r>
      <w:r w:rsidR="00957838">
        <w:rPr>
          <w:rtl/>
        </w:rPr>
        <w:t>-</w:t>
      </w:r>
      <w:r w:rsidR="00957838" w:rsidRPr="00FC0E55">
        <w:rPr>
          <w:rtl/>
        </w:rPr>
        <w:t>70</w:t>
      </w:r>
      <w:r w:rsidR="00957838">
        <w:rPr>
          <w:rtl/>
        </w:rPr>
        <w:t>%</w:t>
      </w:r>
      <w:r w:rsidRPr="00FC0E55">
        <w:rPr>
          <w:rtl/>
        </w:rPr>
        <w:t xml:space="preserve"> ואף ל</w:t>
      </w:r>
      <w:r w:rsidR="00957838">
        <w:rPr>
          <w:rtl/>
        </w:rPr>
        <w:t>-</w:t>
      </w:r>
      <w:r w:rsidR="00957838" w:rsidRPr="00FC0E55">
        <w:rPr>
          <w:rtl/>
        </w:rPr>
        <w:t>90</w:t>
      </w:r>
      <w:r w:rsidR="00957838">
        <w:rPr>
          <w:rtl/>
        </w:rPr>
        <w:t>%</w:t>
      </w:r>
      <w:r w:rsidRPr="00FC0E55">
        <w:rPr>
          <w:rtl/>
        </w:rPr>
        <w:t>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במחקר</w:t>
      </w:r>
      <w:r w:rsidR="00957838">
        <w:rPr>
          <w:rtl/>
        </w:rPr>
        <w:t xml:space="preserve"> </w:t>
      </w:r>
      <w:r w:rsidRPr="00FC0E55">
        <w:rPr>
          <w:rtl/>
        </w:rPr>
        <w:t>שהזמינה</w:t>
      </w:r>
      <w:r w:rsidR="00957838">
        <w:rPr>
          <w:rtl/>
        </w:rPr>
        <w:t xml:space="preserve"> </w:t>
      </w:r>
      <w:r w:rsidRPr="00FC0E55">
        <w:rPr>
          <w:rtl/>
        </w:rPr>
        <w:t>מועצת הקהילות היהודיות בארצות</w:t>
      </w:r>
      <w:r w:rsidR="00957838">
        <w:rPr>
          <w:rtl/>
        </w:rPr>
        <w:t>-</w:t>
      </w:r>
      <w:r w:rsidRPr="00FC0E55">
        <w:rPr>
          <w:rtl/>
        </w:rPr>
        <w:t>הברית נתברר, ש</w:t>
      </w:r>
      <w:r w:rsidR="00957838">
        <w:rPr>
          <w:rtl/>
        </w:rPr>
        <w:t>-</w:t>
      </w:r>
      <w:r w:rsidR="00957838" w:rsidRPr="00FC0E55">
        <w:rPr>
          <w:rtl/>
        </w:rPr>
        <w:t>55</w:t>
      </w:r>
      <w:r w:rsidR="00957838">
        <w:rPr>
          <w:rtl/>
        </w:rPr>
        <w:t>%</w:t>
      </w:r>
      <w:r w:rsidRPr="00FC0E55">
        <w:rPr>
          <w:rtl/>
        </w:rPr>
        <w:t xml:space="preserve"> מהנישואים</w:t>
      </w:r>
      <w:r w:rsidR="00957838">
        <w:rPr>
          <w:rtl/>
        </w:rPr>
        <w:t xml:space="preserve"> </w:t>
      </w:r>
      <w:r w:rsidRPr="00FC0E55">
        <w:rPr>
          <w:rtl/>
        </w:rPr>
        <w:t>בקהילות</w:t>
      </w:r>
      <w:r w:rsidR="00957838">
        <w:rPr>
          <w:rtl/>
        </w:rPr>
        <w:t xml:space="preserve"> </w:t>
      </w:r>
      <w:r w:rsidRPr="00FC0E55">
        <w:rPr>
          <w:rtl/>
        </w:rPr>
        <w:t>אלה</w:t>
      </w:r>
      <w:r w:rsidR="00957838">
        <w:rPr>
          <w:rtl/>
        </w:rPr>
        <w:t xml:space="preserve"> </w:t>
      </w:r>
      <w:r w:rsidRPr="00FC0E55">
        <w:rPr>
          <w:rtl/>
        </w:rPr>
        <w:t>הם</w:t>
      </w:r>
      <w:r w:rsidR="00957838">
        <w:rPr>
          <w:rtl/>
        </w:rPr>
        <w:t xml:space="preserve"> </w:t>
      </w:r>
      <w:r w:rsidRPr="00FC0E55">
        <w:rPr>
          <w:rtl/>
        </w:rPr>
        <w:t>נישואי</w:t>
      </w:r>
      <w:r w:rsidR="00957838">
        <w:rPr>
          <w:rtl/>
        </w:rPr>
        <w:t xml:space="preserve"> </w:t>
      </w:r>
      <w:r w:rsidRPr="00FC0E55">
        <w:rPr>
          <w:rtl/>
        </w:rPr>
        <w:t>תערובת.</w:t>
      </w:r>
      <w:r w:rsidR="00957838">
        <w:rPr>
          <w:rtl/>
        </w:rPr>
        <w:t xml:space="preserve"> </w:t>
      </w:r>
      <w:r w:rsidRPr="00FC0E55">
        <w:rPr>
          <w:rtl/>
        </w:rPr>
        <w:t>חמור מזה, שלושה מתוך כל ארבעה ילדים הנולדים</w:t>
      </w:r>
      <w:r w:rsidR="00957838">
        <w:rPr>
          <w:rtl/>
        </w:rPr>
        <w:t xml:space="preserve"> </w:t>
      </w:r>
      <w:r w:rsidRPr="00FC0E55">
        <w:rPr>
          <w:rtl/>
        </w:rPr>
        <w:t>לזוגות אלה מקבלים חינוך נוצרי או חינוך לא</w:t>
      </w:r>
      <w:r w:rsidR="00957838">
        <w:rPr>
          <w:rtl/>
        </w:rPr>
        <w:t>-</w:t>
      </w:r>
      <w:r w:rsidRPr="00FC0E55">
        <w:rPr>
          <w:rtl/>
        </w:rPr>
        <w:t>יהודי.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מחקר</w:t>
      </w:r>
      <w:r w:rsidR="00957838">
        <w:rPr>
          <w:rtl/>
        </w:rPr>
        <w:t xml:space="preserve"> </w:t>
      </w:r>
      <w:r w:rsidRPr="00FC0E55">
        <w:rPr>
          <w:rtl/>
        </w:rPr>
        <w:t>אחר,</w:t>
      </w:r>
      <w:r w:rsidR="00957838">
        <w:rPr>
          <w:rtl/>
        </w:rPr>
        <w:t xml:space="preserve"> </w:t>
      </w:r>
      <w:r w:rsidRPr="00FC0E55">
        <w:rPr>
          <w:rtl/>
        </w:rPr>
        <w:t>שגם</w:t>
      </w:r>
      <w:r w:rsidR="00957838">
        <w:rPr>
          <w:rtl/>
        </w:rPr>
        <w:t xml:space="preserve"> </w:t>
      </w:r>
      <w:r w:rsidRPr="00FC0E55">
        <w:rPr>
          <w:rtl/>
        </w:rPr>
        <w:t>הוא נערך בארצות</w:t>
      </w:r>
      <w:r w:rsidR="00957838">
        <w:rPr>
          <w:rtl/>
        </w:rPr>
        <w:t>-</w:t>
      </w:r>
      <w:r w:rsidRPr="00FC0E55">
        <w:rPr>
          <w:rtl/>
        </w:rPr>
        <w:t>הברית, מגלה ש</w:t>
      </w:r>
      <w:r w:rsidR="00957838">
        <w:rPr>
          <w:rtl/>
        </w:rPr>
        <w:t>-</w:t>
      </w:r>
      <w:r w:rsidR="00957838" w:rsidRPr="00FC0E55">
        <w:rPr>
          <w:rtl/>
        </w:rPr>
        <w:t>76</w:t>
      </w:r>
      <w:r w:rsidR="00957838">
        <w:rPr>
          <w:rtl/>
        </w:rPr>
        <w:t>%</w:t>
      </w:r>
      <w:r w:rsidRPr="00FC0E55">
        <w:rPr>
          <w:rtl/>
        </w:rPr>
        <w:t xml:space="preserve"> מהילדים מנישואי תערובת</w:t>
      </w:r>
      <w:r w:rsidR="00957838">
        <w:rPr>
          <w:rtl/>
        </w:rPr>
        <w:t xml:space="preserve"> </w:t>
      </w:r>
      <w:r w:rsidRPr="00FC0E55">
        <w:rPr>
          <w:rtl/>
        </w:rPr>
        <w:t>ציינו שהם מעדיפים לראות את עצמם גויים, לא יהודים.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בקצב הזה, רבותי, לפי דעת מומחים, אם התופעה הזאת תימשך, בתוך שני עשורים או</w:t>
      </w:r>
      <w:r w:rsidR="00957838">
        <w:rPr>
          <w:rtl/>
        </w:rPr>
        <w:t xml:space="preserve"> </w:t>
      </w:r>
      <w:r w:rsidRPr="00FC0E55">
        <w:rPr>
          <w:rtl/>
        </w:rPr>
        <w:t>שלושה</w:t>
      </w:r>
      <w:r w:rsidR="00957838">
        <w:rPr>
          <w:rtl/>
        </w:rPr>
        <w:t xml:space="preserve"> </w:t>
      </w:r>
      <w:r w:rsidRPr="00FC0E55">
        <w:rPr>
          <w:rtl/>
        </w:rPr>
        <w:t>יצטמק</w:t>
      </w:r>
      <w:r w:rsidR="00957838">
        <w:rPr>
          <w:rtl/>
        </w:rPr>
        <w:t xml:space="preserve"> </w:t>
      </w:r>
      <w:r w:rsidRPr="00FC0E55">
        <w:rPr>
          <w:rtl/>
        </w:rPr>
        <w:t>העם</w:t>
      </w:r>
      <w:r w:rsidR="00957838">
        <w:rPr>
          <w:rtl/>
        </w:rPr>
        <w:t xml:space="preserve"> </w:t>
      </w:r>
      <w:r w:rsidRPr="00FC0E55">
        <w:rPr>
          <w:rtl/>
        </w:rPr>
        <w:t>היהודי</w:t>
      </w:r>
      <w:r w:rsidR="00957838">
        <w:rPr>
          <w:rtl/>
        </w:rPr>
        <w:t xml:space="preserve"> </w:t>
      </w:r>
      <w:r w:rsidRPr="00FC0E55">
        <w:rPr>
          <w:rtl/>
        </w:rPr>
        <w:t>ויאבד את רובו.</w:t>
      </w:r>
      <w:r w:rsidR="00957838">
        <w:rPr>
          <w:rtl/>
        </w:rPr>
        <w:t xml:space="preserve"> </w:t>
      </w:r>
      <w:r w:rsidRPr="00FC0E55">
        <w:rPr>
          <w:rtl/>
        </w:rPr>
        <w:t>נוכח הסכנות, עלינו להתגייס כאיש אחד</w:t>
      </w:r>
      <w:r w:rsidR="00957838">
        <w:rPr>
          <w:rtl/>
        </w:rPr>
        <w:t xml:space="preserve"> </w:t>
      </w:r>
      <w:r w:rsidRPr="00FC0E55">
        <w:rPr>
          <w:rtl/>
        </w:rPr>
        <w:t>למלחמה בהתבוללות, ולזכור כי ישראל ערבים זה לזה.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ברוח</w:t>
      </w:r>
      <w:r w:rsidR="00957838">
        <w:rPr>
          <w:rtl/>
        </w:rPr>
        <w:t xml:space="preserve"> </w:t>
      </w:r>
      <w:r w:rsidRPr="00FC0E55">
        <w:rPr>
          <w:rtl/>
        </w:rPr>
        <w:t>ימי חנוכה אלה יש לזכור, כי מלחמת החשמונאים פרצה, ראשית כול, נגד נגע</w:t>
      </w:r>
      <w:r w:rsidR="00957838">
        <w:rPr>
          <w:rtl/>
        </w:rPr>
        <w:t xml:space="preserve"> </w:t>
      </w:r>
      <w:r w:rsidRPr="00FC0E55">
        <w:rPr>
          <w:rtl/>
        </w:rPr>
        <w:t>ההתייוונות.</w:t>
      </w:r>
      <w:r w:rsidR="00957838">
        <w:rPr>
          <w:rtl/>
        </w:rPr>
        <w:t xml:space="preserve"> </w:t>
      </w:r>
      <w:r w:rsidRPr="00FC0E55">
        <w:rPr>
          <w:rtl/>
        </w:rPr>
        <w:t>עלינו</w:t>
      </w:r>
      <w:r w:rsidR="00957838">
        <w:rPr>
          <w:rtl/>
        </w:rPr>
        <w:t xml:space="preserve"> </w:t>
      </w:r>
      <w:r w:rsidRPr="00FC0E55">
        <w:rPr>
          <w:rtl/>
        </w:rPr>
        <w:t>לראות</w:t>
      </w:r>
      <w:r w:rsidR="00957838">
        <w:rPr>
          <w:rtl/>
        </w:rPr>
        <w:t xml:space="preserve"> </w:t>
      </w:r>
      <w:r w:rsidRPr="00FC0E55">
        <w:rPr>
          <w:rtl/>
        </w:rPr>
        <w:t>את</w:t>
      </w:r>
      <w:r w:rsidR="00957838">
        <w:rPr>
          <w:rtl/>
        </w:rPr>
        <w:t xml:space="preserve"> </w:t>
      </w:r>
      <w:r w:rsidRPr="00FC0E55">
        <w:rPr>
          <w:rtl/>
        </w:rPr>
        <w:t>עצמנו</w:t>
      </w:r>
      <w:r w:rsidR="00957838">
        <w:rPr>
          <w:rtl/>
        </w:rPr>
        <w:t xml:space="preserve"> </w:t>
      </w:r>
      <w:r w:rsidRPr="00FC0E55">
        <w:rPr>
          <w:rtl/>
        </w:rPr>
        <w:t>כחשמונאים ולהיאבק בנגע ההתבוללות הנובעת</w:t>
      </w:r>
      <w:r w:rsidR="00957838">
        <w:rPr>
          <w:rtl/>
        </w:rPr>
        <w:t xml:space="preserve"> </w:t>
      </w:r>
      <w:r w:rsidRPr="00FC0E55">
        <w:rPr>
          <w:rtl/>
        </w:rPr>
        <w:t>מהתרופפות בתודעה היהודית והלאומית.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למאבק</w:t>
      </w:r>
      <w:r w:rsidR="00957838">
        <w:rPr>
          <w:rtl/>
        </w:rPr>
        <w:t xml:space="preserve"> </w:t>
      </w:r>
      <w:r w:rsidRPr="00FC0E55">
        <w:rPr>
          <w:rtl/>
        </w:rPr>
        <w:t>בנגע</w:t>
      </w:r>
      <w:r w:rsidR="00957838">
        <w:rPr>
          <w:rtl/>
        </w:rPr>
        <w:t xml:space="preserve"> </w:t>
      </w:r>
      <w:r w:rsidRPr="00FC0E55">
        <w:rPr>
          <w:rtl/>
        </w:rPr>
        <w:t>ההתבוללות</w:t>
      </w:r>
      <w:r w:rsidR="00957838">
        <w:rPr>
          <w:rtl/>
        </w:rPr>
        <w:t xml:space="preserve"> </w:t>
      </w:r>
      <w:r w:rsidRPr="00FC0E55">
        <w:rPr>
          <w:rtl/>
        </w:rPr>
        <w:t>אני</w:t>
      </w:r>
      <w:r w:rsidR="00957838">
        <w:rPr>
          <w:rtl/>
        </w:rPr>
        <w:t xml:space="preserve"> </w:t>
      </w:r>
      <w:r w:rsidRPr="00FC0E55">
        <w:rPr>
          <w:rtl/>
        </w:rPr>
        <w:t>מציע להקים שדולה של חברי כנסת, שיתמכו בפעולה</w:t>
      </w:r>
      <w:r w:rsidR="00957838">
        <w:rPr>
          <w:rtl/>
        </w:rPr>
        <w:t xml:space="preserve"> </w:t>
      </w:r>
      <w:r w:rsidRPr="00FC0E55">
        <w:rPr>
          <w:rtl/>
        </w:rPr>
        <w:t>ציבורית,</w:t>
      </w:r>
      <w:r w:rsidR="00957838">
        <w:rPr>
          <w:rtl/>
        </w:rPr>
        <w:t xml:space="preserve"> </w:t>
      </w:r>
      <w:r w:rsidRPr="00FC0E55">
        <w:rPr>
          <w:rtl/>
        </w:rPr>
        <w:t>ארגונית</w:t>
      </w:r>
      <w:r w:rsidR="00957838">
        <w:rPr>
          <w:rtl/>
        </w:rPr>
        <w:t xml:space="preserve"> </w:t>
      </w:r>
      <w:r w:rsidRPr="00FC0E55">
        <w:rPr>
          <w:rtl/>
        </w:rPr>
        <w:t>והסברתית.</w:t>
      </w:r>
      <w:r w:rsidR="00957838">
        <w:rPr>
          <w:rtl/>
        </w:rPr>
        <w:t xml:space="preserve"> </w:t>
      </w:r>
      <w:r w:rsidRPr="00FC0E55">
        <w:rPr>
          <w:rtl/>
        </w:rPr>
        <w:t>כמו כן, על הכנסת לרתום את כל הכוחות בעם היהודי,</w:t>
      </w:r>
      <w:r w:rsidR="00957838">
        <w:rPr>
          <w:rtl/>
        </w:rPr>
        <w:t xml:space="preserve"> </w:t>
      </w:r>
      <w:r w:rsidRPr="00FC0E55">
        <w:rPr>
          <w:rtl/>
        </w:rPr>
        <w:t>בארץ</w:t>
      </w:r>
      <w:r w:rsidR="00957838">
        <w:rPr>
          <w:rtl/>
        </w:rPr>
        <w:t xml:space="preserve"> </w:t>
      </w:r>
      <w:r w:rsidRPr="00FC0E55">
        <w:rPr>
          <w:rtl/>
        </w:rPr>
        <w:t>ומחוצה</w:t>
      </w:r>
      <w:r w:rsidR="00957838">
        <w:rPr>
          <w:rtl/>
        </w:rPr>
        <w:t xml:space="preserve"> </w:t>
      </w:r>
      <w:r w:rsidRPr="00FC0E55">
        <w:rPr>
          <w:rtl/>
        </w:rPr>
        <w:t>לה.</w:t>
      </w:r>
      <w:r w:rsidR="00957838">
        <w:rPr>
          <w:rtl/>
        </w:rPr>
        <w:t xml:space="preserve"> </w:t>
      </w:r>
      <w:r w:rsidRPr="00FC0E55">
        <w:rPr>
          <w:rtl/>
        </w:rPr>
        <w:t>עלינו</w:t>
      </w:r>
      <w:r w:rsidR="00957838">
        <w:rPr>
          <w:rtl/>
        </w:rPr>
        <w:t xml:space="preserve"> </w:t>
      </w:r>
      <w:r w:rsidRPr="00FC0E55">
        <w:rPr>
          <w:rtl/>
        </w:rPr>
        <w:t>לרכז נתונים מעודכנים על התהליכים הדמוגרפיים בקהילות</w:t>
      </w:r>
      <w:r w:rsidR="00957838">
        <w:rPr>
          <w:rtl/>
        </w:rPr>
        <w:t xml:space="preserve"> </w:t>
      </w:r>
      <w:r w:rsidRPr="00FC0E55">
        <w:rPr>
          <w:rtl/>
        </w:rPr>
        <w:t>השונות</w:t>
      </w:r>
      <w:r w:rsidR="00957838">
        <w:rPr>
          <w:rtl/>
        </w:rPr>
        <w:t xml:space="preserve"> </w:t>
      </w:r>
      <w:r w:rsidRPr="00FC0E55">
        <w:rPr>
          <w:rtl/>
        </w:rPr>
        <w:t>ולמפות</w:t>
      </w:r>
      <w:r w:rsidR="00957838">
        <w:rPr>
          <w:rtl/>
        </w:rPr>
        <w:t xml:space="preserve"> </w:t>
      </w:r>
      <w:r w:rsidRPr="00FC0E55">
        <w:rPr>
          <w:rtl/>
        </w:rPr>
        <w:t>מיפוי מלא את המקומות הבעייתיים. יש לגייס למשימה את מיטב הכוחות</w:t>
      </w:r>
      <w:r w:rsidR="00957838">
        <w:rPr>
          <w:rtl/>
        </w:rPr>
        <w:t xml:space="preserve"> </w:t>
      </w:r>
      <w:r w:rsidRPr="00FC0E55">
        <w:rPr>
          <w:rtl/>
        </w:rPr>
        <w:t>המקצועיים</w:t>
      </w:r>
      <w:r w:rsidR="00957838">
        <w:rPr>
          <w:rtl/>
        </w:rPr>
        <w:t xml:space="preserve"> </w:t>
      </w:r>
      <w:r w:rsidRPr="00FC0E55">
        <w:rPr>
          <w:rtl/>
        </w:rPr>
        <w:t>ואת</w:t>
      </w:r>
      <w:r w:rsidR="00957838">
        <w:rPr>
          <w:rtl/>
        </w:rPr>
        <w:t xml:space="preserve"> </w:t>
      </w:r>
      <w:r w:rsidRPr="00FC0E55">
        <w:rPr>
          <w:rtl/>
        </w:rPr>
        <w:t>המוסדות</w:t>
      </w:r>
      <w:r w:rsidR="00957838">
        <w:rPr>
          <w:rtl/>
        </w:rPr>
        <w:t xml:space="preserve"> </w:t>
      </w:r>
      <w:r w:rsidRPr="00FC0E55">
        <w:rPr>
          <w:rtl/>
        </w:rPr>
        <w:t>הציבוריים</w:t>
      </w:r>
      <w:r w:rsidR="00957838">
        <w:rPr>
          <w:rtl/>
        </w:rPr>
        <w:t xml:space="preserve"> </w:t>
      </w:r>
      <w:r w:rsidRPr="00FC0E55">
        <w:rPr>
          <w:rtl/>
        </w:rPr>
        <w:t>הממונים</w:t>
      </w:r>
      <w:r w:rsidR="00957838">
        <w:rPr>
          <w:rtl/>
        </w:rPr>
        <w:t xml:space="preserve"> </w:t>
      </w:r>
      <w:r w:rsidRPr="00FC0E55">
        <w:rPr>
          <w:rtl/>
        </w:rPr>
        <w:t>על</w:t>
      </w:r>
      <w:r w:rsidR="00957838">
        <w:rPr>
          <w:rtl/>
        </w:rPr>
        <w:t xml:space="preserve"> </w:t>
      </w:r>
      <w:r w:rsidRPr="00FC0E55">
        <w:rPr>
          <w:rtl/>
        </w:rPr>
        <w:t>הפעולות השונות בחוץ</w:t>
      </w:r>
      <w:r w:rsidR="00957838">
        <w:rPr>
          <w:rtl/>
        </w:rPr>
        <w:t>-</w:t>
      </w:r>
      <w:r w:rsidRPr="00FC0E55">
        <w:rPr>
          <w:rtl/>
        </w:rPr>
        <w:t>לארץ, כמו</w:t>
      </w:r>
      <w:r w:rsidR="00957838">
        <w:rPr>
          <w:rtl/>
        </w:rPr>
        <w:t xml:space="preserve"> </w:t>
      </w:r>
      <w:r w:rsidRPr="00FC0E55">
        <w:rPr>
          <w:rtl/>
        </w:rPr>
        <w:t>ההסתדרות</w:t>
      </w:r>
      <w:r w:rsidR="00957838">
        <w:rPr>
          <w:rtl/>
        </w:rPr>
        <w:t xml:space="preserve"> </w:t>
      </w:r>
      <w:r w:rsidRPr="00FC0E55">
        <w:rPr>
          <w:rtl/>
        </w:rPr>
        <w:t>הציונית על מחלקותיה או ארגונים וולונטריים, כמו תנועת "ביחד", שאורחיה</w:t>
      </w:r>
      <w:r w:rsidR="00957838">
        <w:rPr>
          <w:rtl/>
        </w:rPr>
        <w:t xml:space="preserve"> </w:t>
      </w:r>
      <w:r w:rsidRPr="00FC0E55">
        <w:rPr>
          <w:rtl/>
        </w:rPr>
        <w:t>נמצאים</w:t>
      </w:r>
      <w:r w:rsidR="00957838">
        <w:rPr>
          <w:rtl/>
        </w:rPr>
        <w:t xml:space="preserve"> </w:t>
      </w:r>
      <w:r w:rsidRPr="00FC0E55">
        <w:rPr>
          <w:rtl/>
        </w:rPr>
        <w:t>כאן</w:t>
      </w:r>
      <w:r w:rsidR="00957838">
        <w:rPr>
          <w:rtl/>
        </w:rPr>
        <w:t xml:space="preserve"> </w:t>
      </w:r>
      <w:r w:rsidRPr="00FC0E55">
        <w:rPr>
          <w:rtl/>
        </w:rPr>
        <w:t>ויש</w:t>
      </w:r>
      <w:r w:rsidR="00957838">
        <w:rPr>
          <w:rtl/>
        </w:rPr>
        <w:t xml:space="preserve"> </w:t>
      </w:r>
      <w:r w:rsidRPr="00FC0E55">
        <w:rPr>
          <w:rtl/>
        </w:rPr>
        <w:t>לנו</w:t>
      </w:r>
      <w:r w:rsidR="00957838">
        <w:rPr>
          <w:rtl/>
        </w:rPr>
        <w:t xml:space="preserve"> </w:t>
      </w:r>
      <w:r w:rsidRPr="00FC0E55">
        <w:rPr>
          <w:rtl/>
        </w:rPr>
        <w:t>הכבוד לראות אותם יחד אתנו זה השבוע השני, אחרי שסיימו את</w:t>
      </w:r>
      <w:r w:rsidR="00957838">
        <w:rPr>
          <w:rtl/>
        </w:rPr>
        <w:t xml:space="preserve"> </w:t>
      </w:r>
      <w:r w:rsidRPr="00FC0E55">
        <w:rPr>
          <w:rtl/>
        </w:rPr>
        <w:t>המבצע</w:t>
      </w:r>
      <w:r w:rsidR="00957838">
        <w:rPr>
          <w:rtl/>
        </w:rPr>
        <w:t xml:space="preserve"> </w:t>
      </w:r>
      <w:r w:rsidRPr="00FC0E55">
        <w:rPr>
          <w:rtl/>
        </w:rPr>
        <w:t>הנפלא</w:t>
      </w:r>
      <w:r w:rsidR="00957838">
        <w:rPr>
          <w:rtl/>
        </w:rPr>
        <w:t xml:space="preserve"> </w:t>
      </w:r>
      <w:r w:rsidRPr="00FC0E55">
        <w:rPr>
          <w:rtl/>
        </w:rPr>
        <w:t>של</w:t>
      </w:r>
      <w:r w:rsidR="00957838">
        <w:rPr>
          <w:rtl/>
        </w:rPr>
        <w:t xml:space="preserve"> </w:t>
      </w:r>
      <w:r w:rsidRPr="00FC0E55">
        <w:rPr>
          <w:rtl/>
        </w:rPr>
        <w:t>העלאת</w:t>
      </w:r>
      <w:r w:rsidR="00957838">
        <w:rPr>
          <w:rtl/>
        </w:rPr>
        <w:t xml:space="preserve"> </w:t>
      </w:r>
      <w:r w:rsidRPr="00FC0E55">
        <w:rPr>
          <w:rtl/>
        </w:rPr>
        <w:t>עצמות</w:t>
      </w:r>
      <w:r w:rsidR="00957838">
        <w:rPr>
          <w:rtl/>
        </w:rPr>
        <w:t xml:space="preserve"> </w:t>
      </w:r>
      <w:r w:rsidRPr="00FC0E55">
        <w:rPr>
          <w:rtl/>
        </w:rPr>
        <w:t>טבועי "אגוז". תנועת "ביחד" פעלה רבות בתחום זה,</w:t>
      </w:r>
      <w:r w:rsidR="00957838">
        <w:rPr>
          <w:rtl/>
        </w:rPr>
        <w:t xml:space="preserve"> </w:t>
      </w:r>
      <w:r w:rsidRPr="00FC0E55">
        <w:rPr>
          <w:rtl/>
        </w:rPr>
        <w:t>והשכילה כעת למקד את תשומת הלב בנושא לאומי חשוב זה בארץ ובתפוצות.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אין</w:t>
      </w:r>
      <w:r w:rsidR="00957838">
        <w:rPr>
          <w:rtl/>
        </w:rPr>
        <w:t xml:space="preserve"> </w:t>
      </w:r>
      <w:r w:rsidRPr="00FC0E55">
        <w:rPr>
          <w:rtl/>
        </w:rPr>
        <w:t>ספק,</w:t>
      </w:r>
      <w:r w:rsidR="00957838">
        <w:rPr>
          <w:rtl/>
        </w:rPr>
        <w:t xml:space="preserve"> </w:t>
      </w:r>
      <w:r w:rsidRPr="00FC0E55">
        <w:rPr>
          <w:rtl/>
        </w:rPr>
        <w:t>אדוני היושב</w:t>
      </w:r>
      <w:r w:rsidR="00957838">
        <w:rPr>
          <w:rtl/>
        </w:rPr>
        <w:t>-</w:t>
      </w:r>
      <w:r w:rsidRPr="00FC0E55">
        <w:rPr>
          <w:rtl/>
        </w:rPr>
        <w:t>ראש, שהמאבק בהתבוללות צריך להיעשות קודם כול במישור</w:t>
      </w:r>
      <w:r w:rsidR="00957838">
        <w:rPr>
          <w:rtl/>
        </w:rPr>
        <w:t xml:space="preserve"> </w:t>
      </w:r>
      <w:r w:rsidRPr="00FC0E55">
        <w:rPr>
          <w:rtl/>
        </w:rPr>
        <w:t>החינוכי</w:t>
      </w:r>
      <w:r w:rsidR="00957838">
        <w:rPr>
          <w:rtl/>
        </w:rPr>
        <w:t xml:space="preserve"> </w:t>
      </w:r>
      <w:r w:rsidRPr="00FC0E55">
        <w:rPr>
          <w:rtl/>
        </w:rPr>
        <w:t>בכל</w:t>
      </w:r>
      <w:r w:rsidR="00957838">
        <w:rPr>
          <w:rtl/>
        </w:rPr>
        <w:t xml:space="preserve"> </w:t>
      </w:r>
      <w:r w:rsidRPr="00FC0E55">
        <w:rPr>
          <w:rtl/>
        </w:rPr>
        <w:t>רמותיו.</w:t>
      </w:r>
      <w:r w:rsidR="00957838">
        <w:rPr>
          <w:rtl/>
        </w:rPr>
        <w:t xml:space="preserve"> </w:t>
      </w:r>
      <w:r w:rsidRPr="00FC0E55">
        <w:rPr>
          <w:rtl/>
        </w:rPr>
        <w:t>על</w:t>
      </w:r>
      <w:r w:rsidR="00957838">
        <w:rPr>
          <w:rtl/>
        </w:rPr>
        <w:t xml:space="preserve"> </w:t>
      </w:r>
      <w:r w:rsidRPr="00FC0E55">
        <w:rPr>
          <w:rtl/>
        </w:rPr>
        <w:t>כן, עלינו לגייס למאבק זה את השליחים העוסקים בחינוך</w:t>
      </w:r>
      <w:r w:rsidR="00957838">
        <w:rPr>
          <w:rtl/>
        </w:rPr>
        <w:t xml:space="preserve"> </w:t>
      </w:r>
      <w:r w:rsidRPr="00FC0E55">
        <w:rPr>
          <w:rtl/>
        </w:rPr>
        <w:t>בבתי</w:t>
      </w:r>
      <w:r w:rsidR="00957838">
        <w:rPr>
          <w:rtl/>
        </w:rPr>
        <w:t>-</w:t>
      </w:r>
      <w:r w:rsidRPr="00FC0E55">
        <w:rPr>
          <w:rtl/>
        </w:rPr>
        <w:t>הספר, בתנועות הנוער ובמרכזים הקהילתיים.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יש</w:t>
      </w:r>
      <w:r w:rsidR="00957838">
        <w:rPr>
          <w:rtl/>
        </w:rPr>
        <w:t xml:space="preserve"> </w:t>
      </w:r>
      <w:r w:rsidRPr="00FC0E55">
        <w:rPr>
          <w:rtl/>
        </w:rPr>
        <w:t>להכין תוכניות לימודים מיוחדות לגולה בנושא ההתבוללות וליצור בריתות בין</w:t>
      </w:r>
      <w:r w:rsidR="00957838">
        <w:rPr>
          <w:rtl/>
        </w:rPr>
        <w:t xml:space="preserve"> </w:t>
      </w:r>
      <w:r w:rsidRPr="00FC0E55">
        <w:rPr>
          <w:rtl/>
        </w:rPr>
        <w:t>בתי</w:t>
      </w:r>
      <w:r w:rsidR="00957838">
        <w:rPr>
          <w:rtl/>
        </w:rPr>
        <w:t>-</w:t>
      </w:r>
      <w:r w:rsidRPr="00FC0E55">
        <w:rPr>
          <w:rtl/>
        </w:rPr>
        <w:t>הספר</w:t>
      </w:r>
      <w:r w:rsidR="00957838">
        <w:rPr>
          <w:rtl/>
        </w:rPr>
        <w:t xml:space="preserve"> </w:t>
      </w:r>
      <w:r w:rsidRPr="00FC0E55">
        <w:rPr>
          <w:rtl/>
        </w:rPr>
        <w:t>ותנועות הנוער בארץ ובגולה. בריתות ואימוץ הדדי יגבירו בהכרח את הנהירה</w:t>
      </w:r>
      <w:r w:rsidR="00957838">
        <w:rPr>
          <w:rtl/>
        </w:rPr>
        <w:t xml:space="preserve"> </w:t>
      </w:r>
      <w:r w:rsidRPr="00FC0E55">
        <w:rPr>
          <w:rtl/>
        </w:rPr>
        <w:t>לארץ של בני הנוער, שכולנו מעוניינים שיעלו לכאן.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יש</w:t>
      </w:r>
      <w:r w:rsidR="00957838">
        <w:rPr>
          <w:rtl/>
        </w:rPr>
        <w:t xml:space="preserve"> </w:t>
      </w:r>
      <w:r w:rsidRPr="00FC0E55">
        <w:rPr>
          <w:rtl/>
        </w:rPr>
        <w:t>לערב,</w:t>
      </w:r>
      <w:r w:rsidR="00957838">
        <w:rPr>
          <w:rtl/>
        </w:rPr>
        <w:t xml:space="preserve"> </w:t>
      </w:r>
      <w:r w:rsidRPr="00FC0E55">
        <w:rPr>
          <w:rtl/>
        </w:rPr>
        <w:t>אדוני</w:t>
      </w:r>
      <w:r w:rsidR="00957838">
        <w:rPr>
          <w:rtl/>
        </w:rPr>
        <w:t xml:space="preserve"> </w:t>
      </w:r>
      <w:r w:rsidRPr="00FC0E55">
        <w:rPr>
          <w:rtl/>
        </w:rPr>
        <w:t>היושב</w:t>
      </w:r>
      <w:r w:rsidR="00957838">
        <w:rPr>
          <w:rtl/>
        </w:rPr>
        <w:t>-</w:t>
      </w:r>
      <w:r w:rsidRPr="00FC0E55">
        <w:rPr>
          <w:rtl/>
        </w:rPr>
        <w:t>ראש,</w:t>
      </w:r>
      <w:r w:rsidR="00957838">
        <w:rPr>
          <w:rtl/>
        </w:rPr>
        <w:t xml:space="preserve"> </w:t>
      </w:r>
      <w:r w:rsidRPr="00FC0E55">
        <w:rPr>
          <w:rtl/>
        </w:rPr>
        <w:t>בפעולות</w:t>
      </w:r>
      <w:r w:rsidR="00957838">
        <w:rPr>
          <w:rtl/>
        </w:rPr>
        <w:t xml:space="preserve"> </w:t>
      </w:r>
      <w:r w:rsidRPr="00FC0E55">
        <w:rPr>
          <w:rtl/>
        </w:rPr>
        <w:t>אלה את מרכז השלטון המקומי, את ראשי</w:t>
      </w:r>
      <w:r w:rsidR="00957838">
        <w:rPr>
          <w:rtl/>
        </w:rPr>
        <w:t xml:space="preserve"> </w:t>
      </w:r>
      <w:r w:rsidRPr="00FC0E55">
        <w:rPr>
          <w:rtl/>
        </w:rPr>
        <w:t>הרשויות המקומיות, את ארגוני בתי</w:t>
      </w:r>
      <w:r w:rsidR="00957838">
        <w:rPr>
          <w:rtl/>
        </w:rPr>
        <w:t>-</w:t>
      </w:r>
      <w:r w:rsidRPr="00FC0E55">
        <w:rPr>
          <w:rtl/>
        </w:rPr>
        <w:t>הכנסת והקהילות, את כל הפדרציות ואת כל המתנדבים</w:t>
      </w:r>
      <w:r w:rsidR="00957838">
        <w:rPr>
          <w:rtl/>
        </w:rPr>
        <w:t xml:space="preserve"> </w:t>
      </w:r>
      <w:r w:rsidRPr="00FC0E55">
        <w:rPr>
          <w:rtl/>
        </w:rPr>
        <w:t>בעם.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אדוני היושב</w:t>
      </w:r>
      <w:r w:rsidR="00957838">
        <w:rPr>
          <w:rtl/>
        </w:rPr>
        <w:t>-</w:t>
      </w:r>
      <w:r w:rsidRPr="00FC0E55">
        <w:rPr>
          <w:rtl/>
        </w:rPr>
        <w:t>ראש, עלינו לגייס למשימה לאומית חשובה זו את מיטב המסבירים בעם,</w:t>
      </w:r>
      <w:r w:rsidR="00957838">
        <w:rPr>
          <w:rtl/>
        </w:rPr>
        <w:t xml:space="preserve"> </w:t>
      </w:r>
      <w:r w:rsidRPr="00FC0E55">
        <w:rPr>
          <w:rtl/>
        </w:rPr>
        <w:t>אשר</w:t>
      </w:r>
      <w:r w:rsidR="00957838">
        <w:rPr>
          <w:rtl/>
        </w:rPr>
        <w:t xml:space="preserve"> </w:t>
      </w:r>
      <w:r w:rsidRPr="00FC0E55">
        <w:rPr>
          <w:rtl/>
        </w:rPr>
        <w:t>יעשו</w:t>
      </w:r>
      <w:r w:rsidR="00957838">
        <w:rPr>
          <w:rtl/>
        </w:rPr>
        <w:t xml:space="preserve"> </w:t>
      </w:r>
      <w:r w:rsidRPr="00FC0E55">
        <w:rPr>
          <w:rtl/>
        </w:rPr>
        <w:t>להצגה</w:t>
      </w:r>
      <w:r w:rsidR="00957838">
        <w:rPr>
          <w:rtl/>
        </w:rPr>
        <w:t xml:space="preserve"> </w:t>
      </w:r>
      <w:r w:rsidRPr="00FC0E55">
        <w:rPr>
          <w:rtl/>
        </w:rPr>
        <w:t>נאותה של היהדות ושל תפיסת עולמה, שכל כולה ערכים אוניברסליים,</w:t>
      </w:r>
      <w:r w:rsidR="00957838">
        <w:rPr>
          <w:rtl/>
        </w:rPr>
        <w:t xml:space="preserve"> </w:t>
      </w:r>
      <w:r w:rsidRPr="00FC0E55">
        <w:rPr>
          <w:rtl/>
        </w:rPr>
        <w:t>צדק</w:t>
      </w:r>
      <w:r w:rsidR="00957838">
        <w:rPr>
          <w:rtl/>
        </w:rPr>
        <w:t xml:space="preserve"> </w:t>
      </w:r>
      <w:r w:rsidRPr="00FC0E55">
        <w:rPr>
          <w:rtl/>
        </w:rPr>
        <w:t>סוציאלי,</w:t>
      </w:r>
      <w:r w:rsidR="00957838">
        <w:rPr>
          <w:rtl/>
        </w:rPr>
        <w:t xml:space="preserve"> </w:t>
      </w:r>
      <w:r w:rsidRPr="00FC0E55">
        <w:rPr>
          <w:rtl/>
        </w:rPr>
        <w:t>הומניזם, משפט צדק וערכי מוסר, העושים אותה לחברה צודקת והרמונית.</w:t>
      </w:r>
      <w:r w:rsidR="00957838">
        <w:rPr>
          <w:rtl/>
        </w:rPr>
        <w:t xml:space="preserve"> </w:t>
      </w:r>
      <w:r w:rsidRPr="00FC0E55">
        <w:rPr>
          <w:rtl/>
        </w:rPr>
        <w:t>מסבירים</w:t>
      </w:r>
      <w:r w:rsidR="00957838">
        <w:rPr>
          <w:rtl/>
        </w:rPr>
        <w:t xml:space="preserve"> </w:t>
      </w:r>
      <w:r w:rsidRPr="00FC0E55">
        <w:rPr>
          <w:rtl/>
        </w:rPr>
        <w:t>אלה</w:t>
      </w:r>
      <w:r w:rsidR="00957838">
        <w:rPr>
          <w:rtl/>
        </w:rPr>
        <w:t xml:space="preserve"> </w:t>
      </w:r>
      <w:r w:rsidRPr="00FC0E55">
        <w:rPr>
          <w:rtl/>
        </w:rPr>
        <w:t>ידגישו את תרומתה של היהדות לתרבות העולם בתחומי המדע, הטכנולוגיה,</w:t>
      </w:r>
      <w:r w:rsidR="00957838">
        <w:rPr>
          <w:rtl/>
        </w:rPr>
        <w:t xml:space="preserve"> </w:t>
      </w:r>
      <w:r w:rsidRPr="00FC0E55">
        <w:rPr>
          <w:rtl/>
        </w:rPr>
        <w:t>הכלכלה,</w:t>
      </w:r>
      <w:r w:rsidR="00957838">
        <w:rPr>
          <w:rtl/>
        </w:rPr>
        <w:t xml:space="preserve"> </w:t>
      </w:r>
      <w:r w:rsidRPr="00FC0E55">
        <w:rPr>
          <w:rtl/>
        </w:rPr>
        <w:t>התרבות</w:t>
      </w:r>
      <w:r w:rsidR="00957838">
        <w:rPr>
          <w:rtl/>
        </w:rPr>
        <w:t xml:space="preserve"> </w:t>
      </w:r>
      <w:r w:rsidRPr="00FC0E55">
        <w:rPr>
          <w:rtl/>
        </w:rPr>
        <w:t>והאמנות.</w:t>
      </w:r>
      <w:r w:rsidR="00957838">
        <w:rPr>
          <w:rtl/>
        </w:rPr>
        <w:t xml:space="preserve"> </w:t>
      </w:r>
      <w:r w:rsidRPr="00FC0E55">
        <w:rPr>
          <w:rtl/>
        </w:rPr>
        <w:t>הצגה</w:t>
      </w:r>
      <w:r w:rsidR="00957838">
        <w:rPr>
          <w:rtl/>
        </w:rPr>
        <w:t xml:space="preserve"> </w:t>
      </w:r>
      <w:r w:rsidRPr="00FC0E55">
        <w:rPr>
          <w:rtl/>
        </w:rPr>
        <w:t>נאותה</w:t>
      </w:r>
      <w:r w:rsidR="00957838">
        <w:rPr>
          <w:rtl/>
        </w:rPr>
        <w:t xml:space="preserve"> </w:t>
      </w:r>
      <w:r w:rsidRPr="00FC0E55">
        <w:rPr>
          <w:rtl/>
        </w:rPr>
        <w:t>של</w:t>
      </w:r>
      <w:r w:rsidR="00957838">
        <w:rPr>
          <w:rtl/>
        </w:rPr>
        <w:t xml:space="preserve"> </w:t>
      </w:r>
      <w:r w:rsidRPr="00FC0E55">
        <w:rPr>
          <w:rtl/>
        </w:rPr>
        <w:t>היהדות תיצור הזדהות עם ערכי היהדות</w:t>
      </w:r>
      <w:r w:rsidR="00957838">
        <w:rPr>
          <w:rtl/>
        </w:rPr>
        <w:t xml:space="preserve"> </w:t>
      </w:r>
      <w:r w:rsidRPr="00FC0E55">
        <w:rPr>
          <w:rtl/>
        </w:rPr>
        <w:t>וגאווה על השייכות לעם ישראל וליהדות.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ולסיום,</w:t>
      </w:r>
      <w:r w:rsidR="00957838">
        <w:rPr>
          <w:rtl/>
        </w:rPr>
        <w:t xml:space="preserve"> </w:t>
      </w:r>
      <w:r w:rsidRPr="00FC0E55">
        <w:rPr>
          <w:rtl/>
        </w:rPr>
        <w:t>רבותי</w:t>
      </w:r>
      <w:r w:rsidR="00957838">
        <w:rPr>
          <w:rtl/>
        </w:rPr>
        <w:t xml:space="preserve"> </w:t>
      </w:r>
      <w:r w:rsidRPr="00FC0E55">
        <w:rPr>
          <w:rtl/>
        </w:rPr>
        <w:t>חברי הכנסת, עלינו למצוא מסילות ללבו של המתבולל הפוטנציאלי</w:t>
      </w:r>
      <w:r w:rsidR="00957838">
        <w:rPr>
          <w:rtl/>
        </w:rPr>
        <w:t xml:space="preserve"> </w:t>
      </w:r>
      <w:r w:rsidRPr="00FC0E55">
        <w:rPr>
          <w:rtl/>
        </w:rPr>
        <w:t>ולהראות</w:t>
      </w:r>
      <w:r w:rsidR="00957838">
        <w:rPr>
          <w:rtl/>
        </w:rPr>
        <w:t xml:space="preserve"> </w:t>
      </w:r>
      <w:r w:rsidRPr="00FC0E55">
        <w:rPr>
          <w:rtl/>
        </w:rPr>
        <w:t>לו</w:t>
      </w:r>
      <w:r w:rsidR="00957838">
        <w:rPr>
          <w:rtl/>
        </w:rPr>
        <w:t xml:space="preserve"> </w:t>
      </w:r>
      <w:r w:rsidRPr="00FC0E55">
        <w:rPr>
          <w:rtl/>
        </w:rPr>
        <w:t>שיש</w:t>
      </w:r>
      <w:r w:rsidR="00957838">
        <w:rPr>
          <w:rtl/>
        </w:rPr>
        <w:t xml:space="preserve"> </w:t>
      </w:r>
      <w:r w:rsidRPr="00FC0E55">
        <w:rPr>
          <w:rtl/>
        </w:rPr>
        <w:t>טעם</w:t>
      </w:r>
      <w:r w:rsidR="00957838">
        <w:rPr>
          <w:rtl/>
        </w:rPr>
        <w:t xml:space="preserve"> </w:t>
      </w:r>
      <w:r w:rsidRPr="00FC0E55">
        <w:rPr>
          <w:rtl/>
        </w:rPr>
        <w:t>ומשמעות לחייו כיהודי, שראוי לו ליטול חלק בדוד ונחלה בבן</w:t>
      </w:r>
      <w:r w:rsidR="00957838">
        <w:rPr>
          <w:rtl/>
        </w:rPr>
        <w:t xml:space="preserve"> </w:t>
      </w:r>
      <w:r w:rsidRPr="00FC0E55">
        <w:rPr>
          <w:rtl/>
        </w:rPr>
        <w:t>ישי.</w:t>
      </w:r>
      <w:r w:rsidR="00957838">
        <w:rPr>
          <w:rtl/>
        </w:rPr>
        <w:t xml:space="preserve"> </w:t>
      </w:r>
      <w:r w:rsidRPr="00FC0E55">
        <w:rPr>
          <w:rtl/>
        </w:rPr>
        <w:t>תודה.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ש' וייס: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תודה</w:t>
      </w:r>
      <w:r w:rsidR="00957838">
        <w:rPr>
          <w:rtl/>
        </w:rPr>
        <w:t xml:space="preserve"> </w:t>
      </w:r>
      <w:r w:rsidRPr="00FC0E55">
        <w:rPr>
          <w:rtl/>
        </w:rPr>
        <w:t>רבה.</w:t>
      </w:r>
      <w:r w:rsidR="00957838">
        <w:rPr>
          <w:rtl/>
        </w:rPr>
        <w:t xml:space="preserve"> </w:t>
      </w:r>
      <w:r w:rsidRPr="00FC0E55">
        <w:rPr>
          <w:rtl/>
        </w:rPr>
        <w:t xml:space="preserve">אני מזמין עכשיו את חבר הכנסת בנימין נתניהו. אחריו </w:t>
      </w:r>
      <w:r w:rsidR="00957838">
        <w:rPr>
          <w:rtl/>
        </w:rPr>
        <w:t>–</w:t>
      </w:r>
      <w:r w:rsidRPr="00FC0E55">
        <w:rPr>
          <w:rtl/>
        </w:rPr>
        <w:t xml:space="preserve"> חבר הכנסת</w:t>
      </w:r>
      <w:r w:rsidR="00957838">
        <w:rPr>
          <w:rtl/>
        </w:rPr>
        <w:t xml:space="preserve"> </w:t>
      </w:r>
      <w:r w:rsidRPr="00FC0E55">
        <w:rPr>
          <w:rtl/>
        </w:rPr>
        <w:t>זבולון המר.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בנימין נתניהו (הליכוד):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אדוני</w:t>
      </w:r>
      <w:r w:rsidR="00957838">
        <w:rPr>
          <w:rtl/>
        </w:rPr>
        <w:t xml:space="preserve"> </w:t>
      </w:r>
      <w:r w:rsidRPr="00FC0E55">
        <w:rPr>
          <w:rtl/>
        </w:rPr>
        <w:t>היושב</w:t>
      </w:r>
      <w:r w:rsidR="00957838">
        <w:rPr>
          <w:rtl/>
        </w:rPr>
        <w:t>-</w:t>
      </w:r>
      <w:r w:rsidRPr="00FC0E55">
        <w:rPr>
          <w:rtl/>
        </w:rPr>
        <w:t>ראש,</w:t>
      </w:r>
      <w:r w:rsidR="00957838">
        <w:rPr>
          <w:rtl/>
        </w:rPr>
        <w:t xml:space="preserve"> </w:t>
      </w:r>
      <w:r w:rsidRPr="00FC0E55">
        <w:rPr>
          <w:rtl/>
        </w:rPr>
        <w:t>חברי</w:t>
      </w:r>
      <w:r w:rsidR="00957838">
        <w:rPr>
          <w:rtl/>
        </w:rPr>
        <w:t xml:space="preserve"> </w:t>
      </w:r>
      <w:r w:rsidRPr="00FC0E55">
        <w:rPr>
          <w:rtl/>
        </w:rPr>
        <w:t>הכנסת,</w:t>
      </w:r>
      <w:r w:rsidR="00957838">
        <w:rPr>
          <w:rtl/>
        </w:rPr>
        <w:t xml:space="preserve"> </w:t>
      </w:r>
      <w:r w:rsidRPr="00FC0E55">
        <w:rPr>
          <w:rtl/>
        </w:rPr>
        <w:t>אני רוצה לפתוח גם כן בברכה לתנועת "ביחד"</w:t>
      </w:r>
      <w:r w:rsidR="00957838">
        <w:rPr>
          <w:rtl/>
        </w:rPr>
        <w:t xml:space="preserve"> </w:t>
      </w:r>
      <w:r w:rsidRPr="00FC0E55">
        <w:rPr>
          <w:rtl/>
        </w:rPr>
        <w:t>ולידידי סם בן</w:t>
      </w:r>
      <w:r w:rsidR="00957838">
        <w:rPr>
          <w:rtl/>
        </w:rPr>
        <w:t>-</w:t>
      </w:r>
      <w:r w:rsidRPr="00FC0E55">
        <w:rPr>
          <w:rtl/>
        </w:rPr>
        <w:t>שטרית על הפניית זרקור לנושא שהוא לא רק חשוב, אלא גורלי, עתידו של</w:t>
      </w:r>
      <w:r w:rsidR="00957838">
        <w:rPr>
          <w:rtl/>
        </w:rPr>
        <w:t xml:space="preserve"> </w:t>
      </w:r>
      <w:r w:rsidRPr="00FC0E55">
        <w:rPr>
          <w:rtl/>
        </w:rPr>
        <w:t>העם שלנו.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אני</w:t>
      </w:r>
      <w:r w:rsidR="00957838">
        <w:rPr>
          <w:rtl/>
        </w:rPr>
        <w:t xml:space="preserve"> </w:t>
      </w:r>
      <w:r w:rsidRPr="00FC0E55">
        <w:rPr>
          <w:rtl/>
        </w:rPr>
        <w:t>גם</w:t>
      </w:r>
      <w:r w:rsidR="00957838">
        <w:rPr>
          <w:rtl/>
        </w:rPr>
        <w:t xml:space="preserve"> </w:t>
      </w:r>
      <w:r w:rsidRPr="00FC0E55">
        <w:rPr>
          <w:rtl/>
        </w:rPr>
        <w:t>מזדהה</w:t>
      </w:r>
      <w:r w:rsidR="00957838">
        <w:rPr>
          <w:rtl/>
        </w:rPr>
        <w:t xml:space="preserve"> </w:t>
      </w:r>
      <w:r w:rsidRPr="00FC0E55">
        <w:rPr>
          <w:rtl/>
        </w:rPr>
        <w:t>עם רבים מהדברים שאמר חברי אלי דיין, אבל עם זאת, אני רוצה</w:t>
      </w:r>
      <w:r w:rsidR="00957838">
        <w:rPr>
          <w:rtl/>
        </w:rPr>
        <w:t xml:space="preserve"> </w:t>
      </w:r>
      <w:r w:rsidRPr="00FC0E55">
        <w:rPr>
          <w:rtl/>
        </w:rPr>
        <w:t>אולי</w:t>
      </w:r>
      <w:r w:rsidR="00957838">
        <w:rPr>
          <w:rtl/>
        </w:rPr>
        <w:t xml:space="preserve"> </w:t>
      </w:r>
      <w:r w:rsidRPr="00FC0E55">
        <w:rPr>
          <w:rtl/>
        </w:rPr>
        <w:t>להדגיש</w:t>
      </w:r>
      <w:r w:rsidR="00957838">
        <w:rPr>
          <w:rtl/>
        </w:rPr>
        <w:t xml:space="preserve"> </w:t>
      </w:r>
      <w:r w:rsidRPr="00FC0E55">
        <w:rPr>
          <w:rtl/>
        </w:rPr>
        <w:t>דבר אחר. אני חושב שאנחנו מצויים במאה, שבה היו שני איומים על קיום</w:t>
      </w:r>
      <w:r w:rsidR="00957838">
        <w:rPr>
          <w:rtl/>
        </w:rPr>
        <w:t xml:space="preserve"> </w:t>
      </w:r>
      <w:r w:rsidRPr="00FC0E55">
        <w:rPr>
          <w:rtl/>
        </w:rPr>
        <w:t>עמנו.</w:t>
      </w:r>
      <w:r w:rsidR="00957838">
        <w:rPr>
          <w:rtl/>
        </w:rPr>
        <w:t xml:space="preserve"> </w:t>
      </w:r>
      <w:r w:rsidRPr="00FC0E55">
        <w:rPr>
          <w:rtl/>
        </w:rPr>
        <w:t>איום אחד הוא איום של השמדה פיסית, האיום הזה הכחיד במאה הזאת שליש מעמנו,</w:t>
      </w:r>
      <w:r w:rsidR="00957838">
        <w:rPr>
          <w:rtl/>
        </w:rPr>
        <w:t xml:space="preserve"> </w:t>
      </w:r>
      <w:r w:rsidRPr="00FC0E55">
        <w:rPr>
          <w:rtl/>
        </w:rPr>
        <w:t>כפי</w:t>
      </w:r>
      <w:r w:rsidR="00957838">
        <w:rPr>
          <w:rtl/>
        </w:rPr>
        <w:t xml:space="preserve"> </w:t>
      </w:r>
      <w:r w:rsidRPr="00FC0E55">
        <w:rPr>
          <w:rtl/>
        </w:rPr>
        <w:t>שהכחיד</w:t>
      </w:r>
      <w:r w:rsidR="00957838">
        <w:rPr>
          <w:rtl/>
        </w:rPr>
        <w:t xml:space="preserve"> </w:t>
      </w:r>
      <w:r w:rsidRPr="00FC0E55">
        <w:rPr>
          <w:rtl/>
        </w:rPr>
        <w:t>במאות אחרות חלקים ניכרים, אומנם לא בהיקף הזה. אבל מה שנוצר במחצית</w:t>
      </w:r>
      <w:r w:rsidR="00957838">
        <w:rPr>
          <w:rtl/>
        </w:rPr>
        <w:t xml:space="preserve"> </w:t>
      </w:r>
      <w:r w:rsidRPr="00FC0E55">
        <w:rPr>
          <w:rtl/>
        </w:rPr>
        <w:t>המאה</w:t>
      </w:r>
      <w:r w:rsidR="00957838">
        <w:rPr>
          <w:rtl/>
        </w:rPr>
        <w:t xml:space="preserve"> </w:t>
      </w:r>
      <w:r w:rsidRPr="00FC0E55">
        <w:rPr>
          <w:rtl/>
        </w:rPr>
        <w:t>האחרונה,</w:t>
      </w:r>
      <w:r w:rsidR="00957838">
        <w:rPr>
          <w:rtl/>
        </w:rPr>
        <w:t xml:space="preserve"> </w:t>
      </w:r>
      <w:r w:rsidRPr="00FC0E55">
        <w:rPr>
          <w:rtl/>
        </w:rPr>
        <w:t>מאז</w:t>
      </w:r>
      <w:r w:rsidR="00957838">
        <w:rPr>
          <w:rtl/>
        </w:rPr>
        <w:t xml:space="preserve"> </w:t>
      </w:r>
      <w:r w:rsidRPr="00FC0E55">
        <w:rPr>
          <w:rtl/>
        </w:rPr>
        <w:t>מלחמת העולם</w:t>
      </w:r>
      <w:r w:rsidR="00957838">
        <w:rPr>
          <w:rtl/>
        </w:rPr>
        <w:t xml:space="preserve"> </w:t>
      </w:r>
      <w:r w:rsidRPr="00FC0E55">
        <w:rPr>
          <w:rtl/>
        </w:rPr>
        <w:t>השנייה, זה איום של השמדה שקטה, של שואה שקטה,</w:t>
      </w:r>
      <w:r w:rsidR="00957838">
        <w:rPr>
          <w:rtl/>
        </w:rPr>
        <w:t xml:space="preserve"> </w:t>
      </w:r>
      <w:r w:rsidRPr="00FC0E55">
        <w:rPr>
          <w:rtl/>
        </w:rPr>
        <w:t>שבאמצעותה</w:t>
      </w:r>
      <w:r w:rsidR="00957838">
        <w:rPr>
          <w:rtl/>
        </w:rPr>
        <w:t xml:space="preserve"> </w:t>
      </w:r>
      <w:r w:rsidRPr="00FC0E55">
        <w:rPr>
          <w:rtl/>
        </w:rPr>
        <w:t>נעלמים</w:t>
      </w:r>
      <w:r w:rsidR="00957838">
        <w:rPr>
          <w:rtl/>
        </w:rPr>
        <w:t xml:space="preserve"> </w:t>
      </w:r>
      <w:r w:rsidRPr="00FC0E55">
        <w:rPr>
          <w:rtl/>
        </w:rPr>
        <w:t>יהודים</w:t>
      </w:r>
      <w:r w:rsidR="00957838">
        <w:rPr>
          <w:rtl/>
        </w:rPr>
        <w:t xml:space="preserve"> </w:t>
      </w:r>
      <w:r w:rsidRPr="00FC0E55">
        <w:rPr>
          <w:rtl/>
        </w:rPr>
        <w:t>רבים</w:t>
      </w:r>
      <w:r w:rsidR="00957838">
        <w:rPr>
          <w:rtl/>
        </w:rPr>
        <w:t xml:space="preserve"> </w:t>
      </w:r>
      <w:r w:rsidRPr="00FC0E55">
        <w:rPr>
          <w:rtl/>
        </w:rPr>
        <w:t>בדרך ההתבוללות, או דרך נישואי התערובת, או דרך</w:t>
      </w:r>
      <w:r w:rsidR="00957838">
        <w:rPr>
          <w:rtl/>
        </w:rPr>
        <w:t xml:space="preserve"> </w:t>
      </w:r>
      <w:r w:rsidRPr="00FC0E55">
        <w:rPr>
          <w:rtl/>
        </w:rPr>
        <w:t>ילדים יהודים שלא נולדים, ואני אביא דוגמה אחת.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בארצות</w:t>
      </w:r>
      <w:r w:rsidR="00957838">
        <w:rPr>
          <w:rtl/>
        </w:rPr>
        <w:t>-</w:t>
      </w:r>
      <w:r w:rsidRPr="00FC0E55">
        <w:rPr>
          <w:rtl/>
        </w:rPr>
        <w:t>הברית</w:t>
      </w:r>
      <w:r w:rsidR="00957838">
        <w:rPr>
          <w:rtl/>
        </w:rPr>
        <w:t xml:space="preserve"> </w:t>
      </w:r>
      <w:r w:rsidRPr="00FC0E55">
        <w:rPr>
          <w:rtl/>
        </w:rPr>
        <w:t>נהוג</w:t>
      </w:r>
      <w:r w:rsidR="00957838">
        <w:rPr>
          <w:rtl/>
        </w:rPr>
        <w:t xml:space="preserve"> </w:t>
      </w:r>
      <w:r w:rsidRPr="00FC0E55">
        <w:rPr>
          <w:rtl/>
        </w:rPr>
        <w:t>היה</w:t>
      </w:r>
      <w:r w:rsidR="00957838">
        <w:rPr>
          <w:rtl/>
        </w:rPr>
        <w:t xml:space="preserve"> </w:t>
      </w:r>
      <w:r w:rsidRPr="00FC0E55">
        <w:rPr>
          <w:rtl/>
        </w:rPr>
        <w:t>לומר,</w:t>
      </w:r>
      <w:r w:rsidR="00957838">
        <w:rPr>
          <w:rtl/>
        </w:rPr>
        <w:t xml:space="preserve"> </w:t>
      </w:r>
      <w:r w:rsidRPr="00FC0E55">
        <w:rPr>
          <w:rtl/>
        </w:rPr>
        <w:t>שהאוכלוסייה היהודית מונה כ</w:t>
      </w:r>
      <w:r w:rsidR="00957838">
        <w:rPr>
          <w:rtl/>
        </w:rPr>
        <w:t>-</w:t>
      </w:r>
      <w:r w:rsidRPr="00FC0E55">
        <w:rPr>
          <w:rtl/>
        </w:rPr>
        <w:t>6 מיליוני נפש.</w:t>
      </w:r>
      <w:r w:rsidR="00957838">
        <w:rPr>
          <w:rtl/>
        </w:rPr>
        <w:t xml:space="preserve"> </w:t>
      </w:r>
      <w:r w:rsidRPr="00FC0E55">
        <w:rPr>
          <w:rtl/>
        </w:rPr>
        <w:t>במחקרים</w:t>
      </w:r>
      <w:r w:rsidR="00957838">
        <w:rPr>
          <w:rtl/>
        </w:rPr>
        <w:t xml:space="preserve"> </w:t>
      </w:r>
      <w:r w:rsidRPr="00FC0E55">
        <w:rPr>
          <w:rtl/>
        </w:rPr>
        <w:t>האחרונים שנעשו בשנה הזאת מעריכים את המספר קרוב יותר ל</w:t>
      </w:r>
      <w:r w:rsidR="00957838">
        <w:rPr>
          <w:rtl/>
        </w:rPr>
        <w:t>-</w:t>
      </w:r>
      <w:r w:rsidRPr="00FC0E55">
        <w:rPr>
          <w:rtl/>
        </w:rPr>
        <w:t>5 מיליונים, קצת</w:t>
      </w:r>
      <w:r w:rsidR="00957838">
        <w:rPr>
          <w:rtl/>
        </w:rPr>
        <w:t xml:space="preserve"> </w:t>
      </w:r>
      <w:r w:rsidRPr="00FC0E55">
        <w:rPr>
          <w:rtl/>
        </w:rPr>
        <w:t>פחות</w:t>
      </w:r>
      <w:r w:rsidR="00957838">
        <w:rPr>
          <w:rtl/>
        </w:rPr>
        <w:t xml:space="preserve"> </w:t>
      </w:r>
      <w:r w:rsidRPr="00FC0E55">
        <w:rPr>
          <w:rtl/>
        </w:rPr>
        <w:t>מ</w:t>
      </w:r>
      <w:r w:rsidR="00957838">
        <w:rPr>
          <w:rtl/>
        </w:rPr>
        <w:t>-</w:t>
      </w:r>
      <w:r w:rsidRPr="00FC0E55">
        <w:rPr>
          <w:rtl/>
        </w:rPr>
        <w:t>5</w:t>
      </w:r>
      <w:r w:rsidR="00957838">
        <w:rPr>
          <w:rtl/>
        </w:rPr>
        <w:t xml:space="preserve"> </w:t>
      </w:r>
      <w:r w:rsidRPr="00FC0E55">
        <w:rPr>
          <w:rtl/>
        </w:rPr>
        <w:t>מיליונים.</w:t>
      </w:r>
      <w:r w:rsidR="00957838">
        <w:rPr>
          <w:rtl/>
        </w:rPr>
        <w:t xml:space="preserve"> </w:t>
      </w:r>
      <w:r w:rsidRPr="00FC0E55">
        <w:rPr>
          <w:rtl/>
        </w:rPr>
        <w:t>כיוון</w:t>
      </w:r>
      <w:r w:rsidR="00957838">
        <w:rPr>
          <w:rtl/>
        </w:rPr>
        <w:t xml:space="preserve"> </w:t>
      </w:r>
      <w:r w:rsidRPr="00FC0E55">
        <w:rPr>
          <w:rtl/>
        </w:rPr>
        <w:t>שמדובר בהפרשי זמנים של קרוב ל</w:t>
      </w:r>
      <w:r w:rsidR="00957838">
        <w:rPr>
          <w:rtl/>
        </w:rPr>
        <w:t>-</w:t>
      </w:r>
      <w:r w:rsidRPr="00FC0E55">
        <w:rPr>
          <w:rtl/>
        </w:rPr>
        <w:t>30 שנה, פירוש הדבר</w:t>
      </w:r>
      <w:r w:rsidR="00957838">
        <w:rPr>
          <w:rtl/>
        </w:rPr>
        <w:t xml:space="preserve"> </w:t>
      </w:r>
      <w:r w:rsidRPr="00FC0E55">
        <w:rPr>
          <w:rtl/>
        </w:rPr>
        <w:t>שב</w:t>
      </w:r>
      <w:r w:rsidR="00957838">
        <w:rPr>
          <w:rtl/>
        </w:rPr>
        <w:t>-</w:t>
      </w:r>
      <w:r w:rsidRPr="00FC0E55">
        <w:rPr>
          <w:rtl/>
        </w:rPr>
        <w:t>30 השנים האחרונות, במקום שיהיה גידול, נניח לפי קצב גידול סביר שנמצא פה בארץ</w:t>
      </w:r>
      <w:r w:rsidR="00957838">
        <w:rPr>
          <w:rtl/>
        </w:rPr>
        <w:t xml:space="preserve"> – </w:t>
      </w:r>
      <w:r w:rsidRPr="00FC0E55">
        <w:rPr>
          <w:rtl/>
        </w:rPr>
        <w:t>היינו</w:t>
      </w:r>
      <w:r w:rsidR="00957838">
        <w:rPr>
          <w:rtl/>
        </w:rPr>
        <w:t xml:space="preserve"> </w:t>
      </w:r>
      <w:r w:rsidRPr="00FC0E55">
        <w:rPr>
          <w:rtl/>
        </w:rPr>
        <w:t>צופים</w:t>
      </w:r>
      <w:r w:rsidR="00957838">
        <w:rPr>
          <w:rtl/>
        </w:rPr>
        <w:t xml:space="preserve"> </w:t>
      </w:r>
      <w:r w:rsidRPr="00FC0E55">
        <w:rPr>
          <w:rtl/>
        </w:rPr>
        <w:t>שבארצות</w:t>
      </w:r>
      <w:r w:rsidR="00957838">
        <w:rPr>
          <w:rtl/>
        </w:rPr>
        <w:t>-</w:t>
      </w:r>
      <w:r w:rsidRPr="00FC0E55">
        <w:rPr>
          <w:rtl/>
        </w:rPr>
        <w:t>הברית</w:t>
      </w:r>
      <w:r w:rsidR="00957838">
        <w:rPr>
          <w:rtl/>
        </w:rPr>
        <w:t xml:space="preserve"> </w:t>
      </w:r>
      <w:r w:rsidRPr="00FC0E55">
        <w:rPr>
          <w:rtl/>
        </w:rPr>
        <w:t>יהיו</w:t>
      </w:r>
      <w:r w:rsidR="00957838">
        <w:rPr>
          <w:rtl/>
        </w:rPr>
        <w:t xml:space="preserve"> </w:t>
      </w:r>
      <w:r w:rsidRPr="00FC0E55">
        <w:rPr>
          <w:rtl/>
        </w:rPr>
        <w:t>קרוב ל</w:t>
      </w:r>
      <w:r w:rsidR="00957838">
        <w:rPr>
          <w:rtl/>
        </w:rPr>
        <w:t>-</w:t>
      </w:r>
      <w:r w:rsidRPr="00FC0E55">
        <w:rPr>
          <w:rtl/>
        </w:rPr>
        <w:t>9 מיליוני יהודים. במקום 9 מיליוני</w:t>
      </w:r>
      <w:r w:rsidR="00957838">
        <w:rPr>
          <w:rtl/>
        </w:rPr>
        <w:t xml:space="preserve"> </w:t>
      </w:r>
      <w:r w:rsidRPr="00FC0E55">
        <w:rPr>
          <w:rtl/>
        </w:rPr>
        <w:t>יהודים,</w:t>
      </w:r>
      <w:r w:rsidR="00957838">
        <w:rPr>
          <w:rtl/>
        </w:rPr>
        <w:t xml:space="preserve"> </w:t>
      </w:r>
      <w:r w:rsidRPr="00FC0E55">
        <w:rPr>
          <w:rtl/>
        </w:rPr>
        <w:t>אנו</w:t>
      </w:r>
      <w:r w:rsidR="00957838">
        <w:rPr>
          <w:rtl/>
        </w:rPr>
        <w:t xml:space="preserve"> </w:t>
      </w:r>
      <w:r w:rsidRPr="00FC0E55">
        <w:rPr>
          <w:rtl/>
        </w:rPr>
        <w:t>נמצאים</w:t>
      </w:r>
      <w:r w:rsidR="00957838">
        <w:rPr>
          <w:rtl/>
        </w:rPr>
        <w:t xml:space="preserve"> </w:t>
      </w:r>
      <w:r w:rsidRPr="00FC0E55">
        <w:rPr>
          <w:rtl/>
        </w:rPr>
        <w:t>קרוב</w:t>
      </w:r>
      <w:r w:rsidR="00957838">
        <w:rPr>
          <w:rtl/>
        </w:rPr>
        <w:t xml:space="preserve"> </w:t>
      </w:r>
      <w:r w:rsidRPr="00FC0E55">
        <w:rPr>
          <w:rtl/>
        </w:rPr>
        <w:t>יותר</w:t>
      </w:r>
      <w:r w:rsidR="00957838">
        <w:rPr>
          <w:rtl/>
        </w:rPr>
        <w:t xml:space="preserve"> </w:t>
      </w:r>
      <w:r w:rsidRPr="00FC0E55">
        <w:rPr>
          <w:rtl/>
        </w:rPr>
        <w:t>ל</w:t>
      </w:r>
      <w:r w:rsidR="00957838">
        <w:rPr>
          <w:rtl/>
        </w:rPr>
        <w:t>-</w:t>
      </w:r>
      <w:r w:rsidRPr="00FC0E55">
        <w:rPr>
          <w:rtl/>
        </w:rPr>
        <w:t>5</w:t>
      </w:r>
      <w:r w:rsidR="00957838">
        <w:rPr>
          <w:rtl/>
        </w:rPr>
        <w:t xml:space="preserve"> </w:t>
      </w:r>
      <w:r w:rsidRPr="00FC0E55">
        <w:rPr>
          <w:rtl/>
        </w:rPr>
        <w:t>מיליוני יהודים. פירוש הדבר, ש</w:t>
      </w:r>
      <w:r w:rsidR="00957838">
        <w:rPr>
          <w:rtl/>
        </w:rPr>
        <w:t>-</w:t>
      </w:r>
      <w:r w:rsidRPr="00FC0E55">
        <w:rPr>
          <w:rtl/>
        </w:rPr>
        <w:t>4 מיליוני</w:t>
      </w:r>
      <w:r w:rsidR="00957838">
        <w:rPr>
          <w:rtl/>
        </w:rPr>
        <w:t xml:space="preserve"> </w:t>
      </w:r>
      <w:r w:rsidRPr="00FC0E55">
        <w:rPr>
          <w:rtl/>
        </w:rPr>
        <w:t>יהודים נעלמו או שלא נולדו או שהתבוללו.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ש' וייס: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 xml:space="preserve">באמריקה הצפונית </w:t>
      </w:r>
      <w:r w:rsidR="00957838">
        <w:rPr>
          <w:rtl/>
        </w:rPr>
        <w:t>–</w:t>
      </w:r>
      <w:r w:rsidRPr="00FC0E55">
        <w:rPr>
          <w:rtl/>
        </w:rPr>
        <w:t xml:space="preserve"> 5 מיליונים ו</w:t>
      </w:r>
      <w:r w:rsidR="00957838">
        <w:rPr>
          <w:rtl/>
        </w:rPr>
        <w:t>-</w:t>
      </w:r>
      <w:r w:rsidRPr="00FC0E55">
        <w:rPr>
          <w:rtl/>
        </w:rPr>
        <w:t>885,000.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בנימין נתניהו (הליכוד):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בכל</w:t>
      </w:r>
      <w:r w:rsidR="00957838">
        <w:rPr>
          <w:rtl/>
        </w:rPr>
        <w:t xml:space="preserve"> </w:t>
      </w:r>
      <w:r w:rsidRPr="00FC0E55">
        <w:rPr>
          <w:rtl/>
        </w:rPr>
        <w:t>אופן,</w:t>
      </w:r>
      <w:r w:rsidR="00957838">
        <w:rPr>
          <w:rtl/>
        </w:rPr>
        <w:t xml:space="preserve"> </w:t>
      </w:r>
      <w:r w:rsidRPr="00FC0E55">
        <w:rPr>
          <w:rtl/>
        </w:rPr>
        <w:t>מדובר</w:t>
      </w:r>
      <w:r w:rsidR="00957838">
        <w:rPr>
          <w:rtl/>
        </w:rPr>
        <w:t xml:space="preserve"> </w:t>
      </w:r>
      <w:r w:rsidRPr="00FC0E55">
        <w:rPr>
          <w:rtl/>
        </w:rPr>
        <w:t>כאן</w:t>
      </w:r>
      <w:r w:rsidR="00957838">
        <w:rPr>
          <w:rtl/>
        </w:rPr>
        <w:t xml:space="preserve"> </w:t>
      </w:r>
      <w:r w:rsidRPr="00FC0E55">
        <w:rPr>
          <w:rtl/>
        </w:rPr>
        <w:t>באובדן של מיליונים. אתה יכול לקחת תרמומטר, להכניס</w:t>
      </w:r>
      <w:r w:rsidR="00957838">
        <w:rPr>
          <w:rtl/>
        </w:rPr>
        <w:t xml:space="preserve"> </w:t>
      </w:r>
      <w:r w:rsidRPr="00FC0E55">
        <w:rPr>
          <w:rtl/>
        </w:rPr>
        <w:t>אותו לעם היהודי, ואז אתה יכול לקבל מספרים. המספרים יגידו לך, למשל, שבשנות ה</w:t>
      </w:r>
      <w:r w:rsidR="00957838">
        <w:rPr>
          <w:rtl/>
        </w:rPr>
        <w:t>-</w:t>
      </w:r>
      <w:r w:rsidRPr="00FC0E55">
        <w:rPr>
          <w:rtl/>
        </w:rPr>
        <w:t>50</w:t>
      </w:r>
      <w:r w:rsidR="00957838">
        <w:rPr>
          <w:rtl/>
        </w:rPr>
        <w:t xml:space="preserve"> </w:t>
      </w:r>
      <w:r w:rsidRPr="00FC0E55">
        <w:rPr>
          <w:rtl/>
        </w:rPr>
        <w:t>היו</w:t>
      </w:r>
      <w:r w:rsidR="00957838">
        <w:rPr>
          <w:rtl/>
        </w:rPr>
        <w:t xml:space="preserve"> </w:t>
      </w:r>
      <w:r w:rsidRPr="00FC0E55">
        <w:rPr>
          <w:rtl/>
        </w:rPr>
        <w:t>נישואי</w:t>
      </w:r>
      <w:r w:rsidR="00957838">
        <w:rPr>
          <w:rtl/>
        </w:rPr>
        <w:t xml:space="preserve"> </w:t>
      </w:r>
      <w:r w:rsidRPr="00FC0E55">
        <w:rPr>
          <w:rtl/>
        </w:rPr>
        <w:t xml:space="preserve">התערובת בהיקף של </w:t>
      </w:r>
      <w:r w:rsidR="00957838" w:rsidRPr="00FC0E55">
        <w:rPr>
          <w:rtl/>
        </w:rPr>
        <w:t>6</w:t>
      </w:r>
      <w:r w:rsidR="00957838">
        <w:rPr>
          <w:rtl/>
        </w:rPr>
        <w:t>%</w:t>
      </w:r>
      <w:r w:rsidRPr="00FC0E55">
        <w:rPr>
          <w:rtl/>
        </w:rPr>
        <w:t xml:space="preserve"> עד </w:t>
      </w:r>
      <w:r w:rsidR="00957838" w:rsidRPr="00FC0E55">
        <w:rPr>
          <w:rtl/>
        </w:rPr>
        <w:t>8</w:t>
      </w:r>
      <w:r w:rsidR="00957838">
        <w:rPr>
          <w:rtl/>
        </w:rPr>
        <w:t>%</w:t>
      </w:r>
      <w:r w:rsidRPr="00FC0E55">
        <w:rPr>
          <w:rtl/>
        </w:rPr>
        <w:t>, והיום הם כבר נמצאים ב</w:t>
      </w:r>
      <w:r w:rsidR="00957838">
        <w:rPr>
          <w:rtl/>
        </w:rPr>
        <w:t>-</w:t>
      </w:r>
      <w:r w:rsidR="00957838" w:rsidRPr="00FC0E55">
        <w:rPr>
          <w:rtl/>
        </w:rPr>
        <w:t>52</w:t>
      </w:r>
      <w:r w:rsidR="00957838">
        <w:rPr>
          <w:rtl/>
        </w:rPr>
        <w:t>%</w:t>
      </w:r>
      <w:r w:rsidRPr="00FC0E55">
        <w:rPr>
          <w:rtl/>
        </w:rPr>
        <w:t>. אם אתה הולך</w:t>
      </w:r>
      <w:r w:rsidR="00957838">
        <w:rPr>
          <w:rtl/>
        </w:rPr>
        <w:t xml:space="preserve"> </w:t>
      </w:r>
      <w:r w:rsidRPr="00FC0E55">
        <w:rPr>
          <w:rtl/>
        </w:rPr>
        <w:t>לקליפורניה,</w:t>
      </w:r>
      <w:r w:rsidR="00957838">
        <w:rPr>
          <w:rtl/>
        </w:rPr>
        <w:t xml:space="preserve"> </w:t>
      </w:r>
      <w:r w:rsidRPr="00FC0E55">
        <w:rPr>
          <w:rtl/>
        </w:rPr>
        <w:t>שמובילה</w:t>
      </w:r>
      <w:r w:rsidR="00957838">
        <w:rPr>
          <w:rtl/>
        </w:rPr>
        <w:t xml:space="preserve"> </w:t>
      </w:r>
      <w:r w:rsidRPr="00FC0E55">
        <w:rPr>
          <w:rtl/>
        </w:rPr>
        <w:t>את</w:t>
      </w:r>
      <w:r w:rsidR="00957838">
        <w:rPr>
          <w:rtl/>
        </w:rPr>
        <w:t xml:space="preserve"> </w:t>
      </w:r>
      <w:r w:rsidRPr="00FC0E55">
        <w:rPr>
          <w:rtl/>
        </w:rPr>
        <w:t>יתר</w:t>
      </w:r>
      <w:r w:rsidR="00957838">
        <w:rPr>
          <w:rtl/>
        </w:rPr>
        <w:t xml:space="preserve"> </w:t>
      </w:r>
      <w:r w:rsidRPr="00FC0E55">
        <w:rPr>
          <w:rtl/>
        </w:rPr>
        <w:t>ארצות</w:t>
      </w:r>
      <w:r w:rsidR="00957838">
        <w:rPr>
          <w:rtl/>
        </w:rPr>
        <w:t>-</w:t>
      </w:r>
      <w:r w:rsidRPr="00FC0E55">
        <w:rPr>
          <w:rtl/>
        </w:rPr>
        <w:t>הברית,</w:t>
      </w:r>
      <w:r w:rsidR="00957838">
        <w:rPr>
          <w:rtl/>
        </w:rPr>
        <w:t xml:space="preserve"> </w:t>
      </w:r>
      <w:r w:rsidRPr="00FC0E55">
        <w:rPr>
          <w:rtl/>
        </w:rPr>
        <w:t>זה</w:t>
      </w:r>
      <w:r w:rsidR="00957838">
        <w:rPr>
          <w:rtl/>
        </w:rPr>
        <w:t xml:space="preserve"> </w:t>
      </w:r>
      <w:r w:rsidRPr="00FC0E55">
        <w:rPr>
          <w:rtl/>
        </w:rPr>
        <w:t>כבר נמצא ב</w:t>
      </w:r>
      <w:r w:rsidR="00957838">
        <w:rPr>
          <w:rtl/>
        </w:rPr>
        <w:t>-</w:t>
      </w:r>
      <w:r w:rsidR="00957838" w:rsidRPr="00FC0E55">
        <w:rPr>
          <w:rtl/>
        </w:rPr>
        <w:t>70</w:t>
      </w:r>
      <w:r w:rsidR="00957838">
        <w:rPr>
          <w:rtl/>
        </w:rPr>
        <w:t>%</w:t>
      </w:r>
      <w:r w:rsidRPr="00FC0E55">
        <w:rPr>
          <w:rtl/>
        </w:rPr>
        <w:t>. זאת מגמה.</w:t>
      </w:r>
      <w:r w:rsidR="00957838">
        <w:rPr>
          <w:rtl/>
        </w:rPr>
        <w:t xml:space="preserve"> </w:t>
      </w:r>
      <w:r w:rsidRPr="00FC0E55">
        <w:rPr>
          <w:rtl/>
        </w:rPr>
        <w:t>אם</w:t>
      </w:r>
      <w:r w:rsidR="00957838">
        <w:rPr>
          <w:rtl/>
        </w:rPr>
        <w:t xml:space="preserve"> </w:t>
      </w:r>
      <w:r w:rsidRPr="00FC0E55">
        <w:rPr>
          <w:rtl/>
        </w:rPr>
        <w:t>בארצות</w:t>
      </w:r>
      <w:r w:rsidR="00957838">
        <w:rPr>
          <w:rtl/>
        </w:rPr>
        <w:t>-</w:t>
      </w:r>
      <w:r w:rsidRPr="00FC0E55">
        <w:rPr>
          <w:rtl/>
        </w:rPr>
        <w:t>הברית היו אותן משפחות מעורבות בהיקף קטן, הרי צריך להבין, שנוסף על ההיקף</w:t>
      </w:r>
      <w:r w:rsidR="00957838">
        <w:rPr>
          <w:rtl/>
        </w:rPr>
        <w:t xml:space="preserve"> </w:t>
      </w:r>
      <w:r w:rsidRPr="00FC0E55">
        <w:rPr>
          <w:rtl/>
        </w:rPr>
        <w:t>הגדול,</w:t>
      </w:r>
      <w:r w:rsidR="00957838">
        <w:rPr>
          <w:rtl/>
        </w:rPr>
        <w:t xml:space="preserve"> </w:t>
      </w:r>
      <w:r w:rsidRPr="00FC0E55">
        <w:rPr>
          <w:rtl/>
        </w:rPr>
        <w:t>פירוש</w:t>
      </w:r>
      <w:r w:rsidR="00957838">
        <w:rPr>
          <w:rtl/>
        </w:rPr>
        <w:t xml:space="preserve"> </w:t>
      </w:r>
      <w:r w:rsidRPr="00FC0E55">
        <w:rPr>
          <w:rtl/>
        </w:rPr>
        <w:t>הדבר</w:t>
      </w:r>
      <w:r w:rsidR="00957838">
        <w:rPr>
          <w:rtl/>
        </w:rPr>
        <w:t xml:space="preserve"> </w:t>
      </w:r>
      <w:r w:rsidRPr="00FC0E55">
        <w:rPr>
          <w:rtl/>
        </w:rPr>
        <w:t>ששלושה</w:t>
      </w:r>
      <w:r w:rsidR="00957838">
        <w:rPr>
          <w:rtl/>
        </w:rPr>
        <w:t xml:space="preserve"> </w:t>
      </w:r>
      <w:r w:rsidRPr="00FC0E55">
        <w:rPr>
          <w:rtl/>
        </w:rPr>
        <w:t>מתוך ארבעה ילדים שנולדים למשפחה כזאת מקבלים חינוך</w:t>
      </w:r>
      <w:r w:rsidR="00957838">
        <w:rPr>
          <w:rtl/>
        </w:rPr>
        <w:t xml:space="preserve"> </w:t>
      </w:r>
      <w:r w:rsidRPr="00FC0E55">
        <w:rPr>
          <w:rtl/>
        </w:rPr>
        <w:t>נוצרי, לא יהודי, מה שקרוי בארצות</w:t>
      </w:r>
      <w:r w:rsidR="00957838">
        <w:rPr>
          <w:rtl/>
        </w:rPr>
        <w:t>-</w:t>
      </w:r>
      <w:r w:rsidRPr="00FC0E55">
        <w:rPr>
          <w:rtl/>
        </w:rPr>
        <w:t>הברית חינוך נוצרי.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אלה</w:t>
      </w:r>
      <w:r w:rsidR="00957838">
        <w:rPr>
          <w:rtl/>
        </w:rPr>
        <w:t xml:space="preserve"> </w:t>
      </w:r>
      <w:r w:rsidRPr="00FC0E55">
        <w:rPr>
          <w:rtl/>
        </w:rPr>
        <w:t>הם</w:t>
      </w:r>
      <w:r w:rsidR="00957838">
        <w:rPr>
          <w:rtl/>
        </w:rPr>
        <w:t xml:space="preserve"> </w:t>
      </w:r>
      <w:r w:rsidRPr="00FC0E55">
        <w:rPr>
          <w:rtl/>
        </w:rPr>
        <w:t>בשבילי</w:t>
      </w:r>
      <w:r w:rsidR="00957838">
        <w:rPr>
          <w:rtl/>
        </w:rPr>
        <w:t xml:space="preserve"> </w:t>
      </w:r>
      <w:r w:rsidRPr="00FC0E55">
        <w:rPr>
          <w:rtl/>
        </w:rPr>
        <w:t>סימפטומים, הם לא נוגעים בבעיה, הם מדד של הבעיה אבל הם לא</w:t>
      </w:r>
      <w:r w:rsidR="00957838">
        <w:rPr>
          <w:rtl/>
        </w:rPr>
        <w:t xml:space="preserve"> </w:t>
      </w:r>
      <w:r w:rsidRPr="00FC0E55">
        <w:rPr>
          <w:rtl/>
        </w:rPr>
        <w:t>שורש</w:t>
      </w:r>
      <w:r w:rsidR="00957838">
        <w:rPr>
          <w:rtl/>
        </w:rPr>
        <w:t xml:space="preserve"> </w:t>
      </w:r>
      <w:r w:rsidRPr="00FC0E55">
        <w:rPr>
          <w:rtl/>
        </w:rPr>
        <w:t>הבעיה.</w:t>
      </w:r>
      <w:r w:rsidR="00957838">
        <w:rPr>
          <w:rtl/>
        </w:rPr>
        <w:t xml:space="preserve"> </w:t>
      </w:r>
      <w:r w:rsidRPr="00FC0E55">
        <w:rPr>
          <w:rtl/>
        </w:rPr>
        <w:t>מדוע זה קורה? מדוע זה קורה כשקיימת מדינה יהודית ריבונית? זו שאלה</w:t>
      </w:r>
      <w:r w:rsidR="00957838">
        <w:rPr>
          <w:rtl/>
        </w:rPr>
        <w:t xml:space="preserve"> </w:t>
      </w:r>
      <w:r w:rsidRPr="00FC0E55">
        <w:rPr>
          <w:rtl/>
        </w:rPr>
        <w:t>שאנחנו</w:t>
      </w:r>
      <w:r w:rsidR="00957838">
        <w:rPr>
          <w:rtl/>
        </w:rPr>
        <w:t xml:space="preserve"> </w:t>
      </w:r>
      <w:r w:rsidRPr="00FC0E55">
        <w:rPr>
          <w:rtl/>
        </w:rPr>
        <w:t>צריכים</w:t>
      </w:r>
      <w:r w:rsidR="00957838">
        <w:rPr>
          <w:rtl/>
        </w:rPr>
        <w:t xml:space="preserve"> </w:t>
      </w:r>
      <w:r w:rsidRPr="00FC0E55">
        <w:rPr>
          <w:rtl/>
        </w:rPr>
        <w:t>להשיב</w:t>
      </w:r>
      <w:r w:rsidR="00957838">
        <w:rPr>
          <w:rtl/>
        </w:rPr>
        <w:t xml:space="preserve"> </w:t>
      </w:r>
      <w:r w:rsidRPr="00FC0E55">
        <w:rPr>
          <w:rtl/>
        </w:rPr>
        <w:t>עליה.</w:t>
      </w:r>
      <w:r w:rsidR="00957838">
        <w:rPr>
          <w:rtl/>
        </w:rPr>
        <w:t xml:space="preserve"> </w:t>
      </w:r>
      <w:r w:rsidRPr="00FC0E55">
        <w:rPr>
          <w:rtl/>
        </w:rPr>
        <w:t>להערכתי, זה קורה משום שיש ירידה כללית בעולם לערך</w:t>
      </w:r>
      <w:r w:rsidR="00957838">
        <w:rPr>
          <w:rtl/>
        </w:rPr>
        <w:t xml:space="preserve"> </w:t>
      </w:r>
      <w:r w:rsidRPr="00FC0E55">
        <w:rPr>
          <w:rtl/>
        </w:rPr>
        <w:t>הדת.</w:t>
      </w:r>
      <w:r w:rsidR="00957838">
        <w:rPr>
          <w:rtl/>
        </w:rPr>
        <w:t xml:space="preserve"> </w:t>
      </w:r>
      <w:r w:rsidRPr="00FC0E55">
        <w:rPr>
          <w:rtl/>
        </w:rPr>
        <w:t>זו</w:t>
      </w:r>
      <w:r w:rsidR="00957838">
        <w:rPr>
          <w:rtl/>
        </w:rPr>
        <w:t xml:space="preserve"> </w:t>
      </w:r>
      <w:r w:rsidRPr="00FC0E55">
        <w:rPr>
          <w:rtl/>
        </w:rPr>
        <w:t>ירידה</w:t>
      </w:r>
      <w:r w:rsidR="00957838">
        <w:rPr>
          <w:rtl/>
        </w:rPr>
        <w:t xml:space="preserve"> </w:t>
      </w:r>
      <w:r w:rsidRPr="00FC0E55">
        <w:rPr>
          <w:rtl/>
        </w:rPr>
        <w:t>עולמית, והיא קיימת כמובן גם במקומות אחרים וגם בתוך עמנו, אבל</w:t>
      </w:r>
      <w:r w:rsidR="00957838">
        <w:rPr>
          <w:rtl/>
        </w:rPr>
        <w:t xml:space="preserve"> </w:t>
      </w:r>
      <w:r w:rsidRPr="00FC0E55">
        <w:rPr>
          <w:rtl/>
        </w:rPr>
        <w:t>היא</w:t>
      </w:r>
      <w:r w:rsidR="00957838">
        <w:rPr>
          <w:rtl/>
        </w:rPr>
        <w:t xml:space="preserve"> </w:t>
      </w:r>
      <w:r w:rsidRPr="00FC0E55">
        <w:rPr>
          <w:rtl/>
        </w:rPr>
        <w:t>איננה</w:t>
      </w:r>
      <w:r w:rsidR="00957838">
        <w:rPr>
          <w:rtl/>
        </w:rPr>
        <w:t xml:space="preserve"> </w:t>
      </w:r>
      <w:r w:rsidRPr="00FC0E55">
        <w:rPr>
          <w:rtl/>
        </w:rPr>
        <w:t>משפיעה</w:t>
      </w:r>
      <w:r w:rsidR="00957838">
        <w:rPr>
          <w:rtl/>
        </w:rPr>
        <w:t xml:space="preserve"> </w:t>
      </w:r>
      <w:r w:rsidRPr="00FC0E55">
        <w:rPr>
          <w:rtl/>
        </w:rPr>
        <w:t>כל</w:t>
      </w:r>
      <w:r w:rsidR="00957838">
        <w:rPr>
          <w:rtl/>
        </w:rPr>
        <w:t xml:space="preserve"> </w:t>
      </w:r>
      <w:r w:rsidRPr="00FC0E55">
        <w:rPr>
          <w:rtl/>
        </w:rPr>
        <w:t>כך</w:t>
      </w:r>
      <w:r w:rsidR="00957838">
        <w:rPr>
          <w:rtl/>
        </w:rPr>
        <w:t xml:space="preserve"> </w:t>
      </w:r>
      <w:r w:rsidRPr="00FC0E55">
        <w:rPr>
          <w:rtl/>
        </w:rPr>
        <w:t>עלינו.</w:t>
      </w:r>
      <w:r w:rsidR="00957838">
        <w:rPr>
          <w:rtl/>
        </w:rPr>
        <w:t xml:space="preserve"> </w:t>
      </w:r>
      <w:r w:rsidRPr="00FC0E55">
        <w:rPr>
          <w:rtl/>
        </w:rPr>
        <w:t>כיוון</w:t>
      </w:r>
      <w:r w:rsidR="00957838">
        <w:rPr>
          <w:rtl/>
        </w:rPr>
        <w:t xml:space="preserve"> </w:t>
      </w:r>
      <w:r w:rsidRPr="00FC0E55">
        <w:rPr>
          <w:rtl/>
        </w:rPr>
        <w:t>שאנחנו יהודים, והזהות הדתית והזהות</w:t>
      </w:r>
      <w:r w:rsidR="00957838">
        <w:rPr>
          <w:rtl/>
        </w:rPr>
        <w:t xml:space="preserve"> </w:t>
      </w:r>
      <w:r w:rsidRPr="00FC0E55">
        <w:rPr>
          <w:rtl/>
        </w:rPr>
        <w:t>הלאומית</w:t>
      </w:r>
      <w:r w:rsidR="00957838">
        <w:rPr>
          <w:rtl/>
        </w:rPr>
        <w:t xml:space="preserve"> </w:t>
      </w:r>
      <w:r w:rsidRPr="00FC0E55">
        <w:rPr>
          <w:rtl/>
        </w:rPr>
        <w:t xml:space="preserve">שלנו </w:t>
      </w:r>
      <w:r w:rsidR="00957838">
        <w:rPr>
          <w:rtl/>
        </w:rPr>
        <w:t>–</w:t>
      </w:r>
      <w:r w:rsidRPr="00FC0E55">
        <w:rPr>
          <w:rtl/>
        </w:rPr>
        <w:t xml:space="preserve"> לא ניתן להפריד ביניהן, הרי אנחנו כאן בארץ מחפים על ירידה בזהות</w:t>
      </w:r>
      <w:r w:rsidR="00957838">
        <w:rPr>
          <w:rtl/>
        </w:rPr>
        <w:t xml:space="preserve"> </w:t>
      </w:r>
      <w:r w:rsidRPr="00FC0E55">
        <w:rPr>
          <w:rtl/>
        </w:rPr>
        <w:t>הדתית</w:t>
      </w:r>
      <w:r w:rsidR="00957838">
        <w:rPr>
          <w:rtl/>
        </w:rPr>
        <w:t xml:space="preserve"> </w:t>
      </w:r>
      <w:r w:rsidRPr="00FC0E55">
        <w:rPr>
          <w:rtl/>
        </w:rPr>
        <w:t>על</w:t>
      </w:r>
      <w:r w:rsidR="00957838">
        <w:rPr>
          <w:rtl/>
        </w:rPr>
        <w:t>-</w:t>
      </w:r>
      <w:r w:rsidRPr="00FC0E55">
        <w:rPr>
          <w:rtl/>
        </w:rPr>
        <w:t>ידי</w:t>
      </w:r>
      <w:r w:rsidR="00957838">
        <w:rPr>
          <w:rtl/>
        </w:rPr>
        <w:t xml:space="preserve"> </w:t>
      </w:r>
      <w:r w:rsidRPr="00FC0E55">
        <w:rPr>
          <w:rtl/>
        </w:rPr>
        <w:t>עלייה בזהות הלאומית, ואנחנו גם מקיימים את הזהות הדתית. יש חינוך</w:t>
      </w:r>
      <w:r w:rsidR="00957838">
        <w:rPr>
          <w:rtl/>
        </w:rPr>
        <w:t xml:space="preserve"> </w:t>
      </w:r>
      <w:r w:rsidRPr="00FC0E55">
        <w:rPr>
          <w:rtl/>
        </w:rPr>
        <w:t>דתי ויש חינוך לערכי היהדות ולמסורת ישראל גם בקרב הציבור החילוני.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בחוץ</w:t>
      </w:r>
      <w:r w:rsidR="00957838">
        <w:rPr>
          <w:rtl/>
        </w:rPr>
        <w:t>-</w:t>
      </w:r>
      <w:r w:rsidRPr="00FC0E55">
        <w:rPr>
          <w:rtl/>
        </w:rPr>
        <w:t>לארץ אתה יכול לקיים חינוך דתי, ידידי אלי דיין. אתה יכול לעשות את זה,</w:t>
      </w:r>
      <w:r w:rsidR="00957838">
        <w:rPr>
          <w:rtl/>
        </w:rPr>
        <w:t xml:space="preserve"> </w:t>
      </w:r>
      <w:r w:rsidRPr="00FC0E55">
        <w:rPr>
          <w:rtl/>
        </w:rPr>
        <w:t>וחשוב</w:t>
      </w:r>
      <w:r w:rsidR="00957838">
        <w:rPr>
          <w:rtl/>
        </w:rPr>
        <w:t xml:space="preserve"> </w:t>
      </w:r>
      <w:r w:rsidRPr="00FC0E55">
        <w:rPr>
          <w:rtl/>
        </w:rPr>
        <w:t>שנעשה</w:t>
      </w:r>
      <w:r w:rsidR="00957838">
        <w:rPr>
          <w:rtl/>
        </w:rPr>
        <w:t xml:space="preserve"> </w:t>
      </w:r>
      <w:r w:rsidRPr="00FC0E55">
        <w:rPr>
          <w:rtl/>
        </w:rPr>
        <w:t>את</w:t>
      </w:r>
      <w:r w:rsidR="00957838">
        <w:rPr>
          <w:rtl/>
        </w:rPr>
        <w:t xml:space="preserve"> </w:t>
      </w:r>
      <w:r w:rsidRPr="00FC0E55">
        <w:rPr>
          <w:rtl/>
        </w:rPr>
        <w:t>זה.</w:t>
      </w:r>
      <w:r w:rsidR="00957838">
        <w:rPr>
          <w:rtl/>
        </w:rPr>
        <w:t xml:space="preserve"> </w:t>
      </w:r>
      <w:r w:rsidRPr="00FC0E55">
        <w:rPr>
          <w:rtl/>
        </w:rPr>
        <w:t>אבל, לדעתי, זה לא יענה על בעיית מיליוני היהודים שנמצאים</w:t>
      </w:r>
      <w:r w:rsidR="00957838">
        <w:rPr>
          <w:rtl/>
        </w:rPr>
        <w:t xml:space="preserve"> </w:t>
      </w:r>
      <w:r w:rsidRPr="00FC0E55">
        <w:rPr>
          <w:rtl/>
        </w:rPr>
        <w:t>מחוץ למסגרת, ונמצאים בחברות שהן בעצמן מצמצמות את ערך הדת.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אחת</w:t>
      </w:r>
      <w:r w:rsidR="00957838">
        <w:rPr>
          <w:rtl/>
        </w:rPr>
        <w:t xml:space="preserve"> </w:t>
      </w:r>
      <w:r w:rsidRPr="00FC0E55">
        <w:rPr>
          <w:rtl/>
        </w:rPr>
        <w:t>הבעיות</w:t>
      </w:r>
      <w:r w:rsidR="00957838">
        <w:rPr>
          <w:rtl/>
        </w:rPr>
        <w:t xml:space="preserve"> </w:t>
      </w:r>
      <w:r w:rsidRPr="00FC0E55">
        <w:rPr>
          <w:rtl/>
        </w:rPr>
        <w:t>שמגדילות</w:t>
      </w:r>
      <w:r w:rsidR="00957838">
        <w:rPr>
          <w:rtl/>
        </w:rPr>
        <w:t xml:space="preserve"> </w:t>
      </w:r>
      <w:r w:rsidRPr="00FC0E55">
        <w:rPr>
          <w:rtl/>
        </w:rPr>
        <w:t>את היקף ההתבוללות ונישואי התערובת בארצות</w:t>
      </w:r>
      <w:r w:rsidR="00957838">
        <w:rPr>
          <w:rtl/>
        </w:rPr>
        <w:t>-</w:t>
      </w:r>
      <w:r w:rsidRPr="00FC0E55">
        <w:rPr>
          <w:rtl/>
        </w:rPr>
        <w:t>הברית</w:t>
      </w:r>
      <w:r w:rsidR="00957838">
        <w:rPr>
          <w:rtl/>
        </w:rPr>
        <w:t xml:space="preserve"> </w:t>
      </w:r>
      <w:r w:rsidRPr="00FC0E55">
        <w:rPr>
          <w:rtl/>
        </w:rPr>
        <w:t>זו</w:t>
      </w:r>
      <w:r w:rsidR="00957838">
        <w:rPr>
          <w:rtl/>
        </w:rPr>
        <w:t xml:space="preserve"> </w:t>
      </w:r>
      <w:r w:rsidRPr="00FC0E55">
        <w:rPr>
          <w:rtl/>
        </w:rPr>
        <w:t>העובדה</w:t>
      </w:r>
      <w:r w:rsidR="00957838">
        <w:rPr>
          <w:rtl/>
        </w:rPr>
        <w:t xml:space="preserve"> </w:t>
      </w:r>
      <w:r w:rsidRPr="00FC0E55">
        <w:rPr>
          <w:rtl/>
        </w:rPr>
        <w:t>שגם</w:t>
      </w:r>
      <w:r w:rsidR="00957838">
        <w:rPr>
          <w:rtl/>
        </w:rPr>
        <w:t xml:space="preserve"> </w:t>
      </w:r>
      <w:r w:rsidRPr="00FC0E55">
        <w:rPr>
          <w:rtl/>
        </w:rPr>
        <w:t>החינוך</w:t>
      </w:r>
      <w:r w:rsidR="00957838">
        <w:rPr>
          <w:rtl/>
        </w:rPr>
        <w:t xml:space="preserve"> </w:t>
      </w:r>
      <w:r w:rsidRPr="00FC0E55">
        <w:rPr>
          <w:rtl/>
        </w:rPr>
        <w:t>הנוצרי</w:t>
      </w:r>
      <w:r w:rsidR="00957838">
        <w:rPr>
          <w:rtl/>
        </w:rPr>
        <w:t xml:space="preserve"> </w:t>
      </w:r>
      <w:r w:rsidRPr="00FC0E55">
        <w:rPr>
          <w:rtl/>
        </w:rPr>
        <w:t>הדתי</w:t>
      </w:r>
      <w:r w:rsidR="00957838">
        <w:rPr>
          <w:rtl/>
        </w:rPr>
        <w:t xml:space="preserve"> </w:t>
      </w:r>
      <w:r w:rsidRPr="00FC0E55">
        <w:rPr>
          <w:rtl/>
        </w:rPr>
        <w:t>ירד.</w:t>
      </w:r>
      <w:r w:rsidR="00957838">
        <w:rPr>
          <w:rtl/>
        </w:rPr>
        <w:t xml:space="preserve"> </w:t>
      </w:r>
      <w:r w:rsidRPr="00FC0E55">
        <w:rPr>
          <w:rtl/>
        </w:rPr>
        <w:t>אילו היה חינוך נוצרי</w:t>
      </w:r>
      <w:r w:rsidR="00957838">
        <w:rPr>
          <w:rtl/>
        </w:rPr>
        <w:t>-</w:t>
      </w:r>
      <w:r w:rsidRPr="00FC0E55">
        <w:rPr>
          <w:rtl/>
        </w:rPr>
        <w:t>דתי בקרב הצעירים</w:t>
      </w:r>
      <w:r w:rsidR="00957838">
        <w:rPr>
          <w:rtl/>
        </w:rPr>
        <w:t xml:space="preserve"> </w:t>
      </w:r>
      <w:r w:rsidRPr="00FC0E55">
        <w:rPr>
          <w:rtl/>
        </w:rPr>
        <w:t>הנוצרים,</w:t>
      </w:r>
      <w:r w:rsidR="00957838">
        <w:rPr>
          <w:rtl/>
        </w:rPr>
        <w:t xml:space="preserve"> </w:t>
      </w:r>
      <w:r w:rsidRPr="00FC0E55">
        <w:rPr>
          <w:rtl/>
        </w:rPr>
        <w:t>וצעירים נוצרים הבאים לאוניברסיטאות השונות, לא זו של המורמונים ביוטה,</w:t>
      </w:r>
      <w:r w:rsidR="00957838">
        <w:rPr>
          <w:rtl/>
        </w:rPr>
        <w:t xml:space="preserve"> </w:t>
      </w:r>
      <w:r w:rsidRPr="00FC0E55">
        <w:rPr>
          <w:rtl/>
        </w:rPr>
        <w:t>היו</w:t>
      </w:r>
      <w:r w:rsidR="00957838">
        <w:rPr>
          <w:rtl/>
        </w:rPr>
        <w:t xml:space="preserve"> </w:t>
      </w:r>
      <w:r w:rsidRPr="00FC0E55">
        <w:rPr>
          <w:rtl/>
        </w:rPr>
        <w:t>מזדהים:</w:t>
      </w:r>
      <w:r w:rsidR="00957838">
        <w:rPr>
          <w:rtl/>
        </w:rPr>
        <w:t xml:space="preserve"> </w:t>
      </w:r>
      <w:r w:rsidRPr="00FC0E55">
        <w:rPr>
          <w:rtl/>
        </w:rPr>
        <w:t>אני</w:t>
      </w:r>
      <w:r w:rsidR="00957838">
        <w:rPr>
          <w:rtl/>
        </w:rPr>
        <w:t xml:space="preserve"> </w:t>
      </w:r>
      <w:r w:rsidRPr="00FC0E55">
        <w:rPr>
          <w:rtl/>
        </w:rPr>
        <w:t>נוצרי, אני דתי, אני אדוק, אני קתולי, הרי זה היה יוצר מחסום</w:t>
      </w:r>
      <w:r w:rsidR="00957838">
        <w:rPr>
          <w:rtl/>
        </w:rPr>
        <w:t xml:space="preserve"> </w:t>
      </w:r>
      <w:r w:rsidRPr="00FC0E55">
        <w:rPr>
          <w:rtl/>
        </w:rPr>
        <w:t>בפני</w:t>
      </w:r>
      <w:r w:rsidR="00957838">
        <w:rPr>
          <w:rtl/>
        </w:rPr>
        <w:t xml:space="preserve"> </w:t>
      </w:r>
      <w:r w:rsidRPr="00FC0E55">
        <w:rPr>
          <w:rtl/>
        </w:rPr>
        <w:t>אותו</w:t>
      </w:r>
      <w:r w:rsidR="00957838">
        <w:rPr>
          <w:rtl/>
        </w:rPr>
        <w:t xml:space="preserve"> </w:t>
      </w:r>
      <w:r w:rsidRPr="00FC0E55">
        <w:rPr>
          <w:rtl/>
        </w:rPr>
        <w:t>יהודי</w:t>
      </w:r>
      <w:r w:rsidR="00957838">
        <w:rPr>
          <w:rtl/>
        </w:rPr>
        <w:t xml:space="preserve"> </w:t>
      </w:r>
      <w:r w:rsidRPr="00FC0E55">
        <w:rPr>
          <w:rtl/>
        </w:rPr>
        <w:t>צעיר</w:t>
      </w:r>
      <w:r w:rsidR="00957838">
        <w:rPr>
          <w:rtl/>
        </w:rPr>
        <w:t xml:space="preserve"> </w:t>
      </w:r>
      <w:r w:rsidRPr="00FC0E55">
        <w:rPr>
          <w:rtl/>
        </w:rPr>
        <w:t>שהיה חושב להתחתן עם גויה, או בפני צעירה יהודייה שהיתה</w:t>
      </w:r>
      <w:r w:rsidR="00957838">
        <w:rPr>
          <w:rtl/>
        </w:rPr>
        <w:t xml:space="preserve"> </w:t>
      </w:r>
      <w:r w:rsidRPr="00FC0E55">
        <w:rPr>
          <w:rtl/>
        </w:rPr>
        <w:t>חושבת</w:t>
      </w:r>
      <w:r w:rsidR="00957838">
        <w:rPr>
          <w:rtl/>
        </w:rPr>
        <w:t xml:space="preserve"> </w:t>
      </w:r>
      <w:r w:rsidRPr="00FC0E55">
        <w:rPr>
          <w:rtl/>
        </w:rPr>
        <w:t>להתחתן</w:t>
      </w:r>
      <w:r w:rsidR="00957838">
        <w:rPr>
          <w:rtl/>
        </w:rPr>
        <w:t xml:space="preserve"> </w:t>
      </w:r>
      <w:r w:rsidRPr="00FC0E55">
        <w:rPr>
          <w:rtl/>
        </w:rPr>
        <w:t>עם צעיר גוי. אבל, כיוון שהדת מאבדת את ערכה גם אצל הגויים, נוצרת</w:t>
      </w:r>
      <w:r w:rsidR="00957838">
        <w:rPr>
          <w:rtl/>
        </w:rPr>
        <w:t xml:space="preserve"> </w:t>
      </w:r>
      <w:r w:rsidRPr="00FC0E55">
        <w:rPr>
          <w:rtl/>
        </w:rPr>
        <w:t>בארצות</w:t>
      </w:r>
      <w:r w:rsidR="00957838">
        <w:rPr>
          <w:rtl/>
        </w:rPr>
        <w:t>-</w:t>
      </w:r>
      <w:r w:rsidRPr="00FC0E55">
        <w:rPr>
          <w:rtl/>
        </w:rPr>
        <w:t>הברית, וזה נכון גם בחלקים רבים של אירופה וגם באמריקה הלטינית, מין תחושה</w:t>
      </w:r>
      <w:r w:rsidR="00957838">
        <w:rPr>
          <w:rtl/>
        </w:rPr>
        <w:t xml:space="preserve"> </w:t>
      </w:r>
      <w:r w:rsidRPr="00FC0E55">
        <w:rPr>
          <w:rtl/>
        </w:rPr>
        <w:t>של</w:t>
      </w:r>
      <w:r w:rsidR="00957838">
        <w:rPr>
          <w:rtl/>
        </w:rPr>
        <w:t xml:space="preserve"> </w:t>
      </w:r>
      <w:r w:rsidRPr="00FC0E55">
        <w:rPr>
          <w:rtl/>
        </w:rPr>
        <w:t>"כולנו</w:t>
      </w:r>
      <w:r w:rsidR="00957838">
        <w:rPr>
          <w:rtl/>
        </w:rPr>
        <w:t xml:space="preserve"> </w:t>
      </w:r>
      <w:r w:rsidRPr="00FC0E55">
        <w:rPr>
          <w:rtl/>
        </w:rPr>
        <w:t>שווים".</w:t>
      </w:r>
      <w:r w:rsidR="00957838">
        <w:rPr>
          <w:rtl/>
        </w:rPr>
        <w:t xml:space="preserve"> </w:t>
      </w:r>
      <w:r w:rsidRPr="00FC0E55">
        <w:rPr>
          <w:rtl/>
        </w:rPr>
        <w:t>אני</w:t>
      </w:r>
      <w:r w:rsidR="00957838">
        <w:rPr>
          <w:rtl/>
        </w:rPr>
        <w:t xml:space="preserve"> </w:t>
      </w:r>
      <w:r w:rsidRPr="00FC0E55">
        <w:rPr>
          <w:rtl/>
        </w:rPr>
        <w:t>אמריקני</w:t>
      </w:r>
      <w:r w:rsidR="00957838">
        <w:rPr>
          <w:rtl/>
        </w:rPr>
        <w:t xml:space="preserve"> </w:t>
      </w:r>
      <w:r w:rsidRPr="00FC0E55">
        <w:rPr>
          <w:rtl/>
        </w:rPr>
        <w:t>ואת</w:t>
      </w:r>
      <w:r w:rsidR="00957838">
        <w:rPr>
          <w:rtl/>
        </w:rPr>
        <w:t xml:space="preserve"> </w:t>
      </w:r>
      <w:r w:rsidRPr="00FC0E55">
        <w:rPr>
          <w:rtl/>
        </w:rPr>
        <w:t>אמריקנית; אני ארגנטיני ואת ארגנטינית.</w:t>
      </w:r>
      <w:r w:rsidR="00957838">
        <w:rPr>
          <w:rtl/>
        </w:rPr>
        <w:t xml:space="preserve"> </w:t>
      </w:r>
      <w:r w:rsidRPr="00FC0E55">
        <w:rPr>
          <w:rtl/>
        </w:rPr>
        <w:t>והמחיצות שהיו קיימות, נופלות היום במהירות.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כיוון</w:t>
      </w:r>
      <w:r w:rsidR="00957838">
        <w:rPr>
          <w:rtl/>
        </w:rPr>
        <w:t xml:space="preserve"> </w:t>
      </w:r>
      <w:r w:rsidRPr="00FC0E55">
        <w:rPr>
          <w:rtl/>
        </w:rPr>
        <w:t>שההגדרה</w:t>
      </w:r>
      <w:r w:rsidR="00957838">
        <w:rPr>
          <w:rtl/>
        </w:rPr>
        <w:t xml:space="preserve"> </w:t>
      </w:r>
      <w:r w:rsidRPr="00FC0E55">
        <w:rPr>
          <w:rtl/>
        </w:rPr>
        <w:t>שמגדירים את עצמם רבים מיהודי הגולה היא הגדרה דתית, היהודי</w:t>
      </w:r>
      <w:r w:rsidR="00957838">
        <w:rPr>
          <w:rtl/>
        </w:rPr>
        <w:t xml:space="preserve"> </w:t>
      </w:r>
      <w:r w:rsidRPr="00FC0E55">
        <w:rPr>
          <w:rtl/>
        </w:rPr>
        <w:t>המגיע</w:t>
      </w:r>
      <w:r w:rsidR="00957838">
        <w:rPr>
          <w:rtl/>
        </w:rPr>
        <w:t xml:space="preserve"> </w:t>
      </w:r>
      <w:r w:rsidRPr="00FC0E55">
        <w:rPr>
          <w:rtl/>
        </w:rPr>
        <w:t>לחברה</w:t>
      </w:r>
      <w:r w:rsidR="00957838">
        <w:rPr>
          <w:rtl/>
        </w:rPr>
        <w:t xml:space="preserve"> </w:t>
      </w:r>
      <w:r w:rsidRPr="00FC0E55">
        <w:rPr>
          <w:rtl/>
        </w:rPr>
        <w:t>כזאת,</w:t>
      </w:r>
      <w:r w:rsidR="00957838">
        <w:rPr>
          <w:rtl/>
        </w:rPr>
        <w:t xml:space="preserve"> </w:t>
      </w:r>
      <w:r w:rsidRPr="00FC0E55">
        <w:rPr>
          <w:rtl/>
        </w:rPr>
        <w:t>לאוניברסיטה כזאת, אומר: בסדר, אני מוכן להתערטל מדתי, בלאו</w:t>
      </w:r>
      <w:r w:rsidR="00957838">
        <w:rPr>
          <w:rtl/>
        </w:rPr>
        <w:t xml:space="preserve"> </w:t>
      </w:r>
      <w:r w:rsidRPr="00FC0E55">
        <w:rPr>
          <w:rtl/>
        </w:rPr>
        <w:t>הכי</w:t>
      </w:r>
      <w:r w:rsidR="00957838">
        <w:rPr>
          <w:rtl/>
        </w:rPr>
        <w:t xml:space="preserve"> </w:t>
      </w:r>
      <w:r w:rsidRPr="00FC0E55">
        <w:rPr>
          <w:rtl/>
        </w:rPr>
        <w:t>לא</w:t>
      </w:r>
      <w:r w:rsidR="00957838">
        <w:rPr>
          <w:rtl/>
        </w:rPr>
        <w:t xml:space="preserve"> </w:t>
      </w:r>
      <w:r w:rsidRPr="00FC0E55">
        <w:rPr>
          <w:rtl/>
        </w:rPr>
        <w:t>קיבלתי חינוך דתי, ואני יכול להטמיע את עצמי; אני אמריקני, ובת הזוג שלי</w:t>
      </w:r>
      <w:r w:rsidR="00957838">
        <w:rPr>
          <w:rtl/>
        </w:rPr>
        <w:t xml:space="preserve"> </w:t>
      </w:r>
      <w:r w:rsidRPr="00FC0E55">
        <w:rPr>
          <w:rtl/>
        </w:rPr>
        <w:t>גם היא אמריקנית, אין שום הבדל בינינו. והילדים הנולדים הם כבר אמריקנים.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אינני</w:t>
      </w:r>
      <w:r w:rsidR="00957838">
        <w:rPr>
          <w:rtl/>
        </w:rPr>
        <w:t xml:space="preserve"> </w:t>
      </w:r>
      <w:r w:rsidRPr="00FC0E55">
        <w:rPr>
          <w:rtl/>
        </w:rPr>
        <w:t>חושב, עם כל הכבוד, שהפתרון למאסה הגדולה של יהודי הגולה נעוץ בחינוך</w:t>
      </w:r>
      <w:r w:rsidR="00957838">
        <w:rPr>
          <w:rtl/>
        </w:rPr>
        <w:t xml:space="preserve"> </w:t>
      </w:r>
      <w:r w:rsidRPr="00FC0E55">
        <w:rPr>
          <w:rtl/>
        </w:rPr>
        <w:t>דתי,</w:t>
      </w:r>
      <w:r w:rsidR="00957838">
        <w:rPr>
          <w:rtl/>
        </w:rPr>
        <w:t xml:space="preserve"> </w:t>
      </w:r>
      <w:r w:rsidRPr="00FC0E55">
        <w:rPr>
          <w:rtl/>
        </w:rPr>
        <w:t>משום</w:t>
      </w:r>
      <w:r w:rsidR="00957838">
        <w:rPr>
          <w:rtl/>
        </w:rPr>
        <w:t xml:space="preserve"> </w:t>
      </w:r>
      <w:r w:rsidRPr="00FC0E55">
        <w:rPr>
          <w:rtl/>
        </w:rPr>
        <w:t>שהוא</w:t>
      </w:r>
      <w:r w:rsidR="00957838">
        <w:rPr>
          <w:rtl/>
        </w:rPr>
        <w:t xml:space="preserve"> </w:t>
      </w:r>
      <w:r w:rsidRPr="00FC0E55">
        <w:rPr>
          <w:rtl/>
        </w:rPr>
        <w:t>מנסה לצאת נגד הטנדנציה הדומיננטית של החברות הסקולריות במערב.</w:t>
      </w:r>
      <w:r w:rsidR="00957838">
        <w:rPr>
          <w:rtl/>
        </w:rPr>
        <w:t xml:space="preserve"> </w:t>
      </w:r>
      <w:r w:rsidRPr="00FC0E55">
        <w:rPr>
          <w:rtl/>
        </w:rPr>
        <w:t>אני חושב שבמקום שאפשר להשריש את החינוך הדתי צריך לעשות זאת. אבל אצל יתר הציבור</w:t>
      </w:r>
      <w:r w:rsidR="00957838">
        <w:rPr>
          <w:rtl/>
        </w:rPr>
        <w:t xml:space="preserve"> </w:t>
      </w:r>
      <w:r w:rsidRPr="00FC0E55">
        <w:rPr>
          <w:rtl/>
        </w:rPr>
        <w:t>היהודי צריך לחזק את הזהות הלאומית. לדבר הזה יש שם. קוראים לזה ציונות.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המדינה</w:t>
      </w:r>
      <w:r w:rsidR="00957838">
        <w:rPr>
          <w:rtl/>
        </w:rPr>
        <w:t xml:space="preserve"> </w:t>
      </w:r>
      <w:r w:rsidRPr="00FC0E55">
        <w:rPr>
          <w:rtl/>
        </w:rPr>
        <w:t>הציונית</w:t>
      </w:r>
      <w:r w:rsidR="00957838">
        <w:rPr>
          <w:rtl/>
        </w:rPr>
        <w:t xml:space="preserve"> </w:t>
      </w:r>
      <w:r w:rsidRPr="00FC0E55">
        <w:rPr>
          <w:rtl/>
        </w:rPr>
        <w:t>הפקירה</w:t>
      </w:r>
      <w:r w:rsidR="00957838">
        <w:rPr>
          <w:rtl/>
        </w:rPr>
        <w:t xml:space="preserve"> </w:t>
      </w:r>
      <w:r w:rsidRPr="00FC0E55">
        <w:rPr>
          <w:rtl/>
        </w:rPr>
        <w:t>במידה רבה את הציונות, ואינני בא בהאשמות אלא קובע</w:t>
      </w:r>
      <w:r w:rsidR="00957838">
        <w:rPr>
          <w:rtl/>
        </w:rPr>
        <w:t xml:space="preserve"> </w:t>
      </w:r>
      <w:r w:rsidRPr="00FC0E55">
        <w:rPr>
          <w:rtl/>
        </w:rPr>
        <w:t>עובדה;</w:t>
      </w:r>
      <w:r w:rsidR="00957838">
        <w:rPr>
          <w:rtl/>
        </w:rPr>
        <w:t xml:space="preserve"> </w:t>
      </w:r>
      <w:r w:rsidRPr="00FC0E55">
        <w:rPr>
          <w:rtl/>
        </w:rPr>
        <w:t>הפקירה</w:t>
      </w:r>
      <w:r w:rsidR="00957838">
        <w:rPr>
          <w:rtl/>
        </w:rPr>
        <w:t xml:space="preserve"> </w:t>
      </w:r>
      <w:r w:rsidRPr="00FC0E55">
        <w:rPr>
          <w:rtl/>
        </w:rPr>
        <w:t>את</w:t>
      </w:r>
      <w:r w:rsidR="00957838">
        <w:rPr>
          <w:rtl/>
        </w:rPr>
        <w:t xml:space="preserve"> </w:t>
      </w:r>
      <w:r w:rsidRPr="00FC0E55">
        <w:rPr>
          <w:rtl/>
        </w:rPr>
        <w:t>החדרת</w:t>
      </w:r>
      <w:r w:rsidR="00957838">
        <w:rPr>
          <w:rtl/>
        </w:rPr>
        <w:t xml:space="preserve"> </w:t>
      </w:r>
      <w:r w:rsidRPr="00FC0E55">
        <w:rPr>
          <w:rtl/>
        </w:rPr>
        <w:t>התפיסה</w:t>
      </w:r>
      <w:r w:rsidR="00957838">
        <w:rPr>
          <w:rtl/>
        </w:rPr>
        <w:t xml:space="preserve"> </w:t>
      </w:r>
      <w:r w:rsidRPr="00FC0E55">
        <w:rPr>
          <w:rtl/>
        </w:rPr>
        <w:t>הלאומית</w:t>
      </w:r>
      <w:r w:rsidR="00957838">
        <w:rPr>
          <w:rtl/>
        </w:rPr>
        <w:t xml:space="preserve"> </w:t>
      </w:r>
      <w:r w:rsidRPr="00FC0E55">
        <w:rPr>
          <w:rtl/>
        </w:rPr>
        <w:t>היהודית בעולם. לא תמיד נוח ליהודים</w:t>
      </w:r>
      <w:r w:rsidR="00957838">
        <w:rPr>
          <w:rtl/>
        </w:rPr>
        <w:t xml:space="preserve"> </w:t>
      </w:r>
      <w:r w:rsidRPr="00FC0E55">
        <w:rPr>
          <w:rtl/>
        </w:rPr>
        <w:t>להגיד</w:t>
      </w:r>
      <w:r w:rsidR="00957838">
        <w:rPr>
          <w:rtl/>
        </w:rPr>
        <w:t xml:space="preserve"> </w:t>
      </w:r>
      <w:r w:rsidRPr="00FC0E55">
        <w:rPr>
          <w:rtl/>
        </w:rPr>
        <w:t>שהם</w:t>
      </w:r>
      <w:r w:rsidR="00957838">
        <w:rPr>
          <w:rtl/>
        </w:rPr>
        <w:t xml:space="preserve"> </w:t>
      </w:r>
      <w:r w:rsidRPr="00FC0E55">
        <w:rPr>
          <w:rtl/>
        </w:rPr>
        <w:t>בני</w:t>
      </w:r>
      <w:r w:rsidR="00957838">
        <w:rPr>
          <w:rtl/>
        </w:rPr>
        <w:t xml:space="preserve"> </w:t>
      </w:r>
      <w:r w:rsidRPr="00FC0E55">
        <w:rPr>
          <w:rtl/>
        </w:rPr>
        <w:t>לאום</w:t>
      </w:r>
      <w:r w:rsidR="00957838">
        <w:rPr>
          <w:rtl/>
        </w:rPr>
        <w:t xml:space="preserve"> </w:t>
      </w:r>
      <w:r w:rsidRPr="00FC0E55">
        <w:rPr>
          <w:rtl/>
        </w:rPr>
        <w:t>אחר.</w:t>
      </w:r>
      <w:r w:rsidR="00957838">
        <w:rPr>
          <w:rtl/>
        </w:rPr>
        <w:t xml:space="preserve"> </w:t>
      </w:r>
      <w:r w:rsidRPr="00FC0E55">
        <w:rPr>
          <w:rtl/>
        </w:rPr>
        <w:t>פעמים רבות לא נוח להם להגיד זאת, והם בוודאי אינם</w:t>
      </w:r>
      <w:r w:rsidR="00957838">
        <w:rPr>
          <w:rtl/>
        </w:rPr>
        <w:t xml:space="preserve"> </w:t>
      </w:r>
      <w:r w:rsidRPr="00FC0E55">
        <w:rPr>
          <w:rtl/>
        </w:rPr>
        <w:t>רוצים</w:t>
      </w:r>
      <w:r w:rsidR="00957838">
        <w:rPr>
          <w:rtl/>
        </w:rPr>
        <w:t xml:space="preserve"> </w:t>
      </w:r>
      <w:r w:rsidRPr="00FC0E55">
        <w:rPr>
          <w:rtl/>
        </w:rPr>
        <w:t>לומר:</w:t>
      </w:r>
      <w:r w:rsidR="00957838">
        <w:rPr>
          <w:rtl/>
        </w:rPr>
        <w:t xml:space="preserve"> </w:t>
      </w:r>
      <w:r w:rsidRPr="00FC0E55">
        <w:rPr>
          <w:rtl/>
        </w:rPr>
        <w:t>אנחנו שייכים לעם הזה, יש לנו שייכות, כמיהה וקשר לארץ הזאת, מפני</w:t>
      </w:r>
      <w:r w:rsidR="00957838">
        <w:rPr>
          <w:rtl/>
        </w:rPr>
        <w:t xml:space="preserve"> </w:t>
      </w:r>
      <w:r w:rsidRPr="00FC0E55">
        <w:rPr>
          <w:rtl/>
        </w:rPr>
        <w:t>שהדבר</w:t>
      </w:r>
      <w:r w:rsidR="00957838">
        <w:rPr>
          <w:rtl/>
        </w:rPr>
        <w:t xml:space="preserve"> </w:t>
      </w:r>
      <w:r w:rsidRPr="00FC0E55">
        <w:rPr>
          <w:rtl/>
        </w:rPr>
        <w:t>הזה</w:t>
      </w:r>
      <w:r w:rsidR="00957838">
        <w:rPr>
          <w:rtl/>
        </w:rPr>
        <w:t xml:space="preserve"> </w:t>
      </w:r>
      <w:r w:rsidRPr="00FC0E55">
        <w:rPr>
          <w:rtl/>
        </w:rPr>
        <w:t>מעמיד</w:t>
      </w:r>
      <w:r w:rsidR="00957838">
        <w:rPr>
          <w:rtl/>
        </w:rPr>
        <w:t xml:space="preserve"> </w:t>
      </w:r>
      <w:r w:rsidRPr="00FC0E55">
        <w:rPr>
          <w:rtl/>
        </w:rPr>
        <w:t>אותם,</w:t>
      </w:r>
      <w:r w:rsidR="00957838">
        <w:rPr>
          <w:rtl/>
        </w:rPr>
        <w:t xml:space="preserve"> </w:t>
      </w:r>
      <w:r w:rsidRPr="00FC0E55">
        <w:rPr>
          <w:rtl/>
        </w:rPr>
        <w:t>כמובן,</w:t>
      </w:r>
      <w:r w:rsidR="00957838">
        <w:rPr>
          <w:rtl/>
        </w:rPr>
        <w:t xml:space="preserve"> </w:t>
      </w:r>
      <w:r w:rsidRPr="00FC0E55">
        <w:rPr>
          <w:rtl/>
        </w:rPr>
        <w:t>בעימות. אבל אם לא נעמיד אותם בעימות הזה, הרי</w:t>
      </w:r>
      <w:r w:rsidR="00957838">
        <w:rPr>
          <w:rtl/>
        </w:rPr>
        <w:t xml:space="preserve"> </w:t>
      </w:r>
      <w:r w:rsidRPr="00FC0E55">
        <w:rPr>
          <w:rtl/>
        </w:rPr>
        <w:t>בסופו של דבר נאבד אותם.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אני</w:t>
      </w:r>
      <w:r w:rsidR="00957838">
        <w:rPr>
          <w:rtl/>
        </w:rPr>
        <w:t xml:space="preserve"> </w:t>
      </w:r>
      <w:r w:rsidRPr="00FC0E55">
        <w:rPr>
          <w:rtl/>
        </w:rPr>
        <w:t>חושב</w:t>
      </w:r>
      <w:r w:rsidR="00957838">
        <w:rPr>
          <w:rtl/>
        </w:rPr>
        <w:t xml:space="preserve"> </w:t>
      </w:r>
      <w:r w:rsidRPr="00FC0E55">
        <w:rPr>
          <w:rtl/>
        </w:rPr>
        <w:t>שהפתרון</w:t>
      </w:r>
      <w:r w:rsidR="00957838">
        <w:rPr>
          <w:rtl/>
        </w:rPr>
        <w:t xml:space="preserve"> </w:t>
      </w:r>
      <w:r w:rsidRPr="00FC0E55">
        <w:rPr>
          <w:rtl/>
        </w:rPr>
        <w:t>לבעיית</w:t>
      </w:r>
      <w:r w:rsidR="00957838">
        <w:rPr>
          <w:rtl/>
        </w:rPr>
        <w:t xml:space="preserve"> </w:t>
      </w:r>
      <w:r w:rsidRPr="00FC0E55">
        <w:rPr>
          <w:rtl/>
        </w:rPr>
        <w:t>ההתבוללות הוא הציונות. אני חושב שלאורך זמן לא</w:t>
      </w:r>
      <w:r w:rsidR="00957838">
        <w:rPr>
          <w:rtl/>
        </w:rPr>
        <w:t xml:space="preserve"> </w:t>
      </w:r>
      <w:r w:rsidRPr="00FC0E55">
        <w:rPr>
          <w:rtl/>
        </w:rPr>
        <w:t>נוכל</w:t>
      </w:r>
      <w:r w:rsidR="00957838">
        <w:rPr>
          <w:rtl/>
        </w:rPr>
        <w:t xml:space="preserve"> </w:t>
      </w:r>
      <w:r w:rsidRPr="00FC0E55">
        <w:rPr>
          <w:rtl/>
        </w:rPr>
        <w:t>להחזיק</w:t>
      </w:r>
      <w:r w:rsidR="00957838">
        <w:rPr>
          <w:rtl/>
        </w:rPr>
        <w:t xml:space="preserve"> </w:t>
      </w:r>
      <w:r w:rsidRPr="00FC0E55">
        <w:rPr>
          <w:rtl/>
        </w:rPr>
        <w:t>תפוצות</w:t>
      </w:r>
      <w:r w:rsidR="00957838">
        <w:rPr>
          <w:rtl/>
        </w:rPr>
        <w:t xml:space="preserve"> </w:t>
      </w:r>
      <w:r w:rsidRPr="00FC0E55">
        <w:rPr>
          <w:rtl/>
        </w:rPr>
        <w:t>גדולות בגולה על בסיס של חינוך דתי בלבד. אני מעריך את זה,</w:t>
      </w:r>
      <w:r w:rsidR="00957838">
        <w:rPr>
          <w:rtl/>
        </w:rPr>
        <w:t xml:space="preserve"> </w:t>
      </w:r>
      <w:r w:rsidRPr="00FC0E55">
        <w:rPr>
          <w:rtl/>
        </w:rPr>
        <w:t>אני</w:t>
      </w:r>
      <w:r w:rsidR="00957838">
        <w:rPr>
          <w:rtl/>
        </w:rPr>
        <w:t xml:space="preserve"> </w:t>
      </w:r>
      <w:r w:rsidRPr="00FC0E55">
        <w:rPr>
          <w:rtl/>
        </w:rPr>
        <w:t>מכבד</w:t>
      </w:r>
      <w:r w:rsidR="00957838">
        <w:rPr>
          <w:rtl/>
        </w:rPr>
        <w:t xml:space="preserve"> </w:t>
      </w:r>
      <w:r w:rsidRPr="00FC0E55">
        <w:rPr>
          <w:rtl/>
        </w:rPr>
        <w:t>את</w:t>
      </w:r>
      <w:r w:rsidR="00957838">
        <w:rPr>
          <w:rtl/>
        </w:rPr>
        <w:t xml:space="preserve"> </w:t>
      </w:r>
      <w:r w:rsidRPr="00FC0E55">
        <w:rPr>
          <w:rtl/>
        </w:rPr>
        <w:t>זה,</w:t>
      </w:r>
      <w:r w:rsidR="00957838">
        <w:rPr>
          <w:rtl/>
        </w:rPr>
        <w:t xml:space="preserve"> </w:t>
      </w:r>
      <w:r w:rsidRPr="00FC0E55">
        <w:rPr>
          <w:rtl/>
        </w:rPr>
        <w:t>אבל</w:t>
      </w:r>
      <w:r w:rsidR="00957838">
        <w:rPr>
          <w:rtl/>
        </w:rPr>
        <w:t xml:space="preserve"> </w:t>
      </w:r>
      <w:r w:rsidRPr="00FC0E55">
        <w:rPr>
          <w:rtl/>
        </w:rPr>
        <w:t>אני יודע שזה לא יספיק. זה יספיק למיעוטים, אבל למאסה</w:t>
      </w:r>
      <w:r w:rsidR="00957838">
        <w:rPr>
          <w:rtl/>
        </w:rPr>
        <w:t xml:space="preserve"> </w:t>
      </w:r>
      <w:r w:rsidRPr="00FC0E55">
        <w:rPr>
          <w:rtl/>
        </w:rPr>
        <w:t>של היהודים יש רק פתרון אחד. הפתרון הוא חינוך לאומי יהודי ציוני.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אני קורא להביא לשיקום של הארגונים המופקדים על העשייה הזאת. אינני חושב שזו</w:t>
      </w:r>
      <w:r w:rsidR="00957838">
        <w:rPr>
          <w:rtl/>
        </w:rPr>
        <w:t xml:space="preserve"> </w:t>
      </w:r>
      <w:r w:rsidRPr="00FC0E55">
        <w:rPr>
          <w:rtl/>
        </w:rPr>
        <w:t>פעולה</w:t>
      </w:r>
      <w:r w:rsidR="00957838">
        <w:rPr>
          <w:rtl/>
        </w:rPr>
        <w:t xml:space="preserve"> </w:t>
      </w:r>
      <w:r w:rsidRPr="00FC0E55">
        <w:rPr>
          <w:rtl/>
        </w:rPr>
        <w:t>של</w:t>
      </w:r>
      <w:r w:rsidR="00957838">
        <w:rPr>
          <w:rtl/>
        </w:rPr>
        <w:t xml:space="preserve"> </w:t>
      </w:r>
      <w:r w:rsidRPr="00FC0E55">
        <w:rPr>
          <w:rtl/>
        </w:rPr>
        <w:t>הסוכנות</w:t>
      </w:r>
      <w:r w:rsidR="00957838">
        <w:rPr>
          <w:rtl/>
        </w:rPr>
        <w:t xml:space="preserve"> </w:t>
      </w:r>
      <w:r w:rsidRPr="00FC0E55">
        <w:rPr>
          <w:rtl/>
        </w:rPr>
        <w:t>היהודית</w:t>
      </w:r>
      <w:r w:rsidR="00957838">
        <w:rPr>
          <w:rtl/>
        </w:rPr>
        <w:t xml:space="preserve"> </w:t>
      </w:r>
      <w:r w:rsidRPr="00FC0E55">
        <w:rPr>
          <w:rtl/>
        </w:rPr>
        <w:t>בלבד.</w:t>
      </w:r>
      <w:r w:rsidR="00957838">
        <w:rPr>
          <w:rtl/>
        </w:rPr>
        <w:t xml:space="preserve"> </w:t>
      </w:r>
      <w:r w:rsidRPr="00FC0E55">
        <w:rPr>
          <w:rtl/>
        </w:rPr>
        <w:t>אני</w:t>
      </w:r>
      <w:r w:rsidR="00957838">
        <w:rPr>
          <w:rtl/>
        </w:rPr>
        <w:t xml:space="preserve"> </w:t>
      </w:r>
      <w:r w:rsidRPr="00FC0E55">
        <w:rPr>
          <w:rtl/>
        </w:rPr>
        <w:t>חושב שזו פעולה ראשונה במעלה של הממשלה</w:t>
      </w:r>
      <w:r w:rsidR="00957838">
        <w:rPr>
          <w:rtl/>
        </w:rPr>
        <w:t xml:space="preserve"> </w:t>
      </w:r>
      <w:r w:rsidRPr="00FC0E55">
        <w:rPr>
          <w:rtl/>
        </w:rPr>
        <w:t>בישראל.</w:t>
      </w:r>
      <w:r w:rsidR="00957838">
        <w:rPr>
          <w:rtl/>
        </w:rPr>
        <w:t xml:space="preserve"> </w:t>
      </w:r>
      <w:r w:rsidRPr="00FC0E55">
        <w:rPr>
          <w:rtl/>
        </w:rPr>
        <w:t>אני</w:t>
      </w:r>
      <w:r w:rsidR="00957838">
        <w:rPr>
          <w:rtl/>
        </w:rPr>
        <w:t xml:space="preserve"> </w:t>
      </w:r>
      <w:r w:rsidRPr="00FC0E55">
        <w:rPr>
          <w:rtl/>
        </w:rPr>
        <w:t>חושב שההפרדה המלאכותית בין הממשלה ובין הסוכנות בדבר כל כך חשוב,</w:t>
      </w:r>
      <w:r w:rsidR="00957838">
        <w:rPr>
          <w:rtl/>
        </w:rPr>
        <w:t xml:space="preserve"> </w:t>
      </w:r>
      <w:r w:rsidRPr="00FC0E55">
        <w:rPr>
          <w:rtl/>
        </w:rPr>
        <w:t>ובעיקר כל כך גדול, היתה טעות, ואני חושב שהגיע הזמן לשים קץ לטעות הזאת.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וכאן, אדוני היושב</w:t>
      </w:r>
      <w:r w:rsidR="00957838">
        <w:rPr>
          <w:rtl/>
        </w:rPr>
        <w:t>-</w:t>
      </w:r>
      <w:r w:rsidRPr="00FC0E55">
        <w:rPr>
          <w:rtl/>
        </w:rPr>
        <w:t>ראש, אני שם קץ לדברי, כי אני חושב שאת תמצית דברי הצלחתי</w:t>
      </w:r>
      <w:r w:rsidR="00957838">
        <w:rPr>
          <w:rtl/>
        </w:rPr>
        <w:t xml:space="preserve"> </w:t>
      </w:r>
      <w:r w:rsidRPr="00FC0E55">
        <w:rPr>
          <w:rtl/>
        </w:rPr>
        <w:t>לבטא במסגרת הזמן שנכפתה עלי.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ש' וייס: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אני מודה לך מאוד.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חבר</w:t>
      </w:r>
      <w:r w:rsidR="00957838">
        <w:rPr>
          <w:rtl/>
        </w:rPr>
        <w:t xml:space="preserve"> </w:t>
      </w:r>
      <w:r w:rsidRPr="00FC0E55">
        <w:rPr>
          <w:rtl/>
        </w:rPr>
        <w:t xml:space="preserve">הכנסת זבולון המר, בבקשה. אחריו </w:t>
      </w:r>
      <w:r w:rsidR="00957838">
        <w:rPr>
          <w:rtl/>
        </w:rPr>
        <w:t>–</w:t>
      </w:r>
      <w:r w:rsidRPr="00FC0E55">
        <w:rPr>
          <w:rtl/>
        </w:rPr>
        <w:t xml:space="preserve"> חבר הכנסת שלמה בניזרי. נא להקפיד על</w:t>
      </w:r>
      <w:r w:rsidR="00957838">
        <w:rPr>
          <w:rtl/>
        </w:rPr>
        <w:t xml:space="preserve"> </w:t>
      </w:r>
      <w:r w:rsidRPr="00FC0E55">
        <w:rPr>
          <w:rtl/>
        </w:rPr>
        <w:t>לוח הזמן. אתם רואים שאפשר לומר את הדברים בדרך מאוד מאוד ממוקדת.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זבולון המר (מפד"ל):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אדוני</w:t>
      </w:r>
      <w:r w:rsidR="00957838">
        <w:rPr>
          <w:rtl/>
        </w:rPr>
        <w:t xml:space="preserve"> </w:t>
      </w:r>
      <w:r w:rsidRPr="00FC0E55">
        <w:rPr>
          <w:rtl/>
        </w:rPr>
        <w:t>היושב</w:t>
      </w:r>
      <w:r w:rsidR="00957838">
        <w:rPr>
          <w:rtl/>
        </w:rPr>
        <w:t>-</w:t>
      </w:r>
      <w:r w:rsidRPr="00FC0E55">
        <w:rPr>
          <w:rtl/>
        </w:rPr>
        <w:t>ראש, חברי הכנסת, אתחיל בעניינו של יום. במעמד ההכרזה על המרד,</w:t>
      </w:r>
      <w:r w:rsidR="00957838">
        <w:rPr>
          <w:rtl/>
        </w:rPr>
        <w:t xml:space="preserve"> </w:t>
      </w:r>
      <w:r w:rsidRPr="00FC0E55">
        <w:rPr>
          <w:rtl/>
        </w:rPr>
        <w:t>המתואר</w:t>
      </w:r>
      <w:r w:rsidR="00957838">
        <w:rPr>
          <w:rtl/>
        </w:rPr>
        <w:t xml:space="preserve"> </w:t>
      </w:r>
      <w:r w:rsidRPr="00FC0E55">
        <w:rPr>
          <w:rtl/>
        </w:rPr>
        <w:t>בספר</w:t>
      </w:r>
      <w:r w:rsidR="00957838">
        <w:rPr>
          <w:rtl/>
        </w:rPr>
        <w:t xml:space="preserve"> </w:t>
      </w:r>
      <w:r w:rsidRPr="00FC0E55">
        <w:rPr>
          <w:rtl/>
        </w:rPr>
        <w:t>המקבים</w:t>
      </w:r>
      <w:r w:rsidR="00957838">
        <w:rPr>
          <w:rtl/>
        </w:rPr>
        <w:t xml:space="preserve"> </w:t>
      </w:r>
      <w:r w:rsidRPr="00FC0E55">
        <w:rPr>
          <w:rtl/>
        </w:rPr>
        <w:t>א':</w:t>
      </w:r>
      <w:r w:rsidR="00957838">
        <w:rPr>
          <w:rtl/>
        </w:rPr>
        <w:t xml:space="preserve"> </w:t>
      </w:r>
      <w:r w:rsidRPr="00FC0E55">
        <w:rPr>
          <w:rtl/>
        </w:rPr>
        <w:t>"ויען מתתיהו ויאמר בקול גדול:</w:t>
      </w:r>
      <w:r w:rsidR="00957838">
        <w:rPr>
          <w:rtl/>
        </w:rPr>
        <w:t xml:space="preserve"> </w:t>
      </w:r>
      <w:r w:rsidRPr="00FC0E55">
        <w:rPr>
          <w:rtl/>
        </w:rPr>
        <w:t>אם כל העמים אשר בבית</w:t>
      </w:r>
      <w:r w:rsidR="00957838">
        <w:rPr>
          <w:rtl/>
        </w:rPr>
        <w:t xml:space="preserve"> </w:t>
      </w:r>
      <w:r w:rsidRPr="00FC0E55">
        <w:rPr>
          <w:rtl/>
        </w:rPr>
        <w:t>מלכות</w:t>
      </w:r>
      <w:r w:rsidR="00957838">
        <w:rPr>
          <w:rtl/>
        </w:rPr>
        <w:t xml:space="preserve"> </w:t>
      </w:r>
      <w:r w:rsidRPr="00FC0E55">
        <w:rPr>
          <w:rtl/>
        </w:rPr>
        <w:t>המלך</w:t>
      </w:r>
      <w:r w:rsidR="00957838">
        <w:rPr>
          <w:rtl/>
        </w:rPr>
        <w:t xml:space="preserve"> </w:t>
      </w:r>
      <w:r w:rsidRPr="00FC0E55">
        <w:rPr>
          <w:rtl/>
        </w:rPr>
        <w:t>שומעים</w:t>
      </w:r>
      <w:r w:rsidR="00957838">
        <w:rPr>
          <w:rtl/>
        </w:rPr>
        <w:t xml:space="preserve"> </w:t>
      </w:r>
      <w:r w:rsidRPr="00FC0E55">
        <w:rPr>
          <w:rtl/>
        </w:rPr>
        <w:t>לו, יסורו כל איש מעבודת אבותיו ויבחרו במצוותיו. ואני ובני</w:t>
      </w:r>
      <w:r w:rsidR="00957838">
        <w:rPr>
          <w:rtl/>
        </w:rPr>
        <w:t xml:space="preserve"> </w:t>
      </w:r>
      <w:r w:rsidRPr="00FC0E55">
        <w:rPr>
          <w:rtl/>
        </w:rPr>
        <w:t>נלך</w:t>
      </w:r>
      <w:r w:rsidR="00957838">
        <w:rPr>
          <w:rtl/>
        </w:rPr>
        <w:t xml:space="preserve"> </w:t>
      </w:r>
      <w:r w:rsidRPr="00FC0E55">
        <w:rPr>
          <w:rtl/>
        </w:rPr>
        <w:t>בברית</w:t>
      </w:r>
      <w:r w:rsidR="00957838">
        <w:rPr>
          <w:rtl/>
        </w:rPr>
        <w:t xml:space="preserve"> </w:t>
      </w:r>
      <w:r w:rsidRPr="00FC0E55">
        <w:rPr>
          <w:rtl/>
        </w:rPr>
        <w:t>אבותינו.</w:t>
      </w:r>
      <w:r w:rsidR="00957838">
        <w:rPr>
          <w:rtl/>
        </w:rPr>
        <w:t xml:space="preserve"> </w:t>
      </w:r>
      <w:r w:rsidRPr="00FC0E55">
        <w:rPr>
          <w:rtl/>
        </w:rPr>
        <w:t>חלילה</w:t>
      </w:r>
      <w:r w:rsidR="00957838">
        <w:rPr>
          <w:rtl/>
        </w:rPr>
        <w:t xml:space="preserve"> </w:t>
      </w:r>
      <w:r w:rsidRPr="00FC0E55">
        <w:rPr>
          <w:rtl/>
        </w:rPr>
        <w:t>לנו</w:t>
      </w:r>
      <w:r w:rsidR="00957838">
        <w:rPr>
          <w:rtl/>
        </w:rPr>
        <w:t xml:space="preserve"> </w:t>
      </w:r>
      <w:r w:rsidRPr="00FC0E55">
        <w:rPr>
          <w:rtl/>
        </w:rPr>
        <w:t>לעזוב</w:t>
      </w:r>
      <w:r w:rsidR="00957838">
        <w:rPr>
          <w:rtl/>
        </w:rPr>
        <w:t xml:space="preserve"> </w:t>
      </w:r>
      <w:r w:rsidRPr="00FC0E55">
        <w:rPr>
          <w:rtl/>
        </w:rPr>
        <w:t>תורה</w:t>
      </w:r>
      <w:r w:rsidR="00957838">
        <w:rPr>
          <w:rtl/>
        </w:rPr>
        <w:t xml:space="preserve"> </w:t>
      </w:r>
      <w:r w:rsidRPr="00FC0E55">
        <w:rPr>
          <w:rtl/>
        </w:rPr>
        <w:t>ומצוות. לדברי המלך לא נשמע לסור</w:t>
      </w:r>
      <w:r w:rsidR="00957838">
        <w:rPr>
          <w:rtl/>
        </w:rPr>
        <w:t xml:space="preserve"> </w:t>
      </w:r>
      <w:r w:rsidRPr="00FC0E55">
        <w:rPr>
          <w:rtl/>
        </w:rPr>
        <w:t>מעבודתנו ימין ושמאל".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ובהמשך</w:t>
      </w:r>
      <w:r w:rsidR="00957838">
        <w:rPr>
          <w:rtl/>
        </w:rPr>
        <w:t xml:space="preserve"> </w:t>
      </w:r>
      <w:r w:rsidRPr="00FC0E55">
        <w:rPr>
          <w:rtl/>
        </w:rPr>
        <w:t>הדברים</w:t>
      </w:r>
      <w:r w:rsidR="00957838">
        <w:rPr>
          <w:rtl/>
        </w:rPr>
        <w:t xml:space="preserve"> </w:t>
      </w:r>
      <w:r w:rsidRPr="00FC0E55">
        <w:rPr>
          <w:rtl/>
        </w:rPr>
        <w:t>פרץ</w:t>
      </w:r>
      <w:r w:rsidR="00957838">
        <w:rPr>
          <w:rtl/>
        </w:rPr>
        <w:t xml:space="preserve"> </w:t>
      </w:r>
      <w:r w:rsidRPr="00FC0E55">
        <w:rPr>
          <w:rtl/>
        </w:rPr>
        <w:t>מתתיהו</w:t>
      </w:r>
      <w:r w:rsidR="00957838">
        <w:rPr>
          <w:rtl/>
        </w:rPr>
        <w:t xml:space="preserve"> </w:t>
      </w:r>
      <w:r w:rsidRPr="00FC0E55">
        <w:rPr>
          <w:rtl/>
        </w:rPr>
        <w:t>אל היהודי שקרב לזבוח, והרג אותו ואת שליחו של</w:t>
      </w:r>
      <w:r w:rsidR="00957838">
        <w:rPr>
          <w:rtl/>
        </w:rPr>
        <w:t xml:space="preserve"> </w:t>
      </w:r>
      <w:r w:rsidRPr="00FC0E55">
        <w:rPr>
          <w:rtl/>
        </w:rPr>
        <w:t>המלך, ומכאן החלה מלחמת המקבים לשמירת זהותם העצמית וייחודם התרבותי</w:t>
      </w:r>
      <w:r w:rsidR="00957838">
        <w:rPr>
          <w:rtl/>
        </w:rPr>
        <w:t>-</w:t>
      </w:r>
      <w:r w:rsidRPr="00FC0E55">
        <w:rPr>
          <w:rtl/>
        </w:rPr>
        <w:t>הדתי</w:t>
      </w:r>
      <w:r w:rsidR="00957838">
        <w:rPr>
          <w:rtl/>
        </w:rPr>
        <w:t>-</w:t>
      </w:r>
      <w:r w:rsidRPr="00FC0E55">
        <w:rPr>
          <w:rtl/>
        </w:rPr>
        <w:t>הלאומי.</w:t>
      </w:r>
      <w:r w:rsidR="00957838">
        <w:rPr>
          <w:rtl/>
        </w:rPr>
        <w:t xml:space="preserve"> </w:t>
      </w:r>
      <w:r w:rsidRPr="00FC0E55">
        <w:rPr>
          <w:rtl/>
        </w:rPr>
        <w:t>מלחמתם</w:t>
      </w:r>
      <w:r w:rsidR="00957838">
        <w:rPr>
          <w:rtl/>
        </w:rPr>
        <w:t xml:space="preserve"> </w:t>
      </w:r>
      <w:r w:rsidRPr="00FC0E55">
        <w:rPr>
          <w:rtl/>
        </w:rPr>
        <w:t>זאת</w:t>
      </w:r>
      <w:r w:rsidR="00957838">
        <w:rPr>
          <w:rtl/>
        </w:rPr>
        <w:t xml:space="preserve"> </w:t>
      </w:r>
      <w:r w:rsidRPr="00FC0E55">
        <w:rPr>
          <w:rtl/>
        </w:rPr>
        <w:t>והצלחתם בה, הצלחתם לטהר את בית</w:t>
      </w:r>
      <w:r w:rsidR="00957838">
        <w:rPr>
          <w:rtl/>
        </w:rPr>
        <w:t>-</w:t>
      </w:r>
      <w:r w:rsidRPr="00FC0E55">
        <w:rPr>
          <w:rtl/>
        </w:rPr>
        <w:t>המקדש ולחדש בו את העבודה היא שנתנה</w:t>
      </w:r>
      <w:r w:rsidR="00957838">
        <w:rPr>
          <w:rtl/>
        </w:rPr>
        <w:t xml:space="preserve"> </w:t>
      </w:r>
      <w:r w:rsidRPr="00FC0E55">
        <w:rPr>
          <w:rtl/>
        </w:rPr>
        <w:t>להם</w:t>
      </w:r>
      <w:r w:rsidR="00957838">
        <w:rPr>
          <w:rtl/>
        </w:rPr>
        <w:t xml:space="preserve"> </w:t>
      </w:r>
      <w:r w:rsidRPr="00FC0E55">
        <w:rPr>
          <w:rtl/>
        </w:rPr>
        <w:t>את</w:t>
      </w:r>
      <w:r w:rsidR="00957838">
        <w:rPr>
          <w:rtl/>
        </w:rPr>
        <w:t xml:space="preserve"> </w:t>
      </w:r>
      <w:r w:rsidRPr="00FC0E55">
        <w:rPr>
          <w:rtl/>
        </w:rPr>
        <w:t>הסמכות המוסרית והציבורית לשלוח איגרות מחייבות אל יהודי הגולה בעניינים</w:t>
      </w:r>
      <w:r w:rsidR="00957838">
        <w:rPr>
          <w:rtl/>
        </w:rPr>
        <w:t xml:space="preserve"> </w:t>
      </w:r>
      <w:r w:rsidRPr="00FC0E55">
        <w:rPr>
          <w:rtl/>
        </w:rPr>
        <w:t>הנוגעים לשמירת הזהות היהודית, כמתואר בספר המקבים ב' ובמקומות אחרים.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חברי</w:t>
      </w:r>
      <w:r w:rsidR="00957838">
        <w:rPr>
          <w:rtl/>
        </w:rPr>
        <w:t xml:space="preserve"> </w:t>
      </w:r>
      <w:r w:rsidRPr="00FC0E55">
        <w:rPr>
          <w:rtl/>
        </w:rPr>
        <w:t>הכנסת,</w:t>
      </w:r>
      <w:r w:rsidR="00957838">
        <w:rPr>
          <w:rtl/>
        </w:rPr>
        <w:t xml:space="preserve"> </w:t>
      </w:r>
      <w:r w:rsidRPr="00FC0E55">
        <w:rPr>
          <w:rtl/>
        </w:rPr>
        <w:t>פעולת</w:t>
      </w:r>
      <w:r w:rsidR="00957838">
        <w:rPr>
          <w:rtl/>
        </w:rPr>
        <w:t xml:space="preserve"> </w:t>
      </w:r>
      <w:r w:rsidRPr="00FC0E55">
        <w:rPr>
          <w:rtl/>
        </w:rPr>
        <w:t>מתתיהו</w:t>
      </w:r>
      <w:r w:rsidR="00957838">
        <w:rPr>
          <w:rtl/>
        </w:rPr>
        <w:t xml:space="preserve"> </w:t>
      </w:r>
      <w:r w:rsidRPr="00FC0E55">
        <w:rPr>
          <w:rtl/>
        </w:rPr>
        <w:t>ובניו היא היפך הכיוון המתבולל, ושיקום סמכותם</w:t>
      </w:r>
      <w:r w:rsidR="00957838">
        <w:rPr>
          <w:rtl/>
        </w:rPr>
        <w:t xml:space="preserve"> </w:t>
      </w:r>
      <w:r w:rsidRPr="00FC0E55">
        <w:rPr>
          <w:rtl/>
        </w:rPr>
        <w:t>כלפי הגולה בנה סכר כנגד זרמי ההיטמעות.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הבעיה</w:t>
      </w:r>
      <w:r w:rsidR="00957838">
        <w:rPr>
          <w:rtl/>
        </w:rPr>
        <w:t xml:space="preserve"> </w:t>
      </w:r>
      <w:r w:rsidRPr="00FC0E55">
        <w:rPr>
          <w:rtl/>
        </w:rPr>
        <w:t>העומדת בפנינו היום היא יכולתנו, במציאות של זמננו, לבנות ולקיים מצב</w:t>
      </w:r>
      <w:r w:rsidR="00957838">
        <w:rPr>
          <w:rtl/>
        </w:rPr>
        <w:t xml:space="preserve"> </w:t>
      </w:r>
      <w:r w:rsidRPr="00FC0E55">
        <w:rPr>
          <w:rtl/>
        </w:rPr>
        <w:t>של</w:t>
      </w:r>
      <w:r w:rsidR="00957838">
        <w:rPr>
          <w:rtl/>
        </w:rPr>
        <w:t xml:space="preserve"> </w:t>
      </w:r>
      <w:r w:rsidRPr="00FC0E55">
        <w:rPr>
          <w:rtl/>
        </w:rPr>
        <w:t>אחדות</w:t>
      </w:r>
      <w:r w:rsidR="00957838">
        <w:rPr>
          <w:rtl/>
        </w:rPr>
        <w:t xml:space="preserve"> </w:t>
      </w:r>
      <w:r w:rsidRPr="00FC0E55">
        <w:rPr>
          <w:rtl/>
        </w:rPr>
        <w:t>והתלכדות למרות המרחקים והשוני, ולמרות הרצון להיות שווים לכול. בעולם</w:t>
      </w:r>
      <w:r w:rsidR="00957838">
        <w:rPr>
          <w:rtl/>
        </w:rPr>
        <w:t xml:space="preserve"> </w:t>
      </w:r>
      <w:r w:rsidRPr="00FC0E55">
        <w:rPr>
          <w:rtl/>
        </w:rPr>
        <w:t>הרוחני</w:t>
      </w:r>
      <w:r w:rsidR="00957838">
        <w:rPr>
          <w:rtl/>
        </w:rPr>
        <w:t xml:space="preserve"> </w:t>
      </w:r>
      <w:r w:rsidRPr="00FC0E55">
        <w:rPr>
          <w:rtl/>
        </w:rPr>
        <w:t>שלי יש פתרון מוכח לבעיה הזאת. אבל, כפי שאמר חבר הכנסת נתניהו, אני מודע</w:t>
      </w:r>
      <w:r w:rsidR="00957838">
        <w:rPr>
          <w:rtl/>
        </w:rPr>
        <w:t xml:space="preserve"> </w:t>
      </w:r>
      <w:r w:rsidRPr="00FC0E55">
        <w:rPr>
          <w:rtl/>
        </w:rPr>
        <w:t>לכך שפתרון זה אינו תופס את כולם במציאות של ימינו.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ההיסטוריה</w:t>
      </w:r>
      <w:r w:rsidR="00957838">
        <w:rPr>
          <w:rtl/>
        </w:rPr>
        <w:t xml:space="preserve"> </w:t>
      </w:r>
      <w:r w:rsidRPr="00FC0E55">
        <w:rPr>
          <w:rtl/>
        </w:rPr>
        <w:t>מעידה,</w:t>
      </w:r>
      <w:r w:rsidR="00957838">
        <w:rPr>
          <w:rtl/>
        </w:rPr>
        <w:t xml:space="preserve"> </w:t>
      </w:r>
      <w:r w:rsidRPr="00FC0E55">
        <w:rPr>
          <w:rtl/>
        </w:rPr>
        <w:t>שהדבקות</w:t>
      </w:r>
      <w:r w:rsidR="00957838">
        <w:rPr>
          <w:rtl/>
        </w:rPr>
        <w:t xml:space="preserve"> </w:t>
      </w:r>
      <w:r w:rsidRPr="00FC0E55">
        <w:rPr>
          <w:rtl/>
        </w:rPr>
        <w:t>בדת</w:t>
      </w:r>
      <w:r w:rsidR="00957838">
        <w:rPr>
          <w:rtl/>
        </w:rPr>
        <w:t xml:space="preserve"> </w:t>
      </w:r>
      <w:r w:rsidRPr="00FC0E55">
        <w:rPr>
          <w:rtl/>
        </w:rPr>
        <w:t>גישרה</w:t>
      </w:r>
      <w:r w:rsidR="00957838">
        <w:rPr>
          <w:rtl/>
        </w:rPr>
        <w:t xml:space="preserve"> </w:t>
      </w:r>
      <w:r w:rsidRPr="00FC0E55">
        <w:rPr>
          <w:rtl/>
        </w:rPr>
        <w:t>על</w:t>
      </w:r>
      <w:r w:rsidR="00957838">
        <w:rPr>
          <w:rtl/>
        </w:rPr>
        <w:t xml:space="preserve"> </w:t>
      </w:r>
      <w:r w:rsidRPr="00FC0E55">
        <w:rPr>
          <w:rtl/>
        </w:rPr>
        <w:t>מרחקים ועל הבדלים בין הקהילות</w:t>
      </w:r>
      <w:r w:rsidR="00957838">
        <w:rPr>
          <w:rtl/>
        </w:rPr>
        <w:t xml:space="preserve"> </w:t>
      </w:r>
      <w:r w:rsidRPr="00FC0E55">
        <w:rPr>
          <w:rtl/>
        </w:rPr>
        <w:t>היהודיות</w:t>
      </w:r>
      <w:r w:rsidR="00957838">
        <w:rPr>
          <w:rtl/>
        </w:rPr>
        <w:t xml:space="preserve"> </w:t>
      </w:r>
      <w:r w:rsidRPr="00FC0E55">
        <w:rPr>
          <w:rtl/>
        </w:rPr>
        <w:t>השונות.</w:t>
      </w:r>
      <w:r w:rsidR="00957838">
        <w:rPr>
          <w:rtl/>
        </w:rPr>
        <w:t xml:space="preserve"> </w:t>
      </w:r>
      <w:r w:rsidRPr="00FC0E55">
        <w:rPr>
          <w:rtl/>
        </w:rPr>
        <w:t>הדרך לבית</w:t>
      </w:r>
      <w:r w:rsidR="00957838">
        <w:rPr>
          <w:rtl/>
        </w:rPr>
        <w:t>-</w:t>
      </w:r>
      <w:r w:rsidRPr="00FC0E55">
        <w:rPr>
          <w:rtl/>
        </w:rPr>
        <w:t>הכנסת היתה הגשר שעליו נפגשו יהודים, והיא שהרחיקה</w:t>
      </w:r>
      <w:r w:rsidR="00957838">
        <w:rPr>
          <w:rtl/>
        </w:rPr>
        <w:t xml:space="preserve"> </w:t>
      </w:r>
      <w:r w:rsidRPr="00FC0E55">
        <w:rPr>
          <w:rtl/>
        </w:rPr>
        <w:t>אותם</w:t>
      </w:r>
      <w:r w:rsidR="00957838">
        <w:rPr>
          <w:rtl/>
        </w:rPr>
        <w:t xml:space="preserve"> </w:t>
      </w:r>
      <w:r w:rsidRPr="00FC0E55">
        <w:rPr>
          <w:rtl/>
        </w:rPr>
        <w:t>מהתבוללות.</w:t>
      </w:r>
      <w:r w:rsidR="00957838">
        <w:rPr>
          <w:rtl/>
        </w:rPr>
        <w:t xml:space="preserve"> </w:t>
      </w:r>
      <w:r w:rsidRPr="00FC0E55">
        <w:rPr>
          <w:rtl/>
        </w:rPr>
        <w:t>הדרך</w:t>
      </w:r>
      <w:r w:rsidR="00957838">
        <w:rPr>
          <w:rtl/>
        </w:rPr>
        <w:t xml:space="preserve"> </w:t>
      </w:r>
      <w:r w:rsidRPr="00FC0E55">
        <w:rPr>
          <w:rtl/>
        </w:rPr>
        <w:t>הזאת</w:t>
      </w:r>
      <w:r w:rsidR="00957838">
        <w:rPr>
          <w:rtl/>
        </w:rPr>
        <w:t xml:space="preserve"> </w:t>
      </w:r>
      <w:r w:rsidRPr="00FC0E55">
        <w:rPr>
          <w:rtl/>
        </w:rPr>
        <w:t>לא</w:t>
      </w:r>
      <w:r w:rsidR="00957838">
        <w:rPr>
          <w:rtl/>
        </w:rPr>
        <w:t xml:space="preserve"> </w:t>
      </w:r>
      <w:r w:rsidRPr="00FC0E55">
        <w:rPr>
          <w:rtl/>
        </w:rPr>
        <w:t>איבדה</w:t>
      </w:r>
      <w:r w:rsidR="00957838">
        <w:rPr>
          <w:rtl/>
        </w:rPr>
        <w:t xml:space="preserve"> </w:t>
      </w:r>
      <w:r w:rsidRPr="00FC0E55">
        <w:rPr>
          <w:rtl/>
        </w:rPr>
        <w:t>את</w:t>
      </w:r>
      <w:r w:rsidR="00957838">
        <w:rPr>
          <w:rtl/>
        </w:rPr>
        <w:t xml:space="preserve"> </w:t>
      </w:r>
      <w:r w:rsidRPr="00FC0E55">
        <w:rPr>
          <w:rtl/>
        </w:rPr>
        <w:t>יעילותה,</w:t>
      </w:r>
      <w:r w:rsidR="00957838">
        <w:rPr>
          <w:rtl/>
        </w:rPr>
        <w:t xml:space="preserve"> </w:t>
      </w:r>
      <w:r w:rsidRPr="00FC0E55">
        <w:rPr>
          <w:rtl/>
        </w:rPr>
        <w:t>אבל יהודים רבים בישראל</w:t>
      </w:r>
      <w:r w:rsidR="00957838">
        <w:rPr>
          <w:rtl/>
        </w:rPr>
        <w:t xml:space="preserve"> </w:t>
      </w:r>
      <w:r w:rsidRPr="00FC0E55">
        <w:rPr>
          <w:rtl/>
        </w:rPr>
        <w:t>ובתפוצות חדלו להשתמש בה, ולכן גם כשאני מאמין שהעם היהודי ישוב יום אחד לאמונתו,</w:t>
      </w:r>
      <w:r w:rsidR="00957838">
        <w:rPr>
          <w:rtl/>
        </w:rPr>
        <w:t xml:space="preserve"> </w:t>
      </w:r>
      <w:r w:rsidRPr="00FC0E55">
        <w:rPr>
          <w:rtl/>
        </w:rPr>
        <w:t>הרי</w:t>
      </w:r>
      <w:r w:rsidR="00957838">
        <w:rPr>
          <w:rtl/>
        </w:rPr>
        <w:t xml:space="preserve"> </w:t>
      </w:r>
      <w:r w:rsidRPr="00FC0E55">
        <w:rPr>
          <w:rtl/>
        </w:rPr>
        <w:t>כמי</w:t>
      </w:r>
      <w:r w:rsidR="00957838">
        <w:rPr>
          <w:rtl/>
        </w:rPr>
        <w:t xml:space="preserve"> </w:t>
      </w:r>
      <w:r w:rsidRPr="00FC0E55">
        <w:rPr>
          <w:rtl/>
        </w:rPr>
        <w:t>שרואה</w:t>
      </w:r>
      <w:r w:rsidR="00957838">
        <w:rPr>
          <w:rtl/>
        </w:rPr>
        <w:t xml:space="preserve"> </w:t>
      </w:r>
      <w:r w:rsidRPr="00FC0E55">
        <w:rPr>
          <w:rtl/>
        </w:rPr>
        <w:t>את</w:t>
      </w:r>
      <w:r w:rsidR="00957838">
        <w:rPr>
          <w:rtl/>
        </w:rPr>
        <w:t xml:space="preserve"> </w:t>
      </w:r>
      <w:r w:rsidRPr="00FC0E55">
        <w:rPr>
          <w:rtl/>
        </w:rPr>
        <w:t>עצמו</w:t>
      </w:r>
      <w:r w:rsidR="00957838">
        <w:rPr>
          <w:rtl/>
        </w:rPr>
        <w:t xml:space="preserve"> </w:t>
      </w:r>
      <w:r w:rsidRPr="00FC0E55">
        <w:rPr>
          <w:rtl/>
        </w:rPr>
        <w:t>שותף</w:t>
      </w:r>
      <w:r w:rsidR="00957838">
        <w:rPr>
          <w:rtl/>
        </w:rPr>
        <w:t xml:space="preserve"> </w:t>
      </w:r>
      <w:r w:rsidRPr="00FC0E55">
        <w:rPr>
          <w:rtl/>
        </w:rPr>
        <w:t>מלא</w:t>
      </w:r>
      <w:r w:rsidR="00957838">
        <w:rPr>
          <w:rtl/>
        </w:rPr>
        <w:t xml:space="preserve"> </w:t>
      </w:r>
      <w:r w:rsidRPr="00FC0E55">
        <w:rPr>
          <w:rtl/>
        </w:rPr>
        <w:t>לכל בעיות הקיום היהודי אינני יכול להתעלם</w:t>
      </w:r>
      <w:r w:rsidR="00957838">
        <w:rPr>
          <w:rtl/>
        </w:rPr>
        <w:t xml:space="preserve"> </w:t>
      </w:r>
      <w:r w:rsidRPr="00FC0E55">
        <w:rPr>
          <w:rtl/>
        </w:rPr>
        <w:t>מהעובדה,</w:t>
      </w:r>
      <w:r w:rsidR="00957838">
        <w:rPr>
          <w:rtl/>
        </w:rPr>
        <w:t xml:space="preserve"> </w:t>
      </w:r>
      <w:r w:rsidRPr="00FC0E55">
        <w:rPr>
          <w:rtl/>
        </w:rPr>
        <w:t>שהפתרון</w:t>
      </w:r>
      <w:r w:rsidR="00957838">
        <w:rPr>
          <w:rtl/>
        </w:rPr>
        <w:t xml:space="preserve"> </w:t>
      </w:r>
      <w:r w:rsidRPr="00FC0E55">
        <w:rPr>
          <w:rtl/>
        </w:rPr>
        <w:t>הדתי</w:t>
      </w:r>
      <w:r w:rsidR="00957838">
        <w:rPr>
          <w:rtl/>
        </w:rPr>
        <w:t xml:space="preserve"> </w:t>
      </w:r>
      <w:r w:rsidRPr="00FC0E55">
        <w:rPr>
          <w:rtl/>
        </w:rPr>
        <w:t>אינו</w:t>
      </w:r>
      <w:r w:rsidR="00957838">
        <w:rPr>
          <w:rtl/>
        </w:rPr>
        <w:t xml:space="preserve"> </w:t>
      </w:r>
      <w:r w:rsidRPr="00FC0E55">
        <w:rPr>
          <w:rtl/>
        </w:rPr>
        <w:t>מהווה</w:t>
      </w:r>
      <w:r w:rsidR="00957838">
        <w:rPr>
          <w:rtl/>
        </w:rPr>
        <w:t xml:space="preserve"> </w:t>
      </w:r>
      <w:r w:rsidRPr="00FC0E55">
        <w:rPr>
          <w:rtl/>
        </w:rPr>
        <w:t>תשובה</w:t>
      </w:r>
      <w:r w:rsidR="00957838">
        <w:rPr>
          <w:rtl/>
        </w:rPr>
        <w:t xml:space="preserve"> </w:t>
      </w:r>
      <w:r w:rsidRPr="00FC0E55">
        <w:rPr>
          <w:rtl/>
        </w:rPr>
        <w:t>פשוטה ומלאה למציאות כפי שהינה בעם</w:t>
      </w:r>
      <w:r w:rsidR="00957838">
        <w:rPr>
          <w:rtl/>
        </w:rPr>
        <w:t xml:space="preserve"> </w:t>
      </w:r>
      <w:r w:rsidRPr="00FC0E55">
        <w:rPr>
          <w:rtl/>
        </w:rPr>
        <w:t>היהודי.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ועם זאת, אין אנו פטורים מהחובה לקיים ליכוד בעמנו בארץ ובגולה גם בתנאים של</w:t>
      </w:r>
      <w:r w:rsidR="00957838">
        <w:rPr>
          <w:rtl/>
        </w:rPr>
        <w:t xml:space="preserve"> </w:t>
      </w:r>
      <w:r w:rsidRPr="00FC0E55">
        <w:rPr>
          <w:rtl/>
        </w:rPr>
        <w:t>ניתוק</w:t>
      </w:r>
      <w:r w:rsidR="00957838">
        <w:rPr>
          <w:rtl/>
        </w:rPr>
        <w:t xml:space="preserve"> </w:t>
      </w:r>
      <w:r w:rsidRPr="00FC0E55">
        <w:rPr>
          <w:rtl/>
        </w:rPr>
        <w:t>וריחוק,</w:t>
      </w:r>
      <w:r w:rsidR="00957838">
        <w:rPr>
          <w:rtl/>
        </w:rPr>
        <w:t xml:space="preserve"> </w:t>
      </w:r>
      <w:r w:rsidRPr="00FC0E55">
        <w:rPr>
          <w:rtl/>
        </w:rPr>
        <w:t>ולשמר</w:t>
      </w:r>
      <w:r w:rsidR="00957838">
        <w:rPr>
          <w:rtl/>
        </w:rPr>
        <w:t xml:space="preserve"> </w:t>
      </w:r>
      <w:r w:rsidRPr="00FC0E55">
        <w:rPr>
          <w:rtl/>
        </w:rPr>
        <w:t>את</w:t>
      </w:r>
      <w:r w:rsidR="00957838">
        <w:rPr>
          <w:rtl/>
        </w:rPr>
        <w:t xml:space="preserve"> </w:t>
      </w:r>
      <w:r w:rsidRPr="00FC0E55">
        <w:rPr>
          <w:rtl/>
        </w:rPr>
        <w:t>האחדות</w:t>
      </w:r>
      <w:r w:rsidR="00957838">
        <w:rPr>
          <w:rtl/>
        </w:rPr>
        <w:t xml:space="preserve"> </w:t>
      </w:r>
      <w:r w:rsidRPr="00FC0E55">
        <w:rPr>
          <w:rtl/>
        </w:rPr>
        <w:t>בין</w:t>
      </w:r>
      <w:r w:rsidR="00957838">
        <w:rPr>
          <w:rtl/>
        </w:rPr>
        <w:t xml:space="preserve"> </w:t>
      </w:r>
      <w:r w:rsidRPr="00FC0E55">
        <w:rPr>
          <w:rtl/>
        </w:rPr>
        <w:t>קיבוצים יהודיים החיים בסביבות תרבותיות</w:t>
      </w:r>
      <w:r w:rsidR="00957838">
        <w:rPr>
          <w:rtl/>
        </w:rPr>
        <w:t xml:space="preserve"> </w:t>
      </w:r>
      <w:r w:rsidRPr="00FC0E55">
        <w:rPr>
          <w:rtl/>
        </w:rPr>
        <w:t>וחברתיות</w:t>
      </w:r>
      <w:r w:rsidR="00957838">
        <w:rPr>
          <w:rtl/>
        </w:rPr>
        <w:t xml:space="preserve"> </w:t>
      </w:r>
      <w:r w:rsidRPr="00FC0E55">
        <w:rPr>
          <w:rtl/>
        </w:rPr>
        <w:t>נבדלות</w:t>
      </w:r>
      <w:r w:rsidR="00957838">
        <w:rPr>
          <w:rtl/>
        </w:rPr>
        <w:t xml:space="preserve"> </w:t>
      </w:r>
      <w:r w:rsidRPr="00FC0E55">
        <w:rPr>
          <w:rtl/>
        </w:rPr>
        <w:t>זו</w:t>
      </w:r>
      <w:r w:rsidR="00957838">
        <w:rPr>
          <w:rtl/>
        </w:rPr>
        <w:t xml:space="preserve"> </w:t>
      </w:r>
      <w:r w:rsidRPr="00FC0E55">
        <w:rPr>
          <w:rtl/>
        </w:rPr>
        <w:t>מזו.</w:t>
      </w:r>
      <w:r w:rsidR="00957838">
        <w:rPr>
          <w:rtl/>
        </w:rPr>
        <w:t xml:space="preserve"> </w:t>
      </w:r>
      <w:r w:rsidRPr="00FC0E55">
        <w:rPr>
          <w:rtl/>
        </w:rPr>
        <w:t>משאלה זו נתקלת בסכנת ההתבוללות, שאנחנו מופקדים על</w:t>
      </w:r>
      <w:r w:rsidR="00957838">
        <w:rPr>
          <w:rtl/>
        </w:rPr>
        <w:t xml:space="preserve"> </w:t>
      </w:r>
      <w:r w:rsidRPr="00FC0E55">
        <w:rPr>
          <w:rtl/>
        </w:rPr>
        <w:t>מניעתה,</w:t>
      </w:r>
      <w:r w:rsidR="00957838">
        <w:rPr>
          <w:rtl/>
        </w:rPr>
        <w:t xml:space="preserve"> </w:t>
      </w:r>
      <w:r w:rsidRPr="00FC0E55">
        <w:rPr>
          <w:rtl/>
        </w:rPr>
        <w:t>ועלינו לפעול ככל יכולתנו כדי לעצור את נישואי התערובת שמפרקים את הקיום</w:t>
      </w:r>
      <w:r w:rsidR="00957838">
        <w:rPr>
          <w:rtl/>
        </w:rPr>
        <w:t xml:space="preserve"> </w:t>
      </w:r>
      <w:r w:rsidRPr="00FC0E55">
        <w:rPr>
          <w:rtl/>
        </w:rPr>
        <w:t>הייחודי</w:t>
      </w:r>
      <w:r w:rsidR="00957838">
        <w:rPr>
          <w:rtl/>
        </w:rPr>
        <w:t xml:space="preserve"> </w:t>
      </w:r>
      <w:r w:rsidRPr="00FC0E55">
        <w:rPr>
          <w:rtl/>
        </w:rPr>
        <w:t>שלנו,</w:t>
      </w:r>
      <w:r w:rsidR="00957838">
        <w:rPr>
          <w:rtl/>
        </w:rPr>
        <w:t xml:space="preserve"> </w:t>
      </w:r>
      <w:r w:rsidRPr="00FC0E55">
        <w:rPr>
          <w:rtl/>
        </w:rPr>
        <w:t>ולבלום</w:t>
      </w:r>
      <w:r w:rsidR="00957838">
        <w:rPr>
          <w:rtl/>
        </w:rPr>
        <w:t xml:space="preserve"> </w:t>
      </w:r>
      <w:r w:rsidRPr="00FC0E55">
        <w:rPr>
          <w:rtl/>
        </w:rPr>
        <w:t>את</w:t>
      </w:r>
      <w:r w:rsidR="00957838">
        <w:rPr>
          <w:rtl/>
        </w:rPr>
        <w:t xml:space="preserve"> </w:t>
      </w:r>
      <w:r w:rsidRPr="00FC0E55">
        <w:rPr>
          <w:rtl/>
        </w:rPr>
        <w:t>ההיטמעות</w:t>
      </w:r>
      <w:r w:rsidR="00957838">
        <w:rPr>
          <w:rtl/>
        </w:rPr>
        <w:t xml:space="preserve"> </w:t>
      </w:r>
      <w:r w:rsidRPr="00FC0E55">
        <w:rPr>
          <w:rtl/>
        </w:rPr>
        <w:t>המוחלטת</w:t>
      </w:r>
      <w:r w:rsidR="00957838">
        <w:rPr>
          <w:rtl/>
        </w:rPr>
        <w:t xml:space="preserve"> </w:t>
      </w:r>
      <w:r w:rsidRPr="00FC0E55">
        <w:rPr>
          <w:rtl/>
        </w:rPr>
        <w:t>בסביבה, או אם לנקוט מונח רלבנטי</w:t>
      </w:r>
      <w:r w:rsidR="00957838">
        <w:rPr>
          <w:rtl/>
        </w:rPr>
        <w:t xml:space="preserve"> </w:t>
      </w:r>
      <w:r w:rsidRPr="00FC0E55">
        <w:rPr>
          <w:rtl/>
        </w:rPr>
        <w:t xml:space="preserve">לחנוכה </w:t>
      </w:r>
      <w:r w:rsidR="00957838">
        <w:rPr>
          <w:rtl/>
        </w:rPr>
        <w:t>–</w:t>
      </w:r>
      <w:r w:rsidRPr="00FC0E55">
        <w:rPr>
          <w:rtl/>
        </w:rPr>
        <w:t xml:space="preserve"> ההתייוונות.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אדוני</w:t>
      </w:r>
      <w:r w:rsidR="00957838">
        <w:rPr>
          <w:rtl/>
        </w:rPr>
        <w:t xml:space="preserve"> </w:t>
      </w:r>
      <w:r w:rsidRPr="00FC0E55">
        <w:rPr>
          <w:rtl/>
        </w:rPr>
        <w:t>היושב</w:t>
      </w:r>
      <w:r w:rsidR="00957838">
        <w:rPr>
          <w:rtl/>
        </w:rPr>
        <w:t>-</w:t>
      </w:r>
      <w:r w:rsidRPr="00FC0E55">
        <w:rPr>
          <w:rtl/>
        </w:rPr>
        <w:t>ראש, החל משיבת ציון מאיים על העם היהודי נושא ההתבוללות. נדמה</w:t>
      </w:r>
      <w:r w:rsidR="00957838">
        <w:rPr>
          <w:rtl/>
        </w:rPr>
        <w:t xml:space="preserve"> </w:t>
      </w:r>
      <w:r w:rsidRPr="00FC0E55">
        <w:rPr>
          <w:rtl/>
        </w:rPr>
        <w:t>לי</w:t>
      </w:r>
      <w:r w:rsidR="00957838">
        <w:rPr>
          <w:rtl/>
        </w:rPr>
        <w:t xml:space="preserve"> </w:t>
      </w:r>
      <w:r w:rsidRPr="00FC0E55">
        <w:rPr>
          <w:rtl/>
        </w:rPr>
        <w:t>שלא</w:t>
      </w:r>
      <w:r w:rsidR="00957838">
        <w:rPr>
          <w:rtl/>
        </w:rPr>
        <w:t xml:space="preserve"> </w:t>
      </w:r>
      <w:r w:rsidRPr="00FC0E55">
        <w:rPr>
          <w:rtl/>
        </w:rPr>
        <w:t>היה</w:t>
      </w:r>
      <w:r w:rsidR="00957838">
        <w:rPr>
          <w:rtl/>
        </w:rPr>
        <w:t xml:space="preserve"> </w:t>
      </w:r>
      <w:r w:rsidRPr="00FC0E55">
        <w:rPr>
          <w:rtl/>
        </w:rPr>
        <w:t>עוד משבר חריף כמו זה שבימינו. אנחנו מאבדים מאות אלפי יהודים, כפי</w:t>
      </w:r>
      <w:r w:rsidR="00957838">
        <w:rPr>
          <w:rtl/>
        </w:rPr>
        <w:t xml:space="preserve"> </w:t>
      </w:r>
      <w:r w:rsidRPr="00FC0E55">
        <w:rPr>
          <w:rtl/>
        </w:rPr>
        <w:t>שנאמר</w:t>
      </w:r>
      <w:r w:rsidR="00957838">
        <w:rPr>
          <w:rtl/>
        </w:rPr>
        <w:t xml:space="preserve"> </w:t>
      </w:r>
      <w:r w:rsidRPr="00FC0E55">
        <w:rPr>
          <w:rtl/>
        </w:rPr>
        <w:t>כאן, לא באינקוויזיציה, לא בשואה, לא בהשמדה, פשוט מתבוללים בלי משים.</w:t>
      </w:r>
      <w:r w:rsidR="00957838">
        <w:rPr>
          <w:rtl/>
        </w:rPr>
        <w:t xml:space="preserve"> </w:t>
      </w:r>
      <w:r w:rsidRPr="00FC0E55">
        <w:rPr>
          <w:rtl/>
        </w:rPr>
        <w:t>לא</w:t>
      </w:r>
      <w:r w:rsidR="00957838">
        <w:rPr>
          <w:rtl/>
        </w:rPr>
        <w:t xml:space="preserve"> </w:t>
      </w:r>
      <w:r w:rsidRPr="00FC0E55">
        <w:rPr>
          <w:rtl/>
        </w:rPr>
        <w:t>מתעניינים</w:t>
      </w:r>
      <w:r w:rsidR="00957838">
        <w:rPr>
          <w:rtl/>
        </w:rPr>
        <w:t xml:space="preserve"> </w:t>
      </w:r>
      <w:r w:rsidRPr="00FC0E55">
        <w:rPr>
          <w:rtl/>
        </w:rPr>
        <w:t>ביהדותם, נחשפים לתרבות אחרת ונסחפים אליה. כתוצאה מכך: נישואי תערובת</w:t>
      </w:r>
      <w:r w:rsidR="00957838">
        <w:rPr>
          <w:rtl/>
        </w:rPr>
        <w:t xml:space="preserve"> </w:t>
      </w:r>
      <w:r w:rsidRPr="00FC0E55">
        <w:rPr>
          <w:rtl/>
        </w:rPr>
        <w:t>של למעלה מ</w:t>
      </w:r>
      <w:r w:rsidR="00957838">
        <w:rPr>
          <w:rtl/>
        </w:rPr>
        <w:t>-</w:t>
      </w:r>
      <w:r w:rsidR="00957838" w:rsidRPr="00FC0E55">
        <w:rPr>
          <w:rtl/>
        </w:rPr>
        <w:t>50</w:t>
      </w:r>
      <w:r w:rsidR="00957838">
        <w:rPr>
          <w:rtl/>
        </w:rPr>
        <w:t>%</w:t>
      </w:r>
      <w:r w:rsidRPr="00FC0E55">
        <w:rPr>
          <w:rtl/>
        </w:rPr>
        <w:t xml:space="preserve"> בקרב יהודים בחוץ</w:t>
      </w:r>
      <w:r w:rsidR="00957838">
        <w:rPr>
          <w:rtl/>
        </w:rPr>
        <w:t>-</w:t>
      </w:r>
      <w:r w:rsidRPr="00FC0E55">
        <w:rPr>
          <w:rtl/>
        </w:rPr>
        <w:t>לארץ.</w:t>
      </w:r>
      <w:r w:rsidR="00957838">
        <w:rPr>
          <w:rtl/>
        </w:rPr>
        <w:t xml:space="preserve"> </w:t>
      </w:r>
      <w:r w:rsidRPr="00FC0E55">
        <w:rPr>
          <w:rtl/>
        </w:rPr>
        <w:t>ממדים כאלה לא היו מעולם. לרבים מהנשואים</w:t>
      </w:r>
      <w:r w:rsidR="00957838">
        <w:rPr>
          <w:rtl/>
        </w:rPr>
        <w:t xml:space="preserve"> </w:t>
      </w:r>
      <w:r w:rsidRPr="00FC0E55">
        <w:rPr>
          <w:rtl/>
        </w:rPr>
        <w:t>נישואין</w:t>
      </w:r>
      <w:r w:rsidR="00957838">
        <w:rPr>
          <w:rtl/>
        </w:rPr>
        <w:t xml:space="preserve"> </w:t>
      </w:r>
      <w:r w:rsidRPr="00FC0E55">
        <w:rPr>
          <w:rtl/>
        </w:rPr>
        <w:t>מעורבים,</w:t>
      </w:r>
      <w:r w:rsidR="00957838">
        <w:rPr>
          <w:rtl/>
        </w:rPr>
        <w:t xml:space="preserve"> </w:t>
      </w:r>
      <w:r w:rsidRPr="00FC0E55">
        <w:rPr>
          <w:rtl/>
        </w:rPr>
        <w:t>וגם</w:t>
      </w:r>
      <w:r w:rsidR="00957838">
        <w:rPr>
          <w:rtl/>
        </w:rPr>
        <w:t xml:space="preserve"> </w:t>
      </w:r>
      <w:r w:rsidRPr="00FC0E55">
        <w:rPr>
          <w:rtl/>
        </w:rPr>
        <w:t>מי שלא נשואים נישואין מעורבים, אין מטען יהודי בעל משקל</w:t>
      </w:r>
      <w:r w:rsidR="00957838">
        <w:rPr>
          <w:rtl/>
        </w:rPr>
        <w:t xml:space="preserve"> </w:t>
      </w:r>
      <w:r w:rsidRPr="00FC0E55">
        <w:rPr>
          <w:rtl/>
        </w:rPr>
        <w:t>באמתחתם,</w:t>
      </w:r>
      <w:r w:rsidR="00957838">
        <w:rPr>
          <w:rtl/>
        </w:rPr>
        <w:t xml:space="preserve"> </w:t>
      </w:r>
      <w:r w:rsidRPr="00FC0E55">
        <w:rPr>
          <w:rtl/>
        </w:rPr>
        <w:t>והם</w:t>
      </w:r>
      <w:r w:rsidR="00957838">
        <w:rPr>
          <w:rtl/>
        </w:rPr>
        <w:t xml:space="preserve"> </w:t>
      </w:r>
      <w:r w:rsidRPr="00FC0E55">
        <w:rPr>
          <w:rtl/>
        </w:rPr>
        <w:t>חיים</w:t>
      </w:r>
      <w:r w:rsidR="00957838">
        <w:rPr>
          <w:rtl/>
        </w:rPr>
        <w:t xml:space="preserve"> </w:t>
      </w:r>
      <w:r w:rsidRPr="00FC0E55">
        <w:rPr>
          <w:rtl/>
        </w:rPr>
        <w:t>בעולם שבו ייחודיות סותרת את רוח הזמן. וכשאובד הבסיס הדתי,</w:t>
      </w:r>
      <w:r w:rsidR="00957838">
        <w:rPr>
          <w:rtl/>
        </w:rPr>
        <w:t xml:space="preserve"> </w:t>
      </w:r>
      <w:r w:rsidRPr="00FC0E55">
        <w:rPr>
          <w:rtl/>
        </w:rPr>
        <w:t>השתייכות</w:t>
      </w:r>
      <w:r w:rsidR="00957838">
        <w:rPr>
          <w:rtl/>
        </w:rPr>
        <w:t xml:space="preserve"> </w:t>
      </w:r>
      <w:r w:rsidRPr="00FC0E55">
        <w:rPr>
          <w:rtl/>
        </w:rPr>
        <w:t>לאומית</w:t>
      </w:r>
      <w:r w:rsidR="00957838">
        <w:rPr>
          <w:rtl/>
        </w:rPr>
        <w:t xml:space="preserve"> </w:t>
      </w:r>
      <w:r w:rsidRPr="00FC0E55">
        <w:rPr>
          <w:rtl/>
        </w:rPr>
        <w:t>בלבד</w:t>
      </w:r>
      <w:r w:rsidR="00957838">
        <w:rPr>
          <w:rtl/>
        </w:rPr>
        <w:t xml:space="preserve"> </w:t>
      </w:r>
      <w:r w:rsidRPr="00FC0E55">
        <w:rPr>
          <w:rtl/>
        </w:rPr>
        <w:t>נראית</w:t>
      </w:r>
      <w:r w:rsidR="00957838">
        <w:rPr>
          <w:rtl/>
        </w:rPr>
        <w:t xml:space="preserve"> </w:t>
      </w:r>
      <w:r w:rsidRPr="00FC0E55">
        <w:rPr>
          <w:rtl/>
        </w:rPr>
        <w:t>להם</w:t>
      </w:r>
      <w:r w:rsidR="00957838">
        <w:rPr>
          <w:rtl/>
        </w:rPr>
        <w:t xml:space="preserve"> </w:t>
      </w:r>
      <w:r w:rsidRPr="00FC0E55">
        <w:rPr>
          <w:rtl/>
        </w:rPr>
        <w:t>לא מוצדקת בעולם שדוחה לאומיות כזהות עצמית,</w:t>
      </w:r>
      <w:r w:rsidR="00957838">
        <w:rPr>
          <w:rtl/>
        </w:rPr>
        <w:t xml:space="preserve"> </w:t>
      </w:r>
      <w:r w:rsidRPr="00FC0E55">
        <w:rPr>
          <w:rtl/>
        </w:rPr>
        <w:t>באוניברסיטאות, למשל, ובקמפוסים. לכן קשה לשמר ולקיים יהדות בלי יהדות.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ולא</w:t>
      </w:r>
      <w:r w:rsidR="00957838">
        <w:rPr>
          <w:rtl/>
        </w:rPr>
        <w:t xml:space="preserve"> </w:t>
      </w:r>
      <w:r w:rsidRPr="00FC0E55">
        <w:rPr>
          <w:rtl/>
        </w:rPr>
        <w:t>הפזורה</w:t>
      </w:r>
      <w:r w:rsidR="00957838">
        <w:rPr>
          <w:rtl/>
        </w:rPr>
        <w:t xml:space="preserve"> </w:t>
      </w:r>
      <w:r w:rsidRPr="00FC0E55">
        <w:rPr>
          <w:rtl/>
        </w:rPr>
        <w:t>בלבדה</w:t>
      </w:r>
      <w:r w:rsidR="00957838">
        <w:rPr>
          <w:rtl/>
        </w:rPr>
        <w:t xml:space="preserve"> – </w:t>
      </w:r>
      <w:r w:rsidRPr="00FC0E55">
        <w:rPr>
          <w:rtl/>
        </w:rPr>
        <w:t xml:space="preserve">אני רוצה לומר לחברי הכנסת </w:t>
      </w:r>
      <w:r w:rsidR="00957838">
        <w:rPr>
          <w:rtl/>
        </w:rPr>
        <w:t>–</w:t>
      </w:r>
      <w:r w:rsidRPr="00FC0E55">
        <w:rPr>
          <w:rtl/>
        </w:rPr>
        <w:t xml:space="preserve"> חשופה לסכנה, אלא גם על</w:t>
      </w:r>
      <w:r w:rsidR="00957838">
        <w:rPr>
          <w:rtl/>
        </w:rPr>
        <w:t xml:space="preserve"> </w:t>
      </w:r>
      <w:r w:rsidRPr="00FC0E55">
        <w:rPr>
          <w:rtl/>
        </w:rPr>
        <w:t>המרכז</w:t>
      </w:r>
      <w:r w:rsidR="00957838">
        <w:rPr>
          <w:rtl/>
        </w:rPr>
        <w:t xml:space="preserve"> </w:t>
      </w:r>
      <w:r w:rsidRPr="00FC0E55">
        <w:rPr>
          <w:rtl/>
        </w:rPr>
        <w:t>היא</w:t>
      </w:r>
      <w:r w:rsidR="00957838">
        <w:rPr>
          <w:rtl/>
        </w:rPr>
        <w:t xml:space="preserve"> </w:t>
      </w:r>
      <w:r w:rsidRPr="00FC0E55">
        <w:rPr>
          <w:rtl/>
        </w:rPr>
        <w:t>מאיימת;</w:t>
      </w:r>
      <w:r w:rsidR="00957838">
        <w:rPr>
          <w:rtl/>
        </w:rPr>
        <w:t xml:space="preserve"> </w:t>
      </w:r>
      <w:r w:rsidRPr="00FC0E55">
        <w:rPr>
          <w:rtl/>
        </w:rPr>
        <w:t>זאת אומרת, על מדינת ישראל, שמעמידה את עצמה, ובצדק, כגרעין</w:t>
      </w:r>
      <w:r w:rsidR="00957838">
        <w:rPr>
          <w:rtl/>
        </w:rPr>
        <w:t xml:space="preserve"> </w:t>
      </w:r>
      <w:r w:rsidRPr="00FC0E55">
        <w:rPr>
          <w:rtl/>
        </w:rPr>
        <w:t>המרכזי</w:t>
      </w:r>
      <w:r w:rsidR="00957838">
        <w:rPr>
          <w:rtl/>
        </w:rPr>
        <w:t xml:space="preserve"> </w:t>
      </w:r>
      <w:r w:rsidRPr="00FC0E55">
        <w:rPr>
          <w:rtl/>
        </w:rPr>
        <w:t>של</w:t>
      </w:r>
      <w:r w:rsidR="00957838">
        <w:rPr>
          <w:rtl/>
        </w:rPr>
        <w:t xml:space="preserve"> </w:t>
      </w:r>
      <w:r w:rsidRPr="00FC0E55">
        <w:rPr>
          <w:rtl/>
        </w:rPr>
        <w:t>העם</w:t>
      </w:r>
      <w:r w:rsidR="00957838">
        <w:rPr>
          <w:rtl/>
        </w:rPr>
        <w:t xml:space="preserve"> </w:t>
      </w:r>
      <w:r w:rsidRPr="00FC0E55">
        <w:rPr>
          <w:rtl/>
        </w:rPr>
        <w:t>היהודי.</w:t>
      </w:r>
      <w:r w:rsidR="00957838">
        <w:rPr>
          <w:rtl/>
        </w:rPr>
        <w:t xml:space="preserve"> </w:t>
      </w:r>
      <w:r w:rsidRPr="00FC0E55">
        <w:rPr>
          <w:rtl/>
        </w:rPr>
        <w:t>מרכז איננו בהכרח מחוסן יותר מהתפוצות. גם עליו הסכנה</w:t>
      </w:r>
      <w:r w:rsidR="00957838">
        <w:rPr>
          <w:rtl/>
        </w:rPr>
        <w:t xml:space="preserve"> </w:t>
      </w:r>
      <w:r w:rsidRPr="00FC0E55">
        <w:rPr>
          <w:rtl/>
        </w:rPr>
        <w:t>מאיימת.</w:t>
      </w:r>
      <w:r w:rsidR="00957838">
        <w:rPr>
          <w:rtl/>
        </w:rPr>
        <w:t xml:space="preserve"> </w:t>
      </w:r>
      <w:r w:rsidRPr="00FC0E55">
        <w:rPr>
          <w:rtl/>
        </w:rPr>
        <w:t>אומנם</w:t>
      </w:r>
      <w:r w:rsidR="00957838">
        <w:rPr>
          <w:rtl/>
        </w:rPr>
        <w:t xml:space="preserve"> </w:t>
      </w:r>
      <w:r w:rsidRPr="00FC0E55">
        <w:rPr>
          <w:rtl/>
        </w:rPr>
        <w:t>הסכנה</w:t>
      </w:r>
      <w:r w:rsidR="00957838">
        <w:rPr>
          <w:rtl/>
        </w:rPr>
        <w:t xml:space="preserve"> </w:t>
      </w:r>
      <w:r w:rsidRPr="00FC0E55">
        <w:rPr>
          <w:rtl/>
        </w:rPr>
        <w:t>כאן</w:t>
      </w:r>
      <w:r w:rsidR="00957838">
        <w:rPr>
          <w:rtl/>
        </w:rPr>
        <w:t xml:space="preserve"> </w:t>
      </w:r>
      <w:r w:rsidRPr="00FC0E55">
        <w:rPr>
          <w:rtl/>
        </w:rPr>
        <w:t>בארץ</w:t>
      </w:r>
      <w:r w:rsidR="00957838">
        <w:rPr>
          <w:rtl/>
        </w:rPr>
        <w:t xml:space="preserve"> </w:t>
      </w:r>
      <w:r w:rsidRPr="00FC0E55">
        <w:rPr>
          <w:rtl/>
        </w:rPr>
        <w:t>לא</w:t>
      </w:r>
      <w:r w:rsidR="00957838">
        <w:rPr>
          <w:rtl/>
        </w:rPr>
        <w:t xml:space="preserve"> </w:t>
      </w:r>
      <w:r w:rsidRPr="00FC0E55">
        <w:rPr>
          <w:rtl/>
        </w:rPr>
        <w:t>דומה לזו שבגולה. כאן אין אולי סכנה לקיום</w:t>
      </w:r>
      <w:r w:rsidR="00957838">
        <w:rPr>
          <w:rtl/>
        </w:rPr>
        <w:t xml:space="preserve"> </w:t>
      </w:r>
      <w:r w:rsidRPr="00FC0E55">
        <w:rPr>
          <w:rtl/>
        </w:rPr>
        <w:t>הפיסי,</w:t>
      </w:r>
      <w:r w:rsidR="00957838">
        <w:rPr>
          <w:rtl/>
        </w:rPr>
        <w:t xml:space="preserve"> </w:t>
      </w:r>
      <w:r w:rsidRPr="00FC0E55">
        <w:rPr>
          <w:rtl/>
        </w:rPr>
        <w:t>ובתוך</w:t>
      </w:r>
      <w:r w:rsidR="00957838">
        <w:rPr>
          <w:rtl/>
        </w:rPr>
        <w:t xml:space="preserve"> </w:t>
      </w:r>
      <w:r w:rsidRPr="00FC0E55">
        <w:rPr>
          <w:rtl/>
        </w:rPr>
        <w:t>עמנו</w:t>
      </w:r>
      <w:r w:rsidR="00957838">
        <w:rPr>
          <w:rtl/>
        </w:rPr>
        <w:t xml:space="preserve"> </w:t>
      </w:r>
      <w:r w:rsidRPr="00FC0E55">
        <w:rPr>
          <w:rtl/>
        </w:rPr>
        <w:t>אנחנו</w:t>
      </w:r>
      <w:r w:rsidR="00957838">
        <w:rPr>
          <w:rtl/>
        </w:rPr>
        <w:t xml:space="preserve"> </w:t>
      </w:r>
      <w:r w:rsidRPr="00FC0E55">
        <w:rPr>
          <w:rtl/>
        </w:rPr>
        <w:t>יושבים,</w:t>
      </w:r>
      <w:r w:rsidR="00957838">
        <w:rPr>
          <w:rtl/>
        </w:rPr>
        <w:t xml:space="preserve"> </w:t>
      </w:r>
      <w:r w:rsidRPr="00FC0E55">
        <w:rPr>
          <w:rtl/>
        </w:rPr>
        <w:t>אבל איננו מחוסנים לגמרי מפני אובדן זהותנו</w:t>
      </w:r>
      <w:r w:rsidR="00957838">
        <w:rPr>
          <w:rtl/>
        </w:rPr>
        <w:t xml:space="preserve"> </w:t>
      </w:r>
      <w:r w:rsidRPr="00FC0E55">
        <w:rPr>
          <w:rtl/>
        </w:rPr>
        <w:t>היהודית, שזה בסיס הקשר גם בינינו לבין התפוצות.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אדוני היושב</w:t>
      </w:r>
      <w:r w:rsidR="00957838">
        <w:rPr>
          <w:rtl/>
        </w:rPr>
        <w:t>-</w:t>
      </w:r>
      <w:r w:rsidRPr="00FC0E55">
        <w:rPr>
          <w:rtl/>
        </w:rPr>
        <w:t>ראש, הבסיס הקיומי של חלק ניכר, ואולי של רוב העם היהודי בעולם,</w:t>
      </w:r>
      <w:r w:rsidR="00957838">
        <w:rPr>
          <w:rtl/>
        </w:rPr>
        <w:t xml:space="preserve"> </w:t>
      </w:r>
      <w:r w:rsidRPr="00FC0E55">
        <w:rPr>
          <w:rtl/>
        </w:rPr>
        <w:t>הוא מדינת ישראל.</w:t>
      </w:r>
      <w:r w:rsidR="00957838">
        <w:rPr>
          <w:rtl/>
        </w:rPr>
        <w:t xml:space="preserve"> </w:t>
      </w:r>
      <w:r w:rsidRPr="00FC0E55">
        <w:rPr>
          <w:rtl/>
        </w:rPr>
        <w:t>בלעדיה אין לרובם עתיד. אבל הם אינם כאן, אין הם לומדים עברית,</w:t>
      </w:r>
      <w:r w:rsidR="00957838">
        <w:rPr>
          <w:rtl/>
        </w:rPr>
        <w:t xml:space="preserve"> </w:t>
      </w:r>
      <w:r w:rsidRPr="00FC0E55">
        <w:rPr>
          <w:rtl/>
        </w:rPr>
        <w:t>אין הם לומדים יהדות, לא בית</w:t>
      </w:r>
      <w:r w:rsidR="00957838">
        <w:rPr>
          <w:rtl/>
        </w:rPr>
        <w:t>-</w:t>
      </w:r>
      <w:r w:rsidRPr="00FC0E55">
        <w:rPr>
          <w:rtl/>
        </w:rPr>
        <w:t>ספר יהודי, לא מדינת ישראל, והקשר בינינו הוא בעיקרו</w:t>
      </w:r>
      <w:r w:rsidR="00957838">
        <w:rPr>
          <w:rtl/>
        </w:rPr>
        <w:t xml:space="preserve"> </w:t>
      </w:r>
      <w:r w:rsidRPr="00FC0E55">
        <w:rPr>
          <w:rtl/>
        </w:rPr>
        <w:t>דרך</w:t>
      </w:r>
      <w:r w:rsidR="00957838">
        <w:rPr>
          <w:rtl/>
        </w:rPr>
        <w:t xml:space="preserve"> </w:t>
      </w:r>
      <w:r w:rsidRPr="00FC0E55">
        <w:rPr>
          <w:rtl/>
        </w:rPr>
        <w:t>המגבית</w:t>
      </w:r>
      <w:r w:rsidR="00957838">
        <w:rPr>
          <w:rtl/>
        </w:rPr>
        <w:t xml:space="preserve"> </w:t>
      </w:r>
      <w:r w:rsidRPr="00FC0E55">
        <w:rPr>
          <w:rtl/>
        </w:rPr>
        <w:t>או</w:t>
      </w:r>
      <w:r w:rsidR="00957838">
        <w:rPr>
          <w:rtl/>
        </w:rPr>
        <w:t xml:space="preserve"> </w:t>
      </w:r>
      <w:r w:rsidRPr="00FC0E55">
        <w:rPr>
          <w:rtl/>
        </w:rPr>
        <w:t>ה"בונדס".</w:t>
      </w:r>
      <w:r w:rsidR="00957838">
        <w:rPr>
          <w:rtl/>
        </w:rPr>
        <w:t xml:space="preserve"> </w:t>
      </w:r>
      <w:r w:rsidRPr="00FC0E55">
        <w:rPr>
          <w:rtl/>
        </w:rPr>
        <w:t>ולא מוקרן ממדינת ישראל, שהקשר בינינו אינו מבוסס על</w:t>
      </w:r>
      <w:r w:rsidR="00957838">
        <w:rPr>
          <w:rtl/>
        </w:rPr>
        <w:t xml:space="preserve"> </w:t>
      </w:r>
      <w:r w:rsidRPr="00FC0E55">
        <w:rPr>
          <w:rtl/>
        </w:rPr>
        <w:t>"ניצול</w:t>
      </w:r>
      <w:r w:rsidR="00957838">
        <w:rPr>
          <w:rtl/>
        </w:rPr>
        <w:t xml:space="preserve"> </w:t>
      </w:r>
      <w:r w:rsidRPr="00FC0E55">
        <w:rPr>
          <w:rtl/>
        </w:rPr>
        <w:t>הדדי", כפי שזה היום במידה מסוימת, אלא על גורל וייעוד משותפים. דמותה של</w:t>
      </w:r>
      <w:r w:rsidR="00957838">
        <w:rPr>
          <w:rtl/>
        </w:rPr>
        <w:t xml:space="preserve"> </w:t>
      </w:r>
      <w:r w:rsidRPr="00FC0E55">
        <w:rPr>
          <w:rtl/>
        </w:rPr>
        <w:t>מדינת</w:t>
      </w:r>
      <w:r w:rsidR="00957838">
        <w:rPr>
          <w:rtl/>
        </w:rPr>
        <w:t xml:space="preserve"> </w:t>
      </w:r>
      <w:r w:rsidRPr="00FC0E55">
        <w:rPr>
          <w:rtl/>
        </w:rPr>
        <w:t>ישראל</w:t>
      </w:r>
      <w:r w:rsidR="00957838">
        <w:rPr>
          <w:rtl/>
        </w:rPr>
        <w:t xml:space="preserve"> </w:t>
      </w:r>
      <w:r w:rsidRPr="00FC0E55">
        <w:rPr>
          <w:rtl/>
        </w:rPr>
        <w:t>כפי</w:t>
      </w:r>
      <w:r w:rsidR="00957838">
        <w:rPr>
          <w:rtl/>
        </w:rPr>
        <w:t xml:space="preserve"> </w:t>
      </w:r>
      <w:r w:rsidRPr="00FC0E55">
        <w:rPr>
          <w:rtl/>
        </w:rPr>
        <w:t>שתשתקף</w:t>
      </w:r>
      <w:r w:rsidR="00957838">
        <w:rPr>
          <w:rtl/>
        </w:rPr>
        <w:t xml:space="preserve"> </w:t>
      </w:r>
      <w:r w:rsidRPr="00FC0E55">
        <w:rPr>
          <w:rtl/>
        </w:rPr>
        <w:t xml:space="preserve">בעיניהם, ופעילות מדינת ישראל בקרבם כפי שתיעשה </w:t>
      </w:r>
      <w:r w:rsidR="00957838">
        <w:rPr>
          <w:rtl/>
        </w:rPr>
        <w:t>–</w:t>
      </w:r>
      <w:r w:rsidRPr="00FC0E55">
        <w:rPr>
          <w:rtl/>
        </w:rPr>
        <w:t xml:space="preserve"> אני</w:t>
      </w:r>
      <w:r w:rsidR="00957838">
        <w:rPr>
          <w:rtl/>
        </w:rPr>
        <w:t xml:space="preserve"> </w:t>
      </w:r>
      <w:r w:rsidRPr="00FC0E55">
        <w:rPr>
          <w:rtl/>
        </w:rPr>
        <w:t>מסכים</w:t>
      </w:r>
      <w:r w:rsidR="00957838">
        <w:rPr>
          <w:rtl/>
        </w:rPr>
        <w:t xml:space="preserve"> </w:t>
      </w:r>
      <w:r w:rsidRPr="00FC0E55">
        <w:rPr>
          <w:rtl/>
        </w:rPr>
        <w:t>לדבריך,</w:t>
      </w:r>
      <w:r w:rsidR="00957838">
        <w:rPr>
          <w:rtl/>
        </w:rPr>
        <w:t xml:space="preserve"> </w:t>
      </w:r>
      <w:r w:rsidRPr="00FC0E55">
        <w:rPr>
          <w:rtl/>
        </w:rPr>
        <w:t>שצריך</w:t>
      </w:r>
      <w:r w:rsidR="00957838">
        <w:rPr>
          <w:rtl/>
        </w:rPr>
        <w:t xml:space="preserve"> </w:t>
      </w:r>
      <w:r w:rsidRPr="00FC0E55">
        <w:rPr>
          <w:rtl/>
        </w:rPr>
        <w:t>שממשלת</w:t>
      </w:r>
      <w:r w:rsidR="00957838">
        <w:rPr>
          <w:rtl/>
        </w:rPr>
        <w:t xml:space="preserve"> </w:t>
      </w:r>
      <w:r w:rsidRPr="00FC0E55">
        <w:rPr>
          <w:rtl/>
        </w:rPr>
        <w:t xml:space="preserve">ישראל תפעל בעניין </w:t>
      </w:r>
      <w:r w:rsidR="00957838">
        <w:rPr>
          <w:rtl/>
        </w:rPr>
        <w:t>–</w:t>
      </w:r>
      <w:r w:rsidRPr="00FC0E55">
        <w:rPr>
          <w:rtl/>
        </w:rPr>
        <w:t xml:space="preserve"> יכולות לקבוע הרבה מאוד באשר</w:t>
      </w:r>
      <w:r w:rsidR="00957838">
        <w:rPr>
          <w:rtl/>
        </w:rPr>
        <w:t xml:space="preserve"> </w:t>
      </w:r>
      <w:r w:rsidRPr="00FC0E55">
        <w:rPr>
          <w:rtl/>
        </w:rPr>
        <w:t>לזהות ולהזדהות היהודית בגולה ובתפוצות עם מדינת ישראל, ועם העם היהודי.</w:t>
      </w:r>
      <w:r w:rsidR="00957838">
        <w:rPr>
          <w:rtl/>
        </w:rPr>
        <w:t xml:space="preserve"> </w:t>
      </w:r>
      <w:r w:rsidRPr="00FC0E55">
        <w:rPr>
          <w:rtl/>
        </w:rPr>
        <w:t>והסכנות</w:t>
      </w:r>
      <w:r w:rsidR="00957838">
        <w:rPr>
          <w:rtl/>
        </w:rPr>
        <w:t xml:space="preserve"> </w:t>
      </w:r>
      <w:r w:rsidRPr="00FC0E55">
        <w:rPr>
          <w:rtl/>
        </w:rPr>
        <w:t>הן</w:t>
      </w:r>
      <w:r w:rsidR="00957838">
        <w:rPr>
          <w:rtl/>
        </w:rPr>
        <w:t xml:space="preserve"> </w:t>
      </w:r>
      <w:r w:rsidRPr="00FC0E55">
        <w:rPr>
          <w:rtl/>
        </w:rPr>
        <w:t>רבות,</w:t>
      </w:r>
      <w:r w:rsidR="00957838">
        <w:rPr>
          <w:rtl/>
        </w:rPr>
        <w:t xml:space="preserve"> </w:t>
      </w:r>
      <w:r w:rsidRPr="00FC0E55">
        <w:rPr>
          <w:rtl/>
        </w:rPr>
        <w:t>לא</w:t>
      </w:r>
      <w:r w:rsidR="00957838">
        <w:rPr>
          <w:rtl/>
        </w:rPr>
        <w:t xml:space="preserve"> </w:t>
      </w:r>
      <w:r w:rsidRPr="00FC0E55">
        <w:rPr>
          <w:rtl/>
        </w:rPr>
        <w:t>רק</w:t>
      </w:r>
      <w:r w:rsidR="00957838">
        <w:rPr>
          <w:rtl/>
        </w:rPr>
        <w:t xml:space="preserve"> </w:t>
      </w:r>
      <w:r w:rsidRPr="00FC0E55">
        <w:rPr>
          <w:rtl/>
        </w:rPr>
        <w:t>נישואי תערובת, יש גם דרכים סמויות יותר ומתונות יותר שיכולות</w:t>
      </w:r>
      <w:r w:rsidR="00957838">
        <w:rPr>
          <w:rtl/>
        </w:rPr>
        <w:t xml:space="preserve"> </w:t>
      </w:r>
      <w:r w:rsidRPr="00FC0E55">
        <w:rPr>
          <w:rtl/>
        </w:rPr>
        <w:t>להביא</w:t>
      </w:r>
      <w:r w:rsidR="00957838">
        <w:rPr>
          <w:rtl/>
        </w:rPr>
        <w:t xml:space="preserve"> </w:t>
      </w:r>
      <w:r w:rsidRPr="00FC0E55">
        <w:rPr>
          <w:rtl/>
        </w:rPr>
        <w:t>לאותן</w:t>
      </w:r>
      <w:r w:rsidR="00957838">
        <w:rPr>
          <w:rtl/>
        </w:rPr>
        <w:t xml:space="preserve"> </w:t>
      </w:r>
      <w:r w:rsidRPr="00FC0E55">
        <w:rPr>
          <w:rtl/>
        </w:rPr>
        <w:t>תוצאות.</w:t>
      </w:r>
      <w:r w:rsidR="00957838">
        <w:rPr>
          <w:rtl/>
        </w:rPr>
        <w:t xml:space="preserve"> </w:t>
      </w:r>
      <w:r w:rsidRPr="00FC0E55">
        <w:rPr>
          <w:rtl/>
        </w:rPr>
        <w:t>אנו חיים בעולם פתוח, ורוצים שיהיה פתוח, אבל אנחנו רוצים</w:t>
      </w:r>
      <w:r w:rsidR="00957838">
        <w:rPr>
          <w:rtl/>
        </w:rPr>
        <w:t xml:space="preserve"> </w:t>
      </w:r>
      <w:r w:rsidRPr="00FC0E55">
        <w:rPr>
          <w:rtl/>
        </w:rPr>
        <w:t>שיהיה</w:t>
      </w:r>
      <w:r w:rsidR="00957838">
        <w:rPr>
          <w:rtl/>
        </w:rPr>
        <w:t xml:space="preserve"> </w:t>
      </w:r>
      <w:r w:rsidRPr="00FC0E55">
        <w:rPr>
          <w:rtl/>
        </w:rPr>
        <w:t xml:space="preserve">מוגן מרוחות פרצים. אנחנו רוצים שתהיה כאן דמוקרטיה </w:t>
      </w:r>
      <w:r w:rsidR="00957838">
        <w:rPr>
          <w:rtl/>
        </w:rPr>
        <w:t>–</w:t>
      </w:r>
      <w:r w:rsidRPr="00FC0E55">
        <w:rPr>
          <w:rtl/>
        </w:rPr>
        <w:t xml:space="preserve"> נכון </w:t>
      </w:r>
      <w:r w:rsidR="00957838">
        <w:rPr>
          <w:rtl/>
        </w:rPr>
        <w:t>–</w:t>
      </w:r>
      <w:r w:rsidRPr="00FC0E55">
        <w:rPr>
          <w:rtl/>
        </w:rPr>
        <w:t xml:space="preserve"> ולא נוותר על</w:t>
      </w:r>
      <w:r w:rsidR="00957838">
        <w:rPr>
          <w:rtl/>
        </w:rPr>
        <w:t xml:space="preserve"> </w:t>
      </w:r>
      <w:r w:rsidRPr="00FC0E55">
        <w:rPr>
          <w:rtl/>
        </w:rPr>
        <w:t>כך.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חברי</w:t>
      </w:r>
      <w:r w:rsidR="00957838">
        <w:rPr>
          <w:rtl/>
        </w:rPr>
        <w:t xml:space="preserve"> </w:t>
      </w:r>
      <w:r w:rsidRPr="00FC0E55">
        <w:rPr>
          <w:rtl/>
        </w:rPr>
        <w:t>הכנסת,</w:t>
      </w:r>
      <w:r w:rsidR="00957838">
        <w:rPr>
          <w:rtl/>
        </w:rPr>
        <w:t xml:space="preserve"> </w:t>
      </w:r>
      <w:r w:rsidRPr="00FC0E55">
        <w:rPr>
          <w:rtl/>
        </w:rPr>
        <w:t>איש</w:t>
      </w:r>
      <w:r w:rsidR="00957838">
        <w:rPr>
          <w:rtl/>
        </w:rPr>
        <w:t xml:space="preserve"> </w:t>
      </w:r>
      <w:r w:rsidRPr="00FC0E55">
        <w:rPr>
          <w:rtl/>
        </w:rPr>
        <w:t>מאתנו</w:t>
      </w:r>
      <w:r w:rsidR="00957838">
        <w:rPr>
          <w:rtl/>
        </w:rPr>
        <w:t xml:space="preserve"> </w:t>
      </w:r>
      <w:r w:rsidRPr="00FC0E55">
        <w:rPr>
          <w:rtl/>
        </w:rPr>
        <w:t>או</w:t>
      </w:r>
      <w:r w:rsidR="00957838">
        <w:rPr>
          <w:rtl/>
        </w:rPr>
        <w:t xml:space="preserve"> </w:t>
      </w:r>
      <w:r w:rsidRPr="00FC0E55">
        <w:rPr>
          <w:rtl/>
        </w:rPr>
        <w:t>מהורינו</w:t>
      </w:r>
      <w:r w:rsidR="00957838">
        <w:rPr>
          <w:rtl/>
        </w:rPr>
        <w:t xml:space="preserve"> </w:t>
      </w:r>
      <w:r w:rsidRPr="00FC0E55">
        <w:rPr>
          <w:rtl/>
        </w:rPr>
        <w:t>לא בא לארץ רק כדי לחפש בה דמוקרטיה</w:t>
      </w:r>
      <w:r w:rsidR="00957838">
        <w:rPr>
          <w:rtl/>
        </w:rPr>
        <w:t xml:space="preserve"> </w:t>
      </w:r>
      <w:r w:rsidRPr="00FC0E55">
        <w:rPr>
          <w:rtl/>
        </w:rPr>
        <w:t>ואוניברסליות,</w:t>
      </w:r>
      <w:r w:rsidR="00957838">
        <w:rPr>
          <w:rtl/>
        </w:rPr>
        <w:t xml:space="preserve"> </w:t>
      </w:r>
      <w:r w:rsidRPr="00FC0E55">
        <w:rPr>
          <w:rtl/>
        </w:rPr>
        <w:t>אלא</w:t>
      </w:r>
      <w:r w:rsidR="00957838">
        <w:rPr>
          <w:rtl/>
        </w:rPr>
        <w:t xml:space="preserve"> </w:t>
      </w:r>
      <w:r w:rsidRPr="00FC0E55">
        <w:rPr>
          <w:rtl/>
        </w:rPr>
        <w:t>לחיות במדינה יהודית, על כל המשתמע מכך. מדינה יהודית יש לנו</w:t>
      </w:r>
      <w:r w:rsidR="00957838">
        <w:rPr>
          <w:rtl/>
        </w:rPr>
        <w:t xml:space="preserve"> </w:t>
      </w:r>
      <w:r w:rsidRPr="00FC0E55">
        <w:rPr>
          <w:rtl/>
        </w:rPr>
        <w:t>רק</w:t>
      </w:r>
      <w:r w:rsidR="00957838">
        <w:rPr>
          <w:rtl/>
        </w:rPr>
        <w:t xml:space="preserve"> </w:t>
      </w:r>
      <w:r w:rsidRPr="00FC0E55">
        <w:rPr>
          <w:rtl/>
        </w:rPr>
        <w:t>כאן,</w:t>
      </w:r>
      <w:r w:rsidR="00957838">
        <w:rPr>
          <w:rtl/>
        </w:rPr>
        <w:t xml:space="preserve"> </w:t>
      </w:r>
      <w:r w:rsidRPr="00FC0E55">
        <w:rPr>
          <w:rtl/>
        </w:rPr>
        <w:t>אם</w:t>
      </w:r>
      <w:r w:rsidR="00957838">
        <w:rPr>
          <w:rtl/>
        </w:rPr>
        <w:t xml:space="preserve"> </w:t>
      </w:r>
      <w:r w:rsidRPr="00FC0E55">
        <w:rPr>
          <w:rtl/>
        </w:rPr>
        <w:t>נדאג שתהיה יהודית. אין לנו נוסחת פלא שתמנע התבוללות, בהעדר אחדות</w:t>
      </w:r>
      <w:r w:rsidR="00957838">
        <w:rPr>
          <w:rtl/>
        </w:rPr>
        <w:t xml:space="preserve"> </w:t>
      </w:r>
      <w:r w:rsidRPr="00FC0E55">
        <w:rPr>
          <w:rtl/>
        </w:rPr>
        <w:t>אמונית,</w:t>
      </w:r>
      <w:r w:rsidR="00957838">
        <w:rPr>
          <w:rtl/>
        </w:rPr>
        <w:t xml:space="preserve"> </w:t>
      </w:r>
      <w:r w:rsidRPr="00FC0E55">
        <w:rPr>
          <w:rtl/>
        </w:rPr>
        <w:t>אבל</w:t>
      </w:r>
      <w:r w:rsidR="00957838">
        <w:rPr>
          <w:rtl/>
        </w:rPr>
        <w:t xml:space="preserve"> </w:t>
      </w:r>
      <w:r w:rsidRPr="00FC0E55">
        <w:rPr>
          <w:rtl/>
        </w:rPr>
        <w:t>הדרך</w:t>
      </w:r>
      <w:r w:rsidR="00957838">
        <w:rPr>
          <w:rtl/>
        </w:rPr>
        <w:t xml:space="preserve"> </w:t>
      </w:r>
      <w:r w:rsidRPr="00FC0E55">
        <w:rPr>
          <w:rtl/>
        </w:rPr>
        <w:t>היא בכל זאת גם בחינוך, בהקניית איזה מטען שייחד את בני עמנו</w:t>
      </w:r>
      <w:r w:rsidR="00957838">
        <w:rPr>
          <w:rtl/>
        </w:rPr>
        <w:t xml:space="preserve"> </w:t>
      </w:r>
      <w:r w:rsidRPr="00FC0E55">
        <w:rPr>
          <w:rtl/>
        </w:rPr>
        <w:t>מסביבתם וייתן להם בסיס להתקיים כקבוצת הזדהות נפרדת ומודעת ליהדותה.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בעיני,</w:t>
      </w:r>
      <w:r w:rsidR="00957838">
        <w:rPr>
          <w:rtl/>
        </w:rPr>
        <w:t xml:space="preserve"> </w:t>
      </w:r>
      <w:r w:rsidRPr="00FC0E55">
        <w:rPr>
          <w:rtl/>
        </w:rPr>
        <w:t>העברית</w:t>
      </w:r>
      <w:r w:rsidR="00957838">
        <w:rPr>
          <w:rtl/>
        </w:rPr>
        <w:t xml:space="preserve"> </w:t>
      </w:r>
      <w:r w:rsidRPr="00FC0E55">
        <w:rPr>
          <w:rtl/>
        </w:rPr>
        <w:t>וידיעת הארץ לבדן הן בסיס חלש להזדהות. צריך הרבה מעבר לכך.</w:t>
      </w:r>
      <w:r w:rsidR="00957838">
        <w:rPr>
          <w:rtl/>
        </w:rPr>
        <w:t xml:space="preserve"> </w:t>
      </w:r>
      <w:r w:rsidRPr="00FC0E55">
        <w:rPr>
          <w:rtl/>
        </w:rPr>
        <w:t>תהא</w:t>
      </w:r>
      <w:r w:rsidR="00957838">
        <w:rPr>
          <w:rtl/>
        </w:rPr>
        <w:t xml:space="preserve"> </w:t>
      </w:r>
      <w:r w:rsidRPr="00FC0E55">
        <w:rPr>
          <w:rtl/>
        </w:rPr>
        <w:t>תפיסתנו</w:t>
      </w:r>
      <w:r w:rsidR="00957838">
        <w:rPr>
          <w:rtl/>
        </w:rPr>
        <w:t xml:space="preserve"> </w:t>
      </w:r>
      <w:r w:rsidRPr="00FC0E55">
        <w:rPr>
          <w:rtl/>
        </w:rPr>
        <w:t>אשר</w:t>
      </w:r>
      <w:r w:rsidR="00957838">
        <w:rPr>
          <w:rtl/>
        </w:rPr>
        <w:t xml:space="preserve"> </w:t>
      </w:r>
      <w:r w:rsidRPr="00FC0E55">
        <w:rPr>
          <w:rtl/>
        </w:rPr>
        <w:t xml:space="preserve">למהות היהדות אשר תהא, ותהא ההשקפה שבה אנו מחזיקים אשר תהא </w:t>
      </w:r>
      <w:r w:rsidR="00957838">
        <w:rPr>
          <w:rtl/>
        </w:rPr>
        <w:t xml:space="preserve">– </w:t>
      </w:r>
      <w:r w:rsidRPr="00FC0E55">
        <w:rPr>
          <w:rtl/>
        </w:rPr>
        <w:t>מהחינוך ומהערכים האלה אנו מצפים, שיקנו הבנה וידע גם של יהדות, גם של ציונות, גם</w:t>
      </w:r>
      <w:r w:rsidR="00957838">
        <w:rPr>
          <w:rtl/>
        </w:rPr>
        <w:t xml:space="preserve"> </w:t>
      </w:r>
      <w:r w:rsidRPr="00FC0E55">
        <w:rPr>
          <w:rtl/>
        </w:rPr>
        <w:t>של</w:t>
      </w:r>
      <w:r w:rsidR="00957838">
        <w:rPr>
          <w:rtl/>
        </w:rPr>
        <w:t xml:space="preserve"> </w:t>
      </w:r>
      <w:r w:rsidRPr="00FC0E55">
        <w:rPr>
          <w:rtl/>
        </w:rPr>
        <w:t>לאומיות, גם של מדינת ישראל, ושיכשירו לנו בנים שיהיו נאמנים וגאים להיות בני</w:t>
      </w:r>
      <w:r w:rsidR="00957838">
        <w:rPr>
          <w:rtl/>
        </w:rPr>
        <w:t xml:space="preserve"> </w:t>
      </w:r>
      <w:r w:rsidRPr="00FC0E55">
        <w:rPr>
          <w:rtl/>
        </w:rPr>
        <w:t>העם</w:t>
      </w:r>
      <w:r w:rsidR="00957838">
        <w:rPr>
          <w:rtl/>
        </w:rPr>
        <w:t xml:space="preserve"> </w:t>
      </w:r>
      <w:r w:rsidRPr="00FC0E55">
        <w:rPr>
          <w:rtl/>
        </w:rPr>
        <w:t>היהודי,</w:t>
      </w:r>
      <w:r w:rsidR="00957838">
        <w:rPr>
          <w:rtl/>
        </w:rPr>
        <w:t xml:space="preserve"> </w:t>
      </w:r>
      <w:r w:rsidRPr="00FC0E55">
        <w:rPr>
          <w:rtl/>
        </w:rPr>
        <w:t>המוכנים למלא גם חובות הקשורות בקיומו של העם היהודי וליטול אחריות</w:t>
      </w:r>
      <w:r w:rsidR="00957838">
        <w:rPr>
          <w:rtl/>
        </w:rPr>
        <w:t xml:space="preserve"> </w:t>
      </w:r>
      <w:r w:rsidRPr="00FC0E55">
        <w:rPr>
          <w:rtl/>
        </w:rPr>
        <w:t>למעשים הנוגעים לעם היהודי ולשותפות היהודית.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חברי הכנסת, אני מסיים, בפקודת היושב</w:t>
      </w:r>
      <w:r w:rsidR="00957838">
        <w:rPr>
          <w:rtl/>
        </w:rPr>
        <w:t>-</w:t>
      </w:r>
      <w:r w:rsidRPr="00FC0E55">
        <w:rPr>
          <w:rtl/>
        </w:rPr>
        <w:t xml:space="preserve">ראש, ובצדק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ש' וייס: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התקנון.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זבולון המר (מפד"ל):</w:t>
      </w:r>
    </w:p>
    <w:p w:rsidR="00957838" w:rsidRDefault="00957838" w:rsidP="00957838">
      <w:pPr>
        <w:rPr>
          <w:rtl/>
        </w:rPr>
      </w:pPr>
    </w:p>
    <w:p w:rsidR="00957838" w:rsidRDefault="00957838" w:rsidP="00957838">
      <w:pPr>
        <w:rPr>
          <w:rtl/>
        </w:rPr>
      </w:pPr>
      <w:r>
        <w:rPr>
          <w:rtl/>
        </w:rPr>
        <w:t>–</w:t>
      </w:r>
      <w:r w:rsidR="00FC0E55" w:rsidRPr="00FC0E55">
        <w:rPr>
          <w:rtl/>
        </w:rPr>
        <w:t xml:space="preserve"> </w:t>
      </w:r>
      <w:r>
        <w:rPr>
          <w:rtl/>
        </w:rPr>
        <w:t>–</w:t>
      </w:r>
      <w:r w:rsidR="00FC0E55" w:rsidRPr="00FC0E55">
        <w:rPr>
          <w:rtl/>
        </w:rPr>
        <w:t xml:space="preserve"> בכמה משפטים. הצעקה של חרדתנו מפני התבוללות שמכרסמת בעם היהודי לא תהיה</w:t>
      </w:r>
      <w:r>
        <w:rPr>
          <w:rtl/>
        </w:rPr>
        <w:t xml:space="preserve"> </w:t>
      </w:r>
      <w:r w:rsidR="00FC0E55" w:rsidRPr="00FC0E55">
        <w:rPr>
          <w:rtl/>
        </w:rPr>
        <w:t>מועילה</w:t>
      </w:r>
      <w:r>
        <w:rPr>
          <w:rtl/>
        </w:rPr>
        <w:t xml:space="preserve"> </w:t>
      </w:r>
      <w:r w:rsidR="00FC0E55" w:rsidRPr="00FC0E55">
        <w:rPr>
          <w:rtl/>
        </w:rPr>
        <w:t>אם</w:t>
      </w:r>
      <w:r>
        <w:rPr>
          <w:rtl/>
        </w:rPr>
        <w:t xml:space="preserve"> </w:t>
      </w:r>
      <w:r w:rsidR="00FC0E55" w:rsidRPr="00FC0E55">
        <w:rPr>
          <w:rtl/>
        </w:rPr>
        <w:t>לא</w:t>
      </w:r>
      <w:r>
        <w:rPr>
          <w:rtl/>
        </w:rPr>
        <w:t xml:space="preserve"> </w:t>
      </w:r>
      <w:r w:rsidR="00FC0E55" w:rsidRPr="00FC0E55">
        <w:rPr>
          <w:rtl/>
        </w:rPr>
        <w:t>נלווה</w:t>
      </w:r>
      <w:r>
        <w:rPr>
          <w:rtl/>
        </w:rPr>
        <w:t xml:space="preserve"> </w:t>
      </w:r>
      <w:r w:rsidR="00FC0E55" w:rsidRPr="00FC0E55">
        <w:rPr>
          <w:rtl/>
        </w:rPr>
        <w:t>אותה במעשים של ממש לחיזוק זהותנו היהודית בישראל ובעולם.</w:t>
      </w:r>
      <w:r>
        <w:rPr>
          <w:rtl/>
        </w:rPr>
        <w:t xml:space="preserve"> </w:t>
      </w:r>
      <w:r w:rsidR="00FC0E55" w:rsidRPr="00FC0E55">
        <w:rPr>
          <w:rtl/>
        </w:rPr>
        <w:t>הזיקה היהודית של מדינת ישראל איננה תנאי מספיק, אבל היא תנאי הכרחי לכל מעשה נגד</w:t>
      </w:r>
      <w:r>
        <w:rPr>
          <w:rtl/>
        </w:rPr>
        <w:t xml:space="preserve"> </w:t>
      </w:r>
      <w:r w:rsidR="00FC0E55" w:rsidRPr="00FC0E55">
        <w:rPr>
          <w:rtl/>
        </w:rPr>
        <w:t>ההתבוללות.</w:t>
      </w:r>
      <w:r>
        <w:rPr>
          <w:rtl/>
        </w:rPr>
        <w:t xml:space="preserve"> </w:t>
      </w:r>
      <w:r w:rsidR="00FC0E55" w:rsidRPr="00FC0E55">
        <w:rPr>
          <w:rtl/>
        </w:rPr>
        <w:t>אני</w:t>
      </w:r>
      <w:r>
        <w:rPr>
          <w:rtl/>
        </w:rPr>
        <w:t xml:space="preserve"> </w:t>
      </w:r>
      <w:r w:rsidR="00FC0E55" w:rsidRPr="00FC0E55">
        <w:rPr>
          <w:rtl/>
        </w:rPr>
        <w:t>מקווה שמכאן, מהכנסת, תצא שוב הקריאה למנהיגות העם היהודי בארץ</w:t>
      </w:r>
      <w:r>
        <w:rPr>
          <w:rtl/>
        </w:rPr>
        <w:t xml:space="preserve"> </w:t>
      </w:r>
      <w:r w:rsidR="00FC0E55" w:rsidRPr="00FC0E55">
        <w:rPr>
          <w:rtl/>
        </w:rPr>
        <w:t>ובתפוצות לפעול במשותף, בכוחות משותפים ובאמונה גדולה כדי להילחם בהתבוללות.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אני</w:t>
      </w:r>
      <w:r w:rsidR="00957838">
        <w:rPr>
          <w:rtl/>
        </w:rPr>
        <w:t xml:space="preserve"> </w:t>
      </w:r>
      <w:r w:rsidRPr="00FC0E55">
        <w:rPr>
          <w:rtl/>
        </w:rPr>
        <w:t>רוצה לשבח את תנועת "ביחד", את סם בן</w:t>
      </w:r>
      <w:r w:rsidR="00957838">
        <w:rPr>
          <w:rtl/>
        </w:rPr>
        <w:t>-</w:t>
      </w:r>
      <w:r w:rsidRPr="00FC0E55">
        <w:rPr>
          <w:rtl/>
        </w:rPr>
        <w:t>שטרית, על היוזמה ועל הפעולה שלכם</w:t>
      </w:r>
      <w:r w:rsidR="00957838">
        <w:rPr>
          <w:rtl/>
        </w:rPr>
        <w:t xml:space="preserve"> </w:t>
      </w:r>
      <w:r w:rsidRPr="00FC0E55">
        <w:rPr>
          <w:rtl/>
        </w:rPr>
        <w:t>בנושא;</w:t>
      </w:r>
      <w:r w:rsidR="00957838">
        <w:rPr>
          <w:rtl/>
        </w:rPr>
        <w:t xml:space="preserve"> </w:t>
      </w:r>
      <w:r w:rsidRPr="00FC0E55">
        <w:rPr>
          <w:rtl/>
        </w:rPr>
        <w:t>לשבח</w:t>
      </w:r>
      <w:r w:rsidR="00957838">
        <w:rPr>
          <w:rtl/>
        </w:rPr>
        <w:t xml:space="preserve"> </w:t>
      </w:r>
      <w:r w:rsidRPr="00FC0E55">
        <w:rPr>
          <w:rtl/>
        </w:rPr>
        <w:t>את</w:t>
      </w:r>
      <w:r w:rsidR="00957838">
        <w:rPr>
          <w:rtl/>
        </w:rPr>
        <w:t xml:space="preserve"> </w:t>
      </w:r>
      <w:r w:rsidRPr="00FC0E55">
        <w:rPr>
          <w:rtl/>
        </w:rPr>
        <w:t>יושב</w:t>
      </w:r>
      <w:r w:rsidR="00957838">
        <w:rPr>
          <w:rtl/>
        </w:rPr>
        <w:t>-</w:t>
      </w:r>
      <w:r w:rsidRPr="00FC0E55">
        <w:rPr>
          <w:rtl/>
        </w:rPr>
        <w:t>ראש הכנסת, פרופסור שבח וייס, שנענה בשמחה לקיים את הדיון</w:t>
      </w:r>
      <w:r w:rsidR="00957838">
        <w:rPr>
          <w:rtl/>
        </w:rPr>
        <w:t xml:space="preserve"> </w:t>
      </w:r>
      <w:r w:rsidRPr="00FC0E55">
        <w:rPr>
          <w:rtl/>
        </w:rPr>
        <w:t>הזה; ולשבח את הכנסת, שמצאה ביום הזה את עצמה מוכנה ורוצה לדון בנושא החשוב הזה.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ש' וייס: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אני מודה מאוד לחבר הכנסת המר.</w:t>
      </w:r>
      <w:r w:rsidR="00957838">
        <w:rPr>
          <w:rtl/>
        </w:rPr>
        <w:t xml:space="preserve"> </w:t>
      </w:r>
      <w:r w:rsidRPr="00FC0E55">
        <w:rPr>
          <w:rtl/>
        </w:rPr>
        <w:t xml:space="preserve">חבר הכנסת שלמה בניזרי, בבקשה; ואחריו </w:t>
      </w:r>
      <w:r w:rsidR="00957838">
        <w:rPr>
          <w:rtl/>
        </w:rPr>
        <w:t>–</w:t>
      </w:r>
      <w:r w:rsidRPr="00FC0E55">
        <w:rPr>
          <w:rtl/>
        </w:rPr>
        <w:t xml:space="preserve"> חבר</w:t>
      </w:r>
      <w:r w:rsidR="00957838">
        <w:rPr>
          <w:rtl/>
        </w:rPr>
        <w:t xml:space="preserve"> </w:t>
      </w:r>
      <w:r w:rsidRPr="00FC0E55">
        <w:rPr>
          <w:rtl/>
        </w:rPr>
        <w:t>הכנסת משה קצב.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שלמה בניזרי (ש"ס):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אדוני</w:t>
      </w:r>
      <w:r w:rsidR="00957838">
        <w:rPr>
          <w:rtl/>
        </w:rPr>
        <w:t xml:space="preserve"> </w:t>
      </w:r>
      <w:r w:rsidRPr="00FC0E55">
        <w:rPr>
          <w:rtl/>
        </w:rPr>
        <w:t>היושב</w:t>
      </w:r>
      <w:r w:rsidR="00957838">
        <w:rPr>
          <w:rtl/>
        </w:rPr>
        <w:t>-</w:t>
      </w:r>
      <w:r w:rsidRPr="00FC0E55">
        <w:rPr>
          <w:rtl/>
        </w:rPr>
        <w:t>ראש,</w:t>
      </w:r>
      <w:r w:rsidR="00957838">
        <w:rPr>
          <w:rtl/>
        </w:rPr>
        <w:t xml:space="preserve"> </w:t>
      </w:r>
      <w:r w:rsidRPr="00FC0E55">
        <w:rPr>
          <w:rtl/>
        </w:rPr>
        <w:t>כנסת</w:t>
      </w:r>
      <w:r w:rsidR="00957838">
        <w:rPr>
          <w:rtl/>
        </w:rPr>
        <w:t xml:space="preserve"> </w:t>
      </w:r>
      <w:r w:rsidRPr="00FC0E55">
        <w:rPr>
          <w:rtl/>
        </w:rPr>
        <w:t>נכבדה,</w:t>
      </w:r>
      <w:r w:rsidR="00957838">
        <w:rPr>
          <w:rtl/>
        </w:rPr>
        <w:t xml:space="preserve"> </w:t>
      </w:r>
      <w:r w:rsidRPr="00FC0E55">
        <w:rPr>
          <w:rtl/>
        </w:rPr>
        <w:t>ראשית</w:t>
      </w:r>
      <w:r w:rsidR="00957838">
        <w:rPr>
          <w:rtl/>
        </w:rPr>
        <w:t xml:space="preserve"> </w:t>
      </w:r>
      <w:r w:rsidRPr="00FC0E55">
        <w:rPr>
          <w:rtl/>
        </w:rPr>
        <w:t>ברצוני</w:t>
      </w:r>
      <w:r w:rsidR="00957838">
        <w:rPr>
          <w:rtl/>
        </w:rPr>
        <w:t xml:space="preserve"> </w:t>
      </w:r>
      <w:r w:rsidRPr="00FC0E55">
        <w:rPr>
          <w:rtl/>
        </w:rPr>
        <w:t>להודות ליושב</w:t>
      </w:r>
      <w:r w:rsidR="00957838">
        <w:rPr>
          <w:rtl/>
        </w:rPr>
        <w:t>-</w:t>
      </w:r>
      <w:r w:rsidRPr="00FC0E55">
        <w:rPr>
          <w:rtl/>
        </w:rPr>
        <w:t>ראש הכנסת על</w:t>
      </w:r>
      <w:r w:rsidR="00957838">
        <w:rPr>
          <w:rtl/>
        </w:rPr>
        <w:t xml:space="preserve"> </w:t>
      </w:r>
      <w:r w:rsidRPr="00FC0E55">
        <w:rPr>
          <w:rtl/>
        </w:rPr>
        <w:t>הסכמתו</w:t>
      </w:r>
      <w:r w:rsidR="00957838">
        <w:rPr>
          <w:rtl/>
        </w:rPr>
        <w:t xml:space="preserve"> </w:t>
      </w:r>
      <w:r w:rsidRPr="00FC0E55">
        <w:rPr>
          <w:rtl/>
        </w:rPr>
        <w:t>להכניסני</w:t>
      </w:r>
      <w:r w:rsidR="00957838">
        <w:rPr>
          <w:rtl/>
        </w:rPr>
        <w:t xml:space="preserve"> </w:t>
      </w:r>
      <w:r w:rsidRPr="00FC0E55">
        <w:rPr>
          <w:rtl/>
        </w:rPr>
        <w:t>לרשימת</w:t>
      </w:r>
      <w:r w:rsidR="00957838">
        <w:rPr>
          <w:rtl/>
        </w:rPr>
        <w:t xml:space="preserve"> </w:t>
      </w:r>
      <w:r w:rsidRPr="00FC0E55">
        <w:rPr>
          <w:rtl/>
        </w:rPr>
        <w:t>הדוברים</w:t>
      </w:r>
      <w:r w:rsidR="00957838">
        <w:rPr>
          <w:rtl/>
        </w:rPr>
        <w:t xml:space="preserve"> </w:t>
      </w:r>
      <w:r w:rsidRPr="00FC0E55">
        <w:rPr>
          <w:rtl/>
        </w:rPr>
        <w:t>בנושא חשוב זה.</w:t>
      </w:r>
      <w:r w:rsidR="00957838">
        <w:rPr>
          <w:rtl/>
        </w:rPr>
        <w:t xml:space="preserve"> </w:t>
      </w:r>
      <w:r w:rsidRPr="00FC0E55">
        <w:rPr>
          <w:rtl/>
        </w:rPr>
        <w:t>רצוני העז לדבר בא בעקבות כך</w:t>
      </w:r>
      <w:r w:rsidR="00957838">
        <w:rPr>
          <w:rtl/>
        </w:rPr>
        <w:t xml:space="preserve"> </w:t>
      </w:r>
      <w:r w:rsidRPr="00FC0E55">
        <w:rPr>
          <w:rtl/>
        </w:rPr>
        <w:t>שראיתי</w:t>
      </w:r>
      <w:r w:rsidR="00957838">
        <w:rPr>
          <w:rtl/>
        </w:rPr>
        <w:t xml:space="preserve"> </w:t>
      </w:r>
      <w:r w:rsidRPr="00FC0E55">
        <w:rPr>
          <w:rtl/>
        </w:rPr>
        <w:t>שכל</w:t>
      </w:r>
      <w:r w:rsidR="00957838">
        <w:rPr>
          <w:rtl/>
        </w:rPr>
        <w:t xml:space="preserve"> </w:t>
      </w:r>
      <w:r w:rsidRPr="00FC0E55">
        <w:rPr>
          <w:rtl/>
        </w:rPr>
        <w:t>הצדדים</w:t>
      </w:r>
      <w:r w:rsidR="00957838">
        <w:rPr>
          <w:rtl/>
        </w:rPr>
        <w:t xml:space="preserve"> </w:t>
      </w:r>
      <w:r w:rsidRPr="00FC0E55">
        <w:rPr>
          <w:rtl/>
        </w:rPr>
        <w:t>במגוון</w:t>
      </w:r>
      <w:r w:rsidR="00957838">
        <w:rPr>
          <w:rtl/>
        </w:rPr>
        <w:t xml:space="preserve"> </w:t>
      </w:r>
      <w:r w:rsidRPr="00FC0E55">
        <w:rPr>
          <w:rtl/>
        </w:rPr>
        <w:t>הדעות הישראלי והפרלמנטרי משתתפים בדיון, ואילו הפן</w:t>
      </w:r>
      <w:r w:rsidR="00957838">
        <w:rPr>
          <w:rtl/>
        </w:rPr>
        <w:t xml:space="preserve"> </w:t>
      </w:r>
      <w:r w:rsidRPr="00FC0E55">
        <w:rPr>
          <w:rtl/>
        </w:rPr>
        <w:t>החרדי, שהוא למעשה מייצג את היהדות המקורית, ולא המתחדשת, אינו מיוצג.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רבותי</w:t>
      </w:r>
      <w:r w:rsidR="00957838">
        <w:rPr>
          <w:rtl/>
        </w:rPr>
        <w:t xml:space="preserve"> </w:t>
      </w:r>
      <w:r w:rsidRPr="00FC0E55">
        <w:rPr>
          <w:rtl/>
        </w:rPr>
        <w:t>חברי</w:t>
      </w:r>
      <w:r w:rsidR="00957838">
        <w:rPr>
          <w:rtl/>
        </w:rPr>
        <w:t xml:space="preserve"> </w:t>
      </w:r>
      <w:r w:rsidRPr="00FC0E55">
        <w:rPr>
          <w:rtl/>
        </w:rPr>
        <w:t>הכנסת,</w:t>
      </w:r>
      <w:r w:rsidR="00957838">
        <w:rPr>
          <w:rtl/>
        </w:rPr>
        <w:t xml:space="preserve"> </w:t>
      </w:r>
      <w:r w:rsidRPr="00FC0E55">
        <w:rPr>
          <w:rtl/>
        </w:rPr>
        <w:t>היווצרותו של העם היהודי החלה לפני 3,805 שנה, עת נולד</w:t>
      </w:r>
      <w:r w:rsidR="00957838">
        <w:rPr>
          <w:rtl/>
        </w:rPr>
        <w:t xml:space="preserve"> </w:t>
      </w:r>
      <w:r w:rsidRPr="00FC0E55">
        <w:rPr>
          <w:rtl/>
        </w:rPr>
        <w:t>אברהם</w:t>
      </w:r>
      <w:r w:rsidR="00957838">
        <w:rPr>
          <w:rtl/>
        </w:rPr>
        <w:t xml:space="preserve"> </w:t>
      </w:r>
      <w:r w:rsidRPr="00FC0E55">
        <w:rPr>
          <w:rtl/>
        </w:rPr>
        <w:t>אבינו,</w:t>
      </w:r>
      <w:r w:rsidR="00957838">
        <w:rPr>
          <w:rtl/>
        </w:rPr>
        <w:t xml:space="preserve"> </w:t>
      </w:r>
      <w:r w:rsidRPr="00FC0E55">
        <w:rPr>
          <w:rtl/>
        </w:rPr>
        <w:t>אבי האומה היהודית. יש רבים הטועים וסוברים, שהיהדות החלה ב</w:t>
      </w:r>
      <w:r w:rsidR="00957838">
        <w:rPr>
          <w:rtl/>
        </w:rPr>
        <w:t>-</w:t>
      </w:r>
      <w:r w:rsidRPr="00FC0E55">
        <w:rPr>
          <w:rtl/>
        </w:rPr>
        <w:t>1948,</w:t>
      </w:r>
      <w:r w:rsidR="00957838">
        <w:rPr>
          <w:rtl/>
        </w:rPr>
        <w:t xml:space="preserve"> </w:t>
      </w:r>
      <w:r w:rsidRPr="00FC0E55">
        <w:rPr>
          <w:rtl/>
        </w:rPr>
        <w:t>עת קמה מדינתנו, מדינת ישראל. אך ברצוני לתקנם ולומר, שנכון שהיהדות החלה ב</w:t>
      </w:r>
      <w:r w:rsidR="00957838">
        <w:rPr>
          <w:rtl/>
        </w:rPr>
        <w:t>-</w:t>
      </w:r>
      <w:r w:rsidRPr="00FC0E55">
        <w:rPr>
          <w:rtl/>
        </w:rPr>
        <w:t>1948,</w:t>
      </w:r>
      <w:r w:rsidR="00957838">
        <w:rPr>
          <w:rtl/>
        </w:rPr>
        <w:t xml:space="preserve"> </w:t>
      </w:r>
      <w:r w:rsidRPr="00FC0E55">
        <w:rPr>
          <w:rtl/>
        </w:rPr>
        <w:t>אך</w:t>
      </w:r>
      <w:r w:rsidR="00957838">
        <w:rPr>
          <w:rtl/>
        </w:rPr>
        <w:t xml:space="preserve"> </w:t>
      </w:r>
      <w:r w:rsidRPr="00FC0E55">
        <w:rPr>
          <w:rtl/>
        </w:rPr>
        <w:t>לא</w:t>
      </w:r>
      <w:r w:rsidR="00957838">
        <w:rPr>
          <w:rtl/>
        </w:rPr>
        <w:t xml:space="preserve"> </w:t>
      </w:r>
      <w:r w:rsidRPr="00FC0E55">
        <w:rPr>
          <w:rtl/>
        </w:rPr>
        <w:t>למניין</w:t>
      </w:r>
      <w:r w:rsidR="00957838">
        <w:rPr>
          <w:rtl/>
        </w:rPr>
        <w:t xml:space="preserve"> </w:t>
      </w:r>
      <w:r w:rsidRPr="00FC0E55">
        <w:rPr>
          <w:rtl/>
        </w:rPr>
        <w:t>הנוצרים,</w:t>
      </w:r>
      <w:r w:rsidR="00957838">
        <w:rPr>
          <w:rtl/>
        </w:rPr>
        <w:t xml:space="preserve"> </w:t>
      </w:r>
      <w:r w:rsidRPr="00FC0E55">
        <w:rPr>
          <w:rtl/>
        </w:rPr>
        <w:t>אלא למניין בריאת העולם. כלומר, אברהם אבינו נולד באמת</w:t>
      </w:r>
      <w:r w:rsidR="00957838">
        <w:rPr>
          <w:rtl/>
        </w:rPr>
        <w:t xml:space="preserve"> </w:t>
      </w:r>
      <w:r w:rsidRPr="00FC0E55">
        <w:rPr>
          <w:rtl/>
        </w:rPr>
        <w:t>בשנת 1948 לבריאת העולם, אך לפי התאריך העברי, ואז החלה היהדות.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ייחודיותה</w:t>
      </w:r>
      <w:r w:rsidR="00957838">
        <w:rPr>
          <w:rtl/>
        </w:rPr>
        <w:t xml:space="preserve"> </w:t>
      </w:r>
      <w:r w:rsidRPr="00FC0E55">
        <w:rPr>
          <w:rtl/>
        </w:rPr>
        <w:t>של היהדות אז היתה המסר החדש, והוא המונותאיזם, כלומר האמונה באל</w:t>
      </w:r>
      <w:r w:rsidR="00957838">
        <w:rPr>
          <w:rtl/>
        </w:rPr>
        <w:t xml:space="preserve"> </w:t>
      </w:r>
      <w:r w:rsidRPr="00FC0E55">
        <w:rPr>
          <w:rtl/>
        </w:rPr>
        <w:t>אחד,</w:t>
      </w:r>
      <w:r w:rsidR="00957838">
        <w:rPr>
          <w:rtl/>
        </w:rPr>
        <w:t xml:space="preserve"> </w:t>
      </w:r>
      <w:r w:rsidRPr="00FC0E55">
        <w:rPr>
          <w:rtl/>
        </w:rPr>
        <w:t>בשונה</w:t>
      </w:r>
      <w:r w:rsidR="00957838">
        <w:rPr>
          <w:rtl/>
        </w:rPr>
        <w:t xml:space="preserve"> </w:t>
      </w:r>
      <w:r w:rsidRPr="00FC0E55">
        <w:rPr>
          <w:rtl/>
        </w:rPr>
        <w:t>משאר</w:t>
      </w:r>
      <w:r w:rsidR="00957838">
        <w:rPr>
          <w:rtl/>
        </w:rPr>
        <w:t xml:space="preserve"> </w:t>
      </w:r>
      <w:r w:rsidRPr="00FC0E55">
        <w:rPr>
          <w:rtl/>
        </w:rPr>
        <w:t>העמים עובדי האלילים. אברהם אבינו הפיץ את תורת האלוקים, בורא</w:t>
      </w:r>
      <w:r w:rsidR="00957838">
        <w:rPr>
          <w:rtl/>
        </w:rPr>
        <w:t xml:space="preserve"> </w:t>
      </w:r>
      <w:r w:rsidRPr="00FC0E55">
        <w:rPr>
          <w:rtl/>
        </w:rPr>
        <w:t>העולם,</w:t>
      </w:r>
      <w:r w:rsidR="00957838">
        <w:rPr>
          <w:rtl/>
        </w:rPr>
        <w:t xml:space="preserve"> </w:t>
      </w:r>
      <w:r w:rsidRPr="00FC0E55">
        <w:rPr>
          <w:rtl/>
        </w:rPr>
        <w:t>בכל</w:t>
      </w:r>
      <w:r w:rsidR="00957838">
        <w:rPr>
          <w:rtl/>
        </w:rPr>
        <w:t xml:space="preserve"> </w:t>
      </w:r>
      <w:r w:rsidRPr="00FC0E55">
        <w:rPr>
          <w:rtl/>
        </w:rPr>
        <w:t>התפוצות,</w:t>
      </w:r>
      <w:r w:rsidR="00957838">
        <w:rPr>
          <w:rtl/>
        </w:rPr>
        <w:t xml:space="preserve"> </w:t>
      </w:r>
      <w:r w:rsidRPr="00FC0E55">
        <w:rPr>
          <w:rtl/>
        </w:rPr>
        <w:t>וכמאמר</w:t>
      </w:r>
      <w:r w:rsidR="00957838">
        <w:rPr>
          <w:rtl/>
        </w:rPr>
        <w:t xml:space="preserve"> </w:t>
      </w:r>
      <w:r w:rsidRPr="00FC0E55">
        <w:rPr>
          <w:rtl/>
        </w:rPr>
        <w:t>רבותינו בגמרא במסכת עבודה זרה: "את הנפש אשר עשו</w:t>
      </w:r>
      <w:r w:rsidR="00957838">
        <w:rPr>
          <w:rtl/>
        </w:rPr>
        <w:t xml:space="preserve"> </w:t>
      </w:r>
      <w:r w:rsidRPr="00FC0E55">
        <w:rPr>
          <w:rtl/>
        </w:rPr>
        <w:t>בחרן",</w:t>
      </w:r>
      <w:r w:rsidR="00957838">
        <w:rPr>
          <w:rtl/>
        </w:rPr>
        <w:t xml:space="preserve"> </w:t>
      </w:r>
      <w:r w:rsidRPr="00FC0E55">
        <w:rPr>
          <w:rtl/>
        </w:rPr>
        <w:t>התרגום</w:t>
      </w:r>
      <w:r w:rsidR="00957838">
        <w:rPr>
          <w:rtl/>
        </w:rPr>
        <w:t xml:space="preserve"> </w:t>
      </w:r>
      <w:r w:rsidRPr="00FC0E55">
        <w:rPr>
          <w:rtl/>
        </w:rPr>
        <w:t>כותב:</w:t>
      </w:r>
      <w:r w:rsidR="00957838">
        <w:rPr>
          <w:rtl/>
        </w:rPr>
        <w:t xml:space="preserve"> </w:t>
      </w:r>
      <w:r w:rsidRPr="00FC0E55">
        <w:rPr>
          <w:rtl/>
        </w:rPr>
        <w:t>דשעבידו לאורייתא.</w:t>
      </w:r>
      <w:r w:rsidR="00957838">
        <w:rPr>
          <w:rtl/>
        </w:rPr>
        <w:t xml:space="preserve"> </w:t>
      </w:r>
      <w:r w:rsidRPr="00FC0E55">
        <w:rPr>
          <w:rtl/>
        </w:rPr>
        <w:t>אברהם אבינו מגייר את הגברים ושרה את</w:t>
      </w:r>
      <w:r w:rsidR="00957838">
        <w:rPr>
          <w:rtl/>
        </w:rPr>
        <w:t xml:space="preserve"> </w:t>
      </w:r>
      <w:r w:rsidRPr="00FC0E55">
        <w:rPr>
          <w:rtl/>
        </w:rPr>
        <w:t>הנשים.</w:t>
      </w:r>
      <w:r w:rsidR="00957838">
        <w:rPr>
          <w:rtl/>
        </w:rPr>
        <w:t xml:space="preserve"> </w:t>
      </w:r>
      <w:r w:rsidRPr="00FC0E55">
        <w:rPr>
          <w:rtl/>
        </w:rPr>
        <w:t>ומאז</w:t>
      </w:r>
      <w:r w:rsidR="00957838">
        <w:rPr>
          <w:rtl/>
        </w:rPr>
        <w:t xml:space="preserve"> </w:t>
      </w:r>
      <w:r w:rsidRPr="00FC0E55">
        <w:rPr>
          <w:rtl/>
        </w:rPr>
        <w:t>למעשה החלה יהדותנו המפוארה, כשממשיכי דרכו של אברהם אבינו הם בנו</w:t>
      </w:r>
      <w:r w:rsidR="00957838">
        <w:rPr>
          <w:rtl/>
        </w:rPr>
        <w:t xml:space="preserve"> </w:t>
      </w:r>
      <w:r w:rsidRPr="00FC0E55">
        <w:rPr>
          <w:rtl/>
        </w:rPr>
        <w:t>יצחק</w:t>
      </w:r>
      <w:r w:rsidR="00957838">
        <w:rPr>
          <w:rtl/>
        </w:rPr>
        <w:t xml:space="preserve"> </w:t>
      </w:r>
      <w:r w:rsidRPr="00FC0E55">
        <w:rPr>
          <w:rtl/>
        </w:rPr>
        <w:t>אבינו, עליו השלום, יעקב אבינו, עליו השלום, השבטים הקדושים, ועד מתן תורה,</w:t>
      </w:r>
      <w:r w:rsidR="00957838">
        <w:rPr>
          <w:rtl/>
        </w:rPr>
        <w:t xml:space="preserve"> </w:t>
      </w:r>
      <w:r w:rsidRPr="00FC0E55">
        <w:rPr>
          <w:rtl/>
        </w:rPr>
        <w:t>שאז</w:t>
      </w:r>
      <w:r w:rsidR="00957838">
        <w:rPr>
          <w:rtl/>
        </w:rPr>
        <w:t xml:space="preserve"> </w:t>
      </w:r>
      <w:r w:rsidRPr="00FC0E55">
        <w:rPr>
          <w:rtl/>
        </w:rPr>
        <w:t>נגלה הקדוש</w:t>
      </w:r>
      <w:r w:rsidR="00957838">
        <w:rPr>
          <w:rtl/>
        </w:rPr>
        <w:t>-</w:t>
      </w:r>
      <w:r w:rsidRPr="00FC0E55">
        <w:rPr>
          <w:rtl/>
        </w:rPr>
        <w:t>ברוך</w:t>
      </w:r>
      <w:r w:rsidR="00957838">
        <w:rPr>
          <w:rtl/>
        </w:rPr>
        <w:t>-</w:t>
      </w:r>
      <w:r w:rsidRPr="00FC0E55">
        <w:rPr>
          <w:rtl/>
        </w:rPr>
        <w:t>הוא בכבודו ובעצמו ונתן לנו במעמד הר</w:t>
      </w:r>
      <w:r w:rsidR="00957838">
        <w:rPr>
          <w:rtl/>
        </w:rPr>
        <w:t>-</w:t>
      </w:r>
      <w:r w:rsidRPr="00FC0E55">
        <w:rPr>
          <w:rtl/>
        </w:rPr>
        <w:t>סיני את תורתנו הקדושה</w:t>
      </w:r>
      <w:r w:rsidR="00957838">
        <w:rPr>
          <w:rtl/>
        </w:rPr>
        <w:t xml:space="preserve"> </w:t>
      </w:r>
      <w:r w:rsidRPr="00FC0E55">
        <w:rPr>
          <w:rtl/>
        </w:rPr>
        <w:t>והמפוארה, אשר כלול בה הכול: מוסר, דרך ארץ, קומוניזם, סוציאליזם ועוד ועוד.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לאורה</w:t>
      </w:r>
      <w:r w:rsidR="00957838">
        <w:rPr>
          <w:rtl/>
        </w:rPr>
        <w:t xml:space="preserve"> </w:t>
      </w:r>
      <w:r w:rsidRPr="00FC0E55">
        <w:rPr>
          <w:rtl/>
        </w:rPr>
        <w:t>של התורה הלך עם ישראל לאורך כל ההיסטוריה היהודית, המונה אלפי שנים,</w:t>
      </w:r>
      <w:r w:rsidR="00957838">
        <w:rPr>
          <w:rtl/>
        </w:rPr>
        <w:t xml:space="preserve"> </w:t>
      </w:r>
      <w:r w:rsidRPr="00FC0E55">
        <w:rPr>
          <w:rtl/>
        </w:rPr>
        <w:t>הן</w:t>
      </w:r>
      <w:r w:rsidR="00957838">
        <w:rPr>
          <w:rtl/>
        </w:rPr>
        <w:t xml:space="preserve"> </w:t>
      </w:r>
      <w:r w:rsidRPr="00FC0E55">
        <w:rPr>
          <w:rtl/>
        </w:rPr>
        <w:t>בארץ</w:t>
      </w:r>
      <w:r w:rsidR="00957838">
        <w:rPr>
          <w:rtl/>
        </w:rPr>
        <w:t>-</w:t>
      </w:r>
      <w:r w:rsidRPr="00FC0E55">
        <w:rPr>
          <w:rtl/>
        </w:rPr>
        <w:t>ישראל</w:t>
      </w:r>
      <w:r w:rsidR="00957838">
        <w:rPr>
          <w:rtl/>
        </w:rPr>
        <w:t xml:space="preserve"> </w:t>
      </w:r>
      <w:r w:rsidRPr="00FC0E55">
        <w:rPr>
          <w:rtl/>
        </w:rPr>
        <w:t>והן מחוצה לה. עמים רבים, ובתוכם הוגי דעות גדולים כמו תומס מאן,</w:t>
      </w:r>
      <w:r w:rsidR="00957838">
        <w:rPr>
          <w:rtl/>
        </w:rPr>
        <w:t xml:space="preserve"> </w:t>
      </w:r>
      <w:r w:rsidRPr="00FC0E55">
        <w:rPr>
          <w:rtl/>
        </w:rPr>
        <w:t>בייבל, דומיניטיט, קאנט ועוד רבים, תמהו על כושר ההישרדות של העם היהודי בתור עם.</w:t>
      </w:r>
      <w:r w:rsidR="00957838">
        <w:rPr>
          <w:rtl/>
        </w:rPr>
        <w:t xml:space="preserve"> </w:t>
      </w:r>
      <w:r w:rsidRPr="00FC0E55">
        <w:rPr>
          <w:rtl/>
        </w:rPr>
        <w:t>הרי אימפריות רבות ועצומות מבחינה צבאית, מדינית וכלכלית לא הצליחו להישרד ונכחדו</w:t>
      </w:r>
      <w:r w:rsidR="00957838">
        <w:rPr>
          <w:rtl/>
        </w:rPr>
        <w:t xml:space="preserve"> </w:t>
      </w:r>
      <w:r w:rsidRPr="00FC0E55">
        <w:rPr>
          <w:rtl/>
        </w:rPr>
        <w:t>מהעולם,</w:t>
      </w:r>
      <w:r w:rsidR="00957838">
        <w:rPr>
          <w:rtl/>
        </w:rPr>
        <w:t xml:space="preserve"> </w:t>
      </w:r>
      <w:r w:rsidRPr="00FC0E55">
        <w:rPr>
          <w:rtl/>
        </w:rPr>
        <w:t>ובמקומן</w:t>
      </w:r>
      <w:r w:rsidR="00957838">
        <w:rPr>
          <w:rtl/>
        </w:rPr>
        <w:t xml:space="preserve"> </w:t>
      </w:r>
      <w:r w:rsidRPr="00FC0E55">
        <w:rPr>
          <w:rtl/>
        </w:rPr>
        <w:t>צצו עמים אחרים, שדמו לקודמיהם אולי רק בשם, אבל ערכית, רוחנית</w:t>
      </w:r>
      <w:r w:rsidR="00957838">
        <w:rPr>
          <w:rtl/>
        </w:rPr>
        <w:t xml:space="preserve"> </w:t>
      </w:r>
      <w:r w:rsidRPr="00FC0E55">
        <w:rPr>
          <w:rtl/>
        </w:rPr>
        <w:t>וכדומה</w:t>
      </w:r>
      <w:r w:rsidR="00957838">
        <w:rPr>
          <w:rtl/>
        </w:rPr>
        <w:t xml:space="preserve"> –</w:t>
      </w:r>
      <w:r w:rsidRPr="00FC0E55">
        <w:rPr>
          <w:rtl/>
        </w:rPr>
        <w:t xml:space="preserve"> כלל וכלל לא, והמרחק ביניהם הוא כרחוק מזרח ממערב.</w:t>
      </w:r>
      <w:r w:rsidR="00957838">
        <w:rPr>
          <w:rtl/>
        </w:rPr>
        <w:t xml:space="preserve"> </w:t>
      </w:r>
      <w:r w:rsidRPr="00FC0E55">
        <w:rPr>
          <w:rtl/>
        </w:rPr>
        <w:t>לעומתם, העם היהודי</w:t>
      </w:r>
      <w:r w:rsidR="00957838">
        <w:rPr>
          <w:rtl/>
        </w:rPr>
        <w:t xml:space="preserve"> </w:t>
      </w:r>
      <w:r w:rsidRPr="00FC0E55">
        <w:rPr>
          <w:rtl/>
        </w:rPr>
        <w:t>שורד</w:t>
      </w:r>
      <w:r w:rsidR="00957838">
        <w:rPr>
          <w:rtl/>
        </w:rPr>
        <w:t xml:space="preserve"> </w:t>
      </w:r>
      <w:r w:rsidRPr="00FC0E55">
        <w:rPr>
          <w:rtl/>
        </w:rPr>
        <w:t>כבר</w:t>
      </w:r>
      <w:r w:rsidR="00957838">
        <w:rPr>
          <w:rtl/>
        </w:rPr>
        <w:t xml:space="preserve"> </w:t>
      </w:r>
      <w:r w:rsidRPr="00FC0E55">
        <w:rPr>
          <w:rtl/>
        </w:rPr>
        <w:t>3,805</w:t>
      </w:r>
      <w:r w:rsidR="00957838">
        <w:rPr>
          <w:rtl/>
        </w:rPr>
        <w:t xml:space="preserve"> </w:t>
      </w:r>
      <w:r w:rsidRPr="00FC0E55">
        <w:rPr>
          <w:rtl/>
        </w:rPr>
        <w:t>שנים. ובאמת כולם שאלו: הכיצד? ולכולם, מעניין, היתה מסקנה אחת</w:t>
      </w:r>
      <w:r w:rsidR="00957838">
        <w:rPr>
          <w:rtl/>
        </w:rPr>
        <w:t xml:space="preserve"> </w:t>
      </w:r>
      <w:r w:rsidRPr="00FC0E55">
        <w:rPr>
          <w:rtl/>
        </w:rPr>
        <w:t>דומה והיא: תורת ישראל. אני פונה אליך, ידידי חבר הכנסת בנימין נתניהו, הדברים פה</w:t>
      </w:r>
      <w:r w:rsidR="00957838">
        <w:rPr>
          <w:rtl/>
        </w:rPr>
        <w:t xml:space="preserve"> </w:t>
      </w:r>
      <w:r w:rsidRPr="00FC0E55">
        <w:rPr>
          <w:rtl/>
        </w:rPr>
        <w:t>מכוונים לשיטת פעולתך, כיצד אפשר למגר כיום את ההתבוללות.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תורת</w:t>
      </w:r>
      <w:r w:rsidR="00957838">
        <w:rPr>
          <w:rtl/>
        </w:rPr>
        <w:t xml:space="preserve"> </w:t>
      </w:r>
      <w:r w:rsidRPr="00FC0E55">
        <w:rPr>
          <w:rtl/>
        </w:rPr>
        <w:t>ישראל</w:t>
      </w:r>
      <w:r w:rsidR="00957838">
        <w:rPr>
          <w:rtl/>
        </w:rPr>
        <w:t xml:space="preserve"> </w:t>
      </w:r>
      <w:r w:rsidRPr="00FC0E55">
        <w:rPr>
          <w:rtl/>
        </w:rPr>
        <w:t>עם</w:t>
      </w:r>
      <w:r w:rsidR="00957838">
        <w:rPr>
          <w:rtl/>
        </w:rPr>
        <w:t xml:space="preserve"> </w:t>
      </w:r>
      <w:r w:rsidRPr="00FC0E55">
        <w:rPr>
          <w:rtl/>
        </w:rPr>
        <w:t>כל</w:t>
      </w:r>
      <w:r w:rsidR="00957838">
        <w:rPr>
          <w:rtl/>
        </w:rPr>
        <w:t xml:space="preserve"> </w:t>
      </w:r>
      <w:r w:rsidRPr="00FC0E55">
        <w:rPr>
          <w:rtl/>
        </w:rPr>
        <w:t xml:space="preserve">המצוות הכלולות בה </w:t>
      </w:r>
      <w:r w:rsidR="00957838">
        <w:rPr>
          <w:rtl/>
        </w:rPr>
        <w:t>–</w:t>
      </w:r>
      <w:r w:rsidRPr="00FC0E55">
        <w:rPr>
          <w:rtl/>
        </w:rPr>
        <w:t xml:space="preserve"> כמניין של תרי"ג, וכן כשהיא מלווה</w:t>
      </w:r>
      <w:r w:rsidR="00957838">
        <w:rPr>
          <w:rtl/>
        </w:rPr>
        <w:t xml:space="preserve"> </w:t>
      </w:r>
      <w:r w:rsidRPr="00FC0E55">
        <w:rPr>
          <w:rtl/>
        </w:rPr>
        <w:t>בתורה שבעל</w:t>
      </w:r>
      <w:r w:rsidR="00957838">
        <w:rPr>
          <w:rtl/>
        </w:rPr>
        <w:t>-</w:t>
      </w:r>
      <w:r w:rsidRPr="00FC0E55">
        <w:rPr>
          <w:rtl/>
        </w:rPr>
        <w:t>פה, שהיא חלק בלתי נפרד מהתורה שבכתב, כמו שכתב כבר לפני כאלף שנה רב</w:t>
      </w:r>
      <w:r w:rsidR="00957838">
        <w:rPr>
          <w:rtl/>
        </w:rPr>
        <w:t xml:space="preserve"> </w:t>
      </w:r>
      <w:r w:rsidRPr="00FC0E55">
        <w:rPr>
          <w:rtl/>
        </w:rPr>
        <w:t>סעדיה</w:t>
      </w:r>
      <w:r w:rsidR="00957838">
        <w:rPr>
          <w:rtl/>
        </w:rPr>
        <w:t xml:space="preserve"> </w:t>
      </w:r>
      <w:r w:rsidRPr="00FC0E55">
        <w:rPr>
          <w:rtl/>
        </w:rPr>
        <w:t>גאון:</w:t>
      </w:r>
      <w:r w:rsidR="00957838">
        <w:rPr>
          <w:rtl/>
        </w:rPr>
        <w:t xml:space="preserve"> </w:t>
      </w:r>
      <w:r w:rsidRPr="00FC0E55">
        <w:rPr>
          <w:rtl/>
        </w:rPr>
        <w:t>אין</w:t>
      </w:r>
      <w:r w:rsidR="00957838">
        <w:rPr>
          <w:rtl/>
        </w:rPr>
        <w:t xml:space="preserve"> </w:t>
      </w:r>
      <w:r w:rsidRPr="00FC0E55">
        <w:rPr>
          <w:rtl/>
        </w:rPr>
        <w:t>ישראל</w:t>
      </w:r>
      <w:r w:rsidR="00957838">
        <w:rPr>
          <w:rtl/>
        </w:rPr>
        <w:t xml:space="preserve"> </w:t>
      </w:r>
      <w:r w:rsidRPr="00FC0E55">
        <w:rPr>
          <w:rtl/>
        </w:rPr>
        <w:t>אומה</w:t>
      </w:r>
      <w:r w:rsidR="00957838">
        <w:rPr>
          <w:rtl/>
        </w:rPr>
        <w:t xml:space="preserve"> </w:t>
      </w:r>
      <w:r w:rsidRPr="00FC0E55">
        <w:rPr>
          <w:rtl/>
        </w:rPr>
        <w:t xml:space="preserve">אלא בתורתה </w:t>
      </w:r>
      <w:r w:rsidR="00957838">
        <w:rPr>
          <w:rtl/>
        </w:rPr>
        <w:t>–</w:t>
      </w:r>
      <w:r w:rsidRPr="00FC0E55">
        <w:rPr>
          <w:rtl/>
        </w:rPr>
        <w:t xml:space="preserve"> תורה שבכתב ותורה שבעל</w:t>
      </w:r>
      <w:r w:rsidR="00957838">
        <w:rPr>
          <w:rtl/>
        </w:rPr>
        <w:t>-</w:t>
      </w:r>
      <w:r w:rsidRPr="00FC0E55">
        <w:rPr>
          <w:rtl/>
        </w:rPr>
        <w:t>פה, היא זו</w:t>
      </w:r>
      <w:r w:rsidR="00957838">
        <w:rPr>
          <w:rtl/>
        </w:rPr>
        <w:t xml:space="preserve"> </w:t>
      </w:r>
      <w:r w:rsidRPr="00FC0E55">
        <w:rPr>
          <w:rtl/>
        </w:rPr>
        <w:t>שהגנה</w:t>
      </w:r>
      <w:r w:rsidR="00957838">
        <w:rPr>
          <w:rtl/>
        </w:rPr>
        <w:t xml:space="preserve"> </w:t>
      </w:r>
      <w:r w:rsidRPr="00FC0E55">
        <w:rPr>
          <w:rtl/>
        </w:rPr>
        <w:t>ושימרה</w:t>
      </w:r>
      <w:r w:rsidR="00957838">
        <w:rPr>
          <w:rtl/>
        </w:rPr>
        <w:t xml:space="preserve"> </w:t>
      </w:r>
      <w:r w:rsidRPr="00FC0E55">
        <w:rPr>
          <w:rtl/>
        </w:rPr>
        <w:t>את</w:t>
      </w:r>
      <w:r w:rsidR="00957838">
        <w:rPr>
          <w:rtl/>
        </w:rPr>
        <w:t xml:space="preserve"> </w:t>
      </w:r>
      <w:r w:rsidRPr="00FC0E55">
        <w:rPr>
          <w:rtl/>
        </w:rPr>
        <w:t>העם</w:t>
      </w:r>
      <w:r w:rsidR="00957838">
        <w:rPr>
          <w:rtl/>
        </w:rPr>
        <w:t xml:space="preserve"> </w:t>
      </w:r>
      <w:r w:rsidRPr="00FC0E55">
        <w:rPr>
          <w:rtl/>
        </w:rPr>
        <w:t>היהודי בתור העם היהודי. התורה ליוותה את ישראל לאורך כל</w:t>
      </w:r>
      <w:r w:rsidR="00957838">
        <w:rPr>
          <w:rtl/>
        </w:rPr>
        <w:t xml:space="preserve"> </w:t>
      </w:r>
      <w:r w:rsidRPr="00FC0E55">
        <w:rPr>
          <w:rtl/>
        </w:rPr>
        <w:t>ההיסטוריה,</w:t>
      </w:r>
      <w:r w:rsidR="00957838">
        <w:rPr>
          <w:rtl/>
        </w:rPr>
        <w:t xml:space="preserve"> </w:t>
      </w:r>
      <w:r w:rsidRPr="00FC0E55">
        <w:rPr>
          <w:rtl/>
        </w:rPr>
        <w:t>בין</w:t>
      </w:r>
      <w:r w:rsidR="00957838">
        <w:rPr>
          <w:rtl/>
        </w:rPr>
        <w:t xml:space="preserve"> </w:t>
      </w:r>
      <w:r w:rsidRPr="00FC0E55">
        <w:rPr>
          <w:rtl/>
        </w:rPr>
        <w:t>בארץ</w:t>
      </w:r>
      <w:r w:rsidR="00957838">
        <w:rPr>
          <w:rtl/>
        </w:rPr>
        <w:t>-</w:t>
      </w:r>
      <w:r w:rsidRPr="00FC0E55">
        <w:rPr>
          <w:rtl/>
        </w:rPr>
        <w:t>ישראל ובין בגולה, וכל זמן שהתורה נשמרה וקוימה על</w:t>
      </w:r>
      <w:r w:rsidR="00957838">
        <w:rPr>
          <w:rtl/>
        </w:rPr>
        <w:t>-</w:t>
      </w:r>
      <w:r w:rsidRPr="00FC0E55">
        <w:rPr>
          <w:rtl/>
        </w:rPr>
        <w:t>ידי העם</w:t>
      </w:r>
      <w:r w:rsidR="00957838">
        <w:rPr>
          <w:rtl/>
        </w:rPr>
        <w:t xml:space="preserve"> </w:t>
      </w:r>
      <w:r w:rsidRPr="00FC0E55">
        <w:rPr>
          <w:rtl/>
        </w:rPr>
        <w:t>הצלחנו</w:t>
      </w:r>
      <w:r w:rsidR="00957838">
        <w:rPr>
          <w:rtl/>
        </w:rPr>
        <w:t xml:space="preserve"> </w:t>
      </w:r>
      <w:r w:rsidRPr="00FC0E55">
        <w:rPr>
          <w:rtl/>
        </w:rPr>
        <w:t>להישרד</w:t>
      </w:r>
      <w:r w:rsidR="00957838">
        <w:rPr>
          <w:rtl/>
        </w:rPr>
        <w:t xml:space="preserve"> </w:t>
      </w:r>
      <w:r w:rsidRPr="00FC0E55">
        <w:rPr>
          <w:rtl/>
        </w:rPr>
        <w:t>רוחנית</w:t>
      </w:r>
      <w:r w:rsidR="00957838">
        <w:rPr>
          <w:rtl/>
        </w:rPr>
        <w:t xml:space="preserve"> </w:t>
      </w:r>
      <w:r w:rsidRPr="00FC0E55">
        <w:rPr>
          <w:rtl/>
        </w:rPr>
        <w:t>וגשמית.</w:t>
      </w:r>
      <w:r w:rsidR="00957838">
        <w:rPr>
          <w:rtl/>
        </w:rPr>
        <w:t xml:space="preserve"> </w:t>
      </w:r>
      <w:r w:rsidRPr="00FC0E55">
        <w:rPr>
          <w:rtl/>
        </w:rPr>
        <w:t>אך ברגע ובמקומות שניסו להתרחק מיהדותם, היהדות</w:t>
      </w:r>
      <w:r w:rsidR="00957838">
        <w:rPr>
          <w:rtl/>
        </w:rPr>
        <w:t xml:space="preserve"> </w:t>
      </w:r>
      <w:r w:rsidRPr="00FC0E55">
        <w:rPr>
          <w:rtl/>
        </w:rPr>
        <w:t>התרחקה מהם, והם איבדו את זהותם היהודית.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לצערי הרב, לפני כ</w:t>
      </w:r>
      <w:r w:rsidR="00957838">
        <w:rPr>
          <w:rtl/>
        </w:rPr>
        <w:t>-</w:t>
      </w:r>
      <w:r w:rsidRPr="00FC0E55">
        <w:rPr>
          <w:rtl/>
        </w:rPr>
        <w:t>200 שנה קמה תנועת ההשכלה. אני מתאר לעצמי, כמובן, שיש מי</w:t>
      </w:r>
      <w:r w:rsidR="00957838">
        <w:rPr>
          <w:rtl/>
        </w:rPr>
        <w:t xml:space="preserve"> </w:t>
      </w:r>
      <w:r w:rsidRPr="00FC0E55">
        <w:rPr>
          <w:rtl/>
        </w:rPr>
        <w:t>שחושבים</w:t>
      </w:r>
      <w:r w:rsidR="00957838">
        <w:rPr>
          <w:rtl/>
        </w:rPr>
        <w:t xml:space="preserve"> </w:t>
      </w:r>
      <w:r w:rsidRPr="00FC0E55">
        <w:rPr>
          <w:rtl/>
        </w:rPr>
        <w:t>אחרת,</w:t>
      </w:r>
      <w:r w:rsidR="00957838">
        <w:rPr>
          <w:rtl/>
        </w:rPr>
        <w:t xml:space="preserve"> </w:t>
      </w:r>
      <w:r w:rsidRPr="00FC0E55">
        <w:rPr>
          <w:rtl/>
        </w:rPr>
        <w:t>מבחינתם</w:t>
      </w:r>
      <w:r w:rsidR="00957838">
        <w:rPr>
          <w:rtl/>
        </w:rPr>
        <w:t xml:space="preserve"> </w:t>
      </w:r>
      <w:r w:rsidRPr="00FC0E55">
        <w:rPr>
          <w:rtl/>
        </w:rPr>
        <w:t>כאשר</w:t>
      </w:r>
      <w:r w:rsidR="00957838">
        <w:rPr>
          <w:rtl/>
        </w:rPr>
        <w:t xml:space="preserve"> </w:t>
      </w:r>
      <w:r w:rsidRPr="00FC0E55">
        <w:rPr>
          <w:rtl/>
        </w:rPr>
        <w:t>קמה תנועת ההשכלה היה זה לשמחתם; אך אני, בתור רב</w:t>
      </w:r>
      <w:r w:rsidR="00957838">
        <w:rPr>
          <w:rtl/>
        </w:rPr>
        <w:t xml:space="preserve"> </w:t>
      </w:r>
      <w:r w:rsidRPr="00FC0E55">
        <w:rPr>
          <w:rtl/>
        </w:rPr>
        <w:t>בישראל המייצג את תורת ישראל המקורית, אומר את דעת ההלכה על תנועה זו.</w:t>
      </w:r>
      <w:r w:rsidR="00957838">
        <w:rPr>
          <w:rtl/>
        </w:rPr>
        <w:t xml:space="preserve"> </w:t>
      </w:r>
      <w:r w:rsidRPr="00FC0E55">
        <w:rPr>
          <w:rtl/>
        </w:rPr>
        <w:t>תנועה זו,</w:t>
      </w:r>
      <w:r w:rsidR="00957838">
        <w:rPr>
          <w:rtl/>
        </w:rPr>
        <w:t xml:space="preserve"> </w:t>
      </w:r>
      <w:r w:rsidRPr="00FC0E55">
        <w:rPr>
          <w:rtl/>
        </w:rPr>
        <w:t>בראשותו</w:t>
      </w:r>
      <w:r w:rsidR="00957838">
        <w:rPr>
          <w:rtl/>
        </w:rPr>
        <w:t xml:space="preserve"> </w:t>
      </w:r>
      <w:r w:rsidRPr="00FC0E55">
        <w:rPr>
          <w:rtl/>
        </w:rPr>
        <w:t>של</w:t>
      </w:r>
      <w:r w:rsidR="00957838">
        <w:rPr>
          <w:rtl/>
        </w:rPr>
        <w:t xml:space="preserve"> </w:t>
      </w:r>
      <w:r w:rsidRPr="00FC0E55">
        <w:rPr>
          <w:rtl/>
        </w:rPr>
        <w:t>מנדלסון,</w:t>
      </w:r>
      <w:r w:rsidR="00957838">
        <w:rPr>
          <w:rtl/>
        </w:rPr>
        <w:t xml:space="preserve"> </w:t>
      </w:r>
      <w:r w:rsidRPr="00FC0E55">
        <w:rPr>
          <w:rtl/>
        </w:rPr>
        <w:t>חרתה על דגלה את המשפט הנורא והאיום, שנלמד היום בבתי</w:t>
      </w:r>
      <w:r w:rsidR="00957838">
        <w:rPr>
          <w:rtl/>
        </w:rPr>
        <w:t>-</w:t>
      </w:r>
      <w:r w:rsidRPr="00FC0E55">
        <w:rPr>
          <w:rtl/>
        </w:rPr>
        <w:t>ספר</w:t>
      </w:r>
      <w:r w:rsidR="00957838">
        <w:rPr>
          <w:rtl/>
        </w:rPr>
        <w:t xml:space="preserve"> </w:t>
      </w:r>
      <w:r w:rsidRPr="00FC0E55">
        <w:rPr>
          <w:rtl/>
        </w:rPr>
        <w:t>במדינת</w:t>
      </w:r>
      <w:r w:rsidR="00957838">
        <w:rPr>
          <w:rtl/>
        </w:rPr>
        <w:t xml:space="preserve"> </w:t>
      </w:r>
      <w:r w:rsidRPr="00FC0E55">
        <w:rPr>
          <w:rtl/>
        </w:rPr>
        <w:t xml:space="preserve">ישראל, והוא: "היה יהודי בביתך ואדם בצאתך". זהו משפט גזעני מאין כמותו </w:t>
      </w:r>
      <w:r w:rsidR="00957838">
        <w:rPr>
          <w:rtl/>
        </w:rPr>
        <w:t xml:space="preserve">– </w:t>
      </w:r>
      <w:r w:rsidRPr="00FC0E55">
        <w:rPr>
          <w:rtl/>
        </w:rPr>
        <w:t>היה</w:t>
      </w:r>
      <w:r w:rsidR="00957838">
        <w:rPr>
          <w:rtl/>
        </w:rPr>
        <w:t xml:space="preserve"> </w:t>
      </w:r>
      <w:r w:rsidRPr="00FC0E55">
        <w:rPr>
          <w:rtl/>
        </w:rPr>
        <w:t>יהודי בביתך ואדם בצאתך, פירושו שההיפך מאדם הוא יהודי. הרי אין לך דבר נורא</w:t>
      </w:r>
      <w:r w:rsidR="00957838">
        <w:rPr>
          <w:rtl/>
        </w:rPr>
        <w:t xml:space="preserve"> </w:t>
      </w:r>
      <w:r w:rsidRPr="00FC0E55">
        <w:rPr>
          <w:rtl/>
        </w:rPr>
        <w:t>מזה.</w:t>
      </w:r>
      <w:r w:rsidR="00957838">
        <w:rPr>
          <w:rtl/>
        </w:rPr>
        <w:t xml:space="preserve"> </w:t>
      </w:r>
      <w:r w:rsidRPr="00FC0E55">
        <w:rPr>
          <w:rtl/>
        </w:rPr>
        <w:t>סופו של אדם זה, שהתנכר ליהדותו, היה שכל בניו התבוללו והתרחקו מיהדותם.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כשיהודי</w:t>
      </w:r>
      <w:r w:rsidR="00957838">
        <w:rPr>
          <w:rtl/>
        </w:rPr>
        <w:t xml:space="preserve"> </w:t>
      </w:r>
      <w:r w:rsidRPr="00FC0E55">
        <w:rPr>
          <w:rtl/>
        </w:rPr>
        <w:t>מתנתק</w:t>
      </w:r>
      <w:r w:rsidR="00957838">
        <w:rPr>
          <w:rtl/>
        </w:rPr>
        <w:t xml:space="preserve"> </w:t>
      </w:r>
      <w:r w:rsidRPr="00FC0E55">
        <w:rPr>
          <w:rtl/>
        </w:rPr>
        <w:t>מיהדותו</w:t>
      </w:r>
      <w:r w:rsidR="00957838">
        <w:rPr>
          <w:rtl/>
        </w:rPr>
        <w:t xml:space="preserve"> </w:t>
      </w:r>
      <w:r w:rsidRPr="00FC0E55">
        <w:rPr>
          <w:rtl/>
        </w:rPr>
        <w:t>מטעמי</w:t>
      </w:r>
      <w:r w:rsidR="00957838">
        <w:rPr>
          <w:rtl/>
        </w:rPr>
        <w:t xml:space="preserve"> </w:t>
      </w:r>
      <w:r w:rsidRPr="00FC0E55">
        <w:rPr>
          <w:rtl/>
        </w:rPr>
        <w:t>בושה או קדמה, זה כמו תינוק בן</w:t>
      </w:r>
      <w:r w:rsidR="00957838">
        <w:rPr>
          <w:rtl/>
        </w:rPr>
        <w:t>-</w:t>
      </w:r>
      <w:r w:rsidRPr="00FC0E55">
        <w:rPr>
          <w:rtl/>
        </w:rPr>
        <w:t>יומו שמתנתק</w:t>
      </w:r>
      <w:r w:rsidR="00957838">
        <w:rPr>
          <w:rtl/>
        </w:rPr>
        <w:t xml:space="preserve"> </w:t>
      </w:r>
      <w:r w:rsidRPr="00FC0E55">
        <w:rPr>
          <w:rtl/>
        </w:rPr>
        <w:t>מאמו ואינו רוצה לינוק ממנה, ואחריתו היא כליה.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רבותי</w:t>
      </w:r>
      <w:r w:rsidR="00957838">
        <w:rPr>
          <w:rtl/>
        </w:rPr>
        <w:t xml:space="preserve"> </w:t>
      </w:r>
      <w:r w:rsidRPr="00FC0E55">
        <w:rPr>
          <w:rtl/>
        </w:rPr>
        <w:t>חברי</w:t>
      </w:r>
      <w:r w:rsidR="00957838">
        <w:rPr>
          <w:rtl/>
        </w:rPr>
        <w:t xml:space="preserve"> </w:t>
      </w:r>
      <w:r w:rsidRPr="00FC0E55">
        <w:rPr>
          <w:rtl/>
        </w:rPr>
        <w:t>הכנסת,</w:t>
      </w:r>
      <w:r w:rsidR="00957838">
        <w:rPr>
          <w:rtl/>
        </w:rPr>
        <w:t xml:space="preserve"> </w:t>
      </w:r>
      <w:r w:rsidRPr="00FC0E55">
        <w:rPr>
          <w:rtl/>
        </w:rPr>
        <w:t>אומנם כבר שמעתם נתונים, אבל רצוני להביא לידיעתכם עוד</w:t>
      </w:r>
      <w:r w:rsidR="00957838">
        <w:rPr>
          <w:rtl/>
        </w:rPr>
        <w:t xml:space="preserve"> </w:t>
      </w:r>
      <w:r w:rsidRPr="00FC0E55">
        <w:rPr>
          <w:rtl/>
        </w:rPr>
        <w:t>נתונים</w:t>
      </w:r>
      <w:r w:rsidR="00957838">
        <w:rPr>
          <w:rtl/>
        </w:rPr>
        <w:t xml:space="preserve"> </w:t>
      </w:r>
      <w:r w:rsidRPr="00FC0E55">
        <w:rPr>
          <w:rtl/>
        </w:rPr>
        <w:t>סטטיסטיים</w:t>
      </w:r>
      <w:r w:rsidR="00957838">
        <w:rPr>
          <w:rtl/>
        </w:rPr>
        <w:t xml:space="preserve"> </w:t>
      </w:r>
      <w:r w:rsidRPr="00FC0E55">
        <w:rPr>
          <w:rtl/>
        </w:rPr>
        <w:t>על</w:t>
      </w:r>
      <w:r w:rsidR="00957838">
        <w:rPr>
          <w:rtl/>
        </w:rPr>
        <w:t xml:space="preserve"> </w:t>
      </w:r>
      <w:r w:rsidRPr="00FC0E55">
        <w:rPr>
          <w:rtl/>
        </w:rPr>
        <w:t>הנעשה</w:t>
      </w:r>
      <w:r w:rsidR="00957838">
        <w:rPr>
          <w:rtl/>
        </w:rPr>
        <w:t xml:space="preserve"> </w:t>
      </w:r>
      <w:r w:rsidRPr="00FC0E55">
        <w:rPr>
          <w:rtl/>
        </w:rPr>
        <w:t xml:space="preserve">בתפוצות. שיעור ההתבוללות בגרמניה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 w:rsidRPr="00FC0E55">
        <w:rPr>
          <w:rtl/>
        </w:rPr>
        <w:t>80</w:t>
      </w:r>
      <w:r w:rsidR="00957838">
        <w:rPr>
          <w:rtl/>
        </w:rPr>
        <w:t>%</w:t>
      </w:r>
      <w:r w:rsidRPr="00FC0E55">
        <w:rPr>
          <w:rtl/>
        </w:rPr>
        <w:t xml:space="preserve">; בהולנד </w:t>
      </w:r>
      <w:r w:rsidR="00957838">
        <w:rPr>
          <w:rtl/>
        </w:rPr>
        <w:t xml:space="preserve">– </w:t>
      </w:r>
      <w:r w:rsidR="00957838" w:rsidRPr="00FC0E55">
        <w:rPr>
          <w:rtl/>
        </w:rPr>
        <w:t>70</w:t>
      </w:r>
      <w:r w:rsidR="00957838">
        <w:rPr>
          <w:rtl/>
        </w:rPr>
        <w:t>%</w:t>
      </w:r>
      <w:r w:rsidRPr="00FC0E55">
        <w:rPr>
          <w:rtl/>
        </w:rPr>
        <w:t>;</w:t>
      </w:r>
      <w:r w:rsidR="00957838">
        <w:rPr>
          <w:rtl/>
        </w:rPr>
        <w:t xml:space="preserve"> </w:t>
      </w:r>
      <w:r w:rsidRPr="00FC0E55">
        <w:rPr>
          <w:rtl/>
        </w:rPr>
        <w:t>בשווייץ</w:t>
      </w:r>
      <w:r w:rsidR="00957838">
        <w:rPr>
          <w:rtl/>
        </w:rPr>
        <w:t xml:space="preserve"> – </w:t>
      </w:r>
      <w:r w:rsidR="00957838" w:rsidRPr="00FC0E55">
        <w:rPr>
          <w:rtl/>
        </w:rPr>
        <w:t>60</w:t>
      </w:r>
      <w:r w:rsidR="00957838">
        <w:rPr>
          <w:rtl/>
        </w:rPr>
        <w:t>%</w:t>
      </w:r>
      <w:r w:rsidRPr="00FC0E55">
        <w:rPr>
          <w:rtl/>
        </w:rPr>
        <w:t>;</w:t>
      </w:r>
      <w:r w:rsidR="00957838">
        <w:rPr>
          <w:rtl/>
        </w:rPr>
        <w:t xml:space="preserve"> </w:t>
      </w:r>
      <w:r w:rsidRPr="00FC0E55">
        <w:rPr>
          <w:rtl/>
        </w:rPr>
        <w:t xml:space="preserve">בסקנדינביה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 w:rsidRPr="00FC0E55">
        <w:rPr>
          <w:rtl/>
        </w:rPr>
        <w:t>60</w:t>
      </w:r>
      <w:r w:rsidR="00957838">
        <w:rPr>
          <w:rtl/>
        </w:rPr>
        <w:t>%</w:t>
      </w:r>
      <w:r w:rsidRPr="00FC0E55">
        <w:rPr>
          <w:rtl/>
        </w:rPr>
        <w:t xml:space="preserve">; באוסטריה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 w:rsidRPr="00FC0E55">
        <w:rPr>
          <w:rtl/>
        </w:rPr>
        <w:t>62</w:t>
      </w:r>
      <w:r w:rsidR="00957838">
        <w:rPr>
          <w:rtl/>
        </w:rPr>
        <w:t>%</w:t>
      </w:r>
      <w:r w:rsidRPr="00FC0E55">
        <w:rPr>
          <w:rtl/>
        </w:rPr>
        <w:t xml:space="preserve">; באיטליה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 w:rsidRPr="00FC0E55">
        <w:rPr>
          <w:rtl/>
        </w:rPr>
        <w:t>60</w:t>
      </w:r>
      <w:r w:rsidR="00957838">
        <w:rPr>
          <w:rtl/>
        </w:rPr>
        <w:t>%</w:t>
      </w:r>
      <w:r w:rsidRPr="00FC0E55">
        <w:rPr>
          <w:rtl/>
        </w:rPr>
        <w:t>; בצרפת</w:t>
      </w:r>
      <w:r w:rsidR="00957838">
        <w:rPr>
          <w:rtl/>
        </w:rPr>
        <w:t xml:space="preserve"> –</w:t>
      </w:r>
      <w:r w:rsidRPr="00FC0E55">
        <w:rPr>
          <w:rtl/>
        </w:rPr>
        <w:t xml:space="preserve"> </w:t>
      </w:r>
      <w:r w:rsidR="00957838" w:rsidRPr="00FC0E55">
        <w:rPr>
          <w:rtl/>
        </w:rPr>
        <w:t>35</w:t>
      </w:r>
      <w:r w:rsidR="00957838">
        <w:rPr>
          <w:rtl/>
        </w:rPr>
        <w:t>%</w:t>
      </w:r>
      <w:r w:rsidRPr="00FC0E55">
        <w:rPr>
          <w:rtl/>
        </w:rPr>
        <w:t>; בברית</w:t>
      </w:r>
      <w:r w:rsidR="00957838">
        <w:rPr>
          <w:rtl/>
        </w:rPr>
        <w:t>-</w:t>
      </w:r>
      <w:r w:rsidRPr="00FC0E55">
        <w:rPr>
          <w:rtl/>
        </w:rPr>
        <w:t xml:space="preserve">המועצות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 w:rsidRPr="00FC0E55">
        <w:rPr>
          <w:rtl/>
        </w:rPr>
        <w:t>80</w:t>
      </w:r>
      <w:r w:rsidR="00957838">
        <w:rPr>
          <w:rtl/>
        </w:rPr>
        <w:t>%</w:t>
      </w:r>
      <w:r w:rsidRPr="00FC0E55">
        <w:rPr>
          <w:rtl/>
        </w:rPr>
        <w:t>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נשיא</w:t>
      </w:r>
      <w:r w:rsidR="00957838">
        <w:rPr>
          <w:rtl/>
        </w:rPr>
        <w:t xml:space="preserve"> </w:t>
      </w:r>
      <w:r w:rsidRPr="00FC0E55">
        <w:rPr>
          <w:rtl/>
        </w:rPr>
        <w:t>המדינה</w:t>
      </w:r>
      <w:r w:rsidR="00957838">
        <w:rPr>
          <w:rtl/>
        </w:rPr>
        <w:t xml:space="preserve"> </w:t>
      </w:r>
      <w:r w:rsidRPr="00FC0E55">
        <w:rPr>
          <w:rtl/>
        </w:rPr>
        <w:t>מר</w:t>
      </w:r>
      <w:r w:rsidR="00957838">
        <w:rPr>
          <w:rtl/>
        </w:rPr>
        <w:t xml:space="preserve"> </w:t>
      </w:r>
      <w:r w:rsidRPr="00FC0E55">
        <w:rPr>
          <w:rtl/>
        </w:rPr>
        <w:t>חיים הרצוג אמר בריאיון מיוחד לעיתון "הארץ" בשנת התשמ"ט:</w:t>
      </w:r>
      <w:r w:rsidR="00957838">
        <w:rPr>
          <w:rtl/>
        </w:rPr>
        <w:t xml:space="preserve"> </w:t>
      </w:r>
      <w:r w:rsidRPr="00FC0E55">
        <w:rPr>
          <w:rtl/>
        </w:rPr>
        <w:t>"העם</w:t>
      </w:r>
      <w:r w:rsidR="00957838">
        <w:rPr>
          <w:rtl/>
        </w:rPr>
        <w:t xml:space="preserve"> </w:t>
      </w:r>
      <w:r w:rsidRPr="00FC0E55">
        <w:rPr>
          <w:rtl/>
        </w:rPr>
        <w:t>היהודי</w:t>
      </w:r>
      <w:r w:rsidR="00957838">
        <w:rPr>
          <w:rtl/>
        </w:rPr>
        <w:t xml:space="preserve"> </w:t>
      </w:r>
      <w:r w:rsidRPr="00FC0E55">
        <w:rPr>
          <w:rtl/>
        </w:rPr>
        <w:t>מאבד עשרה יהודים מדי שעה". שיעור נישואי התערובת בארצות</w:t>
      </w:r>
      <w:r w:rsidR="00957838">
        <w:rPr>
          <w:rtl/>
        </w:rPr>
        <w:t>-</w:t>
      </w:r>
      <w:r w:rsidRPr="00FC0E55">
        <w:rPr>
          <w:rtl/>
        </w:rPr>
        <w:t>הברית גדל</w:t>
      </w:r>
      <w:r w:rsidR="00957838">
        <w:rPr>
          <w:rtl/>
        </w:rPr>
        <w:t xml:space="preserve"> </w:t>
      </w:r>
      <w:r w:rsidRPr="00FC0E55">
        <w:rPr>
          <w:rtl/>
        </w:rPr>
        <w:t>ב</w:t>
      </w:r>
      <w:r w:rsidR="00957838">
        <w:rPr>
          <w:rtl/>
        </w:rPr>
        <w:t>-</w:t>
      </w:r>
      <w:r w:rsidRPr="00FC0E55">
        <w:rPr>
          <w:rtl/>
        </w:rPr>
        <w:t>30</w:t>
      </w:r>
      <w:r w:rsidR="00957838">
        <w:rPr>
          <w:rtl/>
        </w:rPr>
        <w:t xml:space="preserve"> </w:t>
      </w:r>
      <w:r w:rsidRPr="00FC0E55">
        <w:rPr>
          <w:rtl/>
        </w:rPr>
        <w:t>השנים</w:t>
      </w:r>
      <w:r w:rsidR="00957838">
        <w:rPr>
          <w:rtl/>
        </w:rPr>
        <w:t xml:space="preserve"> </w:t>
      </w:r>
      <w:r w:rsidRPr="00FC0E55">
        <w:rPr>
          <w:rtl/>
        </w:rPr>
        <w:t>האחרונות</w:t>
      </w:r>
      <w:r w:rsidR="00957838">
        <w:rPr>
          <w:rtl/>
        </w:rPr>
        <w:t xml:space="preserve"> </w:t>
      </w:r>
      <w:r w:rsidRPr="00FC0E55">
        <w:rPr>
          <w:rtl/>
        </w:rPr>
        <w:t>מ</w:t>
      </w:r>
      <w:r w:rsidR="00957838">
        <w:rPr>
          <w:rtl/>
        </w:rPr>
        <w:t>-</w:t>
      </w:r>
      <w:r w:rsidR="00957838" w:rsidRPr="00FC0E55">
        <w:rPr>
          <w:rtl/>
        </w:rPr>
        <w:t>6</w:t>
      </w:r>
      <w:r w:rsidR="00957838">
        <w:rPr>
          <w:rtl/>
        </w:rPr>
        <w:t xml:space="preserve">% </w:t>
      </w:r>
      <w:r w:rsidRPr="00FC0E55">
        <w:rPr>
          <w:rtl/>
        </w:rPr>
        <w:t>ל</w:t>
      </w:r>
      <w:r w:rsidR="00957838">
        <w:rPr>
          <w:rtl/>
        </w:rPr>
        <w:t>-</w:t>
      </w:r>
      <w:r w:rsidR="00957838" w:rsidRPr="00FC0E55">
        <w:rPr>
          <w:rtl/>
        </w:rPr>
        <w:t>40</w:t>
      </w:r>
      <w:r w:rsidR="00957838">
        <w:rPr>
          <w:rtl/>
        </w:rPr>
        <w:t>%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</w:rPr>
        <w:t>על</w:t>
      </w:r>
      <w:r w:rsidR="00957838">
        <w:rPr>
          <w:rtl/>
        </w:rPr>
        <w:t>-</w:t>
      </w:r>
      <w:r w:rsidRPr="00FC0E55">
        <w:rPr>
          <w:rtl/>
        </w:rPr>
        <w:t xml:space="preserve">פי נתונים שנתפרסמו בשנת 1988 בסנטינל </w:t>
      </w:r>
      <w:r w:rsidR="00957838">
        <w:rPr>
          <w:rtl/>
        </w:rPr>
        <w:t xml:space="preserve">– </w:t>
      </w:r>
      <w:r w:rsidRPr="00FC0E55">
        <w:rPr>
          <w:rtl/>
        </w:rPr>
        <w:t>"שליש</w:t>
      </w:r>
      <w:r w:rsidR="00957838">
        <w:rPr>
          <w:rtl/>
        </w:rPr>
        <w:t xml:space="preserve"> </w:t>
      </w:r>
      <w:r w:rsidRPr="00FC0E55">
        <w:rPr>
          <w:rtl/>
        </w:rPr>
        <w:t>מיהודי</w:t>
      </w:r>
      <w:r w:rsidR="00957838">
        <w:rPr>
          <w:rtl/>
        </w:rPr>
        <w:t xml:space="preserve"> </w:t>
      </w:r>
      <w:r w:rsidRPr="00FC0E55">
        <w:rPr>
          <w:rtl/>
        </w:rPr>
        <w:t>אמריקה</w:t>
      </w:r>
      <w:r w:rsidR="00957838">
        <w:rPr>
          <w:rtl/>
        </w:rPr>
        <w:t xml:space="preserve"> </w:t>
      </w:r>
      <w:r w:rsidRPr="00FC0E55">
        <w:rPr>
          <w:rtl/>
        </w:rPr>
        <w:t>מעדיפים</w:t>
      </w:r>
      <w:r w:rsidR="00957838">
        <w:rPr>
          <w:rtl/>
        </w:rPr>
        <w:t xml:space="preserve"> </w:t>
      </w:r>
      <w:r w:rsidRPr="00FC0E55">
        <w:rPr>
          <w:rtl/>
        </w:rPr>
        <w:t>להינשא ללא</w:t>
      </w:r>
      <w:r w:rsidR="00957838">
        <w:rPr>
          <w:rtl/>
        </w:rPr>
        <w:t>-</w:t>
      </w:r>
      <w:r w:rsidRPr="00FC0E55">
        <w:rPr>
          <w:rtl/>
        </w:rPr>
        <w:t>יהודי".</w:t>
      </w:r>
      <w:r w:rsidR="00957838">
        <w:rPr>
          <w:rtl/>
        </w:rPr>
        <w:t xml:space="preserve"> </w:t>
      </w:r>
      <w:r w:rsidRPr="00FC0E55">
        <w:rPr>
          <w:rtl/>
        </w:rPr>
        <w:t>זה על</w:t>
      </w:r>
      <w:r w:rsidR="00957838">
        <w:rPr>
          <w:rtl/>
        </w:rPr>
        <w:t>-</w:t>
      </w:r>
      <w:r w:rsidRPr="00FC0E55">
        <w:rPr>
          <w:rtl/>
        </w:rPr>
        <w:t>פי מחקר שנעשה על</w:t>
      </w:r>
      <w:r w:rsidR="00957838">
        <w:rPr>
          <w:rtl/>
        </w:rPr>
        <w:t>-</w:t>
      </w:r>
      <w:r w:rsidRPr="00FC0E55">
        <w:rPr>
          <w:rtl/>
        </w:rPr>
        <w:t>ידי</w:t>
      </w:r>
      <w:r w:rsidR="00957838">
        <w:rPr>
          <w:rtl/>
        </w:rPr>
        <w:t xml:space="preserve"> </w:t>
      </w:r>
      <w:r w:rsidRPr="00FC0E55">
        <w:rPr>
          <w:rtl/>
        </w:rPr>
        <w:t>המועצה היהודית האמריקנית. "</w:t>
      </w:r>
      <w:r w:rsidR="00957838" w:rsidRPr="00FC0E55">
        <w:rPr>
          <w:rtl/>
        </w:rPr>
        <w:t>80</w:t>
      </w:r>
      <w:r w:rsidR="00957838">
        <w:rPr>
          <w:rtl/>
        </w:rPr>
        <w:t>%</w:t>
      </w:r>
      <w:r w:rsidRPr="00FC0E55">
        <w:rPr>
          <w:rtl/>
        </w:rPr>
        <w:t xml:space="preserve"> מבני הנוער בחוץ</w:t>
      </w:r>
      <w:r w:rsidR="00957838">
        <w:rPr>
          <w:rtl/>
        </w:rPr>
        <w:t>-</w:t>
      </w:r>
      <w:r w:rsidRPr="00FC0E55">
        <w:rPr>
          <w:rtl/>
        </w:rPr>
        <w:t>לארץ מוכנים לשאת נוצריות."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רבותי</w:t>
      </w:r>
      <w:r w:rsidR="00957838">
        <w:rPr>
          <w:rtl/>
        </w:rPr>
        <w:t xml:space="preserve"> </w:t>
      </w:r>
      <w:r w:rsidRPr="00FC0E55">
        <w:rPr>
          <w:rtl/>
        </w:rPr>
        <w:t>חברי הכנסת, זהו רק חלק קטן מהנתונים המבהילים והמזעזעים על מצב עמנו</w:t>
      </w:r>
      <w:r w:rsidR="00957838">
        <w:rPr>
          <w:rtl/>
        </w:rPr>
        <w:t xml:space="preserve"> </w:t>
      </w:r>
      <w:r w:rsidRPr="00FC0E55">
        <w:rPr>
          <w:rtl/>
        </w:rPr>
        <w:t>היום. על</w:t>
      </w:r>
      <w:r w:rsidR="00957838">
        <w:rPr>
          <w:rtl/>
        </w:rPr>
        <w:t>-</w:t>
      </w:r>
      <w:r w:rsidRPr="00FC0E55">
        <w:rPr>
          <w:rtl/>
        </w:rPr>
        <w:t>פי נתונים שמסר פרופסור רוברטו בקי בישיבת ועדת העלייה והקליטה של הכנסת</w:t>
      </w:r>
      <w:r w:rsidR="00957838">
        <w:rPr>
          <w:rtl/>
        </w:rPr>
        <w:t xml:space="preserve"> </w:t>
      </w:r>
      <w:r w:rsidRPr="00FC0E55">
        <w:rPr>
          <w:rtl/>
        </w:rPr>
        <w:t>לפני</w:t>
      </w:r>
      <w:r w:rsidR="00957838">
        <w:rPr>
          <w:rtl/>
        </w:rPr>
        <w:t xml:space="preserve"> </w:t>
      </w:r>
      <w:r w:rsidRPr="00FC0E55">
        <w:rPr>
          <w:rtl/>
        </w:rPr>
        <w:t>שנים</w:t>
      </w:r>
      <w:r w:rsidR="00957838">
        <w:rPr>
          <w:rtl/>
        </w:rPr>
        <w:t xml:space="preserve"> </w:t>
      </w:r>
      <w:r w:rsidRPr="00FC0E55">
        <w:rPr>
          <w:rtl/>
        </w:rPr>
        <w:t>מספר,</w:t>
      </w:r>
      <w:r w:rsidR="00957838">
        <w:rPr>
          <w:rtl/>
        </w:rPr>
        <w:t xml:space="preserve"> </w:t>
      </w:r>
      <w:r w:rsidRPr="00FC0E55">
        <w:rPr>
          <w:rtl/>
        </w:rPr>
        <w:t>בשנת</w:t>
      </w:r>
      <w:r w:rsidR="00957838">
        <w:rPr>
          <w:rtl/>
        </w:rPr>
        <w:t xml:space="preserve"> </w:t>
      </w:r>
      <w:r w:rsidRPr="00FC0E55">
        <w:rPr>
          <w:rtl/>
        </w:rPr>
        <w:t>2025</w:t>
      </w:r>
      <w:r w:rsidR="00957838">
        <w:rPr>
          <w:rtl/>
        </w:rPr>
        <w:t xml:space="preserve"> </w:t>
      </w:r>
      <w:r w:rsidRPr="00FC0E55">
        <w:rPr>
          <w:rtl/>
        </w:rPr>
        <w:t>יהיו מחוץ לישראל רק 6 מיליוני יהודים, כשליש מהם</w:t>
      </w:r>
      <w:r w:rsidR="00957838">
        <w:rPr>
          <w:rtl/>
        </w:rPr>
        <w:t xml:space="preserve"> </w:t>
      </w:r>
      <w:r w:rsidRPr="00FC0E55">
        <w:rPr>
          <w:rtl/>
        </w:rPr>
        <w:t>קשישים מגיל 65 ומעלה. בממוצע יהיה בכל משפחה יהודית ילד וחצי.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כאן</w:t>
      </w:r>
      <w:r w:rsidR="00957838">
        <w:rPr>
          <w:rtl/>
        </w:rPr>
        <w:t xml:space="preserve"> </w:t>
      </w:r>
      <w:r w:rsidRPr="00FC0E55">
        <w:rPr>
          <w:rtl/>
        </w:rPr>
        <w:t>נשאלת</w:t>
      </w:r>
      <w:r w:rsidR="00957838">
        <w:rPr>
          <w:rtl/>
        </w:rPr>
        <w:t xml:space="preserve"> </w:t>
      </w:r>
      <w:r w:rsidRPr="00FC0E55">
        <w:rPr>
          <w:rtl/>
        </w:rPr>
        <w:t>השאלה</w:t>
      </w:r>
      <w:r w:rsidR="00957838">
        <w:rPr>
          <w:rtl/>
        </w:rPr>
        <w:t xml:space="preserve"> </w:t>
      </w:r>
      <w:r w:rsidRPr="00FC0E55">
        <w:rPr>
          <w:rtl/>
        </w:rPr>
        <w:t>מאליה:</w:t>
      </w:r>
      <w:r w:rsidR="00957838">
        <w:rPr>
          <w:rtl/>
        </w:rPr>
        <w:t xml:space="preserve"> </w:t>
      </w:r>
      <w:r w:rsidRPr="00FC0E55">
        <w:rPr>
          <w:rtl/>
        </w:rPr>
        <w:t>מה</w:t>
      </w:r>
      <w:r w:rsidR="00957838">
        <w:rPr>
          <w:rtl/>
        </w:rPr>
        <w:t xml:space="preserve"> </w:t>
      </w:r>
      <w:r w:rsidRPr="00FC0E55">
        <w:rPr>
          <w:rtl/>
        </w:rPr>
        <w:t>קורה?</w:t>
      </w:r>
      <w:r w:rsidR="00957838">
        <w:rPr>
          <w:rtl/>
        </w:rPr>
        <w:t xml:space="preserve"> </w:t>
      </w:r>
      <w:r w:rsidRPr="00FC0E55">
        <w:rPr>
          <w:rtl/>
        </w:rPr>
        <w:t>מדוע בעשרות השנים האחרונות חל לנגד</w:t>
      </w:r>
      <w:r w:rsidR="00957838">
        <w:rPr>
          <w:rtl/>
        </w:rPr>
        <w:t xml:space="preserve"> </w:t>
      </w:r>
      <w:r w:rsidRPr="00FC0E55">
        <w:rPr>
          <w:rtl/>
        </w:rPr>
        <w:t>עינינו</w:t>
      </w:r>
      <w:r w:rsidR="00957838">
        <w:rPr>
          <w:rtl/>
        </w:rPr>
        <w:t xml:space="preserve"> </w:t>
      </w:r>
      <w:r w:rsidRPr="00FC0E55">
        <w:rPr>
          <w:rtl/>
        </w:rPr>
        <w:t>תהליך</w:t>
      </w:r>
      <w:r w:rsidR="00957838">
        <w:rPr>
          <w:rtl/>
        </w:rPr>
        <w:t xml:space="preserve"> </w:t>
      </w:r>
      <w:r w:rsidRPr="00FC0E55">
        <w:rPr>
          <w:rtl/>
        </w:rPr>
        <w:t>כליה</w:t>
      </w:r>
      <w:r w:rsidR="00957838">
        <w:rPr>
          <w:rtl/>
        </w:rPr>
        <w:t xml:space="preserve"> </w:t>
      </w:r>
      <w:r w:rsidRPr="00FC0E55">
        <w:rPr>
          <w:rtl/>
        </w:rPr>
        <w:t>של</w:t>
      </w:r>
      <w:r w:rsidR="00957838">
        <w:rPr>
          <w:rtl/>
        </w:rPr>
        <w:t xml:space="preserve"> </w:t>
      </w:r>
      <w:r w:rsidRPr="00FC0E55">
        <w:rPr>
          <w:rtl/>
        </w:rPr>
        <w:t>עם ישראל, שהולך ומתעצם מיום ליום? כתשובה על כך ברצוני</w:t>
      </w:r>
      <w:r w:rsidR="00957838">
        <w:rPr>
          <w:rtl/>
        </w:rPr>
        <w:t xml:space="preserve"> </w:t>
      </w:r>
      <w:r w:rsidRPr="00FC0E55">
        <w:rPr>
          <w:rtl/>
        </w:rPr>
        <w:t>להביא</w:t>
      </w:r>
      <w:r w:rsidR="00957838">
        <w:rPr>
          <w:rtl/>
        </w:rPr>
        <w:t xml:space="preserve"> </w:t>
      </w:r>
      <w:r w:rsidRPr="00FC0E55">
        <w:rPr>
          <w:rtl/>
        </w:rPr>
        <w:t>בפניכם,</w:t>
      </w:r>
      <w:r w:rsidR="00957838">
        <w:rPr>
          <w:rtl/>
        </w:rPr>
        <w:t xml:space="preserve"> </w:t>
      </w:r>
      <w:r w:rsidRPr="00FC0E55">
        <w:rPr>
          <w:rtl/>
        </w:rPr>
        <w:t>רבותי</w:t>
      </w:r>
      <w:r w:rsidR="00957838">
        <w:rPr>
          <w:rtl/>
        </w:rPr>
        <w:t xml:space="preserve"> </w:t>
      </w:r>
      <w:r w:rsidRPr="00FC0E55">
        <w:rPr>
          <w:rtl/>
        </w:rPr>
        <w:t>חברי</w:t>
      </w:r>
      <w:r w:rsidR="00957838">
        <w:rPr>
          <w:rtl/>
        </w:rPr>
        <w:t xml:space="preserve"> </w:t>
      </w:r>
      <w:r w:rsidRPr="00FC0E55">
        <w:rPr>
          <w:rtl/>
        </w:rPr>
        <w:t>הכנסת, ציטוטים מספר מדברי אישים בכירים, הוגי דעות</w:t>
      </w:r>
      <w:r w:rsidR="00957838">
        <w:rPr>
          <w:rtl/>
        </w:rPr>
        <w:t xml:space="preserve"> </w:t>
      </w:r>
      <w:r w:rsidRPr="00FC0E55">
        <w:rPr>
          <w:rtl/>
        </w:rPr>
        <w:t>ועיתונאים מעמנו, שלא חשודים על דתיות יתר.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ש' וייס: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יש לך חצי דקה. ציטוט אחד.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שלמה בניזרי (ש"ס):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אדוני היושב</w:t>
      </w:r>
      <w:r w:rsidR="00957838">
        <w:rPr>
          <w:rtl/>
        </w:rPr>
        <w:t>-</w:t>
      </w:r>
      <w:r w:rsidRPr="00FC0E55">
        <w:rPr>
          <w:rtl/>
        </w:rPr>
        <w:t>ראש, בנושא חשוב כל כך, כשגם כבודו העלה את חיוניות הנושא, אולי</w:t>
      </w:r>
      <w:r w:rsidR="00957838">
        <w:rPr>
          <w:rtl/>
        </w:rPr>
        <w:t xml:space="preserve"> </w:t>
      </w:r>
      <w:r w:rsidRPr="00FC0E55">
        <w:rPr>
          <w:rtl/>
        </w:rPr>
        <w:t>אפשר להקדיש עוד דקה אחת או שתיים.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ש' וייס: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טוב.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שלמה בניזרי (ש"ס):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שמואל</w:t>
      </w:r>
      <w:r w:rsidR="00957838">
        <w:rPr>
          <w:rtl/>
        </w:rPr>
        <w:t xml:space="preserve"> </w:t>
      </w:r>
      <w:r w:rsidRPr="00FC0E55">
        <w:rPr>
          <w:rtl/>
        </w:rPr>
        <w:t>שניצר כותב: "אולי אין זו גישה מודרנית, אולם ההתקדמות היא בכיוון של</w:t>
      </w:r>
      <w:r w:rsidR="00957838">
        <w:rPr>
          <w:rtl/>
        </w:rPr>
        <w:t xml:space="preserve"> </w:t>
      </w:r>
      <w:r w:rsidRPr="00FC0E55">
        <w:rPr>
          <w:rtl/>
        </w:rPr>
        <w:t>כיליון,</w:t>
      </w:r>
      <w:r w:rsidR="00957838">
        <w:rPr>
          <w:rtl/>
        </w:rPr>
        <w:t xml:space="preserve"> </w:t>
      </w:r>
      <w:r w:rsidRPr="00FC0E55">
        <w:rPr>
          <w:rtl/>
        </w:rPr>
        <w:t>והשיבה</w:t>
      </w:r>
      <w:r w:rsidR="00957838">
        <w:rPr>
          <w:rtl/>
        </w:rPr>
        <w:t xml:space="preserve"> </w:t>
      </w:r>
      <w:r w:rsidRPr="00FC0E55">
        <w:rPr>
          <w:rtl/>
        </w:rPr>
        <w:t>אל</w:t>
      </w:r>
      <w:r w:rsidR="00957838">
        <w:rPr>
          <w:rtl/>
        </w:rPr>
        <w:t xml:space="preserve"> </w:t>
      </w:r>
      <w:r w:rsidRPr="00FC0E55">
        <w:rPr>
          <w:rtl/>
        </w:rPr>
        <w:t>הערכים היהודיים הישנים היא העשויה להבטיח את קיומנו.</w:t>
      </w:r>
      <w:r w:rsidR="00957838">
        <w:rPr>
          <w:rtl/>
        </w:rPr>
        <w:t xml:space="preserve"> </w:t>
      </w:r>
      <w:r w:rsidRPr="00FC0E55">
        <w:rPr>
          <w:rtl/>
        </w:rPr>
        <w:t>אולי</w:t>
      </w:r>
      <w:r w:rsidR="00957838">
        <w:rPr>
          <w:rtl/>
        </w:rPr>
        <w:t xml:space="preserve"> </w:t>
      </w:r>
      <w:r w:rsidRPr="00FC0E55">
        <w:rPr>
          <w:rtl/>
        </w:rPr>
        <w:t>מוטב</w:t>
      </w:r>
      <w:r w:rsidR="00957838">
        <w:rPr>
          <w:rtl/>
        </w:rPr>
        <w:t xml:space="preserve"> </w:t>
      </w:r>
      <w:r w:rsidRPr="00FC0E55">
        <w:rPr>
          <w:rtl/>
        </w:rPr>
        <w:t>שנביט</w:t>
      </w:r>
      <w:r w:rsidR="00957838">
        <w:rPr>
          <w:rtl/>
        </w:rPr>
        <w:t xml:space="preserve"> </w:t>
      </w:r>
      <w:r w:rsidRPr="00FC0E55">
        <w:rPr>
          <w:rtl/>
        </w:rPr>
        <w:t>אחורה</w:t>
      </w:r>
      <w:r w:rsidR="00957838">
        <w:rPr>
          <w:rtl/>
        </w:rPr>
        <w:t xml:space="preserve"> </w:t>
      </w:r>
      <w:r w:rsidRPr="00FC0E55">
        <w:rPr>
          <w:rtl/>
        </w:rPr>
        <w:t>בכיסופים, ולא נרוץ קדימה, בעיניים פקוחות, אל הורדת המסך על</w:t>
      </w:r>
      <w:r w:rsidR="00957838">
        <w:rPr>
          <w:rtl/>
        </w:rPr>
        <w:t xml:space="preserve"> </w:t>
      </w:r>
      <w:r w:rsidRPr="00FC0E55">
        <w:rPr>
          <w:rtl/>
        </w:rPr>
        <w:t>3,500</w:t>
      </w:r>
      <w:r w:rsidR="00957838">
        <w:rPr>
          <w:rtl/>
        </w:rPr>
        <w:t xml:space="preserve"> </w:t>
      </w:r>
      <w:r w:rsidRPr="00FC0E55">
        <w:rPr>
          <w:rtl/>
        </w:rPr>
        <w:t>שנות היסטוריה יהודית".</w:t>
      </w:r>
      <w:r w:rsidR="00957838">
        <w:rPr>
          <w:rtl/>
        </w:rPr>
        <w:t xml:space="preserve"> </w:t>
      </w:r>
      <w:r w:rsidRPr="00FC0E55">
        <w:rPr>
          <w:rtl/>
        </w:rPr>
        <w:t>ועוד מוסיף מר שניצר ואומר:</w:t>
      </w:r>
      <w:r w:rsidR="00957838">
        <w:rPr>
          <w:rtl/>
        </w:rPr>
        <w:t xml:space="preserve"> </w:t>
      </w:r>
      <w:r w:rsidRPr="00FC0E55">
        <w:rPr>
          <w:rtl/>
        </w:rPr>
        <w:t>"הגולה כבר גזרה דין</w:t>
      </w:r>
      <w:r w:rsidR="00957838">
        <w:rPr>
          <w:rtl/>
        </w:rPr>
        <w:t xml:space="preserve"> </w:t>
      </w:r>
      <w:r w:rsidRPr="00FC0E55">
        <w:rPr>
          <w:rtl/>
        </w:rPr>
        <w:t>מוות</w:t>
      </w:r>
      <w:r w:rsidR="00957838">
        <w:rPr>
          <w:rtl/>
        </w:rPr>
        <w:t xml:space="preserve"> </w:t>
      </w:r>
      <w:r w:rsidRPr="00FC0E55">
        <w:rPr>
          <w:rtl/>
        </w:rPr>
        <w:t>על עצמה. מה שצפוי שם ב</w:t>
      </w:r>
      <w:r w:rsidR="00957838">
        <w:rPr>
          <w:rtl/>
        </w:rPr>
        <w:t>-</w:t>
      </w:r>
      <w:r w:rsidRPr="00FC0E55">
        <w:rPr>
          <w:rtl/>
        </w:rPr>
        <w:t>100 השנים הבאות הוא כיליון כמעט גמור, שרק גרעינים</w:t>
      </w:r>
      <w:r w:rsidR="00957838">
        <w:rPr>
          <w:rtl/>
        </w:rPr>
        <w:t xml:space="preserve"> </w:t>
      </w:r>
      <w:r w:rsidRPr="00FC0E55">
        <w:rPr>
          <w:rtl/>
        </w:rPr>
        <w:t>פזורים קטנים יינצלו ממנו".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זיגמונד</w:t>
      </w:r>
      <w:r w:rsidR="00957838">
        <w:rPr>
          <w:rtl/>
        </w:rPr>
        <w:t xml:space="preserve"> </w:t>
      </w:r>
      <w:r w:rsidRPr="00FC0E55">
        <w:rPr>
          <w:rtl/>
        </w:rPr>
        <w:t>פרויד</w:t>
      </w:r>
      <w:r w:rsidR="00957838">
        <w:rPr>
          <w:rtl/>
        </w:rPr>
        <w:t xml:space="preserve"> </w:t>
      </w:r>
      <w:r w:rsidRPr="00FC0E55">
        <w:rPr>
          <w:rtl/>
        </w:rPr>
        <w:t>כתב:</w:t>
      </w:r>
      <w:r w:rsidR="00957838">
        <w:rPr>
          <w:rtl/>
        </w:rPr>
        <w:t xml:space="preserve"> </w:t>
      </w:r>
      <w:r w:rsidRPr="00FC0E55">
        <w:rPr>
          <w:rtl/>
        </w:rPr>
        <w:t>"אם</w:t>
      </w:r>
      <w:r w:rsidR="00957838">
        <w:rPr>
          <w:rtl/>
        </w:rPr>
        <w:t xml:space="preserve"> </w:t>
      </w:r>
      <w:r w:rsidRPr="00FC0E55">
        <w:rPr>
          <w:rtl/>
        </w:rPr>
        <w:t>לא תגדל את בנך כיהודי, אתה נוטל ממנו את מקורות</w:t>
      </w:r>
      <w:r w:rsidR="00957838">
        <w:rPr>
          <w:rtl/>
        </w:rPr>
        <w:t xml:space="preserve"> </w:t>
      </w:r>
      <w:r w:rsidRPr="00FC0E55">
        <w:rPr>
          <w:rtl/>
        </w:rPr>
        <w:t>האנרגיה</w:t>
      </w:r>
      <w:r w:rsidR="00957838">
        <w:rPr>
          <w:rtl/>
        </w:rPr>
        <w:t xml:space="preserve"> </w:t>
      </w:r>
      <w:r w:rsidRPr="00FC0E55">
        <w:rPr>
          <w:rtl/>
        </w:rPr>
        <w:t>שלו,</w:t>
      </w:r>
      <w:r w:rsidR="00957838">
        <w:rPr>
          <w:rtl/>
        </w:rPr>
        <w:t xml:space="preserve"> </w:t>
      </w:r>
      <w:r w:rsidRPr="00FC0E55">
        <w:rPr>
          <w:rtl/>
        </w:rPr>
        <w:t>שאין</w:t>
      </w:r>
      <w:r w:rsidR="00957838">
        <w:rPr>
          <w:rtl/>
        </w:rPr>
        <w:t xml:space="preserve"> </w:t>
      </w:r>
      <w:r w:rsidRPr="00FC0E55">
        <w:rPr>
          <w:rtl/>
        </w:rPr>
        <w:t>להם תחליף בשום עניין אחר.</w:t>
      </w:r>
      <w:r w:rsidR="00957838">
        <w:rPr>
          <w:rtl/>
        </w:rPr>
        <w:t xml:space="preserve"> </w:t>
      </w:r>
      <w:r w:rsidRPr="00FC0E55">
        <w:rPr>
          <w:rtl/>
        </w:rPr>
        <w:t>הוא יצטרך להילחם כיהודי, ועליך</w:t>
      </w:r>
      <w:r w:rsidR="00957838">
        <w:rPr>
          <w:rtl/>
        </w:rPr>
        <w:t xml:space="preserve"> </w:t>
      </w:r>
      <w:r w:rsidRPr="00FC0E55">
        <w:rPr>
          <w:rtl/>
        </w:rPr>
        <w:t>לפתח בו את כל האנרגיה שתידרש לו למאבק זה. אל תיטול ממנו יתרון זה".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הפרטיזן</w:t>
      </w:r>
      <w:r w:rsidR="00957838">
        <w:rPr>
          <w:rtl/>
        </w:rPr>
        <w:t xml:space="preserve"> </w:t>
      </w:r>
      <w:r w:rsidRPr="00FC0E55">
        <w:rPr>
          <w:rtl/>
        </w:rPr>
        <w:t>הנודע</w:t>
      </w:r>
      <w:r w:rsidR="00957838">
        <w:rPr>
          <w:rtl/>
        </w:rPr>
        <w:t xml:space="preserve"> </w:t>
      </w:r>
      <w:r w:rsidRPr="00FC0E55">
        <w:rPr>
          <w:rtl/>
        </w:rPr>
        <w:t>אבא</w:t>
      </w:r>
      <w:r w:rsidR="00957838">
        <w:rPr>
          <w:rtl/>
        </w:rPr>
        <w:t xml:space="preserve"> </w:t>
      </w:r>
      <w:r w:rsidRPr="00FC0E55">
        <w:rPr>
          <w:rtl/>
        </w:rPr>
        <w:t>קובנר,</w:t>
      </w:r>
      <w:r w:rsidR="00957838">
        <w:rPr>
          <w:rtl/>
        </w:rPr>
        <w:t xml:space="preserve"> </w:t>
      </w:r>
      <w:r w:rsidRPr="00FC0E55">
        <w:rPr>
          <w:rtl/>
        </w:rPr>
        <w:t>שהיה</w:t>
      </w:r>
      <w:r w:rsidR="00957838">
        <w:rPr>
          <w:rtl/>
        </w:rPr>
        <w:t xml:space="preserve"> </w:t>
      </w:r>
      <w:r w:rsidRPr="00FC0E55">
        <w:rPr>
          <w:rtl/>
        </w:rPr>
        <w:t>משורר,</w:t>
      </w:r>
      <w:r w:rsidR="00957838">
        <w:rPr>
          <w:rtl/>
        </w:rPr>
        <w:t xml:space="preserve"> </w:t>
      </w:r>
      <w:r w:rsidRPr="00FC0E55">
        <w:rPr>
          <w:rtl/>
        </w:rPr>
        <w:t>אמר</w:t>
      </w:r>
      <w:r w:rsidR="00957838">
        <w:rPr>
          <w:rtl/>
        </w:rPr>
        <w:t xml:space="preserve"> </w:t>
      </w:r>
      <w:r w:rsidRPr="00FC0E55">
        <w:rPr>
          <w:rtl/>
        </w:rPr>
        <w:t>ביום</w:t>
      </w:r>
      <w:r w:rsidR="00957838">
        <w:rPr>
          <w:rtl/>
        </w:rPr>
        <w:t xml:space="preserve"> </w:t>
      </w:r>
      <w:r w:rsidRPr="00FC0E55">
        <w:rPr>
          <w:rtl/>
        </w:rPr>
        <w:t>עיון</w:t>
      </w:r>
      <w:r w:rsidR="00957838">
        <w:rPr>
          <w:rtl/>
        </w:rPr>
        <w:t xml:space="preserve"> </w:t>
      </w:r>
      <w:r w:rsidRPr="00FC0E55">
        <w:rPr>
          <w:rtl/>
        </w:rPr>
        <w:t>שנערך</w:t>
      </w:r>
      <w:r w:rsidR="00957838">
        <w:rPr>
          <w:rtl/>
        </w:rPr>
        <w:t xml:space="preserve"> </w:t>
      </w:r>
      <w:r w:rsidRPr="00FC0E55">
        <w:rPr>
          <w:rtl/>
        </w:rPr>
        <w:t>בקיבוץ</w:t>
      </w:r>
      <w:r w:rsidR="00957838">
        <w:rPr>
          <w:rtl/>
        </w:rPr>
        <w:t xml:space="preserve"> </w:t>
      </w:r>
      <w:r w:rsidRPr="00FC0E55">
        <w:rPr>
          <w:rtl/>
        </w:rPr>
        <w:t>בית</w:t>
      </w:r>
      <w:r w:rsidR="00957838">
        <w:rPr>
          <w:rtl/>
        </w:rPr>
        <w:t>-</w:t>
      </w:r>
      <w:r w:rsidRPr="00FC0E55">
        <w:rPr>
          <w:rtl/>
        </w:rPr>
        <w:t>השיטה:</w:t>
      </w:r>
      <w:r w:rsidR="00957838">
        <w:rPr>
          <w:rtl/>
        </w:rPr>
        <w:t xml:space="preserve"> </w:t>
      </w:r>
      <w:r w:rsidRPr="00FC0E55">
        <w:rPr>
          <w:rtl/>
        </w:rPr>
        <w:t>"כשאתה שואל את עצמך את השאלה המציקה: אולי טעינו בכל הדרך? אתה מצפה</w:t>
      </w:r>
      <w:r w:rsidR="00957838">
        <w:rPr>
          <w:rtl/>
        </w:rPr>
        <w:t xml:space="preserve"> </w:t>
      </w:r>
      <w:r w:rsidRPr="00FC0E55">
        <w:rPr>
          <w:rtl/>
        </w:rPr>
        <w:t>לחצוב</w:t>
      </w:r>
      <w:r w:rsidR="00957838">
        <w:rPr>
          <w:rtl/>
        </w:rPr>
        <w:t xml:space="preserve"> </w:t>
      </w:r>
      <w:r w:rsidRPr="00FC0E55">
        <w:rPr>
          <w:rtl/>
        </w:rPr>
        <w:t>בעצמך</w:t>
      </w:r>
      <w:r w:rsidR="00957838">
        <w:rPr>
          <w:rtl/>
        </w:rPr>
        <w:t xml:space="preserve"> </w:t>
      </w:r>
      <w:r w:rsidRPr="00FC0E55">
        <w:rPr>
          <w:rtl/>
        </w:rPr>
        <w:t>את התשובה. אין לי תשובות ברורות, אבל אני חש בכל מאודי, שלא ייתכן</w:t>
      </w:r>
      <w:r w:rsidR="00957838">
        <w:rPr>
          <w:rtl/>
        </w:rPr>
        <w:t xml:space="preserve"> </w:t>
      </w:r>
      <w:r w:rsidRPr="00FC0E55">
        <w:rPr>
          <w:rtl/>
        </w:rPr>
        <w:t>שמורשת</w:t>
      </w:r>
      <w:r w:rsidR="00957838">
        <w:rPr>
          <w:rtl/>
        </w:rPr>
        <w:t xml:space="preserve"> </w:t>
      </w:r>
      <w:r w:rsidRPr="00FC0E55">
        <w:rPr>
          <w:rtl/>
        </w:rPr>
        <w:t>עצומה</w:t>
      </w:r>
      <w:r w:rsidR="00957838">
        <w:rPr>
          <w:rtl/>
        </w:rPr>
        <w:t xml:space="preserve"> </w:t>
      </w:r>
      <w:r w:rsidRPr="00FC0E55">
        <w:rPr>
          <w:rtl/>
        </w:rPr>
        <w:t>כזאת</w:t>
      </w:r>
      <w:r w:rsidR="00957838">
        <w:rPr>
          <w:rtl/>
        </w:rPr>
        <w:t xml:space="preserve"> </w:t>
      </w:r>
      <w:r w:rsidRPr="00FC0E55">
        <w:rPr>
          <w:rtl/>
        </w:rPr>
        <w:t>תלך לאיבוד.</w:t>
      </w:r>
      <w:r w:rsidR="00957838">
        <w:rPr>
          <w:rtl/>
        </w:rPr>
        <w:t xml:space="preserve"> </w:t>
      </w:r>
      <w:r w:rsidRPr="00FC0E55">
        <w:rPr>
          <w:rtl/>
        </w:rPr>
        <w:t>הכישלון הגדול ביותר שלנו היה של דור החלוצים,</w:t>
      </w:r>
      <w:r w:rsidR="00957838">
        <w:rPr>
          <w:rtl/>
        </w:rPr>
        <w:t xml:space="preserve"> </w:t>
      </w:r>
      <w:r w:rsidRPr="00FC0E55">
        <w:rPr>
          <w:rtl/>
        </w:rPr>
        <w:t>הניתוק</w:t>
      </w:r>
      <w:r w:rsidR="00957838">
        <w:rPr>
          <w:rtl/>
        </w:rPr>
        <w:t xml:space="preserve"> </w:t>
      </w:r>
      <w:r w:rsidRPr="00FC0E55">
        <w:rPr>
          <w:rtl/>
        </w:rPr>
        <w:t>מהרציפות,</w:t>
      </w:r>
      <w:r w:rsidR="00957838">
        <w:rPr>
          <w:rtl/>
        </w:rPr>
        <w:t xml:space="preserve"> </w:t>
      </w:r>
      <w:r w:rsidRPr="00FC0E55">
        <w:rPr>
          <w:rtl/>
        </w:rPr>
        <w:t>מכל</w:t>
      </w:r>
      <w:r w:rsidR="00957838">
        <w:rPr>
          <w:rtl/>
        </w:rPr>
        <w:t xml:space="preserve"> </w:t>
      </w:r>
      <w:r w:rsidRPr="00FC0E55">
        <w:rPr>
          <w:rtl/>
        </w:rPr>
        <w:t>מה</w:t>
      </w:r>
      <w:r w:rsidR="00957838">
        <w:rPr>
          <w:rtl/>
        </w:rPr>
        <w:t xml:space="preserve"> </w:t>
      </w:r>
      <w:r w:rsidRPr="00FC0E55">
        <w:rPr>
          <w:rtl/>
        </w:rPr>
        <w:t>שהיה טבוע בלב לבו של האדם היהודי לדורותיו. קלה מדי</w:t>
      </w:r>
      <w:r w:rsidR="00957838">
        <w:rPr>
          <w:rtl/>
        </w:rPr>
        <w:t xml:space="preserve"> </w:t>
      </w:r>
      <w:r w:rsidRPr="00FC0E55">
        <w:rPr>
          <w:rtl/>
        </w:rPr>
        <w:t>היתה</w:t>
      </w:r>
      <w:r w:rsidR="00957838">
        <w:rPr>
          <w:rtl/>
        </w:rPr>
        <w:t xml:space="preserve"> </w:t>
      </w:r>
      <w:r w:rsidRPr="00FC0E55">
        <w:rPr>
          <w:rtl/>
        </w:rPr>
        <w:t>אמונתו</w:t>
      </w:r>
      <w:r w:rsidR="00957838">
        <w:rPr>
          <w:rtl/>
        </w:rPr>
        <w:t xml:space="preserve"> </w:t>
      </w:r>
      <w:r w:rsidRPr="00FC0E55">
        <w:rPr>
          <w:rtl/>
        </w:rPr>
        <w:t>של</w:t>
      </w:r>
      <w:r w:rsidR="00957838">
        <w:rPr>
          <w:rtl/>
        </w:rPr>
        <w:t xml:space="preserve"> </w:t>
      </w:r>
      <w:r w:rsidRPr="00FC0E55">
        <w:rPr>
          <w:rtl/>
        </w:rPr>
        <w:t>דור</w:t>
      </w:r>
      <w:r w:rsidR="00957838">
        <w:rPr>
          <w:rtl/>
        </w:rPr>
        <w:t xml:space="preserve"> </w:t>
      </w:r>
      <w:r w:rsidRPr="00FC0E55">
        <w:rPr>
          <w:rtl/>
        </w:rPr>
        <w:t>הראשונים,</w:t>
      </w:r>
      <w:r w:rsidR="00957838">
        <w:rPr>
          <w:rtl/>
        </w:rPr>
        <w:t xml:space="preserve"> </w:t>
      </w:r>
      <w:r w:rsidRPr="00FC0E55">
        <w:rPr>
          <w:rtl/>
        </w:rPr>
        <w:t>שכל זה ניתן לשנות מן היסוד. לא בונים מניתוק,</w:t>
      </w:r>
      <w:r w:rsidR="00957838">
        <w:rPr>
          <w:rtl/>
        </w:rPr>
        <w:t xml:space="preserve"> </w:t>
      </w:r>
      <w:r w:rsidRPr="00FC0E55">
        <w:rPr>
          <w:rtl/>
        </w:rPr>
        <w:t>בוודאי שלא עולם יהודי". רבותי, לא רב כותב את זה. אבא קובנר כותב את זה.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רבותי,</w:t>
      </w:r>
      <w:r w:rsidR="00957838">
        <w:rPr>
          <w:rtl/>
        </w:rPr>
        <w:t xml:space="preserve"> </w:t>
      </w:r>
      <w:r w:rsidRPr="00FC0E55">
        <w:rPr>
          <w:rtl/>
        </w:rPr>
        <w:t>חברים</w:t>
      </w:r>
      <w:r w:rsidR="00957838">
        <w:rPr>
          <w:rtl/>
        </w:rPr>
        <w:t xml:space="preserve"> </w:t>
      </w:r>
      <w:r w:rsidRPr="00FC0E55">
        <w:rPr>
          <w:rtl/>
        </w:rPr>
        <w:t>יקרים,</w:t>
      </w:r>
      <w:r w:rsidR="00957838">
        <w:rPr>
          <w:rtl/>
        </w:rPr>
        <w:t xml:space="preserve"> </w:t>
      </w:r>
      <w:r w:rsidRPr="00FC0E55">
        <w:rPr>
          <w:rtl/>
        </w:rPr>
        <w:t>מציטוטים</w:t>
      </w:r>
      <w:r w:rsidR="00957838">
        <w:rPr>
          <w:rtl/>
        </w:rPr>
        <w:t xml:space="preserve"> </w:t>
      </w:r>
      <w:r w:rsidRPr="00FC0E55">
        <w:rPr>
          <w:rtl/>
        </w:rPr>
        <w:t>מעטים אלה שהעליתי בפניכם ומהסקירה הכללית</w:t>
      </w:r>
      <w:r w:rsidR="00957838">
        <w:rPr>
          <w:rtl/>
        </w:rPr>
        <w:t xml:space="preserve"> </w:t>
      </w:r>
      <w:r w:rsidRPr="00FC0E55">
        <w:rPr>
          <w:rtl/>
        </w:rPr>
        <w:t>שהבאתי</w:t>
      </w:r>
      <w:r w:rsidR="00957838">
        <w:rPr>
          <w:rtl/>
        </w:rPr>
        <w:t xml:space="preserve"> </w:t>
      </w:r>
      <w:r w:rsidRPr="00FC0E55">
        <w:rPr>
          <w:rtl/>
        </w:rPr>
        <w:t>בתחילת</w:t>
      </w:r>
      <w:r w:rsidR="00957838">
        <w:rPr>
          <w:rtl/>
        </w:rPr>
        <w:t xml:space="preserve"> </w:t>
      </w:r>
      <w:r w:rsidRPr="00FC0E55">
        <w:rPr>
          <w:rtl/>
        </w:rPr>
        <w:t>דברי</w:t>
      </w:r>
      <w:r w:rsidR="00957838">
        <w:rPr>
          <w:rtl/>
        </w:rPr>
        <w:t xml:space="preserve"> </w:t>
      </w:r>
      <w:r w:rsidRPr="00FC0E55">
        <w:rPr>
          <w:rtl/>
        </w:rPr>
        <w:t>ניכרת התשובה הבסיסית והיסודית על שאלתנו, והיא:</w:t>
      </w:r>
      <w:r w:rsidR="00957838">
        <w:rPr>
          <w:rtl/>
        </w:rPr>
        <w:t xml:space="preserve"> </w:t>
      </w:r>
      <w:r w:rsidRPr="00FC0E55">
        <w:rPr>
          <w:rtl/>
        </w:rPr>
        <w:t>ההתנתקות</w:t>
      </w:r>
      <w:r w:rsidR="00957838">
        <w:rPr>
          <w:rtl/>
        </w:rPr>
        <w:t xml:space="preserve"> </w:t>
      </w:r>
      <w:r w:rsidRPr="00FC0E55">
        <w:rPr>
          <w:rtl/>
        </w:rPr>
        <w:t>ממורשתנו</w:t>
      </w:r>
      <w:r w:rsidR="00957838">
        <w:rPr>
          <w:rtl/>
        </w:rPr>
        <w:t xml:space="preserve"> </w:t>
      </w:r>
      <w:r w:rsidRPr="00FC0E55">
        <w:rPr>
          <w:rtl/>
        </w:rPr>
        <w:t>וריצת</w:t>
      </w:r>
      <w:r w:rsidR="00957838">
        <w:rPr>
          <w:rtl/>
        </w:rPr>
        <w:t xml:space="preserve"> </w:t>
      </w:r>
      <w:r w:rsidRPr="00FC0E55">
        <w:rPr>
          <w:rtl/>
        </w:rPr>
        <w:t>אמוק</w:t>
      </w:r>
      <w:r w:rsidR="00957838">
        <w:rPr>
          <w:rtl/>
        </w:rPr>
        <w:t xml:space="preserve"> </w:t>
      </w:r>
      <w:r w:rsidRPr="00FC0E55">
        <w:rPr>
          <w:rtl/>
        </w:rPr>
        <w:t>אך</w:t>
      </w:r>
      <w:r w:rsidR="00957838">
        <w:rPr>
          <w:rtl/>
        </w:rPr>
        <w:t xml:space="preserve"> </w:t>
      </w:r>
      <w:r w:rsidRPr="00FC0E55">
        <w:rPr>
          <w:rtl/>
        </w:rPr>
        <w:t>ורק</w:t>
      </w:r>
      <w:r w:rsidR="00957838">
        <w:rPr>
          <w:rtl/>
        </w:rPr>
        <w:t xml:space="preserve"> </w:t>
      </w:r>
      <w:r w:rsidRPr="00FC0E55">
        <w:rPr>
          <w:rtl/>
        </w:rPr>
        <w:t>אל</w:t>
      </w:r>
      <w:r w:rsidR="00957838">
        <w:rPr>
          <w:rtl/>
        </w:rPr>
        <w:t xml:space="preserve"> </w:t>
      </w:r>
      <w:r w:rsidRPr="00FC0E55">
        <w:rPr>
          <w:rtl/>
        </w:rPr>
        <w:t>העתיד,</w:t>
      </w:r>
      <w:r w:rsidR="00957838">
        <w:rPr>
          <w:rtl/>
        </w:rPr>
        <w:t xml:space="preserve"> </w:t>
      </w:r>
      <w:r w:rsidRPr="00FC0E55">
        <w:rPr>
          <w:rtl/>
        </w:rPr>
        <w:t>תוך התנתקות מהעבר, הן הגורם העיקרי</w:t>
      </w:r>
      <w:r w:rsidR="00957838">
        <w:rPr>
          <w:rtl/>
        </w:rPr>
        <w:t xml:space="preserve"> </w:t>
      </w:r>
      <w:r w:rsidRPr="00FC0E55">
        <w:rPr>
          <w:rtl/>
        </w:rPr>
        <w:t>להתבוללות.</w:t>
      </w:r>
      <w:r w:rsidR="00957838">
        <w:rPr>
          <w:rtl/>
        </w:rPr>
        <w:t xml:space="preserve"> </w:t>
      </w:r>
      <w:r w:rsidRPr="00FC0E55">
        <w:rPr>
          <w:rtl/>
        </w:rPr>
        <w:t>וכבר</w:t>
      </w:r>
      <w:r w:rsidR="00957838">
        <w:rPr>
          <w:rtl/>
        </w:rPr>
        <w:t xml:space="preserve"> </w:t>
      </w:r>
      <w:r w:rsidRPr="00FC0E55">
        <w:rPr>
          <w:rtl/>
        </w:rPr>
        <w:t>אמר</w:t>
      </w:r>
      <w:r w:rsidR="00957838">
        <w:rPr>
          <w:rtl/>
        </w:rPr>
        <w:t xml:space="preserve"> </w:t>
      </w:r>
      <w:r w:rsidRPr="00FC0E55">
        <w:rPr>
          <w:rtl/>
        </w:rPr>
        <w:t>חכם אחד: עם שאין לו עבר הוא עם שאין לו עתיד. התנתקותנו</w:t>
      </w:r>
      <w:r w:rsidR="00957838">
        <w:rPr>
          <w:rtl/>
        </w:rPr>
        <w:t xml:space="preserve"> </w:t>
      </w:r>
      <w:r w:rsidRPr="00FC0E55">
        <w:rPr>
          <w:rtl/>
        </w:rPr>
        <w:t>מהעבר הולכת ומנתקת אותנו מהיהדות.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והשאלה</w:t>
      </w:r>
      <w:r w:rsidR="00957838">
        <w:rPr>
          <w:rtl/>
        </w:rPr>
        <w:t xml:space="preserve"> </w:t>
      </w:r>
      <w:r w:rsidRPr="00FC0E55">
        <w:rPr>
          <w:rtl/>
        </w:rPr>
        <w:t>הנוספת</w:t>
      </w:r>
      <w:r w:rsidR="00957838">
        <w:rPr>
          <w:rtl/>
        </w:rPr>
        <w:t xml:space="preserve"> </w:t>
      </w:r>
      <w:r w:rsidRPr="00FC0E55">
        <w:rPr>
          <w:rtl/>
        </w:rPr>
        <w:t>הנשאלת,</w:t>
      </w:r>
      <w:r w:rsidR="00957838">
        <w:rPr>
          <w:rtl/>
        </w:rPr>
        <w:t xml:space="preserve"> </w:t>
      </w:r>
      <w:r w:rsidRPr="00FC0E55">
        <w:rPr>
          <w:rtl/>
        </w:rPr>
        <w:t>שהיא</w:t>
      </w:r>
      <w:r w:rsidR="00957838">
        <w:rPr>
          <w:rtl/>
        </w:rPr>
        <w:t xml:space="preserve"> </w:t>
      </w:r>
      <w:r w:rsidRPr="00FC0E55">
        <w:rPr>
          <w:rtl/>
        </w:rPr>
        <w:t>למעשה</w:t>
      </w:r>
      <w:r w:rsidR="00957838">
        <w:rPr>
          <w:rtl/>
        </w:rPr>
        <w:t xml:space="preserve"> </w:t>
      </w:r>
      <w:r w:rsidRPr="00FC0E55">
        <w:rPr>
          <w:rtl/>
        </w:rPr>
        <w:t>תכלית הדיון היום ולא דיבורים בעלמא,</w:t>
      </w:r>
      <w:r w:rsidR="00957838">
        <w:rPr>
          <w:rtl/>
        </w:rPr>
        <w:t xml:space="preserve"> </w:t>
      </w:r>
      <w:r w:rsidRPr="00FC0E55">
        <w:rPr>
          <w:rtl/>
        </w:rPr>
        <w:t>היא:</w:t>
      </w:r>
      <w:r w:rsidR="00957838">
        <w:rPr>
          <w:rtl/>
        </w:rPr>
        <w:t xml:space="preserve"> </w:t>
      </w:r>
      <w:r w:rsidRPr="00FC0E55">
        <w:rPr>
          <w:rtl/>
        </w:rPr>
        <w:t>מה</w:t>
      </w:r>
      <w:r w:rsidR="00957838">
        <w:rPr>
          <w:rtl/>
        </w:rPr>
        <w:t xml:space="preserve"> </w:t>
      </w:r>
      <w:r w:rsidRPr="00FC0E55">
        <w:rPr>
          <w:rtl/>
        </w:rPr>
        <w:t>עושים</w:t>
      </w:r>
      <w:r w:rsidR="00957838">
        <w:rPr>
          <w:rtl/>
        </w:rPr>
        <w:t xml:space="preserve"> </w:t>
      </w:r>
      <w:r w:rsidRPr="00FC0E55">
        <w:rPr>
          <w:rtl/>
        </w:rPr>
        <w:t>ואיך עושים למנוע את ההתבוללות? וכיצד אולי להחזיר לעמנו את אלה</w:t>
      </w:r>
      <w:r w:rsidR="00957838">
        <w:rPr>
          <w:rtl/>
        </w:rPr>
        <w:t xml:space="preserve"> </w:t>
      </w:r>
      <w:r w:rsidRPr="00FC0E55">
        <w:rPr>
          <w:rtl/>
        </w:rPr>
        <w:t>שכבר התבוללו?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רבותי</w:t>
      </w:r>
      <w:r w:rsidR="00957838">
        <w:rPr>
          <w:rtl/>
        </w:rPr>
        <w:t xml:space="preserve"> </w:t>
      </w:r>
      <w:r w:rsidRPr="00FC0E55">
        <w:rPr>
          <w:rtl/>
        </w:rPr>
        <w:t>חברי</w:t>
      </w:r>
      <w:r w:rsidR="00957838">
        <w:rPr>
          <w:rtl/>
        </w:rPr>
        <w:t xml:space="preserve"> </w:t>
      </w:r>
      <w:r w:rsidRPr="00FC0E55">
        <w:rPr>
          <w:rtl/>
        </w:rPr>
        <w:t>הכנסת,</w:t>
      </w:r>
      <w:r w:rsidR="00957838">
        <w:rPr>
          <w:rtl/>
        </w:rPr>
        <w:t xml:space="preserve"> </w:t>
      </w:r>
      <w:r w:rsidRPr="00FC0E55">
        <w:rPr>
          <w:rtl/>
        </w:rPr>
        <w:t>לסיום</w:t>
      </w:r>
      <w:r w:rsidR="00957838">
        <w:rPr>
          <w:rtl/>
        </w:rPr>
        <w:t xml:space="preserve"> </w:t>
      </w:r>
      <w:r w:rsidRPr="00FC0E55">
        <w:rPr>
          <w:rtl/>
        </w:rPr>
        <w:t>דברי אני רוצה לומר מה הן הדרכים שאני חושב שיש</w:t>
      </w:r>
      <w:r w:rsidR="00957838">
        <w:rPr>
          <w:rtl/>
        </w:rPr>
        <w:t xml:space="preserve"> </w:t>
      </w:r>
      <w:r w:rsidRPr="00FC0E55">
        <w:rPr>
          <w:rtl/>
        </w:rPr>
        <w:t>לפעול</w:t>
      </w:r>
      <w:r w:rsidR="00957838">
        <w:rPr>
          <w:rtl/>
        </w:rPr>
        <w:t xml:space="preserve"> </w:t>
      </w:r>
      <w:r w:rsidRPr="00FC0E55">
        <w:rPr>
          <w:rtl/>
        </w:rPr>
        <w:t>בהן</w:t>
      </w:r>
      <w:r w:rsidR="00957838">
        <w:rPr>
          <w:rtl/>
        </w:rPr>
        <w:t xml:space="preserve"> </w:t>
      </w:r>
      <w:r w:rsidRPr="00FC0E55">
        <w:rPr>
          <w:rtl/>
        </w:rPr>
        <w:t>כדי להציל את עמנו מההתבוללות הנוראה שאנחנו נמצאים בה. אנחנו עורכים</w:t>
      </w:r>
      <w:r w:rsidR="00957838">
        <w:rPr>
          <w:rtl/>
        </w:rPr>
        <w:t xml:space="preserve"> </w:t>
      </w:r>
      <w:r w:rsidRPr="00FC0E55">
        <w:rPr>
          <w:rtl/>
        </w:rPr>
        <w:t>היום</w:t>
      </w:r>
      <w:r w:rsidR="00957838">
        <w:rPr>
          <w:rtl/>
        </w:rPr>
        <w:t xml:space="preserve"> </w:t>
      </w:r>
      <w:r w:rsidRPr="00FC0E55">
        <w:rPr>
          <w:rtl/>
        </w:rPr>
        <w:t>בכל</w:t>
      </w:r>
      <w:r w:rsidR="00957838">
        <w:rPr>
          <w:rtl/>
        </w:rPr>
        <w:t xml:space="preserve"> </w:t>
      </w:r>
      <w:r w:rsidRPr="00FC0E55">
        <w:rPr>
          <w:rtl/>
        </w:rPr>
        <w:t>רחבי</w:t>
      </w:r>
      <w:r w:rsidR="00957838">
        <w:rPr>
          <w:rtl/>
        </w:rPr>
        <w:t xml:space="preserve"> </w:t>
      </w:r>
      <w:r w:rsidRPr="00FC0E55">
        <w:rPr>
          <w:rtl/>
        </w:rPr>
        <w:t>ישראל</w:t>
      </w:r>
      <w:r w:rsidR="00957838">
        <w:rPr>
          <w:rtl/>
        </w:rPr>
        <w:t xml:space="preserve"> </w:t>
      </w:r>
      <w:r w:rsidRPr="00FC0E55">
        <w:rPr>
          <w:rtl/>
        </w:rPr>
        <w:t>וברחבי העולם סמינריונים להחדרת ערכי היהדות על</w:t>
      </w:r>
      <w:r w:rsidR="00957838">
        <w:rPr>
          <w:rtl/>
        </w:rPr>
        <w:t>-</w:t>
      </w:r>
      <w:r w:rsidRPr="00FC0E55">
        <w:rPr>
          <w:rtl/>
        </w:rPr>
        <w:t>ידי טובי</w:t>
      </w:r>
      <w:r w:rsidR="00957838">
        <w:rPr>
          <w:rtl/>
        </w:rPr>
        <w:t xml:space="preserve"> </w:t>
      </w:r>
      <w:r w:rsidRPr="00FC0E55">
        <w:rPr>
          <w:rtl/>
        </w:rPr>
        <w:t>המרצים</w:t>
      </w:r>
      <w:r w:rsidR="00957838">
        <w:rPr>
          <w:rtl/>
        </w:rPr>
        <w:t xml:space="preserve"> </w:t>
      </w:r>
      <w:r w:rsidRPr="00FC0E55">
        <w:rPr>
          <w:rtl/>
        </w:rPr>
        <w:t>והרבנים.</w:t>
      </w:r>
      <w:r w:rsidR="00957838">
        <w:rPr>
          <w:rtl/>
        </w:rPr>
        <w:t xml:space="preserve"> </w:t>
      </w:r>
      <w:r w:rsidRPr="00FC0E55">
        <w:rPr>
          <w:rtl/>
        </w:rPr>
        <w:t>ואני קורא לסם בן</w:t>
      </w:r>
      <w:r w:rsidR="00957838">
        <w:rPr>
          <w:rtl/>
        </w:rPr>
        <w:t>-</w:t>
      </w:r>
      <w:r w:rsidRPr="00FC0E55">
        <w:rPr>
          <w:rtl/>
        </w:rPr>
        <w:t>שטרית ולכל אותם אנשים שבאמת יש להם רצון טוב</w:t>
      </w:r>
      <w:r w:rsidR="00957838">
        <w:rPr>
          <w:rtl/>
        </w:rPr>
        <w:t xml:space="preserve"> </w:t>
      </w:r>
      <w:r w:rsidRPr="00FC0E55">
        <w:rPr>
          <w:rtl/>
        </w:rPr>
        <w:t>להציל</w:t>
      </w:r>
      <w:r w:rsidR="00957838">
        <w:rPr>
          <w:rtl/>
        </w:rPr>
        <w:t xml:space="preserve"> </w:t>
      </w:r>
      <w:r w:rsidRPr="00FC0E55">
        <w:rPr>
          <w:rtl/>
        </w:rPr>
        <w:t>את</w:t>
      </w:r>
      <w:r w:rsidR="00957838">
        <w:rPr>
          <w:rtl/>
        </w:rPr>
        <w:t xml:space="preserve"> </w:t>
      </w:r>
      <w:r w:rsidRPr="00FC0E55">
        <w:rPr>
          <w:rtl/>
        </w:rPr>
        <w:t>עמנו</w:t>
      </w:r>
      <w:r w:rsidR="00957838">
        <w:rPr>
          <w:rtl/>
        </w:rPr>
        <w:t xml:space="preserve"> </w:t>
      </w:r>
      <w:r w:rsidRPr="00FC0E55">
        <w:rPr>
          <w:rtl/>
        </w:rPr>
        <w:t>מההתבוללות</w:t>
      </w:r>
      <w:r w:rsidR="00957838">
        <w:rPr>
          <w:rtl/>
        </w:rPr>
        <w:t xml:space="preserve"> </w:t>
      </w:r>
      <w:r w:rsidRPr="00FC0E55">
        <w:rPr>
          <w:rtl/>
        </w:rPr>
        <w:t>והשואה,</w:t>
      </w:r>
      <w:r w:rsidR="00957838">
        <w:rPr>
          <w:rtl/>
        </w:rPr>
        <w:t xml:space="preserve"> </w:t>
      </w:r>
      <w:r w:rsidRPr="00FC0E55">
        <w:rPr>
          <w:rtl/>
        </w:rPr>
        <w:t>לבוא</w:t>
      </w:r>
      <w:r w:rsidR="00957838">
        <w:rPr>
          <w:rtl/>
        </w:rPr>
        <w:t xml:space="preserve"> </w:t>
      </w:r>
      <w:r w:rsidRPr="00FC0E55">
        <w:rPr>
          <w:rtl/>
        </w:rPr>
        <w:t>ולפעול בכיוון הזה, להצלת עמנו בדרך</w:t>
      </w:r>
      <w:r w:rsidR="00957838">
        <w:rPr>
          <w:rtl/>
        </w:rPr>
        <w:t xml:space="preserve"> </w:t>
      </w:r>
      <w:r w:rsidRPr="00FC0E55">
        <w:rPr>
          <w:rtl/>
        </w:rPr>
        <w:t>התורה.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ש' וייס: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אני</w:t>
      </w:r>
      <w:r w:rsidR="00957838">
        <w:rPr>
          <w:rtl/>
        </w:rPr>
        <w:t xml:space="preserve"> </w:t>
      </w:r>
      <w:r w:rsidRPr="00FC0E55">
        <w:rPr>
          <w:rtl/>
        </w:rPr>
        <w:t>מודה מאוד לחבר הכנסת בניזרי. חבר הכנסת משה קצב, בבקשה, ואחריו יתייחס</w:t>
      </w:r>
      <w:r w:rsidR="00957838">
        <w:rPr>
          <w:rtl/>
        </w:rPr>
        <w:t xml:space="preserve"> </w:t>
      </w:r>
      <w:r w:rsidRPr="00FC0E55">
        <w:rPr>
          <w:rtl/>
        </w:rPr>
        <w:t>לנושא השר שמעון שטרית.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משה קצב (הליכוד):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אדוני</w:t>
      </w:r>
      <w:r w:rsidR="00957838">
        <w:rPr>
          <w:rtl/>
        </w:rPr>
        <w:t xml:space="preserve"> </w:t>
      </w:r>
      <w:r w:rsidRPr="00FC0E55">
        <w:rPr>
          <w:rtl/>
        </w:rPr>
        <w:t>היושב</w:t>
      </w:r>
      <w:r w:rsidR="00957838">
        <w:rPr>
          <w:rtl/>
        </w:rPr>
        <w:t>-</w:t>
      </w:r>
      <w:r w:rsidRPr="00FC0E55">
        <w:rPr>
          <w:rtl/>
        </w:rPr>
        <w:t>ראש,</w:t>
      </w:r>
      <w:r w:rsidR="00957838">
        <w:rPr>
          <w:rtl/>
        </w:rPr>
        <w:t xml:space="preserve"> </w:t>
      </w:r>
      <w:r w:rsidRPr="00FC0E55">
        <w:rPr>
          <w:rtl/>
        </w:rPr>
        <w:t>חברי הכנסת, מדי 15 שנה אובדים בהתבוללות מיליון יהודים.</w:t>
      </w:r>
      <w:r w:rsidR="00957838">
        <w:rPr>
          <w:rtl/>
        </w:rPr>
        <w:t xml:space="preserve"> </w:t>
      </w:r>
      <w:r w:rsidRPr="00FC0E55">
        <w:rPr>
          <w:rtl/>
        </w:rPr>
        <w:t>קהילות</w:t>
      </w:r>
      <w:r w:rsidR="00957838">
        <w:rPr>
          <w:rtl/>
        </w:rPr>
        <w:t xml:space="preserve"> </w:t>
      </w:r>
      <w:r w:rsidRPr="00FC0E55">
        <w:rPr>
          <w:rtl/>
        </w:rPr>
        <w:t>יהודיות שלמות נעלמות והולכות. שיעורי ההתבוללות ונישואי התערובת בקהילות</w:t>
      </w:r>
      <w:r w:rsidR="00957838">
        <w:rPr>
          <w:rtl/>
        </w:rPr>
        <w:t xml:space="preserve"> </w:t>
      </w:r>
      <w:r w:rsidRPr="00FC0E55">
        <w:rPr>
          <w:rtl/>
        </w:rPr>
        <w:t>יהודיות</w:t>
      </w:r>
      <w:r w:rsidR="00957838">
        <w:rPr>
          <w:rtl/>
        </w:rPr>
        <w:t xml:space="preserve"> </w:t>
      </w:r>
      <w:r w:rsidRPr="00FC0E55">
        <w:rPr>
          <w:rtl/>
        </w:rPr>
        <w:t>מסוימות</w:t>
      </w:r>
      <w:r w:rsidR="00957838">
        <w:rPr>
          <w:rtl/>
        </w:rPr>
        <w:t xml:space="preserve"> </w:t>
      </w:r>
      <w:r w:rsidRPr="00FC0E55">
        <w:rPr>
          <w:rtl/>
        </w:rPr>
        <w:t xml:space="preserve">מגיעים עד </w:t>
      </w:r>
      <w:r w:rsidR="00957838" w:rsidRPr="00FC0E55">
        <w:rPr>
          <w:rtl/>
        </w:rPr>
        <w:t>90</w:t>
      </w:r>
      <w:r w:rsidR="00957838">
        <w:rPr>
          <w:rtl/>
        </w:rPr>
        <w:t>%</w:t>
      </w:r>
      <w:r w:rsidRPr="00FC0E55">
        <w:rPr>
          <w:rtl/>
        </w:rPr>
        <w:t>. קהילות יהודיות בתפוצות הגולה בימינו מתאפיינות</w:t>
      </w:r>
      <w:r w:rsidR="00957838">
        <w:rPr>
          <w:rtl/>
        </w:rPr>
        <w:t xml:space="preserve"> </w:t>
      </w:r>
      <w:r w:rsidRPr="00FC0E55">
        <w:rPr>
          <w:rtl/>
        </w:rPr>
        <w:t>בהזדקנות</w:t>
      </w:r>
      <w:r w:rsidR="00957838">
        <w:rPr>
          <w:rtl/>
        </w:rPr>
        <w:t xml:space="preserve"> </w:t>
      </w:r>
      <w:r w:rsidRPr="00FC0E55">
        <w:rPr>
          <w:rtl/>
        </w:rPr>
        <w:t>גוברת</w:t>
      </w:r>
      <w:r w:rsidR="00957838">
        <w:rPr>
          <w:rtl/>
        </w:rPr>
        <w:t xml:space="preserve"> </w:t>
      </w:r>
      <w:r w:rsidRPr="00FC0E55">
        <w:rPr>
          <w:rtl/>
        </w:rPr>
        <w:t>והולכת,</w:t>
      </w:r>
      <w:r w:rsidR="00957838">
        <w:rPr>
          <w:rtl/>
        </w:rPr>
        <w:t xml:space="preserve"> </w:t>
      </w:r>
      <w:r w:rsidRPr="00FC0E55">
        <w:rPr>
          <w:rtl/>
        </w:rPr>
        <w:t>בקצב ריבוי טבעי נמוך במיוחד, בשיעורי התבוללות גבוהים</w:t>
      </w:r>
      <w:r w:rsidR="00957838">
        <w:rPr>
          <w:rtl/>
        </w:rPr>
        <w:t xml:space="preserve"> </w:t>
      </w:r>
      <w:r w:rsidRPr="00FC0E55">
        <w:rPr>
          <w:rtl/>
        </w:rPr>
        <w:t>ובנישואי תערובת.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אנו</w:t>
      </w:r>
      <w:r w:rsidR="00957838">
        <w:rPr>
          <w:rtl/>
        </w:rPr>
        <w:t xml:space="preserve"> </w:t>
      </w:r>
      <w:r w:rsidRPr="00FC0E55">
        <w:rPr>
          <w:rtl/>
        </w:rPr>
        <w:t>ידענו</w:t>
      </w:r>
      <w:r w:rsidR="00957838">
        <w:rPr>
          <w:rtl/>
        </w:rPr>
        <w:t xml:space="preserve"> </w:t>
      </w:r>
      <w:r w:rsidRPr="00FC0E55">
        <w:rPr>
          <w:rtl/>
        </w:rPr>
        <w:t>לשמור</w:t>
      </w:r>
      <w:r w:rsidR="00957838">
        <w:rPr>
          <w:rtl/>
        </w:rPr>
        <w:t xml:space="preserve"> </w:t>
      </w:r>
      <w:r w:rsidRPr="00FC0E55">
        <w:rPr>
          <w:rtl/>
        </w:rPr>
        <w:t>על</w:t>
      </w:r>
      <w:r w:rsidR="00957838">
        <w:rPr>
          <w:rtl/>
        </w:rPr>
        <w:t xml:space="preserve"> </w:t>
      </w:r>
      <w:r w:rsidRPr="00FC0E55">
        <w:rPr>
          <w:rtl/>
        </w:rPr>
        <w:t>הייחוד</w:t>
      </w:r>
      <w:r w:rsidR="00957838">
        <w:rPr>
          <w:rtl/>
        </w:rPr>
        <w:t xml:space="preserve"> </w:t>
      </w:r>
      <w:r w:rsidRPr="00FC0E55">
        <w:rPr>
          <w:rtl/>
        </w:rPr>
        <w:t>הלאומי</w:t>
      </w:r>
      <w:r w:rsidR="00957838">
        <w:rPr>
          <w:rtl/>
        </w:rPr>
        <w:t xml:space="preserve"> </w:t>
      </w:r>
      <w:r w:rsidRPr="00FC0E55">
        <w:rPr>
          <w:rtl/>
        </w:rPr>
        <w:t>והדתי</w:t>
      </w:r>
      <w:r w:rsidR="00957838">
        <w:rPr>
          <w:rtl/>
        </w:rPr>
        <w:t xml:space="preserve"> </w:t>
      </w:r>
      <w:r w:rsidRPr="00FC0E55">
        <w:rPr>
          <w:rtl/>
        </w:rPr>
        <w:t>שלנו במשך אלפיים שנה. למרות</w:t>
      </w:r>
      <w:r w:rsidR="00957838">
        <w:rPr>
          <w:rtl/>
        </w:rPr>
        <w:t xml:space="preserve"> </w:t>
      </w:r>
      <w:r w:rsidRPr="00FC0E55">
        <w:rPr>
          <w:rtl/>
        </w:rPr>
        <w:t>הרדיפות,</w:t>
      </w:r>
      <w:r w:rsidR="00957838">
        <w:rPr>
          <w:rtl/>
        </w:rPr>
        <w:t xml:space="preserve"> </w:t>
      </w:r>
      <w:r w:rsidRPr="00FC0E55">
        <w:rPr>
          <w:rtl/>
        </w:rPr>
        <w:t>למרות</w:t>
      </w:r>
      <w:r w:rsidR="00957838">
        <w:rPr>
          <w:rtl/>
        </w:rPr>
        <w:t xml:space="preserve"> </w:t>
      </w:r>
      <w:r w:rsidRPr="00FC0E55">
        <w:rPr>
          <w:rtl/>
        </w:rPr>
        <w:t>מעשי</w:t>
      </w:r>
      <w:r w:rsidR="00957838">
        <w:rPr>
          <w:rtl/>
        </w:rPr>
        <w:t xml:space="preserve"> </w:t>
      </w:r>
      <w:r w:rsidRPr="00FC0E55">
        <w:rPr>
          <w:rtl/>
        </w:rPr>
        <w:t>הרצח</w:t>
      </w:r>
      <w:r w:rsidR="00957838">
        <w:rPr>
          <w:rtl/>
        </w:rPr>
        <w:t xml:space="preserve"> </w:t>
      </w:r>
      <w:r w:rsidRPr="00FC0E55">
        <w:rPr>
          <w:rtl/>
        </w:rPr>
        <w:t>וההשפלה, העם היהודי שמר במשך אלפיים שנה על ייחודו</w:t>
      </w:r>
      <w:r w:rsidR="00957838">
        <w:rPr>
          <w:rtl/>
        </w:rPr>
        <w:t xml:space="preserve"> </w:t>
      </w:r>
      <w:r w:rsidRPr="00FC0E55">
        <w:rPr>
          <w:rtl/>
        </w:rPr>
        <w:t>הדתי והלאומי והיה מוכן למעשי הקרבה עצמית על קידוש השם וקדושת ארץ</w:t>
      </w:r>
      <w:r w:rsidR="00957838">
        <w:rPr>
          <w:rtl/>
        </w:rPr>
        <w:t>-</w:t>
      </w:r>
      <w:r w:rsidRPr="00FC0E55">
        <w:rPr>
          <w:rtl/>
        </w:rPr>
        <w:t>ישראל. ודווקא</w:t>
      </w:r>
      <w:r w:rsidR="00957838">
        <w:rPr>
          <w:rtl/>
        </w:rPr>
        <w:t xml:space="preserve"> </w:t>
      </w:r>
      <w:r w:rsidRPr="00FC0E55">
        <w:rPr>
          <w:rtl/>
        </w:rPr>
        <w:t>לאחר</w:t>
      </w:r>
      <w:r w:rsidR="00957838">
        <w:rPr>
          <w:rtl/>
        </w:rPr>
        <w:t xml:space="preserve"> </w:t>
      </w:r>
      <w:r w:rsidRPr="00FC0E55">
        <w:rPr>
          <w:rtl/>
        </w:rPr>
        <w:t>שקמה</w:t>
      </w:r>
      <w:r w:rsidR="00957838">
        <w:rPr>
          <w:rtl/>
        </w:rPr>
        <w:t xml:space="preserve"> </w:t>
      </w:r>
      <w:r w:rsidRPr="00FC0E55">
        <w:rPr>
          <w:rtl/>
        </w:rPr>
        <w:t>המדינה היהודית, דווקא בימינו אלה, שיעורי ההתבוללות ונישואי התערובת</w:t>
      </w:r>
      <w:r w:rsidR="00957838">
        <w:rPr>
          <w:rtl/>
        </w:rPr>
        <w:t xml:space="preserve"> </w:t>
      </w:r>
      <w:r w:rsidRPr="00FC0E55">
        <w:rPr>
          <w:rtl/>
        </w:rPr>
        <w:t>הם</w:t>
      </w:r>
      <w:r w:rsidR="00957838">
        <w:rPr>
          <w:rtl/>
        </w:rPr>
        <w:t xml:space="preserve"> </w:t>
      </w:r>
      <w:r w:rsidRPr="00FC0E55">
        <w:rPr>
          <w:rtl/>
        </w:rPr>
        <w:t>חסרי</w:t>
      </w:r>
      <w:r w:rsidR="00957838">
        <w:rPr>
          <w:rtl/>
        </w:rPr>
        <w:t xml:space="preserve"> </w:t>
      </w:r>
      <w:r w:rsidRPr="00FC0E55">
        <w:rPr>
          <w:rtl/>
        </w:rPr>
        <w:t>תקדים</w:t>
      </w:r>
      <w:r w:rsidR="00957838">
        <w:rPr>
          <w:rtl/>
        </w:rPr>
        <w:t xml:space="preserve"> </w:t>
      </w:r>
      <w:r w:rsidRPr="00FC0E55">
        <w:rPr>
          <w:rtl/>
        </w:rPr>
        <w:t>ואוכלים</w:t>
      </w:r>
      <w:r w:rsidR="00957838">
        <w:rPr>
          <w:rtl/>
        </w:rPr>
        <w:t xml:space="preserve"> </w:t>
      </w:r>
      <w:r w:rsidRPr="00FC0E55">
        <w:rPr>
          <w:rtl/>
        </w:rPr>
        <w:t>כל</w:t>
      </w:r>
      <w:r w:rsidR="00957838">
        <w:rPr>
          <w:rtl/>
        </w:rPr>
        <w:t xml:space="preserve"> </w:t>
      </w:r>
      <w:r w:rsidRPr="00FC0E55">
        <w:rPr>
          <w:rtl/>
        </w:rPr>
        <w:t>חלקה טובה בעם היהודי. לאחר ההשמדה הפיסית של שישה</w:t>
      </w:r>
      <w:r w:rsidR="00957838">
        <w:rPr>
          <w:rtl/>
        </w:rPr>
        <w:t xml:space="preserve"> </w:t>
      </w:r>
      <w:r w:rsidRPr="00FC0E55">
        <w:rPr>
          <w:rtl/>
        </w:rPr>
        <w:t>מיליוני</w:t>
      </w:r>
      <w:r w:rsidR="00957838">
        <w:rPr>
          <w:rtl/>
        </w:rPr>
        <w:t xml:space="preserve"> </w:t>
      </w:r>
      <w:r w:rsidRPr="00FC0E55">
        <w:rPr>
          <w:rtl/>
        </w:rPr>
        <w:t>יהודים בתקופת השואה, באה ומתרחשת בימים אלה השואה הרוחנית.</w:t>
      </w:r>
      <w:r w:rsidR="00957838">
        <w:rPr>
          <w:rtl/>
        </w:rPr>
        <w:t xml:space="preserve"> </w:t>
      </w:r>
      <w:r w:rsidRPr="00FC0E55">
        <w:rPr>
          <w:rtl/>
        </w:rPr>
        <w:t>ולדאבוננו,</w:t>
      </w:r>
      <w:r w:rsidR="00957838">
        <w:rPr>
          <w:rtl/>
        </w:rPr>
        <w:t xml:space="preserve"> </w:t>
      </w:r>
      <w:r w:rsidRPr="00FC0E55">
        <w:rPr>
          <w:rtl/>
        </w:rPr>
        <w:t>התהליך הזה של ההתבוללות ונישואי התערובת מחריף והולך.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מותר</w:t>
      </w:r>
      <w:r w:rsidR="00957838">
        <w:rPr>
          <w:rtl/>
        </w:rPr>
        <w:t xml:space="preserve"> </w:t>
      </w:r>
      <w:r w:rsidRPr="00FC0E55">
        <w:rPr>
          <w:rtl/>
        </w:rPr>
        <w:t>לנו,</w:t>
      </w:r>
      <w:r w:rsidR="00957838">
        <w:rPr>
          <w:rtl/>
        </w:rPr>
        <w:t xml:space="preserve"> </w:t>
      </w:r>
      <w:r w:rsidRPr="00FC0E55">
        <w:rPr>
          <w:rtl/>
        </w:rPr>
        <w:t>אדוני יושב</w:t>
      </w:r>
      <w:r w:rsidR="00957838">
        <w:rPr>
          <w:rtl/>
        </w:rPr>
        <w:t>-</w:t>
      </w:r>
      <w:r w:rsidRPr="00FC0E55">
        <w:rPr>
          <w:rtl/>
        </w:rPr>
        <w:t>ראש הכנסת וחברי הכנסת, לשאול את עצמנו היכן נכשלנו.</w:t>
      </w:r>
      <w:r w:rsidR="00957838">
        <w:rPr>
          <w:rtl/>
        </w:rPr>
        <w:t xml:space="preserve"> </w:t>
      </w:r>
      <w:r w:rsidRPr="00FC0E55">
        <w:rPr>
          <w:rtl/>
        </w:rPr>
        <w:t>האם</w:t>
      </w:r>
      <w:r w:rsidR="00957838">
        <w:rPr>
          <w:rtl/>
        </w:rPr>
        <w:t xml:space="preserve"> </w:t>
      </w:r>
      <w:r w:rsidRPr="00FC0E55">
        <w:rPr>
          <w:rtl/>
        </w:rPr>
        <w:t>התנועה הציונית פועלת נכון? האם התנועה הציונית איננה נושאת באחריות לכישלון</w:t>
      </w:r>
      <w:r w:rsidR="00957838">
        <w:rPr>
          <w:rtl/>
        </w:rPr>
        <w:t xml:space="preserve"> </w:t>
      </w:r>
      <w:r w:rsidRPr="00FC0E55">
        <w:rPr>
          <w:rtl/>
        </w:rPr>
        <w:t>לאומי</w:t>
      </w:r>
      <w:r w:rsidR="00957838">
        <w:rPr>
          <w:rtl/>
        </w:rPr>
        <w:t xml:space="preserve"> </w:t>
      </w:r>
      <w:r w:rsidRPr="00FC0E55">
        <w:rPr>
          <w:rtl/>
        </w:rPr>
        <w:t>בקנה</w:t>
      </w:r>
      <w:r w:rsidR="00957838">
        <w:rPr>
          <w:rtl/>
        </w:rPr>
        <w:t xml:space="preserve"> </w:t>
      </w:r>
      <w:r w:rsidRPr="00FC0E55">
        <w:rPr>
          <w:rtl/>
        </w:rPr>
        <w:t>מידה היסטורי, בצורה כל כך כאובה וקשה? איך ייתכן, אדוני היושב</w:t>
      </w:r>
      <w:r w:rsidR="00957838">
        <w:rPr>
          <w:rtl/>
        </w:rPr>
        <w:t>-</w:t>
      </w:r>
      <w:r w:rsidRPr="00FC0E55">
        <w:rPr>
          <w:rtl/>
        </w:rPr>
        <w:t>ראש,</w:t>
      </w:r>
      <w:r w:rsidR="00957838">
        <w:rPr>
          <w:rtl/>
        </w:rPr>
        <w:t xml:space="preserve"> </w:t>
      </w:r>
      <w:r w:rsidRPr="00FC0E55">
        <w:rPr>
          <w:rtl/>
        </w:rPr>
        <w:t>שלמעלה</w:t>
      </w:r>
      <w:r w:rsidR="00957838">
        <w:rPr>
          <w:rtl/>
        </w:rPr>
        <w:t xml:space="preserve"> </w:t>
      </w:r>
      <w:r w:rsidRPr="00FC0E55">
        <w:rPr>
          <w:rtl/>
        </w:rPr>
        <w:t>מ</w:t>
      </w:r>
      <w:r w:rsidR="00957838">
        <w:rPr>
          <w:rtl/>
        </w:rPr>
        <w:t>-</w:t>
      </w:r>
      <w:r w:rsidRPr="00FC0E55">
        <w:rPr>
          <w:rtl/>
        </w:rPr>
        <w:t>8.5</w:t>
      </w:r>
      <w:r w:rsidR="00957838">
        <w:rPr>
          <w:rtl/>
        </w:rPr>
        <w:t xml:space="preserve"> </w:t>
      </w:r>
      <w:r w:rsidRPr="00FC0E55">
        <w:rPr>
          <w:rtl/>
        </w:rPr>
        <w:t>מיליוני</w:t>
      </w:r>
      <w:r w:rsidR="00957838">
        <w:rPr>
          <w:rtl/>
        </w:rPr>
        <w:t xml:space="preserve"> </w:t>
      </w:r>
      <w:r w:rsidRPr="00FC0E55">
        <w:rPr>
          <w:rtl/>
        </w:rPr>
        <w:t>יהודים</w:t>
      </w:r>
      <w:r w:rsidR="00957838">
        <w:rPr>
          <w:rtl/>
        </w:rPr>
        <w:t xml:space="preserve"> </w:t>
      </w:r>
      <w:r w:rsidRPr="00FC0E55">
        <w:rPr>
          <w:rtl/>
        </w:rPr>
        <w:t>ברחבי</w:t>
      </w:r>
      <w:r w:rsidR="00957838">
        <w:rPr>
          <w:rtl/>
        </w:rPr>
        <w:t xml:space="preserve"> </w:t>
      </w:r>
      <w:r w:rsidRPr="00FC0E55">
        <w:rPr>
          <w:rtl/>
        </w:rPr>
        <w:t>העולם, 45 שנים לאחר קום המדינה, מעדיפים</w:t>
      </w:r>
      <w:r w:rsidR="00957838">
        <w:rPr>
          <w:rtl/>
        </w:rPr>
        <w:t xml:space="preserve"> </w:t>
      </w:r>
      <w:r w:rsidRPr="00FC0E55">
        <w:rPr>
          <w:rtl/>
        </w:rPr>
        <w:t>לחיות בגולה ולא כאן בישראל?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אדוני</w:t>
      </w:r>
      <w:r w:rsidR="00957838">
        <w:rPr>
          <w:rtl/>
        </w:rPr>
        <w:t xml:space="preserve"> </w:t>
      </w:r>
      <w:r w:rsidRPr="00FC0E55">
        <w:rPr>
          <w:rtl/>
        </w:rPr>
        <w:t>שר החינוך והתרבות לשעבר, אינני שותף להערכה בעניין ההשפעה של החינוך</w:t>
      </w:r>
      <w:r w:rsidR="00957838">
        <w:rPr>
          <w:rtl/>
        </w:rPr>
        <w:t xml:space="preserve"> </w:t>
      </w:r>
      <w:r w:rsidRPr="00FC0E55">
        <w:rPr>
          <w:rtl/>
        </w:rPr>
        <w:t>היהודי</w:t>
      </w:r>
      <w:r w:rsidR="00957838">
        <w:rPr>
          <w:rtl/>
        </w:rPr>
        <w:t xml:space="preserve"> </w:t>
      </w:r>
      <w:r w:rsidRPr="00FC0E55">
        <w:rPr>
          <w:rtl/>
        </w:rPr>
        <w:t>בגולה.</w:t>
      </w:r>
      <w:r w:rsidR="00957838">
        <w:rPr>
          <w:rtl/>
        </w:rPr>
        <w:t xml:space="preserve"> </w:t>
      </w:r>
      <w:r w:rsidRPr="00FC0E55">
        <w:rPr>
          <w:rtl/>
        </w:rPr>
        <w:t>אינני</w:t>
      </w:r>
      <w:r w:rsidR="00957838">
        <w:rPr>
          <w:rtl/>
        </w:rPr>
        <w:t xml:space="preserve"> </w:t>
      </w:r>
      <w:r w:rsidRPr="00FC0E55">
        <w:rPr>
          <w:rtl/>
        </w:rPr>
        <w:t>סבור</w:t>
      </w:r>
      <w:r w:rsidR="00957838">
        <w:rPr>
          <w:rtl/>
        </w:rPr>
        <w:t xml:space="preserve"> </w:t>
      </w:r>
      <w:r w:rsidRPr="00FC0E55">
        <w:rPr>
          <w:rtl/>
        </w:rPr>
        <w:t>שהחינוך</w:t>
      </w:r>
      <w:r w:rsidR="00957838">
        <w:rPr>
          <w:rtl/>
        </w:rPr>
        <w:t xml:space="preserve"> </w:t>
      </w:r>
      <w:r w:rsidRPr="00FC0E55">
        <w:rPr>
          <w:rtl/>
        </w:rPr>
        <w:t>היהודי יש בכוחו למנוע את התופעה המחריפה</w:t>
      </w:r>
      <w:r w:rsidR="00957838">
        <w:rPr>
          <w:rtl/>
        </w:rPr>
        <w:t xml:space="preserve"> </w:t>
      </w:r>
      <w:r w:rsidRPr="00FC0E55">
        <w:rPr>
          <w:rtl/>
        </w:rPr>
        <w:t>והולכת</w:t>
      </w:r>
      <w:r w:rsidR="00957838">
        <w:rPr>
          <w:rtl/>
        </w:rPr>
        <w:t xml:space="preserve"> </w:t>
      </w:r>
      <w:r w:rsidRPr="00FC0E55">
        <w:rPr>
          <w:rtl/>
        </w:rPr>
        <w:t>של ההתבוללות ונישואי התערובת. השפעת החינוך היהודי היא דלה, זעומה וקצרת</w:t>
      </w:r>
      <w:r w:rsidR="00957838">
        <w:rPr>
          <w:rtl/>
        </w:rPr>
        <w:t xml:space="preserve"> </w:t>
      </w:r>
      <w:r w:rsidRPr="00FC0E55">
        <w:rPr>
          <w:rtl/>
        </w:rPr>
        <w:t>טווח.</w:t>
      </w:r>
      <w:r w:rsidR="00957838">
        <w:rPr>
          <w:rtl/>
        </w:rPr>
        <w:t xml:space="preserve"> </w:t>
      </w:r>
      <w:r w:rsidRPr="00FC0E55">
        <w:rPr>
          <w:rtl/>
        </w:rPr>
        <w:t>איש</w:t>
      </w:r>
      <w:r w:rsidR="00957838">
        <w:rPr>
          <w:rtl/>
        </w:rPr>
        <w:t xml:space="preserve"> </w:t>
      </w:r>
      <w:r w:rsidRPr="00FC0E55">
        <w:rPr>
          <w:rtl/>
        </w:rPr>
        <w:t>איננו</w:t>
      </w:r>
      <w:r w:rsidR="00957838">
        <w:rPr>
          <w:rtl/>
        </w:rPr>
        <w:t xml:space="preserve"> </w:t>
      </w:r>
      <w:r w:rsidRPr="00FC0E55">
        <w:rPr>
          <w:rtl/>
        </w:rPr>
        <w:t>מחוסן</w:t>
      </w:r>
      <w:r w:rsidR="00957838">
        <w:rPr>
          <w:rtl/>
        </w:rPr>
        <w:t xml:space="preserve"> </w:t>
      </w:r>
      <w:r w:rsidRPr="00FC0E55">
        <w:rPr>
          <w:rtl/>
        </w:rPr>
        <w:t>מפני</w:t>
      </w:r>
      <w:r w:rsidR="00957838">
        <w:rPr>
          <w:rtl/>
        </w:rPr>
        <w:t xml:space="preserve"> </w:t>
      </w:r>
      <w:r w:rsidRPr="00FC0E55">
        <w:rPr>
          <w:rtl/>
        </w:rPr>
        <w:t>התבוללות ונישואי תערובת, גם לא המשפחות החרדיות</w:t>
      </w:r>
      <w:r w:rsidR="00957838">
        <w:rPr>
          <w:rtl/>
        </w:rPr>
        <w:t xml:space="preserve"> </w:t>
      </w:r>
      <w:r w:rsidRPr="00FC0E55">
        <w:rPr>
          <w:rtl/>
        </w:rPr>
        <w:t xml:space="preserve">שחיות היום בגולה. דור ראשון מחוסן; דור שני פחות; דור שלישי ורביעי </w:t>
      </w:r>
      <w:r w:rsidR="00957838">
        <w:rPr>
          <w:rtl/>
        </w:rPr>
        <w:t>–</w:t>
      </w:r>
      <w:r w:rsidRPr="00FC0E55">
        <w:rPr>
          <w:rtl/>
        </w:rPr>
        <w:t xml:space="preserve"> אינני יכול</w:t>
      </w:r>
      <w:r w:rsidR="00957838">
        <w:rPr>
          <w:rtl/>
        </w:rPr>
        <w:t xml:space="preserve"> </w:t>
      </w:r>
      <w:r w:rsidRPr="00FC0E55">
        <w:rPr>
          <w:rtl/>
        </w:rPr>
        <w:t>להתחייב ולהיות בטוח שיהיה מחוסן מפני התבוללות ונישואי תערובת.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מדינת</w:t>
      </w:r>
      <w:r w:rsidR="00957838">
        <w:rPr>
          <w:rtl/>
        </w:rPr>
        <w:t xml:space="preserve"> </w:t>
      </w:r>
      <w:r w:rsidRPr="00FC0E55">
        <w:rPr>
          <w:rtl/>
        </w:rPr>
        <w:t>ישראל</w:t>
      </w:r>
      <w:r w:rsidR="00957838">
        <w:rPr>
          <w:rtl/>
        </w:rPr>
        <w:t xml:space="preserve"> </w:t>
      </w:r>
      <w:r w:rsidRPr="00FC0E55">
        <w:rPr>
          <w:rtl/>
        </w:rPr>
        <w:t>היא הענף העיקרי לקיום העם היהודי ולהתחזקותו. והמסקנה, אדוני</w:t>
      </w:r>
      <w:r w:rsidR="00957838">
        <w:rPr>
          <w:rtl/>
        </w:rPr>
        <w:t xml:space="preserve"> </w:t>
      </w:r>
      <w:r w:rsidRPr="00FC0E55">
        <w:rPr>
          <w:rtl/>
        </w:rPr>
        <w:t>היושב</w:t>
      </w:r>
      <w:r w:rsidR="00957838">
        <w:rPr>
          <w:rtl/>
        </w:rPr>
        <w:t>-</w:t>
      </w:r>
      <w:r w:rsidRPr="00FC0E55">
        <w:rPr>
          <w:rtl/>
        </w:rPr>
        <w:t>ראש,</w:t>
      </w:r>
      <w:r w:rsidR="00957838">
        <w:rPr>
          <w:rtl/>
        </w:rPr>
        <w:t xml:space="preserve"> </w:t>
      </w:r>
      <w:r w:rsidRPr="00FC0E55">
        <w:rPr>
          <w:rtl/>
        </w:rPr>
        <w:t>היא</w:t>
      </w:r>
      <w:r w:rsidR="00957838">
        <w:rPr>
          <w:rtl/>
        </w:rPr>
        <w:t xml:space="preserve"> </w:t>
      </w:r>
      <w:r w:rsidRPr="00FC0E55">
        <w:rPr>
          <w:rtl/>
        </w:rPr>
        <w:t>אחת: לחזק את הענף הישראלי. חיזוק הענף הישראלי בחיי העם היהודי</w:t>
      </w:r>
      <w:r w:rsidR="00957838">
        <w:rPr>
          <w:rtl/>
        </w:rPr>
        <w:t xml:space="preserve"> </w:t>
      </w:r>
      <w:r w:rsidRPr="00FC0E55">
        <w:rPr>
          <w:rtl/>
        </w:rPr>
        <w:t>משמעותו</w:t>
      </w:r>
      <w:r w:rsidR="00957838">
        <w:rPr>
          <w:rtl/>
        </w:rPr>
        <w:t xml:space="preserve"> </w:t>
      </w:r>
      <w:r w:rsidRPr="00FC0E55">
        <w:rPr>
          <w:rtl/>
        </w:rPr>
        <w:t>אחת:</w:t>
      </w:r>
      <w:r w:rsidR="00957838">
        <w:rPr>
          <w:rtl/>
        </w:rPr>
        <w:t xml:space="preserve"> </w:t>
      </w:r>
      <w:r w:rsidRPr="00FC0E55">
        <w:rPr>
          <w:rtl/>
        </w:rPr>
        <w:t>גידול ניכר בעלייה, כמובן בד בבד עם פעולות להקטנת הירידה, והגברת</w:t>
      </w:r>
      <w:r w:rsidR="00957838">
        <w:rPr>
          <w:rtl/>
        </w:rPr>
        <w:t xml:space="preserve"> </w:t>
      </w:r>
      <w:r w:rsidRPr="00FC0E55">
        <w:rPr>
          <w:rtl/>
        </w:rPr>
        <w:t>קצב</w:t>
      </w:r>
      <w:r w:rsidR="00957838">
        <w:rPr>
          <w:rtl/>
        </w:rPr>
        <w:t xml:space="preserve"> </w:t>
      </w:r>
      <w:r w:rsidRPr="00FC0E55">
        <w:rPr>
          <w:rtl/>
        </w:rPr>
        <w:t>הריבוי</w:t>
      </w:r>
      <w:r w:rsidR="00957838">
        <w:rPr>
          <w:rtl/>
        </w:rPr>
        <w:t xml:space="preserve"> </w:t>
      </w:r>
      <w:r w:rsidRPr="00FC0E55">
        <w:rPr>
          <w:rtl/>
        </w:rPr>
        <w:t>הטבעי</w:t>
      </w:r>
      <w:r w:rsidR="00957838">
        <w:rPr>
          <w:rtl/>
        </w:rPr>
        <w:t xml:space="preserve"> </w:t>
      </w:r>
      <w:r w:rsidRPr="00FC0E55">
        <w:rPr>
          <w:rtl/>
        </w:rPr>
        <w:t>בקרב</w:t>
      </w:r>
      <w:r w:rsidR="00957838">
        <w:rPr>
          <w:rtl/>
        </w:rPr>
        <w:t xml:space="preserve"> </w:t>
      </w:r>
      <w:r w:rsidRPr="00FC0E55">
        <w:rPr>
          <w:rtl/>
        </w:rPr>
        <w:t>היהודים בארץ</w:t>
      </w:r>
      <w:r w:rsidR="00957838">
        <w:rPr>
          <w:rtl/>
        </w:rPr>
        <w:t>-</w:t>
      </w:r>
      <w:r w:rsidRPr="00FC0E55">
        <w:rPr>
          <w:rtl/>
        </w:rPr>
        <w:t>ישראל.</w:t>
      </w:r>
      <w:r w:rsidR="00957838">
        <w:rPr>
          <w:rtl/>
        </w:rPr>
        <w:t xml:space="preserve"> </w:t>
      </w:r>
      <w:r w:rsidRPr="00FC0E55">
        <w:rPr>
          <w:rtl/>
        </w:rPr>
        <w:t>אבל, בראש ובראשונה יש להגדיל את</w:t>
      </w:r>
      <w:r w:rsidR="00957838">
        <w:rPr>
          <w:rtl/>
        </w:rPr>
        <w:t xml:space="preserve"> </w:t>
      </w:r>
      <w:r w:rsidRPr="00FC0E55">
        <w:rPr>
          <w:rtl/>
        </w:rPr>
        <w:t>העלייה למדינת ישראל.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אדוני</w:t>
      </w:r>
      <w:r w:rsidR="00957838">
        <w:rPr>
          <w:rtl/>
        </w:rPr>
        <w:t xml:space="preserve"> </w:t>
      </w:r>
      <w:r w:rsidRPr="00FC0E55">
        <w:rPr>
          <w:rtl/>
        </w:rPr>
        <w:t>היושב</w:t>
      </w:r>
      <w:r w:rsidR="00957838">
        <w:rPr>
          <w:rtl/>
        </w:rPr>
        <w:t>-</w:t>
      </w:r>
      <w:r w:rsidRPr="00FC0E55">
        <w:rPr>
          <w:rtl/>
        </w:rPr>
        <w:t>ראש,</w:t>
      </w:r>
      <w:r w:rsidR="00957838">
        <w:rPr>
          <w:rtl/>
        </w:rPr>
        <w:t xml:space="preserve"> </w:t>
      </w:r>
      <w:r w:rsidRPr="00FC0E55">
        <w:rPr>
          <w:rtl/>
        </w:rPr>
        <w:t>אסור</w:t>
      </w:r>
      <w:r w:rsidR="00957838">
        <w:rPr>
          <w:rtl/>
        </w:rPr>
        <w:t xml:space="preserve"> </w:t>
      </w:r>
      <w:r w:rsidRPr="00FC0E55">
        <w:rPr>
          <w:rtl/>
        </w:rPr>
        <w:t>לנו</w:t>
      </w:r>
      <w:r w:rsidR="00957838">
        <w:rPr>
          <w:rtl/>
        </w:rPr>
        <w:t xml:space="preserve"> </w:t>
      </w:r>
      <w:r w:rsidRPr="00FC0E55">
        <w:rPr>
          <w:rtl/>
        </w:rPr>
        <w:t>בשום</w:t>
      </w:r>
      <w:r w:rsidR="00957838">
        <w:rPr>
          <w:rtl/>
        </w:rPr>
        <w:t xml:space="preserve"> </w:t>
      </w:r>
      <w:r w:rsidRPr="00FC0E55">
        <w:rPr>
          <w:rtl/>
        </w:rPr>
        <w:t>פנים</w:t>
      </w:r>
      <w:r w:rsidR="00957838">
        <w:rPr>
          <w:rtl/>
        </w:rPr>
        <w:t xml:space="preserve"> </w:t>
      </w:r>
      <w:r w:rsidRPr="00FC0E55">
        <w:rPr>
          <w:rtl/>
        </w:rPr>
        <w:t>ואופן להשלים עם החיים היהודיים</w:t>
      </w:r>
      <w:r w:rsidR="00957838">
        <w:rPr>
          <w:rtl/>
        </w:rPr>
        <w:t xml:space="preserve"> </w:t>
      </w:r>
      <w:r w:rsidRPr="00FC0E55">
        <w:rPr>
          <w:rtl/>
        </w:rPr>
        <w:t>בגולה.</w:t>
      </w:r>
      <w:r w:rsidR="00957838">
        <w:rPr>
          <w:rtl/>
        </w:rPr>
        <w:t xml:space="preserve"> </w:t>
      </w:r>
      <w:r w:rsidRPr="00FC0E55">
        <w:rPr>
          <w:rtl/>
        </w:rPr>
        <w:t>כנסת ישראל, מדינת ישראל, התנועה הציונית, צריכות לשלול שלילה מוחלטת את</w:t>
      </w:r>
      <w:r w:rsidR="00957838">
        <w:rPr>
          <w:rtl/>
        </w:rPr>
        <w:t xml:space="preserve"> </w:t>
      </w:r>
      <w:r w:rsidRPr="00FC0E55">
        <w:rPr>
          <w:rtl/>
        </w:rPr>
        <w:t>החיים</w:t>
      </w:r>
      <w:r w:rsidR="00957838">
        <w:rPr>
          <w:rtl/>
        </w:rPr>
        <w:t xml:space="preserve"> </w:t>
      </w:r>
      <w:r w:rsidRPr="00FC0E55">
        <w:rPr>
          <w:rtl/>
        </w:rPr>
        <w:t>היהודיים</w:t>
      </w:r>
      <w:r w:rsidR="00957838">
        <w:rPr>
          <w:rtl/>
        </w:rPr>
        <w:t xml:space="preserve"> </w:t>
      </w:r>
      <w:r w:rsidRPr="00FC0E55">
        <w:rPr>
          <w:rtl/>
        </w:rPr>
        <w:t>בגולה.</w:t>
      </w:r>
      <w:r w:rsidR="00957838">
        <w:rPr>
          <w:rtl/>
        </w:rPr>
        <w:t xml:space="preserve"> </w:t>
      </w:r>
      <w:r w:rsidRPr="00FC0E55">
        <w:rPr>
          <w:rtl/>
        </w:rPr>
        <w:t>זה צורך לאומי. העם היהודי איננו עם של פליטים. אין לנו</w:t>
      </w:r>
      <w:r w:rsidR="00957838">
        <w:rPr>
          <w:rtl/>
        </w:rPr>
        <w:t xml:space="preserve"> </w:t>
      </w:r>
      <w:r w:rsidRPr="00FC0E55">
        <w:rPr>
          <w:rtl/>
        </w:rPr>
        <w:t>צורך</w:t>
      </w:r>
      <w:r w:rsidR="00957838">
        <w:rPr>
          <w:rtl/>
        </w:rPr>
        <w:t xml:space="preserve"> </w:t>
      </w:r>
      <w:r w:rsidRPr="00FC0E55">
        <w:rPr>
          <w:rtl/>
        </w:rPr>
        <w:t>במדינות</w:t>
      </w:r>
      <w:r w:rsidR="00957838">
        <w:rPr>
          <w:rtl/>
        </w:rPr>
        <w:t xml:space="preserve"> </w:t>
      </w:r>
      <w:r w:rsidRPr="00FC0E55">
        <w:rPr>
          <w:rtl/>
        </w:rPr>
        <w:t>מפלט.</w:t>
      </w:r>
      <w:r w:rsidR="00957838">
        <w:rPr>
          <w:rtl/>
        </w:rPr>
        <w:t xml:space="preserve"> </w:t>
      </w:r>
      <w:r w:rsidRPr="00FC0E55">
        <w:rPr>
          <w:rtl/>
        </w:rPr>
        <w:t>יש</w:t>
      </w:r>
      <w:r w:rsidR="00957838">
        <w:rPr>
          <w:rtl/>
        </w:rPr>
        <w:t xml:space="preserve"> </w:t>
      </w:r>
      <w:r w:rsidRPr="00FC0E55">
        <w:rPr>
          <w:rtl/>
        </w:rPr>
        <w:t>לנו,</w:t>
      </w:r>
      <w:r w:rsidR="00957838">
        <w:rPr>
          <w:rtl/>
        </w:rPr>
        <w:t xml:space="preserve"> </w:t>
      </w:r>
      <w:r w:rsidRPr="00FC0E55">
        <w:rPr>
          <w:rtl/>
        </w:rPr>
        <w:t>ברוך</w:t>
      </w:r>
      <w:r w:rsidR="00957838">
        <w:rPr>
          <w:rtl/>
        </w:rPr>
        <w:t xml:space="preserve"> </w:t>
      </w:r>
      <w:r w:rsidRPr="00FC0E55">
        <w:rPr>
          <w:rtl/>
        </w:rPr>
        <w:t>השם, מדינה ריבונית, מדינה עצמאית, מדינה</w:t>
      </w:r>
      <w:r w:rsidR="00957838">
        <w:rPr>
          <w:rtl/>
        </w:rPr>
        <w:t xml:space="preserve"> </w:t>
      </w:r>
      <w:r w:rsidRPr="00FC0E55">
        <w:rPr>
          <w:rtl/>
        </w:rPr>
        <w:t>יהודית.</w:t>
      </w:r>
      <w:r w:rsidR="00957838">
        <w:rPr>
          <w:rtl/>
        </w:rPr>
        <w:t xml:space="preserve"> </w:t>
      </w:r>
      <w:r w:rsidRPr="00FC0E55">
        <w:rPr>
          <w:rtl/>
        </w:rPr>
        <w:t>אין</w:t>
      </w:r>
      <w:r w:rsidR="00957838">
        <w:rPr>
          <w:rtl/>
        </w:rPr>
        <w:t xml:space="preserve"> </w:t>
      </w:r>
      <w:r w:rsidRPr="00FC0E55">
        <w:rPr>
          <w:rtl/>
        </w:rPr>
        <w:t>לנו</w:t>
      </w:r>
      <w:r w:rsidR="00957838">
        <w:rPr>
          <w:rtl/>
        </w:rPr>
        <w:t xml:space="preserve"> </w:t>
      </w:r>
      <w:r w:rsidRPr="00FC0E55">
        <w:rPr>
          <w:rtl/>
        </w:rPr>
        <w:t>שום צורך בקיום היהודי בגולה כדי להתרים כספים למדינת ישראל.</w:t>
      </w:r>
      <w:r w:rsidR="00957838">
        <w:rPr>
          <w:rtl/>
        </w:rPr>
        <w:t xml:space="preserve"> </w:t>
      </w:r>
      <w:r w:rsidRPr="00FC0E55">
        <w:rPr>
          <w:rtl/>
        </w:rPr>
        <w:t>אין</w:t>
      </w:r>
      <w:r w:rsidR="00957838">
        <w:rPr>
          <w:rtl/>
        </w:rPr>
        <w:t xml:space="preserve"> </w:t>
      </w:r>
      <w:r w:rsidRPr="00FC0E55">
        <w:rPr>
          <w:rtl/>
        </w:rPr>
        <w:t>לנו</w:t>
      </w:r>
      <w:r w:rsidR="00957838">
        <w:rPr>
          <w:rtl/>
        </w:rPr>
        <w:t xml:space="preserve"> </w:t>
      </w:r>
      <w:r w:rsidRPr="00FC0E55">
        <w:rPr>
          <w:rtl/>
        </w:rPr>
        <w:t>צורך</w:t>
      </w:r>
      <w:r w:rsidR="00957838">
        <w:rPr>
          <w:rtl/>
        </w:rPr>
        <w:t xml:space="preserve"> </w:t>
      </w:r>
      <w:r w:rsidRPr="00FC0E55">
        <w:rPr>
          <w:rtl/>
        </w:rPr>
        <w:t>בקיום</w:t>
      </w:r>
      <w:r w:rsidR="00957838">
        <w:rPr>
          <w:rtl/>
        </w:rPr>
        <w:t xml:space="preserve"> </w:t>
      </w:r>
      <w:r w:rsidRPr="00FC0E55">
        <w:rPr>
          <w:rtl/>
        </w:rPr>
        <w:t>יהודי</w:t>
      </w:r>
      <w:r w:rsidR="00957838">
        <w:rPr>
          <w:rtl/>
        </w:rPr>
        <w:t xml:space="preserve"> </w:t>
      </w:r>
      <w:r w:rsidRPr="00FC0E55">
        <w:rPr>
          <w:rtl/>
        </w:rPr>
        <w:t>בגולה כדי לקיים "לובי" בבית הלבן או בקרב מדינאים</w:t>
      </w:r>
      <w:r w:rsidR="00957838">
        <w:rPr>
          <w:rtl/>
        </w:rPr>
        <w:t xml:space="preserve"> </w:t>
      </w:r>
      <w:r w:rsidRPr="00FC0E55">
        <w:rPr>
          <w:rtl/>
        </w:rPr>
        <w:t>באירופה</w:t>
      </w:r>
      <w:r w:rsidR="00957838">
        <w:rPr>
          <w:rtl/>
        </w:rPr>
        <w:t xml:space="preserve"> </w:t>
      </w:r>
      <w:r w:rsidRPr="00FC0E55">
        <w:rPr>
          <w:rtl/>
        </w:rPr>
        <w:t>כדי</w:t>
      </w:r>
      <w:r w:rsidR="00957838">
        <w:rPr>
          <w:rtl/>
        </w:rPr>
        <w:t xml:space="preserve"> </w:t>
      </w:r>
      <w:r w:rsidRPr="00FC0E55">
        <w:rPr>
          <w:rtl/>
        </w:rPr>
        <w:t>לגייס</w:t>
      </w:r>
      <w:r w:rsidR="00957838">
        <w:rPr>
          <w:rtl/>
        </w:rPr>
        <w:t xml:space="preserve"> </w:t>
      </w:r>
      <w:r w:rsidRPr="00FC0E55">
        <w:rPr>
          <w:rtl/>
        </w:rPr>
        <w:t>תמיכה</w:t>
      </w:r>
      <w:r w:rsidR="00957838">
        <w:rPr>
          <w:rtl/>
        </w:rPr>
        <w:t xml:space="preserve"> </w:t>
      </w:r>
      <w:r w:rsidRPr="00FC0E55">
        <w:rPr>
          <w:rtl/>
        </w:rPr>
        <w:t>במדינת</w:t>
      </w:r>
      <w:r w:rsidR="00957838">
        <w:rPr>
          <w:rtl/>
        </w:rPr>
        <w:t xml:space="preserve"> </w:t>
      </w:r>
      <w:r w:rsidRPr="00FC0E55">
        <w:rPr>
          <w:rtl/>
        </w:rPr>
        <w:t>בישראל.</w:t>
      </w:r>
      <w:r w:rsidR="00957838">
        <w:rPr>
          <w:rtl/>
        </w:rPr>
        <w:t xml:space="preserve"> </w:t>
      </w:r>
      <w:r w:rsidRPr="00FC0E55">
        <w:rPr>
          <w:rtl/>
        </w:rPr>
        <w:t>אגב, ממילא חלק ניכר מכספי המגבית</w:t>
      </w:r>
      <w:r w:rsidR="00957838">
        <w:rPr>
          <w:rtl/>
        </w:rPr>
        <w:t xml:space="preserve"> </w:t>
      </w:r>
      <w:r w:rsidRPr="00FC0E55">
        <w:rPr>
          <w:rtl/>
        </w:rPr>
        <w:t>נשארים</w:t>
      </w:r>
      <w:r w:rsidR="00957838">
        <w:rPr>
          <w:rtl/>
        </w:rPr>
        <w:t xml:space="preserve"> </w:t>
      </w:r>
      <w:r w:rsidRPr="00FC0E55">
        <w:rPr>
          <w:rtl/>
        </w:rPr>
        <w:t>בתוך</w:t>
      </w:r>
      <w:r w:rsidR="00957838">
        <w:rPr>
          <w:rtl/>
        </w:rPr>
        <w:t xml:space="preserve"> </w:t>
      </w:r>
      <w:r w:rsidRPr="00FC0E55">
        <w:rPr>
          <w:rtl/>
        </w:rPr>
        <w:t>הקהילות</w:t>
      </w:r>
      <w:r w:rsidR="00957838">
        <w:rPr>
          <w:rtl/>
        </w:rPr>
        <w:t xml:space="preserve"> </w:t>
      </w:r>
      <w:r w:rsidRPr="00FC0E55">
        <w:rPr>
          <w:rtl/>
        </w:rPr>
        <w:t>היהודיות עצמן, למען מה שהם מגדירים "צרכים מקומיים", ורק</w:t>
      </w:r>
      <w:r w:rsidR="00957838">
        <w:rPr>
          <w:rtl/>
        </w:rPr>
        <w:t xml:space="preserve"> </w:t>
      </w:r>
      <w:r w:rsidRPr="00FC0E55">
        <w:rPr>
          <w:rtl/>
        </w:rPr>
        <w:t>חלק</w:t>
      </w:r>
      <w:r w:rsidR="00957838">
        <w:rPr>
          <w:rtl/>
        </w:rPr>
        <w:t xml:space="preserve"> </w:t>
      </w:r>
      <w:r w:rsidRPr="00FC0E55">
        <w:rPr>
          <w:rtl/>
        </w:rPr>
        <w:t>מזערי</w:t>
      </w:r>
      <w:r w:rsidR="00957838">
        <w:rPr>
          <w:rtl/>
        </w:rPr>
        <w:t xml:space="preserve"> </w:t>
      </w:r>
      <w:r w:rsidRPr="00FC0E55">
        <w:rPr>
          <w:rtl/>
        </w:rPr>
        <w:t>מכספי</w:t>
      </w:r>
      <w:r w:rsidR="00957838">
        <w:rPr>
          <w:rtl/>
        </w:rPr>
        <w:t xml:space="preserve"> </w:t>
      </w:r>
      <w:r w:rsidRPr="00FC0E55">
        <w:rPr>
          <w:rtl/>
        </w:rPr>
        <w:t>המגבית מגיע למדינת ישראל.</w:t>
      </w:r>
      <w:r w:rsidR="00957838">
        <w:rPr>
          <w:rtl/>
        </w:rPr>
        <w:t xml:space="preserve"> </w:t>
      </w:r>
      <w:r w:rsidRPr="00FC0E55">
        <w:rPr>
          <w:rtl/>
        </w:rPr>
        <w:t>אבל, אוי לנו אם אנחנו נצדיק קיום</w:t>
      </w:r>
      <w:r w:rsidR="00957838">
        <w:rPr>
          <w:rtl/>
        </w:rPr>
        <w:t xml:space="preserve"> </w:t>
      </w:r>
      <w:r w:rsidRPr="00FC0E55">
        <w:rPr>
          <w:rtl/>
        </w:rPr>
        <w:t>יהודי</w:t>
      </w:r>
      <w:r w:rsidR="00957838">
        <w:rPr>
          <w:rtl/>
        </w:rPr>
        <w:t xml:space="preserve"> </w:t>
      </w:r>
      <w:r w:rsidRPr="00FC0E55">
        <w:rPr>
          <w:rtl/>
        </w:rPr>
        <w:t>בגולה</w:t>
      </w:r>
      <w:r w:rsidR="00957838">
        <w:rPr>
          <w:rtl/>
        </w:rPr>
        <w:t xml:space="preserve"> </w:t>
      </w:r>
      <w:r w:rsidRPr="00FC0E55">
        <w:rPr>
          <w:rtl/>
        </w:rPr>
        <w:t>כדי להבטיח את ה"לובי", ואת הפעילות המדינית לטובת מדינת ישראל, או</w:t>
      </w:r>
      <w:r w:rsidR="00957838">
        <w:rPr>
          <w:rtl/>
        </w:rPr>
        <w:t xml:space="preserve"> </w:t>
      </w:r>
      <w:r w:rsidRPr="00FC0E55">
        <w:rPr>
          <w:rtl/>
        </w:rPr>
        <w:t>מתוך</w:t>
      </w:r>
      <w:r w:rsidR="00957838">
        <w:rPr>
          <w:rtl/>
        </w:rPr>
        <w:t xml:space="preserve"> </w:t>
      </w:r>
      <w:r w:rsidRPr="00FC0E55">
        <w:rPr>
          <w:rtl/>
        </w:rPr>
        <w:t>כוונה</w:t>
      </w:r>
      <w:r w:rsidR="00957838">
        <w:rPr>
          <w:rtl/>
        </w:rPr>
        <w:t xml:space="preserve"> </w:t>
      </w:r>
      <w:r w:rsidRPr="00FC0E55">
        <w:rPr>
          <w:rtl/>
        </w:rPr>
        <w:t>להיבנות</w:t>
      </w:r>
      <w:r w:rsidR="00957838">
        <w:rPr>
          <w:rtl/>
        </w:rPr>
        <w:t xml:space="preserve"> </w:t>
      </w:r>
      <w:r w:rsidRPr="00FC0E55">
        <w:rPr>
          <w:rtl/>
        </w:rPr>
        <w:t>מכספי</w:t>
      </w:r>
      <w:r w:rsidR="00957838">
        <w:rPr>
          <w:rtl/>
        </w:rPr>
        <w:t xml:space="preserve"> </w:t>
      </w:r>
      <w:r w:rsidRPr="00FC0E55">
        <w:rPr>
          <w:rtl/>
        </w:rPr>
        <w:t>התרומות של הקהילות היהודיות.</w:t>
      </w:r>
      <w:r w:rsidR="00957838">
        <w:rPr>
          <w:rtl/>
        </w:rPr>
        <w:t xml:space="preserve"> </w:t>
      </w:r>
      <w:r w:rsidRPr="00FC0E55">
        <w:rPr>
          <w:rtl/>
        </w:rPr>
        <w:t>אנחנו פוגעים בעצמנו</w:t>
      </w:r>
      <w:r w:rsidR="00957838">
        <w:rPr>
          <w:rtl/>
        </w:rPr>
        <w:t xml:space="preserve"> </w:t>
      </w:r>
      <w:r w:rsidRPr="00FC0E55">
        <w:rPr>
          <w:rtl/>
        </w:rPr>
        <w:t>ובנפשנו אם נסגל את הגישה הזאת.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אנחנו</w:t>
      </w:r>
      <w:r w:rsidR="00957838">
        <w:rPr>
          <w:rtl/>
        </w:rPr>
        <w:t xml:space="preserve"> </w:t>
      </w:r>
      <w:r w:rsidRPr="00FC0E55">
        <w:rPr>
          <w:rtl/>
        </w:rPr>
        <w:t>צריכים</w:t>
      </w:r>
      <w:r w:rsidR="00957838">
        <w:rPr>
          <w:rtl/>
        </w:rPr>
        <w:t xml:space="preserve"> </w:t>
      </w:r>
      <w:r w:rsidRPr="00FC0E55">
        <w:rPr>
          <w:rtl/>
        </w:rPr>
        <w:t>להפסיק</w:t>
      </w:r>
      <w:r w:rsidR="00957838">
        <w:rPr>
          <w:rtl/>
        </w:rPr>
        <w:t xml:space="preserve"> </w:t>
      </w:r>
      <w:r w:rsidRPr="00FC0E55">
        <w:rPr>
          <w:rtl/>
        </w:rPr>
        <w:t>להתייחס בסלחנות לחיים היהודיים בגולה. אנחנו צריכים</w:t>
      </w:r>
      <w:r w:rsidR="00957838">
        <w:rPr>
          <w:rtl/>
        </w:rPr>
        <w:t xml:space="preserve"> </w:t>
      </w:r>
      <w:r w:rsidRPr="00FC0E55">
        <w:rPr>
          <w:rtl/>
        </w:rPr>
        <w:t>להפסיק</w:t>
      </w:r>
      <w:r w:rsidR="00957838">
        <w:rPr>
          <w:rtl/>
        </w:rPr>
        <w:t xml:space="preserve"> </w:t>
      </w:r>
      <w:r w:rsidRPr="00FC0E55">
        <w:rPr>
          <w:rtl/>
        </w:rPr>
        <w:t>להתייחס</w:t>
      </w:r>
      <w:r w:rsidR="00957838">
        <w:rPr>
          <w:rtl/>
        </w:rPr>
        <w:t xml:space="preserve"> </w:t>
      </w:r>
      <w:r w:rsidRPr="00FC0E55">
        <w:rPr>
          <w:rtl/>
        </w:rPr>
        <w:t>בהבנה</w:t>
      </w:r>
      <w:r w:rsidR="00957838">
        <w:rPr>
          <w:rtl/>
        </w:rPr>
        <w:t xml:space="preserve"> </w:t>
      </w:r>
      <w:r w:rsidRPr="00FC0E55">
        <w:rPr>
          <w:rtl/>
        </w:rPr>
        <w:t>לאי</w:t>
      </w:r>
      <w:r w:rsidR="00957838">
        <w:rPr>
          <w:rtl/>
        </w:rPr>
        <w:t>-</w:t>
      </w:r>
      <w:r w:rsidRPr="00FC0E55">
        <w:rPr>
          <w:rtl/>
        </w:rPr>
        <w:t>עלייה</w:t>
      </w:r>
      <w:r w:rsidR="00957838">
        <w:rPr>
          <w:rtl/>
        </w:rPr>
        <w:t xml:space="preserve"> </w:t>
      </w:r>
      <w:r w:rsidRPr="00FC0E55">
        <w:rPr>
          <w:rtl/>
        </w:rPr>
        <w:t>לארץ</w:t>
      </w:r>
      <w:r w:rsidR="00957838">
        <w:rPr>
          <w:rtl/>
        </w:rPr>
        <w:t>-</w:t>
      </w:r>
      <w:r w:rsidRPr="00FC0E55">
        <w:rPr>
          <w:rtl/>
        </w:rPr>
        <w:t>ישראל.</w:t>
      </w:r>
      <w:r w:rsidR="00957838">
        <w:rPr>
          <w:rtl/>
        </w:rPr>
        <w:t xml:space="preserve"> </w:t>
      </w:r>
      <w:r w:rsidRPr="00FC0E55">
        <w:rPr>
          <w:rtl/>
        </w:rPr>
        <w:t>אנחנו צריכים להעמיד את הקהילות</w:t>
      </w:r>
      <w:r w:rsidR="00957838">
        <w:rPr>
          <w:rtl/>
        </w:rPr>
        <w:t xml:space="preserve"> </w:t>
      </w:r>
      <w:r w:rsidRPr="00FC0E55">
        <w:rPr>
          <w:rtl/>
        </w:rPr>
        <w:t>היהודיות</w:t>
      </w:r>
      <w:r w:rsidR="00957838">
        <w:rPr>
          <w:rtl/>
        </w:rPr>
        <w:t xml:space="preserve"> </w:t>
      </w:r>
      <w:r w:rsidRPr="00FC0E55">
        <w:rPr>
          <w:rtl/>
        </w:rPr>
        <w:t>ברחבי</w:t>
      </w:r>
      <w:r w:rsidR="00957838">
        <w:rPr>
          <w:rtl/>
        </w:rPr>
        <w:t xml:space="preserve"> </w:t>
      </w:r>
      <w:r w:rsidRPr="00FC0E55">
        <w:rPr>
          <w:rtl/>
        </w:rPr>
        <w:t>העולם</w:t>
      </w:r>
      <w:r w:rsidR="00957838">
        <w:rPr>
          <w:rtl/>
        </w:rPr>
        <w:t xml:space="preserve"> –</w:t>
      </w:r>
      <w:r w:rsidRPr="00FC0E55">
        <w:rPr>
          <w:rtl/>
        </w:rPr>
        <w:t xml:space="preserve"> כדי למנוע את תהליך ההתבוללות </w:t>
      </w:r>
      <w:r w:rsidR="00957838">
        <w:rPr>
          <w:rtl/>
        </w:rPr>
        <w:t>–</w:t>
      </w:r>
      <w:r w:rsidRPr="00FC0E55">
        <w:rPr>
          <w:rtl/>
        </w:rPr>
        <w:t xml:space="preserve"> בפני ברירה קשה.</w:t>
      </w:r>
      <w:r w:rsidR="00957838">
        <w:rPr>
          <w:rtl/>
        </w:rPr>
        <w:t xml:space="preserve"> </w:t>
      </w:r>
      <w:r w:rsidRPr="00FC0E55">
        <w:rPr>
          <w:rtl/>
        </w:rPr>
        <w:t>צריך</w:t>
      </w:r>
      <w:r w:rsidR="00957838">
        <w:rPr>
          <w:rtl/>
        </w:rPr>
        <w:t xml:space="preserve"> </w:t>
      </w:r>
      <w:r w:rsidRPr="00FC0E55">
        <w:rPr>
          <w:rtl/>
        </w:rPr>
        <w:t>להתייחס</w:t>
      </w:r>
      <w:r w:rsidR="00957838">
        <w:rPr>
          <w:rtl/>
        </w:rPr>
        <w:t xml:space="preserve"> </w:t>
      </w:r>
      <w:r w:rsidRPr="00FC0E55">
        <w:rPr>
          <w:rtl/>
        </w:rPr>
        <w:t>אליהן</w:t>
      </w:r>
      <w:r w:rsidR="00957838">
        <w:rPr>
          <w:rtl/>
        </w:rPr>
        <w:t xml:space="preserve"> </w:t>
      </w:r>
      <w:r w:rsidRPr="00FC0E55">
        <w:rPr>
          <w:rtl/>
        </w:rPr>
        <w:t>בצורה</w:t>
      </w:r>
      <w:r w:rsidR="00957838">
        <w:rPr>
          <w:rtl/>
        </w:rPr>
        <w:t xml:space="preserve"> </w:t>
      </w:r>
      <w:r w:rsidRPr="00FC0E55">
        <w:rPr>
          <w:rtl/>
        </w:rPr>
        <w:t>יותר תקיפה, פחות סלחנית, לדרוש ולתבוע מהן לחסל את הגולה</w:t>
      </w:r>
      <w:r w:rsidR="00957838">
        <w:rPr>
          <w:rtl/>
        </w:rPr>
        <w:t xml:space="preserve"> </w:t>
      </w:r>
      <w:r w:rsidRPr="00FC0E55">
        <w:rPr>
          <w:rtl/>
        </w:rPr>
        <w:t>ולחיות</w:t>
      </w:r>
      <w:r w:rsidR="00957838">
        <w:rPr>
          <w:rtl/>
        </w:rPr>
        <w:t xml:space="preserve"> </w:t>
      </w:r>
      <w:r w:rsidRPr="00FC0E55">
        <w:rPr>
          <w:rtl/>
        </w:rPr>
        <w:t>כאן</w:t>
      </w:r>
      <w:r w:rsidR="00957838">
        <w:rPr>
          <w:rtl/>
        </w:rPr>
        <w:t xml:space="preserve"> </w:t>
      </w:r>
      <w:r w:rsidRPr="00FC0E55">
        <w:rPr>
          <w:rtl/>
        </w:rPr>
        <w:t>יחד</w:t>
      </w:r>
      <w:r w:rsidR="00957838">
        <w:rPr>
          <w:rtl/>
        </w:rPr>
        <w:t xml:space="preserve"> </w:t>
      </w:r>
      <w:r w:rsidRPr="00FC0E55">
        <w:rPr>
          <w:rtl/>
        </w:rPr>
        <w:t>אתנו.</w:t>
      </w:r>
      <w:r w:rsidR="00957838">
        <w:rPr>
          <w:rtl/>
        </w:rPr>
        <w:t xml:space="preserve"> </w:t>
      </w:r>
      <w:r w:rsidRPr="00FC0E55">
        <w:rPr>
          <w:rtl/>
        </w:rPr>
        <w:t>הצעד הזה חשוב לא רק כדי להציל את העם היהודי מהתבוללות</w:t>
      </w:r>
      <w:r w:rsidR="00957838">
        <w:rPr>
          <w:rtl/>
        </w:rPr>
        <w:t xml:space="preserve"> </w:t>
      </w:r>
      <w:r w:rsidRPr="00FC0E55">
        <w:rPr>
          <w:rtl/>
        </w:rPr>
        <w:t>ומנישואי</w:t>
      </w:r>
      <w:r w:rsidR="00957838">
        <w:rPr>
          <w:rtl/>
        </w:rPr>
        <w:t xml:space="preserve"> </w:t>
      </w:r>
      <w:r w:rsidRPr="00FC0E55">
        <w:rPr>
          <w:rtl/>
        </w:rPr>
        <w:t>תערובת.</w:t>
      </w:r>
      <w:r w:rsidR="00957838">
        <w:rPr>
          <w:rtl/>
        </w:rPr>
        <w:t xml:space="preserve"> </w:t>
      </w:r>
      <w:r w:rsidRPr="00FC0E55">
        <w:rPr>
          <w:rtl/>
        </w:rPr>
        <w:t>אינני</w:t>
      </w:r>
      <w:r w:rsidR="00957838">
        <w:rPr>
          <w:rtl/>
        </w:rPr>
        <w:t xml:space="preserve"> </w:t>
      </w:r>
      <w:r w:rsidRPr="00FC0E55">
        <w:rPr>
          <w:rtl/>
        </w:rPr>
        <w:t>מאמין</w:t>
      </w:r>
      <w:r w:rsidR="00957838">
        <w:rPr>
          <w:rtl/>
        </w:rPr>
        <w:t xml:space="preserve"> </w:t>
      </w:r>
      <w:r w:rsidRPr="00FC0E55">
        <w:rPr>
          <w:rtl/>
        </w:rPr>
        <w:t>בשום</w:t>
      </w:r>
      <w:r w:rsidR="00957838">
        <w:rPr>
          <w:rtl/>
        </w:rPr>
        <w:t xml:space="preserve"> </w:t>
      </w:r>
      <w:r w:rsidRPr="00FC0E55">
        <w:rPr>
          <w:rtl/>
        </w:rPr>
        <w:t>פתרון אחר שיוכל למנוע את ההתבוללות ואת</w:t>
      </w:r>
      <w:r w:rsidR="00957838">
        <w:rPr>
          <w:rtl/>
        </w:rPr>
        <w:t xml:space="preserve"> </w:t>
      </w:r>
      <w:r w:rsidRPr="00FC0E55">
        <w:rPr>
          <w:rtl/>
        </w:rPr>
        <w:t>נישואי התערובת, זולת עלייה למדינת ישראל.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והפעולה</w:t>
      </w:r>
      <w:r w:rsidR="00957838">
        <w:rPr>
          <w:rtl/>
        </w:rPr>
        <w:t xml:space="preserve"> </w:t>
      </w:r>
      <w:r w:rsidRPr="00FC0E55">
        <w:rPr>
          <w:rtl/>
        </w:rPr>
        <w:t>הזאת</w:t>
      </w:r>
      <w:r w:rsidR="00957838">
        <w:rPr>
          <w:rtl/>
        </w:rPr>
        <w:t xml:space="preserve"> </w:t>
      </w:r>
      <w:r w:rsidRPr="00FC0E55">
        <w:rPr>
          <w:rtl/>
        </w:rPr>
        <w:t>חיונית</w:t>
      </w:r>
      <w:r w:rsidR="00957838">
        <w:rPr>
          <w:rtl/>
        </w:rPr>
        <w:t xml:space="preserve"> </w:t>
      </w:r>
      <w:r w:rsidRPr="00FC0E55">
        <w:rPr>
          <w:rtl/>
        </w:rPr>
        <w:t>לא</w:t>
      </w:r>
      <w:r w:rsidR="00957838">
        <w:rPr>
          <w:rtl/>
        </w:rPr>
        <w:t xml:space="preserve"> </w:t>
      </w:r>
      <w:r w:rsidRPr="00FC0E55">
        <w:rPr>
          <w:rtl/>
        </w:rPr>
        <w:t>רק</w:t>
      </w:r>
      <w:r w:rsidR="00957838">
        <w:rPr>
          <w:rtl/>
        </w:rPr>
        <w:t xml:space="preserve"> </w:t>
      </w:r>
      <w:r w:rsidRPr="00FC0E55">
        <w:rPr>
          <w:rtl/>
        </w:rPr>
        <w:t>לצורך הבטחת בניינה וחיזוקה של מדינת ישראל.</w:t>
      </w:r>
      <w:r w:rsidR="00957838">
        <w:rPr>
          <w:rtl/>
        </w:rPr>
        <w:t xml:space="preserve"> </w:t>
      </w:r>
      <w:r w:rsidRPr="00FC0E55">
        <w:rPr>
          <w:rtl/>
        </w:rPr>
        <w:t>העלייה</w:t>
      </w:r>
      <w:r w:rsidR="00957838">
        <w:rPr>
          <w:rtl/>
        </w:rPr>
        <w:t xml:space="preserve"> </w:t>
      </w:r>
      <w:r w:rsidRPr="00FC0E55">
        <w:rPr>
          <w:rtl/>
        </w:rPr>
        <w:t>לישראל</w:t>
      </w:r>
      <w:r w:rsidR="00957838">
        <w:rPr>
          <w:rtl/>
        </w:rPr>
        <w:t xml:space="preserve"> </w:t>
      </w:r>
      <w:r w:rsidRPr="00FC0E55">
        <w:rPr>
          <w:rtl/>
        </w:rPr>
        <w:t>חיונית,</w:t>
      </w:r>
      <w:r w:rsidR="00957838">
        <w:rPr>
          <w:rtl/>
        </w:rPr>
        <w:t xml:space="preserve"> </w:t>
      </w:r>
      <w:r w:rsidRPr="00FC0E55">
        <w:rPr>
          <w:rtl/>
        </w:rPr>
        <w:t>אדוני</w:t>
      </w:r>
      <w:r w:rsidR="00957838">
        <w:rPr>
          <w:rtl/>
        </w:rPr>
        <w:t xml:space="preserve"> </w:t>
      </w:r>
      <w:r w:rsidRPr="00FC0E55">
        <w:rPr>
          <w:rtl/>
        </w:rPr>
        <w:t>היושב</w:t>
      </w:r>
      <w:r w:rsidR="00957838">
        <w:rPr>
          <w:rtl/>
        </w:rPr>
        <w:t>-</w:t>
      </w:r>
      <w:r w:rsidRPr="00FC0E55">
        <w:rPr>
          <w:rtl/>
        </w:rPr>
        <w:t>ראש,</w:t>
      </w:r>
      <w:r w:rsidR="00957838">
        <w:rPr>
          <w:rtl/>
        </w:rPr>
        <w:t xml:space="preserve"> </w:t>
      </w:r>
      <w:r w:rsidRPr="00FC0E55">
        <w:rPr>
          <w:rtl/>
        </w:rPr>
        <w:t>גם כצורך מדיני לאומי, כדי להשיג את</w:t>
      </w:r>
      <w:r w:rsidR="00957838">
        <w:rPr>
          <w:rtl/>
        </w:rPr>
        <w:t xml:space="preserve"> </w:t>
      </w:r>
      <w:r w:rsidRPr="00FC0E55">
        <w:rPr>
          <w:rtl/>
        </w:rPr>
        <w:t>השלום</w:t>
      </w:r>
      <w:r w:rsidR="00957838">
        <w:rPr>
          <w:rtl/>
        </w:rPr>
        <w:t xml:space="preserve"> </w:t>
      </w:r>
      <w:r w:rsidRPr="00FC0E55">
        <w:rPr>
          <w:rtl/>
        </w:rPr>
        <w:t>במזרח</w:t>
      </w:r>
      <w:r w:rsidR="00957838">
        <w:rPr>
          <w:rtl/>
        </w:rPr>
        <w:t xml:space="preserve"> </w:t>
      </w:r>
      <w:r w:rsidRPr="00FC0E55">
        <w:rPr>
          <w:rtl/>
        </w:rPr>
        <w:t>התיכון.</w:t>
      </w:r>
      <w:r w:rsidR="00957838">
        <w:rPr>
          <w:rtl/>
        </w:rPr>
        <w:t xml:space="preserve"> </w:t>
      </w:r>
      <w:r w:rsidRPr="00FC0E55">
        <w:rPr>
          <w:rtl/>
        </w:rPr>
        <w:t>אילו חיו במדינת ישראל עוד מיליון יהודים, אני מאמין שהיה</w:t>
      </w:r>
      <w:r w:rsidR="00957838">
        <w:rPr>
          <w:rtl/>
        </w:rPr>
        <w:t xml:space="preserve"> </w:t>
      </w:r>
      <w:r w:rsidRPr="00FC0E55">
        <w:rPr>
          <w:rtl/>
        </w:rPr>
        <w:t>לנו</w:t>
      </w:r>
      <w:r w:rsidR="00957838">
        <w:rPr>
          <w:rtl/>
        </w:rPr>
        <w:t xml:space="preserve"> </w:t>
      </w:r>
      <w:r w:rsidRPr="00FC0E55">
        <w:rPr>
          <w:rtl/>
        </w:rPr>
        <w:t>הסכם שלום עם מדינות ערביות נוספות. ככל שיהיה ריכוז יהודי גדול יותר במדינת</w:t>
      </w:r>
      <w:r w:rsidR="00957838">
        <w:rPr>
          <w:rtl/>
        </w:rPr>
        <w:t xml:space="preserve"> </w:t>
      </w:r>
      <w:r w:rsidRPr="00FC0E55">
        <w:rPr>
          <w:rtl/>
        </w:rPr>
        <w:t>ישראל,</w:t>
      </w:r>
      <w:r w:rsidR="00957838">
        <w:rPr>
          <w:rtl/>
        </w:rPr>
        <w:t xml:space="preserve"> </w:t>
      </w:r>
      <w:r w:rsidRPr="00FC0E55">
        <w:rPr>
          <w:rtl/>
        </w:rPr>
        <w:t>כך</w:t>
      </w:r>
      <w:r w:rsidR="00957838">
        <w:rPr>
          <w:rtl/>
        </w:rPr>
        <w:t xml:space="preserve"> </w:t>
      </w:r>
      <w:r w:rsidRPr="00FC0E55">
        <w:rPr>
          <w:rtl/>
        </w:rPr>
        <w:t>יאמינו פחות מדינאי מדינות ערב ומנהיגיהן שהם יכולים להשמיד את מדינת</w:t>
      </w:r>
      <w:r w:rsidR="00957838">
        <w:rPr>
          <w:rtl/>
        </w:rPr>
        <w:t xml:space="preserve"> </w:t>
      </w:r>
      <w:r w:rsidRPr="00FC0E55">
        <w:rPr>
          <w:rtl/>
        </w:rPr>
        <w:t>ישראל.</w:t>
      </w:r>
      <w:r w:rsidR="00957838">
        <w:rPr>
          <w:rtl/>
        </w:rPr>
        <w:t xml:space="preserve"> </w:t>
      </w:r>
      <w:r w:rsidRPr="00FC0E55">
        <w:rPr>
          <w:rtl/>
        </w:rPr>
        <w:t>וכך</w:t>
      </w:r>
      <w:r w:rsidR="00957838">
        <w:rPr>
          <w:rtl/>
        </w:rPr>
        <w:t xml:space="preserve"> </w:t>
      </w:r>
      <w:r w:rsidRPr="00FC0E55">
        <w:rPr>
          <w:rtl/>
        </w:rPr>
        <w:t>יהיו יותר סימני השלמה עם קיומה של מדינת ישראל ונכונות לחתום אתנו</w:t>
      </w:r>
      <w:r w:rsidR="00957838">
        <w:rPr>
          <w:rtl/>
        </w:rPr>
        <w:t xml:space="preserve"> </w:t>
      </w:r>
      <w:r w:rsidRPr="00FC0E55">
        <w:rPr>
          <w:rtl/>
        </w:rPr>
        <w:t>חוזי שלום.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חוזי</w:t>
      </w:r>
      <w:r w:rsidR="00957838">
        <w:rPr>
          <w:rtl/>
        </w:rPr>
        <w:t xml:space="preserve"> </w:t>
      </w:r>
      <w:r w:rsidRPr="00FC0E55">
        <w:rPr>
          <w:rtl/>
        </w:rPr>
        <w:t>השלום</w:t>
      </w:r>
      <w:r w:rsidR="00957838">
        <w:rPr>
          <w:rtl/>
        </w:rPr>
        <w:t xml:space="preserve"> </w:t>
      </w:r>
      <w:r w:rsidRPr="00FC0E55">
        <w:rPr>
          <w:rtl/>
        </w:rPr>
        <w:t>תלויים</w:t>
      </w:r>
      <w:r w:rsidR="00957838">
        <w:rPr>
          <w:rtl/>
        </w:rPr>
        <w:t xml:space="preserve"> </w:t>
      </w:r>
      <w:r w:rsidRPr="00FC0E55">
        <w:rPr>
          <w:rtl/>
        </w:rPr>
        <w:t>בוודאי</w:t>
      </w:r>
      <w:r w:rsidR="00957838">
        <w:rPr>
          <w:rtl/>
        </w:rPr>
        <w:t xml:space="preserve"> </w:t>
      </w:r>
      <w:r w:rsidRPr="00FC0E55">
        <w:rPr>
          <w:rtl/>
        </w:rPr>
        <w:t>בארצות</w:t>
      </w:r>
      <w:r w:rsidR="00957838">
        <w:rPr>
          <w:rtl/>
        </w:rPr>
        <w:t xml:space="preserve"> </w:t>
      </w:r>
      <w:r w:rsidRPr="00FC0E55">
        <w:rPr>
          <w:rtl/>
        </w:rPr>
        <w:t xml:space="preserve">ערב, אבל בראש ובראשונה בהקשר זה </w:t>
      </w:r>
      <w:r w:rsidR="00957838">
        <w:rPr>
          <w:rtl/>
        </w:rPr>
        <w:t>–</w:t>
      </w:r>
      <w:r w:rsidRPr="00FC0E55">
        <w:rPr>
          <w:rtl/>
        </w:rPr>
        <w:t xml:space="preserve"> אם</w:t>
      </w:r>
      <w:r w:rsidR="00957838">
        <w:rPr>
          <w:rtl/>
        </w:rPr>
        <w:t xml:space="preserve"> </w:t>
      </w:r>
      <w:r w:rsidRPr="00FC0E55">
        <w:rPr>
          <w:rtl/>
        </w:rPr>
        <w:t>אנחנו</w:t>
      </w:r>
      <w:r w:rsidR="00957838">
        <w:rPr>
          <w:rtl/>
        </w:rPr>
        <w:t xml:space="preserve"> </w:t>
      </w:r>
      <w:r w:rsidRPr="00FC0E55">
        <w:rPr>
          <w:rtl/>
        </w:rPr>
        <w:t>נצליח להניע מספר גדול יותר של יהודים, מבין 8,700,000 יהודים, לקום ולבוא</w:t>
      </w:r>
      <w:r w:rsidR="00957838">
        <w:rPr>
          <w:rtl/>
        </w:rPr>
        <w:t xml:space="preserve"> </w:t>
      </w:r>
      <w:r w:rsidRPr="00FC0E55">
        <w:rPr>
          <w:rtl/>
        </w:rPr>
        <w:t>לישראל.</w:t>
      </w:r>
      <w:r w:rsidR="00957838">
        <w:rPr>
          <w:rtl/>
        </w:rPr>
        <w:t xml:space="preserve"> </w:t>
      </w:r>
      <w:r w:rsidRPr="00FC0E55">
        <w:rPr>
          <w:rtl/>
        </w:rPr>
        <w:t>רק</w:t>
      </w:r>
      <w:r w:rsidR="00957838">
        <w:rPr>
          <w:rtl/>
        </w:rPr>
        <w:t xml:space="preserve"> </w:t>
      </w:r>
      <w:r w:rsidRPr="00FC0E55">
        <w:rPr>
          <w:rtl/>
        </w:rPr>
        <w:t>העלייה</w:t>
      </w:r>
      <w:r w:rsidR="00957838">
        <w:rPr>
          <w:rtl/>
        </w:rPr>
        <w:t xml:space="preserve"> </w:t>
      </w:r>
      <w:r w:rsidRPr="00FC0E55">
        <w:rPr>
          <w:rtl/>
        </w:rPr>
        <w:t>לישראל, ועמה הגברת הזיקה לדת היהודית, לעם היהודי, יכולה,</w:t>
      </w:r>
      <w:r w:rsidR="00957838">
        <w:rPr>
          <w:rtl/>
        </w:rPr>
        <w:t xml:space="preserve"> </w:t>
      </w:r>
      <w:r w:rsidRPr="00FC0E55">
        <w:rPr>
          <w:rtl/>
        </w:rPr>
        <w:t>אדוני</w:t>
      </w:r>
      <w:r w:rsidR="00957838">
        <w:rPr>
          <w:rtl/>
        </w:rPr>
        <w:t xml:space="preserve"> </w:t>
      </w:r>
      <w:r w:rsidRPr="00FC0E55">
        <w:rPr>
          <w:rtl/>
        </w:rPr>
        <w:t>היושב</w:t>
      </w:r>
      <w:r w:rsidR="00957838">
        <w:rPr>
          <w:rtl/>
        </w:rPr>
        <w:t>-</w:t>
      </w:r>
      <w:r w:rsidRPr="00FC0E55">
        <w:rPr>
          <w:rtl/>
        </w:rPr>
        <w:t>ראש, לעצור את המגמה השלילית המחריפה והולכת, ועל</w:t>
      </w:r>
      <w:r w:rsidR="00957838">
        <w:rPr>
          <w:rtl/>
        </w:rPr>
        <w:t>-</w:t>
      </w:r>
      <w:r w:rsidRPr="00FC0E55">
        <w:rPr>
          <w:rtl/>
        </w:rPr>
        <w:t>ידי כך נוכל להציל</w:t>
      </w:r>
      <w:r w:rsidR="00957838">
        <w:rPr>
          <w:rtl/>
        </w:rPr>
        <w:t xml:space="preserve"> </w:t>
      </w:r>
      <w:r w:rsidRPr="00FC0E55">
        <w:rPr>
          <w:rtl/>
        </w:rPr>
        <w:t>את</w:t>
      </w:r>
      <w:r w:rsidR="00957838">
        <w:rPr>
          <w:rtl/>
        </w:rPr>
        <w:t xml:space="preserve"> </w:t>
      </w:r>
      <w:r w:rsidRPr="00FC0E55">
        <w:rPr>
          <w:rtl/>
        </w:rPr>
        <w:t>עם</w:t>
      </w:r>
      <w:r w:rsidR="00957838">
        <w:rPr>
          <w:rtl/>
        </w:rPr>
        <w:t xml:space="preserve"> </w:t>
      </w:r>
      <w:r w:rsidRPr="00FC0E55">
        <w:rPr>
          <w:rtl/>
        </w:rPr>
        <w:t>ישראל</w:t>
      </w:r>
      <w:r w:rsidR="00957838">
        <w:rPr>
          <w:rtl/>
        </w:rPr>
        <w:t xml:space="preserve"> </w:t>
      </w:r>
      <w:r w:rsidRPr="00FC0E55">
        <w:rPr>
          <w:rtl/>
        </w:rPr>
        <w:t>משואה</w:t>
      </w:r>
      <w:r w:rsidR="00957838">
        <w:rPr>
          <w:rtl/>
        </w:rPr>
        <w:t xml:space="preserve"> </w:t>
      </w:r>
      <w:r w:rsidRPr="00FC0E55">
        <w:rPr>
          <w:rtl/>
        </w:rPr>
        <w:t>רוחנית שמתרחשת דווקא בשנים אלה, בימינו, כאשר מדינת ישראל</w:t>
      </w:r>
      <w:r w:rsidR="00957838">
        <w:rPr>
          <w:rtl/>
        </w:rPr>
        <w:t xml:space="preserve"> </w:t>
      </w:r>
      <w:r w:rsidRPr="00FC0E55">
        <w:rPr>
          <w:rtl/>
        </w:rPr>
        <w:t>ריבונית, עצמאית, אבל חלק ניכר מבני עמנו מתנתק והולך מזיקתו לדת היהודית, למדינה</w:t>
      </w:r>
      <w:r w:rsidR="00957838">
        <w:rPr>
          <w:rtl/>
        </w:rPr>
        <w:t xml:space="preserve"> </w:t>
      </w:r>
      <w:r w:rsidRPr="00FC0E55">
        <w:rPr>
          <w:rtl/>
        </w:rPr>
        <w:t>היהודית ולעם היהודי.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ש' וייס: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אני מודה לחבר הכנסת משה קצב.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השר שמעון שטרית, בבקשה. אני בטוח שתצליח למקד את הדברים בקיצור הנדרש.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שר הכלכלה והתכנון ש' שטרית: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אדוני</w:t>
      </w:r>
      <w:r w:rsidR="00957838">
        <w:rPr>
          <w:rtl/>
        </w:rPr>
        <w:t xml:space="preserve"> </w:t>
      </w:r>
      <w:r w:rsidRPr="00FC0E55">
        <w:rPr>
          <w:rtl/>
        </w:rPr>
        <w:t>היושב</w:t>
      </w:r>
      <w:r w:rsidR="00957838">
        <w:rPr>
          <w:rtl/>
        </w:rPr>
        <w:t>-</w:t>
      </w:r>
      <w:r w:rsidRPr="00FC0E55">
        <w:rPr>
          <w:rtl/>
        </w:rPr>
        <w:t>ראש,</w:t>
      </w:r>
      <w:r w:rsidR="00957838">
        <w:rPr>
          <w:rtl/>
        </w:rPr>
        <w:t xml:space="preserve"> </w:t>
      </w:r>
      <w:r w:rsidRPr="00FC0E55">
        <w:rPr>
          <w:rtl/>
        </w:rPr>
        <w:t>כנסת</w:t>
      </w:r>
      <w:r w:rsidR="00957838">
        <w:rPr>
          <w:rtl/>
        </w:rPr>
        <w:t xml:space="preserve"> </w:t>
      </w:r>
      <w:r w:rsidRPr="00FC0E55">
        <w:rPr>
          <w:rtl/>
        </w:rPr>
        <w:t>נכבדה,</w:t>
      </w:r>
      <w:r w:rsidR="00957838">
        <w:rPr>
          <w:rtl/>
        </w:rPr>
        <w:t xml:space="preserve"> </w:t>
      </w:r>
      <w:r w:rsidRPr="00FC0E55">
        <w:rPr>
          <w:rtl/>
        </w:rPr>
        <w:t>אורחים נכבדים, בעיית ההתבוללות היא עתיקת</w:t>
      </w:r>
      <w:r w:rsidR="00957838">
        <w:rPr>
          <w:rtl/>
        </w:rPr>
        <w:t xml:space="preserve"> </w:t>
      </w:r>
      <w:r w:rsidRPr="00FC0E55">
        <w:rPr>
          <w:rtl/>
        </w:rPr>
        <w:t>יומין, ואנחנו מכירים אותה כבר מפרשת עזרא ונחמיה במאבקם בנשים הנוכריות.</w:t>
      </w:r>
      <w:r w:rsidR="00957838">
        <w:rPr>
          <w:rtl/>
        </w:rPr>
        <w:t xml:space="preserve"> </w:t>
      </w:r>
      <w:r w:rsidRPr="00FC0E55">
        <w:rPr>
          <w:rtl/>
        </w:rPr>
        <w:t>ואולם,</w:t>
      </w:r>
      <w:r w:rsidR="00957838">
        <w:rPr>
          <w:rtl/>
        </w:rPr>
        <w:t xml:space="preserve"> </w:t>
      </w:r>
      <w:r w:rsidRPr="00FC0E55">
        <w:rPr>
          <w:rtl/>
        </w:rPr>
        <w:t>בימינו מהווה ההתבוללות, כפי שהציגו זאת כל הדוברים לפני, נגע חמור, מחלה קשה שיש</w:t>
      </w:r>
      <w:r w:rsidR="00957838">
        <w:rPr>
          <w:rtl/>
        </w:rPr>
        <w:t xml:space="preserve"> </w:t>
      </w:r>
      <w:r w:rsidRPr="00FC0E55">
        <w:rPr>
          <w:rtl/>
        </w:rPr>
        <w:t>להכריז</w:t>
      </w:r>
      <w:r w:rsidR="00957838">
        <w:rPr>
          <w:rtl/>
        </w:rPr>
        <w:t xml:space="preserve"> </w:t>
      </w:r>
      <w:r w:rsidRPr="00FC0E55">
        <w:rPr>
          <w:rtl/>
        </w:rPr>
        <w:t>עליה</w:t>
      </w:r>
      <w:r w:rsidR="00957838">
        <w:rPr>
          <w:rtl/>
        </w:rPr>
        <w:t xml:space="preserve"> </w:t>
      </w:r>
      <w:r w:rsidRPr="00FC0E55">
        <w:rPr>
          <w:rtl/>
        </w:rPr>
        <w:t>מלחמה,</w:t>
      </w:r>
      <w:r w:rsidR="00957838">
        <w:rPr>
          <w:rtl/>
        </w:rPr>
        <w:t xml:space="preserve"> </w:t>
      </w:r>
      <w:r w:rsidRPr="00FC0E55">
        <w:rPr>
          <w:rtl/>
        </w:rPr>
        <w:t>מאבק.</w:t>
      </w:r>
      <w:r w:rsidR="00957838">
        <w:rPr>
          <w:rtl/>
        </w:rPr>
        <w:t xml:space="preserve"> </w:t>
      </w:r>
      <w:r w:rsidRPr="00FC0E55">
        <w:rPr>
          <w:rtl/>
        </w:rPr>
        <w:t>זו איננה מלחמה וזה איננו מאבק עם קורבנות ומנצחים,</w:t>
      </w:r>
      <w:r w:rsidR="00957838">
        <w:rPr>
          <w:rtl/>
        </w:rPr>
        <w:t xml:space="preserve"> </w:t>
      </w:r>
      <w:r w:rsidRPr="00FC0E55">
        <w:rPr>
          <w:rtl/>
        </w:rPr>
        <w:t>אבל</w:t>
      </w:r>
      <w:r w:rsidR="00957838">
        <w:rPr>
          <w:rtl/>
        </w:rPr>
        <w:t xml:space="preserve"> </w:t>
      </w:r>
      <w:r w:rsidRPr="00FC0E55">
        <w:rPr>
          <w:rtl/>
        </w:rPr>
        <w:t>זוהי</w:t>
      </w:r>
      <w:r w:rsidR="00957838">
        <w:rPr>
          <w:rtl/>
        </w:rPr>
        <w:t xml:space="preserve"> </w:t>
      </w:r>
      <w:r w:rsidRPr="00FC0E55">
        <w:rPr>
          <w:rtl/>
        </w:rPr>
        <w:t>מלחמה</w:t>
      </w:r>
      <w:r w:rsidR="00957838">
        <w:rPr>
          <w:rtl/>
        </w:rPr>
        <w:t xml:space="preserve"> </w:t>
      </w:r>
      <w:r w:rsidRPr="00FC0E55">
        <w:rPr>
          <w:rtl/>
        </w:rPr>
        <w:t>שעלינו</w:t>
      </w:r>
      <w:r w:rsidR="00957838">
        <w:rPr>
          <w:rtl/>
        </w:rPr>
        <w:t xml:space="preserve"> </w:t>
      </w:r>
      <w:r w:rsidRPr="00FC0E55">
        <w:rPr>
          <w:rtl/>
        </w:rPr>
        <w:t>להכריז כדי לשמר את המורשת שלנו, שהיא עתיקת יומין, בת</w:t>
      </w:r>
      <w:r w:rsidR="00957838">
        <w:rPr>
          <w:rtl/>
        </w:rPr>
        <w:t xml:space="preserve"> </w:t>
      </w:r>
      <w:r w:rsidRPr="00FC0E55">
        <w:rPr>
          <w:rtl/>
        </w:rPr>
        <w:t>אלפי שנים.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תהליך</w:t>
      </w:r>
      <w:r w:rsidR="00957838">
        <w:rPr>
          <w:rtl/>
        </w:rPr>
        <w:t xml:space="preserve"> </w:t>
      </w:r>
      <w:r w:rsidRPr="00FC0E55">
        <w:rPr>
          <w:rtl/>
        </w:rPr>
        <w:t>ההתבוללות</w:t>
      </w:r>
      <w:r w:rsidR="00957838">
        <w:rPr>
          <w:rtl/>
        </w:rPr>
        <w:t xml:space="preserve"> </w:t>
      </w:r>
      <w:r w:rsidRPr="00FC0E55">
        <w:rPr>
          <w:rtl/>
        </w:rPr>
        <w:t>התפשט</w:t>
      </w:r>
      <w:r w:rsidR="00957838">
        <w:rPr>
          <w:rtl/>
        </w:rPr>
        <w:t xml:space="preserve"> </w:t>
      </w:r>
      <w:r w:rsidRPr="00FC0E55">
        <w:rPr>
          <w:rtl/>
        </w:rPr>
        <w:t>בעם היהודי בממדים חמורים, ולפי הנתונים המעודכנים</w:t>
      </w:r>
      <w:r w:rsidR="00957838">
        <w:rPr>
          <w:rtl/>
        </w:rPr>
        <w:t xml:space="preserve"> </w:t>
      </w:r>
      <w:r w:rsidRPr="00FC0E55">
        <w:rPr>
          <w:rtl/>
        </w:rPr>
        <w:t>לסוף שנות ה</w:t>
      </w:r>
      <w:r w:rsidR="00957838">
        <w:rPr>
          <w:rtl/>
        </w:rPr>
        <w:t>-</w:t>
      </w:r>
      <w:r w:rsidRPr="00FC0E55">
        <w:rPr>
          <w:rtl/>
        </w:rPr>
        <w:t>80 אנחנו עומדים בפני נתונים מדאיגים, כפי שהוצגו על</w:t>
      </w:r>
      <w:r w:rsidR="00957838">
        <w:rPr>
          <w:rtl/>
        </w:rPr>
        <w:t>-</w:t>
      </w:r>
      <w:r w:rsidRPr="00FC0E55">
        <w:rPr>
          <w:rtl/>
        </w:rPr>
        <w:t>ידי כל הדוברים:</w:t>
      </w:r>
      <w:r w:rsidR="00957838">
        <w:rPr>
          <w:rtl/>
        </w:rPr>
        <w:t xml:space="preserve"> </w:t>
      </w:r>
      <w:r w:rsidRPr="00FC0E55">
        <w:rPr>
          <w:rtl/>
        </w:rPr>
        <w:t>בארצות</w:t>
      </w:r>
      <w:r w:rsidR="00957838">
        <w:rPr>
          <w:rtl/>
        </w:rPr>
        <w:t>-</w:t>
      </w:r>
      <w:r w:rsidRPr="00FC0E55">
        <w:rPr>
          <w:rtl/>
        </w:rPr>
        <w:t>הברית</w:t>
      </w:r>
      <w:r w:rsidR="00957838">
        <w:rPr>
          <w:rtl/>
        </w:rPr>
        <w:t xml:space="preserve"> </w:t>
      </w:r>
      <w:r w:rsidR="00957838" w:rsidRPr="00FC0E55">
        <w:rPr>
          <w:rtl/>
        </w:rPr>
        <w:t>50</w:t>
      </w:r>
      <w:r w:rsidR="00957838">
        <w:rPr>
          <w:rtl/>
        </w:rPr>
        <w:t xml:space="preserve">% </w:t>
      </w:r>
      <w:r w:rsidRPr="00FC0E55">
        <w:rPr>
          <w:rtl/>
        </w:rPr>
        <w:t>מקרב</w:t>
      </w:r>
      <w:r w:rsidR="00957838">
        <w:rPr>
          <w:rtl/>
        </w:rPr>
        <w:t xml:space="preserve"> </w:t>
      </w:r>
      <w:r w:rsidRPr="00FC0E55">
        <w:rPr>
          <w:rtl/>
        </w:rPr>
        <w:t>הקהילה</w:t>
      </w:r>
      <w:r w:rsidR="00957838">
        <w:rPr>
          <w:rtl/>
        </w:rPr>
        <w:t xml:space="preserve"> </w:t>
      </w:r>
      <w:r w:rsidRPr="00FC0E55">
        <w:rPr>
          <w:rtl/>
        </w:rPr>
        <w:t>היהודית</w:t>
      </w:r>
      <w:r w:rsidR="00957838">
        <w:rPr>
          <w:rtl/>
        </w:rPr>
        <w:t xml:space="preserve"> </w:t>
      </w:r>
      <w:r w:rsidRPr="00FC0E55">
        <w:rPr>
          <w:rtl/>
        </w:rPr>
        <w:t>נישאים</w:t>
      </w:r>
      <w:r w:rsidR="00957838">
        <w:rPr>
          <w:rtl/>
        </w:rPr>
        <w:t xml:space="preserve"> </w:t>
      </w:r>
      <w:r w:rsidRPr="00FC0E55">
        <w:rPr>
          <w:rtl/>
        </w:rPr>
        <w:t>בנישואי</w:t>
      </w:r>
      <w:r w:rsidR="00957838">
        <w:rPr>
          <w:rtl/>
        </w:rPr>
        <w:t xml:space="preserve"> </w:t>
      </w:r>
      <w:r w:rsidRPr="00FC0E55">
        <w:rPr>
          <w:rtl/>
        </w:rPr>
        <w:t>תערובת; בחבר העמים,</w:t>
      </w:r>
      <w:r w:rsidR="00957838">
        <w:rPr>
          <w:rtl/>
        </w:rPr>
        <w:t xml:space="preserve"> </w:t>
      </w:r>
      <w:r w:rsidRPr="00FC0E55">
        <w:rPr>
          <w:rtl/>
        </w:rPr>
        <w:t>ברית</w:t>
      </w:r>
      <w:r w:rsidR="00957838">
        <w:rPr>
          <w:rtl/>
        </w:rPr>
        <w:t>-</w:t>
      </w:r>
      <w:r w:rsidRPr="00FC0E55">
        <w:rPr>
          <w:rtl/>
        </w:rPr>
        <w:t>המועצות</w:t>
      </w:r>
      <w:r w:rsidR="00957838">
        <w:rPr>
          <w:rtl/>
        </w:rPr>
        <w:t xml:space="preserve"> </w:t>
      </w:r>
      <w:r w:rsidRPr="00FC0E55">
        <w:rPr>
          <w:rtl/>
        </w:rPr>
        <w:t>לשעבר,</w:t>
      </w:r>
      <w:r w:rsidR="00957838">
        <w:rPr>
          <w:rtl/>
        </w:rPr>
        <w:t xml:space="preserve"> </w:t>
      </w:r>
      <w:r w:rsidRPr="00FC0E55">
        <w:rPr>
          <w:rtl/>
        </w:rPr>
        <w:t>האומדן</w:t>
      </w:r>
      <w:r w:rsidR="00957838">
        <w:rPr>
          <w:rtl/>
        </w:rPr>
        <w:t xml:space="preserve"> </w:t>
      </w:r>
      <w:r w:rsidRPr="00FC0E55">
        <w:rPr>
          <w:rtl/>
        </w:rPr>
        <w:t xml:space="preserve">הוא בין </w:t>
      </w:r>
      <w:r w:rsidR="00957838" w:rsidRPr="00FC0E55">
        <w:rPr>
          <w:rtl/>
        </w:rPr>
        <w:t>50</w:t>
      </w:r>
      <w:r w:rsidR="00957838">
        <w:rPr>
          <w:rtl/>
        </w:rPr>
        <w:t>%</w:t>
      </w:r>
      <w:r w:rsidRPr="00FC0E55">
        <w:rPr>
          <w:rtl/>
        </w:rPr>
        <w:t xml:space="preserve"> ל</w:t>
      </w:r>
      <w:r w:rsidR="00957838">
        <w:rPr>
          <w:rtl/>
        </w:rPr>
        <w:t>-</w:t>
      </w:r>
      <w:r w:rsidR="00957838" w:rsidRPr="00FC0E55">
        <w:rPr>
          <w:rtl/>
        </w:rPr>
        <w:t>55</w:t>
      </w:r>
      <w:r w:rsidR="00957838">
        <w:rPr>
          <w:rtl/>
        </w:rPr>
        <w:t>%</w:t>
      </w:r>
      <w:r w:rsidRPr="00FC0E55">
        <w:rPr>
          <w:rtl/>
        </w:rPr>
        <w:t xml:space="preserve">; בצרפת </w:t>
      </w:r>
      <w:r w:rsidR="00957838">
        <w:rPr>
          <w:rtl/>
        </w:rPr>
        <w:t>–</w:t>
      </w:r>
      <w:r w:rsidRPr="00FC0E55">
        <w:rPr>
          <w:rtl/>
        </w:rPr>
        <w:t xml:space="preserve"> בין </w:t>
      </w:r>
      <w:r w:rsidR="00957838" w:rsidRPr="00FC0E55">
        <w:rPr>
          <w:rtl/>
        </w:rPr>
        <w:t>40</w:t>
      </w:r>
      <w:r w:rsidR="00957838">
        <w:rPr>
          <w:rtl/>
        </w:rPr>
        <w:t>%</w:t>
      </w:r>
      <w:r w:rsidRPr="00FC0E55">
        <w:rPr>
          <w:rtl/>
        </w:rPr>
        <w:t xml:space="preserve"> ל</w:t>
      </w:r>
      <w:r w:rsidR="00957838">
        <w:rPr>
          <w:rtl/>
        </w:rPr>
        <w:t>-</w:t>
      </w:r>
      <w:r w:rsidR="00957838" w:rsidRPr="00FC0E55">
        <w:rPr>
          <w:rtl/>
        </w:rPr>
        <w:t>45</w:t>
      </w:r>
      <w:r w:rsidR="00957838">
        <w:rPr>
          <w:rtl/>
        </w:rPr>
        <w:t>%</w:t>
      </w:r>
      <w:r w:rsidRPr="00FC0E55">
        <w:rPr>
          <w:rtl/>
        </w:rPr>
        <w:t>; בקנדה,</w:t>
      </w:r>
      <w:r w:rsidR="00957838">
        <w:rPr>
          <w:rtl/>
        </w:rPr>
        <w:t xml:space="preserve"> </w:t>
      </w:r>
      <w:r w:rsidRPr="00FC0E55">
        <w:rPr>
          <w:rtl/>
        </w:rPr>
        <w:t>אוסטרליה</w:t>
      </w:r>
      <w:r w:rsidR="00957838">
        <w:rPr>
          <w:rtl/>
        </w:rPr>
        <w:t xml:space="preserve"> </w:t>
      </w:r>
      <w:r w:rsidRPr="00FC0E55">
        <w:rPr>
          <w:rtl/>
        </w:rPr>
        <w:t xml:space="preserve">ובריטניה </w:t>
      </w:r>
      <w:r w:rsidR="00957838">
        <w:rPr>
          <w:rtl/>
        </w:rPr>
        <w:t>–</w:t>
      </w:r>
      <w:r w:rsidRPr="00FC0E55">
        <w:rPr>
          <w:rtl/>
        </w:rPr>
        <w:t xml:space="preserve"> בין </w:t>
      </w:r>
      <w:r w:rsidR="00957838" w:rsidRPr="00FC0E55">
        <w:rPr>
          <w:rtl/>
        </w:rPr>
        <w:t>25</w:t>
      </w:r>
      <w:r w:rsidR="00957838">
        <w:rPr>
          <w:rtl/>
        </w:rPr>
        <w:t>%</w:t>
      </w:r>
      <w:r w:rsidRPr="00FC0E55">
        <w:rPr>
          <w:rtl/>
        </w:rPr>
        <w:t xml:space="preserve"> ל</w:t>
      </w:r>
      <w:r w:rsidR="00957838">
        <w:rPr>
          <w:rtl/>
        </w:rPr>
        <w:t>-</w:t>
      </w:r>
      <w:r w:rsidR="00957838" w:rsidRPr="00FC0E55">
        <w:rPr>
          <w:rtl/>
        </w:rPr>
        <w:t>35</w:t>
      </w:r>
      <w:r w:rsidR="00957838">
        <w:rPr>
          <w:rtl/>
        </w:rPr>
        <w:t>%</w:t>
      </w:r>
      <w:r w:rsidRPr="00FC0E55">
        <w:rPr>
          <w:rtl/>
        </w:rPr>
        <w:t>; בגרמניה ובמדינות סקנדינביה האומדן הוא קרוב</w:t>
      </w:r>
      <w:r w:rsidR="00957838">
        <w:rPr>
          <w:rtl/>
        </w:rPr>
        <w:t xml:space="preserve"> </w:t>
      </w:r>
      <w:r w:rsidRPr="00FC0E55">
        <w:rPr>
          <w:rtl/>
        </w:rPr>
        <w:t>ל</w:t>
      </w:r>
      <w:r w:rsidR="00957838">
        <w:rPr>
          <w:rtl/>
        </w:rPr>
        <w:t>-</w:t>
      </w:r>
      <w:r w:rsidR="00957838" w:rsidRPr="00FC0E55">
        <w:rPr>
          <w:rtl/>
        </w:rPr>
        <w:t>80</w:t>
      </w:r>
      <w:r w:rsidR="00957838">
        <w:rPr>
          <w:rtl/>
        </w:rPr>
        <w:t>%</w:t>
      </w:r>
      <w:r w:rsidRPr="00FC0E55">
        <w:rPr>
          <w:rtl/>
        </w:rPr>
        <w:t>;</w:t>
      </w:r>
      <w:r w:rsidR="00957838">
        <w:rPr>
          <w:rtl/>
        </w:rPr>
        <w:t xml:space="preserve"> </w:t>
      </w:r>
      <w:r w:rsidRPr="00FC0E55">
        <w:rPr>
          <w:rtl/>
        </w:rPr>
        <w:t>במדינות קטנות במזרח</w:t>
      </w:r>
      <w:r w:rsidR="00957838">
        <w:rPr>
          <w:rtl/>
        </w:rPr>
        <w:t>-</w:t>
      </w:r>
      <w:r w:rsidRPr="00FC0E55">
        <w:rPr>
          <w:rtl/>
        </w:rPr>
        <w:t>אירופה, כמו פולין, צ'כוסלובקיה והונגריה, האומדן גם</w:t>
      </w:r>
      <w:r w:rsidR="00957838">
        <w:rPr>
          <w:rtl/>
        </w:rPr>
        <w:t xml:space="preserve"> </w:t>
      </w:r>
      <w:r w:rsidRPr="00FC0E55">
        <w:rPr>
          <w:rtl/>
        </w:rPr>
        <w:t>כן מתקרב ל</w:t>
      </w:r>
      <w:r w:rsidR="00957838">
        <w:rPr>
          <w:rtl/>
        </w:rPr>
        <w:t>-</w:t>
      </w:r>
      <w:r w:rsidR="00957838" w:rsidRPr="00FC0E55">
        <w:rPr>
          <w:rtl/>
        </w:rPr>
        <w:t>80</w:t>
      </w:r>
      <w:r w:rsidR="00957838">
        <w:rPr>
          <w:rtl/>
        </w:rPr>
        <w:t>%</w:t>
      </w:r>
      <w:r w:rsidRPr="00FC0E55">
        <w:rPr>
          <w:rtl/>
        </w:rPr>
        <w:t xml:space="preserve">, בין </w:t>
      </w:r>
      <w:r w:rsidR="00957838" w:rsidRPr="00FC0E55">
        <w:rPr>
          <w:rtl/>
        </w:rPr>
        <w:t>60</w:t>
      </w:r>
      <w:r w:rsidR="00957838">
        <w:rPr>
          <w:rtl/>
        </w:rPr>
        <w:t>%</w:t>
      </w:r>
      <w:r w:rsidRPr="00FC0E55">
        <w:rPr>
          <w:rtl/>
        </w:rPr>
        <w:t xml:space="preserve"> ל</w:t>
      </w:r>
      <w:r w:rsidR="00957838">
        <w:rPr>
          <w:rtl/>
        </w:rPr>
        <w:t>-</w:t>
      </w:r>
      <w:r w:rsidR="00957838" w:rsidRPr="00FC0E55">
        <w:rPr>
          <w:rtl/>
        </w:rPr>
        <w:t>80</w:t>
      </w:r>
      <w:r w:rsidR="00957838">
        <w:rPr>
          <w:rtl/>
        </w:rPr>
        <w:t>%</w:t>
      </w:r>
      <w:r w:rsidRPr="00FC0E55">
        <w:rPr>
          <w:rtl/>
        </w:rPr>
        <w:t>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אדוני</w:t>
      </w:r>
      <w:r w:rsidR="00957838">
        <w:rPr>
          <w:rtl/>
        </w:rPr>
        <w:t xml:space="preserve"> </w:t>
      </w:r>
      <w:r w:rsidRPr="00FC0E55">
        <w:rPr>
          <w:rtl/>
        </w:rPr>
        <w:t>היושב</w:t>
      </w:r>
      <w:r w:rsidR="00957838">
        <w:rPr>
          <w:rtl/>
        </w:rPr>
        <w:t>-</w:t>
      </w:r>
      <w:r w:rsidRPr="00FC0E55">
        <w:rPr>
          <w:rtl/>
        </w:rPr>
        <w:t>ראש,</w:t>
      </w:r>
      <w:r w:rsidR="00957838">
        <w:rPr>
          <w:rtl/>
        </w:rPr>
        <w:t xml:space="preserve"> </w:t>
      </w:r>
      <w:r w:rsidRPr="00FC0E55">
        <w:rPr>
          <w:rtl/>
        </w:rPr>
        <w:t>חברי הכנסת, הנתונים הללו דורשים תשומת לב מיוחדת, במגמה</w:t>
      </w:r>
      <w:r w:rsidR="00957838">
        <w:rPr>
          <w:rtl/>
        </w:rPr>
        <w:t xml:space="preserve"> </w:t>
      </w:r>
      <w:r w:rsidRPr="00FC0E55">
        <w:rPr>
          <w:rtl/>
        </w:rPr>
        <w:t>לנסות</w:t>
      </w:r>
      <w:r w:rsidR="00957838">
        <w:rPr>
          <w:rtl/>
        </w:rPr>
        <w:t xml:space="preserve"> </w:t>
      </w:r>
      <w:r w:rsidRPr="00FC0E55">
        <w:rPr>
          <w:rtl/>
        </w:rPr>
        <w:t>ולפעול</w:t>
      </w:r>
      <w:r w:rsidR="00957838">
        <w:rPr>
          <w:rtl/>
        </w:rPr>
        <w:t xml:space="preserve"> </w:t>
      </w:r>
      <w:r w:rsidRPr="00FC0E55">
        <w:rPr>
          <w:rtl/>
        </w:rPr>
        <w:t>פעולה</w:t>
      </w:r>
      <w:r w:rsidR="00957838">
        <w:rPr>
          <w:rtl/>
        </w:rPr>
        <w:t xml:space="preserve"> </w:t>
      </w:r>
      <w:r w:rsidRPr="00FC0E55">
        <w:rPr>
          <w:rtl/>
        </w:rPr>
        <w:t>נמרצת.</w:t>
      </w:r>
      <w:r w:rsidR="00957838">
        <w:rPr>
          <w:rtl/>
        </w:rPr>
        <w:t xml:space="preserve"> </w:t>
      </w:r>
      <w:r w:rsidRPr="00FC0E55">
        <w:rPr>
          <w:rtl/>
        </w:rPr>
        <w:t>אני</w:t>
      </w:r>
      <w:r w:rsidR="00957838">
        <w:rPr>
          <w:rtl/>
        </w:rPr>
        <w:t xml:space="preserve"> </w:t>
      </w:r>
      <w:r w:rsidRPr="00FC0E55">
        <w:rPr>
          <w:rtl/>
        </w:rPr>
        <w:t>משבח</w:t>
      </w:r>
      <w:r w:rsidR="00957838">
        <w:rPr>
          <w:rtl/>
        </w:rPr>
        <w:t xml:space="preserve"> </w:t>
      </w:r>
      <w:r w:rsidRPr="00FC0E55">
        <w:rPr>
          <w:rtl/>
        </w:rPr>
        <w:t>את</w:t>
      </w:r>
      <w:r w:rsidR="00957838">
        <w:rPr>
          <w:rtl/>
        </w:rPr>
        <w:t xml:space="preserve"> </w:t>
      </w:r>
      <w:r w:rsidRPr="00FC0E55">
        <w:rPr>
          <w:rtl/>
        </w:rPr>
        <w:t>תנועת</w:t>
      </w:r>
      <w:r w:rsidR="00957838">
        <w:rPr>
          <w:rtl/>
        </w:rPr>
        <w:t xml:space="preserve"> </w:t>
      </w:r>
      <w:r w:rsidRPr="00FC0E55">
        <w:rPr>
          <w:rtl/>
        </w:rPr>
        <w:t>"ביחד" ופעיליה, בראשות מר</w:t>
      </w:r>
      <w:r w:rsidR="00957838">
        <w:rPr>
          <w:rtl/>
        </w:rPr>
        <w:t xml:space="preserve"> </w:t>
      </w:r>
      <w:r w:rsidRPr="00FC0E55">
        <w:rPr>
          <w:rtl/>
        </w:rPr>
        <w:t>בן</w:t>
      </w:r>
      <w:r w:rsidR="00957838">
        <w:rPr>
          <w:rtl/>
        </w:rPr>
        <w:t>-</w:t>
      </w:r>
      <w:r w:rsidRPr="00FC0E55">
        <w:rPr>
          <w:rtl/>
        </w:rPr>
        <w:t>שטרית,</w:t>
      </w:r>
      <w:r w:rsidR="00957838">
        <w:rPr>
          <w:rtl/>
        </w:rPr>
        <w:t xml:space="preserve"> </w:t>
      </w:r>
      <w:r w:rsidRPr="00FC0E55">
        <w:rPr>
          <w:rtl/>
        </w:rPr>
        <w:t>על</w:t>
      </w:r>
      <w:r w:rsidR="00957838">
        <w:rPr>
          <w:rtl/>
        </w:rPr>
        <w:t xml:space="preserve"> </w:t>
      </w:r>
      <w:r w:rsidRPr="00FC0E55">
        <w:rPr>
          <w:rtl/>
        </w:rPr>
        <w:t>כך</w:t>
      </w:r>
      <w:r w:rsidR="00957838">
        <w:rPr>
          <w:rtl/>
        </w:rPr>
        <w:t xml:space="preserve"> </w:t>
      </w:r>
      <w:r w:rsidRPr="00FC0E55">
        <w:rPr>
          <w:rtl/>
        </w:rPr>
        <w:t>שיזמו</w:t>
      </w:r>
      <w:r w:rsidR="00957838">
        <w:rPr>
          <w:rtl/>
        </w:rPr>
        <w:t xml:space="preserve"> </w:t>
      </w:r>
      <w:r w:rsidRPr="00FC0E55">
        <w:rPr>
          <w:rtl/>
        </w:rPr>
        <w:t>את</w:t>
      </w:r>
      <w:r w:rsidR="00957838">
        <w:rPr>
          <w:rtl/>
        </w:rPr>
        <w:t xml:space="preserve"> </w:t>
      </w:r>
      <w:r w:rsidRPr="00FC0E55">
        <w:rPr>
          <w:rtl/>
        </w:rPr>
        <w:t>הדיון</w:t>
      </w:r>
      <w:r w:rsidR="00957838">
        <w:rPr>
          <w:rtl/>
        </w:rPr>
        <w:t xml:space="preserve"> </w:t>
      </w:r>
      <w:r w:rsidRPr="00FC0E55">
        <w:rPr>
          <w:rtl/>
        </w:rPr>
        <w:t>הזה, המדגיש את הסכנה שבהתבוללות. אני מודה</w:t>
      </w:r>
      <w:r w:rsidR="00957838">
        <w:rPr>
          <w:rtl/>
        </w:rPr>
        <w:t xml:space="preserve"> </w:t>
      </w:r>
      <w:r w:rsidRPr="00FC0E55">
        <w:rPr>
          <w:rtl/>
        </w:rPr>
        <w:t>ליושב</w:t>
      </w:r>
      <w:r w:rsidR="00957838">
        <w:rPr>
          <w:rtl/>
        </w:rPr>
        <w:t>-</w:t>
      </w:r>
      <w:r w:rsidRPr="00FC0E55">
        <w:rPr>
          <w:rtl/>
        </w:rPr>
        <w:t>ראש על שנענה ליוזמה, ומברך את חברי הכנסת שנטלו חלק בדיון והציגו את הנושא</w:t>
      </w:r>
      <w:r w:rsidR="00957838">
        <w:rPr>
          <w:rtl/>
        </w:rPr>
        <w:t xml:space="preserve"> </w:t>
      </w:r>
      <w:r w:rsidRPr="00FC0E55">
        <w:rPr>
          <w:rtl/>
        </w:rPr>
        <w:t>לפי ראייתם.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יהדות</w:t>
      </w:r>
      <w:r w:rsidR="00957838">
        <w:rPr>
          <w:rtl/>
        </w:rPr>
        <w:t xml:space="preserve"> </w:t>
      </w:r>
      <w:r w:rsidRPr="00FC0E55">
        <w:rPr>
          <w:rtl/>
        </w:rPr>
        <w:t>הגולה הולכת ופוחתת בשל נישואי תערובת. בשנת 1970 היו בתפוצות כ</w:t>
      </w:r>
      <w:r w:rsidR="00957838">
        <w:rPr>
          <w:rtl/>
        </w:rPr>
        <w:t>-</w:t>
      </w:r>
      <w:r w:rsidRPr="00FC0E55">
        <w:rPr>
          <w:rtl/>
        </w:rPr>
        <w:t>10.2</w:t>
      </w:r>
      <w:r w:rsidR="00957838">
        <w:rPr>
          <w:rtl/>
        </w:rPr>
        <w:t xml:space="preserve"> </w:t>
      </w:r>
      <w:r w:rsidRPr="00FC0E55">
        <w:rPr>
          <w:rtl/>
        </w:rPr>
        <w:t>מיליוני יהודים, ואילו היום יש כ</w:t>
      </w:r>
      <w:r w:rsidR="00957838">
        <w:rPr>
          <w:rtl/>
        </w:rPr>
        <w:t>-</w:t>
      </w:r>
      <w:r w:rsidRPr="00FC0E55">
        <w:rPr>
          <w:rtl/>
        </w:rPr>
        <w:t>9.5 מיליוני יהודים. בקצב הזה חוזים לנו המומחים</w:t>
      </w:r>
      <w:r w:rsidR="00957838">
        <w:rPr>
          <w:rtl/>
        </w:rPr>
        <w:t xml:space="preserve"> </w:t>
      </w:r>
      <w:r w:rsidRPr="00FC0E55">
        <w:rPr>
          <w:rtl/>
        </w:rPr>
        <w:t>שבעוד יובל שנים, בעוד 25 שנה, תרד האוכלוסייה היהודית ל</w:t>
      </w:r>
      <w:r w:rsidR="00957838">
        <w:rPr>
          <w:rtl/>
        </w:rPr>
        <w:t>-</w:t>
      </w:r>
      <w:r w:rsidRPr="00FC0E55">
        <w:rPr>
          <w:rtl/>
        </w:rPr>
        <w:t>7.5 מיליונים.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חברי</w:t>
      </w:r>
      <w:r w:rsidR="00957838">
        <w:rPr>
          <w:rtl/>
        </w:rPr>
        <w:t xml:space="preserve"> </w:t>
      </w:r>
      <w:r w:rsidRPr="00FC0E55">
        <w:rPr>
          <w:rtl/>
        </w:rPr>
        <w:t>הכנסת,</w:t>
      </w:r>
      <w:r w:rsidR="00957838">
        <w:rPr>
          <w:rtl/>
        </w:rPr>
        <w:t xml:space="preserve"> </w:t>
      </w:r>
      <w:r w:rsidRPr="00FC0E55">
        <w:rPr>
          <w:rtl/>
        </w:rPr>
        <w:t>אולי</w:t>
      </w:r>
      <w:r w:rsidR="00957838">
        <w:rPr>
          <w:rtl/>
        </w:rPr>
        <w:t xml:space="preserve"> </w:t>
      </w:r>
      <w:r w:rsidRPr="00FC0E55">
        <w:rPr>
          <w:rtl/>
        </w:rPr>
        <w:t>צריך לעשות עוד, אולי צריך להוסיף על מה שכבר נעשה, אבל</w:t>
      </w:r>
      <w:r w:rsidR="00957838">
        <w:rPr>
          <w:rtl/>
        </w:rPr>
        <w:t xml:space="preserve"> </w:t>
      </w:r>
      <w:r w:rsidRPr="00FC0E55">
        <w:rPr>
          <w:rtl/>
        </w:rPr>
        <w:t>אי</w:t>
      </w:r>
      <w:r w:rsidR="00957838">
        <w:rPr>
          <w:rtl/>
        </w:rPr>
        <w:t>-</w:t>
      </w:r>
      <w:r w:rsidRPr="00FC0E55">
        <w:rPr>
          <w:rtl/>
        </w:rPr>
        <w:t>אפשר</w:t>
      </w:r>
      <w:r w:rsidR="00957838">
        <w:rPr>
          <w:rtl/>
        </w:rPr>
        <w:t xml:space="preserve"> </w:t>
      </w:r>
      <w:r w:rsidRPr="00FC0E55">
        <w:rPr>
          <w:rtl/>
        </w:rPr>
        <w:t>לקיים</w:t>
      </w:r>
      <w:r w:rsidR="00957838">
        <w:rPr>
          <w:rtl/>
        </w:rPr>
        <w:t xml:space="preserve"> </w:t>
      </w:r>
      <w:r w:rsidRPr="00FC0E55">
        <w:rPr>
          <w:rtl/>
        </w:rPr>
        <w:t>את</w:t>
      </w:r>
      <w:r w:rsidR="00957838">
        <w:rPr>
          <w:rtl/>
        </w:rPr>
        <w:t xml:space="preserve"> </w:t>
      </w:r>
      <w:r w:rsidRPr="00FC0E55">
        <w:rPr>
          <w:rtl/>
        </w:rPr>
        <w:t>הדיון</w:t>
      </w:r>
      <w:r w:rsidR="00957838">
        <w:rPr>
          <w:rtl/>
        </w:rPr>
        <w:t xml:space="preserve"> </w:t>
      </w:r>
      <w:r w:rsidRPr="00FC0E55">
        <w:rPr>
          <w:rtl/>
        </w:rPr>
        <w:t>הזה</w:t>
      </w:r>
      <w:r w:rsidR="00957838">
        <w:rPr>
          <w:rtl/>
        </w:rPr>
        <w:t xml:space="preserve"> </w:t>
      </w:r>
      <w:r w:rsidRPr="00FC0E55">
        <w:rPr>
          <w:rtl/>
        </w:rPr>
        <w:t>בלי</w:t>
      </w:r>
      <w:r w:rsidR="00957838">
        <w:rPr>
          <w:rtl/>
        </w:rPr>
        <w:t xml:space="preserve"> </w:t>
      </w:r>
      <w:r w:rsidRPr="00FC0E55">
        <w:rPr>
          <w:rtl/>
        </w:rPr>
        <w:t>להעלות על נס את הפעולות השונות של הסוכנות</w:t>
      </w:r>
      <w:r w:rsidR="00957838">
        <w:rPr>
          <w:rtl/>
        </w:rPr>
        <w:t xml:space="preserve"> </w:t>
      </w:r>
      <w:r w:rsidRPr="00FC0E55">
        <w:rPr>
          <w:rtl/>
        </w:rPr>
        <w:t>היהודית</w:t>
      </w:r>
      <w:r w:rsidR="00957838">
        <w:rPr>
          <w:rtl/>
        </w:rPr>
        <w:t xml:space="preserve"> </w:t>
      </w:r>
      <w:r w:rsidRPr="00FC0E55">
        <w:rPr>
          <w:rtl/>
        </w:rPr>
        <w:t>וההסתדרות</w:t>
      </w:r>
      <w:r w:rsidR="00957838">
        <w:rPr>
          <w:rtl/>
        </w:rPr>
        <w:t xml:space="preserve"> </w:t>
      </w:r>
      <w:r w:rsidRPr="00FC0E55">
        <w:rPr>
          <w:rtl/>
        </w:rPr>
        <w:t>הציונית</w:t>
      </w:r>
      <w:r w:rsidR="00957838">
        <w:rPr>
          <w:rtl/>
        </w:rPr>
        <w:t xml:space="preserve"> </w:t>
      </w:r>
      <w:r w:rsidRPr="00FC0E55">
        <w:rPr>
          <w:rtl/>
        </w:rPr>
        <w:t>בקרב</w:t>
      </w:r>
      <w:r w:rsidR="00957838">
        <w:rPr>
          <w:rtl/>
        </w:rPr>
        <w:t xml:space="preserve"> </w:t>
      </w:r>
      <w:r w:rsidRPr="00FC0E55">
        <w:rPr>
          <w:rtl/>
        </w:rPr>
        <w:t>הקהילות</w:t>
      </w:r>
      <w:r w:rsidR="00957838">
        <w:rPr>
          <w:rtl/>
        </w:rPr>
        <w:t xml:space="preserve"> </w:t>
      </w:r>
      <w:r w:rsidRPr="00FC0E55">
        <w:rPr>
          <w:rtl/>
        </w:rPr>
        <w:t>היהודיות, הן בשליחת מורים ומדריכים</w:t>
      </w:r>
      <w:r w:rsidR="00957838">
        <w:rPr>
          <w:rtl/>
        </w:rPr>
        <w:t xml:space="preserve"> </w:t>
      </w:r>
      <w:r w:rsidRPr="00FC0E55">
        <w:rPr>
          <w:rtl/>
        </w:rPr>
        <w:t xml:space="preserve">להוראת השפה והתרבות היהודית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משה קצב (הליכוד):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אדוני</w:t>
      </w:r>
      <w:r w:rsidR="00957838">
        <w:rPr>
          <w:rtl/>
        </w:rPr>
        <w:t xml:space="preserve"> </w:t>
      </w:r>
      <w:r w:rsidRPr="00FC0E55">
        <w:rPr>
          <w:rtl/>
        </w:rPr>
        <w:t>השר,</w:t>
      </w:r>
      <w:r w:rsidR="00957838">
        <w:rPr>
          <w:rtl/>
        </w:rPr>
        <w:t xml:space="preserve"> </w:t>
      </w:r>
      <w:r w:rsidRPr="00FC0E55">
        <w:rPr>
          <w:rtl/>
        </w:rPr>
        <w:t>האם אתה בטוח שאילולא פעלה הסוכנות היהודית כפי שפעלה היה המצב</w:t>
      </w:r>
      <w:r w:rsidR="00957838">
        <w:rPr>
          <w:rtl/>
        </w:rPr>
        <w:t xml:space="preserve"> </w:t>
      </w:r>
      <w:r w:rsidRPr="00FC0E55">
        <w:rPr>
          <w:rtl/>
        </w:rPr>
        <w:t>טוב יותר או גרוע יותר?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שר הכלכלה והתכנון ש' שטרית: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אני משוכנע שהפעולה שנעשית אולי לא מספקת, כפי שציינת, חברי מר קצב, אבל אני</w:t>
      </w:r>
      <w:r w:rsidR="00957838">
        <w:rPr>
          <w:rtl/>
        </w:rPr>
        <w:t xml:space="preserve"> </w:t>
      </w:r>
      <w:r w:rsidRPr="00FC0E55">
        <w:rPr>
          <w:rtl/>
        </w:rPr>
        <w:t>חושב</w:t>
      </w:r>
      <w:r w:rsidR="00957838">
        <w:rPr>
          <w:rtl/>
        </w:rPr>
        <w:t xml:space="preserve"> </w:t>
      </w:r>
      <w:r w:rsidRPr="00FC0E55">
        <w:rPr>
          <w:rtl/>
        </w:rPr>
        <w:t>שלבטל ולא לציין לשבח את הפעולה, יהיה בזה משום אי</w:t>
      </w:r>
      <w:r w:rsidR="00957838">
        <w:rPr>
          <w:rtl/>
        </w:rPr>
        <w:t>-</w:t>
      </w:r>
      <w:r w:rsidRPr="00FC0E55">
        <w:rPr>
          <w:rtl/>
        </w:rPr>
        <w:t>צדק, כי בסך הכול הפעולה</w:t>
      </w:r>
      <w:r w:rsidR="00957838">
        <w:rPr>
          <w:rtl/>
        </w:rPr>
        <w:t xml:space="preserve"> </w:t>
      </w:r>
      <w:r w:rsidRPr="00FC0E55">
        <w:rPr>
          <w:rtl/>
        </w:rPr>
        <w:t>היא פעולה משותפת גם של הסוכנות היהודית וגם של הארגונים היהודיים המקומיים, חלקם</w:t>
      </w:r>
      <w:r w:rsidR="00957838">
        <w:rPr>
          <w:rtl/>
        </w:rPr>
        <w:t xml:space="preserve"> </w:t>
      </w:r>
      <w:r w:rsidRPr="00FC0E55">
        <w:rPr>
          <w:rtl/>
        </w:rPr>
        <w:t>באסכולה דתית, חלקם באסכולה לאומית, חלקם באסכולה תרבותית, כל אחד לפי דרכו. ביחד</w:t>
      </w:r>
      <w:r w:rsidR="00957838">
        <w:rPr>
          <w:rtl/>
        </w:rPr>
        <w:t xml:space="preserve"> </w:t>
      </w:r>
      <w:r w:rsidRPr="00FC0E55">
        <w:rPr>
          <w:rtl/>
        </w:rPr>
        <w:t>נעשה מאמץ.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משה קצב (הליכוד):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שאלה</w:t>
      </w:r>
      <w:r w:rsidR="00957838">
        <w:rPr>
          <w:rtl/>
        </w:rPr>
        <w:t xml:space="preserve"> </w:t>
      </w:r>
      <w:r w:rsidRPr="00FC0E55">
        <w:rPr>
          <w:rtl/>
        </w:rPr>
        <w:t>אפיקורסית:</w:t>
      </w:r>
      <w:r w:rsidR="00957838">
        <w:rPr>
          <w:rtl/>
        </w:rPr>
        <w:t xml:space="preserve"> </w:t>
      </w:r>
      <w:r w:rsidRPr="00FC0E55">
        <w:rPr>
          <w:rtl/>
        </w:rPr>
        <w:t>אילולא</w:t>
      </w:r>
      <w:r w:rsidR="00957838">
        <w:rPr>
          <w:rtl/>
        </w:rPr>
        <w:t xml:space="preserve"> </w:t>
      </w:r>
      <w:r w:rsidRPr="00FC0E55">
        <w:rPr>
          <w:rtl/>
        </w:rPr>
        <w:t>הפעילות</w:t>
      </w:r>
      <w:r w:rsidR="00957838">
        <w:rPr>
          <w:rtl/>
        </w:rPr>
        <w:t xml:space="preserve"> </w:t>
      </w:r>
      <w:r w:rsidRPr="00FC0E55">
        <w:rPr>
          <w:rtl/>
        </w:rPr>
        <w:t>של הסוכנות היהודית והתנועה הציונית היו</w:t>
      </w:r>
      <w:r w:rsidR="00957838">
        <w:rPr>
          <w:rtl/>
        </w:rPr>
        <w:t xml:space="preserve"> </w:t>
      </w:r>
      <w:r w:rsidRPr="00FC0E55">
        <w:rPr>
          <w:rtl/>
        </w:rPr>
        <w:t>עולים לישראל פחות יהודים?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משה מאיה (ש"ס):</w:t>
      </w:r>
    </w:p>
    <w:p w:rsidR="00957838" w:rsidRDefault="00957838" w:rsidP="00957838">
      <w:pPr>
        <w:rPr>
          <w:rtl/>
        </w:rPr>
      </w:pPr>
    </w:p>
    <w:p w:rsidR="00957838" w:rsidRDefault="00957838" w:rsidP="00957838">
      <w:pPr>
        <w:rPr>
          <w:rtl/>
        </w:rPr>
      </w:pPr>
      <w:r>
        <w:rPr>
          <w:rtl/>
        </w:rPr>
        <w:t>–</w:t>
      </w:r>
      <w:r w:rsidR="00FC0E55" w:rsidRPr="00FC0E55">
        <w:rPr>
          <w:rtl/>
        </w:rPr>
        <w:t xml:space="preserve"> </w:t>
      </w:r>
      <w:r>
        <w:rPr>
          <w:rtl/>
        </w:rPr>
        <w:t>–</w:t>
      </w:r>
      <w:r w:rsidR="00FC0E55" w:rsidRPr="00FC0E55">
        <w:rPr>
          <w:rtl/>
        </w:rPr>
        <w:t xml:space="preserve"> </w:t>
      </w:r>
      <w:r>
        <w:rPr>
          <w:rtl/>
        </w:rPr>
        <w:t>–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ש' וייס: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מי יודע?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שר הכלכלה והתכנון ש' שטרית: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אתייחס</w:t>
      </w:r>
      <w:r w:rsidR="00957838">
        <w:rPr>
          <w:rtl/>
        </w:rPr>
        <w:t xml:space="preserve"> </w:t>
      </w:r>
      <w:r w:rsidRPr="00FC0E55">
        <w:rPr>
          <w:rtl/>
        </w:rPr>
        <w:t>בהמשך</w:t>
      </w:r>
      <w:r w:rsidR="00957838">
        <w:rPr>
          <w:rtl/>
        </w:rPr>
        <w:t xml:space="preserve"> </w:t>
      </w:r>
      <w:r w:rsidRPr="00FC0E55">
        <w:rPr>
          <w:rtl/>
        </w:rPr>
        <w:t>לשאלת</w:t>
      </w:r>
      <w:r w:rsidR="00957838">
        <w:rPr>
          <w:rtl/>
        </w:rPr>
        <w:t xml:space="preserve"> </w:t>
      </w:r>
      <w:r w:rsidRPr="00FC0E55">
        <w:rPr>
          <w:rtl/>
        </w:rPr>
        <w:t>העלייה,</w:t>
      </w:r>
      <w:r w:rsidR="00957838">
        <w:rPr>
          <w:rtl/>
        </w:rPr>
        <w:t xml:space="preserve"> </w:t>
      </w:r>
      <w:r w:rsidRPr="00FC0E55">
        <w:rPr>
          <w:rtl/>
        </w:rPr>
        <w:t>ובהחלט אתייחס לכך לא באותו סגנון ולא בצורה</w:t>
      </w:r>
      <w:r w:rsidR="00957838">
        <w:rPr>
          <w:rtl/>
        </w:rPr>
        <w:t xml:space="preserve"> </w:t>
      </w:r>
      <w:r w:rsidRPr="00FC0E55">
        <w:rPr>
          <w:rtl/>
        </w:rPr>
        <w:t>ובמתכונת שאתה הצגת את הדברים.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ש' וייס: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סליחה</w:t>
      </w:r>
      <w:r w:rsidR="00957838">
        <w:rPr>
          <w:rtl/>
        </w:rPr>
        <w:t xml:space="preserve"> </w:t>
      </w:r>
      <w:r w:rsidRPr="00FC0E55">
        <w:rPr>
          <w:rtl/>
        </w:rPr>
        <w:t>שאני מתערב, אבל, בכל זאת בעלייה הגדולה שהיתה</w:t>
      </w:r>
      <w:r w:rsidR="00957838">
        <w:rPr>
          <w:rtl/>
        </w:rPr>
        <w:t xml:space="preserve"> </w:t>
      </w:r>
      <w:r w:rsidRPr="00FC0E55">
        <w:rPr>
          <w:rtl/>
        </w:rPr>
        <w:t>בזמן האחרון, של כחצי</w:t>
      </w:r>
      <w:r w:rsidR="00957838">
        <w:rPr>
          <w:rtl/>
        </w:rPr>
        <w:t xml:space="preserve"> </w:t>
      </w:r>
      <w:r w:rsidRPr="00FC0E55">
        <w:rPr>
          <w:rtl/>
        </w:rPr>
        <w:t>מיליון יהודים, אני חושב שלסוכנות היה חלק חשוב מאוד.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משה קצב (הליכוד):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אשר להבאתם מבחינה טכנית לארץ, יש לי כבוד לסוכנות היהודית.</w:t>
      </w:r>
      <w:r w:rsidR="00957838">
        <w:rPr>
          <w:rtl/>
        </w:rPr>
        <w:t xml:space="preserve"> </w:t>
      </w:r>
      <w:r w:rsidRPr="00FC0E55">
        <w:rPr>
          <w:rtl/>
        </w:rPr>
        <w:t>השאלה היא, האם</w:t>
      </w:r>
      <w:r w:rsidR="00957838">
        <w:rPr>
          <w:rtl/>
        </w:rPr>
        <w:t xml:space="preserve"> </w:t>
      </w:r>
      <w:r w:rsidRPr="00FC0E55">
        <w:rPr>
          <w:rtl/>
        </w:rPr>
        <w:t>היא הצליחה במשך 45 שנה להניע יהודי אחד ולגרום לו לשנות את עמדתו.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שר הכלכלה והתכנון ש' שטרית: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אם מוסכם, ששמירת קשר עם התרבות היהודית ועם המורשת הדתית היהודית משאירה את</w:t>
      </w:r>
      <w:r w:rsidR="00957838">
        <w:rPr>
          <w:rtl/>
        </w:rPr>
        <w:t xml:space="preserve"> </w:t>
      </w:r>
      <w:r w:rsidRPr="00FC0E55">
        <w:rPr>
          <w:rtl/>
        </w:rPr>
        <w:t>הזיק</w:t>
      </w:r>
      <w:r w:rsidR="00957838">
        <w:rPr>
          <w:rtl/>
        </w:rPr>
        <w:t xml:space="preserve"> </w:t>
      </w:r>
      <w:r w:rsidRPr="00FC0E55">
        <w:rPr>
          <w:rtl/>
        </w:rPr>
        <w:t>של הקשר לארץ</w:t>
      </w:r>
      <w:r w:rsidR="00957838">
        <w:rPr>
          <w:rtl/>
        </w:rPr>
        <w:t>-</w:t>
      </w:r>
      <w:r w:rsidRPr="00FC0E55">
        <w:rPr>
          <w:rtl/>
        </w:rPr>
        <w:t>ישראל, בבחינת "לשנה הבאה בירושלים", ברור לי ואין לי שום ספק</w:t>
      </w:r>
      <w:r w:rsidR="00957838">
        <w:rPr>
          <w:rtl/>
        </w:rPr>
        <w:t xml:space="preserve"> </w:t>
      </w:r>
      <w:r w:rsidRPr="00FC0E55">
        <w:rPr>
          <w:rtl/>
        </w:rPr>
        <w:t>שאותו</w:t>
      </w:r>
      <w:r w:rsidR="00957838">
        <w:rPr>
          <w:rtl/>
        </w:rPr>
        <w:t xml:space="preserve"> </w:t>
      </w:r>
      <w:r w:rsidRPr="00FC0E55">
        <w:rPr>
          <w:rtl/>
        </w:rPr>
        <w:t>קשר</w:t>
      </w:r>
      <w:r w:rsidR="00957838">
        <w:rPr>
          <w:rtl/>
        </w:rPr>
        <w:t xml:space="preserve"> </w:t>
      </w:r>
      <w:r w:rsidRPr="00FC0E55">
        <w:rPr>
          <w:rtl/>
        </w:rPr>
        <w:t>לדת,</w:t>
      </w:r>
      <w:r w:rsidR="00957838">
        <w:rPr>
          <w:rtl/>
        </w:rPr>
        <w:t xml:space="preserve"> </w:t>
      </w:r>
      <w:r w:rsidRPr="00FC0E55">
        <w:rPr>
          <w:rtl/>
        </w:rPr>
        <w:t>למורשת התרבותית היהודית, מהווה תשתית לאותו רצון ולאותה הנעה.</w:t>
      </w:r>
      <w:r w:rsidR="00957838">
        <w:rPr>
          <w:rtl/>
        </w:rPr>
        <w:t xml:space="preserve"> </w:t>
      </w:r>
      <w:r w:rsidRPr="00FC0E55">
        <w:rPr>
          <w:rtl/>
        </w:rPr>
        <w:t>לכן,</w:t>
      </w:r>
      <w:r w:rsidR="00957838">
        <w:rPr>
          <w:rtl/>
        </w:rPr>
        <w:t xml:space="preserve"> </w:t>
      </w:r>
      <w:r w:rsidRPr="00FC0E55">
        <w:rPr>
          <w:rtl/>
        </w:rPr>
        <w:t>אני</w:t>
      </w:r>
      <w:r w:rsidR="00957838">
        <w:rPr>
          <w:rtl/>
        </w:rPr>
        <w:t xml:space="preserve"> </w:t>
      </w:r>
      <w:r w:rsidRPr="00FC0E55">
        <w:rPr>
          <w:rtl/>
        </w:rPr>
        <w:t>משיב על השאלה הזאת בצורה חד</w:t>
      </w:r>
      <w:r w:rsidR="00957838">
        <w:rPr>
          <w:rtl/>
        </w:rPr>
        <w:t>-</w:t>
      </w:r>
      <w:r w:rsidRPr="00FC0E55">
        <w:rPr>
          <w:rtl/>
        </w:rPr>
        <w:t>משמעית: כשיש קשר אין צורך במצוקה כלכלית</w:t>
      </w:r>
      <w:r w:rsidR="00957838">
        <w:rPr>
          <w:rtl/>
        </w:rPr>
        <w:t xml:space="preserve"> </w:t>
      </w:r>
      <w:r w:rsidRPr="00FC0E55">
        <w:rPr>
          <w:rtl/>
        </w:rPr>
        <w:t>או</w:t>
      </w:r>
      <w:r w:rsidR="00957838">
        <w:rPr>
          <w:rtl/>
        </w:rPr>
        <w:t xml:space="preserve"> </w:t>
      </w:r>
      <w:r w:rsidRPr="00FC0E55">
        <w:rPr>
          <w:rtl/>
        </w:rPr>
        <w:t>במצוקה</w:t>
      </w:r>
      <w:r w:rsidR="00957838">
        <w:rPr>
          <w:rtl/>
        </w:rPr>
        <w:t xml:space="preserve"> </w:t>
      </w:r>
      <w:r w:rsidRPr="00FC0E55">
        <w:rPr>
          <w:rtl/>
        </w:rPr>
        <w:t>מדינית</w:t>
      </w:r>
      <w:r w:rsidR="00957838">
        <w:rPr>
          <w:rtl/>
        </w:rPr>
        <w:t xml:space="preserve"> </w:t>
      </w:r>
      <w:r w:rsidRPr="00FC0E55">
        <w:rPr>
          <w:rtl/>
        </w:rPr>
        <w:t>כדי</w:t>
      </w:r>
      <w:r w:rsidR="00957838">
        <w:rPr>
          <w:rtl/>
        </w:rPr>
        <w:t xml:space="preserve"> </w:t>
      </w:r>
      <w:r w:rsidRPr="00FC0E55">
        <w:rPr>
          <w:rtl/>
        </w:rPr>
        <w:t>להגיע לארץ, אלא אדם מחליט לבוא. אבל אם אין קשר ובהעדר</w:t>
      </w:r>
      <w:r w:rsidR="00957838">
        <w:rPr>
          <w:rtl/>
        </w:rPr>
        <w:t xml:space="preserve"> </w:t>
      </w:r>
      <w:r w:rsidRPr="00FC0E55">
        <w:rPr>
          <w:rtl/>
        </w:rPr>
        <w:t>מעשים</w:t>
      </w:r>
      <w:r w:rsidR="00957838">
        <w:rPr>
          <w:rtl/>
        </w:rPr>
        <w:t xml:space="preserve"> </w:t>
      </w:r>
      <w:r w:rsidRPr="00FC0E55">
        <w:rPr>
          <w:rtl/>
        </w:rPr>
        <w:t>ליצירת</w:t>
      </w:r>
      <w:r w:rsidR="00957838">
        <w:rPr>
          <w:rtl/>
        </w:rPr>
        <w:t xml:space="preserve"> </w:t>
      </w:r>
      <w:r w:rsidRPr="00FC0E55">
        <w:rPr>
          <w:rtl/>
        </w:rPr>
        <w:t xml:space="preserve">הקשר הזה, לפי דעתי באים פחות עולים. למשל, עולים מארצות הרווחה </w:t>
      </w:r>
      <w:r w:rsidR="00957838">
        <w:rPr>
          <w:rtl/>
        </w:rPr>
        <w:t xml:space="preserve">– </w:t>
      </w:r>
      <w:r w:rsidRPr="00FC0E55">
        <w:rPr>
          <w:rtl/>
        </w:rPr>
        <w:t>אם</w:t>
      </w:r>
      <w:r w:rsidR="00957838">
        <w:rPr>
          <w:rtl/>
        </w:rPr>
        <w:t xml:space="preserve"> </w:t>
      </w:r>
      <w:r w:rsidRPr="00FC0E55">
        <w:rPr>
          <w:rtl/>
        </w:rPr>
        <w:t xml:space="preserve">מותר לציין </w:t>
      </w:r>
      <w:r w:rsidR="00957838">
        <w:rPr>
          <w:rtl/>
        </w:rPr>
        <w:t>–</w:t>
      </w:r>
      <w:r w:rsidRPr="00FC0E55">
        <w:rPr>
          <w:rtl/>
        </w:rPr>
        <w:t xml:space="preserve"> יש הרבה פחות יהודים חילונים מאשר יהודים דתיים. הדברים ידועים,</w:t>
      </w:r>
      <w:r w:rsidR="00957838">
        <w:rPr>
          <w:rtl/>
        </w:rPr>
        <w:t xml:space="preserve"> </w:t>
      </w:r>
      <w:r w:rsidRPr="00FC0E55">
        <w:rPr>
          <w:rtl/>
        </w:rPr>
        <w:t>ולכן</w:t>
      </w:r>
      <w:r w:rsidR="00957838">
        <w:rPr>
          <w:rtl/>
        </w:rPr>
        <w:t xml:space="preserve"> </w:t>
      </w:r>
      <w:r w:rsidRPr="00FC0E55">
        <w:rPr>
          <w:rtl/>
        </w:rPr>
        <w:t>אני</w:t>
      </w:r>
      <w:r w:rsidR="00957838">
        <w:rPr>
          <w:rtl/>
        </w:rPr>
        <w:t xml:space="preserve"> </w:t>
      </w:r>
      <w:r w:rsidRPr="00FC0E55">
        <w:rPr>
          <w:rtl/>
        </w:rPr>
        <w:t>דווקא</w:t>
      </w:r>
      <w:r w:rsidR="00957838">
        <w:rPr>
          <w:rtl/>
        </w:rPr>
        <w:t xml:space="preserve"> </w:t>
      </w:r>
      <w:r w:rsidRPr="00FC0E55">
        <w:rPr>
          <w:rtl/>
        </w:rPr>
        <w:t>חושב שהגברת החינוך היהודי לסוגיו, הן חינוך שמוקדיו הם בערכים</w:t>
      </w:r>
      <w:r w:rsidR="00957838">
        <w:rPr>
          <w:rtl/>
        </w:rPr>
        <w:t xml:space="preserve"> </w:t>
      </w:r>
      <w:r w:rsidRPr="00FC0E55">
        <w:rPr>
          <w:rtl/>
        </w:rPr>
        <w:t>האוניברסליים ובמורשת התרבותית והן חינוך שהמוקד שלו הוא המסורת הדתית, גם זה וגם</w:t>
      </w:r>
      <w:r w:rsidR="00957838">
        <w:rPr>
          <w:rtl/>
        </w:rPr>
        <w:t xml:space="preserve"> </w:t>
      </w:r>
      <w:r w:rsidRPr="00FC0E55">
        <w:rPr>
          <w:rtl/>
        </w:rPr>
        <w:t>זה מסייעים להגברת העלייה.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אין</w:t>
      </w:r>
      <w:r w:rsidR="00957838">
        <w:rPr>
          <w:rtl/>
        </w:rPr>
        <w:t xml:space="preserve"> </w:t>
      </w:r>
      <w:r w:rsidRPr="00FC0E55">
        <w:rPr>
          <w:rtl/>
        </w:rPr>
        <w:t>ספק,</w:t>
      </w:r>
      <w:r w:rsidR="00957838">
        <w:rPr>
          <w:rtl/>
        </w:rPr>
        <w:t xml:space="preserve"> </w:t>
      </w:r>
      <w:r w:rsidRPr="00FC0E55">
        <w:rPr>
          <w:rtl/>
        </w:rPr>
        <w:t>שמה</w:t>
      </w:r>
      <w:r w:rsidR="00957838">
        <w:rPr>
          <w:rtl/>
        </w:rPr>
        <w:t xml:space="preserve"> </w:t>
      </w:r>
      <w:r w:rsidRPr="00FC0E55">
        <w:rPr>
          <w:rtl/>
        </w:rPr>
        <w:t>שנעשה</w:t>
      </w:r>
      <w:r w:rsidR="00957838">
        <w:rPr>
          <w:rtl/>
        </w:rPr>
        <w:t xml:space="preserve"> </w:t>
      </w:r>
      <w:r w:rsidRPr="00FC0E55">
        <w:rPr>
          <w:rtl/>
        </w:rPr>
        <w:t>לא מספיק ויש להגביר את הפעולה. אמר, בצדק, יושב</w:t>
      </w:r>
      <w:r w:rsidR="00957838">
        <w:rPr>
          <w:rtl/>
        </w:rPr>
        <w:t>-</w:t>
      </w:r>
      <w:r w:rsidRPr="00FC0E55">
        <w:rPr>
          <w:rtl/>
        </w:rPr>
        <w:t>ראש</w:t>
      </w:r>
      <w:r w:rsidR="00957838">
        <w:rPr>
          <w:rtl/>
        </w:rPr>
        <w:t xml:space="preserve"> </w:t>
      </w:r>
      <w:r w:rsidRPr="00FC0E55">
        <w:rPr>
          <w:rtl/>
        </w:rPr>
        <w:t>הכנסת,</w:t>
      </w:r>
      <w:r w:rsidR="00957838">
        <w:rPr>
          <w:rtl/>
        </w:rPr>
        <w:t xml:space="preserve"> </w:t>
      </w:r>
      <w:r w:rsidRPr="00FC0E55">
        <w:rPr>
          <w:rtl/>
        </w:rPr>
        <w:t>שחובתנו</w:t>
      </w:r>
      <w:r w:rsidR="00957838">
        <w:rPr>
          <w:rtl/>
        </w:rPr>
        <w:t xml:space="preserve"> </w:t>
      </w:r>
      <w:r w:rsidRPr="00FC0E55">
        <w:rPr>
          <w:rtl/>
        </w:rPr>
        <w:t>להיאבק</w:t>
      </w:r>
      <w:r w:rsidR="00957838">
        <w:rPr>
          <w:rtl/>
        </w:rPr>
        <w:t xml:space="preserve"> </w:t>
      </w:r>
      <w:r w:rsidRPr="00FC0E55">
        <w:rPr>
          <w:rtl/>
        </w:rPr>
        <w:t>בהתבוללות חזקה שבעתיים בדור שלאחר השואה, שבה אבדו לעם</w:t>
      </w:r>
      <w:r w:rsidR="00957838">
        <w:rPr>
          <w:rtl/>
        </w:rPr>
        <w:t xml:space="preserve"> </w:t>
      </w:r>
      <w:r w:rsidRPr="00FC0E55">
        <w:rPr>
          <w:rtl/>
        </w:rPr>
        <w:t>היהודי שישה מיליונים מבניו ובנותיו בידי הצורר הנאצי.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חברי</w:t>
      </w:r>
      <w:r w:rsidR="00957838">
        <w:rPr>
          <w:rtl/>
        </w:rPr>
        <w:t xml:space="preserve"> </w:t>
      </w:r>
      <w:r w:rsidRPr="00FC0E55">
        <w:rPr>
          <w:rtl/>
        </w:rPr>
        <w:t>הכנסת,</w:t>
      </w:r>
      <w:r w:rsidR="00957838">
        <w:rPr>
          <w:rtl/>
        </w:rPr>
        <w:t xml:space="preserve"> </w:t>
      </w:r>
      <w:r w:rsidRPr="00FC0E55">
        <w:rPr>
          <w:rtl/>
        </w:rPr>
        <w:t>אין</w:t>
      </w:r>
      <w:r w:rsidR="00957838">
        <w:rPr>
          <w:rtl/>
        </w:rPr>
        <w:t xml:space="preserve"> </w:t>
      </w:r>
      <w:r w:rsidRPr="00FC0E55">
        <w:rPr>
          <w:rtl/>
        </w:rPr>
        <w:t>לי</w:t>
      </w:r>
      <w:r w:rsidR="00957838">
        <w:rPr>
          <w:rtl/>
        </w:rPr>
        <w:t xml:space="preserve"> </w:t>
      </w:r>
      <w:r w:rsidRPr="00FC0E55">
        <w:rPr>
          <w:rtl/>
        </w:rPr>
        <w:t>שום ספק שהקריאה שלנו בדיון כזה לא יכולה להצטמצם רק</w:t>
      </w:r>
      <w:r w:rsidR="00957838">
        <w:rPr>
          <w:rtl/>
        </w:rPr>
        <w:t xml:space="preserve"> </w:t>
      </w:r>
      <w:r w:rsidRPr="00FC0E55">
        <w:rPr>
          <w:rtl/>
        </w:rPr>
        <w:t>להתייחסות</w:t>
      </w:r>
      <w:r w:rsidR="00957838">
        <w:rPr>
          <w:rtl/>
        </w:rPr>
        <w:t xml:space="preserve"> </w:t>
      </w:r>
      <w:r w:rsidRPr="00FC0E55">
        <w:rPr>
          <w:rtl/>
        </w:rPr>
        <w:t>לשאלת ההתבוללות. היא חייבת לכלול קריאה והפצרה ודרישה ותביעה מצעירים</w:t>
      </w:r>
      <w:r w:rsidR="00957838">
        <w:rPr>
          <w:rtl/>
        </w:rPr>
        <w:t xml:space="preserve"> </w:t>
      </w:r>
      <w:r w:rsidRPr="00FC0E55">
        <w:rPr>
          <w:rtl/>
        </w:rPr>
        <w:t>ומבוגרים</w:t>
      </w:r>
      <w:r w:rsidR="00957838">
        <w:rPr>
          <w:rtl/>
        </w:rPr>
        <w:t xml:space="preserve"> </w:t>
      </w:r>
      <w:r w:rsidRPr="00FC0E55">
        <w:rPr>
          <w:rtl/>
        </w:rPr>
        <w:t>לעלות</w:t>
      </w:r>
      <w:r w:rsidR="00957838">
        <w:rPr>
          <w:rtl/>
        </w:rPr>
        <w:t xml:space="preserve"> </w:t>
      </w:r>
      <w:r w:rsidRPr="00FC0E55">
        <w:rPr>
          <w:rtl/>
        </w:rPr>
        <w:t>לארץ</w:t>
      </w:r>
      <w:r w:rsidR="00957838">
        <w:rPr>
          <w:rtl/>
        </w:rPr>
        <w:t>-</w:t>
      </w:r>
      <w:r w:rsidRPr="00FC0E55">
        <w:rPr>
          <w:rtl/>
        </w:rPr>
        <w:t>ישראל.</w:t>
      </w:r>
      <w:r w:rsidR="00957838">
        <w:rPr>
          <w:rtl/>
        </w:rPr>
        <w:t xml:space="preserve"> </w:t>
      </w:r>
      <w:r w:rsidRPr="00FC0E55">
        <w:rPr>
          <w:rtl/>
        </w:rPr>
        <w:t>אני</w:t>
      </w:r>
      <w:r w:rsidR="00957838">
        <w:rPr>
          <w:rtl/>
        </w:rPr>
        <w:t xml:space="preserve"> </w:t>
      </w:r>
      <w:r w:rsidRPr="00FC0E55">
        <w:rPr>
          <w:rtl/>
        </w:rPr>
        <w:t>מאמין</w:t>
      </w:r>
      <w:r w:rsidR="00957838">
        <w:rPr>
          <w:rtl/>
        </w:rPr>
        <w:t xml:space="preserve"> </w:t>
      </w:r>
      <w:r w:rsidRPr="00FC0E55">
        <w:rPr>
          <w:rtl/>
        </w:rPr>
        <w:t>שהקיום</w:t>
      </w:r>
      <w:r w:rsidR="00957838">
        <w:rPr>
          <w:rtl/>
        </w:rPr>
        <w:t xml:space="preserve"> </w:t>
      </w:r>
      <w:r w:rsidRPr="00FC0E55">
        <w:rPr>
          <w:rtl/>
        </w:rPr>
        <w:t>השלם של העם היהודי הוא בארץ</w:t>
      </w:r>
      <w:r w:rsidR="00957838">
        <w:rPr>
          <w:rtl/>
        </w:rPr>
        <w:t xml:space="preserve"> </w:t>
      </w:r>
      <w:r w:rsidRPr="00FC0E55">
        <w:rPr>
          <w:rtl/>
        </w:rPr>
        <w:t>אבותינו,</w:t>
      </w:r>
      <w:r w:rsidR="00957838">
        <w:rPr>
          <w:rtl/>
        </w:rPr>
        <w:t xml:space="preserve"> </w:t>
      </w:r>
      <w:r w:rsidRPr="00FC0E55">
        <w:rPr>
          <w:rtl/>
        </w:rPr>
        <w:t>בארץ</w:t>
      </w:r>
      <w:r w:rsidR="00957838">
        <w:rPr>
          <w:rtl/>
        </w:rPr>
        <w:t xml:space="preserve"> </w:t>
      </w:r>
      <w:r w:rsidRPr="00FC0E55">
        <w:rPr>
          <w:rtl/>
        </w:rPr>
        <w:t>התנ"ך, במולדתו העתיקה של העם. כאן יכול העם היהודי לחיות כיהודי</w:t>
      </w:r>
      <w:r w:rsidR="00957838">
        <w:rPr>
          <w:rtl/>
        </w:rPr>
        <w:t xml:space="preserve"> </w:t>
      </w:r>
      <w:r w:rsidRPr="00FC0E55">
        <w:rPr>
          <w:rtl/>
        </w:rPr>
        <w:t>אמיתי,</w:t>
      </w:r>
      <w:r w:rsidR="00957838">
        <w:rPr>
          <w:rtl/>
        </w:rPr>
        <w:t xml:space="preserve"> </w:t>
      </w:r>
      <w:r w:rsidRPr="00FC0E55">
        <w:rPr>
          <w:rtl/>
        </w:rPr>
        <w:t>ללא</w:t>
      </w:r>
      <w:r w:rsidR="00957838">
        <w:rPr>
          <w:rtl/>
        </w:rPr>
        <w:t xml:space="preserve"> </w:t>
      </w:r>
      <w:r w:rsidRPr="00FC0E55">
        <w:rPr>
          <w:rtl/>
        </w:rPr>
        <w:t>חשש</w:t>
      </w:r>
      <w:r w:rsidR="00957838">
        <w:rPr>
          <w:rtl/>
        </w:rPr>
        <w:t xml:space="preserve"> </w:t>
      </w:r>
      <w:r w:rsidRPr="00FC0E55">
        <w:rPr>
          <w:rtl/>
        </w:rPr>
        <w:t>וללא</w:t>
      </w:r>
      <w:r w:rsidR="00957838">
        <w:rPr>
          <w:rtl/>
        </w:rPr>
        <w:t xml:space="preserve"> </w:t>
      </w:r>
      <w:r w:rsidRPr="00FC0E55">
        <w:rPr>
          <w:rtl/>
        </w:rPr>
        <w:t>יראה.</w:t>
      </w:r>
      <w:r w:rsidR="00957838">
        <w:rPr>
          <w:rtl/>
        </w:rPr>
        <w:t xml:space="preserve"> </w:t>
      </w:r>
      <w:r w:rsidRPr="00FC0E55">
        <w:rPr>
          <w:rtl/>
        </w:rPr>
        <w:t>הדברים האלה יפים וחשובים במיוחד בימי החנוכה, חג</w:t>
      </w:r>
      <w:r w:rsidR="00957838">
        <w:rPr>
          <w:rtl/>
        </w:rPr>
        <w:t xml:space="preserve"> </w:t>
      </w:r>
      <w:r w:rsidRPr="00FC0E55">
        <w:rPr>
          <w:rtl/>
        </w:rPr>
        <w:t>האורים, המסמל את מאבקו של העם היהודי לנוכח ניסיון לפגוע בקיומו התרבותי והדתי.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אדוני</w:t>
      </w:r>
      <w:r w:rsidR="00957838">
        <w:rPr>
          <w:rtl/>
        </w:rPr>
        <w:t xml:space="preserve"> </w:t>
      </w:r>
      <w:r w:rsidRPr="00FC0E55">
        <w:rPr>
          <w:rtl/>
        </w:rPr>
        <w:t>היושב</w:t>
      </w:r>
      <w:r w:rsidR="00957838">
        <w:rPr>
          <w:rtl/>
        </w:rPr>
        <w:t>-</w:t>
      </w:r>
      <w:r w:rsidRPr="00FC0E55">
        <w:rPr>
          <w:rtl/>
        </w:rPr>
        <w:t>ראש,</w:t>
      </w:r>
      <w:r w:rsidR="00957838">
        <w:rPr>
          <w:rtl/>
        </w:rPr>
        <w:t xml:space="preserve"> </w:t>
      </w:r>
      <w:r w:rsidRPr="00FC0E55">
        <w:rPr>
          <w:rtl/>
        </w:rPr>
        <w:t>בכל</w:t>
      </w:r>
      <w:r w:rsidR="00957838">
        <w:rPr>
          <w:rtl/>
        </w:rPr>
        <w:t xml:space="preserve"> </w:t>
      </w:r>
      <w:r w:rsidRPr="00FC0E55">
        <w:rPr>
          <w:rtl/>
        </w:rPr>
        <w:t>דור</w:t>
      </w:r>
      <w:r w:rsidR="00957838">
        <w:rPr>
          <w:rtl/>
        </w:rPr>
        <w:t xml:space="preserve"> </w:t>
      </w:r>
      <w:r w:rsidRPr="00FC0E55">
        <w:rPr>
          <w:rtl/>
        </w:rPr>
        <w:t>ודור</w:t>
      </w:r>
      <w:r w:rsidR="00957838">
        <w:rPr>
          <w:rtl/>
        </w:rPr>
        <w:t xml:space="preserve"> </w:t>
      </w:r>
      <w:r w:rsidRPr="00FC0E55">
        <w:rPr>
          <w:rtl/>
        </w:rPr>
        <w:t>ניטשת</w:t>
      </w:r>
      <w:r w:rsidR="00957838">
        <w:rPr>
          <w:rtl/>
        </w:rPr>
        <w:t xml:space="preserve"> </w:t>
      </w:r>
      <w:r w:rsidRPr="00FC0E55">
        <w:rPr>
          <w:rtl/>
        </w:rPr>
        <w:t>התמודדות</w:t>
      </w:r>
      <w:r w:rsidR="00957838">
        <w:rPr>
          <w:rtl/>
        </w:rPr>
        <w:t xml:space="preserve"> </w:t>
      </w:r>
      <w:r w:rsidRPr="00FC0E55">
        <w:rPr>
          <w:rtl/>
        </w:rPr>
        <w:t>על קיומו של עם ישראל.</w:t>
      </w:r>
      <w:r w:rsidR="00957838">
        <w:rPr>
          <w:rtl/>
        </w:rPr>
        <w:t xml:space="preserve"> </w:t>
      </w:r>
      <w:r w:rsidRPr="00FC0E55">
        <w:rPr>
          <w:rtl/>
        </w:rPr>
        <w:t>בדורנו,</w:t>
      </w:r>
      <w:r w:rsidR="00957838">
        <w:rPr>
          <w:rtl/>
        </w:rPr>
        <w:t xml:space="preserve"> </w:t>
      </w:r>
      <w:r w:rsidRPr="00FC0E55">
        <w:rPr>
          <w:rtl/>
        </w:rPr>
        <w:t>לאחר</w:t>
      </w:r>
      <w:r w:rsidR="00957838">
        <w:rPr>
          <w:rtl/>
        </w:rPr>
        <w:t xml:space="preserve"> </w:t>
      </w:r>
      <w:r w:rsidRPr="00FC0E55">
        <w:rPr>
          <w:rtl/>
        </w:rPr>
        <w:t>שקמה</w:t>
      </w:r>
      <w:r w:rsidR="00957838">
        <w:rPr>
          <w:rtl/>
        </w:rPr>
        <w:t xml:space="preserve"> </w:t>
      </w:r>
      <w:r w:rsidRPr="00FC0E55">
        <w:rPr>
          <w:rtl/>
        </w:rPr>
        <w:t>מדינת ישראל וההגנה הפיסית על בני עמנו והדאגה לשלומם נפתרה</w:t>
      </w:r>
      <w:r w:rsidR="00957838">
        <w:rPr>
          <w:rtl/>
        </w:rPr>
        <w:t xml:space="preserve"> </w:t>
      </w:r>
      <w:r w:rsidRPr="00FC0E55">
        <w:rPr>
          <w:rtl/>
        </w:rPr>
        <w:t>בעצם</w:t>
      </w:r>
      <w:r w:rsidR="00957838">
        <w:rPr>
          <w:rtl/>
        </w:rPr>
        <w:t xml:space="preserve"> </w:t>
      </w:r>
      <w:r w:rsidRPr="00FC0E55">
        <w:rPr>
          <w:rtl/>
        </w:rPr>
        <w:t>קיום</w:t>
      </w:r>
      <w:r w:rsidR="00957838">
        <w:rPr>
          <w:rtl/>
        </w:rPr>
        <w:t xml:space="preserve"> </w:t>
      </w:r>
      <w:r w:rsidRPr="00FC0E55">
        <w:rPr>
          <w:rtl/>
        </w:rPr>
        <w:t>המדינה היהודית, הפך המאבק להיות ממוקד בשמירת הזהות הלאומית היהודית</w:t>
      </w:r>
      <w:r w:rsidR="00957838">
        <w:rPr>
          <w:rtl/>
        </w:rPr>
        <w:t xml:space="preserve"> </w:t>
      </w:r>
      <w:r w:rsidRPr="00FC0E55">
        <w:rPr>
          <w:rtl/>
        </w:rPr>
        <w:t>ובשמירת</w:t>
      </w:r>
      <w:r w:rsidR="00957838">
        <w:rPr>
          <w:rtl/>
        </w:rPr>
        <w:t xml:space="preserve"> </w:t>
      </w:r>
      <w:r w:rsidRPr="00FC0E55">
        <w:rPr>
          <w:rtl/>
        </w:rPr>
        <w:t>המורשת</w:t>
      </w:r>
      <w:r w:rsidR="00957838">
        <w:rPr>
          <w:rtl/>
        </w:rPr>
        <w:t xml:space="preserve"> </w:t>
      </w:r>
      <w:r w:rsidRPr="00FC0E55">
        <w:rPr>
          <w:rtl/>
        </w:rPr>
        <w:t>התרבותית</w:t>
      </w:r>
      <w:r w:rsidR="00957838">
        <w:rPr>
          <w:rtl/>
        </w:rPr>
        <w:t xml:space="preserve"> </w:t>
      </w:r>
      <w:r w:rsidRPr="00FC0E55">
        <w:rPr>
          <w:rtl/>
        </w:rPr>
        <w:t>היהודית.</w:t>
      </w:r>
      <w:r w:rsidR="00957838">
        <w:rPr>
          <w:rtl/>
        </w:rPr>
        <w:t xml:space="preserve"> </w:t>
      </w:r>
      <w:r w:rsidRPr="00FC0E55">
        <w:rPr>
          <w:rtl/>
        </w:rPr>
        <w:t>דווקא במאבק על הגנה ועל הבאת היהודים ארצה</w:t>
      </w:r>
      <w:r w:rsidR="00957838">
        <w:rPr>
          <w:rtl/>
        </w:rPr>
        <w:t xml:space="preserve"> </w:t>
      </w:r>
      <w:r w:rsidRPr="00FC0E55">
        <w:rPr>
          <w:rtl/>
        </w:rPr>
        <w:t>הראינו</w:t>
      </w:r>
      <w:r w:rsidR="00957838">
        <w:rPr>
          <w:rtl/>
        </w:rPr>
        <w:t xml:space="preserve"> </w:t>
      </w:r>
      <w:r w:rsidRPr="00FC0E55">
        <w:rPr>
          <w:rtl/>
        </w:rPr>
        <w:t>את</w:t>
      </w:r>
      <w:r w:rsidR="00957838">
        <w:rPr>
          <w:rtl/>
        </w:rPr>
        <w:t xml:space="preserve"> </w:t>
      </w:r>
      <w:r w:rsidRPr="00FC0E55">
        <w:rPr>
          <w:rtl/>
        </w:rPr>
        <w:t xml:space="preserve">כוחנו, כוח גדול. רק בשנה שעברה </w:t>
      </w:r>
      <w:r w:rsidR="00957838">
        <w:rPr>
          <w:rtl/>
        </w:rPr>
        <w:t>–</w:t>
      </w:r>
      <w:r w:rsidRPr="00FC0E55">
        <w:rPr>
          <w:rtl/>
        </w:rPr>
        <w:t xml:space="preserve"> ב"מבצע שלמה", שבו קיימנו את הפסוק</w:t>
      </w:r>
      <w:r w:rsidR="00957838">
        <w:rPr>
          <w:rtl/>
        </w:rPr>
        <w:t xml:space="preserve"> </w:t>
      </w:r>
      <w:r w:rsidRPr="00FC0E55">
        <w:rPr>
          <w:rtl/>
        </w:rPr>
        <w:t>"אם יהיה נדחך בקצה השמים משם יקבצך", הראינו את גודל ידנו בנושא הזה.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מבצע</w:t>
      </w:r>
      <w:r w:rsidR="00957838">
        <w:rPr>
          <w:rtl/>
        </w:rPr>
        <w:t xml:space="preserve"> </w:t>
      </w:r>
      <w:r w:rsidRPr="00FC0E55">
        <w:rPr>
          <w:rtl/>
        </w:rPr>
        <w:t>ההצלה</w:t>
      </w:r>
      <w:r w:rsidR="00957838">
        <w:rPr>
          <w:rtl/>
        </w:rPr>
        <w:t xml:space="preserve"> </w:t>
      </w:r>
      <w:r w:rsidRPr="00FC0E55">
        <w:rPr>
          <w:rtl/>
        </w:rPr>
        <w:t>העצום</w:t>
      </w:r>
      <w:r w:rsidR="00957838">
        <w:rPr>
          <w:rtl/>
        </w:rPr>
        <w:t xml:space="preserve"> </w:t>
      </w:r>
      <w:r w:rsidRPr="00FC0E55">
        <w:rPr>
          <w:rtl/>
        </w:rPr>
        <w:t>בממדיו,</w:t>
      </w:r>
      <w:r w:rsidR="00957838">
        <w:rPr>
          <w:rtl/>
        </w:rPr>
        <w:t xml:space="preserve"> </w:t>
      </w:r>
      <w:r w:rsidRPr="00FC0E55">
        <w:rPr>
          <w:rtl/>
        </w:rPr>
        <w:t>שהיושב</w:t>
      </w:r>
      <w:r w:rsidR="00957838">
        <w:rPr>
          <w:rtl/>
        </w:rPr>
        <w:t>-</w:t>
      </w:r>
      <w:r w:rsidRPr="00FC0E55">
        <w:rPr>
          <w:rtl/>
        </w:rPr>
        <w:t>ראש</w:t>
      </w:r>
      <w:r w:rsidR="00957838">
        <w:rPr>
          <w:rtl/>
        </w:rPr>
        <w:t xml:space="preserve"> </w:t>
      </w:r>
      <w:r w:rsidRPr="00FC0E55">
        <w:rPr>
          <w:rtl/>
        </w:rPr>
        <w:t>כבר</w:t>
      </w:r>
      <w:r w:rsidR="00957838">
        <w:rPr>
          <w:rtl/>
        </w:rPr>
        <w:t xml:space="preserve"> </w:t>
      </w:r>
      <w:r w:rsidRPr="00FC0E55">
        <w:rPr>
          <w:rtl/>
        </w:rPr>
        <w:t>הזכיר</w:t>
      </w:r>
      <w:r w:rsidR="00957838">
        <w:rPr>
          <w:rtl/>
        </w:rPr>
        <w:t xml:space="preserve"> </w:t>
      </w:r>
      <w:r w:rsidRPr="00FC0E55">
        <w:rPr>
          <w:rtl/>
        </w:rPr>
        <w:t>אותו,</w:t>
      </w:r>
      <w:r w:rsidR="00957838">
        <w:rPr>
          <w:rtl/>
        </w:rPr>
        <w:t xml:space="preserve"> </w:t>
      </w:r>
      <w:r w:rsidRPr="00FC0E55">
        <w:rPr>
          <w:rtl/>
        </w:rPr>
        <w:t>של</w:t>
      </w:r>
      <w:r w:rsidR="00957838">
        <w:rPr>
          <w:rtl/>
        </w:rPr>
        <w:t xml:space="preserve"> </w:t>
      </w:r>
      <w:r w:rsidRPr="00FC0E55">
        <w:rPr>
          <w:rtl/>
        </w:rPr>
        <w:t>יהודי</w:t>
      </w:r>
      <w:r w:rsidR="00957838">
        <w:rPr>
          <w:rtl/>
        </w:rPr>
        <w:t xml:space="preserve"> </w:t>
      </w:r>
      <w:r w:rsidRPr="00FC0E55">
        <w:rPr>
          <w:rtl/>
        </w:rPr>
        <w:t>ברית</w:t>
      </w:r>
      <w:r w:rsidR="00957838">
        <w:rPr>
          <w:rtl/>
        </w:rPr>
        <w:t>-</w:t>
      </w:r>
      <w:r w:rsidRPr="00FC0E55">
        <w:rPr>
          <w:rtl/>
        </w:rPr>
        <w:t>המועצות, הוא דוגמה נוספת לכוחנו בסוגיה של הצלת העם היהודי.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אולם,</w:t>
      </w:r>
      <w:r w:rsidR="00957838">
        <w:rPr>
          <w:rtl/>
        </w:rPr>
        <w:t xml:space="preserve"> </w:t>
      </w:r>
      <w:r w:rsidRPr="00FC0E55">
        <w:rPr>
          <w:rtl/>
        </w:rPr>
        <w:t>כוחנו</w:t>
      </w:r>
      <w:r w:rsidR="00957838">
        <w:rPr>
          <w:rtl/>
        </w:rPr>
        <w:t xml:space="preserve"> </w:t>
      </w:r>
      <w:r w:rsidRPr="00FC0E55">
        <w:rPr>
          <w:rtl/>
        </w:rPr>
        <w:t>במאבק</w:t>
      </w:r>
      <w:r w:rsidR="00957838">
        <w:rPr>
          <w:rtl/>
        </w:rPr>
        <w:t xml:space="preserve"> </w:t>
      </w:r>
      <w:r w:rsidRPr="00FC0E55">
        <w:rPr>
          <w:rtl/>
        </w:rPr>
        <w:t>עם</w:t>
      </w:r>
      <w:r w:rsidR="00957838">
        <w:rPr>
          <w:rtl/>
        </w:rPr>
        <w:t xml:space="preserve"> </w:t>
      </w:r>
      <w:r w:rsidRPr="00FC0E55">
        <w:rPr>
          <w:rtl/>
        </w:rPr>
        <w:t>ההתבוללות</w:t>
      </w:r>
      <w:r w:rsidR="00957838">
        <w:rPr>
          <w:rtl/>
        </w:rPr>
        <w:t xml:space="preserve"> </w:t>
      </w:r>
      <w:r w:rsidRPr="00FC0E55">
        <w:rPr>
          <w:rtl/>
        </w:rPr>
        <w:t>איננו</w:t>
      </w:r>
      <w:r w:rsidR="00957838">
        <w:rPr>
          <w:rtl/>
        </w:rPr>
        <w:t xml:space="preserve"> </w:t>
      </w:r>
      <w:r w:rsidRPr="00FC0E55">
        <w:rPr>
          <w:rtl/>
        </w:rPr>
        <w:t>רב.</w:t>
      </w:r>
      <w:r w:rsidR="00957838">
        <w:rPr>
          <w:rtl/>
        </w:rPr>
        <w:t xml:space="preserve"> </w:t>
      </w:r>
      <w:r w:rsidRPr="00FC0E55">
        <w:rPr>
          <w:rtl/>
        </w:rPr>
        <w:t>כאן יש צורך ליצור נורמות</w:t>
      </w:r>
      <w:r w:rsidR="00957838">
        <w:rPr>
          <w:rtl/>
        </w:rPr>
        <w:t xml:space="preserve"> </w:t>
      </w:r>
      <w:r w:rsidRPr="00FC0E55">
        <w:rPr>
          <w:rtl/>
        </w:rPr>
        <w:t>חברתיות עמוקות, שיהוו מחסום בפני נגע ההתבוללות.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אינני</w:t>
      </w:r>
      <w:r w:rsidR="00957838">
        <w:rPr>
          <w:rtl/>
        </w:rPr>
        <w:t xml:space="preserve"> </w:t>
      </w:r>
      <w:r w:rsidRPr="00FC0E55">
        <w:rPr>
          <w:rtl/>
        </w:rPr>
        <w:t>רוצה כרגע לעסוק בשאלה, האם צריך לשנות את חלוקת האחריות בין הסוכנות</w:t>
      </w:r>
      <w:r w:rsidR="00957838">
        <w:rPr>
          <w:rtl/>
        </w:rPr>
        <w:t xml:space="preserve"> </w:t>
      </w:r>
      <w:r w:rsidRPr="00FC0E55">
        <w:rPr>
          <w:rtl/>
        </w:rPr>
        <w:t>היהודית</w:t>
      </w:r>
      <w:r w:rsidR="00957838">
        <w:rPr>
          <w:rtl/>
        </w:rPr>
        <w:t xml:space="preserve"> </w:t>
      </w:r>
      <w:r w:rsidRPr="00FC0E55">
        <w:rPr>
          <w:rtl/>
        </w:rPr>
        <w:t>וההסתדרות</w:t>
      </w:r>
      <w:r w:rsidR="00957838">
        <w:rPr>
          <w:rtl/>
        </w:rPr>
        <w:t xml:space="preserve"> </w:t>
      </w:r>
      <w:r w:rsidRPr="00FC0E55">
        <w:rPr>
          <w:rtl/>
        </w:rPr>
        <w:t>הציונית</w:t>
      </w:r>
      <w:r w:rsidR="00957838">
        <w:rPr>
          <w:rtl/>
        </w:rPr>
        <w:t xml:space="preserve"> </w:t>
      </w:r>
      <w:r w:rsidRPr="00FC0E55">
        <w:rPr>
          <w:rtl/>
        </w:rPr>
        <w:t>לבין</w:t>
      </w:r>
      <w:r w:rsidR="00957838">
        <w:rPr>
          <w:rtl/>
        </w:rPr>
        <w:t xml:space="preserve"> </w:t>
      </w:r>
      <w:r w:rsidRPr="00FC0E55">
        <w:rPr>
          <w:rtl/>
        </w:rPr>
        <w:t>ממשלת</w:t>
      </w:r>
      <w:r w:rsidR="00957838">
        <w:rPr>
          <w:rtl/>
        </w:rPr>
        <w:t xml:space="preserve"> </w:t>
      </w:r>
      <w:r w:rsidRPr="00FC0E55">
        <w:rPr>
          <w:rtl/>
        </w:rPr>
        <w:t>ישראל. מקובלת עלי החלוקה שבין הפעולה</w:t>
      </w:r>
      <w:r w:rsidR="00957838">
        <w:rPr>
          <w:rtl/>
        </w:rPr>
        <w:t xml:space="preserve"> </w:t>
      </w:r>
      <w:r w:rsidRPr="00FC0E55">
        <w:rPr>
          <w:rtl/>
        </w:rPr>
        <w:t>בגולה,</w:t>
      </w:r>
      <w:r w:rsidR="00957838">
        <w:rPr>
          <w:rtl/>
        </w:rPr>
        <w:t xml:space="preserve"> </w:t>
      </w:r>
      <w:r w:rsidRPr="00FC0E55">
        <w:rPr>
          <w:rtl/>
        </w:rPr>
        <w:t>שצריכה</w:t>
      </w:r>
      <w:r w:rsidR="00957838">
        <w:rPr>
          <w:rtl/>
        </w:rPr>
        <w:t xml:space="preserve"> </w:t>
      </w:r>
      <w:r w:rsidRPr="00FC0E55">
        <w:rPr>
          <w:rtl/>
        </w:rPr>
        <w:t>להיות מנת חלקן, בסמכותן ובאחריותן של הסוכנות היהודית וההסתדרות</w:t>
      </w:r>
      <w:r w:rsidR="00957838">
        <w:rPr>
          <w:rtl/>
        </w:rPr>
        <w:t xml:space="preserve"> </w:t>
      </w:r>
      <w:r w:rsidRPr="00FC0E55">
        <w:rPr>
          <w:rtl/>
        </w:rPr>
        <w:t>הציונית, לבין הפעולה בארץ גם בקליטת העלייה וגם בחינוך.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אינני</w:t>
      </w:r>
      <w:r w:rsidR="00957838">
        <w:rPr>
          <w:rtl/>
        </w:rPr>
        <w:t xml:space="preserve"> </w:t>
      </w:r>
      <w:r w:rsidRPr="00FC0E55">
        <w:rPr>
          <w:rtl/>
        </w:rPr>
        <w:t>סבור גם שיש מקום למתוח ביקורת, או, חס וחלילה, לגרוע מחלקם ומתרומתם</w:t>
      </w:r>
      <w:r w:rsidR="00957838">
        <w:rPr>
          <w:rtl/>
        </w:rPr>
        <w:t xml:space="preserve"> </w:t>
      </w:r>
      <w:r w:rsidRPr="00FC0E55">
        <w:rPr>
          <w:rtl/>
        </w:rPr>
        <w:t>של</w:t>
      </w:r>
      <w:r w:rsidR="00957838">
        <w:rPr>
          <w:rtl/>
        </w:rPr>
        <w:t xml:space="preserve"> </w:t>
      </w:r>
      <w:r w:rsidRPr="00FC0E55">
        <w:rPr>
          <w:rtl/>
        </w:rPr>
        <w:t>ארגונים</w:t>
      </w:r>
      <w:r w:rsidR="00957838">
        <w:rPr>
          <w:rtl/>
        </w:rPr>
        <w:t xml:space="preserve"> </w:t>
      </w:r>
      <w:r w:rsidRPr="00FC0E55">
        <w:rPr>
          <w:rtl/>
        </w:rPr>
        <w:t>יהודיים</w:t>
      </w:r>
      <w:r w:rsidR="00957838">
        <w:rPr>
          <w:rtl/>
        </w:rPr>
        <w:t xml:space="preserve"> </w:t>
      </w:r>
      <w:r w:rsidRPr="00FC0E55">
        <w:rPr>
          <w:rtl/>
        </w:rPr>
        <w:t>שונים</w:t>
      </w:r>
      <w:r w:rsidR="00957838">
        <w:rPr>
          <w:rtl/>
        </w:rPr>
        <w:t xml:space="preserve"> </w:t>
      </w:r>
      <w:r w:rsidRPr="00FC0E55">
        <w:rPr>
          <w:rtl/>
        </w:rPr>
        <w:t>המתאגדים</w:t>
      </w:r>
      <w:r w:rsidR="00957838">
        <w:rPr>
          <w:rtl/>
        </w:rPr>
        <w:t xml:space="preserve"> </w:t>
      </w:r>
      <w:r w:rsidRPr="00FC0E55">
        <w:rPr>
          <w:rtl/>
        </w:rPr>
        <w:t>למען ישראל ולהגנת ענייניה. אני חושב שהם</w:t>
      </w:r>
      <w:r w:rsidR="00957838">
        <w:rPr>
          <w:rtl/>
        </w:rPr>
        <w:t xml:space="preserve"> </w:t>
      </w:r>
      <w:r w:rsidRPr="00FC0E55">
        <w:rPr>
          <w:rtl/>
        </w:rPr>
        <w:t>ראויים</w:t>
      </w:r>
      <w:r w:rsidR="00957838">
        <w:rPr>
          <w:rtl/>
        </w:rPr>
        <w:t xml:space="preserve"> </w:t>
      </w:r>
      <w:r w:rsidRPr="00FC0E55">
        <w:rPr>
          <w:rtl/>
        </w:rPr>
        <w:t>לכל</w:t>
      </w:r>
      <w:r w:rsidR="00957838">
        <w:rPr>
          <w:rtl/>
        </w:rPr>
        <w:t xml:space="preserve"> </w:t>
      </w:r>
      <w:r w:rsidRPr="00FC0E55">
        <w:rPr>
          <w:rtl/>
        </w:rPr>
        <w:t>שבח,</w:t>
      </w:r>
      <w:r w:rsidR="00957838">
        <w:rPr>
          <w:rtl/>
        </w:rPr>
        <w:t xml:space="preserve"> </w:t>
      </w:r>
      <w:r w:rsidRPr="00FC0E55">
        <w:rPr>
          <w:rtl/>
        </w:rPr>
        <w:t>לכל</w:t>
      </w:r>
      <w:r w:rsidR="00957838">
        <w:rPr>
          <w:rtl/>
        </w:rPr>
        <w:t xml:space="preserve"> </w:t>
      </w:r>
      <w:r w:rsidRPr="00FC0E55">
        <w:rPr>
          <w:rtl/>
        </w:rPr>
        <w:t>ברכה</w:t>
      </w:r>
      <w:r w:rsidR="00957838">
        <w:rPr>
          <w:rtl/>
        </w:rPr>
        <w:t xml:space="preserve"> </w:t>
      </w:r>
      <w:r w:rsidRPr="00FC0E55">
        <w:rPr>
          <w:rtl/>
        </w:rPr>
        <w:t>ולכל עידוד על מה שהם עושים, גם בהקשר הפוליטי, גם</w:t>
      </w:r>
      <w:r w:rsidR="00957838">
        <w:rPr>
          <w:rtl/>
        </w:rPr>
        <w:t xml:space="preserve"> </w:t>
      </w:r>
      <w:r w:rsidRPr="00FC0E55">
        <w:rPr>
          <w:rtl/>
        </w:rPr>
        <w:t>בהקשר המוסרי וגם בהקשר הציבורי.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אבל, ברור שיש ויש מקום להרחיב את דפוסי החיבור והקישור בין העם היהודי ובין</w:t>
      </w:r>
      <w:r w:rsidR="00957838">
        <w:rPr>
          <w:rtl/>
        </w:rPr>
        <w:t xml:space="preserve"> </w:t>
      </w:r>
      <w:r w:rsidRPr="00FC0E55">
        <w:rPr>
          <w:rtl/>
        </w:rPr>
        <w:t>ישראל.</w:t>
      </w:r>
      <w:r w:rsidR="00957838">
        <w:rPr>
          <w:rtl/>
        </w:rPr>
        <w:t xml:space="preserve"> </w:t>
      </w:r>
      <w:r w:rsidRPr="00FC0E55">
        <w:rPr>
          <w:rtl/>
        </w:rPr>
        <w:t>יש</w:t>
      </w:r>
      <w:r w:rsidR="00957838">
        <w:rPr>
          <w:rtl/>
        </w:rPr>
        <w:t xml:space="preserve"> </w:t>
      </w:r>
      <w:r w:rsidRPr="00FC0E55">
        <w:rPr>
          <w:rtl/>
        </w:rPr>
        <w:t>גם</w:t>
      </w:r>
      <w:r w:rsidR="00957838">
        <w:rPr>
          <w:rtl/>
        </w:rPr>
        <w:t xml:space="preserve"> </w:t>
      </w:r>
      <w:r w:rsidRPr="00FC0E55">
        <w:rPr>
          <w:rtl/>
        </w:rPr>
        <w:t>מתכונות</w:t>
      </w:r>
      <w:r w:rsidR="00957838">
        <w:rPr>
          <w:rtl/>
        </w:rPr>
        <w:t xml:space="preserve"> </w:t>
      </w:r>
      <w:r w:rsidRPr="00FC0E55">
        <w:rPr>
          <w:rtl/>
        </w:rPr>
        <w:t>מוצלחות.</w:t>
      </w:r>
      <w:r w:rsidR="00957838">
        <w:rPr>
          <w:rtl/>
        </w:rPr>
        <w:t xml:space="preserve"> </w:t>
      </w:r>
      <w:r w:rsidRPr="00FC0E55">
        <w:rPr>
          <w:rtl/>
        </w:rPr>
        <w:t>המתכונת של הגברת המעורבות של יהודי התפוצות</w:t>
      </w:r>
      <w:r w:rsidR="00957838">
        <w:rPr>
          <w:rtl/>
        </w:rPr>
        <w:t xml:space="preserve"> </w:t>
      </w:r>
      <w:r w:rsidRPr="00FC0E55">
        <w:rPr>
          <w:rtl/>
        </w:rPr>
        <w:t>בפרויקט</w:t>
      </w:r>
      <w:r w:rsidR="00957838">
        <w:rPr>
          <w:rtl/>
        </w:rPr>
        <w:t xml:space="preserve"> </w:t>
      </w:r>
      <w:r w:rsidRPr="00FC0E55">
        <w:rPr>
          <w:rtl/>
        </w:rPr>
        <w:t>שיקום השכונות היא מוצלחת ביותר ומבורכת. אותה מתכונת צריכה עכשיו להיות</w:t>
      </w:r>
      <w:r w:rsidR="00957838">
        <w:rPr>
          <w:rtl/>
        </w:rPr>
        <w:t xml:space="preserve"> </w:t>
      </w:r>
      <w:r w:rsidRPr="00FC0E55">
        <w:rPr>
          <w:rtl/>
        </w:rPr>
        <w:t>מותאמת</w:t>
      </w:r>
      <w:r w:rsidR="00957838">
        <w:rPr>
          <w:rtl/>
        </w:rPr>
        <w:t xml:space="preserve"> </w:t>
      </w:r>
      <w:r w:rsidRPr="00FC0E55">
        <w:rPr>
          <w:rtl/>
        </w:rPr>
        <w:t>לעידוד יהודי התפוצות למעורבות בהיבט הכלכלי</w:t>
      </w:r>
      <w:r w:rsidR="00957838">
        <w:rPr>
          <w:rtl/>
        </w:rPr>
        <w:t>-</w:t>
      </w:r>
      <w:r w:rsidRPr="00FC0E55">
        <w:rPr>
          <w:rtl/>
        </w:rPr>
        <w:t>החברתי של שגשוגו ופיתוחו של</w:t>
      </w:r>
      <w:r w:rsidR="00957838">
        <w:rPr>
          <w:rtl/>
        </w:rPr>
        <w:t xml:space="preserve"> </w:t>
      </w:r>
      <w:r w:rsidRPr="00FC0E55">
        <w:rPr>
          <w:rtl/>
        </w:rPr>
        <w:t>עם</w:t>
      </w:r>
      <w:r w:rsidR="00957838">
        <w:rPr>
          <w:rtl/>
        </w:rPr>
        <w:t xml:space="preserve"> </w:t>
      </w:r>
      <w:r w:rsidRPr="00FC0E55">
        <w:rPr>
          <w:rtl/>
        </w:rPr>
        <w:t>ישראל,</w:t>
      </w:r>
      <w:r w:rsidR="00957838">
        <w:rPr>
          <w:rtl/>
        </w:rPr>
        <w:t xml:space="preserve"> </w:t>
      </w:r>
      <w:r w:rsidRPr="00FC0E55">
        <w:rPr>
          <w:rtl/>
        </w:rPr>
        <w:t>ובקשר</w:t>
      </w:r>
      <w:r w:rsidR="00957838">
        <w:rPr>
          <w:rtl/>
        </w:rPr>
        <w:t xml:space="preserve"> </w:t>
      </w:r>
      <w:r w:rsidRPr="00FC0E55">
        <w:rPr>
          <w:rtl/>
        </w:rPr>
        <w:t>לחיזוק</w:t>
      </w:r>
      <w:r w:rsidR="00957838">
        <w:rPr>
          <w:rtl/>
        </w:rPr>
        <w:t xml:space="preserve"> </w:t>
      </w:r>
      <w:r w:rsidRPr="00FC0E55">
        <w:rPr>
          <w:rtl/>
        </w:rPr>
        <w:t>הקשרים</w:t>
      </w:r>
      <w:r w:rsidR="00957838">
        <w:rPr>
          <w:rtl/>
        </w:rPr>
        <w:t xml:space="preserve"> </w:t>
      </w:r>
      <w:r w:rsidRPr="00FC0E55">
        <w:rPr>
          <w:rtl/>
        </w:rPr>
        <w:t>הכלכליים בין הקהילות היהודיות בגולה לבין עם</w:t>
      </w:r>
      <w:r w:rsidR="00957838">
        <w:rPr>
          <w:rtl/>
        </w:rPr>
        <w:t xml:space="preserve"> </w:t>
      </w:r>
      <w:r w:rsidRPr="00FC0E55">
        <w:rPr>
          <w:rtl/>
        </w:rPr>
        <w:t>ישראל.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אולי</w:t>
      </w:r>
      <w:r w:rsidR="00957838">
        <w:rPr>
          <w:rtl/>
        </w:rPr>
        <w:t xml:space="preserve"> </w:t>
      </w:r>
      <w:r w:rsidRPr="00FC0E55">
        <w:rPr>
          <w:rtl/>
        </w:rPr>
        <w:t>מותר</w:t>
      </w:r>
      <w:r w:rsidR="00957838">
        <w:rPr>
          <w:rtl/>
        </w:rPr>
        <w:t xml:space="preserve"> </w:t>
      </w:r>
      <w:r w:rsidRPr="00FC0E55">
        <w:rPr>
          <w:rtl/>
        </w:rPr>
        <w:t>להזכיר</w:t>
      </w:r>
      <w:r w:rsidR="00957838">
        <w:rPr>
          <w:rtl/>
        </w:rPr>
        <w:t xml:space="preserve"> </w:t>
      </w:r>
      <w:r w:rsidRPr="00FC0E55">
        <w:rPr>
          <w:rtl/>
        </w:rPr>
        <w:t>כאן,</w:t>
      </w:r>
      <w:r w:rsidR="00957838">
        <w:rPr>
          <w:rtl/>
        </w:rPr>
        <w:t xml:space="preserve"> </w:t>
      </w:r>
      <w:r w:rsidRPr="00FC0E55">
        <w:rPr>
          <w:rtl/>
        </w:rPr>
        <w:t>שרק</w:t>
      </w:r>
      <w:r w:rsidR="00957838">
        <w:rPr>
          <w:rtl/>
        </w:rPr>
        <w:t xml:space="preserve"> </w:t>
      </w:r>
      <w:r w:rsidRPr="00FC0E55">
        <w:rPr>
          <w:rtl/>
        </w:rPr>
        <w:t>אחוז</w:t>
      </w:r>
      <w:r w:rsidR="00957838">
        <w:rPr>
          <w:rtl/>
        </w:rPr>
        <w:t xml:space="preserve"> </w:t>
      </w:r>
      <w:r w:rsidRPr="00FC0E55">
        <w:rPr>
          <w:rtl/>
        </w:rPr>
        <w:t>קטן</w:t>
      </w:r>
      <w:r w:rsidR="00957838">
        <w:rPr>
          <w:rtl/>
        </w:rPr>
        <w:t xml:space="preserve"> </w:t>
      </w:r>
      <w:r w:rsidRPr="00FC0E55">
        <w:rPr>
          <w:rtl/>
        </w:rPr>
        <w:t>מקרב</w:t>
      </w:r>
      <w:r w:rsidR="00957838">
        <w:rPr>
          <w:rtl/>
        </w:rPr>
        <w:t xml:space="preserve"> </w:t>
      </w:r>
      <w:r w:rsidRPr="00FC0E55">
        <w:rPr>
          <w:rtl/>
        </w:rPr>
        <w:t>יהודי ארצות</w:t>
      </w:r>
      <w:r w:rsidR="00957838">
        <w:rPr>
          <w:rtl/>
        </w:rPr>
        <w:t>-</w:t>
      </w:r>
      <w:r w:rsidRPr="00FC0E55">
        <w:rPr>
          <w:rtl/>
        </w:rPr>
        <w:t>הברית באו הנה</w:t>
      </w:r>
      <w:r w:rsidR="00957838">
        <w:rPr>
          <w:rtl/>
        </w:rPr>
        <w:t xml:space="preserve"> </w:t>
      </w:r>
      <w:r w:rsidRPr="00FC0E55">
        <w:rPr>
          <w:rtl/>
        </w:rPr>
        <w:t>כתיירים,</w:t>
      </w:r>
      <w:r w:rsidR="00957838">
        <w:rPr>
          <w:rtl/>
        </w:rPr>
        <w:t xml:space="preserve"> </w:t>
      </w:r>
      <w:r w:rsidRPr="00FC0E55">
        <w:rPr>
          <w:rtl/>
        </w:rPr>
        <w:t>ואולי</w:t>
      </w:r>
      <w:r w:rsidR="00957838">
        <w:rPr>
          <w:rtl/>
        </w:rPr>
        <w:t xml:space="preserve"> </w:t>
      </w:r>
      <w:r w:rsidRPr="00FC0E55">
        <w:rPr>
          <w:rtl/>
        </w:rPr>
        <w:t>מוטב</w:t>
      </w:r>
      <w:r w:rsidR="00957838">
        <w:rPr>
          <w:rtl/>
        </w:rPr>
        <w:t xml:space="preserve"> </w:t>
      </w:r>
      <w:r w:rsidRPr="00FC0E55">
        <w:rPr>
          <w:rtl/>
        </w:rPr>
        <w:t>כאן</w:t>
      </w:r>
      <w:r w:rsidR="00957838">
        <w:rPr>
          <w:rtl/>
        </w:rPr>
        <w:t xml:space="preserve"> </w:t>
      </w:r>
      <w:r w:rsidRPr="00FC0E55">
        <w:rPr>
          <w:rtl/>
        </w:rPr>
        <w:t>לקרוא</w:t>
      </w:r>
      <w:r w:rsidR="00957838">
        <w:rPr>
          <w:rtl/>
        </w:rPr>
        <w:t xml:space="preserve"> </w:t>
      </w:r>
      <w:r w:rsidRPr="00FC0E55">
        <w:rPr>
          <w:rtl/>
        </w:rPr>
        <w:t xml:space="preserve">להם, אם אינם יכולים לקיים את מצוות העלייה </w:t>
      </w:r>
      <w:r w:rsidR="00957838">
        <w:rPr>
          <w:rtl/>
        </w:rPr>
        <w:t xml:space="preserve">– </w:t>
      </w:r>
      <w:r w:rsidRPr="00FC0E55">
        <w:rPr>
          <w:rtl/>
        </w:rPr>
        <w:t>לפחות יבואו לקיים את מצוות העלייה לרגל.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כאן</w:t>
      </w:r>
      <w:r w:rsidR="00957838">
        <w:rPr>
          <w:rtl/>
        </w:rPr>
        <w:t xml:space="preserve"> </w:t>
      </w:r>
      <w:r w:rsidRPr="00FC0E55">
        <w:rPr>
          <w:rtl/>
        </w:rPr>
        <w:t>המקום</w:t>
      </w:r>
      <w:r w:rsidR="00957838">
        <w:rPr>
          <w:rtl/>
        </w:rPr>
        <w:t xml:space="preserve"> </w:t>
      </w:r>
      <w:r w:rsidRPr="00FC0E55">
        <w:rPr>
          <w:rtl/>
        </w:rPr>
        <w:t>להתייחס</w:t>
      </w:r>
      <w:r w:rsidR="00957838">
        <w:rPr>
          <w:rtl/>
        </w:rPr>
        <w:t xml:space="preserve"> </w:t>
      </w:r>
      <w:r w:rsidRPr="00FC0E55">
        <w:rPr>
          <w:rtl/>
        </w:rPr>
        <w:t>לוויכוח</w:t>
      </w:r>
      <w:r w:rsidR="00957838">
        <w:rPr>
          <w:rtl/>
        </w:rPr>
        <w:t xml:space="preserve"> – </w:t>
      </w:r>
      <w:r w:rsidRPr="00FC0E55">
        <w:rPr>
          <w:rtl/>
        </w:rPr>
        <w:t>עוד</w:t>
      </w:r>
      <w:r w:rsidR="00957838">
        <w:rPr>
          <w:rtl/>
        </w:rPr>
        <w:t xml:space="preserve"> </w:t>
      </w:r>
      <w:r w:rsidRPr="00FC0E55">
        <w:rPr>
          <w:rtl/>
        </w:rPr>
        <w:t>מהעת</w:t>
      </w:r>
      <w:r w:rsidR="00957838">
        <w:rPr>
          <w:rtl/>
        </w:rPr>
        <w:t xml:space="preserve"> </w:t>
      </w:r>
      <w:r w:rsidRPr="00FC0E55">
        <w:rPr>
          <w:rtl/>
        </w:rPr>
        <w:t xml:space="preserve">העתיקה </w:t>
      </w:r>
      <w:r w:rsidR="00957838">
        <w:rPr>
          <w:rtl/>
        </w:rPr>
        <w:t>–</w:t>
      </w:r>
      <w:r w:rsidRPr="00FC0E55">
        <w:rPr>
          <w:rtl/>
        </w:rPr>
        <w:t xml:space="preserve"> שהיה אז בין בבל לבין</w:t>
      </w:r>
      <w:r w:rsidR="00957838">
        <w:rPr>
          <w:rtl/>
        </w:rPr>
        <w:t xml:space="preserve"> </w:t>
      </w:r>
      <w:r w:rsidRPr="00FC0E55">
        <w:rPr>
          <w:rtl/>
        </w:rPr>
        <w:t>ירושלים,</w:t>
      </w:r>
      <w:r w:rsidR="00957838">
        <w:rPr>
          <w:rtl/>
        </w:rPr>
        <w:t xml:space="preserve"> </w:t>
      </w:r>
      <w:r w:rsidRPr="00FC0E55">
        <w:rPr>
          <w:rtl/>
        </w:rPr>
        <w:t>והיום</w:t>
      </w:r>
      <w:r w:rsidR="00957838">
        <w:rPr>
          <w:rtl/>
        </w:rPr>
        <w:t xml:space="preserve"> </w:t>
      </w:r>
      <w:r w:rsidRPr="00FC0E55">
        <w:rPr>
          <w:rtl/>
        </w:rPr>
        <w:t>הוא</w:t>
      </w:r>
      <w:r w:rsidR="00957838">
        <w:rPr>
          <w:rtl/>
        </w:rPr>
        <w:t xml:space="preserve"> </w:t>
      </w:r>
      <w:r w:rsidRPr="00FC0E55">
        <w:rPr>
          <w:rtl/>
        </w:rPr>
        <w:t>ויכוח</w:t>
      </w:r>
      <w:r w:rsidR="00957838">
        <w:rPr>
          <w:rtl/>
        </w:rPr>
        <w:t xml:space="preserve"> </w:t>
      </w:r>
      <w:r w:rsidRPr="00FC0E55">
        <w:rPr>
          <w:rtl/>
        </w:rPr>
        <w:t>בין</w:t>
      </w:r>
      <w:r w:rsidR="00957838">
        <w:rPr>
          <w:rtl/>
        </w:rPr>
        <w:t xml:space="preserve"> </w:t>
      </w:r>
      <w:r w:rsidRPr="00FC0E55">
        <w:rPr>
          <w:rtl/>
        </w:rPr>
        <w:t>ניו</w:t>
      </w:r>
      <w:r w:rsidR="00957838">
        <w:rPr>
          <w:rtl/>
        </w:rPr>
        <w:t>-</w:t>
      </w:r>
      <w:r w:rsidRPr="00FC0E55">
        <w:rPr>
          <w:rtl/>
        </w:rPr>
        <w:t>יורק לבין ירושלים.</w:t>
      </w:r>
      <w:r w:rsidR="00957838">
        <w:rPr>
          <w:rtl/>
        </w:rPr>
        <w:t xml:space="preserve"> </w:t>
      </w:r>
      <w:r w:rsidRPr="00FC0E55">
        <w:rPr>
          <w:rtl/>
        </w:rPr>
        <w:t>מן הראוי להדגיש כאן,</w:t>
      </w:r>
      <w:r w:rsidR="00957838">
        <w:rPr>
          <w:rtl/>
        </w:rPr>
        <w:t xml:space="preserve"> </w:t>
      </w:r>
      <w:r w:rsidRPr="00FC0E55">
        <w:rPr>
          <w:rtl/>
        </w:rPr>
        <w:t>שהמרכז</w:t>
      </w:r>
      <w:r w:rsidR="00957838">
        <w:rPr>
          <w:rtl/>
        </w:rPr>
        <w:t xml:space="preserve"> </w:t>
      </w:r>
      <w:r w:rsidRPr="00FC0E55">
        <w:rPr>
          <w:rtl/>
        </w:rPr>
        <w:t>הרוחני העדיף הוא בירושלים. כאן המקום, כאן הזמן לשגשוג ולעושר הרוחני של</w:t>
      </w:r>
      <w:r w:rsidR="00957838">
        <w:rPr>
          <w:rtl/>
        </w:rPr>
        <w:t xml:space="preserve"> </w:t>
      </w:r>
      <w:r w:rsidRPr="00FC0E55">
        <w:rPr>
          <w:rtl/>
        </w:rPr>
        <w:t>עם ישראל.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בהזדמנות זו אני רוצה להדגיש, שתורת ישראל מלאה ועשירה בערכים הומניים, מלאה</w:t>
      </w:r>
      <w:r w:rsidR="00957838">
        <w:rPr>
          <w:rtl/>
        </w:rPr>
        <w:t xml:space="preserve"> </w:t>
      </w:r>
      <w:r w:rsidRPr="00FC0E55">
        <w:rPr>
          <w:rtl/>
        </w:rPr>
        <w:t>ועשירה בערכים אוניברסליים, שעד היום לא נס ליחם ולא פגה תקפותם.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אדוני</w:t>
      </w:r>
      <w:r w:rsidR="00957838">
        <w:rPr>
          <w:rtl/>
        </w:rPr>
        <w:t xml:space="preserve"> </w:t>
      </w:r>
      <w:r w:rsidRPr="00FC0E55">
        <w:rPr>
          <w:rtl/>
        </w:rPr>
        <w:t>היושב</w:t>
      </w:r>
      <w:r w:rsidR="00957838">
        <w:rPr>
          <w:rtl/>
        </w:rPr>
        <w:t>-</w:t>
      </w:r>
      <w:r w:rsidRPr="00FC0E55">
        <w:rPr>
          <w:rtl/>
        </w:rPr>
        <w:t>ראש,</w:t>
      </w:r>
      <w:r w:rsidR="00957838">
        <w:rPr>
          <w:rtl/>
        </w:rPr>
        <w:t xml:space="preserve"> </w:t>
      </w:r>
      <w:r w:rsidRPr="00FC0E55">
        <w:rPr>
          <w:rtl/>
        </w:rPr>
        <w:t>ברשותך,</w:t>
      </w:r>
      <w:r w:rsidR="00957838">
        <w:rPr>
          <w:rtl/>
        </w:rPr>
        <w:t xml:space="preserve"> </w:t>
      </w:r>
      <w:r w:rsidRPr="00FC0E55">
        <w:rPr>
          <w:rtl/>
        </w:rPr>
        <w:t>אני רוצה להביא רק דוגמאות אחדות כדי להבליט עד</w:t>
      </w:r>
      <w:r w:rsidR="00957838">
        <w:rPr>
          <w:rtl/>
        </w:rPr>
        <w:t xml:space="preserve"> </w:t>
      </w:r>
      <w:r w:rsidRPr="00FC0E55">
        <w:rPr>
          <w:rtl/>
        </w:rPr>
        <w:t>כמה</w:t>
      </w:r>
      <w:r w:rsidR="00957838">
        <w:rPr>
          <w:rtl/>
        </w:rPr>
        <w:t xml:space="preserve"> </w:t>
      </w:r>
      <w:r w:rsidRPr="00FC0E55">
        <w:rPr>
          <w:rtl/>
        </w:rPr>
        <w:t>חשוב</w:t>
      </w:r>
      <w:r w:rsidR="00957838">
        <w:rPr>
          <w:rtl/>
        </w:rPr>
        <w:t xml:space="preserve"> </w:t>
      </w:r>
      <w:r w:rsidRPr="00FC0E55">
        <w:rPr>
          <w:rtl/>
        </w:rPr>
        <w:t>לשמור</w:t>
      </w:r>
      <w:r w:rsidR="00957838">
        <w:rPr>
          <w:rtl/>
        </w:rPr>
        <w:t xml:space="preserve"> </w:t>
      </w:r>
      <w:r w:rsidRPr="00FC0E55">
        <w:rPr>
          <w:rtl/>
        </w:rPr>
        <w:t>על</w:t>
      </w:r>
      <w:r w:rsidR="00957838">
        <w:rPr>
          <w:rtl/>
        </w:rPr>
        <w:t xml:space="preserve"> </w:t>
      </w:r>
      <w:r w:rsidRPr="00FC0E55">
        <w:rPr>
          <w:rtl/>
        </w:rPr>
        <w:t>הקשר</w:t>
      </w:r>
      <w:r w:rsidR="00957838">
        <w:rPr>
          <w:rtl/>
        </w:rPr>
        <w:t xml:space="preserve"> </w:t>
      </w:r>
      <w:r w:rsidRPr="00FC0E55">
        <w:rPr>
          <w:rtl/>
        </w:rPr>
        <w:t>גם בין נוער יהודי בעל אוריינטציה חילונית ובין תורת</w:t>
      </w:r>
      <w:r w:rsidR="00957838">
        <w:rPr>
          <w:rtl/>
        </w:rPr>
        <w:t xml:space="preserve"> </w:t>
      </w:r>
      <w:r w:rsidRPr="00FC0E55">
        <w:rPr>
          <w:rtl/>
        </w:rPr>
        <w:t>ישראל, שיש בה אותם ערכים שהיום הנוער הזה נאבק עליהם.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דוגמה</w:t>
      </w:r>
      <w:r w:rsidR="00957838">
        <w:rPr>
          <w:rtl/>
        </w:rPr>
        <w:t xml:space="preserve"> </w:t>
      </w:r>
      <w:r w:rsidRPr="00FC0E55">
        <w:rPr>
          <w:rtl/>
        </w:rPr>
        <w:t>אחת, אם מדובר על זכויות האזרח, הרי בתורת ישראל ובמסורת היהודית היה</w:t>
      </w:r>
      <w:r w:rsidR="00957838">
        <w:rPr>
          <w:rtl/>
        </w:rPr>
        <w:t xml:space="preserve"> </w:t>
      </w:r>
      <w:r w:rsidRPr="00FC0E55">
        <w:rPr>
          <w:rtl/>
        </w:rPr>
        <w:t>המלך</w:t>
      </w:r>
      <w:r w:rsidR="00957838">
        <w:rPr>
          <w:rtl/>
        </w:rPr>
        <w:t xml:space="preserve"> </w:t>
      </w:r>
      <w:r w:rsidRPr="00FC0E55">
        <w:rPr>
          <w:rtl/>
        </w:rPr>
        <w:t>מוגבל בהפקעת קניין פרטי. הוא יכול היה להפקיע רק לצורכי ציבור. בפרשת נבות</w:t>
      </w:r>
      <w:r w:rsidR="00957838">
        <w:rPr>
          <w:rtl/>
        </w:rPr>
        <w:t xml:space="preserve"> </w:t>
      </w:r>
      <w:r w:rsidRPr="00FC0E55">
        <w:rPr>
          <w:rtl/>
        </w:rPr>
        <w:t>יש</w:t>
      </w:r>
      <w:r w:rsidR="00957838">
        <w:rPr>
          <w:rtl/>
        </w:rPr>
        <w:t xml:space="preserve"> </w:t>
      </w:r>
      <w:r w:rsidRPr="00FC0E55">
        <w:rPr>
          <w:rtl/>
        </w:rPr>
        <w:t>דוגמה לכך, שמלך בישראל היה חייב להקפיד בזכויות האזרח ויכול היה להפקיע קרקע</w:t>
      </w:r>
      <w:r w:rsidR="00957838">
        <w:rPr>
          <w:rtl/>
        </w:rPr>
        <w:t xml:space="preserve"> </w:t>
      </w:r>
      <w:r w:rsidRPr="00FC0E55">
        <w:rPr>
          <w:rtl/>
        </w:rPr>
        <w:t>רק</w:t>
      </w:r>
      <w:r w:rsidR="00957838">
        <w:rPr>
          <w:rtl/>
        </w:rPr>
        <w:t xml:space="preserve"> </w:t>
      </w:r>
      <w:r w:rsidRPr="00FC0E55">
        <w:rPr>
          <w:rtl/>
        </w:rPr>
        <w:t>כאשר</w:t>
      </w:r>
      <w:r w:rsidR="00957838">
        <w:rPr>
          <w:rtl/>
        </w:rPr>
        <w:t xml:space="preserve"> </w:t>
      </w:r>
      <w:r w:rsidRPr="00FC0E55">
        <w:rPr>
          <w:rtl/>
        </w:rPr>
        <w:t>היה</w:t>
      </w:r>
      <w:r w:rsidR="00957838">
        <w:rPr>
          <w:rtl/>
        </w:rPr>
        <w:t xml:space="preserve"> </w:t>
      </w:r>
      <w:r w:rsidRPr="00FC0E55">
        <w:rPr>
          <w:rtl/>
        </w:rPr>
        <w:t>הדבר</w:t>
      </w:r>
      <w:r w:rsidR="00957838">
        <w:rPr>
          <w:rtl/>
        </w:rPr>
        <w:t xml:space="preserve"> </w:t>
      </w:r>
      <w:r w:rsidRPr="00FC0E55">
        <w:rPr>
          <w:rtl/>
        </w:rPr>
        <w:t xml:space="preserve">דרוש לצורכי ציבור. וכך אומר הפסוק: "ואת שדותיכם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יקח</w:t>
      </w:r>
      <w:r w:rsidR="00957838">
        <w:rPr>
          <w:rtl/>
        </w:rPr>
        <w:t xml:space="preserve"> </w:t>
      </w:r>
      <w:r w:rsidRPr="00FC0E55">
        <w:rPr>
          <w:rtl/>
        </w:rPr>
        <w:t>ונתן לעבדיו", והפירוש היה שהוא יוכל לתת את השדות רק לעבדיו ולא לקחתם לעצמו.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אני</w:t>
      </w:r>
      <w:r w:rsidR="00957838">
        <w:rPr>
          <w:rtl/>
        </w:rPr>
        <w:t xml:space="preserve"> </w:t>
      </w:r>
      <w:r w:rsidRPr="00FC0E55">
        <w:rPr>
          <w:rtl/>
        </w:rPr>
        <w:t>חושב</w:t>
      </w:r>
      <w:r w:rsidR="00957838">
        <w:rPr>
          <w:rtl/>
        </w:rPr>
        <w:t xml:space="preserve"> </w:t>
      </w:r>
      <w:r w:rsidRPr="00FC0E55">
        <w:rPr>
          <w:rtl/>
        </w:rPr>
        <w:t>שמותר</w:t>
      </w:r>
      <w:r w:rsidR="00957838">
        <w:rPr>
          <w:rtl/>
        </w:rPr>
        <w:t xml:space="preserve"> </w:t>
      </w:r>
      <w:r w:rsidRPr="00FC0E55">
        <w:rPr>
          <w:rtl/>
        </w:rPr>
        <w:t>להזכיר</w:t>
      </w:r>
      <w:r w:rsidR="00957838">
        <w:rPr>
          <w:rtl/>
        </w:rPr>
        <w:t xml:space="preserve"> </w:t>
      </w:r>
      <w:r w:rsidRPr="00FC0E55">
        <w:rPr>
          <w:rtl/>
        </w:rPr>
        <w:t>כאן גם את הפסוק:</w:t>
      </w:r>
      <w:r w:rsidR="00957838">
        <w:rPr>
          <w:rtl/>
        </w:rPr>
        <w:t xml:space="preserve"> </w:t>
      </w:r>
      <w:r w:rsidRPr="00FC0E55">
        <w:rPr>
          <w:rtl/>
        </w:rPr>
        <w:t>"חקה אחת יהיה לכם ולגר ולאזרח</w:t>
      </w:r>
      <w:r w:rsidR="00957838">
        <w:rPr>
          <w:rtl/>
        </w:rPr>
        <w:t xml:space="preserve"> </w:t>
      </w:r>
      <w:r w:rsidRPr="00FC0E55">
        <w:rPr>
          <w:rtl/>
        </w:rPr>
        <w:t>הארץ". זוהי תורה הומנית, שנמצאת אצלנו זה עידן ועידנים.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 xml:space="preserve">גם בדיני מלחמה היסוד ההומני היה דומיננטי. ידוע שנאמר: "כי תצור על עיר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 –</w:t>
      </w:r>
      <w:r w:rsidRPr="00FC0E55">
        <w:rPr>
          <w:rtl/>
        </w:rPr>
        <w:t xml:space="preserve"> לא תשחית את עצה".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יש</w:t>
      </w:r>
      <w:r w:rsidR="00957838">
        <w:rPr>
          <w:rtl/>
        </w:rPr>
        <w:t xml:space="preserve"> </w:t>
      </w:r>
      <w:r w:rsidRPr="00FC0E55">
        <w:rPr>
          <w:rtl/>
        </w:rPr>
        <w:t>ויש להבליט את הערכים האוניברסליים ביסודות המסורת היהודית, כדי לקרב את</w:t>
      </w:r>
      <w:r w:rsidR="00957838">
        <w:rPr>
          <w:rtl/>
        </w:rPr>
        <w:t xml:space="preserve"> </w:t>
      </w:r>
      <w:r w:rsidRPr="00FC0E55">
        <w:rPr>
          <w:rtl/>
        </w:rPr>
        <w:t>הנוער היהודי גם בחוץ</w:t>
      </w:r>
      <w:r w:rsidR="00957838">
        <w:rPr>
          <w:rtl/>
        </w:rPr>
        <w:t>-</w:t>
      </w:r>
      <w:r w:rsidRPr="00FC0E55">
        <w:rPr>
          <w:rtl/>
        </w:rPr>
        <w:t>לארץ וגם בארץ לערכיה. אם נדע להבליט את הערכים הללו, מתורת</w:t>
      </w:r>
      <w:r w:rsidR="00957838">
        <w:rPr>
          <w:rtl/>
        </w:rPr>
        <w:t xml:space="preserve"> </w:t>
      </w:r>
      <w:r w:rsidRPr="00FC0E55">
        <w:rPr>
          <w:rtl/>
        </w:rPr>
        <w:t>ישראל, שרק דוגמאות אחדות מהם הבאתי כאן, נוכל לקרב אותם למסורת היהודית ולשמר את</w:t>
      </w:r>
      <w:r w:rsidR="00957838">
        <w:rPr>
          <w:rtl/>
        </w:rPr>
        <w:t xml:space="preserve"> </w:t>
      </w:r>
      <w:r w:rsidRPr="00FC0E55">
        <w:rPr>
          <w:rtl/>
        </w:rPr>
        <w:t>הקשר שלהם עם מורשתנו.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אדוני</w:t>
      </w:r>
      <w:r w:rsidR="00957838">
        <w:rPr>
          <w:rtl/>
        </w:rPr>
        <w:t xml:space="preserve"> </w:t>
      </w:r>
      <w:r w:rsidRPr="00FC0E55">
        <w:rPr>
          <w:rtl/>
        </w:rPr>
        <w:t>היושב</w:t>
      </w:r>
      <w:r w:rsidR="00957838">
        <w:rPr>
          <w:rtl/>
        </w:rPr>
        <w:t>-</w:t>
      </w:r>
      <w:r w:rsidRPr="00FC0E55">
        <w:rPr>
          <w:rtl/>
        </w:rPr>
        <w:t>ראש, כנסת נכבדה, עקב חשיבות הנושא אני מציע שהכנסת תקיים דיון</w:t>
      </w:r>
      <w:r w:rsidR="00957838">
        <w:rPr>
          <w:rtl/>
        </w:rPr>
        <w:t xml:space="preserve"> </w:t>
      </w:r>
      <w:r w:rsidRPr="00FC0E55">
        <w:rPr>
          <w:rtl/>
        </w:rPr>
        <w:t>במליאה במועד שייקבע, אבל כל הצעה אחרת שמקובלת על המציעים מקובלת גם על הממשלה.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ד' שילנסקי: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תודה רבה.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דן תיכון (הליכוד):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זו הצעה טובה.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אלי דיין (העבודה):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זו הצעה טובה מאוד.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ד' שילנסקי: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חברי</w:t>
      </w:r>
      <w:r w:rsidR="00957838">
        <w:rPr>
          <w:rtl/>
        </w:rPr>
        <w:t xml:space="preserve"> </w:t>
      </w:r>
      <w:r w:rsidRPr="00FC0E55">
        <w:rPr>
          <w:rtl/>
        </w:rPr>
        <w:t>הכנסת,</w:t>
      </w:r>
      <w:r w:rsidR="00957838">
        <w:rPr>
          <w:rtl/>
        </w:rPr>
        <w:t xml:space="preserve"> </w:t>
      </w:r>
      <w:r w:rsidRPr="00FC0E55">
        <w:rPr>
          <w:rtl/>
        </w:rPr>
        <w:t>הצעה אחרת לחבר הכנסת רענן כהן, בבקשה.</w:t>
      </w:r>
      <w:r w:rsidR="00957838">
        <w:rPr>
          <w:rtl/>
        </w:rPr>
        <w:t xml:space="preserve"> </w:t>
      </w:r>
      <w:r w:rsidRPr="00FC0E55">
        <w:rPr>
          <w:rtl/>
        </w:rPr>
        <w:t>אני מודיע שאני אקפיד</w:t>
      </w:r>
      <w:r w:rsidR="00957838">
        <w:rPr>
          <w:rtl/>
        </w:rPr>
        <w:t xml:space="preserve"> </w:t>
      </w:r>
      <w:r w:rsidRPr="00FC0E55">
        <w:rPr>
          <w:rtl/>
        </w:rPr>
        <w:t>על</w:t>
      </w:r>
      <w:r w:rsidR="00957838">
        <w:rPr>
          <w:rtl/>
        </w:rPr>
        <w:t xml:space="preserve"> </w:t>
      </w:r>
      <w:r w:rsidRPr="00FC0E55">
        <w:rPr>
          <w:rtl/>
        </w:rPr>
        <w:t>השעון ואתחיל להחמיר מעתה, מדבריו של חבר הכנסת רענן כהן, שהוא המועמד הראשון</w:t>
      </w:r>
      <w:r w:rsidR="00957838">
        <w:rPr>
          <w:rtl/>
        </w:rPr>
        <w:t xml:space="preserve"> </w:t>
      </w:r>
      <w:r w:rsidRPr="00FC0E55">
        <w:rPr>
          <w:rtl/>
        </w:rPr>
        <w:t>להקפדה.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רענן כהן (העבודה):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אני</w:t>
      </w:r>
      <w:r w:rsidR="00957838">
        <w:rPr>
          <w:rtl/>
        </w:rPr>
        <w:t xml:space="preserve"> </w:t>
      </w:r>
      <w:r w:rsidRPr="00FC0E55">
        <w:rPr>
          <w:rtl/>
        </w:rPr>
        <w:t>מצטרף לקודמי ורוצה גם כן להודות ליושב</w:t>
      </w:r>
      <w:r w:rsidR="00957838">
        <w:rPr>
          <w:rtl/>
        </w:rPr>
        <w:t>-</w:t>
      </w:r>
      <w:r w:rsidRPr="00FC0E55">
        <w:rPr>
          <w:rtl/>
        </w:rPr>
        <w:t>ראש הישיבה, שהביא את הנושא הזה</w:t>
      </w:r>
      <w:r w:rsidR="00957838">
        <w:rPr>
          <w:rtl/>
        </w:rPr>
        <w:t xml:space="preserve"> </w:t>
      </w:r>
      <w:r w:rsidRPr="00FC0E55">
        <w:rPr>
          <w:rtl/>
        </w:rPr>
        <w:t>לסדר</w:t>
      </w:r>
      <w:r w:rsidR="00957838">
        <w:rPr>
          <w:rtl/>
        </w:rPr>
        <w:t>-</w:t>
      </w:r>
      <w:r w:rsidRPr="00FC0E55">
        <w:rPr>
          <w:rtl/>
        </w:rPr>
        <w:t>היום.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הפתרון</w:t>
      </w:r>
      <w:r w:rsidR="00957838">
        <w:rPr>
          <w:rtl/>
        </w:rPr>
        <w:t xml:space="preserve"> </w:t>
      </w:r>
      <w:r w:rsidRPr="00FC0E55">
        <w:rPr>
          <w:rtl/>
        </w:rPr>
        <w:t>להתבוללות</w:t>
      </w:r>
      <w:r w:rsidR="00957838">
        <w:rPr>
          <w:rtl/>
        </w:rPr>
        <w:t xml:space="preserve"> </w:t>
      </w:r>
      <w:r w:rsidRPr="00FC0E55">
        <w:rPr>
          <w:rtl/>
        </w:rPr>
        <w:t>הוא בחינוך יהודי ממצה. הבעיה היא שהחילוניות בעם היהודי</w:t>
      </w:r>
      <w:r w:rsidR="00957838">
        <w:rPr>
          <w:rtl/>
        </w:rPr>
        <w:t xml:space="preserve"> </w:t>
      </w:r>
      <w:r w:rsidRPr="00FC0E55">
        <w:rPr>
          <w:rtl/>
        </w:rPr>
        <w:t>התפשטה, והיא יוצרת מגמה שלילית גם בעלייה.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מאז</w:t>
      </w:r>
      <w:r w:rsidR="00957838">
        <w:rPr>
          <w:rtl/>
        </w:rPr>
        <w:t xml:space="preserve"> </w:t>
      </w:r>
      <w:r w:rsidRPr="00FC0E55">
        <w:rPr>
          <w:rtl/>
        </w:rPr>
        <w:t>סוף</w:t>
      </w:r>
      <w:r w:rsidR="00957838">
        <w:rPr>
          <w:rtl/>
        </w:rPr>
        <w:t xml:space="preserve"> </w:t>
      </w:r>
      <w:r w:rsidRPr="00FC0E55">
        <w:rPr>
          <w:rtl/>
        </w:rPr>
        <w:t>המאה</w:t>
      </w:r>
      <w:r w:rsidR="00957838">
        <w:rPr>
          <w:rtl/>
        </w:rPr>
        <w:t xml:space="preserve"> </w:t>
      </w:r>
      <w:r w:rsidRPr="00FC0E55">
        <w:rPr>
          <w:rtl/>
        </w:rPr>
        <w:t>הקודמת עזבו ועוזבים יהודים את המסורת היהודית. השאיפה שלנו</w:t>
      </w:r>
      <w:r w:rsidR="00957838">
        <w:rPr>
          <w:rtl/>
        </w:rPr>
        <w:t xml:space="preserve"> </w:t>
      </w:r>
      <w:r w:rsidRPr="00FC0E55">
        <w:rPr>
          <w:rtl/>
        </w:rPr>
        <w:t>להיות דומים לכל הגויים הביאה לכך, שקמו תנועות שטענו שעל היהודים להתנהג ולהתלבש</w:t>
      </w:r>
      <w:r w:rsidR="00957838">
        <w:rPr>
          <w:rtl/>
        </w:rPr>
        <w:t xml:space="preserve"> </w:t>
      </w:r>
      <w:r w:rsidRPr="00FC0E55">
        <w:rPr>
          <w:rtl/>
        </w:rPr>
        <w:t>כמו הגויים. אנחנו זוכרים את היהודים הגרמנים המתבוללים, שטענו שהם גרמנים בני דת</w:t>
      </w:r>
      <w:r w:rsidR="00957838">
        <w:rPr>
          <w:rtl/>
        </w:rPr>
        <w:t xml:space="preserve"> </w:t>
      </w:r>
      <w:r w:rsidRPr="00FC0E55">
        <w:rPr>
          <w:rtl/>
        </w:rPr>
        <w:t>משה.</w:t>
      </w:r>
      <w:r w:rsidR="00957838">
        <w:rPr>
          <w:rtl/>
        </w:rPr>
        <w:t xml:space="preserve"> </w:t>
      </w:r>
      <w:r w:rsidRPr="00FC0E55">
        <w:rPr>
          <w:rtl/>
        </w:rPr>
        <w:t>כך</w:t>
      </w:r>
      <w:r w:rsidR="00957838">
        <w:rPr>
          <w:rtl/>
        </w:rPr>
        <w:t xml:space="preserve"> </w:t>
      </w:r>
      <w:r w:rsidRPr="00FC0E55">
        <w:rPr>
          <w:rtl/>
        </w:rPr>
        <w:t>גם טוענים היום יהודי ארצות</w:t>
      </w:r>
      <w:r w:rsidR="00957838">
        <w:rPr>
          <w:rtl/>
        </w:rPr>
        <w:t>-</w:t>
      </w:r>
      <w:r w:rsidRPr="00FC0E55">
        <w:rPr>
          <w:rtl/>
        </w:rPr>
        <w:t>הברית, במלים כאלו או אחרות, שהם אמריקנים</w:t>
      </w:r>
      <w:r w:rsidR="00957838">
        <w:rPr>
          <w:rtl/>
        </w:rPr>
        <w:t xml:space="preserve"> </w:t>
      </w:r>
      <w:r w:rsidRPr="00FC0E55">
        <w:rPr>
          <w:rtl/>
        </w:rPr>
        <w:t>בני דת משה.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בגרמניה</w:t>
      </w:r>
      <w:r w:rsidR="00957838">
        <w:rPr>
          <w:rtl/>
        </w:rPr>
        <w:t xml:space="preserve"> </w:t>
      </w:r>
      <w:r w:rsidRPr="00FC0E55">
        <w:rPr>
          <w:rtl/>
        </w:rPr>
        <w:t>לא</w:t>
      </w:r>
      <w:r w:rsidR="00957838">
        <w:rPr>
          <w:rtl/>
        </w:rPr>
        <w:t xml:space="preserve"> </w:t>
      </w:r>
      <w:r w:rsidRPr="00FC0E55">
        <w:rPr>
          <w:rtl/>
        </w:rPr>
        <w:t>עזרו ההתבוללות ונישואי התערובת, ונתמעטו בני עמנו שם.</w:t>
      </w:r>
      <w:r w:rsidR="00957838">
        <w:rPr>
          <w:rtl/>
        </w:rPr>
        <w:t xml:space="preserve"> </w:t>
      </w:r>
      <w:r w:rsidRPr="00FC0E55">
        <w:rPr>
          <w:rtl/>
        </w:rPr>
        <w:t>הפתרון</w:t>
      </w:r>
      <w:r w:rsidR="00957838">
        <w:rPr>
          <w:rtl/>
        </w:rPr>
        <w:t xml:space="preserve"> </w:t>
      </w:r>
      <w:r w:rsidRPr="00FC0E55">
        <w:rPr>
          <w:rtl/>
        </w:rPr>
        <w:t>הוא אחד ויחיד: חינוך יהודי, ציוני, במלוא משמעותו, תוך קריאה לעלייה לארץ</w:t>
      </w:r>
      <w:r w:rsidR="00957838">
        <w:rPr>
          <w:rtl/>
        </w:rPr>
        <w:t>-</w:t>
      </w:r>
      <w:r w:rsidRPr="00FC0E55">
        <w:rPr>
          <w:rtl/>
        </w:rPr>
        <w:t>ישראל.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הצעתי</w:t>
      </w:r>
      <w:r w:rsidR="00957838">
        <w:rPr>
          <w:rtl/>
        </w:rPr>
        <w:t xml:space="preserve"> </w:t>
      </w:r>
      <w:r w:rsidRPr="00FC0E55">
        <w:rPr>
          <w:rtl/>
        </w:rPr>
        <w:t>להסיר</w:t>
      </w:r>
      <w:r w:rsidR="00957838">
        <w:rPr>
          <w:rtl/>
        </w:rPr>
        <w:t xml:space="preserve"> </w:t>
      </w:r>
      <w:r w:rsidRPr="00FC0E55">
        <w:rPr>
          <w:rtl/>
        </w:rPr>
        <w:t>את</w:t>
      </w:r>
      <w:r w:rsidR="00957838">
        <w:rPr>
          <w:rtl/>
        </w:rPr>
        <w:t xml:space="preserve"> </w:t>
      </w:r>
      <w:r w:rsidRPr="00FC0E55">
        <w:rPr>
          <w:rtl/>
        </w:rPr>
        <w:t>ההצעה</w:t>
      </w:r>
      <w:r w:rsidR="00957838">
        <w:rPr>
          <w:rtl/>
        </w:rPr>
        <w:t xml:space="preserve"> </w:t>
      </w:r>
      <w:r w:rsidRPr="00FC0E55">
        <w:rPr>
          <w:rtl/>
        </w:rPr>
        <w:t>רק</w:t>
      </w:r>
      <w:r w:rsidR="00957838">
        <w:rPr>
          <w:rtl/>
        </w:rPr>
        <w:t xml:space="preserve"> </w:t>
      </w:r>
      <w:r w:rsidRPr="00FC0E55">
        <w:rPr>
          <w:rtl/>
        </w:rPr>
        <w:t>מטעמים</w:t>
      </w:r>
      <w:r w:rsidR="00957838">
        <w:rPr>
          <w:rtl/>
        </w:rPr>
        <w:t xml:space="preserve"> </w:t>
      </w:r>
      <w:r w:rsidRPr="00FC0E55">
        <w:rPr>
          <w:rtl/>
        </w:rPr>
        <w:t>טכניים, ואני מצטרף לכל הדברים שנאמרו</w:t>
      </w:r>
      <w:r w:rsidR="00957838">
        <w:rPr>
          <w:rtl/>
        </w:rPr>
        <w:t xml:space="preserve"> </w:t>
      </w:r>
      <w:r w:rsidRPr="00FC0E55">
        <w:rPr>
          <w:rtl/>
        </w:rPr>
        <w:t>על</w:t>
      </w:r>
      <w:r w:rsidR="00957838">
        <w:rPr>
          <w:rtl/>
        </w:rPr>
        <w:t>-</w:t>
      </w:r>
      <w:r w:rsidRPr="00FC0E55">
        <w:rPr>
          <w:rtl/>
        </w:rPr>
        <w:t>ידי חברי.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ד' שילנסקי: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תודה רבה.</w:t>
      </w:r>
      <w:r w:rsidR="00957838">
        <w:rPr>
          <w:rtl/>
        </w:rPr>
        <w:t xml:space="preserve"> </w:t>
      </w:r>
      <w:r w:rsidRPr="00FC0E55">
        <w:rPr>
          <w:rtl/>
        </w:rPr>
        <w:t>חבר הכנסת דן תיכון, בבקשה.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דן תיכון (הליכוד):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אדוני היושב</w:t>
      </w:r>
      <w:r w:rsidR="00957838">
        <w:rPr>
          <w:rtl/>
        </w:rPr>
        <w:t>-</w:t>
      </w:r>
      <w:r w:rsidRPr="00FC0E55">
        <w:rPr>
          <w:rtl/>
        </w:rPr>
        <w:t>ראש, אני מציע להסיר מטעמים פרוצדורליים.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אני הייתי קורא לנושא הזה, שהוא אחד הנושאים החשובים ביותר, בשם: העם היהודי</w:t>
      </w:r>
      <w:r w:rsidR="00957838">
        <w:rPr>
          <w:rtl/>
        </w:rPr>
        <w:t xml:space="preserve"> –</w:t>
      </w:r>
      <w:r w:rsidRPr="00FC0E55">
        <w:rPr>
          <w:rtl/>
        </w:rPr>
        <w:t xml:space="preserve"> לאן? או: העם היהודי על פרשת דרכים.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העם</w:t>
      </w:r>
      <w:r w:rsidR="00957838">
        <w:rPr>
          <w:rtl/>
        </w:rPr>
        <w:t xml:space="preserve"> </w:t>
      </w:r>
      <w:r w:rsidRPr="00FC0E55">
        <w:rPr>
          <w:rtl/>
        </w:rPr>
        <w:t>היהודי בתפוצות הולך ונעלם.</w:t>
      </w:r>
      <w:r w:rsidR="00957838">
        <w:rPr>
          <w:rtl/>
        </w:rPr>
        <w:t xml:space="preserve"> </w:t>
      </w:r>
      <w:r w:rsidRPr="00FC0E55">
        <w:rPr>
          <w:rtl/>
        </w:rPr>
        <w:t>שיעור הנישואין בין יהודים לבין לא</w:t>
      </w:r>
      <w:r w:rsidR="00957838">
        <w:rPr>
          <w:rtl/>
        </w:rPr>
        <w:t>-</w:t>
      </w:r>
      <w:r w:rsidRPr="00FC0E55">
        <w:rPr>
          <w:rtl/>
        </w:rPr>
        <w:t>יהודים</w:t>
      </w:r>
      <w:r w:rsidR="00957838">
        <w:rPr>
          <w:rtl/>
        </w:rPr>
        <w:t xml:space="preserve"> </w:t>
      </w:r>
      <w:r w:rsidRPr="00FC0E55">
        <w:rPr>
          <w:rtl/>
        </w:rPr>
        <w:t>בארצות</w:t>
      </w:r>
      <w:r w:rsidR="00957838">
        <w:rPr>
          <w:rtl/>
        </w:rPr>
        <w:t>-</w:t>
      </w:r>
      <w:r w:rsidRPr="00FC0E55">
        <w:rPr>
          <w:rtl/>
        </w:rPr>
        <w:t>הברית</w:t>
      </w:r>
      <w:r w:rsidR="00957838">
        <w:rPr>
          <w:rtl/>
        </w:rPr>
        <w:t xml:space="preserve"> </w:t>
      </w:r>
      <w:r w:rsidRPr="00FC0E55">
        <w:rPr>
          <w:rtl/>
        </w:rPr>
        <w:t>עולה</w:t>
      </w:r>
      <w:r w:rsidR="00957838">
        <w:rPr>
          <w:rtl/>
        </w:rPr>
        <w:t xml:space="preserve"> </w:t>
      </w:r>
      <w:r w:rsidRPr="00FC0E55">
        <w:rPr>
          <w:rtl/>
        </w:rPr>
        <w:t xml:space="preserve">על </w:t>
      </w:r>
      <w:r w:rsidR="00957838" w:rsidRPr="00FC0E55">
        <w:rPr>
          <w:rtl/>
        </w:rPr>
        <w:t>50</w:t>
      </w:r>
      <w:r w:rsidR="00957838">
        <w:rPr>
          <w:rtl/>
        </w:rPr>
        <w:t>%</w:t>
      </w:r>
      <w:r w:rsidRPr="00FC0E55">
        <w:rPr>
          <w:rtl/>
        </w:rPr>
        <w:t>. אני חוזר ואומר, שנישואי תערובת בארצות</w:t>
      </w:r>
      <w:r w:rsidR="00957838">
        <w:rPr>
          <w:rtl/>
        </w:rPr>
        <w:t>-</w:t>
      </w:r>
      <w:r w:rsidRPr="00FC0E55">
        <w:rPr>
          <w:rtl/>
        </w:rPr>
        <w:t>הברית הם מעל</w:t>
      </w:r>
      <w:r w:rsidR="00957838">
        <w:rPr>
          <w:rtl/>
        </w:rPr>
        <w:t xml:space="preserve"> </w:t>
      </w:r>
      <w:r w:rsidR="00957838" w:rsidRPr="00FC0E55">
        <w:rPr>
          <w:rtl/>
        </w:rPr>
        <w:t>50</w:t>
      </w:r>
      <w:r w:rsidR="00957838">
        <w:rPr>
          <w:rtl/>
        </w:rPr>
        <w:t>%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</w:rPr>
        <w:t>הפלורליזם</w:t>
      </w:r>
      <w:r w:rsidR="00957838">
        <w:rPr>
          <w:rtl/>
        </w:rPr>
        <w:t xml:space="preserve"> </w:t>
      </w:r>
      <w:r w:rsidRPr="00FC0E55">
        <w:rPr>
          <w:rtl/>
        </w:rPr>
        <w:t>של החברה האמריקנית מביא לחיסול העם היהודי בארצות</w:t>
      </w:r>
      <w:r w:rsidR="00957838">
        <w:rPr>
          <w:rtl/>
        </w:rPr>
        <w:t>-</w:t>
      </w:r>
      <w:r w:rsidRPr="00FC0E55">
        <w:rPr>
          <w:rtl/>
        </w:rPr>
        <w:t>הברית. במשך</w:t>
      </w:r>
      <w:r w:rsidR="00957838">
        <w:rPr>
          <w:rtl/>
        </w:rPr>
        <w:t xml:space="preserve"> </w:t>
      </w:r>
      <w:r w:rsidRPr="00FC0E55">
        <w:rPr>
          <w:rtl/>
        </w:rPr>
        <w:t>דור</w:t>
      </w:r>
      <w:r w:rsidR="00957838">
        <w:rPr>
          <w:rtl/>
        </w:rPr>
        <w:t xml:space="preserve"> </w:t>
      </w:r>
      <w:r w:rsidRPr="00FC0E55">
        <w:rPr>
          <w:rtl/>
        </w:rPr>
        <w:t>אחד</w:t>
      </w:r>
      <w:r w:rsidR="00957838">
        <w:rPr>
          <w:rtl/>
        </w:rPr>
        <w:t xml:space="preserve"> </w:t>
      </w:r>
      <w:r w:rsidRPr="00FC0E55">
        <w:rPr>
          <w:rtl/>
        </w:rPr>
        <w:t>בלבד,</w:t>
      </w:r>
      <w:r w:rsidR="00957838">
        <w:rPr>
          <w:rtl/>
        </w:rPr>
        <w:t xml:space="preserve"> </w:t>
      </w:r>
      <w:r w:rsidRPr="00FC0E55">
        <w:rPr>
          <w:rtl/>
        </w:rPr>
        <w:t>בתוך</w:t>
      </w:r>
      <w:r w:rsidR="00957838">
        <w:rPr>
          <w:rtl/>
        </w:rPr>
        <w:t xml:space="preserve"> </w:t>
      </w:r>
      <w:r w:rsidRPr="00FC0E55">
        <w:rPr>
          <w:rtl/>
        </w:rPr>
        <w:t>פרק</w:t>
      </w:r>
      <w:r w:rsidR="00957838">
        <w:rPr>
          <w:rtl/>
        </w:rPr>
        <w:t xml:space="preserve"> </w:t>
      </w:r>
      <w:r w:rsidRPr="00FC0E55">
        <w:rPr>
          <w:rtl/>
        </w:rPr>
        <w:t>זמן קצר ביותר, על</w:t>
      </w:r>
      <w:r w:rsidR="00957838">
        <w:rPr>
          <w:rtl/>
        </w:rPr>
        <w:t>-</w:t>
      </w:r>
      <w:r w:rsidRPr="00FC0E55">
        <w:rPr>
          <w:rtl/>
        </w:rPr>
        <w:t>פי המומחים לדמוגרפיה, ייעלם חלקו</w:t>
      </w:r>
      <w:r w:rsidR="00957838">
        <w:rPr>
          <w:rtl/>
        </w:rPr>
        <w:t xml:space="preserve"> </w:t>
      </w:r>
      <w:r w:rsidRPr="00FC0E55">
        <w:rPr>
          <w:rtl/>
        </w:rPr>
        <w:t>העיקרי של העם היהודי בארצות</w:t>
      </w:r>
      <w:r w:rsidR="00957838">
        <w:rPr>
          <w:rtl/>
        </w:rPr>
        <w:t>-</w:t>
      </w:r>
      <w:r w:rsidRPr="00FC0E55">
        <w:rPr>
          <w:rtl/>
        </w:rPr>
        <w:t>הברית.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כספי</w:t>
      </w:r>
      <w:r w:rsidR="00957838">
        <w:rPr>
          <w:rtl/>
        </w:rPr>
        <w:t xml:space="preserve"> </w:t>
      </w:r>
      <w:r w:rsidRPr="00FC0E55">
        <w:rPr>
          <w:rtl/>
        </w:rPr>
        <w:t>המגבית היהודית המועברים מן הקהילות בארצות</w:t>
      </w:r>
      <w:r w:rsidR="00957838">
        <w:rPr>
          <w:rtl/>
        </w:rPr>
        <w:t>-</w:t>
      </w:r>
      <w:r w:rsidRPr="00FC0E55">
        <w:rPr>
          <w:rtl/>
        </w:rPr>
        <w:t>הברית אל הסוכנות היהודית,</w:t>
      </w:r>
      <w:r w:rsidR="00957838">
        <w:rPr>
          <w:rtl/>
        </w:rPr>
        <w:t xml:space="preserve"> </w:t>
      </w:r>
      <w:r w:rsidRPr="00FC0E55">
        <w:rPr>
          <w:rtl/>
        </w:rPr>
        <w:t>מוטב היה שיישארו בארצות</w:t>
      </w:r>
      <w:r w:rsidR="00957838">
        <w:rPr>
          <w:rtl/>
        </w:rPr>
        <w:t>-</w:t>
      </w:r>
      <w:r w:rsidRPr="00FC0E55">
        <w:rPr>
          <w:rtl/>
        </w:rPr>
        <w:t>הברית, בתוך הקהילות, ויוקדשו לחינוך היהודי.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אני</w:t>
      </w:r>
      <w:r w:rsidR="00957838">
        <w:rPr>
          <w:rtl/>
        </w:rPr>
        <w:t xml:space="preserve"> </w:t>
      </w:r>
      <w:r w:rsidRPr="00FC0E55">
        <w:rPr>
          <w:rtl/>
        </w:rPr>
        <w:t>חוזר</w:t>
      </w:r>
      <w:r w:rsidR="00957838">
        <w:rPr>
          <w:rtl/>
        </w:rPr>
        <w:t xml:space="preserve"> </w:t>
      </w:r>
      <w:r w:rsidRPr="00FC0E55">
        <w:rPr>
          <w:rtl/>
        </w:rPr>
        <w:t>ואומר:</w:t>
      </w:r>
      <w:r w:rsidR="00957838">
        <w:rPr>
          <w:rtl/>
        </w:rPr>
        <w:t xml:space="preserve"> </w:t>
      </w:r>
      <w:r w:rsidRPr="00FC0E55">
        <w:rPr>
          <w:rtl/>
        </w:rPr>
        <w:t>הדבר</w:t>
      </w:r>
      <w:r w:rsidR="00957838">
        <w:rPr>
          <w:rtl/>
        </w:rPr>
        <w:t xml:space="preserve"> </w:t>
      </w:r>
      <w:r w:rsidRPr="00FC0E55">
        <w:rPr>
          <w:rtl/>
        </w:rPr>
        <w:t>היחיד</w:t>
      </w:r>
      <w:r w:rsidR="00957838">
        <w:rPr>
          <w:rtl/>
        </w:rPr>
        <w:t xml:space="preserve"> </w:t>
      </w:r>
      <w:r w:rsidRPr="00FC0E55">
        <w:rPr>
          <w:rtl/>
        </w:rPr>
        <w:t>שיכול</w:t>
      </w:r>
      <w:r w:rsidR="00957838">
        <w:rPr>
          <w:rtl/>
        </w:rPr>
        <w:t xml:space="preserve"> </w:t>
      </w:r>
      <w:r w:rsidRPr="00FC0E55">
        <w:rPr>
          <w:rtl/>
        </w:rPr>
        <w:t>להציל</w:t>
      </w:r>
      <w:r w:rsidR="00957838">
        <w:rPr>
          <w:rtl/>
        </w:rPr>
        <w:t xml:space="preserve"> </w:t>
      </w:r>
      <w:r w:rsidRPr="00FC0E55">
        <w:rPr>
          <w:rtl/>
        </w:rPr>
        <w:t>את</w:t>
      </w:r>
      <w:r w:rsidR="00957838">
        <w:rPr>
          <w:rtl/>
        </w:rPr>
        <w:t xml:space="preserve"> </w:t>
      </w:r>
      <w:r w:rsidRPr="00FC0E55">
        <w:rPr>
          <w:rtl/>
        </w:rPr>
        <w:t>העם</w:t>
      </w:r>
      <w:r w:rsidR="00957838">
        <w:rPr>
          <w:rtl/>
        </w:rPr>
        <w:t xml:space="preserve"> </w:t>
      </w:r>
      <w:r w:rsidRPr="00FC0E55">
        <w:rPr>
          <w:rtl/>
        </w:rPr>
        <w:t>היהודי ההולך ונעלם</w:t>
      </w:r>
      <w:r w:rsidR="00957838">
        <w:rPr>
          <w:rtl/>
        </w:rPr>
        <w:t xml:space="preserve"> </w:t>
      </w:r>
      <w:r w:rsidRPr="00FC0E55">
        <w:rPr>
          <w:rtl/>
        </w:rPr>
        <w:t>בארצות</w:t>
      </w:r>
      <w:r w:rsidR="00957838">
        <w:rPr>
          <w:rtl/>
        </w:rPr>
        <w:t>-</w:t>
      </w:r>
      <w:r w:rsidRPr="00FC0E55">
        <w:rPr>
          <w:rtl/>
        </w:rPr>
        <w:t>הברית הוא הקדשת עוד ועוד כסף לחינוך בארצות</w:t>
      </w:r>
      <w:r w:rsidR="00957838">
        <w:rPr>
          <w:rtl/>
        </w:rPr>
        <w:t>-</w:t>
      </w:r>
      <w:r w:rsidRPr="00FC0E55">
        <w:rPr>
          <w:rtl/>
        </w:rPr>
        <w:t>הברית, בצרפת ובקנדה.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לכן</w:t>
      </w:r>
      <w:r w:rsidR="00957838">
        <w:rPr>
          <w:rtl/>
        </w:rPr>
        <w:t xml:space="preserve"> </w:t>
      </w:r>
      <w:r w:rsidRPr="00FC0E55">
        <w:rPr>
          <w:rtl/>
        </w:rPr>
        <w:t>אני</w:t>
      </w:r>
      <w:r w:rsidR="00957838">
        <w:rPr>
          <w:rtl/>
        </w:rPr>
        <w:t xml:space="preserve"> </w:t>
      </w:r>
      <w:r w:rsidRPr="00FC0E55">
        <w:rPr>
          <w:rtl/>
        </w:rPr>
        <w:t>מציע,</w:t>
      </w:r>
      <w:r w:rsidR="00957838">
        <w:rPr>
          <w:rtl/>
        </w:rPr>
        <w:t xml:space="preserve"> </w:t>
      </w:r>
      <w:r w:rsidRPr="00FC0E55">
        <w:rPr>
          <w:rtl/>
        </w:rPr>
        <w:t>שאותם</w:t>
      </w:r>
      <w:r w:rsidR="00957838">
        <w:rPr>
          <w:rtl/>
        </w:rPr>
        <w:t xml:space="preserve"> </w:t>
      </w:r>
      <w:r w:rsidRPr="00FC0E55">
        <w:rPr>
          <w:rtl/>
        </w:rPr>
        <w:t>כספים,</w:t>
      </w:r>
      <w:r w:rsidR="00957838">
        <w:rPr>
          <w:rtl/>
        </w:rPr>
        <w:t xml:space="preserve"> </w:t>
      </w:r>
      <w:r w:rsidRPr="00FC0E55">
        <w:rPr>
          <w:rtl/>
        </w:rPr>
        <w:t xml:space="preserve">אותם </w:t>
      </w:r>
      <w:r w:rsidR="00957838" w:rsidRPr="00FC0E55">
        <w:rPr>
          <w:rtl/>
        </w:rPr>
        <w:t>30</w:t>
      </w:r>
      <w:r w:rsidR="00957838">
        <w:rPr>
          <w:rtl/>
        </w:rPr>
        <w:t>%</w:t>
      </w:r>
      <w:r w:rsidRPr="00FC0E55">
        <w:rPr>
          <w:rtl/>
        </w:rPr>
        <w:t xml:space="preserve"> שמועברים לצורכי הסוכנות היהודית,</w:t>
      </w:r>
      <w:r w:rsidR="00957838">
        <w:rPr>
          <w:rtl/>
        </w:rPr>
        <w:t xml:space="preserve"> </w:t>
      </w:r>
      <w:r w:rsidRPr="00FC0E55">
        <w:rPr>
          <w:rtl/>
        </w:rPr>
        <w:t>כביכול</w:t>
      </w:r>
      <w:r w:rsidR="00957838">
        <w:rPr>
          <w:rtl/>
        </w:rPr>
        <w:t xml:space="preserve"> </w:t>
      </w:r>
      <w:r w:rsidRPr="00FC0E55">
        <w:rPr>
          <w:rtl/>
        </w:rPr>
        <w:t>לקליטת</w:t>
      </w:r>
      <w:r w:rsidR="00957838">
        <w:rPr>
          <w:rtl/>
        </w:rPr>
        <w:t xml:space="preserve"> </w:t>
      </w:r>
      <w:r w:rsidRPr="00FC0E55">
        <w:rPr>
          <w:rtl/>
        </w:rPr>
        <w:t>העלייה,</w:t>
      </w:r>
      <w:r w:rsidR="00957838">
        <w:rPr>
          <w:rtl/>
        </w:rPr>
        <w:t xml:space="preserve"> </w:t>
      </w:r>
      <w:r w:rsidRPr="00FC0E55">
        <w:rPr>
          <w:rtl/>
        </w:rPr>
        <w:t>מוטב</w:t>
      </w:r>
      <w:r w:rsidR="00957838">
        <w:rPr>
          <w:rtl/>
        </w:rPr>
        <w:t xml:space="preserve"> </w:t>
      </w:r>
      <w:r w:rsidRPr="00FC0E55">
        <w:rPr>
          <w:rtl/>
        </w:rPr>
        <w:t>שיישארו</w:t>
      </w:r>
      <w:r w:rsidR="00957838">
        <w:rPr>
          <w:rtl/>
        </w:rPr>
        <w:t xml:space="preserve"> </w:t>
      </w:r>
      <w:r w:rsidRPr="00FC0E55">
        <w:rPr>
          <w:rtl/>
        </w:rPr>
        <w:t>בארצות</w:t>
      </w:r>
      <w:r w:rsidR="00957838">
        <w:rPr>
          <w:rtl/>
        </w:rPr>
        <w:t>-</w:t>
      </w:r>
      <w:r w:rsidRPr="00FC0E55">
        <w:rPr>
          <w:rtl/>
        </w:rPr>
        <w:t>הברית</w:t>
      </w:r>
      <w:r w:rsidR="00957838">
        <w:rPr>
          <w:rtl/>
        </w:rPr>
        <w:t xml:space="preserve"> </w:t>
      </w:r>
      <w:r w:rsidRPr="00FC0E55">
        <w:rPr>
          <w:rtl/>
        </w:rPr>
        <w:t>ויוקדשו</w:t>
      </w:r>
      <w:r w:rsidR="00957838">
        <w:rPr>
          <w:rtl/>
        </w:rPr>
        <w:t xml:space="preserve"> </w:t>
      </w:r>
      <w:r w:rsidRPr="00FC0E55">
        <w:rPr>
          <w:rtl/>
        </w:rPr>
        <w:t>לחינוך</w:t>
      </w:r>
      <w:r w:rsidR="00957838">
        <w:rPr>
          <w:rtl/>
        </w:rPr>
        <w:t xml:space="preserve"> </w:t>
      </w:r>
      <w:r w:rsidRPr="00FC0E55">
        <w:rPr>
          <w:rtl/>
        </w:rPr>
        <w:t>ולעצירת</w:t>
      </w:r>
      <w:r w:rsidR="00957838">
        <w:rPr>
          <w:rtl/>
        </w:rPr>
        <w:t xml:space="preserve"> </w:t>
      </w:r>
      <w:r w:rsidRPr="00FC0E55">
        <w:rPr>
          <w:rtl/>
        </w:rPr>
        <w:t>ההתבוללות.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ד' שילנסקי: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תודה רבה.</w:t>
      </w:r>
      <w:r w:rsidR="00957838">
        <w:rPr>
          <w:rtl/>
        </w:rPr>
        <w:t xml:space="preserve"> </w:t>
      </w:r>
      <w:r w:rsidRPr="00FC0E55">
        <w:rPr>
          <w:rtl/>
        </w:rPr>
        <w:t>חבר הכנסת אברהם רביץ, הצעה אחרת, בבקשה.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אברהם רביץ (יהדות התורה):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אדוני</w:t>
      </w:r>
      <w:r w:rsidR="00957838">
        <w:rPr>
          <w:rtl/>
        </w:rPr>
        <w:t xml:space="preserve"> </w:t>
      </w:r>
      <w:r w:rsidRPr="00FC0E55">
        <w:rPr>
          <w:rtl/>
        </w:rPr>
        <w:t>היושב</w:t>
      </w:r>
      <w:r w:rsidR="00957838">
        <w:rPr>
          <w:rtl/>
        </w:rPr>
        <w:t>-</w:t>
      </w:r>
      <w:r w:rsidRPr="00FC0E55">
        <w:rPr>
          <w:rtl/>
        </w:rPr>
        <w:t>ראש,</w:t>
      </w:r>
      <w:r w:rsidR="00957838">
        <w:rPr>
          <w:rtl/>
        </w:rPr>
        <w:t xml:space="preserve"> </w:t>
      </w:r>
      <w:r w:rsidRPr="00FC0E55">
        <w:rPr>
          <w:rtl/>
        </w:rPr>
        <w:t>אני</w:t>
      </w:r>
      <w:r w:rsidR="00957838">
        <w:rPr>
          <w:rtl/>
        </w:rPr>
        <w:t xml:space="preserve"> </w:t>
      </w:r>
      <w:r w:rsidRPr="00FC0E55">
        <w:rPr>
          <w:rtl/>
        </w:rPr>
        <w:t>דווקא</w:t>
      </w:r>
      <w:r w:rsidR="00957838">
        <w:rPr>
          <w:rtl/>
        </w:rPr>
        <w:t xml:space="preserve"> </w:t>
      </w:r>
      <w:r w:rsidRPr="00FC0E55">
        <w:rPr>
          <w:rtl/>
        </w:rPr>
        <w:t>מתכוון ברצינות להסיר את הצעתו של חבר הכנסת</w:t>
      </w:r>
      <w:r w:rsidR="00957838">
        <w:rPr>
          <w:rtl/>
        </w:rPr>
        <w:t xml:space="preserve"> </w:t>
      </w:r>
      <w:r w:rsidRPr="00FC0E55">
        <w:rPr>
          <w:rtl/>
        </w:rPr>
        <w:t>נתניהו.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מה</w:t>
      </w:r>
      <w:r w:rsidR="00957838">
        <w:rPr>
          <w:rtl/>
        </w:rPr>
        <w:t xml:space="preserve"> </w:t>
      </w:r>
      <w:r w:rsidRPr="00FC0E55">
        <w:rPr>
          <w:rtl/>
        </w:rPr>
        <w:t>הוא מציע? הוא מציע שניצור מערכת חינוך אחרת, לאומית, כפי שהוא קורא לה,</w:t>
      </w:r>
      <w:r w:rsidR="00957838">
        <w:rPr>
          <w:rtl/>
        </w:rPr>
        <w:t xml:space="preserve"> </w:t>
      </w:r>
      <w:r w:rsidRPr="00FC0E55">
        <w:rPr>
          <w:rtl/>
        </w:rPr>
        <w:t>לאותם</w:t>
      </w:r>
      <w:r w:rsidR="00957838">
        <w:rPr>
          <w:rtl/>
        </w:rPr>
        <w:t xml:space="preserve"> </w:t>
      </w:r>
      <w:r w:rsidRPr="00FC0E55">
        <w:rPr>
          <w:rtl/>
        </w:rPr>
        <w:t>יהודים</w:t>
      </w:r>
      <w:r w:rsidR="00957838">
        <w:rPr>
          <w:rtl/>
        </w:rPr>
        <w:t xml:space="preserve"> </w:t>
      </w:r>
      <w:r w:rsidRPr="00FC0E55">
        <w:rPr>
          <w:rtl/>
        </w:rPr>
        <w:t>שעדיין אינם מוצאים את דרכם לעולם הדתי, ונציע להם משהו חדש.</w:t>
      </w:r>
      <w:r w:rsidR="00957838">
        <w:rPr>
          <w:rtl/>
        </w:rPr>
        <w:t xml:space="preserve"> </w:t>
      </w:r>
      <w:r w:rsidRPr="00FC0E55">
        <w:rPr>
          <w:rtl/>
        </w:rPr>
        <w:t>מהו</w:t>
      </w:r>
      <w:r w:rsidR="00957838">
        <w:rPr>
          <w:rtl/>
        </w:rPr>
        <w:t xml:space="preserve"> </w:t>
      </w:r>
      <w:r w:rsidRPr="00FC0E55">
        <w:rPr>
          <w:rtl/>
        </w:rPr>
        <w:t>המשהו</w:t>
      </w:r>
      <w:r w:rsidR="00957838">
        <w:rPr>
          <w:rtl/>
        </w:rPr>
        <w:t xml:space="preserve"> </w:t>
      </w:r>
      <w:r w:rsidRPr="00FC0E55">
        <w:rPr>
          <w:rtl/>
        </w:rPr>
        <w:t>החדש הזה? משהו המתנגש במפורש עם נאמנותם הלאומית במקומות מושבם. הדבר הזה</w:t>
      </w:r>
      <w:r w:rsidR="00957838">
        <w:rPr>
          <w:rtl/>
        </w:rPr>
        <w:t xml:space="preserve"> </w:t>
      </w:r>
      <w:r w:rsidRPr="00FC0E55">
        <w:rPr>
          <w:rtl/>
        </w:rPr>
        <w:t>עלול ליצור קונפליקט חברתי</w:t>
      </w:r>
      <w:r w:rsidR="00957838">
        <w:rPr>
          <w:rtl/>
        </w:rPr>
        <w:t>-</w:t>
      </w:r>
      <w:r w:rsidRPr="00FC0E55">
        <w:rPr>
          <w:rtl/>
        </w:rPr>
        <w:t>לאומי, ולא לעצור את ההתבוללות.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אינני</w:t>
      </w:r>
      <w:r w:rsidR="00957838">
        <w:rPr>
          <w:rtl/>
        </w:rPr>
        <w:t xml:space="preserve"> </w:t>
      </w:r>
      <w:r w:rsidRPr="00FC0E55">
        <w:rPr>
          <w:rtl/>
        </w:rPr>
        <w:t>יודע</w:t>
      </w:r>
      <w:r w:rsidR="00957838">
        <w:rPr>
          <w:rtl/>
        </w:rPr>
        <w:t xml:space="preserve"> </w:t>
      </w:r>
      <w:r w:rsidRPr="00FC0E55">
        <w:rPr>
          <w:rtl/>
        </w:rPr>
        <w:t>אם</w:t>
      </w:r>
      <w:r w:rsidR="00957838">
        <w:rPr>
          <w:rtl/>
        </w:rPr>
        <w:t xml:space="preserve"> </w:t>
      </w:r>
      <w:r w:rsidRPr="00FC0E55">
        <w:rPr>
          <w:rtl/>
        </w:rPr>
        <w:t>אנו,</w:t>
      </w:r>
      <w:r w:rsidR="00957838">
        <w:rPr>
          <w:rtl/>
        </w:rPr>
        <w:t xml:space="preserve"> </w:t>
      </w:r>
      <w:r w:rsidRPr="00FC0E55">
        <w:rPr>
          <w:rtl/>
        </w:rPr>
        <w:t>במדינת</w:t>
      </w:r>
      <w:r w:rsidR="00957838">
        <w:rPr>
          <w:rtl/>
        </w:rPr>
        <w:t xml:space="preserve"> </w:t>
      </w:r>
      <w:r w:rsidRPr="00FC0E55">
        <w:rPr>
          <w:rtl/>
        </w:rPr>
        <w:t>ישראל,</w:t>
      </w:r>
      <w:r w:rsidR="00957838">
        <w:rPr>
          <w:rtl/>
        </w:rPr>
        <w:t xml:space="preserve"> </w:t>
      </w:r>
      <w:r w:rsidRPr="00FC0E55">
        <w:rPr>
          <w:rtl/>
        </w:rPr>
        <w:t>עם הלאומיות שלנו, נוכל להקנות מתוך</w:t>
      </w:r>
      <w:r w:rsidR="00957838">
        <w:rPr>
          <w:rtl/>
        </w:rPr>
        <w:t xml:space="preserve"> </w:t>
      </w:r>
      <w:r w:rsidRPr="00FC0E55">
        <w:rPr>
          <w:rtl/>
        </w:rPr>
        <w:t>הלאומיות</w:t>
      </w:r>
      <w:r w:rsidR="00957838">
        <w:rPr>
          <w:rtl/>
        </w:rPr>
        <w:t xml:space="preserve"> </w:t>
      </w:r>
      <w:r w:rsidRPr="00FC0E55">
        <w:rPr>
          <w:rtl/>
        </w:rPr>
        <w:t>שיש לנו לאחינו בגולה די מטענים רוחניים כדי שימשיכו את זהותם היהודית.</w:t>
      </w:r>
      <w:r w:rsidR="00957838">
        <w:rPr>
          <w:rtl/>
        </w:rPr>
        <w:t xml:space="preserve"> </w:t>
      </w:r>
      <w:r w:rsidRPr="00FC0E55">
        <w:rPr>
          <w:rtl/>
        </w:rPr>
        <w:t>האם</w:t>
      </w:r>
      <w:r w:rsidR="00957838">
        <w:rPr>
          <w:rtl/>
        </w:rPr>
        <w:t xml:space="preserve"> </w:t>
      </w:r>
      <w:r w:rsidRPr="00FC0E55">
        <w:rPr>
          <w:rtl/>
        </w:rPr>
        <w:t>זה</w:t>
      </w:r>
      <w:r w:rsidR="00957838">
        <w:rPr>
          <w:rtl/>
        </w:rPr>
        <w:t xml:space="preserve"> </w:t>
      </w:r>
      <w:r w:rsidRPr="00FC0E55">
        <w:rPr>
          <w:rtl/>
        </w:rPr>
        <w:t>יעצור</w:t>
      </w:r>
      <w:r w:rsidR="00957838">
        <w:rPr>
          <w:rtl/>
        </w:rPr>
        <w:t xml:space="preserve"> </w:t>
      </w:r>
      <w:r w:rsidRPr="00FC0E55">
        <w:rPr>
          <w:rtl/>
        </w:rPr>
        <w:t>את נישואי התערובת? האם אנחנו כאן מחנכים לעצירת נישואי התערובת?</w:t>
      </w:r>
      <w:r w:rsidR="00957838">
        <w:rPr>
          <w:rtl/>
        </w:rPr>
        <w:t xml:space="preserve"> </w:t>
      </w:r>
      <w:r w:rsidRPr="00FC0E55">
        <w:rPr>
          <w:rtl/>
        </w:rPr>
        <w:t>אין לנו תערובת, לכן אין נישואי תערובת.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אדוני</w:t>
      </w:r>
      <w:r w:rsidR="00957838">
        <w:rPr>
          <w:rtl/>
        </w:rPr>
        <w:t xml:space="preserve"> </w:t>
      </w:r>
      <w:r w:rsidRPr="00FC0E55">
        <w:rPr>
          <w:rtl/>
        </w:rPr>
        <w:t>היושב</w:t>
      </w:r>
      <w:r w:rsidR="00957838">
        <w:rPr>
          <w:rtl/>
        </w:rPr>
        <w:t>-</w:t>
      </w:r>
      <w:r w:rsidRPr="00FC0E55">
        <w:rPr>
          <w:rtl/>
        </w:rPr>
        <w:t>ראש,</w:t>
      </w:r>
      <w:r w:rsidR="00957838">
        <w:rPr>
          <w:rtl/>
        </w:rPr>
        <w:t xml:space="preserve"> </w:t>
      </w:r>
      <w:r w:rsidRPr="00FC0E55">
        <w:rPr>
          <w:rtl/>
        </w:rPr>
        <w:t>עדיין</w:t>
      </w:r>
      <w:r w:rsidR="00957838">
        <w:rPr>
          <w:rtl/>
        </w:rPr>
        <w:t xml:space="preserve"> </w:t>
      </w:r>
      <w:r w:rsidRPr="00FC0E55">
        <w:rPr>
          <w:rtl/>
        </w:rPr>
        <w:t>לא</w:t>
      </w:r>
      <w:r w:rsidR="00957838">
        <w:rPr>
          <w:rtl/>
        </w:rPr>
        <w:t xml:space="preserve"> </w:t>
      </w:r>
      <w:r w:rsidRPr="00FC0E55">
        <w:rPr>
          <w:rtl/>
        </w:rPr>
        <w:t>מוצו,</w:t>
      </w:r>
      <w:r w:rsidR="00957838">
        <w:rPr>
          <w:rtl/>
        </w:rPr>
        <w:t xml:space="preserve"> </w:t>
      </w:r>
      <w:r w:rsidRPr="00FC0E55">
        <w:rPr>
          <w:rtl/>
        </w:rPr>
        <w:t>ולו במעט, האפשרויות לתת חינוך במסגרת</w:t>
      </w:r>
      <w:r w:rsidR="00957838">
        <w:rPr>
          <w:rtl/>
        </w:rPr>
        <w:t xml:space="preserve"> </w:t>
      </w:r>
      <w:r w:rsidRPr="00FC0E55">
        <w:rPr>
          <w:rtl/>
        </w:rPr>
        <w:t>הקהילה</w:t>
      </w:r>
      <w:r w:rsidR="00957838">
        <w:rPr>
          <w:rtl/>
        </w:rPr>
        <w:t xml:space="preserve"> </w:t>
      </w:r>
      <w:r w:rsidRPr="00FC0E55">
        <w:rPr>
          <w:rtl/>
        </w:rPr>
        <w:t>היהודית, במסגרת בית</w:t>
      </w:r>
      <w:r w:rsidR="00957838">
        <w:rPr>
          <w:rtl/>
        </w:rPr>
        <w:t>-</w:t>
      </w:r>
      <w:r w:rsidRPr="00FC0E55">
        <w:rPr>
          <w:rtl/>
        </w:rPr>
        <w:t>הכנסת. יש לחזק את החינוך היהודי על כל גווניו, כמו:</w:t>
      </w:r>
      <w:r w:rsidR="00957838">
        <w:rPr>
          <w:rtl/>
        </w:rPr>
        <w:t xml:space="preserve"> </w:t>
      </w:r>
      <w:r w:rsidRPr="00FC0E55">
        <w:t>SUNDAY</w:t>
      </w:r>
      <w:r w:rsidR="00957838">
        <w:t xml:space="preserve"> </w:t>
      </w:r>
      <w:r w:rsidRPr="00FC0E55">
        <w:t>SCHOOLS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</w:rPr>
        <w:t>או</w:t>
      </w:r>
      <w:r w:rsidR="00957838">
        <w:rPr>
          <w:rtl/>
        </w:rPr>
        <w:t xml:space="preserve"> </w:t>
      </w:r>
      <w:r w:rsidRPr="00FC0E55">
        <w:rPr>
          <w:rtl/>
        </w:rPr>
        <w:t>משהו</w:t>
      </w:r>
      <w:r w:rsidR="00957838">
        <w:rPr>
          <w:rtl/>
        </w:rPr>
        <w:t xml:space="preserve"> </w:t>
      </w:r>
      <w:r w:rsidRPr="00FC0E55">
        <w:rPr>
          <w:rtl/>
        </w:rPr>
        <w:t>מן</w:t>
      </w:r>
      <w:r w:rsidR="00957838">
        <w:rPr>
          <w:rtl/>
        </w:rPr>
        <w:t xml:space="preserve"> </w:t>
      </w:r>
      <w:r w:rsidRPr="00FC0E55">
        <w:rPr>
          <w:rtl/>
        </w:rPr>
        <w:t>המשהו,</w:t>
      </w:r>
      <w:r w:rsidR="00957838">
        <w:rPr>
          <w:rtl/>
        </w:rPr>
        <w:t xml:space="preserve"> </w:t>
      </w:r>
      <w:r w:rsidRPr="00FC0E55">
        <w:rPr>
          <w:rtl/>
        </w:rPr>
        <w:t>אבל חינוך יהודי אמיתי. אני מקווה מאוד</w:t>
      </w:r>
      <w:r w:rsidR="00957838">
        <w:rPr>
          <w:rtl/>
        </w:rPr>
        <w:t xml:space="preserve"> </w:t>
      </w:r>
      <w:r w:rsidRPr="00FC0E55">
        <w:rPr>
          <w:rtl/>
        </w:rPr>
        <w:t>שאנחנו</w:t>
      </w:r>
      <w:r w:rsidR="00957838">
        <w:rPr>
          <w:rtl/>
        </w:rPr>
        <w:t xml:space="preserve"> </w:t>
      </w:r>
      <w:r w:rsidRPr="00FC0E55">
        <w:rPr>
          <w:rtl/>
        </w:rPr>
        <w:t>לא</w:t>
      </w:r>
      <w:r w:rsidR="00957838">
        <w:rPr>
          <w:rtl/>
        </w:rPr>
        <w:t xml:space="preserve"> </w:t>
      </w:r>
      <w:r w:rsidRPr="00FC0E55">
        <w:rPr>
          <w:rtl/>
        </w:rPr>
        <w:t>נשדר</w:t>
      </w:r>
      <w:r w:rsidR="00957838">
        <w:rPr>
          <w:rtl/>
        </w:rPr>
        <w:t xml:space="preserve"> </w:t>
      </w:r>
      <w:r w:rsidRPr="00FC0E55">
        <w:rPr>
          <w:rtl/>
        </w:rPr>
        <w:t>מכאן,</w:t>
      </w:r>
      <w:r w:rsidR="00957838">
        <w:rPr>
          <w:rtl/>
        </w:rPr>
        <w:t xml:space="preserve"> </w:t>
      </w:r>
      <w:r w:rsidRPr="00FC0E55">
        <w:rPr>
          <w:rtl/>
        </w:rPr>
        <w:t>ממדינת</w:t>
      </w:r>
      <w:r w:rsidR="00957838">
        <w:rPr>
          <w:rtl/>
        </w:rPr>
        <w:t xml:space="preserve"> </w:t>
      </w:r>
      <w:r w:rsidRPr="00FC0E55">
        <w:rPr>
          <w:rtl/>
        </w:rPr>
        <w:t>ישראל,</w:t>
      </w:r>
      <w:r w:rsidR="00957838">
        <w:rPr>
          <w:rtl/>
        </w:rPr>
        <w:t xml:space="preserve"> </w:t>
      </w:r>
      <w:r w:rsidRPr="00FC0E55">
        <w:rPr>
          <w:rtl/>
        </w:rPr>
        <w:t>מסרים</w:t>
      </w:r>
      <w:r w:rsidR="00957838">
        <w:rPr>
          <w:rtl/>
        </w:rPr>
        <w:t xml:space="preserve"> </w:t>
      </w:r>
      <w:r w:rsidRPr="00FC0E55">
        <w:rPr>
          <w:rtl/>
        </w:rPr>
        <w:t>כאלה שאנחנו עוצרים חינוך יהודי</w:t>
      </w:r>
      <w:r w:rsidR="00957838">
        <w:rPr>
          <w:rtl/>
        </w:rPr>
        <w:t xml:space="preserve"> </w:t>
      </w:r>
      <w:r w:rsidRPr="00FC0E55">
        <w:rPr>
          <w:rtl/>
        </w:rPr>
        <w:t>בגולה,</w:t>
      </w:r>
      <w:r w:rsidR="00957838">
        <w:rPr>
          <w:rtl/>
        </w:rPr>
        <w:t xml:space="preserve"> </w:t>
      </w:r>
      <w:r w:rsidRPr="00FC0E55">
        <w:rPr>
          <w:rtl/>
        </w:rPr>
        <w:t>ואני מתכוון לחינוך יהודי בברית</w:t>
      </w:r>
      <w:r w:rsidR="00957838">
        <w:rPr>
          <w:rtl/>
        </w:rPr>
        <w:t>-</w:t>
      </w:r>
      <w:r w:rsidRPr="00FC0E55">
        <w:rPr>
          <w:rtl/>
        </w:rPr>
        <w:t>המועצות. אנחנו לא מצטיינים בתקציב החדש,</w:t>
      </w:r>
      <w:r w:rsidR="00957838">
        <w:rPr>
          <w:rtl/>
        </w:rPr>
        <w:t xml:space="preserve"> </w:t>
      </w:r>
      <w:r w:rsidRPr="00FC0E55">
        <w:rPr>
          <w:rtl/>
        </w:rPr>
        <w:t>אבל על זה נדבר בהמשך.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אדוני היושב</w:t>
      </w:r>
      <w:r w:rsidR="00957838">
        <w:rPr>
          <w:rtl/>
        </w:rPr>
        <w:t>-</w:t>
      </w:r>
      <w:r w:rsidRPr="00FC0E55">
        <w:rPr>
          <w:rtl/>
        </w:rPr>
        <w:t>ראש, בעניין הזה אני באמת רואה איחוד של כל חלקי הבית. אני מאוד</w:t>
      </w:r>
      <w:r w:rsidR="00957838">
        <w:rPr>
          <w:rtl/>
        </w:rPr>
        <w:t xml:space="preserve"> </w:t>
      </w:r>
      <w:r w:rsidRPr="00FC0E55">
        <w:rPr>
          <w:rtl/>
        </w:rPr>
        <w:t>משבח</w:t>
      </w:r>
      <w:r w:rsidR="00957838">
        <w:rPr>
          <w:rtl/>
        </w:rPr>
        <w:t xml:space="preserve"> </w:t>
      </w:r>
      <w:r w:rsidRPr="00FC0E55">
        <w:rPr>
          <w:rtl/>
        </w:rPr>
        <w:t>את</w:t>
      </w:r>
      <w:r w:rsidR="00957838">
        <w:rPr>
          <w:rtl/>
        </w:rPr>
        <w:t xml:space="preserve"> </w:t>
      </w:r>
      <w:r w:rsidRPr="00FC0E55">
        <w:rPr>
          <w:rtl/>
        </w:rPr>
        <w:t>דבריו</w:t>
      </w:r>
      <w:r w:rsidR="00957838">
        <w:rPr>
          <w:rtl/>
        </w:rPr>
        <w:t xml:space="preserve"> </w:t>
      </w:r>
      <w:r w:rsidRPr="00FC0E55">
        <w:rPr>
          <w:rtl/>
        </w:rPr>
        <w:t>של השר שמעון שטרית. דבריך נעמו לאוזני, וגם דבריו של חבר הכנסת</w:t>
      </w:r>
      <w:r w:rsidR="00957838">
        <w:rPr>
          <w:rtl/>
        </w:rPr>
        <w:t xml:space="preserve"> </w:t>
      </w:r>
      <w:r w:rsidRPr="00FC0E55">
        <w:rPr>
          <w:rtl/>
        </w:rPr>
        <w:t>קצב</w:t>
      </w:r>
      <w:r w:rsidR="00957838">
        <w:rPr>
          <w:rtl/>
        </w:rPr>
        <w:t xml:space="preserve"> </w:t>
      </w:r>
      <w:r w:rsidRPr="00FC0E55">
        <w:rPr>
          <w:rtl/>
        </w:rPr>
        <w:t>טובים.</w:t>
      </w:r>
      <w:r w:rsidR="00957838">
        <w:rPr>
          <w:rtl/>
        </w:rPr>
        <w:t xml:space="preserve"> </w:t>
      </w:r>
      <w:r w:rsidRPr="00FC0E55">
        <w:rPr>
          <w:rtl/>
        </w:rPr>
        <w:t>ודאי שאם תהיה עלייה נפתור את הבעיה. השאלה היא, מה עושים עד לאותו</w:t>
      </w:r>
      <w:r w:rsidR="00957838">
        <w:rPr>
          <w:rtl/>
        </w:rPr>
        <w:t xml:space="preserve"> </w:t>
      </w:r>
      <w:r w:rsidRPr="00FC0E55">
        <w:rPr>
          <w:rtl/>
        </w:rPr>
        <w:t>מועד נשגב של: ובאו ורננו במרום ציון.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לכן,</w:t>
      </w:r>
      <w:r w:rsidR="00957838">
        <w:rPr>
          <w:rtl/>
        </w:rPr>
        <w:t xml:space="preserve"> </w:t>
      </w:r>
      <w:r w:rsidRPr="00FC0E55">
        <w:rPr>
          <w:rtl/>
        </w:rPr>
        <w:t>אדוני</w:t>
      </w:r>
      <w:r w:rsidR="00957838">
        <w:rPr>
          <w:rtl/>
        </w:rPr>
        <w:t xml:space="preserve"> </w:t>
      </w:r>
      <w:r w:rsidRPr="00FC0E55">
        <w:rPr>
          <w:rtl/>
        </w:rPr>
        <w:t>היושב</w:t>
      </w:r>
      <w:r w:rsidR="00957838">
        <w:rPr>
          <w:rtl/>
        </w:rPr>
        <w:t>-</w:t>
      </w:r>
      <w:r w:rsidRPr="00FC0E55">
        <w:rPr>
          <w:rtl/>
        </w:rPr>
        <w:t>ראש,</w:t>
      </w:r>
      <w:r w:rsidR="00957838">
        <w:rPr>
          <w:rtl/>
        </w:rPr>
        <w:t xml:space="preserve"> </w:t>
      </w:r>
      <w:r w:rsidRPr="00FC0E55">
        <w:rPr>
          <w:rtl/>
        </w:rPr>
        <w:t>אני</w:t>
      </w:r>
      <w:r w:rsidR="00957838">
        <w:rPr>
          <w:rtl/>
        </w:rPr>
        <w:t xml:space="preserve"> </w:t>
      </w:r>
      <w:r w:rsidRPr="00FC0E55">
        <w:rPr>
          <w:rtl/>
        </w:rPr>
        <w:t>באמת</w:t>
      </w:r>
      <w:r w:rsidR="00957838">
        <w:rPr>
          <w:rtl/>
        </w:rPr>
        <w:t xml:space="preserve"> </w:t>
      </w:r>
      <w:r w:rsidRPr="00FC0E55">
        <w:rPr>
          <w:rtl/>
        </w:rPr>
        <w:t>מתכוון</w:t>
      </w:r>
      <w:r w:rsidR="00957838">
        <w:rPr>
          <w:rtl/>
        </w:rPr>
        <w:t xml:space="preserve"> </w:t>
      </w:r>
      <w:r w:rsidRPr="00FC0E55">
        <w:rPr>
          <w:rtl/>
        </w:rPr>
        <w:t>לכך שיש להסיר את הצעתו של חבר</w:t>
      </w:r>
      <w:r w:rsidR="00957838">
        <w:rPr>
          <w:rtl/>
        </w:rPr>
        <w:t xml:space="preserve"> </w:t>
      </w:r>
      <w:r w:rsidRPr="00FC0E55">
        <w:rPr>
          <w:rtl/>
        </w:rPr>
        <w:t>הכנסת ביבי נתניהו. תודה רבה.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ד' שילנסקי: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תודה רבה.</w:t>
      </w:r>
      <w:r w:rsidR="00957838">
        <w:rPr>
          <w:rtl/>
        </w:rPr>
        <w:t xml:space="preserve"> </w:t>
      </w:r>
      <w:r w:rsidRPr="00FC0E55">
        <w:rPr>
          <w:rtl/>
        </w:rPr>
        <w:t>אני מזמין את חבר הכנסת דוד מנע.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דוד מנע (הליכוד):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אדוני</w:t>
      </w:r>
      <w:r w:rsidR="00957838">
        <w:rPr>
          <w:rtl/>
        </w:rPr>
        <w:t xml:space="preserve"> </w:t>
      </w:r>
      <w:r w:rsidRPr="00FC0E55">
        <w:rPr>
          <w:rtl/>
        </w:rPr>
        <w:t>היושב</w:t>
      </w:r>
      <w:r w:rsidR="00957838">
        <w:rPr>
          <w:rtl/>
        </w:rPr>
        <w:t>-</w:t>
      </w:r>
      <w:r w:rsidRPr="00FC0E55">
        <w:rPr>
          <w:rtl/>
        </w:rPr>
        <w:t>ראש,</w:t>
      </w:r>
      <w:r w:rsidR="00957838">
        <w:rPr>
          <w:rtl/>
        </w:rPr>
        <w:t xml:space="preserve"> </w:t>
      </w:r>
      <w:r w:rsidRPr="00FC0E55">
        <w:rPr>
          <w:rtl/>
        </w:rPr>
        <w:t>כנסת נכבדה, העיקרון הראשון במניעת ההתבוללות בקרב יהודי</w:t>
      </w:r>
      <w:r w:rsidR="00957838">
        <w:rPr>
          <w:rtl/>
        </w:rPr>
        <w:t xml:space="preserve"> </w:t>
      </w:r>
      <w:r w:rsidRPr="00FC0E55">
        <w:rPr>
          <w:rtl/>
        </w:rPr>
        <w:t>העולם</w:t>
      </w:r>
      <w:r w:rsidR="00957838">
        <w:rPr>
          <w:rtl/>
        </w:rPr>
        <w:t xml:space="preserve"> </w:t>
      </w:r>
      <w:r w:rsidRPr="00FC0E55">
        <w:rPr>
          <w:rtl/>
        </w:rPr>
        <w:t>הוא לימוד השפה העברית; זה עיקרון חינוכי ממדרגה ראשונה. אני קורא לסוכנות</w:t>
      </w:r>
      <w:r w:rsidR="00957838">
        <w:rPr>
          <w:rtl/>
        </w:rPr>
        <w:t xml:space="preserve"> </w:t>
      </w:r>
      <w:r w:rsidRPr="00FC0E55">
        <w:rPr>
          <w:rtl/>
        </w:rPr>
        <w:t>היהודית,</w:t>
      </w:r>
      <w:r w:rsidR="00957838">
        <w:rPr>
          <w:rtl/>
        </w:rPr>
        <w:t xml:space="preserve"> </w:t>
      </w:r>
      <w:r w:rsidRPr="00FC0E55">
        <w:rPr>
          <w:rtl/>
        </w:rPr>
        <w:t>בסיוע</w:t>
      </w:r>
      <w:r w:rsidR="00957838">
        <w:rPr>
          <w:rtl/>
        </w:rPr>
        <w:t xml:space="preserve"> </w:t>
      </w:r>
      <w:r w:rsidRPr="00FC0E55">
        <w:rPr>
          <w:rtl/>
        </w:rPr>
        <w:t>הגורמים</w:t>
      </w:r>
      <w:r w:rsidR="00957838">
        <w:rPr>
          <w:rtl/>
        </w:rPr>
        <w:t xml:space="preserve"> </w:t>
      </w:r>
      <w:r w:rsidRPr="00FC0E55">
        <w:rPr>
          <w:rtl/>
        </w:rPr>
        <w:t>המקצועיים במשרד החינוך והתרבות, לפתוח במבצע של לימוד</w:t>
      </w:r>
      <w:r w:rsidR="00957838">
        <w:rPr>
          <w:rtl/>
        </w:rPr>
        <w:t xml:space="preserve"> </w:t>
      </w:r>
      <w:r w:rsidRPr="00FC0E55">
        <w:rPr>
          <w:rtl/>
        </w:rPr>
        <w:t>השפה</w:t>
      </w:r>
      <w:r w:rsidR="00957838">
        <w:rPr>
          <w:rtl/>
        </w:rPr>
        <w:t xml:space="preserve"> </w:t>
      </w:r>
      <w:r w:rsidRPr="00FC0E55">
        <w:rPr>
          <w:rtl/>
        </w:rPr>
        <w:t>העברית</w:t>
      </w:r>
      <w:r w:rsidR="00957838">
        <w:rPr>
          <w:rtl/>
        </w:rPr>
        <w:t xml:space="preserve"> </w:t>
      </w:r>
      <w:r w:rsidRPr="00FC0E55">
        <w:rPr>
          <w:rtl/>
        </w:rPr>
        <w:t>בכל</w:t>
      </w:r>
      <w:r w:rsidR="00957838">
        <w:rPr>
          <w:rtl/>
        </w:rPr>
        <w:t xml:space="preserve"> </w:t>
      </w:r>
      <w:r w:rsidRPr="00FC0E55">
        <w:rPr>
          <w:rtl/>
        </w:rPr>
        <w:t>הקהילות</w:t>
      </w:r>
      <w:r w:rsidR="00957838">
        <w:rPr>
          <w:rtl/>
        </w:rPr>
        <w:t xml:space="preserve"> </w:t>
      </w:r>
      <w:r w:rsidRPr="00FC0E55">
        <w:rPr>
          <w:rtl/>
        </w:rPr>
        <w:t>היהודיות</w:t>
      </w:r>
      <w:r w:rsidR="00957838">
        <w:rPr>
          <w:rtl/>
        </w:rPr>
        <w:t xml:space="preserve"> </w:t>
      </w:r>
      <w:r w:rsidRPr="00FC0E55">
        <w:rPr>
          <w:rtl/>
        </w:rPr>
        <w:t>ברחבי העולם. תחיית השפה העברית בגולה היא</w:t>
      </w:r>
      <w:r w:rsidR="00957838">
        <w:rPr>
          <w:rtl/>
        </w:rPr>
        <w:t xml:space="preserve"> </w:t>
      </w:r>
      <w:r w:rsidRPr="00FC0E55">
        <w:rPr>
          <w:rtl/>
        </w:rPr>
        <w:t>שתהווה צעד ראשון בנושא.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עיקרון</w:t>
      </w:r>
      <w:r w:rsidR="00957838">
        <w:rPr>
          <w:rtl/>
        </w:rPr>
        <w:t xml:space="preserve"> </w:t>
      </w:r>
      <w:r w:rsidRPr="00FC0E55">
        <w:rPr>
          <w:rtl/>
        </w:rPr>
        <w:t>שני</w:t>
      </w:r>
      <w:r w:rsidR="00957838">
        <w:rPr>
          <w:rtl/>
        </w:rPr>
        <w:t xml:space="preserve"> </w:t>
      </w:r>
      <w:r w:rsidRPr="00FC0E55">
        <w:rPr>
          <w:rtl/>
        </w:rPr>
        <w:t>הוא</w:t>
      </w:r>
      <w:r w:rsidR="00957838">
        <w:rPr>
          <w:rtl/>
        </w:rPr>
        <w:t xml:space="preserve"> </w:t>
      </w:r>
      <w:r w:rsidRPr="00FC0E55">
        <w:rPr>
          <w:rtl/>
        </w:rPr>
        <w:t>ביקור</w:t>
      </w:r>
      <w:r w:rsidR="00957838">
        <w:rPr>
          <w:rtl/>
        </w:rPr>
        <w:t xml:space="preserve"> </w:t>
      </w:r>
      <w:r w:rsidRPr="00FC0E55">
        <w:rPr>
          <w:rtl/>
        </w:rPr>
        <w:t>במולדת.</w:t>
      </w:r>
      <w:r w:rsidR="00957838">
        <w:rPr>
          <w:rtl/>
        </w:rPr>
        <w:t xml:space="preserve"> </w:t>
      </w:r>
      <w:r w:rsidRPr="00FC0E55">
        <w:rPr>
          <w:rtl/>
        </w:rPr>
        <w:t>כ</w:t>
      </w:r>
      <w:r w:rsidR="00957838">
        <w:rPr>
          <w:rtl/>
        </w:rPr>
        <w:t>-</w:t>
      </w:r>
      <w:r w:rsidR="00957838" w:rsidRPr="00FC0E55">
        <w:rPr>
          <w:rtl/>
        </w:rPr>
        <w:t>80</w:t>
      </w:r>
      <w:r w:rsidR="00957838">
        <w:rPr>
          <w:rtl/>
        </w:rPr>
        <w:t>%</w:t>
      </w:r>
      <w:r w:rsidRPr="00FC0E55">
        <w:rPr>
          <w:rtl/>
        </w:rPr>
        <w:t xml:space="preserve"> מיהודי ארצות</w:t>
      </w:r>
      <w:r w:rsidR="00957838">
        <w:rPr>
          <w:rtl/>
        </w:rPr>
        <w:t>-</w:t>
      </w:r>
      <w:r w:rsidRPr="00FC0E55">
        <w:rPr>
          <w:rtl/>
        </w:rPr>
        <w:t>הברית לא ביקרו מעולם</w:t>
      </w:r>
      <w:r w:rsidR="00957838">
        <w:rPr>
          <w:rtl/>
        </w:rPr>
        <w:t xml:space="preserve"> </w:t>
      </w:r>
      <w:r w:rsidRPr="00FC0E55">
        <w:rPr>
          <w:rtl/>
        </w:rPr>
        <w:t>במדינת</w:t>
      </w:r>
      <w:r w:rsidR="00957838">
        <w:rPr>
          <w:rtl/>
        </w:rPr>
        <w:t xml:space="preserve"> </w:t>
      </w:r>
      <w:r w:rsidRPr="00FC0E55">
        <w:rPr>
          <w:rtl/>
        </w:rPr>
        <w:t>ישראל. אני קורא לפתוח במבצע של ביקור בני הדור הצעיר בישראל. לימוד השפה</w:t>
      </w:r>
      <w:r w:rsidR="00957838">
        <w:rPr>
          <w:rtl/>
        </w:rPr>
        <w:t xml:space="preserve"> </w:t>
      </w:r>
      <w:r w:rsidRPr="00FC0E55">
        <w:rPr>
          <w:rtl/>
        </w:rPr>
        <w:t>העברית</w:t>
      </w:r>
      <w:r w:rsidR="00957838">
        <w:rPr>
          <w:rtl/>
        </w:rPr>
        <w:t xml:space="preserve"> </w:t>
      </w:r>
      <w:r w:rsidRPr="00FC0E55">
        <w:rPr>
          <w:rtl/>
        </w:rPr>
        <w:t>וביקור</w:t>
      </w:r>
      <w:r w:rsidR="00957838">
        <w:rPr>
          <w:rtl/>
        </w:rPr>
        <w:t xml:space="preserve"> </w:t>
      </w:r>
      <w:r w:rsidRPr="00FC0E55">
        <w:rPr>
          <w:rtl/>
        </w:rPr>
        <w:t>בישראל</w:t>
      </w:r>
      <w:r w:rsidR="00957838">
        <w:rPr>
          <w:rtl/>
        </w:rPr>
        <w:t xml:space="preserve"> </w:t>
      </w:r>
      <w:r w:rsidRPr="00FC0E55">
        <w:rPr>
          <w:rtl/>
        </w:rPr>
        <w:t>הם</w:t>
      </w:r>
      <w:r w:rsidR="00957838">
        <w:rPr>
          <w:rtl/>
        </w:rPr>
        <w:t xml:space="preserve"> </w:t>
      </w:r>
      <w:r w:rsidRPr="00FC0E55">
        <w:rPr>
          <w:rtl/>
        </w:rPr>
        <w:t>צעדים</w:t>
      </w:r>
      <w:r w:rsidR="00957838">
        <w:rPr>
          <w:rtl/>
        </w:rPr>
        <w:t xml:space="preserve"> </w:t>
      </w:r>
      <w:r w:rsidRPr="00FC0E55">
        <w:rPr>
          <w:rtl/>
        </w:rPr>
        <w:t>הכרחיים, כאשר כל הארגונים יכולים לסייע בכך,</w:t>
      </w:r>
      <w:r w:rsidR="00957838">
        <w:rPr>
          <w:rtl/>
        </w:rPr>
        <w:t xml:space="preserve"> </w:t>
      </w:r>
      <w:r w:rsidRPr="00FC0E55">
        <w:rPr>
          <w:rtl/>
        </w:rPr>
        <w:t>ובהזדמנות</w:t>
      </w:r>
      <w:r w:rsidR="00957838">
        <w:rPr>
          <w:rtl/>
        </w:rPr>
        <w:t xml:space="preserve"> </w:t>
      </w:r>
      <w:r w:rsidRPr="00FC0E55">
        <w:rPr>
          <w:rtl/>
        </w:rPr>
        <w:t>זו</w:t>
      </w:r>
      <w:r w:rsidR="00957838">
        <w:rPr>
          <w:rtl/>
        </w:rPr>
        <w:t xml:space="preserve"> </w:t>
      </w:r>
      <w:r w:rsidRPr="00FC0E55">
        <w:rPr>
          <w:rtl/>
        </w:rPr>
        <w:t>אני</w:t>
      </w:r>
      <w:r w:rsidR="00957838">
        <w:rPr>
          <w:rtl/>
        </w:rPr>
        <w:t xml:space="preserve"> </w:t>
      </w:r>
      <w:r w:rsidRPr="00FC0E55">
        <w:rPr>
          <w:rtl/>
        </w:rPr>
        <w:t>רוצה לשבח את תנועת "ביחד" ואת העומד בראשה, מר סם בן</w:t>
      </w:r>
      <w:r w:rsidR="00957838">
        <w:rPr>
          <w:rtl/>
        </w:rPr>
        <w:t>-</w:t>
      </w:r>
      <w:r w:rsidRPr="00FC0E55">
        <w:rPr>
          <w:rtl/>
        </w:rPr>
        <w:t>שטרית,</w:t>
      </w:r>
      <w:r w:rsidR="00957838">
        <w:rPr>
          <w:rtl/>
        </w:rPr>
        <w:t xml:space="preserve"> </w:t>
      </w:r>
      <w:r w:rsidRPr="00FC0E55">
        <w:rPr>
          <w:rtl/>
        </w:rPr>
        <w:t>וחברי</w:t>
      </w:r>
      <w:r w:rsidR="00957838">
        <w:rPr>
          <w:rtl/>
        </w:rPr>
        <w:t xml:space="preserve"> </w:t>
      </w:r>
      <w:r w:rsidRPr="00FC0E55">
        <w:rPr>
          <w:rtl/>
        </w:rPr>
        <w:t>ההנהלה, על יוזמתם ופעולותיהם בנושא. אם ירבו ארגונים כאלה בישראל ובעולם,</w:t>
      </w:r>
      <w:r w:rsidR="00957838">
        <w:rPr>
          <w:rtl/>
        </w:rPr>
        <w:t xml:space="preserve"> </w:t>
      </w:r>
      <w:r w:rsidRPr="00FC0E55">
        <w:rPr>
          <w:rtl/>
        </w:rPr>
        <w:t>נוכל לעצור את ההתבוללות.</w:t>
      </w:r>
      <w:r w:rsidR="00957838">
        <w:rPr>
          <w:rtl/>
        </w:rPr>
        <w:t xml:space="preserve"> </w:t>
      </w:r>
      <w:r w:rsidRPr="00FC0E55">
        <w:rPr>
          <w:rtl/>
        </w:rPr>
        <w:t>תודה.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ד' שילנסקי: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תודה רבה. אני מבין שהצעתך היתה להעביר את הצעתו של חבר הכנסת המר לוועדה.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דן תיכון (הליכוד):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 xml:space="preserve">לא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ד' שילנסקי: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חבר</w:t>
      </w:r>
      <w:r w:rsidR="00957838">
        <w:rPr>
          <w:rtl/>
        </w:rPr>
        <w:t xml:space="preserve"> </w:t>
      </w:r>
      <w:r w:rsidRPr="00FC0E55">
        <w:rPr>
          <w:rtl/>
        </w:rPr>
        <w:t>הכנסת</w:t>
      </w:r>
      <w:r w:rsidR="00957838">
        <w:rPr>
          <w:rtl/>
        </w:rPr>
        <w:t xml:space="preserve"> </w:t>
      </w:r>
      <w:r w:rsidRPr="00FC0E55">
        <w:rPr>
          <w:rtl/>
        </w:rPr>
        <w:t>מנע</w:t>
      </w:r>
      <w:r w:rsidR="00957838">
        <w:rPr>
          <w:rtl/>
        </w:rPr>
        <w:t xml:space="preserve"> </w:t>
      </w:r>
      <w:r w:rsidRPr="00FC0E55">
        <w:rPr>
          <w:rtl/>
        </w:rPr>
        <w:t>לא השלים את הצעתו. אני קורא מתוך מה שכתוב אצלי. כשהחלפתי</w:t>
      </w:r>
      <w:r w:rsidR="00957838">
        <w:rPr>
          <w:rtl/>
        </w:rPr>
        <w:t xml:space="preserve"> </w:t>
      </w:r>
      <w:r w:rsidRPr="00FC0E55">
        <w:rPr>
          <w:rtl/>
        </w:rPr>
        <w:t>את יושב</w:t>
      </w:r>
      <w:r w:rsidR="00957838">
        <w:rPr>
          <w:rtl/>
        </w:rPr>
        <w:t>-</w:t>
      </w:r>
      <w:r w:rsidRPr="00FC0E55">
        <w:rPr>
          <w:rtl/>
        </w:rPr>
        <w:t xml:space="preserve">ראש הכנסת מצאתי כך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רענן כהן (העבודה):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 xml:space="preserve">אני מסיר את הצעתי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דן מרידור (הליכוד):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אני</w:t>
      </w:r>
      <w:r w:rsidR="00957838">
        <w:rPr>
          <w:rtl/>
        </w:rPr>
        <w:t xml:space="preserve"> </w:t>
      </w:r>
      <w:r w:rsidRPr="00FC0E55">
        <w:rPr>
          <w:rtl/>
        </w:rPr>
        <w:t>מציע</w:t>
      </w:r>
      <w:r w:rsidR="00957838">
        <w:rPr>
          <w:rtl/>
        </w:rPr>
        <w:t xml:space="preserve"> </w:t>
      </w:r>
      <w:r w:rsidRPr="00FC0E55">
        <w:rPr>
          <w:rtl/>
        </w:rPr>
        <w:t>שכולם</w:t>
      </w:r>
      <w:r w:rsidR="00957838">
        <w:rPr>
          <w:rtl/>
        </w:rPr>
        <w:t xml:space="preserve"> </w:t>
      </w:r>
      <w:r w:rsidRPr="00FC0E55">
        <w:rPr>
          <w:rtl/>
        </w:rPr>
        <w:t>יוותרו</w:t>
      </w:r>
      <w:r w:rsidR="00957838">
        <w:rPr>
          <w:rtl/>
        </w:rPr>
        <w:t xml:space="preserve"> </w:t>
      </w:r>
      <w:r w:rsidRPr="00FC0E55">
        <w:rPr>
          <w:rtl/>
        </w:rPr>
        <w:t>על הצעותיהם האחרות ותישאר רק הצעתו של השר לקיים</w:t>
      </w:r>
      <w:r w:rsidR="00957838">
        <w:rPr>
          <w:rtl/>
        </w:rPr>
        <w:t xml:space="preserve"> </w:t>
      </w:r>
      <w:r w:rsidRPr="00FC0E55">
        <w:rPr>
          <w:rtl/>
        </w:rPr>
        <w:t>דיון במליאה.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ד' שילנסקי: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בסדר.</w:t>
      </w:r>
      <w:r w:rsidR="00957838">
        <w:rPr>
          <w:rtl/>
        </w:rPr>
        <w:t xml:space="preserve"> </w:t>
      </w:r>
      <w:r w:rsidRPr="00FC0E55">
        <w:rPr>
          <w:rtl/>
        </w:rPr>
        <w:t>אני</w:t>
      </w:r>
      <w:r w:rsidR="00957838">
        <w:rPr>
          <w:rtl/>
        </w:rPr>
        <w:t xml:space="preserve"> </w:t>
      </w:r>
      <w:r w:rsidRPr="00FC0E55">
        <w:rPr>
          <w:rtl/>
        </w:rPr>
        <w:t>חושב</w:t>
      </w:r>
      <w:r w:rsidR="00957838">
        <w:rPr>
          <w:rtl/>
        </w:rPr>
        <w:t xml:space="preserve"> </w:t>
      </w:r>
      <w:r w:rsidRPr="00FC0E55">
        <w:rPr>
          <w:rtl/>
        </w:rPr>
        <w:t>שהצעה</w:t>
      </w:r>
      <w:r w:rsidR="00957838">
        <w:rPr>
          <w:rtl/>
        </w:rPr>
        <w:t xml:space="preserve"> </w:t>
      </w:r>
      <w:r w:rsidRPr="00FC0E55">
        <w:rPr>
          <w:rtl/>
        </w:rPr>
        <w:t>זו הוצעה בתבונה רבה. פורמלית אני צריך לשאול. חבר</w:t>
      </w:r>
      <w:r w:rsidR="00957838">
        <w:rPr>
          <w:rtl/>
        </w:rPr>
        <w:t xml:space="preserve"> </w:t>
      </w:r>
      <w:r w:rsidRPr="00FC0E55">
        <w:rPr>
          <w:rtl/>
        </w:rPr>
        <w:t>הכנסת רענן כהן, האם אתה מוותר על ההצעה האחרת שלך?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רענן כהן (העבודה):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כן, אדוני.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ד' שילנסקי: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חבר</w:t>
      </w:r>
      <w:r w:rsidR="00957838">
        <w:rPr>
          <w:rtl/>
        </w:rPr>
        <w:t xml:space="preserve"> </w:t>
      </w:r>
      <w:r w:rsidRPr="00FC0E55">
        <w:rPr>
          <w:rtl/>
        </w:rPr>
        <w:t>הכנסת</w:t>
      </w:r>
      <w:r w:rsidR="00957838">
        <w:rPr>
          <w:rtl/>
        </w:rPr>
        <w:t xml:space="preserve"> </w:t>
      </w:r>
      <w:r w:rsidRPr="00FC0E55">
        <w:rPr>
          <w:rtl/>
        </w:rPr>
        <w:t>דן</w:t>
      </w:r>
      <w:r w:rsidR="00957838">
        <w:rPr>
          <w:rtl/>
        </w:rPr>
        <w:t xml:space="preserve"> </w:t>
      </w:r>
      <w:r w:rsidRPr="00FC0E55">
        <w:rPr>
          <w:rtl/>
        </w:rPr>
        <w:t>תיכון,</w:t>
      </w:r>
      <w:r w:rsidR="00957838">
        <w:rPr>
          <w:rtl/>
        </w:rPr>
        <w:t xml:space="preserve"> </w:t>
      </w:r>
      <w:r w:rsidRPr="00FC0E55">
        <w:rPr>
          <w:rtl/>
        </w:rPr>
        <w:t>בעצם</w:t>
      </w:r>
      <w:r w:rsidR="00957838">
        <w:rPr>
          <w:rtl/>
        </w:rPr>
        <w:t xml:space="preserve"> </w:t>
      </w:r>
      <w:r w:rsidRPr="00FC0E55">
        <w:rPr>
          <w:rtl/>
        </w:rPr>
        <w:t>אתה</w:t>
      </w:r>
      <w:r w:rsidR="00957838">
        <w:rPr>
          <w:rtl/>
        </w:rPr>
        <w:t xml:space="preserve"> </w:t>
      </w:r>
      <w:r w:rsidRPr="00FC0E55">
        <w:rPr>
          <w:rtl/>
        </w:rPr>
        <w:t>כבר</w:t>
      </w:r>
      <w:r w:rsidR="00957838">
        <w:rPr>
          <w:rtl/>
        </w:rPr>
        <w:t xml:space="preserve"> </w:t>
      </w:r>
      <w:r w:rsidRPr="00FC0E55">
        <w:rPr>
          <w:rtl/>
        </w:rPr>
        <w:t>הצהרת</w:t>
      </w:r>
      <w:r w:rsidR="00957838">
        <w:rPr>
          <w:rtl/>
        </w:rPr>
        <w:t xml:space="preserve"> </w:t>
      </w:r>
      <w:r w:rsidRPr="00FC0E55">
        <w:rPr>
          <w:rtl/>
        </w:rPr>
        <w:t>שאתה</w:t>
      </w:r>
      <w:r w:rsidR="00957838">
        <w:rPr>
          <w:rtl/>
        </w:rPr>
        <w:t xml:space="preserve"> </w:t>
      </w:r>
      <w:r w:rsidRPr="00FC0E55">
        <w:rPr>
          <w:rtl/>
        </w:rPr>
        <w:t>מציע שכולם יוותרו על</w:t>
      </w:r>
      <w:r w:rsidR="00957838">
        <w:rPr>
          <w:rtl/>
        </w:rPr>
        <w:t xml:space="preserve"> </w:t>
      </w:r>
      <w:r w:rsidRPr="00FC0E55">
        <w:rPr>
          <w:rtl/>
        </w:rPr>
        <w:t>הצעותיהם האחרות, ודבר מובן מאליו הוא שאתה מוותר.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דן תיכון (הליכוד):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כן.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ד' שילנסקי: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חבר הכנסת רביץ, אתה מוותר?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אברהם רביץ (יהדות התורה):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אני מבקש להצביע על הצעתי האחרת.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ד' שילנסקי: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זאת אומרת, אתה מבקש להסיר את הצעתו של חבר הכנסת בנימין נתניהו.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דן תיכון (הליכוד):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זה בלאו הכי עומד כך. מי שמצביע נגד קיום דיון במליאה הוא בעד הסרה.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ד' שילנסקי: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חבר הכנסת מנע, מה אתה מציע?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דוד מנע (הליכוד):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אני מציע להעביר את הנושא לוועדת החינוך או לוועדת העלייה והקליטה. אני חושב</w:t>
      </w:r>
      <w:r w:rsidR="00957838">
        <w:rPr>
          <w:rtl/>
        </w:rPr>
        <w:t xml:space="preserve"> </w:t>
      </w:r>
      <w:r w:rsidRPr="00FC0E55">
        <w:rPr>
          <w:rtl/>
        </w:rPr>
        <w:t xml:space="preserve">שבוועדה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ד' שילנסקי: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זאת אומרת, אתה עומד על הצעתך.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חבר הכנסת המר, האם אתה מסכים שהצעתך תועבר לוועדה?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שרת החינוך והתרבות ש' אלוני: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הוא רוצה דיון במליאה.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זבולון המר (מפד"ל):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אני רוצה דיון במליאה.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ד' שילנסקי: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סליחה, רק רגע, אני רוצה לברר את הפרוצדורה.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שרת החינוך והתרבות ש' אלוני: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ההצבעה צריכה להיות בעד ונגד דיון במליאה.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ד' שילנסקי: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אני חושב שאני צריך להעמיד את הצעתו של חבר הכנסת נתניהו להצבעה בנפרד.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דן תיכון (הליכוד):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לא,</w:t>
      </w:r>
      <w:r w:rsidR="00957838">
        <w:rPr>
          <w:rtl/>
        </w:rPr>
        <w:t xml:space="preserve"> </w:t>
      </w:r>
      <w:r w:rsidRPr="00FC0E55">
        <w:rPr>
          <w:rtl/>
        </w:rPr>
        <w:t>לא,</w:t>
      </w:r>
      <w:r w:rsidR="00957838">
        <w:rPr>
          <w:rtl/>
        </w:rPr>
        <w:t xml:space="preserve"> </w:t>
      </w:r>
      <w:r w:rsidRPr="00FC0E55">
        <w:rPr>
          <w:rtl/>
        </w:rPr>
        <w:t>צריך</w:t>
      </w:r>
      <w:r w:rsidR="00957838">
        <w:rPr>
          <w:rtl/>
        </w:rPr>
        <w:t xml:space="preserve"> </w:t>
      </w:r>
      <w:r w:rsidRPr="00FC0E55">
        <w:rPr>
          <w:rtl/>
        </w:rPr>
        <w:t>להצביע</w:t>
      </w:r>
      <w:r w:rsidR="00957838">
        <w:rPr>
          <w:rtl/>
        </w:rPr>
        <w:t xml:space="preserve"> </w:t>
      </w:r>
      <w:r w:rsidRPr="00FC0E55">
        <w:rPr>
          <w:rtl/>
        </w:rPr>
        <w:t>מי</w:t>
      </w:r>
      <w:r w:rsidR="00957838">
        <w:rPr>
          <w:rtl/>
        </w:rPr>
        <w:t xml:space="preserve"> </w:t>
      </w:r>
      <w:r w:rsidRPr="00FC0E55">
        <w:rPr>
          <w:rtl/>
        </w:rPr>
        <w:t>בעד</w:t>
      </w:r>
      <w:r w:rsidR="00957838">
        <w:rPr>
          <w:rtl/>
        </w:rPr>
        <w:t xml:space="preserve"> </w:t>
      </w:r>
      <w:r w:rsidRPr="00FC0E55">
        <w:rPr>
          <w:rtl/>
        </w:rPr>
        <w:t>הכללת הנושא בסדר</w:t>
      </w:r>
      <w:r w:rsidR="00957838">
        <w:rPr>
          <w:rtl/>
        </w:rPr>
        <w:t>-</w:t>
      </w:r>
      <w:r w:rsidRPr="00FC0E55">
        <w:rPr>
          <w:rtl/>
        </w:rPr>
        <w:t>היום ומי נגד, ואז הצעתו</w:t>
      </w:r>
      <w:r w:rsidR="00957838">
        <w:rPr>
          <w:rtl/>
        </w:rPr>
        <w:t xml:space="preserve"> </w:t>
      </w:r>
      <w:r w:rsidRPr="00FC0E55">
        <w:rPr>
          <w:rtl/>
        </w:rPr>
        <w:t>תיכלל ממילא.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דוד מנע (הליכוד):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חבר הכנסת דן תיכון, אתה טועה.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ד' שילנסקי: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חבר</w:t>
      </w:r>
      <w:r w:rsidR="00957838">
        <w:rPr>
          <w:rtl/>
        </w:rPr>
        <w:t xml:space="preserve"> </w:t>
      </w:r>
      <w:r w:rsidRPr="00FC0E55">
        <w:rPr>
          <w:rtl/>
        </w:rPr>
        <w:t>הכנסת דן תיכון, תרשה לי. הצעתך, כרגיל, היא הצעה נבונה, אבל למען הסדר</w:t>
      </w:r>
      <w:r w:rsidR="00957838">
        <w:rPr>
          <w:rtl/>
        </w:rPr>
        <w:t xml:space="preserve"> </w:t>
      </w:r>
      <w:r w:rsidRPr="00FC0E55">
        <w:rPr>
          <w:rtl/>
        </w:rPr>
        <w:t>הטוב,</w:t>
      </w:r>
      <w:r w:rsidR="00957838">
        <w:rPr>
          <w:rtl/>
        </w:rPr>
        <w:t xml:space="preserve"> </w:t>
      </w:r>
      <w:r w:rsidRPr="00FC0E55">
        <w:rPr>
          <w:rtl/>
        </w:rPr>
        <w:t>כדי</w:t>
      </w:r>
      <w:r w:rsidR="00957838">
        <w:rPr>
          <w:rtl/>
        </w:rPr>
        <w:t xml:space="preserve"> </w:t>
      </w:r>
      <w:r w:rsidRPr="00FC0E55">
        <w:rPr>
          <w:rtl/>
        </w:rPr>
        <w:t>שלא</w:t>
      </w:r>
      <w:r w:rsidR="00957838">
        <w:rPr>
          <w:rtl/>
        </w:rPr>
        <w:t xml:space="preserve"> </w:t>
      </w:r>
      <w:r w:rsidRPr="00FC0E55">
        <w:rPr>
          <w:rtl/>
        </w:rPr>
        <w:t>תהיה</w:t>
      </w:r>
      <w:r w:rsidR="00957838">
        <w:rPr>
          <w:rtl/>
        </w:rPr>
        <w:t xml:space="preserve"> </w:t>
      </w:r>
      <w:r w:rsidRPr="00FC0E55">
        <w:rPr>
          <w:rtl/>
        </w:rPr>
        <w:t>אי</w:t>
      </w:r>
      <w:r w:rsidR="00957838">
        <w:rPr>
          <w:rtl/>
        </w:rPr>
        <w:t>-</w:t>
      </w:r>
      <w:r w:rsidRPr="00FC0E55">
        <w:rPr>
          <w:rtl/>
        </w:rPr>
        <w:t>הבנה,</w:t>
      </w:r>
      <w:r w:rsidR="00957838">
        <w:rPr>
          <w:rtl/>
        </w:rPr>
        <w:t xml:space="preserve"> </w:t>
      </w:r>
      <w:r w:rsidRPr="00FC0E55">
        <w:rPr>
          <w:rtl/>
        </w:rPr>
        <w:t>אני מעמיד את הצעתו של חבר הכנסת נתניהו להצבעה</w:t>
      </w:r>
      <w:r w:rsidR="00957838">
        <w:rPr>
          <w:rtl/>
        </w:rPr>
        <w:t xml:space="preserve"> </w:t>
      </w:r>
      <w:r w:rsidRPr="00FC0E55">
        <w:rPr>
          <w:rtl/>
        </w:rPr>
        <w:t>בנפרד,</w:t>
      </w:r>
      <w:r w:rsidR="00957838">
        <w:rPr>
          <w:rtl/>
        </w:rPr>
        <w:t xml:space="preserve"> </w:t>
      </w:r>
      <w:r w:rsidRPr="00FC0E55">
        <w:rPr>
          <w:rtl/>
        </w:rPr>
        <w:t>מאחר שהיתה לגביה הצעה שונה. כדי למנוע אי</w:t>
      </w:r>
      <w:r w:rsidR="00957838">
        <w:rPr>
          <w:rtl/>
        </w:rPr>
        <w:t>-</w:t>
      </w:r>
      <w:r w:rsidRPr="00FC0E55">
        <w:rPr>
          <w:rtl/>
        </w:rPr>
        <w:t>הבנות, אני מעמיד להצבעה תחילה</w:t>
      </w:r>
      <w:r w:rsidR="00957838">
        <w:rPr>
          <w:rtl/>
        </w:rPr>
        <w:t xml:space="preserve"> </w:t>
      </w:r>
      <w:r w:rsidRPr="00FC0E55">
        <w:rPr>
          <w:rtl/>
        </w:rPr>
        <w:t>את הצעתו לסדר</w:t>
      </w:r>
      <w:r w:rsidR="00957838">
        <w:rPr>
          <w:rtl/>
        </w:rPr>
        <w:t>-</w:t>
      </w:r>
      <w:r w:rsidRPr="00FC0E55">
        <w:rPr>
          <w:rtl/>
        </w:rPr>
        <w:t xml:space="preserve">היום של חבר הכנסת נתניהו, ואחר כך </w:t>
      </w:r>
      <w:r w:rsidR="00957838">
        <w:rPr>
          <w:rtl/>
        </w:rPr>
        <w:t>–</w:t>
      </w:r>
      <w:r w:rsidRPr="00FC0E55">
        <w:rPr>
          <w:rtl/>
        </w:rPr>
        <w:t xml:space="preserve"> את יתר ההצעות.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ובכן, חברי הכנסת, מי שהוא בעד הסרת הנושא מסדר</w:t>
      </w:r>
      <w:r w:rsidR="00957838">
        <w:rPr>
          <w:rtl/>
        </w:rPr>
        <w:t>-</w:t>
      </w:r>
      <w:r w:rsidRPr="00FC0E55">
        <w:rPr>
          <w:rtl/>
        </w:rPr>
        <w:t>היום יצביע נגד ומי שהוא בעד</w:t>
      </w:r>
      <w:r w:rsidR="00957838">
        <w:rPr>
          <w:rtl/>
        </w:rPr>
        <w:t xml:space="preserve"> </w:t>
      </w:r>
      <w:r w:rsidRPr="00FC0E55">
        <w:rPr>
          <w:rtl/>
        </w:rPr>
        <w:t>דיון במליאה יצביע בעד. הפעלתי את השעון.</w:t>
      </w:r>
    </w:p>
    <w:p w:rsidR="00957838" w:rsidRDefault="00957838" w:rsidP="00957838">
      <w:pPr>
        <w:rPr>
          <w:rtl/>
        </w:rPr>
      </w:pPr>
    </w:p>
    <w:p w:rsidR="00957838" w:rsidRDefault="00957838" w:rsidP="00957838">
      <w:pPr>
        <w:rPr>
          <w:rtl/>
        </w:rPr>
      </w:pPr>
    </w:p>
    <w:p w:rsidR="00957838" w:rsidRDefault="00957838" w:rsidP="00957838">
      <w:pPr>
        <w:pStyle w:val="3"/>
        <w:rPr>
          <w:rtl/>
        </w:rPr>
      </w:pPr>
      <w:r w:rsidRPr="00FC0E55">
        <w:rPr>
          <w:rtl/>
        </w:rPr>
        <w:t>ה</w:t>
      </w:r>
      <w:r w:rsidR="00FC0E55" w:rsidRPr="00FC0E55">
        <w:rPr>
          <w:rtl/>
        </w:rPr>
        <w:t>צבעה מס' 1</w:t>
      </w:r>
    </w:p>
    <w:p w:rsidR="00957838" w:rsidRDefault="00957838" w:rsidP="00957838">
      <w:pPr>
        <w:rPr>
          <w:rtl/>
        </w:rPr>
      </w:pPr>
    </w:p>
    <w:p w:rsidR="00957838" w:rsidRDefault="00957838" w:rsidP="00957838">
      <w:pPr>
        <w:rPr>
          <w:rtl/>
        </w:rPr>
      </w:pPr>
    </w:p>
    <w:p w:rsidR="00957838" w:rsidRDefault="00957838" w:rsidP="00957838">
      <w:pPr>
        <w:pStyle w:val="3"/>
        <w:rPr>
          <w:rtl/>
        </w:rPr>
      </w:pPr>
      <w:r w:rsidRPr="00FC0E55">
        <w:rPr>
          <w:rtl/>
        </w:rPr>
        <w:t>ב</w:t>
      </w:r>
      <w:r w:rsidR="00FC0E55" w:rsidRPr="00FC0E55">
        <w:rPr>
          <w:rtl/>
        </w:rPr>
        <w:t>עד ההצעה לכלול את הנושא בסדר</w:t>
      </w:r>
      <w:r>
        <w:rPr>
          <w:rtl/>
        </w:rPr>
        <w:t>-</w:t>
      </w:r>
      <w:r w:rsidR="00FC0E55" w:rsidRPr="00FC0E55">
        <w:rPr>
          <w:rtl/>
        </w:rPr>
        <w:t xml:space="preserve">היום </w:t>
      </w:r>
      <w:r>
        <w:rPr>
          <w:rtl/>
        </w:rPr>
        <w:t>–</w:t>
      </w:r>
      <w:r w:rsidR="00FC0E55" w:rsidRPr="00FC0E55">
        <w:rPr>
          <w:rtl/>
        </w:rPr>
        <w:t xml:space="preserve"> 31</w:t>
      </w:r>
    </w:p>
    <w:p w:rsidR="00957838" w:rsidRDefault="00957838" w:rsidP="00957838">
      <w:pPr>
        <w:pStyle w:val="3"/>
        <w:rPr>
          <w:rtl/>
        </w:rPr>
      </w:pPr>
      <w:r w:rsidRPr="00FC0E55">
        <w:rPr>
          <w:rtl/>
        </w:rPr>
        <w:t>ב</w:t>
      </w:r>
      <w:r w:rsidR="00FC0E55" w:rsidRPr="00FC0E55">
        <w:rPr>
          <w:rtl/>
        </w:rPr>
        <w:t>עד ההצעה שלא לכלול את הנושא בסדר</w:t>
      </w:r>
      <w:r>
        <w:rPr>
          <w:rtl/>
        </w:rPr>
        <w:t>-</w:t>
      </w:r>
      <w:r w:rsidR="00FC0E55" w:rsidRPr="00FC0E55">
        <w:rPr>
          <w:rtl/>
        </w:rPr>
        <w:t xml:space="preserve">היום </w:t>
      </w:r>
      <w:r>
        <w:rPr>
          <w:rtl/>
        </w:rPr>
        <w:t>–</w:t>
      </w:r>
      <w:r w:rsidR="00FC0E55" w:rsidRPr="00FC0E55">
        <w:rPr>
          <w:rtl/>
        </w:rPr>
        <w:t xml:space="preserve"> 3</w:t>
      </w:r>
    </w:p>
    <w:p w:rsidR="00E161B2" w:rsidRDefault="00957838" w:rsidP="00957838">
      <w:pPr>
        <w:pStyle w:val="3"/>
        <w:rPr>
          <w:rtl/>
        </w:rPr>
      </w:pPr>
      <w:r w:rsidRPr="00FC0E55">
        <w:rPr>
          <w:rtl/>
        </w:rPr>
        <w:t>נ</w:t>
      </w:r>
      <w:r w:rsidR="00FC0E55" w:rsidRPr="00FC0E55">
        <w:rPr>
          <w:rtl/>
        </w:rPr>
        <w:t xml:space="preserve">מנעים </w:t>
      </w:r>
      <w:r>
        <w:rPr>
          <w:rtl/>
        </w:rPr>
        <w:t>–</w:t>
      </w:r>
      <w:r w:rsidR="00FC0E55" w:rsidRPr="00FC0E55">
        <w:rPr>
          <w:rtl/>
        </w:rPr>
        <w:t xml:space="preserve"> אין</w:t>
      </w:r>
      <w:r>
        <w:rPr>
          <w:rtl/>
        </w:rPr>
        <w:t xml:space="preserve"> </w:t>
      </w:r>
    </w:p>
    <w:p w:rsidR="00957838" w:rsidRDefault="00FC0E55" w:rsidP="00957838">
      <w:pPr>
        <w:pStyle w:val="3"/>
        <w:rPr>
          <w:rtl/>
        </w:rPr>
      </w:pPr>
      <w:r w:rsidRPr="00FC0E55">
        <w:rPr>
          <w:rtl/>
        </w:rPr>
        <w:t>ההצעה לכלול את הנושא שהעלה חבר הכנסת ב' נתניהו בסדר</w:t>
      </w:r>
      <w:r w:rsidR="00957838">
        <w:rPr>
          <w:rtl/>
        </w:rPr>
        <w:t>-</w:t>
      </w:r>
      <w:r w:rsidRPr="00FC0E55">
        <w:rPr>
          <w:rtl/>
        </w:rPr>
        <w:t>היום של הכנסת נתקבלה.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ד' שילנסקי: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31</w:t>
      </w:r>
      <w:r w:rsidR="00957838">
        <w:rPr>
          <w:rtl/>
        </w:rPr>
        <w:t xml:space="preserve"> </w:t>
      </w:r>
      <w:r w:rsidRPr="00FC0E55">
        <w:rPr>
          <w:rtl/>
        </w:rPr>
        <w:t>בעד,</w:t>
      </w:r>
      <w:r w:rsidR="00957838">
        <w:rPr>
          <w:rtl/>
        </w:rPr>
        <w:t xml:space="preserve"> </w:t>
      </w:r>
      <w:r w:rsidRPr="00FC0E55">
        <w:rPr>
          <w:rtl/>
        </w:rPr>
        <w:t>שלושה מתנגדים, אין נמנעים.</w:t>
      </w:r>
      <w:r w:rsidR="00957838">
        <w:rPr>
          <w:rtl/>
        </w:rPr>
        <w:t xml:space="preserve"> </w:t>
      </w:r>
      <w:r w:rsidRPr="00FC0E55">
        <w:rPr>
          <w:rtl/>
        </w:rPr>
        <w:t>אני קובע שהצעתו של חבר הכנסת בנימין</w:t>
      </w:r>
      <w:r w:rsidR="00957838">
        <w:rPr>
          <w:rtl/>
        </w:rPr>
        <w:t xml:space="preserve"> </w:t>
      </w:r>
      <w:r w:rsidRPr="00FC0E55">
        <w:rPr>
          <w:rtl/>
        </w:rPr>
        <w:t>נתניהו, המכונה: ביבי, תידון במליאה.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מי</w:t>
      </w:r>
      <w:r w:rsidR="00957838">
        <w:rPr>
          <w:rtl/>
        </w:rPr>
        <w:t xml:space="preserve"> </w:t>
      </w:r>
      <w:r w:rsidRPr="00FC0E55">
        <w:rPr>
          <w:rtl/>
        </w:rPr>
        <w:t>בעד קיום דיון במליאה בהצעות לסדר</w:t>
      </w:r>
      <w:r w:rsidR="00957838">
        <w:rPr>
          <w:rtl/>
        </w:rPr>
        <w:t>-</w:t>
      </w:r>
      <w:r w:rsidRPr="00FC0E55">
        <w:rPr>
          <w:rtl/>
        </w:rPr>
        <w:t>היום של חברי הכנסת אלי דיין, זבולון</w:t>
      </w:r>
      <w:r w:rsidR="00957838">
        <w:rPr>
          <w:rtl/>
        </w:rPr>
        <w:t xml:space="preserve"> </w:t>
      </w:r>
      <w:r w:rsidRPr="00FC0E55">
        <w:rPr>
          <w:rtl/>
        </w:rPr>
        <w:t>המר ושלמה בניזרי? מי נגד?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שר הכלכלה והתכנון ש' שטרית: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אדוני</w:t>
      </w:r>
      <w:r w:rsidR="00957838">
        <w:rPr>
          <w:rtl/>
        </w:rPr>
        <w:t xml:space="preserve"> </w:t>
      </w:r>
      <w:r w:rsidRPr="00FC0E55">
        <w:rPr>
          <w:rtl/>
        </w:rPr>
        <w:t>היושב</w:t>
      </w:r>
      <w:r w:rsidR="00957838">
        <w:rPr>
          <w:rtl/>
        </w:rPr>
        <w:t>-</w:t>
      </w:r>
      <w:r w:rsidRPr="00FC0E55">
        <w:rPr>
          <w:rtl/>
        </w:rPr>
        <w:t>ראש,</w:t>
      </w:r>
      <w:r w:rsidR="00957838">
        <w:rPr>
          <w:rtl/>
        </w:rPr>
        <w:t xml:space="preserve"> </w:t>
      </w:r>
      <w:r w:rsidRPr="00FC0E55">
        <w:rPr>
          <w:rtl/>
        </w:rPr>
        <w:t>תבהיר</w:t>
      </w:r>
      <w:r w:rsidR="00957838">
        <w:rPr>
          <w:rtl/>
        </w:rPr>
        <w:t xml:space="preserve"> </w:t>
      </w:r>
      <w:r w:rsidRPr="00FC0E55">
        <w:rPr>
          <w:rtl/>
        </w:rPr>
        <w:t>שזה</w:t>
      </w:r>
      <w:r w:rsidR="00957838">
        <w:rPr>
          <w:rtl/>
        </w:rPr>
        <w:t xml:space="preserve"> </w:t>
      </w:r>
      <w:r w:rsidRPr="00FC0E55">
        <w:rPr>
          <w:rtl/>
        </w:rPr>
        <w:t>כולל</w:t>
      </w:r>
      <w:r w:rsidR="00957838">
        <w:rPr>
          <w:rtl/>
        </w:rPr>
        <w:t xml:space="preserve"> </w:t>
      </w:r>
      <w:r w:rsidRPr="00FC0E55">
        <w:rPr>
          <w:rtl/>
        </w:rPr>
        <w:t>גם</w:t>
      </w:r>
      <w:r w:rsidR="00957838">
        <w:rPr>
          <w:rtl/>
        </w:rPr>
        <w:t xml:space="preserve"> </w:t>
      </w:r>
      <w:r w:rsidRPr="00FC0E55">
        <w:rPr>
          <w:rtl/>
        </w:rPr>
        <w:t>את</w:t>
      </w:r>
      <w:r w:rsidR="00957838">
        <w:rPr>
          <w:rtl/>
        </w:rPr>
        <w:t xml:space="preserve"> </w:t>
      </w:r>
      <w:r w:rsidRPr="00FC0E55">
        <w:rPr>
          <w:rtl/>
        </w:rPr>
        <w:t>הצעתו</w:t>
      </w:r>
      <w:r w:rsidR="00957838">
        <w:rPr>
          <w:rtl/>
        </w:rPr>
        <w:t xml:space="preserve"> </w:t>
      </w:r>
      <w:r w:rsidRPr="00FC0E55">
        <w:rPr>
          <w:rtl/>
        </w:rPr>
        <w:t>של חבר הכנסת משה קצב,</w:t>
      </w:r>
      <w:r w:rsidR="00957838">
        <w:rPr>
          <w:rtl/>
        </w:rPr>
        <w:t xml:space="preserve"> </w:t>
      </w:r>
      <w:r w:rsidRPr="00FC0E55">
        <w:rPr>
          <w:rtl/>
        </w:rPr>
        <w:t>המכונה: מושיקו. גם הוא רץ לפריימריס.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ד' שילנסקי: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אני</w:t>
      </w:r>
      <w:r w:rsidR="00957838">
        <w:rPr>
          <w:rtl/>
        </w:rPr>
        <w:t xml:space="preserve"> </w:t>
      </w:r>
      <w:r w:rsidRPr="00FC0E55">
        <w:rPr>
          <w:rtl/>
        </w:rPr>
        <w:t>מצטער,</w:t>
      </w:r>
      <w:r w:rsidR="00957838">
        <w:rPr>
          <w:rtl/>
        </w:rPr>
        <w:t xml:space="preserve"> </w:t>
      </w:r>
      <w:r w:rsidRPr="00FC0E55">
        <w:rPr>
          <w:rtl/>
        </w:rPr>
        <w:t>חבר</w:t>
      </w:r>
      <w:r w:rsidR="00957838">
        <w:rPr>
          <w:rtl/>
        </w:rPr>
        <w:t xml:space="preserve"> </w:t>
      </w:r>
      <w:r w:rsidRPr="00FC0E55">
        <w:rPr>
          <w:rtl/>
        </w:rPr>
        <w:t>הכנסת משה קצב, ברשימה המונחת לפני שמך פשוט לא מוזכר. לא</w:t>
      </w:r>
      <w:r w:rsidR="00957838">
        <w:rPr>
          <w:rtl/>
        </w:rPr>
        <w:t xml:space="preserve"> </w:t>
      </w:r>
      <w:r w:rsidRPr="00FC0E55">
        <w:rPr>
          <w:rtl/>
        </w:rPr>
        <w:t>היתה לי כל כוונה לקפח אותך, חס וחלילה.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משה קצב (הליכוד):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משום</w:t>
      </w:r>
      <w:r w:rsidR="00957838">
        <w:rPr>
          <w:rtl/>
        </w:rPr>
        <w:t>-</w:t>
      </w:r>
      <w:r w:rsidRPr="00FC0E55">
        <w:rPr>
          <w:rtl/>
        </w:rPr>
        <w:t>מה יושב</w:t>
      </w:r>
      <w:r w:rsidR="00957838">
        <w:rPr>
          <w:rtl/>
        </w:rPr>
        <w:t>-</w:t>
      </w:r>
      <w:r w:rsidRPr="00FC0E55">
        <w:rPr>
          <w:rtl/>
        </w:rPr>
        <w:t>ראש ממפלגת העבודה עשה עמי יותר חסד מאשר יושב</w:t>
      </w:r>
      <w:r w:rsidR="00957838">
        <w:rPr>
          <w:rtl/>
        </w:rPr>
        <w:t>-</w:t>
      </w:r>
      <w:r w:rsidRPr="00FC0E55">
        <w:rPr>
          <w:rtl/>
        </w:rPr>
        <w:t>ראש מהליכוד.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ד' שילנסקי: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כדי למנוע אי</w:t>
      </w:r>
      <w:r w:rsidR="00957838">
        <w:rPr>
          <w:rtl/>
        </w:rPr>
        <w:t>-</w:t>
      </w:r>
      <w:r w:rsidRPr="00FC0E55">
        <w:rPr>
          <w:rtl/>
        </w:rPr>
        <w:t>הבנה, אני רוצה לומר, שמשום</w:t>
      </w:r>
      <w:r w:rsidR="00957838">
        <w:rPr>
          <w:rtl/>
        </w:rPr>
        <w:t>-</w:t>
      </w:r>
      <w:r w:rsidRPr="00FC0E55">
        <w:rPr>
          <w:rtl/>
        </w:rPr>
        <w:t>מה שמך לא מופיע פה ברשימה, וכיוון</w:t>
      </w:r>
      <w:r w:rsidR="00957838">
        <w:rPr>
          <w:rtl/>
        </w:rPr>
        <w:t xml:space="preserve"> </w:t>
      </w:r>
      <w:r w:rsidRPr="00FC0E55">
        <w:rPr>
          <w:rtl/>
        </w:rPr>
        <w:t>שלא</w:t>
      </w:r>
      <w:r w:rsidR="00957838">
        <w:rPr>
          <w:rtl/>
        </w:rPr>
        <w:t xml:space="preserve"> </w:t>
      </w:r>
      <w:r w:rsidRPr="00FC0E55">
        <w:rPr>
          <w:rtl/>
        </w:rPr>
        <w:t>ניהלתי</w:t>
      </w:r>
      <w:r w:rsidR="00957838">
        <w:rPr>
          <w:rtl/>
        </w:rPr>
        <w:t xml:space="preserve"> </w:t>
      </w:r>
      <w:r w:rsidRPr="00FC0E55">
        <w:rPr>
          <w:rtl/>
        </w:rPr>
        <w:t>את</w:t>
      </w:r>
      <w:r w:rsidR="00957838">
        <w:rPr>
          <w:rtl/>
        </w:rPr>
        <w:t xml:space="preserve"> </w:t>
      </w:r>
      <w:r w:rsidRPr="00FC0E55">
        <w:rPr>
          <w:rtl/>
        </w:rPr>
        <w:t>תחילת הישיבה, זה לא היה ידוע לי. ובכן, זה כולל גם את הצעתו של</w:t>
      </w:r>
      <w:r w:rsidR="00957838">
        <w:rPr>
          <w:rtl/>
        </w:rPr>
        <w:t xml:space="preserve"> </w:t>
      </w:r>
      <w:r w:rsidRPr="00FC0E55">
        <w:rPr>
          <w:rtl/>
        </w:rPr>
        <w:t>חבר הכנסת משה קצב. הכול בא על מקומו בשלום. נא להצביע.</w:t>
      </w:r>
    </w:p>
    <w:p w:rsidR="00957838" w:rsidRDefault="00957838" w:rsidP="00957838">
      <w:pPr>
        <w:rPr>
          <w:rtl/>
        </w:rPr>
      </w:pPr>
    </w:p>
    <w:p w:rsidR="00957838" w:rsidRDefault="00957838" w:rsidP="00957838">
      <w:pPr>
        <w:rPr>
          <w:rtl/>
        </w:rPr>
      </w:pPr>
    </w:p>
    <w:p w:rsidR="00957838" w:rsidRDefault="00957838" w:rsidP="00957838">
      <w:pPr>
        <w:pStyle w:val="3"/>
        <w:rPr>
          <w:rtl/>
        </w:rPr>
      </w:pPr>
      <w:r w:rsidRPr="00FC0E55">
        <w:rPr>
          <w:rtl/>
        </w:rPr>
        <w:t>ה</w:t>
      </w:r>
      <w:r w:rsidR="00FC0E55" w:rsidRPr="00FC0E55">
        <w:rPr>
          <w:rtl/>
        </w:rPr>
        <w:t>צבעה מס' 2</w:t>
      </w:r>
    </w:p>
    <w:p w:rsidR="00957838" w:rsidRDefault="00957838" w:rsidP="00957838">
      <w:pPr>
        <w:rPr>
          <w:rtl/>
        </w:rPr>
      </w:pPr>
    </w:p>
    <w:p w:rsidR="00957838" w:rsidRDefault="00957838" w:rsidP="00957838">
      <w:pPr>
        <w:rPr>
          <w:rtl/>
        </w:rPr>
      </w:pPr>
    </w:p>
    <w:p w:rsidR="00957838" w:rsidRDefault="00957838" w:rsidP="00957838">
      <w:pPr>
        <w:pStyle w:val="3"/>
        <w:rPr>
          <w:rtl/>
        </w:rPr>
      </w:pPr>
      <w:r w:rsidRPr="00FC0E55">
        <w:rPr>
          <w:rtl/>
        </w:rPr>
        <w:t>ב</w:t>
      </w:r>
      <w:r w:rsidR="00FC0E55" w:rsidRPr="00FC0E55">
        <w:rPr>
          <w:rtl/>
        </w:rPr>
        <w:t>עד ההצעה לכלול את הנושא בסדר</w:t>
      </w:r>
      <w:r>
        <w:rPr>
          <w:rtl/>
        </w:rPr>
        <w:t>-</w:t>
      </w:r>
      <w:r w:rsidR="00FC0E55" w:rsidRPr="00FC0E55">
        <w:rPr>
          <w:rtl/>
        </w:rPr>
        <w:t xml:space="preserve">היום </w:t>
      </w:r>
      <w:r>
        <w:rPr>
          <w:rtl/>
        </w:rPr>
        <w:t>–</w:t>
      </w:r>
      <w:r w:rsidR="00FC0E55" w:rsidRPr="00FC0E55">
        <w:rPr>
          <w:rtl/>
        </w:rPr>
        <w:t xml:space="preserve"> 36</w:t>
      </w:r>
    </w:p>
    <w:p w:rsidR="00957838" w:rsidRDefault="00957838" w:rsidP="00957838">
      <w:pPr>
        <w:pStyle w:val="3"/>
        <w:rPr>
          <w:rtl/>
        </w:rPr>
      </w:pPr>
      <w:r w:rsidRPr="00FC0E55">
        <w:rPr>
          <w:rtl/>
        </w:rPr>
        <w:t>נ</w:t>
      </w:r>
      <w:r w:rsidR="00FC0E55" w:rsidRPr="00FC0E55">
        <w:rPr>
          <w:rtl/>
        </w:rPr>
        <w:t xml:space="preserve">גד </w:t>
      </w:r>
      <w:r>
        <w:rPr>
          <w:rtl/>
        </w:rPr>
        <w:t>–</w:t>
      </w:r>
      <w:r w:rsidR="00FC0E55" w:rsidRPr="00FC0E55">
        <w:rPr>
          <w:rtl/>
        </w:rPr>
        <w:t xml:space="preserve"> אין</w:t>
      </w:r>
    </w:p>
    <w:p w:rsidR="00957838" w:rsidRDefault="00957838" w:rsidP="00957838">
      <w:pPr>
        <w:pStyle w:val="3"/>
        <w:rPr>
          <w:rtl/>
        </w:rPr>
      </w:pPr>
      <w:r w:rsidRPr="00FC0E55">
        <w:rPr>
          <w:rtl/>
        </w:rPr>
        <w:t>נ</w:t>
      </w:r>
      <w:r w:rsidR="00FC0E55" w:rsidRPr="00FC0E55">
        <w:rPr>
          <w:rtl/>
        </w:rPr>
        <w:t xml:space="preserve">מנעים </w:t>
      </w:r>
      <w:r>
        <w:rPr>
          <w:rtl/>
        </w:rPr>
        <w:t>–</w:t>
      </w:r>
      <w:r w:rsidR="00FC0E55" w:rsidRPr="00FC0E55">
        <w:rPr>
          <w:rtl/>
        </w:rPr>
        <w:t xml:space="preserve"> אין</w:t>
      </w:r>
    </w:p>
    <w:p w:rsidR="00957838" w:rsidRDefault="00957838" w:rsidP="00957838">
      <w:pPr>
        <w:pStyle w:val="3"/>
        <w:rPr>
          <w:rtl/>
        </w:rPr>
      </w:pPr>
      <w:r w:rsidRPr="00FC0E55">
        <w:rPr>
          <w:rtl/>
        </w:rPr>
        <w:t>ה</w:t>
      </w:r>
      <w:r w:rsidR="00FC0E55" w:rsidRPr="00FC0E55">
        <w:rPr>
          <w:rtl/>
        </w:rPr>
        <w:t>הצעה לכלול את הנושא שהעלו חברי הכנסת</w:t>
      </w:r>
      <w:r>
        <w:rPr>
          <w:rtl/>
        </w:rPr>
        <w:t xml:space="preserve"> </w:t>
      </w:r>
      <w:r w:rsidR="00FC0E55" w:rsidRPr="00FC0E55">
        <w:rPr>
          <w:rtl/>
        </w:rPr>
        <w:t>א' דיין, ז' המר, ש' בניזרי ומ' קצב בסדר</w:t>
      </w:r>
      <w:r>
        <w:rPr>
          <w:rtl/>
        </w:rPr>
        <w:t>-</w:t>
      </w:r>
      <w:r w:rsidR="00FC0E55" w:rsidRPr="00FC0E55">
        <w:rPr>
          <w:rtl/>
        </w:rPr>
        <w:t>היום נתקבלה.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ד' שילנסקי: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36 בעד, אין מתנגדים ואין נמנעים. אני קובע שההצעות לסדר</w:t>
      </w:r>
      <w:r w:rsidR="00957838">
        <w:rPr>
          <w:rtl/>
        </w:rPr>
        <w:t>-</w:t>
      </w:r>
      <w:r w:rsidRPr="00FC0E55">
        <w:rPr>
          <w:rtl/>
        </w:rPr>
        <w:t>היום של חברי הכנסת</w:t>
      </w:r>
      <w:r w:rsidR="00957838">
        <w:rPr>
          <w:rtl/>
        </w:rPr>
        <w:t xml:space="preserve"> </w:t>
      </w:r>
      <w:r w:rsidRPr="00FC0E55">
        <w:rPr>
          <w:rtl/>
        </w:rPr>
        <w:t>אלי</w:t>
      </w:r>
      <w:r w:rsidR="00957838">
        <w:rPr>
          <w:rtl/>
        </w:rPr>
        <w:t xml:space="preserve"> </w:t>
      </w:r>
      <w:r w:rsidRPr="00FC0E55">
        <w:rPr>
          <w:rtl/>
        </w:rPr>
        <w:t>דיין,</w:t>
      </w:r>
      <w:r w:rsidR="00957838">
        <w:rPr>
          <w:rtl/>
        </w:rPr>
        <w:t xml:space="preserve"> </w:t>
      </w:r>
      <w:r w:rsidRPr="00FC0E55">
        <w:rPr>
          <w:rtl/>
        </w:rPr>
        <w:t>זבולון</w:t>
      </w:r>
      <w:r w:rsidR="00957838">
        <w:rPr>
          <w:rtl/>
        </w:rPr>
        <w:t xml:space="preserve"> </w:t>
      </w:r>
      <w:r w:rsidRPr="00FC0E55">
        <w:rPr>
          <w:rtl/>
        </w:rPr>
        <w:t>המר, שלמה בניזרי ומשה קצב יידונו במליאה בבוא העת. אני מודה</w:t>
      </w:r>
      <w:r w:rsidR="00957838">
        <w:rPr>
          <w:rtl/>
        </w:rPr>
        <w:t xml:space="preserve"> </w:t>
      </w:r>
      <w:r w:rsidRPr="00FC0E55">
        <w:rPr>
          <w:rtl/>
        </w:rPr>
        <w:t>לכל המשתתפים. חזק חזק ונתחזק.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1"/>
        <w:rPr>
          <w:rtl/>
        </w:rPr>
      </w:pPr>
      <w:bookmarkStart w:id="3" w:name="_Toc456863952"/>
      <w:r w:rsidRPr="00957838">
        <w:rPr>
          <w:rtl/>
        </w:rPr>
        <w:t>הודעת ועדת החוץ והביטחון על החלת דין רציפות על הצעות חוק</w:t>
      </w:r>
      <w:bookmarkEnd w:id="3"/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ד' שילנסקי: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נעבור לסעיף הבא בסדר</w:t>
      </w:r>
      <w:r w:rsidR="00957838">
        <w:rPr>
          <w:rtl/>
        </w:rPr>
        <w:t>-</w:t>
      </w:r>
      <w:r w:rsidRPr="00FC0E55">
        <w:rPr>
          <w:rtl/>
        </w:rPr>
        <w:t>היום: הודעת ועדת החוץ והביטחון על החלת דין רציפות על</w:t>
      </w:r>
      <w:r w:rsidR="00957838">
        <w:rPr>
          <w:rtl/>
        </w:rPr>
        <w:t xml:space="preserve"> </w:t>
      </w:r>
      <w:r w:rsidRPr="00FC0E55">
        <w:rPr>
          <w:rtl/>
        </w:rPr>
        <w:t>הצעת</w:t>
      </w:r>
      <w:r w:rsidR="00957838">
        <w:rPr>
          <w:rtl/>
        </w:rPr>
        <w:t xml:space="preserve"> </w:t>
      </w:r>
      <w:r w:rsidRPr="00FC0E55">
        <w:rPr>
          <w:rtl/>
        </w:rPr>
        <w:t>חוק</w:t>
      </w:r>
      <w:r w:rsidR="00957838">
        <w:rPr>
          <w:rtl/>
        </w:rPr>
        <w:t xml:space="preserve"> </w:t>
      </w:r>
      <w:r w:rsidRPr="00FC0E55">
        <w:rPr>
          <w:rtl/>
        </w:rPr>
        <w:t>השיפוט</w:t>
      </w:r>
      <w:r w:rsidR="00957838">
        <w:rPr>
          <w:rtl/>
        </w:rPr>
        <w:t xml:space="preserve"> </w:t>
      </w:r>
      <w:r w:rsidRPr="00FC0E55">
        <w:rPr>
          <w:rtl/>
        </w:rPr>
        <w:t>הצבאי (תיקון מס' 23), התשנ"ב</w:t>
      </w:r>
      <w:r w:rsidR="00957838">
        <w:rPr>
          <w:rtl/>
        </w:rPr>
        <w:t>–</w:t>
      </w:r>
      <w:r w:rsidRPr="00FC0E55">
        <w:rPr>
          <w:rtl/>
        </w:rPr>
        <w:t>1992. ימסור את ההודעה יושב</w:t>
      </w:r>
      <w:r w:rsidR="00957838">
        <w:rPr>
          <w:rtl/>
        </w:rPr>
        <w:t>-</w:t>
      </w:r>
      <w:r w:rsidRPr="00FC0E55">
        <w:rPr>
          <w:rtl/>
        </w:rPr>
        <w:t>ראש</w:t>
      </w:r>
      <w:r w:rsidR="00957838">
        <w:rPr>
          <w:rtl/>
        </w:rPr>
        <w:t xml:space="preserve"> </w:t>
      </w:r>
      <w:r w:rsidRPr="00FC0E55">
        <w:rPr>
          <w:rtl/>
        </w:rPr>
        <w:t>ועדת החוץ והביטחון. בבקשה.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אני</w:t>
      </w:r>
      <w:r w:rsidR="00957838">
        <w:rPr>
          <w:rtl/>
        </w:rPr>
        <w:t xml:space="preserve"> </w:t>
      </w:r>
      <w:r w:rsidRPr="00FC0E55">
        <w:rPr>
          <w:rtl/>
        </w:rPr>
        <w:t>משוכנע,</w:t>
      </w:r>
      <w:r w:rsidR="00957838">
        <w:rPr>
          <w:rtl/>
        </w:rPr>
        <w:t xml:space="preserve"> </w:t>
      </w:r>
      <w:r w:rsidRPr="00FC0E55">
        <w:rPr>
          <w:rtl/>
        </w:rPr>
        <w:t>חבר</w:t>
      </w:r>
      <w:r w:rsidR="00957838">
        <w:rPr>
          <w:rtl/>
        </w:rPr>
        <w:t xml:space="preserve"> </w:t>
      </w:r>
      <w:r w:rsidRPr="00FC0E55">
        <w:rPr>
          <w:rtl/>
        </w:rPr>
        <w:t>הכנסת</w:t>
      </w:r>
      <w:r w:rsidR="00957838">
        <w:rPr>
          <w:rtl/>
        </w:rPr>
        <w:t xml:space="preserve"> </w:t>
      </w:r>
      <w:r w:rsidRPr="00FC0E55">
        <w:rPr>
          <w:rtl/>
        </w:rPr>
        <w:t>אורי</w:t>
      </w:r>
      <w:r w:rsidR="00957838">
        <w:rPr>
          <w:rtl/>
        </w:rPr>
        <w:t xml:space="preserve"> </w:t>
      </w:r>
      <w:r w:rsidRPr="00FC0E55">
        <w:rPr>
          <w:rtl/>
        </w:rPr>
        <w:t>אור,</w:t>
      </w:r>
      <w:r w:rsidR="00957838">
        <w:rPr>
          <w:rtl/>
        </w:rPr>
        <w:t xml:space="preserve"> </w:t>
      </w:r>
      <w:r w:rsidRPr="00FC0E55">
        <w:rPr>
          <w:rtl/>
        </w:rPr>
        <w:t>שהודעתך חשובה מאוד, ולכן אודה לך אם</w:t>
      </w:r>
      <w:r w:rsidR="00957838">
        <w:rPr>
          <w:rtl/>
        </w:rPr>
        <w:t xml:space="preserve"> </w:t>
      </w:r>
      <w:r w:rsidRPr="00FC0E55">
        <w:rPr>
          <w:rtl/>
        </w:rPr>
        <w:t>תמתין</w:t>
      </w:r>
      <w:r w:rsidR="00957838">
        <w:rPr>
          <w:rtl/>
        </w:rPr>
        <w:t xml:space="preserve"> </w:t>
      </w:r>
      <w:r w:rsidRPr="00FC0E55">
        <w:rPr>
          <w:rtl/>
        </w:rPr>
        <w:t>חצי</w:t>
      </w:r>
      <w:r w:rsidR="00957838">
        <w:rPr>
          <w:rtl/>
        </w:rPr>
        <w:t xml:space="preserve"> </w:t>
      </w:r>
      <w:r w:rsidRPr="00FC0E55">
        <w:rPr>
          <w:rtl/>
        </w:rPr>
        <w:t>דקה,</w:t>
      </w:r>
      <w:r w:rsidR="00957838">
        <w:rPr>
          <w:rtl/>
        </w:rPr>
        <w:t xml:space="preserve"> </w:t>
      </w:r>
      <w:r w:rsidRPr="00FC0E55">
        <w:rPr>
          <w:rtl/>
        </w:rPr>
        <w:t>עד</w:t>
      </w:r>
      <w:r w:rsidR="00957838">
        <w:rPr>
          <w:rtl/>
        </w:rPr>
        <w:t xml:space="preserve"> </w:t>
      </w:r>
      <w:r w:rsidRPr="00FC0E55">
        <w:rPr>
          <w:rtl/>
        </w:rPr>
        <w:t>שהנדודים כאן ייפסקו. אני מבקש גם מהאורחים החשובים ביציע,</w:t>
      </w:r>
      <w:r w:rsidR="00957838">
        <w:rPr>
          <w:rtl/>
        </w:rPr>
        <w:t xml:space="preserve"> </w:t>
      </w:r>
      <w:r w:rsidRPr="00FC0E55">
        <w:rPr>
          <w:rtl/>
        </w:rPr>
        <w:t>אורחינו</w:t>
      </w:r>
      <w:r w:rsidR="00957838">
        <w:rPr>
          <w:rtl/>
        </w:rPr>
        <w:t xml:space="preserve"> </w:t>
      </w:r>
      <w:r w:rsidRPr="00FC0E55">
        <w:rPr>
          <w:rtl/>
        </w:rPr>
        <w:t>המכובדים שבאו מהתפוצות לשמוע את הדיון: כשאתם יוצאים, נא לצאת בשקט, כי</w:t>
      </w:r>
      <w:r w:rsidR="00957838">
        <w:rPr>
          <w:rtl/>
        </w:rPr>
        <w:t xml:space="preserve"> </w:t>
      </w:r>
      <w:r w:rsidRPr="00FC0E55">
        <w:rPr>
          <w:rtl/>
        </w:rPr>
        <w:t>הכנסת ממשיכה בדיוניה.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חבר</w:t>
      </w:r>
      <w:r w:rsidR="00957838">
        <w:rPr>
          <w:rtl/>
        </w:rPr>
        <w:t xml:space="preserve"> </w:t>
      </w:r>
      <w:r w:rsidRPr="00FC0E55">
        <w:rPr>
          <w:rtl/>
        </w:rPr>
        <w:t>הכנסת אלי דיין, הרי אתה יודע שהודעת יושב</w:t>
      </w:r>
      <w:r w:rsidR="00957838">
        <w:rPr>
          <w:rtl/>
        </w:rPr>
        <w:t>-</w:t>
      </w:r>
      <w:r w:rsidRPr="00FC0E55">
        <w:rPr>
          <w:rtl/>
        </w:rPr>
        <w:t>ראש ועדת החוץ והביטחון תמיד</w:t>
      </w:r>
      <w:r w:rsidR="00957838">
        <w:rPr>
          <w:rtl/>
        </w:rPr>
        <w:t xml:space="preserve"> </w:t>
      </w:r>
      <w:r w:rsidRPr="00FC0E55">
        <w:rPr>
          <w:rtl/>
        </w:rPr>
        <w:t>חשובה.</w:t>
      </w:r>
      <w:r w:rsidR="00957838">
        <w:rPr>
          <w:rtl/>
        </w:rPr>
        <w:t xml:space="preserve"> </w:t>
      </w:r>
      <w:r w:rsidRPr="00FC0E55">
        <w:rPr>
          <w:rtl/>
        </w:rPr>
        <w:t>או,</w:t>
      </w:r>
      <w:r w:rsidR="00957838">
        <w:rPr>
          <w:rtl/>
        </w:rPr>
        <w:t xml:space="preserve"> </w:t>
      </w:r>
      <w:r w:rsidRPr="00FC0E55">
        <w:rPr>
          <w:rtl/>
        </w:rPr>
        <w:t>אתה</w:t>
      </w:r>
      <w:r w:rsidR="00957838">
        <w:rPr>
          <w:rtl/>
        </w:rPr>
        <w:t xml:space="preserve"> </w:t>
      </w:r>
      <w:r w:rsidRPr="00FC0E55">
        <w:rPr>
          <w:rtl/>
        </w:rPr>
        <w:t>התיישבת,</w:t>
      </w:r>
      <w:r w:rsidR="00957838">
        <w:rPr>
          <w:rtl/>
        </w:rPr>
        <w:t xml:space="preserve"> </w:t>
      </w:r>
      <w:r w:rsidRPr="00FC0E55">
        <w:rPr>
          <w:rtl/>
        </w:rPr>
        <w:t>התיישבו</w:t>
      </w:r>
      <w:r w:rsidR="00957838">
        <w:rPr>
          <w:rtl/>
        </w:rPr>
        <w:t xml:space="preserve"> </w:t>
      </w:r>
      <w:r w:rsidRPr="00FC0E55">
        <w:rPr>
          <w:rtl/>
        </w:rPr>
        <w:t>כולם.</w:t>
      </w:r>
      <w:r w:rsidR="00957838">
        <w:rPr>
          <w:rtl/>
        </w:rPr>
        <w:t xml:space="preserve"> </w:t>
      </w:r>
      <w:r w:rsidRPr="00FC0E55">
        <w:rPr>
          <w:rtl/>
        </w:rPr>
        <w:t>בבקשה,</w:t>
      </w:r>
      <w:r w:rsidR="00957838">
        <w:rPr>
          <w:rtl/>
        </w:rPr>
        <w:t xml:space="preserve"> </w:t>
      </w:r>
      <w:r w:rsidRPr="00FC0E55">
        <w:rPr>
          <w:rtl/>
        </w:rPr>
        <w:t>אדוני</w:t>
      </w:r>
      <w:r w:rsidR="00957838">
        <w:rPr>
          <w:rtl/>
        </w:rPr>
        <w:t xml:space="preserve"> </w:t>
      </w:r>
      <w:r w:rsidRPr="00FC0E55">
        <w:rPr>
          <w:rtl/>
        </w:rPr>
        <w:t>יושב</w:t>
      </w:r>
      <w:r w:rsidR="00957838">
        <w:rPr>
          <w:rtl/>
        </w:rPr>
        <w:t>-</w:t>
      </w:r>
      <w:r w:rsidRPr="00FC0E55">
        <w:rPr>
          <w:rtl/>
        </w:rPr>
        <w:t>ראש ועדת החוץ</w:t>
      </w:r>
      <w:r w:rsidR="00957838">
        <w:rPr>
          <w:rtl/>
        </w:rPr>
        <w:t xml:space="preserve"> </w:t>
      </w:r>
      <w:r w:rsidRPr="00FC0E55">
        <w:rPr>
          <w:rtl/>
        </w:rPr>
        <w:t>והביטחון.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אורי אור (יו"ר ועדת החוץ והביטחון):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אדוני</w:t>
      </w:r>
      <w:r w:rsidR="00957838">
        <w:rPr>
          <w:rtl/>
        </w:rPr>
        <w:t xml:space="preserve"> </w:t>
      </w:r>
      <w:r w:rsidRPr="00FC0E55">
        <w:rPr>
          <w:rtl/>
        </w:rPr>
        <w:t>היושב</w:t>
      </w:r>
      <w:r w:rsidR="00957838">
        <w:rPr>
          <w:rtl/>
        </w:rPr>
        <w:t>-</w:t>
      </w:r>
      <w:r w:rsidRPr="00FC0E55">
        <w:rPr>
          <w:rtl/>
        </w:rPr>
        <w:t>ראש, כנסת נכבדה, ועדת החוץ והביטחון החליטה להביע רצונה בלשון</w:t>
      </w:r>
      <w:r w:rsidR="00957838">
        <w:rPr>
          <w:rtl/>
        </w:rPr>
        <w:t xml:space="preserve"> </w:t>
      </w:r>
      <w:r w:rsidRPr="00FC0E55">
        <w:rPr>
          <w:rtl/>
        </w:rPr>
        <w:t>החוק ולהחיל את דין הרציפות על חוק השיפוט הצבאי (תיקון מס' 23), התשנ"ב</w:t>
      </w:r>
      <w:r w:rsidR="00957838">
        <w:rPr>
          <w:rtl/>
        </w:rPr>
        <w:t>–</w:t>
      </w:r>
      <w:r w:rsidRPr="00FC0E55">
        <w:rPr>
          <w:rtl/>
        </w:rPr>
        <w:t>1992.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תחילתו של תהליך החקיקה היא בהצעת חוק פרטית של חבר הכנסת דוד ליבאי, שהוגשה</w:t>
      </w:r>
      <w:r w:rsidR="00957838">
        <w:rPr>
          <w:rtl/>
        </w:rPr>
        <w:t xml:space="preserve"> </w:t>
      </w:r>
      <w:r w:rsidRPr="00FC0E55">
        <w:rPr>
          <w:rtl/>
        </w:rPr>
        <w:t>לכנסת</w:t>
      </w:r>
      <w:r w:rsidR="00957838">
        <w:rPr>
          <w:rtl/>
        </w:rPr>
        <w:t xml:space="preserve"> </w:t>
      </w:r>
      <w:r w:rsidRPr="00FC0E55">
        <w:rPr>
          <w:rtl/>
        </w:rPr>
        <w:t>השתים</w:t>
      </w:r>
      <w:r w:rsidR="00957838">
        <w:rPr>
          <w:rtl/>
        </w:rPr>
        <w:t>-</w:t>
      </w:r>
      <w:r w:rsidRPr="00FC0E55">
        <w:rPr>
          <w:rtl/>
        </w:rPr>
        <w:t>עשרה</w:t>
      </w:r>
      <w:r w:rsidR="00957838">
        <w:rPr>
          <w:rtl/>
        </w:rPr>
        <w:t xml:space="preserve"> </w:t>
      </w:r>
      <w:r w:rsidRPr="00FC0E55">
        <w:rPr>
          <w:rtl/>
        </w:rPr>
        <w:t>בשנת</w:t>
      </w:r>
      <w:r w:rsidR="00957838">
        <w:rPr>
          <w:rtl/>
        </w:rPr>
        <w:t xml:space="preserve"> </w:t>
      </w:r>
      <w:r w:rsidRPr="00FC0E55">
        <w:rPr>
          <w:rtl/>
        </w:rPr>
        <w:t>1990.</w:t>
      </w:r>
      <w:r w:rsidR="00957838">
        <w:rPr>
          <w:rtl/>
        </w:rPr>
        <w:t xml:space="preserve"> </w:t>
      </w:r>
      <w:r w:rsidRPr="00FC0E55">
        <w:rPr>
          <w:rtl/>
        </w:rPr>
        <w:t>אחרי דיון טרומי במליאת הכנסת, הועברה הצעת החוק</w:t>
      </w:r>
      <w:r w:rsidR="00957838">
        <w:rPr>
          <w:rtl/>
        </w:rPr>
        <w:t xml:space="preserve"> </w:t>
      </w:r>
      <w:r w:rsidRPr="00FC0E55">
        <w:rPr>
          <w:rtl/>
        </w:rPr>
        <w:t>לוועדת</w:t>
      </w:r>
      <w:r w:rsidR="00957838">
        <w:rPr>
          <w:rtl/>
        </w:rPr>
        <w:t xml:space="preserve"> </w:t>
      </w:r>
      <w:r w:rsidRPr="00FC0E55">
        <w:rPr>
          <w:rtl/>
        </w:rPr>
        <w:t>החוץ</w:t>
      </w:r>
      <w:r w:rsidR="00957838">
        <w:rPr>
          <w:rtl/>
        </w:rPr>
        <w:t xml:space="preserve"> </w:t>
      </w:r>
      <w:r w:rsidRPr="00FC0E55">
        <w:rPr>
          <w:rtl/>
        </w:rPr>
        <w:t>והביטחון.</w:t>
      </w:r>
      <w:r w:rsidR="00957838">
        <w:rPr>
          <w:rtl/>
        </w:rPr>
        <w:t xml:space="preserve"> </w:t>
      </w:r>
      <w:r w:rsidRPr="00FC0E55">
        <w:rPr>
          <w:rtl/>
        </w:rPr>
        <w:t>היא</w:t>
      </w:r>
      <w:r w:rsidR="00957838">
        <w:rPr>
          <w:rtl/>
        </w:rPr>
        <w:t xml:space="preserve"> </w:t>
      </w:r>
      <w:r w:rsidRPr="00FC0E55">
        <w:rPr>
          <w:rtl/>
        </w:rPr>
        <w:t>נדונה בוועדת המשנה לחקיקה, ולאחר מכן העבירה אותה</w:t>
      </w:r>
      <w:r w:rsidR="00957838">
        <w:rPr>
          <w:rtl/>
        </w:rPr>
        <w:t xml:space="preserve"> </w:t>
      </w:r>
      <w:r w:rsidRPr="00FC0E55">
        <w:rPr>
          <w:rtl/>
        </w:rPr>
        <w:t>מליאת</w:t>
      </w:r>
      <w:r w:rsidR="00957838">
        <w:rPr>
          <w:rtl/>
        </w:rPr>
        <w:t xml:space="preserve"> </w:t>
      </w:r>
      <w:r w:rsidRPr="00FC0E55">
        <w:rPr>
          <w:rtl/>
        </w:rPr>
        <w:t>הוועדה</w:t>
      </w:r>
      <w:r w:rsidR="00957838">
        <w:rPr>
          <w:rtl/>
        </w:rPr>
        <w:t xml:space="preserve"> </w:t>
      </w:r>
      <w:r w:rsidRPr="00FC0E55">
        <w:rPr>
          <w:rtl/>
        </w:rPr>
        <w:t>לקריאה</w:t>
      </w:r>
      <w:r w:rsidR="00957838">
        <w:rPr>
          <w:rtl/>
        </w:rPr>
        <w:t xml:space="preserve"> </w:t>
      </w:r>
      <w:r w:rsidRPr="00FC0E55">
        <w:rPr>
          <w:rtl/>
        </w:rPr>
        <w:t>ראשונה</w:t>
      </w:r>
      <w:r w:rsidR="00957838">
        <w:rPr>
          <w:rtl/>
        </w:rPr>
        <w:t xml:space="preserve"> </w:t>
      </w:r>
      <w:r w:rsidRPr="00FC0E55">
        <w:rPr>
          <w:rtl/>
        </w:rPr>
        <w:t>בכנסת, כהצעת חוק מטעם ועדת החוץ והביטחון. הכנסת</w:t>
      </w:r>
      <w:r w:rsidR="00957838">
        <w:rPr>
          <w:rtl/>
        </w:rPr>
        <w:t xml:space="preserve"> </w:t>
      </w:r>
      <w:r w:rsidRPr="00FC0E55">
        <w:rPr>
          <w:rtl/>
        </w:rPr>
        <w:t>החליטה,</w:t>
      </w:r>
      <w:r w:rsidR="00957838">
        <w:rPr>
          <w:rtl/>
        </w:rPr>
        <w:t xml:space="preserve"> </w:t>
      </w:r>
      <w:r w:rsidRPr="00FC0E55">
        <w:rPr>
          <w:rtl/>
        </w:rPr>
        <w:t>ב</w:t>
      </w:r>
      <w:r w:rsidR="00957838">
        <w:rPr>
          <w:rtl/>
        </w:rPr>
        <w:t>-</w:t>
      </w:r>
      <w:r w:rsidRPr="00FC0E55">
        <w:rPr>
          <w:rtl/>
        </w:rPr>
        <w:t>6</w:t>
      </w:r>
      <w:r w:rsidR="00957838">
        <w:rPr>
          <w:rtl/>
        </w:rPr>
        <w:t xml:space="preserve"> </w:t>
      </w:r>
      <w:r w:rsidRPr="00FC0E55">
        <w:rPr>
          <w:rtl/>
        </w:rPr>
        <w:t>במאי</w:t>
      </w:r>
      <w:r w:rsidR="00957838">
        <w:rPr>
          <w:rtl/>
        </w:rPr>
        <w:t xml:space="preserve"> </w:t>
      </w:r>
      <w:r w:rsidRPr="00FC0E55">
        <w:rPr>
          <w:rtl/>
        </w:rPr>
        <w:t>1991, להעביר את הצעת החוק לוועדת החוץ והביטחון לדיון לקראת</w:t>
      </w:r>
      <w:r w:rsidR="00957838">
        <w:rPr>
          <w:rtl/>
        </w:rPr>
        <w:t xml:space="preserve"> </w:t>
      </w:r>
      <w:r w:rsidRPr="00FC0E55">
        <w:rPr>
          <w:rtl/>
        </w:rPr>
        <w:t>קריאה שנייה ושלישית.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ועדת</w:t>
      </w:r>
      <w:r w:rsidR="00957838">
        <w:rPr>
          <w:rtl/>
        </w:rPr>
        <w:t xml:space="preserve"> </w:t>
      </w:r>
      <w:r w:rsidRPr="00FC0E55">
        <w:rPr>
          <w:rtl/>
        </w:rPr>
        <w:t>החוץ</w:t>
      </w:r>
      <w:r w:rsidR="00957838">
        <w:rPr>
          <w:rtl/>
        </w:rPr>
        <w:t xml:space="preserve"> </w:t>
      </w:r>
      <w:r w:rsidRPr="00FC0E55">
        <w:rPr>
          <w:rtl/>
        </w:rPr>
        <w:t>והביטחון</w:t>
      </w:r>
      <w:r w:rsidR="00957838">
        <w:rPr>
          <w:rtl/>
        </w:rPr>
        <w:t xml:space="preserve"> </w:t>
      </w:r>
      <w:r w:rsidRPr="00FC0E55">
        <w:rPr>
          <w:rtl/>
        </w:rPr>
        <w:t>דנה בהצעת החוק ב</w:t>
      </w:r>
      <w:r w:rsidR="00957838">
        <w:rPr>
          <w:rtl/>
        </w:rPr>
        <w:t>-</w:t>
      </w:r>
      <w:r w:rsidRPr="00FC0E55">
        <w:rPr>
          <w:rtl/>
        </w:rPr>
        <w:t>17 ביולי 1991 וב</w:t>
      </w:r>
      <w:r w:rsidR="00957838">
        <w:rPr>
          <w:rtl/>
        </w:rPr>
        <w:t>-</w:t>
      </w:r>
      <w:r w:rsidRPr="00FC0E55">
        <w:rPr>
          <w:rtl/>
        </w:rPr>
        <w:t>16 במרס 1992, ולא</w:t>
      </w:r>
      <w:r w:rsidR="00957838">
        <w:rPr>
          <w:rtl/>
        </w:rPr>
        <w:t xml:space="preserve"> </w:t>
      </w:r>
      <w:r w:rsidRPr="00FC0E55">
        <w:rPr>
          <w:rtl/>
        </w:rPr>
        <w:t>הגיעה להחלטה.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עתה מבקשת הוועדה, כאמור, להחיל על הצעת חוק זו את דין הרציפות. הצעת חוק זו</w:t>
      </w:r>
      <w:r w:rsidR="00957838">
        <w:rPr>
          <w:rtl/>
        </w:rPr>
        <w:t xml:space="preserve"> </w:t>
      </w:r>
      <w:r w:rsidRPr="00FC0E55">
        <w:rPr>
          <w:rtl/>
        </w:rPr>
        <w:t>מדברת על החמרת העונש בגין התעללות בין מפקד לחייל ובין חייל למפקדו. תודה רבה.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ד' שילנסקי: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אני מודה ליושב</w:t>
      </w:r>
      <w:r w:rsidR="00957838">
        <w:rPr>
          <w:rtl/>
        </w:rPr>
        <w:t>-</w:t>
      </w:r>
      <w:r w:rsidRPr="00FC0E55">
        <w:rPr>
          <w:rtl/>
        </w:rPr>
        <w:t>ראש ועדת החוץ והביטחון.</w:t>
      </w:r>
    </w:p>
    <w:p w:rsidR="00957838" w:rsidRDefault="00957838" w:rsidP="00957838">
      <w:pPr>
        <w:rPr>
          <w:rtl/>
        </w:rPr>
      </w:pPr>
    </w:p>
    <w:p w:rsidR="00957838" w:rsidRDefault="00957838" w:rsidP="00957838">
      <w:pPr>
        <w:pStyle w:val="1"/>
        <w:rPr>
          <w:rtl/>
        </w:rPr>
      </w:pPr>
      <w:bookmarkStart w:id="4" w:name="_Toc456863953"/>
      <w:r w:rsidRPr="00957838">
        <w:rPr>
          <w:rtl/>
        </w:rPr>
        <w:t xml:space="preserve">הצעת חוק דמי מחלה (תיקון </w:t>
      </w:r>
      <w:r>
        <w:rPr>
          <w:rtl/>
        </w:rPr>
        <w:t>–</w:t>
      </w:r>
      <w:r w:rsidRPr="00957838">
        <w:rPr>
          <w:rtl/>
        </w:rPr>
        <w:t xml:space="preserve"> היעדרות לרגל מחלת ילד), התשנ"ב</w:t>
      </w:r>
      <w:r>
        <w:rPr>
          <w:rtl/>
        </w:rPr>
        <w:t>–</w:t>
      </w:r>
      <w:r w:rsidRPr="00957838">
        <w:rPr>
          <w:rtl/>
        </w:rPr>
        <w:t>1992</w:t>
      </w:r>
      <w:bookmarkEnd w:id="4"/>
    </w:p>
    <w:p w:rsidR="00957838" w:rsidRPr="00957838" w:rsidRDefault="00957838" w:rsidP="00957838">
      <w:pPr>
        <w:pStyle w:val="1"/>
        <w:rPr>
          <w:rtl/>
        </w:rPr>
      </w:pPr>
      <w:bookmarkStart w:id="5" w:name="_Toc456863954"/>
      <w:r w:rsidRPr="00957838">
        <w:rPr>
          <w:rtl/>
        </w:rPr>
        <w:t>(הצעת חבר הכנסת ח' מירום)</w:t>
      </w:r>
      <w:bookmarkEnd w:id="5"/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ד' שילנסקי: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חברי</w:t>
      </w:r>
      <w:r w:rsidR="00957838">
        <w:rPr>
          <w:rtl/>
        </w:rPr>
        <w:t xml:space="preserve"> </w:t>
      </w:r>
      <w:r w:rsidRPr="00FC0E55">
        <w:rPr>
          <w:rtl/>
        </w:rPr>
        <w:t>הכנסת,</w:t>
      </w:r>
      <w:r w:rsidR="00957838">
        <w:rPr>
          <w:rtl/>
        </w:rPr>
        <w:t xml:space="preserve"> </w:t>
      </w:r>
      <w:r w:rsidRPr="00FC0E55">
        <w:rPr>
          <w:rtl/>
        </w:rPr>
        <w:t>אנו</w:t>
      </w:r>
      <w:r w:rsidR="00957838">
        <w:rPr>
          <w:rtl/>
        </w:rPr>
        <w:t xml:space="preserve"> </w:t>
      </w:r>
      <w:r w:rsidRPr="00FC0E55">
        <w:rPr>
          <w:rtl/>
        </w:rPr>
        <w:t>עוברים לסעיף הבא בסדר</w:t>
      </w:r>
      <w:r w:rsidR="00957838">
        <w:rPr>
          <w:rtl/>
        </w:rPr>
        <w:t>-</w:t>
      </w:r>
      <w:r w:rsidRPr="00FC0E55">
        <w:rPr>
          <w:rtl/>
        </w:rPr>
        <w:t>היום: הצעת חוק ל"ב, הצעת חוק דמי</w:t>
      </w:r>
      <w:r w:rsidR="00957838">
        <w:rPr>
          <w:rtl/>
        </w:rPr>
        <w:t xml:space="preserve"> </w:t>
      </w:r>
      <w:r w:rsidRPr="00FC0E55">
        <w:rPr>
          <w:rtl/>
        </w:rPr>
        <w:t>מחלה</w:t>
      </w:r>
      <w:r w:rsidR="00957838">
        <w:rPr>
          <w:rtl/>
        </w:rPr>
        <w:t xml:space="preserve"> </w:t>
      </w:r>
      <w:r w:rsidRPr="00FC0E55">
        <w:rPr>
          <w:rtl/>
        </w:rPr>
        <w:t>(תיקון</w:t>
      </w:r>
      <w:r w:rsidR="00957838">
        <w:rPr>
          <w:rtl/>
        </w:rPr>
        <w:t xml:space="preserve"> –</w:t>
      </w:r>
      <w:r w:rsidRPr="00FC0E55">
        <w:rPr>
          <w:rtl/>
        </w:rPr>
        <w:t xml:space="preserve"> היעדרות לרגל מחלת ילד), התשנ"ב</w:t>
      </w:r>
      <w:r w:rsidR="00957838">
        <w:rPr>
          <w:rtl/>
        </w:rPr>
        <w:t>–</w:t>
      </w:r>
      <w:r w:rsidRPr="00FC0E55">
        <w:rPr>
          <w:rtl/>
        </w:rPr>
        <w:t>1992. ינמק מהמקום חבר הכנסת חגי</w:t>
      </w:r>
      <w:r w:rsidR="00957838">
        <w:rPr>
          <w:rtl/>
        </w:rPr>
        <w:t xml:space="preserve"> </w:t>
      </w:r>
      <w:r w:rsidRPr="00FC0E55">
        <w:rPr>
          <w:rtl/>
        </w:rPr>
        <w:t>מירום.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חגי מירום (העבודה):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אדוני היושב</w:t>
      </w:r>
      <w:r w:rsidR="00957838">
        <w:rPr>
          <w:rtl/>
        </w:rPr>
        <w:t>-</w:t>
      </w:r>
      <w:r w:rsidRPr="00FC0E55">
        <w:rPr>
          <w:rtl/>
        </w:rPr>
        <w:t>ראש, חברי הכנסת, אני מתכבד להביא בפני הכנסת את הצעתי לחוק דמי</w:t>
      </w:r>
      <w:r w:rsidR="00957838">
        <w:rPr>
          <w:rtl/>
        </w:rPr>
        <w:t xml:space="preserve"> </w:t>
      </w:r>
      <w:r w:rsidRPr="00FC0E55">
        <w:rPr>
          <w:rtl/>
        </w:rPr>
        <w:t>מחלה</w:t>
      </w:r>
      <w:r w:rsidR="00957838">
        <w:rPr>
          <w:rtl/>
        </w:rPr>
        <w:t xml:space="preserve"> </w:t>
      </w:r>
      <w:r w:rsidRPr="00FC0E55">
        <w:rPr>
          <w:rtl/>
        </w:rPr>
        <w:t xml:space="preserve">(תיקון </w:t>
      </w:r>
      <w:r w:rsidR="00957838">
        <w:rPr>
          <w:rtl/>
        </w:rPr>
        <w:t>–</w:t>
      </w:r>
      <w:r w:rsidRPr="00FC0E55">
        <w:rPr>
          <w:rtl/>
        </w:rPr>
        <w:t xml:space="preserve"> היעדרות לרגל מחלת ילד). תכליתה של הצעת חוק זו באה בעצם לזכות אם</w:t>
      </w:r>
      <w:r w:rsidR="00957838">
        <w:rPr>
          <w:rtl/>
        </w:rPr>
        <w:t xml:space="preserve"> </w:t>
      </w:r>
      <w:r w:rsidRPr="00FC0E55">
        <w:rPr>
          <w:rtl/>
        </w:rPr>
        <w:t>או</w:t>
      </w:r>
      <w:r w:rsidR="00957838">
        <w:rPr>
          <w:rtl/>
        </w:rPr>
        <w:t xml:space="preserve"> </w:t>
      </w:r>
      <w:r w:rsidRPr="00FC0E55">
        <w:rPr>
          <w:rtl/>
        </w:rPr>
        <w:t>אב שישה ימים בשנה בשל היעדרותם מהעבודה בגין מחלתו של ילדם.</w:t>
      </w:r>
      <w:r w:rsidR="00957838">
        <w:rPr>
          <w:rtl/>
        </w:rPr>
        <w:t xml:space="preserve"> </w:t>
      </w:r>
      <w:r w:rsidRPr="00FC0E55">
        <w:rPr>
          <w:rtl/>
        </w:rPr>
        <w:t>זו הצעת חוק לא</w:t>
      </w:r>
      <w:r w:rsidR="00957838">
        <w:rPr>
          <w:rtl/>
        </w:rPr>
        <w:t xml:space="preserve"> </w:t>
      </w:r>
      <w:r w:rsidRPr="00FC0E55">
        <w:rPr>
          <w:rtl/>
        </w:rPr>
        <w:t>פוליטית, סוציאלית.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השר</w:t>
      </w:r>
      <w:r w:rsidR="00957838">
        <w:rPr>
          <w:rtl/>
        </w:rPr>
        <w:t xml:space="preserve"> </w:t>
      </w:r>
      <w:r w:rsidRPr="00FC0E55">
        <w:rPr>
          <w:rtl/>
        </w:rPr>
        <w:t>הממונה</w:t>
      </w:r>
      <w:r w:rsidR="00957838">
        <w:rPr>
          <w:rtl/>
        </w:rPr>
        <w:t xml:space="preserve"> </w:t>
      </w:r>
      <w:r w:rsidRPr="00FC0E55">
        <w:rPr>
          <w:rtl/>
        </w:rPr>
        <w:t>על משרד העבודה והרווחה הסכים לכך שהיא תעבור, ואני מבקש מחברי</w:t>
      </w:r>
      <w:r w:rsidR="00957838">
        <w:rPr>
          <w:rtl/>
        </w:rPr>
        <w:t xml:space="preserve"> </w:t>
      </w:r>
      <w:r w:rsidRPr="00FC0E55">
        <w:rPr>
          <w:rtl/>
        </w:rPr>
        <w:t>הכנסת לסייע בידי להמשיך את מהלך החקיקה. תודה רבה.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ד' שילנסקי: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תודה רבה. האם יש תשובה מהממשלה באותו נושא, או שמסתפקים בכך?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שרת החינוך והתרבות ש' אלוני: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אין תשובה.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חגי מירום (העבודה):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הם הודיעו שהם מסכימים.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ד' שילנסקי: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לאיזו ועדה תועבר הצעת החוק לדיון?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חגי מירום (העבודה):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לוועדת העבודה והרווחה.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דב שילנסקי (הליכוד):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מי</w:t>
      </w:r>
      <w:r w:rsidR="00957838">
        <w:rPr>
          <w:rtl/>
        </w:rPr>
        <w:t xml:space="preserve"> </w:t>
      </w:r>
      <w:r w:rsidRPr="00FC0E55">
        <w:rPr>
          <w:rtl/>
        </w:rPr>
        <w:t>בעד</w:t>
      </w:r>
      <w:r w:rsidR="00957838">
        <w:rPr>
          <w:rtl/>
        </w:rPr>
        <w:t xml:space="preserve"> </w:t>
      </w:r>
      <w:r w:rsidRPr="00FC0E55">
        <w:rPr>
          <w:rtl/>
        </w:rPr>
        <w:t>העברת</w:t>
      </w:r>
      <w:r w:rsidR="00957838">
        <w:rPr>
          <w:rtl/>
        </w:rPr>
        <w:t xml:space="preserve"> </w:t>
      </w:r>
      <w:r w:rsidRPr="00FC0E55">
        <w:rPr>
          <w:rtl/>
        </w:rPr>
        <w:t>הצעתו</w:t>
      </w:r>
      <w:r w:rsidR="00957838">
        <w:rPr>
          <w:rtl/>
        </w:rPr>
        <w:t xml:space="preserve"> </w:t>
      </w:r>
      <w:r w:rsidRPr="00FC0E55">
        <w:rPr>
          <w:rtl/>
        </w:rPr>
        <w:t xml:space="preserve">של חבר הכנסת חגי מירום, הצעת חוק דמי מחלה (תיקון </w:t>
      </w:r>
      <w:r w:rsidR="00957838">
        <w:rPr>
          <w:rtl/>
        </w:rPr>
        <w:t xml:space="preserve">– </w:t>
      </w:r>
      <w:r w:rsidRPr="00FC0E55">
        <w:rPr>
          <w:rtl/>
        </w:rPr>
        <w:t>היעדרות</w:t>
      </w:r>
      <w:r w:rsidR="00957838">
        <w:rPr>
          <w:rtl/>
        </w:rPr>
        <w:t xml:space="preserve"> </w:t>
      </w:r>
      <w:r w:rsidRPr="00FC0E55">
        <w:rPr>
          <w:rtl/>
        </w:rPr>
        <w:t>לרגל</w:t>
      </w:r>
      <w:r w:rsidR="00957838">
        <w:rPr>
          <w:rtl/>
        </w:rPr>
        <w:t xml:space="preserve"> </w:t>
      </w:r>
      <w:r w:rsidRPr="00FC0E55">
        <w:rPr>
          <w:rtl/>
        </w:rPr>
        <w:t>מחלת</w:t>
      </w:r>
      <w:r w:rsidR="00957838">
        <w:rPr>
          <w:rtl/>
        </w:rPr>
        <w:t xml:space="preserve"> </w:t>
      </w:r>
      <w:r w:rsidRPr="00FC0E55">
        <w:rPr>
          <w:rtl/>
        </w:rPr>
        <w:t>ילד),</w:t>
      </w:r>
      <w:r w:rsidR="00957838">
        <w:rPr>
          <w:rtl/>
        </w:rPr>
        <w:t xml:space="preserve"> </w:t>
      </w:r>
      <w:r w:rsidRPr="00FC0E55">
        <w:rPr>
          <w:rtl/>
        </w:rPr>
        <w:t>התשנ"ב</w:t>
      </w:r>
      <w:r w:rsidR="00957838">
        <w:rPr>
          <w:rtl/>
        </w:rPr>
        <w:t>–</w:t>
      </w:r>
      <w:r w:rsidRPr="00FC0E55">
        <w:rPr>
          <w:rtl/>
        </w:rPr>
        <w:t>1992,</w:t>
      </w:r>
      <w:r w:rsidR="00957838">
        <w:rPr>
          <w:rtl/>
        </w:rPr>
        <w:t xml:space="preserve"> </w:t>
      </w:r>
      <w:r w:rsidRPr="00FC0E55">
        <w:rPr>
          <w:rtl/>
        </w:rPr>
        <w:t>לוועדת העבודה והרווחה, להכנתה לקריאה</w:t>
      </w:r>
      <w:r w:rsidR="00957838">
        <w:rPr>
          <w:rtl/>
        </w:rPr>
        <w:t xml:space="preserve"> </w:t>
      </w:r>
      <w:r w:rsidRPr="00FC0E55">
        <w:rPr>
          <w:rtl/>
        </w:rPr>
        <w:t>ראשונה? אני מפעיל את השעון.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חיים קופמן (הליכוד):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אתה תגרום לכך שמעסיקים לא ירצו להעסיק הורים לילדים.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חגי מירום (העבודה):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אל תהיה קפיטליסט.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חיים קופמן (הליכוד):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לא, זה אבסורד.</w:t>
      </w:r>
    </w:p>
    <w:p w:rsidR="00957838" w:rsidRDefault="00957838" w:rsidP="00957838">
      <w:pPr>
        <w:rPr>
          <w:rtl/>
        </w:rPr>
      </w:pPr>
    </w:p>
    <w:p w:rsidR="00957838" w:rsidRDefault="00957838" w:rsidP="00957838">
      <w:pPr>
        <w:rPr>
          <w:rtl/>
        </w:rPr>
      </w:pPr>
    </w:p>
    <w:p w:rsidR="00957838" w:rsidRDefault="00957838" w:rsidP="00957838">
      <w:pPr>
        <w:pStyle w:val="3"/>
        <w:rPr>
          <w:rtl/>
        </w:rPr>
      </w:pPr>
      <w:r w:rsidRPr="00FC0E55">
        <w:rPr>
          <w:rtl/>
        </w:rPr>
        <w:t>ה</w:t>
      </w:r>
      <w:r w:rsidR="00FC0E55" w:rsidRPr="00FC0E55">
        <w:rPr>
          <w:rtl/>
        </w:rPr>
        <w:t>צבעה מס' 3</w:t>
      </w:r>
    </w:p>
    <w:p w:rsidR="00957838" w:rsidRDefault="00957838" w:rsidP="00957838">
      <w:pPr>
        <w:rPr>
          <w:rtl/>
        </w:rPr>
      </w:pPr>
    </w:p>
    <w:p w:rsidR="00957838" w:rsidRDefault="00957838" w:rsidP="00957838">
      <w:pPr>
        <w:rPr>
          <w:rtl/>
        </w:rPr>
      </w:pPr>
    </w:p>
    <w:p w:rsidR="00957838" w:rsidRDefault="00957838" w:rsidP="00957838">
      <w:pPr>
        <w:pStyle w:val="3"/>
        <w:rPr>
          <w:rtl/>
        </w:rPr>
      </w:pPr>
      <w:r w:rsidRPr="00FC0E55">
        <w:rPr>
          <w:rtl/>
        </w:rPr>
        <w:t>ב</w:t>
      </w:r>
      <w:r w:rsidR="00FC0E55" w:rsidRPr="00FC0E55">
        <w:rPr>
          <w:rtl/>
        </w:rPr>
        <w:t xml:space="preserve">עד ההצעה להעביר את הצעת החוק לדיון מוקדם בוועדה </w:t>
      </w:r>
      <w:r>
        <w:rPr>
          <w:rtl/>
        </w:rPr>
        <w:t>–</w:t>
      </w:r>
      <w:r w:rsidR="00FC0E55" w:rsidRPr="00FC0E55">
        <w:rPr>
          <w:rtl/>
        </w:rPr>
        <w:t xml:space="preserve"> 22</w:t>
      </w:r>
    </w:p>
    <w:p w:rsidR="00957838" w:rsidRDefault="00957838" w:rsidP="00957838">
      <w:pPr>
        <w:pStyle w:val="3"/>
        <w:rPr>
          <w:rtl/>
        </w:rPr>
      </w:pPr>
      <w:r w:rsidRPr="00FC0E55">
        <w:rPr>
          <w:rtl/>
        </w:rPr>
        <w:t>נ</w:t>
      </w:r>
      <w:r w:rsidR="00FC0E55" w:rsidRPr="00FC0E55">
        <w:rPr>
          <w:rtl/>
        </w:rPr>
        <w:t xml:space="preserve">גד </w:t>
      </w:r>
      <w:r>
        <w:rPr>
          <w:rtl/>
        </w:rPr>
        <w:t>–</w:t>
      </w:r>
      <w:r w:rsidR="00FC0E55" w:rsidRPr="00FC0E55">
        <w:rPr>
          <w:rtl/>
        </w:rPr>
        <w:t xml:space="preserve"> אין</w:t>
      </w:r>
    </w:p>
    <w:p w:rsidR="00E161B2" w:rsidRDefault="00957838" w:rsidP="00957838">
      <w:pPr>
        <w:pStyle w:val="3"/>
        <w:rPr>
          <w:rtl/>
        </w:rPr>
      </w:pPr>
      <w:r w:rsidRPr="00FC0E55">
        <w:rPr>
          <w:rtl/>
        </w:rPr>
        <w:t>נ</w:t>
      </w:r>
      <w:r w:rsidR="00FC0E55" w:rsidRPr="00FC0E55">
        <w:rPr>
          <w:rtl/>
        </w:rPr>
        <w:t xml:space="preserve">מנעים </w:t>
      </w:r>
      <w:r>
        <w:rPr>
          <w:rtl/>
        </w:rPr>
        <w:t>–</w:t>
      </w:r>
      <w:r w:rsidR="00FC0E55" w:rsidRPr="00FC0E55">
        <w:rPr>
          <w:rtl/>
        </w:rPr>
        <w:t xml:space="preserve"> אין</w:t>
      </w:r>
      <w:r>
        <w:rPr>
          <w:rtl/>
        </w:rPr>
        <w:t xml:space="preserve"> </w:t>
      </w:r>
    </w:p>
    <w:p w:rsidR="00957838" w:rsidRDefault="00FC0E55" w:rsidP="00957838">
      <w:pPr>
        <w:pStyle w:val="3"/>
        <w:rPr>
          <w:rtl/>
        </w:rPr>
      </w:pPr>
      <w:r w:rsidRPr="00FC0E55">
        <w:rPr>
          <w:rtl/>
        </w:rPr>
        <w:t>ההצעה להעביר את הצעת חוק דמי מחלה (תיקון היעדרות לרגל מחלת ילד),</w:t>
      </w:r>
    </w:p>
    <w:p w:rsidR="00957838" w:rsidRDefault="00957838" w:rsidP="00957838">
      <w:pPr>
        <w:pStyle w:val="3"/>
        <w:rPr>
          <w:rtl/>
        </w:rPr>
      </w:pPr>
      <w:r w:rsidRPr="00FC0E55">
        <w:rPr>
          <w:rtl/>
        </w:rPr>
        <w:t>ה</w:t>
      </w:r>
      <w:r w:rsidR="00FC0E55" w:rsidRPr="00FC0E55">
        <w:rPr>
          <w:rtl/>
        </w:rPr>
        <w:t>תשנ"ב</w:t>
      </w:r>
      <w:r>
        <w:rPr>
          <w:rtl/>
        </w:rPr>
        <w:t>–</w:t>
      </w:r>
      <w:r w:rsidR="00FC0E55" w:rsidRPr="00FC0E55">
        <w:rPr>
          <w:rtl/>
        </w:rPr>
        <w:t>1992, לדיון מוקדם בוועדת העבודה והרווחה נתקבלה.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ד' שילנסקי: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חבר</w:t>
      </w:r>
      <w:r w:rsidR="00957838">
        <w:rPr>
          <w:rtl/>
        </w:rPr>
        <w:t xml:space="preserve"> </w:t>
      </w:r>
      <w:r w:rsidRPr="00FC0E55">
        <w:rPr>
          <w:rtl/>
        </w:rPr>
        <w:t>הכנסת</w:t>
      </w:r>
      <w:r w:rsidR="00957838">
        <w:rPr>
          <w:rtl/>
        </w:rPr>
        <w:t xml:space="preserve"> </w:t>
      </w:r>
      <w:r w:rsidRPr="00FC0E55">
        <w:rPr>
          <w:rtl/>
        </w:rPr>
        <w:t>חגי</w:t>
      </w:r>
      <w:r w:rsidR="00957838">
        <w:rPr>
          <w:rtl/>
        </w:rPr>
        <w:t xml:space="preserve"> </w:t>
      </w:r>
      <w:r w:rsidRPr="00FC0E55">
        <w:rPr>
          <w:rtl/>
        </w:rPr>
        <w:t>מירום,</w:t>
      </w:r>
      <w:r w:rsidR="00957838">
        <w:rPr>
          <w:rtl/>
        </w:rPr>
        <w:t xml:space="preserve"> </w:t>
      </w:r>
      <w:r w:rsidRPr="00FC0E55">
        <w:rPr>
          <w:rtl/>
        </w:rPr>
        <w:t>זכית</w:t>
      </w:r>
      <w:r w:rsidR="00957838">
        <w:rPr>
          <w:rtl/>
        </w:rPr>
        <w:t xml:space="preserve"> </w:t>
      </w:r>
      <w:r w:rsidRPr="00FC0E55">
        <w:rPr>
          <w:rtl/>
        </w:rPr>
        <w:t>ש</w:t>
      </w:r>
      <w:r w:rsidR="00957838">
        <w:rPr>
          <w:rtl/>
        </w:rPr>
        <w:t>-</w:t>
      </w:r>
      <w:r w:rsidRPr="00FC0E55">
        <w:rPr>
          <w:rtl/>
        </w:rPr>
        <w:t>22</w:t>
      </w:r>
      <w:r w:rsidR="00957838">
        <w:rPr>
          <w:rtl/>
        </w:rPr>
        <w:t xml:space="preserve"> </w:t>
      </w:r>
      <w:r w:rsidRPr="00FC0E55">
        <w:rPr>
          <w:rtl/>
        </w:rPr>
        <w:t>חברים הצביעו בעד הצעתך. אין נגד, אין</w:t>
      </w:r>
      <w:r w:rsidR="00957838">
        <w:rPr>
          <w:rtl/>
        </w:rPr>
        <w:t xml:space="preserve"> </w:t>
      </w:r>
      <w:r w:rsidRPr="00FC0E55">
        <w:rPr>
          <w:rtl/>
        </w:rPr>
        <w:t>נמנעים.</w:t>
      </w:r>
      <w:r w:rsidR="00957838">
        <w:rPr>
          <w:rtl/>
        </w:rPr>
        <w:t xml:space="preserve"> </w:t>
      </w:r>
      <w:r w:rsidRPr="00FC0E55">
        <w:rPr>
          <w:rtl/>
        </w:rPr>
        <w:t>אני קובע, שהצעת החוק של חבר הכנסת חגי מירום, הצעת חוק דמי מחלה (תיקון</w:t>
      </w:r>
      <w:r w:rsidR="00957838">
        <w:rPr>
          <w:rtl/>
        </w:rPr>
        <w:t xml:space="preserve"> – </w:t>
      </w:r>
      <w:r w:rsidRPr="00FC0E55">
        <w:rPr>
          <w:rtl/>
        </w:rPr>
        <w:t>היעדרות</w:t>
      </w:r>
      <w:r w:rsidR="00957838">
        <w:rPr>
          <w:rtl/>
        </w:rPr>
        <w:t xml:space="preserve"> </w:t>
      </w:r>
      <w:r w:rsidRPr="00FC0E55">
        <w:rPr>
          <w:rtl/>
        </w:rPr>
        <w:t>לרגל</w:t>
      </w:r>
      <w:r w:rsidR="00957838">
        <w:rPr>
          <w:rtl/>
        </w:rPr>
        <w:t xml:space="preserve"> </w:t>
      </w:r>
      <w:r w:rsidRPr="00FC0E55">
        <w:rPr>
          <w:rtl/>
        </w:rPr>
        <w:t>מחלת</w:t>
      </w:r>
      <w:r w:rsidR="00957838">
        <w:rPr>
          <w:rtl/>
        </w:rPr>
        <w:t xml:space="preserve"> </w:t>
      </w:r>
      <w:r w:rsidRPr="00FC0E55">
        <w:rPr>
          <w:rtl/>
        </w:rPr>
        <w:t>ילד),</w:t>
      </w:r>
      <w:r w:rsidR="00957838">
        <w:rPr>
          <w:rtl/>
        </w:rPr>
        <w:t xml:space="preserve"> </w:t>
      </w:r>
      <w:r w:rsidRPr="00FC0E55">
        <w:rPr>
          <w:rtl/>
        </w:rPr>
        <w:t>התשנ"ב</w:t>
      </w:r>
      <w:r w:rsidR="00957838">
        <w:rPr>
          <w:rtl/>
        </w:rPr>
        <w:t>–</w:t>
      </w:r>
      <w:r w:rsidRPr="00FC0E55">
        <w:rPr>
          <w:rtl/>
        </w:rPr>
        <w:t>1992, עוברת לדיון בוועדת העבודה והרווחה,</w:t>
      </w:r>
      <w:r w:rsidR="00957838">
        <w:rPr>
          <w:rtl/>
        </w:rPr>
        <w:t xml:space="preserve"> </w:t>
      </w:r>
      <w:r w:rsidRPr="00FC0E55">
        <w:rPr>
          <w:rtl/>
        </w:rPr>
        <w:t>להכנתה לקריאה ראשונה. חבר הכנסת קופמן, מה רצונך?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חיים קופמן (הליכוד):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אני הצבעתי נגד.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ד' שילנסקי: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אתה</w:t>
      </w:r>
      <w:r w:rsidR="00957838">
        <w:rPr>
          <w:rtl/>
        </w:rPr>
        <w:t xml:space="preserve"> </w:t>
      </w:r>
      <w:r w:rsidRPr="00FC0E55">
        <w:rPr>
          <w:rtl/>
        </w:rPr>
        <w:t>הצבעת</w:t>
      </w:r>
      <w:r w:rsidR="00957838">
        <w:rPr>
          <w:rtl/>
        </w:rPr>
        <w:t xml:space="preserve"> </w:t>
      </w:r>
      <w:r w:rsidRPr="00FC0E55">
        <w:rPr>
          <w:rtl/>
        </w:rPr>
        <w:t>נגד,</w:t>
      </w:r>
      <w:r w:rsidR="00957838">
        <w:rPr>
          <w:rtl/>
        </w:rPr>
        <w:t xml:space="preserve"> </w:t>
      </w:r>
      <w:r w:rsidRPr="00FC0E55">
        <w:rPr>
          <w:rtl/>
        </w:rPr>
        <w:t>והאור</w:t>
      </w:r>
      <w:r w:rsidR="00957838">
        <w:rPr>
          <w:rtl/>
        </w:rPr>
        <w:t xml:space="preserve"> </w:t>
      </w:r>
      <w:r w:rsidRPr="00FC0E55">
        <w:rPr>
          <w:rtl/>
        </w:rPr>
        <w:t>לא</w:t>
      </w:r>
      <w:r w:rsidR="00957838">
        <w:rPr>
          <w:rtl/>
        </w:rPr>
        <w:t xml:space="preserve"> </w:t>
      </w:r>
      <w:r w:rsidRPr="00FC0E55">
        <w:rPr>
          <w:rtl/>
        </w:rPr>
        <w:t>נדלק.</w:t>
      </w:r>
      <w:r w:rsidR="00957838">
        <w:rPr>
          <w:rtl/>
        </w:rPr>
        <w:t xml:space="preserve"> </w:t>
      </w:r>
      <w:r w:rsidRPr="00FC0E55">
        <w:rPr>
          <w:rtl/>
        </w:rPr>
        <w:t>זה</w:t>
      </w:r>
      <w:r w:rsidR="00957838">
        <w:rPr>
          <w:rtl/>
        </w:rPr>
        <w:t xml:space="preserve"> </w:t>
      </w:r>
      <w:r w:rsidRPr="00FC0E55">
        <w:rPr>
          <w:rtl/>
        </w:rPr>
        <w:t>קורה.</w:t>
      </w:r>
      <w:r w:rsidR="00957838">
        <w:rPr>
          <w:rtl/>
        </w:rPr>
        <w:t xml:space="preserve"> </w:t>
      </w:r>
      <w:r w:rsidRPr="00FC0E55">
        <w:rPr>
          <w:rtl/>
        </w:rPr>
        <w:t>נגד הרובוט, הגולם, אי</w:t>
      </w:r>
      <w:r w:rsidR="00957838">
        <w:rPr>
          <w:rtl/>
        </w:rPr>
        <w:t>-</w:t>
      </w:r>
      <w:r w:rsidRPr="00FC0E55">
        <w:rPr>
          <w:rtl/>
        </w:rPr>
        <w:t>אפשר</w:t>
      </w:r>
      <w:r w:rsidR="00957838">
        <w:rPr>
          <w:rtl/>
        </w:rPr>
        <w:t xml:space="preserve"> </w:t>
      </w:r>
      <w:r w:rsidRPr="00FC0E55">
        <w:rPr>
          <w:rtl/>
        </w:rPr>
        <w:t>להילחם.</w:t>
      </w:r>
      <w:r w:rsidR="00957838">
        <w:rPr>
          <w:rtl/>
        </w:rPr>
        <w:t xml:space="preserve"> </w:t>
      </w:r>
      <w:r w:rsidRPr="00FC0E55">
        <w:rPr>
          <w:rtl/>
        </w:rPr>
        <w:t>ובכן,</w:t>
      </w:r>
      <w:r w:rsidR="00957838">
        <w:rPr>
          <w:rtl/>
        </w:rPr>
        <w:t xml:space="preserve"> </w:t>
      </w:r>
      <w:r w:rsidRPr="00FC0E55">
        <w:rPr>
          <w:rtl/>
        </w:rPr>
        <w:t>אני</w:t>
      </w:r>
      <w:r w:rsidR="00957838">
        <w:rPr>
          <w:rtl/>
        </w:rPr>
        <w:t xml:space="preserve"> </w:t>
      </w:r>
      <w:r w:rsidRPr="00FC0E55">
        <w:rPr>
          <w:rtl/>
        </w:rPr>
        <w:t>קובע</w:t>
      </w:r>
      <w:r w:rsidR="00957838">
        <w:rPr>
          <w:rtl/>
        </w:rPr>
        <w:t xml:space="preserve"> </w:t>
      </w:r>
      <w:r w:rsidRPr="00FC0E55">
        <w:rPr>
          <w:rtl/>
        </w:rPr>
        <w:t>שהיה גם קול אחד נגד, כך שזה עוד יותר יפה. זאת אומרת</w:t>
      </w:r>
      <w:r w:rsidR="00957838">
        <w:rPr>
          <w:rtl/>
        </w:rPr>
        <w:t xml:space="preserve"> </w:t>
      </w:r>
      <w:r w:rsidRPr="00FC0E55">
        <w:rPr>
          <w:rtl/>
        </w:rPr>
        <w:t>שהכנסת חושבת. זו כנסת חושבת ולא רובוט. תודה רבה.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1"/>
        <w:rPr>
          <w:rtl/>
        </w:rPr>
      </w:pPr>
      <w:bookmarkStart w:id="6" w:name="_Toc456863955"/>
      <w:r w:rsidRPr="00957838">
        <w:rPr>
          <w:rtl/>
        </w:rPr>
        <w:t>הודעת היושב</w:t>
      </w:r>
      <w:r>
        <w:rPr>
          <w:rtl/>
        </w:rPr>
        <w:t>-</w:t>
      </w:r>
      <w:r w:rsidRPr="00957838">
        <w:rPr>
          <w:rtl/>
        </w:rPr>
        <w:t>ראש על מתכונת הדיון בסקירות השרים על פעולות משרדיהם</w:t>
      </w:r>
      <w:bookmarkEnd w:id="6"/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ד' שילנסקי: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חברי הכנסת, אנחנו מתחילים היום את הסדרה של סקירות שרים על פעולות משרדיהם.</w:t>
      </w:r>
      <w:r w:rsidR="00957838">
        <w:rPr>
          <w:rtl/>
        </w:rPr>
        <w:t xml:space="preserve"> </w:t>
      </w:r>
      <w:r w:rsidRPr="00FC0E55">
        <w:rPr>
          <w:rtl/>
        </w:rPr>
        <w:t>אני מוצא לנכון להביא בפניכם החלטת ועדת הכנסת לגבי מתכונת הדיון, ואני מצטט: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"משעברה</w:t>
      </w:r>
      <w:r w:rsidR="00957838">
        <w:rPr>
          <w:rtl/>
        </w:rPr>
        <w:t xml:space="preserve"> </w:t>
      </w:r>
      <w:r w:rsidRPr="00FC0E55">
        <w:rPr>
          <w:rtl/>
        </w:rPr>
        <w:t>הצעת</w:t>
      </w:r>
      <w:r w:rsidR="00957838">
        <w:rPr>
          <w:rtl/>
        </w:rPr>
        <w:t xml:space="preserve"> </w:t>
      </w:r>
      <w:r w:rsidRPr="00FC0E55">
        <w:rPr>
          <w:rtl/>
        </w:rPr>
        <w:t>חוק התקציב לוועדת הכספים, לאחר הקריאה הראשונה, יניחו השרים</w:t>
      </w:r>
      <w:r w:rsidR="00957838">
        <w:rPr>
          <w:rtl/>
        </w:rPr>
        <w:t xml:space="preserve"> </w:t>
      </w:r>
      <w:r w:rsidRPr="00FC0E55">
        <w:rPr>
          <w:rtl/>
        </w:rPr>
        <w:t>על</w:t>
      </w:r>
      <w:r w:rsidR="00957838">
        <w:rPr>
          <w:rtl/>
        </w:rPr>
        <w:t xml:space="preserve"> </w:t>
      </w:r>
      <w:r w:rsidRPr="00FC0E55">
        <w:rPr>
          <w:rtl/>
        </w:rPr>
        <w:t>שולחן</w:t>
      </w:r>
      <w:r w:rsidR="00957838">
        <w:rPr>
          <w:rtl/>
        </w:rPr>
        <w:t xml:space="preserve"> </w:t>
      </w:r>
      <w:r w:rsidRPr="00FC0E55">
        <w:rPr>
          <w:rtl/>
        </w:rPr>
        <w:t>הכנסת</w:t>
      </w:r>
      <w:r w:rsidR="00957838">
        <w:rPr>
          <w:rtl/>
        </w:rPr>
        <w:t xml:space="preserve"> </w:t>
      </w:r>
      <w:r w:rsidRPr="00FC0E55">
        <w:rPr>
          <w:rtl/>
        </w:rPr>
        <w:t>חוברת</w:t>
      </w:r>
      <w:r w:rsidR="00957838">
        <w:rPr>
          <w:rtl/>
        </w:rPr>
        <w:t xml:space="preserve"> </w:t>
      </w:r>
      <w:r w:rsidRPr="00FC0E55">
        <w:rPr>
          <w:rtl/>
        </w:rPr>
        <w:t>הכוללת</w:t>
      </w:r>
      <w:r w:rsidR="00957838">
        <w:rPr>
          <w:rtl/>
        </w:rPr>
        <w:t xml:space="preserve"> </w:t>
      </w:r>
      <w:r w:rsidRPr="00FC0E55">
        <w:rPr>
          <w:rtl/>
        </w:rPr>
        <w:t>דברי</w:t>
      </w:r>
      <w:r w:rsidR="00957838">
        <w:rPr>
          <w:rtl/>
        </w:rPr>
        <w:t xml:space="preserve"> </w:t>
      </w:r>
      <w:r w:rsidRPr="00FC0E55">
        <w:rPr>
          <w:rtl/>
        </w:rPr>
        <w:t>הסבר מתומצתים על פעולות משרדיהם, ובמועד</w:t>
      </w:r>
      <w:r w:rsidR="00957838">
        <w:rPr>
          <w:rtl/>
        </w:rPr>
        <w:t xml:space="preserve"> </w:t>
      </w:r>
      <w:r w:rsidRPr="00FC0E55">
        <w:rPr>
          <w:rtl/>
        </w:rPr>
        <w:t>שייקבע</w:t>
      </w:r>
      <w:r w:rsidR="00957838">
        <w:rPr>
          <w:rtl/>
        </w:rPr>
        <w:t xml:space="preserve"> </w:t>
      </w:r>
      <w:r w:rsidRPr="00FC0E55">
        <w:rPr>
          <w:rtl/>
        </w:rPr>
        <w:t>לדיון יישאו דברים בפני הכנסת בשיעור זמן של 10 דקות לכל שר. בעקבות דברי</w:t>
      </w:r>
      <w:r w:rsidR="00957838">
        <w:rPr>
          <w:rtl/>
        </w:rPr>
        <w:t xml:space="preserve"> </w:t>
      </w:r>
      <w:r w:rsidRPr="00FC0E55">
        <w:rPr>
          <w:rtl/>
        </w:rPr>
        <w:t>שר</w:t>
      </w:r>
      <w:r w:rsidR="00957838">
        <w:rPr>
          <w:rtl/>
        </w:rPr>
        <w:t xml:space="preserve"> </w:t>
      </w:r>
      <w:r w:rsidRPr="00FC0E55">
        <w:rPr>
          <w:rtl/>
        </w:rPr>
        <w:t>יהיו</w:t>
      </w:r>
      <w:r w:rsidR="00957838">
        <w:rPr>
          <w:rtl/>
        </w:rPr>
        <w:t xml:space="preserve"> </w:t>
      </w:r>
      <w:r w:rsidRPr="00FC0E55">
        <w:rPr>
          <w:rtl/>
        </w:rPr>
        <w:t>חברי הכנסת רשאים להציג שאלות לשר במסגרת זמן של דקה לכל שואל ולא יותר</w:t>
      </w:r>
      <w:r w:rsidR="00957838">
        <w:rPr>
          <w:rtl/>
        </w:rPr>
        <w:t xml:space="preserve"> </w:t>
      </w:r>
      <w:r w:rsidRPr="00FC0E55">
        <w:rPr>
          <w:rtl/>
        </w:rPr>
        <w:t>מ</w:t>
      </w:r>
      <w:r w:rsidR="00957838">
        <w:rPr>
          <w:rtl/>
        </w:rPr>
        <w:t>-</w:t>
      </w:r>
      <w:r w:rsidRPr="00FC0E55">
        <w:rPr>
          <w:rtl/>
        </w:rPr>
        <w:t>10</w:t>
      </w:r>
      <w:r w:rsidR="00957838">
        <w:rPr>
          <w:rtl/>
        </w:rPr>
        <w:t xml:space="preserve"> </w:t>
      </w:r>
      <w:r w:rsidRPr="00FC0E55">
        <w:rPr>
          <w:rtl/>
        </w:rPr>
        <w:t>שואלים.</w:t>
      </w:r>
      <w:r w:rsidR="00957838">
        <w:rPr>
          <w:rtl/>
        </w:rPr>
        <w:t xml:space="preserve"> </w:t>
      </w:r>
      <w:r w:rsidRPr="00FC0E55">
        <w:rPr>
          <w:rtl/>
        </w:rPr>
        <w:t>השר רשאי להשיב לשאלות בשיעור זמן של 10 דקות. בתום השאלות ותשובת</w:t>
      </w:r>
      <w:r w:rsidR="00957838">
        <w:rPr>
          <w:rtl/>
        </w:rPr>
        <w:t xml:space="preserve"> </w:t>
      </w:r>
      <w:r w:rsidRPr="00FC0E55">
        <w:rPr>
          <w:rtl/>
        </w:rPr>
        <w:t>השר, רשאי חבר כנסת הרוצה בכך לשאת דברים בשיעור זמן של 5 דקות.</w:t>
      </w:r>
      <w:r w:rsidR="00957838">
        <w:rPr>
          <w:rtl/>
        </w:rPr>
        <w:t xml:space="preserve"> </w:t>
      </w:r>
      <w:r w:rsidRPr="00FC0E55">
        <w:rPr>
          <w:rtl/>
        </w:rPr>
        <w:t>הדיון על פעולות</w:t>
      </w:r>
      <w:r w:rsidR="00957838">
        <w:rPr>
          <w:rtl/>
        </w:rPr>
        <w:t xml:space="preserve"> </w:t>
      </w:r>
      <w:r w:rsidRPr="00FC0E55">
        <w:rPr>
          <w:rtl/>
        </w:rPr>
        <w:t>המשרד יסתיים בדברי סיכום של השר."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דן תיכון (הליכוד):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יש לי שאלה.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ד' שילנסקי: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בבקשה.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דן תיכון (הליכוד):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שאלתי היא לגבי הפרוצדורה. האם תהיה הצבעה בסופו של דיון?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שרת החינוך והתרבות ש' אלוני: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 xml:space="preserve">האם קראת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דן תיכון (הליכוד):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קראתי, אבל לא ברור כאן אם תהיה הצבעה בסופו של הדיון.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ד' שילנסקי: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 xml:space="preserve">למען הסדר הטוב ולידיעת חברי הכנסת </w:t>
      </w:r>
      <w:r w:rsidR="00957838">
        <w:rPr>
          <w:rtl/>
        </w:rPr>
        <w:t>–</w:t>
      </w:r>
      <w:r w:rsidRPr="00FC0E55">
        <w:rPr>
          <w:rtl/>
        </w:rPr>
        <w:t xml:space="preserve"> לא תהיה הצבעה.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דן תיכון (הליכוד):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ונניח שמישהו ירצה להציע הצעת אי</w:t>
      </w:r>
      <w:r w:rsidR="00957838">
        <w:rPr>
          <w:rtl/>
        </w:rPr>
        <w:t>-</w:t>
      </w:r>
      <w:r w:rsidRPr="00FC0E55">
        <w:rPr>
          <w:rtl/>
        </w:rPr>
        <w:t>אמון בעקבות הדיון הזה, מה יקרה?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ד' שילנסקי: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אם</w:t>
      </w:r>
      <w:r w:rsidR="00957838">
        <w:rPr>
          <w:rtl/>
        </w:rPr>
        <w:t xml:space="preserve"> </w:t>
      </w:r>
      <w:r w:rsidRPr="00FC0E55">
        <w:rPr>
          <w:rtl/>
        </w:rPr>
        <w:t>מישהו</w:t>
      </w:r>
      <w:r w:rsidR="00957838">
        <w:rPr>
          <w:rtl/>
        </w:rPr>
        <w:t xml:space="preserve"> </w:t>
      </w:r>
      <w:r w:rsidRPr="00FC0E55">
        <w:rPr>
          <w:rtl/>
        </w:rPr>
        <w:t>רוצה</w:t>
      </w:r>
      <w:r w:rsidR="00957838">
        <w:rPr>
          <w:rtl/>
        </w:rPr>
        <w:t xml:space="preserve"> </w:t>
      </w:r>
      <w:r w:rsidRPr="00FC0E55">
        <w:rPr>
          <w:rtl/>
        </w:rPr>
        <w:t>להציע</w:t>
      </w:r>
      <w:r w:rsidR="00957838">
        <w:rPr>
          <w:rtl/>
        </w:rPr>
        <w:t xml:space="preserve"> </w:t>
      </w:r>
      <w:r w:rsidRPr="00FC0E55">
        <w:rPr>
          <w:rtl/>
        </w:rPr>
        <w:t>הצעת</w:t>
      </w:r>
      <w:r w:rsidR="00957838">
        <w:rPr>
          <w:rtl/>
        </w:rPr>
        <w:t xml:space="preserve"> </w:t>
      </w:r>
      <w:r w:rsidRPr="00FC0E55">
        <w:rPr>
          <w:rtl/>
        </w:rPr>
        <w:t>אי</w:t>
      </w:r>
      <w:r w:rsidR="00957838">
        <w:rPr>
          <w:rtl/>
        </w:rPr>
        <w:t>-</w:t>
      </w:r>
      <w:r w:rsidRPr="00FC0E55">
        <w:rPr>
          <w:rtl/>
        </w:rPr>
        <w:t>אמון</w:t>
      </w:r>
      <w:r w:rsidR="00957838">
        <w:rPr>
          <w:rtl/>
        </w:rPr>
        <w:t xml:space="preserve"> –</w:t>
      </w:r>
      <w:r w:rsidRPr="00FC0E55">
        <w:rPr>
          <w:rtl/>
        </w:rPr>
        <w:t xml:space="preserve"> בהתאם לפרוצדורה זה יכול להיות רק</w:t>
      </w:r>
      <w:r w:rsidR="00957838">
        <w:rPr>
          <w:rtl/>
        </w:rPr>
        <w:t xml:space="preserve"> </w:t>
      </w:r>
      <w:r w:rsidRPr="00FC0E55">
        <w:rPr>
          <w:rtl/>
        </w:rPr>
        <w:t>בשבוע הבא.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דן תיכון (הליכוד):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בסדר, אבל אני שואל האם אפשר להציע, בהתחשב בעובדה שאין הצבעה.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אברהם רביץ (יהדות התורה):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אפשר להצביע אי</w:t>
      </w:r>
      <w:r w:rsidR="00957838">
        <w:rPr>
          <w:rtl/>
        </w:rPr>
        <w:t>-</w:t>
      </w:r>
      <w:r w:rsidRPr="00FC0E55">
        <w:rPr>
          <w:rtl/>
        </w:rPr>
        <w:t>אמון גם על מזג האוויר.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ד' שילנסקי: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 xml:space="preserve">חבר הכנסת דן תיכון, אתה שאלת שאלה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דן תיכון (הליכוד):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אני לא מתכוון לסקירת שרת החינוך והתרבות. אני מתכוון לפרוצדורה בכלל.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ד' שילנסקי: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חבר הכנסת דן תיכון, אתה שאלת שאלה, ולמיטב ידיעתי עדיין לא השתמשו בזה, אבל</w:t>
      </w:r>
      <w:r w:rsidR="00957838">
        <w:rPr>
          <w:rtl/>
        </w:rPr>
        <w:t xml:space="preserve"> </w:t>
      </w:r>
      <w:r w:rsidRPr="00FC0E55">
        <w:rPr>
          <w:rtl/>
        </w:rPr>
        <w:t>תמיד</w:t>
      </w:r>
      <w:r w:rsidR="00957838">
        <w:rPr>
          <w:rtl/>
        </w:rPr>
        <w:t xml:space="preserve"> </w:t>
      </w:r>
      <w:r w:rsidRPr="00FC0E55">
        <w:rPr>
          <w:rtl/>
        </w:rPr>
        <w:t>אפשר</w:t>
      </w:r>
      <w:r w:rsidR="00957838">
        <w:rPr>
          <w:rtl/>
        </w:rPr>
        <w:t xml:space="preserve"> </w:t>
      </w:r>
      <w:r w:rsidRPr="00FC0E55">
        <w:rPr>
          <w:rtl/>
        </w:rPr>
        <w:t>להשתמש.</w:t>
      </w:r>
      <w:r w:rsidR="00957838">
        <w:rPr>
          <w:rtl/>
        </w:rPr>
        <w:t xml:space="preserve"> </w:t>
      </w:r>
      <w:r w:rsidRPr="00FC0E55">
        <w:rPr>
          <w:rtl/>
        </w:rPr>
        <w:t>בינתיים אזמין את שרת החינוך, וכשהיא תדבר ארענן את הזיכרון</w:t>
      </w:r>
      <w:r w:rsidR="00957838">
        <w:rPr>
          <w:rtl/>
        </w:rPr>
        <w:t xml:space="preserve"> </w:t>
      </w:r>
      <w:r w:rsidRPr="00FC0E55">
        <w:rPr>
          <w:rtl/>
        </w:rPr>
        <w:t>בקריאת</w:t>
      </w:r>
      <w:r w:rsidR="00957838">
        <w:rPr>
          <w:rtl/>
        </w:rPr>
        <w:t xml:space="preserve"> </w:t>
      </w:r>
      <w:r w:rsidRPr="00FC0E55">
        <w:rPr>
          <w:rtl/>
        </w:rPr>
        <w:t>התקנון.</w:t>
      </w:r>
      <w:r w:rsidR="00957838">
        <w:rPr>
          <w:rtl/>
        </w:rPr>
        <w:t xml:space="preserve"> </w:t>
      </w:r>
      <w:r w:rsidRPr="00FC0E55">
        <w:rPr>
          <w:rtl/>
        </w:rPr>
        <w:t>לא</w:t>
      </w:r>
      <w:r w:rsidR="00957838">
        <w:rPr>
          <w:rtl/>
        </w:rPr>
        <w:t xml:space="preserve"> </w:t>
      </w:r>
      <w:r w:rsidRPr="00FC0E55">
        <w:rPr>
          <w:rtl/>
        </w:rPr>
        <w:t>טוב לשלוף תשובה מהשרוול, כשהיא לא שגרתית. ניתי ספר ונחזה.</w:t>
      </w:r>
      <w:r w:rsidR="00957838">
        <w:rPr>
          <w:rtl/>
        </w:rPr>
        <w:t xml:space="preserve"> </w:t>
      </w:r>
      <w:r w:rsidRPr="00FC0E55">
        <w:rPr>
          <w:rtl/>
        </w:rPr>
        <w:t>נכון?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שאול יהלום (מפד"ל):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האם לאחר הדיון יש תשובה של השרה?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ד' שילנסקי: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חברי</w:t>
      </w:r>
      <w:r w:rsidR="00957838">
        <w:rPr>
          <w:rtl/>
        </w:rPr>
        <w:t xml:space="preserve"> </w:t>
      </w:r>
      <w:r w:rsidRPr="00FC0E55">
        <w:rPr>
          <w:rtl/>
        </w:rPr>
        <w:t>הכנסת,</w:t>
      </w:r>
      <w:r w:rsidR="00957838">
        <w:rPr>
          <w:rtl/>
        </w:rPr>
        <w:t xml:space="preserve"> </w:t>
      </w:r>
      <w:r w:rsidRPr="00FC0E55">
        <w:rPr>
          <w:rtl/>
        </w:rPr>
        <w:t>לשאלתו</w:t>
      </w:r>
      <w:r w:rsidR="00957838">
        <w:rPr>
          <w:rtl/>
        </w:rPr>
        <w:t xml:space="preserve"> </w:t>
      </w:r>
      <w:r w:rsidRPr="00FC0E55">
        <w:rPr>
          <w:rtl/>
        </w:rPr>
        <w:t>של</w:t>
      </w:r>
      <w:r w:rsidR="00957838">
        <w:rPr>
          <w:rtl/>
        </w:rPr>
        <w:t xml:space="preserve"> </w:t>
      </w:r>
      <w:r w:rsidRPr="00FC0E55">
        <w:rPr>
          <w:rtl/>
        </w:rPr>
        <w:t>חבר</w:t>
      </w:r>
      <w:r w:rsidR="00957838">
        <w:rPr>
          <w:rtl/>
        </w:rPr>
        <w:t xml:space="preserve"> </w:t>
      </w:r>
      <w:r w:rsidRPr="00FC0E55">
        <w:rPr>
          <w:rtl/>
        </w:rPr>
        <w:t xml:space="preserve">הכנסת דן תיכון </w:t>
      </w:r>
      <w:r w:rsidR="00957838">
        <w:rPr>
          <w:rtl/>
        </w:rPr>
        <w:t>–</w:t>
      </w:r>
      <w:r w:rsidRPr="00FC0E55">
        <w:rPr>
          <w:rtl/>
        </w:rPr>
        <w:t xml:space="preserve"> אני מניח שבתוך 10 הדקות,</w:t>
      </w:r>
      <w:r w:rsidR="00957838">
        <w:rPr>
          <w:rtl/>
        </w:rPr>
        <w:t xml:space="preserve"> </w:t>
      </w:r>
      <w:r w:rsidRPr="00FC0E55">
        <w:rPr>
          <w:rtl/>
        </w:rPr>
        <w:t>כששרת החינוך תדבר, אספיק לבדוק את התקנון ואתן את התשובה. תודה רבה.</w:t>
      </w:r>
    </w:p>
    <w:p w:rsidR="00957838" w:rsidRDefault="00957838" w:rsidP="00957838">
      <w:pPr>
        <w:rPr>
          <w:rtl/>
        </w:rPr>
      </w:pPr>
    </w:p>
    <w:p w:rsidR="00957838" w:rsidRDefault="00957838" w:rsidP="00957838">
      <w:pPr>
        <w:rPr>
          <w:rtl/>
        </w:rPr>
      </w:pPr>
    </w:p>
    <w:p w:rsidR="00957838" w:rsidRDefault="00957838" w:rsidP="00957838">
      <w:pPr>
        <w:pStyle w:val="1"/>
        <w:rPr>
          <w:rtl/>
        </w:rPr>
      </w:pPr>
      <w:bookmarkStart w:id="7" w:name="_Toc456863956"/>
      <w:r w:rsidRPr="00957838">
        <w:rPr>
          <w:rtl/>
        </w:rPr>
        <w:t>סקירת שרת החינוך והתרבות על פעולות משרדה;</w:t>
      </w:r>
      <w:bookmarkEnd w:id="7"/>
    </w:p>
    <w:p w:rsidR="00957838" w:rsidRPr="00957838" w:rsidRDefault="00957838" w:rsidP="00147884">
      <w:pPr>
        <w:pStyle w:val="1"/>
        <w:rPr>
          <w:rtl/>
        </w:rPr>
      </w:pPr>
      <w:bookmarkStart w:id="8" w:name="_Toc456863957"/>
      <w:r w:rsidRPr="00957838">
        <w:rPr>
          <w:rtl/>
        </w:rPr>
        <w:t>תוכנית החינוך החדשה של עיריית תל</w:t>
      </w:r>
      <w:r>
        <w:rPr>
          <w:rtl/>
        </w:rPr>
        <w:t>-</w:t>
      </w:r>
      <w:r w:rsidRPr="00957838">
        <w:rPr>
          <w:rtl/>
        </w:rPr>
        <w:t>אביב</w:t>
      </w:r>
      <w:bookmarkEnd w:id="8"/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ד' שילנסקי: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אני מזמין את כבוד שרת החינוך והתרבות.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שרת החינוך והתרבות ש' אלוני: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אדוני</w:t>
      </w:r>
      <w:r w:rsidR="00957838">
        <w:rPr>
          <w:rtl/>
        </w:rPr>
        <w:t xml:space="preserve"> </w:t>
      </w:r>
      <w:r w:rsidRPr="00FC0E55">
        <w:rPr>
          <w:rtl/>
        </w:rPr>
        <w:t>היושב</w:t>
      </w:r>
      <w:r w:rsidR="00957838">
        <w:rPr>
          <w:rtl/>
        </w:rPr>
        <w:t>-</w:t>
      </w:r>
      <w:r w:rsidRPr="00FC0E55">
        <w:rPr>
          <w:rtl/>
        </w:rPr>
        <w:t>ראש,</w:t>
      </w:r>
      <w:r w:rsidR="00957838">
        <w:rPr>
          <w:rtl/>
        </w:rPr>
        <w:t xml:space="preserve"> </w:t>
      </w:r>
      <w:r w:rsidRPr="00FC0E55">
        <w:rPr>
          <w:rtl/>
        </w:rPr>
        <w:t>חברי</w:t>
      </w:r>
      <w:r w:rsidR="00957838">
        <w:rPr>
          <w:rtl/>
        </w:rPr>
        <w:t xml:space="preserve"> </w:t>
      </w:r>
      <w:r w:rsidRPr="00FC0E55">
        <w:rPr>
          <w:rtl/>
        </w:rPr>
        <w:t>כנסת</w:t>
      </w:r>
      <w:r w:rsidR="00957838">
        <w:rPr>
          <w:rtl/>
        </w:rPr>
        <w:t xml:space="preserve"> </w:t>
      </w:r>
      <w:r w:rsidRPr="00FC0E55">
        <w:rPr>
          <w:rtl/>
        </w:rPr>
        <w:t>נכבדים, כמקובל וכפי שהודעת, הנחתי על שולחן</w:t>
      </w:r>
      <w:r w:rsidR="00957838">
        <w:rPr>
          <w:rtl/>
        </w:rPr>
        <w:t xml:space="preserve"> </w:t>
      </w:r>
      <w:r w:rsidRPr="00FC0E55">
        <w:rPr>
          <w:rtl/>
        </w:rPr>
        <w:t>הכנסת את עיקרי הפעולות ואת מבנה התקציב.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רבותי,</w:t>
      </w:r>
      <w:r w:rsidR="00957838">
        <w:rPr>
          <w:rtl/>
        </w:rPr>
        <w:t xml:space="preserve"> </w:t>
      </w:r>
      <w:r w:rsidRPr="00FC0E55">
        <w:rPr>
          <w:rtl/>
        </w:rPr>
        <w:t>חברי</w:t>
      </w:r>
      <w:r w:rsidR="00957838">
        <w:rPr>
          <w:rtl/>
        </w:rPr>
        <w:t xml:space="preserve"> </w:t>
      </w:r>
      <w:r w:rsidRPr="00FC0E55">
        <w:rPr>
          <w:rtl/>
        </w:rPr>
        <w:t>הכנסת,</w:t>
      </w:r>
      <w:r w:rsidR="00957838">
        <w:rPr>
          <w:rtl/>
        </w:rPr>
        <w:t xml:space="preserve"> </w:t>
      </w:r>
      <w:r w:rsidRPr="00FC0E55">
        <w:rPr>
          <w:rtl/>
        </w:rPr>
        <w:t>למרות</w:t>
      </w:r>
      <w:r w:rsidR="00957838">
        <w:rPr>
          <w:rtl/>
        </w:rPr>
        <w:t xml:space="preserve"> </w:t>
      </w:r>
      <w:r w:rsidRPr="00FC0E55">
        <w:rPr>
          <w:rtl/>
        </w:rPr>
        <w:t>הניגודים</w:t>
      </w:r>
      <w:r w:rsidR="00957838">
        <w:rPr>
          <w:rtl/>
        </w:rPr>
        <w:t xml:space="preserve"> </w:t>
      </w:r>
      <w:r w:rsidRPr="00FC0E55">
        <w:rPr>
          <w:rtl/>
        </w:rPr>
        <w:t>המצויים בבית הזה, מטעמים פוליטיים,</w:t>
      </w:r>
      <w:r w:rsidR="00957838">
        <w:rPr>
          <w:rtl/>
        </w:rPr>
        <w:t xml:space="preserve"> </w:t>
      </w:r>
      <w:r w:rsidRPr="00FC0E55">
        <w:rPr>
          <w:rtl/>
        </w:rPr>
        <w:t>חברתיים,</w:t>
      </w:r>
      <w:r w:rsidR="00957838">
        <w:rPr>
          <w:rtl/>
        </w:rPr>
        <w:t xml:space="preserve"> </w:t>
      </w:r>
      <w:r w:rsidRPr="00FC0E55">
        <w:rPr>
          <w:rtl/>
        </w:rPr>
        <w:t>לאומיים,</w:t>
      </w:r>
      <w:r w:rsidR="00957838">
        <w:rPr>
          <w:rtl/>
        </w:rPr>
        <w:t xml:space="preserve"> </w:t>
      </w:r>
      <w:r w:rsidRPr="00FC0E55">
        <w:rPr>
          <w:rtl/>
        </w:rPr>
        <w:t>דתיים</w:t>
      </w:r>
      <w:r w:rsidR="00957838">
        <w:rPr>
          <w:rtl/>
        </w:rPr>
        <w:t xml:space="preserve"> </w:t>
      </w:r>
      <w:r w:rsidRPr="00FC0E55">
        <w:rPr>
          <w:rtl/>
        </w:rPr>
        <w:t>ואחרים,</w:t>
      </w:r>
      <w:r w:rsidR="00957838">
        <w:rPr>
          <w:rtl/>
        </w:rPr>
        <w:t xml:space="preserve"> </w:t>
      </w:r>
      <w:r w:rsidRPr="00FC0E55">
        <w:rPr>
          <w:rtl/>
        </w:rPr>
        <w:t>אין</w:t>
      </w:r>
      <w:r w:rsidR="00957838">
        <w:rPr>
          <w:rtl/>
        </w:rPr>
        <w:t xml:space="preserve"> </w:t>
      </w:r>
      <w:r w:rsidRPr="00FC0E55">
        <w:rPr>
          <w:rtl/>
        </w:rPr>
        <w:t>לי ספק שבדבר אחד כולנו מאוחדים, למרות</w:t>
      </w:r>
      <w:r w:rsidR="00957838">
        <w:rPr>
          <w:rtl/>
        </w:rPr>
        <w:t xml:space="preserve"> </w:t>
      </w:r>
      <w:r w:rsidRPr="00FC0E55">
        <w:rPr>
          <w:rtl/>
        </w:rPr>
        <w:t>הניגודים</w:t>
      </w:r>
      <w:r w:rsidR="00957838">
        <w:rPr>
          <w:rtl/>
        </w:rPr>
        <w:t xml:space="preserve"> </w:t>
      </w:r>
      <w:r w:rsidRPr="00FC0E55">
        <w:rPr>
          <w:rtl/>
        </w:rPr>
        <w:t>שיש</w:t>
      </w:r>
      <w:r w:rsidR="00957838">
        <w:rPr>
          <w:rtl/>
        </w:rPr>
        <w:t xml:space="preserve"> </w:t>
      </w:r>
      <w:r w:rsidRPr="00FC0E55">
        <w:rPr>
          <w:rtl/>
        </w:rPr>
        <w:t>בינינו,</w:t>
      </w:r>
      <w:r w:rsidR="00957838">
        <w:rPr>
          <w:rtl/>
        </w:rPr>
        <w:t xml:space="preserve"> </w:t>
      </w:r>
      <w:r w:rsidRPr="00FC0E55">
        <w:rPr>
          <w:rtl/>
        </w:rPr>
        <w:t>והוא</w:t>
      </w:r>
      <w:r w:rsidR="00957838">
        <w:rPr>
          <w:rtl/>
        </w:rPr>
        <w:t xml:space="preserve"> </w:t>
      </w:r>
      <w:r w:rsidRPr="00FC0E55">
        <w:rPr>
          <w:rtl/>
        </w:rPr>
        <w:t>בדאגה האמיתית, שאין לסתור אותה, לילדינו ולנכדינו</w:t>
      </w:r>
      <w:r w:rsidR="00957838">
        <w:rPr>
          <w:rtl/>
        </w:rPr>
        <w:t xml:space="preserve"> </w:t>
      </w:r>
      <w:r w:rsidRPr="00FC0E55">
        <w:rPr>
          <w:rtl/>
        </w:rPr>
        <w:t>כיחידים</w:t>
      </w:r>
      <w:r w:rsidR="00957838">
        <w:rPr>
          <w:rtl/>
        </w:rPr>
        <w:t xml:space="preserve"> </w:t>
      </w:r>
      <w:r w:rsidRPr="00FC0E55">
        <w:rPr>
          <w:rtl/>
        </w:rPr>
        <w:t>וכקולקטיב</w:t>
      </w:r>
      <w:r w:rsidR="00957838">
        <w:rPr>
          <w:rtl/>
        </w:rPr>
        <w:t xml:space="preserve"> </w:t>
      </w:r>
      <w:r w:rsidRPr="00FC0E55">
        <w:rPr>
          <w:rtl/>
        </w:rPr>
        <w:t>בארץ הזאת; המדינה והדור הבא, שלומם, כושרם להתמודד עם אתגרי</w:t>
      </w:r>
      <w:r w:rsidR="00957838">
        <w:rPr>
          <w:rtl/>
        </w:rPr>
        <w:t xml:space="preserve"> </w:t>
      </w:r>
      <w:r w:rsidRPr="00FC0E55">
        <w:rPr>
          <w:rtl/>
        </w:rPr>
        <w:t>העתיד,</w:t>
      </w:r>
      <w:r w:rsidR="00957838">
        <w:rPr>
          <w:rtl/>
        </w:rPr>
        <w:t xml:space="preserve"> </w:t>
      </w:r>
      <w:r w:rsidRPr="00FC0E55">
        <w:rPr>
          <w:rtl/>
        </w:rPr>
        <w:t>שייכותם וזהותם.</w:t>
      </w:r>
      <w:r w:rsidR="00957838">
        <w:rPr>
          <w:rtl/>
        </w:rPr>
        <w:t xml:space="preserve"> </w:t>
      </w:r>
      <w:r w:rsidRPr="00FC0E55">
        <w:rPr>
          <w:rtl/>
        </w:rPr>
        <w:t>הסכמה זו ודאגה זו, שאין לסתור אותן, בדרך הטבע ממקדות,</w:t>
      </w:r>
      <w:r w:rsidR="00957838">
        <w:rPr>
          <w:rtl/>
        </w:rPr>
        <w:t xml:space="preserve"> </w:t>
      </w:r>
      <w:r w:rsidRPr="00FC0E55">
        <w:rPr>
          <w:rtl/>
        </w:rPr>
        <w:t>באין</w:t>
      </w:r>
      <w:r w:rsidR="00957838">
        <w:rPr>
          <w:rtl/>
        </w:rPr>
        <w:t xml:space="preserve"> </w:t>
      </w:r>
      <w:r w:rsidRPr="00FC0E55">
        <w:rPr>
          <w:rtl/>
        </w:rPr>
        <w:t>מוקד</w:t>
      </w:r>
      <w:r w:rsidR="00957838">
        <w:rPr>
          <w:rtl/>
        </w:rPr>
        <w:t xml:space="preserve"> </w:t>
      </w:r>
      <w:r w:rsidRPr="00FC0E55">
        <w:rPr>
          <w:rtl/>
        </w:rPr>
        <w:t>חד</w:t>
      </w:r>
      <w:r w:rsidR="00957838">
        <w:rPr>
          <w:rtl/>
        </w:rPr>
        <w:t xml:space="preserve"> </w:t>
      </w:r>
      <w:r w:rsidRPr="00FC0E55">
        <w:rPr>
          <w:rtl/>
        </w:rPr>
        <w:t>יותר,</w:t>
      </w:r>
      <w:r w:rsidR="00957838">
        <w:rPr>
          <w:rtl/>
        </w:rPr>
        <w:t xml:space="preserve"> </w:t>
      </w:r>
      <w:r w:rsidRPr="00FC0E55">
        <w:rPr>
          <w:rtl/>
        </w:rPr>
        <w:t>את</w:t>
      </w:r>
      <w:r w:rsidR="00957838">
        <w:rPr>
          <w:rtl/>
        </w:rPr>
        <w:t xml:space="preserve"> </w:t>
      </w:r>
      <w:r w:rsidRPr="00FC0E55">
        <w:rPr>
          <w:rtl/>
        </w:rPr>
        <w:t>תשומת</w:t>
      </w:r>
      <w:r w:rsidR="00957838">
        <w:rPr>
          <w:rtl/>
        </w:rPr>
        <w:t xml:space="preserve"> </w:t>
      </w:r>
      <w:r w:rsidRPr="00FC0E55">
        <w:rPr>
          <w:rtl/>
        </w:rPr>
        <w:t>הלב</w:t>
      </w:r>
      <w:r w:rsidR="00957838">
        <w:rPr>
          <w:rtl/>
        </w:rPr>
        <w:t xml:space="preserve"> </w:t>
      </w:r>
      <w:r w:rsidRPr="00FC0E55">
        <w:rPr>
          <w:rtl/>
        </w:rPr>
        <w:t>וגם</w:t>
      </w:r>
      <w:r w:rsidR="00957838">
        <w:rPr>
          <w:rtl/>
        </w:rPr>
        <w:t xml:space="preserve"> </w:t>
      </w:r>
      <w:r w:rsidRPr="00FC0E55">
        <w:rPr>
          <w:rtl/>
        </w:rPr>
        <w:t>את הריגושים והמאוויים במשרד החינוך</w:t>
      </w:r>
      <w:r w:rsidR="00957838">
        <w:rPr>
          <w:rtl/>
        </w:rPr>
        <w:t xml:space="preserve"> </w:t>
      </w:r>
      <w:r w:rsidRPr="00FC0E55">
        <w:rPr>
          <w:rtl/>
        </w:rPr>
        <w:t>בתוכניות החינוך ובמהות מערכת החינוך במדינת ישראל.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הסתירות</w:t>
      </w:r>
      <w:r w:rsidR="00957838">
        <w:rPr>
          <w:rtl/>
        </w:rPr>
        <w:t xml:space="preserve"> </w:t>
      </w:r>
      <w:r w:rsidRPr="00FC0E55">
        <w:rPr>
          <w:rtl/>
        </w:rPr>
        <w:t>שבינינו</w:t>
      </w:r>
      <w:r w:rsidR="00957838">
        <w:rPr>
          <w:rtl/>
        </w:rPr>
        <w:t xml:space="preserve"> </w:t>
      </w:r>
      <w:r w:rsidRPr="00FC0E55">
        <w:rPr>
          <w:rtl/>
        </w:rPr>
        <w:t>הן</w:t>
      </w:r>
      <w:r w:rsidR="00957838">
        <w:rPr>
          <w:rtl/>
        </w:rPr>
        <w:t xml:space="preserve"> </w:t>
      </w:r>
      <w:r w:rsidRPr="00FC0E55">
        <w:rPr>
          <w:rtl/>
        </w:rPr>
        <w:t>רבות</w:t>
      </w:r>
      <w:r w:rsidR="00957838">
        <w:rPr>
          <w:rtl/>
        </w:rPr>
        <w:t xml:space="preserve"> </w:t>
      </w:r>
      <w:r w:rsidRPr="00FC0E55">
        <w:rPr>
          <w:rtl/>
        </w:rPr>
        <w:t>והן ידועות. אנחנו עם עתיק יומין ועם צעיר שחזר</w:t>
      </w:r>
      <w:r w:rsidR="00957838">
        <w:rPr>
          <w:rtl/>
        </w:rPr>
        <w:t xml:space="preserve"> </w:t>
      </w:r>
      <w:r w:rsidRPr="00FC0E55">
        <w:rPr>
          <w:rtl/>
        </w:rPr>
        <w:t>לארצו.</w:t>
      </w:r>
      <w:r w:rsidR="00957838">
        <w:rPr>
          <w:rtl/>
        </w:rPr>
        <w:t xml:space="preserve"> </w:t>
      </w:r>
      <w:r w:rsidRPr="00FC0E55">
        <w:rPr>
          <w:rtl/>
        </w:rPr>
        <w:t>יש</w:t>
      </w:r>
      <w:r w:rsidR="00957838">
        <w:rPr>
          <w:rtl/>
        </w:rPr>
        <w:t xml:space="preserve"> </w:t>
      </w:r>
      <w:r w:rsidRPr="00FC0E55">
        <w:rPr>
          <w:rtl/>
        </w:rPr>
        <w:t>לנו</w:t>
      </w:r>
      <w:r w:rsidR="00957838">
        <w:rPr>
          <w:rtl/>
        </w:rPr>
        <w:t xml:space="preserve"> </w:t>
      </w:r>
      <w:r w:rsidRPr="00FC0E55">
        <w:rPr>
          <w:rtl/>
        </w:rPr>
        <w:t>לשון עתיקת יומין וצעירה. רק לפני 100 שנה נפטר המשורר שכתב את</w:t>
      </w:r>
      <w:r w:rsidR="00957838">
        <w:rPr>
          <w:rtl/>
        </w:rPr>
        <w:t xml:space="preserve"> </w:t>
      </w:r>
      <w:r w:rsidRPr="00FC0E55">
        <w:rPr>
          <w:rtl/>
        </w:rPr>
        <w:t>"למי</w:t>
      </w:r>
      <w:r w:rsidR="00957838">
        <w:rPr>
          <w:rtl/>
        </w:rPr>
        <w:t xml:space="preserve"> </w:t>
      </w:r>
      <w:r w:rsidRPr="00FC0E55">
        <w:rPr>
          <w:rtl/>
        </w:rPr>
        <w:t>אני</w:t>
      </w:r>
      <w:r w:rsidR="00957838">
        <w:rPr>
          <w:rtl/>
        </w:rPr>
        <w:t xml:space="preserve"> </w:t>
      </w:r>
      <w:r w:rsidRPr="00FC0E55">
        <w:rPr>
          <w:rtl/>
        </w:rPr>
        <w:t>עמל",</w:t>
      </w:r>
      <w:r w:rsidR="00957838">
        <w:rPr>
          <w:rtl/>
        </w:rPr>
        <w:t xml:space="preserve"> </w:t>
      </w:r>
      <w:r w:rsidRPr="00FC0E55">
        <w:rPr>
          <w:rtl/>
        </w:rPr>
        <w:t>ולפני</w:t>
      </w:r>
      <w:r w:rsidR="00957838">
        <w:rPr>
          <w:rtl/>
        </w:rPr>
        <w:t xml:space="preserve"> </w:t>
      </w:r>
      <w:r w:rsidRPr="00FC0E55">
        <w:rPr>
          <w:rtl/>
        </w:rPr>
        <w:t>100</w:t>
      </w:r>
      <w:r w:rsidR="00957838">
        <w:rPr>
          <w:rtl/>
        </w:rPr>
        <w:t xml:space="preserve"> </w:t>
      </w:r>
      <w:r w:rsidRPr="00FC0E55">
        <w:rPr>
          <w:rtl/>
        </w:rPr>
        <w:t>שנה כתב המשורר ביאליק את שירו "אל הציפור".</w:t>
      </w:r>
      <w:r w:rsidR="00957838">
        <w:rPr>
          <w:rtl/>
        </w:rPr>
        <w:t xml:space="preserve"> </w:t>
      </w:r>
      <w:r w:rsidRPr="00FC0E55">
        <w:rPr>
          <w:rtl/>
        </w:rPr>
        <w:t>אותה</w:t>
      </w:r>
      <w:r w:rsidR="00957838">
        <w:rPr>
          <w:rtl/>
        </w:rPr>
        <w:t xml:space="preserve"> </w:t>
      </w:r>
      <w:r w:rsidRPr="00FC0E55">
        <w:rPr>
          <w:rtl/>
        </w:rPr>
        <w:t>ציפור</w:t>
      </w:r>
      <w:r w:rsidR="00957838">
        <w:rPr>
          <w:rtl/>
        </w:rPr>
        <w:t xml:space="preserve"> </w:t>
      </w:r>
      <w:r w:rsidRPr="00FC0E55">
        <w:rPr>
          <w:rtl/>
        </w:rPr>
        <w:t>הניעה</w:t>
      </w:r>
      <w:r w:rsidR="00957838">
        <w:rPr>
          <w:rtl/>
        </w:rPr>
        <w:t xml:space="preserve"> </w:t>
      </w:r>
      <w:r w:rsidRPr="00FC0E55">
        <w:rPr>
          <w:rtl/>
        </w:rPr>
        <w:t xml:space="preserve">לבבות רבים ויצרה תנועה. ואולי השירה, והספרות, והתרבות </w:t>
      </w:r>
      <w:r w:rsidR="00957838">
        <w:rPr>
          <w:rtl/>
        </w:rPr>
        <w:t>–</w:t>
      </w:r>
      <w:r w:rsidRPr="00FC0E55">
        <w:rPr>
          <w:rtl/>
        </w:rPr>
        <w:t xml:space="preserve"> לא אולי,</w:t>
      </w:r>
      <w:r w:rsidR="00957838">
        <w:rPr>
          <w:rtl/>
        </w:rPr>
        <w:t xml:space="preserve"> </w:t>
      </w:r>
      <w:r w:rsidRPr="00FC0E55">
        <w:rPr>
          <w:rtl/>
        </w:rPr>
        <w:t xml:space="preserve">ודאי </w:t>
      </w:r>
      <w:r w:rsidR="00957838">
        <w:rPr>
          <w:rtl/>
        </w:rPr>
        <w:t>–</w:t>
      </w:r>
      <w:r w:rsidRPr="00FC0E55">
        <w:rPr>
          <w:rtl/>
        </w:rPr>
        <w:t xml:space="preserve"> מגיע להן מקום כבוד בתנועת השחרור הלאומית היהודית.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באנו</w:t>
      </w:r>
      <w:r w:rsidR="00957838">
        <w:rPr>
          <w:rtl/>
        </w:rPr>
        <w:t xml:space="preserve"> </w:t>
      </w:r>
      <w:r w:rsidRPr="00FC0E55">
        <w:rPr>
          <w:rtl/>
        </w:rPr>
        <w:t>לכאן</w:t>
      </w:r>
      <w:r w:rsidR="00957838">
        <w:rPr>
          <w:rtl/>
        </w:rPr>
        <w:t xml:space="preserve"> </w:t>
      </w:r>
      <w:r w:rsidRPr="00FC0E55">
        <w:rPr>
          <w:rtl/>
        </w:rPr>
        <w:t>לבנות</w:t>
      </w:r>
      <w:r w:rsidR="00957838">
        <w:rPr>
          <w:rtl/>
        </w:rPr>
        <w:t xml:space="preserve"> </w:t>
      </w:r>
      <w:r w:rsidRPr="00FC0E55">
        <w:rPr>
          <w:rtl/>
        </w:rPr>
        <w:t>כאן</w:t>
      </w:r>
      <w:r w:rsidR="00957838">
        <w:rPr>
          <w:rtl/>
        </w:rPr>
        <w:t xml:space="preserve"> </w:t>
      </w:r>
      <w:r w:rsidRPr="00FC0E55">
        <w:rPr>
          <w:rtl/>
        </w:rPr>
        <w:t>עם</w:t>
      </w:r>
      <w:r w:rsidR="00957838">
        <w:rPr>
          <w:rtl/>
        </w:rPr>
        <w:t xml:space="preserve"> </w:t>
      </w:r>
      <w:r w:rsidRPr="00FC0E55">
        <w:rPr>
          <w:rtl/>
        </w:rPr>
        <w:t>אדם</w:t>
      </w:r>
      <w:r w:rsidR="00957838">
        <w:rPr>
          <w:rtl/>
        </w:rPr>
        <w:t xml:space="preserve"> </w:t>
      </w:r>
      <w:r w:rsidRPr="00FC0E55">
        <w:rPr>
          <w:rtl/>
        </w:rPr>
        <w:t>ובאנו</w:t>
      </w:r>
      <w:r w:rsidR="00957838">
        <w:rPr>
          <w:rtl/>
        </w:rPr>
        <w:t xml:space="preserve"> </w:t>
      </w:r>
      <w:r w:rsidRPr="00FC0E55">
        <w:rPr>
          <w:rtl/>
        </w:rPr>
        <w:t>לנפה נשכחת, די עזובה, של האימפריה</w:t>
      </w:r>
      <w:r w:rsidR="00957838">
        <w:rPr>
          <w:rtl/>
        </w:rPr>
        <w:t xml:space="preserve"> </w:t>
      </w:r>
      <w:r w:rsidRPr="00FC0E55">
        <w:rPr>
          <w:rtl/>
        </w:rPr>
        <w:t>העות'מאנית, ומצאנו כאן עם אחר, שזו גם כן מולדתו, והם חיים אתנו במדינת ישראל.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רחבעם זאבי (מולדת):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זה לא נכון. זה לא נכון.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שרת החינוך והתרבות ש' אלוני: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אנשים בני עם אחר.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רחבעם זאבי (מולדת):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הם</w:t>
      </w:r>
      <w:r w:rsidR="00957838">
        <w:rPr>
          <w:rtl/>
        </w:rPr>
        <w:t xml:space="preserve"> </w:t>
      </w:r>
      <w:r w:rsidRPr="00FC0E55">
        <w:rPr>
          <w:rtl/>
        </w:rPr>
        <w:t>באו</w:t>
      </w:r>
      <w:r w:rsidR="00957838">
        <w:rPr>
          <w:rtl/>
        </w:rPr>
        <w:t xml:space="preserve"> </w:t>
      </w:r>
      <w:r w:rsidRPr="00FC0E55">
        <w:rPr>
          <w:rtl/>
        </w:rPr>
        <w:t>לכאן בעקבות ההתיישבות הציונית. כתבה זאת ג'ואן פיטרס. היא כתבה את</w:t>
      </w:r>
      <w:r w:rsidR="00957838">
        <w:rPr>
          <w:rtl/>
        </w:rPr>
        <w:t xml:space="preserve"> </w:t>
      </w:r>
      <w:r w:rsidRPr="00FC0E55">
        <w:rPr>
          <w:rtl/>
        </w:rPr>
        <w:t>הספר "מאז ומקדם" עם הקדמה של יצחק רבין, המאשר את תוכנו, מברך וממליץ עליו.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שרת החינוך והתרבות ש' אלוני: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חבר הכנסת זאבי.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ד' שילנסקי: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חברי הכנסת, היתה קריאת ביניים, נא לאפשר לשרה להמשיך.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שרת החינוך והתרבות ש' אלוני: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חבר</w:t>
      </w:r>
      <w:r w:rsidR="00957838">
        <w:rPr>
          <w:rtl/>
        </w:rPr>
        <w:t xml:space="preserve"> </w:t>
      </w:r>
      <w:r w:rsidRPr="00FC0E55">
        <w:rPr>
          <w:rtl/>
        </w:rPr>
        <w:t>הכנסת</w:t>
      </w:r>
      <w:r w:rsidR="00957838">
        <w:rPr>
          <w:rtl/>
        </w:rPr>
        <w:t xml:space="preserve"> </w:t>
      </w:r>
      <w:r w:rsidRPr="00FC0E55">
        <w:rPr>
          <w:rtl/>
        </w:rPr>
        <w:t>זאבי,</w:t>
      </w:r>
      <w:r w:rsidR="00957838">
        <w:rPr>
          <w:rtl/>
        </w:rPr>
        <w:t xml:space="preserve"> </w:t>
      </w:r>
      <w:r w:rsidRPr="00FC0E55">
        <w:rPr>
          <w:rtl/>
        </w:rPr>
        <w:t>אנחנו</w:t>
      </w:r>
      <w:r w:rsidR="00957838">
        <w:rPr>
          <w:rtl/>
        </w:rPr>
        <w:t xml:space="preserve"> </w:t>
      </w:r>
      <w:r w:rsidRPr="00FC0E55">
        <w:rPr>
          <w:rtl/>
        </w:rPr>
        <w:t>הגענו</w:t>
      </w:r>
      <w:r w:rsidR="00957838">
        <w:rPr>
          <w:rtl/>
        </w:rPr>
        <w:t xml:space="preserve"> </w:t>
      </w:r>
      <w:r w:rsidRPr="00FC0E55">
        <w:rPr>
          <w:rtl/>
        </w:rPr>
        <w:t>לכאן גלים גלים, וייתכן שגם הם הגיעו גלים</w:t>
      </w:r>
      <w:r w:rsidR="00957838">
        <w:rPr>
          <w:rtl/>
        </w:rPr>
        <w:t xml:space="preserve"> </w:t>
      </w:r>
      <w:r w:rsidRPr="00FC0E55">
        <w:rPr>
          <w:rtl/>
        </w:rPr>
        <w:t>גלים.</w:t>
      </w:r>
      <w:r w:rsidR="00957838">
        <w:rPr>
          <w:rtl/>
        </w:rPr>
        <w:t xml:space="preserve"> </w:t>
      </w:r>
      <w:r w:rsidRPr="00FC0E55">
        <w:rPr>
          <w:rtl/>
        </w:rPr>
        <w:t>אני</w:t>
      </w:r>
      <w:r w:rsidR="00957838">
        <w:rPr>
          <w:rtl/>
        </w:rPr>
        <w:t xml:space="preserve"> </w:t>
      </w:r>
      <w:r w:rsidRPr="00FC0E55">
        <w:rPr>
          <w:rtl/>
        </w:rPr>
        <w:t>לא</w:t>
      </w:r>
      <w:r w:rsidR="00957838">
        <w:rPr>
          <w:rtl/>
        </w:rPr>
        <w:t xml:space="preserve"> </w:t>
      </w:r>
      <w:r w:rsidRPr="00FC0E55">
        <w:rPr>
          <w:rtl/>
        </w:rPr>
        <w:t>מתווכחת</w:t>
      </w:r>
      <w:r w:rsidR="00957838">
        <w:rPr>
          <w:rtl/>
        </w:rPr>
        <w:t xml:space="preserve"> </w:t>
      </w:r>
      <w:r w:rsidRPr="00FC0E55">
        <w:rPr>
          <w:rtl/>
        </w:rPr>
        <w:t>על</w:t>
      </w:r>
      <w:r w:rsidR="00957838">
        <w:rPr>
          <w:rtl/>
        </w:rPr>
        <w:t xml:space="preserve"> </w:t>
      </w:r>
      <w:r w:rsidRPr="00FC0E55">
        <w:rPr>
          <w:rtl/>
        </w:rPr>
        <w:t>כך. אני מציינת עובדה, שבארץ הזאת יש היום 12 עדות</w:t>
      </w:r>
      <w:r w:rsidR="00957838">
        <w:rPr>
          <w:rtl/>
        </w:rPr>
        <w:t xml:space="preserve"> </w:t>
      </w:r>
      <w:r w:rsidRPr="00FC0E55">
        <w:rPr>
          <w:rtl/>
        </w:rPr>
        <w:t>דתיות,</w:t>
      </w:r>
      <w:r w:rsidR="00957838">
        <w:rPr>
          <w:rtl/>
        </w:rPr>
        <w:t xml:space="preserve"> </w:t>
      </w:r>
      <w:r w:rsidRPr="00FC0E55">
        <w:rPr>
          <w:rtl/>
        </w:rPr>
        <w:t>לאומיות,</w:t>
      </w:r>
      <w:r w:rsidR="00957838">
        <w:rPr>
          <w:rtl/>
        </w:rPr>
        <w:t xml:space="preserve"> </w:t>
      </w:r>
      <w:r w:rsidRPr="00FC0E55">
        <w:rPr>
          <w:rtl/>
        </w:rPr>
        <w:t>מוכרות,</w:t>
      </w:r>
      <w:r w:rsidR="00957838">
        <w:rPr>
          <w:rtl/>
        </w:rPr>
        <w:t xml:space="preserve"> </w:t>
      </w:r>
      <w:r w:rsidRPr="00FC0E55">
        <w:rPr>
          <w:rtl/>
        </w:rPr>
        <w:t>ולא</w:t>
      </w:r>
      <w:r w:rsidR="00957838">
        <w:rPr>
          <w:rtl/>
        </w:rPr>
        <w:t xml:space="preserve"> </w:t>
      </w:r>
      <w:r w:rsidRPr="00FC0E55">
        <w:rPr>
          <w:rtl/>
        </w:rPr>
        <w:t>הכול</w:t>
      </w:r>
      <w:r w:rsidR="00957838">
        <w:rPr>
          <w:rtl/>
        </w:rPr>
        <w:t xml:space="preserve"> –</w:t>
      </w:r>
      <w:r w:rsidRPr="00FC0E55">
        <w:rPr>
          <w:rtl/>
        </w:rPr>
        <w:t xml:space="preserve"> כאשר מדובר על חינוך </w:t>
      </w:r>
      <w:r w:rsidR="00957838">
        <w:rPr>
          <w:rtl/>
        </w:rPr>
        <w:t>–</w:t>
      </w:r>
      <w:r w:rsidRPr="00FC0E55">
        <w:rPr>
          <w:rtl/>
        </w:rPr>
        <w:t xml:space="preserve"> הם בבחינת יהודים</w:t>
      </w:r>
      <w:r w:rsidR="00957838">
        <w:rPr>
          <w:rtl/>
        </w:rPr>
        <w:t xml:space="preserve"> </w:t>
      </w:r>
      <w:r w:rsidRPr="00FC0E55">
        <w:rPr>
          <w:rtl/>
        </w:rPr>
        <w:t>ציונים שחזרו ארצה. ועל כך אתה לא חולק.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רחבעם זאבי (מולדת):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זו מולדת של העם היהודי. כך כתוב במגילת העצמאות. את לא יכולה לערער על זה.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שרת החינוך והתרבות ש' אלוני: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אני</w:t>
      </w:r>
      <w:r w:rsidR="00957838">
        <w:rPr>
          <w:rtl/>
        </w:rPr>
        <w:t xml:space="preserve"> </w:t>
      </w:r>
      <w:r w:rsidRPr="00FC0E55">
        <w:rPr>
          <w:rtl/>
        </w:rPr>
        <w:t>מודה לחבר הכנסת זאבי, שמכל מקום הוא אינו חולק על כך, שבמדינה ריבונית</w:t>
      </w:r>
      <w:r w:rsidR="00957838">
        <w:rPr>
          <w:rtl/>
        </w:rPr>
        <w:t xml:space="preserve"> </w:t>
      </w:r>
      <w:r w:rsidRPr="00FC0E55">
        <w:rPr>
          <w:rtl/>
        </w:rPr>
        <w:t>זו</w:t>
      </w:r>
      <w:r w:rsidR="00957838">
        <w:rPr>
          <w:rtl/>
        </w:rPr>
        <w:t xml:space="preserve"> </w:t>
      </w:r>
      <w:r w:rsidRPr="00FC0E55">
        <w:rPr>
          <w:rtl/>
        </w:rPr>
        <w:t>שהקמנו</w:t>
      </w:r>
      <w:r w:rsidR="00957838">
        <w:rPr>
          <w:rtl/>
        </w:rPr>
        <w:t xml:space="preserve"> </w:t>
      </w:r>
      <w:r w:rsidRPr="00FC0E55">
        <w:rPr>
          <w:rtl/>
        </w:rPr>
        <w:t>כאן</w:t>
      </w:r>
      <w:r w:rsidR="00957838">
        <w:rPr>
          <w:rtl/>
        </w:rPr>
        <w:t xml:space="preserve"> </w:t>
      </w:r>
      <w:r w:rsidRPr="00FC0E55">
        <w:rPr>
          <w:rtl/>
        </w:rPr>
        <w:t>יש גם אנשים השייכים לעם אחר ולתרבות אחרת, ומדינת ישראל, ממשלת</w:t>
      </w:r>
      <w:r w:rsidR="00957838">
        <w:rPr>
          <w:rtl/>
        </w:rPr>
        <w:t xml:space="preserve"> </w:t>
      </w:r>
      <w:r w:rsidRPr="00FC0E55">
        <w:rPr>
          <w:rtl/>
        </w:rPr>
        <w:t>ישראל,</w:t>
      </w:r>
      <w:r w:rsidR="00957838">
        <w:rPr>
          <w:rtl/>
        </w:rPr>
        <w:t xml:space="preserve"> </w:t>
      </w:r>
      <w:r w:rsidRPr="00FC0E55">
        <w:rPr>
          <w:rtl/>
        </w:rPr>
        <w:t>שרת</w:t>
      </w:r>
      <w:r w:rsidR="00957838">
        <w:rPr>
          <w:rtl/>
        </w:rPr>
        <w:t xml:space="preserve"> </w:t>
      </w:r>
      <w:r w:rsidRPr="00FC0E55">
        <w:rPr>
          <w:rtl/>
        </w:rPr>
        <w:t>החינוך וחברי הכנסת חייבים להיות מודעים לצרכים ולמאוויים החינוכיים</w:t>
      </w:r>
      <w:r w:rsidR="00957838">
        <w:rPr>
          <w:rtl/>
        </w:rPr>
        <w:t xml:space="preserve"> </w:t>
      </w:r>
      <w:r w:rsidRPr="00FC0E55">
        <w:rPr>
          <w:rtl/>
        </w:rPr>
        <w:t>של</w:t>
      </w:r>
      <w:r w:rsidR="00957838">
        <w:rPr>
          <w:rtl/>
        </w:rPr>
        <w:t xml:space="preserve"> </w:t>
      </w:r>
      <w:r w:rsidRPr="00FC0E55">
        <w:rPr>
          <w:rtl/>
        </w:rPr>
        <w:t>כלל</w:t>
      </w:r>
      <w:r w:rsidR="00957838">
        <w:rPr>
          <w:rtl/>
        </w:rPr>
        <w:t xml:space="preserve"> </w:t>
      </w:r>
      <w:r w:rsidRPr="00FC0E55">
        <w:rPr>
          <w:rtl/>
        </w:rPr>
        <w:t>האוכלוסייה,</w:t>
      </w:r>
      <w:r w:rsidR="00957838">
        <w:rPr>
          <w:rtl/>
        </w:rPr>
        <w:t xml:space="preserve"> </w:t>
      </w:r>
      <w:r w:rsidRPr="00FC0E55">
        <w:rPr>
          <w:rtl/>
        </w:rPr>
        <w:t>על כל גווניה וסתירותיה. נדמה לי שגם בעניין זה אין בינינו</w:t>
      </w:r>
      <w:r w:rsidR="00957838">
        <w:rPr>
          <w:rtl/>
        </w:rPr>
        <w:t xml:space="preserve"> </w:t>
      </w:r>
      <w:r w:rsidRPr="00FC0E55">
        <w:rPr>
          <w:rtl/>
        </w:rPr>
        <w:t>חילוקי דעות.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אבל</w:t>
      </w:r>
      <w:r w:rsidR="00957838">
        <w:rPr>
          <w:rtl/>
        </w:rPr>
        <w:t xml:space="preserve"> </w:t>
      </w:r>
      <w:r w:rsidRPr="00FC0E55">
        <w:rPr>
          <w:rtl/>
        </w:rPr>
        <w:t>הסתירות</w:t>
      </w:r>
      <w:r w:rsidR="00957838">
        <w:rPr>
          <w:rtl/>
        </w:rPr>
        <w:t xml:space="preserve"> </w:t>
      </w:r>
      <w:r w:rsidRPr="00FC0E55">
        <w:rPr>
          <w:rtl/>
        </w:rPr>
        <w:t>והקשיים</w:t>
      </w:r>
      <w:r w:rsidR="00957838">
        <w:rPr>
          <w:rtl/>
        </w:rPr>
        <w:t xml:space="preserve"> </w:t>
      </w:r>
      <w:r w:rsidRPr="00FC0E55">
        <w:rPr>
          <w:rtl/>
        </w:rPr>
        <w:t>הם</w:t>
      </w:r>
      <w:r w:rsidR="00957838">
        <w:rPr>
          <w:rtl/>
        </w:rPr>
        <w:t xml:space="preserve"> </w:t>
      </w:r>
      <w:r w:rsidRPr="00FC0E55">
        <w:rPr>
          <w:rtl/>
        </w:rPr>
        <w:t>רבים מאוד. וקשה לנו כאן בימים אלה, עם שחזר תחת</w:t>
      </w:r>
      <w:r w:rsidR="00957838">
        <w:rPr>
          <w:rtl/>
        </w:rPr>
        <w:t xml:space="preserve"> </w:t>
      </w:r>
      <w:r w:rsidRPr="00FC0E55">
        <w:rPr>
          <w:rtl/>
        </w:rPr>
        <w:t>הציווי</w:t>
      </w:r>
      <w:r w:rsidR="00957838">
        <w:rPr>
          <w:rtl/>
        </w:rPr>
        <w:t xml:space="preserve"> </w:t>
      </w:r>
      <w:r w:rsidRPr="00FC0E55">
        <w:rPr>
          <w:rtl/>
        </w:rPr>
        <w:t>הקטגורי</w:t>
      </w:r>
      <w:r w:rsidR="00957838">
        <w:rPr>
          <w:rtl/>
        </w:rPr>
        <w:t xml:space="preserve"> </w:t>
      </w:r>
      <w:r w:rsidRPr="00FC0E55">
        <w:rPr>
          <w:rtl/>
        </w:rPr>
        <w:t>"צדק צדק תרדף למען תחיה", כאשר לפעמים כאב ה"תחיה" עומד בסתירה</w:t>
      </w:r>
      <w:r w:rsidR="00957838">
        <w:rPr>
          <w:rtl/>
        </w:rPr>
        <w:t xml:space="preserve"> </w:t>
      </w:r>
      <w:r w:rsidRPr="00FC0E55">
        <w:rPr>
          <w:rtl/>
        </w:rPr>
        <w:t>ל"צדק</w:t>
      </w:r>
      <w:r w:rsidR="00957838">
        <w:rPr>
          <w:rtl/>
        </w:rPr>
        <w:t xml:space="preserve"> </w:t>
      </w:r>
      <w:r w:rsidRPr="00FC0E55">
        <w:rPr>
          <w:rtl/>
        </w:rPr>
        <w:t>צדק</w:t>
      </w:r>
      <w:r w:rsidR="00957838">
        <w:rPr>
          <w:rtl/>
        </w:rPr>
        <w:t xml:space="preserve"> </w:t>
      </w:r>
      <w:r w:rsidRPr="00FC0E55">
        <w:rPr>
          <w:rtl/>
        </w:rPr>
        <w:t>תרדף",</w:t>
      </w:r>
      <w:r w:rsidR="00957838">
        <w:rPr>
          <w:rtl/>
        </w:rPr>
        <w:t xml:space="preserve"> </w:t>
      </w:r>
      <w:r w:rsidRPr="00FC0E55">
        <w:rPr>
          <w:rtl/>
        </w:rPr>
        <w:t>ולפעמים יש אולי לקבל החלטות למען תחיה גם אתה, גם שכנך ורעך</w:t>
      </w:r>
      <w:r w:rsidR="00957838">
        <w:rPr>
          <w:rtl/>
        </w:rPr>
        <w:t xml:space="preserve"> </w:t>
      </w:r>
      <w:r w:rsidRPr="00FC0E55">
        <w:rPr>
          <w:rtl/>
        </w:rPr>
        <w:t>עמך.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בתוך</w:t>
      </w:r>
      <w:r w:rsidR="00957838">
        <w:rPr>
          <w:rtl/>
        </w:rPr>
        <w:t xml:space="preserve"> </w:t>
      </w:r>
      <w:r w:rsidRPr="00FC0E55">
        <w:rPr>
          <w:rtl/>
        </w:rPr>
        <w:t>אותם</w:t>
      </w:r>
      <w:r w:rsidR="00957838">
        <w:rPr>
          <w:rtl/>
        </w:rPr>
        <w:t xml:space="preserve"> </w:t>
      </w:r>
      <w:r w:rsidRPr="00FC0E55">
        <w:rPr>
          <w:rtl/>
        </w:rPr>
        <w:t>ניגודים אנחנו חייבים להקים חברה במדינה ריבונית, שתוכל להתמודד</w:t>
      </w:r>
      <w:r w:rsidR="00957838">
        <w:rPr>
          <w:rtl/>
        </w:rPr>
        <w:t xml:space="preserve"> </w:t>
      </w:r>
      <w:r w:rsidRPr="00FC0E55">
        <w:rPr>
          <w:rtl/>
        </w:rPr>
        <w:t>עם</w:t>
      </w:r>
      <w:r w:rsidR="00957838">
        <w:rPr>
          <w:rtl/>
        </w:rPr>
        <w:t xml:space="preserve"> </w:t>
      </w:r>
      <w:r w:rsidRPr="00FC0E55">
        <w:rPr>
          <w:rtl/>
        </w:rPr>
        <w:t>עולם</w:t>
      </w:r>
      <w:r w:rsidR="00957838">
        <w:rPr>
          <w:rtl/>
        </w:rPr>
        <w:t xml:space="preserve"> </w:t>
      </w:r>
      <w:r w:rsidRPr="00FC0E55">
        <w:rPr>
          <w:rtl/>
        </w:rPr>
        <w:t>משתנה</w:t>
      </w:r>
      <w:r w:rsidR="00957838">
        <w:rPr>
          <w:rtl/>
        </w:rPr>
        <w:t xml:space="preserve"> </w:t>
      </w:r>
      <w:r w:rsidRPr="00FC0E55">
        <w:rPr>
          <w:rtl/>
        </w:rPr>
        <w:t>ועם</w:t>
      </w:r>
      <w:r w:rsidR="00957838">
        <w:rPr>
          <w:rtl/>
        </w:rPr>
        <w:t xml:space="preserve"> </w:t>
      </w:r>
      <w:r w:rsidRPr="00FC0E55">
        <w:rPr>
          <w:rtl/>
        </w:rPr>
        <w:t xml:space="preserve">צרכים משתנים. אנחנו רוצים שיהיה כאן אדם שייך, בעל זהות </w:t>
      </w:r>
      <w:r w:rsidR="00957838">
        <w:rPr>
          <w:rtl/>
        </w:rPr>
        <w:t xml:space="preserve">– </w:t>
      </w:r>
      <w:r w:rsidRPr="00FC0E55">
        <w:rPr>
          <w:rtl/>
        </w:rPr>
        <w:t>ועוד אגע בנושא של שייכות וזהות, שהוא משמעותי מאוד, וביטויו בא בריבונות, בלשון,</w:t>
      </w:r>
      <w:r w:rsidR="00957838">
        <w:rPr>
          <w:rtl/>
        </w:rPr>
        <w:t xml:space="preserve"> </w:t>
      </w:r>
      <w:r w:rsidRPr="00FC0E55">
        <w:rPr>
          <w:rtl/>
        </w:rPr>
        <w:t>בתרבות, במקרא, בארכיאולוגיה, בנופי הארץ ובצמחייתה, בתפילותיה, בגעגועים, בשיריה</w:t>
      </w:r>
      <w:r w:rsidR="00957838">
        <w:rPr>
          <w:rtl/>
        </w:rPr>
        <w:t xml:space="preserve"> </w:t>
      </w:r>
      <w:r w:rsidRPr="00FC0E55">
        <w:rPr>
          <w:rtl/>
        </w:rPr>
        <w:t>ובספריה.</w:t>
      </w:r>
      <w:r w:rsidR="00957838">
        <w:rPr>
          <w:rtl/>
        </w:rPr>
        <w:t xml:space="preserve"> </w:t>
      </w:r>
      <w:r w:rsidRPr="00FC0E55">
        <w:rPr>
          <w:rtl/>
        </w:rPr>
        <w:t>אנחנו</w:t>
      </w:r>
      <w:r w:rsidR="00957838">
        <w:rPr>
          <w:rtl/>
        </w:rPr>
        <w:t xml:space="preserve"> </w:t>
      </w:r>
      <w:r w:rsidRPr="00FC0E55">
        <w:rPr>
          <w:rtl/>
        </w:rPr>
        <w:t>רוצים</w:t>
      </w:r>
      <w:r w:rsidR="00957838">
        <w:rPr>
          <w:rtl/>
        </w:rPr>
        <w:t xml:space="preserve"> </w:t>
      </w:r>
      <w:r w:rsidRPr="00FC0E55">
        <w:rPr>
          <w:rtl/>
        </w:rPr>
        <w:t>אדם</w:t>
      </w:r>
      <w:r w:rsidR="00957838">
        <w:rPr>
          <w:rtl/>
        </w:rPr>
        <w:t xml:space="preserve"> </w:t>
      </w:r>
      <w:r w:rsidRPr="00FC0E55">
        <w:rPr>
          <w:rtl/>
        </w:rPr>
        <w:t>שיהיה ריבון ושיבחין בין טוב לרע, שיהיה איש העולם</w:t>
      </w:r>
      <w:r w:rsidR="00957838">
        <w:rPr>
          <w:rtl/>
        </w:rPr>
        <w:t xml:space="preserve"> </w:t>
      </w:r>
      <w:r w:rsidRPr="00FC0E55">
        <w:rPr>
          <w:rtl/>
        </w:rPr>
        <w:t>ויהיה בעל השכלה רחבה בתחום המדע והטכנולוגיה, שיכיר את השפה החדשה של עולם משתנה</w:t>
      </w:r>
      <w:r w:rsidR="00957838">
        <w:rPr>
          <w:rtl/>
        </w:rPr>
        <w:t xml:space="preserve"> </w:t>
      </w:r>
      <w:r w:rsidRPr="00FC0E55">
        <w:rPr>
          <w:rtl/>
        </w:rPr>
        <w:t>ושיהיו לו כלים להתמודד עם השפה החדשה של העולם המשתנה.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רבותי,</w:t>
      </w:r>
      <w:r w:rsidR="00957838">
        <w:rPr>
          <w:rtl/>
        </w:rPr>
        <w:t xml:space="preserve"> </w:t>
      </w:r>
      <w:r w:rsidRPr="00FC0E55">
        <w:rPr>
          <w:rtl/>
        </w:rPr>
        <w:t>מי</w:t>
      </w:r>
      <w:r w:rsidR="00957838">
        <w:rPr>
          <w:rtl/>
        </w:rPr>
        <w:t xml:space="preserve"> </w:t>
      </w:r>
      <w:r w:rsidRPr="00FC0E55">
        <w:rPr>
          <w:rtl/>
        </w:rPr>
        <w:t>מכם</w:t>
      </w:r>
      <w:r w:rsidR="00957838">
        <w:rPr>
          <w:rtl/>
        </w:rPr>
        <w:t xml:space="preserve"> </w:t>
      </w:r>
      <w:r w:rsidRPr="00FC0E55">
        <w:rPr>
          <w:rtl/>
        </w:rPr>
        <w:t>זוכר,</w:t>
      </w:r>
      <w:r w:rsidR="00957838">
        <w:rPr>
          <w:rtl/>
        </w:rPr>
        <w:t xml:space="preserve"> </w:t>
      </w:r>
      <w:r w:rsidRPr="00FC0E55">
        <w:rPr>
          <w:rtl/>
        </w:rPr>
        <w:t>בוודאי יש מכם הזוכרים את סעיף 2 לחוק חינוך ממלכתי</w:t>
      </w:r>
      <w:r w:rsidR="00957838">
        <w:rPr>
          <w:rtl/>
        </w:rPr>
        <w:t xml:space="preserve"> </w:t>
      </w:r>
      <w:r w:rsidRPr="00FC0E55">
        <w:rPr>
          <w:rtl/>
        </w:rPr>
        <w:t>מ</w:t>
      </w:r>
      <w:r w:rsidR="00957838">
        <w:rPr>
          <w:rtl/>
        </w:rPr>
        <w:t>-</w:t>
      </w:r>
      <w:r w:rsidRPr="00FC0E55">
        <w:rPr>
          <w:rtl/>
        </w:rPr>
        <w:t>1953,</w:t>
      </w:r>
      <w:r w:rsidR="00957838">
        <w:rPr>
          <w:rtl/>
        </w:rPr>
        <w:t xml:space="preserve"> </w:t>
      </w:r>
      <w:r w:rsidRPr="00FC0E55">
        <w:rPr>
          <w:rtl/>
        </w:rPr>
        <w:t>שם</w:t>
      </w:r>
      <w:r w:rsidR="00957838">
        <w:rPr>
          <w:rtl/>
        </w:rPr>
        <w:t xml:space="preserve"> </w:t>
      </w:r>
      <w:r w:rsidRPr="00FC0E55">
        <w:rPr>
          <w:rtl/>
        </w:rPr>
        <w:t>מדובר על מלאכה וחקלאות. באותם ימים אולי הספיקו שמונה שנות לימודים</w:t>
      </w:r>
      <w:r w:rsidR="00957838">
        <w:rPr>
          <w:rtl/>
        </w:rPr>
        <w:t xml:space="preserve"> </w:t>
      </w:r>
      <w:r w:rsidRPr="00FC0E55">
        <w:rPr>
          <w:rtl/>
        </w:rPr>
        <w:t>כדי</w:t>
      </w:r>
      <w:r w:rsidR="00957838">
        <w:rPr>
          <w:rtl/>
        </w:rPr>
        <w:t xml:space="preserve"> </w:t>
      </w:r>
      <w:r w:rsidRPr="00FC0E55">
        <w:rPr>
          <w:rtl/>
        </w:rPr>
        <w:t>להתקדם</w:t>
      </w:r>
      <w:r w:rsidR="00957838">
        <w:rPr>
          <w:rtl/>
        </w:rPr>
        <w:t xml:space="preserve"> </w:t>
      </w:r>
      <w:r w:rsidRPr="00FC0E55">
        <w:rPr>
          <w:rtl/>
        </w:rPr>
        <w:t>ולצאת</w:t>
      </w:r>
      <w:r w:rsidR="00957838">
        <w:rPr>
          <w:rtl/>
        </w:rPr>
        <w:t xml:space="preserve"> </w:t>
      </w:r>
      <w:r w:rsidRPr="00FC0E55">
        <w:rPr>
          <w:rtl/>
        </w:rPr>
        <w:t>לחיים. ואילו היום אנחנו צריכים מדע וטכנולוגיה וייצור ויצוא</w:t>
      </w:r>
      <w:r w:rsidR="00957838">
        <w:rPr>
          <w:rtl/>
        </w:rPr>
        <w:t xml:space="preserve"> </w:t>
      </w:r>
      <w:r w:rsidRPr="00FC0E55">
        <w:rPr>
          <w:rtl/>
        </w:rPr>
        <w:t>ודעת</w:t>
      </w:r>
      <w:r w:rsidR="00957838">
        <w:rPr>
          <w:rtl/>
        </w:rPr>
        <w:t xml:space="preserve"> </w:t>
      </w:r>
      <w:r w:rsidRPr="00FC0E55">
        <w:rPr>
          <w:rtl/>
        </w:rPr>
        <w:t>מכונות</w:t>
      </w:r>
      <w:r w:rsidR="00957838">
        <w:rPr>
          <w:rtl/>
        </w:rPr>
        <w:t xml:space="preserve"> </w:t>
      </w:r>
      <w:r w:rsidRPr="00FC0E55">
        <w:rPr>
          <w:rtl/>
        </w:rPr>
        <w:t>מתוחכמות</w:t>
      </w:r>
      <w:r w:rsidR="00957838">
        <w:rPr>
          <w:rtl/>
        </w:rPr>
        <w:t xml:space="preserve"> </w:t>
      </w:r>
      <w:r w:rsidRPr="00FC0E55">
        <w:rPr>
          <w:rtl/>
        </w:rPr>
        <w:t>ודעת</w:t>
      </w:r>
      <w:r w:rsidR="00957838">
        <w:rPr>
          <w:rtl/>
        </w:rPr>
        <w:t xml:space="preserve"> </w:t>
      </w:r>
      <w:r w:rsidRPr="00FC0E55">
        <w:rPr>
          <w:rtl/>
        </w:rPr>
        <w:t>מחשבים</w:t>
      </w:r>
      <w:r w:rsidR="00957838">
        <w:rPr>
          <w:rtl/>
        </w:rPr>
        <w:t xml:space="preserve"> </w:t>
      </w:r>
      <w:r w:rsidRPr="00FC0E55">
        <w:rPr>
          <w:rtl/>
        </w:rPr>
        <w:t>ושימוש בהם ודעת שימוש במידע, להגיע למידע</w:t>
      </w:r>
      <w:r w:rsidR="00957838">
        <w:rPr>
          <w:rtl/>
        </w:rPr>
        <w:t xml:space="preserve"> </w:t>
      </w:r>
      <w:r w:rsidRPr="00FC0E55">
        <w:rPr>
          <w:rtl/>
        </w:rPr>
        <w:t>ולבחור את המידע הנכון שאותו אנחנו רוצים.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על כן, לצד החינוך לשייכות, לזהות ולערכי מוסר ודמוקרטיה, חייבים אנו להקדיש</w:t>
      </w:r>
      <w:r w:rsidR="00957838">
        <w:rPr>
          <w:rtl/>
        </w:rPr>
        <w:t xml:space="preserve"> </w:t>
      </w:r>
      <w:r w:rsidRPr="00FC0E55">
        <w:rPr>
          <w:rtl/>
        </w:rPr>
        <w:t>הרבה,</w:t>
      </w:r>
      <w:r w:rsidR="00957838">
        <w:rPr>
          <w:rtl/>
        </w:rPr>
        <w:t xml:space="preserve"> </w:t>
      </w:r>
      <w:r w:rsidRPr="00FC0E55">
        <w:rPr>
          <w:rtl/>
        </w:rPr>
        <w:t>הרבה יותר משהקדשנו עד כה, לטיפוח וללימוד המדעים ושפת המדעים והטכנולוגיה</w:t>
      </w:r>
      <w:r w:rsidR="00957838">
        <w:rPr>
          <w:rtl/>
        </w:rPr>
        <w:t xml:space="preserve"> </w:t>
      </w:r>
      <w:r w:rsidRPr="00FC0E55">
        <w:rPr>
          <w:rtl/>
        </w:rPr>
        <w:t>לצורותיה.</w:t>
      </w:r>
      <w:r w:rsidR="00957838">
        <w:rPr>
          <w:rtl/>
        </w:rPr>
        <w:t xml:space="preserve"> </w:t>
      </w:r>
      <w:r w:rsidRPr="00FC0E55">
        <w:rPr>
          <w:rtl/>
        </w:rPr>
        <w:t>הייתי</w:t>
      </w:r>
      <w:r w:rsidR="00957838">
        <w:rPr>
          <w:rtl/>
        </w:rPr>
        <w:t xml:space="preserve"> </w:t>
      </w:r>
      <w:r w:rsidRPr="00FC0E55">
        <w:rPr>
          <w:rtl/>
        </w:rPr>
        <w:t>מאמצת גם את ססמתו, אם כי לא כססמה יחידה, של סטף ורטהיימר על</w:t>
      </w:r>
      <w:r w:rsidR="00957838">
        <w:rPr>
          <w:rtl/>
        </w:rPr>
        <w:t xml:space="preserve"> </w:t>
      </w:r>
      <w:r w:rsidRPr="00FC0E55">
        <w:rPr>
          <w:rtl/>
        </w:rPr>
        <w:t>השלב</w:t>
      </w:r>
      <w:r w:rsidR="00957838">
        <w:rPr>
          <w:rtl/>
        </w:rPr>
        <w:t xml:space="preserve"> </w:t>
      </w:r>
      <w:r w:rsidRPr="00FC0E55">
        <w:rPr>
          <w:rtl/>
        </w:rPr>
        <w:t>החדש</w:t>
      </w:r>
      <w:r w:rsidR="00957838">
        <w:rPr>
          <w:rtl/>
        </w:rPr>
        <w:t xml:space="preserve"> </w:t>
      </w:r>
      <w:r w:rsidRPr="00FC0E55">
        <w:rPr>
          <w:rtl/>
        </w:rPr>
        <w:t>של</w:t>
      </w:r>
      <w:r w:rsidR="00957838">
        <w:rPr>
          <w:rtl/>
        </w:rPr>
        <w:t xml:space="preserve"> </w:t>
      </w:r>
      <w:r w:rsidRPr="00FC0E55">
        <w:rPr>
          <w:rtl/>
        </w:rPr>
        <w:t>הייצוא.</w:t>
      </w:r>
      <w:r w:rsidR="00957838">
        <w:rPr>
          <w:rtl/>
        </w:rPr>
        <w:t xml:space="preserve"> </w:t>
      </w:r>
      <w:r w:rsidRPr="00FC0E55">
        <w:rPr>
          <w:rtl/>
        </w:rPr>
        <w:t>מפני</w:t>
      </w:r>
      <w:r w:rsidR="00957838">
        <w:rPr>
          <w:rtl/>
        </w:rPr>
        <w:t xml:space="preserve"> </w:t>
      </w:r>
      <w:r w:rsidRPr="00FC0E55">
        <w:rPr>
          <w:rtl/>
        </w:rPr>
        <w:t>שאין</w:t>
      </w:r>
      <w:r w:rsidR="00957838">
        <w:rPr>
          <w:rtl/>
        </w:rPr>
        <w:t xml:space="preserve"> </w:t>
      </w:r>
      <w:r w:rsidRPr="00FC0E55">
        <w:rPr>
          <w:rtl/>
        </w:rPr>
        <w:t>עם לבדד ישכון בעולם זה, בוודאי לא בכלכלה.</w:t>
      </w:r>
      <w:r w:rsidR="00957838">
        <w:rPr>
          <w:rtl/>
        </w:rPr>
        <w:t xml:space="preserve"> </w:t>
      </w:r>
      <w:r w:rsidRPr="00FC0E55">
        <w:rPr>
          <w:rtl/>
        </w:rPr>
        <w:t>הלוואי</w:t>
      </w:r>
      <w:r w:rsidR="00957838">
        <w:rPr>
          <w:rtl/>
        </w:rPr>
        <w:t xml:space="preserve"> </w:t>
      </w:r>
      <w:r w:rsidRPr="00FC0E55">
        <w:rPr>
          <w:rtl/>
        </w:rPr>
        <w:t>שהסינים</w:t>
      </w:r>
      <w:r w:rsidR="00957838">
        <w:rPr>
          <w:rtl/>
        </w:rPr>
        <w:t xml:space="preserve"> </w:t>
      </w:r>
      <w:r w:rsidRPr="00FC0E55">
        <w:rPr>
          <w:rtl/>
        </w:rPr>
        <w:t>היו מזמינים אצלנו רק פריט אחד בשביל כל סיני, וכבר הכלכלה שלנו</w:t>
      </w:r>
      <w:r w:rsidR="00957838">
        <w:rPr>
          <w:rtl/>
        </w:rPr>
        <w:t xml:space="preserve"> </w:t>
      </w:r>
      <w:r w:rsidRPr="00FC0E55">
        <w:rPr>
          <w:rtl/>
        </w:rPr>
        <w:t>היתה נראית אחרת.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ד' שילנסקי: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גברתי</w:t>
      </w:r>
      <w:r w:rsidR="00957838">
        <w:rPr>
          <w:rtl/>
        </w:rPr>
        <w:t xml:space="preserve"> </w:t>
      </w:r>
      <w:r w:rsidRPr="00FC0E55">
        <w:rPr>
          <w:rtl/>
        </w:rPr>
        <w:t>השרה,</w:t>
      </w:r>
      <w:r w:rsidR="00957838">
        <w:rPr>
          <w:rtl/>
        </w:rPr>
        <w:t xml:space="preserve"> </w:t>
      </w:r>
      <w:r w:rsidRPr="00FC0E55">
        <w:rPr>
          <w:rtl/>
        </w:rPr>
        <w:t>אני מבקש את סליחתך. אני רוצה להפנות את תשומת לבך לכך שיש לך</w:t>
      </w:r>
      <w:r w:rsidR="00957838">
        <w:rPr>
          <w:rtl/>
        </w:rPr>
        <w:t xml:space="preserve"> </w:t>
      </w:r>
      <w:r w:rsidRPr="00FC0E55">
        <w:rPr>
          <w:rtl/>
        </w:rPr>
        <w:t>עוד שתי דקות. היו לרשותך 10</w:t>
      </w:r>
      <w:r w:rsidR="00957838">
        <w:rPr>
          <w:rtl/>
        </w:rPr>
        <w:t xml:space="preserve"> </w:t>
      </w:r>
      <w:r w:rsidRPr="00FC0E55">
        <w:rPr>
          <w:rtl/>
        </w:rPr>
        <w:t>דקות.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שרת החינוך והתרבות ש' אלוני: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אני מצטערת, אני עוד לא התחלתי. זו הפעם הראשונה שאני שומעת על סדר כזה.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ד' שילנסקי: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הפסקתי</w:t>
      </w:r>
      <w:r w:rsidR="00957838">
        <w:rPr>
          <w:rtl/>
        </w:rPr>
        <w:t xml:space="preserve"> </w:t>
      </w:r>
      <w:r w:rsidRPr="00FC0E55">
        <w:rPr>
          <w:rtl/>
        </w:rPr>
        <w:t>אותך,</w:t>
      </w:r>
      <w:r w:rsidR="00957838">
        <w:rPr>
          <w:rtl/>
        </w:rPr>
        <w:t xml:space="preserve"> </w:t>
      </w:r>
      <w:r w:rsidRPr="00FC0E55">
        <w:rPr>
          <w:rtl/>
        </w:rPr>
        <w:t>בוודאי</w:t>
      </w:r>
      <w:r w:rsidR="00957838">
        <w:rPr>
          <w:rtl/>
        </w:rPr>
        <w:t xml:space="preserve"> </w:t>
      </w:r>
      <w:r w:rsidRPr="00FC0E55">
        <w:rPr>
          <w:rtl/>
        </w:rPr>
        <w:t>תקבלי</w:t>
      </w:r>
      <w:r w:rsidR="00957838">
        <w:rPr>
          <w:rtl/>
        </w:rPr>
        <w:t xml:space="preserve"> </w:t>
      </w:r>
      <w:r w:rsidRPr="00FC0E55">
        <w:rPr>
          <w:rtl/>
        </w:rPr>
        <w:t>את זה ברצון ובהבנה, כי ביציע נמצא אורח חשוב</w:t>
      </w:r>
      <w:r w:rsidR="00957838">
        <w:rPr>
          <w:rtl/>
        </w:rPr>
        <w:t xml:space="preserve"> </w:t>
      </w:r>
      <w:r w:rsidRPr="00FC0E55">
        <w:rPr>
          <w:rtl/>
        </w:rPr>
        <w:t>מאוד, שהוא אורח שלך.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שרת החינוך והתרבות ש' אלוני: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אני יודעת. הודעתי על כך מראש לנשיאות.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ד' שילנסקי: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מאחר</w:t>
      </w:r>
      <w:r w:rsidR="00957838">
        <w:rPr>
          <w:rtl/>
        </w:rPr>
        <w:t xml:space="preserve"> </w:t>
      </w:r>
      <w:r w:rsidRPr="00FC0E55">
        <w:rPr>
          <w:rtl/>
        </w:rPr>
        <w:t>שלאורחים</w:t>
      </w:r>
      <w:r w:rsidR="00957838">
        <w:rPr>
          <w:rtl/>
        </w:rPr>
        <w:t xml:space="preserve"> </w:t>
      </w:r>
      <w:r w:rsidRPr="00FC0E55">
        <w:rPr>
          <w:rtl/>
        </w:rPr>
        <w:t>שלך יש תוכנית אחרת, וכיושב</w:t>
      </w:r>
      <w:r w:rsidR="00957838">
        <w:rPr>
          <w:rtl/>
        </w:rPr>
        <w:t>-</w:t>
      </w:r>
      <w:r w:rsidRPr="00FC0E55">
        <w:rPr>
          <w:rtl/>
        </w:rPr>
        <w:t>ראש הישיבה אני רוצה לברך אותם,</w:t>
      </w:r>
      <w:r w:rsidR="00957838">
        <w:rPr>
          <w:rtl/>
        </w:rPr>
        <w:t xml:space="preserve"> </w:t>
      </w:r>
      <w:r w:rsidRPr="00FC0E55">
        <w:rPr>
          <w:rtl/>
        </w:rPr>
        <w:t>אני מבקש, בהסכמתך, להפסיק את דברייך לכמה דקות.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שרת החינוך והתרבות ש' אלוני: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בעונג רב.</w:t>
      </w:r>
    </w:p>
    <w:p w:rsidR="00957838" w:rsidRDefault="00957838" w:rsidP="00957838">
      <w:pPr>
        <w:rPr>
          <w:rtl/>
        </w:rPr>
      </w:pP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1"/>
        <w:rPr>
          <w:rtl/>
        </w:rPr>
      </w:pPr>
      <w:bookmarkStart w:id="9" w:name="_Toc456863958"/>
      <w:r w:rsidRPr="00957838">
        <w:rPr>
          <w:rtl/>
        </w:rPr>
        <w:t>ברכת היושב</w:t>
      </w:r>
      <w:r>
        <w:rPr>
          <w:rtl/>
        </w:rPr>
        <w:t>-</w:t>
      </w:r>
      <w:r w:rsidRPr="00957838">
        <w:rPr>
          <w:rtl/>
        </w:rPr>
        <w:t>ראש את שר התרבות של קנדה</w:t>
      </w:r>
      <w:bookmarkEnd w:id="9"/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ד' שילנסקי: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בשמי,</w:t>
      </w:r>
      <w:r w:rsidR="00957838">
        <w:rPr>
          <w:rtl/>
        </w:rPr>
        <w:t xml:space="preserve"> </w:t>
      </w:r>
      <w:r w:rsidRPr="00FC0E55">
        <w:rPr>
          <w:rtl/>
        </w:rPr>
        <w:t>בשם כל חברי הכנסת וגם בשם שרת החינוך והתרבות, אני מקדם בברכה את שר</w:t>
      </w:r>
      <w:r w:rsidR="00957838">
        <w:rPr>
          <w:rtl/>
        </w:rPr>
        <w:t xml:space="preserve"> </w:t>
      </w:r>
      <w:r w:rsidRPr="00FC0E55">
        <w:rPr>
          <w:rtl/>
        </w:rPr>
        <w:t>התרבות של קנדה, מר ג'רי ויינר, המתארח ביציע.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שר</w:t>
      </w:r>
      <w:r w:rsidR="00957838">
        <w:rPr>
          <w:rtl/>
        </w:rPr>
        <w:t xml:space="preserve"> </w:t>
      </w:r>
      <w:r w:rsidRPr="00FC0E55">
        <w:rPr>
          <w:rtl/>
        </w:rPr>
        <w:t>התרבות של קנדה בא לביקור בישראל כדי לנהל דיאלוג עם מערכת החינוך בארץ.</w:t>
      </w:r>
      <w:r w:rsidR="00957838">
        <w:rPr>
          <w:rtl/>
        </w:rPr>
        <w:t xml:space="preserve"> </w:t>
      </w:r>
      <w:r w:rsidRPr="00FC0E55">
        <w:rPr>
          <w:rtl/>
        </w:rPr>
        <w:t>הוא</w:t>
      </w:r>
      <w:r w:rsidR="00957838">
        <w:rPr>
          <w:rtl/>
        </w:rPr>
        <w:t xml:space="preserve"> </w:t>
      </w:r>
      <w:r w:rsidRPr="00FC0E55">
        <w:rPr>
          <w:rtl/>
        </w:rPr>
        <w:t>ידיד</w:t>
      </w:r>
      <w:r w:rsidR="00957838">
        <w:rPr>
          <w:rtl/>
        </w:rPr>
        <w:t xml:space="preserve"> </w:t>
      </w:r>
      <w:r w:rsidRPr="00FC0E55">
        <w:rPr>
          <w:rtl/>
        </w:rPr>
        <w:t>אמיתי</w:t>
      </w:r>
      <w:r w:rsidR="00957838">
        <w:rPr>
          <w:rtl/>
        </w:rPr>
        <w:t xml:space="preserve"> </w:t>
      </w:r>
      <w:r w:rsidRPr="00FC0E55">
        <w:rPr>
          <w:rtl/>
        </w:rPr>
        <w:t>של</w:t>
      </w:r>
      <w:r w:rsidR="00957838">
        <w:rPr>
          <w:rtl/>
        </w:rPr>
        <w:t xml:space="preserve"> </w:t>
      </w:r>
      <w:r w:rsidRPr="00FC0E55">
        <w:rPr>
          <w:rtl/>
        </w:rPr>
        <w:t>ישראל ומשמש שגריר נאמן שלנו בארצו. אני מאחל לו בשם הכנסת</w:t>
      </w:r>
      <w:r w:rsidR="00957838">
        <w:rPr>
          <w:rtl/>
        </w:rPr>
        <w:t xml:space="preserve"> </w:t>
      </w:r>
      <w:r w:rsidRPr="00FC0E55">
        <w:rPr>
          <w:rtl/>
        </w:rPr>
        <w:t>כולה ביקור פורה ומהנה. תבורך ותבורכו בביקורכם בארצנו.</w:t>
      </w:r>
    </w:p>
    <w:p w:rsidR="00957838" w:rsidRDefault="00957838" w:rsidP="00957838">
      <w:pPr>
        <w:rPr>
          <w:rtl/>
        </w:rPr>
      </w:pPr>
    </w:p>
    <w:p w:rsidR="00957838" w:rsidRDefault="00957838" w:rsidP="00957838">
      <w:pPr>
        <w:rPr>
          <w:rtl/>
        </w:rPr>
      </w:pPr>
    </w:p>
    <w:p w:rsidR="00957838" w:rsidRDefault="00957838" w:rsidP="00957838">
      <w:pPr>
        <w:pStyle w:val="1"/>
        <w:rPr>
          <w:rtl/>
        </w:rPr>
      </w:pPr>
      <w:bookmarkStart w:id="10" w:name="_Toc456863959"/>
      <w:r w:rsidRPr="00957838">
        <w:rPr>
          <w:rtl/>
        </w:rPr>
        <w:t>סקירת שרת החינוך והתרבות על פעולות משרדה;</w:t>
      </w:r>
      <w:bookmarkEnd w:id="10"/>
    </w:p>
    <w:p w:rsidR="00957838" w:rsidRDefault="00957838" w:rsidP="00147884">
      <w:pPr>
        <w:pStyle w:val="1"/>
        <w:rPr>
          <w:rtl/>
        </w:rPr>
      </w:pPr>
      <w:bookmarkStart w:id="11" w:name="_Toc456863960"/>
      <w:r w:rsidRPr="00957838">
        <w:rPr>
          <w:rtl/>
        </w:rPr>
        <w:t>תוכנית החינוך החדשה של עיריית תל</w:t>
      </w:r>
      <w:r>
        <w:rPr>
          <w:rtl/>
        </w:rPr>
        <w:t>-</w:t>
      </w:r>
      <w:r w:rsidRPr="00957838">
        <w:rPr>
          <w:rtl/>
        </w:rPr>
        <w:t>אביב</w:t>
      </w:r>
      <w:bookmarkEnd w:id="11"/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ד' שילנסקי: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נחזור לסדר</w:t>
      </w:r>
      <w:r w:rsidR="00957838">
        <w:rPr>
          <w:rtl/>
        </w:rPr>
        <w:t>-</w:t>
      </w:r>
      <w:r w:rsidRPr="00FC0E55">
        <w:rPr>
          <w:rtl/>
        </w:rPr>
        <w:t>היום. אני רוצה לבדוק אם אינני טועה.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שרת החינוך והתרבות ש' אלוני: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זו הפעם הראשונה שאני שומעת דבר כזה.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ד' שילנסקי: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לפני</w:t>
      </w:r>
      <w:r w:rsidR="00957838">
        <w:rPr>
          <w:rtl/>
        </w:rPr>
        <w:t xml:space="preserve"> </w:t>
      </w:r>
      <w:r w:rsidRPr="00FC0E55">
        <w:rPr>
          <w:rtl/>
        </w:rPr>
        <w:t>שעלית לדוכן קראתי את התקנון, כפי שתוקן בכנסת הקודמת, בחלק האחרון של</w:t>
      </w:r>
      <w:r w:rsidR="00957838">
        <w:rPr>
          <w:rtl/>
        </w:rPr>
        <w:t xml:space="preserve"> </w:t>
      </w:r>
      <w:r w:rsidRPr="00FC0E55">
        <w:rPr>
          <w:rtl/>
        </w:rPr>
        <w:t>הקדנציה שלה. כבר אז התחילו בשיטה הזאת, וכולם אמרו שהיא מוצלחת מאוד.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שרת החינוך והתרבות ש' אלוני: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אני</w:t>
      </w:r>
      <w:r w:rsidR="00957838">
        <w:rPr>
          <w:rtl/>
        </w:rPr>
        <w:t xml:space="preserve"> </w:t>
      </w:r>
      <w:r w:rsidRPr="00FC0E55">
        <w:rPr>
          <w:rtl/>
        </w:rPr>
        <w:t>מבקשת</w:t>
      </w:r>
      <w:r w:rsidR="00957838">
        <w:rPr>
          <w:rtl/>
        </w:rPr>
        <w:t xml:space="preserve"> </w:t>
      </w:r>
      <w:r w:rsidRPr="00FC0E55">
        <w:rPr>
          <w:rtl/>
        </w:rPr>
        <w:t>שתיתן</w:t>
      </w:r>
      <w:r w:rsidR="00957838">
        <w:rPr>
          <w:rtl/>
        </w:rPr>
        <w:t xml:space="preserve"> </w:t>
      </w:r>
      <w:r w:rsidRPr="00FC0E55">
        <w:rPr>
          <w:rtl/>
        </w:rPr>
        <w:t>לי להתחיל מהתחלה, ואעשה זאת בנשימה קצרה. אתה יודע איזה</w:t>
      </w:r>
      <w:r w:rsidR="00957838">
        <w:rPr>
          <w:rtl/>
        </w:rPr>
        <w:t xml:space="preserve"> </w:t>
      </w:r>
      <w:r w:rsidRPr="00FC0E55">
        <w:rPr>
          <w:rtl/>
        </w:rPr>
        <w:t>משרד יש לי.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ד' שילנסקי: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אני</w:t>
      </w:r>
      <w:r w:rsidR="00957838">
        <w:rPr>
          <w:rtl/>
        </w:rPr>
        <w:t xml:space="preserve"> </w:t>
      </w:r>
      <w:r w:rsidRPr="00FC0E55">
        <w:rPr>
          <w:rtl/>
        </w:rPr>
        <w:t xml:space="preserve">רוצה להפנות את תשומת לבך עוד הפעם לפרוצדורה </w:t>
      </w:r>
      <w:r w:rsidR="00957838">
        <w:rPr>
          <w:rtl/>
        </w:rPr>
        <w:t>–</w:t>
      </w:r>
      <w:r w:rsidRPr="00FC0E55">
        <w:rPr>
          <w:rtl/>
        </w:rPr>
        <w:t xml:space="preserve"> ועל</w:t>
      </w:r>
      <w:r w:rsidR="00957838">
        <w:rPr>
          <w:rtl/>
        </w:rPr>
        <w:t>-</w:t>
      </w:r>
      <w:r w:rsidRPr="00FC0E55">
        <w:rPr>
          <w:rtl/>
        </w:rPr>
        <w:t>ידי כך את תשומת לב</w:t>
      </w:r>
      <w:r w:rsidR="00957838">
        <w:rPr>
          <w:rtl/>
        </w:rPr>
        <w:t xml:space="preserve"> </w:t>
      </w:r>
      <w:r w:rsidRPr="00FC0E55">
        <w:rPr>
          <w:rtl/>
        </w:rPr>
        <w:t>כל החברים.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השרה פותחת את הדיון במסגרת של 10 דקות. בעקבות דברי השרה מאפשרים ל</w:t>
      </w:r>
      <w:r w:rsidR="00957838">
        <w:rPr>
          <w:rtl/>
        </w:rPr>
        <w:t>-</w:t>
      </w:r>
      <w:r w:rsidRPr="00FC0E55">
        <w:rPr>
          <w:rtl/>
        </w:rPr>
        <w:t>10 חברי</w:t>
      </w:r>
      <w:r w:rsidR="00957838">
        <w:rPr>
          <w:rtl/>
        </w:rPr>
        <w:t xml:space="preserve"> </w:t>
      </w:r>
      <w:r w:rsidRPr="00FC0E55">
        <w:rPr>
          <w:rtl/>
        </w:rPr>
        <w:t>כנסת</w:t>
      </w:r>
      <w:r w:rsidR="00957838">
        <w:rPr>
          <w:rtl/>
        </w:rPr>
        <w:t xml:space="preserve"> </w:t>
      </w:r>
      <w:r w:rsidRPr="00FC0E55">
        <w:rPr>
          <w:rtl/>
        </w:rPr>
        <w:t>לשאול</w:t>
      </w:r>
      <w:r w:rsidR="00957838">
        <w:rPr>
          <w:rtl/>
        </w:rPr>
        <w:t xml:space="preserve"> </w:t>
      </w:r>
      <w:r w:rsidRPr="00FC0E55">
        <w:rPr>
          <w:rtl/>
        </w:rPr>
        <w:t>שאלות,</w:t>
      </w:r>
      <w:r w:rsidR="00957838">
        <w:rPr>
          <w:rtl/>
        </w:rPr>
        <w:t xml:space="preserve"> </w:t>
      </w:r>
      <w:r w:rsidRPr="00FC0E55">
        <w:rPr>
          <w:rtl/>
        </w:rPr>
        <w:t>כל אחד במסגרת של דקה. אני רוצה לציין בסיפוק, ששבעה שואלים</w:t>
      </w:r>
      <w:r w:rsidR="00957838">
        <w:rPr>
          <w:rtl/>
        </w:rPr>
        <w:t xml:space="preserve"> </w:t>
      </w:r>
      <w:r w:rsidRPr="00FC0E55">
        <w:rPr>
          <w:rtl/>
        </w:rPr>
        <w:t>כבר</w:t>
      </w:r>
      <w:r w:rsidR="00957838">
        <w:rPr>
          <w:rtl/>
        </w:rPr>
        <w:t xml:space="preserve"> </w:t>
      </w:r>
      <w:r w:rsidRPr="00FC0E55">
        <w:rPr>
          <w:rtl/>
        </w:rPr>
        <w:t>נרשמו,</w:t>
      </w:r>
      <w:r w:rsidR="00957838">
        <w:rPr>
          <w:rtl/>
        </w:rPr>
        <w:t xml:space="preserve"> </w:t>
      </w:r>
      <w:r w:rsidRPr="00FC0E55">
        <w:rPr>
          <w:rtl/>
        </w:rPr>
        <w:t>ויש</w:t>
      </w:r>
      <w:r w:rsidR="00957838">
        <w:rPr>
          <w:rtl/>
        </w:rPr>
        <w:t xml:space="preserve"> </w:t>
      </w:r>
      <w:r w:rsidRPr="00FC0E55">
        <w:rPr>
          <w:rtl/>
        </w:rPr>
        <w:t>להניח שעד ששבעה אלה ישאלו את שאלותיהם יהיו כבר שלושה נוספים.</w:t>
      </w:r>
      <w:r w:rsidR="00957838">
        <w:rPr>
          <w:rtl/>
        </w:rPr>
        <w:t xml:space="preserve"> </w:t>
      </w:r>
      <w:r w:rsidRPr="00FC0E55">
        <w:rPr>
          <w:rtl/>
        </w:rPr>
        <w:t>בתום</w:t>
      </w:r>
      <w:r w:rsidR="00957838">
        <w:rPr>
          <w:rtl/>
        </w:rPr>
        <w:t xml:space="preserve"> </w:t>
      </w:r>
      <w:r w:rsidRPr="00FC0E55">
        <w:rPr>
          <w:rtl/>
        </w:rPr>
        <w:t>השאלות</w:t>
      </w:r>
      <w:r w:rsidR="00957838">
        <w:rPr>
          <w:rtl/>
        </w:rPr>
        <w:t xml:space="preserve"> </w:t>
      </w:r>
      <w:r w:rsidRPr="00FC0E55">
        <w:rPr>
          <w:rtl/>
        </w:rPr>
        <w:t>תישמע</w:t>
      </w:r>
      <w:r w:rsidR="00957838">
        <w:rPr>
          <w:rtl/>
        </w:rPr>
        <w:t xml:space="preserve"> </w:t>
      </w:r>
      <w:r w:rsidRPr="00FC0E55">
        <w:rPr>
          <w:rtl/>
        </w:rPr>
        <w:t>תשובת השרה.</w:t>
      </w:r>
      <w:r w:rsidR="00957838">
        <w:rPr>
          <w:rtl/>
        </w:rPr>
        <w:t xml:space="preserve"> </w:t>
      </w:r>
      <w:r w:rsidRPr="00FC0E55">
        <w:rPr>
          <w:rtl/>
        </w:rPr>
        <w:t>זאת אומרת, יש לך עוד אפשרות להופיע ולהשיב על</w:t>
      </w:r>
      <w:r w:rsidR="00957838">
        <w:rPr>
          <w:rtl/>
        </w:rPr>
        <w:t xml:space="preserve"> </w:t>
      </w:r>
      <w:r w:rsidRPr="00FC0E55">
        <w:rPr>
          <w:rtl/>
        </w:rPr>
        <w:t>השאלות.</w:t>
      </w:r>
      <w:r w:rsidR="00957838">
        <w:rPr>
          <w:rtl/>
        </w:rPr>
        <w:t xml:space="preserve"> </w:t>
      </w:r>
      <w:r w:rsidRPr="00FC0E55">
        <w:rPr>
          <w:rtl/>
        </w:rPr>
        <w:t>ואז</w:t>
      </w:r>
      <w:r w:rsidR="00957838">
        <w:rPr>
          <w:rtl/>
        </w:rPr>
        <w:t xml:space="preserve"> </w:t>
      </w:r>
      <w:r w:rsidRPr="00FC0E55">
        <w:rPr>
          <w:rtl/>
        </w:rPr>
        <w:t>רשאי חבר כנסת הרוצה בכך לשאת דברים במשך חמש דקות. כך שמה שיש לך</w:t>
      </w:r>
      <w:r w:rsidR="00957838">
        <w:rPr>
          <w:rtl/>
        </w:rPr>
        <w:t xml:space="preserve"> </w:t>
      </w:r>
      <w:r w:rsidRPr="00FC0E55">
        <w:rPr>
          <w:rtl/>
        </w:rPr>
        <w:t>עוד</w:t>
      </w:r>
      <w:r w:rsidR="00957838">
        <w:rPr>
          <w:rtl/>
        </w:rPr>
        <w:t xml:space="preserve"> </w:t>
      </w:r>
      <w:r w:rsidRPr="00FC0E55">
        <w:rPr>
          <w:rtl/>
        </w:rPr>
        <w:t>להגיד,</w:t>
      </w:r>
      <w:r w:rsidR="00957838">
        <w:rPr>
          <w:rtl/>
        </w:rPr>
        <w:t xml:space="preserve"> </w:t>
      </w:r>
      <w:r w:rsidRPr="00FC0E55">
        <w:rPr>
          <w:rtl/>
        </w:rPr>
        <w:t>תוכלי</w:t>
      </w:r>
      <w:r w:rsidR="00957838">
        <w:rPr>
          <w:rtl/>
        </w:rPr>
        <w:t xml:space="preserve"> </w:t>
      </w:r>
      <w:r w:rsidRPr="00FC0E55">
        <w:rPr>
          <w:rtl/>
        </w:rPr>
        <w:t>להגיד</w:t>
      </w:r>
      <w:r w:rsidR="00957838">
        <w:rPr>
          <w:rtl/>
        </w:rPr>
        <w:t xml:space="preserve"> </w:t>
      </w:r>
      <w:r w:rsidRPr="00FC0E55">
        <w:rPr>
          <w:rtl/>
        </w:rPr>
        <w:t>בסיבוב</w:t>
      </w:r>
      <w:r w:rsidR="00957838">
        <w:rPr>
          <w:rtl/>
        </w:rPr>
        <w:t xml:space="preserve"> </w:t>
      </w:r>
      <w:r w:rsidRPr="00FC0E55">
        <w:rPr>
          <w:rtl/>
        </w:rPr>
        <w:t>הבא. זה יהיה גם יעיל יותר, כי תוכלי לשלב את</w:t>
      </w:r>
      <w:r w:rsidR="00957838">
        <w:rPr>
          <w:rtl/>
        </w:rPr>
        <w:t xml:space="preserve"> </w:t>
      </w:r>
      <w:r w:rsidRPr="00FC0E55">
        <w:rPr>
          <w:rtl/>
        </w:rPr>
        <w:t>הדברים עם תשובות על שאלות.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שרת החינוך והתרבות ש' אלוני: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אני לא משוכנעת.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חיים אורון (מרצ):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אדוני</w:t>
      </w:r>
      <w:r w:rsidR="00957838">
        <w:rPr>
          <w:rtl/>
        </w:rPr>
        <w:t xml:space="preserve"> </w:t>
      </w:r>
      <w:r w:rsidRPr="00FC0E55">
        <w:rPr>
          <w:rtl/>
        </w:rPr>
        <w:t>היושב</w:t>
      </w:r>
      <w:r w:rsidR="00957838">
        <w:rPr>
          <w:rtl/>
        </w:rPr>
        <w:t>-</w:t>
      </w:r>
      <w:r w:rsidRPr="00FC0E55">
        <w:rPr>
          <w:rtl/>
        </w:rPr>
        <w:t>ראש, יורשה לי להציע מוצא. היות שנקבע דיון משולב בשני נושאים,</w:t>
      </w:r>
      <w:r w:rsidR="00957838">
        <w:rPr>
          <w:rtl/>
        </w:rPr>
        <w:t xml:space="preserve"> </w:t>
      </w:r>
      <w:r w:rsidRPr="00FC0E55">
        <w:rPr>
          <w:rtl/>
        </w:rPr>
        <w:t>יינתן</w:t>
      </w:r>
      <w:r w:rsidR="00957838">
        <w:rPr>
          <w:rtl/>
        </w:rPr>
        <w:t xml:space="preserve"> </w:t>
      </w:r>
      <w:r w:rsidRPr="00FC0E55">
        <w:rPr>
          <w:rtl/>
        </w:rPr>
        <w:t>לשרה</w:t>
      </w:r>
      <w:r w:rsidR="00957838">
        <w:rPr>
          <w:rtl/>
        </w:rPr>
        <w:t xml:space="preserve"> </w:t>
      </w:r>
      <w:r w:rsidRPr="00FC0E55">
        <w:rPr>
          <w:rtl/>
        </w:rPr>
        <w:t>לסיים</w:t>
      </w:r>
      <w:r w:rsidR="00957838">
        <w:rPr>
          <w:rtl/>
        </w:rPr>
        <w:t xml:space="preserve"> </w:t>
      </w:r>
      <w:r w:rsidRPr="00FC0E55">
        <w:rPr>
          <w:rtl/>
        </w:rPr>
        <w:t>את</w:t>
      </w:r>
      <w:r w:rsidR="00957838">
        <w:rPr>
          <w:rtl/>
        </w:rPr>
        <w:t xml:space="preserve"> </w:t>
      </w:r>
      <w:r w:rsidRPr="00FC0E55">
        <w:rPr>
          <w:rtl/>
        </w:rPr>
        <w:t>דבריה</w:t>
      </w:r>
      <w:r w:rsidR="00957838">
        <w:rPr>
          <w:rtl/>
        </w:rPr>
        <w:t xml:space="preserve"> </w:t>
      </w:r>
      <w:r w:rsidRPr="00FC0E55">
        <w:rPr>
          <w:rtl/>
        </w:rPr>
        <w:t>כאילו</w:t>
      </w:r>
      <w:r w:rsidR="00957838">
        <w:rPr>
          <w:rtl/>
        </w:rPr>
        <w:t xml:space="preserve"> </w:t>
      </w:r>
      <w:r w:rsidRPr="00FC0E55">
        <w:rPr>
          <w:rtl/>
        </w:rPr>
        <w:t>התייחסה לשני הנושאים, והשאר</w:t>
      </w:r>
      <w:r w:rsidR="00957838">
        <w:rPr>
          <w:rtl/>
        </w:rPr>
        <w:t xml:space="preserve"> </w:t>
      </w:r>
      <w:r w:rsidRPr="00FC0E55">
        <w:rPr>
          <w:rtl/>
        </w:rPr>
        <w:t>יתנהל על</w:t>
      </w:r>
      <w:r w:rsidR="00957838">
        <w:rPr>
          <w:rtl/>
        </w:rPr>
        <w:t>-</w:t>
      </w:r>
      <w:r w:rsidRPr="00FC0E55">
        <w:rPr>
          <w:rtl/>
        </w:rPr>
        <w:t>פי</w:t>
      </w:r>
      <w:r w:rsidR="00957838">
        <w:rPr>
          <w:rtl/>
        </w:rPr>
        <w:t xml:space="preserve"> </w:t>
      </w:r>
      <w:r w:rsidRPr="00FC0E55">
        <w:rPr>
          <w:rtl/>
        </w:rPr>
        <w:t>התקנון.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ד' שילנסקי: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אני לא רוצה לפגוע, חס וחלילה, באפשרות של השרה להביא את דבריה.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שרת החינוך והתרבות ש' אלוני: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אני חושבת שצריכים הייתם לשלוח לנו חוזר ולהודיע לנו, ואז לא הייתי מכינה כך</w:t>
      </w:r>
      <w:r w:rsidR="00957838">
        <w:rPr>
          <w:rtl/>
        </w:rPr>
        <w:t xml:space="preserve"> </w:t>
      </w:r>
      <w:r w:rsidRPr="00FC0E55">
        <w:rPr>
          <w:rtl/>
        </w:rPr>
        <w:t>את הדברים.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זו</w:t>
      </w:r>
      <w:r w:rsidR="00957838">
        <w:rPr>
          <w:rtl/>
        </w:rPr>
        <w:t xml:space="preserve"> </w:t>
      </w:r>
      <w:r w:rsidRPr="00FC0E55">
        <w:rPr>
          <w:rtl/>
        </w:rPr>
        <w:t>כנסת</w:t>
      </w:r>
      <w:r w:rsidR="00957838">
        <w:rPr>
          <w:rtl/>
        </w:rPr>
        <w:t xml:space="preserve"> </w:t>
      </w:r>
      <w:r w:rsidRPr="00FC0E55">
        <w:rPr>
          <w:rtl/>
        </w:rPr>
        <w:t>חדשה.</w:t>
      </w:r>
      <w:r w:rsidR="00957838">
        <w:rPr>
          <w:rtl/>
        </w:rPr>
        <w:t xml:space="preserve"> </w:t>
      </w:r>
      <w:r w:rsidRPr="00FC0E55">
        <w:rPr>
          <w:rtl/>
        </w:rPr>
        <w:t>זכותו</w:t>
      </w:r>
      <w:r w:rsidR="00957838">
        <w:rPr>
          <w:rtl/>
        </w:rPr>
        <w:t xml:space="preserve"> </w:t>
      </w:r>
      <w:r w:rsidRPr="00FC0E55">
        <w:rPr>
          <w:rtl/>
        </w:rPr>
        <w:t>של שר שעוסק בחינוך, שלשמחתי הוא היום אחד המוקדים</w:t>
      </w:r>
      <w:r w:rsidR="00957838">
        <w:rPr>
          <w:rtl/>
        </w:rPr>
        <w:t xml:space="preserve"> </w:t>
      </w:r>
      <w:r w:rsidRPr="00FC0E55">
        <w:rPr>
          <w:rtl/>
        </w:rPr>
        <w:t>החשובים</w:t>
      </w:r>
      <w:r w:rsidR="00957838">
        <w:rPr>
          <w:rtl/>
        </w:rPr>
        <w:t xml:space="preserve"> </w:t>
      </w:r>
      <w:r w:rsidRPr="00FC0E55">
        <w:rPr>
          <w:rtl/>
        </w:rPr>
        <w:t>ביותר</w:t>
      </w:r>
      <w:r w:rsidR="00957838">
        <w:rPr>
          <w:rtl/>
        </w:rPr>
        <w:t xml:space="preserve"> </w:t>
      </w:r>
      <w:r w:rsidRPr="00FC0E55">
        <w:rPr>
          <w:rtl/>
        </w:rPr>
        <w:t>בחברה</w:t>
      </w:r>
      <w:r w:rsidR="00957838">
        <w:rPr>
          <w:rtl/>
        </w:rPr>
        <w:t xml:space="preserve"> </w:t>
      </w:r>
      <w:r w:rsidRPr="00FC0E55">
        <w:rPr>
          <w:rtl/>
        </w:rPr>
        <w:t>שלנו,</w:t>
      </w:r>
      <w:r w:rsidR="00957838">
        <w:rPr>
          <w:rtl/>
        </w:rPr>
        <w:t xml:space="preserve"> </w:t>
      </w:r>
      <w:r w:rsidRPr="00FC0E55">
        <w:rPr>
          <w:rtl/>
        </w:rPr>
        <w:t>אם</w:t>
      </w:r>
      <w:r w:rsidR="00957838">
        <w:rPr>
          <w:rtl/>
        </w:rPr>
        <w:t xml:space="preserve"> </w:t>
      </w:r>
      <w:r w:rsidRPr="00FC0E55">
        <w:rPr>
          <w:rtl/>
        </w:rPr>
        <w:t>מדובר על תשתית אנושית, אם מדובר על ערך אנושי</w:t>
      </w:r>
      <w:r w:rsidR="00957838">
        <w:rPr>
          <w:rtl/>
        </w:rPr>
        <w:t xml:space="preserve"> </w:t>
      </w:r>
      <w:r w:rsidRPr="00FC0E55">
        <w:rPr>
          <w:rtl/>
        </w:rPr>
        <w:t>בחברה</w:t>
      </w:r>
      <w:r w:rsidR="00957838">
        <w:rPr>
          <w:rtl/>
        </w:rPr>
        <w:t xml:space="preserve"> </w:t>
      </w:r>
      <w:r w:rsidRPr="00FC0E55">
        <w:rPr>
          <w:rtl/>
        </w:rPr>
        <w:t>שאין</w:t>
      </w:r>
      <w:r w:rsidR="00957838">
        <w:rPr>
          <w:rtl/>
        </w:rPr>
        <w:t xml:space="preserve"> </w:t>
      </w:r>
      <w:r w:rsidRPr="00FC0E55">
        <w:rPr>
          <w:rtl/>
        </w:rPr>
        <w:t>לה</w:t>
      </w:r>
      <w:r w:rsidR="00957838">
        <w:rPr>
          <w:rtl/>
        </w:rPr>
        <w:t xml:space="preserve"> </w:t>
      </w:r>
      <w:r w:rsidRPr="00FC0E55">
        <w:rPr>
          <w:rtl/>
        </w:rPr>
        <w:t>לא</w:t>
      </w:r>
      <w:r w:rsidR="00957838">
        <w:rPr>
          <w:rtl/>
        </w:rPr>
        <w:t xml:space="preserve"> </w:t>
      </w:r>
      <w:r w:rsidRPr="00FC0E55">
        <w:rPr>
          <w:rtl/>
        </w:rPr>
        <w:t>נפט</w:t>
      </w:r>
      <w:r w:rsidR="00957838">
        <w:rPr>
          <w:rtl/>
        </w:rPr>
        <w:t xml:space="preserve"> </w:t>
      </w:r>
      <w:r w:rsidRPr="00FC0E55">
        <w:rPr>
          <w:rtl/>
        </w:rPr>
        <w:t>ולא</w:t>
      </w:r>
      <w:r w:rsidR="00957838">
        <w:rPr>
          <w:rtl/>
        </w:rPr>
        <w:t xml:space="preserve"> </w:t>
      </w:r>
      <w:r w:rsidRPr="00FC0E55">
        <w:rPr>
          <w:rtl/>
        </w:rPr>
        <w:t xml:space="preserve">זהב, והנושא הזה מעסיק את כולם </w:t>
      </w:r>
      <w:r w:rsidR="00957838">
        <w:rPr>
          <w:rtl/>
        </w:rPr>
        <w:t>–</w:t>
      </w:r>
      <w:r w:rsidRPr="00FC0E55">
        <w:rPr>
          <w:rtl/>
        </w:rPr>
        <w:t xml:space="preserve"> להגיד את דבריו.</w:t>
      </w:r>
      <w:r w:rsidR="00957838">
        <w:rPr>
          <w:rtl/>
        </w:rPr>
        <w:t xml:space="preserve"> </w:t>
      </w:r>
      <w:r w:rsidRPr="00FC0E55">
        <w:rPr>
          <w:rtl/>
        </w:rPr>
        <w:t>לפחות צריך היה להגיד לי מראש, והייתי מכינה אחרת את הדברים.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ד' שילנסקי: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גברתי</w:t>
      </w:r>
      <w:r w:rsidR="00957838">
        <w:rPr>
          <w:rtl/>
        </w:rPr>
        <w:t xml:space="preserve"> </w:t>
      </w:r>
      <w:r w:rsidRPr="00FC0E55">
        <w:rPr>
          <w:rtl/>
        </w:rPr>
        <w:t>השרה,</w:t>
      </w:r>
      <w:r w:rsidR="00957838">
        <w:rPr>
          <w:rtl/>
        </w:rPr>
        <w:t xml:space="preserve"> </w:t>
      </w:r>
      <w:r w:rsidRPr="00FC0E55">
        <w:rPr>
          <w:rtl/>
        </w:rPr>
        <w:t>תיכף</w:t>
      </w:r>
      <w:r w:rsidR="00957838">
        <w:rPr>
          <w:rtl/>
        </w:rPr>
        <w:t xml:space="preserve"> </w:t>
      </w:r>
      <w:r w:rsidRPr="00FC0E55">
        <w:rPr>
          <w:rtl/>
        </w:rPr>
        <w:t>נמצא פתרון ברוח טובה. גם לי יש הצעה, אבל לפני כן, כפי</w:t>
      </w:r>
      <w:r w:rsidR="00957838">
        <w:rPr>
          <w:rtl/>
        </w:rPr>
        <w:t xml:space="preserve"> </w:t>
      </w:r>
      <w:r w:rsidRPr="00FC0E55">
        <w:rPr>
          <w:rtl/>
        </w:rPr>
        <w:t>שאפשרתי לחבר הכנסת אורון להציע הצעה, אני מאפשר גם לחבר הכנסת זאבי.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רחבעם זאבי (מולדת):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אדוני</w:t>
      </w:r>
      <w:r w:rsidR="00957838">
        <w:rPr>
          <w:rtl/>
        </w:rPr>
        <w:t xml:space="preserve"> </w:t>
      </w:r>
      <w:r w:rsidRPr="00FC0E55">
        <w:rPr>
          <w:rtl/>
        </w:rPr>
        <w:t>היושב</w:t>
      </w:r>
      <w:r w:rsidR="00957838">
        <w:rPr>
          <w:rtl/>
        </w:rPr>
        <w:t>-</w:t>
      </w:r>
      <w:r w:rsidRPr="00FC0E55">
        <w:rPr>
          <w:rtl/>
        </w:rPr>
        <w:t>ראש,</w:t>
      </w:r>
      <w:r w:rsidR="00957838">
        <w:rPr>
          <w:rtl/>
        </w:rPr>
        <w:t xml:space="preserve"> </w:t>
      </w:r>
      <w:r w:rsidRPr="00FC0E55">
        <w:rPr>
          <w:rtl/>
        </w:rPr>
        <w:t>מאחר שלא הודע מראש לשרה הנוהל החדש, ומכיוון שהדיון הוא</w:t>
      </w:r>
      <w:r w:rsidR="00957838">
        <w:rPr>
          <w:rtl/>
        </w:rPr>
        <w:t xml:space="preserve"> </w:t>
      </w:r>
      <w:r w:rsidRPr="00FC0E55">
        <w:rPr>
          <w:rtl/>
        </w:rPr>
        <w:t>משולב בשני נושאים, אני מציע ליושב</w:t>
      </w:r>
      <w:r w:rsidR="00957838">
        <w:rPr>
          <w:rtl/>
        </w:rPr>
        <w:t>-</w:t>
      </w:r>
      <w:r w:rsidRPr="00FC0E55">
        <w:rPr>
          <w:rtl/>
        </w:rPr>
        <w:t>ראש להכפיל את הזמן שלרשות השרה.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ד' שילנסקי: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שמענו</w:t>
      </w:r>
      <w:r w:rsidR="00957838">
        <w:rPr>
          <w:rtl/>
        </w:rPr>
        <w:t xml:space="preserve"> </w:t>
      </w:r>
      <w:r w:rsidRPr="00FC0E55">
        <w:rPr>
          <w:rtl/>
        </w:rPr>
        <w:t>שני</w:t>
      </w:r>
      <w:r w:rsidR="00957838">
        <w:rPr>
          <w:rtl/>
        </w:rPr>
        <w:t xml:space="preserve"> </w:t>
      </w:r>
      <w:r w:rsidRPr="00FC0E55">
        <w:rPr>
          <w:rtl/>
        </w:rPr>
        <w:t>מציעים,</w:t>
      </w:r>
      <w:r w:rsidR="00957838">
        <w:rPr>
          <w:rtl/>
        </w:rPr>
        <w:t xml:space="preserve"> </w:t>
      </w:r>
      <w:r w:rsidRPr="00FC0E55">
        <w:rPr>
          <w:rtl/>
        </w:rPr>
        <w:t>יש עוד שניים המבקשים להציע. אני רוצה להציע את הצעתי.</w:t>
      </w:r>
      <w:r w:rsidR="00957838">
        <w:rPr>
          <w:rtl/>
        </w:rPr>
        <w:t xml:space="preserve"> </w:t>
      </w:r>
      <w:r w:rsidRPr="00FC0E55">
        <w:rPr>
          <w:rtl/>
        </w:rPr>
        <w:t>אני צריך להחליט, אבל אני מעדיף להחליט בהסכמה.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מאחר</w:t>
      </w:r>
      <w:r w:rsidR="00957838">
        <w:rPr>
          <w:rtl/>
        </w:rPr>
        <w:t xml:space="preserve"> </w:t>
      </w:r>
      <w:r w:rsidRPr="00FC0E55">
        <w:rPr>
          <w:rtl/>
        </w:rPr>
        <w:t>שהדיון</w:t>
      </w:r>
      <w:r w:rsidR="00957838">
        <w:rPr>
          <w:rtl/>
        </w:rPr>
        <w:t xml:space="preserve"> </w:t>
      </w:r>
      <w:r w:rsidRPr="00FC0E55">
        <w:rPr>
          <w:rtl/>
        </w:rPr>
        <w:t>הוא</w:t>
      </w:r>
      <w:r w:rsidR="00957838">
        <w:rPr>
          <w:rtl/>
        </w:rPr>
        <w:t xml:space="preserve"> </w:t>
      </w:r>
      <w:r w:rsidRPr="00FC0E55">
        <w:rPr>
          <w:rtl/>
        </w:rPr>
        <w:t>גם</w:t>
      </w:r>
      <w:r w:rsidR="00957838">
        <w:rPr>
          <w:rtl/>
        </w:rPr>
        <w:t xml:space="preserve"> </w:t>
      </w:r>
      <w:r w:rsidRPr="00FC0E55">
        <w:rPr>
          <w:rtl/>
        </w:rPr>
        <w:t>על תוכנית החינוך החדשה של עיריית תל</w:t>
      </w:r>
      <w:r w:rsidR="00957838">
        <w:rPr>
          <w:rtl/>
        </w:rPr>
        <w:t>-</w:t>
      </w:r>
      <w:r w:rsidRPr="00FC0E55">
        <w:rPr>
          <w:rtl/>
        </w:rPr>
        <w:t>אביב, לפי הצעה</w:t>
      </w:r>
      <w:r w:rsidR="00957838">
        <w:rPr>
          <w:rtl/>
        </w:rPr>
        <w:t xml:space="preserve"> </w:t>
      </w:r>
      <w:r w:rsidRPr="00FC0E55">
        <w:rPr>
          <w:rtl/>
        </w:rPr>
        <w:t>לסדר</w:t>
      </w:r>
      <w:r w:rsidR="00957838">
        <w:rPr>
          <w:rtl/>
        </w:rPr>
        <w:t>-</w:t>
      </w:r>
      <w:r w:rsidRPr="00FC0E55">
        <w:rPr>
          <w:rtl/>
        </w:rPr>
        <w:t>היום</w:t>
      </w:r>
      <w:r w:rsidR="00957838">
        <w:rPr>
          <w:rtl/>
        </w:rPr>
        <w:t xml:space="preserve"> </w:t>
      </w:r>
      <w:r w:rsidRPr="00FC0E55">
        <w:rPr>
          <w:rtl/>
        </w:rPr>
        <w:t>של</w:t>
      </w:r>
      <w:r w:rsidR="00957838">
        <w:rPr>
          <w:rtl/>
        </w:rPr>
        <w:t xml:space="preserve"> </w:t>
      </w:r>
      <w:r w:rsidRPr="00FC0E55">
        <w:rPr>
          <w:rtl/>
        </w:rPr>
        <w:t>חברת הכנסת דליה איציק, אולי בשלב זה אנחנו ניתן לחברת הכנסת דליה</w:t>
      </w:r>
      <w:r w:rsidR="00957838">
        <w:rPr>
          <w:rtl/>
        </w:rPr>
        <w:t xml:space="preserve"> </w:t>
      </w:r>
      <w:r w:rsidRPr="00FC0E55">
        <w:rPr>
          <w:rtl/>
        </w:rPr>
        <w:t xml:space="preserve">איציק להביא את הצעתה, ואז גם בתשובה לחברת הכנסת דליה איציק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שרת החינוך והתרבות ש' אלוני: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 xml:space="preserve">אני מצטערת מאוד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ד' שילנסקי: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אני</w:t>
      </w:r>
      <w:r w:rsidR="00957838">
        <w:rPr>
          <w:rtl/>
        </w:rPr>
        <w:t xml:space="preserve"> </w:t>
      </w:r>
      <w:r w:rsidRPr="00FC0E55">
        <w:rPr>
          <w:rtl/>
        </w:rPr>
        <w:t>מבין</w:t>
      </w:r>
      <w:r w:rsidR="00957838">
        <w:rPr>
          <w:rtl/>
        </w:rPr>
        <w:t xml:space="preserve"> </w:t>
      </w:r>
      <w:r w:rsidRPr="00FC0E55">
        <w:rPr>
          <w:rtl/>
        </w:rPr>
        <w:t>שההצעה</w:t>
      </w:r>
      <w:r w:rsidR="00957838">
        <w:rPr>
          <w:rtl/>
        </w:rPr>
        <w:t xml:space="preserve"> </w:t>
      </w:r>
      <w:r w:rsidRPr="00FC0E55">
        <w:rPr>
          <w:rtl/>
        </w:rPr>
        <w:t>לא מתקבלת. רציתי לפתור את העניין ברוח טובה. אם כך, אני</w:t>
      </w:r>
      <w:r w:rsidR="00957838">
        <w:rPr>
          <w:rtl/>
        </w:rPr>
        <w:t xml:space="preserve"> </w:t>
      </w:r>
      <w:r w:rsidRPr="00FC0E55">
        <w:rPr>
          <w:rtl/>
        </w:rPr>
        <w:t>מאפשר</w:t>
      </w:r>
      <w:r w:rsidR="00957838">
        <w:rPr>
          <w:rtl/>
        </w:rPr>
        <w:t xml:space="preserve"> </w:t>
      </w:r>
      <w:r w:rsidRPr="00FC0E55">
        <w:rPr>
          <w:rtl/>
        </w:rPr>
        <w:t>לשרה להמשיך בדברים. אני אוסיף לה כמה דקות. אם נשמע הצעות נוספות של חברי</w:t>
      </w:r>
      <w:r w:rsidR="00957838">
        <w:rPr>
          <w:rtl/>
        </w:rPr>
        <w:t xml:space="preserve"> </w:t>
      </w:r>
      <w:r w:rsidRPr="00FC0E55">
        <w:rPr>
          <w:rtl/>
        </w:rPr>
        <w:t>הכנסת, יעבור יותר מדי זמן. חברים רבים מבקשים להציע, ואני לא רוצה לקפח איש, אבל</w:t>
      </w:r>
      <w:r w:rsidR="00957838">
        <w:rPr>
          <w:rtl/>
        </w:rPr>
        <w:t xml:space="preserve"> </w:t>
      </w:r>
      <w:r w:rsidRPr="00FC0E55">
        <w:rPr>
          <w:rtl/>
        </w:rPr>
        <w:t>אני רוצה להיות יעיל.</w:t>
      </w:r>
      <w:r w:rsidR="00957838">
        <w:rPr>
          <w:rtl/>
        </w:rPr>
        <w:t xml:space="preserve"> </w:t>
      </w:r>
      <w:r w:rsidRPr="00FC0E55">
        <w:rPr>
          <w:rtl/>
        </w:rPr>
        <w:t>תודה רבה. גברתי השרה, את יכולה להמשיך.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שרת החינוך והתרבות ש' אלוני: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תודה</w:t>
      </w:r>
      <w:r w:rsidR="00957838">
        <w:rPr>
          <w:rtl/>
        </w:rPr>
        <w:t xml:space="preserve"> </w:t>
      </w:r>
      <w:r w:rsidRPr="00FC0E55">
        <w:rPr>
          <w:rtl/>
        </w:rPr>
        <w:t>רבה.</w:t>
      </w:r>
      <w:r w:rsidR="00957838">
        <w:rPr>
          <w:rtl/>
        </w:rPr>
        <w:t xml:space="preserve"> </w:t>
      </w:r>
      <w:r w:rsidRPr="00FC0E55">
        <w:rPr>
          <w:rtl/>
        </w:rPr>
        <w:t>אני</w:t>
      </w:r>
      <w:r w:rsidR="00957838">
        <w:rPr>
          <w:rtl/>
        </w:rPr>
        <w:t xml:space="preserve"> </w:t>
      </w:r>
      <w:r w:rsidRPr="00FC0E55">
        <w:rPr>
          <w:rtl/>
        </w:rPr>
        <w:t>מצטערת מאוד על האי</w:t>
      </w:r>
      <w:r w:rsidR="00957838">
        <w:rPr>
          <w:rtl/>
        </w:rPr>
        <w:t>-</w:t>
      </w:r>
      <w:r w:rsidRPr="00FC0E55">
        <w:rPr>
          <w:rtl/>
        </w:rPr>
        <w:t>הבנה, משום שחשבתי כי חשוב מאוד לפרוס</w:t>
      </w:r>
      <w:r w:rsidR="00957838">
        <w:rPr>
          <w:rtl/>
        </w:rPr>
        <w:t xml:space="preserve"> </w:t>
      </w:r>
      <w:r w:rsidRPr="00FC0E55">
        <w:rPr>
          <w:rtl/>
        </w:rPr>
        <w:t>היום</w:t>
      </w:r>
      <w:r w:rsidR="00957838">
        <w:rPr>
          <w:rtl/>
        </w:rPr>
        <w:t xml:space="preserve"> </w:t>
      </w:r>
      <w:r w:rsidRPr="00FC0E55">
        <w:rPr>
          <w:rtl/>
        </w:rPr>
        <w:t>בפני</w:t>
      </w:r>
      <w:r w:rsidR="00957838">
        <w:rPr>
          <w:rtl/>
        </w:rPr>
        <w:t xml:space="preserve"> </w:t>
      </w:r>
      <w:r w:rsidRPr="00FC0E55">
        <w:rPr>
          <w:rtl/>
        </w:rPr>
        <w:t>הכנסת</w:t>
      </w:r>
      <w:r w:rsidR="00957838">
        <w:rPr>
          <w:rtl/>
        </w:rPr>
        <w:t xml:space="preserve"> </w:t>
      </w:r>
      <w:r w:rsidRPr="00FC0E55">
        <w:rPr>
          <w:rtl/>
        </w:rPr>
        <w:t>תופעות</w:t>
      </w:r>
      <w:r w:rsidR="00957838">
        <w:rPr>
          <w:rtl/>
        </w:rPr>
        <w:t xml:space="preserve"> </w:t>
      </w:r>
      <w:r w:rsidRPr="00FC0E55">
        <w:rPr>
          <w:rtl/>
        </w:rPr>
        <w:t>חשובות מאוד בחיינו. אנו נמצאים בפילוגים, אנו נמצאים</w:t>
      </w:r>
      <w:r w:rsidR="00957838">
        <w:rPr>
          <w:rtl/>
        </w:rPr>
        <w:t xml:space="preserve"> </w:t>
      </w:r>
      <w:r w:rsidRPr="00FC0E55">
        <w:rPr>
          <w:rtl/>
        </w:rPr>
        <w:t>בקונפליקטים,</w:t>
      </w:r>
      <w:r w:rsidR="00957838">
        <w:rPr>
          <w:rtl/>
        </w:rPr>
        <w:t xml:space="preserve"> </w:t>
      </w:r>
      <w:r w:rsidRPr="00FC0E55">
        <w:rPr>
          <w:rtl/>
        </w:rPr>
        <w:t>אנחנו</w:t>
      </w:r>
      <w:r w:rsidR="00957838">
        <w:rPr>
          <w:rtl/>
        </w:rPr>
        <w:t xml:space="preserve"> </w:t>
      </w:r>
      <w:r w:rsidRPr="00FC0E55">
        <w:rPr>
          <w:rtl/>
        </w:rPr>
        <w:t>רוצים</w:t>
      </w:r>
      <w:r w:rsidR="00957838">
        <w:rPr>
          <w:rtl/>
        </w:rPr>
        <w:t xml:space="preserve"> </w:t>
      </w:r>
      <w:r w:rsidRPr="00FC0E55">
        <w:rPr>
          <w:rtl/>
        </w:rPr>
        <w:t>לאחות</w:t>
      </w:r>
      <w:r w:rsidR="00957838">
        <w:rPr>
          <w:rtl/>
        </w:rPr>
        <w:t xml:space="preserve"> </w:t>
      </w:r>
      <w:r w:rsidRPr="00FC0E55">
        <w:rPr>
          <w:rtl/>
        </w:rPr>
        <w:t>קרעים.</w:t>
      </w:r>
      <w:r w:rsidR="00957838">
        <w:rPr>
          <w:rtl/>
        </w:rPr>
        <w:t xml:space="preserve"> </w:t>
      </w:r>
      <w:r w:rsidRPr="00FC0E55">
        <w:rPr>
          <w:rtl/>
        </w:rPr>
        <w:t>כאשר</w:t>
      </w:r>
      <w:r w:rsidR="00957838">
        <w:rPr>
          <w:rtl/>
        </w:rPr>
        <w:t xml:space="preserve"> </w:t>
      </w:r>
      <w:r w:rsidRPr="00FC0E55">
        <w:rPr>
          <w:rtl/>
        </w:rPr>
        <w:t>בני</w:t>
      </w:r>
      <w:r w:rsidR="00957838">
        <w:rPr>
          <w:rtl/>
        </w:rPr>
        <w:t xml:space="preserve"> </w:t>
      </w:r>
      <w:r w:rsidRPr="00FC0E55">
        <w:rPr>
          <w:rtl/>
        </w:rPr>
        <w:t>דורי</w:t>
      </w:r>
      <w:r w:rsidR="00957838">
        <w:rPr>
          <w:rtl/>
        </w:rPr>
        <w:t xml:space="preserve"> </w:t>
      </w:r>
      <w:r w:rsidRPr="00FC0E55">
        <w:rPr>
          <w:rtl/>
        </w:rPr>
        <w:t>למדו באוניברסיטה,</w:t>
      </w:r>
      <w:r w:rsidR="00957838">
        <w:rPr>
          <w:rtl/>
        </w:rPr>
        <w:t xml:space="preserve"> </w:t>
      </w:r>
      <w:r w:rsidRPr="00FC0E55">
        <w:rPr>
          <w:rtl/>
        </w:rPr>
        <w:t>האוניברסיטאות</w:t>
      </w:r>
      <w:r w:rsidR="00957838">
        <w:rPr>
          <w:rtl/>
        </w:rPr>
        <w:t xml:space="preserve"> </w:t>
      </w:r>
      <w:r w:rsidRPr="00FC0E55">
        <w:rPr>
          <w:rtl/>
        </w:rPr>
        <w:t>היו</w:t>
      </w:r>
      <w:r w:rsidR="00957838">
        <w:rPr>
          <w:rtl/>
        </w:rPr>
        <w:t xml:space="preserve"> </w:t>
      </w:r>
      <w:r w:rsidRPr="00FC0E55">
        <w:rPr>
          <w:rtl/>
        </w:rPr>
        <w:t>מלאות</w:t>
      </w:r>
      <w:r w:rsidR="00957838">
        <w:rPr>
          <w:rtl/>
        </w:rPr>
        <w:t xml:space="preserve"> </w:t>
      </w:r>
      <w:r w:rsidRPr="00FC0E55">
        <w:rPr>
          <w:rtl/>
        </w:rPr>
        <w:t>בתלמידים למקרא, למורשת ישראל ולתרבות ישראל. איך אנו</w:t>
      </w:r>
      <w:r w:rsidR="00957838">
        <w:rPr>
          <w:rtl/>
        </w:rPr>
        <w:t xml:space="preserve"> </w:t>
      </w:r>
      <w:r w:rsidRPr="00FC0E55">
        <w:rPr>
          <w:rtl/>
        </w:rPr>
        <w:t>מחזירים</w:t>
      </w:r>
      <w:r w:rsidR="00957838">
        <w:rPr>
          <w:rtl/>
        </w:rPr>
        <w:t xml:space="preserve"> </w:t>
      </w:r>
      <w:r w:rsidRPr="00FC0E55">
        <w:rPr>
          <w:rtl/>
        </w:rPr>
        <w:t>זאת,</w:t>
      </w:r>
      <w:r w:rsidR="00957838">
        <w:rPr>
          <w:rtl/>
        </w:rPr>
        <w:t xml:space="preserve"> </w:t>
      </w:r>
      <w:r w:rsidRPr="00FC0E55">
        <w:rPr>
          <w:rtl/>
        </w:rPr>
        <w:t>לא</w:t>
      </w:r>
      <w:r w:rsidR="00957838">
        <w:rPr>
          <w:rtl/>
        </w:rPr>
        <w:t xml:space="preserve"> </w:t>
      </w:r>
      <w:r w:rsidRPr="00FC0E55">
        <w:rPr>
          <w:rtl/>
        </w:rPr>
        <w:t>לחוגים</w:t>
      </w:r>
      <w:r w:rsidR="00957838">
        <w:rPr>
          <w:rtl/>
        </w:rPr>
        <w:t xml:space="preserve"> </w:t>
      </w:r>
      <w:r w:rsidRPr="00FC0E55">
        <w:rPr>
          <w:rtl/>
        </w:rPr>
        <w:t>פוליטיים כאלה ואחרים אלא ללימודים נכונים של טקסטים?</w:t>
      </w:r>
      <w:r w:rsidR="00957838">
        <w:rPr>
          <w:rtl/>
        </w:rPr>
        <w:t xml:space="preserve"> </w:t>
      </w:r>
      <w:r w:rsidRPr="00FC0E55">
        <w:rPr>
          <w:rtl/>
        </w:rPr>
        <w:t>טקסטים</w:t>
      </w:r>
      <w:r w:rsidR="00957838">
        <w:rPr>
          <w:rtl/>
        </w:rPr>
        <w:t xml:space="preserve"> </w:t>
      </w:r>
      <w:r w:rsidRPr="00FC0E55">
        <w:rPr>
          <w:rtl/>
        </w:rPr>
        <w:t>צריך לדעת לקרוא ולאהוב, גם טקסט של תפילה, גם טקסט של התנ"ך וגם טקסט של</w:t>
      </w:r>
      <w:r w:rsidR="00957838">
        <w:rPr>
          <w:rtl/>
        </w:rPr>
        <w:t xml:space="preserve"> </w:t>
      </w:r>
      <w:r w:rsidRPr="00FC0E55">
        <w:rPr>
          <w:rtl/>
        </w:rPr>
        <w:t>התלמוד.</w:t>
      </w:r>
      <w:r w:rsidR="00957838">
        <w:rPr>
          <w:rtl/>
        </w:rPr>
        <w:t xml:space="preserve"> </w:t>
      </w:r>
      <w:r w:rsidRPr="00FC0E55">
        <w:rPr>
          <w:rtl/>
        </w:rPr>
        <w:t>לא</w:t>
      </w:r>
      <w:r w:rsidR="00957838">
        <w:rPr>
          <w:rtl/>
        </w:rPr>
        <w:t xml:space="preserve"> </w:t>
      </w:r>
      <w:r w:rsidRPr="00FC0E55">
        <w:rPr>
          <w:rtl/>
        </w:rPr>
        <w:t>לדבר</w:t>
      </w:r>
      <w:r w:rsidR="00957838">
        <w:rPr>
          <w:rtl/>
        </w:rPr>
        <w:t xml:space="preserve"> </w:t>
      </w:r>
      <w:r w:rsidRPr="00FC0E55">
        <w:rPr>
          <w:rtl/>
        </w:rPr>
        <w:t>על</w:t>
      </w:r>
      <w:r w:rsidR="00957838">
        <w:rPr>
          <w:rtl/>
        </w:rPr>
        <w:t xml:space="preserve"> </w:t>
      </w:r>
      <w:r w:rsidRPr="00FC0E55">
        <w:rPr>
          <w:rtl/>
        </w:rPr>
        <w:t>הטקסטים.</w:t>
      </w:r>
      <w:r w:rsidR="00957838">
        <w:rPr>
          <w:rtl/>
        </w:rPr>
        <w:t xml:space="preserve"> </w:t>
      </w:r>
      <w:r w:rsidRPr="00FC0E55">
        <w:rPr>
          <w:rtl/>
        </w:rPr>
        <w:t>יש לי דוגמאות שליליות, ואני מדברת אתכם עכשיו</w:t>
      </w:r>
      <w:r w:rsidR="00957838">
        <w:rPr>
          <w:rtl/>
        </w:rPr>
        <w:t xml:space="preserve"> </w:t>
      </w:r>
      <w:r w:rsidRPr="00FC0E55">
        <w:rPr>
          <w:rtl/>
        </w:rPr>
        <w:t>בראשי</w:t>
      </w:r>
      <w:r w:rsidR="00957838">
        <w:rPr>
          <w:rtl/>
        </w:rPr>
        <w:t xml:space="preserve"> </w:t>
      </w:r>
      <w:r w:rsidRPr="00FC0E55">
        <w:rPr>
          <w:rtl/>
        </w:rPr>
        <w:t>פרקים,</w:t>
      </w:r>
      <w:r w:rsidR="00957838">
        <w:rPr>
          <w:rtl/>
        </w:rPr>
        <w:t xml:space="preserve"> </w:t>
      </w:r>
      <w:r w:rsidRPr="00FC0E55">
        <w:rPr>
          <w:rtl/>
        </w:rPr>
        <w:t>איך אנו עוברים מלימוד של דיסציפלינות: מגירה, מגירה, מגירה, כאשר</w:t>
      </w:r>
      <w:r w:rsidR="00957838">
        <w:rPr>
          <w:rtl/>
        </w:rPr>
        <w:t xml:space="preserve"> </w:t>
      </w:r>
      <w:r w:rsidRPr="00FC0E55">
        <w:rPr>
          <w:rtl/>
        </w:rPr>
        <w:t>אין</w:t>
      </w:r>
      <w:r w:rsidR="00957838">
        <w:rPr>
          <w:rtl/>
        </w:rPr>
        <w:t xml:space="preserve"> </w:t>
      </w:r>
      <w:r w:rsidRPr="00FC0E55">
        <w:rPr>
          <w:rtl/>
        </w:rPr>
        <w:t>הילד</w:t>
      </w:r>
      <w:r w:rsidR="00957838">
        <w:rPr>
          <w:rtl/>
        </w:rPr>
        <w:t xml:space="preserve"> </w:t>
      </w:r>
      <w:r w:rsidRPr="00FC0E55">
        <w:rPr>
          <w:rtl/>
        </w:rPr>
        <w:t>והנער</w:t>
      </w:r>
      <w:r w:rsidR="00957838">
        <w:rPr>
          <w:rtl/>
        </w:rPr>
        <w:t xml:space="preserve"> </w:t>
      </w:r>
      <w:r w:rsidRPr="00FC0E55">
        <w:rPr>
          <w:rtl/>
        </w:rPr>
        <w:t>הלומדים קושרים את הדברים אלה לאלה, לשיטה הוליסטית</w:t>
      </w:r>
      <w:r w:rsidR="00957838">
        <w:rPr>
          <w:rtl/>
        </w:rPr>
        <w:t>-</w:t>
      </w:r>
      <w:r w:rsidRPr="00FC0E55">
        <w:rPr>
          <w:rtl/>
        </w:rPr>
        <w:t>כוללת, שבה</w:t>
      </w:r>
      <w:r w:rsidR="00957838">
        <w:rPr>
          <w:rtl/>
        </w:rPr>
        <w:t xml:space="preserve"> </w:t>
      </w:r>
      <w:r w:rsidRPr="00FC0E55">
        <w:rPr>
          <w:rtl/>
        </w:rPr>
        <w:t>הערכים,</w:t>
      </w:r>
      <w:r w:rsidR="00957838">
        <w:rPr>
          <w:rtl/>
        </w:rPr>
        <w:t xml:space="preserve"> </w:t>
      </w:r>
      <w:r w:rsidRPr="00FC0E55">
        <w:rPr>
          <w:rtl/>
        </w:rPr>
        <w:t>המהות</w:t>
      </w:r>
      <w:r w:rsidR="00957838">
        <w:rPr>
          <w:rtl/>
        </w:rPr>
        <w:t xml:space="preserve"> </w:t>
      </w:r>
      <w:r w:rsidRPr="00FC0E55">
        <w:rPr>
          <w:rtl/>
        </w:rPr>
        <w:t>וההומניזם</w:t>
      </w:r>
      <w:r w:rsidR="00957838">
        <w:rPr>
          <w:rtl/>
        </w:rPr>
        <w:t xml:space="preserve"> </w:t>
      </w:r>
      <w:r w:rsidRPr="00FC0E55">
        <w:rPr>
          <w:rtl/>
        </w:rPr>
        <w:t>משתלבים בכל מערכת הלימודים, ויש תוכניות על כך.</w:t>
      </w:r>
      <w:r w:rsidR="00957838">
        <w:rPr>
          <w:rtl/>
        </w:rPr>
        <w:t xml:space="preserve"> </w:t>
      </w:r>
      <w:r w:rsidRPr="00FC0E55">
        <w:rPr>
          <w:rtl/>
        </w:rPr>
        <w:t>איך</w:t>
      </w:r>
      <w:r w:rsidR="00957838">
        <w:rPr>
          <w:rtl/>
        </w:rPr>
        <w:t xml:space="preserve"> </w:t>
      </w:r>
      <w:r w:rsidRPr="00FC0E55">
        <w:rPr>
          <w:rtl/>
        </w:rPr>
        <w:t>אנו</w:t>
      </w:r>
      <w:r w:rsidR="00957838">
        <w:rPr>
          <w:rtl/>
        </w:rPr>
        <w:t xml:space="preserve"> </w:t>
      </w:r>
      <w:r w:rsidRPr="00FC0E55">
        <w:rPr>
          <w:rtl/>
        </w:rPr>
        <w:t>מצמצמים</w:t>
      </w:r>
      <w:r w:rsidR="00957838">
        <w:rPr>
          <w:rtl/>
        </w:rPr>
        <w:t xml:space="preserve"> </w:t>
      </w:r>
      <w:r w:rsidRPr="00FC0E55">
        <w:rPr>
          <w:rtl/>
        </w:rPr>
        <w:t>את</w:t>
      </w:r>
      <w:r w:rsidR="00957838">
        <w:rPr>
          <w:rtl/>
        </w:rPr>
        <w:t xml:space="preserve"> </w:t>
      </w:r>
      <w:r w:rsidRPr="00FC0E55">
        <w:rPr>
          <w:rtl/>
        </w:rPr>
        <w:t>הדבר הנורא, אשר הורס כל חלקה טובה, את התחרות לבחינות הבגרות.</w:t>
      </w:r>
      <w:r w:rsidR="00957838">
        <w:rPr>
          <w:rtl/>
        </w:rPr>
        <w:t xml:space="preserve"> </w:t>
      </w:r>
      <w:r w:rsidRPr="00FC0E55">
        <w:rPr>
          <w:rtl/>
        </w:rPr>
        <w:t>אנו</w:t>
      </w:r>
      <w:r w:rsidR="00957838">
        <w:rPr>
          <w:rtl/>
        </w:rPr>
        <w:t xml:space="preserve"> </w:t>
      </w:r>
      <w:r w:rsidRPr="00FC0E55">
        <w:rPr>
          <w:rtl/>
        </w:rPr>
        <w:t>בודקים</w:t>
      </w:r>
      <w:r w:rsidR="00957838">
        <w:rPr>
          <w:rtl/>
        </w:rPr>
        <w:t xml:space="preserve"> </w:t>
      </w:r>
      <w:r w:rsidRPr="00FC0E55">
        <w:rPr>
          <w:rtl/>
        </w:rPr>
        <w:t>זאת.</w:t>
      </w:r>
      <w:r w:rsidR="00957838">
        <w:rPr>
          <w:rtl/>
        </w:rPr>
        <w:t xml:space="preserve"> </w:t>
      </w:r>
      <w:r w:rsidRPr="00FC0E55">
        <w:rPr>
          <w:rtl/>
        </w:rPr>
        <w:t>הארץ</w:t>
      </w:r>
      <w:r w:rsidR="00957838">
        <w:rPr>
          <w:rtl/>
        </w:rPr>
        <w:t xml:space="preserve"> </w:t>
      </w:r>
      <w:r w:rsidRPr="00FC0E55">
        <w:rPr>
          <w:rtl/>
        </w:rPr>
        <w:t>הזו</w:t>
      </w:r>
      <w:r w:rsidR="00957838">
        <w:rPr>
          <w:rtl/>
        </w:rPr>
        <w:t xml:space="preserve"> </w:t>
      </w:r>
      <w:r w:rsidRPr="00FC0E55">
        <w:rPr>
          <w:rtl/>
        </w:rPr>
        <w:t>היא</w:t>
      </w:r>
      <w:r w:rsidR="00957838">
        <w:rPr>
          <w:rtl/>
        </w:rPr>
        <w:t xml:space="preserve"> </w:t>
      </w:r>
      <w:r w:rsidRPr="00FC0E55">
        <w:rPr>
          <w:rtl/>
        </w:rPr>
        <w:t>היחידה בעולם, שבה קיימים למעלה מ</w:t>
      </w:r>
      <w:r w:rsidR="00957838">
        <w:rPr>
          <w:rtl/>
        </w:rPr>
        <w:t>-</w:t>
      </w:r>
      <w:r w:rsidRPr="00FC0E55">
        <w:rPr>
          <w:rtl/>
        </w:rPr>
        <w:t>900 טפסים</w:t>
      </w:r>
      <w:r w:rsidR="00957838">
        <w:rPr>
          <w:rtl/>
        </w:rPr>
        <w:t xml:space="preserve"> </w:t>
      </w:r>
      <w:r w:rsidRPr="00FC0E55">
        <w:rPr>
          <w:rtl/>
        </w:rPr>
        <w:t>שונים,</w:t>
      </w:r>
      <w:r w:rsidR="00957838">
        <w:rPr>
          <w:rtl/>
        </w:rPr>
        <w:t xml:space="preserve"> </w:t>
      </w:r>
      <w:r w:rsidRPr="00FC0E55">
        <w:rPr>
          <w:rtl/>
        </w:rPr>
        <w:t>ומגיל צעיר קיימת תחרות בין דיסציפלינות קטנות ופרועות, שהאחת אינה קשורה</w:t>
      </w:r>
      <w:r w:rsidR="00957838">
        <w:rPr>
          <w:rtl/>
        </w:rPr>
        <w:t xml:space="preserve"> </w:t>
      </w:r>
      <w:r w:rsidRPr="00FC0E55">
        <w:rPr>
          <w:rtl/>
        </w:rPr>
        <w:t>לרעותה, והכול קשור בשינון.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אני רוצה לדבר על המהפכה שאנו חייבים לעשות, לא משום שאני שרה חדשה אלא משום</w:t>
      </w:r>
      <w:r w:rsidR="00957838">
        <w:rPr>
          <w:rtl/>
        </w:rPr>
        <w:t xml:space="preserve"> </w:t>
      </w:r>
      <w:r w:rsidRPr="00FC0E55">
        <w:rPr>
          <w:rtl/>
        </w:rPr>
        <w:t>שזהו</w:t>
      </w:r>
      <w:r w:rsidR="00957838">
        <w:rPr>
          <w:rtl/>
        </w:rPr>
        <w:t xml:space="preserve"> </w:t>
      </w:r>
      <w:r w:rsidRPr="00FC0E55">
        <w:rPr>
          <w:rtl/>
        </w:rPr>
        <w:t>צורך חדש של התקופה שלנו, להכניס בגיל הצעיר אוריינות רחבה מאוד, ולהקים מה</w:t>
      </w:r>
      <w:r w:rsidR="00957838">
        <w:rPr>
          <w:rtl/>
        </w:rPr>
        <w:t xml:space="preserve"> </w:t>
      </w:r>
      <w:r w:rsidRPr="00FC0E55">
        <w:rPr>
          <w:rtl/>
        </w:rPr>
        <w:t>שנקרא</w:t>
      </w:r>
      <w:r w:rsidR="00957838">
        <w:rPr>
          <w:rtl/>
        </w:rPr>
        <w:t xml:space="preserve"> </w:t>
      </w:r>
      <w:r w:rsidRPr="00FC0E55">
        <w:rPr>
          <w:rtl/>
        </w:rPr>
        <w:t>חטיבות</w:t>
      </w:r>
      <w:r w:rsidR="00957838">
        <w:rPr>
          <w:rtl/>
        </w:rPr>
        <w:t xml:space="preserve"> </w:t>
      </w:r>
      <w:r w:rsidRPr="00FC0E55">
        <w:rPr>
          <w:rtl/>
        </w:rPr>
        <w:t>צעירות,</w:t>
      </w:r>
      <w:r w:rsidR="00957838">
        <w:rPr>
          <w:rtl/>
        </w:rPr>
        <w:t xml:space="preserve"> </w:t>
      </w:r>
      <w:r w:rsidRPr="00FC0E55">
        <w:rPr>
          <w:rtl/>
        </w:rPr>
        <w:t>לא</w:t>
      </w:r>
      <w:r w:rsidR="00957838">
        <w:rPr>
          <w:rtl/>
        </w:rPr>
        <w:t xml:space="preserve"> </w:t>
      </w:r>
      <w:r w:rsidRPr="00FC0E55">
        <w:rPr>
          <w:rtl/>
        </w:rPr>
        <w:t>כדי שישננו קרוא וכתוב, אלא כדי שידעו לדבר נכון, עם</w:t>
      </w:r>
      <w:r w:rsidR="00957838">
        <w:rPr>
          <w:rtl/>
        </w:rPr>
        <w:t xml:space="preserve"> </w:t>
      </w:r>
      <w:r w:rsidRPr="00FC0E55">
        <w:rPr>
          <w:rtl/>
        </w:rPr>
        <w:t>מלות</w:t>
      </w:r>
      <w:r w:rsidR="00957838">
        <w:rPr>
          <w:rtl/>
        </w:rPr>
        <w:t xml:space="preserve"> </w:t>
      </w:r>
      <w:r w:rsidRPr="00FC0E55">
        <w:rPr>
          <w:rtl/>
        </w:rPr>
        <w:t>יחס.</w:t>
      </w:r>
      <w:r w:rsidR="00957838">
        <w:rPr>
          <w:rtl/>
        </w:rPr>
        <w:t xml:space="preserve"> </w:t>
      </w:r>
      <w:r w:rsidRPr="00FC0E55">
        <w:rPr>
          <w:rtl/>
        </w:rPr>
        <w:t>הפער</w:t>
      </w:r>
      <w:r w:rsidR="00957838">
        <w:rPr>
          <w:rtl/>
        </w:rPr>
        <w:t xml:space="preserve"> </w:t>
      </w:r>
      <w:r w:rsidRPr="00FC0E55">
        <w:rPr>
          <w:rtl/>
        </w:rPr>
        <w:t>מתחיל</w:t>
      </w:r>
      <w:r w:rsidR="00957838">
        <w:rPr>
          <w:rtl/>
        </w:rPr>
        <w:t xml:space="preserve"> </w:t>
      </w:r>
      <w:r w:rsidRPr="00FC0E55">
        <w:rPr>
          <w:rtl/>
        </w:rPr>
        <w:t>שם. צריכה להיות אוריינות. צריך לראות אמנות וצבע; איך</w:t>
      </w:r>
      <w:r w:rsidR="00957838">
        <w:rPr>
          <w:rtl/>
        </w:rPr>
        <w:t xml:space="preserve"> </w:t>
      </w:r>
      <w:r w:rsidRPr="00FC0E55">
        <w:rPr>
          <w:rtl/>
        </w:rPr>
        <w:t>אנו</w:t>
      </w:r>
      <w:r w:rsidR="00957838">
        <w:rPr>
          <w:rtl/>
        </w:rPr>
        <w:t xml:space="preserve"> </w:t>
      </w:r>
      <w:r w:rsidRPr="00FC0E55">
        <w:rPr>
          <w:rtl/>
        </w:rPr>
        <w:t>משלבים תרבות ואמנות בסל לכלל האוכלוסייה, איך אנו מנסים לתקן עיוותים.</w:t>
      </w:r>
      <w:r w:rsidR="00957838">
        <w:rPr>
          <w:rtl/>
        </w:rPr>
        <w:t xml:space="preserve"> </w:t>
      </w:r>
      <w:r w:rsidRPr="00FC0E55">
        <w:rPr>
          <w:rtl/>
        </w:rPr>
        <w:t>אני</w:t>
      </w:r>
      <w:r w:rsidR="00957838">
        <w:rPr>
          <w:rtl/>
        </w:rPr>
        <w:t xml:space="preserve"> </w:t>
      </w:r>
      <w:r w:rsidRPr="00FC0E55">
        <w:rPr>
          <w:rtl/>
        </w:rPr>
        <w:t>אינני</w:t>
      </w:r>
      <w:r w:rsidR="00957838">
        <w:rPr>
          <w:rtl/>
        </w:rPr>
        <w:t xml:space="preserve"> </w:t>
      </w:r>
      <w:r w:rsidRPr="00FC0E55">
        <w:rPr>
          <w:rtl/>
        </w:rPr>
        <w:t>מאמינה שיש ילדים חלשים, יש סיטואציות חלשות. יש בעיה מיוחדת, שאנו נותנים</w:t>
      </w:r>
      <w:r w:rsidR="00957838">
        <w:rPr>
          <w:rtl/>
        </w:rPr>
        <w:t xml:space="preserve"> </w:t>
      </w:r>
      <w:r w:rsidRPr="00FC0E55">
        <w:rPr>
          <w:rtl/>
        </w:rPr>
        <w:t>עליה</w:t>
      </w:r>
      <w:r w:rsidR="00957838">
        <w:rPr>
          <w:rtl/>
        </w:rPr>
        <w:t xml:space="preserve"> </w:t>
      </w:r>
      <w:r w:rsidRPr="00FC0E55">
        <w:rPr>
          <w:rtl/>
        </w:rPr>
        <w:t>את</w:t>
      </w:r>
      <w:r w:rsidR="00957838">
        <w:rPr>
          <w:rtl/>
        </w:rPr>
        <w:t xml:space="preserve"> </w:t>
      </w:r>
      <w:r w:rsidRPr="00FC0E55">
        <w:rPr>
          <w:rtl/>
        </w:rPr>
        <w:t>הדעת,</w:t>
      </w:r>
      <w:r w:rsidR="00957838">
        <w:rPr>
          <w:rtl/>
        </w:rPr>
        <w:t xml:space="preserve"> </w:t>
      </w:r>
      <w:r w:rsidRPr="00FC0E55">
        <w:rPr>
          <w:rtl/>
        </w:rPr>
        <w:t>של</w:t>
      </w:r>
      <w:r w:rsidR="00957838">
        <w:rPr>
          <w:rtl/>
        </w:rPr>
        <w:t xml:space="preserve"> </w:t>
      </w:r>
      <w:r w:rsidRPr="00FC0E55">
        <w:rPr>
          <w:rtl/>
        </w:rPr>
        <w:t>חינוך מיוחד, אבל אין הצדקה לכך שיש לנו דור שלישי של ילדים</w:t>
      </w:r>
      <w:r w:rsidR="00957838">
        <w:rPr>
          <w:rtl/>
        </w:rPr>
        <w:t xml:space="preserve"> </w:t>
      </w:r>
      <w:r w:rsidRPr="00FC0E55">
        <w:rPr>
          <w:rtl/>
        </w:rPr>
        <w:t>חלשים,</w:t>
      </w:r>
      <w:r w:rsidR="00957838">
        <w:rPr>
          <w:rtl/>
        </w:rPr>
        <w:t xml:space="preserve"> </w:t>
      </w:r>
      <w:r w:rsidRPr="00FC0E55">
        <w:rPr>
          <w:rtl/>
        </w:rPr>
        <w:t>אשר</w:t>
      </w:r>
      <w:r w:rsidR="00957838">
        <w:rPr>
          <w:rtl/>
        </w:rPr>
        <w:t xml:space="preserve"> </w:t>
      </w:r>
      <w:r w:rsidRPr="00FC0E55">
        <w:rPr>
          <w:rtl/>
        </w:rPr>
        <w:t>נושרים</w:t>
      </w:r>
      <w:r w:rsidR="00957838">
        <w:rPr>
          <w:rtl/>
        </w:rPr>
        <w:t xml:space="preserve"> </w:t>
      </w:r>
      <w:r w:rsidRPr="00FC0E55">
        <w:rPr>
          <w:rtl/>
        </w:rPr>
        <w:t>ואינם מתקדמים הלאה, שעה שאנו חברה לומדת.</w:t>
      </w:r>
      <w:r w:rsidR="00957838">
        <w:rPr>
          <w:rtl/>
        </w:rPr>
        <w:t xml:space="preserve"> </w:t>
      </w:r>
      <w:r w:rsidRPr="00FC0E55">
        <w:rPr>
          <w:rtl/>
        </w:rPr>
        <w:t>יש לפתוח מכללות</w:t>
      </w:r>
      <w:r w:rsidR="00957838">
        <w:rPr>
          <w:rtl/>
        </w:rPr>
        <w:t xml:space="preserve"> </w:t>
      </w:r>
      <w:r w:rsidRPr="00FC0E55">
        <w:rPr>
          <w:rtl/>
        </w:rPr>
        <w:t>עבור כולם, לרבות חיילים משוחררים, ויש להרחיב את המסגרת הזו.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רציתי</w:t>
      </w:r>
      <w:r w:rsidR="00957838">
        <w:rPr>
          <w:rtl/>
        </w:rPr>
        <w:t xml:space="preserve"> </w:t>
      </w:r>
      <w:r w:rsidRPr="00FC0E55">
        <w:rPr>
          <w:rtl/>
        </w:rPr>
        <w:t>להעלות בפניכם נושא נוסף, כיצד אנו מנסים לקלוט עלייה ומה הקשיים שיש</w:t>
      </w:r>
      <w:r w:rsidR="00957838">
        <w:rPr>
          <w:rtl/>
        </w:rPr>
        <w:t xml:space="preserve"> </w:t>
      </w:r>
      <w:r w:rsidRPr="00FC0E55">
        <w:rPr>
          <w:rtl/>
        </w:rPr>
        <w:t>בנושא</w:t>
      </w:r>
      <w:r w:rsidR="00957838">
        <w:rPr>
          <w:rtl/>
        </w:rPr>
        <w:t xml:space="preserve"> </w:t>
      </w:r>
      <w:r w:rsidRPr="00FC0E55">
        <w:rPr>
          <w:rtl/>
        </w:rPr>
        <w:t>הזה</w:t>
      </w:r>
      <w:r w:rsidR="00957838">
        <w:rPr>
          <w:rtl/>
        </w:rPr>
        <w:t xml:space="preserve"> </w:t>
      </w:r>
      <w:r w:rsidRPr="00FC0E55">
        <w:rPr>
          <w:rtl/>
        </w:rPr>
        <w:t>לתלמידים</w:t>
      </w:r>
      <w:r w:rsidR="00957838">
        <w:rPr>
          <w:rtl/>
        </w:rPr>
        <w:t xml:space="preserve"> </w:t>
      </w:r>
      <w:r w:rsidRPr="00FC0E55">
        <w:rPr>
          <w:rtl/>
        </w:rPr>
        <w:t>ולמורים. ופעולת "נעלה" שאנו עושים, של עליית הנוער יחד עם</w:t>
      </w:r>
      <w:r w:rsidR="00957838">
        <w:rPr>
          <w:rtl/>
        </w:rPr>
        <w:t xml:space="preserve"> </w:t>
      </w:r>
      <w:r w:rsidRPr="00FC0E55">
        <w:rPr>
          <w:rtl/>
        </w:rPr>
        <w:t>תנועות</w:t>
      </w:r>
      <w:r w:rsidR="00957838">
        <w:rPr>
          <w:rtl/>
        </w:rPr>
        <w:t xml:space="preserve"> </w:t>
      </w:r>
      <w:r w:rsidRPr="00FC0E55">
        <w:rPr>
          <w:rtl/>
        </w:rPr>
        <w:t>הנוער,</w:t>
      </w:r>
      <w:r w:rsidR="00957838">
        <w:rPr>
          <w:rtl/>
        </w:rPr>
        <w:t xml:space="preserve"> </w:t>
      </w:r>
      <w:r w:rsidRPr="00FC0E55">
        <w:rPr>
          <w:rtl/>
        </w:rPr>
        <w:t>וחידוש תנועות הנוער בארץ. פעולה זו נעשית על מנת שיבואו משם כדי</w:t>
      </w:r>
      <w:r w:rsidR="00957838">
        <w:rPr>
          <w:rtl/>
        </w:rPr>
        <w:t xml:space="preserve"> </w:t>
      </w:r>
      <w:r w:rsidRPr="00FC0E55">
        <w:rPr>
          <w:rtl/>
        </w:rPr>
        <w:t>ללמוד</w:t>
      </w:r>
      <w:r w:rsidR="00957838">
        <w:rPr>
          <w:rtl/>
        </w:rPr>
        <w:t xml:space="preserve"> </w:t>
      </w:r>
      <w:r w:rsidRPr="00FC0E55">
        <w:rPr>
          <w:rtl/>
        </w:rPr>
        <w:t>כאן,</w:t>
      </w:r>
      <w:r w:rsidR="00957838">
        <w:rPr>
          <w:rtl/>
        </w:rPr>
        <w:t xml:space="preserve"> </w:t>
      </w:r>
      <w:r w:rsidRPr="00FC0E55">
        <w:rPr>
          <w:rtl/>
        </w:rPr>
        <w:t>ואחרי</w:t>
      </w:r>
      <w:r w:rsidR="00957838">
        <w:rPr>
          <w:rtl/>
        </w:rPr>
        <w:t xml:space="preserve"> </w:t>
      </w:r>
      <w:r w:rsidRPr="00FC0E55">
        <w:rPr>
          <w:rtl/>
        </w:rPr>
        <w:t>החבל</w:t>
      </w:r>
      <w:r w:rsidR="00957838">
        <w:rPr>
          <w:rtl/>
        </w:rPr>
        <w:t xml:space="preserve"> </w:t>
      </w:r>
      <w:r w:rsidRPr="00FC0E55">
        <w:rPr>
          <w:rtl/>
        </w:rPr>
        <w:t>יבוא</w:t>
      </w:r>
      <w:r w:rsidR="00957838">
        <w:rPr>
          <w:rtl/>
        </w:rPr>
        <w:t xml:space="preserve"> </w:t>
      </w:r>
      <w:r w:rsidRPr="00FC0E55">
        <w:rPr>
          <w:rtl/>
        </w:rPr>
        <w:t>הדלי</w:t>
      </w:r>
      <w:r w:rsidR="00957838">
        <w:rPr>
          <w:rtl/>
        </w:rPr>
        <w:t xml:space="preserve"> –</w:t>
      </w:r>
      <w:r w:rsidRPr="00FC0E55">
        <w:rPr>
          <w:rtl/>
        </w:rPr>
        <w:t xml:space="preserve"> יבואו הוריהם, ובוגרי תנועות הנוער יהיו</w:t>
      </w:r>
      <w:r w:rsidR="00957838">
        <w:rPr>
          <w:rtl/>
        </w:rPr>
        <w:t xml:space="preserve"> </w:t>
      </w:r>
      <w:r w:rsidRPr="00FC0E55">
        <w:rPr>
          <w:rtl/>
        </w:rPr>
        <w:t>הפעילים בקרבם וגם יקבלו אותם כאן.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בזמן</w:t>
      </w:r>
      <w:r w:rsidR="00957838">
        <w:rPr>
          <w:rtl/>
        </w:rPr>
        <w:t xml:space="preserve"> </w:t>
      </w:r>
      <w:r w:rsidRPr="00FC0E55">
        <w:rPr>
          <w:rtl/>
        </w:rPr>
        <w:t>המוקצב</w:t>
      </w:r>
      <w:r w:rsidR="00957838">
        <w:rPr>
          <w:rtl/>
        </w:rPr>
        <w:t xml:space="preserve"> </w:t>
      </w:r>
      <w:r w:rsidRPr="00FC0E55">
        <w:rPr>
          <w:rtl/>
        </w:rPr>
        <w:t>לי</w:t>
      </w:r>
      <w:r w:rsidR="00957838">
        <w:rPr>
          <w:rtl/>
        </w:rPr>
        <w:t xml:space="preserve"> </w:t>
      </w:r>
      <w:r w:rsidRPr="00FC0E55">
        <w:rPr>
          <w:rtl/>
        </w:rPr>
        <w:t>איני</w:t>
      </w:r>
      <w:r w:rsidR="00957838">
        <w:rPr>
          <w:rtl/>
        </w:rPr>
        <w:t xml:space="preserve"> </w:t>
      </w:r>
      <w:r w:rsidRPr="00FC0E55">
        <w:rPr>
          <w:rtl/>
        </w:rPr>
        <w:t>יכולה לדבר ובוודאי לא להביא מספרים, אבל אני חייבת</w:t>
      </w:r>
      <w:r w:rsidR="00957838">
        <w:rPr>
          <w:rtl/>
        </w:rPr>
        <w:t xml:space="preserve"> </w:t>
      </w:r>
      <w:r w:rsidRPr="00FC0E55">
        <w:rPr>
          <w:rtl/>
        </w:rPr>
        <w:t>למסור</w:t>
      </w:r>
      <w:r w:rsidR="00957838">
        <w:rPr>
          <w:rtl/>
        </w:rPr>
        <w:t xml:space="preserve"> </w:t>
      </w:r>
      <w:r w:rsidRPr="00FC0E55">
        <w:rPr>
          <w:rtl/>
        </w:rPr>
        <w:t>עוד</w:t>
      </w:r>
      <w:r w:rsidR="00957838">
        <w:rPr>
          <w:rtl/>
        </w:rPr>
        <w:t xml:space="preserve"> </w:t>
      </w:r>
      <w:r w:rsidRPr="00FC0E55">
        <w:rPr>
          <w:rtl/>
        </w:rPr>
        <w:t>פרט</w:t>
      </w:r>
      <w:r w:rsidR="00957838">
        <w:rPr>
          <w:rtl/>
        </w:rPr>
        <w:t xml:space="preserve"> </w:t>
      </w:r>
      <w:r w:rsidRPr="00FC0E55">
        <w:rPr>
          <w:rtl/>
        </w:rPr>
        <w:t xml:space="preserve">אחד בזמן הקצר והקצוב שנתת לי </w:t>
      </w:r>
      <w:r w:rsidR="00957838">
        <w:rPr>
          <w:rtl/>
        </w:rPr>
        <w:t>–</w:t>
      </w:r>
      <w:r w:rsidRPr="00FC0E55">
        <w:rPr>
          <w:rtl/>
        </w:rPr>
        <w:t xml:space="preserve"> ואין לי טענות אליך, מסתבר שזהו</w:t>
      </w:r>
      <w:r w:rsidR="00957838">
        <w:rPr>
          <w:rtl/>
        </w:rPr>
        <w:t xml:space="preserve"> </w:t>
      </w:r>
      <w:r w:rsidRPr="00FC0E55">
        <w:rPr>
          <w:rtl/>
        </w:rPr>
        <w:t>הסדר:</w:t>
      </w:r>
      <w:r w:rsidR="00957838">
        <w:rPr>
          <w:rtl/>
        </w:rPr>
        <w:t xml:space="preserve"> </w:t>
      </w:r>
      <w:r w:rsidRPr="00FC0E55">
        <w:rPr>
          <w:rtl/>
        </w:rPr>
        <w:t>היה</w:t>
      </w:r>
      <w:r w:rsidR="00957838">
        <w:rPr>
          <w:rtl/>
        </w:rPr>
        <w:t xml:space="preserve"> </w:t>
      </w:r>
      <w:r w:rsidRPr="00FC0E55">
        <w:rPr>
          <w:rtl/>
        </w:rPr>
        <w:t>ויש</w:t>
      </w:r>
      <w:r w:rsidR="00957838">
        <w:rPr>
          <w:rtl/>
        </w:rPr>
        <w:t xml:space="preserve"> </w:t>
      </w:r>
      <w:r w:rsidRPr="00FC0E55">
        <w:rPr>
          <w:rtl/>
        </w:rPr>
        <w:t>ויכוח</w:t>
      </w:r>
      <w:r w:rsidR="00957838">
        <w:rPr>
          <w:rtl/>
        </w:rPr>
        <w:t xml:space="preserve"> </w:t>
      </w:r>
      <w:r w:rsidRPr="00FC0E55">
        <w:rPr>
          <w:rtl/>
        </w:rPr>
        <w:t>על</w:t>
      </w:r>
      <w:r w:rsidR="00957838">
        <w:rPr>
          <w:rtl/>
        </w:rPr>
        <w:t xml:space="preserve"> </w:t>
      </w:r>
      <w:r w:rsidRPr="00FC0E55">
        <w:rPr>
          <w:rtl/>
        </w:rPr>
        <w:t>נושא הרפורמה. רבותי חברי הכנסת, אם לא היום, נצטרך</w:t>
      </w:r>
      <w:r w:rsidR="00957838">
        <w:rPr>
          <w:rtl/>
        </w:rPr>
        <w:t xml:space="preserve"> </w:t>
      </w:r>
      <w:r w:rsidRPr="00FC0E55">
        <w:rPr>
          <w:rtl/>
        </w:rPr>
        <w:t>לקיים</w:t>
      </w:r>
      <w:r w:rsidR="00957838">
        <w:rPr>
          <w:rtl/>
        </w:rPr>
        <w:t xml:space="preserve"> </w:t>
      </w:r>
      <w:r w:rsidRPr="00FC0E55">
        <w:rPr>
          <w:rtl/>
        </w:rPr>
        <w:t>דיון</w:t>
      </w:r>
      <w:r w:rsidR="00957838">
        <w:rPr>
          <w:rtl/>
        </w:rPr>
        <w:t xml:space="preserve"> </w:t>
      </w:r>
      <w:r w:rsidRPr="00FC0E55">
        <w:rPr>
          <w:rtl/>
        </w:rPr>
        <w:t>גדול ואמיתי על מהותו ומטרותיו של החינוך במדינת ישראל, וחשבתי שאני</w:t>
      </w:r>
      <w:r w:rsidR="00957838">
        <w:rPr>
          <w:rtl/>
        </w:rPr>
        <w:t xml:space="preserve"> </w:t>
      </w:r>
      <w:r w:rsidRPr="00FC0E55">
        <w:rPr>
          <w:rtl/>
        </w:rPr>
        <w:t>יכולה</w:t>
      </w:r>
      <w:r w:rsidR="00957838">
        <w:rPr>
          <w:rtl/>
        </w:rPr>
        <w:t xml:space="preserve"> </w:t>
      </w:r>
      <w:r w:rsidRPr="00FC0E55">
        <w:rPr>
          <w:rtl/>
        </w:rPr>
        <w:t>לפתוח</w:t>
      </w:r>
      <w:r w:rsidR="00957838">
        <w:rPr>
          <w:rtl/>
        </w:rPr>
        <w:t xml:space="preserve"> </w:t>
      </w:r>
      <w:r w:rsidRPr="00FC0E55">
        <w:rPr>
          <w:rtl/>
        </w:rPr>
        <w:t>בו היום. זה 25 שנים הוויכוח הפומבי הזה לא התקיים, והרפורמה, שבאה</w:t>
      </w:r>
      <w:r w:rsidR="00957838">
        <w:rPr>
          <w:rtl/>
        </w:rPr>
        <w:t xml:space="preserve"> </w:t>
      </w:r>
      <w:r w:rsidRPr="00FC0E55">
        <w:rPr>
          <w:rtl/>
        </w:rPr>
        <w:t>לתת</w:t>
      </w:r>
      <w:r w:rsidR="00957838">
        <w:rPr>
          <w:rtl/>
        </w:rPr>
        <w:t xml:space="preserve"> </w:t>
      </w:r>
      <w:r w:rsidRPr="00FC0E55">
        <w:rPr>
          <w:rtl/>
        </w:rPr>
        <w:t>תשובות</w:t>
      </w:r>
      <w:r w:rsidR="00957838">
        <w:rPr>
          <w:rtl/>
        </w:rPr>
        <w:t xml:space="preserve"> </w:t>
      </w:r>
      <w:r w:rsidRPr="00FC0E55">
        <w:rPr>
          <w:rtl/>
        </w:rPr>
        <w:t>מסוימות,</w:t>
      </w:r>
      <w:r w:rsidR="00957838">
        <w:rPr>
          <w:rtl/>
        </w:rPr>
        <w:t xml:space="preserve"> </w:t>
      </w:r>
      <w:r w:rsidRPr="00FC0E55">
        <w:rPr>
          <w:rtl/>
        </w:rPr>
        <w:t>בחלקה הצליחה ובחלקה לא הצליחה.</w:t>
      </w:r>
      <w:r w:rsidR="00957838">
        <w:rPr>
          <w:rtl/>
        </w:rPr>
        <w:t xml:space="preserve"> </w:t>
      </w:r>
      <w:r w:rsidRPr="00FC0E55">
        <w:rPr>
          <w:rtl/>
        </w:rPr>
        <w:t xml:space="preserve">כמעט אל </w:t>
      </w:r>
      <w:r w:rsidR="00957838" w:rsidRPr="00FC0E55">
        <w:rPr>
          <w:rtl/>
        </w:rPr>
        <w:t>50</w:t>
      </w:r>
      <w:r w:rsidR="00957838">
        <w:rPr>
          <w:rtl/>
        </w:rPr>
        <w:t>%</w:t>
      </w:r>
      <w:r w:rsidRPr="00FC0E55">
        <w:rPr>
          <w:rtl/>
        </w:rPr>
        <w:t xml:space="preserve"> מהאוכלוסייה</w:t>
      </w:r>
      <w:r w:rsidR="00957838">
        <w:rPr>
          <w:rtl/>
        </w:rPr>
        <w:t xml:space="preserve"> </w:t>
      </w:r>
      <w:r w:rsidRPr="00FC0E55">
        <w:rPr>
          <w:rtl/>
        </w:rPr>
        <w:t>היא</w:t>
      </w:r>
      <w:r w:rsidR="00957838">
        <w:rPr>
          <w:rtl/>
        </w:rPr>
        <w:t xml:space="preserve"> </w:t>
      </w:r>
      <w:r w:rsidRPr="00FC0E55">
        <w:rPr>
          <w:rtl/>
        </w:rPr>
        <w:t>לא</w:t>
      </w:r>
      <w:r w:rsidR="00957838">
        <w:rPr>
          <w:rtl/>
        </w:rPr>
        <w:t xml:space="preserve"> </w:t>
      </w:r>
      <w:r w:rsidRPr="00FC0E55">
        <w:rPr>
          <w:rtl/>
        </w:rPr>
        <w:t>הגיעה</w:t>
      </w:r>
      <w:r w:rsidR="00957838">
        <w:rPr>
          <w:rtl/>
        </w:rPr>
        <w:t xml:space="preserve"> </w:t>
      </w:r>
      <w:r w:rsidRPr="00FC0E55">
        <w:rPr>
          <w:rtl/>
        </w:rPr>
        <w:t>כלל,</w:t>
      </w:r>
      <w:r w:rsidR="00957838">
        <w:rPr>
          <w:rtl/>
        </w:rPr>
        <w:t xml:space="preserve"> </w:t>
      </w:r>
      <w:r w:rsidRPr="00FC0E55">
        <w:rPr>
          <w:rtl/>
        </w:rPr>
        <w:t>ועבור</w:t>
      </w:r>
      <w:r w:rsidR="00957838">
        <w:rPr>
          <w:rtl/>
        </w:rPr>
        <w:t xml:space="preserve"> </w:t>
      </w:r>
      <w:r w:rsidR="00957838" w:rsidRPr="00FC0E55">
        <w:rPr>
          <w:rtl/>
        </w:rPr>
        <w:t>50</w:t>
      </w:r>
      <w:r w:rsidR="00957838">
        <w:rPr>
          <w:rtl/>
        </w:rPr>
        <w:t>%</w:t>
      </w:r>
      <w:r w:rsidRPr="00FC0E55">
        <w:rPr>
          <w:rtl/>
        </w:rPr>
        <w:t xml:space="preserve"> הנותרים </w:t>
      </w:r>
      <w:r w:rsidR="00957838">
        <w:rPr>
          <w:rtl/>
        </w:rPr>
        <w:t>–</w:t>
      </w:r>
      <w:r w:rsidRPr="00FC0E55">
        <w:rPr>
          <w:rtl/>
        </w:rPr>
        <w:t xml:space="preserve"> בחלקה הצליחה ובחלקה לא הצליחה.</w:t>
      </w:r>
      <w:r w:rsidR="00957838">
        <w:rPr>
          <w:rtl/>
        </w:rPr>
        <w:t xml:space="preserve"> </w:t>
      </w:r>
      <w:r w:rsidRPr="00FC0E55">
        <w:rPr>
          <w:rtl/>
        </w:rPr>
        <w:t>אבל</w:t>
      </w:r>
      <w:r w:rsidR="00957838">
        <w:rPr>
          <w:rtl/>
        </w:rPr>
        <w:t xml:space="preserve"> </w:t>
      </w:r>
      <w:r w:rsidRPr="00FC0E55">
        <w:rPr>
          <w:rtl/>
        </w:rPr>
        <w:t>אי</w:t>
      </w:r>
      <w:r w:rsidR="00957838">
        <w:rPr>
          <w:rtl/>
        </w:rPr>
        <w:t>-</w:t>
      </w:r>
      <w:r w:rsidRPr="00FC0E55">
        <w:rPr>
          <w:rtl/>
        </w:rPr>
        <w:t>אפשר לומר שהרפורמה לא מוצלחת. אולי היו לה קשיים כאלה ואחרים.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הואיל</w:t>
      </w:r>
      <w:r w:rsidR="00957838">
        <w:rPr>
          <w:rtl/>
        </w:rPr>
        <w:t xml:space="preserve"> </w:t>
      </w:r>
      <w:r w:rsidRPr="00FC0E55">
        <w:rPr>
          <w:rtl/>
        </w:rPr>
        <w:t>ומבנה החינוך ובעיות החינוך מחייבים אותנו לבדיקה מחודשת, הקמנו ועדה</w:t>
      </w:r>
      <w:r w:rsidR="00957838">
        <w:rPr>
          <w:rtl/>
        </w:rPr>
        <w:t xml:space="preserve"> </w:t>
      </w:r>
      <w:r w:rsidRPr="00FC0E55">
        <w:rPr>
          <w:rtl/>
        </w:rPr>
        <w:t>ציבורית</w:t>
      </w:r>
      <w:r w:rsidR="00957838">
        <w:rPr>
          <w:rtl/>
        </w:rPr>
        <w:t xml:space="preserve"> </w:t>
      </w:r>
      <w:r w:rsidRPr="00FC0E55">
        <w:rPr>
          <w:rtl/>
        </w:rPr>
        <w:t>בראשותו</w:t>
      </w:r>
      <w:r w:rsidR="00957838">
        <w:rPr>
          <w:rtl/>
        </w:rPr>
        <w:t xml:space="preserve"> </w:t>
      </w:r>
      <w:r w:rsidRPr="00FC0E55">
        <w:rPr>
          <w:rtl/>
        </w:rPr>
        <w:t>של</w:t>
      </w:r>
      <w:r w:rsidR="00957838">
        <w:rPr>
          <w:rtl/>
        </w:rPr>
        <w:t xml:space="preserve"> </w:t>
      </w:r>
      <w:r w:rsidRPr="00FC0E55">
        <w:rPr>
          <w:rtl/>
        </w:rPr>
        <w:t>השופט שאול אלוני. לא אקרא עתה את כל ה</w:t>
      </w:r>
      <w:r w:rsidR="00957838">
        <w:rPr>
          <w:rtl/>
        </w:rPr>
        <w:t>-</w:t>
      </w:r>
      <w:r w:rsidRPr="00FC0E55">
        <w:rPr>
          <w:rtl/>
        </w:rPr>
        <w:t>שלה,</w:t>
      </w:r>
      <w:r w:rsidR="00957838">
        <w:rPr>
          <w:rtl/>
        </w:rPr>
        <w:t xml:space="preserve"> </w:t>
      </w:r>
      <w:r w:rsidRPr="00FC0E55">
        <w:rPr>
          <w:rtl/>
        </w:rPr>
        <w:t>אך</w:t>
      </w:r>
      <w:r w:rsidR="00957838">
        <w:rPr>
          <w:rtl/>
        </w:rPr>
        <w:t xml:space="preserve"> </w:t>
      </w:r>
      <w:r w:rsidRPr="00FC0E55">
        <w:rPr>
          <w:rtl/>
        </w:rPr>
        <w:t>היא</w:t>
      </w:r>
      <w:r w:rsidR="00957838">
        <w:rPr>
          <w:rtl/>
        </w:rPr>
        <w:t xml:space="preserve"> </w:t>
      </w:r>
      <w:r w:rsidRPr="00FC0E55">
        <w:rPr>
          <w:rtl/>
        </w:rPr>
        <w:t>חייבת</w:t>
      </w:r>
      <w:r w:rsidR="00957838">
        <w:rPr>
          <w:rtl/>
        </w:rPr>
        <w:t xml:space="preserve"> </w:t>
      </w:r>
      <w:r w:rsidRPr="00FC0E55">
        <w:rPr>
          <w:rtl/>
        </w:rPr>
        <w:t>לבדוק באופן מעשי את הגדרת מקומו של החינוך בסדר העדיפויות</w:t>
      </w:r>
      <w:r w:rsidR="00957838">
        <w:rPr>
          <w:rtl/>
        </w:rPr>
        <w:t xml:space="preserve"> </w:t>
      </w:r>
      <w:r w:rsidRPr="00FC0E55">
        <w:rPr>
          <w:rtl/>
        </w:rPr>
        <w:t>הלאומי,</w:t>
      </w:r>
      <w:r w:rsidR="00957838">
        <w:rPr>
          <w:rtl/>
        </w:rPr>
        <w:t xml:space="preserve"> </w:t>
      </w:r>
      <w:r w:rsidRPr="00FC0E55">
        <w:rPr>
          <w:rtl/>
        </w:rPr>
        <w:t>לסמן</w:t>
      </w:r>
      <w:r w:rsidR="00957838">
        <w:rPr>
          <w:rtl/>
        </w:rPr>
        <w:t xml:space="preserve"> </w:t>
      </w:r>
      <w:r w:rsidRPr="00FC0E55">
        <w:rPr>
          <w:rtl/>
        </w:rPr>
        <w:t>את</w:t>
      </w:r>
      <w:r w:rsidR="00957838">
        <w:rPr>
          <w:rtl/>
        </w:rPr>
        <w:t xml:space="preserve"> </w:t>
      </w:r>
      <w:r w:rsidRPr="00FC0E55">
        <w:rPr>
          <w:rtl/>
        </w:rPr>
        <w:t>הבעיות</w:t>
      </w:r>
      <w:r w:rsidR="00957838">
        <w:rPr>
          <w:rtl/>
        </w:rPr>
        <w:t xml:space="preserve"> </w:t>
      </w:r>
      <w:r w:rsidRPr="00FC0E55">
        <w:rPr>
          <w:rtl/>
        </w:rPr>
        <w:t>והקשיים</w:t>
      </w:r>
      <w:r w:rsidR="00957838">
        <w:rPr>
          <w:rtl/>
        </w:rPr>
        <w:t xml:space="preserve"> </w:t>
      </w:r>
      <w:r w:rsidRPr="00FC0E55">
        <w:rPr>
          <w:rtl/>
        </w:rPr>
        <w:t>המרכזיים</w:t>
      </w:r>
      <w:r w:rsidR="00957838">
        <w:rPr>
          <w:rtl/>
        </w:rPr>
        <w:t xml:space="preserve"> </w:t>
      </w:r>
      <w:r w:rsidRPr="00FC0E55">
        <w:rPr>
          <w:rtl/>
        </w:rPr>
        <w:t>במערכת</w:t>
      </w:r>
      <w:r w:rsidR="00957838">
        <w:rPr>
          <w:rtl/>
        </w:rPr>
        <w:t xml:space="preserve"> </w:t>
      </w:r>
      <w:r w:rsidRPr="00FC0E55">
        <w:rPr>
          <w:rtl/>
        </w:rPr>
        <w:t>החינוך בתחומים הלימודיים</w:t>
      </w:r>
      <w:r w:rsidR="00957838">
        <w:rPr>
          <w:rtl/>
        </w:rPr>
        <w:t xml:space="preserve"> </w:t>
      </w:r>
      <w:r w:rsidRPr="00FC0E55">
        <w:rPr>
          <w:rtl/>
        </w:rPr>
        <w:t>והחברתיים,</w:t>
      </w:r>
      <w:r w:rsidR="00957838">
        <w:rPr>
          <w:rtl/>
        </w:rPr>
        <w:t xml:space="preserve"> </w:t>
      </w:r>
      <w:r w:rsidRPr="00FC0E55">
        <w:rPr>
          <w:rtl/>
        </w:rPr>
        <w:t>לרבות הנשירה שאנו עדים לה, אשר איננה מוצדקת.</w:t>
      </w:r>
      <w:r w:rsidR="00957838">
        <w:rPr>
          <w:rtl/>
        </w:rPr>
        <w:t xml:space="preserve"> </w:t>
      </w:r>
      <w:r w:rsidRPr="00FC0E55">
        <w:rPr>
          <w:rtl/>
        </w:rPr>
        <w:t>בעניין זה, על הוועדה</w:t>
      </w:r>
      <w:r w:rsidR="00957838">
        <w:rPr>
          <w:rtl/>
        </w:rPr>
        <w:t xml:space="preserve"> </w:t>
      </w:r>
      <w:r w:rsidRPr="00FC0E55">
        <w:rPr>
          <w:rtl/>
        </w:rPr>
        <w:t>לבדוק</w:t>
      </w:r>
      <w:r w:rsidR="00957838">
        <w:rPr>
          <w:rtl/>
        </w:rPr>
        <w:t xml:space="preserve"> </w:t>
      </w:r>
      <w:r w:rsidRPr="00FC0E55">
        <w:rPr>
          <w:rtl/>
        </w:rPr>
        <w:t>כיצד</w:t>
      </w:r>
      <w:r w:rsidR="00957838">
        <w:rPr>
          <w:rtl/>
        </w:rPr>
        <w:t xml:space="preserve"> </w:t>
      </w:r>
      <w:r w:rsidRPr="00FC0E55">
        <w:rPr>
          <w:rtl/>
        </w:rPr>
        <w:t>האינטגרציה</w:t>
      </w:r>
      <w:r w:rsidR="00957838">
        <w:rPr>
          <w:rtl/>
        </w:rPr>
        <w:t xml:space="preserve"> </w:t>
      </w:r>
      <w:r w:rsidRPr="00FC0E55">
        <w:rPr>
          <w:rtl/>
        </w:rPr>
        <w:t>מתבצעת</w:t>
      </w:r>
      <w:r w:rsidR="00957838">
        <w:rPr>
          <w:rtl/>
        </w:rPr>
        <w:t xml:space="preserve"> </w:t>
      </w:r>
      <w:r w:rsidRPr="00FC0E55">
        <w:rPr>
          <w:rtl/>
        </w:rPr>
        <w:t>בחברה</w:t>
      </w:r>
      <w:r w:rsidR="00957838">
        <w:rPr>
          <w:rtl/>
        </w:rPr>
        <w:t xml:space="preserve"> </w:t>
      </w:r>
      <w:r w:rsidRPr="00FC0E55">
        <w:rPr>
          <w:rtl/>
        </w:rPr>
        <w:t>שבה</w:t>
      </w:r>
      <w:r w:rsidR="00957838">
        <w:rPr>
          <w:rtl/>
        </w:rPr>
        <w:t xml:space="preserve"> </w:t>
      </w:r>
      <w:r w:rsidRPr="00FC0E55">
        <w:rPr>
          <w:rtl/>
        </w:rPr>
        <w:t>הלימוד הוא יותר אישי ולא קולקטיבי</w:t>
      </w:r>
      <w:r w:rsidR="00957838">
        <w:rPr>
          <w:rtl/>
        </w:rPr>
        <w:t xml:space="preserve"> </w:t>
      </w:r>
      <w:r w:rsidRPr="00FC0E55">
        <w:rPr>
          <w:rtl/>
        </w:rPr>
        <w:t>ופרונטלי; כיצד אנו משלבים את האינטגרציה בדרך זו או אחרת.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אנו</w:t>
      </w:r>
      <w:r w:rsidR="00957838">
        <w:rPr>
          <w:rtl/>
        </w:rPr>
        <w:t xml:space="preserve"> </w:t>
      </w:r>
      <w:r w:rsidRPr="00FC0E55">
        <w:rPr>
          <w:rtl/>
        </w:rPr>
        <w:t>חייבים לבדוק את הגדרת הפרופיל ההשכלתי, החינוכי והערכי של הבוגר שלנו.</w:t>
      </w:r>
      <w:r w:rsidR="00957838">
        <w:rPr>
          <w:rtl/>
        </w:rPr>
        <w:t xml:space="preserve"> </w:t>
      </w:r>
      <w:r w:rsidRPr="00FC0E55">
        <w:rPr>
          <w:rtl/>
        </w:rPr>
        <w:t>זה</w:t>
      </w:r>
      <w:r w:rsidR="00957838">
        <w:rPr>
          <w:rtl/>
        </w:rPr>
        <w:t xml:space="preserve"> </w:t>
      </w:r>
      <w:r w:rsidRPr="00FC0E55">
        <w:rPr>
          <w:rtl/>
        </w:rPr>
        <w:t>ניתן</w:t>
      </w:r>
      <w:r w:rsidR="00957838">
        <w:rPr>
          <w:rtl/>
        </w:rPr>
        <w:t xml:space="preserve"> </w:t>
      </w:r>
      <w:r w:rsidRPr="00FC0E55">
        <w:rPr>
          <w:rtl/>
        </w:rPr>
        <w:t>לוועדה</w:t>
      </w:r>
      <w:r w:rsidR="00957838">
        <w:rPr>
          <w:rtl/>
        </w:rPr>
        <w:t xml:space="preserve"> </w:t>
      </w:r>
      <w:r w:rsidRPr="00FC0E55">
        <w:rPr>
          <w:rtl/>
        </w:rPr>
        <w:t>אחת.</w:t>
      </w:r>
      <w:r w:rsidR="00957838">
        <w:rPr>
          <w:rtl/>
        </w:rPr>
        <w:t xml:space="preserve"> </w:t>
      </w:r>
      <w:r w:rsidRPr="00FC0E55">
        <w:rPr>
          <w:rtl/>
        </w:rPr>
        <w:t>ועדה</w:t>
      </w:r>
      <w:r w:rsidR="00957838">
        <w:rPr>
          <w:rtl/>
        </w:rPr>
        <w:t xml:space="preserve"> </w:t>
      </w:r>
      <w:r w:rsidRPr="00FC0E55">
        <w:rPr>
          <w:rtl/>
        </w:rPr>
        <w:t>אחרת</w:t>
      </w:r>
      <w:r w:rsidR="00957838">
        <w:rPr>
          <w:rtl/>
        </w:rPr>
        <w:t xml:space="preserve"> </w:t>
      </w:r>
      <w:r w:rsidRPr="00FC0E55">
        <w:rPr>
          <w:rtl/>
        </w:rPr>
        <w:t>בודקת</w:t>
      </w:r>
      <w:r w:rsidR="00957838">
        <w:rPr>
          <w:rtl/>
        </w:rPr>
        <w:t xml:space="preserve"> </w:t>
      </w:r>
      <w:r w:rsidRPr="00FC0E55">
        <w:rPr>
          <w:rtl/>
        </w:rPr>
        <w:t xml:space="preserve">את מערכת היחסים בין המרכז </w:t>
      </w:r>
      <w:r w:rsidR="00957838">
        <w:rPr>
          <w:rtl/>
        </w:rPr>
        <w:t>–</w:t>
      </w:r>
      <w:r w:rsidRPr="00FC0E55">
        <w:rPr>
          <w:rtl/>
        </w:rPr>
        <w:t xml:space="preserve"> השלטון</w:t>
      </w:r>
      <w:r w:rsidR="00957838">
        <w:rPr>
          <w:rtl/>
        </w:rPr>
        <w:t xml:space="preserve"> </w:t>
      </w:r>
      <w:r w:rsidRPr="00FC0E55">
        <w:rPr>
          <w:rtl/>
        </w:rPr>
        <w:t>המרכזי,</w:t>
      </w:r>
      <w:r w:rsidR="00957838">
        <w:rPr>
          <w:rtl/>
        </w:rPr>
        <w:t xml:space="preserve"> </w:t>
      </w:r>
      <w:r w:rsidRPr="00FC0E55">
        <w:rPr>
          <w:rtl/>
        </w:rPr>
        <w:t>רשויות</w:t>
      </w:r>
      <w:r w:rsidR="00957838">
        <w:rPr>
          <w:rtl/>
        </w:rPr>
        <w:t xml:space="preserve"> </w:t>
      </w:r>
      <w:r w:rsidRPr="00FC0E55">
        <w:rPr>
          <w:rtl/>
        </w:rPr>
        <w:t>מקומיות,</w:t>
      </w:r>
      <w:r w:rsidR="00957838">
        <w:rPr>
          <w:rtl/>
        </w:rPr>
        <w:t xml:space="preserve"> </w:t>
      </w:r>
      <w:r w:rsidRPr="00FC0E55">
        <w:rPr>
          <w:rtl/>
        </w:rPr>
        <w:t>ההורים</w:t>
      </w:r>
      <w:r w:rsidR="00957838">
        <w:rPr>
          <w:rtl/>
        </w:rPr>
        <w:t xml:space="preserve"> </w:t>
      </w:r>
      <w:r w:rsidRPr="00FC0E55">
        <w:rPr>
          <w:rtl/>
        </w:rPr>
        <w:t>והקהילה.</w:t>
      </w:r>
      <w:r w:rsidR="00957838">
        <w:rPr>
          <w:rtl/>
        </w:rPr>
        <w:t xml:space="preserve"> </w:t>
      </w:r>
      <w:r w:rsidRPr="00FC0E55">
        <w:rPr>
          <w:rtl/>
        </w:rPr>
        <w:t>איך</w:t>
      </w:r>
      <w:r w:rsidR="00957838">
        <w:rPr>
          <w:rtl/>
        </w:rPr>
        <w:t xml:space="preserve"> </w:t>
      </w:r>
      <w:r w:rsidRPr="00FC0E55">
        <w:rPr>
          <w:rtl/>
        </w:rPr>
        <w:t>אתה מעניק אוטונומיה אך מונע</w:t>
      </w:r>
      <w:r w:rsidR="00957838">
        <w:rPr>
          <w:rtl/>
        </w:rPr>
        <w:t xml:space="preserve"> </w:t>
      </w:r>
      <w:r w:rsidRPr="00FC0E55">
        <w:rPr>
          <w:rtl/>
        </w:rPr>
        <w:t>אנרכיה.</w:t>
      </w:r>
      <w:r w:rsidR="00957838">
        <w:rPr>
          <w:rtl/>
        </w:rPr>
        <w:t xml:space="preserve"> </w:t>
      </w:r>
      <w:r w:rsidRPr="00FC0E55">
        <w:rPr>
          <w:rtl/>
        </w:rPr>
        <w:t>והדבר</w:t>
      </w:r>
      <w:r w:rsidR="00957838">
        <w:rPr>
          <w:rtl/>
        </w:rPr>
        <w:t xml:space="preserve"> </w:t>
      </w:r>
      <w:r w:rsidRPr="00FC0E55">
        <w:rPr>
          <w:rtl/>
        </w:rPr>
        <w:t>החשוב:</w:t>
      </w:r>
      <w:r w:rsidR="00957838">
        <w:rPr>
          <w:rtl/>
        </w:rPr>
        <w:t xml:space="preserve"> </w:t>
      </w:r>
      <w:r w:rsidRPr="00FC0E55">
        <w:rPr>
          <w:rtl/>
        </w:rPr>
        <w:t>לא יהיה חינוך אם לא יהיו מורים טובים. מורים טובים זה</w:t>
      </w:r>
      <w:r w:rsidR="00957838">
        <w:rPr>
          <w:rtl/>
        </w:rPr>
        <w:t xml:space="preserve"> </w:t>
      </w:r>
      <w:r w:rsidRPr="00FC0E55">
        <w:rPr>
          <w:rtl/>
        </w:rPr>
        <w:t>שינוי</w:t>
      </w:r>
      <w:r w:rsidR="00957838">
        <w:rPr>
          <w:rtl/>
        </w:rPr>
        <w:t xml:space="preserve"> </w:t>
      </w:r>
      <w:r w:rsidRPr="00FC0E55">
        <w:rPr>
          <w:rtl/>
        </w:rPr>
        <w:t>מעמדו של המורה, זה יום לימודים ארוך, זה בניית חדרי מורים, זה מורה שיהיה</w:t>
      </w:r>
      <w:r w:rsidR="00957838">
        <w:rPr>
          <w:rtl/>
        </w:rPr>
        <w:t xml:space="preserve"> </w:t>
      </w:r>
      <w:r w:rsidRPr="00FC0E55">
        <w:rPr>
          <w:rtl/>
        </w:rPr>
        <w:t>כל היום בבית</w:t>
      </w:r>
      <w:r w:rsidR="00957838">
        <w:rPr>
          <w:rtl/>
        </w:rPr>
        <w:t>-</w:t>
      </w:r>
      <w:r w:rsidRPr="00FC0E55">
        <w:rPr>
          <w:rtl/>
        </w:rPr>
        <w:t>הספר.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רון נחמן (הליכוד):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זו משכורת אחרת למורים.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שרת החינוך והתרבות ש' אלוני: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זה</w:t>
      </w:r>
      <w:r w:rsidR="00957838">
        <w:rPr>
          <w:rtl/>
        </w:rPr>
        <w:t xml:space="preserve"> </w:t>
      </w:r>
      <w:r w:rsidRPr="00FC0E55">
        <w:rPr>
          <w:rtl/>
        </w:rPr>
        <w:t>מה</w:t>
      </w:r>
      <w:r w:rsidR="00957838">
        <w:rPr>
          <w:rtl/>
        </w:rPr>
        <w:t xml:space="preserve"> </w:t>
      </w:r>
      <w:r w:rsidRPr="00FC0E55">
        <w:rPr>
          <w:rtl/>
        </w:rPr>
        <w:t>שאמרתי,</w:t>
      </w:r>
      <w:r w:rsidR="00957838">
        <w:rPr>
          <w:rtl/>
        </w:rPr>
        <w:t xml:space="preserve"> </w:t>
      </w:r>
      <w:r w:rsidRPr="00FC0E55">
        <w:rPr>
          <w:rtl/>
        </w:rPr>
        <w:t>אך</w:t>
      </w:r>
      <w:r w:rsidR="00957838">
        <w:rPr>
          <w:rtl/>
        </w:rPr>
        <w:t xml:space="preserve"> </w:t>
      </w:r>
      <w:r w:rsidRPr="00FC0E55">
        <w:rPr>
          <w:rtl/>
        </w:rPr>
        <w:t>זה</w:t>
      </w:r>
      <w:r w:rsidR="00957838">
        <w:rPr>
          <w:rtl/>
        </w:rPr>
        <w:t xml:space="preserve"> </w:t>
      </w:r>
      <w:r w:rsidRPr="00FC0E55">
        <w:rPr>
          <w:rtl/>
        </w:rPr>
        <w:t>לא</w:t>
      </w:r>
      <w:r w:rsidR="00957838">
        <w:rPr>
          <w:rtl/>
        </w:rPr>
        <w:t xml:space="preserve"> </w:t>
      </w:r>
      <w:r w:rsidRPr="00FC0E55">
        <w:rPr>
          <w:rtl/>
        </w:rPr>
        <w:t>רק</w:t>
      </w:r>
      <w:r w:rsidR="00957838">
        <w:rPr>
          <w:rtl/>
        </w:rPr>
        <w:t xml:space="preserve"> </w:t>
      </w:r>
      <w:r w:rsidRPr="00FC0E55">
        <w:rPr>
          <w:rtl/>
        </w:rPr>
        <w:t>משכורת אחרת. אני רוצה שהמורה ישב כל היום</w:t>
      </w:r>
      <w:r w:rsidR="00957838">
        <w:rPr>
          <w:rtl/>
        </w:rPr>
        <w:t xml:space="preserve"> </w:t>
      </w:r>
      <w:r w:rsidRPr="00FC0E55">
        <w:rPr>
          <w:rtl/>
        </w:rPr>
        <w:t>בבית</w:t>
      </w:r>
      <w:r w:rsidR="00957838">
        <w:rPr>
          <w:rtl/>
        </w:rPr>
        <w:t>-</w:t>
      </w:r>
      <w:r w:rsidRPr="00FC0E55">
        <w:rPr>
          <w:rtl/>
        </w:rPr>
        <w:t>הספר,</w:t>
      </w:r>
      <w:r w:rsidR="00957838">
        <w:rPr>
          <w:rtl/>
        </w:rPr>
        <w:t xml:space="preserve"> </w:t>
      </w:r>
      <w:r w:rsidRPr="00FC0E55">
        <w:rPr>
          <w:rtl/>
        </w:rPr>
        <w:t>ושתהיה</w:t>
      </w:r>
      <w:r w:rsidR="00957838">
        <w:rPr>
          <w:rtl/>
        </w:rPr>
        <w:t xml:space="preserve"> </w:t>
      </w:r>
      <w:r w:rsidRPr="00FC0E55">
        <w:rPr>
          <w:rtl/>
        </w:rPr>
        <w:t>כיתת מורים לומדת, שההשתלמות לא תהיה סתם. יש השתלמויות יפות</w:t>
      </w:r>
      <w:r w:rsidR="00957838">
        <w:rPr>
          <w:rtl/>
        </w:rPr>
        <w:t xml:space="preserve"> </w:t>
      </w:r>
      <w:r w:rsidRPr="00FC0E55">
        <w:rPr>
          <w:rtl/>
        </w:rPr>
        <w:t>מאוד,</w:t>
      </w:r>
      <w:r w:rsidR="00957838">
        <w:rPr>
          <w:rtl/>
        </w:rPr>
        <w:t xml:space="preserve"> </w:t>
      </w:r>
      <w:r w:rsidRPr="00FC0E55">
        <w:rPr>
          <w:rtl/>
        </w:rPr>
        <w:t>אך</w:t>
      </w:r>
      <w:r w:rsidR="00957838">
        <w:rPr>
          <w:rtl/>
        </w:rPr>
        <w:t xml:space="preserve"> </w:t>
      </w:r>
      <w:r w:rsidRPr="00FC0E55">
        <w:rPr>
          <w:rtl/>
        </w:rPr>
        <w:t>אין הן עונות על הצרכים. ההשתלמויות צריכות לענות על צורכי הקהילה שבה</w:t>
      </w:r>
      <w:r w:rsidR="00957838">
        <w:rPr>
          <w:rtl/>
        </w:rPr>
        <w:t xml:space="preserve"> </w:t>
      </w:r>
      <w:r w:rsidRPr="00FC0E55">
        <w:rPr>
          <w:rtl/>
        </w:rPr>
        <w:t>עובדים</w:t>
      </w:r>
      <w:r w:rsidR="00957838">
        <w:rPr>
          <w:rtl/>
        </w:rPr>
        <w:t xml:space="preserve"> </w:t>
      </w:r>
      <w:r w:rsidRPr="00FC0E55">
        <w:rPr>
          <w:rtl/>
        </w:rPr>
        <w:t>המורים.</w:t>
      </w:r>
      <w:r w:rsidR="00957838">
        <w:rPr>
          <w:rtl/>
        </w:rPr>
        <w:t xml:space="preserve"> </w:t>
      </w:r>
      <w:r w:rsidRPr="00FC0E55">
        <w:rPr>
          <w:rtl/>
        </w:rPr>
        <w:t>הוא הדין בחיזוק מנהלים.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אני לא יכולה להרחיב את הדיבור על כך, בוודאי לא על התרבות, שמבחינת שירותיה</w:t>
      </w:r>
      <w:r w:rsidR="00957838">
        <w:rPr>
          <w:rtl/>
        </w:rPr>
        <w:t xml:space="preserve"> </w:t>
      </w:r>
      <w:r w:rsidRPr="00FC0E55">
        <w:rPr>
          <w:rtl/>
        </w:rPr>
        <w:t>והישגיה</w:t>
      </w:r>
      <w:r w:rsidR="00957838">
        <w:rPr>
          <w:rtl/>
        </w:rPr>
        <w:t xml:space="preserve"> </w:t>
      </w:r>
      <w:r w:rsidRPr="00FC0E55">
        <w:rPr>
          <w:rtl/>
        </w:rPr>
        <w:t>בארץ,</w:t>
      </w:r>
      <w:r w:rsidR="00957838">
        <w:rPr>
          <w:rtl/>
        </w:rPr>
        <w:t xml:space="preserve"> </w:t>
      </w:r>
      <w:r w:rsidRPr="00FC0E55">
        <w:rPr>
          <w:rtl/>
        </w:rPr>
        <w:t>מבחינת</w:t>
      </w:r>
      <w:r w:rsidR="00957838">
        <w:rPr>
          <w:rtl/>
        </w:rPr>
        <w:t xml:space="preserve"> </w:t>
      </w:r>
      <w:r w:rsidRPr="00FC0E55">
        <w:rPr>
          <w:rtl/>
        </w:rPr>
        <w:t>מספר</w:t>
      </w:r>
      <w:r w:rsidR="00957838">
        <w:rPr>
          <w:rtl/>
        </w:rPr>
        <w:t xml:space="preserve"> </w:t>
      </w:r>
      <w:r w:rsidRPr="00FC0E55">
        <w:rPr>
          <w:rtl/>
        </w:rPr>
        <w:t>המבקרים</w:t>
      </w:r>
      <w:r w:rsidR="00957838">
        <w:rPr>
          <w:rtl/>
        </w:rPr>
        <w:t xml:space="preserve"> </w:t>
      </w:r>
      <w:r w:rsidRPr="00FC0E55">
        <w:rPr>
          <w:rtl/>
        </w:rPr>
        <w:t>בתיאטראות</w:t>
      </w:r>
      <w:r w:rsidR="00957838">
        <w:rPr>
          <w:rtl/>
        </w:rPr>
        <w:t xml:space="preserve"> </w:t>
      </w:r>
      <w:r w:rsidRPr="00FC0E55">
        <w:rPr>
          <w:rtl/>
        </w:rPr>
        <w:t>ובמוזיאונים במדינת ישראל היא</w:t>
      </w:r>
      <w:r w:rsidR="00957838">
        <w:rPr>
          <w:rtl/>
        </w:rPr>
        <w:t xml:space="preserve"> </w:t>
      </w:r>
      <w:r w:rsidRPr="00FC0E55">
        <w:rPr>
          <w:rtl/>
        </w:rPr>
        <w:t>מהגדולות</w:t>
      </w:r>
      <w:r w:rsidR="00957838">
        <w:rPr>
          <w:rtl/>
        </w:rPr>
        <w:t xml:space="preserve"> </w:t>
      </w:r>
      <w:r w:rsidRPr="00FC0E55">
        <w:rPr>
          <w:rtl/>
        </w:rPr>
        <w:t>בעולם,</w:t>
      </w:r>
      <w:r w:rsidR="00957838">
        <w:rPr>
          <w:rtl/>
        </w:rPr>
        <w:t xml:space="preserve"> </w:t>
      </w:r>
      <w:r w:rsidRPr="00FC0E55">
        <w:rPr>
          <w:rtl/>
        </w:rPr>
        <w:t>אך</w:t>
      </w:r>
      <w:r w:rsidR="00957838">
        <w:rPr>
          <w:rtl/>
        </w:rPr>
        <w:t xml:space="preserve"> </w:t>
      </w:r>
      <w:r w:rsidRPr="00FC0E55">
        <w:rPr>
          <w:rtl/>
        </w:rPr>
        <w:t>מבחינת</w:t>
      </w:r>
      <w:r w:rsidR="00957838">
        <w:rPr>
          <w:rtl/>
        </w:rPr>
        <w:t xml:space="preserve"> </w:t>
      </w:r>
      <w:r w:rsidRPr="00FC0E55">
        <w:rPr>
          <w:rtl/>
        </w:rPr>
        <w:t>התקציב</w:t>
      </w:r>
      <w:r w:rsidR="00957838">
        <w:rPr>
          <w:rtl/>
        </w:rPr>
        <w:t xml:space="preserve"> – </w:t>
      </w:r>
      <w:r w:rsidRPr="00FC0E55">
        <w:rPr>
          <w:rtl/>
        </w:rPr>
        <w:t>גודלו כגודל תקציבה של עיריית תל</w:t>
      </w:r>
      <w:r w:rsidR="00957838">
        <w:rPr>
          <w:rtl/>
        </w:rPr>
        <w:t>-</w:t>
      </w:r>
      <w:r w:rsidRPr="00FC0E55">
        <w:rPr>
          <w:rtl/>
        </w:rPr>
        <w:t>אביב.</w:t>
      </w:r>
      <w:r w:rsidR="00957838">
        <w:rPr>
          <w:rtl/>
        </w:rPr>
        <w:t xml:space="preserve"> </w:t>
      </w:r>
      <w:r w:rsidRPr="00FC0E55">
        <w:rPr>
          <w:rtl/>
        </w:rPr>
        <w:t>כתוצאה</w:t>
      </w:r>
      <w:r w:rsidR="00957838">
        <w:rPr>
          <w:rtl/>
        </w:rPr>
        <w:t xml:space="preserve"> </w:t>
      </w:r>
      <w:r w:rsidRPr="00FC0E55">
        <w:rPr>
          <w:rtl/>
        </w:rPr>
        <w:t>מכך</w:t>
      </w:r>
      <w:r w:rsidR="00957838">
        <w:rPr>
          <w:rtl/>
        </w:rPr>
        <w:t xml:space="preserve"> </w:t>
      </w:r>
      <w:r w:rsidRPr="00FC0E55">
        <w:rPr>
          <w:rtl/>
        </w:rPr>
        <w:t>יש</w:t>
      </w:r>
      <w:r w:rsidR="00957838">
        <w:rPr>
          <w:rtl/>
        </w:rPr>
        <w:t xml:space="preserve"> </w:t>
      </w:r>
      <w:r w:rsidRPr="00FC0E55">
        <w:rPr>
          <w:rtl/>
        </w:rPr>
        <w:t>גירעונות,</w:t>
      </w:r>
      <w:r w:rsidR="00957838">
        <w:rPr>
          <w:rtl/>
        </w:rPr>
        <w:t xml:space="preserve"> </w:t>
      </w:r>
      <w:r w:rsidRPr="00FC0E55">
        <w:rPr>
          <w:rtl/>
        </w:rPr>
        <w:t>יש</w:t>
      </w:r>
      <w:r w:rsidR="00957838">
        <w:rPr>
          <w:rtl/>
        </w:rPr>
        <w:t xml:space="preserve"> </w:t>
      </w:r>
      <w:r w:rsidRPr="00FC0E55">
        <w:rPr>
          <w:rtl/>
        </w:rPr>
        <w:t>בעיות</w:t>
      </w:r>
      <w:r w:rsidR="00957838">
        <w:rPr>
          <w:rtl/>
        </w:rPr>
        <w:t xml:space="preserve"> </w:t>
      </w:r>
      <w:r w:rsidRPr="00FC0E55">
        <w:rPr>
          <w:rtl/>
        </w:rPr>
        <w:t>ויש ריצות ל"קניפל" כזה ואחר. עד כה יצאו</w:t>
      </w:r>
      <w:r w:rsidR="00957838">
        <w:rPr>
          <w:rtl/>
        </w:rPr>
        <w:t xml:space="preserve"> </w:t>
      </w:r>
      <w:r w:rsidRPr="00FC0E55">
        <w:rPr>
          <w:rtl/>
        </w:rPr>
        <w:t>היוצרים</w:t>
      </w:r>
      <w:r w:rsidR="00957838">
        <w:rPr>
          <w:rtl/>
        </w:rPr>
        <w:t xml:space="preserve"> </w:t>
      </w:r>
      <w:r w:rsidRPr="00FC0E55">
        <w:rPr>
          <w:rtl/>
        </w:rPr>
        <w:t>אומללים,</w:t>
      </w:r>
      <w:r w:rsidR="00957838">
        <w:rPr>
          <w:rtl/>
        </w:rPr>
        <w:t xml:space="preserve"> </w:t>
      </w:r>
      <w:r w:rsidRPr="00FC0E55">
        <w:rPr>
          <w:rtl/>
        </w:rPr>
        <w:t>מפני</w:t>
      </w:r>
      <w:r w:rsidR="00957838">
        <w:rPr>
          <w:rtl/>
        </w:rPr>
        <w:t xml:space="preserve"> </w:t>
      </w:r>
      <w:r w:rsidRPr="00FC0E55">
        <w:rPr>
          <w:rtl/>
        </w:rPr>
        <w:t>שהמוסדות יצרו חובות, כמו בור ללא תחתית. צריך לעודד את</w:t>
      </w:r>
      <w:r w:rsidR="00957838">
        <w:rPr>
          <w:rtl/>
        </w:rPr>
        <w:t xml:space="preserve"> </w:t>
      </w:r>
      <w:r w:rsidRPr="00FC0E55">
        <w:rPr>
          <w:rtl/>
        </w:rPr>
        <w:t>היוצר,</w:t>
      </w:r>
      <w:r w:rsidR="00957838">
        <w:rPr>
          <w:rtl/>
        </w:rPr>
        <w:t xml:space="preserve"> </w:t>
      </w:r>
      <w:r w:rsidRPr="00FC0E55">
        <w:rPr>
          <w:rtl/>
        </w:rPr>
        <w:t>את</w:t>
      </w:r>
      <w:r w:rsidR="00957838">
        <w:rPr>
          <w:rtl/>
        </w:rPr>
        <w:t xml:space="preserve"> </w:t>
      </w:r>
      <w:r w:rsidRPr="00FC0E55">
        <w:rPr>
          <w:rtl/>
        </w:rPr>
        <w:t>המחבר</w:t>
      </w:r>
      <w:r w:rsidR="00957838">
        <w:rPr>
          <w:rtl/>
        </w:rPr>
        <w:t xml:space="preserve"> </w:t>
      </w:r>
      <w:r w:rsidRPr="00FC0E55">
        <w:rPr>
          <w:rtl/>
        </w:rPr>
        <w:t>ואת</w:t>
      </w:r>
      <w:r w:rsidR="00957838">
        <w:rPr>
          <w:rtl/>
        </w:rPr>
        <w:t xml:space="preserve"> </w:t>
      </w:r>
      <w:r w:rsidRPr="00FC0E55">
        <w:rPr>
          <w:rtl/>
        </w:rPr>
        <w:t>הסופר.</w:t>
      </w:r>
      <w:r w:rsidR="00957838">
        <w:rPr>
          <w:rtl/>
        </w:rPr>
        <w:t xml:space="preserve"> </w:t>
      </w:r>
      <w:r w:rsidRPr="00FC0E55">
        <w:rPr>
          <w:rtl/>
        </w:rPr>
        <w:t>אנו</w:t>
      </w:r>
      <w:r w:rsidR="00957838">
        <w:rPr>
          <w:rtl/>
        </w:rPr>
        <w:t xml:space="preserve"> </w:t>
      </w:r>
      <w:r w:rsidRPr="00FC0E55">
        <w:rPr>
          <w:rtl/>
        </w:rPr>
        <w:t>מכניסים</w:t>
      </w:r>
      <w:r w:rsidR="00957838">
        <w:rPr>
          <w:rtl/>
        </w:rPr>
        <w:t xml:space="preserve"> </w:t>
      </w:r>
      <w:r w:rsidRPr="00FC0E55">
        <w:rPr>
          <w:rtl/>
        </w:rPr>
        <w:t>עכשיו</w:t>
      </w:r>
      <w:r w:rsidR="00957838">
        <w:rPr>
          <w:rtl/>
        </w:rPr>
        <w:t xml:space="preserve"> </w:t>
      </w:r>
      <w:r w:rsidRPr="00FC0E55">
        <w:rPr>
          <w:rtl/>
        </w:rPr>
        <w:t>סופרים,</w:t>
      </w:r>
      <w:r w:rsidR="00957838">
        <w:rPr>
          <w:rtl/>
        </w:rPr>
        <w:t xml:space="preserve"> </w:t>
      </w:r>
      <w:r w:rsidRPr="00FC0E55">
        <w:rPr>
          <w:rtl/>
        </w:rPr>
        <w:t>ציירים ומוסיקאים</w:t>
      </w:r>
      <w:r w:rsidR="00957838">
        <w:rPr>
          <w:rtl/>
        </w:rPr>
        <w:t xml:space="preserve"> </w:t>
      </w:r>
      <w:r w:rsidRPr="00FC0E55">
        <w:rPr>
          <w:rtl/>
        </w:rPr>
        <w:t>לבתי</w:t>
      </w:r>
      <w:r w:rsidR="00957838">
        <w:rPr>
          <w:rtl/>
        </w:rPr>
        <w:t>-</w:t>
      </w:r>
      <w:r w:rsidRPr="00FC0E55">
        <w:rPr>
          <w:rtl/>
        </w:rPr>
        <w:t>הספר</w:t>
      </w:r>
      <w:r w:rsidR="00957838">
        <w:rPr>
          <w:rtl/>
        </w:rPr>
        <w:t xml:space="preserve"> </w:t>
      </w:r>
      <w:r w:rsidRPr="00FC0E55">
        <w:rPr>
          <w:rtl/>
        </w:rPr>
        <w:t>כמורים</w:t>
      </w:r>
      <w:r w:rsidR="00957838">
        <w:rPr>
          <w:rtl/>
        </w:rPr>
        <w:t>-</w:t>
      </w:r>
      <w:r w:rsidRPr="00FC0E55">
        <w:rPr>
          <w:rtl/>
        </w:rPr>
        <w:t>אורחים</w:t>
      </w:r>
      <w:r w:rsidR="00957838">
        <w:rPr>
          <w:rtl/>
        </w:rPr>
        <w:t xml:space="preserve"> </w:t>
      </w:r>
      <w:r w:rsidRPr="00FC0E55">
        <w:rPr>
          <w:rtl/>
        </w:rPr>
        <w:t>לשנת</w:t>
      </w:r>
      <w:r w:rsidR="00957838">
        <w:rPr>
          <w:rtl/>
        </w:rPr>
        <w:t xml:space="preserve"> </w:t>
      </w:r>
      <w:r w:rsidRPr="00FC0E55">
        <w:rPr>
          <w:rtl/>
        </w:rPr>
        <w:t>לימודים.</w:t>
      </w:r>
      <w:r w:rsidR="00957838">
        <w:rPr>
          <w:rtl/>
        </w:rPr>
        <w:t xml:space="preserve"> </w:t>
      </w:r>
      <w:r w:rsidRPr="00FC0E55">
        <w:rPr>
          <w:rtl/>
        </w:rPr>
        <w:t>זה</w:t>
      </w:r>
      <w:r w:rsidR="00957838">
        <w:rPr>
          <w:rtl/>
        </w:rPr>
        <w:t xml:space="preserve"> </w:t>
      </w:r>
      <w:r w:rsidRPr="00FC0E55">
        <w:rPr>
          <w:rtl/>
        </w:rPr>
        <w:t>היה</w:t>
      </w:r>
      <w:r w:rsidR="00957838">
        <w:rPr>
          <w:rtl/>
        </w:rPr>
        <w:t xml:space="preserve"> </w:t>
      </w:r>
      <w:r w:rsidRPr="00FC0E55">
        <w:rPr>
          <w:rtl/>
        </w:rPr>
        <w:t>גם מקודם, אך אנו מרחיבים את</w:t>
      </w:r>
      <w:r w:rsidR="00957838">
        <w:rPr>
          <w:rtl/>
        </w:rPr>
        <w:t xml:space="preserve"> </w:t>
      </w:r>
      <w:r w:rsidRPr="00FC0E55">
        <w:rPr>
          <w:rtl/>
        </w:rPr>
        <w:t>המסגרת הזו.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מספרים</w:t>
      </w:r>
      <w:r w:rsidR="00957838">
        <w:rPr>
          <w:rtl/>
        </w:rPr>
        <w:t xml:space="preserve"> </w:t>
      </w:r>
      <w:r w:rsidRPr="00FC0E55">
        <w:rPr>
          <w:rtl/>
        </w:rPr>
        <w:t>לא</w:t>
      </w:r>
      <w:r w:rsidR="00957838">
        <w:rPr>
          <w:rtl/>
        </w:rPr>
        <w:t xml:space="preserve"> </w:t>
      </w:r>
      <w:r w:rsidRPr="00FC0E55">
        <w:rPr>
          <w:rtl/>
        </w:rPr>
        <w:t>נתתי.</w:t>
      </w:r>
      <w:r w:rsidR="00957838">
        <w:rPr>
          <w:rtl/>
        </w:rPr>
        <w:t xml:space="preserve"> </w:t>
      </w:r>
      <w:r w:rsidRPr="00FC0E55">
        <w:rPr>
          <w:rtl/>
        </w:rPr>
        <w:t>אנו</w:t>
      </w:r>
      <w:r w:rsidR="00957838">
        <w:rPr>
          <w:rtl/>
        </w:rPr>
        <w:t xml:space="preserve"> </w:t>
      </w:r>
      <w:r w:rsidRPr="00FC0E55">
        <w:rPr>
          <w:rtl/>
        </w:rPr>
        <w:t>דנים</w:t>
      </w:r>
      <w:r w:rsidR="00957838">
        <w:rPr>
          <w:rtl/>
        </w:rPr>
        <w:t xml:space="preserve"> </w:t>
      </w:r>
      <w:r w:rsidRPr="00FC0E55">
        <w:rPr>
          <w:rtl/>
        </w:rPr>
        <w:t>ב</w:t>
      </w:r>
      <w:r w:rsidR="00957838">
        <w:rPr>
          <w:rtl/>
        </w:rPr>
        <w:t>-</w:t>
      </w:r>
      <w:r w:rsidRPr="00FC0E55">
        <w:rPr>
          <w:rtl/>
        </w:rPr>
        <w:t>1.603 מיליון תלמידים, שהם העתיד של החברה</w:t>
      </w:r>
      <w:r w:rsidR="00957838">
        <w:rPr>
          <w:rtl/>
        </w:rPr>
        <w:t xml:space="preserve"> </w:t>
      </w:r>
      <w:r w:rsidRPr="00FC0E55">
        <w:rPr>
          <w:rtl/>
        </w:rPr>
        <w:t>שלנו.</w:t>
      </w:r>
      <w:r w:rsidR="00957838">
        <w:rPr>
          <w:rtl/>
        </w:rPr>
        <w:t xml:space="preserve"> </w:t>
      </w:r>
      <w:r w:rsidRPr="00FC0E55">
        <w:rPr>
          <w:rtl/>
        </w:rPr>
        <w:t>לא</w:t>
      </w:r>
      <w:r w:rsidR="00957838">
        <w:rPr>
          <w:rtl/>
        </w:rPr>
        <w:t xml:space="preserve"> </w:t>
      </w:r>
      <w:r w:rsidRPr="00FC0E55">
        <w:rPr>
          <w:rtl/>
        </w:rPr>
        <w:t>דיברתי</w:t>
      </w:r>
      <w:r w:rsidR="00957838">
        <w:rPr>
          <w:rtl/>
        </w:rPr>
        <w:t xml:space="preserve"> </w:t>
      </w:r>
      <w:r w:rsidRPr="00FC0E55">
        <w:rPr>
          <w:rtl/>
        </w:rPr>
        <w:t>על</w:t>
      </w:r>
      <w:r w:rsidR="00957838">
        <w:rPr>
          <w:rtl/>
        </w:rPr>
        <w:t xml:space="preserve"> </w:t>
      </w:r>
      <w:r w:rsidRPr="00FC0E55">
        <w:rPr>
          <w:rtl/>
        </w:rPr>
        <w:t>הקבוצות</w:t>
      </w:r>
      <w:r w:rsidR="00957838">
        <w:rPr>
          <w:rtl/>
        </w:rPr>
        <w:t xml:space="preserve"> </w:t>
      </w:r>
      <w:r w:rsidRPr="00FC0E55">
        <w:rPr>
          <w:rtl/>
        </w:rPr>
        <w:t>המקופחות, לא רק בשכבות המקופחות. לא דיברתי על</w:t>
      </w:r>
      <w:r w:rsidR="00957838">
        <w:rPr>
          <w:rtl/>
        </w:rPr>
        <w:t xml:space="preserve"> </w:t>
      </w:r>
      <w:r w:rsidRPr="00FC0E55">
        <w:rPr>
          <w:rtl/>
        </w:rPr>
        <w:t>הדרוזים ועל הציבור הערבי, שאנו עושים פעולות גדולות כדי ליישר את הקווים לגביהם,</w:t>
      </w:r>
      <w:r w:rsidR="00957838">
        <w:rPr>
          <w:rtl/>
        </w:rPr>
        <w:t xml:space="preserve"> </w:t>
      </w:r>
      <w:r w:rsidRPr="00FC0E55">
        <w:rPr>
          <w:rtl/>
        </w:rPr>
        <w:t>מפני</w:t>
      </w:r>
      <w:r w:rsidR="00957838">
        <w:rPr>
          <w:rtl/>
        </w:rPr>
        <w:t xml:space="preserve"> </w:t>
      </w:r>
      <w:r w:rsidRPr="00FC0E55">
        <w:rPr>
          <w:rtl/>
        </w:rPr>
        <w:t>שזוהי חובתנו כמדינה דמוקרטית כלפי אזרחיה. אם כל הנושאים האלה יעלו במסגרת</w:t>
      </w:r>
      <w:r w:rsidR="00957838">
        <w:rPr>
          <w:rtl/>
        </w:rPr>
        <w:t xml:space="preserve"> </w:t>
      </w:r>
      <w:r w:rsidRPr="00FC0E55">
        <w:rPr>
          <w:rtl/>
        </w:rPr>
        <w:t>שאלות, אשיב עליהם ברצון.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אדוני היושב</w:t>
      </w:r>
      <w:r w:rsidR="00957838">
        <w:rPr>
          <w:rtl/>
        </w:rPr>
        <w:t>-</w:t>
      </w:r>
      <w:r w:rsidRPr="00FC0E55">
        <w:rPr>
          <w:rtl/>
        </w:rPr>
        <w:t>ראש, אני מציעה להודיע לשרים האחרים את מה שהם עומדים בפניו, על</w:t>
      </w:r>
      <w:r w:rsidR="00957838">
        <w:rPr>
          <w:rtl/>
        </w:rPr>
        <w:t xml:space="preserve"> </w:t>
      </w:r>
      <w:r w:rsidRPr="00FC0E55">
        <w:rPr>
          <w:rtl/>
        </w:rPr>
        <w:t>מנת שלא ייפלו באותו פח שאני נפלתי בו. תודה.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ד' שילנסקי: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תודה</w:t>
      </w:r>
      <w:r w:rsidR="00957838">
        <w:rPr>
          <w:rtl/>
        </w:rPr>
        <w:t xml:space="preserve"> </w:t>
      </w:r>
      <w:r w:rsidRPr="00FC0E55">
        <w:rPr>
          <w:rtl/>
        </w:rPr>
        <w:t>רבה.</w:t>
      </w:r>
      <w:r w:rsidR="00957838">
        <w:rPr>
          <w:rtl/>
        </w:rPr>
        <w:t xml:space="preserve"> </w:t>
      </w:r>
      <w:r w:rsidRPr="00FC0E55">
        <w:rPr>
          <w:rtl/>
        </w:rPr>
        <w:t>תרשי</w:t>
      </w:r>
      <w:r w:rsidR="00957838">
        <w:rPr>
          <w:rtl/>
        </w:rPr>
        <w:t xml:space="preserve"> </w:t>
      </w:r>
      <w:r w:rsidRPr="00FC0E55">
        <w:rPr>
          <w:rtl/>
        </w:rPr>
        <w:t>לי להפנות את תשומת לבך לפליטת פה שהיתה לך, בקשר לידידי</w:t>
      </w:r>
      <w:r w:rsidR="00957838">
        <w:rPr>
          <w:rtl/>
        </w:rPr>
        <w:t xml:space="preserve"> </w:t>
      </w:r>
      <w:r w:rsidRPr="00FC0E55">
        <w:rPr>
          <w:rtl/>
        </w:rPr>
        <w:t>הטוב שאול אלוני. אמרת "השופט", אך הוא שופט בדימוס.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שרת החינוך והתרבות ש' אלוני: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השופט בדימוס, ואין הוא קרוב משפחה שלי.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ד' שילנסקי: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הוספתי</w:t>
      </w:r>
      <w:r w:rsidR="00957838">
        <w:rPr>
          <w:rtl/>
        </w:rPr>
        <w:t xml:space="preserve"> </w:t>
      </w:r>
      <w:r w:rsidRPr="00FC0E55">
        <w:rPr>
          <w:rtl/>
        </w:rPr>
        <w:t>"השופט בדימוס", כדי שלא יתקבל הרושם שבראש הוועדה עומד שופט.</w:t>
      </w:r>
      <w:r w:rsidR="00957838">
        <w:rPr>
          <w:rtl/>
        </w:rPr>
        <w:t xml:space="preserve"> </w:t>
      </w:r>
      <w:r w:rsidRPr="00FC0E55">
        <w:rPr>
          <w:rtl/>
        </w:rPr>
        <w:t>מאחר</w:t>
      </w:r>
      <w:r w:rsidR="00957838">
        <w:rPr>
          <w:rtl/>
        </w:rPr>
        <w:t xml:space="preserve"> </w:t>
      </w:r>
      <w:r w:rsidRPr="00FC0E55">
        <w:rPr>
          <w:rtl/>
        </w:rPr>
        <w:t>שהוא ידיד קרוב שלי, אני יודע את התואר שלו.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אני</w:t>
      </w:r>
      <w:r w:rsidR="00957838">
        <w:rPr>
          <w:rtl/>
        </w:rPr>
        <w:t xml:space="preserve"> </w:t>
      </w:r>
      <w:r w:rsidRPr="00FC0E55">
        <w:rPr>
          <w:rtl/>
        </w:rPr>
        <w:t>אמרתי</w:t>
      </w:r>
      <w:r w:rsidR="00957838">
        <w:rPr>
          <w:rtl/>
        </w:rPr>
        <w:t xml:space="preserve"> </w:t>
      </w:r>
      <w:r w:rsidRPr="00FC0E55">
        <w:rPr>
          <w:rtl/>
        </w:rPr>
        <w:t>שאתן תשובה, בתום דברי השרה, לחבר הכנסת דן תיכון על שתי השאלות</w:t>
      </w:r>
      <w:r w:rsidR="00957838">
        <w:rPr>
          <w:rtl/>
        </w:rPr>
        <w:t xml:space="preserve"> </w:t>
      </w:r>
      <w:r w:rsidRPr="00FC0E55">
        <w:rPr>
          <w:rtl/>
        </w:rPr>
        <w:t>שהוא</w:t>
      </w:r>
      <w:r w:rsidR="00957838">
        <w:rPr>
          <w:rtl/>
        </w:rPr>
        <w:t xml:space="preserve"> </w:t>
      </w:r>
      <w:r w:rsidRPr="00FC0E55">
        <w:rPr>
          <w:rtl/>
        </w:rPr>
        <w:t>עורר.</w:t>
      </w:r>
      <w:r w:rsidR="00957838">
        <w:rPr>
          <w:rtl/>
        </w:rPr>
        <w:t xml:space="preserve"> </w:t>
      </w:r>
      <w:r w:rsidRPr="00FC0E55">
        <w:rPr>
          <w:rtl/>
        </w:rPr>
        <w:t>שאלה ראשונה, בקשר להצבעה.</w:t>
      </w:r>
      <w:r w:rsidR="00957838">
        <w:rPr>
          <w:rtl/>
        </w:rPr>
        <w:t xml:space="preserve"> </w:t>
      </w:r>
      <w:r w:rsidRPr="00FC0E55">
        <w:rPr>
          <w:rtl/>
        </w:rPr>
        <w:t>הנוהג, בשלב של סקירות שרים לפני התקציב</w:t>
      </w:r>
      <w:r w:rsidR="00957838">
        <w:rPr>
          <w:rtl/>
        </w:rPr>
        <w:t xml:space="preserve"> </w:t>
      </w:r>
      <w:r w:rsidRPr="00FC0E55">
        <w:rPr>
          <w:rtl/>
        </w:rPr>
        <w:t>לא</w:t>
      </w:r>
      <w:r w:rsidR="00957838">
        <w:rPr>
          <w:rtl/>
        </w:rPr>
        <w:t xml:space="preserve"> </w:t>
      </w:r>
      <w:r w:rsidRPr="00FC0E55">
        <w:rPr>
          <w:rtl/>
        </w:rPr>
        <w:t>מצביעים, כי יוצאים מתוך הנחה שהצבעה תהיה בזמן הדיון על התקציב.</w:t>
      </w:r>
      <w:r w:rsidR="00957838">
        <w:rPr>
          <w:rtl/>
        </w:rPr>
        <w:t xml:space="preserve"> </w:t>
      </w:r>
      <w:r w:rsidRPr="00FC0E55">
        <w:rPr>
          <w:rtl/>
        </w:rPr>
        <w:t>יכול להיות</w:t>
      </w:r>
      <w:r w:rsidR="00957838">
        <w:rPr>
          <w:rtl/>
        </w:rPr>
        <w:t xml:space="preserve"> </w:t>
      </w:r>
      <w:r w:rsidRPr="00FC0E55">
        <w:rPr>
          <w:rtl/>
        </w:rPr>
        <w:t>שזה נוהג לא תקין.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דן תיכון (הליכוד):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לא, אמרתי שזה דבר מהפכני.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ד' שילנסקי: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תרשה לי לתת את התשובה בשלמותה, ואז תוכל להגיב.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אם</w:t>
      </w:r>
      <w:r w:rsidR="00957838">
        <w:rPr>
          <w:rtl/>
        </w:rPr>
        <w:t xml:space="preserve"> </w:t>
      </w:r>
      <w:r w:rsidRPr="00FC0E55">
        <w:rPr>
          <w:rtl/>
        </w:rPr>
        <w:t>אתה</w:t>
      </w:r>
      <w:r w:rsidR="00957838">
        <w:rPr>
          <w:rtl/>
        </w:rPr>
        <w:t xml:space="preserve"> </w:t>
      </w:r>
      <w:r w:rsidRPr="00FC0E55">
        <w:rPr>
          <w:rtl/>
        </w:rPr>
        <w:t>חושב שהנוהג הוא לא נכון, תוכל לעורר את זה במסגרות המקובלות, ואתה</w:t>
      </w:r>
      <w:r w:rsidR="00957838">
        <w:rPr>
          <w:rtl/>
        </w:rPr>
        <w:t xml:space="preserve"> </w:t>
      </w:r>
      <w:r w:rsidRPr="00FC0E55">
        <w:rPr>
          <w:rtl/>
        </w:rPr>
        <w:t>הרי יודע בדיוק, כחבר כנסת ותיק ויעיל, לאן להביא את הבעיה.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אשר</w:t>
      </w:r>
      <w:r w:rsidR="00957838">
        <w:rPr>
          <w:rtl/>
        </w:rPr>
        <w:t xml:space="preserve"> </w:t>
      </w:r>
      <w:r w:rsidRPr="00FC0E55">
        <w:rPr>
          <w:rtl/>
        </w:rPr>
        <w:t>לשאלה השנייה ששאלת, האם אפשר בתום הדיון לבקש אי</w:t>
      </w:r>
      <w:r w:rsidR="00957838">
        <w:rPr>
          <w:rtl/>
        </w:rPr>
        <w:t>-</w:t>
      </w:r>
      <w:r w:rsidRPr="00FC0E55">
        <w:rPr>
          <w:rtl/>
        </w:rPr>
        <w:t>אמון, הרי סעיף 36(ב)</w:t>
      </w:r>
      <w:r w:rsidR="00957838">
        <w:rPr>
          <w:rtl/>
        </w:rPr>
        <w:t xml:space="preserve"> </w:t>
      </w:r>
      <w:r w:rsidRPr="00FC0E55">
        <w:rPr>
          <w:rtl/>
        </w:rPr>
        <w:t>קובע:</w:t>
      </w:r>
      <w:r w:rsidR="00957838">
        <w:rPr>
          <w:rtl/>
        </w:rPr>
        <w:t xml:space="preserve"> </w:t>
      </w:r>
      <w:r w:rsidRPr="00FC0E55">
        <w:rPr>
          <w:rtl/>
        </w:rPr>
        <w:t>"הצעה</w:t>
      </w:r>
      <w:r w:rsidR="00957838">
        <w:rPr>
          <w:rtl/>
        </w:rPr>
        <w:t xml:space="preserve"> </w:t>
      </w:r>
      <w:r w:rsidRPr="00FC0E55">
        <w:rPr>
          <w:rtl/>
        </w:rPr>
        <w:t>להביע</w:t>
      </w:r>
      <w:r w:rsidR="00957838">
        <w:rPr>
          <w:rtl/>
        </w:rPr>
        <w:t xml:space="preserve"> </w:t>
      </w:r>
      <w:r w:rsidRPr="00FC0E55">
        <w:rPr>
          <w:rtl/>
        </w:rPr>
        <w:t>אי</w:t>
      </w:r>
      <w:r w:rsidR="00957838">
        <w:rPr>
          <w:rtl/>
        </w:rPr>
        <w:t>-</w:t>
      </w:r>
      <w:r w:rsidRPr="00FC0E55">
        <w:rPr>
          <w:rtl/>
        </w:rPr>
        <w:t>אמון</w:t>
      </w:r>
      <w:r w:rsidR="00957838">
        <w:rPr>
          <w:rtl/>
        </w:rPr>
        <w:t xml:space="preserve"> </w:t>
      </w:r>
      <w:r w:rsidRPr="00FC0E55">
        <w:rPr>
          <w:rtl/>
        </w:rPr>
        <w:t>לממשלה יכול שתהיה בדרך של הצעת סעיף לסדר</w:t>
      </w:r>
      <w:r w:rsidR="00957838">
        <w:rPr>
          <w:rtl/>
        </w:rPr>
        <w:t>-</w:t>
      </w:r>
      <w:r w:rsidRPr="00FC0E55">
        <w:rPr>
          <w:rtl/>
        </w:rPr>
        <w:t>היום או</w:t>
      </w:r>
      <w:r w:rsidR="00957838">
        <w:rPr>
          <w:rtl/>
        </w:rPr>
        <w:t xml:space="preserve"> </w:t>
      </w:r>
      <w:r w:rsidRPr="00FC0E55">
        <w:rPr>
          <w:rtl/>
        </w:rPr>
        <w:t>כהצעה בסיום דיון בכל סעיף העומד על סדר</w:t>
      </w:r>
      <w:r w:rsidR="00957838">
        <w:rPr>
          <w:rtl/>
        </w:rPr>
        <w:t>-</w:t>
      </w:r>
      <w:r w:rsidRPr="00FC0E55">
        <w:rPr>
          <w:rtl/>
        </w:rPr>
        <w:t>היום".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שרת החינוך והתרבות ש' אלוני: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 xml:space="preserve">הסעיף הזה כבר הועבר לוועדה כחלק מקריאה ראשונה בחוק התקציב. על כן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ד' שילנסקי: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לדעתי,</w:t>
      </w:r>
      <w:r w:rsidR="00957838">
        <w:rPr>
          <w:rtl/>
        </w:rPr>
        <w:t xml:space="preserve"> </w:t>
      </w:r>
      <w:r w:rsidRPr="00FC0E55">
        <w:rPr>
          <w:rtl/>
        </w:rPr>
        <w:t>זה דורש דיון מעמיק, ובמהלך ישיבה אינני יכול לקיים דיון מעמיק.</w:t>
      </w:r>
      <w:r w:rsidR="00957838">
        <w:rPr>
          <w:rtl/>
        </w:rPr>
        <w:t xml:space="preserve"> </w:t>
      </w:r>
      <w:r w:rsidRPr="00FC0E55">
        <w:rPr>
          <w:rtl/>
        </w:rPr>
        <w:t>פה</w:t>
      </w:r>
      <w:r w:rsidR="00957838">
        <w:rPr>
          <w:rtl/>
        </w:rPr>
        <w:t xml:space="preserve"> </w:t>
      </w:r>
      <w:r w:rsidRPr="00FC0E55">
        <w:rPr>
          <w:rtl/>
        </w:rPr>
        <w:t>נאמר במפורש:</w:t>
      </w:r>
      <w:r w:rsidR="00957838">
        <w:rPr>
          <w:rtl/>
        </w:rPr>
        <w:t xml:space="preserve"> </w:t>
      </w:r>
      <w:r w:rsidRPr="00FC0E55">
        <w:rPr>
          <w:rtl/>
        </w:rPr>
        <w:t>"או כהצעה בסיום דיון בכל סעיף". מאחר שזה סעיף בסדר</w:t>
      </w:r>
      <w:r w:rsidR="00957838">
        <w:rPr>
          <w:rtl/>
        </w:rPr>
        <w:t>-</w:t>
      </w:r>
      <w:r w:rsidRPr="00FC0E55">
        <w:rPr>
          <w:rtl/>
        </w:rPr>
        <w:t>היום, זה סעיף</w:t>
      </w:r>
      <w:r w:rsidR="00957838">
        <w:rPr>
          <w:rtl/>
        </w:rPr>
        <w:t xml:space="preserve"> </w:t>
      </w:r>
      <w:r w:rsidRPr="00FC0E55">
        <w:rPr>
          <w:rtl/>
        </w:rPr>
        <w:t>לכל דבר.</w:t>
      </w:r>
      <w:r w:rsidR="00957838">
        <w:rPr>
          <w:rtl/>
        </w:rPr>
        <w:t xml:space="preserve"> </w:t>
      </w:r>
      <w:r w:rsidRPr="00FC0E55">
        <w:rPr>
          <w:rtl/>
        </w:rPr>
        <w:t>על מנת שלא ניכנס עכשיו לדיון בכך, אם מישהו ירצה להביע אי</w:t>
      </w:r>
      <w:r w:rsidR="00957838">
        <w:rPr>
          <w:rtl/>
        </w:rPr>
        <w:t>-</w:t>
      </w:r>
      <w:r w:rsidRPr="00FC0E55">
        <w:rPr>
          <w:rtl/>
        </w:rPr>
        <w:t>אמון, אנחנו</w:t>
      </w:r>
      <w:r w:rsidR="00957838">
        <w:rPr>
          <w:rtl/>
        </w:rPr>
        <w:t xml:space="preserve"> </w:t>
      </w:r>
      <w:r w:rsidRPr="00FC0E55">
        <w:rPr>
          <w:rtl/>
        </w:rPr>
        <w:t>נאפשר</w:t>
      </w:r>
      <w:r w:rsidR="00957838">
        <w:rPr>
          <w:rtl/>
        </w:rPr>
        <w:t xml:space="preserve"> </w:t>
      </w:r>
      <w:r w:rsidRPr="00FC0E55">
        <w:rPr>
          <w:rtl/>
        </w:rPr>
        <w:t>לחברים</w:t>
      </w:r>
      <w:r w:rsidR="00957838">
        <w:rPr>
          <w:rtl/>
        </w:rPr>
        <w:t xml:space="preserve"> </w:t>
      </w:r>
      <w:r w:rsidRPr="00FC0E55">
        <w:rPr>
          <w:rtl/>
        </w:rPr>
        <w:t>מכל הצדדים להביא את השגותיהם. כרגע, כדי להתקדם בדיון, הודעתי לך</w:t>
      </w:r>
      <w:r w:rsidR="00957838">
        <w:rPr>
          <w:rtl/>
        </w:rPr>
        <w:t xml:space="preserve"> </w:t>
      </w:r>
      <w:r w:rsidRPr="00FC0E55">
        <w:rPr>
          <w:rtl/>
        </w:rPr>
        <w:t>מה המצב, ואני ממשיך הלאה.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דן תיכון (הליכוד):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אתה</w:t>
      </w:r>
      <w:r w:rsidR="00957838">
        <w:rPr>
          <w:rtl/>
        </w:rPr>
        <w:t xml:space="preserve"> </w:t>
      </w:r>
      <w:r w:rsidRPr="00FC0E55">
        <w:rPr>
          <w:rtl/>
        </w:rPr>
        <w:t>ציטטת</w:t>
      </w:r>
      <w:r w:rsidR="00957838">
        <w:rPr>
          <w:rtl/>
        </w:rPr>
        <w:t xml:space="preserve"> </w:t>
      </w:r>
      <w:r w:rsidRPr="00FC0E55">
        <w:rPr>
          <w:rtl/>
        </w:rPr>
        <w:t>את</w:t>
      </w:r>
      <w:r w:rsidR="00957838">
        <w:rPr>
          <w:rtl/>
        </w:rPr>
        <w:t xml:space="preserve"> </w:t>
      </w:r>
      <w:r w:rsidRPr="00FC0E55">
        <w:rPr>
          <w:rtl/>
        </w:rPr>
        <w:t>מה</w:t>
      </w:r>
      <w:r w:rsidR="00957838">
        <w:rPr>
          <w:rtl/>
        </w:rPr>
        <w:t xml:space="preserve"> </w:t>
      </w:r>
      <w:r w:rsidRPr="00FC0E55">
        <w:rPr>
          <w:rtl/>
        </w:rPr>
        <w:t>שמונח על שולחננו לידיעת חברי הכנסת. מכך אני למד, שבכל</w:t>
      </w:r>
      <w:r w:rsidR="00957838">
        <w:rPr>
          <w:rtl/>
        </w:rPr>
        <w:t xml:space="preserve"> </w:t>
      </w:r>
      <w:r w:rsidRPr="00FC0E55">
        <w:rPr>
          <w:rtl/>
        </w:rPr>
        <w:t>דיון</w:t>
      </w:r>
      <w:r w:rsidR="00957838">
        <w:rPr>
          <w:rtl/>
        </w:rPr>
        <w:t xml:space="preserve"> </w:t>
      </w:r>
      <w:r w:rsidRPr="00FC0E55">
        <w:rPr>
          <w:rtl/>
        </w:rPr>
        <w:t>על משרד כלשהו, לאחר שהתקציב יאושר בקריאה שנייה ושלישית, נקיים בעצם הצבעה</w:t>
      </w:r>
      <w:r w:rsidR="00957838">
        <w:rPr>
          <w:rtl/>
        </w:rPr>
        <w:t xml:space="preserve"> </w:t>
      </w:r>
      <w:r w:rsidRPr="00FC0E55">
        <w:rPr>
          <w:rtl/>
        </w:rPr>
        <w:t>או הצעת סיכום. האם הבנתי נכון את מה שכתוב כאן?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רענן כהן (העבודה):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כן.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דן תיכון (הליכוד):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אל תגיד לי "כן", זה שינוי מהפכני.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ד' שילנסקי: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אני</w:t>
      </w:r>
      <w:r w:rsidR="00957838">
        <w:rPr>
          <w:rtl/>
        </w:rPr>
        <w:t xml:space="preserve"> </w:t>
      </w:r>
      <w:r w:rsidRPr="00FC0E55">
        <w:rPr>
          <w:rtl/>
        </w:rPr>
        <w:t>מודיע,</w:t>
      </w:r>
      <w:r w:rsidR="00957838">
        <w:rPr>
          <w:rtl/>
        </w:rPr>
        <w:t xml:space="preserve"> </w:t>
      </w:r>
      <w:r w:rsidRPr="00FC0E55">
        <w:rPr>
          <w:rtl/>
        </w:rPr>
        <w:t>אני חושב שזה גם על דעת הממשלה, שהיום לא נקיים הצבעה, גם מפני</w:t>
      </w:r>
      <w:r w:rsidR="00957838">
        <w:rPr>
          <w:rtl/>
        </w:rPr>
        <w:t xml:space="preserve"> </w:t>
      </w:r>
      <w:r w:rsidRPr="00FC0E55">
        <w:rPr>
          <w:rtl/>
        </w:rPr>
        <w:t>שחברי</w:t>
      </w:r>
      <w:r w:rsidR="00957838">
        <w:rPr>
          <w:rtl/>
        </w:rPr>
        <w:t xml:space="preserve"> </w:t>
      </w:r>
      <w:r w:rsidRPr="00FC0E55">
        <w:rPr>
          <w:rtl/>
        </w:rPr>
        <w:t>כנסת</w:t>
      </w:r>
      <w:r w:rsidR="00957838">
        <w:rPr>
          <w:rtl/>
        </w:rPr>
        <w:t xml:space="preserve"> </w:t>
      </w:r>
      <w:r w:rsidRPr="00FC0E55">
        <w:rPr>
          <w:rtl/>
        </w:rPr>
        <w:t>רבים</w:t>
      </w:r>
      <w:r w:rsidR="00957838">
        <w:rPr>
          <w:rtl/>
        </w:rPr>
        <w:t xml:space="preserve"> </w:t>
      </w:r>
      <w:r w:rsidRPr="00FC0E55">
        <w:rPr>
          <w:rtl/>
        </w:rPr>
        <w:t>יצאו</w:t>
      </w:r>
      <w:r w:rsidR="00957838">
        <w:rPr>
          <w:rtl/>
        </w:rPr>
        <w:t xml:space="preserve"> </w:t>
      </w:r>
      <w:r w:rsidRPr="00FC0E55">
        <w:rPr>
          <w:rtl/>
        </w:rPr>
        <w:t>מתוך</w:t>
      </w:r>
      <w:r w:rsidR="00957838">
        <w:rPr>
          <w:rtl/>
        </w:rPr>
        <w:t xml:space="preserve"> </w:t>
      </w:r>
      <w:r w:rsidRPr="00FC0E55">
        <w:rPr>
          <w:rtl/>
        </w:rPr>
        <w:t>הנחה</w:t>
      </w:r>
      <w:r w:rsidR="00957838">
        <w:rPr>
          <w:rtl/>
        </w:rPr>
        <w:t xml:space="preserve"> </w:t>
      </w:r>
      <w:r w:rsidRPr="00FC0E55">
        <w:rPr>
          <w:rtl/>
        </w:rPr>
        <w:t>שאין היום הצבעה. אם טענתך תתקבל, נקיים את</w:t>
      </w:r>
      <w:r w:rsidR="00957838">
        <w:rPr>
          <w:rtl/>
        </w:rPr>
        <w:t xml:space="preserve"> </w:t>
      </w:r>
      <w:r w:rsidRPr="00FC0E55">
        <w:rPr>
          <w:rtl/>
        </w:rPr>
        <w:t>ההצבעה במועד אחר.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רענן כהן (העבודה):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הדיון הזה לא במליאה.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ד' שילנסקי: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רבותי, לא ניכנס עכשיו לדיון על פרוצדורה.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שרת החינוך והתרבות, את לא מסכימה?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שרת החינוך והתרבות ש' אלוני: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אני</w:t>
      </w:r>
      <w:r w:rsidR="00957838">
        <w:rPr>
          <w:rtl/>
        </w:rPr>
        <w:t xml:space="preserve"> </w:t>
      </w:r>
      <w:r w:rsidRPr="00FC0E55">
        <w:rPr>
          <w:rtl/>
        </w:rPr>
        <w:t>סוברת שמה שקורה פה, עם כל הכבוד לידידי חבר הכנסת דן תיכון, הסעיף הזה</w:t>
      </w:r>
      <w:r w:rsidR="00957838">
        <w:rPr>
          <w:rtl/>
        </w:rPr>
        <w:t xml:space="preserve"> </w:t>
      </w:r>
      <w:r w:rsidRPr="00FC0E55">
        <w:rPr>
          <w:rtl/>
        </w:rPr>
        <w:t>הוא</w:t>
      </w:r>
      <w:r w:rsidR="00957838">
        <w:rPr>
          <w:rtl/>
        </w:rPr>
        <w:t xml:space="preserve"> </w:t>
      </w:r>
      <w:r w:rsidRPr="00FC0E55">
        <w:rPr>
          <w:rtl/>
        </w:rPr>
        <w:t>חלק</w:t>
      </w:r>
      <w:r w:rsidR="00957838">
        <w:rPr>
          <w:rtl/>
        </w:rPr>
        <w:t xml:space="preserve"> </w:t>
      </w:r>
      <w:r w:rsidRPr="00FC0E55">
        <w:rPr>
          <w:rtl/>
        </w:rPr>
        <w:t>מדיון על התקציב. מקובל בכנסת שלא שומעים את כל המשרדים, על מנת שוועדת</w:t>
      </w:r>
      <w:r w:rsidR="00957838">
        <w:rPr>
          <w:rtl/>
        </w:rPr>
        <w:t xml:space="preserve"> </w:t>
      </w:r>
      <w:r w:rsidRPr="00FC0E55">
        <w:rPr>
          <w:rtl/>
        </w:rPr>
        <w:t>הכספים</w:t>
      </w:r>
      <w:r w:rsidR="00957838">
        <w:rPr>
          <w:rtl/>
        </w:rPr>
        <w:t xml:space="preserve"> </w:t>
      </w:r>
      <w:r w:rsidRPr="00FC0E55">
        <w:rPr>
          <w:rtl/>
        </w:rPr>
        <w:t>תוכל</w:t>
      </w:r>
      <w:r w:rsidR="00957838">
        <w:rPr>
          <w:rtl/>
        </w:rPr>
        <w:t xml:space="preserve"> </w:t>
      </w:r>
      <w:r w:rsidRPr="00FC0E55">
        <w:rPr>
          <w:rtl/>
        </w:rPr>
        <w:t>לדון. אבל כל הודעות השרים הן כאילו כבר נדונו לצורך קריאה ראשונה.</w:t>
      </w:r>
      <w:r w:rsidR="00957838">
        <w:rPr>
          <w:rtl/>
        </w:rPr>
        <w:t xml:space="preserve"> </w:t>
      </w:r>
      <w:r w:rsidRPr="00FC0E55">
        <w:rPr>
          <w:rtl/>
        </w:rPr>
        <w:t xml:space="preserve">החידוש הזה, כדי לתפוס הצבעה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דן תיכון (הליכוד):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לא,</w:t>
      </w:r>
      <w:r w:rsidR="00957838">
        <w:rPr>
          <w:rtl/>
        </w:rPr>
        <w:t xml:space="preserve"> </w:t>
      </w:r>
      <w:r w:rsidRPr="00FC0E55">
        <w:rPr>
          <w:rtl/>
        </w:rPr>
        <w:t>לא.</w:t>
      </w:r>
      <w:r w:rsidR="00957838">
        <w:rPr>
          <w:rtl/>
        </w:rPr>
        <w:t xml:space="preserve"> </w:t>
      </w:r>
      <w:r w:rsidRPr="00FC0E55">
        <w:rPr>
          <w:rtl/>
        </w:rPr>
        <w:t>שואלים</w:t>
      </w:r>
      <w:r w:rsidR="00957838">
        <w:rPr>
          <w:rtl/>
        </w:rPr>
        <w:t xml:space="preserve"> </w:t>
      </w:r>
      <w:r w:rsidRPr="00FC0E55">
        <w:rPr>
          <w:rtl/>
        </w:rPr>
        <w:t>שאלה עקרונית, מה את מתרגשת. יש כאן תקדים חדש. בשביל מה</w:t>
      </w:r>
      <w:r w:rsidR="00957838">
        <w:rPr>
          <w:rtl/>
        </w:rPr>
        <w:t xml:space="preserve"> </w:t>
      </w:r>
      <w:r w:rsidRPr="00FC0E55">
        <w:rPr>
          <w:rtl/>
        </w:rPr>
        <w:t>צריך את הדיון הזה?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ד' שילנסקי: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אני רוצה לענות לשרה ובזה לסיים.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גברתי</w:t>
      </w:r>
      <w:r w:rsidR="00957838">
        <w:rPr>
          <w:rtl/>
        </w:rPr>
        <w:t xml:space="preserve"> </w:t>
      </w:r>
      <w:r w:rsidRPr="00FC0E55">
        <w:rPr>
          <w:rtl/>
        </w:rPr>
        <w:t>השרה,</w:t>
      </w:r>
      <w:r w:rsidR="00957838">
        <w:rPr>
          <w:rtl/>
        </w:rPr>
        <w:t xml:space="preserve"> </w:t>
      </w:r>
      <w:r w:rsidRPr="00FC0E55">
        <w:rPr>
          <w:rtl/>
        </w:rPr>
        <w:t>הרי מה שאמרת, בעצם חזרת בצורה שונה קצת על תמצית הדברים שאני</w:t>
      </w:r>
      <w:r w:rsidR="00957838">
        <w:rPr>
          <w:rtl/>
        </w:rPr>
        <w:t xml:space="preserve"> </w:t>
      </w:r>
      <w:r w:rsidRPr="00FC0E55">
        <w:rPr>
          <w:rtl/>
        </w:rPr>
        <w:t>אמרתי.</w:t>
      </w:r>
      <w:r w:rsidR="00957838">
        <w:rPr>
          <w:rtl/>
        </w:rPr>
        <w:t xml:space="preserve"> </w:t>
      </w:r>
      <w:r w:rsidRPr="00FC0E55">
        <w:rPr>
          <w:rtl/>
        </w:rPr>
        <w:t>אני</w:t>
      </w:r>
      <w:r w:rsidR="00957838">
        <w:rPr>
          <w:rtl/>
        </w:rPr>
        <w:t xml:space="preserve"> </w:t>
      </w:r>
      <w:r w:rsidRPr="00FC0E55">
        <w:rPr>
          <w:rtl/>
        </w:rPr>
        <w:t>קבעתי,</w:t>
      </w:r>
      <w:r w:rsidR="00957838">
        <w:rPr>
          <w:rtl/>
        </w:rPr>
        <w:t xml:space="preserve"> </w:t>
      </w:r>
      <w:r w:rsidRPr="00FC0E55">
        <w:rPr>
          <w:rtl/>
        </w:rPr>
        <w:t>שבדרך</w:t>
      </w:r>
      <w:r w:rsidR="00957838">
        <w:rPr>
          <w:rtl/>
        </w:rPr>
        <w:t xml:space="preserve"> </w:t>
      </w:r>
      <w:r w:rsidRPr="00FC0E55">
        <w:rPr>
          <w:rtl/>
        </w:rPr>
        <w:t>כלל אין מצביעים. אני בודק את התקנון ומגיע למסקנה,</w:t>
      </w:r>
      <w:r w:rsidR="00957838">
        <w:rPr>
          <w:rtl/>
        </w:rPr>
        <w:t xml:space="preserve"> </w:t>
      </w:r>
      <w:r w:rsidRPr="00FC0E55">
        <w:rPr>
          <w:rtl/>
        </w:rPr>
        <w:t>שהנוהג</w:t>
      </w:r>
      <w:r w:rsidR="00957838">
        <w:rPr>
          <w:rtl/>
        </w:rPr>
        <w:t xml:space="preserve"> </w:t>
      </w:r>
      <w:r w:rsidRPr="00FC0E55">
        <w:rPr>
          <w:rtl/>
        </w:rPr>
        <w:t>לא</w:t>
      </w:r>
      <w:r w:rsidR="00957838">
        <w:rPr>
          <w:rtl/>
        </w:rPr>
        <w:t xml:space="preserve"> </w:t>
      </w:r>
      <w:r w:rsidRPr="00FC0E55">
        <w:rPr>
          <w:rtl/>
        </w:rPr>
        <w:t>תואם</w:t>
      </w:r>
      <w:r w:rsidR="00957838">
        <w:rPr>
          <w:rtl/>
        </w:rPr>
        <w:t xml:space="preserve"> </w:t>
      </w:r>
      <w:r w:rsidRPr="00FC0E55">
        <w:rPr>
          <w:rtl/>
        </w:rPr>
        <w:t>את</w:t>
      </w:r>
      <w:r w:rsidR="00957838">
        <w:rPr>
          <w:rtl/>
        </w:rPr>
        <w:t xml:space="preserve"> </w:t>
      </w:r>
      <w:r w:rsidRPr="00FC0E55">
        <w:rPr>
          <w:rtl/>
        </w:rPr>
        <w:t>התקנון.</w:t>
      </w:r>
      <w:r w:rsidR="00957838">
        <w:rPr>
          <w:rtl/>
        </w:rPr>
        <w:t xml:space="preserve"> </w:t>
      </w:r>
      <w:r w:rsidRPr="00FC0E55">
        <w:rPr>
          <w:rtl/>
        </w:rPr>
        <w:t>יש אפשרות לבדוק את זה. היום, בכל אופן, לא תהיה</w:t>
      </w:r>
      <w:r w:rsidR="00957838">
        <w:rPr>
          <w:rtl/>
        </w:rPr>
        <w:t xml:space="preserve"> </w:t>
      </w:r>
      <w:r w:rsidRPr="00FC0E55">
        <w:rPr>
          <w:rtl/>
        </w:rPr>
        <w:t>הצבעה.</w:t>
      </w:r>
      <w:r w:rsidR="00957838">
        <w:rPr>
          <w:rtl/>
        </w:rPr>
        <w:t xml:space="preserve"> </w:t>
      </w:r>
      <w:r w:rsidRPr="00FC0E55">
        <w:rPr>
          <w:rtl/>
        </w:rPr>
        <w:t>אם</w:t>
      </w:r>
      <w:r w:rsidR="00957838">
        <w:rPr>
          <w:rtl/>
        </w:rPr>
        <w:t xml:space="preserve"> </w:t>
      </w:r>
      <w:r w:rsidRPr="00FC0E55">
        <w:rPr>
          <w:rtl/>
        </w:rPr>
        <w:t>חבר</w:t>
      </w:r>
      <w:r w:rsidR="00957838">
        <w:rPr>
          <w:rtl/>
        </w:rPr>
        <w:t xml:space="preserve"> </w:t>
      </w:r>
      <w:r w:rsidRPr="00FC0E55">
        <w:rPr>
          <w:rtl/>
        </w:rPr>
        <w:t>הכנסת</w:t>
      </w:r>
      <w:r w:rsidR="00957838">
        <w:rPr>
          <w:rtl/>
        </w:rPr>
        <w:t xml:space="preserve"> </w:t>
      </w:r>
      <w:r w:rsidRPr="00FC0E55">
        <w:rPr>
          <w:rtl/>
        </w:rPr>
        <w:t>דן תיכון המלומד, שהוא גם מומחה לתקנון, יוכיח בפורומים</w:t>
      </w:r>
      <w:r w:rsidR="00957838">
        <w:rPr>
          <w:rtl/>
        </w:rPr>
        <w:t xml:space="preserve"> </w:t>
      </w:r>
      <w:r w:rsidRPr="00FC0E55">
        <w:rPr>
          <w:rtl/>
        </w:rPr>
        <w:t>הנכונים</w:t>
      </w:r>
      <w:r w:rsidR="00957838">
        <w:rPr>
          <w:rtl/>
        </w:rPr>
        <w:t xml:space="preserve"> </w:t>
      </w:r>
      <w:r w:rsidRPr="00FC0E55">
        <w:rPr>
          <w:rtl/>
        </w:rPr>
        <w:t>שאומנם</w:t>
      </w:r>
      <w:r w:rsidR="00957838">
        <w:rPr>
          <w:rtl/>
        </w:rPr>
        <w:t xml:space="preserve"> </w:t>
      </w:r>
      <w:r w:rsidRPr="00FC0E55">
        <w:rPr>
          <w:rtl/>
        </w:rPr>
        <w:t>צריך</w:t>
      </w:r>
      <w:r w:rsidR="00957838">
        <w:rPr>
          <w:rtl/>
        </w:rPr>
        <w:t xml:space="preserve"> </w:t>
      </w:r>
      <w:r w:rsidRPr="00FC0E55">
        <w:rPr>
          <w:rtl/>
        </w:rPr>
        <w:t>לקיים</w:t>
      </w:r>
      <w:r w:rsidR="00957838">
        <w:rPr>
          <w:rtl/>
        </w:rPr>
        <w:t xml:space="preserve"> </w:t>
      </w:r>
      <w:r w:rsidRPr="00FC0E55">
        <w:rPr>
          <w:rtl/>
        </w:rPr>
        <w:t>הצבעה,</w:t>
      </w:r>
      <w:r w:rsidR="00957838">
        <w:rPr>
          <w:rtl/>
        </w:rPr>
        <w:t xml:space="preserve"> </w:t>
      </w:r>
      <w:r w:rsidRPr="00FC0E55">
        <w:rPr>
          <w:rtl/>
        </w:rPr>
        <w:t>אני בטוח שיושב</w:t>
      </w:r>
      <w:r w:rsidR="00957838">
        <w:rPr>
          <w:rtl/>
        </w:rPr>
        <w:t>-</w:t>
      </w:r>
      <w:r w:rsidRPr="00FC0E55">
        <w:rPr>
          <w:rtl/>
        </w:rPr>
        <w:t>ראש הכנסת, שבח וייס, ברוב</w:t>
      </w:r>
      <w:r w:rsidR="00957838">
        <w:rPr>
          <w:rtl/>
        </w:rPr>
        <w:t xml:space="preserve"> </w:t>
      </w:r>
      <w:r w:rsidRPr="00FC0E55">
        <w:rPr>
          <w:rtl/>
        </w:rPr>
        <w:t>הגינות, יודיע לכולם שהנה במועד זה וזה תהיה הצבעה על הדיון שהיה פה היום.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אני</w:t>
      </w:r>
      <w:r w:rsidR="00957838">
        <w:rPr>
          <w:rtl/>
        </w:rPr>
        <w:t xml:space="preserve"> </w:t>
      </w:r>
      <w:r w:rsidRPr="00FC0E55">
        <w:rPr>
          <w:rtl/>
        </w:rPr>
        <w:t>מציע</w:t>
      </w:r>
      <w:r w:rsidR="00957838">
        <w:rPr>
          <w:rtl/>
        </w:rPr>
        <w:t xml:space="preserve"> </w:t>
      </w:r>
      <w:r w:rsidRPr="00FC0E55">
        <w:rPr>
          <w:rtl/>
        </w:rPr>
        <w:t>שבזה</w:t>
      </w:r>
      <w:r w:rsidR="00957838">
        <w:rPr>
          <w:rtl/>
        </w:rPr>
        <w:t xml:space="preserve"> </w:t>
      </w:r>
      <w:r w:rsidRPr="00FC0E55">
        <w:rPr>
          <w:rtl/>
        </w:rPr>
        <w:t>נגמור</w:t>
      </w:r>
      <w:r w:rsidR="00957838">
        <w:rPr>
          <w:rtl/>
        </w:rPr>
        <w:t xml:space="preserve"> </w:t>
      </w:r>
      <w:r w:rsidRPr="00FC0E55">
        <w:rPr>
          <w:rtl/>
        </w:rPr>
        <w:t>וניגש</w:t>
      </w:r>
      <w:r w:rsidR="00957838">
        <w:rPr>
          <w:rtl/>
        </w:rPr>
        <w:t xml:space="preserve"> </w:t>
      </w:r>
      <w:r w:rsidRPr="00FC0E55">
        <w:rPr>
          <w:rtl/>
        </w:rPr>
        <w:t>לשאלות.</w:t>
      </w:r>
      <w:r w:rsidR="00957838">
        <w:rPr>
          <w:rtl/>
        </w:rPr>
        <w:t xml:space="preserve"> </w:t>
      </w:r>
      <w:r w:rsidRPr="00FC0E55">
        <w:rPr>
          <w:rtl/>
        </w:rPr>
        <w:t>אני מפנה את תשומת לבכם, אני חוזר</w:t>
      </w:r>
      <w:r w:rsidR="00957838">
        <w:rPr>
          <w:rtl/>
        </w:rPr>
        <w:t xml:space="preserve"> </w:t>
      </w:r>
      <w:r w:rsidRPr="00FC0E55">
        <w:rPr>
          <w:rtl/>
        </w:rPr>
        <w:t>ומזהיר,</w:t>
      </w:r>
      <w:r w:rsidR="00957838">
        <w:rPr>
          <w:rtl/>
        </w:rPr>
        <w:t xml:space="preserve"> </w:t>
      </w:r>
      <w:r w:rsidRPr="00FC0E55">
        <w:rPr>
          <w:rtl/>
        </w:rPr>
        <w:t>אל</w:t>
      </w:r>
      <w:r w:rsidR="00957838">
        <w:rPr>
          <w:rtl/>
        </w:rPr>
        <w:t xml:space="preserve"> </w:t>
      </w:r>
      <w:r w:rsidRPr="00FC0E55">
        <w:rPr>
          <w:rtl/>
        </w:rPr>
        <w:t>תכריחו</w:t>
      </w:r>
      <w:r w:rsidR="00957838">
        <w:rPr>
          <w:rtl/>
        </w:rPr>
        <w:t xml:space="preserve"> </w:t>
      </w:r>
      <w:r w:rsidRPr="00FC0E55">
        <w:rPr>
          <w:rtl/>
        </w:rPr>
        <w:t>אותי, כפי שאומרים בלשון עממית, לנדנד לכם כשהזמן עבר.</w:t>
      </w:r>
      <w:r w:rsidR="00957838">
        <w:rPr>
          <w:rtl/>
        </w:rPr>
        <w:t xml:space="preserve"> </w:t>
      </w:r>
      <w:r w:rsidRPr="00FC0E55">
        <w:rPr>
          <w:rtl/>
        </w:rPr>
        <w:t>אני</w:t>
      </w:r>
      <w:r w:rsidR="00957838">
        <w:rPr>
          <w:rtl/>
        </w:rPr>
        <w:t xml:space="preserve"> </w:t>
      </w:r>
      <w:r w:rsidRPr="00FC0E55">
        <w:rPr>
          <w:rtl/>
        </w:rPr>
        <w:t>מפעיל</w:t>
      </w:r>
      <w:r w:rsidR="00957838">
        <w:rPr>
          <w:rtl/>
        </w:rPr>
        <w:t xml:space="preserve"> </w:t>
      </w:r>
      <w:r w:rsidRPr="00FC0E55">
        <w:rPr>
          <w:rtl/>
        </w:rPr>
        <w:t>את</w:t>
      </w:r>
      <w:r w:rsidR="00957838">
        <w:rPr>
          <w:rtl/>
        </w:rPr>
        <w:t xml:space="preserve"> </w:t>
      </w:r>
      <w:r w:rsidRPr="00FC0E55">
        <w:rPr>
          <w:rtl/>
        </w:rPr>
        <w:t>השעון עם המלה הראשונה של חבר הכנסת, ואודה לכולם אם יסיימו את דבריהם</w:t>
      </w:r>
      <w:r w:rsidR="00957838">
        <w:rPr>
          <w:rtl/>
        </w:rPr>
        <w:t xml:space="preserve"> </w:t>
      </w:r>
      <w:r w:rsidRPr="00FC0E55">
        <w:rPr>
          <w:rtl/>
        </w:rPr>
        <w:t>עם הצלצול.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אני</w:t>
      </w:r>
      <w:r w:rsidR="00957838">
        <w:rPr>
          <w:rtl/>
        </w:rPr>
        <w:t xml:space="preserve"> </w:t>
      </w:r>
      <w:r w:rsidRPr="00FC0E55">
        <w:rPr>
          <w:rtl/>
        </w:rPr>
        <w:t>מזמין</w:t>
      </w:r>
      <w:r w:rsidR="00957838">
        <w:rPr>
          <w:rtl/>
        </w:rPr>
        <w:t xml:space="preserve"> </w:t>
      </w:r>
      <w:r w:rsidRPr="00FC0E55">
        <w:rPr>
          <w:rtl/>
        </w:rPr>
        <w:t>את</w:t>
      </w:r>
      <w:r w:rsidR="00957838">
        <w:rPr>
          <w:rtl/>
        </w:rPr>
        <w:t xml:space="preserve"> </w:t>
      </w:r>
      <w:r w:rsidRPr="00FC0E55">
        <w:rPr>
          <w:rtl/>
        </w:rPr>
        <w:t>ראשון</w:t>
      </w:r>
      <w:r w:rsidR="00957838">
        <w:rPr>
          <w:rtl/>
        </w:rPr>
        <w:t xml:space="preserve"> </w:t>
      </w:r>
      <w:r w:rsidRPr="00FC0E55">
        <w:rPr>
          <w:rtl/>
        </w:rPr>
        <w:t>השואלים,</w:t>
      </w:r>
      <w:r w:rsidR="00957838">
        <w:rPr>
          <w:rtl/>
        </w:rPr>
        <w:t xml:space="preserve"> </w:t>
      </w:r>
      <w:r w:rsidRPr="00FC0E55">
        <w:rPr>
          <w:rtl/>
        </w:rPr>
        <w:t>חבר הכנסת חנן פורת, שגם יראה דוגמה שאפשר</w:t>
      </w:r>
      <w:r w:rsidR="00957838">
        <w:rPr>
          <w:rtl/>
        </w:rPr>
        <w:t xml:space="preserve"> </w:t>
      </w:r>
      <w:r w:rsidRPr="00FC0E55">
        <w:rPr>
          <w:rtl/>
        </w:rPr>
        <w:t>להביא דברים טובים ונכונים במסגרת הזמן הקצוב.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חנן פורת (מפד"ל):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אדוני</w:t>
      </w:r>
      <w:r w:rsidR="00957838">
        <w:rPr>
          <w:rtl/>
        </w:rPr>
        <w:t xml:space="preserve"> </w:t>
      </w:r>
      <w:r w:rsidRPr="00FC0E55">
        <w:rPr>
          <w:rtl/>
        </w:rPr>
        <w:t>היושב</w:t>
      </w:r>
      <w:r w:rsidR="00957838">
        <w:rPr>
          <w:rtl/>
        </w:rPr>
        <w:t>-</w:t>
      </w:r>
      <w:r w:rsidRPr="00FC0E55">
        <w:rPr>
          <w:rtl/>
        </w:rPr>
        <w:t>ראש,</w:t>
      </w:r>
      <w:r w:rsidR="00957838">
        <w:rPr>
          <w:rtl/>
        </w:rPr>
        <w:t xml:space="preserve"> </w:t>
      </w:r>
      <w:r w:rsidRPr="00FC0E55">
        <w:rPr>
          <w:rtl/>
        </w:rPr>
        <w:t>גברתי</w:t>
      </w:r>
      <w:r w:rsidR="00957838">
        <w:rPr>
          <w:rtl/>
        </w:rPr>
        <w:t xml:space="preserve"> </w:t>
      </w:r>
      <w:r w:rsidRPr="00FC0E55">
        <w:rPr>
          <w:rtl/>
        </w:rPr>
        <w:t>שרת</w:t>
      </w:r>
      <w:r w:rsidR="00957838">
        <w:rPr>
          <w:rtl/>
        </w:rPr>
        <w:t xml:space="preserve"> </w:t>
      </w:r>
      <w:r w:rsidRPr="00FC0E55">
        <w:rPr>
          <w:rtl/>
        </w:rPr>
        <w:t>החינוך, אף שתהום בינינו בתפיסות חינוך, אין</w:t>
      </w:r>
      <w:r w:rsidR="00957838">
        <w:rPr>
          <w:rtl/>
        </w:rPr>
        <w:t xml:space="preserve"> </w:t>
      </w:r>
      <w:r w:rsidRPr="00FC0E55">
        <w:rPr>
          <w:rtl/>
        </w:rPr>
        <w:t>בכוונתי</w:t>
      </w:r>
      <w:r w:rsidR="00957838">
        <w:rPr>
          <w:rtl/>
        </w:rPr>
        <w:t xml:space="preserve"> </w:t>
      </w:r>
      <w:r w:rsidRPr="00FC0E55">
        <w:rPr>
          <w:rtl/>
        </w:rPr>
        <w:t>לשאול ברגע זה שאלות פרובוקטיביות וכאובות, כגון: האם בכוונתך להוציא את</w:t>
      </w:r>
      <w:r w:rsidR="00957838">
        <w:rPr>
          <w:rtl/>
        </w:rPr>
        <w:t xml:space="preserve"> </w:t>
      </w:r>
      <w:r w:rsidRPr="00FC0E55">
        <w:rPr>
          <w:rtl/>
        </w:rPr>
        <w:t>ספר</w:t>
      </w:r>
      <w:r w:rsidR="00957838">
        <w:rPr>
          <w:rtl/>
        </w:rPr>
        <w:t xml:space="preserve"> </w:t>
      </w:r>
      <w:r w:rsidRPr="00FC0E55">
        <w:rPr>
          <w:rtl/>
        </w:rPr>
        <w:t>יהושע</w:t>
      </w:r>
      <w:r w:rsidR="00957838">
        <w:rPr>
          <w:rtl/>
        </w:rPr>
        <w:t xml:space="preserve"> </w:t>
      </w:r>
      <w:r w:rsidRPr="00FC0E55">
        <w:rPr>
          <w:rtl/>
        </w:rPr>
        <w:t>ממסגרת</w:t>
      </w:r>
      <w:r w:rsidR="00957838">
        <w:rPr>
          <w:rtl/>
        </w:rPr>
        <w:t xml:space="preserve"> </w:t>
      </w:r>
      <w:r w:rsidRPr="00FC0E55">
        <w:rPr>
          <w:rtl/>
        </w:rPr>
        <w:t>לימודי</w:t>
      </w:r>
      <w:r w:rsidR="00957838">
        <w:rPr>
          <w:rtl/>
        </w:rPr>
        <w:t xml:space="preserve"> </w:t>
      </w:r>
      <w:r w:rsidRPr="00FC0E55">
        <w:rPr>
          <w:rtl/>
        </w:rPr>
        <w:t>התנ"ך?</w:t>
      </w:r>
      <w:r w:rsidR="00957838">
        <w:rPr>
          <w:rtl/>
        </w:rPr>
        <w:t xml:space="preserve"> </w:t>
      </w:r>
      <w:r w:rsidRPr="00FC0E55">
        <w:rPr>
          <w:rtl/>
        </w:rPr>
        <w:t>או:</w:t>
      </w:r>
      <w:r w:rsidR="00957838">
        <w:rPr>
          <w:rtl/>
        </w:rPr>
        <w:t xml:space="preserve"> </w:t>
      </w:r>
      <w:r w:rsidRPr="00FC0E55">
        <w:rPr>
          <w:rtl/>
        </w:rPr>
        <w:t>האם</w:t>
      </w:r>
      <w:r w:rsidR="00957838">
        <w:rPr>
          <w:rtl/>
        </w:rPr>
        <w:t xml:space="preserve"> </w:t>
      </w:r>
      <w:r w:rsidRPr="00FC0E55">
        <w:rPr>
          <w:rtl/>
        </w:rPr>
        <w:t>בכוונתך</w:t>
      </w:r>
      <w:r w:rsidR="00957838">
        <w:rPr>
          <w:rtl/>
        </w:rPr>
        <w:t xml:space="preserve"> </w:t>
      </w:r>
      <w:r w:rsidRPr="00FC0E55">
        <w:rPr>
          <w:rtl/>
        </w:rPr>
        <w:t>למנוע</w:t>
      </w:r>
      <w:r w:rsidR="00957838">
        <w:rPr>
          <w:rtl/>
        </w:rPr>
        <w:t xml:space="preserve"> </w:t>
      </w:r>
      <w:r w:rsidRPr="00FC0E55">
        <w:rPr>
          <w:rtl/>
        </w:rPr>
        <w:t>מתלמידים</w:t>
      </w:r>
      <w:r w:rsidR="00957838">
        <w:rPr>
          <w:rtl/>
        </w:rPr>
        <w:t xml:space="preserve"> </w:t>
      </w:r>
      <w:r w:rsidRPr="00FC0E55">
        <w:rPr>
          <w:rtl/>
        </w:rPr>
        <w:t>לסייר</w:t>
      </w:r>
      <w:r w:rsidR="00957838">
        <w:rPr>
          <w:rtl/>
        </w:rPr>
        <w:t xml:space="preserve"> </w:t>
      </w:r>
      <w:r w:rsidRPr="00FC0E55">
        <w:rPr>
          <w:rtl/>
        </w:rPr>
        <w:t>ברמת</w:t>
      </w:r>
      <w:r w:rsidR="00957838">
        <w:rPr>
          <w:rtl/>
        </w:rPr>
        <w:t>-</w:t>
      </w:r>
      <w:r w:rsidRPr="00FC0E55">
        <w:rPr>
          <w:rtl/>
        </w:rPr>
        <w:t>הגולן?</w:t>
      </w:r>
      <w:r w:rsidR="00957838">
        <w:rPr>
          <w:rtl/>
        </w:rPr>
        <w:t xml:space="preserve"> </w:t>
      </w:r>
      <w:r w:rsidRPr="00FC0E55">
        <w:rPr>
          <w:rtl/>
        </w:rPr>
        <w:t>אבל</w:t>
      </w:r>
      <w:r w:rsidR="00957838">
        <w:rPr>
          <w:rtl/>
        </w:rPr>
        <w:t xml:space="preserve"> </w:t>
      </w:r>
      <w:r w:rsidRPr="00FC0E55">
        <w:rPr>
          <w:rtl/>
        </w:rPr>
        <w:t>אשאל</w:t>
      </w:r>
      <w:r w:rsidR="00957838">
        <w:rPr>
          <w:rtl/>
        </w:rPr>
        <w:t xml:space="preserve"> </w:t>
      </w:r>
      <w:r w:rsidRPr="00FC0E55">
        <w:rPr>
          <w:rtl/>
        </w:rPr>
        <w:t>שאלה אחת, שמטרידה מאוד את כל העם היושב בציון, ובפרט את</w:t>
      </w:r>
      <w:r w:rsidR="00957838">
        <w:rPr>
          <w:rtl/>
        </w:rPr>
        <w:t xml:space="preserve"> </w:t>
      </w:r>
      <w:r w:rsidRPr="00FC0E55">
        <w:rPr>
          <w:rtl/>
        </w:rPr>
        <w:t>ההורים</w:t>
      </w:r>
      <w:r w:rsidR="00957838">
        <w:rPr>
          <w:rtl/>
        </w:rPr>
        <w:t xml:space="preserve"> </w:t>
      </w:r>
      <w:r w:rsidRPr="00FC0E55">
        <w:rPr>
          <w:rtl/>
        </w:rPr>
        <w:t>לילדים</w:t>
      </w:r>
      <w:r w:rsidR="00957838">
        <w:rPr>
          <w:rtl/>
        </w:rPr>
        <w:t xml:space="preserve"> </w:t>
      </w:r>
      <w:r w:rsidRPr="00FC0E55">
        <w:rPr>
          <w:rtl/>
        </w:rPr>
        <w:t>בגיל</w:t>
      </w:r>
      <w:r w:rsidR="00957838">
        <w:rPr>
          <w:rtl/>
        </w:rPr>
        <w:t xml:space="preserve"> </w:t>
      </w:r>
      <w:r w:rsidRPr="00FC0E55">
        <w:rPr>
          <w:rtl/>
        </w:rPr>
        <w:t>בתי</w:t>
      </w:r>
      <w:r w:rsidR="00957838">
        <w:rPr>
          <w:rtl/>
        </w:rPr>
        <w:t>-</w:t>
      </w:r>
      <w:r w:rsidRPr="00FC0E55">
        <w:rPr>
          <w:rtl/>
        </w:rPr>
        <w:t>הספר:</w:t>
      </w:r>
      <w:r w:rsidR="00957838">
        <w:rPr>
          <w:rtl/>
        </w:rPr>
        <w:t xml:space="preserve"> </w:t>
      </w:r>
      <w:r w:rsidRPr="00FC0E55">
        <w:rPr>
          <w:rtl/>
        </w:rPr>
        <w:t>האם בכוונת משרד החינוך לבטל את הלימודים ביום</w:t>
      </w:r>
      <w:r w:rsidR="00957838">
        <w:rPr>
          <w:rtl/>
        </w:rPr>
        <w:t xml:space="preserve"> </w:t>
      </w:r>
      <w:r w:rsidRPr="00FC0E55">
        <w:rPr>
          <w:rtl/>
        </w:rPr>
        <w:t>השישי</w:t>
      </w:r>
      <w:r w:rsidR="00957838">
        <w:rPr>
          <w:rtl/>
        </w:rPr>
        <w:t xml:space="preserve"> </w:t>
      </w:r>
      <w:r w:rsidRPr="00FC0E55">
        <w:rPr>
          <w:rtl/>
        </w:rPr>
        <w:t>החל מהשנה הבאה? והאם לא תסברו, שלפחות יש מקום לשמוע את עמדתו של הציבור,</w:t>
      </w:r>
      <w:r w:rsidR="00957838">
        <w:rPr>
          <w:rtl/>
        </w:rPr>
        <w:t xml:space="preserve"> </w:t>
      </w:r>
      <w:r w:rsidRPr="00FC0E55">
        <w:rPr>
          <w:rtl/>
        </w:rPr>
        <w:t>שעל</w:t>
      </w:r>
      <w:r w:rsidR="00957838">
        <w:rPr>
          <w:rtl/>
        </w:rPr>
        <w:t>-</w:t>
      </w:r>
      <w:r w:rsidRPr="00FC0E55">
        <w:rPr>
          <w:rtl/>
        </w:rPr>
        <w:t>פי</w:t>
      </w:r>
      <w:r w:rsidR="00957838">
        <w:rPr>
          <w:rtl/>
        </w:rPr>
        <w:t xml:space="preserve"> </w:t>
      </w:r>
      <w:r w:rsidRPr="00FC0E55">
        <w:rPr>
          <w:rtl/>
        </w:rPr>
        <w:t>כל</w:t>
      </w:r>
      <w:r w:rsidR="00957838">
        <w:rPr>
          <w:rtl/>
        </w:rPr>
        <w:t xml:space="preserve"> </w:t>
      </w:r>
      <w:r w:rsidRPr="00FC0E55">
        <w:rPr>
          <w:rtl/>
        </w:rPr>
        <w:t>הסקרים,</w:t>
      </w:r>
      <w:r w:rsidR="00957838">
        <w:rPr>
          <w:rtl/>
        </w:rPr>
        <w:t xml:space="preserve"> </w:t>
      </w:r>
      <w:r w:rsidRPr="00FC0E55">
        <w:rPr>
          <w:rtl/>
        </w:rPr>
        <w:t>רובו המכריע מבקש שיימשכו הלימודים גם ביום השישי, כדי שארץ</w:t>
      </w:r>
      <w:r w:rsidR="00957838">
        <w:rPr>
          <w:rtl/>
        </w:rPr>
        <w:t xml:space="preserve"> </w:t>
      </w:r>
      <w:r w:rsidRPr="00FC0E55">
        <w:rPr>
          <w:rtl/>
        </w:rPr>
        <w:t>כזאת,</w:t>
      </w:r>
      <w:r w:rsidR="00957838">
        <w:rPr>
          <w:rtl/>
        </w:rPr>
        <w:t xml:space="preserve"> </w:t>
      </w:r>
      <w:r w:rsidRPr="00FC0E55">
        <w:rPr>
          <w:rtl/>
        </w:rPr>
        <w:t>קולטת</w:t>
      </w:r>
      <w:r w:rsidR="00957838">
        <w:rPr>
          <w:rtl/>
        </w:rPr>
        <w:t xml:space="preserve"> </w:t>
      </w:r>
      <w:r w:rsidRPr="00FC0E55">
        <w:rPr>
          <w:rtl/>
        </w:rPr>
        <w:t>עלייה,</w:t>
      </w:r>
      <w:r w:rsidR="00957838">
        <w:rPr>
          <w:rtl/>
        </w:rPr>
        <w:t xml:space="preserve"> </w:t>
      </w:r>
      <w:r w:rsidRPr="00FC0E55">
        <w:rPr>
          <w:rtl/>
        </w:rPr>
        <w:t>וארץ</w:t>
      </w:r>
      <w:r w:rsidR="00957838">
        <w:rPr>
          <w:rtl/>
        </w:rPr>
        <w:t xml:space="preserve"> </w:t>
      </w:r>
      <w:r w:rsidRPr="00FC0E55">
        <w:rPr>
          <w:rtl/>
        </w:rPr>
        <w:t>כזאת, שיש בה פערים גדולים כל כך בתוך הציבור, תאפשר</w:t>
      </w:r>
      <w:r w:rsidR="00957838">
        <w:rPr>
          <w:rtl/>
        </w:rPr>
        <w:t xml:space="preserve"> </w:t>
      </w:r>
      <w:r w:rsidRPr="00FC0E55">
        <w:rPr>
          <w:rtl/>
        </w:rPr>
        <w:t>לתלמידיה ללמוד שישה ימים בשבוע? תודה.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ד' שילנסקי: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תודה רבה. אני מודה שאפילו נשארתי חייב לך שתי דקות. קיצרת, וזו דוגמה טובה.</w:t>
      </w:r>
      <w:r w:rsidR="00957838">
        <w:rPr>
          <w:rtl/>
        </w:rPr>
        <w:t xml:space="preserve"> </w:t>
      </w:r>
      <w:r w:rsidRPr="00FC0E55">
        <w:rPr>
          <w:rtl/>
        </w:rPr>
        <w:t>חברת הכנסת תמר גוז'נסקי, בבקשה.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תמר גוז'נסקי (חד"ש):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אדוני</w:t>
      </w:r>
      <w:r w:rsidR="00957838">
        <w:rPr>
          <w:rtl/>
        </w:rPr>
        <w:t xml:space="preserve"> </w:t>
      </w:r>
      <w:r w:rsidRPr="00FC0E55">
        <w:rPr>
          <w:rtl/>
        </w:rPr>
        <w:t>היושב</w:t>
      </w:r>
      <w:r w:rsidR="00957838">
        <w:rPr>
          <w:rtl/>
        </w:rPr>
        <w:t>-</w:t>
      </w:r>
      <w:r w:rsidRPr="00FC0E55">
        <w:rPr>
          <w:rtl/>
        </w:rPr>
        <w:t>ראש,</w:t>
      </w:r>
      <w:r w:rsidR="00957838">
        <w:rPr>
          <w:rtl/>
        </w:rPr>
        <w:t xml:space="preserve"> </w:t>
      </w:r>
      <w:r w:rsidRPr="00FC0E55">
        <w:rPr>
          <w:rtl/>
        </w:rPr>
        <w:t>גברתי</w:t>
      </w:r>
      <w:r w:rsidR="00957838">
        <w:rPr>
          <w:rtl/>
        </w:rPr>
        <w:t xml:space="preserve"> </w:t>
      </w:r>
      <w:r w:rsidRPr="00FC0E55">
        <w:rPr>
          <w:rtl/>
        </w:rPr>
        <w:t>השרה,</w:t>
      </w:r>
      <w:r w:rsidR="00957838">
        <w:rPr>
          <w:rtl/>
        </w:rPr>
        <w:t xml:space="preserve"> </w:t>
      </w:r>
      <w:r w:rsidRPr="00FC0E55">
        <w:rPr>
          <w:rtl/>
        </w:rPr>
        <w:t>אני מבקשת לשאול שלוש שאלות בנושא שוויון.</w:t>
      </w:r>
      <w:r w:rsidR="00957838">
        <w:rPr>
          <w:rtl/>
        </w:rPr>
        <w:t xml:space="preserve"> </w:t>
      </w:r>
      <w:r w:rsidRPr="00FC0E55">
        <w:rPr>
          <w:rtl/>
        </w:rPr>
        <w:t>נשים,</w:t>
      </w:r>
      <w:r w:rsidR="00957838">
        <w:rPr>
          <w:rtl/>
        </w:rPr>
        <w:t xml:space="preserve"> </w:t>
      </w:r>
      <w:r w:rsidRPr="00FC0E55">
        <w:rPr>
          <w:rtl/>
        </w:rPr>
        <w:t>לפי</w:t>
      </w:r>
      <w:r w:rsidR="00957838">
        <w:rPr>
          <w:rtl/>
        </w:rPr>
        <w:t xml:space="preserve"> </w:t>
      </w:r>
      <w:r w:rsidRPr="00FC0E55">
        <w:rPr>
          <w:rtl/>
        </w:rPr>
        <w:t>החומר, זכאיות יותר מגברים לתעודת בגרות, ומשקלן רב יותר בקרב מקבלות</w:t>
      </w:r>
      <w:r w:rsidR="00957838">
        <w:rPr>
          <w:rtl/>
        </w:rPr>
        <w:t xml:space="preserve"> </w:t>
      </w:r>
      <w:r w:rsidRPr="00FC0E55">
        <w:rPr>
          <w:rtl/>
        </w:rPr>
        <w:t>תואר</w:t>
      </w:r>
      <w:r w:rsidR="00957838">
        <w:rPr>
          <w:rtl/>
        </w:rPr>
        <w:t xml:space="preserve"> </w:t>
      </w:r>
      <w:r w:rsidRPr="00FC0E55">
        <w:rPr>
          <w:rtl/>
        </w:rPr>
        <w:t>ראשון,</w:t>
      </w:r>
      <w:r w:rsidR="00957838">
        <w:rPr>
          <w:rtl/>
        </w:rPr>
        <w:t xml:space="preserve"> </w:t>
      </w:r>
      <w:r w:rsidRPr="00FC0E55">
        <w:rPr>
          <w:rtl/>
        </w:rPr>
        <w:t>ובכל</w:t>
      </w:r>
      <w:r w:rsidR="00957838">
        <w:rPr>
          <w:rtl/>
        </w:rPr>
        <w:t xml:space="preserve"> </w:t>
      </w:r>
      <w:r w:rsidRPr="00FC0E55">
        <w:rPr>
          <w:rtl/>
        </w:rPr>
        <w:t>זאת משקלן כפול בקרב המובטלות.</w:t>
      </w:r>
      <w:r w:rsidR="00957838">
        <w:rPr>
          <w:rtl/>
        </w:rPr>
        <w:t xml:space="preserve"> </w:t>
      </w:r>
      <w:r w:rsidRPr="00FC0E55">
        <w:rPr>
          <w:rtl/>
        </w:rPr>
        <w:t>האם הבעיה היא שההכשרה שלהן,</w:t>
      </w:r>
      <w:r w:rsidR="00957838">
        <w:rPr>
          <w:rtl/>
        </w:rPr>
        <w:t xml:space="preserve"> </w:t>
      </w:r>
      <w:r w:rsidRPr="00FC0E55">
        <w:rPr>
          <w:rtl/>
        </w:rPr>
        <w:t>המקצועית, החינוכית וכו', אינה מביאה בחשבון את דרישות שוק העבודה?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השאלה</w:t>
      </w:r>
      <w:r w:rsidR="00957838">
        <w:rPr>
          <w:rtl/>
        </w:rPr>
        <w:t xml:space="preserve"> </w:t>
      </w:r>
      <w:r w:rsidRPr="00FC0E55">
        <w:rPr>
          <w:rtl/>
        </w:rPr>
        <w:t>השנייה,</w:t>
      </w:r>
      <w:r w:rsidR="00957838">
        <w:rPr>
          <w:rtl/>
        </w:rPr>
        <w:t xml:space="preserve"> </w:t>
      </w:r>
      <w:r w:rsidRPr="00FC0E55">
        <w:rPr>
          <w:rtl/>
        </w:rPr>
        <w:t>לגבי</w:t>
      </w:r>
      <w:r w:rsidR="00957838">
        <w:rPr>
          <w:rtl/>
        </w:rPr>
        <w:t xml:space="preserve"> </w:t>
      </w:r>
      <w:r w:rsidRPr="00FC0E55">
        <w:rPr>
          <w:rtl/>
        </w:rPr>
        <w:t>גני</w:t>
      </w:r>
      <w:r w:rsidR="00957838">
        <w:rPr>
          <w:rtl/>
        </w:rPr>
        <w:t>-</w:t>
      </w:r>
      <w:r w:rsidRPr="00FC0E55">
        <w:rPr>
          <w:rtl/>
        </w:rPr>
        <w:t>הילדים.</w:t>
      </w:r>
      <w:r w:rsidR="00957838">
        <w:rPr>
          <w:rtl/>
        </w:rPr>
        <w:t xml:space="preserve"> </w:t>
      </w:r>
      <w:r w:rsidRPr="00FC0E55">
        <w:rPr>
          <w:rtl/>
        </w:rPr>
        <w:t>לגבי גילאי שנתיים, נאמר ש</w:t>
      </w:r>
      <w:r w:rsidR="00957838">
        <w:rPr>
          <w:rtl/>
        </w:rPr>
        <w:t>-</w:t>
      </w:r>
      <w:r w:rsidR="00957838" w:rsidRPr="00FC0E55">
        <w:rPr>
          <w:rtl/>
        </w:rPr>
        <w:t>71</w:t>
      </w:r>
      <w:r w:rsidR="00957838">
        <w:rPr>
          <w:rtl/>
        </w:rPr>
        <w:t>%</w:t>
      </w:r>
      <w:r w:rsidRPr="00FC0E55">
        <w:rPr>
          <w:rtl/>
        </w:rPr>
        <w:t xml:space="preserve"> מהילדים</w:t>
      </w:r>
      <w:r w:rsidR="00957838">
        <w:rPr>
          <w:rtl/>
        </w:rPr>
        <w:t xml:space="preserve"> </w:t>
      </w:r>
      <w:r w:rsidRPr="00FC0E55">
        <w:rPr>
          <w:rtl/>
        </w:rPr>
        <w:t>היהודים</w:t>
      </w:r>
      <w:r w:rsidR="00957838">
        <w:rPr>
          <w:rtl/>
        </w:rPr>
        <w:t xml:space="preserve"> </w:t>
      </w:r>
      <w:r w:rsidRPr="00FC0E55">
        <w:rPr>
          <w:rtl/>
        </w:rPr>
        <w:t>מבקרים</w:t>
      </w:r>
      <w:r w:rsidR="00957838">
        <w:rPr>
          <w:rtl/>
        </w:rPr>
        <w:t xml:space="preserve"> </w:t>
      </w:r>
      <w:r w:rsidRPr="00FC0E55">
        <w:rPr>
          <w:rtl/>
        </w:rPr>
        <w:t>בגני</w:t>
      </w:r>
      <w:r w:rsidR="00957838">
        <w:rPr>
          <w:rtl/>
        </w:rPr>
        <w:t>-</w:t>
      </w:r>
      <w:r w:rsidRPr="00FC0E55">
        <w:rPr>
          <w:rtl/>
        </w:rPr>
        <w:t>ילדים. לגבי האוכלוסייה הערבית אין כלל נתונים. לגבי גילאי</w:t>
      </w:r>
      <w:r w:rsidR="00957838">
        <w:rPr>
          <w:rtl/>
        </w:rPr>
        <w:t xml:space="preserve"> </w:t>
      </w:r>
      <w:r w:rsidRPr="00FC0E55">
        <w:rPr>
          <w:rtl/>
        </w:rPr>
        <w:t>שלוש,</w:t>
      </w:r>
      <w:r w:rsidR="00957838">
        <w:rPr>
          <w:rtl/>
        </w:rPr>
        <w:t xml:space="preserve"> </w:t>
      </w:r>
      <w:r w:rsidRPr="00FC0E55">
        <w:rPr>
          <w:rtl/>
        </w:rPr>
        <w:t>הנתונים</w:t>
      </w:r>
      <w:r w:rsidR="00957838">
        <w:rPr>
          <w:rtl/>
        </w:rPr>
        <w:t xml:space="preserve"> </w:t>
      </w:r>
      <w:r w:rsidRPr="00FC0E55">
        <w:rPr>
          <w:rtl/>
        </w:rPr>
        <w:t xml:space="preserve">הם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 w:rsidRPr="00FC0E55">
        <w:rPr>
          <w:rtl/>
        </w:rPr>
        <w:t>94</w:t>
      </w:r>
      <w:r w:rsidR="00957838">
        <w:rPr>
          <w:rtl/>
        </w:rPr>
        <w:t>%</w:t>
      </w:r>
      <w:r w:rsidRPr="00FC0E55">
        <w:rPr>
          <w:rtl/>
        </w:rPr>
        <w:t xml:space="preserve"> מהילדים היהודים מבקרים בגנים, ורק </w:t>
      </w:r>
      <w:r w:rsidR="00957838" w:rsidRPr="00FC0E55">
        <w:rPr>
          <w:rtl/>
        </w:rPr>
        <w:t>25</w:t>
      </w:r>
      <w:r w:rsidR="00957838">
        <w:rPr>
          <w:rtl/>
        </w:rPr>
        <w:t>%</w:t>
      </w:r>
      <w:r w:rsidRPr="00FC0E55">
        <w:rPr>
          <w:rtl/>
        </w:rPr>
        <w:t xml:space="preserve"> מהילדים הערבים.</w:t>
      </w:r>
      <w:r w:rsidR="00957838">
        <w:rPr>
          <w:rtl/>
        </w:rPr>
        <w:t xml:space="preserve"> </w:t>
      </w:r>
      <w:r w:rsidRPr="00FC0E55">
        <w:rPr>
          <w:rtl/>
        </w:rPr>
        <w:t>רציתי לשאול, מה מתכוון משרדך לעשות כדי לחולל מהפך בנושא הזה של גני</w:t>
      </w:r>
      <w:r w:rsidR="00957838">
        <w:rPr>
          <w:rtl/>
        </w:rPr>
        <w:t>-</w:t>
      </w:r>
      <w:r w:rsidRPr="00FC0E55">
        <w:rPr>
          <w:rtl/>
        </w:rPr>
        <w:t>ילדים?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שאלה</w:t>
      </w:r>
      <w:r w:rsidR="00957838">
        <w:rPr>
          <w:rtl/>
        </w:rPr>
        <w:t xml:space="preserve"> </w:t>
      </w:r>
      <w:r w:rsidRPr="00FC0E55">
        <w:rPr>
          <w:rtl/>
        </w:rPr>
        <w:t>אחרונה,</w:t>
      </w:r>
      <w:r w:rsidR="00957838">
        <w:rPr>
          <w:rtl/>
        </w:rPr>
        <w:t xml:space="preserve"> </w:t>
      </w:r>
      <w:r w:rsidRPr="00FC0E55">
        <w:rPr>
          <w:rtl/>
        </w:rPr>
        <w:t>לגבי</w:t>
      </w:r>
      <w:r w:rsidR="00957838">
        <w:rPr>
          <w:rtl/>
        </w:rPr>
        <w:t xml:space="preserve"> </w:t>
      </w:r>
      <w:r w:rsidRPr="00FC0E55">
        <w:rPr>
          <w:rtl/>
        </w:rPr>
        <w:t>בעלי השכלה גבוהה, של 13 שנות לימוד ומעלה. תמיד שמענו</w:t>
      </w:r>
      <w:r w:rsidR="00957838">
        <w:rPr>
          <w:rtl/>
        </w:rPr>
        <w:t xml:space="preserve"> </w:t>
      </w:r>
      <w:r w:rsidRPr="00FC0E55">
        <w:rPr>
          <w:rtl/>
        </w:rPr>
        <w:t>שהבעיה היא בעיקר רמת ההשכלה השונה שמביאים העולים לישראל, כארץ הגירה וכו'.</w:t>
      </w:r>
      <w:r w:rsidR="00957838">
        <w:rPr>
          <w:rtl/>
        </w:rPr>
        <w:t xml:space="preserve"> </w:t>
      </w:r>
      <w:r w:rsidRPr="00FC0E55">
        <w:rPr>
          <w:rtl/>
        </w:rPr>
        <w:t>אבל</w:t>
      </w:r>
      <w:r w:rsidR="00957838">
        <w:rPr>
          <w:rtl/>
        </w:rPr>
        <w:t xml:space="preserve"> </w:t>
      </w:r>
      <w:r w:rsidRPr="00FC0E55">
        <w:rPr>
          <w:rtl/>
        </w:rPr>
        <w:t>אם</w:t>
      </w:r>
      <w:r w:rsidR="00957838">
        <w:rPr>
          <w:rtl/>
        </w:rPr>
        <w:t xml:space="preserve"> </w:t>
      </w:r>
      <w:r w:rsidRPr="00FC0E55">
        <w:rPr>
          <w:rtl/>
        </w:rPr>
        <w:t>אני רואה שבשנת 1991, בקרב יהודים, במשפחות שבהן האב יליד אסיה/אפריקה, כלומר</w:t>
      </w:r>
      <w:r w:rsidR="00957838">
        <w:rPr>
          <w:rtl/>
        </w:rPr>
        <w:t xml:space="preserve"> </w:t>
      </w:r>
      <w:r w:rsidRPr="00FC0E55">
        <w:rPr>
          <w:rtl/>
        </w:rPr>
        <w:t>דור</w:t>
      </w:r>
      <w:r w:rsidR="00957838">
        <w:rPr>
          <w:rtl/>
        </w:rPr>
        <w:t xml:space="preserve"> </w:t>
      </w:r>
      <w:r w:rsidRPr="00FC0E55">
        <w:rPr>
          <w:rtl/>
        </w:rPr>
        <w:t>שני</w:t>
      </w:r>
      <w:r w:rsidR="00957838">
        <w:rPr>
          <w:rtl/>
        </w:rPr>
        <w:t xml:space="preserve"> </w:t>
      </w:r>
      <w:r w:rsidRPr="00FC0E55">
        <w:rPr>
          <w:rtl/>
        </w:rPr>
        <w:t>בארץ,</w:t>
      </w:r>
      <w:r w:rsidR="00957838">
        <w:rPr>
          <w:rtl/>
        </w:rPr>
        <w:t xml:space="preserve"> </w:t>
      </w:r>
      <w:r w:rsidRPr="00FC0E55">
        <w:rPr>
          <w:rtl/>
        </w:rPr>
        <w:t xml:space="preserve">שיעור בעלי ההשכלה הגבוהה הוא רק </w:t>
      </w:r>
      <w:r w:rsidR="00957838" w:rsidRPr="00FC0E55">
        <w:rPr>
          <w:rtl/>
        </w:rPr>
        <w:t>18</w:t>
      </w:r>
      <w:r w:rsidR="00957838">
        <w:rPr>
          <w:rtl/>
        </w:rPr>
        <w:t>%</w:t>
      </w:r>
      <w:r w:rsidRPr="00FC0E55">
        <w:rPr>
          <w:rtl/>
        </w:rPr>
        <w:t>, ולעומת זאת, כאשר האב הוא</w:t>
      </w:r>
      <w:r w:rsidR="00957838">
        <w:rPr>
          <w:rtl/>
        </w:rPr>
        <w:t xml:space="preserve"> </w:t>
      </w:r>
      <w:r w:rsidRPr="00FC0E55">
        <w:rPr>
          <w:rtl/>
        </w:rPr>
        <w:t xml:space="preserve">יליד אירופה/אמריקה השיעור הוא </w:t>
      </w:r>
      <w:r w:rsidR="00957838" w:rsidRPr="00FC0E55">
        <w:rPr>
          <w:rtl/>
        </w:rPr>
        <w:t>50</w:t>
      </w:r>
      <w:r w:rsidR="00957838">
        <w:rPr>
          <w:rtl/>
        </w:rPr>
        <w:t>%</w:t>
      </w:r>
      <w:r w:rsidRPr="00FC0E55">
        <w:rPr>
          <w:rtl/>
        </w:rPr>
        <w:t xml:space="preserve">, וכאשר האב הוא ערבי השיעור הוא </w:t>
      </w:r>
      <w:r w:rsidR="00957838" w:rsidRPr="00FC0E55">
        <w:rPr>
          <w:rtl/>
        </w:rPr>
        <w:t>9</w:t>
      </w:r>
      <w:r w:rsidR="00957838">
        <w:rPr>
          <w:rtl/>
        </w:rPr>
        <w:t>%</w:t>
      </w:r>
      <w:r w:rsidRPr="00FC0E55">
        <w:rPr>
          <w:rtl/>
        </w:rPr>
        <w:t xml:space="preserve"> בלבד </w:t>
      </w:r>
      <w:r w:rsidR="00957838">
        <w:rPr>
          <w:rtl/>
        </w:rPr>
        <w:t>–</w:t>
      </w:r>
      <w:r w:rsidRPr="00FC0E55">
        <w:rPr>
          <w:rtl/>
        </w:rPr>
        <w:t xml:space="preserve"> הרי</w:t>
      </w:r>
      <w:r w:rsidR="00957838">
        <w:rPr>
          <w:rtl/>
        </w:rPr>
        <w:t xml:space="preserve"> </w:t>
      </w:r>
      <w:r w:rsidRPr="00FC0E55">
        <w:rPr>
          <w:rtl/>
        </w:rPr>
        <w:t>הפער</w:t>
      </w:r>
      <w:r w:rsidR="00957838">
        <w:rPr>
          <w:rtl/>
        </w:rPr>
        <w:t xml:space="preserve"> </w:t>
      </w:r>
      <w:r w:rsidRPr="00FC0E55">
        <w:rPr>
          <w:rtl/>
        </w:rPr>
        <w:t>הזה</w:t>
      </w:r>
      <w:r w:rsidR="00957838">
        <w:rPr>
          <w:rtl/>
        </w:rPr>
        <w:t xml:space="preserve"> </w:t>
      </w:r>
      <w:r w:rsidRPr="00FC0E55">
        <w:rPr>
          <w:rtl/>
        </w:rPr>
        <w:t>בין</w:t>
      </w:r>
      <w:r w:rsidR="00957838">
        <w:rPr>
          <w:rtl/>
        </w:rPr>
        <w:t xml:space="preserve"> </w:t>
      </w:r>
      <w:r w:rsidR="00957838" w:rsidRPr="00FC0E55">
        <w:rPr>
          <w:rtl/>
        </w:rPr>
        <w:t>50</w:t>
      </w:r>
      <w:r w:rsidR="00957838">
        <w:rPr>
          <w:rtl/>
        </w:rPr>
        <w:t xml:space="preserve">% </w:t>
      </w:r>
      <w:r w:rsidRPr="00FC0E55">
        <w:rPr>
          <w:rtl/>
        </w:rPr>
        <w:t>ל</w:t>
      </w:r>
      <w:r w:rsidR="00957838">
        <w:rPr>
          <w:rtl/>
        </w:rPr>
        <w:t>-</w:t>
      </w:r>
      <w:r w:rsidR="00957838" w:rsidRPr="00FC0E55">
        <w:rPr>
          <w:rtl/>
        </w:rPr>
        <w:t>18</w:t>
      </w:r>
      <w:r w:rsidR="00957838">
        <w:rPr>
          <w:rtl/>
        </w:rPr>
        <w:t xml:space="preserve">% </w:t>
      </w:r>
      <w:r w:rsidRPr="00FC0E55">
        <w:rPr>
          <w:rtl/>
        </w:rPr>
        <w:t>ול</w:t>
      </w:r>
      <w:r w:rsidR="00957838">
        <w:rPr>
          <w:rtl/>
        </w:rPr>
        <w:t>-</w:t>
      </w:r>
      <w:r w:rsidR="00957838" w:rsidRPr="00FC0E55">
        <w:rPr>
          <w:rtl/>
        </w:rPr>
        <w:t>9</w:t>
      </w:r>
      <w:r w:rsidR="00957838">
        <w:rPr>
          <w:rtl/>
        </w:rPr>
        <w:t>%</w:t>
      </w:r>
      <w:r w:rsidRPr="00FC0E55">
        <w:rPr>
          <w:rtl/>
        </w:rPr>
        <w:t xml:space="preserve"> הוא עצום. מה מתכוון משרדך לעשות כדי לסגור את</w:t>
      </w:r>
      <w:r w:rsidR="00957838">
        <w:rPr>
          <w:rtl/>
        </w:rPr>
        <w:t xml:space="preserve"> </w:t>
      </w:r>
      <w:r w:rsidRPr="00FC0E55">
        <w:rPr>
          <w:rtl/>
        </w:rPr>
        <w:t>הפערים? תודה.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ד' שילנסקי: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תודה</w:t>
      </w:r>
      <w:r w:rsidR="00957838">
        <w:rPr>
          <w:rtl/>
        </w:rPr>
        <w:t xml:space="preserve"> </w:t>
      </w:r>
      <w:r w:rsidRPr="00FC0E55">
        <w:rPr>
          <w:rtl/>
        </w:rPr>
        <w:t>רבה.</w:t>
      </w:r>
      <w:r w:rsidR="00957838">
        <w:rPr>
          <w:rtl/>
        </w:rPr>
        <w:t xml:space="preserve"> </w:t>
      </w:r>
      <w:r w:rsidRPr="00FC0E55">
        <w:rPr>
          <w:rtl/>
        </w:rPr>
        <w:t>את</w:t>
      </w:r>
      <w:r w:rsidR="00957838">
        <w:rPr>
          <w:rtl/>
        </w:rPr>
        <w:t xml:space="preserve"> </w:t>
      </w:r>
      <w:r w:rsidRPr="00FC0E55">
        <w:rPr>
          <w:rtl/>
        </w:rPr>
        <w:t>לא לקחת דוגמה מחבר הכנסת חנן פורת. לקחת את כמה הדקות שלו.</w:t>
      </w:r>
      <w:r w:rsidR="00957838">
        <w:rPr>
          <w:rtl/>
        </w:rPr>
        <w:t xml:space="preserve"> </w:t>
      </w:r>
      <w:r w:rsidRPr="00FC0E55">
        <w:rPr>
          <w:rtl/>
        </w:rPr>
        <w:t>אני מזמין את חבר הכנסת רחבעם זאבי.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רענן כהן (העבודה):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עיריית בני</w:t>
      </w:r>
      <w:r w:rsidR="00957838">
        <w:rPr>
          <w:rtl/>
        </w:rPr>
        <w:t>-</w:t>
      </w:r>
      <w:r w:rsidRPr="00FC0E55">
        <w:rPr>
          <w:rtl/>
        </w:rPr>
        <w:t>ברק רוצה להשתלט על בתי</w:t>
      </w:r>
      <w:r w:rsidR="00957838">
        <w:rPr>
          <w:rtl/>
        </w:rPr>
        <w:t>-</w:t>
      </w:r>
      <w:r w:rsidRPr="00FC0E55">
        <w:rPr>
          <w:rtl/>
        </w:rPr>
        <w:t>הספר החילוניים. אבקש את תגובת השרה.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ד' שילנסקי: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חבר</w:t>
      </w:r>
      <w:r w:rsidR="00957838">
        <w:rPr>
          <w:rtl/>
        </w:rPr>
        <w:t xml:space="preserve"> </w:t>
      </w:r>
      <w:r w:rsidRPr="00FC0E55">
        <w:rPr>
          <w:rtl/>
        </w:rPr>
        <w:t>הכנסת רענן כהן, רציתי להציע לך להירשם לשאלות, אבל אני רואה ש</w:t>
      </w:r>
      <w:r w:rsidR="00957838">
        <w:rPr>
          <w:rtl/>
        </w:rPr>
        <w:t>-</w:t>
      </w:r>
      <w:r w:rsidRPr="00FC0E55">
        <w:rPr>
          <w:rtl/>
        </w:rPr>
        <w:t>10 כבר</w:t>
      </w:r>
      <w:r w:rsidR="00957838">
        <w:rPr>
          <w:rtl/>
        </w:rPr>
        <w:t xml:space="preserve"> </w:t>
      </w:r>
      <w:r w:rsidRPr="00FC0E55">
        <w:rPr>
          <w:rtl/>
        </w:rPr>
        <w:t>נרשמו.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עבד</w:t>
      </w:r>
      <w:r>
        <w:rPr>
          <w:rtl/>
        </w:rPr>
        <w:t>-</w:t>
      </w:r>
      <w:r w:rsidRPr="00957838">
        <w:rPr>
          <w:rtl/>
        </w:rPr>
        <w:t>אלוהב דראושה (מד"ע):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אדוני</w:t>
      </w:r>
      <w:r w:rsidR="00957838">
        <w:rPr>
          <w:rtl/>
        </w:rPr>
        <w:t xml:space="preserve"> </w:t>
      </w:r>
      <w:r w:rsidRPr="00FC0E55">
        <w:rPr>
          <w:rtl/>
        </w:rPr>
        <w:t>היושב</w:t>
      </w:r>
      <w:r w:rsidR="00957838">
        <w:rPr>
          <w:rtl/>
        </w:rPr>
        <w:t>-</w:t>
      </w:r>
      <w:r w:rsidRPr="00FC0E55">
        <w:rPr>
          <w:rtl/>
        </w:rPr>
        <w:t>ראש,</w:t>
      </w:r>
      <w:r w:rsidR="00957838">
        <w:rPr>
          <w:rtl/>
        </w:rPr>
        <w:t xml:space="preserve"> </w:t>
      </w:r>
      <w:r w:rsidRPr="00FC0E55">
        <w:rPr>
          <w:rtl/>
        </w:rPr>
        <w:t>יש</w:t>
      </w:r>
      <w:r w:rsidR="00957838">
        <w:rPr>
          <w:rtl/>
        </w:rPr>
        <w:t xml:space="preserve"> </w:t>
      </w:r>
      <w:r w:rsidRPr="00FC0E55">
        <w:rPr>
          <w:rtl/>
        </w:rPr>
        <w:t>כנראה</w:t>
      </w:r>
      <w:r w:rsidR="00957838">
        <w:rPr>
          <w:rtl/>
        </w:rPr>
        <w:t xml:space="preserve"> </w:t>
      </w:r>
      <w:r w:rsidRPr="00FC0E55">
        <w:rPr>
          <w:rtl/>
        </w:rPr>
        <w:t>טעות ברשימה, כי אני הייתי השלישי ברשימה ולא</w:t>
      </w:r>
      <w:r w:rsidR="00957838">
        <w:rPr>
          <w:rtl/>
        </w:rPr>
        <w:t xml:space="preserve"> </w:t>
      </w:r>
      <w:r w:rsidRPr="00FC0E55">
        <w:rPr>
          <w:rtl/>
        </w:rPr>
        <w:t>קראת בשמי.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ד' שילנסקי: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קיבלתי את הרשימה מסגנית מזכיר הכנסת, ואתה מופיע בה הרביעי. למען הסדר הטוב</w:t>
      </w:r>
      <w:r w:rsidR="00957838">
        <w:rPr>
          <w:rtl/>
        </w:rPr>
        <w:t xml:space="preserve"> </w:t>
      </w:r>
      <w:r w:rsidRPr="00FC0E55">
        <w:rPr>
          <w:rtl/>
        </w:rPr>
        <w:t xml:space="preserve">אודיע מעכשיו גם מי הבא בתור לשאלות. ובכן, הבא בתור </w:t>
      </w:r>
      <w:r w:rsidR="00957838">
        <w:rPr>
          <w:rtl/>
        </w:rPr>
        <w:t>–</w:t>
      </w:r>
      <w:r w:rsidRPr="00FC0E55">
        <w:rPr>
          <w:rtl/>
        </w:rPr>
        <w:t xml:space="preserve"> חבר הכנסת דראושה.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רחבעם זאבי (מולדת):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גברתי</w:t>
      </w:r>
      <w:r w:rsidR="00957838">
        <w:rPr>
          <w:rtl/>
        </w:rPr>
        <w:t xml:space="preserve"> </w:t>
      </w:r>
      <w:r w:rsidRPr="00FC0E55">
        <w:rPr>
          <w:rtl/>
        </w:rPr>
        <w:t>שרת החינוך, במסמך שהגשת בכתב, והן בדברייך בעל</w:t>
      </w:r>
      <w:r w:rsidR="00957838">
        <w:rPr>
          <w:rtl/>
        </w:rPr>
        <w:t>-</w:t>
      </w:r>
      <w:r w:rsidRPr="00FC0E55">
        <w:rPr>
          <w:rtl/>
        </w:rPr>
        <w:t>פה, נאמר שכאשר חזרנו</w:t>
      </w:r>
      <w:r w:rsidR="00957838">
        <w:rPr>
          <w:rtl/>
        </w:rPr>
        <w:t xml:space="preserve"> </w:t>
      </w:r>
      <w:r w:rsidRPr="00FC0E55">
        <w:rPr>
          <w:rtl/>
        </w:rPr>
        <w:t>למולדת</w:t>
      </w:r>
      <w:r w:rsidR="00957838">
        <w:rPr>
          <w:rtl/>
        </w:rPr>
        <w:t xml:space="preserve"> </w:t>
      </w:r>
      <w:r w:rsidRPr="00FC0E55">
        <w:rPr>
          <w:rtl/>
        </w:rPr>
        <w:t>מצאנו</w:t>
      </w:r>
      <w:r w:rsidR="00957838">
        <w:rPr>
          <w:rtl/>
        </w:rPr>
        <w:t xml:space="preserve"> </w:t>
      </w:r>
      <w:r w:rsidRPr="00FC0E55">
        <w:rPr>
          <w:rtl/>
        </w:rPr>
        <w:t>כאן</w:t>
      </w:r>
      <w:r w:rsidR="00957838">
        <w:rPr>
          <w:rtl/>
        </w:rPr>
        <w:t xml:space="preserve"> </w:t>
      </w:r>
      <w:r w:rsidRPr="00FC0E55">
        <w:rPr>
          <w:rtl/>
        </w:rPr>
        <w:t>עוד</w:t>
      </w:r>
      <w:r w:rsidR="00957838">
        <w:rPr>
          <w:rtl/>
        </w:rPr>
        <w:t xml:space="preserve"> </w:t>
      </w:r>
      <w:r w:rsidRPr="00FC0E55">
        <w:rPr>
          <w:rtl/>
        </w:rPr>
        <w:t>עם</w:t>
      </w:r>
      <w:r w:rsidR="00957838">
        <w:rPr>
          <w:rtl/>
        </w:rPr>
        <w:t xml:space="preserve"> </w:t>
      </w:r>
      <w:r w:rsidRPr="00FC0E55">
        <w:rPr>
          <w:rtl/>
        </w:rPr>
        <w:t>החי</w:t>
      </w:r>
      <w:r w:rsidR="00957838">
        <w:rPr>
          <w:rtl/>
        </w:rPr>
        <w:t xml:space="preserve"> </w:t>
      </w:r>
      <w:r w:rsidRPr="00FC0E55">
        <w:rPr>
          <w:rtl/>
        </w:rPr>
        <w:t>בארץ,</w:t>
      </w:r>
      <w:r w:rsidR="00957838">
        <w:rPr>
          <w:rtl/>
        </w:rPr>
        <w:t xml:space="preserve"> </w:t>
      </w:r>
      <w:r w:rsidRPr="00FC0E55">
        <w:rPr>
          <w:rtl/>
        </w:rPr>
        <w:t>ואשר</w:t>
      </w:r>
      <w:r w:rsidR="00957838">
        <w:rPr>
          <w:rtl/>
        </w:rPr>
        <w:t xml:space="preserve"> </w:t>
      </w:r>
      <w:r w:rsidRPr="00FC0E55">
        <w:rPr>
          <w:rtl/>
        </w:rPr>
        <w:t>זו גם מולדתו.</w:t>
      </w:r>
      <w:r w:rsidR="00957838">
        <w:rPr>
          <w:rtl/>
        </w:rPr>
        <w:t xml:space="preserve"> </w:t>
      </w:r>
      <w:r w:rsidRPr="00FC0E55">
        <w:rPr>
          <w:rtl/>
        </w:rPr>
        <w:t>ובכן, זה לא נכון</w:t>
      </w:r>
      <w:r w:rsidR="00957838">
        <w:rPr>
          <w:rtl/>
        </w:rPr>
        <w:t xml:space="preserve"> </w:t>
      </w:r>
      <w:r w:rsidRPr="00FC0E55">
        <w:rPr>
          <w:rtl/>
        </w:rPr>
        <w:t>עובדתית, זה לא נכון פורמלית.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בנימין טמקין (מרצ):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אתה קובע.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רחבעם זאבי (מולדת):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עובדתית,</w:t>
      </w:r>
      <w:r w:rsidR="00957838">
        <w:rPr>
          <w:rtl/>
        </w:rPr>
        <w:t xml:space="preserve"> </w:t>
      </w:r>
      <w:r w:rsidRPr="00FC0E55">
        <w:rPr>
          <w:rtl/>
        </w:rPr>
        <w:t>נקבע</w:t>
      </w:r>
      <w:r w:rsidR="00957838">
        <w:rPr>
          <w:rtl/>
        </w:rPr>
        <w:t xml:space="preserve"> </w:t>
      </w:r>
      <w:r w:rsidRPr="00FC0E55">
        <w:rPr>
          <w:rtl/>
        </w:rPr>
        <w:t>על</w:t>
      </w:r>
      <w:r w:rsidR="00957838">
        <w:rPr>
          <w:rtl/>
        </w:rPr>
        <w:t>-</w:t>
      </w:r>
      <w:r w:rsidRPr="00FC0E55">
        <w:rPr>
          <w:rtl/>
        </w:rPr>
        <w:t>ידי</w:t>
      </w:r>
      <w:r w:rsidR="00957838">
        <w:rPr>
          <w:rtl/>
        </w:rPr>
        <w:t xml:space="preserve"> </w:t>
      </w:r>
      <w:r w:rsidRPr="00FC0E55">
        <w:rPr>
          <w:rtl/>
        </w:rPr>
        <w:t>מיטב</w:t>
      </w:r>
      <w:r w:rsidR="00957838">
        <w:rPr>
          <w:rtl/>
        </w:rPr>
        <w:t xml:space="preserve"> </w:t>
      </w:r>
      <w:r w:rsidRPr="00FC0E55">
        <w:rPr>
          <w:rtl/>
        </w:rPr>
        <w:t>החוקרים</w:t>
      </w:r>
      <w:r w:rsidR="00957838">
        <w:rPr>
          <w:rtl/>
        </w:rPr>
        <w:t xml:space="preserve"> </w:t>
      </w:r>
      <w:r w:rsidRPr="00FC0E55">
        <w:rPr>
          <w:rtl/>
        </w:rPr>
        <w:t>בעולם, והתפרסם ספר של ג'ואן פיטרס,</w:t>
      </w:r>
      <w:r w:rsidR="00957838">
        <w:rPr>
          <w:rtl/>
        </w:rPr>
        <w:t xml:space="preserve"> </w:t>
      </w:r>
      <w:r w:rsidRPr="00FC0E55">
        <w:rPr>
          <w:rtl/>
        </w:rPr>
        <w:t>אמריקנית</w:t>
      </w:r>
      <w:r w:rsidR="00957838">
        <w:rPr>
          <w:rtl/>
        </w:rPr>
        <w:t xml:space="preserve"> </w:t>
      </w:r>
      <w:r w:rsidRPr="00FC0E55">
        <w:rPr>
          <w:rtl/>
        </w:rPr>
        <w:t>שנשלחה</w:t>
      </w:r>
      <w:r w:rsidR="00957838">
        <w:rPr>
          <w:rtl/>
        </w:rPr>
        <w:t xml:space="preserve"> </w:t>
      </w:r>
      <w:r w:rsidRPr="00FC0E55">
        <w:rPr>
          <w:rtl/>
        </w:rPr>
        <w:t>על</w:t>
      </w:r>
      <w:r w:rsidR="00957838">
        <w:rPr>
          <w:rtl/>
        </w:rPr>
        <w:t>-</w:t>
      </w:r>
      <w:r w:rsidRPr="00FC0E55">
        <w:rPr>
          <w:rtl/>
        </w:rPr>
        <w:t>ידי</w:t>
      </w:r>
      <w:r w:rsidR="00957838">
        <w:rPr>
          <w:rtl/>
        </w:rPr>
        <w:t xml:space="preserve"> </w:t>
      </w:r>
      <w:r w:rsidRPr="00FC0E55">
        <w:rPr>
          <w:rtl/>
        </w:rPr>
        <w:t>ארגון</w:t>
      </w:r>
      <w:r w:rsidR="00957838">
        <w:rPr>
          <w:rtl/>
        </w:rPr>
        <w:t xml:space="preserve"> </w:t>
      </w:r>
      <w:r w:rsidRPr="00FC0E55">
        <w:rPr>
          <w:rtl/>
        </w:rPr>
        <w:t>לזכויות האזרח, ושם הספר "מאז ומקדם", ובו נאמר</w:t>
      </w:r>
      <w:r w:rsidR="00957838">
        <w:rPr>
          <w:rtl/>
        </w:rPr>
        <w:t xml:space="preserve"> </w:t>
      </w:r>
      <w:r w:rsidRPr="00FC0E55">
        <w:rPr>
          <w:rtl/>
        </w:rPr>
        <w:t>שרוב</w:t>
      </w:r>
      <w:r w:rsidR="00957838">
        <w:rPr>
          <w:rtl/>
        </w:rPr>
        <w:t xml:space="preserve"> </w:t>
      </w:r>
      <w:r w:rsidRPr="00FC0E55">
        <w:rPr>
          <w:rtl/>
        </w:rPr>
        <w:t>הערבים</w:t>
      </w:r>
      <w:r w:rsidR="00957838">
        <w:rPr>
          <w:rtl/>
        </w:rPr>
        <w:t xml:space="preserve"> </w:t>
      </w:r>
      <w:r w:rsidRPr="00FC0E55">
        <w:rPr>
          <w:rtl/>
        </w:rPr>
        <w:t>באו</w:t>
      </w:r>
      <w:r w:rsidR="00957838">
        <w:rPr>
          <w:rtl/>
        </w:rPr>
        <w:t xml:space="preserve"> </w:t>
      </w:r>
      <w:r w:rsidRPr="00FC0E55">
        <w:rPr>
          <w:rtl/>
        </w:rPr>
        <w:t>לארץ</w:t>
      </w:r>
      <w:r w:rsidR="00957838">
        <w:rPr>
          <w:rtl/>
        </w:rPr>
        <w:t>-</w:t>
      </w:r>
      <w:r w:rsidRPr="00FC0E55">
        <w:rPr>
          <w:rtl/>
        </w:rPr>
        <w:t>ישראל</w:t>
      </w:r>
      <w:r w:rsidR="00957838">
        <w:rPr>
          <w:rtl/>
        </w:rPr>
        <w:t xml:space="preserve"> </w:t>
      </w:r>
      <w:r w:rsidRPr="00FC0E55">
        <w:rPr>
          <w:rtl/>
        </w:rPr>
        <w:t>בעקבות</w:t>
      </w:r>
      <w:r w:rsidR="00957838">
        <w:rPr>
          <w:rtl/>
        </w:rPr>
        <w:t xml:space="preserve"> </w:t>
      </w:r>
      <w:r w:rsidRPr="00FC0E55">
        <w:rPr>
          <w:rtl/>
        </w:rPr>
        <w:t>ההתיישבות</w:t>
      </w:r>
      <w:r w:rsidR="00957838">
        <w:rPr>
          <w:rtl/>
        </w:rPr>
        <w:t xml:space="preserve"> </w:t>
      </w:r>
      <w:r w:rsidRPr="00FC0E55">
        <w:rPr>
          <w:rtl/>
        </w:rPr>
        <w:t>הציונית. לספר הזה כתב הקדמה,</w:t>
      </w:r>
      <w:r w:rsidR="00957838">
        <w:rPr>
          <w:rtl/>
        </w:rPr>
        <w:t xml:space="preserve"> </w:t>
      </w:r>
      <w:r w:rsidRPr="00FC0E55">
        <w:rPr>
          <w:rtl/>
        </w:rPr>
        <w:t>המאשרת</w:t>
      </w:r>
      <w:r w:rsidR="00957838">
        <w:rPr>
          <w:rtl/>
        </w:rPr>
        <w:t xml:space="preserve"> </w:t>
      </w:r>
      <w:r w:rsidRPr="00FC0E55">
        <w:rPr>
          <w:rtl/>
        </w:rPr>
        <w:t>את</w:t>
      </w:r>
      <w:r w:rsidR="00957838">
        <w:rPr>
          <w:rtl/>
        </w:rPr>
        <w:t xml:space="preserve"> </w:t>
      </w:r>
      <w:r w:rsidRPr="00FC0E55">
        <w:rPr>
          <w:rtl/>
        </w:rPr>
        <w:t>תוכנו</w:t>
      </w:r>
      <w:r w:rsidR="00957838">
        <w:rPr>
          <w:rtl/>
        </w:rPr>
        <w:t xml:space="preserve"> </w:t>
      </w:r>
      <w:r w:rsidRPr="00FC0E55">
        <w:rPr>
          <w:rtl/>
        </w:rPr>
        <w:t>ומברכת</w:t>
      </w:r>
      <w:r w:rsidR="00957838">
        <w:rPr>
          <w:rtl/>
        </w:rPr>
        <w:t xml:space="preserve"> </w:t>
      </w:r>
      <w:r w:rsidRPr="00FC0E55">
        <w:rPr>
          <w:rtl/>
        </w:rPr>
        <w:t>את</w:t>
      </w:r>
      <w:r w:rsidR="00957838">
        <w:rPr>
          <w:rtl/>
        </w:rPr>
        <w:t xml:space="preserve"> </w:t>
      </w:r>
      <w:r w:rsidRPr="00FC0E55">
        <w:rPr>
          <w:rtl/>
        </w:rPr>
        <w:t>תוכנו, לא אחר מאשר יצחק רבין, שהוא במקרה גם ראש</w:t>
      </w:r>
      <w:r w:rsidR="00957838">
        <w:rPr>
          <w:rtl/>
        </w:rPr>
        <w:t xml:space="preserve"> </w:t>
      </w:r>
      <w:r w:rsidRPr="00FC0E55">
        <w:rPr>
          <w:rtl/>
        </w:rPr>
        <w:t>הממשלה.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גם מגילת העצמאות קובעת שארץ</w:t>
      </w:r>
      <w:r w:rsidR="00957838">
        <w:rPr>
          <w:rtl/>
        </w:rPr>
        <w:t>-</w:t>
      </w:r>
      <w:r w:rsidRPr="00FC0E55">
        <w:rPr>
          <w:rtl/>
        </w:rPr>
        <w:t>ישראל היא המולדת של העם היהודי, כאן הוא נולד.</w:t>
      </w:r>
      <w:r w:rsidR="00957838">
        <w:rPr>
          <w:rtl/>
        </w:rPr>
        <w:t xml:space="preserve"> </w:t>
      </w:r>
      <w:r w:rsidRPr="00FC0E55">
        <w:rPr>
          <w:rtl/>
        </w:rPr>
        <w:t>מולדת</w:t>
      </w:r>
      <w:r w:rsidR="00957838">
        <w:rPr>
          <w:rtl/>
        </w:rPr>
        <w:t xml:space="preserve"> </w:t>
      </w:r>
      <w:r w:rsidRPr="00FC0E55">
        <w:rPr>
          <w:rtl/>
        </w:rPr>
        <w:t>של</w:t>
      </w:r>
      <w:r w:rsidR="00957838">
        <w:rPr>
          <w:rtl/>
        </w:rPr>
        <w:t xml:space="preserve"> </w:t>
      </w:r>
      <w:r w:rsidRPr="00FC0E55">
        <w:rPr>
          <w:rtl/>
        </w:rPr>
        <w:t>עם היא היכן שהעם נולד. העם הערבי לא נולד בארץ</w:t>
      </w:r>
      <w:r w:rsidR="00957838">
        <w:rPr>
          <w:rtl/>
        </w:rPr>
        <w:t>-</w:t>
      </w:r>
      <w:r w:rsidRPr="00FC0E55">
        <w:rPr>
          <w:rtl/>
        </w:rPr>
        <w:t>ישראל, הוא נולד במקום</w:t>
      </w:r>
      <w:r w:rsidR="00957838">
        <w:rPr>
          <w:rtl/>
        </w:rPr>
        <w:t xml:space="preserve"> </w:t>
      </w:r>
      <w:r w:rsidRPr="00FC0E55">
        <w:rPr>
          <w:rtl/>
        </w:rPr>
        <w:t>אחר.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השאלה</w:t>
      </w:r>
      <w:r w:rsidR="00957838">
        <w:rPr>
          <w:rtl/>
        </w:rPr>
        <w:t xml:space="preserve"> </w:t>
      </w:r>
      <w:r w:rsidRPr="00FC0E55">
        <w:rPr>
          <w:rtl/>
        </w:rPr>
        <w:t>שלי</w:t>
      </w:r>
      <w:r w:rsidR="00957838">
        <w:rPr>
          <w:rtl/>
        </w:rPr>
        <w:t xml:space="preserve"> </w:t>
      </w:r>
      <w:r w:rsidRPr="00FC0E55">
        <w:rPr>
          <w:rtl/>
        </w:rPr>
        <w:t>לכבוד</w:t>
      </w:r>
      <w:r w:rsidR="00957838">
        <w:rPr>
          <w:rtl/>
        </w:rPr>
        <w:t xml:space="preserve"> </w:t>
      </w:r>
      <w:r w:rsidRPr="00FC0E55">
        <w:rPr>
          <w:rtl/>
        </w:rPr>
        <w:t>השרה:</w:t>
      </w:r>
      <w:r w:rsidR="00957838">
        <w:rPr>
          <w:rtl/>
        </w:rPr>
        <w:t xml:space="preserve"> </w:t>
      </w:r>
      <w:r w:rsidRPr="00FC0E55">
        <w:rPr>
          <w:rtl/>
        </w:rPr>
        <w:t>האם</w:t>
      </w:r>
      <w:r w:rsidR="00957838">
        <w:rPr>
          <w:rtl/>
        </w:rPr>
        <w:t xml:space="preserve"> </w:t>
      </w:r>
      <w:r w:rsidRPr="00FC0E55">
        <w:rPr>
          <w:rtl/>
        </w:rPr>
        <w:t>העמדה</w:t>
      </w:r>
      <w:r w:rsidR="00957838">
        <w:rPr>
          <w:rtl/>
        </w:rPr>
        <w:t xml:space="preserve"> </w:t>
      </w:r>
      <w:r w:rsidRPr="00FC0E55">
        <w:rPr>
          <w:rtl/>
        </w:rPr>
        <w:t>שהיא</w:t>
      </w:r>
      <w:r w:rsidR="00957838">
        <w:rPr>
          <w:rtl/>
        </w:rPr>
        <w:t xml:space="preserve"> </w:t>
      </w:r>
      <w:r w:rsidRPr="00FC0E55">
        <w:rPr>
          <w:rtl/>
        </w:rPr>
        <w:t>הביעה בעל</w:t>
      </w:r>
      <w:r w:rsidR="00957838">
        <w:rPr>
          <w:rtl/>
        </w:rPr>
        <w:t>-</w:t>
      </w:r>
      <w:r w:rsidRPr="00FC0E55">
        <w:rPr>
          <w:rtl/>
        </w:rPr>
        <w:t>פה ובכתב היא על דעת</w:t>
      </w:r>
      <w:r w:rsidR="00957838">
        <w:rPr>
          <w:rtl/>
        </w:rPr>
        <w:t xml:space="preserve"> </w:t>
      </w:r>
      <w:r w:rsidRPr="00FC0E55">
        <w:rPr>
          <w:rtl/>
        </w:rPr>
        <w:t>הממשלה, או שזו דעתה שלה?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ד' שילנסקי: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תודה</w:t>
      </w:r>
      <w:r w:rsidR="00957838">
        <w:rPr>
          <w:rtl/>
        </w:rPr>
        <w:t xml:space="preserve"> </w:t>
      </w:r>
      <w:r w:rsidRPr="00FC0E55">
        <w:rPr>
          <w:rtl/>
        </w:rPr>
        <w:t>רבה.</w:t>
      </w:r>
      <w:r w:rsidR="00957838">
        <w:rPr>
          <w:rtl/>
        </w:rPr>
        <w:t xml:space="preserve"> </w:t>
      </w:r>
      <w:r w:rsidRPr="00FC0E55">
        <w:rPr>
          <w:rtl/>
        </w:rPr>
        <w:t>חבר</w:t>
      </w:r>
      <w:r w:rsidR="00957838">
        <w:rPr>
          <w:rtl/>
        </w:rPr>
        <w:t xml:space="preserve"> </w:t>
      </w:r>
      <w:r w:rsidRPr="00FC0E55">
        <w:rPr>
          <w:rtl/>
        </w:rPr>
        <w:t>הכנסת עבד</w:t>
      </w:r>
      <w:r w:rsidR="00957838">
        <w:rPr>
          <w:rtl/>
        </w:rPr>
        <w:t>-</w:t>
      </w:r>
      <w:r w:rsidRPr="00FC0E55">
        <w:rPr>
          <w:rtl/>
        </w:rPr>
        <w:t xml:space="preserve">אלוהב דראושה, הנה הזמן לך, בבקשה. אחריו </w:t>
      </w:r>
      <w:r w:rsidR="00957838">
        <w:rPr>
          <w:rtl/>
        </w:rPr>
        <w:t>–</w:t>
      </w:r>
      <w:r w:rsidRPr="00FC0E55">
        <w:rPr>
          <w:rtl/>
        </w:rPr>
        <w:t xml:space="preserve"> חבר</w:t>
      </w:r>
      <w:r w:rsidR="00957838">
        <w:rPr>
          <w:rtl/>
        </w:rPr>
        <w:t xml:space="preserve"> </w:t>
      </w:r>
      <w:r w:rsidRPr="00FC0E55">
        <w:rPr>
          <w:rtl/>
        </w:rPr>
        <w:t>הכנסת דוד מנע.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עבד</w:t>
      </w:r>
      <w:r>
        <w:rPr>
          <w:rtl/>
        </w:rPr>
        <w:t>-</w:t>
      </w:r>
      <w:r w:rsidRPr="00957838">
        <w:rPr>
          <w:rtl/>
        </w:rPr>
        <w:t>אלוהב דראושה (מד"ע):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אדוני</w:t>
      </w:r>
      <w:r w:rsidR="00957838">
        <w:rPr>
          <w:rtl/>
        </w:rPr>
        <w:t xml:space="preserve"> </w:t>
      </w:r>
      <w:r w:rsidRPr="00FC0E55">
        <w:rPr>
          <w:rtl/>
        </w:rPr>
        <w:t>היושב</w:t>
      </w:r>
      <w:r w:rsidR="00957838">
        <w:rPr>
          <w:rtl/>
        </w:rPr>
        <w:t>-</w:t>
      </w:r>
      <w:r w:rsidRPr="00FC0E55">
        <w:rPr>
          <w:rtl/>
        </w:rPr>
        <w:t>ראש,</w:t>
      </w:r>
      <w:r w:rsidR="00957838">
        <w:rPr>
          <w:rtl/>
        </w:rPr>
        <w:t xml:space="preserve"> </w:t>
      </w:r>
      <w:r w:rsidRPr="00FC0E55">
        <w:rPr>
          <w:rtl/>
        </w:rPr>
        <w:t>אני</w:t>
      </w:r>
      <w:r w:rsidR="00957838">
        <w:rPr>
          <w:rtl/>
        </w:rPr>
        <w:t xml:space="preserve"> </w:t>
      </w:r>
      <w:r w:rsidRPr="00FC0E55">
        <w:rPr>
          <w:rtl/>
        </w:rPr>
        <w:t>רוצה להתמקד בשאלה, אבל אני חייב הערה לנואם הקודם.</w:t>
      </w:r>
      <w:r w:rsidR="00957838">
        <w:rPr>
          <w:rtl/>
        </w:rPr>
        <w:t xml:space="preserve"> </w:t>
      </w:r>
      <w:r w:rsidRPr="00FC0E55">
        <w:rPr>
          <w:rtl/>
        </w:rPr>
        <w:t>המקור שלנו הוא כאן, בארץ הזאת. זאת המולדת שלנו, נמשיך לחיות כאן.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רחבעם זאבי (מולדת):</w:t>
      </w:r>
    </w:p>
    <w:p w:rsidR="00957838" w:rsidRDefault="00957838" w:rsidP="00957838">
      <w:pPr>
        <w:rPr>
          <w:rtl/>
        </w:rPr>
      </w:pPr>
    </w:p>
    <w:p w:rsidR="00957838" w:rsidRDefault="00957838" w:rsidP="00957838">
      <w:pPr>
        <w:rPr>
          <w:rtl/>
        </w:rPr>
      </w:pPr>
      <w:r>
        <w:rPr>
          <w:rtl/>
        </w:rPr>
        <w:t>–</w:t>
      </w:r>
      <w:r w:rsidR="00FC0E55" w:rsidRPr="00FC0E55">
        <w:rPr>
          <w:rtl/>
        </w:rPr>
        <w:t xml:space="preserve"> </w:t>
      </w:r>
      <w:r>
        <w:rPr>
          <w:rtl/>
        </w:rPr>
        <w:t>–</w:t>
      </w:r>
      <w:r w:rsidR="00FC0E55" w:rsidRPr="00FC0E55">
        <w:rPr>
          <w:rtl/>
        </w:rPr>
        <w:t xml:space="preserve"> </w:t>
      </w:r>
      <w:r>
        <w:rPr>
          <w:rtl/>
        </w:rPr>
        <w:t>–</w:t>
      </w:r>
      <w:r w:rsidR="00FC0E55" w:rsidRPr="00FC0E55">
        <w:rPr>
          <w:rtl/>
        </w:rPr>
        <w:t xml:space="preserve"> 20 מדינות.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עבד</w:t>
      </w:r>
      <w:r>
        <w:rPr>
          <w:rtl/>
        </w:rPr>
        <w:t>-</w:t>
      </w:r>
      <w:r w:rsidRPr="00957838">
        <w:rPr>
          <w:rtl/>
        </w:rPr>
        <w:t>אלוהב דראושה (מד"ע):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אנחנו כאן. אנחנו צאצאי הכנענים הראשונים.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גברתי שרת החינוך והתרבות, מערכת החינוך הערבית סובלת משלוש בעיות מרכזיות: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1.</w:t>
      </w:r>
      <w:r w:rsidR="00957838">
        <w:rPr>
          <w:rtl/>
        </w:rPr>
        <w:t xml:space="preserve"> </w:t>
      </w:r>
      <w:r w:rsidRPr="00FC0E55">
        <w:rPr>
          <w:rtl/>
        </w:rPr>
        <w:t>מוטיבציה נמוכה בגלל שיטת המינויים וההעברות הפסולה, פרוטקציות ושחיתות,</w:t>
      </w:r>
      <w:r w:rsidR="00957838">
        <w:rPr>
          <w:rtl/>
        </w:rPr>
        <w:t xml:space="preserve"> </w:t>
      </w:r>
      <w:r w:rsidRPr="00FC0E55">
        <w:rPr>
          <w:rtl/>
        </w:rPr>
        <w:t>חוסר הזדהות עם התפקיד והכשרה לא תקינה של מורים.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2.</w:t>
      </w:r>
      <w:r w:rsidR="00957838">
        <w:rPr>
          <w:rtl/>
        </w:rPr>
        <w:t xml:space="preserve"> </w:t>
      </w:r>
      <w:r w:rsidRPr="00FC0E55">
        <w:rPr>
          <w:rtl/>
        </w:rPr>
        <w:t>בעיות</w:t>
      </w:r>
      <w:r w:rsidR="00957838">
        <w:rPr>
          <w:rtl/>
        </w:rPr>
        <w:t xml:space="preserve"> </w:t>
      </w:r>
      <w:r w:rsidRPr="00FC0E55">
        <w:rPr>
          <w:rtl/>
        </w:rPr>
        <w:t>מינהליות</w:t>
      </w:r>
      <w:r w:rsidR="00957838">
        <w:rPr>
          <w:rtl/>
        </w:rPr>
        <w:t xml:space="preserve"> </w:t>
      </w:r>
      <w:r w:rsidRPr="00FC0E55">
        <w:rPr>
          <w:rtl/>
        </w:rPr>
        <w:t xml:space="preserve">קשות </w:t>
      </w:r>
      <w:r w:rsidR="00957838">
        <w:rPr>
          <w:rtl/>
        </w:rPr>
        <w:t>–</w:t>
      </w:r>
      <w:r w:rsidRPr="00FC0E55">
        <w:rPr>
          <w:rtl/>
        </w:rPr>
        <w:t xml:space="preserve"> הביזור שהוא רק בפה, ולא שילוב כפי שהובטח, ולא</w:t>
      </w:r>
      <w:r w:rsidR="00957838">
        <w:rPr>
          <w:rtl/>
        </w:rPr>
        <w:t xml:space="preserve"> </w:t>
      </w:r>
      <w:r w:rsidRPr="00FC0E55">
        <w:rPr>
          <w:rtl/>
        </w:rPr>
        <w:t>קיים</w:t>
      </w:r>
      <w:r w:rsidR="00957838">
        <w:rPr>
          <w:rtl/>
        </w:rPr>
        <w:t xml:space="preserve"> </w:t>
      </w:r>
      <w:r w:rsidRPr="00FC0E55">
        <w:rPr>
          <w:rtl/>
        </w:rPr>
        <w:t>שילוב</w:t>
      </w:r>
      <w:r w:rsidR="00957838">
        <w:rPr>
          <w:rtl/>
        </w:rPr>
        <w:t xml:space="preserve"> </w:t>
      </w:r>
      <w:r w:rsidRPr="00FC0E55">
        <w:rPr>
          <w:rtl/>
        </w:rPr>
        <w:t>אמת במערכת החינוך במדינה בין בתי</w:t>
      </w:r>
      <w:r w:rsidR="00957838">
        <w:rPr>
          <w:rtl/>
        </w:rPr>
        <w:t>-</w:t>
      </w:r>
      <w:r w:rsidRPr="00FC0E55">
        <w:rPr>
          <w:rtl/>
        </w:rPr>
        <w:t>הספר הערביים והיהודיים. תקנים לא</w:t>
      </w:r>
      <w:r w:rsidR="00957838">
        <w:rPr>
          <w:rtl/>
        </w:rPr>
        <w:t xml:space="preserve"> </w:t>
      </w:r>
      <w:r w:rsidRPr="00FC0E55">
        <w:rPr>
          <w:rtl/>
        </w:rPr>
        <w:t>שווים, ומבקרת המדינה מדברת על 10,000 תקנים חסרים למורים.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3.</w:t>
      </w:r>
      <w:r w:rsidR="00957838">
        <w:rPr>
          <w:rtl/>
        </w:rPr>
        <w:t xml:space="preserve"> </w:t>
      </w:r>
      <w:r w:rsidRPr="00FC0E55">
        <w:rPr>
          <w:rtl/>
        </w:rPr>
        <w:t>הבעיות</w:t>
      </w:r>
      <w:r w:rsidR="00957838">
        <w:rPr>
          <w:rtl/>
        </w:rPr>
        <w:t xml:space="preserve"> </w:t>
      </w:r>
      <w:r w:rsidRPr="00FC0E55">
        <w:rPr>
          <w:rtl/>
        </w:rPr>
        <w:t>הפיסיות:</w:t>
      </w:r>
      <w:r w:rsidR="00957838">
        <w:rPr>
          <w:rtl/>
        </w:rPr>
        <w:t xml:space="preserve"> </w:t>
      </w:r>
      <w:r w:rsidRPr="00FC0E55">
        <w:rPr>
          <w:rtl/>
        </w:rPr>
        <w:t>1,200</w:t>
      </w:r>
      <w:r w:rsidR="00957838">
        <w:rPr>
          <w:rtl/>
        </w:rPr>
        <w:t xml:space="preserve"> </w:t>
      </w:r>
      <w:r w:rsidRPr="00FC0E55">
        <w:rPr>
          <w:rtl/>
        </w:rPr>
        <w:t>כיתות</w:t>
      </w:r>
      <w:r w:rsidR="00957838">
        <w:rPr>
          <w:rtl/>
        </w:rPr>
        <w:t xml:space="preserve"> </w:t>
      </w:r>
      <w:r w:rsidRPr="00FC0E55">
        <w:rPr>
          <w:rtl/>
        </w:rPr>
        <w:t>חסרות, חסרים אולמות, ספריות ומעבדות.</w:t>
      </w:r>
      <w:r w:rsidR="00957838">
        <w:rPr>
          <w:rtl/>
        </w:rPr>
        <w:t xml:space="preserve"> </w:t>
      </w:r>
      <w:r w:rsidRPr="00FC0E55">
        <w:rPr>
          <w:rtl/>
        </w:rPr>
        <w:t xml:space="preserve">כתוצאה מכך </w:t>
      </w:r>
      <w:r w:rsidR="00957838" w:rsidRPr="00FC0E55">
        <w:rPr>
          <w:rtl/>
        </w:rPr>
        <w:t>56</w:t>
      </w:r>
      <w:r w:rsidR="00957838">
        <w:rPr>
          <w:rtl/>
        </w:rPr>
        <w:t>%</w:t>
      </w:r>
      <w:r w:rsidRPr="00FC0E55">
        <w:rPr>
          <w:rtl/>
        </w:rPr>
        <w:t xml:space="preserve"> מתלמידי התיכון נושרים; </w:t>
      </w:r>
      <w:r w:rsidR="00957838" w:rsidRPr="00FC0E55">
        <w:rPr>
          <w:rtl/>
        </w:rPr>
        <w:t>36</w:t>
      </w:r>
      <w:r w:rsidR="00957838">
        <w:rPr>
          <w:rtl/>
        </w:rPr>
        <w:t>%</w:t>
      </w:r>
      <w:r w:rsidRPr="00FC0E55">
        <w:rPr>
          <w:rtl/>
        </w:rPr>
        <w:t xml:space="preserve"> מגילאי 15 נושרים; צפיפות בכיתות, </w:t>
      </w:r>
      <w:r w:rsidR="00957838" w:rsidRPr="00FC0E55">
        <w:rPr>
          <w:rtl/>
        </w:rPr>
        <w:t>67</w:t>
      </w:r>
      <w:r w:rsidR="00957838">
        <w:rPr>
          <w:rtl/>
        </w:rPr>
        <w:t xml:space="preserve">% </w:t>
      </w:r>
      <w:r w:rsidRPr="00FC0E55">
        <w:rPr>
          <w:rtl/>
        </w:rPr>
        <w:t>מנבחני</w:t>
      </w:r>
      <w:r w:rsidR="00957838">
        <w:rPr>
          <w:rtl/>
        </w:rPr>
        <w:t xml:space="preserve"> </w:t>
      </w:r>
      <w:r w:rsidRPr="00FC0E55">
        <w:rPr>
          <w:rtl/>
        </w:rPr>
        <w:t>מבחני</w:t>
      </w:r>
      <w:r w:rsidR="00957838">
        <w:rPr>
          <w:rtl/>
        </w:rPr>
        <w:t xml:space="preserve"> </w:t>
      </w:r>
      <w:r w:rsidRPr="00FC0E55">
        <w:rPr>
          <w:rtl/>
        </w:rPr>
        <w:t>הבגרות</w:t>
      </w:r>
      <w:r w:rsidR="00957838">
        <w:rPr>
          <w:rtl/>
        </w:rPr>
        <w:t xml:space="preserve"> </w:t>
      </w:r>
      <w:r w:rsidRPr="00FC0E55">
        <w:rPr>
          <w:rtl/>
        </w:rPr>
        <w:t>נכשלו;</w:t>
      </w:r>
      <w:r w:rsidR="00957838">
        <w:rPr>
          <w:rtl/>
        </w:rPr>
        <w:t xml:space="preserve"> </w:t>
      </w:r>
      <w:r w:rsidR="00957838" w:rsidRPr="00FC0E55">
        <w:rPr>
          <w:rtl/>
        </w:rPr>
        <w:t>50</w:t>
      </w:r>
      <w:r w:rsidR="00957838">
        <w:rPr>
          <w:rtl/>
        </w:rPr>
        <w:t>%–</w:t>
      </w:r>
      <w:r w:rsidR="00957838" w:rsidRPr="00FC0E55">
        <w:rPr>
          <w:rtl/>
        </w:rPr>
        <w:t>70</w:t>
      </w:r>
      <w:r w:rsidR="00957838">
        <w:rPr>
          <w:rtl/>
        </w:rPr>
        <w:t xml:space="preserve">% </w:t>
      </w:r>
      <w:r w:rsidRPr="00FC0E55">
        <w:rPr>
          <w:rtl/>
        </w:rPr>
        <w:t>נכשלו</w:t>
      </w:r>
      <w:r w:rsidR="00957838">
        <w:rPr>
          <w:rtl/>
        </w:rPr>
        <w:t xml:space="preserve"> </w:t>
      </w:r>
      <w:r w:rsidRPr="00FC0E55">
        <w:rPr>
          <w:rtl/>
        </w:rPr>
        <w:t>בבחינות</w:t>
      </w:r>
      <w:r w:rsidR="00957838">
        <w:rPr>
          <w:rtl/>
        </w:rPr>
        <w:t xml:space="preserve"> </w:t>
      </w:r>
      <w:r w:rsidRPr="00FC0E55">
        <w:rPr>
          <w:rtl/>
        </w:rPr>
        <w:t>המתמטיקה</w:t>
      </w:r>
      <w:r w:rsidR="00957838">
        <w:rPr>
          <w:rtl/>
        </w:rPr>
        <w:t xml:space="preserve"> </w:t>
      </w:r>
      <w:r w:rsidRPr="00FC0E55">
        <w:rPr>
          <w:rtl/>
        </w:rPr>
        <w:t>והבנת</w:t>
      </w:r>
      <w:r w:rsidR="00957838">
        <w:rPr>
          <w:rtl/>
        </w:rPr>
        <w:t xml:space="preserve"> </w:t>
      </w:r>
      <w:r w:rsidRPr="00FC0E55">
        <w:rPr>
          <w:rtl/>
        </w:rPr>
        <w:t>הנקרא</w:t>
      </w:r>
      <w:r w:rsidR="00957838">
        <w:rPr>
          <w:rtl/>
        </w:rPr>
        <w:t xml:space="preserve"> </w:t>
      </w:r>
      <w:r w:rsidRPr="00FC0E55">
        <w:rPr>
          <w:rtl/>
        </w:rPr>
        <w:t>בבית</w:t>
      </w:r>
      <w:r w:rsidR="00957838">
        <w:rPr>
          <w:rtl/>
        </w:rPr>
        <w:t>-</w:t>
      </w:r>
      <w:r w:rsidRPr="00FC0E55">
        <w:rPr>
          <w:rtl/>
        </w:rPr>
        <w:t>הספר היסודי.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ד' שילנסקי: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חבר הכנסת דראושה.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עבד</w:t>
      </w:r>
      <w:r>
        <w:rPr>
          <w:rtl/>
        </w:rPr>
        <w:t>-</w:t>
      </w:r>
      <w:r w:rsidRPr="00957838">
        <w:rPr>
          <w:rtl/>
        </w:rPr>
        <w:t>אלוהב דראושה (מד"ע):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אני</w:t>
      </w:r>
      <w:r w:rsidR="00957838">
        <w:rPr>
          <w:rtl/>
        </w:rPr>
        <w:t xml:space="preserve"> </w:t>
      </w:r>
      <w:r w:rsidRPr="00FC0E55">
        <w:rPr>
          <w:rtl/>
        </w:rPr>
        <w:t>רוצה</w:t>
      </w:r>
      <w:r w:rsidR="00957838">
        <w:rPr>
          <w:rtl/>
        </w:rPr>
        <w:t xml:space="preserve"> </w:t>
      </w:r>
      <w:r w:rsidRPr="00FC0E55">
        <w:rPr>
          <w:rtl/>
        </w:rPr>
        <w:t>לשאול</w:t>
      </w:r>
      <w:r w:rsidR="00957838">
        <w:rPr>
          <w:rtl/>
        </w:rPr>
        <w:t xml:space="preserve"> </w:t>
      </w:r>
      <w:r w:rsidRPr="00FC0E55">
        <w:rPr>
          <w:rtl/>
        </w:rPr>
        <w:t>את</w:t>
      </w:r>
      <w:r w:rsidR="00957838">
        <w:rPr>
          <w:rtl/>
        </w:rPr>
        <w:t xml:space="preserve"> </w:t>
      </w:r>
      <w:r w:rsidRPr="00FC0E55">
        <w:rPr>
          <w:rtl/>
        </w:rPr>
        <w:t>כבוד</w:t>
      </w:r>
      <w:r w:rsidR="00957838">
        <w:rPr>
          <w:rtl/>
        </w:rPr>
        <w:t xml:space="preserve"> </w:t>
      </w:r>
      <w:r w:rsidRPr="00FC0E55">
        <w:rPr>
          <w:rtl/>
        </w:rPr>
        <w:t>השרה: לנוכח כל הנתונים המדאיגים הללו, האם מאז</w:t>
      </w:r>
      <w:r w:rsidR="00957838">
        <w:rPr>
          <w:rtl/>
        </w:rPr>
        <w:t xml:space="preserve"> </w:t>
      </w:r>
      <w:r w:rsidRPr="00FC0E55">
        <w:rPr>
          <w:rtl/>
        </w:rPr>
        <w:t>כניסתך לתפקיד התווית תוכנית לפתרון הבעיות האלה שמהן סובלת מערכת החינוך הערבית?</w:t>
      </w:r>
      <w:r w:rsidR="00957838">
        <w:rPr>
          <w:rtl/>
        </w:rPr>
        <w:t xml:space="preserve"> </w:t>
      </w:r>
      <w:r w:rsidRPr="00FC0E55">
        <w:rPr>
          <w:rtl/>
        </w:rPr>
        <w:t xml:space="preserve">אם כן </w:t>
      </w:r>
      <w:r w:rsidR="00957838">
        <w:rPr>
          <w:rtl/>
        </w:rPr>
        <w:t>–</w:t>
      </w:r>
      <w:r w:rsidRPr="00FC0E55">
        <w:rPr>
          <w:rtl/>
        </w:rPr>
        <w:t xml:space="preserve"> מה היא התוכנית? אם לא </w:t>
      </w:r>
      <w:r w:rsidR="00957838">
        <w:rPr>
          <w:rtl/>
        </w:rPr>
        <w:t>–</w:t>
      </w:r>
      <w:r w:rsidRPr="00FC0E55">
        <w:rPr>
          <w:rtl/>
        </w:rPr>
        <w:t xml:space="preserve"> האם את מתכוונת להכין תוכנית כזאת שתעזור להתגבר</w:t>
      </w:r>
      <w:r w:rsidR="00957838">
        <w:rPr>
          <w:rtl/>
        </w:rPr>
        <w:t xml:space="preserve"> </w:t>
      </w:r>
      <w:r w:rsidRPr="00FC0E55">
        <w:rPr>
          <w:rtl/>
        </w:rPr>
        <w:t>על הבעיות האלה? תודה.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ד' שילנסקי: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תודה</w:t>
      </w:r>
      <w:r w:rsidR="00957838">
        <w:rPr>
          <w:rtl/>
        </w:rPr>
        <w:t xml:space="preserve"> </w:t>
      </w:r>
      <w:r w:rsidRPr="00FC0E55">
        <w:rPr>
          <w:rtl/>
        </w:rPr>
        <w:t>רבה.</w:t>
      </w:r>
      <w:r w:rsidR="00957838">
        <w:rPr>
          <w:rtl/>
        </w:rPr>
        <w:t xml:space="preserve"> </w:t>
      </w:r>
      <w:r w:rsidRPr="00FC0E55">
        <w:rPr>
          <w:rtl/>
        </w:rPr>
        <w:t>רשות השאלה לחבר הכנסת דוד מנע.</w:t>
      </w:r>
      <w:r w:rsidR="00957838">
        <w:rPr>
          <w:rtl/>
        </w:rPr>
        <w:t xml:space="preserve"> </w:t>
      </w:r>
      <w:r w:rsidRPr="00FC0E55">
        <w:rPr>
          <w:rtl/>
        </w:rPr>
        <w:t xml:space="preserve">אחריו </w:t>
      </w:r>
      <w:r w:rsidR="00957838">
        <w:rPr>
          <w:rtl/>
        </w:rPr>
        <w:t>–</w:t>
      </w:r>
      <w:r w:rsidRPr="00FC0E55">
        <w:rPr>
          <w:rtl/>
        </w:rPr>
        <w:t xml:space="preserve"> חבר הכנסת אסעד אסעד.</w:t>
      </w:r>
      <w:r w:rsidR="00957838">
        <w:rPr>
          <w:rtl/>
        </w:rPr>
        <w:t xml:space="preserve"> </w:t>
      </w:r>
      <w:r w:rsidRPr="00FC0E55">
        <w:rPr>
          <w:rtl/>
        </w:rPr>
        <w:t>אני חוזר ומבקש מכם להקפיד על הזמן.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דוד מנע (הליכוד):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אדוני</w:t>
      </w:r>
      <w:r w:rsidR="00957838">
        <w:rPr>
          <w:rtl/>
        </w:rPr>
        <w:t xml:space="preserve"> </w:t>
      </w:r>
      <w:r w:rsidRPr="00FC0E55">
        <w:rPr>
          <w:rtl/>
        </w:rPr>
        <w:t>היושב</w:t>
      </w:r>
      <w:r w:rsidR="00957838">
        <w:rPr>
          <w:rtl/>
        </w:rPr>
        <w:t>-</w:t>
      </w:r>
      <w:r w:rsidRPr="00FC0E55">
        <w:rPr>
          <w:rtl/>
        </w:rPr>
        <w:t>ראש, כנסת נכבדה, גברתי השרה, אין נתון מוטעה יותר בחוברת מאשר</w:t>
      </w:r>
      <w:r w:rsidR="00957838">
        <w:rPr>
          <w:rtl/>
        </w:rPr>
        <w:t xml:space="preserve"> </w:t>
      </w:r>
      <w:r w:rsidRPr="00FC0E55">
        <w:rPr>
          <w:rtl/>
        </w:rPr>
        <w:t>ההכללה</w:t>
      </w:r>
      <w:r w:rsidR="00957838">
        <w:rPr>
          <w:rtl/>
        </w:rPr>
        <w:t xml:space="preserve"> </w:t>
      </w:r>
      <w:r w:rsidRPr="00FC0E55">
        <w:rPr>
          <w:rtl/>
        </w:rPr>
        <w:t>לגבי המגזר היהודי.</w:t>
      </w:r>
      <w:r w:rsidR="00957838">
        <w:rPr>
          <w:rtl/>
        </w:rPr>
        <w:t xml:space="preserve"> </w:t>
      </w:r>
      <w:r w:rsidRPr="00FC0E55">
        <w:rPr>
          <w:rtl/>
        </w:rPr>
        <w:t>כשמדברים על אחוז נשירה מבתי</w:t>
      </w:r>
      <w:r w:rsidR="00957838">
        <w:rPr>
          <w:rtl/>
        </w:rPr>
        <w:t>-</w:t>
      </w:r>
      <w:r w:rsidRPr="00FC0E55">
        <w:rPr>
          <w:rtl/>
        </w:rPr>
        <w:t>ספר במגזר היהודי, טעות</w:t>
      </w:r>
      <w:r w:rsidR="00957838">
        <w:rPr>
          <w:rtl/>
        </w:rPr>
        <w:t xml:space="preserve"> </w:t>
      </w:r>
      <w:r w:rsidRPr="00FC0E55">
        <w:rPr>
          <w:rtl/>
        </w:rPr>
        <w:t>היא</w:t>
      </w:r>
      <w:r w:rsidR="00957838">
        <w:rPr>
          <w:rtl/>
        </w:rPr>
        <w:t xml:space="preserve"> </w:t>
      </w:r>
      <w:r w:rsidRPr="00FC0E55">
        <w:rPr>
          <w:rtl/>
        </w:rPr>
        <w:t>לומר</w:t>
      </w:r>
      <w:r w:rsidR="00957838">
        <w:rPr>
          <w:rtl/>
        </w:rPr>
        <w:t xml:space="preserve"> </w:t>
      </w:r>
      <w:r w:rsidRPr="00FC0E55">
        <w:rPr>
          <w:rtl/>
        </w:rPr>
        <w:t>מגזר יהודי בלבד בלי לפרט. משום שהרי לא תל</w:t>
      </w:r>
      <w:r w:rsidR="00957838">
        <w:rPr>
          <w:rtl/>
        </w:rPr>
        <w:t>-</w:t>
      </w:r>
      <w:r w:rsidRPr="00FC0E55">
        <w:rPr>
          <w:rtl/>
        </w:rPr>
        <w:t>אביב כמו עיירות פיתוח; לא</w:t>
      </w:r>
      <w:r w:rsidR="00957838">
        <w:rPr>
          <w:rtl/>
        </w:rPr>
        <w:t xml:space="preserve"> </w:t>
      </w:r>
      <w:r w:rsidRPr="00FC0E55">
        <w:rPr>
          <w:rtl/>
        </w:rPr>
        <w:t>צפון תל</w:t>
      </w:r>
      <w:r w:rsidR="00957838">
        <w:rPr>
          <w:rtl/>
        </w:rPr>
        <w:t>-</w:t>
      </w:r>
      <w:r w:rsidRPr="00FC0E55">
        <w:rPr>
          <w:rtl/>
        </w:rPr>
        <w:t>אביב כמו דרום תל</w:t>
      </w:r>
      <w:r w:rsidR="00957838">
        <w:rPr>
          <w:rtl/>
        </w:rPr>
        <w:t>-</w:t>
      </w:r>
      <w:r w:rsidRPr="00FC0E55">
        <w:rPr>
          <w:rtl/>
        </w:rPr>
        <w:t>אביב.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חייבת</w:t>
      </w:r>
      <w:r w:rsidR="00957838">
        <w:rPr>
          <w:rtl/>
        </w:rPr>
        <w:t xml:space="preserve"> </w:t>
      </w:r>
      <w:r w:rsidRPr="00FC0E55">
        <w:rPr>
          <w:rtl/>
        </w:rPr>
        <w:t>להיעשות</w:t>
      </w:r>
      <w:r w:rsidR="00957838">
        <w:rPr>
          <w:rtl/>
        </w:rPr>
        <w:t xml:space="preserve"> </w:t>
      </w:r>
      <w:r w:rsidRPr="00FC0E55">
        <w:rPr>
          <w:rtl/>
        </w:rPr>
        <w:t>בדיקה</w:t>
      </w:r>
      <w:r w:rsidR="00957838">
        <w:rPr>
          <w:rtl/>
        </w:rPr>
        <w:t xml:space="preserve"> </w:t>
      </w:r>
      <w:r w:rsidRPr="00FC0E55">
        <w:rPr>
          <w:rtl/>
        </w:rPr>
        <w:t>קפדנית</w:t>
      </w:r>
      <w:r w:rsidR="00957838">
        <w:rPr>
          <w:rtl/>
        </w:rPr>
        <w:t xml:space="preserve"> </w:t>
      </w:r>
      <w:r w:rsidRPr="00FC0E55">
        <w:rPr>
          <w:rtl/>
        </w:rPr>
        <w:t>בנושא</w:t>
      </w:r>
      <w:r w:rsidR="00957838">
        <w:rPr>
          <w:rtl/>
        </w:rPr>
        <w:t xml:space="preserve"> </w:t>
      </w:r>
      <w:r w:rsidRPr="00FC0E55">
        <w:rPr>
          <w:rtl/>
        </w:rPr>
        <w:t>הנשירה מבתי</w:t>
      </w:r>
      <w:r w:rsidR="00957838">
        <w:rPr>
          <w:rtl/>
        </w:rPr>
        <w:t>-</w:t>
      </w:r>
      <w:r w:rsidRPr="00FC0E55">
        <w:rPr>
          <w:rtl/>
        </w:rPr>
        <w:t>הספר, וצריך להיות טיפול</w:t>
      </w:r>
      <w:r w:rsidR="00957838">
        <w:rPr>
          <w:rtl/>
        </w:rPr>
        <w:t xml:space="preserve"> </w:t>
      </w:r>
      <w:r w:rsidRPr="00FC0E55">
        <w:rPr>
          <w:rtl/>
        </w:rPr>
        <w:t>בנושא במגזר היהודי. כי יש הבדלים גדולים מאוד בנשירה מבתי</w:t>
      </w:r>
      <w:r w:rsidR="00957838">
        <w:rPr>
          <w:rtl/>
        </w:rPr>
        <w:t>-</w:t>
      </w:r>
      <w:r w:rsidRPr="00FC0E55">
        <w:rPr>
          <w:rtl/>
        </w:rPr>
        <w:t>הספר בין עיירות פיתוח</w:t>
      </w:r>
      <w:r w:rsidR="00957838">
        <w:rPr>
          <w:rtl/>
        </w:rPr>
        <w:t xml:space="preserve"> </w:t>
      </w:r>
      <w:r w:rsidRPr="00FC0E55">
        <w:rPr>
          <w:rtl/>
        </w:rPr>
        <w:t>לבין ערים, ובין שכונות לבין יישובים אחרים.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בנושא</w:t>
      </w:r>
      <w:r w:rsidR="00957838">
        <w:rPr>
          <w:rtl/>
        </w:rPr>
        <w:t xml:space="preserve"> </w:t>
      </w:r>
      <w:r w:rsidRPr="00FC0E55">
        <w:rPr>
          <w:rtl/>
        </w:rPr>
        <w:t>זה של משרד החינוך הופתעתי לשמוע, וייתכן שזה היה גם בעבר, שיש מועצה</w:t>
      </w:r>
      <w:r w:rsidR="00957838">
        <w:rPr>
          <w:rtl/>
        </w:rPr>
        <w:t xml:space="preserve"> </w:t>
      </w:r>
      <w:r w:rsidRPr="00FC0E55">
        <w:rPr>
          <w:rtl/>
        </w:rPr>
        <w:t>לתרבות</w:t>
      </w:r>
      <w:r w:rsidR="00957838">
        <w:rPr>
          <w:rtl/>
        </w:rPr>
        <w:t xml:space="preserve"> </w:t>
      </w:r>
      <w:r w:rsidRPr="00FC0E55">
        <w:rPr>
          <w:rtl/>
        </w:rPr>
        <w:t>ואמנות</w:t>
      </w:r>
      <w:r w:rsidR="00957838">
        <w:rPr>
          <w:rtl/>
        </w:rPr>
        <w:t xml:space="preserve"> </w:t>
      </w:r>
      <w:r w:rsidRPr="00FC0E55">
        <w:rPr>
          <w:rtl/>
        </w:rPr>
        <w:t>של</w:t>
      </w:r>
      <w:r w:rsidR="00957838">
        <w:rPr>
          <w:rtl/>
        </w:rPr>
        <w:t xml:space="preserve"> </w:t>
      </w:r>
      <w:r w:rsidRPr="00FC0E55">
        <w:rPr>
          <w:rtl/>
        </w:rPr>
        <w:t>כלל</w:t>
      </w:r>
      <w:r w:rsidR="00957838">
        <w:rPr>
          <w:rtl/>
        </w:rPr>
        <w:t xml:space="preserve"> </w:t>
      </w:r>
      <w:r w:rsidRPr="00FC0E55">
        <w:rPr>
          <w:rtl/>
        </w:rPr>
        <w:t>עם ישראל, ויש גם איזה מוסד במשרד החינוך והתרבות שנקרא</w:t>
      </w:r>
      <w:r w:rsidR="00957838">
        <w:rPr>
          <w:rtl/>
        </w:rPr>
        <w:t xml:space="preserve"> </w:t>
      </w:r>
      <w:r w:rsidRPr="00FC0E55">
        <w:rPr>
          <w:rtl/>
        </w:rPr>
        <w:t>מורשת</w:t>
      </w:r>
      <w:r w:rsidR="00957838">
        <w:rPr>
          <w:rtl/>
        </w:rPr>
        <w:t xml:space="preserve"> </w:t>
      </w:r>
      <w:r w:rsidRPr="00FC0E55">
        <w:rPr>
          <w:rtl/>
        </w:rPr>
        <w:t>יהדות</w:t>
      </w:r>
      <w:r w:rsidR="00957838">
        <w:rPr>
          <w:rtl/>
        </w:rPr>
        <w:t xml:space="preserve"> </w:t>
      </w:r>
      <w:r w:rsidRPr="00FC0E55">
        <w:rPr>
          <w:rtl/>
        </w:rPr>
        <w:t>המזרח</w:t>
      </w:r>
      <w:r w:rsidR="00957838">
        <w:rPr>
          <w:rtl/>
        </w:rPr>
        <w:t xml:space="preserve"> </w:t>
      </w:r>
      <w:r w:rsidRPr="00FC0E55">
        <w:rPr>
          <w:rtl/>
        </w:rPr>
        <w:t>וכדומה.</w:t>
      </w:r>
      <w:r w:rsidR="00957838">
        <w:rPr>
          <w:rtl/>
        </w:rPr>
        <w:t xml:space="preserve"> </w:t>
      </w:r>
      <w:r w:rsidRPr="00FC0E55">
        <w:rPr>
          <w:rtl/>
        </w:rPr>
        <w:t>כאילו זה חלק אחד של עם ישראל, וזה חלק אחר של עם</w:t>
      </w:r>
      <w:r w:rsidR="00957838">
        <w:rPr>
          <w:rtl/>
        </w:rPr>
        <w:t xml:space="preserve"> </w:t>
      </w:r>
      <w:r w:rsidRPr="00FC0E55">
        <w:rPr>
          <w:rtl/>
        </w:rPr>
        <w:t>ישראל.</w:t>
      </w:r>
      <w:r w:rsidR="00957838">
        <w:rPr>
          <w:rtl/>
        </w:rPr>
        <w:t xml:space="preserve"> </w:t>
      </w:r>
      <w:r w:rsidRPr="00FC0E55">
        <w:rPr>
          <w:rtl/>
        </w:rPr>
        <w:t>אם</w:t>
      </w:r>
      <w:r w:rsidR="00957838">
        <w:rPr>
          <w:rtl/>
        </w:rPr>
        <w:t xml:space="preserve"> </w:t>
      </w:r>
      <w:r w:rsidRPr="00FC0E55">
        <w:rPr>
          <w:rtl/>
        </w:rPr>
        <w:t>זה</w:t>
      </w:r>
      <w:r w:rsidR="00957838">
        <w:rPr>
          <w:rtl/>
        </w:rPr>
        <w:t xml:space="preserve"> </w:t>
      </w:r>
      <w:r w:rsidRPr="00FC0E55">
        <w:rPr>
          <w:rtl/>
        </w:rPr>
        <w:t>היה גם בעבר, אני מגנה את התופעה הזאת. את ניסית לבטל את זה, כך</w:t>
      </w:r>
      <w:r w:rsidR="00957838">
        <w:rPr>
          <w:rtl/>
        </w:rPr>
        <w:t xml:space="preserve"> </w:t>
      </w:r>
      <w:r w:rsidRPr="00FC0E55">
        <w:rPr>
          <w:rtl/>
        </w:rPr>
        <w:t>הובהר</w:t>
      </w:r>
      <w:r w:rsidR="00957838">
        <w:rPr>
          <w:rtl/>
        </w:rPr>
        <w:t xml:space="preserve"> </w:t>
      </w:r>
      <w:r w:rsidRPr="00FC0E55">
        <w:rPr>
          <w:rtl/>
        </w:rPr>
        <w:t>לי,</w:t>
      </w:r>
      <w:r w:rsidR="00957838">
        <w:rPr>
          <w:rtl/>
        </w:rPr>
        <w:t xml:space="preserve"> </w:t>
      </w:r>
      <w:r w:rsidRPr="00FC0E55">
        <w:rPr>
          <w:rtl/>
        </w:rPr>
        <w:t>כדי</w:t>
      </w:r>
      <w:r w:rsidR="00957838">
        <w:rPr>
          <w:rtl/>
        </w:rPr>
        <w:t xml:space="preserve"> </w:t>
      </w:r>
      <w:r w:rsidRPr="00FC0E55">
        <w:rPr>
          <w:rtl/>
        </w:rPr>
        <w:t>לנסות לעשות משהו אחיד ולמנות מנהל מדורים משותף, אלא שאז איימו</w:t>
      </w:r>
      <w:r w:rsidR="00957838">
        <w:rPr>
          <w:rtl/>
        </w:rPr>
        <w:t xml:space="preserve"> </w:t>
      </w:r>
      <w:r w:rsidRPr="00FC0E55">
        <w:rPr>
          <w:rtl/>
        </w:rPr>
        <w:t>אחרים שיתפטרו מתפקידיהם.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מדוע</w:t>
      </w:r>
      <w:r w:rsidR="00957838">
        <w:rPr>
          <w:rtl/>
        </w:rPr>
        <w:t xml:space="preserve"> </w:t>
      </w:r>
      <w:r w:rsidRPr="00FC0E55">
        <w:rPr>
          <w:rtl/>
        </w:rPr>
        <w:t>לא</w:t>
      </w:r>
      <w:r w:rsidR="00957838">
        <w:rPr>
          <w:rtl/>
        </w:rPr>
        <w:t xml:space="preserve"> </w:t>
      </w:r>
      <w:r w:rsidRPr="00FC0E55">
        <w:rPr>
          <w:rtl/>
        </w:rPr>
        <w:t>להקים מועצה</w:t>
      </w:r>
      <w:r w:rsidR="00957838">
        <w:rPr>
          <w:rtl/>
        </w:rPr>
        <w:t xml:space="preserve"> </w:t>
      </w:r>
      <w:r w:rsidRPr="00FC0E55">
        <w:rPr>
          <w:rtl/>
        </w:rPr>
        <w:t>לתרבות ואמנות לכל עם ישראל,</w:t>
      </w:r>
      <w:r w:rsidR="00957838">
        <w:rPr>
          <w:rtl/>
        </w:rPr>
        <w:t xml:space="preserve"> </w:t>
      </w:r>
      <w:r w:rsidRPr="00FC0E55">
        <w:rPr>
          <w:rtl/>
        </w:rPr>
        <w:t>ולא להפריד בין שכונות</w:t>
      </w:r>
      <w:r w:rsidR="00957838">
        <w:rPr>
          <w:rtl/>
        </w:rPr>
        <w:t xml:space="preserve"> </w:t>
      </w:r>
      <w:r w:rsidRPr="00FC0E55">
        <w:rPr>
          <w:rtl/>
        </w:rPr>
        <w:t>ועיירות פיתוח ובין כלל עם ישראל?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ד' שילנסקי: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תודה רבה.</w:t>
      </w:r>
      <w:r w:rsidR="00957838">
        <w:rPr>
          <w:rtl/>
        </w:rPr>
        <w:t xml:space="preserve"> </w:t>
      </w:r>
      <w:r w:rsidRPr="00FC0E55">
        <w:rPr>
          <w:rtl/>
        </w:rPr>
        <w:t>חברת הכנסת לימור לבנת, אני רואה שאת מתקרבת למיקרופון. אני מבין</w:t>
      </w:r>
      <w:r w:rsidR="00957838">
        <w:rPr>
          <w:rtl/>
        </w:rPr>
        <w:t xml:space="preserve"> </w:t>
      </w:r>
      <w:r w:rsidRPr="00FC0E55">
        <w:rPr>
          <w:rtl/>
        </w:rPr>
        <w:t>שיש</w:t>
      </w:r>
      <w:r w:rsidR="00957838">
        <w:rPr>
          <w:rtl/>
        </w:rPr>
        <w:t xml:space="preserve"> </w:t>
      </w:r>
      <w:r w:rsidRPr="00FC0E55">
        <w:rPr>
          <w:rtl/>
        </w:rPr>
        <w:t>לך</w:t>
      </w:r>
      <w:r w:rsidR="00957838">
        <w:rPr>
          <w:rtl/>
        </w:rPr>
        <w:t xml:space="preserve"> </w:t>
      </w:r>
      <w:r w:rsidRPr="00FC0E55">
        <w:rPr>
          <w:rtl/>
        </w:rPr>
        <w:t>בעיה</w:t>
      </w:r>
      <w:r w:rsidR="00957838">
        <w:rPr>
          <w:rtl/>
        </w:rPr>
        <w:t xml:space="preserve"> </w:t>
      </w:r>
      <w:r w:rsidRPr="00FC0E55">
        <w:rPr>
          <w:rtl/>
        </w:rPr>
        <w:t>עם רגל.</w:t>
      </w:r>
      <w:r w:rsidR="00957838">
        <w:rPr>
          <w:rtl/>
        </w:rPr>
        <w:t xml:space="preserve"> </w:t>
      </w:r>
      <w:r w:rsidRPr="00FC0E55">
        <w:rPr>
          <w:rtl/>
        </w:rPr>
        <w:t>כשיגיע תורך לדבר יגישו לך את המיקרופון, כך שתוכלי לדבר</w:t>
      </w:r>
      <w:r w:rsidR="00957838">
        <w:rPr>
          <w:rtl/>
        </w:rPr>
        <w:t xml:space="preserve"> </w:t>
      </w:r>
      <w:r w:rsidRPr="00FC0E55">
        <w:rPr>
          <w:rtl/>
        </w:rPr>
        <w:t>ממקום שבתך.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לימור לבנת (הליכוד):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זה בסדר, אדוני היושב</w:t>
      </w:r>
      <w:r w:rsidR="00957838">
        <w:rPr>
          <w:rtl/>
        </w:rPr>
        <w:t>-</w:t>
      </w:r>
      <w:r w:rsidRPr="00FC0E55">
        <w:rPr>
          <w:rtl/>
        </w:rPr>
        <w:t>ראש. תודה.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ד' שילנסקי: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 xml:space="preserve">חבר הכנסת אסעד אסעד, בבקשה; אחריו </w:t>
      </w:r>
      <w:r w:rsidR="00957838">
        <w:rPr>
          <w:rtl/>
        </w:rPr>
        <w:t>–</w:t>
      </w:r>
      <w:r w:rsidRPr="00FC0E55">
        <w:rPr>
          <w:rtl/>
        </w:rPr>
        <w:t xml:space="preserve"> חברת הכנסת לימור לבנת.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אסעד אסעד (הליכוד):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אדוני</w:t>
      </w:r>
      <w:r w:rsidR="00957838">
        <w:rPr>
          <w:rtl/>
        </w:rPr>
        <w:t xml:space="preserve"> </w:t>
      </w:r>
      <w:r w:rsidRPr="00FC0E55">
        <w:rPr>
          <w:rtl/>
        </w:rPr>
        <w:t>היושב</w:t>
      </w:r>
      <w:r w:rsidR="00957838">
        <w:rPr>
          <w:rtl/>
        </w:rPr>
        <w:t>-</w:t>
      </w:r>
      <w:r w:rsidRPr="00FC0E55">
        <w:rPr>
          <w:rtl/>
        </w:rPr>
        <w:t>ראש,</w:t>
      </w:r>
      <w:r w:rsidR="00957838">
        <w:rPr>
          <w:rtl/>
        </w:rPr>
        <w:t xml:space="preserve"> </w:t>
      </w:r>
      <w:r w:rsidRPr="00FC0E55">
        <w:rPr>
          <w:rtl/>
        </w:rPr>
        <w:t>גברתי</w:t>
      </w:r>
      <w:r w:rsidR="00957838">
        <w:rPr>
          <w:rtl/>
        </w:rPr>
        <w:t xml:space="preserve"> </w:t>
      </w:r>
      <w:r w:rsidRPr="00FC0E55">
        <w:rPr>
          <w:rtl/>
        </w:rPr>
        <w:t>שרת</w:t>
      </w:r>
      <w:r w:rsidR="00957838">
        <w:rPr>
          <w:rtl/>
        </w:rPr>
        <w:t xml:space="preserve"> </w:t>
      </w:r>
      <w:r w:rsidRPr="00FC0E55">
        <w:rPr>
          <w:rtl/>
        </w:rPr>
        <w:t>החינוך, אחד היעדים החשובים של מערכת החינוך</w:t>
      </w:r>
      <w:r w:rsidR="00957838">
        <w:rPr>
          <w:rtl/>
        </w:rPr>
        <w:t xml:space="preserve"> </w:t>
      </w:r>
      <w:r w:rsidRPr="00FC0E55">
        <w:rPr>
          <w:rtl/>
        </w:rPr>
        <w:t>בתקציב</w:t>
      </w:r>
      <w:r w:rsidR="00957838">
        <w:rPr>
          <w:rtl/>
        </w:rPr>
        <w:t xml:space="preserve"> </w:t>
      </w:r>
      <w:r w:rsidRPr="00FC0E55">
        <w:rPr>
          <w:rtl/>
        </w:rPr>
        <w:t>1993, כפי שהופיעו בחוברת שהנחת היום על שולחן הכנסת, הינו שוויון במערכת</w:t>
      </w:r>
      <w:r w:rsidR="00957838">
        <w:rPr>
          <w:rtl/>
        </w:rPr>
        <w:t xml:space="preserve"> </w:t>
      </w:r>
      <w:r w:rsidRPr="00FC0E55">
        <w:rPr>
          <w:rtl/>
        </w:rPr>
        <w:t>החינוך,</w:t>
      </w:r>
      <w:r w:rsidR="00957838">
        <w:rPr>
          <w:rtl/>
        </w:rPr>
        <w:t xml:space="preserve"> </w:t>
      </w:r>
      <w:r w:rsidRPr="00FC0E55">
        <w:rPr>
          <w:rtl/>
        </w:rPr>
        <w:t>שוויון בין תלמיד לתלמיד, וכן בין המגזרים השונים, ואני מבין שבין המגזר</w:t>
      </w:r>
      <w:r w:rsidR="00957838">
        <w:rPr>
          <w:rtl/>
        </w:rPr>
        <w:t xml:space="preserve"> </w:t>
      </w:r>
      <w:r w:rsidRPr="00FC0E55">
        <w:rPr>
          <w:rtl/>
        </w:rPr>
        <w:t>היהודי למגזר הערבי, שכולל דרוזים, צ'רקסים, בדואים, ערבים נוצרים ומוסלמים.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אני</w:t>
      </w:r>
      <w:r w:rsidR="00957838">
        <w:rPr>
          <w:rtl/>
        </w:rPr>
        <w:t xml:space="preserve"> </w:t>
      </w:r>
      <w:r w:rsidRPr="00FC0E55">
        <w:rPr>
          <w:rtl/>
        </w:rPr>
        <w:t>רואה</w:t>
      </w:r>
      <w:r w:rsidR="00957838">
        <w:rPr>
          <w:rtl/>
        </w:rPr>
        <w:t xml:space="preserve"> </w:t>
      </w:r>
      <w:r w:rsidRPr="00FC0E55">
        <w:rPr>
          <w:rtl/>
        </w:rPr>
        <w:t>שכתבת</w:t>
      </w:r>
      <w:r w:rsidR="00957838">
        <w:rPr>
          <w:rtl/>
        </w:rPr>
        <w:t xml:space="preserve"> </w:t>
      </w:r>
      <w:r w:rsidRPr="00FC0E55">
        <w:rPr>
          <w:rtl/>
        </w:rPr>
        <w:t>שם,</w:t>
      </w:r>
      <w:r w:rsidR="00957838">
        <w:rPr>
          <w:rtl/>
        </w:rPr>
        <w:t xml:space="preserve"> </w:t>
      </w:r>
      <w:r w:rsidRPr="00FC0E55">
        <w:rPr>
          <w:rtl/>
        </w:rPr>
        <w:t>שיש הוספת שעות לימוד ותקנים פה ושם, בניית 300 חדרי</w:t>
      </w:r>
      <w:r w:rsidR="00957838">
        <w:rPr>
          <w:rtl/>
        </w:rPr>
        <w:t xml:space="preserve"> </w:t>
      </w:r>
      <w:r w:rsidRPr="00FC0E55">
        <w:rPr>
          <w:rtl/>
        </w:rPr>
        <w:t>לימוד</w:t>
      </w:r>
      <w:r w:rsidR="00957838">
        <w:rPr>
          <w:rtl/>
        </w:rPr>
        <w:t xml:space="preserve"> </w:t>
      </w:r>
      <w:r w:rsidRPr="00FC0E55">
        <w:rPr>
          <w:rtl/>
        </w:rPr>
        <w:t>וכו'.</w:t>
      </w:r>
      <w:r w:rsidR="00957838">
        <w:rPr>
          <w:rtl/>
        </w:rPr>
        <w:t xml:space="preserve"> </w:t>
      </w:r>
      <w:r w:rsidRPr="00FC0E55">
        <w:rPr>
          <w:rtl/>
        </w:rPr>
        <w:t>כל אלה הם, לדעתי, רק תיקונים קוסמטיים, שלא יכולים לתקן את מערכת</w:t>
      </w:r>
      <w:r w:rsidR="00957838">
        <w:rPr>
          <w:rtl/>
        </w:rPr>
        <w:t xml:space="preserve"> </w:t>
      </w:r>
      <w:r w:rsidRPr="00FC0E55">
        <w:rPr>
          <w:rtl/>
        </w:rPr>
        <w:t>החינוך במגזר המיעוטים, הכולל את כל המגזרים שהזכרתי.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אני</w:t>
      </w:r>
      <w:r w:rsidR="00957838">
        <w:rPr>
          <w:rtl/>
        </w:rPr>
        <w:t xml:space="preserve"> </w:t>
      </w:r>
      <w:r w:rsidRPr="00FC0E55">
        <w:rPr>
          <w:rtl/>
        </w:rPr>
        <w:t>לא</w:t>
      </w:r>
      <w:r w:rsidR="00957838">
        <w:rPr>
          <w:rtl/>
        </w:rPr>
        <w:t xml:space="preserve"> </w:t>
      </w:r>
      <w:r w:rsidRPr="00FC0E55">
        <w:rPr>
          <w:rtl/>
        </w:rPr>
        <w:t>רוצה</w:t>
      </w:r>
      <w:r w:rsidR="00957838">
        <w:rPr>
          <w:rtl/>
        </w:rPr>
        <w:t xml:space="preserve"> </w:t>
      </w:r>
      <w:r w:rsidRPr="00FC0E55">
        <w:rPr>
          <w:rtl/>
        </w:rPr>
        <w:t>לחזור</w:t>
      </w:r>
      <w:r w:rsidR="00957838">
        <w:rPr>
          <w:rtl/>
        </w:rPr>
        <w:t xml:space="preserve"> </w:t>
      </w:r>
      <w:r w:rsidRPr="00FC0E55">
        <w:rPr>
          <w:rtl/>
        </w:rPr>
        <w:t>על הנתונים שהעלה חבר הכנסת דראושה, מכיוון שהפער בין</w:t>
      </w:r>
      <w:r w:rsidR="00957838">
        <w:rPr>
          <w:rtl/>
        </w:rPr>
        <w:t xml:space="preserve"> </w:t>
      </w:r>
      <w:r w:rsidRPr="00FC0E55">
        <w:rPr>
          <w:rtl/>
        </w:rPr>
        <w:t>המגזר</w:t>
      </w:r>
      <w:r w:rsidR="00957838">
        <w:rPr>
          <w:rtl/>
        </w:rPr>
        <w:t xml:space="preserve"> </w:t>
      </w:r>
      <w:r w:rsidRPr="00FC0E55">
        <w:rPr>
          <w:rtl/>
        </w:rPr>
        <w:t xml:space="preserve">היהודי לבין מגזר המיעוטים </w:t>
      </w:r>
      <w:r w:rsidR="00957838">
        <w:rPr>
          <w:rtl/>
        </w:rPr>
        <w:t>–</w:t>
      </w:r>
      <w:r w:rsidRPr="00FC0E55">
        <w:rPr>
          <w:rtl/>
        </w:rPr>
        <w:t xml:space="preserve"> ואני מתייחס ספציפית למגזר הדרוזי </w:t>
      </w:r>
      <w:r w:rsidR="00957838">
        <w:rPr>
          <w:rtl/>
        </w:rPr>
        <w:t>–</w:t>
      </w:r>
      <w:r w:rsidRPr="00FC0E55">
        <w:rPr>
          <w:rtl/>
        </w:rPr>
        <w:t xml:space="preserve"> הוא קרוב</w:t>
      </w:r>
      <w:r w:rsidR="00957838">
        <w:rPr>
          <w:rtl/>
        </w:rPr>
        <w:t xml:space="preserve"> </w:t>
      </w:r>
      <w:r w:rsidRPr="00FC0E55">
        <w:rPr>
          <w:rtl/>
        </w:rPr>
        <w:t>ל</w:t>
      </w:r>
      <w:r w:rsidR="00957838">
        <w:rPr>
          <w:rtl/>
        </w:rPr>
        <w:t>-</w:t>
      </w:r>
      <w:r w:rsidR="00957838" w:rsidRPr="00FC0E55">
        <w:rPr>
          <w:rtl/>
        </w:rPr>
        <w:t>50</w:t>
      </w:r>
      <w:r w:rsidR="00957838">
        <w:rPr>
          <w:rtl/>
        </w:rPr>
        <w:t>%</w:t>
      </w:r>
      <w:r w:rsidRPr="00FC0E55">
        <w:rPr>
          <w:rtl/>
        </w:rPr>
        <w:t xml:space="preserve"> ברמת ההישגים, בהיקף הנשירה מבתי</w:t>
      </w:r>
      <w:r w:rsidR="00957838">
        <w:rPr>
          <w:rtl/>
        </w:rPr>
        <w:t>-</w:t>
      </w:r>
      <w:r w:rsidRPr="00FC0E55">
        <w:rPr>
          <w:rtl/>
        </w:rPr>
        <w:t>הספר וכמובן בהישגים בבחינות הבגרות.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לפני שבועיים העליתי הצעה בנושא התמריצים למורים הדרוזים והצ'רקסים.</w:t>
      </w:r>
      <w:r w:rsidR="00957838">
        <w:rPr>
          <w:rtl/>
        </w:rPr>
        <w:t xml:space="preserve"> </w:t>
      </w:r>
      <w:r w:rsidRPr="00FC0E55">
        <w:rPr>
          <w:rtl/>
        </w:rPr>
        <w:t>הממשלה</w:t>
      </w:r>
      <w:r w:rsidR="00957838">
        <w:rPr>
          <w:rtl/>
        </w:rPr>
        <w:t xml:space="preserve"> </w:t>
      </w:r>
      <w:r w:rsidRPr="00FC0E55">
        <w:rPr>
          <w:rtl/>
        </w:rPr>
        <w:t>הקודמת</w:t>
      </w:r>
      <w:r w:rsidR="00957838">
        <w:rPr>
          <w:rtl/>
        </w:rPr>
        <w:t xml:space="preserve"> </w:t>
      </w:r>
      <w:r w:rsidRPr="00FC0E55">
        <w:rPr>
          <w:rtl/>
        </w:rPr>
        <w:t>הציעה</w:t>
      </w:r>
      <w:r w:rsidR="00957838">
        <w:rPr>
          <w:rtl/>
        </w:rPr>
        <w:t xml:space="preserve"> </w:t>
      </w:r>
      <w:r w:rsidRPr="00FC0E55">
        <w:rPr>
          <w:rtl/>
        </w:rPr>
        <w:t>להחיל עליהם את התמריצים כפי שנהוג בעיירות הפיתוח. הופתעתי, שאת,</w:t>
      </w:r>
      <w:r w:rsidR="00957838">
        <w:rPr>
          <w:rtl/>
        </w:rPr>
        <w:t xml:space="preserve"> </w:t>
      </w:r>
      <w:r w:rsidRPr="00FC0E55">
        <w:rPr>
          <w:rtl/>
        </w:rPr>
        <w:t>גברתי</w:t>
      </w:r>
      <w:r w:rsidR="00957838">
        <w:rPr>
          <w:rtl/>
        </w:rPr>
        <w:t xml:space="preserve"> </w:t>
      </w:r>
      <w:r w:rsidRPr="00FC0E55">
        <w:rPr>
          <w:rtl/>
        </w:rPr>
        <w:t>השרה,</w:t>
      </w:r>
      <w:r w:rsidR="00957838">
        <w:rPr>
          <w:rtl/>
        </w:rPr>
        <w:t xml:space="preserve"> </w:t>
      </w:r>
      <w:r w:rsidRPr="00FC0E55">
        <w:rPr>
          <w:rtl/>
        </w:rPr>
        <w:t>ביטלת</w:t>
      </w:r>
      <w:r w:rsidR="00957838">
        <w:rPr>
          <w:rtl/>
        </w:rPr>
        <w:t xml:space="preserve"> </w:t>
      </w:r>
      <w:r w:rsidRPr="00FC0E55">
        <w:rPr>
          <w:rtl/>
        </w:rPr>
        <w:t>את</w:t>
      </w:r>
      <w:r w:rsidR="00957838">
        <w:rPr>
          <w:rtl/>
        </w:rPr>
        <w:t xml:space="preserve"> </w:t>
      </w:r>
      <w:r w:rsidRPr="00FC0E55">
        <w:rPr>
          <w:rtl/>
        </w:rPr>
        <w:t>התמריצים האלה למורים הדרוזים והצ'רקסים. כך קיבלתי וכך</w:t>
      </w:r>
      <w:r w:rsidR="00957838">
        <w:rPr>
          <w:rtl/>
        </w:rPr>
        <w:t xml:space="preserve"> </w:t>
      </w:r>
      <w:r w:rsidRPr="00FC0E55">
        <w:rPr>
          <w:rtl/>
        </w:rPr>
        <w:t xml:space="preserve">כתוב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ד' שילנסקי: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אודה לך אם תציג את השאלה.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אסעד אסעד (הליכוד):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אני</w:t>
      </w:r>
      <w:r w:rsidR="00957838">
        <w:rPr>
          <w:rtl/>
        </w:rPr>
        <w:t xml:space="preserve"> </w:t>
      </w:r>
      <w:r w:rsidRPr="00FC0E55">
        <w:rPr>
          <w:rtl/>
        </w:rPr>
        <w:t>רוצה</w:t>
      </w:r>
      <w:r w:rsidR="00957838">
        <w:rPr>
          <w:rtl/>
        </w:rPr>
        <w:t xml:space="preserve"> </w:t>
      </w:r>
      <w:r w:rsidRPr="00FC0E55">
        <w:rPr>
          <w:rtl/>
        </w:rPr>
        <w:t>לבקש מכבוד שרת החינוך להחיל את נושא התמריצים על המורים הדרוזים</w:t>
      </w:r>
      <w:r w:rsidR="00957838">
        <w:rPr>
          <w:rtl/>
        </w:rPr>
        <w:t xml:space="preserve"> </w:t>
      </w:r>
      <w:r w:rsidRPr="00FC0E55">
        <w:rPr>
          <w:rtl/>
        </w:rPr>
        <w:t>והצ'רקסים,</w:t>
      </w:r>
      <w:r w:rsidR="00957838">
        <w:rPr>
          <w:rtl/>
        </w:rPr>
        <w:t xml:space="preserve"> </w:t>
      </w:r>
      <w:r w:rsidRPr="00FC0E55">
        <w:rPr>
          <w:rtl/>
        </w:rPr>
        <w:t>כפי</w:t>
      </w:r>
      <w:r w:rsidR="00957838">
        <w:rPr>
          <w:rtl/>
        </w:rPr>
        <w:t xml:space="preserve"> </w:t>
      </w:r>
      <w:r w:rsidRPr="00FC0E55">
        <w:rPr>
          <w:rtl/>
        </w:rPr>
        <w:t>שזה</w:t>
      </w:r>
      <w:r w:rsidR="00957838">
        <w:rPr>
          <w:rtl/>
        </w:rPr>
        <w:t xml:space="preserve"> </w:t>
      </w:r>
      <w:r w:rsidRPr="00FC0E55">
        <w:rPr>
          <w:rtl/>
        </w:rPr>
        <w:t>נהוג</w:t>
      </w:r>
      <w:r w:rsidR="00957838">
        <w:rPr>
          <w:rtl/>
        </w:rPr>
        <w:t xml:space="preserve"> </w:t>
      </w:r>
      <w:r w:rsidRPr="00FC0E55">
        <w:rPr>
          <w:rtl/>
        </w:rPr>
        <w:t>בעיירות הפיתוח, וכפי שזה הובטח על</w:t>
      </w:r>
      <w:r w:rsidR="00957838">
        <w:rPr>
          <w:rtl/>
        </w:rPr>
        <w:t>-</w:t>
      </w:r>
      <w:r w:rsidRPr="00FC0E55">
        <w:rPr>
          <w:rtl/>
        </w:rPr>
        <w:t>ידי משרד החינוך,</w:t>
      </w:r>
      <w:r w:rsidR="00957838">
        <w:rPr>
          <w:rtl/>
        </w:rPr>
        <w:t xml:space="preserve"> </w:t>
      </w:r>
      <w:r w:rsidRPr="00FC0E55">
        <w:rPr>
          <w:rtl/>
        </w:rPr>
        <w:t>בתקציב 1993. תודה.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ד' שילנסקי: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תודה</w:t>
      </w:r>
      <w:r w:rsidR="00957838">
        <w:rPr>
          <w:rtl/>
        </w:rPr>
        <w:t xml:space="preserve"> </w:t>
      </w:r>
      <w:r w:rsidRPr="00FC0E55">
        <w:rPr>
          <w:rtl/>
        </w:rPr>
        <w:t>רבה.</w:t>
      </w:r>
      <w:r w:rsidR="00957838">
        <w:rPr>
          <w:rtl/>
        </w:rPr>
        <w:t xml:space="preserve"> </w:t>
      </w:r>
      <w:r w:rsidRPr="00FC0E55">
        <w:rPr>
          <w:rtl/>
        </w:rPr>
        <w:t>חברי</w:t>
      </w:r>
      <w:r w:rsidR="00957838">
        <w:rPr>
          <w:rtl/>
        </w:rPr>
        <w:t xml:space="preserve"> </w:t>
      </w:r>
      <w:r w:rsidRPr="00FC0E55">
        <w:rPr>
          <w:rtl/>
        </w:rPr>
        <w:t>הכנסת,</w:t>
      </w:r>
      <w:r w:rsidR="00957838">
        <w:rPr>
          <w:rtl/>
        </w:rPr>
        <w:t xml:space="preserve"> </w:t>
      </w:r>
      <w:r w:rsidRPr="00FC0E55">
        <w:rPr>
          <w:rtl/>
        </w:rPr>
        <w:t>אני</w:t>
      </w:r>
      <w:r w:rsidR="00957838">
        <w:rPr>
          <w:rtl/>
        </w:rPr>
        <w:t xml:space="preserve"> </w:t>
      </w:r>
      <w:r w:rsidRPr="00FC0E55">
        <w:rPr>
          <w:rtl/>
        </w:rPr>
        <w:t>מבקש מכולכם פורמלית שלא לסיים את שאלותיכם</w:t>
      </w:r>
      <w:r w:rsidR="00957838">
        <w:rPr>
          <w:rtl/>
        </w:rPr>
        <w:t xml:space="preserve"> </w:t>
      </w:r>
      <w:r w:rsidRPr="00FC0E55">
        <w:rPr>
          <w:rtl/>
        </w:rPr>
        <w:t>במלים "אני רוצה", אלא "אני שואל". הבה נהיה צמודים לתקנון.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 xml:space="preserve">רשות השאלה לחברת הכנסת לבנת לימור, ואחריה </w:t>
      </w:r>
      <w:r w:rsidR="00957838">
        <w:rPr>
          <w:rtl/>
        </w:rPr>
        <w:t>–</w:t>
      </w:r>
      <w:r w:rsidRPr="00FC0E55">
        <w:rPr>
          <w:rtl/>
        </w:rPr>
        <w:t xml:space="preserve"> לחבר הכנסת אבנר חי שאקי.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לימור לבנת (הליכוד):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אדוני היושב</w:t>
      </w:r>
      <w:r w:rsidR="00957838">
        <w:rPr>
          <w:rtl/>
        </w:rPr>
        <w:t>-</w:t>
      </w:r>
      <w:r w:rsidRPr="00FC0E55">
        <w:rPr>
          <w:rtl/>
        </w:rPr>
        <w:t>ראש, גברתי שרת החינוך, מתחילת שנת הלימודים מסתבר, שקוצצו כמעט</w:t>
      </w:r>
      <w:r w:rsidR="00957838">
        <w:rPr>
          <w:rtl/>
        </w:rPr>
        <w:t xml:space="preserve"> </w:t>
      </w:r>
      <w:r w:rsidRPr="00FC0E55">
        <w:rPr>
          <w:rtl/>
        </w:rPr>
        <w:t>לגמרי</w:t>
      </w:r>
      <w:r w:rsidR="00957838">
        <w:rPr>
          <w:rtl/>
        </w:rPr>
        <w:t xml:space="preserve"> </w:t>
      </w:r>
      <w:r w:rsidRPr="00FC0E55">
        <w:rPr>
          <w:rtl/>
        </w:rPr>
        <w:t>שיעורי</w:t>
      </w:r>
      <w:r w:rsidR="00957838">
        <w:rPr>
          <w:rtl/>
        </w:rPr>
        <w:t xml:space="preserve"> </w:t>
      </w:r>
      <w:r w:rsidRPr="00FC0E55">
        <w:rPr>
          <w:rtl/>
        </w:rPr>
        <w:t>הריתמוסיקה בגני טרום</w:t>
      </w:r>
      <w:r w:rsidR="00957838">
        <w:rPr>
          <w:rtl/>
        </w:rPr>
        <w:t>-</w:t>
      </w:r>
      <w:r w:rsidRPr="00FC0E55">
        <w:rPr>
          <w:rtl/>
        </w:rPr>
        <w:t>חובה ובגני</w:t>
      </w:r>
      <w:r w:rsidR="00957838">
        <w:rPr>
          <w:rtl/>
        </w:rPr>
        <w:t>-</w:t>
      </w:r>
      <w:r w:rsidRPr="00FC0E55">
        <w:rPr>
          <w:rtl/>
        </w:rPr>
        <w:t>חובה ומשני טעמים: הטעם האחד הוא</w:t>
      </w:r>
      <w:r w:rsidR="00957838">
        <w:rPr>
          <w:rtl/>
        </w:rPr>
        <w:t xml:space="preserve"> </w:t>
      </w:r>
      <w:r w:rsidRPr="00FC0E55">
        <w:rPr>
          <w:rtl/>
        </w:rPr>
        <w:t>שקוצצו</w:t>
      </w:r>
      <w:r w:rsidR="00957838">
        <w:rPr>
          <w:rtl/>
        </w:rPr>
        <w:t xml:space="preserve"> </w:t>
      </w:r>
      <w:r w:rsidRPr="00FC0E55">
        <w:rPr>
          <w:rtl/>
        </w:rPr>
        <w:t>שעות</w:t>
      </w:r>
      <w:r w:rsidR="00957838">
        <w:rPr>
          <w:rtl/>
        </w:rPr>
        <w:t xml:space="preserve"> </w:t>
      </w:r>
      <w:r w:rsidRPr="00FC0E55">
        <w:rPr>
          <w:rtl/>
        </w:rPr>
        <w:t>והועברו לכיתות א'</w:t>
      </w:r>
      <w:r w:rsidR="00957838">
        <w:rPr>
          <w:rtl/>
        </w:rPr>
        <w:t>-</w:t>
      </w:r>
      <w:r w:rsidRPr="00FC0E55">
        <w:rPr>
          <w:rtl/>
        </w:rPr>
        <w:t>ב', ככל הנראה</w:t>
      </w:r>
      <w:r w:rsidR="00957838">
        <w:rPr>
          <w:rtl/>
        </w:rPr>
        <w:t xml:space="preserve"> </w:t>
      </w:r>
      <w:r w:rsidRPr="00FC0E55">
        <w:rPr>
          <w:rtl/>
        </w:rPr>
        <w:t>במסגרת אותן 50,000 שעות, שעליהן</w:t>
      </w:r>
      <w:r w:rsidR="00957838">
        <w:rPr>
          <w:rtl/>
        </w:rPr>
        <w:t xml:space="preserve"> </w:t>
      </w:r>
      <w:r w:rsidRPr="00FC0E55">
        <w:rPr>
          <w:rtl/>
        </w:rPr>
        <w:t>בישרו לנו בקול תרועה גדולה, אבל זה בא על חשבון שיעורי ריתמוסיקה בגני</w:t>
      </w:r>
      <w:r w:rsidR="00957838">
        <w:rPr>
          <w:rtl/>
        </w:rPr>
        <w:t>-</w:t>
      </w:r>
      <w:r w:rsidRPr="00FC0E55">
        <w:rPr>
          <w:rtl/>
        </w:rPr>
        <w:t>חובה.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הטעם</w:t>
      </w:r>
      <w:r w:rsidR="00957838">
        <w:rPr>
          <w:rtl/>
        </w:rPr>
        <w:t xml:space="preserve"> </w:t>
      </w:r>
      <w:r w:rsidRPr="00FC0E55">
        <w:rPr>
          <w:rtl/>
        </w:rPr>
        <w:t>השני</w:t>
      </w:r>
      <w:r w:rsidR="00957838">
        <w:rPr>
          <w:rtl/>
        </w:rPr>
        <w:t xml:space="preserve"> </w:t>
      </w:r>
      <w:r w:rsidRPr="00FC0E55">
        <w:rPr>
          <w:rtl/>
        </w:rPr>
        <w:t>הוא, שמשום</w:t>
      </w:r>
      <w:r w:rsidR="00957838">
        <w:rPr>
          <w:rtl/>
        </w:rPr>
        <w:t>-</w:t>
      </w:r>
      <w:r w:rsidRPr="00FC0E55">
        <w:rPr>
          <w:rtl/>
        </w:rPr>
        <w:t>מה התברר פתאום השנה, שאין ביטוח למורות לריתמוסיקה;</w:t>
      </w:r>
      <w:r w:rsidR="00957838">
        <w:rPr>
          <w:rtl/>
        </w:rPr>
        <w:t xml:space="preserve"> </w:t>
      </w:r>
      <w:r w:rsidRPr="00FC0E55">
        <w:rPr>
          <w:rtl/>
        </w:rPr>
        <w:t>הן</w:t>
      </w:r>
      <w:r w:rsidR="00957838">
        <w:rPr>
          <w:rtl/>
        </w:rPr>
        <w:t xml:space="preserve"> </w:t>
      </w:r>
      <w:r w:rsidRPr="00FC0E55">
        <w:rPr>
          <w:rtl/>
        </w:rPr>
        <w:t>נופלות בין משרד החינוך לבין הרשויות המקומיות, ולכן בוטלו השיעורים כמעט בכל</w:t>
      </w:r>
      <w:r w:rsidR="00957838">
        <w:rPr>
          <w:rtl/>
        </w:rPr>
        <w:t xml:space="preserve"> </w:t>
      </w:r>
      <w:r w:rsidRPr="00FC0E55">
        <w:rPr>
          <w:rtl/>
        </w:rPr>
        <w:t>הארץ.</w:t>
      </w:r>
      <w:r w:rsidR="00957838">
        <w:rPr>
          <w:rtl/>
        </w:rPr>
        <w:t xml:space="preserve"> </w:t>
      </w:r>
      <w:r w:rsidRPr="00FC0E55">
        <w:rPr>
          <w:rtl/>
        </w:rPr>
        <w:t xml:space="preserve">כמי שדיברה כאן </w:t>
      </w:r>
      <w:r w:rsidR="00957838">
        <w:rPr>
          <w:rtl/>
        </w:rPr>
        <w:t>–</w:t>
      </w:r>
      <w:r w:rsidRPr="00FC0E55">
        <w:rPr>
          <w:rtl/>
        </w:rPr>
        <w:t xml:space="preserve"> וגם ראיתי בדברים שהוגשו על שולחננו </w:t>
      </w:r>
      <w:r w:rsidR="00957838">
        <w:rPr>
          <w:rtl/>
        </w:rPr>
        <w:t>–</w:t>
      </w:r>
      <w:r w:rsidRPr="00FC0E55">
        <w:rPr>
          <w:rtl/>
        </w:rPr>
        <w:t xml:space="preserve"> על אמנות ותרבות,</w:t>
      </w:r>
      <w:r w:rsidR="00957838">
        <w:rPr>
          <w:rtl/>
        </w:rPr>
        <w:t xml:space="preserve"> </w:t>
      </w:r>
      <w:r w:rsidRPr="00FC0E55">
        <w:rPr>
          <w:rtl/>
        </w:rPr>
        <w:t>אני חושבת שזה צריך להיות נושא מרכזי.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אני</w:t>
      </w:r>
      <w:r w:rsidR="00957838">
        <w:rPr>
          <w:rtl/>
        </w:rPr>
        <w:t xml:space="preserve"> </w:t>
      </w:r>
      <w:r w:rsidRPr="00FC0E55">
        <w:rPr>
          <w:rtl/>
        </w:rPr>
        <w:t>מבקשת</w:t>
      </w:r>
      <w:r w:rsidR="00957838">
        <w:rPr>
          <w:rtl/>
        </w:rPr>
        <w:t xml:space="preserve"> </w:t>
      </w:r>
      <w:r w:rsidRPr="00FC0E55">
        <w:rPr>
          <w:rtl/>
        </w:rPr>
        <w:t>לשאול:</w:t>
      </w:r>
      <w:r w:rsidR="00957838">
        <w:rPr>
          <w:rtl/>
        </w:rPr>
        <w:t xml:space="preserve"> </w:t>
      </w:r>
      <w:r w:rsidRPr="00FC0E55">
        <w:rPr>
          <w:rtl/>
        </w:rPr>
        <w:t>מה</w:t>
      </w:r>
      <w:r w:rsidR="00957838">
        <w:rPr>
          <w:rtl/>
        </w:rPr>
        <w:t xml:space="preserve"> </w:t>
      </w:r>
      <w:r w:rsidRPr="00FC0E55">
        <w:rPr>
          <w:rtl/>
        </w:rPr>
        <w:t>מתכוון</w:t>
      </w:r>
      <w:r w:rsidR="00957838">
        <w:rPr>
          <w:rtl/>
        </w:rPr>
        <w:t xml:space="preserve"> </w:t>
      </w:r>
      <w:r w:rsidRPr="00FC0E55">
        <w:rPr>
          <w:rtl/>
        </w:rPr>
        <w:t>לעשות משרד החינוך כדי להחזיר עוד השנה את</w:t>
      </w:r>
      <w:r w:rsidR="00957838">
        <w:rPr>
          <w:rtl/>
        </w:rPr>
        <w:t xml:space="preserve"> </w:t>
      </w:r>
      <w:r w:rsidRPr="00FC0E55">
        <w:rPr>
          <w:rtl/>
        </w:rPr>
        <w:t>שיעורי הריתמוסיקה בגנים?</w:t>
      </w:r>
    </w:p>
    <w:p w:rsidR="00957838" w:rsidRDefault="00957838" w:rsidP="00957838">
      <w:pPr>
        <w:rPr>
          <w:rtl/>
        </w:rPr>
      </w:pPr>
    </w:p>
    <w:p w:rsidR="00957838" w:rsidRDefault="00FC0E55" w:rsidP="00215683">
      <w:pPr>
        <w:rPr>
          <w:rtl/>
        </w:rPr>
      </w:pPr>
      <w:r w:rsidRPr="00FC0E55">
        <w:rPr>
          <w:rtl/>
        </w:rPr>
        <w:t>השאלה השנייה שלי היא:</w:t>
      </w:r>
      <w:r w:rsidR="00957838">
        <w:rPr>
          <w:rtl/>
        </w:rPr>
        <w:t xml:space="preserve"> </w:t>
      </w:r>
      <w:r w:rsidRPr="00FC0E55">
        <w:rPr>
          <w:rtl/>
        </w:rPr>
        <w:t>האם משרד החינוך מעביר להסתדרות המורים 10</w:t>
      </w:r>
      <w:r w:rsidR="00215683">
        <w:rPr>
          <w:rFonts w:hint="cs"/>
          <w:rtl/>
        </w:rPr>
        <w:t>-</w:t>
      </w:r>
      <w:r w:rsidRPr="00FC0E55">
        <w:rPr>
          <w:rtl/>
        </w:rPr>
        <w:t>7 מיליוני</w:t>
      </w:r>
      <w:r w:rsidR="00957838">
        <w:rPr>
          <w:rtl/>
        </w:rPr>
        <w:t xml:space="preserve"> </w:t>
      </w:r>
      <w:r w:rsidRPr="00FC0E55">
        <w:rPr>
          <w:rtl/>
        </w:rPr>
        <w:t>שקלים</w:t>
      </w:r>
      <w:r w:rsidR="00957838">
        <w:rPr>
          <w:rtl/>
        </w:rPr>
        <w:t xml:space="preserve"> </w:t>
      </w:r>
      <w:r w:rsidRPr="00FC0E55">
        <w:rPr>
          <w:rtl/>
        </w:rPr>
        <w:t>בשנה</w:t>
      </w:r>
      <w:r w:rsidR="00957838">
        <w:rPr>
          <w:rtl/>
        </w:rPr>
        <w:t xml:space="preserve"> –</w:t>
      </w:r>
      <w:r w:rsidRPr="00FC0E55">
        <w:rPr>
          <w:rtl/>
        </w:rPr>
        <w:t xml:space="preserve"> אני לא יודעת מה הסכום המדויק כי בספר התקציב זה לא ניתן, אי</w:t>
      </w:r>
      <w:r w:rsidR="00957838">
        <w:rPr>
          <w:rtl/>
        </w:rPr>
        <w:t>-</w:t>
      </w:r>
      <w:r w:rsidRPr="00FC0E55">
        <w:rPr>
          <w:rtl/>
        </w:rPr>
        <w:t>אפשר</w:t>
      </w:r>
      <w:r w:rsidR="00957838">
        <w:rPr>
          <w:rtl/>
        </w:rPr>
        <w:t xml:space="preserve"> </w:t>
      </w:r>
      <w:r w:rsidRPr="00FC0E55">
        <w:rPr>
          <w:rtl/>
        </w:rPr>
        <w:t>למצוא</w:t>
      </w:r>
      <w:r w:rsidR="00957838">
        <w:rPr>
          <w:rtl/>
        </w:rPr>
        <w:t xml:space="preserve"> </w:t>
      </w:r>
      <w:r w:rsidRPr="00FC0E55">
        <w:rPr>
          <w:rtl/>
        </w:rPr>
        <w:t>זאת</w:t>
      </w:r>
      <w:r w:rsidR="00957838">
        <w:rPr>
          <w:rtl/>
        </w:rPr>
        <w:t xml:space="preserve"> – </w:t>
      </w:r>
      <w:r w:rsidRPr="00FC0E55">
        <w:rPr>
          <w:rtl/>
        </w:rPr>
        <w:t>לצורך</w:t>
      </w:r>
      <w:r w:rsidR="00957838">
        <w:rPr>
          <w:rtl/>
        </w:rPr>
        <w:t xml:space="preserve"> </w:t>
      </w:r>
      <w:r w:rsidRPr="00FC0E55">
        <w:rPr>
          <w:rtl/>
        </w:rPr>
        <w:t>קניית</w:t>
      </w:r>
      <w:r w:rsidR="00957838">
        <w:rPr>
          <w:rtl/>
        </w:rPr>
        <w:t xml:space="preserve"> </w:t>
      </w:r>
      <w:r w:rsidRPr="00FC0E55">
        <w:rPr>
          <w:rtl/>
        </w:rPr>
        <w:t>שי</w:t>
      </w:r>
      <w:r w:rsidR="00957838">
        <w:rPr>
          <w:rtl/>
        </w:rPr>
        <w:t xml:space="preserve"> </w:t>
      </w:r>
      <w:r w:rsidRPr="00FC0E55">
        <w:rPr>
          <w:rtl/>
        </w:rPr>
        <w:t>למורים</w:t>
      </w:r>
      <w:r w:rsidR="00957838">
        <w:rPr>
          <w:rtl/>
        </w:rPr>
        <w:t xml:space="preserve"> </w:t>
      </w:r>
      <w:r w:rsidRPr="00FC0E55">
        <w:rPr>
          <w:rtl/>
        </w:rPr>
        <w:t>או</w:t>
      </w:r>
      <w:r w:rsidR="00957838">
        <w:rPr>
          <w:rtl/>
        </w:rPr>
        <w:t xml:space="preserve"> </w:t>
      </w:r>
      <w:r w:rsidRPr="00FC0E55">
        <w:rPr>
          <w:rtl/>
        </w:rPr>
        <w:t>לצרכים אחרים, כפי שאני מבינה לאור</w:t>
      </w:r>
      <w:r w:rsidR="00957838">
        <w:rPr>
          <w:rtl/>
        </w:rPr>
        <w:t xml:space="preserve"> </w:t>
      </w:r>
      <w:r w:rsidRPr="00FC0E55">
        <w:rPr>
          <w:rtl/>
        </w:rPr>
        <w:t>התחקירים</w:t>
      </w:r>
      <w:r w:rsidR="00957838">
        <w:rPr>
          <w:rtl/>
        </w:rPr>
        <w:t xml:space="preserve"> </w:t>
      </w:r>
      <w:r w:rsidRPr="00FC0E55">
        <w:rPr>
          <w:rtl/>
        </w:rPr>
        <w:t>שנעשו</w:t>
      </w:r>
      <w:r w:rsidR="00957838">
        <w:rPr>
          <w:rtl/>
        </w:rPr>
        <w:t xml:space="preserve"> </w:t>
      </w:r>
      <w:r w:rsidRPr="00FC0E55">
        <w:rPr>
          <w:rtl/>
        </w:rPr>
        <w:t>לאחרונה</w:t>
      </w:r>
      <w:r w:rsidR="00957838">
        <w:rPr>
          <w:rtl/>
        </w:rPr>
        <w:t xml:space="preserve"> </w:t>
      </w:r>
      <w:r w:rsidRPr="00FC0E55">
        <w:rPr>
          <w:rtl/>
        </w:rPr>
        <w:t>ב"ידיעות</w:t>
      </w:r>
      <w:r w:rsidR="00957838">
        <w:rPr>
          <w:rtl/>
        </w:rPr>
        <w:t xml:space="preserve"> </w:t>
      </w:r>
      <w:r w:rsidRPr="00FC0E55">
        <w:rPr>
          <w:rtl/>
        </w:rPr>
        <w:t>אחרונות"</w:t>
      </w:r>
      <w:r w:rsidR="00957838">
        <w:rPr>
          <w:rtl/>
        </w:rPr>
        <w:t xml:space="preserve"> </w:t>
      </w:r>
      <w:r w:rsidRPr="00FC0E55">
        <w:rPr>
          <w:rtl/>
        </w:rPr>
        <w:t>על</w:t>
      </w:r>
      <w:r w:rsidR="00957838">
        <w:rPr>
          <w:rtl/>
        </w:rPr>
        <w:t xml:space="preserve"> </w:t>
      </w:r>
      <w:r w:rsidRPr="00FC0E55">
        <w:rPr>
          <w:rtl/>
        </w:rPr>
        <w:t>הפעילות</w:t>
      </w:r>
      <w:r w:rsidR="00957838">
        <w:rPr>
          <w:rtl/>
        </w:rPr>
        <w:t xml:space="preserve"> </w:t>
      </w:r>
      <w:r w:rsidRPr="00FC0E55">
        <w:rPr>
          <w:rtl/>
        </w:rPr>
        <w:t>בהסתדרות המורים, על</w:t>
      </w:r>
      <w:r w:rsidR="00957838">
        <w:rPr>
          <w:rtl/>
        </w:rPr>
        <w:t xml:space="preserve"> </w:t>
      </w:r>
      <w:r w:rsidRPr="00FC0E55">
        <w:rPr>
          <w:rtl/>
        </w:rPr>
        <w:t>האי</w:t>
      </w:r>
      <w:r w:rsidR="00957838">
        <w:rPr>
          <w:rtl/>
        </w:rPr>
        <w:t>-</w:t>
      </w:r>
      <w:r w:rsidRPr="00FC0E55">
        <w:rPr>
          <w:rtl/>
        </w:rPr>
        <w:t>סדרים שם ועוד על כל מיני תופעות חריגות כאלה?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ד' שילנסקי: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תודה</w:t>
      </w:r>
      <w:r w:rsidR="00957838">
        <w:rPr>
          <w:rtl/>
        </w:rPr>
        <w:t xml:space="preserve"> </w:t>
      </w:r>
      <w:r w:rsidRPr="00FC0E55">
        <w:rPr>
          <w:rtl/>
        </w:rPr>
        <w:t>רבה.</w:t>
      </w:r>
      <w:r w:rsidR="00957838">
        <w:rPr>
          <w:rtl/>
        </w:rPr>
        <w:t xml:space="preserve"> </w:t>
      </w:r>
      <w:r w:rsidRPr="00FC0E55">
        <w:rPr>
          <w:rtl/>
        </w:rPr>
        <w:t xml:space="preserve">חבר הכנסת אבנר חי שאקי, ואחריו </w:t>
      </w:r>
      <w:r w:rsidR="00957838">
        <w:rPr>
          <w:rtl/>
        </w:rPr>
        <w:t>–</w:t>
      </w:r>
      <w:r w:rsidRPr="00FC0E55">
        <w:rPr>
          <w:rtl/>
        </w:rPr>
        <w:t xml:space="preserve"> חבר הכנסת רון נחמן. אחריו </w:t>
      </w:r>
      <w:r w:rsidR="00957838">
        <w:rPr>
          <w:rtl/>
        </w:rPr>
        <w:t xml:space="preserve">– </w:t>
      </w:r>
      <w:r w:rsidRPr="00FC0E55">
        <w:rPr>
          <w:rtl/>
        </w:rPr>
        <w:t>אני</w:t>
      </w:r>
      <w:r w:rsidR="00957838">
        <w:rPr>
          <w:rtl/>
        </w:rPr>
        <w:t xml:space="preserve"> </w:t>
      </w:r>
      <w:r w:rsidRPr="00FC0E55">
        <w:rPr>
          <w:rtl/>
        </w:rPr>
        <w:t>כבר</w:t>
      </w:r>
      <w:r w:rsidR="00957838">
        <w:rPr>
          <w:rtl/>
        </w:rPr>
        <w:t xml:space="preserve"> </w:t>
      </w:r>
      <w:r w:rsidRPr="00FC0E55">
        <w:rPr>
          <w:rtl/>
        </w:rPr>
        <w:t xml:space="preserve">מכריז על אחרון השואלים </w:t>
      </w:r>
      <w:r w:rsidR="00957838">
        <w:rPr>
          <w:rtl/>
        </w:rPr>
        <w:t>–</w:t>
      </w:r>
      <w:r w:rsidRPr="00FC0E55">
        <w:rPr>
          <w:rtl/>
        </w:rPr>
        <w:t xml:space="preserve"> חבר הכנסת אברהם הירשזון. בתום השאלות של חבר</w:t>
      </w:r>
      <w:r w:rsidR="00957838">
        <w:rPr>
          <w:rtl/>
        </w:rPr>
        <w:t xml:space="preserve"> </w:t>
      </w:r>
      <w:r w:rsidRPr="00FC0E55">
        <w:rPr>
          <w:rtl/>
        </w:rPr>
        <w:t>הכנסת אברהם הירשזון ייתכן שיש הסבורים שגרמנו עוול לחברת הכנסת דליה איציק, ואני</w:t>
      </w:r>
      <w:r w:rsidR="00957838">
        <w:rPr>
          <w:rtl/>
        </w:rPr>
        <w:t xml:space="preserve"> </w:t>
      </w:r>
      <w:r w:rsidRPr="00FC0E55">
        <w:rPr>
          <w:rtl/>
        </w:rPr>
        <w:t>תמיד</w:t>
      </w:r>
      <w:r w:rsidR="00957838">
        <w:rPr>
          <w:rtl/>
        </w:rPr>
        <w:t xml:space="preserve"> </w:t>
      </w:r>
      <w:r w:rsidRPr="00FC0E55">
        <w:rPr>
          <w:rtl/>
        </w:rPr>
        <w:t>שופט</w:t>
      </w:r>
      <w:r w:rsidR="00957838">
        <w:rPr>
          <w:rtl/>
        </w:rPr>
        <w:t xml:space="preserve"> </w:t>
      </w:r>
      <w:r w:rsidRPr="00FC0E55">
        <w:rPr>
          <w:rtl/>
        </w:rPr>
        <w:t xml:space="preserve">לקולא, פן חלילה וחס יחשוב מישהו שנגרם עוול, אז נלך לפי הסדר </w:t>
      </w:r>
      <w:r w:rsidR="00957838">
        <w:rPr>
          <w:rtl/>
        </w:rPr>
        <w:t>–</w:t>
      </w:r>
      <w:r w:rsidRPr="00FC0E55">
        <w:rPr>
          <w:rtl/>
        </w:rPr>
        <w:t xml:space="preserve"> ניתן</w:t>
      </w:r>
      <w:r w:rsidR="00957838">
        <w:rPr>
          <w:rtl/>
        </w:rPr>
        <w:t xml:space="preserve"> </w:t>
      </w:r>
      <w:r w:rsidRPr="00FC0E55">
        <w:rPr>
          <w:rtl/>
        </w:rPr>
        <w:t>לחברת</w:t>
      </w:r>
      <w:r w:rsidR="00957838">
        <w:rPr>
          <w:rtl/>
        </w:rPr>
        <w:t xml:space="preserve"> </w:t>
      </w:r>
      <w:r w:rsidRPr="00FC0E55">
        <w:rPr>
          <w:rtl/>
        </w:rPr>
        <w:t>הכנסת</w:t>
      </w:r>
      <w:r w:rsidR="00957838">
        <w:rPr>
          <w:rtl/>
        </w:rPr>
        <w:t xml:space="preserve"> </w:t>
      </w:r>
      <w:r w:rsidRPr="00FC0E55">
        <w:rPr>
          <w:rtl/>
        </w:rPr>
        <w:t>דליה</w:t>
      </w:r>
      <w:r w:rsidR="00957838">
        <w:rPr>
          <w:rtl/>
        </w:rPr>
        <w:t xml:space="preserve"> </w:t>
      </w:r>
      <w:r w:rsidRPr="00FC0E55">
        <w:rPr>
          <w:rtl/>
        </w:rPr>
        <w:t>איציק</w:t>
      </w:r>
      <w:r w:rsidR="00957838">
        <w:rPr>
          <w:rtl/>
        </w:rPr>
        <w:t xml:space="preserve"> </w:t>
      </w:r>
      <w:r w:rsidRPr="00FC0E55">
        <w:rPr>
          <w:rtl/>
        </w:rPr>
        <w:t>להעלות את הצעתה בנושא תוכנית החינוך החדשה של עיריית</w:t>
      </w:r>
      <w:r w:rsidR="00957838">
        <w:rPr>
          <w:rtl/>
        </w:rPr>
        <w:t xml:space="preserve"> </w:t>
      </w:r>
      <w:r w:rsidRPr="00FC0E55">
        <w:rPr>
          <w:rtl/>
        </w:rPr>
        <w:t>תל</w:t>
      </w:r>
      <w:r w:rsidR="00957838">
        <w:rPr>
          <w:rtl/>
        </w:rPr>
        <w:t>-</w:t>
      </w:r>
      <w:r w:rsidRPr="00FC0E55">
        <w:rPr>
          <w:rtl/>
        </w:rPr>
        <w:t>אביב.</w:t>
      </w:r>
      <w:r w:rsidR="00957838">
        <w:rPr>
          <w:rtl/>
        </w:rPr>
        <w:t xml:space="preserve"> </w:t>
      </w:r>
      <w:r w:rsidRPr="00FC0E55">
        <w:rPr>
          <w:rtl/>
        </w:rPr>
        <w:t>כבר</w:t>
      </w:r>
      <w:r w:rsidR="00957838">
        <w:rPr>
          <w:rtl/>
        </w:rPr>
        <w:t xml:space="preserve"> </w:t>
      </w:r>
      <w:r w:rsidRPr="00FC0E55">
        <w:rPr>
          <w:rtl/>
        </w:rPr>
        <w:t>בשלב זה אני אומר שאני אקדים את חברת הכנסת מאשה לובלסקי, שהיא די</w:t>
      </w:r>
      <w:r w:rsidR="00957838">
        <w:rPr>
          <w:rtl/>
        </w:rPr>
        <w:t xml:space="preserve"> </w:t>
      </w:r>
      <w:r w:rsidRPr="00FC0E55">
        <w:rPr>
          <w:rtl/>
        </w:rPr>
        <w:t>רחוקה בתור, מאחר שהיא צריכה ללכת לאירוע ממלכתי.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חבר הכנסת אבנר חי שאקי, בבקשה.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אבנר חי שאקי (מפד"ל):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אדוני</w:t>
      </w:r>
      <w:r w:rsidR="00957838">
        <w:rPr>
          <w:rtl/>
        </w:rPr>
        <w:t xml:space="preserve"> </w:t>
      </w:r>
      <w:r w:rsidRPr="00FC0E55">
        <w:rPr>
          <w:rtl/>
        </w:rPr>
        <w:t>היושב</w:t>
      </w:r>
      <w:r w:rsidR="00957838">
        <w:rPr>
          <w:rtl/>
        </w:rPr>
        <w:t>-</w:t>
      </w:r>
      <w:r w:rsidRPr="00FC0E55">
        <w:rPr>
          <w:rtl/>
        </w:rPr>
        <w:t>ראש,</w:t>
      </w:r>
      <w:r w:rsidR="00957838">
        <w:rPr>
          <w:rtl/>
        </w:rPr>
        <w:t xml:space="preserve"> </w:t>
      </w:r>
      <w:r w:rsidRPr="00FC0E55">
        <w:rPr>
          <w:rtl/>
        </w:rPr>
        <w:t>גברתי</w:t>
      </w:r>
      <w:r w:rsidR="00957838">
        <w:rPr>
          <w:rtl/>
        </w:rPr>
        <w:t xml:space="preserve"> </w:t>
      </w:r>
      <w:r w:rsidRPr="00FC0E55">
        <w:rPr>
          <w:rtl/>
        </w:rPr>
        <w:t>שרת החינוך והתרבות, בנאומך את מדברת על יצירת או</w:t>
      </w:r>
      <w:r w:rsidR="00957838">
        <w:rPr>
          <w:rtl/>
        </w:rPr>
        <w:t xml:space="preserve"> </w:t>
      </w:r>
      <w:r w:rsidRPr="00FC0E55">
        <w:rPr>
          <w:rtl/>
        </w:rPr>
        <w:t xml:space="preserve">בניית עם אדם. אודה לך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שרת החינוך והתרבות ש' אלוני: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זה ציטוט מא.ד. גורדון.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אבנר חי שאקי (מפד"ל):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כיוון שלפי ההקשר הכוונה היא לעם היהודי פה בארץ, אולי כדאי לציין: אנו באים</w:t>
      </w:r>
      <w:r w:rsidR="00957838">
        <w:rPr>
          <w:rtl/>
        </w:rPr>
        <w:t xml:space="preserve"> </w:t>
      </w:r>
      <w:r w:rsidRPr="00FC0E55">
        <w:rPr>
          <w:rtl/>
        </w:rPr>
        <w:t>לבנות פה את העם היהודי מחדש. המושג "עם יהודי" פותח את מגילת העצמאות.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שאלה</w:t>
      </w:r>
      <w:r w:rsidR="00957838">
        <w:rPr>
          <w:rtl/>
        </w:rPr>
        <w:t xml:space="preserve"> </w:t>
      </w:r>
      <w:r w:rsidRPr="00FC0E55">
        <w:rPr>
          <w:rtl/>
        </w:rPr>
        <w:t>שנייה:</w:t>
      </w:r>
      <w:r w:rsidR="00957838">
        <w:rPr>
          <w:rtl/>
        </w:rPr>
        <w:t xml:space="preserve"> </w:t>
      </w:r>
      <w:r w:rsidRPr="00FC0E55">
        <w:rPr>
          <w:rtl/>
        </w:rPr>
        <w:t>אני קורא מה הן המטרות העיקריות של משרדך, וללא ספק יש ביניהן</w:t>
      </w:r>
      <w:r w:rsidR="00957838">
        <w:rPr>
          <w:rtl/>
        </w:rPr>
        <w:t xml:space="preserve"> </w:t>
      </w:r>
      <w:r w:rsidRPr="00FC0E55">
        <w:rPr>
          <w:rtl/>
        </w:rPr>
        <w:t xml:space="preserve">דברים חשובים, כמו מדע וטכנולוגיה, שאני ודאי מעריך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עבד</w:t>
      </w:r>
      <w:r>
        <w:rPr>
          <w:rtl/>
        </w:rPr>
        <w:t>-</w:t>
      </w:r>
      <w:r w:rsidRPr="00957838">
        <w:rPr>
          <w:rtl/>
        </w:rPr>
        <w:t>אלוהב דראושה (מד"ע):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כשאתה אומר "עם" אתה מתכוון לכל העם בישראל?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אבנר חי שאקי (מפד"ל):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השרה</w:t>
      </w:r>
      <w:r w:rsidR="00957838">
        <w:rPr>
          <w:rtl/>
        </w:rPr>
        <w:t xml:space="preserve"> </w:t>
      </w:r>
      <w:r w:rsidRPr="00FC0E55">
        <w:rPr>
          <w:rtl/>
        </w:rPr>
        <w:t>אומרת:</w:t>
      </w:r>
      <w:r w:rsidR="00957838">
        <w:rPr>
          <w:rtl/>
        </w:rPr>
        <w:t xml:space="preserve"> </w:t>
      </w:r>
      <w:r w:rsidRPr="00FC0E55">
        <w:rPr>
          <w:rtl/>
        </w:rPr>
        <w:t>באנו</w:t>
      </w:r>
      <w:r w:rsidR="00957838">
        <w:rPr>
          <w:rtl/>
        </w:rPr>
        <w:t xml:space="preserve"> </w:t>
      </w:r>
      <w:r w:rsidRPr="00FC0E55">
        <w:rPr>
          <w:rtl/>
        </w:rPr>
        <w:t>לכאן</w:t>
      </w:r>
      <w:r w:rsidR="00957838">
        <w:rPr>
          <w:rtl/>
        </w:rPr>
        <w:t xml:space="preserve"> </w:t>
      </w:r>
      <w:r w:rsidRPr="00FC0E55">
        <w:rPr>
          <w:rtl/>
        </w:rPr>
        <w:t>לבנות</w:t>
      </w:r>
      <w:r w:rsidR="00957838">
        <w:rPr>
          <w:rtl/>
        </w:rPr>
        <w:t xml:space="preserve"> </w:t>
      </w:r>
      <w:r w:rsidRPr="00FC0E55">
        <w:rPr>
          <w:rtl/>
        </w:rPr>
        <w:t>את</w:t>
      </w:r>
      <w:r w:rsidR="00957838">
        <w:rPr>
          <w:rtl/>
        </w:rPr>
        <w:t xml:space="preserve"> </w:t>
      </w:r>
      <w:r w:rsidRPr="00FC0E55">
        <w:rPr>
          <w:rtl/>
        </w:rPr>
        <w:t>תולדותינו</w:t>
      </w:r>
      <w:r w:rsidR="00957838">
        <w:rPr>
          <w:rtl/>
        </w:rPr>
        <w:t xml:space="preserve"> </w:t>
      </w:r>
      <w:r w:rsidRPr="00FC0E55">
        <w:rPr>
          <w:rtl/>
        </w:rPr>
        <w:t>העתיקות. היא מתייחסת לעם</w:t>
      </w:r>
      <w:r w:rsidR="00957838">
        <w:rPr>
          <w:rtl/>
        </w:rPr>
        <w:t xml:space="preserve"> </w:t>
      </w:r>
      <w:r w:rsidRPr="00FC0E55">
        <w:rPr>
          <w:rtl/>
        </w:rPr>
        <w:t>היהודי, בלי להזכיר את השם "עם יהודי". ברור שיש פה גם לא</w:t>
      </w:r>
      <w:r w:rsidR="00957838">
        <w:rPr>
          <w:rtl/>
        </w:rPr>
        <w:t>-</w:t>
      </w:r>
      <w:r w:rsidRPr="00FC0E55">
        <w:rPr>
          <w:rtl/>
        </w:rPr>
        <w:t>יהודים. אבל כאשר מדובר</w:t>
      </w:r>
      <w:r w:rsidR="00957838">
        <w:rPr>
          <w:rtl/>
        </w:rPr>
        <w:t xml:space="preserve"> </w:t>
      </w:r>
      <w:r w:rsidRPr="00FC0E55">
        <w:rPr>
          <w:rtl/>
        </w:rPr>
        <w:t>על</w:t>
      </w:r>
      <w:r w:rsidR="00957838">
        <w:rPr>
          <w:rtl/>
        </w:rPr>
        <w:t xml:space="preserve"> </w:t>
      </w:r>
      <w:r w:rsidRPr="00FC0E55">
        <w:rPr>
          <w:rtl/>
        </w:rPr>
        <w:t>שיבת</w:t>
      </w:r>
      <w:r w:rsidR="00957838">
        <w:rPr>
          <w:rtl/>
        </w:rPr>
        <w:t xml:space="preserve"> </w:t>
      </w:r>
      <w:r w:rsidRPr="00FC0E55">
        <w:rPr>
          <w:rtl/>
        </w:rPr>
        <w:t>יהודים לארצם, אני סבור שנכון שייאמר:</w:t>
      </w:r>
      <w:r w:rsidR="00957838">
        <w:rPr>
          <w:rtl/>
        </w:rPr>
        <w:t xml:space="preserve"> </w:t>
      </w:r>
      <w:r w:rsidRPr="00FC0E55">
        <w:rPr>
          <w:rtl/>
        </w:rPr>
        <w:t>העם היהודי, ולא עם אדם.</w:t>
      </w:r>
      <w:r w:rsidR="00957838">
        <w:rPr>
          <w:rtl/>
        </w:rPr>
        <w:t xml:space="preserve"> </w:t>
      </w:r>
      <w:r w:rsidRPr="00FC0E55">
        <w:rPr>
          <w:rtl/>
        </w:rPr>
        <w:t>המושג</w:t>
      </w:r>
      <w:r w:rsidR="00957838">
        <w:rPr>
          <w:rtl/>
        </w:rPr>
        <w:t xml:space="preserve"> </w:t>
      </w:r>
      <w:r w:rsidRPr="00FC0E55">
        <w:rPr>
          <w:rtl/>
        </w:rPr>
        <w:t>הזה, אף שא.ד. גורדון אמר אותו, איננו ברור כלל ועיקר.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גבירתי שרת החינוך, את מדברת על כך שיש לחזק את לימודי מחשבת ישראל. תרשי לי</w:t>
      </w:r>
      <w:r w:rsidR="00957838">
        <w:rPr>
          <w:rtl/>
        </w:rPr>
        <w:t xml:space="preserve"> </w:t>
      </w:r>
      <w:r w:rsidRPr="00FC0E55">
        <w:rPr>
          <w:rtl/>
        </w:rPr>
        <w:t>להציע:</w:t>
      </w:r>
      <w:r w:rsidR="00957838">
        <w:rPr>
          <w:rtl/>
        </w:rPr>
        <w:t xml:space="preserve"> </w:t>
      </w:r>
      <w:r w:rsidRPr="00FC0E55">
        <w:rPr>
          <w:rtl/>
        </w:rPr>
        <w:t>גם תולדות ישראל וגם תורת ישראל.</w:t>
      </w:r>
      <w:r w:rsidR="00957838">
        <w:rPr>
          <w:rtl/>
        </w:rPr>
        <w:t xml:space="preserve"> </w:t>
      </w:r>
      <w:r w:rsidRPr="00FC0E55">
        <w:rPr>
          <w:rtl/>
        </w:rPr>
        <w:t>אני רואה שהמושג הזה, משום</w:t>
      </w:r>
      <w:r w:rsidR="00957838">
        <w:rPr>
          <w:rtl/>
        </w:rPr>
        <w:t>-</w:t>
      </w:r>
      <w:r w:rsidRPr="00FC0E55">
        <w:rPr>
          <w:rtl/>
        </w:rPr>
        <w:t>מה, לצערי,</w:t>
      </w:r>
      <w:r w:rsidR="00957838">
        <w:rPr>
          <w:rtl/>
        </w:rPr>
        <w:t xml:space="preserve"> </w:t>
      </w:r>
      <w:r w:rsidRPr="00FC0E55">
        <w:rPr>
          <w:rtl/>
        </w:rPr>
        <w:t>אינו זוכה בשום מקום להיות מוזכר, אבל תורה שבכתב ותורה שבעל</w:t>
      </w:r>
      <w:r w:rsidR="00957838">
        <w:rPr>
          <w:rtl/>
        </w:rPr>
        <w:t>-</w:t>
      </w:r>
      <w:r w:rsidRPr="00FC0E55">
        <w:rPr>
          <w:rtl/>
        </w:rPr>
        <w:t>פה, שם המקור העיקרי</w:t>
      </w:r>
      <w:r w:rsidR="00957838">
        <w:rPr>
          <w:rtl/>
        </w:rPr>
        <w:t xml:space="preserve"> </w:t>
      </w:r>
      <w:r w:rsidRPr="00FC0E55">
        <w:rPr>
          <w:rtl/>
        </w:rPr>
        <w:t>של</w:t>
      </w:r>
      <w:r w:rsidR="00957838">
        <w:rPr>
          <w:rtl/>
        </w:rPr>
        <w:t xml:space="preserve"> </w:t>
      </w:r>
      <w:r w:rsidRPr="00FC0E55">
        <w:rPr>
          <w:rtl/>
        </w:rPr>
        <w:t>יהדותנו.</w:t>
      </w:r>
      <w:r w:rsidR="00957838">
        <w:rPr>
          <w:rtl/>
        </w:rPr>
        <w:t xml:space="preserve"> </w:t>
      </w:r>
      <w:r w:rsidRPr="00FC0E55">
        <w:rPr>
          <w:rtl/>
        </w:rPr>
        <w:t>זה</w:t>
      </w:r>
      <w:r w:rsidR="00957838">
        <w:rPr>
          <w:rtl/>
        </w:rPr>
        <w:t xml:space="preserve"> </w:t>
      </w:r>
      <w:r w:rsidRPr="00FC0E55">
        <w:rPr>
          <w:rtl/>
        </w:rPr>
        <w:t>לא</w:t>
      </w:r>
      <w:r w:rsidR="00957838">
        <w:rPr>
          <w:rtl/>
        </w:rPr>
        <w:t xml:space="preserve"> </w:t>
      </w:r>
      <w:r w:rsidRPr="00FC0E55">
        <w:rPr>
          <w:rtl/>
        </w:rPr>
        <w:t>מצוי</w:t>
      </w:r>
      <w:r w:rsidR="00957838">
        <w:rPr>
          <w:rtl/>
        </w:rPr>
        <w:t xml:space="preserve"> </w:t>
      </w:r>
      <w:r w:rsidRPr="00FC0E55">
        <w:rPr>
          <w:rtl/>
        </w:rPr>
        <w:t>בבתי</w:t>
      </w:r>
      <w:r w:rsidR="00957838">
        <w:rPr>
          <w:rtl/>
        </w:rPr>
        <w:t>-</w:t>
      </w:r>
      <w:r w:rsidRPr="00FC0E55">
        <w:rPr>
          <w:rtl/>
        </w:rPr>
        <w:t>ספר</w:t>
      </w:r>
      <w:r w:rsidR="00957838">
        <w:rPr>
          <w:rtl/>
        </w:rPr>
        <w:t xml:space="preserve"> </w:t>
      </w:r>
      <w:r w:rsidRPr="00FC0E55">
        <w:rPr>
          <w:rtl/>
        </w:rPr>
        <w:t>ממלכתיים</w:t>
      </w:r>
      <w:r w:rsidR="00957838">
        <w:rPr>
          <w:rtl/>
        </w:rPr>
        <w:t xml:space="preserve"> </w:t>
      </w:r>
      <w:r w:rsidRPr="00FC0E55">
        <w:rPr>
          <w:rtl/>
        </w:rPr>
        <w:t>רבים.</w:t>
      </w:r>
      <w:r w:rsidR="00957838">
        <w:rPr>
          <w:rtl/>
        </w:rPr>
        <w:t xml:space="preserve"> </w:t>
      </w:r>
      <w:r w:rsidRPr="00FC0E55">
        <w:rPr>
          <w:rtl/>
        </w:rPr>
        <w:t>אני</w:t>
      </w:r>
      <w:r w:rsidR="00957838">
        <w:rPr>
          <w:rtl/>
        </w:rPr>
        <w:t xml:space="preserve"> </w:t>
      </w:r>
      <w:r w:rsidRPr="00FC0E55">
        <w:rPr>
          <w:rtl/>
        </w:rPr>
        <w:t>יודע</w:t>
      </w:r>
      <w:r w:rsidR="00957838">
        <w:rPr>
          <w:rtl/>
        </w:rPr>
        <w:t xml:space="preserve"> </w:t>
      </w:r>
      <w:r w:rsidRPr="00FC0E55">
        <w:rPr>
          <w:rtl/>
        </w:rPr>
        <w:t>זאת מניסיוני</w:t>
      </w:r>
      <w:r w:rsidR="00957838">
        <w:rPr>
          <w:rtl/>
        </w:rPr>
        <w:t xml:space="preserve"> </w:t>
      </w:r>
      <w:r w:rsidRPr="00FC0E55">
        <w:rPr>
          <w:rtl/>
        </w:rPr>
        <w:t>באוניברסיטה.</w:t>
      </w:r>
      <w:r w:rsidR="00957838">
        <w:rPr>
          <w:rtl/>
        </w:rPr>
        <w:t xml:space="preserve"> </w:t>
      </w:r>
      <w:r w:rsidRPr="00FC0E55">
        <w:rPr>
          <w:rtl/>
        </w:rPr>
        <w:t>את ודאי יודעת זאת, לא אחת דיברנו על כך. אולי כדאי לחזק את העניין</w:t>
      </w:r>
      <w:r w:rsidR="00957838">
        <w:rPr>
          <w:rtl/>
        </w:rPr>
        <w:t xml:space="preserve"> </w:t>
      </w:r>
      <w:r w:rsidRPr="00FC0E55">
        <w:rPr>
          <w:rtl/>
        </w:rPr>
        <w:t>הזה עד כמה שאפשר.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שאלה שלישית היא בעניין הנשירה של תלמידים ושל מורים כאחד.</w:t>
      </w:r>
      <w:r w:rsidR="00957838">
        <w:rPr>
          <w:rtl/>
        </w:rPr>
        <w:t xml:space="preserve"> </w:t>
      </w:r>
      <w:r w:rsidRPr="00FC0E55">
        <w:rPr>
          <w:rtl/>
        </w:rPr>
        <w:t>מה בדעתך לעשות,</w:t>
      </w:r>
      <w:r w:rsidR="00957838">
        <w:rPr>
          <w:rtl/>
        </w:rPr>
        <w:t xml:space="preserve"> </w:t>
      </w:r>
      <w:r w:rsidRPr="00FC0E55">
        <w:rPr>
          <w:rtl/>
        </w:rPr>
        <w:t>גברתי</w:t>
      </w:r>
      <w:r w:rsidR="00957838">
        <w:rPr>
          <w:rtl/>
        </w:rPr>
        <w:t xml:space="preserve"> </w:t>
      </w:r>
      <w:r w:rsidRPr="00FC0E55">
        <w:rPr>
          <w:rtl/>
        </w:rPr>
        <w:t>שרת</w:t>
      </w:r>
      <w:r w:rsidR="00957838">
        <w:rPr>
          <w:rtl/>
        </w:rPr>
        <w:t xml:space="preserve"> </w:t>
      </w:r>
      <w:r w:rsidRPr="00FC0E55">
        <w:rPr>
          <w:rtl/>
        </w:rPr>
        <w:t>החינוך</w:t>
      </w:r>
      <w:r w:rsidR="00957838">
        <w:rPr>
          <w:rtl/>
        </w:rPr>
        <w:t xml:space="preserve"> </w:t>
      </w:r>
      <w:r w:rsidRPr="00FC0E55">
        <w:rPr>
          <w:rtl/>
        </w:rPr>
        <w:t>והתרבות,</w:t>
      </w:r>
      <w:r w:rsidR="00957838">
        <w:rPr>
          <w:rtl/>
        </w:rPr>
        <w:t xml:space="preserve"> </w:t>
      </w:r>
      <w:r w:rsidRPr="00FC0E55">
        <w:rPr>
          <w:rtl/>
        </w:rPr>
        <w:t>כדי</w:t>
      </w:r>
      <w:r w:rsidR="00957838">
        <w:rPr>
          <w:rtl/>
        </w:rPr>
        <w:t xml:space="preserve"> </w:t>
      </w:r>
      <w:r w:rsidRPr="00FC0E55">
        <w:rPr>
          <w:rtl/>
        </w:rPr>
        <w:t>שבעיירות</w:t>
      </w:r>
      <w:r w:rsidR="00957838">
        <w:rPr>
          <w:rtl/>
        </w:rPr>
        <w:t xml:space="preserve"> </w:t>
      </w:r>
      <w:r w:rsidRPr="00FC0E55">
        <w:rPr>
          <w:rtl/>
        </w:rPr>
        <w:t>הפיתוח ובשכונות המצוקה יקטן שיעור</w:t>
      </w:r>
      <w:r w:rsidR="00957838">
        <w:rPr>
          <w:rtl/>
        </w:rPr>
        <w:t xml:space="preserve"> </w:t>
      </w:r>
      <w:r w:rsidRPr="00FC0E55">
        <w:rPr>
          <w:rtl/>
        </w:rPr>
        <w:t>הנשירה?</w:t>
      </w:r>
      <w:r w:rsidR="00957838">
        <w:rPr>
          <w:rtl/>
        </w:rPr>
        <w:t xml:space="preserve"> </w:t>
      </w:r>
      <w:r w:rsidRPr="00FC0E55">
        <w:rPr>
          <w:rtl/>
        </w:rPr>
        <w:t>למרבה הצער, וזה מופיע במספרים, יש שם שיעור גבוה של נשירה. לא נראה שיש</w:t>
      </w:r>
      <w:r w:rsidR="00957838">
        <w:rPr>
          <w:rtl/>
        </w:rPr>
        <w:t xml:space="preserve"> </w:t>
      </w:r>
      <w:r w:rsidRPr="00FC0E55">
        <w:rPr>
          <w:rtl/>
        </w:rPr>
        <w:t>מגמה ברורה או מאמץ ממלכתי מרוכז לצמצם זאת. יהיה זה לזכותך אם תצליחי בכך, בעזרת</w:t>
      </w:r>
      <w:r w:rsidR="00957838">
        <w:rPr>
          <w:rtl/>
        </w:rPr>
        <w:t xml:space="preserve"> </w:t>
      </w:r>
      <w:r w:rsidRPr="00FC0E55">
        <w:rPr>
          <w:rtl/>
        </w:rPr>
        <w:t>השם.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ואחרון</w:t>
      </w:r>
      <w:r w:rsidR="00957838">
        <w:rPr>
          <w:rtl/>
        </w:rPr>
        <w:t xml:space="preserve"> – </w:t>
      </w:r>
      <w:r w:rsidRPr="00FC0E55">
        <w:rPr>
          <w:rtl/>
        </w:rPr>
        <w:t>אינטגרציה ובדיקה מחודשת של הרפורמה. אני מברך אותך על מינויו של</w:t>
      </w:r>
      <w:r w:rsidR="00957838">
        <w:rPr>
          <w:rtl/>
        </w:rPr>
        <w:t xml:space="preserve"> </w:t>
      </w:r>
      <w:r w:rsidRPr="00FC0E55">
        <w:rPr>
          <w:rtl/>
        </w:rPr>
        <w:t>השופט</w:t>
      </w:r>
      <w:r w:rsidR="00957838">
        <w:rPr>
          <w:rtl/>
        </w:rPr>
        <w:t xml:space="preserve"> </w:t>
      </w:r>
      <w:r w:rsidRPr="00FC0E55">
        <w:rPr>
          <w:rtl/>
        </w:rPr>
        <w:t>בדימוס</w:t>
      </w:r>
      <w:r w:rsidR="00957838">
        <w:rPr>
          <w:rtl/>
        </w:rPr>
        <w:t xml:space="preserve"> </w:t>
      </w:r>
      <w:r w:rsidRPr="00FC0E55">
        <w:rPr>
          <w:rtl/>
        </w:rPr>
        <w:t>שאול אלוני, מן המוכשרים שבשופטינו.</w:t>
      </w:r>
      <w:r w:rsidR="00957838">
        <w:rPr>
          <w:rtl/>
        </w:rPr>
        <w:t xml:space="preserve"> </w:t>
      </w:r>
      <w:r w:rsidRPr="00FC0E55">
        <w:rPr>
          <w:rtl/>
        </w:rPr>
        <w:t>אני אברך מאוד אם ייאמר שהוא</w:t>
      </w:r>
      <w:r w:rsidR="00957838">
        <w:rPr>
          <w:rtl/>
        </w:rPr>
        <w:t xml:space="preserve"> </w:t>
      </w:r>
      <w:r w:rsidRPr="00FC0E55">
        <w:rPr>
          <w:rtl/>
        </w:rPr>
        <w:t>יפנה</w:t>
      </w:r>
      <w:r w:rsidR="00957838">
        <w:rPr>
          <w:rtl/>
        </w:rPr>
        <w:t xml:space="preserve"> </w:t>
      </w:r>
      <w:r w:rsidRPr="00FC0E55">
        <w:rPr>
          <w:rtl/>
        </w:rPr>
        <w:t>את</w:t>
      </w:r>
      <w:r w:rsidR="00957838">
        <w:rPr>
          <w:rtl/>
        </w:rPr>
        <w:t xml:space="preserve"> </w:t>
      </w:r>
      <w:r w:rsidRPr="00FC0E55">
        <w:rPr>
          <w:rtl/>
        </w:rPr>
        <w:t>מאמציו</w:t>
      </w:r>
      <w:r w:rsidR="00957838">
        <w:rPr>
          <w:rtl/>
        </w:rPr>
        <w:t xml:space="preserve"> </w:t>
      </w:r>
      <w:r w:rsidRPr="00FC0E55">
        <w:rPr>
          <w:rtl/>
        </w:rPr>
        <w:t>לאותן שכונות מצוקה, לאותן עיירות פיתוח, כי בהן גם הנשירה, גם</w:t>
      </w:r>
      <w:r w:rsidR="00957838">
        <w:rPr>
          <w:rtl/>
        </w:rPr>
        <w:t xml:space="preserve"> </w:t>
      </w:r>
      <w:r w:rsidRPr="00FC0E55">
        <w:rPr>
          <w:rtl/>
        </w:rPr>
        <w:t>רמת</w:t>
      </w:r>
      <w:r w:rsidR="00957838">
        <w:rPr>
          <w:rtl/>
        </w:rPr>
        <w:t xml:space="preserve"> </w:t>
      </w:r>
      <w:r w:rsidRPr="00FC0E55">
        <w:rPr>
          <w:rtl/>
        </w:rPr>
        <w:t>הלמידה,</w:t>
      </w:r>
      <w:r w:rsidR="00957838">
        <w:rPr>
          <w:rtl/>
        </w:rPr>
        <w:t xml:space="preserve"> </w:t>
      </w:r>
      <w:r w:rsidRPr="00FC0E55">
        <w:rPr>
          <w:rtl/>
        </w:rPr>
        <w:t>גם</w:t>
      </w:r>
      <w:r w:rsidR="00957838">
        <w:rPr>
          <w:rtl/>
        </w:rPr>
        <w:t xml:space="preserve"> </w:t>
      </w:r>
      <w:r w:rsidRPr="00FC0E55">
        <w:rPr>
          <w:rtl/>
        </w:rPr>
        <w:t>ההישגים,</w:t>
      </w:r>
      <w:r w:rsidR="00957838">
        <w:rPr>
          <w:rtl/>
        </w:rPr>
        <w:t xml:space="preserve"> </w:t>
      </w:r>
      <w:r w:rsidRPr="00FC0E55">
        <w:rPr>
          <w:rtl/>
        </w:rPr>
        <w:t>גם</w:t>
      </w:r>
      <w:r w:rsidR="00957838">
        <w:rPr>
          <w:rtl/>
        </w:rPr>
        <w:t xml:space="preserve"> </w:t>
      </w:r>
      <w:r w:rsidRPr="00FC0E55">
        <w:rPr>
          <w:rtl/>
        </w:rPr>
        <w:t>אחוז</w:t>
      </w:r>
      <w:r w:rsidR="00957838">
        <w:rPr>
          <w:rtl/>
        </w:rPr>
        <w:t xml:space="preserve"> </w:t>
      </w:r>
      <w:r w:rsidRPr="00FC0E55">
        <w:rPr>
          <w:rtl/>
        </w:rPr>
        <w:t>הניגשים</w:t>
      </w:r>
      <w:r w:rsidR="00957838">
        <w:rPr>
          <w:rtl/>
        </w:rPr>
        <w:t xml:space="preserve"> </w:t>
      </w:r>
      <w:r w:rsidRPr="00FC0E55">
        <w:rPr>
          <w:rtl/>
        </w:rPr>
        <w:t>לבחינות הבגרות וגם אחוז הלומדים</w:t>
      </w:r>
      <w:r w:rsidR="00957838">
        <w:rPr>
          <w:rtl/>
        </w:rPr>
        <w:t xml:space="preserve"> </w:t>
      </w:r>
      <w:r w:rsidRPr="00FC0E55">
        <w:rPr>
          <w:rtl/>
        </w:rPr>
        <w:t>באוניברסיטאות נמוכים ביותר ואינם עולים בצורה משמעותית. תודה.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ד' שילנסקי: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תודה</w:t>
      </w:r>
      <w:r w:rsidR="00957838">
        <w:rPr>
          <w:rtl/>
        </w:rPr>
        <w:t xml:space="preserve"> </w:t>
      </w:r>
      <w:r w:rsidRPr="00FC0E55">
        <w:rPr>
          <w:rtl/>
        </w:rPr>
        <w:t>רבה.</w:t>
      </w:r>
      <w:r w:rsidR="00957838">
        <w:rPr>
          <w:rtl/>
        </w:rPr>
        <w:t xml:space="preserve"> </w:t>
      </w:r>
      <w:r w:rsidRPr="00FC0E55">
        <w:rPr>
          <w:rtl/>
        </w:rPr>
        <w:t xml:space="preserve">רשות השאלה לחבר הכנסת רון נחמן, ואחרון השואלים, אחרון חביב </w:t>
      </w:r>
      <w:r w:rsidR="00957838">
        <w:rPr>
          <w:rtl/>
        </w:rPr>
        <w:t xml:space="preserve">– </w:t>
      </w:r>
      <w:r w:rsidRPr="00FC0E55">
        <w:rPr>
          <w:rtl/>
        </w:rPr>
        <w:t>חבר הכנסת אברהם הירשזון.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רון נחמן (הליכוד):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אדוני</w:t>
      </w:r>
      <w:r w:rsidR="00957838">
        <w:rPr>
          <w:rtl/>
        </w:rPr>
        <w:t xml:space="preserve"> </w:t>
      </w:r>
      <w:r w:rsidRPr="00FC0E55">
        <w:rPr>
          <w:rtl/>
        </w:rPr>
        <w:t>היושב</w:t>
      </w:r>
      <w:r w:rsidR="00957838">
        <w:rPr>
          <w:rtl/>
        </w:rPr>
        <w:t>-</w:t>
      </w:r>
      <w:r w:rsidRPr="00FC0E55">
        <w:rPr>
          <w:rtl/>
        </w:rPr>
        <w:t>ראש,</w:t>
      </w:r>
      <w:r w:rsidR="00957838">
        <w:rPr>
          <w:rtl/>
        </w:rPr>
        <w:t xml:space="preserve"> </w:t>
      </w:r>
      <w:r w:rsidRPr="00FC0E55">
        <w:rPr>
          <w:rtl/>
        </w:rPr>
        <w:t>גברתי</w:t>
      </w:r>
      <w:r w:rsidR="00957838">
        <w:rPr>
          <w:rtl/>
        </w:rPr>
        <w:t xml:space="preserve"> </w:t>
      </w:r>
      <w:r w:rsidRPr="00FC0E55">
        <w:rPr>
          <w:rtl/>
        </w:rPr>
        <w:t>השרה, שלוש שאלות. שאלה ראשונה: האם בתוכנית משרד</w:t>
      </w:r>
      <w:r w:rsidR="00957838">
        <w:rPr>
          <w:rtl/>
        </w:rPr>
        <w:t xml:space="preserve"> </w:t>
      </w:r>
      <w:r w:rsidRPr="00FC0E55">
        <w:rPr>
          <w:rtl/>
        </w:rPr>
        <w:t>החינוך</w:t>
      </w:r>
      <w:r w:rsidR="00957838">
        <w:rPr>
          <w:rtl/>
        </w:rPr>
        <w:t xml:space="preserve"> </w:t>
      </w:r>
      <w:r w:rsidRPr="00FC0E55">
        <w:rPr>
          <w:rtl/>
        </w:rPr>
        <w:t>בשנה</w:t>
      </w:r>
      <w:r w:rsidR="00957838">
        <w:rPr>
          <w:rtl/>
        </w:rPr>
        <w:t xml:space="preserve"> </w:t>
      </w:r>
      <w:r w:rsidRPr="00FC0E55">
        <w:rPr>
          <w:rtl/>
        </w:rPr>
        <w:t>זו,</w:t>
      </w:r>
      <w:r w:rsidR="00957838">
        <w:rPr>
          <w:rtl/>
        </w:rPr>
        <w:t xml:space="preserve"> </w:t>
      </w:r>
      <w:r w:rsidRPr="00FC0E55">
        <w:rPr>
          <w:rtl/>
        </w:rPr>
        <w:t>נוכח</w:t>
      </w:r>
      <w:r w:rsidR="00957838">
        <w:rPr>
          <w:rtl/>
        </w:rPr>
        <w:t xml:space="preserve"> </w:t>
      </w:r>
      <w:r w:rsidRPr="00FC0E55">
        <w:rPr>
          <w:rtl/>
        </w:rPr>
        <w:t>מדיניות</w:t>
      </w:r>
      <w:r w:rsidR="00957838">
        <w:rPr>
          <w:rtl/>
        </w:rPr>
        <w:t xml:space="preserve"> </w:t>
      </w:r>
      <w:r w:rsidRPr="00FC0E55">
        <w:rPr>
          <w:rtl/>
        </w:rPr>
        <w:t>הממשלה בנושא סדרי העדיפויות והקפאת ההתיישבות</w:t>
      </w:r>
      <w:r w:rsidR="00957838">
        <w:rPr>
          <w:rtl/>
        </w:rPr>
        <w:t xml:space="preserve"> </w:t>
      </w:r>
      <w:r w:rsidRPr="00FC0E55">
        <w:rPr>
          <w:rtl/>
        </w:rPr>
        <w:t>ביהודה</w:t>
      </w:r>
      <w:r w:rsidR="00957838">
        <w:rPr>
          <w:rtl/>
        </w:rPr>
        <w:t xml:space="preserve"> </w:t>
      </w:r>
      <w:r w:rsidRPr="00FC0E55">
        <w:rPr>
          <w:rtl/>
        </w:rPr>
        <w:t>ובשומרון, האם יש בדעתה של השרה להמשיך את רמת החינוך, את הטיפול בילדים,</w:t>
      </w:r>
      <w:r w:rsidR="00957838">
        <w:rPr>
          <w:rtl/>
        </w:rPr>
        <w:t xml:space="preserve"> </w:t>
      </w:r>
      <w:r w:rsidRPr="00FC0E55">
        <w:rPr>
          <w:rtl/>
        </w:rPr>
        <w:t>את</w:t>
      </w:r>
      <w:r w:rsidR="00957838">
        <w:rPr>
          <w:rtl/>
        </w:rPr>
        <w:t xml:space="preserve"> </w:t>
      </w:r>
      <w:r w:rsidRPr="00FC0E55">
        <w:rPr>
          <w:rtl/>
        </w:rPr>
        <w:t>הטיפול בבתי</w:t>
      </w:r>
      <w:r w:rsidR="00957838">
        <w:rPr>
          <w:rtl/>
        </w:rPr>
        <w:t>-</w:t>
      </w:r>
      <w:r w:rsidRPr="00FC0E55">
        <w:rPr>
          <w:rtl/>
        </w:rPr>
        <w:t>הספר, את התמריצים למורים, כפי שהיה נהוג עד עכשיו? או שיש בדעתה</w:t>
      </w:r>
      <w:r w:rsidR="00957838">
        <w:rPr>
          <w:rtl/>
        </w:rPr>
        <w:t xml:space="preserve"> </w:t>
      </w:r>
      <w:r w:rsidRPr="00FC0E55">
        <w:rPr>
          <w:rtl/>
        </w:rPr>
        <w:t xml:space="preserve">לעשות שינויים כלשהם, ואם כן </w:t>
      </w:r>
      <w:r w:rsidR="00957838">
        <w:rPr>
          <w:rtl/>
        </w:rPr>
        <w:t>–</w:t>
      </w:r>
      <w:r w:rsidRPr="00FC0E55">
        <w:rPr>
          <w:rtl/>
        </w:rPr>
        <w:t xml:space="preserve"> כיצד נוכל לתת חינוך לילדים באזורי יש"ע?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שאלה</w:t>
      </w:r>
      <w:r w:rsidR="00957838">
        <w:rPr>
          <w:rtl/>
        </w:rPr>
        <w:t xml:space="preserve"> </w:t>
      </w:r>
      <w:r w:rsidRPr="00FC0E55">
        <w:rPr>
          <w:rtl/>
        </w:rPr>
        <w:t>שנייה:</w:t>
      </w:r>
      <w:r w:rsidR="00957838">
        <w:rPr>
          <w:rtl/>
        </w:rPr>
        <w:t xml:space="preserve"> </w:t>
      </w:r>
      <w:r w:rsidRPr="00FC0E55">
        <w:rPr>
          <w:rtl/>
        </w:rPr>
        <w:t>מה בדעת השרה לעשות בנושא של חינוך הילדים מגיל שלושה חודשים</w:t>
      </w:r>
      <w:r w:rsidR="00957838">
        <w:rPr>
          <w:rtl/>
        </w:rPr>
        <w:t xml:space="preserve"> </w:t>
      </w:r>
      <w:r w:rsidRPr="00FC0E55">
        <w:rPr>
          <w:rtl/>
        </w:rPr>
        <w:t>ועד</w:t>
      </w:r>
      <w:r w:rsidR="00957838">
        <w:rPr>
          <w:rtl/>
        </w:rPr>
        <w:t xml:space="preserve"> </w:t>
      </w:r>
      <w:r w:rsidRPr="00FC0E55">
        <w:rPr>
          <w:rtl/>
        </w:rPr>
        <w:t>גיל ארבע, שנמצאים היום בטיפול משרד העבודה והרווחה דרך ארגוני הנשים, אם זה</w:t>
      </w:r>
      <w:r w:rsidR="00957838">
        <w:rPr>
          <w:rtl/>
        </w:rPr>
        <w:t xml:space="preserve"> </w:t>
      </w:r>
      <w:r w:rsidRPr="00FC0E55">
        <w:rPr>
          <w:rtl/>
        </w:rPr>
        <w:t>ניל"י,</w:t>
      </w:r>
      <w:r w:rsidR="00957838">
        <w:rPr>
          <w:rtl/>
        </w:rPr>
        <w:t xml:space="preserve"> </w:t>
      </w:r>
      <w:r w:rsidRPr="00FC0E55">
        <w:rPr>
          <w:rtl/>
        </w:rPr>
        <w:t>נעמ"ת,</w:t>
      </w:r>
      <w:r w:rsidR="00957838">
        <w:rPr>
          <w:rtl/>
        </w:rPr>
        <w:t xml:space="preserve"> </w:t>
      </w:r>
      <w:r w:rsidRPr="00FC0E55">
        <w:rPr>
          <w:rtl/>
        </w:rPr>
        <w:t>"אמונה"</w:t>
      </w:r>
      <w:r w:rsidR="00957838">
        <w:rPr>
          <w:rtl/>
        </w:rPr>
        <w:t xml:space="preserve"> </w:t>
      </w:r>
      <w:r w:rsidRPr="00FC0E55">
        <w:rPr>
          <w:rtl/>
        </w:rPr>
        <w:t>וכן</w:t>
      </w:r>
      <w:r w:rsidR="00957838">
        <w:rPr>
          <w:rtl/>
        </w:rPr>
        <w:t xml:space="preserve"> </w:t>
      </w:r>
      <w:r w:rsidRPr="00FC0E55">
        <w:rPr>
          <w:rtl/>
        </w:rPr>
        <w:t>הלאה.</w:t>
      </w:r>
      <w:r w:rsidR="00957838">
        <w:rPr>
          <w:rtl/>
        </w:rPr>
        <w:t xml:space="preserve"> </w:t>
      </w:r>
      <w:r w:rsidRPr="00FC0E55">
        <w:rPr>
          <w:rtl/>
        </w:rPr>
        <w:t>כיצד</w:t>
      </w:r>
      <w:r w:rsidR="00957838">
        <w:rPr>
          <w:rtl/>
        </w:rPr>
        <w:t xml:space="preserve"> </w:t>
      </w:r>
      <w:r w:rsidRPr="00FC0E55">
        <w:rPr>
          <w:rtl/>
        </w:rPr>
        <w:t>קושרים את הקטע הזה של חינוך הילד עם</w:t>
      </w:r>
      <w:r w:rsidR="00957838">
        <w:rPr>
          <w:rtl/>
        </w:rPr>
        <w:t xml:space="preserve"> </w:t>
      </w:r>
      <w:r w:rsidRPr="00FC0E55">
        <w:rPr>
          <w:rtl/>
        </w:rPr>
        <w:t>החינוך של החטיבה הצעירה?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שאלה</w:t>
      </w:r>
      <w:r w:rsidR="00957838">
        <w:rPr>
          <w:rtl/>
        </w:rPr>
        <w:t xml:space="preserve"> </w:t>
      </w:r>
      <w:r w:rsidRPr="00FC0E55">
        <w:rPr>
          <w:rtl/>
        </w:rPr>
        <w:t>שלישית,</w:t>
      </w:r>
      <w:r w:rsidR="00957838">
        <w:rPr>
          <w:rtl/>
        </w:rPr>
        <w:t xml:space="preserve"> </w:t>
      </w:r>
      <w:r w:rsidRPr="00FC0E55">
        <w:rPr>
          <w:rtl/>
        </w:rPr>
        <w:t>גברתי</w:t>
      </w:r>
      <w:r w:rsidR="00957838">
        <w:rPr>
          <w:rtl/>
        </w:rPr>
        <w:t xml:space="preserve"> </w:t>
      </w:r>
      <w:r w:rsidRPr="00FC0E55">
        <w:rPr>
          <w:rtl/>
        </w:rPr>
        <w:t>השרה:</w:t>
      </w:r>
      <w:r w:rsidR="00957838">
        <w:rPr>
          <w:rtl/>
        </w:rPr>
        <w:t xml:space="preserve"> </w:t>
      </w:r>
      <w:r w:rsidRPr="00FC0E55">
        <w:rPr>
          <w:rtl/>
        </w:rPr>
        <w:t>מה</w:t>
      </w:r>
      <w:r w:rsidR="00957838">
        <w:rPr>
          <w:rtl/>
        </w:rPr>
        <w:t xml:space="preserve"> </w:t>
      </w:r>
      <w:r w:rsidRPr="00FC0E55">
        <w:rPr>
          <w:rtl/>
        </w:rPr>
        <w:t>יקרה</w:t>
      </w:r>
      <w:r w:rsidR="00957838">
        <w:rPr>
          <w:rtl/>
        </w:rPr>
        <w:t xml:space="preserve"> </w:t>
      </w:r>
      <w:r w:rsidRPr="00FC0E55">
        <w:rPr>
          <w:rtl/>
        </w:rPr>
        <w:t>לגבי</w:t>
      </w:r>
      <w:r w:rsidR="00957838">
        <w:rPr>
          <w:rtl/>
        </w:rPr>
        <w:t xml:space="preserve"> </w:t>
      </w:r>
      <w:r w:rsidRPr="00FC0E55">
        <w:rPr>
          <w:rtl/>
        </w:rPr>
        <w:t>הגנה</w:t>
      </w:r>
      <w:r w:rsidR="00957838">
        <w:rPr>
          <w:rtl/>
        </w:rPr>
        <w:t xml:space="preserve"> </w:t>
      </w:r>
      <w:r w:rsidRPr="00FC0E55">
        <w:rPr>
          <w:rtl/>
        </w:rPr>
        <w:t>ומיגון</w:t>
      </w:r>
      <w:r w:rsidR="00957838">
        <w:rPr>
          <w:rtl/>
        </w:rPr>
        <w:t xml:space="preserve"> </w:t>
      </w:r>
      <w:r w:rsidRPr="00FC0E55">
        <w:rPr>
          <w:rtl/>
        </w:rPr>
        <w:t>של גני</w:t>
      </w:r>
      <w:r w:rsidR="00957838">
        <w:rPr>
          <w:rtl/>
        </w:rPr>
        <w:t>-</w:t>
      </w:r>
      <w:r w:rsidRPr="00FC0E55">
        <w:rPr>
          <w:rtl/>
        </w:rPr>
        <w:t>הילדים</w:t>
      </w:r>
      <w:r w:rsidR="00957838">
        <w:rPr>
          <w:rtl/>
        </w:rPr>
        <w:t xml:space="preserve"> </w:t>
      </w:r>
      <w:r w:rsidRPr="00FC0E55">
        <w:rPr>
          <w:rtl/>
        </w:rPr>
        <w:t>ובתי</w:t>
      </w:r>
      <w:r w:rsidR="00957838">
        <w:rPr>
          <w:rtl/>
        </w:rPr>
        <w:t>-</w:t>
      </w:r>
      <w:r w:rsidRPr="00FC0E55">
        <w:rPr>
          <w:rtl/>
        </w:rPr>
        <w:t>הספר?</w:t>
      </w:r>
      <w:r w:rsidR="00957838">
        <w:rPr>
          <w:rtl/>
        </w:rPr>
        <w:t xml:space="preserve"> </w:t>
      </w:r>
      <w:r w:rsidRPr="00FC0E55">
        <w:rPr>
          <w:rtl/>
        </w:rPr>
        <w:t>שמענו</w:t>
      </w:r>
      <w:r w:rsidR="00957838">
        <w:rPr>
          <w:rtl/>
        </w:rPr>
        <w:t xml:space="preserve"> </w:t>
      </w:r>
      <w:r w:rsidRPr="00FC0E55">
        <w:rPr>
          <w:rtl/>
        </w:rPr>
        <w:t>משר</w:t>
      </w:r>
      <w:r w:rsidR="00957838">
        <w:rPr>
          <w:rtl/>
        </w:rPr>
        <w:t xml:space="preserve"> </w:t>
      </w:r>
      <w:r w:rsidRPr="00FC0E55">
        <w:rPr>
          <w:rtl/>
        </w:rPr>
        <w:t>המשטרה</w:t>
      </w:r>
      <w:r w:rsidR="00957838">
        <w:rPr>
          <w:rtl/>
        </w:rPr>
        <w:t xml:space="preserve"> </w:t>
      </w:r>
      <w:r w:rsidRPr="00FC0E55">
        <w:rPr>
          <w:rtl/>
        </w:rPr>
        <w:t>על תוכנית לגיוס אלפי שוטרים לצורך המשימה הזאת.</w:t>
      </w:r>
      <w:r w:rsidR="00957838">
        <w:rPr>
          <w:rtl/>
        </w:rPr>
        <w:t xml:space="preserve"> </w:t>
      </w:r>
      <w:r w:rsidRPr="00FC0E55">
        <w:rPr>
          <w:rtl/>
        </w:rPr>
        <w:t>אני מבקש לדעת, האם התקדם הטיפול והאם דרושה מעורבות גדולה יותר שלנו כדי לקדם את</w:t>
      </w:r>
      <w:r w:rsidR="00957838">
        <w:rPr>
          <w:rtl/>
        </w:rPr>
        <w:t xml:space="preserve"> </w:t>
      </w:r>
      <w:r w:rsidRPr="00FC0E55">
        <w:rPr>
          <w:rtl/>
        </w:rPr>
        <w:t>הנושא של אבטחת גני</w:t>
      </w:r>
      <w:r w:rsidR="00957838">
        <w:rPr>
          <w:rtl/>
        </w:rPr>
        <w:t>-</w:t>
      </w:r>
      <w:r w:rsidRPr="00FC0E55">
        <w:rPr>
          <w:rtl/>
        </w:rPr>
        <w:t>הילדים בעיקר, שהיום היא קריטית מאוד בכל רחבי הארץ? תודה.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ד' שילנסקי: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תודה רבה.</w:t>
      </w:r>
      <w:r w:rsidR="00957838">
        <w:rPr>
          <w:rtl/>
        </w:rPr>
        <w:t xml:space="preserve"> </w:t>
      </w:r>
      <w:r w:rsidRPr="00FC0E55">
        <w:rPr>
          <w:rtl/>
        </w:rPr>
        <w:t>חבר הכנסת אברהם הירשזון, בבקשה.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אברהם הירשזון (הליכוד):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אדוני</w:t>
      </w:r>
      <w:r w:rsidR="00957838">
        <w:rPr>
          <w:rtl/>
        </w:rPr>
        <w:t xml:space="preserve"> </w:t>
      </w:r>
      <w:r w:rsidRPr="00FC0E55">
        <w:rPr>
          <w:rtl/>
        </w:rPr>
        <w:t>היושב</w:t>
      </w:r>
      <w:r w:rsidR="00957838">
        <w:rPr>
          <w:rtl/>
        </w:rPr>
        <w:t>-</w:t>
      </w:r>
      <w:r w:rsidRPr="00FC0E55">
        <w:rPr>
          <w:rtl/>
        </w:rPr>
        <w:t>ראש,</w:t>
      </w:r>
      <w:r w:rsidR="00957838">
        <w:rPr>
          <w:rtl/>
        </w:rPr>
        <w:t xml:space="preserve"> </w:t>
      </w:r>
      <w:r w:rsidRPr="00FC0E55">
        <w:rPr>
          <w:rtl/>
        </w:rPr>
        <w:t>גברתי</w:t>
      </w:r>
      <w:r w:rsidR="00957838">
        <w:rPr>
          <w:rtl/>
        </w:rPr>
        <w:t xml:space="preserve"> </w:t>
      </w:r>
      <w:r w:rsidRPr="00FC0E55">
        <w:rPr>
          <w:rtl/>
        </w:rPr>
        <w:t>שרת החינוך, אני שמעתי את סקירתך הקצרה ועברתי על</w:t>
      </w:r>
      <w:r w:rsidR="00957838">
        <w:rPr>
          <w:rtl/>
        </w:rPr>
        <w:t xml:space="preserve"> </w:t>
      </w:r>
      <w:r w:rsidRPr="00FC0E55">
        <w:rPr>
          <w:rtl/>
        </w:rPr>
        <w:t>התזכיר</w:t>
      </w:r>
      <w:r w:rsidR="00957838">
        <w:rPr>
          <w:rtl/>
        </w:rPr>
        <w:t xml:space="preserve"> </w:t>
      </w:r>
      <w:r w:rsidRPr="00FC0E55">
        <w:rPr>
          <w:rtl/>
        </w:rPr>
        <w:t>ששלחת</w:t>
      </w:r>
      <w:r w:rsidR="00957838">
        <w:rPr>
          <w:rtl/>
        </w:rPr>
        <w:t xml:space="preserve"> </w:t>
      </w:r>
      <w:r w:rsidRPr="00FC0E55">
        <w:rPr>
          <w:rtl/>
        </w:rPr>
        <w:t>אלינו.</w:t>
      </w:r>
      <w:r w:rsidR="00957838">
        <w:rPr>
          <w:rtl/>
        </w:rPr>
        <w:t xml:space="preserve"> </w:t>
      </w:r>
      <w:r w:rsidRPr="00FC0E55">
        <w:rPr>
          <w:rtl/>
        </w:rPr>
        <w:t>אני</w:t>
      </w:r>
      <w:r w:rsidR="00957838">
        <w:rPr>
          <w:rtl/>
        </w:rPr>
        <w:t xml:space="preserve"> </w:t>
      </w:r>
      <w:r w:rsidRPr="00FC0E55">
        <w:rPr>
          <w:rtl/>
        </w:rPr>
        <w:t>רואה</w:t>
      </w:r>
      <w:r w:rsidR="00957838">
        <w:rPr>
          <w:rtl/>
        </w:rPr>
        <w:t xml:space="preserve"> </w:t>
      </w:r>
      <w:r w:rsidRPr="00FC0E55">
        <w:rPr>
          <w:rtl/>
        </w:rPr>
        <w:t>שם</w:t>
      </w:r>
      <w:r w:rsidR="00957838">
        <w:rPr>
          <w:rtl/>
        </w:rPr>
        <w:t xml:space="preserve"> </w:t>
      </w:r>
      <w:r w:rsidRPr="00FC0E55">
        <w:rPr>
          <w:rtl/>
        </w:rPr>
        <w:t>העמקה בנושא החינוך המדעי והטכנולוגי כבר</w:t>
      </w:r>
      <w:r w:rsidR="00957838">
        <w:rPr>
          <w:rtl/>
        </w:rPr>
        <w:t xml:space="preserve"> </w:t>
      </w:r>
      <w:r w:rsidRPr="00FC0E55">
        <w:rPr>
          <w:rtl/>
        </w:rPr>
        <w:t>בכיתות</w:t>
      </w:r>
      <w:r w:rsidR="00957838">
        <w:rPr>
          <w:rtl/>
        </w:rPr>
        <w:t xml:space="preserve"> </w:t>
      </w:r>
      <w:r w:rsidRPr="00FC0E55">
        <w:rPr>
          <w:rtl/>
        </w:rPr>
        <w:t>א' וב' ובגני</w:t>
      </w:r>
      <w:r w:rsidR="00957838">
        <w:rPr>
          <w:rtl/>
        </w:rPr>
        <w:t>-</w:t>
      </w:r>
      <w:r w:rsidRPr="00FC0E55">
        <w:rPr>
          <w:rtl/>
        </w:rPr>
        <w:t>ילדים. אני רואה שכל הנושא של סל תרבות ואמנות הולך להתפתח</w:t>
      </w:r>
      <w:r w:rsidR="00957838">
        <w:rPr>
          <w:rtl/>
        </w:rPr>
        <w:t xml:space="preserve"> </w:t>
      </w:r>
      <w:r w:rsidRPr="00FC0E55">
        <w:rPr>
          <w:rtl/>
        </w:rPr>
        <w:t>ולהתרחב.</w:t>
      </w:r>
      <w:r w:rsidR="00957838">
        <w:rPr>
          <w:rtl/>
        </w:rPr>
        <w:t xml:space="preserve"> </w:t>
      </w:r>
      <w:r w:rsidRPr="00FC0E55">
        <w:rPr>
          <w:rtl/>
        </w:rPr>
        <w:t>אני</w:t>
      </w:r>
      <w:r w:rsidR="00957838">
        <w:rPr>
          <w:rtl/>
        </w:rPr>
        <w:t xml:space="preserve"> </w:t>
      </w:r>
      <w:r w:rsidRPr="00FC0E55">
        <w:rPr>
          <w:rtl/>
        </w:rPr>
        <w:t>מברך</w:t>
      </w:r>
      <w:r w:rsidR="00957838">
        <w:rPr>
          <w:rtl/>
        </w:rPr>
        <w:t xml:space="preserve"> </w:t>
      </w:r>
      <w:r w:rsidRPr="00FC0E55">
        <w:rPr>
          <w:rtl/>
        </w:rPr>
        <w:t>על</w:t>
      </w:r>
      <w:r w:rsidR="00957838">
        <w:rPr>
          <w:rtl/>
        </w:rPr>
        <w:t xml:space="preserve"> </w:t>
      </w:r>
      <w:r w:rsidRPr="00FC0E55">
        <w:rPr>
          <w:rtl/>
        </w:rPr>
        <w:t>הדברים</w:t>
      </w:r>
      <w:r w:rsidR="00957838">
        <w:rPr>
          <w:rtl/>
        </w:rPr>
        <w:t xml:space="preserve"> </w:t>
      </w:r>
      <w:r w:rsidRPr="00FC0E55">
        <w:rPr>
          <w:rtl/>
        </w:rPr>
        <w:t>האלה.</w:t>
      </w:r>
      <w:r w:rsidR="00957838">
        <w:rPr>
          <w:rtl/>
        </w:rPr>
        <w:t xml:space="preserve"> </w:t>
      </w:r>
      <w:r w:rsidRPr="00FC0E55">
        <w:rPr>
          <w:rtl/>
        </w:rPr>
        <w:t>כיצד יבוא הדבר לידי מימוש וביצוע כאשר</w:t>
      </w:r>
      <w:r w:rsidR="00957838">
        <w:rPr>
          <w:rtl/>
        </w:rPr>
        <w:t xml:space="preserve"> </w:t>
      </w:r>
      <w:r w:rsidRPr="00FC0E55">
        <w:rPr>
          <w:rtl/>
        </w:rPr>
        <w:t>בכיתות</w:t>
      </w:r>
      <w:r w:rsidR="00957838">
        <w:rPr>
          <w:rtl/>
        </w:rPr>
        <w:t xml:space="preserve"> </w:t>
      </w:r>
      <w:r w:rsidRPr="00FC0E55">
        <w:rPr>
          <w:rtl/>
        </w:rPr>
        <w:t>רבות</w:t>
      </w:r>
      <w:r w:rsidR="00957838">
        <w:rPr>
          <w:rtl/>
        </w:rPr>
        <w:t xml:space="preserve"> </w:t>
      </w:r>
      <w:r w:rsidRPr="00FC0E55">
        <w:rPr>
          <w:rtl/>
        </w:rPr>
        <w:t>עדיין לומדים יותר מ</w:t>
      </w:r>
      <w:r w:rsidR="00957838">
        <w:rPr>
          <w:rtl/>
        </w:rPr>
        <w:t>-</w:t>
      </w:r>
      <w:r w:rsidRPr="00FC0E55">
        <w:rPr>
          <w:rtl/>
        </w:rPr>
        <w:t>40 תלמידים בכל כיתה? אני חושב שיהיה קשה מאוד</w:t>
      </w:r>
      <w:r w:rsidR="00957838">
        <w:rPr>
          <w:rtl/>
        </w:rPr>
        <w:t xml:space="preserve"> </w:t>
      </w:r>
      <w:r w:rsidRPr="00FC0E55">
        <w:rPr>
          <w:rtl/>
        </w:rPr>
        <w:t>לעשות את הדבר הזה.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הדבר</w:t>
      </w:r>
      <w:r w:rsidR="00957838">
        <w:rPr>
          <w:rtl/>
        </w:rPr>
        <w:t xml:space="preserve"> </w:t>
      </w:r>
      <w:r w:rsidRPr="00FC0E55">
        <w:rPr>
          <w:rtl/>
        </w:rPr>
        <w:t>השני,</w:t>
      </w:r>
      <w:r w:rsidR="00957838">
        <w:rPr>
          <w:rtl/>
        </w:rPr>
        <w:t xml:space="preserve"> </w:t>
      </w:r>
      <w:r w:rsidRPr="00FC0E55">
        <w:rPr>
          <w:rtl/>
        </w:rPr>
        <w:t>אני</w:t>
      </w:r>
      <w:r w:rsidR="00957838">
        <w:rPr>
          <w:rtl/>
        </w:rPr>
        <w:t xml:space="preserve"> </w:t>
      </w:r>
      <w:r w:rsidRPr="00FC0E55">
        <w:rPr>
          <w:rtl/>
        </w:rPr>
        <w:t>רואה</w:t>
      </w:r>
      <w:r w:rsidR="00957838">
        <w:rPr>
          <w:rtl/>
        </w:rPr>
        <w:t xml:space="preserve"> </w:t>
      </w:r>
      <w:r w:rsidRPr="00FC0E55">
        <w:rPr>
          <w:rtl/>
        </w:rPr>
        <w:t>ששרת</w:t>
      </w:r>
      <w:r w:rsidR="00957838">
        <w:rPr>
          <w:rtl/>
        </w:rPr>
        <w:t xml:space="preserve"> </w:t>
      </w:r>
      <w:r w:rsidRPr="00FC0E55">
        <w:rPr>
          <w:rtl/>
        </w:rPr>
        <w:t>החינוך מתכוונת לקצר את שבוע הלימודים לחמישה</w:t>
      </w:r>
      <w:r w:rsidR="00957838">
        <w:rPr>
          <w:rtl/>
        </w:rPr>
        <w:t xml:space="preserve"> </w:t>
      </w:r>
      <w:r w:rsidRPr="00FC0E55">
        <w:rPr>
          <w:rtl/>
        </w:rPr>
        <w:t>ימים. כיצד יבואו אז לידי ביטוי הדברים הנוספים האלה? תודה רבה.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ד' שילנסקי: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תודה רבה.</w:t>
      </w:r>
      <w:r w:rsidR="00957838">
        <w:rPr>
          <w:rtl/>
        </w:rPr>
        <w:t xml:space="preserve"> </w:t>
      </w:r>
      <w:r w:rsidRPr="00FC0E55">
        <w:rPr>
          <w:rtl/>
        </w:rPr>
        <w:t>ובכן, תמה סדרת השואלים. אני מזמין את חברת הכנסת דליה איציק.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שרת החינוך והתרבות ש' אלוני: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אולי אני אשיב על השאלות האלה בקיצור נמרץ?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ד' שילנסקי: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גברתי</w:t>
      </w:r>
      <w:r w:rsidR="00957838">
        <w:rPr>
          <w:rtl/>
        </w:rPr>
        <w:t xml:space="preserve"> </w:t>
      </w:r>
      <w:r w:rsidRPr="00FC0E55">
        <w:rPr>
          <w:rtl/>
        </w:rPr>
        <w:t>השרה,</w:t>
      </w:r>
      <w:r w:rsidR="00957838">
        <w:rPr>
          <w:rtl/>
        </w:rPr>
        <w:t xml:space="preserve"> </w:t>
      </w:r>
      <w:r w:rsidRPr="00FC0E55">
        <w:rPr>
          <w:rtl/>
        </w:rPr>
        <w:t>אני בעל ניסיון, והניסיון שלי מלמד, שאם אנחנו רוצים לסיים את</w:t>
      </w:r>
      <w:r w:rsidR="00957838">
        <w:rPr>
          <w:rtl/>
        </w:rPr>
        <w:t xml:space="preserve"> </w:t>
      </w:r>
      <w:r w:rsidRPr="00FC0E55">
        <w:rPr>
          <w:rtl/>
        </w:rPr>
        <w:t>הדיון</w:t>
      </w:r>
      <w:r w:rsidR="00957838">
        <w:rPr>
          <w:rtl/>
        </w:rPr>
        <w:t xml:space="preserve"> –</w:t>
      </w:r>
      <w:r w:rsidRPr="00FC0E55">
        <w:rPr>
          <w:rtl/>
        </w:rPr>
        <w:t xml:space="preserve"> הוא בלאו הכי יימשך עד שעה מאוחרת מאוד, אם אנחנו נשלב את הדיון </w:t>
      </w:r>
      <w:r w:rsidR="00957838">
        <w:rPr>
          <w:rtl/>
        </w:rPr>
        <w:t>–</w:t>
      </w:r>
      <w:r w:rsidRPr="00FC0E55">
        <w:rPr>
          <w:rtl/>
        </w:rPr>
        <w:t xml:space="preserve"> ולמען</w:t>
      </w:r>
      <w:r w:rsidR="00957838">
        <w:rPr>
          <w:rtl/>
        </w:rPr>
        <w:t xml:space="preserve"> </w:t>
      </w:r>
      <w:r w:rsidRPr="00FC0E55">
        <w:rPr>
          <w:rtl/>
        </w:rPr>
        <w:t>הסדר</w:t>
      </w:r>
      <w:r w:rsidR="00957838">
        <w:rPr>
          <w:rtl/>
        </w:rPr>
        <w:t xml:space="preserve"> </w:t>
      </w:r>
      <w:r w:rsidRPr="00FC0E55">
        <w:rPr>
          <w:rtl/>
        </w:rPr>
        <w:t>הטוב,</w:t>
      </w:r>
      <w:r w:rsidR="00957838">
        <w:rPr>
          <w:rtl/>
        </w:rPr>
        <w:t xml:space="preserve"> </w:t>
      </w:r>
      <w:r w:rsidRPr="00FC0E55">
        <w:rPr>
          <w:rtl/>
        </w:rPr>
        <w:t>ייתכן</w:t>
      </w:r>
      <w:r w:rsidR="00957838">
        <w:rPr>
          <w:rtl/>
        </w:rPr>
        <w:t xml:space="preserve"> </w:t>
      </w:r>
      <w:r w:rsidRPr="00FC0E55">
        <w:rPr>
          <w:rtl/>
        </w:rPr>
        <w:t>שיש</w:t>
      </w:r>
      <w:r w:rsidR="00957838">
        <w:rPr>
          <w:rtl/>
        </w:rPr>
        <w:t xml:space="preserve"> </w:t>
      </w:r>
      <w:r w:rsidRPr="00FC0E55">
        <w:rPr>
          <w:rtl/>
        </w:rPr>
        <w:t>אחיזה בטענתה של חברת הכנסת דליה איציק, החושבת שקופחה.</w:t>
      </w:r>
      <w:r w:rsidR="00957838">
        <w:rPr>
          <w:rtl/>
        </w:rPr>
        <w:t xml:space="preserve"> </w:t>
      </w:r>
      <w:r w:rsidRPr="00FC0E55">
        <w:rPr>
          <w:rtl/>
        </w:rPr>
        <w:t>ייתכן שצריך היה לאפשר לה, כמו שכתוב בתוכנית, להביא את דברה תיכף אחרי הסקירה.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דוד מנע (הליכוד):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זכותה של השרה לענות. זה התקנון.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ד' שילנסקי: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לפחות במידה שקיפחנו, אנחנו נתקן את הקיפוח בזה שניתן לה עכשיו רשות הדיבור.</w:t>
      </w:r>
      <w:r w:rsidR="00957838">
        <w:rPr>
          <w:rtl/>
        </w:rPr>
        <w:t xml:space="preserve"> </w:t>
      </w:r>
      <w:r w:rsidRPr="00FC0E55">
        <w:rPr>
          <w:rtl/>
        </w:rPr>
        <w:t>אין לי ברירה.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שרת החינוך והתרבות ש' אלוני: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אדוני היושב</w:t>
      </w:r>
      <w:r w:rsidR="00957838">
        <w:rPr>
          <w:rtl/>
        </w:rPr>
        <w:t>-</w:t>
      </w:r>
      <w:r w:rsidRPr="00FC0E55">
        <w:rPr>
          <w:rtl/>
        </w:rPr>
        <w:t xml:space="preserve">ראש, אני הבנתי שאחרי תעלה ותדבר חברת הכנסת דליה איציק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ד' שילנסקי: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כן, אבל את הבעת התנגדות מעל בימת הכנסת. אני התחשבתי בהתנגדות שלך.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שרת החינוך והתרבות ש' אלוני:</w:t>
      </w:r>
    </w:p>
    <w:p w:rsidR="00957838" w:rsidRDefault="00957838" w:rsidP="00957838">
      <w:pPr>
        <w:rPr>
          <w:rtl/>
        </w:rPr>
      </w:pPr>
    </w:p>
    <w:p w:rsidR="00957838" w:rsidRDefault="00957838" w:rsidP="00957838">
      <w:pPr>
        <w:rPr>
          <w:rtl/>
        </w:rPr>
      </w:pPr>
      <w:r>
        <w:rPr>
          <w:rtl/>
        </w:rPr>
        <w:t xml:space="preserve">– – </w:t>
      </w:r>
      <w:r w:rsidR="00FC0E55" w:rsidRPr="00FC0E55">
        <w:rPr>
          <w:rtl/>
        </w:rPr>
        <w:t>ויהיה</w:t>
      </w:r>
      <w:r>
        <w:rPr>
          <w:rtl/>
        </w:rPr>
        <w:t xml:space="preserve"> </w:t>
      </w:r>
      <w:r w:rsidR="00FC0E55" w:rsidRPr="00FC0E55">
        <w:rPr>
          <w:rtl/>
        </w:rPr>
        <w:t>דיון משולב.</w:t>
      </w:r>
      <w:r>
        <w:rPr>
          <w:rtl/>
        </w:rPr>
        <w:t xml:space="preserve"> </w:t>
      </w:r>
      <w:r w:rsidR="00FC0E55" w:rsidRPr="00FC0E55">
        <w:rPr>
          <w:rtl/>
        </w:rPr>
        <w:t>הואיל והדיון איננו משולב ופה יש דיון מלא על כמה</w:t>
      </w:r>
      <w:r>
        <w:rPr>
          <w:rtl/>
        </w:rPr>
        <w:t xml:space="preserve"> </w:t>
      </w:r>
      <w:r w:rsidR="00FC0E55" w:rsidRPr="00FC0E55">
        <w:rPr>
          <w:rtl/>
        </w:rPr>
        <w:t>דברים,</w:t>
      </w:r>
      <w:r>
        <w:rPr>
          <w:rtl/>
        </w:rPr>
        <w:t xml:space="preserve"> </w:t>
      </w:r>
      <w:r w:rsidR="00FC0E55" w:rsidRPr="00FC0E55">
        <w:rPr>
          <w:rtl/>
        </w:rPr>
        <w:t>ונשאלו 10 שאלות שאפשר לענות עליהן בקצרה, נדמה לי שנכון יותר היה לגמור</w:t>
      </w:r>
      <w:r>
        <w:rPr>
          <w:rtl/>
        </w:rPr>
        <w:t xml:space="preserve"> </w:t>
      </w:r>
      <w:r w:rsidR="00FC0E55" w:rsidRPr="00FC0E55">
        <w:rPr>
          <w:rtl/>
        </w:rPr>
        <w:t>את החלק האחד. אני מוכנה שחברת הכנסת דליה איציק תפתח בחלק שלה, ואני אדבר אחריה.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ד' שילנסקי: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גברתי</w:t>
      </w:r>
      <w:r w:rsidR="00957838">
        <w:rPr>
          <w:rtl/>
        </w:rPr>
        <w:t xml:space="preserve"> </w:t>
      </w:r>
      <w:r w:rsidRPr="00FC0E55">
        <w:rPr>
          <w:rtl/>
        </w:rPr>
        <w:t>השרה, עכשיו אמרת שאת חשבת שחברת הכנסת דליה איציק תדבר תיכף אחרייך.</w:t>
      </w:r>
      <w:r w:rsidR="00957838">
        <w:rPr>
          <w:rtl/>
        </w:rPr>
        <w:t xml:space="preserve"> </w:t>
      </w:r>
      <w:r w:rsidRPr="00FC0E55">
        <w:rPr>
          <w:rtl/>
        </w:rPr>
        <w:t>גם אני חשבתי כך, אבל כאשר עמדת על הבמה הבינותי שאת מביעה התנגדות לכך שהיא תדבר</w:t>
      </w:r>
      <w:r w:rsidR="00957838">
        <w:rPr>
          <w:rtl/>
        </w:rPr>
        <w:t xml:space="preserve"> </w:t>
      </w:r>
      <w:r w:rsidRPr="00FC0E55">
        <w:rPr>
          <w:rtl/>
        </w:rPr>
        <w:t>תיכף</w:t>
      </w:r>
      <w:r w:rsidR="00957838">
        <w:rPr>
          <w:rtl/>
        </w:rPr>
        <w:t xml:space="preserve"> </w:t>
      </w:r>
      <w:r w:rsidRPr="00FC0E55">
        <w:rPr>
          <w:rtl/>
        </w:rPr>
        <w:t>אחרייך,</w:t>
      </w:r>
      <w:r w:rsidR="00957838">
        <w:rPr>
          <w:rtl/>
        </w:rPr>
        <w:t xml:space="preserve"> </w:t>
      </w:r>
      <w:r w:rsidRPr="00FC0E55">
        <w:rPr>
          <w:rtl/>
        </w:rPr>
        <w:t>ואני</w:t>
      </w:r>
      <w:r w:rsidR="00957838">
        <w:rPr>
          <w:rtl/>
        </w:rPr>
        <w:t xml:space="preserve"> </w:t>
      </w:r>
      <w:r w:rsidRPr="00FC0E55">
        <w:rPr>
          <w:rtl/>
        </w:rPr>
        <w:t>התחשבתי</w:t>
      </w:r>
      <w:r w:rsidR="00957838">
        <w:rPr>
          <w:rtl/>
        </w:rPr>
        <w:t xml:space="preserve"> </w:t>
      </w:r>
      <w:r w:rsidRPr="00FC0E55">
        <w:rPr>
          <w:rtl/>
        </w:rPr>
        <w:t>בהתנגדות הזאת. אם היתה לה זכות לדבר תיכף אחרייך,</w:t>
      </w:r>
      <w:r w:rsidR="00957838">
        <w:rPr>
          <w:rtl/>
        </w:rPr>
        <w:t xml:space="preserve"> </w:t>
      </w:r>
      <w:r w:rsidRPr="00FC0E55">
        <w:rPr>
          <w:rtl/>
        </w:rPr>
        <w:t>עכשיו על אחת כמה וכמה יש לה זכות לדבר.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בבקשה, חברת הכנסת דליה איציק.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דליה איציק (העבודה):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תודה רבה לך, אדוני היושב</w:t>
      </w:r>
      <w:r w:rsidR="00957838">
        <w:rPr>
          <w:rtl/>
        </w:rPr>
        <w:t>-</w:t>
      </w:r>
      <w:r w:rsidRPr="00FC0E55">
        <w:rPr>
          <w:rtl/>
        </w:rPr>
        <w:t>ראש. כנסת נכבדה, גברתי שרת החינוך והתרבות, החברה</w:t>
      </w:r>
      <w:r w:rsidR="00957838">
        <w:rPr>
          <w:rtl/>
        </w:rPr>
        <w:t xml:space="preserve"> </w:t>
      </w:r>
      <w:r w:rsidRPr="00FC0E55">
        <w:rPr>
          <w:rtl/>
        </w:rPr>
        <w:t>הישראלית</w:t>
      </w:r>
      <w:r w:rsidR="00957838">
        <w:rPr>
          <w:rtl/>
        </w:rPr>
        <w:t xml:space="preserve"> </w:t>
      </w:r>
      <w:r w:rsidRPr="00FC0E55">
        <w:rPr>
          <w:rtl/>
        </w:rPr>
        <w:t>דנה</w:t>
      </w:r>
      <w:r w:rsidR="00957838">
        <w:rPr>
          <w:rtl/>
        </w:rPr>
        <w:t xml:space="preserve"> </w:t>
      </w:r>
      <w:r w:rsidRPr="00FC0E55">
        <w:rPr>
          <w:rtl/>
        </w:rPr>
        <w:t>במשך שנים ברעיון האינטגרציה במערכת החינוך. לאחר דיונים רבים היא</w:t>
      </w:r>
      <w:r w:rsidR="00957838">
        <w:rPr>
          <w:rtl/>
        </w:rPr>
        <w:t xml:space="preserve"> </w:t>
      </w:r>
      <w:r w:rsidRPr="00FC0E55">
        <w:rPr>
          <w:rtl/>
        </w:rPr>
        <w:t>נזקקה</w:t>
      </w:r>
      <w:r w:rsidR="00957838">
        <w:rPr>
          <w:rtl/>
        </w:rPr>
        <w:t xml:space="preserve"> </w:t>
      </w:r>
      <w:r w:rsidRPr="00FC0E55">
        <w:rPr>
          <w:rtl/>
        </w:rPr>
        <w:t>להחלטה</w:t>
      </w:r>
      <w:r w:rsidR="00957838">
        <w:rPr>
          <w:rtl/>
        </w:rPr>
        <w:t xml:space="preserve"> </w:t>
      </w:r>
      <w:r w:rsidRPr="00FC0E55">
        <w:rPr>
          <w:rtl/>
        </w:rPr>
        <w:t>היסטורית</w:t>
      </w:r>
      <w:r w:rsidR="00957838">
        <w:rPr>
          <w:rtl/>
        </w:rPr>
        <w:t xml:space="preserve"> </w:t>
      </w:r>
      <w:r w:rsidRPr="00FC0E55">
        <w:rPr>
          <w:rtl/>
        </w:rPr>
        <w:t>של</w:t>
      </w:r>
      <w:r w:rsidR="00957838">
        <w:rPr>
          <w:rtl/>
        </w:rPr>
        <w:t xml:space="preserve"> </w:t>
      </w:r>
      <w:r w:rsidRPr="00FC0E55">
        <w:rPr>
          <w:rtl/>
        </w:rPr>
        <w:t>מליאת</w:t>
      </w:r>
      <w:r w:rsidR="00957838">
        <w:rPr>
          <w:rtl/>
        </w:rPr>
        <w:t xml:space="preserve"> </w:t>
      </w:r>
      <w:r w:rsidRPr="00FC0E55">
        <w:rPr>
          <w:rtl/>
        </w:rPr>
        <w:t>הכנסת.</w:t>
      </w:r>
      <w:r w:rsidR="00957838">
        <w:rPr>
          <w:rtl/>
        </w:rPr>
        <w:t xml:space="preserve"> </w:t>
      </w:r>
      <w:r w:rsidRPr="00FC0E55">
        <w:rPr>
          <w:rtl/>
        </w:rPr>
        <w:t>תוכנית</w:t>
      </w:r>
      <w:r w:rsidR="00957838">
        <w:rPr>
          <w:rtl/>
        </w:rPr>
        <w:t>-</w:t>
      </w:r>
      <w:r w:rsidRPr="00FC0E55">
        <w:rPr>
          <w:rtl/>
        </w:rPr>
        <w:t>שושני מנוגדת למדיניות הכנסת</w:t>
      </w:r>
      <w:r w:rsidR="00957838">
        <w:rPr>
          <w:rtl/>
        </w:rPr>
        <w:t xml:space="preserve"> </w:t>
      </w:r>
      <w:r w:rsidRPr="00FC0E55">
        <w:rPr>
          <w:rtl/>
        </w:rPr>
        <w:t>ולהוראות משרד החינוך עצמו. אני נגד תוכנית</w:t>
      </w:r>
      <w:r w:rsidR="00957838">
        <w:rPr>
          <w:rtl/>
        </w:rPr>
        <w:t>-</w:t>
      </w:r>
      <w:r w:rsidRPr="00FC0E55">
        <w:rPr>
          <w:rtl/>
        </w:rPr>
        <w:t>שושני מכמה נימוקים.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לא</w:t>
      </w:r>
      <w:r w:rsidR="00957838">
        <w:rPr>
          <w:rtl/>
        </w:rPr>
        <w:t xml:space="preserve"> </w:t>
      </w:r>
      <w:r w:rsidRPr="00FC0E55">
        <w:rPr>
          <w:rtl/>
        </w:rPr>
        <w:t>מצאתי</w:t>
      </w:r>
      <w:r w:rsidR="00957838">
        <w:rPr>
          <w:rtl/>
        </w:rPr>
        <w:t xml:space="preserve"> </w:t>
      </w:r>
      <w:r w:rsidRPr="00FC0E55">
        <w:rPr>
          <w:rtl/>
        </w:rPr>
        <w:t>איש</w:t>
      </w:r>
      <w:r w:rsidR="00957838">
        <w:rPr>
          <w:rtl/>
        </w:rPr>
        <w:t xml:space="preserve"> </w:t>
      </w:r>
      <w:r w:rsidRPr="00FC0E55">
        <w:rPr>
          <w:rtl/>
        </w:rPr>
        <w:t>מקצוע אחד התומך ברעיון התחלת הלימודים בגיל ארבע, שמשמעותו</w:t>
      </w:r>
      <w:r w:rsidR="00957838">
        <w:rPr>
          <w:rtl/>
        </w:rPr>
        <w:t xml:space="preserve"> </w:t>
      </w:r>
      <w:r w:rsidRPr="00FC0E55">
        <w:rPr>
          <w:rtl/>
        </w:rPr>
        <w:t>המיידית היא הפרדה בין מיעוט קטן של ילדי משכילים ומבוססים, הזוכים לחוויית הצלחה</w:t>
      </w:r>
      <w:r w:rsidR="00957838">
        <w:rPr>
          <w:rtl/>
        </w:rPr>
        <w:t xml:space="preserve"> </w:t>
      </w:r>
      <w:r w:rsidRPr="00FC0E55">
        <w:rPr>
          <w:rtl/>
        </w:rPr>
        <w:t>ולמירב</w:t>
      </w:r>
      <w:r w:rsidR="00957838">
        <w:rPr>
          <w:rtl/>
        </w:rPr>
        <w:t xml:space="preserve"> </w:t>
      </w:r>
      <w:r w:rsidRPr="00FC0E55">
        <w:rPr>
          <w:rtl/>
        </w:rPr>
        <w:t>תשומת</w:t>
      </w:r>
      <w:r w:rsidR="00957838">
        <w:rPr>
          <w:rtl/>
        </w:rPr>
        <w:t xml:space="preserve"> </w:t>
      </w:r>
      <w:r w:rsidRPr="00FC0E55">
        <w:rPr>
          <w:rtl/>
        </w:rPr>
        <w:t>הלב,</w:t>
      </w:r>
      <w:r w:rsidR="00957838">
        <w:rPr>
          <w:rtl/>
        </w:rPr>
        <w:t xml:space="preserve"> </w:t>
      </w:r>
      <w:r w:rsidRPr="00FC0E55">
        <w:rPr>
          <w:rtl/>
        </w:rPr>
        <w:t>לבין רוב נזוף, מבויש, שעיקר חווייתו בגן</w:t>
      </w:r>
      <w:r w:rsidR="00957838">
        <w:rPr>
          <w:rtl/>
        </w:rPr>
        <w:t>-</w:t>
      </w:r>
      <w:r w:rsidRPr="00FC0E55">
        <w:rPr>
          <w:rtl/>
        </w:rPr>
        <w:t>הילדים היא חוויית</w:t>
      </w:r>
      <w:r w:rsidR="00957838">
        <w:rPr>
          <w:rtl/>
        </w:rPr>
        <w:t xml:space="preserve"> </w:t>
      </w:r>
      <w:r w:rsidRPr="00FC0E55">
        <w:rPr>
          <w:rtl/>
        </w:rPr>
        <w:t>הכישלון.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הנימוק השני הוא פתיחת אזורי הרישום של בתי</w:t>
      </w:r>
      <w:r w:rsidR="00957838">
        <w:rPr>
          <w:rtl/>
        </w:rPr>
        <w:t>-</w:t>
      </w:r>
      <w:r w:rsidRPr="00FC0E55">
        <w:rPr>
          <w:rtl/>
        </w:rPr>
        <w:t>הספר, פעולה שבכל מקום בעולם שבו</w:t>
      </w:r>
      <w:r w:rsidR="00957838">
        <w:rPr>
          <w:rtl/>
        </w:rPr>
        <w:t xml:space="preserve"> </w:t>
      </w:r>
      <w:r w:rsidRPr="00FC0E55">
        <w:rPr>
          <w:rtl/>
        </w:rPr>
        <w:t>נוסתה</w:t>
      </w:r>
      <w:r w:rsidR="00957838">
        <w:rPr>
          <w:rtl/>
        </w:rPr>
        <w:t xml:space="preserve"> </w:t>
      </w:r>
      <w:r w:rsidRPr="00FC0E55">
        <w:rPr>
          <w:rtl/>
        </w:rPr>
        <w:t>הביאה</w:t>
      </w:r>
      <w:r w:rsidR="00957838">
        <w:rPr>
          <w:rtl/>
        </w:rPr>
        <w:t xml:space="preserve"> </w:t>
      </w:r>
      <w:r w:rsidRPr="00FC0E55">
        <w:rPr>
          <w:rtl/>
        </w:rPr>
        <w:t>להחמרה</w:t>
      </w:r>
      <w:r w:rsidR="00957838">
        <w:rPr>
          <w:rtl/>
        </w:rPr>
        <w:t xml:space="preserve"> </w:t>
      </w:r>
      <w:r w:rsidRPr="00FC0E55">
        <w:rPr>
          <w:rtl/>
        </w:rPr>
        <w:t>ולהפרדה</w:t>
      </w:r>
      <w:r w:rsidR="00957838">
        <w:rPr>
          <w:rtl/>
        </w:rPr>
        <w:t xml:space="preserve"> </w:t>
      </w:r>
      <w:r w:rsidRPr="00FC0E55">
        <w:rPr>
          <w:rtl/>
        </w:rPr>
        <w:t>בין בתי</w:t>
      </w:r>
      <w:r w:rsidR="00957838">
        <w:rPr>
          <w:rtl/>
        </w:rPr>
        <w:t>-</w:t>
      </w:r>
      <w:r w:rsidRPr="00FC0E55">
        <w:rPr>
          <w:rtl/>
        </w:rPr>
        <w:t>ספר לעניים ובין בתי</w:t>
      </w:r>
      <w:r w:rsidR="00957838">
        <w:rPr>
          <w:rtl/>
        </w:rPr>
        <w:t>-</w:t>
      </w:r>
      <w:r w:rsidRPr="00FC0E55">
        <w:rPr>
          <w:rtl/>
        </w:rPr>
        <w:t>ספר למבוססים, הפרדה</w:t>
      </w:r>
      <w:r w:rsidR="00957838">
        <w:rPr>
          <w:rtl/>
        </w:rPr>
        <w:t xml:space="preserve"> </w:t>
      </w:r>
      <w:r w:rsidRPr="00FC0E55">
        <w:rPr>
          <w:rtl/>
        </w:rPr>
        <w:t>שהעמקתה</w:t>
      </w:r>
      <w:r w:rsidR="00957838">
        <w:rPr>
          <w:rtl/>
        </w:rPr>
        <w:t xml:space="preserve"> </w:t>
      </w:r>
      <w:r w:rsidRPr="00FC0E55">
        <w:rPr>
          <w:rtl/>
        </w:rPr>
        <w:t>גורמת</w:t>
      </w:r>
      <w:r w:rsidR="00957838">
        <w:rPr>
          <w:rtl/>
        </w:rPr>
        <w:t xml:space="preserve"> </w:t>
      </w:r>
      <w:r w:rsidRPr="00FC0E55">
        <w:rPr>
          <w:rtl/>
        </w:rPr>
        <w:t>אוטומטית לאפליה גוברת בהקצאת המשאבים הציבוריים, תוך שימוש כוזב</w:t>
      </w:r>
      <w:r w:rsidR="00957838">
        <w:rPr>
          <w:rtl/>
        </w:rPr>
        <w:t xml:space="preserve"> </w:t>
      </w:r>
      <w:r w:rsidRPr="00FC0E55">
        <w:rPr>
          <w:rtl/>
        </w:rPr>
        <w:t>במושג חופש בחירה.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גברתי</w:t>
      </w:r>
      <w:r w:rsidR="00957838">
        <w:rPr>
          <w:rtl/>
        </w:rPr>
        <w:t xml:space="preserve"> </w:t>
      </w:r>
      <w:r w:rsidRPr="00FC0E55">
        <w:rPr>
          <w:rtl/>
        </w:rPr>
        <w:t>השרה,</w:t>
      </w:r>
      <w:r w:rsidR="00957838">
        <w:rPr>
          <w:rtl/>
        </w:rPr>
        <w:t xml:space="preserve"> </w:t>
      </w:r>
      <w:r w:rsidRPr="00FC0E55">
        <w:rPr>
          <w:rtl/>
        </w:rPr>
        <w:t>אינני</w:t>
      </w:r>
      <w:r w:rsidR="00957838">
        <w:rPr>
          <w:rtl/>
        </w:rPr>
        <w:t xml:space="preserve"> </w:t>
      </w:r>
      <w:r w:rsidRPr="00FC0E55">
        <w:rPr>
          <w:rtl/>
        </w:rPr>
        <w:t>בטוחה שכדאי לנו ללכת למקומות אחרים בעולם; ואני מקווה</w:t>
      </w:r>
      <w:r w:rsidR="00957838">
        <w:rPr>
          <w:rtl/>
        </w:rPr>
        <w:t xml:space="preserve"> </w:t>
      </w:r>
      <w:r w:rsidRPr="00FC0E55">
        <w:rPr>
          <w:rtl/>
        </w:rPr>
        <w:t>שחבר</w:t>
      </w:r>
      <w:r w:rsidR="00957838">
        <w:rPr>
          <w:rtl/>
        </w:rPr>
        <w:t xml:space="preserve"> </w:t>
      </w:r>
      <w:r w:rsidRPr="00FC0E55">
        <w:rPr>
          <w:rtl/>
        </w:rPr>
        <w:t>הכנסת</w:t>
      </w:r>
      <w:r w:rsidR="00957838">
        <w:rPr>
          <w:rtl/>
        </w:rPr>
        <w:t xml:space="preserve"> </w:t>
      </w:r>
      <w:r w:rsidRPr="00FC0E55">
        <w:rPr>
          <w:rtl/>
        </w:rPr>
        <w:t>שאול</w:t>
      </w:r>
      <w:r w:rsidR="00957838">
        <w:rPr>
          <w:rtl/>
        </w:rPr>
        <w:t xml:space="preserve"> </w:t>
      </w:r>
      <w:r w:rsidRPr="00FC0E55">
        <w:rPr>
          <w:rtl/>
        </w:rPr>
        <w:t>יהלום</w:t>
      </w:r>
      <w:r w:rsidR="00957838">
        <w:rPr>
          <w:rtl/>
        </w:rPr>
        <w:t xml:space="preserve"> </w:t>
      </w:r>
      <w:r w:rsidRPr="00FC0E55">
        <w:rPr>
          <w:rtl/>
        </w:rPr>
        <w:t>מאזין</w:t>
      </w:r>
      <w:r w:rsidR="00957838">
        <w:rPr>
          <w:rtl/>
        </w:rPr>
        <w:t xml:space="preserve"> </w:t>
      </w:r>
      <w:r w:rsidRPr="00FC0E55">
        <w:rPr>
          <w:rtl/>
        </w:rPr>
        <w:t>לי</w:t>
      </w:r>
      <w:r w:rsidR="00957838">
        <w:rPr>
          <w:rtl/>
        </w:rPr>
        <w:t xml:space="preserve"> </w:t>
      </w:r>
      <w:r w:rsidRPr="00FC0E55">
        <w:rPr>
          <w:rtl/>
        </w:rPr>
        <w:t>היטב,</w:t>
      </w:r>
      <w:r w:rsidR="00957838">
        <w:rPr>
          <w:rtl/>
        </w:rPr>
        <w:t xml:space="preserve"> </w:t>
      </w:r>
      <w:r w:rsidRPr="00FC0E55">
        <w:rPr>
          <w:rtl/>
        </w:rPr>
        <w:t>הוא</w:t>
      </w:r>
      <w:r w:rsidR="00957838">
        <w:rPr>
          <w:rtl/>
        </w:rPr>
        <w:t xml:space="preserve"> </w:t>
      </w:r>
      <w:r w:rsidRPr="00FC0E55">
        <w:rPr>
          <w:rtl/>
        </w:rPr>
        <w:t>מזכ"ל</w:t>
      </w:r>
      <w:r w:rsidR="00957838">
        <w:rPr>
          <w:rtl/>
        </w:rPr>
        <w:t xml:space="preserve"> </w:t>
      </w:r>
      <w:r w:rsidRPr="00FC0E55">
        <w:rPr>
          <w:rtl/>
        </w:rPr>
        <w:t>המפד"ל.</w:t>
      </w:r>
      <w:r w:rsidR="00957838">
        <w:rPr>
          <w:rtl/>
        </w:rPr>
        <w:t xml:space="preserve"> </w:t>
      </w:r>
      <w:r w:rsidRPr="00FC0E55">
        <w:rPr>
          <w:rtl/>
        </w:rPr>
        <w:t>מערכת החינוך</w:t>
      </w:r>
      <w:r w:rsidR="00957838">
        <w:rPr>
          <w:rtl/>
        </w:rPr>
        <w:t xml:space="preserve"> </w:t>
      </w:r>
      <w:r w:rsidRPr="00FC0E55">
        <w:rPr>
          <w:rtl/>
        </w:rPr>
        <w:t>הממלכתית</w:t>
      </w:r>
      <w:r w:rsidR="00957838">
        <w:rPr>
          <w:rtl/>
        </w:rPr>
        <w:t>-</w:t>
      </w:r>
      <w:r w:rsidRPr="00FC0E55">
        <w:rPr>
          <w:rtl/>
        </w:rPr>
        <w:t>דתית</w:t>
      </w:r>
      <w:r w:rsidR="00957838">
        <w:rPr>
          <w:rtl/>
        </w:rPr>
        <w:t xml:space="preserve"> </w:t>
      </w:r>
      <w:r w:rsidRPr="00FC0E55">
        <w:rPr>
          <w:rtl/>
        </w:rPr>
        <w:t>ניסתה</w:t>
      </w:r>
      <w:r w:rsidR="00957838">
        <w:rPr>
          <w:rtl/>
        </w:rPr>
        <w:t xml:space="preserve"> </w:t>
      </w:r>
      <w:r w:rsidRPr="00FC0E55">
        <w:rPr>
          <w:rtl/>
        </w:rPr>
        <w:t>פעמים</w:t>
      </w:r>
      <w:r w:rsidR="00957838">
        <w:rPr>
          <w:rtl/>
        </w:rPr>
        <w:t xml:space="preserve"> </w:t>
      </w:r>
      <w:r w:rsidRPr="00FC0E55">
        <w:rPr>
          <w:rtl/>
        </w:rPr>
        <w:t>רבות</w:t>
      </w:r>
      <w:r w:rsidR="00957838">
        <w:rPr>
          <w:rtl/>
        </w:rPr>
        <w:t xml:space="preserve"> </w:t>
      </w:r>
      <w:r w:rsidRPr="00FC0E55">
        <w:rPr>
          <w:rtl/>
        </w:rPr>
        <w:t>מאוד לברוח מהאינטגרציה, תחת שמות רבים מאוד,</w:t>
      </w:r>
      <w:r w:rsidR="00957838">
        <w:rPr>
          <w:rtl/>
        </w:rPr>
        <w:t xml:space="preserve"> </w:t>
      </w:r>
      <w:r w:rsidRPr="00FC0E55">
        <w:rPr>
          <w:rtl/>
        </w:rPr>
        <w:t>והקימה</w:t>
      </w:r>
      <w:r w:rsidR="00957838">
        <w:rPr>
          <w:rtl/>
        </w:rPr>
        <w:t xml:space="preserve"> </w:t>
      </w:r>
      <w:r w:rsidRPr="00FC0E55">
        <w:rPr>
          <w:rtl/>
        </w:rPr>
        <w:t>לה</w:t>
      </w:r>
      <w:r w:rsidR="00957838">
        <w:rPr>
          <w:rtl/>
        </w:rPr>
        <w:t xml:space="preserve"> </w:t>
      </w:r>
      <w:r w:rsidRPr="00FC0E55">
        <w:rPr>
          <w:rtl/>
        </w:rPr>
        <w:t>כל</w:t>
      </w:r>
      <w:r w:rsidR="00957838">
        <w:rPr>
          <w:rtl/>
        </w:rPr>
        <w:t xml:space="preserve"> </w:t>
      </w:r>
      <w:r w:rsidRPr="00FC0E55">
        <w:rPr>
          <w:rtl/>
        </w:rPr>
        <w:t>מיני</w:t>
      </w:r>
      <w:r w:rsidR="00957838">
        <w:rPr>
          <w:rtl/>
        </w:rPr>
        <w:t xml:space="preserve"> </w:t>
      </w:r>
      <w:r w:rsidRPr="00FC0E55">
        <w:rPr>
          <w:rtl/>
        </w:rPr>
        <w:t>רעיונות</w:t>
      </w:r>
      <w:r w:rsidR="00957838">
        <w:rPr>
          <w:rtl/>
        </w:rPr>
        <w:t xml:space="preserve"> </w:t>
      </w:r>
      <w:r w:rsidRPr="00FC0E55">
        <w:rPr>
          <w:rtl/>
        </w:rPr>
        <w:t>ותוכניות,</w:t>
      </w:r>
      <w:r w:rsidR="00957838">
        <w:rPr>
          <w:rtl/>
        </w:rPr>
        <w:t xml:space="preserve"> </w:t>
      </w:r>
      <w:r w:rsidRPr="00FC0E55">
        <w:rPr>
          <w:rtl/>
        </w:rPr>
        <w:t>שיש להם קו מנחה ומשותף אחד: בריחה מן</w:t>
      </w:r>
      <w:r w:rsidR="00957838">
        <w:rPr>
          <w:rtl/>
        </w:rPr>
        <w:t xml:space="preserve"> </w:t>
      </w:r>
      <w:r w:rsidRPr="00FC0E55">
        <w:rPr>
          <w:rtl/>
        </w:rPr>
        <w:t>האינטגרציה;</w:t>
      </w:r>
      <w:r w:rsidR="00957838">
        <w:rPr>
          <w:rtl/>
        </w:rPr>
        <w:t xml:space="preserve"> </w:t>
      </w:r>
      <w:r w:rsidRPr="00FC0E55">
        <w:rPr>
          <w:rtl/>
        </w:rPr>
        <w:t>מסגרות</w:t>
      </w:r>
      <w:r w:rsidR="00957838">
        <w:rPr>
          <w:rtl/>
        </w:rPr>
        <w:t xml:space="preserve"> </w:t>
      </w:r>
      <w:r w:rsidRPr="00FC0E55">
        <w:rPr>
          <w:rtl/>
        </w:rPr>
        <w:t>שנקראות</w:t>
      </w:r>
      <w:r w:rsidR="00957838">
        <w:rPr>
          <w:rtl/>
        </w:rPr>
        <w:t xml:space="preserve"> </w:t>
      </w:r>
      <w:r w:rsidRPr="00FC0E55">
        <w:rPr>
          <w:rtl/>
        </w:rPr>
        <w:t>חרד"ל</w:t>
      </w:r>
      <w:r w:rsidR="00957838">
        <w:rPr>
          <w:rtl/>
        </w:rPr>
        <w:t xml:space="preserve"> – </w:t>
      </w:r>
      <w:r w:rsidRPr="00FC0E55">
        <w:rPr>
          <w:rtl/>
        </w:rPr>
        <w:t>חרדים</w:t>
      </w:r>
      <w:r w:rsidR="00957838">
        <w:rPr>
          <w:rtl/>
        </w:rPr>
        <w:t>-</w:t>
      </w:r>
      <w:r w:rsidRPr="00FC0E55">
        <w:rPr>
          <w:rtl/>
        </w:rPr>
        <w:t>לאומיים,</w:t>
      </w:r>
      <w:r w:rsidR="00957838">
        <w:rPr>
          <w:rtl/>
        </w:rPr>
        <w:t xml:space="preserve"> </w:t>
      </w:r>
      <w:r w:rsidRPr="00FC0E55">
        <w:rPr>
          <w:rtl/>
        </w:rPr>
        <w:t>"נעם",</w:t>
      </w:r>
      <w:r w:rsidR="00957838">
        <w:rPr>
          <w:rtl/>
        </w:rPr>
        <w:t xml:space="preserve"> </w:t>
      </w:r>
      <w:r w:rsidRPr="00FC0E55">
        <w:rPr>
          <w:rtl/>
        </w:rPr>
        <w:t>שכולן</w:t>
      </w:r>
      <w:r w:rsidR="00957838">
        <w:rPr>
          <w:rtl/>
        </w:rPr>
        <w:t xml:space="preserve"> </w:t>
      </w:r>
      <w:r w:rsidRPr="00FC0E55">
        <w:rPr>
          <w:rtl/>
        </w:rPr>
        <w:t>מסגרות</w:t>
      </w:r>
      <w:r w:rsidR="00957838">
        <w:rPr>
          <w:rtl/>
        </w:rPr>
        <w:t xml:space="preserve"> </w:t>
      </w:r>
      <w:r w:rsidRPr="00FC0E55">
        <w:rPr>
          <w:rtl/>
        </w:rPr>
        <w:t>אליטיסטיות</w:t>
      </w:r>
      <w:r w:rsidR="00957838">
        <w:rPr>
          <w:rtl/>
        </w:rPr>
        <w:t xml:space="preserve"> </w:t>
      </w:r>
      <w:r w:rsidRPr="00FC0E55">
        <w:rPr>
          <w:rtl/>
        </w:rPr>
        <w:t>נטו.</w:t>
      </w:r>
      <w:r w:rsidR="00957838">
        <w:rPr>
          <w:rtl/>
        </w:rPr>
        <w:t xml:space="preserve"> </w:t>
      </w:r>
      <w:r w:rsidRPr="00FC0E55">
        <w:rPr>
          <w:rtl/>
        </w:rPr>
        <w:t>ומה קרה? באו אליהם אותם ילדים ספרדים, ואמרו להם: תעלו כיתה,</w:t>
      </w:r>
      <w:r w:rsidR="00957838">
        <w:rPr>
          <w:rtl/>
        </w:rPr>
        <w:t xml:space="preserve"> </w:t>
      </w:r>
      <w:r w:rsidRPr="00FC0E55">
        <w:rPr>
          <w:rtl/>
        </w:rPr>
        <w:t>אבל</w:t>
      </w:r>
      <w:r w:rsidR="00957838">
        <w:rPr>
          <w:rtl/>
        </w:rPr>
        <w:t xml:space="preserve"> </w:t>
      </w:r>
      <w:r w:rsidRPr="00FC0E55">
        <w:rPr>
          <w:rtl/>
        </w:rPr>
        <w:t>לא</w:t>
      </w:r>
      <w:r w:rsidR="00957838">
        <w:rPr>
          <w:rtl/>
        </w:rPr>
        <w:t xml:space="preserve"> </w:t>
      </w:r>
      <w:r w:rsidRPr="00FC0E55">
        <w:rPr>
          <w:rtl/>
        </w:rPr>
        <w:t>בבית</w:t>
      </w:r>
      <w:r w:rsidR="00957838">
        <w:rPr>
          <w:rtl/>
        </w:rPr>
        <w:t>-</w:t>
      </w:r>
      <w:r w:rsidRPr="00FC0E55">
        <w:rPr>
          <w:rtl/>
        </w:rPr>
        <w:t>ספרנו.</w:t>
      </w:r>
      <w:r w:rsidR="00957838">
        <w:rPr>
          <w:rtl/>
        </w:rPr>
        <w:t xml:space="preserve"> </w:t>
      </w:r>
      <w:r w:rsidRPr="00FC0E55">
        <w:rPr>
          <w:rtl/>
        </w:rPr>
        <w:t>ואם</w:t>
      </w:r>
      <w:r w:rsidR="00957838">
        <w:rPr>
          <w:rtl/>
        </w:rPr>
        <w:t xml:space="preserve"> </w:t>
      </w:r>
      <w:r w:rsidRPr="00FC0E55">
        <w:rPr>
          <w:rtl/>
        </w:rPr>
        <w:t>זבולון המר חטא, אזי אריה דרעי הוא העונש שלו. קם להם</w:t>
      </w:r>
      <w:r w:rsidR="00957838">
        <w:rPr>
          <w:rtl/>
        </w:rPr>
        <w:t xml:space="preserve"> </w:t>
      </w:r>
      <w:r w:rsidRPr="00FC0E55">
        <w:rPr>
          <w:rtl/>
        </w:rPr>
        <w:t>מגזר,</w:t>
      </w:r>
      <w:r w:rsidR="00957838">
        <w:rPr>
          <w:rtl/>
        </w:rPr>
        <w:t xml:space="preserve"> </w:t>
      </w:r>
      <w:r w:rsidRPr="00FC0E55">
        <w:rPr>
          <w:rtl/>
        </w:rPr>
        <w:t>"מעיין"</w:t>
      </w:r>
      <w:r w:rsidR="00957838">
        <w:rPr>
          <w:rtl/>
        </w:rPr>
        <w:t xml:space="preserve"> </w:t>
      </w:r>
      <w:r w:rsidRPr="00FC0E55">
        <w:rPr>
          <w:rtl/>
        </w:rPr>
        <w:t>או</w:t>
      </w:r>
      <w:r w:rsidR="00957838">
        <w:rPr>
          <w:rtl/>
        </w:rPr>
        <w:t xml:space="preserve"> </w:t>
      </w:r>
      <w:r w:rsidRPr="00FC0E55">
        <w:rPr>
          <w:rtl/>
        </w:rPr>
        <w:t>"אל</w:t>
      </w:r>
      <w:r w:rsidR="00957838">
        <w:rPr>
          <w:rtl/>
        </w:rPr>
        <w:t xml:space="preserve"> </w:t>
      </w:r>
      <w:r w:rsidRPr="00FC0E55">
        <w:rPr>
          <w:rtl/>
        </w:rPr>
        <w:t>המעיין", או איך שהוא נקרא, שאני מתנגדת לו כזרם, מאותה</w:t>
      </w:r>
      <w:r w:rsidR="00957838">
        <w:rPr>
          <w:rtl/>
        </w:rPr>
        <w:t xml:space="preserve"> </w:t>
      </w:r>
      <w:r w:rsidRPr="00FC0E55">
        <w:rPr>
          <w:rtl/>
        </w:rPr>
        <w:t>סיבה שאני מתנגדת לתוכנית</w:t>
      </w:r>
      <w:r w:rsidR="00957838">
        <w:rPr>
          <w:rtl/>
        </w:rPr>
        <w:t>-</w:t>
      </w:r>
      <w:r w:rsidRPr="00FC0E55">
        <w:rPr>
          <w:rtl/>
        </w:rPr>
        <w:t>שושני. ולא צריך ללכת רחוק וללמוד. אפשר ללמוד בדיוק מה</w:t>
      </w:r>
      <w:r w:rsidR="00957838">
        <w:rPr>
          <w:rtl/>
        </w:rPr>
        <w:t xml:space="preserve"> </w:t>
      </w:r>
      <w:r w:rsidRPr="00FC0E55">
        <w:rPr>
          <w:rtl/>
        </w:rPr>
        <w:t>קרה לנו כאן.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הרעיון</w:t>
      </w:r>
      <w:r w:rsidR="00957838">
        <w:rPr>
          <w:rtl/>
        </w:rPr>
        <w:t xml:space="preserve"> </w:t>
      </w:r>
      <w:r w:rsidRPr="00FC0E55">
        <w:rPr>
          <w:rtl/>
        </w:rPr>
        <w:t>השלישי</w:t>
      </w:r>
      <w:r w:rsidR="00957838">
        <w:rPr>
          <w:rtl/>
        </w:rPr>
        <w:t xml:space="preserve"> </w:t>
      </w:r>
      <w:r w:rsidRPr="00FC0E55">
        <w:rPr>
          <w:rtl/>
        </w:rPr>
        <w:t>שאני</w:t>
      </w:r>
      <w:r w:rsidR="00957838">
        <w:rPr>
          <w:rtl/>
        </w:rPr>
        <w:t xml:space="preserve"> </w:t>
      </w:r>
      <w:r w:rsidRPr="00FC0E55">
        <w:rPr>
          <w:rtl/>
        </w:rPr>
        <w:t>מתנגדת</w:t>
      </w:r>
      <w:r w:rsidR="00957838">
        <w:rPr>
          <w:rtl/>
        </w:rPr>
        <w:t xml:space="preserve"> </w:t>
      </w:r>
      <w:r w:rsidRPr="00FC0E55">
        <w:rPr>
          <w:rtl/>
        </w:rPr>
        <w:t>לו,</w:t>
      </w:r>
      <w:r w:rsidR="00957838">
        <w:rPr>
          <w:rtl/>
        </w:rPr>
        <w:t xml:space="preserve"> </w:t>
      </w:r>
      <w:r w:rsidRPr="00FC0E55">
        <w:rPr>
          <w:rtl/>
        </w:rPr>
        <w:t>והחמור מכולם, הוא היפוך למעשה של מטרות</w:t>
      </w:r>
      <w:r w:rsidR="00957838">
        <w:rPr>
          <w:rtl/>
        </w:rPr>
        <w:t xml:space="preserve"> </w:t>
      </w:r>
      <w:r w:rsidRPr="00FC0E55">
        <w:rPr>
          <w:rtl/>
        </w:rPr>
        <w:t>חטיבות הביניים, על</w:t>
      </w:r>
      <w:r w:rsidR="00957838">
        <w:rPr>
          <w:rtl/>
        </w:rPr>
        <w:t>-</w:t>
      </w:r>
      <w:r w:rsidRPr="00FC0E55">
        <w:rPr>
          <w:rtl/>
        </w:rPr>
        <w:t>ידי מיסוד של הפרדה לכיתות, החל מגיל 12, בין מצטיינים ביותר,</w:t>
      </w:r>
      <w:r w:rsidR="00957838">
        <w:rPr>
          <w:rtl/>
        </w:rPr>
        <w:t xml:space="preserve"> </w:t>
      </w:r>
      <w:r w:rsidRPr="00FC0E55">
        <w:rPr>
          <w:rtl/>
        </w:rPr>
        <w:t>מצטיינים סתם, וסתם לא</w:t>
      </w:r>
      <w:r w:rsidR="00957838">
        <w:rPr>
          <w:rtl/>
        </w:rPr>
        <w:t>-</w:t>
      </w:r>
      <w:r w:rsidRPr="00FC0E55">
        <w:rPr>
          <w:rtl/>
        </w:rPr>
        <w:t>מצטיינים. זו לא נסיגה של דור אחד למצב שבו הופרדו תלמידים</w:t>
      </w:r>
      <w:r w:rsidR="00957838">
        <w:rPr>
          <w:rtl/>
        </w:rPr>
        <w:t xml:space="preserve"> </w:t>
      </w:r>
      <w:r w:rsidRPr="00FC0E55">
        <w:rPr>
          <w:rtl/>
        </w:rPr>
        <w:t>בכיתה ט'; זו נסיגה של שני דורות בבת אחת.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ההפרדה</w:t>
      </w:r>
      <w:r w:rsidR="00957838">
        <w:rPr>
          <w:rtl/>
        </w:rPr>
        <w:t xml:space="preserve"> </w:t>
      </w:r>
      <w:r w:rsidRPr="00FC0E55">
        <w:rPr>
          <w:rtl/>
        </w:rPr>
        <w:t>תביא</w:t>
      </w:r>
      <w:r w:rsidR="00957838">
        <w:rPr>
          <w:rtl/>
        </w:rPr>
        <w:t xml:space="preserve"> </w:t>
      </w:r>
      <w:r w:rsidRPr="00FC0E55">
        <w:rPr>
          <w:rtl/>
        </w:rPr>
        <w:t>לכך,</w:t>
      </w:r>
      <w:r w:rsidR="00957838">
        <w:rPr>
          <w:rtl/>
        </w:rPr>
        <w:t xml:space="preserve"> </w:t>
      </w:r>
      <w:r w:rsidRPr="00FC0E55">
        <w:rPr>
          <w:rtl/>
        </w:rPr>
        <w:t>שהמצטיינים</w:t>
      </w:r>
      <w:r w:rsidR="00957838">
        <w:rPr>
          <w:rtl/>
        </w:rPr>
        <w:t xml:space="preserve"> </w:t>
      </w:r>
      <w:r w:rsidRPr="00FC0E55">
        <w:rPr>
          <w:rtl/>
        </w:rPr>
        <w:t>ביותר</w:t>
      </w:r>
      <w:r w:rsidR="00957838">
        <w:rPr>
          <w:rtl/>
        </w:rPr>
        <w:t xml:space="preserve"> </w:t>
      </w:r>
      <w:r w:rsidRPr="00FC0E55">
        <w:rPr>
          <w:rtl/>
        </w:rPr>
        <w:t>יפרשו</w:t>
      </w:r>
      <w:r w:rsidR="00957838">
        <w:rPr>
          <w:rtl/>
        </w:rPr>
        <w:t xml:space="preserve"> </w:t>
      </w:r>
      <w:r w:rsidRPr="00FC0E55">
        <w:rPr>
          <w:rtl/>
        </w:rPr>
        <w:t>מבית</w:t>
      </w:r>
      <w:r w:rsidR="00957838">
        <w:rPr>
          <w:rtl/>
        </w:rPr>
        <w:t>-</w:t>
      </w:r>
      <w:r w:rsidRPr="00FC0E55">
        <w:rPr>
          <w:rtl/>
        </w:rPr>
        <w:t>הספר</w:t>
      </w:r>
      <w:r w:rsidR="00957838">
        <w:rPr>
          <w:rtl/>
        </w:rPr>
        <w:t xml:space="preserve"> </w:t>
      </w:r>
      <w:r w:rsidRPr="00FC0E55">
        <w:rPr>
          <w:rtl/>
        </w:rPr>
        <w:t>התיכון</w:t>
      </w:r>
      <w:r w:rsidR="00957838">
        <w:rPr>
          <w:rtl/>
        </w:rPr>
        <w:t xml:space="preserve"> </w:t>
      </w:r>
      <w:r w:rsidRPr="00FC0E55">
        <w:rPr>
          <w:rtl/>
        </w:rPr>
        <w:t>בגיל 16,</w:t>
      </w:r>
      <w:r w:rsidR="00957838">
        <w:rPr>
          <w:rtl/>
        </w:rPr>
        <w:t xml:space="preserve"> </w:t>
      </w:r>
      <w:r w:rsidRPr="00FC0E55">
        <w:rPr>
          <w:rtl/>
        </w:rPr>
        <w:t>המצטיינים</w:t>
      </w:r>
      <w:r w:rsidR="00957838">
        <w:rPr>
          <w:rtl/>
        </w:rPr>
        <w:t xml:space="preserve"> </w:t>
      </w:r>
      <w:r w:rsidRPr="00FC0E55">
        <w:rPr>
          <w:rtl/>
        </w:rPr>
        <w:t>סתם יפרשו בגיל 17, ויתקיימו כיתות י"ב של שאר הנחשלים, שייוותרו לבדם</w:t>
      </w:r>
      <w:r w:rsidR="00957838">
        <w:rPr>
          <w:rtl/>
        </w:rPr>
        <w:t xml:space="preserve"> </w:t>
      </w:r>
      <w:r w:rsidRPr="00FC0E55">
        <w:rPr>
          <w:rtl/>
        </w:rPr>
        <w:t>בתוך</w:t>
      </w:r>
      <w:r w:rsidR="00957838">
        <w:rPr>
          <w:rtl/>
        </w:rPr>
        <w:t xml:space="preserve"> </w:t>
      </w:r>
      <w:r w:rsidRPr="00FC0E55">
        <w:rPr>
          <w:rtl/>
        </w:rPr>
        <w:t>המערכת.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במשך</w:t>
      </w:r>
      <w:r w:rsidR="00957838">
        <w:rPr>
          <w:rtl/>
        </w:rPr>
        <w:t xml:space="preserve"> </w:t>
      </w:r>
      <w:r w:rsidRPr="00FC0E55">
        <w:rPr>
          <w:rtl/>
        </w:rPr>
        <w:t>שנים עשתה מרביתה של מערכת החינוך מאמץ אדיר לנסות לשלב, למזג, להתגבר</w:t>
      </w:r>
      <w:r w:rsidR="00957838">
        <w:rPr>
          <w:rtl/>
        </w:rPr>
        <w:t xml:space="preserve"> </w:t>
      </w:r>
      <w:r w:rsidRPr="00FC0E55">
        <w:rPr>
          <w:rtl/>
        </w:rPr>
        <w:t>על</w:t>
      </w:r>
      <w:r w:rsidR="00957838">
        <w:rPr>
          <w:rtl/>
        </w:rPr>
        <w:t xml:space="preserve"> </w:t>
      </w:r>
      <w:r w:rsidRPr="00FC0E55">
        <w:rPr>
          <w:rtl/>
        </w:rPr>
        <w:t>נטיות הפרדה למיניהן.</w:t>
      </w:r>
      <w:r w:rsidR="00957838">
        <w:rPr>
          <w:rtl/>
        </w:rPr>
        <w:t xml:space="preserve"> </w:t>
      </w:r>
      <w:r w:rsidRPr="00FC0E55">
        <w:rPr>
          <w:rtl/>
        </w:rPr>
        <w:t>היא מצליחה בכך כאשר הדרגים הפוליטי, הציבורי והמינהלי</w:t>
      </w:r>
      <w:r w:rsidR="00957838">
        <w:rPr>
          <w:rtl/>
        </w:rPr>
        <w:t xml:space="preserve"> </w:t>
      </w:r>
      <w:r w:rsidRPr="00FC0E55">
        <w:rPr>
          <w:rtl/>
        </w:rPr>
        <w:t>תומכים בה, והיא נכשלת ומתקשה כאשר מכשילים אותה. חשובה מאוד עמידה איתנה של הדרג</w:t>
      </w:r>
      <w:r w:rsidR="00957838">
        <w:rPr>
          <w:rtl/>
        </w:rPr>
        <w:t xml:space="preserve"> </w:t>
      </w:r>
      <w:r w:rsidRPr="00FC0E55">
        <w:rPr>
          <w:rtl/>
        </w:rPr>
        <w:t>הפוליטי, גברתי השרה.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תוכנית</w:t>
      </w:r>
      <w:r w:rsidR="00957838">
        <w:rPr>
          <w:rtl/>
        </w:rPr>
        <w:t>-</w:t>
      </w:r>
      <w:r w:rsidRPr="00FC0E55">
        <w:rPr>
          <w:rtl/>
        </w:rPr>
        <w:t>שושני</w:t>
      </w:r>
      <w:r w:rsidR="00957838">
        <w:rPr>
          <w:rtl/>
        </w:rPr>
        <w:t xml:space="preserve"> </w:t>
      </w:r>
      <w:r w:rsidRPr="00FC0E55">
        <w:rPr>
          <w:rtl/>
        </w:rPr>
        <w:t>מסוכנת</w:t>
      </w:r>
      <w:r w:rsidR="00957838">
        <w:rPr>
          <w:rtl/>
        </w:rPr>
        <w:t xml:space="preserve"> </w:t>
      </w:r>
      <w:r w:rsidRPr="00FC0E55">
        <w:rPr>
          <w:rtl/>
        </w:rPr>
        <w:t>לא</w:t>
      </w:r>
      <w:r w:rsidR="00957838">
        <w:rPr>
          <w:rtl/>
        </w:rPr>
        <w:t xml:space="preserve"> </w:t>
      </w:r>
      <w:r w:rsidRPr="00FC0E55">
        <w:rPr>
          <w:rtl/>
        </w:rPr>
        <w:t>רק לילדים ולחברה בתל</w:t>
      </w:r>
      <w:r w:rsidR="00957838">
        <w:rPr>
          <w:rtl/>
        </w:rPr>
        <w:t>-</w:t>
      </w:r>
      <w:r w:rsidRPr="00FC0E55">
        <w:rPr>
          <w:rtl/>
        </w:rPr>
        <w:t>אביב, אם היא תיושם, ולא רק</w:t>
      </w:r>
      <w:r w:rsidR="00957838">
        <w:rPr>
          <w:rtl/>
        </w:rPr>
        <w:t xml:space="preserve"> </w:t>
      </w:r>
      <w:r w:rsidRPr="00FC0E55">
        <w:rPr>
          <w:rtl/>
        </w:rPr>
        <w:t>לתמימים</w:t>
      </w:r>
      <w:r w:rsidR="00957838">
        <w:rPr>
          <w:rtl/>
        </w:rPr>
        <w:t xml:space="preserve"> </w:t>
      </w:r>
      <w:r w:rsidRPr="00FC0E55">
        <w:rPr>
          <w:rtl/>
        </w:rPr>
        <w:t>בפריפריה</w:t>
      </w:r>
      <w:r w:rsidR="00957838">
        <w:rPr>
          <w:rtl/>
        </w:rPr>
        <w:t xml:space="preserve"> </w:t>
      </w:r>
      <w:r w:rsidRPr="00FC0E55">
        <w:rPr>
          <w:rtl/>
        </w:rPr>
        <w:t>שיתפתו</w:t>
      </w:r>
      <w:r w:rsidR="00957838">
        <w:rPr>
          <w:rtl/>
        </w:rPr>
        <w:t xml:space="preserve"> </w:t>
      </w:r>
      <w:r w:rsidRPr="00FC0E55">
        <w:rPr>
          <w:rtl/>
        </w:rPr>
        <w:t>לחקותה.</w:t>
      </w:r>
      <w:r w:rsidR="00957838">
        <w:rPr>
          <w:rtl/>
        </w:rPr>
        <w:t xml:space="preserve"> </w:t>
      </w:r>
      <w:r w:rsidRPr="00FC0E55">
        <w:rPr>
          <w:rtl/>
        </w:rPr>
        <w:t>סכנתה עצומה משום שהמסר הרוחני והחברתי שהיא</w:t>
      </w:r>
      <w:r w:rsidR="00957838">
        <w:rPr>
          <w:rtl/>
        </w:rPr>
        <w:t xml:space="preserve"> </w:t>
      </w:r>
      <w:r w:rsidRPr="00FC0E55">
        <w:rPr>
          <w:rtl/>
        </w:rPr>
        <w:t>משדרת הוא הפרדה, הפרדה ושוב הפרדה.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יש</w:t>
      </w:r>
      <w:r w:rsidR="00957838">
        <w:rPr>
          <w:rtl/>
        </w:rPr>
        <w:t xml:space="preserve"> </w:t>
      </w:r>
      <w:r w:rsidRPr="00FC0E55">
        <w:rPr>
          <w:rtl/>
        </w:rPr>
        <w:t>משמעות חמורה לתוכנית הזאת בחברה כה שסועה, מקוטבת, רגישה, שנמצאת עדיין</w:t>
      </w:r>
      <w:r w:rsidR="00957838">
        <w:rPr>
          <w:rtl/>
        </w:rPr>
        <w:t xml:space="preserve"> </w:t>
      </w:r>
      <w:r w:rsidRPr="00FC0E55">
        <w:rPr>
          <w:rtl/>
        </w:rPr>
        <w:t>בשלב של איחוי קרעים וקליטת עלייה. אדוני היושב</w:t>
      </w:r>
      <w:r w:rsidR="00957838">
        <w:rPr>
          <w:rtl/>
        </w:rPr>
        <w:t>-</w:t>
      </w:r>
      <w:r w:rsidRPr="00FC0E55">
        <w:rPr>
          <w:rtl/>
        </w:rPr>
        <w:t>ראש, אין ספק שמערכת החינוך זקוקה</w:t>
      </w:r>
      <w:r w:rsidR="00957838">
        <w:rPr>
          <w:rtl/>
        </w:rPr>
        <w:t xml:space="preserve"> </w:t>
      </w:r>
      <w:r w:rsidRPr="00FC0E55">
        <w:rPr>
          <w:rtl/>
        </w:rPr>
        <w:t>לשינויים,</w:t>
      </w:r>
      <w:r w:rsidR="00957838">
        <w:rPr>
          <w:rtl/>
        </w:rPr>
        <w:t xml:space="preserve"> </w:t>
      </w:r>
      <w:r w:rsidRPr="00FC0E55">
        <w:rPr>
          <w:rtl/>
        </w:rPr>
        <w:t>לתוספות. אינני יודעת על אילו רפורמות מדברת שרת החינוך. מערכת החינוך</w:t>
      </w:r>
      <w:r w:rsidR="00957838">
        <w:rPr>
          <w:rtl/>
        </w:rPr>
        <w:t xml:space="preserve"> </w:t>
      </w:r>
      <w:r w:rsidRPr="00FC0E55">
        <w:rPr>
          <w:rtl/>
        </w:rPr>
        <w:t>היא</w:t>
      </w:r>
      <w:r w:rsidR="00957838">
        <w:rPr>
          <w:rtl/>
        </w:rPr>
        <w:t xml:space="preserve"> </w:t>
      </w:r>
      <w:r w:rsidRPr="00FC0E55">
        <w:rPr>
          <w:rtl/>
        </w:rPr>
        <w:t>תהליכים,</w:t>
      </w:r>
      <w:r w:rsidR="00957838">
        <w:rPr>
          <w:rtl/>
        </w:rPr>
        <w:t xml:space="preserve"> </w:t>
      </w:r>
      <w:r w:rsidRPr="00FC0E55">
        <w:rPr>
          <w:rtl/>
        </w:rPr>
        <w:t>היא לא מכות של "זבנג וגמרנו". התוכנית הזאת איננה הרפורמה שמערכת</w:t>
      </w:r>
      <w:r w:rsidR="00957838">
        <w:rPr>
          <w:rtl/>
        </w:rPr>
        <w:t xml:space="preserve"> </w:t>
      </w:r>
      <w:r w:rsidRPr="00FC0E55">
        <w:rPr>
          <w:rtl/>
        </w:rPr>
        <w:t>החינוך</w:t>
      </w:r>
      <w:r w:rsidR="00957838">
        <w:rPr>
          <w:rtl/>
        </w:rPr>
        <w:t xml:space="preserve"> </w:t>
      </w:r>
      <w:r w:rsidRPr="00FC0E55">
        <w:rPr>
          <w:rtl/>
        </w:rPr>
        <w:t>זקוקה לה. זו תוכנית שמעבירה הרבה מאוד כסף ומשאבים ציבוריים לטובת מיעוט</w:t>
      </w:r>
      <w:r w:rsidR="00957838">
        <w:rPr>
          <w:rtl/>
        </w:rPr>
        <w:t xml:space="preserve"> </w:t>
      </w:r>
      <w:r w:rsidRPr="00FC0E55">
        <w:rPr>
          <w:rtl/>
        </w:rPr>
        <w:t>חזק.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אלא</w:t>
      </w:r>
      <w:r w:rsidR="00957838">
        <w:rPr>
          <w:rtl/>
        </w:rPr>
        <w:t xml:space="preserve"> </w:t>
      </w:r>
      <w:r w:rsidRPr="00FC0E55">
        <w:rPr>
          <w:rtl/>
        </w:rPr>
        <w:t>שבינתיים נוצר מצב חדש. שושני מונה למנכ"ל משרד החינוך, והוא מופקד עתה</w:t>
      </w:r>
      <w:r w:rsidR="00957838">
        <w:rPr>
          <w:rtl/>
        </w:rPr>
        <w:t xml:space="preserve"> </w:t>
      </w:r>
      <w:r w:rsidRPr="00FC0E55">
        <w:rPr>
          <w:rtl/>
        </w:rPr>
        <w:t>על</w:t>
      </w:r>
      <w:r w:rsidR="00957838">
        <w:rPr>
          <w:rtl/>
        </w:rPr>
        <w:t xml:space="preserve"> </w:t>
      </w:r>
      <w:r w:rsidRPr="00FC0E55">
        <w:rPr>
          <w:rtl/>
        </w:rPr>
        <w:t>כל מערכת החינוך. וכמנכ"ל הוא צריך להיות מודרך על</w:t>
      </w:r>
      <w:r w:rsidR="00957838">
        <w:rPr>
          <w:rtl/>
        </w:rPr>
        <w:t>-</w:t>
      </w:r>
      <w:r w:rsidRPr="00FC0E55">
        <w:rPr>
          <w:rtl/>
        </w:rPr>
        <w:t>פי עקרונות שהכנסת התוותה.</w:t>
      </w:r>
      <w:r w:rsidR="00957838">
        <w:rPr>
          <w:rtl/>
        </w:rPr>
        <w:t xml:space="preserve"> </w:t>
      </w:r>
      <w:r w:rsidRPr="00FC0E55">
        <w:rPr>
          <w:rtl/>
        </w:rPr>
        <w:t>שושני</w:t>
      </w:r>
      <w:r w:rsidR="00957838">
        <w:rPr>
          <w:rtl/>
        </w:rPr>
        <w:t xml:space="preserve"> </w:t>
      </w:r>
      <w:r w:rsidRPr="00FC0E55">
        <w:rPr>
          <w:rtl/>
        </w:rPr>
        <w:t>איננו</w:t>
      </w:r>
      <w:r w:rsidR="00957838">
        <w:rPr>
          <w:rtl/>
        </w:rPr>
        <w:t xml:space="preserve"> </w:t>
      </w:r>
      <w:r w:rsidRPr="00FC0E55">
        <w:rPr>
          <w:rtl/>
        </w:rPr>
        <w:t>עוד</w:t>
      </w:r>
      <w:r w:rsidR="00957838">
        <w:rPr>
          <w:rtl/>
        </w:rPr>
        <w:t xml:space="preserve"> </w:t>
      </w:r>
      <w:r w:rsidRPr="00FC0E55">
        <w:rPr>
          <w:rtl/>
        </w:rPr>
        <w:t>מנכ"לה</w:t>
      </w:r>
      <w:r w:rsidR="00957838">
        <w:rPr>
          <w:rtl/>
        </w:rPr>
        <w:t xml:space="preserve"> </w:t>
      </w:r>
      <w:r w:rsidRPr="00FC0E55">
        <w:rPr>
          <w:rtl/>
        </w:rPr>
        <w:t>של</w:t>
      </w:r>
      <w:r w:rsidR="00957838">
        <w:rPr>
          <w:rtl/>
        </w:rPr>
        <w:t xml:space="preserve"> </w:t>
      </w:r>
      <w:r w:rsidRPr="00FC0E55">
        <w:rPr>
          <w:rtl/>
        </w:rPr>
        <w:t>תוכנית;</w:t>
      </w:r>
      <w:r w:rsidR="00957838">
        <w:rPr>
          <w:rtl/>
        </w:rPr>
        <w:t xml:space="preserve"> </w:t>
      </w:r>
      <w:r w:rsidRPr="00FC0E55">
        <w:rPr>
          <w:rtl/>
        </w:rPr>
        <w:t>וככזה מוטלת עליו חובה לפעול על</w:t>
      </w:r>
      <w:r w:rsidR="00957838">
        <w:rPr>
          <w:rtl/>
        </w:rPr>
        <w:t>-</w:t>
      </w:r>
      <w:r w:rsidRPr="00FC0E55">
        <w:rPr>
          <w:rtl/>
        </w:rPr>
        <w:t>פי קווי</w:t>
      </w:r>
      <w:r w:rsidR="00957838">
        <w:rPr>
          <w:rtl/>
        </w:rPr>
        <w:t xml:space="preserve"> </w:t>
      </w:r>
      <w:r w:rsidRPr="00FC0E55">
        <w:rPr>
          <w:rtl/>
        </w:rPr>
        <w:t>המדיניות של הממשלה והכנסת.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חברי</w:t>
      </w:r>
      <w:r w:rsidR="00957838">
        <w:rPr>
          <w:rtl/>
        </w:rPr>
        <w:t xml:space="preserve"> </w:t>
      </w:r>
      <w:r w:rsidRPr="00FC0E55">
        <w:rPr>
          <w:rtl/>
        </w:rPr>
        <w:t>הכנסת,</w:t>
      </w:r>
      <w:r w:rsidR="00957838">
        <w:rPr>
          <w:rtl/>
        </w:rPr>
        <w:t xml:space="preserve"> </w:t>
      </w:r>
      <w:r w:rsidRPr="00FC0E55">
        <w:rPr>
          <w:rtl/>
        </w:rPr>
        <w:t>לא</w:t>
      </w:r>
      <w:r w:rsidR="00957838">
        <w:rPr>
          <w:rtl/>
        </w:rPr>
        <w:t xml:space="preserve"> </w:t>
      </w:r>
      <w:r w:rsidRPr="00FC0E55">
        <w:rPr>
          <w:rtl/>
        </w:rPr>
        <w:t>מדובר פה בסתם תוכנית. כל יום נכתבות במערכות החינוך אלפי</w:t>
      </w:r>
      <w:r w:rsidR="00957838">
        <w:rPr>
          <w:rtl/>
        </w:rPr>
        <w:t xml:space="preserve"> </w:t>
      </w:r>
      <w:r w:rsidRPr="00FC0E55">
        <w:rPr>
          <w:rtl/>
        </w:rPr>
        <w:t>תוכניות,</w:t>
      </w:r>
      <w:r w:rsidR="00957838">
        <w:rPr>
          <w:rtl/>
        </w:rPr>
        <w:t xml:space="preserve"> </w:t>
      </w:r>
      <w:r w:rsidRPr="00FC0E55">
        <w:rPr>
          <w:rtl/>
        </w:rPr>
        <w:t>והן</w:t>
      </w:r>
      <w:r w:rsidR="00957838">
        <w:rPr>
          <w:rtl/>
        </w:rPr>
        <w:t xml:space="preserve"> </w:t>
      </w:r>
      <w:r w:rsidRPr="00FC0E55">
        <w:rPr>
          <w:rtl/>
        </w:rPr>
        <w:t>לא</w:t>
      </w:r>
      <w:r w:rsidR="00957838">
        <w:rPr>
          <w:rtl/>
        </w:rPr>
        <w:t xml:space="preserve"> </w:t>
      </w:r>
      <w:r w:rsidRPr="00FC0E55">
        <w:rPr>
          <w:rtl/>
        </w:rPr>
        <w:t>הובאו</w:t>
      </w:r>
      <w:r w:rsidR="00957838">
        <w:rPr>
          <w:rtl/>
        </w:rPr>
        <w:t xml:space="preserve"> </w:t>
      </w:r>
      <w:r w:rsidRPr="00FC0E55">
        <w:rPr>
          <w:rtl/>
        </w:rPr>
        <w:t>לבית הזה.</w:t>
      </w:r>
      <w:r w:rsidR="00957838">
        <w:rPr>
          <w:rtl/>
        </w:rPr>
        <w:t xml:space="preserve"> </w:t>
      </w:r>
      <w:r w:rsidRPr="00FC0E55">
        <w:rPr>
          <w:rtl/>
        </w:rPr>
        <w:t>זו תוכנית שיש לה השלכות חברתיות וציבוריות</w:t>
      </w:r>
      <w:r w:rsidR="00957838">
        <w:rPr>
          <w:rtl/>
        </w:rPr>
        <w:t xml:space="preserve"> </w:t>
      </w:r>
      <w:r w:rsidRPr="00FC0E55">
        <w:rPr>
          <w:rtl/>
        </w:rPr>
        <w:t>מהמעלה</w:t>
      </w:r>
      <w:r w:rsidR="00957838">
        <w:rPr>
          <w:rtl/>
        </w:rPr>
        <w:t xml:space="preserve"> </w:t>
      </w:r>
      <w:r w:rsidRPr="00FC0E55">
        <w:rPr>
          <w:rtl/>
        </w:rPr>
        <w:t>הראשונה.</w:t>
      </w:r>
      <w:r w:rsidR="00957838">
        <w:rPr>
          <w:rtl/>
        </w:rPr>
        <w:t xml:space="preserve"> </w:t>
      </w:r>
      <w:r w:rsidRPr="00FC0E55">
        <w:rPr>
          <w:rtl/>
        </w:rPr>
        <w:t>ואם וכאשר יוחלט על שינוי במדיניות, יש להביא את הנושא למליאת</w:t>
      </w:r>
      <w:r w:rsidR="00957838">
        <w:rPr>
          <w:rtl/>
        </w:rPr>
        <w:t xml:space="preserve"> </w:t>
      </w:r>
      <w:r w:rsidRPr="00FC0E55">
        <w:rPr>
          <w:rtl/>
        </w:rPr>
        <w:t>הכנסת. לא יכול להיות שרעיון כזה יטופל בהליך של בית</w:t>
      </w:r>
      <w:r w:rsidR="00957838">
        <w:rPr>
          <w:rtl/>
        </w:rPr>
        <w:t>-</w:t>
      </w:r>
      <w:r w:rsidRPr="00FC0E55">
        <w:rPr>
          <w:rtl/>
        </w:rPr>
        <w:t>דין מזורז.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אני</w:t>
      </w:r>
      <w:r w:rsidR="00957838">
        <w:rPr>
          <w:rtl/>
        </w:rPr>
        <w:t xml:space="preserve"> </w:t>
      </w:r>
      <w:r w:rsidRPr="00FC0E55">
        <w:rPr>
          <w:rtl/>
        </w:rPr>
        <w:t>קוראת</w:t>
      </w:r>
      <w:r w:rsidR="00957838">
        <w:rPr>
          <w:rtl/>
        </w:rPr>
        <w:t xml:space="preserve"> </w:t>
      </w:r>
      <w:r w:rsidRPr="00FC0E55">
        <w:rPr>
          <w:rtl/>
        </w:rPr>
        <w:t>לכנסת</w:t>
      </w:r>
      <w:r w:rsidR="00957838">
        <w:rPr>
          <w:rtl/>
        </w:rPr>
        <w:t xml:space="preserve"> </w:t>
      </w:r>
      <w:r w:rsidRPr="00FC0E55">
        <w:rPr>
          <w:rtl/>
        </w:rPr>
        <w:t>לעשות ככל יכולתה כדי לעצור ו"לסנדל" את התוכנית המסוכנת</w:t>
      </w:r>
      <w:r w:rsidR="00957838">
        <w:rPr>
          <w:rtl/>
        </w:rPr>
        <w:t xml:space="preserve"> </w:t>
      </w:r>
      <w:r w:rsidRPr="00FC0E55">
        <w:rPr>
          <w:rtl/>
        </w:rPr>
        <w:t>הזאת.</w:t>
      </w:r>
      <w:r w:rsidR="00957838">
        <w:rPr>
          <w:rtl/>
        </w:rPr>
        <w:t xml:space="preserve"> </w:t>
      </w:r>
      <w:r w:rsidRPr="00FC0E55">
        <w:rPr>
          <w:rtl/>
        </w:rPr>
        <w:t>אני מצפה ששרת החינוך תנחה בצורה ברורה ביותר את כל המערכות שלא לקיים את</w:t>
      </w:r>
      <w:r w:rsidR="00957838">
        <w:rPr>
          <w:rtl/>
        </w:rPr>
        <w:t xml:space="preserve"> </w:t>
      </w:r>
      <w:r w:rsidRPr="00FC0E55">
        <w:rPr>
          <w:rtl/>
        </w:rPr>
        <w:t>תוכנית</w:t>
      </w:r>
      <w:r w:rsidR="00957838">
        <w:rPr>
          <w:rtl/>
        </w:rPr>
        <w:t>-</w:t>
      </w:r>
      <w:r w:rsidRPr="00FC0E55">
        <w:rPr>
          <w:rtl/>
        </w:rPr>
        <w:t xml:space="preserve">שושני, לא כמסגרת, לא כפרטים, ולא כחלקים ממנה; לא לפתוח את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רענן כהן (העבודה):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היא כבר מבוצעת.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דליה איציק (העבודה):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אני רוצה להאמין לשרה, כל עוד אין לי סיבה שלא להאמין לה.</w:t>
      </w:r>
    </w:p>
    <w:p w:rsidR="00957838" w:rsidRDefault="00957838" w:rsidP="00957838">
      <w:pPr>
        <w:rPr>
          <w:rtl/>
        </w:rPr>
      </w:pPr>
    </w:p>
    <w:p w:rsidR="00957838" w:rsidRDefault="00957838" w:rsidP="00957838">
      <w:pPr>
        <w:rPr>
          <w:rtl/>
        </w:rPr>
      </w:pPr>
      <w:r>
        <w:rPr>
          <w:rtl/>
        </w:rPr>
        <w:t xml:space="preserve">– – – </w:t>
      </w:r>
      <w:r w:rsidR="00FC0E55" w:rsidRPr="00FC0E55">
        <w:rPr>
          <w:rtl/>
        </w:rPr>
        <w:t>לא לפתוח את אזורי הרישום, לא בתל</w:t>
      </w:r>
      <w:r>
        <w:rPr>
          <w:rtl/>
        </w:rPr>
        <w:t>-</w:t>
      </w:r>
      <w:r w:rsidR="00FC0E55" w:rsidRPr="00FC0E55">
        <w:rPr>
          <w:rtl/>
        </w:rPr>
        <w:t>אביב ולא בשום מקום אחר בארץ. אם</w:t>
      </w:r>
      <w:r>
        <w:rPr>
          <w:rtl/>
        </w:rPr>
        <w:t xml:space="preserve"> </w:t>
      </w:r>
      <w:r w:rsidR="00FC0E55" w:rsidRPr="00FC0E55">
        <w:rPr>
          <w:rtl/>
        </w:rPr>
        <w:t>משרד</w:t>
      </w:r>
      <w:r>
        <w:rPr>
          <w:rtl/>
        </w:rPr>
        <w:t xml:space="preserve"> </w:t>
      </w:r>
      <w:r w:rsidR="00FC0E55" w:rsidRPr="00FC0E55">
        <w:rPr>
          <w:rtl/>
        </w:rPr>
        <w:t>החינוך</w:t>
      </w:r>
      <w:r>
        <w:rPr>
          <w:rtl/>
        </w:rPr>
        <w:t xml:space="preserve"> </w:t>
      </w:r>
      <w:r w:rsidR="00FC0E55" w:rsidRPr="00FC0E55">
        <w:rPr>
          <w:rtl/>
        </w:rPr>
        <w:t>אכן ירצה לשנות את המדיניות הזאת, חובה עליו להביא זאת בפני הממשלה</w:t>
      </w:r>
      <w:r>
        <w:rPr>
          <w:rtl/>
        </w:rPr>
        <w:t xml:space="preserve"> </w:t>
      </w:r>
      <w:r w:rsidR="00FC0E55" w:rsidRPr="00FC0E55">
        <w:rPr>
          <w:rtl/>
        </w:rPr>
        <w:t>ולאישור מליאת הכנסת.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אני</w:t>
      </w:r>
      <w:r w:rsidR="00957838">
        <w:rPr>
          <w:rtl/>
        </w:rPr>
        <w:t xml:space="preserve"> </w:t>
      </w:r>
      <w:r w:rsidRPr="00FC0E55">
        <w:rPr>
          <w:rtl/>
        </w:rPr>
        <w:t xml:space="preserve">רוצה להגיד לסגן שרת החינוך והתרבות, מיכה גולדמן </w:t>
      </w:r>
      <w:r w:rsidR="00957838">
        <w:rPr>
          <w:rtl/>
        </w:rPr>
        <w:t>–</w:t>
      </w:r>
      <w:r w:rsidRPr="00FC0E55">
        <w:rPr>
          <w:rtl/>
        </w:rPr>
        <w:t xml:space="preserve"> חבל שהוא איננו כאן</w:t>
      </w:r>
      <w:r w:rsidR="00957838">
        <w:rPr>
          <w:rtl/>
        </w:rPr>
        <w:t xml:space="preserve"> – </w:t>
      </w:r>
      <w:r w:rsidRPr="00FC0E55">
        <w:rPr>
          <w:rtl/>
        </w:rPr>
        <w:t>שאני מעריכה מאוד את שושני, אני חושבת שהוא מינוי מוצלח. אבל חובה עליו להיפרד</w:t>
      </w:r>
      <w:r w:rsidR="00957838">
        <w:rPr>
          <w:rtl/>
        </w:rPr>
        <w:t xml:space="preserve"> </w:t>
      </w:r>
      <w:r w:rsidRPr="00FC0E55">
        <w:rPr>
          <w:rtl/>
        </w:rPr>
        <w:t>מן התוכנית. ואני סבורה ששרת החינוך צריכה להבטיח כאן לחברי הכנסת, שאכן הוא נפרד</w:t>
      </w:r>
      <w:r w:rsidR="00957838">
        <w:rPr>
          <w:rtl/>
        </w:rPr>
        <w:t xml:space="preserve"> </w:t>
      </w:r>
      <w:r w:rsidRPr="00FC0E55">
        <w:rPr>
          <w:rtl/>
        </w:rPr>
        <w:t>מן התוכנית.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ד' שילנסקי: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תודה</w:t>
      </w:r>
      <w:r w:rsidR="00957838">
        <w:rPr>
          <w:rtl/>
        </w:rPr>
        <w:t xml:space="preserve"> </w:t>
      </w:r>
      <w:r w:rsidRPr="00FC0E55">
        <w:rPr>
          <w:rtl/>
        </w:rPr>
        <w:t>רבה. גברתי השרה, בבקשה. ראשון המשתתפים בדיון לאחר דברי השרה הוא חבר</w:t>
      </w:r>
      <w:r w:rsidR="00957838">
        <w:rPr>
          <w:rtl/>
        </w:rPr>
        <w:t xml:space="preserve"> </w:t>
      </w:r>
      <w:r w:rsidRPr="00FC0E55">
        <w:rPr>
          <w:rtl/>
        </w:rPr>
        <w:t>הכנסת זאב בנימין בגין.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שרת החינוך והתרבות ש' אלוני: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אדוני</w:t>
      </w:r>
      <w:r w:rsidR="00957838">
        <w:rPr>
          <w:rtl/>
        </w:rPr>
        <w:t xml:space="preserve"> </w:t>
      </w:r>
      <w:r w:rsidRPr="00FC0E55">
        <w:rPr>
          <w:rtl/>
        </w:rPr>
        <w:t>היושב</w:t>
      </w:r>
      <w:r w:rsidR="00957838">
        <w:rPr>
          <w:rtl/>
        </w:rPr>
        <w:t>-</w:t>
      </w:r>
      <w:r w:rsidRPr="00FC0E55">
        <w:rPr>
          <w:rtl/>
        </w:rPr>
        <w:t>ראש,</w:t>
      </w:r>
      <w:r w:rsidR="00957838">
        <w:rPr>
          <w:rtl/>
        </w:rPr>
        <w:t xml:space="preserve"> </w:t>
      </w:r>
      <w:r w:rsidRPr="00FC0E55">
        <w:rPr>
          <w:rtl/>
        </w:rPr>
        <w:t>חברת</w:t>
      </w:r>
      <w:r w:rsidR="00957838">
        <w:rPr>
          <w:rtl/>
        </w:rPr>
        <w:t xml:space="preserve"> </w:t>
      </w:r>
      <w:r w:rsidRPr="00FC0E55">
        <w:rPr>
          <w:rtl/>
        </w:rPr>
        <w:t>הכנסת</w:t>
      </w:r>
      <w:r w:rsidR="00957838">
        <w:rPr>
          <w:rtl/>
        </w:rPr>
        <w:t xml:space="preserve"> </w:t>
      </w:r>
      <w:r w:rsidRPr="00FC0E55">
        <w:rPr>
          <w:rtl/>
        </w:rPr>
        <w:t>דליה</w:t>
      </w:r>
      <w:r w:rsidR="00957838">
        <w:rPr>
          <w:rtl/>
        </w:rPr>
        <w:t xml:space="preserve"> </w:t>
      </w:r>
      <w:r w:rsidRPr="00FC0E55">
        <w:rPr>
          <w:rtl/>
        </w:rPr>
        <w:t>איציק, אני מצטערת מאוד על שאת ביקשת</w:t>
      </w:r>
      <w:r w:rsidR="00957838">
        <w:rPr>
          <w:rtl/>
        </w:rPr>
        <w:t xml:space="preserve"> </w:t>
      </w:r>
      <w:r w:rsidRPr="00FC0E55">
        <w:rPr>
          <w:rtl/>
        </w:rPr>
        <w:t>שהדיון</w:t>
      </w:r>
      <w:r w:rsidR="00957838">
        <w:rPr>
          <w:rtl/>
        </w:rPr>
        <w:t xml:space="preserve"> </w:t>
      </w:r>
      <w:r w:rsidRPr="00FC0E55">
        <w:rPr>
          <w:rtl/>
        </w:rPr>
        <w:t>בעניין</w:t>
      </w:r>
      <w:r w:rsidR="00957838">
        <w:rPr>
          <w:rtl/>
        </w:rPr>
        <w:t xml:space="preserve"> </w:t>
      </w:r>
      <w:r w:rsidRPr="00FC0E55">
        <w:rPr>
          <w:rtl/>
        </w:rPr>
        <w:t>תוכנית</w:t>
      </w:r>
      <w:r w:rsidR="00957838">
        <w:rPr>
          <w:rtl/>
        </w:rPr>
        <w:t>-</w:t>
      </w:r>
      <w:r w:rsidRPr="00FC0E55">
        <w:rPr>
          <w:rtl/>
        </w:rPr>
        <w:t>שושני</w:t>
      </w:r>
      <w:r w:rsidR="00957838">
        <w:rPr>
          <w:rtl/>
        </w:rPr>
        <w:t xml:space="preserve"> </w:t>
      </w:r>
      <w:r w:rsidRPr="00FC0E55">
        <w:rPr>
          <w:rtl/>
        </w:rPr>
        <w:t>יהיה במליאת הכנסת. לא מקובל לדון בתוכנית של אדם,</w:t>
      </w:r>
      <w:r w:rsidR="00957838">
        <w:rPr>
          <w:rtl/>
        </w:rPr>
        <w:t xml:space="preserve"> </w:t>
      </w:r>
      <w:r w:rsidRPr="00FC0E55">
        <w:rPr>
          <w:rtl/>
        </w:rPr>
        <w:t>במחשבה</w:t>
      </w:r>
      <w:r w:rsidR="00957838">
        <w:rPr>
          <w:rtl/>
        </w:rPr>
        <w:t xml:space="preserve"> </w:t>
      </w:r>
      <w:r w:rsidRPr="00FC0E55">
        <w:rPr>
          <w:rtl/>
        </w:rPr>
        <w:t>שלו,</w:t>
      </w:r>
      <w:r w:rsidR="00957838">
        <w:rPr>
          <w:rtl/>
        </w:rPr>
        <w:t xml:space="preserve"> </w:t>
      </w:r>
      <w:r w:rsidRPr="00FC0E55">
        <w:rPr>
          <w:rtl/>
        </w:rPr>
        <w:t>שלא</w:t>
      </w:r>
      <w:r w:rsidR="00957838">
        <w:rPr>
          <w:rtl/>
        </w:rPr>
        <w:t xml:space="preserve"> </w:t>
      </w:r>
      <w:r w:rsidRPr="00FC0E55">
        <w:rPr>
          <w:rtl/>
        </w:rPr>
        <w:t>בנוכחותו ובלי שהוא יוכל להשיב. מר שושני הוא איש חינוך מכובד</w:t>
      </w:r>
      <w:r w:rsidR="00957838">
        <w:rPr>
          <w:rtl/>
        </w:rPr>
        <w:t xml:space="preserve"> </w:t>
      </w:r>
      <w:r w:rsidRPr="00FC0E55">
        <w:rPr>
          <w:rtl/>
        </w:rPr>
        <w:t>וידוע,</w:t>
      </w:r>
      <w:r w:rsidR="00957838">
        <w:rPr>
          <w:rtl/>
        </w:rPr>
        <w:t xml:space="preserve"> </w:t>
      </w:r>
      <w:r w:rsidRPr="00FC0E55">
        <w:rPr>
          <w:rtl/>
        </w:rPr>
        <w:t>ולדעתי הוא המנכ"ל הטוב ביותר שיכול להיות היום למערכת החינוך. אני יכולה</w:t>
      </w:r>
      <w:r w:rsidR="00957838">
        <w:rPr>
          <w:rtl/>
        </w:rPr>
        <w:t xml:space="preserve"> </w:t>
      </w:r>
      <w:r w:rsidRPr="00FC0E55">
        <w:rPr>
          <w:rtl/>
        </w:rPr>
        <w:t>לומר</w:t>
      </w:r>
      <w:r w:rsidR="00957838">
        <w:rPr>
          <w:rtl/>
        </w:rPr>
        <w:t xml:space="preserve"> </w:t>
      </w:r>
      <w:r w:rsidRPr="00FC0E55">
        <w:rPr>
          <w:rtl/>
        </w:rPr>
        <w:t>זאת</w:t>
      </w:r>
      <w:r w:rsidR="00957838">
        <w:rPr>
          <w:rtl/>
        </w:rPr>
        <w:t xml:space="preserve"> </w:t>
      </w:r>
      <w:r w:rsidRPr="00FC0E55">
        <w:rPr>
          <w:rtl/>
        </w:rPr>
        <w:t>באופן</w:t>
      </w:r>
      <w:r w:rsidR="00957838">
        <w:rPr>
          <w:rtl/>
        </w:rPr>
        <w:t xml:space="preserve"> </w:t>
      </w:r>
      <w:r w:rsidRPr="00FC0E55">
        <w:rPr>
          <w:rtl/>
        </w:rPr>
        <w:t>אובייקטיבי,</w:t>
      </w:r>
      <w:r w:rsidR="00957838">
        <w:rPr>
          <w:rtl/>
        </w:rPr>
        <w:t xml:space="preserve"> </w:t>
      </w:r>
      <w:r w:rsidRPr="00FC0E55">
        <w:rPr>
          <w:rtl/>
        </w:rPr>
        <w:t>כי לא הכרתי את האיש קודם, לא עבדתי אתו, והוא לא</w:t>
      </w:r>
      <w:r w:rsidR="00957838">
        <w:rPr>
          <w:rtl/>
        </w:rPr>
        <w:t xml:space="preserve"> </w:t>
      </w:r>
      <w:r w:rsidRPr="00FC0E55">
        <w:rPr>
          <w:rtl/>
        </w:rPr>
        <w:t>שייך</w:t>
      </w:r>
      <w:r w:rsidR="00957838">
        <w:rPr>
          <w:rtl/>
        </w:rPr>
        <w:t xml:space="preserve"> </w:t>
      </w:r>
      <w:r w:rsidRPr="00FC0E55">
        <w:rPr>
          <w:rtl/>
        </w:rPr>
        <w:t>למפלגתי,</w:t>
      </w:r>
      <w:r w:rsidR="00957838">
        <w:rPr>
          <w:rtl/>
        </w:rPr>
        <w:t xml:space="preserve"> </w:t>
      </w:r>
      <w:r w:rsidRPr="00FC0E55">
        <w:rPr>
          <w:rtl/>
        </w:rPr>
        <w:t>אבל</w:t>
      </w:r>
      <w:r w:rsidR="00957838">
        <w:rPr>
          <w:rtl/>
        </w:rPr>
        <w:t xml:space="preserve"> </w:t>
      </w:r>
      <w:r w:rsidRPr="00FC0E55">
        <w:rPr>
          <w:rtl/>
        </w:rPr>
        <w:t>בדקתי; וכך קיבלתי עוד כמה עובדים חשובים למשרד. וזאת איננה</w:t>
      </w:r>
      <w:r w:rsidR="00957838">
        <w:rPr>
          <w:rtl/>
        </w:rPr>
        <w:t xml:space="preserve"> </w:t>
      </w:r>
      <w:r w:rsidRPr="00FC0E55">
        <w:rPr>
          <w:rtl/>
        </w:rPr>
        <w:t>תוכנית</w:t>
      </w:r>
      <w:r w:rsidR="00957838">
        <w:rPr>
          <w:rtl/>
        </w:rPr>
        <w:t xml:space="preserve"> </w:t>
      </w:r>
      <w:r w:rsidRPr="00FC0E55">
        <w:rPr>
          <w:rtl/>
        </w:rPr>
        <w:t>של</w:t>
      </w:r>
      <w:r w:rsidR="00957838">
        <w:rPr>
          <w:rtl/>
        </w:rPr>
        <w:t xml:space="preserve"> </w:t>
      </w:r>
      <w:r w:rsidRPr="00FC0E55">
        <w:rPr>
          <w:rtl/>
        </w:rPr>
        <w:t>משרד החינוך. לדעתי, צריך היה לדון בעניין בוועדת החינוך, להגיד לאיש</w:t>
      </w:r>
      <w:r w:rsidR="00957838">
        <w:rPr>
          <w:rtl/>
        </w:rPr>
        <w:t xml:space="preserve"> </w:t>
      </w:r>
      <w:r w:rsidRPr="00FC0E55">
        <w:rPr>
          <w:rtl/>
        </w:rPr>
        <w:t>את אשר יש לכם לומר, ולשמוע מפיו את אשר יש לו לומר.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דליה איציק (העבודה):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שמענו. לא השתכנענו.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שרת החינוך והתרבות ש' אלוני: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מכל מקום, זו איננה תוכנית של משרד החינוך.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שנית,</w:t>
      </w:r>
      <w:r w:rsidR="00957838">
        <w:rPr>
          <w:rtl/>
        </w:rPr>
        <w:t xml:space="preserve"> </w:t>
      </w:r>
      <w:r w:rsidRPr="00FC0E55">
        <w:rPr>
          <w:rtl/>
        </w:rPr>
        <w:t>עקרונית</w:t>
      </w:r>
      <w:r w:rsidR="00957838">
        <w:rPr>
          <w:rtl/>
        </w:rPr>
        <w:t xml:space="preserve"> </w:t>
      </w:r>
      <w:r w:rsidRPr="00FC0E55">
        <w:rPr>
          <w:rtl/>
        </w:rPr>
        <w:t>אני חושבת, שלרשויות מקומיות חייבת להיות אוטונומיה מסוימת.</w:t>
      </w:r>
      <w:r w:rsidR="00957838">
        <w:rPr>
          <w:rtl/>
        </w:rPr>
        <w:t xml:space="preserve"> </w:t>
      </w:r>
      <w:r w:rsidRPr="00FC0E55">
        <w:rPr>
          <w:rtl/>
        </w:rPr>
        <w:t>הדבר</w:t>
      </w:r>
      <w:r w:rsidR="00957838">
        <w:rPr>
          <w:rtl/>
        </w:rPr>
        <w:t xml:space="preserve"> </w:t>
      </w:r>
      <w:r w:rsidRPr="00FC0E55">
        <w:rPr>
          <w:rtl/>
        </w:rPr>
        <w:t>הוכר,</w:t>
      </w:r>
      <w:r w:rsidR="00957838">
        <w:rPr>
          <w:rtl/>
        </w:rPr>
        <w:t xml:space="preserve"> </w:t>
      </w:r>
      <w:r w:rsidRPr="00FC0E55">
        <w:rPr>
          <w:rtl/>
        </w:rPr>
        <w:t>וזה</w:t>
      </w:r>
      <w:r w:rsidR="00957838">
        <w:rPr>
          <w:rtl/>
        </w:rPr>
        <w:t xml:space="preserve"> </w:t>
      </w:r>
      <w:r w:rsidRPr="00FC0E55">
        <w:rPr>
          <w:rtl/>
        </w:rPr>
        <w:t>קיים</w:t>
      </w:r>
      <w:r w:rsidR="00957838">
        <w:rPr>
          <w:rtl/>
        </w:rPr>
        <w:t xml:space="preserve"> </w:t>
      </w:r>
      <w:r w:rsidRPr="00FC0E55">
        <w:rPr>
          <w:rtl/>
        </w:rPr>
        <w:t>גם</w:t>
      </w:r>
      <w:r w:rsidR="00957838">
        <w:rPr>
          <w:rtl/>
        </w:rPr>
        <w:t xml:space="preserve"> </w:t>
      </w:r>
      <w:r w:rsidRPr="00FC0E55">
        <w:rPr>
          <w:rtl/>
        </w:rPr>
        <w:t>בירושלים. לא הכול צריך לצאת מלמעלה, ובלבד שיענו על</w:t>
      </w:r>
      <w:r w:rsidR="00957838">
        <w:rPr>
          <w:rtl/>
        </w:rPr>
        <w:t xml:space="preserve"> </w:t>
      </w:r>
      <w:r w:rsidRPr="00FC0E55">
        <w:rPr>
          <w:rtl/>
        </w:rPr>
        <w:t>הצרכים האמיתיים של החינוך.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יש</w:t>
      </w:r>
      <w:r w:rsidR="00957838">
        <w:rPr>
          <w:rtl/>
        </w:rPr>
        <w:t xml:space="preserve"> </w:t>
      </w:r>
      <w:r w:rsidRPr="00FC0E55">
        <w:rPr>
          <w:rtl/>
        </w:rPr>
        <w:t>בידי</w:t>
      </w:r>
      <w:r w:rsidR="00957838">
        <w:rPr>
          <w:rtl/>
        </w:rPr>
        <w:t xml:space="preserve"> </w:t>
      </w:r>
      <w:r w:rsidRPr="00FC0E55">
        <w:rPr>
          <w:rtl/>
        </w:rPr>
        <w:t>סקר</w:t>
      </w:r>
      <w:r w:rsidR="00957838">
        <w:rPr>
          <w:rtl/>
        </w:rPr>
        <w:t xml:space="preserve"> </w:t>
      </w:r>
      <w:r w:rsidRPr="00FC0E55">
        <w:rPr>
          <w:rtl/>
        </w:rPr>
        <w:t>שנערך</w:t>
      </w:r>
      <w:r w:rsidR="00957838">
        <w:rPr>
          <w:rtl/>
        </w:rPr>
        <w:t xml:space="preserve"> </w:t>
      </w:r>
      <w:r w:rsidRPr="00FC0E55">
        <w:rPr>
          <w:rtl/>
        </w:rPr>
        <w:t>על</w:t>
      </w:r>
      <w:r w:rsidR="00957838">
        <w:rPr>
          <w:rtl/>
        </w:rPr>
        <w:t>-</w:t>
      </w:r>
      <w:r w:rsidRPr="00FC0E55">
        <w:rPr>
          <w:rtl/>
        </w:rPr>
        <w:t>ידי</w:t>
      </w:r>
      <w:r w:rsidR="00957838">
        <w:rPr>
          <w:rtl/>
        </w:rPr>
        <w:t xml:space="preserve"> </w:t>
      </w:r>
      <w:r w:rsidRPr="00FC0E55">
        <w:rPr>
          <w:rtl/>
        </w:rPr>
        <w:t>מינה צמח, לצורך תוכנית "זה אכפת לי", בעניין</w:t>
      </w:r>
      <w:r w:rsidR="00957838">
        <w:rPr>
          <w:rtl/>
        </w:rPr>
        <w:t xml:space="preserve"> </w:t>
      </w:r>
      <w:r w:rsidRPr="00FC0E55">
        <w:rPr>
          <w:rtl/>
        </w:rPr>
        <w:t>האינטגרציה</w:t>
      </w:r>
      <w:r w:rsidR="00957838">
        <w:rPr>
          <w:rtl/>
        </w:rPr>
        <w:t xml:space="preserve"> </w:t>
      </w:r>
      <w:r w:rsidRPr="00FC0E55">
        <w:rPr>
          <w:rtl/>
        </w:rPr>
        <w:t>ובעניין תוכנית</w:t>
      </w:r>
      <w:r w:rsidR="00957838">
        <w:rPr>
          <w:rtl/>
        </w:rPr>
        <w:t>-</w:t>
      </w:r>
      <w:r w:rsidRPr="00FC0E55">
        <w:rPr>
          <w:rtl/>
        </w:rPr>
        <w:t>שושני.</w:t>
      </w:r>
      <w:r w:rsidR="00957838">
        <w:rPr>
          <w:rtl/>
        </w:rPr>
        <w:t xml:space="preserve"> </w:t>
      </w:r>
      <w:r w:rsidRPr="00FC0E55">
        <w:rPr>
          <w:rtl/>
        </w:rPr>
        <w:t xml:space="preserve">על השאלה: האם האינטגרציה הצליחה או נכשלה? </w:t>
      </w:r>
      <w:r w:rsidR="00957838">
        <w:rPr>
          <w:rtl/>
        </w:rPr>
        <w:t xml:space="preserve">– </w:t>
      </w:r>
      <w:r w:rsidR="00957838" w:rsidRPr="00FC0E55">
        <w:rPr>
          <w:rtl/>
        </w:rPr>
        <w:t>63</w:t>
      </w:r>
      <w:r w:rsidR="00957838">
        <w:rPr>
          <w:rtl/>
        </w:rPr>
        <w:t>%</w:t>
      </w:r>
      <w:r w:rsidRPr="00FC0E55">
        <w:rPr>
          <w:rtl/>
        </w:rPr>
        <w:t xml:space="preserve"> אמרו שנכשלה. האם הינך בעד או נגד תוכנית הבחירה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דליה איציק (העבודה):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גברתי</w:t>
      </w:r>
      <w:r w:rsidR="00957838">
        <w:rPr>
          <w:rtl/>
        </w:rPr>
        <w:t xml:space="preserve"> </w:t>
      </w:r>
      <w:r w:rsidRPr="00FC0E55">
        <w:rPr>
          <w:rtl/>
        </w:rPr>
        <w:t>השרה,</w:t>
      </w:r>
      <w:r w:rsidR="00957838">
        <w:rPr>
          <w:rtl/>
        </w:rPr>
        <w:t xml:space="preserve"> </w:t>
      </w:r>
      <w:r w:rsidRPr="00FC0E55">
        <w:rPr>
          <w:rtl/>
        </w:rPr>
        <w:t>אינטגרציה</w:t>
      </w:r>
      <w:r w:rsidR="00957838">
        <w:rPr>
          <w:rtl/>
        </w:rPr>
        <w:t xml:space="preserve"> </w:t>
      </w:r>
      <w:r w:rsidRPr="00FC0E55">
        <w:rPr>
          <w:rtl/>
        </w:rPr>
        <w:t>היא</w:t>
      </w:r>
      <w:r w:rsidR="00957838">
        <w:rPr>
          <w:rtl/>
        </w:rPr>
        <w:t xml:space="preserve"> </w:t>
      </w:r>
      <w:r w:rsidRPr="00FC0E55">
        <w:rPr>
          <w:rtl/>
        </w:rPr>
        <w:t>מושג</w:t>
      </w:r>
      <w:r w:rsidR="00957838">
        <w:rPr>
          <w:rtl/>
        </w:rPr>
        <w:t xml:space="preserve"> </w:t>
      </w:r>
      <w:r w:rsidRPr="00FC0E55">
        <w:rPr>
          <w:rtl/>
        </w:rPr>
        <w:t>מקצועני</w:t>
      </w:r>
      <w:r w:rsidR="00957838">
        <w:rPr>
          <w:rtl/>
        </w:rPr>
        <w:t xml:space="preserve"> </w:t>
      </w:r>
      <w:r w:rsidRPr="00FC0E55">
        <w:rPr>
          <w:rtl/>
        </w:rPr>
        <w:t>לחלוטין, ואין ספק שלא כל אלה</w:t>
      </w:r>
      <w:r w:rsidR="00957838">
        <w:rPr>
          <w:rtl/>
        </w:rPr>
        <w:t xml:space="preserve"> </w:t>
      </w:r>
      <w:r w:rsidRPr="00FC0E55">
        <w:rPr>
          <w:rtl/>
        </w:rPr>
        <w:t>שהשתתפו בסקר הזה הם אכן מקצוענים.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שרת החינוך והתרבות ש' אלוני: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גם לא כל חברי הכנסת שהשתתפו בדיון הזה הם אומנם מקצוענים.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דליה איציק (העבודה):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אולי גם לא שרת החינוך.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שרת החינוך והתרבות ש' אלוני: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אולי. אבל לי לפחות יש כמה תעודות בעניין הזה, וגם ניסיון.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אני</w:t>
      </w:r>
      <w:r w:rsidR="00957838">
        <w:rPr>
          <w:rtl/>
        </w:rPr>
        <w:t xml:space="preserve"> </w:t>
      </w:r>
      <w:r w:rsidRPr="00FC0E55">
        <w:rPr>
          <w:rtl/>
        </w:rPr>
        <w:t>מביאה דברים מפני שהאדם איננו יכול לעמוד כאן ולענות, והסקר לא נערך לא</w:t>
      </w:r>
      <w:r w:rsidR="00957838">
        <w:rPr>
          <w:rtl/>
        </w:rPr>
        <w:t xml:space="preserve"> </w:t>
      </w:r>
      <w:r w:rsidRPr="00FC0E55">
        <w:rPr>
          <w:rtl/>
        </w:rPr>
        <w:t>מטעמי ולא על</w:t>
      </w:r>
      <w:r w:rsidR="00957838">
        <w:rPr>
          <w:rtl/>
        </w:rPr>
        <w:t>-</w:t>
      </w:r>
      <w:r w:rsidRPr="00FC0E55">
        <w:rPr>
          <w:rtl/>
        </w:rPr>
        <w:t>ידי אלא על</w:t>
      </w:r>
      <w:r w:rsidR="00957838">
        <w:rPr>
          <w:rtl/>
        </w:rPr>
        <w:t>-</w:t>
      </w:r>
      <w:r w:rsidRPr="00FC0E55">
        <w:rPr>
          <w:rtl/>
        </w:rPr>
        <w:t>ידי מינה צמח.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ועוד</w:t>
      </w:r>
      <w:r w:rsidR="00957838">
        <w:rPr>
          <w:rtl/>
        </w:rPr>
        <w:t xml:space="preserve"> </w:t>
      </w:r>
      <w:r w:rsidRPr="00FC0E55">
        <w:rPr>
          <w:rtl/>
        </w:rPr>
        <w:t>מתוך</w:t>
      </w:r>
      <w:r w:rsidR="00957838">
        <w:rPr>
          <w:rtl/>
        </w:rPr>
        <w:t xml:space="preserve"> </w:t>
      </w:r>
      <w:r w:rsidRPr="00FC0E55">
        <w:rPr>
          <w:rtl/>
        </w:rPr>
        <w:t xml:space="preserve">הסקר: "האם הינך בעד או נגד תוכנית הבחירה המבוקרת" </w:t>
      </w:r>
      <w:r w:rsidR="00957838">
        <w:rPr>
          <w:rtl/>
        </w:rPr>
        <w:t>–</w:t>
      </w:r>
      <w:r w:rsidRPr="00FC0E55">
        <w:rPr>
          <w:rtl/>
        </w:rPr>
        <w:t xml:space="preserve"> וכך נקראת</w:t>
      </w:r>
      <w:r w:rsidR="00957838">
        <w:rPr>
          <w:rtl/>
        </w:rPr>
        <w:t xml:space="preserve"> </w:t>
      </w:r>
      <w:r w:rsidRPr="00FC0E55">
        <w:rPr>
          <w:rtl/>
        </w:rPr>
        <w:t>אותה</w:t>
      </w:r>
      <w:r w:rsidR="00957838">
        <w:rPr>
          <w:rtl/>
        </w:rPr>
        <w:t xml:space="preserve"> </w:t>
      </w:r>
      <w:r w:rsidRPr="00FC0E55">
        <w:rPr>
          <w:rtl/>
        </w:rPr>
        <w:t>תוכנית</w:t>
      </w:r>
      <w:r w:rsidR="00957838">
        <w:rPr>
          <w:rtl/>
        </w:rPr>
        <w:t xml:space="preserve"> – </w:t>
      </w:r>
      <w:r w:rsidRPr="00FC0E55">
        <w:rPr>
          <w:rtl/>
        </w:rPr>
        <w:t>"בתל</w:t>
      </w:r>
      <w:r w:rsidR="00957838">
        <w:rPr>
          <w:rtl/>
        </w:rPr>
        <w:t>-</w:t>
      </w:r>
      <w:r w:rsidRPr="00FC0E55">
        <w:rPr>
          <w:rtl/>
        </w:rPr>
        <w:t>אביב?"</w:t>
      </w:r>
      <w:r w:rsidR="00957838">
        <w:rPr>
          <w:rtl/>
        </w:rPr>
        <w:t xml:space="preserve"> </w:t>
      </w:r>
      <w:r w:rsidR="00957838" w:rsidRPr="00FC0E55">
        <w:rPr>
          <w:rtl/>
        </w:rPr>
        <w:t>81</w:t>
      </w:r>
      <w:r w:rsidR="00957838">
        <w:rPr>
          <w:rtl/>
        </w:rPr>
        <w:t xml:space="preserve">% </w:t>
      </w:r>
      <w:r w:rsidRPr="00FC0E55">
        <w:rPr>
          <w:rtl/>
        </w:rPr>
        <w:t>בעד.</w:t>
      </w:r>
      <w:r w:rsidR="00957838">
        <w:rPr>
          <w:rtl/>
        </w:rPr>
        <w:t xml:space="preserve"> </w:t>
      </w:r>
      <w:r w:rsidRPr="00FC0E55">
        <w:rPr>
          <w:rtl/>
        </w:rPr>
        <w:t>"האם</w:t>
      </w:r>
      <w:r w:rsidR="00957838">
        <w:rPr>
          <w:rtl/>
        </w:rPr>
        <w:t xml:space="preserve"> </w:t>
      </w:r>
      <w:r w:rsidRPr="00FC0E55">
        <w:rPr>
          <w:rtl/>
        </w:rPr>
        <w:t>הינך</w:t>
      </w:r>
      <w:r w:rsidR="00957838">
        <w:rPr>
          <w:rtl/>
        </w:rPr>
        <w:t xml:space="preserve"> </w:t>
      </w:r>
      <w:r w:rsidRPr="00FC0E55">
        <w:rPr>
          <w:rtl/>
        </w:rPr>
        <w:t>בעד</w:t>
      </w:r>
      <w:r w:rsidR="00957838">
        <w:rPr>
          <w:rtl/>
        </w:rPr>
        <w:t xml:space="preserve"> </w:t>
      </w:r>
      <w:r w:rsidRPr="00FC0E55">
        <w:rPr>
          <w:rtl/>
        </w:rPr>
        <w:t>או נגד המסלול המואץ</w:t>
      </w:r>
      <w:r w:rsidR="00957838">
        <w:rPr>
          <w:rtl/>
        </w:rPr>
        <w:t xml:space="preserve"> </w:t>
      </w:r>
      <w:r w:rsidRPr="00FC0E55">
        <w:rPr>
          <w:rtl/>
        </w:rPr>
        <w:t>בבתי</w:t>
      </w:r>
      <w:r w:rsidR="00957838">
        <w:rPr>
          <w:rtl/>
        </w:rPr>
        <w:t>-</w:t>
      </w:r>
      <w:r w:rsidRPr="00FC0E55">
        <w:rPr>
          <w:rtl/>
        </w:rPr>
        <w:t>הספר העל</w:t>
      </w:r>
      <w:r w:rsidR="00957838">
        <w:rPr>
          <w:rtl/>
        </w:rPr>
        <w:t>-</w:t>
      </w:r>
      <w:r w:rsidRPr="00FC0E55">
        <w:rPr>
          <w:rtl/>
        </w:rPr>
        <w:t xml:space="preserve">יסודיים?" </w:t>
      </w:r>
      <w:r w:rsidR="00957838" w:rsidRPr="00FC0E55">
        <w:rPr>
          <w:rtl/>
        </w:rPr>
        <w:t>53</w:t>
      </w:r>
      <w:r w:rsidR="00957838">
        <w:rPr>
          <w:rtl/>
        </w:rPr>
        <w:t>%</w:t>
      </w:r>
      <w:r w:rsidRPr="00FC0E55">
        <w:rPr>
          <w:rtl/>
        </w:rPr>
        <w:t xml:space="preserve"> נגד, </w:t>
      </w:r>
      <w:r w:rsidR="00957838" w:rsidRPr="00FC0E55">
        <w:rPr>
          <w:rtl/>
        </w:rPr>
        <w:t>47</w:t>
      </w:r>
      <w:r w:rsidR="00957838">
        <w:rPr>
          <w:rtl/>
        </w:rPr>
        <w:t>%</w:t>
      </w:r>
      <w:r w:rsidRPr="00FC0E55">
        <w:rPr>
          <w:rtl/>
        </w:rPr>
        <w:t xml:space="preserve"> בעד. "האם הינך חושב שתוכנית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שלמה בוחבוט (העבודה):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השאלה היא איפה נערך הסקר.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שרת החינוך והתרבות ש' אלוני: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בתל</w:t>
      </w:r>
      <w:r w:rsidR="00957838">
        <w:rPr>
          <w:rtl/>
        </w:rPr>
        <w:t>-</w:t>
      </w:r>
      <w:r w:rsidRPr="00FC0E55">
        <w:rPr>
          <w:rtl/>
        </w:rPr>
        <w:t>אביב, אמרתי.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אברהם הירשזון (הליכוד):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יש להניח שמינה צמח יודעת לערוך סקר.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שרת החינוך והתרבות ש' אלוני: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אני לא חייבת לגמור לקרוא את העניין.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יוסי שריד (מרצ):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זה באמת לא עניין לסקר.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שרת החינוך והתרבות ש' אלוני: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זה</w:t>
      </w:r>
      <w:r w:rsidR="00957838">
        <w:rPr>
          <w:rtl/>
        </w:rPr>
        <w:t xml:space="preserve"> </w:t>
      </w:r>
      <w:r w:rsidRPr="00FC0E55">
        <w:rPr>
          <w:rtl/>
        </w:rPr>
        <w:t>לא עניין לסקר. מה שאני מנסה לומר הוא, שכל מי שמתיימר להופיע כאן ולדבר</w:t>
      </w:r>
      <w:r w:rsidR="00957838">
        <w:rPr>
          <w:rtl/>
        </w:rPr>
        <w:t xml:space="preserve"> </w:t>
      </w:r>
      <w:r w:rsidRPr="00FC0E55">
        <w:rPr>
          <w:rtl/>
        </w:rPr>
        <w:t>בשם</w:t>
      </w:r>
      <w:r w:rsidR="00957838">
        <w:rPr>
          <w:rtl/>
        </w:rPr>
        <w:t xml:space="preserve"> </w:t>
      </w:r>
      <w:r w:rsidRPr="00FC0E55">
        <w:rPr>
          <w:rtl/>
        </w:rPr>
        <w:t>כלל</w:t>
      </w:r>
      <w:r w:rsidR="00957838">
        <w:rPr>
          <w:rtl/>
        </w:rPr>
        <w:t xml:space="preserve"> </w:t>
      </w:r>
      <w:r w:rsidRPr="00FC0E55">
        <w:rPr>
          <w:rtl/>
        </w:rPr>
        <w:t>הציבור,</w:t>
      </w:r>
      <w:r w:rsidR="00957838">
        <w:rPr>
          <w:rtl/>
        </w:rPr>
        <w:t xml:space="preserve"> </w:t>
      </w:r>
      <w:r w:rsidRPr="00FC0E55">
        <w:rPr>
          <w:rtl/>
        </w:rPr>
        <w:t>שהכול</w:t>
      </w:r>
      <w:r w:rsidR="00957838">
        <w:rPr>
          <w:rtl/>
        </w:rPr>
        <w:t xml:space="preserve"> </w:t>
      </w:r>
      <w:r w:rsidRPr="00FC0E55">
        <w:rPr>
          <w:rtl/>
        </w:rPr>
        <w:t>ידוע לו והכול ברור לו, ולהעביר את הדיון למליאה, כאשר</w:t>
      </w:r>
      <w:r w:rsidR="00957838">
        <w:rPr>
          <w:rtl/>
        </w:rPr>
        <w:t xml:space="preserve"> </w:t>
      </w:r>
      <w:r w:rsidRPr="00FC0E55">
        <w:rPr>
          <w:rtl/>
        </w:rPr>
        <w:t xml:space="preserve">האיש שיזם תוכנית והעלה תוכנית איננו יכול מעל אותה במה להתייחס לדברים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חנן פורת (מפד"ל):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את יכולה לבקש להעביר לוועדה.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שרת החינוך והתרבות ש' אלוני: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תבקשו.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חנן פורת (מפד"ל):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את יכולה לבקש.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שאול יהלום (מפד"ל):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הוא מוזמן מחר לוועדה. שושני מוזמן מחר לוועדה.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חנן פורת (מפד"ל):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את יכולה להציע להעביר לוועדה.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אברהם הירשזון (הליכוד):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יש דיון בוועדה.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שרת החינוך והתרבות ש' אלוני: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תרשה</w:t>
      </w:r>
      <w:r w:rsidR="00957838">
        <w:rPr>
          <w:rtl/>
        </w:rPr>
        <w:t xml:space="preserve"> </w:t>
      </w:r>
      <w:r w:rsidRPr="00FC0E55">
        <w:rPr>
          <w:rtl/>
        </w:rPr>
        <w:t>לי,</w:t>
      </w:r>
      <w:r w:rsidR="00957838">
        <w:rPr>
          <w:rtl/>
        </w:rPr>
        <w:t xml:space="preserve"> </w:t>
      </w:r>
      <w:r w:rsidRPr="00FC0E55">
        <w:rPr>
          <w:rtl/>
        </w:rPr>
        <w:t>חנן. הוועדה דנה בנושא הזה, היא בעיצומו של דיון, ולכן אני חושבת</w:t>
      </w:r>
      <w:r w:rsidR="00957838">
        <w:rPr>
          <w:rtl/>
        </w:rPr>
        <w:t xml:space="preserve"> </w:t>
      </w:r>
      <w:r w:rsidRPr="00FC0E55">
        <w:rPr>
          <w:rtl/>
        </w:rPr>
        <w:t>שתקלה יצאה מלפני מליאת הכנסת לקבל את הנושא הזה כדיון במליאת הכנסת במקום להמשיך</w:t>
      </w:r>
      <w:r w:rsidR="00957838">
        <w:rPr>
          <w:rtl/>
        </w:rPr>
        <w:t xml:space="preserve"> </w:t>
      </w:r>
      <w:r w:rsidRPr="00FC0E55">
        <w:rPr>
          <w:rtl/>
        </w:rPr>
        <w:t>אותו בצורה עניינית ומכובדת, כפי שהוא נפתח, בוועדת החינוך, בנוכחות האיש שיזם את</w:t>
      </w:r>
      <w:r w:rsidR="00957838">
        <w:rPr>
          <w:rtl/>
        </w:rPr>
        <w:t xml:space="preserve"> </w:t>
      </w:r>
      <w:r w:rsidRPr="00FC0E55">
        <w:rPr>
          <w:rtl/>
        </w:rPr>
        <w:t>התוכנית. ואין התוכנית הזאת תוכניתו של משרד החינוך.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שלמה בוחבוט (העבודה):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אומרים לי פה, ש</w:t>
      </w:r>
      <w:r w:rsidR="00957838">
        <w:rPr>
          <w:rtl/>
        </w:rPr>
        <w:t>-</w:t>
      </w:r>
      <w:r w:rsidR="00957838" w:rsidRPr="00FC0E55">
        <w:rPr>
          <w:rtl/>
        </w:rPr>
        <w:t>53</w:t>
      </w:r>
      <w:r w:rsidR="00957838">
        <w:rPr>
          <w:rtl/>
        </w:rPr>
        <w:t>%</w:t>
      </w:r>
      <w:r w:rsidRPr="00FC0E55">
        <w:rPr>
          <w:rtl/>
        </w:rPr>
        <w:t xml:space="preserve"> בסקר הם נגד תוכנית</w:t>
      </w:r>
      <w:r w:rsidR="00957838">
        <w:rPr>
          <w:rtl/>
        </w:rPr>
        <w:t>-</w:t>
      </w:r>
      <w:r w:rsidRPr="00FC0E55">
        <w:rPr>
          <w:rtl/>
        </w:rPr>
        <w:t>שושני.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דליה איציק (העבודה):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 xml:space="preserve">וזה גם לא עניין לסקר. יש פה תפיסת עולם, תיזה חברתית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שרת החינוך והתרבות ש' אלוני: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לכן,</w:t>
      </w:r>
      <w:r w:rsidR="00957838">
        <w:rPr>
          <w:rtl/>
        </w:rPr>
        <w:t xml:space="preserve"> </w:t>
      </w:r>
      <w:r w:rsidRPr="00FC0E55">
        <w:rPr>
          <w:rtl/>
        </w:rPr>
        <w:t>חברת</w:t>
      </w:r>
      <w:r w:rsidR="00957838">
        <w:rPr>
          <w:rtl/>
        </w:rPr>
        <w:t xml:space="preserve"> </w:t>
      </w:r>
      <w:r w:rsidRPr="00FC0E55">
        <w:rPr>
          <w:rtl/>
        </w:rPr>
        <w:t>הכנסת דליה איציק, פתחתי ואמרתי, שלעניין זה של שילוב חברתי ושל</w:t>
      </w:r>
      <w:r w:rsidR="00957838">
        <w:rPr>
          <w:rtl/>
        </w:rPr>
        <w:t xml:space="preserve"> </w:t>
      </w:r>
      <w:r w:rsidRPr="00FC0E55">
        <w:rPr>
          <w:rtl/>
        </w:rPr>
        <w:t>טיפוח</w:t>
      </w:r>
      <w:r w:rsidR="00957838">
        <w:rPr>
          <w:rtl/>
        </w:rPr>
        <w:t xml:space="preserve"> </w:t>
      </w:r>
      <w:r w:rsidRPr="00FC0E55">
        <w:rPr>
          <w:rtl/>
        </w:rPr>
        <w:t xml:space="preserve">חברתי, נוסף על התקציבים הרגילים, יש 82 מיליון, המכוונים לטיפוח החברתי </w:t>
      </w:r>
      <w:r w:rsidR="00957838">
        <w:rPr>
          <w:rtl/>
        </w:rPr>
        <w:t xml:space="preserve">– </w:t>
      </w:r>
      <w:r w:rsidRPr="00FC0E55">
        <w:rPr>
          <w:rtl/>
        </w:rPr>
        <w:t>מתוך</w:t>
      </w:r>
      <w:r w:rsidR="00957838">
        <w:rPr>
          <w:rtl/>
        </w:rPr>
        <w:t xml:space="preserve"> </w:t>
      </w:r>
      <w:r w:rsidRPr="00FC0E55">
        <w:rPr>
          <w:rtl/>
        </w:rPr>
        <w:t>תקציב</w:t>
      </w:r>
      <w:r w:rsidR="00957838">
        <w:rPr>
          <w:rtl/>
        </w:rPr>
        <w:t xml:space="preserve"> </w:t>
      </w:r>
      <w:r w:rsidRPr="00FC0E55">
        <w:rPr>
          <w:rtl/>
        </w:rPr>
        <w:t xml:space="preserve">שבו </w:t>
      </w:r>
      <w:r w:rsidR="00957838" w:rsidRPr="00FC0E55">
        <w:rPr>
          <w:rtl/>
        </w:rPr>
        <w:t>90</w:t>
      </w:r>
      <w:r w:rsidR="00957838">
        <w:rPr>
          <w:rtl/>
        </w:rPr>
        <w:t>%</w:t>
      </w:r>
      <w:r w:rsidRPr="00FC0E55">
        <w:rPr>
          <w:rtl/>
        </w:rPr>
        <w:t xml:space="preserve"> למעשה נוקשים ואי</w:t>
      </w:r>
      <w:r w:rsidR="00957838">
        <w:rPr>
          <w:rtl/>
        </w:rPr>
        <w:t>-</w:t>
      </w:r>
      <w:r w:rsidRPr="00FC0E55">
        <w:rPr>
          <w:rtl/>
        </w:rPr>
        <w:t xml:space="preserve">אפשר לעשות בהם דברים </w:t>
      </w:r>
      <w:r w:rsidR="00957838">
        <w:rPr>
          <w:rtl/>
        </w:rPr>
        <w:t>–</w:t>
      </w:r>
      <w:r w:rsidRPr="00FC0E55">
        <w:rPr>
          <w:rtl/>
        </w:rPr>
        <w:t xml:space="preserve"> עוסקים בעניין הזה</w:t>
      </w:r>
      <w:r w:rsidR="00957838">
        <w:rPr>
          <w:rtl/>
        </w:rPr>
        <w:t xml:space="preserve"> </w:t>
      </w:r>
      <w:r w:rsidRPr="00FC0E55">
        <w:rPr>
          <w:rtl/>
        </w:rPr>
        <w:t>של</w:t>
      </w:r>
      <w:r w:rsidR="00957838">
        <w:rPr>
          <w:rtl/>
        </w:rPr>
        <w:t xml:space="preserve"> </w:t>
      </w:r>
      <w:r w:rsidRPr="00FC0E55">
        <w:rPr>
          <w:rtl/>
        </w:rPr>
        <w:t>בדיקת טיפוח, ונוסף על כך הוקמה ועדה לבדיקת כל העניין הזה. יאמר לי מישהו עם</w:t>
      </w:r>
      <w:r w:rsidR="00957838">
        <w:rPr>
          <w:rtl/>
        </w:rPr>
        <w:t xml:space="preserve"> </w:t>
      </w:r>
      <w:r w:rsidRPr="00FC0E55">
        <w:rPr>
          <w:rtl/>
        </w:rPr>
        <w:t>יד</w:t>
      </w:r>
      <w:r w:rsidR="00957838">
        <w:rPr>
          <w:rtl/>
        </w:rPr>
        <w:t xml:space="preserve"> </w:t>
      </w:r>
      <w:r w:rsidRPr="00FC0E55">
        <w:rPr>
          <w:rtl/>
        </w:rPr>
        <w:t>על</w:t>
      </w:r>
      <w:r w:rsidR="00957838">
        <w:rPr>
          <w:rtl/>
        </w:rPr>
        <w:t xml:space="preserve"> </w:t>
      </w:r>
      <w:r w:rsidRPr="00FC0E55">
        <w:rPr>
          <w:rtl/>
        </w:rPr>
        <w:t>הלב,</w:t>
      </w:r>
      <w:r w:rsidR="00957838">
        <w:rPr>
          <w:rtl/>
        </w:rPr>
        <w:t xml:space="preserve"> </w:t>
      </w:r>
      <w:r w:rsidRPr="00FC0E55">
        <w:rPr>
          <w:rtl/>
        </w:rPr>
        <w:t>אם אחרי 24 שנים בשיטה מסוימת בחינוך, שהתגשמה רק בחלקה, אין מקום,</w:t>
      </w:r>
      <w:r w:rsidR="00957838">
        <w:rPr>
          <w:rtl/>
        </w:rPr>
        <w:t xml:space="preserve"> </w:t>
      </w:r>
      <w:r w:rsidRPr="00FC0E55">
        <w:rPr>
          <w:rtl/>
        </w:rPr>
        <w:t>לאור המציאות החדשה, לבדוק את הדברים. והיה אם המסקנה תהיה, שמכל השיטות זו הטובה</w:t>
      </w:r>
      <w:r w:rsidR="00957838">
        <w:rPr>
          <w:rtl/>
        </w:rPr>
        <w:t xml:space="preserve"> </w:t>
      </w:r>
      <w:r w:rsidRPr="00FC0E55">
        <w:rPr>
          <w:rtl/>
        </w:rPr>
        <w:t>ביותר,</w:t>
      </w:r>
      <w:r w:rsidR="00957838">
        <w:rPr>
          <w:rtl/>
        </w:rPr>
        <w:t xml:space="preserve"> </w:t>
      </w:r>
      <w:r w:rsidRPr="00FC0E55">
        <w:rPr>
          <w:rtl/>
        </w:rPr>
        <w:t>צריך</w:t>
      </w:r>
      <w:r w:rsidR="00957838">
        <w:rPr>
          <w:rtl/>
        </w:rPr>
        <w:t xml:space="preserve"> </w:t>
      </w:r>
      <w:r w:rsidRPr="00FC0E55">
        <w:rPr>
          <w:rtl/>
        </w:rPr>
        <w:t>למצוא</w:t>
      </w:r>
      <w:r w:rsidR="00957838">
        <w:rPr>
          <w:rtl/>
        </w:rPr>
        <w:t xml:space="preserve"> </w:t>
      </w:r>
      <w:r w:rsidRPr="00FC0E55">
        <w:rPr>
          <w:rtl/>
        </w:rPr>
        <w:t>מה יש לתקן בה על מנת שתעמוד, וזו אחת האופציות. ועל כן אני</w:t>
      </w:r>
      <w:r w:rsidR="00957838">
        <w:rPr>
          <w:rtl/>
        </w:rPr>
        <w:t xml:space="preserve"> </w:t>
      </w:r>
      <w:r w:rsidRPr="00FC0E55">
        <w:rPr>
          <w:rtl/>
        </w:rPr>
        <w:t>חושבת, שאפשר להפסיק עם הדיון הזה ולעבור לשאלות של חברי הכנסת.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חנן</w:t>
      </w:r>
      <w:r w:rsidR="00957838">
        <w:rPr>
          <w:rtl/>
        </w:rPr>
        <w:t xml:space="preserve"> </w:t>
      </w:r>
      <w:r w:rsidRPr="00FC0E55">
        <w:rPr>
          <w:rtl/>
        </w:rPr>
        <w:t>פורת,</w:t>
      </w:r>
      <w:r w:rsidR="00957838">
        <w:rPr>
          <w:rtl/>
        </w:rPr>
        <w:t xml:space="preserve"> </w:t>
      </w:r>
      <w:r w:rsidRPr="00FC0E55">
        <w:rPr>
          <w:rtl/>
        </w:rPr>
        <w:t>אני בעד טיולים בכל מקום, מלוא הארץ, וגם ללמד את יהושע בן נון,</w:t>
      </w:r>
      <w:r w:rsidR="00957838">
        <w:rPr>
          <w:rtl/>
        </w:rPr>
        <w:t xml:space="preserve"> </w:t>
      </w:r>
      <w:r w:rsidRPr="00FC0E55">
        <w:rPr>
          <w:rtl/>
        </w:rPr>
        <w:t>אבל</w:t>
      </w:r>
      <w:r w:rsidR="00957838">
        <w:rPr>
          <w:rtl/>
        </w:rPr>
        <w:t xml:space="preserve"> </w:t>
      </w:r>
      <w:r w:rsidRPr="00FC0E55">
        <w:rPr>
          <w:rtl/>
        </w:rPr>
        <w:t>לא</w:t>
      </w:r>
      <w:r w:rsidR="00957838">
        <w:rPr>
          <w:rtl/>
        </w:rPr>
        <w:t xml:space="preserve"> </w:t>
      </w:r>
      <w:r w:rsidRPr="00FC0E55">
        <w:rPr>
          <w:rtl/>
        </w:rPr>
        <w:t>רק</w:t>
      </w:r>
      <w:r w:rsidR="00957838">
        <w:rPr>
          <w:rtl/>
        </w:rPr>
        <w:t xml:space="preserve"> </w:t>
      </w:r>
      <w:r w:rsidRPr="00FC0E55">
        <w:rPr>
          <w:rtl/>
        </w:rPr>
        <w:t>את</w:t>
      </w:r>
      <w:r w:rsidR="00957838">
        <w:rPr>
          <w:rtl/>
        </w:rPr>
        <w:t xml:space="preserve"> </w:t>
      </w:r>
      <w:r w:rsidRPr="00FC0E55">
        <w:rPr>
          <w:rtl/>
        </w:rPr>
        <w:t>יהושע</w:t>
      </w:r>
      <w:r w:rsidR="00957838">
        <w:rPr>
          <w:rtl/>
        </w:rPr>
        <w:t xml:space="preserve"> </w:t>
      </w:r>
      <w:r w:rsidRPr="00FC0E55">
        <w:rPr>
          <w:rtl/>
        </w:rPr>
        <w:t>בן נון.</w:t>
      </w:r>
      <w:r w:rsidR="00957838">
        <w:rPr>
          <w:rtl/>
        </w:rPr>
        <w:t xml:space="preserve"> </w:t>
      </w:r>
      <w:r w:rsidRPr="00FC0E55">
        <w:rPr>
          <w:rtl/>
        </w:rPr>
        <w:t>לכל עם, בשחר התרבות שלו, יש גיבורים הירואיים.</w:t>
      </w:r>
      <w:r w:rsidR="00957838">
        <w:rPr>
          <w:rtl/>
        </w:rPr>
        <w:t xml:space="preserve"> </w:t>
      </w:r>
      <w:r w:rsidRPr="00FC0E55">
        <w:rPr>
          <w:rtl/>
        </w:rPr>
        <w:t>הגדולה</w:t>
      </w:r>
      <w:r w:rsidR="00957838">
        <w:rPr>
          <w:rtl/>
        </w:rPr>
        <w:t xml:space="preserve"> </w:t>
      </w:r>
      <w:r w:rsidRPr="00FC0E55">
        <w:rPr>
          <w:rtl/>
        </w:rPr>
        <w:t>של עם ישראל היא אולי בתורת משה, היא אולי בתורת הנביאים, היא אולי בתורת</w:t>
      </w:r>
      <w:r w:rsidR="00957838">
        <w:rPr>
          <w:rtl/>
        </w:rPr>
        <w:t xml:space="preserve"> </w:t>
      </w:r>
      <w:r w:rsidRPr="00FC0E55">
        <w:rPr>
          <w:rtl/>
        </w:rPr>
        <w:t>המוסר</w:t>
      </w:r>
      <w:r w:rsidR="00957838">
        <w:rPr>
          <w:rtl/>
        </w:rPr>
        <w:t xml:space="preserve"> </w:t>
      </w:r>
      <w:r w:rsidRPr="00FC0E55">
        <w:rPr>
          <w:rtl/>
        </w:rPr>
        <w:t>שלנו. זה אין בכל עם, וזה המשפט שאמרתי. נדמה לי שהוא מקובל, בדרך מסוימת,</w:t>
      </w:r>
      <w:r w:rsidR="00957838">
        <w:rPr>
          <w:rtl/>
        </w:rPr>
        <w:t xml:space="preserve"> </w:t>
      </w:r>
      <w:r w:rsidRPr="00FC0E55">
        <w:rPr>
          <w:rtl/>
        </w:rPr>
        <w:t>גם עליך.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חנן פורת (מפד"ל):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אינך מציעה להשמיט, בוודאי.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שרת החינוך והתרבות ש' אלוני: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מעולם</w:t>
      </w:r>
      <w:r w:rsidR="00957838">
        <w:rPr>
          <w:rtl/>
        </w:rPr>
        <w:t xml:space="preserve"> </w:t>
      </w:r>
      <w:r w:rsidRPr="00FC0E55">
        <w:rPr>
          <w:rtl/>
        </w:rPr>
        <w:t>לא</w:t>
      </w:r>
      <w:r w:rsidR="00957838">
        <w:rPr>
          <w:rtl/>
        </w:rPr>
        <w:t xml:space="preserve"> </w:t>
      </w:r>
      <w:r w:rsidRPr="00FC0E55">
        <w:rPr>
          <w:rtl/>
        </w:rPr>
        <w:t>אמרתי זאת. אתה לא משמיט דברים מהיסטוריה. אמרתי קודם את דברי על</w:t>
      </w:r>
      <w:r w:rsidR="00957838">
        <w:rPr>
          <w:rtl/>
        </w:rPr>
        <w:t xml:space="preserve"> </w:t>
      </w:r>
      <w:r w:rsidRPr="00FC0E55">
        <w:rPr>
          <w:rtl/>
        </w:rPr>
        <w:t>טקסטים.</w:t>
      </w:r>
      <w:r w:rsidR="00957838">
        <w:rPr>
          <w:rtl/>
        </w:rPr>
        <w:t xml:space="preserve"> </w:t>
      </w:r>
      <w:r w:rsidRPr="00FC0E55">
        <w:rPr>
          <w:rtl/>
        </w:rPr>
        <w:t>אתמול</w:t>
      </w:r>
      <w:r w:rsidR="00957838">
        <w:rPr>
          <w:rtl/>
        </w:rPr>
        <w:t xml:space="preserve"> </w:t>
      </w:r>
      <w:r w:rsidRPr="00FC0E55">
        <w:rPr>
          <w:rtl/>
        </w:rPr>
        <w:t>ניסו</w:t>
      </w:r>
      <w:r w:rsidR="00957838">
        <w:rPr>
          <w:rtl/>
        </w:rPr>
        <w:t xml:space="preserve"> </w:t>
      </w:r>
      <w:r w:rsidRPr="00FC0E55">
        <w:rPr>
          <w:rtl/>
        </w:rPr>
        <w:t>להעלות פה הצעת אי</w:t>
      </w:r>
      <w:r w:rsidR="00957838">
        <w:rPr>
          <w:rtl/>
        </w:rPr>
        <w:t>-</w:t>
      </w:r>
      <w:r w:rsidRPr="00FC0E55">
        <w:rPr>
          <w:rtl/>
        </w:rPr>
        <w:t>אמון בממשלה מפני שלא ניסיתי לסרס טקסט</w:t>
      </w:r>
      <w:r w:rsidR="00957838">
        <w:rPr>
          <w:rtl/>
        </w:rPr>
        <w:t xml:space="preserve"> </w:t>
      </w:r>
      <w:r w:rsidRPr="00FC0E55">
        <w:rPr>
          <w:rtl/>
        </w:rPr>
        <w:t>שלם.</w:t>
      </w:r>
      <w:r w:rsidR="00957838">
        <w:rPr>
          <w:rtl/>
        </w:rPr>
        <w:t xml:space="preserve"> </w:t>
      </w:r>
      <w:r w:rsidRPr="00FC0E55">
        <w:rPr>
          <w:rtl/>
        </w:rPr>
        <w:t>יש ללמוד לקרוא טקסטים בשלמותם, להתמודד אתם, לדעת מתי נכתבו, היכן נכתבו.</w:t>
      </w:r>
      <w:r w:rsidR="00957838">
        <w:rPr>
          <w:rtl/>
        </w:rPr>
        <w:t xml:space="preserve"> </w:t>
      </w:r>
      <w:r w:rsidRPr="00FC0E55">
        <w:rPr>
          <w:rtl/>
        </w:rPr>
        <w:t>אנחנו</w:t>
      </w:r>
      <w:r w:rsidR="00957838">
        <w:rPr>
          <w:rtl/>
        </w:rPr>
        <w:t xml:space="preserve"> </w:t>
      </w:r>
      <w:r w:rsidRPr="00FC0E55">
        <w:rPr>
          <w:rtl/>
        </w:rPr>
        <w:t>לא נתקן היום את אריסטו, אף שהוא מדבר על דמוקרטיה, מפני שהוא קיבל עבדות,</w:t>
      </w:r>
      <w:r w:rsidR="00957838">
        <w:rPr>
          <w:rtl/>
        </w:rPr>
        <w:t xml:space="preserve"> </w:t>
      </w:r>
      <w:r w:rsidRPr="00FC0E55">
        <w:rPr>
          <w:rtl/>
        </w:rPr>
        <w:t>ולא</w:t>
      </w:r>
      <w:r w:rsidR="00957838">
        <w:rPr>
          <w:rtl/>
        </w:rPr>
        <w:t xml:space="preserve"> </w:t>
      </w:r>
      <w:r w:rsidRPr="00FC0E55">
        <w:rPr>
          <w:rtl/>
        </w:rPr>
        <w:t>נעשתה</w:t>
      </w:r>
      <w:r w:rsidR="00957838">
        <w:rPr>
          <w:rtl/>
        </w:rPr>
        <w:t xml:space="preserve"> </w:t>
      </w:r>
      <w:r w:rsidRPr="00FC0E55">
        <w:rPr>
          <w:rtl/>
        </w:rPr>
        <w:t>צנזורה</w:t>
      </w:r>
      <w:r w:rsidR="00957838">
        <w:rPr>
          <w:rtl/>
        </w:rPr>
        <w:t xml:space="preserve"> </w:t>
      </w:r>
      <w:r w:rsidRPr="00FC0E55">
        <w:rPr>
          <w:rtl/>
        </w:rPr>
        <w:t>על</w:t>
      </w:r>
      <w:r w:rsidR="00957838">
        <w:rPr>
          <w:rtl/>
        </w:rPr>
        <w:t xml:space="preserve"> </w:t>
      </w:r>
      <w:r w:rsidRPr="00FC0E55">
        <w:rPr>
          <w:rtl/>
        </w:rPr>
        <w:t>רבי יהודה הלוי. יש טקסטים ויש לדעת אותם ויש ללמוד אותם</w:t>
      </w:r>
      <w:r w:rsidR="00957838">
        <w:rPr>
          <w:rtl/>
        </w:rPr>
        <w:t xml:space="preserve"> </w:t>
      </w:r>
      <w:r w:rsidRPr="00FC0E55">
        <w:rPr>
          <w:rtl/>
        </w:rPr>
        <w:t>ולהתייחס</w:t>
      </w:r>
      <w:r w:rsidR="00957838">
        <w:rPr>
          <w:rtl/>
        </w:rPr>
        <w:t xml:space="preserve"> </w:t>
      </w:r>
      <w:r w:rsidRPr="00FC0E55">
        <w:rPr>
          <w:rtl/>
        </w:rPr>
        <w:t>אליהם,</w:t>
      </w:r>
      <w:r w:rsidR="00957838">
        <w:rPr>
          <w:rtl/>
        </w:rPr>
        <w:t xml:space="preserve"> </w:t>
      </w:r>
      <w:r w:rsidRPr="00FC0E55">
        <w:rPr>
          <w:rtl/>
        </w:rPr>
        <w:t>וזה</w:t>
      </w:r>
      <w:r w:rsidR="00957838">
        <w:rPr>
          <w:rtl/>
        </w:rPr>
        <w:t xml:space="preserve"> </w:t>
      </w:r>
      <w:r w:rsidRPr="00FC0E55">
        <w:rPr>
          <w:rtl/>
        </w:rPr>
        <w:t>מה שאמרתי, לא כל כך "על" כמו קודם כול "מתוך".</w:t>
      </w:r>
      <w:r w:rsidR="00957838">
        <w:rPr>
          <w:rtl/>
        </w:rPr>
        <w:t xml:space="preserve"> </w:t>
      </w:r>
      <w:r w:rsidRPr="00FC0E55">
        <w:rPr>
          <w:rtl/>
        </w:rPr>
        <w:t>אתה יודע</w:t>
      </w:r>
      <w:r w:rsidR="00957838">
        <w:rPr>
          <w:rtl/>
        </w:rPr>
        <w:t xml:space="preserve"> </w:t>
      </w:r>
      <w:r w:rsidRPr="00FC0E55">
        <w:rPr>
          <w:rtl/>
        </w:rPr>
        <w:t>שזה</w:t>
      </w:r>
      <w:r w:rsidR="00957838">
        <w:rPr>
          <w:rtl/>
        </w:rPr>
        <w:t xml:space="preserve"> </w:t>
      </w:r>
      <w:r w:rsidRPr="00FC0E55">
        <w:rPr>
          <w:rtl/>
        </w:rPr>
        <w:t>נוגע</w:t>
      </w:r>
      <w:r w:rsidR="00957838">
        <w:rPr>
          <w:rtl/>
        </w:rPr>
        <w:t xml:space="preserve"> </w:t>
      </w:r>
      <w:r w:rsidRPr="00FC0E55">
        <w:rPr>
          <w:rtl/>
        </w:rPr>
        <w:t>להרבה מאוד דברים. זה נוגע גם לדברים קדושים ומקודשים כמו מזוזה. תלמד</w:t>
      </w:r>
      <w:r w:rsidR="00957838">
        <w:rPr>
          <w:rtl/>
        </w:rPr>
        <w:t xml:space="preserve"> </w:t>
      </w:r>
      <w:r w:rsidRPr="00FC0E55">
        <w:rPr>
          <w:rtl/>
        </w:rPr>
        <w:t>קודם את "שמע ישראל", "והיה אם שמוע". הוא הדין עוד בכמה דברים.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יום</w:t>
      </w:r>
      <w:r w:rsidR="00957838">
        <w:rPr>
          <w:rtl/>
        </w:rPr>
        <w:t xml:space="preserve"> </w:t>
      </w:r>
      <w:r w:rsidRPr="00FC0E55">
        <w:rPr>
          <w:rtl/>
        </w:rPr>
        <w:t>לימודים</w:t>
      </w:r>
      <w:r w:rsidR="00957838">
        <w:rPr>
          <w:rtl/>
        </w:rPr>
        <w:t xml:space="preserve"> </w:t>
      </w:r>
      <w:r w:rsidRPr="00FC0E55">
        <w:rPr>
          <w:rtl/>
        </w:rPr>
        <w:t>ארוך</w:t>
      </w:r>
      <w:r w:rsidR="00957838">
        <w:rPr>
          <w:rtl/>
        </w:rPr>
        <w:t xml:space="preserve"> – </w:t>
      </w:r>
      <w:r w:rsidRPr="00FC0E55">
        <w:rPr>
          <w:rtl/>
        </w:rPr>
        <w:t>היתה החלטת ממשלה. אנחנו מדברים היום על יום לימודים</w:t>
      </w:r>
      <w:r w:rsidR="00957838">
        <w:rPr>
          <w:rtl/>
        </w:rPr>
        <w:t xml:space="preserve"> </w:t>
      </w:r>
      <w:r w:rsidRPr="00FC0E55">
        <w:rPr>
          <w:rtl/>
        </w:rPr>
        <w:t>ארוך.</w:t>
      </w:r>
      <w:r w:rsidR="00957838">
        <w:rPr>
          <w:rtl/>
        </w:rPr>
        <w:t xml:space="preserve"> </w:t>
      </w:r>
      <w:r w:rsidRPr="00FC0E55">
        <w:rPr>
          <w:rtl/>
        </w:rPr>
        <w:t xml:space="preserve">המעבר לחמישה ימים, אם יהיה </w:t>
      </w:r>
      <w:r w:rsidR="00957838">
        <w:rPr>
          <w:rtl/>
        </w:rPr>
        <w:t>–</w:t>
      </w:r>
      <w:r w:rsidRPr="00FC0E55">
        <w:rPr>
          <w:rtl/>
        </w:rPr>
        <w:t xml:space="preserve"> ורוב המשק עבר לחמישה ימים </w:t>
      </w:r>
      <w:r w:rsidR="00957838">
        <w:rPr>
          <w:rtl/>
        </w:rPr>
        <w:t>–</w:t>
      </w:r>
      <w:r w:rsidRPr="00FC0E55">
        <w:rPr>
          <w:rtl/>
        </w:rPr>
        <w:t xml:space="preserve"> יידון, והוא לא</w:t>
      </w:r>
      <w:r w:rsidR="00957838">
        <w:rPr>
          <w:rtl/>
        </w:rPr>
        <w:t xml:space="preserve"> </w:t>
      </w:r>
      <w:r w:rsidRPr="00FC0E55">
        <w:rPr>
          <w:rtl/>
        </w:rPr>
        <w:t>ייעשה בחטף.</w:t>
      </w:r>
      <w:r w:rsidR="00957838">
        <w:rPr>
          <w:rtl/>
        </w:rPr>
        <w:t xml:space="preserve"> </w:t>
      </w:r>
      <w:r w:rsidRPr="00FC0E55">
        <w:rPr>
          <w:rtl/>
        </w:rPr>
        <w:t>אמהות עובדות היום ימים שלמים.</w:t>
      </w:r>
      <w:r w:rsidR="00957838">
        <w:rPr>
          <w:rtl/>
        </w:rPr>
        <w:t xml:space="preserve"> </w:t>
      </w:r>
      <w:r w:rsidRPr="00FC0E55">
        <w:rPr>
          <w:rtl/>
        </w:rPr>
        <w:t>הכוונה היא שמשפחות תהיינה יחד בסוף</w:t>
      </w:r>
      <w:r w:rsidR="00957838">
        <w:rPr>
          <w:rtl/>
        </w:rPr>
        <w:t xml:space="preserve"> </w:t>
      </w:r>
      <w:r w:rsidRPr="00FC0E55">
        <w:rPr>
          <w:rtl/>
        </w:rPr>
        <w:t>שבוע</w:t>
      </w:r>
      <w:r w:rsidR="00957838">
        <w:rPr>
          <w:rtl/>
        </w:rPr>
        <w:t xml:space="preserve"> </w:t>
      </w:r>
      <w:r w:rsidRPr="00FC0E55">
        <w:rPr>
          <w:rtl/>
        </w:rPr>
        <w:t>ארוך</w:t>
      </w:r>
      <w:r w:rsidR="00957838">
        <w:rPr>
          <w:rtl/>
        </w:rPr>
        <w:t xml:space="preserve"> </w:t>
      </w:r>
      <w:r w:rsidRPr="00FC0E55">
        <w:rPr>
          <w:rtl/>
        </w:rPr>
        <w:t>יותר.</w:t>
      </w:r>
      <w:r w:rsidR="00957838">
        <w:rPr>
          <w:rtl/>
        </w:rPr>
        <w:t xml:space="preserve"> </w:t>
      </w:r>
      <w:r w:rsidRPr="00FC0E55">
        <w:rPr>
          <w:rtl/>
        </w:rPr>
        <w:t>אם</w:t>
      </w:r>
      <w:r w:rsidR="00957838">
        <w:rPr>
          <w:rtl/>
        </w:rPr>
        <w:t xml:space="preserve"> </w:t>
      </w:r>
      <w:r w:rsidRPr="00FC0E55">
        <w:rPr>
          <w:rtl/>
        </w:rPr>
        <w:t>הדבר</w:t>
      </w:r>
      <w:r w:rsidR="00957838">
        <w:rPr>
          <w:rtl/>
        </w:rPr>
        <w:t xml:space="preserve"> </w:t>
      </w:r>
      <w:r w:rsidRPr="00FC0E55">
        <w:rPr>
          <w:rtl/>
        </w:rPr>
        <w:t>הזה</w:t>
      </w:r>
      <w:r w:rsidR="00957838">
        <w:rPr>
          <w:rtl/>
        </w:rPr>
        <w:t xml:space="preserve"> </w:t>
      </w:r>
      <w:r w:rsidRPr="00FC0E55">
        <w:rPr>
          <w:rtl/>
        </w:rPr>
        <w:t>יתקבל, צריך יהיה לפתוח מועדוניות וסלי תרבות</w:t>
      </w:r>
      <w:r w:rsidR="00957838">
        <w:rPr>
          <w:rtl/>
        </w:rPr>
        <w:t xml:space="preserve"> </w:t>
      </w:r>
      <w:r w:rsidRPr="00FC0E55">
        <w:rPr>
          <w:rtl/>
        </w:rPr>
        <w:t>והרחבת</w:t>
      </w:r>
      <w:r w:rsidR="00957838">
        <w:rPr>
          <w:rtl/>
        </w:rPr>
        <w:t xml:space="preserve"> </w:t>
      </w:r>
      <w:r w:rsidRPr="00FC0E55">
        <w:rPr>
          <w:rtl/>
        </w:rPr>
        <w:t>תוכניות</w:t>
      </w:r>
      <w:r w:rsidR="00957838">
        <w:rPr>
          <w:rtl/>
        </w:rPr>
        <w:t xml:space="preserve"> </w:t>
      </w:r>
      <w:r w:rsidRPr="00FC0E55">
        <w:rPr>
          <w:rtl/>
        </w:rPr>
        <w:t>וכו', על מנת שלא יימצא ילד שאין לו היכן לבלות באותם ימים, שלא</w:t>
      </w:r>
      <w:r w:rsidR="00957838">
        <w:rPr>
          <w:rtl/>
        </w:rPr>
        <w:t xml:space="preserve"> </w:t>
      </w:r>
      <w:r w:rsidRPr="00FC0E55">
        <w:rPr>
          <w:rtl/>
        </w:rPr>
        <w:t>יהיה לו מקום לחוויה חינוכית תרבותית.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רון נחמן (הליכוד):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מאיזו</w:t>
      </w:r>
      <w:r w:rsidR="00957838">
        <w:rPr>
          <w:rtl/>
        </w:rPr>
        <w:t xml:space="preserve"> </w:t>
      </w:r>
      <w:r w:rsidRPr="00FC0E55">
        <w:rPr>
          <w:rtl/>
        </w:rPr>
        <w:t>שעה עד איזו</w:t>
      </w:r>
      <w:r w:rsidR="00957838">
        <w:rPr>
          <w:rtl/>
        </w:rPr>
        <w:t xml:space="preserve"> </w:t>
      </w:r>
      <w:r w:rsidRPr="00FC0E55">
        <w:rPr>
          <w:rtl/>
        </w:rPr>
        <w:t>שעה?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שרת החינוך והתרבות ש' אלוני: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מדובר לפחות בין 15:00 ל</w:t>
      </w:r>
      <w:r w:rsidR="00957838">
        <w:rPr>
          <w:rtl/>
        </w:rPr>
        <w:t>-</w:t>
      </w:r>
      <w:r w:rsidRPr="00FC0E55">
        <w:rPr>
          <w:rtl/>
        </w:rPr>
        <w:t>16:00. הדבר הזה יובא לדיון, זו גם שאלה של תקציב.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זאבי</w:t>
      </w:r>
      <w:r w:rsidR="00957838">
        <w:rPr>
          <w:rtl/>
        </w:rPr>
        <w:t xml:space="preserve"> – </w:t>
      </w:r>
      <w:r w:rsidRPr="00FC0E55">
        <w:rPr>
          <w:rtl/>
        </w:rPr>
        <w:t>עם</w:t>
      </w:r>
      <w:r w:rsidR="00957838">
        <w:rPr>
          <w:rtl/>
        </w:rPr>
        <w:t xml:space="preserve"> </w:t>
      </w:r>
      <w:r w:rsidRPr="00FC0E55">
        <w:rPr>
          <w:rtl/>
        </w:rPr>
        <w:t>אחר.</w:t>
      </w:r>
      <w:r w:rsidR="00957838">
        <w:rPr>
          <w:rtl/>
        </w:rPr>
        <w:t xml:space="preserve"> </w:t>
      </w:r>
      <w:r w:rsidRPr="00FC0E55">
        <w:rPr>
          <w:rtl/>
        </w:rPr>
        <w:t>אני לא רוצה להתווכח עכשיו על הנושאים הרגשיים. לפי החוק</w:t>
      </w:r>
      <w:r w:rsidR="00957838">
        <w:rPr>
          <w:rtl/>
        </w:rPr>
        <w:t xml:space="preserve"> </w:t>
      </w:r>
      <w:r w:rsidRPr="00FC0E55">
        <w:rPr>
          <w:rtl/>
        </w:rPr>
        <w:t>במדינת</w:t>
      </w:r>
      <w:r w:rsidR="00957838">
        <w:rPr>
          <w:rtl/>
        </w:rPr>
        <w:t xml:space="preserve"> </w:t>
      </w:r>
      <w:r w:rsidRPr="00FC0E55">
        <w:rPr>
          <w:rtl/>
        </w:rPr>
        <w:t>ישראל</w:t>
      </w:r>
      <w:r w:rsidR="00957838">
        <w:rPr>
          <w:rtl/>
        </w:rPr>
        <w:t xml:space="preserve"> </w:t>
      </w:r>
      <w:r w:rsidRPr="00FC0E55">
        <w:rPr>
          <w:rtl/>
        </w:rPr>
        <w:t>יש לנו 12 עדות דתיות מוכרות, והן מופיעות בתעודת הזהות תחת התיבה</w:t>
      </w:r>
      <w:r w:rsidR="00957838">
        <w:rPr>
          <w:rtl/>
        </w:rPr>
        <w:t xml:space="preserve"> </w:t>
      </w:r>
      <w:r w:rsidRPr="00FC0E55">
        <w:rPr>
          <w:rtl/>
        </w:rPr>
        <w:t>"לאום";</w:t>
      </w:r>
      <w:r w:rsidR="00957838">
        <w:rPr>
          <w:rtl/>
        </w:rPr>
        <w:t xml:space="preserve"> </w:t>
      </w:r>
      <w:r w:rsidRPr="00FC0E55">
        <w:rPr>
          <w:rtl/>
        </w:rPr>
        <w:t>יש</w:t>
      </w:r>
      <w:r w:rsidR="00957838">
        <w:rPr>
          <w:rtl/>
        </w:rPr>
        <w:t xml:space="preserve"> </w:t>
      </w:r>
      <w:r w:rsidRPr="00FC0E55">
        <w:rPr>
          <w:rtl/>
        </w:rPr>
        <w:t>שדוברים ערבית ויש לנו קופטים ויש לנו ארמנים ויש פה ציבור ערבי שחי</w:t>
      </w:r>
      <w:r w:rsidR="00957838">
        <w:rPr>
          <w:rtl/>
        </w:rPr>
        <w:t xml:space="preserve"> </w:t>
      </w:r>
      <w:r w:rsidRPr="00FC0E55">
        <w:rPr>
          <w:rtl/>
        </w:rPr>
        <w:t xml:space="preserve">בארץ הזאת, ולגביו זו מולדתו. אני אמרתי בדברי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רחבעם זאבי (מולדת):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האם זו עמדת הממשלה או עמדת כבוד השרה?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עבד</w:t>
      </w:r>
      <w:r>
        <w:rPr>
          <w:rtl/>
        </w:rPr>
        <w:t>-</w:t>
      </w:r>
      <w:r w:rsidRPr="00957838">
        <w:rPr>
          <w:rtl/>
        </w:rPr>
        <w:t>אלוהב דראושה (מד"ע):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זו עמדת כל שרי הממשלה.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שרת החינוך והתרבות ש' אלוני: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אני</w:t>
      </w:r>
      <w:r w:rsidR="00957838">
        <w:rPr>
          <w:rtl/>
        </w:rPr>
        <w:t xml:space="preserve"> </w:t>
      </w:r>
      <w:r w:rsidRPr="00FC0E55">
        <w:rPr>
          <w:rtl/>
        </w:rPr>
        <w:t>לא</w:t>
      </w:r>
      <w:r w:rsidR="00957838">
        <w:rPr>
          <w:rtl/>
        </w:rPr>
        <w:t xml:space="preserve"> </w:t>
      </w:r>
      <w:r w:rsidRPr="00FC0E55">
        <w:rPr>
          <w:rtl/>
        </w:rPr>
        <w:t>מתווכחת</w:t>
      </w:r>
      <w:r w:rsidR="00957838">
        <w:rPr>
          <w:rtl/>
        </w:rPr>
        <w:t xml:space="preserve"> </w:t>
      </w:r>
      <w:r w:rsidRPr="00FC0E55">
        <w:rPr>
          <w:rtl/>
        </w:rPr>
        <w:t>עם</w:t>
      </w:r>
      <w:r w:rsidR="00957838">
        <w:rPr>
          <w:rtl/>
        </w:rPr>
        <w:t xml:space="preserve"> </w:t>
      </w:r>
      <w:r w:rsidRPr="00FC0E55">
        <w:rPr>
          <w:rtl/>
        </w:rPr>
        <w:t>עובדות.</w:t>
      </w:r>
      <w:r w:rsidR="00957838">
        <w:rPr>
          <w:rtl/>
        </w:rPr>
        <w:t xml:space="preserve"> </w:t>
      </w:r>
      <w:r w:rsidRPr="00FC0E55">
        <w:rPr>
          <w:rtl/>
        </w:rPr>
        <w:t>אני אמרתי שהגענו לכאן, למולדת שלנו, למחוז</w:t>
      </w:r>
      <w:r w:rsidR="00957838">
        <w:rPr>
          <w:rtl/>
        </w:rPr>
        <w:t xml:space="preserve"> </w:t>
      </w:r>
      <w:r w:rsidRPr="00FC0E55">
        <w:rPr>
          <w:rtl/>
        </w:rPr>
        <w:t>הגעגועים</w:t>
      </w:r>
      <w:r w:rsidR="00957838">
        <w:rPr>
          <w:rtl/>
        </w:rPr>
        <w:t xml:space="preserve"> </w:t>
      </w:r>
      <w:r w:rsidRPr="00FC0E55">
        <w:rPr>
          <w:rtl/>
        </w:rPr>
        <w:t>שלנו שבנפה הדרומית של האימפריה העות'מאנית, והיו פה אנשים שזו מולדתם,</w:t>
      </w:r>
      <w:r w:rsidR="00957838">
        <w:rPr>
          <w:rtl/>
        </w:rPr>
        <w:t xml:space="preserve"> </w:t>
      </w:r>
      <w:r w:rsidRPr="00FC0E55">
        <w:rPr>
          <w:rtl/>
        </w:rPr>
        <w:t>כי</w:t>
      </w:r>
      <w:r w:rsidR="00957838">
        <w:rPr>
          <w:rtl/>
        </w:rPr>
        <w:t xml:space="preserve"> </w:t>
      </w:r>
      <w:r w:rsidRPr="00FC0E55">
        <w:rPr>
          <w:rtl/>
        </w:rPr>
        <w:t>כאן</w:t>
      </w:r>
      <w:r w:rsidR="00957838">
        <w:rPr>
          <w:rtl/>
        </w:rPr>
        <w:t xml:space="preserve"> </w:t>
      </w:r>
      <w:r w:rsidRPr="00FC0E55">
        <w:rPr>
          <w:rtl/>
        </w:rPr>
        <w:t>הם</w:t>
      </w:r>
      <w:r w:rsidR="00957838">
        <w:rPr>
          <w:rtl/>
        </w:rPr>
        <w:t xml:space="preserve"> </w:t>
      </w:r>
      <w:r w:rsidRPr="00FC0E55">
        <w:rPr>
          <w:rtl/>
        </w:rPr>
        <w:t>נולדו.</w:t>
      </w:r>
      <w:r w:rsidR="00957838">
        <w:rPr>
          <w:rtl/>
        </w:rPr>
        <w:t xml:space="preserve"> </w:t>
      </w:r>
      <w:r w:rsidRPr="00FC0E55">
        <w:rPr>
          <w:rtl/>
        </w:rPr>
        <w:t>תגיד:</w:t>
      </w:r>
      <w:r w:rsidR="00957838">
        <w:rPr>
          <w:rtl/>
        </w:rPr>
        <w:t xml:space="preserve"> </w:t>
      </w:r>
      <w:r w:rsidRPr="00FC0E55">
        <w:rPr>
          <w:rtl/>
        </w:rPr>
        <w:t>המספרים היו קטנים.</w:t>
      </w:r>
      <w:r w:rsidR="00957838">
        <w:rPr>
          <w:rtl/>
        </w:rPr>
        <w:t xml:space="preserve"> </w:t>
      </w:r>
      <w:r w:rsidRPr="00FC0E55">
        <w:rPr>
          <w:rtl/>
        </w:rPr>
        <w:t>לדאבוני הרב, גם לנו היו מספרים</w:t>
      </w:r>
      <w:r w:rsidR="00957838">
        <w:rPr>
          <w:rtl/>
        </w:rPr>
        <w:t xml:space="preserve"> </w:t>
      </w:r>
      <w:r w:rsidRPr="00FC0E55">
        <w:rPr>
          <w:rtl/>
        </w:rPr>
        <w:t>קטנים,</w:t>
      </w:r>
      <w:r w:rsidR="00957838">
        <w:rPr>
          <w:rtl/>
        </w:rPr>
        <w:t xml:space="preserve"> </w:t>
      </w:r>
      <w:r w:rsidRPr="00FC0E55">
        <w:rPr>
          <w:rtl/>
        </w:rPr>
        <w:t>לכן</w:t>
      </w:r>
      <w:r w:rsidR="00957838">
        <w:rPr>
          <w:rtl/>
        </w:rPr>
        <w:t xml:space="preserve"> </w:t>
      </w:r>
      <w:r w:rsidRPr="00FC0E55">
        <w:rPr>
          <w:rtl/>
        </w:rPr>
        <w:t>היתה</w:t>
      </w:r>
      <w:r w:rsidR="00957838">
        <w:rPr>
          <w:rtl/>
        </w:rPr>
        <w:t xml:space="preserve"> </w:t>
      </w:r>
      <w:r w:rsidRPr="00FC0E55">
        <w:rPr>
          <w:rtl/>
        </w:rPr>
        <w:t>עלייה</w:t>
      </w:r>
      <w:r w:rsidR="00957838">
        <w:rPr>
          <w:rtl/>
        </w:rPr>
        <w:t xml:space="preserve"> </w:t>
      </w:r>
      <w:r w:rsidRPr="00FC0E55">
        <w:rPr>
          <w:rtl/>
        </w:rPr>
        <w:t>ראשונה</w:t>
      </w:r>
      <w:r w:rsidR="00957838">
        <w:rPr>
          <w:rtl/>
        </w:rPr>
        <w:t xml:space="preserve"> </w:t>
      </w:r>
      <w:r w:rsidRPr="00FC0E55">
        <w:rPr>
          <w:rtl/>
        </w:rPr>
        <w:t>ועלייה שנייה ועלייה שלישית, ואתה בחינוך חייב</w:t>
      </w:r>
      <w:r w:rsidR="00957838">
        <w:rPr>
          <w:rtl/>
        </w:rPr>
        <w:t xml:space="preserve"> </w:t>
      </w:r>
      <w:r w:rsidRPr="00FC0E55">
        <w:rPr>
          <w:rtl/>
        </w:rPr>
        <w:t>להתייחס לכך.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רחבעם זאבי (מולדת):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לא</w:t>
      </w:r>
      <w:r w:rsidR="00957838">
        <w:rPr>
          <w:rtl/>
        </w:rPr>
        <w:t xml:space="preserve"> </w:t>
      </w:r>
      <w:r w:rsidRPr="00FC0E55">
        <w:rPr>
          <w:rtl/>
        </w:rPr>
        <w:t>מולדת</w:t>
      </w:r>
      <w:r w:rsidR="00957838">
        <w:rPr>
          <w:rtl/>
        </w:rPr>
        <w:t xml:space="preserve"> </w:t>
      </w:r>
      <w:r w:rsidRPr="00FC0E55">
        <w:rPr>
          <w:rtl/>
        </w:rPr>
        <w:t>של</w:t>
      </w:r>
      <w:r w:rsidR="00957838">
        <w:rPr>
          <w:rtl/>
        </w:rPr>
        <w:t xml:space="preserve"> </w:t>
      </w:r>
      <w:r w:rsidRPr="00FC0E55">
        <w:rPr>
          <w:rtl/>
        </w:rPr>
        <w:t>אנשים,</w:t>
      </w:r>
      <w:r w:rsidR="00957838">
        <w:rPr>
          <w:rtl/>
        </w:rPr>
        <w:t xml:space="preserve"> </w:t>
      </w:r>
      <w:r w:rsidRPr="00FC0E55">
        <w:rPr>
          <w:rtl/>
        </w:rPr>
        <w:t>מולדת של עם. העם היהודי נולד בארץ</w:t>
      </w:r>
      <w:r w:rsidR="00957838">
        <w:rPr>
          <w:rtl/>
        </w:rPr>
        <w:t>-</w:t>
      </w:r>
      <w:r w:rsidRPr="00FC0E55">
        <w:rPr>
          <w:rtl/>
        </w:rPr>
        <w:t>ישראל, העם הערבי</w:t>
      </w:r>
      <w:r w:rsidR="00957838">
        <w:rPr>
          <w:rtl/>
        </w:rPr>
        <w:t xml:space="preserve"> </w:t>
      </w:r>
      <w:r w:rsidRPr="00FC0E55">
        <w:rPr>
          <w:rtl/>
        </w:rPr>
        <w:t>נולד במקום אחר.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עבד</w:t>
      </w:r>
      <w:r>
        <w:rPr>
          <w:rtl/>
        </w:rPr>
        <w:t>-</w:t>
      </w:r>
      <w:r w:rsidRPr="00957838">
        <w:rPr>
          <w:rtl/>
        </w:rPr>
        <w:t>אלוהב דראושה (מד"ע):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זאת מולדת של שני העמים.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רחבעם זאבי (מולדת):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זאת מולדת רק של העם היהודי.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עבד</w:t>
      </w:r>
      <w:r>
        <w:rPr>
          <w:rtl/>
        </w:rPr>
        <w:t>-</w:t>
      </w:r>
      <w:r w:rsidRPr="00957838">
        <w:rPr>
          <w:rtl/>
        </w:rPr>
        <w:t>אלוהב דראושה (מד"ע):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"ראס בן עאנו" זו מולדת של שני העמים.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רחבעם זאבי (מולדת):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רק של העם היהודי.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קריאות:</w:t>
      </w:r>
    </w:p>
    <w:p w:rsidR="00957838" w:rsidRDefault="00957838" w:rsidP="00957838">
      <w:pPr>
        <w:rPr>
          <w:rtl/>
        </w:rPr>
      </w:pPr>
    </w:p>
    <w:p w:rsidR="00957838" w:rsidRDefault="00957838" w:rsidP="00957838">
      <w:pPr>
        <w:rPr>
          <w:rtl/>
        </w:rPr>
      </w:pPr>
      <w:r>
        <w:rPr>
          <w:rtl/>
        </w:rPr>
        <w:t>–</w:t>
      </w:r>
      <w:r w:rsidR="00FC0E55" w:rsidRPr="00FC0E55">
        <w:rPr>
          <w:rtl/>
        </w:rPr>
        <w:t xml:space="preserve"> </w:t>
      </w:r>
      <w:r>
        <w:rPr>
          <w:rtl/>
        </w:rPr>
        <w:t>–</w:t>
      </w:r>
      <w:r w:rsidR="00FC0E55" w:rsidRPr="00FC0E55">
        <w:rPr>
          <w:rtl/>
        </w:rPr>
        <w:t xml:space="preserve"> </w:t>
      </w:r>
      <w:r>
        <w:rPr>
          <w:rtl/>
        </w:rPr>
        <w:t>–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ד' שילנסקי: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חברי הכנסת, שרת החינוך נותנת תשובה.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שרת החינוך והתרבות ש' אלוני: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אני</w:t>
      </w:r>
      <w:r w:rsidR="00957838">
        <w:rPr>
          <w:rtl/>
        </w:rPr>
        <w:t xml:space="preserve"> </w:t>
      </w:r>
      <w:r w:rsidRPr="00FC0E55">
        <w:rPr>
          <w:rtl/>
        </w:rPr>
        <w:t>לא אכנס לוויכוח פוליטי, זה אחד הוויכוחים הלגיטימיים בחברה חופשית. מה</w:t>
      </w:r>
      <w:r w:rsidR="00957838">
        <w:rPr>
          <w:rtl/>
        </w:rPr>
        <w:t xml:space="preserve"> </w:t>
      </w:r>
      <w:r w:rsidRPr="00FC0E55">
        <w:rPr>
          <w:rtl/>
        </w:rPr>
        <w:t>שאני</w:t>
      </w:r>
      <w:r w:rsidR="00957838">
        <w:rPr>
          <w:rtl/>
        </w:rPr>
        <w:t xml:space="preserve"> </w:t>
      </w:r>
      <w:r w:rsidRPr="00FC0E55">
        <w:rPr>
          <w:rtl/>
        </w:rPr>
        <w:t>חייבת</w:t>
      </w:r>
      <w:r w:rsidR="00957838">
        <w:rPr>
          <w:rtl/>
        </w:rPr>
        <w:t xml:space="preserve"> </w:t>
      </w:r>
      <w:r w:rsidRPr="00FC0E55">
        <w:rPr>
          <w:rtl/>
        </w:rPr>
        <w:t>לומר הוא, שמשרד החינוך חייב לתת למי ששפתו היא ערבית, למי שדתו היא</w:t>
      </w:r>
      <w:r w:rsidR="00957838">
        <w:rPr>
          <w:rtl/>
        </w:rPr>
        <w:t xml:space="preserve"> </w:t>
      </w:r>
      <w:r w:rsidRPr="00FC0E55">
        <w:rPr>
          <w:rtl/>
        </w:rPr>
        <w:t>מוסלמית,</w:t>
      </w:r>
      <w:r w:rsidR="00957838">
        <w:rPr>
          <w:rtl/>
        </w:rPr>
        <w:t xml:space="preserve"> </w:t>
      </w:r>
      <w:r w:rsidRPr="00FC0E55">
        <w:rPr>
          <w:rtl/>
        </w:rPr>
        <w:t>למי שיש לו גיבורים משלו, ללמוד אותם. אני חושבת שזה אבסורד שילד יהודי</w:t>
      </w:r>
      <w:r w:rsidR="00957838">
        <w:rPr>
          <w:rtl/>
        </w:rPr>
        <w:t xml:space="preserve"> </w:t>
      </w:r>
      <w:r w:rsidRPr="00FC0E55">
        <w:rPr>
          <w:rtl/>
        </w:rPr>
        <w:t>ישראלי</w:t>
      </w:r>
      <w:r w:rsidR="00957838">
        <w:rPr>
          <w:rtl/>
        </w:rPr>
        <w:t xml:space="preserve"> </w:t>
      </w:r>
      <w:r w:rsidRPr="00FC0E55">
        <w:rPr>
          <w:rtl/>
        </w:rPr>
        <w:t>לא</w:t>
      </w:r>
      <w:r w:rsidR="00957838">
        <w:rPr>
          <w:rtl/>
        </w:rPr>
        <w:t xml:space="preserve"> </w:t>
      </w:r>
      <w:r w:rsidRPr="00FC0E55">
        <w:rPr>
          <w:rtl/>
        </w:rPr>
        <w:t>צריך להכיר את טשרניחובסקי, לפי תוכניות הלימודים שמצאתי, ואילו ערבי</w:t>
      </w:r>
      <w:r w:rsidR="00957838">
        <w:rPr>
          <w:rtl/>
        </w:rPr>
        <w:t xml:space="preserve"> </w:t>
      </w:r>
      <w:r w:rsidRPr="00FC0E55">
        <w:rPr>
          <w:rtl/>
        </w:rPr>
        <w:t>כן. זה אבסורד.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רחבעם זאבי (מולדת):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לא</w:t>
      </w:r>
      <w:r w:rsidR="00957838">
        <w:rPr>
          <w:rtl/>
        </w:rPr>
        <w:t xml:space="preserve"> </w:t>
      </w:r>
      <w:r w:rsidRPr="00FC0E55">
        <w:rPr>
          <w:rtl/>
        </w:rPr>
        <w:t>ענית על שאלתי. שאלתי האם העמדה שארץ</w:t>
      </w:r>
      <w:r w:rsidR="00957838">
        <w:rPr>
          <w:rtl/>
        </w:rPr>
        <w:t>-</w:t>
      </w:r>
      <w:r w:rsidRPr="00FC0E55">
        <w:rPr>
          <w:rtl/>
        </w:rPr>
        <w:t>ישראל היא מולדת העם הערבי זו עמדת</w:t>
      </w:r>
      <w:r w:rsidR="00957838">
        <w:rPr>
          <w:rtl/>
        </w:rPr>
        <w:t xml:space="preserve"> </w:t>
      </w:r>
      <w:r w:rsidRPr="00FC0E55">
        <w:rPr>
          <w:rtl/>
        </w:rPr>
        <w:t>הממשלה או עמדת שרת החינוך.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ד' שילנסקי: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אני מניח שתקבל תשובה מהשרה. נא לאפשר לה להמשיך. חזקה שהיא תיתן תשובה.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שרת החינוך והתרבות ש' אלוני: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לפי</w:t>
      </w:r>
      <w:r w:rsidR="00957838">
        <w:rPr>
          <w:rtl/>
        </w:rPr>
        <w:t xml:space="preserve"> </w:t>
      </w:r>
      <w:r w:rsidRPr="00FC0E55">
        <w:rPr>
          <w:rtl/>
        </w:rPr>
        <w:t>עניות</w:t>
      </w:r>
      <w:r w:rsidR="00957838">
        <w:rPr>
          <w:rtl/>
        </w:rPr>
        <w:t xml:space="preserve"> </w:t>
      </w:r>
      <w:r w:rsidRPr="00FC0E55">
        <w:rPr>
          <w:rtl/>
        </w:rPr>
        <w:t>דעתי זו עובדה היסטורית, וכל אדם רשאי לקרוא לעובדות ההיסטוריות</w:t>
      </w:r>
      <w:r w:rsidR="00957838">
        <w:rPr>
          <w:rtl/>
        </w:rPr>
        <w:t xml:space="preserve"> </w:t>
      </w:r>
      <w:r w:rsidRPr="00FC0E55">
        <w:rPr>
          <w:rtl/>
        </w:rPr>
        <w:t>כאן בשמן.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רחבעם זאבי (מולדת):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יש על זה החלטת ממשלה?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שרת החינוך והתרבות ש' אלוני: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לא.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רחבעם זאבי (מולדת):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יפה.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שרת החינוך והתרבות ש' אלוני: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ישמרנו האל אם על דברים כאלה תצטרך להתקבל החלטת ממשלה.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רחבעם זאבי (מולדת):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אבל יש מגילת העצמאות.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שרת החינוך והתרבות ש' אלוני: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במגילת</w:t>
      </w:r>
      <w:r w:rsidR="00957838">
        <w:rPr>
          <w:rtl/>
        </w:rPr>
        <w:t xml:space="preserve"> </w:t>
      </w:r>
      <w:r w:rsidRPr="00FC0E55">
        <w:rPr>
          <w:rtl/>
        </w:rPr>
        <w:t>העצמאות</w:t>
      </w:r>
      <w:r w:rsidR="00957838">
        <w:rPr>
          <w:rtl/>
        </w:rPr>
        <w:t xml:space="preserve"> </w:t>
      </w:r>
      <w:r w:rsidRPr="00FC0E55">
        <w:rPr>
          <w:rtl/>
        </w:rPr>
        <w:t>כתוב שהעם חזר למולדתו, ואתה לא מניח לרגע שאני סבורה שזאת</w:t>
      </w:r>
      <w:r w:rsidR="00957838">
        <w:rPr>
          <w:rtl/>
        </w:rPr>
        <w:t xml:space="preserve"> </w:t>
      </w:r>
      <w:r w:rsidRPr="00FC0E55">
        <w:rPr>
          <w:rtl/>
        </w:rPr>
        <w:t>לא מולדתי, וזה לא התפרש מדברי; אני מבקשת.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רחבעם זאבי (מולדת):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בגלל זה שאלתי.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שרת החינוך והתרבות ש' אלוני: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חבר</w:t>
      </w:r>
      <w:r w:rsidR="00957838">
        <w:rPr>
          <w:rtl/>
        </w:rPr>
        <w:t xml:space="preserve"> </w:t>
      </w:r>
      <w:r w:rsidRPr="00FC0E55">
        <w:rPr>
          <w:rtl/>
        </w:rPr>
        <w:t>הכנסת</w:t>
      </w:r>
      <w:r w:rsidR="00957838">
        <w:rPr>
          <w:rtl/>
        </w:rPr>
        <w:t xml:space="preserve"> </w:t>
      </w:r>
      <w:r w:rsidRPr="00FC0E55">
        <w:rPr>
          <w:rtl/>
        </w:rPr>
        <w:t>דראושה,</w:t>
      </w:r>
      <w:r w:rsidR="00957838">
        <w:rPr>
          <w:rtl/>
        </w:rPr>
        <w:t xml:space="preserve"> </w:t>
      </w:r>
      <w:r w:rsidRPr="00FC0E55">
        <w:rPr>
          <w:rtl/>
        </w:rPr>
        <w:t>שמעתי הרבה על שחיתות ועל שוחד ועל חוסר יושר וכו'. יש</w:t>
      </w:r>
      <w:r w:rsidR="00957838">
        <w:rPr>
          <w:rtl/>
        </w:rPr>
        <w:t xml:space="preserve"> </w:t>
      </w:r>
      <w:r w:rsidRPr="00FC0E55">
        <w:rPr>
          <w:rtl/>
        </w:rPr>
        <w:t>משטרה.</w:t>
      </w:r>
      <w:r w:rsidR="00957838">
        <w:rPr>
          <w:rtl/>
        </w:rPr>
        <w:t xml:space="preserve"> </w:t>
      </w:r>
      <w:r w:rsidRPr="00FC0E55">
        <w:rPr>
          <w:rtl/>
        </w:rPr>
        <w:t>אינני יכולה להיות משטרה. על תקנים לא שווים, על קיפוח, על בעיות פיסיות,</w:t>
      </w:r>
      <w:r w:rsidR="00957838">
        <w:rPr>
          <w:rtl/>
        </w:rPr>
        <w:t xml:space="preserve"> </w:t>
      </w:r>
      <w:r w:rsidRPr="00FC0E55">
        <w:rPr>
          <w:rtl/>
        </w:rPr>
        <w:t>על</w:t>
      </w:r>
      <w:r w:rsidR="00957838">
        <w:rPr>
          <w:rtl/>
        </w:rPr>
        <w:t xml:space="preserve"> </w:t>
      </w:r>
      <w:r w:rsidRPr="00FC0E55">
        <w:rPr>
          <w:rtl/>
        </w:rPr>
        <w:t>אפליה</w:t>
      </w:r>
      <w:r w:rsidR="00957838">
        <w:rPr>
          <w:rtl/>
        </w:rPr>
        <w:t xml:space="preserve"> – </w:t>
      </w:r>
      <w:r w:rsidRPr="00FC0E55">
        <w:rPr>
          <w:rtl/>
        </w:rPr>
        <w:t>זה</w:t>
      </w:r>
      <w:r w:rsidR="00957838">
        <w:rPr>
          <w:rtl/>
        </w:rPr>
        <w:t xml:space="preserve"> </w:t>
      </w:r>
      <w:r w:rsidRPr="00FC0E55">
        <w:rPr>
          <w:rtl/>
        </w:rPr>
        <w:t>נכון,</w:t>
      </w:r>
      <w:r w:rsidR="00957838">
        <w:rPr>
          <w:rtl/>
        </w:rPr>
        <w:t xml:space="preserve"> </w:t>
      </w:r>
      <w:r w:rsidRPr="00FC0E55">
        <w:rPr>
          <w:rtl/>
        </w:rPr>
        <w:t>ואנחנו עושים כל מאמץ. דרך אגב, כבר הממשלה הקודמת קבעה</w:t>
      </w:r>
      <w:r w:rsidR="00957838">
        <w:rPr>
          <w:rtl/>
        </w:rPr>
        <w:t xml:space="preserve"> </w:t>
      </w:r>
      <w:r w:rsidRPr="00FC0E55">
        <w:rPr>
          <w:rtl/>
        </w:rPr>
        <w:t>תוכנית</w:t>
      </w:r>
      <w:r w:rsidR="00957838">
        <w:rPr>
          <w:rtl/>
        </w:rPr>
        <w:t xml:space="preserve"> </w:t>
      </w:r>
      <w:r w:rsidRPr="00FC0E55">
        <w:rPr>
          <w:rtl/>
        </w:rPr>
        <w:t>חומש,</w:t>
      </w:r>
      <w:r w:rsidR="00957838">
        <w:rPr>
          <w:rtl/>
        </w:rPr>
        <w:t xml:space="preserve"> </w:t>
      </w:r>
      <w:r w:rsidRPr="00FC0E55">
        <w:rPr>
          <w:rtl/>
        </w:rPr>
        <w:t>התחילה</w:t>
      </w:r>
      <w:r w:rsidR="00957838">
        <w:rPr>
          <w:rtl/>
        </w:rPr>
        <w:t xml:space="preserve"> </w:t>
      </w:r>
      <w:r w:rsidRPr="00FC0E55">
        <w:rPr>
          <w:rtl/>
        </w:rPr>
        <w:t>בה.</w:t>
      </w:r>
      <w:r w:rsidR="00957838">
        <w:rPr>
          <w:rtl/>
        </w:rPr>
        <w:t xml:space="preserve"> </w:t>
      </w:r>
      <w:r w:rsidRPr="00FC0E55">
        <w:rPr>
          <w:rtl/>
        </w:rPr>
        <w:t>הואיל</w:t>
      </w:r>
      <w:r w:rsidR="00957838">
        <w:rPr>
          <w:rtl/>
        </w:rPr>
        <w:t xml:space="preserve"> </w:t>
      </w:r>
      <w:r w:rsidRPr="00FC0E55">
        <w:rPr>
          <w:rtl/>
        </w:rPr>
        <w:t>והיא התקדמה לאט, אנחנו הגדלנו את המערכת בכל</w:t>
      </w:r>
      <w:r w:rsidR="00957838">
        <w:rPr>
          <w:rtl/>
        </w:rPr>
        <w:t xml:space="preserve"> </w:t>
      </w:r>
      <w:r w:rsidRPr="00FC0E55">
        <w:rPr>
          <w:rtl/>
        </w:rPr>
        <w:t>התחומים</w:t>
      </w:r>
      <w:r w:rsidR="00957838">
        <w:rPr>
          <w:rtl/>
        </w:rPr>
        <w:t xml:space="preserve"> – </w:t>
      </w:r>
      <w:r w:rsidRPr="00FC0E55">
        <w:rPr>
          <w:rtl/>
        </w:rPr>
        <w:t>גם</w:t>
      </w:r>
      <w:r w:rsidR="00957838">
        <w:rPr>
          <w:rtl/>
        </w:rPr>
        <w:t xml:space="preserve"> </w:t>
      </w:r>
      <w:r w:rsidRPr="00FC0E55">
        <w:rPr>
          <w:rtl/>
        </w:rPr>
        <w:t>בחדרים,</w:t>
      </w:r>
      <w:r w:rsidR="00957838">
        <w:rPr>
          <w:rtl/>
        </w:rPr>
        <w:t xml:space="preserve"> </w:t>
      </w:r>
      <w:r w:rsidRPr="00FC0E55">
        <w:rPr>
          <w:rtl/>
        </w:rPr>
        <w:t>גם</w:t>
      </w:r>
      <w:r w:rsidR="00957838">
        <w:rPr>
          <w:rtl/>
        </w:rPr>
        <w:t xml:space="preserve"> </w:t>
      </w:r>
      <w:r w:rsidRPr="00FC0E55">
        <w:rPr>
          <w:rtl/>
        </w:rPr>
        <w:t>במורים,</w:t>
      </w:r>
      <w:r w:rsidR="00957838">
        <w:rPr>
          <w:rtl/>
        </w:rPr>
        <w:t xml:space="preserve"> </w:t>
      </w:r>
      <w:r w:rsidRPr="00FC0E55">
        <w:rPr>
          <w:rtl/>
        </w:rPr>
        <w:t>גם</w:t>
      </w:r>
      <w:r w:rsidR="00957838">
        <w:rPr>
          <w:rtl/>
        </w:rPr>
        <w:t xml:space="preserve"> </w:t>
      </w:r>
      <w:r w:rsidRPr="00FC0E55">
        <w:rPr>
          <w:rtl/>
        </w:rPr>
        <w:t>בשעות,</w:t>
      </w:r>
      <w:r w:rsidR="00957838">
        <w:rPr>
          <w:rtl/>
        </w:rPr>
        <w:t xml:space="preserve"> </w:t>
      </w:r>
      <w:r w:rsidRPr="00FC0E55">
        <w:rPr>
          <w:rtl/>
        </w:rPr>
        <w:t>גם בשירותי שפ"י, שהם שירותים</w:t>
      </w:r>
      <w:r w:rsidR="00957838">
        <w:rPr>
          <w:rtl/>
        </w:rPr>
        <w:t xml:space="preserve"> </w:t>
      </w:r>
      <w:r w:rsidRPr="00FC0E55">
        <w:rPr>
          <w:rtl/>
        </w:rPr>
        <w:t>פסיכולוגיים</w:t>
      </w:r>
      <w:r w:rsidR="00957838">
        <w:rPr>
          <w:rtl/>
        </w:rPr>
        <w:t xml:space="preserve"> </w:t>
      </w:r>
      <w:r w:rsidRPr="00FC0E55">
        <w:rPr>
          <w:rtl/>
        </w:rPr>
        <w:t>ייעוציים,</w:t>
      </w:r>
      <w:r w:rsidR="00957838">
        <w:rPr>
          <w:rtl/>
        </w:rPr>
        <w:t xml:space="preserve"> </w:t>
      </w:r>
      <w:r w:rsidRPr="00FC0E55">
        <w:rPr>
          <w:rtl/>
        </w:rPr>
        <w:t>גם</w:t>
      </w:r>
      <w:r w:rsidR="00957838">
        <w:rPr>
          <w:rtl/>
        </w:rPr>
        <w:t xml:space="preserve"> </w:t>
      </w:r>
      <w:r w:rsidRPr="00FC0E55">
        <w:rPr>
          <w:rtl/>
        </w:rPr>
        <w:t>בספריות,</w:t>
      </w:r>
      <w:r w:rsidR="00957838">
        <w:rPr>
          <w:rtl/>
        </w:rPr>
        <w:t xml:space="preserve"> </w:t>
      </w:r>
      <w:r w:rsidRPr="00FC0E55">
        <w:rPr>
          <w:rtl/>
        </w:rPr>
        <w:t>בתרגומים,</w:t>
      </w:r>
      <w:r w:rsidR="00957838">
        <w:rPr>
          <w:rtl/>
        </w:rPr>
        <w:t xml:space="preserve"> </w:t>
      </w:r>
      <w:r w:rsidRPr="00FC0E55">
        <w:rPr>
          <w:rtl/>
        </w:rPr>
        <w:t>בהרחבת</w:t>
      </w:r>
      <w:r w:rsidR="00957838">
        <w:rPr>
          <w:rtl/>
        </w:rPr>
        <w:t xml:space="preserve"> </w:t>
      </w:r>
      <w:r w:rsidRPr="00FC0E55">
        <w:rPr>
          <w:rtl/>
        </w:rPr>
        <w:t>לימודי הספרות ובשינוי</w:t>
      </w:r>
      <w:r w:rsidR="00957838">
        <w:rPr>
          <w:rtl/>
        </w:rPr>
        <w:t xml:space="preserve"> </w:t>
      </w:r>
      <w:r w:rsidRPr="00FC0E55">
        <w:rPr>
          <w:rtl/>
        </w:rPr>
        <w:t>תוכניות הלימודים.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אם</w:t>
      </w:r>
      <w:r w:rsidR="00957838">
        <w:rPr>
          <w:rtl/>
        </w:rPr>
        <w:t xml:space="preserve"> </w:t>
      </w:r>
      <w:r w:rsidRPr="00FC0E55">
        <w:rPr>
          <w:rtl/>
        </w:rPr>
        <w:t>אתה</w:t>
      </w:r>
      <w:r w:rsidR="00957838">
        <w:rPr>
          <w:rtl/>
        </w:rPr>
        <w:t xml:space="preserve"> </w:t>
      </w:r>
      <w:r w:rsidRPr="00FC0E55">
        <w:rPr>
          <w:rtl/>
        </w:rPr>
        <w:t>חושב, שבמשך</w:t>
      </w:r>
      <w:r w:rsidR="00957838">
        <w:rPr>
          <w:rtl/>
        </w:rPr>
        <w:t xml:space="preserve"> </w:t>
      </w:r>
      <w:r w:rsidRPr="00FC0E55">
        <w:rPr>
          <w:rtl/>
        </w:rPr>
        <w:t>חמישה חודשים או במשך שנה ניתן לתקן את הפער כפי שהוא</w:t>
      </w:r>
      <w:r w:rsidR="00957838">
        <w:rPr>
          <w:rtl/>
        </w:rPr>
        <w:t xml:space="preserve"> </w:t>
      </w:r>
      <w:r w:rsidRPr="00FC0E55">
        <w:rPr>
          <w:rtl/>
        </w:rPr>
        <w:t>מתואר</w:t>
      </w:r>
      <w:r w:rsidR="00957838">
        <w:rPr>
          <w:rtl/>
        </w:rPr>
        <w:t xml:space="preserve"> </w:t>
      </w:r>
      <w:r w:rsidRPr="00FC0E55">
        <w:rPr>
          <w:rtl/>
        </w:rPr>
        <w:t>בדוח מבקרת המדינה מהשנה שעברה, אני חוששת שאתה משלה את עצמך. לעשות צעדים</w:t>
      </w:r>
      <w:r w:rsidR="00957838">
        <w:rPr>
          <w:rtl/>
        </w:rPr>
        <w:t xml:space="preserve"> </w:t>
      </w:r>
      <w:r w:rsidRPr="00FC0E55">
        <w:rPr>
          <w:rtl/>
        </w:rPr>
        <w:t>קשים ומהירים לתיקון הפער הזה, את זאת אנו עושים.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עבד</w:t>
      </w:r>
      <w:r>
        <w:rPr>
          <w:rtl/>
        </w:rPr>
        <w:t>-</w:t>
      </w:r>
      <w:r w:rsidRPr="00957838">
        <w:rPr>
          <w:rtl/>
        </w:rPr>
        <w:t>אלוהב דראושה (מד"ע):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מה ששאלתי הוא, האם יש לך תוכנית?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שרת החינוך והתרבות ש' אלוני: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כן,</w:t>
      </w:r>
      <w:r w:rsidR="00957838">
        <w:rPr>
          <w:rtl/>
        </w:rPr>
        <w:t xml:space="preserve"> </w:t>
      </w:r>
      <w:r w:rsidRPr="00FC0E55">
        <w:rPr>
          <w:rtl/>
        </w:rPr>
        <w:t>אתה</w:t>
      </w:r>
      <w:r w:rsidR="00957838">
        <w:rPr>
          <w:rtl/>
        </w:rPr>
        <w:t xml:space="preserve"> </w:t>
      </w:r>
      <w:r w:rsidRPr="00FC0E55">
        <w:rPr>
          <w:rtl/>
        </w:rPr>
        <w:t>יודע</w:t>
      </w:r>
      <w:r w:rsidR="00957838">
        <w:rPr>
          <w:rtl/>
        </w:rPr>
        <w:t xml:space="preserve"> </w:t>
      </w:r>
      <w:r w:rsidRPr="00FC0E55">
        <w:rPr>
          <w:rtl/>
        </w:rPr>
        <w:t>עליה,</w:t>
      </w:r>
      <w:r w:rsidR="00957838">
        <w:rPr>
          <w:rtl/>
        </w:rPr>
        <w:t xml:space="preserve"> </w:t>
      </w:r>
      <w:r w:rsidRPr="00FC0E55">
        <w:rPr>
          <w:rtl/>
        </w:rPr>
        <w:t>מדובר</w:t>
      </w:r>
      <w:r w:rsidR="00957838">
        <w:rPr>
          <w:rtl/>
        </w:rPr>
        <w:t xml:space="preserve"> </w:t>
      </w:r>
      <w:r w:rsidRPr="00FC0E55">
        <w:rPr>
          <w:rtl/>
        </w:rPr>
        <w:t>עליה,</w:t>
      </w:r>
      <w:r w:rsidR="00957838">
        <w:rPr>
          <w:rtl/>
        </w:rPr>
        <w:t xml:space="preserve"> </w:t>
      </w:r>
      <w:r w:rsidRPr="00FC0E55">
        <w:rPr>
          <w:rtl/>
        </w:rPr>
        <w:t>אנחנו מוסיפים לכל האוכלוסייה לפי הרף</w:t>
      </w:r>
      <w:r w:rsidR="00957838">
        <w:rPr>
          <w:rtl/>
        </w:rPr>
        <w:t xml:space="preserve"> </w:t>
      </w:r>
      <w:r w:rsidRPr="00FC0E55">
        <w:rPr>
          <w:rtl/>
        </w:rPr>
        <w:t>בשעות,</w:t>
      </w:r>
      <w:r w:rsidR="00957838">
        <w:rPr>
          <w:rtl/>
        </w:rPr>
        <w:t xml:space="preserve"> </w:t>
      </w:r>
      <w:r w:rsidRPr="00FC0E55">
        <w:rPr>
          <w:rtl/>
        </w:rPr>
        <w:t>לאוכלוסייה</w:t>
      </w:r>
      <w:r w:rsidR="00957838">
        <w:rPr>
          <w:rtl/>
        </w:rPr>
        <w:t xml:space="preserve"> </w:t>
      </w:r>
      <w:r w:rsidRPr="00FC0E55">
        <w:rPr>
          <w:rtl/>
        </w:rPr>
        <w:t>דוברת</w:t>
      </w:r>
      <w:r w:rsidR="00957838">
        <w:rPr>
          <w:rtl/>
        </w:rPr>
        <w:t xml:space="preserve"> </w:t>
      </w:r>
      <w:r w:rsidRPr="00FC0E55">
        <w:rPr>
          <w:rtl/>
        </w:rPr>
        <w:t>הערבית, גם בין הדרוזים יש קיפוח וגם בין אחרים, ואנו</w:t>
      </w:r>
      <w:r w:rsidR="00957838">
        <w:rPr>
          <w:rtl/>
        </w:rPr>
        <w:t xml:space="preserve"> </w:t>
      </w:r>
      <w:r w:rsidRPr="00FC0E55">
        <w:rPr>
          <w:rtl/>
        </w:rPr>
        <w:t>נותנים שם תוספת גדולה יותר.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מבחינת הפרופורציה במבנים, נקבע שמגיעה בשנה הזאת למגזר הערבי מבחינת התקציב</w:t>
      </w:r>
      <w:r w:rsidR="00957838">
        <w:rPr>
          <w:rtl/>
        </w:rPr>
        <w:t xml:space="preserve"> </w:t>
      </w:r>
      <w:r w:rsidRPr="00FC0E55">
        <w:rPr>
          <w:rtl/>
        </w:rPr>
        <w:t>תוספת</w:t>
      </w:r>
      <w:r w:rsidR="00957838">
        <w:rPr>
          <w:rtl/>
        </w:rPr>
        <w:t xml:space="preserve"> </w:t>
      </w:r>
      <w:r w:rsidRPr="00FC0E55">
        <w:rPr>
          <w:rtl/>
        </w:rPr>
        <w:t>של</w:t>
      </w:r>
      <w:r w:rsidR="00957838">
        <w:rPr>
          <w:rtl/>
        </w:rPr>
        <w:t xml:space="preserve"> </w:t>
      </w:r>
      <w:r w:rsidRPr="00FC0E55">
        <w:rPr>
          <w:rtl/>
        </w:rPr>
        <w:t>175</w:t>
      </w:r>
      <w:r w:rsidR="00957838">
        <w:rPr>
          <w:rtl/>
        </w:rPr>
        <w:t xml:space="preserve"> </w:t>
      </w:r>
      <w:r w:rsidRPr="00FC0E55">
        <w:rPr>
          <w:rtl/>
        </w:rPr>
        <w:t>כיתות, אבל אנחנו מוסיפים 300 כיתות. הוא הדין ביחס לספריות, הוא</w:t>
      </w:r>
      <w:r w:rsidR="00957838">
        <w:rPr>
          <w:rtl/>
        </w:rPr>
        <w:t xml:space="preserve"> </w:t>
      </w:r>
      <w:r w:rsidRPr="00FC0E55">
        <w:rPr>
          <w:rtl/>
        </w:rPr>
        <w:t>הדין</w:t>
      </w:r>
      <w:r w:rsidR="00957838">
        <w:rPr>
          <w:rtl/>
        </w:rPr>
        <w:t xml:space="preserve"> </w:t>
      </w:r>
      <w:r w:rsidRPr="00FC0E55">
        <w:rPr>
          <w:rtl/>
        </w:rPr>
        <w:t>ביחס לתרבות, הוא הדין למעשה גם ביחס למה שלא היה קיים בקרן סטיפנדיות.</w:t>
      </w:r>
      <w:r w:rsidR="00957838">
        <w:rPr>
          <w:rtl/>
        </w:rPr>
        <w:t xml:space="preserve"> </w:t>
      </w:r>
      <w:r w:rsidRPr="00FC0E55">
        <w:rPr>
          <w:rtl/>
        </w:rPr>
        <w:t>עד</w:t>
      </w:r>
      <w:r w:rsidR="00957838">
        <w:rPr>
          <w:rtl/>
        </w:rPr>
        <w:t xml:space="preserve"> </w:t>
      </w:r>
      <w:r w:rsidRPr="00FC0E55">
        <w:rPr>
          <w:rtl/>
        </w:rPr>
        <w:t>עכשיו</w:t>
      </w:r>
      <w:r w:rsidR="00957838">
        <w:rPr>
          <w:rtl/>
        </w:rPr>
        <w:t xml:space="preserve"> </w:t>
      </w:r>
      <w:r w:rsidRPr="00FC0E55">
        <w:rPr>
          <w:rtl/>
        </w:rPr>
        <w:t>קרן</w:t>
      </w:r>
      <w:r w:rsidR="00957838">
        <w:rPr>
          <w:rtl/>
        </w:rPr>
        <w:t xml:space="preserve"> </w:t>
      </w:r>
      <w:r w:rsidRPr="00FC0E55">
        <w:rPr>
          <w:rtl/>
        </w:rPr>
        <w:t>סטיפנדיות והנחות לתלמידים היתה קרן משותפת לסוכנות היהודית ולממשלה,</w:t>
      </w:r>
      <w:r w:rsidR="00957838">
        <w:rPr>
          <w:rtl/>
        </w:rPr>
        <w:t xml:space="preserve"> </w:t>
      </w:r>
      <w:r w:rsidRPr="00FC0E55">
        <w:rPr>
          <w:rtl/>
        </w:rPr>
        <w:t>ועל</w:t>
      </w:r>
      <w:r w:rsidR="00957838">
        <w:rPr>
          <w:rtl/>
        </w:rPr>
        <w:t xml:space="preserve"> </w:t>
      </w:r>
      <w:r w:rsidRPr="00FC0E55">
        <w:rPr>
          <w:rtl/>
        </w:rPr>
        <w:t>כן לא ניתנו למי שאינם יהודים, אבל אנחנו הקמנו קרן נוספת, ומבחינה זו גם כן</w:t>
      </w:r>
      <w:r w:rsidR="00957838">
        <w:rPr>
          <w:rtl/>
        </w:rPr>
        <w:t xml:space="preserve"> </w:t>
      </w:r>
      <w:r w:rsidRPr="00FC0E55">
        <w:rPr>
          <w:rtl/>
        </w:rPr>
        <w:t>יש</w:t>
      </w:r>
      <w:r w:rsidR="00957838">
        <w:rPr>
          <w:rtl/>
        </w:rPr>
        <w:t xml:space="preserve"> </w:t>
      </w:r>
      <w:r w:rsidRPr="00FC0E55">
        <w:rPr>
          <w:rtl/>
        </w:rPr>
        <w:t>שוויון.</w:t>
      </w:r>
      <w:r w:rsidR="00957838">
        <w:rPr>
          <w:rtl/>
        </w:rPr>
        <w:t xml:space="preserve"> </w:t>
      </w:r>
      <w:r w:rsidRPr="00FC0E55">
        <w:rPr>
          <w:rtl/>
        </w:rPr>
        <w:t>נכון שהפער גדול, נכון שהוא גם הצטמצם. התשובה בעניין זה מכוונת גם</w:t>
      </w:r>
      <w:r w:rsidR="00957838">
        <w:rPr>
          <w:rtl/>
        </w:rPr>
        <w:t xml:space="preserve"> </w:t>
      </w:r>
      <w:r w:rsidRPr="00FC0E55">
        <w:rPr>
          <w:rtl/>
        </w:rPr>
        <w:t>אליך, חבר הכנסת אסעד אסעד.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אני</w:t>
      </w:r>
      <w:r w:rsidR="00957838">
        <w:rPr>
          <w:rtl/>
        </w:rPr>
        <w:t xml:space="preserve"> </w:t>
      </w:r>
      <w:r w:rsidRPr="00FC0E55">
        <w:rPr>
          <w:rtl/>
        </w:rPr>
        <w:t>רק</w:t>
      </w:r>
      <w:r w:rsidR="00957838">
        <w:rPr>
          <w:rtl/>
        </w:rPr>
        <w:t xml:space="preserve"> </w:t>
      </w:r>
      <w:r w:rsidRPr="00FC0E55">
        <w:rPr>
          <w:rtl/>
        </w:rPr>
        <w:t>רוצה לומר, שכל נושא התמריצים נדון ויקוים גם מעבר ליישובי העימות,</w:t>
      </w:r>
      <w:r w:rsidR="00957838">
        <w:rPr>
          <w:rtl/>
        </w:rPr>
        <w:t xml:space="preserve"> </w:t>
      </w:r>
      <w:r w:rsidRPr="00FC0E55">
        <w:rPr>
          <w:rtl/>
        </w:rPr>
        <w:t>מפני</w:t>
      </w:r>
      <w:r w:rsidR="00957838">
        <w:rPr>
          <w:rtl/>
        </w:rPr>
        <w:t xml:space="preserve"> </w:t>
      </w:r>
      <w:r w:rsidRPr="00FC0E55">
        <w:rPr>
          <w:rtl/>
        </w:rPr>
        <w:t>שעל</w:t>
      </w:r>
      <w:r w:rsidR="00957838">
        <w:rPr>
          <w:rtl/>
        </w:rPr>
        <w:t xml:space="preserve"> </w:t>
      </w:r>
      <w:r w:rsidRPr="00FC0E55">
        <w:rPr>
          <w:rtl/>
        </w:rPr>
        <w:t>כך</w:t>
      </w:r>
      <w:r w:rsidR="00957838">
        <w:rPr>
          <w:rtl/>
        </w:rPr>
        <w:t xml:space="preserve"> </w:t>
      </w:r>
      <w:r w:rsidRPr="00FC0E55">
        <w:rPr>
          <w:rtl/>
        </w:rPr>
        <w:t>היתה</w:t>
      </w:r>
      <w:r w:rsidR="00957838">
        <w:rPr>
          <w:rtl/>
        </w:rPr>
        <w:t xml:space="preserve"> </w:t>
      </w:r>
      <w:r w:rsidRPr="00FC0E55">
        <w:rPr>
          <w:rtl/>
        </w:rPr>
        <w:t>החלטה</w:t>
      </w:r>
      <w:r w:rsidR="00957838">
        <w:rPr>
          <w:rtl/>
        </w:rPr>
        <w:t xml:space="preserve"> </w:t>
      </w:r>
      <w:r w:rsidRPr="00FC0E55">
        <w:rPr>
          <w:rtl/>
        </w:rPr>
        <w:t>מפורשת. היתה לי פגישה בעניין הזה עם מנכ"ל משרד ראש</w:t>
      </w:r>
      <w:r w:rsidR="00957838">
        <w:rPr>
          <w:rtl/>
        </w:rPr>
        <w:t xml:space="preserve"> </w:t>
      </w:r>
      <w:r w:rsidRPr="00FC0E55">
        <w:rPr>
          <w:rtl/>
        </w:rPr>
        <w:t>הממשלה, שהוא המרכז את החומר הזה, וקיבלתי תשובה שאומנם כך הדבר.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אסעד אסעד (הליכוד):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אפשר לשאול שאלה?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שרת החינוך והתרבות ש' אלוני: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תשאל את היושב</w:t>
      </w:r>
      <w:r w:rsidR="00957838">
        <w:rPr>
          <w:rtl/>
        </w:rPr>
        <w:t>-</w:t>
      </w:r>
      <w:r w:rsidRPr="00FC0E55">
        <w:rPr>
          <w:rtl/>
        </w:rPr>
        <w:t>ראש.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ד' שילנסקי: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נאפשר לשרת החינוך לסיים את דבריה, ולאחר מכן נראה איך יהיה מבחינת הזמן.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שרת החינוך והתרבות ש' אלוני: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חברת</w:t>
      </w:r>
      <w:r w:rsidR="00957838">
        <w:rPr>
          <w:rtl/>
        </w:rPr>
        <w:t xml:space="preserve"> </w:t>
      </w:r>
      <w:r w:rsidRPr="00FC0E55">
        <w:rPr>
          <w:rtl/>
        </w:rPr>
        <w:t>הכנסת</w:t>
      </w:r>
      <w:r w:rsidR="00957838">
        <w:rPr>
          <w:rtl/>
        </w:rPr>
        <w:t xml:space="preserve"> </w:t>
      </w:r>
      <w:r w:rsidRPr="00FC0E55">
        <w:rPr>
          <w:rtl/>
        </w:rPr>
        <w:t>לימור לבנת, השעות שקוצצו בלימודי הריתמיקה בגני</w:t>
      </w:r>
      <w:r w:rsidR="00957838">
        <w:rPr>
          <w:rtl/>
        </w:rPr>
        <w:t>-</w:t>
      </w:r>
      <w:r w:rsidRPr="00FC0E55">
        <w:rPr>
          <w:rtl/>
        </w:rPr>
        <w:t>הילדים לא היו</w:t>
      </w:r>
      <w:r w:rsidR="00957838">
        <w:rPr>
          <w:rtl/>
        </w:rPr>
        <w:t xml:space="preserve"> </w:t>
      </w:r>
      <w:r w:rsidRPr="00FC0E55">
        <w:rPr>
          <w:rtl/>
        </w:rPr>
        <w:t>בתוכניות</w:t>
      </w:r>
      <w:r w:rsidR="00957838">
        <w:rPr>
          <w:rtl/>
        </w:rPr>
        <w:t xml:space="preserve"> </w:t>
      </w:r>
      <w:r w:rsidRPr="00FC0E55">
        <w:rPr>
          <w:rtl/>
        </w:rPr>
        <w:t>הלימודים,</w:t>
      </w:r>
      <w:r w:rsidR="00957838">
        <w:rPr>
          <w:rtl/>
        </w:rPr>
        <w:t xml:space="preserve"> </w:t>
      </w:r>
      <w:r w:rsidRPr="00FC0E55">
        <w:rPr>
          <w:rtl/>
        </w:rPr>
        <w:t>אלא</w:t>
      </w:r>
      <w:r w:rsidR="00957838">
        <w:rPr>
          <w:rtl/>
        </w:rPr>
        <w:t xml:space="preserve"> </w:t>
      </w:r>
      <w:r w:rsidRPr="00FC0E55">
        <w:rPr>
          <w:rtl/>
        </w:rPr>
        <w:t>היו במה שנקרא "סל השר". היה סל של השר, שלמי שהוא רצה</w:t>
      </w:r>
      <w:r w:rsidR="00957838">
        <w:rPr>
          <w:rtl/>
        </w:rPr>
        <w:t xml:space="preserve"> </w:t>
      </w:r>
      <w:r w:rsidRPr="00FC0E55">
        <w:rPr>
          <w:rtl/>
        </w:rPr>
        <w:t>הוא</w:t>
      </w:r>
      <w:r w:rsidR="00957838">
        <w:rPr>
          <w:rtl/>
        </w:rPr>
        <w:t xml:space="preserve"> </w:t>
      </w:r>
      <w:r w:rsidRPr="00FC0E55">
        <w:rPr>
          <w:rtl/>
        </w:rPr>
        <w:t>נתן</w:t>
      </w:r>
      <w:r w:rsidR="00957838">
        <w:rPr>
          <w:rtl/>
        </w:rPr>
        <w:t xml:space="preserve"> </w:t>
      </w:r>
      <w:r w:rsidRPr="00FC0E55">
        <w:rPr>
          <w:rtl/>
        </w:rPr>
        <w:t>ולמי</w:t>
      </w:r>
      <w:r w:rsidR="00957838">
        <w:rPr>
          <w:rtl/>
        </w:rPr>
        <w:t xml:space="preserve"> </w:t>
      </w:r>
      <w:r w:rsidRPr="00FC0E55">
        <w:rPr>
          <w:rtl/>
        </w:rPr>
        <w:t>שהוא</w:t>
      </w:r>
      <w:r w:rsidR="00957838">
        <w:rPr>
          <w:rtl/>
        </w:rPr>
        <w:t xml:space="preserve"> </w:t>
      </w:r>
      <w:r w:rsidRPr="00FC0E55">
        <w:rPr>
          <w:rtl/>
        </w:rPr>
        <w:t>לא</w:t>
      </w:r>
      <w:r w:rsidR="00957838">
        <w:rPr>
          <w:rtl/>
        </w:rPr>
        <w:t xml:space="preserve"> </w:t>
      </w:r>
      <w:r w:rsidRPr="00FC0E55">
        <w:rPr>
          <w:rtl/>
        </w:rPr>
        <w:t>רצה</w:t>
      </w:r>
      <w:r w:rsidR="00957838">
        <w:rPr>
          <w:rtl/>
        </w:rPr>
        <w:t xml:space="preserve"> </w:t>
      </w:r>
      <w:r w:rsidRPr="00FC0E55">
        <w:rPr>
          <w:rtl/>
        </w:rPr>
        <w:t>הוא לא נתן, לכאלה כאן ולכאלה שם, ודובר על למעלה</w:t>
      </w:r>
      <w:r w:rsidR="00957838">
        <w:rPr>
          <w:rtl/>
        </w:rPr>
        <w:t xml:space="preserve"> </w:t>
      </w:r>
      <w:r w:rsidRPr="00FC0E55">
        <w:rPr>
          <w:rtl/>
        </w:rPr>
        <w:t>מ</w:t>
      </w:r>
      <w:r w:rsidR="00957838">
        <w:rPr>
          <w:rtl/>
        </w:rPr>
        <w:t>-</w:t>
      </w:r>
      <w:r w:rsidRPr="00FC0E55">
        <w:rPr>
          <w:rtl/>
        </w:rPr>
        <w:t>18,000</w:t>
      </w:r>
      <w:r w:rsidR="00957838">
        <w:rPr>
          <w:rtl/>
        </w:rPr>
        <w:t xml:space="preserve"> </w:t>
      </w:r>
      <w:r w:rsidRPr="00FC0E55">
        <w:rPr>
          <w:rtl/>
        </w:rPr>
        <w:t>שעות.</w:t>
      </w:r>
      <w:r w:rsidR="00957838">
        <w:rPr>
          <w:rtl/>
        </w:rPr>
        <w:t xml:space="preserve"> </w:t>
      </w:r>
      <w:r w:rsidRPr="00FC0E55">
        <w:rPr>
          <w:rtl/>
        </w:rPr>
        <w:t>כשאני</w:t>
      </w:r>
      <w:r w:rsidR="00957838">
        <w:rPr>
          <w:rtl/>
        </w:rPr>
        <w:t xml:space="preserve"> </w:t>
      </w:r>
      <w:r w:rsidRPr="00FC0E55">
        <w:rPr>
          <w:rtl/>
        </w:rPr>
        <w:t>נכנסתי</w:t>
      </w:r>
      <w:r w:rsidR="00957838">
        <w:rPr>
          <w:rtl/>
        </w:rPr>
        <w:t xml:space="preserve"> </w:t>
      </w:r>
      <w:r w:rsidRPr="00FC0E55">
        <w:rPr>
          <w:rtl/>
        </w:rPr>
        <w:t>למשרד</w:t>
      </w:r>
      <w:r w:rsidR="00957838">
        <w:rPr>
          <w:rtl/>
        </w:rPr>
        <w:t xml:space="preserve"> </w:t>
      </w:r>
      <w:r w:rsidRPr="00FC0E55">
        <w:rPr>
          <w:rtl/>
        </w:rPr>
        <w:t>הודעתי, שאינני חושבת שהשר צריך לחלק את</w:t>
      </w:r>
      <w:r w:rsidR="00957838">
        <w:rPr>
          <w:rtl/>
        </w:rPr>
        <w:t xml:space="preserve"> </w:t>
      </w:r>
      <w:r w:rsidRPr="00FC0E55">
        <w:rPr>
          <w:rtl/>
        </w:rPr>
        <w:t>הסכומים</w:t>
      </w:r>
      <w:r w:rsidR="00957838">
        <w:rPr>
          <w:rtl/>
        </w:rPr>
        <w:t xml:space="preserve"> </w:t>
      </w:r>
      <w:r w:rsidRPr="00FC0E55">
        <w:rPr>
          <w:rtl/>
        </w:rPr>
        <w:t>האלה</w:t>
      </w:r>
      <w:r w:rsidR="00957838">
        <w:rPr>
          <w:rtl/>
        </w:rPr>
        <w:t xml:space="preserve"> </w:t>
      </w:r>
      <w:r w:rsidRPr="00FC0E55">
        <w:rPr>
          <w:rtl/>
        </w:rPr>
        <w:t>לפי</w:t>
      </w:r>
      <w:r w:rsidR="00957838">
        <w:rPr>
          <w:rtl/>
        </w:rPr>
        <w:t xml:space="preserve"> </w:t>
      </w:r>
      <w:r w:rsidRPr="00FC0E55">
        <w:rPr>
          <w:rtl/>
        </w:rPr>
        <w:t>ראות</w:t>
      </w:r>
      <w:r w:rsidR="00957838">
        <w:rPr>
          <w:rtl/>
        </w:rPr>
        <w:t xml:space="preserve"> </w:t>
      </w:r>
      <w:r w:rsidRPr="00FC0E55">
        <w:rPr>
          <w:rtl/>
        </w:rPr>
        <w:t>עיניו, אלא הם צריכים להיכנס לסל הכללי ולהיות מחולקים</w:t>
      </w:r>
      <w:r w:rsidR="00957838">
        <w:rPr>
          <w:rtl/>
        </w:rPr>
        <w:t xml:space="preserve"> </w:t>
      </w:r>
      <w:r w:rsidRPr="00FC0E55">
        <w:rPr>
          <w:rtl/>
        </w:rPr>
        <w:t>למחוזות.</w:t>
      </w:r>
      <w:r w:rsidR="00957838">
        <w:rPr>
          <w:rtl/>
        </w:rPr>
        <w:t xml:space="preserve"> </w:t>
      </w:r>
      <w:r w:rsidRPr="00FC0E55">
        <w:rPr>
          <w:rtl/>
        </w:rPr>
        <w:t>כיצד</w:t>
      </w:r>
      <w:r w:rsidR="00957838">
        <w:rPr>
          <w:rtl/>
        </w:rPr>
        <w:t xml:space="preserve"> </w:t>
      </w:r>
      <w:r w:rsidRPr="00FC0E55">
        <w:rPr>
          <w:rtl/>
        </w:rPr>
        <w:t>זה</w:t>
      </w:r>
      <w:r w:rsidR="00957838">
        <w:rPr>
          <w:rtl/>
        </w:rPr>
        <w:t xml:space="preserve"> </w:t>
      </w:r>
      <w:r w:rsidRPr="00FC0E55">
        <w:rPr>
          <w:rtl/>
        </w:rPr>
        <w:t>חולק</w:t>
      </w:r>
      <w:r w:rsidR="00957838">
        <w:rPr>
          <w:rtl/>
        </w:rPr>
        <w:t xml:space="preserve"> </w:t>
      </w:r>
      <w:r w:rsidRPr="00FC0E55">
        <w:rPr>
          <w:rtl/>
        </w:rPr>
        <w:t>אחר</w:t>
      </w:r>
      <w:r w:rsidR="00957838">
        <w:rPr>
          <w:rtl/>
        </w:rPr>
        <w:t xml:space="preserve"> </w:t>
      </w:r>
      <w:r w:rsidRPr="00FC0E55">
        <w:rPr>
          <w:rtl/>
        </w:rPr>
        <w:t>כך, זה עניין בין המחוזות. אני שמעתי שהיתה בעיה</w:t>
      </w:r>
      <w:r w:rsidR="00957838">
        <w:rPr>
          <w:rtl/>
        </w:rPr>
        <w:t xml:space="preserve"> </w:t>
      </w:r>
      <w:r w:rsidRPr="00FC0E55">
        <w:rPr>
          <w:rtl/>
        </w:rPr>
        <w:t>בחיפה,</w:t>
      </w:r>
      <w:r w:rsidR="00957838">
        <w:rPr>
          <w:rtl/>
        </w:rPr>
        <w:t xml:space="preserve"> </w:t>
      </w:r>
      <w:r w:rsidRPr="00FC0E55">
        <w:rPr>
          <w:rtl/>
        </w:rPr>
        <w:t>ניסינו לתקן, והסתבר שאפשר לתקן זאת רק במסגרת השעות הכללית. על כל פנים,</w:t>
      </w:r>
      <w:r w:rsidR="00957838">
        <w:rPr>
          <w:rtl/>
        </w:rPr>
        <w:t xml:space="preserve"> </w:t>
      </w:r>
      <w:r w:rsidRPr="00FC0E55">
        <w:rPr>
          <w:rtl/>
        </w:rPr>
        <w:t>אין עוד "סל שר" לצורך הזה.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לימור לבנת (הליכוד):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אבל התוצאה היא שאין שעות ריתמיקה.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שרת החינוך והתרבות ש' אלוני: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אני הבנתי מה התוצאה. תצביעי שייתנו לנו תקציב גדול יותר.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לימור לבנת (הליכוד):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יש גם העניין של הביטוח.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שרת החינוך והתרבות ש' אלוני: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את הנושא של הביטוח אני אבדוק, הוא לא מוכר לי. אני אבדוק, ואת תקבלי תשובה.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 xml:space="preserve">כספים להסתדרות המורים </w:t>
      </w:r>
      <w:r w:rsidR="00957838">
        <w:rPr>
          <w:rtl/>
        </w:rPr>
        <w:t>–</w:t>
      </w:r>
      <w:r w:rsidRPr="00FC0E55">
        <w:rPr>
          <w:rtl/>
        </w:rPr>
        <w:t xml:space="preserve"> כפי שכל מעביד נוהג להקצות סכום מסוים לעובדים, הרי</w:t>
      </w:r>
      <w:r w:rsidR="00957838">
        <w:rPr>
          <w:rtl/>
        </w:rPr>
        <w:t xml:space="preserve"> </w:t>
      </w:r>
      <w:r w:rsidRPr="00FC0E55">
        <w:rPr>
          <w:rtl/>
        </w:rPr>
        <w:t>מקובל</w:t>
      </w:r>
      <w:r w:rsidR="00957838">
        <w:rPr>
          <w:rtl/>
        </w:rPr>
        <w:t xml:space="preserve"> </w:t>
      </w:r>
      <w:r w:rsidRPr="00FC0E55">
        <w:rPr>
          <w:rtl/>
        </w:rPr>
        <w:t>שמשרד</w:t>
      </w:r>
      <w:r w:rsidR="00957838">
        <w:rPr>
          <w:rtl/>
        </w:rPr>
        <w:t xml:space="preserve"> </w:t>
      </w:r>
      <w:r w:rsidRPr="00FC0E55">
        <w:rPr>
          <w:rtl/>
        </w:rPr>
        <w:t xml:space="preserve">החינוך, לפי התקשי"ר </w:t>
      </w:r>
      <w:r w:rsidR="00957838">
        <w:rPr>
          <w:rtl/>
        </w:rPr>
        <w:t>–</w:t>
      </w:r>
      <w:r w:rsidRPr="00FC0E55">
        <w:rPr>
          <w:rtl/>
        </w:rPr>
        <w:t xml:space="preserve"> תקנון השירות </w:t>
      </w:r>
      <w:r w:rsidR="00957838">
        <w:rPr>
          <w:rtl/>
        </w:rPr>
        <w:t>–</w:t>
      </w:r>
      <w:r w:rsidRPr="00FC0E55">
        <w:rPr>
          <w:rtl/>
        </w:rPr>
        <w:t xml:space="preserve"> של עובדי המדינה, מעביר כ</w:t>
      </w:r>
      <w:r w:rsidR="00957838">
        <w:rPr>
          <w:rtl/>
        </w:rPr>
        <w:t>-</w:t>
      </w:r>
      <w:r w:rsidRPr="00FC0E55">
        <w:rPr>
          <w:rtl/>
        </w:rPr>
        <w:t>10</w:t>
      </w:r>
      <w:r w:rsidR="00957838">
        <w:rPr>
          <w:rtl/>
        </w:rPr>
        <w:t xml:space="preserve"> </w:t>
      </w:r>
      <w:r w:rsidRPr="00FC0E55">
        <w:rPr>
          <w:rtl/>
        </w:rPr>
        <w:t>מיליוני</w:t>
      </w:r>
      <w:r w:rsidR="00957838">
        <w:rPr>
          <w:rtl/>
        </w:rPr>
        <w:t xml:space="preserve"> </w:t>
      </w:r>
      <w:r w:rsidRPr="00FC0E55">
        <w:rPr>
          <w:rtl/>
        </w:rPr>
        <w:t>שקלים לכלל העובדים, ואין הוא שליט על מה הם קונים וכיצד הם קונים.</w:t>
      </w:r>
      <w:r w:rsidR="00957838">
        <w:rPr>
          <w:rtl/>
        </w:rPr>
        <w:t xml:space="preserve"> </w:t>
      </w:r>
      <w:r w:rsidRPr="00FC0E55">
        <w:rPr>
          <w:rtl/>
        </w:rPr>
        <w:t>הוא</w:t>
      </w:r>
      <w:r w:rsidR="00957838">
        <w:rPr>
          <w:rtl/>
        </w:rPr>
        <w:t xml:space="preserve"> </w:t>
      </w:r>
      <w:r w:rsidRPr="00FC0E55">
        <w:rPr>
          <w:rtl/>
        </w:rPr>
        <w:t>מעביר</w:t>
      </w:r>
      <w:r w:rsidR="00957838">
        <w:rPr>
          <w:rtl/>
        </w:rPr>
        <w:t xml:space="preserve"> </w:t>
      </w:r>
      <w:r w:rsidRPr="00FC0E55">
        <w:rPr>
          <w:rtl/>
        </w:rPr>
        <w:t>את</w:t>
      </w:r>
      <w:r w:rsidR="00957838">
        <w:rPr>
          <w:rtl/>
        </w:rPr>
        <w:t xml:space="preserve"> </w:t>
      </w:r>
      <w:r w:rsidRPr="00FC0E55">
        <w:rPr>
          <w:rtl/>
        </w:rPr>
        <w:t>הכסף להסתדרות המורים, כמו שבכל מקומות העבודה מעבירים את הכסף לוועדי</w:t>
      </w:r>
      <w:r w:rsidR="00957838">
        <w:rPr>
          <w:rtl/>
        </w:rPr>
        <w:t xml:space="preserve"> </w:t>
      </w:r>
      <w:r w:rsidRPr="00FC0E55">
        <w:rPr>
          <w:rtl/>
        </w:rPr>
        <w:t>העובדים.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לימור לבנת (הליכוד):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אני</w:t>
      </w:r>
      <w:r w:rsidR="00957838">
        <w:rPr>
          <w:rtl/>
        </w:rPr>
        <w:t xml:space="preserve"> </w:t>
      </w:r>
      <w:r w:rsidRPr="00FC0E55">
        <w:rPr>
          <w:rtl/>
        </w:rPr>
        <w:t>מבינה</w:t>
      </w:r>
      <w:r w:rsidR="00957838">
        <w:rPr>
          <w:rtl/>
        </w:rPr>
        <w:t xml:space="preserve"> </w:t>
      </w:r>
      <w:r w:rsidRPr="00FC0E55">
        <w:rPr>
          <w:rtl/>
        </w:rPr>
        <w:t>שאינך יכולה להשיב עכשיו, אבל אולי תוכלי להודיע לי מאוחר יותר,</w:t>
      </w:r>
      <w:r w:rsidR="00957838">
        <w:rPr>
          <w:rtl/>
        </w:rPr>
        <w:t xml:space="preserve"> </w:t>
      </w:r>
      <w:r w:rsidRPr="00FC0E55">
        <w:rPr>
          <w:rtl/>
        </w:rPr>
        <w:t>כי ככל שחיפשנו לא מצאנו היכן החביאו את הכסף הזה.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שרת החינוך והתרבות ש' אלוני: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אין לי מושג, זה שייך כולו לשנה שעברה, אני אבקש לבדוק את זה.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לימור לבנת (הליכוד):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אני מניחה שאת לא יודעת, אבל אולי אוכל לקבל תשובה במועד מאוחר יותר.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שרת החינוך והתרבות ש' אלוני: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חבר הכנסת אבנר שאקי, אין לי שום בעיה לא עם עם ישראל, לא עם תורת ישראל, לא</w:t>
      </w:r>
      <w:r w:rsidR="00957838">
        <w:rPr>
          <w:rtl/>
        </w:rPr>
        <w:t xml:space="preserve"> </w:t>
      </w:r>
      <w:r w:rsidRPr="00FC0E55">
        <w:rPr>
          <w:rtl/>
        </w:rPr>
        <w:t>עם</w:t>
      </w:r>
      <w:r w:rsidR="00957838">
        <w:rPr>
          <w:rtl/>
        </w:rPr>
        <w:t xml:space="preserve"> </w:t>
      </w:r>
      <w:r w:rsidRPr="00FC0E55">
        <w:rPr>
          <w:rtl/>
        </w:rPr>
        <w:t>מדינת</w:t>
      </w:r>
      <w:r w:rsidR="00957838">
        <w:rPr>
          <w:rtl/>
        </w:rPr>
        <w:t xml:space="preserve"> </w:t>
      </w:r>
      <w:r w:rsidRPr="00FC0E55">
        <w:rPr>
          <w:rtl/>
        </w:rPr>
        <w:t>ישראל,</w:t>
      </w:r>
      <w:r w:rsidR="00957838">
        <w:rPr>
          <w:rtl/>
        </w:rPr>
        <w:t xml:space="preserve"> </w:t>
      </w:r>
      <w:r w:rsidRPr="00FC0E55">
        <w:rPr>
          <w:rtl/>
        </w:rPr>
        <w:t>לא</w:t>
      </w:r>
      <w:r w:rsidR="00957838">
        <w:rPr>
          <w:rtl/>
        </w:rPr>
        <w:t xml:space="preserve"> </w:t>
      </w:r>
      <w:r w:rsidRPr="00FC0E55">
        <w:rPr>
          <w:rtl/>
        </w:rPr>
        <w:t>עם ארץ</w:t>
      </w:r>
      <w:r w:rsidR="00957838">
        <w:rPr>
          <w:rtl/>
        </w:rPr>
        <w:t>-</w:t>
      </w:r>
      <w:r w:rsidRPr="00FC0E55">
        <w:rPr>
          <w:rtl/>
        </w:rPr>
        <w:t>ישראל ולא עם בת ישראל. כל מה שיש בו ישראל, מקובל</w:t>
      </w:r>
      <w:r w:rsidR="00957838">
        <w:rPr>
          <w:rtl/>
        </w:rPr>
        <w:t xml:space="preserve"> </w:t>
      </w:r>
      <w:r w:rsidRPr="00FC0E55">
        <w:rPr>
          <w:rtl/>
        </w:rPr>
        <w:t>עלי.</w:t>
      </w:r>
      <w:r w:rsidR="00957838">
        <w:rPr>
          <w:rtl/>
        </w:rPr>
        <w:t xml:space="preserve"> </w:t>
      </w:r>
      <w:r w:rsidRPr="00FC0E55">
        <w:rPr>
          <w:rtl/>
        </w:rPr>
        <w:t>אתה</w:t>
      </w:r>
      <w:r w:rsidR="00957838">
        <w:rPr>
          <w:rtl/>
        </w:rPr>
        <w:t xml:space="preserve"> </w:t>
      </w:r>
      <w:r w:rsidRPr="00FC0E55">
        <w:rPr>
          <w:rtl/>
        </w:rPr>
        <w:t>יודע שיש לי בעיה אחרת. הואיל ואנחנו מדינה ריבונית, וקודם היה ויכוח</w:t>
      </w:r>
      <w:r w:rsidR="00957838">
        <w:rPr>
          <w:rtl/>
        </w:rPr>
        <w:t xml:space="preserve"> </w:t>
      </w:r>
      <w:r w:rsidRPr="00FC0E55">
        <w:rPr>
          <w:rtl/>
        </w:rPr>
        <w:t>בנושא</w:t>
      </w:r>
      <w:r w:rsidR="00957838">
        <w:rPr>
          <w:rtl/>
        </w:rPr>
        <w:t xml:space="preserve"> </w:t>
      </w:r>
      <w:r w:rsidRPr="00FC0E55">
        <w:rPr>
          <w:rtl/>
        </w:rPr>
        <w:t>של</w:t>
      </w:r>
      <w:r w:rsidR="00957838">
        <w:rPr>
          <w:rtl/>
        </w:rPr>
        <w:t xml:space="preserve"> </w:t>
      </w:r>
      <w:r w:rsidRPr="00FC0E55">
        <w:rPr>
          <w:rtl/>
        </w:rPr>
        <w:t>ציונות וגלות, הטיעון שלי הוא, שכל יהודי שחי בגולה הוא בבחינת ישראלי</w:t>
      </w:r>
      <w:r w:rsidR="00957838">
        <w:rPr>
          <w:rtl/>
        </w:rPr>
        <w:t xml:space="preserve"> </w:t>
      </w:r>
      <w:r w:rsidRPr="00FC0E55">
        <w:rPr>
          <w:rtl/>
        </w:rPr>
        <w:t>שבחסר,</w:t>
      </w:r>
      <w:r w:rsidR="00957838">
        <w:rPr>
          <w:rtl/>
        </w:rPr>
        <w:t xml:space="preserve"> </w:t>
      </w:r>
      <w:r w:rsidRPr="00FC0E55">
        <w:rPr>
          <w:rtl/>
        </w:rPr>
        <w:t>במובן</w:t>
      </w:r>
      <w:r w:rsidR="00957838">
        <w:rPr>
          <w:rtl/>
        </w:rPr>
        <w:t xml:space="preserve"> </w:t>
      </w:r>
      <w:r w:rsidRPr="00FC0E55">
        <w:rPr>
          <w:rtl/>
        </w:rPr>
        <w:t>זה</w:t>
      </w:r>
      <w:r w:rsidR="00957838">
        <w:rPr>
          <w:rtl/>
        </w:rPr>
        <w:t xml:space="preserve"> </w:t>
      </w:r>
      <w:r w:rsidRPr="00FC0E55">
        <w:rPr>
          <w:rtl/>
        </w:rPr>
        <w:t xml:space="preserve">שהוא מממש את הריבונות שלו </w:t>
      </w:r>
      <w:r w:rsidR="00957838">
        <w:rPr>
          <w:rtl/>
        </w:rPr>
        <w:t>–</w:t>
      </w:r>
      <w:r w:rsidRPr="00FC0E55">
        <w:rPr>
          <w:rtl/>
        </w:rPr>
        <w:t xml:space="preserve"> מי שחי באמריקה כאמריקני, מי שחי</w:t>
      </w:r>
      <w:r w:rsidR="00957838">
        <w:rPr>
          <w:rtl/>
        </w:rPr>
        <w:t xml:space="preserve"> </w:t>
      </w:r>
      <w:r w:rsidRPr="00FC0E55">
        <w:rPr>
          <w:rtl/>
        </w:rPr>
        <w:t>באנגליה</w:t>
      </w:r>
      <w:r w:rsidR="00957838">
        <w:rPr>
          <w:rtl/>
        </w:rPr>
        <w:t xml:space="preserve"> </w:t>
      </w:r>
      <w:r w:rsidRPr="00FC0E55">
        <w:rPr>
          <w:rtl/>
        </w:rPr>
        <w:t>כאנגלי,</w:t>
      </w:r>
      <w:r w:rsidR="00957838">
        <w:rPr>
          <w:rtl/>
        </w:rPr>
        <w:t xml:space="preserve"> </w:t>
      </w:r>
      <w:r w:rsidRPr="00FC0E55">
        <w:rPr>
          <w:rtl/>
        </w:rPr>
        <w:t>כי</w:t>
      </w:r>
      <w:r w:rsidR="00957838">
        <w:rPr>
          <w:rtl/>
        </w:rPr>
        <w:t xml:space="preserve"> </w:t>
      </w:r>
      <w:r w:rsidRPr="00FC0E55">
        <w:rPr>
          <w:rtl/>
        </w:rPr>
        <w:t>הזכות לבחור ולהיבחר ולהיות שותף בקביעת גורלך וגורל החברה</w:t>
      </w:r>
      <w:r w:rsidR="00957838">
        <w:rPr>
          <w:rtl/>
        </w:rPr>
        <w:t xml:space="preserve"> </w:t>
      </w:r>
      <w:r w:rsidRPr="00FC0E55">
        <w:rPr>
          <w:rtl/>
        </w:rPr>
        <w:t>היא</w:t>
      </w:r>
      <w:r w:rsidR="00957838">
        <w:rPr>
          <w:rtl/>
        </w:rPr>
        <w:t xml:space="preserve"> </w:t>
      </w:r>
      <w:r w:rsidRPr="00FC0E55">
        <w:rPr>
          <w:rtl/>
        </w:rPr>
        <w:t>הנושא של הריבונות. ואילו אנחנו במדינת ישראל, עם ישראל, אזרחי ישראל, אנחנו</w:t>
      </w:r>
      <w:r w:rsidR="00957838">
        <w:rPr>
          <w:rtl/>
        </w:rPr>
        <w:t xml:space="preserve"> </w:t>
      </w:r>
      <w:r w:rsidRPr="00FC0E55">
        <w:rPr>
          <w:rtl/>
        </w:rPr>
        <w:t>ריבונים,</w:t>
      </w:r>
      <w:r w:rsidR="00957838">
        <w:rPr>
          <w:rtl/>
        </w:rPr>
        <w:t xml:space="preserve"> </w:t>
      </w:r>
      <w:r w:rsidRPr="00FC0E55">
        <w:rPr>
          <w:rtl/>
        </w:rPr>
        <w:t>וזה</w:t>
      </w:r>
      <w:r w:rsidR="00957838">
        <w:rPr>
          <w:rtl/>
        </w:rPr>
        <w:t xml:space="preserve"> </w:t>
      </w:r>
      <w:r w:rsidRPr="00FC0E55">
        <w:rPr>
          <w:rtl/>
        </w:rPr>
        <w:t>יותר</w:t>
      </w:r>
      <w:r w:rsidR="00957838">
        <w:rPr>
          <w:rtl/>
        </w:rPr>
        <w:t xml:space="preserve"> </w:t>
      </w:r>
      <w:r w:rsidRPr="00FC0E55">
        <w:rPr>
          <w:rtl/>
        </w:rPr>
        <w:t>ממה</w:t>
      </w:r>
      <w:r w:rsidR="00957838">
        <w:rPr>
          <w:rtl/>
        </w:rPr>
        <w:t xml:space="preserve"> </w:t>
      </w:r>
      <w:r w:rsidRPr="00FC0E55">
        <w:rPr>
          <w:rtl/>
        </w:rPr>
        <w:t>שיש</w:t>
      </w:r>
      <w:r w:rsidR="00957838">
        <w:rPr>
          <w:rtl/>
        </w:rPr>
        <w:t xml:space="preserve"> </w:t>
      </w:r>
      <w:r w:rsidRPr="00FC0E55">
        <w:rPr>
          <w:rtl/>
        </w:rPr>
        <w:t>ליהודים החיים בגולה. אבל אין לי שום בעיה, לא עם</w:t>
      </w:r>
      <w:r w:rsidR="00957838">
        <w:rPr>
          <w:rtl/>
        </w:rPr>
        <w:t xml:space="preserve"> </w:t>
      </w:r>
      <w:r w:rsidRPr="00FC0E55">
        <w:rPr>
          <w:rtl/>
        </w:rPr>
        <w:t>חוכמת ישראל, לא עם מורשת ישראל.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אבנר חי שאקי (מפד"ל):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 xml:space="preserve">אני התכוונתי למושג יהודי </w:t>
      </w:r>
      <w:r w:rsidR="00957838">
        <w:rPr>
          <w:rtl/>
        </w:rPr>
        <w:t>–</w:t>
      </w:r>
      <w:r w:rsidRPr="00FC0E55">
        <w:rPr>
          <w:rtl/>
        </w:rPr>
        <w:t xml:space="preserve"> עם יהודי, תרבות יהודית, מדינה יהודית.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שרת החינוך והתרבות ש' אלוני: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אני</w:t>
      </w:r>
      <w:r w:rsidR="00957838">
        <w:rPr>
          <w:rtl/>
        </w:rPr>
        <w:t xml:space="preserve"> </w:t>
      </w:r>
      <w:r w:rsidRPr="00FC0E55">
        <w:rPr>
          <w:rtl/>
        </w:rPr>
        <w:t>אומרת:</w:t>
      </w:r>
      <w:r w:rsidR="00957838">
        <w:rPr>
          <w:rtl/>
        </w:rPr>
        <w:t xml:space="preserve"> </w:t>
      </w:r>
      <w:r w:rsidRPr="00FC0E55">
        <w:rPr>
          <w:rtl/>
        </w:rPr>
        <w:t>עם</w:t>
      </w:r>
      <w:r w:rsidR="00957838">
        <w:rPr>
          <w:rtl/>
        </w:rPr>
        <w:t xml:space="preserve"> </w:t>
      </w:r>
      <w:r w:rsidRPr="00FC0E55">
        <w:rPr>
          <w:rtl/>
        </w:rPr>
        <w:t>יהודי</w:t>
      </w:r>
      <w:r w:rsidR="00957838">
        <w:rPr>
          <w:rtl/>
        </w:rPr>
        <w:t xml:space="preserve"> – </w:t>
      </w:r>
      <w:r w:rsidRPr="00FC0E55">
        <w:rPr>
          <w:rtl/>
        </w:rPr>
        <w:t>כן.</w:t>
      </w:r>
      <w:r w:rsidR="00957838">
        <w:rPr>
          <w:rtl/>
        </w:rPr>
        <w:t xml:space="preserve"> </w:t>
      </w:r>
      <w:r w:rsidRPr="00FC0E55">
        <w:rPr>
          <w:rtl/>
        </w:rPr>
        <w:t>עם</w:t>
      </w:r>
      <w:r w:rsidR="00957838">
        <w:rPr>
          <w:rtl/>
        </w:rPr>
        <w:t xml:space="preserve"> </w:t>
      </w:r>
      <w:r w:rsidRPr="00FC0E55">
        <w:rPr>
          <w:rtl/>
        </w:rPr>
        <w:t xml:space="preserve">יהודי </w:t>
      </w:r>
      <w:r w:rsidR="00957838">
        <w:rPr>
          <w:rtl/>
        </w:rPr>
        <w:t>–</w:t>
      </w:r>
      <w:r w:rsidRPr="00FC0E55">
        <w:rPr>
          <w:rtl/>
        </w:rPr>
        <w:t xml:space="preserve"> מקובל עלי. אבל אלו בעיות של</w:t>
      </w:r>
      <w:r w:rsidR="00957838">
        <w:rPr>
          <w:rtl/>
        </w:rPr>
        <w:t xml:space="preserve"> </w:t>
      </w:r>
      <w:r w:rsidRPr="00FC0E55">
        <w:rPr>
          <w:rtl/>
        </w:rPr>
        <w:t>טרמינולוגיה,</w:t>
      </w:r>
      <w:r w:rsidR="00957838">
        <w:rPr>
          <w:rtl/>
        </w:rPr>
        <w:t xml:space="preserve"> </w:t>
      </w:r>
      <w:r w:rsidRPr="00FC0E55">
        <w:rPr>
          <w:rtl/>
        </w:rPr>
        <w:t>שנובעות מנושא הריבונות ולא מנושא המקורות. תורת ישראל מקובלת עלי,</w:t>
      </w:r>
      <w:r w:rsidR="00957838">
        <w:rPr>
          <w:rtl/>
        </w:rPr>
        <w:t xml:space="preserve"> </w:t>
      </w:r>
      <w:r w:rsidRPr="00FC0E55">
        <w:rPr>
          <w:rtl/>
        </w:rPr>
        <w:t>עם</w:t>
      </w:r>
      <w:r w:rsidR="00957838">
        <w:rPr>
          <w:rtl/>
        </w:rPr>
        <w:t xml:space="preserve"> </w:t>
      </w:r>
      <w:r w:rsidRPr="00FC0E55">
        <w:rPr>
          <w:rtl/>
        </w:rPr>
        <w:t>ישראל</w:t>
      </w:r>
      <w:r w:rsidR="00957838">
        <w:rPr>
          <w:rtl/>
        </w:rPr>
        <w:t xml:space="preserve"> </w:t>
      </w:r>
      <w:r w:rsidRPr="00FC0E55">
        <w:rPr>
          <w:rtl/>
        </w:rPr>
        <w:t>מקובל עלי, ישראל היה אבי האומה. על כן אני משתמשת בישראל, בעם ישראל,</w:t>
      </w:r>
      <w:r w:rsidR="00957838">
        <w:rPr>
          <w:rtl/>
        </w:rPr>
        <w:t xml:space="preserve"> </w:t>
      </w:r>
      <w:r w:rsidRPr="00FC0E55">
        <w:rPr>
          <w:rtl/>
        </w:rPr>
        <w:t>במובן הציוני של המושג הזה, שכאן אנחנו ריבונים.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זה</w:t>
      </w:r>
      <w:r w:rsidR="00957838">
        <w:rPr>
          <w:rtl/>
        </w:rPr>
        <w:t xml:space="preserve"> </w:t>
      </w:r>
      <w:r w:rsidRPr="00FC0E55">
        <w:rPr>
          <w:rtl/>
        </w:rPr>
        <w:t>לא</w:t>
      </w:r>
      <w:r w:rsidR="00957838">
        <w:rPr>
          <w:rtl/>
        </w:rPr>
        <w:t xml:space="preserve"> </w:t>
      </w:r>
      <w:r w:rsidRPr="00FC0E55">
        <w:rPr>
          <w:rtl/>
        </w:rPr>
        <w:t>מקרה</w:t>
      </w:r>
      <w:r w:rsidR="00957838">
        <w:rPr>
          <w:rtl/>
        </w:rPr>
        <w:t xml:space="preserve"> </w:t>
      </w:r>
      <w:r w:rsidRPr="00FC0E55">
        <w:rPr>
          <w:rtl/>
        </w:rPr>
        <w:t>שבהכרזת</w:t>
      </w:r>
      <w:r w:rsidR="00957838">
        <w:rPr>
          <w:rtl/>
        </w:rPr>
        <w:t xml:space="preserve"> </w:t>
      </w:r>
      <w:r w:rsidRPr="00FC0E55">
        <w:rPr>
          <w:rtl/>
        </w:rPr>
        <w:t>העצמאות</w:t>
      </w:r>
      <w:r w:rsidR="00957838">
        <w:rPr>
          <w:rtl/>
        </w:rPr>
        <w:t xml:space="preserve"> </w:t>
      </w:r>
      <w:r w:rsidRPr="00FC0E55">
        <w:rPr>
          <w:rtl/>
        </w:rPr>
        <w:t>נאמר: אנו התכנסנו כאן, נציגי היישוב העברי</w:t>
      </w:r>
      <w:r w:rsidR="00957838">
        <w:rPr>
          <w:rtl/>
        </w:rPr>
        <w:t xml:space="preserve"> </w:t>
      </w:r>
      <w:r w:rsidRPr="00FC0E55">
        <w:rPr>
          <w:rtl/>
        </w:rPr>
        <w:t>והתנועה</w:t>
      </w:r>
      <w:r w:rsidR="00957838">
        <w:rPr>
          <w:rtl/>
        </w:rPr>
        <w:t xml:space="preserve"> </w:t>
      </w:r>
      <w:r w:rsidRPr="00FC0E55">
        <w:rPr>
          <w:rtl/>
        </w:rPr>
        <w:t>הציונית, והכרזנו, וכו' וכו'. ההבחנה הזאת, יכול להיות מפני שאני מבוגרת</w:t>
      </w:r>
      <w:r w:rsidR="00957838">
        <w:rPr>
          <w:rtl/>
        </w:rPr>
        <w:t xml:space="preserve"> </w:t>
      </w:r>
      <w:r w:rsidRPr="00FC0E55">
        <w:rPr>
          <w:rtl/>
        </w:rPr>
        <w:t>מדי,</w:t>
      </w:r>
      <w:r w:rsidR="00957838">
        <w:rPr>
          <w:rtl/>
        </w:rPr>
        <w:t xml:space="preserve"> </w:t>
      </w:r>
      <w:r w:rsidRPr="00FC0E55">
        <w:rPr>
          <w:rtl/>
        </w:rPr>
        <w:t xml:space="preserve">אבל הסנטימנט הזה של ההבחנה של מי שחי בארצו, במולדתו, בלשונו, בריבונותו </w:t>
      </w:r>
      <w:r w:rsidR="00957838">
        <w:rPr>
          <w:rtl/>
        </w:rPr>
        <w:t xml:space="preserve">– </w:t>
      </w:r>
      <w:r w:rsidRPr="00FC0E55">
        <w:rPr>
          <w:rtl/>
        </w:rPr>
        <w:t>יש לו עדיפות מבחינת תפיסת העולם הלאומית הציונית על פני מי שחי בגלויות.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בנושא</w:t>
      </w:r>
      <w:r w:rsidR="00957838">
        <w:rPr>
          <w:rtl/>
        </w:rPr>
        <w:t xml:space="preserve"> </w:t>
      </w:r>
      <w:r w:rsidRPr="00FC0E55">
        <w:rPr>
          <w:rtl/>
        </w:rPr>
        <w:t>הנשירה,</w:t>
      </w:r>
      <w:r w:rsidR="00957838">
        <w:rPr>
          <w:rtl/>
        </w:rPr>
        <w:t xml:space="preserve"> </w:t>
      </w:r>
      <w:r w:rsidRPr="00FC0E55">
        <w:rPr>
          <w:rtl/>
        </w:rPr>
        <w:t>הדבר</w:t>
      </w:r>
      <w:r w:rsidR="00957838">
        <w:rPr>
          <w:rtl/>
        </w:rPr>
        <w:t xml:space="preserve"> </w:t>
      </w:r>
      <w:r w:rsidRPr="00FC0E55">
        <w:rPr>
          <w:rtl/>
        </w:rPr>
        <w:t>נבדק.</w:t>
      </w:r>
      <w:r w:rsidR="00957838">
        <w:rPr>
          <w:rtl/>
        </w:rPr>
        <w:t xml:space="preserve"> </w:t>
      </w:r>
      <w:r w:rsidRPr="00FC0E55">
        <w:rPr>
          <w:rtl/>
        </w:rPr>
        <w:t>אנחנו</w:t>
      </w:r>
      <w:r w:rsidR="00957838">
        <w:rPr>
          <w:rtl/>
        </w:rPr>
        <w:t xml:space="preserve"> </w:t>
      </w:r>
      <w:r w:rsidRPr="00FC0E55">
        <w:rPr>
          <w:rtl/>
        </w:rPr>
        <w:t>עושים</w:t>
      </w:r>
      <w:r w:rsidR="00957838">
        <w:rPr>
          <w:rtl/>
        </w:rPr>
        <w:t xml:space="preserve"> </w:t>
      </w:r>
      <w:r w:rsidRPr="00FC0E55">
        <w:rPr>
          <w:rtl/>
        </w:rPr>
        <w:t>עכשיו ביקורת ובדיקה של שיעורי</w:t>
      </w:r>
      <w:r w:rsidR="00957838">
        <w:rPr>
          <w:rtl/>
        </w:rPr>
        <w:t xml:space="preserve"> </w:t>
      </w:r>
      <w:r w:rsidRPr="00FC0E55">
        <w:rPr>
          <w:rtl/>
        </w:rPr>
        <w:t>הלמידה</w:t>
      </w:r>
      <w:r w:rsidR="00957838">
        <w:rPr>
          <w:rtl/>
        </w:rPr>
        <w:t xml:space="preserve"> </w:t>
      </w:r>
      <w:r w:rsidRPr="00FC0E55">
        <w:rPr>
          <w:rtl/>
        </w:rPr>
        <w:t>ושיעורי</w:t>
      </w:r>
      <w:r w:rsidR="00957838">
        <w:rPr>
          <w:rtl/>
        </w:rPr>
        <w:t xml:space="preserve"> </w:t>
      </w:r>
      <w:r w:rsidRPr="00FC0E55">
        <w:rPr>
          <w:rtl/>
        </w:rPr>
        <w:t>הנשירה.</w:t>
      </w:r>
      <w:r w:rsidR="00957838">
        <w:rPr>
          <w:rtl/>
        </w:rPr>
        <w:t xml:space="preserve"> </w:t>
      </w:r>
      <w:r w:rsidRPr="00FC0E55">
        <w:rPr>
          <w:rtl/>
        </w:rPr>
        <w:t>עוד מישהו מחברי הכנסת שאל על העניין הזה, ואני חייבת</w:t>
      </w:r>
      <w:r w:rsidR="00957838">
        <w:rPr>
          <w:rtl/>
        </w:rPr>
        <w:t xml:space="preserve"> </w:t>
      </w:r>
      <w:r w:rsidRPr="00FC0E55">
        <w:rPr>
          <w:rtl/>
        </w:rPr>
        <w:t>לומר,</w:t>
      </w:r>
      <w:r w:rsidR="00957838">
        <w:rPr>
          <w:rtl/>
        </w:rPr>
        <w:t xml:space="preserve"> </w:t>
      </w:r>
      <w:r w:rsidRPr="00FC0E55">
        <w:rPr>
          <w:rtl/>
        </w:rPr>
        <w:t>שזה</w:t>
      </w:r>
      <w:r w:rsidR="00957838">
        <w:rPr>
          <w:rtl/>
        </w:rPr>
        <w:t xml:space="preserve"> </w:t>
      </w:r>
      <w:r w:rsidRPr="00FC0E55">
        <w:rPr>
          <w:rtl/>
        </w:rPr>
        <w:t>לא</w:t>
      </w:r>
      <w:r w:rsidR="00957838">
        <w:rPr>
          <w:rtl/>
        </w:rPr>
        <w:t xml:space="preserve"> </w:t>
      </w:r>
      <w:r w:rsidRPr="00FC0E55">
        <w:rPr>
          <w:rtl/>
        </w:rPr>
        <w:t>נמצא על מפה אחת. בוויכוח עם ועדת המנכ"לים אמרתי, שאני לא מוכנה</w:t>
      </w:r>
      <w:r w:rsidR="00957838">
        <w:rPr>
          <w:rtl/>
        </w:rPr>
        <w:t xml:space="preserve"> </w:t>
      </w:r>
      <w:r w:rsidRPr="00FC0E55">
        <w:rPr>
          <w:rtl/>
        </w:rPr>
        <w:t>לקבל מפה.</w:t>
      </w:r>
      <w:r w:rsidR="00957838">
        <w:rPr>
          <w:rtl/>
        </w:rPr>
        <w:t xml:space="preserve"> </w:t>
      </w:r>
      <w:r w:rsidRPr="00FC0E55">
        <w:rPr>
          <w:rtl/>
        </w:rPr>
        <w:t>הטיעון שלי הוא, שמשרד החינוך חייב לבדוק את הדברים נקודתית, מפני שגם</w:t>
      </w:r>
      <w:r w:rsidR="00957838">
        <w:rPr>
          <w:rtl/>
        </w:rPr>
        <w:t xml:space="preserve"> </w:t>
      </w:r>
      <w:r w:rsidRPr="00FC0E55">
        <w:rPr>
          <w:rtl/>
        </w:rPr>
        <w:t>אם</w:t>
      </w:r>
      <w:r w:rsidR="00957838">
        <w:rPr>
          <w:rtl/>
        </w:rPr>
        <w:t xml:space="preserve"> </w:t>
      </w:r>
      <w:r w:rsidRPr="00FC0E55">
        <w:rPr>
          <w:rtl/>
        </w:rPr>
        <w:t>אור</w:t>
      </w:r>
      <w:r w:rsidR="00957838">
        <w:rPr>
          <w:rtl/>
        </w:rPr>
        <w:t>-</w:t>
      </w:r>
      <w:r w:rsidRPr="00FC0E55">
        <w:rPr>
          <w:rtl/>
        </w:rPr>
        <w:t>עקיבא</w:t>
      </w:r>
      <w:r w:rsidR="00957838">
        <w:rPr>
          <w:rtl/>
        </w:rPr>
        <w:t xml:space="preserve"> </w:t>
      </w:r>
      <w:r w:rsidRPr="00FC0E55">
        <w:rPr>
          <w:rtl/>
        </w:rPr>
        <w:t>נמצאת</w:t>
      </w:r>
      <w:r w:rsidR="00957838">
        <w:rPr>
          <w:rtl/>
        </w:rPr>
        <w:t xml:space="preserve"> </w:t>
      </w:r>
      <w:r w:rsidRPr="00FC0E55">
        <w:rPr>
          <w:rtl/>
        </w:rPr>
        <w:t>במרכז הארץ, יש לה בעיות שאין לערד, אף שהיא היתה עד עכשיו</w:t>
      </w:r>
      <w:r w:rsidR="00957838">
        <w:rPr>
          <w:rtl/>
        </w:rPr>
        <w:t xml:space="preserve"> </w:t>
      </w:r>
      <w:r w:rsidRPr="00FC0E55">
        <w:rPr>
          <w:rtl/>
        </w:rPr>
        <w:t>בקריטריון של אזור פיתוח.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לכן,</w:t>
      </w:r>
      <w:r w:rsidR="00957838">
        <w:rPr>
          <w:rtl/>
        </w:rPr>
        <w:t xml:space="preserve"> </w:t>
      </w:r>
      <w:r w:rsidRPr="00FC0E55">
        <w:rPr>
          <w:rtl/>
        </w:rPr>
        <w:t>נושא</w:t>
      </w:r>
      <w:r w:rsidR="00957838">
        <w:rPr>
          <w:rtl/>
        </w:rPr>
        <w:t xml:space="preserve"> </w:t>
      </w:r>
      <w:r w:rsidRPr="00FC0E55">
        <w:rPr>
          <w:rtl/>
        </w:rPr>
        <w:t>הנשירה, ולא רק הוא, אלא גם השאלה לאיזה סוג של בית</w:t>
      </w:r>
      <w:r w:rsidR="00957838">
        <w:rPr>
          <w:rtl/>
        </w:rPr>
        <w:t>-</w:t>
      </w:r>
      <w:r w:rsidRPr="00FC0E55">
        <w:rPr>
          <w:rtl/>
        </w:rPr>
        <w:t>ספר הולכים,</w:t>
      </w:r>
      <w:r w:rsidR="00957838">
        <w:rPr>
          <w:rtl/>
        </w:rPr>
        <w:t xml:space="preserve"> </w:t>
      </w:r>
      <w:r w:rsidRPr="00FC0E55">
        <w:rPr>
          <w:rtl/>
        </w:rPr>
        <w:t>צורת</w:t>
      </w:r>
      <w:r w:rsidR="00957838">
        <w:rPr>
          <w:rtl/>
        </w:rPr>
        <w:t xml:space="preserve"> </w:t>
      </w:r>
      <w:r w:rsidRPr="00FC0E55">
        <w:rPr>
          <w:rtl/>
        </w:rPr>
        <w:t>הקידום</w:t>
      </w:r>
      <w:r w:rsidR="00957838">
        <w:rPr>
          <w:rtl/>
        </w:rPr>
        <w:t xml:space="preserve"> </w:t>
      </w:r>
      <w:r w:rsidRPr="00FC0E55">
        <w:rPr>
          <w:rtl/>
        </w:rPr>
        <w:t>וכו'</w:t>
      </w:r>
      <w:r w:rsidR="00957838">
        <w:rPr>
          <w:rtl/>
        </w:rPr>
        <w:t xml:space="preserve"> – </w:t>
      </w:r>
      <w:r w:rsidRPr="00FC0E55">
        <w:rPr>
          <w:rtl/>
        </w:rPr>
        <w:t>לדעתי, נוסף על מפה שמעניקה תוספות כאן ושם בגבול העימות,</w:t>
      </w:r>
      <w:r w:rsidR="00957838">
        <w:rPr>
          <w:rtl/>
        </w:rPr>
        <w:t xml:space="preserve"> </w:t>
      </w:r>
      <w:r w:rsidRPr="00FC0E55">
        <w:rPr>
          <w:rtl/>
        </w:rPr>
        <w:t>חובתו של משרד החינוך ללכת ולפעול נקודתית.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לחבר</w:t>
      </w:r>
      <w:r w:rsidR="00957838">
        <w:rPr>
          <w:rtl/>
        </w:rPr>
        <w:t xml:space="preserve"> </w:t>
      </w:r>
      <w:r w:rsidRPr="00FC0E55">
        <w:rPr>
          <w:rtl/>
        </w:rPr>
        <w:t>הכנסת</w:t>
      </w:r>
      <w:r w:rsidR="00957838">
        <w:rPr>
          <w:rtl/>
        </w:rPr>
        <w:t xml:space="preserve"> </w:t>
      </w:r>
      <w:r w:rsidRPr="00FC0E55">
        <w:rPr>
          <w:rtl/>
        </w:rPr>
        <w:t>רון</w:t>
      </w:r>
      <w:r w:rsidR="00957838">
        <w:rPr>
          <w:rtl/>
        </w:rPr>
        <w:t xml:space="preserve"> </w:t>
      </w:r>
      <w:r w:rsidRPr="00FC0E55">
        <w:rPr>
          <w:rtl/>
        </w:rPr>
        <w:t>נחמן,</w:t>
      </w:r>
      <w:r w:rsidR="00957838">
        <w:rPr>
          <w:rtl/>
        </w:rPr>
        <w:t xml:space="preserve"> </w:t>
      </w:r>
      <w:r w:rsidRPr="00FC0E55">
        <w:rPr>
          <w:rtl/>
        </w:rPr>
        <w:t>על שאלת רמת החינוך בשטחים. אני אמרתי שדין החינוך</w:t>
      </w:r>
      <w:r w:rsidR="00957838">
        <w:rPr>
          <w:rtl/>
        </w:rPr>
        <w:t xml:space="preserve"> </w:t>
      </w:r>
      <w:r w:rsidRPr="00FC0E55">
        <w:rPr>
          <w:rtl/>
        </w:rPr>
        <w:t>בבתי</w:t>
      </w:r>
      <w:r w:rsidR="00957838">
        <w:rPr>
          <w:rtl/>
        </w:rPr>
        <w:t>-</w:t>
      </w:r>
      <w:r w:rsidRPr="00FC0E55">
        <w:rPr>
          <w:rtl/>
        </w:rPr>
        <w:t>הספר</w:t>
      </w:r>
      <w:r w:rsidR="00957838">
        <w:rPr>
          <w:rtl/>
        </w:rPr>
        <w:t xml:space="preserve"> </w:t>
      </w:r>
      <w:r w:rsidRPr="00FC0E55">
        <w:rPr>
          <w:rtl/>
        </w:rPr>
        <w:t>בכל</w:t>
      </w:r>
      <w:r w:rsidR="00957838">
        <w:rPr>
          <w:rtl/>
        </w:rPr>
        <w:t xml:space="preserve"> </w:t>
      </w:r>
      <w:r w:rsidRPr="00FC0E55">
        <w:rPr>
          <w:rtl/>
        </w:rPr>
        <w:t>הארץ</w:t>
      </w:r>
      <w:r w:rsidR="00957838">
        <w:rPr>
          <w:rtl/>
        </w:rPr>
        <w:t xml:space="preserve"> </w:t>
      </w:r>
      <w:r w:rsidRPr="00FC0E55">
        <w:rPr>
          <w:rtl/>
        </w:rPr>
        <w:t>הוא</w:t>
      </w:r>
      <w:r w:rsidR="00957838">
        <w:rPr>
          <w:rtl/>
        </w:rPr>
        <w:t xml:space="preserve"> </w:t>
      </w:r>
      <w:r w:rsidRPr="00FC0E55">
        <w:rPr>
          <w:rtl/>
        </w:rPr>
        <w:t>אחד.</w:t>
      </w:r>
      <w:r w:rsidR="00957838">
        <w:rPr>
          <w:rtl/>
        </w:rPr>
        <w:t xml:space="preserve"> </w:t>
      </w:r>
      <w:r w:rsidRPr="00FC0E55">
        <w:rPr>
          <w:rtl/>
        </w:rPr>
        <w:t>אתה יודע זאת גם ממגע ומשא שהיה בינינו. מבחינת</w:t>
      </w:r>
      <w:r w:rsidR="00957838">
        <w:rPr>
          <w:rtl/>
        </w:rPr>
        <w:t xml:space="preserve"> </w:t>
      </w:r>
      <w:r w:rsidRPr="00FC0E55">
        <w:rPr>
          <w:rtl/>
        </w:rPr>
        <w:t>ההטבות</w:t>
      </w:r>
      <w:r w:rsidR="00957838">
        <w:rPr>
          <w:rtl/>
        </w:rPr>
        <w:t xml:space="preserve"> </w:t>
      </w:r>
      <w:r w:rsidRPr="00FC0E55">
        <w:rPr>
          <w:rtl/>
        </w:rPr>
        <w:t>באזורים,</w:t>
      </w:r>
      <w:r w:rsidR="00957838">
        <w:rPr>
          <w:rtl/>
        </w:rPr>
        <w:t xml:space="preserve"> </w:t>
      </w:r>
      <w:r w:rsidRPr="00FC0E55">
        <w:rPr>
          <w:rtl/>
        </w:rPr>
        <w:t>אני אינני קובעת. אבל אני חוזרת ואומרת, שחובתנו לעבוד נקודתית</w:t>
      </w:r>
      <w:r w:rsidR="00957838">
        <w:rPr>
          <w:rtl/>
        </w:rPr>
        <w:t xml:space="preserve"> </w:t>
      </w:r>
      <w:r w:rsidRPr="00FC0E55">
        <w:rPr>
          <w:rtl/>
        </w:rPr>
        <w:t>על מנת שכלל ילדי ישראל יקבלו את מיטב ההזדמנות להתמודד בשוויון בחברה.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בעניין</w:t>
      </w:r>
      <w:r w:rsidR="00957838">
        <w:rPr>
          <w:rtl/>
        </w:rPr>
        <w:t xml:space="preserve"> </w:t>
      </w:r>
      <w:r w:rsidRPr="00FC0E55">
        <w:rPr>
          <w:rtl/>
        </w:rPr>
        <w:t>המיגון,</w:t>
      </w:r>
      <w:r w:rsidR="00957838">
        <w:rPr>
          <w:rtl/>
        </w:rPr>
        <w:t xml:space="preserve"> </w:t>
      </w:r>
      <w:r w:rsidRPr="00FC0E55">
        <w:rPr>
          <w:rtl/>
        </w:rPr>
        <w:t>יש</w:t>
      </w:r>
      <w:r w:rsidR="00957838">
        <w:rPr>
          <w:rtl/>
        </w:rPr>
        <w:t xml:space="preserve"> </w:t>
      </w:r>
      <w:r w:rsidRPr="00FC0E55">
        <w:rPr>
          <w:rtl/>
        </w:rPr>
        <w:t>הסכם</w:t>
      </w:r>
      <w:r w:rsidR="00957838">
        <w:rPr>
          <w:rtl/>
        </w:rPr>
        <w:t xml:space="preserve"> </w:t>
      </w:r>
      <w:r w:rsidRPr="00FC0E55">
        <w:rPr>
          <w:rtl/>
        </w:rPr>
        <w:t>בין משרד האוצר, משרד החינוך והרשויות המקומיות.</w:t>
      </w:r>
      <w:r w:rsidR="00957838">
        <w:rPr>
          <w:rtl/>
        </w:rPr>
        <w:t xml:space="preserve"> </w:t>
      </w:r>
      <w:r w:rsidRPr="00FC0E55">
        <w:rPr>
          <w:rtl/>
        </w:rPr>
        <w:t>נדמה לי שלקראת שנת הלימודים הבאה אנחנו נצטרך לחזור ולבדוק את הנושא.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 xml:space="preserve">חבר הכנסת הירשזון, אתה שאלת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רון נחמן (הליכוד):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גברתי</w:t>
      </w:r>
      <w:r w:rsidR="00957838">
        <w:rPr>
          <w:rtl/>
        </w:rPr>
        <w:t xml:space="preserve"> </w:t>
      </w:r>
      <w:r w:rsidRPr="00FC0E55">
        <w:rPr>
          <w:rtl/>
        </w:rPr>
        <w:t>שרת</w:t>
      </w:r>
      <w:r w:rsidR="00957838">
        <w:rPr>
          <w:rtl/>
        </w:rPr>
        <w:t xml:space="preserve"> </w:t>
      </w:r>
      <w:r w:rsidRPr="00FC0E55">
        <w:rPr>
          <w:rtl/>
        </w:rPr>
        <w:t>החינוך, אני שאלתי שלוש שאלות: על אזורי הפיתוח וגם על המעונות,</w:t>
      </w:r>
      <w:r w:rsidR="00957838">
        <w:rPr>
          <w:rtl/>
        </w:rPr>
        <w:t xml:space="preserve"> </w:t>
      </w:r>
      <w:r w:rsidRPr="00FC0E55">
        <w:rPr>
          <w:rtl/>
        </w:rPr>
        <w:t xml:space="preserve">אם כי זה לא בתחום שלך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שרת החינוך והתרבות ש' אלוני: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אני</w:t>
      </w:r>
      <w:r w:rsidR="00957838">
        <w:rPr>
          <w:rtl/>
        </w:rPr>
        <w:t xml:space="preserve"> </w:t>
      </w:r>
      <w:r w:rsidRPr="00FC0E55">
        <w:rPr>
          <w:rtl/>
        </w:rPr>
        <w:t>גם</w:t>
      </w:r>
      <w:r w:rsidR="00957838">
        <w:rPr>
          <w:rtl/>
        </w:rPr>
        <w:t xml:space="preserve"> </w:t>
      </w:r>
      <w:r w:rsidRPr="00FC0E55">
        <w:rPr>
          <w:rtl/>
        </w:rPr>
        <w:t>לא</w:t>
      </w:r>
      <w:r w:rsidR="00957838">
        <w:rPr>
          <w:rtl/>
        </w:rPr>
        <w:t xml:space="preserve"> </w:t>
      </w:r>
      <w:r w:rsidRPr="00FC0E55">
        <w:rPr>
          <w:rtl/>
        </w:rPr>
        <w:t>חושבת שזה צריך להיות בתחום שלי. אנחנו לא הולכים להרחיב; כאשר</w:t>
      </w:r>
      <w:r w:rsidR="00957838">
        <w:rPr>
          <w:rtl/>
        </w:rPr>
        <w:t xml:space="preserve"> </w:t>
      </w:r>
      <w:r w:rsidRPr="00FC0E55">
        <w:rPr>
          <w:rtl/>
        </w:rPr>
        <w:t>אנחנו</w:t>
      </w:r>
      <w:r w:rsidR="00957838">
        <w:rPr>
          <w:rtl/>
        </w:rPr>
        <w:t xml:space="preserve"> </w:t>
      </w:r>
      <w:r w:rsidRPr="00FC0E55">
        <w:rPr>
          <w:rtl/>
        </w:rPr>
        <w:t>לא</w:t>
      </w:r>
      <w:r w:rsidR="00957838">
        <w:rPr>
          <w:rtl/>
        </w:rPr>
        <w:t xml:space="preserve"> </w:t>
      </w:r>
      <w:r w:rsidRPr="00FC0E55">
        <w:rPr>
          <w:rtl/>
        </w:rPr>
        <w:t>מתמודדים עם גילאי החובה שיש לנו, לא נוכל להחיל חינוך חובה חינם מגיל</w:t>
      </w:r>
      <w:r w:rsidR="00957838">
        <w:rPr>
          <w:rtl/>
        </w:rPr>
        <w:t xml:space="preserve"> </w:t>
      </w:r>
      <w:r w:rsidRPr="00FC0E55">
        <w:rPr>
          <w:rtl/>
        </w:rPr>
        <w:t>אפס.</w:t>
      </w:r>
      <w:r w:rsidR="00957838">
        <w:rPr>
          <w:rtl/>
        </w:rPr>
        <w:t xml:space="preserve"> </w:t>
      </w:r>
      <w:r w:rsidRPr="00FC0E55">
        <w:rPr>
          <w:rtl/>
        </w:rPr>
        <w:t>יש</w:t>
      </w:r>
      <w:r w:rsidR="00957838">
        <w:rPr>
          <w:rtl/>
        </w:rPr>
        <w:t xml:space="preserve"> </w:t>
      </w:r>
      <w:r w:rsidRPr="00FC0E55">
        <w:rPr>
          <w:rtl/>
        </w:rPr>
        <w:t>דבר חשוב אחד שאנחנו כן עושים, אנחנו מכשירים עכשיו את הגננות הפרטיות</w:t>
      </w:r>
      <w:r w:rsidR="00957838">
        <w:rPr>
          <w:rtl/>
        </w:rPr>
        <w:t xml:space="preserve"> </w:t>
      </w:r>
      <w:r w:rsidRPr="00FC0E55">
        <w:rPr>
          <w:rtl/>
        </w:rPr>
        <w:t>ואת</w:t>
      </w:r>
      <w:r w:rsidR="00957838">
        <w:rPr>
          <w:rtl/>
        </w:rPr>
        <w:t xml:space="preserve"> </w:t>
      </w:r>
      <w:r w:rsidRPr="00FC0E55">
        <w:rPr>
          <w:rtl/>
        </w:rPr>
        <w:t>המטפלות</w:t>
      </w:r>
      <w:r w:rsidR="00957838">
        <w:rPr>
          <w:rtl/>
        </w:rPr>
        <w:t xml:space="preserve"> </w:t>
      </w:r>
      <w:r w:rsidRPr="00FC0E55">
        <w:rPr>
          <w:rtl/>
        </w:rPr>
        <w:t>הפרטיות לקבלת תעודה. אם ספרית צריכה תעודה, בוודאי גם מטפלת צריכה</w:t>
      </w:r>
      <w:r w:rsidR="00957838">
        <w:rPr>
          <w:rtl/>
        </w:rPr>
        <w:t xml:space="preserve"> </w:t>
      </w:r>
      <w:r w:rsidRPr="00FC0E55">
        <w:rPr>
          <w:rtl/>
        </w:rPr>
        <w:t>תעודה, ולקראת זה אנחנו הולכים.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בעניין</w:t>
      </w:r>
      <w:r w:rsidR="00957838">
        <w:rPr>
          <w:rtl/>
        </w:rPr>
        <w:t xml:space="preserve"> </w:t>
      </w:r>
      <w:r w:rsidRPr="00FC0E55">
        <w:rPr>
          <w:rtl/>
        </w:rPr>
        <w:t>מספר</w:t>
      </w:r>
      <w:r w:rsidR="00957838">
        <w:rPr>
          <w:rtl/>
        </w:rPr>
        <w:t xml:space="preserve"> </w:t>
      </w:r>
      <w:r w:rsidRPr="00FC0E55">
        <w:rPr>
          <w:rtl/>
        </w:rPr>
        <w:t>הילדים</w:t>
      </w:r>
      <w:r w:rsidR="00957838">
        <w:rPr>
          <w:rtl/>
        </w:rPr>
        <w:t xml:space="preserve"> </w:t>
      </w:r>
      <w:r w:rsidRPr="00FC0E55">
        <w:rPr>
          <w:rtl/>
        </w:rPr>
        <w:t>בכיתה.</w:t>
      </w:r>
      <w:r w:rsidR="00957838">
        <w:rPr>
          <w:rtl/>
        </w:rPr>
        <w:t xml:space="preserve"> </w:t>
      </w:r>
      <w:r w:rsidRPr="00FC0E55">
        <w:rPr>
          <w:rtl/>
        </w:rPr>
        <w:t>הרחבת</w:t>
      </w:r>
      <w:r w:rsidR="00957838">
        <w:rPr>
          <w:rtl/>
        </w:rPr>
        <w:t xml:space="preserve"> </w:t>
      </w:r>
      <w:r w:rsidRPr="00FC0E55">
        <w:rPr>
          <w:rtl/>
        </w:rPr>
        <w:t>המבנים</w:t>
      </w:r>
      <w:r w:rsidR="00957838">
        <w:rPr>
          <w:rtl/>
        </w:rPr>
        <w:t xml:space="preserve"> </w:t>
      </w:r>
      <w:r w:rsidRPr="00FC0E55">
        <w:rPr>
          <w:rtl/>
        </w:rPr>
        <w:t>ודילול</w:t>
      </w:r>
      <w:r w:rsidR="00957838">
        <w:rPr>
          <w:rtl/>
        </w:rPr>
        <w:t xml:space="preserve"> </w:t>
      </w:r>
      <w:r w:rsidRPr="00FC0E55">
        <w:rPr>
          <w:rtl/>
        </w:rPr>
        <w:t>מספר התלמידים הם חלק</w:t>
      </w:r>
      <w:r w:rsidR="00957838">
        <w:rPr>
          <w:rtl/>
        </w:rPr>
        <w:t xml:space="preserve"> </w:t>
      </w:r>
      <w:r w:rsidRPr="00FC0E55">
        <w:rPr>
          <w:rtl/>
        </w:rPr>
        <w:t>מהפרוגרמה.</w:t>
      </w:r>
      <w:r w:rsidR="00957838">
        <w:rPr>
          <w:rtl/>
        </w:rPr>
        <w:t xml:space="preserve"> </w:t>
      </w:r>
      <w:r w:rsidRPr="00FC0E55">
        <w:rPr>
          <w:rtl/>
        </w:rPr>
        <w:t>אנחנו</w:t>
      </w:r>
      <w:r w:rsidR="00957838">
        <w:rPr>
          <w:rtl/>
        </w:rPr>
        <w:t xml:space="preserve"> </w:t>
      </w:r>
      <w:r w:rsidRPr="00FC0E55">
        <w:rPr>
          <w:rtl/>
        </w:rPr>
        <w:t>התחלנו</w:t>
      </w:r>
      <w:r w:rsidR="00957838">
        <w:rPr>
          <w:rtl/>
        </w:rPr>
        <w:t xml:space="preserve"> </w:t>
      </w:r>
      <w:r w:rsidRPr="00FC0E55">
        <w:rPr>
          <w:rtl/>
        </w:rPr>
        <w:t>בזה כבר בשנה השוטפת. אנחנו חייבים להגדיל, כי הכיתות</w:t>
      </w:r>
      <w:r w:rsidR="00957838">
        <w:rPr>
          <w:rtl/>
        </w:rPr>
        <w:t xml:space="preserve"> </w:t>
      </w:r>
      <w:r w:rsidRPr="00FC0E55">
        <w:rPr>
          <w:rtl/>
        </w:rPr>
        <w:t>אינן</w:t>
      </w:r>
      <w:r w:rsidR="00957838">
        <w:rPr>
          <w:rtl/>
        </w:rPr>
        <w:t xml:space="preserve"> </w:t>
      </w:r>
      <w:r w:rsidRPr="00FC0E55">
        <w:rPr>
          <w:rtl/>
        </w:rPr>
        <w:t>הומוגניות,</w:t>
      </w:r>
      <w:r w:rsidR="00957838">
        <w:rPr>
          <w:rtl/>
        </w:rPr>
        <w:t xml:space="preserve"> </w:t>
      </w:r>
      <w:r w:rsidRPr="00FC0E55">
        <w:rPr>
          <w:rtl/>
        </w:rPr>
        <w:t>והקושי</w:t>
      </w:r>
      <w:r w:rsidR="00957838">
        <w:rPr>
          <w:rtl/>
        </w:rPr>
        <w:t xml:space="preserve"> </w:t>
      </w:r>
      <w:r w:rsidRPr="00FC0E55">
        <w:rPr>
          <w:rtl/>
        </w:rPr>
        <w:t>הוא עצום. אבל למרות כל הקשיים התקציביים, אנחנו נרחיב</w:t>
      </w:r>
      <w:r w:rsidR="00957838">
        <w:rPr>
          <w:rtl/>
        </w:rPr>
        <w:t xml:space="preserve"> </w:t>
      </w:r>
      <w:r w:rsidRPr="00FC0E55">
        <w:rPr>
          <w:rtl/>
        </w:rPr>
        <w:t>בעניין הזה ולא נוותר, אלא נחפש מקורות אחרים.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ד' שילנסקי: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תודה רבה.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דוד מנע (הליכוד):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מה בקשר למועצה לתרבות ואמנות?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ד' שילנסקי: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סליחה,</w:t>
      </w:r>
      <w:r w:rsidR="00957838">
        <w:rPr>
          <w:rtl/>
        </w:rPr>
        <w:t xml:space="preserve"> </w:t>
      </w:r>
      <w:r w:rsidRPr="00FC0E55">
        <w:rPr>
          <w:rtl/>
        </w:rPr>
        <w:t>רק</w:t>
      </w:r>
      <w:r w:rsidR="00957838">
        <w:rPr>
          <w:rtl/>
        </w:rPr>
        <w:t xml:space="preserve"> </w:t>
      </w:r>
      <w:r w:rsidRPr="00FC0E55">
        <w:rPr>
          <w:rtl/>
        </w:rPr>
        <w:t>רגע.</w:t>
      </w:r>
      <w:r w:rsidR="00957838">
        <w:rPr>
          <w:rtl/>
        </w:rPr>
        <w:t xml:space="preserve"> </w:t>
      </w:r>
      <w:r w:rsidRPr="00FC0E55">
        <w:rPr>
          <w:rtl/>
        </w:rPr>
        <w:t>חברי הכנסת קראו קריאות ביניים. חבר הכנסת אסעד אסעד הוא</w:t>
      </w:r>
      <w:r w:rsidR="00957838">
        <w:rPr>
          <w:rtl/>
        </w:rPr>
        <w:t xml:space="preserve"> </w:t>
      </w:r>
      <w:r w:rsidRPr="00FC0E55">
        <w:rPr>
          <w:rtl/>
        </w:rPr>
        <w:t>מאוד</w:t>
      </w:r>
      <w:r w:rsidR="00957838">
        <w:rPr>
          <w:rtl/>
        </w:rPr>
        <w:t xml:space="preserve"> </w:t>
      </w:r>
      <w:r w:rsidRPr="00FC0E55">
        <w:rPr>
          <w:rtl/>
        </w:rPr>
        <w:t>מנומס,</w:t>
      </w:r>
      <w:r w:rsidR="00957838">
        <w:rPr>
          <w:rtl/>
        </w:rPr>
        <w:t xml:space="preserve"> </w:t>
      </w:r>
      <w:r w:rsidRPr="00FC0E55">
        <w:rPr>
          <w:rtl/>
        </w:rPr>
        <w:t>והוא</w:t>
      </w:r>
      <w:r w:rsidR="00957838">
        <w:rPr>
          <w:rtl/>
        </w:rPr>
        <w:t xml:space="preserve"> </w:t>
      </w:r>
      <w:r w:rsidRPr="00FC0E55">
        <w:rPr>
          <w:rtl/>
        </w:rPr>
        <w:t>שאל</w:t>
      </w:r>
      <w:r w:rsidR="00957838">
        <w:rPr>
          <w:rtl/>
        </w:rPr>
        <w:t xml:space="preserve"> </w:t>
      </w:r>
      <w:r w:rsidRPr="00FC0E55">
        <w:rPr>
          <w:rtl/>
        </w:rPr>
        <w:t>אם</w:t>
      </w:r>
      <w:r w:rsidR="00957838">
        <w:rPr>
          <w:rtl/>
        </w:rPr>
        <w:t xml:space="preserve"> </w:t>
      </w:r>
      <w:r w:rsidRPr="00FC0E55">
        <w:rPr>
          <w:rtl/>
        </w:rPr>
        <w:t>מותר</w:t>
      </w:r>
      <w:r w:rsidR="00957838">
        <w:rPr>
          <w:rtl/>
        </w:rPr>
        <w:t xml:space="preserve"> </w:t>
      </w:r>
      <w:r w:rsidRPr="00FC0E55">
        <w:rPr>
          <w:rtl/>
        </w:rPr>
        <w:t>לו</w:t>
      </w:r>
      <w:r w:rsidR="00957838">
        <w:rPr>
          <w:rtl/>
        </w:rPr>
        <w:t xml:space="preserve"> </w:t>
      </w:r>
      <w:r w:rsidRPr="00FC0E55">
        <w:rPr>
          <w:rtl/>
        </w:rPr>
        <w:t>לקרוא</w:t>
      </w:r>
      <w:r w:rsidR="00957838">
        <w:rPr>
          <w:rtl/>
        </w:rPr>
        <w:t xml:space="preserve"> </w:t>
      </w:r>
      <w:r w:rsidRPr="00FC0E55">
        <w:rPr>
          <w:rtl/>
        </w:rPr>
        <w:t>קריאת ביניים. לא נעניש אותו בגלל</w:t>
      </w:r>
      <w:r w:rsidR="00957838">
        <w:rPr>
          <w:rtl/>
        </w:rPr>
        <w:t xml:space="preserve"> </w:t>
      </w:r>
      <w:r w:rsidRPr="00FC0E55">
        <w:rPr>
          <w:rtl/>
        </w:rPr>
        <w:t>הנימוסים הטובים שלו ונאפשר לו זאת, אם את תסכימי.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שרת החינוך והתרבות ש' אלוני: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מייד. אני רק אגמור לענות לחבר הכנסת מנע.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אני</w:t>
      </w:r>
      <w:r w:rsidR="00957838">
        <w:rPr>
          <w:rtl/>
        </w:rPr>
        <w:t xml:space="preserve"> </w:t>
      </w:r>
      <w:r w:rsidRPr="00FC0E55">
        <w:rPr>
          <w:rtl/>
        </w:rPr>
        <w:t>באתי</w:t>
      </w:r>
      <w:r w:rsidR="00957838">
        <w:rPr>
          <w:rtl/>
        </w:rPr>
        <w:t xml:space="preserve"> </w:t>
      </w:r>
      <w:r w:rsidRPr="00FC0E55">
        <w:rPr>
          <w:rtl/>
        </w:rPr>
        <w:t>ומצאתי</w:t>
      </w:r>
      <w:r w:rsidR="00957838">
        <w:rPr>
          <w:rtl/>
        </w:rPr>
        <w:t xml:space="preserve"> </w:t>
      </w:r>
      <w:r w:rsidRPr="00FC0E55">
        <w:rPr>
          <w:rtl/>
        </w:rPr>
        <w:t>את</w:t>
      </w:r>
      <w:r w:rsidR="00957838">
        <w:rPr>
          <w:rtl/>
        </w:rPr>
        <w:t xml:space="preserve"> </w:t>
      </w:r>
      <w:r w:rsidRPr="00FC0E55">
        <w:rPr>
          <w:rtl/>
        </w:rPr>
        <w:t>המצב</w:t>
      </w:r>
      <w:r w:rsidR="00957838">
        <w:rPr>
          <w:rtl/>
        </w:rPr>
        <w:t xml:space="preserve"> </w:t>
      </w:r>
      <w:r w:rsidRPr="00FC0E55">
        <w:rPr>
          <w:rtl/>
        </w:rPr>
        <w:t>הקיים, והוא מאוד מאוד לא נראה לי, אבל אני לא</w:t>
      </w:r>
      <w:r w:rsidR="00957838">
        <w:rPr>
          <w:rtl/>
        </w:rPr>
        <w:t xml:space="preserve"> </w:t>
      </w:r>
      <w:r w:rsidRPr="00FC0E55">
        <w:rPr>
          <w:rtl/>
        </w:rPr>
        <w:t>יכולה</w:t>
      </w:r>
      <w:r w:rsidR="00957838">
        <w:rPr>
          <w:rtl/>
        </w:rPr>
        <w:t xml:space="preserve"> </w:t>
      </w:r>
      <w:r w:rsidRPr="00FC0E55">
        <w:rPr>
          <w:rtl/>
        </w:rPr>
        <w:t>לשנות</w:t>
      </w:r>
      <w:r w:rsidR="00957838">
        <w:rPr>
          <w:rtl/>
        </w:rPr>
        <w:t xml:space="preserve"> </w:t>
      </w:r>
      <w:r w:rsidRPr="00FC0E55">
        <w:rPr>
          <w:rtl/>
        </w:rPr>
        <w:t>אותו במחי יד, ופה היתה טעות. כאשר ראיתי את שני הגופים האלה, הדבר</w:t>
      </w:r>
      <w:r w:rsidR="00957838">
        <w:rPr>
          <w:rtl/>
        </w:rPr>
        <w:t xml:space="preserve"> </w:t>
      </w:r>
      <w:r w:rsidRPr="00FC0E55">
        <w:rPr>
          <w:rtl/>
        </w:rPr>
        <w:t>הראשון</w:t>
      </w:r>
      <w:r w:rsidR="00957838">
        <w:rPr>
          <w:rtl/>
        </w:rPr>
        <w:t xml:space="preserve"> </w:t>
      </w:r>
      <w:r w:rsidRPr="00FC0E55">
        <w:rPr>
          <w:rtl/>
        </w:rPr>
        <w:t>שרציתי לעשות זה שלב א' של מיזוג. בארץ הזאת כל גוף קיים איננו רוצה לבטל</w:t>
      </w:r>
      <w:r w:rsidR="00957838">
        <w:rPr>
          <w:rtl/>
        </w:rPr>
        <w:t xml:space="preserve"> </w:t>
      </w:r>
      <w:r w:rsidRPr="00FC0E55">
        <w:rPr>
          <w:rtl/>
        </w:rPr>
        <w:t>את</w:t>
      </w:r>
      <w:r w:rsidR="00957838">
        <w:rPr>
          <w:rtl/>
        </w:rPr>
        <w:t xml:space="preserve"> </w:t>
      </w:r>
      <w:r w:rsidRPr="00FC0E55">
        <w:rPr>
          <w:rtl/>
        </w:rPr>
        <w:t>עצמו,</w:t>
      </w:r>
      <w:r w:rsidR="00957838">
        <w:rPr>
          <w:rtl/>
        </w:rPr>
        <w:t xml:space="preserve"> </w:t>
      </w:r>
      <w:r w:rsidRPr="00FC0E55">
        <w:rPr>
          <w:rtl/>
        </w:rPr>
        <w:t>ועל כן ביקשתי שראשי המדורים של מועצה אחת יהיו חברים במדורים האחרים.</w:t>
      </w:r>
      <w:r w:rsidR="00957838">
        <w:rPr>
          <w:rtl/>
        </w:rPr>
        <w:t xml:space="preserve"> </w:t>
      </w:r>
      <w:r w:rsidRPr="00FC0E55">
        <w:rPr>
          <w:rtl/>
        </w:rPr>
        <w:t>לא</w:t>
      </w:r>
      <w:r w:rsidR="00957838">
        <w:rPr>
          <w:rtl/>
        </w:rPr>
        <w:t xml:space="preserve"> </w:t>
      </w:r>
      <w:r w:rsidRPr="00FC0E55">
        <w:rPr>
          <w:rtl/>
        </w:rPr>
        <w:t>יכולתי</w:t>
      </w:r>
      <w:r w:rsidR="00957838">
        <w:rPr>
          <w:rtl/>
        </w:rPr>
        <w:t xml:space="preserve"> </w:t>
      </w:r>
      <w:r w:rsidRPr="00FC0E55">
        <w:rPr>
          <w:rtl/>
        </w:rPr>
        <w:t>לקבוע</w:t>
      </w:r>
      <w:r w:rsidR="00957838">
        <w:rPr>
          <w:rtl/>
        </w:rPr>
        <w:t xml:space="preserve"> </w:t>
      </w:r>
      <w:r w:rsidRPr="00FC0E55">
        <w:rPr>
          <w:rtl/>
        </w:rPr>
        <w:t>אותם</w:t>
      </w:r>
      <w:r w:rsidR="00957838">
        <w:rPr>
          <w:rtl/>
        </w:rPr>
        <w:t xml:space="preserve"> </w:t>
      </w:r>
      <w:r w:rsidRPr="00FC0E55">
        <w:rPr>
          <w:rtl/>
        </w:rPr>
        <w:t>שם כראשי מדורים, כי ראשי המדורים נבחרים במועצה לתרבות</w:t>
      </w:r>
      <w:r w:rsidR="00957838">
        <w:rPr>
          <w:rtl/>
        </w:rPr>
        <w:t xml:space="preserve"> </w:t>
      </w:r>
      <w:r w:rsidRPr="00FC0E55">
        <w:rPr>
          <w:rtl/>
        </w:rPr>
        <w:t>ואמנות,</w:t>
      </w:r>
      <w:r w:rsidR="00957838">
        <w:rPr>
          <w:rtl/>
        </w:rPr>
        <w:t xml:space="preserve"> </w:t>
      </w:r>
      <w:r w:rsidRPr="00FC0E55">
        <w:rPr>
          <w:rtl/>
        </w:rPr>
        <w:t>והיתה שם אי</w:t>
      </w:r>
      <w:r w:rsidR="00957838">
        <w:rPr>
          <w:rtl/>
        </w:rPr>
        <w:t>-</w:t>
      </w:r>
      <w:r w:rsidRPr="00FC0E55">
        <w:rPr>
          <w:rtl/>
        </w:rPr>
        <w:t>הבנה. אני מקווה שזה היה בתום לב, מפני שהכוונה היתה רצויה,</w:t>
      </w:r>
      <w:r w:rsidR="00957838">
        <w:rPr>
          <w:rtl/>
        </w:rPr>
        <w:t xml:space="preserve"> </w:t>
      </w:r>
      <w:r w:rsidRPr="00FC0E55">
        <w:rPr>
          <w:rtl/>
        </w:rPr>
        <w:t>וזה סיבך את החיים לכל מיני אנשים.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ההמצאה הזאת של מועצה לתרבות ואמנות לשכונות איננה המצאה שלי, ואני לא הייתי</w:t>
      </w:r>
      <w:r w:rsidR="00957838">
        <w:rPr>
          <w:rtl/>
        </w:rPr>
        <w:t xml:space="preserve"> </w:t>
      </w:r>
      <w:r w:rsidRPr="00FC0E55">
        <w:rPr>
          <w:rtl/>
        </w:rPr>
        <w:t>הולכת</w:t>
      </w:r>
      <w:r w:rsidR="00957838">
        <w:rPr>
          <w:rtl/>
        </w:rPr>
        <w:t xml:space="preserve"> </w:t>
      </w:r>
      <w:r w:rsidRPr="00FC0E55">
        <w:rPr>
          <w:rtl/>
        </w:rPr>
        <w:t>בכיוון</w:t>
      </w:r>
      <w:r w:rsidR="00957838">
        <w:rPr>
          <w:rtl/>
        </w:rPr>
        <w:t xml:space="preserve"> </w:t>
      </w:r>
      <w:r w:rsidRPr="00FC0E55">
        <w:rPr>
          <w:rtl/>
        </w:rPr>
        <w:t>הזה.</w:t>
      </w:r>
      <w:r w:rsidR="00957838">
        <w:rPr>
          <w:rtl/>
        </w:rPr>
        <w:t xml:space="preserve"> </w:t>
      </w:r>
      <w:r w:rsidRPr="00FC0E55">
        <w:rPr>
          <w:rtl/>
        </w:rPr>
        <w:t>אני חושבת שיש למזג את הגופים, מתוך ידיעה ברורה שהשירותים</w:t>
      </w:r>
      <w:r w:rsidR="00957838">
        <w:rPr>
          <w:rtl/>
        </w:rPr>
        <w:t xml:space="preserve"> </w:t>
      </w:r>
      <w:r w:rsidRPr="00FC0E55">
        <w:rPr>
          <w:rtl/>
        </w:rPr>
        <w:t>והיצירה</w:t>
      </w:r>
      <w:r w:rsidR="00957838">
        <w:rPr>
          <w:rtl/>
        </w:rPr>
        <w:t xml:space="preserve"> </w:t>
      </w:r>
      <w:r w:rsidRPr="00FC0E55">
        <w:rPr>
          <w:rtl/>
        </w:rPr>
        <w:t>חייבים להיעשות יחד. רק לקראת סיום עבודתה של המועצה הנוכחית אוכל לעשות</w:t>
      </w:r>
      <w:r w:rsidR="00957838">
        <w:rPr>
          <w:rtl/>
        </w:rPr>
        <w:t xml:space="preserve"> </w:t>
      </w:r>
      <w:r w:rsidRPr="00FC0E55">
        <w:rPr>
          <w:rtl/>
        </w:rPr>
        <w:t>פעולה</w:t>
      </w:r>
      <w:r w:rsidR="00957838">
        <w:rPr>
          <w:rtl/>
        </w:rPr>
        <w:t xml:space="preserve"> </w:t>
      </w:r>
      <w:r w:rsidRPr="00FC0E55">
        <w:rPr>
          <w:rtl/>
        </w:rPr>
        <w:t>נוספת.</w:t>
      </w:r>
      <w:r w:rsidR="00957838">
        <w:rPr>
          <w:rtl/>
        </w:rPr>
        <w:t xml:space="preserve"> </w:t>
      </w:r>
      <w:r w:rsidRPr="00FC0E55">
        <w:rPr>
          <w:rtl/>
        </w:rPr>
        <w:t>בשלב</w:t>
      </w:r>
      <w:r w:rsidR="00957838">
        <w:rPr>
          <w:rtl/>
        </w:rPr>
        <w:t xml:space="preserve"> </w:t>
      </w:r>
      <w:r w:rsidRPr="00FC0E55">
        <w:rPr>
          <w:rtl/>
        </w:rPr>
        <w:t>א',</w:t>
      </w:r>
      <w:r w:rsidR="00957838">
        <w:rPr>
          <w:rtl/>
        </w:rPr>
        <w:t xml:space="preserve"> </w:t>
      </w:r>
      <w:r w:rsidRPr="00FC0E55">
        <w:rPr>
          <w:rtl/>
        </w:rPr>
        <w:t>על</w:t>
      </w:r>
      <w:r w:rsidR="00957838">
        <w:rPr>
          <w:rtl/>
        </w:rPr>
        <w:t>-</w:t>
      </w:r>
      <w:r w:rsidRPr="00FC0E55">
        <w:rPr>
          <w:rtl/>
        </w:rPr>
        <w:t>ידי</w:t>
      </w:r>
      <w:r w:rsidR="00957838">
        <w:rPr>
          <w:rtl/>
        </w:rPr>
        <w:t xml:space="preserve"> </w:t>
      </w:r>
      <w:r w:rsidRPr="00FC0E55">
        <w:rPr>
          <w:rtl/>
        </w:rPr>
        <w:t>קביעת השותפות, מבחינת הידע לפחות, וגם גילוי</w:t>
      </w:r>
      <w:r w:rsidR="00957838">
        <w:rPr>
          <w:rtl/>
        </w:rPr>
        <w:t xml:space="preserve"> </w:t>
      </w:r>
      <w:r w:rsidRPr="00FC0E55">
        <w:rPr>
          <w:rtl/>
        </w:rPr>
        <w:t>הרצונות, אני מקווה שהחיכוכים יפחתו ושיתוף הפעולה יגבר. לא מצא חן בעיני שהם ראו</w:t>
      </w:r>
      <w:r w:rsidR="00957838">
        <w:rPr>
          <w:rtl/>
        </w:rPr>
        <w:t xml:space="preserve"> </w:t>
      </w:r>
      <w:r w:rsidRPr="00FC0E55">
        <w:rPr>
          <w:rtl/>
        </w:rPr>
        <w:t>כביכול ניצחון בעצם הכניסה, מפני שזאת לא השיטה לעבוד.</w:t>
      </w:r>
      <w:r w:rsidR="00957838">
        <w:rPr>
          <w:rtl/>
        </w:rPr>
        <w:t xml:space="preserve"> </w:t>
      </w:r>
      <w:r w:rsidRPr="00FC0E55">
        <w:rPr>
          <w:rtl/>
        </w:rPr>
        <w:t>בבקשה, חבר הכנסת אסעד.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אסעד אסעד (הליכוד):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 xml:space="preserve">סגן שרת החינוך, חבר הכנסת גולדמן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ד' שילנסקי: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לא שומעים אותך. תרים את קולך. אתה גם מנומס וגם שקט.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אסעד אסעד (הליכוד):</w:t>
      </w:r>
    </w:p>
    <w:p w:rsidR="00957838" w:rsidRDefault="00957838" w:rsidP="00957838">
      <w:pPr>
        <w:rPr>
          <w:rtl/>
        </w:rPr>
      </w:pPr>
    </w:p>
    <w:p w:rsidR="00957838" w:rsidRDefault="00957838" w:rsidP="00957838">
      <w:pPr>
        <w:rPr>
          <w:rtl/>
        </w:rPr>
      </w:pPr>
      <w:r>
        <w:rPr>
          <w:rtl/>
        </w:rPr>
        <w:t xml:space="preserve">– – </w:t>
      </w:r>
      <w:r w:rsidR="00FC0E55" w:rsidRPr="00FC0E55">
        <w:rPr>
          <w:rtl/>
        </w:rPr>
        <w:t>אמר</w:t>
      </w:r>
      <w:r>
        <w:rPr>
          <w:rtl/>
        </w:rPr>
        <w:t xml:space="preserve"> </w:t>
      </w:r>
      <w:r w:rsidR="00FC0E55" w:rsidRPr="00FC0E55">
        <w:rPr>
          <w:rtl/>
        </w:rPr>
        <w:t>בוועדת</w:t>
      </w:r>
      <w:r>
        <w:rPr>
          <w:rtl/>
        </w:rPr>
        <w:t xml:space="preserve"> </w:t>
      </w:r>
      <w:r w:rsidR="00FC0E55" w:rsidRPr="00FC0E55">
        <w:rPr>
          <w:rtl/>
        </w:rPr>
        <w:t>הכספים,</w:t>
      </w:r>
      <w:r>
        <w:rPr>
          <w:rtl/>
        </w:rPr>
        <w:t xml:space="preserve"> </w:t>
      </w:r>
      <w:r w:rsidR="00FC0E55" w:rsidRPr="00FC0E55">
        <w:rPr>
          <w:rtl/>
        </w:rPr>
        <w:t>על</w:t>
      </w:r>
      <w:r>
        <w:rPr>
          <w:rtl/>
        </w:rPr>
        <w:t>-</w:t>
      </w:r>
      <w:r w:rsidR="00FC0E55" w:rsidRPr="00FC0E55">
        <w:rPr>
          <w:rtl/>
        </w:rPr>
        <w:t>פי</w:t>
      </w:r>
      <w:r>
        <w:rPr>
          <w:rtl/>
        </w:rPr>
        <w:t xml:space="preserve"> </w:t>
      </w:r>
      <w:r w:rsidR="00FC0E55" w:rsidRPr="00FC0E55">
        <w:rPr>
          <w:rtl/>
        </w:rPr>
        <w:t>סיכום אתך, שבתקציב 1993 יינתנו תמריצים</w:t>
      </w:r>
      <w:r>
        <w:rPr>
          <w:rtl/>
        </w:rPr>
        <w:t xml:space="preserve"> </w:t>
      </w:r>
      <w:r w:rsidR="00FC0E55" w:rsidRPr="00FC0E55">
        <w:rPr>
          <w:rtl/>
        </w:rPr>
        <w:t>למורים</w:t>
      </w:r>
      <w:r>
        <w:rPr>
          <w:rtl/>
        </w:rPr>
        <w:t xml:space="preserve"> </w:t>
      </w:r>
      <w:r w:rsidR="00FC0E55" w:rsidRPr="00FC0E55">
        <w:rPr>
          <w:rtl/>
        </w:rPr>
        <w:t>הדרוזים והצ'רקסים, כנהוג בעיירות הפיתוח.</w:t>
      </w:r>
      <w:r>
        <w:rPr>
          <w:rtl/>
        </w:rPr>
        <w:t xml:space="preserve"> </w:t>
      </w:r>
      <w:r w:rsidR="00FC0E55" w:rsidRPr="00FC0E55">
        <w:rPr>
          <w:rtl/>
        </w:rPr>
        <w:t>היישובים הצ'רקסיים והדרוזיים</w:t>
      </w:r>
      <w:r>
        <w:rPr>
          <w:rtl/>
        </w:rPr>
        <w:t xml:space="preserve"> </w:t>
      </w:r>
      <w:r w:rsidR="00FC0E55" w:rsidRPr="00FC0E55">
        <w:rPr>
          <w:rtl/>
        </w:rPr>
        <w:t>אינם מופיעים במפה החדשה של מנכ"ל משרד ראש הממשלה.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שרת החינוך והתרבות ש' אלוני: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אני מודיעה לך מעל הבמה הזאת, שיהיו תמריצים ביישובים הדרוזיים.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אסעד אסעד (הליכוד):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בתקציב 1993?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שרת החינוך והתרבות ש' אלוני: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לתקציב 1993.</w:t>
      </w:r>
      <w:r w:rsidR="00957838">
        <w:rPr>
          <w:rtl/>
        </w:rPr>
        <w:t xml:space="preserve"> </w:t>
      </w:r>
      <w:r w:rsidRPr="00FC0E55">
        <w:rPr>
          <w:rtl/>
        </w:rPr>
        <w:t>תודה.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ד' שילנסקי: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תודה</w:t>
      </w:r>
      <w:r w:rsidR="00957838">
        <w:rPr>
          <w:rtl/>
        </w:rPr>
        <w:t xml:space="preserve"> </w:t>
      </w:r>
      <w:r w:rsidRPr="00FC0E55">
        <w:rPr>
          <w:rtl/>
        </w:rPr>
        <w:t>רבה לשרה שולמית אלוני.</w:t>
      </w:r>
      <w:r w:rsidR="00957838">
        <w:rPr>
          <w:rtl/>
        </w:rPr>
        <w:t xml:space="preserve"> </w:t>
      </w:r>
      <w:r w:rsidRPr="00FC0E55">
        <w:rPr>
          <w:rtl/>
        </w:rPr>
        <w:t>אנו ניגשים לדיון. ראשון המשתתפים בדיון, חבר</w:t>
      </w:r>
      <w:r w:rsidR="00957838">
        <w:rPr>
          <w:rtl/>
        </w:rPr>
        <w:t xml:space="preserve"> </w:t>
      </w:r>
      <w:r w:rsidRPr="00FC0E55">
        <w:rPr>
          <w:rtl/>
        </w:rPr>
        <w:t>הכנסת זאב בנימין בגין, בבקשה.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זאב בנימין בגין (הליכוד):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אדוני</w:t>
      </w:r>
      <w:r w:rsidR="00957838">
        <w:rPr>
          <w:rtl/>
        </w:rPr>
        <w:t xml:space="preserve"> </w:t>
      </w:r>
      <w:r w:rsidRPr="00FC0E55">
        <w:rPr>
          <w:rtl/>
        </w:rPr>
        <w:t>היושב</w:t>
      </w:r>
      <w:r w:rsidR="00957838">
        <w:rPr>
          <w:rtl/>
        </w:rPr>
        <w:t>-</w:t>
      </w:r>
      <w:r w:rsidRPr="00FC0E55">
        <w:rPr>
          <w:rtl/>
        </w:rPr>
        <w:t>ראש,</w:t>
      </w:r>
      <w:r w:rsidR="00957838">
        <w:rPr>
          <w:rtl/>
        </w:rPr>
        <w:t xml:space="preserve"> </w:t>
      </w:r>
      <w:r w:rsidRPr="00FC0E55">
        <w:rPr>
          <w:rtl/>
        </w:rPr>
        <w:t>חברי הכנסת, קראתי את דוח</w:t>
      </w:r>
      <w:r w:rsidR="00957838">
        <w:rPr>
          <w:rtl/>
        </w:rPr>
        <w:t>-</w:t>
      </w:r>
      <w:r w:rsidRPr="00FC0E55">
        <w:rPr>
          <w:rtl/>
        </w:rPr>
        <w:t>שושני מטעם עיריית תל</w:t>
      </w:r>
      <w:r w:rsidR="00957838">
        <w:rPr>
          <w:rtl/>
        </w:rPr>
        <w:t>-</w:t>
      </w:r>
      <w:r w:rsidRPr="00FC0E55">
        <w:rPr>
          <w:rtl/>
        </w:rPr>
        <w:t>אביב. מר</w:t>
      </w:r>
      <w:r w:rsidR="00957838">
        <w:rPr>
          <w:rtl/>
        </w:rPr>
        <w:t xml:space="preserve"> </w:t>
      </w:r>
      <w:r w:rsidRPr="00FC0E55">
        <w:rPr>
          <w:rtl/>
        </w:rPr>
        <w:t>שושני</w:t>
      </w:r>
      <w:r w:rsidR="00957838">
        <w:rPr>
          <w:rtl/>
        </w:rPr>
        <w:t xml:space="preserve"> </w:t>
      </w:r>
      <w:r w:rsidRPr="00FC0E55">
        <w:rPr>
          <w:rtl/>
        </w:rPr>
        <w:t>איננו</w:t>
      </w:r>
      <w:r w:rsidR="00957838">
        <w:rPr>
          <w:rtl/>
        </w:rPr>
        <w:t xml:space="preserve"> </w:t>
      </w:r>
      <w:r w:rsidRPr="00FC0E55">
        <w:rPr>
          <w:rtl/>
        </w:rPr>
        <w:t>כאן, כפי שאמרה שרת החינוך, אבל הדיון מתקיים, ושלא בפניו אני מבקש</w:t>
      </w:r>
      <w:r w:rsidR="00957838">
        <w:rPr>
          <w:rtl/>
        </w:rPr>
        <w:t xml:space="preserve"> </w:t>
      </w:r>
      <w:r w:rsidRPr="00FC0E55">
        <w:rPr>
          <w:rtl/>
        </w:rPr>
        <w:t>לומר</w:t>
      </w:r>
      <w:r w:rsidR="00957838">
        <w:rPr>
          <w:rtl/>
        </w:rPr>
        <w:t xml:space="preserve"> </w:t>
      </w:r>
      <w:r w:rsidRPr="00FC0E55">
        <w:rPr>
          <w:rtl/>
        </w:rPr>
        <w:t>קודם</w:t>
      </w:r>
      <w:r w:rsidR="00957838">
        <w:rPr>
          <w:rtl/>
        </w:rPr>
        <w:t xml:space="preserve"> </w:t>
      </w:r>
      <w:r w:rsidRPr="00FC0E55">
        <w:rPr>
          <w:rtl/>
        </w:rPr>
        <w:t>כול,</w:t>
      </w:r>
      <w:r w:rsidR="00957838">
        <w:rPr>
          <w:rtl/>
        </w:rPr>
        <w:t xml:space="preserve"> </w:t>
      </w:r>
      <w:r w:rsidRPr="00FC0E55">
        <w:rPr>
          <w:rtl/>
        </w:rPr>
        <w:t>שזה דוח חשוב. הוא חשוב בכך שהוא נכתב; קל יותר לבקר טיוטה, קל</w:t>
      </w:r>
      <w:r w:rsidR="00957838">
        <w:rPr>
          <w:rtl/>
        </w:rPr>
        <w:t xml:space="preserve"> </w:t>
      </w:r>
      <w:r w:rsidRPr="00FC0E55">
        <w:rPr>
          <w:rtl/>
        </w:rPr>
        <w:t>יותר</w:t>
      </w:r>
      <w:r w:rsidR="00957838">
        <w:rPr>
          <w:rtl/>
        </w:rPr>
        <w:t xml:space="preserve"> </w:t>
      </w:r>
      <w:r w:rsidRPr="00FC0E55">
        <w:rPr>
          <w:rtl/>
        </w:rPr>
        <w:t>לבקר</w:t>
      </w:r>
      <w:r w:rsidR="00957838">
        <w:rPr>
          <w:rtl/>
        </w:rPr>
        <w:t xml:space="preserve"> </w:t>
      </w:r>
      <w:r w:rsidRPr="00FC0E55">
        <w:rPr>
          <w:rtl/>
        </w:rPr>
        <w:t>תוכנית</w:t>
      </w:r>
      <w:r w:rsidR="00957838">
        <w:rPr>
          <w:rtl/>
        </w:rPr>
        <w:t xml:space="preserve"> </w:t>
      </w:r>
      <w:r w:rsidRPr="00FC0E55">
        <w:rPr>
          <w:rtl/>
        </w:rPr>
        <w:t>מאשר לכתוב אותה. הוא נכתב מתוך תפיסה כוללת, ויש בו מרכיבים</w:t>
      </w:r>
      <w:r w:rsidR="00957838">
        <w:rPr>
          <w:rtl/>
        </w:rPr>
        <w:t xml:space="preserve"> </w:t>
      </w:r>
      <w:r w:rsidRPr="00FC0E55">
        <w:rPr>
          <w:rtl/>
        </w:rPr>
        <w:t>חשובים</w:t>
      </w:r>
      <w:r w:rsidR="00957838">
        <w:rPr>
          <w:rtl/>
        </w:rPr>
        <w:t xml:space="preserve"> </w:t>
      </w:r>
      <w:r w:rsidRPr="00FC0E55">
        <w:rPr>
          <w:rtl/>
        </w:rPr>
        <w:t>וחיוביים,</w:t>
      </w:r>
      <w:r w:rsidR="00957838">
        <w:rPr>
          <w:rtl/>
        </w:rPr>
        <w:t xml:space="preserve"> </w:t>
      </w:r>
      <w:r w:rsidRPr="00FC0E55">
        <w:rPr>
          <w:rtl/>
        </w:rPr>
        <w:t>כגון:</w:t>
      </w:r>
      <w:r w:rsidR="00957838">
        <w:rPr>
          <w:rtl/>
        </w:rPr>
        <w:t xml:space="preserve"> </w:t>
      </w:r>
      <w:r w:rsidRPr="00FC0E55">
        <w:rPr>
          <w:rtl/>
        </w:rPr>
        <w:t>ההמלצה</w:t>
      </w:r>
      <w:r w:rsidR="00957838">
        <w:rPr>
          <w:rtl/>
        </w:rPr>
        <w:t xml:space="preserve"> </w:t>
      </w:r>
      <w:r w:rsidRPr="00FC0E55">
        <w:rPr>
          <w:rtl/>
        </w:rPr>
        <w:t>לשלב</w:t>
      </w:r>
      <w:r w:rsidR="00957838">
        <w:rPr>
          <w:rtl/>
        </w:rPr>
        <w:t xml:space="preserve"> </w:t>
      </w:r>
      <w:r w:rsidRPr="00FC0E55">
        <w:rPr>
          <w:rtl/>
        </w:rPr>
        <w:t>או להפעיל את חוק החינוך המיוחד, וההצעה</w:t>
      </w:r>
      <w:r w:rsidR="00957838">
        <w:rPr>
          <w:rtl/>
        </w:rPr>
        <w:t xml:space="preserve"> </w:t>
      </w:r>
      <w:r w:rsidRPr="00FC0E55">
        <w:rPr>
          <w:rtl/>
        </w:rPr>
        <w:t>להסיר את המחיצות בין החינוך העיוני לבין החינוך המקצועי.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ועם</w:t>
      </w:r>
      <w:r w:rsidR="00957838">
        <w:rPr>
          <w:rtl/>
        </w:rPr>
        <w:t xml:space="preserve"> </w:t>
      </w:r>
      <w:r w:rsidRPr="00FC0E55">
        <w:rPr>
          <w:rtl/>
        </w:rPr>
        <w:t>זאת,</w:t>
      </w:r>
      <w:r w:rsidR="00957838">
        <w:rPr>
          <w:rtl/>
        </w:rPr>
        <w:t xml:space="preserve"> </w:t>
      </w:r>
      <w:r w:rsidRPr="00FC0E55">
        <w:rPr>
          <w:rtl/>
        </w:rPr>
        <w:t>איננו</w:t>
      </w:r>
      <w:r w:rsidR="00957838">
        <w:rPr>
          <w:rtl/>
        </w:rPr>
        <w:t xml:space="preserve"> </w:t>
      </w:r>
      <w:r w:rsidRPr="00FC0E55">
        <w:rPr>
          <w:rtl/>
        </w:rPr>
        <w:t xml:space="preserve">פטורים מלומר, שבדוח הזה יש איום רציני, משמעותי </w:t>
      </w:r>
      <w:r w:rsidR="00957838">
        <w:rPr>
          <w:rtl/>
        </w:rPr>
        <w:t>–</w:t>
      </w:r>
      <w:r w:rsidRPr="00FC0E55">
        <w:rPr>
          <w:rtl/>
        </w:rPr>
        <w:t xml:space="preserve"> וסכנתו</w:t>
      </w:r>
      <w:r w:rsidR="00957838">
        <w:rPr>
          <w:rtl/>
        </w:rPr>
        <w:t xml:space="preserve"> </w:t>
      </w:r>
      <w:r w:rsidRPr="00FC0E55">
        <w:rPr>
          <w:rtl/>
        </w:rPr>
        <w:t>בכך</w:t>
      </w:r>
      <w:r w:rsidR="00957838">
        <w:rPr>
          <w:rtl/>
        </w:rPr>
        <w:t xml:space="preserve"> </w:t>
      </w:r>
      <w:r w:rsidRPr="00FC0E55">
        <w:rPr>
          <w:rtl/>
        </w:rPr>
        <w:t xml:space="preserve">שבמידה מסוימת הוא מוסווה </w:t>
      </w:r>
      <w:r w:rsidR="00957838">
        <w:rPr>
          <w:rtl/>
        </w:rPr>
        <w:t>–</w:t>
      </w:r>
      <w:r w:rsidRPr="00FC0E55">
        <w:rPr>
          <w:rtl/>
        </w:rPr>
        <w:t xml:space="preserve"> על האינטגרציה בחינוך, כפי שאנחנו נוהגים בה מאז</w:t>
      </w:r>
      <w:r w:rsidR="00957838">
        <w:rPr>
          <w:rtl/>
        </w:rPr>
        <w:t xml:space="preserve"> </w:t>
      </w:r>
      <w:r w:rsidRPr="00FC0E55">
        <w:rPr>
          <w:rtl/>
        </w:rPr>
        <w:t>אותה</w:t>
      </w:r>
      <w:r w:rsidR="00957838">
        <w:rPr>
          <w:rtl/>
        </w:rPr>
        <w:t xml:space="preserve"> </w:t>
      </w:r>
      <w:r w:rsidRPr="00FC0E55">
        <w:rPr>
          <w:rtl/>
        </w:rPr>
        <w:t>החלטה</w:t>
      </w:r>
      <w:r w:rsidR="00957838">
        <w:rPr>
          <w:rtl/>
        </w:rPr>
        <w:t xml:space="preserve"> </w:t>
      </w:r>
      <w:r w:rsidRPr="00FC0E55">
        <w:rPr>
          <w:rtl/>
        </w:rPr>
        <w:t>היסטורית</w:t>
      </w:r>
      <w:r w:rsidR="00957838">
        <w:rPr>
          <w:rtl/>
        </w:rPr>
        <w:t xml:space="preserve"> </w:t>
      </w:r>
      <w:r w:rsidRPr="00FC0E55">
        <w:rPr>
          <w:rtl/>
        </w:rPr>
        <w:t>של הכנסת לפני שנות דור. האיום הוא בעיקר בהמלצה לפתוח את</w:t>
      </w:r>
      <w:r w:rsidR="00957838">
        <w:rPr>
          <w:rtl/>
        </w:rPr>
        <w:t xml:space="preserve"> </w:t>
      </w:r>
      <w:r w:rsidRPr="00FC0E55">
        <w:rPr>
          <w:rtl/>
        </w:rPr>
        <w:t>אזורי</w:t>
      </w:r>
      <w:r w:rsidR="00957838">
        <w:rPr>
          <w:rtl/>
        </w:rPr>
        <w:t xml:space="preserve"> </w:t>
      </w:r>
      <w:r w:rsidRPr="00FC0E55">
        <w:rPr>
          <w:rtl/>
        </w:rPr>
        <w:t>הרישום</w:t>
      </w:r>
      <w:r w:rsidR="00957838">
        <w:rPr>
          <w:rtl/>
        </w:rPr>
        <w:t xml:space="preserve"> </w:t>
      </w:r>
      <w:r w:rsidRPr="00FC0E55">
        <w:rPr>
          <w:rtl/>
        </w:rPr>
        <w:t>ובהמלצה</w:t>
      </w:r>
      <w:r w:rsidR="00957838">
        <w:rPr>
          <w:rtl/>
        </w:rPr>
        <w:t xml:space="preserve"> </w:t>
      </w:r>
      <w:r w:rsidRPr="00FC0E55">
        <w:rPr>
          <w:rtl/>
        </w:rPr>
        <w:t>להעניק</w:t>
      </w:r>
      <w:r w:rsidR="00957838">
        <w:rPr>
          <w:rtl/>
        </w:rPr>
        <w:t xml:space="preserve"> </w:t>
      </w:r>
      <w:r w:rsidRPr="00FC0E55">
        <w:rPr>
          <w:rtl/>
        </w:rPr>
        <w:t>לבתי</w:t>
      </w:r>
      <w:r w:rsidR="00957838">
        <w:rPr>
          <w:rtl/>
        </w:rPr>
        <w:t>-</w:t>
      </w:r>
      <w:r w:rsidRPr="00FC0E55">
        <w:rPr>
          <w:rtl/>
        </w:rPr>
        <w:t>הספר</w:t>
      </w:r>
      <w:r w:rsidR="00957838">
        <w:rPr>
          <w:rtl/>
        </w:rPr>
        <w:t xml:space="preserve"> </w:t>
      </w:r>
      <w:r w:rsidRPr="00FC0E55">
        <w:rPr>
          <w:rtl/>
        </w:rPr>
        <w:t>יכולת</w:t>
      </w:r>
      <w:r w:rsidR="00957838">
        <w:rPr>
          <w:rtl/>
        </w:rPr>
        <w:t xml:space="preserve"> </w:t>
      </w:r>
      <w:r w:rsidRPr="00FC0E55">
        <w:rPr>
          <w:rtl/>
        </w:rPr>
        <w:t>לקיים תחרות חופשית על בכורתם</w:t>
      </w:r>
      <w:r w:rsidR="00957838">
        <w:rPr>
          <w:rtl/>
        </w:rPr>
        <w:t xml:space="preserve"> </w:t>
      </w:r>
      <w:r w:rsidRPr="00FC0E55">
        <w:rPr>
          <w:rtl/>
        </w:rPr>
        <w:t>בחינוך העירוני.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משום</w:t>
      </w:r>
      <w:r w:rsidR="00957838">
        <w:rPr>
          <w:rtl/>
        </w:rPr>
        <w:t>-</w:t>
      </w:r>
      <w:r w:rsidRPr="00FC0E55">
        <w:rPr>
          <w:rtl/>
        </w:rPr>
        <w:t xml:space="preserve">מה, חברת הכנסת דליה איציק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שרת החינוך והתרבות ש' אלוני: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אני יכולה להגיד משהו?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זאב בנימין בגין (הליכוד):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תמיד, ברשות היושב</w:t>
      </w:r>
      <w:r w:rsidR="00957838">
        <w:rPr>
          <w:rtl/>
        </w:rPr>
        <w:t>-</w:t>
      </w:r>
      <w:r w:rsidRPr="00FC0E55">
        <w:rPr>
          <w:rtl/>
        </w:rPr>
        <w:t>ראש, כמובן.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שרת החינוך והתרבות ש' אלוני: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לפי הדוח, המצב כיום, באותם מקומות שבהם לומדים עד כיתה ח', שיש תחרות פרועה</w:t>
      </w:r>
      <w:r w:rsidR="00957838">
        <w:rPr>
          <w:rtl/>
        </w:rPr>
        <w:t xml:space="preserve"> </w:t>
      </w:r>
      <w:r w:rsidRPr="00FC0E55">
        <w:rPr>
          <w:rtl/>
        </w:rPr>
        <w:t>בין כל בתי</w:t>
      </w:r>
      <w:r w:rsidR="00957838">
        <w:rPr>
          <w:rtl/>
        </w:rPr>
        <w:t>-</w:t>
      </w:r>
      <w:r w:rsidRPr="00FC0E55">
        <w:rPr>
          <w:rtl/>
        </w:rPr>
        <w:t xml:space="preserve">הספר. לידיעתך, מה שמציע שושני, זו בחירה מבוקרת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זאב בנימין בגין (הליכוד):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ומכל</w:t>
      </w:r>
      <w:r w:rsidR="00957838">
        <w:rPr>
          <w:rtl/>
        </w:rPr>
        <w:t xml:space="preserve"> </w:t>
      </w:r>
      <w:r w:rsidRPr="00FC0E55">
        <w:rPr>
          <w:rtl/>
        </w:rPr>
        <w:t>מקום,</w:t>
      </w:r>
      <w:r w:rsidR="00957838">
        <w:rPr>
          <w:rtl/>
        </w:rPr>
        <w:t xml:space="preserve"> </w:t>
      </w:r>
      <w:r w:rsidRPr="00FC0E55">
        <w:rPr>
          <w:rtl/>
        </w:rPr>
        <w:t>פתיחת אזורי הרישום וההצעה להעניק מעין יכולת של כלכלה חופשית,</w:t>
      </w:r>
      <w:r w:rsidR="00957838">
        <w:rPr>
          <w:rtl/>
        </w:rPr>
        <w:t xml:space="preserve"> </w:t>
      </w:r>
      <w:r w:rsidRPr="00FC0E55">
        <w:rPr>
          <w:rtl/>
        </w:rPr>
        <w:t>תחרות</w:t>
      </w:r>
      <w:r w:rsidR="00957838">
        <w:rPr>
          <w:rtl/>
        </w:rPr>
        <w:t xml:space="preserve"> </w:t>
      </w:r>
      <w:r w:rsidRPr="00FC0E55">
        <w:rPr>
          <w:rtl/>
        </w:rPr>
        <w:t>חופשית</w:t>
      </w:r>
      <w:r w:rsidR="00957838">
        <w:rPr>
          <w:rtl/>
        </w:rPr>
        <w:t xml:space="preserve"> </w:t>
      </w:r>
      <w:r w:rsidRPr="00FC0E55">
        <w:rPr>
          <w:rtl/>
        </w:rPr>
        <w:t>על</w:t>
      </w:r>
      <w:r w:rsidR="00957838">
        <w:rPr>
          <w:rtl/>
        </w:rPr>
        <w:t xml:space="preserve"> </w:t>
      </w:r>
      <w:r w:rsidRPr="00FC0E55">
        <w:rPr>
          <w:rtl/>
        </w:rPr>
        <w:t>הבכורה, יש בהן סכנה מיידית, שעל</w:t>
      </w:r>
      <w:r w:rsidR="00957838">
        <w:rPr>
          <w:rtl/>
        </w:rPr>
        <w:t>-</w:t>
      </w:r>
      <w:r w:rsidRPr="00FC0E55">
        <w:rPr>
          <w:rtl/>
        </w:rPr>
        <w:t>פיה בתי</w:t>
      </w:r>
      <w:r w:rsidR="00957838">
        <w:rPr>
          <w:rtl/>
        </w:rPr>
        <w:t>-</w:t>
      </w:r>
      <w:r w:rsidRPr="00FC0E55">
        <w:rPr>
          <w:rtl/>
        </w:rPr>
        <w:t>ספר באזורים מבוססים</w:t>
      </w:r>
      <w:r w:rsidR="00957838">
        <w:rPr>
          <w:rtl/>
        </w:rPr>
        <w:t xml:space="preserve"> </w:t>
      </w:r>
      <w:r w:rsidRPr="00FC0E55">
        <w:rPr>
          <w:rtl/>
        </w:rPr>
        <w:t>יזכו</w:t>
      </w:r>
      <w:r w:rsidR="00957838">
        <w:rPr>
          <w:rtl/>
        </w:rPr>
        <w:t xml:space="preserve"> </w:t>
      </w:r>
      <w:r w:rsidRPr="00FC0E55">
        <w:rPr>
          <w:rtl/>
        </w:rPr>
        <w:t>לבכורה</w:t>
      </w:r>
      <w:r w:rsidR="00957838">
        <w:rPr>
          <w:rtl/>
        </w:rPr>
        <w:t xml:space="preserve"> </w:t>
      </w:r>
      <w:r w:rsidRPr="00FC0E55">
        <w:rPr>
          <w:rtl/>
        </w:rPr>
        <w:t>כמעט אוטומטית, ובתי</w:t>
      </w:r>
      <w:r w:rsidR="00957838">
        <w:rPr>
          <w:rtl/>
        </w:rPr>
        <w:t>-</w:t>
      </w:r>
      <w:r w:rsidRPr="00FC0E55">
        <w:rPr>
          <w:rtl/>
        </w:rPr>
        <w:t>ספר באזורים מבוססים פחות יתחרו ויתחרו ויתחרו</w:t>
      </w:r>
      <w:r w:rsidR="00957838">
        <w:rPr>
          <w:rtl/>
        </w:rPr>
        <w:t xml:space="preserve"> –</w:t>
      </w:r>
      <w:r w:rsidRPr="00FC0E55">
        <w:rPr>
          <w:rtl/>
        </w:rPr>
        <w:t xml:space="preserve"> ולא יצליחו.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חברת</w:t>
      </w:r>
      <w:r w:rsidR="00957838">
        <w:rPr>
          <w:rtl/>
        </w:rPr>
        <w:t xml:space="preserve"> </w:t>
      </w:r>
      <w:r w:rsidRPr="00FC0E55">
        <w:rPr>
          <w:rtl/>
        </w:rPr>
        <w:t>הכנסת</w:t>
      </w:r>
      <w:r w:rsidR="00957838">
        <w:rPr>
          <w:rtl/>
        </w:rPr>
        <w:t xml:space="preserve"> </w:t>
      </w:r>
      <w:r w:rsidRPr="00FC0E55">
        <w:rPr>
          <w:rtl/>
        </w:rPr>
        <w:t>דליה איציק מבחינה מסוימת נטפלה לחינוך הדתי, בציינה שיש דרכים</w:t>
      </w:r>
      <w:r w:rsidR="00957838">
        <w:rPr>
          <w:rtl/>
        </w:rPr>
        <w:t xml:space="preserve"> </w:t>
      </w:r>
      <w:r w:rsidRPr="00FC0E55">
        <w:rPr>
          <w:rtl/>
        </w:rPr>
        <w:t>לעקוף את רעיון האינטגרציה וליצור חינוך אליטיסטי, אבל גם בחינוך הכללי יש מעקפים</w:t>
      </w:r>
      <w:r w:rsidR="00957838">
        <w:rPr>
          <w:rtl/>
        </w:rPr>
        <w:t xml:space="preserve"> </w:t>
      </w:r>
      <w:r w:rsidRPr="00FC0E55">
        <w:rPr>
          <w:rtl/>
        </w:rPr>
        <w:t>כאלה:</w:t>
      </w:r>
      <w:r w:rsidR="00957838">
        <w:rPr>
          <w:rtl/>
        </w:rPr>
        <w:t xml:space="preserve"> </w:t>
      </w:r>
      <w:r w:rsidRPr="00FC0E55">
        <w:rPr>
          <w:rtl/>
        </w:rPr>
        <w:t>בתי</w:t>
      </w:r>
      <w:r w:rsidR="00957838">
        <w:rPr>
          <w:rtl/>
        </w:rPr>
        <w:t>-</w:t>
      </w:r>
      <w:r w:rsidRPr="00FC0E55">
        <w:rPr>
          <w:rtl/>
        </w:rPr>
        <w:t>הספר</w:t>
      </w:r>
      <w:r w:rsidR="00957838">
        <w:rPr>
          <w:rtl/>
        </w:rPr>
        <w:t xml:space="preserve"> </w:t>
      </w:r>
      <w:r w:rsidRPr="00FC0E55">
        <w:rPr>
          <w:rtl/>
        </w:rPr>
        <w:t>העל</w:t>
      </w:r>
      <w:r w:rsidR="00957838">
        <w:rPr>
          <w:rtl/>
        </w:rPr>
        <w:t>-</w:t>
      </w:r>
      <w:r w:rsidRPr="00FC0E55">
        <w:rPr>
          <w:rtl/>
        </w:rPr>
        <w:t>אזוריים,</w:t>
      </w:r>
      <w:r w:rsidR="00957838">
        <w:rPr>
          <w:rtl/>
        </w:rPr>
        <w:t xml:space="preserve"> </w:t>
      </w:r>
      <w:r w:rsidRPr="00FC0E55">
        <w:rPr>
          <w:rtl/>
        </w:rPr>
        <w:t>בתי</w:t>
      </w:r>
      <w:r w:rsidR="00957838">
        <w:rPr>
          <w:rtl/>
        </w:rPr>
        <w:t>-</w:t>
      </w:r>
      <w:r w:rsidRPr="00FC0E55">
        <w:rPr>
          <w:rtl/>
        </w:rPr>
        <w:t>ספר</w:t>
      </w:r>
      <w:r w:rsidR="00957838">
        <w:rPr>
          <w:rtl/>
        </w:rPr>
        <w:t xml:space="preserve"> </w:t>
      </w:r>
      <w:r w:rsidRPr="00FC0E55">
        <w:rPr>
          <w:rtl/>
        </w:rPr>
        <w:t>מיוחדים לאמנויות, בתי</w:t>
      </w:r>
      <w:r w:rsidR="00957838">
        <w:rPr>
          <w:rtl/>
        </w:rPr>
        <w:t>-</w:t>
      </w:r>
      <w:r w:rsidRPr="00FC0E55">
        <w:rPr>
          <w:rtl/>
        </w:rPr>
        <w:t>ספר לטבע.</w:t>
      </w:r>
      <w:r w:rsidR="00957838">
        <w:rPr>
          <w:rtl/>
        </w:rPr>
        <w:t xml:space="preserve"> </w:t>
      </w:r>
      <w:r w:rsidRPr="00FC0E55">
        <w:rPr>
          <w:rtl/>
        </w:rPr>
        <w:t>אחרי</w:t>
      </w:r>
      <w:r w:rsidR="00957838">
        <w:rPr>
          <w:rtl/>
        </w:rPr>
        <w:t xml:space="preserve"> </w:t>
      </w:r>
      <w:r w:rsidRPr="00FC0E55">
        <w:rPr>
          <w:rtl/>
        </w:rPr>
        <w:t>שנים</w:t>
      </w:r>
      <w:r w:rsidR="00957838">
        <w:rPr>
          <w:rtl/>
        </w:rPr>
        <w:t xml:space="preserve"> </w:t>
      </w:r>
      <w:r w:rsidRPr="00FC0E55">
        <w:rPr>
          <w:rtl/>
        </w:rPr>
        <w:t>אחדות</w:t>
      </w:r>
      <w:r w:rsidR="00957838">
        <w:rPr>
          <w:rtl/>
        </w:rPr>
        <w:t xml:space="preserve"> </w:t>
      </w:r>
      <w:r w:rsidRPr="00FC0E55">
        <w:rPr>
          <w:rtl/>
        </w:rPr>
        <w:t>התברר</w:t>
      </w:r>
      <w:r w:rsidR="00957838">
        <w:rPr>
          <w:rtl/>
        </w:rPr>
        <w:t xml:space="preserve"> </w:t>
      </w:r>
      <w:r w:rsidRPr="00FC0E55">
        <w:rPr>
          <w:rtl/>
        </w:rPr>
        <w:t>מה</w:t>
      </w:r>
      <w:r w:rsidR="00957838">
        <w:rPr>
          <w:rtl/>
        </w:rPr>
        <w:t xml:space="preserve"> </w:t>
      </w:r>
      <w:r w:rsidRPr="00FC0E55">
        <w:rPr>
          <w:rtl/>
        </w:rPr>
        <w:t>שניתן</w:t>
      </w:r>
      <w:r w:rsidR="00957838">
        <w:rPr>
          <w:rtl/>
        </w:rPr>
        <w:t xml:space="preserve"> </w:t>
      </w:r>
      <w:r w:rsidRPr="00FC0E55">
        <w:rPr>
          <w:rtl/>
        </w:rPr>
        <w:t>היה</w:t>
      </w:r>
      <w:r w:rsidR="00957838">
        <w:rPr>
          <w:rtl/>
        </w:rPr>
        <w:t xml:space="preserve"> </w:t>
      </w:r>
      <w:r w:rsidRPr="00FC0E55">
        <w:rPr>
          <w:rtl/>
        </w:rPr>
        <w:t>לצפות, שהם הפכו לבתי</w:t>
      </w:r>
      <w:r w:rsidR="00957838">
        <w:rPr>
          <w:rtl/>
        </w:rPr>
        <w:t>-</w:t>
      </w:r>
      <w:r w:rsidRPr="00FC0E55">
        <w:rPr>
          <w:rtl/>
        </w:rPr>
        <w:t>ספר שבהם מצטיינים אלה</w:t>
      </w:r>
      <w:r w:rsidR="00957838">
        <w:rPr>
          <w:rtl/>
        </w:rPr>
        <w:t xml:space="preserve"> </w:t>
      </w:r>
      <w:r w:rsidRPr="00FC0E55">
        <w:rPr>
          <w:rtl/>
        </w:rPr>
        <w:t>שמצטיינים מלכתחילה.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היסוד</w:t>
      </w:r>
      <w:r w:rsidR="00957838">
        <w:rPr>
          <w:rtl/>
        </w:rPr>
        <w:t xml:space="preserve"> </w:t>
      </w:r>
      <w:r w:rsidRPr="00FC0E55">
        <w:rPr>
          <w:rtl/>
        </w:rPr>
        <w:t>לפעולתנו</w:t>
      </w:r>
      <w:r w:rsidR="00957838">
        <w:rPr>
          <w:rtl/>
        </w:rPr>
        <w:t xml:space="preserve"> </w:t>
      </w:r>
      <w:r w:rsidRPr="00FC0E55">
        <w:rPr>
          <w:rtl/>
        </w:rPr>
        <w:t>החינוכית</w:t>
      </w:r>
      <w:r w:rsidR="00957838">
        <w:rPr>
          <w:rtl/>
        </w:rPr>
        <w:t xml:space="preserve"> </w:t>
      </w:r>
      <w:r w:rsidRPr="00FC0E55">
        <w:rPr>
          <w:rtl/>
        </w:rPr>
        <w:t>מאז אותה החלטה חשובה של הכנסת הוא הצורך להעניק</w:t>
      </w:r>
      <w:r w:rsidR="00957838">
        <w:rPr>
          <w:rtl/>
        </w:rPr>
        <w:t xml:space="preserve"> </w:t>
      </w:r>
      <w:r w:rsidRPr="00FC0E55">
        <w:rPr>
          <w:rtl/>
        </w:rPr>
        <w:t>שוויון</w:t>
      </w:r>
      <w:r w:rsidR="00957838">
        <w:rPr>
          <w:rtl/>
        </w:rPr>
        <w:t xml:space="preserve"> </w:t>
      </w:r>
      <w:r w:rsidRPr="00FC0E55">
        <w:rPr>
          <w:rtl/>
        </w:rPr>
        <w:t>הזדמנויות</w:t>
      </w:r>
      <w:r w:rsidR="00957838">
        <w:rPr>
          <w:rtl/>
        </w:rPr>
        <w:t xml:space="preserve"> </w:t>
      </w:r>
      <w:r w:rsidRPr="00FC0E55">
        <w:rPr>
          <w:rtl/>
        </w:rPr>
        <w:t>לכל</w:t>
      </w:r>
      <w:r w:rsidR="00957838">
        <w:rPr>
          <w:rtl/>
        </w:rPr>
        <w:t xml:space="preserve"> </w:t>
      </w:r>
      <w:r w:rsidRPr="00FC0E55">
        <w:rPr>
          <w:rtl/>
        </w:rPr>
        <w:t>ילד</w:t>
      </w:r>
      <w:r w:rsidR="00957838">
        <w:rPr>
          <w:rtl/>
        </w:rPr>
        <w:t xml:space="preserve"> </w:t>
      </w:r>
      <w:r w:rsidRPr="00FC0E55">
        <w:rPr>
          <w:rtl/>
        </w:rPr>
        <w:t>ולכל</w:t>
      </w:r>
      <w:r w:rsidR="00957838">
        <w:rPr>
          <w:rtl/>
        </w:rPr>
        <w:t xml:space="preserve"> </w:t>
      </w:r>
      <w:r w:rsidRPr="00FC0E55">
        <w:rPr>
          <w:rtl/>
        </w:rPr>
        <w:t>ילדה.</w:t>
      </w:r>
      <w:r w:rsidR="00957838">
        <w:rPr>
          <w:rtl/>
        </w:rPr>
        <w:t xml:space="preserve"> </w:t>
      </w:r>
      <w:r w:rsidRPr="00FC0E55">
        <w:rPr>
          <w:rtl/>
        </w:rPr>
        <w:t>שוויון</w:t>
      </w:r>
      <w:r w:rsidR="00957838">
        <w:rPr>
          <w:rtl/>
        </w:rPr>
        <w:t xml:space="preserve"> </w:t>
      </w:r>
      <w:r w:rsidRPr="00FC0E55">
        <w:rPr>
          <w:rtl/>
        </w:rPr>
        <w:t>זה של ההזדמנויות אסור שיהיה</w:t>
      </w:r>
      <w:r w:rsidR="00957838">
        <w:rPr>
          <w:rtl/>
        </w:rPr>
        <w:t xml:space="preserve"> </w:t>
      </w:r>
      <w:r w:rsidRPr="00FC0E55">
        <w:rPr>
          <w:rtl/>
        </w:rPr>
        <w:t>פורמלי,</w:t>
      </w:r>
      <w:r w:rsidR="00957838">
        <w:rPr>
          <w:rtl/>
        </w:rPr>
        <w:t xml:space="preserve"> </w:t>
      </w:r>
      <w:r w:rsidRPr="00FC0E55">
        <w:rPr>
          <w:rtl/>
        </w:rPr>
        <w:t>ולא די שהילד יוכל באופן פורמלי להיכנס בשעריו של בית</w:t>
      </w:r>
      <w:r w:rsidR="00957838">
        <w:rPr>
          <w:rtl/>
        </w:rPr>
        <w:t>-</w:t>
      </w:r>
      <w:r w:rsidRPr="00FC0E55">
        <w:rPr>
          <w:rtl/>
        </w:rPr>
        <w:t>ספר מסוים.</w:t>
      </w:r>
      <w:r w:rsidR="00957838">
        <w:rPr>
          <w:rtl/>
        </w:rPr>
        <w:t xml:space="preserve"> </w:t>
      </w:r>
      <w:r w:rsidRPr="00FC0E55">
        <w:rPr>
          <w:rtl/>
        </w:rPr>
        <w:t>צריכה</w:t>
      </w:r>
      <w:r w:rsidR="00957838">
        <w:rPr>
          <w:rtl/>
        </w:rPr>
        <w:t xml:space="preserve"> </w:t>
      </w:r>
      <w:r w:rsidRPr="00FC0E55">
        <w:rPr>
          <w:rtl/>
        </w:rPr>
        <w:t>להיות</w:t>
      </w:r>
      <w:r w:rsidR="00957838">
        <w:rPr>
          <w:rtl/>
        </w:rPr>
        <w:t xml:space="preserve"> </w:t>
      </w:r>
      <w:r w:rsidRPr="00FC0E55">
        <w:rPr>
          <w:rtl/>
        </w:rPr>
        <w:t>לו הזדמנות, על</w:t>
      </w:r>
      <w:r w:rsidR="00957838">
        <w:rPr>
          <w:rtl/>
        </w:rPr>
        <w:t>-</w:t>
      </w:r>
      <w:r w:rsidRPr="00FC0E55">
        <w:rPr>
          <w:rtl/>
        </w:rPr>
        <w:t>ידי טיפוחו המיוחד של הילד החלש במסגרת בית</w:t>
      </w:r>
      <w:r w:rsidR="00957838">
        <w:rPr>
          <w:rtl/>
        </w:rPr>
        <w:t>-</w:t>
      </w:r>
      <w:r w:rsidRPr="00FC0E55">
        <w:rPr>
          <w:rtl/>
        </w:rPr>
        <w:t>הספר, למצות את</w:t>
      </w:r>
      <w:r w:rsidR="00957838">
        <w:rPr>
          <w:rtl/>
        </w:rPr>
        <w:t xml:space="preserve"> </w:t>
      </w:r>
      <w:r w:rsidRPr="00FC0E55">
        <w:rPr>
          <w:rtl/>
        </w:rPr>
        <w:t>מלוא</w:t>
      </w:r>
      <w:r w:rsidR="00957838">
        <w:rPr>
          <w:rtl/>
        </w:rPr>
        <w:t xml:space="preserve"> </w:t>
      </w:r>
      <w:r w:rsidRPr="00FC0E55">
        <w:rPr>
          <w:rtl/>
        </w:rPr>
        <w:t>יכולתו.</w:t>
      </w:r>
      <w:r w:rsidR="00957838">
        <w:rPr>
          <w:rtl/>
        </w:rPr>
        <w:t xml:space="preserve"> </w:t>
      </w:r>
      <w:r w:rsidRPr="00FC0E55">
        <w:rPr>
          <w:rtl/>
        </w:rPr>
        <w:t>המכשיר לעשיית המעשה החינוכי החשוב הזה הלוא הוא האינטגרציה, ועם</w:t>
      </w:r>
      <w:r w:rsidR="00957838">
        <w:rPr>
          <w:rtl/>
        </w:rPr>
        <w:t xml:space="preserve"> </w:t>
      </w:r>
      <w:r w:rsidRPr="00FC0E55">
        <w:rPr>
          <w:rtl/>
        </w:rPr>
        <w:t>כל</w:t>
      </w:r>
      <w:r w:rsidR="00957838">
        <w:rPr>
          <w:rtl/>
        </w:rPr>
        <w:t xml:space="preserve"> </w:t>
      </w:r>
      <w:r w:rsidRPr="00FC0E55">
        <w:rPr>
          <w:rtl/>
        </w:rPr>
        <w:t>הקשיים,</w:t>
      </w:r>
      <w:r w:rsidR="00957838">
        <w:rPr>
          <w:rtl/>
        </w:rPr>
        <w:t xml:space="preserve"> </w:t>
      </w:r>
      <w:r w:rsidRPr="00FC0E55">
        <w:rPr>
          <w:rtl/>
        </w:rPr>
        <w:t>אנחנו כן צריכים להביא במחיצה אחת, בלשון העיר תל</w:t>
      </w:r>
      <w:r w:rsidR="00957838">
        <w:rPr>
          <w:rtl/>
        </w:rPr>
        <w:t>-</w:t>
      </w:r>
      <w:r w:rsidRPr="00FC0E55">
        <w:rPr>
          <w:rtl/>
        </w:rPr>
        <w:t>אביב, שלמענה נכתב</w:t>
      </w:r>
      <w:r w:rsidR="00957838">
        <w:rPr>
          <w:rtl/>
        </w:rPr>
        <w:t xml:space="preserve"> </w:t>
      </w:r>
      <w:r w:rsidRPr="00FC0E55">
        <w:rPr>
          <w:rtl/>
        </w:rPr>
        <w:t>הדין</w:t>
      </w:r>
      <w:r w:rsidR="00957838">
        <w:rPr>
          <w:rtl/>
        </w:rPr>
        <w:t>-</w:t>
      </w:r>
      <w:r w:rsidRPr="00FC0E55">
        <w:rPr>
          <w:rtl/>
        </w:rPr>
        <w:t>וחשבון</w:t>
      </w:r>
      <w:r w:rsidR="00957838">
        <w:rPr>
          <w:rtl/>
        </w:rPr>
        <w:t xml:space="preserve"> </w:t>
      </w:r>
      <w:r w:rsidRPr="00FC0E55">
        <w:rPr>
          <w:rtl/>
        </w:rPr>
        <w:t>הזה,</w:t>
      </w:r>
      <w:r w:rsidR="00957838">
        <w:rPr>
          <w:rtl/>
        </w:rPr>
        <w:t xml:space="preserve"> </w:t>
      </w:r>
      <w:r w:rsidRPr="00FC0E55">
        <w:rPr>
          <w:rtl/>
        </w:rPr>
        <w:t>את "הדרומיים" ו"הצפוניים", עם כל הקשיים הכרוכים בכך, וחלילה</w:t>
      </w:r>
      <w:r w:rsidR="00957838">
        <w:rPr>
          <w:rtl/>
        </w:rPr>
        <w:t xml:space="preserve"> </w:t>
      </w:r>
      <w:r w:rsidRPr="00FC0E55">
        <w:rPr>
          <w:rtl/>
        </w:rPr>
        <w:t>לנו להביא לידי הפרדה בין הקבוצות האלה.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הקשיים</w:t>
      </w:r>
      <w:r w:rsidR="00957838">
        <w:rPr>
          <w:rtl/>
        </w:rPr>
        <w:t xml:space="preserve"> </w:t>
      </w:r>
      <w:r w:rsidRPr="00FC0E55">
        <w:rPr>
          <w:rtl/>
        </w:rPr>
        <w:t>בדרך הזאת ברורים:</w:t>
      </w:r>
      <w:r w:rsidR="00957838">
        <w:rPr>
          <w:rtl/>
        </w:rPr>
        <w:t xml:space="preserve"> </w:t>
      </w:r>
      <w:r w:rsidRPr="00FC0E55">
        <w:rPr>
          <w:rtl/>
        </w:rPr>
        <w:t>קשיים לתלמיד, קשיים למורה, קשיים למנהל. אבל לא</w:t>
      </w:r>
      <w:r w:rsidR="00957838">
        <w:rPr>
          <w:rtl/>
        </w:rPr>
        <w:t xml:space="preserve"> </w:t>
      </w:r>
      <w:r w:rsidRPr="00FC0E55">
        <w:rPr>
          <w:rtl/>
        </w:rPr>
        <w:t>רק</w:t>
      </w:r>
      <w:r w:rsidR="00957838">
        <w:rPr>
          <w:rtl/>
        </w:rPr>
        <w:t xml:space="preserve"> </w:t>
      </w:r>
      <w:r w:rsidRPr="00FC0E55">
        <w:rPr>
          <w:rtl/>
        </w:rPr>
        <w:t>בסקר,</w:t>
      </w:r>
      <w:r w:rsidR="00957838">
        <w:rPr>
          <w:rtl/>
        </w:rPr>
        <w:t xml:space="preserve"> </w:t>
      </w:r>
      <w:r w:rsidRPr="00FC0E55">
        <w:rPr>
          <w:rtl/>
        </w:rPr>
        <w:t>גם</w:t>
      </w:r>
      <w:r w:rsidR="00957838">
        <w:rPr>
          <w:rtl/>
        </w:rPr>
        <w:t xml:space="preserve"> </w:t>
      </w:r>
      <w:r w:rsidRPr="00FC0E55">
        <w:rPr>
          <w:rtl/>
        </w:rPr>
        <w:t>בין</w:t>
      </w:r>
      <w:r w:rsidR="00957838">
        <w:rPr>
          <w:rtl/>
        </w:rPr>
        <w:t xml:space="preserve"> </w:t>
      </w:r>
      <w:r w:rsidRPr="00FC0E55">
        <w:rPr>
          <w:rtl/>
        </w:rPr>
        <w:t>בעלי</w:t>
      </w:r>
      <w:r w:rsidR="00957838">
        <w:rPr>
          <w:rtl/>
        </w:rPr>
        <w:t xml:space="preserve"> </w:t>
      </w:r>
      <w:r w:rsidRPr="00FC0E55">
        <w:rPr>
          <w:rtl/>
        </w:rPr>
        <w:t>המקצוע</w:t>
      </w:r>
      <w:r w:rsidR="00957838">
        <w:rPr>
          <w:rtl/>
        </w:rPr>
        <w:t xml:space="preserve"> – </w:t>
      </w:r>
      <w:r w:rsidRPr="00FC0E55">
        <w:rPr>
          <w:rtl/>
        </w:rPr>
        <w:t>ואני</w:t>
      </w:r>
      <w:r w:rsidR="00957838">
        <w:rPr>
          <w:rtl/>
        </w:rPr>
        <w:t xml:space="preserve"> </w:t>
      </w:r>
      <w:r w:rsidRPr="00FC0E55">
        <w:rPr>
          <w:rtl/>
        </w:rPr>
        <w:t>אינני</w:t>
      </w:r>
      <w:r w:rsidR="00957838">
        <w:rPr>
          <w:rtl/>
        </w:rPr>
        <w:t xml:space="preserve"> </w:t>
      </w:r>
      <w:r w:rsidRPr="00FC0E55">
        <w:rPr>
          <w:rtl/>
        </w:rPr>
        <w:t>כזה</w:t>
      </w:r>
      <w:r w:rsidR="00957838">
        <w:rPr>
          <w:rtl/>
        </w:rPr>
        <w:t xml:space="preserve"> –</w:t>
      </w:r>
      <w:r w:rsidRPr="00FC0E55">
        <w:rPr>
          <w:rtl/>
        </w:rPr>
        <w:t xml:space="preserve"> אין לשאול מדי פעם האם</w:t>
      </w:r>
      <w:r w:rsidR="00957838">
        <w:rPr>
          <w:rtl/>
        </w:rPr>
        <w:t xml:space="preserve"> </w:t>
      </w:r>
      <w:r w:rsidRPr="00FC0E55">
        <w:rPr>
          <w:rtl/>
        </w:rPr>
        <w:t>האינטגרציה</w:t>
      </w:r>
      <w:r w:rsidR="00957838">
        <w:rPr>
          <w:rtl/>
        </w:rPr>
        <w:t xml:space="preserve"> </w:t>
      </w:r>
      <w:r w:rsidRPr="00FC0E55">
        <w:rPr>
          <w:rtl/>
        </w:rPr>
        <w:t>נכשלת,</w:t>
      </w:r>
      <w:r w:rsidR="00957838">
        <w:rPr>
          <w:rtl/>
        </w:rPr>
        <w:t xml:space="preserve"> </w:t>
      </w:r>
      <w:r w:rsidRPr="00FC0E55">
        <w:rPr>
          <w:rtl/>
        </w:rPr>
        <w:t>אלא</w:t>
      </w:r>
      <w:r w:rsidR="00957838">
        <w:rPr>
          <w:rtl/>
        </w:rPr>
        <w:t xml:space="preserve"> </w:t>
      </w:r>
      <w:r w:rsidRPr="00FC0E55">
        <w:rPr>
          <w:rtl/>
        </w:rPr>
        <w:t>צריך</w:t>
      </w:r>
      <w:r w:rsidR="00957838">
        <w:rPr>
          <w:rtl/>
        </w:rPr>
        <w:t xml:space="preserve"> </w:t>
      </w:r>
      <w:r w:rsidRPr="00FC0E55">
        <w:rPr>
          <w:rtl/>
        </w:rPr>
        <w:t>לשאול</w:t>
      </w:r>
      <w:r w:rsidR="00957838">
        <w:rPr>
          <w:rtl/>
        </w:rPr>
        <w:t xml:space="preserve"> </w:t>
      </w:r>
      <w:r w:rsidRPr="00FC0E55">
        <w:rPr>
          <w:rtl/>
        </w:rPr>
        <w:t>בהתמדה:</w:t>
      </w:r>
      <w:r w:rsidR="00957838">
        <w:rPr>
          <w:rtl/>
        </w:rPr>
        <w:t xml:space="preserve"> </w:t>
      </w:r>
      <w:r w:rsidRPr="00FC0E55">
        <w:rPr>
          <w:rtl/>
        </w:rPr>
        <w:t>מה צריך ואפשר לעשות כדי לשפר את</w:t>
      </w:r>
      <w:r w:rsidR="00957838">
        <w:rPr>
          <w:rtl/>
        </w:rPr>
        <w:t xml:space="preserve"> </w:t>
      </w:r>
      <w:r w:rsidRPr="00FC0E55">
        <w:rPr>
          <w:rtl/>
        </w:rPr>
        <w:t>המצב, כדי לקדם את מטרות האינטגרציה?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ומסתבר</w:t>
      </w:r>
      <w:r w:rsidR="00957838">
        <w:rPr>
          <w:rtl/>
        </w:rPr>
        <w:t xml:space="preserve"> – </w:t>
      </w:r>
      <w:r w:rsidRPr="00FC0E55">
        <w:rPr>
          <w:rtl/>
        </w:rPr>
        <w:t>לפחות</w:t>
      </w:r>
      <w:r w:rsidR="00957838">
        <w:rPr>
          <w:rtl/>
        </w:rPr>
        <w:t xml:space="preserve"> </w:t>
      </w:r>
      <w:r w:rsidRPr="00FC0E55">
        <w:rPr>
          <w:rtl/>
        </w:rPr>
        <w:t xml:space="preserve">במחקר אחד שאני קראתי, וזה הפתיע אותי מאוד </w:t>
      </w:r>
      <w:r w:rsidR="00957838">
        <w:rPr>
          <w:rtl/>
        </w:rPr>
        <w:t>–</w:t>
      </w:r>
      <w:r w:rsidRPr="00FC0E55">
        <w:rPr>
          <w:rtl/>
        </w:rPr>
        <w:t xml:space="preserve"> שאחרי כל כך</w:t>
      </w:r>
      <w:r w:rsidR="00957838">
        <w:rPr>
          <w:rtl/>
        </w:rPr>
        <w:t xml:space="preserve"> </w:t>
      </w:r>
      <w:r w:rsidRPr="00FC0E55">
        <w:rPr>
          <w:rtl/>
        </w:rPr>
        <w:t>הרבה</w:t>
      </w:r>
      <w:r w:rsidR="00957838">
        <w:rPr>
          <w:rtl/>
        </w:rPr>
        <w:t xml:space="preserve"> </w:t>
      </w:r>
      <w:r w:rsidRPr="00FC0E55">
        <w:rPr>
          <w:rtl/>
        </w:rPr>
        <w:t>שנים,</w:t>
      </w:r>
      <w:r w:rsidR="00957838">
        <w:rPr>
          <w:rtl/>
        </w:rPr>
        <w:t xml:space="preserve"> </w:t>
      </w:r>
      <w:r w:rsidRPr="00FC0E55">
        <w:rPr>
          <w:rtl/>
        </w:rPr>
        <w:t>אין</w:t>
      </w:r>
      <w:r w:rsidR="00957838">
        <w:rPr>
          <w:rtl/>
        </w:rPr>
        <w:t xml:space="preserve"> </w:t>
      </w:r>
      <w:r w:rsidRPr="00FC0E55">
        <w:rPr>
          <w:rtl/>
        </w:rPr>
        <w:t>עושר</w:t>
      </w:r>
      <w:r w:rsidR="00957838">
        <w:rPr>
          <w:rtl/>
        </w:rPr>
        <w:t xml:space="preserve"> </w:t>
      </w:r>
      <w:r w:rsidRPr="00FC0E55">
        <w:rPr>
          <w:rtl/>
        </w:rPr>
        <w:t>של</w:t>
      </w:r>
      <w:r w:rsidR="00957838">
        <w:rPr>
          <w:rtl/>
        </w:rPr>
        <w:t xml:space="preserve"> </w:t>
      </w:r>
      <w:r w:rsidRPr="00FC0E55">
        <w:rPr>
          <w:rtl/>
        </w:rPr>
        <w:t>תוכניות</w:t>
      </w:r>
      <w:r w:rsidR="00957838">
        <w:rPr>
          <w:rtl/>
        </w:rPr>
        <w:t xml:space="preserve"> </w:t>
      </w:r>
      <w:r w:rsidRPr="00FC0E55">
        <w:rPr>
          <w:rtl/>
        </w:rPr>
        <w:t>להתערבות</w:t>
      </w:r>
      <w:r w:rsidR="00957838">
        <w:rPr>
          <w:rtl/>
        </w:rPr>
        <w:t xml:space="preserve"> </w:t>
      </w:r>
      <w:r w:rsidRPr="00FC0E55">
        <w:rPr>
          <w:rtl/>
        </w:rPr>
        <w:t>בכיתות שיש בהן קשיים בגלל היותן</w:t>
      </w:r>
      <w:r w:rsidR="00957838">
        <w:rPr>
          <w:rtl/>
        </w:rPr>
        <w:t xml:space="preserve"> </w:t>
      </w:r>
      <w:r w:rsidRPr="00FC0E55">
        <w:rPr>
          <w:rtl/>
        </w:rPr>
        <w:t>הטרוגניות,</w:t>
      </w:r>
      <w:r w:rsidR="00957838">
        <w:rPr>
          <w:rtl/>
        </w:rPr>
        <w:t xml:space="preserve"> </w:t>
      </w:r>
      <w:r w:rsidRPr="00FC0E55">
        <w:rPr>
          <w:rtl/>
        </w:rPr>
        <w:t>או</w:t>
      </w:r>
      <w:r w:rsidR="00957838">
        <w:rPr>
          <w:rtl/>
        </w:rPr>
        <w:t xml:space="preserve"> </w:t>
      </w:r>
      <w:r w:rsidRPr="00FC0E55">
        <w:rPr>
          <w:rtl/>
        </w:rPr>
        <w:t>בבתי</w:t>
      </w:r>
      <w:r w:rsidR="00957838">
        <w:rPr>
          <w:rtl/>
        </w:rPr>
        <w:t>-</w:t>
      </w:r>
      <w:r w:rsidRPr="00FC0E55">
        <w:rPr>
          <w:rtl/>
        </w:rPr>
        <w:t>ספר</w:t>
      </w:r>
      <w:r w:rsidR="00957838">
        <w:rPr>
          <w:rtl/>
        </w:rPr>
        <w:t xml:space="preserve"> </w:t>
      </w:r>
      <w:r w:rsidRPr="00FC0E55">
        <w:rPr>
          <w:rtl/>
        </w:rPr>
        <w:t>שהם</w:t>
      </w:r>
      <w:r w:rsidR="00957838">
        <w:rPr>
          <w:rtl/>
        </w:rPr>
        <w:t xml:space="preserve"> </w:t>
      </w:r>
      <w:r w:rsidRPr="00FC0E55">
        <w:rPr>
          <w:rtl/>
        </w:rPr>
        <w:t>אינטגרטיביים.</w:t>
      </w:r>
      <w:r w:rsidR="00957838">
        <w:rPr>
          <w:rtl/>
        </w:rPr>
        <w:t xml:space="preserve"> </w:t>
      </w:r>
      <w:r w:rsidRPr="00FC0E55">
        <w:rPr>
          <w:rtl/>
        </w:rPr>
        <w:t>על</w:t>
      </w:r>
      <w:r w:rsidR="00957838">
        <w:rPr>
          <w:rtl/>
        </w:rPr>
        <w:t>-</w:t>
      </w:r>
      <w:r w:rsidRPr="00FC0E55">
        <w:rPr>
          <w:rtl/>
        </w:rPr>
        <w:t>פי</w:t>
      </w:r>
      <w:r w:rsidR="00957838">
        <w:rPr>
          <w:rtl/>
        </w:rPr>
        <w:t xml:space="preserve"> </w:t>
      </w:r>
      <w:r w:rsidRPr="00FC0E55">
        <w:rPr>
          <w:rtl/>
        </w:rPr>
        <w:t>המחקר של בית</w:t>
      </w:r>
      <w:r w:rsidR="00957838">
        <w:rPr>
          <w:rtl/>
        </w:rPr>
        <w:t>-</w:t>
      </w:r>
      <w:r w:rsidRPr="00FC0E55">
        <w:rPr>
          <w:rtl/>
        </w:rPr>
        <w:t>הספר לחינוך</w:t>
      </w:r>
      <w:r w:rsidR="00957838">
        <w:rPr>
          <w:rtl/>
        </w:rPr>
        <w:t xml:space="preserve"> </w:t>
      </w:r>
      <w:r w:rsidRPr="00FC0E55">
        <w:rPr>
          <w:rtl/>
        </w:rPr>
        <w:t>באוניברסיטה</w:t>
      </w:r>
      <w:r w:rsidR="00957838">
        <w:rPr>
          <w:rtl/>
        </w:rPr>
        <w:t xml:space="preserve"> </w:t>
      </w:r>
      <w:r w:rsidRPr="00FC0E55">
        <w:rPr>
          <w:rtl/>
        </w:rPr>
        <w:t>העברית</w:t>
      </w:r>
      <w:r w:rsidR="00957838">
        <w:rPr>
          <w:rtl/>
        </w:rPr>
        <w:t xml:space="preserve"> </w:t>
      </w:r>
      <w:r w:rsidRPr="00FC0E55">
        <w:rPr>
          <w:rtl/>
        </w:rPr>
        <w:t>בירושלים, אין עיסוק משמעותי בהתמודדות עם בעיות האינטגרציה</w:t>
      </w:r>
      <w:r w:rsidR="00957838">
        <w:rPr>
          <w:rtl/>
        </w:rPr>
        <w:t xml:space="preserve"> </w:t>
      </w:r>
      <w:r w:rsidRPr="00FC0E55">
        <w:rPr>
          <w:rtl/>
        </w:rPr>
        <w:t>בבתי</w:t>
      </w:r>
      <w:r w:rsidR="00957838">
        <w:rPr>
          <w:rtl/>
        </w:rPr>
        <w:t>-</w:t>
      </w:r>
      <w:r w:rsidRPr="00FC0E55">
        <w:rPr>
          <w:rtl/>
        </w:rPr>
        <w:t>הספר</w:t>
      </w:r>
      <w:r w:rsidR="00957838">
        <w:rPr>
          <w:rtl/>
        </w:rPr>
        <w:t xml:space="preserve"> </w:t>
      </w:r>
      <w:r w:rsidRPr="00FC0E55">
        <w:rPr>
          <w:rtl/>
        </w:rPr>
        <w:t xml:space="preserve">לחינוך באוניברסיטאות, ואולי חשוב יותר וחמור יותר </w:t>
      </w:r>
      <w:r w:rsidR="00957838">
        <w:rPr>
          <w:rtl/>
        </w:rPr>
        <w:t>–</w:t>
      </w:r>
      <w:r w:rsidRPr="00FC0E55">
        <w:rPr>
          <w:rtl/>
        </w:rPr>
        <w:t xml:space="preserve"> בסמינרים למורים.</w:t>
      </w:r>
      <w:r w:rsidR="00957838">
        <w:rPr>
          <w:rtl/>
        </w:rPr>
        <w:t xml:space="preserve"> </w:t>
      </w:r>
      <w:r w:rsidRPr="00FC0E55">
        <w:rPr>
          <w:rtl/>
        </w:rPr>
        <w:t>זו</w:t>
      </w:r>
      <w:r w:rsidR="00957838">
        <w:rPr>
          <w:rtl/>
        </w:rPr>
        <w:t xml:space="preserve"> </w:t>
      </w:r>
      <w:r w:rsidRPr="00FC0E55">
        <w:rPr>
          <w:rtl/>
        </w:rPr>
        <w:t>דוגמה</w:t>
      </w:r>
      <w:r w:rsidR="00957838">
        <w:rPr>
          <w:rtl/>
        </w:rPr>
        <w:t xml:space="preserve"> </w:t>
      </w:r>
      <w:r w:rsidRPr="00FC0E55">
        <w:rPr>
          <w:rtl/>
        </w:rPr>
        <w:t>אחת בלבד לכך, שייתכן מאוד שלא נעשה מספיק בשנים האחרונות כדי לקדם את</w:t>
      </w:r>
      <w:r w:rsidR="00957838">
        <w:rPr>
          <w:rtl/>
        </w:rPr>
        <w:t xml:space="preserve"> </w:t>
      </w:r>
      <w:r w:rsidRPr="00FC0E55">
        <w:rPr>
          <w:rtl/>
        </w:rPr>
        <w:t>החינוך במסגרת האינטגרטיבית.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מאז</w:t>
      </w:r>
      <w:r w:rsidR="00957838">
        <w:rPr>
          <w:rtl/>
        </w:rPr>
        <w:t xml:space="preserve"> </w:t>
      </w:r>
      <w:r w:rsidRPr="00FC0E55">
        <w:rPr>
          <w:rtl/>
        </w:rPr>
        <w:t>אנחנו</w:t>
      </w:r>
      <w:r w:rsidR="00957838">
        <w:rPr>
          <w:rtl/>
        </w:rPr>
        <w:t xml:space="preserve"> </w:t>
      </w:r>
      <w:r w:rsidRPr="00FC0E55">
        <w:rPr>
          <w:rtl/>
        </w:rPr>
        <w:t>מתפתים לעתים וממהרים לשאול: האם האינטגרציה נכשלה? במקום לשאול</w:t>
      </w:r>
      <w:r w:rsidR="00957838">
        <w:rPr>
          <w:rtl/>
        </w:rPr>
        <w:t xml:space="preserve"> </w:t>
      </w:r>
      <w:r w:rsidRPr="00FC0E55">
        <w:rPr>
          <w:rtl/>
        </w:rPr>
        <w:t>את</w:t>
      </w:r>
      <w:r w:rsidR="00957838">
        <w:rPr>
          <w:rtl/>
        </w:rPr>
        <w:t xml:space="preserve"> </w:t>
      </w:r>
      <w:r w:rsidRPr="00FC0E55">
        <w:rPr>
          <w:rtl/>
        </w:rPr>
        <w:t>השאלה</w:t>
      </w:r>
      <w:r w:rsidR="00957838">
        <w:rPr>
          <w:rtl/>
        </w:rPr>
        <w:t xml:space="preserve"> </w:t>
      </w:r>
      <w:r w:rsidRPr="00FC0E55">
        <w:rPr>
          <w:rtl/>
        </w:rPr>
        <w:t>הראויה.</w:t>
      </w:r>
      <w:r w:rsidR="00957838">
        <w:rPr>
          <w:rtl/>
        </w:rPr>
        <w:t xml:space="preserve"> </w:t>
      </w:r>
      <w:r w:rsidRPr="00FC0E55">
        <w:rPr>
          <w:rtl/>
        </w:rPr>
        <w:t>ומכיוון</w:t>
      </w:r>
      <w:r w:rsidR="00957838">
        <w:rPr>
          <w:rtl/>
        </w:rPr>
        <w:t xml:space="preserve"> </w:t>
      </w:r>
      <w:r w:rsidRPr="00FC0E55">
        <w:rPr>
          <w:rtl/>
        </w:rPr>
        <w:t>שהקשיים</w:t>
      </w:r>
      <w:r w:rsidR="00957838">
        <w:rPr>
          <w:rtl/>
        </w:rPr>
        <w:t xml:space="preserve"> </w:t>
      </w:r>
      <w:r w:rsidRPr="00FC0E55">
        <w:rPr>
          <w:rtl/>
        </w:rPr>
        <w:t>בדרך הזאת הם רבים, דרושה קודם כול הפגנת</w:t>
      </w:r>
      <w:r w:rsidR="00957838">
        <w:rPr>
          <w:rtl/>
        </w:rPr>
        <w:t xml:space="preserve"> </w:t>
      </w:r>
      <w:r w:rsidRPr="00FC0E55">
        <w:rPr>
          <w:rtl/>
        </w:rPr>
        <w:t>נחישות בביצוע התוכנית מצד מנהלי בתי</w:t>
      </w:r>
      <w:r w:rsidR="00957838">
        <w:rPr>
          <w:rtl/>
        </w:rPr>
        <w:t>-</w:t>
      </w:r>
      <w:r w:rsidRPr="00FC0E55">
        <w:rPr>
          <w:rtl/>
        </w:rPr>
        <w:t xml:space="preserve">הספר, ולפניהם </w:t>
      </w:r>
      <w:r w:rsidR="00957838">
        <w:rPr>
          <w:rtl/>
        </w:rPr>
        <w:t>–</w:t>
      </w:r>
      <w:r w:rsidRPr="00FC0E55">
        <w:rPr>
          <w:rtl/>
        </w:rPr>
        <w:t xml:space="preserve"> מצד הנהלת משרד החינוך.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הבעיה</w:t>
      </w:r>
      <w:r w:rsidR="00957838">
        <w:rPr>
          <w:rtl/>
        </w:rPr>
        <w:t xml:space="preserve"> </w:t>
      </w:r>
      <w:r w:rsidRPr="00FC0E55">
        <w:rPr>
          <w:rtl/>
        </w:rPr>
        <w:t>החמורה</w:t>
      </w:r>
      <w:r w:rsidR="00957838">
        <w:rPr>
          <w:rtl/>
        </w:rPr>
        <w:t xml:space="preserve"> </w:t>
      </w:r>
      <w:r w:rsidRPr="00FC0E55">
        <w:rPr>
          <w:rtl/>
        </w:rPr>
        <w:t>בתוכנית</w:t>
      </w:r>
      <w:r w:rsidR="00957838">
        <w:rPr>
          <w:rtl/>
        </w:rPr>
        <w:t>-</w:t>
      </w:r>
      <w:r w:rsidRPr="00FC0E55">
        <w:rPr>
          <w:rtl/>
        </w:rPr>
        <w:t>שושני היא בכך, שהיא מאותתת נכונות לנסיגה מן הרעיון</w:t>
      </w:r>
      <w:r w:rsidR="00957838">
        <w:rPr>
          <w:rtl/>
        </w:rPr>
        <w:t xml:space="preserve"> </w:t>
      </w:r>
      <w:r w:rsidRPr="00FC0E55">
        <w:rPr>
          <w:rtl/>
        </w:rPr>
        <w:t>החשוב</w:t>
      </w:r>
      <w:r w:rsidR="00957838">
        <w:rPr>
          <w:rtl/>
        </w:rPr>
        <w:t xml:space="preserve"> </w:t>
      </w:r>
      <w:r w:rsidRPr="00FC0E55">
        <w:rPr>
          <w:rtl/>
        </w:rPr>
        <w:t>הזה.</w:t>
      </w:r>
      <w:r w:rsidR="00957838">
        <w:rPr>
          <w:rtl/>
        </w:rPr>
        <w:t xml:space="preserve"> </w:t>
      </w:r>
      <w:r w:rsidRPr="00FC0E55">
        <w:rPr>
          <w:rtl/>
        </w:rPr>
        <w:t>לכן הצטערתי לשמוע לפני דקות אחדות, או לפני חצי שעה, את שרת החינוך</w:t>
      </w:r>
      <w:r w:rsidR="00957838">
        <w:rPr>
          <w:rtl/>
        </w:rPr>
        <w:t xml:space="preserve"> </w:t>
      </w:r>
      <w:r w:rsidRPr="00FC0E55">
        <w:rPr>
          <w:rtl/>
        </w:rPr>
        <w:t>אומרת,</w:t>
      </w:r>
      <w:r w:rsidR="00957838">
        <w:rPr>
          <w:rtl/>
        </w:rPr>
        <w:t xml:space="preserve"> </w:t>
      </w:r>
      <w:r w:rsidRPr="00FC0E55">
        <w:rPr>
          <w:rtl/>
        </w:rPr>
        <w:t>בהקשר</w:t>
      </w:r>
      <w:r w:rsidR="00957838">
        <w:rPr>
          <w:rtl/>
        </w:rPr>
        <w:t xml:space="preserve"> </w:t>
      </w:r>
      <w:r w:rsidRPr="00FC0E55">
        <w:rPr>
          <w:rtl/>
        </w:rPr>
        <w:t>של</w:t>
      </w:r>
      <w:r w:rsidR="00957838">
        <w:rPr>
          <w:rtl/>
        </w:rPr>
        <w:t xml:space="preserve"> </w:t>
      </w:r>
      <w:r w:rsidRPr="00FC0E55">
        <w:rPr>
          <w:rtl/>
        </w:rPr>
        <w:t>דוח</w:t>
      </w:r>
      <w:r w:rsidR="00957838">
        <w:rPr>
          <w:rtl/>
        </w:rPr>
        <w:t>-</w:t>
      </w:r>
      <w:r w:rsidRPr="00FC0E55">
        <w:rPr>
          <w:rtl/>
        </w:rPr>
        <w:t>שושני,</w:t>
      </w:r>
      <w:r w:rsidR="00957838">
        <w:rPr>
          <w:rtl/>
        </w:rPr>
        <w:t xml:space="preserve"> </w:t>
      </w:r>
      <w:r w:rsidRPr="00FC0E55">
        <w:rPr>
          <w:rtl/>
        </w:rPr>
        <w:t>שראוי</w:t>
      </w:r>
      <w:r w:rsidR="00957838">
        <w:rPr>
          <w:rtl/>
        </w:rPr>
        <w:t xml:space="preserve"> </w:t>
      </w:r>
      <w:r w:rsidRPr="00FC0E55">
        <w:rPr>
          <w:rtl/>
        </w:rPr>
        <w:t>שתהיה</w:t>
      </w:r>
      <w:r w:rsidR="00957838">
        <w:rPr>
          <w:rtl/>
        </w:rPr>
        <w:t xml:space="preserve"> </w:t>
      </w:r>
      <w:r w:rsidRPr="00FC0E55">
        <w:rPr>
          <w:rtl/>
        </w:rPr>
        <w:t>מידה</w:t>
      </w:r>
      <w:r w:rsidR="00957838">
        <w:rPr>
          <w:rtl/>
        </w:rPr>
        <w:t xml:space="preserve"> </w:t>
      </w:r>
      <w:r w:rsidRPr="00FC0E55">
        <w:rPr>
          <w:rtl/>
        </w:rPr>
        <w:t>מסוימת של אוטונומיה לרשויות</w:t>
      </w:r>
      <w:r w:rsidR="00957838">
        <w:rPr>
          <w:rtl/>
        </w:rPr>
        <w:t xml:space="preserve"> </w:t>
      </w:r>
      <w:r w:rsidRPr="00FC0E55">
        <w:rPr>
          <w:rtl/>
        </w:rPr>
        <w:t>המקומיות. בהקשרים אחרים אני מקבל זאת.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שרת החינוך והתרבות ש' אלוני: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לא, זה לא שייך לזה.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זאב בנימין בגין (הליכוד):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את אמרת את הדברים בהקשר זה, ואז יכולה היתה להסתמן התחושה, שמתן אוטונומיה</w:t>
      </w:r>
      <w:r w:rsidR="00957838">
        <w:rPr>
          <w:rtl/>
        </w:rPr>
        <w:t xml:space="preserve"> </w:t>
      </w:r>
      <w:r w:rsidRPr="00FC0E55">
        <w:rPr>
          <w:rtl/>
        </w:rPr>
        <w:t>מסוימת</w:t>
      </w:r>
      <w:r w:rsidR="00957838">
        <w:rPr>
          <w:rtl/>
        </w:rPr>
        <w:t xml:space="preserve"> </w:t>
      </w:r>
      <w:r w:rsidRPr="00FC0E55">
        <w:rPr>
          <w:rtl/>
        </w:rPr>
        <w:t>בחינוך</w:t>
      </w:r>
      <w:r w:rsidR="00957838">
        <w:rPr>
          <w:rtl/>
        </w:rPr>
        <w:t xml:space="preserve"> </w:t>
      </w:r>
      <w:r w:rsidRPr="00FC0E55">
        <w:rPr>
          <w:rtl/>
        </w:rPr>
        <w:t>לרשויות</w:t>
      </w:r>
      <w:r w:rsidR="00957838">
        <w:rPr>
          <w:rtl/>
        </w:rPr>
        <w:t xml:space="preserve"> </w:t>
      </w:r>
      <w:r w:rsidRPr="00FC0E55">
        <w:rPr>
          <w:rtl/>
        </w:rPr>
        <w:t>מקומיות</w:t>
      </w:r>
      <w:r w:rsidR="00957838">
        <w:rPr>
          <w:rtl/>
        </w:rPr>
        <w:t xml:space="preserve"> </w:t>
      </w:r>
      <w:r w:rsidRPr="00FC0E55">
        <w:rPr>
          <w:rtl/>
        </w:rPr>
        <w:t>עניינה גם בהפעלת תוכניות כגון אלה שדוח</w:t>
      </w:r>
      <w:r w:rsidR="00957838">
        <w:rPr>
          <w:rtl/>
        </w:rPr>
        <w:t>-</w:t>
      </w:r>
      <w:r w:rsidRPr="00FC0E55">
        <w:rPr>
          <w:rtl/>
        </w:rPr>
        <w:t>שושני</w:t>
      </w:r>
      <w:r w:rsidR="00957838">
        <w:rPr>
          <w:rtl/>
        </w:rPr>
        <w:t xml:space="preserve"> </w:t>
      </w:r>
      <w:r w:rsidRPr="00FC0E55">
        <w:rPr>
          <w:rtl/>
        </w:rPr>
        <w:t>מדבר עליהן.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אם</w:t>
      </w:r>
      <w:r w:rsidR="00957838">
        <w:rPr>
          <w:rtl/>
        </w:rPr>
        <w:t xml:space="preserve"> </w:t>
      </w:r>
      <w:r w:rsidRPr="00FC0E55">
        <w:rPr>
          <w:rtl/>
        </w:rPr>
        <w:t>הפרוטוקול</w:t>
      </w:r>
      <w:r w:rsidR="00957838">
        <w:rPr>
          <w:rtl/>
        </w:rPr>
        <w:t xml:space="preserve"> </w:t>
      </w:r>
      <w:r w:rsidRPr="00FC0E55">
        <w:rPr>
          <w:rtl/>
        </w:rPr>
        <w:t>אינו</w:t>
      </w:r>
      <w:r w:rsidR="00957838">
        <w:rPr>
          <w:rtl/>
        </w:rPr>
        <w:t xml:space="preserve"> </w:t>
      </w:r>
      <w:r w:rsidRPr="00FC0E55">
        <w:rPr>
          <w:rtl/>
        </w:rPr>
        <w:t>יכול</w:t>
      </w:r>
      <w:r w:rsidR="00957838">
        <w:rPr>
          <w:rtl/>
        </w:rPr>
        <w:t xml:space="preserve"> </w:t>
      </w:r>
      <w:r w:rsidRPr="00FC0E55">
        <w:rPr>
          <w:rtl/>
        </w:rPr>
        <w:t>לקלוט את נענועי הראש לשלילה של שרת החינוך, אני</w:t>
      </w:r>
      <w:r w:rsidR="00957838">
        <w:rPr>
          <w:rtl/>
        </w:rPr>
        <w:t xml:space="preserve"> </w:t>
      </w:r>
      <w:r w:rsidRPr="00FC0E55">
        <w:rPr>
          <w:rtl/>
        </w:rPr>
        <w:t>מבקש שאת תאמרי במו פיך, שלא לזאת התכוונת.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שרת החינוך והתרבות ש' אלוני: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אני</w:t>
      </w:r>
      <w:r w:rsidR="00957838">
        <w:rPr>
          <w:rtl/>
        </w:rPr>
        <w:t xml:space="preserve"> </w:t>
      </w:r>
      <w:r w:rsidRPr="00FC0E55">
        <w:rPr>
          <w:rtl/>
        </w:rPr>
        <w:t>סייגתי את עצמי מייד, ואמרתי שאנחנו צריכים לתת אוטונומיה ובלבד שיעמדו</w:t>
      </w:r>
      <w:r w:rsidR="00957838">
        <w:rPr>
          <w:rtl/>
        </w:rPr>
        <w:t xml:space="preserve"> </w:t>
      </w:r>
      <w:r w:rsidRPr="00FC0E55">
        <w:rPr>
          <w:rtl/>
        </w:rPr>
        <w:t>על העקרונות האלה.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זאב בנימין בגין (הליכוד):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אם</w:t>
      </w:r>
      <w:r w:rsidR="00957838">
        <w:rPr>
          <w:rtl/>
        </w:rPr>
        <w:t xml:space="preserve"> </w:t>
      </w:r>
      <w:r w:rsidRPr="00FC0E55">
        <w:rPr>
          <w:rtl/>
        </w:rPr>
        <w:t>כך,</w:t>
      </w:r>
      <w:r w:rsidR="00957838">
        <w:rPr>
          <w:rtl/>
        </w:rPr>
        <w:t xml:space="preserve"> </w:t>
      </w:r>
      <w:r w:rsidRPr="00FC0E55">
        <w:rPr>
          <w:rtl/>
        </w:rPr>
        <w:t>זה</w:t>
      </w:r>
      <w:r w:rsidR="00957838">
        <w:rPr>
          <w:rtl/>
        </w:rPr>
        <w:t xml:space="preserve"> </w:t>
      </w:r>
      <w:r w:rsidRPr="00FC0E55">
        <w:rPr>
          <w:rtl/>
        </w:rPr>
        <w:t>מובן.</w:t>
      </w:r>
      <w:r w:rsidR="00957838">
        <w:rPr>
          <w:rtl/>
        </w:rPr>
        <w:t xml:space="preserve"> </w:t>
      </w:r>
      <w:r w:rsidRPr="00FC0E55">
        <w:rPr>
          <w:rtl/>
        </w:rPr>
        <w:t>לכן אני חושב שאפשר וצריך לצפות מצד הנהלת משרד החינוך,</w:t>
      </w:r>
      <w:r w:rsidR="00957838">
        <w:rPr>
          <w:rtl/>
        </w:rPr>
        <w:t xml:space="preserve"> </w:t>
      </w:r>
      <w:r w:rsidRPr="00FC0E55">
        <w:rPr>
          <w:rtl/>
        </w:rPr>
        <w:t xml:space="preserve">לאחר מינויו של מר שושני </w:t>
      </w:r>
      <w:r w:rsidR="00957838">
        <w:rPr>
          <w:rtl/>
        </w:rPr>
        <w:t>–</w:t>
      </w:r>
      <w:r w:rsidRPr="00FC0E55">
        <w:rPr>
          <w:rtl/>
        </w:rPr>
        <w:t xml:space="preserve"> שהכול מרבים לדבר בשבחו </w:t>
      </w:r>
      <w:r w:rsidR="00957838">
        <w:rPr>
          <w:rtl/>
        </w:rPr>
        <w:t>–</w:t>
      </w:r>
      <w:r w:rsidRPr="00FC0E55">
        <w:rPr>
          <w:rtl/>
        </w:rPr>
        <w:t xml:space="preserve"> כמנהל כללי של המשרד, שהנהלת</w:t>
      </w:r>
      <w:r w:rsidR="00957838">
        <w:rPr>
          <w:rtl/>
        </w:rPr>
        <w:t xml:space="preserve"> </w:t>
      </w:r>
      <w:r w:rsidRPr="00FC0E55">
        <w:rPr>
          <w:rtl/>
        </w:rPr>
        <w:t>משרד</w:t>
      </w:r>
      <w:r w:rsidR="00957838">
        <w:rPr>
          <w:rtl/>
        </w:rPr>
        <w:t xml:space="preserve"> </w:t>
      </w:r>
      <w:r w:rsidRPr="00FC0E55">
        <w:rPr>
          <w:rtl/>
        </w:rPr>
        <w:t>החינוך</w:t>
      </w:r>
      <w:r w:rsidR="00957838">
        <w:rPr>
          <w:rtl/>
        </w:rPr>
        <w:t xml:space="preserve"> </w:t>
      </w:r>
      <w:r w:rsidRPr="00FC0E55">
        <w:rPr>
          <w:rtl/>
        </w:rPr>
        <w:t>תשוב</w:t>
      </w:r>
      <w:r w:rsidR="00957838">
        <w:rPr>
          <w:rtl/>
        </w:rPr>
        <w:t xml:space="preserve"> </w:t>
      </w:r>
      <w:r w:rsidRPr="00FC0E55">
        <w:rPr>
          <w:rtl/>
        </w:rPr>
        <w:t>ותפגין</w:t>
      </w:r>
      <w:r w:rsidR="00957838">
        <w:rPr>
          <w:rtl/>
        </w:rPr>
        <w:t xml:space="preserve"> </w:t>
      </w:r>
      <w:r w:rsidRPr="00FC0E55">
        <w:rPr>
          <w:rtl/>
        </w:rPr>
        <w:t>את כוונת מערכת החינוך לשפר את דרכי ההוראה, לשפר את</w:t>
      </w:r>
      <w:r w:rsidR="00957838">
        <w:rPr>
          <w:rtl/>
        </w:rPr>
        <w:t xml:space="preserve"> </w:t>
      </w:r>
      <w:r w:rsidRPr="00FC0E55">
        <w:rPr>
          <w:rtl/>
        </w:rPr>
        <w:t>אמצעי</w:t>
      </w:r>
      <w:r w:rsidR="00957838">
        <w:rPr>
          <w:rtl/>
        </w:rPr>
        <w:t xml:space="preserve"> </w:t>
      </w:r>
      <w:r w:rsidRPr="00FC0E55">
        <w:rPr>
          <w:rtl/>
        </w:rPr>
        <w:t>ההוראה;</w:t>
      </w:r>
      <w:r w:rsidR="00957838">
        <w:rPr>
          <w:rtl/>
        </w:rPr>
        <w:t xml:space="preserve"> </w:t>
      </w:r>
      <w:r w:rsidRPr="00FC0E55">
        <w:rPr>
          <w:rtl/>
        </w:rPr>
        <w:t>כל</w:t>
      </w:r>
      <w:r w:rsidR="00957838">
        <w:rPr>
          <w:rtl/>
        </w:rPr>
        <w:t xml:space="preserve"> </w:t>
      </w:r>
      <w:r w:rsidRPr="00FC0E55">
        <w:rPr>
          <w:rtl/>
        </w:rPr>
        <w:t>זאת במסגרת עקרונות האינטגרציה והנחישות של המערכת להטמיע את</w:t>
      </w:r>
      <w:r w:rsidR="00957838">
        <w:rPr>
          <w:rtl/>
        </w:rPr>
        <w:t xml:space="preserve"> </w:t>
      </w:r>
      <w:r w:rsidRPr="00FC0E55">
        <w:rPr>
          <w:rtl/>
        </w:rPr>
        <w:t>התוכניות האלה בקרב המורים ובקרב המנהלים, כדי להעניק הזדמנות שווה לכל ילדה וילד</w:t>
      </w:r>
      <w:r w:rsidR="00957838">
        <w:rPr>
          <w:rtl/>
        </w:rPr>
        <w:t xml:space="preserve"> </w:t>
      </w:r>
      <w:r w:rsidRPr="00FC0E55">
        <w:rPr>
          <w:rtl/>
        </w:rPr>
        <w:t>בישראל. תודה רבה, אדוני היושב</w:t>
      </w:r>
      <w:r w:rsidR="00957838">
        <w:rPr>
          <w:rtl/>
        </w:rPr>
        <w:t>-</w:t>
      </w:r>
      <w:r w:rsidRPr="00FC0E55">
        <w:rPr>
          <w:rtl/>
        </w:rPr>
        <w:t>ראש.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ר' אדרי: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תודה לחבר הכנסת זאב בנימין בגין.</w:t>
      </w:r>
      <w:r w:rsidR="00957838">
        <w:rPr>
          <w:rtl/>
        </w:rPr>
        <w:t xml:space="preserve"> </w:t>
      </w:r>
      <w:r w:rsidRPr="00FC0E55">
        <w:rPr>
          <w:rtl/>
        </w:rPr>
        <w:t xml:space="preserve">אני מזמין את חבר הכנסת יורם לס. אחריו </w:t>
      </w:r>
      <w:r w:rsidR="00957838">
        <w:rPr>
          <w:rtl/>
        </w:rPr>
        <w:t xml:space="preserve">– </w:t>
      </w:r>
      <w:r w:rsidRPr="00FC0E55">
        <w:rPr>
          <w:rtl/>
        </w:rPr>
        <w:t>חברת הכנסת ענת מאור.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שאול יהלום (מפד"ל):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מי החבר הבא?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ר' אדרי: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 xml:space="preserve">חברת הכנסת ענת מאור, ואם היא איננה </w:t>
      </w:r>
      <w:r w:rsidR="00957838">
        <w:rPr>
          <w:rtl/>
        </w:rPr>
        <w:t>–</w:t>
      </w:r>
      <w:r w:rsidRPr="00FC0E55">
        <w:rPr>
          <w:rtl/>
        </w:rPr>
        <w:t xml:space="preserve"> אזמין את חברת הכנסת מאשה לובלסקי.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רון נחמן (הליכוד):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אני לפני זה.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ר' אדרי: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אני מבין את העניין. אבל אני מבקש שתבין, יש אירוע ממלכתי.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רון נחמן (הליכוד):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יש לי גם כן אירוע. אני מחכה לזה.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ר' אדרי: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חבר</w:t>
      </w:r>
      <w:r w:rsidR="00957838">
        <w:rPr>
          <w:rtl/>
        </w:rPr>
        <w:t xml:space="preserve"> </w:t>
      </w:r>
      <w:r w:rsidRPr="00FC0E55">
        <w:rPr>
          <w:rtl/>
        </w:rPr>
        <w:t>הכנסת</w:t>
      </w:r>
      <w:r w:rsidR="00957838">
        <w:rPr>
          <w:rtl/>
        </w:rPr>
        <w:t xml:space="preserve"> </w:t>
      </w:r>
      <w:r w:rsidRPr="00FC0E55">
        <w:rPr>
          <w:rtl/>
        </w:rPr>
        <w:t>רון</w:t>
      </w:r>
      <w:r w:rsidR="00957838">
        <w:rPr>
          <w:rtl/>
        </w:rPr>
        <w:t xml:space="preserve"> </w:t>
      </w:r>
      <w:r w:rsidRPr="00FC0E55">
        <w:rPr>
          <w:rtl/>
        </w:rPr>
        <w:t>נחמן,</w:t>
      </w:r>
      <w:r w:rsidR="00957838">
        <w:rPr>
          <w:rtl/>
        </w:rPr>
        <w:t xml:space="preserve"> </w:t>
      </w:r>
      <w:r w:rsidRPr="00FC0E55">
        <w:rPr>
          <w:rtl/>
        </w:rPr>
        <w:t>יש אירוע ממלכתי. זה לא דבר יוצא דופן, זה דבר שהוא</w:t>
      </w:r>
      <w:r w:rsidR="00957838">
        <w:rPr>
          <w:rtl/>
        </w:rPr>
        <w:t xml:space="preserve"> </w:t>
      </w:r>
      <w:r w:rsidRPr="00FC0E55">
        <w:rPr>
          <w:rtl/>
        </w:rPr>
        <w:t>מקובל בכנסת.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רון נחמן (הליכוד):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אדוני היושב</w:t>
      </w:r>
      <w:r w:rsidR="00957838">
        <w:rPr>
          <w:rtl/>
        </w:rPr>
        <w:t>-</w:t>
      </w:r>
      <w:r w:rsidRPr="00FC0E55">
        <w:rPr>
          <w:rtl/>
        </w:rPr>
        <w:t>ראש, מחכה לי קבוצה מחוץ</w:t>
      </w:r>
      <w:r w:rsidR="00957838">
        <w:rPr>
          <w:rtl/>
        </w:rPr>
        <w:t>-</w:t>
      </w:r>
      <w:r w:rsidRPr="00FC0E55">
        <w:rPr>
          <w:rtl/>
        </w:rPr>
        <w:t>לארץ. אם כך, לא אדבר וגמרנו.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ר' אדרי: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אני</w:t>
      </w:r>
      <w:r w:rsidR="00957838">
        <w:rPr>
          <w:rtl/>
        </w:rPr>
        <w:t xml:space="preserve"> </w:t>
      </w:r>
      <w:r w:rsidRPr="00FC0E55">
        <w:rPr>
          <w:rtl/>
        </w:rPr>
        <w:t>מבקש,</w:t>
      </w:r>
      <w:r w:rsidR="00957838">
        <w:rPr>
          <w:rtl/>
        </w:rPr>
        <w:t xml:space="preserve"> </w:t>
      </w:r>
      <w:r w:rsidRPr="00FC0E55">
        <w:rPr>
          <w:rtl/>
        </w:rPr>
        <w:t>אתה</w:t>
      </w:r>
      <w:r w:rsidR="00957838">
        <w:rPr>
          <w:rtl/>
        </w:rPr>
        <w:t xml:space="preserve"> </w:t>
      </w:r>
      <w:r w:rsidRPr="00FC0E55">
        <w:rPr>
          <w:rtl/>
        </w:rPr>
        <w:t>לאחר</w:t>
      </w:r>
      <w:r w:rsidR="00957838">
        <w:rPr>
          <w:rtl/>
        </w:rPr>
        <w:t xml:space="preserve"> </w:t>
      </w:r>
      <w:r w:rsidRPr="00FC0E55">
        <w:rPr>
          <w:rtl/>
        </w:rPr>
        <w:t>מכן. יש אירוע ממלכתי מכובד שמתקיים הערב. סגנית השר</w:t>
      </w:r>
      <w:r w:rsidR="00957838">
        <w:rPr>
          <w:rtl/>
        </w:rPr>
        <w:t xml:space="preserve"> </w:t>
      </w:r>
      <w:r w:rsidRPr="00FC0E55">
        <w:rPr>
          <w:rtl/>
        </w:rPr>
        <w:t>מאשה</w:t>
      </w:r>
      <w:r w:rsidR="00957838">
        <w:rPr>
          <w:rtl/>
        </w:rPr>
        <w:t xml:space="preserve"> </w:t>
      </w:r>
      <w:r w:rsidRPr="00FC0E55">
        <w:rPr>
          <w:rtl/>
        </w:rPr>
        <w:t>לובלסקי צריכה להשתתף באירוע הזה. אני מבקש להתאזר בסבלנות. בסך הכול מדובר</w:t>
      </w:r>
      <w:r w:rsidR="00957838">
        <w:rPr>
          <w:rtl/>
        </w:rPr>
        <w:t xml:space="preserve"> </w:t>
      </w:r>
      <w:r w:rsidRPr="00FC0E55">
        <w:rPr>
          <w:rtl/>
        </w:rPr>
        <w:t>ב</w:t>
      </w:r>
      <w:r w:rsidR="00957838">
        <w:rPr>
          <w:rtl/>
        </w:rPr>
        <w:t>-</w:t>
      </w:r>
      <w:r w:rsidRPr="00FC0E55">
        <w:rPr>
          <w:rtl/>
        </w:rPr>
        <w:t>10 דקות.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רון נחמן (הליכוד):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אני צריך לנסוע מרחק של שעת נסיעה מכאן. אנשים מחכים לי.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ר' אדרי: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אבל,</w:t>
      </w:r>
      <w:r w:rsidR="00957838">
        <w:rPr>
          <w:rtl/>
        </w:rPr>
        <w:t xml:space="preserve"> </w:t>
      </w:r>
      <w:r w:rsidRPr="00FC0E55">
        <w:rPr>
          <w:rtl/>
        </w:rPr>
        <w:t>חבר</w:t>
      </w:r>
      <w:r w:rsidR="00957838">
        <w:rPr>
          <w:rtl/>
        </w:rPr>
        <w:t xml:space="preserve"> </w:t>
      </w:r>
      <w:r w:rsidRPr="00FC0E55">
        <w:rPr>
          <w:rtl/>
        </w:rPr>
        <w:t>הכנסת נחמן, בסך הכול מדובר ב</w:t>
      </w:r>
      <w:r w:rsidR="00957838">
        <w:rPr>
          <w:rtl/>
        </w:rPr>
        <w:t>-</w:t>
      </w:r>
      <w:r w:rsidRPr="00FC0E55">
        <w:rPr>
          <w:rtl/>
        </w:rPr>
        <w:t>10 דקות. שתי דקות כבר הפסדנו. אני</w:t>
      </w:r>
      <w:r w:rsidR="00957838">
        <w:rPr>
          <w:rtl/>
        </w:rPr>
        <w:t xml:space="preserve"> </w:t>
      </w:r>
      <w:r w:rsidRPr="00FC0E55">
        <w:rPr>
          <w:rtl/>
        </w:rPr>
        <w:t>לא רוצה לקפח אותך, חלילה.</w:t>
      </w:r>
      <w:r w:rsidR="00957838">
        <w:rPr>
          <w:rtl/>
        </w:rPr>
        <w:t xml:space="preserve"> </w:t>
      </w:r>
      <w:r w:rsidRPr="00FC0E55">
        <w:rPr>
          <w:rtl/>
        </w:rPr>
        <w:t>חבר הכנסת יורם לס, בבקשה.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יורם לס (העבודה):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אדוני</w:t>
      </w:r>
      <w:r w:rsidR="00957838">
        <w:rPr>
          <w:rtl/>
        </w:rPr>
        <w:t xml:space="preserve"> </w:t>
      </w:r>
      <w:r w:rsidRPr="00FC0E55">
        <w:rPr>
          <w:rtl/>
        </w:rPr>
        <w:t>היושב</w:t>
      </w:r>
      <w:r w:rsidR="00957838">
        <w:rPr>
          <w:rtl/>
        </w:rPr>
        <w:t>-</w:t>
      </w:r>
      <w:r w:rsidRPr="00FC0E55">
        <w:rPr>
          <w:rtl/>
        </w:rPr>
        <w:t>ראש,</w:t>
      </w:r>
      <w:r w:rsidR="00957838">
        <w:rPr>
          <w:rtl/>
        </w:rPr>
        <w:t xml:space="preserve"> </w:t>
      </w:r>
      <w:r w:rsidRPr="00FC0E55">
        <w:rPr>
          <w:rtl/>
        </w:rPr>
        <w:t>חברי</w:t>
      </w:r>
      <w:r w:rsidR="00957838">
        <w:rPr>
          <w:rtl/>
        </w:rPr>
        <w:t xml:space="preserve"> </w:t>
      </w:r>
      <w:r w:rsidRPr="00FC0E55">
        <w:rPr>
          <w:rtl/>
        </w:rPr>
        <w:t xml:space="preserve">הכנסת, גברתי שרת החינוך והתרבות </w:t>
      </w:r>
      <w:r w:rsidR="00957838">
        <w:rPr>
          <w:rtl/>
        </w:rPr>
        <w:t>–</w:t>
      </w:r>
      <w:r w:rsidRPr="00FC0E55">
        <w:rPr>
          <w:rtl/>
        </w:rPr>
        <w:t xml:space="preserve"> שאציע לה במאמר</w:t>
      </w:r>
      <w:r w:rsidR="00957838">
        <w:rPr>
          <w:rtl/>
        </w:rPr>
        <w:t xml:space="preserve"> </w:t>
      </w:r>
      <w:r w:rsidRPr="00FC0E55">
        <w:rPr>
          <w:rtl/>
        </w:rPr>
        <w:t>מוסגר</w:t>
      </w:r>
      <w:r w:rsidR="00957838">
        <w:rPr>
          <w:rtl/>
        </w:rPr>
        <w:t xml:space="preserve"> </w:t>
      </w:r>
      <w:r w:rsidRPr="00FC0E55">
        <w:rPr>
          <w:rtl/>
        </w:rPr>
        <w:t>שלא</w:t>
      </w:r>
      <w:r w:rsidR="00957838">
        <w:rPr>
          <w:rtl/>
        </w:rPr>
        <w:t xml:space="preserve"> </w:t>
      </w:r>
      <w:r w:rsidRPr="00FC0E55">
        <w:rPr>
          <w:rtl/>
        </w:rPr>
        <w:t xml:space="preserve">לעשן, זה לא טוב לבריאות </w:t>
      </w:r>
      <w:r w:rsidR="00957838">
        <w:rPr>
          <w:rtl/>
        </w:rPr>
        <w:t>–</w:t>
      </w:r>
      <w:r w:rsidRPr="00FC0E55">
        <w:rPr>
          <w:rtl/>
        </w:rPr>
        <w:t xml:space="preserve"> אני רוצה לברך את שרת הבריאות, סליחה, שרת</w:t>
      </w:r>
      <w:r w:rsidR="00957838">
        <w:rPr>
          <w:rtl/>
        </w:rPr>
        <w:t xml:space="preserve"> </w:t>
      </w:r>
      <w:r w:rsidRPr="00FC0E55">
        <w:rPr>
          <w:rtl/>
        </w:rPr>
        <w:t xml:space="preserve">החינוך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רענן כהן (העבודה):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תפסיק לחשוב על בריאות.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יורם לס (העבודה):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אני עוסק בבריאות. מה אעשה?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אני</w:t>
      </w:r>
      <w:r w:rsidR="00957838">
        <w:rPr>
          <w:rtl/>
        </w:rPr>
        <w:t xml:space="preserve"> </w:t>
      </w:r>
      <w:r w:rsidRPr="00FC0E55">
        <w:rPr>
          <w:rtl/>
        </w:rPr>
        <w:t>רוצה</w:t>
      </w:r>
      <w:r w:rsidR="00957838">
        <w:rPr>
          <w:rtl/>
        </w:rPr>
        <w:t xml:space="preserve"> </w:t>
      </w:r>
      <w:r w:rsidRPr="00FC0E55">
        <w:rPr>
          <w:rtl/>
        </w:rPr>
        <w:t>לברך את השרה על הסקירה ששמענו ממנה. אני רוצה להתרכז בנושא אחד.</w:t>
      </w:r>
      <w:r w:rsidR="00957838">
        <w:rPr>
          <w:rtl/>
        </w:rPr>
        <w:t xml:space="preserve"> </w:t>
      </w:r>
      <w:r w:rsidRPr="00FC0E55">
        <w:rPr>
          <w:rtl/>
        </w:rPr>
        <w:t>אנחנו, אנשי הציבור, מרבים לפעמים להתעסק בתוכניות; תוכנית</w:t>
      </w:r>
      <w:r w:rsidR="00957838">
        <w:rPr>
          <w:rtl/>
        </w:rPr>
        <w:t>-</w:t>
      </w:r>
      <w:r w:rsidRPr="00FC0E55">
        <w:rPr>
          <w:rtl/>
        </w:rPr>
        <w:t xml:space="preserve">שושני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שאול יהלום (מפד"ל):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חבר הכנסת לס, השרה איננה.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יורם לס (העבודה):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אני מדבר לפרוטוקול. אני כבר למדתי את הכנסת.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שאול יהלום (מפד"ל):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אדוני היושב</w:t>
      </w:r>
      <w:r w:rsidR="00957838">
        <w:rPr>
          <w:rtl/>
        </w:rPr>
        <w:t>-</w:t>
      </w:r>
      <w:r w:rsidRPr="00FC0E55">
        <w:rPr>
          <w:rtl/>
        </w:rPr>
        <w:t>ראש, האם השר שהדיון נוגע למשרדו לא צריך להיות בדיון?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ר' אדרי: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זו</w:t>
      </w:r>
      <w:r w:rsidR="00957838">
        <w:rPr>
          <w:rtl/>
        </w:rPr>
        <w:t xml:space="preserve"> </w:t>
      </w:r>
      <w:r w:rsidRPr="00FC0E55">
        <w:rPr>
          <w:rtl/>
        </w:rPr>
        <w:t>לא חובה, אבל רצוי שכן. אבקש שבתוך שתי דקות תהיה השרה כאן. אבקש שידאגו</w:t>
      </w:r>
      <w:r w:rsidR="00957838">
        <w:rPr>
          <w:rtl/>
        </w:rPr>
        <w:t xml:space="preserve"> </w:t>
      </w:r>
      <w:r w:rsidRPr="00FC0E55">
        <w:rPr>
          <w:rtl/>
        </w:rPr>
        <w:t>לכך. תודה, אדוני, על הערתך.</w:t>
      </w:r>
      <w:r w:rsidR="00957838">
        <w:rPr>
          <w:rtl/>
        </w:rPr>
        <w:t xml:space="preserve"> </w:t>
      </w:r>
      <w:r w:rsidRPr="00FC0E55">
        <w:rPr>
          <w:rtl/>
        </w:rPr>
        <w:t>בבקשה, חבר הכנסת לס.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יורם לס (העבודה):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ובכן,</w:t>
      </w:r>
      <w:r w:rsidR="00957838">
        <w:rPr>
          <w:rtl/>
        </w:rPr>
        <w:t xml:space="preserve"> </w:t>
      </w:r>
      <w:r w:rsidRPr="00FC0E55">
        <w:rPr>
          <w:rtl/>
        </w:rPr>
        <w:t>הנושא</w:t>
      </w:r>
      <w:r w:rsidR="00957838">
        <w:rPr>
          <w:rtl/>
        </w:rPr>
        <w:t xml:space="preserve"> </w:t>
      </w:r>
      <w:r w:rsidRPr="00FC0E55">
        <w:rPr>
          <w:rtl/>
        </w:rPr>
        <w:t>שאני</w:t>
      </w:r>
      <w:r w:rsidR="00957838">
        <w:rPr>
          <w:rtl/>
        </w:rPr>
        <w:t xml:space="preserve"> </w:t>
      </w:r>
      <w:r w:rsidRPr="00FC0E55">
        <w:rPr>
          <w:rtl/>
        </w:rPr>
        <w:t>רוצה לדבר עליו לא קשור לתוכניות והוא לא קשור לתקציבים</w:t>
      </w:r>
      <w:r w:rsidR="00957838">
        <w:rPr>
          <w:rtl/>
        </w:rPr>
        <w:t xml:space="preserve"> </w:t>
      </w:r>
      <w:r w:rsidRPr="00FC0E55">
        <w:rPr>
          <w:rtl/>
        </w:rPr>
        <w:t>שבהם</w:t>
      </w:r>
      <w:r w:rsidR="00957838">
        <w:rPr>
          <w:rtl/>
        </w:rPr>
        <w:t xml:space="preserve"> </w:t>
      </w:r>
      <w:r w:rsidRPr="00FC0E55">
        <w:rPr>
          <w:rtl/>
        </w:rPr>
        <w:t>אנחנו</w:t>
      </w:r>
      <w:r w:rsidR="00957838">
        <w:rPr>
          <w:rtl/>
        </w:rPr>
        <w:t xml:space="preserve"> </w:t>
      </w:r>
      <w:r w:rsidRPr="00FC0E55">
        <w:rPr>
          <w:rtl/>
        </w:rPr>
        <w:t>מרבים</w:t>
      </w:r>
      <w:r w:rsidR="00957838">
        <w:rPr>
          <w:rtl/>
        </w:rPr>
        <w:t xml:space="preserve"> </w:t>
      </w:r>
      <w:r w:rsidRPr="00FC0E55">
        <w:rPr>
          <w:rtl/>
        </w:rPr>
        <w:t>להתעסק,</w:t>
      </w:r>
      <w:r w:rsidR="00957838">
        <w:rPr>
          <w:rtl/>
        </w:rPr>
        <w:t xml:space="preserve"> </w:t>
      </w:r>
      <w:r w:rsidRPr="00FC0E55">
        <w:rPr>
          <w:rtl/>
        </w:rPr>
        <w:t>מרבים לקיים ישיבות, מרבים ליצור ויכוחים. אני חושב</w:t>
      </w:r>
      <w:r w:rsidR="00957838">
        <w:rPr>
          <w:rtl/>
        </w:rPr>
        <w:t xml:space="preserve"> </w:t>
      </w:r>
      <w:r w:rsidRPr="00FC0E55">
        <w:rPr>
          <w:rtl/>
        </w:rPr>
        <w:t>שחשוב</w:t>
      </w:r>
      <w:r w:rsidR="00957838">
        <w:rPr>
          <w:rtl/>
        </w:rPr>
        <w:t xml:space="preserve"> </w:t>
      </w:r>
      <w:r w:rsidRPr="00FC0E55">
        <w:rPr>
          <w:rtl/>
        </w:rPr>
        <w:t>מאוד</w:t>
      </w:r>
      <w:r w:rsidR="00957838">
        <w:rPr>
          <w:rtl/>
        </w:rPr>
        <w:t xml:space="preserve"> </w:t>
      </w:r>
      <w:r w:rsidRPr="00FC0E55">
        <w:rPr>
          <w:rtl/>
        </w:rPr>
        <w:t>שבדברים האלה, ובכל השטחים, נראה דברים דרך העיניים של הלקוח. הלקוח</w:t>
      </w:r>
      <w:r w:rsidR="00957838">
        <w:rPr>
          <w:rtl/>
        </w:rPr>
        <w:t xml:space="preserve"> </w:t>
      </w:r>
      <w:r w:rsidRPr="00FC0E55">
        <w:rPr>
          <w:rtl/>
        </w:rPr>
        <w:t>במקרה</w:t>
      </w:r>
      <w:r w:rsidR="00957838">
        <w:rPr>
          <w:rtl/>
        </w:rPr>
        <w:t xml:space="preserve"> </w:t>
      </w:r>
      <w:r w:rsidRPr="00FC0E55">
        <w:rPr>
          <w:rtl/>
        </w:rPr>
        <w:t>הזה</w:t>
      </w:r>
      <w:r w:rsidR="00957838">
        <w:rPr>
          <w:rtl/>
        </w:rPr>
        <w:t xml:space="preserve"> </w:t>
      </w:r>
      <w:r w:rsidRPr="00FC0E55">
        <w:rPr>
          <w:rtl/>
        </w:rPr>
        <w:t>הוא</w:t>
      </w:r>
      <w:r w:rsidR="00957838">
        <w:rPr>
          <w:rtl/>
        </w:rPr>
        <w:t xml:space="preserve"> </w:t>
      </w:r>
      <w:r w:rsidRPr="00FC0E55">
        <w:rPr>
          <w:rtl/>
        </w:rPr>
        <w:t>התלמיד.</w:t>
      </w:r>
      <w:r w:rsidR="00957838">
        <w:rPr>
          <w:rtl/>
        </w:rPr>
        <w:t xml:space="preserve"> </w:t>
      </w:r>
      <w:r w:rsidRPr="00FC0E55">
        <w:rPr>
          <w:rtl/>
        </w:rPr>
        <w:t>התלמיד</w:t>
      </w:r>
      <w:r w:rsidR="00957838">
        <w:rPr>
          <w:rtl/>
        </w:rPr>
        <w:t xml:space="preserve"> </w:t>
      </w:r>
      <w:r w:rsidRPr="00FC0E55">
        <w:rPr>
          <w:rtl/>
        </w:rPr>
        <w:t>יושב בכיתה, הוא לא רואה תוכנית והוא לא רואה</w:t>
      </w:r>
      <w:r w:rsidR="00957838">
        <w:rPr>
          <w:rtl/>
        </w:rPr>
        <w:t xml:space="preserve"> </w:t>
      </w:r>
      <w:r w:rsidRPr="00FC0E55">
        <w:rPr>
          <w:rtl/>
        </w:rPr>
        <w:t>תקציב.</w:t>
      </w:r>
      <w:r w:rsidR="00957838">
        <w:rPr>
          <w:rtl/>
        </w:rPr>
        <w:t xml:space="preserve"> </w:t>
      </w:r>
      <w:r w:rsidRPr="00FC0E55">
        <w:rPr>
          <w:rtl/>
        </w:rPr>
        <w:t xml:space="preserve">מה שהתלמיד רואה בכיתה אלה שני דברים </w:t>
      </w:r>
      <w:r w:rsidR="00957838">
        <w:rPr>
          <w:rtl/>
        </w:rPr>
        <w:t>–</w:t>
      </w:r>
      <w:r w:rsidRPr="00FC0E55">
        <w:rPr>
          <w:rtl/>
        </w:rPr>
        <w:t xml:space="preserve"> הוא רואה את המורה, או את המורה,</w:t>
      </w:r>
      <w:r w:rsidR="00957838">
        <w:rPr>
          <w:rtl/>
        </w:rPr>
        <w:t xml:space="preserve"> </w:t>
      </w:r>
      <w:r w:rsidRPr="00FC0E55">
        <w:rPr>
          <w:rtl/>
        </w:rPr>
        <w:t>והוא</w:t>
      </w:r>
      <w:r w:rsidR="00957838">
        <w:rPr>
          <w:rtl/>
        </w:rPr>
        <w:t xml:space="preserve"> </w:t>
      </w:r>
      <w:r w:rsidRPr="00FC0E55">
        <w:rPr>
          <w:rtl/>
        </w:rPr>
        <w:t>רואה</w:t>
      </w:r>
      <w:r w:rsidR="00957838">
        <w:rPr>
          <w:rtl/>
        </w:rPr>
        <w:t xml:space="preserve"> </w:t>
      </w:r>
      <w:r w:rsidRPr="00FC0E55">
        <w:rPr>
          <w:rtl/>
        </w:rPr>
        <w:t>את הסביבה החינוכית שבה הוא נמצא. יכולה להיות תוכנית נפלאה, ונאומים</w:t>
      </w:r>
      <w:r w:rsidR="00957838">
        <w:rPr>
          <w:rtl/>
        </w:rPr>
        <w:t xml:space="preserve"> </w:t>
      </w:r>
      <w:r w:rsidRPr="00FC0E55">
        <w:rPr>
          <w:rtl/>
        </w:rPr>
        <w:t>חוצבים</w:t>
      </w:r>
      <w:r w:rsidR="00957838">
        <w:rPr>
          <w:rtl/>
        </w:rPr>
        <w:t xml:space="preserve"> </w:t>
      </w:r>
      <w:r w:rsidRPr="00FC0E55">
        <w:rPr>
          <w:rtl/>
        </w:rPr>
        <w:t>להבות לכאן ולשם, בכנסת ובמקומות אחרים, ותקציבים. אבל אם המורה לא מסוגל</w:t>
      </w:r>
      <w:r w:rsidR="00957838">
        <w:rPr>
          <w:rtl/>
        </w:rPr>
        <w:t xml:space="preserve"> </w:t>
      </w:r>
      <w:r w:rsidRPr="00FC0E55">
        <w:rPr>
          <w:rtl/>
        </w:rPr>
        <w:t>לתת</w:t>
      </w:r>
      <w:r w:rsidR="00957838">
        <w:rPr>
          <w:rtl/>
        </w:rPr>
        <w:t xml:space="preserve"> </w:t>
      </w:r>
      <w:r w:rsidRPr="00FC0E55">
        <w:rPr>
          <w:rtl/>
        </w:rPr>
        <w:t>את</w:t>
      </w:r>
      <w:r w:rsidR="00957838">
        <w:rPr>
          <w:rtl/>
        </w:rPr>
        <w:t xml:space="preserve"> </w:t>
      </w:r>
      <w:r w:rsidRPr="00FC0E55">
        <w:rPr>
          <w:rtl/>
        </w:rPr>
        <w:t>מה</w:t>
      </w:r>
      <w:r w:rsidR="00957838">
        <w:rPr>
          <w:rtl/>
        </w:rPr>
        <w:t xml:space="preserve"> </w:t>
      </w:r>
      <w:r w:rsidRPr="00FC0E55">
        <w:rPr>
          <w:rtl/>
        </w:rPr>
        <w:t xml:space="preserve">שהוא צריך, אם התלמיד לא מזדהה עם הדמות של המורה </w:t>
      </w:r>
      <w:r w:rsidR="00957838">
        <w:rPr>
          <w:rtl/>
        </w:rPr>
        <w:t>–</w:t>
      </w:r>
      <w:r w:rsidRPr="00FC0E55">
        <w:rPr>
          <w:rtl/>
        </w:rPr>
        <w:t xml:space="preserve"> כל התוכניות וכל</w:t>
      </w:r>
      <w:r w:rsidR="00957838">
        <w:rPr>
          <w:rtl/>
        </w:rPr>
        <w:t xml:space="preserve"> </w:t>
      </w:r>
      <w:r w:rsidRPr="00FC0E55">
        <w:rPr>
          <w:rtl/>
        </w:rPr>
        <w:t>התקציבים לא שווים שום דבר.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לכן</w:t>
      </w:r>
      <w:r w:rsidR="00957838">
        <w:rPr>
          <w:rtl/>
        </w:rPr>
        <w:t xml:space="preserve"> </w:t>
      </w:r>
      <w:r w:rsidRPr="00FC0E55">
        <w:rPr>
          <w:rtl/>
        </w:rPr>
        <w:t>הייתי</w:t>
      </w:r>
      <w:r w:rsidR="00957838">
        <w:rPr>
          <w:rtl/>
        </w:rPr>
        <w:t xml:space="preserve"> </w:t>
      </w:r>
      <w:r w:rsidRPr="00FC0E55">
        <w:rPr>
          <w:rtl/>
        </w:rPr>
        <w:t>רוצה, באמת בדקה אחת או שתיים, להציע לשרה תוכנית פשוטה, שהמטרה</w:t>
      </w:r>
      <w:r w:rsidR="00957838">
        <w:rPr>
          <w:rtl/>
        </w:rPr>
        <w:t xml:space="preserve"> </w:t>
      </w:r>
      <w:r w:rsidRPr="00FC0E55">
        <w:rPr>
          <w:rtl/>
        </w:rPr>
        <w:t>שלה</w:t>
      </w:r>
      <w:r w:rsidR="00957838">
        <w:rPr>
          <w:rtl/>
        </w:rPr>
        <w:t xml:space="preserve"> </w:t>
      </w:r>
      <w:r w:rsidRPr="00FC0E55">
        <w:rPr>
          <w:rtl/>
        </w:rPr>
        <w:t>היא</w:t>
      </w:r>
      <w:r w:rsidR="00957838">
        <w:rPr>
          <w:rtl/>
        </w:rPr>
        <w:t xml:space="preserve"> </w:t>
      </w:r>
      <w:r w:rsidRPr="00FC0E55">
        <w:rPr>
          <w:rtl/>
        </w:rPr>
        <w:t>לשפר</w:t>
      </w:r>
      <w:r w:rsidR="00957838">
        <w:rPr>
          <w:rtl/>
        </w:rPr>
        <w:t xml:space="preserve"> </w:t>
      </w:r>
      <w:r w:rsidRPr="00FC0E55">
        <w:rPr>
          <w:rtl/>
        </w:rPr>
        <w:t>את איכות המורים בישראל. על כך תקום או תיפול מערכת החינוך, מפני</w:t>
      </w:r>
      <w:r w:rsidR="00957838">
        <w:rPr>
          <w:rtl/>
        </w:rPr>
        <w:t xml:space="preserve"> </w:t>
      </w:r>
      <w:r w:rsidRPr="00FC0E55">
        <w:rPr>
          <w:rtl/>
        </w:rPr>
        <w:t>שמורה</w:t>
      </w:r>
      <w:r w:rsidR="00957838">
        <w:rPr>
          <w:rtl/>
        </w:rPr>
        <w:t xml:space="preserve"> </w:t>
      </w:r>
      <w:r w:rsidRPr="00FC0E55">
        <w:rPr>
          <w:rtl/>
        </w:rPr>
        <w:t>חלש</w:t>
      </w:r>
      <w:r w:rsidR="00957838">
        <w:rPr>
          <w:rtl/>
        </w:rPr>
        <w:t xml:space="preserve"> </w:t>
      </w:r>
      <w:r w:rsidRPr="00FC0E55">
        <w:rPr>
          <w:rtl/>
        </w:rPr>
        <w:t>קודם</w:t>
      </w:r>
      <w:r w:rsidR="00957838">
        <w:rPr>
          <w:rtl/>
        </w:rPr>
        <w:t xml:space="preserve"> </w:t>
      </w:r>
      <w:r w:rsidRPr="00FC0E55">
        <w:rPr>
          <w:rtl/>
        </w:rPr>
        <w:t>כול</w:t>
      </w:r>
      <w:r w:rsidR="00957838">
        <w:rPr>
          <w:rtl/>
        </w:rPr>
        <w:t xml:space="preserve"> </w:t>
      </w:r>
      <w:r w:rsidRPr="00FC0E55">
        <w:rPr>
          <w:rtl/>
        </w:rPr>
        <w:t>פוגע</w:t>
      </w:r>
      <w:r w:rsidR="00957838">
        <w:rPr>
          <w:rtl/>
        </w:rPr>
        <w:t xml:space="preserve"> </w:t>
      </w:r>
      <w:r w:rsidRPr="00FC0E55">
        <w:rPr>
          <w:rtl/>
        </w:rPr>
        <w:t>בחלשים.</w:t>
      </w:r>
      <w:r w:rsidR="00957838">
        <w:rPr>
          <w:rtl/>
        </w:rPr>
        <w:t xml:space="preserve"> </w:t>
      </w:r>
      <w:r w:rsidRPr="00FC0E55">
        <w:rPr>
          <w:rtl/>
        </w:rPr>
        <w:t>לחזקים יש בבית חיזוקים אחרים. אצל החלשים</w:t>
      </w:r>
      <w:r w:rsidR="00957838">
        <w:rPr>
          <w:rtl/>
        </w:rPr>
        <w:t xml:space="preserve"> </w:t>
      </w:r>
      <w:r w:rsidRPr="00FC0E55">
        <w:rPr>
          <w:rtl/>
        </w:rPr>
        <w:t>לפעמים המורה הוא העוגן היחיד שיש להם.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מה</w:t>
      </w:r>
      <w:r w:rsidR="00957838">
        <w:rPr>
          <w:rtl/>
        </w:rPr>
        <w:t xml:space="preserve"> </w:t>
      </w:r>
      <w:r w:rsidRPr="00FC0E55">
        <w:rPr>
          <w:rtl/>
        </w:rPr>
        <w:t>הן</w:t>
      </w:r>
      <w:r w:rsidR="00957838">
        <w:rPr>
          <w:rtl/>
        </w:rPr>
        <w:t xml:space="preserve"> </w:t>
      </w:r>
      <w:r w:rsidRPr="00FC0E55">
        <w:rPr>
          <w:rtl/>
        </w:rPr>
        <w:t>ההצעות</w:t>
      </w:r>
      <w:r w:rsidR="00957838">
        <w:rPr>
          <w:rtl/>
        </w:rPr>
        <w:t xml:space="preserve"> </w:t>
      </w:r>
      <w:r w:rsidRPr="00FC0E55">
        <w:rPr>
          <w:rtl/>
        </w:rPr>
        <w:t>הפשוטות</w:t>
      </w:r>
      <w:r w:rsidR="00957838">
        <w:rPr>
          <w:rtl/>
        </w:rPr>
        <w:t xml:space="preserve"> </w:t>
      </w:r>
      <w:r w:rsidRPr="00FC0E55">
        <w:rPr>
          <w:rtl/>
        </w:rPr>
        <w:t xml:space="preserve">שאני מבקש להציע? </w:t>
      </w:r>
      <w:r w:rsidR="00957838">
        <w:rPr>
          <w:rtl/>
        </w:rPr>
        <w:t>–</w:t>
      </w:r>
      <w:r w:rsidRPr="00FC0E55">
        <w:rPr>
          <w:rtl/>
        </w:rPr>
        <w:t xml:space="preserve"> יש בממשלה דבר שנקרא בשם "פקיד</w:t>
      </w:r>
      <w:r w:rsidR="00957838">
        <w:rPr>
          <w:rtl/>
        </w:rPr>
        <w:t xml:space="preserve"> </w:t>
      </w:r>
      <w:r w:rsidRPr="00FC0E55">
        <w:rPr>
          <w:rtl/>
        </w:rPr>
        <w:t>נדרש",</w:t>
      </w:r>
      <w:r w:rsidR="00957838">
        <w:rPr>
          <w:rtl/>
        </w:rPr>
        <w:t xml:space="preserve"> </w:t>
      </w:r>
      <w:r w:rsidRPr="00FC0E55">
        <w:rPr>
          <w:rtl/>
        </w:rPr>
        <w:t>ויש</w:t>
      </w:r>
      <w:r w:rsidR="00957838">
        <w:rPr>
          <w:rtl/>
        </w:rPr>
        <w:t xml:space="preserve"> </w:t>
      </w:r>
      <w:r w:rsidRPr="00FC0E55">
        <w:rPr>
          <w:rtl/>
        </w:rPr>
        <w:t>לו</w:t>
      </w:r>
      <w:r w:rsidR="00957838">
        <w:rPr>
          <w:rtl/>
        </w:rPr>
        <w:t xml:space="preserve"> </w:t>
      </w:r>
      <w:r w:rsidRPr="00FC0E55">
        <w:rPr>
          <w:rtl/>
        </w:rPr>
        <w:t>כל</w:t>
      </w:r>
      <w:r w:rsidR="00957838">
        <w:rPr>
          <w:rtl/>
        </w:rPr>
        <w:t xml:space="preserve"> </w:t>
      </w:r>
      <w:r w:rsidRPr="00FC0E55">
        <w:rPr>
          <w:rtl/>
        </w:rPr>
        <w:t>מיני</w:t>
      </w:r>
      <w:r w:rsidR="00957838">
        <w:rPr>
          <w:rtl/>
        </w:rPr>
        <w:t xml:space="preserve"> </w:t>
      </w:r>
      <w:r w:rsidRPr="00FC0E55">
        <w:rPr>
          <w:rtl/>
        </w:rPr>
        <w:t>הטבות.</w:t>
      </w:r>
      <w:r w:rsidR="00957838">
        <w:rPr>
          <w:rtl/>
        </w:rPr>
        <w:t xml:space="preserve"> </w:t>
      </w:r>
      <w:r w:rsidRPr="00FC0E55">
        <w:rPr>
          <w:rtl/>
        </w:rPr>
        <w:t>יהיה "מורה נדרש" בשכונות בערים, ולא רק בערי</w:t>
      </w:r>
      <w:r w:rsidR="00957838">
        <w:rPr>
          <w:rtl/>
        </w:rPr>
        <w:t xml:space="preserve"> </w:t>
      </w:r>
      <w:r w:rsidRPr="00FC0E55">
        <w:rPr>
          <w:rtl/>
        </w:rPr>
        <w:t>הפיתוח, ובכל המקומות שבהם דרושים מורים טובים ושצריך למשוך לשם מורים טובים. אני</w:t>
      </w:r>
      <w:r w:rsidR="00957838">
        <w:rPr>
          <w:rtl/>
        </w:rPr>
        <w:t xml:space="preserve"> </w:t>
      </w:r>
      <w:r w:rsidRPr="00FC0E55">
        <w:rPr>
          <w:rtl/>
        </w:rPr>
        <w:t>מציע שיהיה המושג "מורה נדרש" ושייתנו לו את כל ההטבות, לפחות כמו ל"פקיד נדרש".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צריך</w:t>
      </w:r>
      <w:r w:rsidR="00957838">
        <w:rPr>
          <w:rtl/>
        </w:rPr>
        <w:t xml:space="preserve"> </w:t>
      </w:r>
      <w:r w:rsidRPr="00FC0E55">
        <w:rPr>
          <w:rtl/>
        </w:rPr>
        <w:t>למצוא</w:t>
      </w:r>
      <w:r w:rsidR="00957838">
        <w:rPr>
          <w:rtl/>
        </w:rPr>
        <w:t xml:space="preserve"> </w:t>
      </w:r>
      <w:r w:rsidRPr="00FC0E55">
        <w:rPr>
          <w:rtl/>
        </w:rPr>
        <w:t>דרך להיפטר ממורים חלשים ולא טובים וללכת בדרכים בלתי</w:t>
      </w:r>
      <w:r w:rsidR="00957838">
        <w:rPr>
          <w:rtl/>
        </w:rPr>
        <w:t>-</w:t>
      </w:r>
      <w:r w:rsidRPr="00FC0E55">
        <w:rPr>
          <w:rtl/>
        </w:rPr>
        <w:t>שגרתיות.</w:t>
      </w:r>
      <w:r w:rsidR="00957838">
        <w:rPr>
          <w:rtl/>
        </w:rPr>
        <w:t xml:space="preserve"> </w:t>
      </w:r>
      <w:r w:rsidRPr="00FC0E55">
        <w:rPr>
          <w:rtl/>
        </w:rPr>
        <w:t>למשל,</w:t>
      </w:r>
      <w:r w:rsidR="00957838">
        <w:rPr>
          <w:rtl/>
        </w:rPr>
        <w:t xml:space="preserve"> </w:t>
      </w:r>
      <w:r w:rsidRPr="00FC0E55">
        <w:rPr>
          <w:rtl/>
        </w:rPr>
        <w:t>באוניברסיטה יש "משוב" של סטודנטים.</w:t>
      </w:r>
      <w:r w:rsidR="00957838">
        <w:rPr>
          <w:rtl/>
        </w:rPr>
        <w:t xml:space="preserve"> </w:t>
      </w:r>
      <w:r w:rsidRPr="00FC0E55">
        <w:rPr>
          <w:rtl/>
        </w:rPr>
        <w:t>אפשר בכיתות, בוודאי בחטיבות הביניים</w:t>
      </w:r>
      <w:r w:rsidR="00957838">
        <w:rPr>
          <w:rtl/>
        </w:rPr>
        <w:t xml:space="preserve"> </w:t>
      </w:r>
      <w:r w:rsidRPr="00FC0E55">
        <w:rPr>
          <w:rtl/>
        </w:rPr>
        <w:t>ובכיתות</w:t>
      </w:r>
      <w:r w:rsidR="00957838">
        <w:rPr>
          <w:rtl/>
        </w:rPr>
        <w:t xml:space="preserve"> </w:t>
      </w:r>
      <w:r w:rsidRPr="00FC0E55">
        <w:rPr>
          <w:rtl/>
        </w:rPr>
        <w:t>הגבוהות,</w:t>
      </w:r>
      <w:r w:rsidR="00957838">
        <w:rPr>
          <w:rtl/>
        </w:rPr>
        <w:t xml:space="preserve"> </w:t>
      </w:r>
      <w:r w:rsidRPr="00FC0E55">
        <w:rPr>
          <w:rtl/>
        </w:rPr>
        <w:t>לעשות</w:t>
      </w:r>
      <w:r w:rsidR="00957838">
        <w:rPr>
          <w:rtl/>
        </w:rPr>
        <w:t xml:space="preserve"> </w:t>
      </w:r>
      <w:r w:rsidRPr="00FC0E55">
        <w:rPr>
          <w:rtl/>
        </w:rPr>
        <w:t>"משוב"</w:t>
      </w:r>
      <w:r w:rsidR="00957838">
        <w:rPr>
          <w:rtl/>
        </w:rPr>
        <w:t xml:space="preserve"> </w:t>
      </w:r>
      <w:r w:rsidRPr="00FC0E55">
        <w:rPr>
          <w:rtl/>
        </w:rPr>
        <w:t>של התלמידים, שיביעו את דעתם באופן אנונימי על</w:t>
      </w:r>
      <w:r w:rsidR="00957838">
        <w:rPr>
          <w:rtl/>
        </w:rPr>
        <w:t xml:space="preserve"> </w:t>
      </w:r>
      <w:r w:rsidRPr="00FC0E55">
        <w:rPr>
          <w:rtl/>
        </w:rPr>
        <w:t>המורה,</w:t>
      </w:r>
      <w:r w:rsidR="00957838">
        <w:rPr>
          <w:rtl/>
        </w:rPr>
        <w:t xml:space="preserve"> </w:t>
      </w:r>
      <w:r w:rsidRPr="00FC0E55">
        <w:rPr>
          <w:rtl/>
        </w:rPr>
        <w:t>ומי</w:t>
      </w:r>
      <w:r w:rsidR="00957838">
        <w:rPr>
          <w:rtl/>
        </w:rPr>
        <w:t xml:space="preserve"> </w:t>
      </w:r>
      <w:r w:rsidRPr="00FC0E55">
        <w:rPr>
          <w:rtl/>
        </w:rPr>
        <w:t>שמקבל</w:t>
      </w:r>
      <w:r w:rsidR="00957838">
        <w:rPr>
          <w:rtl/>
        </w:rPr>
        <w:t xml:space="preserve"> </w:t>
      </w:r>
      <w:r w:rsidRPr="00FC0E55">
        <w:rPr>
          <w:rtl/>
        </w:rPr>
        <w:t>שנה</w:t>
      </w:r>
      <w:r w:rsidR="00957838">
        <w:rPr>
          <w:rtl/>
        </w:rPr>
        <w:t xml:space="preserve"> </w:t>
      </w:r>
      <w:r w:rsidRPr="00FC0E55">
        <w:rPr>
          <w:rtl/>
        </w:rPr>
        <w:t xml:space="preserve">אחר שנה, שנה אחר שנה, "משוב" שלילי </w:t>
      </w:r>
      <w:r w:rsidR="00957838">
        <w:rPr>
          <w:rtl/>
        </w:rPr>
        <w:t>–</w:t>
      </w:r>
      <w:r w:rsidRPr="00FC0E55">
        <w:rPr>
          <w:rtl/>
        </w:rPr>
        <w:t xml:space="preserve"> אפשר יהיה להיפטר</w:t>
      </w:r>
      <w:r w:rsidR="00957838">
        <w:rPr>
          <w:rtl/>
        </w:rPr>
        <w:t xml:space="preserve"> </w:t>
      </w:r>
      <w:r w:rsidRPr="00FC0E55">
        <w:rPr>
          <w:rtl/>
        </w:rPr>
        <w:t>ממנו.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צריך לבחון את המורים גם כאשר הם מתקבלים לעבודה, גם במהלך ההשתלמויות הרבות</w:t>
      </w:r>
      <w:r w:rsidR="00957838">
        <w:rPr>
          <w:rtl/>
        </w:rPr>
        <w:t xml:space="preserve"> </w:t>
      </w:r>
      <w:r w:rsidRPr="00FC0E55">
        <w:rPr>
          <w:rtl/>
        </w:rPr>
        <w:t>והאין</w:t>
      </w:r>
      <w:r w:rsidR="00957838">
        <w:rPr>
          <w:rtl/>
        </w:rPr>
        <w:t>-</w:t>
      </w:r>
      <w:r w:rsidRPr="00FC0E55">
        <w:rPr>
          <w:rtl/>
        </w:rPr>
        <w:t>סופיות</w:t>
      </w:r>
      <w:r w:rsidR="00957838">
        <w:rPr>
          <w:rtl/>
        </w:rPr>
        <w:t xml:space="preserve"> </w:t>
      </w:r>
      <w:r w:rsidRPr="00FC0E55">
        <w:rPr>
          <w:rtl/>
        </w:rPr>
        <w:t>שנעשות, כאשר איש לא יודע מה קלט המורה באותה השתלמות.</w:t>
      </w:r>
      <w:r w:rsidR="00957838">
        <w:rPr>
          <w:rtl/>
        </w:rPr>
        <w:t xml:space="preserve"> </w:t>
      </w:r>
      <w:r w:rsidRPr="00FC0E55">
        <w:rPr>
          <w:rtl/>
        </w:rPr>
        <w:t>צריך לקיים</w:t>
      </w:r>
      <w:r w:rsidR="00957838">
        <w:rPr>
          <w:rtl/>
        </w:rPr>
        <w:t xml:space="preserve"> </w:t>
      </w:r>
      <w:r w:rsidRPr="00FC0E55">
        <w:rPr>
          <w:rtl/>
        </w:rPr>
        <w:t>בחינות למורים. זה דבר שיכול להעלות את הרמה שלהם.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 xml:space="preserve">לגבי הסביבה החינוכית, גם הסביבה בזמן וגם הסביבה במרחב: בזמן </w:t>
      </w:r>
      <w:r w:rsidR="00957838">
        <w:rPr>
          <w:rtl/>
        </w:rPr>
        <w:t>–</w:t>
      </w:r>
      <w:r w:rsidRPr="00FC0E55">
        <w:rPr>
          <w:rtl/>
        </w:rPr>
        <w:t xml:space="preserve"> צריך להרחיב</w:t>
      </w:r>
      <w:r w:rsidR="00957838">
        <w:rPr>
          <w:rtl/>
        </w:rPr>
        <w:t xml:space="preserve"> </w:t>
      </w:r>
      <w:r w:rsidRPr="00FC0E55">
        <w:rPr>
          <w:rtl/>
        </w:rPr>
        <w:t>ולהחזיר</w:t>
      </w:r>
      <w:r w:rsidR="00957838">
        <w:rPr>
          <w:rtl/>
        </w:rPr>
        <w:t xml:space="preserve"> </w:t>
      </w:r>
      <w:r w:rsidRPr="00FC0E55">
        <w:rPr>
          <w:rtl/>
        </w:rPr>
        <w:t>את</w:t>
      </w:r>
      <w:r w:rsidR="00957838">
        <w:rPr>
          <w:rtl/>
        </w:rPr>
        <w:t xml:space="preserve"> </w:t>
      </w:r>
      <w:r w:rsidRPr="00FC0E55">
        <w:rPr>
          <w:rtl/>
        </w:rPr>
        <w:t>כל מה שנגזל, ושלא יתהדר שר האוצר, בסך הכול מחזירים פה את מה שנגזל</w:t>
      </w:r>
      <w:r w:rsidR="00957838">
        <w:rPr>
          <w:rtl/>
        </w:rPr>
        <w:t xml:space="preserve"> </w:t>
      </w:r>
      <w:r w:rsidRPr="00FC0E55">
        <w:rPr>
          <w:rtl/>
        </w:rPr>
        <w:t xml:space="preserve">בממשלה הקודמת, ולהרחיב זאת בזמן, מבחינת שעות; במרחב </w:t>
      </w:r>
      <w:r w:rsidR="00957838">
        <w:rPr>
          <w:rtl/>
        </w:rPr>
        <w:t>–</w:t>
      </w:r>
      <w:r w:rsidRPr="00FC0E55">
        <w:rPr>
          <w:rtl/>
        </w:rPr>
        <w:t xml:space="preserve"> צריך לדאוג לכך שבית</w:t>
      </w:r>
      <w:r w:rsidR="00957838">
        <w:rPr>
          <w:rtl/>
        </w:rPr>
        <w:t>-</w:t>
      </w:r>
      <w:r w:rsidRPr="00FC0E55">
        <w:rPr>
          <w:rtl/>
        </w:rPr>
        <w:t>הספר</w:t>
      </w:r>
      <w:r w:rsidR="00957838">
        <w:rPr>
          <w:rtl/>
        </w:rPr>
        <w:t xml:space="preserve"> </w:t>
      </w:r>
      <w:r w:rsidRPr="00FC0E55">
        <w:rPr>
          <w:rtl/>
        </w:rPr>
        <w:t>ייראה כמו בית</w:t>
      </w:r>
      <w:r w:rsidR="00957838">
        <w:rPr>
          <w:rtl/>
        </w:rPr>
        <w:t>-</w:t>
      </w:r>
      <w:r w:rsidRPr="00FC0E55">
        <w:rPr>
          <w:rtl/>
        </w:rPr>
        <w:t>ספר, שהכיתה תהיה נקייה, בלי קליפות, שהחלון לא יהיה שבור, שהתלמיד</w:t>
      </w:r>
      <w:r w:rsidR="00957838">
        <w:rPr>
          <w:rtl/>
        </w:rPr>
        <w:t xml:space="preserve"> </w:t>
      </w:r>
      <w:r w:rsidRPr="00FC0E55">
        <w:rPr>
          <w:rtl/>
        </w:rPr>
        <w:t>יראה סביבה שמחנכת אותו גם ביופי שלה ובצורה שלה.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דרושה קפיצת מדרגה ביחס לאיכות המורים בישראל. גם אם אני מדבר באופן כוללני,</w:t>
      </w:r>
      <w:r w:rsidR="00957838">
        <w:rPr>
          <w:rtl/>
        </w:rPr>
        <w:t xml:space="preserve"> </w:t>
      </w:r>
      <w:r w:rsidRPr="00FC0E55">
        <w:rPr>
          <w:rtl/>
        </w:rPr>
        <w:t>ועושה</w:t>
      </w:r>
      <w:r w:rsidR="00957838">
        <w:rPr>
          <w:rtl/>
        </w:rPr>
        <w:t xml:space="preserve"> </w:t>
      </w:r>
      <w:r w:rsidRPr="00FC0E55">
        <w:rPr>
          <w:rtl/>
        </w:rPr>
        <w:t>אולי</w:t>
      </w:r>
      <w:r w:rsidR="00957838">
        <w:rPr>
          <w:rtl/>
        </w:rPr>
        <w:t xml:space="preserve"> </w:t>
      </w:r>
      <w:r w:rsidRPr="00FC0E55">
        <w:rPr>
          <w:rtl/>
        </w:rPr>
        <w:t>עוול</w:t>
      </w:r>
      <w:r w:rsidR="00957838">
        <w:rPr>
          <w:rtl/>
        </w:rPr>
        <w:t xml:space="preserve"> </w:t>
      </w:r>
      <w:r w:rsidRPr="00FC0E55">
        <w:rPr>
          <w:rtl/>
        </w:rPr>
        <w:t xml:space="preserve">למורים רבים וטובים </w:t>
      </w:r>
      <w:r w:rsidR="00957838">
        <w:rPr>
          <w:rtl/>
        </w:rPr>
        <w:t>–</w:t>
      </w:r>
      <w:r w:rsidRPr="00FC0E55">
        <w:rPr>
          <w:rtl/>
        </w:rPr>
        <w:t xml:space="preserve"> יש הרבה מה לעשות בנושא זה.</w:t>
      </w:r>
      <w:r w:rsidR="00957838">
        <w:rPr>
          <w:rtl/>
        </w:rPr>
        <w:t xml:space="preserve"> </w:t>
      </w:r>
      <w:r w:rsidRPr="00FC0E55">
        <w:rPr>
          <w:rtl/>
        </w:rPr>
        <w:t>זו התוכנית</w:t>
      </w:r>
      <w:r w:rsidR="00957838">
        <w:rPr>
          <w:rtl/>
        </w:rPr>
        <w:t xml:space="preserve"> </w:t>
      </w:r>
      <w:r w:rsidRPr="00FC0E55">
        <w:rPr>
          <w:rtl/>
        </w:rPr>
        <w:t>האמיתית,</w:t>
      </w:r>
      <w:r w:rsidR="00957838">
        <w:rPr>
          <w:rtl/>
        </w:rPr>
        <w:t xml:space="preserve"> </w:t>
      </w:r>
      <w:r w:rsidRPr="00FC0E55">
        <w:rPr>
          <w:rtl/>
        </w:rPr>
        <w:t>ולא</w:t>
      </w:r>
      <w:r w:rsidR="00957838">
        <w:rPr>
          <w:rtl/>
        </w:rPr>
        <w:t xml:space="preserve"> </w:t>
      </w:r>
      <w:r w:rsidRPr="00FC0E55">
        <w:rPr>
          <w:rtl/>
        </w:rPr>
        <w:t>התייפייפויות</w:t>
      </w:r>
      <w:r w:rsidR="00957838">
        <w:rPr>
          <w:rtl/>
        </w:rPr>
        <w:t xml:space="preserve"> </w:t>
      </w:r>
      <w:r w:rsidRPr="00FC0E55">
        <w:rPr>
          <w:rtl/>
        </w:rPr>
        <w:t>אקדמיות.</w:t>
      </w:r>
      <w:r w:rsidR="00957838">
        <w:rPr>
          <w:rtl/>
        </w:rPr>
        <w:t xml:space="preserve"> </w:t>
      </w:r>
      <w:r w:rsidRPr="00FC0E55">
        <w:rPr>
          <w:rtl/>
        </w:rPr>
        <w:t>מי</w:t>
      </w:r>
      <w:r w:rsidR="00957838">
        <w:rPr>
          <w:rtl/>
        </w:rPr>
        <w:t xml:space="preserve"> </w:t>
      </w:r>
      <w:r w:rsidRPr="00FC0E55">
        <w:rPr>
          <w:rtl/>
        </w:rPr>
        <w:t>שישפר את איכות המורה בישראל ישפר את</w:t>
      </w:r>
      <w:r w:rsidR="00957838">
        <w:rPr>
          <w:rtl/>
        </w:rPr>
        <w:t xml:space="preserve"> </w:t>
      </w:r>
      <w:r w:rsidRPr="00FC0E55">
        <w:rPr>
          <w:rtl/>
        </w:rPr>
        <w:t>מערכת החינוך. תודה רבה.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ר' אדרי: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תודה</w:t>
      </w:r>
      <w:r w:rsidR="00957838">
        <w:rPr>
          <w:rtl/>
        </w:rPr>
        <w:t xml:space="preserve"> </w:t>
      </w:r>
      <w:r w:rsidRPr="00FC0E55">
        <w:rPr>
          <w:rtl/>
        </w:rPr>
        <w:t>לחבר</w:t>
      </w:r>
      <w:r w:rsidR="00957838">
        <w:rPr>
          <w:rtl/>
        </w:rPr>
        <w:t xml:space="preserve"> </w:t>
      </w:r>
      <w:r w:rsidRPr="00FC0E55">
        <w:rPr>
          <w:rtl/>
        </w:rPr>
        <w:t>הכנסת</w:t>
      </w:r>
      <w:r w:rsidR="00957838">
        <w:rPr>
          <w:rtl/>
        </w:rPr>
        <w:t xml:space="preserve"> </w:t>
      </w:r>
      <w:r w:rsidRPr="00FC0E55">
        <w:rPr>
          <w:rtl/>
        </w:rPr>
        <w:t>לס.</w:t>
      </w:r>
      <w:r w:rsidR="00957838">
        <w:rPr>
          <w:rtl/>
        </w:rPr>
        <w:t xml:space="preserve"> </w:t>
      </w:r>
      <w:r w:rsidRPr="00FC0E55">
        <w:rPr>
          <w:rtl/>
        </w:rPr>
        <w:t>אני</w:t>
      </w:r>
      <w:r w:rsidR="00957838">
        <w:rPr>
          <w:rtl/>
        </w:rPr>
        <w:t xml:space="preserve"> </w:t>
      </w:r>
      <w:r w:rsidRPr="00FC0E55">
        <w:rPr>
          <w:rtl/>
        </w:rPr>
        <w:t>מזמין את חברת הכנסת ענת מאור.</w:t>
      </w:r>
      <w:r w:rsidR="00957838">
        <w:rPr>
          <w:rtl/>
        </w:rPr>
        <w:t xml:space="preserve"> </w:t>
      </w:r>
      <w:r w:rsidRPr="00FC0E55">
        <w:rPr>
          <w:rtl/>
        </w:rPr>
        <w:t xml:space="preserve">אחריה </w:t>
      </w:r>
      <w:r w:rsidR="00957838">
        <w:rPr>
          <w:rtl/>
        </w:rPr>
        <w:t>–</w:t>
      </w:r>
      <w:r w:rsidRPr="00FC0E55">
        <w:rPr>
          <w:rtl/>
        </w:rPr>
        <w:t xml:space="preserve"> חברת</w:t>
      </w:r>
      <w:r w:rsidR="00957838">
        <w:rPr>
          <w:rtl/>
        </w:rPr>
        <w:t xml:space="preserve"> </w:t>
      </w:r>
      <w:r w:rsidRPr="00FC0E55">
        <w:rPr>
          <w:rtl/>
        </w:rPr>
        <w:t xml:space="preserve">הכנסת מאשה לובלסקי, ואחריה </w:t>
      </w:r>
      <w:r w:rsidR="00957838">
        <w:rPr>
          <w:rtl/>
        </w:rPr>
        <w:t>–</w:t>
      </w:r>
      <w:r w:rsidRPr="00FC0E55">
        <w:rPr>
          <w:rtl/>
        </w:rPr>
        <w:t xml:space="preserve"> חבר הכנסת רון נחמן.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רון נחמן (הליכוד):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אני הייתי לפניה.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ר' אדרי: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בסך</w:t>
      </w:r>
      <w:r w:rsidR="00957838">
        <w:rPr>
          <w:rtl/>
        </w:rPr>
        <w:t xml:space="preserve"> </w:t>
      </w:r>
      <w:r w:rsidRPr="00FC0E55">
        <w:rPr>
          <w:rtl/>
        </w:rPr>
        <w:t>הכול</w:t>
      </w:r>
      <w:r w:rsidR="00957838">
        <w:rPr>
          <w:rtl/>
        </w:rPr>
        <w:t xml:space="preserve"> </w:t>
      </w:r>
      <w:r w:rsidRPr="00FC0E55">
        <w:rPr>
          <w:rtl/>
        </w:rPr>
        <w:t>מדובר ב</w:t>
      </w:r>
      <w:r w:rsidR="00957838">
        <w:rPr>
          <w:rtl/>
        </w:rPr>
        <w:t>-</w:t>
      </w:r>
      <w:r w:rsidRPr="00FC0E55">
        <w:rPr>
          <w:rtl/>
        </w:rPr>
        <w:t>10 דקות. היית רשום. מייד לאחר מכן תקבל את רשות הדיבור.</w:t>
      </w:r>
      <w:r w:rsidR="00957838">
        <w:rPr>
          <w:rtl/>
        </w:rPr>
        <w:t xml:space="preserve"> </w:t>
      </w:r>
      <w:r w:rsidRPr="00FC0E55">
        <w:rPr>
          <w:rtl/>
        </w:rPr>
        <w:t>לא קיפחתי אותך.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ענת מאור (מרצ):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אדוני היושב</w:t>
      </w:r>
      <w:r w:rsidR="00957838">
        <w:rPr>
          <w:rtl/>
        </w:rPr>
        <w:t>-</w:t>
      </w:r>
      <w:r w:rsidRPr="00FC0E55">
        <w:rPr>
          <w:rtl/>
        </w:rPr>
        <w:t>ראש, חברות וחברי הכנסת, ראשית, אני רוצה לברך את שרת החינוך על</w:t>
      </w:r>
      <w:r w:rsidR="00957838">
        <w:rPr>
          <w:rtl/>
        </w:rPr>
        <w:t xml:space="preserve"> </w:t>
      </w:r>
      <w:r w:rsidRPr="00FC0E55">
        <w:rPr>
          <w:rtl/>
        </w:rPr>
        <w:t>הגדרת</w:t>
      </w:r>
      <w:r w:rsidR="00957838">
        <w:rPr>
          <w:rtl/>
        </w:rPr>
        <w:t xml:space="preserve"> </w:t>
      </w:r>
      <w:r w:rsidRPr="00FC0E55">
        <w:rPr>
          <w:rtl/>
        </w:rPr>
        <w:t>המטרות</w:t>
      </w:r>
      <w:r w:rsidR="00957838">
        <w:rPr>
          <w:rtl/>
        </w:rPr>
        <w:t xml:space="preserve"> </w:t>
      </w:r>
      <w:r w:rsidRPr="00FC0E55">
        <w:rPr>
          <w:rtl/>
        </w:rPr>
        <w:t>והיעדים</w:t>
      </w:r>
      <w:r w:rsidR="00957838">
        <w:rPr>
          <w:rtl/>
        </w:rPr>
        <w:t xml:space="preserve"> </w:t>
      </w:r>
      <w:r w:rsidRPr="00FC0E55">
        <w:rPr>
          <w:rtl/>
        </w:rPr>
        <w:t>בחינוך,</w:t>
      </w:r>
      <w:r w:rsidR="00957838">
        <w:rPr>
          <w:rtl/>
        </w:rPr>
        <w:t xml:space="preserve"> </w:t>
      </w:r>
      <w:r w:rsidRPr="00FC0E55">
        <w:rPr>
          <w:rtl/>
        </w:rPr>
        <w:t>על</w:t>
      </w:r>
      <w:r w:rsidR="00957838">
        <w:rPr>
          <w:rtl/>
        </w:rPr>
        <w:t xml:space="preserve"> </w:t>
      </w:r>
      <w:r w:rsidRPr="00FC0E55">
        <w:rPr>
          <w:rtl/>
        </w:rPr>
        <w:t>התפיסה של האדם כריבון, חושב, על ההתכוונות</w:t>
      </w:r>
      <w:r w:rsidR="00957838">
        <w:rPr>
          <w:rtl/>
        </w:rPr>
        <w:t xml:space="preserve"> </w:t>
      </w:r>
      <w:r w:rsidRPr="00FC0E55">
        <w:rPr>
          <w:rtl/>
        </w:rPr>
        <w:t>לעתיד, על השוויוניות בחינוך.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שנית,</w:t>
      </w:r>
      <w:r w:rsidR="00957838">
        <w:rPr>
          <w:rtl/>
        </w:rPr>
        <w:t xml:space="preserve"> </w:t>
      </w:r>
      <w:r w:rsidRPr="00FC0E55">
        <w:rPr>
          <w:rtl/>
        </w:rPr>
        <w:t>אני</w:t>
      </w:r>
      <w:r w:rsidR="00957838">
        <w:rPr>
          <w:rtl/>
        </w:rPr>
        <w:t xml:space="preserve"> </w:t>
      </w:r>
      <w:r w:rsidRPr="00FC0E55">
        <w:rPr>
          <w:rtl/>
        </w:rPr>
        <w:t>רוצה לברך את שרת החינוך על מיקוד תשומת הלב בנוגע להשקעה במשאב</w:t>
      </w:r>
      <w:r w:rsidR="00957838">
        <w:rPr>
          <w:rtl/>
        </w:rPr>
        <w:t xml:space="preserve"> </w:t>
      </w:r>
      <w:r w:rsidRPr="00FC0E55">
        <w:rPr>
          <w:rtl/>
        </w:rPr>
        <w:t>האנושי,</w:t>
      </w:r>
      <w:r w:rsidR="00957838">
        <w:rPr>
          <w:rtl/>
        </w:rPr>
        <w:t xml:space="preserve"> </w:t>
      </w:r>
      <w:r w:rsidRPr="00FC0E55">
        <w:rPr>
          <w:rtl/>
        </w:rPr>
        <w:t>להחזרת גזל ולפיצוי על הזנחה שהיתה בתקופות ממשלות קודמות בתחום החינוך,</w:t>
      </w:r>
      <w:r w:rsidR="00957838">
        <w:rPr>
          <w:rtl/>
        </w:rPr>
        <w:t xml:space="preserve"> </w:t>
      </w:r>
      <w:r w:rsidRPr="00FC0E55">
        <w:rPr>
          <w:rtl/>
        </w:rPr>
        <w:t>שפגעה</w:t>
      </w:r>
      <w:r w:rsidR="00957838">
        <w:rPr>
          <w:rtl/>
        </w:rPr>
        <w:t xml:space="preserve"> </w:t>
      </w:r>
      <w:r w:rsidRPr="00FC0E55">
        <w:rPr>
          <w:rtl/>
        </w:rPr>
        <w:t>רבות</w:t>
      </w:r>
      <w:r w:rsidR="00957838">
        <w:rPr>
          <w:rtl/>
        </w:rPr>
        <w:t xml:space="preserve"> </w:t>
      </w:r>
      <w:r w:rsidRPr="00FC0E55">
        <w:rPr>
          <w:rtl/>
        </w:rPr>
        <w:t>בחינוך בישראל.</w:t>
      </w:r>
      <w:r w:rsidR="00957838">
        <w:rPr>
          <w:rtl/>
        </w:rPr>
        <w:t xml:space="preserve"> </w:t>
      </w:r>
      <w:r w:rsidRPr="00FC0E55">
        <w:rPr>
          <w:rtl/>
        </w:rPr>
        <w:t>רבים מרעיונות הבוסר שעולים עכשיו מקורם באי</w:t>
      </w:r>
      <w:r w:rsidR="00957838">
        <w:rPr>
          <w:rtl/>
        </w:rPr>
        <w:t>-</w:t>
      </w:r>
      <w:r w:rsidRPr="00FC0E55">
        <w:rPr>
          <w:rtl/>
        </w:rPr>
        <w:t>שביעות</w:t>
      </w:r>
      <w:r w:rsidR="00957838">
        <w:rPr>
          <w:rtl/>
        </w:rPr>
        <w:t xml:space="preserve"> </w:t>
      </w:r>
      <w:r w:rsidRPr="00FC0E55">
        <w:rPr>
          <w:rtl/>
        </w:rPr>
        <w:t>רצון, מוצדקת, של ילדים, הורים, מחנכים, קהילות.</w:t>
      </w:r>
      <w:r w:rsidR="00957838">
        <w:rPr>
          <w:rtl/>
        </w:rPr>
        <w:t xml:space="preserve"> </w:t>
      </w:r>
      <w:r w:rsidRPr="00FC0E55">
        <w:rPr>
          <w:rtl/>
        </w:rPr>
        <w:t>דבר שלא משקים אותו ולא משקיעים</w:t>
      </w:r>
      <w:r w:rsidR="00957838">
        <w:rPr>
          <w:rtl/>
        </w:rPr>
        <w:t xml:space="preserve"> </w:t>
      </w:r>
      <w:r w:rsidRPr="00FC0E55">
        <w:rPr>
          <w:rtl/>
        </w:rPr>
        <w:t>בו נובל ויורד.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שלישית,</w:t>
      </w:r>
      <w:r w:rsidR="00957838">
        <w:rPr>
          <w:rtl/>
        </w:rPr>
        <w:t xml:space="preserve"> </w:t>
      </w:r>
      <w:r w:rsidRPr="00FC0E55">
        <w:rPr>
          <w:rtl/>
        </w:rPr>
        <w:t>אני</w:t>
      </w:r>
      <w:r w:rsidR="00957838">
        <w:rPr>
          <w:rtl/>
        </w:rPr>
        <w:t xml:space="preserve"> </w:t>
      </w:r>
      <w:r w:rsidRPr="00FC0E55">
        <w:rPr>
          <w:rtl/>
        </w:rPr>
        <w:t>רוצה</w:t>
      </w:r>
      <w:r w:rsidR="00957838">
        <w:rPr>
          <w:rtl/>
        </w:rPr>
        <w:t xml:space="preserve"> </w:t>
      </w:r>
      <w:r w:rsidRPr="00FC0E55">
        <w:rPr>
          <w:rtl/>
        </w:rPr>
        <w:t>להקדיש</w:t>
      </w:r>
      <w:r w:rsidR="00957838">
        <w:rPr>
          <w:rtl/>
        </w:rPr>
        <w:t xml:space="preserve"> </w:t>
      </w:r>
      <w:r w:rsidRPr="00FC0E55">
        <w:rPr>
          <w:rtl/>
        </w:rPr>
        <w:t>את</w:t>
      </w:r>
      <w:r w:rsidR="00957838">
        <w:rPr>
          <w:rtl/>
        </w:rPr>
        <w:t xml:space="preserve"> </w:t>
      </w:r>
      <w:r w:rsidRPr="00FC0E55">
        <w:rPr>
          <w:rtl/>
        </w:rPr>
        <w:t>דברי לשני הנושאים העומדים על סדר</w:t>
      </w:r>
      <w:r w:rsidR="00957838">
        <w:rPr>
          <w:rtl/>
        </w:rPr>
        <w:t>-</w:t>
      </w:r>
      <w:r w:rsidRPr="00FC0E55">
        <w:rPr>
          <w:rtl/>
        </w:rPr>
        <w:t>היום, הן</w:t>
      </w:r>
      <w:r w:rsidR="00957838">
        <w:rPr>
          <w:rtl/>
        </w:rPr>
        <w:t xml:space="preserve"> </w:t>
      </w:r>
      <w:r w:rsidRPr="00FC0E55">
        <w:rPr>
          <w:rtl/>
        </w:rPr>
        <w:t>לתקציב</w:t>
      </w:r>
      <w:r w:rsidR="00957838">
        <w:rPr>
          <w:rtl/>
        </w:rPr>
        <w:t xml:space="preserve"> </w:t>
      </w:r>
      <w:r w:rsidRPr="00FC0E55">
        <w:rPr>
          <w:rtl/>
        </w:rPr>
        <w:t>והן לתוכנית</w:t>
      </w:r>
      <w:r w:rsidR="00957838">
        <w:rPr>
          <w:rtl/>
        </w:rPr>
        <w:t>-</w:t>
      </w:r>
      <w:r w:rsidRPr="00FC0E55">
        <w:rPr>
          <w:rtl/>
        </w:rPr>
        <w:t>שושני.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בנושא</w:t>
      </w:r>
      <w:r w:rsidR="00957838">
        <w:rPr>
          <w:rtl/>
        </w:rPr>
        <w:t xml:space="preserve"> </w:t>
      </w:r>
      <w:r w:rsidRPr="00FC0E55">
        <w:rPr>
          <w:rtl/>
        </w:rPr>
        <w:t>התקציב</w:t>
      </w:r>
      <w:r w:rsidR="00957838">
        <w:rPr>
          <w:rtl/>
        </w:rPr>
        <w:t xml:space="preserve"> – </w:t>
      </w:r>
      <w:r w:rsidRPr="00FC0E55">
        <w:rPr>
          <w:rtl/>
        </w:rPr>
        <w:t>כאמור,</w:t>
      </w:r>
      <w:r w:rsidR="00957838">
        <w:rPr>
          <w:rtl/>
        </w:rPr>
        <w:t xml:space="preserve"> </w:t>
      </w:r>
      <w:r w:rsidRPr="00FC0E55">
        <w:rPr>
          <w:rtl/>
        </w:rPr>
        <w:t>מ</w:t>
      </w:r>
      <w:r w:rsidR="00957838">
        <w:rPr>
          <w:rtl/>
        </w:rPr>
        <w:t>-</w:t>
      </w:r>
      <w:r w:rsidRPr="00FC0E55">
        <w:rPr>
          <w:rtl/>
        </w:rPr>
        <w:t>1973 מדינת ישראל חוטאת כלפי התלמידים וההורים.</w:t>
      </w:r>
      <w:r w:rsidR="00957838">
        <w:rPr>
          <w:rtl/>
        </w:rPr>
        <w:t xml:space="preserve"> </w:t>
      </w:r>
      <w:r w:rsidRPr="00FC0E55">
        <w:rPr>
          <w:rtl/>
        </w:rPr>
        <w:t>תקציב</w:t>
      </w:r>
      <w:r w:rsidR="00957838">
        <w:rPr>
          <w:rtl/>
        </w:rPr>
        <w:t xml:space="preserve"> </w:t>
      </w:r>
      <w:r w:rsidRPr="00FC0E55">
        <w:rPr>
          <w:rtl/>
        </w:rPr>
        <w:t>החינוך</w:t>
      </w:r>
      <w:r w:rsidR="00957838">
        <w:rPr>
          <w:rtl/>
        </w:rPr>
        <w:t xml:space="preserve"> </w:t>
      </w:r>
      <w:r w:rsidRPr="00FC0E55">
        <w:rPr>
          <w:rtl/>
        </w:rPr>
        <w:t>פחת</w:t>
      </w:r>
      <w:r w:rsidR="00957838">
        <w:rPr>
          <w:rtl/>
        </w:rPr>
        <w:t xml:space="preserve"> </w:t>
      </w:r>
      <w:r w:rsidRPr="00FC0E55">
        <w:rPr>
          <w:rtl/>
        </w:rPr>
        <w:t>בהשוואה למדינות אחרות בעולם ובהשוואה לעבר שלנו.</w:t>
      </w:r>
      <w:r w:rsidR="00957838">
        <w:rPr>
          <w:rtl/>
        </w:rPr>
        <w:t xml:space="preserve"> </w:t>
      </w:r>
      <w:r w:rsidRPr="00FC0E55">
        <w:rPr>
          <w:rtl/>
        </w:rPr>
        <w:t>המדינה לא</w:t>
      </w:r>
      <w:r w:rsidR="00957838">
        <w:rPr>
          <w:rtl/>
        </w:rPr>
        <w:t xml:space="preserve"> </w:t>
      </w:r>
      <w:r w:rsidRPr="00FC0E55">
        <w:rPr>
          <w:rtl/>
        </w:rPr>
        <w:t>השקיעה</w:t>
      </w:r>
      <w:r w:rsidR="00957838">
        <w:rPr>
          <w:rtl/>
        </w:rPr>
        <w:t xml:space="preserve"> </w:t>
      </w:r>
      <w:r w:rsidRPr="00FC0E55">
        <w:rPr>
          <w:rtl/>
        </w:rPr>
        <w:t>בחינוך</w:t>
      </w:r>
      <w:r w:rsidR="00957838">
        <w:rPr>
          <w:rtl/>
        </w:rPr>
        <w:t xml:space="preserve"> </w:t>
      </w:r>
      <w:r w:rsidRPr="00FC0E55">
        <w:rPr>
          <w:rtl/>
        </w:rPr>
        <w:t>את</w:t>
      </w:r>
      <w:r w:rsidR="00957838">
        <w:rPr>
          <w:rtl/>
        </w:rPr>
        <w:t xml:space="preserve"> </w:t>
      </w:r>
      <w:r w:rsidRPr="00FC0E55">
        <w:rPr>
          <w:rtl/>
        </w:rPr>
        <w:t>התקציב הראוי.</w:t>
      </w:r>
      <w:r w:rsidR="00957838">
        <w:rPr>
          <w:rtl/>
        </w:rPr>
        <w:t xml:space="preserve"> </w:t>
      </w:r>
      <w:r w:rsidRPr="00FC0E55">
        <w:rPr>
          <w:rtl/>
        </w:rPr>
        <w:t xml:space="preserve">300 מיליון השקלים שהושקעו השנה </w:t>
      </w:r>
      <w:r w:rsidR="00957838">
        <w:rPr>
          <w:rtl/>
        </w:rPr>
        <w:t>–</w:t>
      </w:r>
      <w:r w:rsidRPr="00FC0E55">
        <w:rPr>
          <w:rtl/>
        </w:rPr>
        <w:t xml:space="preserve"> ואני קוראת</w:t>
      </w:r>
      <w:r w:rsidR="00957838">
        <w:rPr>
          <w:rtl/>
        </w:rPr>
        <w:t xml:space="preserve"> </w:t>
      </w:r>
      <w:r w:rsidRPr="00FC0E55">
        <w:rPr>
          <w:rtl/>
        </w:rPr>
        <w:t>לזה</w:t>
      </w:r>
      <w:r w:rsidR="00957838">
        <w:rPr>
          <w:rtl/>
        </w:rPr>
        <w:t xml:space="preserve"> </w:t>
      </w:r>
      <w:r w:rsidRPr="00FC0E55">
        <w:rPr>
          <w:rtl/>
        </w:rPr>
        <w:t>השקעה</w:t>
      </w:r>
      <w:r w:rsidR="00957838">
        <w:rPr>
          <w:rtl/>
        </w:rPr>
        <w:t xml:space="preserve"> </w:t>
      </w:r>
      <w:r w:rsidRPr="00FC0E55">
        <w:rPr>
          <w:rtl/>
        </w:rPr>
        <w:t xml:space="preserve">ולא הוצאה </w:t>
      </w:r>
      <w:r w:rsidR="00957838">
        <w:rPr>
          <w:rtl/>
        </w:rPr>
        <w:t>–</w:t>
      </w:r>
      <w:r w:rsidRPr="00FC0E55">
        <w:rPr>
          <w:rtl/>
        </w:rPr>
        <w:t xml:space="preserve"> לא מספקים.</w:t>
      </w:r>
      <w:r w:rsidR="00957838">
        <w:rPr>
          <w:rtl/>
        </w:rPr>
        <w:t xml:space="preserve"> </w:t>
      </w:r>
      <w:r w:rsidRPr="00FC0E55">
        <w:rPr>
          <w:rtl/>
        </w:rPr>
        <w:t>תוספת של שעת לימודים אחת לכיתות א', ב' וז'</w:t>
      </w:r>
      <w:r w:rsidR="00957838">
        <w:rPr>
          <w:rtl/>
        </w:rPr>
        <w:t xml:space="preserve"> </w:t>
      </w:r>
      <w:r w:rsidRPr="00FC0E55">
        <w:rPr>
          <w:rtl/>
        </w:rPr>
        <w:t>היא</w:t>
      </w:r>
      <w:r w:rsidR="00957838">
        <w:rPr>
          <w:rtl/>
        </w:rPr>
        <w:t xml:space="preserve"> </w:t>
      </w:r>
      <w:r w:rsidRPr="00FC0E55">
        <w:rPr>
          <w:rtl/>
        </w:rPr>
        <w:t>רק</w:t>
      </w:r>
      <w:r w:rsidR="00957838">
        <w:rPr>
          <w:rtl/>
        </w:rPr>
        <w:t xml:space="preserve"> </w:t>
      </w:r>
      <w:r w:rsidRPr="00FC0E55">
        <w:rPr>
          <w:rtl/>
        </w:rPr>
        <w:t>התחלה</w:t>
      </w:r>
      <w:r w:rsidR="00957838">
        <w:rPr>
          <w:rtl/>
        </w:rPr>
        <w:t xml:space="preserve"> </w:t>
      </w:r>
      <w:r w:rsidRPr="00FC0E55">
        <w:rPr>
          <w:rtl/>
        </w:rPr>
        <w:t>של</w:t>
      </w:r>
      <w:r w:rsidR="00957838">
        <w:rPr>
          <w:rtl/>
        </w:rPr>
        <w:t xml:space="preserve"> </w:t>
      </w:r>
      <w:r w:rsidRPr="00FC0E55">
        <w:rPr>
          <w:rtl/>
        </w:rPr>
        <w:t>החזרת</w:t>
      </w:r>
      <w:r w:rsidR="00957838">
        <w:rPr>
          <w:rtl/>
        </w:rPr>
        <w:t xml:space="preserve"> </w:t>
      </w:r>
      <w:r w:rsidRPr="00FC0E55">
        <w:rPr>
          <w:rtl/>
        </w:rPr>
        <w:t xml:space="preserve">הגזל. אנחנו מצווים </w:t>
      </w:r>
      <w:r w:rsidR="00957838">
        <w:rPr>
          <w:rtl/>
        </w:rPr>
        <w:t>–</w:t>
      </w:r>
      <w:r w:rsidRPr="00FC0E55">
        <w:rPr>
          <w:rtl/>
        </w:rPr>
        <w:t xml:space="preserve"> משרד החינוך והכנסת </w:t>
      </w:r>
      <w:r w:rsidR="00957838">
        <w:rPr>
          <w:rtl/>
        </w:rPr>
        <w:t>–</w:t>
      </w:r>
      <w:r w:rsidRPr="00FC0E55">
        <w:rPr>
          <w:rtl/>
        </w:rPr>
        <w:t xml:space="preserve"> להיאבק על</w:t>
      </w:r>
      <w:r w:rsidR="00957838">
        <w:rPr>
          <w:rtl/>
        </w:rPr>
        <w:t xml:space="preserve"> </w:t>
      </w:r>
      <w:r w:rsidRPr="00FC0E55">
        <w:rPr>
          <w:rtl/>
        </w:rPr>
        <w:t>תקציב</w:t>
      </w:r>
      <w:r w:rsidR="00957838">
        <w:rPr>
          <w:rtl/>
        </w:rPr>
        <w:t xml:space="preserve"> </w:t>
      </w:r>
      <w:r w:rsidRPr="00FC0E55">
        <w:rPr>
          <w:rtl/>
        </w:rPr>
        <w:t>נוסף</w:t>
      </w:r>
      <w:r w:rsidR="00957838">
        <w:rPr>
          <w:rtl/>
        </w:rPr>
        <w:t xml:space="preserve"> </w:t>
      </w:r>
      <w:r w:rsidRPr="00FC0E55">
        <w:rPr>
          <w:rtl/>
        </w:rPr>
        <w:t>ל</w:t>
      </w:r>
      <w:r w:rsidR="00957838">
        <w:rPr>
          <w:rtl/>
        </w:rPr>
        <w:t>-</w:t>
      </w:r>
      <w:r w:rsidRPr="00FC0E55">
        <w:rPr>
          <w:rtl/>
        </w:rPr>
        <w:t>1993</w:t>
      </w:r>
      <w:r w:rsidR="00957838">
        <w:rPr>
          <w:rtl/>
        </w:rPr>
        <w:t xml:space="preserve"> </w:t>
      </w:r>
      <w:r w:rsidRPr="00FC0E55">
        <w:rPr>
          <w:rtl/>
        </w:rPr>
        <w:t>יום</w:t>
      </w:r>
      <w:r w:rsidR="00957838">
        <w:rPr>
          <w:rtl/>
        </w:rPr>
        <w:t xml:space="preserve"> </w:t>
      </w:r>
      <w:r w:rsidRPr="00FC0E55">
        <w:rPr>
          <w:rtl/>
        </w:rPr>
        <w:t>אחרי אישור התקציב.</w:t>
      </w:r>
      <w:r w:rsidR="00957838">
        <w:rPr>
          <w:rtl/>
        </w:rPr>
        <w:t xml:space="preserve"> </w:t>
      </w:r>
      <w:r w:rsidRPr="00FC0E55">
        <w:rPr>
          <w:rtl/>
        </w:rPr>
        <w:t>כמו שאנחנו צריכים לפתור את בעיות</w:t>
      </w:r>
      <w:r w:rsidR="00957838">
        <w:rPr>
          <w:rtl/>
        </w:rPr>
        <w:t xml:space="preserve"> </w:t>
      </w:r>
      <w:r w:rsidRPr="00FC0E55">
        <w:rPr>
          <w:rtl/>
        </w:rPr>
        <w:t>האבטלה</w:t>
      </w:r>
      <w:r w:rsidR="00957838">
        <w:rPr>
          <w:rtl/>
        </w:rPr>
        <w:t xml:space="preserve"> </w:t>
      </w:r>
      <w:r w:rsidRPr="00FC0E55">
        <w:rPr>
          <w:rtl/>
        </w:rPr>
        <w:t>בתקציב</w:t>
      </w:r>
      <w:r w:rsidR="00957838">
        <w:rPr>
          <w:rtl/>
        </w:rPr>
        <w:t xml:space="preserve"> </w:t>
      </w:r>
      <w:r w:rsidRPr="00FC0E55">
        <w:rPr>
          <w:rtl/>
        </w:rPr>
        <w:t>נוסף</w:t>
      </w:r>
      <w:r w:rsidR="00957838">
        <w:rPr>
          <w:rtl/>
        </w:rPr>
        <w:t xml:space="preserve"> </w:t>
      </w:r>
      <w:r w:rsidRPr="00FC0E55">
        <w:rPr>
          <w:rtl/>
        </w:rPr>
        <w:t>של המדינה, צריך להיאבק על תקציב נוסף לחינוך לקראת ספטמבר</w:t>
      </w:r>
      <w:r w:rsidR="00957838">
        <w:rPr>
          <w:rtl/>
        </w:rPr>
        <w:t xml:space="preserve"> </w:t>
      </w:r>
      <w:r w:rsidRPr="00FC0E55">
        <w:rPr>
          <w:rtl/>
        </w:rPr>
        <w:t>1993.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שנת</w:t>
      </w:r>
      <w:r w:rsidR="00957838">
        <w:rPr>
          <w:rtl/>
        </w:rPr>
        <w:t xml:space="preserve"> </w:t>
      </w:r>
      <w:r w:rsidRPr="00FC0E55">
        <w:rPr>
          <w:rtl/>
        </w:rPr>
        <w:t>הלימודים</w:t>
      </w:r>
      <w:r w:rsidR="00957838">
        <w:rPr>
          <w:rtl/>
        </w:rPr>
        <w:t xml:space="preserve"> </w:t>
      </w:r>
      <w:r w:rsidRPr="00FC0E55">
        <w:rPr>
          <w:rtl/>
        </w:rPr>
        <w:t xml:space="preserve">התשנ"ד חייבת להיפתח עם חמש בשורות. הראשונה </w:t>
      </w:r>
      <w:r w:rsidR="00957838">
        <w:rPr>
          <w:rtl/>
        </w:rPr>
        <w:t>–</w:t>
      </w:r>
      <w:r w:rsidRPr="00FC0E55">
        <w:rPr>
          <w:rtl/>
        </w:rPr>
        <w:t xml:space="preserve"> קדם לי בעניין</w:t>
      </w:r>
      <w:r w:rsidR="00957838">
        <w:rPr>
          <w:rtl/>
        </w:rPr>
        <w:t xml:space="preserve"> </w:t>
      </w:r>
      <w:r w:rsidRPr="00FC0E55">
        <w:rPr>
          <w:rtl/>
        </w:rPr>
        <w:t xml:space="preserve">זה חבר הכנסת לס </w:t>
      </w:r>
      <w:r w:rsidR="00957838">
        <w:rPr>
          <w:rtl/>
        </w:rPr>
        <w:t>–</w:t>
      </w:r>
      <w:r w:rsidRPr="00FC0E55">
        <w:rPr>
          <w:rtl/>
        </w:rPr>
        <w:t xml:space="preserve"> המשאב העיקרי הוא המורה. מורה ומורה, מחנכת ומחנך שניצבים לפני</w:t>
      </w:r>
      <w:r w:rsidR="00957838">
        <w:rPr>
          <w:rtl/>
        </w:rPr>
        <w:t xml:space="preserve"> </w:t>
      </w:r>
      <w:r w:rsidRPr="00FC0E55">
        <w:rPr>
          <w:rtl/>
        </w:rPr>
        <w:t>הילד,</w:t>
      </w:r>
      <w:r w:rsidR="00957838">
        <w:rPr>
          <w:rtl/>
        </w:rPr>
        <w:t xml:space="preserve"> </w:t>
      </w:r>
      <w:r w:rsidRPr="00FC0E55">
        <w:rPr>
          <w:rtl/>
        </w:rPr>
        <w:t>שמעבירים</w:t>
      </w:r>
      <w:r w:rsidR="00957838">
        <w:rPr>
          <w:rtl/>
        </w:rPr>
        <w:t xml:space="preserve"> </w:t>
      </w:r>
      <w:r w:rsidRPr="00FC0E55">
        <w:rPr>
          <w:rtl/>
        </w:rPr>
        <w:t>את</w:t>
      </w:r>
      <w:r w:rsidR="00957838">
        <w:rPr>
          <w:rtl/>
        </w:rPr>
        <w:t xml:space="preserve"> </w:t>
      </w:r>
      <w:r w:rsidRPr="00FC0E55">
        <w:rPr>
          <w:rtl/>
        </w:rPr>
        <w:t>המסר,</w:t>
      </w:r>
      <w:r w:rsidR="00957838">
        <w:rPr>
          <w:rtl/>
        </w:rPr>
        <w:t xml:space="preserve"> </w:t>
      </w:r>
      <w:r w:rsidRPr="00FC0E55">
        <w:rPr>
          <w:rtl/>
        </w:rPr>
        <w:t>שמעבירים את החוויה, הם החוליה המקשרת החשובה ביותר.</w:t>
      </w:r>
      <w:r w:rsidR="00957838">
        <w:rPr>
          <w:rtl/>
        </w:rPr>
        <w:t xml:space="preserve"> </w:t>
      </w:r>
      <w:r w:rsidRPr="00FC0E55">
        <w:rPr>
          <w:rtl/>
        </w:rPr>
        <w:t>דרושה</w:t>
      </w:r>
      <w:r w:rsidR="00957838">
        <w:rPr>
          <w:rtl/>
        </w:rPr>
        <w:t xml:space="preserve"> </w:t>
      </w:r>
      <w:r w:rsidRPr="00FC0E55">
        <w:rPr>
          <w:rtl/>
        </w:rPr>
        <w:t>הכפלה</w:t>
      </w:r>
      <w:r w:rsidR="00957838">
        <w:rPr>
          <w:rtl/>
        </w:rPr>
        <w:t xml:space="preserve"> </w:t>
      </w:r>
      <w:r w:rsidRPr="00FC0E55">
        <w:rPr>
          <w:rtl/>
        </w:rPr>
        <w:t>של</w:t>
      </w:r>
      <w:r w:rsidR="00957838">
        <w:rPr>
          <w:rtl/>
        </w:rPr>
        <w:t xml:space="preserve"> </w:t>
      </w:r>
      <w:r w:rsidRPr="00FC0E55">
        <w:rPr>
          <w:rtl/>
        </w:rPr>
        <w:t>שכר</w:t>
      </w:r>
      <w:r w:rsidR="00957838">
        <w:rPr>
          <w:rtl/>
        </w:rPr>
        <w:t xml:space="preserve"> </w:t>
      </w:r>
      <w:r w:rsidRPr="00FC0E55">
        <w:rPr>
          <w:rtl/>
        </w:rPr>
        <w:t xml:space="preserve">המורים </w:t>
      </w:r>
      <w:r w:rsidR="00957838">
        <w:rPr>
          <w:rtl/>
        </w:rPr>
        <w:t>–</w:t>
      </w:r>
      <w:r w:rsidRPr="00FC0E55">
        <w:rPr>
          <w:rtl/>
        </w:rPr>
        <w:t xml:space="preserve"> הכרחית הגדלה משמעותית, לא בפירורים. דוח</w:t>
      </w:r>
      <w:r w:rsidR="00957838">
        <w:rPr>
          <w:rtl/>
        </w:rPr>
        <w:t>-</w:t>
      </w:r>
      <w:r w:rsidRPr="00FC0E55">
        <w:rPr>
          <w:rtl/>
        </w:rPr>
        <w:t>עציוני</w:t>
      </w:r>
      <w:r w:rsidR="00957838">
        <w:rPr>
          <w:rtl/>
        </w:rPr>
        <w:t xml:space="preserve"> </w:t>
      </w:r>
      <w:r w:rsidRPr="00FC0E55">
        <w:rPr>
          <w:rtl/>
        </w:rPr>
        <w:t>נכתב</w:t>
      </w:r>
      <w:r w:rsidR="00957838">
        <w:rPr>
          <w:rtl/>
        </w:rPr>
        <w:t xml:space="preserve"> </w:t>
      </w:r>
      <w:r w:rsidRPr="00FC0E55">
        <w:rPr>
          <w:rtl/>
        </w:rPr>
        <w:t>מזמן.</w:t>
      </w:r>
      <w:r w:rsidR="00957838">
        <w:rPr>
          <w:rtl/>
        </w:rPr>
        <w:t xml:space="preserve"> </w:t>
      </w:r>
      <w:r w:rsidRPr="00FC0E55">
        <w:rPr>
          <w:rtl/>
        </w:rPr>
        <w:t>בד</w:t>
      </w:r>
      <w:r w:rsidR="00957838">
        <w:rPr>
          <w:rtl/>
        </w:rPr>
        <w:t xml:space="preserve"> </w:t>
      </w:r>
      <w:r w:rsidRPr="00FC0E55">
        <w:rPr>
          <w:rtl/>
        </w:rPr>
        <w:t>בבד</w:t>
      </w:r>
      <w:r w:rsidR="00957838">
        <w:rPr>
          <w:rtl/>
        </w:rPr>
        <w:t xml:space="preserve"> </w:t>
      </w:r>
      <w:r w:rsidRPr="00FC0E55">
        <w:rPr>
          <w:rtl/>
        </w:rPr>
        <w:t>צריך</w:t>
      </w:r>
      <w:r w:rsidR="00957838">
        <w:rPr>
          <w:rtl/>
        </w:rPr>
        <w:t xml:space="preserve"> </w:t>
      </w:r>
      <w:r w:rsidRPr="00FC0E55">
        <w:rPr>
          <w:rtl/>
        </w:rPr>
        <w:t>ליצור תנאי עבודה אחרים, ליצור הסכם אחר, כפי שאמרה</w:t>
      </w:r>
      <w:r w:rsidR="00957838">
        <w:rPr>
          <w:rtl/>
        </w:rPr>
        <w:t xml:space="preserve"> </w:t>
      </w:r>
      <w:r w:rsidRPr="00FC0E55">
        <w:rPr>
          <w:rtl/>
        </w:rPr>
        <w:t>השרה, על חינוך והוראה ביחד, וליצור מערכת של קריטריונים שרק הטובים יהיו בחינוך.</w:t>
      </w:r>
      <w:r w:rsidR="00957838">
        <w:rPr>
          <w:rtl/>
        </w:rPr>
        <w:t xml:space="preserve"> </w:t>
      </w:r>
      <w:r w:rsidRPr="00FC0E55">
        <w:rPr>
          <w:rtl/>
        </w:rPr>
        <w:t>בלי</w:t>
      </w:r>
      <w:r w:rsidR="00957838">
        <w:rPr>
          <w:rtl/>
        </w:rPr>
        <w:t xml:space="preserve"> </w:t>
      </w:r>
      <w:r w:rsidRPr="00FC0E55">
        <w:rPr>
          <w:rtl/>
        </w:rPr>
        <w:t>זה</w:t>
      </w:r>
      <w:r w:rsidR="00957838">
        <w:rPr>
          <w:rtl/>
        </w:rPr>
        <w:t xml:space="preserve"> </w:t>
      </w:r>
      <w:r w:rsidRPr="00FC0E55">
        <w:rPr>
          <w:rtl/>
        </w:rPr>
        <w:t>לא נוכל לקדם את החינוך. יתר על כן, טיפוח אוכלוסיות חלשות יחייב תגמול,</w:t>
      </w:r>
      <w:r w:rsidR="00957838">
        <w:rPr>
          <w:rtl/>
        </w:rPr>
        <w:t xml:space="preserve"> </w:t>
      </w:r>
      <w:r w:rsidRPr="00FC0E55">
        <w:rPr>
          <w:rtl/>
        </w:rPr>
        <w:t>במפורש</w:t>
      </w:r>
      <w:r w:rsidR="00957838">
        <w:rPr>
          <w:rtl/>
        </w:rPr>
        <w:t xml:space="preserve"> </w:t>
      </w:r>
      <w:r w:rsidRPr="00FC0E55">
        <w:rPr>
          <w:rtl/>
        </w:rPr>
        <w:t>תגמול</w:t>
      </w:r>
      <w:r w:rsidR="00957838">
        <w:rPr>
          <w:rtl/>
        </w:rPr>
        <w:t xml:space="preserve"> </w:t>
      </w:r>
      <w:r w:rsidRPr="00FC0E55">
        <w:rPr>
          <w:rtl/>
        </w:rPr>
        <w:t>של</w:t>
      </w:r>
      <w:r w:rsidR="00957838">
        <w:rPr>
          <w:rtl/>
        </w:rPr>
        <w:t xml:space="preserve"> </w:t>
      </w:r>
      <w:r w:rsidRPr="00FC0E55">
        <w:rPr>
          <w:rtl/>
        </w:rPr>
        <w:t>מורים הניצבים בכיתות מתקשות שיש בהן טעוני טיפוח, אם בעיירות</w:t>
      </w:r>
      <w:r w:rsidR="00957838">
        <w:rPr>
          <w:rtl/>
        </w:rPr>
        <w:t xml:space="preserve"> </w:t>
      </w:r>
      <w:r w:rsidRPr="00FC0E55">
        <w:rPr>
          <w:rtl/>
        </w:rPr>
        <w:t>הפיתוח ואם בשכונות השיקום.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הדבר</w:t>
      </w:r>
      <w:r w:rsidR="00957838">
        <w:rPr>
          <w:rtl/>
        </w:rPr>
        <w:t xml:space="preserve"> </w:t>
      </w:r>
      <w:r w:rsidRPr="00FC0E55">
        <w:rPr>
          <w:rtl/>
        </w:rPr>
        <w:t>השני</w:t>
      </w:r>
      <w:r w:rsidR="00957838">
        <w:rPr>
          <w:rtl/>
        </w:rPr>
        <w:t xml:space="preserve"> – </w:t>
      </w:r>
      <w:r w:rsidRPr="00FC0E55">
        <w:rPr>
          <w:rtl/>
        </w:rPr>
        <w:t>הפחתת מספר התלמידים בכיתה. כמורה במשך שנים וכמנהלת בית</w:t>
      </w:r>
      <w:r w:rsidR="00957838">
        <w:rPr>
          <w:rtl/>
        </w:rPr>
        <w:t>-</w:t>
      </w:r>
      <w:r w:rsidRPr="00FC0E55">
        <w:rPr>
          <w:rtl/>
        </w:rPr>
        <w:t>ספר</w:t>
      </w:r>
      <w:r w:rsidR="00957838">
        <w:rPr>
          <w:rtl/>
        </w:rPr>
        <w:t xml:space="preserve"> </w:t>
      </w:r>
      <w:r w:rsidRPr="00FC0E55">
        <w:rPr>
          <w:rtl/>
        </w:rPr>
        <w:t>אני אומרת, ששום הישג לא יצמח בכיתה שבה 41 תלמידים. 32 עד 35 תלמידים לכיתה, זהו</w:t>
      </w:r>
      <w:r w:rsidR="00957838">
        <w:rPr>
          <w:rtl/>
        </w:rPr>
        <w:t xml:space="preserve"> </w:t>
      </w:r>
      <w:r w:rsidRPr="00FC0E55">
        <w:rPr>
          <w:rtl/>
        </w:rPr>
        <w:t>היעד, ובמהרה בימינו, בתוכנית שתתחיל ב</w:t>
      </w:r>
      <w:r w:rsidR="00957838">
        <w:rPr>
          <w:rtl/>
        </w:rPr>
        <w:t>-</w:t>
      </w:r>
      <w:r w:rsidRPr="00FC0E55">
        <w:rPr>
          <w:rtl/>
        </w:rPr>
        <w:t>1993.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הדבר</w:t>
      </w:r>
      <w:r w:rsidR="00957838">
        <w:rPr>
          <w:rtl/>
        </w:rPr>
        <w:t xml:space="preserve"> </w:t>
      </w:r>
      <w:r w:rsidRPr="00FC0E55">
        <w:rPr>
          <w:rtl/>
        </w:rPr>
        <w:t xml:space="preserve">השלישי </w:t>
      </w:r>
      <w:r w:rsidR="00957838">
        <w:rPr>
          <w:rtl/>
        </w:rPr>
        <w:t>–</w:t>
      </w:r>
      <w:r w:rsidRPr="00FC0E55">
        <w:rPr>
          <w:rtl/>
        </w:rPr>
        <w:t xml:space="preserve"> הגדלת מספר השעות. אין להתווכח על יום לימודים ארוך או חמישה</w:t>
      </w:r>
      <w:r w:rsidR="00957838">
        <w:rPr>
          <w:rtl/>
        </w:rPr>
        <w:t xml:space="preserve"> </w:t>
      </w:r>
      <w:r w:rsidRPr="00FC0E55">
        <w:rPr>
          <w:rtl/>
        </w:rPr>
        <w:t>ימי לימודים.</w:t>
      </w:r>
      <w:r w:rsidR="00957838">
        <w:rPr>
          <w:rtl/>
        </w:rPr>
        <w:t xml:space="preserve"> </w:t>
      </w:r>
      <w:r w:rsidRPr="00FC0E55">
        <w:rPr>
          <w:rtl/>
        </w:rPr>
        <w:t>צריך שיהיו 40 שעות לימוד, ואז יהיה גם יום לימודים ארוך וגם ילמדו</w:t>
      </w:r>
      <w:r w:rsidR="00957838">
        <w:rPr>
          <w:rtl/>
        </w:rPr>
        <w:t xml:space="preserve"> </w:t>
      </w:r>
      <w:r w:rsidRPr="00FC0E55">
        <w:rPr>
          <w:rtl/>
        </w:rPr>
        <w:t xml:space="preserve">ביום שישי. נוספו כל כך הרבה תחומי ידע </w:t>
      </w:r>
      <w:r w:rsidR="00957838">
        <w:rPr>
          <w:rtl/>
        </w:rPr>
        <w:t>–</w:t>
      </w:r>
      <w:r w:rsidRPr="00FC0E55">
        <w:rPr>
          <w:rtl/>
        </w:rPr>
        <w:t xml:space="preserve"> מחשבים, יצירה, חינוך ופעילות. היעד הוא</w:t>
      </w:r>
      <w:r w:rsidR="00957838">
        <w:rPr>
          <w:rtl/>
        </w:rPr>
        <w:t xml:space="preserve"> </w:t>
      </w:r>
      <w:r w:rsidRPr="00FC0E55">
        <w:rPr>
          <w:rtl/>
        </w:rPr>
        <w:t>40 שעות לימוד בעיירות פיתוח, ו</w:t>
      </w:r>
      <w:r w:rsidR="00957838">
        <w:rPr>
          <w:rtl/>
        </w:rPr>
        <w:t>-</w:t>
      </w:r>
      <w:r w:rsidRPr="00FC0E55">
        <w:rPr>
          <w:rtl/>
        </w:rPr>
        <w:t xml:space="preserve">36 </w:t>
      </w:r>
      <w:r w:rsidR="00957838">
        <w:rPr>
          <w:rtl/>
        </w:rPr>
        <w:t>–</w:t>
      </w:r>
      <w:r w:rsidRPr="00FC0E55">
        <w:rPr>
          <w:rtl/>
        </w:rPr>
        <w:t xml:space="preserve"> לכלל המדינה.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הדבר</w:t>
      </w:r>
      <w:r w:rsidR="00957838">
        <w:rPr>
          <w:rtl/>
        </w:rPr>
        <w:t xml:space="preserve"> </w:t>
      </w:r>
      <w:r w:rsidRPr="00FC0E55">
        <w:rPr>
          <w:rtl/>
        </w:rPr>
        <w:t>הרביעי</w:t>
      </w:r>
      <w:r w:rsidR="00957838">
        <w:rPr>
          <w:rtl/>
        </w:rPr>
        <w:t xml:space="preserve"> – </w:t>
      </w:r>
      <w:r w:rsidRPr="00FC0E55">
        <w:rPr>
          <w:rtl/>
        </w:rPr>
        <w:t>החינוך</w:t>
      </w:r>
      <w:r w:rsidR="00957838">
        <w:rPr>
          <w:rtl/>
        </w:rPr>
        <w:t xml:space="preserve"> </w:t>
      </w:r>
      <w:r w:rsidRPr="00FC0E55">
        <w:rPr>
          <w:rtl/>
        </w:rPr>
        <w:t>בגיל</w:t>
      </w:r>
      <w:r w:rsidR="00957838">
        <w:rPr>
          <w:rtl/>
        </w:rPr>
        <w:t xml:space="preserve"> </w:t>
      </w:r>
      <w:r w:rsidRPr="00FC0E55">
        <w:rPr>
          <w:rtl/>
        </w:rPr>
        <w:t>הרך.</w:t>
      </w:r>
      <w:r w:rsidR="00957838">
        <w:rPr>
          <w:rtl/>
        </w:rPr>
        <w:t xml:space="preserve"> </w:t>
      </w:r>
      <w:r w:rsidRPr="00FC0E55">
        <w:rPr>
          <w:rtl/>
        </w:rPr>
        <w:t>שם</w:t>
      </w:r>
      <w:r w:rsidR="00957838">
        <w:rPr>
          <w:rtl/>
        </w:rPr>
        <w:t xml:space="preserve"> </w:t>
      </w:r>
      <w:r w:rsidRPr="00FC0E55">
        <w:rPr>
          <w:rtl/>
        </w:rPr>
        <w:t>מתחיל הידע הקוגניטיבי, המילולי,</w:t>
      </w:r>
      <w:r w:rsidR="00957838">
        <w:rPr>
          <w:rtl/>
        </w:rPr>
        <w:t xml:space="preserve"> </w:t>
      </w:r>
      <w:r w:rsidRPr="00FC0E55">
        <w:rPr>
          <w:rtl/>
        </w:rPr>
        <w:t>התקשורתי.</w:t>
      </w:r>
      <w:r w:rsidR="00957838">
        <w:rPr>
          <w:rtl/>
        </w:rPr>
        <w:t xml:space="preserve"> </w:t>
      </w:r>
      <w:r w:rsidRPr="00FC0E55">
        <w:rPr>
          <w:rtl/>
        </w:rPr>
        <w:t>צריך להשקיע בחינוך חינם מגיל שלוש, ולא בבטון לבניית חטיבות צעירות.</w:t>
      </w:r>
      <w:r w:rsidR="00957838">
        <w:rPr>
          <w:rtl/>
        </w:rPr>
        <w:t xml:space="preserve"> </w:t>
      </w:r>
      <w:r w:rsidRPr="00FC0E55">
        <w:rPr>
          <w:rtl/>
        </w:rPr>
        <w:t>גני</w:t>
      </w:r>
      <w:r w:rsidR="00957838">
        <w:rPr>
          <w:rtl/>
        </w:rPr>
        <w:t>-</w:t>
      </w:r>
      <w:r w:rsidRPr="00FC0E55">
        <w:rPr>
          <w:rtl/>
        </w:rPr>
        <w:t>ילדים יש לנו, צריך להשקיע בגננות ובחינוך חינם, כדי שיותר אמהות תוכלנה לצאת</w:t>
      </w:r>
      <w:r w:rsidR="00957838">
        <w:rPr>
          <w:rtl/>
        </w:rPr>
        <w:t xml:space="preserve"> </w:t>
      </w:r>
      <w:r w:rsidRPr="00FC0E55">
        <w:rPr>
          <w:rtl/>
        </w:rPr>
        <w:t>לעבודה ויותר ילדים יוכלו ללמוד וליהנות מהחינוך בגיל שלוש.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בעניין</w:t>
      </w:r>
      <w:r w:rsidR="00957838">
        <w:rPr>
          <w:rtl/>
        </w:rPr>
        <w:t xml:space="preserve"> </w:t>
      </w:r>
      <w:r w:rsidRPr="00FC0E55">
        <w:rPr>
          <w:rtl/>
        </w:rPr>
        <w:t>התקציב</w:t>
      </w:r>
      <w:r w:rsidR="00957838">
        <w:rPr>
          <w:rtl/>
        </w:rPr>
        <w:t xml:space="preserve"> –</w:t>
      </w:r>
      <w:r w:rsidRPr="00FC0E55">
        <w:rPr>
          <w:rtl/>
        </w:rPr>
        <w:t xml:space="preserve"> צריך להיות מאבק עיקש של משרד החינוך ושל הכנסת. אני שמחה</w:t>
      </w:r>
      <w:r w:rsidR="00957838">
        <w:rPr>
          <w:rtl/>
        </w:rPr>
        <w:t xml:space="preserve"> </w:t>
      </w:r>
      <w:r w:rsidRPr="00FC0E55">
        <w:rPr>
          <w:rtl/>
        </w:rPr>
        <w:t>שהוקם</w:t>
      </w:r>
      <w:r w:rsidR="00957838">
        <w:rPr>
          <w:rtl/>
        </w:rPr>
        <w:t xml:space="preserve"> </w:t>
      </w:r>
      <w:r w:rsidRPr="00FC0E55">
        <w:rPr>
          <w:rtl/>
        </w:rPr>
        <w:t>צוות</w:t>
      </w:r>
      <w:r w:rsidR="00957838">
        <w:rPr>
          <w:rtl/>
        </w:rPr>
        <w:t xml:space="preserve"> </w:t>
      </w:r>
      <w:r w:rsidRPr="00FC0E55">
        <w:rPr>
          <w:rtl/>
        </w:rPr>
        <w:t>והגיעו למסקנה שדרושים 2 מיליארדי שקלים בתוכנית רב</w:t>
      </w:r>
      <w:r w:rsidR="00957838">
        <w:rPr>
          <w:rtl/>
        </w:rPr>
        <w:t>-</w:t>
      </w:r>
      <w:r w:rsidRPr="00FC0E55">
        <w:rPr>
          <w:rtl/>
        </w:rPr>
        <w:t>שנתית. לזה צריך</w:t>
      </w:r>
      <w:r w:rsidR="00957838">
        <w:rPr>
          <w:rtl/>
        </w:rPr>
        <w:t xml:space="preserve"> </w:t>
      </w:r>
      <w:r w:rsidRPr="00FC0E55">
        <w:rPr>
          <w:rtl/>
        </w:rPr>
        <w:t>לתת עורף ועל זה חובה לנהל מאבק.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תוכנית</w:t>
      </w:r>
      <w:r w:rsidR="00957838">
        <w:rPr>
          <w:rtl/>
        </w:rPr>
        <w:t>-</w:t>
      </w:r>
      <w:r w:rsidRPr="00FC0E55">
        <w:rPr>
          <w:rtl/>
        </w:rPr>
        <w:t>שושני</w:t>
      </w:r>
      <w:r w:rsidR="00957838">
        <w:rPr>
          <w:rtl/>
        </w:rPr>
        <w:t xml:space="preserve"> – </w:t>
      </w:r>
      <w:r w:rsidRPr="00FC0E55">
        <w:rPr>
          <w:rtl/>
        </w:rPr>
        <w:t>התוכנית</w:t>
      </w:r>
      <w:r w:rsidR="00957838">
        <w:rPr>
          <w:rtl/>
        </w:rPr>
        <w:t xml:space="preserve"> </w:t>
      </w:r>
      <w:r w:rsidRPr="00FC0E55">
        <w:rPr>
          <w:rtl/>
        </w:rPr>
        <w:t>כוללת</w:t>
      </w:r>
      <w:r w:rsidR="00957838">
        <w:rPr>
          <w:rtl/>
        </w:rPr>
        <w:t xml:space="preserve"> </w:t>
      </w:r>
      <w:r w:rsidRPr="00FC0E55">
        <w:rPr>
          <w:rtl/>
        </w:rPr>
        <w:t>כ</w:t>
      </w:r>
      <w:r w:rsidR="00957838">
        <w:rPr>
          <w:rtl/>
        </w:rPr>
        <w:t>-</w:t>
      </w:r>
      <w:r w:rsidRPr="00FC0E55">
        <w:rPr>
          <w:rtl/>
        </w:rPr>
        <w:t>30</w:t>
      </w:r>
      <w:r w:rsidR="00957838">
        <w:rPr>
          <w:rtl/>
        </w:rPr>
        <w:t xml:space="preserve"> </w:t>
      </w:r>
      <w:r w:rsidRPr="00FC0E55">
        <w:rPr>
          <w:rtl/>
        </w:rPr>
        <w:t>סעיפים.</w:t>
      </w:r>
      <w:r w:rsidR="00957838">
        <w:rPr>
          <w:rtl/>
        </w:rPr>
        <w:t xml:space="preserve"> </w:t>
      </w:r>
      <w:r w:rsidRPr="00FC0E55">
        <w:rPr>
          <w:rtl/>
        </w:rPr>
        <w:t>יש בהם סעיפים טובים. טוב</w:t>
      </w:r>
      <w:r w:rsidR="00957838">
        <w:rPr>
          <w:rtl/>
        </w:rPr>
        <w:t xml:space="preserve"> </w:t>
      </w:r>
      <w:r w:rsidRPr="00FC0E55">
        <w:rPr>
          <w:rtl/>
        </w:rPr>
        <w:t>שבית</w:t>
      </w:r>
      <w:r w:rsidR="00957838">
        <w:rPr>
          <w:rtl/>
        </w:rPr>
        <w:t>-</w:t>
      </w:r>
      <w:r w:rsidRPr="00FC0E55">
        <w:rPr>
          <w:rtl/>
        </w:rPr>
        <w:t>הספר</w:t>
      </w:r>
      <w:r w:rsidR="00957838">
        <w:rPr>
          <w:rtl/>
        </w:rPr>
        <w:t xml:space="preserve"> </w:t>
      </w:r>
      <w:r w:rsidRPr="00FC0E55">
        <w:rPr>
          <w:rtl/>
        </w:rPr>
        <w:t>התיכון יהיה שש</w:t>
      </w:r>
      <w:r w:rsidR="00957838">
        <w:rPr>
          <w:rtl/>
        </w:rPr>
        <w:t>-</w:t>
      </w:r>
      <w:r w:rsidRPr="00FC0E55">
        <w:rPr>
          <w:rtl/>
        </w:rPr>
        <w:t>שנתי ולא יהיה מחולק לחטיבות. כישורי חיים זה טוב. טוב</w:t>
      </w:r>
      <w:r w:rsidR="00957838">
        <w:rPr>
          <w:rtl/>
        </w:rPr>
        <w:t xml:space="preserve"> </w:t>
      </w:r>
      <w:r w:rsidRPr="00FC0E55">
        <w:rPr>
          <w:rtl/>
        </w:rPr>
        <w:t>ששושני</w:t>
      </w:r>
      <w:r w:rsidR="00957838">
        <w:rPr>
          <w:rtl/>
        </w:rPr>
        <w:t xml:space="preserve"> </w:t>
      </w:r>
      <w:r w:rsidRPr="00FC0E55">
        <w:rPr>
          <w:rtl/>
        </w:rPr>
        <w:t>נאבק</w:t>
      </w:r>
      <w:r w:rsidR="00957838">
        <w:rPr>
          <w:rtl/>
        </w:rPr>
        <w:t xml:space="preserve"> </w:t>
      </w:r>
      <w:r w:rsidRPr="00FC0E55">
        <w:rPr>
          <w:rtl/>
        </w:rPr>
        <w:t>על משאבים וחשף את אשליית האי</w:t>
      </w:r>
      <w:r w:rsidR="00957838">
        <w:rPr>
          <w:rtl/>
        </w:rPr>
        <w:t>-</w:t>
      </w:r>
      <w:r w:rsidRPr="00FC0E55">
        <w:rPr>
          <w:rtl/>
        </w:rPr>
        <w:t>קשר בין השקעה ובין תוצאה. אלה דברים</w:t>
      </w:r>
      <w:r w:rsidR="00957838">
        <w:rPr>
          <w:rtl/>
        </w:rPr>
        <w:t xml:space="preserve"> </w:t>
      </w:r>
      <w:r w:rsidRPr="00FC0E55">
        <w:rPr>
          <w:rtl/>
        </w:rPr>
        <w:t>מבורכים.</w:t>
      </w:r>
      <w:r w:rsidR="00957838">
        <w:rPr>
          <w:rtl/>
        </w:rPr>
        <w:t xml:space="preserve"> </w:t>
      </w:r>
      <w:r w:rsidRPr="00FC0E55">
        <w:rPr>
          <w:rtl/>
        </w:rPr>
        <w:t>הוויכוח</w:t>
      </w:r>
      <w:r w:rsidR="00957838">
        <w:rPr>
          <w:rtl/>
        </w:rPr>
        <w:t xml:space="preserve"> </w:t>
      </w:r>
      <w:r w:rsidRPr="00FC0E55">
        <w:rPr>
          <w:rtl/>
        </w:rPr>
        <w:t>הקשה הוא עם ארבע ההמלצות שמביאות לחינוך אליטיסטי ולא חינוך</w:t>
      </w:r>
      <w:r w:rsidR="00957838">
        <w:rPr>
          <w:rtl/>
        </w:rPr>
        <w:t xml:space="preserve"> </w:t>
      </w:r>
      <w:r w:rsidRPr="00FC0E55">
        <w:rPr>
          <w:rtl/>
        </w:rPr>
        <w:t>לכול. על זה דיברה חברת הכנסת דליה איציק.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השרה</w:t>
      </w:r>
      <w:r w:rsidR="00957838">
        <w:rPr>
          <w:rtl/>
        </w:rPr>
        <w:t xml:space="preserve"> </w:t>
      </w:r>
      <w:r w:rsidRPr="00FC0E55">
        <w:rPr>
          <w:rtl/>
        </w:rPr>
        <w:t>ציטטה</w:t>
      </w:r>
      <w:r w:rsidR="00957838">
        <w:rPr>
          <w:rtl/>
        </w:rPr>
        <w:t xml:space="preserve"> </w:t>
      </w:r>
      <w:r w:rsidRPr="00FC0E55">
        <w:rPr>
          <w:rtl/>
        </w:rPr>
        <w:t>את</w:t>
      </w:r>
      <w:r w:rsidR="00957838">
        <w:rPr>
          <w:rtl/>
        </w:rPr>
        <w:t xml:space="preserve"> </w:t>
      </w:r>
      <w:r w:rsidRPr="00FC0E55">
        <w:rPr>
          <w:rtl/>
        </w:rPr>
        <w:t>הסקר.</w:t>
      </w:r>
      <w:r w:rsidR="00957838">
        <w:rPr>
          <w:rtl/>
        </w:rPr>
        <w:t xml:space="preserve"> </w:t>
      </w:r>
      <w:r w:rsidRPr="00FC0E55">
        <w:rPr>
          <w:rtl/>
        </w:rPr>
        <w:t>הסקר</w:t>
      </w:r>
      <w:r w:rsidR="00957838">
        <w:rPr>
          <w:rtl/>
        </w:rPr>
        <w:t xml:space="preserve"> </w:t>
      </w:r>
      <w:r w:rsidRPr="00FC0E55">
        <w:rPr>
          <w:rtl/>
        </w:rPr>
        <w:t>מצביע</w:t>
      </w:r>
      <w:r w:rsidR="00957838">
        <w:rPr>
          <w:rtl/>
        </w:rPr>
        <w:t xml:space="preserve"> </w:t>
      </w:r>
      <w:r w:rsidRPr="00FC0E55">
        <w:rPr>
          <w:rtl/>
        </w:rPr>
        <w:t>על</w:t>
      </w:r>
      <w:r w:rsidR="00957838">
        <w:rPr>
          <w:rtl/>
        </w:rPr>
        <w:t xml:space="preserve"> </w:t>
      </w:r>
      <w:r w:rsidRPr="00FC0E55">
        <w:rPr>
          <w:rtl/>
        </w:rPr>
        <w:t>אי</w:t>
      </w:r>
      <w:r w:rsidR="00957838">
        <w:rPr>
          <w:rtl/>
        </w:rPr>
        <w:t>-</w:t>
      </w:r>
      <w:r w:rsidRPr="00FC0E55">
        <w:rPr>
          <w:rtl/>
        </w:rPr>
        <w:t>רצון.</w:t>
      </w:r>
      <w:r w:rsidR="00957838">
        <w:rPr>
          <w:rtl/>
        </w:rPr>
        <w:t xml:space="preserve"> </w:t>
      </w:r>
      <w:r w:rsidRPr="00FC0E55">
        <w:rPr>
          <w:rtl/>
        </w:rPr>
        <w:t>אבל</w:t>
      </w:r>
      <w:r w:rsidR="00957838">
        <w:rPr>
          <w:rtl/>
        </w:rPr>
        <w:t xml:space="preserve"> </w:t>
      </w:r>
      <w:r w:rsidRPr="00FC0E55">
        <w:rPr>
          <w:rtl/>
        </w:rPr>
        <w:t>מי</w:t>
      </w:r>
      <w:r w:rsidR="00957838">
        <w:rPr>
          <w:rtl/>
        </w:rPr>
        <w:t xml:space="preserve"> </w:t>
      </w:r>
      <w:r w:rsidRPr="00FC0E55">
        <w:rPr>
          <w:rtl/>
        </w:rPr>
        <w:t>שאינו</w:t>
      </w:r>
      <w:r w:rsidR="00957838">
        <w:rPr>
          <w:rtl/>
        </w:rPr>
        <w:t xml:space="preserve"> </w:t>
      </w:r>
      <w:r w:rsidRPr="00FC0E55">
        <w:rPr>
          <w:rtl/>
        </w:rPr>
        <w:t>דוגל</w:t>
      </w:r>
      <w:r w:rsidR="00957838">
        <w:rPr>
          <w:rtl/>
        </w:rPr>
        <w:t xml:space="preserve"> </w:t>
      </w:r>
      <w:r w:rsidRPr="00FC0E55">
        <w:rPr>
          <w:rtl/>
        </w:rPr>
        <w:t>בתוכנית</w:t>
      </w:r>
      <w:r w:rsidR="00957838">
        <w:rPr>
          <w:rtl/>
        </w:rPr>
        <w:t>-</w:t>
      </w:r>
      <w:r w:rsidRPr="00FC0E55">
        <w:rPr>
          <w:rtl/>
        </w:rPr>
        <w:t>שושני לא אומר להשאיר את הקיים. תוכנית האינטגרציה לא מבוצעת. עירוב פיסי</w:t>
      </w:r>
      <w:r w:rsidR="00957838">
        <w:rPr>
          <w:rtl/>
        </w:rPr>
        <w:t xml:space="preserve"> </w:t>
      </w:r>
      <w:r w:rsidRPr="00FC0E55">
        <w:rPr>
          <w:rtl/>
        </w:rPr>
        <w:t>של</w:t>
      </w:r>
      <w:r w:rsidR="00957838">
        <w:rPr>
          <w:rtl/>
        </w:rPr>
        <w:t xml:space="preserve"> </w:t>
      </w:r>
      <w:r w:rsidRPr="00FC0E55">
        <w:rPr>
          <w:rtl/>
        </w:rPr>
        <w:t>כיתות איננו תוכנית האינטגרציה.</w:t>
      </w:r>
      <w:r w:rsidR="00957838">
        <w:rPr>
          <w:rtl/>
        </w:rPr>
        <w:t xml:space="preserve"> </w:t>
      </w:r>
      <w:r w:rsidRPr="00FC0E55">
        <w:rPr>
          <w:rtl/>
        </w:rPr>
        <w:t>מכון המחקר של פרופסור אדלר מצא 17 שיטות של</w:t>
      </w:r>
      <w:r w:rsidR="00957838">
        <w:rPr>
          <w:rtl/>
        </w:rPr>
        <w:t xml:space="preserve"> </w:t>
      </w:r>
      <w:r w:rsidRPr="00FC0E55">
        <w:rPr>
          <w:rtl/>
        </w:rPr>
        <w:t>הוראה אינטגרטיבית;</w:t>
      </w:r>
      <w:r w:rsidR="00957838">
        <w:rPr>
          <w:rtl/>
        </w:rPr>
        <w:t xml:space="preserve"> </w:t>
      </w:r>
      <w:r w:rsidRPr="00FC0E55">
        <w:rPr>
          <w:rtl/>
        </w:rPr>
        <w:t>הן מיושמות במעט מאוד בתי</w:t>
      </w:r>
      <w:r w:rsidR="00957838">
        <w:rPr>
          <w:rtl/>
        </w:rPr>
        <w:t>-</w:t>
      </w:r>
      <w:r w:rsidRPr="00FC0E55">
        <w:rPr>
          <w:rtl/>
        </w:rPr>
        <w:t>ספר.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הסעיף</w:t>
      </w:r>
      <w:r w:rsidR="00957838">
        <w:rPr>
          <w:rtl/>
        </w:rPr>
        <w:t xml:space="preserve"> </w:t>
      </w:r>
      <w:r w:rsidRPr="00FC0E55">
        <w:rPr>
          <w:rtl/>
        </w:rPr>
        <w:t>הראשון</w:t>
      </w:r>
      <w:r w:rsidR="00957838">
        <w:rPr>
          <w:rtl/>
        </w:rPr>
        <w:t xml:space="preserve"> </w:t>
      </w:r>
      <w:r w:rsidRPr="00FC0E55">
        <w:rPr>
          <w:rtl/>
        </w:rPr>
        <w:t>בתוכנית</w:t>
      </w:r>
      <w:r w:rsidR="00957838">
        <w:rPr>
          <w:rtl/>
        </w:rPr>
        <w:t>-</w:t>
      </w:r>
      <w:r w:rsidRPr="00FC0E55">
        <w:rPr>
          <w:rtl/>
        </w:rPr>
        <w:t>שושני</w:t>
      </w:r>
      <w:r w:rsidR="00957838">
        <w:rPr>
          <w:rtl/>
        </w:rPr>
        <w:t xml:space="preserve"> </w:t>
      </w:r>
      <w:r w:rsidRPr="00FC0E55">
        <w:rPr>
          <w:rtl/>
        </w:rPr>
        <w:t>הוא</w:t>
      </w:r>
      <w:r w:rsidR="00957838">
        <w:rPr>
          <w:rtl/>
        </w:rPr>
        <w:t xml:space="preserve"> </w:t>
      </w:r>
      <w:r w:rsidRPr="00FC0E55">
        <w:rPr>
          <w:rtl/>
        </w:rPr>
        <w:t>בחירת</w:t>
      </w:r>
      <w:r w:rsidR="00957838">
        <w:rPr>
          <w:rtl/>
        </w:rPr>
        <w:t xml:space="preserve"> </w:t>
      </w:r>
      <w:r w:rsidRPr="00FC0E55">
        <w:rPr>
          <w:rtl/>
        </w:rPr>
        <w:t>אזורי</w:t>
      </w:r>
      <w:r w:rsidR="00957838">
        <w:rPr>
          <w:rtl/>
        </w:rPr>
        <w:t xml:space="preserve"> </w:t>
      </w:r>
      <w:r w:rsidRPr="00FC0E55">
        <w:rPr>
          <w:rtl/>
        </w:rPr>
        <w:t>רישום.</w:t>
      </w:r>
      <w:r w:rsidR="00957838">
        <w:rPr>
          <w:rtl/>
        </w:rPr>
        <w:t xml:space="preserve"> </w:t>
      </w:r>
      <w:r w:rsidRPr="00FC0E55">
        <w:rPr>
          <w:rtl/>
        </w:rPr>
        <w:t>צריך לאפשר בחירה</w:t>
      </w:r>
      <w:r w:rsidR="00957838">
        <w:rPr>
          <w:rtl/>
        </w:rPr>
        <w:t xml:space="preserve"> </w:t>
      </w:r>
      <w:r w:rsidRPr="00FC0E55">
        <w:rPr>
          <w:rtl/>
        </w:rPr>
        <w:t>ואחריות</w:t>
      </w:r>
      <w:r w:rsidR="00957838">
        <w:rPr>
          <w:rtl/>
        </w:rPr>
        <w:t xml:space="preserve"> </w:t>
      </w:r>
      <w:r w:rsidRPr="00FC0E55">
        <w:rPr>
          <w:rtl/>
        </w:rPr>
        <w:t>להורים,</w:t>
      </w:r>
      <w:r w:rsidR="00957838">
        <w:rPr>
          <w:rtl/>
        </w:rPr>
        <w:t xml:space="preserve"> </w:t>
      </w:r>
      <w:r w:rsidRPr="00FC0E55">
        <w:rPr>
          <w:rtl/>
        </w:rPr>
        <w:t>זה</w:t>
      </w:r>
      <w:r w:rsidR="00957838">
        <w:rPr>
          <w:rtl/>
        </w:rPr>
        <w:t xml:space="preserve"> </w:t>
      </w:r>
      <w:r w:rsidRPr="00FC0E55">
        <w:rPr>
          <w:rtl/>
        </w:rPr>
        <w:t>מצוין</w:t>
      </w:r>
      <w:r w:rsidR="00957838">
        <w:rPr>
          <w:rtl/>
        </w:rPr>
        <w:t xml:space="preserve"> </w:t>
      </w:r>
      <w:r w:rsidRPr="00FC0E55">
        <w:rPr>
          <w:rtl/>
        </w:rPr>
        <w:t>שההורים</w:t>
      </w:r>
      <w:r w:rsidR="00957838">
        <w:rPr>
          <w:rtl/>
        </w:rPr>
        <w:t xml:space="preserve"> </w:t>
      </w:r>
      <w:r w:rsidRPr="00FC0E55">
        <w:rPr>
          <w:rtl/>
        </w:rPr>
        <w:t>מעורבים.</w:t>
      </w:r>
      <w:r w:rsidR="00957838">
        <w:rPr>
          <w:rtl/>
        </w:rPr>
        <w:t xml:space="preserve"> </w:t>
      </w:r>
      <w:r w:rsidRPr="00FC0E55">
        <w:rPr>
          <w:rtl/>
        </w:rPr>
        <w:t>אבל לשם כך לא צריך לפתוח אזורי</w:t>
      </w:r>
      <w:r w:rsidR="00957838">
        <w:rPr>
          <w:rtl/>
        </w:rPr>
        <w:t xml:space="preserve"> </w:t>
      </w:r>
      <w:r w:rsidRPr="00FC0E55">
        <w:rPr>
          <w:rtl/>
        </w:rPr>
        <w:t>רישום, ואסור להשקיע את המשאבים ב</w:t>
      </w:r>
      <w:r w:rsidR="00957838">
        <w:rPr>
          <w:rtl/>
        </w:rPr>
        <w:t>-</w:t>
      </w:r>
      <w:r w:rsidR="00957838" w:rsidRPr="00FC0E55">
        <w:rPr>
          <w:rtl/>
        </w:rPr>
        <w:t>15</w:t>
      </w:r>
      <w:r w:rsidR="00957838">
        <w:rPr>
          <w:rtl/>
        </w:rPr>
        <w:t>%</w:t>
      </w:r>
      <w:r w:rsidRPr="00FC0E55">
        <w:rPr>
          <w:rtl/>
        </w:rPr>
        <w:t xml:space="preserve"> או ב</w:t>
      </w:r>
      <w:r w:rsidR="00957838">
        <w:rPr>
          <w:rtl/>
        </w:rPr>
        <w:t>-</w:t>
      </w:r>
      <w:r w:rsidR="00957838" w:rsidRPr="00FC0E55">
        <w:rPr>
          <w:rtl/>
        </w:rPr>
        <w:t>30</w:t>
      </w:r>
      <w:r w:rsidR="00957838">
        <w:rPr>
          <w:rtl/>
        </w:rPr>
        <w:t>%</w:t>
      </w:r>
      <w:r w:rsidRPr="00FC0E55">
        <w:rPr>
          <w:rtl/>
        </w:rPr>
        <w:t xml:space="preserve"> של האוכלוסייה.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שתי</w:t>
      </w:r>
      <w:r w:rsidR="00957838">
        <w:rPr>
          <w:rtl/>
        </w:rPr>
        <w:t xml:space="preserve"> </w:t>
      </w:r>
      <w:r w:rsidRPr="00FC0E55">
        <w:rPr>
          <w:rtl/>
        </w:rPr>
        <w:t>הערות</w:t>
      </w:r>
      <w:r w:rsidR="00957838">
        <w:rPr>
          <w:rtl/>
        </w:rPr>
        <w:t xml:space="preserve"> </w:t>
      </w:r>
      <w:r w:rsidRPr="00FC0E55">
        <w:rPr>
          <w:rtl/>
        </w:rPr>
        <w:t>בעניין</w:t>
      </w:r>
      <w:r w:rsidR="00957838">
        <w:rPr>
          <w:rtl/>
        </w:rPr>
        <w:t xml:space="preserve"> </w:t>
      </w:r>
      <w:r w:rsidRPr="00FC0E55">
        <w:rPr>
          <w:rtl/>
        </w:rPr>
        <w:t>אזורי</w:t>
      </w:r>
      <w:r w:rsidR="00957838">
        <w:rPr>
          <w:rtl/>
        </w:rPr>
        <w:t xml:space="preserve"> </w:t>
      </w:r>
      <w:r w:rsidRPr="00FC0E55">
        <w:rPr>
          <w:rtl/>
        </w:rPr>
        <w:t>הרישום,</w:t>
      </w:r>
      <w:r w:rsidR="00957838">
        <w:rPr>
          <w:rtl/>
        </w:rPr>
        <w:t xml:space="preserve"> </w:t>
      </w:r>
      <w:r w:rsidRPr="00FC0E55">
        <w:rPr>
          <w:rtl/>
        </w:rPr>
        <w:t>האחת</w:t>
      </w:r>
      <w:r w:rsidR="00957838">
        <w:rPr>
          <w:rtl/>
        </w:rPr>
        <w:t xml:space="preserve"> </w:t>
      </w:r>
      <w:r w:rsidRPr="00FC0E55">
        <w:rPr>
          <w:rtl/>
        </w:rPr>
        <w:t>מתמטית</w:t>
      </w:r>
      <w:r w:rsidR="00957838">
        <w:rPr>
          <w:rtl/>
        </w:rPr>
        <w:t xml:space="preserve"> – </w:t>
      </w:r>
      <w:r w:rsidRPr="00FC0E55">
        <w:rPr>
          <w:rtl/>
        </w:rPr>
        <w:t>פתחו את אזורי הרישום</w:t>
      </w:r>
      <w:r w:rsidR="00957838">
        <w:rPr>
          <w:rtl/>
        </w:rPr>
        <w:t xml:space="preserve"> </w:t>
      </w:r>
      <w:r w:rsidRPr="00FC0E55">
        <w:rPr>
          <w:rtl/>
        </w:rPr>
        <w:t>לבית</w:t>
      </w:r>
      <w:r w:rsidR="00957838">
        <w:rPr>
          <w:rtl/>
        </w:rPr>
        <w:t>-</w:t>
      </w:r>
      <w:r w:rsidRPr="00FC0E55">
        <w:rPr>
          <w:rtl/>
        </w:rPr>
        <w:t>ספר</w:t>
      </w:r>
      <w:r w:rsidR="00957838">
        <w:rPr>
          <w:rtl/>
        </w:rPr>
        <w:t xml:space="preserve"> </w:t>
      </w:r>
      <w:r w:rsidRPr="00FC0E55">
        <w:rPr>
          <w:rtl/>
        </w:rPr>
        <w:t>של</w:t>
      </w:r>
      <w:r w:rsidR="00957838">
        <w:rPr>
          <w:rtl/>
        </w:rPr>
        <w:t xml:space="preserve"> </w:t>
      </w:r>
      <w:r w:rsidRPr="00FC0E55">
        <w:rPr>
          <w:rtl/>
        </w:rPr>
        <w:t>200 תלמידים, נרשמו 800. 200 זכו, מה בדבר 600 האחרים, איפה הבחירה</w:t>
      </w:r>
      <w:r w:rsidR="00957838">
        <w:rPr>
          <w:rtl/>
        </w:rPr>
        <w:t xml:space="preserve"> </w:t>
      </w:r>
      <w:r w:rsidRPr="00FC0E55">
        <w:rPr>
          <w:rtl/>
        </w:rPr>
        <w:t>שלהם? ומה יהיה הקריטריון למיון? האם יהיה מיון לפי העיניים של התלמידים, לפי כוח</w:t>
      </w:r>
      <w:r w:rsidR="00957838">
        <w:rPr>
          <w:rtl/>
        </w:rPr>
        <w:t xml:space="preserve"> </w:t>
      </w:r>
      <w:r w:rsidRPr="00FC0E55">
        <w:rPr>
          <w:rtl/>
        </w:rPr>
        <w:t>הלחץ</w:t>
      </w:r>
      <w:r w:rsidR="00957838">
        <w:rPr>
          <w:rtl/>
        </w:rPr>
        <w:t xml:space="preserve"> </w:t>
      </w:r>
      <w:r w:rsidRPr="00FC0E55">
        <w:rPr>
          <w:rtl/>
        </w:rPr>
        <w:t>של</w:t>
      </w:r>
      <w:r w:rsidR="00957838">
        <w:rPr>
          <w:rtl/>
        </w:rPr>
        <w:t xml:space="preserve"> </w:t>
      </w:r>
      <w:r w:rsidRPr="00FC0E55">
        <w:rPr>
          <w:rtl/>
        </w:rPr>
        <w:t>ההורים?</w:t>
      </w:r>
      <w:r w:rsidR="00957838">
        <w:rPr>
          <w:rtl/>
        </w:rPr>
        <w:t xml:space="preserve"> </w:t>
      </w:r>
      <w:r w:rsidRPr="00FC0E55">
        <w:rPr>
          <w:rtl/>
        </w:rPr>
        <w:t>מה</w:t>
      </w:r>
      <w:r w:rsidR="00957838">
        <w:rPr>
          <w:rtl/>
        </w:rPr>
        <w:t xml:space="preserve"> </w:t>
      </w:r>
      <w:r w:rsidRPr="00FC0E55">
        <w:rPr>
          <w:rtl/>
        </w:rPr>
        <w:t>יעשו 600 הילדים שלא קיבלו את ההעדפה שלהם? אני מעריכה את</w:t>
      </w:r>
      <w:r w:rsidR="00957838">
        <w:rPr>
          <w:rtl/>
        </w:rPr>
        <w:t xml:space="preserve"> </w:t>
      </w:r>
      <w:r w:rsidRPr="00FC0E55">
        <w:rPr>
          <w:rtl/>
        </w:rPr>
        <w:t>נציגי</w:t>
      </w:r>
      <w:r w:rsidR="00957838">
        <w:rPr>
          <w:rtl/>
        </w:rPr>
        <w:t xml:space="preserve"> </w:t>
      </w:r>
      <w:r w:rsidRPr="00FC0E55">
        <w:rPr>
          <w:rtl/>
        </w:rPr>
        <w:t>עיריית</w:t>
      </w:r>
      <w:r w:rsidR="00957838">
        <w:rPr>
          <w:rtl/>
        </w:rPr>
        <w:t xml:space="preserve"> </w:t>
      </w:r>
      <w:r w:rsidRPr="00FC0E55">
        <w:rPr>
          <w:rtl/>
        </w:rPr>
        <w:t>תל</w:t>
      </w:r>
      <w:r w:rsidR="00957838">
        <w:rPr>
          <w:rtl/>
        </w:rPr>
        <w:t>-</w:t>
      </w:r>
      <w:r w:rsidRPr="00FC0E55">
        <w:rPr>
          <w:rtl/>
        </w:rPr>
        <w:t>אביב,</w:t>
      </w:r>
      <w:r w:rsidR="00957838">
        <w:rPr>
          <w:rtl/>
        </w:rPr>
        <w:t xml:space="preserve"> </w:t>
      </w:r>
      <w:r w:rsidRPr="00FC0E55">
        <w:rPr>
          <w:rtl/>
        </w:rPr>
        <w:t>שהודו</w:t>
      </w:r>
      <w:r w:rsidR="00957838">
        <w:rPr>
          <w:rtl/>
        </w:rPr>
        <w:t xml:space="preserve"> </w:t>
      </w:r>
      <w:r w:rsidRPr="00FC0E55">
        <w:rPr>
          <w:rtl/>
        </w:rPr>
        <w:t>שאין להם תשובה. הם התחייבו בפני ועדת החינוך של</w:t>
      </w:r>
      <w:r w:rsidR="00957838">
        <w:rPr>
          <w:rtl/>
        </w:rPr>
        <w:t xml:space="preserve"> </w:t>
      </w:r>
      <w:r w:rsidRPr="00FC0E55">
        <w:rPr>
          <w:rtl/>
        </w:rPr>
        <w:t>הכנסת,</w:t>
      </w:r>
      <w:r w:rsidR="00957838">
        <w:rPr>
          <w:rtl/>
        </w:rPr>
        <w:t xml:space="preserve"> </w:t>
      </w:r>
      <w:r w:rsidRPr="00FC0E55">
        <w:rPr>
          <w:rtl/>
        </w:rPr>
        <w:t>שאם</w:t>
      </w:r>
      <w:r w:rsidR="00957838">
        <w:rPr>
          <w:rtl/>
        </w:rPr>
        <w:t xml:space="preserve"> </w:t>
      </w:r>
      <w:r w:rsidRPr="00FC0E55">
        <w:rPr>
          <w:rtl/>
        </w:rPr>
        <w:t>לא</w:t>
      </w:r>
      <w:r w:rsidR="00957838">
        <w:rPr>
          <w:rtl/>
        </w:rPr>
        <w:t xml:space="preserve"> </w:t>
      </w:r>
      <w:r w:rsidRPr="00FC0E55">
        <w:rPr>
          <w:rtl/>
        </w:rPr>
        <w:t>יימצא</w:t>
      </w:r>
      <w:r w:rsidR="00957838">
        <w:rPr>
          <w:rtl/>
        </w:rPr>
        <w:t xml:space="preserve"> </w:t>
      </w:r>
      <w:r w:rsidRPr="00FC0E55">
        <w:rPr>
          <w:rtl/>
        </w:rPr>
        <w:t>קריטריון למיון, הם לא יפעילו את פתיחת אזורי הרישום ולו</w:t>
      </w:r>
      <w:r w:rsidR="00957838">
        <w:rPr>
          <w:rtl/>
        </w:rPr>
        <w:t xml:space="preserve"> </w:t>
      </w:r>
      <w:r w:rsidRPr="00FC0E55">
        <w:rPr>
          <w:rtl/>
        </w:rPr>
        <w:t>המבוקרת.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יתר</w:t>
      </w:r>
      <w:r w:rsidR="00957838">
        <w:rPr>
          <w:rtl/>
        </w:rPr>
        <w:t xml:space="preserve"> </w:t>
      </w:r>
      <w:r w:rsidRPr="00FC0E55">
        <w:rPr>
          <w:rtl/>
        </w:rPr>
        <w:t>על</w:t>
      </w:r>
      <w:r w:rsidR="00957838">
        <w:rPr>
          <w:rtl/>
        </w:rPr>
        <w:t xml:space="preserve"> </w:t>
      </w:r>
      <w:r w:rsidRPr="00FC0E55">
        <w:rPr>
          <w:rtl/>
        </w:rPr>
        <w:t>כן,</w:t>
      </w:r>
      <w:r w:rsidR="00957838">
        <w:rPr>
          <w:rtl/>
        </w:rPr>
        <w:t xml:space="preserve"> </w:t>
      </w:r>
      <w:r w:rsidRPr="00FC0E55">
        <w:rPr>
          <w:rtl/>
        </w:rPr>
        <w:t>אם</w:t>
      </w:r>
      <w:r w:rsidR="00957838">
        <w:rPr>
          <w:rtl/>
        </w:rPr>
        <w:t xml:space="preserve"> </w:t>
      </w:r>
      <w:r w:rsidRPr="00FC0E55">
        <w:rPr>
          <w:rtl/>
        </w:rPr>
        <w:t>עושים</w:t>
      </w:r>
      <w:r w:rsidR="00957838">
        <w:rPr>
          <w:rtl/>
        </w:rPr>
        <w:t xml:space="preserve"> </w:t>
      </w:r>
      <w:r w:rsidRPr="00FC0E55">
        <w:rPr>
          <w:rtl/>
        </w:rPr>
        <w:t xml:space="preserve">בחירה </w:t>
      </w:r>
      <w:r w:rsidR="00957838">
        <w:rPr>
          <w:rtl/>
        </w:rPr>
        <w:t>–</w:t>
      </w:r>
      <w:r w:rsidRPr="00FC0E55">
        <w:rPr>
          <w:rtl/>
        </w:rPr>
        <w:t xml:space="preserve"> התחרותיות משחקת. כל בית</w:t>
      </w:r>
      <w:r w:rsidR="00957838">
        <w:rPr>
          <w:rtl/>
        </w:rPr>
        <w:t>-</w:t>
      </w:r>
      <w:r w:rsidRPr="00FC0E55">
        <w:rPr>
          <w:rtl/>
        </w:rPr>
        <w:t>ספר יוצא לשבח את</w:t>
      </w:r>
      <w:r w:rsidR="00957838">
        <w:rPr>
          <w:rtl/>
        </w:rPr>
        <w:t xml:space="preserve"> </w:t>
      </w:r>
      <w:r w:rsidRPr="00FC0E55">
        <w:rPr>
          <w:rtl/>
        </w:rPr>
        <w:t>עצמו,</w:t>
      </w:r>
      <w:r w:rsidR="00957838">
        <w:rPr>
          <w:rtl/>
        </w:rPr>
        <w:t xml:space="preserve"> </w:t>
      </w:r>
      <w:r w:rsidRPr="00FC0E55">
        <w:rPr>
          <w:rtl/>
        </w:rPr>
        <w:t>ואז</w:t>
      </w:r>
      <w:r w:rsidR="00957838">
        <w:rPr>
          <w:rtl/>
        </w:rPr>
        <w:t xml:space="preserve"> </w:t>
      </w:r>
      <w:r w:rsidRPr="00FC0E55">
        <w:rPr>
          <w:rtl/>
        </w:rPr>
        <w:t>המשאבים</w:t>
      </w:r>
      <w:r w:rsidR="00957838">
        <w:rPr>
          <w:rtl/>
        </w:rPr>
        <w:t xml:space="preserve"> </w:t>
      </w:r>
      <w:r w:rsidRPr="00FC0E55">
        <w:rPr>
          <w:rtl/>
        </w:rPr>
        <w:t>יוקצו</w:t>
      </w:r>
      <w:r w:rsidR="00957838">
        <w:rPr>
          <w:rtl/>
        </w:rPr>
        <w:t xml:space="preserve"> </w:t>
      </w:r>
      <w:r w:rsidRPr="00FC0E55">
        <w:rPr>
          <w:rtl/>
        </w:rPr>
        <w:t>לטובים בלבד.</w:t>
      </w:r>
      <w:r w:rsidR="00957838">
        <w:rPr>
          <w:rtl/>
        </w:rPr>
        <w:t xml:space="preserve"> </w:t>
      </w:r>
      <w:r w:rsidRPr="00FC0E55">
        <w:rPr>
          <w:rtl/>
        </w:rPr>
        <w:t>יש לי הצעה לאלטרנטיבה שתענה על רעיון</w:t>
      </w:r>
      <w:r w:rsidR="00957838">
        <w:rPr>
          <w:rtl/>
        </w:rPr>
        <w:t xml:space="preserve"> </w:t>
      </w:r>
      <w:r w:rsidRPr="00FC0E55">
        <w:rPr>
          <w:rtl/>
        </w:rPr>
        <w:t>הבחירה,</w:t>
      </w:r>
      <w:r w:rsidR="00957838">
        <w:rPr>
          <w:rtl/>
        </w:rPr>
        <w:t xml:space="preserve"> </w:t>
      </w:r>
      <w:r w:rsidRPr="00FC0E55">
        <w:rPr>
          <w:rtl/>
        </w:rPr>
        <w:t>שהוא</w:t>
      </w:r>
      <w:r w:rsidR="00957838">
        <w:rPr>
          <w:rtl/>
        </w:rPr>
        <w:t xml:space="preserve"> </w:t>
      </w:r>
      <w:r w:rsidRPr="00FC0E55">
        <w:rPr>
          <w:rtl/>
        </w:rPr>
        <w:t>חשוב:</w:t>
      </w:r>
      <w:r w:rsidR="00957838">
        <w:rPr>
          <w:rtl/>
        </w:rPr>
        <w:t xml:space="preserve"> </w:t>
      </w:r>
      <w:r w:rsidRPr="00FC0E55">
        <w:rPr>
          <w:rtl/>
        </w:rPr>
        <w:t>כל בית</w:t>
      </w:r>
      <w:r w:rsidR="00957838">
        <w:rPr>
          <w:rtl/>
        </w:rPr>
        <w:t>-</w:t>
      </w:r>
      <w:r w:rsidRPr="00FC0E55">
        <w:rPr>
          <w:rtl/>
        </w:rPr>
        <w:t>ספר יחליט במה הוא ייחודי, יום בשבוע יוקדש למגמה,</w:t>
      </w:r>
      <w:r w:rsidR="00957838">
        <w:rPr>
          <w:rtl/>
        </w:rPr>
        <w:t xml:space="preserve"> </w:t>
      </w:r>
      <w:r w:rsidRPr="00FC0E55">
        <w:rPr>
          <w:rtl/>
        </w:rPr>
        <w:t>בלי</w:t>
      </w:r>
      <w:r w:rsidR="00957838">
        <w:rPr>
          <w:rtl/>
        </w:rPr>
        <w:t xml:space="preserve"> </w:t>
      </w:r>
      <w:r w:rsidRPr="00FC0E55">
        <w:rPr>
          <w:rtl/>
        </w:rPr>
        <w:t>לשנות</w:t>
      </w:r>
      <w:r w:rsidR="00957838">
        <w:rPr>
          <w:rtl/>
        </w:rPr>
        <w:t xml:space="preserve"> </w:t>
      </w:r>
      <w:r w:rsidRPr="00FC0E55">
        <w:rPr>
          <w:rtl/>
        </w:rPr>
        <w:t>את מסגרת הרישום.</w:t>
      </w:r>
      <w:r w:rsidR="00957838">
        <w:rPr>
          <w:rtl/>
        </w:rPr>
        <w:t xml:space="preserve"> </w:t>
      </w:r>
      <w:r w:rsidRPr="00FC0E55">
        <w:rPr>
          <w:rtl/>
        </w:rPr>
        <w:t>יהיה בבית</w:t>
      </w:r>
      <w:r w:rsidR="00957838">
        <w:rPr>
          <w:rtl/>
        </w:rPr>
        <w:t>-</w:t>
      </w:r>
      <w:r w:rsidRPr="00FC0E55">
        <w:rPr>
          <w:rtl/>
        </w:rPr>
        <w:t>ספר אחד תהיה מגמה לאמנות, באחר לספורט,</w:t>
      </w:r>
      <w:r w:rsidR="00957838">
        <w:rPr>
          <w:rtl/>
        </w:rPr>
        <w:t xml:space="preserve"> </w:t>
      </w:r>
      <w:r w:rsidRPr="00FC0E55">
        <w:rPr>
          <w:rtl/>
        </w:rPr>
        <w:t>באחר</w:t>
      </w:r>
      <w:r w:rsidR="00957838">
        <w:rPr>
          <w:rtl/>
        </w:rPr>
        <w:t xml:space="preserve"> </w:t>
      </w:r>
      <w:r w:rsidRPr="00FC0E55">
        <w:rPr>
          <w:rtl/>
        </w:rPr>
        <w:t>למנהיגות,</w:t>
      </w:r>
      <w:r w:rsidR="00957838">
        <w:rPr>
          <w:rtl/>
        </w:rPr>
        <w:t xml:space="preserve"> </w:t>
      </w:r>
      <w:r w:rsidRPr="00FC0E55">
        <w:rPr>
          <w:rtl/>
        </w:rPr>
        <w:t>לטבע, למקרא. יעשו סבב בין התלמידים יום בשבוע.</w:t>
      </w:r>
      <w:r w:rsidR="00957838">
        <w:rPr>
          <w:rtl/>
        </w:rPr>
        <w:t xml:space="preserve"> </w:t>
      </w:r>
      <w:r w:rsidRPr="00FC0E55">
        <w:rPr>
          <w:rtl/>
        </w:rPr>
        <w:t>ממילא לא יכולה</w:t>
      </w:r>
      <w:r w:rsidR="00957838">
        <w:rPr>
          <w:rtl/>
        </w:rPr>
        <w:t xml:space="preserve"> </w:t>
      </w:r>
      <w:r w:rsidRPr="00FC0E55">
        <w:rPr>
          <w:rtl/>
        </w:rPr>
        <w:t>להיות ייחודיות יותר מכך, שהרי יש הרבה נושאים משותפים בלמידה.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ר' אדרי: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חברת הכנסת מאור, הוקצבו לך חמש דקות, את מדברת כבר שבע דקות.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ענת מאור (מרצ):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אתה</w:t>
      </w:r>
      <w:r w:rsidR="00957838">
        <w:rPr>
          <w:rtl/>
        </w:rPr>
        <w:t xml:space="preserve"> </w:t>
      </w:r>
      <w:r w:rsidRPr="00FC0E55">
        <w:rPr>
          <w:rtl/>
        </w:rPr>
        <w:t>טועה, יש לי 10 דקות.</w:t>
      </w:r>
      <w:r w:rsidR="00957838">
        <w:rPr>
          <w:rtl/>
        </w:rPr>
        <w:t xml:space="preserve"> </w:t>
      </w:r>
      <w:r w:rsidRPr="00FC0E55">
        <w:rPr>
          <w:rtl/>
        </w:rPr>
        <w:t>סגנית מזכיר הכנסת, תבדקי בבקשה את העניין. בלוח</w:t>
      </w:r>
      <w:r w:rsidR="00957838">
        <w:rPr>
          <w:rtl/>
        </w:rPr>
        <w:t xml:space="preserve"> </w:t>
      </w:r>
      <w:r w:rsidRPr="00FC0E55">
        <w:rPr>
          <w:rtl/>
        </w:rPr>
        <w:t>נרשמו לי 10 דקות.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ר' אדרי: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אמרתי מה שנמסר לי.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ענת מאור (מרצ):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אני אמשיך ואני מבקשת מהיושב</w:t>
      </w:r>
      <w:r w:rsidR="00957838">
        <w:rPr>
          <w:rtl/>
        </w:rPr>
        <w:t>-</w:t>
      </w:r>
      <w:r w:rsidRPr="00FC0E55">
        <w:rPr>
          <w:rtl/>
        </w:rPr>
        <w:t>ראש לבדוק את העניין.</w:t>
      </w:r>
      <w:r w:rsidR="00957838">
        <w:rPr>
          <w:rtl/>
        </w:rPr>
        <w:t xml:space="preserve"> </w:t>
      </w:r>
      <w:r w:rsidRPr="00FC0E55">
        <w:rPr>
          <w:rtl/>
        </w:rPr>
        <w:t>זה בסדר, יש לי 10 דקות?</w:t>
      </w:r>
      <w:r w:rsidR="00957838">
        <w:rPr>
          <w:rtl/>
        </w:rPr>
        <w:t xml:space="preserve"> </w:t>
      </w:r>
      <w:r w:rsidRPr="00FC0E55">
        <w:rPr>
          <w:rtl/>
        </w:rPr>
        <w:t>תודה.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דבר</w:t>
      </w:r>
      <w:r w:rsidR="00957838">
        <w:rPr>
          <w:rtl/>
        </w:rPr>
        <w:t xml:space="preserve"> </w:t>
      </w:r>
      <w:r w:rsidRPr="00FC0E55">
        <w:rPr>
          <w:rtl/>
        </w:rPr>
        <w:t>שני. צריכה בהחלט להיות תחרות במובן של השבחת האינטגרציה. היום בית</w:t>
      </w:r>
      <w:r w:rsidR="00957838">
        <w:rPr>
          <w:rtl/>
        </w:rPr>
        <w:t>-</w:t>
      </w:r>
      <w:r w:rsidRPr="00FC0E55">
        <w:rPr>
          <w:rtl/>
        </w:rPr>
        <w:t>ספר</w:t>
      </w:r>
      <w:r w:rsidR="00957838">
        <w:rPr>
          <w:rtl/>
        </w:rPr>
        <w:t xml:space="preserve"> </w:t>
      </w:r>
      <w:r w:rsidRPr="00FC0E55">
        <w:rPr>
          <w:rtl/>
        </w:rPr>
        <w:t>מקבל</w:t>
      </w:r>
      <w:r w:rsidR="00957838">
        <w:rPr>
          <w:rtl/>
        </w:rPr>
        <w:t xml:space="preserve"> </w:t>
      </w:r>
      <w:r w:rsidRPr="00FC0E55">
        <w:rPr>
          <w:rtl/>
        </w:rPr>
        <w:t>תקציב</w:t>
      </w:r>
      <w:r w:rsidR="00957838">
        <w:rPr>
          <w:rtl/>
        </w:rPr>
        <w:t xml:space="preserve"> </w:t>
      </w:r>
      <w:r w:rsidRPr="00FC0E55">
        <w:rPr>
          <w:rtl/>
        </w:rPr>
        <w:t>לטעוני</w:t>
      </w:r>
      <w:r w:rsidR="00957838">
        <w:rPr>
          <w:rtl/>
        </w:rPr>
        <w:t xml:space="preserve"> </w:t>
      </w:r>
      <w:r w:rsidRPr="00FC0E55">
        <w:rPr>
          <w:rtl/>
        </w:rPr>
        <w:t>טיפוח</w:t>
      </w:r>
      <w:r w:rsidR="00957838">
        <w:rPr>
          <w:rtl/>
        </w:rPr>
        <w:t xml:space="preserve"> </w:t>
      </w:r>
      <w:r w:rsidRPr="00FC0E55">
        <w:rPr>
          <w:rtl/>
        </w:rPr>
        <w:t>לפי</w:t>
      </w:r>
      <w:r w:rsidR="00957838">
        <w:rPr>
          <w:rtl/>
        </w:rPr>
        <w:t xml:space="preserve"> </w:t>
      </w:r>
      <w:r w:rsidRPr="00FC0E55">
        <w:rPr>
          <w:rtl/>
        </w:rPr>
        <w:t>מספר</w:t>
      </w:r>
      <w:r w:rsidR="00957838">
        <w:rPr>
          <w:rtl/>
        </w:rPr>
        <w:t xml:space="preserve"> </w:t>
      </w:r>
      <w:r w:rsidRPr="00FC0E55">
        <w:rPr>
          <w:rtl/>
        </w:rPr>
        <w:t>התלמידים.</w:t>
      </w:r>
      <w:r w:rsidR="00957838">
        <w:rPr>
          <w:rtl/>
        </w:rPr>
        <w:t xml:space="preserve"> </w:t>
      </w:r>
      <w:r w:rsidRPr="00FC0E55">
        <w:rPr>
          <w:rtl/>
        </w:rPr>
        <w:t>זאת אומרת, הוא רוצה שיהיו לו</w:t>
      </w:r>
      <w:r w:rsidR="00957838">
        <w:rPr>
          <w:rtl/>
        </w:rPr>
        <w:t xml:space="preserve"> </w:t>
      </w:r>
      <w:r w:rsidRPr="00FC0E55">
        <w:rPr>
          <w:rtl/>
        </w:rPr>
        <w:t>תלמידים,</w:t>
      </w:r>
      <w:r w:rsidR="00957838">
        <w:rPr>
          <w:rtl/>
        </w:rPr>
        <w:t xml:space="preserve"> </w:t>
      </w:r>
      <w:r w:rsidRPr="00FC0E55">
        <w:rPr>
          <w:rtl/>
        </w:rPr>
        <w:t>למען</w:t>
      </w:r>
      <w:r w:rsidR="00957838">
        <w:rPr>
          <w:rtl/>
        </w:rPr>
        <w:t xml:space="preserve"> </w:t>
      </w:r>
      <w:r w:rsidRPr="00FC0E55">
        <w:rPr>
          <w:rtl/>
        </w:rPr>
        <w:t>התקצוב,</w:t>
      </w:r>
      <w:r w:rsidR="00957838">
        <w:rPr>
          <w:rtl/>
        </w:rPr>
        <w:t xml:space="preserve"> </w:t>
      </w:r>
      <w:r w:rsidRPr="00FC0E55">
        <w:rPr>
          <w:rtl/>
        </w:rPr>
        <w:t>והוא</w:t>
      </w:r>
      <w:r w:rsidR="00957838">
        <w:rPr>
          <w:rtl/>
        </w:rPr>
        <w:t xml:space="preserve"> </w:t>
      </w:r>
      <w:r w:rsidRPr="00FC0E55">
        <w:rPr>
          <w:rtl/>
        </w:rPr>
        <w:t>לא</w:t>
      </w:r>
      <w:r w:rsidR="00957838">
        <w:rPr>
          <w:rtl/>
        </w:rPr>
        <w:t xml:space="preserve"> </w:t>
      </w:r>
      <w:r w:rsidRPr="00FC0E55">
        <w:rPr>
          <w:rtl/>
        </w:rPr>
        <w:t>משקיע</w:t>
      </w:r>
      <w:r w:rsidR="00957838">
        <w:rPr>
          <w:rtl/>
        </w:rPr>
        <w:t xml:space="preserve"> </w:t>
      </w:r>
      <w:r w:rsidRPr="00FC0E55">
        <w:rPr>
          <w:rtl/>
        </w:rPr>
        <w:t>בהם כלום. אדרבה, בית</w:t>
      </w:r>
      <w:r w:rsidR="00957838">
        <w:rPr>
          <w:rtl/>
        </w:rPr>
        <w:t>-</w:t>
      </w:r>
      <w:r w:rsidRPr="00FC0E55">
        <w:rPr>
          <w:rtl/>
        </w:rPr>
        <w:t>ספר יציג תוכנית</w:t>
      </w:r>
      <w:r w:rsidR="00957838">
        <w:rPr>
          <w:rtl/>
        </w:rPr>
        <w:t xml:space="preserve"> </w:t>
      </w:r>
      <w:r w:rsidRPr="00FC0E55">
        <w:rPr>
          <w:rtl/>
        </w:rPr>
        <w:t>לקידום</w:t>
      </w:r>
      <w:r w:rsidR="00957838">
        <w:rPr>
          <w:rtl/>
        </w:rPr>
        <w:t xml:space="preserve"> </w:t>
      </w:r>
      <w:r w:rsidRPr="00FC0E55">
        <w:rPr>
          <w:rtl/>
        </w:rPr>
        <w:t>האינטגרציה,</w:t>
      </w:r>
      <w:r w:rsidR="00957838">
        <w:rPr>
          <w:rtl/>
        </w:rPr>
        <w:t xml:space="preserve"> </w:t>
      </w:r>
      <w:r w:rsidRPr="00FC0E55">
        <w:rPr>
          <w:rtl/>
        </w:rPr>
        <w:t>ובסוף</w:t>
      </w:r>
      <w:r w:rsidR="00957838">
        <w:rPr>
          <w:rtl/>
        </w:rPr>
        <w:t xml:space="preserve"> </w:t>
      </w:r>
      <w:r w:rsidRPr="00FC0E55">
        <w:rPr>
          <w:rtl/>
        </w:rPr>
        <w:t>השנה</w:t>
      </w:r>
      <w:r w:rsidR="00957838">
        <w:rPr>
          <w:rtl/>
        </w:rPr>
        <w:t xml:space="preserve"> </w:t>
      </w:r>
      <w:r w:rsidRPr="00FC0E55">
        <w:rPr>
          <w:rtl/>
        </w:rPr>
        <w:t>לפי ההישגים, לפי שיטתו ותוכניתו, הוא יתוגמל.</w:t>
      </w:r>
      <w:r w:rsidR="00957838">
        <w:rPr>
          <w:rtl/>
        </w:rPr>
        <w:t xml:space="preserve"> </w:t>
      </w:r>
      <w:r w:rsidRPr="00FC0E55">
        <w:rPr>
          <w:rtl/>
        </w:rPr>
        <w:t>בית</w:t>
      </w:r>
      <w:r w:rsidR="00957838">
        <w:rPr>
          <w:rtl/>
        </w:rPr>
        <w:t>-</w:t>
      </w:r>
      <w:r w:rsidRPr="00FC0E55">
        <w:rPr>
          <w:rtl/>
        </w:rPr>
        <w:t>ספר</w:t>
      </w:r>
      <w:r w:rsidR="00957838">
        <w:rPr>
          <w:rtl/>
        </w:rPr>
        <w:t xml:space="preserve"> </w:t>
      </w:r>
      <w:r w:rsidRPr="00FC0E55">
        <w:rPr>
          <w:rtl/>
        </w:rPr>
        <w:t>שיגיע</w:t>
      </w:r>
      <w:r w:rsidR="00957838">
        <w:rPr>
          <w:rtl/>
        </w:rPr>
        <w:t xml:space="preserve"> </w:t>
      </w:r>
      <w:r w:rsidRPr="00FC0E55">
        <w:rPr>
          <w:rtl/>
        </w:rPr>
        <w:t>להישגים</w:t>
      </w:r>
      <w:r w:rsidR="00957838">
        <w:rPr>
          <w:rtl/>
        </w:rPr>
        <w:t xml:space="preserve"> </w:t>
      </w:r>
      <w:r w:rsidRPr="00FC0E55">
        <w:rPr>
          <w:rtl/>
        </w:rPr>
        <w:t>רבים</w:t>
      </w:r>
      <w:r w:rsidR="00957838">
        <w:rPr>
          <w:rtl/>
        </w:rPr>
        <w:t xml:space="preserve"> </w:t>
      </w:r>
      <w:r w:rsidRPr="00FC0E55">
        <w:rPr>
          <w:rtl/>
        </w:rPr>
        <w:t>בתחום האינטגרציה וקידום החלשים, יקבל תגמול כספי</w:t>
      </w:r>
      <w:r w:rsidR="00957838">
        <w:rPr>
          <w:rtl/>
        </w:rPr>
        <w:t xml:space="preserve"> </w:t>
      </w:r>
      <w:r w:rsidRPr="00FC0E55">
        <w:rPr>
          <w:rtl/>
        </w:rPr>
        <w:t>לשנה שלאחר מכן.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אני מסכמת בעניין פתיחת אזורי הרישום, שבעיני הוא לב הבעיה. לכאורה, זה מפתה</w:t>
      </w:r>
      <w:r w:rsidR="00957838">
        <w:rPr>
          <w:rtl/>
        </w:rPr>
        <w:t xml:space="preserve"> </w:t>
      </w:r>
      <w:r w:rsidRPr="00FC0E55">
        <w:rPr>
          <w:rtl/>
        </w:rPr>
        <w:t>מאוד,</w:t>
      </w:r>
      <w:r w:rsidR="00957838">
        <w:rPr>
          <w:rtl/>
        </w:rPr>
        <w:t xml:space="preserve"> </w:t>
      </w:r>
      <w:r w:rsidRPr="00FC0E55">
        <w:rPr>
          <w:rtl/>
        </w:rPr>
        <w:t>ודאי שכל אחד רוצה בחירה.</w:t>
      </w:r>
      <w:r w:rsidR="00957838">
        <w:rPr>
          <w:rtl/>
        </w:rPr>
        <w:t xml:space="preserve"> </w:t>
      </w:r>
      <w:r w:rsidRPr="00FC0E55">
        <w:rPr>
          <w:rtl/>
        </w:rPr>
        <w:t>אך יש לנו תשובה אחרת לבחירה.</w:t>
      </w:r>
      <w:r w:rsidR="00957838">
        <w:rPr>
          <w:rtl/>
        </w:rPr>
        <w:t xml:space="preserve"> </w:t>
      </w:r>
      <w:r w:rsidRPr="00FC0E55">
        <w:rPr>
          <w:rtl/>
        </w:rPr>
        <w:t>אנחנו לא אומרים</w:t>
      </w:r>
      <w:r w:rsidR="00957838">
        <w:rPr>
          <w:rtl/>
        </w:rPr>
        <w:t xml:space="preserve"> </w:t>
      </w:r>
      <w:r w:rsidRPr="00FC0E55">
        <w:rPr>
          <w:rtl/>
        </w:rPr>
        <w:t>להשאיר את הקיים.</w:t>
      </w:r>
      <w:r w:rsidR="00957838">
        <w:rPr>
          <w:rtl/>
        </w:rPr>
        <w:t xml:space="preserve"> </w:t>
      </w:r>
      <w:r w:rsidRPr="00FC0E55">
        <w:rPr>
          <w:rtl/>
        </w:rPr>
        <w:t>בחירה של אנשים בשום אופן לא צריכה להיות בדרך של קידום החזקים</w:t>
      </w:r>
      <w:r w:rsidR="00957838">
        <w:rPr>
          <w:rtl/>
        </w:rPr>
        <w:t xml:space="preserve"> </w:t>
      </w:r>
      <w:r w:rsidRPr="00FC0E55">
        <w:rPr>
          <w:rtl/>
        </w:rPr>
        <w:t>בלבד,</w:t>
      </w:r>
      <w:r w:rsidR="00957838">
        <w:rPr>
          <w:rtl/>
        </w:rPr>
        <w:t xml:space="preserve"> </w:t>
      </w:r>
      <w:r w:rsidRPr="00FC0E55">
        <w:rPr>
          <w:rtl/>
        </w:rPr>
        <w:t>קיפוח</w:t>
      </w:r>
      <w:r w:rsidR="00957838">
        <w:rPr>
          <w:rtl/>
        </w:rPr>
        <w:t xml:space="preserve"> </w:t>
      </w:r>
      <w:r w:rsidRPr="00FC0E55">
        <w:rPr>
          <w:rtl/>
        </w:rPr>
        <w:t>החלשים</w:t>
      </w:r>
      <w:r w:rsidR="00957838">
        <w:rPr>
          <w:rtl/>
        </w:rPr>
        <w:t xml:space="preserve"> </w:t>
      </w:r>
      <w:r w:rsidRPr="00FC0E55">
        <w:rPr>
          <w:rtl/>
        </w:rPr>
        <w:t>והגדלת</w:t>
      </w:r>
      <w:r w:rsidR="00957838">
        <w:rPr>
          <w:rtl/>
        </w:rPr>
        <w:t xml:space="preserve"> </w:t>
      </w:r>
      <w:r w:rsidRPr="00FC0E55">
        <w:rPr>
          <w:rtl/>
        </w:rPr>
        <w:t>הפער.</w:t>
      </w:r>
      <w:r w:rsidR="00957838">
        <w:rPr>
          <w:rtl/>
        </w:rPr>
        <w:t xml:space="preserve"> </w:t>
      </w:r>
      <w:r w:rsidRPr="00FC0E55">
        <w:rPr>
          <w:rtl/>
        </w:rPr>
        <w:t>הרעיון האינטגרטיבי הוא שמאפשר את המגע, את</w:t>
      </w:r>
      <w:r w:rsidR="00957838">
        <w:rPr>
          <w:rtl/>
        </w:rPr>
        <w:t xml:space="preserve"> </w:t>
      </w:r>
      <w:r w:rsidRPr="00FC0E55">
        <w:rPr>
          <w:rtl/>
        </w:rPr>
        <w:t>הקשר.</w:t>
      </w:r>
      <w:r w:rsidR="00957838">
        <w:rPr>
          <w:rtl/>
        </w:rPr>
        <w:t xml:space="preserve"> </w:t>
      </w:r>
      <w:r w:rsidRPr="00FC0E55">
        <w:rPr>
          <w:rtl/>
        </w:rPr>
        <w:t>אני</w:t>
      </w:r>
      <w:r w:rsidR="00957838">
        <w:rPr>
          <w:rtl/>
        </w:rPr>
        <w:t xml:space="preserve"> </w:t>
      </w:r>
      <w:r w:rsidRPr="00FC0E55">
        <w:rPr>
          <w:rtl/>
        </w:rPr>
        <w:t>הייתי</w:t>
      </w:r>
      <w:r w:rsidR="00957838">
        <w:rPr>
          <w:rtl/>
        </w:rPr>
        <w:t xml:space="preserve"> </w:t>
      </w:r>
      <w:r w:rsidRPr="00FC0E55">
        <w:rPr>
          <w:rtl/>
        </w:rPr>
        <w:t>מנהלת</w:t>
      </w:r>
      <w:r w:rsidR="00957838">
        <w:rPr>
          <w:rtl/>
        </w:rPr>
        <w:t xml:space="preserve"> </w:t>
      </w:r>
      <w:r w:rsidRPr="00FC0E55">
        <w:rPr>
          <w:rtl/>
        </w:rPr>
        <w:t>של</w:t>
      </w:r>
      <w:r w:rsidR="00957838">
        <w:rPr>
          <w:rtl/>
        </w:rPr>
        <w:t xml:space="preserve"> </w:t>
      </w:r>
      <w:r w:rsidRPr="00FC0E55">
        <w:rPr>
          <w:rtl/>
        </w:rPr>
        <w:t>בית</w:t>
      </w:r>
      <w:r w:rsidR="00957838">
        <w:rPr>
          <w:rtl/>
        </w:rPr>
        <w:t>-</w:t>
      </w:r>
      <w:r w:rsidRPr="00FC0E55">
        <w:rPr>
          <w:rtl/>
        </w:rPr>
        <w:t>ספר</w:t>
      </w:r>
      <w:r w:rsidR="00957838">
        <w:rPr>
          <w:rtl/>
        </w:rPr>
        <w:t xml:space="preserve"> </w:t>
      </w:r>
      <w:r w:rsidRPr="00FC0E55">
        <w:rPr>
          <w:rtl/>
        </w:rPr>
        <w:t>אינטגרטיבי, ואני יודעת מה זה.</w:t>
      </w:r>
      <w:r w:rsidR="00957838">
        <w:rPr>
          <w:rtl/>
        </w:rPr>
        <w:t xml:space="preserve"> </w:t>
      </w:r>
      <w:r w:rsidRPr="00FC0E55">
        <w:rPr>
          <w:rtl/>
        </w:rPr>
        <w:t>התלמידים</w:t>
      </w:r>
      <w:r w:rsidR="00957838">
        <w:rPr>
          <w:rtl/>
        </w:rPr>
        <w:t xml:space="preserve"> </w:t>
      </w:r>
      <w:r w:rsidRPr="00FC0E55">
        <w:rPr>
          <w:rtl/>
        </w:rPr>
        <w:t>והבוגרים שאני רואה הם שנותנים לי את הכוח ואת העוצמה להיאבק על זה.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השרה לא ציטטה מהסקר, ש</w:t>
      </w:r>
      <w:r w:rsidR="00957838">
        <w:rPr>
          <w:rtl/>
        </w:rPr>
        <w:t>-</w:t>
      </w:r>
      <w:r w:rsidR="00957838" w:rsidRPr="00FC0E55">
        <w:rPr>
          <w:rtl/>
        </w:rPr>
        <w:t>53</w:t>
      </w:r>
      <w:r w:rsidR="00957838">
        <w:rPr>
          <w:rtl/>
        </w:rPr>
        <w:t>%</w:t>
      </w:r>
      <w:r w:rsidRPr="00FC0E55">
        <w:rPr>
          <w:rtl/>
        </w:rPr>
        <w:t xml:space="preserve"> התנגדו לתוכנית</w:t>
      </w:r>
      <w:r w:rsidR="00957838">
        <w:rPr>
          <w:rtl/>
        </w:rPr>
        <w:t>-</w:t>
      </w:r>
      <w:r w:rsidRPr="00FC0E55">
        <w:rPr>
          <w:rtl/>
        </w:rPr>
        <w:t>שושני. לא נאמר כאן ש</w:t>
      </w:r>
      <w:r w:rsidR="00957838">
        <w:rPr>
          <w:rtl/>
        </w:rPr>
        <w:t>-</w:t>
      </w:r>
      <w:r w:rsidR="00957838" w:rsidRPr="00FC0E55">
        <w:rPr>
          <w:rtl/>
        </w:rPr>
        <w:t>58</w:t>
      </w:r>
      <w:r w:rsidR="00957838">
        <w:rPr>
          <w:rtl/>
        </w:rPr>
        <w:t>%</w:t>
      </w:r>
      <w:r w:rsidRPr="00FC0E55">
        <w:rPr>
          <w:rtl/>
        </w:rPr>
        <w:t xml:space="preserve"> העריכו</w:t>
      </w:r>
      <w:r w:rsidR="00957838">
        <w:rPr>
          <w:rtl/>
        </w:rPr>
        <w:t xml:space="preserve"> </w:t>
      </w:r>
      <w:r w:rsidRPr="00FC0E55">
        <w:rPr>
          <w:rtl/>
        </w:rPr>
        <w:t>שהתוכנית</w:t>
      </w:r>
      <w:r w:rsidR="00957838">
        <w:rPr>
          <w:rtl/>
        </w:rPr>
        <w:t xml:space="preserve"> </w:t>
      </w:r>
      <w:r w:rsidRPr="00FC0E55">
        <w:rPr>
          <w:rtl/>
        </w:rPr>
        <w:t>פוגעת</w:t>
      </w:r>
      <w:r w:rsidR="00957838">
        <w:rPr>
          <w:rtl/>
        </w:rPr>
        <w:t xml:space="preserve"> </w:t>
      </w:r>
      <w:r w:rsidRPr="00FC0E55">
        <w:rPr>
          <w:rtl/>
        </w:rPr>
        <w:t>בחלשים.</w:t>
      </w:r>
      <w:r w:rsidR="00957838">
        <w:rPr>
          <w:rtl/>
        </w:rPr>
        <w:t xml:space="preserve"> </w:t>
      </w:r>
      <w:r w:rsidRPr="00FC0E55">
        <w:rPr>
          <w:rtl/>
        </w:rPr>
        <w:t>הייתי</w:t>
      </w:r>
      <w:r w:rsidR="00957838">
        <w:rPr>
          <w:rtl/>
        </w:rPr>
        <w:t xml:space="preserve"> </w:t>
      </w:r>
      <w:r w:rsidRPr="00FC0E55">
        <w:rPr>
          <w:rtl/>
        </w:rPr>
        <w:t>בכנס ביפו ושם יצאו נגד תוכנית</w:t>
      </w:r>
      <w:r w:rsidR="00957838">
        <w:rPr>
          <w:rtl/>
        </w:rPr>
        <w:t>-</w:t>
      </w:r>
      <w:r w:rsidRPr="00FC0E55">
        <w:rPr>
          <w:rtl/>
        </w:rPr>
        <w:t>שושני. לא צריך</w:t>
      </w:r>
      <w:r w:rsidR="00957838">
        <w:rPr>
          <w:rtl/>
        </w:rPr>
        <w:t xml:space="preserve"> </w:t>
      </w:r>
      <w:r w:rsidRPr="00FC0E55">
        <w:rPr>
          <w:rtl/>
        </w:rPr>
        <w:t>לדבר נגד הכול, ולכך התכוונה חברת הכנסת דליה איציק. אני שמחה לשמוע מהשרה, שמשרד</w:t>
      </w:r>
      <w:r w:rsidR="00957838">
        <w:rPr>
          <w:rtl/>
        </w:rPr>
        <w:t xml:space="preserve"> </w:t>
      </w:r>
      <w:r w:rsidRPr="00FC0E55">
        <w:rPr>
          <w:rtl/>
        </w:rPr>
        <w:t>החינוך</w:t>
      </w:r>
      <w:r w:rsidR="00957838">
        <w:rPr>
          <w:rtl/>
        </w:rPr>
        <w:t xml:space="preserve"> </w:t>
      </w:r>
      <w:r w:rsidRPr="00FC0E55">
        <w:rPr>
          <w:rtl/>
        </w:rPr>
        <w:t>לא אימץ את תוכנית</w:t>
      </w:r>
      <w:r w:rsidR="00957838">
        <w:rPr>
          <w:rtl/>
        </w:rPr>
        <w:t>-</w:t>
      </w:r>
      <w:r w:rsidRPr="00FC0E55">
        <w:rPr>
          <w:rtl/>
        </w:rPr>
        <w:t>שושני.</w:t>
      </w:r>
      <w:r w:rsidR="00957838">
        <w:rPr>
          <w:rtl/>
        </w:rPr>
        <w:t xml:space="preserve"> </w:t>
      </w:r>
      <w:r w:rsidRPr="00FC0E55">
        <w:rPr>
          <w:rtl/>
        </w:rPr>
        <w:t>אבל בתוכנית הטלוויזיה שהשתתפנו בה, חבר הכנסת</w:t>
      </w:r>
      <w:r w:rsidR="00957838">
        <w:rPr>
          <w:rtl/>
        </w:rPr>
        <w:t xml:space="preserve"> </w:t>
      </w:r>
      <w:r w:rsidRPr="00FC0E55">
        <w:rPr>
          <w:rtl/>
        </w:rPr>
        <w:t>יהלום</w:t>
      </w:r>
      <w:r w:rsidR="00957838">
        <w:rPr>
          <w:rtl/>
        </w:rPr>
        <w:t xml:space="preserve"> </w:t>
      </w:r>
      <w:r w:rsidRPr="00FC0E55">
        <w:rPr>
          <w:rtl/>
        </w:rPr>
        <w:t>ואנוכי,</w:t>
      </w:r>
      <w:r w:rsidR="00957838">
        <w:rPr>
          <w:rtl/>
        </w:rPr>
        <w:t xml:space="preserve"> </w:t>
      </w:r>
      <w:r w:rsidRPr="00FC0E55">
        <w:rPr>
          <w:rtl/>
        </w:rPr>
        <w:t>שמענו</w:t>
      </w:r>
      <w:r w:rsidR="00957838">
        <w:rPr>
          <w:rtl/>
        </w:rPr>
        <w:t xml:space="preserve"> </w:t>
      </w:r>
      <w:r w:rsidRPr="00FC0E55">
        <w:rPr>
          <w:rtl/>
        </w:rPr>
        <w:t>שעיריית</w:t>
      </w:r>
      <w:r w:rsidR="00957838">
        <w:rPr>
          <w:rtl/>
        </w:rPr>
        <w:t xml:space="preserve"> </w:t>
      </w:r>
      <w:r w:rsidRPr="00FC0E55">
        <w:rPr>
          <w:rtl/>
        </w:rPr>
        <w:t>תל</w:t>
      </w:r>
      <w:r w:rsidR="00957838">
        <w:rPr>
          <w:rtl/>
        </w:rPr>
        <w:t>-</w:t>
      </w:r>
      <w:r w:rsidRPr="00FC0E55">
        <w:rPr>
          <w:rtl/>
        </w:rPr>
        <w:t>אביב</w:t>
      </w:r>
      <w:r w:rsidR="00957838">
        <w:rPr>
          <w:rtl/>
        </w:rPr>
        <w:t xml:space="preserve"> </w:t>
      </w:r>
      <w:r w:rsidRPr="00FC0E55">
        <w:rPr>
          <w:rtl/>
        </w:rPr>
        <w:t>מבצעת</w:t>
      </w:r>
      <w:r w:rsidR="00957838">
        <w:rPr>
          <w:rtl/>
        </w:rPr>
        <w:t xml:space="preserve"> </w:t>
      </w:r>
      <w:r w:rsidRPr="00FC0E55">
        <w:rPr>
          <w:rtl/>
        </w:rPr>
        <w:t>את התוכנית. הכנסת לא צריכה לתת</w:t>
      </w:r>
      <w:r w:rsidR="00957838">
        <w:rPr>
          <w:rtl/>
        </w:rPr>
        <w:t xml:space="preserve"> </w:t>
      </w:r>
      <w:r w:rsidRPr="00FC0E55">
        <w:rPr>
          <w:rtl/>
        </w:rPr>
        <w:t>שסמכותה</w:t>
      </w:r>
      <w:r w:rsidR="00957838">
        <w:rPr>
          <w:rtl/>
        </w:rPr>
        <w:t xml:space="preserve"> </w:t>
      </w:r>
      <w:r w:rsidRPr="00FC0E55">
        <w:rPr>
          <w:rtl/>
        </w:rPr>
        <w:t>תתפרק.</w:t>
      </w:r>
      <w:r w:rsidR="00957838">
        <w:rPr>
          <w:rtl/>
        </w:rPr>
        <w:t xml:space="preserve"> </w:t>
      </w:r>
      <w:r w:rsidRPr="00FC0E55">
        <w:rPr>
          <w:rtl/>
        </w:rPr>
        <w:t>זכותנו</w:t>
      </w:r>
      <w:r w:rsidR="00957838">
        <w:rPr>
          <w:rtl/>
        </w:rPr>
        <w:t xml:space="preserve"> </w:t>
      </w:r>
      <w:r w:rsidRPr="00FC0E55">
        <w:rPr>
          <w:rtl/>
        </w:rPr>
        <w:t>וחובתנו</w:t>
      </w:r>
      <w:r w:rsidR="00957838">
        <w:rPr>
          <w:rtl/>
        </w:rPr>
        <w:t xml:space="preserve"> </w:t>
      </w:r>
      <w:r w:rsidRPr="00FC0E55">
        <w:rPr>
          <w:rtl/>
        </w:rPr>
        <w:t>לא</w:t>
      </w:r>
      <w:r w:rsidR="00957838">
        <w:rPr>
          <w:rtl/>
        </w:rPr>
        <w:t xml:space="preserve"> </w:t>
      </w:r>
      <w:r w:rsidRPr="00FC0E55">
        <w:rPr>
          <w:rtl/>
        </w:rPr>
        <w:t>להסכים</w:t>
      </w:r>
      <w:r w:rsidR="00957838">
        <w:rPr>
          <w:rtl/>
        </w:rPr>
        <w:t xml:space="preserve"> </w:t>
      </w:r>
      <w:r w:rsidRPr="00FC0E55">
        <w:rPr>
          <w:rtl/>
        </w:rPr>
        <w:t>לכך שמה שהוחלט בכנסת ב</w:t>
      </w:r>
      <w:r w:rsidR="00957838">
        <w:rPr>
          <w:rtl/>
        </w:rPr>
        <w:t>-</w:t>
      </w:r>
      <w:r w:rsidRPr="00FC0E55">
        <w:rPr>
          <w:rtl/>
        </w:rPr>
        <w:t>1968, על</w:t>
      </w:r>
      <w:r w:rsidR="00957838">
        <w:rPr>
          <w:rtl/>
        </w:rPr>
        <w:t xml:space="preserve"> </w:t>
      </w:r>
      <w:r w:rsidRPr="00FC0E55">
        <w:rPr>
          <w:rtl/>
        </w:rPr>
        <w:t>מדיניות</w:t>
      </w:r>
      <w:r w:rsidR="00957838">
        <w:rPr>
          <w:rtl/>
        </w:rPr>
        <w:t xml:space="preserve"> </w:t>
      </w:r>
      <w:r w:rsidRPr="00FC0E55">
        <w:rPr>
          <w:rtl/>
        </w:rPr>
        <w:t>הרפורמה,</w:t>
      </w:r>
      <w:r w:rsidR="00957838">
        <w:rPr>
          <w:rtl/>
        </w:rPr>
        <w:t xml:space="preserve"> </w:t>
      </w:r>
      <w:r w:rsidRPr="00FC0E55">
        <w:rPr>
          <w:rtl/>
        </w:rPr>
        <w:t>לא</w:t>
      </w:r>
      <w:r w:rsidR="00957838">
        <w:rPr>
          <w:rtl/>
        </w:rPr>
        <w:t xml:space="preserve"> </w:t>
      </w:r>
      <w:r w:rsidRPr="00FC0E55">
        <w:rPr>
          <w:rtl/>
        </w:rPr>
        <w:t>יבוטל</w:t>
      </w:r>
      <w:r w:rsidR="00957838">
        <w:rPr>
          <w:rtl/>
        </w:rPr>
        <w:t xml:space="preserve"> </w:t>
      </w:r>
      <w:r w:rsidRPr="00FC0E55">
        <w:rPr>
          <w:rtl/>
        </w:rPr>
        <w:t>שלא</w:t>
      </w:r>
      <w:r w:rsidR="00957838">
        <w:rPr>
          <w:rtl/>
        </w:rPr>
        <w:t xml:space="preserve"> </w:t>
      </w:r>
      <w:r w:rsidRPr="00FC0E55">
        <w:rPr>
          <w:rtl/>
        </w:rPr>
        <w:t>בדרך של החלטה לאומית.</w:t>
      </w:r>
      <w:r w:rsidR="00957838">
        <w:rPr>
          <w:rtl/>
        </w:rPr>
        <w:t xml:space="preserve"> </w:t>
      </w:r>
      <w:r w:rsidRPr="00FC0E55">
        <w:rPr>
          <w:rtl/>
        </w:rPr>
        <w:t>מנהיגות צריכה להוביל</w:t>
      </w:r>
      <w:r w:rsidR="00957838">
        <w:rPr>
          <w:rtl/>
        </w:rPr>
        <w:t xml:space="preserve"> </w:t>
      </w:r>
      <w:r w:rsidRPr="00FC0E55">
        <w:rPr>
          <w:rtl/>
        </w:rPr>
        <w:t>תהליכים.</w:t>
      </w:r>
      <w:r w:rsidR="00957838">
        <w:rPr>
          <w:rtl/>
        </w:rPr>
        <w:t xml:space="preserve"> </w:t>
      </w:r>
      <w:r w:rsidRPr="00FC0E55">
        <w:rPr>
          <w:rtl/>
        </w:rPr>
        <w:t>אנחנו נקרא סקרים? אנחנו לא יודעים שמנהיגויות מעדו כי רק קראו מה רוצה</w:t>
      </w:r>
      <w:r w:rsidR="00957838">
        <w:rPr>
          <w:rtl/>
        </w:rPr>
        <w:t xml:space="preserve"> </w:t>
      </w:r>
      <w:r w:rsidRPr="00FC0E55">
        <w:rPr>
          <w:rtl/>
        </w:rPr>
        <w:t>הציבור</w:t>
      </w:r>
      <w:r w:rsidR="00957838">
        <w:rPr>
          <w:rtl/>
        </w:rPr>
        <w:t xml:space="preserve"> </w:t>
      </w:r>
      <w:r w:rsidRPr="00FC0E55">
        <w:rPr>
          <w:rtl/>
        </w:rPr>
        <w:t>ומהי דעת הקהל? למתנגדים קוראים פופוליסטים? בהחלטה על אינטגרציה בחינוך,</w:t>
      </w:r>
      <w:r w:rsidR="00957838">
        <w:rPr>
          <w:rtl/>
        </w:rPr>
        <w:t xml:space="preserve"> </w:t>
      </w:r>
      <w:r w:rsidRPr="00FC0E55">
        <w:rPr>
          <w:rtl/>
        </w:rPr>
        <w:t>בהנחות</w:t>
      </w:r>
      <w:r w:rsidR="00957838">
        <w:rPr>
          <w:rtl/>
        </w:rPr>
        <w:t xml:space="preserve"> </w:t>
      </w:r>
      <w:r w:rsidRPr="00FC0E55">
        <w:rPr>
          <w:rtl/>
        </w:rPr>
        <w:t>היסוד</w:t>
      </w:r>
      <w:r w:rsidR="00957838">
        <w:rPr>
          <w:rtl/>
        </w:rPr>
        <w:t xml:space="preserve"> </w:t>
      </w:r>
      <w:r w:rsidRPr="00FC0E55">
        <w:rPr>
          <w:rtl/>
        </w:rPr>
        <w:t>רשום</w:t>
      </w:r>
      <w:r w:rsidR="00957838">
        <w:rPr>
          <w:rtl/>
        </w:rPr>
        <w:t xml:space="preserve"> </w:t>
      </w:r>
      <w:r w:rsidRPr="00FC0E55">
        <w:rPr>
          <w:rtl/>
        </w:rPr>
        <w:t>מה אנו רוצים.</w:t>
      </w:r>
      <w:r w:rsidR="00957838">
        <w:rPr>
          <w:rtl/>
        </w:rPr>
        <w:t xml:space="preserve"> </w:t>
      </w:r>
      <w:r w:rsidRPr="00FC0E55">
        <w:rPr>
          <w:rtl/>
        </w:rPr>
        <w:t>שמחתי לשמוע מהשרה, ושמחתי גם לשמוע מהמנכ"ל</w:t>
      </w:r>
      <w:r w:rsidR="00957838">
        <w:rPr>
          <w:rtl/>
        </w:rPr>
        <w:t xml:space="preserve"> </w:t>
      </w:r>
      <w:r w:rsidRPr="00FC0E55">
        <w:rPr>
          <w:rtl/>
        </w:rPr>
        <w:t>ד"ר שושני, שנושא קידום האוכלוסיות החלשות הוא נר לרגליהם.</w:t>
      </w:r>
      <w:r w:rsidR="00957838">
        <w:rPr>
          <w:rtl/>
        </w:rPr>
        <w:t xml:space="preserve"> </w:t>
      </w:r>
      <w:r w:rsidRPr="00FC0E55">
        <w:rPr>
          <w:rtl/>
        </w:rPr>
        <w:t>אם החזקים רוצים לקדם</w:t>
      </w:r>
      <w:r w:rsidR="00957838">
        <w:rPr>
          <w:rtl/>
        </w:rPr>
        <w:t xml:space="preserve"> </w:t>
      </w:r>
      <w:r w:rsidRPr="00FC0E55">
        <w:rPr>
          <w:rtl/>
        </w:rPr>
        <w:t>את עצמם ולקחת פחות אחריות ציבורית, אנחנו בכנסת צריכים לתת לזה יד?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אוטונומיה</w:t>
      </w:r>
      <w:r w:rsidR="00957838">
        <w:rPr>
          <w:rtl/>
        </w:rPr>
        <w:t xml:space="preserve"> –</w:t>
      </w:r>
      <w:r w:rsidRPr="00FC0E55">
        <w:rPr>
          <w:rtl/>
        </w:rPr>
        <w:t xml:space="preserve"> זה מהלך מבורך מאוד. אך השרה עצמה אמרה: אוטונומיה ללא אנרכיה.</w:t>
      </w:r>
      <w:r w:rsidR="00957838">
        <w:rPr>
          <w:rtl/>
        </w:rPr>
        <w:t xml:space="preserve"> </w:t>
      </w:r>
      <w:r w:rsidRPr="00FC0E55">
        <w:rPr>
          <w:rtl/>
        </w:rPr>
        <w:t>אני</w:t>
      </w:r>
      <w:r w:rsidR="00957838">
        <w:rPr>
          <w:rtl/>
        </w:rPr>
        <w:t xml:space="preserve"> </w:t>
      </w:r>
      <w:r w:rsidRPr="00FC0E55">
        <w:rPr>
          <w:rtl/>
        </w:rPr>
        <w:t>בעד זה שמשרד החינוך ייתן תמריצים ותגמולים לתוכניות ייחודיות יזומות על</w:t>
      </w:r>
      <w:r w:rsidR="00957838">
        <w:rPr>
          <w:rtl/>
        </w:rPr>
        <w:t>-</w:t>
      </w:r>
      <w:r w:rsidRPr="00FC0E55">
        <w:rPr>
          <w:rtl/>
        </w:rPr>
        <w:t>ידי</w:t>
      </w:r>
      <w:r w:rsidR="00957838">
        <w:rPr>
          <w:rtl/>
        </w:rPr>
        <w:t xml:space="preserve"> </w:t>
      </w:r>
      <w:r w:rsidRPr="00FC0E55">
        <w:rPr>
          <w:rtl/>
        </w:rPr>
        <w:t>הורים,</w:t>
      </w:r>
      <w:r w:rsidR="00957838">
        <w:rPr>
          <w:rtl/>
        </w:rPr>
        <w:t xml:space="preserve"> </w:t>
      </w:r>
      <w:r w:rsidRPr="00FC0E55">
        <w:rPr>
          <w:rtl/>
        </w:rPr>
        <w:t>קהילות</w:t>
      </w:r>
      <w:r w:rsidR="00957838">
        <w:rPr>
          <w:rtl/>
        </w:rPr>
        <w:t xml:space="preserve"> </w:t>
      </w:r>
      <w:r w:rsidRPr="00FC0E55">
        <w:rPr>
          <w:rtl/>
        </w:rPr>
        <w:t>ומורים.</w:t>
      </w:r>
      <w:r w:rsidR="00957838">
        <w:rPr>
          <w:rtl/>
        </w:rPr>
        <w:t xml:space="preserve"> </w:t>
      </w:r>
      <w:r w:rsidRPr="00FC0E55">
        <w:rPr>
          <w:rtl/>
        </w:rPr>
        <w:t xml:space="preserve">אם </w:t>
      </w:r>
      <w:r w:rsidR="00957838" w:rsidRPr="00FC0E55">
        <w:rPr>
          <w:rtl/>
        </w:rPr>
        <w:t>25</w:t>
      </w:r>
      <w:r w:rsidR="00957838">
        <w:rPr>
          <w:rtl/>
        </w:rPr>
        <w:t>%</w:t>
      </w:r>
      <w:r w:rsidRPr="00FC0E55">
        <w:rPr>
          <w:rtl/>
        </w:rPr>
        <w:t xml:space="preserve"> מהציבור המופקד על החינוך בקהילה יוזמים תוכנית,</w:t>
      </w:r>
      <w:r w:rsidR="00957838">
        <w:rPr>
          <w:rtl/>
        </w:rPr>
        <w:t xml:space="preserve"> </w:t>
      </w:r>
      <w:r w:rsidRPr="00FC0E55">
        <w:rPr>
          <w:rtl/>
        </w:rPr>
        <w:t>אדרבה. אם היא מאושרת ונראית למשרד החינוך, שייתן לה גיבוי בהדרכה ובתקצוב.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הגיל</w:t>
      </w:r>
      <w:r w:rsidR="00957838">
        <w:rPr>
          <w:rtl/>
        </w:rPr>
        <w:t xml:space="preserve"> </w:t>
      </w:r>
      <w:r w:rsidRPr="00FC0E55">
        <w:rPr>
          <w:rtl/>
        </w:rPr>
        <w:t>הרך</w:t>
      </w:r>
      <w:r w:rsidR="00957838">
        <w:rPr>
          <w:rtl/>
        </w:rPr>
        <w:t xml:space="preserve"> – </w:t>
      </w:r>
      <w:r w:rsidRPr="00FC0E55">
        <w:rPr>
          <w:rtl/>
        </w:rPr>
        <w:t>מי</w:t>
      </w:r>
      <w:r w:rsidR="00957838">
        <w:rPr>
          <w:rtl/>
        </w:rPr>
        <w:t xml:space="preserve"> </w:t>
      </w:r>
      <w:r w:rsidRPr="00FC0E55">
        <w:rPr>
          <w:rtl/>
        </w:rPr>
        <w:t>שמתחיל</w:t>
      </w:r>
      <w:r w:rsidR="00957838">
        <w:rPr>
          <w:rtl/>
        </w:rPr>
        <w:t xml:space="preserve"> </w:t>
      </w:r>
      <w:r w:rsidRPr="00FC0E55">
        <w:rPr>
          <w:rtl/>
        </w:rPr>
        <w:t>ללמד בגיל ארבע מתחיל את הפער ואת ההישגיות מהגיל</w:t>
      </w:r>
      <w:r w:rsidR="00957838">
        <w:rPr>
          <w:rtl/>
        </w:rPr>
        <w:t xml:space="preserve"> </w:t>
      </w:r>
      <w:r w:rsidRPr="00FC0E55">
        <w:rPr>
          <w:rtl/>
        </w:rPr>
        <w:t>הצעיר.</w:t>
      </w:r>
      <w:r w:rsidR="00957838">
        <w:rPr>
          <w:rtl/>
        </w:rPr>
        <w:t xml:space="preserve"> </w:t>
      </w:r>
      <w:r w:rsidRPr="00FC0E55">
        <w:rPr>
          <w:rtl/>
        </w:rPr>
        <w:t>כל המחקרים מוכיחים שזה לא מוצלח. למה רוב מדינות העולם לא אימצו את זה?</w:t>
      </w:r>
      <w:r w:rsidR="00957838">
        <w:rPr>
          <w:rtl/>
        </w:rPr>
        <w:t xml:space="preserve"> </w:t>
      </w:r>
      <w:r w:rsidRPr="00FC0E55">
        <w:rPr>
          <w:rtl/>
        </w:rPr>
        <w:t>הרי</w:t>
      </w:r>
      <w:r w:rsidR="00957838">
        <w:rPr>
          <w:rtl/>
        </w:rPr>
        <w:t xml:space="preserve"> </w:t>
      </w:r>
      <w:r w:rsidRPr="00FC0E55">
        <w:rPr>
          <w:rtl/>
        </w:rPr>
        <w:t>מבחינה</w:t>
      </w:r>
      <w:r w:rsidR="00957838">
        <w:rPr>
          <w:rtl/>
        </w:rPr>
        <w:t xml:space="preserve"> </w:t>
      </w:r>
      <w:r w:rsidRPr="00FC0E55">
        <w:rPr>
          <w:rtl/>
        </w:rPr>
        <w:t>פיסיולוגית</w:t>
      </w:r>
      <w:r w:rsidR="00957838">
        <w:rPr>
          <w:rtl/>
        </w:rPr>
        <w:t xml:space="preserve"> </w:t>
      </w:r>
      <w:r w:rsidRPr="00FC0E55">
        <w:rPr>
          <w:rtl/>
        </w:rPr>
        <w:t>הראייה</w:t>
      </w:r>
      <w:r w:rsidR="00957838">
        <w:rPr>
          <w:rtl/>
        </w:rPr>
        <w:t xml:space="preserve"> </w:t>
      </w:r>
      <w:r w:rsidRPr="00FC0E55">
        <w:rPr>
          <w:rtl/>
        </w:rPr>
        <w:t>מתהפכת בסביבות גיל שש. כל אחד מאתנו היה הורה,</w:t>
      </w:r>
      <w:r w:rsidR="00957838">
        <w:rPr>
          <w:rtl/>
        </w:rPr>
        <w:t xml:space="preserve"> </w:t>
      </w:r>
      <w:r w:rsidRPr="00FC0E55">
        <w:rPr>
          <w:rtl/>
        </w:rPr>
        <w:t>אנחנו</w:t>
      </w:r>
      <w:r w:rsidR="00957838">
        <w:rPr>
          <w:rtl/>
        </w:rPr>
        <w:t xml:space="preserve"> </w:t>
      </w:r>
      <w:r w:rsidRPr="00FC0E55">
        <w:rPr>
          <w:rtl/>
        </w:rPr>
        <w:t>יודעים</w:t>
      </w:r>
      <w:r w:rsidR="00957838">
        <w:rPr>
          <w:rtl/>
        </w:rPr>
        <w:t xml:space="preserve"> </w:t>
      </w:r>
      <w:r w:rsidRPr="00FC0E55">
        <w:rPr>
          <w:rtl/>
        </w:rPr>
        <w:t>איך</w:t>
      </w:r>
      <w:r w:rsidR="00957838">
        <w:rPr>
          <w:rtl/>
        </w:rPr>
        <w:t xml:space="preserve"> </w:t>
      </w:r>
      <w:r w:rsidRPr="00FC0E55">
        <w:rPr>
          <w:rtl/>
        </w:rPr>
        <w:t>ילד קטן כותב, הוא כותב בהיפוך. ההעשרה בגן היא חשובה ביותר.</w:t>
      </w:r>
      <w:r w:rsidR="00957838">
        <w:rPr>
          <w:rtl/>
        </w:rPr>
        <w:t xml:space="preserve"> </w:t>
      </w:r>
      <w:r w:rsidRPr="00FC0E55">
        <w:rPr>
          <w:rtl/>
        </w:rPr>
        <w:t>העשרה, משחק, משחק במלים, מגע עם חומר, גם חומר לשוני, אבל לא להתחיל בכיתה א' עם</w:t>
      </w:r>
      <w:r w:rsidR="00957838">
        <w:rPr>
          <w:rtl/>
        </w:rPr>
        <w:t xml:space="preserve"> </w:t>
      </w:r>
      <w:r w:rsidRPr="00FC0E55">
        <w:rPr>
          <w:rtl/>
        </w:rPr>
        <w:t>תחושת</w:t>
      </w:r>
      <w:r w:rsidR="00957838">
        <w:rPr>
          <w:rtl/>
        </w:rPr>
        <w:t xml:space="preserve"> </w:t>
      </w:r>
      <w:r w:rsidRPr="00FC0E55">
        <w:rPr>
          <w:rtl/>
        </w:rPr>
        <w:t>כישלון</w:t>
      </w:r>
      <w:r w:rsidR="00957838">
        <w:rPr>
          <w:rtl/>
        </w:rPr>
        <w:t xml:space="preserve"> </w:t>
      </w:r>
      <w:r w:rsidRPr="00FC0E55">
        <w:rPr>
          <w:rtl/>
        </w:rPr>
        <w:t>ואי</w:t>
      </w:r>
      <w:r w:rsidR="00957838">
        <w:rPr>
          <w:rtl/>
        </w:rPr>
        <w:t>-</w:t>
      </w:r>
      <w:r w:rsidRPr="00FC0E55">
        <w:rPr>
          <w:rtl/>
        </w:rPr>
        <w:t>הצלחה</w:t>
      </w:r>
      <w:r w:rsidR="00957838">
        <w:rPr>
          <w:rtl/>
        </w:rPr>
        <w:t xml:space="preserve"> </w:t>
      </w:r>
      <w:r w:rsidRPr="00FC0E55">
        <w:rPr>
          <w:rtl/>
        </w:rPr>
        <w:t>של</w:t>
      </w:r>
      <w:r w:rsidR="00957838">
        <w:rPr>
          <w:rtl/>
        </w:rPr>
        <w:t xml:space="preserve"> </w:t>
      </w:r>
      <w:r w:rsidR="00957838" w:rsidRPr="00FC0E55">
        <w:rPr>
          <w:rtl/>
        </w:rPr>
        <w:t>40</w:t>
      </w:r>
      <w:r w:rsidR="00957838">
        <w:rPr>
          <w:rtl/>
        </w:rPr>
        <w:t>%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="00957838" w:rsidRPr="00FC0E55">
        <w:rPr>
          <w:rtl/>
        </w:rPr>
        <w:t>50</w:t>
      </w:r>
      <w:r w:rsidR="00957838">
        <w:rPr>
          <w:rtl/>
        </w:rPr>
        <w:t>%</w:t>
      </w:r>
      <w:r w:rsidRPr="00FC0E55">
        <w:rPr>
          <w:rtl/>
        </w:rPr>
        <w:t xml:space="preserve"> עד </w:t>
      </w:r>
      <w:r w:rsidR="00957838" w:rsidRPr="00FC0E55">
        <w:rPr>
          <w:rtl/>
        </w:rPr>
        <w:t>80</w:t>
      </w:r>
      <w:r w:rsidR="00957838">
        <w:rPr>
          <w:rtl/>
        </w:rPr>
        <w:t>%</w:t>
      </w:r>
      <w:r w:rsidRPr="00FC0E55">
        <w:rPr>
          <w:rtl/>
        </w:rPr>
        <w:t xml:space="preserve"> מהתלמידים שלא יצליחו ללמוד קרוא</w:t>
      </w:r>
      <w:r w:rsidR="00957838">
        <w:rPr>
          <w:rtl/>
        </w:rPr>
        <w:t xml:space="preserve"> </w:t>
      </w:r>
      <w:r w:rsidRPr="00FC0E55">
        <w:rPr>
          <w:rtl/>
        </w:rPr>
        <w:t xml:space="preserve">וכתוב. הכנה </w:t>
      </w:r>
      <w:r w:rsidR="00957838">
        <w:rPr>
          <w:rtl/>
        </w:rPr>
        <w:t>–</w:t>
      </w:r>
      <w:r w:rsidRPr="00FC0E55">
        <w:rPr>
          <w:rtl/>
        </w:rPr>
        <w:t xml:space="preserve"> כן, לא לימוד פורמלי.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אני</w:t>
      </w:r>
      <w:r w:rsidR="00957838">
        <w:rPr>
          <w:rtl/>
        </w:rPr>
        <w:t xml:space="preserve"> </w:t>
      </w:r>
      <w:r w:rsidRPr="00FC0E55">
        <w:rPr>
          <w:rtl/>
        </w:rPr>
        <w:t>מסכמת.</w:t>
      </w:r>
      <w:r w:rsidR="00957838">
        <w:rPr>
          <w:rtl/>
        </w:rPr>
        <w:t xml:space="preserve"> </w:t>
      </w:r>
      <w:r w:rsidRPr="00FC0E55">
        <w:rPr>
          <w:rtl/>
        </w:rPr>
        <w:t>אני חושבת שהכנסת עושה ותעשה היטב אם תיאבק על קידום החינוך לא</w:t>
      </w:r>
      <w:r w:rsidR="00957838">
        <w:rPr>
          <w:rtl/>
        </w:rPr>
        <w:t xml:space="preserve"> </w:t>
      </w:r>
      <w:r w:rsidRPr="00FC0E55">
        <w:rPr>
          <w:rtl/>
        </w:rPr>
        <w:t>רק</w:t>
      </w:r>
      <w:r w:rsidR="00957838">
        <w:rPr>
          <w:rtl/>
        </w:rPr>
        <w:t xml:space="preserve"> </w:t>
      </w:r>
      <w:r w:rsidRPr="00FC0E55">
        <w:rPr>
          <w:rtl/>
        </w:rPr>
        <w:t>בהצהרות ובתשומת הלב אלא גם בתקציבים, והיעד בחינוך יהיה חינוך מקסימלי לכול,</w:t>
      </w:r>
      <w:r w:rsidR="00957838">
        <w:rPr>
          <w:rtl/>
        </w:rPr>
        <w:t xml:space="preserve"> </w:t>
      </w:r>
      <w:r w:rsidRPr="00FC0E55">
        <w:rPr>
          <w:rtl/>
        </w:rPr>
        <w:t>תוך</w:t>
      </w:r>
      <w:r w:rsidR="00957838">
        <w:rPr>
          <w:rtl/>
        </w:rPr>
        <w:t xml:space="preserve"> </w:t>
      </w:r>
      <w:r w:rsidRPr="00FC0E55">
        <w:rPr>
          <w:rtl/>
        </w:rPr>
        <w:t>העדפה</w:t>
      </w:r>
      <w:r w:rsidR="00957838">
        <w:rPr>
          <w:rtl/>
        </w:rPr>
        <w:t xml:space="preserve"> </w:t>
      </w:r>
      <w:r w:rsidRPr="00FC0E55">
        <w:rPr>
          <w:rtl/>
        </w:rPr>
        <w:t>של החלשים ועידוד ומיצוי מלוא היכולת של המצטיינים, כי אין ניגוד בין</w:t>
      </w:r>
      <w:r w:rsidR="00957838">
        <w:rPr>
          <w:rtl/>
        </w:rPr>
        <w:t xml:space="preserve"> </w:t>
      </w:r>
      <w:r w:rsidRPr="00FC0E55">
        <w:rPr>
          <w:rtl/>
        </w:rPr>
        <w:t>שוויונות</w:t>
      </w:r>
      <w:r w:rsidR="00957838">
        <w:rPr>
          <w:rtl/>
        </w:rPr>
        <w:t xml:space="preserve"> </w:t>
      </w:r>
      <w:r w:rsidRPr="00FC0E55">
        <w:rPr>
          <w:rtl/>
        </w:rPr>
        <w:t>ובין</w:t>
      </w:r>
      <w:r w:rsidR="00957838">
        <w:rPr>
          <w:rtl/>
        </w:rPr>
        <w:t xml:space="preserve"> </w:t>
      </w:r>
      <w:r w:rsidRPr="00FC0E55">
        <w:rPr>
          <w:rtl/>
        </w:rPr>
        <w:t>הצטיינות.</w:t>
      </w:r>
      <w:r w:rsidR="00957838">
        <w:rPr>
          <w:rtl/>
        </w:rPr>
        <w:t xml:space="preserve"> </w:t>
      </w:r>
      <w:r w:rsidRPr="00FC0E55">
        <w:rPr>
          <w:rtl/>
        </w:rPr>
        <w:t>יש ניגוד בין העתקת המשאבים אל החזקים בלבד תוך סיפוק</w:t>
      </w:r>
      <w:r w:rsidR="00957838">
        <w:rPr>
          <w:rtl/>
        </w:rPr>
        <w:t xml:space="preserve"> </w:t>
      </w:r>
      <w:r w:rsidRPr="00FC0E55">
        <w:rPr>
          <w:rtl/>
        </w:rPr>
        <w:t>כושר הבחירה שלהם. המדיניות הרצויה היא אינטגרציה, תוך אפשרות בחירה.</w:t>
      </w:r>
      <w:r w:rsidR="00957838">
        <w:rPr>
          <w:rtl/>
        </w:rPr>
        <w:t xml:space="preserve"> </w:t>
      </w:r>
      <w:r w:rsidRPr="00FC0E55">
        <w:rPr>
          <w:rtl/>
        </w:rPr>
        <w:t>תודה רבה.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ר' אדרי: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 xml:space="preserve">תודה לחברת הכנסת ענת מאור. אני מזמין את חברת הכנסת מאשה לובלסקי, ואחריה </w:t>
      </w:r>
      <w:r w:rsidR="00957838">
        <w:rPr>
          <w:rtl/>
        </w:rPr>
        <w:t xml:space="preserve">– </w:t>
      </w:r>
      <w:r w:rsidRPr="00FC0E55">
        <w:rPr>
          <w:rtl/>
        </w:rPr>
        <w:t>את חבר הכנסת רון נחמן.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שאול יהלום (מפד"ל):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אדוני היושב</w:t>
      </w:r>
      <w:r w:rsidR="00957838">
        <w:rPr>
          <w:rtl/>
        </w:rPr>
        <w:t>-</w:t>
      </w:r>
      <w:r w:rsidRPr="00FC0E55">
        <w:rPr>
          <w:rtl/>
        </w:rPr>
        <w:t>ראש, אני מוחה על שהשרה אינה נמצאת כאן.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ר' אדרי: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נמצא כאן סגן שרת החינוך.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שאול יהלום (מפד"ל):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היא הציגה את הנושא, והיא היתה צריכה להיות נוכחת בדיון.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ר' אדרי: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כפי</w:t>
      </w:r>
      <w:r w:rsidR="00957838">
        <w:rPr>
          <w:rtl/>
        </w:rPr>
        <w:t xml:space="preserve"> </w:t>
      </w:r>
      <w:r w:rsidRPr="00FC0E55">
        <w:rPr>
          <w:rtl/>
        </w:rPr>
        <w:t>שאמרתי, סגן השרה נמצא כאן. השרה היתה כאן בראשית הדיון, והיא תהיה כאן</w:t>
      </w:r>
      <w:r w:rsidR="00957838">
        <w:rPr>
          <w:rtl/>
        </w:rPr>
        <w:t xml:space="preserve"> </w:t>
      </w:r>
      <w:r w:rsidRPr="00FC0E55">
        <w:rPr>
          <w:rtl/>
        </w:rPr>
        <w:t>בהמשך. היא תחזור. היתה שאלה, קיבלת תשובה, ואנו ממשיכים. בבקשה.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מאשה לובלסקי (העבודה):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אדוני</w:t>
      </w:r>
      <w:r w:rsidR="00957838">
        <w:rPr>
          <w:rtl/>
        </w:rPr>
        <w:t xml:space="preserve"> </w:t>
      </w:r>
      <w:r w:rsidRPr="00FC0E55">
        <w:rPr>
          <w:rtl/>
        </w:rPr>
        <w:t>היושב</w:t>
      </w:r>
      <w:r w:rsidR="00957838">
        <w:rPr>
          <w:rtl/>
        </w:rPr>
        <w:t>-</w:t>
      </w:r>
      <w:r w:rsidRPr="00FC0E55">
        <w:rPr>
          <w:rtl/>
        </w:rPr>
        <w:t>ראש,</w:t>
      </w:r>
      <w:r w:rsidR="00957838">
        <w:rPr>
          <w:rtl/>
        </w:rPr>
        <w:t xml:space="preserve"> </w:t>
      </w:r>
      <w:r w:rsidRPr="00FC0E55">
        <w:rPr>
          <w:rtl/>
        </w:rPr>
        <w:t>חברי</w:t>
      </w:r>
      <w:r w:rsidR="00957838">
        <w:rPr>
          <w:rtl/>
        </w:rPr>
        <w:t xml:space="preserve"> </w:t>
      </w:r>
      <w:r w:rsidRPr="00FC0E55">
        <w:rPr>
          <w:rtl/>
        </w:rPr>
        <w:t>הכנסת,</w:t>
      </w:r>
      <w:r w:rsidR="00957838">
        <w:rPr>
          <w:rtl/>
        </w:rPr>
        <w:t xml:space="preserve"> </w:t>
      </w:r>
      <w:r w:rsidRPr="00FC0E55">
        <w:rPr>
          <w:rtl/>
        </w:rPr>
        <w:t>שרת החינוך והתרבות, מצאתי לנכון לקחת חלק</w:t>
      </w:r>
      <w:r w:rsidR="00957838">
        <w:rPr>
          <w:rtl/>
        </w:rPr>
        <w:t xml:space="preserve"> </w:t>
      </w:r>
      <w:r w:rsidRPr="00FC0E55">
        <w:rPr>
          <w:rtl/>
        </w:rPr>
        <w:t>בדיון</w:t>
      </w:r>
      <w:r w:rsidR="00957838">
        <w:rPr>
          <w:rtl/>
        </w:rPr>
        <w:t xml:space="preserve"> </w:t>
      </w:r>
      <w:r w:rsidRPr="00FC0E55">
        <w:rPr>
          <w:rtl/>
        </w:rPr>
        <w:t>שתוכנן</w:t>
      </w:r>
      <w:r w:rsidR="00957838">
        <w:rPr>
          <w:rtl/>
        </w:rPr>
        <w:t xml:space="preserve"> </w:t>
      </w:r>
      <w:r w:rsidRPr="00FC0E55">
        <w:rPr>
          <w:rtl/>
        </w:rPr>
        <w:t>לשבוע</w:t>
      </w:r>
      <w:r w:rsidR="00957838">
        <w:rPr>
          <w:rtl/>
        </w:rPr>
        <w:t xml:space="preserve"> </w:t>
      </w:r>
      <w:r w:rsidRPr="00FC0E55">
        <w:rPr>
          <w:rtl/>
        </w:rPr>
        <w:t>שעבר בנושא תוכנית</w:t>
      </w:r>
      <w:r w:rsidR="00957838">
        <w:rPr>
          <w:rtl/>
        </w:rPr>
        <w:t>-</w:t>
      </w:r>
      <w:r w:rsidRPr="00FC0E55">
        <w:rPr>
          <w:rtl/>
        </w:rPr>
        <w:t>שושני, ואני חושבת שטוב עושה הכנסת שהיא</w:t>
      </w:r>
      <w:r w:rsidR="00957838">
        <w:rPr>
          <w:rtl/>
        </w:rPr>
        <w:t xml:space="preserve"> </w:t>
      </w:r>
      <w:r w:rsidRPr="00FC0E55">
        <w:rPr>
          <w:rtl/>
        </w:rPr>
        <w:t>נדרשת לעניין תוכנית</w:t>
      </w:r>
      <w:r w:rsidR="00957838">
        <w:rPr>
          <w:rtl/>
        </w:rPr>
        <w:t>-</w:t>
      </w:r>
      <w:r w:rsidRPr="00FC0E55">
        <w:rPr>
          <w:rtl/>
        </w:rPr>
        <w:t>שושני, שיש לגביה דעות שונות.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לי</w:t>
      </w:r>
      <w:r w:rsidR="00957838">
        <w:rPr>
          <w:rtl/>
        </w:rPr>
        <w:t xml:space="preserve"> </w:t>
      </w:r>
      <w:r w:rsidRPr="00FC0E55">
        <w:rPr>
          <w:rtl/>
        </w:rPr>
        <w:t>יש</w:t>
      </w:r>
      <w:r w:rsidR="00957838">
        <w:rPr>
          <w:rtl/>
        </w:rPr>
        <w:t xml:space="preserve"> </w:t>
      </w:r>
      <w:r w:rsidRPr="00FC0E55">
        <w:rPr>
          <w:rtl/>
        </w:rPr>
        <w:t>דעה</w:t>
      </w:r>
      <w:r w:rsidR="00957838">
        <w:rPr>
          <w:rtl/>
        </w:rPr>
        <w:t xml:space="preserve"> </w:t>
      </w:r>
      <w:r w:rsidRPr="00FC0E55">
        <w:rPr>
          <w:rtl/>
        </w:rPr>
        <w:t>אחרת,</w:t>
      </w:r>
      <w:r w:rsidR="00957838">
        <w:rPr>
          <w:rtl/>
        </w:rPr>
        <w:t xml:space="preserve"> </w:t>
      </w:r>
      <w:r w:rsidRPr="00FC0E55">
        <w:rPr>
          <w:rtl/>
        </w:rPr>
        <w:t>ובשום</w:t>
      </w:r>
      <w:r w:rsidR="00957838">
        <w:rPr>
          <w:rtl/>
        </w:rPr>
        <w:t xml:space="preserve"> </w:t>
      </w:r>
      <w:r w:rsidRPr="00FC0E55">
        <w:rPr>
          <w:rtl/>
        </w:rPr>
        <w:t>פנים ואופן איני מצטרפת לתוקפים את התוכנית. אני</w:t>
      </w:r>
      <w:r w:rsidR="00957838">
        <w:rPr>
          <w:rtl/>
        </w:rPr>
        <w:t xml:space="preserve"> </w:t>
      </w:r>
      <w:r w:rsidRPr="00FC0E55">
        <w:rPr>
          <w:rtl/>
        </w:rPr>
        <w:t>מעדיפה</w:t>
      </w:r>
      <w:r w:rsidR="00957838">
        <w:rPr>
          <w:rtl/>
        </w:rPr>
        <w:t xml:space="preserve"> </w:t>
      </w:r>
      <w:r w:rsidRPr="00FC0E55">
        <w:rPr>
          <w:rtl/>
        </w:rPr>
        <w:t>להימנות</w:t>
      </w:r>
      <w:r w:rsidR="00957838">
        <w:rPr>
          <w:rtl/>
        </w:rPr>
        <w:t xml:space="preserve"> </w:t>
      </w:r>
      <w:r w:rsidRPr="00FC0E55">
        <w:rPr>
          <w:rtl/>
        </w:rPr>
        <w:t>עם</w:t>
      </w:r>
      <w:r w:rsidR="00957838">
        <w:rPr>
          <w:rtl/>
        </w:rPr>
        <w:t xml:space="preserve"> </w:t>
      </w:r>
      <w:r w:rsidRPr="00FC0E55">
        <w:rPr>
          <w:rtl/>
        </w:rPr>
        <w:t>אלה הרוצים לבחון אותה.</w:t>
      </w:r>
      <w:r w:rsidR="00957838">
        <w:rPr>
          <w:rtl/>
        </w:rPr>
        <w:t xml:space="preserve"> </w:t>
      </w:r>
      <w:r w:rsidRPr="00FC0E55">
        <w:rPr>
          <w:rtl/>
        </w:rPr>
        <w:t>לצערי הרב, בהכירי את מערכת החינוך</w:t>
      </w:r>
      <w:r w:rsidR="00957838">
        <w:rPr>
          <w:rtl/>
        </w:rPr>
        <w:t xml:space="preserve"> </w:t>
      </w:r>
      <w:r w:rsidRPr="00FC0E55">
        <w:rPr>
          <w:rtl/>
        </w:rPr>
        <w:t>שנים</w:t>
      </w:r>
      <w:r w:rsidR="00957838">
        <w:rPr>
          <w:rtl/>
        </w:rPr>
        <w:t xml:space="preserve"> </w:t>
      </w:r>
      <w:r w:rsidRPr="00FC0E55">
        <w:rPr>
          <w:rtl/>
        </w:rPr>
        <w:t>רבות,</w:t>
      </w:r>
      <w:r w:rsidR="00957838">
        <w:rPr>
          <w:rtl/>
        </w:rPr>
        <w:t xml:space="preserve"> </w:t>
      </w:r>
      <w:r w:rsidRPr="00FC0E55">
        <w:rPr>
          <w:rtl/>
        </w:rPr>
        <w:t>קיים</w:t>
      </w:r>
      <w:r w:rsidR="00957838">
        <w:rPr>
          <w:rtl/>
        </w:rPr>
        <w:t xml:space="preserve"> </w:t>
      </w:r>
      <w:r w:rsidRPr="00FC0E55">
        <w:rPr>
          <w:rtl/>
        </w:rPr>
        <w:t>פער</w:t>
      </w:r>
      <w:r w:rsidR="00957838">
        <w:rPr>
          <w:rtl/>
        </w:rPr>
        <w:t xml:space="preserve"> </w:t>
      </w:r>
      <w:r w:rsidRPr="00FC0E55">
        <w:rPr>
          <w:rtl/>
        </w:rPr>
        <w:t>אדיר</w:t>
      </w:r>
      <w:r w:rsidR="00957838">
        <w:rPr>
          <w:rtl/>
        </w:rPr>
        <w:t xml:space="preserve"> </w:t>
      </w:r>
      <w:r w:rsidRPr="00FC0E55">
        <w:rPr>
          <w:rtl/>
        </w:rPr>
        <w:t>בין</w:t>
      </w:r>
      <w:r w:rsidR="00957838">
        <w:rPr>
          <w:rtl/>
        </w:rPr>
        <w:t xml:space="preserve"> </w:t>
      </w:r>
      <w:r w:rsidRPr="00FC0E55">
        <w:rPr>
          <w:rtl/>
        </w:rPr>
        <w:t>המקטרגים</w:t>
      </w:r>
      <w:r w:rsidR="00957838">
        <w:rPr>
          <w:rtl/>
        </w:rPr>
        <w:t xml:space="preserve"> </w:t>
      </w:r>
      <w:r w:rsidRPr="00FC0E55">
        <w:rPr>
          <w:rtl/>
        </w:rPr>
        <w:t>על</w:t>
      </w:r>
      <w:r w:rsidR="00957838">
        <w:rPr>
          <w:rtl/>
        </w:rPr>
        <w:t xml:space="preserve"> </w:t>
      </w:r>
      <w:r w:rsidRPr="00FC0E55">
        <w:rPr>
          <w:rtl/>
        </w:rPr>
        <w:t>תוכנית</w:t>
      </w:r>
      <w:r w:rsidR="00957838">
        <w:rPr>
          <w:rtl/>
        </w:rPr>
        <w:t>-</w:t>
      </w:r>
      <w:r w:rsidRPr="00FC0E55">
        <w:rPr>
          <w:rtl/>
        </w:rPr>
        <w:t>שושני</w:t>
      </w:r>
      <w:r w:rsidR="00957838">
        <w:rPr>
          <w:rtl/>
        </w:rPr>
        <w:t xml:space="preserve"> </w:t>
      </w:r>
      <w:r w:rsidRPr="00FC0E55">
        <w:rPr>
          <w:rtl/>
        </w:rPr>
        <w:t>לבין צורכי השטח</w:t>
      </w:r>
      <w:r w:rsidR="00957838">
        <w:rPr>
          <w:rtl/>
        </w:rPr>
        <w:t xml:space="preserve"> </w:t>
      </w:r>
      <w:r w:rsidRPr="00FC0E55">
        <w:rPr>
          <w:rtl/>
        </w:rPr>
        <w:t>האמיתיים.</w:t>
      </w:r>
      <w:r w:rsidR="00957838">
        <w:rPr>
          <w:rtl/>
        </w:rPr>
        <w:t xml:space="preserve"> </w:t>
      </w:r>
      <w:r w:rsidRPr="00FC0E55">
        <w:rPr>
          <w:rtl/>
        </w:rPr>
        <w:t>כל</w:t>
      </w:r>
      <w:r w:rsidR="00957838">
        <w:rPr>
          <w:rtl/>
        </w:rPr>
        <w:t xml:space="preserve"> </w:t>
      </w:r>
      <w:r w:rsidRPr="00FC0E55">
        <w:rPr>
          <w:rtl/>
        </w:rPr>
        <w:t>מי שמדבר ומטיף לאיכות בישראל חייב לדעת, כי איכות איננה מסתיימת</w:t>
      </w:r>
      <w:r w:rsidR="00957838">
        <w:rPr>
          <w:rtl/>
        </w:rPr>
        <w:t xml:space="preserve"> </w:t>
      </w:r>
      <w:r w:rsidRPr="00FC0E55">
        <w:rPr>
          <w:rtl/>
        </w:rPr>
        <w:t>במתן</w:t>
      </w:r>
      <w:r w:rsidR="00957838">
        <w:rPr>
          <w:rtl/>
        </w:rPr>
        <w:t xml:space="preserve"> </w:t>
      </w:r>
      <w:r w:rsidRPr="00FC0E55">
        <w:rPr>
          <w:rtl/>
        </w:rPr>
        <w:t>פרס</w:t>
      </w:r>
      <w:r w:rsidR="00957838">
        <w:rPr>
          <w:rtl/>
        </w:rPr>
        <w:t xml:space="preserve"> </w:t>
      </w:r>
      <w:r w:rsidRPr="00FC0E55">
        <w:rPr>
          <w:rtl/>
        </w:rPr>
        <w:t>במקום</w:t>
      </w:r>
      <w:r w:rsidR="00957838">
        <w:rPr>
          <w:rtl/>
        </w:rPr>
        <w:t xml:space="preserve"> </w:t>
      </w:r>
      <w:r w:rsidRPr="00FC0E55">
        <w:rPr>
          <w:rtl/>
        </w:rPr>
        <w:t>עבודה</w:t>
      </w:r>
      <w:r w:rsidR="00957838">
        <w:rPr>
          <w:rtl/>
        </w:rPr>
        <w:t xml:space="preserve"> </w:t>
      </w:r>
      <w:r w:rsidRPr="00FC0E55">
        <w:rPr>
          <w:rtl/>
        </w:rPr>
        <w:t>זה</w:t>
      </w:r>
      <w:r w:rsidR="00957838">
        <w:rPr>
          <w:rtl/>
        </w:rPr>
        <w:t xml:space="preserve"> </w:t>
      </w:r>
      <w:r w:rsidRPr="00FC0E55">
        <w:rPr>
          <w:rtl/>
        </w:rPr>
        <w:t>או אחר אחת לפרק זמן מסוים.</w:t>
      </w:r>
      <w:r w:rsidR="00957838">
        <w:rPr>
          <w:rtl/>
        </w:rPr>
        <w:t xml:space="preserve"> </w:t>
      </w:r>
      <w:r w:rsidRPr="00FC0E55">
        <w:rPr>
          <w:rtl/>
        </w:rPr>
        <w:t>איכות ושאיפה למצוינות</w:t>
      </w:r>
      <w:r w:rsidR="00957838">
        <w:rPr>
          <w:rtl/>
        </w:rPr>
        <w:t xml:space="preserve"> </w:t>
      </w:r>
      <w:r w:rsidRPr="00FC0E55">
        <w:rPr>
          <w:rtl/>
        </w:rPr>
        <w:t>חייבות</w:t>
      </w:r>
      <w:r w:rsidR="00957838">
        <w:rPr>
          <w:rtl/>
        </w:rPr>
        <w:t xml:space="preserve"> </w:t>
      </w:r>
      <w:r w:rsidRPr="00FC0E55">
        <w:rPr>
          <w:rtl/>
        </w:rPr>
        <w:t>להיות</w:t>
      </w:r>
      <w:r w:rsidR="00957838">
        <w:rPr>
          <w:rtl/>
        </w:rPr>
        <w:t xml:space="preserve"> </w:t>
      </w:r>
      <w:r w:rsidRPr="00FC0E55">
        <w:rPr>
          <w:rtl/>
        </w:rPr>
        <w:t>חלק</w:t>
      </w:r>
      <w:r w:rsidR="00957838">
        <w:rPr>
          <w:rtl/>
        </w:rPr>
        <w:t xml:space="preserve"> </w:t>
      </w:r>
      <w:r w:rsidRPr="00FC0E55">
        <w:rPr>
          <w:rtl/>
        </w:rPr>
        <w:t>מאורח חיים. זה חייב להתחיל בגיל הצעיר ביותר, ובלי שזה יקבל</w:t>
      </w:r>
      <w:r w:rsidR="00957838">
        <w:rPr>
          <w:rtl/>
        </w:rPr>
        <w:t xml:space="preserve"> </w:t>
      </w:r>
      <w:r w:rsidRPr="00FC0E55">
        <w:rPr>
          <w:rtl/>
        </w:rPr>
        <w:t>ביטוי בכל מערכות החינוך, בכל השלבים, לא יהיה אפשר להגיע לאיכות ולמצוינות.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מדוע</w:t>
      </w:r>
      <w:r w:rsidR="00957838">
        <w:rPr>
          <w:rtl/>
        </w:rPr>
        <w:t xml:space="preserve"> </w:t>
      </w:r>
      <w:r w:rsidRPr="00FC0E55">
        <w:rPr>
          <w:rtl/>
        </w:rPr>
        <w:t>אנו</w:t>
      </w:r>
      <w:r w:rsidR="00957838">
        <w:rPr>
          <w:rtl/>
        </w:rPr>
        <w:t xml:space="preserve"> </w:t>
      </w:r>
      <w:r w:rsidRPr="00FC0E55">
        <w:rPr>
          <w:rtl/>
        </w:rPr>
        <w:t>מתקנאים</w:t>
      </w:r>
      <w:r w:rsidR="00957838">
        <w:rPr>
          <w:rtl/>
        </w:rPr>
        <w:t xml:space="preserve"> </w:t>
      </w:r>
      <w:r w:rsidRPr="00FC0E55">
        <w:rPr>
          <w:rtl/>
        </w:rPr>
        <w:t>כל</w:t>
      </w:r>
      <w:r w:rsidR="00957838">
        <w:rPr>
          <w:rtl/>
        </w:rPr>
        <w:t xml:space="preserve"> </w:t>
      </w:r>
      <w:r w:rsidRPr="00FC0E55">
        <w:rPr>
          <w:rtl/>
        </w:rPr>
        <w:t>כך</w:t>
      </w:r>
      <w:r w:rsidR="00957838">
        <w:rPr>
          <w:rtl/>
        </w:rPr>
        <w:t xml:space="preserve"> </w:t>
      </w:r>
      <w:r w:rsidRPr="00FC0E55">
        <w:rPr>
          <w:rtl/>
        </w:rPr>
        <w:t>במדינות אחרות, כמו יפן, כאשר אנו נדרשים לנושא</w:t>
      </w:r>
      <w:r w:rsidR="00957838">
        <w:rPr>
          <w:rtl/>
        </w:rPr>
        <w:t xml:space="preserve"> </w:t>
      </w:r>
      <w:r w:rsidRPr="00FC0E55">
        <w:rPr>
          <w:rtl/>
        </w:rPr>
        <w:t>איכות,</w:t>
      </w:r>
      <w:r w:rsidR="00957838">
        <w:rPr>
          <w:rtl/>
        </w:rPr>
        <w:t xml:space="preserve"> </w:t>
      </w:r>
      <w:r w:rsidRPr="00FC0E55">
        <w:rPr>
          <w:rtl/>
        </w:rPr>
        <w:t>אך</w:t>
      </w:r>
      <w:r w:rsidR="00957838">
        <w:rPr>
          <w:rtl/>
        </w:rPr>
        <w:t xml:space="preserve"> </w:t>
      </w:r>
      <w:r w:rsidRPr="00FC0E55">
        <w:rPr>
          <w:rtl/>
        </w:rPr>
        <w:t>מגמדים</w:t>
      </w:r>
      <w:r w:rsidR="00957838">
        <w:rPr>
          <w:rtl/>
        </w:rPr>
        <w:t xml:space="preserve"> </w:t>
      </w:r>
      <w:r w:rsidRPr="00FC0E55">
        <w:rPr>
          <w:rtl/>
        </w:rPr>
        <w:t>בהבל</w:t>
      </w:r>
      <w:r w:rsidR="00957838">
        <w:rPr>
          <w:rtl/>
        </w:rPr>
        <w:t xml:space="preserve"> </w:t>
      </w:r>
      <w:r w:rsidRPr="00FC0E55">
        <w:rPr>
          <w:rtl/>
        </w:rPr>
        <w:t>פה</w:t>
      </w:r>
      <w:r w:rsidR="00957838">
        <w:rPr>
          <w:rtl/>
        </w:rPr>
        <w:t xml:space="preserve"> </w:t>
      </w:r>
      <w:r w:rsidRPr="00FC0E55">
        <w:rPr>
          <w:rtl/>
        </w:rPr>
        <w:t>את</w:t>
      </w:r>
      <w:r w:rsidR="00957838">
        <w:rPr>
          <w:rtl/>
        </w:rPr>
        <w:t xml:space="preserve"> </w:t>
      </w:r>
      <w:r w:rsidRPr="00FC0E55">
        <w:rPr>
          <w:rtl/>
        </w:rPr>
        <w:t>השאיפה</w:t>
      </w:r>
      <w:r w:rsidR="00957838">
        <w:rPr>
          <w:rtl/>
        </w:rPr>
        <w:t xml:space="preserve"> </w:t>
      </w:r>
      <w:r w:rsidRPr="00FC0E55">
        <w:rPr>
          <w:rtl/>
        </w:rPr>
        <w:t>למצוינות במערכת החינוך במדינת ישראל?</w:t>
      </w:r>
      <w:r w:rsidR="00957838">
        <w:rPr>
          <w:rtl/>
        </w:rPr>
        <w:t xml:space="preserve"> </w:t>
      </w:r>
      <w:r w:rsidRPr="00FC0E55">
        <w:rPr>
          <w:rtl/>
        </w:rPr>
        <w:t>מצוינות</w:t>
      </w:r>
      <w:r w:rsidR="00957838">
        <w:rPr>
          <w:rtl/>
        </w:rPr>
        <w:t xml:space="preserve"> </w:t>
      </w:r>
      <w:r w:rsidRPr="00FC0E55">
        <w:rPr>
          <w:rtl/>
        </w:rPr>
        <w:t>איננה</w:t>
      </w:r>
      <w:r w:rsidR="00957838">
        <w:rPr>
          <w:rtl/>
        </w:rPr>
        <w:t xml:space="preserve"> </w:t>
      </w:r>
      <w:r w:rsidRPr="00FC0E55">
        <w:rPr>
          <w:rtl/>
        </w:rPr>
        <w:t>מלה</w:t>
      </w:r>
      <w:r w:rsidR="00957838">
        <w:rPr>
          <w:rtl/>
        </w:rPr>
        <w:t xml:space="preserve"> </w:t>
      </w:r>
      <w:r w:rsidRPr="00FC0E55">
        <w:rPr>
          <w:rtl/>
        </w:rPr>
        <w:t>גסה</w:t>
      </w:r>
      <w:r w:rsidR="00957838">
        <w:rPr>
          <w:rtl/>
        </w:rPr>
        <w:t xml:space="preserve"> </w:t>
      </w:r>
      <w:r w:rsidRPr="00FC0E55">
        <w:rPr>
          <w:rtl/>
        </w:rPr>
        <w:t>ואף</w:t>
      </w:r>
      <w:r w:rsidR="00957838">
        <w:rPr>
          <w:rtl/>
        </w:rPr>
        <w:t xml:space="preserve"> </w:t>
      </w:r>
      <w:r w:rsidRPr="00FC0E55">
        <w:rPr>
          <w:rtl/>
        </w:rPr>
        <w:t>איננה מלת גנאי. מצוינות איננה יכולה להיות מושגת</w:t>
      </w:r>
      <w:r w:rsidR="00957838">
        <w:rPr>
          <w:rtl/>
        </w:rPr>
        <w:t xml:space="preserve"> </w:t>
      </w:r>
      <w:r w:rsidRPr="00FC0E55">
        <w:rPr>
          <w:rtl/>
        </w:rPr>
        <w:t>בתלבושת</w:t>
      </w:r>
      <w:r w:rsidR="00957838">
        <w:rPr>
          <w:rtl/>
        </w:rPr>
        <w:t xml:space="preserve"> </w:t>
      </w:r>
      <w:r w:rsidRPr="00FC0E55">
        <w:rPr>
          <w:rtl/>
        </w:rPr>
        <w:t>אחידה</w:t>
      </w:r>
      <w:r w:rsidR="00957838">
        <w:rPr>
          <w:rtl/>
        </w:rPr>
        <w:t xml:space="preserve"> </w:t>
      </w:r>
      <w:r w:rsidRPr="00FC0E55">
        <w:rPr>
          <w:rtl/>
        </w:rPr>
        <w:t>ובמערכת חינוך ריכוזית קופאת, שאינה מתחדשת. נוסף על הדברים שמצא</w:t>
      </w:r>
      <w:r w:rsidR="00957838">
        <w:rPr>
          <w:rtl/>
        </w:rPr>
        <w:t xml:space="preserve"> </w:t>
      </w:r>
      <w:r w:rsidRPr="00FC0E55">
        <w:rPr>
          <w:rtl/>
        </w:rPr>
        <w:t>בה</w:t>
      </w:r>
      <w:r w:rsidR="00957838">
        <w:rPr>
          <w:rtl/>
        </w:rPr>
        <w:t xml:space="preserve"> </w:t>
      </w:r>
      <w:r w:rsidRPr="00FC0E55">
        <w:rPr>
          <w:rtl/>
        </w:rPr>
        <w:t>חבר</w:t>
      </w:r>
      <w:r w:rsidR="00957838">
        <w:rPr>
          <w:rtl/>
        </w:rPr>
        <w:t xml:space="preserve"> </w:t>
      </w:r>
      <w:r w:rsidRPr="00FC0E55">
        <w:rPr>
          <w:rtl/>
        </w:rPr>
        <w:t>הכנסת</w:t>
      </w:r>
      <w:r w:rsidR="00957838">
        <w:rPr>
          <w:rtl/>
        </w:rPr>
        <w:t xml:space="preserve"> </w:t>
      </w:r>
      <w:r w:rsidRPr="00FC0E55">
        <w:rPr>
          <w:rtl/>
        </w:rPr>
        <w:t>בגין, אני מצאתי בה את השאיפה למצוינות. מערכת החינוך, אולי יותר</w:t>
      </w:r>
      <w:r w:rsidR="00957838">
        <w:rPr>
          <w:rtl/>
        </w:rPr>
        <w:t xml:space="preserve"> </w:t>
      </w:r>
      <w:r w:rsidRPr="00FC0E55">
        <w:rPr>
          <w:rtl/>
        </w:rPr>
        <w:t xml:space="preserve">מכל מערכת אחרת בישראל, חייבת לבדוק את עצמה כל העת </w:t>
      </w:r>
      <w:r w:rsidR="00957838">
        <w:rPr>
          <w:rtl/>
        </w:rPr>
        <w:t>–</w:t>
      </w:r>
      <w:r w:rsidRPr="00FC0E55">
        <w:rPr>
          <w:rtl/>
        </w:rPr>
        <w:t xml:space="preserve"> לחדש ולהתחדש. בעולם של סוף</w:t>
      </w:r>
      <w:r w:rsidR="00957838">
        <w:rPr>
          <w:rtl/>
        </w:rPr>
        <w:t xml:space="preserve"> </w:t>
      </w:r>
      <w:r w:rsidRPr="00FC0E55">
        <w:rPr>
          <w:rtl/>
        </w:rPr>
        <w:t>המאה</w:t>
      </w:r>
      <w:r w:rsidR="00957838">
        <w:rPr>
          <w:rtl/>
        </w:rPr>
        <w:t xml:space="preserve"> </w:t>
      </w:r>
      <w:r w:rsidRPr="00FC0E55">
        <w:rPr>
          <w:rtl/>
        </w:rPr>
        <w:t>ה</w:t>
      </w:r>
      <w:r w:rsidR="00957838">
        <w:rPr>
          <w:rtl/>
        </w:rPr>
        <w:t>-</w:t>
      </w:r>
      <w:r w:rsidRPr="00FC0E55">
        <w:rPr>
          <w:rtl/>
        </w:rPr>
        <w:t>20,</w:t>
      </w:r>
      <w:r w:rsidR="00957838">
        <w:rPr>
          <w:rtl/>
        </w:rPr>
        <w:t xml:space="preserve"> </w:t>
      </w:r>
      <w:r w:rsidRPr="00FC0E55">
        <w:rPr>
          <w:rtl/>
        </w:rPr>
        <w:t>ברצותנו</w:t>
      </w:r>
      <w:r w:rsidR="00957838">
        <w:rPr>
          <w:rtl/>
        </w:rPr>
        <w:t xml:space="preserve"> </w:t>
      </w:r>
      <w:r w:rsidRPr="00FC0E55">
        <w:rPr>
          <w:rtl/>
        </w:rPr>
        <w:t>לבסס</w:t>
      </w:r>
      <w:r w:rsidR="00957838">
        <w:rPr>
          <w:rtl/>
        </w:rPr>
        <w:t xml:space="preserve"> </w:t>
      </w:r>
      <w:r w:rsidRPr="00FC0E55">
        <w:rPr>
          <w:rtl/>
        </w:rPr>
        <w:t>את</w:t>
      </w:r>
      <w:r w:rsidR="00957838">
        <w:rPr>
          <w:rtl/>
        </w:rPr>
        <w:t xml:space="preserve"> </w:t>
      </w:r>
      <w:r w:rsidRPr="00FC0E55">
        <w:rPr>
          <w:rtl/>
        </w:rPr>
        <w:t>מהות השקפת העולם הדמוקרטית, עלינו לזכור ולפעול</w:t>
      </w:r>
      <w:r w:rsidR="00957838">
        <w:rPr>
          <w:rtl/>
        </w:rPr>
        <w:t xml:space="preserve"> </w:t>
      </w:r>
      <w:r w:rsidRPr="00FC0E55">
        <w:rPr>
          <w:rtl/>
        </w:rPr>
        <w:t>לביסוס</w:t>
      </w:r>
      <w:r w:rsidR="00957838">
        <w:rPr>
          <w:rtl/>
        </w:rPr>
        <w:t xml:space="preserve"> </w:t>
      </w:r>
      <w:r w:rsidRPr="00FC0E55">
        <w:rPr>
          <w:rtl/>
        </w:rPr>
        <w:t>חופש</w:t>
      </w:r>
      <w:r w:rsidR="00957838">
        <w:rPr>
          <w:rtl/>
        </w:rPr>
        <w:t xml:space="preserve"> </w:t>
      </w:r>
      <w:r w:rsidRPr="00FC0E55">
        <w:rPr>
          <w:rtl/>
        </w:rPr>
        <w:t>הבחירה</w:t>
      </w:r>
      <w:r w:rsidR="00957838">
        <w:rPr>
          <w:rtl/>
        </w:rPr>
        <w:t xml:space="preserve"> </w:t>
      </w:r>
      <w:r w:rsidRPr="00FC0E55">
        <w:rPr>
          <w:rtl/>
        </w:rPr>
        <w:t>של</w:t>
      </w:r>
      <w:r w:rsidR="00957838">
        <w:rPr>
          <w:rtl/>
        </w:rPr>
        <w:t xml:space="preserve"> </w:t>
      </w:r>
      <w:r w:rsidRPr="00FC0E55">
        <w:rPr>
          <w:rtl/>
        </w:rPr>
        <w:t>הפרט.</w:t>
      </w:r>
      <w:r w:rsidR="00957838">
        <w:rPr>
          <w:rtl/>
        </w:rPr>
        <w:t xml:space="preserve"> </w:t>
      </w:r>
      <w:r w:rsidRPr="00FC0E55">
        <w:rPr>
          <w:rtl/>
        </w:rPr>
        <w:t>אסור לנו, בשום פנים ואופן, להמשיך לנהל מערכות</w:t>
      </w:r>
      <w:r w:rsidR="00957838">
        <w:rPr>
          <w:rtl/>
        </w:rPr>
        <w:t xml:space="preserve"> </w:t>
      </w:r>
      <w:r w:rsidRPr="00FC0E55">
        <w:rPr>
          <w:rtl/>
        </w:rPr>
        <w:t>בדרכי</w:t>
      </w:r>
      <w:r w:rsidR="00957838">
        <w:rPr>
          <w:rtl/>
        </w:rPr>
        <w:t xml:space="preserve"> </w:t>
      </w:r>
      <w:r w:rsidRPr="00FC0E55">
        <w:rPr>
          <w:rtl/>
        </w:rPr>
        <w:t>כפייה,</w:t>
      </w:r>
      <w:r w:rsidR="00957838">
        <w:rPr>
          <w:rtl/>
        </w:rPr>
        <w:t xml:space="preserve"> </w:t>
      </w:r>
      <w:r w:rsidRPr="00FC0E55">
        <w:rPr>
          <w:rtl/>
        </w:rPr>
        <w:t>בצנטרליזם,</w:t>
      </w:r>
      <w:r w:rsidR="00957838">
        <w:rPr>
          <w:rtl/>
        </w:rPr>
        <w:t xml:space="preserve"> </w:t>
      </w:r>
      <w:r w:rsidRPr="00FC0E55">
        <w:rPr>
          <w:rtl/>
        </w:rPr>
        <w:t>באחידות</w:t>
      </w:r>
      <w:r w:rsidR="00957838">
        <w:rPr>
          <w:rtl/>
        </w:rPr>
        <w:t xml:space="preserve"> </w:t>
      </w:r>
      <w:r w:rsidRPr="00FC0E55">
        <w:rPr>
          <w:rtl/>
        </w:rPr>
        <w:t>כפויה,</w:t>
      </w:r>
      <w:r w:rsidR="00957838">
        <w:rPr>
          <w:rtl/>
        </w:rPr>
        <w:t xml:space="preserve"> </w:t>
      </w:r>
      <w:r w:rsidRPr="00FC0E55">
        <w:rPr>
          <w:rtl/>
        </w:rPr>
        <w:t>אלא</w:t>
      </w:r>
      <w:r w:rsidR="00957838">
        <w:rPr>
          <w:rtl/>
        </w:rPr>
        <w:t xml:space="preserve"> </w:t>
      </w:r>
      <w:r w:rsidRPr="00FC0E55">
        <w:rPr>
          <w:rtl/>
        </w:rPr>
        <w:t>באמצעות</w:t>
      </w:r>
      <w:r w:rsidR="00957838">
        <w:rPr>
          <w:rtl/>
        </w:rPr>
        <w:t xml:space="preserve"> </w:t>
      </w:r>
      <w:r w:rsidRPr="00FC0E55">
        <w:rPr>
          <w:rtl/>
        </w:rPr>
        <w:t>מערכת</w:t>
      </w:r>
      <w:r w:rsidR="00957838">
        <w:rPr>
          <w:rtl/>
        </w:rPr>
        <w:t xml:space="preserve"> </w:t>
      </w:r>
      <w:r w:rsidRPr="00FC0E55">
        <w:rPr>
          <w:rtl/>
        </w:rPr>
        <w:t>חינוך שבבסיסה</w:t>
      </w:r>
      <w:r w:rsidR="00957838">
        <w:rPr>
          <w:rtl/>
        </w:rPr>
        <w:t xml:space="preserve"> </w:t>
      </w:r>
      <w:r w:rsidRPr="00FC0E55">
        <w:rPr>
          <w:rtl/>
        </w:rPr>
        <w:t>אפשרויות מגוונות ככל שאפשר וחופש בחירה גדול ככל שאפשר.</w:t>
      </w:r>
    </w:p>
    <w:p w:rsidR="00957838" w:rsidRDefault="00957838" w:rsidP="00957838">
      <w:pPr>
        <w:rPr>
          <w:rtl/>
        </w:rPr>
      </w:pPr>
    </w:p>
    <w:p w:rsidR="00957838" w:rsidRDefault="00FC0E55" w:rsidP="00E161B2">
      <w:pPr>
        <w:rPr>
          <w:rtl/>
        </w:rPr>
      </w:pPr>
      <w:r w:rsidRPr="00FC0E55">
        <w:rPr>
          <w:rtl/>
        </w:rPr>
        <w:t>לזכותה</w:t>
      </w:r>
      <w:r w:rsidR="00957838">
        <w:rPr>
          <w:rtl/>
        </w:rPr>
        <w:t xml:space="preserve"> </w:t>
      </w:r>
      <w:r w:rsidRPr="00FC0E55">
        <w:rPr>
          <w:rtl/>
        </w:rPr>
        <w:t>של</w:t>
      </w:r>
      <w:r w:rsidR="00957838">
        <w:rPr>
          <w:rtl/>
        </w:rPr>
        <w:t xml:space="preserve"> </w:t>
      </w:r>
      <w:r w:rsidRPr="00FC0E55">
        <w:rPr>
          <w:rtl/>
        </w:rPr>
        <w:t>תוכנית</w:t>
      </w:r>
      <w:r w:rsidR="00957838">
        <w:rPr>
          <w:rtl/>
        </w:rPr>
        <w:t>-</w:t>
      </w:r>
      <w:r w:rsidRPr="00FC0E55">
        <w:rPr>
          <w:rtl/>
        </w:rPr>
        <w:t>שושני</w:t>
      </w:r>
      <w:r w:rsidR="00957838">
        <w:rPr>
          <w:rtl/>
        </w:rPr>
        <w:t xml:space="preserve"> </w:t>
      </w:r>
      <w:r w:rsidRPr="00FC0E55">
        <w:rPr>
          <w:rtl/>
        </w:rPr>
        <w:t>אני חייבת לומר, שהיא חדשנית, שהיא נותנת אופציות</w:t>
      </w:r>
      <w:r w:rsidR="00957838">
        <w:rPr>
          <w:rtl/>
        </w:rPr>
        <w:t xml:space="preserve"> </w:t>
      </w:r>
      <w:r w:rsidRPr="00FC0E55">
        <w:rPr>
          <w:rtl/>
        </w:rPr>
        <w:t>שונות.</w:t>
      </w:r>
      <w:r w:rsidR="00957838">
        <w:rPr>
          <w:rtl/>
        </w:rPr>
        <w:t xml:space="preserve"> </w:t>
      </w:r>
      <w:r w:rsidRPr="00FC0E55">
        <w:rPr>
          <w:rtl/>
        </w:rPr>
        <w:t>היא</w:t>
      </w:r>
      <w:r w:rsidR="00957838">
        <w:rPr>
          <w:rtl/>
        </w:rPr>
        <w:t xml:space="preserve"> </w:t>
      </w:r>
      <w:r w:rsidRPr="00FC0E55">
        <w:rPr>
          <w:rtl/>
        </w:rPr>
        <w:t>מעמידה את האופציות גם בשכונות מצוקה. מי שאומר שהתוכנית אינה עושה</w:t>
      </w:r>
      <w:r w:rsidR="00957838">
        <w:rPr>
          <w:rtl/>
        </w:rPr>
        <w:t xml:space="preserve"> </w:t>
      </w:r>
      <w:r w:rsidRPr="00FC0E55">
        <w:rPr>
          <w:rtl/>
        </w:rPr>
        <w:t>זאת,</w:t>
      </w:r>
      <w:r w:rsidR="00957838">
        <w:rPr>
          <w:rtl/>
        </w:rPr>
        <w:t xml:space="preserve"> </w:t>
      </w:r>
      <w:r w:rsidRPr="00FC0E55">
        <w:rPr>
          <w:rtl/>
        </w:rPr>
        <w:t>אומר דבר לא נכון.</w:t>
      </w:r>
      <w:r w:rsidR="00957838">
        <w:rPr>
          <w:rtl/>
        </w:rPr>
        <w:t xml:space="preserve"> </w:t>
      </w:r>
      <w:r w:rsidRPr="00FC0E55">
        <w:rPr>
          <w:rtl/>
        </w:rPr>
        <w:t>היא מתייחסת לא רק לאלה המוגדרים מבחינה סוציו</w:t>
      </w:r>
      <w:r w:rsidR="00957838">
        <w:rPr>
          <w:rtl/>
        </w:rPr>
        <w:t>-</w:t>
      </w:r>
      <w:r w:rsidRPr="00FC0E55">
        <w:rPr>
          <w:rtl/>
        </w:rPr>
        <w:t>אקונומית</w:t>
      </w:r>
      <w:r w:rsidR="00957838">
        <w:rPr>
          <w:rtl/>
        </w:rPr>
        <w:t xml:space="preserve"> </w:t>
      </w:r>
      <w:r w:rsidRPr="00FC0E55">
        <w:rPr>
          <w:rtl/>
        </w:rPr>
        <w:t>כ"צפוניים".</w:t>
      </w:r>
      <w:r w:rsidR="00957838">
        <w:rPr>
          <w:rtl/>
        </w:rPr>
        <w:t xml:space="preserve"> </w:t>
      </w:r>
      <w:r w:rsidRPr="00FC0E55">
        <w:rPr>
          <w:rtl/>
        </w:rPr>
        <w:t>לטובתה</w:t>
      </w:r>
      <w:r w:rsidR="00957838">
        <w:rPr>
          <w:rtl/>
        </w:rPr>
        <w:t xml:space="preserve"> </w:t>
      </w:r>
      <w:r w:rsidRPr="00FC0E55">
        <w:rPr>
          <w:rtl/>
        </w:rPr>
        <w:t>של</w:t>
      </w:r>
      <w:r w:rsidR="00957838">
        <w:rPr>
          <w:rtl/>
        </w:rPr>
        <w:t xml:space="preserve"> </w:t>
      </w:r>
      <w:r w:rsidRPr="00FC0E55">
        <w:rPr>
          <w:rtl/>
        </w:rPr>
        <w:t>תוכנית</w:t>
      </w:r>
      <w:r w:rsidR="00957838">
        <w:rPr>
          <w:rtl/>
        </w:rPr>
        <w:t>-</w:t>
      </w:r>
      <w:r w:rsidRPr="00FC0E55">
        <w:rPr>
          <w:rtl/>
        </w:rPr>
        <w:t>שושני</w:t>
      </w:r>
      <w:r w:rsidR="00957838">
        <w:rPr>
          <w:rtl/>
        </w:rPr>
        <w:t xml:space="preserve"> </w:t>
      </w:r>
      <w:r w:rsidRPr="00FC0E55">
        <w:rPr>
          <w:rtl/>
        </w:rPr>
        <w:t>אני</w:t>
      </w:r>
      <w:r w:rsidR="00957838">
        <w:rPr>
          <w:rtl/>
        </w:rPr>
        <w:t xml:space="preserve"> </w:t>
      </w:r>
      <w:r w:rsidRPr="00FC0E55">
        <w:rPr>
          <w:rtl/>
        </w:rPr>
        <w:t>חייבת לומר, שהיא מעזה לדבר ולהציע</w:t>
      </w:r>
      <w:r w:rsidR="00957838">
        <w:rPr>
          <w:rtl/>
        </w:rPr>
        <w:t xml:space="preserve"> </w:t>
      </w:r>
      <w:r w:rsidRPr="00FC0E55">
        <w:rPr>
          <w:rtl/>
        </w:rPr>
        <w:t>בחינה</w:t>
      </w:r>
      <w:r w:rsidR="00957838">
        <w:rPr>
          <w:rtl/>
        </w:rPr>
        <w:t xml:space="preserve"> </w:t>
      </w:r>
      <w:r w:rsidRPr="00FC0E55">
        <w:rPr>
          <w:rtl/>
        </w:rPr>
        <w:t>של</w:t>
      </w:r>
      <w:r w:rsidR="00957838">
        <w:rPr>
          <w:rtl/>
        </w:rPr>
        <w:t xml:space="preserve"> </w:t>
      </w:r>
      <w:r w:rsidRPr="00FC0E55">
        <w:rPr>
          <w:rtl/>
        </w:rPr>
        <w:t>מסלולים</w:t>
      </w:r>
      <w:r w:rsidR="00957838">
        <w:rPr>
          <w:rtl/>
        </w:rPr>
        <w:t xml:space="preserve"> </w:t>
      </w:r>
      <w:r w:rsidRPr="00FC0E55">
        <w:rPr>
          <w:rtl/>
        </w:rPr>
        <w:t>מקוצרים,</w:t>
      </w:r>
      <w:r w:rsidR="00957838">
        <w:rPr>
          <w:rtl/>
        </w:rPr>
        <w:t xml:space="preserve"> </w:t>
      </w:r>
      <w:r w:rsidRPr="00FC0E55">
        <w:rPr>
          <w:rtl/>
        </w:rPr>
        <w:t>לפחות לצורך ניסוי. לטובתה אני חייבת להדגיש, שהיא</w:t>
      </w:r>
      <w:r w:rsidR="00957838">
        <w:rPr>
          <w:rtl/>
        </w:rPr>
        <w:t xml:space="preserve"> </w:t>
      </w:r>
      <w:r w:rsidRPr="00FC0E55">
        <w:rPr>
          <w:rtl/>
        </w:rPr>
        <w:t>מכניסה</w:t>
      </w:r>
      <w:r w:rsidR="00957838">
        <w:rPr>
          <w:rtl/>
        </w:rPr>
        <w:t xml:space="preserve"> </w:t>
      </w:r>
      <w:r w:rsidRPr="00FC0E55">
        <w:rPr>
          <w:rtl/>
        </w:rPr>
        <w:t>את</w:t>
      </w:r>
      <w:r w:rsidR="00957838">
        <w:rPr>
          <w:rtl/>
        </w:rPr>
        <w:t xml:space="preserve"> </w:t>
      </w:r>
      <w:r w:rsidRPr="00FC0E55">
        <w:rPr>
          <w:rtl/>
        </w:rPr>
        <w:t>ה</w:t>
      </w:r>
      <w:r w:rsidR="00957838">
        <w:rPr>
          <w:rtl/>
        </w:rPr>
        <w:t>-</w:t>
      </w:r>
      <w:r w:rsidR="00E161B2" w:rsidRPr="00E161B2">
        <w:t xml:space="preserve"> TOTAL QUALITY MANAGEMENT – TQM</w:t>
      </w:r>
      <w:r w:rsidR="00E161B2" w:rsidRPr="00E161B2">
        <w:rPr>
          <w:szCs w:val="20"/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כאופציה, אבל גם כמודל</w:t>
      </w:r>
      <w:r w:rsidR="00957838">
        <w:rPr>
          <w:rtl/>
        </w:rPr>
        <w:t xml:space="preserve"> </w:t>
      </w:r>
      <w:r w:rsidRPr="00FC0E55">
        <w:rPr>
          <w:rtl/>
        </w:rPr>
        <w:t>להתנסות</w:t>
      </w:r>
      <w:r w:rsidR="00957838">
        <w:rPr>
          <w:rtl/>
        </w:rPr>
        <w:t xml:space="preserve"> </w:t>
      </w:r>
      <w:r w:rsidRPr="00FC0E55">
        <w:rPr>
          <w:rtl/>
        </w:rPr>
        <w:t>בבית</w:t>
      </w:r>
      <w:r w:rsidR="00957838">
        <w:rPr>
          <w:rtl/>
        </w:rPr>
        <w:t>-</w:t>
      </w:r>
      <w:r w:rsidRPr="00FC0E55">
        <w:rPr>
          <w:rtl/>
        </w:rPr>
        <w:t>הספר.</w:t>
      </w:r>
      <w:r w:rsidR="00957838">
        <w:rPr>
          <w:rtl/>
        </w:rPr>
        <w:t xml:space="preserve"> </w:t>
      </w:r>
      <w:r w:rsidRPr="00FC0E55">
        <w:rPr>
          <w:rtl/>
        </w:rPr>
        <w:t xml:space="preserve">מי קבע כי </w:t>
      </w:r>
      <w:r w:rsidRPr="00FC0E55">
        <w:t>TQM</w:t>
      </w:r>
      <w:r w:rsidRPr="00FC0E55">
        <w:rPr>
          <w:rtl/>
        </w:rPr>
        <w:t xml:space="preserve"> יכול להתחיל רק לאחר כישלונות במפעלים או</w:t>
      </w:r>
      <w:r w:rsidR="00957838">
        <w:rPr>
          <w:rtl/>
        </w:rPr>
        <w:t xml:space="preserve"> </w:t>
      </w:r>
      <w:r w:rsidRPr="00FC0E55">
        <w:rPr>
          <w:rtl/>
        </w:rPr>
        <w:t>בארגונים? לטובתה של תוכנית</w:t>
      </w:r>
      <w:r w:rsidR="00957838">
        <w:rPr>
          <w:rtl/>
        </w:rPr>
        <w:t>-</w:t>
      </w:r>
      <w:r w:rsidRPr="00FC0E55">
        <w:rPr>
          <w:rtl/>
        </w:rPr>
        <w:t>שושני אני יכולה לומר, שהיא מעוררת והיא שואפת.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למשרד</w:t>
      </w:r>
      <w:r w:rsidR="00957838">
        <w:rPr>
          <w:rtl/>
        </w:rPr>
        <w:t xml:space="preserve"> </w:t>
      </w:r>
      <w:r w:rsidRPr="00FC0E55">
        <w:rPr>
          <w:rtl/>
        </w:rPr>
        <w:t>החינוך</w:t>
      </w:r>
      <w:r w:rsidR="00957838">
        <w:rPr>
          <w:rtl/>
        </w:rPr>
        <w:t xml:space="preserve"> </w:t>
      </w:r>
      <w:r w:rsidRPr="00FC0E55">
        <w:rPr>
          <w:rtl/>
        </w:rPr>
        <w:t>והתרבות</w:t>
      </w:r>
      <w:r w:rsidR="00957838">
        <w:rPr>
          <w:rtl/>
        </w:rPr>
        <w:t xml:space="preserve"> </w:t>
      </w:r>
      <w:r w:rsidRPr="00FC0E55">
        <w:rPr>
          <w:rtl/>
        </w:rPr>
        <w:t>אסור</w:t>
      </w:r>
      <w:r w:rsidR="00957838">
        <w:rPr>
          <w:rtl/>
        </w:rPr>
        <w:t xml:space="preserve"> </w:t>
      </w:r>
      <w:r w:rsidRPr="00FC0E55">
        <w:rPr>
          <w:rtl/>
        </w:rPr>
        <w:t>להירתע</w:t>
      </w:r>
      <w:r w:rsidR="00957838">
        <w:rPr>
          <w:rtl/>
        </w:rPr>
        <w:t xml:space="preserve"> </w:t>
      </w:r>
      <w:r w:rsidRPr="00FC0E55">
        <w:rPr>
          <w:rtl/>
        </w:rPr>
        <w:t>מהוויכוח; להיפך. זה למעלה מ</w:t>
      </w:r>
      <w:r w:rsidR="00957838">
        <w:rPr>
          <w:rtl/>
        </w:rPr>
        <w:t>-</w:t>
      </w:r>
      <w:r w:rsidRPr="00FC0E55">
        <w:rPr>
          <w:rtl/>
        </w:rPr>
        <w:t>20 שנה,</w:t>
      </w:r>
      <w:r w:rsidR="00957838">
        <w:rPr>
          <w:rtl/>
        </w:rPr>
        <w:t xml:space="preserve"> </w:t>
      </w:r>
      <w:r w:rsidRPr="00FC0E55">
        <w:rPr>
          <w:rtl/>
        </w:rPr>
        <w:t>גברתי</w:t>
      </w:r>
      <w:r w:rsidR="00957838">
        <w:rPr>
          <w:rtl/>
        </w:rPr>
        <w:t xml:space="preserve"> </w:t>
      </w:r>
      <w:r w:rsidRPr="00FC0E55">
        <w:rPr>
          <w:rtl/>
        </w:rPr>
        <w:t>שרת</w:t>
      </w:r>
      <w:r w:rsidR="00957838">
        <w:rPr>
          <w:rtl/>
        </w:rPr>
        <w:t xml:space="preserve"> </w:t>
      </w:r>
      <w:r w:rsidRPr="00FC0E55">
        <w:rPr>
          <w:rtl/>
        </w:rPr>
        <w:t>החינוך</w:t>
      </w:r>
      <w:r w:rsidR="00957838">
        <w:rPr>
          <w:rtl/>
        </w:rPr>
        <w:t xml:space="preserve"> </w:t>
      </w:r>
      <w:r w:rsidRPr="00FC0E55">
        <w:rPr>
          <w:rtl/>
        </w:rPr>
        <w:t>והתרבות,</w:t>
      </w:r>
      <w:r w:rsidR="00957838">
        <w:rPr>
          <w:rtl/>
        </w:rPr>
        <w:t xml:space="preserve"> </w:t>
      </w:r>
      <w:r w:rsidRPr="00FC0E55">
        <w:rPr>
          <w:rtl/>
        </w:rPr>
        <w:t>לא</w:t>
      </w:r>
      <w:r w:rsidR="00957838">
        <w:rPr>
          <w:rtl/>
        </w:rPr>
        <w:t xml:space="preserve"> </w:t>
      </w:r>
      <w:r w:rsidRPr="00FC0E55">
        <w:rPr>
          <w:rtl/>
        </w:rPr>
        <w:t>התנהל ויכוח אמיתי במדינת ישראל על יעדי מערכת</w:t>
      </w:r>
      <w:r w:rsidR="00957838">
        <w:rPr>
          <w:rtl/>
        </w:rPr>
        <w:t xml:space="preserve"> </w:t>
      </w:r>
      <w:r w:rsidRPr="00FC0E55">
        <w:rPr>
          <w:rtl/>
        </w:rPr>
        <w:t>החינוך ותכניה.</w:t>
      </w:r>
      <w:r w:rsidR="00957838">
        <w:rPr>
          <w:rtl/>
        </w:rPr>
        <w:t xml:space="preserve"> </w:t>
      </w:r>
      <w:r w:rsidRPr="00FC0E55">
        <w:rPr>
          <w:rtl/>
        </w:rPr>
        <w:t>הוויכוח שהיה קיים בשנות ה</w:t>
      </w:r>
      <w:r w:rsidR="00957838">
        <w:rPr>
          <w:rtl/>
        </w:rPr>
        <w:t>-</w:t>
      </w:r>
      <w:r w:rsidRPr="00FC0E55">
        <w:rPr>
          <w:rtl/>
        </w:rPr>
        <w:t>60 על הרפורמה במערכת החינוך רק היטיב</w:t>
      </w:r>
      <w:r w:rsidR="00957838">
        <w:rPr>
          <w:rtl/>
        </w:rPr>
        <w:t xml:space="preserve"> </w:t>
      </w:r>
      <w:r w:rsidRPr="00FC0E55">
        <w:rPr>
          <w:rtl/>
        </w:rPr>
        <w:t>עמה,</w:t>
      </w:r>
      <w:r w:rsidR="00957838">
        <w:rPr>
          <w:rtl/>
        </w:rPr>
        <w:t xml:space="preserve"> </w:t>
      </w:r>
      <w:r w:rsidRPr="00FC0E55">
        <w:rPr>
          <w:rtl/>
        </w:rPr>
        <w:t>ובעטיו צמחו תוכניות לימוד חדשות. די אם אזכיר כאן את תוכניותיו של פרופסור</w:t>
      </w:r>
      <w:r w:rsidR="00957838">
        <w:rPr>
          <w:rtl/>
        </w:rPr>
        <w:t xml:space="preserve"> </w:t>
      </w:r>
      <w:r w:rsidRPr="00FC0E55">
        <w:rPr>
          <w:rtl/>
        </w:rPr>
        <w:t>דה</w:t>
      </w:r>
      <w:r w:rsidR="00957838">
        <w:rPr>
          <w:rtl/>
        </w:rPr>
        <w:t>-</w:t>
      </w:r>
      <w:r w:rsidRPr="00FC0E55">
        <w:rPr>
          <w:rtl/>
        </w:rPr>
        <w:t>שליט</w:t>
      </w:r>
      <w:r w:rsidR="00957838">
        <w:rPr>
          <w:rtl/>
        </w:rPr>
        <w:t xml:space="preserve"> </w:t>
      </w:r>
      <w:r w:rsidRPr="00FC0E55">
        <w:rPr>
          <w:rtl/>
        </w:rPr>
        <w:t>המנוח, שקידם את לימודי המתמטיקה. השר זלמן ארן, ויעקב שריד, ותיבדלי את</w:t>
      </w:r>
      <w:r w:rsidR="00957838">
        <w:rPr>
          <w:rtl/>
        </w:rPr>
        <w:t xml:space="preserve"> </w:t>
      </w:r>
      <w:r w:rsidRPr="00FC0E55">
        <w:rPr>
          <w:rtl/>
        </w:rPr>
        <w:t>לחיים</w:t>
      </w:r>
      <w:r w:rsidR="00957838">
        <w:rPr>
          <w:rtl/>
        </w:rPr>
        <w:t xml:space="preserve"> </w:t>
      </w:r>
      <w:r w:rsidRPr="00FC0E55">
        <w:rPr>
          <w:rtl/>
        </w:rPr>
        <w:t>ארוכים,</w:t>
      </w:r>
      <w:r w:rsidR="00957838">
        <w:rPr>
          <w:rtl/>
        </w:rPr>
        <w:t xml:space="preserve"> </w:t>
      </w:r>
      <w:r w:rsidRPr="00FC0E55">
        <w:rPr>
          <w:rtl/>
        </w:rPr>
        <w:t>ספגו</w:t>
      </w:r>
      <w:r w:rsidR="00957838">
        <w:rPr>
          <w:rtl/>
        </w:rPr>
        <w:t xml:space="preserve"> </w:t>
      </w:r>
      <w:r w:rsidRPr="00FC0E55">
        <w:rPr>
          <w:rtl/>
        </w:rPr>
        <w:t>בשנות ה</w:t>
      </w:r>
      <w:r w:rsidR="00957838">
        <w:rPr>
          <w:rtl/>
        </w:rPr>
        <w:t>-</w:t>
      </w:r>
      <w:r w:rsidRPr="00FC0E55">
        <w:rPr>
          <w:rtl/>
        </w:rPr>
        <w:t>60 קיתונות של רותחין, אולם הנחתה אותם האמונה, כי</w:t>
      </w:r>
      <w:r w:rsidR="00957838">
        <w:rPr>
          <w:rtl/>
        </w:rPr>
        <w:t xml:space="preserve"> </w:t>
      </w:r>
      <w:r w:rsidRPr="00FC0E55">
        <w:rPr>
          <w:rtl/>
        </w:rPr>
        <w:t>אין להותיר את מערכת החינוך כאבן שאין לה הופכין. אלה היו דבריהם.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מובן</w:t>
      </w:r>
      <w:r w:rsidR="00957838">
        <w:rPr>
          <w:rtl/>
        </w:rPr>
        <w:t xml:space="preserve"> </w:t>
      </w:r>
      <w:r w:rsidRPr="00FC0E55">
        <w:rPr>
          <w:rtl/>
        </w:rPr>
        <w:t>שהחלק</w:t>
      </w:r>
      <w:r w:rsidR="00957838">
        <w:rPr>
          <w:rtl/>
        </w:rPr>
        <w:t xml:space="preserve"> </w:t>
      </w:r>
      <w:r w:rsidRPr="00FC0E55">
        <w:rPr>
          <w:rtl/>
        </w:rPr>
        <w:t>המתסכל</w:t>
      </w:r>
      <w:r w:rsidR="00957838">
        <w:rPr>
          <w:rtl/>
        </w:rPr>
        <w:t xml:space="preserve"> </w:t>
      </w:r>
      <w:r w:rsidRPr="00FC0E55">
        <w:rPr>
          <w:rtl/>
        </w:rPr>
        <w:t>והקשה ביותר קשור למשאבים ולמקורות מימון, אבל אי</w:t>
      </w:r>
      <w:r w:rsidR="00957838">
        <w:rPr>
          <w:rtl/>
        </w:rPr>
        <w:t>-</w:t>
      </w:r>
      <w:r w:rsidRPr="00FC0E55">
        <w:rPr>
          <w:rtl/>
        </w:rPr>
        <w:t>אפשר</w:t>
      </w:r>
      <w:r w:rsidR="00957838">
        <w:rPr>
          <w:rtl/>
        </w:rPr>
        <w:t xml:space="preserve"> </w:t>
      </w:r>
      <w:r w:rsidRPr="00FC0E55">
        <w:rPr>
          <w:rtl/>
        </w:rPr>
        <w:t>להצהיר,</w:t>
      </w:r>
      <w:r w:rsidR="00957838">
        <w:rPr>
          <w:rtl/>
        </w:rPr>
        <w:t xml:space="preserve"> </w:t>
      </w:r>
      <w:r w:rsidRPr="00FC0E55">
        <w:rPr>
          <w:rtl/>
        </w:rPr>
        <w:t>כי</w:t>
      </w:r>
      <w:r w:rsidR="00957838">
        <w:rPr>
          <w:rtl/>
        </w:rPr>
        <w:t xml:space="preserve"> </w:t>
      </w:r>
      <w:r w:rsidRPr="00FC0E55">
        <w:rPr>
          <w:rtl/>
        </w:rPr>
        <w:t>אנו רוצים ושואפים להעמיד את החינוך בראש סדר העדיפויות הלאומי, ולא</w:t>
      </w:r>
      <w:r w:rsidR="00957838">
        <w:rPr>
          <w:rtl/>
        </w:rPr>
        <w:t xml:space="preserve"> </w:t>
      </w:r>
      <w:r w:rsidRPr="00FC0E55">
        <w:rPr>
          <w:rtl/>
        </w:rPr>
        <w:t>להידרש</w:t>
      </w:r>
      <w:r w:rsidR="00957838">
        <w:rPr>
          <w:rtl/>
        </w:rPr>
        <w:t xml:space="preserve"> </w:t>
      </w:r>
      <w:r w:rsidRPr="00FC0E55">
        <w:rPr>
          <w:rtl/>
        </w:rPr>
        <w:t>לבדיקה</w:t>
      </w:r>
      <w:r w:rsidR="00957838">
        <w:rPr>
          <w:rtl/>
        </w:rPr>
        <w:t xml:space="preserve"> </w:t>
      </w:r>
      <w:r w:rsidRPr="00FC0E55">
        <w:rPr>
          <w:rtl/>
        </w:rPr>
        <w:t>מחודשת,</w:t>
      </w:r>
      <w:r w:rsidR="00957838">
        <w:rPr>
          <w:rtl/>
        </w:rPr>
        <w:t xml:space="preserve"> </w:t>
      </w:r>
      <w:r w:rsidRPr="00FC0E55">
        <w:rPr>
          <w:rtl/>
        </w:rPr>
        <w:t>לרענון</w:t>
      </w:r>
      <w:r w:rsidR="00957838">
        <w:rPr>
          <w:rtl/>
        </w:rPr>
        <w:t xml:space="preserve"> </w:t>
      </w:r>
      <w:r w:rsidRPr="00FC0E55">
        <w:rPr>
          <w:rtl/>
        </w:rPr>
        <w:t>מסגרותיו,</w:t>
      </w:r>
      <w:r w:rsidR="00957838">
        <w:rPr>
          <w:rtl/>
        </w:rPr>
        <w:t xml:space="preserve"> </w:t>
      </w:r>
      <w:r w:rsidRPr="00FC0E55">
        <w:rPr>
          <w:rtl/>
        </w:rPr>
        <w:t>תכניו</w:t>
      </w:r>
      <w:r w:rsidR="00957838">
        <w:rPr>
          <w:rtl/>
        </w:rPr>
        <w:t xml:space="preserve"> </w:t>
      </w:r>
      <w:r w:rsidRPr="00FC0E55">
        <w:rPr>
          <w:rtl/>
        </w:rPr>
        <w:t>ותקציביו.</w:t>
      </w:r>
      <w:r w:rsidR="00957838">
        <w:rPr>
          <w:rtl/>
        </w:rPr>
        <w:t xml:space="preserve"> </w:t>
      </w:r>
      <w:r w:rsidRPr="00FC0E55">
        <w:rPr>
          <w:rtl/>
        </w:rPr>
        <w:t>אסור,</w:t>
      </w:r>
      <w:r w:rsidR="00957838">
        <w:rPr>
          <w:rtl/>
        </w:rPr>
        <w:t xml:space="preserve"> </w:t>
      </w:r>
      <w:r w:rsidRPr="00FC0E55">
        <w:rPr>
          <w:rtl/>
        </w:rPr>
        <w:t>בעיני,</w:t>
      </w:r>
      <w:r w:rsidR="00957838">
        <w:rPr>
          <w:rtl/>
        </w:rPr>
        <w:t xml:space="preserve"> </w:t>
      </w:r>
      <w:r w:rsidRPr="00FC0E55">
        <w:rPr>
          <w:rtl/>
        </w:rPr>
        <w:t>שתוכנית</w:t>
      </w:r>
      <w:r w:rsidR="00957838">
        <w:rPr>
          <w:rtl/>
        </w:rPr>
        <w:t>-</w:t>
      </w:r>
      <w:r w:rsidRPr="00FC0E55">
        <w:rPr>
          <w:rtl/>
        </w:rPr>
        <w:t>שושני תרד מסדר</w:t>
      </w:r>
      <w:r w:rsidR="00957838">
        <w:rPr>
          <w:rtl/>
        </w:rPr>
        <w:t>-</w:t>
      </w:r>
      <w:r w:rsidRPr="00FC0E55">
        <w:rPr>
          <w:rtl/>
        </w:rPr>
        <w:t>היום. אסור להיבהל מוויכוח בנושא תוכנית</w:t>
      </w:r>
      <w:r w:rsidR="00957838">
        <w:rPr>
          <w:rtl/>
        </w:rPr>
        <w:t>-</w:t>
      </w:r>
      <w:r w:rsidRPr="00FC0E55">
        <w:rPr>
          <w:rtl/>
        </w:rPr>
        <w:t>שושני.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רבותי</w:t>
      </w:r>
      <w:r w:rsidR="00957838">
        <w:rPr>
          <w:rtl/>
        </w:rPr>
        <w:t xml:space="preserve"> </w:t>
      </w:r>
      <w:r w:rsidRPr="00FC0E55">
        <w:rPr>
          <w:rtl/>
        </w:rPr>
        <w:t>חברי</w:t>
      </w:r>
      <w:r w:rsidR="00957838">
        <w:rPr>
          <w:rtl/>
        </w:rPr>
        <w:t xml:space="preserve"> </w:t>
      </w:r>
      <w:r w:rsidRPr="00FC0E55">
        <w:rPr>
          <w:rtl/>
        </w:rPr>
        <w:t>הכנסת,</w:t>
      </w:r>
      <w:r w:rsidR="00957838">
        <w:rPr>
          <w:rtl/>
        </w:rPr>
        <w:t xml:space="preserve"> </w:t>
      </w:r>
      <w:r w:rsidRPr="00FC0E55">
        <w:rPr>
          <w:rtl/>
        </w:rPr>
        <w:t>העזתי</w:t>
      </w:r>
      <w:r w:rsidR="00957838">
        <w:rPr>
          <w:rtl/>
        </w:rPr>
        <w:t xml:space="preserve"> </w:t>
      </w:r>
      <w:r w:rsidRPr="00FC0E55">
        <w:rPr>
          <w:rtl/>
        </w:rPr>
        <w:t>לדבר</w:t>
      </w:r>
      <w:r w:rsidR="00957838">
        <w:rPr>
          <w:rtl/>
        </w:rPr>
        <w:t xml:space="preserve"> </w:t>
      </w:r>
      <w:r w:rsidRPr="00FC0E55">
        <w:rPr>
          <w:rtl/>
        </w:rPr>
        <w:t>על</w:t>
      </w:r>
      <w:r w:rsidR="00957838">
        <w:rPr>
          <w:rtl/>
        </w:rPr>
        <w:t xml:space="preserve"> </w:t>
      </w:r>
      <w:r w:rsidRPr="00FC0E55">
        <w:rPr>
          <w:rtl/>
        </w:rPr>
        <w:t>הנושא</w:t>
      </w:r>
      <w:r w:rsidR="00957838">
        <w:rPr>
          <w:rtl/>
        </w:rPr>
        <w:t xml:space="preserve"> </w:t>
      </w:r>
      <w:r w:rsidRPr="00FC0E55">
        <w:rPr>
          <w:rtl/>
        </w:rPr>
        <w:t>מכיוון</w:t>
      </w:r>
      <w:r w:rsidR="00957838">
        <w:rPr>
          <w:rtl/>
        </w:rPr>
        <w:t xml:space="preserve"> </w:t>
      </w:r>
      <w:r w:rsidRPr="00FC0E55">
        <w:rPr>
          <w:rtl/>
        </w:rPr>
        <w:t>שבמשך 17 שנים ניהלתי</w:t>
      </w:r>
      <w:r w:rsidR="00957838">
        <w:rPr>
          <w:rtl/>
        </w:rPr>
        <w:t xml:space="preserve"> </w:t>
      </w:r>
      <w:r w:rsidRPr="00FC0E55">
        <w:rPr>
          <w:rtl/>
        </w:rPr>
        <w:t>בתי</w:t>
      </w:r>
      <w:r w:rsidR="00957838">
        <w:rPr>
          <w:rtl/>
        </w:rPr>
        <w:t>-</w:t>
      </w:r>
      <w:r w:rsidRPr="00FC0E55">
        <w:rPr>
          <w:rtl/>
        </w:rPr>
        <w:t>ספר,</w:t>
      </w:r>
      <w:r w:rsidR="00957838">
        <w:rPr>
          <w:rtl/>
        </w:rPr>
        <w:t xml:space="preserve"> </w:t>
      </w:r>
      <w:r w:rsidRPr="00FC0E55">
        <w:rPr>
          <w:rtl/>
        </w:rPr>
        <w:t>חינכתי תלמידים, ייצגתי עובדי הוראה, ואני מתגעגעת היום כאזרחית במדינת</w:t>
      </w:r>
      <w:r w:rsidR="00957838">
        <w:rPr>
          <w:rtl/>
        </w:rPr>
        <w:t xml:space="preserve"> </w:t>
      </w:r>
      <w:r w:rsidRPr="00FC0E55">
        <w:rPr>
          <w:rtl/>
        </w:rPr>
        <w:t>ישראל</w:t>
      </w:r>
      <w:r w:rsidR="00957838">
        <w:rPr>
          <w:rtl/>
        </w:rPr>
        <w:t xml:space="preserve"> </w:t>
      </w:r>
      <w:r w:rsidRPr="00FC0E55">
        <w:rPr>
          <w:rtl/>
        </w:rPr>
        <w:t>לאותם</w:t>
      </w:r>
      <w:r w:rsidR="00957838">
        <w:rPr>
          <w:rtl/>
        </w:rPr>
        <w:t xml:space="preserve"> </w:t>
      </w:r>
      <w:r w:rsidRPr="00FC0E55">
        <w:rPr>
          <w:rtl/>
        </w:rPr>
        <w:t>ימים</w:t>
      </w:r>
      <w:r w:rsidR="00957838">
        <w:rPr>
          <w:rtl/>
        </w:rPr>
        <w:t xml:space="preserve"> </w:t>
      </w:r>
      <w:r w:rsidRPr="00FC0E55">
        <w:rPr>
          <w:rtl/>
        </w:rPr>
        <w:t>של</w:t>
      </w:r>
      <w:r w:rsidR="00957838">
        <w:rPr>
          <w:rtl/>
        </w:rPr>
        <w:t xml:space="preserve"> </w:t>
      </w:r>
      <w:r w:rsidRPr="00FC0E55">
        <w:rPr>
          <w:rtl/>
        </w:rPr>
        <w:t>ויכוחים</w:t>
      </w:r>
      <w:r w:rsidR="00957838">
        <w:rPr>
          <w:rtl/>
        </w:rPr>
        <w:t xml:space="preserve"> </w:t>
      </w:r>
      <w:r w:rsidRPr="00FC0E55">
        <w:rPr>
          <w:rtl/>
        </w:rPr>
        <w:t>קשים,</w:t>
      </w:r>
      <w:r w:rsidR="00957838">
        <w:rPr>
          <w:rtl/>
        </w:rPr>
        <w:t xml:space="preserve"> </w:t>
      </w:r>
      <w:r w:rsidRPr="00FC0E55">
        <w:rPr>
          <w:rtl/>
        </w:rPr>
        <w:t>שמהם</w:t>
      </w:r>
      <w:r w:rsidR="00957838">
        <w:rPr>
          <w:rtl/>
        </w:rPr>
        <w:t xml:space="preserve"> </w:t>
      </w:r>
      <w:r w:rsidRPr="00FC0E55">
        <w:rPr>
          <w:rtl/>
        </w:rPr>
        <w:t>היתה צמיחה רעיונית וערכית במערכת</w:t>
      </w:r>
      <w:r w:rsidR="00957838">
        <w:rPr>
          <w:rtl/>
        </w:rPr>
        <w:t xml:space="preserve"> </w:t>
      </w:r>
      <w:r w:rsidRPr="00FC0E55">
        <w:rPr>
          <w:rtl/>
        </w:rPr>
        <w:t>החינוך.</w:t>
      </w:r>
      <w:r w:rsidR="00957838">
        <w:rPr>
          <w:rtl/>
        </w:rPr>
        <w:t xml:space="preserve"> </w:t>
      </w:r>
      <w:r w:rsidRPr="00FC0E55">
        <w:rPr>
          <w:rtl/>
        </w:rPr>
        <w:t>הלוואי,</w:t>
      </w:r>
      <w:r w:rsidR="00957838">
        <w:rPr>
          <w:rtl/>
        </w:rPr>
        <w:t xml:space="preserve"> </w:t>
      </w:r>
      <w:r w:rsidRPr="00FC0E55">
        <w:rPr>
          <w:rtl/>
        </w:rPr>
        <w:t>ואני</w:t>
      </w:r>
      <w:r w:rsidR="00957838">
        <w:rPr>
          <w:rtl/>
        </w:rPr>
        <w:t xml:space="preserve"> </w:t>
      </w:r>
      <w:r w:rsidRPr="00FC0E55">
        <w:rPr>
          <w:rtl/>
        </w:rPr>
        <w:t>מאחלת לך, גברתי שרת החינוך, שתוכלי להגיע לאותם הישגים</w:t>
      </w:r>
      <w:r w:rsidR="00957838">
        <w:rPr>
          <w:rtl/>
        </w:rPr>
        <w:t xml:space="preserve"> </w:t>
      </w:r>
      <w:r w:rsidRPr="00FC0E55">
        <w:rPr>
          <w:rtl/>
        </w:rPr>
        <w:t>שהגיעו אליהם זלמן ארן ויעקב שריד, עליהם השלום.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ר' אדרי: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 xml:space="preserve">תודה לחברת הכנסת לובלסקי. רשות הדיבור לחבר הכנסת רון נחמן, ואחריו </w:t>
      </w:r>
      <w:r w:rsidR="00957838">
        <w:rPr>
          <w:rtl/>
        </w:rPr>
        <w:t>–</w:t>
      </w:r>
      <w:r w:rsidRPr="00FC0E55">
        <w:rPr>
          <w:rtl/>
        </w:rPr>
        <w:t xml:space="preserve"> לחברת</w:t>
      </w:r>
      <w:r w:rsidR="00957838">
        <w:rPr>
          <w:rtl/>
        </w:rPr>
        <w:t xml:space="preserve"> </w:t>
      </w:r>
      <w:r w:rsidRPr="00FC0E55">
        <w:rPr>
          <w:rtl/>
        </w:rPr>
        <w:t>הכנסת אסתר סלמוביץ.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רון נחמן (הליכוד):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אדוני</w:t>
      </w:r>
      <w:r w:rsidR="00957838">
        <w:rPr>
          <w:rtl/>
        </w:rPr>
        <w:t xml:space="preserve"> </w:t>
      </w:r>
      <w:r w:rsidRPr="00FC0E55">
        <w:rPr>
          <w:rtl/>
        </w:rPr>
        <w:t>היושב</w:t>
      </w:r>
      <w:r w:rsidR="00957838">
        <w:rPr>
          <w:rtl/>
        </w:rPr>
        <w:t>-</w:t>
      </w:r>
      <w:r w:rsidRPr="00FC0E55">
        <w:rPr>
          <w:rtl/>
        </w:rPr>
        <w:t>ראש,</w:t>
      </w:r>
      <w:r w:rsidR="00957838">
        <w:rPr>
          <w:rtl/>
        </w:rPr>
        <w:t xml:space="preserve"> </w:t>
      </w:r>
      <w:r w:rsidRPr="00FC0E55">
        <w:rPr>
          <w:rtl/>
        </w:rPr>
        <w:t>ברצוני למחות על סדר הנואמים. על</w:t>
      </w:r>
      <w:r w:rsidR="00957838">
        <w:rPr>
          <w:rtl/>
        </w:rPr>
        <w:t>-</w:t>
      </w:r>
      <w:r w:rsidRPr="00FC0E55">
        <w:rPr>
          <w:rtl/>
        </w:rPr>
        <w:t>פי סדר</w:t>
      </w:r>
      <w:r w:rsidR="00957838">
        <w:rPr>
          <w:rtl/>
        </w:rPr>
        <w:t>-</w:t>
      </w:r>
      <w:r w:rsidRPr="00FC0E55">
        <w:rPr>
          <w:rtl/>
        </w:rPr>
        <w:t>היום הייתי צריך</w:t>
      </w:r>
      <w:r w:rsidR="00957838">
        <w:rPr>
          <w:rtl/>
        </w:rPr>
        <w:t xml:space="preserve"> </w:t>
      </w:r>
      <w:r w:rsidRPr="00FC0E55">
        <w:rPr>
          <w:rtl/>
        </w:rPr>
        <w:t>להיות</w:t>
      </w:r>
      <w:r w:rsidR="00957838">
        <w:rPr>
          <w:rtl/>
        </w:rPr>
        <w:t xml:space="preserve"> </w:t>
      </w:r>
      <w:r w:rsidRPr="00FC0E55">
        <w:rPr>
          <w:rtl/>
        </w:rPr>
        <w:t>הנואם השלישי.</w:t>
      </w:r>
      <w:r w:rsidR="00957838">
        <w:rPr>
          <w:rtl/>
        </w:rPr>
        <w:t xml:space="preserve"> </w:t>
      </w:r>
      <w:r w:rsidRPr="00FC0E55">
        <w:rPr>
          <w:rtl/>
        </w:rPr>
        <w:t>מחכה לי קבוצה גדולה מאוד של אורחים מחוץ</w:t>
      </w:r>
      <w:r w:rsidR="00957838">
        <w:rPr>
          <w:rtl/>
        </w:rPr>
        <w:t>-</w:t>
      </w:r>
      <w:r w:rsidRPr="00FC0E55">
        <w:rPr>
          <w:rtl/>
        </w:rPr>
        <w:t>לארץ. הכול תוכנן</w:t>
      </w:r>
      <w:r w:rsidR="00957838">
        <w:rPr>
          <w:rtl/>
        </w:rPr>
        <w:t xml:space="preserve"> </w:t>
      </w:r>
      <w:r w:rsidRPr="00FC0E55">
        <w:rPr>
          <w:rtl/>
        </w:rPr>
        <w:t>כדי שאצא בזמן, והנה אני מוצא, שמשום שסיעת מרצ לא היתה מיוצגת בזמן או לא נרשמה,</w:t>
      </w:r>
      <w:r w:rsidR="00957838">
        <w:rPr>
          <w:rtl/>
        </w:rPr>
        <w:t xml:space="preserve"> </w:t>
      </w:r>
      <w:r w:rsidRPr="00FC0E55">
        <w:rPr>
          <w:rtl/>
        </w:rPr>
        <w:t>הוזז</w:t>
      </w:r>
      <w:r w:rsidR="00957838">
        <w:rPr>
          <w:rtl/>
        </w:rPr>
        <w:t xml:space="preserve"> </w:t>
      </w:r>
      <w:r w:rsidRPr="00FC0E55">
        <w:rPr>
          <w:rtl/>
        </w:rPr>
        <w:t>התור</w:t>
      </w:r>
      <w:r w:rsidR="00957838">
        <w:rPr>
          <w:rtl/>
        </w:rPr>
        <w:t xml:space="preserve"> </w:t>
      </w:r>
      <w:r w:rsidRPr="00FC0E55">
        <w:rPr>
          <w:rtl/>
        </w:rPr>
        <w:t>שלי.</w:t>
      </w:r>
      <w:r w:rsidR="00957838">
        <w:rPr>
          <w:rtl/>
        </w:rPr>
        <w:t xml:space="preserve"> </w:t>
      </w:r>
      <w:r w:rsidRPr="00FC0E55">
        <w:rPr>
          <w:rtl/>
        </w:rPr>
        <w:t>בכל הזדמנות אחרת יכולתי לוותר, יכולתי להגיד: בבקשה. יש מקרים</w:t>
      </w:r>
      <w:r w:rsidR="00957838">
        <w:rPr>
          <w:rtl/>
        </w:rPr>
        <w:t xml:space="preserve"> </w:t>
      </w:r>
      <w:r w:rsidRPr="00FC0E55">
        <w:rPr>
          <w:rtl/>
        </w:rPr>
        <w:t>שאי</w:t>
      </w:r>
      <w:r w:rsidR="00957838">
        <w:rPr>
          <w:rtl/>
        </w:rPr>
        <w:t>-</w:t>
      </w:r>
      <w:r w:rsidRPr="00FC0E55">
        <w:rPr>
          <w:rtl/>
        </w:rPr>
        <w:t>אפשר לוותר. אני רוצה למחות על הזזת תורי.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ר' אדרי: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חבר</w:t>
      </w:r>
      <w:r w:rsidR="00957838">
        <w:rPr>
          <w:rtl/>
        </w:rPr>
        <w:t xml:space="preserve"> </w:t>
      </w:r>
      <w:r w:rsidRPr="00FC0E55">
        <w:rPr>
          <w:rtl/>
        </w:rPr>
        <w:t>הכנסת</w:t>
      </w:r>
      <w:r w:rsidR="00957838">
        <w:rPr>
          <w:rtl/>
        </w:rPr>
        <w:t xml:space="preserve"> </w:t>
      </w:r>
      <w:r w:rsidRPr="00FC0E55">
        <w:rPr>
          <w:rtl/>
        </w:rPr>
        <w:t>נחמן,</w:t>
      </w:r>
      <w:r w:rsidR="00957838">
        <w:rPr>
          <w:rtl/>
        </w:rPr>
        <w:t xml:space="preserve"> </w:t>
      </w:r>
      <w:r w:rsidRPr="00FC0E55">
        <w:rPr>
          <w:rtl/>
        </w:rPr>
        <w:t>לא</w:t>
      </w:r>
      <w:r w:rsidR="00957838">
        <w:rPr>
          <w:rtl/>
        </w:rPr>
        <w:t xml:space="preserve"> </w:t>
      </w:r>
      <w:r w:rsidRPr="00FC0E55">
        <w:rPr>
          <w:rtl/>
        </w:rPr>
        <w:t>הוזזת.</w:t>
      </w:r>
      <w:r w:rsidR="00957838">
        <w:rPr>
          <w:rtl/>
        </w:rPr>
        <w:t xml:space="preserve"> </w:t>
      </w:r>
      <w:r w:rsidRPr="00FC0E55">
        <w:rPr>
          <w:rtl/>
        </w:rPr>
        <w:t>לא היית במקום השלישי. יש כאן רשימה מסודרת</w:t>
      </w:r>
      <w:r w:rsidR="00957838">
        <w:rPr>
          <w:rtl/>
        </w:rPr>
        <w:t xml:space="preserve"> </w:t>
      </w:r>
      <w:r w:rsidRPr="00FC0E55">
        <w:rPr>
          <w:rtl/>
        </w:rPr>
        <w:t>והלכתי</w:t>
      </w:r>
      <w:r w:rsidR="00957838">
        <w:rPr>
          <w:rtl/>
        </w:rPr>
        <w:t xml:space="preserve"> </w:t>
      </w:r>
      <w:r w:rsidRPr="00FC0E55">
        <w:rPr>
          <w:rtl/>
        </w:rPr>
        <w:t>על</w:t>
      </w:r>
      <w:r w:rsidR="00957838">
        <w:rPr>
          <w:rtl/>
        </w:rPr>
        <w:t>-</w:t>
      </w:r>
      <w:r w:rsidRPr="00FC0E55">
        <w:rPr>
          <w:rtl/>
        </w:rPr>
        <w:t>פיה.</w:t>
      </w:r>
      <w:r w:rsidR="00957838">
        <w:rPr>
          <w:rtl/>
        </w:rPr>
        <w:t xml:space="preserve"> </w:t>
      </w:r>
      <w:r w:rsidRPr="00FC0E55">
        <w:rPr>
          <w:rtl/>
        </w:rPr>
        <w:t>היה</w:t>
      </w:r>
      <w:r w:rsidR="00957838">
        <w:rPr>
          <w:rtl/>
        </w:rPr>
        <w:t xml:space="preserve"> </w:t>
      </w:r>
      <w:r w:rsidRPr="00FC0E55">
        <w:rPr>
          <w:rtl/>
        </w:rPr>
        <w:t>חריג אחד: מאחר שיש הערב טקס ממלכתי, וחברת הכנסת לובלסקי</w:t>
      </w:r>
      <w:r w:rsidR="00957838">
        <w:rPr>
          <w:rtl/>
        </w:rPr>
        <w:t xml:space="preserve"> </w:t>
      </w:r>
      <w:r w:rsidRPr="00FC0E55">
        <w:rPr>
          <w:rtl/>
        </w:rPr>
        <w:t>צריכה לייצג את משרדה בטקס הזה, הקדמתי את תורה בסך הכול בחמש דקות.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רון נחמן (הליכוד):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לא אתווכח. יש רשימה ויש רשימה שנייה. כרגע אני מביע את מחאתי על כך.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לגופו</w:t>
      </w:r>
      <w:r w:rsidR="00957838">
        <w:rPr>
          <w:rtl/>
        </w:rPr>
        <w:t xml:space="preserve"> </w:t>
      </w:r>
      <w:r w:rsidRPr="00FC0E55">
        <w:rPr>
          <w:rtl/>
        </w:rPr>
        <w:t>של</w:t>
      </w:r>
      <w:r w:rsidR="00957838">
        <w:rPr>
          <w:rtl/>
        </w:rPr>
        <w:t xml:space="preserve"> </w:t>
      </w:r>
      <w:r w:rsidRPr="00FC0E55">
        <w:rPr>
          <w:rtl/>
        </w:rPr>
        <w:t>עניין,</w:t>
      </w:r>
      <w:r w:rsidR="00957838">
        <w:rPr>
          <w:rtl/>
        </w:rPr>
        <w:t xml:space="preserve"> </w:t>
      </w:r>
      <w:r w:rsidRPr="00FC0E55">
        <w:rPr>
          <w:rtl/>
        </w:rPr>
        <w:t>אדוני</w:t>
      </w:r>
      <w:r w:rsidR="00957838">
        <w:rPr>
          <w:rtl/>
        </w:rPr>
        <w:t xml:space="preserve"> </w:t>
      </w:r>
      <w:r w:rsidRPr="00FC0E55">
        <w:rPr>
          <w:rtl/>
        </w:rPr>
        <w:t>היושב</w:t>
      </w:r>
      <w:r w:rsidR="00957838">
        <w:rPr>
          <w:rtl/>
        </w:rPr>
        <w:t>-</w:t>
      </w:r>
      <w:r w:rsidRPr="00FC0E55">
        <w:rPr>
          <w:rtl/>
        </w:rPr>
        <w:t>ראש,</w:t>
      </w:r>
      <w:r w:rsidR="00957838">
        <w:rPr>
          <w:rtl/>
        </w:rPr>
        <w:t xml:space="preserve"> </w:t>
      </w:r>
      <w:r w:rsidRPr="00FC0E55">
        <w:rPr>
          <w:rtl/>
        </w:rPr>
        <w:t>כנסת נכבדה, שרת החינוך, אף שאמרת כי</w:t>
      </w:r>
      <w:r w:rsidR="00957838">
        <w:rPr>
          <w:rtl/>
        </w:rPr>
        <w:t xml:space="preserve"> </w:t>
      </w:r>
      <w:r w:rsidRPr="00FC0E55">
        <w:rPr>
          <w:rtl/>
        </w:rPr>
        <w:t>הנושא</w:t>
      </w:r>
      <w:r w:rsidR="00957838">
        <w:rPr>
          <w:rtl/>
        </w:rPr>
        <w:t xml:space="preserve"> </w:t>
      </w:r>
      <w:r w:rsidRPr="00FC0E55">
        <w:rPr>
          <w:rtl/>
        </w:rPr>
        <w:t>לא</w:t>
      </w:r>
      <w:r w:rsidR="00957838">
        <w:rPr>
          <w:rtl/>
        </w:rPr>
        <w:t xml:space="preserve"> </w:t>
      </w:r>
      <w:r w:rsidRPr="00FC0E55">
        <w:rPr>
          <w:rtl/>
        </w:rPr>
        <w:t>עלה</w:t>
      </w:r>
      <w:r w:rsidR="00957838">
        <w:rPr>
          <w:rtl/>
        </w:rPr>
        <w:t xml:space="preserve"> </w:t>
      </w:r>
      <w:r w:rsidRPr="00FC0E55">
        <w:rPr>
          <w:rtl/>
        </w:rPr>
        <w:t>על סדר</w:t>
      </w:r>
      <w:r w:rsidR="00957838">
        <w:rPr>
          <w:rtl/>
        </w:rPr>
        <w:t>-</w:t>
      </w:r>
      <w:r w:rsidRPr="00FC0E55">
        <w:rPr>
          <w:rtl/>
        </w:rPr>
        <w:t>היום כי עדיין אין לכאורה תוכנית</w:t>
      </w:r>
      <w:r w:rsidR="00957838">
        <w:rPr>
          <w:rtl/>
        </w:rPr>
        <w:t>-</w:t>
      </w:r>
      <w:r w:rsidRPr="00FC0E55">
        <w:rPr>
          <w:rtl/>
        </w:rPr>
        <w:t>שושני, אני מודיע לך מעל</w:t>
      </w:r>
      <w:r w:rsidR="00957838">
        <w:rPr>
          <w:rtl/>
        </w:rPr>
        <w:t xml:space="preserve"> </w:t>
      </w:r>
      <w:r w:rsidRPr="00FC0E55">
        <w:rPr>
          <w:rtl/>
        </w:rPr>
        <w:t>הבמה</w:t>
      </w:r>
      <w:r w:rsidR="00957838">
        <w:rPr>
          <w:rtl/>
        </w:rPr>
        <w:t xml:space="preserve"> </w:t>
      </w:r>
      <w:r w:rsidRPr="00FC0E55">
        <w:rPr>
          <w:rtl/>
        </w:rPr>
        <w:t>הזו:</w:t>
      </w:r>
      <w:r w:rsidR="00957838">
        <w:rPr>
          <w:rtl/>
        </w:rPr>
        <w:t xml:space="preserve"> </w:t>
      </w:r>
      <w:r w:rsidRPr="00FC0E55">
        <w:rPr>
          <w:rtl/>
        </w:rPr>
        <w:t>אעשה</w:t>
      </w:r>
      <w:r w:rsidR="00957838">
        <w:rPr>
          <w:rtl/>
        </w:rPr>
        <w:t xml:space="preserve"> </w:t>
      </w:r>
      <w:r w:rsidRPr="00FC0E55">
        <w:rPr>
          <w:rtl/>
        </w:rPr>
        <w:t>הכול</w:t>
      </w:r>
      <w:r w:rsidR="00957838">
        <w:rPr>
          <w:rtl/>
        </w:rPr>
        <w:t xml:space="preserve"> </w:t>
      </w:r>
      <w:r w:rsidRPr="00FC0E55">
        <w:rPr>
          <w:rtl/>
        </w:rPr>
        <w:t>כדי שתצליחי לקיים, לבסס וליישם את התוכנית הזו מהר ככל</w:t>
      </w:r>
      <w:r w:rsidR="00957838">
        <w:rPr>
          <w:rtl/>
        </w:rPr>
        <w:t xml:space="preserve"> </w:t>
      </w:r>
      <w:r w:rsidRPr="00FC0E55">
        <w:rPr>
          <w:rtl/>
        </w:rPr>
        <w:t>האפשר.</w:t>
      </w:r>
      <w:r w:rsidR="00957838">
        <w:rPr>
          <w:rtl/>
        </w:rPr>
        <w:t xml:space="preserve"> </w:t>
      </w:r>
      <w:r w:rsidRPr="00FC0E55">
        <w:rPr>
          <w:rtl/>
        </w:rPr>
        <w:t>אני</w:t>
      </w:r>
      <w:r w:rsidR="00957838">
        <w:rPr>
          <w:rtl/>
        </w:rPr>
        <w:t xml:space="preserve"> </w:t>
      </w:r>
      <w:r w:rsidRPr="00FC0E55">
        <w:rPr>
          <w:rtl/>
        </w:rPr>
        <w:t>אומר</w:t>
      </w:r>
      <w:r w:rsidR="00957838">
        <w:rPr>
          <w:rtl/>
        </w:rPr>
        <w:t xml:space="preserve"> </w:t>
      </w:r>
      <w:r w:rsidRPr="00FC0E55">
        <w:rPr>
          <w:rtl/>
        </w:rPr>
        <w:t>זאת</w:t>
      </w:r>
      <w:r w:rsidR="00957838">
        <w:rPr>
          <w:rtl/>
        </w:rPr>
        <w:t xml:space="preserve"> </w:t>
      </w:r>
      <w:r w:rsidRPr="00FC0E55">
        <w:rPr>
          <w:rtl/>
        </w:rPr>
        <w:t>לא</w:t>
      </w:r>
      <w:r w:rsidR="00957838">
        <w:rPr>
          <w:rtl/>
        </w:rPr>
        <w:t xml:space="preserve"> </w:t>
      </w:r>
      <w:r w:rsidRPr="00FC0E55">
        <w:rPr>
          <w:rtl/>
        </w:rPr>
        <w:t>כאיש קואליציה אלא כאיש אופוזיציה. אני מכיר את ד"ר</w:t>
      </w:r>
      <w:r w:rsidR="00957838">
        <w:rPr>
          <w:rtl/>
        </w:rPr>
        <w:t xml:space="preserve"> </w:t>
      </w:r>
      <w:r w:rsidRPr="00FC0E55">
        <w:rPr>
          <w:rtl/>
        </w:rPr>
        <w:t>שמשון</w:t>
      </w:r>
      <w:r w:rsidR="00957838">
        <w:rPr>
          <w:rtl/>
        </w:rPr>
        <w:t xml:space="preserve"> </w:t>
      </w:r>
      <w:r w:rsidRPr="00FC0E55">
        <w:rPr>
          <w:rtl/>
        </w:rPr>
        <w:t>שושני</w:t>
      </w:r>
      <w:r w:rsidR="00957838">
        <w:rPr>
          <w:rtl/>
        </w:rPr>
        <w:t xml:space="preserve"> </w:t>
      </w:r>
      <w:r w:rsidRPr="00FC0E55">
        <w:rPr>
          <w:rtl/>
        </w:rPr>
        <w:t>לא</w:t>
      </w:r>
      <w:r w:rsidR="00957838">
        <w:rPr>
          <w:rtl/>
        </w:rPr>
        <w:t xml:space="preserve"> </w:t>
      </w:r>
      <w:r w:rsidRPr="00FC0E55">
        <w:rPr>
          <w:rtl/>
        </w:rPr>
        <w:t>מהיום,</w:t>
      </w:r>
      <w:r w:rsidR="00957838">
        <w:rPr>
          <w:rtl/>
        </w:rPr>
        <w:t xml:space="preserve"> </w:t>
      </w:r>
      <w:r w:rsidRPr="00FC0E55">
        <w:rPr>
          <w:rtl/>
        </w:rPr>
        <w:t>אני מכיר את התוכנית שלו, ואני חושב שהיא תוכנית אמיצה</w:t>
      </w:r>
      <w:r w:rsidR="00957838">
        <w:rPr>
          <w:rtl/>
        </w:rPr>
        <w:t xml:space="preserve"> </w:t>
      </w:r>
      <w:r w:rsidRPr="00FC0E55">
        <w:rPr>
          <w:rtl/>
        </w:rPr>
        <w:t>ונכונה, אשר צריכה להיות מיושמת במדינת ישראל. אני מאחל לך מכל הלב שתצליחי לעשות</w:t>
      </w:r>
      <w:r w:rsidR="00957838">
        <w:rPr>
          <w:rtl/>
        </w:rPr>
        <w:t xml:space="preserve"> </w:t>
      </w:r>
      <w:r w:rsidRPr="00FC0E55">
        <w:rPr>
          <w:rtl/>
        </w:rPr>
        <w:t>את זה.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אני</w:t>
      </w:r>
      <w:r w:rsidR="00957838">
        <w:rPr>
          <w:rtl/>
        </w:rPr>
        <w:t xml:space="preserve"> </w:t>
      </w:r>
      <w:r w:rsidRPr="00FC0E55">
        <w:rPr>
          <w:rtl/>
        </w:rPr>
        <w:t>רוצה לשאול את חברת הכנסת דליה איציק, אשר מבקרת את התוכנית הזו, מדוע?</w:t>
      </w:r>
      <w:r w:rsidR="00957838">
        <w:rPr>
          <w:rtl/>
        </w:rPr>
        <w:t xml:space="preserve"> </w:t>
      </w:r>
      <w:r w:rsidRPr="00FC0E55">
        <w:rPr>
          <w:rtl/>
        </w:rPr>
        <w:t>מה</w:t>
      </w:r>
      <w:r w:rsidR="00957838">
        <w:rPr>
          <w:rtl/>
        </w:rPr>
        <w:t xml:space="preserve"> </w:t>
      </w:r>
      <w:r w:rsidRPr="00FC0E55">
        <w:rPr>
          <w:rtl/>
        </w:rPr>
        <w:t>קרה?</w:t>
      </w:r>
      <w:r w:rsidR="00957838">
        <w:rPr>
          <w:rtl/>
        </w:rPr>
        <w:t xml:space="preserve"> </w:t>
      </w:r>
      <w:r w:rsidRPr="00FC0E55">
        <w:rPr>
          <w:rtl/>
        </w:rPr>
        <w:t>האם אנו לא צריכים רפורמה? הכול בסדר? כראש רשות מקומית אני מודיע כאן</w:t>
      </w:r>
      <w:r w:rsidR="00957838">
        <w:rPr>
          <w:rtl/>
        </w:rPr>
        <w:t xml:space="preserve"> </w:t>
      </w:r>
      <w:r w:rsidRPr="00FC0E55">
        <w:rPr>
          <w:rtl/>
        </w:rPr>
        <w:t>באופן</w:t>
      </w:r>
      <w:r w:rsidR="00957838">
        <w:rPr>
          <w:rtl/>
        </w:rPr>
        <w:t xml:space="preserve"> </w:t>
      </w:r>
      <w:r w:rsidRPr="00FC0E55">
        <w:rPr>
          <w:rtl/>
        </w:rPr>
        <w:t>חד</w:t>
      </w:r>
      <w:r w:rsidR="00957838">
        <w:rPr>
          <w:rtl/>
        </w:rPr>
        <w:t>-</w:t>
      </w:r>
      <w:r w:rsidRPr="00FC0E55">
        <w:rPr>
          <w:rtl/>
        </w:rPr>
        <w:t>משמעי:</w:t>
      </w:r>
      <w:r w:rsidR="00957838">
        <w:rPr>
          <w:rtl/>
        </w:rPr>
        <w:t xml:space="preserve"> </w:t>
      </w:r>
      <w:r w:rsidRPr="00FC0E55">
        <w:rPr>
          <w:rtl/>
        </w:rPr>
        <w:t>אנו</w:t>
      </w:r>
      <w:r w:rsidR="00957838">
        <w:rPr>
          <w:rtl/>
        </w:rPr>
        <w:t xml:space="preserve"> </w:t>
      </w:r>
      <w:r w:rsidRPr="00FC0E55">
        <w:rPr>
          <w:rtl/>
        </w:rPr>
        <w:t>מטאטאים אל מתחת לשטיח את כל הפאשלות של מערכת החינוך.</w:t>
      </w:r>
    </w:p>
    <w:p w:rsidR="00957838" w:rsidRDefault="00957838" w:rsidP="00957838">
      <w:pPr>
        <w:rPr>
          <w:rtl/>
        </w:rPr>
      </w:pPr>
    </w:p>
    <w:p w:rsidR="00957838" w:rsidRDefault="00FC0E55" w:rsidP="00E161B2">
      <w:pPr>
        <w:rPr>
          <w:rtl/>
        </w:rPr>
      </w:pPr>
      <w:r w:rsidRPr="00FC0E55">
        <w:rPr>
          <w:rtl/>
        </w:rPr>
        <w:t>אומר יותר מזה, גברתי השרה, ברגע שאני רואה מי מתנגד לתוכנית הזו, אני מתחזק</w:t>
      </w:r>
      <w:r w:rsidR="00957838">
        <w:rPr>
          <w:rtl/>
        </w:rPr>
        <w:t xml:space="preserve"> </w:t>
      </w:r>
      <w:r w:rsidRPr="00FC0E55">
        <w:rPr>
          <w:rtl/>
        </w:rPr>
        <w:t>בדעתי</w:t>
      </w:r>
      <w:r w:rsidR="00957838">
        <w:rPr>
          <w:rtl/>
        </w:rPr>
        <w:t xml:space="preserve"> </w:t>
      </w:r>
      <w:r w:rsidRPr="00FC0E55">
        <w:rPr>
          <w:rtl/>
        </w:rPr>
        <w:t>שהיא</w:t>
      </w:r>
      <w:r w:rsidR="00957838">
        <w:rPr>
          <w:rtl/>
        </w:rPr>
        <w:t xml:space="preserve"> </w:t>
      </w:r>
      <w:r w:rsidRPr="00FC0E55">
        <w:rPr>
          <w:rtl/>
        </w:rPr>
        <w:t>נחוצה.</w:t>
      </w:r>
      <w:r w:rsidR="00957838">
        <w:rPr>
          <w:rtl/>
        </w:rPr>
        <w:t xml:space="preserve"> </w:t>
      </w:r>
      <w:r w:rsidRPr="00FC0E55">
        <w:rPr>
          <w:rtl/>
        </w:rPr>
        <w:t>מי</w:t>
      </w:r>
      <w:r w:rsidR="00957838">
        <w:rPr>
          <w:rtl/>
        </w:rPr>
        <w:t xml:space="preserve"> </w:t>
      </w:r>
      <w:r w:rsidRPr="00FC0E55">
        <w:rPr>
          <w:rtl/>
        </w:rPr>
        <w:t>מתנגד</w:t>
      </w:r>
      <w:r w:rsidR="00957838">
        <w:rPr>
          <w:rtl/>
        </w:rPr>
        <w:t xml:space="preserve"> </w:t>
      </w:r>
      <w:r w:rsidRPr="00FC0E55">
        <w:rPr>
          <w:rtl/>
        </w:rPr>
        <w:t xml:space="preserve">לה? </w:t>
      </w:r>
      <w:r w:rsidR="00957838">
        <w:rPr>
          <w:rtl/>
        </w:rPr>
        <w:t>–</w:t>
      </w:r>
      <w:r w:rsidRPr="00FC0E55">
        <w:rPr>
          <w:rtl/>
        </w:rPr>
        <w:t xml:space="preserve"> הסתדרות המורים. מי מתנגד? </w:t>
      </w:r>
      <w:r w:rsidR="00957838">
        <w:rPr>
          <w:rtl/>
        </w:rPr>
        <w:t>–</w:t>
      </w:r>
      <w:r w:rsidRPr="00FC0E55">
        <w:rPr>
          <w:rtl/>
        </w:rPr>
        <w:t xml:space="preserve"> אותן קבוצות</w:t>
      </w:r>
      <w:r w:rsidR="00957838">
        <w:rPr>
          <w:rtl/>
        </w:rPr>
        <w:t xml:space="preserve"> </w:t>
      </w:r>
      <w:r w:rsidRPr="00FC0E55">
        <w:rPr>
          <w:rtl/>
        </w:rPr>
        <w:t>היושבות</w:t>
      </w:r>
      <w:r w:rsidR="00957838">
        <w:rPr>
          <w:rtl/>
        </w:rPr>
        <w:t xml:space="preserve"> </w:t>
      </w:r>
      <w:r w:rsidRPr="00FC0E55">
        <w:rPr>
          <w:rtl/>
        </w:rPr>
        <w:t>במשרד החינוך ודוגלות בריכוזיות, בצנטרליזם, וזאת במדינה אשר רוצה להיות</w:t>
      </w:r>
      <w:r w:rsidR="00957838">
        <w:rPr>
          <w:rtl/>
        </w:rPr>
        <w:t xml:space="preserve"> </w:t>
      </w:r>
      <w:r w:rsidRPr="00FC0E55">
        <w:rPr>
          <w:rtl/>
        </w:rPr>
        <w:t>יותר</w:t>
      </w:r>
      <w:r w:rsidR="00957838">
        <w:rPr>
          <w:rtl/>
        </w:rPr>
        <w:t xml:space="preserve"> </w:t>
      </w:r>
      <w:r w:rsidRPr="00FC0E55">
        <w:rPr>
          <w:rtl/>
        </w:rPr>
        <w:t>פתוחה</w:t>
      </w:r>
      <w:r w:rsidR="00957838">
        <w:rPr>
          <w:rtl/>
        </w:rPr>
        <w:t xml:space="preserve"> </w:t>
      </w:r>
      <w:r w:rsidRPr="00FC0E55">
        <w:rPr>
          <w:rtl/>
        </w:rPr>
        <w:t>ולתת יותר אוטונומיה.</w:t>
      </w:r>
      <w:r w:rsidR="00957838">
        <w:rPr>
          <w:rtl/>
        </w:rPr>
        <w:t xml:space="preserve"> </w:t>
      </w:r>
      <w:r w:rsidRPr="00FC0E55">
        <w:rPr>
          <w:rtl/>
        </w:rPr>
        <w:t>אני ראש רשות מקומית, מהו הדיבור על כך שנבנה</w:t>
      </w:r>
      <w:r w:rsidR="00957838">
        <w:rPr>
          <w:rtl/>
        </w:rPr>
        <w:t xml:space="preserve"> </w:t>
      </w:r>
      <w:r w:rsidRPr="00FC0E55">
        <w:rPr>
          <w:rtl/>
        </w:rPr>
        <w:t>בתים, נבנה מבנים, אך לא נהיה אחראים למה שקורה בתחום השיפוט שלנו? מי אחראי לזה?</w:t>
      </w:r>
      <w:r w:rsidR="00957838">
        <w:rPr>
          <w:rtl/>
        </w:rPr>
        <w:t xml:space="preserve"> </w:t>
      </w:r>
      <w:r w:rsidRPr="00FC0E55">
        <w:rPr>
          <w:rtl/>
        </w:rPr>
        <w:t>פקיד</w:t>
      </w:r>
      <w:r w:rsidR="00957838">
        <w:rPr>
          <w:rtl/>
        </w:rPr>
        <w:t xml:space="preserve"> </w:t>
      </w:r>
      <w:r w:rsidRPr="00FC0E55">
        <w:rPr>
          <w:rtl/>
        </w:rPr>
        <w:t>שיושב</w:t>
      </w:r>
      <w:r w:rsidR="00957838">
        <w:rPr>
          <w:rtl/>
        </w:rPr>
        <w:t xml:space="preserve"> </w:t>
      </w:r>
      <w:r w:rsidRPr="00FC0E55">
        <w:rPr>
          <w:rtl/>
        </w:rPr>
        <w:t>באיזה</w:t>
      </w:r>
      <w:r w:rsidR="00957838">
        <w:rPr>
          <w:rtl/>
        </w:rPr>
        <w:t xml:space="preserve"> </w:t>
      </w:r>
      <w:r w:rsidRPr="00FC0E55">
        <w:rPr>
          <w:rtl/>
        </w:rPr>
        <w:t>מקום</w:t>
      </w:r>
      <w:r w:rsidR="00957838">
        <w:rPr>
          <w:rtl/>
        </w:rPr>
        <w:t xml:space="preserve"> </w:t>
      </w:r>
      <w:r w:rsidRPr="00FC0E55">
        <w:rPr>
          <w:rtl/>
        </w:rPr>
        <w:t>עם</w:t>
      </w:r>
      <w:r w:rsidR="00957838">
        <w:rPr>
          <w:rtl/>
        </w:rPr>
        <w:t xml:space="preserve"> </w:t>
      </w:r>
      <w:r w:rsidR="00E161B2" w:rsidRPr="00E161B2">
        <w:t>REMOTE-CONTROL</w:t>
      </w:r>
      <w:r w:rsidRPr="00FC0E55">
        <w:rPr>
          <w:rtl/>
        </w:rPr>
        <w:t>?</w:t>
      </w:r>
      <w:r w:rsidR="00957838">
        <w:rPr>
          <w:rtl/>
        </w:rPr>
        <w:t xml:space="preserve"> </w:t>
      </w:r>
      <w:r w:rsidRPr="00FC0E55">
        <w:rPr>
          <w:rtl/>
        </w:rPr>
        <w:t>מה</w:t>
      </w:r>
      <w:r w:rsidR="00957838">
        <w:rPr>
          <w:rtl/>
        </w:rPr>
        <w:t xml:space="preserve"> </w:t>
      </w:r>
      <w:r w:rsidRPr="00FC0E55">
        <w:rPr>
          <w:rtl/>
        </w:rPr>
        <w:t>זה</w:t>
      </w:r>
      <w:r w:rsidR="00957838">
        <w:rPr>
          <w:rtl/>
        </w:rPr>
        <w:t xml:space="preserve"> </w:t>
      </w:r>
      <w:r w:rsidRPr="00FC0E55">
        <w:rPr>
          <w:rtl/>
        </w:rPr>
        <w:t>אוטונומיה? רק אוטונומיה</w:t>
      </w:r>
      <w:r w:rsidR="00957838">
        <w:rPr>
          <w:rtl/>
        </w:rPr>
        <w:t xml:space="preserve"> </w:t>
      </w:r>
      <w:r w:rsidRPr="00FC0E55">
        <w:rPr>
          <w:rtl/>
        </w:rPr>
        <w:t>לפלשתינים?</w:t>
      </w:r>
      <w:r w:rsidR="00957838">
        <w:rPr>
          <w:rtl/>
        </w:rPr>
        <w:t xml:space="preserve"> </w:t>
      </w:r>
      <w:r w:rsidRPr="00FC0E55">
        <w:rPr>
          <w:rtl/>
        </w:rPr>
        <w:t>יש</w:t>
      </w:r>
      <w:r w:rsidR="00957838">
        <w:rPr>
          <w:rtl/>
        </w:rPr>
        <w:t xml:space="preserve"> </w:t>
      </w:r>
      <w:r w:rsidRPr="00FC0E55">
        <w:rPr>
          <w:rtl/>
        </w:rPr>
        <w:t>גם</w:t>
      </w:r>
      <w:r w:rsidR="00957838">
        <w:rPr>
          <w:rtl/>
        </w:rPr>
        <w:t xml:space="preserve"> </w:t>
      </w:r>
      <w:r w:rsidRPr="00FC0E55">
        <w:rPr>
          <w:rtl/>
        </w:rPr>
        <w:t>יהודים שצריכים קצת אוטונומיה, ויהודים בכל תחומי ארץ</w:t>
      </w:r>
      <w:r w:rsidR="00957838">
        <w:rPr>
          <w:rtl/>
        </w:rPr>
        <w:t>-</w:t>
      </w:r>
      <w:r w:rsidRPr="00FC0E55">
        <w:rPr>
          <w:rtl/>
        </w:rPr>
        <w:t>ישראל.</w:t>
      </w:r>
      <w:r w:rsidR="00957838">
        <w:rPr>
          <w:rtl/>
        </w:rPr>
        <w:t xml:space="preserve"> </w:t>
      </w:r>
      <w:r w:rsidRPr="00FC0E55">
        <w:rPr>
          <w:rtl/>
        </w:rPr>
        <w:t>לכן אני מברך על העניין הזה, שתוגדל ותוגבר האוטונומיה ותימנע הריכוזיות הזאת.</w:t>
      </w:r>
    </w:p>
    <w:p w:rsidR="00957838" w:rsidRDefault="00957838" w:rsidP="00957838">
      <w:pPr>
        <w:rPr>
          <w:rtl/>
        </w:rPr>
      </w:pPr>
    </w:p>
    <w:p w:rsidR="00957838" w:rsidRDefault="00FC0E55" w:rsidP="00215683">
      <w:pPr>
        <w:rPr>
          <w:rtl/>
        </w:rPr>
      </w:pPr>
      <w:r w:rsidRPr="00FC0E55">
        <w:rPr>
          <w:rtl/>
        </w:rPr>
        <w:t>דבר</w:t>
      </w:r>
      <w:r w:rsidR="00957838">
        <w:rPr>
          <w:rtl/>
        </w:rPr>
        <w:t xml:space="preserve"> </w:t>
      </w:r>
      <w:r w:rsidRPr="00FC0E55">
        <w:rPr>
          <w:rtl/>
        </w:rPr>
        <w:t>שני,</w:t>
      </w:r>
      <w:r w:rsidR="00957838">
        <w:rPr>
          <w:rtl/>
        </w:rPr>
        <w:t xml:space="preserve"> </w:t>
      </w:r>
      <w:r w:rsidRPr="00FC0E55">
        <w:rPr>
          <w:rtl/>
        </w:rPr>
        <w:t>האם</w:t>
      </w:r>
      <w:r w:rsidR="00957838">
        <w:rPr>
          <w:rtl/>
        </w:rPr>
        <w:t xml:space="preserve"> </w:t>
      </w:r>
      <w:r w:rsidRPr="00FC0E55">
        <w:rPr>
          <w:rtl/>
        </w:rPr>
        <w:t>החינוך</w:t>
      </w:r>
      <w:r w:rsidR="00957838">
        <w:rPr>
          <w:rtl/>
        </w:rPr>
        <w:t xml:space="preserve"> </w:t>
      </w:r>
      <w:r w:rsidRPr="00FC0E55">
        <w:rPr>
          <w:rtl/>
        </w:rPr>
        <w:t>נמצא</w:t>
      </w:r>
      <w:r w:rsidR="00957838">
        <w:rPr>
          <w:rtl/>
        </w:rPr>
        <w:t xml:space="preserve"> </w:t>
      </w:r>
      <w:r w:rsidRPr="00FC0E55">
        <w:rPr>
          <w:rtl/>
        </w:rPr>
        <w:t>רק</w:t>
      </w:r>
      <w:r w:rsidR="00957838">
        <w:rPr>
          <w:rtl/>
        </w:rPr>
        <w:t xml:space="preserve"> </w:t>
      </w:r>
      <w:r w:rsidRPr="00FC0E55">
        <w:rPr>
          <w:rtl/>
        </w:rPr>
        <w:t>בירושלים ובתל</w:t>
      </w:r>
      <w:r w:rsidR="00957838">
        <w:rPr>
          <w:rtl/>
        </w:rPr>
        <w:t>-</w:t>
      </w:r>
      <w:r w:rsidRPr="00FC0E55">
        <w:rPr>
          <w:rtl/>
        </w:rPr>
        <w:t>אביב? אין 240</w:t>
      </w:r>
      <w:r w:rsidR="00215683">
        <w:rPr>
          <w:rFonts w:hint="cs"/>
          <w:rtl/>
        </w:rPr>
        <w:t>-</w:t>
      </w:r>
      <w:r w:rsidRPr="00FC0E55">
        <w:rPr>
          <w:rtl/>
        </w:rPr>
        <w:t>230 יישובים</w:t>
      </w:r>
      <w:r w:rsidR="00957838">
        <w:rPr>
          <w:rtl/>
        </w:rPr>
        <w:t xml:space="preserve"> </w:t>
      </w:r>
      <w:r w:rsidRPr="00FC0E55">
        <w:rPr>
          <w:rtl/>
        </w:rPr>
        <w:t>נוספים</w:t>
      </w:r>
      <w:r w:rsidR="00957838">
        <w:rPr>
          <w:rtl/>
        </w:rPr>
        <w:t xml:space="preserve"> </w:t>
      </w:r>
      <w:r w:rsidRPr="00FC0E55">
        <w:rPr>
          <w:rtl/>
        </w:rPr>
        <w:t>במדינה?</w:t>
      </w:r>
      <w:r w:rsidR="00957838">
        <w:rPr>
          <w:rtl/>
        </w:rPr>
        <w:t xml:space="preserve"> </w:t>
      </w:r>
      <w:r w:rsidRPr="00FC0E55">
        <w:rPr>
          <w:rtl/>
        </w:rPr>
        <w:t>מה</w:t>
      </w:r>
      <w:r w:rsidR="00957838">
        <w:rPr>
          <w:rtl/>
        </w:rPr>
        <w:t xml:space="preserve"> </w:t>
      </w:r>
      <w:r w:rsidRPr="00FC0E55">
        <w:rPr>
          <w:rtl/>
        </w:rPr>
        <w:t>קורה</w:t>
      </w:r>
      <w:r w:rsidR="00957838">
        <w:rPr>
          <w:rtl/>
        </w:rPr>
        <w:t xml:space="preserve"> </w:t>
      </w:r>
      <w:r w:rsidRPr="00FC0E55">
        <w:rPr>
          <w:rtl/>
        </w:rPr>
        <w:t>כשיש</w:t>
      </w:r>
      <w:r w:rsidR="00957838">
        <w:rPr>
          <w:rtl/>
        </w:rPr>
        <w:t xml:space="preserve"> </w:t>
      </w:r>
      <w:r w:rsidRPr="00FC0E55">
        <w:rPr>
          <w:rtl/>
        </w:rPr>
        <w:t>רק</w:t>
      </w:r>
      <w:r w:rsidR="00957838">
        <w:rPr>
          <w:rtl/>
        </w:rPr>
        <w:t xml:space="preserve"> </w:t>
      </w:r>
      <w:r w:rsidRPr="00FC0E55">
        <w:rPr>
          <w:rtl/>
        </w:rPr>
        <w:t>בית</w:t>
      </w:r>
      <w:r w:rsidR="00957838">
        <w:rPr>
          <w:rtl/>
        </w:rPr>
        <w:t>-</w:t>
      </w:r>
      <w:r w:rsidRPr="00FC0E55">
        <w:rPr>
          <w:rtl/>
        </w:rPr>
        <w:t>ספר</w:t>
      </w:r>
      <w:r w:rsidR="00957838">
        <w:rPr>
          <w:rtl/>
        </w:rPr>
        <w:t xml:space="preserve"> </w:t>
      </w:r>
      <w:r w:rsidRPr="00FC0E55">
        <w:rPr>
          <w:rtl/>
        </w:rPr>
        <w:t>תיכון</w:t>
      </w:r>
      <w:r w:rsidR="00957838">
        <w:rPr>
          <w:rtl/>
        </w:rPr>
        <w:t xml:space="preserve"> </w:t>
      </w:r>
      <w:r w:rsidRPr="00FC0E55">
        <w:rPr>
          <w:rtl/>
        </w:rPr>
        <w:t>אחד ביישוב? ומה קורה כשיש</w:t>
      </w:r>
      <w:r w:rsidR="00957838">
        <w:rPr>
          <w:rtl/>
        </w:rPr>
        <w:t xml:space="preserve"> </w:t>
      </w:r>
      <w:r w:rsidRPr="00FC0E55">
        <w:rPr>
          <w:rtl/>
        </w:rPr>
        <w:t>בית</w:t>
      </w:r>
      <w:r w:rsidR="00957838">
        <w:rPr>
          <w:rtl/>
        </w:rPr>
        <w:t>-</w:t>
      </w:r>
      <w:r w:rsidRPr="00FC0E55">
        <w:rPr>
          <w:rtl/>
        </w:rPr>
        <w:t>ספר</w:t>
      </w:r>
      <w:r w:rsidR="00957838">
        <w:rPr>
          <w:rtl/>
        </w:rPr>
        <w:t xml:space="preserve"> </w:t>
      </w:r>
      <w:r w:rsidRPr="00FC0E55">
        <w:rPr>
          <w:rtl/>
        </w:rPr>
        <w:t>תיכון</w:t>
      </w:r>
      <w:r w:rsidR="00957838">
        <w:rPr>
          <w:rtl/>
        </w:rPr>
        <w:t xml:space="preserve"> </w:t>
      </w:r>
      <w:r w:rsidRPr="00FC0E55">
        <w:rPr>
          <w:rtl/>
        </w:rPr>
        <w:t>אחד</w:t>
      </w:r>
      <w:r w:rsidR="00957838">
        <w:rPr>
          <w:rtl/>
        </w:rPr>
        <w:t xml:space="preserve"> </w:t>
      </w:r>
      <w:r w:rsidRPr="00FC0E55">
        <w:rPr>
          <w:rtl/>
        </w:rPr>
        <w:t>לכמה</w:t>
      </w:r>
      <w:r w:rsidR="00957838">
        <w:rPr>
          <w:rtl/>
        </w:rPr>
        <w:t xml:space="preserve"> </w:t>
      </w:r>
      <w:r w:rsidRPr="00FC0E55">
        <w:rPr>
          <w:rtl/>
        </w:rPr>
        <w:t>יישובים?</w:t>
      </w:r>
      <w:r w:rsidR="00957838">
        <w:rPr>
          <w:rtl/>
        </w:rPr>
        <w:t xml:space="preserve"> </w:t>
      </w:r>
      <w:r w:rsidRPr="00FC0E55">
        <w:rPr>
          <w:rtl/>
        </w:rPr>
        <w:t>האם</w:t>
      </w:r>
      <w:r w:rsidR="00957838">
        <w:rPr>
          <w:rtl/>
        </w:rPr>
        <w:t xml:space="preserve"> </w:t>
      </w:r>
      <w:r w:rsidRPr="00FC0E55">
        <w:rPr>
          <w:rtl/>
        </w:rPr>
        <w:t>כל</w:t>
      </w:r>
      <w:r w:rsidR="00957838">
        <w:rPr>
          <w:rtl/>
        </w:rPr>
        <w:t xml:space="preserve"> </w:t>
      </w:r>
      <w:r w:rsidRPr="00FC0E55">
        <w:rPr>
          <w:rtl/>
        </w:rPr>
        <w:t>המדינה היא חתך של תל</w:t>
      </w:r>
      <w:r w:rsidR="00957838">
        <w:rPr>
          <w:rtl/>
        </w:rPr>
        <w:t>-</w:t>
      </w:r>
      <w:r w:rsidRPr="00FC0E55">
        <w:rPr>
          <w:rtl/>
        </w:rPr>
        <w:t>אביב, צפוני</w:t>
      </w:r>
      <w:r w:rsidR="00957838">
        <w:rPr>
          <w:rtl/>
        </w:rPr>
        <w:t xml:space="preserve"> </w:t>
      </w:r>
      <w:r w:rsidRPr="00FC0E55">
        <w:rPr>
          <w:rtl/>
        </w:rPr>
        <w:t>ודרומי?</w:t>
      </w:r>
      <w:r w:rsidR="00957838">
        <w:rPr>
          <w:rtl/>
        </w:rPr>
        <w:t xml:space="preserve"> </w:t>
      </w:r>
      <w:r w:rsidRPr="00FC0E55">
        <w:rPr>
          <w:rtl/>
        </w:rPr>
        <w:t>אולי</w:t>
      </w:r>
      <w:r w:rsidR="00957838">
        <w:rPr>
          <w:rtl/>
        </w:rPr>
        <w:t xml:space="preserve"> </w:t>
      </w:r>
      <w:r w:rsidRPr="00FC0E55">
        <w:rPr>
          <w:rtl/>
        </w:rPr>
        <w:t>יש</w:t>
      </w:r>
      <w:r w:rsidR="00957838">
        <w:rPr>
          <w:rtl/>
        </w:rPr>
        <w:t xml:space="preserve"> </w:t>
      </w:r>
      <w:r w:rsidRPr="00FC0E55">
        <w:rPr>
          <w:rtl/>
        </w:rPr>
        <w:t>עוד</w:t>
      </w:r>
      <w:r w:rsidR="00957838">
        <w:rPr>
          <w:rtl/>
        </w:rPr>
        <w:t xml:space="preserve"> </w:t>
      </w:r>
      <w:r w:rsidRPr="00FC0E55">
        <w:rPr>
          <w:rtl/>
        </w:rPr>
        <w:t>צפוני</w:t>
      </w:r>
      <w:r w:rsidR="00957838">
        <w:rPr>
          <w:rtl/>
        </w:rPr>
        <w:t xml:space="preserve"> </w:t>
      </w:r>
      <w:r w:rsidRPr="00FC0E55">
        <w:rPr>
          <w:rtl/>
        </w:rPr>
        <w:t>בצפון</w:t>
      </w:r>
      <w:r w:rsidR="00957838">
        <w:rPr>
          <w:rtl/>
        </w:rPr>
        <w:t xml:space="preserve"> </w:t>
      </w:r>
      <w:r w:rsidRPr="00FC0E55">
        <w:rPr>
          <w:rtl/>
        </w:rPr>
        <w:t>ודרומי גם בדרום המדינה ובמזרחה? איזה מין</w:t>
      </w:r>
      <w:r w:rsidR="00957838">
        <w:rPr>
          <w:rtl/>
        </w:rPr>
        <w:t xml:space="preserve"> </w:t>
      </w:r>
      <w:r w:rsidRPr="00FC0E55">
        <w:rPr>
          <w:rtl/>
        </w:rPr>
        <w:t>דברים</w:t>
      </w:r>
      <w:r w:rsidR="00957838">
        <w:rPr>
          <w:rtl/>
        </w:rPr>
        <w:t xml:space="preserve"> </w:t>
      </w:r>
      <w:r w:rsidRPr="00FC0E55">
        <w:rPr>
          <w:rtl/>
        </w:rPr>
        <w:t>אלו, שכל מה שנכון למקטע אחד הוא טוב למקטע שני? בלתי אפשרי לגשת כך לנושא</w:t>
      </w:r>
      <w:r w:rsidR="00957838">
        <w:rPr>
          <w:rtl/>
        </w:rPr>
        <w:t xml:space="preserve"> </w:t>
      </w:r>
      <w:r w:rsidRPr="00FC0E55">
        <w:rPr>
          <w:rtl/>
        </w:rPr>
        <w:t>החינוך,</w:t>
      </w:r>
      <w:r w:rsidR="00957838">
        <w:rPr>
          <w:rtl/>
        </w:rPr>
        <w:t xml:space="preserve"> </w:t>
      </w:r>
      <w:r w:rsidRPr="00FC0E55">
        <w:rPr>
          <w:rtl/>
        </w:rPr>
        <w:t>וצר</w:t>
      </w:r>
      <w:r w:rsidR="00957838">
        <w:rPr>
          <w:rtl/>
        </w:rPr>
        <w:t xml:space="preserve"> </w:t>
      </w:r>
      <w:r w:rsidRPr="00FC0E55">
        <w:rPr>
          <w:rtl/>
        </w:rPr>
        <w:t>לי שאנשים המגדירים את עצמם כמומחים לחינוך אולי לא רואים את ההיבט</w:t>
      </w:r>
      <w:r w:rsidR="00957838">
        <w:rPr>
          <w:rtl/>
        </w:rPr>
        <w:t xml:space="preserve"> </w:t>
      </w:r>
      <w:r w:rsidRPr="00FC0E55">
        <w:rPr>
          <w:rtl/>
        </w:rPr>
        <w:t>הכללי.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חינוך</w:t>
      </w:r>
      <w:r w:rsidR="00957838">
        <w:rPr>
          <w:rtl/>
        </w:rPr>
        <w:t xml:space="preserve"> </w:t>
      </w:r>
      <w:r w:rsidRPr="00FC0E55">
        <w:rPr>
          <w:rtl/>
        </w:rPr>
        <w:t>למצוינות.</w:t>
      </w:r>
      <w:r w:rsidR="00957838">
        <w:rPr>
          <w:rtl/>
        </w:rPr>
        <w:t xml:space="preserve"> </w:t>
      </w:r>
      <w:r w:rsidRPr="00FC0E55">
        <w:rPr>
          <w:rtl/>
        </w:rPr>
        <w:t>הייתי</w:t>
      </w:r>
      <w:r w:rsidR="00957838">
        <w:rPr>
          <w:rtl/>
        </w:rPr>
        <w:t xml:space="preserve"> </w:t>
      </w:r>
      <w:r w:rsidRPr="00FC0E55">
        <w:rPr>
          <w:rtl/>
        </w:rPr>
        <w:t>בארצות</w:t>
      </w:r>
      <w:r w:rsidR="00957838">
        <w:rPr>
          <w:rtl/>
        </w:rPr>
        <w:t>-</w:t>
      </w:r>
      <w:r w:rsidRPr="00FC0E55">
        <w:rPr>
          <w:rtl/>
        </w:rPr>
        <w:t>הברית,</w:t>
      </w:r>
      <w:r w:rsidR="00957838">
        <w:rPr>
          <w:rtl/>
        </w:rPr>
        <w:t xml:space="preserve"> </w:t>
      </w:r>
      <w:r w:rsidRPr="00FC0E55">
        <w:rPr>
          <w:rtl/>
        </w:rPr>
        <w:t>ביקרתי</w:t>
      </w:r>
      <w:r w:rsidR="00957838">
        <w:rPr>
          <w:rtl/>
        </w:rPr>
        <w:t xml:space="preserve"> </w:t>
      </w:r>
      <w:r w:rsidRPr="00FC0E55">
        <w:rPr>
          <w:rtl/>
        </w:rPr>
        <w:t>במוסדות,</w:t>
      </w:r>
      <w:r w:rsidR="00957838">
        <w:rPr>
          <w:rtl/>
        </w:rPr>
        <w:t xml:space="preserve"> </w:t>
      </w:r>
      <w:r w:rsidRPr="00FC0E55">
        <w:rPr>
          <w:rtl/>
        </w:rPr>
        <w:t>ביקרתי</w:t>
      </w:r>
      <w:r w:rsidR="00957838">
        <w:rPr>
          <w:rtl/>
        </w:rPr>
        <w:t xml:space="preserve"> </w:t>
      </w:r>
      <w:r w:rsidRPr="00FC0E55">
        <w:rPr>
          <w:rtl/>
        </w:rPr>
        <w:t>בקרנות</w:t>
      </w:r>
      <w:r w:rsidR="00957838">
        <w:rPr>
          <w:rtl/>
        </w:rPr>
        <w:t xml:space="preserve"> </w:t>
      </w:r>
      <w:r w:rsidRPr="00FC0E55">
        <w:rPr>
          <w:rtl/>
        </w:rPr>
        <w:t>שמתקצבות</w:t>
      </w:r>
      <w:r w:rsidR="00957838">
        <w:rPr>
          <w:rtl/>
        </w:rPr>
        <w:t xml:space="preserve"> </w:t>
      </w:r>
      <w:r w:rsidRPr="00FC0E55">
        <w:rPr>
          <w:rtl/>
        </w:rPr>
        <w:t>ומממנות</w:t>
      </w:r>
      <w:r w:rsidR="00957838">
        <w:rPr>
          <w:rtl/>
        </w:rPr>
        <w:t xml:space="preserve"> </w:t>
      </w:r>
      <w:r w:rsidRPr="00FC0E55">
        <w:rPr>
          <w:rtl/>
        </w:rPr>
        <w:t>מצוינות</w:t>
      </w:r>
      <w:r w:rsidR="00957838">
        <w:rPr>
          <w:rtl/>
        </w:rPr>
        <w:t xml:space="preserve"> </w:t>
      </w:r>
      <w:r w:rsidRPr="00FC0E55">
        <w:rPr>
          <w:rtl/>
        </w:rPr>
        <w:t>לא</w:t>
      </w:r>
      <w:r w:rsidR="00957838">
        <w:rPr>
          <w:rtl/>
        </w:rPr>
        <w:t xml:space="preserve"> </w:t>
      </w:r>
      <w:r w:rsidRPr="00FC0E55">
        <w:rPr>
          <w:rtl/>
        </w:rPr>
        <w:t>רק</w:t>
      </w:r>
      <w:r w:rsidR="00957838">
        <w:rPr>
          <w:rtl/>
        </w:rPr>
        <w:t xml:space="preserve"> </w:t>
      </w:r>
      <w:r w:rsidRPr="00FC0E55">
        <w:rPr>
          <w:rtl/>
        </w:rPr>
        <w:t>של</w:t>
      </w:r>
      <w:r w:rsidR="00957838">
        <w:rPr>
          <w:rtl/>
        </w:rPr>
        <w:t xml:space="preserve"> </w:t>
      </w:r>
      <w:r w:rsidRPr="00FC0E55">
        <w:rPr>
          <w:rtl/>
        </w:rPr>
        <w:t>תלמידים,</w:t>
      </w:r>
      <w:r w:rsidR="00957838">
        <w:rPr>
          <w:rtl/>
        </w:rPr>
        <w:t xml:space="preserve"> </w:t>
      </w:r>
      <w:r w:rsidRPr="00FC0E55">
        <w:rPr>
          <w:rtl/>
        </w:rPr>
        <w:t>גם של מורים, כי מי שיוביל את</w:t>
      </w:r>
      <w:r w:rsidR="00957838">
        <w:rPr>
          <w:rtl/>
        </w:rPr>
        <w:t xml:space="preserve"> </w:t>
      </w:r>
      <w:r w:rsidRPr="00FC0E55">
        <w:rPr>
          <w:rtl/>
        </w:rPr>
        <w:t>החינוך</w:t>
      </w:r>
      <w:r w:rsidR="00957838">
        <w:rPr>
          <w:rtl/>
        </w:rPr>
        <w:t xml:space="preserve"> </w:t>
      </w:r>
      <w:r w:rsidRPr="00FC0E55">
        <w:rPr>
          <w:rtl/>
        </w:rPr>
        <w:t>יהיה</w:t>
      </w:r>
      <w:r w:rsidR="00957838">
        <w:rPr>
          <w:rtl/>
        </w:rPr>
        <w:t xml:space="preserve"> </w:t>
      </w:r>
      <w:r w:rsidRPr="00FC0E55">
        <w:rPr>
          <w:rtl/>
        </w:rPr>
        <w:t>המורה.</w:t>
      </w:r>
      <w:r w:rsidR="00957838">
        <w:rPr>
          <w:rtl/>
        </w:rPr>
        <w:t xml:space="preserve"> </w:t>
      </w:r>
      <w:r w:rsidRPr="00FC0E55">
        <w:rPr>
          <w:rtl/>
        </w:rPr>
        <w:t>כמה</w:t>
      </w:r>
      <w:r w:rsidR="00957838">
        <w:rPr>
          <w:rtl/>
        </w:rPr>
        <w:t xml:space="preserve"> </w:t>
      </w:r>
      <w:r w:rsidRPr="00FC0E55">
        <w:rPr>
          <w:rtl/>
        </w:rPr>
        <w:t>פעמים ההורים לא יודעים מה קורה בבית</w:t>
      </w:r>
      <w:r w:rsidR="00957838">
        <w:rPr>
          <w:rtl/>
        </w:rPr>
        <w:t>-</w:t>
      </w:r>
      <w:r w:rsidRPr="00FC0E55">
        <w:rPr>
          <w:rtl/>
        </w:rPr>
        <w:t>הספר? כמה פעמים</w:t>
      </w:r>
      <w:r w:rsidR="00957838">
        <w:rPr>
          <w:rtl/>
        </w:rPr>
        <w:t xml:space="preserve"> </w:t>
      </w:r>
      <w:r w:rsidRPr="00FC0E55">
        <w:rPr>
          <w:rtl/>
        </w:rPr>
        <w:t>ההורים</w:t>
      </w:r>
      <w:r w:rsidR="00957838">
        <w:rPr>
          <w:rtl/>
        </w:rPr>
        <w:t xml:space="preserve"> </w:t>
      </w:r>
      <w:r w:rsidRPr="00FC0E55">
        <w:rPr>
          <w:rtl/>
        </w:rPr>
        <w:t>לא</w:t>
      </w:r>
      <w:r w:rsidR="00957838">
        <w:rPr>
          <w:rtl/>
        </w:rPr>
        <w:t xml:space="preserve"> </w:t>
      </w:r>
      <w:r w:rsidRPr="00FC0E55">
        <w:rPr>
          <w:rtl/>
        </w:rPr>
        <w:t>רוצים להתערב במה שנעשה בבית</w:t>
      </w:r>
      <w:r w:rsidR="00957838">
        <w:rPr>
          <w:rtl/>
        </w:rPr>
        <w:t>-</w:t>
      </w:r>
      <w:r w:rsidRPr="00FC0E55">
        <w:rPr>
          <w:rtl/>
        </w:rPr>
        <w:t>הספר? לכן אני מדבר על הנושא של מצוינות</w:t>
      </w:r>
      <w:r w:rsidR="00957838">
        <w:rPr>
          <w:rtl/>
        </w:rPr>
        <w:t xml:space="preserve"> </w:t>
      </w:r>
      <w:r w:rsidRPr="00FC0E55">
        <w:rPr>
          <w:rtl/>
        </w:rPr>
        <w:t>כדבר שיגרור אתו את כל המחנה.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למה מתנגד הממסד? מזכיר הסתדרות המורים ולבר תקף בעיתונות את התוכנית. למה?</w:t>
      </w:r>
      <w:r w:rsidR="00957838">
        <w:rPr>
          <w:rtl/>
        </w:rPr>
        <w:t xml:space="preserve"> </w:t>
      </w:r>
      <w:r w:rsidRPr="00FC0E55">
        <w:rPr>
          <w:rtl/>
        </w:rPr>
        <w:t>כיוון</w:t>
      </w:r>
      <w:r w:rsidR="00957838">
        <w:rPr>
          <w:rtl/>
        </w:rPr>
        <w:t xml:space="preserve"> </w:t>
      </w:r>
      <w:r w:rsidRPr="00FC0E55">
        <w:rPr>
          <w:rtl/>
        </w:rPr>
        <w:t>שמרחיבים</w:t>
      </w:r>
      <w:r w:rsidR="00957838">
        <w:rPr>
          <w:rtl/>
        </w:rPr>
        <w:t xml:space="preserve"> </w:t>
      </w:r>
      <w:r w:rsidRPr="00FC0E55">
        <w:rPr>
          <w:rtl/>
        </w:rPr>
        <w:t>את</w:t>
      </w:r>
      <w:r w:rsidR="00957838">
        <w:rPr>
          <w:rtl/>
        </w:rPr>
        <w:t xml:space="preserve"> </w:t>
      </w:r>
      <w:r w:rsidRPr="00FC0E55">
        <w:rPr>
          <w:rtl/>
        </w:rPr>
        <w:t>החטיבה</w:t>
      </w:r>
      <w:r w:rsidR="00957838">
        <w:rPr>
          <w:rtl/>
        </w:rPr>
        <w:t xml:space="preserve"> </w:t>
      </w:r>
      <w:r w:rsidRPr="00FC0E55">
        <w:rPr>
          <w:rtl/>
        </w:rPr>
        <w:t>הצעירה? אני מודיע לך, ביישוב שלי הפעלנו את זה כדי</w:t>
      </w:r>
      <w:r w:rsidR="00957838">
        <w:rPr>
          <w:rtl/>
        </w:rPr>
        <w:t xml:space="preserve"> </w:t>
      </w:r>
      <w:r w:rsidRPr="00FC0E55">
        <w:rPr>
          <w:rtl/>
        </w:rPr>
        <w:t>להרחיב</w:t>
      </w:r>
      <w:r w:rsidR="00957838">
        <w:rPr>
          <w:rtl/>
        </w:rPr>
        <w:t xml:space="preserve"> </w:t>
      </w:r>
      <w:r w:rsidRPr="00FC0E55">
        <w:rPr>
          <w:rtl/>
        </w:rPr>
        <w:t>את</w:t>
      </w:r>
      <w:r w:rsidR="00957838">
        <w:rPr>
          <w:rtl/>
        </w:rPr>
        <w:t xml:space="preserve"> </w:t>
      </w:r>
      <w:r w:rsidRPr="00FC0E55">
        <w:rPr>
          <w:rtl/>
        </w:rPr>
        <w:t>החטיבה</w:t>
      </w:r>
      <w:r w:rsidR="00957838">
        <w:rPr>
          <w:rtl/>
        </w:rPr>
        <w:t xml:space="preserve"> </w:t>
      </w:r>
      <w:r w:rsidRPr="00FC0E55">
        <w:rPr>
          <w:rtl/>
        </w:rPr>
        <w:t xml:space="preserve">הצעירה ולעשות </w:t>
      </w:r>
      <w:r w:rsidRPr="00FC0E55">
        <w:t>OVERLAPPING</w:t>
      </w:r>
      <w:r w:rsidRPr="00FC0E55">
        <w:rPr>
          <w:rtl/>
        </w:rPr>
        <w:t xml:space="preserve"> של גיל המעון וגן</w:t>
      </w:r>
      <w:r w:rsidR="00957838">
        <w:rPr>
          <w:rtl/>
        </w:rPr>
        <w:t>-</w:t>
      </w:r>
      <w:r w:rsidRPr="00FC0E55">
        <w:rPr>
          <w:rtl/>
        </w:rPr>
        <w:t>הילדים מצד אחד,</w:t>
      </w:r>
      <w:r w:rsidR="00957838">
        <w:rPr>
          <w:rtl/>
        </w:rPr>
        <w:t xml:space="preserve"> </w:t>
      </w:r>
      <w:r w:rsidRPr="00FC0E55">
        <w:rPr>
          <w:rtl/>
        </w:rPr>
        <w:t>ו</w:t>
      </w:r>
      <w:r w:rsidR="00957838">
        <w:rPr>
          <w:rtl/>
        </w:rPr>
        <w:t>-</w:t>
      </w:r>
      <w:r w:rsidRPr="00FC0E55">
        <w:t>OVERLAPPING</w:t>
      </w:r>
      <w:r w:rsidR="00957838">
        <w:rPr>
          <w:rtl/>
        </w:rPr>
        <w:t xml:space="preserve"> </w:t>
      </w:r>
      <w:r w:rsidRPr="00FC0E55">
        <w:rPr>
          <w:rtl/>
        </w:rPr>
        <w:t>של</w:t>
      </w:r>
      <w:r w:rsidR="00957838">
        <w:rPr>
          <w:rtl/>
        </w:rPr>
        <w:t xml:space="preserve"> </w:t>
      </w:r>
      <w:r w:rsidRPr="00FC0E55">
        <w:rPr>
          <w:rtl/>
        </w:rPr>
        <w:t>גן</w:t>
      </w:r>
      <w:r w:rsidR="00957838">
        <w:rPr>
          <w:rtl/>
        </w:rPr>
        <w:t>-</w:t>
      </w:r>
      <w:r w:rsidRPr="00FC0E55">
        <w:rPr>
          <w:rtl/>
        </w:rPr>
        <w:t xml:space="preserve">הילדים וכיתה א'. ועוד </w:t>
      </w:r>
      <w:r w:rsidRPr="00FC0E55">
        <w:t>OVERLAPPING</w:t>
      </w:r>
      <w:r w:rsidRPr="00FC0E55">
        <w:rPr>
          <w:rtl/>
        </w:rPr>
        <w:t xml:space="preserve"> של כיתה ו' כדי שייכנסו</w:t>
      </w:r>
      <w:r w:rsidR="00957838">
        <w:rPr>
          <w:rtl/>
        </w:rPr>
        <w:t xml:space="preserve"> </w:t>
      </w:r>
      <w:r w:rsidRPr="00FC0E55">
        <w:rPr>
          <w:rtl/>
        </w:rPr>
        <w:t>לחטיבה בכיתה ז'. אלו הנקודות שהן קריטיות במעברים.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שרת החינוך והתרבות ש' אלוני: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יש</w:t>
      </w:r>
      <w:r w:rsidR="00957838">
        <w:rPr>
          <w:rtl/>
        </w:rPr>
        <w:t xml:space="preserve"> </w:t>
      </w:r>
      <w:r w:rsidRPr="00FC0E55">
        <w:rPr>
          <w:rtl/>
        </w:rPr>
        <w:t>86</w:t>
      </w:r>
      <w:r w:rsidR="00957838">
        <w:rPr>
          <w:rtl/>
        </w:rPr>
        <w:t xml:space="preserve"> </w:t>
      </w:r>
      <w:r w:rsidRPr="00FC0E55">
        <w:rPr>
          <w:rtl/>
        </w:rPr>
        <w:t>חטיבות</w:t>
      </w:r>
      <w:r w:rsidR="00957838">
        <w:rPr>
          <w:rtl/>
        </w:rPr>
        <w:t xml:space="preserve"> </w:t>
      </w:r>
      <w:r w:rsidRPr="00FC0E55">
        <w:rPr>
          <w:rtl/>
        </w:rPr>
        <w:t>סדירות</w:t>
      </w:r>
      <w:r w:rsidR="00957838">
        <w:rPr>
          <w:rtl/>
        </w:rPr>
        <w:t xml:space="preserve"> – 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יש נקודה שהיתה בה אי</w:t>
      </w:r>
      <w:r w:rsidR="00957838">
        <w:rPr>
          <w:rtl/>
        </w:rPr>
        <w:t>-</w:t>
      </w:r>
      <w:r w:rsidRPr="00FC0E55">
        <w:rPr>
          <w:rtl/>
        </w:rPr>
        <w:t>הבנה. שושני לא התכוון</w:t>
      </w:r>
      <w:r w:rsidR="00957838">
        <w:rPr>
          <w:rtl/>
        </w:rPr>
        <w:t xml:space="preserve"> </w:t>
      </w:r>
      <w:r w:rsidRPr="00FC0E55">
        <w:rPr>
          <w:rtl/>
        </w:rPr>
        <w:t xml:space="preserve">שחייבים ללמד אותם קרוא וכתוב, אלא ללמד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ואנחנו בעד ללמד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רון נחמן (הליכוד):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גברתי השרה, אני לא נכנס בדיון של חמש דקות לכל הצדדים. אני חושב שזו עבודתה</w:t>
      </w:r>
      <w:r w:rsidR="00957838">
        <w:rPr>
          <w:rtl/>
        </w:rPr>
        <w:t xml:space="preserve"> </w:t>
      </w:r>
      <w:r w:rsidRPr="00FC0E55">
        <w:rPr>
          <w:rtl/>
        </w:rPr>
        <w:t>של</w:t>
      </w:r>
      <w:r w:rsidR="00957838">
        <w:rPr>
          <w:rtl/>
        </w:rPr>
        <w:t xml:space="preserve"> </w:t>
      </w:r>
      <w:r w:rsidRPr="00FC0E55">
        <w:rPr>
          <w:rtl/>
        </w:rPr>
        <w:t>ועדת החינוך או ועדה אחרת של מומחים שתדון בכך. אני אשמח לתרום מניסיוני כראש</w:t>
      </w:r>
      <w:r w:rsidR="00957838">
        <w:rPr>
          <w:rtl/>
        </w:rPr>
        <w:t xml:space="preserve"> </w:t>
      </w:r>
      <w:r w:rsidRPr="00FC0E55">
        <w:rPr>
          <w:rtl/>
        </w:rPr>
        <w:t>רשות</w:t>
      </w:r>
      <w:r w:rsidR="00957838">
        <w:rPr>
          <w:rtl/>
        </w:rPr>
        <w:t xml:space="preserve"> </w:t>
      </w:r>
      <w:r w:rsidRPr="00FC0E55">
        <w:rPr>
          <w:rtl/>
        </w:rPr>
        <w:t>מקומית.</w:t>
      </w:r>
      <w:r w:rsidR="00957838">
        <w:rPr>
          <w:rtl/>
        </w:rPr>
        <w:t xml:space="preserve"> </w:t>
      </w:r>
      <w:r w:rsidRPr="00FC0E55">
        <w:rPr>
          <w:rtl/>
        </w:rPr>
        <w:t>אבל,</w:t>
      </w:r>
      <w:r w:rsidR="00957838">
        <w:rPr>
          <w:rtl/>
        </w:rPr>
        <w:t xml:space="preserve"> </w:t>
      </w:r>
      <w:r w:rsidRPr="00FC0E55">
        <w:rPr>
          <w:rtl/>
        </w:rPr>
        <w:t>קודם</w:t>
      </w:r>
      <w:r w:rsidR="00957838">
        <w:rPr>
          <w:rtl/>
        </w:rPr>
        <w:t xml:space="preserve"> </w:t>
      </w:r>
      <w:r w:rsidRPr="00FC0E55">
        <w:rPr>
          <w:rtl/>
        </w:rPr>
        <w:t>כול צריך להתווכח על העיקרון, והעיקרון הוא האם אנחנו</w:t>
      </w:r>
      <w:r w:rsidR="00957838">
        <w:rPr>
          <w:rtl/>
        </w:rPr>
        <w:t xml:space="preserve"> </w:t>
      </w:r>
      <w:r w:rsidRPr="00FC0E55">
        <w:rPr>
          <w:rtl/>
        </w:rPr>
        <w:t>רוצים קדמה או לא רוצים קדמה.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לכן</w:t>
      </w:r>
      <w:r w:rsidR="00957838">
        <w:rPr>
          <w:rtl/>
        </w:rPr>
        <w:t xml:space="preserve"> </w:t>
      </w:r>
      <w:r w:rsidRPr="00FC0E55">
        <w:rPr>
          <w:rtl/>
        </w:rPr>
        <w:t>אני</w:t>
      </w:r>
      <w:r w:rsidR="00957838">
        <w:rPr>
          <w:rtl/>
        </w:rPr>
        <w:t xml:space="preserve"> </w:t>
      </w:r>
      <w:r w:rsidRPr="00FC0E55">
        <w:rPr>
          <w:rtl/>
        </w:rPr>
        <w:t>שואל: על מה בעצם מלין מזכיר הסתדרות המורים? על בחירה חופשית מול</w:t>
      </w:r>
      <w:r w:rsidR="00957838">
        <w:rPr>
          <w:rtl/>
        </w:rPr>
        <w:t xml:space="preserve"> </w:t>
      </w:r>
      <w:r w:rsidRPr="00FC0E55">
        <w:rPr>
          <w:rtl/>
        </w:rPr>
        <w:t>אין</w:t>
      </w:r>
      <w:r w:rsidR="00957838">
        <w:rPr>
          <w:rtl/>
        </w:rPr>
        <w:t>-</w:t>
      </w:r>
      <w:r w:rsidRPr="00FC0E55">
        <w:rPr>
          <w:rtl/>
        </w:rPr>
        <w:t>אינטגרציה</w:t>
      </w:r>
      <w:r w:rsidR="00957838">
        <w:rPr>
          <w:rtl/>
        </w:rPr>
        <w:t xml:space="preserve"> </w:t>
      </w:r>
      <w:r w:rsidRPr="00FC0E55">
        <w:rPr>
          <w:rtl/>
        </w:rPr>
        <w:t>היום?</w:t>
      </w:r>
      <w:r w:rsidR="00957838">
        <w:rPr>
          <w:rtl/>
        </w:rPr>
        <w:t xml:space="preserve"> </w:t>
      </w:r>
      <w:r w:rsidRPr="00FC0E55">
        <w:rPr>
          <w:rtl/>
        </w:rPr>
        <w:t>היום</w:t>
      </w:r>
      <w:r w:rsidR="00957838">
        <w:rPr>
          <w:rtl/>
        </w:rPr>
        <w:t xml:space="preserve"> </w:t>
      </w:r>
      <w:r w:rsidRPr="00FC0E55">
        <w:rPr>
          <w:rtl/>
        </w:rPr>
        <w:t>יש</w:t>
      </w:r>
      <w:r w:rsidR="00957838">
        <w:rPr>
          <w:rtl/>
        </w:rPr>
        <w:t xml:space="preserve"> </w:t>
      </w:r>
      <w:r w:rsidRPr="00FC0E55">
        <w:rPr>
          <w:rtl/>
        </w:rPr>
        <w:t>אינטגרציה</w:t>
      </w:r>
      <w:r w:rsidR="00957838">
        <w:rPr>
          <w:rtl/>
        </w:rPr>
        <w:t xml:space="preserve"> </w:t>
      </w:r>
      <w:r w:rsidRPr="00FC0E55">
        <w:rPr>
          <w:rtl/>
        </w:rPr>
        <w:t>בכלל? איזו אינטגרציה יש? מי מדבר על</w:t>
      </w:r>
      <w:r w:rsidR="00957838">
        <w:rPr>
          <w:rtl/>
        </w:rPr>
        <w:t xml:space="preserve"> </w:t>
      </w:r>
      <w:r w:rsidRPr="00FC0E55">
        <w:rPr>
          <w:rtl/>
        </w:rPr>
        <w:t>האינטגרציה?</w:t>
      </w:r>
      <w:r w:rsidR="00957838">
        <w:rPr>
          <w:rtl/>
        </w:rPr>
        <w:t xml:space="preserve"> </w:t>
      </w:r>
      <w:r w:rsidRPr="00FC0E55">
        <w:rPr>
          <w:rtl/>
        </w:rPr>
        <w:t>צאו מגבולות תל</w:t>
      </w:r>
      <w:r w:rsidR="00957838">
        <w:rPr>
          <w:rtl/>
        </w:rPr>
        <w:t>-</w:t>
      </w:r>
      <w:r w:rsidRPr="00FC0E55">
        <w:rPr>
          <w:rtl/>
        </w:rPr>
        <w:t>אביב ותראו איזה אין</w:t>
      </w:r>
      <w:r w:rsidR="00957838">
        <w:rPr>
          <w:rtl/>
        </w:rPr>
        <w:t>-</w:t>
      </w:r>
      <w:r w:rsidRPr="00FC0E55">
        <w:rPr>
          <w:rtl/>
        </w:rPr>
        <w:t>אינטגרציה יש. מניעת נשירה? האם</w:t>
      </w:r>
      <w:r w:rsidR="00957838">
        <w:rPr>
          <w:rtl/>
        </w:rPr>
        <w:t xml:space="preserve"> </w:t>
      </w:r>
      <w:r w:rsidRPr="00FC0E55">
        <w:rPr>
          <w:rtl/>
        </w:rPr>
        <w:t>היום</w:t>
      </w:r>
      <w:r w:rsidR="00957838">
        <w:rPr>
          <w:rtl/>
        </w:rPr>
        <w:t xml:space="preserve"> </w:t>
      </w:r>
      <w:r w:rsidRPr="00FC0E55">
        <w:rPr>
          <w:rtl/>
        </w:rPr>
        <w:t>לא צריכים להכשיר רשת ביטחון כדי שתלמידים שלא מתאימים לסוגים אלה או אחרים</w:t>
      </w:r>
      <w:r w:rsidR="00957838">
        <w:rPr>
          <w:rtl/>
        </w:rPr>
        <w:t xml:space="preserve"> </w:t>
      </w:r>
      <w:r w:rsidRPr="00FC0E55">
        <w:rPr>
          <w:rtl/>
        </w:rPr>
        <w:t>של לימודים לא ישבו על הברזלים? הדבר הזה מחייב טיפול יסודי ומיידי.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מה</w:t>
      </w:r>
      <w:r w:rsidR="00957838">
        <w:rPr>
          <w:rtl/>
        </w:rPr>
        <w:t xml:space="preserve"> </w:t>
      </w:r>
      <w:r w:rsidRPr="00FC0E55">
        <w:rPr>
          <w:rtl/>
        </w:rPr>
        <w:t>רוצה</w:t>
      </w:r>
      <w:r w:rsidR="00957838">
        <w:rPr>
          <w:rtl/>
        </w:rPr>
        <w:t xml:space="preserve"> </w:t>
      </w:r>
      <w:r w:rsidRPr="00FC0E55">
        <w:rPr>
          <w:rtl/>
        </w:rPr>
        <w:t>מזכיר</w:t>
      </w:r>
      <w:r w:rsidR="00957838">
        <w:rPr>
          <w:rtl/>
        </w:rPr>
        <w:t xml:space="preserve"> </w:t>
      </w:r>
      <w:r w:rsidRPr="00FC0E55">
        <w:rPr>
          <w:rtl/>
        </w:rPr>
        <w:t>הסתדרות</w:t>
      </w:r>
      <w:r w:rsidR="00957838">
        <w:rPr>
          <w:rtl/>
        </w:rPr>
        <w:t xml:space="preserve"> </w:t>
      </w:r>
      <w:r w:rsidRPr="00FC0E55">
        <w:rPr>
          <w:rtl/>
        </w:rPr>
        <w:t>המורים,</w:t>
      </w:r>
      <w:r w:rsidR="00957838">
        <w:rPr>
          <w:rtl/>
        </w:rPr>
        <w:t xml:space="preserve"> </w:t>
      </w:r>
      <w:r w:rsidRPr="00FC0E55">
        <w:rPr>
          <w:rtl/>
        </w:rPr>
        <w:t>שמישהו</w:t>
      </w:r>
      <w:r w:rsidR="00957838">
        <w:rPr>
          <w:rtl/>
        </w:rPr>
        <w:t xml:space="preserve"> </w:t>
      </w:r>
      <w:r w:rsidRPr="00FC0E55">
        <w:rPr>
          <w:rtl/>
        </w:rPr>
        <w:t>יהיה אחראי לתלמיד במשך 12 שנות</w:t>
      </w:r>
      <w:r w:rsidR="00957838">
        <w:rPr>
          <w:rtl/>
        </w:rPr>
        <w:t xml:space="preserve"> </w:t>
      </w:r>
      <w:r w:rsidRPr="00FC0E55">
        <w:rPr>
          <w:rtl/>
        </w:rPr>
        <w:t>לימוד, או לא? היום אין אחריות לשום מוסד. תראו איך מטרטרים תלמידים ממוסד למוסד.</w:t>
      </w:r>
      <w:r w:rsidR="00957838">
        <w:rPr>
          <w:rtl/>
        </w:rPr>
        <w:t xml:space="preserve"> </w:t>
      </w:r>
      <w:r w:rsidRPr="00FC0E55">
        <w:rPr>
          <w:rtl/>
        </w:rPr>
        <w:t>כך, על</w:t>
      </w:r>
      <w:r w:rsidR="00957838">
        <w:rPr>
          <w:rtl/>
        </w:rPr>
        <w:t>-</w:t>
      </w:r>
      <w:r w:rsidRPr="00FC0E55">
        <w:rPr>
          <w:rtl/>
        </w:rPr>
        <w:t>פי דעתו של שושני, ואני מאמץ אותה, תהיה אחריות במשך 12 שנים.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חינוך אפור.</w:t>
      </w:r>
      <w:r w:rsidR="00957838">
        <w:rPr>
          <w:rtl/>
        </w:rPr>
        <w:t xml:space="preserve"> </w:t>
      </w:r>
      <w:r w:rsidRPr="00FC0E55">
        <w:rPr>
          <w:rtl/>
        </w:rPr>
        <w:t>כולם מדברים בשם השוויוניות, ואוי לנו על החינוך האפור. למה יש</w:t>
      </w:r>
      <w:r w:rsidR="00957838">
        <w:rPr>
          <w:rtl/>
        </w:rPr>
        <w:t xml:space="preserve"> </w:t>
      </w:r>
      <w:r w:rsidRPr="00FC0E55">
        <w:rPr>
          <w:rtl/>
        </w:rPr>
        <w:t>חינוך</w:t>
      </w:r>
      <w:r w:rsidR="00957838">
        <w:rPr>
          <w:rtl/>
        </w:rPr>
        <w:t xml:space="preserve"> </w:t>
      </w:r>
      <w:r w:rsidRPr="00FC0E55">
        <w:rPr>
          <w:rtl/>
        </w:rPr>
        <w:t>אפור? כיוון שהשיטה הקיימת מאפשרת אותו. אבל בשיטה של ד"ר שושני, בית</w:t>
      </w:r>
      <w:r w:rsidR="00957838">
        <w:rPr>
          <w:rtl/>
        </w:rPr>
        <w:t>-</w:t>
      </w:r>
      <w:r w:rsidRPr="00FC0E55">
        <w:rPr>
          <w:rtl/>
        </w:rPr>
        <w:t>הספר</w:t>
      </w:r>
      <w:r w:rsidR="00957838">
        <w:rPr>
          <w:rtl/>
        </w:rPr>
        <w:t xml:space="preserve"> </w:t>
      </w:r>
      <w:r w:rsidRPr="00FC0E55">
        <w:rPr>
          <w:rtl/>
        </w:rPr>
        <w:t>יוכל לעשות התקשרויות עם קבלני חוץ באופן גלוי, עם תקציב של המדינה.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חיזוק</w:t>
      </w:r>
      <w:r w:rsidR="00957838">
        <w:rPr>
          <w:rtl/>
        </w:rPr>
        <w:t xml:space="preserve"> </w:t>
      </w:r>
      <w:r w:rsidRPr="00FC0E55">
        <w:rPr>
          <w:rtl/>
        </w:rPr>
        <w:t>התלמידים</w:t>
      </w:r>
      <w:r w:rsidR="00957838">
        <w:rPr>
          <w:rtl/>
        </w:rPr>
        <w:t xml:space="preserve"> </w:t>
      </w:r>
      <w:r w:rsidRPr="00FC0E55">
        <w:rPr>
          <w:rtl/>
        </w:rPr>
        <w:t>החלשים.</w:t>
      </w:r>
      <w:r w:rsidR="00957838">
        <w:rPr>
          <w:rtl/>
        </w:rPr>
        <w:t xml:space="preserve"> </w:t>
      </w:r>
      <w:r w:rsidRPr="00FC0E55">
        <w:rPr>
          <w:rtl/>
        </w:rPr>
        <w:t>כולם</w:t>
      </w:r>
      <w:r w:rsidR="00957838">
        <w:rPr>
          <w:rtl/>
        </w:rPr>
        <w:t xml:space="preserve"> </w:t>
      </w:r>
      <w:r w:rsidRPr="00FC0E55">
        <w:rPr>
          <w:rtl/>
        </w:rPr>
        <w:t>מדברים על התלמידים החלשים. אבל אם לא יהיה</w:t>
      </w:r>
      <w:r w:rsidR="00957838">
        <w:rPr>
          <w:rtl/>
        </w:rPr>
        <w:t xml:space="preserve"> </w:t>
      </w:r>
      <w:r w:rsidRPr="00FC0E55">
        <w:rPr>
          <w:rtl/>
        </w:rPr>
        <w:t>אחד</w:t>
      </w:r>
      <w:r w:rsidR="00957838">
        <w:rPr>
          <w:rtl/>
        </w:rPr>
        <w:t xml:space="preserve"> </w:t>
      </w:r>
      <w:r w:rsidRPr="00FC0E55">
        <w:rPr>
          <w:rtl/>
        </w:rPr>
        <w:t>שיעמוד</w:t>
      </w:r>
      <w:r w:rsidR="00957838">
        <w:rPr>
          <w:rtl/>
        </w:rPr>
        <w:t xml:space="preserve"> </w:t>
      </w:r>
      <w:r w:rsidRPr="00FC0E55">
        <w:rPr>
          <w:rtl/>
        </w:rPr>
        <w:t>בראש</w:t>
      </w:r>
      <w:r w:rsidR="00957838">
        <w:rPr>
          <w:rtl/>
        </w:rPr>
        <w:t xml:space="preserve"> </w:t>
      </w:r>
      <w:r w:rsidRPr="00FC0E55">
        <w:rPr>
          <w:rtl/>
        </w:rPr>
        <w:t>המחנה וימשוך את התלמידים החלשים קדימה, המצטיין שימשוך ויקבע</w:t>
      </w:r>
      <w:r w:rsidR="00957838">
        <w:rPr>
          <w:rtl/>
        </w:rPr>
        <w:t xml:space="preserve"> </w:t>
      </w:r>
      <w:r w:rsidRPr="00FC0E55">
        <w:rPr>
          <w:rtl/>
        </w:rPr>
        <w:t>את הרמה, גם החלש יהיה חלש עוד יותר.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ואחרון</w:t>
      </w:r>
      <w:r w:rsidR="00957838">
        <w:rPr>
          <w:rtl/>
        </w:rPr>
        <w:t xml:space="preserve"> </w:t>
      </w:r>
      <w:r w:rsidRPr="00FC0E55">
        <w:rPr>
          <w:rtl/>
        </w:rPr>
        <w:t>חביב,</w:t>
      </w:r>
      <w:r w:rsidR="00957838">
        <w:rPr>
          <w:rtl/>
        </w:rPr>
        <w:t xml:space="preserve"> </w:t>
      </w:r>
      <w:r w:rsidRPr="00FC0E55">
        <w:rPr>
          <w:rtl/>
        </w:rPr>
        <w:t>זו</w:t>
      </w:r>
      <w:r w:rsidR="00957838">
        <w:rPr>
          <w:rtl/>
        </w:rPr>
        <w:t xml:space="preserve"> </w:t>
      </w:r>
      <w:r w:rsidRPr="00FC0E55">
        <w:rPr>
          <w:rtl/>
        </w:rPr>
        <w:t>התמודדות עם בעיות חברתיות. בשבילי כראש מועצה, אני רוצה</w:t>
      </w:r>
      <w:r w:rsidR="00957838">
        <w:rPr>
          <w:rtl/>
        </w:rPr>
        <w:t xml:space="preserve"> </w:t>
      </w:r>
      <w:r w:rsidRPr="00FC0E55">
        <w:rPr>
          <w:rtl/>
        </w:rPr>
        <w:t>לומר</w:t>
      </w:r>
      <w:r w:rsidR="00957838">
        <w:rPr>
          <w:rtl/>
        </w:rPr>
        <w:t xml:space="preserve"> </w:t>
      </w:r>
      <w:r w:rsidRPr="00FC0E55">
        <w:rPr>
          <w:rtl/>
        </w:rPr>
        <w:t>לך,</w:t>
      </w:r>
      <w:r w:rsidR="00957838">
        <w:rPr>
          <w:rtl/>
        </w:rPr>
        <w:t xml:space="preserve"> </w:t>
      </w:r>
      <w:r w:rsidRPr="00FC0E55">
        <w:rPr>
          <w:rtl/>
        </w:rPr>
        <w:t>גברתי</w:t>
      </w:r>
      <w:r w:rsidR="00957838">
        <w:rPr>
          <w:rtl/>
        </w:rPr>
        <w:t xml:space="preserve"> </w:t>
      </w:r>
      <w:r w:rsidRPr="00FC0E55">
        <w:rPr>
          <w:rtl/>
        </w:rPr>
        <w:t>השרה,</w:t>
      </w:r>
      <w:r w:rsidR="00957838">
        <w:rPr>
          <w:rtl/>
        </w:rPr>
        <w:t xml:space="preserve"> </w:t>
      </w:r>
      <w:r w:rsidRPr="00FC0E55">
        <w:rPr>
          <w:rtl/>
        </w:rPr>
        <w:t>משרד החינוך הוא לא רק בית</w:t>
      </w:r>
      <w:r w:rsidR="00957838">
        <w:rPr>
          <w:rtl/>
        </w:rPr>
        <w:t>-</w:t>
      </w:r>
      <w:r w:rsidRPr="00FC0E55">
        <w:rPr>
          <w:rtl/>
        </w:rPr>
        <w:t>ספר לתעודות בגרות, הוא משרד</w:t>
      </w:r>
      <w:r w:rsidR="00957838">
        <w:rPr>
          <w:rtl/>
        </w:rPr>
        <w:t xml:space="preserve"> </w:t>
      </w:r>
      <w:r w:rsidRPr="00FC0E55">
        <w:rPr>
          <w:rtl/>
        </w:rPr>
        <w:t>שצריך</w:t>
      </w:r>
      <w:r w:rsidR="00957838">
        <w:rPr>
          <w:rtl/>
        </w:rPr>
        <w:t xml:space="preserve"> </w:t>
      </w:r>
      <w:r w:rsidRPr="00FC0E55">
        <w:rPr>
          <w:rtl/>
        </w:rPr>
        <w:t>ללמד</w:t>
      </w:r>
      <w:r w:rsidR="00957838">
        <w:rPr>
          <w:rtl/>
        </w:rPr>
        <w:t xml:space="preserve"> </w:t>
      </w:r>
      <w:r w:rsidRPr="00FC0E55">
        <w:rPr>
          <w:rtl/>
        </w:rPr>
        <w:t>את הילד איך להתכונן לחיים. לא מספיק שמורה מגיע משעה 08:00 עד השעה</w:t>
      </w:r>
      <w:r w:rsidR="00957838">
        <w:rPr>
          <w:rtl/>
        </w:rPr>
        <w:t xml:space="preserve"> </w:t>
      </w:r>
      <w:r w:rsidRPr="00FC0E55">
        <w:rPr>
          <w:rtl/>
        </w:rPr>
        <w:t>12:00. לכן גם שאלתי אותך לגבי חוק חינוך חובה, מה יהיה משך החינוך הזה.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 xml:space="preserve">אני מודיע לך כאן מעל הבמה הזאת </w:t>
      </w:r>
      <w:r w:rsidR="00957838">
        <w:rPr>
          <w:rtl/>
        </w:rPr>
        <w:t>–</w:t>
      </w:r>
      <w:r w:rsidRPr="00FC0E55">
        <w:rPr>
          <w:rtl/>
        </w:rPr>
        <w:t xml:space="preserve"> כל מאמץ שיידרש כדי להפעיל יום חינוך חובה</w:t>
      </w:r>
      <w:r w:rsidR="00957838">
        <w:rPr>
          <w:rtl/>
        </w:rPr>
        <w:t xml:space="preserve"> </w:t>
      </w:r>
      <w:r w:rsidRPr="00FC0E55">
        <w:rPr>
          <w:rtl/>
        </w:rPr>
        <w:t>כמה</w:t>
      </w:r>
      <w:r w:rsidR="00957838">
        <w:rPr>
          <w:rtl/>
        </w:rPr>
        <w:t xml:space="preserve"> </w:t>
      </w:r>
      <w:r w:rsidRPr="00FC0E55">
        <w:rPr>
          <w:rtl/>
        </w:rPr>
        <w:t>שיותר</w:t>
      </w:r>
      <w:r w:rsidR="00957838">
        <w:rPr>
          <w:rtl/>
        </w:rPr>
        <w:t xml:space="preserve"> </w:t>
      </w:r>
      <w:r w:rsidRPr="00FC0E55">
        <w:rPr>
          <w:rtl/>
        </w:rPr>
        <w:t>שעות</w:t>
      </w:r>
      <w:r w:rsidR="00957838">
        <w:rPr>
          <w:rtl/>
        </w:rPr>
        <w:t xml:space="preserve"> </w:t>
      </w:r>
      <w:r w:rsidRPr="00FC0E55">
        <w:rPr>
          <w:rtl/>
        </w:rPr>
        <w:t>ביום,</w:t>
      </w:r>
      <w:r w:rsidR="00957838">
        <w:rPr>
          <w:rtl/>
        </w:rPr>
        <w:t xml:space="preserve"> </w:t>
      </w:r>
      <w:r w:rsidRPr="00FC0E55">
        <w:rPr>
          <w:rtl/>
        </w:rPr>
        <w:t>עם</w:t>
      </w:r>
      <w:r w:rsidR="00957838">
        <w:rPr>
          <w:rtl/>
        </w:rPr>
        <w:t xml:space="preserve"> </w:t>
      </w:r>
      <w:r w:rsidRPr="00FC0E55">
        <w:rPr>
          <w:rtl/>
        </w:rPr>
        <w:t>כל</w:t>
      </w:r>
      <w:r w:rsidR="00957838">
        <w:rPr>
          <w:rtl/>
        </w:rPr>
        <w:t xml:space="preserve"> </w:t>
      </w:r>
      <w:r w:rsidRPr="00FC0E55">
        <w:rPr>
          <w:rtl/>
        </w:rPr>
        <w:t>מיני</w:t>
      </w:r>
      <w:r w:rsidR="00957838">
        <w:rPr>
          <w:rtl/>
        </w:rPr>
        <w:t xml:space="preserve"> </w:t>
      </w:r>
      <w:r w:rsidRPr="00FC0E55">
        <w:rPr>
          <w:rtl/>
        </w:rPr>
        <w:t>סוגים</w:t>
      </w:r>
      <w:r w:rsidR="00957838">
        <w:rPr>
          <w:rtl/>
        </w:rPr>
        <w:t xml:space="preserve"> </w:t>
      </w:r>
      <w:r w:rsidRPr="00FC0E55">
        <w:rPr>
          <w:rtl/>
        </w:rPr>
        <w:t>של</w:t>
      </w:r>
      <w:r w:rsidR="00957838">
        <w:rPr>
          <w:rtl/>
        </w:rPr>
        <w:t xml:space="preserve"> </w:t>
      </w:r>
      <w:r w:rsidRPr="00FC0E55">
        <w:rPr>
          <w:rtl/>
        </w:rPr>
        <w:t>פעילויות, כפי שיקבעו הגורמים</w:t>
      </w:r>
      <w:r w:rsidR="00957838">
        <w:rPr>
          <w:rtl/>
        </w:rPr>
        <w:t xml:space="preserve"> </w:t>
      </w:r>
      <w:r w:rsidRPr="00FC0E55">
        <w:rPr>
          <w:rtl/>
        </w:rPr>
        <w:t>המקצועיים,</w:t>
      </w:r>
      <w:r w:rsidR="00957838">
        <w:rPr>
          <w:rtl/>
        </w:rPr>
        <w:t xml:space="preserve"> </w:t>
      </w:r>
      <w:r w:rsidRPr="00FC0E55">
        <w:rPr>
          <w:rtl/>
        </w:rPr>
        <w:t>וככל</w:t>
      </w:r>
      <w:r w:rsidR="00957838">
        <w:rPr>
          <w:rtl/>
        </w:rPr>
        <w:t xml:space="preserve"> </w:t>
      </w:r>
      <w:r w:rsidRPr="00FC0E55">
        <w:rPr>
          <w:rtl/>
        </w:rPr>
        <w:t>שתצטרכי</w:t>
      </w:r>
      <w:r w:rsidR="00957838">
        <w:rPr>
          <w:rtl/>
        </w:rPr>
        <w:t xml:space="preserve"> </w:t>
      </w:r>
      <w:r w:rsidRPr="00FC0E55">
        <w:rPr>
          <w:rtl/>
        </w:rPr>
        <w:t>עזרה</w:t>
      </w:r>
      <w:r w:rsidR="00957838">
        <w:rPr>
          <w:rtl/>
        </w:rPr>
        <w:t xml:space="preserve"> </w:t>
      </w:r>
      <w:r w:rsidRPr="00FC0E55">
        <w:rPr>
          <w:rtl/>
        </w:rPr>
        <w:t>בשביל להתחיל ליישם את תוכניתו של שושני, כמובן</w:t>
      </w:r>
      <w:r w:rsidR="00957838">
        <w:rPr>
          <w:rtl/>
        </w:rPr>
        <w:t xml:space="preserve"> </w:t>
      </w:r>
      <w:r w:rsidRPr="00FC0E55">
        <w:rPr>
          <w:rtl/>
        </w:rPr>
        <w:t>אחרי</w:t>
      </w:r>
      <w:r w:rsidR="00957838">
        <w:rPr>
          <w:rtl/>
        </w:rPr>
        <w:t xml:space="preserve"> </w:t>
      </w:r>
      <w:r w:rsidRPr="00FC0E55">
        <w:rPr>
          <w:rtl/>
        </w:rPr>
        <w:t>שייבחנו וייבדקו כל ההיבטים שיש, אני, כחבר כנסת מהאופוזיציה, אתמוך בך בכל</w:t>
      </w:r>
      <w:r w:rsidR="00957838">
        <w:rPr>
          <w:rtl/>
        </w:rPr>
        <w:t xml:space="preserve"> </w:t>
      </w:r>
      <w:r w:rsidRPr="00FC0E55">
        <w:rPr>
          <w:rtl/>
        </w:rPr>
        <w:t>הדרך הזו קדימה, כדי שתבצעי את השיטה הזאת או את הרפורמה מהר ככל האפשר.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ר' אדרי: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תודה לחבר הכנסת רון נחמן.</w:t>
      </w:r>
    </w:p>
    <w:p w:rsidR="00957838" w:rsidRDefault="00957838" w:rsidP="00957838">
      <w:pPr>
        <w:rPr>
          <w:rtl/>
        </w:rPr>
      </w:pP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1"/>
        <w:rPr>
          <w:rtl/>
        </w:rPr>
      </w:pPr>
      <w:bookmarkStart w:id="12" w:name="_Toc456863961"/>
      <w:r w:rsidRPr="00957838">
        <w:rPr>
          <w:rtl/>
        </w:rPr>
        <w:t>מסמכים שהונחו על שולחן הכנסת</w:t>
      </w:r>
      <w:bookmarkEnd w:id="12"/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ר' אדרי: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הודעה לסגנית מזכיר הכנסת, בבקשה.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סגנית מזכיר הכנסת ש' כרם: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ברשות</w:t>
      </w:r>
      <w:r w:rsidR="00957838">
        <w:rPr>
          <w:rtl/>
        </w:rPr>
        <w:t xml:space="preserve"> </w:t>
      </w:r>
      <w:r w:rsidRPr="00FC0E55">
        <w:rPr>
          <w:rtl/>
        </w:rPr>
        <w:t>היושב</w:t>
      </w:r>
      <w:r w:rsidR="00957838">
        <w:rPr>
          <w:rtl/>
        </w:rPr>
        <w:t>-</w:t>
      </w:r>
      <w:r w:rsidRPr="00FC0E55">
        <w:rPr>
          <w:rtl/>
        </w:rPr>
        <w:t>ראש,</w:t>
      </w:r>
      <w:r w:rsidR="00957838">
        <w:rPr>
          <w:rtl/>
        </w:rPr>
        <w:t xml:space="preserve"> </w:t>
      </w:r>
      <w:r w:rsidRPr="00FC0E55">
        <w:rPr>
          <w:rtl/>
        </w:rPr>
        <w:t>הנני</w:t>
      </w:r>
      <w:r w:rsidR="00957838">
        <w:rPr>
          <w:rtl/>
        </w:rPr>
        <w:t xml:space="preserve"> </w:t>
      </w:r>
      <w:r w:rsidRPr="00FC0E55">
        <w:rPr>
          <w:rtl/>
        </w:rPr>
        <w:t>מתכבדת להודיע, כי הונחה היום על שולחן הכנסת הצעת</w:t>
      </w:r>
      <w:r w:rsidR="00957838">
        <w:rPr>
          <w:rtl/>
        </w:rPr>
        <w:t xml:space="preserve"> </w:t>
      </w:r>
      <w:r w:rsidRPr="00FC0E55">
        <w:rPr>
          <w:rtl/>
        </w:rPr>
        <w:t>החלטה</w:t>
      </w:r>
      <w:r w:rsidR="00957838">
        <w:rPr>
          <w:rtl/>
        </w:rPr>
        <w:t xml:space="preserve"> </w:t>
      </w:r>
      <w:r w:rsidRPr="00FC0E55">
        <w:rPr>
          <w:rtl/>
        </w:rPr>
        <w:t>של</w:t>
      </w:r>
      <w:r w:rsidR="00957838">
        <w:rPr>
          <w:rtl/>
        </w:rPr>
        <w:t xml:space="preserve"> </w:t>
      </w:r>
      <w:r w:rsidRPr="00FC0E55">
        <w:rPr>
          <w:rtl/>
        </w:rPr>
        <w:t>ועדת הכספים בדבר חלוקה של הצעת חוק הסדרים במשק המדינה (תיקוני חקיקה</w:t>
      </w:r>
      <w:r w:rsidR="00957838">
        <w:rPr>
          <w:rtl/>
        </w:rPr>
        <w:t xml:space="preserve"> </w:t>
      </w:r>
      <w:r w:rsidRPr="00FC0E55">
        <w:rPr>
          <w:rtl/>
        </w:rPr>
        <w:t>להשגת</w:t>
      </w:r>
      <w:r w:rsidR="00957838">
        <w:rPr>
          <w:rtl/>
        </w:rPr>
        <w:t xml:space="preserve"> </w:t>
      </w:r>
      <w:r w:rsidRPr="00FC0E55">
        <w:rPr>
          <w:rtl/>
        </w:rPr>
        <w:t>יעדי</w:t>
      </w:r>
      <w:r w:rsidR="00957838">
        <w:rPr>
          <w:rtl/>
        </w:rPr>
        <w:t xml:space="preserve"> </w:t>
      </w:r>
      <w:r w:rsidRPr="00FC0E55">
        <w:rPr>
          <w:rtl/>
        </w:rPr>
        <w:t>התקציב),</w:t>
      </w:r>
      <w:r w:rsidR="00957838">
        <w:rPr>
          <w:rtl/>
        </w:rPr>
        <w:t xml:space="preserve"> </w:t>
      </w:r>
      <w:r w:rsidRPr="00FC0E55">
        <w:rPr>
          <w:rtl/>
        </w:rPr>
        <w:t>התשנ"ג</w:t>
      </w:r>
      <w:r w:rsidR="00957838">
        <w:rPr>
          <w:rtl/>
        </w:rPr>
        <w:t>–</w:t>
      </w:r>
      <w:r w:rsidRPr="00FC0E55">
        <w:rPr>
          <w:rtl/>
        </w:rPr>
        <w:t>1992,</w:t>
      </w:r>
      <w:r w:rsidR="00957838">
        <w:rPr>
          <w:rtl/>
        </w:rPr>
        <w:t xml:space="preserve"> </w:t>
      </w:r>
      <w:r w:rsidRPr="00FC0E55">
        <w:rPr>
          <w:rtl/>
        </w:rPr>
        <w:t>וכן</w:t>
      </w:r>
      <w:r w:rsidR="00957838">
        <w:rPr>
          <w:rtl/>
        </w:rPr>
        <w:t xml:space="preserve"> </w:t>
      </w:r>
      <w:r w:rsidRPr="00FC0E55">
        <w:rPr>
          <w:rtl/>
        </w:rPr>
        <w:t>החלטת</w:t>
      </w:r>
      <w:r w:rsidR="00957838">
        <w:rPr>
          <w:rtl/>
        </w:rPr>
        <w:t xml:space="preserve"> </w:t>
      </w:r>
      <w:r w:rsidRPr="00FC0E55">
        <w:rPr>
          <w:rtl/>
        </w:rPr>
        <w:t>ועדת</w:t>
      </w:r>
      <w:r w:rsidR="00957838">
        <w:rPr>
          <w:rtl/>
        </w:rPr>
        <w:t xml:space="preserve"> </w:t>
      </w:r>
      <w:r w:rsidRPr="00FC0E55">
        <w:rPr>
          <w:rtl/>
        </w:rPr>
        <w:t>הכנסת</w:t>
      </w:r>
      <w:r w:rsidR="00957838">
        <w:rPr>
          <w:rtl/>
        </w:rPr>
        <w:t xml:space="preserve"> </w:t>
      </w:r>
      <w:r w:rsidRPr="00FC0E55">
        <w:rPr>
          <w:rtl/>
        </w:rPr>
        <w:t>מהיום לאשר לנשיא</w:t>
      </w:r>
      <w:r w:rsidR="00957838">
        <w:rPr>
          <w:rtl/>
        </w:rPr>
        <w:t xml:space="preserve"> </w:t>
      </w:r>
      <w:r w:rsidRPr="00FC0E55">
        <w:rPr>
          <w:rtl/>
        </w:rPr>
        <w:t>אוקראינה, שיהיה אורח הכנסת בחודש הבא, לנאום בשפתו במליאת הכנסת. תודה.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ר' אדרי: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תודה לסגנית מזכיר הכנסת.</w:t>
      </w:r>
    </w:p>
    <w:p w:rsidR="00957838" w:rsidRDefault="00957838" w:rsidP="00957838">
      <w:pPr>
        <w:rPr>
          <w:rtl/>
        </w:rPr>
      </w:pPr>
    </w:p>
    <w:p w:rsidR="00957838" w:rsidRDefault="00957838" w:rsidP="00957838">
      <w:pPr>
        <w:rPr>
          <w:rtl/>
        </w:rPr>
      </w:pPr>
    </w:p>
    <w:p w:rsidR="00957838" w:rsidRDefault="00957838" w:rsidP="00957838">
      <w:pPr>
        <w:pStyle w:val="1"/>
        <w:rPr>
          <w:rtl/>
        </w:rPr>
      </w:pPr>
      <w:bookmarkStart w:id="13" w:name="_Toc456863962"/>
      <w:r w:rsidRPr="00957838">
        <w:rPr>
          <w:rtl/>
        </w:rPr>
        <w:t>סקירת שרת החינוך והתרבות על פעולות משרדה;</w:t>
      </w:r>
      <w:bookmarkEnd w:id="13"/>
    </w:p>
    <w:p w:rsidR="00957838" w:rsidRDefault="00957838" w:rsidP="00957838">
      <w:pPr>
        <w:pStyle w:val="1"/>
        <w:rPr>
          <w:rtl/>
        </w:rPr>
      </w:pPr>
      <w:bookmarkStart w:id="14" w:name="_Toc456863963"/>
      <w:r w:rsidRPr="00957838">
        <w:rPr>
          <w:rtl/>
        </w:rPr>
        <w:t>תוכנית החינוך החדשה של עיריית תל</w:t>
      </w:r>
      <w:r>
        <w:rPr>
          <w:rtl/>
        </w:rPr>
        <w:t>-</w:t>
      </w:r>
      <w:r w:rsidRPr="00957838">
        <w:rPr>
          <w:rtl/>
        </w:rPr>
        <w:t>אביב</w:t>
      </w:r>
      <w:bookmarkEnd w:id="14"/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ר' אדרי: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אנו</w:t>
      </w:r>
      <w:r w:rsidR="00957838">
        <w:rPr>
          <w:rtl/>
        </w:rPr>
        <w:t xml:space="preserve"> </w:t>
      </w:r>
      <w:r w:rsidRPr="00FC0E55">
        <w:rPr>
          <w:rtl/>
        </w:rPr>
        <w:t>חוזרים</w:t>
      </w:r>
      <w:r w:rsidR="00957838">
        <w:rPr>
          <w:rtl/>
        </w:rPr>
        <w:t xml:space="preserve"> </w:t>
      </w:r>
      <w:r w:rsidRPr="00FC0E55">
        <w:rPr>
          <w:rtl/>
        </w:rPr>
        <w:t>לנושא</w:t>
      </w:r>
      <w:r w:rsidR="00957838">
        <w:rPr>
          <w:rtl/>
        </w:rPr>
        <w:t xml:space="preserve"> </w:t>
      </w:r>
      <w:r w:rsidRPr="00FC0E55">
        <w:rPr>
          <w:rtl/>
        </w:rPr>
        <w:t>שעל</w:t>
      </w:r>
      <w:r w:rsidR="00957838">
        <w:rPr>
          <w:rtl/>
        </w:rPr>
        <w:t xml:space="preserve"> </w:t>
      </w:r>
      <w:r w:rsidRPr="00FC0E55">
        <w:rPr>
          <w:rtl/>
        </w:rPr>
        <w:t>סדר</w:t>
      </w:r>
      <w:r w:rsidR="00957838">
        <w:rPr>
          <w:rtl/>
        </w:rPr>
        <w:t>-</w:t>
      </w:r>
      <w:r w:rsidRPr="00FC0E55">
        <w:rPr>
          <w:rtl/>
        </w:rPr>
        <w:t>היום.</w:t>
      </w:r>
      <w:r w:rsidR="00957838">
        <w:rPr>
          <w:rtl/>
        </w:rPr>
        <w:t xml:space="preserve"> </w:t>
      </w:r>
      <w:r w:rsidRPr="00FC0E55">
        <w:rPr>
          <w:rtl/>
        </w:rPr>
        <w:t>אני מזמין את חברת הכנסת אסתר סלמוביץ,</w:t>
      </w:r>
      <w:r w:rsidR="00957838">
        <w:rPr>
          <w:rtl/>
        </w:rPr>
        <w:t xml:space="preserve"> </w:t>
      </w:r>
      <w:r w:rsidRPr="00FC0E55">
        <w:rPr>
          <w:rtl/>
        </w:rPr>
        <w:t xml:space="preserve">בבקשה. אחריה </w:t>
      </w:r>
      <w:r w:rsidR="00957838">
        <w:rPr>
          <w:rtl/>
        </w:rPr>
        <w:t>–</w:t>
      </w:r>
      <w:r w:rsidRPr="00FC0E55">
        <w:rPr>
          <w:rtl/>
        </w:rPr>
        <w:t xml:space="preserve"> חבר הכנסת רענן כהן.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אסתר סלמוביץ (צומת):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אדוני</w:t>
      </w:r>
      <w:r w:rsidR="00957838">
        <w:rPr>
          <w:rtl/>
        </w:rPr>
        <w:t xml:space="preserve"> </w:t>
      </w:r>
      <w:r w:rsidRPr="00FC0E55">
        <w:rPr>
          <w:rtl/>
        </w:rPr>
        <w:t>היושב</w:t>
      </w:r>
      <w:r w:rsidR="00957838">
        <w:rPr>
          <w:rtl/>
        </w:rPr>
        <w:t>-</w:t>
      </w:r>
      <w:r w:rsidRPr="00FC0E55">
        <w:rPr>
          <w:rtl/>
        </w:rPr>
        <w:t>ראש,</w:t>
      </w:r>
      <w:r w:rsidR="00957838">
        <w:rPr>
          <w:rtl/>
        </w:rPr>
        <w:t xml:space="preserve"> </w:t>
      </w:r>
      <w:r w:rsidRPr="00FC0E55">
        <w:rPr>
          <w:rtl/>
        </w:rPr>
        <w:t>כנסת</w:t>
      </w:r>
      <w:r w:rsidR="00957838">
        <w:rPr>
          <w:rtl/>
        </w:rPr>
        <w:t xml:space="preserve"> </w:t>
      </w:r>
      <w:r w:rsidRPr="00FC0E55">
        <w:rPr>
          <w:rtl/>
        </w:rPr>
        <w:t>נכבדה, ארץ</w:t>
      </w:r>
      <w:r w:rsidR="00957838">
        <w:rPr>
          <w:rtl/>
        </w:rPr>
        <w:t>-</w:t>
      </w:r>
      <w:r w:rsidRPr="00FC0E55">
        <w:rPr>
          <w:rtl/>
        </w:rPr>
        <w:t>ישראל, כך נוכחנו לדעת, אינה בדיוק ארץ</w:t>
      </w:r>
      <w:r w:rsidR="00957838">
        <w:rPr>
          <w:rtl/>
        </w:rPr>
        <w:t xml:space="preserve"> </w:t>
      </w:r>
      <w:r w:rsidRPr="00FC0E55">
        <w:rPr>
          <w:rtl/>
        </w:rPr>
        <w:t>זבת</w:t>
      </w:r>
      <w:r w:rsidR="00957838">
        <w:rPr>
          <w:rtl/>
        </w:rPr>
        <w:t xml:space="preserve"> </w:t>
      </w:r>
      <w:r w:rsidRPr="00FC0E55">
        <w:rPr>
          <w:rtl/>
        </w:rPr>
        <w:t>חלב</w:t>
      </w:r>
      <w:r w:rsidR="00957838">
        <w:rPr>
          <w:rtl/>
        </w:rPr>
        <w:t xml:space="preserve"> </w:t>
      </w:r>
      <w:r w:rsidRPr="00FC0E55">
        <w:rPr>
          <w:rtl/>
        </w:rPr>
        <w:t>ודבש</w:t>
      </w:r>
      <w:r w:rsidR="00957838">
        <w:rPr>
          <w:rtl/>
        </w:rPr>
        <w:t xml:space="preserve"> </w:t>
      </w:r>
      <w:r w:rsidRPr="00FC0E55">
        <w:rPr>
          <w:rtl/>
        </w:rPr>
        <w:t>כלשון ההבטחה ההיסטורית, וודאי שאין ארצנו זבת חלב ודבש כשהדברים</w:t>
      </w:r>
      <w:r w:rsidR="00957838">
        <w:rPr>
          <w:rtl/>
        </w:rPr>
        <w:t xml:space="preserve"> </w:t>
      </w:r>
      <w:r w:rsidRPr="00FC0E55">
        <w:rPr>
          <w:rtl/>
        </w:rPr>
        <w:t>אמורים</w:t>
      </w:r>
      <w:r w:rsidR="00957838">
        <w:rPr>
          <w:rtl/>
        </w:rPr>
        <w:t xml:space="preserve"> </w:t>
      </w:r>
      <w:r w:rsidRPr="00FC0E55">
        <w:rPr>
          <w:rtl/>
        </w:rPr>
        <w:t>להתייחס</w:t>
      </w:r>
      <w:r w:rsidR="00957838">
        <w:rPr>
          <w:rtl/>
        </w:rPr>
        <w:t xml:space="preserve"> </w:t>
      </w:r>
      <w:r w:rsidRPr="00FC0E55">
        <w:rPr>
          <w:rtl/>
        </w:rPr>
        <w:t>לאוצרות</w:t>
      </w:r>
      <w:r w:rsidR="00957838">
        <w:rPr>
          <w:rtl/>
        </w:rPr>
        <w:t xml:space="preserve"> </w:t>
      </w:r>
      <w:r w:rsidRPr="00FC0E55">
        <w:rPr>
          <w:rtl/>
        </w:rPr>
        <w:t>הטבע</w:t>
      </w:r>
      <w:r w:rsidR="00957838">
        <w:rPr>
          <w:rtl/>
        </w:rPr>
        <w:t xml:space="preserve"> </w:t>
      </w:r>
      <w:r w:rsidRPr="00FC0E55">
        <w:rPr>
          <w:rtl/>
        </w:rPr>
        <w:t>הטמונים באדמתה.</w:t>
      </w:r>
      <w:r w:rsidR="00957838">
        <w:rPr>
          <w:rtl/>
        </w:rPr>
        <w:t xml:space="preserve"> </w:t>
      </w:r>
      <w:r w:rsidRPr="00FC0E55">
        <w:rPr>
          <w:rtl/>
        </w:rPr>
        <w:t>קביעה זו, ככל שהיא בלתי נעימה</w:t>
      </w:r>
      <w:r w:rsidR="00957838">
        <w:rPr>
          <w:rtl/>
        </w:rPr>
        <w:t xml:space="preserve"> </w:t>
      </w:r>
      <w:r w:rsidRPr="00FC0E55">
        <w:rPr>
          <w:rtl/>
        </w:rPr>
        <w:t>ומביכה</w:t>
      </w:r>
      <w:r w:rsidR="00957838">
        <w:rPr>
          <w:rtl/>
        </w:rPr>
        <w:t xml:space="preserve"> </w:t>
      </w:r>
      <w:r w:rsidRPr="00FC0E55">
        <w:rPr>
          <w:rtl/>
        </w:rPr>
        <w:t>מבחינתנו,</w:t>
      </w:r>
      <w:r w:rsidR="00957838">
        <w:rPr>
          <w:rtl/>
        </w:rPr>
        <w:t xml:space="preserve"> </w:t>
      </w:r>
      <w:r w:rsidRPr="00FC0E55">
        <w:rPr>
          <w:rtl/>
        </w:rPr>
        <w:t>הרי</w:t>
      </w:r>
      <w:r w:rsidR="00957838">
        <w:rPr>
          <w:rtl/>
        </w:rPr>
        <w:t xml:space="preserve"> </w:t>
      </w:r>
      <w:r w:rsidRPr="00FC0E55">
        <w:rPr>
          <w:rtl/>
        </w:rPr>
        <w:t>היא מחייבת אותנו להשקיע ככל יכולתנו דווקא באותם משאבים</w:t>
      </w:r>
      <w:r w:rsidR="00957838">
        <w:rPr>
          <w:rtl/>
        </w:rPr>
        <w:t xml:space="preserve"> </w:t>
      </w:r>
      <w:r w:rsidRPr="00FC0E55">
        <w:rPr>
          <w:rtl/>
        </w:rPr>
        <w:t>שבהישג ידנו. ואני, אדוני היושב</w:t>
      </w:r>
      <w:r w:rsidR="00957838">
        <w:rPr>
          <w:rtl/>
        </w:rPr>
        <w:t>-</w:t>
      </w:r>
      <w:r w:rsidRPr="00FC0E55">
        <w:rPr>
          <w:rtl/>
        </w:rPr>
        <w:t>ראש, מכוונת בדברי אלו דווקא לאותו משאב היקר לנו</w:t>
      </w:r>
      <w:r w:rsidR="00957838">
        <w:rPr>
          <w:rtl/>
        </w:rPr>
        <w:t xml:space="preserve"> </w:t>
      </w:r>
      <w:r w:rsidRPr="00FC0E55">
        <w:rPr>
          <w:rtl/>
        </w:rPr>
        <w:t xml:space="preserve">מכול </w:t>
      </w:r>
      <w:r w:rsidR="00957838">
        <w:rPr>
          <w:rtl/>
        </w:rPr>
        <w:t>–</w:t>
      </w:r>
      <w:r w:rsidRPr="00FC0E55">
        <w:rPr>
          <w:rtl/>
        </w:rPr>
        <w:t xml:space="preserve"> ילדינו.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ילדינו</w:t>
      </w:r>
      <w:r w:rsidR="00957838">
        <w:rPr>
          <w:rtl/>
        </w:rPr>
        <w:t xml:space="preserve"> </w:t>
      </w:r>
      <w:r w:rsidRPr="00FC0E55">
        <w:rPr>
          <w:rtl/>
        </w:rPr>
        <w:t>כיום</w:t>
      </w:r>
      <w:r w:rsidR="00957838">
        <w:rPr>
          <w:rtl/>
        </w:rPr>
        <w:t xml:space="preserve"> </w:t>
      </w:r>
      <w:r w:rsidRPr="00FC0E55">
        <w:rPr>
          <w:rtl/>
        </w:rPr>
        <w:t>הם אזרחי המחר. הם יהיו פועלי המחר, מדעני המחר ומנהיגי המחר.</w:t>
      </w:r>
      <w:r w:rsidR="00957838">
        <w:rPr>
          <w:rtl/>
        </w:rPr>
        <w:t xml:space="preserve"> </w:t>
      </w:r>
      <w:r w:rsidRPr="00FC0E55">
        <w:rPr>
          <w:rtl/>
        </w:rPr>
        <w:t>הם אלו שיתפסו את מקומנו כאן בבית הזה, והם, כמותנו היום, גם יעמדו כאן מעל הדוכן</w:t>
      </w:r>
      <w:r w:rsidR="00957838">
        <w:rPr>
          <w:rtl/>
        </w:rPr>
        <w:t xml:space="preserve"> </w:t>
      </w:r>
      <w:r w:rsidRPr="00FC0E55">
        <w:rPr>
          <w:rtl/>
        </w:rPr>
        <w:t>הזה.</w:t>
      </w:r>
      <w:r w:rsidR="00957838">
        <w:rPr>
          <w:rtl/>
        </w:rPr>
        <w:t xml:space="preserve"> </w:t>
      </w:r>
      <w:r w:rsidRPr="00FC0E55">
        <w:rPr>
          <w:rtl/>
        </w:rPr>
        <w:t>לנו</w:t>
      </w:r>
      <w:r w:rsidR="00957838">
        <w:rPr>
          <w:rtl/>
        </w:rPr>
        <w:t xml:space="preserve"> </w:t>
      </w:r>
      <w:r w:rsidRPr="00FC0E55">
        <w:rPr>
          <w:rtl/>
        </w:rPr>
        <w:t>ניתנה</w:t>
      </w:r>
      <w:r w:rsidR="00957838">
        <w:rPr>
          <w:rtl/>
        </w:rPr>
        <w:t xml:space="preserve"> </w:t>
      </w:r>
      <w:r w:rsidRPr="00FC0E55">
        <w:rPr>
          <w:rtl/>
        </w:rPr>
        <w:t>הזכות</w:t>
      </w:r>
      <w:r w:rsidR="00957838">
        <w:rPr>
          <w:rtl/>
        </w:rPr>
        <w:t xml:space="preserve"> </w:t>
      </w:r>
      <w:r w:rsidRPr="00FC0E55">
        <w:rPr>
          <w:rtl/>
        </w:rPr>
        <w:t>לסייע לילדינו להתעלות מעלינו, ואפשר שאין זו זכות אלא</w:t>
      </w:r>
      <w:r w:rsidR="00957838">
        <w:rPr>
          <w:rtl/>
        </w:rPr>
        <w:t xml:space="preserve"> </w:t>
      </w:r>
      <w:r w:rsidRPr="00FC0E55">
        <w:rPr>
          <w:rtl/>
        </w:rPr>
        <w:t>חובה,</w:t>
      </w:r>
      <w:r w:rsidR="00957838">
        <w:rPr>
          <w:rtl/>
        </w:rPr>
        <w:t xml:space="preserve"> </w:t>
      </w:r>
      <w:r w:rsidRPr="00FC0E55">
        <w:rPr>
          <w:rtl/>
        </w:rPr>
        <w:t>חובה</w:t>
      </w:r>
      <w:r w:rsidR="00957838">
        <w:rPr>
          <w:rtl/>
        </w:rPr>
        <w:t xml:space="preserve"> </w:t>
      </w:r>
      <w:r w:rsidRPr="00FC0E55">
        <w:rPr>
          <w:rtl/>
        </w:rPr>
        <w:t>של ממש. בכל מקרה, בידינו כיום לקבוע ולעצב את דמותה של מדינת ישראל</w:t>
      </w:r>
      <w:r w:rsidR="00957838">
        <w:rPr>
          <w:rtl/>
        </w:rPr>
        <w:t xml:space="preserve"> </w:t>
      </w:r>
      <w:r w:rsidRPr="00FC0E55">
        <w:rPr>
          <w:rtl/>
        </w:rPr>
        <w:t>לעתיד לבוא, ואין ספק שנטל האחריות המשתמע מכך כבד מאוד.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ד"ר</w:t>
      </w:r>
      <w:r w:rsidR="00957838">
        <w:rPr>
          <w:rtl/>
        </w:rPr>
        <w:t xml:space="preserve"> </w:t>
      </w:r>
      <w:r w:rsidRPr="00FC0E55">
        <w:rPr>
          <w:rtl/>
        </w:rPr>
        <w:t>שמשון</w:t>
      </w:r>
      <w:r w:rsidR="00957838">
        <w:rPr>
          <w:rtl/>
        </w:rPr>
        <w:t xml:space="preserve"> </w:t>
      </w:r>
      <w:r w:rsidRPr="00FC0E55">
        <w:rPr>
          <w:rtl/>
        </w:rPr>
        <w:t>שושני הרהיב עוז ויזם תוכנית מהפכנית, שיש בה כדי לחולל שינויים</w:t>
      </w:r>
      <w:r w:rsidR="00957838">
        <w:rPr>
          <w:rtl/>
        </w:rPr>
        <w:t xml:space="preserve"> </w:t>
      </w:r>
      <w:r w:rsidRPr="00FC0E55">
        <w:rPr>
          <w:rtl/>
        </w:rPr>
        <w:t>של</w:t>
      </w:r>
      <w:r w:rsidR="00957838">
        <w:rPr>
          <w:rtl/>
        </w:rPr>
        <w:t xml:space="preserve"> </w:t>
      </w:r>
      <w:r w:rsidRPr="00FC0E55">
        <w:rPr>
          <w:rtl/>
        </w:rPr>
        <w:t>ממש</w:t>
      </w:r>
      <w:r w:rsidR="00957838">
        <w:rPr>
          <w:rtl/>
        </w:rPr>
        <w:t xml:space="preserve"> </w:t>
      </w:r>
      <w:r w:rsidRPr="00FC0E55">
        <w:rPr>
          <w:rtl/>
        </w:rPr>
        <w:t>במערכת</w:t>
      </w:r>
      <w:r w:rsidR="00957838">
        <w:rPr>
          <w:rtl/>
        </w:rPr>
        <w:t xml:space="preserve"> </w:t>
      </w:r>
      <w:r w:rsidRPr="00FC0E55">
        <w:rPr>
          <w:rtl/>
        </w:rPr>
        <w:t>החינוך.</w:t>
      </w:r>
      <w:r w:rsidR="00957838">
        <w:rPr>
          <w:rtl/>
        </w:rPr>
        <w:t xml:space="preserve"> </w:t>
      </w:r>
      <w:r w:rsidRPr="00FC0E55">
        <w:rPr>
          <w:rtl/>
        </w:rPr>
        <w:t>מתוך</w:t>
      </w:r>
      <w:r w:rsidR="00957838">
        <w:rPr>
          <w:rtl/>
        </w:rPr>
        <w:t xml:space="preserve"> </w:t>
      </w:r>
      <w:r w:rsidRPr="00FC0E55">
        <w:rPr>
          <w:rtl/>
        </w:rPr>
        <w:t>עיון בעקרונותיה של תוכנית זו, ניתן לקבוע כמעט</w:t>
      </w:r>
      <w:r w:rsidR="00957838">
        <w:rPr>
          <w:rtl/>
        </w:rPr>
        <w:t xml:space="preserve"> </w:t>
      </w:r>
      <w:r w:rsidRPr="00FC0E55">
        <w:rPr>
          <w:rtl/>
        </w:rPr>
        <w:t>בוודאות</w:t>
      </w:r>
      <w:r w:rsidR="00957838">
        <w:rPr>
          <w:rtl/>
        </w:rPr>
        <w:t xml:space="preserve"> </w:t>
      </w:r>
      <w:r w:rsidRPr="00FC0E55">
        <w:rPr>
          <w:rtl/>
        </w:rPr>
        <w:t>שתי</w:t>
      </w:r>
      <w:r w:rsidR="00957838">
        <w:rPr>
          <w:rtl/>
        </w:rPr>
        <w:t xml:space="preserve"> </w:t>
      </w:r>
      <w:r w:rsidRPr="00FC0E55">
        <w:rPr>
          <w:rtl/>
        </w:rPr>
        <w:t>קביעות</w:t>
      </w:r>
      <w:r w:rsidR="00957838">
        <w:rPr>
          <w:rtl/>
        </w:rPr>
        <w:t xml:space="preserve"> </w:t>
      </w:r>
      <w:r w:rsidRPr="00FC0E55">
        <w:rPr>
          <w:rtl/>
        </w:rPr>
        <w:t>מוחלטות: האחת, שיש בתוכנית זו כדי להביא לשינוי פני מערכת</w:t>
      </w:r>
      <w:r w:rsidR="00957838">
        <w:rPr>
          <w:rtl/>
        </w:rPr>
        <w:t xml:space="preserve"> </w:t>
      </w:r>
      <w:r w:rsidRPr="00FC0E55">
        <w:rPr>
          <w:rtl/>
        </w:rPr>
        <w:t>החינוך</w:t>
      </w:r>
      <w:r w:rsidR="00957838">
        <w:rPr>
          <w:rtl/>
        </w:rPr>
        <w:t xml:space="preserve"> </w:t>
      </w:r>
      <w:r w:rsidRPr="00FC0E55">
        <w:rPr>
          <w:rtl/>
        </w:rPr>
        <w:t>כולה;</w:t>
      </w:r>
      <w:r w:rsidR="00957838">
        <w:rPr>
          <w:rtl/>
        </w:rPr>
        <w:t xml:space="preserve"> </w:t>
      </w:r>
      <w:r w:rsidRPr="00FC0E55">
        <w:rPr>
          <w:rtl/>
        </w:rPr>
        <w:t>האחרת,</w:t>
      </w:r>
      <w:r w:rsidR="00957838">
        <w:rPr>
          <w:rtl/>
        </w:rPr>
        <w:t xml:space="preserve"> </w:t>
      </w:r>
      <w:r w:rsidRPr="00FC0E55">
        <w:rPr>
          <w:rtl/>
        </w:rPr>
        <w:t>שיש</w:t>
      </w:r>
      <w:r w:rsidR="00957838">
        <w:rPr>
          <w:rtl/>
        </w:rPr>
        <w:t xml:space="preserve"> </w:t>
      </w:r>
      <w:r w:rsidRPr="00FC0E55">
        <w:rPr>
          <w:rtl/>
        </w:rPr>
        <w:t>בתוכנית</w:t>
      </w:r>
      <w:r w:rsidR="00957838">
        <w:rPr>
          <w:rtl/>
        </w:rPr>
        <w:t xml:space="preserve"> </w:t>
      </w:r>
      <w:r w:rsidRPr="00FC0E55">
        <w:rPr>
          <w:rtl/>
        </w:rPr>
        <w:t>זו</w:t>
      </w:r>
      <w:r w:rsidR="00957838">
        <w:rPr>
          <w:rtl/>
        </w:rPr>
        <w:t xml:space="preserve"> </w:t>
      </w:r>
      <w:r w:rsidRPr="00FC0E55">
        <w:rPr>
          <w:rtl/>
        </w:rPr>
        <w:t>כדי</w:t>
      </w:r>
      <w:r w:rsidR="00957838">
        <w:rPr>
          <w:rtl/>
        </w:rPr>
        <w:t xml:space="preserve"> </w:t>
      </w:r>
      <w:r w:rsidRPr="00FC0E55">
        <w:rPr>
          <w:rtl/>
        </w:rPr>
        <w:t>לתת</w:t>
      </w:r>
      <w:r w:rsidR="00957838">
        <w:rPr>
          <w:rtl/>
        </w:rPr>
        <w:t xml:space="preserve"> </w:t>
      </w:r>
      <w:r w:rsidRPr="00FC0E55">
        <w:rPr>
          <w:rtl/>
        </w:rPr>
        <w:t>מענה לסוגיות שמערכת החינוך,</w:t>
      </w:r>
      <w:r w:rsidR="00957838">
        <w:rPr>
          <w:rtl/>
        </w:rPr>
        <w:t xml:space="preserve"> </w:t>
      </w:r>
      <w:r w:rsidRPr="00FC0E55">
        <w:rPr>
          <w:rtl/>
        </w:rPr>
        <w:t>במתכונתה הנוכחית, לא השכילה להתמודד עמן.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עיקרה</w:t>
      </w:r>
      <w:r w:rsidR="00957838">
        <w:rPr>
          <w:rtl/>
        </w:rPr>
        <w:t xml:space="preserve"> </w:t>
      </w:r>
      <w:r w:rsidRPr="00FC0E55">
        <w:rPr>
          <w:rtl/>
        </w:rPr>
        <w:t>של</w:t>
      </w:r>
      <w:r w:rsidR="00957838">
        <w:rPr>
          <w:rtl/>
        </w:rPr>
        <w:t xml:space="preserve"> </w:t>
      </w:r>
      <w:r w:rsidRPr="00FC0E55">
        <w:rPr>
          <w:rtl/>
        </w:rPr>
        <w:t>תוכנית</w:t>
      </w:r>
      <w:r w:rsidR="00957838">
        <w:rPr>
          <w:rtl/>
        </w:rPr>
        <w:t>-</w:t>
      </w:r>
      <w:r w:rsidRPr="00FC0E55">
        <w:rPr>
          <w:rtl/>
        </w:rPr>
        <w:t>שושני</w:t>
      </w:r>
      <w:r w:rsidR="00957838">
        <w:rPr>
          <w:rtl/>
        </w:rPr>
        <w:t xml:space="preserve"> </w:t>
      </w:r>
      <w:r w:rsidRPr="00FC0E55">
        <w:rPr>
          <w:rtl/>
        </w:rPr>
        <w:t>על</w:t>
      </w:r>
      <w:r w:rsidR="00957838">
        <w:rPr>
          <w:rtl/>
        </w:rPr>
        <w:t>-</w:t>
      </w:r>
      <w:r w:rsidRPr="00FC0E55">
        <w:rPr>
          <w:rtl/>
        </w:rPr>
        <w:t>פי תפיסתי, ובכך גם, לדעתי, טמון יתרונה הגדול,</w:t>
      </w:r>
      <w:r w:rsidR="00957838">
        <w:rPr>
          <w:rtl/>
        </w:rPr>
        <w:t xml:space="preserve"> </w:t>
      </w:r>
      <w:r w:rsidRPr="00FC0E55">
        <w:rPr>
          <w:rtl/>
        </w:rPr>
        <w:t>הוא</w:t>
      </w:r>
      <w:r w:rsidR="00957838">
        <w:rPr>
          <w:rtl/>
        </w:rPr>
        <w:t xml:space="preserve"> </w:t>
      </w:r>
      <w:r w:rsidRPr="00FC0E55">
        <w:rPr>
          <w:rtl/>
        </w:rPr>
        <w:t>בשני</w:t>
      </w:r>
      <w:r w:rsidR="00957838">
        <w:rPr>
          <w:rtl/>
        </w:rPr>
        <w:t xml:space="preserve"> </w:t>
      </w:r>
      <w:r w:rsidRPr="00FC0E55">
        <w:rPr>
          <w:rtl/>
        </w:rPr>
        <w:t>תחומים</w:t>
      </w:r>
      <w:r w:rsidR="00957838">
        <w:rPr>
          <w:rtl/>
        </w:rPr>
        <w:t xml:space="preserve"> </w:t>
      </w:r>
      <w:r w:rsidRPr="00FC0E55">
        <w:rPr>
          <w:rtl/>
        </w:rPr>
        <w:t>עיקריים:</w:t>
      </w:r>
      <w:r w:rsidR="00957838">
        <w:rPr>
          <w:rtl/>
        </w:rPr>
        <w:t xml:space="preserve"> </w:t>
      </w:r>
      <w:r w:rsidRPr="00FC0E55">
        <w:rPr>
          <w:rtl/>
        </w:rPr>
        <w:t xml:space="preserve">א. הרחבת תחום אזורי הרישום </w:t>
      </w:r>
      <w:r w:rsidR="00957838">
        <w:rPr>
          <w:rtl/>
        </w:rPr>
        <w:t>–</w:t>
      </w:r>
      <w:r w:rsidRPr="00FC0E55">
        <w:rPr>
          <w:rtl/>
        </w:rPr>
        <w:t xml:space="preserve"> בחירת מוסדות החינוך</w:t>
      </w:r>
      <w:r w:rsidR="00957838">
        <w:rPr>
          <w:rtl/>
        </w:rPr>
        <w:t xml:space="preserve"> </w:t>
      </w:r>
      <w:r w:rsidRPr="00FC0E55">
        <w:rPr>
          <w:rtl/>
        </w:rPr>
        <w:t>בידי ההורים והתלמידים תאלץ את בתי</w:t>
      </w:r>
      <w:r w:rsidR="00957838">
        <w:rPr>
          <w:rtl/>
        </w:rPr>
        <w:t>-</w:t>
      </w:r>
      <w:r w:rsidRPr="00FC0E55">
        <w:rPr>
          <w:rtl/>
        </w:rPr>
        <w:t>הספר להתמודד ולהוכיח עצמם על</w:t>
      </w:r>
      <w:r w:rsidR="00957838">
        <w:rPr>
          <w:rtl/>
        </w:rPr>
        <w:t>-</w:t>
      </w:r>
      <w:r w:rsidRPr="00FC0E55">
        <w:rPr>
          <w:rtl/>
        </w:rPr>
        <w:t>מנת לזכות באמון</w:t>
      </w:r>
      <w:r w:rsidR="00957838">
        <w:rPr>
          <w:rtl/>
        </w:rPr>
        <w:t xml:space="preserve"> </w:t>
      </w:r>
      <w:r w:rsidRPr="00FC0E55">
        <w:rPr>
          <w:rtl/>
        </w:rPr>
        <w:t>התלמידים</w:t>
      </w:r>
      <w:r w:rsidR="00957838">
        <w:rPr>
          <w:rtl/>
        </w:rPr>
        <w:t xml:space="preserve"> </w:t>
      </w:r>
      <w:r w:rsidRPr="00FC0E55">
        <w:rPr>
          <w:rtl/>
        </w:rPr>
        <w:t>והוריהם;</w:t>
      </w:r>
      <w:r w:rsidR="00957838">
        <w:rPr>
          <w:rtl/>
        </w:rPr>
        <w:t xml:space="preserve"> </w:t>
      </w:r>
      <w:r w:rsidRPr="00FC0E55">
        <w:rPr>
          <w:rtl/>
        </w:rPr>
        <w:t>ב.</w:t>
      </w:r>
      <w:r w:rsidR="00957838">
        <w:rPr>
          <w:rtl/>
        </w:rPr>
        <w:t xml:space="preserve"> </w:t>
      </w:r>
      <w:r w:rsidRPr="00FC0E55">
        <w:rPr>
          <w:rtl/>
        </w:rPr>
        <w:t>שימת</w:t>
      </w:r>
      <w:r w:rsidR="00957838">
        <w:rPr>
          <w:rtl/>
        </w:rPr>
        <w:t xml:space="preserve"> </w:t>
      </w:r>
      <w:r w:rsidRPr="00FC0E55">
        <w:rPr>
          <w:rtl/>
        </w:rPr>
        <w:t>הדגש</w:t>
      </w:r>
      <w:r w:rsidR="00957838">
        <w:rPr>
          <w:rtl/>
        </w:rPr>
        <w:t xml:space="preserve"> </w:t>
      </w:r>
      <w:r w:rsidRPr="00FC0E55">
        <w:rPr>
          <w:rtl/>
        </w:rPr>
        <w:t>בתוכנית</w:t>
      </w:r>
      <w:r w:rsidR="00957838">
        <w:rPr>
          <w:rtl/>
        </w:rPr>
        <w:t xml:space="preserve"> </w:t>
      </w:r>
      <w:r w:rsidRPr="00FC0E55">
        <w:rPr>
          <w:rtl/>
        </w:rPr>
        <w:t>ביכולתו</w:t>
      </w:r>
      <w:r w:rsidR="00957838">
        <w:rPr>
          <w:rtl/>
        </w:rPr>
        <w:t xml:space="preserve"> </w:t>
      </w:r>
      <w:r w:rsidRPr="00FC0E55">
        <w:rPr>
          <w:rtl/>
        </w:rPr>
        <w:t>האישית של התלמיד ובמיצוי</w:t>
      </w:r>
      <w:r w:rsidR="00957838">
        <w:rPr>
          <w:rtl/>
        </w:rPr>
        <w:t xml:space="preserve"> </w:t>
      </w:r>
      <w:r w:rsidRPr="00FC0E55">
        <w:rPr>
          <w:rtl/>
        </w:rPr>
        <w:t>הפוטנציאל האישי הטמון בכל אחד ואחד מן התלמידים.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מטרידה</w:t>
      </w:r>
      <w:r w:rsidR="00957838">
        <w:rPr>
          <w:rtl/>
        </w:rPr>
        <w:t xml:space="preserve"> </w:t>
      </w:r>
      <w:r w:rsidRPr="00FC0E55">
        <w:rPr>
          <w:rtl/>
        </w:rPr>
        <w:t>אותי</w:t>
      </w:r>
      <w:r w:rsidR="00957838">
        <w:rPr>
          <w:rtl/>
        </w:rPr>
        <w:t xml:space="preserve"> </w:t>
      </w:r>
      <w:r w:rsidRPr="00FC0E55">
        <w:rPr>
          <w:rtl/>
        </w:rPr>
        <w:t>מאוד,</w:t>
      </w:r>
      <w:r w:rsidR="00957838">
        <w:rPr>
          <w:rtl/>
        </w:rPr>
        <w:t xml:space="preserve"> </w:t>
      </w:r>
      <w:r w:rsidRPr="00FC0E55">
        <w:rPr>
          <w:rtl/>
        </w:rPr>
        <w:t>אדוני</w:t>
      </w:r>
      <w:r w:rsidR="00957838">
        <w:rPr>
          <w:rtl/>
        </w:rPr>
        <w:t xml:space="preserve"> </w:t>
      </w:r>
      <w:r w:rsidRPr="00FC0E55">
        <w:rPr>
          <w:rtl/>
        </w:rPr>
        <w:t>היושב</w:t>
      </w:r>
      <w:r w:rsidR="00957838">
        <w:rPr>
          <w:rtl/>
        </w:rPr>
        <w:t>-</w:t>
      </w:r>
      <w:r w:rsidRPr="00FC0E55">
        <w:rPr>
          <w:rtl/>
        </w:rPr>
        <w:t>ראש,</w:t>
      </w:r>
      <w:r w:rsidR="00957838">
        <w:rPr>
          <w:rtl/>
        </w:rPr>
        <w:t xml:space="preserve"> </w:t>
      </w:r>
      <w:r w:rsidRPr="00FC0E55">
        <w:rPr>
          <w:rtl/>
        </w:rPr>
        <w:t>מתקפת הנגד חסרת המעצורים שלה זכתה</w:t>
      </w:r>
      <w:r w:rsidR="00957838">
        <w:rPr>
          <w:rtl/>
        </w:rPr>
        <w:t xml:space="preserve"> </w:t>
      </w:r>
      <w:r w:rsidRPr="00FC0E55">
        <w:rPr>
          <w:rtl/>
        </w:rPr>
        <w:t>תוכניתו</w:t>
      </w:r>
      <w:r w:rsidR="00957838">
        <w:rPr>
          <w:rtl/>
        </w:rPr>
        <w:t xml:space="preserve"> </w:t>
      </w:r>
      <w:r w:rsidRPr="00FC0E55">
        <w:rPr>
          <w:rtl/>
        </w:rPr>
        <w:t>של</w:t>
      </w:r>
      <w:r w:rsidR="00957838">
        <w:rPr>
          <w:rtl/>
        </w:rPr>
        <w:t xml:space="preserve"> </w:t>
      </w:r>
      <w:r w:rsidRPr="00FC0E55">
        <w:rPr>
          <w:rtl/>
        </w:rPr>
        <w:t>הד"ר שושני. מתקפת נגד חסרת תקדים זו, ראוי לציין, מהווה סימן מובהק</w:t>
      </w:r>
      <w:r w:rsidR="00957838">
        <w:rPr>
          <w:rtl/>
        </w:rPr>
        <w:t xml:space="preserve"> </w:t>
      </w:r>
      <w:r w:rsidRPr="00FC0E55">
        <w:rPr>
          <w:rtl/>
        </w:rPr>
        <w:t>להסתאבות ולשמרנות קיצונית, המעלה את צדקת המנגנון על נס והופכת אותו לערך עליון.</w:t>
      </w:r>
      <w:r w:rsidR="00957838">
        <w:rPr>
          <w:rtl/>
        </w:rPr>
        <w:t xml:space="preserve"> </w:t>
      </w:r>
      <w:r w:rsidRPr="00FC0E55">
        <w:rPr>
          <w:rtl/>
        </w:rPr>
        <w:t>תפיסה</w:t>
      </w:r>
      <w:r w:rsidR="00957838">
        <w:rPr>
          <w:rtl/>
        </w:rPr>
        <w:t xml:space="preserve"> </w:t>
      </w:r>
      <w:r w:rsidRPr="00FC0E55">
        <w:rPr>
          <w:rtl/>
        </w:rPr>
        <w:t>זרה זו אפיינה את הדת בחשכת ימי הביניים והדריכה אותה במלחמתה חסרת הפשרות</w:t>
      </w:r>
      <w:r w:rsidR="00957838">
        <w:rPr>
          <w:rtl/>
        </w:rPr>
        <w:t xml:space="preserve"> </w:t>
      </w:r>
      <w:r w:rsidRPr="00FC0E55">
        <w:rPr>
          <w:rtl/>
        </w:rPr>
        <w:t>כנגד כל אנשי המדע שהעזו לכפור בעקרונות המדעיים שקודשו על</w:t>
      </w:r>
      <w:r w:rsidR="00957838">
        <w:rPr>
          <w:rtl/>
        </w:rPr>
        <w:t>-</w:t>
      </w:r>
      <w:r w:rsidRPr="00FC0E55">
        <w:rPr>
          <w:rtl/>
        </w:rPr>
        <w:t>ידי הדת.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האם</w:t>
      </w:r>
      <w:r w:rsidR="00957838">
        <w:rPr>
          <w:rtl/>
        </w:rPr>
        <w:t xml:space="preserve"> </w:t>
      </w:r>
      <w:r w:rsidRPr="00FC0E55">
        <w:rPr>
          <w:rtl/>
        </w:rPr>
        <w:t>שבים</w:t>
      </w:r>
      <w:r w:rsidR="00957838">
        <w:rPr>
          <w:rtl/>
        </w:rPr>
        <w:t xml:space="preserve"> </w:t>
      </w:r>
      <w:r w:rsidRPr="00FC0E55">
        <w:rPr>
          <w:rtl/>
        </w:rPr>
        <w:t>אנו ומאמצים לעצמנו תפיסת עולם זרה ומעוותת זו? האם נניח למנגנון</w:t>
      </w:r>
      <w:r w:rsidR="00957838">
        <w:rPr>
          <w:rtl/>
        </w:rPr>
        <w:t xml:space="preserve"> </w:t>
      </w:r>
      <w:r w:rsidRPr="00FC0E55">
        <w:rPr>
          <w:rtl/>
        </w:rPr>
        <w:t>לדכא</w:t>
      </w:r>
      <w:r w:rsidR="00957838">
        <w:rPr>
          <w:rtl/>
        </w:rPr>
        <w:t xml:space="preserve"> </w:t>
      </w:r>
      <w:r w:rsidRPr="00FC0E55">
        <w:rPr>
          <w:rtl/>
        </w:rPr>
        <w:t>כל</w:t>
      </w:r>
      <w:r w:rsidR="00957838">
        <w:rPr>
          <w:rtl/>
        </w:rPr>
        <w:t xml:space="preserve"> </w:t>
      </w:r>
      <w:r w:rsidRPr="00FC0E55">
        <w:rPr>
          <w:rtl/>
        </w:rPr>
        <w:t>יוזמה</w:t>
      </w:r>
      <w:r w:rsidR="00957838">
        <w:rPr>
          <w:rtl/>
        </w:rPr>
        <w:t xml:space="preserve"> </w:t>
      </w:r>
      <w:r w:rsidRPr="00FC0E55">
        <w:rPr>
          <w:rtl/>
        </w:rPr>
        <w:t>חדשה? האם נחריש לנוכח המתרחש גם כשהדברים נוגעים לילדינו, ליקר</w:t>
      </w:r>
      <w:r w:rsidR="00957838">
        <w:rPr>
          <w:rtl/>
        </w:rPr>
        <w:t xml:space="preserve"> </w:t>
      </w:r>
      <w:r w:rsidRPr="00FC0E55">
        <w:rPr>
          <w:rtl/>
        </w:rPr>
        <w:t>לנו מכול?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אדוני</w:t>
      </w:r>
      <w:r w:rsidR="00957838">
        <w:rPr>
          <w:rtl/>
        </w:rPr>
        <w:t xml:space="preserve"> </w:t>
      </w:r>
      <w:r w:rsidRPr="00FC0E55">
        <w:rPr>
          <w:rtl/>
        </w:rPr>
        <w:t>היושב</w:t>
      </w:r>
      <w:r w:rsidR="00957838">
        <w:rPr>
          <w:rtl/>
        </w:rPr>
        <w:t>-</w:t>
      </w:r>
      <w:r w:rsidRPr="00FC0E55">
        <w:rPr>
          <w:rtl/>
        </w:rPr>
        <w:t>ראש,</w:t>
      </w:r>
      <w:r w:rsidR="00957838">
        <w:rPr>
          <w:rtl/>
        </w:rPr>
        <w:t xml:space="preserve"> </w:t>
      </w:r>
      <w:r w:rsidRPr="00FC0E55">
        <w:rPr>
          <w:rtl/>
        </w:rPr>
        <w:t>מערכת</w:t>
      </w:r>
      <w:r w:rsidR="00957838">
        <w:rPr>
          <w:rtl/>
        </w:rPr>
        <w:t xml:space="preserve"> </w:t>
      </w:r>
      <w:r w:rsidRPr="00FC0E55">
        <w:rPr>
          <w:rtl/>
        </w:rPr>
        <w:t>החינוך</w:t>
      </w:r>
      <w:r w:rsidR="00957838">
        <w:rPr>
          <w:rtl/>
        </w:rPr>
        <w:t xml:space="preserve"> </w:t>
      </w:r>
      <w:r w:rsidRPr="00FC0E55">
        <w:rPr>
          <w:rtl/>
        </w:rPr>
        <w:t>הגיעה,</w:t>
      </w:r>
      <w:r w:rsidR="00957838">
        <w:rPr>
          <w:rtl/>
        </w:rPr>
        <w:t xml:space="preserve"> </w:t>
      </w:r>
      <w:r w:rsidRPr="00FC0E55">
        <w:rPr>
          <w:rtl/>
        </w:rPr>
        <w:t>כך</w:t>
      </w:r>
      <w:r w:rsidR="00957838">
        <w:rPr>
          <w:rtl/>
        </w:rPr>
        <w:t xml:space="preserve"> </w:t>
      </w:r>
      <w:r w:rsidRPr="00FC0E55">
        <w:rPr>
          <w:rtl/>
        </w:rPr>
        <w:t>דומה,</w:t>
      </w:r>
      <w:r w:rsidR="00957838">
        <w:rPr>
          <w:rtl/>
        </w:rPr>
        <w:t xml:space="preserve"> </w:t>
      </w:r>
      <w:r w:rsidRPr="00FC0E55">
        <w:rPr>
          <w:rtl/>
        </w:rPr>
        <w:t>למצב</w:t>
      </w:r>
      <w:r w:rsidR="00957838">
        <w:rPr>
          <w:rtl/>
        </w:rPr>
        <w:t xml:space="preserve"> </w:t>
      </w:r>
      <w:r w:rsidRPr="00FC0E55">
        <w:rPr>
          <w:rtl/>
        </w:rPr>
        <w:t>שהוא</w:t>
      </w:r>
      <w:r w:rsidR="00957838">
        <w:rPr>
          <w:rtl/>
        </w:rPr>
        <w:t xml:space="preserve"> </w:t>
      </w:r>
      <w:r w:rsidRPr="00FC0E55">
        <w:rPr>
          <w:rtl/>
        </w:rPr>
        <w:t>מבחינתנו</w:t>
      </w:r>
      <w:r w:rsidR="00957838">
        <w:rPr>
          <w:rtl/>
        </w:rPr>
        <w:t xml:space="preserve"> </w:t>
      </w:r>
      <w:r w:rsidRPr="00FC0E55">
        <w:rPr>
          <w:rtl/>
        </w:rPr>
        <w:t>הרה</w:t>
      </w:r>
      <w:r w:rsidR="00957838">
        <w:rPr>
          <w:rtl/>
        </w:rPr>
        <w:t>-</w:t>
      </w:r>
      <w:r w:rsidRPr="00FC0E55">
        <w:rPr>
          <w:rtl/>
        </w:rPr>
        <w:t>אסון.</w:t>
      </w:r>
      <w:r w:rsidR="00957838">
        <w:rPr>
          <w:rtl/>
        </w:rPr>
        <w:t xml:space="preserve"> </w:t>
      </w:r>
      <w:r w:rsidRPr="00FC0E55">
        <w:rPr>
          <w:rtl/>
        </w:rPr>
        <w:t>התפשטותו חסרת התקדים של החינוך האפור, לא זו בלבד שיש בה כדי להצביע</w:t>
      </w:r>
      <w:r w:rsidR="00957838">
        <w:rPr>
          <w:rtl/>
        </w:rPr>
        <w:t xml:space="preserve"> </w:t>
      </w:r>
      <w:r w:rsidRPr="00FC0E55">
        <w:rPr>
          <w:rtl/>
        </w:rPr>
        <w:t>על</w:t>
      </w:r>
      <w:r w:rsidR="00957838">
        <w:rPr>
          <w:rtl/>
        </w:rPr>
        <w:t xml:space="preserve"> </w:t>
      </w:r>
      <w:r w:rsidRPr="00FC0E55">
        <w:rPr>
          <w:rtl/>
        </w:rPr>
        <w:t>פשיטת הרגל של החינוך הממלכתי אלא יש בה כדי למנוע מהשכבות החלשות את האפשרות</w:t>
      </w:r>
      <w:r w:rsidR="00957838">
        <w:rPr>
          <w:rtl/>
        </w:rPr>
        <w:t xml:space="preserve"> </w:t>
      </w:r>
      <w:r w:rsidRPr="00FC0E55">
        <w:rPr>
          <w:rtl/>
        </w:rPr>
        <w:t>להקנות לילדיהן חינוך והשכלה ראויים לשמם.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החינוך</w:t>
      </w:r>
      <w:r w:rsidR="00957838">
        <w:rPr>
          <w:rtl/>
        </w:rPr>
        <w:t xml:space="preserve"> </w:t>
      </w:r>
      <w:r w:rsidRPr="00FC0E55">
        <w:rPr>
          <w:rtl/>
        </w:rPr>
        <w:t>וההשכלה</w:t>
      </w:r>
      <w:r w:rsidR="00957838">
        <w:rPr>
          <w:rtl/>
        </w:rPr>
        <w:t xml:space="preserve"> </w:t>
      </w:r>
      <w:r w:rsidRPr="00FC0E55">
        <w:rPr>
          <w:rtl/>
        </w:rPr>
        <w:t>הולכים</w:t>
      </w:r>
      <w:r w:rsidR="00957838">
        <w:rPr>
          <w:rtl/>
        </w:rPr>
        <w:t xml:space="preserve"> </w:t>
      </w:r>
      <w:r w:rsidRPr="00FC0E55">
        <w:rPr>
          <w:rtl/>
        </w:rPr>
        <w:t>והופכים</w:t>
      </w:r>
      <w:r w:rsidR="00957838">
        <w:rPr>
          <w:rtl/>
        </w:rPr>
        <w:t xml:space="preserve"> </w:t>
      </w:r>
      <w:r w:rsidRPr="00FC0E55">
        <w:rPr>
          <w:rtl/>
        </w:rPr>
        <w:t>יותר</w:t>
      </w:r>
      <w:r w:rsidR="00957838">
        <w:rPr>
          <w:rtl/>
        </w:rPr>
        <w:t xml:space="preserve"> </w:t>
      </w:r>
      <w:r w:rsidRPr="00FC0E55">
        <w:rPr>
          <w:rtl/>
        </w:rPr>
        <w:t>ויותר למנת חלקן של השכבות החזקות.</w:t>
      </w:r>
      <w:r w:rsidR="00957838">
        <w:rPr>
          <w:rtl/>
        </w:rPr>
        <w:t xml:space="preserve"> </w:t>
      </w:r>
      <w:r w:rsidRPr="00FC0E55">
        <w:rPr>
          <w:rtl/>
        </w:rPr>
        <w:t>ואנו,</w:t>
      </w:r>
      <w:r w:rsidR="00957838">
        <w:rPr>
          <w:rtl/>
        </w:rPr>
        <w:t xml:space="preserve"> </w:t>
      </w:r>
      <w:r w:rsidRPr="00FC0E55">
        <w:rPr>
          <w:rtl/>
        </w:rPr>
        <w:t>אם</w:t>
      </w:r>
      <w:r w:rsidR="00957838">
        <w:rPr>
          <w:rtl/>
        </w:rPr>
        <w:t xml:space="preserve"> </w:t>
      </w:r>
      <w:r w:rsidRPr="00FC0E55">
        <w:rPr>
          <w:rtl/>
        </w:rPr>
        <w:t>ניתן יד לקולות המנסים להכניע כל יוזמה חדשה בעודה באבה, כפי שהדבר בא</w:t>
      </w:r>
      <w:r w:rsidR="00957838">
        <w:rPr>
          <w:rtl/>
        </w:rPr>
        <w:t xml:space="preserve"> </w:t>
      </w:r>
      <w:r w:rsidRPr="00FC0E55">
        <w:rPr>
          <w:rtl/>
        </w:rPr>
        <w:t>לידי ביטוי בהתייחס לתוכניתו של ד"ר שושני, ננציח מצב דברים זה ונחטא לילדינו.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אין</w:t>
      </w:r>
      <w:r w:rsidR="00957838">
        <w:rPr>
          <w:rtl/>
        </w:rPr>
        <w:t xml:space="preserve"> </w:t>
      </w:r>
      <w:r w:rsidRPr="00FC0E55">
        <w:rPr>
          <w:rtl/>
        </w:rPr>
        <w:t>די במסגרת הזמן שהוקצתה לנו כדי להיכנס בעובי הקורה מן הבחינה המקצועית</w:t>
      </w:r>
      <w:r w:rsidR="00957838">
        <w:rPr>
          <w:rtl/>
        </w:rPr>
        <w:t xml:space="preserve"> </w:t>
      </w:r>
      <w:r w:rsidRPr="00FC0E55">
        <w:rPr>
          <w:rtl/>
        </w:rPr>
        <w:t>ולהתעמק</w:t>
      </w:r>
      <w:r w:rsidR="00957838">
        <w:rPr>
          <w:rtl/>
        </w:rPr>
        <w:t xml:space="preserve"> </w:t>
      </w:r>
      <w:r w:rsidRPr="00FC0E55">
        <w:rPr>
          <w:rtl/>
        </w:rPr>
        <w:t>בוויכוח</w:t>
      </w:r>
      <w:r w:rsidR="00957838">
        <w:rPr>
          <w:rtl/>
        </w:rPr>
        <w:t xml:space="preserve"> </w:t>
      </w:r>
      <w:r w:rsidRPr="00FC0E55">
        <w:rPr>
          <w:rtl/>
        </w:rPr>
        <w:t>האקדמי</w:t>
      </w:r>
      <w:r w:rsidR="00957838">
        <w:rPr>
          <w:rtl/>
        </w:rPr>
        <w:t xml:space="preserve"> </w:t>
      </w:r>
      <w:r w:rsidRPr="00FC0E55">
        <w:rPr>
          <w:rtl/>
        </w:rPr>
        <w:t>המתנהל</w:t>
      </w:r>
      <w:r w:rsidR="00957838">
        <w:rPr>
          <w:rtl/>
        </w:rPr>
        <w:t xml:space="preserve"> </w:t>
      </w:r>
      <w:r w:rsidRPr="00FC0E55">
        <w:rPr>
          <w:rtl/>
        </w:rPr>
        <w:t>סביב</w:t>
      </w:r>
      <w:r w:rsidR="00957838">
        <w:rPr>
          <w:rtl/>
        </w:rPr>
        <w:t xml:space="preserve"> </w:t>
      </w:r>
      <w:r w:rsidRPr="00FC0E55">
        <w:rPr>
          <w:rtl/>
        </w:rPr>
        <w:t>תוכניתו</w:t>
      </w:r>
      <w:r w:rsidR="00957838">
        <w:rPr>
          <w:rtl/>
        </w:rPr>
        <w:t xml:space="preserve"> </w:t>
      </w:r>
      <w:r w:rsidRPr="00FC0E55">
        <w:rPr>
          <w:rtl/>
        </w:rPr>
        <w:t>של ד"ר שושני. דומה גם שראויים</w:t>
      </w:r>
      <w:r w:rsidR="00957838">
        <w:rPr>
          <w:rtl/>
        </w:rPr>
        <w:t xml:space="preserve"> </w:t>
      </w:r>
      <w:r w:rsidRPr="00FC0E55">
        <w:rPr>
          <w:rtl/>
        </w:rPr>
        <w:t>עניינים אלו להתברר בידי אנשי מקצוע בלתי תלויים, המסוגלים לבדוק את הנושא מבחינה</w:t>
      </w:r>
      <w:r w:rsidR="00957838">
        <w:rPr>
          <w:rtl/>
        </w:rPr>
        <w:t xml:space="preserve"> </w:t>
      </w:r>
      <w:r w:rsidRPr="00FC0E55">
        <w:rPr>
          <w:rtl/>
        </w:rPr>
        <w:t>מקצועית טהורה ובלא צרות עין או קנאה.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ואולם,</w:t>
      </w:r>
      <w:r w:rsidR="00957838">
        <w:rPr>
          <w:rtl/>
        </w:rPr>
        <w:t xml:space="preserve"> </w:t>
      </w:r>
      <w:r w:rsidRPr="00FC0E55">
        <w:rPr>
          <w:rtl/>
        </w:rPr>
        <w:t>חובה עלינו להבין, שמערכת החינוך במתכונתה הנוכחית שוב אינה עונה על</w:t>
      </w:r>
      <w:r w:rsidR="00957838">
        <w:rPr>
          <w:rtl/>
        </w:rPr>
        <w:t xml:space="preserve"> </w:t>
      </w:r>
      <w:r w:rsidRPr="00FC0E55">
        <w:rPr>
          <w:rtl/>
        </w:rPr>
        <w:t>הצרכים,</w:t>
      </w:r>
      <w:r w:rsidR="00957838">
        <w:rPr>
          <w:rtl/>
        </w:rPr>
        <w:t xml:space="preserve"> </w:t>
      </w:r>
      <w:r w:rsidRPr="00FC0E55">
        <w:rPr>
          <w:rtl/>
        </w:rPr>
        <w:t>ודומה</w:t>
      </w:r>
      <w:r w:rsidR="00957838">
        <w:rPr>
          <w:rtl/>
        </w:rPr>
        <w:t xml:space="preserve"> </w:t>
      </w:r>
      <w:r w:rsidRPr="00FC0E55">
        <w:rPr>
          <w:rtl/>
        </w:rPr>
        <w:t>שהגיעה העת להפיח בה רוח חיים ולהניח לרעיונות חדשים לחדור לתוכה</w:t>
      </w:r>
      <w:r w:rsidR="00957838">
        <w:rPr>
          <w:rtl/>
        </w:rPr>
        <w:t xml:space="preserve"> </w:t>
      </w:r>
      <w:r w:rsidRPr="00FC0E55">
        <w:rPr>
          <w:rtl/>
        </w:rPr>
        <w:t>ולהופכה להולמת את צורכי מדינת ישראל לעתיד לבוא.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על</w:t>
      </w:r>
      <w:r w:rsidR="00957838">
        <w:rPr>
          <w:rtl/>
        </w:rPr>
        <w:t xml:space="preserve"> </w:t>
      </w:r>
      <w:r w:rsidRPr="00FC0E55">
        <w:rPr>
          <w:rtl/>
        </w:rPr>
        <w:t>כתפיה</w:t>
      </w:r>
      <w:r w:rsidR="00957838">
        <w:rPr>
          <w:rtl/>
        </w:rPr>
        <w:t xml:space="preserve"> </w:t>
      </w:r>
      <w:r w:rsidRPr="00FC0E55">
        <w:rPr>
          <w:rtl/>
        </w:rPr>
        <w:t>של</w:t>
      </w:r>
      <w:r w:rsidR="00957838">
        <w:rPr>
          <w:rtl/>
        </w:rPr>
        <w:t xml:space="preserve"> </w:t>
      </w:r>
      <w:r w:rsidRPr="00FC0E55">
        <w:rPr>
          <w:rtl/>
        </w:rPr>
        <w:t>מערכת</w:t>
      </w:r>
      <w:r w:rsidR="00957838">
        <w:rPr>
          <w:rtl/>
        </w:rPr>
        <w:t xml:space="preserve"> </w:t>
      </w:r>
      <w:r w:rsidRPr="00FC0E55">
        <w:rPr>
          <w:rtl/>
        </w:rPr>
        <w:t>החינוך</w:t>
      </w:r>
      <w:r w:rsidR="00957838">
        <w:rPr>
          <w:rtl/>
        </w:rPr>
        <w:t xml:space="preserve"> </w:t>
      </w:r>
      <w:r w:rsidRPr="00FC0E55">
        <w:rPr>
          <w:rtl/>
        </w:rPr>
        <w:t>מוטל הנטל הכבד של הכשרת ילדינו לקראת העתיד.</w:t>
      </w:r>
      <w:r w:rsidR="00957838">
        <w:rPr>
          <w:rtl/>
        </w:rPr>
        <w:t xml:space="preserve"> </w:t>
      </w:r>
      <w:r w:rsidRPr="00FC0E55">
        <w:rPr>
          <w:rtl/>
        </w:rPr>
        <w:t>יתירה</w:t>
      </w:r>
      <w:r w:rsidR="00957838">
        <w:rPr>
          <w:rtl/>
        </w:rPr>
        <w:t xml:space="preserve"> </w:t>
      </w:r>
      <w:r w:rsidRPr="00FC0E55">
        <w:rPr>
          <w:rtl/>
        </w:rPr>
        <w:t>מזאת,</w:t>
      </w:r>
      <w:r w:rsidR="00957838">
        <w:rPr>
          <w:rtl/>
        </w:rPr>
        <w:t xml:space="preserve"> </w:t>
      </w:r>
      <w:r w:rsidRPr="00FC0E55">
        <w:rPr>
          <w:rtl/>
        </w:rPr>
        <w:t>מערכת</w:t>
      </w:r>
      <w:r w:rsidR="00957838">
        <w:rPr>
          <w:rtl/>
        </w:rPr>
        <w:t xml:space="preserve"> </w:t>
      </w:r>
      <w:r w:rsidRPr="00FC0E55">
        <w:rPr>
          <w:rtl/>
        </w:rPr>
        <w:t>החינוך</w:t>
      </w:r>
      <w:r w:rsidR="00957838">
        <w:rPr>
          <w:rtl/>
        </w:rPr>
        <w:t xml:space="preserve"> </w:t>
      </w:r>
      <w:r w:rsidRPr="00FC0E55">
        <w:rPr>
          <w:rtl/>
        </w:rPr>
        <w:t>היא גם זו שבידה לקבוע את דמותה של מדינת ישראל, את</w:t>
      </w:r>
      <w:r w:rsidR="00957838">
        <w:rPr>
          <w:rtl/>
        </w:rPr>
        <w:t xml:space="preserve"> </w:t>
      </w:r>
      <w:r w:rsidRPr="00FC0E55">
        <w:rPr>
          <w:rtl/>
        </w:rPr>
        <w:t>צביונה</w:t>
      </w:r>
      <w:r w:rsidR="00957838">
        <w:rPr>
          <w:rtl/>
        </w:rPr>
        <w:t xml:space="preserve"> </w:t>
      </w:r>
      <w:r w:rsidRPr="00FC0E55">
        <w:rPr>
          <w:rtl/>
        </w:rPr>
        <w:t>ואת</w:t>
      </w:r>
      <w:r w:rsidR="00957838">
        <w:rPr>
          <w:rtl/>
        </w:rPr>
        <w:t xml:space="preserve"> </w:t>
      </w:r>
      <w:r w:rsidRPr="00FC0E55">
        <w:rPr>
          <w:rtl/>
        </w:rPr>
        <w:t>יכולתה</w:t>
      </w:r>
      <w:r w:rsidR="00957838">
        <w:rPr>
          <w:rtl/>
        </w:rPr>
        <w:t xml:space="preserve"> </w:t>
      </w:r>
      <w:r w:rsidRPr="00FC0E55">
        <w:rPr>
          <w:rtl/>
        </w:rPr>
        <w:t>להתמודד</w:t>
      </w:r>
      <w:r w:rsidR="00957838">
        <w:rPr>
          <w:rtl/>
        </w:rPr>
        <w:t xml:space="preserve"> </w:t>
      </w:r>
      <w:r w:rsidRPr="00FC0E55">
        <w:rPr>
          <w:rtl/>
        </w:rPr>
        <w:t>עם</w:t>
      </w:r>
      <w:r w:rsidR="00957838">
        <w:rPr>
          <w:rtl/>
        </w:rPr>
        <w:t xml:space="preserve"> </w:t>
      </w:r>
      <w:r w:rsidRPr="00FC0E55">
        <w:rPr>
          <w:rtl/>
        </w:rPr>
        <w:t>הדרישות,</w:t>
      </w:r>
      <w:r w:rsidR="00957838">
        <w:rPr>
          <w:rtl/>
        </w:rPr>
        <w:t xml:space="preserve"> </w:t>
      </w:r>
      <w:r w:rsidRPr="00FC0E55">
        <w:rPr>
          <w:rtl/>
        </w:rPr>
        <w:t>המטלות והאתגרים שיציב בפניה העתיד.</w:t>
      </w:r>
      <w:r w:rsidR="00957838">
        <w:rPr>
          <w:rtl/>
        </w:rPr>
        <w:t xml:space="preserve"> </w:t>
      </w:r>
      <w:r w:rsidRPr="00FC0E55">
        <w:rPr>
          <w:rtl/>
        </w:rPr>
        <w:t>סגירתה בפני רעיונות חדשים והפיכתה למערכת אטומה לשינויים עלולות להביא על ראשינו</w:t>
      </w:r>
      <w:r w:rsidR="00957838">
        <w:rPr>
          <w:rtl/>
        </w:rPr>
        <w:t xml:space="preserve"> </w:t>
      </w:r>
      <w:r w:rsidRPr="00FC0E55">
        <w:rPr>
          <w:rtl/>
        </w:rPr>
        <w:t>אסון כבד מאוד.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כלל</w:t>
      </w:r>
      <w:r w:rsidR="00957838">
        <w:rPr>
          <w:rtl/>
        </w:rPr>
        <w:t xml:space="preserve"> </w:t>
      </w:r>
      <w:r w:rsidRPr="00FC0E55">
        <w:rPr>
          <w:rtl/>
        </w:rPr>
        <w:t>ידוע</w:t>
      </w:r>
      <w:r w:rsidR="00957838">
        <w:rPr>
          <w:rtl/>
        </w:rPr>
        <w:t xml:space="preserve"> </w:t>
      </w:r>
      <w:r w:rsidRPr="00FC0E55">
        <w:rPr>
          <w:rtl/>
        </w:rPr>
        <w:t>הוא,</w:t>
      </w:r>
      <w:r w:rsidR="00957838">
        <w:rPr>
          <w:rtl/>
        </w:rPr>
        <w:t xml:space="preserve"> </w:t>
      </w:r>
      <w:r w:rsidRPr="00FC0E55">
        <w:rPr>
          <w:rtl/>
        </w:rPr>
        <w:t>שהמוטיבציה</w:t>
      </w:r>
      <w:r w:rsidR="00957838">
        <w:rPr>
          <w:rtl/>
        </w:rPr>
        <w:t xml:space="preserve"> </w:t>
      </w:r>
      <w:r w:rsidRPr="00FC0E55">
        <w:rPr>
          <w:rtl/>
        </w:rPr>
        <w:t>של</w:t>
      </w:r>
      <w:r w:rsidR="00957838">
        <w:rPr>
          <w:rtl/>
        </w:rPr>
        <w:t xml:space="preserve"> </w:t>
      </w:r>
      <w:r w:rsidRPr="00FC0E55">
        <w:rPr>
          <w:rtl/>
        </w:rPr>
        <w:t>המנגנון להעמיד את הפרט על טעותו עולה ככל</w:t>
      </w:r>
      <w:r w:rsidR="00957838">
        <w:rPr>
          <w:rtl/>
        </w:rPr>
        <w:t xml:space="preserve"> </w:t>
      </w:r>
      <w:r w:rsidRPr="00FC0E55">
        <w:rPr>
          <w:rtl/>
        </w:rPr>
        <w:t>שהולכת</w:t>
      </w:r>
      <w:r w:rsidR="00957838">
        <w:rPr>
          <w:rtl/>
        </w:rPr>
        <w:t xml:space="preserve"> </w:t>
      </w:r>
      <w:r w:rsidRPr="00FC0E55">
        <w:rPr>
          <w:rtl/>
        </w:rPr>
        <w:t>ומסתברת</w:t>
      </w:r>
      <w:r w:rsidR="00957838">
        <w:rPr>
          <w:rtl/>
        </w:rPr>
        <w:t xml:space="preserve"> </w:t>
      </w:r>
      <w:r w:rsidRPr="00FC0E55">
        <w:rPr>
          <w:rtl/>
        </w:rPr>
        <w:t>צדקתו</w:t>
      </w:r>
      <w:r w:rsidR="00957838">
        <w:rPr>
          <w:rtl/>
        </w:rPr>
        <w:t xml:space="preserve"> </w:t>
      </w:r>
      <w:r w:rsidRPr="00FC0E55">
        <w:rPr>
          <w:rtl/>
        </w:rPr>
        <w:t>של הפרט. דומה שכך הם פני הדברים גם בהתייחס לתוכניתו של</w:t>
      </w:r>
      <w:r w:rsidR="00957838">
        <w:rPr>
          <w:rtl/>
        </w:rPr>
        <w:t xml:space="preserve"> </w:t>
      </w:r>
      <w:r w:rsidRPr="00FC0E55">
        <w:rPr>
          <w:rtl/>
        </w:rPr>
        <w:t>ד"ר</w:t>
      </w:r>
      <w:r w:rsidR="00957838">
        <w:rPr>
          <w:rtl/>
        </w:rPr>
        <w:t xml:space="preserve"> </w:t>
      </w:r>
      <w:r w:rsidRPr="00FC0E55">
        <w:rPr>
          <w:rtl/>
        </w:rPr>
        <w:t>שושני.</w:t>
      </w:r>
      <w:r w:rsidR="00957838">
        <w:rPr>
          <w:rtl/>
        </w:rPr>
        <w:t xml:space="preserve"> </w:t>
      </w:r>
      <w:r w:rsidRPr="00FC0E55">
        <w:rPr>
          <w:rtl/>
        </w:rPr>
        <w:t>אפשר</w:t>
      </w:r>
      <w:r w:rsidR="00957838">
        <w:rPr>
          <w:rtl/>
        </w:rPr>
        <w:t xml:space="preserve"> </w:t>
      </w:r>
      <w:r w:rsidRPr="00FC0E55">
        <w:rPr>
          <w:rtl/>
        </w:rPr>
        <w:t>שיש</w:t>
      </w:r>
      <w:r w:rsidR="00957838">
        <w:rPr>
          <w:rtl/>
        </w:rPr>
        <w:t xml:space="preserve"> </w:t>
      </w:r>
      <w:r w:rsidRPr="00FC0E55">
        <w:rPr>
          <w:rtl/>
        </w:rPr>
        <w:t>בתוכניתו</w:t>
      </w:r>
      <w:r w:rsidR="00957838">
        <w:rPr>
          <w:rtl/>
        </w:rPr>
        <w:t xml:space="preserve"> </w:t>
      </w:r>
      <w:r w:rsidRPr="00FC0E55">
        <w:rPr>
          <w:rtl/>
        </w:rPr>
        <w:t>של</w:t>
      </w:r>
      <w:r w:rsidR="00957838">
        <w:rPr>
          <w:rtl/>
        </w:rPr>
        <w:t xml:space="preserve"> </w:t>
      </w:r>
      <w:r w:rsidRPr="00FC0E55">
        <w:rPr>
          <w:rtl/>
        </w:rPr>
        <w:t>ד"ר</w:t>
      </w:r>
      <w:r w:rsidR="00957838">
        <w:rPr>
          <w:rtl/>
        </w:rPr>
        <w:t xml:space="preserve"> </w:t>
      </w:r>
      <w:r w:rsidRPr="00FC0E55">
        <w:rPr>
          <w:rtl/>
        </w:rPr>
        <w:t>שושני</w:t>
      </w:r>
      <w:r w:rsidR="00957838">
        <w:rPr>
          <w:rtl/>
        </w:rPr>
        <w:t xml:space="preserve"> </w:t>
      </w:r>
      <w:r w:rsidRPr="00FC0E55">
        <w:rPr>
          <w:rtl/>
        </w:rPr>
        <w:t>סעיפים שמן הראוי להכניס בהם</w:t>
      </w:r>
      <w:r w:rsidR="00957838">
        <w:rPr>
          <w:rtl/>
        </w:rPr>
        <w:t xml:space="preserve"> </w:t>
      </w:r>
      <w:r w:rsidRPr="00FC0E55">
        <w:rPr>
          <w:rtl/>
        </w:rPr>
        <w:t>שינויים.</w:t>
      </w:r>
      <w:r w:rsidR="00957838">
        <w:rPr>
          <w:rtl/>
        </w:rPr>
        <w:t xml:space="preserve"> </w:t>
      </w:r>
      <w:r w:rsidRPr="00FC0E55">
        <w:rPr>
          <w:rtl/>
        </w:rPr>
        <w:t>עניין זה, לעניות דעתי, צריך שיהא מופקד בידי בעלי מקצוע. אולם לא יעלה</w:t>
      </w:r>
      <w:r w:rsidR="00957838">
        <w:rPr>
          <w:rtl/>
        </w:rPr>
        <w:t xml:space="preserve"> </w:t>
      </w:r>
      <w:r w:rsidRPr="00FC0E55">
        <w:rPr>
          <w:rtl/>
        </w:rPr>
        <w:t>על הדעת, שמתוך קנאות חסרת פשרות וצרות עין שאין למעלה ממנה תקיא המערכת מתוכה כל</w:t>
      </w:r>
      <w:r w:rsidR="00957838">
        <w:rPr>
          <w:rtl/>
        </w:rPr>
        <w:t xml:space="preserve"> </w:t>
      </w:r>
      <w:r w:rsidRPr="00FC0E55">
        <w:rPr>
          <w:rtl/>
        </w:rPr>
        <w:t>ניסיון לחדש, לרענן ולהתעדכן.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אדוני</w:t>
      </w:r>
      <w:r w:rsidR="00957838">
        <w:rPr>
          <w:rtl/>
        </w:rPr>
        <w:t xml:space="preserve"> </w:t>
      </w:r>
      <w:r w:rsidRPr="00FC0E55">
        <w:rPr>
          <w:rtl/>
        </w:rPr>
        <w:t>היושב</w:t>
      </w:r>
      <w:r w:rsidR="00957838">
        <w:rPr>
          <w:rtl/>
        </w:rPr>
        <w:t>-</w:t>
      </w:r>
      <w:r w:rsidRPr="00FC0E55">
        <w:rPr>
          <w:rtl/>
        </w:rPr>
        <w:t>ראש,</w:t>
      </w:r>
      <w:r w:rsidR="00957838">
        <w:rPr>
          <w:rtl/>
        </w:rPr>
        <w:t xml:space="preserve"> </w:t>
      </w:r>
      <w:r w:rsidRPr="00FC0E55">
        <w:rPr>
          <w:rtl/>
        </w:rPr>
        <w:t>חינוך</w:t>
      </w:r>
      <w:r w:rsidR="00957838">
        <w:rPr>
          <w:rtl/>
        </w:rPr>
        <w:t xml:space="preserve"> </w:t>
      </w:r>
      <w:r w:rsidRPr="00FC0E55">
        <w:rPr>
          <w:rtl/>
        </w:rPr>
        <w:t>ילדינו</w:t>
      </w:r>
      <w:r w:rsidR="00957838">
        <w:rPr>
          <w:rtl/>
        </w:rPr>
        <w:t xml:space="preserve"> </w:t>
      </w:r>
      <w:r w:rsidRPr="00FC0E55">
        <w:rPr>
          <w:rtl/>
        </w:rPr>
        <w:t>הוא</w:t>
      </w:r>
      <w:r w:rsidR="00957838">
        <w:rPr>
          <w:rtl/>
        </w:rPr>
        <w:t xml:space="preserve"> </w:t>
      </w:r>
      <w:r w:rsidRPr="00FC0E55">
        <w:rPr>
          <w:rtl/>
        </w:rPr>
        <w:t>בבחינת עניין יקר מכדי שנפקידו בידי</w:t>
      </w:r>
      <w:r w:rsidR="00957838">
        <w:rPr>
          <w:rtl/>
        </w:rPr>
        <w:t xml:space="preserve"> </w:t>
      </w:r>
      <w:r w:rsidRPr="00FC0E55">
        <w:rPr>
          <w:rtl/>
        </w:rPr>
        <w:t>אחרים.</w:t>
      </w:r>
      <w:r w:rsidR="00957838">
        <w:rPr>
          <w:rtl/>
        </w:rPr>
        <w:t xml:space="preserve"> </w:t>
      </w:r>
      <w:r w:rsidRPr="00FC0E55">
        <w:rPr>
          <w:rtl/>
        </w:rPr>
        <w:t>אנו נאלצים, בכל זאת, להפקידו בידי אחרים מכורח הנסיבות, ועל כן מן הראוי</w:t>
      </w:r>
      <w:r w:rsidR="00957838">
        <w:rPr>
          <w:rtl/>
        </w:rPr>
        <w:t xml:space="preserve"> </w:t>
      </w:r>
      <w:r w:rsidRPr="00FC0E55">
        <w:rPr>
          <w:rtl/>
        </w:rPr>
        <w:t>הוא</w:t>
      </w:r>
      <w:r w:rsidR="00957838">
        <w:rPr>
          <w:rtl/>
        </w:rPr>
        <w:t xml:space="preserve"> </w:t>
      </w:r>
      <w:r w:rsidRPr="00FC0E55">
        <w:rPr>
          <w:rtl/>
        </w:rPr>
        <w:t>שנבטיח,</w:t>
      </w:r>
      <w:r w:rsidR="00957838">
        <w:rPr>
          <w:rtl/>
        </w:rPr>
        <w:t xml:space="preserve"> </w:t>
      </w:r>
      <w:r w:rsidRPr="00FC0E55">
        <w:rPr>
          <w:rtl/>
        </w:rPr>
        <w:t>שאלה</w:t>
      </w:r>
      <w:r w:rsidR="00957838">
        <w:rPr>
          <w:rtl/>
        </w:rPr>
        <w:t xml:space="preserve"> </w:t>
      </w:r>
      <w:r w:rsidRPr="00FC0E55">
        <w:rPr>
          <w:rtl/>
        </w:rPr>
        <w:t>שבידם הפקדנו נושא הרה</w:t>
      </w:r>
      <w:r w:rsidR="00957838">
        <w:rPr>
          <w:rtl/>
        </w:rPr>
        <w:t>-</w:t>
      </w:r>
      <w:r w:rsidRPr="00FC0E55">
        <w:rPr>
          <w:rtl/>
        </w:rPr>
        <w:t>חשיבות ויקר זה יפעלו על</w:t>
      </w:r>
      <w:r w:rsidR="00957838">
        <w:rPr>
          <w:rtl/>
        </w:rPr>
        <w:t>-</w:t>
      </w:r>
      <w:r w:rsidRPr="00FC0E55">
        <w:rPr>
          <w:rtl/>
        </w:rPr>
        <w:t>פי אמות מידה</w:t>
      </w:r>
      <w:r w:rsidR="00957838">
        <w:rPr>
          <w:rtl/>
        </w:rPr>
        <w:t xml:space="preserve"> </w:t>
      </w:r>
      <w:r w:rsidRPr="00FC0E55">
        <w:rPr>
          <w:rtl/>
        </w:rPr>
        <w:t>מקצועיות טהורות, ויהיו נקיים מצרות עין, מנקמנות ומשמרנות כפייתית.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מערכת</w:t>
      </w:r>
      <w:r w:rsidR="00957838">
        <w:rPr>
          <w:rtl/>
        </w:rPr>
        <w:t xml:space="preserve"> </w:t>
      </w:r>
      <w:r w:rsidRPr="00FC0E55">
        <w:rPr>
          <w:rtl/>
        </w:rPr>
        <w:t>החינוך</w:t>
      </w:r>
      <w:r w:rsidR="00957838">
        <w:rPr>
          <w:rtl/>
        </w:rPr>
        <w:t xml:space="preserve"> </w:t>
      </w:r>
      <w:r w:rsidRPr="00FC0E55">
        <w:rPr>
          <w:rtl/>
        </w:rPr>
        <w:t>פועלת על</w:t>
      </w:r>
      <w:r w:rsidR="00957838">
        <w:rPr>
          <w:rtl/>
        </w:rPr>
        <w:t>-</w:t>
      </w:r>
      <w:r w:rsidRPr="00FC0E55">
        <w:rPr>
          <w:rtl/>
        </w:rPr>
        <w:t>פי הרפורמה שהותוותה בשנת 1969. הזמן הרב שחלף מאז,</w:t>
      </w:r>
      <w:r w:rsidR="00957838">
        <w:rPr>
          <w:rtl/>
        </w:rPr>
        <w:t xml:space="preserve"> </w:t>
      </w:r>
      <w:r w:rsidRPr="00FC0E55">
        <w:rPr>
          <w:rtl/>
        </w:rPr>
        <w:t>כמו</w:t>
      </w:r>
      <w:r w:rsidR="00957838">
        <w:rPr>
          <w:rtl/>
        </w:rPr>
        <w:t xml:space="preserve"> </w:t>
      </w:r>
      <w:r w:rsidRPr="00FC0E55">
        <w:rPr>
          <w:rtl/>
        </w:rPr>
        <w:t>גם</w:t>
      </w:r>
      <w:r w:rsidR="00957838">
        <w:rPr>
          <w:rtl/>
        </w:rPr>
        <w:t xml:space="preserve"> </w:t>
      </w:r>
      <w:r w:rsidRPr="00FC0E55">
        <w:rPr>
          <w:rtl/>
        </w:rPr>
        <w:t>ההתפתחות</w:t>
      </w:r>
      <w:r w:rsidR="00957838">
        <w:rPr>
          <w:rtl/>
        </w:rPr>
        <w:t xml:space="preserve"> </w:t>
      </w:r>
      <w:r w:rsidRPr="00FC0E55">
        <w:rPr>
          <w:rtl/>
        </w:rPr>
        <w:t>שחלה</w:t>
      </w:r>
      <w:r w:rsidR="00957838">
        <w:rPr>
          <w:rtl/>
        </w:rPr>
        <w:t xml:space="preserve"> </w:t>
      </w:r>
      <w:r w:rsidRPr="00FC0E55">
        <w:rPr>
          <w:rtl/>
        </w:rPr>
        <w:t>מאז</w:t>
      </w:r>
      <w:r w:rsidR="00957838">
        <w:rPr>
          <w:rtl/>
        </w:rPr>
        <w:t xml:space="preserve"> </w:t>
      </w:r>
      <w:r w:rsidRPr="00FC0E55">
        <w:rPr>
          <w:rtl/>
        </w:rPr>
        <w:t>כמעט בכל תחום מתחומי החיים, וכישלונה של הרפורמה,</w:t>
      </w:r>
      <w:r w:rsidR="00957838">
        <w:rPr>
          <w:rtl/>
        </w:rPr>
        <w:t xml:space="preserve"> </w:t>
      </w:r>
      <w:r w:rsidRPr="00FC0E55">
        <w:rPr>
          <w:rtl/>
        </w:rPr>
        <w:t>מחייבים</w:t>
      </w:r>
      <w:r w:rsidR="00957838">
        <w:rPr>
          <w:rtl/>
        </w:rPr>
        <w:t xml:space="preserve"> </w:t>
      </w:r>
      <w:r w:rsidRPr="00FC0E55">
        <w:rPr>
          <w:rtl/>
        </w:rPr>
        <w:t>אותנו</w:t>
      </w:r>
      <w:r w:rsidR="00957838">
        <w:rPr>
          <w:rtl/>
        </w:rPr>
        <w:t xml:space="preserve"> </w:t>
      </w:r>
      <w:r w:rsidRPr="00FC0E55">
        <w:rPr>
          <w:rtl/>
        </w:rPr>
        <w:t>לבחון</w:t>
      </w:r>
      <w:r w:rsidR="00957838">
        <w:rPr>
          <w:rtl/>
        </w:rPr>
        <w:t xml:space="preserve"> </w:t>
      </w:r>
      <w:r w:rsidRPr="00FC0E55">
        <w:rPr>
          <w:rtl/>
        </w:rPr>
        <w:t>שינויים</w:t>
      </w:r>
      <w:r w:rsidR="00957838">
        <w:rPr>
          <w:rtl/>
        </w:rPr>
        <w:t xml:space="preserve"> </w:t>
      </w:r>
      <w:r w:rsidRPr="00FC0E55">
        <w:rPr>
          <w:rtl/>
        </w:rPr>
        <w:t>אפשריים בתפיסות ובשיטות. אסור לנו להיכנע לאותם</w:t>
      </w:r>
      <w:r w:rsidR="00957838">
        <w:rPr>
          <w:rtl/>
        </w:rPr>
        <w:t xml:space="preserve"> </w:t>
      </w:r>
      <w:r w:rsidRPr="00FC0E55">
        <w:rPr>
          <w:rtl/>
        </w:rPr>
        <w:t>שמאיצים</w:t>
      </w:r>
      <w:r w:rsidR="00957838">
        <w:rPr>
          <w:rtl/>
        </w:rPr>
        <w:t xml:space="preserve"> </w:t>
      </w:r>
      <w:r w:rsidRPr="00FC0E55">
        <w:rPr>
          <w:rtl/>
        </w:rPr>
        <w:t>בנו</w:t>
      </w:r>
      <w:r w:rsidR="00957838">
        <w:rPr>
          <w:rtl/>
        </w:rPr>
        <w:t xml:space="preserve"> </w:t>
      </w:r>
      <w:r w:rsidRPr="00FC0E55">
        <w:rPr>
          <w:rtl/>
        </w:rPr>
        <w:t>לוותר מכוח האינרציה ומטעמי נוחות ויוקרה אישיים. חייבים אנו לנסות</w:t>
      </w:r>
      <w:r w:rsidR="00957838">
        <w:rPr>
          <w:rtl/>
        </w:rPr>
        <w:t xml:space="preserve"> </w:t>
      </w:r>
      <w:r w:rsidRPr="00FC0E55">
        <w:rPr>
          <w:rtl/>
        </w:rPr>
        <w:t>ולחדש.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יכולתנו</w:t>
      </w:r>
      <w:r w:rsidR="00957838">
        <w:rPr>
          <w:rtl/>
        </w:rPr>
        <w:t xml:space="preserve"> </w:t>
      </w:r>
      <w:r w:rsidRPr="00FC0E55">
        <w:rPr>
          <w:rtl/>
        </w:rPr>
        <w:t>לחדש</w:t>
      </w:r>
      <w:r w:rsidR="00957838">
        <w:rPr>
          <w:rtl/>
        </w:rPr>
        <w:t xml:space="preserve"> </w:t>
      </w:r>
      <w:r w:rsidRPr="00FC0E55">
        <w:rPr>
          <w:rtl/>
        </w:rPr>
        <w:t>ולהסתגל לתנאים חדשים, לסביבות חדשות ולמצבים חדשים, יכולתנו</w:t>
      </w:r>
      <w:r w:rsidR="00957838">
        <w:rPr>
          <w:rtl/>
        </w:rPr>
        <w:t xml:space="preserve"> </w:t>
      </w:r>
      <w:r w:rsidRPr="00FC0E55">
        <w:rPr>
          <w:rtl/>
        </w:rPr>
        <w:t>המופלאה</w:t>
      </w:r>
      <w:r w:rsidR="00957838">
        <w:rPr>
          <w:rtl/>
        </w:rPr>
        <w:t xml:space="preserve"> </w:t>
      </w:r>
      <w:r w:rsidRPr="00FC0E55">
        <w:rPr>
          <w:rtl/>
        </w:rPr>
        <w:t>הזאת</w:t>
      </w:r>
      <w:r w:rsidR="00957838">
        <w:rPr>
          <w:rtl/>
        </w:rPr>
        <w:t xml:space="preserve"> </w:t>
      </w:r>
      <w:r w:rsidRPr="00FC0E55">
        <w:rPr>
          <w:rtl/>
        </w:rPr>
        <w:t>היא שאפשרה לעמנו להתקיים לאורך אלפי שנות ההיסטוריה האנושית, ועל</w:t>
      </w:r>
      <w:r w:rsidR="00957838">
        <w:rPr>
          <w:rtl/>
        </w:rPr>
        <w:t xml:space="preserve"> </w:t>
      </w:r>
      <w:r w:rsidRPr="00FC0E55">
        <w:rPr>
          <w:rtl/>
        </w:rPr>
        <w:t>כן אסור לנו לוותר על תכונה מופלאה זו, פשוט אסור.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אני רוצה מעל דוכן זה לחזק בנושא זה את ידי שרת החינוך במאמציה לרענון מערכת</w:t>
      </w:r>
      <w:r w:rsidR="00957838">
        <w:rPr>
          <w:rtl/>
        </w:rPr>
        <w:t xml:space="preserve"> </w:t>
      </w:r>
      <w:r w:rsidRPr="00FC0E55">
        <w:rPr>
          <w:rtl/>
        </w:rPr>
        <w:t>החינוך,</w:t>
      </w:r>
      <w:r w:rsidR="00957838">
        <w:rPr>
          <w:rtl/>
        </w:rPr>
        <w:t xml:space="preserve"> </w:t>
      </w:r>
      <w:r w:rsidRPr="00FC0E55">
        <w:rPr>
          <w:rtl/>
        </w:rPr>
        <w:t>ולקוות</w:t>
      </w:r>
      <w:r w:rsidR="00957838">
        <w:rPr>
          <w:rtl/>
        </w:rPr>
        <w:t xml:space="preserve"> </w:t>
      </w:r>
      <w:r w:rsidRPr="00FC0E55">
        <w:rPr>
          <w:rtl/>
        </w:rPr>
        <w:t>ששרת</w:t>
      </w:r>
      <w:r w:rsidR="00957838">
        <w:rPr>
          <w:rtl/>
        </w:rPr>
        <w:t xml:space="preserve"> </w:t>
      </w:r>
      <w:r w:rsidRPr="00FC0E55">
        <w:rPr>
          <w:rtl/>
        </w:rPr>
        <w:t>החינוך</w:t>
      </w:r>
      <w:r w:rsidR="00957838">
        <w:rPr>
          <w:rtl/>
        </w:rPr>
        <w:t xml:space="preserve"> </w:t>
      </w:r>
      <w:r w:rsidRPr="00FC0E55">
        <w:rPr>
          <w:rtl/>
        </w:rPr>
        <w:t>לא</w:t>
      </w:r>
      <w:r w:rsidR="00957838">
        <w:rPr>
          <w:rtl/>
        </w:rPr>
        <w:t xml:space="preserve"> </w:t>
      </w:r>
      <w:r w:rsidRPr="00FC0E55">
        <w:rPr>
          <w:rtl/>
        </w:rPr>
        <w:t>תניח</w:t>
      </w:r>
      <w:r w:rsidR="00957838">
        <w:rPr>
          <w:rtl/>
        </w:rPr>
        <w:t xml:space="preserve"> </w:t>
      </w:r>
      <w:r w:rsidRPr="00FC0E55">
        <w:rPr>
          <w:rtl/>
        </w:rPr>
        <w:t>לתחום חשוב זה, המופקד בידיה, לקפוא על</w:t>
      </w:r>
      <w:r w:rsidR="00957838">
        <w:rPr>
          <w:rtl/>
        </w:rPr>
        <w:t xml:space="preserve"> </w:t>
      </w:r>
      <w:r w:rsidRPr="00FC0E55">
        <w:rPr>
          <w:rtl/>
        </w:rPr>
        <w:t>שמריו.</w:t>
      </w:r>
      <w:r w:rsidR="00957838">
        <w:rPr>
          <w:rtl/>
        </w:rPr>
        <w:t xml:space="preserve"> </w:t>
      </w:r>
      <w:r w:rsidRPr="00FC0E55">
        <w:rPr>
          <w:rtl/>
        </w:rPr>
        <w:t>גם</w:t>
      </w:r>
      <w:r w:rsidR="00957838">
        <w:rPr>
          <w:rtl/>
        </w:rPr>
        <w:t xml:space="preserve"> </w:t>
      </w:r>
      <w:r w:rsidRPr="00FC0E55">
        <w:rPr>
          <w:rtl/>
        </w:rPr>
        <w:t>אם</w:t>
      </w:r>
      <w:r w:rsidR="00957838">
        <w:rPr>
          <w:rtl/>
        </w:rPr>
        <w:t xml:space="preserve"> </w:t>
      </w:r>
      <w:r w:rsidRPr="00FC0E55">
        <w:rPr>
          <w:rtl/>
        </w:rPr>
        <w:t>יסתבר בעתיד כי נעשו שגיאות, וכי יש לשנות סעיפים שאומצו במערכת</w:t>
      </w:r>
      <w:r w:rsidR="00957838">
        <w:rPr>
          <w:rtl/>
        </w:rPr>
        <w:t xml:space="preserve"> </w:t>
      </w:r>
      <w:r w:rsidRPr="00FC0E55">
        <w:rPr>
          <w:rtl/>
        </w:rPr>
        <w:t>החינוך,</w:t>
      </w:r>
      <w:r w:rsidR="00957838">
        <w:rPr>
          <w:rtl/>
        </w:rPr>
        <w:t xml:space="preserve"> </w:t>
      </w:r>
      <w:r w:rsidRPr="00FC0E55">
        <w:rPr>
          <w:rtl/>
        </w:rPr>
        <w:t>אם</w:t>
      </w:r>
      <w:r w:rsidR="00957838">
        <w:rPr>
          <w:rtl/>
        </w:rPr>
        <w:t xml:space="preserve"> </w:t>
      </w:r>
      <w:r w:rsidRPr="00FC0E55">
        <w:rPr>
          <w:rtl/>
        </w:rPr>
        <w:t>מתוכניתו</w:t>
      </w:r>
      <w:r w:rsidR="00957838">
        <w:rPr>
          <w:rtl/>
        </w:rPr>
        <w:t xml:space="preserve"> </w:t>
      </w:r>
      <w:r w:rsidRPr="00FC0E55">
        <w:rPr>
          <w:rtl/>
        </w:rPr>
        <w:t>של ד"ר שושני ואם מכל תוכנית חדשנית אחרת, לא יהא בכך כדי</w:t>
      </w:r>
      <w:r w:rsidR="00957838">
        <w:rPr>
          <w:rtl/>
        </w:rPr>
        <w:t xml:space="preserve"> </w:t>
      </w:r>
      <w:r w:rsidRPr="00FC0E55">
        <w:rPr>
          <w:rtl/>
        </w:rPr>
        <w:t>להצדיק ולחזק את ידי אותם המנסים לקעקע כל שינוי ולבטלו בעודו באבו.</w:t>
      </w:r>
      <w:r w:rsidR="00957838">
        <w:rPr>
          <w:rtl/>
        </w:rPr>
        <w:t xml:space="preserve"> </w:t>
      </w:r>
      <w:r w:rsidRPr="00FC0E55">
        <w:rPr>
          <w:rtl/>
        </w:rPr>
        <w:t>תודה רבה.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ר' אדרי: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תודה</w:t>
      </w:r>
      <w:r w:rsidR="00957838">
        <w:rPr>
          <w:rtl/>
        </w:rPr>
        <w:t xml:space="preserve"> </w:t>
      </w:r>
      <w:r w:rsidRPr="00FC0E55">
        <w:rPr>
          <w:rtl/>
        </w:rPr>
        <w:t>לחברת</w:t>
      </w:r>
      <w:r w:rsidR="00957838">
        <w:rPr>
          <w:rtl/>
        </w:rPr>
        <w:t xml:space="preserve"> </w:t>
      </w:r>
      <w:r w:rsidRPr="00FC0E55">
        <w:rPr>
          <w:rtl/>
        </w:rPr>
        <w:t>הכנסת סלמוביץ.</w:t>
      </w:r>
      <w:r w:rsidR="00957838">
        <w:rPr>
          <w:rtl/>
        </w:rPr>
        <w:t xml:space="preserve"> </w:t>
      </w:r>
      <w:r w:rsidRPr="00FC0E55">
        <w:rPr>
          <w:rtl/>
        </w:rPr>
        <w:t xml:space="preserve">אני מזמין את חבר הכנסת רענן כהן. אחריו </w:t>
      </w:r>
      <w:r w:rsidR="00957838">
        <w:rPr>
          <w:rtl/>
        </w:rPr>
        <w:t>–</w:t>
      </w:r>
      <w:r w:rsidRPr="00FC0E55">
        <w:rPr>
          <w:rtl/>
        </w:rPr>
        <w:t xml:space="preserve"> חבר</w:t>
      </w:r>
      <w:r w:rsidR="00957838">
        <w:rPr>
          <w:rtl/>
        </w:rPr>
        <w:t xml:space="preserve"> </w:t>
      </w:r>
      <w:r w:rsidRPr="00FC0E55">
        <w:rPr>
          <w:rtl/>
        </w:rPr>
        <w:t>הכנסת שאול יהלום.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רענן כהן (העבודה):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אדוני</w:t>
      </w:r>
      <w:r w:rsidR="00957838">
        <w:rPr>
          <w:rtl/>
        </w:rPr>
        <w:t xml:space="preserve"> </w:t>
      </w:r>
      <w:r w:rsidRPr="00FC0E55">
        <w:rPr>
          <w:rtl/>
        </w:rPr>
        <w:t>היושב</w:t>
      </w:r>
      <w:r w:rsidR="00957838">
        <w:rPr>
          <w:rtl/>
        </w:rPr>
        <w:t>-</w:t>
      </w:r>
      <w:r w:rsidRPr="00FC0E55">
        <w:rPr>
          <w:rtl/>
        </w:rPr>
        <w:t>ראש,</w:t>
      </w:r>
      <w:r w:rsidR="00957838">
        <w:rPr>
          <w:rtl/>
        </w:rPr>
        <w:t xml:space="preserve"> </w:t>
      </w:r>
      <w:r w:rsidRPr="00FC0E55">
        <w:rPr>
          <w:rtl/>
        </w:rPr>
        <w:t>כנסת</w:t>
      </w:r>
      <w:r w:rsidR="00957838">
        <w:rPr>
          <w:rtl/>
        </w:rPr>
        <w:t xml:space="preserve"> </w:t>
      </w:r>
      <w:r w:rsidRPr="00FC0E55">
        <w:rPr>
          <w:rtl/>
        </w:rPr>
        <w:t>נכבדה, דיברו רבות על ד"ר שושני; אני החלטתי לבחור</w:t>
      </w:r>
      <w:r w:rsidR="00957838">
        <w:rPr>
          <w:rtl/>
        </w:rPr>
        <w:t xml:space="preserve"> </w:t>
      </w:r>
      <w:r w:rsidRPr="00FC0E55">
        <w:rPr>
          <w:rtl/>
        </w:rPr>
        <w:t>דווקא היבט אחר, שונה, את הנושא הערבי והדרוזי ומערכת החינוך.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למרות</w:t>
      </w:r>
      <w:r w:rsidR="00957838">
        <w:rPr>
          <w:rtl/>
        </w:rPr>
        <w:t xml:space="preserve"> </w:t>
      </w:r>
      <w:r w:rsidRPr="00FC0E55">
        <w:rPr>
          <w:rtl/>
        </w:rPr>
        <w:t>ההתקדמות</w:t>
      </w:r>
      <w:r w:rsidR="00957838">
        <w:rPr>
          <w:rtl/>
        </w:rPr>
        <w:t xml:space="preserve"> </w:t>
      </w:r>
      <w:r w:rsidRPr="00FC0E55">
        <w:rPr>
          <w:rtl/>
        </w:rPr>
        <w:t>הרבה</w:t>
      </w:r>
      <w:r w:rsidR="00957838">
        <w:rPr>
          <w:rtl/>
        </w:rPr>
        <w:t xml:space="preserve"> </w:t>
      </w:r>
      <w:r w:rsidRPr="00FC0E55">
        <w:rPr>
          <w:rtl/>
        </w:rPr>
        <w:t>שחלה</w:t>
      </w:r>
      <w:r w:rsidR="00957838">
        <w:rPr>
          <w:rtl/>
        </w:rPr>
        <w:t xml:space="preserve"> </w:t>
      </w:r>
      <w:r w:rsidRPr="00FC0E55">
        <w:rPr>
          <w:rtl/>
        </w:rPr>
        <w:t>בחינוך</w:t>
      </w:r>
      <w:r w:rsidR="00957838">
        <w:rPr>
          <w:rtl/>
        </w:rPr>
        <w:t xml:space="preserve"> </w:t>
      </w:r>
      <w:r w:rsidRPr="00FC0E55">
        <w:rPr>
          <w:rtl/>
        </w:rPr>
        <w:t>במגזר</w:t>
      </w:r>
      <w:r w:rsidR="00957838">
        <w:rPr>
          <w:rtl/>
        </w:rPr>
        <w:t xml:space="preserve"> </w:t>
      </w:r>
      <w:r w:rsidRPr="00FC0E55">
        <w:rPr>
          <w:rtl/>
        </w:rPr>
        <w:t>הערבי והדרוזי מאז קום המדינה,</w:t>
      </w:r>
      <w:r w:rsidR="00957838">
        <w:rPr>
          <w:rtl/>
        </w:rPr>
        <w:t xml:space="preserve"> </w:t>
      </w:r>
      <w:r w:rsidRPr="00FC0E55">
        <w:rPr>
          <w:rtl/>
        </w:rPr>
        <w:t>החינוך</w:t>
      </w:r>
      <w:r w:rsidR="00957838">
        <w:rPr>
          <w:rtl/>
        </w:rPr>
        <w:t xml:space="preserve"> </w:t>
      </w:r>
      <w:r w:rsidRPr="00FC0E55">
        <w:rPr>
          <w:rtl/>
        </w:rPr>
        <w:t>הזה</w:t>
      </w:r>
      <w:r w:rsidR="00957838">
        <w:rPr>
          <w:rtl/>
        </w:rPr>
        <w:t xml:space="preserve"> </w:t>
      </w:r>
      <w:r w:rsidRPr="00FC0E55">
        <w:rPr>
          <w:rtl/>
        </w:rPr>
        <w:t>עדיין</w:t>
      </w:r>
      <w:r w:rsidR="00957838">
        <w:rPr>
          <w:rtl/>
        </w:rPr>
        <w:t xml:space="preserve"> </w:t>
      </w:r>
      <w:r w:rsidRPr="00FC0E55">
        <w:rPr>
          <w:rtl/>
        </w:rPr>
        <w:t>מפגר</w:t>
      </w:r>
      <w:r w:rsidR="00957838">
        <w:rPr>
          <w:rtl/>
        </w:rPr>
        <w:t xml:space="preserve"> </w:t>
      </w:r>
      <w:r w:rsidRPr="00FC0E55">
        <w:rPr>
          <w:rtl/>
        </w:rPr>
        <w:t>בצורה</w:t>
      </w:r>
      <w:r w:rsidR="00957838">
        <w:rPr>
          <w:rtl/>
        </w:rPr>
        <w:t xml:space="preserve"> </w:t>
      </w:r>
      <w:r w:rsidRPr="00FC0E55">
        <w:rPr>
          <w:rtl/>
        </w:rPr>
        <w:t>משמעותית לעומת החינוך במגזר היהודי. ולא שאפשר</w:t>
      </w:r>
      <w:r w:rsidR="00957838">
        <w:rPr>
          <w:rtl/>
        </w:rPr>
        <w:t xml:space="preserve"> </w:t>
      </w:r>
      <w:r w:rsidRPr="00FC0E55">
        <w:rPr>
          <w:rtl/>
        </w:rPr>
        <w:t>להתפאר</w:t>
      </w:r>
      <w:r w:rsidR="00957838">
        <w:rPr>
          <w:rtl/>
        </w:rPr>
        <w:t xml:space="preserve"> </w:t>
      </w:r>
      <w:r w:rsidRPr="00FC0E55">
        <w:rPr>
          <w:rtl/>
        </w:rPr>
        <w:t>על שהחינוך במגזר היהודי מגיע להישגים מי</w:t>
      </w:r>
      <w:r w:rsidR="00957838">
        <w:rPr>
          <w:rtl/>
        </w:rPr>
        <w:t>-</w:t>
      </w:r>
      <w:r w:rsidRPr="00FC0E55">
        <w:rPr>
          <w:rtl/>
        </w:rPr>
        <w:t>יודע</w:t>
      </w:r>
      <w:r w:rsidR="00957838">
        <w:rPr>
          <w:rtl/>
        </w:rPr>
        <w:t>-</w:t>
      </w:r>
      <w:r w:rsidRPr="00FC0E55">
        <w:rPr>
          <w:rtl/>
        </w:rPr>
        <w:t>מה. כולנו מודעים לכך שרמת</w:t>
      </w:r>
      <w:r w:rsidR="00957838">
        <w:rPr>
          <w:rtl/>
        </w:rPr>
        <w:t xml:space="preserve"> </w:t>
      </w:r>
      <w:r w:rsidRPr="00FC0E55">
        <w:rPr>
          <w:rtl/>
        </w:rPr>
        <w:t>החינוך</w:t>
      </w:r>
      <w:r w:rsidR="00957838">
        <w:rPr>
          <w:rtl/>
        </w:rPr>
        <w:t xml:space="preserve"> </w:t>
      </w:r>
      <w:r w:rsidRPr="00FC0E55">
        <w:rPr>
          <w:rtl/>
        </w:rPr>
        <w:t>בשנים</w:t>
      </w:r>
      <w:r w:rsidR="00957838">
        <w:rPr>
          <w:rtl/>
        </w:rPr>
        <w:t xml:space="preserve"> </w:t>
      </w:r>
      <w:r w:rsidRPr="00FC0E55">
        <w:rPr>
          <w:rtl/>
        </w:rPr>
        <w:t>האחרונות</w:t>
      </w:r>
      <w:r w:rsidR="00957838">
        <w:rPr>
          <w:rtl/>
        </w:rPr>
        <w:t xml:space="preserve"> </w:t>
      </w:r>
      <w:r w:rsidRPr="00FC0E55">
        <w:rPr>
          <w:rtl/>
        </w:rPr>
        <w:t>הולכת</w:t>
      </w:r>
      <w:r w:rsidR="00957838">
        <w:rPr>
          <w:rtl/>
        </w:rPr>
        <w:t xml:space="preserve"> </w:t>
      </w:r>
      <w:r w:rsidRPr="00FC0E55">
        <w:rPr>
          <w:rtl/>
        </w:rPr>
        <w:t>ויורדת,</w:t>
      </w:r>
      <w:r w:rsidR="00957838">
        <w:rPr>
          <w:rtl/>
        </w:rPr>
        <w:t xml:space="preserve"> </w:t>
      </w:r>
      <w:r w:rsidRPr="00FC0E55">
        <w:rPr>
          <w:rtl/>
        </w:rPr>
        <w:t>אך במקום להקטין את הפערים העדתיים, רק</w:t>
      </w:r>
      <w:r w:rsidR="00957838">
        <w:rPr>
          <w:rtl/>
        </w:rPr>
        <w:t xml:space="preserve"> </w:t>
      </w:r>
      <w:r w:rsidRPr="00FC0E55">
        <w:rPr>
          <w:rtl/>
        </w:rPr>
        <w:t>מגדילים</w:t>
      </w:r>
      <w:r w:rsidR="00957838">
        <w:rPr>
          <w:rtl/>
        </w:rPr>
        <w:t xml:space="preserve"> </w:t>
      </w:r>
      <w:r w:rsidRPr="00FC0E55">
        <w:rPr>
          <w:rtl/>
        </w:rPr>
        <w:t>אותם.</w:t>
      </w:r>
      <w:r w:rsidR="00957838">
        <w:rPr>
          <w:rtl/>
        </w:rPr>
        <w:t xml:space="preserve"> </w:t>
      </w:r>
      <w:r w:rsidRPr="00FC0E55">
        <w:rPr>
          <w:rtl/>
        </w:rPr>
        <w:t>עובדה</w:t>
      </w:r>
      <w:r w:rsidR="00957838">
        <w:rPr>
          <w:rtl/>
        </w:rPr>
        <w:t xml:space="preserve"> </w:t>
      </w:r>
      <w:r w:rsidRPr="00FC0E55">
        <w:rPr>
          <w:rtl/>
        </w:rPr>
        <w:t>היא,</w:t>
      </w:r>
      <w:r w:rsidR="00957838">
        <w:rPr>
          <w:rtl/>
        </w:rPr>
        <w:t xml:space="preserve"> </w:t>
      </w:r>
      <w:r w:rsidRPr="00FC0E55">
        <w:rPr>
          <w:rtl/>
        </w:rPr>
        <w:t>שבקרב בני עדות המזרח באוכלוסייה היהודית רק מעטים</w:t>
      </w:r>
      <w:r w:rsidR="00957838">
        <w:rPr>
          <w:rtl/>
        </w:rPr>
        <w:t xml:space="preserve"> </w:t>
      </w:r>
      <w:r w:rsidRPr="00FC0E55">
        <w:rPr>
          <w:rtl/>
        </w:rPr>
        <w:t>מצליחים</w:t>
      </w:r>
      <w:r w:rsidR="00957838">
        <w:rPr>
          <w:rtl/>
        </w:rPr>
        <w:t xml:space="preserve"> </w:t>
      </w:r>
      <w:r w:rsidRPr="00FC0E55">
        <w:rPr>
          <w:rtl/>
        </w:rPr>
        <w:t>להתגבר</w:t>
      </w:r>
      <w:r w:rsidR="00957838">
        <w:rPr>
          <w:rtl/>
        </w:rPr>
        <w:t xml:space="preserve"> </w:t>
      </w:r>
      <w:r w:rsidRPr="00FC0E55">
        <w:rPr>
          <w:rtl/>
        </w:rPr>
        <w:t>על</w:t>
      </w:r>
      <w:r w:rsidR="00957838">
        <w:rPr>
          <w:rtl/>
        </w:rPr>
        <w:t xml:space="preserve"> </w:t>
      </w:r>
      <w:r w:rsidRPr="00FC0E55">
        <w:rPr>
          <w:rtl/>
        </w:rPr>
        <w:t>המכשולים</w:t>
      </w:r>
      <w:r w:rsidR="00957838">
        <w:rPr>
          <w:rtl/>
        </w:rPr>
        <w:t xml:space="preserve"> </w:t>
      </w:r>
      <w:r w:rsidRPr="00FC0E55">
        <w:rPr>
          <w:rtl/>
        </w:rPr>
        <w:t>של</w:t>
      </w:r>
      <w:r w:rsidR="00957838">
        <w:rPr>
          <w:rtl/>
        </w:rPr>
        <w:t xml:space="preserve"> </w:t>
      </w:r>
      <w:r w:rsidRPr="00FC0E55">
        <w:rPr>
          <w:rtl/>
        </w:rPr>
        <w:t>הבחינה</w:t>
      </w:r>
      <w:r w:rsidR="00957838">
        <w:rPr>
          <w:rtl/>
        </w:rPr>
        <w:t xml:space="preserve"> </w:t>
      </w:r>
      <w:r w:rsidRPr="00FC0E55">
        <w:rPr>
          <w:rtl/>
        </w:rPr>
        <w:t>הפסיכומטרית</w:t>
      </w:r>
      <w:r w:rsidR="00957838">
        <w:rPr>
          <w:rtl/>
        </w:rPr>
        <w:t xml:space="preserve"> </w:t>
      </w:r>
      <w:r w:rsidRPr="00FC0E55">
        <w:rPr>
          <w:rtl/>
        </w:rPr>
        <w:t>ותעודת</w:t>
      </w:r>
      <w:r w:rsidR="00957838">
        <w:rPr>
          <w:rtl/>
        </w:rPr>
        <w:t xml:space="preserve"> </w:t>
      </w:r>
      <w:r w:rsidRPr="00FC0E55">
        <w:rPr>
          <w:rtl/>
        </w:rPr>
        <w:t>הבגרות ומגיעים</w:t>
      </w:r>
      <w:r w:rsidR="00957838">
        <w:rPr>
          <w:rtl/>
        </w:rPr>
        <w:t xml:space="preserve"> </w:t>
      </w:r>
      <w:r w:rsidRPr="00FC0E55">
        <w:rPr>
          <w:rtl/>
        </w:rPr>
        <w:t>לאוניברסיטה.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אני</w:t>
      </w:r>
      <w:r w:rsidR="00957838">
        <w:rPr>
          <w:rtl/>
        </w:rPr>
        <w:t xml:space="preserve"> </w:t>
      </w:r>
      <w:r w:rsidRPr="00FC0E55">
        <w:rPr>
          <w:rtl/>
        </w:rPr>
        <w:t>רוצה</w:t>
      </w:r>
      <w:r w:rsidR="00957838">
        <w:rPr>
          <w:rtl/>
        </w:rPr>
        <w:t xml:space="preserve"> </w:t>
      </w:r>
      <w:r w:rsidRPr="00FC0E55">
        <w:rPr>
          <w:rtl/>
        </w:rPr>
        <w:t>לתת כאן נתון. בקרב האוכלוסייה מצפון</w:t>
      </w:r>
      <w:r w:rsidR="00957838">
        <w:rPr>
          <w:rtl/>
        </w:rPr>
        <w:t>-</w:t>
      </w:r>
      <w:r w:rsidRPr="00FC0E55">
        <w:rPr>
          <w:rtl/>
        </w:rPr>
        <w:t>אפריקה שיעור הזכאים לתעודת</w:t>
      </w:r>
      <w:r w:rsidR="00957838">
        <w:rPr>
          <w:rtl/>
        </w:rPr>
        <w:t xml:space="preserve"> </w:t>
      </w:r>
      <w:r w:rsidRPr="00FC0E55">
        <w:rPr>
          <w:rtl/>
        </w:rPr>
        <w:t>בגרות מגיע היום ל</w:t>
      </w:r>
      <w:r w:rsidR="00957838">
        <w:rPr>
          <w:rtl/>
        </w:rPr>
        <w:t>-</w:t>
      </w:r>
      <w:r w:rsidR="00957838" w:rsidRPr="00FC0E55">
        <w:rPr>
          <w:rtl/>
        </w:rPr>
        <w:t>27</w:t>
      </w:r>
      <w:r w:rsidR="00957838">
        <w:rPr>
          <w:rtl/>
        </w:rPr>
        <w:t>%</w:t>
      </w:r>
      <w:r w:rsidRPr="00FC0E55">
        <w:rPr>
          <w:rtl/>
        </w:rPr>
        <w:t xml:space="preserve"> בלבד, לעומת </w:t>
      </w:r>
      <w:r w:rsidR="00957838" w:rsidRPr="00FC0E55">
        <w:rPr>
          <w:rtl/>
        </w:rPr>
        <w:t>44</w:t>
      </w:r>
      <w:r w:rsidR="00957838">
        <w:rPr>
          <w:rtl/>
        </w:rPr>
        <w:t>%</w:t>
      </w:r>
      <w:r w:rsidRPr="00FC0E55">
        <w:rPr>
          <w:rtl/>
        </w:rPr>
        <w:t xml:space="preserve"> בקרב האוכלוסייה של יוצאי אירופה ואמריקה.</w:t>
      </w:r>
      <w:r w:rsidR="00957838">
        <w:rPr>
          <w:rtl/>
        </w:rPr>
        <w:t xml:space="preserve"> </w:t>
      </w:r>
      <w:r w:rsidRPr="00FC0E55">
        <w:rPr>
          <w:rtl/>
        </w:rPr>
        <w:t>דהיינו, אנחנו נמצאים בתקופה של פערים הולכים וגדלים.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לא</w:t>
      </w:r>
      <w:r w:rsidR="00957838">
        <w:rPr>
          <w:rtl/>
        </w:rPr>
        <w:t xml:space="preserve"> </w:t>
      </w:r>
      <w:r w:rsidRPr="00FC0E55">
        <w:rPr>
          <w:rtl/>
        </w:rPr>
        <w:t>באתי</w:t>
      </w:r>
      <w:r w:rsidR="00957838">
        <w:rPr>
          <w:rtl/>
        </w:rPr>
        <w:t xml:space="preserve"> </w:t>
      </w:r>
      <w:r w:rsidRPr="00FC0E55">
        <w:rPr>
          <w:rtl/>
        </w:rPr>
        <w:t>היום</w:t>
      </w:r>
      <w:r w:rsidR="00957838">
        <w:rPr>
          <w:rtl/>
        </w:rPr>
        <w:t xml:space="preserve"> </w:t>
      </w:r>
      <w:r w:rsidRPr="00FC0E55">
        <w:rPr>
          <w:rtl/>
        </w:rPr>
        <w:t>לדבר</w:t>
      </w:r>
      <w:r w:rsidR="00957838">
        <w:rPr>
          <w:rtl/>
        </w:rPr>
        <w:t xml:space="preserve"> </w:t>
      </w:r>
      <w:r w:rsidRPr="00FC0E55">
        <w:rPr>
          <w:rtl/>
        </w:rPr>
        <w:t>על</w:t>
      </w:r>
      <w:r w:rsidR="00957838">
        <w:rPr>
          <w:rtl/>
        </w:rPr>
        <w:t xml:space="preserve"> </w:t>
      </w:r>
      <w:r w:rsidRPr="00FC0E55">
        <w:rPr>
          <w:rtl/>
        </w:rPr>
        <w:t>הבעיה</w:t>
      </w:r>
      <w:r w:rsidR="00957838">
        <w:rPr>
          <w:rtl/>
        </w:rPr>
        <w:t xml:space="preserve"> </w:t>
      </w:r>
      <w:r w:rsidRPr="00FC0E55">
        <w:rPr>
          <w:rtl/>
        </w:rPr>
        <w:t>הכאובה הזו של החינוך במגזר היהודי. הבעיה</w:t>
      </w:r>
      <w:r w:rsidR="00957838">
        <w:rPr>
          <w:rtl/>
        </w:rPr>
        <w:t xml:space="preserve"> </w:t>
      </w:r>
      <w:r w:rsidRPr="00FC0E55">
        <w:rPr>
          <w:rtl/>
        </w:rPr>
        <w:t>חריפה הרבה יותר במגזר הערבי והדרוזי, וחמורה שבעתיים במגזר הבדואי.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אין</w:t>
      </w:r>
      <w:r w:rsidR="00957838">
        <w:rPr>
          <w:rtl/>
        </w:rPr>
        <w:t xml:space="preserve"> </w:t>
      </w:r>
      <w:r w:rsidRPr="00FC0E55">
        <w:rPr>
          <w:rtl/>
        </w:rPr>
        <w:t>להתכחש</w:t>
      </w:r>
      <w:r w:rsidR="00957838">
        <w:rPr>
          <w:rtl/>
        </w:rPr>
        <w:t xml:space="preserve"> </w:t>
      </w:r>
      <w:r w:rsidRPr="00FC0E55">
        <w:rPr>
          <w:rtl/>
        </w:rPr>
        <w:t>לעובדה,</w:t>
      </w:r>
      <w:r w:rsidR="00957838">
        <w:rPr>
          <w:rtl/>
        </w:rPr>
        <w:t xml:space="preserve"> </w:t>
      </w:r>
      <w:r w:rsidRPr="00FC0E55">
        <w:rPr>
          <w:rtl/>
        </w:rPr>
        <w:t>שעם</w:t>
      </w:r>
      <w:r w:rsidR="00957838">
        <w:rPr>
          <w:rtl/>
        </w:rPr>
        <w:t xml:space="preserve"> </w:t>
      </w:r>
      <w:r w:rsidRPr="00FC0E55">
        <w:rPr>
          <w:rtl/>
        </w:rPr>
        <w:t>קום</w:t>
      </w:r>
      <w:r w:rsidR="00957838">
        <w:rPr>
          <w:rtl/>
        </w:rPr>
        <w:t xml:space="preserve"> </w:t>
      </w:r>
      <w:r w:rsidRPr="00FC0E55">
        <w:rPr>
          <w:rtl/>
        </w:rPr>
        <w:t>המדינה</w:t>
      </w:r>
      <w:r w:rsidR="00957838">
        <w:rPr>
          <w:rtl/>
        </w:rPr>
        <w:t xml:space="preserve"> </w:t>
      </w:r>
      <w:r w:rsidRPr="00FC0E55">
        <w:rPr>
          <w:rtl/>
        </w:rPr>
        <w:t>למדו בבתי</w:t>
      </w:r>
      <w:r w:rsidR="00957838">
        <w:rPr>
          <w:rtl/>
        </w:rPr>
        <w:t>-</w:t>
      </w:r>
      <w:r w:rsidRPr="00FC0E55">
        <w:rPr>
          <w:rtl/>
        </w:rPr>
        <w:t xml:space="preserve">הספר רק </w:t>
      </w:r>
      <w:r w:rsidR="00957838" w:rsidRPr="00FC0E55">
        <w:rPr>
          <w:rtl/>
        </w:rPr>
        <w:t>30</w:t>
      </w:r>
      <w:r w:rsidR="00957838">
        <w:rPr>
          <w:rtl/>
        </w:rPr>
        <w:t>%</w:t>
      </w:r>
      <w:r w:rsidRPr="00FC0E55">
        <w:rPr>
          <w:rtl/>
        </w:rPr>
        <w:t xml:space="preserve"> מהבנים בגיל</w:t>
      </w:r>
      <w:r w:rsidR="00957838">
        <w:rPr>
          <w:rtl/>
        </w:rPr>
        <w:t xml:space="preserve"> </w:t>
      </w:r>
      <w:r w:rsidRPr="00FC0E55">
        <w:rPr>
          <w:rtl/>
        </w:rPr>
        <w:t>בית</w:t>
      </w:r>
      <w:r w:rsidR="00957838">
        <w:rPr>
          <w:rtl/>
        </w:rPr>
        <w:t>-</w:t>
      </w:r>
      <w:r w:rsidRPr="00FC0E55">
        <w:rPr>
          <w:rtl/>
        </w:rPr>
        <w:t xml:space="preserve">ספר ורק </w:t>
      </w:r>
      <w:r w:rsidR="00957838" w:rsidRPr="00FC0E55">
        <w:rPr>
          <w:rtl/>
        </w:rPr>
        <w:t>22</w:t>
      </w:r>
      <w:r w:rsidR="00957838">
        <w:rPr>
          <w:rtl/>
        </w:rPr>
        <w:t>%</w:t>
      </w:r>
      <w:r w:rsidRPr="00FC0E55">
        <w:rPr>
          <w:rtl/>
        </w:rPr>
        <w:t xml:space="preserve"> מהבנות מהמגזר הערבי.</w:t>
      </w:r>
      <w:r w:rsidR="00957838">
        <w:rPr>
          <w:rtl/>
        </w:rPr>
        <w:t xml:space="preserve"> </w:t>
      </w:r>
      <w:r w:rsidRPr="00FC0E55">
        <w:rPr>
          <w:rtl/>
        </w:rPr>
        <w:t>היום החינוך הוא אוניברסלי, ומרבית הילדים</w:t>
      </w:r>
      <w:r w:rsidR="00957838">
        <w:rPr>
          <w:rtl/>
        </w:rPr>
        <w:t xml:space="preserve"> </w:t>
      </w:r>
      <w:r w:rsidRPr="00FC0E55">
        <w:rPr>
          <w:rtl/>
        </w:rPr>
        <w:t>הולכים</w:t>
      </w:r>
      <w:r w:rsidR="00957838">
        <w:rPr>
          <w:rtl/>
        </w:rPr>
        <w:t xml:space="preserve"> </w:t>
      </w:r>
      <w:r w:rsidRPr="00FC0E55">
        <w:rPr>
          <w:rtl/>
        </w:rPr>
        <w:t>לבתי</w:t>
      </w:r>
      <w:r w:rsidR="00957838">
        <w:rPr>
          <w:rtl/>
        </w:rPr>
        <w:t>-</w:t>
      </w:r>
      <w:r w:rsidRPr="00FC0E55">
        <w:rPr>
          <w:rtl/>
        </w:rPr>
        <w:t>ספר.</w:t>
      </w:r>
      <w:r w:rsidR="00957838">
        <w:rPr>
          <w:rtl/>
        </w:rPr>
        <w:t xml:space="preserve"> </w:t>
      </w:r>
      <w:r w:rsidRPr="00FC0E55">
        <w:rPr>
          <w:rtl/>
        </w:rPr>
        <w:t>אך התנאים שבהם לומדים התלמידים הערבים גרועים לאין ערוך מאלו</w:t>
      </w:r>
      <w:r w:rsidR="00957838">
        <w:rPr>
          <w:rtl/>
        </w:rPr>
        <w:t xml:space="preserve"> </w:t>
      </w:r>
      <w:r w:rsidRPr="00FC0E55">
        <w:rPr>
          <w:rtl/>
        </w:rPr>
        <w:t>שבמגזר</w:t>
      </w:r>
      <w:r w:rsidR="00957838">
        <w:rPr>
          <w:rtl/>
        </w:rPr>
        <w:t xml:space="preserve"> </w:t>
      </w:r>
      <w:r w:rsidRPr="00FC0E55">
        <w:rPr>
          <w:rtl/>
        </w:rPr>
        <w:t>היהודי. המבנים אינם מספיקים, ולעתים קרובות גם רעועים. החינוך הטכנולוגי</w:t>
      </w:r>
      <w:r w:rsidR="00957838">
        <w:rPr>
          <w:rtl/>
        </w:rPr>
        <w:t xml:space="preserve"> </w:t>
      </w:r>
      <w:r w:rsidRPr="00FC0E55">
        <w:rPr>
          <w:rtl/>
        </w:rPr>
        <w:t>מפגר מאוד מבחינת אמצעי הוראה כמו מעבדות, טלוויזיה ומחשב.</w:t>
      </w:r>
    </w:p>
    <w:p w:rsidR="00957838" w:rsidRDefault="00957838" w:rsidP="00957838">
      <w:pPr>
        <w:rPr>
          <w:rtl/>
        </w:rPr>
      </w:pPr>
    </w:p>
    <w:p w:rsidR="00957838" w:rsidRDefault="00FC0E55" w:rsidP="00215683">
      <w:pPr>
        <w:rPr>
          <w:rtl/>
        </w:rPr>
      </w:pPr>
      <w:r w:rsidRPr="00FC0E55">
        <w:rPr>
          <w:rtl/>
        </w:rPr>
        <w:t>שיעורי</w:t>
      </w:r>
      <w:r w:rsidR="00957838">
        <w:rPr>
          <w:rtl/>
        </w:rPr>
        <w:t xml:space="preserve"> </w:t>
      </w:r>
      <w:r w:rsidRPr="00FC0E55">
        <w:rPr>
          <w:rtl/>
        </w:rPr>
        <w:t>הלמידה</w:t>
      </w:r>
      <w:r w:rsidR="00957838">
        <w:rPr>
          <w:rtl/>
        </w:rPr>
        <w:t xml:space="preserve"> </w:t>
      </w:r>
      <w:r w:rsidRPr="00FC0E55">
        <w:rPr>
          <w:rtl/>
        </w:rPr>
        <w:t>בגילים</w:t>
      </w:r>
      <w:r w:rsidR="00957838">
        <w:rPr>
          <w:rtl/>
        </w:rPr>
        <w:t xml:space="preserve"> </w:t>
      </w:r>
      <w:r w:rsidRPr="00FC0E55">
        <w:rPr>
          <w:rtl/>
        </w:rPr>
        <w:t>17</w:t>
      </w:r>
      <w:r w:rsidR="00215683">
        <w:rPr>
          <w:rFonts w:hint="cs"/>
          <w:rtl/>
        </w:rPr>
        <w:t>-</w:t>
      </w:r>
      <w:r w:rsidRPr="00FC0E55">
        <w:rPr>
          <w:rtl/>
        </w:rPr>
        <w:t xml:space="preserve">14 במגזר הערבי </w:t>
      </w:r>
      <w:r w:rsidR="00957838">
        <w:rPr>
          <w:rtl/>
        </w:rPr>
        <w:t>–</w:t>
      </w:r>
      <w:r w:rsidRPr="00FC0E55">
        <w:rPr>
          <w:rtl/>
        </w:rPr>
        <w:t xml:space="preserve"> אני רוצה לתת נתונים: </w:t>
      </w:r>
      <w:r w:rsidR="00957838" w:rsidRPr="00FC0E55">
        <w:rPr>
          <w:rtl/>
        </w:rPr>
        <w:t>67</w:t>
      </w:r>
      <w:r w:rsidR="00957838">
        <w:rPr>
          <w:rtl/>
        </w:rPr>
        <w:t>%</w:t>
      </w:r>
      <w:r w:rsidRPr="00FC0E55">
        <w:rPr>
          <w:rtl/>
        </w:rPr>
        <w:t xml:space="preserve"> מקרב</w:t>
      </w:r>
      <w:r w:rsidR="00957838">
        <w:rPr>
          <w:rtl/>
        </w:rPr>
        <w:t xml:space="preserve"> </w:t>
      </w:r>
      <w:r w:rsidRPr="00FC0E55">
        <w:rPr>
          <w:rtl/>
        </w:rPr>
        <w:t xml:space="preserve">הבנים ורק </w:t>
      </w:r>
      <w:r w:rsidR="00957838" w:rsidRPr="00FC0E55">
        <w:rPr>
          <w:rtl/>
        </w:rPr>
        <w:t>59</w:t>
      </w:r>
      <w:r w:rsidR="00957838">
        <w:rPr>
          <w:rtl/>
        </w:rPr>
        <w:t>%</w:t>
      </w:r>
      <w:r w:rsidRPr="00FC0E55">
        <w:rPr>
          <w:rtl/>
        </w:rPr>
        <w:t xml:space="preserve"> מקרב הבנות. בקרב המוסלמים רק </w:t>
      </w:r>
      <w:r w:rsidR="00957838" w:rsidRPr="00FC0E55">
        <w:rPr>
          <w:rtl/>
        </w:rPr>
        <w:t>60</w:t>
      </w:r>
      <w:r w:rsidR="00957838">
        <w:rPr>
          <w:rtl/>
        </w:rPr>
        <w:t>%</w:t>
      </w:r>
      <w:r w:rsidRPr="00FC0E55">
        <w:rPr>
          <w:rtl/>
        </w:rPr>
        <w:t xml:space="preserve"> לומדים. בקרב האוכלוסייה הנוצרית</w:t>
      </w:r>
      <w:r w:rsidR="00957838">
        <w:rPr>
          <w:rtl/>
        </w:rPr>
        <w:t xml:space="preserve"> </w:t>
      </w:r>
      <w:r w:rsidRPr="00FC0E55">
        <w:rPr>
          <w:rtl/>
        </w:rPr>
        <w:t xml:space="preserve">מתקרב השיעור לזה שבאוכלוסייה היהודית ועומד על </w:t>
      </w:r>
      <w:r w:rsidR="00957838" w:rsidRPr="00FC0E55">
        <w:rPr>
          <w:rtl/>
        </w:rPr>
        <w:t>83</w:t>
      </w:r>
      <w:r w:rsidR="00957838">
        <w:rPr>
          <w:rtl/>
        </w:rPr>
        <w:t>%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</w:rPr>
        <w:t>אצל הדרוזים שיעור דומה לזה</w:t>
      </w:r>
      <w:r w:rsidR="00957838">
        <w:rPr>
          <w:rtl/>
        </w:rPr>
        <w:t xml:space="preserve"> </w:t>
      </w:r>
      <w:r w:rsidRPr="00FC0E55">
        <w:rPr>
          <w:rtl/>
        </w:rPr>
        <w:t>שבקרב</w:t>
      </w:r>
      <w:r w:rsidR="00957838">
        <w:rPr>
          <w:rtl/>
        </w:rPr>
        <w:t xml:space="preserve"> </w:t>
      </w:r>
      <w:r w:rsidRPr="00FC0E55">
        <w:rPr>
          <w:rtl/>
        </w:rPr>
        <w:t>האוכלוסייה</w:t>
      </w:r>
      <w:r w:rsidR="00957838">
        <w:rPr>
          <w:rtl/>
        </w:rPr>
        <w:t xml:space="preserve"> </w:t>
      </w:r>
      <w:r w:rsidRPr="00FC0E55">
        <w:rPr>
          <w:rtl/>
        </w:rPr>
        <w:t>המוסלמית</w:t>
      </w:r>
      <w:r w:rsidR="00957838">
        <w:rPr>
          <w:rtl/>
        </w:rPr>
        <w:t xml:space="preserve"> – </w:t>
      </w:r>
      <w:r w:rsidRPr="00FC0E55">
        <w:rPr>
          <w:rtl/>
        </w:rPr>
        <w:t xml:space="preserve">רק </w:t>
      </w:r>
      <w:r w:rsidR="00957838" w:rsidRPr="00FC0E55">
        <w:rPr>
          <w:rtl/>
        </w:rPr>
        <w:t>62</w:t>
      </w:r>
      <w:r w:rsidR="00957838">
        <w:rPr>
          <w:rtl/>
        </w:rPr>
        <w:t>%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</w:rPr>
        <w:t>באוכלוסייה היהודית זה מגיע ל</w:t>
      </w:r>
      <w:r w:rsidR="00957838">
        <w:rPr>
          <w:rtl/>
        </w:rPr>
        <w:t>-</w:t>
      </w:r>
      <w:r w:rsidR="00957838" w:rsidRPr="00FC0E55">
        <w:rPr>
          <w:rtl/>
        </w:rPr>
        <w:t>91</w:t>
      </w:r>
      <w:r w:rsidR="00957838">
        <w:rPr>
          <w:rtl/>
        </w:rPr>
        <w:t>%</w:t>
      </w:r>
      <w:r w:rsidRPr="00FC0E55">
        <w:rPr>
          <w:rtl/>
        </w:rPr>
        <w:t xml:space="preserve"> מכלל</w:t>
      </w:r>
      <w:r w:rsidR="00957838">
        <w:rPr>
          <w:rtl/>
        </w:rPr>
        <w:t xml:space="preserve"> </w:t>
      </w:r>
      <w:r w:rsidRPr="00FC0E55">
        <w:rPr>
          <w:rtl/>
        </w:rPr>
        <w:t>האוכלוסייה המגיעה לבתי</w:t>
      </w:r>
      <w:r w:rsidR="00957838">
        <w:rPr>
          <w:rtl/>
        </w:rPr>
        <w:t>-</w:t>
      </w:r>
      <w:r w:rsidRPr="00FC0E55">
        <w:rPr>
          <w:rtl/>
        </w:rPr>
        <w:t>הספר.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נדמה</w:t>
      </w:r>
      <w:r w:rsidR="00957838">
        <w:rPr>
          <w:rtl/>
        </w:rPr>
        <w:t xml:space="preserve"> </w:t>
      </w:r>
      <w:r w:rsidRPr="00FC0E55">
        <w:rPr>
          <w:rtl/>
        </w:rPr>
        <w:t>לי,</w:t>
      </w:r>
      <w:r w:rsidR="00957838">
        <w:rPr>
          <w:rtl/>
        </w:rPr>
        <w:t xml:space="preserve"> </w:t>
      </w:r>
      <w:r w:rsidRPr="00FC0E55">
        <w:rPr>
          <w:rtl/>
        </w:rPr>
        <w:t>שגם המטרות והכוונות של החינוך הערבי אינן ברורות דיין. יש נקודה</w:t>
      </w:r>
      <w:r w:rsidR="00957838">
        <w:rPr>
          <w:rtl/>
        </w:rPr>
        <w:t xml:space="preserve"> </w:t>
      </w:r>
      <w:r w:rsidRPr="00FC0E55">
        <w:rPr>
          <w:rtl/>
        </w:rPr>
        <w:t>נוספת</w:t>
      </w:r>
      <w:r w:rsidR="00957838">
        <w:rPr>
          <w:rtl/>
        </w:rPr>
        <w:t xml:space="preserve"> </w:t>
      </w:r>
      <w:r w:rsidRPr="00FC0E55">
        <w:rPr>
          <w:rtl/>
        </w:rPr>
        <w:t>שראויה</w:t>
      </w:r>
      <w:r w:rsidR="00957838">
        <w:rPr>
          <w:rtl/>
        </w:rPr>
        <w:t xml:space="preserve"> </w:t>
      </w:r>
      <w:r w:rsidRPr="00FC0E55">
        <w:rPr>
          <w:rtl/>
        </w:rPr>
        <w:t>למחשבה. אם במגזר היהודי מתחלפות תוכניות הלימודים אחת לכמה שנים,</w:t>
      </w:r>
      <w:r w:rsidR="00957838">
        <w:rPr>
          <w:rtl/>
        </w:rPr>
        <w:t xml:space="preserve"> </w:t>
      </w:r>
      <w:r w:rsidRPr="00FC0E55">
        <w:rPr>
          <w:rtl/>
        </w:rPr>
        <w:t>הרי</w:t>
      </w:r>
      <w:r w:rsidR="00957838">
        <w:rPr>
          <w:rtl/>
        </w:rPr>
        <w:t xml:space="preserve"> </w:t>
      </w:r>
      <w:r w:rsidRPr="00FC0E55">
        <w:rPr>
          <w:rtl/>
        </w:rPr>
        <w:t>במגזר</w:t>
      </w:r>
      <w:r w:rsidR="00957838">
        <w:rPr>
          <w:rtl/>
        </w:rPr>
        <w:t xml:space="preserve"> </w:t>
      </w:r>
      <w:r w:rsidRPr="00FC0E55">
        <w:rPr>
          <w:rtl/>
        </w:rPr>
        <w:t>הערבי לא רק שהן לא מתאימות לצרכים של המגזר, אלא הן גם מיושנות מאוד</w:t>
      </w:r>
      <w:r w:rsidR="00957838">
        <w:rPr>
          <w:rtl/>
        </w:rPr>
        <w:t xml:space="preserve"> </w:t>
      </w:r>
      <w:r w:rsidRPr="00FC0E55">
        <w:rPr>
          <w:rtl/>
        </w:rPr>
        <w:t>ולא</w:t>
      </w:r>
      <w:r w:rsidR="00957838">
        <w:rPr>
          <w:rtl/>
        </w:rPr>
        <w:t xml:space="preserve"> </w:t>
      </w:r>
      <w:r w:rsidRPr="00FC0E55">
        <w:rPr>
          <w:rtl/>
        </w:rPr>
        <w:t>מתחלפות,</w:t>
      </w:r>
      <w:r w:rsidR="00957838">
        <w:rPr>
          <w:rtl/>
        </w:rPr>
        <w:t xml:space="preserve"> </w:t>
      </w:r>
      <w:r w:rsidRPr="00FC0E55">
        <w:rPr>
          <w:rtl/>
        </w:rPr>
        <w:t>ולכן</w:t>
      </w:r>
      <w:r w:rsidR="00957838">
        <w:rPr>
          <w:rtl/>
        </w:rPr>
        <w:t xml:space="preserve"> </w:t>
      </w:r>
      <w:r w:rsidRPr="00FC0E55">
        <w:rPr>
          <w:rtl/>
        </w:rPr>
        <w:t>גם לא מתאימות לשנות ה</w:t>
      </w:r>
      <w:r w:rsidR="00957838">
        <w:rPr>
          <w:rtl/>
        </w:rPr>
        <w:t>-</w:t>
      </w:r>
      <w:r w:rsidRPr="00FC0E55">
        <w:rPr>
          <w:rtl/>
        </w:rPr>
        <w:t>90 של המאה ה</w:t>
      </w:r>
      <w:r w:rsidR="00957838">
        <w:rPr>
          <w:rtl/>
        </w:rPr>
        <w:t>-</w:t>
      </w:r>
      <w:r w:rsidRPr="00FC0E55">
        <w:rPr>
          <w:rtl/>
        </w:rPr>
        <w:t>20 ולא מכינות את הנוער</w:t>
      </w:r>
      <w:r w:rsidR="00957838">
        <w:rPr>
          <w:rtl/>
        </w:rPr>
        <w:t xml:space="preserve"> </w:t>
      </w:r>
      <w:r w:rsidRPr="00FC0E55">
        <w:rPr>
          <w:rtl/>
        </w:rPr>
        <w:t>לקראת החיים האזרחיים במדינת ישראל.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אוסיף</w:t>
      </w:r>
      <w:r w:rsidR="00957838">
        <w:rPr>
          <w:rtl/>
        </w:rPr>
        <w:t xml:space="preserve"> </w:t>
      </w:r>
      <w:r w:rsidRPr="00FC0E55">
        <w:rPr>
          <w:rtl/>
        </w:rPr>
        <w:t>עוד</w:t>
      </w:r>
      <w:r w:rsidR="00957838">
        <w:rPr>
          <w:rtl/>
        </w:rPr>
        <w:t xml:space="preserve"> </w:t>
      </w:r>
      <w:r w:rsidRPr="00FC0E55">
        <w:rPr>
          <w:rtl/>
        </w:rPr>
        <w:t>נתון.</w:t>
      </w:r>
      <w:r w:rsidR="00957838">
        <w:rPr>
          <w:rtl/>
        </w:rPr>
        <w:t xml:space="preserve"> </w:t>
      </w:r>
      <w:r w:rsidRPr="00FC0E55">
        <w:rPr>
          <w:rtl/>
        </w:rPr>
        <w:t>במגזר</w:t>
      </w:r>
      <w:r w:rsidR="00957838">
        <w:rPr>
          <w:rtl/>
        </w:rPr>
        <w:t xml:space="preserve"> </w:t>
      </w:r>
      <w:r w:rsidRPr="00FC0E55">
        <w:rPr>
          <w:rtl/>
        </w:rPr>
        <w:t>הערבי</w:t>
      </w:r>
      <w:r w:rsidR="00957838">
        <w:rPr>
          <w:rtl/>
        </w:rPr>
        <w:t xml:space="preserve"> </w:t>
      </w:r>
      <w:r w:rsidRPr="00FC0E55">
        <w:rPr>
          <w:rtl/>
        </w:rPr>
        <w:t>עלה</w:t>
      </w:r>
      <w:r w:rsidR="00957838">
        <w:rPr>
          <w:rtl/>
        </w:rPr>
        <w:t xml:space="preserve"> </w:t>
      </w:r>
      <w:r w:rsidRPr="00FC0E55">
        <w:rPr>
          <w:rtl/>
        </w:rPr>
        <w:t>מספר התלמידים פי 23 מאז קום המדינה,</w:t>
      </w:r>
      <w:r w:rsidR="00957838">
        <w:rPr>
          <w:rtl/>
        </w:rPr>
        <w:t xml:space="preserve"> </w:t>
      </w:r>
      <w:r w:rsidRPr="00FC0E55">
        <w:rPr>
          <w:rtl/>
        </w:rPr>
        <w:t>מ</w:t>
      </w:r>
      <w:r w:rsidR="00957838">
        <w:rPr>
          <w:rtl/>
        </w:rPr>
        <w:t>-</w:t>
      </w:r>
      <w:r w:rsidRPr="00FC0E55">
        <w:rPr>
          <w:rtl/>
        </w:rPr>
        <w:t>11,000</w:t>
      </w:r>
      <w:r w:rsidR="00957838">
        <w:rPr>
          <w:rtl/>
        </w:rPr>
        <w:t xml:space="preserve"> </w:t>
      </w:r>
      <w:r w:rsidRPr="00FC0E55">
        <w:rPr>
          <w:rtl/>
        </w:rPr>
        <w:t>ל</w:t>
      </w:r>
      <w:r w:rsidR="00957838">
        <w:rPr>
          <w:rtl/>
        </w:rPr>
        <w:t>-</w:t>
      </w:r>
      <w:r w:rsidRPr="00FC0E55">
        <w:rPr>
          <w:rtl/>
        </w:rPr>
        <w:t>230,000 תלמידים. הגידול במגזר היהודי היה פי 10 בלבד. זה נתון שאסור</w:t>
      </w:r>
      <w:r w:rsidR="00957838">
        <w:rPr>
          <w:rtl/>
        </w:rPr>
        <w:t xml:space="preserve"> </w:t>
      </w:r>
      <w:r w:rsidRPr="00FC0E55">
        <w:rPr>
          <w:rtl/>
        </w:rPr>
        <w:t>לנו לשכוח אותו. אנחנו חייבים לזכור אותו.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התלמיד</w:t>
      </w:r>
      <w:r w:rsidR="00957838">
        <w:rPr>
          <w:rtl/>
        </w:rPr>
        <w:t xml:space="preserve"> </w:t>
      </w:r>
      <w:r w:rsidRPr="00FC0E55">
        <w:rPr>
          <w:rtl/>
        </w:rPr>
        <w:t>במגזר</w:t>
      </w:r>
      <w:r w:rsidR="00957838">
        <w:rPr>
          <w:rtl/>
        </w:rPr>
        <w:t xml:space="preserve"> </w:t>
      </w:r>
      <w:r w:rsidRPr="00FC0E55">
        <w:rPr>
          <w:rtl/>
        </w:rPr>
        <w:t>הערבי,</w:t>
      </w:r>
      <w:r w:rsidR="00957838">
        <w:rPr>
          <w:rtl/>
        </w:rPr>
        <w:t xml:space="preserve"> </w:t>
      </w:r>
      <w:r w:rsidRPr="00FC0E55">
        <w:rPr>
          <w:rtl/>
        </w:rPr>
        <w:t>שאינו לומד במסגרת תוכנית הלימודים שלו על ההיסטוריה</w:t>
      </w:r>
      <w:r w:rsidR="00957838">
        <w:rPr>
          <w:rtl/>
        </w:rPr>
        <w:t xml:space="preserve"> </w:t>
      </w:r>
      <w:r w:rsidRPr="00FC0E55">
        <w:rPr>
          <w:rtl/>
        </w:rPr>
        <w:t>שלו,</w:t>
      </w:r>
      <w:r w:rsidR="00957838">
        <w:rPr>
          <w:rtl/>
        </w:rPr>
        <w:t xml:space="preserve"> </w:t>
      </w:r>
      <w:r w:rsidRPr="00FC0E55">
        <w:rPr>
          <w:rtl/>
        </w:rPr>
        <w:t>מגבש את תודעתו הלאומית מהתעמולה באמצעי התקשורת הערביים. הוא הדין בספרות.</w:t>
      </w:r>
      <w:r w:rsidR="00957838">
        <w:rPr>
          <w:rtl/>
        </w:rPr>
        <w:t xml:space="preserve"> </w:t>
      </w:r>
      <w:r w:rsidRPr="00FC0E55">
        <w:rPr>
          <w:rtl/>
        </w:rPr>
        <w:t>תלמיד</w:t>
      </w:r>
      <w:r w:rsidR="00957838">
        <w:rPr>
          <w:rtl/>
        </w:rPr>
        <w:t xml:space="preserve"> </w:t>
      </w:r>
      <w:r w:rsidRPr="00FC0E55">
        <w:rPr>
          <w:rtl/>
        </w:rPr>
        <w:t>ערבי</w:t>
      </w:r>
      <w:r w:rsidR="00957838">
        <w:rPr>
          <w:rtl/>
        </w:rPr>
        <w:t xml:space="preserve"> </w:t>
      </w:r>
      <w:r w:rsidRPr="00FC0E55">
        <w:rPr>
          <w:rtl/>
        </w:rPr>
        <w:t>לומד</w:t>
      </w:r>
      <w:r w:rsidR="00957838">
        <w:rPr>
          <w:rtl/>
        </w:rPr>
        <w:t xml:space="preserve"> </w:t>
      </w:r>
      <w:r w:rsidRPr="00FC0E55">
        <w:rPr>
          <w:rtl/>
        </w:rPr>
        <w:t>את</w:t>
      </w:r>
      <w:r w:rsidR="00957838">
        <w:rPr>
          <w:rtl/>
        </w:rPr>
        <w:t xml:space="preserve"> </w:t>
      </w:r>
      <w:r w:rsidRPr="00FC0E55">
        <w:rPr>
          <w:rtl/>
        </w:rPr>
        <w:t>עגנון</w:t>
      </w:r>
      <w:r w:rsidR="00957838">
        <w:rPr>
          <w:rtl/>
        </w:rPr>
        <w:t xml:space="preserve"> </w:t>
      </w:r>
      <w:r w:rsidRPr="00FC0E55">
        <w:rPr>
          <w:rtl/>
        </w:rPr>
        <w:t>יותר</w:t>
      </w:r>
      <w:r w:rsidR="00957838">
        <w:rPr>
          <w:rtl/>
        </w:rPr>
        <w:t xml:space="preserve"> </w:t>
      </w:r>
      <w:r w:rsidRPr="00FC0E55">
        <w:rPr>
          <w:rtl/>
        </w:rPr>
        <w:t>מאשר</w:t>
      </w:r>
      <w:r w:rsidR="00957838">
        <w:rPr>
          <w:rtl/>
        </w:rPr>
        <w:t xml:space="preserve"> </w:t>
      </w:r>
      <w:r w:rsidRPr="00FC0E55">
        <w:rPr>
          <w:rtl/>
        </w:rPr>
        <w:t>את נגיב מחפוז, שגם הוא קיבל פרס נובל</w:t>
      </w:r>
      <w:r w:rsidR="00957838">
        <w:rPr>
          <w:rtl/>
        </w:rPr>
        <w:t xml:space="preserve"> </w:t>
      </w:r>
      <w:r w:rsidRPr="00FC0E55">
        <w:rPr>
          <w:rtl/>
        </w:rPr>
        <w:t>לספרות, וחבל שאנחנו לא מודעים די הצורך לתופעה הזאת.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במקום</w:t>
      </w:r>
      <w:r w:rsidR="00957838">
        <w:rPr>
          <w:rtl/>
        </w:rPr>
        <w:t xml:space="preserve"> </w:t>
      </w:r>
      <w:r w:rsidRPr="00FC0E55">
        <w:rPr>
          <w:rtl/>
        </w:rPr>
        <w:t>להגביר</w:t>
      </w:r>
      <w:r w:rsidR="00957838">
        <w:rPr>
          <w:rtl/>
        </w:rPr>
        <w:t xml:space="preserve"> </w:t>
      </w:r>
      <w:r w:rsidRPr="00FC0E55">
        <w:rPr>
          <w:rtl/>
        </w:rPr>
        <w:t>את</w:t>
      </w:r>
      <w:r w:rsidR="00957838">
        <w:rPr>
          <w:rtl/>
        </w:rPr>
        <w:t xml:space="preserve"> </w:t>
      </w:r>
      <w:r w:rsidRPr="00FC0E55">
        <w:rPr>
          <w:rtl/>
        </w:rPr>
        <w:t>לימוד</w:t>
      </w:r>
      <w:r w:rsidR="00957838">
        <w:rPr>
          <w:rtl/>
        </w:rPr>
        <w:t xml:space="preserve"> </w:t>
      </w:r>
      <w:r w:rsidRPr="00FC0E55">
        <w:rPr>
          <w:rtl/>
        </w:rPr>
        <w:t>ההיסטוריה הערבית, שהיא כשלעצמה מפוארת מאוד, אנו</w:t>
      </w:r>
      <w:r w:rsidR="00957838">
        <w:rPr>
          <w:rtl/>
        </w:rPr>
        <w:t xml:space="preserve"> </w:t>
      </w:r>
      <w:r w:rsidRPr="00FC0E55">
        <w:rPr>
          <w:rtl/>
        </w:rPr>
        <w:t>מנסים</w:t>
      </w:r>
      <w:r w:rsidR="00957838">
        <w:rPr>
          <w:rtl/>
        </w:rPr>
        <w:t xml:space="preserve"> </w:t>
      </w:r>
      <w:r w:rsidRPr="00FC0E55">
        <w:rPr>
          <w:rtl/>
        </w:rPr>
        <w:t>לנתק</w:t>
      </w:r>
      <w:r w:rsidR="00957838">
        <w:rPr>
          <w:rtl/>
        </w:rPr>
        <w:t xml:space="preserve"> </w:t>
      </w:r>
      <w:r w:rsidRPr="00FC0E55">
        <w:rPr>
          <w:rtl/>
        </w:rPr>
        <w:t>את</w:t>
      </w:r>
      <w:r w:rsidR="00957838">
        <w:rPr>
          <w:rtl/>
        </w:rPr>
        <w:t xml:space="preserve"> </w:t>
      </w:r>
      <w:r w:rsidRPr="00FC0E55">
        <w:rPr>
          <w:rtl/>
        </w:rPr>
        <w:t>הנער הערבי משורשיו, ושותלים אותו בתרבות לא</w:t>
      </w:r>
      <w:r w:rsidR="00957838">
        <w:rPr>
          <w:rtl/>
        </w:rPr>
        <w:t>-</w:t>
      </w:r>
      <w:r w:rsidRPr="00FC0E55">
        <w:rPr>
          <w:rtl/>
        </w:rPr>
        <w:t>לו. אני חייב לציין</w:t>
      </w:r>
      <w:r w:rsidR="00957838">
        <w:rPr>
          <w:rtl/>
        </w:rPr>
        <w:t xml:space="preserve"> </w:t>
      </w:r>
      <w:r w:rsidRPr="00FC0E55">
        <w:rPr>
          <w:rtl/>
        </w:rPr>
        <w:t>גם,</w:t>
      </w:r>
      <w:r w:rsidR="00957838">
        <w:rPr>
          <w:rtl/>
        </w:rPr>
        <w:t xml:space="preserve"> </w:t>
      </w:r>
      <w:r w:rsidRPr="00FC0E55">
        <w:rPr>
          <w:rtl/>
        </w:rPr>
        <w:t>שאין</w:t>
      </w:r>
      <w:r w:rsidR="00957838">
        <w:rPr>
          <w:rtl/>
        </w:rPr>
        <w:t xml:space="preserve"> </w:t>
      </w:r>
      <w:r w:rsidRPr="00FC0E55">
        <w:rPr>
          <w:rtl/>
        </w:rPr>
        <w:t>מלמדים</w:t>
      </w:r>
      <w:r w:rsidR="00957838">
        <w:rPr>
          <w:rtl/>
        </w:rPr>
        <w:t xml:space="preserve"> </w:t>
      </w:r>
      <w:r w:rsidRPr="00FC0E55">
        <w:rPr>
          <w:rtl/>
        </w:rPr>
        <w:t>מספיק את ההיסטוריה והתרבות הערבית במסגרת תוכנית הלימודים של</w:t>
      </w:r>
      <w:r w:rsidR="00957838">
        <w:rPr>
          <w:rtl/>
        </w:rPr>
        <w:t xml:space="preserve"> </w:t>
      </w:r>
      <w:r w:rsidRPr="00FC0E55">
        <w:rPr>
          <w:rtl/>
        </w:rPr>
        <w:t>המגזר</w:t>
      </w:r>
      <w:r w:rsidR="00957838">
        <w:rPr>
          <w:rtl/>
        </w:rPr>
        <w:t xml:space="preserve"> </w:t>
      </w:r>
      <w:r w:rsidRPr="00FC0E55">
        <w:rPr>
          <w:rtl/>
        </w:rPr>
        <w:t>היהודי.</w:t>
      </w:r>
      <w:r w:rsidR="00957838">
        <w:rPr>
          <w:rtl/>
        </w:rPr>
        <w:t xml:space="preserve"> </w:t>
      </w:r>
      <w:r w:rsidRPr="00FC0E55">
        <w:rPr>
          <w:rtl/>
        </w:rPr>
        <w:t>לימוד</w:t>
      </w:r>
      <w:r w:rsidR="00957838">
        <w:rPr>
          <w:rtl/>
        </w:rPr>
        <w:t xml:space="preserve"> </w:t>
      </w:r>
      <w:r w:rsidRPr="00FC0E55">
        <w:rPr>
          <w:rtl/>
        </w:rPr>
        <w:t>השפה העברית הוא חובה בבתי</w:t>
      </w:r>
      <w:r w:rsidR="00957838">
        <w:rPr>
          <w:rtl/>
        </w:rPr>
        <w:t>-</w:t>
      </w:r>
      <w:r w:rsidRPr="00FC0E55">
        <w:rPr>
          <w:rtl/>
        </w:rPr>
        <w:t>הספר הערביים, אבל עד היום לא</w:t>
      </w:r>
      <w:r w:rsidR="00957838">
        <w:rPr>
          <w:rtl/>
        </w:rPr>
        <w:t xml:space="preserve"> </w:t>
      </w:r>
      <w:r w:rsidRPr="00FC0E55">
        <w:rPr>
          <w:rtl/>
        </w:rPr>
        <w:t>הפך</w:t>
      </w:r>
      <w:r w:rsidR="00957838">
        <w:rPr>
          <w:rtl/>
        </w:rPr>
        <w:t xml:space="preserve"> </w:t>
      </w:r>
      <w:r w:rsidRPr="00FC0E55">
        <w:rPr>
          <w:rtl/>
        </w:rPr>
        <w:t>לימוד</w:t>
      </w:r>
      <w:r w:rsidR="00957838">
        <w:rPr>
          <w:rtl/>
        </w:rPr>
        <w:t xml:space="preserve"> </w:t>
      </w:r>
      <w:r w:rsidRPr="00FC0E55">
        <w:rPr>
          <w:rtl/>
        </w:rPr>
        <w:t>השפה הערבית חובה בבתי</w:t>
      </w:r>
      <w:r w:rsidR="00957838">
        <w:rPr>
          <w:rtl/>
        </w:rPr>
        <w:t>-</w:t>
      </w:r>
      <w:r w:rsidRPr="00FC0E55">
        <w:rPr>
          <w:rtl/>
        </w:rPr>
        <w:t>הספר היהודיים. חבל ששרת החינוך לא נמצאת כאן,</w:t>
      </w:r>
      <w:r w:rsidR="00957838">
        <w:rPr>
          <w:rtl/>
        </w:rPr>
        <w:t xml:space="preserve"> </w:t>
      </w:r>
      <w:r w:rsidRPr="00FC0E55">
        <w:rPr>
          <w:rtl/>
        </w:rPr>
        <w:t>כי</w:t>
      </w:r>
      <w:r w:rsidR="00957838">
        <w:rPr>
          <w:rtl/>
        </w:rPr>
        <w:t xml:space="preserve"> </w:t>
      </w:r>
      <w:r w:rsidRPr="00FC0E55">
        <w:rPr>
          <w:rtl/>
        </w:rPr>
        <w:t>אלה</w:t>
      </w:r>
      <w:r w:rsidR="00957838">
        <w:rPr>
          <w:rtl/>
        </w:rPr>
        <w:t xml:space="preserve"> </w:t>
      </w:r>
      <w:r w:rsidRPr="00FC0E55">
        <w:rPr>
          <w:rtl/>
        </w:rPr>
        <w:t>נקודות</w:t>
      </w:r>
      <w:r w:rsidR="00957838">
        <w:rPr>
          <w:rtl/>
        </w:rPr>
        <w:t xml:space="preserve"> </w:t>
      </w:r>
      <w:r w:rsidRPr="00FC0E55">
        <w:rPr>
          <w:rtl/>
        </w:rPr>
        <w:t>חשובות.</w:t>
      </w:r>
      <w:r w:rsidR="00957838">
        <w:rPr>
          <w:rtl/>
        </w:rPr>
        <w:t xml:space="preserve"> </w:t>
      </w:r>
      <w:r w:rsidRPr="00FC0E55">
        <w:rPr>
          <w:rtl/>
        </w:rPr>
        <w:t>אני שמח שסגן שרת החינוך נמצא כאן, ואני מקווה שהדברים</w:t>
      </w:r>
      <w:r w:rsidR="00957838">
        <w:rPr>
          <w:rtl/>
        </w:rPr>
        <w:t xml:space="preserve"> </w:t>
      </w:r>
      <w:r w:rsidRPr="00FC0E55">
        <w:rPr>
          <w:rtl/>
        </w:rPr>
        <w:t>יועברו גם לשרת החינוך.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סגן שרת החינוך והתרבות מ' גולדמן: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אני רשמתי אותם.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רענן כהן (העבודה):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אכן</w:t>
      </w:r>
      <w:r w:rsidR="00957838">
        <w:rPr>
          <w:rtl/>
        </w:rPr>
        <w:t xml:space="preserve"> </w:t>
      </w:r>
      <w:r w:rsidRPr="00FC0E55">
        <w:rPr>
          <w:rtl/>
        </w:rPr>
        <w:t>סגן</w:t>
      </w:r>
      <w:r w:rsidR="00957838">
        <w:rPr>
          <w:rtl/>
        </w:rPr>
        <w:t xml:space="preserve"> </w:t>
      </w:r>
      <w:r w:rsidRPr="00FC0E55">
        <w:rPr>
          <w:rtl/>
        </w:rPr>
        <w:t>שרת החינוך</w:t>
      </w:r>
      <w:r w:rsidR="00957838">
        <w:rPr>
          <w:rtl/>
        </w:rPr>
        <w:t xml:space="preserve"> </w:t>
      </w:r>
      <w:r w:rsidRPr="00FC0E55">
        <w:rPr>
          <w:rtl/>
        </w:rPr>
        <w:t>נמצא</w:t>
      </w:r>
      <w:r w:rsidR="00957838">
        <w:rPr>
          <w:rtl/>
        </w:rPr>
        <w:t xml:space="preserve"> </w:t>
      </w:r>
      <w:r w:rsidRPr="00FC0E55">
        <w:rPr>
          <w:rtl/>
        </w:rPr>
        <w:t>כאן. אני שמח ואני מקווה שהדברים גם יעברו לשרת</w:t>
      </w:r>
      <w:r w:rsidR="00957838">
        <w:rPr>
          <w:rtl/>
        </w:rPr>
        <w:t xml:space="preserve"> </w:t>
      </w:r>
      <w:r w:rsidRPr="00FC0E55">
        <w:rPr>
          <w:rtl/>
        </w:rPr>
        <w:t>החינוך, כי כאן נאמרים דברים חשובים מאוד.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אני</w:t>
      </w:r>
      <w:r w:rsidR="00957838">
        <w:rPr>
          <w:rtl/>
        </w:rPr>
        <w:t xml:space="preserve"> </w:t>
      </w:r>
      <w:r w:rsidRPr="00FC0E55">
        <w:rPr>
          <w:rtl/>
        </w:rPr>
        <w:t>חושב</w:t>
      </w:r>
      <w:r w:rsidR="00957838">
        <w:rPr>
          <w:rtl/>
        </w:rPr>
        <w:t xml:space="preserve"> </w:t>
      </w:r>
      <w:r w:rsidRPr="00FC0E55">
        <w:rPr>
          <w:rtl/>
        </w:rPr>
        <w:t>שזו</w:t>
      </w:r>
      <w:r w:rsidR="00957838">
        <w:rPr>
          <w:rtl/>
        </w:rPr>
        <w:t xml:space="preserve"> </w:t>
      </w:r>
      <w:r w:rsidRPr="00FC0E55">
        <w:rPr>
          <w:rtl/>
        </w:rPr>
        <w:t>חרפה ובושה למדינה שיש בה מיעוט גדול כל כך של דוברי ערבית,</w:t>
      </w:r>
      <w:r w:rsidR="00957838">
        <w:rPr>
          <w:rtl/>
        </w:rPr>
        <w:t xml:space="preserve"> </w:t>
      </w:r>
      <w:r w:rsidRPr="00FC0E55">
        <w:rPr>
          <w:rtl/>
        </w:rPr>
        <w:t>שאין</w:t>
      </w:r>
      <w:r w:rsidR="00957838">
        <w:rPr>
          <w:rtl/>
        </w:rPr>
        <w:t xml:space="preserve"> </w:t>
      </w:r>
      <w:r w:rsidRPr="00FC0E55">
        <w:rPr>
          <w:rtl/>
        </w:rPr>
        <w:t>מלמדים</w:t>
      </w:r>
      <w:r w:rsidR="00957838">
        <w:rPr>
          <w:rtl/>
        </w:rPr>
        <w:t xml:space="preserve"> </w:t>
      </w:r>
      <w:r w:rsidRPr="00FC0E55">
        <w:rPr>
          <w:rtl/>
        </w:rPr>
        <w:t>את</w:t>
      </w:r>
      <w:r w:rsidR="00957838">
        <w:rPr>
          <w:rtl/>
        </w:rPr>
        <w:t xml:space="preserve"> </w:t>
      </w:r>
      <w:r w:rsidRPr="00FC0E55">
        <w:rPr>
          <w:rtl/>
        </w:rPr>
        <w:t>השפה בבתי</w:t>
      </w:r>
      <w:r w:rsidR="00957838">
        <w:rPr>
          <w:rtl/>
        </w:rPr>
        <w:t>-</w:t>
      </w:r>
      <w:r w:rsidRPr="00FC0E55">
        <w:rPr>
          <w:rtl/>
        </w:rPr>
        <w:t>הספר היהודיים, שלא לדבר על כך שהשפה הערבית היא אחת</w:t>
      </w:r>
      <w:r w:rsidR="00957838">
        <w:rPr>
          <w:rtl/>
        </w:rPr>
        <w:t xml:space="preserve"> </w:t>
      </w:r>
      <w:r w:rsidRPr="00FC0E55">
        <w:rPr>
          <w:rtl/>
        </w:rPr>
        <w:t>משלוש</w:t>
      </w:r>
      <w:r w:rsidR="00957838">
        <w:rPr>
          <w:rtl/>
        </w:rPr>
        <w:t xml:space="preserve"> </w:t>
      </w:r>
      <w:r w:rsidRPr="00FC0E55">
        <w:rPr>
          <w:rtl/>
        </w:rPr>
        <w:t>השפות הרשמיות במדינה. כמו שחובה על כל תלמיד ללמוד אנגלית, חייבים להכניס</w:t>
      </w:r>
      <w:r w:rsidR="00957838">
        <w:rPr>
          <w:rtl/>
        </w:rPr>
        <w:t xml:space="preserve"> </w:t>
      </w:r>
      <w:r w:rsidRPr="00FC0E55">
        <w:rPr>
          <w:rtl/>
        </w:rPr>
        <w:t>את לימוד השפה הערבית בבתי</w:t>
      </w:r>
      <w:r w:rsidR="00957838">
        <w:rPr>
          <w:rtl/>
        </w:rPr>
        <w:t>-</w:t>
      </w:r>
      <w:r w:rsidRPr="00FC0E55">
        <w:rPr>
          <w:rtl/>
        </w:rPr>
        <w:t>הספר היהודיים.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סגן שרת החינוך והתרבות מ' גולדמן: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על</w:t>
      </w:r>
      <w:r w:rsidR="00957838">
        <w:rPr>
          <w:rtl/>
        </w:rPr>
        <w:t>-</w:t>
      </w:r>
      <w:r w:rsidRPr="00FC0E55">
        <w:rPr>
          <w:rtl/>
        </w:rPr>
        <w:t xml:space="preserve">פי הנחיית שרת החינוך </w:t>
      </w:r>
      <w:r w:rsidR="00957838">
        <w:rPr>
          <w:rtl/>
        </w:rPr>
        <w:t>–</w:t>
      </w:r>
      <w:r w:rsidRPr="00FC0E55">
        <w:rPr>
          <w:rtl/>
        </w:rPr>
        <w:t xml:space="preserve"> והיא עודדה זאת מאוד </w:t>
      </w:r>
      <w:r w:rsidR="00957838">
        <w:rPr>
          <w:rtl/>
        </w:rPr>
        <w:t>–</w:t>
      </w:r>
      <w:r w:rsidRPr="00FC0E55">
        <w:rPr>
          <w:rtl/>
        </w:rPr>
        <w:t xml:space="preserve"> לקראת שנת הלימודים התשנ"ד</w:t>
      </w:r>
      <w:r w:rsidR="00957838">
        <w:rPr>
          <w:rtl/>
        </w:rPr>
        <w:t xml:space="preserve"> </w:t>
      </w:r>
      <w:r w:rsidRPr="00FC0E55">
        <w:rPr>
          <w:rtl/>
        </w:rPr>
        <w:t>משרד</w:t>
      </w:r>
      <w:r w:rsidR="00957838">
        <w:rPr>
          <w:rtl/>
        </w:rPr>
        <w:t xml:space="preserve"> </w:t>
      </w:r>
      <w:r w:rsidRPr="00FC0E55">
        <w:rPr>
          <w:rtl/>
        </w:rPr>
        <w:t>החינוך</w:t>
      </w:r>
      <w:r w:rsidR="00957838">
        <w:rPr>
          <w:rtl/>
        </w:rPr>
        <w:t xml:space="preserve"> </w:t>
      </w:r>
      <w:r w:rsidRPr="00FC0E55">
        <w:rPr>
          <w:rtl/>
        </w:rPr>
        <w:t>נערך</w:t>
      </w:r>
      <w:r w:rsidR="00957838">
        <w:rPr>
          <w:rtl/>
        </w:rPr>
        <w:t xml:space="preserve"> </w:t>
      </w:r>
      <w:r w:rsidRPr="00FC0E55">
        <w:rPr>
          <w:rtl/>
        </w:rPr>
        <w:t>להוסיף</w:t>
      </w:r>
      <w:r w:rsidR="00957838">
        <w:rPr>
          <w:rtl/>
        </w:rPr>
        <w:t xml:space="preserve"> </w:t>
      </w:r>
      <w:r w:rsidRPr="00FC0E55">
        <w:rPr>
          <w:rtl/>
        </w:rPr>
        <w:t>שעות כדי שאפשר יהיה להתחיל ללמד את השפה הערבית כבר</w:t>
      </w:r>
      <w:r w:rsidR="00957838">
        <w:rPr>
          <w:rtl/>
        </w:rPr>
        <w:t xml:space="preserve"> </w:t>
      </w:r>
      <w:r w:rsidRPr="00FC0E55">
        <w:rPr>
          <w:rtl/>
        </w:rPr>
        <w:t>בבית</w:t>
      </w:r>
      <w:r w:rsidR="00957838">
        <w:rPr>
          <w:rtl/>
        </w:rPr>
        <w:t>-</w:t>
      </w:r>
      <w:r w:rsidRPr="00FC0E55">
        <w:rPr>
          <w:rtl/>
        </w:rPr>
        <w:t>הספר היסודי.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רענן כהן (העבודה):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אני מודה על הדברים של סגן השר, ואני מקווה שאכן הדברים ייושמו בפועל בתחילת</w:t>
      </w:r>
      <w:r w:rsidR="00957838">
        <w:rPr>
          <w:rtl/>
        </w:rPr>
        <w:t xml:space="preserve"> </w:t>
      </w:r>
      <w:r w:rsidRPr="00FC0E55">
        <w:rPr>
          <w:rtl/>
        </w:rPr>
        <w:t xml:space="preserve">השנה, כפי שאמרת. אבל אנחנו צריכים להרחיב ולהגביר זאת, כי אם אני בודק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סגן שרת החינוך והתרבות מ' גולדמן: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אין דבר שיגרום לדו</w:t>
      </w:r>
      <w:r w:rsidR="00957838">
        <w:rPr>
          <w:rtl/>
        </w:rPr>
        <w:t>-</w:t>
      </w:r>
      <w:r w:rsidRPr="00FC0E55">
        <w:rPr>
          <w:rtl/>
        </w:rPr>
        <w:t>קיום יותר מאשר למידת השפה הערבית.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רענן כהן (העבודה):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אני</w:t>
      </w:r>
      <w:r w:rsidR="00957838">
        <w:rPr>
          <w:rtl/>
        </w:rPr>
        <w:t xml:space="preserve"> </w:t>
      </w:r>
      <w:r w:rsidRPr="00FC0E55">
        <w:rPr>
          <w:rtl/>
        </w:rPr>
        <w:t>שמח</w:t>
      </w:r>
      <w:r w:rsidR="00957838">
        <w:rPr>
          <w:rtl/>
        </w:rPr>
        <w:t xml:space="preserve"> </w:t>
      </w:r>
      <w:r w:rsidRPr="00FC0E55">
        <w:rPr>
          <w:rtl/>
        </w:rPr>
        <w:t>שאכן</w:t>
      </w:r>
      <w:r w:rsidR="00957838">
        <w:rPr>
          <w:rtl/>
        </w:rPr>
        <w:t xml:space="preserve"> </w:t>
      </w:r>
      <w:r w:rsidRPr="00FC0E55">
        <w:rPr>
          <w:rtl/>
        </w:rPr>
        <w:t>הדברים</w:t>
      </w:r>
      <w:r w:rsidR="00957838">
        <w:rPr>
          <w:rtl/>
        </w:rPr>
        <w:t xml:space="preserve"> </w:t>
      </w:r>
      <w:r w:rsidRPr="00FC0E55">
        <w:rPr>
          <w:rtl/>
        </w:rPr>
        <w:t>ברורים.</w:t>
      </w:r>
      <w:r w:rsidR="00957838">
        <w:rPr>
          <w:rtl/>
        </w:rPr>
        <w:t xml:space="preserve"> </w:t>
      </w:r>
      <w:r w:rsidRPr="00FC0E55">
        <w:rPr>
          <w:rtl/>
        </w:rPr>
        <w:t>כך הם היו צריכים להיות ברורים לפני שנים</w:t>
      </w:r>
      <w:r w:rsidR="00957838">
        <w:rPr>
          <w:rtl/>
        </w:rPr>
        <w:t xml:space="preserve"> </w:t>
      </w:r>
      <w:r w:rsidRPr="00FC0E55">
        <w:rPr>
          <w:rtl/>
        </w:rPr>
        <w:t xml:space="preserve">מספר, והדברים רק נאמרים, וכשאנחנו הולכים לביצוע </w:t>
      </w:r>
      <w:r w:rsidR="00957838">
        <w:rPr>
          <w:rtl/>
        </w:rPr>
        <w:t>–</w:t>
      </w:r>
      <w:r w:rsidRPr="00FC0E55">
        <w:rPr>
          <w:rtl/>
        </w:rPr>
        <w:t xml:space="preserve"> אכן אין שום גישור בין הדברים</w:t>
      </w:r>
      <w:r w:rsidR="00957838">
        <w:rPr>
          <w:rtl/>
        </w:rPr>
        <w:t xml:space="preserve"> </w:t>
      </w:r>
      <w:r w:rsidRPr="00FC0E55">
        <w:rPr>
          <w:rtl/>
        </w:rPr>
        <w:t>שנאמרים כאן לבין הביצוע.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אם</w:t>
      </w:r>
      <w:r w:rsidR="00957838">
        <w:rPr>
          <w:rtl/>
        </w:rPr>
        <w:t xml:space="preserve"> </w:t>
      </w:r>
      <w:r w:rsidRPr="00FC0E55">
        <w:rPr>
          <w:rtl/>
        </w:rPr>
        <w:t xml:space="preserve">אכן יתגשמו המאוויים שלנו לשלום </w:t>
      </w:r>
      <w:r w:rsidR="00957838">
        <w:rPr>
          <w:rtl/>
        </w:rPr>
        <w:t>–</w:t>
      </w:r>
      <w:r w:rsidRPr="00FC0E55">
        <w:rPr>
          <w:rtl/>
        </w:rPr>
        <w:t xml:space="preserve"> אני רוצה גם להוסיף בתחום הזה </w:t>
      </w:r>
      <w:r w:rsidR="00957838">
        <w:rPr>
          <w:rtl/>
        </w:rPr>
        <w:t>–</w:t>
      </w:r>
      <w:r w:rsidRPr="00FC0E55">
        <w:rPr>
          <w:rtl/>
        </w:rPr>
        <w:t xml:space="preserve"> ובתוך</w:t>
      </w:r>
      <w:r w:rsidR="00957838">
        <w:rPr>
          <w:rtl/>
        </w:rPr>
        <w:t xml:space="preserve"> </w:t>
      </w:r>
      <w:r w:rsidRPr="00FC0E55">
        <w:rPr>
          <w:rtl/>
        </w:rPr>
        <w:t>תקופה</w:t>
      </w:r>
      <w:r w:rsidR="00957838">
        <w:rPr>
          <w:rtl/>
        </w:rPr>
        <w:t xml:space="preserve"> </w:t>
      </w:r>
      <w:r w:rsidRPr="00FC0E55">
        <w:rPr>
          <w:rtl/>
        </w:rPr>
        <w:t>קצרה,</w:t>
      </w:r>
      <w:r w:rsidR="00957838">
        <w:rPr>
          <w:rtl/>
        </w:rPr>
        <w:t xml:space="preserve"> </w:t>
      </w:r>
      <w:r w:rsidRPr="00FC0E55">
        <w:rPr>
          <w:rtl/>
        </w:rPr>
        <w:t>כפי</w:t>
      </w:r>
      <w:r w:rsidR="00957838">
        <w:rPr>
          <w:rtl/>
        </w:rPr>
        <w:t xml:space="preserve"> </w:t>
      </w:r>
      <w:r w:rsidRPr="00FC0E55">
        <w:rPr>
          <w:rtl/>
        </w:rPr>
        <w:t>שחוזה</w:t>
      </w:r>
      <w:r w:rsidR="00957838">
        <w:rPr>
          <w:rtl/>
        </w:rPr>
        <w:t xml:space="preserve"> </w:t>
      </w:r>
      <w:r w:rsidRPr="00FC0E55">
        <w:rPr>
          <w:rtl/>
        </w:rPr>
        <w:t>מר יצחק רבין, ואני מקווה שהוא אכן צודק, אני עדיין לא</w:t>
      </w:r>
      <w:r w:rsidR="00957838">
        <w:rPr>
          <w:rtl/>
        </w:rPr>
        <w:t xml:space="preserve"> </w:t>
      </w:r>
      <w:r w:rsidRPr="00FC0E55">
        <w:rPr>
          <w:rtl/>
        </w:rPr>
        <w:t>רואה</w:t>
      </w:r>
      <w:r w:rsidR="00957838">
        <w:rPr>
          <w:rtl/>
        </w:rPr>
        <w:t xml:space="preserve"> </w:t>
      </w:r>
      <w:r w:rsidRPr="00FC0E55">
        <w:rPr>
          <w:rtl/>
        </w:rPr>
        <w:t>את</w:t>
      </w:r>
      <w:r w:rsidR="00957838">
        <w:rPr>
          <w:rtl/>
        </w:rPr>
        <w:t xml:space="preserve"> </w:t>
      </w:r>
      <w:r w:rsidRPr="00FC0E55">
        <w:rPr>
          <w:rtl/>
        </w:rPr>
        <w:t>הצעדים</w:t>
      </w:r>
      <w:r w:rsidR="00957838">
        <w:rPr>
          <w:rtl/>
        </w:rPr>
        <w:t xml:space="preserve"> </w:t>
      </w:r>
      <w:r w:rsidRPr="00FC0E55">
        <w:rPr>
          <w:rtl/>
        </w:rPr>
        <w:t>הנכונים,</w:t>
      </w:r>
      <w:r w:rsidR="00957838">
        <w:rPr>
          <w:rtl/>
        </w:rPr>
        <w:t xml:space="preserve"> </w:t>
      </w:r>
      <w:r w:rsidRPr="00FC0E55">
        <w:rPr>
          <w:rtl/>
        </w:rPr>
        <w:t>נגיע</w:t>
      </w:r>
      <w:r w:rsidR="00957838">
        <w:rPr>
          <w:rtl/>
        </w:rPr>
        <w:t xml:space="preserve"> </w:t>
      </w:r>
      <w:r w:rsidRPr="00FC0E55">
        <w:rPr>
          <w:rtl/>
        </w:rPr>
        <w:t>לשלום</w:t>
      </w:r>
      <w:r w:rsidR="00957838">
        <w:rPr>
          <w:rtl/>
        </w:rPr>
        <w:t xml:space="preserve"> </w:t>
      </w:r>
      <w:r w:rsidRPr="00FC0E55">
        <w:rPr>
          <w:rtl/>
        </w:rPr>
        <w:t>לפחות עם שכנינו, הרי אז נצטרך את השפה</w:t>
      </w:r>
      <w:r w:rsidR="00957838">
        <w:rPr>
          <w:rtl/>
        </w:rPr>
        <w:t xml:space="preserve"> </w:t>
      </w:r>
      <w:r w:rsidRPr="00FC0E55">
        <w:rPr>
          <w:rtl/>
        </w:rPr>
        <w:t>הערבית.</w:t>
      </w:r>
      <w:r w:rsidR="00957838">
        <w:rPr>
          <w:rtl/>
        </w:rPr>
        <w:t xml:space="preserve"> </w:t>
      </w:r>
      <w:r w:rsidRPr="00FC0E55">
        <w:rPr>
          <w:rtl/>
        </w:rPr>
        <w:t>אסור לנו לשכוח, שאנחנו אומנם רוב במדינת ישראל</w:t>
      </w:r>
      <w:r w:rsidR="00957838">
        <w:rPr>
          <w:rtl/>
        </w:rPr>
        <w:t xml:space="preserve"> </w:t>
      </w:r>
      <w:r w:rsidRPr="00FC0E55">
        <w:rPr>
          <w:rtl/>
        </w:rPr>
        <w:t>אך מיעוט שבמיעוט במזרח</w:t>
      </w:r>
      <w:r w:rsidR="00957838">
        <w:rPr>
          <w:rtl/>
        </w:rPr>
        <w:t xml:space="preserve"> </w:t>
      </w:r>
      <w:r w:rsidRPr="00FC0E55">
        <w:rPr>
          <w:rtl/>
        </w:rPr>
        <w:t>התיכון.</w:t>
      </w:r>
      <w:r w:rsidR="00957838">
        <w:rPr>
          <w:rtl/>
        </w:rPr>
        <w:t xml:space="preserve"> </w:t>
      </w:r>
      <w:r w:rsidRPr="00FC0E55">
        <w:rPr>
          <w:rtl/>
        </w:rPr>
        <w:t>עלינו</w:t>
      </w:r>
      <w:r w:rsidR="00957838">
        <w:rPr>
          <w:rtl/>
        </w:rPr>
        <w:t xml:space="preserve"> </w:t>
      </w:r>
      <w:r w:rsidRPr="00FC0E55">
        <w:rPr>
          <w:rtl/>
        </w:rPr>
        <w:t>להכין את עצמנו לקראת השלום. אחת ההכנות היא לימוד שפתם ותרבותם</w:t>
      </w:r>
      <w:r w:rsidR="00957838">
        <w:rPr>
          <w:rtl/>
        </w:rPr>
        <w:t xml:space="preserve"> </w:t>
      </w:r>
      <w:r w:rsidRPr="00FC0E55">
        <w:rPr>
          <w:rtl/>
        </w:rPr>
        <w:t>של בני הרוב במזרח התיכון.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כמה</w:t>
      </w:r>
      <w:r w:rsidR="00957838">
        <w:rPr>
          <w:rtl/>
        </w:rPr>
        <w:t xml:space="preserve"> </w:t>
      </w:r>
      <w:r w:rsidRPr="00FC0E55">
        <w:rPr>
          <w:rtl/>
        </w:rPr>
        <w:t>הערות</w:t>
      </w:r>
      <w:r w:rsidR="00957838">
        <w:rPr>
          <w:rtl/>
        </w:rPr>
        <w:t xml:space="preserve"> </w:t>
      </w:r>
      <w:r w:rsidRPr="00FC0E55">
        <w:rPr>
          <w:rtl/>
        </w:rPr>
        <w:t>קצרות לסיום. אשר לרפורמה של מר שושני אוסיף משפט אחד או שניים.</w:t>
      </w:r>
      <w:r w:rsidR="00957838">
        <w:rPr>
          <w:rtl/>
        </w:rPr>
        <w:t xml:space="preserve"> </w:t>
      </w:r>
      <w:r w:rsidRPr="00FC0E55">
        <w:rPr>
          <w:rtl/>
        </w:rPr>
        <w:t>צריך</w:t>
      </w:r>
      <w:r w:rsidR="00957838">
        <w:rPr>
          <w:rtl/>
        </w:rPr>
        <w:t xml:space="preserve"> </w:t>
      </w:r>
      <w:r w:rsidRPr="00FC0E55">
        <w:rPr>
          <w:rtl/>
        </w:rPr>
        <w:t>לעשות</w:t>
      </w:r>
      <w:r w:rsidR="00957838">
        <w:rPr>
          <w:rtl/>
        </w:rPr>
        <w:t xml:space="preserve"> </w:t>
      </w:r>
      <w:r w:rsidRPr="00FC0E55">
        <w:rPr>
          <w:rtl/>
        </w:rPr>
        <w:t>רפורמה</w:t>
      </w:r>
      <w:r w:rsidR="00957838">
        <w:rPr>
          <w:rtl/>
        </w:rPr>
        <w:t xml:space="preserve"> </w:t>
      </w:r>
      <w:r w:rsidRPr="00FC0E55">
        <w:rPr>
          <w:rtl/>
        </w:rPr>
        <w:t>במערכת</w:t>
      </w:r>
      <w:r w:rsidR="00957838">
        <w:rPr>
          <w:rtl/>
        </w:rPr>
        <w:t xml:space="preserve"> </w:t>
      </w:r>
      <w:r w:rsidRPr="00FC0E55">
        <w:rPr>
          <w:rtl/>
        </w:rPr>
        <w:t>החינוך,</w:t>
      </w:r>
      <w:r w:rsidR="00957838">
        <w:rPr>
          <w:rtl/>
        </w:rPr>
        <w:t xml:space="preserve"> </w:t>
      </w:r>
      <w:r w:rsidRPr="00FC0E55">
        <w:rPr>
          <w:rtl/>
        </w:rPr>
        <w:t>אך לא זו המוצעת על</w:t>
      </w:r>
      <w:r w:rsidR="00957838">
        <w:rPr>
          <w:rtl/>
        </w:rPr>
        <w:t>-</w:t>
      </w:r>
      <w:r w:rsidRPr="00FC0E55">
        <w:rPr>
          <w:rtl/>
        </w:rPr>
        <w:t>ידי מר שושני, אלא כזו</w:t>
      </w:r>
      <w:r w:rsidR="00957838">
        <w:rPr>
          <w:rtl/>
        </w:rPr>
        <w:t xml:space="preserve"> </w:t>
      </w:r>
      <w:r w:rsidRPr="00FC0E55">
        <w:rPr>
          <w:rtl/>
        </w:rPr>
        <w:t>שתגמיש את הדרישות לבחינות בגרות, תפתח את הנתיבים, תבטל את המסלולים ותאפשר כמעט</w:t>
      </w:r>
      <w:r w:rsidR="00957838">
        <w:rPr>
          <w:rtl/>
        </w:rPr>
        <w:t xml:space="preserve"> </w:t>
      </w:r>
      <w:r w:rsidRPr="00FC0E55">
        <w:rPr>
          <w:rtl/>
        </w:rPr>
        <w:t>לכל</w:t>
      </w:r>
      <w:r w:rsidR="00957838">
        <w:rPr>
          <w:rtl/>
        </w:rPr>
        <w:t xml:space="preserve"> </w:t>
      </w:r>
      <w:r w:rsidRPr="00FC0E55">
        <w:rPr>
          <w:rtl/>
        </w:rPr>
        <w:t>תלמיד</w:t>
      </w:r>
      <w:r w:rsidR="00957838">
        <w:rPr>
          <w:rtl/>
        </w:rPr>
        <w:t xml:space="preserve"> </w:t>
      </w:r>
      <w:r w:rsidRPr="00FC0E55">
        <w:rPr>
          <w:rtl/>
        </w:rPr>
        <w:t>לגשת</w:t>
      </w:r>
      <w:r w:rsidR="00957838">
        <w:rPr>
          <w:rtl/>
        </w:rPr>
        <w:t xml:space="preserve"> </w:t>
      </w:r>
      <w:r w:rsidRPr="00FC0E55">
        <w:rPr>
          <w:rtl/>
        </w:rPr>
        <w:t>לבחינות</w:t>
      </w:r>
      <w:r w:rsidR="00957838">
        <w:rPr>
          <w:rtl/>
        </w:rPr>
        <w:t xml:space="preserve"> </w:t>
      </w:r>
      <w:r w:rsidRPr="00FC0E55">
        <w:rPr>
          <w:rtl/>
        </w:rPr>
        <w:t>הבגרות, שיופרדו ליחידות נפרדות, כך שגם החלשים יוכלו</w:t>
      </w:r>
      <w:r w:rsidR="00957838">
        <w:rPr>
          <w:rtl/>
        </w:rPr>
        <w:t xml:space="preserve"> </w:t>
      </w:r>
      <w:r w:rsidRPr="00FC0E55">
        <w:rPr>
          <w:rtl/>
        </w:rPr>
        <w:t>להשיג לפחות נקודה אחת או שתיים בבגרות.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ולבסוף, אני רוצה לפנות לשרת החינוך ולסגן השר. ביקרתי השבוע בבני</w:t>
      </w:r>
      <w:r w:rsidR="00957838">
        <w:rPr>
          <w:rtl/>
        </w:rPr>
        <w:t>-</w:t>
      </w:r>
      <w:r w:rsidRPr="00FC0E55">
        <w:rPr>
          <w:rtl/>
        </w:rPr>
        <w:t>ברק, והנה</w:t>
      </w:r>
      <w:r w:rsidR="00957838">
        <w:rPr>
          <w:rtl/>
        </w:rPr>
        <w:t xml:space="preserve"> </w:t>
      </w:r>
      <w:r w:rsidRPr="00FC0E55">
        <w:rPr>
          <w:rtl/>
        </w:rPr>
        <w:t>האוכלוסייה</w:t>
      </w:r>
      <w:r w:rsidR="00957838">
        <w:rPr>
          <w:rtl/>
        </w:rPr>
        <w:t xml:space="preserve"> </w:t>
      </w:r>
      <w:r w:rsidRPr="00FC0E55">
        <w:rPr>
          <w:rtl/>
        </w:rPr>
        <w:t>בבני</w:t>
      </w:r>
      <w:r w:rsidR="00957838">
        <w:rPr>
          <w:rtl/>
        </w:rPr>
        <w:t>-</w:t>
      </w:r>
      <w:r w:rsidRPr="00FC0E55">
        <w:rPr>
          <w:rtl/>
        </w:rPr>
        <w:t>ברק</w:t>
      </w:r>
      <w:r w:rsidR="00957838">
        <w:rPr>
          <w:rtl/>
        </w:rPr>
        <w:t xml:space="preserve"> </w:t>
      </w:r>
      <w:r w:rsidRPr="00FC0E55">
        <w:rPr>
          <w:rtl/>
        </w:rPr>
        <w:t>והעירייה</w:t>
      </w:r>
      <w:r w:rsidR="00957838">
        <w:rPr>
          <w:rtl/>
        </w:rPr>
        <w:t xml:space="preserve"> </w:t>
      </w:r>
      <w:r w:rsidRPr="00FC0E55">
        <w:rPr>
          <w:rtl/>
        </w:rPr>
        <w:t>בראשה</w:t>
      </w:r>
      <w:r w:rsidR="00957838">
        <w:rPr>
          <w:rtl/>
        </w:rPr>
        <w:t xml:space="preserve"> </w:t>
      </w:r>
      <w:r w:rsidRPr="00FC0E55">
        <w:rPr>
          <w:rtl/>
        </w:rPr>
        <w:t>החליטו להשתלט על שני בתי</w:t>
      </w:r>
      <w:r w:rsidR="00957838">
        <w:rPr>
          <w:rtl/>
        </w:rPr>
        <w:t>-</w:t>
      </w:r>
      <w:r w:rsidRPr="00FC0E55">
        <w:rPr>
          <w:rtl/>
        </w:rPr>
        <w:t xml:space="preserve">ספר </w:t>
      </w:r>
      <w:r w:rsidR="00957838">
        <w:rPr>
          <w:rtl/>
        </w:rPr>
        <w:t>–</w:t>
      </w:r>
      <w:r w:rsidRPr="00FC0E55">
        <w:rPr>
          <w:rtl/>
        </w:rPr>
        <w:t xml:space="preserve"> בית</w:t>
      </w:r>
      <w:r w:rsidR="00957838">
        <w:rPr>
          <w:rtl/>
        </w:rPr>
        <w:t>-</w:t>
      </w:r>
      <w:r w:rsidRPr="00FC0E55">
        <w:rPr>
          <w:rtl/>
        </w:rPr>
        <w:t>הספר</w:t>
      </w:r>
      <w:r w:rsidR="00957838">
        <w:rPr>
          <w:rtl/>
        </w:rPr>
        <w:t xml:space="preserve"> </w:t>
      </w:r>
      <w:r w:rsidRPr="00FC0E55">
        <w:rPr>
          <w:rtl/>
        </w:rPr>
        <w:t>"הגבעה"</w:t>
      </w:r>
      <w:r w:rsidR="00957838">
        <w:rPr>
          <w:rtl/>
        </w:rPr>
        <w:t xml:space="preserve"> </w:t>
      </w:r>
      <w:r w:rsidRPr="00FC0E55">
        <w:rPr>
          <w:rtl/>
        </w:rPr>
        <w:t>ובית</w:t>
      </w:r>
      <w:r w:rsidR="00957838">
        <w:rPr>
          <w:rtl/>
        </w:rPr>
        <w:t>-</w:t>
      </w:r>
      <w:r w:rsidRPr="00FC0E55">
        <w:rPr>
          <w:rtl/>
        </w:rPr>
        <w:t xml:space="preserve">הספר "רמז" </w:t>
      </w:r>
      <w:r w:rsidR="00957838">
        <w:rPr>
          <w:rtl/>
        </w:rPr>
        <w:t>–</w:t>
      </w:r>
      <w:r w:rsidRPr="00FC0E55">
        <w:rPr>
          <w:rtl/>
        </w:rPr>
        <w:t xml:space="preserve"> בתי</w:t>
      </w:r>
      <w:r w:rsidR="00957838">
        <w:rPr>
          <w:rtl/>
        </w:rPr>
        <w:t>-</w:t>
      </w:r>
      <w:r w:rsidRPr="00FC0E55">
        <w:rPr>
          <w:rtl/>
        </w:rPr>
        <w:t>ספר ממלכתיים חילוניים, כאשר נכון שיש ריבוי ברור</w:t>
      </w:r>
      <w:r w:rsidR="00957838">
        <w:rPr>
          <w:rtl/>
        </w:rPr>
        <w:t xml:space="preserve"> </w:t>
      </w:r>
      <w:r w:rsidRPr="00FC0E55">
        <w:rPr>
          <w:rtl/>
        </w:rPr>
        <w:t xml:space="preserve">של האוכלוסייה החרדית, אבל לא יעלה על הדעת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שמואל הלפרט (יהדות התורה):</w:t>
      </w:r>
    </w:p>
    <w:p w:rsidR="00957838" w:rsidRDefault="00957838" w:rsidP="00957838">
      <w:pPr>
        <w:rPr>
          <w:rtl/>
        </w:rPr>
      </w:pPr>
    </w:p>
    <w:p w:rsidR="00957838" w:rsidRDefault="00957838" w:rsidP="00957838">
      <w:pPr>
        <w:rPr>
          <w:rtl/>
        </w:rPr>
      </w:pPr>
      <w:r>
        <w:rPr>
          <w:rtl/>
        </w:rPr>
        <w:t>–</w:t>
      </w:r>
      <w:r w:rsidR="00FC0E55" w:rsidRPr="00FC0E55">
        <w:rPr>
          <w:rtl/>
        </w:rPr>
        <w:t xml:space="preserve"> </w:t>
      </w:r>
      <w:r>
        <w:rPr>
          <w:rtl/>
        </w:rPr>
        <w:t>–</w:t>
      </w:r>
      <w:r w:rsidR="00FC0E55" w:rsidRPr="00FC0E55">
        <w:rPr>
          <w:rtl/>
        </w:rPr>
        <w:t xml:space="preserve"> </w:t>
      </w:r>
      <w:r>
        <w:rPr>
          <w:rtl/>
        </w:rPr>
        <w:t>–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רענן כהן (העבודה):</w:t>
      </w:r>
    </w:p>
    <w:p w:rsidR="00957838" w:rsidRDefault="00957838" w:rsidP="00957838">
      <w:pPr>
        <w:rPr>
          <w:rtl/>
        </w:rPr>
      </w:pPr>
    </w:p>
    <w:p w:rsidR="00957838" w:rsidRDefault="00957838" w:rsidP="00957838">
      <w:pPr>
        <w:rPr>
          <w:rtl/>
        </w:rPr>
      </w:pPr>
      <w:r>
        <w:rPr>
          <w:rtl/>
        </w:rPr>
        <w:t xml:space="preserve">– – </w:t>
      </w:r>
      <w:r w:rsidR="00FC0E55" w:rsidRPr="00FC0E55">
        <w:rPr>
          <w:rtl/>
        </w:rPr>
        <w:t>שמנצלים</w:t>
      </w:r>
      <w:r>
        <w:rPr>
          <w:rtl/>
        </w:rPr>
        <w:t xml:space="preserve"> </w:t>
      </w:r>
      <w:r w:rsidR="00FC0E55" w:rsidRPr="00FC0E55">
        <w:rPr>
          <w:rtl/>
        </w:rPr>
        <w:t>מצב</w:t>
      </w:r>
      <w:r>
        <w:rPr>
          <w:rtl/>
        </w:rPr>
        <w:t xml:space="preserve"> </w:t>
      </w:r>
      <w:r w:rsidR="00FC0E55" w:rsidRPr="00FC0E55">
        <w:rPr>
          <w:rtl/>
        </w:rPr>
        <w:t>מסוים</w:t>
      </w:r>
      <w:r>
        <w:rPr>
          <w:rtl/>
        </w:rPr>
        <w:t xml:space="preserve"> </w:t>
      </w:r>
      <w:r w:rsidR="00FC0E55" w:rsidRPr="00FC0E55">
        <w:rPr>
          <w:rtl/>
        </w:rPr>
        <w:t>ומשתלטים על בית</w:t>
      </w:r>
      <w:r>
        <w:rPr>
          <w:rtl/>
        </w:rPr>
        <w:t>-</w:t>
      </w:r>
      <w:r w:rsidR="00FC0E55" w:rsidRPr="00FC0E55">
        <w:rPr>
          <w:rtl/>
        </w:rPr>
        <w:t>ספר ואומרים ל</w:t>
      </w:r>
      <w:r>
        <w:rPr>
          <w:rtl/>
        </w:rPr>
        <w:t>-</w:t>
      </w:r>
      <w:r w:rsidR="00FC0E55" w:rsidRPr="00FC0E55">
        <w:rPr>
          <w:rtl/>
        </w:rPr>
        <w:t>300 תלמידים, שזה</w:t>
      </w:r>
      <w:r>
        <w:rPr>
          <w:rtl/>
        </w:rPr>
        <w:t xml:space="preserve"> </w:t>
      </w:r>
      <w:r w:rsidR="00FC0E55" w:rsidRPr="00FC0E55">
        <w:rPr>
          <w:rtl/>
        </w:rPr>
        <w:t>מקומם</w:t>
      </w:r>
      <w:r>
        <w:rPr>
          <w:rtl/>
        </w:rPr>
        <w:t xml:space="preserve"> </w:t>
      </w:r>
      <w:r w:rsidR="00FC0E55" w:rsidRPr="00FC0E55">
        <w:rPr>
          <w:rtl/>
        </w:rPr>
        <w:t>הטבעי,</w:t>
      </w:r>
      <w:r>
        <w:rPr>
          <w:rtl/>
        </w:rPr>
        <w:t xml:space="preserve"> </w:t>
      </w:r>
      <w:r w:rsidR="00FC0E55" w:rsidRPr="00FC0E55">
        <w:rPr>
          <w:rtl/>
        </w:rPr>
        <w:t>שזה</w:t>
      </w:r>
      <w:r>
        <w:rPr>
          <w:rtl/>
        </w:rPr>
        <w:t xml:space="preserve"> </w:t>
      </w:r>
      <w:r w:rsidR="00FC0E55" w:rsidRPr="00FC0E55">
        <w:rPr>
          <w:rtl/>
        </w:rPr>
        <w:t>אזור</w:t>
      </w:r>
      <w:r>
        <w:rPr>
          <w:rtl/>
        </w:rPr>
        <w:t xml:space="preserve"> </w:t>
      </w:r>
      <w:r w:rsidR="00FC0E55" w:rsidRPr="00FC0E55">
        <w:rPr>
          <w:rtl/>
        </w:rPr>
        <w:t>מגוריהם: אתם בשנה הבאה לא תלמדו כאן, כי בית</w:t>
      </w:r>
      <w:r>
        <w:rPr>
          <w:rtl/>
        </w:rPr>
        <w:t>-</w:t>
      </w:r>
      <w:r w:rsidR="00FC0E55" w:rsidRPr="00FC0E55">
        <w:rPr>
          <w:rtl/>
        </w:rPr>
        <w:t>הספר הזה</w:t>
      </w:r>
      <w:r>
        <w:rPr>
          <w:rtl/>
        </w:rPr>
        <w:t xml:space="preserve"> </w:t>
      </w:r>
      <w:r w:rsidR="00FC0E55" w:rsidRPr="00FC0E55">
        <w:rPr>
          <w:rtl/>
        </w:rPr>
        <w:t>צריך לעבור לאוכלוסייה החרדית.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 xml:space="preserve">אני פונה לחברי חברי הכנסת החרדים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שמואל הלפרט (יהדות התורה):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אני רוצה לשאול אותך.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סגן שרת החינוך והתרבות מ' גולדמן:</w:t>
      </w:r>
    </w:p>
    <w:p w:rsidR="00957838" w:rsidRDefault="00957838" w:rsidP="00957838">
      <w:pPr>
        <w:rPr>
          <w:rtl/>
        </w:rPr>
      </w:pPr>
    </w:p>
    <w:p w:rsidR="00957838" w:rsidRDefault="00957838" w:rsidP="00957838">
      <w:pPr>
        <w:rPr>
          <w:rtl/>
        </w:rPr>
      </w:pPr>
      <w:r>
        <w:rPr>
          <w:rtl/>
        </w:rPr>
        <w:t>–</w:t>
      </w:r>
      <w:r w:rsidR="00FC0E55" w:rsidRPr="00FC0E55">
        <w:rPr>
          <w:rtl/>
        </w:rPr>
        <w:t xml:space="preserve"> </w:t>
      </w:r>
      <w:r>
        <w:rPr>
          <w:rtl/>
        </w:rPr>
        <w:t>–</w:t>
      </w:r>
      <w:r w:rsidR="00FC0E55" w:rsidRPr="00FC0E55">
        <w:rPr>
          <w:rtl/>
        </w:rPr>
        <w:t xml:space="preserve"> </w:t>
      </w:r>
      <w:r>
        <w:rPr>
          <w:rtl/>
        </w:rPr>
        <w:t>–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שאול יהלום (מפד"ל):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אדוני</w:t>
      </w:r>
      <w:r w:rsidR="00957838">
        <w:rPr>
          <w:rtl/>
        </w:rPr>
        <w:t xml:space="preserve"> </w:t>
      </w:r>
      <w:r w:rsidRPr="00FC0E55">
        <w:rPr>
          <w:rtl/>
        </w:rPr>
        <w:t>סגן</w:t>
      </w:r>
      <w:r w:rsidR="00957838">
        <w:rPr>
          <w:rtl/>
        </w:rPr>
        <w:t xml:space="preserve"> </w:t>
      </w:r>
      <w:r w:rsidRPr="00FC0E55">
        <w:rPr>
          <w:rtl/>
        </w:rPr>
        <w:t>השר,</w:t>
      </w:r>
      <w:r w:rsidR="00957838">
        <w:rPr>
          <w:rtl/>
        </w:rPr>
        <w:t xml:space="preserve"> </w:t>
      </w:r>
      <w:r w:rsidRPr="00FC0E55">
        <w:rPr>
          <w:rtl/>
        </w:rPr>
        <w:t>היושב</w:t>
      </w:r>
      <w:r w:rsidR="00957838">
        <w:rPr>
          <w:rtl/>
        </w:rPr>
        <w:t>-</w:t>
      </w:r>
      <w:r w:rsidRPr="00FC0E55">
        <w:rPr>
          <w:rtl/>
        </w:rPr>
        <w:t>ראש</w:t>
      </w:r>
      <w:r w:rsidR="00957838">
        <w:rPr>
          <w:rtl/>
        </w:rPr>
        <w:t xml:space="preserve"> </w:t>
      </w:r>
      <w:r w:rsidRPr="00FC0E55">
        <w:rPr>
          <w:rtl/>
        </w:rPr>
        <w:t>ייתן לך את רשות הדיבור. זה לא דו</w:t>
      </w:r>
      <w:r w:rsidR="00957838">
        <w:rPr>
          <w:rtl/>
        </w:rPr>
        <w:t>-</w:t>
      </w:r>
      <w:r w:rsidRPr="00FC0E55">
        <w:rPr>
          <w:rtl/>
        </w:rPr>
        <w:t>שיח. זו פעם</w:t>
      </w:r>
      <w:r w:rsidR="00957838">
        <w:rPr>
          <w:rtl/>
        </w:rPr>
        <w:t xml:space="preserve"> </w:t>
      </w:r>
      <w:r w:rsidRPr="00FC0E55">
        <w:rPr>
          <w:rtl/>
        </w:rPr>
        <w:t>שנייה.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רענן כהן (העבודה):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נכון, זה לא דו</w:t>
      </w:r>
      <w:r w:rsidR="00957838">
        <w:rPr>
          <w:rtl/>
        </w:rPr>
        <w:t>-</w:t>
      </w:r>
      <w:r w:rsidRPr="00FC0E55">
        <w:rPr>
          <w:rtl/>
        </w:rPr>
        <w:t>שיח. חבר הכנסת יהלום צודק.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שמואל הלפרט (יהדות התורה):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ראית את הקרוונים בבני</w:t>
      </w:r>
      <w:r w:rsidR="00957838">
        <w:rPr>
          <w:rtl/>
        </w:rPr>
        <w:t>-</w:t>
      </w:r>
      <w:r w:rsidRPr="00FC0E55">
        <w:rPr>
          <w:rtl/>
        </w:rPr>
        <w:t>ברק?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רענן כהן (העבודה):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אני תושב בני</w:t>
      </w:r>
      <w:r w:rsidR="00957838">
        <w:rPr>
          <w:rtl/>
        </w:rPr>
        <w:t>-</w:t>
      </w:r>
      <w:r w:rsidRPr="00FC0E55">
        <w:rPr>
          <w:rtl/>
        </w:rPr>
        <w:t>ברק לשעבר. אני שמח שהייתי תושב בני</w:t>
      </w:r>
      <w:r w:rsidR="00957838">
        <w:rPr>
          <w:rtl/>
        </w:rPr>
        <w:t>-</w:t>
      </w:r>
      <w:r w:rsidRPr="00FC0E55">
        <w:rPr>
          <w:rtl/>
        </w:rPr>
        <w:t>ברק.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שמואל הלפרט (יהדות התורה):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האם ראית את הקרוונים בבני</w:t>
      </w:r>
      <w:r w:rsidR="00957838">
        <w:rPr>
          <w:rtl/>
        </w:rPr>
        <w:t>-</w:t>
      </w:r>
      <w:r w:rsidRPr="00FC0E55">
        <w:rPr>
          <w:rtl/>
        </w:rPr>
        <w:t>ברק?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רענן כהן (העבודה):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ראיתי</w:t>
      </w:r>
      <w:r w:rsidR="00957838">
        <w:rPr>
          <w:rtl/>
        </w:rPr>
        <w:t xml:space="preserve"> </w:t>
      </w:r>
      <w:r w:rsidRPr="00FC0E55">
        <w:rPr>
          <w:rtl/>
        </w:rPr>
        <w:t>את</w:t>
      </w:r>
      <w:r w:rsidR="00957838">
        <w:rPr>
          <w:rtl/>
        </w:rPr>
        <w:t xml:space="preserve"> </w:t>
      </w:r>
      <w:r w:rsidRPr="00FC0E55">
        <w:rPr>
          <w:rtl/>
        </w:rPr>
        <w:t>הקרוונים</w:t>
      </w:r>
      <w:r w:rsidR="00957838">
        <w:rPr>
          <w:rtl/>
        </w:rPr>
        <w:t xml:space="preserve"> </w:t>
      </w:r>
      <w:r w:rsidRPr="00FC0E55">
        <w:rPr>
          <w:rtl/>
        </w:rPr>
        <w:t>בבני</w:t>
      </w:r>
      <w:r w:rsidR="00957838">
        <w:rPr>
          <w:rtl/>
        </w:rPr>
        <w:t>-</w:t>
      </w:r>
      <w:r w:rsidRPr="00FC0E55">
        <w:rPr>
          <w:rtl/>
        </w:rPr>
        <w:t>ברק,</w:t>
      </w:r>
      <w:r w:rsidR="00957838">
        <w:rPr>
          <w:rtl/>
        </w:rPr>
        <w:t xml:space="preserve"> </w:t>
      </w:r>
      <w:r w:rsidRPr="00FC0E55">
        <w:rPr>
          <w:rtl/>
        </w:rPr>
        <w:t>ואסור</w:t>
      </w:r>
      <w:r w:rsidR="00957838">
        <w:rPr>
          <w:rtl/>
        </w:rPr>
        <w:t xml:space="preserve"> </w:t>
      </w:r>
      <w:r w:rsidRPr="00FC0E55">
        <w:rPr>
          <w:rtl/>
        </w:rPr>
        <w:t>שיהיו. אני לא מסכים, היה לכם תקציב</w:t>
      </w:r>
      <w:r w:rsidR="00957838">
        <w:rPr>
          <w:rtl/>
        </w:rPr>
        <w:t xml:space="preserve"> </w:t>
      </w:r>
      <w:r w:rsidRPr="00FC0E55">
        <w:rPr>
          <w:rtl/>
        </w:rPr>
        <w:t>במערכת</w:t>
      </w:r>
      <w:r w:rsidR="00957838">
        <w:rPr>
          <w:rtl/>
        </w:rPr>
        <w:t xml:space="preserve"> </w:t>
      </w:r>
      <w:r w:rsidRPr="00FC0E55">
        <w:rPr>
          <w:rtl/>
        </w:rPr>
        <w:t>החינוך והייתם צריכים לנצל את התקציבים, לפתח בבנייה. אני חושב שאני צריך</w:t>
      </w:r>
      <w:r w:rsidR="00957838">
        <w:rPr>
          <w:rtl/>
        </w:rPr>
        <w:t xml:space="preserve"> </w:t>
      </w:r>
      <w:r w:rsidRPr="00FC0E55">
        <w:rPr>
          <w:rtl/>
        </w:rPr>
        <w:t>להוסיף</w:t>
      </w:r>
      <w:r w:rsidR="00957838">
        <w:rPr>
          <w:rtl/>
        </w:rPr>
        <w:t xml:space="preserve"> </w:t>
      </w:r>
      <w:r w:rsidRPr="00FC0E55">
        <w:rPr>
          <w:rtl/>
        </w:rPr>
        <w:t>לכם תקציב, כיוון שהריבוי הטבעי של האוכלוסייה החרדית גדול הרבה יותר מזה</w:t>
      </w:r>
      <w:r w:rsidR="00957838">
        <w:rPr>
          <w:rtl/>
        </w:rPr>
        <w:t xml:space="preserve"> </w:t>
      </w:r>
      <w:r w:rsidRPr="00FC0E55">
        <w:rPr>
          <w:rtl/>
        </w:rPr>
        <w:t>של</w:t>
      </w:r>
      <w:r w:rsidR="00957838">
        <w:rPr>
          <w:rtl/>
        </w:rPr>
        <w:t xml:space="preserve"> </w:t>
      </w:r>
      <w:r w:rsidRPr="00FC0E55">
        <w:rPr>
          <w:rtl/>
        </w:rPr>
        <w:t>האוכלוסייה החילונית.</w:t>
      </w:r>
      <w:r w:rsidR="00957838">
        <w:rPr>
          <w:rtl/>
        </w:rPr>
        <w:t xml:space="preserve"> </w:t>
      </w:r>
      <w:r w:rsidRPr="00FC0E55">
        <w:rPr>
          <w:rtl/>
        </w:rPr>
        <w:t xml:space="preserve">אבל אין שום קשר </w:t>
      </w:r>
      <w:r w:rsidR="00957838">
        <w:rPr>
          <w:rtl/>
        </w:rPr>
        <w:t>–</w:t>
      </w:r>
      <w:r w:rsidRPr="00FC0E55">
        <w:rPr>
          <w:rtl/>
        </w:rPr>
        <w:t xml:space="preserve"> שאנחנו מוציאים אוכלוסייה שגדלה שם,</w:t>
      </w:r>
      <w:r w:rsidR="00957838">
        <w:rPr>
          <w:rtl/>
        </w:rPr>
        <w:t xml:space="preserve"> </w:t>
      </w:r>
      <w:r w:rsidRPr="00FC0E55">
        <w:rPr>
          <w:rtl/>
        </w:rPr>
        <w:t>שזה</w:t>
      </w:r>
      <w:r w:rsidR="00957838">
        <w:rPr>
          <w:rtl/>
        </w:rPr>
        <w:t xml:space="preserve"> </w:t>
      </w:r>
      <w:r w:rsidRPr="00FC0E55">
        <w:rPr>
          <w:rtl/>
        </w:rPr>
        <w:t>המקום</w:t>
      </w:r>
      <w:r w:rsidR="00957838">
        <w:rPr>
          <w:rtl/>
        </w:rPr>
        <w:t xml:space="preserve"> </w:t>
      </w:r>
      <w:r w:rsidRPr="00FC0E55">
        <w:rPr>
          <w:rtl/>
        </w:rPr>
        <w:t>הטבעי</w:t>
      </w:r>
      <w:r w:rsidR="00957838">
        <w:rPr>
          <w:rtl/>
        </w:rPr>
        <w:t xml:space="preserve"> </w:t>
      </w:r>
      <w:r w:rsidRPr="00FC0E55">
        <w:rPr>
          <w:rtl/>
        </w:rPr>
        <w:t>שלה,</w:t>
      </w:r>
      <w:r w:rsidR="00957838">
        <w:rPr>
          <w:rtl/>
        </w:rPr>
        <w:t xml:space="preserve"> </w:t>
      </w:r>
      <w:r w:rsidRPr="00FC0E55">
        <w:rPr>
          <w:rtl/>
        </w:rPr>
        <w:t>כשהעירייה מחליטה להוציא 300 תלמידים ולומר להם: אתם לא</w:t>
      </w:r>
      <w:r w:rsidR="00957838">
        <w:rPr>
          <w:rtl/>
        </w:rPr>
        <w:t xml:space="preserve"> </w:t>
      </w:r>
      <w:r w:rsidRPr="00FC0E55">
        <w:rPr>
          <w:rtl/>
        </w:rPr>
        <w:t>לומדים כאן.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שמואל הלפרט (יהדות התורה):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לא.</w:t>
      </w:r>
      <w:r w:rsidR="00957838">
        <w:rPr>
          <w:rtl/>
        </w:rPr>
        <w:t xml:space="preserve"> </w:t>
      </w:r>
      <w:r w:rsidRPr="00FC0E55">
        <w:rPr>
          <w:rtl/>
        </w:rPr>
        <w:t>מדובר</w:t>
      </w:r>
      <w:r w:rsidR="00957838">
        <w:rPr>
          <w:rtl/>
        </w:rPr>
        <w:t xml:space="preserve"> </w:t>
      </w:r>
      <w:r w:rsidRPr="00FC0E55">
        <w:rPr>
          <w:rtl/>
        </w:rPr>
        <w:t>בשני</w:t>
      </w:r>
      <w:r w:rsidR="00957838">
        <w:rPr>
          <w:rtl/>
        </w:rPr>
        <w:t xml:space="preserve"> </w:t>
      </w:r>
      <w:r w:rsidRPr="00FC0E55">
        <w:rPr>
          <w:rtl/>
        </w:rPr>
        <w:t>בתי</w:t>
      </w:r>
      <w:r w:rsidR="00957838">
        <w:rPr>
          <w:rtl/>
        </w:rPr>
        <w:t>-</w:t>
      </w:r>
      <w:r w:rsidRPr="00FC0E55">
        <w:rPr>
          <w:rtl/>
        </w:rPr>
        <w:t>ספר</w:t>
      </w:r>
      <w:r w:rsidR="00957838">
        <w:rPr>
          <w:rtl/>
        </w:rPr>
        <w:t xml:space="preserve"> </w:t>
      </w:r>
      <w:r w:rsidRPr="00FC0E55">
        <w:rPr>
          <w:rtl/>
        </w:rPr>
        <w:t>שחציים ריקים, ורוצים למזג אותם. אתה אומר חצאי</w:t>
      </w:r>
      <w:r w:rsidR="00957838">
        <w:rPr>
          <w:rtl/>
        </w:rPr>
        <w:t xml:space="preserve"> </w:t>
      </w:r>
      <w:r w:rsidRPr="00FC0E55">
        <w:rPr>
          <w:rtl/>
        </w:rPr>
        <w:t>דברים. אני תושב בני</w:t>
      </w:r>
      <w:r w:rsidR="00957838">
        <w:rPr>
          <w:rtl/>
        </w:rPr>
        <w:t>-</w:t>
      </w:r>
      <w:r w:rsidRPr="00FC0E55">
        <w:rPr>
          <w:rtl/>
        </w:rPr>
        <w:t>ברק ומכיר את המצב.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רענן כהן (העבודה):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לא</w:t>
      </w:r>
      <w:r w:rsidR="00957838">
        <w:rPr>
          <w:rtl/>
        </w:rPr>
        <w:t xml:space="preserve"> </w:t>
      </w:r>
      <w:r w:rsidRPr="00FC0E55">
        <w:rPr>
          <w:rtl/>
        </w:rPr>
        <w:t>צריך</w:t>
      </w:r>
      <w:r w:rsidR="00957838">
        <w:rPr>
          <w:rtl/>
        </w:rPr>
        <w:t xml:space="preserve"> </w:t>
      </w:r>
      <w:r w:rsidRPr="00FC0E55">
        <w:rPr>
          <w:rtl/>
        </w:rPr>
        <w:t>למזג</w:t>
      </w:r>
      <w:r w:rsidR="00957838">
        <w:rPr>
          <w:rtl/>
        </w:rPr>
        <w:t xml:space="preserve"> </w:t>
      </w:r>
      <w:r w:rsidRPr="00FC0E55">
        <w:rPr>
          <w:rtl/>
        </w:rPr>
        <w:t>אותם,</w:t>
      </w:r>
      <w:r w:rsidR="00957838">
        <w:rPr>
          <w:rtl/>
        </w:rPr>
        <w:t xml:space="preserve"> </w:t>
      </w:r>
      <w:r w:rsidRPr="00FC0E55">
        <w:rPr>
          <w:rtl/>
        </w:rPr>
        <w:t>צריך</w:t>
      </w:r>
      <w:r w:rsidR="00957838">
        <w:rPr>
          <w:rtl/>
        </w:rPr>
        <w:t xml:space="preserve"> </w:t>
      </w:r>
      <w:r w:rsidRPr="00FC0E55">
        <w:rPr>
          <w:rtl/>
        </w:rPr>
        <w:t>לחיות</w:t>
      </w:r>
      <w:r w:rsidR="00957838">
        <w:rPr>
          <w:rtl/>
        </w:rPr>
        <w:t xml:space="preserve"> </w:t>
      </w:r>
      <w:r w:rsidRPr="00FC0E55">
        <w:rPr>
          <w:rtl/>
        </w:rPr>
        <w:t>אתם. אני אומר את הדברים האמיתיים, אני</w:t>
      </w:r>
      <w:r w:rsidR="00957838">
        <w:rPr>
          <w:rtl/>
        </w:rPr>
        <w:t xml:space="preserve"> </w:t>
      </w:r>
      <w:r w:rsidRPr="00FC0E55">
        <w:rPr>
          <w:rtl/>
        </w:rPr>
        <w:t xml:space="preserve">ביקרתי שם, ואני פונה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סגן שרת החינוך והתרבות מ' גולדמן:</w:t>
      </w:r>
    </w:p>
    <w:p w:rsidR="00957838" w:rsidRDefault="00957838" w:rsidP="00957838">
      <w:pPr>
        <w:rPr>
          <w:rtl/>
        </w:rPr>
      </w:pPr>
    </w:p>
    <w:p w:rsidR="00957838" w:rsidRDefault="00957838" w:rsidP="00957838">
      <w:pPr>
        <w:rPr>
          <w:rtl/>
        </w:rPr>
      </w:pPr>
      <w:r>
        <w:rPr>
          <w:rtl/>
        </w:rPr>
        <w:t>–</w:t>
      </w:r>
      <w:r w:rsidR="00FC0E55" w:rsidRPr="00FC0E55">
        <w:rPr>
          <w:rtl/>
        </w:rPr>
        <w:t xml:space="preserve"> </w:t>
      </w:r>
      <w:r>
        <w:rPr>
          <w:rtl/>
        </w:rPr>
        <w:t>–</w:t>
      </w:r>
      <w:r w:rsidR="00FC0E55" w:rsidRPr="00FC0E55">
        <w:rPr>
          <w:rtl/>
        </w:rPr>
        <w:t xml:space="preserve"> </w:t>
      </w:r>
      <w:r>
        <w:rPr>
          <w:rtl/>
        </w:rPr>
        <w:t>–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שאול יהלום (מפד"ל):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אדוני</w:t>
      </w:r>
      <w:r w:rsidR="00957838">
        <w:rPr>
          <w:rtl/>
        </w:rPr>
        <w:t xml:space="preserve"> </w:t>
      </w:r>
      <w:r w:rsidRPr="00FC0E55">
        <w:rPr>
          <w:rtl/>
        </w:rPr>
        <w:t>היושב</w:t>
      </w:r>
      <w:r w:rsidR="00957838">
        <w:rPr>
          <w:rtl/>
        </w:rPr>
        <w:t>-</w:t>
      </w:r>
      <w:r w:rsidRPr="00FC0E55">
        <w:rPr>
          <w:rtl/>
        </w:rPr>
        <w:t>ראש,</w:t>
      </w:r>
      <w:r w:rsidR="00957838">
        <w:rPr>
          <w:rtl/>
        </w:rPr>
        <w:t xml:space="preserve"> </w:t>
      </w:r>
      <w:r w:rsidRPr="00FC0E55">
        <w:rPr>
          <w:rtl/>
        </w:rPr>
        <w:t>עם כל הכבוד, זו פעם שנייה שסגן שר החינוך עושה זאת.</w:t>
      </w:r>
      <w:r w:rsidR="00957838">
        <w:rPr>
          <w:rtl/>
        </w:rPr>
        <w:t xml:space="preserve"> </w:t>
      </w:r>
      <w:r w:rsidRPr="00FC0E55">
        <w:rPr>
          <w:rtl/>
        </w:rPr>
        <w:t>מה</w:t>
      </w:r>
      <w:r w:rsidR="00957838">
        <w:rPr>
          <w:rtl/>
        </w:rPr>
        <w:t xml:space="preserve"> </w:t>
      </w:r>
      <w:r w:rsidRPr="00FC0E55">
        <w:rPr>
          <w:rtl/>
        </w:rPr>
        <w:t>הולך</w:t>
      </w:r>
      <w:r w:rsidR="00957838">
        <w:rPr>
          <w:rtl/>
        </w:rPr>
        <w:t xml:space="preserve"> </w:t>
      </w:r>
      <w:r w:rsidRPr="00FC0E55">
        <w:rPr>
          <w:rtl/>
        </w:rPr>
        <w:t>פה?</w:t>
      </w:r>
      <w:r w:rsidR="00957838">
        <w:rPr>
          <w:rtl/>
        </w:rPr>
        <w:t xml:space="preserve"> </w:t>
      </w:r>
      <w:r w:rsidRPr="00FC0E55">
        <w:rPr>
          <w:rtl/>
        </w:rPr>
        <w:t>בסוף</w:t>
      </w:r>
      <w:r w:rsidR="00957838">
        <w:rPr>
          <w:rtl/>
        </w:rPr>
        <w:t xml:space="preserve"> </w:t>
      </w:r>
      <w:r w:rsidRPr="00FC0E55">
        <w:rPr>
          <w:rtl/>
        </w:rPr>
        <w:t>הדיון</w:t>
      </w:r>
      <w:r w:rsidR="00957838">
        <w:rPr>
          <w:rtl/>
        </w:rPr>
        <w:t xml:space="preserve"> </w:t>
      </w:r>
      <w:r w:rsidRPr="00FC0E55">
        <w:rPr>
          <w:rtl/>
        </w:rPr>
        <w:t>יש תשובה של השרה, וסגן השר, שממלא את מקומה, יוכל להשיב</w:t>
      </w:r>
      <w:r w:rsidR="00957838">
        <w:rPr>
          <w:rtl/>
        </w:rPr>
        <w:t xml:space="preserve"> </w:t>
      </w:r>
      <w:r w:rsidRPr="00FC0E55">
        <w:rPr>
          <w:rtl/>
        </w:rPr>
        <w:t>כאוות נפשו. זה לא דו</w:t>
      </w:r>
      <w:r w:rsidR="00957838">
        <w:rPr>
          <w:rtl/>
        </w:rPr>
        <w:t>-</w:t>
      </w:r>
      <w:r w:rsidRPr="00FC0E55">
        <w:rPr>
          <w:rtl/>
        </w:rPr>
        <w:t>שיח. זו כבר פעם שנייה.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ד' שילנסקי: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מה</w:t>
      </w:r>
      <w:r w:rsidR="00957838">
        <w:rPr>
          <w:rtl/>
        </w:rPr>
        <w:t xml:space="preserve"> </w:t>
      </w:r>
      <w:r w:rsidRPr="00FC0E55">
        <w:rPr>
          <w:rtl/>
        </w:rPr>
        <w:t>קורה</w:t>
      </w:r>
      <w:r w:rsidR="00957838">
        <w:rPr>
          <w:rtl/>
        </w:rPr>
        <w:t xml:space="preserve"> </w:t>
      </w:r>
      <w:r w:rsidRPr="00FC0E55">
        <w:rPr>
          <w:rtl/>
        </w:rPr>
        <w:t>פה?</w:t>
      </w:r>
      <w:r w:rsidR="00957838">
        <w:rPr>
          <w:rtl/>
        </w:rPr>
        <w:t xml:space="preserve"> </w:t>
      </w:r>
      <w:r w:rsidRPr="00FC0E55">
        <w:rPr>
          <w:rtl/>
        </w:rPr>
        <w:t>רק</w:t>
      </w:r>
      <w:r w:rsidR="00957838">
        <w:rPr>
          <w:rtl/>
        </w:rPr>
        <w:t xml:space="preserve"> </w:t>
      </w:r>
      <w:r w:rsidRPr="00FC0E55">
        <w:rPr>
          <w:rtl/>
        </w:rPr>
        <w:t>עכשיו</w:t>
      </w:r>
      <w:r w:rsidR="00957838">
        <w:rPr>
          <w:rtl/>
        </w:rPr>
        <w:t xml:space="preserve"> </w:t>
      </w:r>
      <w:r w:rsidRPr="00FC0E55">
        <w:rPr>
          <w:rtl/>
        </w:rPr>
        <w:t>עליתי לדוכן ועוד לא התארגנתי. אבל זה בלתי אפשרי</w:t>
      </w:r>
      <w:r w:rsidR="00957838">
        <w:rPr>
          <w:rtl/>
        </w:rPr>
        <w:t xml:space="preserve"> </w:t>
      </w:r>
      <w:r w:rsidRPr="00FC0E55">
        <w:rPr>
          <w:rtl/>
        </w:rPr>
        <w:t>להעיר באמצע הדברים.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 xml:space="preserve">אדוני סגן השר, אבקש את סליחתך, חבר הכנסת יהלום צודק. חבר הכנסת יהלום </w:t>
      </w:r>
      <w:r w:rsidR="00957838">
        <w:rPr>
          <w:rtl/>
        </w:rPr>
        <w:t>–</w:t>
      </w:r>
      <w:r w:rsidRPr="00FC0E55">
        <w:rPr>
          <w:rtl/>
        </w:rPr>
        <w:t xml:space="preserve"> א.</w:t>
      </w:r>
      <w:r w:rsidR="00957838">
        <w:rPr>
          <w:rtl/>
        </w:rPr>
        <w:t xml:space="preserve"> </w:t>
      </w:r>
      <w:r w:rsidRPr="00FC0E55">
        <w:rPr>
          <w:rtl/>
        </w:rPr>
        <w:t>אני</w:t>
      </w:r>
      <w:r w:rsidR="00957838">
        <w:rPr>
          <w:rtl/>
        </w:rPr>
        <w:t xml:space="preserve"> </w:t>
      </w:r>
      <w:r w:rsidRPr="00FC0E55">
        <w:rPr>
          <w:rtl/>
        </w:rPr>
        <w:t>רואה</w:t>
      </w:r>
      <w:r w:rsidR="00957838">
        <w:rPr>
          <w:rtl/>
        </w:rPr>
        <w:t xml:space="preserve"> </w:t>
      </w:r>
      <w:r w:rsidRPr="00FC0E55">
        <w:rPr>
          <w:rtl/>
        </w:rPr>
        <w:t>שלא הפעילו קודם את השעון. אני מודיע שאני מפעיל את השעון, ואני אעמוד</w:t>
      </w:r>
      <w:r w:rsidR="00957838">
        <w:rPr>
          <w:rtl/>
        </w:rPr>
        <w:t xml:space="preserve"> </w:t>
      </w:r>
      <w:r w:rsidRPr="00FC0E55">
        <w:rPr>
          <w:rtl/>
        </w:rPr>
        <w:t>על השנייה, לא רק על הדקה; ב. מאחר שאני מבין שהרשו לו קודם, אני חייב לכבד את מה</w:t>
      </w:r>
      <w:r w:rsidR="00957838">
        <w:rPr>
          <w:rtl/>
        </w:rPr>
        <w:t xml:space="preserve"> </w:t>
      </w:r>
      <w:r w:rsidRPr="00FC0E55">
        <w:rPr>
          <w:rtl/>
        </w:rPr>
        <w:t>שקודמי</w:t>
      </w:r>
      <w:r w:rsidR="00957838">
        <w:rPr>
          <w:rtl/>
        </w:rPr>
        <w:t xml:space="preserve"> </w:t>
      </w:r>
      <w:r w:rsidRPr="00FC0E55">
        <w:rPr>
          <w:rtl/>
        </w:rPr>
        <w:t>הרשה. אני מאפשר לסגן השר לדבר. אודה לך אם תעשה זאת בקצרה. נראה לי שחבר</w:t>
      </w:r>
      <w:r w:rsidR="00957838">
        <w:rPr>
          <w:rtl/>
        </w:rPr>
        <w:t xml:space="preserve"> </w:t>
      </w:r>
      <w:r w:rsidRPr="00FC0E55">
        <w:rPr>
          <w:rtl/>
        </w:rPr>
        <w:t>הכנסת רענן כהן צריך לסיים את דבריו.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סגן שרת החינוך והתרבות מ' גולדמן: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עיריית</w:t>
      </w:r>
      <w:r w:rsidR="00957838">
        <w:rPr>
          <w:rtl/>
        </w:rPr>
        <w:t xml:space="preserve"> </w:t>
      </w:r>
      <w:r w:rsidRPr="00FC0E55">
        <w:rPr>
          <w:rtl/>
        </w:rPr>
        <w:t>בני</w:t>
      </w:r>
      <w:r w:rsidR="00957838">
        <w:rPr>
          <w:rtl/>
        </w:rPr>
        <w:t>-</w:t>
      </w:r>
      <w:r w:rsidRPr="00FC0E55">
        <w:rPr>
          <w:rtl/>
        </w:rPr>
        <w:t>ברק מתמודדת עם בעיות לא קלות בכל מה שקשור למערכת החינוך. נכון</w:t>
      </w:r>
      <w:r w:rsidR="00957838">
        <w:rPr>
          <w:rtl/>
        </w:rPr>
        <w:t xml:space="preserve"> </w:t>
      </w:r>
      <w:r w:rsidRPr="00FC0E55">
        <w:rPr>
          <w:rtl/>
        </w:rPr>
        <w:t>שיש</w:t>
      </w:r>
      <w:r w:rsidR="00957838">
        <w:rPr>
          <w:rtl/>
        </w:rPr>
        <w:t xml:space="preserve"> </w:t>
      </w:r>
      <w:r w:rsidRPr="00FC0E55">
        <w:rPr>
          <w:rtl/>
        </w:rPr>
        <w:t>בקשה</w:t>
      </w:r>
      <w:r w:rsidR="00957838">
        <w:rPr>
          <w:rtl/>
        </w:rPr>
        <w:t xml:space="preserve"> </w:t>
      </w:r>
      <w:r w:rsidRPr="00FC0E55">
        <w:rPr>
          <w:rtl/>
        </w:rPr>
        <w:t>להרחיב</w:t>
      </w:r>
      <w:r w:rsidR="00957838">
        <w:rPr>
          <w:rtl/>
        </w:rPr>
        <w:t xml:space="preserve"> </w:t>
      </w:r>
      <w:r w:rsidRPr="00FC0E55">
        <w:rPr>
          <w:rtl/>
        </w:rPr>
        <w:t>בית</w:t>
      </w:r>
      <w:r w:rsidR="00957838">
        <w:rPr>
          <w:rtl/>
        </w:rPr>
        <w:t>-</w:t>
      </w:r>
      <w:r w:rsidRPr="00FC0E55">
        <w:rPr>
          <w:rtl/>
        </w:rPr>
        <w:t>ספר,</w:t>
      </w:r>
      <w:r w:rsidR="00957838">
        <w:rPr>
          <w:rtl/>
        </w:rPr>
        <w:t xml:space="preserve"> </w:t>
      </w:r>
      <w:r w:rsidRPr="00FC0E55">
        <w:rPr>
          <w:rtl/>
        </w:rPr>
        <w:t>פנימייה,</w:t>
      </w:r>
      <w:r w:rsidR="00957838">
        <w:rPr>
          <w:rtl/>
        </w:rPr>
        <w:t xml:space="preserve"> </w:t>
      </w:r>
      <w:r w:rsidRPr="00FC0E55">
        <w:rPr>
          <w:rtl/>
        </w:rPr>
        <w:t>שנמצא סמוך לבית</w:t>
      </w:r>
      <w:r w:rsidR="00957838">
        <w:rPr>
          <w:rtl/>
        </w:rPr>
        <w:t>-</w:t>
      </w:r>
      <w:r w:rsidRPr="00FC0E55">
        <w:rPr>
          <w:rtl/>
        </w:rPr>
        <w:t>הספר "רמז". משרד החינוך</w:t>
      </w:r>
      <w:r w:rsidR="00957838">
        <w:rPr>
          <w:rtl/>
        </w:rPr>
        <w:t xml:space="preserve"> </w:t>
      </w:r>
      <w:r w:rsidRPr="00FC0E55">
        <w:rPr>
          <w:rtl/>
        </w:rPr>
        <w:t>והתרבות</w:t>
      </w:r>
      <w:r w:rsidR="00957838">
        <w:rPr>
          <w:rtl/>
        </w:rPr>
        <w:t xml:space="preserve"> </w:t>
      </w:r>
      <w:r w:rsidRPr="00FC0E55">
        <w:rPr>
          <w:rtl/>
        </w:rPr>
        <w:t>מתייחס</w:t>
      </w:r>
      <w:r w:rsidR="00957838">
        <w:rPr>
          <w:rtl/>
        </w:rPr>
        <w:t xml:space="preserve"> </w:t>
      </w:r>
      <w:r w:rsidRPr="00FC0E55">
        <w:rPr>
          <w:rtl/>
        </w:rPr>
        <w:t>למערכת</w:t>
      </w:r>
      <w:r w:rsidR="00957838">
        <w:rPr>
          <w:rtl/>
        </w:rPr>
        <w:t xml:space="preserve"> </w:t>
      </w:r>
      <w:r w:rsidRPr="00FC0E55">
        <w:rPr>
          <w:rtl/>
        </w:rPr>
        <w:t>החינוך</w:t>
      </w:r>
      <w:r w:rsidR="00957838">
        <w:rPr>
          <w:rtl/>
        </w:rPr>
        <w:t xml:space="preserve"> </w:t>
      </w:r>
      <w:r w:rsidRPr="00FC0E55">
        <w:rPr>
          <w:rtl/>
        </w:rPr>
        <w:t>לגופו</w:t>
      </w:r>
      <w:r w:rsidR="00957838">
        <w:rPr>
          <w:rtl/>
        </w:rPr>
        <w:t xml:space="preserve"> </w:t>
      </w:r>
      <w:r w:rsidRPr="00FC0E55">
        <w:rPr>
          <w:rtl/>
        </w:rPr>
        <w:t>של</w:t>
      </w:r>
      <w:r w:rsidR="00957838">
        <w:rPr>
          <w:rtl/>
        </w:rPr>
        <w:t xml:space="preserve"> </w:t>
      </w:r>
      <w:r w:rsidRPr="00FC0E55">
        <w:rPr>
          <w:rtl/>
        </w:rPr>
        <w:t>עניין. היום לומדים בבתי</w:t>
      </w:r>
      <w:r w:rsidR="00957838">
        <w:rPr>
          <w:rtl/>
        </w:rPr>
        <w:t>-</w:t>
      </w:r>
      <w:r w:rsidRPr="00FC0E55">
        <w:rPr>
          <w:rtl/>
        </w:rPr>
        <w:t>הספר "רמז"</w:t>
      </w:r>
      <w:r w:rsidR="00957838">
        <w:rPr>
          <w:rtl/>
        </w:rPr>
        <w:t xml:space="preserve"> </w:t>
      </w:r>
      <w:r w:rsidRPr="00FC0E55">
        <w:rPr>
          <w:rtl/>
        </w:rPr>
        <w:t>ו"הגבעה"</w:t>
      </w:r>
      <w:r w:rsidR="00957838">
        <w:rPr>
          <w:rtl/>
        </w:rPr>
        <w:t xml:space="preserve"> </w:t>
      </w:r>
      <w:r w:rsidR="00957838" w:rsidRPr="00FC0E55">
        <w:rPr>
          <w:rtl/>
        </w:rPr>
        <w:t>50</w:t>
      </w:r>
      <w:r w:rsidR="00957838">
        <w:rPr>
          <w:rtl/>
        </w:rPr>
        <w:t>%</w:t>
      </w:r>
      <w:r w:rsidRPr="00FC0E55">
        <w:rPr>
          <w:rtl/>
        </w:rPr>
        <w:t xml:space="preserve"> ממספר התלמידים שבתי</w:t>
      </w:r>
      <w:r w:rsidR="00957838">
        <w:rPr>
          <w:rtl/>
        </w:rPr>
        <w:t>-</w:t>
      </w:r>
      <w:r w:rsidRPr="00FC0E55">
        <w:rPr>
          <w:rtl/>
        </w:rPr>
        <w:t>ספר אלה יכולים לקלוט. אנחנו עומדים היום לפני</w:t>
      </w:r>
      <w:r w:rsidR="00957838">
        <w:rPr>
          <w:rtl/>
        </w:rPr>
        <w:t xml:space="preserve"> </w:t>
      </w:r>
      <w:r w:rsidRPr="00FC0E55">
        <w:rPr>
          <w:rtl/>
        </w:rPr>
        <w:t>ברירה,</w:t>
      </w:r>
      <w:r w:rsidR="00957838">
        <w:rPr>
          <w:rtl/>
        </w:rPr>
        <w:t xml:space="preserve"> </w:t>
      </w:r>
      <w:r w:rsidRPr="00FC0E55">
        <w:rPr>
          <w:rtl/>
        </w:rPr>
        <w:t>האם</w:t>
      </w:r>
      <w:r w:rsidR="00957838">
        <w:rPr>
          <w:rtl/>
        </w:rPr>
        <w:t xml:space="preserve"> </w:t>
      </w:r>
      <w:r w:rsidRPr="00FC0E55">
        <w:rPr>
          <w:rtl/>
        </w:rPr>
        <w:t>לבנות</w:t>
      </w:r>
      <w:r w:rsidR="00957838">
        <w:rPr>
          <w:rtl/>
        </w:rPr>
        <w:t xml:space="preserve"> </w:t>
      </w:r>
      <w:r w:rsidRPr="00FC0E55">
        <w:rPr>
          <w:rtl/>
        </w:rPr>
        <w:t>עוד</w:t>
      </w:r>
      <w:r w:rsidR="00957838">
        <w:rPr>
          <w:rtl/>
        </w:rPr>
        <w:t xml:space="preserve"> </w:t>
      </w:r>
      <w:r w:rsidRPr="00FC0E55">
        <w:rPr>
          <w:rtl/>
        </w:rPr>
        <w:t>10 כיתות לפנימייה או לנצל ולהעביר את תלמידי בית</w:t>
      </w:r>
      <w:r w:rsidR="00957838">
        <w:rPr>
          <w:rtl/>
        </w:rPr>
        <w:t>-</w:t>
      </w:r>
      <w:r w:rsidRPr="00FC0E55">
        <w:rPr>
          <w:rtl/>
        </w:rPr>
        <w:t>הספר</w:t>
      </w:r>
      <w:r w:rsidR="00957838">
        <w:rPr>
          <w:rtl/>
        </w:rPr>
        <w:t xml:space="preserve"> </w:t>
      </w:r>
      <w:r w:rsidRPr="00FC0E55">
        <w:rPr>
          <w:rtl/>
        </w:rPr>
        <w:t>"רמז"</w:t>
      </w:r>
      <w:r w:rsidR="00957838">
        <w:rPr>
          <w:rtl/>
        </w:rPr>
        <w:t xml:space="preserve"> </w:t>
      </w:r>
      <w:r w:rsidRPr="00FC0E55">
        <w:rPr>
          <w:rtl/>
        </w:rPr>
        <w:t>לבית</w:t>
      </w:r>
      <w:r w:rsidR="00957838">
        <w:rPr>
          <w:rtl/>
        </w:rPr>
        <w:t>-</w:t>
      </w:r>
      <w:r w:rsidRPr="00FC0E55">
        <w:rPr>
          <w:rtl/>
        </w:rPr>
        <w:t>הספר</w:t>
      </w:r>
      <w:r w:rsidR="00957838">
        <w:rPr>
          <w:rtl/>
        </w:rPr>
        <w:t xml:space="preserve"> </w:t>
      </w:r>
      <w:r w:rsidRPr="00FC0E55">
        <w:rPr>
          <w:rtl/>
        </w:rPr>
        <w:t>"הגבעה".</w:t>
      </w:r>
      <w:r w:rsidR="00957838">
        <w:rPr>
          <w:rtl/>
        </w:rPr>
        <w:t xml:space="preserve"> </w:t>
      </w:r>
      <w:r w:rsidRPr="00FC0E55">
        <w:rPr>
          <w:rtl/>
        </w:rPr>
        <w:t>אנחנו</w:t>
      </w:r>
      <w:r w:rsidR="00957838">
        <w:rPr>
          <w:rtl/>
        </w:rPr>
        <w:t xml:space="preserve"> </w:t>
      </w:r>
      <w:r w:rsidRPr="00FC0E55">
        <w:rPr>
          <w:rtl/>
        </w:rPr>
        <w:t>צריכים</w:t>
      </w:r>
      <w:r w:rsidR="00957838">
        <w:rPr>
          <w:rtl/>
        </w:rPr>
        <w:t xml:space="preserve"> </w:t>
      </w:r>
      <w:r w:rsidRPr="00FC0E55">
        <w:rPr>
          <w:rtl/>
        </w:rPr>
        <w:t>להחליט לגופו של עניין מה טוב לקופת</w:t>
      </w:r>
      <w:r w:rsidR="00957838">
        <w:rPr>
          <w:rtl/>
        </w:rPr>
        <w:t xml:space="preserve"> </w:t>
      </w:r>
      <w:r w:rsidRPr="00FC0E55">
        <w:rPr>
          <w:rtl/>
        </w:rPr>
        <w:t>מדינת</w:t>
      </w:r>
      <w:r w:rsidR="00957838">
        <w:rPr>
          <w:rtl/>
        </w:rPr>
        <w:t xml:space="preserve"> </w:t>
      </w:r>
      <w:r w:rsidRPr="00FC0E55">
        <w:rPr>
          <w:rtl/>
        </w:rPr>
        <w:t>ישראל, ולא לפגוע במערכת החינוך הממלכתי בבני</w:t>
      </w:r>
      <w:r w:rsidR="00957838">
        <w:rPr>
          <w:rtl/>
        </w:rPr>
        <w:t>-</w:t>
      </w:r>
      <w:r w:rsidRPr="00FC0E55">
        <w:rPr>
          <w:rtl/>
        </w:rPr>
        <w:t>ברק.</w:t>
      </w:r>
      <w:r w:rsidR="00957838">
        <w:rPr>
          <w:rtl/>
        </w:rPr>
        <w:t xml:space="preserve"> </w:t>
      </w:r>
      <w:r w:rsidRPr="00FC0E55">
        <w:rPr>
          <w:rtl/>
        </w:rPr>
        <w:t>כך נתייחס. אבל חייבים</w:t>
      </w:r>
      <w:r w:rsidR="00957838">
        <w:rPr>
          <w:rtl/>
        </w:rPr>
        <w:t xml:space="preserve"> </w:t>
      </w:r>
      <w:r w:rsidRPr="00FC0E55">
        <w:rPr>
          <w:rtl/>
        </w:rPr>
        <w:t>לתת פתרונות פיסיים למצוקת הכיתות שקיימת בבני</w:t>
      </w:r>
      <w:r w:rsidR="00957838">
        <w:rPr>
          <w:rtl/>
        </w:rPr>
        <w:t>-</w:t>
      </w:r>
      <w:r w:rsidRPr="00FC0E55">
        <w:rPr>
          <w:rtl/>
        </w:rPr>
        <w:t>ברק.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רענן כהן (העבודה):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אני</w:t>
      </w:r>
      <w:r w:rsidR="00957838">
        <w:rPr>
          <w:rtl/>
        </w:rPr>
        <w:t xml:space="preserve"> </w:t>
      </w:r>
      <w:r w:rsidRPr="00FC0E55">
        <w:rPr>
          <w:rtl/>
        </w:rPr>
        <w:t>רוצה</w:t>
      </w:r>
      <w:r w:rsidR="00957838">
        <w:rPr>
          <w:rtl/>
        </w:rPr>
        <w:t xml:space="preserve"> </w:t>
      </w:r>
      <w:r w:rsidRPr="00FC0E55">
        <w:rPr>
          <w:rtl/>
        </w:rPr>
        <w:t>להודות</w:t>
      </w:r>
      <w:r w:rsidR="00957838">
        <w:rPr>
          <w:rtl/>
        </w:rPr>
        <w:t xml:space="preserve"> </w:t>
      </w:r>
      <w:r w:rsidRPr="00FC0E55">
        <w:rPr>
          <w:rtl/>
        </w:rPr>
        <w:t>על</w:t>
      </w:r>
      <w:r w:rsidR="00957838">
        <w:rPr>
          <w:rtl/>
        </w:rPr>
        <w:t xml:space="preserve"> </w:t>
      </w:r>
      <w:r w:rsidRPr="00FC0E55">
        <w:rPr>
          <w:rtl/>
        </w:rPr>
        <w:t>התשובה, אבל היא אינה מספקת, היא לא עניינית, היא לא</w:t>
      </w:r>
      <w:r w:rsidR="00957838">
        <w:rPr>
          <w:rtl/>
        </w:rPr>
        <w:t xml:space="preserve"> </w:t>
      </w:r>
      <w:r w:rsidRPr="00FC0E55">
        <w:rPr>
          <w:rtl/>
        </w:rPr>
        <w:t>במקום,</w:t>
      </w:r>
      <w:r w:rsidR="00957838">
        <w:rPr>
          <w:rtl/>
        </w:rPr>
        <w:t xml:space="preserve"> </w:t>
      </w:r>
      <w:r w:rsidRPr="00FC0E55">
        <w:rPr>
          <w:rtl/>
        </w:rPr>
        <w:t>לא צריכה להיות כך, ולא כך צריך להתנהג לגבי אוכלוסייה. בני</w:t>
      </w:r>
      <w:r w:rsidR="00957838">
        <w:rPr>
          <w:rtl/>
        </w:rPr>
        <w:t>-</w:t>
      </w:r>
      <w:r w:rsidRPr="00FC0E55">
        <w:rPr>
          <w:rtl/>
        </w:rPr>
        <w:t>ברק, פרדס</w:t>
      </w:r>
      <w:r w:rsidR="00957838">
        <w:rPr>
          <w:rtl/>
        </w:rPr>
        <w:t>-</w:t>
      </w:r>
      <w:r w:rsidRPr="00FC0E55">
        <w:rPr>
          <w:rtl/>
        </w:rPr>
        <w:t>כץ</w:t>
      </w:r>
      <w:r w:rsidR="00957838">
        <w:rPr>
          <w:rtl/>
        </w:rPr>
        <w:t xml:space="preserve"> – </w:t>
      </w:r>
      <w:r w:rsidRPr="00FC0E55">
        <w:rPr>
          <w:rtl/>
        </w:rPr>
        <w:t>יש</w:t>
      </w:r>
      <w:r w:rsidR="00957838">
        <w:rPr>
          <w:rtl/>
        </w:rPr>
        <w:t xml:space="preserve"> </w:t>
      </w:r>
      <w:r w:rsidRPr="00FC0E55">
        <w:rPr>
          <w:rtl/>
        </w:rPr>
        <w:t>40,000 תושבים, וצריכים לתת להם את מה שמגיע להם בכבוד, מכיוון שהם משלמים</w:t>
      </w:r>
      <w:r w:rsidR="00957838">
        <w:rPr>
          <w:rtl/>
        </w:rPr>
        <w:t xml:space="preserve"> </w:t>
      </w:r>
      <w:r w:rsidRPr="00FC0E55">
        <w:rPr>
          <w:rtl/>
        </w:rPr>
        <w:t>מסים כמו כל אזרחי בני</w:t>
      </w:r>
      <w:r w:rsidR="00957838">
        <w:rPr>
          <w:rtl/>
        </w:rPr>
        <w:t>-</w:t>
      </w:r>
      <w:r w:rsidRPr="00FC0E55">
        <w:rPr>
          <w:rtl/>
        </w:rPr>
        <w:t>ברק.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שמואל הלפרט (יהדות התורה):</w:t>
      </w:r>
    </w:p>
    <w:p w:rsidR="00957838" w:rsidRDefault="00957838" w:rsidP="00957838">
      <w:pPr>
        <w:rPr>
          <w:rtl/>
        </w:rPr>
      </w:pPr>
    </w:p>
    <w:p w:rsidR="00957838" w:rsidRDefault="00957838" w:rsidP="00957838">
      <w:pPr>
        <w:rPr>
          <w:rtl/>
        </w:rPr>
      </w:pPr>
      <w:r>
        <w:rPr>
          <w:rtl/>
        </w:rPr>
        <w:t>–</w:t>
      </w:r>
      <w:r w:rsidR="00FC0E55" w:rsidRPr="00FC0E55">
        <w:rPr>
          <w:rtl/>
        </w:rPr>
        <w:t xml:space="preserve"> </w:t>
      </w:r>
      <w:r>
        <w:rPr>
          <w:rtl/>
        </w:rPr>
        <w:t>–</w:t>
      </w:r>
      <w:r w:rsidR="00FC0E55" w:rsidRPr="00FC0E55">
        <w:rPr>
          <w:rtl/>
        </w:rPr>
        <w:t xml:space="preserve"> </w:t>
      </w:r>
      <w:r>
        <w:rPr>
          <w:rtl/>
        </w:rPr>
        <w:t>–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רענן כהן (העבודה):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ולא</w:t>
      </w:r>
      <w:r w:rsidR="00957838">
        <w:rPr>
          <w:rtl/>
        </w:rPr>
        <w:t xml:space="preserve"> </w:t>
      </w:r>
      <w:r w:rsidRPr="00FC0E55">
        <w:rPr>
          <w:rtl/>
        </w:rPr>
        <w:t>יעלה</w:t>
      </w:r>
      <w:r w:rsidR="00957838">
        <w:rPr>
          <w:rtl/>
        </w:rPr>
        <w:t xml:space="preserve"> </w:t>
      </w:r>
      <w:r w:rsidRPr="00FC0E55">
        <w:rPr>
          <w:rtl/>
        </w:rPr>
        <w:t>על</w:t>
      </w:r>
      <w:r w:rsidR="00957838">
        <w:rPr>
          <w:rtl/>
        </w:rPr>
        <w:t xml:space="preserve"> </w:t>
      </w:r>
      <w:r w:rsidRPr="00FC0E55">
        <w:rPr>
          <w:rtl/>
        </w:rPr>
        <w:t>הדעת,</w:t>
      </w:r>
      <w:r w:rsidR="00957838">
        <w:rPr>
          <w:rtl/>
        </w:rPr>
        <w:t xml:space="preserve"> </w:t>
      </w:r>
      <w:r w:rsidRPr="00FC0E55">
        <w:rPr>
          <w:rtl/>
        </w:rPr>
        <w:t>שלוקחים</w:t>
      </w:r>
      <w:r w:rsidR="00957838">
        <w:rPr>
          <w:rtl/>
        </w:rPr>
        <w:t xml:space="preserve"> </w:t>
      </w:r>
      <w:r w:rsidRPr="00FC0E55">
        <w:rPr>
          <w:rtl/>
        </w:rPr>
        <w:t>בית</w:t>
      </w:r>
      <w:r w:rsidR="00957838">
        <w:rPr>
          <w:rtl/>
        </w:rPr>
        <w:t>-</w:t>
      </w:r>
      <w:r w:rsidRPr="00FC0E55">
        <w:rPr>
          <w:rtl/>
        </w:rPr>
        <w:t>ספר ממלכתי, הופכים אותו, לפי שיקול דעת</w:t>
      </w:r>
      <w:r w:rsidR="00957838">
        <w:rPr>
          <w:rtl/>
        </w:rPr>
        <w:t xml:space="preserve"> </w:t>
      </w:r>
      <w:r w:rsidRPr="00FC0E55">
        <w:rPr>
          <w:rtl/>
        </w:rPr>
        <w:t>מסוים,</w:t>
      </w:r>
      <w:r w:rsidR="00957838">
        <w:rPr>
          <w:rtl/>
        </w:rPr>
        <w:t xml:space="preserve"> </w:t>
      </w:r>
      <w:r w:rsidRPr="00FC0E55">
        <w:rPr>
          <w:rtl/>
        </w:rPr>
        <w:t>לפי</w:t>
      </w:r>
      <w:r w:rsidR="00957838">
        <w:rPr>
          <w:rtl/>
        </w:rPr>
        <w:t xml:space="preserve"> </w:t>
      </w:r>
      <w:r w:rsidRPr="00FC0E55">
        <w:rPr>
          <w:rtl/>
        </w:rPr>
        <w:t>תוכנית</w:t>
      </w:r>
      <w:r w:rsidR="00957838">
        <w:rPr>
          <w:rtl/>
        </w:rPr>
        <w:t xml:space="preserve"> </w:t>
      </w:r>
      <w:r w:rsidRPr="00FC0E55">
        <w:rPr>
          <w:rtl/>
        </w:rPr>
        <w:t>ברורה</w:t>
      </w:r>
      <w:r w:rsidR="00957838">
        <w:rPr>
          <w:rtl/>
        </w:rPr>
        <w:t xml:space="preserve"> </w:t>
      </w:r>
      <w:r w:rsidRPr="00FC0E55">
        <w:rPr>
          <w:rtl/>
        </w:rPr>
        <w:t>מראש</w:t>
      </w:r>
      <w:r w:rsidR="00957838">
        <w:rPr>
          <w:rtl/>
        </w:rPr>
        <w:t xml:space="preserve"> </w:t>
      </w:r>
      <w:r w:rsidRPr="00FC0E55">
        <w:rPr>
          <w:rtl/>
        </w:rPr>
        <w:t>להשתלט</w:t>
      </w:r>
      <w:r w:rsidR="00957838">
        <w:rPr>
          <w:rtl/>
        </w:rPr>
        <w:t xml:space="preserve"> </w:t>
      </w:r>
      <w:r w:rsidRPr="00FC0E55">
        <w:rPr>
          <w:rtl/>
        </w:rPr>
        <w:t>על</w:t>
      </w:r>
      <w:r w:rsidR="00957838">
        <w:rPr>
          <w:rtl/>
        </w:rPr>
        <w:t xml:space="preserve"> </w:t>
      </w:r>
      <w:r w:rsidRPr="00FC0E55">
        <w:rPr>
          <w:rtl/>
        </w:rPr>
        <w:t>בתי</w:t>
      </w:r>
      <w:r w:rsidR="00957838">
        <w:rPr>
          <w:rtl/>
        </w:rPr>
        <w:t>-</w:t>
      </w:r>
      <w:r w:rsidRPr="00FC0E55">
        <w:rPr>
          <w:rtl/>
        </w:rPr>
        <w:t>הספר</w:t>
      </w:r>
      <w:r w:rsidR="00957838">
        <w:rPr>
          <w:rtl/>
        </w:rPr>
        <w:t xml:space="preserve"> </w:t>
      </w:r>
      <w:r w:rsidRPr="00FC0E55">
        <w:rPr>
          <w:rtl/>
        </w:rPr>
        <w:t xml:space="preserve">האלה </w:t>
      </w:r>
      <w:r w:rsidR="00957838">
        <w:rPr>
          <w:rtl/>
        </w:rPr>
        <w:t>–</w:t>
      </w:r>
      <w:r w:rsidRPr="00FC0E55">
        <w:rPr>
          <w:rtl/>
        </w:rPr>
        <w:t xml:space="preserve"> כי אנחנו פוגעים</w:t>
      </w:r>
      <w:r w:rsidR="00957838">
        <w:rPr>
          <w:rtl/>
        </w:rPr>
        <w:t xml:space="preserve"> </w:t>
      </w:r>
      <w:r w:rsidRPr="00FC0E55">
        <w:rPr>
          <w:rtl/>
        </w:rPr>
        <w:t>באוכלוסייה</w:t>
      </w:r>
      <w:r w:rsidR="00957838">
        <w:rPr>
          <w:rtl/>
        </w:rPr>
        <w:t xml:space="preserve"> </w:t>
      </w:r>
      <w:r w:rsidRPr="00FC0E55">
        <w:rPr>
          <w:rtl/>
        </w:rPr>
        <w:t>החילונית,</w:t>
      </w:r>
      <w:r w:rsidR="00957838">
        <w:rPr>
          <w:rtl/>
        </w:rPr>
        <w:t xml:space="preserve"> </w:t>
      </w:r>
      <w:r w:rsidRPr="00FC0E55">
        <w:rPr>
          <w:rtl/>
        </w:rPr>
        <w:t>כאשר אנחנו צריכים לתת לה את כל מה שאנחנו מחויבים מבחינת</w:t>
      </w:r>
      <w:r w:rsidR="00957838">
        <w:rPr>
          <w:rtl/>
        </w:rPr>
        <w:t xml:space="preserve"> </w:t>
      </w:r>
      <w:r w:rsidRPr="00FC0E55">
        <w:rPr>
          <w:rtl/>
        </w:rPr>
        <w:t>מערכת החינוך. תודה רבה.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ד' שילנסקי: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תודה</w:t>
      </w:r>
      <w:r w:rsidR="00957838">
        <w:rPr>
          <w:rtl/>
        </w:rPr>
        <w:t xml:space="preserve"> </w:t>
      </w:r>
      <w:r w:rsidRPr="00FC0E55">
        <w:rPr>
          <w:rtl/>
        </w:rPr>
        <w:t>רבה.</w:t>
      </w:r>
      <w:r w:rsidR="00957838">
        <w:rPr>
          <w:rtl/>
        </w:rPr>
        <w:t xml:space="preserve"> </w:t>
      </w:r>
      <w:r w:rsidRPr="00FC0E55">
        <w:rPr>
          <w:rtl/>
        </w:rPr>
        <w:t xml:space="preserve">חבר הכנסת שאול יהלום, לרשותך 10 דקות. אחריו </w:t>
      </w:r>
      <w:r w:rsidR="00957838">
        <w:rPr>
          <w:rtl/>
        </w:rPr>
        <w:t>–</w:t>
      </w:r>
      <w:r w:rsidRPr="00FC0E55">
        <w:rPr>
          <w:rtl/>
        </w:rPr>
        <w:t xml:space="preserve"> חבר הכנסת יעקב</w:t>
      </w:r>
      <w:r w:rsidR="00957838">
        <w:rPr>
          <w:rtl/>
        </w:rPr>
        <w:t xml:space="preserve"> </w:t>
      </w:r>
      <w:r w:rsidRPr="00FC0E55">
        <w:rPr>
          <w:rtl/>
        </w:rPr>
        <w:t>שפי, שלרשותו חמש דקות; כך חילקה הסיעה את הזמן. אני חוזר ומדגיש: אני פשוט אסגור</w:t>
      </w:r>
      <w:r w:rsidR="00957838">
        <w:rPr>
          <w:rtl/>
        </w:rPr>
        <w:t xml:space="preserve"> </w:t>
      </w:r>
      <w:r w:rsidRPr="00FC0E55">
        <w:rPr>
          <w:rtl/>
        </w:rPr>
        <w:t>את המיקרופון אם מישהו יגלוש הרבה מעבר לזמן שיש לו.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שאול יהלום (מפד"ל):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אדוני</w:t>
      </w:r>
      <w:r w:rsidR="00957838">
        <w:rPr>
          <w:rtl/>
        </w:rPr>
        <w:t xml:space="preserve"> </w:t>
      </w:r>
      <w:r w:rsidRPr="00FC0E55">
        <w:rPr>
          <w:rtl/>
        </w:rPr>
        <w:t>היושב</w:t>
      </w:r>
      <w:r w:rsidR="00957838">
        <w:rPr>
          <w:rtl/>
        </w:rPr>
        <w:t>-</w:t>
      </w:r>
      <w:r w:rsidRPr="00FC0E55">
        <w:rPr>
          <w:rtl/>
        </w:rPr>
        <w:t>ראש,</w:t>
      </w:r>
      <w:r w:rsidR="00957838">
        <w:rPr>
          <w:rtl/>
        </w:rPr>
        <w:t xml:space="preserve"> </w:t>
      </w:r>
      <w:r w:rsidRPr="00FC0E55">
        <w:rPr>
          <w:rtl/>
        </w:rPr>
        <w:t>חברי הכנסת, קודם כול אני מברך את סגן שרת החינוך, שנמצא</w:t>
      </w:r>
      <w:r w:rsidR="00957838">
        <w:rPr>
          <w:rtl/>
        </w:rPr>
        <w:t xml:space="preserve"> </w:t>
      </w:r>
      <w:r w:rsidRPr="00FC0E55">
        <w:rPr>
          <w:rtl/>
        </w:rPr>
        <w:t>פה</w:t>
      </w:r>
      <w:r w:rsidR="00957838">
        <w:rPr>
          <w:rtl/>
        </w:rPr>
        <w:t xml:space="preserve"> </w:t>
      </w:r>
      <w:r w:rsidRPr="00FC0E55">
        <w:rPr>
          <w:rtl/>
        </w:rPr>
        <w:t>אתנו,</w:t>
      </w:r>
      <w:r w:rsidR="00957838">
        <w:rPr>
          <w:rtl/>
        </w:rPr>
        <w:t xml:space="preserve"> </w:t>
      </w:r>
      <w:r w:rsidRPr="00FC0E55">
        <w:rPr>
          <w:rtl/>
        </w:rPr>
        <w:t>אבל</w:t>
      </w:r>
      <w:r w:rsidR="00957838">
        <w:rPr>
          <w:rtl/>
        </w:rPr>
        <w:t xml:space="preserve"> </w:t>
      </w:r>
      <w:r w:rsidRPr="00FC0E55">
        <w:rPr>
          <w:rtl/>
        </w:rPr>
        <w:t>אני</w:t>
      </w:r>
      <w:r w:rsidR="00957838">
        <w:rPr>
          <w:rtl/>
        </w:rPr>
        <w:t xml:space="preserve"> </w:t>
      </w:r>
      <w:r w:rsidRPr="00FC0E55">
        <w:rPr>
          <w:rtl/>
        </w:rPr>
        <w:t>חושב, וכחבר כנסת חדש אני לא יודע מה היה הנוהג בשנות תקציב</w:t>
      </w:r>
      <w:r w:rsidR="00957838">
        <w:rPr>
          <w:rtl/>
        </w:rPr>
        <w:t xml:space="preserve"> </w:t>
      </w:r>
      <w:r w:rsidRPr="00FC0E55">
        <w:rPr>
          <w:rtl/>
        </w:rPr>
        <w:t>קודמות,</w:t>
      </w:r>
      <w:r w:rsidR="00957838">
        <w:rPr>
          <w:rtl/>
        </w:rPr>
        <w:t xml:space="preserve"> </w:t>
      </w:r>
      <w:r w:rsidRPr="00FC0E55">
        <w:rPr>
          <w:rtl/>
        </w:rPr>
        <w:t>אני</w:t>
      </w:r>
      <w:r w:rsidR="00957838">
        <w:rPr>
          <w:rtl/>
        </w:rPr>
        <w:t xml:space="preserve"> </w:t>
      </w:r>
      <w:r w:rsidRPr="00FC0E55">
        <w:rPr>
          <w:rtl/>
        </w:rPr>
        <w:t>חושב</w:t>
      </w:r>
      <w:r w:rsidR="00957838">
        <w:rPr>
          <w:rtl/>
        </w:rPr>
        <w:t xml:space="preserve"> </w:t>
      </w:r>
      <w:r w:rsidRPr="00FC0E55">
        <w:rPr>
          <w:rtl/>
        </w:rPr>
        <w:t>שאם</w:t>
      </w:r>
      <w:r w:rsidR="00957838">
        <w:rPr>
          <w:rtl/>
        </w:rPr>
        <w:t xml:space="preserve"> </w:t>
      </w:r>
      <w:r w:rsidRPr="00FC0E55">
        <w:rPr>
          <w:rtl/>
        </w:rPr>
        <w:t>שרת החינוך מגישה לנו כאן דוח על משרדה ומציגה את הדוח,</w:t>
      </w:r>
      <w:r w:rsidR="00957838">
        <w:rPr>
          <w:rtl/>
        </w:rPr>
        <w:t xml:space="preserve"> </w:t>
      </w:r>
      <w:r w:rsidRPr="00FC0E55">
        <w:rPr>
          <w:rtl/>
        </w:rPr>
        <w:t>והיא</w:t>
      </w:r>
      <w:r w:rsidR="00957838">
        <w:rPr>
          <w:rtl/>
        </w:rPr>
        <w:t xml:space="preserve"> </w:t>
      </w:r>
      <w:r w:rsidRPr="00FC0E55">
        <w:rPr>
          <w:rtl/>
        </w:rPr>
        <w:t>כותבת</w:t>
      </w:r>
      <w:r w:rsidR="00957838">
        <w:rPr>
          <w:rtl/>
        </w:rPr>
        <w:t xml:space="preserve"> </w:t>
      </w:r>
      <w:r w:rsidRPr="00FC0E55">
        <w:rPr>
          <w:rtl/>
        </w:rPr>
        <w:t xml:space="preserve">חוברת שלמה, ושם כתוב: השרה, השרה, השרה </w:t>
      </w:r>
      <w:r w:rsidR="00957838">
        <w:rPr>
          <w:rtl/>
        </w:rPr>
        <w:t>–</w:t>
      </w:r>
      <w:r w:rsidRPr="00FC0E55">
        <w:rPr>
          <w:rtl/>
        </w:rPr>
        <w:t xml:space="preserve"> סגן השר מוזכר רק פעם אחת</w:t>
      </w:r>
      <w:r w:rsidR="00957838">
        <w:rPr>
          <w:rtl/>
        </w:rPr>
        <w:t xml:space="preserve"> </w:t>
      </w:r>
      <w:r w:rsidRPr="00FC0E55">
        <w:rPr>
          <w:rtl/>
        </w:rPr>
        <w:t>באיזו</w:t>
      </w:r>
      <w:r w:rsidR="00957838">
        <w:rPr>
          <w:rtl/>
        </w:rPr>
        <w:t xml:space="preserve"> </w:t>
      </w:r>
      <w:r w:rsidRPr="00FC0E55">
        <w:rPr>
          <w:rtl/>
        </w:rPr>
        <w:t xml:space="preserve">ועדת ספורט, נדמה לי </w:t>
      </w:r>
      <w:r w:rsidR="00957838">
        <w:rPr>
          <w:rtl/>
        </w:rPr>
        <w:t>–</w:t>
      </w:r>
      <w:r w:rsidRPr="00FC0E55">
        <w:rPr>
          <w:rtl/>
        </w:rPr>
        <w:t xml:space="preserve"> אזי מן הראוי היה שהשרה גם תשמע את דברי המתדיינים,</w:t>
      </w:r>
      <w:r w:rsidR="00957838">
        <w:rPr>
          <w:rtl/>
        </w:rPr>
        <w:t xml:space="preserve"> </w:t>
      </w:r>
      <w:r w:rsidRPr="00FC0E55">
        <w:rPr>
          <w:rtl/>
        </w:rPr>
        <w:t xml:space="preserve">ולא לבוא ולהגיד שאולי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סגן שרת החינוך והתרבות מ' גולדמן: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אנחנו משרד קואופרטיבי ואנחנו עובדים בצורה קואופרטיבית.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שאול יהלום (מפד"ל):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אז היו צריכים לכתוב את זה גם בדוח: המשרד הקואופרטיבי.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ד' שילנסקי: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אני מבין שהשרה יצאה, ונדמה לי שמונחים פה חפציה והיא עוד תשוב.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שאול יהלום (מפד"ל):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זה הכי גרוע, שהיא תחזור אחרי שאסיים את דברי.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סגן שרת החינוך והתרבות מ' גולדמן: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היא שמעה אותך.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שאול יהלום (מפד"ל):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אדוני</w:t>
      </w:r>
      <w:r w:rsidR="00957838">
        <w:rPr>
          <w:rtl/>
        </w:rPr>
        <w:t xml:space="preserve"> </w:t>
      </w:r>
      <w:r w:rsidRPr="00FC0E55">
        <w:rPr>
          <w:rtl/>
        </w:rPr>
        <w:t>היושב</w:t>
      </w:r>
      <w:r w:rsidR="00957838">
        <w:rPr>
          <w:rtl/>
        </w:rPr>
        <w:t>-</w:t>
      </w:r>
      <w:r w:rsidRPr="00FC0E55">
        <w:rPr>
          <w:rtl/>
        </w:rPr>
        <w:t>ראש,</w:t>
      </w:r>
      <w:r w:rsidR="00957838">
        <w:rPr>
          <w:rtl/>
        </w:rPr>
        <w:t xml:space="preserve"> </w:t>
      </w:r>
      <w:r w:rsidRPr="00FC0E55">
        <w:rPr>
          <w:rtl/>
        </w:rPr>
        <w:t>אני</w:t>
      </w:r>
      <w:r w:rsidR="00957838">
        <w:rPr>
          <w:rtl/>
        </w:rPr>
        <w:t xml:space="preserve"> </w:t>
      </w:r>
      <w:r w:rsidRPr="00FC0E55">
        <w:rPr>
          <w:rtl/>
        </w:rPr>
        <w:t>מבקש</w:t>
      </w:r>
      <w:r w:rsidR="00957838">
        <w:rPr>
          <w:rtl/>
        </w:rPr>
        <w:t xml:space="preserve"> </w:t>
      </w:r>
      <w:r w:rsidRPr="00FC0E55">
        <w:rPr>
          <w:rtl/>
        </w:rPr>
        <w:t>לחשב את הזמן רק מעכשיו, כי בכל זאת היתה זאת</w:t>
      </w:r>
      <w:r w:rsidR="00957838">
        <w:rPr>
          <w:rtl/>
        </w:rPr>
        <w:t xml:space="preserve"> </w:t>
      </w:r>
      <w:r w:rsidRPr="00FC0E55">
        <w:rPr>
          <w:rtl/>
        </w:rPr>
        <w:t>הערה פרוצדורלית, שיכולתי להעיר אותה מהמקום.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ד' שילנסקי: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הנה, כרגע הפעלתי את השעון, כי ראיתי שאתה מדבר על פרוצדורה.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שאול יהלום (מפד"ל):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אדוני</w:t>
      </w:r>
      <w:r w:rsidR="00957838">
        <w:rPr>
          <w:rtl/>
        </w:rPr>
        <w:t xml:space="preserve"> </w:t>
      </w:r>
      <w:r w:rsidRPr="00FC0E55">
        <w:rPr>
          <w:rtl/>
        </w:rPr>
        <w:t>היושב</w:t>
      </w:r>
      <w:r w:rsidR="00957838">
        <w:rPr>
          <w:rtl/>
        </w:rPr>
        <w:t>-</w:t>
      </w:r>
      <w:r w:rsidRPr="00FC0E55">
        <w:rPr>
          <w:rtl/>
        </w:rPr>
        <w:t>ראש,</w:t>
      </w:r>
      <w:r w:rsidR="00957838">
        <w:rPr>
          <w:rtl/>
        </w:rPr>
        <w:t xml:space="preserve"> </w:t>
      </w:r>
      <w:r w:rsidRPr="00FC0E55">
        <w:rPr>
          <w:rtl/>
        </w:rPr>
        <w:t>חברי</w:t>
      </w:r>
      <w:r w:rsidR="00957838">
        <w:rPr>
          <w:rtl/>
        </w:rPr>
        <w:t xml:space="preserve"> </w:t>
      </w:r>
      <w:r w:rsidRPr="00FC0E55">
        <w:rPr>
          <w:rtl/>
        </w:rPr>
        <w:t>הכנסת,</w:t>
      </w:r>
      <w:r w:rsidR="00957838">
        <w:rPr>
          <w:rtl/>
        </w:rPr>
        <w:t xml:space="preserve"> </w:t>
      </w:r>
      <w:r w:rsidRPr="00FC0E55">
        <w:rPr>
          <w:rtl/>
        </w:rPr>
        <w:t>אני</w:t>
      </w:r>
      <w:r w:rsidR="00957838">
        <w:rPr>
          <w:rtl/>
        </w:rPr>
        <w:t xml:space="preserve"> </w:t>
      </w:r>
      <w:r w:rsidRPr="00FC0E55">
        <w:rPr>
          <w:rtl/>
        </w:rPr>
        <w:t>מבקש</w:t>
      </w:r>
      <w:r w:rsidR="00957838">
        <w:rPr>
          <w:rtl/>
        </w:rPr>
        <w:t xml:space="preserve"> </w:t>
      </w:r>
      <w:r w:rsidRPr="00FC0E55">
        <w:rPr>
          <w:rtl/>
        </w:rPr>
        <w:t>לחלק את דברי לשני חלקים: החלק</w:t>
      </w:r>
      <w:r w:rsidR="00957838">
        <w:rPr>
          <w:rtl/>
        </w:rPr>
        <w:t xml:space="preserve"> </w:t>
      </w:r>
      <w:r w:rsidRPr="00FC0E55">
        <w:rPr>
          <w:rtl/>
        </w:rPr>
        <w:t xml:space="preserve">הראשון </w:t>
      </w:r>
      <w:r w:rsidR="00957838">
        <w:rPr>
          <w:rtl/>
        </w:rPr>
        <w:t>–</w:t>
      </w:r>
      <w:r w:rsidRPr="00FC0E55">
        <w:rPr>
          <w:rtl/>
        </w:rPr>
        <w:t xml:space="preserve"> הנושא של תוכנית</w:t>
      </w:r>
      <w:r w:rsidR="00957838">
        <w:rPr>
          <w:rtl/>
        </w:rPr>
        <w:t>-</w:t>
      </w:r>
      <w:r w:rsidRPr="00FC0E55">
        <w:rPr>
          <w:rtl/>
        </w:rPr>
        <w:t xml:space="preserve">שושני, ובחלק השני </w:t>
      </w:r>
      <w:r w:rsidR="00957838">
        <w:rPr>
          <w:rtl/>
        </w:rPr>
        <w:t>–</w:t>
      </w:r>
      <w:r w:rsidRPr="00FC0E55">
        <w:rPr>
          <w:rtl/>
        </w:rPr>
        <w:t xml:space="preserve"> כמה הערות לגבי משרד החינוך.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מערכת</w:t>
      </w:r>
      <w:r w:rsidR="00957838">
        <w:rPr>
          <w:rtl/>
        </w:rPr>
        <w:t xml:space="preserve"> </w:t>
      </w:r>
      <w:r w:rsidRPr="00FC0E55">
        <w:rPr>
          <w:rtl/>
        </w:rPr>
        <w:t>החינוך</w:t>
      </w:r>
      <w:r w:rsidR="00957838">
        <w:rPr>
          <w:rtl/>
        </w:rPr>
        <w:t xml:space="preserve"> </w:t>
      </w:r>
      <w:r w:rsidRPr="00FC0E55">
        <w:rPr>
          <w:rtl/>
        </w:rPr>
        <w:t>בישראל</w:t>
      </w:r>
      <w:r w:rsidR="00957838">
        <w:rPr>
          <w:rtl/>
        </w:rPr>
        <w:t xml:space="preserve"> </w:t>
      </w:r>
      <w:r w:rsidRPr="00FC0E55">
        <w:rPr>
          <w:rtl/>
        </w:rPr>
        <w:t>חייבת לחדש את עצמה ללא הרף, לבדוק את הישגיה, להיות</w:t>
      </w:r>
      <w:r w:rsidR="00957838">
        <w:rPr>
          <w:rtl/>
        </w:rPr>
        <w:t xml:space="preserve"> </w:t>
      </w:r>
      <w:r w:rsidRPr="00FC0E55">
        <w:rPr>
          <w:rtl/>
        </w:rPr>
        <w:t>מוכנה לחשבון נפש, ולעדכן את שיטותיה בלי מחויבות לשמרנות.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לאור</w:t>
      </w:r>
      <w:r w:rsidR="00957838">
        <w:rPr>
          <w:rtl/>
        </w:rPr>
        <w:t xml:space="preserve"> </w:t>
      </w:r>
      <w:r w:rsidRPr="00FC0E55">
        <w:rPr>
          <w:rtl/>
        </w:rPr>
        <w:t>זאת, עלינו לבחון את תוכנית</w:t>
      </w:r>
      <w:r w:rsidR="00957838">
        <w:rPr>
          <w:rtl/>
        </w:rPr>
        <w:t>-</w:t>
      </w:r>
      <w:r w:rsidRPr="00FC0E55">
        <w:rPr>
          <w:rtl/>
        </w:rPr>
        <w:t>שושני ללא התנגדות מראש וללא רתיעה הנובעת</w:t>
      </w:r>
      <w:r w:rsidR="00957838">
        <w:rPr>
          <w:rtl/>
        </w:rPr>
        <w:t xml:space="preserve"> </w:t>
      </w:r>
      <w:r w:rsidRPr="00FC0E55">
        <w:rPr>
          <w:rtl/>
        </w:rPr>
        <w:t>מפחד מפני הכנסת שינויים למערכת.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המרכיב המרכזי ביותר בתוכנית</w:t>
      </w:r>
      <w:r w:rsidR="00957838">
        <w:rPr>
          <w:rtl/>
        </w:rPr>
        <w:t>-</w:t>
      </w:r>
      <w:r w:rsidRPr="00FC0E55">
        <w:rPr>
          <w:rtl/>
        </w:rPr>
        <w:t>שושני הוא הבחירה, או מה שנקרא "בחירה מבוקרת".</w:t>
      </w:r>
      <w:r w:rsidR="00957838">
        <w:rPr>
          <w:rtl/>
        </w:rPr>
        <w:t xml:space="preserve"> </w:t>
      </w:r>
      <w:r w:rsidRPr="00FC0E55">
        <w:rPr>
          <w:rtl/>
        </w:rPr>
        <w:t>פירושו</w:t>
      </w:r>
      <w:r w:rsidR="00957838">
        <w:rPr>
          <w:rtl/>
        </w:rPr>
        <w:t xml:space="preserve"> </w:t>
      </w:r>
      <w:r w:rsidRPr="00FC0E55">
        <w:rPr>
          <w:rtl/>
        </w:rPr>
        <w:t>של</w:t>
      </w:r>
      <w:r w:rsidR="00957838">
        <w:rPr>
          <w:rtl/>
        </w:rPr>
        <w:t xml:space="preserve"> </w:t>
      </w:r>
      <w:r w:rsidRPr="00FC0E55">
        <w:rPr>
          <w:rtl/>
        </w:rPr>
        <w:t>דבר,</w:t>
      </w:r>
      <w:r w:rsidR="00957838">
        <w:rPr>
          <w:rtl/>
        </w:rPr>
        <w:t xml:space="preserve"> </w:t>
      </w:r>
      <w:r w:rsidRPr="00FC0E55">
        <w:rPr>
          <w:rtl/>
        </w:rPr>
        <w:t>שכל</w:t>
      </w:r>
      <w:r w:rsidR="00957838">
        <w:rPr>
          <w:rtl/>
        </w:rPr>
        <w:t xml:space="preserve"> </w:t>
      </w:r>
      <w:r w:rsidRPr="00FC0E55">
        <w:rPr>
          <w:rtl/>
        </w:rPr>
        <w:t>תלמיד</w:t>
      </w:r>
      <w:r w:rsidR="00957838">
        <w:rPr>
          <w:rtl/>
        </w:rPr>
        <w:t xml:space="preserve"> </w:t>
      </w:r>
      <w:r w:rsidRPr="00FC0E55">
        <w:rPr>
          <w:rtl/>
        </w:rPr>
        <w:t>יבחר</w:t>
      </w:r>
      <w:r w:rsidR="00957838">
        <w:rPr>
          <w:rtl/>
        </w:rPr>
        <w:t xml:space="preserve"> </w:t>
      </w:r>
      <w:r w:rsidRPr="00FC0E55">
        <w:rPr>
          <w:rtl/>
        </w:rPr>
        <w:t>את בית</w:t>
      </w:r>
      <w:r w:rsidR="00957838">
        <w:rPr>
          <w:rtl/>
        </w:rPr>
        <w:t>-</w:t>
      </w:r>
      <w:r w:rsidRPr="00FC0E55">
        <w:rPr>
          <w:rtl/>
        </w:rPr>
        <w:t>הספר לכל דרגותיו על</w:t>
      </w:r>
      <w:r w:rsidR="00957838">
        <w:rPr>
          <w:rtl/>
        </w:rPr>
        <w:t>-</w:t>
      </w:r>
      <w:r w:rsidRPr="00FC0E55">
        <w:rPr>
          <w:rtl/>
        </w:rPr>
        <w:t>פי רצונו ועל</w:t>
      </w:r>
      <w:r w:rsidR="00957838">
        <w:rPr>
          <w:rtl/>
        </w:rPr>
        <w:t>-</w:t>
      </w:r>
      <w:r w:rsidRPr="00FC0E55">
        <w:rPr>
          <w:rtl/>
        </w:rPr>
        <w:t>פי</w:t>
      </w:r>
      <w:r w:rsidR="00957838">
        <w:rPr>
          <w:rtl/>
        </w:rPr>
        <w:t xml:space="preserve"> </w:t>
      </w:r>
      <w:r w:rsidRPr="00FC0E55">
        <w:rPr>
          <w:rtl/>
        </w:rPr>
        <w:t>תוכנית</w:t>
      </w:r>
      <w:r w:rsidR="00957838">
        <w:rPr>
          <w:rtl/>
        </w:rPr>
        <w:t xml:space="preserve"> </w:t>
      </w:r>
      <w:r w:rsidRPr="00FC0E55">
        <w:rPr>
          <w:rtl/>
        </w:rPr>
        <w:t>הלימודים שבית</w:t>
      </w:r>
      <w:r w:rsidR="00957838">
        <w:rPr>
          <w:rtl/>
        </w:rPr>
        <w:t>-</w:t>
      </w:r>
      <w:r w:rsidRPr="00FC0E55">
        <w:rPr>
          <w:rtl/>
        </w:rPr>
        <w:t>הספר מציע. לא עוד שיבוץ התלמיד על</w:t>
      </w:r>
      <w:r w:rsidR="00957838">
        <w:rPr>
          <w:rtl/>
        </w:rPr>
        <w:t>-</w:t>
      </w:r>
      <w:r w:rsidRPr="00FC0E55">
        <w:rPr>
          <w:rtl/>
        </w:rPr>
        <w:t>פי אזורי רישום; לא עוד</w:t>
      </w:r>
      <w:r w:rsidR="00957838">
        <w:rPr>
          <w:rtl/>
        </w:rPr>
        <w:t xml:space="preserve"> </w:t>
      </w:r>
      <w:r w:rsidRPr="00FC0E55">
        <w:rPr>
          <w:rtl/>
        </w:rPr>
        <w:t>ידיעה</w:t>
      </w:r>
      <w:r w:rsidR="00957838">
        <w:rPr>
          <w:rtl/>
        </w:rPr>
        <w:t xml:space="preserve"> </w:t>
      </w:r>
      <w:r w:rsidRPr="00FC0E55">
        <w:rPr>
          <w:rtl/>
        </w:rPr>
        <w:t>מראש,</w:t>
      </w:r>
      <w:r w:rsidR="00957838">
        <w:rPr>
          <w:rtl/>
        </w:rPr>
        <w:t xml:space="preserve"> </w:t>
      </w:r>
      <w:r w:rsidRPr="00FC0E55">
        <w:rPr>
          <w:rtl/>
        </w:rPr>
        <w:t>בשל</w:t>
      </w:r>
      <w:r w:rsidR="00957838">
        <w:rPr>
          <w:rtl/>
        </w:rPr>
        <w:t xml:space="preserve"> </w:t>
      </w:r>
      <w:r w:rsidRPr="00FC0E55">
        <w:rPr>
          <w:rtl/>
        </w:rPr>
        <w:t>חובת אזור הרישום, מי תהיה אוכלוסיית התלמידים בבית</w:t>
      </w:r>
      <w:r w:rsidR="00957838">
        <w:rPr>
          <w:rtl/>
        </w:rPr>
        <w:t>-</w:t>
      </w:r>
      <w:r w:rsidRPr="00FC0E55">
        <w:rPr>
          <w:rtl/>
        </w:rPr>
        <w:t>הספר וכמה</w:t>
      </w:r>
      <w:r w:rsidR="00957838">
        <w:rPr>
          <w:rtl/>
        </w:rPr>
        <w:t xml:space="preserve"> </w:t>
      </w:r>
      <w:r w:rsidRPr="00FC0E55">
        <w:rPr>
          <w:rtl/>
        </w:rPr>
        <w:t>תמנה.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למה</w:t>
      </w:r>
      <w:r w:rsidR="00957838">
        <w:rPr>
          <w:rtl/>
        </w:rPr>
        <w:t xml:space="preserve"> </w:t>
      </w:r>
      <w:r w:rsidRPr="00FC0E55">
        <w:rPr>
          <w:rtl/>
        </w:rPr>
        <w:t>תביא</w:t>
      </w:r>
      <w:r w:rsidR="00957838">
        <w:rPr>
          <w:rtl/>
        </w:rPr>
        <w:t xml:space="preserve"> </w:t>
      </w:r>
      <w:r w:rsidRPr="00FC0E55">
        <w:rPr>
          <w:rtl/>
        </w:rPr>
        <w:t>הבחירה?</w:t>
      </w:r>
      <w:r w:rsidR="00957838">
        <w:rPr>
          <w:rtl/>
        </w:rPr>
        <w:t xml:space="preserve"> </w:t>
      </w:r>
      <w:r w:rsidRPr="00FC0E55">
        <w:rPr>
          <w:rtl/>
        </w:rPr>
        <w:t>הבחירה תביא לכמה תוצאות מבורכות. בית</w:t>
      </w:r>
      <w:r w:rsidR="00957838">
        <w:rPr>
          <w:rtl/>
        </w:rPr>
        <w:t>-</w:t>
      </w:r>
      <w:r w:rsidRPr="00FC0E55">
        <w:rPr>
          <w:rtl/>
        </w:rPr>
        <w:t>הספר יעמוד למבחן</w:t>
      </w:r>
      <w:r w:rsidR="00957838">
        <w:rPr>
          <w:rtl/>
        </w:rPr>
        <w:t xml:space="preserve"> </w:t>
      </w:r>
      <w:r w:rsidRPr="00FC0E55">
        <w:rPr>
          <w:rtl/>
        </w:rPr>
        <w:t>יומיומי</w:t>
      </w:r>
      <w:r w:rsidR="00957838">
        <w:rPr>
          <w:rtl/>
        </w:rPr>
        <w:t xml:space="preserve"> </w:t>
      </w:r>
      <w:r w:rsidRPr="00FC0E55">
        <w:rPr>
          <w:rtl/>
        </w:rPr>
        <w:t>ויצטרך</w:t>
      </w:r>
      <w:r w:rsidR="00957838">
        <w:rPr>
          <w:rtl/>
        </w:rPr>
        <w:t xml:space="preserve"> </w:t>
      </w:r>
      <w:r w:rsidRPr="00FC0E55">
        <w:rPr>
          <w:rtl/>
        </w:rPr>
        <w:t>לשפר</w:t>
      </w:r>
      <w:r w:rsidR="00957838">
        <w:rPr>
          <w:rtl/>
        </w:rPr>
        <w:t xml:space="preserve"> </w:t>
      </w:r>
      <w:r w:rsidRPr="00FC0E55">
        <w:rPr>
          <w:rtl/>
        </w:rPr>
        <w:t>את</w:t>
      </w:r>
      <w:r w:rsidR="00957838">
        <w:rPr>
          <w:rtl/>
        </w:rPr>
        <w:t xml:space="preserve"> </w:t>
      </w:r>
      <w:r w:rsidRPr="00FC0E55">
        <w:rPr>
          <w:rtl/>
        </w:rPr>
        <w:t>תוכניותיו,</w:t>
      </w:r>
      <w:r w:rsidR="00957838">
        <w:rPr>
          <w:rtl/>
        </w:rPr>
        <w:t xml:space="preserve"> </w:t>
      </w:r>
      <w:r w:rsidRPr="00FC0E55">
        <w:rPr>
          <w:rtl/>
        </w:rPr>
        <w:t>את</w:t>
      </w:r>
      <w:r w:rsidR="00957838">
        <w:rPr>
          <w:rtl/>
        </w:rPr>
        <w:t xml:space="preserve"> </w:t>
      </w:r>
      <w:r w:rsidRPr="00FC0E55">
        <w:rPr>
          <w:rtl/>
        </w:rPr>
        <w:t>היחס</w:t>
      </w:r>
      <w:r w:rsidR="00957838">
        <w:rPr>
          <w:rtl/>
        </w:rPr>
        <w:t xml:space="preserve"> </w:t>
      </w:r>
      <w:r w:rsidRPr="00FC0E55">
        <w:rPr>
          <w:rtl/>
        </w:rPr>
        <w:t>לתלמיד, את ההישגים ואת פעולתו</w:t>
      </w:r>
      <w:r w:rsidR="00957838">
        <w:rPr>
          <w:rtl/>
        </w:rPr>
        <w:t xml:space="preserve"> </w:t>
      </w:r>
      <w:r w:rsidRPr="00FC0E55">
        <w:rPr>
          <w:rtl/>
        </w:rPr>
        <w:t>הקהילתית.</w:t>
      </w:r>
      <w:r w:rsidR="00957838">
        <w:rPr>
          <w:rtl/>
        </w:rPr>
        <w:t xml:space="preserve"> </w:t>
      </w:r>
      <w:r w:rsidRPr="00FC0E55">
        <w:rPr>
          <w:rtl/>
        </w:rPr>
        <w:t>אם</w:t>
      </w:r>
      <w:r w:rsidR="00957838">
        <w:rPr>
          <w:rtl/>
        </w:rPr>
        <w:t xml:space="preserve"> </w:t>
      </w:r>
      <w:r w:rsidRPr="00FC0E55">
        <w:rPr>
          <w:rtl/>
        </w:rPr>
        <w:t>לא</w:t>
      </w:r>
      <w:r w:rsidR="00957838">
        <w:rPr>
          <w:rtl/>
        </w:rPr>
        <w:t xml:space="preserve"> </w:t>
      </w:r>
      <w:r w:rsidRPr="00FC0E55">
        <w:rPr>
          <w:rtl/>
        </w:rPr>
        <w:t>יעמוד</w:t>
      </w:r>
      <w:r w:rsidR="00957838">
        <w:rPr>
          <w:rtl/>
        </w:rPr>
        <w:t xml:space="preserve"> </w:t>
      </w:r>
      <w:r w:rsidRPr="00FC0E55">
        <w:rPr>
          <w:rtl/>
        </w:rPr>
        <w:t>בכל</w:t>
      </w:r>
      <w:r w:rsidR="00957838">
        <w:rPr>
          <w:rtl/>
        </w:rPr>
        <w:t xml:space="preserve"> </w:t>
      </w:r>
      <w:r w:rsidRPr="00FC0E55">
        <w:rPr>
          <w:rtl/>
        </w:rPr>
        <w:t>אלה ולא יהיה מושך ואטרקטיבי, לא יהיה לו ביקוש,</w:t>
      </w:r>
      <w:r w:rsidR="00957838">
        <w:rPr>
          <w:rtl/>
        </w:rPr>
        <w:t xml:space="preserve"> </w:t>
      </w:r>
      <w:r w:rsidRPr="00FC0E55">
        <w:rPr>
          <w:rtl/>
        </w:rPr>
        <w:t>התלמידים</w:t>
      </w:r>
      <w:r w:rsidR="00957838">
        <w:rPr>
          <w:rtl/>
        </w:rPr>
        <w:t xml:space="preserve"> </w:t>
      </w:r>
      <w:r w:rsidRPr="00FC0E55">
        <w:rPr>
          <w:rtl/>
        </w:rPr>
        <w:t>לא</w:t>
      </w:r>
      <w:r w:rsidR="00957838">
        <w:rPr>
          <w:rtl/>
        </w:rPr>
        <w:t xml:space="preserve"> </w:t>
      </w:r>
      <w:r w:rsidRPr="00FC0E55">
        <w:rPr>
          <w:rtl/>
        </w:rPr>
        <w:t>יבואו</w:t>
      </w:r>
      <w:r w:rsidR="00957838">
        <w:rPr>
          <w:rtl/>
        </w:rPr>
        <w:t xml:space="preserve"> </w:t>
      </w:r>
      <w:r w:rsidRPr="00FC0E55">
        <w:rPr>
          <w:rtl/>
        </w:rPr>
        <w:t>להירשם</w:t>
      </w:r>
      <w:r w:rsidR="00957838">
        <w:rPr>
          <w:rtl/>
        </w:rPr>
        <w:t xml:space="preserve"> </w:t>
      </w:r>
      <w:r w:rsidRPr="00FC0E55">
        <w:rPr>
          <w:rtl/>
        </w:rPr>
        <w:t>אליו;</w:t>
      </w:r>
      <w:r w:rsidR="00957838">
        <w:rPr>
          <w:rtl/>
        </w:rPr>
        <w:t xml:space="preserve"> </w:t>
      </w:r>
      <w:r w:rsidRPr="00FC0E55">
        <w:rPr>
          <w:rtl/>
        </w:rPr>
        <w:t>ואם לא יעשה חשבון נפש, יידלדל וייסגר. צוות</w:t>
      </w:r>
      <w:r w:rsidR="00957838">
        <w:rPr>
          <w:rtl/>
        </w:rPr>
        <w:t xml:space="preserve"> </w:t>
      </w:r>
      <w:r w:rsidRPr="00FC0E55">
        <w:rPr>
          <w:rtl/>
        </w:rPr>
        <w:t>ההוראה ידע, שאם לא ישקיע יותר, אם לא יוסיף מאמצים ואם לא יציג תוכניות חדשניות,</w:t>
      </w:r>
      <w:r w:rsidR="00957838">
        <w:rPr>
          <w:rtl/>
        </w:rPr>
        <w:t xml:space="preserve"> </w:t>
      </w:r>
      <w:r w:rsidRPr="00FC0E55">
        <w:rPr>
          <w:rtl/>
        </w:rPr>
        <w:t>לא</w:t>
      </w:r>
      <w:r w:rsidR="00957838">
        <w:rPr>
          <w:rtl/>
        </w:rPr>
        <w:t xml:space="preserve"> </w:t>
      </w:r>
      <w:r w:rsidRPr="00FC0E55">
        <w:rPr>
          <w:rtl/>
        </w:rPr>
        <w:t>יבואו</w:t>
      </w:r>
      <w:r w:rsidR="00957838">
        <w:rPr>
          <w:rtl/>
        </w:rPr>
        <w:t xml:space="preserve"> </w:t>
      </w:r>
      <w:r w:rsidRPr="00FC0E55">
        <w:rPr>
          <w:rtl/>
        </w:rPr>
        <w:t>אליו</w:t>
      </w:r>
      <w:r w:rsidR="00957838">
        <w:rPr>
          <w:rtl/>
        </w:rPr>
        <w:t xml:space="preserve"> </w:t>
      </w:r>
      <w:r w:rsidRPr="00FC0E55">
        <w:rPr>
          <w:rtl/>
        </w:rPr>
        <w:t>תלמידים והוא ייסגר. ולכן הוא ישקיע באמצעים ובחדשנות. הוא יבין</w:t>
      </w:r>
      <w:r w:rsidR="00957838">
        <w:rPr>
          <w:rtl/>
        </w:rPr>
        <w:t xml:space="preserve"> </w:t>
      </w:r>
      <w:r w:rsidRPr="00FC0E55">
        <w:rPr>
          <w:rtl/>
        </w:rPr>
        <w:t>שהוא צריך להתמודד עם מתחרים, ולכן עליו להיות טוב מהם.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ואז</w:t>
      </w:r>
      <w:r w:rsidR="00957838">
        <w:rPr>
          <w:rtl/>
        </w:rPr>
        <w:t xml:space="preserve"> </w:t>
      </w:r>
      <w:r w:rsidRPr="00FC0E55">
        <w:rPr>
          <w:rtl/>
        </w:rPr>
        <w:t>תבוא</w:t>
      </w:r>
      <w:r w:rsidR="00957838">
        <w:rPr>
          <w:rtl/>
        </w:rPr>
        <w:t xml:space="preserve"> </w:t>
      </w:r>
      <w:r w:rsidRPr="00FC0E55">
        <w:rPr>
          <w:rtl/>
        </w:rPr>
        <w:t>ייחודיות לבתי</w:t>
      </w:r>
      <w:r w:rsidR="00957838">
        <w:rPr>
          <w:rtl/>
        </w:rPr>
        <w:t>-</w:t>
      </w:r>
      <w:r w:rsidRPr="00FC0E55">
        <w:rPr>
          <w:rtl/>
        </w:rPr>
        <w:t>הספר.</w:t>
      </w:r>
      <w:r w:rsidR="00957838">
        <w:rPr>
          <w:rtl/>
        </w:rPr>
        <w:t xml:space="preserve"> </w:t>
      </w:r>
      <w:r w:rsidRPr="00FC0E55">
        <w:rPr>
          <w:rtl/>
        </w:rPr>
        <w:t>בתי</w:t>
      </w:r>
      <w:r w:rsidR="00957838">
        <w:rPr>
          <w:rtl/>
        </w:rPr>
        <w:t>-</w:t>
      </w:r>
      <w:r w:rsidRPr="00FC0E55">
        <w:rPr>
          <w:rtl/>
        </w:rPr>
        <w:t>הספר ירצו להתאפיין במשהו מיוחד, במשהו</w:t>
      </w:r>
      <w:r w:rsidR="00957838">
        <w:rPr>
          <w:rtl/>
        </w:rPr>
        <w:t xml:space="preserve"> </w:t>
      </w:r>
      <w:r w:rsidRPr="00FC0E55">
        <w:rPr>
          <w:rtl/>
        </w:rPr>
        <w:t>שרק</w:t>
      </w:r>
      <w:r w:rsidR="00957838">
        <w:rPr>
          <w:rtl/>
        </w:rPr>
        <w:t xml:space="preserve"> </w:t>
      </w:r>
      <w:r w:rsidRPr="00FC0E55">
        <w:rPr>
          <w:rtl/>
        </w:rPr>
        <w:t>הם</w:t>
      </w:r>
      <w:r w:rsidR="00957838">
        <w:rPr>
          <w:rtl/>
        </w:rPr>
        <w:t xml:space="preserve"> </w:t>
      </w:r>
      <w:r w:rsidRPr="00FC0E55">
        <w:rPr>
          <w:rtl/>
        </w:rPr>
        <w:t>מתאפיינים</w:t>
      </w:r>
      <w:r w:rsidR="00957838">
        <w:rPr>
          <w:rtl/>
        </w:rPr>
        <w:t xml:space="preserve"> </w:t>
      </w:r>
      <w:r w:rsidRPr="00FC0E55">
        <w:rPr>
          <w:rtl/>
        </w:rPr>
        <w:t>בו, ורק בהם ימצא התלמיד את התוכנית המיוחדת הזאת. הייחודיות</w:t>
      </w:r>
      <w:r w:rsidR="00957838">
        <w:rPr>
          <w:rtl/>
        </w:rPr>
        <w:t xml:space="preserve"> </w:t>
      </w:r>
      <w:r w:rsidRPr="00FC0E55">
        <w:rPr>
          <w:rtl/>
        </w:rPr>
        <w:t>תביא</w:t>
      </w:r>
      <w:r w:rsidR="00957838">
        <w:rPr>
          <w:rtl/>
        </w:rPr>
        <w:t xml:space="preserve"> </w:t>
      </w:r>
      <w:r w:rsidRPr="00FC0E55">
        <w:rPr>
          <w:rtl/>
        </w:rPr>
        <w:t>ברכה</w:t>
      </w:r>
      <w:r w:rsidR="00957838">
        <w:rPr>
          <w:rtl/>
        </w:rPr>
        <w:t xml:space="preserve"> </w:t>
      </w:r>
      <w:r w:rsidRPr="00FC0E55">
        <w:rPr>
          <w:rtl/>
        </w:rPr>
        <w:t>למערכת,</w:t>
      </w:r>
      <w:r w:rsidR="00957838">
        <w:rPr>
          <w:rtl/>
        </w:rPr>
        <w:t xml:space="preserve"> </w:t>
      </w:r>
      <w:r w:rsidRPr="00FC0E55">
        <w:rPr>
          <w:rtl/>
        </w:rPr>
        <w:t>תעודד</w:t>
      </w:r>
      <w:r w:rsidR="00957838">
        <w:rPr>
          <w:rtl/>
        </w:rPr>
        <w:t xml:space="preserve"> </w:t>
      </w:r>
      <w:r w:rsidRPr="00FC0E55">
        <w:rPr>
          <w:rtl/>
        </w:rPr>
        <w:t>התמחות ותיתן למפעיליה גאווה ויוקרה. רק הבחירה תביא</w:t>
      </w:r>
      <w:r w:rsidR="00957838">
        <w:rPr>
          <w:rtl/>
        </w:rPr>
        <w:t xml:space="preserve"> </w:t>
      </w:r>
      <w:r w:rsidRPr="00FC0E55">
        <w:rPr>
          <w:rtl/>
        </w:rPr>
        <w:t>ייחודיות,</w:t>
      </w:r>
      <w:r w:rsidR="00957838">
        <w:rPr>
          <w:rtl/>
        </w:rPr>
        <w:t xml:space="preserve"> </w:t>
      </w:r>
      <w:r w:rsidRPr="00FC0E55">
        <w:rPr>
          <w:rtl/>
        </w:rPr>
        <w:t>כי בלי בחירה אין צורך בייחודיות, שהרי אין צורך במשיכת התלמיד להירשם</w:t>
      </w:r>
      <w:r w:rsidR="00957838">
        <w:rPr>
          <w:rtl/>
        </w:rPr>
        <w:t xml:space="preserve"> </w:t>
      </w:r>
      <w:r w:rsidRPr="00FC0E55">
        <w:rPr>
          <w:rtl/>
        </w:rPr>
        <w:t>לבית</w:t>
      </w:r>
      <w:r w:rsidR="00957838">
        <w:rPr>
          <w:rtl/>
        </w:rPr>
        <w:t>-</w:t>
      </w:r>
      <w:r w:rsidRPr="00FC0E55">
        <w:rPr>
          <w:rtl/>
        </w:rPr>
        <w:t>הספר. בלי בחירה הכול שמרני ומובטח.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בבחירה</w:t>
      </w:r>
      <w:r w:rsidR="00957838">
        <w:rPr>
          <w:rtl/>
        </w:rPr>
        <w:t xml:space="preserve"> </w:t>
      </w:r>
      <w:r w:rsidRPr="00FC0E55">
        <w:rPr>
          <w:rtl/>
        </w:rPr>
        <w:t>טמונה</w:t>
      </w:r>
      <w:r w:rsidR="00957838">
        <w:rPr>
          <w:rtl/>
        </w:rPr>
        <w:t xml:space="preserve"> </w:t>
      </w:r>
      <w:r w:rsidRPr="00FC0E55">
        <w:rPr>
          <w:rtl/>
        </w:rPr>
        <w:t>תקווה</w:t>
      </w:r>
      <w:r w:rsidR="00957838">
        <w:rPr>
          <w:rtl/>
        </w:rPr>
        <w:t xml:space="preserve"> </w:t>
      </w:r>
      <w:r w:rsidRPr="00FC0E55">
        <w:rPr>
          <w:rtl/>
        </w:rPr>
        <w:t>גדולה</w:t>
      </w:r>
      <w:r w:rsidR="00957838">
        <w:rPr>
          <w:rtl/>
        </w:rPr>
        <w:t xml:space="preserve"> </w:t>
      </w:r>
      <w:r w:rsidRPr="00FC0E55">
        <w:rPr>
          <w:rtl/>
        </w:rPr>
        <w:t>לשיפור</w:t>
      </w:r>
      <w:r w:rsidR="00957838">
        <w:rPr>
          <w:rtl/>
        </w:rPr>
        <w:t xml:space="preserve"> </w:t>
      </w:r>
      <w:r w:rsidRPr="00FC0E55">
        <w:rPr>
          <w:rtl/>
        </w:rPr>
        <w:t>מערכת החינוך. ואולי אפילו מותר לצפות</w:t>
      </w:r>
      <w:r w:rsidR="00957838">
        <w:rPr>
          <w:rtl/>
        </w:rPr>
        <w:t xml:space="preserve"> </w:t>
      </w:r>
      <w:r w:rsidRPr="00FC0E55">
        <w:rPr>
          <w:rtl/>
        </w:rPr>
        <w:t>למהפכה, שתביא עמה הישגים גבוהים יותר וחינוך מעמיק וערכי יותר.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טוענים</w:t>
      </w:r>
      <w:r w:rsidR="00957838">
        <w:rPr>
          <w:rtl/>
        </w:rPr>
        <w:t xml:space="preserve"> </w:t>
      </w:r>
      <w:r w:rsidRPr="00FC0E55">
        <w:rPr>
          <w:rtl/>
        </w:rPr>
        <w:t>כלפי</w:t>
      </w:r>
      <w:r w:rsidR="00957838">
        <w:rPr>
          <w:rtl/>
        </w:rPr>
        <w:t xml:space="preserve"> </w:t>
      </w:r>
      <w:r w:rsidRPr="00FC0E55">
        <w:rPr>
          <w:rtl/>
        </w:rPr>
        <w:t>הבחירה,</w:t>
      </w:r>
      <w:r w:rsidR="00957838">
        <w:rPr>
          <w:rtl/>
        </w:rPr>
        <w:t xml:space="preserve"> </w:t>
      </w:r>
      <w:r w:rsidRPr="00FC0E55">
        <w:rPr>
          <w:rtl/>
        </w:rPr>
        <w:t>שהיא תפגע באינטגרציה, ויש שהפכו את האינטגרציה לדגל</w:t>
      </w:r>
      <w:r w:rsidR="00957838">
        <w:rPr>
          <w:rtl/>
        </w:rPr>
        <w:t xml:space="preserve"> </w:t>
      </w:r>
      <w:r w:rsidRPr="00FC0E55">
        <w:rPr>
          <w:rtl/>
        </w:rPr>
        <w:t>ההתנגדות</w:t>
      </w:r>
      <w:r w:rsidR="00957838">
        <w:rPr>
          <w:rtl/>
        </w:rPr>
        <w:t xml:space="preserve"> </w:t>
      </w:r>
      <w:r w:rsidRPr="00FC0E55">
        <w:rPr>
          <w:rtl/>
        </w:rPr>
        <w:t>הראשי</w:t>
      </w:r>
      <w:r w:rsidR="00957838">
        <w:rPr>
          <w:rtl/>
        </w:rPr>
        <w:t xml:space="preserve"> </w:t>
      </w:r>
      <w:r w:rsidRPr="00FC0E55">
        <w:rPr>
          <w:rtl/>
        </w:rPr>
        <w:t>לתוכנית.</w:t>
      </w:r>
      <w:r w:rsidR="00957838">
        <w:rPr>
          <w:rtl/>
        </w:rPr>
        <w:t xml:space="preserve"> </w:t>
      </w:r>
      <w:r w:rsidRPr="00FC0E55">
        <w:rPr>
          <w:rtl/>
        </w:rPr>
        <w:t>קודם</w:t>
      </w:r>
      <w:r w:rsidR="00957838">
        <w:rPr>
          <w:rtl/>
        </w:rPr>
        <w:t xml:space="preserve"> </w:t>
      </w:r>
      <w:r w:rsidRPr="00FC0E55">
        <w:rPr>
          <w:rtl/>
        </w:rPr>
        <w:t>כול,</w:t>
      </w:r>
      <w:r w:rsidR="00957838">
        <w:rPr>
          <w:rtl/>
        </w:rPr>
        <w:t xml:space="preserve"> </w:t>
      </w:r>
      <w:r w:rsidRPr="00FC0E55">
        <w:rPr>
          <w:rtl/>
        </w:rPr>
        <w:t>בואו</w:t>
      </w:r>
      <w:r w:rsidR="00957838">
        <w:rPr>
          <w:rtl/>
        </w:rPr>
        <w:t xml:space="preserve"> </w:t>
      </w:r>
      <w:r w:rsidRPr="00FC0E55">
        <w:rPr>
          <w:rtl/>
        </w:rPr>
        <w:t>נכניס</w:t>
      </w:r>
      <w:r w:rsidR="00957838">
        <w:rPr>
          <w:rtl/>
        </w:rPr>
        <w:t xml:space="preserve"> </w:t>
      </w:r>
      <w:r w:rsidRPr="00FC0E55">
        <w:rPr>
          <w:rtl/>
        </w:rPr>
        <w:t>הכול</w:t>
      </w:r>
      <w:r w:rsidR="00957838">
        <w:rPr>
          <w:rtl/>
        </w:rPr>
        <w:t xml:space="preserve"> </w:t>
      </w:r>
      <w:r w:rsidRPr="00FC0E55">
        <w:rPr>
          <w:rtl/>
        </w:rPr>
        <w:t>לפרופורציה</w:t>
      </w:r>
      <w:r w:rsidR="00957838">
        <w:rPr>
          <w:rtl/>
        </w:rPr>
        <w:t xml:space="preserve"> </w:t>
      </w:r>
      <w:r w:rsidRPr="00FC0E55">
        <w:rPr>
          <w:rtl/>
        </w:rPr>
        <w:t>הנכונה.</w:t>
      </w:r>
      <w:r w:rsidR="00957838">
        <w:rPr>
          <w:rtl/>
        </w:rPr>
        <w:t xml:space="preserve"> </w:t>
      </w:r>
      <w:r w:rsidRPr="00FC0E55">
        <w:rPr>
          <w:rtl/>
        </w:rPr>
        <w:t>בית</w:t>
      </w:r>
      <w:r w:rsidR="00957838">
        <w:rPr>
          <w:rtl/>
        </w:rPr>
        <w:t>-</w:t>
      </w:r>
      <w:r w:rsidRPr="00FC0E55">
        <w:rPr>
          <w:rtl/>
        </w:rPr>
        <w:t>הספר</w:t>
      </w:r>
      <w:r w:rsidR="00957838">
        <w:rPr>
          <w:rtl/>
        </w:rPr>
        <w:t xml:space="preserve"> </w:t>
      </w:r>
      <w:r w:rsidRPr="00FC0E55">
        <w:rPr>
          <w:rtl/>
        </w:rPr>
        <w:t>היסודי</w:t>
      </w:r>
      <w:r w:rsidR="00957838">
        <w:rPr>
          <w:rtl/>
        </w:rPr>
        <w:t xml:space="preserve"> </w:t>
      </w:r>
      <w:r w:rsidRPr="00FC0E55">
        <w:rPr>
          <w:rtl/>
        </w:rPr>
        <w:t>אינו</w:t>
      </w:r>
      <w:r w:rsidR="00957838">
        <w:rPr>
          <w:rtl/>
        </w:rPr>
        <w:t xml:space="preserve"> </w:t>
      </w:r>
      <w:r w:rsidRPr="00FC0E55">
        <w:rPr>
          <w:rtl/>
        </w:rPr>
        <w:t>אינטגרטיבי,</w:t>
      </w:r>
      <w:r w:rsidR="00957838">
        <w:rPr>
          <w:rtl/>
        </w:rPr>
        <w:t xml:space="preserve"> </w:t>
      </w:r>
      <w:r w:rsidRPr="00FC0E55">
        <w:rPr>
          <w:rtl/>
        </w:rPr>
        <w:t>כי הוא שכונתי, ובדרך כלל השכונות מאוכלסות</w:t>
      </w:r>
      <w:r w:rsidR="00957838">
        <w:rPr>
          <w:rtl/>
        </w:rPr>
        <w:t xml:space="preserve"> </w:t>
      </w:r>
      <w:r w:rsidRPr="00FC0E55">
        <w:rPr>
          <w:rtl/>
        </w:rPr>
        <w:t>בהומוגניות</w:t>
      </w:r>
      <w:r w:rsidR="00957838">
        <w:rPr>
          <w:rtl/>
        </w:rPr>
        <w:t xml:space="preserve"> </w:t>
      </w:r>
      <w:r w:rsidRPr="00FC0E55">
        <w:rPr>
          <w:rtl/>
        </w:rPr>
        <w:t>סוציו</w:t>
      </w:r>
      <w:r w:rsidR="00957838">
        <w:rPr>
          <w:rtl/>
        </w:rPr>
        <w:t>-</w:t>
      </w:r>
      <w:r w:rsidRPr="00FC0E55">
        <w:rPr>
          <w:rtl/>
        </w:rPr>
        <w:t>אקונומית.</w:t>
      </w:r>
      <w:r w:rsidR="00957838">
        <w:rPr>
          <w:rtl/>
        </w:rPr>
        <w:t xml:space="preserve"> </w:t>
      </w:r>
      <w:r w:rsidRPr="00FC0E55">
        <w:rPr>
          <w:rtl/>
        </w:rPr>
        <w:t>החטיבה</w:t>
      </w:r>
      <w:r w:rsidR="00957838">
        <w:rPr>
          <w:rtl/>
        </w:rPr>
        <w:t xml:space="preserve"> </w:t>
      </w:r>
      <w:r w:rsidRPr="00FC0E55">
        <w:rPr>
          <w:rtl/>
        </w:rPr>
        <w:t>העליונה</w:t>
      </w:r>
      <w:r w:rsidR="00957838">
        <w:rPr>
          <w:rtl/>
        </w:rPr>
        <w:t xml:space="preserve"> </w:t>
      </w:r>
      <w:r w:rsidRPr="00FC0E55">
        <w:rPr>
          <w:rtl/>
        </w:rPr>
        <w:t>של</w:t>
      </w:r>
      <w:r w:rsidR="00957838">
        <w:rPr>
          <w:rtl/>
        </w:rPr>
        <w:t xml:space="preserve"> </w:t>
      </w:r>
      <w:r w:rsidRPr="00FC0E55">
        <w:rPr>
          <w:rtl/>
        </w:rPr>
        <w:t>בית</w:t>
      </w:r>
      <w:r w:rsidR="00957838">
        <w:rPr>
          <w:rtl/>
        </w:rPr>
        <w:t>-</w:t>
      </w:r>
      <w:r w:rsidRPr="00FC0E55">
        <w:rPr>
          <w:rtl/>
        </w:rPr>
        <w:t>הספר</w:t>
      </w:r>
      <w:r w:rsidR="00957838">
        <w:rPr>
          <w:rtl/>
        </w:rPr>
        <w:t xml:space="preserve"> </w:t>
      </w:r>
      <w:r w:rsidRPr="00FC0E55">
        <w:rPr>
          <w:rtl/>
        </w:rPr>
        <w:t>התיכון</w:t>
      </w:r>
      <w:r w:rsidR="00957838">
        <w:rPr>
          <w:rtl/>
        </w:rPr>
        <w:t xml:space="preserve"> </w:t>
      </w:r>
      <w:r w:rsidRPr="00FC0E55">
        <w:rPr>
          <w:rtl/>
        </w:rPr>
        <w:t>אינה</w:t>
      </w:r>
      <w:r w:rsidR="00957838">
        <w:rPr>
          <w:rtl/>
        </w:rPr>
        <w:t xml:space="preserve"> </w:t>
      </w:r>
      <w:r w:rsidRPr="00FC0E55">
        <w:rPr>
          <w:rtl/>
        </w:rPr>
        <w:t>אינטגרטיבית, כי היא סלקטיבית.</w:t>
      </w:r>
      <w:r w:rsidR="00957838">
        <w:rPr>
          <w:rtl/>
        </w:rPr>
        <w:t xml:space="preserve"> </w:t>
      </w:r>
      <w:r w:rsidRPr="00FC0E55">
        <w:rPr>
          <w:rtl/>
        </w:rPr>
        <w:t>מה נשאר לנו? חטיבת הביניים. חטיבת הביניים מהווה</w:t>
      </w:r>
      <w:r w:rsidR="00957838">
        <w:rPr>
          <w:rtl/>
        </w:rPr>
        <w:t xml:space="preserve"> </w:t>
      </w:r>
      <w:r w:rsidRPr="00FC0E55">
        <w:rPr>
          <w:rtl/>
        </w:rPr>
        <w:t>פחות</w:t>
      </w:r>
      <w:r w:rsidR="00957838">
        <w:rPr>
          <w:rtl/>
        </w:rPr>
        <w:t xml:space="preserve"> </w:t>
      </w:r>
      <w:r w:rsidRPr="00FC0E55">
        <w:rPr>
          <w:rtl/>
        </w:rPr>
        <w:t>מרבע</w:t>
      </w:r>
      <w:r w:rsidR="00957838">
        <w:rPr>
          <w:rtl/>
        </w:rPr>
        <w:t xml:space="preserve"> </w:t>
      </w:r>
      <w:r w:rsidRPr="00FC0E55">
        <w:rPr>
          <w:rtl/>
        </w:rPr>
        <w:t>ממסלול</w:t>
      </w:r>
      <w:r w:rsidR="00957838">
        <w:rPr>
          <w:rtl/>
        </w:rPr>
        <w:t xml:space="preserve"> </w:t>
      </w:r>
      <w:r w:rsidRPr="00FC0E55">
        <w:rPr>
          <w:rtl/>
        </w:rPr>
        <w:t>הלימודים,</w:t>
      </w:r>
      <w:r w:rsidR="00957838">
        <w:rPr>
          <w:rtl/>
        </w:rPr>
        <w:t xml:space="preserve"> </w:t>
      </w:r>
      <w:r w:rsidRPr="00FC0E55">
        <w:rPr>
          <w:rtl/>
        </w:rPr>
        <w:t>שלוש</w:t>
      </w:r>
      <w:r w:rsidR="00957838">
        <w:rPr>
          <w:rtl/>
        </w:rPr>
        <w:t xml:space="preserve"> </w:t>
      </w:r>
      <w:r w:rsidRPr="00FC0E55">
        <w:rPr>
          <w:rtl/>
        </w:rPr>
        <w:t>שנים</w:t>
      </w:r>
      <w:r w:rsidR="00957838">
        <w:rPr>
          <w:rtl/>
        </w:rPr>
        <w:t xml:space="preserve"> </w:t>
      </w:r>
      <w:r w:rsidRPr="00FC0E55">
        <w:rPr>
          <w:rtl/>
        </w:rPr>
        <w:t>מתוך</w:t>
      </w:r>
      <w:r w:rsidR="00957838">
        <w:rPr>
          <w:rtl/>
        </w:rPr>
        <w:t xml:space="preserve"> </w:t>
      </w:r>
      <w:r w:rsidRPr="00FC0E55">
        <w:rPr>
          <w:rtl/>
        </w:rPr>
        <w:t>12</w:t>
      </w:r>
      <w:r w:rsidR="00957838">
        <w:rPr>
          <w:rtl/>
        </w:rPr>
        <w:t xml:space="preserve"> </w:t>
      </w:r>
      <w:r w:rsidRPr="00FC0E55">
        <w:rPr>
          <w:rtl/>
        </w:rPr>
        <w:t>שנים</w:t>
      </w:r>
      <w:r w:rsidR="00957838">
        <w:rPr>
          <w:rtl/>
        </w:rPr>
        <w:t xml:space="preserve"> </w:t>
      </w:r>
      <w:r w:rsidRPr="00FC0E55">
        <w:rPr>
          <w:rtl/>
        </w:rPr>
        <w:t>של בית</w:t>
      </w:r>
      <w:r w:rsidR="00957838">
        <w:rPr>
          <w:rtl/>
        </w:rPr>
        <w:t>-</w:t>
      </w:r>
      <w:r w:rsidRPr="00FC0E55">
        <w:rPr>
          <w:rtl/>
        </w:rPr>
        <w:t>הספר, בתוספת</w:t>
      </w:r>
      <w:r w:rsidR="00957838">
        <w:rPr>
          <w:rtl/>
        </w:rPr>
        <w:t xml:space="preserve"> </w:t>
      </w:r>
      <w:r w:rsidRPr="00FC0E55">
        <w:rPr>
          <w:rtl/>
        </w:rPr>
        <w:t>גני</w:t>
      </w:r>
      <w:r w:rsidR="00957838">
        <w:rPr>
          <w:rtl/>
        </w:rPr>
        <w:t>-</w:t>
      </w:r>
      <w:r w:rsidRPr="00FC0E55">
        <w:rPr>
          <w:rtl/>
        </w:rPr>
        <w:t>הילדים חובה וטרום</w:t>
      </w:r>
      <w:r w:rsidR="00957838">
        <w:rPr>
          <w:rtl/>
        </w:rPr>
        <w:t>-</w:t>
      </w:r>
      <w:r w:rsidRPr="00FC0E55">
        <w:rPr>
          <w:rtl/>
        </w:rPr>
        <w:t>חובה, שהם כמובן שכונתיים, ולכן שוב לא אינטגרטיביים.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יתר</w:t>
      </w:r>
      <w:r w:rsidR="00957838">
        <w:rPr>
          <w:rtl/>
        </w:rPr>
        <w:t xml:space="preserve"> </w:t>
      </w:r>
      <w:r w:rsidRPr="00FC0E55">
        <w:rPr>
          <w:rtl/>
        </w:rPr>
        <w:t>על</w:t>
      </w:r>
      <w:r w:rsidR="00957838">
        <w:rPr>
          <w:rtl/>
        </w:rPr>
        <w:t xml:space="preserve"> </w:t>
      </w:r>
      <w:r w:rsidRPr="00FC0E55">
        <w:rPr>
          <w:rtl/>
        </w:rPr>
        <w:t>כן,</w:t>
      </w:r>
      <w:r w:rsidR="00957838">
        <w:rPr>
          <w:rtl/>
        </w:rPr>
        <w:t xml:space="preserve"> </w:t>
      </w:r>
      <w:r w:rsidRPr="00FC0E55">
        <w:rPr>
          <w:rtl/>
        </w:rPr>
        <w:t>חטיבת</w:t>
      </w:r>
      <w:r w:rsidR="00957838">
        <w:rPr>
          <w:rtl/>
        </w:rPr>
        <w:t xml:space="preserve"> </w:t>
      </w:r>
      <w:r w:rsidRPr="00FC0E55">
        <w:rPr>
          <w:rtl/>
        </w:rPr>
        <w:t>הביניים נהוגה רק במחצית ממערכת החינוך בישראל. המחצית</w:t>
      </w:r>
      <w:r w:rsidR="00957838">
        <w:rPr>
          <w:rtl/>
        </w:rPr>
        <w:t xml:space="preserve"> </w:t>
      </w:r>
      <w:r w:rsidRPr="00FC0E55">
        <w:rPr>
          <w:rtl/>
        </w:rPr>
        <w:t>השנייה</w:t>
      </w:r>
      <w:r w:rsidR="00957838">
        <w:rPr>
          <w:rtl/>
        </w:rPr>
        <w:t xml:space="preserve"> </w:t>
      </w:r>
      <w:r w:rsidRPr="00FC0E55">
        <w:rPr>
          <w:rtl/>
        </w:rPr>
        <w:t>לומדת</w:t>
      </w:r>
      <w:r w:rsidR="00957838">
        <w:rPr>
          <w:rtl/>
        </w:rPr>
        <w:t xml:space="preserve"> </w:t>
      </w:r>
      <w:r w:rsidRPr="00FC0E55">
        <w:rPr>
          <w:rtl/>
        </w:rPr>
        <w:t>במתכונת</w:t>
      </w:r>
      <w:r w:rsidR="00957838">
        <w:rPr>
          <w:rtl/>
        </w:rPr>
        <w:t xml:space="preserve"> </w:t>
      </w:r>
      <w:r w:rsidRPr="00FC0E55">
        <w:rPr>
          <w:rtl/>
        </w:rPr>
        <w:t>הישנה של שמונה שנים וארבע שנים, ושם שוב אין אינטגרציה.</w:t>
      </w:r>
      <w:r w:rsidR="00957838">
        <w:rPr>
          <w:rtl/>
        </w:rPr>
        <w:t xml:space="preserve"> </w:t>
      </w:r>
      <w:r w:rsidRPr="00FC0E55">
        <w:rPr>
          <w:rtl/>
        </w:rPr>
        <w:t>במחצית שבה כן נוהגת חטיבת הביניים, האינטגרציה מופרת הן על</w:t>
      </w:r>
      <w:r w:rsidR="00957838">
        <w:rPr>
          <w:rtl/>
        </w:rPr>
        <w:t>-</w:t>
      </w:r>
      <w:r w:rsidRPr="00FC0E55">
        <w:rPr>
          <w:rtl/>
        </w:rPr>
        <w:t>ידי 13 חטיבות ביניים</w:t>
      </w:r>
      <w:r w:rsidR="00957838">
        <w:rPr>
          <w:rtl/>
        </w:rPr>
        <w:t xml:space="preserve"> </w:t>
      </w:r>
      <w:r w:rsidRPr="00FC0E55">
        <w:rPr>
          <w:rtl/>
        </w:rPr>
        <w:t>ממלכתיות</w:t>
      </w:r>
      <w:r w:rsidR="00957838">
        <w:rPr>
          <w:rtl/>
        </w:rPr>
        <w:t xml:space="preserve"> </w:t>
      </w:r>
      <w:r w:rsidRPr="00FC0E55">
        <w:rPr>
          <w:rtl/>
        </w:rPr>
        <w:t>סלקטיביות</w:t>
      </w:r>
      <w:r w:rsidR="00957838">
        <w:rPr>
          <w:rtl/>
        </w:rPr>
        <w:t xml:space="preserve"> </w:t>
      </w:r>
      <w:r w:rsidRPr="00FC0E55">
        <w:rPr>
          <w:rtl/>
        </w:rPr>
        <w:t>ושמונה</w:t>
      </w:r>
      <w:r w:rsidR="00957838">
        <w:rPr>
          <w:rtl/>
        </w:rPr>
        <w:t xml:space="preserve"> </w:t>
      </w:r>
      <w:r w:rsidRPr="00FC0E55">
        <w:rPr>
          <w:rtl/>
        </w:rPr>
        <w:t>חטיבות</w:t>
      </w:r>
      <w:r w:rsidR="00957838">
        <w:rPr>
          <w:rtl/>
        </w:rPr>
        <w:t xml:space="preserve"> </w:t>
      </w:r>
      <w:r w:rsidRPr="00FC0E55">
        <w:rPr>
          <w:rtl/>
        </w:rPr>
        <w:t>הממיינות את כיתות האם, והן על</w:t>
      </w:r>
      <w:r w:rsidR="00957838">
        <w:rPr>
          <w:rtl/>
        </w:rPr>
        <w:t>-</w:t>
      </w:r>
      <w:r w:rsidRPr="00FC0E55">
        <w:rPr>
          <w:rtl/>
        </w:rPr>
        <w:t>ידי הקבצות,</w:t>
      </w:r>
      <w:r w:rsidR="00957838">
        <w:rPr>
          <w:rtl/>
        </w:rPr>
        <w:t xml:space="preserve"> </w:t>
      </w:r>
      <w:r w:rsidRPr="00FC0E55">
        <w:rPr>
          <w:rtl/>
        </w:rPr>
        <w:t>הנוהגות כמעט בכל החטיבות, במקצועות החשובים ביותר. והקבצות הן, כמובן, הפן ההפוך</w:t>
      </w:r>
      <w:r w:rsidR="00957838">
        <w:rPr>
          <w:rtl/>
        </w:rPr>
        <w:t xml:space="preserve"> </w:t>
      </w:r>
      <w:r w:rsidRPr="00FC0E55">
        <w:rPr>
          <w:rtl/>
        </w:rPr>
        <w:t>לאינטגרציה.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ביצוע</w:t>
      </w:r>
      <w:r w:rsidR="00957838">
        <w:rPr>
          <w:rtl/>
        </w:rPr>
        <w:t xml:space="preserve"> </w:t>
      </w:r>
      <w:r w:rsidRPr="00FC0E55">
        <w:rPr>
          <w:rtl/>
        </w:rPr>
        <w:t>רופף</w:t>
      </w:r>
      <w:r w:rsidR="00957838">
        <w:rPr>
          <w:rtl/>
        </w:rPr>
        <w:t xml:space="preserve"> </w:t>
      </w:r>
      <w:r w:rsidRPr="00FC0E55">
        <w:rPr>
          <w:rtl/>
        </w:rPr>
        <w:t>כל כך של האינטגרציה יכול לשמש נימוק כנגד תוכנית</w:t>
      </w:r>
      <w:r w:rsidR="00957838">
        <w:rPr>
          <w:rtl/>
        </w:rPr>
        <w:t>-</w:t>
      </w:r>
      <w:r w:rsidRPr="00FC0E55">
        <w:rPr>
          <w:rtl/>
        </w:rPr>
        <w:t>שושני, בטענה</w:t>
      </w:r>
      <w:r w:rsidR="00957838">
        <w:rPr>
          <w:rtl/>
        </w:rPr>
        <w:t xml:space="preserve"> </w:t>
      </w:r>
      <w:r w:rsidRPr="00FC0E55">
        <w:rPr>
          <w:rtl/>
        </w:rPr>
        <w:t>שהיא</w:t>
      </w:r>
      <w:r w:rsidR="00957838">
        <w:rPr>
          <w:rtl/>
        </w:rPr>
        <w:t xml:space="preserve"> </w:t>
      </w:r>
      <w:r w:rsidRPr="00FC0E55">
        <w:rPr>
          <w:rtl/>
        </w:rPr>
        <w:t>תפגע</w:t>
      </w:r>
      <w:r w:rsidR="00957838">
        <w:rPr>
          <w:rtl/>
        </w:rPr>
        <w:t xml:space="preserve"> </w:t>
      </w:r>
      <w:r w:rsidRPr="00FC0E55">
        <w:rPr>
          <w:rtl/>
        </w:rPr>
        <w:t>באינטגרציה?</w:t>
      </w:r>
      <w:r w:rsidR="00957838">
        <w:rPr>
          <w:rtl/>
        </w:rPr>
        <w:t xml:space="preserve"> </w:t>
      </w:r>
      <w:r w:rsidRPr="00FC0E55">
        <w:rPr>
          <w:rtl/>
        </w:rPr>
        <w:t>אדרבה,</w:t>
      </w:r>
      <w:r w:rsidR="00957838">
        <w:rPr>
          <w:rtl/>
        </w:rPr>
        <w:t xml:space="preserve"> </w:t>
      </w:r>
      <w:r w:rsidRPr="00FC0E55">
        <w:rPr>
          <w:rtl/>
        </w:rPr>
        <w:t>פתיחת</w:t>
      </w:r>
      <w:r w:rsidR="00957838">
        <w:rPr>
          <w:rtl/>
        </w:rPr>
        <w:t xml:space="preserve"> </w:t>
      </w:r>
      <w:r w:rsidRPr="00FC0E55">
        <w:rPr>
          <w:rtl/>
        </w:rPr>
        <w:t>אזורי רישום תביא לבתי</w:t>
      </w:r>
      <w:r w:rsidR="00957838">
        <w:rPr>
          <w:rtl/>
        </w:rPr>
        <w:t>-</w:t>
      </w:r>
      <w:r w:rsidRPr="00FC0E55">
        <w:rPr>
          <w:rtl/>
        </w:rPr>
        <w:t>ספר אינטגרטיביים</w:t>
      </w:r>
      <w:r w:rsidR="00957838">
        <w:rPr>
          <w:rtl/>
        </w:rPr>
        <w:t xml:space="preserve"> </w:t>
      </w:r>
      <w:r w:rsidRPr="00FC0E55">
        <w:rPr>
          <w:rtl/>
        </w:rPr>
        <w:t>יותר,</w:t>
      </w:r>
      <w:r w:rsidR="00957838">
        <w:rPr>
          <w:rtl/>
        </w:rPr>
        <w:t xml:space="preserve"> </w:t>
      </w:r>
      <w:r w:rsidRPr="00FC0E55">
        <w:rPr>
          <w:rtl/>
        </w:rPr>
        <w:t>שלא</w:t>
      </w:r>
      <w:r w:rsidR="00957838">
        <w:rPr>
          <w:rtl/>
        </w:rPr>
        <w:t xml:space="preserve"> </w:t>
      </w:r>
      <w:r w:rsidRPr="00FC0E55">
        <w:rPr>
          <w:rtl/>
        </w:rPr>
        <w:t>יהיו</w:t>
      </w:r>
      <w:r w:rsidR="00957838">
        <w:rPr>
          <w:rtl/>
        </w:rPr>
        <w:t xml:space="preserve"> </w:t>
      </w:r>
      <w:r w:rsidRPr="00FC0E55">
        <w:rPr>
          <w:rtl/>
        </w:rPr>
        <w:t>שכונתיים. מובן שהבחירה חייבת להיות מבוקרת על</w:t>
      </w:r>
      <w:r w:rsidR="00957838">
        <w:rPr>
          <w:rtl/>
        </w:rPr>
        <w:t>-</w:t>
      </w:r>
      <w:r w:rsidRPr="00FC0E55">
        <w:rPr>
          <w:rtl/>
        </w:rPr>
        <w:t>ידי משרד החינוך</w:t>
      </w:r>
      <w:r w:rsidR="00957838">
        <w:rPr>
          <w:rtl/>
        </w:rPr>
        <w:t xml:space="preserve"> </w:t>
      </w:r>
      <w:r w:rsidRPr="00FC0E55">
        <w:rPr>
          <w:rtl/>
        </w:rPr>
        <w:t>והרשות</w:t>
      </w:r>
      <w:r w:rsidR="00957838">
        <w:rPr>
          <w:rtl/>
        </w:rPr>
        <w:t xml:space="preserve"> </w:t>
      </w:r>
      <w:r w:rsidRPr="00FC0E55">
        <w:rPr>
          <w:rtl/>
        </w:rPr>
        <w:t>המקומית כדי למנוע מיון שרירותי ולהקפיד ששיקולי הקבלה לכל בית</w:t>
      </w:r>
      <w:r w:rsidR="00957838">
        <w:rPr>
          <w:rtl/>
        </w:rPr>
        <w:t>-</w:t>
      </w:r>
      <w:r w:rsidRPr="00FC0E55">
        <w:rPr>
          <w:rtl/>
        </w:rPr>
        <w:t>ספר ישימו</w:t>
      </w:r>
      <w:r w:rsidR="00957838">
        <w:rPr>
          <w:rtl/>
        </w:rPr>
        <w:t xml:space="preserve"> </w:t>
      </w:r>
      <w:r w:rsidRPr="00FC0E55">
        <w:rPr>
          <w:rtl/>
        </w:rPr>
        <w:t>את האינטגרציה בראשם.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דליה איציק (העבודה):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חבר הכנסת יהלום, הרי אצלכם לא עשו את זה. על מה אתה מדבר?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שאול יהלום (מפד"ל):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חברת</w:t>
      </w:r>
      <w:r w:rsidR="00957838">
        <w:rPr>
          <w:rtl/>
        </w:rPr>
        <w:t xml:space="preserve"> </w:t>
      </w:r>
      <w:r w:rsidRPr="00FC0E55">
        <w:rPr>
          <w:rtl/>
        </w:rPr>
        <w:t>הכנסת</w:t>
      </w:r>
      <w:r w:rsidR="00957838">
        <w:rPr>
          <w:rtl/>
        </w:rPr>
        <w:t xml:space="preserve"> </w:t>
      </w:r>
      <w:r w:rsidRPr="00FC0E55">
        <w:rPr>
          <w:rtl/>
        </w:rPr>
        <w:t>דליה</w:t>
      </w:r>
      <w:r w:rsidR="00957838">
        <w:rPr>
          <w:rtl/>
        </w:rPr>
        <w:t xml:space="preserve"> </w:t>
      </w:r>
      <w:r w:rsidRPr="00FC0E55">
        <w:rPr>
          <w:rtl/>
        </w:rPr>
        <w:t>איציק,</w:t>
      </w:r>
      <w:r w:rsidR="00957838">
        <w:rPr>
          <w:rtl/>
        </w:rPr>
        <w:t xml:space="preserve"> </w:t>
      </w:r>
      <w:r w:rsidRPr="00FC0E55">
        <w:rPr>
          <w:rtl/>
        </w:rPr>
        <w:t>לפני</w:t>
      </w:r>
      <w:r w:rsidR="00957838">
        <w:rPr>
          <w:rtl/>
        </w:rPr>
        <w:t xml:space="preserve"> </w:t>
      </w:r>
      <w:r w:rsidRPr="00FC0E55">
        <w:rPr>
          <w:rtl/>
        </w:rPr>
        <w:t>שאת</w:t>
      </w:r>
      <w:r w:rsidR="00957838">
        <w:rPr>
          <w:rtl/>
        </w:rPr>
        <w:t xml:space="preserve"> </w:t>
      </w:r>
      <w:r w:rsidRPr="00FC0E55">
        <w:rPr>
          <w:rtl/>
        </w:rPr>
        <w:t>מדברת על החינוך הממלכתי</w:t>
      </w:r>
      <w:r w:rsidR="00957838">
        <w:rPr>
          <w:rtl/>
        </w:rPr>
        <w:t>-</w:t>
      </w:r>
      <w:r w:rsidRPr="00FC0E55">
        <w:rPr>
          <w:rtl/>
        </w:rPr>
        <w:t>דתי, דעי לך</w:t>
      </w:r>
      <w:r w:rsidR="00957838">
        <w:rPr>
          <w:rtl/>
        </w:rPr>
        <w:t xml:space="preserve"> </w:t>
      </w:r>
      <w:r w:rsidRPr="00FC0E55">
        <w:rPr>
          <w:rtl/>
        </w:rPr>
        <w:t>שבחינוך הממלכתי</w:t>
      </w:r>
      <w:r w:rsidR="00957838">
        <w:rPr>
          <w:rtl/>
        </w:rPr>
        <w:t>-</w:t>
      </w:r>
      <w:r w:rsidRPr="00FC0E55">
        <w:rPr>
          <w:rtl/>
        </w:rPr>
        <w:t xml:space="preserve">דתי יש </w:t>
      </w:r>
      <w:r w:rsidR="00957838" w:rsidRPr="00FC0E55">
        <w:rPr>
          <w:rtl/>
        </w:rPr>
        <w:t>60</w:t>
      </w:r>
      <w:r w:rsidR="00957838">
        <w:rPr>
          <w:rtl/>
        </w:rPr>
        <w:t>%</w:t>
      </w:r>
      <w:r w:rsidRPr="00FC0E55">
        <w:rPr>
          <w:rtl/>
        </w:rPr>
        <w:t xml:space="preserve"> טעוני טיפוח, בעוד בחינוך הממלכתי יש רק </w:t>
      </w:r>
      <w:r w:rsidR="00957838" w:rsidRPr="00FC0E55">
        <w:rPr>
          <w:rtl/>
        </w:rPr>
        <w:t>26</w:t>
      </w:r>
      <w:r w:rsidR="00957838">
        <w:rPr>
          <w:rtl/>
        </w:rPr>
        <w:t>%</w:t>
      </w:r>
      <w:r w:rsidRPr="00FC0E55">
        <w:rPr>
          <w:rtl/>
        </w:rPr>
        <w:t>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דליה איציק (העבודה):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יש גם טעוני טיפוח אשכנזים. לא רק ספרדים.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שאול יהלום (מפד"ל):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בחינוך</w:t>
      </w:r>
      <w:r w:rsidR="00957838">
        <w:rPr>
          <w:rtl/>
        </w:rPr>
        <w:t xml:space="preserve"> </w:t>
      </w:r>
      <w:r w:rsidRPr="00FC0E55">
        <w:rPr>
          <w:rtl/>
        </w:rPr>
        <w:t>הממלכתי</w:t>
      </w:r>
      <w:r w:rsidR="00957838">
        <w:rPr>
          <w:rtl/>
        </w:rPr>
        <w:t>-</w:t>
      </w:r>
      <w:r w:rsidRPr="00FC0E55">
        <w:rPr>
          <w:rtl/>
        </w:rPr>
        <w:t>דתי</w:t>
      </w:r>
      <w:r w:rsidR="00957838">
        <w:rPr>
          <w:rtl/>
        </w:rPr>
        <w:t xml:space="preserve"> </w:t>
      </w:r>
      <w:r w:rsidRPr="00FC0E55">
        <w:rPr>
          <w:rtl/>
        </w:rPr>
        <w:t>יש</w:t>
      </w:r>
      <w:r w:rsidR="00957838">
        <w:rPr>
          <w:rtl/>
        </w:rPr>
        <w:t xml:space="preserve"> </w:t>
      </w:r>
      <w:r w:rsidR="00957838" w:rsidRPr="00FC0E55">
        <w:rPr>
          <w:rtl/>
        </w:rPr>
        <w:t>95</w:t>
      </w:r>
      <w:r w:rsidR="00957838">
        <w:rPr>
          <w:rtl/>
        </w:rPr>
        <w:t xml:space="preserve">% </w:t>
      </w:r>
      <w:r w:rsidRPr="00FC0E55">
        <w:rPr>
          <w:rtl/>
        </w:rPr>
        <w:t>מילדי</w:t>
      </w:r>
      <w:r w:rsidR="00957838">
        <w:rPr>
          <w:rtl/>
        </w:rPr>
        <w:t xml:space="preserve"> </w:t>
      </w:r>
      <w:r w:rsidRPr="00FC0E55">
        <w:rPr>
          <w:rtl/>
        </w:rPr>
        <w:t xml:space="preserve">אתיופיה; בחינוך הממלכתי רק </w:t>
      </w:r>
      <w:r w:rsidR="00957838" w:rsidRPr="00FC0E55">
        <w:rPr>
          <w:rtl/>
        </w:rPr>
        <w:t>5</w:t>
      </w:r>
      <w:r w:rsidR="00957838">
        <w:rPr>
          <w:rtl/>
        </w:rPr>
        <w:t>%</w:t>
      </w:r>
      <w:r w:rsidRPr="00FC0E55">
        <w:rPr>
          <w:rtl/>
        </w:rPr>
        <w:t>. אנחנו</w:t>
      </w:r>
      <w:r w:rsidR="00957838">
        <w:rPr>
          <w:rtl/>
        </w:rPr>
        <w:t xml:space="preserve"> </w:t>
      </w:r>
      <w:r w:rsidRPr="00FC0E55">
        <w:rPr>
          <w:rtl/>
        </w:rPr>
        <w:t>נושאים</w:t>
      </w:r>
      <w:r w:rsidR="00957838">
        <w:rPr>
          <w:rtl/>
        </w:rPr>
        <w:t xml:space="preserve"> </w:t>
      </w:r>
      <w:r w:rsidRPr="00FC0E55">
        <w:rPr>
          <w:rtl/>
        </w:rPr>
        <w:t>בחינוך</w:t>
      </w:r>
      <w:r w:rsidR="00957838">
        <w:rPr>
          <w:rtl/>
        </w:rPr>
        <w:t xml:space="preserve"> </w:t>
      </w:r>
      <w:r w:rsidRPr="00FC0E55">
        <w:rPr>
          <w:rtl/>
        </w:rPr>
        <w:t>הממלכתי</w:t>
      </w:r>
      <w:r w:rsidR="00957838">
        <w:rPr>
          <w:rtl/>
        </w:rPr>
        <w:t>-</w:t>
      </w:r>
      <w:r w:rsidRPr="00FC0E55">
        <w:rPr>
          <w:rtl/>
        </w:rPr>
        <w:t>דתי</w:t>
      </w:r>
      <w:r w:rsidR="00957838">
        <w:rPr>
          <w:rtl/>
        </w:rPr>
        <w:t xml:space="preserve"> </w:t>
      </w:r>
      <w:r w:rsidRPr="00FC0E55">
        <w:rPr>
          <w:rtl/>
        </w:rPr>
        <w:t>בכל</w:t>
      </w:r>
      <w:r w:rsidR="00957838">
        <w:rPr>
          <w:rtl/>
        </w:rPr>
        <w:t xml:space="preserve"> </w:t>
      </w:r>
      <w:r w:rsidRPr="00FC0E55">
        <w:rPr>
          <w:rtl/>
        </w:rPr>
        <w:t>המשימות</w:t>
      </w:r>
      <w:r w:rsidR="00957838">
        <w:rPr>
          <w:rtl/>
        </w:rPr>
        <w:t xml:space="preserve"> </w:t>
      </w:r>
      <w:r w:rsidRPr="00FC0E55">
        <w:rPr>
          <w:rtl/>
        </w:rPr>
        <w:t>האמיתיות</w:t>
      </w:r>
      <w:r w:rsidR="00957838">
        <w:rPr>
          <w:rtl/>
        </w:rPr>
        <w:t xml:space="preserve"> </w:t>
      </w:r>
      <w:r w:rsidRPr="00FC0E55">
        <w:rPr>
          <w:rtl/>
        </w:rPr>
        <w:t>של</w:t>
      </w:r>
      <w:r w:rsidR="00957838">
        <w:rPr>
          <w:rtl/>
        </w:rPr>
        <w:t xml:space="preserve"> </w:t>
      </w:r>
      <w:r w:rsidRPr="00FC0E55">
        <w:rPr>
          <w:rtl/>
        </w:rPr>
        <w:t>העם</w:t>
      </w:r>
      <w:r w:rsidR="00957838">
        <w:rPr>
          <w:rtl/>
        </w:rPr>
        <w:t xml:space="preserve"> </w:t>
      </w:r>
      <w:r w:rsidRPr="00FC0E55">
        <w:rPr>
          <w:rtl/>
        </w:rPr>
        <w:t>הזה. את מדברת על</w:t>
      </w:r>
      <w:r w:rsidR="00957838">
        <w:rPr>
          <w:rtl/>
        </w:rPr>
        <w:t xml:space="preserve"> </w:t>
      </w:r>
      <w:r w:rsidRPr="00FC0E55">
        <w:rPr>
          <w:rtl/>
        </w:rPr>
        <w:t>חמישה</w:t>
      </w:r>
      <w:r w:rsidR="00957838">
        <w:rPr>
          <w:rtl/>
        </w:rPr>
        <w:t>-</w:t>
      </w:r>
      <w:r w:rsidRPr="00FC0E55">
        <w:rPr>
          <w:rtl/>
        </w:rPr>
        <w:t>שישה</w:t>
      </w:r>
      <w:r w:rsidR="00957838">
        <w:rPr>
          <w:rtl/>
        </w:rPr>
        <w:t xml:space="preserve"> </w:t>
      </w:r>
      <w:r w:rsidRPr="00FC0E55">
        <w:rPr>
          <w:rtl/>
        </w:rPr>
        <w:t>בתי</w:t>
      </w:r>
      <w:r w:rsidR="00957838">
        <w:rPr>
          <w:rtl/>
        </w:rPr>
        <w:t>-</w:t>
      </w:r>
      <w:r w:rsidRPr="00FC0E55">
        <w:rPr>
          <w:rtl/>
        </w:rPr>
        <w:t>ספר</w:t>
      </w:r>
      <w:r w:rsidR="00957838">
        <w:rPr>
          <w:rtl/>
        </w:rPr>
        <w:t xml:space="preserve"> </w:t>
      </w:r>
      <w:r w:rsidRPr="00FC0E55">
        <w:rPr>
          <w:rtl/>
        </w:rPr>
        <w:t>בכל</w:t>
      </w:r>
      <w:r w:rsidR="00957838">
        <w:rPr>
          <w:rtl/>
        </w:rPr>
        <w:t xml:space="preserve"> </w:t>
      </w:r>
      <w:r w:rsidRPr="00FC0E55">
        <w:rPr>
          <w:rtl/>
        </w:rPr>
        <w:t>הארץ, שאני מקבל שיש בעיה אתם. את היית יחד אתי בוועדת</w:t>
      </w:r>
      <w:r w:rsidR="00957838">
        <w:rPr>
          <w:rtl/>
        </w:rPr>
        <w:t xml:space="preserve"> </w:t>
      </w:r>
      <w:r w:rsidRPr="00FC0E55">
        <w:rPr>
          <w:rtl/>
        </w:rPr>
        <w:t>החינוך</w:t>
      </w:r>
      <w:r w:rsidR="00957838">
        <w:rPr>
          <w:rtl/>
        </w:rPr>
        <w:t xml:space="preserve"> </w:t>
      </w:r>
      <w:r w:rsidRPr="00FC0E55">
        <w:rPr>
          <w:rtl/>
        </w:rPr>
        <w:t>כאשר</w:t>
      </w:r>
      <w:r w:rsidR="00957838">
        <w:rPr>
          <w:rtl/>
        </w:rPr>
        <w:t xml:space="preserve"> </w:t>
      </w:r>
      <w:r w:rsidRPr="00FC0E55">
        <w:rPr>
          <w:rtl/>
        </w:rPr>
        <w:t>הוצג</w:t>
      </w:r>
      <w:r w:rsidR="00957838">
        <w:rPr>
          <w:rtl/>
        </w:rPr>
        <w:t xml:space="preserve"> </w:t>
      </w:r>
      <w:r w:rsidRPr="00FC0E55">
        <w:rPr>
          <w:rtl/>
        </w:rPr>
        <w:t>שם,</w:t>
      </w:r>
      <w:r w:rsidR="00957838">
        <w:rPr>
          <w:rtl/>
        </w:rPr>
        <w:t xml:space="preserve"> </w:t>
      </w:r>
      <w:r w:rsidRPr="00FC0E55">
        <w:rPr>
          <w:rtl/>
        </w:rPr>
        <w:t>שחטיבות הביניים הממלכתיות, 13 מהן לא אינטגרטיביות, הן</w:t>
      </w:r>
      <w:r w:rsidR="00957838">
        <w:rPr>
          <w:rtl/>
        </w:rPr>
        <w:t xml:space="preserve"> </w:t>
      </w:r>
      <w:r w:rsidRPr="00FC0E55">
        <w:rPr>
          <w:rtl/>
        </w:rPr>
        <w:t>סלקטיביות;</w:t>
      </w:r>
      <w:r w:rsidR="00957838">
        <w:rPr>
          <w:rtl/>
        </w:rPr>
        <w:t xml:space="preserve"> </w:t>
      </w:r>
      <w:r w:rsidRPr="00FC0E55">
        <w:rPr>
          <w:rtl/>
        </w:rPr>
        <w:t>ועוד</w:t>
      </w:r>
      <w:r w:rsidR="00957838">
        <w:rPr>
          <w:rtl/>
        </w:rPr>
        <w:t xml:space="preserve"> </w:t>
      </w:r>
      <w:r w:rsidRPr="00FC0E55">
        <w:rPr>
          <w:rtl/>
        </w:rPr>
        <w:t>שמונה חטיבות, נוסף על ה</w:t>
      </w:r>
      <w:r w:rsidR="00957838">
        <w:rPr>
          <w:rtl/>
        </w:rPr>
        <w:t>-</w:t>
      </w:r>
      <w:r w:rsidRPr="00FC0E55">
        <w:rPr>
          <w:rtl/>
        </w:rPr>
        <w:t>13, ממיינות ילדים מלכתחילה לפי כיתות</w:t>
      </w:r>
      <w:r w:rsidR="00957838">
        <w:rPr>
          <w:rtl/>
        </w:rPr>
        <w:t xml:space="preserve"> </w:t>
      </w:r>
      <w:r w:rsidRPr="00FC0E55">
        <w:rPr>
          <w:rtl/>
        </w:rPr>
        <w:t>האם. בסך הכול 21 חטיבות ביניים נגד האינטגרציה. אז גם בחינוך הממלכתי יש בעיה של</w:t>
      </w:r>
      <w:r w:rsidR="00957838">
        <w:rPr>
          <w:rtl/>
        </w:rPr>
        <w:t xml:space="preserve"> </w:t>
      </w:r>
      <w:r w:rsidR="00957838" w:rsidRPr="00FC0E55">
        <w:rPr>
          <w:rtl/>
        </w:rPr>
        <w:t>10</w:t>
      </w:r>
      <w:r w:rsidR="00957838">
        <w:rPr>
          <w:rtl/>
        </w:rPr>
        <w:t>%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</w:rPr>
        <w:t>וגם</w:t>
      </w:r>
      <w:r w:rsidR="00957838">
        <w:rPr>
          <w:rtl/>
        </w:rPr>
        <w:t xml:space="preserve"> </w:t>
      </w:r>
      <w:r w:rsidRPr="00FC0E55">
        <w:rPr>
          <w:rtl/>
        </w:rPr>
        <w:t>בחינוך</w:t>
      </w:r>
      <w:r w:rsidR="00957838">
        <w:rPr>
          <w:rtl/>
        </w:rPr>
        <w:t xml:space="preserve"> </w:t>
      </w:r>
      <w:r w:rsidRPr="00FC0E55">
        <w:rPr>
          <w:rtl/>
        </w:rPr>
        <w:t>הממלכתי</w:t>
      </w:r>
      <w:r w:rsidR="00957838">
        <w:rPr>
          <w:rtl/>
        </w:rPr>
        <w:t>-</w:t>
      </w:r>
      <w:r w:rsidRPr="00FC0E55">
        <w:rPr>
          <w:rtl/>
        </w:rPr>
        <w:t>דתי</w:t>
      </w:r>
      <w:r w:rsidR="00957838">
        <w:rPr>
          <w:rtl/>
        </w:rPr>
        <w:t xml:space="preserve"> </w:t>
      </w:r>
      <w:r w:rsidRPr="00FC0E55">
        <w:rPr>
          <w:rtl/>
        </w:rPr>
        <w:t>יש</w:t>
      </w:r>
      <w:r w:rsidR="00957838">
        <w:rPr>
          <w:rtl/>
        </w:rPr>
        <w:t xml:space="preserve"> </w:t>
      </w:r>
      <w:r w:rsidRPr="00FC0E55">
        <w:rPr>
          <w:rtl/>
        </w:rPr>
        <w:t>בעיה</w:t>
      </w:r>
      <w:r w:rsidR="00957838">
        <w:rPr>
          <w:rtl/>
        </w:rPr>
        <w:t xml:space="preserve"> </w:t>
      </w:r>
      <w:r w:rsidRPr="00FC0E55">
        <w:rPr>
          <w:rtl/>
        </w:rPr>
        <w:t>עם חמישה</w:t>
      </w:r>
      <w:r w:rsidR="00957838">
        <w:rPr>
          <w:rtl/>
        </w:rPr>
        <w:t>-</w:t>
      </w:r>
      <w:r w:rsidRPr="00FC0E55">
        <w:rPr>
          <w:rtl/>
        </w:rPr>
        <w:t>שישה בתי</w:t>
      </w:r>
      <w:r w:rsidR="00957838">
        <w:rPr>
          <w:rtl/>
        </w:rPr>
        <w:t>-</w:t>
      </w:r>
      <w:r w:rsidRPr="00FC0E55">
        <w:rPr>
          <w:rtl/>
        </w:rPr>
        <w:t>ספר. אבל מכאן לבוא</w:t>
      </w:r>
      <w:r w:rsidR="00957838">
        <w:rPr>
          <w:rtl/>
        </w:rPr>
        <w:t xml:space="preserve"> </w:t>
      </w:r>
      <w:r w:rsidRPr="00FC0E55">
        <w:rPr>
          <w:rtl/>
        </w:rPr>
        <w:t>ולהגיד,</w:t>
      </w:r>
      <w:r w:rsidR="00957838">
        <w:rPr>
          <w:rtl/>
        </w:rPr>
        <w:t xml:space="preserve"> </w:t>
      </w:r>
      <w:r w:rsidRPr="00FC0E55">
        <w:rPr>
          <w:rtl/>
        </w:rPr>
        <w:t>שהחינוך</w:t>
      </w:r>
      <w:r w:rsidR="00957838">
        <w:rPr>
          <w:rtl/>
        </w:rPr>
        <w:t xml:space="preserve"> </w:t>
      </w:r>
      <w:r w:rsidRPr="00FC0E55">
        <w:rPr>
          <w:rtl/>
        </w:rPr>
        <w:t>הממלכתי</w:t>
      </w:r>
      <w:r w:rsidR="00957838">
        <w:rPr>
          <w:rtl/>
        </w:rPr>
        <w:t>-</w:t>
      </w:r>
      <w:r w:rsidRPr="00FC0E55">
        <w:rPr>
          <w:rtl/>
        </w:rPr>
        <w:t>דתי,</w:t>
      </w:r>
      <w:r w:rsidR="00957838">
        <w:rPr>
          <w:rtl/>
        </w:rPr>
        <w:t xml:space="preserve"> </w:t>
      </w:r>
      <w:r w:rsidRPr="00FC0E55">
        <w:rPr>
          <w:rtl/>
        </w:rPr>
        <w:t>שעוסק</w:t>
      </w:r>
      <w:r w:rsidR="00957838">
        <w:rPr>
          <w:rtl/>
        </w:rPr>
        <w:t xml:space="preserve"> </w:t>
      </w:r>
      <w:r w:rsidRPr="00FC0E55">
        <w:rPr>
          <w:rtl/>
        </w:rPr>
        <w:t>בבעיות</w:t>
      </w:r>
      <w:r w:rsidR="00957838">
        <w:rPr>
          <w:rtl/>
        </w:rPr>
        <w:t xml:space="preserve"> </w:t>
      </w:r>
      <w:r w:rsidRPr="00FC0E55">
        <w:rPr>
          <w:rtl/>
        </w:rPr>
        <w:t>האינטגרציה</w:t>
      </w:r>
      <w:r w:rsidR="00957838">
        <w:rPr>
          <w:rtl/>
        </w:rPr>
        <w:t xml:space="preserve"> </w:t>
      </w:r>
      <w:r w:rsidRPr="00FC0E55">
        <w:rPr>
          <w:rtl/>
        </w:rPr>
        <w:t>פי אלף יותר מהחינוך</w:t>
      </w:r>
      <w:r w:rsidR="00957838">
        <w:rPr>
          <w:rtl/>
        </w:rPr>
        <w:t xml:space="preserve"> </w:t>
      </w:r>
      <w:r w:rsidRPr="00FC0E55">
        <w:rPr>
          <w:rtl/>
        </w:rPr>
        <w:t>הממלכתי, הוא לא אינטגרטיבי?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ועוד:</w:t>
      </w:r>
      <w:r w:rsidR="00957838">
        <w:rPr>
          <w:rtl/>
        </w:rPr>
        <w:t xml:space="preserve"> </w:t>
      </w:r>
      <w:r w:rsidRPr="00FC0E55">
        <w:rPr>
          <w:rtl/>
        </w:rPr>
        <w:t>הרי</w:t>
      </w:r>
      <w:r w:rsidR="00957838">
        <w:rPr>
          <w:rtl/>
        </w:rPr>
        <w:t xml:space="preserve"> </w:t>
      </w:r>
      <w:r w:rsidRPr="00FC0E55">
        <w:rPr>
          <w:rtl/>
        </w:rPr>
        <w:t>את</w:t>
      </w:r>
      <w:r w:rsidR="00957838">
        <w:rPr>
          <w:rtl/>
        </w:rPr>
        <w:t xml:space="preserve"> </w:t>
      </w:r>
      <w:r w:rsidRPr="00FC0E55">
        <w:rPr>
          <w:rtl/>
        </w:rPr>
        <w:t>באה</w:t>
      </w:r>
      <w:r w:rsidR="00957838">
        <w:rPr>
          <w:rtl/>
        </w:rPr>
        <w:t xml:space="preserve"> </w:t>
      </w:r>
      <w:r w:rsidRPr="00FC0E55">
        <w:rPr>
          <w:rtl/>
        </w:rPr>
        <w:t>ואומרת</w:t>
      </w:r>
      <w:r w:rsidR="00957838">
        <w:rPr>
          <w:rtl/>
        </w:rPr>
        <w:t xml:space="preserve"> </w:t>
      </w:r>
      <w:r w:rsidRPr="00FC0E55">
        <w:rPr>
          <w:rtl/>
        </w:rPr>
        <w:t>לכאורה</w:t>
      </w:r>
      <w:r w:rsidR="00957838">
        <w:rPr>
          <w:rtl/>
        </w:rPr>
        <w:t xml:space="preserve"> </w:t>
      </w:r>
      <w:r w:rsidRPr="00FC0E55">
        <w:rPr>
          <w:rtl/>
        </w:rPr>
        <w:t>דבר מופרך מעיקרו, שבגלל הדבר הזה של</w:t>
      </w:r>
      <w:r w:rsidR="00957838">
        <w:rPr>
          <w:rtl/>
        </w:rPr>
        <w:t xml:space="preserve"> </w:t>
      </w:r>
      <w:r w:rsidRPr="00FC0E55">
        <w:rPr>
          <w:rtl/>
        </w:rPr>
        <w:t>החינוך</w:t>
      </w:r>
      <w:r w:rsidR="00957838">
        <w:rPr>
          <w:rtl/>
        </w:rPr>
        <w:t xml:space="preserve"> </w:t>
      </w:r>
      <w:r w:rsidRPr="00FC0E55">
        <w:rPr>
          <w:rtl/>
        </w:rPr>
        <w:t>הממלכתי</w:t>
      </w:r>
      <w:r w:rsidR="00957838">
        <w:rPr>
          <w:rtl/>
        </w:rPr>
        <w:t>-</w:t>
      </w:r>
      <w:r w:rsidRPr="00FC0E55">
        <w:rPr>
          <w:rtl/>
        </w:rPr>
        <w:t>דתי,</w:t>
      </w:r>
      <w:r w:rsidR="00957838">
        <w:rPr>
          <w:rtl/>
        </w:rPr>
        <w:t xml:space="preserve"> </w:t>
      </w:r>
      <w:r w:rsidRPr="00FC0E55">
        <w:rPr>
          <w:rtl/>
        </w:rPr>
        <w:t>לכאורה חוסר אינטגרציה, שלא היה ולא נברא, ש"ס לקחה לנו את</w:t>
      </w:r>
      <w:r w:rsidR="00957838">
        <w:rPr>
          <w:rtl/>
        </w:rPr>
        <w:t xml:space="preserve"> </w:t>
      </w:r>
      <w:r w:rsidRPr="00FC0E55">
        <w:rPr>
          <w:rtl/>
        </w:rPr>
        <w:t>התלמידים.</w:t>
      </w:r>
      <w:r w:rsidR="00957838">
        <w:rPr>
          <w:rtl/>
        </w:rPr>
        <w:t xml:space="preserve"> </w:t>
      </w:r>
      <w:r w:rsidRPr="00FC0E55">
        <w:rPr>
          <w:rtl/>
        </w:rPr>
        <w:t>אם</w:t>
      </w:r>
      <w:r w:rsidR="00957838">
        <w:rPr>
          <w:rtl/>
        </w:rPr>
        <w:t xml:space="preserve"> </w:t>
      </w:r>
      <w:r w:rsidRPr="00FC0E55">
        <w:rPr>
          <w:rtl/>
        </w:rPr>
        <w:t>כך,</w:t>
      </w:r>
      <w:r w:rsidR="00957838">
        <w:rPr>
          <w:rtl/>
        </w:rPr>
        <w:t xml:space="preserve"> </w:t>
      </w:r>
      <w:r w:rsidRPr="00FC0E55">
        <w:rPr>
          <w:rtl/>
        </w:rPr>
        <w:t>אני</w:t>
      </w:r>
      <w:r w:rsidR="00957838">
        <w:rPr>
          <w:rtl/>
        </w:rPr>
        <w:t xml:space="preserve"> </w:t>
      </w:r>
      <w:r w:rsidRPr="00FC0E55">
        <w:rPr>
          <w:rtl/>
        </w:rPr>
        <w:t>מציע</w:t>
      </w:r>
      <w:r w:rsidR="00957838">
        <w:rPr>
          <w:rtl/>
        </w:rPr>
        <w:t xml:space="preserve"> </w:t>
      </w:r>
      <w:r w:rsidRPr="00FC0E55">
        <w:rPr>
          <w:rtl/>
        </w:rPr>
        <w:t>לך לקחת את החוברת "מערכת החינוך בראי המספרים",</w:t>
      </w:r>
      <w:r w:rsidR="00957838">
        <w:rPr>
          <w:rtl/>
        </w:rPr>
        <w:t xml:space="preserve"> </w:t>
      </w:r>
      <w:r w:rsidRPr="00FC0E55">
        <w:rPr>
          <w:rtl/>
        </w:rPr>
        <w:t>שחולקה</w:t>
      </w:r>
      <w:r w:rsidR="00957838">
        <w:rPr>
          <w:rtl/>
        </w:rPr>
        <w:t xml:space="preserve"> </w:t>
      </w:r>
      <w:r w:rsidRPr="00FC0E55">
        <w:rPr>
          <w:rtl/>
        </w:rPr>
        <w:t>כאן</w:t>
      </w:r>
      <w:r w:rsidR="00957838">
        <w:rPr>
          <w:rtl/>
        </w:rPr>
        <w:t xml:space="preserve"> </w:t>
      </w:r>
      <w:r w:rsidRPr="00FC0E55">
        <w:rPr>
          <w:rtl/>
        </w:rPr>
        <w:t>לפני כמה ימים, תפתחי בעמ' 6 ותראי. לפי דברייך, בשנים האחרונות היה</w:t>
      </w:r>
      <w:r w:rsidR="00957838">
        <w:rPr>
          <w:rtl/>
        </w:rPr>
        <w:t xml:space="preserve"> </w:t>
      </w:r>
      <w:r w:rsidRPr="00FC0E55">
        <w:rPr>
          <w:rtl/>
        </w:rPr>
        <w:t>החינוך</w:t>
      </w:r>
      <w:r w:rsidR="00957838">
        <w:rPr>
          <w:rtl/>
        </w:rPr>
        <w:t xml:space="preserve"> </w:t>
      </w:r>
      <w:r w:rsidRPr="00FC0E55">
        <w:rPr>
          <w:rtl/>
        </w:rPr>
        <w:t>הממלכתי</w:t>
      </w:r>
      <w:r w:rsidR="00957838">
        <w:rPr>
          <w:rtl/>
        </w:rPr>
        <w:t>-</w:t>
      </w:r>
      <w:r w:rsidRPr="00FC0E55">
        <w:rPr>
          <w:rtl/>
        </w:rPr>
        <w:t>דתי</w:t>
      </w:r>
      <w:r w:rsidR="00957838">
        <w:rPr>
          <w:rtl/>
        </w:rPr>
        <w:t xml:space="preserve"> </w:t>
      </w:r>
      <w:r w:rsidRPr="00FC0E55">
        <w:rPr>
          <w:rtl/>
        </w:rPr>
        <w:t>צריך</w:t>
      </w:r>
      <w:r w:rsidR="00957838">
        <w:rPr>
          <w:rtl/>
        </w:rPr>
        <w:t xml:space="preserve"> </w:t>
      </w:r>
      <w:r w:rsidRPr="00FC0E55">
        <w:rPr>
          <w:rtl/>
        </w:rPr>
        <w:t>לרדת,</w:t>
      </w:r>
      <w:r w:rsidR="00957838">
        <w:rPr>
          <w:rtl/>
        </w:rPr>
        <w:t xml:space="preserve"> </w:t>
      </w:r>
      <w:r w:rsidRPr="00FC0E55">
        <w:rPr>
          <w:rtl/>
        </w:rPr>
        <w:t>כי</w:t>
      </w:r>
      <w:r w:rsidR="00957838">
        <w:rPr>
          <w:rtl/>
        </w:rPr>
        <w:t xml:space="preserve"> </w:t>
      </w:r>
      <w:r w:rsidRPr="00FC0E55">
        <w:rPr>
          <w:rtl/>
        </w:rPr>
        <w:t>הרי</w:t>
      </w:r>
      <w:r w:rsidR="00957838">
        <w:rPr>
          <w:rtl/>
        </w:rPr>
        <w:t xml:space="preserve"> </w:t>
      </w:r>
      <w:r w:rsidRPr="00FC0E55">
        <w:rPr>
          <w:rtl/>
        </w:rPr>
        <w:t>ש"ס גנבה לו את התלמידים. אבל החינוך</w:t>
      </w:r>
      <w:r w:rsidR="00957838">
        <w:rPr>
          <w:rtl/>
        </w:rPr>
        <w:t xml:space="preserve"> </w:t>
      </w:r>
      <w:r w:rsidRPr="00FC0E55">
        <w:rPr>
          <w:rtl/>
        </w:rPr>
        <w:t>הממלכתי</w:t>
      </w:r>
      <w:r w:rsidR="00957838">
        <w:rPr>
          <w:rtl/>
        </w:rPr>
        <w:t>-</w:t>
      </w:r>
      <w:r w:rsidRPr="00FC0E55">
        <w:rPr>
          <w:rtl/>
        </w:rPr>
        <w:t>דתי עולה משנה לשנה באחוזים; ברור שנומינלית, פי כמה. אז איך זה קרה כאן?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לכן,</w:t>
      </w:r>
      <w:r w:rsidR="00957838">
        <w:rPr>
          <w:rtl/>
        </w:rPr>
        <w:t xml:space="preserve"> </w:t>
      </w:r>
      <w:r w:rsidRPr="00FC0E55">
        <w:rPr>
          <w:rtl/>
        </w:rPr>
        <w:t>אני</w:t>
      </w:r>
      <w:r w:rsidR="00957838">
        <w:rPr>
          <w:rtl/>
        </w:rPr>
        <w:t xml:space="preserve"> </w:t>
      </w:r>
      <w:r w:rsidRPr="00FC0E55">
        <w:rPr>
          <w:rtl/>
        </w:rPr>
        <w:t>מציע</w:t>
      </w:r>
      <w:r w:rsidR="00957838">
        <w:rPr>
          <w:rtl/>
        </w:rPr>
        <w:t xml:space="preserve"> </w:t>
      </w:r>
      <w:r w:rsidRPr="00FC0E55">
        <w:rPr>
          <w:rtl/>
        </w:rPr>
        <w:t>לך ללכת לשטח וללמוד את הנושא. יש לך בעיה בירושלים עם שני</w:t>
      </w:r>
      <w:r w:rsidR="00957838">
        <w:rPr>
          <w:rtl/>
        </w:rPr>
        <w:t xml:space="preserve"> </w:t>
      </w:r>
      <w:r w:rsidRPr="00FC0E55">
        <w:rPr>
          <w:rtl/>
        </w:rPr>
        <w:t>בתי</w:t>
      </w:r>
      <w:r w:rsidR="00957838">
        <w:rPr>
          <w:rtl/>
        </w:rPr>
        <w:t>-</w:t>
      </w:r>
      <w:r w:rsidRPr="00FC0E55">
        <w:rPr>
          <w:rtl/>
        </w:rPr>
        <w:t>ספר,</w:t>
      </w:r>
      <w:r w:rsidR="00957838">
        <w:rPr>
          <w:rtl/>
        </w:rPr>
        <w:t xml:space="preserve"> </w:t>
      </w:r>
      <w:r w:rsidRPr="00FC0E55">
        <w:rPr>
          <w:rtl/>
        </w:rPr>
        <w:t>ואת</w:t>
      </w:r>
      <w:r w:rsidR="00957838">
        <w:rPr>
          <w:rtl/>
        </w:rPr>
        <w:t xml:space="preserve"> </w:t>
      </w:r>
      <w:r w:rsidRPr="00FC0E55">
        <w:rPr>
          <w:rtl/>
        </w:rPr>
        <w:t>מסיטה</w:t>
      </w:r>
      <w:r w:rsidR="00957838">
        <w:rPr>
          <w:rtl/>
        </w:rPr>
        <w:t xml:space="preserve"> </w:t>
      </w:r>
      <w:r w:rsidRPr="00FC0E55">
        <w:rPr>
          <w:rtl/>
        </w:rPr>
        <w:t>את</w:t>
      </w:r>
      <w:r w:rsidR="00957838">
        <w:rPr>
          <w:rtl/>
        </w:rPr>
        <w:t xml:space="preserve"> </w:t>
      </w:r>
      <w:r w:rsidRPr="00FC0E55">
        <w:rPr>
          <w:rtl/>
        </w:rPr>
        <w:t>העניין</w:t>
      </w:r>
      <w:r w:rsidR="00957838">
        <w:rPr>
          <w:rtl/>
        </w:rPr>
        <w:t xml:space="preserve"> </w:t>
      </w:r>
      <w:r w:rsidRPr="00FC0E55">
        <w:rPr>
          <w:rtl/>
        </w:rPr>
        <w:t>לכל מדינת ישראל. אני מציע לך ללמוד את העניין</w:t>
      </w:r>
      <w:r w:rsidR="00957838">
        <w:rPr>
          <w:rtl/>
        </w:rPr>
        <w:t xml:space="preserve"> </w:t>
      </w:r>
      <w:r w:rsidRPr="00FC0E55">
        <w:rPr>
          <w:rtl/>
        </w:rPr>
        <w:t>לעומק.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דליה איציק (העבודה):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חבר</w:t>
      </w:r>
      <w:r w:rsidR="00957838">
        <w:rPr>
          <w:rtl/>
        </w:rPr>
        <w:t xml:space="preserve"> </w:t>
      </w:r>
      <w:r w:rsidRPr="00FC0E55">
        <w:rPr>
          <w:rtl/>
        </w:rPr>
        <w:t>הכנסת</w:t>
      </w:r>
      <w:r w:rsidR="00957838">
        <w:rPr>
          <w:rtl/>
        </w:rPr>
        <w:t xml:space="preserve"> </w:t>
      </w:r>
      <w:r w:rsidRPr="00FC0E55">
        <w:rPr>
          <w:rtl/>
        </w:rPr>
        <w:t>יהלום, בניגוד לך, אני אחראית בירושלים ל</w:t>
      </w:r>
      <w:r w:rsidR="00957838">
        <w:rPr>
          <w:rtl/>
        </w:rPr>
        <w:t>-</w:t>
      </w:r>
      <w:r w:rsidRPr="00FC0E55">
        <w:rPr>
          <w:rtl/>
        </w:rPr>
        <w:t>140,000 תלמידים, ואני</w:t>
      </w:r>
      <w:r w:rsidR="00957838">
        <w:rPr>
          <w:rtl/>
        </w:rPr>
        <w:t xml:space="preserve"> </w:t>
      </w:r>
      <w:r w:rsidRPr="00FC0E55">
        <w:rPr>
          <w:rtl/>
        </w:rPr>
        <w:t>לא</w:t>
      </w:r>
      <w:r w:rsidR="00957838">
        <w:rPr>
          <w:rtl/>
        </w:rPr>
        <w:t xml:space="preserve"> </w:t>
      </w:r>
      <w:r w:rsidRPr="00FC0E55">
        <w:rPr>
          <w:rtl/>
        </w:rPr>
        <w:t>צריכה</w:t>
      </w:r>
      <w:r w:rsidR="00957838">
        <w:rPr>
          <w:rtl/>
        </w:rPr>
        <w:t xml:space="preserve"> </w:t>
      </w:r>
      <w:r w:rsidRPr="00FC0E55">
        <w:rPr>
          <w:rtl/>
        </w:rPr>
        <w:t>לצאת</w:t>
      </w:r>
      <w:r w:rsidR="00957838">
        <w:rPr>
          <w:rtl/>
        </w:rPr>
        <w:t xml:space="preserve"> </w:t>
      </w:r>
      <w:r w:rsidRPr="00FC0E55">
        <w:rPr>
          <w:rtl/>
        </w:rPr>
        <w:t>לשטח.</w:t>
      </w:r>
      <w:r w:rsidR="00957838">
        <w:rPr>
          <w:rtl/>
        </w:rPr>
        <w:t xml:space="preserve"> </w:t>
      </w:r>
      <w:r w:rsidRPr="00FC0E55">
        <w:rPr>
          <w:rtl/>
        </w:rPr>
        <w:t>קבל עצה של ידיד: אם אתה מעוניין באמת באינטגרציה, בשיטה</w:t>
      </w:r>
      <w:r w:rsidR="00957838">
        <w:rPr>
          <w:rtl/>
        </w:rPr>
        <w:t xml:space="preserve"> </w:t>
      </w:r>
      <w:r w:rsidRPr="00FC0E55">
        <w:rPr>
          <w:rtl/>
        </w:rPr>
        <w:t>הזאת</w:t>
      </w:r>
      <w:r w:rsidR="00957838">
        <w:rPr>
          <w:rtl/>
        </w:rPr>
        <w:t xml:space="preserve"> </w:t>
      </w:r>
      <w:r w:rsidRPr="00FC0E55">
        <w:rPr>
          <w:rtl/>
        </w:rPr>
        <w:t>תשיג</w:t>
      </w:r>
      <w:r w:rsidR="00957838">
        <w:rPr>
          <w:rtl/>
        </w:rPr>
        <w:t xml:space="preserve"> </w:t>
      </w:r>
      <w:r w:rsidRPr="00FC0E55">
        <w:rPr>
          <w:rtl/>
        </w:rPr>
        <w:t>בדיוק</w:t>
      </w:r>
      <w:r w:rsidR="00957838">
        <w:rPr>
          <w:rtl/>
        </w:rPr>
        <w:t xml:space="preserve"> </w:t>
      </w:r>
      <w:r w:rsidRPr="00FC0E55">
        <w:rPr>
          <w:rtl/>
        </w:rPr>
        <w:t>את</w:t>
      </w:r>
      <w:r w:rsidR="00957838">
        <w:rPr>
          <w:rtl/>
        </w:rPr>
        <w:t xml:space="preserve"> </w:t>
      </w:r>
      <w:r w:rsidRPr="00FC0E55">
        <w:rPr>
          <w:rtl/>
        </w:rPr>
        <w:t>הדבר</w:t>
      </w:r>
      <w:r w:rsidR="00957838">
        <w:rPr>
          <w:rtl/>
        </w:rPr>
        <w:t xml:space="preserve"> </w:t>
      </w:r>
      <w:r w:rsidRPr="00FC0E55">
        <w:rPr>
          <w:rtl/>
        </w:rPr>
        <w:t>ההפוך.</w:t>
      </w:r>
      <w:r w:rsidR="00957838">
        <w:rPr>
          <w:rtl/>
        </w:rPr>
        <w:t xml:space="preserve"> </w:t>
      </w:r>
      <w:r w:rsidRPr="00FC0E55">
        <w:rPr>
          <w:rtl/>
        </w:rPr>
        <w:t>אתה</w:t>
      </w:r>
      <w:r w:rsidR="00957838">
        <w:rPr>
          <w:rtl/>
        </w:rPr>
        <w:t xml:space="preserve"> </w:t>
      </w:r>
      <w:r w:rsidRPr="00FC0E55">
        <w:rPr>
          <w:rtl/>
        </w:rPr>
        <w:t>נלחם בש"ס כמוני, ואני נגד הפרדה בעם</w:t>
      </w:r>
      <w:r w:rsidR="00957838">
        <w:rPr>
          <w:rtl/>
        </w:rPr>
        <w:t xml:space="preserve"> </w:t>
      </w:r>
      <w:r w:rsidRPr="00FC0E55">
        <w:rPr>
          <w:rtl/>
        </w:rPr>
        <w:t xml:space="preserve">היהודי. אבל אתה בעצם גורם לכך שיקום עוד זרם אחד, שייקרא הפרסים, העירקים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ד' שילנסקי: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חברת הכנסת דליה איציק, זו לא קריאת ביניים, זה היה נאום.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שאול יהלום (מפד"ל):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חברת</w:t>
      </w:r>
      <w:r w:rsidR="00957838">
        <w:rPr>
          <w:rtl/>
        </w:rPr>
        <w:t xml:space="preserve"> </w:t>
      </w:r>
      <w:r w:rsidRPr="00FC0E55">
        <w:rPr>
          <w:rtl/>
        </w:rPr>
        <w:t>הכנסת</w:t>
      </w:r>
      <w:r w:rsidR="00957838">
        <w:rPr>
          <w:rtl/>
        </w:rPr>
        <w:t xml:space="preserve"> </w:t>
      </w:r>
      <w:r w:rsidRPr="00FC0E55">
        <w:rPr>
          <w:rtl/>
        </w:rPr>
        <w:t>איציק,</w:t>
      </w:r>
      <w:r w:rsidR="00957838">
        <w:rPr>
          <w:rtl/>
        </w:rPr>
        <w:t xml:space="preserve"> </w:t>
      </w:r>
      <w:r w:rsidRPr="00FC0E55">
        <w:rPr>
          <w:rtl/>
        </w:rPr>
        <w:t>אני חושב שאת טועה, ואני מציע לך להעביר את התוכנית של</w:t>
      </w:r>
      <w:r w:rsidR="00957838">
        <w:rPr>
          <w:rtl/>
        </w:rPr>
        <w:t xml:space="preserve"> </w:t>
      </w:r>
      <w:r w:rsidRPr="00FC0E55">
        <w:rPr>
          <w:rtl/>
        </w:rPr>
        <w:t>שושני</w:t>
      </w:r>
      <w:r w:rsidR="00957838">
        <w:rPr>
          <w:rtl/>
        </w:rPr>
        <w:t xml:space="preserve"> </w:t>
      </w:r>
      <w:r w:rsidRPr="00FC0E55">
        <w:rPr>
          <w:rtl/>
        </w:rPr>
        <w:t>גם לירושלים וליישם אותה גם בירושלים. תאמיני לי שזה רק ישפר את החינוך פי</w:t>
      </w:r>
      <w:r w:rsidR="00957838">
        <w:rPr>
          <w:rtl/>
        </w:rPr>
        <w:t xml:space="preserve"> </w:t>
      </w:r>
      <w:r w:rsidRPr="00FC0E55">
        <w:rPr>
          <w:rtl/>
        </w:rPr>
        <w:t>אלף.</w:t>
      </w:r>
      <w:r w:rsidR="00957838">
        <w:rPr>
          <w:rtl/>
        </w:rPr>
        <w:t xml:space="preserve"> </w:t>
      </w:r>
      <w:r w:rsidRPr="00FC0E55">
        <w:rPr>
          <w:rtl/>
        </w:rPr>
        <w:t>אבל</w:t>
      </w:r>
      <w:r w:rsidR="00957838">
        <w:rPr>
          <w:rtl/>
        </w:rPr>
        <w:t xml:space="preserve"> </w:t>
      </w:r>
      <w:r w:rsidRPr="00FC0E55">
        <w:rPr>
          <w:rtl/>
        </w:rPr>
        <w:t>בעניין</w:t>
      </w:r>
      <w:r w:rsidR="00957838">
        <w:rPr>
          <w:rtl/>
        </w:rPr>
        <w:t xml:space="preserve"> </w:t>
      </w:r>
      <w:r w:rsidRPr="00FC0E55">
        <w:rPr>
          <w:rtl/>
        </w:rPr>
        <w:t>החינוך הממלכתי</w:t>
      </w:r>
      <w:r w:rsidR="00957838">
        <w:rPr>
          <w:rtl/>
        </w:rPr>
        <w:t>-</w:t>
      </w:r>
      <w:r w:rsidRPr="00FC0E55">
        <w:rPr>
          <w:rtl/>
        </w:rPr>
        <w:t>דתי, שכמעט בכל הזדמנות את נוהגת לתקוף אותו,</w:t>
      </w:r>
      <w:r w:rsidR="00957838">
        <w:rPr>
          <w:rtl/>
        </w:rPr>
        <w:t xml:space="preserve"> </w:t>
      </w:r>
      <w:r w:rsidRPr="00FC0E55">
        <w:rPr>
          <w:rtl/>
        </w:rPr>
        <w:t>אני</w:t>
      </w:r>
      <w:r w:rsidR="00957838">
        <w:rPr>
          <w:rtl/>
        </w:rPr>
        <w:t xml:space="preserve"> </w:t>
      </w:r>
      <w:r w:rsidRPr="00FC0E55">
        <w:rPr>
          <w:rtl/>
        </w:rPr>
        <w:t>מציע לך ללמוד את העניין יותר לעומק. כי הדברים שאת אומרת בעניין האינטגרציה</w:t>
      </w:r>
      <w:r w:rsidR="00957838">
        <w:rPr>
          <w:rtl/>
        </w:rPr>
        <w:t xml:space="preserve"> </w:t>
      </w:r>
      <w:r w:rsidRPr="00FC0E55">
        <w:rPr>
          <w:rtl/>
        </w:rPr>
        <w:t>מופרכים</w:t>
      </w:r>
      <w:r w:rsidR="00957838">
        <w:rPr>
          <w:rtl/>
        </w:rPr>
        <w:t xml:space="preserve"> </w:t>
      </w:r>
      <w:r w:rsidRPr="00FC0E55">
        <w:rPr>
          <w:rtl/>
        </w:rPr>
        <w:t>מעיקרם,</w:t>
      </w:r>
      <w:r w:rsidR="00957838">
        <w:rPr>
          <w:rtl/>
        </w:rPr>
        <w:t xml:space="preserve"> </w:t>
      </w:r>
      <w:r w:rsidRPr="00FC0E55">
        <w:rPr>
          <w:rtl/>
        </w:rPr>
        <w:t>ואנחנו</w:t>
      </w:r>
      <w:r w:rsidR="00957838">
        <w:rPr>
          <w:rtl/>
        </w:rPr>
        <w:t xml:space="preserve"> </w:t>
      </w:r>
      <w:r w:rsidRPr="00FC0E55">
        <w:rPr>
          <w:rtl/>
        </w:rPr>
        <w:t>עוסקים</w:t>
      </w:r>
      <w:r w:rsidR="00957838">
        <w:rPr>
          <w:rtl/>
        </w:rPr>
        <w:t xml:space="preserve"> </w:t>
      </w:r>
      <w:r w:rsidRPr="00FC0E55">
        <w:rPr>
          <w:rtl/>
        </w:rPr>
        <w:t>בזה</w:t>
      </w:r>
      <w:r w:rsidR="00957838">
        <w:rPr>
          <w:rtl/>
        </w:rPr>
        <w:t xml:space="preserve"> </w:t>
      </w:r>
      <w:r w:rsidRPr="00FC0E55">
        <w:rPr>
          <w:rtl/>
        </w:rPr>
        <w:t>בחינוך הממלכתי</w:t>
      </w:r>
      <w:r w:rsidR="00957838">
        <w:rPr>
          <w:rtl/>
        </w:rPr>
        <w:t>-</w:t>
      </w:r>
      <w:r w:rsidRPr="00FC0E55">
        <w:rPr>
          <w:rtl/>
        </w:rPr>
        <w:t>דתי באמת פי כמה יותר ממה</w:t>
      </w:r>
      <w:r w:rsidR="00957838">
        <w:rPr>
          <w:rtl/>
        </w:rPr>
        <w:t xml:space="preserve"> </w:t>
      </w:r>
      <w:r w:rsidRPr="00FC0E55">
        <w:rPr>
          <w:rtl/>
        </w:rPr>
        <w:t>שהחינוך</w:t>
      </w:r>
      <w:r w:rsidR="00957838">
        <w:rPr>
          <w:rtl/>
        </w:rPr>
        <w:t xml:space="preserve"> </w:t>
      </w:r>
      <w:r w:rsidRPr="00FC0E55">
        <w:rPr>
          <w:rtl/>
        </w:rPr>
        <w:t>הממלכתי</w:t>
      </w:r>
      <w:r w:rsidR="00957838">
        <w:rPr>
          <w:rtl/>
        </w:rPr>
        <w:t xml:space="preserve"> </w:t>
      </w:r>
      <w:r w:rsidRPr="00FC0E55">
        <w:rPr>
          <w:rtl/>
        </w:rPr>
        <w:t>בכלל</w:t>
      </w:r>
      <w:r w:rsidR="00957838">
        <w:rPr>
          <w:rtl/>
        </w:rPr>
        <w:t xml:space="preserve"> </w:t>
      </w:r>
      <w:r w:rsidRPr="00FC0E55">
        <w:rPr>
          <w:rtl/>
        </w:rPr>
        <w:t>מוכן</w:t>
      </w:r>
      <w:r w:rsidR="00957838">
        <w:rPr>
          <w:rtl/>
        </w:rPr>
        <w:t xml:space="preserve"> </w:t>
      </w:r>
      <w:r w:rsidRPr="00FC0E55">
        <w:rPr>
          <w:rtl/>
        </w:rPr>
        <w:t>היה לשאת. זאת לא חוכמה להסתכל על החינוך הממלכתי,</w:t>
      </w:r>
      <w:r w:rsidR="00957838">
        <w:rPr>
          <w:rtl/>
        </w:rPr>
        <w:t xml:space="preserve"> </w:t>
      </w:r>
      <w:r w:rsidRPr="00FC0E55">
        <w:rPr>
          <w:rtl/>
        </w:rPr>
        <w:t>לראות</w:t>
      </w:r>
      <w:r w:rsidR="00957838">
        <w:rPr>
          <w:rtl/>
        </w:rPr>
        <w:t xml:space="preserve"> </w:t>
      </w:r>
      <w:r w:rsidRPr="00FC0E55">
        <w:rPr>
          <w:rtl/>
        </w:rPr>
        <w:t xml:space="preserve">שם </w:t>
      </w:r>
      <w:r w:rsidR="00957838" w:rsidRPr="00FC0E55">
        <w:rPr>
          <w:rtl/>
        </w:rPr>
        <w:t>26</w:t>
      </w:r>
      <w:r w:rsidR="00957838">
        <w:rPr>
          <w:rtl/>
        </w:rPr>
        <w:t>%</w:t>
      </w:r>
      <w:r w:rsidRPr="00FC0E55">
        <w:rPr>
          <w:rtl/>
        </w:rPr>
        <w:t xml:space="preserve"> ילדים טעוני טיפוח, לא לראות בכלל ילדים אתיופים, ולתקוף את החינוך</w:t>
      </w:r>
      <w:r w:rsidR="00957838">
        <w:rPr>
          <w:rtl/>
        </w:rPr>
        <w:t xml:space="preserve"> </w:t>
      </w:r>
      <w:r w:rsidRPr="00FC0E55">
        <w:rPr>
          <w:rtl/>
        </w:rPr>
        <w:t>הממלכתי</w:t>
      </w:r>
      <w:r w:rsidR="00957838">
        <w:rPr>
          <w:rtl/>
        </w:rPr>
        <w:t>-</w:t>
      </w:r>
      <w:r w:rsidRPr="00FC0E55">
        <w:rPr>
          <w:rtl/>
        </w:rPr>
        <w:t>דתי, שעוסק בכל הדברים האלה.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לכן</w:t>
      </w:r>
      <w:r w:rsidR="00957838">
        <w:rPr>
          <w:rtl/>
        </w:rPr>
        <w:t xml:space="preserve"> </w:t>
      </w:r>
      <w:r w:rsidRPr="00FC0E55">
        <w:rPr>
          <w:rtl/>
        </w:rPr>
        <w:t>אני</w:t>
      </w:r>
      <w:r w:rsidR="00957838">
        <w:rPr>
          <w:rtl/>
        </w:rPr>
        <w:t xml:space="preserve"> </w:t>
      </w:r>
      <w:r w:rsidRPr="00FC0E55">
        <w:rPr>
          <w:rtl/>
        </w:rPr>
        <w:t>טוען,</w:t>
      </w:r>
      <w:r w:rsidR="00957838">
        <w:rPr>
          <w:rtl/>
        </w:rPr>
        <w:t xml:space="preserve"> </w:t>
      </w:r>
      <w:r w:rsidRPr="00FC0E55">
        <w:rPr>
          <w:rtl/>
        </w:rPr>
        <w:t>שפתיחת</w:t>
      </w:r>
      <w:r w:rsidR="00957838">
        <w:rPr>
          <w:rtl/>
        </w:rPr>
        <w:t xml:space="preserve"> </w:t>
      </w:r>
      <w:r w:rsidRPr="00FC0E55">
        <w:rPr>
          <w:rtl/>
        </w:rPr>
        <w:t>אזורי רישום תביא לבתי</w:t>
      </w:r>
      <w:r w:rsidR="00957838">
        <w:rPr>
          <w:rtl/>
        </w:rPr>
        <w:t>-</w:t>
      </w:r>
      <w:r w:rsidRPr="00FC0E55">
        <w:rPr>
          <w:rtl/>
        </w:rPr>
        <w:t>ספר אינטגרטיביים יותר, שלא</w:t>
      </w:r>
      <w:r w:rsidR="00957838">
        <w:rPr>
          <w:rtl/>
        </w:rPr>
        <w:t xml:space="preserve"> </w:t>
      </w:r>
      <w:r w:rsidRPr="00FC0E55">
        <w:rPr>
          <w:rtl/>
        </w:rPr>
        <w:t>יהיו</w:t>
      </w:r>
      <w:r w:rsidR="00957838">
        <w:rPr>
          <w:rtl/>
        </w:rPr>
        <w:t xml:space="preserve"> </w:t>
      </w:r>
      <w:r w:rsidRPr="00FC0E55">
        <w:rPr>
          <w:rtl/>
        </w:rPr>
        <w:t>שכונתיים.</w:t>
      </w:r>
      <w:r w:rsidR="00957838">
        <w:rPr>
          <w:rtl/>
        </w:rPr>
        <w:t xml:space="preserve"> </w:t>
      </w:r>
      <w:r w:rsidRPr="00FC0E55">
        <w:rPr>
          <w:rtl/>
        </w:rPr>
        <w:t>מובן</w:t>
      </w:r>
      <w:r w:rsidR="00957838">
        <w:rPr>
          <w:rtl/>
        </w:rPr>
        <w:t xml:space="preserve"> </w:t>
      </w:r>
      <w:r w:rsidRPr="00FC0E55">
        <w:rPr>
          <w:rtl/>
        </w:rPr>
        <w:t>שהבחירה</w:t>
      </w:r>
      <w:r w:rsidR="00957838">
        <w:rPr>
          <w:rtl/>
        </w:rPr>
        <w:t xml:space="preserve"> </w:t>
      </w:r>
      <w:r w:rsidRPr="00FC0E55">
        <w:rPr>
          <w:rtl/>
        </w:rPr>
        <w:t>חייבת</w:t>
      </w:r>
      <w:r w:rsidR="00957838">
        <w:rPr>
          <w:rtl/>
        </w:rPr>
        <w:t xml:space="preserve"> </w:t>
      </w:r>
      <w:r w:rsidRPr="00FC0E55">
        <w:rPr>
          <w:rtl/>
        </w:rPr>
        <w:t>להיות מבוקרת על</w:t>
      </w:r>
      <w:r w:rsidR="00957838">
        <w:rPr>
          <w:rtl/>
        </w:rPr>
        <w:t>-</w:t>
      </w:r>
      <w:r w:rsidRPr="00FC0E55">
        <w:rPr>
          <w:rtl/>
        </w:rPr>
        <w:t>ידי משרד החינוך והרשות</w:t>
      </w:r>
      <w:r w:rsidR="00957838">
        <w:rPr>
          <w:rtl/>
        </w:rPr>
        <w:t xml:space="preserve"> </w:t>
      </w:r>
      <w:r w:rsidRPr="00FC0E55">
        <w:rPr>
          <w:rtl/>
        </w:rPr>
        <w:t>המקומית,</w:t>
      </w:r>
      <w:r w:rsidR="00957838">
        <w:rPr>
          <w:rtl/>
        </w:rPr>
        <w:t xml:space="preserve"> </w:t>
      </w:r>
      <w:r w:rsidRPr="00FC0E55">
        <w:rPr>
          <w:rtl/>
        </w:rPr>
        <w:t>כדי למנוע מיון שרירותי ולהקפיד על כך ששיקולי הקבלה לכל בית</w:t>
      </w:r>
      <w:r w:rsidR="00957838">
        <w:rPr>
          <w:rtl/>
        </w:rPr>
        <w:t>-</w:t>
      </w:r>
      <w:r w:rsidRPr="00FC0E55">
        <w:rPr>
          <w:rtl/>
        </w:rPr>
        <w:t>ספר ישימו</w:t>
      </w:r>
      <w:r w:rsidR="00957838">
        <w:rPr>
          <w:rtl/>
        </w:rPr>
        <w:t xml:space="preserve"> </w:t>
      </w:r>
      <w:r w:rsidRPr="00FC0E55">
        <w:rPr>
          <w:rtl/>
        </w:rPr>
        <w:t>את</w:t>
      </w:r>
      <w:r w:rsidR="00957838">
        <w:rPr>
          <w:rtl/>
        </w:rPr>
        <w:t xml:space="preserve"> </w:t>
      </w:r>
      <w:r w:rsidRPr="00FC0E55">
        <w:rPr>
          <w:rtl/>
        </w:rPr>
        <w:t>האינטגרציה</w:t>
      </w:r>
      <w:r w:rsidR="00957838">
        <w:rPr>
          <w:rtl/>
        </w:rPr>
        <w:t xml:space="preserve"> </w:t>
      </w:r>
      <w:r w:rsidRPr="00FC0E55">
        <w:rPr>
          <w:rtl/>
        </w:rPr>
        <w:t>בראשם.</w:t>
      </w:r>
      <w:r w:rsidR="00957838">
        <w:rPr>
          <w:rtl/>
        </w:rPr>
        <w:t xml:space="preserve"> </w:t>
      </w:r>
      <w:r w:rsidRPr="00FC0E55">
        <w:rPr>
          <w:rtl/>
        </w:rPr>
        <w:t>יתר על כן, התוכנית מחייבת אחריות לכל התלמידים שהתחילו</w:t>
      </w:r>
      <w:r w:rsidR="00957838">
        <w:rPr>
          <w:rtl/>
        </w:rPr>
        <w:t xml:space="preserve"> </w:t>
      </w:r>
      <w:r w:rsidRPr="00FC0E55">
        <w:rPr>
          <w:rtl/>
        </w:rPr>
        <w:t>בכיתות</w:t>
      </w:r>
      <w:r w:rsidR="00957838">
        <w:rPr>
          <w:rtl/>
        </w:rPr>
        <w:t xml:space="preserve"> </w:t>
      </w:r>
      <w:r w:rsidRPr="00FC0E55">
        <w:rPr>
          <w:rtl/>
        </w:rPr>
        <w:t>ז'</w:t>
      </w:r>
      <w:r w:rsidR="00957838">
        <w:rPr>
          <w:rtl/>
        </w:rPr>
        <w:t xml:space="preserve"> </w:t>
      </w:r>
      <w:r w:rsidRPr="00FC0E55">
        <w:rPr>
          <w:rtl/>
        </w:rPr>
        <w:t>עד</w:t>
      </w:r>
      <w:r w:rsidR="00957838">
        <w:rPr>
          <w:rtl/>
        </w:rPr>
        <w:t xml:space="preserve"> </w:t>
      </w:r>
      <w:r w:rsidRPr="00FC0E55">
        <w:rPr>
          <w:rtl/>
        </w:rPr>
        <w:t>י"ב.</w:t>
      </w:r>
      <w:r w:rsidR="00957838">
        <w:rPr>
          <w:rtl/>
        </w:rPr>
        <w:t xml:space="preserve"> </w:t>
      </w:r>
      <w:r w:rsidRPr="00FC0E55">
        <w:rPr>
          <w:rtl/>
        </w:rPr>
        <w:t>מה קורה היום? בכך נמנע את ההתנערות של בתי</w:t>
      </w:r>
      <w:r w:rsidR="00957838">
        <w:rPr>
          <w:rtl/>
        </w:rPr>
        <w:t>-</w:t>
      </w:r>
      <w:r w:rsidRPr="00FC0E55">
        <w:rPr>
          <w:rtl/>
        </w:rPr>
        <w:t>הספר מתלמידים</w:t>
      </w:r>
      <w:r w:rsidR="00957838">
        <w:rPr>
          <w:rtl/>
        </w:rPr>
        <w:t xml:space="preserve"> </w:t>
      </w:r>
      <w:r w:rsidRPr="00FC0E55">
        <w:rPr>
          <w:rtl/>
        </w:rPr>
        <w:t xml:space="preserve">רבים בסוף כיתה ט', אלה שעולים לכיתה י' </w:t>
      </w:r>
      <w:r w:rsidR="00957838">
        <w:rPr>
          <w:rtl/>
        </w:rPr>
        <w:t>–</w:t>
      </w:r>
      <w:r w:rsidRPr="00FC0E55">
        <w:rPr>
          <w:rtl/>
        </w:rPr>
        <w:t xml:space="preserve"> מה שנקרא "אבל לא בבית</w:t>
      </w:r>
      <w:r w:rsidR="00957838">
        <w:rPr>
          <w:rtl/>
        </w:rPr>
        <w:t>-</w:t>
      </w:r>
      <w:r w:rsidRPr="00FC0E55">
        <w:rPr>
          <w:rtl/>
        </w:rPr>
        <w:t>ספרנו".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מחוסר</w:t>
      </w:r>
      <w:r w:rsidR="00957838">
        <w:rPr>
          <w:rtl/>
        </w:rPr>
        <w:t xml:space="preserve"> </w:t>
      </w:r>
      <w:r w:rsidRPr="00FC0E55">
        <w:rPr>
          <w:rtl/>
        </w:rPr>
        <w:t>זמן</w:t>
      </w:r>
      <w:r w:rsidR="00957838">
        <w:rPr>
          <w:rtl/>
        </w:rPr>
        <w:t xml:space="preserve"> </w:t>
      </w:r>
      <w:r w:rsidRPr="00FC0E55">
        <w:rPr>
          <w:rtl/>
        </w:rPr>
        <w:t>אינני עוסק כאן בשאר מרכיבי התוכנית על חיובם הרב. במשפט אחד רק</w:t>
      </w:r>
      <w:r w:rsidR="00957838">
        <w:rPr>
          <w:rtl/>
        </w:rPr>
        <w:t xml:space="preserve"> </w:t>
      </w:r>
      <w:r w:rsidRPr="00FC0E55">
        <w:rPr>
          <w:rtl/>
        </w:rPr>
        <w:t>אומר, שהתחלת המערכת הלימודית בגיל ארבע דווקא ברכה רבה בה, באשר התרומה של מערכת</w:t>
      </w:r>
      <w:r w:rsidR="00957838">
        <w:rPr>
          <w:rtl/>
        </w:rPr>
        <w:t xml:space="preserve"> </w:t>
      </w:r>
      <w:r w:rsidRPr="00FC0E55">
        <w:rPr>
          <w:rtl/>
        </w:rPr>
        <w:t>הלימוד</w:t>
      </w:r>
      <w:r w:rsidR="00957838">
        <w:rPr>
          <w:rtl/>
        </w:rPr>
        <w:t xml:space="preserve"> </w:t>
      </w:r>
      <w:r w:rsidRPr="00FC0E55">
        <w:rPr>
          <w:rtl/>
        </w:rPr>
        <w:t>להתפתחות</w:t>
      </w:r>
      <w:r w:rsidR="00957838">
        <w:rPr>
          <w:rtl/>
        </w:rPr>
        <w:t xml:space="preserve"> </w:t>
      </w:r>
      <w:r w:rsidRPr="00FC0E55">
        <w:rPr>
          <w:rtl/>
        </w:rPr>
        <w:t>הילד</w:t>
      </w:r>
      <w:r w:rsidR="00957838">
        <w:rPr>
          <w:rtl/>
        </w:rPr>
        <w:t xml:space="preserve"> </w:t>
      </w:r>
      <w:r w:rsidRPr="00FC0E55">
        <w:rPr>
          <w:rtl/>
        </w:rPr>
        <w:t>גבוהה</w:t>
      </w:r>
      <w:r w:rsidR="00957838">
        <w:rPr>
          <w:rtl/>
        </w:rPr>
        <w:t xml:space="preserve"> </w:t>
      </w:r>
      <w:r w:rsidRPr="00FC0E55">
        <w:rPr>
          <w:rtl/>
        </w:rPr>
        <w:t>יותר ככל שהיא נעשית בגיל מוקדם יותר. ובכך תתרום</w:t>
      </w:r>
      <w:r w:rsidR="00957838">
        <w:rPr>
          <w:rtl/>
        </w:rPr>
        <w:t xml:space="preserve"> </w:t>
      </w:r>
      <w:r w:rsidRPr="00FC0E55">
        <w:rPr>
          <w:rtl/>
        </w:rPr>
        <w:t>התוכנית</w:t>
      </w:r>
      <w:r w:rsidR="00957838">
        <w:rPr>
          <w:rtl/>
        </w:rPr>
        <w:t xml:space="preserve"> </w:t>
      </w:r>
      <w:r w:rsidRPr="00FC0E55">
        <w:rPr>
          <w:rtl/>
        </w:rPr>
        <w:t>דווקא</w:t>
      </w:r>
      <w:r w:rsidR="00957838">
        <w:rPr>
          <w:rtl/>
        </w:rPr>
        <w:t xml:space="preserve"> </w:t>
      </w:r>
      <w:r w:rsidRPr="00FC0E55">
        <w:rPr>
          <w:rtl/>
        </w:rPr>
        <w:t>לתלמידים</w:t>
      </w:r>
      <w:r w:rsidR="00957838">
        <w:rPr>
          <w:rtl/>
        </w:rPr>
        <w:t xml:space="preserve"> </w:t>
      </w:r>
      <w:r w:rsidRPr="00FC0E55">
        <w:rPr>
          <w:rtl/>
        </w:rPr>
        <w:t>המוגדרים</w:t>
      </w:r>
      <w:r w:rsidR="00957838">
        <w:rPr>
          <w:rtl/>
        </w:rPr>
        <w:t xml:space="preserve"> </w:t>
      </w:r>
      <w:r w:rsidRPr="00FC0E55">
        <w:rPr>
          <w:rtl/>
        </w:rPr>
        <w:t>כטעוני</w:t>
      </w:r>
      <w:r w:rsidR="00957838">
        <w:rPr>
          <w:rtl/>
        </w:rPr>
        <w:t xml:space="preserve"> </w:t>
      </w:r>
      <w:r w:rsidRPr="00FC0E55">
        <w:rPr>
          <w:rtl/>
        </w:rPr>
        <w:t>טיפוח,</w:t>
      </w:r>
      <w:r w:rsidR="00957838">
        <w:rPr>
          <w:rtl/>
        </w:rPr>
        <w:t xml:space="preserve"> </w:t>
      </w:r>
      <w:r w:rsidRPr="00FC0E55">
        <w:rPr>
          <w:rtl/>
        </w:rPr>
        <w:t>כמובן על</w:t>
      </w:r>
      <w:r w:rsidR="00957838">
        <w:rPr>
          <w:rtl/>
        </w:rPr>
        <w:t>-</w:t>
      </w:r>
      <w:r w:rsidRPr="00FC0E55">
        <w:rPr>
          <w:rtl/>
        </w:rPr>
        <w:t>פי ההגדרה המקובלת</w:t>
      </w:r>
      <w:r w:rsidR="00957838">
        <w:rPr>
          <w:rtl/>
        </w:rPr>
        <w:t xml:space="preserve"> </w:t>
      </w:r>
      <w:r w:rsidRPr="00FC0E55">
        <w:rPr>
          <w:rtl/>
        </w:rPr>
        <w:t>במערכת החינוך.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אדוני</w:t>
      </w:r>
      <w:r w:rsidR="00957838">
        <w:rPr>
          <w:rtl/>
        </w:rPr>
        <w:t xml:space="preserve"> </w:t>
      </w:r>
      <w:r w:rsidRPr="00FC0E55">
        <w:rPr>
          <w:rtl/>
        </w:rPr>
        <w:t>היושב</w:t>
      </w:r>
      <w:r w:rsidR="00957838">
        <w:rPr>
          <w:rtl/>
        </w:rPr>
        <w:t>-</w:t>
      </w:r>
      <w:r w:rsidRPr="00FC0E55">
        <w:rPr>
          <w:rtl/>
        </w:rPr>
        <w:t>ראש, חברי הכנסת, איננו עוסקים בתוכנית שהולכת להיות מיושמת על</w:t>
      </w:r>
      <w:r w:rsidR="00957838">
        <w:rPr>
          <w:rtl/>
        </w:rPr>
        <w:t xml:space="preserve"> </w:t>
      </w:r>
      <w:r w:rsidRPr="00FC0E55">
        <w:rPr>
          <w:rtl/>
        </w:rPr>
        <w:t>כלל</w:t>
      </w:r>
      <w:r w:rsidR="00957838">
        <w:rPr>
          <w:rtl/>
        </w:rPr>
        <w:t xml:space="preserve"> </w:t>
      </w:r>
      <w:r w:rsidRPr="00FC0E55">
        <w:rPr>
          <w:rtl/>
        </w:rPr>
        <w:t>מערכת</w:t>
      </w:r>
      <w:r w:rsidR="00957838">
        <w:rPr>
          <w:rtl/>
        </w:rPr>
        <w:t xml:space="preserve"> </w:t>
      </w:r>
      <w:r w:rsidRPr="00FC0E55">
        <w:rPr>
          <w:rtl/>
        </w:rPr>
        <w:t>החינוך</w:t>
      </w:r>
      <w:r w:rsidR="00957838">
        <w:rPr>
          <w:rtl/>
        </w:rPr>
        <w:t xml:space="preserve"> </w:t>
      </w:r>
      <w:r w:rsidRPr="00FC0E55">
        <w:rPr>
          <w:rtl/>
        </w:rPr>
        <w:t>בישראל. בסך הכול מדובר על תל</w:t>
      </w:r>
      <w:r w:rsidR="00957838">
        <w:rPr>
          <w:rtl/>
        </w:rPr>
        <w:t>-</w:t>
      </w:r>
      <w:r w:rsidRPr="00FC0E55">
        <w:rPr>
          <w:rtl/>
        </w:rPr>
        <w:t>אביב, עיר גדולה, אבל עיר אחת.</w:t>
      </w:r>
      <w:r w:rsidR="00957838">
        <w:rPr>
          <w:rtl/>
        </w:rPr>
        <w:t xml:space="preserve"> </w:t>
      </w:r>
      <w:r w:rsidRPr="00FC0E55">
        <w:rPr>
          <w:rtl/>
        </w:rPr>
        <w:t>יש</w:t>
      </w:r>
      <w:r w:rsidR="00957838">
        <w:rPr>
          <w:rtl/>
        </w:rPr>
        <w:t xml:space="preserve"> </w:t>
      </w:r>
      <w:r w:rsidRPr="00FC0E55">
        <w:rPr>
          <w:rtl/>
        </w:rPr>
        <w:t>בתוכנית</w:t>
      </w:r>
      <w:r w:rsidR="00957838">
        <w:rPr>
          <w:rtl/>
        </w:rPr>
        <w:t xml:space="preserve"> </w:t>
      </w:r>
      <w:r w:rsidRPr="00FC0E55">
        <w:rPr>
          <w:rtl/>
        </w:rPr>
        <w:t>כל</w:t>
      </w:r>
      <w:r w:rsidR="00957838">
        <w:rPr>
          <w:rtl/>
        </w:rPr>
        <w:t xml:space="preserve"> </w:t>
      </w:r>
      <w:r w:rsidRPr="00FC0E55">
        <w:rPr>
          <w:rtl/>
        </w:rPr>
        <w:t>כך הרבה חיוב, שהיא שווה את עידוד הכנסת ליישומה. מתל</w:t>
      </w:r>
      <w:r w:rsidR="00957838">
        <w:rPr>
          <w:rtl/>
        </w:rPr>
        <w:t>-</w:t>
      </w:r>
      <w:r w:rsidRPr="00FC0E55">
        <w:rPr>
          <w:rtl/>
        </w:rPr>
        <w:t>אביב נלמד</w:t>
      </w:r>
      <w:r w:rsidR="00957838">
        <w:rPr>
          <w:rtl/>
        </w:rPr>
        <w:t xml:space="preserve"> </w:t>
      </w:r>
      <w:r w:rsidRPr="00FC0E55">
        <w:rPr>
          <w:rtl/>
        </w:rPr>
        <w:t>ונסיק,</w:t>
      </w:r>
      <w:r w:rsidR="00957838">
        <w:rPr>
          <w:rtl/>
        </w:rPr>
        <w:t xml:space="preserve"> </w:t>
      </w:r>
      <w:r w:rsidRPr="00FC0E55">
        <w:rPr>
          <w:rtl/>
        </w:rPr>
        <w:t>האם</w:t>
      </w:r>
      <w:r w:rsidR="00957838">
        <w:rPr>
          <w:rtl/>
        </w:rPr>
        <w:t xml:space="preserve"> </w:t>
      </w:r>
      <w:r w:rsidRPr="00FC0E55">
        <w:rPr>
          <w:rtl/>
        </w:rPr>
        <w:t>התוכנית</w:t>
      </w:r>
      <w:r w:rsidR="00957838">
        <w:rPr>
          <w:rtl/>
        </w:rPr>
        <w:t xml:space="preserve"> </w:t>
      </w:r>
      <w:r w:rsidRPr="00FC0E55">
        <w:rPr>
          <w:rtl/>
        </w:rPr>
        <w:t>ראויה להרחבה וליישום בשאר חלקי הארץ, או שהיא לא מממשת את</w:t>
      </w:r>
      <w:r w:rsidR="00957838">
        <w:rPr>
          <w:rtl/>
        </w:rPr>
        <w:t xml:space="preserve"> </w:t>
      </w:r>
      <w:r w:rsidRPr="00FC0E55">
        <w:rPr>
          <w:rtl/>
        </w:rPr>
        <w:t>התקוות שתולים בה.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ראויה</w:t>
      </w:r>
      <w:r w:rsidR="00957838">
        <w:rPr>
          <w:rtl/>
        </w:rPr>
        <w:t xml:space="preserve"> </w:t>
      </w:r>
      <w:r w:rsidRPr="00FC0E55">
        <w:rPr>
          <w:rtl/>
        </w:rPr>
        <w:t>תל</w:t>
      </w:r>
      <w:r w:rsidR="00957838">
        <w:rPr>
          <w:rtl/>
        </w:rPr>
        <w:t>-</w:t>
      </w:r>
      <w:r w:rsidRPr="00FC0E55">
        <w:rPr>
          <w:rtl/>
        </w:rPr>
        <w:t>אביב</w:t>
      </w:r>
      <w:r w:rsidR="00957838">
        <w:rPr>
          <w:rtl/>
        </w:rPr>
        <w:t xml:space="preserve"> </w:t>
      </w:r>
      <w:r w:rsidRPr="00FC0E55">
        <w:rPr>
          <w:rtl/>
        </w:rPr>
        <w:t>על פרנסיה, על ראש העיר וראשי מערכת החינוך שלה, ד"ר שושני,</w:t>
      </w:r>
      <w:r w:rsidR="00957838">
        <w:rPr>
          <w:rtl/>
        </w:rPr>
        <w:t xml:space="preserve"> </w:t>
      </w:r>
      <w:r w:rsidRPr="00FC0E55">
        <w:rPr>
          <w:rtl/>
        </w:rPr>
        <w:t>שמואל</w:t>
      </w:r>
      <w:r w:rsidR="00957838">
        <w:rPr>
          <w:rtl/>
        </w:rPr>
        <w:t xml:space="preserve"> </w:t>
      </w:r>
      <w:r w:rsidRPr="00FC0E55">
        <w:rPr>
          <w:rtl/>
        </w:rPr>
        <w:t>דורפמן</w:t>
      </w:r>
      <w:r w:rsidR="00957838">
        <w:rPr>
          <w:rtl/>
        </w:rPr>
        <w:t xml:space="preserve"> </w:t>
      </w:r>
      <w:r w:rsidRPr="00FC0E55">
        <w:rPr>
          <w:rtl/>
        </w:rPr>
        <w:t>ויצחק</w:t>
      </w:r>
      <w:r w:rsidR="00957838">
        <w:rPr>
          <w:rtl/>
        </w:rPr>
        <w:t xml:space="preserve"> </w:t>
      </w:r>
      <w:r w:rsidRPr="00FC0E55">
        <w:rPr>
          <w:rtl/>
        </w:rPr>
        <w:t>כהן,</w:t>
      </w:r>
      <w:r w:rsidR="00957838">
        <w:rPr>
          <w:rtl/>
        </w:rPr>
        <w:t xml:space="preserve"> </w:t>
      </w:r>
      <w:r w:rsidRPr="00FC0E55">
        <w:rPr>
          <w:rtl/>
        </w:rPr>
        <w:t>למלוא</w:t>
      </w:r>
      <w:r w:rsidR="00957838">
        <w:rPr>
          <w:rtl/>
        </w:rPr>
        <w:t xml:space="preserve"> </w:t>
      </w:r>
      <w:r w:rsidRPr="00FC0E55">
        <w:rPr>
          <w:rtl/>
        </w:rPr>
        <w:t>ברכת</w:t>
      </w:r>
      <w:r w:rsidR="00957838">
        <w:rPr>
          <w:rtl/>
        </w:rPr>
        <w:t xml:space="preserve"> </w:t>
      </w:r>
      <w:r w:rsidRPr="00FC0E55">
        <w:rPr>
          <w:rtl/>
        </w:rPr>
        <w:t>הכנסת,</w:t>
      </w:r>
      <w:r w:rsidR="00957838">
        <w:rPr>
          <w:rtl/>
        </w:rPr>
        <w:t xml:space="preserve"> </w:t>
      </w:r>
      <w:r w:rsidRPr="00FC0E55">
        <w:rPr>
          <w:rtl/>
        </w:rPr>
        <w:t>עם</w:t>
      </w:r>
      <w:r w:rsidR="00957838">
        <w:rPr>
          <w:rtl/>
        </w:rPr>
        <w:t xml:space="preserve"> </w:t>
      </w:r>
      <w:r w:rsidRPr="00FC0E55">
        <w:rPr>
          <w:rtl/>
        </w:rPr>
        <w:t>תקווה ותפילה שאכן יצליחו,</w:t>
      </w:r>
      <w:r w:rsidR="00957838">
        <w:rPr>
          <w:rtl/>
        </w:rPr>
        <w:t xml:space="preserve"> </w:t>
      </w:r>
      <w:r w:rsidRPr="00FC0E55">
        <w:rPr>
          <w:rtl/>
        </w:rPr>
        <w:t>ומהצלחתם נלמד כולנו.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ולסיום,</w:t>
      </w:r>
      <w:r w:rsidR="00957838">
        <w:rPr>
          <w:rtl/>
        </w:rPr>
        <w:t xml:space="preserve"> </w:t>
      </w:r>
      <w:r w:rsidRPr="00FC0E55">
        <w:rPr>
          <w:rtl/>
        </w:rPr>
        <w:t>אני</w:t>
      </w:r>
      <w:r w:rsidR="00957838">
        <w:rPr>
          <w:rtl/>
        </w:rPr>
        <w:t xml:space="preserve"> </w:t>
      </w:r>
      <w:r w:rsidRPr="00FC0E55">
        <w:rPr>
          <w:rtl/>
        </w:rPr>
        <w:t>רוצה</w:t>
      </w:r>
      <w:r w:rsidR="00957838">
        <w:rPr>
          <w:rtl/>
        </w:rPr>
        <w:t xml:space="preserve"> </w:t>
      </w:r>
      <w:r w:rsidRPr="00FC0E55">
        <w:rPr>
          <w:rtl/>
        </w:rPr>
        <w:t>להעיר שתיים</w:t>
      </w:r>
      <w:r w:rsidR="00957838">
        <w:rPr>
          <w:rtl/>
        </w:rPr>
        <w:t>-</w:t>
      </w:r>
      <w:r w:rsidRPr="00FC0E55">
        <w:rPr>
          <w:rtl/>
        </w:rPr>
        <w:t>שלוש הערות על סקירת השרה על פעולות משרדה,</w:t>
      </w:r>
      <w:r w:rsidR="00957838">
        <w:rPr>
          <w:rtl/>
        </w:rPr>
        <w:t xml:space="preserve"> </w:t>
      </w:r>
      <w:r w:rsidRPr="00FC0E55">
        <w:rPr>
          <w:rtl/>
        </w:rPr>
        <w:t>ואני</w:t>
      </w:r>
      <w:r w:rsidR="00957838">
        <w:rPr>
          <w:rtl/>
        </w:rPr>
        <w:t xml:space="preserve"> </w:t>
      </w:r>
      <w:r w:rsidRPr="00FC0E55">
        <w:rPr>
          <w:rtl/>
        </w:rPr>
        <w:t>שמח</w:t>
      </w:r>
      <w:r w:rsidR="00957838">
        <w:rPr>
          <w:rtl/>
        </w:rPr>
        <w:t xml:space="preserve"> </w:t>
      </w:r>
      <w:r w:rsidRPr="00FC0E55">
        <w:rPr>
          <w:rtl/>
        </w:rPr>
        <w:t>ששרת</w:t>
      </w:r>
      <w:r w:rsidR="00957838">
        <w:rPr>
          <w:rtl/>
        </w:rPr>
        <w:t xml:space="preserve"> </w:t>
      </w:r>
      <w:r w:rsidRPr="00FC0E55">
        <w:rPr>
          <w:rtl/>
        </w:rPr>
        <w:t>החינוך</w:t>
      </w:r>
      <w:r w:rsidR="00957838">
        <w:rPr>
          <w:rtl/>
        </w:rPr>
        <w:t xml:space="preserve"> </w:t>
      </w:r>
      <w:r w:rsidRPr="00FC0E55">
        <w:rPr>
          <w:rtl/>
        </w:rPr>
        <w:t>חזרה למליאה. קודם כול, וכבר נאמר כאן בשאלות ובתשובות,</w:t>
      </w:r>
      <w:r w:rsidR="00957838">
        <w:rPr>
          <w:rtl/>
        </w:rPr>
        <w:t xml:space="preserve"> </w:t>
      </w:r>
      <w:r w:rsidRPr="00FC0E55">
        <w:rPr>
          <w:rtl/>
        </w:rPr>
        <w:t>הבעיה</w:t>
      </w:r>
      <w:r w:rsidR="00957838">
        <w:rPr>
          <w:rtl/>
        </w:rPr>
        <w:t xml:space="preserve"> </w:t>
      </w:r>
      <w:r w:rsidRPr="00FC0E55">
        <w:rPr>
          <w:rtl/>
        </w:rPr>
        <w:t>היא</w:t>
      </w:r>
      <w:r w:rsidR="00957838">
        <w:rPr>
          <w:rtl/>
        </w:rPr>
        <w:t xml:space="preserve"> </w:t>
      </w:r>
      <w:r w:rsidRPr="00FC0E55">
        <w:rPr>
          <w:rtl/>
        </w:rPr>
        <w:t>שאת</w:t>
      </w:r>
      <w:r w:rsidR="00957838">
        <w:rPr>
          <w:rtl/>
        </w:rPr>
        <w:t xml:space="preserve"> </w:t>
      </w:r>
      <w:r w:rsidRPr="00FC0E55">
        <w:rPr>
          <w:rtl/>
        </w:rPr>
        <w:t>כותבת "יודע את זהותו". הוויכוח הוא על העניין של הזהות. זה שאת</w:t>
      </w:r>
      <w:r w:rsidR="00957838">
        <w:rPr>
          <w:rtl/>
        </w:rPr>
        <w:t xml:space="preserve"> </w:t>
      </w:r>
      <w:r w:rsidRPr="00FC0E55">
        <w:rPr>
          <w:rtl/>
        </w:rPr>
        <w:t>אומרת</w:t>
      </w:r>
      <w:r w:rsidR="00957838">
        <w:rPr>
          <w:rtl/>
        </w:rPr>
        <w:t xml:space="preserve"> </w:t>
      </w:r>
      <w:r w:rsidRPr="00FC0E55">
        <w:rPr>
          <w:rtl/>
        </w:rPr>
        <w:t>כל</w:t>
      </w:r>
      <w:r w:rsidR="00957838">
        <w:rPr>
          <w:rtl/>
        </w:rPr>
        <w:t xml:space="preserve"> </w:t>
      </w:r>
      <w:r w:rsidRPr="00FC0E55">
        <w:rPr>
          <w:rtl/>
        </w:rPr>
        <w:t>הזמן:</w:t>
      </w:r>
      <w:r w:rsidR="00957838">
        <w:rPr>
          <w:rtl/>
        </w:rPr>
        <w:t xml:space="preserve"> </w:t>
      </w:r>
      <w:r w:rsidRPr="00FC0E55">
        <w:rPr>
          <w:rtl/>
        </w:rPr>
        <w:t xml:space="preserve">ישראל, ישראל, ישראל </w:t>
      </w:r>
      <w:r w:rsidR="00957838">
        <w:rPr>
          <w:rtl/>
        </w:rPr>
        <w:t>–</w:t>
      </w:r>
      <w:r w:rsidRPr="00FC0E55">
        <w:rPr>
          <w:rtl/>
        </w:rPr>
        <w:t xml:space="preserve"> אני מסכימה; יהודי, יהודי, יהודי </w:t>
      </w:r>
      <w:r w:rsidR="00957838">
        <w:rPr>
          <w:rtl/>
        </w:rPr>
        <w:t>–</w:t>
      </w:r>
      <w:r w:rsidRPr="00FC0E55">
        <w:rPr>
          <w:rtl/>
        </w:rPr>
        <w:t xml:space="preserve"> ככה.</w:t>
      </w:r>
      <w:r w:rsidR="00957838">
        <w:rPr>
          <w:rtl/>
        </w:rPr>
        <w:t xml:space="preserve"> </w:t>
      </w:r>
      <w:r w:rsidRPr="00FC0E55">
        <w:rPr>
          <w:rtl/>
        </w:rPr>
        <w:t>על זה הוויכוח. הא ראיה, כפי הדברים שהעירו כאן חברי כנסת על החוברת הזאת.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בכל</w:t>
      </w:r>
      <w:r w:rsidR="00957838">
        <w:rPr>
          <w:rtl/>
        </w:rPr>
        <w:t xml:space="preserve"> </w:t>
      </w:r>
      <w:r w:rsidRPr="00FC0E55">
        <w:rPr>
          <w:rtl/>
        </w:rPr>
        <w:t>החוברת</w:t>
      </w:r>
      <w:r w:rsidR="00957838">
        <w:rPr>
          <w:rtl/>
        </w:rPr>
        <w:t xml:space="preserve"> </w:t>
      </w:r>
      <w:r w:rsidRPr="00FC0E55">
        <w:rPr>
          <w:rtl/>
        </w:rPr>
        <w:t>הזאת,</w:t>
      </w:r>
      <w:r w:rsidR="00957838">
        <w:rPr>
          <w:rtl/>
        </w:rPr>
        <w:t xml:space="preserve"> </w:t>
      </w:r>
      <w:r w:rsidRPr="00FC0E55">
        <w:rPr>
          <w:rtl/>
        </w:rPr>
        <w:t>שיש</w:t>
      </w:r>
      <w:r w:rsidR="00957838">
        <w:rPr>
          <w:rtl/>
        </w:rPr>
        <w:t xml:space="preserve"> </w:t>
      </w:r>
      <w:r w:rsidRPr="00FC0E55">
        <w:rPr>
          <w:rtl/>
        </w:rPr>
        <w:t>בה המון נושאים ותת</w:t>
      </w:r>
      <w:r w:rsidR="00957838">
        <w:rPr>
          <w:rtl/>
        </w:rPr>
        <w:t>-</w:t>
      </w:r>
      <w:r w:rsidRPr="00FC0E55">
        <w:rPr>
          <w:rtl/>
        </w:rPr>
        <w:t>נושאים ופסיקים של נושאים, לא</w:t>
      </w:r>
      <w:r w:rsidR="00957838">
        <w:rPr>
          <w:rtl/>
        </w:rPr>
        <w:t xml:space="preserve"> </w:t>
      </w:r>
      <w:r w:rsidRPr="00FC0E55">
        <w:rPr>
          <w:rtl/>
        </w:rPr>
        <w:t>מופיעה</w:t>
      </w:r>
      <w:r w:rsidR="00957838">
        <w:rPr>
          <w:rtl/>
        </w:rPr>
        <w:t xml:space="preserve"> </w:t>
      </w:r>
      <w:r w:rsidRPr="00FC0E55">
        <w:rPr>
          <w:rtl/>
        </w:rPr>
        <w:t>המלה</w:t>
      </w:r>
      <w:r w:rsidR="00957838">
        <w:rPr>
          <w:rtl/>
        </w:rPr>
        <w:t xml:space="preserve"> </w:t>
      </w:r>
      <w:r w:rsidRPr="00FC0E55">
        <w:rPr>
          <w:rtl/>
        </w:rPr>
        <w:t>"יהדות"</w:t>
      </w:r>
      <w:r w:rsidR="00957838">
        <w:rPr>
          <w:rtl/>
        </w:rPr>
        <w:t xml:space="preserve"> </w:t>
      </w:r>
      <w:r w:rsidRPr="00FC0E55">
        <w:rPr>
          <w:rtl/>
        </w:rPr>
        <w:t>אפילו</w:t>
      </w:r>
      <w:r w:rsidR="00957838">
        <w:rPr>
          <w:rtl/>
        </w:rPr>
        <w:t xml:space="preserve"> </w:t>
      </w:r>
      <w:r w:rsidRPr="00FC0E55">
        <w:rPr>
          <w:rtl/>
        </w:rPr>
        <w:t>פעם אחת, לא מופיע "העם היהודי" אפילו פעם אחת, לא</w:t>
      </w:r>
      <w:r w:rsidR="00957838">
        <w:rPr>
          <w:rtl/>
        </w:rPr>
        <w:t xml:space="preserve"> </w:t>
      </w:r>
      <w:r w:rsidRPr="00FC0E55">
        <w:rPr>
          <w:rtl/>
        </w:rPr>
        <w:t>מופיעה המלה "תנ"ך" אפילו פעם אחת, כשאת מדברת על המון דברים שלומדים.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שרת החינוך והתרבות ש' אלוני: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זה ברור.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שאול יהלום (מפד"ל):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מדע ברור גם כן.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לא מופיעים "יהדות", "יהודי", "תולדות העם היהודי" ו"תנ"ך". זו הערה ראשונה.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שרת החינוך והתרבות ש' אלוני: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את</w:t>
      </w:r>
      <w:r w:rsidR="00957838">
        <w:rPr>
          <w:rtl/>
        </w:rPr>
        <w:t xml:space="preserve"> </w:t>
      </w:r>
      <w:r w:rsidRPr="00FC0E55">
        <w:rPr>
          <w:rtl/>
        </w:rPr>
        <w:t>מחשבת</w:t>
      </w:r>
      <w:r w:rsidR="00957838">
        <w:rPr>
          <w:rtl/>
        </w:rPr>
        <w:t xml:space="preserve"> </w:t>
      </w:r>
      <w:r w:rsidRPr="00FC0E55">
        <w:rPr>
          <w:rtl/>
        </w:rPr>
        <w:t>ישראל</w:t>
      </w:r>
      <w:r w:rsidR="00957838">
        <w:rPr>
          <w:rtl/>
        </w:rPr>
        <w:t xml:space="preserve"> </w:t>
      </w:r>
      <w:r w:rsidRPr="00FC0E55">
        <w:rPr>
          <w:rtl/>
        </w:rPr>
        <w:t>הדגשתי,</w:t>
      </w:r>
      <w:r w:rsidR="00957838">
        <w:rPr>
          <w:rtl/>
        </w:rPr>
        <w:t xml:space="preserve"> </w:t>
      </w:r>
      <w:r w:rsidRPr="00FC0E55">
        <w:rPr>
          <w:rtl/>
        </w:rPr>
        <w:t>והדבר</w:t>
      </w:r>
      <w:r w:rsidR="00957838">
        <w:rPr>
          <w:rtl/>
        </w:rPr>
        <w:t xml:space="preserve"> </w:t>
      </w:r>
      <w:r w:rsidRPr="00FC0E55">
        <w:rPr>
          <w:rtl/>
        </w:rPr>
        <w:t>שהכי</w:t>
      </w:r>
      <w:r w:rsidR="00957838">
        <w:rPr>
          <w:rtl/>
        </w:rPr>
        <w:t xml:space="preserve"> </w:t>
      </w:r>
      <w:r w:rsidRPr="00FC0E55">
        <w:rPr>
          <w:rtl/>
        </w:rPr>
        <w:t>חורה</w:t>
      </w:r>
      <w:r w:rsidR="00957838">
        <w:rPr>
          <w:rtl/>
        </w:rPr>
        <w:t xml:space="preserve"> </w:t>
      </w:r>
      <w:r w:rsidRPr="00FC0E55">
        <w:rPr>
          <w:rtl/>
        </w:rPr>
        <w:t>לי,</w:t>
      </w:r>
      <w:r w:rsidR="00957838">
        <w:rPr>
          <w:rtl/>
        </w:rPr>
        <w:t xml:space="preserve"> </w:t>
      </w:r>
      <w:r w:rsidRPr="00FC0E55">
        <w:rPr>
          <w:rtl/>
        </w:rPr>
        <w:t>שהאוניברסיטאות התרוקנו</w:t>
      </w:r>
      <w:r w:rsidR="00957838">
        <w:rPr>
          <w:rtl/>
        </w:rPr>
        <w:t xml:space="preserve"> </w:t>
      </w:r>
      <w:r w:rsidRPr="00FC0E55">
        <w:rPr>
          <w:rtl/>
        </w:rPr>
        <w:t>במקצועות</w:t>
      </w:r>
      <w:r w:rsidR="00957838">
        <w:rPr>
          <w:rtl/>
        </w:rPr>
        <w:t xml:space="preserve"> </w:t>
      </w:r>
      <w:r w:rsidRPr="00FC0E55">
        <w:rPr>
          <w:rtl/>
        </w:rPr>
        <w:t>האלה.</w:t>
      </w:r>
      <w:r w:rsidR="00957838">
        <w:rPr>
          <w:rtl/>
        </w:rPr>
        <w:t xml:space="preserve"> </w:t>
      </w:r>
      <w:r w:rsidRPr="00FC0E55">
        <w:rPr>
          <w:rtl/>
        </w:rPr>
        <w:t>אנחנו הולכים עכשיו לעשות מבצע גדול, להחזיר את החוג לתנ"ך, את</w:t>
      </w:r>
      <w:r w:rsidR="00957838">
        <w:rPr>
          <w:rtl/>
        </w:rPr>
        <w:t xml:space="preserve"> </w:t>
      </w:r>
      <w:r w:rsidRPr="00FC0E55">
        <w:rPr>
          <w:rtl/>
        </w:rPr>
        <w:t>החוג</w:t>
      </w:r>
      <w:r w:rsidR="00957838">
        <w:rPr>
          <w:rtl/>
        </w:rPr>
        <w:t xml:space="preserve"> </w:t>
      </w:r>
      <w:r w:rsidRPr="00FC0E55">
        <w:rPr>
          <w:rtl/>
        </w:rPr>
        <w:t>לתלמוד, את החוג למחשבת ישראל, למלא אותם בתלמידים עם הרבה מאוד סטיפנדיות,</w:t>
      </w:r>
      <w:r w:rsidR="00957838">
        <w:rPr>
          <w:rtl/>
        </w:rPr>
        <w:t xml:space="preserve"> </w:t>
      </w:r>
      <w:r w:rsidRPr="00FC0E55">
        <w:rPr>
          <w:rtl/>
        </w:rPr>
        <w:t>על מנת שיהיו מורים.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שאול יהלום (מפד"ל):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גברתי,</w:t>
      </w:r>
      <w:r w:rsidR="00957838">
        <w:rPr>
          <w:rtl/>
        </w:rPr>
        <w:t xml:space="preserve"> </w:t>
      </w:r>
      <w:r w:rsidRPr="00FC0E55">
        <w:rPr>
          <w:rtl/>
        </w:rPr>
        <w:t>אני רוצה לומר מלה אחת: אני שמח על כל הדברים האלה, אבל את צריכה גם</w:t>
      </w:r>
      <w:r w:rsidR="00957838">
        <w:rPr>
          <w:rtl/>
        </w:rPr>
        <w:t xml:space="preserve"> </w:t>
      </w:r>
      <w:r w:rsidRPr="00FC0E55">
        <w:rPr>
          <w:rtl/>
        </w:rPr>
        <w:t>להבין</w:t>
      </w:r>
      <w:r w:rsidR="00957838">
        <w:rPr>
          <w:rtl/>
        </w:rPr>
        <w:t xml:space="preserve"> </w:t>
      </w:r>
      <w:r w:rsidRPr="00FC0E55">
        <w:rPr>
          <w:rtl/>
        </w:rPr>
        <w:t>את</w:t>
      </w:r>
      <w:r w:rsidR="00957838">
        <w:rPr>
          <w:rtl/>
        </w:rPr>
        <w:t xml:space="preserve"> </w:t>
      </w:r>
      <w:r w:rsidRPr="00FC0E55">
        <w:rPr>
          <w:rtl/>
        </w:rPr>
        <w:t>הצד</w:t>
      </w:r>
      <w:r w:rsidR="00957838">
        <w:rPr>
          <w:rtl/>
        </w:rPr>
        <w:t xml:space="preserve"> </w:t>
      </w:r>
      <w:r w:rsidRPr="00FC0E55">
        <w:rPr>
          <w:rtl/>
        </w:rPr>
        <w:t>השומע.</w:t>
      </w:r>
      <w:r w:rsidR="00957838">
        <w:rPr>
          <w:rtl/>
        </w:rPr>
        <w:t xml:space="preserve"> </w:t>
      </w:r>
      <w:r w:rsidRPr="00FC0E55">
        <w:rPr>
          <w:rtl/>
        </w:rPr>
        <w:t>את,</w:t>
      </w:r>
      <w:r w:rsidR="00957838">
        <w:rPr>
          <w:rtl/>
        </w:rPr>
        <w:t xml:space="preserve"> </w:t>
      </w:r>
      <w:r w:rsidRPr="00FC0E55">
        <w:rPr>
          <w:rtl/>
        </w:rPr>
        <w:t>כשרת החינוך, עומדת בראש המשרד החשוב ביותר לתרבות</w:t>
      </w:r>
      <w:r w:rsidR="00957838">
        <w:rPr>
          <w:rtl/>
        </w:rPr>
        <w:t xml:space="preserve"> </w:t>
      </w:r>
      <w:r w:rsidRPr="00FC0E55">
        <w:rPr>
          <w:rtl/>
        </w:rPr>
        <w:t>ולחינוך</w:t>
      </w:r>
      <w:r w:rsidR="00957838">
        <w:rPr>
          <w:rtl/>
        </w:rPr>
        <w:t xml:space="preserve"> </w:t>
      </w:r>
      <w:r w:rsidRPr="00FC0E55">
        <w:rPr>
          <w:rtl/>
        </w:rPr>
        <w:t>ולערכיות,</w:t>
      </w:r>
      <w:r w:rsidR="00957838">
        <w:rPr>
          <w:rtl/>
        </w:rPr>
        <w:t xml:space="preserve"> </w:t>
      </w:r>
      <w:r w:rsidRPr="00FC0E55">
        <w:rPr>
          <w:rtl/>
        </w:rPr>
        <w:t>ומשדרת</w:t>
      </w:r>
      <w:r w:rsidR="00957838">
        <w:rPr>
          <w:rtl/>
        </w:rPr>
        <w:t xml:space="preserve"> </w:t>
      </w:r>
      <w:r w:rsidRPr="00FC0E55">
        <w:rPr>
          <w:rtl/>
        </w:rPr>
        <w:t>לאומה.</w:t>
      </w:r>
      <w:r w:rsidR="00957838">
        <w:rPr>
          <w:rtl/>
        </w:rPr>
        <w:t xml:space="preserve"> </w:t>
      </w:r>
      <w:r w:rsidRPr="00FC0E55">
        <w:rPr>
          <w:rtl/>
        </w:rPr>
        <w:t>הדברים שאת אומרת חשובים מאוד, ומלה קטנה על</w:t>
      </w:r>
      <w:r w:rsidR="00957838">
        <w:rPr>
          <w:rtl/>
        </w:rPr>
        <w:t xml:space="preserve"> </w:t>
      </w:r>
      <w:r w:rsidRPr="00FC0E55">
        <w:rPr>
          <w:rtl/>
        </w:rPr>
        <w:t>יהושע</w:t>
      </w:r>
      <w:r w:rsidR="00957838">
        <w:rPr>
          <w:rtl/>
        </w:rPr>
        <w:t xml:space="preserve"> – </w:t>
      </w:r>
      <w:r w:rsidRPr="00FC0E55">
        <w:rPr>
          <w:rtl/>
        </w:rPr>
        <w:t>את רואה איזו סערה היא מגלה. אילו רק כתבת את הדברים שאמרת עכשיו:</w:t>
      </w:r>
      <w:r w:rsidR="00957838">
        <w:rPr>
          <w:rtl/>
        </w:rPr>
        <w:t xml:space="preserve"> </w:t>
      </w:r>
      <w:r w:rsidRPr="00FC0E55">
        <w:rPr>
          <w:rtl/>
        </w:rPr>
        <w:t>אני</w:t>
      </w:r>
      <w:r w:rsidR="00957838">
        <w:rPr>
          <w:rtl/>
        </w:rPr>
        <w:t xml:space="preserve"> </w:t>
      </w:r>
      <w:r w:rsidRPr="00FC0E55">
        <w:rPr>
          <w:rtl/>
        </w:rPr>
        <w:t>רוצה</w:t>
      </w:r>
      <w:r w:rsidR="00957838">
        <w:rPr>
          <w:rtl/>
        </w:rPr>
        <w:t xml:space="preserve"> </w:t>
      </w:r>
      <w:r w:rsidRPr="00FC0E55">
        <w:rPr>
          <w:rtl/>
        </w:rPr>
        <w:t>ללמד</w:t>
      </w:r>
      <w:r w:rsidR="00957838">
        <w:rPr>
          <w:rtl/>
        </w:rPr>
        <w:t xml:space="preserve"> </w:t>
      </w:r>
      <w:r w:rsidRPr="00FC0E55">
        <w:rPr>
          <w:rtl/>
        </w:rPr>
        <w:t>יותר</w:t>
      </w:r>
      <w:r w:rsidR="00957838">
        <w:rPr>
          <w:rtl/>
        </w:rPr>
        <w:t xml:space="preserve"> </w:t>
      </w:r>
      <w:r w:rsidRPr="00FC0E55">
        <w:rPr>
          <w:rtl/>
        </w:rPr>
        <w:t xml:space="preserve">יהדות ויותר תנ"ך וכל הדברים האלה </w:t>
      </w:r>
      <w:r w:rsidR="00957838">
        <w:rPr>
          <w:rtl/>
        </w:rPr>
        <w:t>–</w:t>
      </w:r>
      <w:r w:rsidRPr="00FC0E55">
        <w:rPr>
          <w:rtl/>
        </w:rPr>
        <w:t xml:space="preserve"> אבל את לא כותבת את זה. את</w:t>
      </w:r>
      <w:r w:rsidR="00957838">
        <w:rPr>
          <w:rtl/>
        </w:rPr>
        <w:t xml:space="preserve"> </w:t>
      </w:r>
      <w:r w:rsidRPr="00FC0E55">
        <w:rPr>
          <w:rtl/>
        </w:rPr>
        <w:t>אומרת</w:t>
      </w:r>
      <w:r w:rsidR="00957838">
        <w:rPr>
          <w:rtl/>
        </w:rPr>
        <w:t xml:space="preserve"> </w:t>
      </w:r>
      <w:r w:rsidRPr="00FC0E55">
        <w:rPr>
          <w:rtl/>
        </w:rPr>
        <w:t>במקרה,</w:t>
      </w:r>
      <w:r w:rsidR="00957838">
        <w:rPr>
          <w:rtl/>
        </w:rPr>
        <w:t xml:space="preserve"> </w:t>
      </w:r>
      <w:r w:rsidRPr="00FC0E55">
        <w:rPr>
          <w:rtl/>
        </w:rPr>
        <w:t>בהערת</w:t>
      </w:r>
      <w:r w:rsidR="00957838">
        <w:rPr>
          <w:rtl/>
        </w:rPr>
        <w:t xml:space="preserve"> </w:t>
      </w:r>
      <w:r w:rsidRPr="00FC0E55">
        <w:rPr>
          <w:rtl/>
        </w:rPr>
        <w:t>ביניים</w:t>
      </w:r>
      <w:r w:rsidR="00957838">
        <w:rPr>
          <w:rtl/>
        </w:rPr>
        <w:t xml:space="preserve"> </w:t>
      </w:r>
      <w:r w:rsidRPr="00FC0E55">
        <w:rPr>
          <w:rtl/>
        </w:rPr>
        <w:t>לאיזה</w:t>
      </w:r>
      <w:r w:rsidR="00957838">
        <w:rPr>
          <w:rtl/>
        </w:rPr>
        <w:t xml:space="preserve"> </w:t>
      </w:r>
      <w:r w:rsidRPr="00FC0E55">
        <w:rPr>
          <w:rtl/>
        </w:rPr>
        <w:t>נאום של איזה חבר כנסת, אבל את לא אומרת את</w:t>
      </w:r>
      <w:r w:rsidR="00957838">
        <w:rPr>
          <w:rtl/>
        </w:rPr>
        <w:t xml:space="preserve"> </w:t>
      </w:r>
      <w:r w:rsidRPr="00FC0E55">
        <w:rPr>
          <w:rtl/>
        </w:rPr>
        <w:t xml:space="preserve">הדברים האלה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ד' שילנסקי: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 xml:space="preserve">מה זאת אומרת "של איזה חבר כנסת"? </w:t>
      </w:r>
      <w:r w:rsidR="00957838">
        <w:rPr>
          <w:rtl/>
        </w:rPr>
        <w:t>–</w:t>
      </w:r>
      <w:r w:rsidRPr="00FC0E55">
        <w:rPr>
          <w:rtl/>
        </w:rPr>
        <w:t xml:space="preserve"> חבר הכנסת יהלום.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שאול יהלום (מפד"ל):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ואלה</w:t>
      </w:r>
      <w:r w:rsidR="00957838">
        <w:rPr>
          <w:rtl/>
        </w:rPr>
        <w:t xml:space="preserve"> </w:t>
      </w:r>
      <w:r w:rsidRPr="00FC0E55">
        <w:rPr>
          <w:rtl/>
        </w:rPr>
        <w:t>הדברים שאחר כך, כשאנחנו מסתכלים על המבנה, אנחנו אומרים: הכול יש כאן</w:t>
      </w:r>
      <w:r w:rsidR="00957838">
        <w:rPr>
          <w:rtl/>
        </w:rPr>
        <w:t xml:space="preserve"> –</w:t>
      </w:r>
      <w:r w:rsidRPr="00FC0E55">
        <w:rPr>
          <w:rtl/>
        </w:rPr>
        <w:t xml:space="preserve"> חינוך ותרבות ויהדות לא. שכחנו את העניין של יהדות, ואת יודעת כמה הנושא רגיש.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שרת החינוך והתרבות ש' אלוני: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מחשבת ישראל.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שאול יהלום (מפד"ל):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הרי</w:t>
      </w:r>
      <w:r w:rsidR="00957838">
        <w:rPr>
          <w:rtl/>
        </w:rPr>
        <w:t xml:space="preserve"> </w:t>
      </w:r>
      <w:r w:rsidRPr="00FC0E55">
        <w:rPr>
          <w:rtl/>
        </w:rPr>
        <w:t xml:space="preserve">זה הכול דקויות. זה דקויות, שאת אומרת: ישראל </w:t>
      </w:r>
      <w:r w:rsidR="00957838">
        <w:rPr>
          <w:rtl/>
        </w:rPr>
        <w:t>–</w:t>
      </w:r>
      <w:r w:rsidRPr="00FC0E55">
        <w:rPr>
          <w:rtl/>
        </w:rPr>
        <w:t xml:space="preserve"> כן. זה כמו שאנחנו נחנך</w:t>
      </w:r>
      <w:r w:rsidR="00957838">
        <w:rPr>
          <w:rtl/>
        </w:rPr>
        <w:t xml:space="preserve"> </w:t>
      </w:r>
      <w:r w:rsidRPr="00FC0E55">
        <w:rPr>
          <w:rtl/>
        </w:rPr>
        <w:t>את</w:t>
      </w:r>
      <w:r w:rsidR="00957838">
        <w:rPr>
          <w:rtl/>
        </w:rPr>
        <w:t xml:space="preserve"> </w:t>
      </w:r>
      <w:r w:rsidRPr="00FC0E55">
        <w:rPr>
          <w:rtl/>
        </w:rPr>
        <w:t>הילדים</w:t>
      </w:r>
      <w:r w:rsidR="00957838">
        <w:rPr>
          <w:rtl/>
        </w:rPr>
        <w:t xml:space="preserve"> </w:t>
      </w:r>
      <w:r w:rsidRPr="00FC0E55">
        <w:rPr>
          <w:rtl/>
        </w:rPr>
        <w:t>שלנו</w:t>
      </w:r>
      <w:r w:rsidR="00957838">
        <w:rPr>
          <w:rtl/>
        </w:rPr>
        <w:t xml:space="preserve"> </w:t>
      </w:r>
      <w:r w:rsidRPr="00FC0E55">
        <w:rPr>
          <w:rtl/>
        </w:rPr>
        <w:t>להיות ישראלים ולא יהודים. ישראלי זה לא חשוב? בוודאי זה חשוב.</w:t>
      </w:r>
      <w:r w:rsidR="00957838">
        <w:rPr>
          <w:rtl/>
        </w:rPr>
        <w:t xml:space="preserve"> </w:t>
      </w:r>
      <w:r w:rsidRPr="00FC0E55">
        <w:rPr>
          <w:rtl/>
        </w:rPr>
        <w:t>מחשבת ישראל בוודאי חשובה, מוסר הנביאים בוודאי חשוב. אני לא אומר שזה לא חשוב.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שרת החינוך והתרבות ש' אלוני: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יש סתירה בין ישראל לבין יהודי?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שאול יהלום (מפד"ל):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כן, בוודאי. גם ערבי הוא אזרח ישראל.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שרת החינוך והתרבות ש' אלוני: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אזרח.</w:t>
      </w:r>
      <w:r w:rsidR="00957838">
        <w:rPr>
          <w:rtl/>
        </w:rPr>
        <w:t xml:space="preserve"> </w:t>
      </w:r>
      <w:r w:rsidRPr="00FC0E55">
        <w:rPr>
          <w:rtl/>
        </w:rPr>
        <w:t>יהודי</w:t>
      </w:r>
      <w:r w:rsidR="00957838">
        <w:rPr>
          <w:rtl/>
        </w:rPr>
        <w:t xml:space="preserve"> </w:t>
      </w:r>
      <w:r w:rsidRPr="00FC0E55">
        <w:rPr>
          <w:rtl/>
        </w:rPr>
        <w:t>בצרפת</w:t>
      </w:r>
      <w:r w:rsidR="00957838">
        <w:rPr>
          <w:rtl/>
        </w:rPr>
        <w:t xml:space="preserve"> </w:t>
      </w:r>
      <w:r w:rsidRPr="00FC0E55">
        <w:rPr>
          <w:rtl/>
        </w:rPr>
        <w:t>אומר</w:t>
      </w:r>
      <w:r w:rsidR="00957838">
        <w:rPr>
          <w:rtl/>
        </w:rPr>
        <w:t xml:space="preserve"> </w:t>
      </w:r>
      <w:r w:rsidRPr="00FC0E55">
        <w:rPr>
          <w:rtl/>
        </w:rPr>
        <w:t>שהוא צרפתי יהודי, באנגליה הוא אומר שהוא אנגלי</w:t>
      </w:r>
      <w:r w:rsidR="00957838">
        <w:rPr>
          <w:rtl/>
        </w:rPr>
        <w:t xml:space="preserve"> </w:t>
      </w:r>
      <w:r w:rsidRPr="00FC0E55">
        <w:rPr>
          <w:rtl/>
        </w:rPr>
        <w:t>יהודי.</w:t>
      </w:r>
      <w:r w:rsidR="00957838">
        <w:rPr>
          <w:rtl/>
        </w:rPr>
        <w:t xml:space="preserve"> </w:t>
      </w:r>
      <w:r w:rsidRPr="00FC0E55">
        <w:rPr>
          <w:rtl/>
        </w:rPr>
        <w:t>ערבי</w:t>
      </w:r>
      <w:r w:rsidR="00957838">
        <w:rPr>
          <w:rtl/>
        </w:rPr>
        <w:t xml:space="preserve"> </w:t>
      </w:r>
      <w:r w:rsidRPr="00FC0E55">
        <w:rPr>
          <w:rtl/>
        </w:rPr>
        <w:t>במדינת</w:t>
      </w:r>
      <w:r w:rsidR="00957838">
        <w:rPr>
          <w:rtl/>
        </w:rPr>
        <w:t xml:space="preserve"> </w:t>
      </w:r>
      <w:r w:rsidRPr="00FC0E55">
        <w:rPr>
          <w:rtl/>
        </w:rPr>
        <w:t>ישראל</w:t>
      </w:r>
      <w:r w:rsidR="00957838">
        <w:rPr>
          <w:rtl/>
        </w:rPr>
        <w:t xml:space="preserve"> </w:t>
      </w:r>
      <w:r w:rsidRPr="00FC0E55">
        <w:rPr>
          <w:rtl/>
        </w:rPr>
        <w:t>נאלץ לומר שהוא ערבי ישראלי. אבל הצרפתי אומר: אני</w:t>
      </w:r>
      <w:r w:rsidR="00957838">
        <w:rPr>
          <w:rtl/>
        </w:rPr>
        <w:t xml:space="preserve"> </w:t>
      </w:r>
      <w:r w:rsidRPr="00FC0E55">
        <w:rPr>
          <w:rtl/>
        </w:rPr>
        <w:t>צרפתי,</w:t>
      </w:r>
      <w:r w:rsidR="00957838">
        <w:rPr>
          <w:rtl/>
        </w:rPr>
        <w:t xml:space="preserve"> </w:t>
      </w:r>
      <w:r w:rsidRPr="00FC0E55">
        <w:rPr>
          <w:rtl/>
        </w:rPr>
        <w:t>האנגלי</w:t>
      </w:r>
      <w:r w:rsidR="00957838">
        <w:rPr>
          <w:rtl/>
        </w:rPr>
        <w:t xml:space="preserve"> </w:t>
      </w:r>
      <w:r w:rsidRPr="00FC0E55">
        <w:rPr>
          <w:rtl/>
        </w:rPr>
        <w:t>אומר:</w:t>
      </w:r>
      <w:r w:rsidR="00957838">
        <w:rPr>
          <w:rtl/>
        </w:rPr>
        <w:t xml:space="preserve"> </w:t>
      </w:r>
      <w:r w:rsidRPr="00FC0E55">
        <w:rPr>
          <w:rtl/>
        </w:rPr>
        <w:t>אני אנגלי.</w:t>
      </w:r>
      <w:r w:rsidR="00957838">
        <w:rPr>
          <w:rtl/>
        </w:rPr>
        <w:t xml:space="preserve"> </w:t>
      </w:r>
      <w:r w:rsidRPr="00FC0E55">
        <w:rPr>
          <w:rtl/>
        </w:rPr>
        <w:t>היינו, המיעוט מוסיף את ההגדרה של עצמו, אבל</w:t>
      </w:r>
      <w:r w:rsidR="00957838">
        <w:rPr>
          <w:rtl/>
        </w:rPr>
        <w:t xml:space="preserve"> </w:t>
      </w:r>
      <w:r w:rsidRPr="00FC0E55">
        <w:rPr>
          <w:rtl/>
        </w:rPr>
        <w:t>ישראל</w:t>
      </w:r>
      <w:r w:rsidR="00957838">
        <w:rPr>
          <w:rtl/>
        </w:rPr>
        <w:t xml:space="preserve"> </w:t>
      </w:r>
      <w:r w:rsidRPr="00FC0E55">
        <w:rPr>
          <w:rtl/>
        </w:rPr>
        <w:t>הוא אבי האומה. היושב</w:t>
      </w:r>
      <w:r w:rsidR="00957838">
        <w:rPr>
          <w:rtl/>
        </w:rPr>
        <w:t>-</w:t>
      </w:r>
      <w:r w:rsidRPr="00FC0E55">
        <w:rPr>
          <w:rtl/>
        </w:rPr>
        <w:t>ראש בוודאי זוכר, שבמחתרות ובמאבק השתמשו במונח "העם</w:t>
      </w:r>
      <w:r w:rsidR="00957838">
        <w:rPr>
          <w:rtl/>
        </w:rPr>
        <w:t xml:space="preserve"> </w:t>
      </w:r>
      <w:r w:rsidRPr="00FC0E55">
        <w:rPr>
          <w:rtl/>
        </w:rPr>
        <w:t>היהודי", "היישוב העברי", וציטטתי לך את מגילת העצמאות.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שאול יהלום (מפד"ל):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אבל איך היא פותחת? "בארץ</w:t>
      </w:r>
      <w:r w:rsidR="00957838">
        <w:rPr>
          <w:rtl/>
        </w:rPr>
        <w:t>-</w:t>
      </w:r>
      <w:r w:rsidRPr="00FC0E55">
        <w:rPr>
          <w:rtl/>
        </w:rPr>
        <w:t xml:space="preserve">ישראל קם העם היהודי, בה עוצבה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>" וכו'.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שרת החינוך והתרבות ש' אלוני: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 xml:space="preserve">אבל העם איננו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שאול יהלום (מפד"ל):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הנה</w:t>
      </w:r>
      <w:r w:rsidR="00957838">
        <w:rPr>
          <w:rtl/>
        </w:rPr>
        <w:t xml:space="preserve"> </w:t>
      </w:r>
      <w:r w:rsidRPr="00FC0E55">
        <w:rPr>
          <w:rtl/>
        </w:rPr>
        <w:t>תראי</w:t>
      </w:r>
      <w:r w:rsidR="00957838">
        <w:rPr>
          <w:rtl/>
        </w:rPr>
        <w:t xml:space="preserve"> </w:t>
      </w:r>
      <w:r w:rsidRPr="00FC0E55">
        <w:rPr>
          <w:rtl/>
        </w:rPr>
        <w:t>דוגמה:</w:t>
      </w:r>
      <w:r w:rsidR="00957838">
        <w:rPr>
          <w:rtl/>
        </w:rPr>
        <w:t xml:space="preserve"> </w:t>
      </w:r>
      <w:r w:rsidRPr="00FC0E55">
        <w:rPr>
          <w:rtl/>
        </w:rPr>
        <w:t>נניח</w:t>
      </w:r>
      <w:r w:rsidR="00957838">
        <w:rPr>
          <w:rtl/>
        </w:rPr>
        <w:t xml:space="preserve"> </w:t>
      </w:r>
      <w:r w:rsidRPr="00FC0E55">
        <w:rPr>
          <w:rtl/>
        </w:rPr>
        <w:t>שאת מדברת על היסטוריה. בפרק הראשון את אומרת כך:</w:t>
      </w:r>
      <w:r w:rsidR="00957838">
        <w:rPr>
          <w:rtl/>
        </w:rPr>
        <w:t xml:space="preserve"> </w:t>
      </w:r>
      <w:r w:rsidRPr="00FC0E55">
        <w:rPr>
          <w:rtl/>
        </w:rPr>
        <w:t>"ידיעת</w:t>
      </w:r>
      <w:r w:rsidR="00957838">
        <w:rPr>
          <w:rtl/>
        </w:rPr>
        <w:t xml:space="preserve"> </w:t>
      </w:r>
      <w:r w:rsidRPr="00FC0E55">
        <w:rPr>
          <w:rtl/>
        </w:rPr>
        <w:t>הארץ</w:t>
      </w:r>
      <w:r w:rsidR="00957838">
        <w:rPr>
          <w:rtl/>
        </w:rPr>
        <w:t xml:space="preserve"> </w:t>
      </w:r>
      <w:r w:rsidRPr="00FC0E55">
        <w:rPr>
          <w:rtl/>
        </w:rPr>
        <w:t>ותולדותיה".</w:t>
      </w:r>
      <w:r w:rsidR="00957838">
        <w:rPr>
          <w:rtl/>
        </w:rPr>
        <w:t xml:space="preserve"> </w:t>
      </w:r>
      <w:r w:rsidRPr="00FC0E55">
        <w:rPr>
          <w:rtl/>
        </w:rPr>
        <w:t>זה נהדר, אבל יש הבדל בין זה לבין תולדות העם היהודי,</w:t>
      </w:r>
      <w:r w:rsidR="00957838">
        <w:rPr>
          <w:rtl/>
        </w:rPr>
        <w:t xml:space="preserve"> </w:t>
      </w:r>
      <w:r w:rsidRPr="00FC0E55">
        <w:rPr>
          <w:rtl/>
        </w:rPr>
        <w:t xml:space="preserve">כי ידיעת הארץ ותולדותיה </w:t>
      </w:r>
      <w:r w:rsidR="00957838">
        <w:rPr>
          <w:rtl/>
        </w:rPr>
        <w:t>–</w:t>
      </w:r>
      <w:r w:rsidRPr="00FC0E55">
        <w:rPr>
          <w:rtl/>
        </w:rPr>
        <w:t xml:space="preserve"> זה כולל את כל העמים שחיים בארץ. צריכים לדעת את ידיעת</w:t>
      </w:r>
      <w:r w:rsidR="00957838">
        <w:rPr>
          <w:rtl/>
        </w:rPr>
        <w:t xml:space="preserve"> </w:t>
      </w:r>
      <w:r w:rsidRPr="00FC0E55">
        <w:rPr>
          <w:rtl/>
        </w:rPr>
        <w:t>הארץ</w:t>
      </w:r>
      <w:r w:rsidR="00957838">
        <w:rPr>
          <w:rtl/>
        </w:rPr>
        <w:t xml:space="preserve"> </w:t>
      </w:r>
      <w:r w:rsidRPr="00FC0E55">
        <w:rPr>
          <w:rtl/>
        </w:rPr>
        <w:t>ותולדותיה,</w:t>
      </w:r>
      <w:r w:rsidR="00957838">
        <w:rPr>
          <w:rtl/>
        </w:rPr>
        <w:t xml:space="preserve"> </w:t>
      </w:r>
      <w:r w:rsidRPr="00FC0E55">
        <w:rPr>
          <w:rtl/>
        </w:rPr>
        <w:t>לכן כל הדברים שכתובים כאן הם חיוביים. אני לא אגיד לך משהו על</w:t>
      </w:r>
      <w:r w:rsidR="00957838">
        <w:rPr>
          <w:rtl/>
        </w:rPr>
        <w:t xml:space="preserve"> </w:t>
      </w:r>
      <w:r w:rsidRPr="00FC0E55">
        <w:rPr>
          <w:rtl/>
        </w:rPr>
        <w:t>"עם</w:t>
      </w:r>
      <w:r w:rsidR="00957838">
        <w:rPr>
          <w:rtl/>
        </w:rPr>
        <w:t xml:space="preserve"> </w:t>
      </w:r>
      <w:r w:rsidRPr="00FC0E55">
        <w:rPr>
          <w:rtl/>
        </w:rPr>
        <w:t>אדם".</w:t>
      </w:r>
      <w:r w:rsidR="00957838">
        <w:rPr>
          <w:rtl/>
        </w:rPr>
        <w:t xml:space="preserve"> </w:t>
      </w:r>
      <w:r w:rsidRPr="00FC0E55">
        <w:rPr>
          <w:rtl/>
        </w:rPr>
        <w:t>אני</w:t>
      </w:r>
      <w:r w:rsidR="00957838">
        <w:rPr>
          <w:rtl/>
        </w:rPr>
        <w:t xml:space="preserve"> </w:t>
      </w:r>
      <w:r w:rsidRPr="00FC0E55">
        <w:rPr>
          <w:rtl/>
        </w:rPr>
        <w:t>אומר:</w:t>
      </w:r>
      <w:r w:rsidR="00957838">
        <w:rPr>
          <w:rtl/>
        </w:rPr>
        <w:t xml:space="preserve"> </w:t>
      </w:r>
      <w:r w:rsidRPr="00FC0E55">
        <w:rPr>
          <w:rtl/>
        </w:rPr>
        <w:t xml:space="preserve">טוב מאוד מה שאמר א.ד. גורדון </w:t>
      </w:r>
      <w:r w:rsidR="00957838">
        <w:rPr>
          <w:rtl/>
        </w:rPr>
        <w:t>–</w:t>
      </w:r>
      <w:r w:rsidRPr="00FC0E55">
        <w:rPr>
          <w:rtl/>
        </w:rPr>
        <w:t xml:space="preserve"> "עם אדם", אם היה כתוב</w:t>
      </w:r>
      <w:r w:rsidR="00957838">
        <w:rPr>
          <w:rtl/>
        </w:rPr>
        <w:t xml:space="preserve"> </w:t>
      </w:r>
      <w:r w:rsidRPr="00FC0E55">
        <w:rPr>
          <w:rtl/>
        </w:rPr>
        <w:t xml:space="preserve">לידו גם "עם יהודי", אבל ברגע שכותבים רק צד אחד ולא השני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ד' שילנסקי: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חבר</w:t>
      </w:r>
      <w:r w:rsidR="00957838">
        <w:rPr>
          <w:rtl/>
        </w:rPr>
        <w:t xml:space="preserve"> </w:t>
      </w:r>
      <w:r w:rsidRPr="00FC0E55">
        <w:rPr>
          <w:rtl/>
        </w:rPr>
        <w:t>הכנסת יהלום, מאחר שאנחנו מפסיקים את הדיון בנושא הזה אחרי דבריך, ואני</w:t>
      </w:r>
      <w:r w:rsidR="00957838">
        <w:rPr>
          <w:rtl/>
        </w:rPr>
        <w:t xml:space="preserve"> </w:t>
      </w:r>
      <w:r w:rsidRPr="00FC0E55">
        <w:rPr>
          <w:rtl/>
        </w:rPr>
        <w:t>חיכיתי</w:t>
      </w:r>
      <w:r w:rsidR="00957838">
        <w:rPr>
          <w:rtl/>
        </w:rPr>
        <w:t xml:space="preserve"> </w:t>
      </w:r>
      <w:r w:rsidRPr="00FC0E55">
        <w:rPr>
          <w:rtl/>
        </w:rPr>
        <w:t>ליושב</w:t>
      </w:r>
      <w:r w:rsidR="00957838">
        <w:rPr>
          <w:rtl/>
        </w:rPr>
        <w:t>-</w:t>
      </w:r>
      <w:r w:rsidRPr="00FC0E55">
        <w:rPr>
          <w:rtl/>
        </w:rPr>
        <w:t>ראש</w:t>
      </w:r>
      <w:r w:rsidR="00957838">
        <w:rPr>
          <w:rtl/>
        </w:rPr>
        <w:t xml:space="preserve"> </w:t>
      </w:r>
      <w:r w:rsidRPr="00FC0E55">
        <w:rPr>
          <w:rtl/>
        </w:rPr>
        <w:t>ועדת</w:t>
      </w:r>
      <w:r w:rsidR="00957838">
        <w:rPr>
          <w:rtl/>
        </w:rPr>
        <w:t xml:space="preserve"> </w:t>
      </w:r>
      <w:r w:rsidRPr="00FC0E55">
        <w:rPr>
          <w:rtl/>
        </w:rPr>
        <w:t>הכספים, אפשרתי לך לעבור את הזמן, שלא נשב בבטלה. עכשיו</w:t>
      </w:r>
      <w:r w:rsidR="00957838">
        <w:rPr>
          <w:rtl/>
        </w:rPr>
        <w:t xml:space="preserve"> </w:t>
      </w:r>
      <w:r w:rsidRPr="00FC0E55">
        <w:rPr>
          <w:rtl/>
        </w:rPr>
        <w:t>אודה לך אם תסכם, כי עברת בהרבה את זמנך.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שאול יהלום (מפד"ל):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אני</w:t>
      </w:r>
      <w:r w:rsidR="00957838">
        <w:rPr>
          <w:rtl/>
        </w:rPr>
        <w:t xml:space="preserve"> </w:t>
      </w:r>
      <w:r w:rsidRPr="00FC0E55">
        <w:rPr>
          <w:rtl/>
        </w:rPr>
        <w:t>מסכם</w:t>
      </w:r>
      <w:r w:rsidR="00957838">
        <w:rPr>
          <w:rtl/>
        </w:rPr>
        <w:t xml:space="preserve"> </w:t>
      </w:r>
      <w:r w:rsidRPr="00FC0E55">
        <w:rPr>
          <w:rtl/>
        </w:rPr>
        <w:t>בשני משפטים. ובכן, במשפט השני אני טוען עוד מה אין בסקירה, ואלה</w:t>
      </w:r>
      <w:r w:rsidR="00957838">
        <w:rPr>
          <w:rtl/>
        </w:rPr>
        <w:t xml:space="preserve"> </w:t>
      </w:r>
      <w:r w:rsidRPr="00FC0E55">
        <w:rPr>
          <w:rtl/>
        </w:rPr>
        <w:t>פעולות</w:t>
      </w:r>
      <w:r w:rsidR="00957838">
        <w:rPr>
          <w:rtl/>
        </w:rPr>
        <w:t xml:space="preserve"> </w:t>
      </w:r>
      <w:r w:rsidRPr="00FC0E55">
        <w:rPr>
          <w:rtl/>
        </w:rPr>
        <w:t>למען</w:t>
      </w:r>
      <w:r w:rsidR="00957838">
        <w:rPr>
          <w:rtl/>
        </w:rPr>
        <w:t xml:space="preserve"> </w:t>
      </w:r>
      <w:r w:rsidRPr="00FC0E55">
        <w:rPr>
          <w:rtl/>
        </w:rPr>
        <w:t>קליטת</w:t>
      </w:r>
      <w:r w:rsidR="00957838">
        <w:rPr>
          <w:rtl/>
        </w:rPr>
        <w:t xml:space="preserve"> </w:t>
      </w:r>
      <w:r w:rsidRPr="00FC0E55">
        <w:rPr>
          <w:rtl/>
        </w:rPr>
        <w:t>העלייה,</w:t>
      </w:r>
      <w:r w:rsidR="00957838">
        <w:rPr>
          <w:rtl/>
        </w:rPr>
        <w:t xml:space="preserve"> </w:t>
      </w:r>
      <w:r w:rsidRPr="00FC0E55">
        <w:rPr>
          <w:rtl/>
        </w:rPr>
        <w:t>שאני רואה בזה שוב עניין. כתוב כאן על הרפורמה ועל</w:t>
      </w:r>
      <w:r w:rsidR="00957838">
        <w:rPr>
          <w:rtl/>
        </w:rPr>
        <w:t xml:space="preserve"> </w:t>
      </w:r>
      <w:r w:rsidRPr="00FC0E55">
        <w:rPr>
          <w:rtl/>
        </w:rPr>
        <w:t>בחינות</w:t>
      </w:r>
      <w:r w:rsidR="00957838">
        <w:rPr>
          <w:rtl/>
        </w:rPr>
        <w:t xml:space="preserve"> </w:t>
      </w:r>
      <w:r w:rsidRPr="00FC0E55">
        <w:rPr>
          <w:rtl/>
        </w:rPr>
        <w:t>הבגרות</w:t>
      </w:r>
      <w:r w:rsidR="00957838">
        <w:rPr>
          <w:rtl/>
        </w:rPr>
        <w:t xml:space="preserve"> </w:t>
      </w:r>
      <w:r w:rsidRPr="00FC0E55">
        <w:rPr>
          <w:rtl/>
        </w:rPr>
        <w:t>ועל</w:t>
      </w:r>
      <w:r w:rsidR="00957838">
        <w:rPr>
          <w:rtl/>
        </w:rPr>
        <w:t xml:space="preserve"> </w:t>
      </w:r>
      <w:r w:rsidRPr="00FC0E55">
        <w:rPr>
          <w:rtl/>
        </w:rPr>
        <w:t>חטיבות</w:t>
      </w:r>
      <w:r w:rsidR="00957838">
        <w:rPr>
          <w:rtl/>
        </w:rPr>
        <w:t xml:space="preserve"> </w:t>
      </w:r>
      <w:r w:rsidRPr="00FC0E55">
        <w:rPr>
          <w:rtl/>
        </w:rPr>
        <w:t>צעירות</w:t>
      </w:r>
      <w:r w:rsidR="00957838">
        <w:rPr>
          <w:rtl/>
        </w:rPr>
        <w:t xml:space="preserve"> </w:t>
      </w:r>
      <w:r w:rsidRPr="00FC0E55">
        <w:rPr>
          <w:rtl/>
        </w:rPr>
        <w:t xml:space="preserve">ועל מדע וטכנולוגיה ועל תרבות ואמנות </w:t>
      </w:r>
      <w:r w:rsidR="00957838">
        <w:rPr>
          <w:rtl/>
        </w:rPr>
        <w:t>–</w:t>
      </w:r>
      <w:r w:rsidRPr="00FC0E55">
        <w:rPr>
          <w:rtl/>
        </w:rPr>
        <w:t xml:space="preserve"> טעם</w:t>
      </w:r>
      <w:r w:rsidR="00957838">
        <w:rPr>
          <w:rtl/>
        </w:rPr>
        <w:t xml:space="preserve"> </w:t>
      </w:r>
      <w:r w:rsidRPr="00FC0E55">
        <w:rPr>
          <w:rtl/>
        </w:rPr>
        <w:t>החיים</w:t>
      </w:r>
      <w:r w:rsidR="00957838">
        <w:rPr>
          <w:rtl/>
        </w:rPr>
        <w:t xml:space="preserve"> – </w:t>
      </w:r>
      <w:r w:rsidRPr="00FC0E55">
        <w:rPr>
          <w:rtl/>
        </w:rPr>
        <w:t>ועל</w:t>
      </w:r>
      <w:r w:rsidR="00957838">
        <w:rPr>
          <w:rtl/>
        </w:rPr>
        <w:t xml:space="preserve"> </w:t>
      </w:r>
      <w:r w:rsidRPr="00FC0E55">
        <w:rPr>
          <w:rtl/>
        </w:rPr>
        <w:t>חינוך</w:t>
      </w:r>
      <w:r w:rsidR="00957838">
        <w:rPr>
          <w:rtl/>
        </w:rPr>
        <w:t xml:space="preserve"> </w:t>
      </w:r>
      <w:r w:rsidRPr="00FC0E55">
        <w:rPr>
          <w:rtl/>
        </w:rPr>
        <w:t>לאמנות</w:t>
      </w:r>
      <w:r w:rsidR="00957838">
        <w:rPr>
          <w:rtl/>
        </w:rPr>
        <w:t xml:space="preserve"> </w:t>
      </w:r>
      <w:r w:rsidRPr="00FC0E55">
        <w:rPr>
          <w:rtl/>
        </w:rPr>
        <w:t>ועל פיתוח ונשירה, וספורט כמובן. לא כתוב על קליטת</w:t>
      </w:r>
      <w:r w:rsidR="00957838">
        <w:rPr>
          <w:rtl/>
        </w:rPr>
        <w:t xml:space="preserve"> </w:t>
      </w:r>
      <w:r w:rsidRPr="00FC0E55">
        <w:rPr>
          <w:rtl/>
        </w:rPr>
        <w:t>העלייה</w:t>
      </w:r>
      <w:r w:rsidR="00957838">
        <w:rPr>
          <w:rtl/>
        </w:rPr>
        <w:t xml:space="preserve"> </w:t>
      </w:r>
      <w:r w:rsidRPr="00FC0E55">
        <w:rPr>
          <w:rtl/>
        </w:rPr>
        <w:t>מעבר</w:t>
      </w:r>
      <w:r w:rsidR="00957838">
        <w:rPr>
          <w:rtl/>
        </w:rPr>
        <w:t xml:space="preserve"> </w:t>
      </w:r>
      <w:r w:rsidRPr="00FC0E55">
        <w:rPr>
          <w:rtl/>
        </w:rPr>
        <w:t>לתחום</w:t>
      </w:r>
      <w:r w:rsidR="00957838">
        <w:rPr>
          <w:rtl/>
        </w:rPr>
        <w:t xml:space="preserve"> </w:t>
      </w:r>
      <w:r w:rsidRPr="00FC0E55">
        <w:rPr>
          <w:rtl/>
        </w:rPr>
        <w:t>הפיסי, מעבר לכיתות בפרק הפיתוח, לא כתוב שום דבר מה חושבים</w:t>
      </w:r>
      <w:r w:rsidR="00957838">
        <w:rPr>
          <w:rtl/>
        </w:rPr>
        <w:t xml:space="preserve"> </w:t>
      </w:r>
      <w:r w:rsidRPr="00FC0E55">
        <w:rPr>
          <w:rtl/>
        </w:rPr>
        <w:t xml:space="preserve">לעשות, איזו תוכנית. על כל השאר </w:t>
      </w:r>
      <w:r w:rsidR="00957838">
        <w:rPr>
          <w:rtl/>
        </w:rPr>
        <w:t>–</w:t>
      </w:r>
      <w:r w:rsidRPr="00FC0E55">
        <w:rPr>
          <w:rtl/>
        </w:rPr>
        <w:t xml:space="preserve"> עמודים שלמים. זה מאוד צורם.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ואני</w:t>
      </w:r>
      <w:r w:rsidR="00957838">
        <w:rPr>
          <w:rtl/>
        </w:rPr>
        <w:t xml:space="preserve"> </w:t>
      </w:r>
      <w:r w:rsidRPr="00FC0E55">
        <w:rPr>
          <w:rtl/>
        </w:rPr>
        <w:t>אגיד לך עוד משהו: כשאת נכנסת למשרד היתה תוכנית של השר המר, ואני כבר</w:t>
      </w:r>
      <w:r w:rsidR="00957838">
        <w:rPr>
          <w:rtl/>
        </w:rPr>
        <w:t xml:space="preserve"> </w:t>
      </w:r>
      <w:r w:rsidRPr="00FC0E55">
        <w:rPr>
          <w:rtl/>
        </w:rPr>
        <w:t>לא</w:t>
      </w:r>
      <w:r w:rsidR="00957838">
        <w:rPr>
          <w:rtl/>
        </w:rPr>
        <w:t xml:space="preserve"> </w:t>
      </w:r>
      <w:r w:rsidRPr="00FC0E55">
        <w:rPr>
          <w:rtl/>
        </w:rPr>
        <w:t>מדבר</w:t>
      </w:r>
      <w:r w:rsidR="00957838">
        <w:rPr>
          <w:rtl/>
        </w:rPr>
        <w:t xml:space="preserve"> </w:t>
      </w:r>
      <w:r w:rsidRPr="00FC0E55">
        <w:rPr>
          <w:rtl/>
        </w:rPr>
        <w:t>על</w:t>
      </w:r>
      <w:r w:rsidR="00957838">
        <w:rPr>
          <w:rtl/>
        </w:rPr>
        <w:t xml:space="preserve"> </w:t>
      </w:r>
      <w:r w:rsidRPr="00FC0E55">
        <w:rPr>
          <w:rtl/>
        </w:rPr>
        <w:t>תוכניות</w:t>
      </w:r>
      <w:r w:rsidR="00957838">
        <w:rPr>
          <w:rtl/>
        </w:rPr>
        <w:t xml:space="preserve"> </w:t>
      </w:r>
      <w:r w:rsidRPr="00FC0E55">
        <w:rPr>
          <w:rtl/>
        </w:rPr>
        <w:t>שבוטלו,</w:t>
      </w:r>
      <w:r w:rsidR="00957838">
        <w:rPr>
          <w:rtl/>
        </w:rPr>
        <w:t xml:space="preserve"> </w:t>
      </w:r>
      <w:r w:rsidRPr="00FC0E55">
        <w:rPr>
          <w:rtl/>
        </w:rPr>
        <w:t>כגון הנושא של חינוך ליהדות ברוסיה וביטול הרשות</w:t>
      </w:r>
      <w:r w:rsidR="00957838">
        <w:rPr>
          <w:rtl/>
        </w:rPr>
        <w:t xml:space="preserve"> </w:t>
      </w:r>
      <w:r w:rsidRPr="00FC0E55">
        <w:rPr>
          <w:rtl/>
        </w:rPr>
        <w:t xml:space="preserve">לקליטת עלייה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שרת החינוך והתרבות ש' אלוני: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זה לא בוטל.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שאול יהלום (מפד"ל):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אני שמח על כך.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שרת החינוך והתרבות ש' אלוני: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 xml:space="preserve">ראש הממשלה, לפי יוזמתנו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עם נתיב מהסוכנות היהודית, משרד החינוך ומשרד</w:t>
      </w:r>
      <w:r w:rsidR="00957838">
        <w:rPr>
          <w:rtl/>
        </w:rPr>
        <w:t xml:space="preserve"> </w:t>
      </w:r>
      <w:r w:rsidRPr="00FC0E55">
        <w:rPr>
          <w:rtl/>
        </w:rPr>
        <w:t>הקליטה, לדון בכל הפעולה של חינוך עברי בברית</w:t>
      </w:r>
      <w:r w:rsidR="00957838">
        <w:rPr>
          <w:rtl/>
        </w:rPr>
        <w:t>-</w:t>
      </w:r>
      <w:r w:rsidRPr="00FC0E55">
        <w:rPr>
          <w:rtl/>
        </w:rPr>
        <w:t>המועצות.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שאול יהלום (מפד"ל):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זה לא יבוטל. אני שמח מאוד. לא יבוטל התקציב מטעם משרד החינוך.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שרת החינוך והתרבות ש' אלוני: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 xml:space="preserve">לא שלא יבוטל </w:t>
      </w:r>
      <w:r w:rsidR="00957838">
        <w:rPr>
          <w:rtl/>
        </w:rPr>
        <w:t>–</w:t>
      </w:r>
      <w:r w:rsidRPr="00FC0E55">
        <w:rPr>
          <w:rtl/>
        </w:rPr>
        <w:t xml:space="preserve"> אנחנו מגדילים.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שאול יהלום (מפד"ל):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אני</w:t>
      </w:r>
      <w:r w:rsidR="00957838">
        <w:rPr>
          <w:rtl/>
        </w:rPr>
        <w:t xml:space="preserve"> </w:t>
      </w:r>
      <w:r w:rsidRPr="00FC0E55">
        <w:rPr>
          <w:rtl/>
        </w:rPr>
        <w:t>רוצה</w:t>
      </w:r>
      <w:r w:rsidR="00957838">
        <w:rPr>
          <w:rtl/>
        </w:rPr>
        <w:t xml:space="preserve"> </w:t>
      </w:r>
      <w:r w:rsidRPr="00FC0E55">
        <w:rPr>
          <w:rtl/>
        </w:rPr>
        <w:t>לומר: כשאת באת למשרד היתה תוכנית של 30,000 שעות לנושא של קליטת</w:t>
      </w:r>
      <w:r w:rsidR="00957838">
        <w:rPr>
          <w:rtl/>
        </w:rPr>
        <w:t xml:space="preserve"> </w:t>
      </w:r>
      <w:r w:rsidRPr="00FC0E55">
        <w:rPr>
          <w:rtl/>
        </w:rPr>
        <w:t>2,000</w:t>
      </w:r>
      <w:r w:rsidR="00957838">
        <w:rPr>
          <w:rtl/>
        </w:rPr>
        <w:t xml:space="preserve"> </w:t>
      </w:r>
      <w:r w:rsidRPr="00FC0E55">
        <w:rPr>
          <w:rtl/>
        </w:rPr>
        <w:t>מורים.</w:t>
      </w:r>
      <w:r w:rsidR="00957838">
        <w:rPr>
          <w:rtl/>
        </w:rPr>
        <w:t xml:space="preserve"> </w:t>
      </w:r>
      <w:r w:rsidRPr="00FC0E55">
        <w:rPr>
          <w:rtl/>
        </w:rPr>
        <w:t>עכשיו את החלטת לתת 30,000 שעות לכיתות א', ב', ז', שעל כך החלטת,</w:t>
      </w:r>
      <w:r w:rsidR="00957838">
        <w:rPr>
          <w:rtl/>
        </w:rPr>
        <w:t xml:space="preserve"> </w:t>
      </w:r>
      <w:r w:rsidRPr="00FC0E55">
        <w:rPr>
          <w:rtl/>
        </w:rPr>
        <w:t>נניח,</w:t>
      </w:r>
      <w:r w:rsidR="00957838">
        <w:rPr>
          <w:rtl/>
        </w:rPr>
        <w:t xml:space="preserve"> </w:t>
      </w:r>
      <w:r w:rsidRPr="00FC0E55">
        <w:rPr>
          <w:rtl/>
        </w:rPr>
        <w:t>על</w:t>
      </w:r>
      <w:r w:rsidR="00957838">
        <w:rPr>
          <w:rtl/>
        </w:rPr>
        <w:t>-</w:t>
      </w:r>
      <w:r w:rsidRPr="00FC0E55">
        <w:rPr>
          <w:rtl/>
        </w:rPr>
        <w:t>פי</w:t>
      </w:r>
      <w:r w:rsidR="00957838">
        <w:rPr>
          <w:rtl/>
        </w:rPr>
        <w:t xml:space="preserve"> </w:t>
      </w:r>
      <w:r w:rsidRPr="00FC0E55">
        <w:rPr>
          <w:rtl/>
        </w:rPr>
        <w:t>סדר</w:t>
      </w:r>
      <w:r w:rsidR="00957838">
        <w:rPr>
          <w:rtl/>
        </w:rPr>
        <w:t xml:space="preserve"> </w:t>
      </w:r>
      <w:r w:rsidRPr="00FC0E55">
        <w:rPr>
          <w:rtl/>
        </w:rPr>
        <w:t>עדיפויות</w:t>
      </w:r>
      <w:r w:rsidR="00957838">
        <w:rPr>
          <w:rtl/>
        </w:rPr>
        <w:t xml:space="preserve"> </w:t>
      </w:r>
      <w:r w:rsidRPr="00FC0E55">
        <w:rPr>
          <w:rtl/>
        </w:rPr>
        <w:t>אחר.</w:t>
      </w:r>
      <w:r w:rsidR="00957838">
        <w:rPr>
          <w:rtl/>
        </w:rPr>
        <w:t xml:space="preserve"> </w:t>
      </w:r>
      <w:r w:rsidRPr="00FC0E55">
        <w:rPr>
          <w:rtl/>
        </w:rPr>
        <w:t>אבל למה גם לקחת את השעות וגם את כותבת, ואני</w:t>
      </w:r>
      <w:r w:rsidR="00957838">
        <w:rPr>
          <w:rtl/>
        </w:rPr>
        <w:t xml:space="preserve"> </w:t>
      </w:r>
      <w:r w:rsidRPr="00FC0E55">
        <w:rPr>
          <w:rtl/>
        </w:rPr>
        <w:t>קורא:</w:t>
      </w:r>
      <w:r w:rsidR="00957838">
        <w:rPr>
          <w:rtl/>
        </w:rPr>
        <w:t xml:space="preserve"> </w:t>
      </w:r>
      <w:r w:rsidRPr="00FC0E55">
        <w:rPr>
          <w:rtl/>
        </w:rPr>
        <w:t>"בשנת</w:t>
      </w:r>
      <w:r w:rsidR="00957838">
        <w:rPr>
          <w:rtl/>
        </w:rPr>
        <w:t xml:space="preserve"> </w:t>
      </w:r>
      <w:r w:rsidRPr="00FC0E55">
        <w:rPr>
          <w:rtl/>
        </w:rPr>
        <w:t>הלימודים</w:t>
      </w:r>
      <w:r w:rsidR="00957838">
        <w:rPr>
          <w:rtl/>
        </w:rPr>
        <w:t xml:space="preserve"> </w:t>
      </w:r>
      <w:r w:rsidRPr="00FC0E55">
        <w:rPr>
          <w:rtl/>
        </w:rPr>
        <w:t>התשנ"ג</w:t>
      </w:r>
      <w:r w:rsidR="00957838">
        <w:rPr>
          <w:rtl/>
        </w:rPr>
        <w:t xml:space="preserve"> </w:t>
      </w:r>
      <w:r w:rsidRPr="00FC0E55">
        <w:rPr>
          <w:rtl/>
        </w:rPr>
        <w:t>נוספו</w:t>
      </w:r>
      <w:r w:rsidR="00957838">
        <w:rPr>
          <w:rtl/>
        </w:rPr>
        <w:t xml:space="preserve"> </w:t>
      </w:r>
      <w:r w:rsidRPr="00FC0E55">
        <w:rPr>
          <w:rtl/>
        </w:rPr>
        <w:t>למערכת</w:t>
      </w:r>
      <w:r w:rsidR="00957838">
        <w:rPr>
          <w:rtl/>
        </w:rPr>
        <w:t xml:space="preserve"> </w:t>
      </w:r>
      <w:r w:rsidRPr="00FC0E55">
        <w:rPr>
          <w:rtl/>
        </w:rPr>
        <w:t>החינוך</w:t>
      </w:r>
      <w:r w:rsidR="00957838">
        <w:rPr>
          <w:rtl/>
        </w:rPr>
        <w:t xml:space="preserve"> </w:t>
      </w:r>
      <w:r w:rsidRPr="00FC0E55">
        <w:rPr>
          <w:rtl/>
        </w:rPr>
        <w:t>80,000 שעות להארכת יום</w:t>
      </w:r>
      <w:r w:rsidR="00957838">
        <w:rPr>
          <w:rtl/>
        </w:rPr>
        <w:t xml:space="preserve"> </w:t>
      </w:r>
      <w:r w:rsidRPr="00FC0E55">
        <w:rPr>
          <w:rtl/>
        </w:rPr>
        <w:t>הלימודים ולקליטת מורים עולים ותלמידים עולים", וזה לא נכון? זה ממש לא נכון.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ד' שילנסקי: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חבר הכנסת יהלום, אני מאוד מבקש.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שאול יהלום (מפד"ל):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אני מסיים.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ד' שילנסקי: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אתה אומר "אני מסיים" כבר 10 דקות.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שאול יהלום (מפד"ל):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לא נכון, לא נכון.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שרת החינוך והתרבות ש' אלוני:</w:t>
      </w:r>
    </w:p>
    <w:p w:rsidR="00957838" w:rsidRDefault="00957838" w:rsidP="00957838">
      <w:pPr>
        <w:rPr>
          <w:rtl/>
        </w:rPr>
      </w:pPr>
    </w:p>
    <w:p w:rsidR="00957838" w:rsidRDefault="00957838" w:rsidP="00957838">
      <w:pPr>
        <w:rPr>
          <w:rtl/>
        </w:rPr>
      </w:pPr>
      <w:r>
        <w:rPr>
          <w:rtl/>
        </w:rPr>
        <w:t>–</w:t>
      </w:r>
      <w:r w:rsidR="00FC0E55" w:rsidRPr="00FC0E55">
        <w:rPr>
          <w:rtl/>
        </w:rPr>
        <w:t xml:space="preserve"> </w:t>
      </w:r>
      <w:r>
        <w:rPr>
          <w:rtl/>
        </w:rPr>
        <w:t>–</w:t>
      </w:r>
      <w:r w:rsidR="00FC0E55" w:rsidRPr="00FC0E55">
        <w:rPr>
          <w:rtl/>
        </w:rPr>
        <w:t xml:space="preserve"> </w:t>
      </w:r>
      <w:r>
        <w:rPr>
          <w:rtl/>
        </w:rPr>
        <w:t>–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ד' שילנסקי: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לא, אתם מתחלפים בדו</w:t>
      </w:r>
      <w:r w:rsidR="00957838">
        <w:rPr>
          <w:rtl/>
        </w:rPr>
        <w:t>-</w:t>
      </w:r>
      <w:r w:rsidRPr="00FC0E55">
        <w:rPr>
          <w:rtl/>
        </w:rPr>
        <w:t>שיח. אני מצטער, אינני יכול להמשיך.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שאול יהלום (מפד"ל):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והמשפט האחרון, גברתי:</w:t>
      </w:r>
      <w:r w:rsidR="00957838">
        <w:rPr>
          <w:rtl/>
        </w:rPr>
        <w:t xml:space="preserve"> </w:t>
      </w:r>
      <w:r w:rsidRPr="00FC0E55">
        <w:rPr>
          <w:rtl/>
        </w:rPr>
        <w:t>את כותבת כאן על מטרות רבות, ואפילו בנושא התרבות את</w:t>
      </w:r>
      <w:r w:rsidR="00957838">
        <w:rPr>
          <w:rtl/>
        </w:rPr>
        <w:t xml:space="preserve"> </w:t>
      </w:r>
      <w:r w:rsidRPr="00FC0E55">
        <w:rPr>
          <w:rtl/>
        </w:rPr>
        <w:t>נוקבת</w:t>
      </w:r>
      <w:r w:rsidR="00957838">
        <w:rPr>
          <w:rtl/>
        </w:rPr>
        <w:t xml:space="preserve"> </w:t>
      </w:r>
      <w:r w:rsidRPr="00FC0E55">
        <w:rPr>
          <w:rtl/>
        </w:rPr>
        <w:t>בסכומים.</w:t>
      </w:r>
      <w:r w:rsidR="00957838">
        <w:rPr>
          <w:rtl/>
        </w:rPr>
        <w:t xml:space="preserve"> </w:t>
      </w:r>
      <w:r w:rsidRPr="00FC0E55">
        <w:rPr>
          <w:rtl/>
        </w:rPr>
        <w:t>אבל יש נושא, שמבחינת סדר העדיפויות של המפלגה שלך עמד בקדנציה</w:t>
      </w:r>
      <w:r w:rsidR="00957838">
        <w:rPr>
          <w:rtl/>
        </w:rPr>
        <w:t xml:space="preserve"> </w:t>
      </w:r>
      <w:r w:rsidRPr="00FC0E55">
        <w:rPr>
          <w:rtl/>
        </w:rPr>
        <w:t>הקודמת</w:t>
      </w:r>
      <w:r w:rsidR="00957838">
        <w:rPr>
          <w:rtl/>
        </w:rPr>
        <w:t xml:space="preserve"> </w:t>
      </w:r>
      <w:r w:rsidRPr="00FC0E55">
        <w:rPr>
          <w:rtl/>
        </w:rPr>
        <w:t>בראש</w:t>
      </w:r>
      <w:r w:rsidR="00957838">
        <w:rPr>
          <w:rtl/>
        </w:rPr>
        <w:t xml:space="preserve"> </w:t>
      </w:r>
      <w:r w:rsidRPr="00FC0E55">
        <w:rPr>
          <w:rtl/>
        </w:rPr>
        <w:t>הפעילות</w:t>
      </w:r>
      <w:r w:rsidR="00957838">
        <w:rPr>
          <w:rtl/>
        </w:rPr>
        <w:t xml:space="preserve"> </w:t>
      </w:r>
      <w:r w:rsidRPr="00FC0E55">
        <w:rPr>
          <w:rtl/>
        </w:rPr>
        <w:t>שלכם, דווקא כאופוזיציה, וזה היה חוק חינוך מיוחד. בעניין</w:t>
      </w:r>
      <w:r w:rsidR="00957838">
        <w:rPr>
          <w:rtl/>
        </w:rPr>
        <w:t xml:space="preserve"> </w:t>
      </w:r>
      <w:r w:rsidRPr="00FC0E55">
        <w:rPr>
          <w:rtl/>
        </w:rPr>
        <w:t>הזה אני מודה, שהאוצר עושה בעיות קשות ולא מקציב יותר מ</w:t>
      </w:r>
      <w:r w:rsidR="00957838">
        <w:rPr>
          <w:rtl/>
        </w:rPr>
        <w:t>-</w:t>
      </w:r>
      <w:r w:rsidRPr="00FC0E55">
        <w:rPr>
          <w:rtl/>
        </w:rPr>
        <w:t xml:space="preserve">10 מיליון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שרת החינוך והתרבות ש' אלוני: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יש 24 מיליון.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שאול יהלום (מפד"ל):</w:t>
      </w:r>
    </w:p>
    <w:p w:rsidR="00957838" w:rsidRDefault="00957838" w:rsidP="00957838">
      <w:pPr>
        <w:rPr>
          <w:rtl/>
        </w:rPr>
      </w:pPr>
    </w:p>
    <w:p w:rsidR="00957838" w:rsidRDefault="00957838" w:rsidP="00957838">
      <w:pPr>
        <w:rPr>
          <w:rtl/>
        </w:rPr>
      </w:pPr>
      <w:r>
        <w:rPr>
          <w:rtl/>
        </w:rPr>
        <w:t>–</w:t>
      </w:r>
      <w:r w:rsidR="00FC0E55" w:rsidRPr="00FC0E55">
        <w:rPr>
          <w:rtl/>
        </w:rPr>
        <w:t xml:space="preserve"> </w:t>
      </w:r>
      <w:r>
        <w:rPr>
          <w:rtl/>
        </w:rPr>
        <w:t>–</w:t>
      </w:r>
      <w:r w:rsidR="00FC0E55" w:rsidRPr="00FC0E55">
        <w:rPr>
          <w:rtl/>
        </w:rPr>
        <w:t xml:space="preserve"> כאשר צריכים הרבה יותר.</w:t>
      </w:r>
      <w:r>
        <w:rPr>
          <w:rtl/>
        </w:rPr>
        <w:t xml:space="preserve"> </w:t>
      </w:r>
      <w:r w:rsidR="00FC0E55" w:rsidRPr="00FC0E55">
        <w:rPr>
          <w:rtl/>
        </w:rPr>
        <w:t>אבל כמו שהעברת לתרבות, אילו רצית יכולת להעביר</w:t>
      </w:r>
      <w:r>
        <w:rPr>
          <w:rtl/>
        </w:rPr>
        <w:t xml:space="preserve"> </w:t>
      </w:r>
      <w:r w:rsidR="00FC0E55" w:rsidRPr="00FC0E55">
        <w:rPr>
          <w:rtl/>
        </w:rPr>
        <w:t>יותר</w:t>
      </w:r>
      <w:r>
        <w:rPr>
          <w:rtl/>
        </w:rPr>
        <w:t xml:space="preserve"> </w:t>
      </w:r>
      <w:r w:rsidR="00FC0E55" w:rsidRPr="00FC0E55">
        <w:rPr>
          <w:rtl/>
        </w:rPr>
        <w:t>לחינוך</w:t>
      </w:r>
      <w:r>
        <w:rPr>
          <w:rtl/>
        </w:rPr>
        <w:t xml:space="preserve"> </w:t>
      </w:r>
      <w:r w:rsidR="00FC0E55" w:rsidRPr="00FC0E55">
        <w:rPr>
          <w:rtl/>
        </w:rPr>
        <w:t>המיוחד, ואפילו אין מלה אחת על זה בכל הסקירה, דווקא לדידך, עם סדר</w:t>
      </w:r>
      <w:r>
        <w:rPr>
          <w:rtl/>
        </w:rPr>
        <w:t xml:space="preserve"> </w:t>
      </w:r>
      <w:r w:rsidR="00FC0E55" w:rsidRPr="00FC0E55">
        <w:rPr>
          <w:rtl/>
        </w:rPr>
        <w:t xml:space="preserve">העדיפויות שלכם בנוגע לעניין החינוך המיוחד </w:t>
      </w:r>
      <w:r>
        <w:rPr>
          <w:rtl/>
        </w:rPr>
        <w:t>–</w:t>
      </w:r>
      <w:r w:rsidR="00FC0E55" w:rsidRPr="00FC0E55">
        <w:rPr>
          <w:rtl/>
        </w:rPr>
        <w:t xml:space="preserve"> ואני מקווה מאוד שהעניין יתוקן.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ד' שילנסקי: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תודה רבה.</w:t>
      </w:r>
      <w:r w:rsidR="00957838">
        <w:rPr>
          <w:rtl/>
        </w:rPr>
        <w:t xml:space="preserve"> </w:t>
      </w:r>
      <w:r w:rsidRPr="00FC0E55">
        <w:rPr>
          <w:rtl/>
        </w:rPr>
        <w:t>חברי הכנסת, בהתאם להחלטת יושב</w:t>
      </w:r>
      <w:r w:rsidR="00957838">
        <w:rPr>
          <w:rtl/>
        </w:rPr>
        <w:t>-</w:t>
      </w:r>
      <w:r w:rsidRPr="00FC0E55">
        <w:rPr>
          <w:rtl/>
        </w:rPr>
        <w:t xml:space="preserve">ראש הכנסת, בתיאום עם השרה </w:t>
      </w:r>
      <w:r w:rsidR="00957838">
        <w:rPr>
          <w:rtl/>
        </w:rPr>
        <w:t>–</w:t>
      </w:r>
      <w:r w:rsidRPr="00FC0E55">
        <w:rPr>
          <w:rtl/>
        </w:rPr>
        <w:t xml:space="preserve"> בשלב</w:t>
      </w:r>
      <w:r w:rsidR="00957838">
        <w:rPr>
          <w:rtl/>
        </w:rPr>
        <w:t xml:space="preserve"> </w:t>
      </w:r>
      <w:r w:rsidRPr="00FC0E55">
        <w:rPr>
          <w:rtl/>
        </w:rPr>
        <w:t xml:space="preserve">זה יש לנו עוד 24 משתתפים בדיון הזה </w:t>
      </w:r>
      <w:r w:rsidR="00957838">
        <w:rPr>
          <w:rtl/>
        </w:rPr>
        <w:t>–</w:t>
      </w:r>
      <w:r w:rsidRPr="00FC0E55">
        <w:rPr>
          <w:rtl/>
        </w:rPr>
        <w:t xml:space="preserve"> יושב</w:t>
      </w:r>
      <w:r w:rsidR="00957838">
        <w:rPr>
          <w:rtl/>
        </w:rPr>
        <w:t>-</w:t>
      </w:r>
      <w:r w:rsidRPr="00FC0E55">
        <w:rPr>
          <w:rtl/>
        </w:rPr>
        <w:t>ראש הכנסת יקבע מועד אחר להמשך הדיון.</w:t>
      </w:r>
    </w:p>
    <w:p w:rsidR="00957838" w:rsidRDefault="00957838" w:rsidP="00957838">
      <w:pPr>
        <w:rPr>
          <w:rtl/>
        </w:rPr>
      </w:pPr>
    </w:p>
    <w:p w:rsidR="00957838" w:rsidRDefault="00957838" w:rsidP="00957838">
      <w:pPr>
        <w:pStyle w:val="1"/>
        <w:rPr>
          <w:rtl/>
        </w:rPr>
      </w:pPr>
      <w:bookmarkStart w:id="15" w:name="_Toc456863964"/>
      <w:r w:rsidRPr="00957838">
        <w:rPr>
          <w:rtl/>
        </w:rPr>
        <w:t>הצעת חוק לתיקון פקודת מס הכנסה (מס' 91), התשנ"ג</w:t>
      </w:r>
      <w:r>
        <w:rPr>
          <w:rtl/>
        </w:rPr>
        <w:t>–</w:t>
      </w:r>
      <w:r w:rsidRPr="00957838">
        <w:rPr>
          <w:rtl/>
        </w:rPr>
        <w:t>1992</w:t>
      </w:r>
      <w:bookmarkEnd w:id="15"/>
    </w:p>
    <w:p w:rsidR="00957838" w:rsidRPr="00957838" w:rsidRDefault="00957838" w:rsidP="00957838">
      <w:pPr>
        <w:pStyle w:val="1"/>
        <w:rPr>
          <w:rtl/>
        </w:rPr>
      </w:pPr>
      <w:bookmarkStart w:id="16" w:name="_Toc456863965"/>
      <w:r w:rsidRPr="00957838">
        <w:rPr>
          <w:rtl/>
        </w:rPr>
        <w:t>(קריאה שנייה וקריאה שלישית)</w:t>
      </w:r>
      <w:bookmarkEnd w:id="16"/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ד' שילנסקי: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אנחנו</w:t>
      </w:r>
      <w:r w:rsidR="00957838">
        <w:rPr>
          <w:rtl/>
        </w:rPr>
        <w:t xml:space="preserve"> </w:t>
      </w:r>
      <w:r w:rsidRPr="00FC0E55">
        <w:rPr>
          <w:rtl/>
        </w:rPr>
        <w:t>ניגשים</w:t>
      </w:r>
      <w:r w:rsidR="00957838">
        <w:rPr>
          <w:rtl/>
        </w:rPr>
        <w:t xml:space="preserve"> </w:t>
      </w:r>
      <w:r w:rsidRPr="00FC0E55">
        <w:rPr>
          <w:rtl/>
        </w:rPr>
        <w:t>לסעיף</w:t>
      </w:r>
      <w:r w:rsidR="00957838">
        <w:rPr>
          <w:rtl/>
        </w:rPr>
        <w:t xml:space="preserve"> </w:t>
      </w:r>
      <w:r w:rsidRPr="00FC0E55">
        <w:rPr>
          <w:rtl/>
        </w:rPr>
        <w:t>הבא:</w:t>
      </w:r>
      <w:r w:rsidR="00957838">
        <w:rPr>
          <w:rtl/>
        </w:rPr>
        <w:t xml:space="preserve"> </w:t>
      </w:r>
      <w:r w:rsidRPr="00FC0E55">
        <w:rPr>
          <w:rtl/>
        </w:rPr>
        <w:t>הצעת</w:t>
      </w:r>
      <w:r w:rsidR="00957838">
        <w:rPr>
          <w:rtl/>
        </w:rPr>
        <w:t xml:space="preserve"> </w:t>
      </w:r>
      <w:r w:rsidRPr="00FC0E55">
        <w:rPr>
          <w:rtl/>
        </w:rPr>
        <w:t>חוק</w:t>
      </w:r>
      <w:r w:rsidR="00957838">
        <w:rPr>
          <w:rtl/>
        </w:rPr>
        <w:t xml:space="preserve"> </w:t>
      </w:r>
      <w:r w:rsidRPr="00FC0E55">
        <w:rPr>
          <w:rtl/>
        </w:rPr>
        <w:t>לתיקון</w:t>
      </w:r>
      <w:r w:rsidR="00957838">
        <w:rPr>
          <w:rtl/>
        </w:rPr>
        <w:t xml:space="preserve"> </w:t>
      </w:r>
      <w:r w:rsidRPr="00FC0E55">
        <w:rPr>
          <w:rtl/>
        </w:rPr>
        <w:t>פקודת</w:t>
      </w:r>
      <w:r w:rsidR="00957838">
        <w:rPr>
          <w:rtl/>
        </w:rPr>
        <w:t xml:space="preserve"> </w:t>
      </w:r>
      <w:r w:rsidRPr="00FC0E55">
        <w:rPr>
          <w:rtl/>
        </w:rPr>
        <w:t>מס</w:t>
      </w:r>
      <w:r w:rsidR="00957838">
        <w:rPr>
          <w:rtl/>
        </w:rPr>
        <w:t xml:space="preserve"> </w:t>
      </w:r>
      <w:r w:rsidRPr="00FC0E55">
        <w:rPr>
          <w:rtl/>
        </w:rPr>
        <w:t>הכנסה (מס' 91),</w:t>
      </w:r>
      <w:r w:rsidR="00957838">
        <w:rPr>
          <w:rtl/>
        </w:rPr>
        <w:t xml:space="preserve"> </w:t>
      </w:r>
      <w:r w:rsidRPr="00FC0E55">
        <w:rPr>
          <w:rtl/>
        </w:rPr>
        <w:t>התשנ"ג</w:t>
      </w:r>
      <w:r w:rsidR="00957838">
        <w:rPr>
          <w:rtl/>
        </w:rPr>
        <w:t>–</w:t>
      </w:r>
      <w:r w:rsidRPr="00FC0E55">
        <w:rPr>
          <w:rtl/>
        </w:rPr>
        <w:t>1992.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אברהם הירשזון (הליכוד):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למה לא הודעתם על זה מראש?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ד' שילנסקי: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אתה רוצה לדבר עכשיו?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אברהם הירשזון (הליכוד):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אני לא רוצה לדבר בכלל. למה לא הודעתם מראש?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ד' שילנסקי: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עכשיו</w:t>
      </w:r>
      <w:r w:rsidR="00957838">
        <w:rPr>
          <w:rtl/>
        </w:rPr>
        <w:t xml:space="preserve"> </w:t>
      </w:r>
      <w:r w:rsidRPr="00FC0E55">
        <w:rPr>
          <w:rtl/>
        </w:rPr>
        <w:t>קיבלתי</w:t>
      </w:r>
      <w:r w:rsidR="00957838">
        <w:rPr>
          <w:rtl/>
        </w:rPr>
        <w:t xml:space="preserve"> </w:t>
      </w:r>
      <w:r w:rsidRPr="00FC0E55">
        <w:rPr>
          <w:rtl/>
        </w:rPr>
        <w:t>את</w:t>
      </w:r>
      <w:r w:rsidR="00957838">
        <w:rPr>
          <w:rtl/>
        </w:rPr>
        <w:t xml:space="preserve"> </w:t>
      </w:r>
      <w:r w:rsidRPr="00FC0E55">
        <w:rPr>
          <w:rtl/>
        </w:rPr>
        <w:t>ההודעה;</w:t>
      </w:r>
      <w:r w:rsidR="00957838">
        <w:rPr>
          <w:rtl/>
        </w:rPr>
        <w:t xml:space="preserve"> </w:t>
      </w:r>
      <w:r w:rsidRPr="00FC0E55">
        <w:rPr>
          <w:rtl/>
        </w:rPr>
        <w:t>לפני</w:t>
      </w:r>
      <w:r w:rsidR="00957838">
        <w:rPr>
          <w:rtl/>
        </w:rPr>
        <w:t xml:space="preserve"> </w:t>
      </w:r>
      <w:r w:rsidRPr="00FC0E55">
        <w:rPr>
          <w:rtl/>
        </w:rPr>
        <w:t>10 דקות</w:t>
      </w:r>
      <w:r w:rsidR="00957838">
        <w:rPr>
          <w:rtl/>
        </w:rPr>
        <w:t xml:space="preserve"> </w:t>
      </w:r>
      <w:r w:rsidRPr="00FC0E55">
        <w:rPr>
          <w:rtl/>
        </w:rPr>
        <w:t>קיבלתי</w:t>
      </w:r>
      <w:r w:rsidR="00957838">
        <w:rPr>
          <w:rtl/>
        </w:rPr>
        <w:t xml:space="preserve"> </w:t>
      </w:r>
      <w:r w:rsidRPr="00FC0E55">
        <w:rPr>
          <w:rtl/>
        </w:rPr>
        <w:t>את ההודעה. חבר הכנסת</w:t>
      </w:r>
      <w:r w:rsidR="00957838">
        <w:rPr>
          <w:rtl/>
        </w:rPr>
        <w:t xml:space="preserve"> </w:t>
      </w:r>
      <w:r w:rsidRPr="00FC0E55">
        <w:rPr>
          <w:rtl/>
        </w:rPr>
        <w:t>הירשזון,</w:t>
      </w:r>
      <w:r w:rsidR="00957838">
        <w:rPr>
          <w:rtl/>
        </w:rPr>
        <w:t xml:space="preserve"> </w:t>
      </w:r>
      <w:r w:rsidRPr="00FC0E55">
        <w:rPr>
          <w:rtl/>
        </w:rPr>
        <w:t>הרי</w:t>
      </w:r>
      <w:r w:rsidR="00957838">
        <w:rPr>
          <w:rtl/>
        </w:rPr>
        <w:t xml:space="preserve"> </w:t>
      </w:r>
      <w:r w:rsidRPr="00FC0E55">
        <w:rPr>
          <w:rtl/>
        </w:rPr>
        <w:t>ליושב</w:t>
      </w:r>
      <w:r w:rsidR="00957838">
        <w:rPr>
          <w:rtl/>
        </w:rPr>
        <w:t>-</w:t>
      </w:r>
      <w:r w:rsidRPr="00FC0E55">
        <w:rPr>
          <w:rtl/>
        </w:rPr>
        <w:t>ראש</w:t>
      </w:r>
      <w:r w:rsidR="00957838">
        <w:rPr>
          <w:rtl/>
        </w:rPr>
        <w:t xml:space="preserve"> </w:t>
      </w:r>
      <w:r w:rsidRPr="00FC0E55">
        <w:rPr>
          <w:rtl/>
        </w:rPr>
        <w:t>הכנסת</w:t>
      </w:r>
      <w:r w:rsidR="00957838">
        <w:rPr>
          <w:rtl/>
        </w:rPr>
        <w:t xml:space="preserve"> </w:t>
      </w:r>
      <w:r w:rsidRPr="00FC0E55">
        <w:rPr>
          <w:rtl/>
        </w:rPr>
        <w:t>פנו</w:t>
      </w:r>
      <w:r w:rsidR="00957838">
        <w:rPr>
          <w:rtl/>
        </w:rPr>
        <w:t xml:space="preserve"> </w:t>
      </w:r>
      <w:r w:rsidRPr="00FC0E55">
        <w:rPr>
          <w:rtl/>
        </w:rPr>
        <w:t>חברי הכנסת שצריכים עכשיו לדבר, והם אמרו:</w:t>
      </w:r>
      <w:r w:rsidR="00957838">
        <w:rPr>
          <w:rtl/>
        </w:rPr>
        <w:t xml:space="preserve"> </w:t>
      </w:r>
      <w:r w:rsidRPr="00FC0E55">
        <w:rPr>
          <w:rtl/>
        </w:rPr>
        <w:t xml:space="preserve">השעה מאוחרת, אין עיתונאים; ולכן ביקשו. אם גם אתה רוצה לדבר עכשיו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אברהם הירשזון (הליכוד):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צריך להודיע על כך קודם.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ד' שילנסקי: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אבל ההחלטה היתה לפני 10 דקות, בעקבות פנייה של חברי כנסת שצריכים היו לדבר</w:t>
      </w:r>
      <w:r w:rsidR="00957838">
        <w:rPr>
          <w:rtl/>
        </w:rPr>
        <w:t xml:space="preserve"> </w:t>
      </w:r>
      <w:r w:rsidRPr="00FC0E55">
        <w:rPr>
          <w:rtl/>
        </w:rPr>
        <w:t>עכשיו.</w:t>
      </w:r>
      <w:r w:rsidR="00957838">
        <w:rPr>
          <w:rtl/>
        </w:rPr>
        <w:t xml:space="preserve"> </w:t>
      </w:r>
      <w:r w:rsidRPr="00FC0E55">
        <w:rPr>
          <w:rtl/>
        </w:rPr>
        <w:t>וכולנו</w:t>
      </w:r>
      <w:r w:rsidR="00957838">
        <w:rPr>
          <w:rtl/>
        </w:rPr>
        <w:t xml:space="preserve"> </w:t>
      </w:r>
      <w:r w:rsidRPr="00FC0E55">
        <w:rPr>
          <w:rtl/>
        </w:rPr>
        <w:t>מכירים</w:t>
      </w:r>
      <w:r w:rsidR="00957838">
        <w:rPr>
          <w:rtl/>
        </w:rPr>
        <w:t xml:space="preserve"> </w:t>
      </w:r>
      <w:r w:rsidRPr="00FC0E55">
        <w:rPr>
          <w:rtl/>
        </w:rPr>
        <w:t>את</w:t>
      </w:r>
      <w:r w:rsidR="00957838">
        <w:rPr>
          <w:rtl/>
        </w:rPr>
        <w:t xml:space="preserve"> </w:t>
      </w:r>
      <w:r w:rsidRPr="00FC0E55">
        <w:rPr>
          <w:rtl/>
        </w:rPr>
        <w:t>זה: הלכו ליושב</w:t>
      </w:r>
      <w:r w:rsidR="00957838">
        <w:rPr>
          <w:rtl/>
        </w:rPr>
        <w:t>-</w:t>
      </w:r>
      <w:r w:rsidRPr="00FC0E55">
        <w:rPr>
          <w:rtl/>
        </w:rPr>
        <w:t xml:space="preserve">ראש הכנסת ואמרו </w:t>
      </w:r>
      <w:r w:rsidR="00957838">
        <w:rPr>
          <w:rtl/>
        </w:rPr>
        <w:t>–</w:t>
      </w:r>
      <w:r w:rsidRPr="00FC0E55">
        <w:rPr>
          <w:rtl/>
        </w:rPr>
        <w:t xml:space="preserve"> אין עיתונות, אין</w:t>
      </w:r>
      <w:r w:rsidR="00957838">
        <w:rPr>
          <w:rtl/>
        </w:rPr>
        <w:t xml:space="preserve"> </w:t>
      </w:r>
      <w:r w:rsidRPr="00FC0E55">
        <w:rPr>
          <w:rtl/>
        </w:rPr>
        <w:t>טלוויזיה,</w:t>
      </w:r>
      <w:r w:rsidR="00957838">
        <w:rPr>
          <w:rtl/>
        </w:rPr>
        <w:t xml:space="preserve"> </w:t>
      </w:r>
      <w:r w:rsidRPr="00FC0E55">
        <w:rPr>
          <w:rtl/>
        </w:rPr>
        <w:t>אנחנו</w:t>
      </w:r>
      <w:r w:rsidR="00957838">
        <w:rPr>
          <w:rtl/>
        </w:rPr>
        <w:t xml:space="preserve"> </w:t>
      </w:r>
      <w:r w:rsidRPr="00FC0E55">
        <w:rPr>
          <w:rtl/>
        </w:rPr>
        <w:t>מבקשים במועד אחר. אם אתה רוצה עכשיו, בשעה לא נוחה, אני אאפשר</w:t>
      </w:r>
      <w:r w:rsidR="00957838">
        <w:rPr>
          <w:rtl/>
        </w:rPr>
        <w:t xml:space="preserve"> </w:t>
      </w:r>
      <w:r w:rsidRPr="00FC0E55">
        <w:rPr>
          <w:rtl/>
        </w:rPr>
        <w:t>לך.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אברהם הירשזון (הליכוד):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יש כאלה שמדברים לעיתונות ולטלוויזיה ויש כאלה שמדברים לעצם העניין.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האשם מחאמיד (חד"ש):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אדוני,</w:t>
      </w:r>
      <w:r w:rsidR="00957838">
        <w:rPr>
          <w:rtl/>
        </w:rPr>
        <w:t xml:space="preserve"> </w:t>
      </w:r>
      <w:r w:rsidRPr="00FC0E55">
        <w:rPr>
          <w:rtl/>
        </w:rPr>
        <w:t>אני</w:t>
      </w:r>
      <w:r w:rsidR="00957838">
        <w:rPr>
          <w:rtl/>
        </w:rPr>
        <w:t xml:space="preserve"> </w:t>
      </w:r>
      <w:r w:rsidRPr="00FC0E55">
        <w:rPr>
          <w:rtl/>
        </w:rPr>
        <w:t>הייתי</w:t>
      </w:r>
      <w:r w:rsidR="00957838">
        <w:rPr>
          <w:rtl/>
        </w:rPr>
        <w:t xml:space="preserve"> </w:t>
      </w:r>
      <w:r w:rsidRPr="00FC0E55">
        <w:rPr>
          <w:rtl/>
        </w:rPr>
        <w:t>צריך</w:t>
      </w:r>
      <w:r w:rsidR="00957838">
        <w:rPr>
          <w:rtl/>
        </w:rPr>
        <w:t xml:space="preserve"> </w:t>
      </w:r>
      <w:r w:rsidRPr="00FC0E55">
        <w:rPr>
          <w:rtl/>
        </w:rPr>
        <w:t>להיות</w:t>
      </w:r>
      <w:r w:rsidR="00957838">
        <w:rPr>
          <w:rtl/>
        </w:rPr>
        <w:t xml:space="preserve"> </w:t>
      </w:r>
      <w:r w:rsidRPr="00FC0E55">
        <w:rPr>
          <w:rtl/>
        </w:rPr>
        <w:t>ב</w:t>
      </w:r>
      <w:r w:rsidR="00957838">
        <w:rPr>
          <w:rtl/>
        </w:rPr>
        <w:t>-</w:t>
      </w:r>
      <w:r w:rsidRPr="00FC0E55">
        <w:rPr>
          <w:rtl/>
        </w:rPr>
        <w:t>19:30</w:t>
      </w:r>
      <w:r w:rsidR="00957838">
        <w:rPr>
          <w:rtl/>
        </w:rPr>
        <w:t xml:space="preserve"> </w:t>
      </w:r>
      <w:r w:rsidRPr="00FC0E55">
        <w:rPr>
          <w:rtl/>
        </w:rPr>
        <w:t>עם אנשים אמריקנים, להרצות ב"בית</w:t>
      </w:r>
      <w:r w:rsidR="00957838">
        <w:rPr>
          <w:rtl/>
        </w:rPr>
        <w:t xml:space="preserve"> </w:t>
      </w:r>
      <w:r w:rsidRPr="00FC0E55">
        <w:rPr>
          <w:rtl/>
        </w:rPr>
        <w:t xml:space="preserve">שמואל", ואני מעכב אותם עוד חצי שעה ועוד חצי שעה כדי שאני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ד' שילנסקי: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אתה רוצה לדבר עכשיו?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האשם מחאמיד (חד"ש):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זה לא הוגן, לא כלפי אלא כלפי האנשים שמחכים לי.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ד' שילנסקי: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אתה</w:t>
      </w:r>
      <w:r w:rsidR="00957838">
        <w:rPr>
          <w:rtl/>
        </w:rPr>
        <w:t xml:space="preserve"> </w:t>
      </w:r>
      <w:r w:rsidRPr="00FC0E55">
        <w:rPr>
          <w:rtl/>
        </w:rPr>
        <w:t>יודע</w:t>
      </w:r>
      <w:r w:rsidR="00957838">
        <w:rPr>
          <w:rtl/>
        </w:rPr>
        <w:t xml:space="preserve"> </w:t>
      </w:r>
      <w:r w:rsidRPr="00FC0E55">
        <w:rPr>
          <w:rtl/>
        </w:rPr>
        <w:t>בעוד</w:t>
      </w:r>
      <w:r w:rsidR="00957838">
        <w:rPr>
          <w:rtl/>
        </w:rPr>
        <w:t xml:space="preserve"> </w:t>
      </w:r>
      <w:r w:rsidRPr="00FC0E55">
        <w:rPr>
          <w:rtl/>
        </w:rPr>
        <w:t>כמה</w:t>
      </w:r>
      <w:r w:rsidR="00957838">
        <w:rPr>
          <w:rtl/>
        </w:rPr>
        <w:t xml:space="preserve"> </w:t>
      </w:r>
      <w:r w:rsidRPr="00FC0E55">
        <w:rPr>
          <w:rtl/>
        </w:rPr>
        <w:t>זמן</w:t>
      </w:r>
      <w:r w:rsidR="00957838">
        <w:rPr>
          <w:rtl/>
        </w:rPr>
        <w:t xml:space="preserve"> </w:t>
      </w:r>
      <w:r w:rsidRPr="00FC0E55">
        <w:rPr>
          <w:rtl/>
        </w:rPr>
        <w:t>מגיע</w:t>
      </w:r>
      <w:r w:rsidR="00957838">
        <w:rPr>
          <w:rtl/>
        </w:rPr>
        <w:t xml:space="preserve"> </w:t>
      </w:r>
      <w:r w:rsidRPr="00FC0E55">
        <w:rPr>
          <w:rtl/>
        </w:rPr>
        <w:t>תורך?</w:t>
      </w:r>
      <w:r w:rsidR="00957838">
        <w:rPr>
          <w:rtl/>
        </w:rPr>
        <w:t xml:space="preserve"> </w:t>
      </w:r>
      <w:r w:rsidRPr="00FC0E55">
        <w:rPr>
          <w:rtl/>
        </w:rPr>
        <w:t>לפניך יעקב שפי, יוסף בא</w:t>
      </w:r>
      <w:r w:rsidR="00957838">
        <w:rPr>
          <w:rtl/>
        </w:rPr>
        <w:t>-</w:t>
      </w:r>
      <w:r w:rsidRPr="00FC0E55">
        <w:rPr>
          <w:rtl/>
        </w:rPr>
        <w:t>גד, אברהם</w:t>
      </w:r>
      <w:r w:rsidR="00957838">
        <w:rPr>
          <w:rtl/>
        </w:rPr>
        <w:t xml:space="preserve"> </w:t>
      </w:r>
      <w:r w:rsidRPr="00FC0E55">
        <w:rPr>
          <w:rtl/>
        </w:rPr>
        <w:t xml:space="preserve">הירשזון, שמואל הלפרט. יש לפניך, אם אתה מחכה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האשם מחאמיד (חד"ש):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שלושה.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ד' שילנסקי: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אבל אם אתה רוצה לדבר עכשיו, אני אבקש את סליחת היושב</w:t>
      </w:r>
      <w:r w:rsidR="00957838">
        <w:rPr>
          <w:rtl/>
        </w:rPr>
        <w:t>-</w:t>
      </w:r>
      <w:r w:rsidRPr="00FC0E55">
        <w:rPr>
          <w:rtl/>
        </w:rPr>
        <w:t xml:space="preserve">ראש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דן תיכון (הליכוד):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לא, אדוני, זה לא הולך כך. אם הוא רוצה, גם הוא רוצה, גם זה רוצה. כולם הלכו</w:t>
      </w:r>
      <w:r w:rsidR="00957838">
        <w:rPr>
          <w:rtl/>
        </w:rPr>
        <w:t xml:space="preserve"> </w:t>
      </w:r>
      <w:r w:rsidRPr="00FC0E55">
        <w:rPr>
          <w:rtl/>
        </w:rPr>
        <w:t>כבר.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ד' שילנסקי: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לא, כולם לא רוצים. הבעיה היא שכולם לא רוצים.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דן תיכון (הליכוד):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צריך היה להודיע.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ד' שילנסקי: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מה</w:t>
      </w:r>
      <w:r w:rsidR="00957838">
        <w:rPr>
          <w:rtl/>
        </w:rPr>
        <w:t xml:space="preserve"> </w:t>
      </w:r>
      <w:r w:rsidRPr="00FC0E55">
        <w:rPr>
          <w:rtl/>
        </w:rPr>
        <w:t>אני</w:t>
      </w:r>
      <w:r w:rsidR="00957838">
        <w:rPr>
          <w:rtl/>
        </w:rPr>
        <w:t xml:space="preserve"> </w:t>
      </w:r>
      <w:r w:rsidRPr="00FC0E55">
        <w:rPr>
          <w:rtl/>
        </w:rPr>
        <w:t>יכול</w:t>
      </w:r>
      <w:r w:rsidR="00957838">
        <w:rPr>
          <w:rtl/>
        </w:rPr>
        <w:t xml:space="preserve"> </w:t>
      </w:r>
      <w:r w:rsidRPr="00FC0E55">
        <w:rPr>
          <w:rtl/>
        </w:rPr>
        <w:t>לעשות?</w:t>
      </w:r>
      <w:r w:rsidR="00957838">
        <w:rPr>
          <w:rtl/>
        </w:rPr>
        <w:t xml:space="preserve"> </w:t>
      </w:r>
      <w:r w:rsidRPr="00FC0E55">
        <w:rPr>
          <w:rtl/>
        </w:rPr>
        <w:t>הלכו</w:t>
      </w:r>
      <w:r w:rsidR="00957838">
        <w:rPr>
          <w:rtl/>
        </w:rPr>
        <w:t xml:space="preserve"> </w:t>
      </w:r>
      <w:r w:rsidRPr="00FC0E55">
        <w:rPr>
          <w:rtl/>
        </w:rPr>
        <w:t>ליושב</w:t>
      </w:r>
      <w:r w:rsidR="00957838">
        <w:rPr>
          <w:rtl/>
        </w:rPr>
        <w:t>-</w:t>
      </w:r>
      <w:r w:rsidRPr="00FC0E55">
        <w:rPr>
          <w:rtl/>
        </w:rPr>
        <w:t>ראש</w:t>
      </w:r>
      <w:r w:rsidR="00957838">
        <w:rPr>
          <w:rtl/>
        </w:rPr>
        <w:t xml:space="preserve"> </w:t>
      </w:r>
      <w:r w:rsidRPr="00FC0E55">
        <w:rPr>
          <w:rtl/>
        </w:rPr>
        <w:t>הכנסת והוא קיבל את הנימוק.</w:t>
      </w:r>
      <w:r w:rsidR="00957838">
        <w:rPr>
          <w:rtl/>
        </w:rPr>
        <w:t xml:space="preserve"> </w:t>
      </w:r>
      <w:r w:rsidRPr="00FC0E55">
        <w:rPr>
          <w:rtl/>
        </w:rPr>
        <w:t>כנראה</w:t>
      </w:r>
      <w:r w:rsidR="00957838">
        <w:rPr>
          <w:rtl/>
        </w:rPr>
        <w:t xml:space="preserve"> </w:t>
      </w:r>
      <w:r w:rsidRPr="00FC0E55">
        <w:rPr>
          <w:rtl/>
        </w:rPr>
        <w:t>יושב</w:t>
      </w:r>
      <w:r w:rsidR="00957838">
        <w:rPr>
          <w:rtl/>
        </w:rPr>
        <w:t>-</w:t>
      </w:r>
      <w:r w:rsidRPr="00FC0E55">
        <w:rPr>
          <w:rtl/>
        </w:rPr>
        <w:t>ראש</w:t>
      </w:r>
      <w:r w:rsidR="00957838">
        <w:rPr>
          <w:rtl/>
        </w:rPr>
        <w:t xml:space="preserve"> </w:t>
      </w:r>
      <w:r w:rsidRPr="00FC0E55">
        <w:rPr>
          <w:rtl/>
        </w:rPr>
        <w:t>הכנסת</w:t>
      </w:r>
      <w:r w:rsidR="00957838">
        <w:rPr>
          <w:rtl/>
        </w:rPr>
        <w:t xml:space="preserve"> </w:t>
      </w:r>
      <w:r w:rsidRPr="00FC0E55">
        <w:rPr>
          <w:rtl/>
        </w:rPr>
        <w:t>התחשב</w:t>
      </w:r>
      <w:r w:rsidR="00957838">
        <w:rPr>
          <w:rtl/>
        </w:rPr>
        <w:t xml:space="preserve"> </w:t>
      </w:r>
      <w:r w:rsidRPr="00FC0E55">
        <w:rPr>
          <w:rtl/>
        </w:rPr>
        <w:t>בבעיית</w:t>
      </w:r>
      <w:r w:rsidR="00957838">
        <w:rPr>
          <w:rtl/>
        </w:rPr>
        <w:t xml:space="preserve"> </w:t>
      </w:r>
      <w:r w:rsidRPr="00FC0E55">
        <w:rPr>
          <w:rtl/>
        </w:rPr>
        <w:t>החברים, שאמרו שזה נושא חשוב והם רוצים שעה יותר</w:t>
      </w:r>
      <w:r w:rsidR="00957838">
        <w:rPr>
          <w:rtl/>
        </w:rPr>
        <w:t xml:space="preserve"> </w:t>
      </w:r>
      <w:r w:rsidRPr="00FC0E55">
        <w:rPr>
          <w:rtl/>
        </w:rPr>
        <w:t>טובה.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אברהם הירשזון (הליכוד):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צריך להתחשב גם באלה שיושבים באולם.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ד' שילנסקי: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אני</w:t>
      </w:r>
      <w:r w:rsidR="00957838">
        <w:rPr>
          <w:rtl/>
        </w:rPr>
        <w:t xml:space="preserve"> </w:t>
      </w:r>
      <w:r w:rsidRPr="00FC0E55">
        <w:rPr>
          <w:rtl/>
        </w:rPr>
        <w:t>מצטער,</w:t>
      </w:r>
      <w:r w:rsidR="00957838">
        <w:rPr>
          <w:rtl/>
        </w:rPr>
        <w:t xml:space="preserve"> </w:t>
      </w:r>
      <w:r w:rsidRPr="00FC0E55">
        <w:rPr>
          <w:rtl/>
        </w:rPr>
        <w:t>אני קיבלתי פתק על כך. ביקשתי שידברו עם יושב</w:t>
      </w:r>
      <w:r w:rsidR="00957838">
        <w:rPr>
          <w:rtl/>
        </w:rPr>
        <w:t>-</w:t>
      </w:r>
      <w:r w:rsidRPr="00FC0E55">
        <w:rPr>
          <w:rtl/>
        </w:rPr>
        <w:t>ראש הכנסת. תיאמו</w:t>
      </w:r>
      <w:r w:rsidR="00957838">
        <w:rPr>
          <w:rtl/>
        </w:rPr>
        <w:t xml:space="preserve"> </w:t>
      </w:r>
      <w:r w:rsidRPr="00FC0E55">
        <w:rPr>
          <w:rtl/>
        </w:rPr>
        <w:t>אתו, וזהו זה.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אדוני יושב</w:t>
      </w:r>
      <w:r w:rsidR="00957838">
        <w:rPr>
          <w:rtl/>
        </w:rPr>
        <w:t>-</w:t>
      </w:r>
      <w:r w:rsidRPr="00FC0E55">
        <w:rPr>
          <w:rtl/>
        </w:rPr>
        <w:t>ראש ועדת הכספים, בבקשה.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גדליה גל (יו"ר ועדת הכספים):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אדוני</w:t>
      </w:r>
      <w:r w:rsidR="00957838">
        <w:rPr>
          <w:rtl/>
        </w:rPr>
        <w:t xml:space="preserve"> </w:t>
      </w:r>
      <w:r w:rsidRPr="00FC0E55">
        <w:rPr>
          <w:rtl/>
        </w:rPr>
        <w:t>היושב</w:t>
      </w:r>
      <w:r w:rsidR="00957838">
        <w:rPr>
          <w:rtl/>
        </w:rPr>
        <w:t>-</w:t>
      </w:r>
      <w:r w:rsidRPr="00FC0E55">
        <w:rPr>
          <w:rtl/>
        </w:rPr>
        <w:t>ראש, כנסת נכבדה, אני מתכבד להביא לקריאה שנייה ולקריאה שלישית</w:t>
      </w:r>
      <w:r w:rsidR="00957838">
        <w:rPr>
          <w:rtl/>
        </w:rPr>
        <w:t xml:space="preserve"> </w:t>
      </w:r>
      <w:r w:rsidRPr="00FC0E55">
        <w:rPr>
          <w:rtl/>
        </w:rPr>
        <w:t>את הצעת החוק לתיקון פקודת מס הכנסה (מס' 91), התשנ"ג</w:t>
      </w:r>
      <w:r w:rsidR="00957838">
        <w:rPr>
          <w:rtl/>
        </w:rPr>
        <w:t>–</w:t>
      </w:r>
      <w:r w:rsidRPr="00FC0E55">
        <w:rPr>
          <w:rtl/>
        </w:rPr>
        <w:t>1992.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עיקרו</w:t>
      </w:r>
      <w:r w:rsidR="00957838">
        <w:rPr>
          <w:rtl/>
        </w:rPr>
        <w:t xml:space="preserve"> </w:t>
      </w:r>
      <w:r w:rsidRPr="00FC0E55">
        <w:rPr>
          <w:rtl/>
        </w:rPr>
        <w:t xml:space="preserve">של החוק </w:t>
      </w:r>
      <w:r w:rsidR="00957838">
        <w:rPr>
          <w:rtl/>
        </w:rPr>
        <w:t>–</w:t>
      </w:r>
      <w:r w:rsidRPr="00FC0E55">
        <w:rPr>
          <w:rtl/>
        </w:rPr>
        <w:t xml:space="preserve"> הפחתת מס רווחי חברות מ</w:t>
      </w:r>
      <w:r w:rsidR="00957838">
        <w:rPr>
          <w:rtl/>
        </w:rPr>
        <w:t>-</w:t>
      </w:r>
      <w:r w:rsidR="00957838" w:rsidRPr="00FC0E55">
        <w:rPr>
          <w:rtl/>
        </w:rPr>
        <w:t>40</w:t>
      </w:r>
      <w:r w:rsidR="00957838">
        <w:rPr>
          <w:rtl/>
        </w:rPr>
        <w:t>%</w:t>
      </w:r>
      <w:r w:rsidRPr="00FC0E55">
        <w:rPr>
          <w:rtl/>
        </w:rPr>
        <w:t xml:space="preserve"> ל</w:t>
      </w:r>
      <w:r w:rsidR="00957838">
        <w:rPr>
          <w:rtl/>
        </w:rPr>
        <w:t>-</w:t>
      </w:r>
      <w:r w:rsidR="00957838" w:rsidRPr="00FC0E55">
        <w:rPr>
          <w:rtl/>
        </w:rPr>
        <w:t>36</w:t>
      </w:r>
      <w:r w:rsidR="00957838">
        <w:rPr>
          <w:rtl/>
        </w:rPr>
        <w:t>%</w:t>
      </w:r>
      <w:r w:rsidRPr="00FC0E55">
        <w:rPr>
          <w:rtl/>
        </w:rPr>
        <w:t>, בארבע הפחתות שנתיות של</w:t>
      </w:r>
      <w:r w:rsidR="00957838">
        <w:rPr>
          <w:rtl/>
        </w:rPr>
        <w:t xml:space="preserve"> </w:t>
      </w:r>
      <w:r w:rsidR="00957838" w:rsidRPr="00FC0E55">
        <w:rPr>
          <w:rtl/>
        </w:rPr>
        <w:t>1</w:t>
      </w:r>
      <w:r w:rsidR="00957838">
        <w:rPr>
          <w:rtl/>
        </w:rPr>
        <w:t>%</w:t>
      </w:r>
      <w:r w:rsidRPr="00FC0E55">
        <w:rPr>
          <w:rtl/>
        </w:rPr>
        <w:t xml:space="preserve"> כל אחת.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השינוי</w:t>
      </w:r>
      <w:r w:rsidR="00957838">
        <w:rPr>
          <w:rtl/>
        </w:rPr>
        <w:t xml:space="preserve"> </w:t>
      </w:r>
      <w:r w:rsidRPr="00FC0E55">
        <w:rPr>
          <w:rtl/>
        </w:rPr>
        <w:t>היחיד שיבוא בחוק לעומת ההצעה אמור בגיליון התיקון המצורף לחוק, אשר</w:t>
      </w:r>
      <w:r w:rsidR="00957838">
        <w:rPr>
          <w:rtl/>
        </w:rPr>
        <w:t xml:space="preserve"> </w:t>
      </w:r>
      <w:r w:rsidRPr="00FC0E55">
        <w:rPr>
          <w:rtl/>
        </w:rPr>
        <w:t>לפיו</w:t>
      </w:r>
      <w:r w:rsidR="00957838">
        <w:rPr>
          <w:rtl/>
        </w:rPr>
        <w:t xml:space="preserve"> </w:t>
      </w:r>
      <w:r w:rsidRPr="00FC0E55">
        <w:rPr>
          <w:rtl/>
        </w:rPr>
        <w:t>בסעיף</w:t>
      </w:r>
      <w:r w:rsidR="00957838">
        <w:rPr>
          <w:rtl/>
        </w:rPr>
        <w:t xml:space="preserve"> </w:t>
      </w:r>
      <w:r w:rsidRPr="00FC0E55">
        <w:rPr>
          <w:rtl/>
        </w:rPr>
        <w:t>5 לא ייאמר: "סעיפים 1 עד 4" אלא: "סעיפים 2 ו</w:t>
      </w:r>
      <w:r w:rsidR="00957838">
        <w:rPr>
          <w:rtl/>
        </w:rPr>
        <w:t>-</w:t>
      </w:r>
      <w:r w:rsidRPr="00FC0E55">
        <w:rPr>
          <w:rtl/>
        </w:rPr>
        <w:t>4". התיקון הוא טכני.</w:t>
      </w:r>
      <w:r w:rsidR="00957838">
        <w:rPr>
          <w:rtl/>
        </w:rPr>
        <w:t xml:space="preserve"> </w:t>
      </w:r>
      <w:r w:rsidRPr="00FC0E55">
        <w:rPr>
          <w:rtl/>
        </w:rPr>
        <w:t>רק</w:t>
      </w:r>
      <w:r w:rsidR="00957838">
        <w:rPr>
          <w:rtl/>
        </w:rPr>
        <w:t xml:space="preserve"> </w:t>
      </w:r>
      <w:r w:rsidRPr="00FC0E55">
        <w:rPr>
          <w:rtl/>
        </w:rPr>
        <w:t>בשני סעיפים אלה נקבע שיעור מס שיהיה בתוקף ב</w:t>
      </w:r>
      <w:r w:rsidR="00957838">
        <w:rPr>
          <w:rtl/>
        </w:rPr>
        <w:t>-</w:t>
      </w:r>
      <w:r w:rsidRPr="00FC0E55">
        <w:rPr>
          <w:rtl/>
        </w:rPr>
        <w:t>1996, בעוד האחרים מפנים לשיעור</w:t>
      </w:r>
      <w:r w:rsidR="00957838">
        <w:rPr>
          <w:rtl/>
        </w:rPr>
        <w:t xml:space="preserve"> </w:t>
      </w:r>
      <w:r w:rsidRPr="00FC0E55">
        <w:rPr>
          <w:rtl/>
        </w:rPr>
        <w:t>שיהיה בתוקף בכל זמן נתון.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אדוני</w:t>
      </w:r>
      <w:r w:rsidR="00957838">
        <w:rPr>
          <w:rtl/>
        </w:rPr>
        <w:t xml:space="preserve"> </w:t>
      </w:r>
      <w:r w:rsidRPr="00FC0E55">
        <w:rPr>
          <w:rtl/>
        </w:rPr>
        <w:t>היושב</w:t>
      </w:r>
      <w:r w:rsidR="00957838">
        <w:rPr>
          <w:rtl/>
        </w:rPr>
        <w:t>-</w:t>
      </w:r>
      <w:r w:rsidRPr="00FC0E55">
        <w:rPr>
          <w:rtl/>
        </w:rPr>
        <w:t>ראש,</w:t>
      </w:r>
      <w:r w:rsidR="00957838">
        <w:rPr>
          <w:rtl/>
        </w:rPr>
        <w:t xml:space="preserve"> </w:t>
      </w:r>
      <w:r w:rsidRPr="00FC0E55">
        <w:rPr>
          <w:rtl/>
        </w:rPr>
        <w:t>יש הסתייגויות מספר לסעיפי החוק, ואם המסתייגים ינמקו את</w:t>
      </w:r>
      <w:r w:rsidR="00957838">
        <w:rPr>
          <w:rtl/>
        </w:rPr>
        <w:t xml:space="preserve"> </w:t>
      </w:r>
      <w:r w:rsidRPr="00FC0E55">
        <w:rPr>
          <w:rtl/>
        </w:rPr>
        <w:t>הצעותיהם אענה להם לפי הצורך.</w:t>
      </w:r>
      <w:r w:rsidR="00957838">
        <w:rPr>
          <w:rtl/>
        </w:rPr>
        <w:t xml:space="preserve"> </w:t>
      </w:r>
      <w:r w:rsidRPr="00FC0E55">
        <w:rPr>
          <w:rtl/>
        </w:rPr>
        <w:t>תודה רבה.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ד' שילנסקי: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תודה</w:t>
      </w:r>
      <w:r w:rsidR="00957838">
        <w:rPr>
          <w:rtl/>
        </w:rPr>
        <w:t xml:space="preserve"> </w:t>
      </w:r>
      <w:r w:rsidRPr="00FC0E55">
        <w:rPr>
          <w:rtl/>
        </w:rPr>
        <w:t>רבה.</w:t>
      </w:r>
      <w:r w:rsidR="00957838">
        <w:rPr>
          <w:rtl/>
        </w:rPr>
        <w:t xml:space="preserve"> </w:t>
      </w:r>
      <w:r w:rsidRPr="00FC0E55">
        <w:rPr>
          <w:rtl/>
        </w:rPr>
        <w:t>ראשון</w:t>
      </w:r>
      <w:r w:rsidR="00957838">
        <w:rPr>
          <w:rtl/>
        </w:rPr>
        <w:t xml:space="preserve"> </w:t>
      </w:r>
      <w:r w:rsidRPr="00FC0E55">
        <w:rPr>
          <w:rtl/>
        </w:rPr>
        <w:t>המסתייגים</w:t>
      </w:r>
      <w:r w:rsidR="00957838">
        <w:rPr>
          <w:rtl/>
        </w:rPr>
        <w:t xml:space="preserve"> –</w:t>
      </w:r>
      <w:r w:rsidRPr="00FC0E55">
        <w:rPr>
          <w:rtl/>
        </w:rPr>
        <w:t xml:space="preserve"> חבר הכנסת דן תיכון, בבקשה. אני מבין שאתה</w:t>
      </w:r>
      <w:r w:rsidR="00957838">
        <w:rPr>
          <w:rtl/>
        </w:rPr>
        <w:t xml:space="preserve"> </w:t>
      </w:r>
      <w:r w:rsidRPr="00FC0E55">
        <w:rPr>
          <w:rtl/>
        </w:rPr>
        <w:t>מביא את כולן יחד.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דן תיכון (הליכוד):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אני רוצה להיות אחרון.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ד' שילנסקי: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אבל</w:t>
      </w:r>
      <w:r w:rsidR="00957838">
        <w:rPr>
          <w:rtl/>
        </w:rPr>
        <w:t xml:space="preserve"> </w:t>
      </w:r>
      <w:r w:rsidRPr="00FC0E55">
        <w:rPr>
          <w:rtl/>
        </w:rPr>
        <w:t>מודיעים</w:t>
      </w:r>
      <w:r w:rsidR="00957838">
        <w:rPr>
          <w:rtl/>
        </w:rPr>
        <w:t xml:space="preserve"> </w:t>
      </w:r>
      <w:r w:rsidRPr="00FC0E55">
        <w:rPr>
          <w:rtl/>
        </w:rPr>
        <w:t>לי שחבר הכנסת פורז ביטל את ההסתייגויות שלו, ואני מבין שחברת</w:t>
      </w:r>
      <w:r w:rsidR="00957838">
        <w:rPr>
          <w:rtl/>
        </w:rPr>
        <w:t xml:space="preserve"> </w:t>
      </w:r>
      <w:r w:rsidRPr="00FC0E55">
        <w:rPr>
          <w:rtl/>
        </w:rPr>
        <w:t>הכנסת תמר גוז'נסקי איננה.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האשם מחאמיד (חד"ש):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אבל היא ביקשה שיצביעו על ההסתייגויות שלה.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ד' שילנסקי: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בוודאי, ההסתייגויות של חברת הכנסת גוז'נסקי לא מבוטלות.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חבר</w:t>
      </w:r>
      <w:r w:rsidR="00957838">
        <w:rPr>
          <w:rtl/>
        </w:rPr>
        <w:t xml:space="preserve"> </w:t>
      </w:r>
      <w:r w:rsidRPr="00FC0E55">
        <w:rPr>
          <w:rtl/>
        </w:rPr>
        <w:t>הכנסת</w:t>
      </w:r>
      <w:r w:rsidR="00957838">
        <w:rPr>
          <w:rtl/>
        </w:rPr>
        <w:t xml:space="preserve"> </w:t>
      </w:r>
      <w:r w:rsidRPr="00FC0E55">
        <w:rPr>
          <w:rtl/>
        </w:rPr>
        <w:t>דן</w:t>
      </w:r>
      <w:r w:rsidR="00957838">
        <w:rPr>
          <w:rtl/>
        </w:rPr>
        <w:t xml:space="preserve"> </w:t>
      </w:r>
      <w:r w:rsidRPr="00FC0E55">
        <w:rPr>
          <w:rtl/>
        </w:rPr>
        <w:t>תיכון,</w:t>
      </w:r>
      <w:r w:rsidR="00957838">
        <w:rPr>
          <w:rtl/>
        </w:rPr>
        <w:t xml:space="preserve"> </w:t>
      </w:r>
      <w:r w:rsidRPr="00FC0E55">
        <w:rPr>
          <w:rtl/>
        </w:rPr>
        <w:t>בפועל</w:t>
      </w:r>
      <w:r w:rsidR="00957838">
        <w:rPr>
          <w:rtl/>
        </w:rPr>
        <w:t xml:space="preserve"> </w:t>
      </w:r>
      <w:r w:rsidRPr="00FC0E55">
        <w:rPr>
          <w:rtl/>
        </w:rPr>
        <w:t>אתה</w:t>
      </w:r>
      <w:r w:rsidR="00957838">
        <w:rPr>
          <w:rtl/>
        </w:rPr>
        <w:t xml:space="preserve"> </w:t>
      </w:r>
      <w:r w:rsidRPr="00FC0E55">
        <w:rPr>
          <w:rtl/>
        </w:rPr>
        <w:t>היחיד שמביא ומנמק את ההסתייגויות. אני</w:t>
      </w:r>
      <w:r w:rsidR="00957838">
        <w:rPr>
          <w:rtl/>
        </w:rPr>
        <w:t xml:space="preserve"> </w:t>
      </w:r>
      <w:r w:rsidRPr="00FC0E55">
        <w:rPr>
          <w:rtl/>
        </w:rPr>
        <w:t>מבין,</w:t>
      </w:r>
      <w:r w:rsidR="00957838">
        <w:rPr>
          <w:rtl/>
        </w:rPr>
        <w:t xml:space="preserve"> </w:t>
      </w:r>
      <w:r w:rsidRPr="00FC0E55">
        <w:rPr>
          <w:rtl/>
        </w:rPr>
        <w:t>כאמור,</w:t>
      </w:r>
      <w:r w:rsidR="00957838">
        <w:rPr>
          <w:rtl/>
        </w:rPr>
        <w:t xml:space="preserve"> </w:t>
      </w:r>
      <w:r w:rsidRPr="00FC0E55">
        <w:rPr>
          <w:rtl/>
        </w:rPr>
        <w:t>שתביא את כולן יחד. אני לוחץ על הפעמון, אני מפעיל את השעון, אולי</w:t>
      </w:r>
      <w:r w:rsidR="00957838">
        <w:rPr>
          <w:rtl/>
        </w:rPr>
        <w:t xml:space="preserve"> </w:t>
      </w:r>
      <w:r w:rsidRPr="00FC0E55">
        <w:rPr>
          <w:rtl/>
        </w:rPr>
        <w:t>זה יביא לקיצור הדברים. בבקשה.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דן תיכון (הליכוד):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אדוני</w:t>
      </w:r>
      <w:r w:rsidR="00957838">
        <w:rPr>
          <w:rtl/>
        </w:rPr>
        <w:t xml:space="preserve"> </w:t>
      </w:r>
      <w:r w:rsidRPr="00FC0E55">
        <w:rPr>
          <w:rtl/>
        </w:rPr>
        <w:t>היושב</w:t>
      </w:r>
      <w:r w:rsidR="00957838">
        <w:rPr>
          <w:rtl/>
        </w:rPr>
        <w:t>-</w:t>
      </w:r>
      <w:r w:rsidRPr="00FC0E55">
        <w:rPr>
          <w:rtl/>
        </w:rPr>
        <w:t>ראש,</w:t>
      </w:r>
      <w:r w:rsidR="00957838">
        <w:rPr>
          <w:rtl/>
        </w:rPr>
        <w:t xml:space="preserve"> </w:t>
      </w:r>
      <w:r w:rsidRPr="00FC0E55">
        <w:rPr>
          <w:rtl/>
        </w:rPr>
        <w:t>כנסת</w:t>
      </w:r>
      <w:r w:rsidR="00957838">
        <w:rPr>
          <w:rtl/>
        </w:rPr>
        <w:t xml:space="preserve"> </w:t>
      </w:r>
      <w:r w:rsidRPr="00FC0E55">
        <w:rPr>
          <w:rtl/>
        </w:rPr>
        <w:t>נכבדה, אינני יודע איך קרה הדבר, אדוני מזכיר ועדת</w:t>
      </w:r>
      <w:r w:rsidR="00957838">
        <w:rPr>
          <w:rtl/>
        </w:rPr>
        <w:t xml:space="preserve"> </w:t>
      </w:r>
      <w:r w:rsidRPr="00FC0E55">
        <w:rPr>
          <w:rtl/>
        </w:rPr>
        <w:t>הכספים, אבל כמדומני ששתי הסתייגויות שלי לא נכללו ברשימה.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בעיקרון,</w:t>
      </w:r>
      <w:r w:rsidR="00957838">
        <w:rPr>
          <w:rtl/>
        </w:rPr>
        <w:t xml:space="preserve"> </w:t>
      </w:r>
      <w:r w:rsidRPr="00FC0E55">
        <w:rPr>
          <w:rtl/>
        </w:rPr>
        <w:t>אני</w:t>
      </w:r>
      <w:r w:rsidR="00957838">
        <w:rPr>
          <w:rtl/>
        </w:rPr>
        <w:t xml:space="preserve"> </w:t>
      </w:r>
      <w:r w:rsidRPr="00FC0E55">
        <w:rPr>
          <w:rtl/>
        </w:rPr>
        <w:t>בעד</w:t>
      </w:r>
      <w:r w:rsidR="00957838">
        <w:rPr>
          <w:rtl/>
        </w:rPr>
        <w:t xml:space="preserve"> </w:t>
      </w:r>
      <w:r w:rsidRPr="00FC0E55">
        <w:rPr>
          <w:rtl/>
        </w:rPr>
        <w:t>הפחתת</w:t>
      </w:r>
      <w:r w:rsidR="00957838">
        <w:rPr>
          <w:rtl/>
        </w:rPr>
        <w:t xml:space="preserve"> </w:t>
      </w:r>
      <w:r w:rsidRPr="00FC0E55">
        <w:rPr>
          <w:rtl/>
        </w:rPr>
        <w:t>מס</w:t>
      </w:r>
      <w:r w:rsidR="00957838">
        <w:rPr>
          <w:rtl/>
        </w:rPr>
        <w:t xml:space="preserve"> </w:t>
      </w:r>
      <w:r w:rsidRPr="00FC0E55">
        <w:rPr>
          <w:rtl/>
        </w:rPr>
        <w:t>הכנסה.</w:t>
      </w:r>
      <w:r w:rsidR="00957838">
        <w:rPr>
          <w:rtl/>
        </w:rPr>
        <w:t xml:space="preserve"> </w:t>
      </w:r>
      <w:r w:rsidRPr="00FC0E55">
        <w:rPr>
          <w:rtl/>
        </w:rPr>
        <w:t>אני חושב שמס ההכנסה הוא גבוה וצריך</w:t>
      </w:r>
      <w:r w:rsidR="00957838">
        <w:rPr>
          <w:rtl/>
        </w:rPr>
        <w:t xml:space="preserve"> </w:t>
      </w:r>
      <w:r w:rsidRPr="00FC0E55">
        <w:rPr>
          <w:rtl/>
        </w:rPr>
        <w:t>להוריד</w:t>
      </w:r>
      <w:r w:rsidR="00957838">
        <w:rPr>
          <w:rtl/>
        </w:rPr>
        <w:t xml:space="preserve"> </w:t>
      </w:r>
      <w:r w:rsidRPr="00FC0E55">
        <w:rPr>
          <w:rtl/>
        </w:rPr>
        <w:t>אותו.</w:t>
      </w:r>
      <w:r w:rsidR="00957838">
        <w:rPr>
          <w:rtl/>
        </w:rPr>
        <w:t xml:space="preserve"> </w:t>
      </w:r>
      <w:r w:rsidRPr="00FC0E55">
        <w:rPr>
          <w:rtl/>
        </w:rPr>
        <w:t>על</w:t>
      </w:r>
      <w:r w:rsidR="00957838">
        <w:rPr>
          <w:rtl/>
        </w:rPr>
        <w:t xml:space="preserve"> </w:t>
      </w:r>
      <w:r w:rsidRPr="00FC0E55">
        <w:rPr>
          <w:rtl/>
        </w:rPr>
        <w:t>כך</w:t>
      </w:r>
      <w:r w:rsidR="00957838">
        <w:rPr>
          <w:rtl/>
        </w:rPr>
        <w:t xml:space="preserve"> </w:t>
      </w:r>
      <w:r w:rsidRPr="00FC0E55">
        <w:rPr>
          <w:rtl/>
        </w:rPr>
        <w:t>כתבנו במצע הליכוד לקראת הבחירות. נראה לי שלאט לאט אנחנו</w:t>
      </w:r>
      <w:r w:rsidR="00957838">
        <w:rPr>
          <w:rtl/>
        </w:rPr>
        <w:t xml:space="preserve"> </w:t>
      </w:r>
      <w:r w:rsidRPr="00FC0E55">
        <w:rPr>
          <w:rtl/>
        </w:rPr>
        <w:t>עוברים</w:t>
      </w:r>
      <w:r w:rsidR="00957838">
        <w:rPr>
          <w:rtl/>
        </w:rPr>
        <w:t xml:space="preserve"> </w:t>
      </w:r>
      <w:r w:rsidRPr="00FC0E55">
        <w:rPr>
          <w:rtl/>
        </w:rPr>
        <w:t>מתקופת</w:t>
      </w:r>
      <w:r w:rsidR="00957838">
        <w:rPr>
          <w:rtl/>
        </w:rPr>
        <w:t xml:space="preserve"> </w:t>
      </w:r>
      <w:r w:rsidRPr="00FC0E55">
        <w:rPr>
          <w:rtl/>
        </w:rPr>
        <w:t>ה"אין</w:t>
      </w:r>
      <w:r w:rsidR="00957838">
        <w:rPr>
          <w:rtl/>
        </w:rPr>
        <w:t xml:space="preserve"> </w:t>
      </w:r>
      <w:r w:rsidRPr="00FC0E55">
        <w:rPr>
          <w:rtl/>
        </w:rPr>
        <w:t>לי"</w:t>
      </w:r>
      <w:r w:rsidR="00957838">
        <w:rPr>
          <w:rtl/>
        </w:rPr>
        <w:t xml:space="preserve"> </w:t>
      </w:r>
      <w:r w:rsidRPr="00FC0E55">
        <w:rPr>
          <w:rtl/>
        </w:rPr>
        <w:t>לתקופת ה"יש לי". חוק זה הוא הראשון בין החוקים שבהם</w:t>
      </w:r>
      <w:r w:rsidR="00957838">
        <w:rPr>
          <w:rtl/>
        </w:rPr>
        <w:t xml:space="preserve"> </w:t>
      </w:r>
      <w:r w:rsidRPr="00FC0E55">
        <w:rPr>
          <w:rtl/>
        </w:rPr>
        <w:t>מודיעה</w:t>
      </w:r>
      <w:r w:rsidR="00957838">
        <w:rPr>
          <w:rtl/>
        </w:rPr>
        <w:t xml:space="preserve"> </w:t>
      </w:r>
      <w:r w:rsidRPr="00FC0E55">
        <w:rPr>
          <w:rtl/>
        </w:rPr>
        <w:t>הממשלה:</w:t>
      </w:r>
      <w:r w:rsidR="00957838">
        <w:rPr>
          <w:rtl/>
        </w:rPr>
        <w:t xml:space="preserve"> </w:t>
      </w:r>
      <w:r w:rsidRPr="00FC0E55">
        <w:rPr>
          <w:rtl/>
        </w:rPr>
        <w:t>יש לנו כסף, איננו יודעים מה לעשות בו, לכן אנחנו רוצים להוציא</w:t>
      </w:r>
      <w:r w:rsidR="00957838">
        <w:rPr>
          <w:rtl/>
        </w:rPr>
        <w:t xml:space="preserve"> </w:t>
      </w:r>
      <w:r w:rsidRPr="00FC0E55">
        <w:rPr>
          <w:rtl/>
        </w:rPr>
        <w:t>את הכסף.</w:t>
      </w:r>
      <w:r w:rsidR="00957838">
        <w:rPr>
          <w:rtl/>
        </w:rPr>
        <w:t xml:space="preserve"> </w:t>
      </w:r>
      <w:r w:rsidRPr="00FC0E55">
        <w:rPr>
          <w:rtl/>
        </w:rPr>
        <w:t>אין קדימות, אין עדיפויות, שולפים מן המגירה, מתייעצים עם מומחים שאינם</w:t>
      </w:r>
      <w:r w:rsidR="00957838">
        <w:rPr>
          <w:rtl/>
        </w:rPr>
        <w:t xml:space="preserve"> </w:t>
      </w:r>
      <w:r w:rsidRPr="00FC0E55">
        <w:rPr>
          <w:rtl/>
        </w:rPr>
        <w:t>מומחים, ומביאים לכאן את הצעת החוק הזאת, ולא ברור מה רוצים להשיג.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ואשר</w:t>
      </w:r>
      <w:r w:rsidR="00957838">
        <w:rPr>
          <w:rtl/>
        </w:rPr>
        <w:t xml:space="preserve"> </w:t>
      </w:r>
      <w:r w:rsidRPr="00FC0E55">
        <w:rPr>
          <w:rtl/>
        </w:rPr>
        <w:t>לתוכנו של החוק.</w:t>
      </w:r>
      <w:r w:rsidR="00957838">
        <w:rPr>
          <w:rtl/>
        </w:rPr>
        <w:t xml:space="preserve"> </w:t>
      </w:r>
      <w:r w:rsidRPr="00FC0E55">
        <w:rPr>
          <w:rtl/>
        </w:rPr>
        <w:t>אני מחלק את מסי ההכנסה לשלושה סוגים:</w:t>
      </w:r>
      <w:r w:rsidR="00957838">
        <w:rPr>
          <w:rtl/>
        </w:rPr>
        <w:t xml:space="preserve"> </w:t>
      </w:r>
      <w:r w:rsidRPr="00FC0E55">
        <w:rPr>
          <w:rtl/>
        </w:rPr>
        <w:t>מס על חברות,</w:t>
      </w:r>
      <w:r w:rsidR="00957838">
        <w:rPr>
          <w:rtl/>
        </w:rPr>
        <w:t xml:space="preserve"> </w:t>
      </w:r>
      <w:r w:rsidRPr="00FC0E55">
        <w:rPr>
          <w:rtl/>
        </w:rPr>
        <w:t>או</w:t>
      </w:r>
      <w:r w:rsidR="00957838">
        <w:rPr>
          <w:rtl/>
        </w:rPr>
        <w:t xml:space="preserve"> </w:t>
      </w:r>
      <w:r w:rsidRPr="00FC0E55">
        <w:rPr>
          <w:rtl/>
        </w:rPr>
        <w:t>מס</w:t>
      </w:r>
      <w:r w:rsidR="00957838">
        <w:rPr>
          <w:rtl/>
        </w:rPr>
        <w:t xml:space="preserve"> </w:t>
      </w:r>
      <w:r w:rsidRPr="00FC0E55">
        <w:rPr>
          <w:rtl/>
        </w:rPr>
        <w:t>רווחים</w:t>
      </w:r>
      <w:r w:rsidR="00957838">
        <w:rPr>
          <w:rtl/>
        </w:rPr>
        <w:t xml:space="preserve"> </w:t>
      </w:r>
      <w:r w:rsidRPr="00FC0E55">
        <w:rPr>
          <w:rtl/>
        </w:rPr>
        <w:t>על</w:t>
      </w:r>
      <w:r w:rsidR="00957838">
        <w:rPr>
          <w:rtl/>
        </w:rPr>
        <w:t xml:space="preserve"> </w:t>
      </w:r>
      <w:r w:rsidRPr="00FC0E55">
        <w:rPr>
          <w:rtl/>
        </w:rPr>
        <w:t>חברות,</w:t>
      </w:r>
      <w:r w:rsidR="00957838">
        <w:rPr>
          <w:rtl/>
        </w:rPr>
        <w:t xml:space="preserve"> </w:t>
      </w:r>
      <w:r w:rsidRPr="00FC0E55">
        <w:rPr>
          <w:rtl/>
        </w:rPr>
        <w:t>או מס חברות שלא מחולק; מס על דיבידנד; ומס הכנסה על</w:t>
      </w:r>
      <w:r w:rsidR="00957838">
        <w:rPr>
          <w:rtl/>
        </w:rPr>
        <w:t xml:space="preserve"> </w:t>
      </w:r>
      <w:r w:rsidRPr="00FC0E55">
        <w:rPr>
          <w:rtl/>
        </w:rPr>
        <w:t>נישומים.</w:t>
      </w:r>
    </w:p>
    <w:p w:rsidR="00957838" w:rsidRDefault="00957838" w:rsidP="00957838">
      <w:pPr>
        <w:rPr>
          <w:rtl/>
        </w:rPr>
      </w:pPr>
    </w:p>
    <w:p w:rsidR="00957838" w:rsidRDefault="00FC0E55" w:rsidP="00215683">
      <w:pPr>
        <w:rPr>
          <w:rtl/>
        </w:rPr>
      </w:pPr>
      <w:r w:rsidRPr="00FC0E55">
        <w:rPr>
          <w:rtl/>
        </w:rPr>
        <w:t>בפקודת</w:t>
      </w:r>
      <w:r w:rsidR="00957838">
        <w:rPr>
          <w:rtl/>
        </w:rPr>
        <w:t xml:space="preserve"> </w:t>
      </w:r>
      <w:r w:rsidRPr="00FC0E55">
        <w:rPr>
          <w:rtl/>
        </w:rPr>
        <w:t>מס</w:t>
      </w:r>
      <w:r w:rsidR="00957838">
        <w:rPr>
          <w:rtl/>
        </w:rPr>
        <w:t xml:space="preserve"> </w:t>
      </w:r>
      <w:r w:rsidRPr="00FC0E55">
        <w:rPr>
          <w:rtl/>
        </w:rPr>
        <w:t>הכנסה יש לנו היטל מיוחד שעוסק בקליטת העלייה.</w:t>
      </w:r>
      <w:r w:rsidR="00957838">
        <w:rPr>
          <w:rtl/>
        </w:rPr>
        <w:t xml:space="preserve"> </w:t>
      </w:r>
      <w:r w:rsidRPr="00FC0E55">
        <w:rPr>
          <w:rtl/>
        </w:rPr>
        <w:t>שמעלה את שיעורי</w:t>
      </w:r>
      <w:r w:rsidR="00957838">
        <w:rPr>
          <w:rtl/>
        </w:rPr>
        <w:t xml:space="preserve"> </w:t>
      </w:r>
      <w:r w:rsidRPr="00FC0E55">
        <w:rPr>
          <w:rtl/>
        </w:rPr>
        <w:t>המס</w:t>
      </w:r>
      <w:r w:rsidR="00957838">
        <w:rPr>
          <w:rtl/>
        </w:rPr>
        <w:t xml:space="preserve"> </w:t>
      </w:r>
      <w:r w:rsidRPr="00FC0E55">
        <w:rPr>
          <w:rtl/>
        </w:rPr>
        <w:t>בדרגה</w:t>
      </w:r>
      <w:r w:rsidR="00957838">
        <w:rPr>
          <w:rtl/>
        </w:rPr>
        <w:t xml:space="preserve"> </w:t>
      </w:r>
      <w:r w:rsidRPr="00FC0E55">
        <w:rPr>
          <w:rtl/>
        </w:rPr>
        <w:t>העליונה מ</w:t>
      </w:r>
      <w:r w:rsidR="00957838">
        <w:rPr>
          <w:rtl/>
        </w:rPr>
        <w:t>-</w:t>
      </w:r>
      <w:r w:rsidR="00957838" w:rsidRPr="00FC0E55">
        <w:rPr>
          <w:rtl/>
        </w:rPr>
        <w:t>48</w:t>
      </w:r>
      <w:r w:rsidR="00957838">
        <w:rPr>
          <w:rtl/>
        </w:rPr>
        <w:t>%</w:t>
      </w:r>
      <w:r w:rsidRPr="00FC0E55">
        <w:rPr>
          <w:rtl/>
        </w:rPr>
        <w:t xml:space="preserve"> ל</w:t>
      </w:r>
      <w:r w:rsidR="00957838">
        <w:rPr>
          <w:rtl/>
        </w:rPr>
        <w:t>-</w:t>
      </w:r>
      <w:r w:rsidR="00957838" w:rsidRPr="00FC0E55">
        <w:rPr>
          <w:rtl/>
        </w:rPr>
        <w:t>50</w:t>
      </w:r>
      <w:r w:rsidRPr="00FC0E55">
        <w:rPr>
          <w:rtl/>
        </w:rPr>
        <w:t>.4</w:t>
      </w:r>
      <w:r w:rsidR="00215683">
        <w:rPr>
          <w:rtl/>
        </w:rPr>
        <w:t>%</w:t>
      </w:r>
      <w:r w:rsidRPr="00FC0E55">
        <w:rPr>
          <w:rtl/>
        </w:rPr>
        <w:t>. ההיטל הוא היטל זמני. אילו שאלו אותי מה צריך</w:t>
      </w:r>
      <w:r w:rsidR="00957838">
        <w:rPr>
          <w:rtl/>
        </w:rPr>
        <w:t xml:space="preserve"> </w:t>
      </w:r>
      <w:r w:rsidRPr="00FC0E55">
        <w:rPr>
          <w:rtl/>
        </w:rPr>
        <w:t>לעשות</w:t>
      </w:r>
      <w:r w:rsidR="00957838">
        <w:rPr>
          <w:rtl/>
        </w:rPr>
        <w:t xml:space="preserve"> </w:t>
      </w:r>
      <w:r w:rsidRPr="00FC0E55">
        <w:rPr>
          <w:rtl/>
        </w:rPr>
        <w:t>בקדימה</w:t>
      </w:r>
      <w:r w:rsidR="00957838">
        <w:rPr>
          <w:rtl/>
        </w:rPr>
        <w:t xml:space="preserve"> </w:t>
      </w:r>
      <w:r w:rsidRPr="00FC0E55">
        <w:rPr>
          <w:rtl/>
        </w:rPr>
        <w:t>ראשונה,</w:t>
      </w:r>
      <w:r w:rsidR="00957838">
        <w:rPr>
          <w:rtl/>
        </w:rPr>
        <w:t xml:space="preserve"> </w:t>
      </w:r>
      <w:r w:rsidRPr="00FC0E55">
        <w:rPr>
          <w:rtl/>
        </w:rPr>
        <w:t>הייתי אומר שצריך להוריד את שיעורי המס על הנישומים, קרי</w:t>
      </w:r>
      <w:r w:rsidR="00957838">
        <w:rPr>
          <w:rtl/>
        </w:rPr>
        <w:t xml:space="preserve"> </w:t>
      </w:r>
      <w:r w:rsidRPr="00FC0E55">
        <w:rPr>
          <w:rtl/>
        </w:rPr>
        <w:t>לבטל את היטל הקליטה, שהרי ההיטל הוא זמני, ואת זאת צריכים לעשות.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אבל</w:t>
      </w:r>
      <w:r w:rsidR="00957838">
        <w:rPr>
          <w:rtl/>
        </w:rPr>
        <w:t xml:space="preserve"> </w:t>
      </w:r>
      <w:r w:rsidRPr="00FC0E55">
        <w:rPr>
          <w:rtl/>
        </w:rPr>
        <w:t>מכיוון שלא עושים זאת, באים ואומרים לנו שכדי שהמשק יצמח, אנחנו צריכים</w:t>
      </w:r>
      <w:r w:rsidR="00957838">
        <w:rPr>
          <w:rtl/>
        </w:rPr>
        <w:t xml:space="preserve"> </w:t>
      </w:r>
      <w:r w:rsidRPr="00FC0E55">
        <w:rPr>
          <w:rtl/>
        </w:rPr>
        <w:t>להוריד</w:t>
      </w:r>
      <w:r w:rsidR="00957838">
        <w:rPr>
          <w:rtl/>
        </w:rPr>
        <w:t xml:space="preserve"> </w:t>
      </w:r>
      <w:r w:rsidRPr="00FC0E55">
        <w:rPr>
          <w:rtl/>
        </w:rPr>
        <w:t>את מס החברות ב</w:t>
      </w:r>
      <w:r w:rsidR="00957838">
        <w:rPr>
          <w:rtl/>
        </w:rPr>
        <w:t>-</w:t>
      </w:r>
      <w:r w:rsidR="00957838" w:rsidRPr="00FC0E55">
        <w:rPr>
          <w:rtl/>
        </w:rPr>
        <w:t>4</w:t>
      </w:r>
      <w:r w:rsidR="00957838">
        <w:rPr>
          <w:rtl/>
        </w:rPr>
        <w:t>%</w:t>
      </w:r>
      <w:r w:rsidRPr="00FC0E55">
        <w:rPr>
          <w:rtl/>
        </w:rPr>
        <w:t>, כמדומני בתהליך מהשנים 1993 עד 1995. ב</w:t>
      </w:r>
      <w:r w:rsidR="00957838">
        <w:rPr>
          <w:rtl/>
        </w:rPr>
        <w:t>-</w:t>
      </w:r>
      <w:r w:rsidRPr="00FC0E55">
        <w:rPr>
          <w:rtl/>
        </w:rPr>
        <w:t>1993 המס יורד</w:t>
      </w:r>
      <w:r w:rsidR="00957838">
        <w:rPr>
          <w:rtl/>
        </w:rPr>
        <w:t xml:space="preserve"> </w:t>
      </w:r>
      <w:r w:rsidRPr="00FC0E55">
        <w:rPr>
          <w:rtl/>
        </w:rPr>
        <w:t>ל</w:t>
      </w:r>
      <w:r w:rsidR="00957838">
        <w:rPr>
          <w:rtl/>
        </w:rPr>
        <w:t>-</w:t>
      </w:r>
      <w:r w:rsidR="00957838" w:rsidRPr="00FC0E55">
        <w:rPr>
          <w:rtl/>
        </w:rPr>
        <w:t>39</w:t>
      </w:r>
      <w:r w:rsidR="00957838">
        <w:rPr>
          <w:rtl/>
        </w:rPr>
        <w:t>%</w:t>
      </w:r>
      <w:r w:rsidRPr="00FC0E55">
        <w:rPr>
          <w:rtl/>
        </w:rPr>
        <w:t>, ב</w:t>
      </w:r>
      <w:r w:rsidR="00957838">
        <w:rPr>
          <w:rtl/>
        </w:rPr>
        <w:t>-</w:t>
      </w:r>
      <w:r w:rsidRPr="00FC0E55">
        <w:rPr>
          <w:rtl/>
        </w:rPr>
        <w:t>1994 ל</w:t>
      </w:r>
      <w:r w:rsidR="00957838">
        <w:rPr>
          <w:rtl/>
        </w:rPr>
        <w:t>-</w:t>
      </w:r>
      <w:r w:rsidR="00957838" w:rsidRPr="00FC0E55">
        <w:rPr>
          <w:rtl/>
        </w:rPr>
        <w:t>38</w:t>
      </w:r>
      <w:r w:rsidR="00957838">
        <w:rPr>
          <w:rtl/>
        </w:rPr>
        <w:t>%</w:t>
      </w:r>
      <w:r w:rsidRPr="00FC0E55">
        <w:rPr>
          <w:rtl/>
        </w:rPr>
        <w:t xml:space="preserve"> וב</w:t>
      </w:r>
      <w:r w:rsidR="00957838">
        <w:rPr>
          <w:rtl/>
        </w:rPr>
        <w:t>-</w:t>
      </w:r>
      <w:r w:rsidRPr="00FC0E55">
        <w:rPr>
          <w:rtl/>
        </w:rPr>
        <w:t>1995 ל</w:t>
      </w:r>
      <w:r w:rsidR="00957838">
        <w:rPr>
          <w:rtl/>
        </w:rPr>
        <w:t>-</w:t>
      </w:r>
      <w:r w:rsidR="00957838" w:rsidRPr="00FC0E55">
        <w:rPr>
          <w:rtl/>
        </w:rPr>
        <w:t>37</w:t>
      </w:r>
      <w:r w:rsidR="00957838">
        <w:rPr>
          <w:rtl/>
        </w:rPr>
        <w:t>%</w:t>
      </w:r>
      <w:r w:rsidRPr="00FC0E55">
        <w:rPr>
          <w:rtl/>
        </w:rPr>
        <w:t>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אדוני</w:t>
      </w:r>
      <w:r w:rsidR="00957838">
        <w:rPr>
          <w:rtl/>
        </w:rPr>
        <w:t xml:space="preserve"> </w:t>
      </w:r>
      <w:r w:rsidRPr="00FC0E55">
        <w:rPr>
          <w:rtl/>
        </w:rPr>
        <w:t>שר</w:t>
      </w:r>
      <w:r w:rsidR="00957838">
        <w:rPr>
          <w:rtl/>
        </w:rPr>
        <w:t xml:space="preserve"> </w:t>
      </w:r>
      <w:r w:rsidRPr="00FC0E55">
        <w:rPr>
          <w:rtl/>
        </w:rPr>
        <w:t>האוצר,</w:t>
      </w:r>
      <w:r w:rsidR="00957838">
        <w:rPr>
          <w:rtl/>
        </w:rPr>
        <w:t xml:space="preserve"> </w:t>
      </w:r>
      <w:r w:rsidRPr="00FC0E55">
        <w:rPr>
          <w:rtl/>
        </w:rPr>
        <w:t>אני שואל:</w:t>
      </w:r>
      <w:r w:rsidR="00957838">
        <w:rPr>
          <w:rtl/>
        </w:rPr>
        <w:t xml:space="preserve"> </w:t>
      </w:r>
      <w:r w:rsidRPr="00FC0E55">
        <w:rPr>
          <w:rtl/>
        </w:rPr>
        <w:t>מה זה נותן? בואו ננתח את העניין. ראשית, אתה</w:t>
      </w:r>
      <w:r w:rsidR="00957838">
        <w:rPr>
          <w:rtl/>
        </w:rPr>
        <w:t xml:space="preserve"> </w:t>
      </w:r>
      <w:r w:rsidRPr="00FC0E55">
        <w:rPr>
          <w:rtl/>
        </w:rPr>
        <w:t xml:space="preserve">מוריד </w:t>
      </w:r>
      <w:r w:rsidR="00957838" w:rsidRPr="00FC0E55">
        <w:rPr>
          <w:rtl/>
        </w:rPr>
        <w:t>1</w:t>
      </w:r>
      <w:r w:rsidR="00957838">
        <w:rPr>
          <w:rtl/>
        </w:rPr>
        <w:t>%</w:t>
      </w:r>
      <w:r w:rsidRPr="00FC0E55">
        <w:rPr>
          <w:rtl/>
        </w:rPr>
        <w:t xml:space="preserve"> לשנה </w:t>
      </w:r>
      <w:r w:rsidR="00957838">
        <w:rPr>
          <w:rtl/>
        </w:rPr>
        <w:t>–</w:t>
      </w:r>
      <w:r w:rsidRPr="00FC0E55">
        <w:rPr>
          <w:rtl/>
        </w:rPr>
        <w:t xml:space="preserve"> ומאבד את האפקט של הורדה דרסטית. מי שהציע לך את ההצעה הזאת אומר</w:t>
      </w:r>
      <w:r w:rsidR="00957838">
        <w:rPr>
          <w:rtl/>
        </w:rPr>
        <w:t xml:space="preserve"> </w:t>
      </w:r>
      <w:r w:rsidRPr="00FC0E55">
        <w:rPr>
          <w:rtl/>
        </w:rPr>
        <w:t>לך</w:t>
      </w:r>
      <w:r w:rsidR="00957838">
        <w:rPr>
          <w:rtl/>
        </w:rPr>
        <w:t xml:space="preserve"> </w:t>
      </w:r>
      <w:r w:rsidRPr="00FC0E55">
        <w:rPr>
          <w:rtl/>
        </w:rPr>
        <w:t>בעצם,</w:t>
      </w:r>
      <w:r w:rsidR="00957838">
        <w:rPr>
          <w:rtl/>
        </w:rPr>
        <w:t xml:space="preserve"> </w:t>
      </w:r>
      <w:r w:rsidRPr="00FC0E55">
        <w:rPr>
          <w:rtl/>
        </w:rPr>
        <w:t>שאם תוריד את שיעורי מס החברות, אתה עשוי לעודד את ההשקעה החוזרת מתוך</w:t>
      </w:r>
      <w:r w:rsidR="00957838">
        <w:rPr>
          <w:rtl/>
        </w:rPr>
        <w:t xml:space="preserve"> </w:t>
      </w:r>
      <w:r w:rsidRPr="00FC0E55">
        <w:rPr>
          <w:rtl/>
        </w:rPr>
        <w:t>הרווחים שלא חולקו.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 xml:space="preserve">אני מטיל בכך ספק, ואחזור לדברים של חבר מפלגתך </w:t>
      </w:r>
      <w:r w:rsidR="00957838">
        <w:rPr>
          <w:rtl/>
        </w:rPr>
        <w:t>–</w:t>
      </w:r>
      <w:r w:rsidRPr="00FC0E55">
        <w:rPr>
          <w:rtl/>
        </w:rPr>
        <w:t xml:space="preserve"> ואולי גם שלך </w:t>
      </w:r>
      <w:r w:rsidR="00957838">
        <w:rPr>
          <w:rtl/>
        </w:rPr>
        <w:t>–</w:t>
      </w:r>
      <w:r w:rsidRPr="00FC0E55">
        <w:rPr>
          <w:rtl/>
        </w:rPr>
        <w:t xml:space="preserve"> שר הבריאות</w:t>
      </w:r>
      <w:r w:rsidR="00957838">
        <w:rPr>
          <w:rtl/>
        </w:rPr>
        <w:t xml:space="preserve"> </w:t>
      </w:r>
      <w:r w:rsidRPr="00FC0E55">
        <w:rPr>
          <w:rtl/>
        </w:rPr>
        <w:t>הנוכחי</w:t>
      </w:r>
      <w:r w:rsidR="00957838">
        <w:rPr>
          <w:rtl/>
        </w:rPr>
        <w:t xml:space="preserve"> </w:t>
      </w:r>
      <w:r w:rsidRPr="00FC0E55">
        <w:rPr>
          <w:rtl/>
        </w:rPr>
        <w:t>חיים רמון, שאמר כי לפי דעתו הורדת המיסוי בדרגות הגבוהות לא תרמה לחידוש</w:t>
      </w:r>
      <w:r w:rsidR="00957838">
        <w:rPr>
          <w:rtl/>
        </w:rPr>
        <w:t xml:space="preserve"> </w:t>
      </w:r>
      <w:r w:rsidRPr="00FC0E55">
        <w:rPr>
          <w:rtl/>
        </w:rPr>
        <w:t>הצמיחה במדינת ישראל. זאת אומרת, היא העשירה את העשירים, ואלה לא טרחו כלל להשקיע</w:t>
      </w:r>
      <w:r w:rsidR="00957838">
        <w:rPr>
          <w:rtl/>
        </w:rPr>
        <w:t xml:space="preserve"> </w:t>
      </w:r>
      <w:r w:rsidRPr="00FC0E55">
        <w:rPr>
          <w:rtl/>
        </w:rPr>
        <w:t>את הכסף שבגינו ניתן להם פטור.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בכלל,</w:t>
      </w:r>
      <w:r w:rsidR="00957838">
        <w:rPr>
          <w:rtl/>
        </w:rPr>
        <w:t xml:space="preserve"> </w:t>
      </w:r>
      <w:r w:rsidRPr="00FC0E55">
        <w:rPr>
          <w:rtl/>
        </w:rPr>
        <w:t>בספרות</w:t>
      </w:r>
      <w:r w:rsidR="00957838">
        <w:rPr>
          <w:rtl/>
        </w:rPr>
        <w:t xml:space="preserve"> </w:t>
      </w:r>
      <w:r w:rsidRPr="00FC0E55">
        <w:rPr>
          <w:rtl/>
        </w:rPr>
        <w:t>המקצועית אנחנו מוצאים היום יותר ויותר מאמרים שאומרים שכאשר</w:t>
      </w:r>
      <w:r w:rsidR="00957838">
        <w:rPr>
          <w:rtl/>
        </w:rPr>
        <w:t xml:space="preserve"> </w:t>
      </w:r>
      <w:r w:rsidRPr="00FC0E55">
        <w:rPr>
          <w:rtl/>
        </w:rPr>
        <w:t>מורידים</w:t>
      </w:r>
      <w:r w:rsidR="00957838">
        <w:rPr>
          <w:rtl/>
        </w:rPr>
        <w:t xml:space="preserve"> </w:t>
      </w:r>
      <w:r w:rsidRPr="00FC0E55">
        <w:rPr>
          <w:rtl/>
        </w:rPr>
        <w:t xml:space="preserve">את המס בדרגות העליונות, לא קורה מה שאמורים היינו לחשוב שיקרה </w:t>
      </w:r>
      <w:r w:rsidR="00957838">
        <w:rPr>
          <w:rtl/>
        </w:rPr>
        <w:t>–</w:t>
      </w:r>
      <w:r w:rsidRPr="00FC0E55">
        <w:rPr>
          <w:rtl/>
        </w:rPr>
        <w:t xml:space="preserve"> ששיעור</w:t>
      </w:r>
      <w:r w:rsidR="00957838">
        <w:rPr>
          <w:rtl/>
        </w:rPr>
        <w:t xml:space="preserve"> </w:t>
      </w:r>
      <w:r w:rsidRPr="00FC0E55">
        <w:rPr>
          <w:rtl/>
        </w:rPr>
        <w:t>ההשקעה ילך ויגדל.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לכן,</w:t>
      </w:r>
      <w:r w:rsidR="00957838">
        <w:rPr>
          <w:rtl/>
        </w:rPr>
        <w:t xml:space="preserve"> </w:t>
      </w:r>
      <w:r w:rsidRPr="00FC0E55">
        <w:rPr>
          <w:rtl/>
        </w:rPr>
        <w:t>הנשיא</w:t>
      </w:r>
      <w:r w:rsidR="00957838">
        <w:rPr>
          <w:rtl/>
        </w:rPr>
        <w:t xml:space="preserve"> </w:t>
      </w:r>
      <w:r w:rsidRPr="00FC0E55">
        <w:rPr>
          <w:rtl/>
        </w:rPr>
        <w:t>הנבחר בארצות</w:t>
      </w:r>
      <w:r w:rsidR="00957838">
        <w:rPr>
          <w:rtl/>
        </w:rPr>
        <w:t>-</w:t>
      </w:r>
      <w:r w:rsidRPr="00FC0E55">
        <w:rPr>
          <w:rtl/>
        </w:rPr>
        <w:t>הברית, קלינטון, במסע הבחירות שלו, בחר להוריד את</w:t>
      </w:r>
      <w:r w:rsidR="00957838">
        <w:rPr>
          <w:rtl/>
        </w:rPr>
        <w:t xml:space="preserve"> </w:t>
      </w:r>
      <w:r w:rsidRPr="00FC0E55">
        <w:rPr>
          <w:rtl/>
        </w:rPr>
        <w:t>שיעורי</w:t>
      </w:r>
      <w:r w:rsidR="00957838">
        <w:rPr>
          <w:rtl/>
        </w:rPr>
        <w:t xml:space="preserve"> </w:t>
      </w:r>
      <w:r w:rsidRPr="00FC0E55">
        <w:rPr>
          <w:rtl/>
        </w:rPr>
        <w:t xml:space="preserve">המס במה שנקרא דרגות הביניים. הוא הגיע למסקנה שהורדת מס על החברות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 xml:space="preserve">– </w:t>
      </w:r>
      <w:r w:rsidRPr="00FC0E55">
        <w:rPr>
          <w:rtl/>
        </w:rPr>
        <w:t>אדוני היושב</w:t>
      </w:r>
      <w:r w:rsidR="00957838">
        <w:rPr>
          <w:rtl/>
        </w:rPr>
        <w:t>-</w:t>
      </w:r>
      <w:r w:rsidRPr="00FC0E55">
        <w:rPr>
          <w:rtl/>
        </w:rPr>
        <w:t>ראש, אני אחכה עד ששר האוצר יסיים לדבר.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ד' שילנסקי: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אדוני השר, חבר הכנסת תיכון מאוד מאוד רוצה שתשמע אותו.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דן תיכון (הליכוד):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אני</w:t>
      </w:r>
      <w:r w:rsidR="00957838">
        <w:rPr>
          <w:rtl/>
        </w:rPr>
        <w:t xml:space="preserve"> </w:t>
      </w:r>
      <w:r w:rsidRPr="00FC0E55">
        <w:rPr>
          <w:rtl/>
        </w:rPr>
        <w:t>חוזר:</w:t>
      </w:r>
      <w:r w:rsidR="00957838">
        <w:rPr>
          <w:rtl/>
        </w:rPr>
        <w:t xml:space="preserve"> </w:t>
      </w:r>
      <w:r w:rsidRPr="00FC0E55">
        <w:rPr>
          <w:rtl/>
        </w:rPr>
        <w:t>הנשיא קלינטון הגיע למסקנה שמה שצריך לעשות זה לרווח את מדרגות</w:t>
      </w:r>
      <w:r w:rsidR="00957838">
        <w:rPr>
          <w:rtl/>
        </w:rPr>
        <w:t xml:space="preserve"> </w:t>
      </w:r>
      <w:r w:rsidRPr="00FC0E55">
        <w:rPr>
          <w:rtl/>
        </w:rPr>
        <w:t>המס ולהוריד את נטל המס מעל השכבות הבינוניות ולחזק את הרצון שלהן להשקיע. הוא לא</w:t>
      </w:r>
      <w:r w:rsidR="00957838">
        <w:rPr>
          <w:rtl/>
        </w:rPr>
        <w:t xml:space="preserve"> </w:t>
      </w:r>
      <w:r w:rsidRPr="00FC0E55">
        <w:rPr>
          <w:rtl/>
        </w:rPr>
        <w:t>בחר</w:t>
      </w:r>
      <w:r w:rsidR="00957838">
        <w:rPr>
          <w:rtl/>
        </w:rPr>
        <w:t xml:space="preserve"> </w:t>
      </w:r>
      <w:r w:rsidRPr="00FC0E55">
        <w:rPr>
          <w:rtl/>
        </w:rPr>
        <w:t>לעשות</w:t>
      </w:r>
      <w:r w:rsidR="00957838">
        <w:rPr>
          <w:rtl/>
        </w:rPr>
        <w:t xml:space="preserve"> </w:t>
      </w:r>
      <w:r w:rsidRPr="00FC0E55">
        <w:rPr>
          <w:rtl/>
        </w:rPr>
        <w:t>זאת</w:t>
      </w:r>
      <w:r w:rsidR="00957838">
        <w:rPr>
          <w:rtl/>
        </w:rPr>
        <w:t xml:space="preserve"> </w:t>
      </w:r>
      <w:r w:rsidRPr="00FC0E55">
        <w:rPr>
          <w:rtl/>
        </w:rPr>
        <w:t>באמצעות</w:t>
      </w:r>
      <w:r w:rsidR="00957838">
        <w:rPr>
          <w:rtl/>
        </w:rPr>
        <w:t xml:space="preserve"> </w:t>
      </w:r>
      <w:r w:rsidRPr="00FC0E55">
        <w:rPr>
          <w:rtl/>
        </w:rPr>
        <w:t>הורדת</w:t>
      </w:r>
      <w:r w:rsidR="00957838">
        <w:rPr>
          <w:rtl/>
        </w:rPr>
        <w:t xml:space="preserve"> </w:t>
      </w:r>
      <w:r w:rsidRPr="00FC0E55">
        <w:rPr>
          <w:rtl/>
        </w:rPr>
        <w:t>המס</w:t>
      </w:r>
      <w:r w:rsidR="00957838">
        <w:rPr>
          <w:rtl/>
        </w:rPr>
        <w:t xml:space="preserve"> </w:t>
      </w:r>
      <w:r w:rsidRPr="00FC0E55">
        <w:rPr>
          <w:rtl/>
        </w:rPr>
        <w:t>על החברות. היה מי שאמר, שהוא הגיע למסקנה</w:t>
      </w:r>
      <w:r w:rsidR="00957838">
        <w:rPr>
          <w:rtl/>
        </w:rPr>
        <w:t xml:space="preserve"> </w:t>
      </w:r>
      <w:r w:rsidRPr="00FC0E55">
        <w:rPr>
          <w:rtl/>
        </w:rPr>
        <w:t>שהעשירים</w:t>
      </w:r>
      <w:r w:rsidR="00957838">
        <w:rPr>
          <w:rtl/>
        </w:rPr>
        <w:t xml:space="preserve"> </w:t>
      </w:r>
      <w:r w:rsidRPr="00FC0E55">
        <w:rPr>
          <w:rtl/>
        </w:rPr>
        <w:t>בארצות</w:t>
      </w:r>
      <w:r w:rsidR="00957838">
        <w:rPr>
          <w:rtl/>
        </w:rPr>
        <w:t>-</w:t>
      </w:r>
      <w:r w:rsidRPr="00FC0E55">
        <w:rPr>
          <w:rtl/>
        </w:rPr>
        <w:t>הברית</w:t>
      </w:r>
      <w:r w:rsidR="00957838">
        <w:rPr>
          <w:rtl/>
        </w:rPr>
        <w:t xml:space="preserve"> </w:t>
      </w:r>
      <w:r w:rsidRPr="00FC0E55">
        <w:rPr>
          <w:rtl/>
        </w:rPr>
        <w:t>מצביעים</w:t>
      </w:r>
      <w:r w:rsidR="00957838">
        <w:rPr>
          <w:rtl/>
        </w:rPr>
        <w:t xml:space="preserve"> </w:t>
      </w:r>
      <w:r w:rsidRPr="00FC0E55">
        <w:rPr>
          <w:rtl/>
        </w:rPr>
        <w:t>בלאו</w:t>
      </w:r>
      <w:r w:rsidR="00957838">
        <w:rPr>
          <w:rtl/>
        </w:rPr>
        <w:t xml:space="preserve"> </w:t>
      </w:r>
      <w:r w:rsidRPr="00FC0E55">
        <w:rPr>
          <w:rtl/>
        </w:rPr>
        <w:t>הכי עבור הרפובליקנים, אבל מבחינה כלכלית</w:t>
      </w:r>
      <w:r w:rsidR="00957838">
        <w:rPr>
          <w:rtl/>
        </w:rPr>
        <w:t xml:space="preserve"> </w:t>
      </w:r>
      <w:r w:rsidRPr="00FC0E55">
        <w:rPr>
          <w:rtl/>
        </w:rPr>
        <w:t>כנראה הוא נקט צעד נכון כדי להניע את המשק האמריקני.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אורי אור (העבודה):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נראה אם הוא יצליח.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דן תיכון (הליכוד):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נכון, נכון.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אני</w:t>
      </w:r>
      <w:r w:rsidR="00957838">
        <w:rPr>
          <w:rtl/>
        </w:rPr>
        <w:t xml:space="preserve"> </w:t>
      </w:r>
      <w:r w:rsidRPr="00FC0E55">
        <w:rPr>
          <w:rtl/>
        </w:rPr>
        <w:t>חוזר למס השלישי, והוא המס על דיבידנד. מה אנחנו אומרים באמצעות החוקים</w:t>
      </w:r>
      <w:r w:rsidR="00957838">
        <w:rPr>
          <w:rtl/>
        </w:rPr>
        <w:t xml:space="preserve"> </w:t>
      </w:r>
      <w:r w:rsidRPr="00FC0E55">
        <w:rPr>
          <w:rtl/>
        </w:rPr>
        <w:t>לעידוד</w:t>
      </w:r>
      <w:r w:rsidR="00957838">
        <w:rPr>
          <w:rtl/>
        </w:rPr>
        <w:t xml:space="preserve"> </w:t>
      </w:r>
      <w:r w:rsidRPr="00FC0E55">
        <w:rPr>
          <w:rtl/>
        </w:rPr>
        <w:t>השקעות</w:t>
      </w:r>
      <w:r w:rsidR="00957838">
        <w:rPr>
          <w:rtl/>
        </w:rPr>
        <w:t xml:space="preserve"> </w:t>
      </w:r>
      <w:r w:rsidRPr="00FC0E55">
        <w:rPr>
          <w:rtl/>
        </w:rPr>
        <w:t>הון?</w:t>
      </w:r>
      <w:r w:rsidR="00957838">
        <w:rPr>
          <w:rtl/>
        </w:rPr>
        <w:t xml:space="preserve"> </w:t>
      </w:r>
      <w:r w:rsidRPr="00FC0E55">
        <w:rPr>
          <w:rtl/>
        </w:rPr>
        <w:t>אנחנו</w:t>
      </w:r>
      <w:r w:rsidR="00957838">
        <w:rPr>
          <w:rtl/>
        </w:rPr>
        <w:t xml:space="preserve"> </w:t>
      </w:r>
      <w:r w:rsidRPr="00FC0E55">
        <w:rPr>
          <w:rtl/>
        </w:rPr>
        <w:t>אומרים, שאם</w:t>
      </w:r>
      <w:r w:rsidR="00957838">
        <w:rPr>
          <w:rtl/>
        </w:rPr>
        <w:t xml:space="preserve"> </w:t>
      </w:r>
      <w:r w:rsidRPr="00FC0E55">
        <w:rPr>
          <w:rtl/>
        </w:rPr>
        <w:t>נוריד את שיעורי המס, נגדיל את הנטייה</w:t>
      </w:r>
      <w:r w:rsidR="00957838">
        <w:rPr>
          <w:rtl/>
        </w:rPr>
        <w:t xml:space="preserve"> </w:t>
      </w:r>
      <w:r w:rsidRPr="00FC0E55">
        <w:rPr>
          <w:rtl/>
        </w:rPr>
        <w:t>להשקיע.</w:t>
      </w:r>
      <w:r w:rsidR="00957838">
        <w:rPr>
          <w:rtl/>
        </w:rPr>
        <w:t xml:space="preserve"> </w:t>
      </w:r>
      <w:r w:rsidRPr="00FC0E55">
        <w:rPr>
          <w:rtl/>
        </w:rPr>
        <w:t>ואני שואל, אדוני השר, מדוע לא להוריד את המס דווקא על הרווחים המחולקים</w:t>
      </w:r>
      <w:r w:rsidR="00957838">
        <w:rPr>
          <w:rtl/>
        </w:rPr>
        <w:t xml:space="preserve"> </w:t>
      </w:r>
      <w:r w:rsidRPr="00FC0E55">
        <w:rPr>
          <w:rtl/>
        </w:rPr>
        <w:t>באמצעות</w:t>
      </w:r>
      <w:r w:rsidR="00957838">
        <w:rPr>
          <w:rtl/>
        </w:rPr>
        <w:t xml:space="preserve"> </w:t>
      </w:r>
      <w:r w:rsidRPr="00FC0E55">
        <w:rPr>
          <w:rtl/>
        </w:rPr>
        <w:t>דיבידנד?</w:t>
      </w:r>
      <w:r w:rsidR="00957838">
        <w:rPr>
          <w:rtl/>
        </w:rPr>
        <w:t xml:space="preserve"> </w:t>
      </w:r>
      <w:r w:rsidRPr="00FC0E55">
        <w:rPr>
          <w:rtl/>
        </w:rPr>
        <w:t>זאת</w:t>
      </w:r>
      <w:r w:rsidR="00957838">
        <w:rPr>
          <w:rtl/>
        </w:rPr>
        <w:t xml:space="preserve"> </w:t>
      </w:r>
      <w:r w:rsidRPr="00FC0E55">
        <w:rPr>
          <w:rtl/>
        </w:rPr>
        <w:t>אומרת,</w:t>
      </w:r>
      <w:r w:rsidR="00957838">
        <w:rPr>
          <w:rtl/>
        </w:rPr>
        <w:t xml:space="preserve"> </w:t>
      </w:r>
      <w:r w:rsidRPr="00FC0E55">
        <w:rPr>
          <w:rtl/>
        </w:rPr>
        <w:t>אם היום שיעור המס על דיבידנד מגיע ל</w:t>
      </w:r>
      <w:r w:rsidR="00957838">
        <w:rPr>
          <w:rtl/>
        </w:rPr>
        <w:t>-</w:t>
      </w:r>
      <w:r w:rsidR="00957838" w:rsidRPr="00FC0E55">
        <w:rPr>
          <w:rtl/>
        </w:rPr>
        <w:t>25</w:t>
      </w:r>
      <w:r w:rsidR="00957838">
        <w:rPr>
          <w:rtl/>
        </w:rPr>
        <w:t>%</w:t>
      </w:r>
      <w:r w:rsidRPr="00FC0E55">
        <w:rPr>
          <w:rtl/>
        </w:rPr>
        <w:t>, מדוע,</w:t>
      </w:r>
      <w:r w:rsidR="00957838">
        <w:rPr>
          <w:rtl/>
        </w:rPr>
        <w:t xml:space="preserve"> </w:t>
      </w:r>
      <w:r w:rsidRPr="00FC0E55">
        <w:rPr>
          <w:rtl/>
        </w:rPr>
        <w:t>נוסף על מה שאתה מציע, לא תלך לשלב השני, שהוא חשוב לא פחות, ותוריד את המס המוטל</w:t>
      </w:r>
      <w:r w:rsidR="00957838">
        <w:rPr>
          <w:rtl/>
        </w:rPr>
        <w:t xml:space="preserve"> </w:t>
      </w:r>
      <w:r w:rsidRPr="00FC0E55">
        <w:rPr>
          <w:rtl/>
        </w:rPr>
        <w:t>על דיבידנד?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המשמעות</w:t>
      </w:r>
      <w:r w:rsidR="00957838">
        <w:rPr>
          <w:rtl/>
        </w:rPr>
        <w:t xml:space="preserve"> </w:t>
      </w:r>
      <w:r w:rsidRPr="00FC0E55">
        <w:rPr>
          <w:rtl/>
        </w:rPr>
        <w:t>של</w:t>
      </w:r>
      <w:r w:rsidR="00957838">
        <w:rPr>
          <w:rtl/>
        </w:rPr>
        <w:t xml:space="preserve"> </w:t>
      </w:r>
      <w:r w:rsidRPr="00FC0E55">
        <w:rPr>
          <w:rtl/>
        </w:rPr>
        <w:t>דיבידנד</w:t>
      </w:r>
      <w:r w:rsidR="00957838">
        <w:rPr>
          <w:rtl/>
        </w:rPr>
        <w:t xml:space="preserve"> </w:t>
      </w:r>
      <w:r w:rsidRPr="00FC0E55">
        <w:rPr>
          <w:rtl/>
        </w:rPr>
        <w:t>היא,</w:t>
      </w:r>
      <w:r w:rsidR="00957838">
        <w:rPr>
          <w:rtl/>
        </w:rPr>
        <w:t xml:space="preserve"> </w:t>
      </w:r>
      <w:r w:rsidRPr="00FC0E55">
        <w:rPr>
          <w:rtl/>
        </w:rPr>
        <w:t>חלוקת</w:t>
      </w:r>
      <w:r w:rsidR="00957838">
        <w:rPr>
          <w:rtl/>
        </w:rPr>
        <w:t xml:space="preserve"> </w:t>
      </w:r>
      <w:r w:rsidRPr="00FC0E55">
        <w:rPr>
          <w:rtl/>
        </w:rPr>
        <w:t>רווחים, זאת אומרת המשקיע שהשקיע, כעבור</w:t>
      </w:r>
      <w:r w:rsidR="00957838">
        <w:rPr>
          <w:rtl/>
        </w:rPr>
        <w:t xml:space="preserve"> </w:t>
      </w:r>
      <w:r w:rsidRPr="00FC0E55">
        <w:rPr>
          <w:rtl/>
        </w:rPr>
        <w:t>תקופה</w:t>
      </w:r>
      <w:r w:rsidR="00957838">
        <w:rPr>
          <w:rtl/>
        </w:rPr>
        <w:t xml:space="preserve"> </w:t>
      </w:r>
      <w:r w:rsidRPr="00FC0E55">
        <w:rPr>
          <w:rtl/>
        </w:rPr>
        <w:t>מסוימת</w:t>
      </w:r>
      <w:r w:rsidR="00957838">
        <w:rPr>
          <w:rtl/>
        </w:rPr>
        <w:t xml:space="preserve"> </w:t>
      </w:r>
      <w:r w:rsidRPr="00FC0E55">
        <w:rPr>
          <w:rtl/>
        </w:rPr>
        <w:t>בא</w:t>
      </w:r>
      <w:r w:rsidR="00957838">
        <w:rPr>
          <w:rtl/>
        </w:rPr>
        <w:t xml:space="preserve"> </w:t>
      </w:r>
      <w:r w:rsidRPr="00FC0E55">
        <w:rPr>
          <w:rtl/>
        </w:rPr>
        <w:t>ואומר:</w:t>
      </w:r>
      <w:r w:rsidR="00957838">
        <w:rPr>
          <w:rtl/>
        </w:rPr>
        <w:t xml:space="preserve"> </w:t>
      </w:r>
      <w:r w:rsidRPr="00FC0E55">
        <w:rPr>
          <w:rtl/>
        </w:rPr>
        <w:t>עכשיו</w:t>
      </w:r>
      <w:r w:rsidR="00957838">
        <w:rPr>
          <w:rtl/>
        </w:rPr>
        <w:t xml:space="preserve"> </w:t>
      </w:r>
      <w:r w:rsidRPr="00FC0E55">
        <w:rPr>
          <w:rtl/>
        </w:rPr>
        <w:t>אני</w:t>
      </w:r>
      <w:r w:rsidR="00957838">
        <w:rPr>
          <w:rtl/>
        </w:rPr>
        <w:t xml:space="preserve"> </w:t>
      </w:r>
      <w:r w:rsidRPr="00FC0E55">
        <w:rPr>
          <w:rtl/>
        </w:rPr>
        <w:t>רוצה ליהנות מן הפירות, לכן אני לוקח את</w:t>
      </w:r>
      <w:r w:rsidR="00957838">
        <w:rPr>
          <w:rtl/>
        </w:rPr>
        <w:t xml:space="preserve"> </w:t>
      </w:r>
      <w:r w:rsidRPr="00FC0E55">
        <w:rPr>
          <w:rtl/>
        </w:rPr>
        <w:t>הרווחים</w:t>
      </w:r>
      <w:r w:rsidR="00957838">
        <w:rPr>
          <w:rtl/>
        </w:rPr>
        <w:t xml:space="preserve"> </w:t>
      </w:r>
      <w:r w:rsidRPr="00FC0E55">
        <w:rPr>
          <w:rtl/>
        </w:rPr>
        <w:t>באמצעות</w:t>
      </w:r>
      <w:r w:rsidR="00957838">
        <w:rPr>
          <w:rtl/>
        </w:rPr>
        <w:t xml:space="preserve"> </w:t>
      </w:r>
      <w:r w:rsidRPr="00FC0E55">
        <w:rPr>
          <w:rtl/>
        </w:rPr>
        <w:t>דיבידנד,</w:t>
      </w:r>
      <w:r w:rsidR="00957838">
        <w:rPr>
          <w:rtl/>
        </w:rPr>
        <w:t xml:space="preserve"> </w:t>
      </w:r>
      <w:r w:rsidRPr="00FC0E55">
        <w:rPr>
          <w:rtl/>
        </w:rPr>
        <w:t>וכשמורידים את המס על דיבידנד מ</w:t>
      </w:r>
      <w:r w:rsidR="00957838">
        <w:rPr>
          <w:rtl/>
        </w:rPr>
        <w:t>-</w:t>
      </w:r>
      <w:r w:rsidR="00957838" w:rsidRPr="00FC0E55">
        <w:rPr>
          <w:rtl/>
        </w:rPr>
        <w:t>25</w:t>
      </w:r>
      <w:r w:rsidR="00957838">
        <w:rPr>
          <w:rtl/>
        </w:rPr>
        <w:t>%</w:t>
      </w:r>
      <w:r w:rsidRPr="00FC0E55">
        <w:rPr>
          <w:rtl/>
        </w:rPr>
        <w:t xml:space="preserve"> ל</w:t>
      </w:r>
      <w:r w:rsidR="00957838">
        <w:rPr>
          <w:rtl/>
        </w:rPr>
        <w:t>-</w:t>
      </w:r>
      <w:r w:rsidR="00957838" w:rsidRPr="00FC0E55">
        <w:rPr>
          <w:rtl/>
        </w:rPr>
        <w:t>20</w:t>
      </w:r>
      <w:r w:rsidR="00957838">
        <w:rPr>
          <w:rtl/>
        </w:rPr>
        <w:t>%</w:t>
      </w:r>
      <w:r w:rsidRPr="00FC0E55">
        <w:rPr>
          <w:rtl/>
        </w:rPr>
        <w:t>, אני חושב</w:t>
      </w:r>
      <w:r w:rsidR="00957838">
        <w:rPr>
          <w:rtl/>
        </w:rPr>
        <w:t xml:space="preserve"> </w:t>
      </w:r>
      <w:r w:rsidRPr="00FC0E55">
        <w:rPr>
          <w:rtl/>
        </w:rPr>
        <w:t>שזה</w:t>
      </w:r>
      <w:r w:rsidR="00957838">
        <w:rPr>
          <w:rtl/>
        </w:rPr>
        <w:t xml:space="preserve"> </w:t>
      </w:r>
      <w:r w:rsidRPr="00FC0E55">
        <w:rPr>
          <w:rtl/>
        </w:rPr>
        <w:t>יעודד</w:t>
      </w:r>
      <w:r w:rsidR="00957838">
        <w:rPr>
          <w:rtl/>
        </w:rPr>
        <w:t xml:space="preserve"> </w:t>
      </w:r>
      <w:r w:rsidRPr="00FC0E55">
        <w:rPr>
          <w:rtl/>
        </w:rPr>
        <w:t>אנשים</w:t>
      </w:r>
      <w:r w:rsidR="00957838">
        <w:rPr>
          <w:rtl/>
        </w:rPr>
        <w:t xml:space="preserve"> </w:t>
      </w:r>
      <w:r w:rsidRPr="00FC0E55">
        <w:rPr>
          <w:rtl/>
        </w:rPr>
        <w:t>לחלק</w:t>
      </w:r>
      <w:r w:rsidR="00957838">
        <w:rPr>
          <w:rtl/>
        </w:rPr>
        <w:t xml:space="preserve"> </w:t>
      </w:r>
      <w:r w:rsidRPr="00FC0E55">
        <w:rPr>
          <w:rtl/>
        </w:rPr>
        <w:t>רווחים.</w:t>
      </w:r>
      <w:r w:rsidR="00957838">
        <w:rPr>
          <w:rtl/>
        </w:rPr>
        <w:t xml:space="preserve"> </w:t>
      </w:r>
      <w:r w:rsidRPr="00FC0E55">
        <w:rPr>
          <w:rtl/>
        </w:rPr>
        <w:t>אם העסקים הם כל כך טובים, ובעלי ההון שהשקיעו</w:t>
      </w:r>
      <w:r w:rsidR="00957838">
        <w:rPr>
          <w:rtl/>
        </w:rPr>
        <w:t xml:space="preserve"> </w:t>
      </w:r>
      <w:r w:rsidRPr="00FC0E55">
        <w:rPr>
          <w:rtl/>
        </w:rPr>
        <w:t>רוצים</w:t>
      </w:r>
      <w:r w:rsidR="00957838">
        <w:rPr>
          <w:rtl/>
        </w:rPr>
        <w:t xml:space="preserve"> </w:t>
      </w:r>
      <w:r w:rsidRPr="00FC0E55">
        <w:rPr>
          <w:rtl/>
        </w:rPr>
        <w:t>ליהנות</w:t>
      </w:r>
      <w:r w:rsidR="00957838">
        <w:rPr>
          <w:rtl/>
        </w:rPr>
        <w:t xml:space="preserve"> </w:t>
      </w:r>
      <w:r w:rsidRPr="00FC0E55">
        <w:rPr>
          <w:rtl/>
        </w:rPr>
        <w:t>מן</w:t>
      </w:r>
      <w:r w:rsidR="00957838">
        <w:rPr>
          <w:rtl/>
        </w:rPr>
        <w:t xml:space="preserve"> </w:t>
      </w:r>
      <w:r w:rsidRPr="00FC0E55">
        <w:rPr>
          <w:rtl/>
        </w:rPr>
        <w:t>הפירות,</w:t>
      </w:r>
      <w:r w:rsidR="00957838">
        <w:rPr>
          <w:rtl/>
        </w:rPr>
        <w:t xml:space="preserve"> </w:t>
      </w:r>
      <w:r w:rsidRPr="00FC0E55">
        <w:rPr>
          <w:rtl/>
        </w:rPr>
        <w:t>אני מניח שאם תיתן להם הטבה באמצעות הורדת המס, קרוב</w:t>
      </w:r>
      <w:r w:rsidR="00957838">
        <w:rPr>
          <w:rtl/>
        </w:rPr>
        <w:t xml:space="preserve"> </w:t>
      </w:r>
      <w:r w:rsidRPr="00FC0E55">
        <w:rPr>
          <w:rtl/>
        </w:rPr>
        <w:t>לוודאי שהנטייה שלהם להשקיע תגדל.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כאמור,</w:t>
      </w:r>
      <w:r w:rsidR="00957838">
        <w:rPr>
          <w:rtl/>
        </w:rPr>
        <w:t xml:space="preserve"> </w:t>
      </w:r>
      <w:r w:rsidRPr="00FC0E55">
        <w:rPr>
          <w:rtl/>
        </w:rPr>
        <w:t>אני</w:t>
      </w:r>
      <w:r w:rsidR="00957838">
        <w:rPr>
          <w:rtl/>
        </w:rPr>
        <w:t xml:space="preserve"> </w:t>
      </w:r>
      <w:r w:rsidRPr="00FC0E55">
        <w:rPr>
          <w:rtl/>
        </w:rPr>
        <w:t>הייתי</w:t>
      </w:r>
      <w:r w:rsidR="00957838">
        <w:rPr>
          <w:rtl/>
        </w:rPr>
        <w:t xml:space="preserve"> </w:t>
      </w:r>
      <w:r w:rsidRPr="00FC0E55">
        <w:rPr>
          <w:rtl/>
        </w:rPr>
        <w:t>בוחר</w:t>
      </w:r>
      <w:r w:rsidR="00957838">
        <w:rPr>
          <w:rtl/>
        </w:rPr>
        <w:t xml:space="preserve"> </w:t>
      </w:r>
      <w:r w:rsidRPr="00FC0E55">
        <w:rPr>
          <w:rtl/>
        </w:rPr>
        <w:t>ללכת בדרך אחרת, בדרך של הורדת שיעורי מס ההכנסה,</w:t>
      </w:r>
      <w:r w:rsidR="00957838">
        <w:rPr>
          <w:rtl/>
        </w:rPr>
        <w:t xml:space="preserve"> </w:t>
      </w:r>
      <w:r w:rsidRPr="00FC0E55">
        <w:rPr>
          <w:rtl/>
        </w:rPr>
        <w:t>קרי:</w:t>
      </w:r>
      <w:r w:rsidR="00957838">
        <w:rPr>
          <w:rtl/>
        </w:rPr>
        <w:t xml:space="preserve"> </w:t>
      </w:r>
      <w:r w:rsidRPr="00FC0E55">
        <w:rPr>
          <w:rtl/>
        </w:rPr>
        <w:t xml:space="preserve">ביטול היטל הקליטה. העלייה מגעת אומנם, אבל במספרים שהם נמוכים בהשוואה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 –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חיים אורון (מרצ):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מעלים בקודש, אין מורידים.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דן תיכון (הליכוד):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ג'ומס,</w:t>
      </w:r>
      <w:r w:rsidR="00957838">
        <w:rPr>
          <w:rtl/>
        </w:rPr>
        <w:t xml:space="preserve"> </w:t>
      </w:r>
      <w:r w:rsidRPr="00FC0E55">
        <w:rPr>
          <w:rtl/>
        </w:rPr>
        <w:t>בשבילי,</w:t>
      </w:r>
      <w:r w:rsidR="00957838">
        <w:rPr>
          <w:rtl/>
        </w:rPr>
        <w:t xml:space="preserve"> </w:t>
      </w:r>
      <w:r w:rsidRPr="00FC0E55">
        <w:rPr>
          <w:rtl/>
        </w:rPr>
        <w:t>אם</w:t>
      </w:r>
      <w:r w:rsidR="00957838">
        <w:rPr>
          <w:rtl/>
        </w:rPr>
        <w:t xml:space="preserve"> </w:t>
      </w:r>
      <w:r w:rsidRPr="00FC0E55">
        <w:rPr>
          <w:rtl/>
        </w:rPr>
        <w:t>אתה</w:t>
      </w:r>
      <w:r w:rsidR="00957838">
        <w:rPr>
          <w:rtl/>
        </w:rPr>
        <w:t xml:space="preserve"> </w:t>
      </w:r>
      <w:r w:rsidRPr="00FC0E55">
        <w:rPr>
          <w:rtl/>
        </w:rPr>
        <w:t>תצביע</w:t>
      </w:r>
      <w:r w:rsidR="00957838">
        <w:rPr>
          <w:rtl/>
        </w:rPr>
        <w:t xml:space="preserve"> </w:t>
      </w:r>
      <w:r w:rsidRPr="00FC0E55">
        <w:rPr>
          <w:rtl/>
        </w:rPr>
        <w:t>בעד</w:t>
      </w:r>
      <w:r w:rsidR="00957838">
        <w:rPr>
          <w:rtl/>
        </w:rPr>
        <w:t xml:space="preserve"> </w:t>
      </w:r>
      <w:r w:rsidRPr="00FC0E55">
        <w:rPr>
          <w:rtl/>
        </w:rPr>
        <w:t>החוק</w:t>
      </w:r>
      <w:r w:rsidR="00957838">
        <w:rPr>
          <w:rtl/>
        </w:rPr>
        <w:t xml:space="preserve"> </w:t>
      </w:r>
      <w:r w:rsidRPr="00FC0E55">
        <w:rPr>
          <w:rtl/>
        </w:rPr>
        <w:t>הזה,</w:t>
      </w:r>
      <w:r w:rsidR="00957838">
        <w:rPr>
          <w:rtl/>
        </w:rPr>
        <w:t xml:space="preserve"> </w:t>
      </w:r>
      <w:r w:rsidRPr="00FC0E55">
        <w:rPr>
          <w:rtl/>
        </w:rPr>
        <w:t>זו</w:t>
      </w:r>
      <w:r w:rsidR="00957838">
        <w:rPr>
          <w:rtl/>
        </w:rPr>
        <w:t xml:space="preserve"> </w:t>
      </w:r>
      <w:r w:rsidRPr="00FC0E55">
        <w:rPr>
          <w:rtl/>
        </w:rPr>
        <w:t>תהיה חגיגה, שהרי כל</w:t>
      </w:r>
      <w:r w:rsidR="00957838">
        <w:rPr>
          <w:rtl/>
        </w:rPr>
        <w:t xml:space="preserve"> </w:t>
      </w:r>
      <w:r w:rsidRPr="00FC0E55">
        <w:rPr>
          <w:rtl/>
        </w:rPr>
        <w:t xml:space="preserve">האידיאולוגיה שלך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חיים אורון (מרצ):</w:t>
      </w:r>
    </w:p>
    <w:p w:rsidR="00957838" w:rsidRDefault="00957838" w:rsidP="00957838">
      <w:pPr>
        <w:rPr>
          <w:rtl/>
        </w:rPr>
      </w:pPr>
    </w:p>
    <w:p w:rsidR="00957838" w:rsidRDefault="00957838" w:rsidP="00957838">
      <w:pPr>
        <w:rPr>
          <w:rtl/>
        </w:rPr>
      </w:pPr>
      <w:r>
        <w:rPr>
          <w:rtl/>
        </w:rPr>
        <w:t>–</w:t>
      </w:r>
      <w:r w:rsidR="00FC0E55" w:rsidRPr="00FC0E55">
        <w:rPr>
          <w:rtl/>
        </w:rPr>
        <w:t xml:space="preserve"> </w:t>
      </w:r>
      <w:r>
        <w:rPr>
          <w:rtl/>
        </w:rPr>
        <w:t>–</w:t>
      </w:r>
      <w:r w:rsidR="00FC0E55" w:rsidRPr="00FC0E55">
        <w:rPr>
          <w:rtl/>
        </w:rPr>
        <w:t xml:space="preserve"> </w:t>
      </w:r>
      <w:r>
        <w:rPr>
          <w:rtl/>
        </w:rPr>
        <w:t>–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שר האוצר א' שוחט:</w:t>
      </w:r>
    </w:p>
    <w:p w:rsidR="00957838" w:rsidRDefault="00957838" w:rsidP="00957838">
      <w:pPr>
        <w:rPr>
          <w:rtl/>
        </w:rPr>
      </w:pPr>
    </w:p>
    <w:p w:rsidR="00957838" w:rsidRDefault="00957838" w:rsidP="00957838">
      <w:pPr>
        <w:rPr>
          <w:rtl/>
        </w:rPr>
      </w:pPr>
      <w:r>
        <w:rPr>
          <w:rtl/>
        </w:rPr>
        <w:t>–</w:t>
      </w:r>
      <w:r w:rsidR="00FC0E55" w:rsidRPr="00FC0E55">
        <w:rPr>
          <w:rtl/>
        </w:rPr>
        <w:t xml:space="preserve"> </w:t>
      </w:r>
      <w:r>
        <w:rPr>
          <w:rtl/>
        </w:rPr>
        <w:t>–</w:t>
      </w:r>
      <w:r w:rsidR="00FC0E55" w:rsidRPr="00FC0E55">
        <w:rPr>
          <w:rtl/>
        </w:rPr>
        <w:t xml:space="preserve"> </w:t>
      </w:r>
      <w:r>
        <w:rPr>
          <w:rtl/>
        </w:rPr>
        <w:t>–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חיים אורון (מרצ):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ממש עכשיו קיבלתי פתק מהמרכז, שאסור לי להצביע, אני מוכרח לצאת.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דן תיכון (הליכוד):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חבר</w:t>
      </w:r>
      <w:r w:rsidR="00957838">
        <w:rPr>
          <w:rtl/>
        </w:rPr>
        <w:t xml:space="preserve"> </w:t>
      </w:r>
      <w:r w:rsidRPr="00FC0E55">
        <w:rPr>
          <w:rtl/>
        </w:rPr>
        <w:t>הכנסת אורון, כל חיי הסיעה שלך בבית הזה לוו בהצבעות נגד חקיקה מן הסוג</w:t>
      </w:r>
      <w:r w:rsidR="00957838">
        <w:rPr>
          <w:rtl/>
        </w:rPr>
        <w:t xml:space="preserve"> </w:t>
      </w:r>
      <w:r w:rsidRPr="00FC0E55">
        <w:rPr>
          <w:rtl/>
        </w:rPr>
        <w:t>הזה.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חיים אורון (מרצ):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נכון, גם הערב.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דן תיכון (הליכוד):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אבל יכול להיות שאני אופתע. אני מציע לך: תשב, תרים את ידך.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חיים אורון (מרצ):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אני אגיע להצבעה.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אורי אור (העבודה):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אל תחזיק אותנו פה.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דן תיכון (הליכוד):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ברוך השם, יש לי זמן. אתה ממהר.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ד' שילנסקי: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חבר הכנסת אורון, אני מניח שבעוד כמה דקות מצביעים.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דן תיכון (הליכוד):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לכן, אדוני השר, הייתי רוצה לראות היכן מופיע החוק הזה במסגרת אומדן ההכנסות</w:t>
      </w:r>
      <w:r w:rsidR="00957838">
        <w:rPr>
          <w:rtl/>
        </w:rPr>
        <w:t xml:space="preserve"> </w:t>
      </w:r>
      <w:r w:rsidRPr="00FC0E55">
        <w:rPr>
          <w:rtl/>
        </w:rPr>
        <w:t>שלנו;</w:t>
      </w:r>
      <w:r w:rsidR="00957838">
        <w:rPr>
          <w:rtl/>
        </w:rPr>
        <w:t xml:space="preserve"> </w:t>
      </w:r>
      <w:r w:rsidRPr="00FC0E55">
        <w:rPr>
          <w:rtl/>
        </w:rPr>
        <w:t>האם</w:t>
      </w:r>
      <w:r w:rsidR="00957838">
        <w:rPr>
          <w:rtl/>
        </w:rPr>
        <w:t xml:space="preserve"> </w:t>
      </w:r>
      <w:r w:rsidRPr="00FC0E55">
        <w:rPr>
          <w:rtl/>
        </w:rPr>
        <w:t>הבאת</w:t>
      </w:r>
      <w:r w:rsidR="00957838">
        <w:rPr>
          <w:rtl/>
        </w:rPr>
        <w:t xml:space="preserve"> </w:t>
      </w:r>
      <w:r w:rsidRPr="00FC0E55">
        <w:rPr>
          <w:rtl/>
        </w:rPr>
        <w:t>בחשבון</w:t>
      </w:r>
      <w:r w:rsidR="00957838">
        <w:rPr>
          <w:rtl/>
        </w:rPr>
        <w:t xml:space="preserve"> </w:t>
      </w:r>
      <w:r w:rsidRPr="00FC0E55">
        <w:rPr>
          <w:rtl/>
        </w:rPr>
        <w:t>את</w:t>
      </w:r>
      <w:r w:rsidR="00957838">
        <w:rPr>
          <w:rtl/>
        </w:rPr>
        <w:t xml:space="preserve"> </w:t>
      </w:r>
      <w:r w:rsidRPr="00FC0E55">
        <w:rPr>
          <w:rtl/>
        </w:rPr>
        <w:t>ההורדה</w:t>
      </w:r>
      <w:r w:rsidR="00957838">
        <w:rPr>
          <w:rtl/>
        </w:rPr>
        <w:t xml:space="preserve"> </w:t>
      </w:r>
      <w:r w:rsidRPr="00FC0E55">
        <w:rPr>
          <w:rtl/>
        </w:rPr>
        <w:t>הזו</w:t>
      </w:r>
      <w:r w:rsidR="00957838">
        <w:rPr>
          <w:rtl/>
        </w:rPr>
        <w:t xml:space="preserve"> </w:t>
      </w:r>
      <w:r w:rsidRPr="00FC0E55">
        <w:rPr>
          <w:rtl/>
        </w:rPr>
        <w:t xml:space="preserve">של </w:t>
      </w:r>
      <w:r w:rsidR="00957838" w:rsidRPr="00FC0E55">
        <w:rPr>
          <w:rtl/>
        </w:rPr>
        <w:t>1</w:t>
      </w:r>
      <w:r w:rsidR="00957838">
        <w:rPr>
          <w:rtl/>
        </w:rPr>
        <w:t>%</w:t>
      </w:r>
      <w:r w:rsidRPr="00FC0E55">
        <w:rPr>
          <w:rtl/>
        </w:rPr>
        <w:t xml:space="preserve"> לפני כשלושה חודשים, כשהכנת את</w:t>
      </w:r>
      <w:r w:rsidR="00957838">
        <w:rPr>
          <w:rtl/>
        </w:rPr>
        <w:t xml:space="preserve"> </w:t>
      </w:r>
      <w:r w:rsidRPr="00FC0E55">
        <w:rPr>
          <w:rtl/>
        </w:rPr>
        <w:t>התחזיות בגין הכנסות המדינה?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לכן,</w:t>
      </w:r>
      <w:r w:rsidR="00957838">
        <w:rPr>
          <w:rtl/>
        </w:rPr>
        <w:t xml:space="preserve"> </w:t>
      </w:r>
      <w:r w:rsidRPr="00FC0E55">
        <w:rPr>
          <w:rtl/>
        </w:rPr>
        <w:t>מה</w:t>
      </w:r>
      <w:r w:rsidR="00957838">
        <w:rPr>
          <w:rtl/>
        </w:rPr>
        <w:t xml:space="preserve"> </w:t>
      </w:r>
      <w:r w:rsidRPr="00FC0E55">
        <w:rPr>
          <w:rtl/>
        </w:rPr>
        <w:t>שאני יכול לומר הוא, שאכן אתה נע בכיוון הנכון, לאט מדי, במגזר צר</w:t>
      </w:r>
      <w:r w:rsidR="00957838">
        <w:rPr>
          <w:rtl/>
        </w:rPr>
        <w:t xml:space="preserve"> </w:t>
      </w:r>
      <w:r w:rsidRPr="00FC0E55">
        <w:rPr>
          <w:rtl/>
        </w:rPr>
        <w:t xml:space="preserve">מדי, ולכן ההרגשה שלי היא שהמטרה שלך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אתה ממהר, ג'ומס?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חיים אורון (מרצ):</w:t>
      </w:r>
    </w:p>
    <w:p w:rsidR="00957838" w:rsidRDefault="00957838" w:rsidP="00957838">
      <w:pPr>
        <w:rPr>
          <w:rtl/>
        </w:rPr>
      </w:pPr>
    </w:p>
    <w:p w:rsidR="00957838" w:rsidRDefault="00957838" w:rsidP="00957838">
      <w:pPr>
        <w:rPr>
          <w:rtl/>
        </w:rPr>
      </w:pPr>
      <w:r>
        <w:rPr>
          <w:rtl/>
        </w:rPr>
        <w:t>–</w:t>
      </w:r>
      <w:r w:rsidR="00FC0E55" w:rsidRPr="00FC0E55">
        <w:rPr>
          <w:rtl/>
        </w:rPr>
        <w:t xml:space="preserve"> </w:t>
      </w:r>
      <w:r>
        <w:rPr>
          <w:rtl/>
        </w:rPr>
        <w:t>–</w:t>
      </w:r>
      <w:r w:rsidR="00FC0E55" w:rsidRPr="00FC0E55">
        <w:rPr>
          <w:rtl/>
        </w:rPr>
        <w:t xml:space="preserve"> </w:t>
      </w:r>
      <w:r>
        <w:rPr>
          <w:rtl/>
        </w:rPr>
        <w:t>–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דן תיכון (הליכוד):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אנחנו עושים חזרות לקראת השבוע הבא.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חיים אורון (מרצ):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זהו. הנושא לא מתאים, הזמן לא מתאים, בוא נגמור.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דן תיכון (הליכוד):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חבר הכנסת אורון, למה אתה עצבני?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חיים אורון (מרצ):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אני לא עצבני.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דן תיכון (הליכוד):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לכן, אדוני השר, אני מציע לך שתשקול להקדים את השלבים בהורדת המס, להגדיל את</w:t>
      </w:r>
      <w:r w:rsidR="00957838">
        <w:rPr>
          <w:rtl/>
        </w:rPr>
        <w:t xml:space="preserve"> </w:t>
      </w:r>
      <w:r w:rsidRPr="00FC0E55">
        <w:rPr>
          <w:rtl/>
        </w:rPr>
        <w:t>ההנחה</w:t>
      </w:r>
      <w:r w:rsidR="00957838">
        <w:rPr>
          <w:rtl/>
        </w:rPr>
        <w:t xml:space="preserve"> </w:t>
      </w:r>
      <w:r w:rsidRPr="00FC0E55">
        <w:rPr>
          <w:rtl/>
        </w:rPr>
        <w:t>שתיתן</w:t>
      </w:r>
      <w:r w:rsidR="00957838">
        <w:rPr>
          <w:rtl/>
        </w:rPr>
        <w:t xml:space="preserve"> </w:t>
      </w:r>
      <w:r w:rsidRPr="00FC0E55">
        <w:rPr>
          <w:rtl/>
        </w:rPr>
        <w:t>בגין חלוקת דיבידנד, ושלב שלישי: תשקול את האפשרות לקצר את ימיו של</w:t>
      </w:r>
      <w:r w:rsidR="00957838">
        <w:rPr>
          <w:rtl/>
        </w:rPr>
        <w:t xml:space="preserve"> </w:t>
      </w:r>
      <w:r w:rsidRPr="00FC0E55">
        <w:rPr>
          <w:rtl/>
        </w:rPr>
        <w:t>היטל</w:t>
      </w:r>
      <w:r w:rsidR="00957838">
        <w:rPr>
          <w:rtl/>
        </w:rPr>
        <w:t xml:space="preserve"> </w:t>
      </w:r>
      <w:r w:rsidRPr="00FC0E55">
        <w:rPr>
          <w:rtl/>
        </w:rPr>
        <w:t>הקליטה,</w:t>
      </w:r>
      <w:r w:rsidR="00957838">
        <w:rPr>
          <w:rtl/>
        </w:rPr>
        <w:t xml:space="preserve"> </w:t>
      </w:r>
      <w:r w:rsidRPr="00FC0E55">
        <w:rPr>
          <w:rtl/>
        </w:rPr>
        <w:t>שבלאו</w:t>
      </w:r>
      <w:r w:rsidR="00957838">
        <w:rPr>
          <w:rtl/>
        </w:rPr>
        <w:t xml:space="preserve"> </w:t>
      </w:r>
      <w:r w:rsidRPr="00FC0E55">
        <w:rPr>
          <w:rtl/>
        </w:rPr>
        <w:t>הכי יעבור מן העולם בתום שנת התקציב הבאה עלינו לטובה.</w:t>
      </w:r>
      <w:r w:rsidR="00957838">
        <w:rPr>
          <w:rtl/>
        </w:rPr>
        <w:t xml:space="preserve"> </w:t>
      </w:r>
      <w:r w:rsidRPr="00FC0E55">
        <w:rPr>
          <w:rtl/>
        </w:rPr>
        <w:t>אם</w:t>
      </w:r>
      <w:r w:rsidR="00957838">
        <w:rPr>
          <w:rtl/>
        </w:rPr>
        <w:t xml:space="preserve"> </w:t>
      </w:r>
      <w:r w:rsidRPr="00FC0E55">
        <w:rPr>
          <w:rtl/>
        </w:rPr>
        <w:t>תנקוט בעת ובעונה אחת את שלושת הצעדים הללו, אכן תוכל להגדיל את קצב הצמיחה, תוכל</w:t>
      </w:r>
      <w:r w:rsidR="00957838">
        <w:rPr>
          <w:rtl/>
        </w:rPr>
        <w:t xml:space="preserve"> </w:t>
      </w:r>
      <w:r w:rsidRPr="00FC0E55">
        <w:rPr>
          <w:rtl/>
        </w:rPr>
        <w:t>לעודד את הרצון של האנשים להשקיע בגין רווחים שהם עשו במשק הישראלי.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כאמור,</w:t>
      </w:r>
      <w:r w:rsidR="00957838">
        <w:rPr>
          <w:rtl/>
        </w:rPr>
        <w:t xml:space="preserve"> </w:t>
      </w:r>
      <w:r w:rsidRPr="00FC0E55">
        <w:rPr>
          <w:rtl/>
        </w:rPr>
        <w:t>אם</w:t>
      </w:r>
      <w:r w:rsidR="00957838">
        <w:rPr>
          <w:rtl/>
        </w:rPr>
        <w:t xml:space="preserve"> </w:t>
      </w:r>
      <w:r w:rsidRPr="00FC0E55">
        <w:rPr>
          <w:rtl/>
        </w:rPr>
        <w:t>אני</w:t>
      </w:r>
      <w:r w:rsidR="00957838">
        <w:rPr>
          <w:rtl/>
        </w:rPr>
        <w:t xml:space="preserve"> </w:t>
      </w:r>
      <w:r w:rsidRPr="00FC0E55">
        <w:rPr>
          <w:rtl/>
        </w:rPr>
        <w:t>צריך</w:t>
      </w:r>
      <w:r w:rsidR="00957838">
        <w:rPr>
          <w:rtl/>
        </w:rPr>
        <w:t xml:space="preserve"> </w:t>
      </w:r>
      <w:r w:rsidRPr="00FC0E55">
        <w:rPr>
          <w:rtl/>
        </w:rPr>
        <w:t>לסכם את דברי: קצב הרבה יותר מהיר בתורת השלבים. קצב</w:t>
      </w:r>
      <w:r w:rsidR="00957838">
        <w:rPr>
          <w:rtl/>
        </w:rPr>
        <w:t xml:space="preserve"> </w:t>
      </w:r>
      <w:r w:rsidRPr="00FC0E55">
        <w:rPr>
          <w:rtl/>
        </w:rPr>
        <w:t>הורדה</w:t>
      </w:r>
      <w:r w:rsidR="00957838">
        <w:rPr>
          <w:rtl/>
        </w:rPr>
        <w:t xml:space="preserve"> </w:t>
      </w:r>
      <w:r w:rsidRPr="00FC0E55">
        <w:rPr>
          <w:rtl/>
        </w:rPr>
        <w:t>של</w:t>
      </w:r>
      <w:r w:rsidR="00957838">
        <w:rPr>
          <w:rtl/>
        </w:rPr>
        <w:t xml:space="preserve"> </w:t>
      </w:r>
      <w:r w:rsidR="00957838" w:rsidRPr="00FC0E55">
        <w:rPr>
          <w:rtl/>
        </w:rPr>
        <w:t>1</w:t>
      </w:r>
      <w:r w:rsidR="00957838">
        <w:rPr>
          <w:rtl/>
        </w:rPr>
        <w:t>%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</w:rPr>
        <w:t>זה</w:t>
      </w:r>
      <w:r w:rsidR="00957838">
        <w:rPr>
          <w:rtl/>
        </w:rPr>
        <w:t xml:space="preserve"> </w:t>
      </w:r>
      <w:r w:rsidRPr="00FC0E55">
        <w:rPr>
          <w:rtl/>
        </w:rPr>
        <w:t>אולי</w:t>
      </w:r>
      <w:r w:rsidR="00957838">
        <w:rPr>
          <w:rtl/>
        </w:rPr>
        <w:t xml:space="preserve"> </w:t>
      </w:r>
      <w:r w:rsidRPr="00FC0E55">
        <w:rPr>
          <w:rtl/>
        </w:rPr>
        <w:t>טוב</w:t>
      </w:r>
      <w:r w:rsidR="00957838">
        <w:rPr>
          <w:rtl/>
        </w:rPr>
        <w:t xml:space="preserve"> </w:t>
      </w:r>
      <w:r w:rsidRPr="00FC0E55">
        <w:rPr>
          <w:rtl/>
        </w:rPr>
        <w:t>לנציב מס הכנסה, זה לא טוב למשק. האפקט לא יורגש,</w:t>
      </w:r>
      <w:r w:rsidR="00957838">
        <w:rPr>
          <w:rtl/>
        </w:rPr>
        <w:t xml:space="preserve"> </w:t>
      </w:r>
      <w:r w:rsidRPr="00FC0E55">
        <w:rPr>
          <w:rtl/>
        </w:rPr>
        <w:t>והמטרה</w:t>
      </w:r>
      <w:r w:rsidR="00957838">
        <w:rPr>
          <w:rtl/>
        </w:rPr>
        <w:t xml:space="preserve"> </w:t>
      </w:r>
      <w:r w:rsidRPr="00FC0E55">
        <w:rPr>
          <w:rtl/>
        </w:rPr>
        <w:t>באמצעות</w:t>
      </w:r>
      <w:r w:rsidR="00957838">
        <w:rPr>
          <w:rtl/>
        </w:rPr>
        <w:t xml:space="preserve"> </w:t>
      </w:r>
      <w:r w:rsidRPr="00FC0E55">
        <w:rPr>
          <w:rtl/>
        </w:rPr>
        <w:t>החוק הזה, לצערי לא תושג בצורה הזאת, אלא אם כן, כאמור, תאיץ את</w:t>
      </w:r>
      <w:r w:rsidR="00957838">
        <w:rPr>
          <w:rtl/>
        </w:rPr>
        <w:t xml:space="preserve"> </w:t>
      </w:r>
      <w:r w:rsidRPr="00FC0E55">
        <w:rPr>
          <w:rtl/>
        </w:rPr>
        <w:t>התהליך. תודה.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ד' שילנסקי: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תודה רבה.</w:t>
      </w:r>
      <w:r w:rsidR="00957838">
        <w:rPr>
          <w:rtl/>
        </w:rPr>
        <w:t xml:space="preserve"> </w:t>
      </w:r>
      <w:r w:rsidRPr="00FC0E55">
        <w:rPr>
          <w:rtl/>
        </w:rPr>
        <w:t>יושב</w:t>
      </w:r>
      <w:r w:rsidR="00957838">
        <w:rPr>
          <w:rtl/>
        </w:rPr>
        <w:t>-</w:t>
      </w:r>
      <w:r w:rsidRPr="00FC0E55">
        <w:rPr>
          <w:rtl/>
        </w:rPr>
        <w:t>ראש ועדת הכספים רוצה לענות? בבקשה.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גדליה גל (יו"ר ועדת הכספים):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אדוני</w:t>
      </w:r>
      <w:r w:rsidR="00957838">
        <w:rPr>
          <w:rtl/>
        </w:rPr>
        <w:t xml:space="preserve"> </w:t>
      </w:r>
      <w:r w:rsidRPr="00FC0E55">
        <w:rPr>
          <w:rtl/>
        </w:rPr>
        <w:t>היושב</w:t>
      </w:r>
      <w:r w:rsidR="00957838">
        <w:rPr>
          <w:rtl/>
        </w:rPr>
        <w:t>-</w:t>
      </w:r>
      <w:r w:rsidRPr="00FC0E55">
        <w:rPr>
          <w:rtl/>
        </w:rPr>
        <w:t>ראש,</w:t>
      </w:r>
      <w:r w:rsidR="00957838">
        <w:rPr>
          <w:rtl/>
        </w:rPr>
        <w:t xml:space="preserve"> </w:t>
      </w:r>
      <w:r w:rsidRPr="00FC0E55">
        <w:rPr>
          <w:rtl/>
        </w:rPr>
        <w:t>אני</w:t>
      </w:r>
      <w:r w:rsidR="00957838">
        <w:rPr>
          <w:rtl/>
        </w:rPr>
        <w:t xml:space="preserve"> </w:t>
      </w:r>
      <w:r w:rsidRPr="00FC0E55">
        <w:rPr>
          <w:rtl/>
        </w:rPr>
        <w:t>הייתי</w:t>
      </w:r>
      <w:r w:rsidR="00957838">
        <w:rPr>
          <w:rtl/>
        </w:rPr>
        <w:t xml:space="preserve"> </w:t>
      </w:r>
      <w:r w:rsidRPr="00FC0E55">
        <w:rPr>
          <w:rtl/>
        </w:rPr>
        <w:t>בטוח</w:t>
      </w:r>
      <w:r w:rsidR="00957838">
        <w:rPr>
          <w:rtl/>
        </w:rPr>
        <w:t xml:space="preserve"> </w:t>
      </w:r>
      <w:r w:rsidRPr="00FC0E55">
        <w:rPr>
          <w:rtl/>
        </w:rPr>
        <w:t>שחבר</w:t>
      </w:r>
      <w:r w:rsidR="00957838">
        <w:rPr>
          <w:rtl/>
        </w:rPr>
        <w:t xml:space="preserve"> </w:t>
      </w:r>
      <w:r w:rsidRPr="00FC0E55">
        <w:rPr>
          <w:rtl/>
        </w:rPr>
        <w:t>הכנסת תיכון כבר הצליח לראות את</w:t>
      </w:r>
      <w:r w:rsidR="00957838">
        <w:rPr>
          <w:rtl/>
        </w:rPr>
        <w:t xml:space="preserve"> </w:t>
      </w:r>
      <w:r w:rsidRPr="00FC0E55">
        <w:rPr>
          <w:rtl/>
        </w:rPr>
        <w:t>התמונה</w:t>
      </w:r>
      <w:r w:rsidR="00957838">
        <w:rPr>
          <w:rtl/>
        </w:rPr>
        <w:t xml:space="preserve"> </w:t>
      </w:r>
      <w:r w:rsidRPr="00FC0E55">
        <w:rPr>
          <w:rtl/>
        </w:rPr>
        <w:t>הכוללת,</w:t>
      </w:r>
      <w:r w:rsidR="00957838">
        <w:rPr>
          <w:rtl/>
        </w:rPr>
        <w:t xml:space="preserve"> </w:t>
      </w:r>
      <w:r w:rsidRPr="00FC0E55">
        <w:rPr>
          <w:rtl/>
        </w:rPr>
        <w:t>שעל</w:t>
      </w:r>
      <w:r w:rsidR="00957838">
        <w:rPr>
          <w:rtl/>
        </w:rPr>
        <w:t>-</w:t>
      </w:r>
      <w:r w:rsidRPr="00FC0E55">
        <w:rPr>
          <w:rtl/>
        </w:rPr>
        <w:t>פיה שר האוצר מבצע את המדיניות של הממשלה כדי לעודד את המשק</w:t>
      </w:r>
      <w:r w:rsidR="00957838">
        <w:rPr>
          <w:rtl/>
        </w:rPr>
        <w:t xml:space="preserve"> </w:t>
      </w:r>
      <w:r w:rsidRPr="00FC0E55">
        <w:rPr>
          <w:rtl/>
        </w:rPr>
        <w:t>להקטין</w:t>
      </w:r>
      <w:r w:rsidR="00957838">
        <w:rPr>
          <w:rtl/>
        </w:rPr>
        <w:t xml:space="preserve"> </w:t>
      </w:r>
      <w:r w:rsidRPr="00FC0E55">
        <w:rPr>
          <w:rtl/>
        </w:rPr>
        <w:t>את האבטלה וגם לצמצם את הפער החברתי, ואני בטוח שעם חלוף השבועות הקרובים</w:t>
      </w:r>
      <w:r w:rsidR="00957838">
        <w:rPr>
          <w:rtl/>
        </w:rPr>
        <w:t xml:space="preserve"> </w:t>
      </w:r>
      <w:r w:rsidRPr="00FC0E55">
        <w:rPr>
          <w:rtl/>
        </w:rPr>
        <w:t>גם חבר הכנסת תיכון יצליח להבחין בתמונה הכוללת.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קריאה: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חבריו כבר הבחינו והלכו הביתה.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גדליה גל (יו"ר ועדת הכספים):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במישור</w:t>
      </w:r>
      <w:r w:rsidR="00957838">
        <w:rPr>
          <w:rtl/>
        </w:rPr>
        <w:t xml:space="preserve"> </w:t>
      </w:r>
      <w:r w:rsidRPr="00FC0E55">
        <w:rPr>
          <w:rtl/>
        </w:rPr>
        <w:t xml:space="preserve">החברתי, הרי שמענו והתבשרנו </w:t>
      </w:r>
      <w:r w:rsidR="00957838">
        <w:rPr>
          <w:rtl/>
        </w:rPr>
        <w:t>–</w:t>
      </w:r>
      <w:r w:rsidRPr="00FC0E55">
        <w:rPr>
          <w:rtl/>
        </w:rPr>
        <w:t xml:space="preserve"> ועוד נשמע יותר פרטים </w:t>
      </w:r>
      <w:r w:rsidR="00957838">
        <w:rPr>
          <w:rtl/>
        </w:rPr>
        <w:t>–</w:t>
      </w:r>
      <w:r w:rsidRPr="00FC0E55">
        <w:rPr>
          <w:rtl/>
        </w:rPr>
        <w:t xml:space="preserve"> מה קורה בנושא</w:t>
      </w:r>
      <w:r w:rsidR="00957838">
        <w:rPr>
          <w:rtl/>
        </w:rPr>
        <w:t xml:space="preserve"> </w:t>
      </w:r>
      <w:r w:rsidRPr="00FC0E55">
        <w:rPr>
          <w:rtl/>
        </w:rPr>
        <w:t>של הקצבאות שמוחזרות, וזה דבר חשוב מאוד.</w:t>
      </w:r>
      <w:r w:rsidR="00957838">
        <w:rPr>
          <w:rtl/>
        </w:rPr>
        <w:t xml:space="preserve"> </w:t>
      </w:r>
      <w:r w:rsidRPr="00FC0E55">
        <w:rPr>
          <w:rtl/>
        </w:rPr>
        <w:t>ובנושא האבטלה, הרי המטרה לעודד השקעה,</w:t>
      </w:r>
      <w:r w:rsidR="00957838">
        <w:rPr>
          <w:rtl/>
        </w:rPr>
        <w:t xml:space="preserve"> </w:t>
      </w:r>
      <w:r w:rsidRPr="00FC0E55">
        <w:rPr>
          <w:rtl/>
        </w:rPr>
        <w:t>ובמקרה</w:t>
      </w:r>
      <w:r w:rsidR="00957838">
        <w:rPr>
          <w:rtl/>
        </w:rPr>
        <w:t xml:space="preserve"> </w:t>
      </w:r>
      <w:r w:rsidRPr="00FC0E55">
        <w:rPr>
          <w:rtl/>
        </w:rPr>
        <w:t>הזה</w:t>
      </w:r>
      <w:r w:rsidR="00957838">
        <w:rPr>
          <w:rtl/>
        </w:rPr>
        <w:t xml:space="preserve"> </w:t>
      </w:r>
      <w:r w:rsidRPr="00FC0E55">
        <w:rPr>
          <w:rtl/>
        </w:rPr>
        <w:t>מדובר</w:t>
      </w:r>
      <w:r w:rsidR="00957838">
        <w:rPr>
          <w:rtl/>
        </w:rPr>
        <w:t xml:space="preserve"> </w:t>
      </w:r>
      <w:r w:rsidRPr="00FC0E55">
        <w:rPr>
          <w:rtl/>
        </w:rPr>
        <w:t>בהשקעה</w:t>
      </w:r>
      <w:r w:rsidR="00957838">
        <w:rPr>
          <w:rtl/>
        </w:rPr>
        <w:t xml:space="preserve"> </w:t>
      </w:r>
      <w:r w:rsidRPr="00FC0E55">
        <w:rPr>
          <w:rtl/>
        </w:rPr>
        <w:t>של</w:t>
      </w:r>
      <w:r w:rsidR="00957838">
        <w:rPr>
          <w:rtl/>
        </w:rPr>
        <w:t xml:space="preserve"> </w:t>
      </w:r>
      <w:r w:rsidRPr="00FC0E55">
        <w:rPr>
          <w:rtl/>
        </w:rPr>
        <w:t>חברות, ומניסיוני ומשיחות רבות שהיו לי עם מנהלי</w:t>
      </w:r>
      <w:r w:rsidR="00957838">
        <w:rPr>
          <w:rtl/>
        </w:rPr>
        <w:t xml:space="preserve"> </w:t>
      </w:r>
      <w:r w:rsidRPr="00FC0E55">
        <w:rPr>
          <w:rtl/>
        </w:rPr>
        <w:t>חברות</w:t>
      </w:r>
      <w:r w:rsidR="00957838">
        <w:rPr>
          <w:rtl/>
        </w:rPr>
        <w:t xml:space="preserve"> </w:t>
      </w:r>
      <w:r w:rsidRPr="00FC0E55">
        <w:rPr>
          <w:rtl/>
        </w:rPr>
        <w:t>למדתי, שאחד הדברים המשפיעים על חברה להשקיע הוא נושא המס. ככל שהמס יורד,</w:t>
      </w:r>
      <w:r w:rsidR="00957838">
        <w:rPr>
          <w:rtl/>
        </w:rPr>
        <w:t xml:space="preserve"> </w:t>
      </w:r>
      <w:r w:rsidRPr="00FC0E55">
        <w:rPr>
          <w:rtl/>
        </w:rPr>
        <w:t>הנכונות להשקיע גדולה יותר.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 xml:space="preserve">גם חבר הכנסת תיכון יודע, שמי שיחליט היום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דן תיכון (הליכוד):</w:t>
      </w:r>
    </w:p>
    <w:p w:rsidR="00957838" w:rsidRDefault="00957838" w:rsidP="00957838">
      <w:pPr>
        <w:rPr>
          <w:rtl/>
        </w:rPr>
      </w:pPr>
    </w:p>
    <w:p w:rsidR="00957838" w:rsidRDefault="00957838" w:rsidP="00957838">
      <w:pPr>
        <w:rPr>
          <w:rtl/>
        </w:rPr>
      </w:pPr>
      <w:r>
        <w:rPr>
          <w:rtl/>
        </w:rPr>
        <w:t>–</w:t>
      </w:r>
      <w:r w:rsidR="00FC0E55" w:rsidRPr="00FC0E55">
        <w:rPr>
          <w:rtl/>
        </w:rPr>
        <w:t xml:space="preserve"> </w:t>
      </w:r>
      <w:r>
        <w:rPr>
          <w:rtl/>
        </w:rPr>
        <w:t>–</w:t>
      </w:r>
      <w:r w:rsidR="00FC0E55" w:rsidRPr="00FC0E55">
        <w:rPr>
          <w:rtl/>
        </w:rPr>
        <w:t xml:space="preserve"> </w:t>
      </w:r>
      <w:r>
        <w:rPr>
          <w:rtl/>
        </w:rPr>
        <w:t>–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שר האוצר א' שוחט:</w:t>
      </w:r>
    </w:p>
    <w:p w:rsidR="00957838" w:rsidRDefault="00957838" w:rsidP="00957838">
      <w:pPr>
        <w:rPr>
          <w:rtl/>
        </w:rPr>
      </w:pPr>
    </w:p>
    <w:p w:rsidR="00957838" w:rsidRDefault="00957838" w:rsidP="00957838">
      <w:pPr>
        <w:rPr>
          <w:rtl/>
        </w:rPr>
      </w:pPr>
      <w:r>
        <w:rPr>
          <w:rtl/>
        </w:rPr>
        <w:t>–</w:t>
      </w:r>
      <w:r w:rsidR="00FC0E55" w:rsidRPr="00FC0E55">
        <w:rPr>
          <w:rtl/>
        </w:rPr>
        <w:t xml:space="preserve"> </w:t>
      </w:r>
      <w:r>
        <w:rPr>
          <w:rtl/>
        </w:rPr>
        <w:t>–</w:t>
      </w:r>
      <w:r w:rsidR="00FC0E55" w:rsidRPr="00FC0E55">
        <w:rPr>
          <w:rtl/>
        </w:rPr>
        <w:t xml:space="preserve"> </w:t>
      </w:r>
      <w:r>
        <w:rPr>
          <w:rtl/>
        </w:rPr>
        <w:t>–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גדליה גל (יו"ר ועדת הכספים):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גם</w:t>
      </w:r>
      <w:r w:rsidR="00957838">
        <w:rPr>
          <w:rtl/>
        </w:rPr>
        <w:t xml:space="preserve"> </w:t>
      </w:r>
      <w:r w:rsidRPr="00FC0E55">
        <w:rPr>
          <w:rtl/>
        </w:rPr>
        <w:t>חבר</w:t>
      </w:r>
      <w:r w:rsidR="00957838">
        <w:rPr>
          <w:rtl/>
        </w:rPr>
        <w:t xml:space="preserve"> </w:t>
      </w:r>
      <w:r w:rsidRPr="00FC0E55">
        <w:rPr>
          <w:rtl/>
        </w:rPr>
        <w:t>הכנסת</w:t>
      </w:r>
      <w:r w:rsidR="00957838">
        <w:rPr>
          <w:rtl/>
        </w:rPr>
        <w:t xml:space="preserve"> </w:t>
      </w:r>
      <w:r w:rsidRPr="00FC0E55">
        <w:rPr>
          <w:rtl/>
        </w:rPr>
        <w:t>תיכון יודע, שמי שהולך להשקיע היום ייהנה מהפירות האלה בעוד</w:t>
      </w:r>
      <w:r w:rsidR="00957838">
        <w:rPr>
          <w:rtl/>
        </w:rPr>
        <w:t xml:space="preserve"> </w:t>
      </w:r>
      <w:r w:rsidRPr="00FC0E55">
        <w:rPr>
          <w:rtl/>
        </w:rPr>
        <w:t>שנתיים, בעוד שלוש שנים, בעוד ארבע שנים. הרי לא מקימים מפעל בבת אחת, לא משקיעים</w:t>
      </w:r>
      <w:r w:rsidR="00957838">
        <w:rPr>
          <w:rtl/>
        </w:rPr>
        <w:t xml:space="preserve"> </w:t>
      </w:r>
      <w:r w:rsidRPr="00FC0E55">
        <w:rPr>
          <w:rtl/>
        </w:rPr>
        <w:t>ביום</w:t>
      </w:r>
      <w:r w:rsidR="00957838">
        <w:rPr>
          <w:rtl/>
        </w:rPr>
        <w:t xml:space="preserve"> </w:t>
      </w:r>
      <w:r w:rsidRPr="00FC0E55">
        <w:rPr>
          <w:rtl/>
        </w:rPr>
        <w:t>אחד, כך שהורדה דרסטית בבת אחת, בשנה אחת, לא תיתן את התמורה המקווה, ואילו</w:t>
      </w:r>
      <w:r w:rsidR="00957838">
        <w:rPr>
          <w:rtl/>
        </w:rPr>
        <w:t xml:space="preserve"> </w:t>
      </w:r>
      <w:r w:rsidRPr="00FC0E55">
        <w:rPr>
          <w:rtl/>
        </w:rPr>
        <w:t xml:space="preserve">במקרה הזה אנחנו רואים אופק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דן תיכון (הליכוד):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אדוני</w:t>
      </w:r>
      <w:r w:rsidR="00957838">
        <w:rPr>
          <w:rtl/>
        </w:rPr>
        <w:t xml:space="preserve"> </w:t>
      </w:r>
      <w:r w:rsidRPr="00FC0E55">
        <w:rPr>
          <w:rtl/>
        </w:rPr>
        <w:t>יושב</w:t>
      </w:r>
      <w:r w:rsidR="00957838">
        <w:rPr>
          <w:rtl/>
        </w:rPr>
        <w:t>-</w:t>
      </w:r>
      <w:r w:rsidRPr="00FC0E55">
        <w:rPr>
          <w:rtl/>
        </w:rPr>
        <w:t>ראש ועדת הכספים, תאמין לי שמה שאתה אומר עכשיו זה לא מכובד, זה</w:t>
      </w:r>
      <w:r w:rsidR="00957838">
        <w:rPr>
          <w:rtl/>
        </w:rPr>
        <w:t xml:space="preserve"> </w:t>
      </w:r>
      <w:r w:rsidRPr="00FC0E55">
        <w:rPr>
          <w:rtl/>
        </w:rPr>
        <w:t xml:space="preserve">בכלל לא שייך לנושא הדיון. מדובר על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גדליה גל (יו"ר ועדת הכספים):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מדובר</w:t>
      </w:r>
      <w:r w:rsidR="00957838">
        <w:rPr>
          <w:rtl/>
        </w:rPr>
        <w:t xml:space="preserve"> </w:t>
      </w:r>
      <w:r w:rsidRPr="00FC0E55">
        <w:rPr>
          <w:rtl/>
        </w:rPr>
        <w:t>על</w:t>
      </w:r>
      <w:r w:rsidR="00957838">
        <w:rPr>
          <w:rtl/>
        </w:rPr>
        <w:t xml:space="preserve"> </w:t>
      </w:r>
      <w:r w:rsidRPr="00FC0E55">
        <w:rPr>
          <w:rtl/>
        </w:rPr>
        <w:t>הורדת</w:t>
      </w:r>
      <w:r w:rsidR="00957838">
        <w:rPr>
          <w:rtl/>
        </w:rPr>
        <w:t xml:space="preserve"> </w:t>
      </w:r>
      <w:r w:rsidRPr="00FC0E55">
        <w:rPr>
          <w:rtl/>
        </w:rPr>
        <w:t>מס על חברות, כדי שהחברות האלה תרצינה להשקיע, והן תרצינה</w:t>
      </w:r>
      <w:r w:rsidR="00957838">
        <w:rPr>
          <w:rtl/>
        </w:rPr>
        <w:t xml:space="preserve"> </w:t>
      </w:r>
      <w:r w:rsidRPr="00FC0E55">
        <w:rPr>
          <w:rtl/>
        </w:rPr>
        <w:t>להשקיע אם יהיה להן אופק של ירידה במיסוי, לאו דווקא אם זה ייעשה בשנה אחת. אם הן</w:t>
      </w:r>
      <w:r w:rsidR="00957838">
        <w:rPr>
          <w:rtl/>
        </w:rPr>
        <w:t xml:space="preserve"> </w:t>
      </w:r>
      <w:r w:rsidRPr="00FC0E55">
        <w:rPr>
          <w:rtl/>
        </w:rPr>
        <w:t>תדענה</w:t>
      </w:r>
      <w:r w:rsidR="00957838">
        <w:rPr>
          <w:rtl/>
        </w:rPr>
        <w:t xml:space="preserve"> </w:t>
      </w:r>
      <w:r w:rsidRPr="00FC0E55">
        <w:rPr>
          <w:rtl/>
        </w:rPr>
        <w:t>שהדבר הזה ייעשה בשלוש שנים, הן תדענה לאן הן הולכות, ואם הן תוכלנה לסמוך</w:t>
      </w:r>
      <w:r w:rsidR="00957838">
        <w:rPr>
          <w:rtl/>
        </w:rPr>
        <w:t xml:space="preserve"> </w:t>
      </w:r>
      <w:r w:rsidRPr="00FC0E55">
        <w:rPr>
          <w:rtl/>
        </w:rPr>
        <w:t xml:space="preserve">על הממשלה הזאת </w:t>
      </w:r>
      <w:r w:rsidR="00957838">
        <w:rPr>
          <w:rtl/>
        </w:rPr>
        <w:t>–</w:t>
      </w:r>
      <w:r w:rsidRPr="00FC0E55">
        <w:rPr>
          <w:rtl/>
        </w:rPr>
        <w:t xml:space="preserve"> אם כי יש לנו בעיה, כי יש לנו איזה עבר שאנו צריכים לצאת ממנו </w:t>
      </w:r>
      <w:r w:rsidR="00957838">
        <w:rPr>
          <w:rtl/>
        </w:rPr>
        <w:t>– 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חיים אורון (מרצ):</w:t>
      </w:r>
    </w:p>
    <w:p w:rsidR="00957838" w:rsidRDefault="00957838" w:rsidP="00957838">
      <w:pPr>
        <w:rPr>
          <w:rtl/>
        </w:rPr>
      </w:pPr>
    </w:p>
    <w:p w:rsidR="00957838" w:rsidRDefault="00957838" w:rsidP="00957838">
      <w:pPr>
        <w:rPr>
          <w:rtl/>
        </w:rPr>
      </w:pPr>
      <w:r>
        <w:rPr>
          <w:rtl/>
        </w:rPr>
        <w:t>–</w:t>
      </w:r>
      <w:r w:rsidR="00FC0E55" w:rsidRPr="00FC0E55">
        <w:rPr>
          <w:rtl/>
        </w:rPr>
        <w:t xml:space="preserve"> </w:t>
      </w:r>
      <w:r>
        <w:rPr>
          <w:rtl/>
        </w:rPr>
        <w:t>–</w:t>
      </w:r>
      <w:r w:rsidR="00FC0E55" w:rsidRPr="00FC0E55">
        <w:rPr>
          <w:rtl/>
        </w:rPr>
        <w:t xml:space="preserve"> </w:t>
      </w:r>
      <w:r>
        <w:rPr>
          <w:rtl/>
        </w:rPr>
        <w:t>–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גדליה גל (יו"ר ועדת הכספים):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אין</w:t>
      </w:r>
      <w:r w:rsidR="00957838">
        <w:rPr>
          <w:rtl/>
        </w:rPr>
        <w:t xml:space="preserve"> </w:t>
      </w:r>
      <w:r w:rsidRPr="00FC0E55">
        <w:rPr>
          <w:rtl/>
        </w:rPr>
        <w:t>ביקורת</w:t>
      </w:r>
      <w:r w:rsidR="00957838">
        <w:rPr>
          <w:rtl/>
        </w:rPr>
        <w:t xml:space="preserve"> </w:t>
      </w:r>
      <w:r w:rsidRPr="00FC0E55">
        <w:rPr>
          <w:rtl/>
        </w:rPr>
        <w:t>על</w:t>
      </w:r>
      <w:r w:rsidR="00957838">
        <w:rPr>
          <w:rtl/>
        </w:rPr>
        <w:t xml:space="preserve"> </w:t>
      </w:r>
      <w:r w:rsidRPr="00FC0E55">
        <w:rPr>
          <w:rtl/>
        </w:rPr>
        <w:t>זה, ג'ומס, ומה שאתה אומר בעניין הזה ומה שחבר הכנסת תיכון</w:t>
      </w:r>
      <w:r w:rsidR="00957838">
        <w:rPr>
          <w:rtl/>
        </w:rPr>
        <w:t xml:space="preserve"> </w:t>
      </w:r>
      <w:r w:rsidRPr="00FC0E55">
        <w:rPr>
          <w:rtl/>
        </w:rPr>
        <w:t xml:space="preserve">אומר ומה שאני אומר </w:t>
      </w:r>
      <w:r w:rsidR="00957838">
        <w:rPr>
          <w:rtl/>
        </w:rPr>
        <w:t>–</w:t>
      </w:r>
      <w:r w:rsidRPr="00FC0E55">
        <w:rPr>
          <w:rtl/>
        </w:rPr>
        <w:t xml:space="preserve"> הכול שווה באותה מידה.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חיים אורון (מרצ):</w:t>
      </w:r>
    </w:p>
    <w:p w:rsidR="00957838" w:rsidRDefault="00957838" w:rsidP="00957838">
      <w:pPr>
        <w:rPr>
          <w:rtl/>
        </w:rPr>
      </w:pPr>
    </w:p>
    <w:p w:rsidR="00957838" w:rsidRDefault="00957838" w:rsidP="00957838">
      <w:pPr>
        <w:rPr>
          <w:rtl/>
        </w:rPr>
      </w:pPr>
      <w:r>
        <w:rPr>
          <w:rtl/>
        </w:rPr>
        <w:t>–</w:t>
      </w:r>
      <w:r w:rsidR="00FC0E55" w:rsidRPr="00FC0E55">
        <w:rPr>
          <w:rtl/>
        </w:rPr>
        <w:t xml:space="preserve"> </w:t>
      </w:r>
      <w:r>
        <w:rPr>
          <w:rtl/>
        </w:rPr>
        <w:t>–</w:t>
      </w:r>
      <w:r w:rsidR="00FC0E55" w:rsidRPr="00FC0E55">
        <w:rPr>
          <w:rtl/>
        </w:rPr>
        <w:t xml:space="preserve"> </w:t>
      </w:r>
      <w:r>
        <w:rPr>
          <w:rtl/>
        </w:rPr>
        <w:t>–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גדליה גל (יו"ר ועדת הכספים):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לכן</w:t>
      </w:r>
      <w:r w:rsidR="00957838">
        <w:rPr>
          <w:rtl/>
        </w:rPr>
        <w:t xml:space="preserve"> </w:t>
      </w:r>
      <w:r w:rsidRPr="00FC0E55">
        <w:rPr>
          <w:rtl/>
        </w:rPr>
        <w:t>זה עניין של הערכה, ובאמת לא הבינותי את הקשר בין הדברים. חבר הכנסת דן</w:t>
      </w:r>
      <w:r w:rsidR="00957838">
        <w:rPr>
          <w:rtl/>
        </w:rPr>
        <w:t xml:space="preserve"> </w:t>
      </w:r>
      <w:r w:rsidRPr="00FC0E55">
        <w:rPr>
          <w:rtl/>
        </w:rPr>
        <w:t>תיכון</w:t>
      </w:r>
      <w:r w:rsidR="00957838">
        <w:rPr>
          <w:rtl/>
        </w:rPr>
        <w:t xml:space="preserve"> </w:t>
      </w:r>
      <w:r w:rsidRPr="00FC0E55">
        <w:rPr>
          <w:rtl/>
        </w:rPr>
        <w:t>ציטט</w:t>
      </w:r>
      <w:r w:rsidR="00957838">
        <w:rPr>
          <w:rtl/>
        </w:rPr>
        <w:t xml:space="preserve"> </w:t>
      </w:r>
      <w:r w:rsidRPr="00FC0E55">
        <w:rPr>
          <w:rtl/>
        </w:rPr>
        <w:t>את שר הבריאות, שדיבר על הורדה לשכבות הביניים. למה להציע לתת את זה</w:t>
      </w:r>
      <w:r w:rsidR="00957838">
        <w:rPr>
          <w:rtl/>
        </w:rPr>
        <w:t xml:space="preserve"> </w:t>
      </w:r>
      <w:r w:rsidRPr="00FC0E55">
        <w:rPr>
          <w:rtl/>
        </w:rPr>
        <w:t>הפעם לבעלי החברות, דרך הדיבידנד שלהם?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דן תיכון (הליכוד):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עוד הפעם לא הבנת את מה שאמרתי.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גדליה גל (יו"ר ועדת הכספים):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אז</w:t>
      </w:r>
      <w:r w:rsidR="00957838">
        <w:rPr>
          <w:rtl/>
        </w:rPr>
        <w:t xml:space="preserve"> </w:t>
      </w:r>
      <w:r w:rsidRPr="00FC0E55">
        <w:rPr>
          <w:rtl/>
        </w:rPr>
        <w:t>יש לי בעיה של הבנה, ואני הגעתי עד הלום ואני אמשיך עם זה הלאה, עם חוסר</w:t>
      </w:r>
      <w:r w:rsidR="00957838">
        <w:rPr>
          <w:rtl/>
        </w:rPr>
        <w:t xml:space="preserve"> </w:t>
      </w:r>
      <w:r w:rsidRPr="00FC0E55">
        <w:rPr>
          <w:rtl/>
        </w:rPr>
        <w:t>ההבנה</w:t>
      </w:r>
      <w:r w:rsidR="00957838">
        <w:rPr>
          <w:rtl/>
        </w:rPr>
        <w:t xml:space="preserve"> </w:t>
      </w:r>
      <w:r w:rsidRPr="00FC0E55">
        <w:rPr>
          <w:rtl/>
        </w:rPr>
        <w:t>הזה,</w:t>
      </w:r>
      <w:r w:rsidR="00957838">
        <w:rPr>
          <w:rtl/>
        </w:rPr>
        <w:t xml:space="preserve"> </w:t>
      </w:r>
      <w:r w:rsidRPr="00FC0E55">
        <w:rPr>
          <w:rtl/>
        </w:rPr>
        <w:t>ואני</w:t>
      </w:r>
      <w:r w:rsidR="00957838">
        <w:rPr>
          <w:rtl/>
        </w:rPr>
        <w:t xml:space="preserve"> </w:t>
      </w:r>
      <w:r w:rsidRPr="00FC0E55">
        <w:rPr>
          <w:rtl/>
        </w:rPr>
        <w:t>מציע</w:t>
      </w:r>
      <w:r w:rsidR="00957838">
        <w:rPr>
          <w:rtl/>
        </w:rPr>
        <w:t xml:space="preserve"> </w:t>
      </w:r>
      <w:r w:rsidRPr="00FC0E55">
        <w:rPr>
          <w:rtl/>
        </w:rPr>
        <w:t>לחברי</w:t>
      </w:r>
      <w:r w:rsidR="00957838">
        <w:rPr>
          <w:rtl/>
        </w:rPr>
        <w:t xml:space="preserve"> </w:t>
      </w:r>
      <w:r w:rsidRPr="00FC0E55">
        <w:rPr>
          <w:rtl/>
        </w:rPr>
        <w:t>חברי הכנסת להוריד את ההסתייגויות ולאשר את הצעת</w:t>
      </w:r>
      <w:r w:rsidR="00957838">
        <w:rPr>
          <w:rtl/>
        </w:rPr>
        <w:t xml:space="preserve"> </w:t>
      </w:r>
      <w:r w:rsidRPr="00FC0E55">
        <w:rPr>
          <w:rtl/>
        </w:rPr>
        <w:t>החוק. תודה רבה.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ד' שילנסקי: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תודה</w:t>
      </w:r>
      <w:r w:rsidR="00957838">
        <w:rPr>
          <w:rtl/>
        </w:rPr>
        <w:t xml:space="preserve"> </w:t>
      </w:r>
      <w:r w:rsidRPr="00FC0E55">
        <w:rPr>
          <w:rtl/>
        </w:rPr>
        <w:t>רבה.</w:t>
      </w:r>
      <w:r w:rsidR="00957838">
        <w:rPr>
          <w:rtl/>
        </w:rPr>
        <w:t xml:space="preserve"> </w:t>
      </w:r>
      <w:r w:rsidRPr="00FC0E55">
        <w:rPr>
          <w:rtl/>
        </w:rPr>
        <w:t>חברי הכנסת, אנחנו ניגשים להצבעה. לשם החוק יש הסתייגות של חבר</w:t>
      </w:r>
      <w:r w:rsidR="00957838">
        <w:rPr>
          <w:rtl/>
        </w:rPr>
        <w:t xml:space="preserve"> </w:t>
      </w:r>
      <w:r w:rsidRPr="00FC0E55">
        <w:rPr>
          <w:rtl/>
        </w:rPr>
        <w:t>הכנסת דן תיכון. מי בעד? מי נגד?</w:t>
      </w:r>
    </w:p>
    <w:p w:rsidR="00957838" w:rsidRDefault="00957838" w:rsidP="00957838">
      <w:pPr>
        <w:rPr>
          <w:rtl/>
        </w:rPr>
      </w:pPr>
    </w:p>
    <w:p w:rsidR="00957838" w:rsidRDefault="00957838" w:rsidP="00957838">
      <w:pPr>
        <w:rPr>
          <w:rtl/>
        </w:rPr>
      </w:pPr>
    </w:p>
    <w:p w:rsidR="00957838" w:rsidRDefault="00957838" w:rsidP="00957838">
      <w:pPr>
        <w:pStyle w:val="3"/>
        <w:rPr>
          <w:rtl/>
        </w:rPr>
      </w:pPr>
      <w:r w:rsidRPr="00FC0E55">
        <w:rPr>
          <w:rtl/>
        </w:rPr>
        <w:t>ה</w:t>
      </w:r>
      <w:r w:rsidR="00FC0E55" w:rsidRPr="00FC0E55">
        <w:rPr>
          <w:rtl/>
        </w:rPr>
        <w:t>צבעה מס' 4</w:t>
      </w:r>
    </w:p>
    <w:p w:rsidR="00957838" w:rsidRDefault="00957838" w:rsidP="00957838">
      <w:pPr>
        <w:rPr>
          <w:rtl/>
        </w:rPr>
      </w:pPr>
    </w:p>
    <w:p w:rsidR="00957838" w:rsidRDefault="00957838" w:rsidP="00957838">
      <w:pPr>
        <w:rPr>
          <w:rtl/>
        </w:rPr>
      </w:pPr>
    </w:p>
    <w:p w:rsidR="00957838" w:rsidRDefault="00957838" w:rsidP="00957838">
      <w:pPr>
        <w:pStyle w:val="3"/>
        <w:rPr>
          <w:rtl/>
        </w:rPr>
      </w:pPr>
      <w:r w:rsidRPr="00FC0E55">
        <w:rPr>
          <w:rtl/>
        </w:rPr>
        <w:t>ב</w:t>
      </w:r>
      <w:r w:rsidR="00FC0E55" w:rsidRPr="00FC0E55">
        <w:rPr>
          <w:rtl/>
        </w:rPr>
        <w:t xml:space="preserve">עד התיקון של חבר הכנסת ד' תיכון לשם החוק </w:t>
      </w:r>
      <w:r>
        <w:rPr>
          <w:rtl/>
        </w:rPr>
        <w:t>–</w:t>
      </w:r>
    </w:p>
    <w:p w:rsidR="00957838" w:rsidRDefault="00957838" w:rsidP="00957838">
      <w:pPr>
        <w:pStyle w:val="3"/>
        <w:rPr>
          <w:rtl/>
        </w:rPr>
      </w:pPr>
      <w:r w:rsidRPr="00FC0E55">
        <w:rPr>
          <w:rtl/>
        </w:rPr>
        <w:t>נ</w:t>
      </w:r>
      <w:r w:rsidR="00FC0E55" w:rsidRPr="00FC0E55">
        <w:rPr>
          <w:rtl/>
        </w:rPr>
        <w:t xml:space="preserve">גד </w:t>
      </w:r>
      <w:r>
        <w:rPr>
          <w:rtl/>
        </w:rPr>
        <w:t>–</w:t>
      </w:r>
    </w:p>
    <w:p w:rsidR="00957838" w:rsidRDefault="00957838" w:rsidP="00957838">
      <w:pPr>
        <w:pStyle w:val="3"/>
        <w:rPr>
          <w:rtl/>
        </w:rPr>
      </w:pPr>
      <w:r w:rsidRPr="00FC0E55">
        <w:rPr>
          <w:rtl/>
        </w:rPr>
        <w:t>נ</w:t>
      </w:r>
      <w:r w:rsidR="00FC0E55" w:rsidRPr="00FC0E55">
        <w:rPr>
          <w:rtl/>
        </w:rPr>
        <w:t xml:space="preserve">מנעים </w:t>
      </w:r>
      <w:r>
        <w:rPr>
          <w:rtl/>
        </w:rPr>
        <w:t>–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ד' שילנסקי: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אני מצטער, בטעות לחצתי על ביטול.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חיים אורון (מרצ):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אפשר למנות.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ד' שילנסקי: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לא</w:t>
      </w:r>
      <w:r w:rsidR="00957838">
        <w:rPr>
          <w:rtl/>
        </w:rPr>
        <w:t xml:space="preserve"> </w:t>
      </w:r>
      <w:r w:rsidRPr="00FC0E55">
        <w:rPr>
          <w:rtl/>
        </w:rPr>
        <w:t>משנה,</w:t>
      </w:r>
      <w:r w:rsidR="00957838">
        <w:rPr>
          <w:rtl/>
        </w:rPr>
        <w:t xml:space="preserve"> </w:t>
      </w:r>
      <w:r w:rsidRPr="00FC0E55">
        <w:rPr>
          <w:rtl/>
        </w:rPr>
        <w:t>הרי זה יהיה אותו דבר. אני חוזר על ההצבעה. מי בעד ההסתייגות לשם</w:t>
      </w:r>
      <w:r w:rsidR="00957838">
        <w:rPr>
          <w:rtl/>
        </w:rPr>
        <w:t xml:space="preserve"> </w:t>
      </w:r>
      <w:r w:rsidRPr="00FC0E55">
        <w:rPr>
          <w:rtl/>
        </w:rPr>
        <w:t>החוק? מי נגד?</w:t>
      </w:r>
    </w:p>
    <w:p w:rsidR="00957838" w:rsidRDefault="00957838" w:rsidP="00957838">
      <w:pPr>
        <w:rPr>
          <w:rtl/>
        </w:rPr>
      </w:pPr>
    </w:p>
    <w:p w:rsidR="00957838" w:rsidRDefault="00957838" w:rsidP="00957838">
      <w:pPr>
        <w:rPr>
          <w:rtl/>
        </w:rPr>
      </w:pPr>
    </w:p>
    <w:p w:rsidR="00957838" w:rsidRDefault="00957838" w:rsidP="00957838">
      <w:pPr>
        <w:pStyle w:val="3"/>
        <w:rPr>
          <w:rtl/>
        </w:rPr>
      </w:pPr>
      <w:r w:rsidRPr="00FC0E55">
        <w:rPr>
          <w:rtl/>
        </w:rPr>
        <w:t>ה</w:t>
      </w:r>
      <w:r w:rsidR="00FC0E55" w:rsidRPr="00FC0E55">
        <w:rPr>
          <w:rtl/>
        </w:rPr>
        <w:t>צבעה מס' 5</w:t>
      </w:r>
    </w:p>
    <w:p w:rsidR="00957838" w:rsidRDefault="00957838" w:rsidP="00957838">
      <w:pPr>
        <w:rPr>
          <w:rtl/>
        </w:rPr>
      </w:pPr>
    </w:p>
    <w:p w:rsidR="00957838" w:rsidRDefault="00957838" w:rsidP="00957838">
      <w:pPr>
        <w:rPr>
          <w:rtl/>
        </w:rPr>
      </w:pPr>
    </w:p>
    <w:p w:rsidR="00957838" w:rsidRDefault="00957838" w:rsidP="00957838">
      <w:pPr>
        <w:pStyle w:val="3"/>
        <w:rPr>
          <w:rtl/>
        </w:rPr>
      </w:pPr>
      <w:r w:rsidRPr="00FC0E55">
        <w:rPr>
          <w:rtl/>
        </w:rPr>
        <w:t>ב</w:t>
      </w:r>
      <w:r w:rsidR="00FC0E55" w:rsidRPr="00FC0E55">
        <w:rPr>
          <w:rtl/>
        </w:rPr>
        <w:t xml:space="preserve">עד התיקון של חבר הכנסת ד' תיכון לשם החוק </w:t>
      </w:r>
      <w:r>
        <w:rPr>
          <w:rtl/>
        </w:rPr>
        <w:t>–</w:t>
      </w:r>
      <w:r w:rsidR="00FC0E55" w:rsidRPr="00FC0E55">
        <w:rPr>
          <w:rtl/>
        </w:rPr>
        <w:t xml:space="preserve"> 2</w:t>
      </w:r>
    </w:p>
    <w:p w:rsidR="00957838" w:rsidRDefault="00957838" w:rsidP="00957838">
      <w:pPr>
        <w:pStyle w:val="3"/>
        <w:rPr>
          <w:rtl/>
        </w:rPr>
      </w:pPr>
      <w:r w:rsidRPr="00FC0E55">
        <w:rPr>
          <w:rtl/>
        </w:rPr>
        <w:t>נ</w:t>
      </w:r>
      <w:r w:rsidR="00FC0E55" w:rsidRPr="00FC0E55">
        <w:rPr>
          <w:rtl/>
        </w:rPr>
        <w:t xml:space="preserve">גד </w:t>
      </w:r>
      <w:r>
        <w:rPr>
          <w:rtl/>
        </w:rPr>
        <w:t>–</w:t>
      </w:r>
      <w:r w:rsidR="00FC0E55" w:rsidRPr="00FC0E55">
        <w:rPr>
          <w:rtl/>
        </w:rPr>
        <w:t xml:space="preserve"> 9</w:t>
      </w:r>
    </w:p>
    <w:p w:rsidR="00957838" w:rsidRDefault="00957838" w:rsidP="00957838">
      <w:pPr>
        <w:pStyle w:val="3"/>
        <w:rPr>
          <w:rtl/>
        </w:rPr>
      </w:pPr>
      <w:r w:rsidRPr="00FC0E55">
        <w:rPr>
          <w:rtl/>
        </w:rPr>
        <w:t>נ</w:t>
      </w:r>
      <w:r w:rsidR="00FC0E55" w:rsidRPr="00FC0E55">
        <w:rPr>
          <w:rtl/>
        </w:rPr>
        <w:t xml:space="preserve">מנעים </w:t>
      </w:r>
      <w:r>
        <w:rPr>
          <w:rtl/>
        </w:rPr>
        <w:t>–</w:t>
      </w:r>
      <w:r w:rsidR="00FC0E55" w:rsidRPr="00FC0E55">
        <w:rPr>
          <w:rtl/>
        </w:rPr>
        <w:t xml:space="preserve"> אין</w:t>
      </w:r>
    </w:p>
    <w:p w:rsidR="00957838" w:rsidRDefault="00957838" w:rsidP="00957838">
      <w:pPr>
        <w:pStyle w:val="3"/>
        <w:rPr>
          <w:rtl/>
        </w:rPr>
      </w:pPr>
      <w:r w:rsidRPr="00FC0E55">
        <w:rPr>
          <w:rtl/>
        </w:rPr>
        <w:t>ה</w:t>
      </w:r>
      <w:r w:rsidR="00FC0E55" w:rsidRPr="00FC0E55">
        <w:rPr>
          <w:rtl/>
        </w:rPr>
        <w:t>תיקון של חבר הכנסת ד' תיכון לשם החוק לא נתקבל.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ד' שילנסקי: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 xml:space="preserve">בעד </w:t>
      </w:r>
      <w:r w:rsidR="00957838">
        <w:rPr>
          <w:rtl/>
        </w:rPr>
        <w:t>–</w:t>
      </w:r>
      <w:r w:rsidRPr="00FC0E55">
        <w:rPr>
          <w:rtl/>
        </w:rPr>
        <w:t xml:space="preserve"> שניים, מתנגדים </w:t>
      </w:r>
      <w:r w:rsidR="00957838">
        <w:rPr>
          <w:rtl/>
        </w:rPr>
        <w:t>–</w:t>
      </w:r>
      <w:r w:rsidRPr="00FC0E55">
        <w:rPr>
          <w:rtl/>
        </w:rPr>
        <w:t xml:space="preserve"> תשעה, אין נמנעים. ההסתייגות נדחתה.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מי בעד שם החוק, כהצעת הוועדה?</w:t>
      </w:r>
    </w:p>
    <w:p w:rsidR="00957838" w:rsidRDefault="00957838" w:rsidP="00957838">
      <w:pPr>
        <w:rPr>
          <w:rtl/>
        </w:rPr>
      </w:pPr>
    </w:p>
    <w:p w:rsidR="00957838" w:rsidRDefault="00957838" w:rsidP="00957838">
      <w:pPr>
        <w:rPr>
          <w:rtl/>
        </w:rPr>
      </w:pPr>
    </w:p>
    <w:p w:rsidR="00957838" w:rsidRDefault="00957838" w:rsidP="00957838">
      <w:pPr>
        <w:pStyle w:val="3"/>
        <w:rPr>
          <w:rtl/>
        </w:rPr>
      </w:pPr>
      <w:r w:rsidRPr="00FC0E55">
        <w:rPr>
          <w:rtl/>
        </w:rPr>
        <w:t>ה</w:t>
      </w:r>
      <w:r w:rsidR="00FC0E55" w:rsidRPr="00FC0E55">
        <w:rPr>
          <w:rtl/>
        </w:rPr>
        <w:t>צבעה מס' 6</w:t>
      </w:r>
    </w:p>
    <w:p w:rsidR="00957838" w:rsidRDefault="00957838" w:rsidP="00957838">
      <w:pPr>
        <w:rPr>
          <w:rtl/>
        </w:rPr>
      </w:pPr>
    </w:p>
    <w:p w:rsidR="00957838" w:rsidRDefault="00957838" w:rsidP="00957838">
      <w:pPr>
        <w:rPr>
          <w:rtl/>
        </w:rPr>
      </w:pPr>
    </w:p>
    <w:p w:rsidR="00957838" w:rsidRDefault="00957838" w:rsidP="00957838">
      <w:pPr>
        <w:pStyle w:val="3"/>
        <w:rPr>
          <w:rtl/>
        </w:rPr>
      </w:pPr>
      <w:r w:rsidRPr="00FC0E55">
        <w:rPr>
          <w:rtl/>
        </w:rPr>
        <w:t>ב</w:t>
      </w:r>
      <w:r w:rsidR="00FC0E55" w:rsidRPr="00FC0E55">
        <w:rPr>
          <w:rtl/>
        </w:rPr>
        <w:t xml:space="preserve">עד שם החוק, כהצעת הוועדה </w:t>
      </w:r>
      <w:r>
        <w:rPr>
          <w:rtl/>
        </w:rPr>
        <w:t>–</w:t>
      </w:r>
      <w:r w:rsidR="00FC0E55" w:rsidRPr="00FC0E55">
        <w:rPr>
          <w:rtl/>
        </w:rPr>
        <w:t xml:space="preserve"> 7</w:t>
      </w:r>
    </w:p>
    <w:p w:rsidR="00957838" w:rsidRDefault="00957838" w:rsidP="00957838">
      <w:pPr>
        <w:pStyle w:val="3"/>
        <w:rPr>
          <w:rtl/>
        </w:rPr>
      </w:pPr>
      <w:r w:rsidRPr="00FC0E55">
        <w:rPr>
          <w:rtl/>
        </w:rPr>
        <w:t>נ</w:t>
      </w:r>
      <w:r w:rsidR="00FC0E55" w:rsidRPr="00FC0E55">
        <w:rPr>
          <w:rtl/>
        </w:rPr>
        <w:t xml:space="preserve">גד </w:t>
      </w:r>
      <w:r>
        <w:rPr>
          <w:rtl/>
        </w:rPr>
        <w:t>–</w:t>
      </w:r>
      <w:r w:rsidR="00FC0E55" w:rsidRPr="00FC0E55">
        <w:rPr>
          <w:rtl/>
        </w:rPr>
        <w:t xml:space="preserve"> 2</w:t>
      </w:r>
    </w:p>
    <w:p w:rsidR="00957838" w:rsidRDefault="00957838" w:rsidP="00957838">
      <w:pPr>
        <w:pStyle w:val="3"/>
        <w:rPr>
          <w:rtl/>
        </w:rPr>
      </w:pPr>
      <w:r w:rsidRPr="00FC0E55">
        <w:rPr>
          <w:rtl/>
        </w:rPr>
        <w:t>נ</w:t>
      </w:r>
      <w:r w:rsidR="00FC0E55" w:rsidRPr="00FC0E55">
        <w:rPr>
          <w:rtl/>
        </w:rPr>
        <w:t xml:space="preserve">מנעים </w:t>
      </w:r>
      <w:r>
        <w:rPr>
          <w:rtl/>
        </w:rPr>
        <w:t>–</w:t>
      </w:r>
      <w:r w:rsidR="00FC0E55" w:rsidRPr="00FC0E55">
        <w:rPr>
          <w:rtl/>
        </w:rPr>
        <w:t xml:space="preserve"> אין</w:t>
      </w:r>
    </w:p>
    <w:p w:rsidR="00957838" w:rsidRDefault="00957838" w:rsidP="00957838">
      <w:pPr>
        <w:pStyle w:val="3"/>
        <w:rPr>
          <w:rtl/>
        </w:rPr>
      </w:pPr>
      <w:r w:rsidRPr="00FC0E55">
        <w:rPr>
          <w:rtl/>
        </w:rPr>
        <w:t>ש</w:t>
      </w:r>
      <w:r w:rsidR="00FC0E55" w:rsidRPr="00FC0E55">
        <w:rPr>
          <w:rtl/>
        </w:rPr>
        <w:t>ם החוק, כהצעת הוועדה, נתקבל.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ד' שילנסקי: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שבעה בעד, שני מתנגדים, אין נמנעים. שם החוק נתקבל, כהצעת הוועדה.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לסעיף 1 יש הסתייגות של חברת הכנסת תמר גוז'נסקי. מי בעד? מי נגד?</w:t>
      </w:r>
    </w:p>
    <w:p w:rsidR="00957838" w:rsidRDefault="00957838" w:rsidP="00957838">
      <w:pPr>
        <w:rPr>
          <w:rtl/>
        </w:rPr>
      </w:pPr>
    </w:p>
    <w:p w:rsidR="00957838" w:rsidRDefault="00957838" w:rsidP="00957838">
      <w:pPr>
        <w:rPr>
          <w:rtl/>
        </w:rPr>
      </w:pPr>
    </w:p>
    <w:p w:rsidR="00957838" w:rsidRDefault="00957838" w:rsidP="00957838">
      <w:pPr>
        <w:pStyle w:val="3"/>
        <w:rPr>
          <w:rtl/>
        </w:rPr>
      </w:pPr>
      <w:r w:rsidRPr="00FC0E55">
        <w:rPr>
          <w:rtl/>
        </w:rPr>
        <w:t>ה</w:t>
      </w:r>
      <w:r w:rsidR="00FC0E55" w:rsidRPr="00FC0E55">
        <w:rPr>
          <w:rtl/>
        </w:rPr>
        <w:t>צבעה מס' 7</w:t>
      </w:r>
    </w:p>
    <w:p w:rsidR="00957838" w:rsidRDefault="00957838" w:rsidP="00957838">
      <w:pPr>
        <w:rPr>
          <w:rtl/>
        </w:rPr>
      </w:pPr>
    </w:p>
    <w:p w:rsidR="00957838" w:rsidRDefault="00957838" w:rsidP="00957838">
      <w:pPr>
        <w:rPr>
          <w:rtl/>
        </w:rPr>
      </w:pPr>
    </w:p>
    <w:p w:rsidR="00957838" w:rsidRDefault="00957838" w:rsidP="00957838">
      <w:pPr>
        <w:pStyle w:val="3"/>
        <w:rPr>
          <w:rtl/>
        </w:rPr>
      </w:pPr>
      <w:r w:rsidRPr="00FC0E55">
        <w:rPr>
          <w:rtl/>
        </w:rPr>
        <w:t>ב</w:t>
      </w:r>
      <w:r w:rsidR="00FC0E55" w:rsidRPr="00FC0E55">
        <w:rPr>
          <w:rtl/>
        </w:rPr>
        <w:t xml:space="preserve">עד התיקון של חברת הכנסת ת' גוז'נסקי לסעיף 1 </w:t>
      </w:r>
      <w:r>
        <w:rPr>
          <w:rtl/>
        </w:rPr>
        <w:t>–</w:t>
      </w:r>
      <w:r w:rsidR="00FC0E55" w:rsidRPr="00FC0E55">
        <w:rPr>
          <w:rtl/>
        </w:rPr>
        <w:t xml:space="preserve"> 2</w:t>
      </w:r>
    </w:p>
    <w:p w:rsidR="00957838" w:rsidRDefault="00957838" w:rsidP="00957838">
      <w:pPr>
        <w:pStyle w:val="3"/>
        <w:rPr>
          <w:rtl/>
        </w:rPr>
      </w:pPr>
      <w:r w:rsidRPr="00FC0E55">
        <w:rPr>
          <w:rtl/>
        </w:rPr>
        <w:t>נ</w:t>
      </w:r>
      <w:r w:rsidR="00FC0E55" w:rsidRPr="00FC0E55">
        <w:rPr>
          <w:rtl/>
        </w:rPr>
        <w:t xml:space="preserve">גד </w:t>
      </w:r>
      <w:r>
        <w:rPr>
          <w:rtl/>
        </w:rPr>
        <w:t>–</w:t>
      </w:r>
      <w:r w:rsidR="00FC0E55" w:rsidRPr="00FC0E55">
        <w:rPr>
          <w:rtl/>
        </w:rPr>
        <w:t xml:space="preserve"> 8</w:t>
      </w:r>
    </w:p>
    <w:p w:rsidR="00957838" w:rsidRDefault="00957838" w:rsidP="00957838">
      <w:pPr>
        <w:pStyle w:val="3"/>
        <w:rPr>
          <w:rtl/>
        </w:rPr>
      </w:pPr>
      <w:r w:rsidRPr="00FC0E55">
        <w:rPr>
          <w:rtl/>
        </w:rPr>
        <w:t>נ</w:t>
      </w:r>
      <w:r w:rsidR="00FC0E55" w:rsidRPr="00FC0E55">
        <w:rPr>
          <w:rtl/>
        </w:rPr>
        <w:t xml:space="preserve">מנעים </w:t>
      </w:r>
      <w:r>
        <w:rPr>
          <w:rtl/>
        </w:rPr>
        <w:t>–</w:t>
      </w:r>
      <w:r w:rsidR="00FC0E55" w:rsidRPr="00FC0E55">
        <w:rPr>
          <w:rtl/>
        </w:rPr>
        <w:t xml:space="preserve"> אין</w:t>
      </w:r>
    </w:p>
    <w:p w:rsidR="00957838" w:rsidRDefault="00957838" w:rsidP="00957838">
      <w:pPr>
        <w:pStyle w:val="3"/>
        <w:rPr>
          <w:rtl/>
        </w:rPr>
      </w:pPr>
      <w:r w:rsidRPr="00FC0E55">
        <w:rPr>
          <w:rtl/>
        </w:rPr>
        <w:t>ה</w:t>
      </w:r>
      <w:r w:rsidR="00FC0E55" w:rsidRPr="00FC0E55">
        <w:rPr>
          <w:rtl/>
        </w:rPr>
        <w:t>תיקון של חברת הכנסת ת' גוז'נסקי לסעיף 1 לא נתקבל.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</w:t>
      </w:r>
      <w:r>
        <w:rPr>
          <w:rtl/>
        </w:rPr>
        <w:t xml:space="preserve"> </w:t>
      </w:r>
      <w:r w:rsidRPr="00957838">
        <w:rPr>
          <w:rtl/>
        </w:rPr>
        <w:t>ד'</w:t>
      </w:r>
      <w:r>
        <w:rPr>
          <w:rtl/>
        </w:rPr>
        <w:t xml:space="preserve"> </w:t>
      </w:r>
      <w:r w:rsidRPr="00957838">
        <w:rPr>
          <w:rtl/>
        </w:rPr>
        <w:t>שילנסקי: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שניים</w:t>
      </w:r>
      <w:r w:rsidR="00957838">
        <w:rPr>
          <w:rtl/>
        </w:rPr>
        <w:t xml:space="preserve"> </w:t>
      </w:r>
      <w:r w:rsidRPr="00FC0E55">
        <w:rPr>
          <w:rtl/>
        </w:rPr>
        <w:t>בעד,</w:t>
      </w:r>
      <w:r w:rsidR="00957838">
        <w:rPr>
          <w:rtl/>
        </w:rPr>
        <w:t xml:space="preserve"> </w:t>
      </w:r>
      <w:r w:rsidRPr="00FC0E55">
        <w:rPr>
          <w:rtl/>
        </w:rPr>
        <w:t>שמונה</w:t>
      </w:r>
      <w:r w:rsidR="00957838">
        <w:rPr>
          <w:rtl/>
        </w:rPr>
        <w:t xml:space="preserve"> </w:t>
      </w:r>
      <w:r w:rsidRPr="00FC0E55">
        <w:rPr>
          <w:rtl/>
        </w:rPr>
        <w:t>מתנגדים, אין נמנעים. ההסתייגות של חברת הכנסת גוז'נסקי</w:t>
      </w:r>
      <w:r w:rsidR="00957838">
        <w:rPr>
          <w:rtl/>
        </w:rPr>
        <w:t xml:space="preserve"> </w:t>
      </w:r>
      <w:r w:rsidRPr="00FC0E55">
        <w:rPr>
          <w:rtl/>
        </w:rPr>
        <w:t>לסעיף 1 לא נתקבלה.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מי בעד סעיף 1, כהצעת הוועדה?</w:t>
      </w:r>
    </w:p>
    <w:p w:rsidR="00957838" w:rsidRDefault="00957838" w:rsidP="00957838">
      <w:pPr>
        <w:rPr>
          <w:rtl/>
        </w:rPr>
      </w:pPr>
    </w:p>
    <w:p w:rsidR="00957838" w:rsidRDefault="00957838" w:rsidP="00957838">
      <w:pPr>
        <w:rPr>
          <w:rtl/>
        </w:rPr>
      </w:pPr>
    </w:p>
    <w:p w:rsidR="00957838" w:rsidRDefault="00957838" w:rsidP="00957838">
      <w:pPr>
        <w:pStyle w:val="3"/>
        <w:rPr>
          <w:rtl/>
        </w:rPr>
      </w:pPr>
      <w:r w:rsidRPr="00FC0E55">
        <w:rPr>
          <w:rtl/>
        </w:rPr>
        <w:t>ה</w:t>
      </w:r>
      <w:r w:rsidR="00FC0E55" w:rsidRPr="00FC0E55">
        <w:rPr>
          <w:rtl/>
        </w:rPr>
        <w:t>צבעה מס' 8</w:t>
      </w:r>
    </w:p>
    <w:p w:rsidR="00957838" w:rsidRDefault="00957838" w:rsidP="00957838">
      <w:pPr>
        <w:rPr>
          <w:rtl/>
        </w:rPr>
      </w:pPr>
    </w:p>
    <w:p w:rsidR="00957838" w:rsidRDefault="00957838" w:rsidP="00957838">
      <w:pPr>
        <w:rPr>
          <w:rtl/>
        </w:rPr>
      </w:pPr>
    </w:p>
    <w:p w:rsidR="00957838" w:rsidRDefault="00957838" w:rsidP="00957838">
      <w:pPr>
        <w:pStyle w:val="3"/>
        <w:rPr>
          <w:rtl/>
        </w:rPr>
      </w:pPr>
      <w:r w:rsidRPr="00FC0E55">
        <w:rPr>
          <w:rtl/>
        </w:rPr>
        <w:t>ב</w:t>
      </w:r>
      <w:r w:rsidR="00FC0E55" w:rsidRPr="00FC0E55">
        <w:rPr>
          <w:rtl/>
        </w:rPr>
        <w:t xml:space="preserve">עד סעיף 1, כהצעת הוועדה </w:t>
      </w:r>
      <w:r>
        <w:rPr>
          <w:rtl/>
        </w:rPr>
        <w:t>–</w:t>
      </w:r>
      <w:r w:rsidR="00FC0E55" w:rsidRPr="00FC0E55">
        <w:rPr>
          <w:rtl/>
        </w:rPr>
        <w:t xml:space="preserve"> 7</w:t>
      </w:r>
    </w:p>
    <w:p w:rsidR="00957838" w:rsidRDefault="00957838" w:rsidP="00957838">
      <w:pPr>
        <w:pStyle w:val="3"/>
        <w:rPr>
          <w:rtl/>
        </w:rPr>
      </w:pPr>
      <w:r w:rsidRPr="00FC0E55">
        <w:rPr>
          <w:rtl/>
        </w:rPr>
        <w:t>נ</w:t>
      </w:r>
      <w:r w:rsidR="00FC0E55" w:rsidRPr="00FC0E55">
        <w:rPr>
          <w:rtl/>
        </w:rPr>
        <w:t xml:space="preserve">גד </w:t>
      </w:r>
      <w:r>
        <w:rPr>
          <w:rtl/>
        </w:rPr>
        <w:t>–</w:t>
      </w:r>
      <w:r w:rsidR="00FC0E55" w:rsidRPr="00FC0E55">
        <w:rPr>
          <w:rtl/>
        </w:rPr>
        <w:t xml:space="preserve"> 1</w:t>
      </w:r>
    </w:p>
    <w:p w:rsidR="00957838" w:rsidRDefault="00957838" w:rsidP="00957838">
      <w:pPr>
        <w:pStyle w:val="3"/>
        <w:rPr>
          <w:rtl/>
        </w:rPr>
      </w:pPr>
      <w:r w:rsidRPr="00FC0E55">
        <w:rPr>
          <w:rtl/>
        </w:rPr>
        <w:t>נ</w:t>
      </w:r>
      <w:r w:rsidR="00FC0E55" w:rsidRPr="00FC0E55">
        <w:rPr>
          <w:rtl/>
        </w:rPr>
        <w:t xml:space="preserve">מנעים </w:t>
      </w:r>
      <w:r>
        <w:rPr>
          <w:rtl/>
        </w:rPr>
        <w:t>–</w:t>
      </w:r>
      <w:r w:rsidR="00FC0E55" w:rsidRPr="00FC0E55">
        <w:rPr>
          <w:rtl/>
        </w:rPr>
        <w:t xml:space="preserve"> אין</w:t>
      </w:r>
    </w:p>
    <w:p w:rsidR="00957838" w:rsidRDefault="00957838" w:rsidP="00957838">
      <w:pPr>
        <w:pStyle w:val="3"/>
        <w:rPr>
          <w:rtl/>
        </w:rPr>
      </w:pPr>
      <w:r w:rsidRPr="00FC0E55">
        <w:rPr>
          <w:rtl/>
        </w:rPr>
        <w:t>ס</w:t>
      </w:r>
      <w:r w:rsidR="00FC0E55" w:rsidRPr="00FC0E55">
        <w:rPr>
          <w:rtl/>
        </w:rPr>
        <w:t>עיף 1, כהצעת הוועדה, נתקבל.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ד' שילנסקי: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סעיף</w:t>
      </w:r>
      <w:r w:rsidR="00957838">
        <w:rPr>
          <w:rtl/>
        </w:rPr>
        <w:t xml:space="preserve"> </w:t>
      </w:r>
      <w:r w:rsidRPr="00FC0E55">
        <w:rPr>
          <w:rtl/>
        </w:rPr>
        <w:t>1, כהצעת הוועדה, נתקבל. לסעיף 2 יש הסתייגות של חברת הכנסת גוז'נסקי.</w:t>
      </w:r>
      <w:r w:rsidR="00957838">
        <w:rPr>
          <w:rtl/>
        </w:rPr>
        <w:t xml:space="preserve"> </w:t>
      </w:r>
      <w:r w:rsidRPr="00FC0E55">
        <w:rPr>
          <w:rtl/>
        </w:rPr>
        <w:t>מי בעד? מי נגד?</w:t>
      </w:r>
    </w:p>
    <w:p w:rsidR="00957838" w:rsidRDefault="00957838" w:rsidP="00957838">
      <w:pPr>
        <w:rPr>
          <w:rtl/>
        </w:rPr>
      </w:pPr>
    </w:p>
    <w:p w:rsidR="00957838" w:rsidRDefault="00957838" w:rsidP="00957838">
      <w:pPr>
        <w:rPr>
          <w:rtl/>
        </w:rPr>
      </w:pPr>
    </w:p>
    <w:p w:rsidR="00957838" w:rsidRDefault="00957838" w:rsidP="00957838">
      <w:pPr>
        <w:pStyle w:val="3"/>
        <w:rPr>
          <w:rtl/>
        </w:rPr>
      </w:pPr>
      <w:r w:rsidRPr="00FC0E55">
        <w:rPr>
          <w:rtl/>
        </w:rPr>
        <w:t>ה</w:t>
      </w:r>
      <w:r w:rsidR="00FC0E55" w:rsidRPr="00FC0E55">
        <w:rPr>
          <w:rtl/>
        </w:rPr>
        <w:t>צבעה מס' 9</w:t>
      </w:r>
    </w:p>
    <w:p w:rsidR="00957838" w:rsidRDefault="00957838" w:rsidP="00957838">
      <w:pPr>
        <w:rPr>
          <w:rtl/>
        </w:rPr>
      </w:pPr>
    </w:p>
    <w:p w:rsidR="00957838" w:rsidRDefault="00957838" w:rsidP="00957838">
      <w:pPr>
        <w:rPr>
          <w:rtl/>
        </w:rPr>
      </w:pPr>
    </w:p>
    <w:p w:rsidR="00957838" w:rsidRDefault="00957838" w:rsidP="00957838">
      <w:pPr>
        <w:pStyle w:val="3"/>
        <w:rPr>
          <w:rtl/>
        </w:rPr>
      </w:pPr>
      <w:r w:rsidRPr="00FC0E55">
        <w:rPr>
          <w:rtl/>
        </w:rPr>
        <w:t>ב</w:t>
      </w:r>
      <w:r w:rsidR="00FC0E55" w:rsidRPr="00FC0E55">
        <w:rPr>
          <w:rtl/>
        </w:rPr>
        <w:t xml:space="preserve">עד התיקון של חברת הכנסת ת' גוז'נסקי לסעיף 2 </w:t>
      </w:r>
      <w:r>
        <w:rPr>
          <w:rtl/>
        </w:rPr>
        <w:t>–</w:t>
      </w:r>
      <w:r w:rsidR="00FC0E55" w:rsidRPr="00FC0E55">
        <w:rPr>
          <w:rtl/>
        </w:rPr>
        <w:t xml:space="preserve"> 3</w:t>
      </w:r>
    </w:p>
    <w:p w:rsidR="00957838" w:rsidRDefault="00957838" w:rsidP="00957838">
      <w:pPr>
        <w:pStyle w:val="3"/>
        <w:rPr>
          <w:rtl/>
        </w:rPr>
      </w:pPr>
      <w:r w:rsidRPr="00FC0E55">
        <w:rPr>
          <w:rtl/>
        </w:rPr>
        <w:t>נ</w:t>
      </w:r>
      <w:r w:rsidR="00FC0E55" w:rsidRPr="00FC0E55">
        <w:rPr>
          <w:rtl/>
        </w:rPr>
        <w:t xml:space="preserve">גד </w:t>
      </w:r>
      <w:r>
        <w:rPr>
          <w:rtl/>
        </w:rPr>
        <w:t>–</w:t>
      </w:r>
      <w:r w:rsidR="00FC0E55" w:rsidRPr="00FC0E55">
        <w:rPr>
          <w:rtl/>
        </w:rPr>
        <w:t xml:space="preserve"> 8</w:t>
      </w:r>
    </w:p>
    <w:p w:rsidR="00957838" w:rsidRDefault="00957838" w:rsidP="00957838">
      <w:pPr>
        <w:pStyle w:val="3"/>
        <w:rPr>
          <w:rtl/>
        </w:rPr>
      </w:pPr>
      <w:r w:rsidRPr="00FC0E55">
        <w:rPr>
          <w:rtl/>
        </w:rPr>
        <w:t>נ</w:t>
      </w:r>
      <w:r w:rsidR="00FC0E55" w:rsidRPr="00FC0E55">
        <w:rPr>
          <w:rtl/>
        </w:rPr>
        <w:t xml:space="preserve">מנעים </w:t>
      </w:r>
      <w:r>
        <w:rPr>
          <w:rtl/>
        </w:rPr>
        <w:t>–</w:t>
      </w:r>
      <w:r w:rsidR="00FC0E55" w:rsidRPr="00FC0E55">
        <w:rPr>
          <w:rtl/>
        </w:rPr>
        <w:t xml:space="preserve"> אין</w:t>
      </w:r>
    </w:p>
    <w:p w:rsidR="00957838" w:rsidRDefault="00957838" w:rsidP="00957838">
      <w:pPr>
        <w:pStyle w:val="3"/>
        <w:rPr>
          <w:rtl/>
        </w:rPr>
      </w:pPr>
      <w:r w:rsidRPr="00FC0E55">
        <w:rPr>
          <w:rtl/>
        </w:rPr>
        <w:t>ה</w:t>
      </w:r>
      <w:r w:rsidR="00FC0E55" w:rsidRPr="00FC0E55">
        <w:rPr>
          <w:rtl/>
        </w:rPr>
        <w:t>תיקון של חברת הכנסת ת' גוז'נסקי לסעיף 2 לא נתקבל.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דן תיכון (הליכוד):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אדוני היושב</w:t>
      </w:r>
      <w:r w:rsidR="00957838">
        <w:rPr>
          <w:rtl/>
        </w:rPr>
        <w:t>-</w:t>
      </w:r>
      <w:r w:rsidRPr="00FC0E55">
        <w:rPr>
          <w:rtl/>
        </w:rPr>
        <w:t>ראש, האם חבר הכנסת פורז הודיע שהוא מסיר את הסתייגותו?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ד' שילנסקי: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תיכף</w:t>
      </w:r>
      <w:r w:rsidR="00957838">
        <w:rPr>
          <w:rtl/>
        </w:rPr>
        <w:t xml:space="preserve"> </w:t>
      </w:r>
      <w:r w:rsidRPr="00FC0E55">
        <w:rPr>
          <w:rtl/>
        </w:rPr>
        <w:t>אתן</w:t>
      </w:r>
      <w:r w:rsidR="00957838">
        <w:rPr>
          <w:rtl/>
        </w:rPr>
        <w:t xml:space="preserve"> </w:t>
      </w:r>
      <w:r w:rsidRPr="00FC0E55">
        <w:rPr>
          <w:rtl/>
        </w:rPr>
        <w:t>תשובה.</w:t>
      </w:r>
      <w:r w:rsidR="00957838">
        <w:rPr>
          <w:rtl/>
        </w:rPr>
        <w:t xml:space="preserve"> </w:t>
      </w:r>
      <w:r w:rsidRPr="00FC0E55">
        <w:rPr>
          <w:rtl/>
        </w:rPr>
        <w:t>אגיד קודם את תוצאת ההצבעה בקשר להסתייגות של חברת הכנסת</w:t>
      </w:r>
      <w:r w:rsidR="00957838">
        <w:rPr>
          <w:rtl/>
        </w:rPr>
        <w:t xml:space="preserve"> </w:t>
      </w:r>
      <w:r w:rsidRPr="00FC0E55">
        <w:rPr>
          <w:rtl/>
        </w:rPr>
        <w:t>גוז'נסקי.</w:t>
      </w:r>
      <w:r w:rsidR="00957838">
        <w:rPr>
          <w:rtl/>
        </w:rPr>
        <w:t xml:space="preserve"> </w:t>
      </w:r>
      <w:r w:rsidRPr="00FC0E55">
        <w:rPr>
          <w:rtl/>
        </w:rPr>
        <w:t>שלושה בעד, שמונה נגד, אין נמנעים.</w:t>
      </w:r>
      <w:r w:rsidR="00957838">
        <w:rPr>
          <w:rtl/>
        </w:rPr>
        <w:t xml:space="preserve"> </w:t>
      </w:r>
      <w:r w:rsidRPr="00FC0E55">
        <w:rPr>
          <w:rtl/>
        </w:rPr>
        <w:t>ההסתייגות של חברת הכנסת גוז'נסקי</w:t>
      </w:r>
      <w:r w:rsidR="00957838">
        <w:rPr>
          <w:rtl/>
        </w:rPr>
        <w:t xml:space="preserve"> </w:t>
      </w:r>
      <w:r w:rsidRPr="00FC0E55">
        <w:rPr>
          <w:rtl/>
        </w:rPr>
        <w:t>לא נתקבלה.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מי בעד סעיף 2, כהצעת הוועדה?</w:t>
      </w:r>
    </w:p>
    <w:p w:rsidR="00957838" w:rsidRDefault="00957838" w:rsidP="00957838">
      <w:pPr>
        <w:rPr>
          <w:rtl/>
        </w:rPr>
      </w:pPr>
    </w:p>
    <w:p w:rsidR="00957838" w:rsidRDefault="00957838" w:rsidP="00957838">
      <w:pPr>
        <w:rPr>
          <w:rtl/>
        </w:rPr>
      </w:pPr>
    </w:p>
    <w:p w:rsidR="00957838" w:rsidRDefault="00957838" w:rsidP="00957838">
      <w:pPr>
        <w:pStyle w:val="3"/>
        <w:rPr>
          <w:rtl/>
        </w:rPr>
      </w:pPr>
      <w:r w:rsidRPr="00FC0E55">
        <w:rPr>
          <w:rtl/>
        </w:rPr>
        <w:t>ה</w:t>
      </w:r>
      <w:r w:rsidR="00FC0E55" w:rsidRPr="00FC0E55">
        <w:rPr>
          <w:rtl/>
        </w:rPr>
        <w:t>צבעה מס' 10</w:t>
      </w:r>
    </w:p>
    <w:p w:rsidR="00957838" w:rsidRDefault="00957838" w:rsidP="00957838">
      <w:pPr>
        <w:rPr>
          <w:rtl/>
        </w:rPr>
      </w:pPr>
    </w:p>
    <w:p w:rsidR="00957838" w:rsidRDefault="00957838" w:rsidP="00957838">
      <w:pPr>
        <w:rPr>
          <w:rtl/>
        </w:rPr>
      </w:pPr>
    </w:p>
    <w:p w:rsidR="00957838" w:rsidRDefault="00957838" w:rsidP="00957838">
      <w:pPr>
        <w:pStyle w:val="3"/>
        <w:rPr>
          <w:rtl/>
        </w:rPr>
      </w:pPr>
      <w:r w:rsidRPr="00FC0E55">
        <w:rPr>
          <w:rtl/>
        </w:rPr>
        <w:t>ב</w:t>
      </w:r>
      <w:r w:rsidR="00FC0E55" w:rsidRPr="00FC0E55">
        <w:rPr>
          <w:rtl/>
        </w:rPr>
        <w:t xml:space="preserve">עד סעיף 2, כהצעת הוועדה </w:t>
      </w:r>
      <w:r>
        <w:rPr>
          <w:rtl/>
        </w:rPr>
        <w:t>–</w:t>
      </w:r>
      <w:r w:rsidR="00FC0E55" w:rsidRPr="00FC0E55">
        <w:rPr>
          <w:rtl/>
        </w:rPr>
        <w:t xml:space="preserve"> 7</w:t>
      </w:r>
    </w:p>
    <w:p w:rsidR="00957838" w:rsidRDefault="00957838" w:rsidP="00957838">
      <w:pPr>
        <w:pStyle w:val="3"/>
        <w:rPr>
          <w:rtl/>
        </w:rPr>
      </w:pPr>
      <w:r w:rsidRPr="00FC0E55">
        <w:rPr>
          <w:rtl/>
        </w:rPr>
        <w:t>נ</w:t>
      </w:r>
      <w:r w:rsidR="00FC0E55" w:rsidRPr="00FC0E55">
        <w:rPr>
          <w:rtl/>
        </w:rPr>
        <w:t xml:space="preserve">גד </w:t>
      </w:r>
      <w:r>
        <w:rPr>
          <w:rtl/>
        </w:rPr>
        <w:t>–</w:t>
      </w:r>
      <w:r w:rsidR="00FC0E55" w:rsidRPr="00FC0E55">
        <w:rPr>
          <w:rtl/>
        </w:rPr>
        <w:t xml:space="preserve"> 1</w:t>
      </w:r>
    </w:p>
    <w:p w:rsidR="00957838" w:rsidRDefault="00957838" w:rsidP="00957838">
      <w:pPr>
        <w:pStyle w:val="3"/>
        <w:rPr>
          <w:rtl/>
        </w:rPr>
      </w:pPr>
      <w:r w:rsidRPr="00FC0E55">
        <w:rPr>
          <w:rtl/>
        </w:rPr>
        <w:t>נ</w:t>
      </w:r>
      <w:r w:rsidR="00FC0E55" w:rsidRPr="00FC0E55">
        <w:rPr>
          <w:rtl/>
        </w:rPr>
        <w:t xml:space="preserve">מנעים </w:t>
      </w:r>
      <w:r>
        <w:rPr>
          <w:rtl/>
        </w:rPr>
        <w:t>–</w:t>
      </w:r>
      <w:r w:rsidR="00FC0E55" w:rsidRPr="00FC0E55">
        <w:rPr>
          <w:rtl/>
        </w:rPr>
        <w:t xml:space="preserve"> אין</w:t>
      </w:r>
    </w:p>
    <w:p w:rsidR="00957838" w:rsidRDefault="00957838" w:rsidP="00957838">
      <w:pPr>
        <w:pStyle w:val="3"/>
        <w:rPr>
          <w:rtl/>
        </w:rPr>
      </w:pPr>
      <w:r w:rsidRPr="00FC0E55">
        <w:rPr>
          <w:rtl/>
        </w:rPr>
        <w:t>ס</w:t>
      </w:r>
      <w:r w:rsidR="00FC0E55" w:rsidRPr="00FC0E55">
        <w:rPr>
          <w:rtl/>
        </w:rPr>
        <w:t>עיף 2, כהצעת הוועדה, נתקבל.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ד' שילנסקי: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שבעה בעד, אחד נגד, אין נמנעים. סעיף 2, כהצעת הוועדה, נתקבל.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מזכירות</w:t>
      </w:r>
      <w:r w:rsidR="00957838">
        <w:rPr>
          <w:rtl/>
        </w:rPr>
        <w:t xml:space="preserve"> </w:t>
      </w:r>
      <w:r w:rsidRPr="00FC0E55">
        <w:rPr>
          <w:rtl/>
        </w:rPr>
        <w:t>הכנסת</w:t>
      </w:r>
      <w:r w:rsidR="00957838">
        <w:rPr>
          <w:rtl/>
        </w:rPr>
        <w:t xml:space="preserve"> </w:t>
      </w:r>
      <w:r w:rsidRPr="00FC0E55">
        <w:rPr>
          <w:rtl/>
        </w:rPr>
        <w:t>הודיעה לי, שחבר הכנסת פורז הודיע שהוא מבטל את ההסתייגויות</w:t>
      </w:r>
      <w:r w:rsidR="00957838">
        <w:rPr>
          <w:rtl/>
        </w:rPr>
        <w:t xml:space="preserve"> </w:t>
      </w:r>
      <w:r w:rsidRPr="00FC0E55">
        <w:rPr>
          <w:rtl/>
        </w:rPr>
        <w:t>שלו.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לסעיפים 3 ו</w:t>
      </w:r>
      <w:r w:rsidR="00957838">
        <w:rPr>
          <w:rtl/>
        </w:rPr>
        <w:t>-</w:t>
      </w:r>
      <w:r w:rsidRPr="00FC0E55">
        <w:rPr>
          <w:rtl/>
        </w:rPr>
        <w:t>4 אין הסתייגויות. מי בעד סעיפים 3 ו</w:t>
      </w:r>
      <w:r w:rsidR="00957838">
        <w:rPr>
          <w:rtl/>
        </w:rPr>
        <w:t>-</w:t>
      </w:r>
      <w:r w:rsidRPr="00FC0E55">
        <w:rPr>
          <w:rtl/>
        </w:rPr>
        <w:t>4, כהצעת הוועדה?</w:t>
      </w:r>
    </w:p>
    <w:p w:rsidR="00957838" w:rsidRDefault="00957838" w:rsidP="00957838">
      <w:pPr>
        <w:rPr>
          <w:rtl/>
        </w:rPr>
      </w:pPr>
    </w:p>
    <w:p w:rsidR="00957838" w:rsidRDefault="00957838" w:rsidP="00957838">
      <w:pPr>
        <w:rPr>
          <w:rtl/>
        </w:rPr>
      </w:pPr>
    </w:p>
    <w:p w:rsidR="00957838" w:rsidRDefault="00957838" w:rsidP="00957838">
      <w:pPr>
        <w:pStyle w:val="3"/>
        <w:rPr>
          <w:rtl/>
        </w:rPr>
      </w:pPr>
      <w:r w:rsidRPr="00FC0E55">
        <w:rPr>
          <w:rtl/>
        </w:rPr>
        <w:t>ה</w:t>
      </w:r>
      <w:r w:rsidR="00FC0E55" w:rsidRPr="00FC0E55">
        <w:rPr>
          <w:rtl/>
        </w:rPr>
        <w:t>צבעה מס' 11</w:t>
      </w:r>
    </w:p>
    <w:p w:rsidR="00957838" w:rsidRDefault="00957838" w:rsidP="00957838">
      <w:pPr>
        <w:rPr>
          <w:rtl/>
        </w:rPr>
      </w:pPr>
    </w:p>
    <w:p w:rsidR="00957838" w:rsidRDefault="00957838" w:rsidP="00957838">
      <w:pPr>
        <w:rPr>
          <w:rtl/>
        </w:rPr>
      </w:pPr>
    </w:p>
    <w:p w:rsidR="00957838" w:rsidRDefault="00957838" w:rsidP="00215683">
      <w:pPr>
        <w:pStyle w:val="3"/>
        <w:rPr>
          <w:rtl/>
        </w:rPr>
      </w:pPr>
      <w:r w:rsidRPr="00FC0E55">
        <w:rPr>
          <w:rtl/>
        </w:rPr>
        <w:t>ב</w:t>
      </w:r>
      <w:r w:rsidR="00FC0E55" w:rsidRPr="00FC0E55">
        <w:rPr>
          <w:rtl/>
        </w:rPr>
        <w:t>עד סעיפים 4</w:t>
      </w:r>
      <w:r w:rsidR="00215683">
        <w:rPr>
          <w:rFonts w:hint="cs"/>
          <w:rtl/>
        </w:rPr>
        <w:t>-</w:t>
      </w:r>
      <w:r w:rsidR="00FC0E55" w:rsidRPr="00FC0E55">
        <w:rPr>
          <w:rtl/>
        </w:rPr>
        <w:t xml:space="preserve">3 </w:t>
      </w:r>
      <w:r>
        <w:rPr>
          <w:rtl/>
        </w:rPr>
        <w:t>–</w:t>
      </w:r>
      <w:r w:rsidR="00FC0E55" w:rsidRPr="00FC0E55">
        <w:rPr>
          <w:rtl/>
        </w:rPr>
        <w:t xml:space="preserve"> 7</w:t>
      </w:r>
    </w:p>
    <w:p w:rsidR="00957838" w:rsidRDefault="00957838" w:rsidP="00957838">
      <w:pPr>
        <w:pStyle w:val="3"/>
        <w:rPr>
          <w:rtl/>
        </w:rPr>
      </w:pPr>
      <w:r w:rsidRPr="00FC0E55">
        <w:rPr>
          <w:rtl/>
        </w:rPr>
        <w:t>נ</w:t>
      </w:r>
      <w:r w:rsidR="00FC0E55" w:rsidRPr="00FC0E55">
        <w:rPr>
          <w:rtl/>
        </w:rPr>
        <w:t xml:space="preserve">גד </w:t>
      </w:r>
      <w:r>
        <w:rPr>
          <w:rtl/>
        </w:rPr>
        <w:t>–</w:t>
      </w:r>
      <w:r w:rsidR="00FC0E55" w:rsidRPr="00FC0E55">
        <w:rPr>
          <w:rtl/>
        </w:rPr>
        <w:t xml:space="preserve"> 1</w:t>
      </w:r>
    </w:p>
    <w:p w:rsidR="00957838" w:rsidRDefault="00957838" w:rsidP="00957838">
      <w:pPr>
        <w:pStyle w:val="3"/>
        <w:rPr>
          <w:rtl/>
        </w:rPr>
      </w:pPr>
      <w:r w:rsidRPr="00FC0E55">
        <w:rPr>
          <w:rtl/>
        </w:rPr>
        <w:t>נ</w:t>
      </w:r>
      <w:r w:rsidR="00FC0E55" w:rsidRPr="00FC0E55">
        <w:rPr>
          <w:rtl/>
        </w:rPr>
        <w:t xml:space="preserve">מנעים </w:t>
      </w:r>
      <w:r>
        <w:rPr>
          <w:rtl/>
        </w:rPr>
        <w:t>–</w:t>
      </w:r>
      <w:r w:rsidR="00FC0E55" w:rsidRPr="00FC0E55">
        <w:rPr>
          <w:rtl/>
        </w:rPr>
        <w:t xml:space="preserve"> 1</w:t>
      </w:r>
    </w:p>
    <w:p w:rsidR="00957838" w:rsidRDefault="00957838" w:rsidP="00215683">
      <w:pPr>
        <w:pStyle w:val="3"/>
        <w:rPr>
          <w:rtl/>
        </w:rPr>
      </w:pPr>
      <w:r w:rsidRPr="00FC0E55">
        <w:rPr>
          <w:rtl/>
        </w:rPr>
        <w:t>ס</w:t>
      </w:r>
      <w:r w:rsidR="00FC0E55" w:rsidRPr="00FC0E55">
        <w:rPr>
          <w:rtl/>
        </w:rPr>
        <w:t>עיפים 4</w:t>
      </w:r>
      <w:r w:rsidR="00215683">
        <w:rPr>
          <w:rFonts w:hint="cs"/>
          <w:rtl/>
        </w:rPr>
        <w:t>-</w:t>
      </w:r>
      <w:r w:rsidR="00FC0E55" w:rsidRPr="00FC0E55">
        <w:rPr>
          <w:rtl/>
        </w:rPr>
        <w:t>3 נתקבלו.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ד' שילנסקי: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שבעה בעד, אחד נגד, נמנע אחד. סעיפים 3 ו</w:t>
      </w:r>
      <w:r w:rsidR="00957838">
        <w:rPr>
          <w:rtl/>
        </w:rPr>
        <w:t>-</w:t>
      </w:r>
      <w:r w:rsidRPr="00FC0E55">
        <w:rPr>
          <w:rtl/>
        </w:rPr>
        <w:t>4, כהצעת הוועדה, נתקבלו.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אחרי</w:t>
      </w:r>
      <w:r w:rsidR="00957838">
        <w:rPr>
          <w:rtl/>
        </w:rPr>
        <w:t xml:space="preserve"> </w:t>
      </w:r>
      <w:r w:rsidRPr="00FC0E55">
        <w:rPr>
          <w:rtl/>
        </w:rPr>
        <w:t>סעיף 4 יש הסתייגות של חבר הכנסת דן תיכון. הכוונה לתוספת. מי בעד? מי</w:t>
      </w:r>
      <w:r w:rsidR="00957838">
        <w:rPr>
          <w:rtl/>
        </w:rPr>
        <w:t xml:space="preserve"> </w:t>
      </w:r>
      <w:r w:rsidRPr="00FC0E55">
        <w:rPr>
          <w:rtl/>
        </w:rPr>
        <w:t>נגד?</w:t>
      </w:r>
    </w:p>
    <w:p w:rsidR="00957838" w:rsidRDefault="00957838" w:rsidP="00957838">
      <w:pPr>
        <w:rPr>
          <w:rtl/>
        </w:rPr>
      </w:pPr>
    </w:p>
    <w:p w:rsidR="00957838" w:rsidRDefault="00957838" w:rsidP="00957838">
      <w:pPr>
        <w:rPr>
          <w:rtl/>
        </w:rPr>
      </w:pPr>
    </w:p>
    <w:p w:rsidR="00957838" w:rsidRDefault="00957838" w:rsidP="00957838">
      <w:pPr>
        <w:pStyle w:val="3"/>
        <w:rPr>
          <w:rtl/>
        </w:rPr>
      </w:pPr>
      <w:r w:rsidRPr="00FC0E55">
        <w:rPr>
          <w:rtl/>
        </w:rPr>
        <w:t>ה</w:t>
      </w:r>
      <w:r w:rsidR="00FC0E55" w:rsidRPr="00FC0E55">
        <w:rPr>
          <w:rtl/>
        </w:rPr>
        <w:t>צבעה מס' 12</w:t>
      </w:r>
    </w:p>
    <w:p w:rsidR="00957838" w:rsidRDefault="00957838" w:rsidP="00957838">
      <w:pPr>
        <w:rPr>
          <w:rtl/>
        </w:rPr>
      </w:pPr>
    </w:p>
    <w:p w:rsidR="00957838" w:rsidRDefault="00957838" w:rsidP="00957838">
      <w:pPr>
        <w:rPr>
          <w:rtl/>
        </w:rPr>
      </w:pPr>
    </w:p>
    <w:p w:rsidR="00957838" w:rsidRDefault="00957838" w:rsidP="00957838">
      <w:pPr>
        <w:pStyle w:val="3"/>
        <w:rPr>
          <w:rtl/>
        </w:rPr>
      </w:pPr>
      <w:r w:rsidRPr="00FC0E55">
        <w:rPr>
          <w:rtl/>
        </w:rPr>
        <w:t>ב</w:t>
      </w:r>
      <w:r w:rsidR="00FC0E55" w:rsidRPr="00FC0E55">
        <w:rPr>
          <w:rtl/>
        </w:rPr>
        <w:t xml:space="preserve">עד ההצעה של חבר הכנסת ד' תיכון אחרי סעיף 4 </w:t>
      </w:r>
      <w:r>
        <w:rPr>
          <w:rtl/>
        </w:rPr>
        <w:t>–</w:t>
      </w:r>
      <w:r w:rsidR="00FC0E55" w:rsidRPr="00FC0E55">
        <w:rPr>
          <w:rtl/>
        </w:rPr>
        <w:t xml:space="preserve"> 2</w:t>
      </w:r>
    </w:p>
    <w:p w:rsidR="00957838" w:rsidRDefault="00957838" w:rsidP="00957838">
      <w:pPr>
        <w:pStyle w:val="3"/>
        <w:rPr>
          <w:rtl/>
        </w:rPr>
      </w:pPr>
      <w:r w:rsidRPr="00FC0E55">
        <w:rPr>
          <w:rtl/>
        </w:rPr>
        <w:t>נ</w:t>
      </w:r>
      <w:r w:rsidR="00FC0E55" w:rsidRPr="00FC0E55">
        <w:rPr>
          <w:rtl/>
        </w:rPr>
        <w:t xml:space="preserve">גד </w:t>
      </w:r>
      <w:r>
        <w:rPr>
          <w:rtl/>
        </w:rPr>
        <w:t>–</w:t>
      </w:r>
      <w:r w:rsidR="00FC0E55" w:rsidRPr="00FC0E55">
        <w:rPr>
          <w:rtl/>
        </w:rPr>
        <w:t xml:space="preserve"> 7</w:t>
      </w:r>
    </w:p>
    <w:p w:rsidR="00957838" w:rsidRDefault="00957838" w:rsidP="00957838">
      <w:pPr>
        <w:pStyle w:val="3"/>
        <w:rPr>
          <w:rtl/>
        </w:rPr>
      </w:pPr>
      <w:r w:rsidRPr="00FC0E55">
        <w:rPr>
          <w:rtl/>
        </w:rPr>
        <w:t>נ</w:t>
      </w:r>
      <w:r w:rsidR="00FC0E55" w:rsidRPr="00FC0E55">
        <w:rPr>
          <w:rtl/>
        </w:rPr>
        <w:t xml:space="preserve">מנעים </w:t>
      </w:r>
      <w:r>
        <w:rPr>
          <w:rtl/>
        </w:rPr>
        <w:t>–</w:t>
      </w:r>
      <w:r w:rsidR="00FC0E55" w:rsidRPr="00FC0E55">
        <w:rPr>
          <w:rtl/>
        </w:rPr>
        <w:t xml:space="preserve"> אין</w:t>
      </w:r>
    </w:p>
    <w:p w:rsidR="00957838" w:rsidRDefault="00957838" w:rsidP="00957838">
      <w:pPr>
        <w:pStyle w:val="3"/>
        <w:rPr>
          <w:rtl/>
        </w:rPr>
      </w:pPr>
      <w:r w:rsidRPr="00FC0E55">
        <w:rPr>
          <w:rtl/>
        </w:rPr>
        <w:t>ה</w:t>
      </w:r>
      <w:r w:rsidR="00FC0E55" w:rsidRPr="00FC0E55">
        <w:rPr>
          <w:rtl/>
        </w:rPr>
        <w:t>הצעה של חבר הכנסת ד' תיכון אחרי סעיף 4 לא נתקבלה.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ד' שילנסקי: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שניים בעד, שבעה נגד, אין נמנעים. ההסתייגות לא התקבלה.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לסעיף 5 יש הסתייגות של חבר הכנסת דן תיכון. מי בעד? מי נגד?</w:t>
      </w:r>
    </w:p>
    <w:p w:rsidR="00957838" w:rsidRDefault="00957838" w:rsidP="00957838">
      <w:pPr>
        <w:rPr>
          <w:rtl/>
        </w:rPr>
      </w:pPr>
    </w:p>
    <w:p w:rsidR="00957838" w:rsidRDefault="00957838" w:rsidP="00957838">
      <w:pPr>
        <w:rPr>
          <w:rtl/>
        </w:rPr>
      </w:pPr>
    </w:p>
    <w:p w:rsidR="00957838" w:rsidRDefault="00957838" w:rsidP="00957838">
      <w:pPr>
        <w:pStyle w:val="3"/>
        <w:rPr>
          <w:rtl/>
        </w:rPr>
      </w:pPr>
      <w:r w:rsidRPr="00FC0E55">
        <w:rPr>
          <w:rtl/>
        </w:rPr>
        <w:t>ה</w:t>
      </w:r>
      <w:r w:rsidR="00FC0E55" w:rsidRPr="00FC0E55">
        <w:rPr>
          <w:rtl/>
        </w:rPr>
        <w:t>צבעה מס' 13</w:t>
      </w:r>
    </w:p>
    <w:p w:rsidR="00957838" w:rsidRDefault="00957838" w:rsidP="00957838">
      <w:pPr>
        <w:rPr>
          <w:rtl/>
        </w:rPr>
      </w:pPr>
    </w:p>
    <w:p w:rsidR="00957838" w:rsidRDefault="00957838" w:rsidP="00957838">
      <w:pPr>
        <w:rPr>
          <w:rtl/>
        </w:rPr>
      </w:pPr>
    </w:p>
    <w:p w:rsidR="00957838" w:rsidRDefault="00957838" w:rsidP="00957838">
      <w:pPr>
        <w:pStyle w:val="3"/>
        <w:rPr>
          <w:rtl/>
        </w:rPr>
      </w:pPr>
      <w:r w:rsidRPr="00FC0E55">
        <w:rPr>
          <w:rtl/>
        </w:rPr>
        <w:t>ב</w:t>
      </w:r>
      <w:r w:rsidR="00FC0E55" w:rsidRPr="00FC0E55">
        <w:rPr>
          <w:rtl/>
        </w:rPr>
        <w:t xml:space="preserve">עד התיקון של חבר הכנסת ד' תיכון לסעיף 5 </w:t>
      </w:r>
      <w:r>
        <w:rPr>
          <w:rtl/>
        </w:rPr>
        <w:t>–</w:t>
      </w:r>
      <w:r w:rsidR="00FC0E55" w:rsidRPr="00FC0E55">
        <w:rPr>
          <w:rtl/>
        </w:rPr>
        <w:t xml:space="preserve"> 2</w:t>
      </w:r>
    </w:p>
    <w:p w:rsidR="00957838" w:rsidRDefault="00957838" w:rsidP="00957838">
      <w:pPr>
        <w:pStyle w:val="3"/>
        <w:rPr>
          <w:rtl/>
        </w:rPr>
      </w:pPr>
      <w:r w:rsidRPr="00FC0E55">
        <w:rPr>
          <w:rtl/>
        </w:rPr>
        <w:t>נ</w:t>
      </w:r>
      <w:r w:rsidR="00FC0E55" w:rsidRPr="00FC0E55">
        <w:rPr>
          <w:rtl/>
        </w:rPr>
        <w:t xml:space="preserve">גד </w:t>
      </w:r>
      <w:r>
        <w:rPr>
          <w:rtl/>
        </w:rPr>
        <w:t>–</w:t>
      </w:r>
      <w:r w:rsidR="00FC0E55" w:rsidRPr="00FC0E55">
        <w:rPr>
          <w:rtl/>
        </w:rPr>
        <w:t xml:space="preserve"> 8</w:t>
      </w:r>
    </w:p>
    <w:p w:rsidR="00957838" w:rsidRDefault="00957838" w:rsidP="00957838">
      <w:pPr>
        <w:pStyle w:val="3"/>
        <w:rPr>
          <w:rtl/>
        </w:rPr>
      </w:pPr>
      <w:r w:rsidRPr="00FC0E55">
        <w:rPr>
          <w:rtl/>
        </w:rPr>
        <w:t>נ</w:t>
      </w:r>
      <w:r w:rsidR="00FC0E55" w:rsidRPr="00FC0E55">
        <w:rPr>
          <w:rtl/>
        </w:rPr>
        <w:t xml:space="preserve">מנעים </w:t>
      </w:r>
      <w:r>
        <w:rPr>
          <w:rtl/>
        </w:rPr>
        <w:t>–</w:t>
      </w:r>
      <w:r w:rsidR="00FC0E55" w:rsidRPr="00FC0E55">
        <w:rPr>
          <w:rtl/>
        </w:rPr>
        <w:t xml:space="preserve"> 1</w:t>
      </w:r>
    </w:p>
    <w:p w:rsidR="00957838" w:rsidRDefault="00957838" w:rsidP="00957838">
      <w:pPr>
        <w:pStyle w:val="3"/>
        <w:rPr>
          <w:rtl/>
        </w:rPr>
      </w:pPr>
      <w:r w:rsidRPr="00FC0E55">
        <w:rPr>
          <w:rtl/>
        </w:rPr>
        <w:t>ה</w:t>
      </w:r>
      <w:r w:rsidR="00FC0E55" w:rsidRPr="00FC0E55">
        <w:rPr>
          <w:rtl/>
        </w:rPr>
        <w:t>תיקון של חבר הכנסת ד' תיכון לסעיף 5 לא נתקבל.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ד' שילנסקי: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שניים בעד, שמונה נגד, נמנע אחד. ההסתייגות לא התקבלה.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מי בעד סעיף 5, כהצעת הוועדה?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מזכיר הכנסת ש' יעקבסון: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לרבות</w:t>
      </w:r>
      <w:r w:rsidR="00957838">
        <w:rPr>
          <w:rtl/>
        </w:rPr>
        <w:t xml:space="preserve"> </w:t>
      </w:r>
      <w:r w:rsidRPr="00FC0E55">
        <w:rPr>
          <w:rtl/>
        </w:rPr>
        <w:t>גיליון התיקון.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ד' שילנסקי: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מי בעד סעיף 5, כהצעת הוועדה, לרבות גיליון התיקון?</w:t>
      </w:r>
    </w:p>
    <w:p w:rsidR="00957838" w:rsidRDefault="00957838" w:rsidP="00957838">
      <w:pPr>
        <w:rPr>
          <w:rtl/>
        </w:rPr>
      </w:pPr>
    </w:p>
    <w:p w:rsidR="00957838" w:rsidRDefault="00957838" w:rsidP="00957838">
      <w:pPr>
        <w:rPr>
          <w:rtl/>
        </w:rPr>
      </w:pPr>
    </w:p>
    <w:p w:rsidR="00957838" w:rsidRDefault="00957838" w:rsidP="00957838">
      <w:pPr>
        <w:pStyle w:val="3"/>
        <w:rPr>
          <w:rtl/>
        </w:rPr>
      </w:pPr>
      <w:r w:rsidRPr="00FC0E55">
        <w:rPr>
          <w:rtl/>
        </w:rPr>
        <w:t>ה</w:t>
      </w:r>
      <w:r w:rsidR="00FC0E55" w:rsidRPr="00FC0E55">
        <w:rPr>
          <w:rtl/>
        </w:rPr>
        <w:t>צבעה מס' 14</w:t>
      </w:r>
    </w:p>
    <w:p w:rsidR="00957838" w:rsidRDefault="00957838" w:rsidP="00957838">
      <w:pPr>
        <w:rPr>
          <w:rtl/>
        </w:rPr>
      </w:pPr>
    </w:p>
    <w:p w:rsidR="00957838" w:rsidRDefault="00957838" w:rsidP="00957838">
      <w:pPr>
        <w:rPr>
          <w:rtl/>
        </w:rPr>
      </w:pPr>
    </w:p>
    <w:p w:rsidR="00957838" w:rsidRDefault="00957838" w:rsidP="00957838">
      <w:pPr>
        <w:pStyle w:val="3"/>
        <w:rPr>
          <w:rtl/>
        </w:rPr>
      </w:pPr>
      <w:r w:rsidRPr="00FC0E55">
        <w:rPr>
          <w:rtl/>
        </w:rPr>
        <w:t>ב</w:t>
      </w:r>
      <w:r w:rsidR="00FC0E55" w:rsidRPr="00FC0E55">
        <w:rPr>
          <w:rtl/>
        </w:rPr>
        <w:t xml:space="preserve">עד סעיף 5, כהצעת הוועדה ולרבות גיליון התיקון </w:t>
      </w:r>
      <w:r>
        <w:rPr>
          <w:rtl/>
        </w:rPr>
        <w:t>–</w:t>
      </w:r>
      <w:r w:rsidR="00FC0E55" w:rsidRPr="00FC0E55">
        <w:rPr>
          <w:rtl/>
        </w:rPr>
        <w:t xml:space="preserve"> 7</w:t>
      </w:r>
    </w:p>
    <w:p w:rsidR="00957838" w:rsidRDefault="00957838" w:rsidP="00957838">
      <w:pPr>
        <w:pStyle w:val="3"/>
        <w:rPr>
          <w:rtl/>
        </w:rPr>
      </w:pPr>
      <w:r w:rsidRPr="00FC0E55">
        <w:rPr>
          <w:rtl/>
        </w:rPr>
        <w:t>נ</w:t>
      </w:r>
      <w:r w:rsidR="00FC0E55" w:rsidRPr="00FC0E55">
        <w:rPr>
          <w:rtl/>
        </w:rPr>
        <w:t xml:space="preserve">גד </w:t>
      </w:r>
      <w:r>
        <w:rPr>
          <w:rtl/>
        </w:rPr>
        <w:t>–</w:t>
      </w:r>
      <w:r w:rsidR="00FC0E55" w:rsidRPr="00FC0E55">
        <w:rPr>
          <w:rtl/>
        </w:rPr>
        <w:t xml:space="preserve"> 1</w:t>
      </w:r>
    </w:p>
    <w:p w:rsidR="00957838" w:rsidRDefault="00957838" w:rsidP="00957838">
      <w:pPr>
        <w:pStyle w:val="3"/>
        <w:rPr>
          <w:rtl/>
        </w:rPr>
      </w:pPr>
      <w:r w:rsidRPr="00FC0E55">
        <w:rPr>
          <w:rtl/>
        </w:rPr>
        <w:t>נ</w:t>
      </w:r>
      <w:r w:rsidR="00FC0E55" w:rsidRPr="00FC0E55">
        <w:rPr>
          <w:rtl/>
        </w:rPr>
        <w:t xml:space="preserve">מנעים </w:t>
      </w:r>
      <w:r>
        <w:rPr>
          <w:rtl/>
        </w:rPr>
        <w:t>–</w:t>
      </w:r>
      <w:r w:rsidR="00FC0E55" w:rsidRPr="00FC0E55">
        <w:rPr>
          <w:rtl/>
        </w:rPr>
        <w:t xml:space="preserve"> 1</w:t>
      </w:r>
    </w:p>
    <w:p w:rsidR="00957838" w:rsidRDefault="00957838" w:rsidP="00957838">
      <w:pPr>
        <w:pStyle w:val="3"/>
        <w:rPr>
          <w:rtl/>
        </w:rPr>
      </w:pPr>
      <w:r w:rsidRPr="00FC0E55">
        <w:rPr>
          <w:rtl/>
        </w:rPr>
        <w:t>ס</w:t>
      </w:r>
      <w:r w:rsidR="00FC0E55" w:rsidRPr="00FC0E55">
        <w:rPr>
          <w:rtl/>
        </w:rPr>
        <w:t>עיף 5, כהצעת הוועדה ולרבות גיליון התיקון, נתקבל.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ד' שילנסקי: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סעיף 5 התקבל כהצעת הוועדה.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לסעיף 6 יש הסתייגות של חבר הכנסת דן תיכון. מי בעד? מי נגד?</w:t>
      </w:r>
    </w:p>
    <w:p w:rsidR="00957838" w:rsidRDefault="00957838" w:rsidP="00957838">
      <w:pPr>
        <w:rPr>
          <w:rtl/>
        </w:rPr>
      </w:pPr>
    </w:p>
    <w:p w:rsidR="00957838" w:rsidRDefault="00957838" w:rsidP="00957838">
      <w:pPr>
        <w:rPr>
          <w:rtl/>
        </w:rPr>
      </w:pPr>
    </w:p>
    <w:p w:rsidR="00957838" w:rsidRDefault="00957838" w:rsidP="00957838">
      <w:pPr>
        <w:pStyle w:val="3"/>
        <w:rPr>
          <w:rtl/>
        </w:rPr>
      </w:pPr>
      <w:r w:rsidRPr="00FC0E55">
        <w:rPr>
          <w:rtl/>
        </w:rPr>
        <w:t>ה</w:t>
      </w:r>
      <w:r w:rsidR="00FC0E55" w:rsidRPr="00FC0E55">
        <w:rPr>
          <w:rtl/>
        </w:rPr>
        <w:t>צבעה מס' 16</w:t>
      </w:r>
    </w:p>
    <w:p w:rsidR="00957838" w:rsidRDefault="00957838" w:rsidP="00957838">
      <w:pPr>
        <w:rPr>
          <w:rtl/>
        </w:rPr>
      </w:pPr>
    </w:p>
    <w:p w:rsidR="00957838" w:rsidRDefault="00957838" w:rsidP="00957838">
      <w:pPr>
        <w:rPr>
          <w:rtl/>
        </w:rPr>
      </w:pPr>
    </w:p>
    <w:p w:rsidR="00957838" w:rsidRDefault="00957838" w:rsidP="00957838">
      <w:pPr>
        <w:pStyle w:val="3"/>
        <w:rPr>
          <w:rtl/>
        </w:rPr>
      </w:pPr>
      <w:r w:rsidRPr="00FC0E55">
        <w:rPr>
          <w:rtl/>
        </w:rPr>
        <w:t>ב</w:t>
      </w:r>
      <w:r w:rsidR="00FC0E55" w:rsidRPr="00FC0E55">
        <w:rPr>
          <w:rtl/>
        </w:rPr>
        <w:t xml:space="preserve">עד ההצעה של חבר הכנסת ד' תיכון לסעיף 6 </w:t>
      </w:r>
      <w:r>
        <w:rPr>
          <w:rtl/>
        </w:rPr>
        <w:t>–</w:t>
      </w:r>
      <w:r w:rsidR="00FC0E55" w:rsidRPr="00FC0E55">
        <w:rPr>
          <w:rtl/>
        </w:rPr>
        <w:t xml:space="preserve"> 2</w:t>
      </w:r>
    </w:p>
    <w:p w:rsidR="00957838" w:rsidRDefault="00957838" w:rsidP="00957838">
      <w:pPr>
        <w:pStyle w:val="3"/>
        <w:rPr>
          <w:rtl/>
        </w:rPr>
      </w:pPr>
      <w:r w:rsidRPr="00FC0E55">
        <w:rPr>
          <w:rtl/>
        </w:rPr>
        <w:t>נ</w:t>
      </w:r>
      <w:r w:rsidR="00FC0E55" w:rsidRPr="00FC0E55">
        <w:rPr>
          <w:rtl/>
        </w:rPr>
        <w:t xml:space="preserve">גד </w:t>
      </w:r>
      <w:r>
        <w:rPr>
          <w:rtl/>
        </w:rPr>
        <w:t>–</w:t>
      </w:r>
      <w:r w:rsidR="00FC0E55" w:rsidRPr="00FC0E55">
        <w:rPr>
          <w:rtl/>
        </w:rPr>
        <w:t xml:space="preserve"> 8</w:t>
      </w:r>
    </w:p>
    <w:p w:rsidR="00957838" w:rsidRDefault="00957838" w:rsidP="00957838">
      <w:pPr>
        <w:pStyle w:val="3"/>
        <w:rPr>
          <w:rtl/>
        </w:rPr>
      </w:pPr>
      <w:r w:rsidRPr="00FC0E55">
        <w:rPr>
          <w:rtl/>
        </w:rPr>
        <w:t>נ</w:t>
      </w:r>
      <w:r w:rsidR="00FC0E55" w:rsidRPr="00FC0E55">
        <w:rPr>
          <w:rtl/>
        </w:rPr>
        <w:t xml:space="preserve">מנעים </w:t>
      </w:r>
      <w:r>
        <w:rPr>
          <w:rtl/>
        </w:rPr>
        <w:t>–</w:t>
      </w:r>
      <w:r w:rsidR="00FC0E55" w:rsidRPr="00FC0E55">
        <w:rPr>
          <w:rtl/>
        </w:rPr>
        <w:t xml:space="preserve"> אין</w:t>
      </w:r>
    </w:p>
    <w:p w:rsidR="00957838" w:rsidRDefault="00957838" w:rsidP="00957838">
      <w:pPr>
        <w:pStyle w:val="3"/>
        <w:rPr>
          <w:rtl/>
        </w:rPr>
      </w:pPr>
      <w:r w:rsidRPr="00FC0E55">
        <w:rPr>
          <w:rtl/>
        </w:rPr>
        <w:t>ה</w:t>
      </w:r>
      <w:r w:rsidR="00FC0E55" w:rsidRPr="00FC0E55">
        <w:rPr>
          <w:rtl/>
        </w:rPr>
        <w:t>הצעה של חבר הכנסת ד' תיכון לסעיף 6 לא נתקבלה.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ד' שילנסקי: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שניים</w:t>
      </w:r>
      <w:r w:rsidR="00957838">
        <w:rPr>
          <w:rtl/>
        </w:rPr>
        <w:t xml:space="preserve"> </w:t>
      </w:r>
      <w:r w:rsidRPr="00FC0E55">
        <w:rPr>
          <w:rtl/>
        </w:rPr>
        <w:t>בעד,</w:t>
      </w:r>
      <w:r w:rsidR="00957838">
        <w:rPr>
          <w:rtl/>
        </w:rPr>
        <w:t xml:space="preserve"> </w:t>
      </w:r>
      <w:r w:rsidRPr="00FC0E55">
        <w:rPr>
          <w:rtl/>
        </w:rPr>
        <w:t>שמונה</w:t>
      </w:r>
      <w:r w:rsidR="00957838">
        <w:rPr>
          <w:rtl/>
        </w:rPr>
        <w:t xml:space="preserve"> </w:t>
      </w:r>
      <w:r w:rsidRPr="00FC0E55">
        <w:rPr>
          <w:rtl/>
        </w:rPr>
        <w:t>נגד,</w:t>
      </w:r>
      <w:r w:rsidR="00957838">
        <w:rPr>
          <w:rtl/>
        </w:rPr>
        <w:t xml:space="preserve"> </w:t>
      </w:r>
      <w:r w:rsidRPr="00FC0E55">
        <w:rPr>
          <w:rtl/>
        </w:rPr>
        <w:t>אין</w:t>
      </w:r>
      <w:r w:rsidR="00957838">
        <w:rPr>
          <w:rtl/>
        </w:rPr>
        <w:t xml:space="preserve"> </w:t>
      </w:r>
      <w:r w:rsidRPr="00FC0E55">
        <w:rPr>
          <w:rtl/>
        </w:rPr>
        <w:t>נמנעים. ההסתייגות לא התקבלה. לאותו סעיף יש</w:t>
      </w:r>
      <w:r w:rsidR="00957838">
        <w:rPr>
          <w:rtl/>
        </w:rPr>
        <w:t xml:space="preserve"> </w:t>
      </w:r>
      <w:r w:rsidRPr="00FC0E55">
        <w:rPr>
          <w:rtl/>
        </w:rPr>
        <w:t>הסתייגות של חברת הכנסת תמר גוז'נסקי. מי בעד? מי נגד?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דן תיכון (הליכוד):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אני לא רואה את ההסתייגות של חברת הכנסת תמר גוז'נסקי.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ד' שילנסקי: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לפני</w:t>
      </w:r>
      <w:r w:rsidR="00957838">
        <w:rPr>
          <w:rtl/>
        </w:rPr>
        <w:t xml:space="preserve"> </w:t>
      </w:r>
      <w:r w:rsidRPr="00FC0E55">
        <w:rPr>
          <w:rtl/>
        </w:rPr>
        <w:t>שאני</w:t>
      </w:r>
      <w:r w:rsidR="00957838">
        <w:rPr>
          <w:rtl/>
        </w:rPr>
        <w:t xml:space="preserve"> </w:t>
      </w:r>
      <w:r w:rsidRPr="00FC0E55">
        <w:rPr>
          <w:rtl/>
        </w:rPr>
        <w:t>מודיע</w:t>
      </w:r>
      <w:r w:rsidR="00957838">
        <w:rPr>
          <w:rtl/>
        </w:rPr>
        <w:t xml:space="preserve"> </w:t>
      </w:r>
      <w:r w:rsidRPr="00FC0E55">
        <w:rPr>
          <w:rtl/>
        </w:rPr>
        <w:t>את</w:t>
      </w:r>
      <w:r w:rsidR="00957838">
        <w:rPr>
          <w:rtl/>
        </w:rPr>
        <w:t xml:space="preserve"> </w:t>
      </w:r>
      <w:r w:rsidRPr="00FC0E55">
        <w:rPr>
          <w:rtl/>
        </w:rPr>
        <w:t>תוצאות ההצבעה, אני רוצה לדעת, חבר הכנסת תיכון, האם</w:t>
      </w:r>
      <w:r w:rsidR="00957838">
        <w:rPr>
          <w:rtl/>
        </w:rPr>
        <w:t xml:space="preserve"> </w:t>
      </w:r>
      <w:r w:rsidRPr="00FC0E55">
        <w:rPr>
          <w:rtl/>
        </w:rPr>
        <w:t>היא לא מופיעה אצלך בדף?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דן תיכון (הליכוד):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כן, כן, אני רואה.</w:t>
      </w:r>
    </w:p>
    <w:p w:rsidR="00957838" w:rsidRDefault="00957838" w:rsidP="00957838">
      <w:pPr>
        <w:rPr>
          <w:rtl/>
        </w:rPr>
      </w:pPr>
    </w:p>
    <w:p w:rsidR="00957838" w:rsidRDefault="00957838" w:rsidP="00957838">
      <w:pPr>
        <w:rPr>
          <w:rtl/>
        </w:rPr>
      </w:pPr>
    </w:p>
    <w:p w:rsidR="00957838" w:rsidRDefault="00957838" w:rsidP="00957838">
      <w:pPr>
        <w:pStyle w:val="3"/>
        <w:rPr>
          <w:rtl/>
        </w:rPr>
      </w:pPr>
      <w:r w:rsidRPr="00FC0E55">
        <w:rPr>
          <w:rtl/>
        </w:rPr>
        <w:t>ה</w:t>
      </w:r>
      <w:r w:rsidR="00FC0E55" w:rsidRPr="00FC0E55">
        <w:rPr>
          <w:rtl/>
        </w:rPr>
        <w:t>צבעה מס' 17</w:t>
      </w:r>
    </w:p>
    <w:p w:rsidR="00957838" w:rsidRDefault="00957838" w:rsidP="00957838">
      <w:pPr>
        <w:rPr>
          <w:rtl/>
        </w:rPr>
      </w:pPr>
    </w:p>
    <w:p w:rsidR="00957838" w:rsidRDefault="00957838" w:rsidP="00957838">
      <w:pPr>
        <w:rPr>
          <w:rtl/>
        </w:rPr>
      </w:pPr>
    </w:p>
    <w:p w:rsidR="00957838" w:rsidRDefault="00957838" w:rsidP="00957838">
      <w:pPr>
        <w:pStyle w:val="3"/>
        <w:rPr>
          <w:rtl/>
        </w:rPr>
      </w:pPr>
      <w:r w:rsidRPr="00FC0E55">
        <w:rPr>
          <w:rtl/>
        </w:rPr>
        <w:t>ב</w:t>
      </w:r>
      <w:r w:rsidR="00FC0E55" w:rsidRPr="00FC0E55">
        <w:rPr>
          <w:rtl/>
        </w:rPr>
        <w:t xml:space="preserve">עד התיקון של חברת הכנסת ת' גוז'נסקי לסעיף 6 </w:t>
      </w:r>
      <w:r>
        <w:rPr>
          <w:rtl/>
        </w:rPr>
        <w:t>–</w:t>
      </w:r>
      <w:r w:rsidR="00FC0E55" w:rsidRPr="00FC0E55">
        <w:rPr>
          <w:rtl/>
        </w:rPr>
        <w:t xml:space="preserve"> 1</w:t>
      </w:r>
    </w:p>
    <w:p w:rsidR="00957838" w:rsidRDefault="00957838" w:rsidP="00957838">
      <w:pPr>
        <w:pStyle w:val="3"/>
        <w:rPr>
          <w:rtl/>
        </w:rPr>
      </w:pPr>
      <w:r w:rsidRPr="00FC0E55">
        <w:rPr>
          <w:rtl/>
        </w:rPr>
        <w:t>נ</w:t>
      </w:r>
      <w:r w:rsidR="00FC0E55" w:rsidRPr="00FC0E55">
        <w:rPr>
          <w:rtl/>
        </w:rPr>
        <w:t xml:space="preserve">גד </w:t>
      </w:r>
      <w:r>
        <w:rPr>
          <w:rtl/>
        </w:rPr>
        <w:t>–</w:t>
      </w:r>
      <w:r w:rsidR="00FC0E55" w:rsidRPr="00FC0E55">
        <w:rPr>
          <w:rtl/>
        </w:rPr>
        <w:t xml:space="preserve"> 8</w:t>
      </w:r>
    </w:p>
    <w:p w:rsidR="00957838" w:rsidRDefault="00957838" w:rsidP="00957838">
      <w:pPr>
        <w:pStyle w:val="3"/>
        <w:rPr>
          <w:rtl/>
        </w:rPr>
      </w:pPr>
      <w:r w:rsidRPr="00FC0E55">
        <w:rPr>
          <w:rtl/>
        </w:rPr>
        <w:t>נ</w:t>
      </w:r>
      <w:r w:rsidR="00FC0E55" w:rsidRPr="00FC0E55">
        <w:rPr>
          <w:rtl/>
        </w:rPr>
        <w:t xml:space="preserve">מנעים </w:t>
      </w:r>
      <w:r>
        <w:rPr>
          <w:rtl/>
        </w:rPr>
        <w:t>–</w:t>
      </w:r>
      <w:r w:rsidR="00FC0E55" w:rsidRPr="00FC0E55">
        <w:rPr>
          <w:rtl/>
        </w:rPr>
        <w:t xml:space="preserve"> אין</w:t>
      </w:r>
    </w:p>
    <w:p w:rsidR="00957838" w:rsidRDefault="00957838" w:rsidP="00957838">
      <w:pPr>
        <w:pStyle w:val="3"/>
        <w:rPr>
          <w:rtl/>
        </w:rPr>
      </w:pPr>
      <w:r w:rsidRPr="00FC0E55">
        <w:rPr>
          <w:rtl/>
        </w:rPr>
        <w:t>ה</w:t>
      </w:r>
      <w:r w:rsidR="00FC0E55" w:rsidRPr="00FC0E55">
        <w:rPr>
          <w:rtl/>
        </w:rPr>
        <w:t>תיקון של חברת הכנסת ת' גוז'נסקי לסעיף 6 לא נתקבל.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ד' שילנסקי: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אחד בעד, שמונה נגד, אין נמנעים. ההסתייגות לא נתקבלה.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מי בעד סעיף 6, כהצעת הוועדה?</w:t>
      </w:r>
    </w:p>
    <w:p w:rsidR="00957838" w:rsidRDefault="00957838" w:rsidP="00957838">
      <w:pPr>
        <w:rPr>
          <w:rtl/>
        </w:rPr>
      </w:pPr>
    </w:p>
    <w:p w:rsidR="00957838" w:rsidRDefault="00957838" w:rsidP="00957838">
      <w:pPr>
        <w:rPr>
          <w:rtl/>
        </w:rPr>
      </w:pPr>
    </w:p>
    <w:p w:rsidR="00957838" w:rsidRDefault="00957838" w:rsidP="00957838">
      <w:pPr>
        <w:pStyle w:val="3"/>
        <w:rPr>
          <w:rtl/>
        </w:rPr>
      </w:pPr>
      <w:r w:rsidRPr="00FC0E55">
        <w:rPr>
          <w:rtl/>
        </w:rPr>
        <w:t>ה</w:t>
      </w:r>
      <w:r w:rsidR="00FC0E55" w:rsidRPr="00FC0E55">
        <w:rPr>
          <w:rtl/>
        </w:rPr>
        <w:t>צבעה מס' 17</w:t>
      </w:r>
    </w:p>
    <w:p w:rsidR="00957838" w:rsidRDefault="00957838" w:rsidP="00957838">
      <w:pPr>
        <w:rPr>
          <w:rtl/>
        </w:rPr>
      </w:pPr>
    </w:p>
    <w:p w:rsidR="00957838" w:rsidRDefault="00957838" w:rsidP="00957838">
      <w:pPr>
        <w:rPr>
          <w:rtl/>
        </w:rPr>
      </w:pPr>
    </w:p>
    <w:p w:rsidR="00957838" w:rsidRDefault="00957838" w:rsidP="00957838">
      <w:pPr>
        <w:pStyle w:val="3"/>
        <w:rPr>
          <w:rtl/>
        </w:rPr>
      </w:pPr>
      <w:r w:rsidRPr="00FC0E55">
        <w:rPr>
          <w:rtl/>
        </w:rPr>
        <w:t>ב</w:t>
      </w:r>
      <w:r w:rsidR="00FC0E55" w:rsidRPr="00FC0E55">
        <w:rPr>
          <w:rtl/>
        </w:rPr>
        <w:t xml:space="preserve">עד סעיף 6, כהצעת הוועדה </w:t>
      </w:r>
      <w:r>
        <w:rPr>
          <w:rtl/>
        </w:rPr>
        <w:t>–</w:t>
      </w:r>
      <w:r w:rsidR="00FC0E55" w:rsidRPr="00FC0E55">
        <w:rPr>
          <w:rtl/>
        </w:rPr>
        <w:t xml:space="preserve"> 7</w:t>
      </w:r>
    </w:p>
    <w:p w:rsidR="00957838" w:rsidRDefault="00957838" w:rsidP="00957838">
      <w:pPr>
        <w:pStyle w:val="3"/>
        <w:rPr>
          <w:rtl/>
        </w:rPr>
      </w:pPr>
      <w:r w:rsidRPr="00FC0E55">
        <w:rPr>
          <w:rtl/>
        </w:rPr>
        <w:t>נ</w:t>
      </w:r>
      <w:r w:rsidR="00FC0E55" w:rsidRPr="00FC0E55">
        <w:rPr>
          <w:rtl/>
        </w:rPr>
        <w:t xml:space="preserve">גד </w:t>
      </w:r>
      <w:r>
        <w:rPr>
          <w:rtl/>
        </w:rPr>
        <w:t>–</w:t>
      </w:r>
      <w:r w:rsidR="00FC0E55" w:rsidRPr="00FC0E55">
        <w:rPr>
          <w:rtl/>
        </w:rPr>
        <w:t xml:space="preserve"> 1</w:t>
      </w:r>
    </w:p>
    <w:p w:rsidR="00957838" w:rsidRDefault="00957838" w:rsidP="00957838">
      <w:pPr>
        <w:pStyle w:val="3"/>
        <w:rPr>
          <w:rtl/>
        </w:rPr>
      </w:pPr>
      <w:r w:rsidRPr="00FC0E55">
        <w:rPr>
          <w:rtl/>
        </w:rPr>
        <w:t>נ</w:t>
      </w:r>
      <w:r w:rsidR="00FC0E55" w:rsidRPr="00FC0E55">
        <w:rPr>
          <w:rtl/>
        </w:rPr>
        <w:t xml:space="preserve">מנעים </w:t>
      </w:r>
      <w:r>
        <w:rPr>
          <w:rtl/>
        </w:rPr>
        <w:t>–</w:t>
      </w:r>
      <w:r w:rsidR="00FC0E55" w:rsidRPr="00FC0E55">
        <w:rPr>
          <w:rtl/>
        </w:rPr>
        <w:t xml:space="preserve"> 1</w:t>
      </w:r>
    </w:p>
    <w:p w:rsidR="00957838" w:rsidRDefault="00957838" w:rsidP="00957838">
      <w:pPr>
        <w:pStyle w:val="3"/>
        <w:rPr>
          <w:rtl/>
        </w:rPr>
      </w:pPr>
      <w:r w:rsidRPr="00FC0E55">
        <w:rPr>
          <w:rtl/>
        </w:rPr>
        <w:t>ס</w:t>
      </w:r>
      <w:r w:rsidR="00FC0E55" w:rsidRPr="00FC0E55">
        <w:rPr>
          <w:rtl/>
        </w:rPr>
        <w:t>עיף 6, כהצעת הוועדה, נתקבל.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ד' שילנסקי: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שבעה בעד, אחד נגד, אחד נמנע. סעיף 6, כהצעת הוועדה, נתקבל.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חברי</w:t>
      </w:r>
      <w:r w:rsidR="00957838">
        <w:rPr>
          <w:rtl/>
        </w:rPr>
        <w:t xml:space="preserve"> </w:t>
      </w:r>
      <w:r w:rsidRPr="00FC0E55">
        <w:rPr>
          <w:rtl/>
        </w:rPr>
        <w:t>הכנסת, אנחנו ניגשים לקריאה שלישית. מי בעד חוק לתיקון פקודת מס הכנסה</w:t>
      </w:r>
      <w:r w:rsidR="00957838">
        <w:rPr>
          <w:rtl/>
        </w:rPr>
        <w:t xml:space="preserve"> </w:t>
      </w:r>
      <w:r w:rsidRPr="00FC0E55">
        <w:rPr>
          <w:rtl/>
        </w:rPr>
        <w:t>(מס'</w:t>
      </w:r>
      <w:r w:rsidR="00957838">
        <w:rPr>
          <w:rtl/>
        </w:rPr>
        <w:t xml:space="preserve"> </w:t>
      </w:r>
      <w:r w:rsidRPr="00FC0E55">
        <w:rPr>
          <w:rtl/>
        </w:rPr>
        <w:t>91),</w:t>
      </w:r>
      <w:r w:rsidR="00957838">
        <w:rPr>
          <w:rtl/>
        </w:rPr>
        <w:t xml:space="preserve"> </w:t>
      </w:r>
      <w:r w:rsidRPr="00FC0E55">
        <w:rPr>
          <w:rtl/>
        </w:rPr>
        <w:t>התשנ"ג</w:t>
      </w:r>
      <w:r w:rsidR="00957838">
        <w:rPr>
          <w:rtl/>
        </w:rPr>
        <w:t>–</w:t>
      </w:r>
      <w:r w:rsidRPr="00FC0E55">
        <w:rPr>
          <w:rtl/>
        </w:rPr>
        <w:t>1992,</w:t>
      </w:r>
      <w:r w:rsidR="00957838">
        <w:rPr>
          <w:rtl/>
        </w:rPr>
        <w:t xml:space="preserve"> </w:t>
      </w:r>
      <w:r w:rsidRPr="00FC0E55">
        <w:rPr>
          <w:rtl/>
        </w:rPr>
        <w:t>בקריאה שלישית, עם גיליון התיקונים, כפי שהתקבל בקריאה</w:t>
      </w:r>
      <w:r w:rsidR="00957838">
        <w:rPr>
          <w:rtl/>
        </w:rPr>
        <w:t xml:space="preserve"> </w:t>
      </w:r>
      <w:r w:rsidRPr="00FC0E55">
        <w:rPr>
          <w:rtl/>
        </w:rPr>
        <w:t>שנייה?</w:t>
      </w:r>
    </w:p>
    <w:p w:rsidR="00957838" w:rsidRDefault="00957838" w:rsidP="00957838">
      <w:pPr>
        <w:rPr>
          <w:rtl/>
        </w:rPr>
      </w:pPr>
    </w:p>
    <w:p w:rsidR="00957838" w:rsidRDefault="00957838" w:rsidP="00957838">
      <w:pPr>
        <w:rPr>
          <w:rtl/>
        </w:rPr>
      </w:pPr>
    </w:p>
    <w:p w:rsidR="00957838" w:rsidRDefault="00957838" w:rsidP="00957838">
      <w:pPr>
        <w:pStyle w:val="3"/>
        <w:rPr>
          <w:rtl/>
        </w:rPr>
      </w:pPr>
      <w:r w:rsidRPr="00FC0E55">
        <w:rPr>
          <w:rtl/>
        </w:rPr>
        <w:t>ה</w:t>
      </w:r>
      <w:r w:rsidR="00FC0E55" w:rsidRPr="00FC0E55">
        <w:rPr>
          <w:rtl/>
        </w:rPr>
        <w:t>צבעה מס' 18</w:t>
      </w:r>
    </w:p>
    <w:p w:rsidR="00957838" w:rsidRDefault="00957838" w:rsidP="00957838">
      <w:pPr>
        <w:rPr>
          <w:rtl/>
        </w:rPr>
      </w:pPr>
    </w:p>
    <w:p w:rsidR="00957838" w:rsidRDefault="00957838" w:rsidP="00957838">
      <w:pPr>
        <w:rPr>
          <w:rtl/>
        </w:rPr>
      </w:pPr>
    </w:p>
    <w:p w:rsidR="00957838" w:rsidRDefault="00957838" w:rsidP="00957838">
      <w:pPr>
        <w:pStyle w:val="3"/>
        <w:rPr>
          <w:rtl/>
        </w:rPr>
      </w:pPr>
      <w:r w:rsidRPr="00FC0E55">
        <w:rPr>
          <w:rtl/>
        </w:rPr>
        <w:t>ב</w:t>
      </w:r>
      <w:r w:rsidR="00FC0E55" w:rsidRPr="00FC0E55">
        <w:rPr>
          <w:rtl/>
        </w:rPr>
        <w:t xml:space="preserve">עד החוק </w:t>
      </w:r>
      <w:r>
        <w:rPr>
          <w:rtl/>
        </w:rPr>
        <w:t>–</w:t>
      </w:r>
      <w:r w:rsidR="00FC0E55" w:rsidRPr="00FC0E55">
        <w:rPr>
          <w:rtl/>
        </w:rPr>
        <w:t xml:space="preserve"> 8</w:t>
      </w:r>
    </w:p>
    <w:p w:rsidR="00957838" w:rsidRDefault="00957838" w:rsidP="00957838">
      <w:pPr>
        <w:pStyle w:val="3"/>
        <w:rPr>
          <w:rtl/>
        </w:rPr>
      </w:pPr>
      <w:r w:rsidRPr="00FC0E55">
        <w:rPr>
          <w:rtl/>
        </w:rPr>
        <w:t>נ</w:t>
      </w:r>
      <w:r w:rsidR="00FC0E55" w:rsidRPr="00FC0E55">
        <w:rPr>
          <w:rtl/>
        </w:rPr>
        <w:t xml:space="preserve">גד </w:t>
      </w:r>
      <w:r>
        <w:rPr>
          <w:rtl/>
        </w:rPr>
        <w:t>–</w:t>
      </w:r>
      <w:r w:rsidR="00FC0E55" w:rsidRPr="00FC0E55">
        <w:rPr>
          <w:rtl/>
        </w:rPr>
        <w:t xml:space="preserve"> 2</w:t>
      </w:r>
    </w:p>
    <w:p w:rsidR="00957838" w:rsidRDefault="00957838" w:rsidP="00957838">
      <w:pPr>
        <w:pStyle w:val="3"/>
        <w:rPr>
          <w:rtl/>
        </w:rPr>
      </w:pPr>
      <w:r w:rsidRPr="00FC0E55">
        <w:rPr>
          <w:rtl/>
        </w:rPr>
        <w:t>נ</w:t>
      </w:r>
      <w:r w:rsidR="00FC0E55" w:rsidRPr="00FC0E55">
        <w:rPr>
          <w:rtl/>
        </w:rPr>
        <w:t xml:space="preserve">מנעים </w:t>
      </w:r>
      <w:r>
        <w:rPr>
          <w:rtl/>
        </w:rPr>
        <w:t>–</w:t>
      </w:r>
      <w:r w:rsidR="00FC0E55" w:rsidRPr="00FC0E55">
        <w:rPr>
          <w:rtl/>
        </w:rPr>
        <w:t xml:space="preserve"> אין</w:t>
      </w:r>
    </w:p>
    <w:p w:rsidR="00957838" w:rsidRDefault="00957838" w:rsidP="00957838">
      <w:pPr>
        <w:pStyle w:val="3"/>
        <w:rPr>
          <w:rtl/>
        </w:rPr>
      </w:pPr>
      <w:r w:rsidRPr="00FC0E55">
        <w:rPr>
          <w:rtl/>
        </w:rPr>
        <w:t>ח</w:t>
      </w:r>
      <w:r w:rsidR="00FC0E55" w:rsidRPr="00FC0E55">
        <w:rPr>
          <w:rtl/>
        </w:rPr>
        <w:t>וק לתיקון פקודת מס הכנסה (מס' 91), התשנ"ג</w:t>
      </w:r>
      <w:r>
        <w:rPr>
          <w:rtl/>
        </w:rPr>
        <w:t>–</w:t>
      </w:r>
      <w:r w:rsidR="00FC0E55" w:rsidRPr="00FC0E55">
        <w:rPr>
          <w:rtl/>
        </w:rPr>
        <w:t>1992, נתקבל.</w:t>
      </w:r>
    </w:p>
    <w:p w:rsidR="00957838" w:rsidRDefault="00957838" w:rsidP="00957838">
      <w:pPr>
        <w:rPr>
          <w:rtl/>
        </w:rPr>
      </w:pPr>
    </w:p>
    <w:p w:rsidR="00957838" w:rsidRPr="00957838" w:rsidRDefault="00957838" w:rsidP="00957838">
      <w:pPr>
        <w:pStyle w:val="a4"/>
        <w:rPr>
          <w:rtl/>
        </w:rPr>
      </w:pPr>
      <w:r w:rsidRPr="00957838">
        <w:rPr>
          <w:rtl/>
        </w:rPr>
        <w:t>היו"ר ד' שילנסקי: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שמונה</w:t>
      </w:r>
      <w:r w:rsidR="00957838">
        <w:rPr>
          <w:rtl/>
        </w:rPr>
        <w:t xml:space="preserve"> </w:t>
      </w:r>
      <w:r w:rsidRPr="00FC0E55">
        <w:rPr>
          <w:rtl/>
        </w:rPr>
        <w:t>בעד,</w:t>
      </w:r>
      <w:r w:rsidR="00957838">
        <w:rPr>
          <w:rtl/>
        </w:rPr>
        <w:t xml:space="preserve"> </w:t>
      </w:r>
      <w:r w:rsidRPr="00FC0E55">
        <w:rPr>
          <w:rtl/>
        </w:rPr>
        <w:t>שניים</w:t>
      </w:r>
      <w:r w:rsidR="00957838">
        <w:rPr>
          <w:rtl/>
        </w:rPr>
        <w:t xml:space="preserve"> </w:t>
      </w:r>
      <w:r w:rsidRPr="00FC0E55">
        <w:rPr>
          <w:rtl/>
        </w:rPr>
        <w:t>נגד, אין נמנעים. אני קובע, שחוק לתיקון פקודת מס הכנסה</w:t>
      </w:r>
      <w:r w:rsidR="00957838">
        <w:rPr>
          <w:rtl/>
        </w:rPr>
        <w:t xml:space="preserve"> </w:t>
      </w:r>
      <w:r w:rsidRPr="00FC0E55">
        <w:rPr>
          <w:rtl/>
        </w:rPr>
        <w:t>(מס' 91), התשנ"ג</w:t>
      </w:r>
      <w:r w:rsidR="00957838">
        <w:rPr>
          <w:rtl/>
        </w:rPr>
        <w:t>–</w:t>
      </w:r>
      <w:r w:rsidRPr="00FC0E55">
        <w:rPr>
          <w:rtl/>
        </w:rPr>
        <w:t>1992, התקבל בקריאה שלישית.</w:t>
      </w:r>
    </w:p>
    <w:p w:rsidR="00957838" w:rsidRDefault="00957838" w:rsidP="00957838">
      <w:pPr>
        <w:rPr>
          <w:rtl/>
        </w:rPr>
      </w:pPr>
    </w:p>
    <w:p w:rsidR="00957838" w:rsidRDefault="00FC0E55" w:rsidP="00957838">
      <w:pPr>
        <w:rPr>
          <w:rtl/>
        </w:rPr>
      </w:pPr>
      <w:r w:rsidRPr="00FC0E55">
        <w:rPr>
          <w:rtl/>
        </w:rPr>
        <w:t>חברי</w:t>
      </w:r>
      <w:r w:rsidR="00957838">
        <w:rPr>
          <w:rtl/>
        </w:rPr>
        <w:t xml:space="preserve"> </w:t>
      </w:r>
      <w:r w:rsidRPr="00FC0E55">
        <w:rPr>
          <w:rtl/>
        </w:rPr>
        <w:t>הכנסת,</w:t>
      </w:r>
      <w:r w:rsidR="00957838">
        <w:rPr>
          <w:rtl/>
        </w:rPr>
        <w:t xml:space="preserve"> </w:t>
      </w:r>
      <w:r w:rsidRPr="00FC0E55">
        <w:rPr>
          <w:rtl/>
        </w:rPr>
        <w:t>מיצינו את סדר</w:t>
      </w:r>
      <w:r w:rsidR="00957838">
        <w:rPr>
          <w:rtl/>
        </w:rPr>
        <w:t>-</w:t>
      </w:r>
      <w:r w:rsidRPr="00FC0E55">
        <w:rPr>
          <w:rtl/>
        </w:rPr>
        <w:t>היום. הישיבה הבאה תהיה, אם ירצה השם, מחר, יום</w:t>
      </w:r>
      <w:r w:rsidR="00957838">
        <w:rPr>
          <w:rtl/>
        </w:rPr>
        <w:t xml:space="preserve"> </w:t>
      </w:r>
      <w:r w:rsidRPr="00FC0E55">
        <w:rPr>
          <w:rtl/>
        </w:rPr>
        <w:t>רביעי, כ"ח בכסליו התשנ"ג, 23 בדצמבר 1992, בשעה 11:00.</w:t>
      </w:r>
      <w:r w:rsidR="00957838">
        <w:rPr>
          <w:rtl/>
        </w:rPr>
        <w:t xml:space="preserve"> </w:t>
      </w:r>
      <w:r w:rsidRPr="00FC0E55">
        <w:rPr>
          <w:rtl/>
        </w:rPr>
        <w:t>ישיבה זו נעולה.</w:t>
      </w:r>
    </w:p>
    <w:p w:rsidR="00957838" w:rsidRDefault="00957838" w:rsidP="00957838">
      <w:pPr>
        <w:rPr>
          <w:rtl/>
        </w:rPr>
      </w:pPr>
    </w:p>
    <w:p w:rsidR="00957838" w:rsidRDefault="00957838" w:rsidP="00957838">
      <w:pPr>
        <w:rPr>
          <w:rtl/>
        </w:rPr>
      </w:pPr>
    </w:p>
    <w:p w:rsidR="00957838" w:rsidRDefault="00957838" w:rsidP="00957838">
      <w:pPr>
        <w:pStyle w:val="3"/>
        <w:rPr>
          <w:rtl/>
        </w:rPr>
      </w:pPr>
      <w:r w:rsidRPr="00FC0E55">
        <w:rPr>
          <w:rtl/>
        </w:rPr>
        <w:t>ה</w:t>
      </w:r>
      <w:r w:rsidR="00FC0E55" w:rsidRPr="00FC0E55">
        <w:rPr>
          <w:rtl/>
        </w:rPr>
        <w:t>ישיבה ננעלה בשעה 20:45.</w:t>
      </w:r>
    </w:p>
    <w:p w:rsidR="00DF7354" w:rsidRPr="00FC0E55" w:rsidRDefault="00DF7354" w:rsidP="00957838">
      <w:pPr>
        <w:pStyle w:val="3"/>
        <w:rPr>
          <w:rtl/>
        </w:rPr>
      </w:pPr>
    </w:p>
    <w:sectPr w:rsidR="00DF7354" w:rsidRPr="00FC0E55">
      <w:pgSz w:w="11906" w:h="16838"/>
      <w:pgMar w:top="1440" w:right="1800" w:bottom="1440" w:left="1800" w:header="709" w:footer="709" w:gutter="0"/>
      <w:cols w:space="709"/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avid Transparent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linkStyl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A60"/>
    <w:rsid w:val="000510D8"/>
    <w:rsid w:val="00147884"/>
    <w:rsid w:val="00215683"/>
    <w:rsid w:val="00262A60"/>
    <w:rsid w:val="00377817"/>
    <w:rsid w:val="00957838"/>
    <w:rsid w:val="00DF7354"/>
    <w:rsid w:val="00E161B2"/>
    <w:rsid w:val="00FC0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11A3C2E4-EFE4-4451-9E11-95CC7FC4F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7817"/>
    <w:pPr>
      <w:autoSpaceDE w:val="0"/>
      <w:autoSpaceDN w:val="0"/>
      <w:bidi/>
      <w:spacing w:after="0" w:line="360" w:lineRule="auto"/>
      <w:ind w:firstLine="720"/>
      <w:jc w:val="both"/>
    </w:pPr>
    <w:rPr>
      <w:rFonts w:ascii="Arial" w:eastAsia="Times New Roman" w:hAnsi="Arial" w:cs="Arial"/>
      <w:sz w:val="20"/>
    </w:rPr>
  </w:style>
  <w:style w:type="paragraph" w:styleId="1">
    <w:name w:val="heading 1"/>
    <w:basedOn w:val="a"/>
    <w:next w:val="a"/>
    <w:link w:val="10"/>
    <w:qFormat/>
    <w:rsid w:val="00377817"/>
    <w:pPr>
      <w:keepNext/>
      <w:ind w:firstLine="0"/>
      <w:jc w:val="center"/>
      <w:outlineLvl w:val="0"/>
    </w:pPr>
    <w:rPr>
      <w:b/>
      <w:bCs/>
      <w:kern w:val="32"/>
      <w:sz w:val="24"/>
      <w:szCs w:val="24"/>
      <w:u w:val="single"/>
    </w:rPr>
  </w:style>
  <w:style w:type="paragraph" w:styleId="2">
    <w:name w:val="heading 2"/>
    <w:basedOn w:val="a"/>
    <w:next w:val="a"/>
    <w:link w:val="20"/>
    <w:qFormat/>
    <w:rsid w:val="00377817"/>
    <w:pPr>
      <w:keepNext/>
      <w:ind w:firstLine="0"/>
      <w:outlineLvl w:val="1"/>
    </w:pPr>
    <w:rPr>
      <w:b/>
      <w:bCs/>
      <w:u w:val="single"/>
    </w:rPr>
  </w:style>
  <w:style w:type="paragraph" w:styleId="3">
    <w:name w:val="heading 3"/>
    <w:basedOn w:val="a"/>
    <w:next w:val="a"/>
    <w:link w:val="30"/>
    <w:qFormat/>
    <w:rsid w:val="00377817"/>
    <w:pPr>
      <w:keepNext/>
      <w:ind w:firstLine="0"/>
      <w:jc w:val="center"/>
      <w:outlineLvl w:val="2"/>
    </w:pPr>
  </w:style>
  <w:style w:type="character" w:default="1" w:styleId="a0">
    <w:name w:val="Default Paragraph Font"/>
    <w:semiHidden/>
    <w:rsid w:val="00377817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377817"/>
  </w:style>
  <w:style w:type="paragraph" w:customStyle="1" w:styleId="a3">
    <w:name w:val="הקול קול יעקב"/>
    <w:basedOn w:val="a"/>
    <w:autoRedefine/>
    <w:uiPriority w:val="99"/>
    <w:rPr>
      <w:rFonts w:cs="David Transparent"/>
      <w:szCs w:val="36"/>
    </w:rPr>
  </w:style>
  <w:style w:type="character" w:customStyle="1" w:styleId="10">
    <w:name w:val="כותרת 1 תו"/>
    <w:basedOn w:val="a0"/>
    <w:link w:val="1"/>
    <w:rsid w:val="00FC0E55"/>
    <w:rPr>
      <w:rFonts w:ascii="Arial" w:eastAsia="Times New Roman" w:hAnsi="Arial" w:cs="Arial"/>
      <w:b/>
      <w:bCs/>
      <w:kern w:val="32"/>
      <w:sz w:val="24"/>
      <w:szCs w:val="24"/>
      <w:u w:val="single"/>
    </w:rPr>
  </w:style>
  <w:style w:type="character" w:customStyle="1" w:styleId="20">
    <w:name w:val="כותרת 2 תו"/>
    <w:basedOn w:val="a0"/>
    <w:link w:val="2"/>
    <w:rsid w:val="00FC0E55"/>
    <w:rPr>
      <w:rFonts w:ascii="Arial" w:eastAsia="Times New Roman" w:hAnsi="Arial" w:cs="Arial"/>
      <w:b/>
      <w:bCs/>
      <w:sz w:val="20"/>
      <w:u w:val="single"/>
    </w:rPr>
  </w:style>
  <w:style w:type="character" w:customStyle="1" w:styleId="30">
    <w:name w:val="כותרת 3 תו"/>
    <w:basedOn w:val="a0"/>
    <w:link w:val="3"/>
    <w:rsid w:val="00FC0E55"/>
    <w:rPr>
      <w:rFonts w:ascii="Arial" w:eastAsia="Times New Roman" w:hAnsi="Arial" w:cs="Arial"/>
      <w:sz w:val="20"/>
    </w:rPr>
  </w:style>
  <w:style w:type="paragraph" w:customStyle="1" w:styleId="a4">
    <w:name w:val="דובר"/>
    <w:basedOn w:val="2"/>
    <w:rsid w:val="00377817"/>
  </w:style>
  <w:style w:type="paragraph" w:customStyle="1" w:styleId="a5">
    <w:name w:val="רגיל לא מוזח"/>
    <w:basedOn w:val="a"/>
    <w:link w:val="a6"/>
    <w:qFormat/>
    <w:rsid w:val="00377817"/>
    <w:pPr>
      <w:ind w:firstLine="0"/>
    </w:pPr>
  </w:style>
  <w:style w:type="character" w:customStyle="1" w:styleId="a6">
    <w:name w:val="רגיל לא מוזח תו"/>
    <w:link w:val="a5"/>
    <w:rsid w:val="00377817"/>
    <w:rPr>
      <w:rFonts w:ascii="Arial" w:eastAsia="Times New Roman" w:hAnsi="Arial" w:cs="Arial"/>
      <w:sz w:val="20"/>
    </w:rPr>
  </w:style>
  <w:style w:type="paragraph" w:styleId="TOC1">
    <w:name w:val="toc 1"/>
    <w:basedOn w:val="a"/>
    <w:next w:val="a"/>
    <w:autoRedefine/>
    <w:uiPriority w:val="39"/>
    <w:unhideWhenUsed/>
    <w:rsid w:val="00147884"/>
    <w:pPr>
      <w:spacing w:after="100"/>
    </w:pPr>
  </w:style>
  <w:style w:type="character" w:styleId="Hyperlink">
    <w:name w:val="Hyperlink"/>
    <w:basedOn w:val="a0"/>
    <w:uiPriority w:val="99"/>
    <w:unhideWhenUsed/>
    <w:rsid w:val="00147884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semiHidden/>
    <w:unhideWhenUsed/>
    <w:rsid w:val="00147884"/>
    <w:pPr>
      <w:spacing w:after="100"/>
      <w:ind w:left="200"/>
    </w:pPr>
  </w:style>
  <w:style w:type="paragraph" w:styleId="TOC3">
    <w:name w:val="toc 3"/>
    <w:basedOn w:val="a"/>
    <w:next w:val="a"/>
    <w:autoRedefine/>
    <w:uiPriority w:val="39"/>
    <w:semiHidden/>
    <w:unhideWhenUsed/>
    <w:rsid w:val="00147884"/>
    <w:pPr>
      <w:spacing w:after="100"/>
      <w:ind w:left="400"/>
    </w:pPr>
  </w:style>
  <w:style w:type="paragraph" w:styleId="TOC4">
    <w:name w:val="toc 4"/>
    <w:basedOn w:val="a"/>
    <w:next w:val="a"/>
    <w:autoRedefine/>
    <w:uiPriority w:val="39"/>
    <w:semiHidden/>
    <w:unhideWhenUsed/>
    <w:rsid w:val="00147884"/>
    <w:pPr>
      <w:spacing w:after="100"/>
      <w:ind w:left="600"/>
    </w:pPr>
  </w:style>
  <w:style w:type="paragraph" w:styleId="TOC5">
    <w:name w:val="toc 5"/>
    <w:basedOn w:val="a"/>
    <w:next w:val="a"/>
    <w:autoRedefine/>
    <w:uiPriority w:val="39"/>
    <w:semiHidden/>
    <w:unhideWhenUsed/>
    <w:rsid w:val="00147884"/>
    <w:pPr>
      <w:spacing w:after="100"/>
      <w:ind w:left="800"/>
    </w:pPr>
  </w:style>
  <w:style w:type="paragraph" w:styleId="TOC6">
    <w:name w:val="toc 6"/>
    <w:basedOn w:val="a"/>
    <w:next w:val="a"/>
    <w:autoRedefine/>
    <w:uiPriority w:val="39"/>
    <w:semiHidden/>
    <w:unhideWhenUsed/>
    <w:rsid w:val="00147884"/>
    <w:pPr>
      <w:spacing w:after="100"/>
      <w:ind w:left="1000"/>
    </w:pPr>
  </w:style>
  <w:style w:type="paragraph" w:styleId="TOC7">
    <w:name w:val="toc 7"/>
    <w:basedOn w:val="a"/>
    <w:next w:val="a"/>
    <w:autoRedefine/>
    <w:uiPriority w:val="39"/>
    <w:semiHidden/>
    <w:unhideWhenUsed/>
    <w:rsid w:val="00147884"/>
    <w:pPr>
      <w:spacing w:after="100"/>
      <w:ind w:left="1200"/>
    </w:pPr>
  </w:style>
  <w:style w:type="paragraph" w:styleId="TOC8">
    <w:name w:val="toc 8"/>
    <w:basedOn w:val="a"/>
    <w:next w:val="a"/>
    <w:autoRedefine/>
    <w:uiPriority w:val="39"/>
    <w:semiHidden/>
    <w:unhideWhenUsed/>
    <w:rsid w:val="00147884"/>
    <w:pPr>
      <w:spacing w:after="100"/>
      <w:ind w:left="1400"/>
    </w:pPr>
  </w:style>
  <w:style w:type="paragraph" w:styleId="TOC9">
    <w:name w:val="toc 9"/>
    <w:basedOn w:val="a"/>
    <w:next w:val="a"/>
    <w:autoRedefine/>
    <w:uiPriority w:val="39"/>
    <w:semiHidden/>
    <w:unhideWhenUsed/>
    <w:rsid w:val="00147884"/>
    <w:pPr>
      <w:spacing w:after="100"/>
      <w:ind w:left="1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Filer\divrei_haknesset$\&#1502;&#1488;&#1511;&#1512;&#1493;\&#1491;&#1489;&#1512;&#1497;%20&#1492;&#1499;&#1504;&#1505;&#1514;%20-%20&#1514;&#1489;&#1504;&#1497;&#1514;.dot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דברי הכנסת - תבנית</Template>
  <TotalTime>0</TotalTime>
  <Pages>3</Pages>
  <Words>28047</Words>
  <Characters>140235</Characters>
  <Application>Microsoft Office Word</Application>
  <DocSecurity>0</DocSecurity>
  <Lines>1168</Lines>
  <Paragraphs>335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מספר-זיהוי: 10</vt:lpstr>
    </vt:vector>
  </TitlesOfParts>
  <Company>כנסת</Company>
  <LinksUpToDate>false</LinksUpToDate>
  <CharactersWithSpaces>167947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מספר-זיהוי: 10</dc:title>
  <dc:subject/>
  <dc:creator>אליסף מובשוביץ</dc:creator>
  <cp:keywords/>
  <dc:description/>
  <cp:lastModifiedBy>אסף בן שאול</cp:lastModifiedBy>
  <cp:revision>2</cp:revision>
  <dcterms:created xsi:type="dcterms:W3CDTF">2016-10-30T08:44:00Z</dcterms:created>
  <dcterms:modified xsi:type="dcterms:W3CDTF">2016-10-30T08:44:00Z</dcterms:modified>
</cp:coreProperties>
</file>