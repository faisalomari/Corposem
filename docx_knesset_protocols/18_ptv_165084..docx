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ה</w:t>
      </w:r>
      <w:r>
        <w:rPr>
          <w:rFonts w:cs="David"/>
          <w:b/>
          <w:b/>
          <w:bCs/>
          <w:rtl w:val="true"/>
        </w:rPr>
        <w:t>כנסת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השמונה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עשרה</w:t>
      </w:r>
      <w:r>
        <w:rPr>
          <w:rFonts w:cs="David"/>
          <w:b/>
          <w:bCs/>
          <w:rtl w:val="true"/>
        </w:rPr>
        <w:tab/>
        <w:tab/>
        <w:t xml:space="preserve">                                                                </w:t>
      </w:r>
      <w:r>
        <w:rPr>
          <w:rFonts w:cs="David"/>
          <w:b/>
          <w:b/>
          <w:bCs/>
          <w:rtl w:val="true"/>
        </w:rPr>
        <w:t>נוסח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מתוקן</w:t>
      </w:r>
      <w:r>
        <w:rPr>
          <w:b/>
          <w:b/>
          <w:bCs/>
          <w:rtl w:val="true"/>
        </w:rPr>
        <w:t xml:space="preserve">              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  <w:b/>
          <w:b/>
          <w:bCs/>
        </w:rPr>
      </w:pPr>
      <w:r>
        <w:rPr>
          <w:rFonts w:cs="David"/>
          <w:b/>
          <w:b/>
          <w:bCs/>
          <w:rtl w:val="true"/>
        </w:rPr>
        <w:t>מושב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שלישי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center"/>
        <w:outlineLvl w:val="0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center"/>
        <w:outlineLvl w:val="0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center"/>
        <w:outlineLvl w:val="0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center"/>
        <w:outlineLvl w:val="0"/>
        <w:rPr>
          <w:rFonts w:cs="David"/>
          <w:b/>
          <w:b/>
          <w:bCs/>
        </w:rPr>
      </w:pPr>
      <w:r>
        <w:rPr>
          <w:rFonts w:cs="David"/>
          <w:b/>
          <w:b/>
          <w:bCs/>
          <w:rtl w:val="true"/>
        </w:rPr>
        <w:t>פרוטוקול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</w:t>
      </w:r>
      <w:r>
        <w:rPr>
          <w:rFonts w:cs="David"/>
          <w:b/>
          <w:bCs/>
          <w:rtl w:val="true"/>
        </w:rPr>
        <w:t>'</w:t>
      </w:r>
      <w:r>
        <w:rPr>
          <w:rFonts w:cs="David"/>
          <w:b/>
          <w:bCs/>
          <w:rtl w:val="true"/>
        </w:rPr>
        <w:t xml:space="preserve">  </w:t>
      </w:r>
      <w:r>
        <w:rPr>
          <w:rFonts w:cs="David"/>
          <w:b/>
          <w:bCs/>
        </w:rPr>
        <w:t>334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center"/>
        <w:outlineLvl w:val="0"/>
        <w:rPr/>
      </w:pPr>
      <w:r>
        <w:rPr>
          <w:rFonts w:cs="David"/>
          <w:b/>
          <w:b/>
          <w:bCs/>
          <w:rtl w:val="true"/>
        </w:rPr>
        <w:t>מישיב</w:t>
      </w:r>
      <w:r>
        <w:rPr>
          <w:rFonts w:cs="David"/>
          <w:b/>
          <w:b/>
          <w:bCs/>
          <w:rtl w:val="true"/>
        </w:rPr>
        <w:t>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החינוך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התרבות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והספורט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יום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רביעי</w:t>
      </w:r>
      <w:r>
        <w:rPr>
          <w:rFonts w:cs="David"/>
          <w:b/>
          <w:bCs/>
          <w:u w:val="single"/>
          <w:rtl w:val="true"/>
        </w:rPr>
        <w:t xml:space="preserve">, </w:t>
      </w:r>
      <w:r>
        <w:rPr>
          <w:rFonts w:cs="David"/>
          <w:b/>
          <w:b/>
          <w:bCs/>
          <w:u w:val="single"/>
          <w:rtl w:val="true"/>
        </w:rPr>
        <w:t>ט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ו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בטבת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תשע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א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Cs/>
          <w:u w:val="single"/>
        </w:rPr>
        <w:t>22</w:t>
      </w:r>
      <w:r>
        <w:rPr>
          <w:rFonts w:cs="David"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בדצמבר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2010</w:t>
      </w:r>
      <w:r>
        <w:rPr>
          <w:rFonts w:cs="David"/>
          <w:b/>
          <w:bCs/>
          <w:u w:val="single"/>
          <w:rtl w:val="true"/>
        </w:rPr>
        <w:t xml:space="preserve">), </w:t>
      </w:r>
      <w:r>
        <w:rPr>
          <w:rFonts w:cs="David"/>
          <w:b/>
          <w:b/>
          <w:bCs/>
          <w:u w:val="single"/>
          <w:rtl w:val="true"/>
        </w:rPr>
        <w:t>שעה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09:30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rFonts w:cs="David"/>
          <w:b/>
          <w:bCs/>
          <w:u w:val="single"/>
          <w:rtl w:val="true"/>
        </w:rPr>
        <w:t>: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 xml:space="preserve">  </w:t>
        <w:tab/>
        <w:tab/>
        <w:tab/>
      </w:r>
      <w:bookmarkStart w:id="0" w:name="OLE_LINK2"/>
      <w:bookmarkStart w:id="1" w:name="OLE_LINK1"/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>.</w:t>
      </w:r>
      <w:bookmarkEnd w:id="0"/>
      <w:bookmarkEnd w:id="1"/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נכחו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חברי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  <w:tab/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היו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אלכס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מילר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אורי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אורבך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מוזמנים</w:t>
      </w:r>
      <w:r>
        <w:rPr>
          <w:rFonts w:cs="David"/>
          <w:rtl w:val="true"/>
        </w:rPr>
        <w:t>: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ומלגות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  <w:t>ויקטור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נעים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ספרייה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כפיר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רפרנט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פאיז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חנא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אמיתי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יוסי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בנבנישתי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וכספים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בוריס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סידלקובסקי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אברהם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ניסים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יונה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ההסתדרות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החדשה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ההסתדרות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החדשה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אהוד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זמני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  <w:t>אורן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ירמיהו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  <w:b/>
          <w:b/>
          <w:bCs/>
        </w:rPr>
      </w:pPr>
      <w:r>
        <w:rPr>
          <w:rFonts w:cs="David"/>
          <w:b/>
          <w:b/>
          <w:bCs/>
          <w:u w:val="single"/>
          <w:rtl w:val="true"/>
        </w:rPr>
        <w:t>מנהלת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  <w:tab/>
      </w:r>
      <w:r>
        <w:rPr>
          <w:rFonts w:cs="David"/>
          <w:rtl w:val="true"/>
        </w:rPr>
        <w:tab/>
        <w:tab/>
      </w:r>
      <w:r>
        <w:rPr>
          <w:rFonts w:cs="David"/>
          <w:rtl w:val="true"/>
        </w:rPr>
        <w:t>יהודית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גידלי</w:t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bidi w:val="1"/>
        <w:ind w:left="0" w:right="0" w:hanging="0"/>
        <w:jc w:val="both"/>
        <w:outlineLvl w:val="0"/>
        <w:rPr/>
      </w:pPr>
      <w:r>
        <w:rPr>
          <w:rFonts w:cs="David"/>
          <w:b/>
          <w:b/>
          <w:bCs/>
          <w:u w:val="single"/>
          <w:rtl w:val="true"/>
        </w:rPr>
        <w:t>רשמה</w:t>
      </w:r>
      <w:r>
        <w:rPr>
          <w:rFonts w:cs="David"/>
          <w:b/>
          <w:bCs/>
          <w:u w:val="single"/>
          <w:rtl w:val="true"/>
        </w:rPr>
        <w:t>:</w:t>
      </w:r>
      <w:r>
        <w:rPr>
          <w:rFonts w:cs="David"/>
          <w:b/>
          <w:bCs/>
          <w:rtl w:val="true"/>
        </w:rPr>
        <w:tab/>
        <w:tab/>
        <w:tab/>
        <w:tab/>
      </w:r>
      <w:r>
        <w:rPr>
          <w:rFonts w:cs="David"/>
          <w:rtl w:val="true"/>
        </w:rPr>
        <w:t>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שמחון</w:t>
      </w:r>
      <w:r>
        <w:rPr>
          <w:rFonts w:cs="David"/>
          <w:rtl w:val="true"/>
        </w:rPr>
        <w:tab/>
      </w:r>
    </w:p>
    <w:p>
      <w:pPr>
        <w:pStyle w:val="Normal"/>
        <w:keepNext w:val="true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Next w:val="true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Next w:val="true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  <w:r>
        <w:br w:type="page"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Times New Roman"/>
          <w:rtl w:val="true"/>
        </w:rPr>
        <w:t xml:space="preserve">                                                                 </w:t>
      </w:r>
      <w:r>
        <w:rPr>
          <w:rFonts w:cs="David"/>
          <w:b/>
          <w:b/>
          <w:bCs/>
          <w:u w:val="single"/>
          <w:rtl w:val="true"/>
        </w:rPr>
        <w:t>מתנ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ס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קרית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שמונה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כחודשיים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הובטחו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ההקרנה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הדופק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ייפתרו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לאילת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באילת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ברוכים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 xml:space="preserve">. 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ברשותך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סקירה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שידוע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לאילת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24,500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שהגילאים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גילאים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ישנם</w:t>
      </w:r>
      <w:r>
        <w:rPr>
          <w:rtl w:val="true"/>
        </w:rPr>
        <w:t xml:space="preserve"> </w:t>
      </w:r>
      <w:r>
        <w:rPr>
          <w:rFonts w:cs="David"/>
        </w:rPr>
        <w:t>30%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19-44</w:t>
      </w:r>
      <w:r>
        <w:rPr>
          <w:rFonts w:cs="David"/>
          <w:rtl w:val="true"/>
        </w:rPr>
        <w:t xml:space="preserve"> </w:t>
      </w:r>
      <w:r>
        <w:rPr>
          <w:rFonts w:cs="David"/>
        </w:rPr>
        <w:t>40%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הגילאים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בירידה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נסתכל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ארבע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לצערי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נאבקים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הצעירים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בהרחבות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בקיבוצים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ובמושבים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נצליח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בסביבות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200-230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שעוזבים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לאזור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</w:rPr>
        <w:t>4,303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תלמידים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התיכון</w:t>
      </w:r>
      <w:r>
        <w:rPr>
          <w:rFonts w:cs="David"/>
          <w:rtl w:val="true"/>
        </w:rPr>
        <w:t xml:space="preserve">.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לומדים</w:t>
      </w:r>
      <w:r>
        <w:rPr>
          <w:rtl w:val="true"/>
        </w:rPr>
        <w:t xml:space="preserve"> </w:t>
      </w:r>
      <w:r>
        <w:rPr>
          <w:rFonts w:cs="David"/>
        </w:rPr>
        <w:t>1,664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תלמידים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תיכונים</w:t>
      </w:r>
      <w:r>
        <w:rPr>
          <w:rtl w:val="true"/>
        </w:rPr>
        <w:t xml:space="preserve"> </w:t>
      </w:r>
      <w:r>
        <w:rPr>
          <w:rFonts w:cs="David"/>
        </w:rPr>
        <w:t>1,654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תלמידים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34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870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תלמידים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תלמידים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הבודדות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מתחזקת</w:t>
      </w:r>
      <w:r>
        <w:rPr>
          <w:rtl w:val="true"/>
        </w:rPr>
        <w:t xml:space="preserve"> </w:t>
      </w:r>
      <w:r>
        <w:rPr>
          <w:rFonts w:cs="David"/>
        </w:rPr>
        <w:t>545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מקלטים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מקלטים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ושותפים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המקלטים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ויורד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</w:rPr>
        <w:t>2.5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שעזרו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המקלטים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ומהצד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לתגבר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פורמאלי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מלחמת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הורידו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כואבת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שמשפיעה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הרווחה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בחלקם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כואבת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פיטרה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שהוציאה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לפנסיה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</w:rPr>
        <w:t>16.5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tl w:val="true"/>
        </w:rPr>
        <w:t xml:space="preserve"> </w:t>
      </w:r>
      <w:r>
        <w:rPr>
          <w:rFonts w:cs="David"/>
        </w:rPr>
        <w:t>12.5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מהתקציב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ומלוות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בסביבות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</w:rPr>
        <w:t>8%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</w:rPr>
        <w:t>27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פנסיה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41.5%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</w:rPr>
        <w:t>54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והפעולות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37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במלחמת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להמחיש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נפלו</w:t>
      </w:r>
      <w:r>
        <w:rPr>
          <w:rtl w:val="true"/>
        </w:rPr>
        <w:t xml:space="preserve"> </w:t>
      </w:r>
      <w:r>
        <w:rPr>
          <w:rFonts w:cs="David"/>
        </w:rPr>
        <w:t>4,100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טילי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קטיושה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והלאה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חטפה</w:t>
      </w:r>
      <w:r>
        <w:rPr>
          <w:rtl w:val="true"/>
        </w:rPr>
        <w:t xml:space="preserve"> </w:t>
      </w:r>
      <w:r>
        <w:rPr>
          <w:rFonts w:cs="David"/>
        </w:rPr>
        <w:t>1,2010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קטיושות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מדאיג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וההתעצמות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החיזבאללה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בלבנון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הצלחנו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לצמצם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62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cs="David"/>
          <w:rtl w:val="true"/>
        </w:rPr>
        <w:t>-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מאוזן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בעבר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שהזרימו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הזרימו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הפסיקו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בגדול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בצינור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שמקבלים</w:t>
      </w:r>
      <w:r>
        <w:rPr>
          <w:rtl w:val="true"/>
        </w:rPr>
        <w:t xml:space="preserve"> </w:t>
      </w:r>
      <w:r>
        <w:rPr>
          <w:rFonts w:cs="David"/>
        </w:rPr>
        <w:t>3-3.5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פורמלי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המינימאליים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לאזרח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להזרים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מתחזקים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יסיימו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ימשיכו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ולתפקד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ינג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מוותרים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בפיתוח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ברווחה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היכולת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הדגל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מסוגלת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שמלווים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כיבוי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שרפות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סרטים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שיקרינו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סרטים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בצדק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מושג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בפריפריה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</w:rPr>
        <w:t>25%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שמשקיעים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בארץ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כשנבחרתי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גרעון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בגרעון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לשים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לכמה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משם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1.200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בנבנישתי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היסטורי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ופועלת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</w:rPr>
        <w:t>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שהוקמו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וירידות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בנבנישתי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מנקודות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המלחמות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שמתבקשות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מהמלחמה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שופץ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לצערי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מכתבים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הקטיושה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שנהרגו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בפיתחו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לשיפוץ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להשקיע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זוועתית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המלחמה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להשקיע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לעירייה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נעצר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כשנגמר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וכשביקשו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יעלה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השריפה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ישבנו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בנבנישתי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המסורתית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שוטפת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בהתחייבות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</w:rPr>
        <w:t>6-7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שהפריע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התיפקוד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יומי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ניסינו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משותפים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להזיז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קדימה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הרגשנו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היסטוריה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בנבנישתי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ההידרדרות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לדעתי</w:t>
      </w:r>
      <w:r>
        <w:rPr>
          <w:rtl w:val="true"/>
        </w:rPr>
        <w:t xml:space="preserve"> </w:t>
      </w:r>
      <w:r>
        <w:rPr>
          <w:rFonts w:cs="David"/>
        </w:rPr>
        <w:t>4-5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לתמונה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ניסינו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Fonts w:cs="David"/>
          <w:rtl w:val="true"/>
        </w:rPr>
        <w:t xml:space="preserve">. 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בנבנישתי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חוצפה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בנבנישתי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בשמחה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מחדש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המעטפת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תכל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אמיתי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והצטבר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וירידות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קטיושות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בקושי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להישמר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פיצויים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השתלמות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התגמולים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יונה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פרטוק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נשמרו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אמיתי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ברק</w:t>
      </w:r>
      <w:r>
        <w:rPr>
          <w:rFonts w:cs="David"/>
          <w:u w:val="single"/>
          <w:rtl w:val="true"/>
        </w:rPr>
        <w:t>:</w:t>
      </w:r>
      <w:r>
        <w:rPr>
          <w:rFonts w:cs="David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ציינתי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תזרימי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כשסגרנו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לצערנו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בסביבות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אוקטובר</w:t>
      </w:r>
      <w:r>
        <w:rPr>
          <w:rtl w:val="true"/>
        </w:rPr>
        <w:t xml:space="preserve"> 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בעשייה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משותפת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החלטנו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6.8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גרעון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לגייס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ההזרמה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המיידית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מהספקים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ונושם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יהודית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גידלי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לגייס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אמיתי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פלוס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קדימה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קיווינו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אמיתי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יסלח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נאלצה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לקשר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ההיבט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כלכלי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סכומים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בנבנישתי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בנבנישתי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ובפרויקטים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בערך</w:t>
      </w:r>
      <w:r>
        <w:rPr>
          <w:rtl w:val="true"/>
        </w:rPr>
        <w:t xml:space="preserve"> </w:t>
      </w:r>
      <w:r>
        <w:rPr>
          <w:rFonts w:cs="David"/>
        </w:rPr>
        <w:t>350-400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ניסים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בנפרד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שתעבירו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בנבנישתי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אשתדל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פרעון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</w:t>
      </w:r>
      <w:r>
        <w:rPr>
          <w:rtl w:val="true"/>
        </w:rPr>
        <w:t xml:space="preserve">  </w:t>
      </w:r>
      <w:r>
        <w:rPr>
          <w:rFonts w:cs="David"/>
          <w:rtl w:val="true"/>
        </w:rPr>
        <w:t>שיפעיל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היסטורי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תיקצבה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פרויקטים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תיקצוב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לעתיד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עזוב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היסטוריה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כשבונים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שהטעויות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היית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סקפטיות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שמעורב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וראוי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העירונית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תיקצוב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לדוגמה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התחלה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חכמה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סיבסוד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יהודית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גידלי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במאמצים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יונה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פרטוק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סוציאליים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כהונתו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הנלווים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שמצורף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יונה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פרטוק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שאחראים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היבט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והאמנות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הפנסיוני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מכריע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וטוען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להכריע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יונה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פרטוק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תרבותי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העדיפויות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בפריפריה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פריפריאלית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בנתונים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להעליב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שדיבר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מדוייקים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למציאות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הפירוק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ההפרשות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הסוציאליות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משולמות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משולמות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משולמים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הפירוק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הדלתות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כשנגיע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משתדלים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מעריב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עצומה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משתדלים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שמנוהל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העודפים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אורבך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לליבו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וסיוע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ומגוונת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הפועלים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וסוגרים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הדלתות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הספרייה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הספרייה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- </w:t>
      </w:r>
      <w:r>
        <w:rPr>
          <w:rFonts w:cs="David"/>
          <w:rtl w:val="true"/>
        </w:rPr>
        <w:t>משק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צבועים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ספציפי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</w:rPr>
        <w:t>50%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50%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השניים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אורבך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יסגרו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ספציפי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ספציפי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וייועד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התרומה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העתיד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לוקחת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עתידית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לדאוג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פורמלי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ומשוערך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4-5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ומסודרת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פלטפורמה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והפעלה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שמביט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cs="David"/>
          <w:rtl w:val="true"/>
        </w:rPr>
        <w:t xml:space="preserve">. 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שהבעלים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הסוכנות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והמגבית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היהודית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יסגרו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יסגרו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עתידית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שהופעלה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שעולה</w:t>
      </w:r>
      <w:r>
        <w:rPr>
          <w:rtl w:val="true"/>
        </w:rPr>
        <w:t xml:space="preserve"> </w:t>
      </w:r>
      <w:r>
        <w:rPr>
          <w:rFonts w:cs="David"/>
        </w:rPr>
        <w:t>350-400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אורבך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br/>
      </w: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כשיועד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דירקטוריון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חלקם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בפרוטוקול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סיפרו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באהבה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ובחיוכים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חיפשו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להתחמק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להרחיב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שהתבהרו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לעכשיו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באוויר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שמשלמים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הפרישו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ותקופות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בפריפריה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יונה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פרטוק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לוותר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הפתרונות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בתכ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לס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שיטת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התיקצוב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מבוססת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מממנים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הדרכות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הכשרות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ליווי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ליווי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ארציות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מתקצבים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העמותה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סוכנותית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במזומן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ונסתדר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שהצטברו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שמצטבר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720" w:right="0" w:hanging="0"/>
        <w:jc w:val="both"/>
        <w:rPr/>
      </w:pPr>
      <w:r>
        <w:rPr>
          <w:rFonts w:cs="David"/>
          <w:rtl w:val="true"/>
        </w:rPr>
        <w:t xml:space="preserve">- -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פלבר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אמיתי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להאשים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כתפיים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התחלפו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אילוצים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בהעברת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לאורך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אדרבא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בקדנציה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ולפתור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לצמצם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אווירה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שהיתה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מטעמכם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נורא</w:t>
      </w:r>
      <w:r>
        <w:rPr>
          <w:rFonts w:cs="David"/>
          <w:rtl w:val="true"/>
        </w:rPr>
        <w:t xml:space="preserve">, 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אמיתי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הדירקטוריון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ישבת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אמיתי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מעניינת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הדירקטוריון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Fonts w:cs="David"/>
          <w:rtl w:val="true"/>
        </w:rPr>
        <w:t xml:space="preserve">. 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פרוטוקול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ולריב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פרוטוקול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אמיתי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גיבוי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מנהלים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בעיקרון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הדירקטוריון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גרעון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  <w:r>
        <w:rPr>
          <w:rFonts w:cs="David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המכלול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נפגשנו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לרכישת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תרבות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בהדרגה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</w:rPr>
        <w:t>2013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ההדרגה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זקוקים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זקוקים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ביקשתי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  <w:r>
        <w:rPr>
          <w:rFonts w:cs="David"/>
        </w:rPr>
        <w:t>109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מעבירים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פנייה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לשלטונות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לפלאפונים</w:t>
      </w:r>
      <w:r>
        <w:rPr>
          <w:rFonts w:cs="David"/>
          <w:rtl w:val="true"/>
        </w:rPr>
        <w:t xml:space="preserve">. 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מכתב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יהודית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גידלי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המכתב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שבשנת</w:t>
      </w:r>
      <w:r>
        <w:rPr>
          <w:rtl w:val="true"/>
        </w:rPr>
        <w:t xml:space="preserve"> </w:t>
      </w:r>
      <w:r>
        <w:rPr>
          <w:rFonts w:cs="David"/>
        </w:rPr>
        <w:t>2013</w:t>
      </w:r>
      <w:r>
        <w:rPr>
          <w:rFonts w:cs="David"/>
          <w:rtl w:val="true"/>
        </w:rPr>
        <w:t xml:space="preserve"> - - -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אורבך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הקריטריונים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בקצרה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משתתפים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28%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</w:rPr>
        <w:t>35%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 </w:t>
      </w:r>
      <w:r>
        <w:rPr>
          <w:rFonts w:cs="David"/>
        </w:rPr>
        <w:t>50%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2013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לרכישות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תכתבו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ביקשתם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סימן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50%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פתאום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מאילת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אורבך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לרכישת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נשתדל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נשתדל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לטלפונים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אברהם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פינטו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ביקורות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לעתיד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הסיפורים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שותפה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הליווי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המעטה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להתבטא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התדרדר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להתייעלות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תקווה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ברענון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וחידוש</w:t>
      </w:r>
      <w:r>
        <w:rPr>
          <w:rtl w:val="true"/>
        </w:rPr>
        <w:t xml:space="preserve">  </w:t>
      </w:r>
      <w:r>
        <w:rPr>
          <w:rFonts w:cs="David"/>
          <w:rtl w:val="true"/>
        </w:rPr>
        <w:t>ושדרוג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עכשווית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שזועקות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אבטלה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שילמו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הנלווים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אדלשטיין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הליווי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הפוליטיקאים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בלחץ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הגיבנת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להזיז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בסיפורים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מהספרייה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לתקציב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מהמשאירים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התכניות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ותקבעו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תפיסה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האידיאולוגיה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מיושמת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לנכשלים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מתבצע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סגור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מוסיקה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יוקרתי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המירבי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1.5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הגיבנת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הדלתות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הימים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אורן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ירמיהו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התחלתי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משותפים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הצטרפה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הצלחנו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מושבתת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ההשבתה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גיבוי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שלצערי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מהמערכת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לחילוקי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שביקשתי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ביקשתי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אורן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ירמיהו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החוגים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ריאלית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ונכונה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התחזוקה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התחלה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חכמה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טלטלה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ההוכחה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אסטרטגית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העתיד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בבוקר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ההווה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העכשיו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היתכנות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נאלץ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שנשארו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שהרמתם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הכפפה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פלטפורמה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והעוול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תרשה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באוכלוסיות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לעיוור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תיקצוב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למפגר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נפלאות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וביוזמה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לטבחות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להתרגש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היכל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הספריה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שפועלת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לאוכלוסיות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החלשות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מועדון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לעיוור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הכבוד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יונה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פרטוק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לחודשיים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בקונספציה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עמוקה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שמרוויחה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מתבססת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תרומות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דנקנר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הילדים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היסטוריה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יונה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פרטוק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דירקטוריון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רבותיי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במתכונת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תרבותי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במוסדות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מתכונת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הבסיס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ריווחיות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בעדינות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לפנסיה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איבדו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טומנים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טמינת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ימשיך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ויתפקד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רבותיי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שסוגרים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ופותחים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ומעבירים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וספורט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לחילופין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במתכונת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משכורת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מסייעים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הקונספציה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במתכונת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כפיר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מצויינים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שהתחייבה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לעירייה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הרעיון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התהליך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תרנגול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והביצה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כפיר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מצויינים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סוכנות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היהודית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ויינט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ופעילויות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מתקצבת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התייעלות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ותרנגולת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...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סיסמאות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התייעלות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פלטפורמה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וטוב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כפיר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מצויינים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ראיתי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גיבוי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-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כפיר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כפיר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מצויינים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פאיז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מלווה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מצבה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נימק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וקשיח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לנקוט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ובאמצעים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הרגיל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מחבריי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הנציגים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לתמוך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בהפעלת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הובלנו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הצפוני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ההנהלה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הבנקאית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ומעבר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למונחים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הלוואה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פאיז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בדיוק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הלוואה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גרעון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נפרדות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גרעונות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אורבך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פאיז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שהתקצוב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1.5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מכובד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פאיז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כתמיכה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שמבוססת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מקטינה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השנתית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ממליון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ועקיף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140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60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מהחשבות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כתמיכה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לאזן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ולשרוק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במשרוקית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לירושלים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בירושלים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לתמונה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הנהלת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שכפיר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נתקבלה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ההמלצה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נעצר</w:t>
      </w:r>
      <w:r>
        <w:rPr>
          <w:rFonts w:cs="David"/>
          <w:rtl w:val="true"/>
        </w:rPr>
        <w:t xml:space="preserve">. 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אמיתי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אפריל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cs="David"/>
          <w:rtl w:val="true"/>
        </w:rPr>
        <w:t xml:space="preserve">. 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חנא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פאיז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הצעתם</w:t>
      </w:r>
      <w:r>
        <w:rPr>
          <w:rtl w:val="true"/>
        </w:rPr>
        <w:t xml:space="preserve"> 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מקסימום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שמתוכם</w:t>
      </w:r>
      <w:r>
        <w:rPr>
          <w:rtl w:val="true"/>
        </w:rPr>
        <w:t xml:space="preserve"> </w:t>
      </w:r>
      <w:r>
        <w:rPr>
          <w:rFonts w:cs="David"/>
        </w:rPr>
        <w:t>60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-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אמיתי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במפרק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השולחן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כמתגונן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כעובדה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בדירקטוריון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ולכווץ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בהנהלה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השולחן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להתמודד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תיעוד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מתביישים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אדרבא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מתמודדים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הוזכר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התפרקות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משכורות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יונה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פרטוק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עובדתית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הוציאו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עובדתית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אמיתי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הוציאו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שלפריפריה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למרכז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לאמירות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הפלטפורמה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בסיטואציה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לגיבנת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הפלטפורמה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לחלוטין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עובדת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קיימת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תיראה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ההתייעלות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לצערנו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מהעובדים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וראוי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הפלטפורמה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הפלטפורמה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לתמוך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ניסים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מלכה</w:t>
      </w:r>
      <w:r>
        <w:rPr>
          <w:rFonts w:cs="David"/>
          <w:u w:val="single"/>
          <w:rtl w:val="true"/>
        </w:rPr>
        <w:t>:</w:t>
      </w:r>
      <w:r>
        <w:rPr>
          <w:rFonts w:cs="David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בפריפריה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ובצדק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לכסות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מאוזן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משוטטים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cs="David"/>
          <w:rtl w:val="true"/>
        </w:rPr>
        <w:t xml:space="preserve">. 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ומסוגלת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עשתה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אורבך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שעשתה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תנועה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לדוגמה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לתפארת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רציתי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יספרו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סיפורים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הביקורת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הנציגים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שבהנהלה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שמאושרים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והסוכנות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פורמלי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איכפת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עיריית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להסדיר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בהיבט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לכספים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-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חלקם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אורבך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הספרייה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ובתרומה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גיבוי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בציוד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מתרומתו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תנוח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בוודאי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תמיכתו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מחוייב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ויקטור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נעים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חופשית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הפירוט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שתעבירו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דואג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מהעתיד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מעמד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מצאתם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להתאמץ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בלאגן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תקשורתי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חזיתות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יוסיפו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גימל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דלת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ויגידו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הרלבנטיים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איכשהו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המתמטית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שקבעתם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נסגר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תאמין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לארגן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הרלבנטיים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לעתיד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ופריפריה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הסוציו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אקונומי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בחוגים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יצירתיים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משתדלים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גרעוניים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שנזקקים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מלגות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בינמשרדי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יצירתיים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להיתקע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הרלבנטיים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רבותיי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תפסיקו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לחפש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תמשיכו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לחפש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יאשימו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יגישו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מתוקנת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סיימנו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מנותקת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מנותק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דרמטית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ארנונה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יגידו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וסוגרים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צעירים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יגידו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צעירים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ולחפש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יצירתיים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לזוגות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צעירים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להבא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רבותיי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להרחיב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וללכת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תגיד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שמחפש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וחמישי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ולחפש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- </w:t>
      </w:r>
      <w:r>
        <w:rPr>
          <w:rFonts w:cs="David"/>
          <w:rtl w:val="true"/>
        </w:rPr>
        <w:t>שנסגרו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איכשהו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נצליח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הגרעונות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כשהקימו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אהוד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רז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התחייבויותיה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אלמנטרי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פריסה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בתכנית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מאבקי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ירמיהו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בחצור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ונסגר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ההפעלה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לכיס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ירמיהו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היתרון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פלטפורמה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ונקייה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Fonts w:cs="David"/>
          <w:rtl w:val="true"/>
        </w:rPr>
        <w:t xml:space="preserve">. 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אשוחח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כהן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דוד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ייסגר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להיעלם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אלכס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המשכורת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מבורך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רבותיי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</w:rPr>
        <w:t>3-4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גימל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דלת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להתנהלות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לוודא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נעולה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/>
          <w:bCs/>
          <w:u w:val="single"/>
          <w:rtl w:val="true"/>
        </w:rPr>
        <w:t>הישיבה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ננעלה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בשעה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11:30</w:t>
      </w:r>
      <w:r>
        <w:rPr>
          <w:rFonts w:cs="David"/>
          <w:b/>
          <w:bCs/>
          <w:u w:val="single"/>
          <w:rtl w:val="true"/>
        </w:rPr>
        <w:t>)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sectPr>
      <w:headerReference w:type="default" r:id="rId2"/>
      <w:headerReference w:type="first" r:id="rId3"/>
      <w:type w:val="nextPage"/>
      <w:pgSz w:w="11906" w:h="16838"/>
      <w:pgMar w:left="1800" w:right="180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jc w:val="left"/>
      <w:rPr>
        <w:sz w:val="24"/>
        <w:szCs w:val="24"/>
      </w:rPr>
    </w:pPr>
    <w:r>
      <w:rPr>
        <w:rFonts w:cs="David"/>
        <w:sz w:val="24"/>
        <w:sz w:val="24"/>
        <w:szCs w:val="24"/>
        <w:rtl w:val="true"/>
      </w:rPr>
      <w:t>ועדת</w:t>
    </w:r>
    <w:r>
      <w:rPr>
        <w:sz w:val="24"/>
        <w:sz w:val="24"/>
        <w:szCs w:val="24"/>
        <w:rtl w:val="true"/>
      </w:rPr>
      <w:t xml:space="preserve"> </w:t>
    </w:r>
    <w:r>
      <w:rPr>
        <w:rFonts w:cs="David"/>
        <w:sz w:val="24"/>
        <w:sz w:val="24"/>
        <w:szCs w:val="24"/>
        <w:rtl w:val="true"/>
      </w:rPr>
      <w:t>החינוך</w:t>
    </w:r>
    <w:r>
      <w:rPr>
        <w:rFonts w:cs="David"/>
        <w:sz w:val="24"/>
        <w:szCs w:val="24"/>
        <w:rtl w:val="true"/>
      </w:rPr>
      <w:t xml:space="preserve">, </w:t>
    </w:r>
    <w:r>
      <w:rPr>
        <w:rFonts w:cs="David"/>
        <w:sz w:val="24"/>
        <w:sz w:val="24"/>
        <w:szCs w:val="24"/>
        <w:rtl w:val="true"/>
      </w:rPr>
      <w:t>התרבות</w:t>
    </w:r>
    <w:r>
      <w:rPr>
        <w:sz w:val="24"/>
        <w:sz w:val="24"/>
        <w:szCs w:val="24"/>
        <w:rtl w:val="true"/>
      </w:rPr>
      <w:t xml:space="preserve"> </w:t>
    </w:r>
    <w:r>
      <w:rPr>
        <w:rFonts w:cs="David"/>
        <w:sz w:val="24"/>
        <w:sz w:val="24"/>
        <w:szCs w:val="24"/>
        <w:rtl w:val="true"/>
      </w:rPr>
      <w:t>והספורט</w:t>
    </w:r>
    <w:r>
      <mc:AlternateContent>
        <mc:Choice Requires="wps">
          <w:drawing>
            <wp:anchor behindDoc="0" distT="0" distB="0" distL="0" distR="0" simplePos="0" locked="0" layoutInCell="1" allowOverlap="1" relativeHeight="29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left"/>
                            <w:rPr>
                              <w:rStyle w:val="PageNumber"/>
                              <w:rFonts w:cs="David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PageNumber"/>
                              <w:rFonts w:cs="David"/>
                              <w:szCs w:val="24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  <w:szCs w:val="24"/>
                              <w:rFonts w:cs="David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  <w:szCs w:val="24"/>
                              <w:rFonts w:cs="David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  <w:szCs w:val="24"/>
                              <w:rFonts w:cs="David"/>
                            </w:rPr>
                            <w:t>29</w:t>
                          </w:r>
                          <w:r>
                            <w:rPr>
                              <w:rtl w:val="true"/>
                              <w:rStyle w:val="PageNumber"/>
                              <w:szCs w:val="24"/>
                              <w:rFonts w:cs="Davi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3pt;height:14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left"/>
                      <w:rPr>
                        <w:rStyle w:val="PageNumber"/>
                        <w:rFonts w:cs="David"/>
                        <w:sz w:val="24"/>
                        <w:szCs w:val="24"/>
                      </w:rPr>
                    </w:pPr>
                    <w:r>
                      <w:rPr>
                        <w:rStyle w:val="PageNumber"/>
                        <w:rFonts w:cs="David"/>
                        <w:szCs w:val="24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  <w:szCs w:val="24"/>
                        <w:rFonts w:cs="David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  <w:szCs w:val="24"/>
                        <w:rFonts w:cs="David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  <w:szCs w:val="24"/>
                        <w:rFonts w:cs="David"/>
                      </w:rPr>
                      <w:t>29</w:t>
                    </w:r>
                    <w:r>
                      <w:rPr>
                        <w:rtl w:val="true"/>
                        <w:rStyle w:val="PageNumber"/>
                        <w:szCs w:val="24"/>
                        <w:rFonts w:cs="David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360" w:hanging="0"/>
      <w:jc w:val="left"/>
      <w:rPr>
        <w:rFonts w:cs="David"/>
        <w:sz w:val="24"/>
        <w:szCs w:val="24"/>
      </w:rPr>
    </w:pPr>
    <w:r>
      <w:rPr>
        <w:rFonts w:cs="David"/>
        <w:sz w:val="24"/>
        <w:szCs w:val="24"/>
      </w:rPr>
      <w:t>22.12.2010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bidi w:val="1"/>
      <w:ind w:left="0" w:right="0" w:hanging="0"/>
      <w:jc w:val="lef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bidi w:val="1"/>
      <w:ind w:left="0" w:right="0" w:hanging="0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ind w:left="0" w:right="0" w:hanging="0"/>
      <w:jc w:val="center"/>
      <w:outlineLvl w:val="2"/>
    </w:pPr>
    <w:rPr>
      <w:b/>
      <w:bCs/>
      <w:u w:val="single"/>
    </w:rPr>
  </w:style>
  <w:style w:type="character" w:styleId="WW8Num1z0">
    <w:name w:val="WW8Num1z0"/>
    <w:qFormat/>
    <w:rPr>
      <w:rFonts w:ascii="Times New Roman" w:hAnsi="Times New Roman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cs="Times New Roman"/>
      <w:sz w:val="2"/>
      <w:szCs w:val="20"/>
    </w:rPr>
  </w:style>
  <w:style w:type="character" w:styleId="WW8Num2z1">
    <w:name w:val="WW8Num2z1"/>
    <w:qFormat/>
    <w:rPr>
      <w:rFonts w:ascii="Times New Roman" w:hAnsi="Times New Roman" w:cs="Times New Roman"/>
    </w:rPr>
  </w:style>
  <w:style w:type="character" w:styleId="Style11">
    <w:name w:val="גופן ברירת המחדל של פיסקה"/>
    <w:qFormat/>
    <w:rPr/>
  </w:style>
  <w:style w:type="character" w:styleId="PageNumber">
    <w:name w:val="Page Number"/>
    <w:basedOn w:val="Style11"/>
    <w:rPr>
      <w:rFonts w:cs="Miriam"/>
      <w:lang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autoSpaceDE w:val="false"/>
      <w:bidi w:val="1"/>
      <w:ind w:left="0" w:right="0" w:hanging="0"/>
      <w:jc w:val="left"/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autoSpaceDE w:val="false"/>
      <w:bidi w:val="1"/>
      <w:ind w:left="0" w:right="0" w:hanging="0"/>
      <w:jc w:val="left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2</TotalTime>
  <Application>LibreOffice/6.4.7.2$Linux_X86_64 LibreOffice_project/40$Build-2</Application>
  <Pages>29</Pages>
  <Words>8956</Words>
  <Characters>39265</Characters>
  <CharactersWithSpaces>48301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2010-12-27T07:01:00Z</dcterms:created>
  <dc:creator>com_alex</dc:creator>
  <dc:description/>
  <cp:keywords/>
  <dc:language>en-US</dc:language>
  <cp:lastModifiedBy>com_alex</cp:lastModifiedBy>
  <dcterms:modified xsi:type="dcterms:W3CDTF">2010-12-27T07:04:00Z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Name">
    <vt:lpwstr>OriginalName</vt:lpwstr>
  </property>
  <property fmtid="{D5CDD505-2E9C-101B-9397-08002B2CF9AE}" pid="3" name="StartMode">
    <vt:lpwstr>StartMode</vt:lpwstr>
  </property>
</Properties>
</file>