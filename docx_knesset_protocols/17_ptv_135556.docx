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ind w:left="0" w:right="0" w:hanging="0"/>
        <w:jc w:val="both"/>
        <w:rPr/>
      </w:pPr>
      <w:r>
        <w:rPr>
          <w:b/>
          <w:b/>
          <w:bCs/>
          <w:sz w:val="24"/>
          <w:sz w:val="24"/>
          <w:rtl w:val="true"/>
        </w:rPr>
        <w:t>ה</w:t>
      </w:r>
      <w:r>
        <w:rPr>
          <w:b/>
          <w:b/>
          <w:bCs/>
          <w:sz w:val="24"/>
          <w:sz w:val="24"/>
          <w:rtl w:val="true"/>
        </w:rPr>
        <w:t>כנ</w:t>
      </w:r>
      <w:r>
        <w:rPr>
          <w:b/>
          <w:b/>
          <w:bCs/>
          <w:sz w:val="24"/>
          <w:sz w:val="24"/>
          <w:rtl w:val="true"/>
        </w:rPr>
        <w:t>סת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השבע</w:t>
      </w:r>
      <w:r>
        <w:rPr>
          <w:b/>
          <w:bCs/>
          <w:sz w:val="24"/>
          <w:rtl w:val="true"/>
        </w:rPr>
        <w:t>-</w:t>
      </w:r>
      <w:r>
        <w:rPr>
          <w:b/>
          <w:b/>
          <w:bCs/>
          <w:sz w:val="24"/>
          <w:sz w:val="24"/>
          <w:rtl w:val="true"/>
        </w:rPr>
        <w:t>עשרה</w:t>
      </w:r>
      <w:r>
        <w:rPr>
          <w:b/>
          <w:bCs/>
          <w:sz w:val="24"/>
          <w:rtl w:val="true"/>
        </w:rPr>
        <w:tab/>
        <w:tab/>
        <w:tab/>
        <w:tab/>
        <w:tab/>
        <w:tab/>
      </w:r>
      <w:r>
        <w:rPr>
          <w:b/>
          <w:b/>
          <w:bCs/>
          <w:sz w:val="24"/>
          <w:sz w:val="24"/>
          <w:rtl w:val="true"/>
        </w:rPr>
        <w:t>נוסח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מתוקן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b/>
          <w:b/>
          <w:bCs/>
          <w:rtl w:val="true"/>
        </w:rPr>
        <w:t>מושב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שלישי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center"/>
        <w:rPr/>
      </w:pPr>
      <w:r>
        <w:rPr>
          <w:rFonts w:cs="David"/>
          <w:b/>
          <w:b/>
          <w:bCs/>
          <w:rtl w:val="true"/>
        </w:rPr>
        <w:t>פרוטוקול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</w:t>
      </w:r>
      <w:r>
        <w:rPr>
          <w:rFonts w:cs="David"/>
          <w:b/>
          <w:bCs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Cs/>
        </w:rPr>
        <w:t>495</w:t>
      </w:r>
    </w:p>
    <w:p>
      <w:pPr>
        <w:pStyle w:val="Normal"/>
        <w:bidi w:val="1"/>
        <w:ind w:left="0" w:right="0" w:hanging="0"/>
        <w:jc w:val="center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מישיבת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ועדת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הכלכלה</w:t>
      </w:r>
    </w:p>
    <w:p>
      <w:pPr>
        <w:pStyle w:val="Normal"/>
        <w:bidi w:val="1"/>
        <w:ind w:left="0" w:right="0" w:hanging="0"/>
        <w:jc w:val="center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שהתקיימה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ביום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שני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י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ב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באדר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א</w:t>
      </w:r>
      <w:r>
        <w:rPr>
          <w:rFonts w:cs="David"/>
          <w:b/>
          <w:bCs/>
          <w:u w:val="single"/>
          <w:rtl w:val="true"/>
        </w:rPr>
        <w:t xml:space="preserve">' </w:t>
      </w:r>
      <w:r>
        <w:rPr>
          <w:rFonts w:cs="David"/>
          <w:b/>
          <w:b/>
          <w:bCs/>
          <w:u w:val="single"/>
          <w:rtl w:val="true"/>
        </w:rPr>
        <w:t>התשס</w:t>
      </w:r>
      <w:r>
        <w:rPr>
          <w:rFonts w:cs="David"/>
          <w:b/>
          <w:bCs/>
          <w:u w:val="single"/>
          <w:rtl w:val="true"/>
        </w:rPr>
        <w:t>"</w:t>
      </w:r>
      <w:r>
        <w:rPr>
          <w:rFonts w:cs="David"/>
          <w:b/>
          <w:b/>
          <w:bCs/>
          <w:u w:val="single"/>
          <w:rtl w:val="true"/>
        </w:rPr>
        <w:t>ח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  <w:rtl w:val="true"/>
        </w:rPr>
        <w:t>(</w:t>
      </w:r>
      <w:r>
        <w:rPr>
          <w:rFonts w:cs="David"/>
          <w:b/>
          <w:bCs/>
          <w:u w:val="single"/>
        </w:rPr>
        <w:t>18</w:t>
      </w:r>
      <w:r>
        <w:rPr>
          <w:rFonts w:cs="David"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בפברואר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2008</w:t>
      </w:r>
      <w:r>
        <w:rPr>
          <w:rFonts w:cs="David"/>
          <w:b/>
          <w:bCs/>
          <w:u w:val="single"/>
          <w:rtl w:val="true"/>
        </w:rPr>
        <w:t xml:space="preserve">) </w:t>
      </w:r>
      <w:r>
        <w:rPr>
          <w:rFonts w:cs="David"/>
          <w:b/>
          <w:b/>
          <w:bCs/>
          <w:u w:val="single"/>
          <w:rtl w:val="true"/>
        </w:rPr>
        <w:t>בשעה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Cs/>
          <w:u w:val="single"/>
        </w:rPr>
        <w:t>9:00</w:t>
      </w:r>
    </w:p>
    <w:p>
      <w:pPr>
        <w:pStyle w:val="Normal"/>
        <w:bidi w:val="1"/>
        <w:ind w:left="0" w:right="0" w:hanging="0"/>
        <w:jc w:val="center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b/>
          <w:b/>
          <w:bCs/>
          <w:u w:val="single"/>
          <w:rtl w:val="true"/>
        </w:rPr>
        <w:t>סדר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היום</w:t>
      </w:r>
      <w:r>
        <w:rPr>
          <w:rFonts w:cs="David"/>
          <w:rtl w:val="true"/>
        </w:rPr>
        <w:t>: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הצעת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חוק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לתיקון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פקודת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ביטוח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רכב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מנועי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/>
          <w:bCs/>
          <w:rtl w:val="true"/>
        </w:rPr>
        <w:t>מס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Cs/>
        </w:rPr>
        <w:t>17</w:t>
      </w:r>
      <w:r>
        <w:rPr>
          <w:rFonts w:cs="David"/>
          <w:b/>
          <w:bCs/>
          <w:rtl w:val="true"/>
        </w:rPr>
        <w:t>) (</w:t>
      </w:r>
      <w:r>
        <w:rPr>
          <w:rFonts w:cs="David"/>
          <w:b/>
          <w:b/>
          <w:bCs/>
          <w:rtl w:val="true"/>
        </w:rPr>
        <w:t>השתתפות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עצמית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בביטוח</w:t>
      </w:r>
      <w:r>
        <w:rPr>
          <w:b/>
          <w:b/>
          <w:bCs/>
          <w:rtl w:val="true"/>
        </w:rPr>
        <w:t xml:space="preserve"> </w:t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Times New Roman"/>
          <w:b/>
          <w:bCs/>
          <w:rtl w:val="true"/>
        </w:rPr>
        <w:t xml:space="preserve">                   </w:t>
      </w:r>
      <w:r>
        <w:rPr>
          <w:rFonts w:cs="David"/>
          <w:b/>
          <w:b/>
          <w:bCs/>
          <w:rtl w:val="true"/>
        </w:rPr>
        <w:t>אופנוע</w:t>
      </w:r>
      <w:r>
        <w:rPr>
          <w:rFonts w:cs="David"/>
          <w:b/>
          <w:bCs/>
          <w:rtl w:val="true"/>
        </w:rPr>
        <w:t xml:space="preserve">), </w:t>
      </w:r>
      <w:r>
        <w:rPr>
          <w:rFonts w:cs="David"/>
          <w:b/>
          <w:b/>
          <w:bCs/>
          <w:rtl w:val="true"/>
        </w:rPr>
        <w:t>התשס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ז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Cs/>
        </w:rPr>
        <w:t>2007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חה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כ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סטס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מיסז</w:t>
      </w:r>
      <w:r>
        <w:rPr>
          <w:rFonts w:cs="David"/>
          <w:b/>
          <w:bCs/>
          <w:rtl w:val="true"/>
        </w:rPr>
        <w:t>'</w:t>
      </w:r>
      <w:r>
        <w:rPr>
          <w:rFonts w:cs="David"/>
          <w:b/>
          <w:b/>
          <w:bCs/>
          <w:rtl w:val="true"/>
        </w:rPr>
        <w:t>ניקוב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חה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כ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גלעד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ארדן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וחברים</w:t>
      </w:r>
      <w:r>
        <w:rPr>
          <w:b/>
          <w:b/>
          <w:bCs/>
          <w:rtl w:val="true"/>
        </w:rPr>
        <w:t xml:space="preserve"> </w:t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both"/>
        <w:rPr>
          <w:b/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</w:t>
      </w:r>
      <w:r>
        <w:rPr>
          <w:rFonts w:cs="David"/>
          <w:b/>
          <w:b/>
          <w:bCs/>
          <w:rtl w:val="true"/>
        </w:rPr>
        <w:t>כנסת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אחרים</w:t>
      </w:r>
      <w:r>
        <w:rPr>
          <w:rFonts w:cs="David"/>
          <w:b/>
          <w:bCs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נכחו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788" w:leader="none"/>
        </w:tabs>
        <w:bidi w:val="1"/>
        <w:ind w:left="0" w:right="0" w:hanging="0"/>
        <w:jc w:val="both"/>
        <w:rPr/>
      </w:pPr>
      <w:r>
        <w:rPr>
          <w:rFonts w:cs="David"/>
          <w:b/>
          <w:b/>
          <w:bCs/>
          <w:u w:val="single"/>
          <w:rtl w:val="true"/>
        </w:rPr>
        <w:t>חברי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גלעד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יצחק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זיו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דוד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טל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אמנון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כהן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788" w:leader="none"/>
          <w:tab w:val="left" w:pos="3631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b/>
          <w:b/>
          <w:bCs/>
          <w:u w:val="single"/>
          <w:rtl w:val="true"/>
        </w:rPr>
        <w:t>מוזמנים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יואב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</w:t>
      </w:r>
      <w:r>
        <w:rPr>
          <w:rFonts w:cs="David"/>
          <w:rtl w:val="true"/>
        </w:rPr>
        <w:tab/>
        <w:tab/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סגן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דגן</w:t>
      </w:r>
      <w:r>
        <w:rPr>
          <w:rFonts w:cs="David"/>
          <w:rtl w:val="true"/>
        </w:rPr>
        <w:tab/>
        <w:tab/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הפיקוח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קליין</w:t>
      </w:r>
      <w:r>
        <w:rPr>
          <w:rFonts w:cs="David"/>
          <w:rtl w:val="true"/>
        </w:rPr>
        <w:tab/>
        <w:tab/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לשכה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קלהורה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נויבאור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דפנה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עין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דור</w:t>
      </w:r>
      <w:r>
        <w:rPr>
          <w:rFonts w:cs="David"/>
          <w:rtl w:val="true"/>
        </w:rPr>
        <w:tab/>
        <w:tab/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מנהלת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וכלכלה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שמואל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מלכיס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ab/>
        <w:tab/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המחלקה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>יעקב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אלחדיף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ab/>
        <w:tab/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מנכ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תאגיד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המאגר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גיורא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ab/>
        <w:tab/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המסחר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ברגמן</w:t>
      </w: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מועדון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האופנועים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גרינברג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מועדון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האופנועים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אבי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גולן</w:t>
      </w:r>
      <w:r>
        <w:rPr>
          <w:rFonts w:cs="David"/>
          <w:rtl w:val="true"/>
        </w:rPr>
        <w:tab/>
        <w:tab/>
        <w:tab/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ארגון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חגי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צרפתי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ab/>
        <w:tab/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ארגון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אורחן</w:t>
      </w:r>
      <w:r>
        <w:rPr>
          <w:rFonts w:cs="David"/>
          <w:rtl w:val="true"/>
        </w:rPr>
        <w:tab/>
        <w:tab/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ab/>
        <w:tab/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גויסקי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ab/>
        <w:tab/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מזרחי</w:t>
      </w: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פניות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לצרכנות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b/>
          <w:b/>
          <w:bCs/>
          <w:u w:val="single"/>
          <w:rtl w:val="true"/>
        </w:rPr>
        <w:t>י</w:t>
      </w:r>
      <w:r>
        <w:rPr>
          <w:rFonts w:cs="David"/>
          <w:b/>
          <w:b/>
          <w:bCs/>
          <w:u w:val="single"/>
          <w:rtl w:val="true"/>
        </w:rPr>
        <w:t>יעוץ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משפטי</w:t>
      </w:r>
      <w:r>
        <w:rPr>
          <w:rFonts w:cs="David"/>
          <w:b/>
          <w:bCs/>
          <w:u w:val="single"/>
          <w:rtl w:val="true"/>
        </w:rPr>
        <w:t>: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ימין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b/>
          <w:b/>
          <w:bCs/>
          <w:u w:val="single"/>
          <w:rtl w:val="true"/>
        </w:rPr>
        <w:t>מנהלת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rtl w:val="true"/>
        </w:rPr>
        <w:t>: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rtl w:val="true"/>
        </w:rPr>
        <w:t>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ורון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930" w:leader="none"/>
        </w:tabs>
        <w:bidi w:val="1"/>
        <w:ind w:left="0" w:right="0" w:hanging="0"/>
        <w:jc w:val="both"/>
        <w:rPr/>
      </w:pPr>
      <w:r>
        <w:rPr>
          <w:rFonts w:cs="David"/>
          <w:b/>
          <w:b/>
          <w:bCs/>
          <w:u w:val="single"/>
          <w:rtl w:val="true"/>
        </w:rPr>
        <w:t>רשמת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פרלמנטרית</w:t>
      </w:r>
      <w:r>
        <w:rPr>
          <w:rFonts w:cs="David"/>
          <w:rtl w:val="true"/>
        </w:rPr>
        <w:t>: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רפאלי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Heading5"/>
        <w:ind w:left="0" w:right="0" w:hanging="0"/>
        <w:jc w:val="both"/>
        <w:rPr>
          <w:rFonts w:cs="David"/>
          <w:b/>
          <w:b/>
          <w:bCs/>
          <w:sz w:val="24"/>
        </w:rPr>
      </w:pPr>
      <w:r>
        <w:rPr>
          <w:rFonts w:cs="David"/>
          <w:b/>
          <w:bCs/>
          <w:sz w:val="24"/>
          <w:rtl w:val="true"/>
        </w:rPr>
      </w:r>
    </w:p>
    <w:p>
      <w:pPr>
        <w:pStyle w:val="Heading5"/>
        <w:ind w:left="0" w:right="0" w:hanging="0"/>
        <w:jc w:val="both"/>
        <w:rPr>
          <w:rFonts w:cs="Times New Roman"/>
          <w:sz w:val="24"/>
        </w:rPr>
      </w:pPr>
      <w:r>
        <w:rPr>
          <w:rFonts w:cs="Times New Roman"/>
          <w:sz w:val="24"/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>
          <w:rFonts w:cs="David"/>
          <w:sz w:val="24"/>
        </w:rPr>
      </w:pPr>
      <w:r>
        <w:rPr>
          <w:rFonts w:cs="David"/>
          <w:sz w:val="24"/>
          <w:rtl w:val="true"/>
        </w:rPr>
      </w:r>
      <w:r>
        <w:br w:type="page"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center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center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center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הצעת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חוק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לתיקון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פקודת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ביטוח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רכב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מנועי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/>
          <w:bCs/>
          <w:rtl w:val="true"/>
        </w:rPr>
        <w:t>מס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Cs/>
        </w:rPr>
        <w:t>17</w:t>
      </w:r>
      <w:r>
        <w:rPr>
          <w:rFonts w:cs="David"/>
          <w:b/>
          <w:bCs/>
          <w:rtl w:val="true"/>
        </w:rPr>
        <w:t>) (</w:t>
      </w:r>
      <w:r>
        <w:rPr>
          <w:rFonts w:cs="David"/>
          <w:b/>
          <w:b/>
          <w:bCs/>
          <w:rtl w:val="true"/>
        </w:rPr>
        <w:t>השתתפות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עצמית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בביטוח</w:t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center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אופנוע</w:t>
      </w:r>
      <w:r>
        <w:rPr>
          <w:rFonts w:cs="David"/>
          <w:b/>
          <w:bCs/>
          <w:rtl w:val="true"/>
        </w:rPr>
        <w:t xml:space="preserve">), </w:t>
      </w:r>
      <w:r>
        <w:rPr>
          <w:rFonts w:cs="David"/>
          <w:b/>
          <w:b/>
          <w:bCs/>
          <w:rtl w:val="true"/>
        </w:rPr>
        <w:t>התשס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ז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Cs/>
        </w:rPr>
        <w:t>2007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חה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כ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סטס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מיסז</w:t>
      </w:r>
      <w:r>
        <w:rPr>
          <w:rFonts w:cs="David"/>
          <w:b/>
          <w:bCs/>
          <w:rtl w:val="true"/>
        </w:rPr>
        <w:t>'</w:t>
      </w:r>
      <w:r>
        <w:rPr>
          <w:rFonts w:cs="David"/>
          <w:b/>
          <w:b/>
          <w:bCs/>
          <w:rtl w:val="true"/>
        </w:rPr>
        <w:t>ניקוב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חה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כ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גלעד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ארדן</w:t>
      </w:r>
    </w:p>
    <w:p>
      <w:pPr>
        <w:pStyle w:val="Normal"/>
        <w:tabs>
          <w:tab w:val="clear" w:pos="720"/>
          <w:tab w:val="left" w:pos="1221" w:leader="none"/>
        </w:tabs>
        <w:bidi w:val="1"/>
        <w:ind w:left="0" w:right="0" w:hanging="0"/>
        <w:jc w:val="center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וחברים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כנסת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אחרים</w:t>
      </w:r>
    </w:p>
    <w:p>
      <w:pPr>
        <w:pStyle w:val="Normal"/>
        <w:bidi w:val="1"/>
        <w:ind w:left="0" w:right="0" w:hanging="0"/>
        <w:jc w:val="both"/>
        <w:rPr>
          <w:rFonts w:cs="David"/>
          <w:b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בוקר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שאוחדו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לאחת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פקודת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מנועי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מס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17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התשס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Fonts w:cs="David"/>
          <w:rtl w:val="true"/>
        </w:rPr>
        <w:t>-</w:t>
      </w:r>
      <w:r>
        <w:rPr>
          <w:rFonts w:cs="David"/>
        </w:rPr>
        <w:t>2007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מיסז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ניקוב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פקודת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מנועי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מס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17</w:t>
      </w:r>
      <w:r>
        <w:rPr>
          <w:rFonts w:cs="David"/>
          <w:rtl w:val="true"/>
        </w:rPr>
        <w:t>) (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אופנוע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התשס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Fonts w:cs="David"/>
          <w:rtl w:val="true"/>
        </w:rPr>
        <w:t>-</w:t>
      </w:r>
      <w:r>
        <w:rPr>
          <w:rFonts w:cs="David"/>
        </w:rPr>
        <w:t>2007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המשולב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איחדנו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ההצעות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ניר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ימין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מיסז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ניקוב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מיסז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ניקוב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ימין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פורסם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המיזוג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המיזוג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570" w:right="0" w:hanging="0"/>
        <w:jc w:val="both"/>
        <w:rPr/>
      </w:pP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ישיבה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ימין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להחזיר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שאישרה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המיזוג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לאה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בינואר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המיזוג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והחלטנו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- -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הגענו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ימין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לדעתי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ההצעה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לקרוא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ימין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קריאה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ימין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החצייה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570" w:right="0" w:hanging="0"/>
        <w:jc w:val="both"/>
        <w:rPr/>
      </w:pP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אגרסיבי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ואוהב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57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57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נעלבתי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קריאה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רפה</w:t>
      </w:r>
      <w:r>
        <w:rPr>
          <w:rFonts w:cs="David"/>
          <w:rtl w:val="true"/>
        </w:rPr>
        <w:t>".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ימין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צוחק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למכור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ומבוטח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שיבחר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להוזלת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הפרמיה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השנתית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תנוכה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הכאב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עיקרי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בבקשה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ימין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באופנועים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עיקרון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עיקרון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להסמיך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בהסכמה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מוחלת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כיסוי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הכיסוי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הרפואי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העיקרון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להפחתה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תעריפים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שמעוניין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עיקרון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אוכלוסיית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האופנועים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במחקרים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הדרכים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מחקרים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ידוע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תחושות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מקובל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לחשוב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ספציפי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התיאוריה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האקדמית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במפורש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וירדו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לעיקרון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מאמינים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מעודדת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ימין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שלעודד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יחשוש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וממילא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מנזק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לעזרתו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מודע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לנסוע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ירתיע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לנסוע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אמפירית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ההסתברות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נסמך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שהסברת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הטיעונים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שהתבססתם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הוזלת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וכולי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נורא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אופנועים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חדשות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לתעריף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אופנועים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סיימנו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בהליכים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משפטיים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- - </w:t>
      </w:r>
      <w:r>
        <w:rPr>
          <w:rFonts w:cs="David"/>
          <w:rtl w:val="true"/>
        </w:rPr>
        <w:t>הטענה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שהתעריף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שהכיסוי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רחב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התעריף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הכיסוי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רחבה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המשתמשים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מנועי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להתמודד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בתעריף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מוזל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שהמבוטח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מאמין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יזדקק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שיזדקק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הוזלה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תחשיב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מספרי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ברוב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מהשכבה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להפחתת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הישיבה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אשמח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סקירה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רחב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המערבי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בהכללה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מהגבוהים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בארצות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הברית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הכיסויים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בהיקף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במדינות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מוגבלים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בסכום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בוודאות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מהמקובל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שאצלנו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בארצות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הברית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הסקירה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נשמע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הספציפיות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נשמע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בהקראה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בבקשה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פתוח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הנזיקין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דווקא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בייצוג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בתפקידי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לייצג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ייפגעו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העיקרי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החקיקה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1975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החקיקה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אשם</w:t>
      </w:r>
      <w:r>
        <w:rPr>
          <w:rFonts w:cs="David"/>
          <w:rtl w:val="true"/>
        </w:rPr>
        <w:t xml:space="preserve">"? </w:t>
      </w:r>
      <w:r>
        <w:rPr>
          <w:rFonts w:cs="David"/>
          <w:rtl w:val="true"/>
        </w:rPr>
        <w:t>מטרת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החקיקה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סוציאלי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שלפיו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מפחיתים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לבעלי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וסבל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לדוגמה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</w:rPr>
        <w:t>100%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</w:rPr>
        <w:t>140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רשלנות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רפואית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450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</w:rPr>
        <w:t>800-700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הגבילו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ההכנסה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במשק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כלומר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שמרוויח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21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ברוטו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מתעסקים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-</w:t>
      </w:r>
      <w:r>
        <w:rPr>
          <w:rFonts w:cs="David"/>
        </w:rPr>
        <w:t>80%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מהתאונות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ריפלש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כושר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לסבול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בממוצע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? </w:t>
      </w:r>
      <w:r>
        <w:rPr>
          <w:rFonts w:cs="David"/>
        </w:rPr>
        <w:t>7,000-2,000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בממוצע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וסבל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נסגרים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2,000-1,000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המבוטח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מהתיקים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לאורתופד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לנוירולוג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פיזיותרפיה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מהתיקים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רובם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נסגרים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במכתבי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שבין</w:t>
      </w:r>
      <w:r>
        <w:rPr>
          <w:rtl w:val="true"/>
        </w:rPr>
        <w:t xml:space="preserve"> </w:t>
      </w:r>
      <w:r>
        <w:rPr>
          <w:rFonts w:cs="David"/>
        </w:rPr>
        <w:t>8,000-3,000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  <w:r>
        <w:rPr>
          <w:rFonts w:cs="David"/>
        </w:rPr>
        <w:t>80%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מהתביעות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מהתיקים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מגבלות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 </w:t>
      </w:r>
      <w:r>
        <w:rPr>
          <w:rFonts w:cs="David"/>
          <w:rtl w:val="true"/>
        </w:rPr>
        <w:t>נימול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בידיים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וברגליים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</w:rPr>
        <w:t>5%</w:t>
      </w:r>
      <w:r>
        <w:rPr>
          <w:rFonts w:cs="David"/>
          <w:rtl w:val="true"/>
        </w:rPr>
        <w:t xml:space="preserve"> - </w:t>
      </w:r>
      <w:r>
        <w:rPr>
          <w:rFonts w:cs="David"/>
        </w:rPr>
        <w:t>40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בהצעת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הקטנות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ייזרקו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מעניינת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</w:rPr>
        <w:t>150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לעורכי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מקצועית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פרמיה</w:t>
      </w:r>
      <w:r>
        <w:rPr>
          <w:rtl w:val="true"/>
        </w:rPr>
        <w:t xml:space="preserve"> </w:t>
      </w:r>
      <w:r>
        <w:rPr>
          <w:rFonts w:cs="David"/>
        </w:rPr>
        <w:t>1,800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</w:rPr>
        <w:t>2,000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דולר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פרמיה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1,500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דולר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בפרמיה</w:t>
      </w:r>
      <w:r>
        <w:rPr>
          <w:rFonts w:cs="David"/>
          <w:rtl w:val="true"/>
        </w:rPr>
        <w:t xml:space="preserve">? </w:t>
      </w:r>
      <w:r>
        <w:rPr>
          <w:rFonts w:cs="David"/>
        </w:rPr>
        <w:t>300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</w:rPr>
        <w:t>300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אייצג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המקצועית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וחוטפים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דולר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לחסוך</w:t>
      </w:r>
      <w:r>
        <w:rPr>
          <w:rtl w:val="true"/>
        </w:rPr>
        <w:t xml:space="preserve"> </w:t>
      </w:r>
      <w:r>
        <w:rPr>
          <w:rFonts w:cs="David"/>
        </w:rPr>
        <w:t>300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פרמיה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כשאדם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ויורידו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תגביר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תימוכין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מחקרים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ונשברו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צלעות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לקצר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הובן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צלעות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</w:rPr>
        <w:t>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15-12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</w:rPr>
        <w:t>5,000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אנטי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סוציאלי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להיטיב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מיטיב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העשירים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שמרוויח</w:t>
      </w:r>
      <w:r>
        <w:rPr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</w:rPr>
        <w:t>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</w:rPr>
        <w:t>40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והפשוט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מורידים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</w:rPr>
        <w:t>8,000-7,000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מתנגדות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גלגלים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ההצעה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מוביל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להחזיר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אחורה</w:t>
      </w:r>
      <w:r>
        <w:rPr>
          <w:rtl w:val="true"/>
        </w:rPr>
        <w:t xml:space="preserve"> 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עכשיו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מאחור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מסיים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מסיים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נפגעתי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לתבוע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איחוד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סופג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מורידים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הפיצוי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המבריקה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תירגע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ומקצין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570" w:right="0" w:hanging="0"/>
        <w:jc w:val="both"/>
        <w:rPr/>
      </w:pP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באינטרנט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והסתכלתי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הטוקבקים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האנשים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ההתנגדות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בהכרח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הסתמכת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בטיעונים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ההצעה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היסוד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שמאפשרים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למכור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שהמבוטח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שיחתימו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ויוכיחו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הפוליסה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לזלזל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האזרחים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הבגירים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התמודדות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תגידו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מקפח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והגעתם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בינתיים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מלכיס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תומכים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גלגלי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ומתנגדים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הפוליסות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מקפיד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ההבהרה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כידוע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תמכנו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להוזיל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הפרמיה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לאופנועים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שהמעורבות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יחסית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</w:rPr>
        <w:t>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ממעורבות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- - </w:t>
      </w:r>
      <w:r>
        <w:rPr>
          <w:rFonts w:cs="David"/>
          <w:rtl w:val="true"/>
        </w:rPr>
        <w:t>המעורבות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נמוכה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תעריפיה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במקביל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מהפיקוח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גלגליים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סומכים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ההבטחה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ומקווים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הפיקוח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להחלת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גלגלי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מתנגדים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מתנגדים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המבוטחים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שלדעתנו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מבוטח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שחפץ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לעומת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הרצון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למבוטחים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בלאו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מבוטחים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החצייה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שחוקקה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מבוטחים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למבוטחים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אלטרנטיבית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שכוללת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הבחירה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כחובה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הפול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המאגר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מבוטח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מלכיס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מתנגדים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רגילים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לדעתנו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יעיל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למי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הנהגים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המעורבות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גלגליים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ומסתכמת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בודדים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וכה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תגרור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מזערית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תציע</w:t>
      </w:r>
      <w:r>
        <w:rPr>
          <w:rFonts w:cs="David"/>
          <w:rtl w:val="true"/>
        </w:rPr>
        <w:t xml:space="preserve">- - -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תחרות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בעייתית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אופנועים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מתנגדים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היעדר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לדעתנו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נמוכה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יעילה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מתאימה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התעריף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הדיפרנציאלי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אמיתית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דיפרנציאציה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אמיתית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גלגלי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גלגלי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בעינינו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במחיר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- - </w:t>
      </w:r>
      <w:r>
        <w:rPr>
          <w:rFonts w:cs="David"/>
          <w:rtl w:val="true"/>
        </w:rPr>
        <w:t>מכיוון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שנוצר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לבעלי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האופנועים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להקטנת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תעריף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לעומת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וקיבלנו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מהפיקוח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מסתפקים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לשאול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שתסכימו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גלגליים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אוטונומית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לזרז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עליכם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לסוף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תחשוב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הלשכה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לסטטיסטיקה</w:t>
      </w:r>
      <w:r>
        <w:rPr>
          <w:rtl w:val="true"/>
        </w:rPr>
        <w:t xml:space="preserve"> </w:t>
      </w:r>
      <w:r>
        <w:rPr>
          <w:rFonts w:cs="David"/>
        </w:rPr>
        <w:t>2005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האופנועים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הלשכה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לסטטיסטיקה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משלמים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ההערה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שההתרשמות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תאלץ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הארבע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גלגלי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-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הסוציאלית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בארבע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גלגלי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גלגלי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570" w:right="0" w:hanging="0"/>
        <w:jc w:val="both"/>
        <w:rPr/>
      </w:pP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גלגלי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סוציאלית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לשניהם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שאינם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לחסוך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לחסוך</w:t>
      </w:r>
      <w:r>
        <w:rPr>
          <w:rtl w:val="true"/>
        </w:rPr>
        <w:t xml:space="preserve"> </w:t>
      </w:r>
      <w:r>
        <w:rPr>
          <w:rFonts w:cs="David"/>
        </w:rPr>
        <w:t>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בפרט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בבוקר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 </w:t>
      </w:r>
      <w:r>
        <w:rPr>
          <w:rFonts w:cs="David"/>
          <w:rtl w:val="true"/>
        </w:rPr>
        <w:t>תאונה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570" w:right="0" w:hanging="0"/>
        <w:jc w:val="both"/>
        <w:rPr/>
      </w:pP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</w:rPr>
        <w:t>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בעוד</w:t>
      </w:r>
      <w:r>
        <w:rPr>
          <w:rtl w:val="true"/>
        </w:rPr>
        <w:t xml:space="preserve"> </w:t>
      </w:r>
      <w:r>
        <w:rPr>
          <w:rFonts w:cs="David"/>
        </w:rPr>
        <w:t>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ונגדיל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היקפי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הכיסוי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מלבד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התעריף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שמוכנים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בלאו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הכי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שתוזיל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פרמיית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בבעיה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משוכלל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מוזילה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המבוטח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שייווצר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אנטי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סלקציה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בלשון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מקצועית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שיבחרו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בצדק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לדוגמה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גלגליים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עמית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ברגמן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קצרות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אנחנו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טל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אנחנו</w:t>
      </w:r>
      <w:r>
        <w:rPr>
          <w:rFonts w:cs="David"/>
          <w:rtl w:val="true"/>
        </w:rPr>
        <w:t>"?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עמית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ברגמן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האופנועים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הישראלי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מייצג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הרוכבים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השתכרות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השתכרות</w:t>
      </w:r>
      <w:r>
        <w:rPr>
          <w:rtl w:val="true"/>
        </w:rPr>
        <w:t xml:space="preserve"> </w:t>
      </w:r>
      <w:r>
        <w:rPr>
          <w:rFonts w:cs="David"/>
        </w:rPr>
        <w:t>for life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עמית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ברגמן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ההבדל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לחקור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מהמקצוע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להוכיח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ממשכורתו</w:t>
      </w:r>
      <w:r>
        <w:rPr>
          <w:rFonts w:cs="David"/>
          <w:rtl w:val="true"/>
        </w:rPr>
        <w:t>. "</w:t>
      </w:r>
      <w:r>
        <w:rPr>
          <w:rFonts w:cs="David"/>
          <w:rtl w:val="true"/>
        </w:rPr>
        <w:t>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השתכרות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תיארתי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לשאול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עתידית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וסבל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אפקטיבי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נחוקק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הבחנה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ימומש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יצליחו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לעקוף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בהסטה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שמתפשרים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כלום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מובנות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נזיקין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שמתמחה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בפלת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כשיגיע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וסבל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הנמוכים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לפיצוי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פשרה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הנמוכים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ההידיינות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- - - </w:t>
      </w:r>
      <w:r>
        <w:rPr>
          <w:rFonts w:cs="David"/>
          <w:rtl w:val="true"/>
        </w:rPr>
        <w:t>לבית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משפט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מעטים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פשרה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שבתי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יפעילו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ייתנו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וחד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משמעיים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שמקבלים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מתפשרים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הנמוכים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חוסכות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הנפגעים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הפיצויים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הנמוכים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באותו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שנטענת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להבחין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כספים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למשל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מתפשרים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5,000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</w:rPr>
        <w:t>5,000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עתידית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עתידי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בעתידי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לנגוע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השתכרות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זוהר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גרינברג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מבדילים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להבדיל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הנמוכים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הנזק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לוודא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בזכותו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לוויכוח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וסבל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המנגנון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שתיגבה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אמיתית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המחיר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והמחירים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ירדו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המבוטח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כתוב</w:t>
      </w:r>
      <w:r>
        <w:rPr>
          <w:rFonts w:cs="David"/>
          <w:rtl w:val="true"/>
        </w:rPr>
        <w:t>: "</w:t>
      </w:r>
      <w:r>
        <w:rPr>
          <w:rFonts w:cs="David"/>
          <w:rtl w:val="true"/>
        </w:rPr>
        <w:t>ובלבד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הפיצויים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כאמור</w:t>
      </w:r>
      <w:r>
        <w:rPr>
          <w:rFonts w:cs="David"/>
          <w:rtl w:val="true"/>
        </w:rPr>
        <w:t>".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לרר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בהמשך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עמית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ברגמן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במשכורתו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אפקטיבי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אפקטיבי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אפקטיבי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שפוגעת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 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תרשה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ולעזור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הרפואיות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שנגרמו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מטרת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מוזל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יתבעו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תנוכה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יתבעו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הפרמיה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הטענה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עמית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ברגמן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הטענה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מיטב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להוכיח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להוכיח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אובייקטיביים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tl w:val="true"/>
        </w:rPr>
        <w:t xml:space="preserve"> </w:t>
      </w:r>
      <w:r>
        <w:rPr>
          <w:rFonts w:cs="David"/>
        </w:rPr>
        <w:t>5,000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</w:rPr>
        <w:t>5,000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מכוסה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תוכיח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לדעתי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בהכנסתו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שנפגע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בזכות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בהצעתנו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וסבל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כשהכניס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האזרחים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ולדקדק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מנגנונים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מפעילים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בכיס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לדוגמה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קיווינו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נסגרות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5,000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איזו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השוק</w:t>
      </w:r>
      <w:r>
        <w:rPr>
          <w:rtl w:val="true"/>
        </w:rPr>
        <w:t xml:space="preserve"> 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שייקבע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שתתקבל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זוהר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גרינברג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גרינברג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ממועדון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האופנועים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הישראלי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התמיכה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הפלת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במקביל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תומכים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הסייגים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שנציין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שנית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תיעשה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רוכבי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שפרמיית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</w:rPr>
        <w:t>5,000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מחיר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קטנוע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5,000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והתפתחה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שרוכבים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הגזירה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לעצמם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לתאונות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לחסל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תופעה</w:t>
      </w:r>
      <w:r>
        <w:rPr>
          <w:rFonts w:cs="David"/>
          <w:rtl w:val="true"/>
        </w:rPr>
        <w:t xml:space="preserve">- - - </w:t>
      </w:r>
      <w:r>
        <w:rPr>
          <w:rFonts w:cs="David"/>
          <w:rtl w:val="true"/>
        </w:rPr>
        <w:t>והיא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המבטחת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המבוטח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למגר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במדויק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השתכרות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אובייקטיבי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בן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רופא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רופא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חיצוניים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יוכלו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וסבל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המקורית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מאמינים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להקטין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למגינת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מתרגשים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אפיקורסית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-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התשובה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תיאלץ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קולי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סליחה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סליחה</w:t>
      </w:r>
      <w:r>
        <w:rPr>
          <w:rFonts w:cs="David"/>
          <w:rtl w:val="true"/>
        </w:rPr>
        <w:t>".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ביקשתי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סנטימנטים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תתנהג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נאותה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בישיבה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כשמבקשים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עשירית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הפרעה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בכנסת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בכנסת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להוציא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מזלזל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מכובדת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לרר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מייצג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תובעים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שמכנים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עצמם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נציגי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האופנוענים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מייצג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הבסיסי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לזכור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העשיר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שמרוויח</w:t>
      </w:r>
      <w:r>
        <w:rPr>
          <w:rtl w:val="true"/>
        </w:rPr>
        <w:t xml:space="preserve"> </w:t>
      </w:r>
      <w:r>
        <w:rPr>
          <w:rFonts w:cs="David"/>
        </w:rPr>
        <w:t>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שמרוויח</w:t>
      </w:r>
      <w:r>
        <w:rPr>
          <w:rtl w:val="true"/>
        </w:rPr>
        <w:t xml:space="preserve"> </w:t>
      </w:r>
      <w:r>
        <w:rPr>
          <w:rFonts w:cs="David"/>
        </w:rPr>
        <w:t>4,000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4,000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כשההשתתפות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העשיר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מרוויח</w:t>
      </w:r>
      <w:r>
        <w:rPr>
          <w:rtl w:val="true"/>
        </w:rPr>
        <w:t xml:space="preserve"> </w:t>
      </w:r>
      <w:r>
        <w:rPr>
          <w:rFonts w:cs="David"/>
        </w:rPr>
        <w:t>80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ויורידו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העני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עגול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שמרוויחים</w:t>
      </w:r>
      <w:r>
        <w:rPr>
          <w:rtl w:val="true"/>
        </w:rPr>
        <w:t xml:space="preserve"> </w:t>
      </w:r>
      <w:r>
        <w:rPr>
          <w:rFonts w:cs="David"/>
        </w:rPr>
        <w:t>4,000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רטובות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ומחליקים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הפיצוי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העוני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וגדל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</w:rPr>
        <w:t>4,000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נתחכמה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ניקח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ישמעו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היטב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וחושבים</w:t>
      </w:r>
      <w:r>
        <w:rPr>
          <w:rFonts w:cs="David"/>
          <w:rtl w:val="true"/>
        </w:rPr>
        <w:t xml:space="preserve">- - -. </w:t>
      </w:r>
      <w:r>
        <w:rPr>
          <w:rFonts w:cs="David"/>
          <w:rtl w:val="true"/>
        </w:rPr>
        <w:t>כשיש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העטיפה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הראשונית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ובמשך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נמחק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באירופה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ובארצות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הברית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שנפצע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בכתף</w:t>
      </w:r>
      <w:r>
        <w:rPr>
          <w:rtl w:val="true"/>
        </w:rPr>
        <w:t xml:space="preserve"> </w:t>
      </w:r>
      <w:r>
        <w:rPr>
          <w:rFonts w:cs="David"/>
        </w:rPr>
        <w:t>8,000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</w:rPr>
        <w:t>8,000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דמעות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כשלוקחים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מחסרי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היכולת</w:t>
      </w:r>
      <w:r>
        <w:rPr>
          <w:rtl w:val="true"/>
        </w:rPr>
        <w:t xml:space="preserve"> </w:t>
      </w:r>
      <w:r>
        <w:rPr>
          <w:rFonts w:cs="David"/>
        </w:rPr>
        <w:t>80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באופנועים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>וו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דגם</w:t>
      </w:r>
      <w:r>
        <w:rPr>
          <w:rtl w:val="true"/>
        </w:rPr>
        <w:t xml:space="preserve"> </w:t>
      </w:r>
      <w:r>
        <w:rPr>
          <w:rFonts w:cs="David"/>
        </w:rPr>
        <w:t>S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שנוסעים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800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שמרוויחים</w:t>
      </w:r>
      <w:r>
        <w:rPr>
          <w:rtl w:val="true"/>
        </w:rPr>
        <w:t xml:space="preserve"> </w:t>
      </w:r>
      <w:r>
        <w:rPr>
          <w:rFonts w:cs="David"/>
        </w:rPr>
        <w:t>4,000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שיימחקו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שייתנו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וסבל</w:t>
      </w:r>
      <w:r>
        <w:rPr>
          <w:rFonts w:cs="David"/>
          <w:rtl w:val="true"/>
        </w:rPr>
        <w:t xml:space="preserve">"?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הקטנים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יימחקו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50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22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לפיצוי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הרתעה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הדדית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לנפגעים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2,500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דב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לרר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הסנקציות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לנפגעים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לרר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הופך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שמכניסים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ורבותיי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</w:t>
      </w:r>
      <w:r>
        <w:rPr>
          <w:rFonts w:cs="David"/>
          <w:rtl w:val="true"/>
        </w:rPr>
        <w:t>-</w:t>
      </w:r>
      <w:r>
        <w:rPr>
          <w:rFonts w:cs="David"/>
        </w:rPr>
        <w:t>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בטעות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שישברו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הפרמיות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מתחלקות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הרווחים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סינמה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סיטי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כותרת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רווחי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הפניקס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והאפסים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נגמרים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קונים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</w:rPr>
        <w:t>70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הנפגעים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לחנך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הילדה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עברה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מרחק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מחנכים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לנהוג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שייקחו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שמרוויח</w:t>
      </w:r>
      <w:r>
        <w:rPr>
          <w:rtl w:val="true"/>
        </w:rPr>
        <w:t xml:space="preserve"> </w:t>
      </w:r>
      <w:r>
        <w:rPr>
          <w:rFonts w:cs="David"/>
        </w:rPr>
        <w:t>4,000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יחנכו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לנהוג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איוולת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מבוטחים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נמחק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תסיים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בבקשה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לרר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ידעתי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יגיע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ואכזר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לרר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תסיים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לרר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לדעתנו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מלכודת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72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שנוהג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</w:rPr>
        <w:t>52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שאלתי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</w:rPr>
        <w:t>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800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בפרמיה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ולעומת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בהתחלה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</w:rPr>
        <w:t>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היטב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רבותיי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רמאים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הפתעה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בשבילך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זורקים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שחוזרים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הרביעית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החמישית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שאחרי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הדלת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רמאים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הרמאים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ועוטפות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סעיפים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והונאות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מטופל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גחמה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בכפם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Times New Roman"/>
          <w:rtl w:val="true"/>
        </w:rPr>
        <w:t xml:space="preserve"> </w:t>
      </w:r>
      <w:r>
        <w:rPr>
          <w:rFonts w:cs="David"/>
          <w:u w:val="single"/>
          <w:rtl w:val="true"/>
        </w:rPr>
        <w:t>דב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לרר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בבקשות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גיבשתי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הנאומים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דווקא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ההקצנה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הצגת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השתכנעתי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למבוטחים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לעורכי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נסמכות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לחסל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מבוטחים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כדבריכם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ולהעשיר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שהרווחים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מעניינות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מתנגדות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לרר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טקטי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טקטי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הבנתי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להעשיר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שהמבוטח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שיחתימו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קידוש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שיסבירו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המנגנונים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להכניס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המשמעותי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ששוכב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ימחקו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בכוונתם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שתקרת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מתבטא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אנושית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כלפיהם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לרר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סוגר</w:t>
      </w:r>
      <w:r>
        <w:rPr>
          <w:rtl w:val="true"/>
        </w:rPr>
        <w:t xml:space="preserve"> </w:t>
      </w:r>
      <w:r>
        <w:rPr>
          <w:rFonts w:cs="David"/>
        </w:rPr>
        <w:t>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תיקים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בחודש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תבין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זרקו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ואחר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העיגול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אסור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כנראה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לרר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האופנוענים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מייצגים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שנאבקו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הוזלת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הפרמיות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לצערי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מתעוררים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בצוואר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לרר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פרמיות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ודאות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יעלו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שייקח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האופנועים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both"/>
        <w:rPr>
          <w:sz w:val="24"/>
        </w:rPr>
      </w:pPr>
      <w:r>
        <w:rPr>
          <w:sz w:val="24"/>
          <w:sz w:val="24"/>
          <w:u w:val="single"/>
          <w:rtl w:val="true"/>
        </w:rPr>
        <w:t>יצחק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זיו</w:t>
      </w:r>
      <w:r>
        <w:rPr>
          <w:sz w:val="24"/>
          <w:u w:val="single"/>
          <w:rtl w:val="true"/>
        </w:rPr>
        <w:t>:</w:t>
      </w:r>
    </w:p>
    <w:p>
      <w:pPr>
        <w:pStyle w:val="Heading5"/>
        <w:ind w:left="0" w:right="0" w:hanging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מנסים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שהאזרח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המינימום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לגזול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למה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שנדרש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להעשיר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האופנוע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האופנוע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לחסוך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להעמיס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הגענו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לגזול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רוכבי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אופנועים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לרר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both"/>
        <w:rPr>
          <w:sz w:val="24"/>
        </w:rPr>
      </w:pPr>
      <w:r>
        <w:rPr>
          <w:sz w:val="24"/>
          <w:sz w:val="24"/>
          <w:u w:val="single"/>
          <w:rtl w:val="true"/>
        </w:rPr>
        <w:t>יצחק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זיו</w:t>
      </w:r>
      <w:r>
        <w:rPr>
          <w:sz w:val="24"/>
          <w:u w:val="single"/>
          <w:rtl w:val="true"/>
        </w:rPr>
        <w:t>:</w:t>
      </w:r>
    </w:p>
    <w:p>
      <w:pPr>
        <w:pStyle w:val="Heading5"/>
        <w:ind w:left="0" w:right="0" w:hanging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לרר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אמרו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5"/>
        <w:ind w:left="0" w:right="0" w:hanging="0"/>
        <w:jc w:val="both"/>
        <w:rPr>
          <w:sz w:val="24"/>
        </w:rPr>
      </w:pPr>
      <w:r>
        <w:rPr>
          <w:sz w:val="24"/>
          <w:sz w:val="24"/>
          <w:u w:val="single"/>
          <w:rtl w:val="true"/>
        </w:rPr>
        <w:t>יצחק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זיו</w:t>
      </w:r>
      <w:r>
        <w:rPr>
          <w:sz w:val="24"/>
          <w:u w:val="single"/>
          <w:rtl w:val="true"/>
        </w:rPr>
        <w:t>:</w:t>
      </w:r>
    </w:p>
    <w:p>
      <w:pPr>
        <w:pStyle w:val="Heading5"/>
        <w:ind w:left="0" w:right="0" w:hanging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הגענו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גיורא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נדל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יועץ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הסקציה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האופנועים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כשמקשיבים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גלגליים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שהפרמיה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הפרמיה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בפרמיית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שמצאנו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מקצועית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חלוקת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הנטל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שמטילים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המשתמשים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בתמורה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גלגלי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להפחתת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הפרמיה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לרר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גיורא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נדל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סליחה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בוויכוח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פרגמטיים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הגענו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מאבק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לשמחתנו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חלוקת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הנטל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שיעבור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הארבע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גלגלי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לעצמנו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ממוקדת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הפרמיה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להפחית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הנטל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שמוטל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גלגלי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נבטיח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שהחיסכון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שישולמו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בשילוב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יפחת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בכללים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הפרמיה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לרדת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תעשיר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שמענו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רמזים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חלוקת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הנטל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להאמין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יבטיח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למשתמשים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שההפחתה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וההפחתה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שתשולמנה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צודק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נעדר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</w:t>
      </w:r>
      <w:r>
        <w:rPr>
          <w:rtl w:val="true"/>
        </w:rPr>
        <w:t xml:space="preserve"> </w:t>
      </w:r>
      <w:r>
        <w:rPr>
          <w:rFonts w:cs="David"/>
        </w:rPr>
        <w:t>ISO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והיחיד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המקצועי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שמסוגל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האקטוארית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השינויים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וההשפעה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כמובן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רצינית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ושואלים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יובטח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למשתמשי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גלגליים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שההפחתה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שתשולמנה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בפרמיה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להוכיח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הפרמיה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במשולב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לדאגת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השולחן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הפרמיה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-</w:t>
      </w:r>
      <w:r>
        <w:rPr>
          <w:rFonts w:cs="David"/>
        </w:rPr>
        <w:t>25%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כואבים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</w:rPr>
        <w:t>25%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מבוטחים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מוכרחים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ומוכרחים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פרמיה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לתשלום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מסכם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הדאגה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להבטיח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שההקטנה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והקטנה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המשולמות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הפחתה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ניכרת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בפרמיית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לחשוב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בינתיים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גיבשתי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שזכתה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המבוטח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יצטרך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מהפוליסה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הפוליסה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בפוליסה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לטופס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בתוקף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נוודא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לחלוטין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כשנתחיל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התייחסות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מקסימלי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>.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משתכר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</w:t>
      </w:r>
      <w:r>
        <w:rPr>
          <w:rFonts w:cs="David"/>
          <w:rtl w:val="true"/>
        </w:rPr>
        <w:t>.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לרר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כלכלי</w:t>
      </w:r>
      <w:r>
        <w:rPr>
          <w:rFonts w:cs="David"/>
          <w:rtl w:val="true"/>
        </w:rPr>
        <w:t>.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570" w:right="0" w:hanging="0"/>
        <w:jc w:val="both"/>
        <w:rPr/>
      </w:pP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</w:t>
      </w:r>
      <w:r>
        <w:rPr>
          <w:rFonts w:cs="David"/>
          <w:rtl w:val="true"/>
        </w:rPr>
        <w:t>.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גיורא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נדל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Fonts w:cs="David"/>
          <w:rtl w:val="true"/>
        </w:rPr>
        <w:t>.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למעשה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</w:t>
      </w:r>
      <w:r>
        <w:rPr>
          <w:rFonts w:cs="David"/>
          <w:rtl w:val="true"/>
        </w:rPr>
        <w:t>.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האדם</w:t>
      </w:r>
      <w:r>
        <w:rPr>
          <w:rFonts w:cs="David"/>
          <w:rtl w:val="true"/>
        </w:rPr>
        <w:t>.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פוטנציאל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>.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בפוליסה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ולהגיד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ובלבד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מההוצאות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הרפואיות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>.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כיסוי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ישלמו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ובשיטה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מוזיל</w:t>
      </w:r>
      <w:r>
        <w:rPr>
          <w:rFonts w:cs="David"/>
          <w:rtl w:val="true"/>
        </w:rPr>
        <w:t>- -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לאה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</w:t>
      </w:r>
      <w:r>
        <w:rPr>
          <w:rFonts w:cs="David"/>
          <w:rtl w:val="true"/>
        </w:rPr>
        <w:t>?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>.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ראשונים</w:t>
      </w:r>
      <w:r>
        <w:rPr>
          <w:rFonts w:cs="David"/>
          <w:rtl w:val="true"/>
        </w:rPr>
        <w:t>.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שמפחיד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ראשונים</w:t>
      </w:r>
      <w:r>
        <w:rPr>
          <w:rFonts w:cs="David"/>
          <w:rtl w:val="true"/>
        </w:rPr>
        <w:t>?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מהעוגה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מבטיח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ילך</w:t>
      </w:r>
      <w:r>
        <w:rPr>
          <w:rFonts w:cs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Fonts w:cs="David"/>
          <w:rtl w:val="true"/>
        </w:rPr>
        <w:t>.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גיורא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נדל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העמדה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וידוע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ממילא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הפרמטר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פרמטר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הפרמיה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לשאול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Fonts w:cs="David"/>
          <w:rtl w:val="true"/>
        </w:rPr>
        <w:t>.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מקסימלי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ובלבד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מההוצאות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הרפואיות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העתידי</w:t>
      </w:r>
      <w:r>
        <w:rPr>
          <w:rFonts w:cs="David"/>
          <w:rtl w:val="true"/>
        </w:rPr>
        <w:t>.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  <w:tab w:val="left" w:pos="938" w:leader="none"/>
        </w:tabs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הרגישות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שפוגעים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במבוטחים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וכלכלית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שקובע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לחסוך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גיורא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נדל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הפחתת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הפרמיה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לאופנועים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מסובך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למדוד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מסבך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המנגנון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גיורא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נדל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ההפחתה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עמדתנו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שמהרגע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בהסתכלות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קדימה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להבטיח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גיורא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נדל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</w:rPr>
        <w:t>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14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יופחת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ממחצית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מהן</w:t>
      </w:r>
      <w:r>
        <w:rPr>
          <w:rtl w:val="true"/>
        </w:rPr>
        <w:t xml:space="preserve"> </w:t>
      </w:r>
      <w:r>
        <w:rPr>
          <w:rFonts w:cs="David"/>
        </w:rPr>
        <w:t>5,000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ידוע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ההיגיון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להבטיח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גיורא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נדל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פרקטיקה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ידועה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פרקטיקה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שמשתמשים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פוליסה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צודק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להבטיח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לעקוב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גיורא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נדל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ISO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הנוסחאות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ישפיע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ישפיע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ההצבעות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ISO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גיורא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לתעריפים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לגזרה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מעדיף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לדעתי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נפרד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צדדים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גיורא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נדל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גיורא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נדל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הפעם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אכנס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הבחנה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מרצונו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החופשי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כיסוי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הפרט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התעריף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לייצר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תעריף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להיגרר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תעריף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ההפחתה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15%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פרופורציה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הפיצוי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פרופורציה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פרופורציה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סליחה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דיבור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להמשיך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  <w:r>
        <w:br w:type="page"/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מנגנונים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מתמחרים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תעריפים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תעריפי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המקסימום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ההפרעה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לקטוע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מתנצל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מנגנונים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תעריף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התעריפים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אקטוארי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אקטוארית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שמגיע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התעריפים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מתייחסות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ISO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בתור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רפרנס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לעלות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האופנועים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רוצןת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שמבוטחים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יצטרכו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בעצמן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למבוטח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שרוצה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המבוטחים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כיסוי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בפרמיה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ההפחתה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בתעריפים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</w:t>
      </w:r>
      <w:r>
        <w:rPr>
          <w:rFonts w:cs="David"/>
          <w:rtl w:val="true"/>
        </w:rPr>
        <w:t>-</w:t>
      </w:r>
      <w:r>
        <w:rPr>
          <w:rFonts w:cs="David"/>
        </w:rPr>
        <w:t>15%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בבקשה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פרופורציה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ההפחתה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שמציעים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800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1,500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2,000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כלומר</w:t>
      </w:r>
      <w:r>
        <w:rPr>
          <w:rtl w:val="true"/>
        </w:rPr>
        <w:t xml:space="preserve"> </w:t>
      </w:r>
      <w:r>
        <w:rPr>
          <w:rFonts w:cs="David"/>
        </w:rPr>
        <w:t>10%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בדירה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2%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1500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בעסק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2,500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מיליונים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ברכוש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לקרות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דוגמאות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שמשרתות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ברכב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רכוש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הממוצע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בסביבות</w:t>
      </w:r>
      <w:r>
        <w:rPr>
          <w:rtl w:val="true"/>
        </w:rPr>
        <w:t xml:space="preserve"> </w:t>
      </w:r>
      <w:r>
        <w:rPr>
          <w:rFonts w:cs="David"/>
        </w:rPr>
        <w:t>4,000-3,000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כנף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</w:rPr>
        <w:t>5,000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בפרמיה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</w:rPr>
        <w:t>15%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נפחית</w:t>
      </w:r>
      <w:r>
        <w:rPr>
          <w:rtl w:val="true"/>
        </w:rPr>
        <w:t xml:space="preserve"> </w:t>
      </w:r>
      <w:r>
        <w:rPr>
          <w:rFonts w:cs="David"/>
        </w:rPr>
        <w:t>15%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</w:rPr>
        <w:t>4%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מסכנים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בתאונה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ליהנות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בפרמיה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פרופורציונלית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נוגס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הפיצוי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הטיעון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הובהר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נשמע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להקריא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בבקשה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מלכיס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דרך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לארגוני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הצרכנים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שמייצגים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צרכנים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שמתיימרים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לייצג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צרכנים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רציתי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להדגיש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הקטנות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מסתיימות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בהבחנה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השתכרות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הבחנה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תחליטו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וסבל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לדעתי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לאופנועים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התעריף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האופנוענים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שכורתת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לעמדתך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בבקשה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אדוני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חגי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צרפתי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אופנועים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שיחסום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אופציה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ומחר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מחרתיים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ויגידו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לחסום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הבחירה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המבוטח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ימכרו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פוליסות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ניסינו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האופנועים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ואופן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אופציה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אופציה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יממשו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654" w:leader="none"/>
        </w:tabs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למבוטח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ניר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ימין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אופציה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למבוטח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למבטח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יאפשר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מובן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תומר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מזרחי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לצרכנות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בענף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הוזלה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בעיקר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הבחירה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הצרכן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אלמנט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לבחור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למכור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לצרכנים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לצערי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להדגיש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האלמנט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הפטרנליסטי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האופנועים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31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בדצמבר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התחושות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אלמנטים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דיפרנציאציה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הקילומטרים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משאירים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לתחושות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ששכרו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בהפסדו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יחסוך</w:t>
      </w:r>
      <w:r>
        <w:rPr>
          <w:rtl w:val="true"/>
        </w:rPr>
        <w:t xml:space="preserve"> </w:t>
      </w:r>
      <w:r>
        <w:rPr>
          <w:rFonts w:cs="David"/>
        </w:rPr>
        <w:t>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בפוליסה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נשמעה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וריאציות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לחדש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תומר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מזרחי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חידוש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חידוד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לכאורה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מסעיף</w:t>
      </w:r>
      <w:r>
        <w:rPr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לפלת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באיחוד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ייכלל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צודק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בכלום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יצטרכו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תביעות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לילד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לילד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העמסה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הוזלה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הפרמיות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להתמודד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למבוטח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לרכוש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הסוציאלית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בטיפולים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רפואיים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רפואי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ההיגיון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וסבל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האוטו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איזושהי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מינימלית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כלשהי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למבוטחים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מקיף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תומר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מזרחי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המחוקק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וסבל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ששמעת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80%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מהתביעות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מסתיימות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לכותלי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בהכרח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שמלווה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להאמין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6,000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7,000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10,000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בהתחלה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וכולנו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ומכירים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הדוגמות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מהסובבים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האמן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נחשבת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זהר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גרינברג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לגמרי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לעסוק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האופציה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הפרמיה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בידה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אפקטיבי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ויחליטו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פתאומי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ומקרי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תיאום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לתיאומים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נשלחו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לתקופות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סנקציה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אמיתית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>- - -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אופציה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המיוחד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האופנועים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תתחדד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היבטים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מתפתח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לאופנועים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יוציאו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מהפול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במחיר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בהרבה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המבוטחים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האופנועים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ולהתמודד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מתפתחים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שייווצר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שמבוטח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מכריחים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גיורא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נדל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תבטיח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תציע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לכולם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גיורא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נדל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מהפול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מבוטחים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גיורא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נדל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מורכב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החופשי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אופציות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למבוטחים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לבחור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לפוליסה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שהפוליסות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ויצאו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וולונטרית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החופשי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הרצון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דואגים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שהמציאות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לרצון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הצרכן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השלכות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האופציה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המעורבות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להוציא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שמוציאות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וגמיש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כשהמטרה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מובהק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דנו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פסיכולוגי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מבוטחים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מתייחסים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לדעתי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כשלמבוטחים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בפרמיה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רציונלי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הצרכן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שכחנו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עוצמה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הפטרנליזם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בתעריף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מוזל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רציונליים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תאונה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יתפוס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וכדומה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חלקי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תומר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מזרחי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שנוסעים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לבחור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יואב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המוטורי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מגבלות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לרר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דב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לרר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הקטע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ההבדל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שמשתתף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קטגוריה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6,000-5,000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30-20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קורלציה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קורלציה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למשל</w:t>
      </w:r>
      <w:r>
        <w:rPr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ורע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שנית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משתמשים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תובעים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להבדיל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באיחוד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לקטגוריה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  <w:t>תודה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יואב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ולהצבעות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שבועות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תעבירו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שמוכיחה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הכיסוי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מלכתחילה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מצומצם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שהמבוטח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שרוכש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בפוליסה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בהפניה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ויחתימו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שהפוליסה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תומר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מזרחי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ההשלכות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- 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מלכיס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בעייתי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רוכשים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בטלפון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יצטרכו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בפקס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להתגונן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תצטרך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עותק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הפקס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תומר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מזרחי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מפליא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הצרכן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Fonts w:cs="David"/>
          <w:rtl w:val="true"/>
        </w:rPr>
        <w:t>- -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נשמע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ומהמשפטים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הבהרות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היועץ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להאריך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ההשפעות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הוספה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גלגליים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כמו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להחריג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מעסיק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כשליחים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שכירים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תיווצר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סיטואציה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שהמעסיק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הבחנות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בניסוח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השתכרות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אבדן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". </w:t>
      </w:r>
    </w:p>
    <w:p>
      <w:pPr>
        <w:pStyle w:val="Normal"/>
        <w:bidi w:val="1"/>
        <w:ind w:left="0" w:right="0" w:firstLine="567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567"/>
        <w:jc w:val="both"/>
        <w:rPr/>
      </w:pP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ISO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ISO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המספרים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ההידברות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ISO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לאה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להזמין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דוד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אורחן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ארבע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גלגלי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גלגלי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גלעד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ארדן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מותנית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גלגלי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תבררו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נעולה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הישיבה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ננעלה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</w:rPr>
        <w:t>10:35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sectPr>
      <w:headerReference w:type="default" r:id="rId2"/>
      <w:type w:val="nextPage"/>
      <w:pgSz w:w="11906" w:h="16838"/>
      <w:pgMar w:left="1800" w:right="1800" w:header="708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360" w:hanging="0"/>
      <w:jc w:val="both"/>
      <w:rPr/>
    </w:pPr>
    <w:r>
      <w:rPr>
        <w:rtl w:val="true"/>
      </w:rPr>
      <w:t>ועדת</w:t>
    </w:r>
    <w:r>
      <w:rPr>
        <w:rFonts w:cs="Times New Roman"/>
        <w:rtl w:val="true"/>
      </w:rPr>
      <w:t xml:space="preserve"> </w:t>
    </w:r>
    <w:r>
      <w:rPr>
        <w:rtl w:val="true"/>
      </w:rPr>
      <w:t>הכלכלה</w:t>
    </w:r>
    <w:r>
      <w:rPr>
        <w:rFonts w:cs="Times New Roman"/>
        <w:rtl w:val="true"/>
      </w:rPr>
      <w:t xml:space="preserve"> </w:t>
    </w:r>
    <w:r>
      <mc:AlternateContent>
        <mc:Choice Requires="wps">
          <w:drawing>
            <wp:anchor behindDoc="0" distT="0" distB="0" distL="0" distR="0" simplePos="0" locked="0" layoutInCell="1" allowOverlap="1" relativeHeight="41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194310" cy="1778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40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.3pt;height:14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40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left="0" w:right="360" w:hanging="0"/>
      <w:jc w:val="both"/>
      <w:rPr/>
    </w:pPr>
    <w:r>
      <w:rPr/>
      <w:t>18.2.2008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bidi w:val="1"/>
      <w:ind w:left="0" w:right="0" w:hanging="0"/>
      <w:jc w:val="left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bidi w:val="1"/>
      <w:ind w:left="0" w:right="0" w:hanging="0"/>
      <w:jc w:val="lef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bidi w:val="1"/>
      <w:ind w:left="0" w:right="0" w:hanging="0"/>
      <w:jc w:val="center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false"/>
      <w:autoSpaceDE w:val="false"/>
      <w:bidi w:val="1"/>
      <w:ind w:left="0" w:right="0" w:hanging="0"/>
      <w:jc w:val="left"/>
      <w:textAlignment w:val="baseline"/>
      <w:outlineLvl w:val="3"/>
    </w:pPr>
    <w:rPr>
      <w:rFonts w:cs="David"/>
      <w:sz w:val="22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false"/>
      <w:autoSpaceDE w:val="false"/>
      <w:bidi w:val="1"/>
      <w:ind w:left="0" w:right="0" w:hanging="0"/>
      <w:jc w:val="both"/>
      <w:textAlignment w:val="baseline"/>
      <w:outlineLvl w:val="4"/>
    </w:pPr>
    <w:rPr>
      <w:rFonts w:cs="David"/>
      <w:sz w:val="2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false"/>
      <w:autoSpaceDE w:val="false"/>
      <w:bidi w:val="1"/>
      <w:ind w:left="0" w:right="0" w:hanging="0"/>
      <w:jc w:val="both"/>
      <w:textAlignment w:val="baseline"/>
      <w:outlineLvl w:val="5"/>
    </w:pPr>
    <w:rPr>
      <w:rFonts w:cs="David"/>
      <w:sz w:val="22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overflowPunct w:val="false"/>
      <w:autoSpaceDE w:val="false"/>
      <w:bidi w:val="1"/>
      <w:ind w:left="0" w:right="0" w:hanging="0"/>
      <w:jc w:val="center"/>
      <w:textAlignment w:val="baseline"/>
      <w:outlineLvl w:val="6"/>
    </w:pPr>
    <w:rPr>
      <w:rFonts w:cs="David"/>
      <w:b/>
      <w:bCs/>
      <w:sz w:val="22"/>
    </w:rPr>
  </w:style>
  <w:style w:type="character" w:styleId="WW8Num1z0">
    <w:name w:val="WW8Num1z0"/>
    <w:qFormat/>
    <w:rPr>
      <w:rFonts w:ascii="Times New Roman" w:hAnsi="Times New Roman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Style7">
    <w:name w:val="גופן ברירת המחדל של פיסקה"/>
    <w:qFormat/>
    <w:rPr/>
  </w:style>
  <w:style w:type="character" w:styleId="PageNumber">
    <w:name w:val="Page Number"/>
    <w:basedOn w:val="Style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overflowPunct w:val="false"/>
      <w:autoSpaceDE w:val="false"/>
      <w:bidi w:val="1"/>
      <w:ind w:left="0" w:right="0" w:hanging="0"/>
      <w:jc w:val="left"/>
      <w:textAlignment w:val="baseline"/>
    </w:pPr>
    <w:rPr>
      <w:rFonts w:cs="David"/>
      <w:sz w:val="22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overflowPunct w:val="false"/>
      <w:autoSpaceDE w:val="false"/>
      <w:bidi w:val="1"/>
      <w:ind w:left="0" w:right="0" w:hanging="0"/>
      <w:jc w:val="left"/>
      <w:textAlignment w:val="baseline"/>
    </w:pPr>
    <w:rPr>
      <w:rFonts w:cs="David"/>
      <w:sz w:val="22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9</TotalTime>
  <Application>LibreOffice/6.4.7.2$Linux_X86_64 LibreOffice_project/40$Build-2</Application>
  <Pages>40</Pages>
  <Words>9771</Words>
  <Characters>42996</Characters>
  <CharactersWithSpaces>52689</CharactersWithSpaces>
  <Paragraphs>654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2008-02-27T08:48:00Z</dcterms:created>
  <dc:creator>p_ilana</dc:creator>
  <dc:description/>
  <cp:keywords/>
  <dc:language>en-US</dc:language>
  <cp:lastModifiedBy>p_ilana</cp:lastModifiedBy>
  <dcterms:modified xsi:type="dcterms:W3CDTF">2008-02-27T09:04:00Z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Name">
    <vt:lpwstr>OriginalName</vt:lpwstr>
  </property>
  <property fmtid="{D5CDD505-2E9C-101B-9397-08002B2CF9AE}" pid="3" name="StartMode">
    <vt:lpwstr>StartMode</vt:lpwstr>
  </property>
</Properties>
</file>