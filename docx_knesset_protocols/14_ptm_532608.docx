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FE0" w:rsidRDefault="00800FE0" w:rsidP="00800FE0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rPr>
          <w:b/>
          <w:bCs/>
          <w:u w:val="single"/>
          <w:rtl/>
        </w:rPr>
      </w:pPr>
    </w:p>
    <w:p w:rsidR="00800FE0" w:rsidRPr="00800FE0" w:rsidRDefault="00800FE0" w:rsidP="00800FE0">
      <w:pPr>
        <w:pStyle w:val="3"/>
        <w:rPr>
          <w:b/>
          <w:bCs/>
          <w:u w:val="single"/>
          <w:rtl/>
        </w:rPr>
      </w:pPr>
      <w:r w:rsidRPr="00800FE0">
        <w:rPr>
          <w:b/>
          <w:bCs/>
          <w:u w:val="single"/>
          <w:rtl/>
        </w:rPr>
        <w:t>ה</w:t>
      </w:r>
      <w:r w:rsidR="00EB59BC" w:rsidRPr="00800FE0">
        <w:rPr>
          <w:b/>
          <w:bCs/>
          <w:u w:val="single"/>
          <w:rtl/>
        </w:rPr>
        <w:t>ישיבה השישים</w:t>
      </w:r>
      <w:r w:rsidRPr="00800FE0">
        <w:rPr>
          <w:b/>
          <w:bCs/>
          <w:u w:val="single"/>
          <w:rtl/>
        </w:rPr>
        <w:t>-</w:t>
      </w:r>
      <w:r w:rsidR="00EB59BC" w:rsidRPr="00800FE0">
        <w:rPr>
          <w:b/>
          <w:bCs/>
          <w:u w:val="single"/>
          <w:rtl/>
        </w:rPr>
        <w:t>ותשע של הכנסת הארבע</w:t>
      </w:r>
      <w:r w:rsidRPr="00800FE0">
        <w:rPr>
          <w:b/>
          <w:bCs/>
          <w:u w:val="single"/>
          <w:rtl/>
        </w:rPr>
        <w:t>-</w:t>
      </w:r>
      <w:r w:rsidR="00EB59BC" w:rsidRPr="00800FE0">
        <w:rPr>
          <w:b/>
          <w:bCs/>
          <w:u w:val="single"/>
          <w:rtl/>
        </w:rPr>
        <w:t>עשרה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י</w:t>
      </w:r>
      <w:r w:rsidR="00EB59BC" w:rsidRPr="00EB59BC">
        <w:rPr>
          <w:rtl/>
        </w:rPr>
        <w:t>ום שני, כ"ו בשבט התשנ"ז (3 בפברואר 1997)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י</w:t>
      </w:r>
      <w:r w:rsidR="00EB59BC" w:rsidRPr="00EB59BC">
        <w:rPr>
          <w:rtl/>
        </w:rPr>
        <w:t>רושלים, הכנסת, שעה 16:01</w:t>
      </w:r>
    </w:p>
    <w:p w:rsidR="00800FE0" w:rsidRDefault="00800FE0">
      <w:pPr>
        <w:autoSpaceDE/>
        <w:autoSpaceDN/>
        <w:bidi w:val="0"/>
        <w:spacing w:after="200" w:line="276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800FE0" w:rsidRDefault="00800FE0" w:rsidP="00800FE0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897" w:history="1">
        <w:r w:rsidR="00800FE0" w:rsidRPr="001341F1">
          <w:rPr>
            <w:rStyle w:val="Hyperlink"/>
            <w:rFonts w:hint="eastAsia"/>
            <w:noProof/>
            <w:rtl/>
          </w:rPr>
          <w:t>דברי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יושב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ראש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הכנסת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898" w:history="1">
        <w:r w:rsidR="00800FE0" w:rsidRPr="001341F1">
          <w:rPr>
            <w:rStyle w:val="Hyperlink"/>
            <w:rFonts w:hint="eastAsia"/>
            <w:noProof/>
            <w:rtl/>
          </w:rPr>
          <w:t>מסמכים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שהונחו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על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שולחן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הכנסת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899" w:history="1">
        <w:r w:rsidR="00800FE0" w:rsidRPr="001341F1">
          <w:rPr>
            <w:rStyle w:val="Hyperlink"/>
            <w:rFonts w:hint="eastAsia"/>
            <w:noProof/>
            <w:rtl/>
          </w:rPr>
          <w:t>הודעת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יושב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ראש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הכנסת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0" w:history="1">
        <w:r w:rsidR="00800FE0" w:rsidRPr="001341F1">
          <w:rPr>
            <w:rStyle w:val="Hyperlink"/>
            <w:rFonts w:hint="eastAsia"/>
            <w:noProof/>
            <w:rtl/>
          </w:rPr>
          <w:t>שאילתות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ותשובות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1" w:history="1">
        <w:r w:rsidR="00800FE0" w:rsidRPr="001341F1">
          <w:rPr>
            <w:rStyle w:val="Hyperlink"/>
            <w:rFonts w:hint="eastAsia"/>
            <w:noProof/>
            <w:rtl/>
          </w:rPr>
          <w:t>קשריה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של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סרן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גליק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מלשכת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שחור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עם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לשכת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ראש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המשלה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2" w:history="1">
        <w:r w:rsidR="00800FE0" w:rsidRPr="001341F1">
          <w:rPr>
            <w:rStyle w:val="Hyperlink"/>
            <w:rFonts w:hint="eastAsia"/>
            <w:noProof/>
            <w:rtl/>
          </w:rPr>
          <w:t>הצעת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חוק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לתיקון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פקודת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מסי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העירייה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ומסי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הממשלה</w:t>
        </w:r>
        <w:r w:rsidR="00800FE0" w:rsidRPr="001341F1">
          <w:rPr>
            <w:rStyle w:val="Hyperlink"/>
            <w:noProof/>
            <w:rtl/>
          </w:rPr>
          <w:t xml:space="preserve"> (</w:t>
        </w:r>
        <w:r w:rsidR="00800FE0" w:rsidRPr="001341F1">
          <w:rPr>
            <w:rStyle w:val="Hyperlink"/>
            <w:rFonts w:hint="eastAsia"/>
            <w:noProof/>
            <w:rtl/>
          </w:rPr>
          <w:t>פיטורין</w:t>
        </w:r>
        <w:r w:rsidR="00800FE0" w:rsidRPr="001341F1">
          <w:rPr>
            <w:rStyle w:val="Hyperlink"/>
            <w:noProof/>
            <w:rtl/>
          </w:rPr>
          <w:t>) (</w:t>
        </w:r>
        <w:r w:rsidR="00800FE0" w:rsidRPr="001341F1">
          <w:rPr>
            <w:rStyle w:val="Hyperlink"/>
            <w:rFonts w:hint="eastAsia"/>
            <w:noProof/>
            <w:rtl/>
          </w:rPr>
          <w:t>מס</w:t>
        </w:r>
        <w:r w:rsidR="00800FE0" w:rsidRPr="001341F1">
          <w:rPr>
            <w:rStyle w:val="Hyperlink"/>
            <w:noProof/>
            <w:rtl/>
          </w:rPr>
          <w:t>' 7),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3" w:history="1">
        <w:r w:rsidR="00800FE0" w:rsidRPr="001341F1">
          <w:rPr>
            <w:rStyle w:val="Hyperlink"/>
            <w:rFonts w:hint="eastAsia"/>
            <w:noProof/>
            <w:rtl/>
          </w:rPr>
          <w:t>התשנ</w:t>
        </w:r>
        <w:r w:rsidR="00800FE0" w:rsidRPr="001341F1">
          <w:rPr>
            <w:rStyle w:val="Hyperlink"/>
            <w:noProof/>
            <w:rtl/>
          </w:rPr>
          <w:t>"</w:t>
        </w:r>
        <w:r w:rsidR="00800FE0" w:rsidRPr="001341F1">
          <w:rPr>
            <w:rStyle w:val="Hyperlink"/>
            <w:rFonts w:hint="eastAsia"/>
            <w:noProof/>
            <w:rtl/>
          </w:rPr>
          <w:t>ז</w:t>
        </w:r>
        <w:r w:rsidR="00800FE0" w:rsidRPr="001341F1">
          <w:rPr>
            <w:rStyle w:val="Hyperlink"/>
            <w:noProof/>
            <w:rtl/>
          </w:rPr>
          <w:t>–1997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4" w:history="1">
        <w:r w:rsidR="00800FE0" w:rsidRPr="001341F1">
          <w:rPr>
            <w:rStyle w:val="Hyperlink"/>
            <w:noProof/>
            <w:rtl/>
          </w:rPr>
          <w:t>(</w:t>
        </w:r>
        <w:r w:rsidR="00800FE0" w:rsidRPr="001341F1">
          <w:rPr>
            <w:rStyle w:val="Hyperlink"/>
            <w:rFonts w:hint="eastAsia"/>
            <w:noProof/>
            <w:rtl/>
          </w:rPr>
          <w:t>קריאה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שנייה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וקריאה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שלישית</w:t>
        </w:r>
        <w:r w:rsidR="00800FE0" w:rsidRPr="001341F1">
          <w:rPr>
            <w:rStyle w:val="Hyperlink"/>
            <w:noProof/>
            <w:rtl/>
          </w:rPr>
          <w:t>)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5" w:history="1">
        <w:r w:rsidR="00800FE0" w:rsidRPr="001341F1">
          <w:rPr>
            <w:rStyle w:val="Hyperlink"/>
            <w:rFonts w:hint="eastAsia"/>
            <w:noProof/>
            <w:rtl/>
          </w:rPr>
          <w:t>הצעת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חוק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התגמולים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לנפגעי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פעולות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איבה</w:t>
        </w:r>
        <w:r w:rsidR="00800FE0" w:rsidRPr="001341F1">
          <w:rPr>
            <w:rStyle w:val="Hyperlink"/>
            <w:noProof/>
            <w:rtl/>
          </w:rPr>
          <w:t xml:space="preserve"> (</w:t>
        </w:r>
        <w:r w:rsidR="00800FE0" w:rsidRPr="001341F1">
          <w:rPr>
            <w:rStyle w:val="Hyperlink"/>
            <w:rFonts w:hint="eastAsia"/>
            <w:noProof/>
            <w:rtl/>
          </w:rPr>
          <w:t>תיקון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מס</w:t>
        </w:r>
        <w:r w:rsidR="00800FE0" w:rsidRPr="001341F1">
          <w:rPr>
            <w:rStyle w:val="Hyperlink"/>
            <w:noProof/>
            <w:rtl/>
          </w:rPr>
          <w:t>' 13) (</w:t>
        </w:r>
        <w:r w:rsidR="00800FE0" w:rsidRPr="001341F1">
          <w:rPr>
            <w:rStyle w:val="Hyperlink"/>
            <w:rFonts w:hint="eastAsia"/>
            <w:noProof/>
            <w:rtl/>
          </w:rPr>
          <w:t>ניכוי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דמי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חבר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לטובת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ארגון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יציג</w:t>
        </w:r>
        <w:r w:rsidR="00800FE0" w:rsidRPr="001341F1">
          <w:rPr>
            <w:rStyle w:val="Hyperlink"/>
            <w:noProof/>
            <w:rtl/>
          </w:rPr>
          <w:t xml:space="preserve">), </w:t>
        </w:r>
        <w:r w:rsidR="00800FE0" w:rsidRPr="001341F1">
          <w:rPr>
            <w:rStyle w:val="Hyperlink"/>
            <w:rFonts w:hint="eastAsia"/>
            <w:noProof/>
            <w:rtl/>
          </w:rPr>
          <w:t>התשנ</w:t>
        </w:r>
        <w:r w:rsidR="00800FE0" w:rsidRPr="001341F1">
          <w:rPr>
            <w:rStyle w:val="Hyperlink"/>
            <w:noProof/>
            <w:rtl/>
          </w:rPr>
          <w:t>"</w:t>
        </w:r>
        <w:r w:rsidR="00800FE0" w:rsidRPr="001341F1">
          <w:rPr>
            <w:rStyle w:val="Hyperlink"/>
            <w:rFonts w:hint="eastAsia"/>
            <w:noProof/>
            <w:rtl/>
          </w:rPr>
          <w:t>ז</w:t>
        </w:r>
        <w:r w:rsidR="00800FE0" w:rsidRPr="001341F1">
          <w:rPr>
            <w:rStyle w:val="Hyperlink"/>
            <w:noProof/>
            <w:rtl/>
          </w:rPr>
          <w:t>–1997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6" w:history="1">
        <w:r w:rsidR="00800FE0" w:rsidRPr="001341F1">
          <w:rPr>
            <w:rStyle w:val="Hyperlink"/>
            <w:noProof/>
            <w:rtl/>
          </w:rPr>
          <w:t>(</w:t>
        </w:r>
        <w:r w:rsidR="00800FE0" w:rsidRPr="001341F1">
          <w:rPr>
            <w:rStyle w:val="Hyperlink"/>
            <w:rFonts w:hint="eastAsia"/>
            <w:noProof/>
            <w:rtl/>
          </w:rPr>
          <w:t>קריאה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ראשונה</w:t>
        </w:r>
        <w:r w:rsidR="00800FE0" w:rsidRPr="001341F1">
          <w:rPr>
            <w:rStyle w:val="Hyperlink"/>
            <w:noProof/>
            <w:rtl/>
          </w:rPr>
          <w:t>)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7" w:history="1">
        <w:r w:rsidR="00800FE0" w:rsidRPr="001341F1">
          <w:rPr>
            <w:rStyle w:val="Hyperlink"/>
            <w:rFonts w:hint="eastAsia"/>
            <w:noProof/>
            <w:rtl/>
          </w:rPr>
          <w:t>הצעת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חוק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הביטוח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הלאומי</w:t>
        </w:r>
        <w:r w:rsidR="00800FE0" w:rsidRPr="001341F1">
          <w:rPr>
            <w:rStyle w:val="Hyperlink"/>
            <w:noProof/>
            <w:rtl/>
          </w:rPr>
          <w:t xml:space="preserve"> [</w:t>
        </w:r>
        <w:r w:rsidR="00800FE0" w:rsidRPr="001341F1">
          <w:rPr>
            <w:rStyle w:val="Hyperlink"/>
            <w:rFonts w:hint="eastAsia"/>
            <w:noProof/>
            <w:rtl/>
          </w:rPr>
          <w:t>נוסח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משולב</w:t>
        </w:r>
        <w:r w:rsidR="00800FE0" w:rsidRPr="001341F1">
          <w:rPr>
            <w:rStyle w:val="Hyperlink"/>
            <w:noProof/>
            <w:rtl/>
          </w:rPr>
          <w:t>] (</w:t>
        </w:r>
        <w:r w:rsidR="00800FE0" w:rsidRPr="001341F1">
          <w:rPr>
            <w:rStyle w:val="Hyperlink"/>
            <w:rFonts w:hint="eastAsia"/>
            <w:noProof/>
            <w:rtl/>
          </w:rPr>
          <w:t>תיקון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מס</w:t>
        </w:r>
        <w:r w:rsidR="00800FE0" w:rsidRPr="001341F1">
          <w:rPr>
            <w:rStyle w:val="Hyperlink"/>
            <w:noProof/>
            <w:rtl/>
          </w:rPr>
          <w:t>' 14)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8" w:history="1">
        <w:r w:rsidR="00800FE0" w:rsidRPr="001341F1">
          <w:rPr>
            <w:rStyle w:val="Hyperlink"/>
            <w:noProof/>
            <w:rtl/>
          </w:rPr>
          <w:t>(</w:t>
        </w:r>
        <w:r w:rsidR="00800FE0" w:rsidRPr="001341F1">
          <w:rPr>
            <w:rStyle w:val="Hyperlink"/>
            <w:rFonts w:hint="eastAsia"/>
            <w:noProof/>
            <w:rtl/>
          </w:rPr>
          <w:t>תיקון</w:t>
        </w:r>
        <w:r w:rsidR="00800FE0" w:rsidRPr="001341F1">
          <w:rPr>
            <w:rStyle w:val="Hyperlink"/>
            <w:noProof/>
            <w:rtl/>
          </w:rPr>
          <w:t xml:space="preserve"> – </w:t>
        </w:r>
        <w:r w:rsidR="00800FE0" w:rsidRPr="001341F1">
          <w:rPr>
            <w:rStyle w:val="Hyperlink"/>
            <w:rFonts w:hint="eastAsia"/>
            <w:noProof/>
            <w:rtl/>
          </w:rPr>
          <w:t>דמי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פגיעה</w:t>
        </w:r>
        <w:r w:rsidR="00800FE0" w:rsidRPr="001341F1">
          <w:rPr>
            <w:rStyle w:val="Hyperlink"/>
            <w:noProof/>
            <w:rtl/>
          </w:rPr>
          <w:t xml:space="preserve">), </w:t>
        </w:r>
        <w:r w:rsidR="00800FE0" w:rsidRPr="001341F1">
          <w:rPr>
            <w:rStyle w:val="Hyperlink"/>
            <w:rFonts w:hint="eastAsia"/>
            <w:noProof/>
            <w:rtl/>
          </w:rPr>
          <w:t>התשנ</w:t>
        </w:r>
        <w:r w:rsidR="00800FE0" w:rsidRPr="001341F1">
          <w:rPr>
            <w:rStyle w:val="Hyperlink"/>
            <w:noProof/>
            <w:rtl/>
          </w:rPr>
          <w:t>"</w:t>
        </w:r>
        <w:r w:rsidR="00800FE0" w:rsidRPr="001341F1">
          <w:rPr>
            <w:rStyle w:val="Hyperlink"/>
            <w:rFonts w:hint="eastAsia"/>
            <w:noProof/>
            <w:rtl/>
          </w:rPr>
          <w:t>ז</w:t>
        </w:r>
        <w:r w:rsidR="00800FE0" w:rsidRPr="001341F1">
          <w:rPr>
            <w:rStyle w:val="Hyperlink"/>
            <w:noProof/>
            <w:rtl/>
          </w:rPr>
          <w:t>–1997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09" w:history="1">
        <w:r w:rsidR="00800FE0" w:rsidRPr="001341F1">
          <w:rPr>
            <w:rStyle w:val="Hyperlink"/>
            <w:noProof/>
            <w:rtl/>
          </w:rPr>
          <w:t>(</w:t>
        </w:r>
        <w:r w:rsidR="00800FE0" w:rsidRPr="001341F1">
          <w:rPr>
            <w:rStyle w:val="Hyperlink"/>
            <w:rFonts w:hint="eastAsia"/>
            <w:noProof/>
            <w:rtl/>
          </w:rPr>
          <w:t>קריאה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ראשונה</w:t>
        </w:r>
        <w:r w:rsidR="00800FE0" w:rsidRPr="001341F1">
          <w:rPr>
            <w:rStyle w:val="Hyperlink"/>
            <w:noProof/>
            <w:rtl/>
          </w:rPr>
          <w:t>)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0" w:history="1">
        <w:r w:rsidR="00800FE0" w:rsidRPr="001341F1">
          <w:rPr>
            <w:rStyle w:val="Hyperlink"/>
            <w:rFonts w:hint="eastAsia"/>
            <w:noProof/>
            <w:rtl/>
          </w:rPr>
          <w:t>תמיכתו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של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ראש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הממשלה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בהקמת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מדינה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פלשתינית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כדוגמת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פורטו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ריקו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ואנדורה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1" w:history="1">
        <w:r w:rsidR="00800FE0" w:rsidRPr="001341F1">
          <w:rPr>
            <w:rStyle w:val="Hyperlink"/>
            <w:rFonts w:hint="eastAsia"/>
            <w:noProof/>
            <w:rtl/>
          </w:rPr>
          <w:t>סכנה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לעצירת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התהליך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המדיני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בעקבות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החלטות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הממשלה</w:t>
        </w:r>
        <w:r w:rsidR="00800FE0" w:rsidRPr="001341F1">
          <w:rPr>
            <w:rStyle w:val="Hyperlink"/>
            <w:noProof/>
            <w:rtl/>
          </w:rPr>
          <w:t>;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2" w:history="1">
        <w:r w:rsidR="00800FE0" w:rsidRPr="001341F1">
          <w:rPr>
            <w:rStyle w:val="Hyperlink"/>
            <w:rFonts w:hint="eastAsia"/>
            <w:noProof/>
            <w:rtl/>
          </w:rPr>
          <w:t>חשיבות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המשא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ומתן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על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הסדר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הקבע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עם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הרשות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הפלשתינית</w:t>
        </w:r>
        <w:r w:rsidR="00800FE0" w:rsidRPr="001341F1">
          <w:rPr>
            <w:rStyle w:val="Hyperlink"/>
            <w:noProof/>
            <w:rtl/>
          </w:rPr>
          <w:t xml:space="preserve">; </w:t>
        </w:r>
        <w:r w:rsidR="00800FE0" w:rsidRPr="001341F1">
          <w:rPr>
            <w:rStyle w:val="Hyperlink"/>
            <w:rFonts w:hint="eastAsia"/>
            <w:noProof/>
            <w:rtl/>
          </w:rPr>
          <w:t>עצירת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נסיגות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הביניים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ופתיחת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משא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ומתן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להסדרי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קבע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עם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הערבים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הארץ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ישראלים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3" w:history="1">
        <w:r w:rsidR="00800FE0" w:rsidRPr="001341F1">
          <w:rPr>
            <w:rStyle w:val="Hyperlink"/>
            <w:rFonts w:hint="eastAsia"/>
            <w:noProof/>
            <w:rtl/>
          </w:rPr>
          <w:t>הצעה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לסדר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היום</w:t>
        </w:r>
        <w:r w:rsidR="00800FE0">
          <w:rPr>
            <w:rStyle w:val="Hyperlink"/>
            <w:rFonts w:hint="cs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מחקר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בדבר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עמדות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הציבור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בסוגיות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הקשורות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בהסדר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הקבע</w:t>
        </w:r>
        <w:r w:rsidR="00800FE0" w:rsidRPr="001341F1">
          <w:rPr>
            <w:rStyle w:val="Hyperlink"/>
            <w:noProof/>
            <w:rtl/>
          </w:rPr>
          <w:t xml:space="preserve">, </w:t>
        </w:r>
        <w:r w:rsidR="00800FE0" w:rsidRPr="001341F1">
          <w:rPr>
            <w:rStyle w:val="Hyperlink"/>
            <w:rFonts w:hint="eastAsia"/>
            <w:noProof/>
            <w:rtl/>
          </w:rPr>
          <w:t>לרבות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ירושלים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4" w:history="1">
        <w:r w:rsidR="00800FE0" w:rsidRPr="001341F1">
          <w:rPr>
            <w:rStyle w:val="Hyperlink"/>
            <w:rFonts w:hint="eastAsia"/>
            <w:noProof/>
            <w:rtl/>
          </w:rPr>
          <w:t>הצעה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לסדר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היום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5" w:history="1">
        <w:r w:rsidR="00800FE0" w:rsidRPr="001341F1">
          <w:rPr>
            <w:rStyle w:val="Hyperlink"/>
            <w:rFonts w:hint="eastAsia"/>
            <w:noProof/>
            <w:rtl/>
          </w:rPr>
          <w:t>הצהרות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ערפאת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6" w:history="1">
        <w:r w:rsidR="00800FE0" w:rsidRPr="001341F1">
          <w:rPr>
            <w:rStyle w:val="Hyperlink"/>
            <w:rFonts w:hint="eastAsia"/>
            <w:noProof/>
            <w:rtl/>
          </w:rPr>
          <w:t>הצעה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לסדר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היום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7" w:history="1">
        <w:r w:rsidR="00800FE0" w:rsidRPr="001341F1">
          <w:rPr>
            <w:rStyle w:val="Hyperlink"/>
            <w:rFonts w:hint="eastAsia"/>
            <w:noProof/>
            <w:rtl/>
          </w:rPr>
          <w:t>הסדר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הקבע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עם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הפלשתינים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8" w:history="1">
        <w:r w:rsidR="00800FE0" w:rsidRPr="001341F1">
          <w:rPr>
            <w:rStyle w:val="Hyperlink"/>
            <w:rFonts w:hint="eastAsia"/>
            <w:noProof/>
            <w:rtl/>
          </w:rPr>
          <w:t>הצעות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לסדר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היום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מסמך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ההבנות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שנחתם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בין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נציגים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מהליכוד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ומהעבודה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19" w:history="1">
        <w:r w:rsidR="00800FE0" w:rsidRPr="001341F1">
          <w:rPr>
            <w:rStyle w:val="Hyperlink"/>
            <w:rFonts w:hint="eastAsia"/>
            <w:noProof/>
            <w:rtl/>
          </w:rPr>
          <w:t>הצעה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לסדר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היום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מסמך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ההסכמות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בין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הליכוד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ובין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העבודה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בנושא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הסדר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הקבע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20" w:history="1">
        <w:r w:rsidR="00800FE0" w:rsidRPr="001341F1">
          <w:rPr>
            <w:rStyle w:val="Hyperlink"/>
            <w:rFonts w:hint="eastAsia"/>
            <w:noProof/>
            <w:rtl/>
          </w:rPr>
          <w:t>הודעה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אישית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של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חבר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הכנסת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י</w:t>
        </w:r>
        <w:r w:rsidR="00800FE0" w:rsidRPr="001341F1">
          <w:rPr>
            <w:rStyle w:val="Hyperlink"/>
            <w:noProof/>
            <w:rtl/>
          </w:rPr>
          <w:t xml:space="preserve">' </w:t>
        </w:r>
        <w:r w:rsidR="00800FE0" w:rsidRPr="001341F1">
          <w:rPr>
            <w:rStyle w:val="Hyperlink"/>
            <w:rFonts w:hint="eastAsia"/>
            <w:noProof/>
            <w:rtl/>
          </w:rPr>
          <w:t>שריד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21" w:history="1">
        <w:r w:rsidR="00800FE0" w:rsidRPr="001341F1">
          <w:rPr>
            <w:rStyle w:val="Hyperlink"/>
            <w:rFonts w:hint="eastAsia"/>
            <w:noProof/>
            <w:rtl/>
          </w:rPr>
          <w:t>הודעה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אישית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של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חבר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הכנסת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ש</w:t>
        </w:r>
        <w:r w:rsidR="00800FE0" w:rsidRPr="001341F1">
          <w:rPr>
            <w:rStyle w:val="Hyperlink"/>
            <w:noProof/>
            <w:rtl/>
          </w:rPr>
          <w:t xml:space="preserve">' </w:t>
        </w:r>
        <w:r w:rsidR="00800FE0" w:rsidRPr="001341F1">
          <w:rPr>
            <w:rStyle w:val="Hyperlink"/>
            <w:rFonts w:hint="eastAsia"/>
            <w:noProof/>
            <w:rtl/>
          </w:rPr>
          <w:t>יהלום</w:t>
        </w:r>
      </w:hyperlink>
    </w:p>
    <w:p w:rsidR="00800FE0" w:rsidRDefault="00C7527F" w:rsidP="00800FE0">
      <w:pPr>
        <w:pStyle w:val="TOC1"/>
        <w:tabs>
          <w:tab w:val="right" w:leader="dot" w:pos="8296"/>
        </w:tabs>
        <w:rPr>
          <w:noProof/>
          <w:rtl/>
        </w:rPr>
      </w:pPr>
      <w:hyperlink w:anchor="_Toc455646922" w:history="1">
        <w:r w:rsidR="00800FE0" w:rsidRPr="001341F1">
          <w:rPr>
            <w:rStyle w:val="Hyperlink"/>
            <w:rFonts w:hint="eastAsia"/>
            <w:noProof/>
            <w:rtl/>
          </w:rPr>
          <w:t>הצעה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לסדר</w:t>
        </w:r>
        <w:r w:rsidR="00800FE0" w:rsidRPr="001341F1">
          <w:rPr>
            <w:rStyle w:val="Hyperlink"/>
            <w:noProof/>
            <w:rtl/>
          </w:rPr>
          <w:t>-</w:t>
        </w:r>
        <w:r w:rsidR="00800FE0" w:rsidRPr="001341F1">
          <w:rPr>
            <w:rStyle w:val="Hyperlink"/>
            <w:rFonts w:hint="eastAsia"/>
            <w:noProof/>
            <w:rtl/>
          </w:rPr>
          <w:t>היום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מסמך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ההסכמות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בין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הליכוד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ובין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העבודה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בנושא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הסכם</w:t>
        </w:r>
        <w:r w:rsidR="00800FE0" w:rsidRPr="001341F1">
          <w:rPr>
            <w:rStyle w:val="Hyperlink"/>
            <w:noProof/>
            <w:rtl/>
          </w:rPr>
          <w:t xml:space="preserve"> </w:t>
        </w:r>
        <w:r w:rsidR="00800FE0" w:rsidRPr="001341F1">
          <w:rPr>
            <w:rStyle w:val="Hyperlink"/>
            <w:rFonts w:hint="eastAsia"/>
            <w:noProof/>
            <w:rtl/>
          </w:rPr>
          <w:t>הקבע</w:t>
        </w:r>
      </w:hyperlink>
    </w:p>
    <w:p w:rsidR="00800FE0" w:rsidRDefault="00800FE0" w:rsidP="00800FE0">
      <w:pPr>
        <w:jc w:val="center"/>
        <w:rPr>
          <w:rtl/>
        </w:rPr>
      </w:pPr>
      <w:r>
        <w:rPr>
          <w:rtl/>
        </w:rPr>
        <w:lastRenderedPageBreak/>
        <w:fldChar w:fldCharType="end"/>
      </w:r>
    </w:p>
    <w:p w:rsidR="00800FE0" w:rsidRPr="00800FE0" w:rsidRDefault="00800FE0" w:rsidP="00800FE0">
      <w:pPr>
        <w:pStyle w:val="1"/>
        <w:rPr>
          <w:rtl/>
        </w:rPr>
      </w:pPr>
      <w:bookmarkStart w:id="1" w:name="_Toc455646897"/>
      <w:r w:rsidRPr="00800FE0">
        <w:rPr>
          <w:rtl/>
        </w:rPr>
        <w:t>דברי יושב</w:t>
      </w:r>
      <w:r>
        <w:rPr>
          <w:rtl/>
        </w:rPr>
        <w:t>-</w:t>
      </w:r>
      <w:r w:rsidRPr="00800FE0">
        <w:rPr>
          <w:rtl/>
        </w:rPr>
        <w:t>ראש הכנסת</w:t>
      </w:r>
      <w:bookmarkEnd w:id="1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היום יום שני, כ"ו בשבט התשנ"ז, 3 בפברואר 1997 </w:t>
      </w:r>
      <w:r w:rsidR="00800FE0">
        <w:rPr>
          <w:rtl/>
        </w:rPr>
        <w:t>–</w:t>
      </w:r>
      <w:r w:rsidRPr="00EB59BC">
        <w:rPr>
          <w:rtl/>
        </w:rPr>
        <w:t xml:space="preserve"> ישיבת הכנסת פתוחה.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להלן</w:t>
      </w:r>
      <w:r w:rsidR="00800FE0">
        <w:rPr>
          <w:rtl/>
        </w:rPr>
        <w:t xml:space="preserve"> </w:t>
      </w:r>
      <w:r w:rsidRPr="00EB59BC">
        <w:rPr>
          <w:rtl/>
        </w:rPr>
        <w:t>רשימת</w:t>
      </w:r>
      <w:r w:rsidR="00800FE0">
        <w:rPr>
          <w:rtl/>
        </w:rPr>
        <w:t xml:space="preserve"> </w:t>
      </w:r>
      <w:r w:rsidRPr="00EB59BC">
        <w:rPr>
          <w:rtl/>
        </w:rPr>
        <w:t>הרוגי</w:t>
      </w:r>
      <w:r w:rsidR="00800FE0">
        <w:rPr>
          <w:rtl/>
        </w:rPr>
        <w:t xml:space="preserve"> </w:t>
      </w:r>
      <w:r w:rsidRPr="00EB59BC">
        <w:rPr>
          <w:rtl/>
        </w:rPr>
        <w:t>תאונות הדרכים במשך השבוע האחרון: עווד עבד</w:t>
      </w:r>
      <w:r w:rsidR="00800FE0">
        <w:rPr>
          <w:rtl/>
        </w:rPr>
        <w:t>-</w:t>
      </w:r>
      <w:r w:rsidRPr="00EB59BC">
        <w:rPr>
          <w:rtl/>
        </w:rPr>
        <w:t>אלקאדר, מרי</w:t>
      </w:r>
      <w:r w:rsidR="00800FE0">
        <w:rPr>
          <w:rtl/>
        </w:rPr>
        <w:t xml:space="preserve"> </w:t>
      </w:r>
      <w:r w:rsidRPr="00EB59BC">
        <w:rPr>
          <w:rtl/>
        </w:rPr>
        <w:t>קזארוב, פריד חמס, אנטוני וינטרס, אלון וזאנה, חיים בן</w:t>
      </w:r>
      <w:r w:rsidR="00800FE0">
        <w:rPr>
          <w:rtl/>
        </w:rPr>
        <w:t>-</w:t>
      </w:r>
      <w:r w:rsidRPr="00EB59BC">
        <w:rPr>
          <w:rtl/>
        </w:rPr>
        <w:t>שמואל, חנה בן</w:t>
      </w:r>
      <w:r w:rsidR="00800FE0">
        <w:rPr>
          <w:rtl/>
        </w:rPr>
        <w:t>-</w:t>
      </w:r>
      <w:r w:rsidRPr="00EB59BC">
        <w:rPr>
          <w:rtl/>
        </w:rPr>
        <w:t>שמואל, מלכה</w:t>
      </w:r>
      <w:r w:rsidR="00800FE0">
        <w:rPr>
          <w:rtl/>
        </w:rPr>
        <w:t xml:space="preserve"> </w:t>
      </w:r>
      <w:r w:rsidRPr="00EB59BC">
        <w:rPr>
          <w:rtl/>
        </w:rPr>
        <w:t>אהרן, משה אלברון. תשעה במספר.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השרים התורנים הם השר אליהו סויסה והשר דן מרידור.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2" w:name="_Toc455646898"/>
      <w:r w:rsidRPr="00800FE0">
        <w:rPr>
          <w:rtl/>
        </w:rPr>
        <w:t>מסמכים שהונחו על שולחן הכנסת</w:t>
      </w:r>
      <w:bookmarkEnd w:id="2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הודעה למזכיר הכנסת.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מזכיר הכנסת א' האן: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ברשות</w:t>
      </w:r>
      <w:r w:rsidR="00800FE0">
        <w:rPr>
          <w:rtl/>
        </w:rPr>
        <w:t xml:space="preserve"> </w:t>
      </w:r>
      <w:r w:rsidRPr="00EB59BC">
        <w:rPr>
          <w:rtl/>
        </w:rPr>
        <w:t>יושב</w:t>
      </w:r>
      <w:r w:rsidR="00800FE0">
        <w:rPr>
          <w:rtl/>
        </w:rPr>
        <w:t>-</w:t>
      </w: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הנני מתכבד להודיע, כי הונחו על שולחן הכנסת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לקריאה</w:t>
      </w:r>
      <w:r w:rsidR="00800FE0">
        <w:rPr>
          <w:rtl/>
        </w:rPr>
        <w:t xml:space="preserve"> </w:t>
      </w:r>
      <w:r w:rsidRPr="00EB59BC">
        <w:rPr>
          <w:rtl/>
        </w:rPr>
        <w:t>ראשונה,</w:t>
      </w:r>
      <w:r w:rsidR="00800FE0">
        <w:rPr>
          <w:rtl/>
        </w:rPr>
        <w:t xml:space="preserve"> </w:t>
      </w:r>
      <w:r w:rsidRPr="00EB59BC">
        <w:rPr>
          <w:rtl/>
        </w:rPr>
        <w:t>מטעם</w:t>
      </w:r>
      <w:r w:rsidR="00800FE0">
        <w:rPr>
          <w:rtl/>
        </w:rPr>
        <w:t xml:space="preserve"> </w:t>
      </w:r>
      <w:r w:rsidRPr="00EB59BC">
        <w:rPr>
          <w:rtl/>
        </w:rPr>
        <w:t>הממשלה: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עזרה</w:t>
      </w:r>
      <w:r w:rsidR="00800FE0">
        <w:rPr>
          <w:rtl/>
        </w:rPr>
        <w:t xml:space="preserve"> </w:t>
      </w:r>
      <w:r w:rsidRPr="00EB59BC">
        <w:rPr>
          <w:rtl/>
        </w:rPr>
        <w:t>משפטית</w:t>
      </w:r>
      <w:r w:rsidR="00800FE0">
        <w:rPr>
          <w:rtl/>
        </w:rPr>
        <w:t xml:space="preserve"> </w:t>
      </w:r>
      <w:r w:rsidRPr="00EB59BC">
        <w:rPr>
          <w:rtl/>
        </w:rPr>
        <w:t>בין</w:t>
      </w:r>
      <w:r w:rsidR="00800FE0">
        <w:rPr>
          <w:rtl/>
        </w:rPr>
        <w:t xml:space="preserve"> </w:t>
      </w:r>
      <w:r w:rsidRPr="00EB59BC">
        <w:rPr>
          <w:rtl/>
        </w:rPr>
        <w:t>מדינות,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1997; הצעת חוק קביעת הזמן (הוראת שעה), התשנ"ז</w:t>
      </w:r>
      <w:r w:rsidR="00800FE0">
        <w:rPr>
          <w:rtl/>
        </w:rPr>
        <w:t>–</w:t>
      </w:r>
      <w:r w:rsidRPr="00EB59BC">
        <w:rPr>
          <w:rtl/>
        </w:rPr>
        <w:t>1997.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לקריאה</w:t>
      </w:r>
      <w:r w:rsidR="00800FE0">
        <w:rPr>
          <w:rtl/>
        </w:rPr>
        <w:t xml:space="preserve"> </w:t>
      </w:r>
      <w:r w:rsidRPr="00EB59BC">
        <w:rPr>
          <w:rtl/>
        </w:rPr>
        <w:t>ראשונה, מטעם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הכנסת:</w:t>
      </w:r>
      <w:r w:rsidR="00800FE0">
        <w:rPr>
          <w:rtl/>
        </w:rPr>
        <w:t xml:space="preserve"> </w:t>
      </w:r>
      <w:r w:rsidRPr="00EB59BC">
        <w:rPr>
          <w:rtl/>
        </w:rPr>
        <w:t>הצעת חוק הביטוח הלאומי (תיקון מס' 15)</w:t>
      </w:r>
      <w:r w:rsidR="00800FE0">
        <w:rPr>
          <w:rtl/>
        </w:rPr>
        <w:t xml:space="preserve"> </w:t>
      </w:r>
      <w:r w:rsidRPr="00EB59BC">
        <w:rPr>
          <w:rtl/>
        </w:rPr>
        <w:t>(ביטול</w:t>
      </w:r>
      <w:r w:rsidR="00800FE0">
        <w:rPr>
          <w:rtl/>
        </w:rPr>
        <w:t xml:space="preserve"> </w:t>
      </w:r>
      <w:r w:rsidRPr="00EB59BC">
        <w:rPr>
          <w:rtl/>
        </w:rPr>
        <w:t>קיזוז</w:t>
      </w:r>
      <w:r w:rsidR="00800FE0">
        <w:rPr>
          <w:rtl/>
        </w:rPr>
        <w:t xml:space="preserve"> </w:t>
      </w:r>
      <w:r w:rsidRPr="00EB59BC">
        <w:rPr>
          <w:rtl/>
        </w:rPr>
        <w:t>כנגד</w:t>
      </w:r>
      <w:r w:rsidR="00800FE0">
        <w:rPr>
          <w:rtl/>
        </w:rPr>
        <w:t xml:space="preserve"> </w:t>
      </w:r>
      <w:r w:rsidRPr="00EB59BC">
        <w:rPr>
          <w:rtl/>
        </w:rPr>
        <w:t>קצבת ילדים), התשנ"ז</w:t>
      </w:r>
      <w:r w:rsidR="00800FE0">
        <w:rPr>
          <w:rtl/>
        </w:rPr>
        <w:t>–</w:t>
      </w:r>
      <w:r w:rsidRPr="00EB59BC">
        <w:rPr>
          <w:rtl/>
        </w:rPr>
        <w:t>1997, של חברי הכנסת</w:t>
      </w:r>
      <w:r w:rsidR="00800FE0">
        <w:rPr>
          <w:rtl/>
        </w:rPr>
        <w:t xml:space="preserve"> </w:t>
      </w:r>
      <w:r w:rsidRPr="00EB59BC">
        <w:rPr>
          <w:rtl/>
        </w:rPr>
        <w:t>ת' גוז'נסקי, ע'</w:t>
      </w:r>
      <w:r w:rsidR="00800FE0">
        <w:rPr>
          <w:rtl/>
        </w:rPr>
        <w:t xml:space="preserve"> </w:t>
      </w:r>
      <w:r w:rsidRPr="00EB59BC">
        <w:rPr>
          <w:rtl/>
        </w:rPr>
        <w:t>בשארה, ה' מחאמיד, ס' סלים וא' סעד.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לדיון</w:t>
      </w:r>
      <w:r w:rsidR="00800FE0">
        <w:rPr>
          <w:rtl/>
        </w:rPr>
        <w:t xml:space="preserve"> </w:t>
      </w:r>
      <w:r w:rsidRPr="00EB59BC">
        <w:rPr>
          <w:rtl/>
        </w:rPr>
        <w:t>מוקדם: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תיקון</w:t>
      </w:r>
      <w:r w:rsidR="00800FE0">
        <w:rPr>
          <w:rtl/>
        </w:rPr>
        <w:t xml:space="preserve"> </w:t>
      </w:r>
      <w:r w:rsidRPr="00EB59BC">
        <w:rPr>
          <w:rtl/>
        </w:rPr>
        <w:t>פקודת</w:t>
      </w:r>
      <w:r w:rsidR="00800FE0">
        <w:rPr>
          <w:rtl/>
        </w:rPr>
        <w:t xml:space="preserve"> </w:t>
      </w:r>
      <w:r w:rsidRPr="00EB59BC">
        <w:rPr>
          <w:rtl/>
        </w:rPr>
        <w:t>התעבורה</w:t>
      </w:r>
      <w:r w:rsidR="00800FE0">
        <w:rPr>
          <w:rtl/>
        </w:rPr>
        <w:t xml:space="preserve"> </w:t>
      </w:r>
      <w:r w:rsidRPr="00EB59BC">
        <w:rPr>
          <w:rtl/>
        </w:rPr>
        <w:t>(איסור</w:t>
      </w:r>
      <w:r w:rsidR="00800FE0">
        <w:rPr>
          <w:rtl/>
        </w:rPr>
        <w:t xml:space="preserve"> </w:t>
      </w:r>
      <w:r w:rsidRPr="00EB59BC">
        <w:rPr>
          <w:rtl/>
        </w:rPr>
        <w:t>סחר</w:t>
      </w:r>
      <w:r w:rsidR="00800FE0">
        <w:rPr>
          <w:rtl/>
        </w:rPr>
        <w:t xml:space="preserve"> </w:t>
      </w:r>
      <w:r w:rsidRPr="00EB59BC">
        <w:rPr>
          <w:rtl/>
        </w:rPr>
        <w:t>בחלקי רכב</w:t>
      </w:r>
      <w:r w:rsidR="00800FE0">
        <w:rPr>
          <w:rtl/>
        </w:rPr>
        <w:t xml:space="preserve"> </w:t>
      </w:r>
      <w:r w:rsidRPr="00EB59BC">
        <w:rPr>
          <w:rtl/>
        </w:rPr>
        <w:t>משומשים),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 xml:space="preserve">1997, מאת חבר הכנסת משה שחל; הצעת חוק יסודות התקציב (תיקון </w:t>
      </w:r>
      <w:r w:rsidR="00800FE0">
        <w:rPr>
          <w:rtl/>
        </w:rPr>
        <w:t xml:space="preserve">– </w:t>
      </w:r>
      <w:r w:rsidRPr="00EB59BC">
        <w:rPr>
          <w:rtl/>
        </w:rPr>
        <w:t>שכר</w:t>
      </w:r>
      <w:r w:rsidR="00800FE0">
        <w:rPr>
          <w:rtl/>
        </w:rPr>
        <w:t xml:space="preserve"> </w:t>
      </w:r>
      <w:r w:rsidRPr="00EB59BC">
        <w:rPr>
          <w:rtl/>
        </w:rPr>
        <w:t>של בעלי תפקיד),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רן כהן וקבוצת חברי הכנסת; 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ניירות</w:t>
      </w:r>
      <w:r w:rsidR="00800FE0">
        <w:rPr>
          <w:rtl/>
        </w:rPr>
        <w:t xml:space="preserve"> </w:t>
      </w:r>
      <w:r w:rsidRPr="00EB59BC">
        <w:rPr>
          <w:rtl/>
        </w:rPr>
        <w:t>ערך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 </w:t>
      </w:r>
      <w:r w:rsidRPr="00EB59BC">
        <w:rPr>
          <w:rtl/>
        </w:rPr>
        <w:t>תובענה</w:t>
      </w:r>
      <w:r w:rsidR="00800FE0">
        <w:rPr>
          <w:rtl/>
        </w:rPr>
        <w:t xml:space="preserve"> </w:t>
      </w:r>
      <w:r w:rsidRPr="00EB59BC">
        <w:rPr>
          <w:rtl/>
        </w:rPr>
        <w:t>ייצוגית),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אלי</w:t>
      </w:r>
      <w:r w:rsidR="00800FE0">
        <w:rPr>
          <w:rtl/>
        </w:rPr>
        <w:t xml:space="preserve"> </w:t>
      </w:r>
      <w:r w:rsidRPr="00EB59BC">
        <w:rPr>
          <w:rtl/>
        </w:rPr>
        <w:t>גולדשמידט;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חוזה</w:t>
      </w:r>
      <w:r w:rsidR="00800FE0">
        <w:rPr>
          <w:rtl/>
        </w:rPr>
        <w:t xml:space="preserve"> </w:t>
      </w:r>
      <w:r w:rsidRPr="00EB59BC">
        <w:rPr>
          <w:rtl/>
        </w:rPr>
        <w:t>הביטוח</w:t>
      </w:r>
      <w:r w:rsidR="00800FE0">
        <w:rPr>
          <w:rtl/>
        </w:rPr>
        <w:t xml:space="preserve"> </w:t>
      </w:r>
      <w:r w:rsidRPr="00EB59BC">
        <w:rPr>
          <w:rtl/>
        </w:rPr>
        <w:t>(תיקון),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מיכאל</w:t>
      </w:r>
      <w:r w:rsidR="00800FE0">
        <w:rPr>
          <w:rtl/>
        </w:rPr>
        <w:t xml:space="preserve"> </w:t>
      </w:r>
      <w:r w:rsidRPr="00EB59BC">
        <w:rPr>
          <w:rtl/>
        </w:rPr>
        <w:t>איתן;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>-</w:t>
      </w:r>
      <w:r w:rsidRPr="00EB59BC">
        <w:rPr>
          <w:rtl/>
        </w:rPr>
        <w:t>יסוד: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ביטול הבחירה הישירה), מאת חבר הכנסת</w:t>
      </w:r>
      <w:r w:rsidR="00800FE0">
        <w:rPr>
          <w:rtl/>
        </w:rPr>
        <w:t xml:space="preserve"> </w:t>
      </w:r>
      <w:r w:rsidRPr="00EB59BC">
        <w:rPr>
          <w:rtl/>
        </w:rPr>
        <w:t>רחבעם</w:t>
      </w:r>
      <w:r w:rsidR="00800FE0">
        <w:rPr>
          <w:rtl/>
        </w:rPr>
        <w:t xml:space="preserve"> </w:t>
      </w:r>
      <w:r w:rsidRPr="00EB59BC">
        <w:rPr>
          <w:rtl/>
        </w:rPr>
        <w:t>זאבי;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המפלגות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זכויות בגיר) התשנ"ז</w:t>
      </w:r>
      <w:r w:rsidR="00800FE0">
        <w:rPr>
          <w:rtl/>
        </w:rPr>
        <w:t>–</w:t>
      </w:r>
      <w:r w:rsidRPr="00EB59BC">
        <w:rPr>
          <w:rtl/>
        </w:rPr>
        <w:t>1997, מאת חברי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א'</w:t>
      </w:r>
      <w:r w:rsidR="00800FE0">
        <w:rPr>
          <w:rtl/>
        </w:rPr>
        <w:t xml:space="preserve"> </w:t>
      </w:r>
      <w:r w:rsidRPr="00EB59BC">
        <w:rPr>
          <w:rtl/>
        </w:rPr>
        <w:t>ברק,</w:t>
      </w:r>
      <w:r w:rsidR="00800FE0">
        <w:rPr>
          <w:rtl/>
        </w:rPr>
        <w:t xml:space="preserve"> </w:t>
      </w:r>
      <w:r w:rsidRPr="00EB59BC">
        <w:rPr>
          <w:rtl/>
        </w:rPr>
        <w:t>רע'</w:t>
      </w:r>
      <w:r w:rsidR="00800FE0">
        <w:rPr>
          <w:rtl/>
        </w:rPr>
        <w:t xml:space="preserve"> </w:t>
      </w:r>
      <w:r w:rsidRPr="00EB59BC">
        <w:rPr>
          <w:rtl/>
        </w:rPr>
        <w:t>כהן</w:t>
      </w:r>
      <w:r w:rsidR="00800FE0">
        <w:rPr>
          <w:rtl/>
        </w:rPr>
        <w:t xml:space="preserve"> </w:t>
      </w:r>
      <w:r w:rsidRPr="00EB59BC">
        <w:rPr>
          <w:rtl/>
        </w:rPr>
        <w:t>וי'</w:t>
      </w:r>
      <w:r w:rsidR="00800FE0">
        <w:rPr>
          <w:rtl/>
        </w:rPr>
        <w:t xml:space="preserve"> </w:t>
      </w:r>
      <w:r w:rsidRPr="00EB59BC">
        <w:rPr>
          <w:rtl/>
        </w:rPr>
        <w:t>כץ;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הקאדים</w:t>
      </w:r>
      <w:r w:rsidR="00800FE0">
        <w:rPr>
          <w:rtl/>
        </w:rPr>
        <w:t xml:space="preserve"> </w:t>
      </w:r>
      <w:r w:rsidRPr="00EB59BC">
        <w:rPr>
          <w:rtl/>
        </w:rPr>
        <w:t xml:space="preserve">(תיקון </w:t>
      </w:r>
      <w:r w:rsidR="00800FE0">
        <w:rPr>
          <w:rtl/>
        </w:rPr>
        <w:t>–</w:t>
      </w:r>
      <w:r w:rsidRPr="00EB59BC">
        <w:rPr>
          <w:rtl/>
        </w:rPr>
        <w:t xml:space="preserve"> העברת האחריות</w:t>
      </w:r>
      <w:r w:rsidR="00800FE0">
        <w:rPr>
          <w:rtl/>
        </w:rPr>
        <w:t xml:space="preserve"> </w:t>
      </w:r>
      <w:r w:rsidRPr="00EB59BC">
        <w:rPr>
          <w:rtl/>
        </w:rPr>
        <w:t>המינהלית),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א'</w:t>
      </w:r>
      <w:r w:rsidR="00800FE0">
        <w:rPr>
          <w:rtl/>
        </w:rPr>
        <w:t xml:space="preserve"> </w:t>
      </w:r>
      <w:r w:rsidRPr="00EB59BC">
        <w:rPr>
          <w:rtl/>
        </w:rPr>
        <w:t>לובוצקי</w:t>
      </w:r>
      <w:r w:rsidR="00800FE0">
        <w:rPr>
          <w:rtl/>
        </w:rPr>
        <w:t xml:space="preserve"> </w:t>
      </w:r>
      <w:r w:rsidRPr="00EB59BC">
        <w:rPr>
          <w:rtl/>
        </w:rPr>
        <w:t>וט'</w:t>
      </w:r>
      <w:r w:rsidR="00800FE0">
        <w:rPr>
          <w:rtl/>
        </w:rPr>
        <w:t xml:space="preserve"> </w:t>
      </w:r>
      <w:r w:rsidRPr="00EB59BC">
        <w:rPr>
          <w:rtl/>
        </w:rPr>
        <w:t>אלסאנע; הצעת חוק</w:t>
      </w:r>
      <w:r w:rsidR="00800FE0">
        <w:rPr>
          <w:rtl/>
        </w:rPr>
        <w:t xml:space="preserve"> </w:t>
      </w:r>
      <w:r w:rsidRPr="00EB59BC">
        <w:rPr>
          <w:rtl/>
        </w:rPr>
        <w:t>בתי</w:t>
      </w:r>
      <w:r w:rsidR="00800FE0">
        <w:rPr>
          <w:rtl/>
        </w:rPr>
        <w:t>-</w:t>
      </w:r>
      <w:r w:rsidRPr="00EB59BC">
        <w:rPr>
          <w:rtl/>
        </w:rPr>
        <w:t xml:space="preserve">המשפט (תיקון </w:t>
      </w:r>
      <w:r w:rsidR="00800FE0">
        <w:rPr>
          <w:rtl/>
        </w:rPr>
        <w:t>–</w:t>
      </w:r>
      <w:r w:rsidRPr="00EB59BC">
        <w:rPr>
          <w:rtl/>
        </w:rPr>
        <w:t xml:space="preserve"> מינוי נשיאים וסגני נשיאים),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שאול</w:t>
      </w:r>
      <w:r w:rsidR="00800FE0">
        <w:rPr>
          <w:rtl/>
        </w:rPr>
        <w:t xml:space="preserve"> </w:t>
      </w:r>
      <w:r w:rsidRPr="00EB59BC">
        <w:rPr>
          <w:rtl/>
        </w:rPr>
        <w:t>יהלום;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העונשין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 </w:t>
      </w:r>
      <w:r w:rsidRPr="00EB59BC">
        <w:rPr>
          <w:rtl/>
        </w:rPr>
        <w:t>החזקה, הדפסה, העתקה, הפצה, חלוקה וייבוא</w:t>
      </w:r>
      <w:r w:rsidR="00800FE0">
        <w:rPr>
          <w:rtl/>
        </w:rPr>
        <w:t xml:space="preserve"> </w:t>
      </w:r>
      <w:r w:rsidRPr="00EB59BC">
        <w:rPr>
          <w:rtl/>
        </w:rPr>
        <w:t>פרסומים</w:t>
      </w:r>
      <w:r w:rsidR="00800FE0">
        <w:rPr>
          <w:rtl/>
        </w:rPr>
        <w:t xml:space="preserve"> </w:t>
      </w:r>
      <w:r w:rsidRPr="00EB59BC">
        <w:rPr>
          <w:rtl/>
        </w:rPr>
        <w:t>המשדלים</w:t>
      </w:r>
      <w:r w:rsidR="00800FE0">
        <w:rPr>
          <w:rtl/>
        </w:rPr>
        <w:t xml:space="preserve"> </w:t>
      </w:r>
      <w:r w:rsidRPr="00EB59BC">
        <w:rPr>
          <w:rtl/>
        </w:rPr>
        <w:t>להמרת</w:t>
      </w:r>
      <w:r w:rsidR="00800FE0">
        <w:rPr>
          <w:rtl/>
        </w:rPr>
        <w:t xml:space="preserve"> </w:t>
      </w:r>
      <w:r w:rsidRPr="00EB59BC">
        <w:rPr>
          <w:rtl/>
        </w:rPr>
        <w:t>דת),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ד' אזולאי וקבוצת חברי</w:t>
      </w:r>
      <w:r w:rsidR="00800FE0">
        <w:rPr>
          <w:rtl/>
        </w:rPr>
        <w:t xml:space="preserve"> </w:t>
      </w:r>
      <w:r w:rsidRPr="00EB59BC">
        <w:rPr>
          <w:rtl/>
        </w:rPr>
        <w:t>הכנסת;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הצעת חוק לתיקון פקודת סרטי הראינוע (תיקון </w:t>
      </w:r>
      <w:r w:rsidR="00800FE0">
        <w:rPr>
          <w:rtl/>
        </w:rPr>
        <w:t>–</w:t>
      </w:r>
      <w:r w:rsidRPr="00EB59BC">
        <w:rPr>
          <w:rtl/>
        </w:rPr>
        <w:t xml:space="preserve"> דירוג סרטים), 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 דוד צוקר; הצעת חוק מינוי היועץ המשפטי לממשלה, התשנ"ז</w:t>
      </w:r>
      <w:r w:rsidR="00800FE0">
        <w:rPr>
          <w:rtl/>
        </w:rPr>
        <w:t>–</w:t>
      </w:r>
      <w:r w:rsidRPr="00EB59BC">
        <w:rPr>
          <w:rtl/>
        </w:rPr>
        <w:t>1997, מאת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נסים</w:t>
      </w:r>
      <w:r w:rsidR="00800FE0">
        <w:rPr>
          <w:rtl/>
        </w:rPr>
        <w:t xml:space="preserve"> </w:t>
      </w:r>
      <w:r w:rsidRPr="00EB59BC">
        <w:rPr>
          <w:rtl/>
        </w:rPr>
        <w:t>זוילי;</w:t>
      </w:r>
      <w:r w:rsidR="00800FE0">
        <w:rPr>
          <w:rtl/>
        </w:rPr>
        <w:t xml:space="preserve"> </w:t>
      </w:r>
      <w:r w:rsidRPr="00EB59BC">
        <w:rPr>
          <w:rtl/>
        </w:rPr>
        <w:t>הצעת חוק לתיקון פקודת הנזיקין (אחריות בנזיקין בעקבות</w:t>
      </w:r>
      <w:r w:rsidR="00800FE0">
        <w:rPr>
          <w:rtl/>
        </w:rPr>
        <w:t xml:space="preserve"> </w:t>
      </w:r>
      <w:r w:rsidRPr="00EB59BC">
        <w:rPr>
          <w:rtl/>
        </w:rPr>
        <w:t>שביתה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השבתה</w:t>
      </w:r>
      <w:r w:rsidR="00800FE0">
        <w:rPr>
          <w:rtl/>
        </w:rPr>
        <w:t xml:space="preserve"> </w:t>
      </w:r>
      <w:r w:rsidRPr="00EB59BC">
        <w:rPr>
          <w:rtl/>
        </w:rPr>
        <w:t>שלא</w:t>
      </w:r>
      <w:r w:rsidR="00800FE0">
        <w:rPr>
          <w:rtl/>
        </w:rPr>
        <w:t xml:space="preserve"> </w:t>
      </w:r>
      <w:r w:rsidRPr="00EB59BC">
        <w:rPr>
          <w:rtl/>
        </w:rPr>
        <w:t>כדין),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>חבר הכנסת פיני בדש; הצעת חוק</w:t>
      </w:r>
      <w:r w:rsidR="00800FE0">
        <w:rPr>
          <w:rtl/>
        </w:rPr>
        <w:t xml:space="preserve"> </w:t>
      </w:r>
      <w:r w:rsidRPr="00EB59BC">
        <w:rPr>
          <w:rtl/>
        </w:rPr>
        <w:t>בתי</w:t>
      </w:r>
      <w:r w:rsidR="00800FE0">
        <w:rPr>
          <w:rtl/>
        </w:rPr>
        <w:t>-</w:t>
      </w:r>
      <w:r w:rsidRPr="00EB59BC">
        <w:rPr>
          <w:rtl/>
        </w:rPr>
        <w:t>המשפט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 </w:t>
      </w:r>
      <w:r w:rsidRPr="00EB59BC">
        <w:rPr>
          <w:rtl/>
        </w:rPr>
        <w:t>הסמכות להגיש קובלנה על שופט),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</w:t>
      </w:r>
      <w:r w:rsidR="00800FE0">
        <w:rPr>
          <w:rtl/>
        </w:rPr>
        <w:t xml:space="preserve"> </w:t>
      </w:r>
      <w:r w:rsidRPr="00EB59BC">
        <w:rPr>
          <w:rtl/>
        </w:rPr>
        <w:t>שאול</w:t>
      </w:r>
      <w:r w:rsidR="00800FE0">
        <w:rPr>
          <w:rtl/>
        </w:rPr>
        <w:t xml:space="preserve"> </w:t>
      </w:r>
      <w:r w:rsidRPr="00EB59BC">
        <w:rPr>
          <w:rtl/>
        </w:rPr>
        <w:t>יהלום;</w:t>
      </w:r>
      <w:r w:rsidR="00800FE0">
        <w:rPr>
          <w:rtl/>
        </w:rPr>
        <w:t xml:space="preserve"> </w:t>
      </w:r>
      <w:r w:rsidRPr="00EB59BC">
        <w:rPr>
          <w:rtl/>
        </w:rPr>
        <w:t>הצעת חוק ראש האופוזיציה, מעמדו סמכויותיו וזכויותיו, 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נסים זוילי; הצעת חוק הערבות (תיקון </w:t>
      </w:r>
      <w:r w:rsidR="00800FE0">
        <w:rPr>
          <w:rtl/>
        </w:rPr>
        <w:t>–</w:t>
      </w:r>
      <w:r w:rsidRPr="00EB59BC">
        <w:rPr>
          <w:rtl/>
        </w:rPr>
        <w:t xml:space="preserve"> חיוב) התשנ"ז</w:t>
      </w:r>
      <w:r w:rsidR="00800FE0">
        <w:rPr>
          <w:rtl/>
        </w:rPr>
        <w:t>–</w:t>
      </w:r>
      <w:r w:rsidRPr="00EB59BC">
        <w:rPr>
          <w:rtl/>
        </w:rPr>
        <w:t>1997, מאת 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רפאל</w:t>
      </w:r>
      <w:r w:rsidR="00800FE0">
        <w:rPr>
          <w:rtl/>
        </w:rPr>
        <w:t xml:space="preserve"> </w:t>
      </w:r>
      <w:r w:rsidRPr="00EB59BC">
        <w:rPr>
          <w:rtl/>
        </w:rPr>
        <w:t>אלול;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בתי</w:t>
      </w:r>
      <w:r w:rsidR="00800FE0">
        <w:rPr>
          <w:rtl/>
        </w:rPr>
        <w:t>-</w:t>
      </w:r>
      <w:r w:rsidRPr="00EB59BC">
        <w:rPr>
          <w:rtl/>
        </w:rPr>
        <w:t xml:space="preserve">הדין השרעיים (אישור מינויים) (תיקון </w:t>
      </w:r>
      <w:r w:rsidR="00800FE0">
        <w:rPr>
          <w:rtl/>
        </w:rPr>
        <w:t>–</w:t>
      </w:r>
      <w:r w:rsidRPr="00EB59BC">
        <w:rPr>
          <w:rtl/>
        </w:rPr>
        <w:t xml:space="preserve"> העברת</w:t>
      </w:r>
      <w:r w:rsidR="00800FE0">
        <w:rPr>
          <w:rtl/>
        </w:rPr>
        <w:t xml:space="preserve"> </w:t>
      </w:r>
      <w:r w:rsidRPr="00EB59BC">
        <w:rPr>
          <w:rtl/>
        </w:rPr>
        <w:t>האחריות</w:t>
      </w:r>
      <w:r w:rsidR="00800FE0">
        <w:rPr>
          <w:rtl/>
        </w:rPr>
        <w:t xml:space="preserve"> </w:t>
      </w:r>
      <w:r w:rsidRPr="00EB59BC">
        <w:rPr>
          <w:rtl/>
        </w:rPr>
        <w:t>על החוק), התשנ"ז</w:t>
      </w:r>
      <w:r w:rsidR="00800FE0">
        <w:rPr>
          <w:rtl/>
        </w:rPr>
        <w:t>–</w:t>
      </w:r>
      <w:r w:rsidRPr="00EB59BC">
        <w:rPr>
          <w:rtl/>
        </w:rPr>
        <w:t>1997, מאת חברי הכנסת א' לובוצקי וט' אלסאנע; הצעת חוק</w:t>
      </w:r>
      <w:r w:rsidR="00800FE0">
        <w:rPr>
          <w:rtl/>
        </w:rPr>
        <w:t xml:space="preserve"> </w:t>
      </w:r>
      <w:r w:rsidRPr="00EB59BC">
        <w:rPr>
          <w:rtl/>
        </w:rPr>
        <w:t>מינהל</w:t>
      </w:r>
      <w:r w:rsidR="00800FE0">
        <w:rPr>
          <w:rtl/>
        </w:rPr>
        <w:t xml:space="preserve"> </w:t>
      </w:r>
      <w:r w:rsidRPr="00EB59BC">
        <w:rPr>
          <w:rtl/>
        </w:rPr>
        <w:t>מקרקעי</w:t>
      </w:r>
      <w:r w:rsidR="00800FE0">
        <w:rPr>
          <w:rtl/>
        </w:rPr>
        <w:t xml:space="preserve"> </w:t>
      </w:r>
      <w:r w:rsidRPr="00EB59BC">
        <w:rPr>
          <w:rtl/>
        </w:rPr>
        <w:t>ישראל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תנאים לביטול מכרז),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</w:t>
      </w:r>
      <w:r w:rsidR="00800FE0">
        <w:rPr>
          <w:rtl/>
        </w:rPr>
        <w:t xml:space="preserve"> </w:t>
      </w:r>
      <w:r w:rsidRPr="00EB59BC">
        <w:rPr>
          <w:rtl/>
        </w:rPr>
        <w:t>רומן</w:t>
      </w:r>
      <w:r w:rsidR="00800FE0">
        <w:rPr>
          <w:rtl/>
        </w:rPr>
        <w:t xml:space="preserve"> </w:t>
      </w:r>
      <w:r w:rsidRPr="00EB59BC">
        <w:rPr>
          <w:rtl/>
        </w:rPr>
        <w:t>ברונפמן;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פינוי</w:t>
      </w:r>
      <w:r w:rsidR="00800FE0">
        <w:rPr>
          <w:rtl/>
        </w:rPr>
        <w:t xml:space="preserve"> </w:t>
      </w:r>
      <w:r w:rsidRPr="00EB59BC">
        <w:rPr>
          <w:rtl/>
        </w:rPr>
        <w:t>דרום</w:t>
      </w:r>
      <w:r w:rsidR="00800FE0">
        <w:rPr>
          <w:rtl/>
        </w:rPr>
        <w:t>-</w:t>
      </w:r>
      <w:r w:rsidRPr="00EB59BC">
        <w:rPr>
          <w:rtl/>
        </w:rPr>
        <w:t>לבנון,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 חברי הכנסת ע'</w:t>
      </w:r>
      <w:r w:rsidR="00800FE0">
        <w:rPr>
          <w:rtl/>
        </w:rPr>
        <w:t xml:space="preserve"> </w:t>
      </w:r>
      <w:r w:rsidRPr="00EB59BC">
        <w:rPr>
          <w:rtl/>
        </w:rPr>
        <w:t>דראושה,</w:t>
      </w:r>
      <w:r w:rsidR="00800FE0">
        <w:rPr>
          <w:rtl/>
        </w:rPr>
        <w:t xml:space="preserve"> </w:t>
      </w:r>
      <w:r w:rsidRPr="00EB59BC">
        <w:rPr>
          <w:rtl/>
        </w:rPr>
        <w:t>ט'</w:t>
      </w:r>
      <w:r w:rsidR="00800FE0">
        <w:rPr>
          <w:rtl/>
        </w:rPr>
        <w:t xml:space="preserve"> </w:t>
      </w:r>
      <w:r w:rsidRPr="00EB59BC">
        <w:rPr>
          <w:rtl/>
        </w:rPr>
        <w:t>אלסאנע,</w:t>
      </w:r>
      <w:r w:rsidR="00800FE0">
        <w:rPr>
          <w:rtl/>
        </w:rPr>
        <w:t xml:space="preserve"> </w:t>
      </w:r>
      <w:r w:rsidRPr="00EB59BC">
        <w:rPr>
          <w:rtl/>
        </w:rPr>
        <w:t>ע'</w:t>
      </w:r>
      <w:r w:rsidR="00800FE0">
        <w:rPr>
          <w:rtl/>
        </w:rPr>
        <w:t xml:space="preserve"> </w:t>
      </w:r>
      <w:r w:rsidRPr="00EB59BC">
        <w:rPr>
          <w:rtl/>
        </w:rPr>
        <w:t>דהאמשה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ות' חטיב; הצעת חוק כרטיסי חיוב (תיקון </w:t>
      </w:r>
      <w:r w:rsidR="00800FE0">
        <w:rPr>
          <w:rtl/>
        </w:rPr>
        <w:t>–</w:t>
      </w:r>
      <w:r w:rsidRPr="00EB59BC">
        <w:rPr>
          <w:rtl/>
        </w:rPr>
        <w:t xml:space="preserve"> חובת</w:t>
      </w:r>
      <w:r w:rsidR="00800FE0">
        <w:rPr>
          <w:rtl/>
        </w:rPr>
        <w:t xml:space="preserve"> </w:t>
      </w:r>
      <w:r w:rsidRPr="00EB59BC">
        <w:rPr>
          <w:rtl/>
        </w:rPr>
        <w:t>פרסום עמלות),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אברהם יחזקאל; הצעת חוק הבנקאות (שירות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ללקוח) (תיקון </w:t>
      </w:r>
      <w:r w:rsidR="00800FE0">
        <w:rPr>
          <w:rtl/>
        </w:rPr>
        <w:t>–</w:t>
      </w:r>
      <w:r w:rsidRPr="00EB59BC">
        <w:rPr>
          <w:rtl/>
        </w:rPr>
        <w:t xml:space="preserve"> מידע על גובה העמלות),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אברהם יחזקאל;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רכב</w:t>
      </w:r>
      <w:r w:rsidR="00800FE0">
        <w:rPr>
          <w:rtl/>
        </w:rPr>
        <w:t xml:space="preserve"> </w:t>
      </w:r>
      <w:r w:rsidRPr="00EB59BC">
        <w:rPr>
          <w:rtl/>
        </w:rPr>
        <w:t>להסעת</w:t>
      </w:r>
      <w:r w:rsidR="00800FE0">
        <w:rPr>
          <w:rtl/>
        </w:rPr>
        <w:t xml:space="preserve"> </w:t>
      </w:r>
      <w:r w:rsidRPr="00EB59BC">
        <w:rPr>
          <w:rtl/>
        </w:rPr>
        <w:t>ילדים</w:t>
      </w:r>
      <w:r w:rsidR="00800FE0">
        <w:rPr>
          <w:rtl/>
        </w:rPr>
        <w:t xml:space="preserve"> </w:t>
      </w:r>
      <w:r w:rsidRPr="00EB59BC">
        <w:rPr>
          <w:rtl/>
        </w:rPr>
        <w:t>(חובת סימון ואמצעי בטיחות), התשנ"ז</w:t>
      </w:r>
      <w:r w:rsidR="00800FE0">
        <w:rPr>
          <w:rtl/>
        </w:rPr>
        <w:t>–</w:t>
      </w:r>
      <w:r w:rsidRPr="00EB59BC">
        <w:rPr>
          <w:rtl/>
        </w:rPr>
        <w:t>1997, מאת 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אלי</w:t>
      </w:r>
      <w:r w:rsidR="00800FE0">
        <w:rPr>
          <w:rtl/>
        </w:rPr>
        <w:t xml:space="preserve"> </w:t>
      </w:r>
      <w:r w:rsidRPr="00EB59BC">
        <w:rPr>
          <w:rtl/>
        </w:rPr>
        <w:t>גולדשמידט;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האנטומיה והפתולוגיה (תיקון </w:t>
      </w:r>
      <w:r w:rsidR="00800FE0">
        <w:rPr>
          <w:rtl/>
        </w:rPr>
        <w:t>–</w:t>
      </w:r>
      <w:r w:rsidRPr="00EB59BC">
        <w:rPr>
          <w:rtl/>
        </w:rPr>
        <w:t xml:space="preserve"> מימון הוצאות),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מאת חבר הכנסת אברהם יחזקאל; הצעת חוק העונשין (תיקון </w:t>
      </w:r>
      <w:r w:rsidR="00800FE0">
        <w:rPr>
          <w:rtl/>
        </w:rPr>
        <w:t>–</w:t>
      </w:r>
      <w:r w:rsidRPr="00EB59BC">
        <w:rPr>
          <w:rtl/>
        </w:rPr>
        <w:t xml:space="preserve"> שידול קטין</w:t>
      </w:r>
      <w:r w:rsidR="00800FE0">
        <w:rPr>
          <w:rtl/>
        </w:rPr>
        <w:t xml:space="preserve"> </w:t>
      </w:r>
      <w:r w:rsidRPr="00EB59BC">
        <w:rPr>
          <w:rtl/>
        </w:rPr>
        <w:t>לחזור</w:t>
      </w:r>
      <w:r w:rsidR="00800FE0">
        <w:rPr>
          <w:rtl/>
        </w:rPr>
        <w:t xml:space="preserve"> </w:t>
      </w:r>
      <w:r w:rsidRPr="00EB59BC">
        <w:rPr>
          <w:rtl/>
        </w:rPr>
        <w:t>בשאלה),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>חבר הכנסת ד' אזולאי וקבוצת חברי הכנסת; הצעת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חוק התכנון והבנייה (תיקון </w:t>
      </w:r>
      <w:r w:rsidR="00800FE0">
        <w:rPr>
          <w:rtl/>
        </w:rPr>
        <w:t>–</w:t>
      </w:r>
      <w:r w:rsidRPr="00EB59BC">
        <w:rPr>
          <w:rtl/>
        </w:rPr>
        <w:t xml:space="preserve"> פטור מהיטל השבחה לנכים ועיוורים על השבחה עקב חלוקה</w:t>
      </w:r>
      <w:r w:rsidR="00800FE0">
        <w:rPr>
          <w:rtl/>
        </w:rPr>
        <w:t xml:space="preserve"> </w:t>
      </w:r>
      <w:r w:rsidRPr="00EB59BC">
        <w:rPr>
          <w:rtl/>
        </w:rPr>
        <w:t>שונה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אחוזי בנייה),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אברהם פורז; הצעת חוק הביטוח</w:t>
      </w:r>
      <w:r w:rsidR="00800FE0">
        <w:rPr>
          <w:rtl/>
        </w:rPr>
        <w:t xml:space="preserve"> </w:t>
      </w:r>
      <w:r w:rsidRPr="00EB59BC">
        <w:rPr>
          <w:rtl/>
        </w:rPr>
        <w:t>הלאומי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 </w:t>
      </w:r>
      <w:r w:rsidRPr="00EB59BC">
        <w:rPr>
          <w:rtl/>
        </w:rPr>
        <w:t>התאמת דמי הפגיעה בעבודה לחוק שכר מינימום), התשנ"ז</w:t>
      </w:r>
      <w:r w:rsidR="00800FE0">
        <w:rPr>
          <w:rtl/>
        </w:rPr>
        <w:t>–</w:t>
      </w:r>
      <w:r w:rsidRPr="00EB59BC">
        <w:rPr>
          <w:rtl/>
        </w:rPr>
        <w:t>1997, מאת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אפי</w:t>
      </w:r>
      <w:r w:rsidR="00800FE0">
        <w:rPr>
          <w:rtl/>
        </w:rPr>
        <w:t xml:space="preserve"> </w:t>
      </w:r>
      <w:r w:rsidRPr="00EB59BC">
        <w:rPr>
          <w:rtl/>
        </w:rPr>
        <w:t>אושעיה;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התכנון</w:t>
      </w:r>
      <w:r w:rsidR="00800FE0">
        <w:rPr>
          <w:rtl/>
        </w:rPr>
        <w:t xml:space="preserve"> </w:t>
      </w:r>
      <w:r w:rsidRPr="00EB59BC">
        <w:rPr>
          <w:rtl/>
        </w:rPr>
        <w:t xml:space="preserve">והבנייה (תיקון </w:t>
      </w:r>
      <w:r w:rsidR="00800FE0">
        <w:rPr>
          <w:rtl/>
        </w:rPr>
        <w:t>–</w:t>
      </w:r>
      <w:r w:rsidRPr="00EB59BC">
        <w:rPr>
          <w:rtl/>
        </w:rPr>
        <w:t xml:space="preserve"> שטחים למבני דת),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אבנר</w:t>
      </w:r>
      <w:r w:rsidR="00800FE0">
        <w:rPr>
          <w:rtl/>
        </w:rPr>
        <w:t xml:space="preserve"> </w:t>
      </w:r>
      <w:r w:rsidRPr="00EB59BC">
        <w:rPr>
          <w:rtl/>
        </w:rPr>
        <w:t>חי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שאקי; הצעת חוק הביטוח הלאומי (תיקון </w:t>
      </w:r>
      <w:r w:rsidR="00800FE0">
        <w:rPr>
          <w:rtl/>
        </w:rPr>
        <w:t xml:space="preserve">– </w:t>
      </w:r>
      <w:r w:rsidRPr="00EB59BC">
        <w:rPr>
          <w:rtl/>
        </w:rPr>
        <w:t>התאמת</w:t>
      </w:r>
      <w:r w:rsidR="00800FE0">
        <w:rPr>
          <w:rtl/>
        </w:rPr>
        <w:t xml:space="preserve"> </w:t>
      </w:r>
      <w:r w:rsidRPr="00EB59BC">
        <w:rPr>
          <w:rtl/>
        </w:rPr>
        <w:t>דמי לידה לחוק שכר מינימום),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אפי אושעיה; 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הביטוח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הלאומי (תיקון </w:t>
      </w:r>
      <w:r w:rsidR="00800FE0">
        <w:rPr>
          <w:rtl/>
        </w:rPr>
        <w:t>–</w:t>
      </w:r>
      <w:r w:rsidRPr="00EB59BC">
        <w:rPr>
          <w:rtl/>
        </w:rPr>
        <w:t xml:space="preserve"> חישוב חוב שכר העבודה),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אפי אושעיה; הצעת חוק הביקורת הפנימית (תיקון </w:t>
      </w:r>
      <w:r w:rsidR="00800FE0">
        <w:rPr>
          <w:rtl/>
        </w:rPr>
        <w:t>–</w:t>
      </w:r>
      <w:r w:rsidRPr="00EB59BC">
        <w:rPr>
          <w:rtl/>
        </w:rPr>
        <w:t xml:space="preserve"> חובת פרסום דוח הביקורת הפנימית),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 xml:space="preserve">1997, מאת חבר הכנסת פיני בדש; הצעת חוק המועצה להשכלה גבוהה (תיקון </w:t>
      </w:r>
      <w:r w:rsidR="00800FE0">
        <w:rPr>
          <w:rtl/>
        </w:rPr>
        <w:t>–</w:t>
      </w:r>
      <w:r w:rsidRPr="00EB59BC">
        <w:rPr>
          <w:rtl/>
        </w:rPr>
        <w:t xml:space="preserve"> שכר</w:t>
      </w:r>
      <w:r w:rsidR="00800FE0">
        <w:rPr>
          <w:rtl/>
        </w:rPr>
        <w:t xml:space="preserve"> </w:t>
      </w:r>
      <w:r w:rsidRPr="00EB59BC">
        <w:rPr>
          <w:rtl/>
        </w:rPr>
        <w:t>לימוד),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אדיסו מאסלה; הצעת חוק הביטוח הלאומי (תיקון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תשלומים לפי חוק שכר המינימום)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שמריהו בן</w:t>
      </w:r>
      <w:r w:rsidR="00800FE0">
        <w:rPr>
          <w:rtl/>
        </w:rPr>
        <w:t>-</w:t>
      </w:r>
      <w:r w:rsidRPr="00EB59BC">
        <w:rPr>
          <w:rtl/>
        </w:rPr>
        <w:t>צור; 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רואי</w:t>
      </w:r>
      <w:r w:rsidR="00800FE0">
        <w:rPr>
          <w:rtl/>
        </w:rPr>
        <w:t>-</w:t>
      </w:r>
      <w:r w:rsidRPr="00EB59BC">
        <w:rPr>
          <w:rtl/>
        </w:rPr>
        <w:t>חשבון</w:t>
      </w:r>
      <w:r w:rsidR="00800FE0">
        <w:rPr>
          <w:rtl/>
        </w:rPr>
        <w:t xml:space="preserve"> </w:t>
      </w:r>
      <w:r w:rsidRPr="00EB59BC">
        <w:rPr>
          <w:rtl/>
        </w:rPr>
        <w:t xml:space="preserve">(תיקון </w:t>
      </w:r>
      <w:r w:rsidR="00800FE0">
        <w:rPr>
          <w:rtl/>
        </w:rPr>
        <w:t>–</w:t>
      </w:r>
      <w:r w:rsidRPr="00EB59BC">
        <w:rPr>
          <w:rtl/>
        </w:rPr>
        <w:t xml:space="preserve"> רשיון מוגבל),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סילבן שלום;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לתיקון</w:t>
      </w:r>
      <w:r w:rsidR="00800FE0">
        <w:rPr>
          <w:rtl/>
        </w:rPr>
        <w:t xml:space="preserve"> </w:t>
      </w:r>
      <w:r w:rsidRPr="00EB59BC">
        <w:rPr>
          <w:rtl/>
        </w:rPr>
        <w:t>פקודת</w:t>
      </w:r>
      <w:r w:rsidR="00800FE0">
        <w:rPr>
          <w:rtl/>
        </w:rPr>
        <w:t xml:space="preserve"> </w:t>
      </w:r>
      <w:r w:rsidRPr="00EB59BC">
        <w:rPr>
          <w:rtl/>
        </w:rPr>
        <w:t>העיריות</w:t>
      </w:r>
      <w:r w:rsidR="00800FE0">
        <w:rPr>
          <w:rtl/>
        </w:rPr>
        <w:t xml:space="preserve"> </w:t>
      </w:r>
      <w:r w:rsidRPr="00EB59BC">
        <w:rPr>
          <w:rtl/>
        </w:rPr>
        <w:t>(ייצוג</w:t>
      </w:r>
      <w:r w:rsidR="00800FE0">
        <w:rPr>
          <w:rtl/>
        </w:rPr>
        <w:t xml:space="preserve"> </w:t>
      </w:r>
      <w:r w:rsidRPr="00EB59BC">
        <w:rPr>
          <w:rtl/>
        </w:rPr>
        <w:t>הולם</w:t>
      </w:r>
      <w:r w:rsidR="00800FE0">
        <w:rPr>
          <w:rtl/>
        </w:rPr>
        <w:t xml:space="preserve"> </w:t>
      </w:r>
      <w:r w:rsidRPr="00EB59BC">
        <w:rPr>
          <w:rtl/>
        </w:rPr>
        <w:t>בדירקטוריון</w:t>
      </w:r>
      <w:r w:rsidR="00800FE0">
        <w:rPr>
          <w:rtl/>
        </w:rPr>
        <w:t xml:space="preserve"> </w:t>
      </w:r>
      <w:r w:rsidRPr="00EB59BC">
        <w:rPr>
          <w:rtl/>
        </w:rPr>
        <w:t>תאגיד</w:t>
      </w:r>
      <w:r w:rsidR="00800FE0">
        <w:rPr>
          <w:rtl/>
        </w:rPr>
        <w:t xml:space="preserve"> </w:t>
      </w:r>
      <w:r w:rsidRPr="00EB59BC">
        <w:rPr>
          <w:rtl/>
        </w:rPr>
        <w:t>עירוני),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>חברת</w:t>
      </w:r>
      <w:r w:rsidR="00800FE0">
        <w:rPr>
          <w:rtl/>
        </w:rPr>
        <w:t xml:space="preserve"> </w:t>
      </w:r>
      <w:r w:rsidRPr="00EB59BC">
        <w:rPr>
          <w:rtl/>
        </w:rPr>
        <w:t>הכנסת יעל דיין; הצעת חוק לתיקון פקודת מס הכנסה (עדכון</w:t>
      </w:r>
      <w:r w:rsidR="00800FE0">
        <w:rPr>
          <w:rtl/>
        </w:rPr>
        <w:t xml:space="preserve"> </w:t>
      </w:r>
      <w:r w:rsidRPr="00EB59BC">
        <w:rPr>
          <w:rtl/>
        </w:rPr>
        <w:t>סכום</w:t>
      </w:r>
      <w:r w:rsidR="00800FE0">
        <w:rPr>
          <w:rtl/>
        </w:rPr>
        <w:t xml:space="preserve"> </w:t>
      </w:r>
      <w:r w:rsidRPr="00EB59BC">
        <w:rPr>
          <w:rtl/>
        </w:rPr>
        <w:t>הפטור</w:t>
      </w:r>
      <w:r w:rsidR="00800FE0">
        <w:rPr>
          <w:rtl/>
        </w:rPr>
        <w:t xml:space="preserve"> </w:t>
      </w:r>
      <w:r w:rsidRPr="00EB59BC">
        <w:rPr>
          <w:rtl/>
        </w:rPr>
        <w:t>לנכה</w:t>
      </w:r>
      <w:r w:rsidR="00800FE0">
        <w:rPr>
          <w:rtl/>
        </w:rPr>
        <w:t xml:space="preserve"> </w:t>
      </w:r>
      <w:r w:rsidRPr="00EB59BC">
        <w:rPr>
          <w:rtl/>
        </w:rPr>
        <w:t>ועיוור),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>חבר הכנסת אברהם פורז; הצעת חוק</w:t>
      </w:r>
      <w:r w:rsidR="00800FE0">
        <w:rPr>
          <w:rtl/>
        </w:rPr>
        <w:t xml:space="preserve"> </w:t>
      </w:r>
      <w:r w:rsidRPr="00EB59BC">
        <w:rPr>
          <w:rtl/>
        </w:rPr>
        <w:t>לתיקון</w:t>
      </w:r>
      <w:r w:rsidR="00800FE0">
        <w:rPr>
          <w:rtl/>
        </w:rPr>
        <w:t xml:space="preserve"> </w:t>
      </w:r>
      <w:r w:rsidRPr="00EB59BC">
        <w:rPr>
          <w:rtl/>
        </w:rPr>
        <w:t>פקודת</w:t>
      </w:r>
      <w:r w:rsidR="00800FE0">
        <w:rPr>
          <w:rtl/>
        </w:rPr>
        <w:t xml:space="preserve"> </w:t>
      </w:r>
      <w:r w:rsidRPr="00EB59BC">
        <w:rPr>
          <w:rtl/>
        </w:rPr>
        <w:t>המועצות המקומיות (סמכות ועדת הפנים),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</w:t>
      </w:r>
      <w:r w:rsidR="00800FE0">
        <w:rPr>
          <w:rtl/>
        </w:rPr>
        <w:t xml:space="preserve"> </w:t>
      </w:r>
      <w:r w:rsidRPr="00EB59BC">
        <w:rPr>
          <w:rtl/>
        </w:rPr>
        <w:t>אברהם</w:t>
      </w:r>
      <w:r w:rsidR="00800FE0">
        <w:rPr>
          <w:rtl/>
        </w:rPr>
        <w:t xml:space="preserve"> </w:t>
      </w:r>
      <w:r w:rsidRPr="00EB59BC">
        <w:rPr>
          <w:rtl/>
        </w:rPr>
        <w:t>הירשזון;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 לתיקון פקודת העיריות (סיום כהונה), התשנ"ז</w:t>
      </w:r>
      <w:r w:rsidR="00800FE0">
        <w:rPr>
          <w:rtl/>
        </w:rPr>
        <w:t>–</w:t>
      </w:r>
      <w:r w:rsidRPr="00EB59BC">
        <w:rPr>
          <w:rtl/>
        </w:rPr>
        <w:t>1997, מאת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אברהם</w:t>
      </w:r>
      <w:r w:rsidR="00800FE0">
        <w:rPr>
          <w:rtl/>
        </w:rPr>
        <w:t xml:space="preserve"> </w:t>
      </w:r>
      <w:r w:rsidRPr="00EB59BC">
        <w:rPr>
          <w:rtl/>
        </w:rPr>
        <w:t>הירשזון;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חוק העונשין (תיקון </w:t>
      </w:r>
      <w:r w:rsidR="00800FE0">
        <w:rPr>
          <w:rtl/>
        </w:rPr>
        <w:t>–</w:t>
      </w:r>
      <w:r w:rsidRPr="00EB59BC">
        <w:rPr>
          <w:rtl/>
        </w:rPr>
        <w:t xml:space="preserve"> הסתה בשל מינו של אדם),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>חברת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ענת מאור; הצעת חוק לתיקון פקודת העיריות (תביעה</w:t>
      </w:r>
      <w:r w:rsidR="00800FE0">
        <w:rPr>
          <w:rtl/>
        </w:rPr>
        <w:t xml:space="preserve"> </w:t>
      </w:r>
      <w:r w:rsidRPr="00EB59BC">
        <w:rPr>
          <w:rtl/>
        </w:rPr>
        <w:t>משפטית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מועצה),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יונה יהב; הצעת חוק הביטוח</w:t>
      </w:r>
      <w:r w:rsidR="00800FE0">
        <w:rPr>
          <w:rtl/>
        </w:rPr>
        <w:t xml:space="preserve"> </w:t>
      </w:r>
      <w:r w:rsidRPr="00EB59BC">
        <w:rPr>
          <w:rtl/>
        </w:rPr>
        <w:t>הלאומי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ביטוח אבטלה על עובד עצמאי),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אברהם</w:t>
      </w:r>
      <w:r w:rsidR="00800FE0">
        <w:rPr>
          <w:rtl/>
        </w:rPr>
        <w:t xml:space="preserve"> </w:t>
      </w:r>
      <w:r w:rsidRPr="00EB59BC">
        <w:rPr>
          <w:rtl/>
        </w:rPr>
        <w:t>פורז;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הביטוח</w:t>
      </w:r>
      <w:r w:rsidR="00800FE0">
        <w:rPr>
          <w:rtl/>
        </w:rPr>
        <w:t xml:space="preserve"> </w:t>
      </w:r>
      <w:r w:rsidRPr="00EB59BC">
        <w:rPr>
          <w:rtl/>
        </w:rPr>
        <w:t>הלאומי</w:t>
      </w:r>
      <w:r w:rsidR="00800FE0">
        <w:rPr>
          <w:rtl/>
        </w:rPr>
        <w:t xml:space="preserve"> </w:t>
      </w:r>
      <w:r w:rsidRPr="00EB59BC">
        <w:rPr>
          <w:rtl/>
        </w:rPr>
        <w:t>[נוסח</w:t>
      </w:r>
      <w:r w:rsidR="00800FE0">
        <w:rPr>
          <w:rtl/>
        </w:rPr>
        <w:t xml:space="preserve"> </w:t>
      </w:r>
      <w:r w:rsidRPr="00EB59BC">
        <w:rPr>
          <w:rtl/>
        </w:rPr>
        <w:t>משולב]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תשלומים לפי חוק שכר</w:t>
      </w:r>
      <w:r w:rsidR="00800FE0">
        <w:rPr>
          <w:rtl/>
        </w:rPr>
        <w:t xml:space="preserve"> </w:t>
      </w:r>
      <w:r w:rsidRPr="00EB59BC">
        <w:rPr>
          <w:rtl/>
        </w:rPr>
        <w:t>המינימום),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 י' כץ ות' גוז'נסקי; הצעת חוק משפחות</w:t>
      </w:r>
      <w:r w:rsidR="00800FE0">
        <w:rPr>
          <w:rtl/>
        </w:rPr>
        <w:t xml:space="preserve"> </w:t>
      </w:r>
      <w:r w:rsidRPr="00EB59BC">
        <w:rPr>
          <w:rtl/>
        </w:rPr>
        <w:t>חיילים</w:t>
      </w:r>
      <w:r w:rsidR="00800FE0">
        <w:rPr>
          <w:rtl/>
        </w:rPr>
        <w:t xml:space="preserve"> </w:t>
      </w:r>
      <w:r w:rsidRPr="00EB59BC">
        <w:rPr>
          <w:rtl/>
        </w:rPr>
        <w:t>שנספו</w:t>
      </w:r>
      <w:r w:rsidR="00800FE0">
        <w:rPr>
          <w:rtl/>
        </w:rPr>
        <w:t xml:space="preserve"> </w:t>
      </w:r>
      <w:r w:rsidRPr="00EB59BC">
        <w:rPr>
          <w:rtl/>
        </w:rPr>
        <w:t>במערכה</w:t>
      </w:r>
      <w:r w:rsidR="00800FE0">
        <w:rPr>
          <w:rtl/>
        </w:rPr>
        <w:t xml:space="preserve"> </w:t>
      </w:r>
      <w:r w:rsidRPr="00EB59BC">
        <w:rPr>
          <w:rtl/>
        </w:rPr>
        <w:t xml:space="preserve">(תגמולים ושיקום) (תיקון </w:t>
      </w:r>
      <w:r w:rsidR="00800FE0">
        <w:rPr>
          <w:rtl/>
        </w:rPr>
        <w:t>–</w:t>
      </w:r>
      <w:r w:rsidRPr="00EB59BC">
        <w:rPr>
          <w:rtl/>
        </w:rPr>
        <w:t xml:space="preserve"> תגמולים לאלמנה שנישאה בשנית),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מאת חבר הכנסת יונה יהב; הצעת חוק לתיקון פקודת העיריות [נוסח חדש]</w:t>
      </w:r>
      <w:r w:rsidR="00800FE0">
        <w:rPr>
          <w:rtl/>
        </w:rPr>
        <w:t xml:space="preserve"> </w:t>
      </w:r>
      <w:r w:rsidRPr="00EB59BC">
        <w:rPr>
          <w:rtl/>
        </w:rPr>
        <w:t>(הרכב הוועדה לענייני ביקורת), התשנ"ז</w:t>
      </w:r>
      <w:r w:rsidR="00800FE0">
        <w:rPr>
          <w:rtl/>
        </w:rPr>
        <w:t>–</w:t>
      </w:r>
      <w:r w:rsidRPr="00EB59BC">
        <w:rPr>
          <w:rtl/>
        </w:rPr>
        <w:t>1997, מאת חבר הכנסת דוד ראם.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עוד</w:t>
      </w:r>
      <w:r w:rsidR="00800FE0">
        <w:rPr>
          <w:rtl/>
        </w:rPr>
        <w:t xml:space="preserve"> </w:t>
      </w:r>
      <w:r w:rsidRPr="00EB59BC">
        <w:rPr>
          <w:rtl/>
        </w:rPr>
        <w:t>הונחו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שולחן הכנסת מסקנות ועדת החינוך והתרבות בנושאים הבאים:</w:t>
      </w:r>
      <w:r w:rsidR="00800FE0">
        <w:rPr>
          <w:rtl/>
        </w:rPr>
        <w:t xml:space="preserve"> </w:t>
      </w:r>
      <w:r w:rsidRPr="00EB59BC">
        <w:rPr>
          <w:rtl/>
        </w:rPr>
        <w:t>א.</w:t>
      </w:r>
      <w:r w:rsidR="00800FE0">
        <w:rPr>
          <w:rtl/>
        </w:rPr>
        <w:t xml:space="preserve"> </w:t>
      </w:r>
      <w:r w:rsidRPr="00EB59BC">
        <w:rPr>
          <w:rtl/>
        </w:rPr>
        <w:t>התנהגות</w:t>
      </w:r>
      <w:r w:rsidR="00800FE0">
        <w:rPr>
          <w:rtl/>
        </w:rPr>
        <w:t xml:space="preserve"> </w:t>
      </w:r>
      <w:r w:rsidRPr="00EB59BC">
        <w:rPr>
          <w:rtl/>
        </w:rPr>
        <w:t>תלמידי</w:t>
      </w:r>
      <w:r w:rsidR="00800FE0">
        <w:rPr>
          <w:rtl/>
        </w:rPr>
        <w:t xml:space="preserve"> </w:t>
      </w:r>
      <w:r w:rsidRPr="00EB59BC">
        <w:rPr>
          <w:rtl/>
        </w:rPr>
        <w:t>בית</w:t>
      </w:r>
      <w:r w:rsidR="00800FE0">
        <w:rPr>
          <w:rtl/>
        </w:rPr>
        <w:t>-</w:t>
      </w:r>
      <w:r w:rsidRPr="00EB59BC">
        <w:rPr>
          <w:rtl/>
        </w:rPr>
        <w:t>הספר</w:t>
      </w:r>
      <w:r w:rsidR="00800FE0">
        <w:rPr>
          <w:rtl/>
        </w:rPr>
        <w:t xml:space="preserve"> </w:t>
      </w:r>
      <w:r w:rsidRPr="00EB59BC">
        <w:rPr>
          <w:rtl/>
        </w:rPr>
        <w:t>"סליסברג"</w:t>
      </w:r>
      <w:r w:rsidR="00800FE0">
        <w:rPr>
          <w:rtl/>
        </w:rPr>
        <w:t xml:space="preserve"> </w:t>
      </w:r>
      <w:r w:rsidRPr="00EB59BC">
        <w:rPr>
          <w:rtl/>
        </w:rPr>
        <w:t>בירושלים;</w:t>
      </w:r>
      <w:r w:rsidR="00800FE0">
        <w:rPr>
          <w:rtl/>
        </w:rPr>
        <w:t xml:space="preserve"> </w:t>
      </w:r>
      <w:r w:rsidRPr="00EB59BC">
        <w:rPr>
          <w:rtl/>
        </w:rPr>
        <w:t>ב.</w:t>
      </w:r>
      <w:r w:rsidR="00800FE0">
        <w:rPr>
          <w:rtl/>
        </w:rPr>
        <w:t xml:space="preserve"> </w:t>
      </w:r>
      <w:r w:rsidRPr="00EB59BC">
        <w:rPr>
          <w:rtl/>
        </w:rPr>
        <w:t>קליטת</w:t>
      </w:r>
      <w:r w:rsidR="00800FE0">
        <w:rPr>
          <w:rtl/>
        </w:rPr>
        <w:t xml:space="preserve"> </w:t>
      </w:r>
      <w:r w:rsidRPr="00EB59BC">
        <w:rPr>
          <w:rtl/>
        </w:rPr>
        <w:t>ילדים עולים במערכת</w:t>
      </w:r>
      <w:r w:rsidR="00800FE0">
        <w:rPr>
          <w:rtl/>
        </w:rPr>
        <w:t xml:space="preserve"> </w:t>
      </w:r>
      <w:r w:rsidRPr="00EB59BC">
        <w:rPr>
          <w:rtl/>
        </w:rPr>
        <w:t>החינוך.</w:t>
      </w:r>
      <w:r w:rsidR="00800FE0">
        <w:rPr>
          <w:rtl/>
        </w:rPr>
        <w:t xml:space="preserve"> </w:t>
      </w: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3" w:name="_Toc455646899"/>
      <w:r w:rsidRPr="00800FE0">
        <w:rPr>
          <w:rtl/>
        </w:rPr>
        <w:t>הודעת יושב</w:t>
      </w:r>
      <w:r>
        <w:rPr>
          <w:rtl/>
        </w:rPr>
        <w:t>-</w:t>
      </w:r>
      <w:r w:rsidRPr="00800FE0">
        <w:rPr>
          <w:rtl/>
        </w:rPr>
        <w:t>ראש הכנסת</w:t>
      </w:r>
      <w:bookmarkEnd w:id="3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הממשלה מבקש להודיע, על</w:t>
      </w:r>
      <w:r w:rsidR="00800FE0">
        <w:rPr>
          <w:rtl/>
        </w:rPr>
        <w:t>-</w:t>
      </w:r>
      <w:r w:rsidRPr="00EB59BC">
        <w:rPr>
          <w:rtl/>
        </w:rPr>
        <w:t>פי סעיף 36(א) לחוק</w:t>
      </w:r>
      <w:r w:rsidR="00800FE0">
        <w:rPr>
          <w:rtl/>
        </w:rPr>
        <w:t>-</w:t>
      </w:r>
      <w:r w:rsidRPr="00EB59BC">
        <w:rPr>
          <w:rtl/>
        </w:rPr>
        <w:t xml:space="preserve">יסוד: הממשלה, כי </w:t>
      </w:r>
      <w:r w:rsidR="00800FE0">
        <w:rPr>
          <w:rtl/>
        </w:rPr>
        <w:t>–</w:t>
      </w:r>
      <w:r w:rsidRPr="00EB59BC">
        <w:rPr>
          <w:rtl/>
        </w:rPr>
        <w:t xml:space="preserve"> א. השרה</w:t>
      </w:r>
      <w:r w:rsidR="00800FE0">
        <w:rPr>
          <w:rtl/>
        </w:rPr>
        <w:t xml:space="preserve"> </w:t>
      </w:r>
      <w:r w:rsidRPr="00EB59BC">
        <w:rPr>
          <w:rtl/>
        </w:rPr>
        <w:t>לימור</w:t>
      </w:r>
      <w:r w:rsidR="00800FE0">
        <w:rPr>
          <w:rtl/>
        </w:rPr>
        <w:t xml:space="preserve"> </w:t>
      </w:r>
      <w:r w:rsidRPr="00EB59BC">
        <w:rPr>
          <w:rtl/>
        </w:rPr>
        <w:t>לבנת</w:t>
      </w:r>
      <w:r w:rsidR="00800FE0">
        <w:rPr>
          <w:rtl/>
        </w:rPr>
        <w:t xml:space="preserve"> </w:t>
      </w:r>
      <w:r w:rsidRPr="00EB59BC">
        <w:rPr>
          <w:rtl/>
        </w:rPr>
        <w:t>מילאה את מקום שר האוצר בעת היעדרו מהארץ, מיום כ"ב בשבט התשנ"ז, 30</w:t>
      </w:r>
      <w:r w:rsidR="00800FE0">
        <w:rPr>
          <w:rtl/>
        </w:rPr>
        <w:t xml:space="preserve"> </w:t>
      </w:r>
      <w:r w:rsidRPr="00EB59BC">
        <w:rPr>
          <w:rtl/>
        </w:rPr>
        <w:t>בינואר</w:t>
      </w:r>
      <w:r w:rsidR="00800FE0">
        <w:rPr>
          <w:rtl/>
        </w:rPr>
        <w:t xml:space="preserve"> 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עד</w:t>
      </w:r>
      <w:r w:rsidR="00800FE0">
        <w:rPr>
          <w:rtl/>
        </w:rPr>
        <w:t xml:space="preserve"> </w:t>
      </w:r>
      <w:r w:rsidRPr="00EB59BC">
        <w:rPr>
          <w:rtl/>
        </w:rPr>
        <w:t>יום כ"ה בשבט תשנ"ז, 2 בפברואר 1997; ב. שר התעשייה והמסחר שב</w:t>
      </w:r>
      <w:r w:rsidR="00800FE0">
        <w:rPr>
          <w:rtl/>
        </w:rPr>
        <w:t xml:space="preserve"> </w:t>
      </w:r>
      <w:r w:rsidRPr="00EB59BC">
        <w:rPr>
          <w:rtl/>
        </w:rPr>
        <w:t>ארצה</w:t>
      </w:r>
      <w:r w:rsidR="00800FE0">
        <w:rPr>
          <w:rtl/>
        </w:rPr>
        <w:t xml:space="preserve"> </w:t>
      </w:r>
      <w:r w:rsidRPr="00EB59BC">
        <w:rPr>
          <w:rtl/>
        </w:rPr>
        <w:t>ביום</w:t>
      </w:r>
      <w:r w:rsidR="00800FE0">
        <w:rPr>
          <w:rtl/>
        </w:rPr>
        <w:t xml:space="preserve"> </w:t>
      </w:r>
      <w:r w:rsidRPr="00EB59BC">
        <w:rPr>
          <w:rtl/>
        </w:rPr>
        <w:t>כ"ג</w:t>
      </w:r>
      <w:r w:rsidR="00800FE0">
        <w:rPr>
          <w:rtl/>
        </w:rPr>
        <w:t xml:space="preserve"> </w:t>
      </w:r>
      <w:r w:rsidRPr="00EB59BC">
        <w:rPr>
          <w:rtl/>
        </w:rPr>
        <w:t>בשבט</w:t>
      </w:r>
      <w:r w:rsidR="00800FE0">
        <w:rPr>
          <w:rtl/>
        </w:rPr>
        <w:t xml:space="preserve"> </w:t>
      </w:r>
      <w:r w:rsidRPr="00EB59BC">
        <w:rPr>
          <w:rtl/>
        </w:rPr>
        <w:t>התשנ"ז, 31 בינואר 1997; ג. השר יצחק לוי מילא את מקום שר</w:t>
      </w:r>
      <w:r w:rsidR="00800FE0">
        <w:rPr>
          <w:rtl/>
        </w:rPr>
        <w:t xml:space="preserve"> </w:t>
      </w:r>
      <w:r w:rsidRPr="00EB59BC">
        <w:rPr>
          <w:rtl/>
        </w:rPr>
        <w:t>החינוך, התרבות והספורט בעת היעדרו מהארץ, מיום כ"א בשבט התשנ"ז, 29 בינואר 1997,</w:t>
      </w:r>
      <w:r w:rsidR="00800FE0">
        <w:rPr>
          <w:rtl/>
        </w:rPr>
        <w:t xml:space="preserve"> </w:t>
      </w:r>
      <w:r w:rsidRPr="00EB59BC">
        <w:rPr>
          <w:rtl/>
        </w:rPr>
        <w:t>עד יום כ"ו בשבט תשנ"ז, 3 בפברואר 1997.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4" w:name="_Toc455646900"/>
      <w:r w:rsidRPr="00800FE0">
        <w:rPr>
          <w:rtl/>
        </w:rPr>
        <w:t>שאילתות ותשובות</w:t>
      </w:r>
      <w:bookmarkEnd w:id="4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שרת</w:t>
      </w:r>
      <w:r w:rsidR="00800FE0">
        <w:rPr>
          <w:rtl/>
        </w:rPr>
        <w:t xml:space="preserve"> </w:t>
      </w:r>
      <w:r w:rsidRPr="00EB59BC">
        <w:rPr>
          <w:rtl/>
        </w:rPr>
        <w:t>התקשורת</w:t>
      </w:r>
      <w:r w:rsidR="00800FE0">
        <w:rPr>
          <w:rtl/>
        </w:rPr>
        <w:t xml:space="preserve"> </w:t>
      </w:r>
      <w:r w:rsidRPr="00EB59BC">
        <w:rPr>
          <w:rtl/>
        </w:rPr>
        <w:t>תשיב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שאילתא</w:t>
      </w:r>
      <w:r w:rsidR="00800FE0">
        <w:rPr>
          <w:rtl/>
        </w:rPr>
        <w:t xml:space="preserve"> </w:t>
      </w:r>
      <w:r w:rsidRPr="00EB59BC">
        <w:rPr>
          <w:rtl/>
        </w:rPr>
        <w:t>מס'</w:t>
      </w:r>
      <w:r w:rsidR="00800FE0">
        <w:rPr>
          <w:rtl/>
        </w:rPr>
        <w:t xml:space="preserve"> </w:t>
      </w:r>
      <w:r w:rsidRPr="00EB59BC">
        <w:rPr>
          <w:rtl/>
        </w:rPr>
        <w:t>506, של חבר הכנסת נסים זוילי, בנושא:</w:t>
      </w:r>
      <w:r w:rsidR="00800FE0">
        <w:rPr>
          <w:rtl/>
        </w:rPr>
        <w:t xml:space="preserve"> </w:t>
      </w:r>
      <w:r w:rsidRPr="00EB59BC">
        <w:rPr>
          <w:rtl/>
        </w:rPr>
        <w:t>קשריה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סרן</w:t>
      </w:r>
      <w:r w:rsidR="00800FE0">
        <w:rPr>
          <w:rtl/>
        </w:rPr>
        <w:t xml:space="preserve"> </w:t>
      </w:r>
      <w:r w:rsidRPr="00EB59BC">
        <w:rPr>
          <w:rtl/>
        </w:rPr>
        <w:t>גליק</w:t>
      </w:r>
      <w:r w:rsidR="00800FE0">
        <w:rPr>
          <w:rtl/>
        </w:rPr>
        <w:t xml:space="preserve"> </w:t>
      </w:r>
      <w:r w:rsidRPr="00EB59BC">
        <w:rPr>
          <w:rtl/>
        </w:rPr>
        <w:t>מלשכת שחור עם לשכת ראש הממשלה וההשלכות על פרשת שחור. חבר</w:t>
      </w:r>
      <w:r w:rsidR="00800FE0">
        <w:rPr>
          <w:rtl/>
        </w:rPr>
        <w:t xml:space="preserve"> </w:t>
      </w:r>
      <w:r w:rsidRPr="00EB59BC">
        <w:rPr>
          <w:rtl/>
        </w:rPr>
        <w:t>הכנסת זוילי איננו באולם. אם את רוצה את יכולה להשיב עד שהוא יגיע.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 חבר הכנסת זוילי אינו מוצא לנכון להיות באולם, אני לא רוצה להשיב.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קריאה: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ואם הוא לא יגיע?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אז הוא יכול היה לבקש שהתשובה על השאילתא שלו לא תינתן בזמן היעדרו.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בסדר. תודה לשרת התקשורת.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5" w:name="_Toc455646901"/>
      <w:r w:rsidRPr="00800FE0">
        <w:rPr>
          <w:rtl/>
        </w:rPr>
        <w:t>קשריה של סרן גליק מלשכת שחור עם לשכת ראש המשלה</w:t>
      </w:r>
      <w:bookmarkEnd w:id="5"/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נ' זוילי שאל את ראש הממשלה</w:t>
      </w:r>
      <w:r w:rsidR="00800FE0">
        <w:rPr>
          <w:rtl/>
        </w:rPr>
        <w:t xml:space="preserve"> </w:t>
      </w:r>
      <w:r w:rsidRPr="00EB59BC">
        <w:rPr>
          <w:rtl/>
        </w:rPr>
        <w:t>ביום ט"ו בטבת התשנ"ז (25 בדצמבר 1996):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חשיפה</w:t>
      </w:r>
      <w:r w:rsidR="00800FE0">
        <w:rPr>
          <w:rtl/>
        </w:rPr>
        <w:t xml:space="preserve"> </w:t>
      </w:r>
      <w:r w:rsidRPr="00EB59BC">
        <w:rPr>
          <w:rtl/>
        </w:rPr>
        <w:t>ב"מבט"</w:t>
      </w:r>
      <w:r w:rsidR="00800FE0">
        <w:rPr>
          <w:rtl/>
        </w:rPr>
        <w:t xml:space="preserve"> </w:t>
      </w:r>
      <w:r w:rsidRPr="00EB59BC">
        <w:rPr>
          <w:rtl/>
        </w:rPr>
        <w:t>בטלוויזיה</w:t>
      </w:r>
      <w:r w:rsidR="00800FE0">
        <w:rPr>
          <w:rtl/>
        </w:rPr>
        <w:t xml:space="preserve"> </w:t>
      </w:r>
      <w:r w:rsidRPr="00EB59BC">
        <w:rPr>
          <w:rtl/>
        </w:rPr>
        <w:t>העידה</w:t>
      </w:r>
      <w:r w:rsidR="00800FE0">
        <w:rPr>
          <w:rtl/>
        </w:rPr>
        <w:t xml:space="preserve"> </w:t>
      </w:r>
      <w:r w:rsidRPr="00EB59BC">
        <w:rPr>
          <w:rtl/>
        </w:rPr>
        <w:t>כי</w:t>
      </w:r>
      <w:r w:rsidR="00800FE0">
        <w:rPr>
          <w:rtl/>
        </w:rPr>
        <w:t xml:space="preserve"> </w:t>
      </w:r>
      <w:r w:rsidRPr="00EB59BC">
        <w:rPr>
          <w:rtl/>
        </w:rPr>
        <w:t>קיים</w:t>
      </w:r>
      <w:r w:rsidR="00800FE0">
        <w:rPr>
          <w:rtl/>
        </w:rPr>
        <w:t xml:space="preserve"> </w:t>
      </w:r>
      <w:r w:rsidRPr="00EB59BC">
        <w:rPr>
          <w:rtl/>
        </w:rPr>
        <w:t>קשר בין קצינה מלשכת שחור לאנשי</w:t>
      </w:r>
      <w:r w:rsidR="00800FE0">
        <w:rPr>
          <w:rtl/>
        </w:rPr>
        <w:t xml:space="preserve"> </w:t>
      </w:r>
      <w:r w:rsidRPr="00EB59BC">
        <w:rPr>
          <w:rtl/>
        </w:rPr>
        <w:t>לשכתך.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רצוני לשאול: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האם</w:t>
      </w:r>
      <w:r w:rsidR="00800FE0">
        <w:rPr>
          <w:rtl/>
        </w:rPr>
        <w:t xml:space="preserve"> </w:t>
      </w:r>
      <w:r w:rsidRPr="00EB59BC">
        <w:rPr>
          <w:rtl/>
        </w:rPr>
        <w:t>נכונה</w:t>
      </w:r>
      <w:r w:rsidR="00800FE0">
        <w:rPr>
          <w:rtl/>
        </w:rPr>
        <w:t xml:space="preserve"> </w:t>
      </w:r>
      <w:r w:rsidRPr="00EB59BC">
        <w:rPr>
          <w:rtl/>
        </w:rPr>
        <w:t>הידיעה</w:t>
      </w:r>
      <w:r w:rsidR="00800FE0">
        <w:rPr>
          <w:rtl/>
        </w:rPr>
        <w:t xml:space="preserve"> </w:t>
      </w:r>
      <w:r w:rsidRPr="00EB59BC">
        <w:rPr>
          <w:rtl/>
        </w:rPr>
        <w:t>שלשכת ראש הממשלה ידעה על כל פגישותיו של האלוף שחור עם</w:t>
      </w:r>
      <w:r w:rsidR="00800FE0">
        <w:rPr>
          <w:rtl/>
        </w:rPr>
        <w:t xml:space="preserve"> </w:t>
      </w:r>
      <w:r w:rsidRPr="00EB59BC">
        <w:rPr>
          <w:rtl/>
        </w:rPr>
        <w:t>חבר כנסת מהאופוזיציה ולא פעלה למניעתן אם חשבה שאין לקיימן?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a4"/>
        <w:rPr>
          <w:rtl/>
        </w:rPr>
      </w:pPr>
      <w:r w:rsidRPr="00800FE0">
        <w:rPr>
          <w:rtl/>
        </w:rPr>
        <w:t>תשובת שרת התקשורת ל' לבנת:</w:t>
      </w:r>
    </w:p>
    <w:p w:rsidR="00800FE0" w:rsidRPr="00800FE0" w:rsidRDefault="00800FE0" w:rsidP="00800FE0">
      <w:pPr>
        <w:pStyle w:val="a5"/>
        <w:rPr>
          <w:rtl/>
        </w:rPr>
      </w:pPr>
      <w:r w:rsidRPr="00800FE0">
        <w:rPr>
          <w:u w:val="single"/>
          <w:rtl/>
        </w:rPr>
        <w:t>(לא נקראה, נמסרה לפרוטוקול)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לידיעה</w:t>
      </w:r>
      <w:r w:rsidR="00800FE0">
        <w:rPr>
          <w:rtl/>
        </w:rPr>
        <w:t xml:space="preserve"> </w:t>
      </w:r>
      <w:r w:rsidRPr="00EB59BC">
        <w:rPr>
          <w:rtl/>
        </w:rPr>
        <w:t>שלשכת ראש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ידעה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פגישותיו של האלוף שחור עם חברי כנסת</w:t>
      </w:r>
      <w:r w:rsidR="00800FE0">
        <w:rPr>
          <w:rtl/>
        </w:rPr>
        <w:t xml:space="preserve"> </w:t>
      </w:r>
      <w:r w:rsidRPr="00EB59BC">
        <w:rPr>
          <w:rtl/>
        </w:rPr>
        <w:t>מהאופוזיציה, אין שום בסיס.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ללשכה אין</w:t>
      </w:r>
      <w:r w:rsidR="00800FE0">
        <w:rPr>
          <w:rtl/>
        </w:rPr>
        <w:t xml:space="preserve"> </w:t>
      </w:r>
      <w:r w:rsidRPr="00EB59BC">
        <w:rPr>
          <w:rtl/>
        </w:rPr>
        <w:t>שום</w:t>
      </w:r>
      <w:r w:rsidR="00800FE0">
        <w:rPr>
          <w:rtl/>
        </w:rPr>
        <w:t xml:space="preserve"> </w:t>
      </w:r>
      <w:r w:rsidRPr="00EB59BC">
        <w:rPr>
          <w:rtl/>
        </w:rPr>
        <w:t>קשר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סרן גליק ולא היה שום קשר עמה בעת שעבדה בלשכתו של</w:t>
      </w:r>
      <w:r w:rsidR="00800FE0">
        <w:rPr>
          <w:rtl/>
        </w:rPr>
        <w:t xml:space="preserve"> </w:t>
      </w:r>
      <w:r w:rsidRPr="00EB59BC">
        <w:rPr>
          <w:rtl/>
        </w:rPr>
        <w:t>האלוף</w:t>
      </w:r>
      <w:r w:rsidR="00800FE0">
        <w:rPr>
          <w:rtl/>
        </w:rPr>
        <w:t xml:space="preserve"> </w:t>
      </w:r>
      <w:r w:rsidRPr="00EB59BC">
        <w:rPr>
          <w:rtl/>
        </w:rPr>
        <w:t>שחור.</w:t>
      </w:r>
      <w:r w:rsidR="00800FE0">
        <w:rPr>
          <w:rtl/>
        </w:rPr>
        <w:t xml:space="preserve"> </w:t>
      </w: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אגף ההסברה שמע שסרן גליק בקיאה בעברית ובאנגלית וביקש לראיין</w:t>
      </w:r>
      <w:r w:rsidR="00800FE0">
        <w:rPr>
          <w:rtl/>
        </w:rPr>
        <w:t xml:space="preserve"> </w:t>
      </w:r>
      <w:r w:rsidRPr="00EB59BC">
        <w:rPr>
          <w:rtl/>
        </w:rPr>
        <w:t>אותה. לרוע המזל, לא נמצא תקן במשרד להעסקתה.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1"/>
        <w:rPr>
          <w:rtl/>
        </w:rPr>
      </w:pPr>
      <w:bookmarkStart w:id="6" w:name="_Toc455646902"/>
      <w:r w:rsidRPr="00800FE0">
        <w:rPr>
          <w:rtl/>
        </w:rPr>
        <w:t>הצעת חוק לתיקון פקודת מסי העירייה ומסי הממשלה (פיטורין) (מס' 7),</w:t>
      </w:r>
      <w:bookmarkEnd w:id="6"/>
    </w:p>
    <w:p w:rsidR="00800FE0" w:rsidRDefault="00800FE0" w:rsidP="00800FE0">
      <w:pPr>
        <w:pStyle w:val="1"/>
        <w:rPr>
          <w:rtl/>
        </w:rPr>
      </w:pPr>
      <w:bookmarkStart w:id="7" w:name="_Toc455646903"/>
      <w:r w:rsidRPr="00800FE0">
        <w:rPr>
          <w:rtl/>
        </w:rPr>
        <w:t>התשנ"ז</w:t>
      </w:r>
      <w:r>
        <w:rPr>
          <w:rtl/>
        </w:rPr>
        <w:t>–</w:t>
      </w:r>
      <w:r w:rsidRPr="00800FE0">
        <w:rPr>
          <w:rtl/>
        </w:rPr>
        <w:t>1997</w:t>
      </w:r>
      <w:bookmarkEnd w:id="7"/>
    </w:p>
    <w:p w:rsidR="00800FE0" w:rsidRPr="00800FE0" w:rsidRDefault="00800FE0" w:rsidP="00800FE0">
      <w:pPr>
        <w:pStyle w:val="1"/>
        <w:rPr>
          <w:rtl/>
        </w:rPr>
      </w:pPr>
      <w:bookmarkStart w:id="8" w:name="_Toc455646904"/>
      <w:r w:rsidRPr="00800FE0">
        <w:rPr>
          <w:rtl/>
        </w:rPr>
        <w:t>(קריאה שנייה וקריאה שלישית)</w:t>
      </w:r>
      <w:bookmarkEnd w:id="8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לתיקון</w:t>
      </w:r>
      <w:r w:rsidR="00800FE0">
        <w:rPr>
          <w:rtl/>
        </w:rPr>
        <w:t xml:space="preserve"> </w:t>
      </w:r>
      <w:r w:rsidRPr="00EB59BC">
        <w:rPr>
          <w:rtl/>
        </w:rPr>
        <w:t>פקודת</w:t>
      </w:r>
      <w:r w:rsidR="00800FE0">
        <w:rPr>
          <w:rtl/>
        </w:rPr>
        <w:t xml:space="preserve"> </w:t>
      </w:r>
      <w:r w:rsidRPr="00EB59BC">
        <w:rPr>
          <w:rtl/>
        </w:rPr>
        <w:t>מסי</w:t>
      </w:r>
      <w:r w:rsidR="00800FE0">
        <w:rPr>
          <w:rtl/>
        </w:rPr>
        <w:t xml:space="preserve"> </w:t>
      </w:r>
      <w:r w:rsidRPr="00EB59BC">
        <w:rPr>
          <w:rtl/>
        </w:rPr>
        <w:t>העירייה</w:t>
      </w:r>
      <w:r w:rsidR="00800FE0">
        <w:rPr>
          <w:rtl/>
        </w:rPr>
        <w:t xml:space="preserve"> </w:t>
      </w:r>
      <w:r w:rsidRPr="00EB59BC">
        <w:rPr>
          <w:rtl/>
        </w:rPr>
        <w:t>ומסי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(פיטורין)</w:t>
      </w:r>
      <w:r w:rsidR="00800FE0">
        <w:rPr>
          <w:rtl/>
        </w:rPr>
        <w:t xml:space="preserve"> </w:t>
      </w:r>
      <w:r w:rsidRPr="00EB59BC">
        <w:rPr>
          <w:rtl/>
        </w:rPr>
        <w:t>(מס' 7),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1997,</w:t>
      </w:r>
      <w:r w:rsidR="00800FE0">
        <w:rPr>
          <w:rtl/>
        </w:rPr>
        <w:t xml:space="preserve"> </w:t>
      </w:r>
      <w:r w:rsidRPr="00EB59BC">
        <w:rPr>
          <w:rtl/>
        </w:rPr>
        <w:t>קריאה</w:t>
      </w:r>
      <w:r w:rsidR="00800FE0">
        <w:rPr>
          <w:rtl/>
        </w:rPr>
        <w:t xml:space="preserve"> </w:t>
      </w:r>
      <w:r w:rsidRPr="00EB59BC">
        <w:rPr>
          <w:rtl/>
        </w:rPr>
        <w:t>שנייה</w:t>
      </w:r>
      <w:r w:rsidR="00800FE0">
        <w:rPr>
          <w:rtl/>
        </w:rPr>
        <w:t xml:space="preserve"> </w:t>
      </w:r>
      <w:r w:rsidRPr="00EB59BC">
        <w:rPr>
          <w:rtl/>
        </w:rPr>
        <w:t>וקריאה</w:t>
      </w:r>
      <w:r w:rsidR="00800FE0">
        <w:rPr>
          <w:rtl/>
        </w:rPr>
        <w:t xml:space="preserve"> </w:t>
      </w:r>
      <w:r w:rsidRPr="00EB59BC">
        <w:rPr>
          <w:rtl/>
        </w:rPr>
        <w:t>שלישית.</w:t>
      </w:r>
      <w:r w:rsidR="00800FE0">
        <w:rPr>
          <w:rtl/>
        </w:rPr>
        <w:t xml:space="preserve"> </w:t>
      </w:r>
      <w:r w:rsidRPr="00EB59BC">
        <w:rPr>
          <w:rtl/>
        </w:rPr>
        <w:t>יציג את ההצעה יושב</w:t>
      </w:r>
      <w:r w:rsidR="00800FE0">
        <w:rPr>
          <w:rtl/>
        </w:rPr>
        <w:t>-</w:t>
      </w:r>
      <w:r w:rsidRPr="00EB59BC">
        <w:rPr>
          <w:rtl/>
        </w:rPr>
        <w:t>ראש ועדת הפנים</w:t>
      </w:r>
      <w:r w:rsidR="00800FE0">
        <w:rPr>
          <w:rtl/>
        </w:rPr>
        <w:t xml:space="preserve"> </w:t>
      </w:r>
      <w:r w:rsidRPr="00EB59BC">
        <w:rPr>
          <w:rtl/>
        </w:rPr>
        <w:t>ואיכות הסביבה.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סאלח טריף (יו"ר ועדת הפנים ואיכות הסביבה):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כנסת</w:t>
      </w:r>
      <w:r w:rsidR="00800FE0">
        <w:rPr>
          <w:rtl/>
        </w:rPr>
        <w:t xml:space="preserve"> </w:t>
      </w:r>
      <w:r w:rsidRPr="00EB59BC">
        <w:rPr>
          <w:rtl/>
        </w:rPr>
        <w:t>נכבדה,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מתכבד להביא בפני הכנסת לקריאה שנייה</w:t>
      </w:r>
      <w:r w:rsidR="00800FE0">
        <w:rPr>
          <w:rtl/>
        </w:rPr>
        <w:t xml:space="preserve"> </w:t>
      </w:r>
      <w:r w:rsidRPr="00EB59BC">
        <w:rPr>
          <w:rtl/>
        </w:rPr>
        <w:t>ולקריאה</w:t>
      </w:r>
      <w:r w:rsidR="00800FE0">
        <w:rPr>
          <w:rtl/>
        </w:rPr>
        <w:t xml:space="preserve"> </w:t>
      </w:r>
      <w:r w:rsidRPr="00EB59BC">
        <w:rPr>
          <w:rtl/>
        </w:rPr>
        <w:t>שלישית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לתיקון פקודת מסי העירייה ומסי הממשלה (פיטורין)</w:t>
      </w:r>
      <w:r w:rsidR="00800FE0">
        <w:rPr>
          <w:rtl/>
        </w:rPr>
        <w:t xml:space="preserve"> </w:t>
      </w:r>
      <w:r w:rsidRPr="00EB59BC">
        <w:rPr>
          <w:rtl/>
        </w:rPr>
        <w:t>(מס' 7), התשנ"ז</w:t>
      </w:r>
      <w:r w:rsidR="00800FE0">
        <w:rPr>
          <w:rtl/>
        </w:rPr>
        <w:t>–</w:t>
      </w:r>
      <w:r w:rsidRPr="00EB59BC">
        <w:rPr>
          <w:rtl/>
        </w:rPr>
        <w:t>1997.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 חוק זו של חבר הכנסת שאול יהלום נדונה במליאת הכנסת בקריאה טרומית ביום</w:t>
      </w:r>
      <w:r w:rsidR="00800FE0">
        <w:rPr>
          <w:rtl/>
        </w:rPr>
        <w:t xml:space="preserve"> </w:t>
      </w:r>
      <w:r w:rsidRPr="00EB59BC">
        <w:rPr>
          <w:rtl/>
        </w:rPr>
        <w:t>29</w:t>
      </w:r>
      <w:r w:rsidR="00800FE0">
        <w:rPr>
          <w:rtl/>
        </w:rPr>
        <w:t xml:space="preserve"> </w:t>
      </w:r>
      <w:r w:rsidRPr="00EB59BC">
        <w:rPr>
          <w:rtl/>
        </w:rPr>
        <w:t>במרס</w:t>
      </w:r>
      <w:r w:rsidR="00800FE0">
        <w:rPr>
          <w:rtl/>
        </w:rPr>
        <w:t xml:space="preserve"> </w:t>
      </w:r>
      <w:r w:rsidRPr="00EB59BC">
        <w:rPr>
          <w:rtl/>
        </w:rPr>
        <w:t>1995,</w:t>
      </w:r>
      <w:r w:rsidR="00800FE0">
        <w:rPr>
          <w:rtl/>
        </w:rPr>
        <w:t xml:space="preserve"> </w:t>
      </w:r>
      <w:r w:rsidRPr="00EB59BC">
        <w:rPr>
          <w:rtl/>
        </w:rPr>
        <w:t>ובקריאה ראשונה ביום 12 במרס 1996. הייתי אומר שהיא זכתה לטיפול</w:t>
      </w:r>
      <w:r w:rsidR="00800FE0">
        <w:rPr>
          <w:rtl/>
        </w:rPr>
        <w:t xml:space="preserve"> </w:t>
      </w:r>
      <w:r w:rsidRPr="00EB59BC">
        <w:rPr>
          <w:rtl/>
        </w:rPr>
        <w:t>מהיר, חבר הכנסת שאול יהלום.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 חוק זו דנה בפטור מאגרת ארנונה למקוואות טהרה.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היום מוסדרים בפקודת מסי העירייה ומסי הממשלה (פיטורין) 1,936 פטורים מאגרות</w:t>
      </w:r>
      <w:r w:rsidR="00800FE0">
        <w:rPr>
          <w:rtl/>
        </w:rPr>
        <w:t xml:space="preserve"> </w:t>
      </w:r>
      <w:r w:rsidRPr="00EB59BC">
        <w:rPr>
          <w:rtl/>
        </w:rPr>
        <w:t>ארנונה</w:t>
      </w:r>
      <w:r w:rsidR="00800FE0">
        <w:rPr>
          <w:rtl/>
        </w:rPr>
        <w:t xml:space="preserve"> </w:t>
      </w:r>
      <w:r w:rsidRPr="00EB59BC">
        <w:rPr>
          <w:rtl/>
        </w:rPr>
        <w:t>למקומות תפילה, מנזרים, בתי</w:t>
      </w:r>
      <w:r w:rsidR="00800FE0">
        <w:rPr>
          <w:rtl/>
        </w:rPr>
        <w:t>-</w:t>
      </w:r>
      <w:r w:rsidRPr="00EB59BC">
        <w:rPr>
          <w:rtl/>
        </w:rPr>
        <w:t>חולים. כל המקומות האלה אינם מקומות המיועדים</w:t>
      </w:r>
      <w:r w:rsidR="00800FE0">
        <w:rPr>
          <w:rtl/>
        </w:rPr>
        <w:t xml:space="preserve"> </w:t>
      </w:r>
      <w:r w:rsidRPr="00EB59BC">
        <w:rPr>
          <w:rtl/>
        </w:rPr>
        <w:t>כמובן</w:t>
      </w:r>
      <w:r w:rsidR="00800FE0">
        <w:rPr>
          <w:rtl/>
        </w:rPr>
        <w:t xml:space="preserve"> </w:t>
      </w:r>
      <w:r w:rsidRPr="00EB59BC">
        <w:rPr>
          <w:rtl/>
        </w:rPr>
        <w:t>למטרות</w:t>
      </w:r>
      <w:r w:rsidR="00800FE0">
        <w:rPr>
          <w:rtl/>
        </w:rPr>
        <w:t xml:space="preserve"> </w:t>
      </w:r>
      <w:r w:rsidRPr="00EB59BC">
        <w:rPr>
          <w:rtl/>
        </w:rPr>
        <w:t>רווח,</w:t>
      </w:r>
      <w:r w:rsidR="00800FE0">
        <w:rPr>
          <w:rtl/>
        </w:rPr>
        <w:t xml:space="preserve"> </w:t>
      </w:r>
      <w:r w:rsidRPr="00EB59BC">
        <w:rPr>
          <w:rtl/>
        </w:rPr>
        <w:t>אלא לצורכי ציבור, ולפיכך מן הראוי לכלול את מקוואות הטהרה</w:t>
      </w:r>
      <w:r w:rsidR="00800FE0">
        <w:rPr>
          <w:rtl/>
        </w:rPr>
        <w:t xml:space="preserve"> </w:t>
      </w:r>
      <w:r w:rsidRPr="00EB59BC">
        <w:rPr>
          <w:rtl/>
        </w:rPr>
        <w:t>בקטגוריה זו ולפוטרם מתשלום אגרת ארנונה.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שמח, אדוני היושב</w:t>
      </w:r>
      <w:r w:rsidR="00800FE0">
        <w:rPr>
          <w:rtl/>
        </w:rPr>
        <w:t>-</w:t>
      </w:r>
      <w:r w:rsidRPr="00EB59BC">
        <w:rPr>
          <w:rtl/>
        </w:rPr>
        <w:t>ראש, על שנפל בחלקי, כהצעת חוק ראשונה של ועדת הפנים,</w:t>
      </w:r>
      <w:r w:rsidR="00800FE0">
        <w:rPr>
          <w:rtl/>
        </w:rPr>
        <w:t xml:space="preserve"> </w:t>
      </w:r>
      <w:r w:rsidRPr="00EB59BC">
        <w:rPr>
          <w:rtl/>
        </w:rPr>
        <w:t>להביא</w:t>
      </w:r>
      <w:r w:rsidR="00800FE0">
        <w:rPr>
          <w:rtl/>
        </w:rPr>
        <w:t xml:space="preserve"> </w:t>
      </w:r>
      <w:r w:rsidRPr="00EB59BC">
        <w:rPr>
          <w:rtl/>
        </w:rPr>
        <w:t>משהו</w:t>
      </w:r>
      <w:r w:rsidR="00800FE0">
        <w:rPr>
          <w:rtl/>
        </w:rPr>
        <w:t xml:space="preserve"> </w:t>
      </w:r>
      <w:r w:rsidRPr="00EB59BC">
        <w:rPr>
          <w:rtl/>
        </w:rPr>
        <w:t>למגזר</w:t>
      </w:r>
      <w:r w:rsidR="00800FE0">
        <w:rPr>
          <w:rtl/>
        </w:rPr>
        <w:t xml:space="preserve"> </w:t>
      </w:r>
      <w:r w:rsidRPr="00EB59BC">
        <w:rPr>
          <w:rtl/>
        </w:rPr>
        <w:t>הדתי,</w:t>
      </w:r>
      <w:r w:rsidR="00800FE0">
        <w:rPr>
          <w:rtl/>
        </w:rPr>
        <w:t xml:space="preserve"> </w:t>
      </w:r>
      <w:r w:rsidRPr="00EB59BC">
        <w:rPr>
          <w:rtl/>
        </w:rPr>
        <w:t>שלפחות</w:t>
      </w:r>
      <w:r w:rsidR="00800FE0">
        <w:rPr>
          <w:rtl/>
        </w:rPr>
        <w:t xml:space="preserve"> </w:t>
      </w:r>
      <w:r w:rsidRPr="00EB59BC">
        <w:rPr>
          <w:rtl/>
        </w:rPr>
        <w:t>נזכה בכמה נקודות זכות אצל הרב רביץ ואצל 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יהלום, ואני חושב שהיה צודק והוגן לאשר אותה.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עוד</w:t>
      </w:r>
      <w:r w:rsidR="00800FE0">
        <w:rPr>
          <w:rtl/>
        </w:rPr>
        <w:t xml:space="preserve"> </w:t>
      </w:r>
      <w:r w:rsidRPr="00EB59BC">
        <w:rPr>
          <w:rtl/>
        </w:rPr>
        <w:t>שבדקתי</w:t>
      </w:r>
      <w:r w:rsidR="00800FE0">
        <w:rPr>
          <w:rtl/>
        </w:rPr>
        <w:t xml:space="preserve"> </w:t>
      </w:r>
      <w:r w:rsidRPr="00EB59BC">
        <w:rPr>
          <w:rtl/>
        </w:rPr>
        <w:t>ומצאתי</w:t>
      </w:r>
      <w:r w:rsidR="00800FE0">
        <w:rPr>
          <w:rtl/>
        </w:rPr>
        <w:t xml:space="preserve"> – </w:t>
      </w:r>
      <w:r w:rsidRPr="00EB59BC">
        <w:rPr>
          <w:rtl/>
        </w:rPr>
        <w:t>וחבר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מקסים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לוי כראש עיר לשעבר יודע </w:t>
      </w:r>
      <w:r w:rsidR="00800FE0">
        <w:rPr>
          <w:rtl/>
        </w:rPr>
        <w:t xml:space="preserve">– </w:t>
      </w:r>
      <w:r w:rsidRPr="00EB59BC">
        <w:rPr>
          <w:rtl/>
        </w:rPr>
        <w:t>שהפטורים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מהווים איזו פגיעה בהכנסות של הרשויות המקומיות, אלא זה מקום שנחשב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לדתי והוא חשוב מבחינה דתית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מקסים לוי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הם לא משלמים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סאלח טריף (יו"ר ועדת הפנים ואיכות הסביבה):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הם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משלמים, מן הדין ומן הצדק היה שהחוק הזה, שבא ביוזמתו הברוכה של</w:t>
      </w:r>
      <w:r w:rsidR="00800FE0">
        <w:rPr>
          <w:rtl/>
        </w:rPr>
        <w:t xml:space="preserve"> </w:t>
      </w:r>
      <w:r w:rsidRPr="00EB59BC">
        <w:rPr>
          <w:rtl/>
        </w:rPr>
        <w:t>חבר הכנסת שאול יהלום, אכן יושלם.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מאחר</w:t>
      </w:r>
      <w:r w:rsidR="00800FE0">
        <w:rPr>
          <w:rtl/>
        </w:rPr>
        <w:t xml:space="preserve"> </w:t>
      </w:r>
      <w:r w:rsidRPr="00EB59BC">
        <w:rPr>
          <w:rtl/>
        </w:rPr>
        <w:t>שלתיקון</w:t>
      </w:r>
      <w:r w:rsidR="00800FE0">
        <w:rPr>
          <w:rtl/>
        </w:rPr>
        <w:t xml:space="preserve"> </w:t>
      </w:r>
      <w:r w:rsidRPr="00EB59BC">
        <w:rPr>
          <w:rtl/>
        </w:rPr>
        <w:t>זה לא הוגשו שום הסתייגויות, אני מבקש מחברי הכנסת לאשר הצעת</w:t>
      </w:r>
      <w:r w:rsidR="00800FE0">
        <w:rPr>
          <w:rtl/>
        </w:rPr>
        <w:t xml:space="preserve"> </w:t>
      </w:r>
      <w:r w:rsidRPr="00EB59BC">
        <w:rPr>
          <w:rtl/>
        </w:rPr>
        <w:t>חוק זו בקריאה שנייה ובקריאה שלישית.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>רבותי, אנחנו ניגשים להצבעה בקריאה שנייה. חבר הכנסת יהלום, אתה בעל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החוק.</w:t>
      </w:r>
      <w:r w:rsidR="00800FE0">
        <w:rPr>
          <w:rtl/>
        </w:rPr>
        <w:t xml:space="preserve"> </w:t>
      </w:r>
      <w:r w:rsidRPr="00EB59BC">
        <w:rPr>
          <w:rtl/>
        </w:rPr>
        <w:t>אני מציע שתדבר אחרי כן. כבר הסברתי בכנסות הקודמות, שתיאורטית יכול</w:t>
      </w:r>
      <w:r w:rsidR="00800FE0">
        <w:rPr>
          <w:rtl/>
        </w:rPr>
        <w:t xml:space="preserve"> </w:t>
      </w:r>
      <w:r w:rsidRPr="00EB59BC">
        <w:rPr>
          <w:rtl/>
        </w:rPr>
        <w:t>להיות שהצעת החוק לא תעבור, אז על מה יברכו אותך ועל מה אתה תברך.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רבותי,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ניגשים</w:t>
      </w:r>
      <w:r w:rsidR="00800FE0">
        <w:rPr>
          <w:rtl/>
        </w:rPr>
        <w:t xml:space="preserve"> </w:t>
      </w:r>
      <w:r w:rsidRPr="00EB59BC">
        <w:rPr>
          <w:rtl/>
        </w:rPr>
        <w:t>להצבעה על חוק לתיקון פקודת מסי העירייה ומסי הממשלה</w:t>
      </w:r>
      <w:r w:rsidR="00800FE0">
        <w:rPr>
          <w:rtl/>
        </w:rPr>
        <w:t xml:space="preserve"> </w:t>
      </w:r>
      <w:r w:rsidRPr="00EB59BC">
        <w:rPr>
          <w:rtl/>
        </w:rPr>
        <w:t xml:space="preserve">(פיטורין) (מס' 7). לסעיף 1 </w:t>
      </w:r>
      <w:r w:rsidR="00800FE0">
        <w:rPr>
          <w:rtl/>
        </w:rPr>
        <w:t>–</w:t>
      </w:r>
      <w:r w:rsidRPr="00EB59BC">
        <w:rPr>
          <w:rtl/>
        </w:rPr>
        <w:t xml:space="preserve"> מי בעד? מי נגד?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סעיף 1 </w:t>
      </w:r>
      <w:r>
        <w:rPr>
          <w:rtl/>
        </w:rPr>
        <w:t>–</w:t>
      </w:r>
      <w:r w:rsidR="00EB59BC" w:rsidRPr="00EB59BC">
        <w:rPr>
          <w:rtl/>
        </w:rPr>
        <w:t xml:space="preserve"> רוב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ס</w:t>
      </w:r>
      <w:r w:rsidR="00EB59BC" w:rsidRPr="00EB59BC">
        <w:rPr>
          <w:rtl/>
        </w:rPr>
        <w:t>עיף 1 נתקבל.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הסעיף עבר.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ניגשים</w:t>
      </w:r>
      <w:r w:rsidR="00800FE0">
        <w:rPr>
          <w:rtl/>
        </w:rPr>
        <w:t xml:space="preserve"> </w:t>
      </w:r>
      <w:r w:rsidRPr="00EB59BC">
        <w:rPr>
          <w:rtl/>
        </w:rPr>
        <w:t>להצבעה</w:t>
      </w:r>
      <w:r w:rsidR="00800FE0">
        <w:rPr>
          <w:rtl/>
        </w:rPr>
        <w:t xml:space="preserve"> </w:t>
      </w:r>
      <w:r w:rsidRPr="00EB59BC">
        <w:rPr>
          <w:rtl/>
        </w:rPr>
        <w:t>בקריאה</w:t>
      </w:r>
      <w:r w:rsidR="00800FE0">
        <w:rPr>
          <w:rtl/>
        </w:rPr>
        <w:t xml:space="preserve"> </w:t>
      </w:r>
      <w:r w:rsidRPr="00EB59BC">
        <w:rPr>
          <w:rtl/>
        </w:rPr>
        <w:t>שלישית.</w:t>
      </w:r>
      <w:r w:rsidR="00800FE0">
        <w:rPr>
          <w:rtl/>
        </w:rPr>
        <w:t xml:space="preserve"> </w:t>
      </w:r>
      <w:r w:rsidRPr="00EB59BC">
        <w:rPr>
          <w:rtl/>
        </w:rPr>
        <w:t>חוק לתיקון פקודת מסי העירייה ומסי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(פיטורין)</w:t>
      </w:r>
      <w:r w:rsidR="00800FE0">
        <w:rPr>
          <w:rtl/>
        </w:rPr>
        <w:t xml:space="preserve"> </w:t>
      </w:r>
      <w:r w:rsidRPr="00EB59BC">
        <w:rPr>
          <w:rtl/>
        </w:rPr>
        <w:t>(מס'</w:t>
      </w:r>
      <w:r w:rsidR="00800FE0">
        <w:rPr>
          <w:rtl/>
        </w:rPr>
        <w:t xml:space="preserve"> </w:t>
      </w:r>
      <w:r w:rsidRPr="00EB59BC">
        <w:rPr>
          <w:rtl/>
        </w:rPr>
        <w:t>7),</w:t>
      </w:r>
      <w:r w:rsidR="00800FE0">
        <w:rPr>
          <w:rtl/>
        </w:rPr>
        <w:t xml:space="preserve"> </w:t>
      </w:r>
      <w:r w:rsidRPr="00EB59BC">
        <w:rPr>
          <w:rtl/>
        </w:rPr>
        <w:t>בקריאה</w:t>
      </w:r>
      <w:r w:rsidR="00800FE0">
        <w:rPr>
          <w:rtl/>
        </w:rPr>
        <w:t xml:space="preserve"> </w:t>
      </w:r>
      <w:r w:rsidRPr="00EB59BC">
        <w:rPr>
          <w:rtl/>
        </w:rPr>
        <w:t>שלישית</w:t>
      </w:r>
      <w:r w:rsidR="00800FE0">
        <w:rPr>
          <w:rtl/>
        </w:rPr>
        <w:t xml:space="preserve"> – </w:t>
      </w:r>
      <w:r w:rsidRPr="00EB59BC">
        <w:rPr>
          <w:rtl/>
        </w:rPr>
        <w:t>מי</w:t>
      </w:r>
      <w:r w:rsidR="00800FE0">
        <w:rPr>
          <w:rtl/>
        </w:rPr>
        <w:t xml:space="preserve"> </w:t>
      </w:r>
      <w:r w:rsidRPr="00EB59BC">
        <w:rPr>
          <w:rtl/>
        </w:rPr>
        <w:t>בעד?</w:t>
      </w:r>
      <w:r w:rsidR="00800FE0">
        <w:rPr>
          <w:rtl/>
        </w:rPr>
        <w:t xml:space="preserve"> </w:t>
      </w:r>
      <w:r w:rsidRPr="00EB59BC">
        <w:rPr>
          <w:rtl/>
        </w:rPr>
        <w:t>מי נגד? אפשר להצביע</w:t>
      </w:r>
      <w:r w:rsidR="00800FE0">
        <w:rPr>
          <w:rtl/>
        </w:rPr>
        <w:t xml:space="preserve"> </w:t>
      </w:r>
      <w:r w:rsidRPr="00EB59BC">
        <w:rPr>
          <w:rtl/>
        </w:rPr>
        <w:t>אלקטרונית.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1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החוק </w:t>
      </w:r>
      <w:r>
        <w:rPr>
          <w:rtl/>
        </w:rPr>
        <w:t>–</w:t>
      </w:r>
      <w:r w:rsidR="00EB59BC" w:rsidRPr="00EB59BC">
        <w:rPr>
          <w:rtl/>
        </w:rPr>
        <w:t xml:space="preserve"> 19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ח</w:t>
      </w:r>
      <w:r w:rsidR="00EB59BC" w:rsidRPr="00EB59BC">
        <w:rPr>
          <w:rtl/>
        </w:rPr>
        <w:t>וק לתיקון פקודת מסי העירייה ומסי הממשלה</w:t>
      </w:r>
      <w:r>
        <w:rPr>
          <w:rtl/>
        </w:rPr>
        <w:t xml:space="preserve"> </w:t>
      </w:r>
      <w:r w:rsidR="00EB59BC" w:rsidRPr="00EB59BC">
        <w:rPr>
          <w:rtl/>
        </w:rPr>
        <w:t>(פיטורין) (מס' 7), התשנ"ז</w:t>
      </w:r>
      <w:r>
        <w:rPr>
          <w:rtl/>
        </w:rPr>
        <w:t>–</w:t>
      </w:r>
      <w:r w:rsidR="00EB59BC" w:rsidRPr="00EB59BC">
        <w:rPr>
          <w:rtl/>
        </w:rPr>
        <w:t>1997, נתקבל.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19,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אין, נמנעים </w:t>
      </w:r>
      <w:r w:rsidR="00800FE0">
        <w:rPr>
          <w:rtl/>
        </w:rPr>
        <w:t>–</w:t>
      </w:r>
      <w:r w:rsidRPr="00EB59BC">
        <w:rPr>
          <w:rtl/>
        </w:rPr>
        <w:t xml:space="preserve"> אין. החוק אושר בקריאה שלישית. חבר הכנסת</w:t>
      </w:r>
      <w:r w:rsidR="00800FE0">
        <w:rPr>
          <w:rtl/>
        </w:rPr>
        <w:t xml:space="preserve"> </w:t>
      </w:r>
      <w:r w:rsidRPr="00EB59BC">
        <w:rPr>
          <w:rtl/>
        </w:rPr>
        <w:t>יהלום, אביו הרוחני של החוק, בבקשה. מיטב הברכות לכל אלה שעשו את המלאכה.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אני מודה למליאה על קבלת החוק. זהו חוק במקומו, כפי שאמר</w:t>
      </w:r>
      <w:r w:rsidR="00800FE0">
        <w:rPr>
          <w:rtl/>
        </w:rPr>
        <w:t xml:space="preserve"> </w:t>
      </w:r>
      <w:r w:rsidRPr="00EB59BC">
        <w:rPr>
          <w:rtl/>
        </w:rPr>
        <w:t>יושב</w:t>
      </w:r>
      <w:r w:rsidR="00800FE0">
        <w:rPr>
          <w:rtl/>
        </w:rPr>
        <w:t>-</w:t>
      </w: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ועדת</w:t>
      </w:r>
      <w:r w:rsidR="00800FE0">
        <w:rPr>
          <w:rtl/>
        </w:rPr>
        <w:t xml:space="preserve"> </w:t>
      </w:r>
      <w:r w:rsidRPr="00EB59BC">
        <w:rPr>
          <w:rtl/>
        </w:rPr>
        <w:t>הפנים.</w:t>
      </w:r>
      <w:r w:rsidR="00800FE0">
        <w:rPr>
          <w:rtl/>
        </w:rPr>
        <w:t xml:space="preserve"> </w:t>
      </w:r>
      <w:r w:rsidRPr="00EB59BC">
        <w:rPr>
          <w:rtl/>
        </w:rPr>
        <w:t>זוהי</w:t>
      </w:r>
      <w:r w:rsidR="00800FE0">
        <w:rPr>
          <w:rtl/>
        </w:rPr>
        <w:t xml:space="preserve"> </w:t>
      </w:r>
      <w:r w:rsidRPr="00EB59BC">
        <w:rPr>
          <w:rtl/>
        </w:rPr>
        <w:t>גם ההזדמנות להודות ליושב</w:t>
      </w:r>
      <w:r w:rsidR="00800FE0">
        <w:rPr>
          <w:rtl/>
        </w:rPr>
        <w:t>-</w:t>
      </w:r>
      <w:r w:rsidRPr="00EB59BC">
        <w:rPr>
          <w:rtl/>
        </w:rPr>
        <w:t>ראש ועדת הפנים ולהודות</w:t>
      </w:r>
      <w:r w:rsidR="00800FE0">
        <w:rPr>
          <w:rtl/>
        </w:rPr>
        <w:t xml:space="preserve"> </w:t>
      </w:r>
      <w:r w:rsidRPr="00EB59BC">
        <w:rPr>
          <w:rtl/>
        </w:rPr>
        <w:t>ליועצת</w:t>
      </w:r>
      <w:r w:rsidR="00800FE0">
        <w:rPr>
          <w:rtl/>
        </w:rPr>
        <w:t xml:space="preserve"> </w:t>
      </w:r>
      <w:r w:rsidRPr="00EB59BC">
        <w:rPr>
          <w:rtl/>
        </w:rPr>
        <w:t>המשפטית של ועדת הפנים על הטיפול המהיר, המסור והטוב בחוק הזה.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כפי</w:t>
      </w:r>
      <w:r w:rsidR="00800FE0">
        <w:rPr>
          <w:rtl/>
        </w:rPr>
        <w:t xml:space="preserve"> </w:t>
      </w:r>
      <w:r w:rsidRPr="00EB59BC">
        <w:rPr>
          <w:rtl/>
        </w:rPr>
        <w:t>שאמר</w:t>
      </w:r>
      <w:r w:rsidR="00800FE0">
        <w:rPr>
          <w:rtl/>
        </w:rPr>
        <w:t xml:space="preserve"> </w:t>
      </w:r>
      <w:r w:rsidRPr="00EB59BC">
        <w:rPr>
          <w:rtl/>
        </w:rPr>
        <w:t>יושב</w:t>
      </w:r>
      <w:r w:rsidR="00800FE0">
        <w:rPr>
          <w:rtl/>
        </w:rPr>
        <w:t>-</w:t>
      </w: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ועדת</w:t>
      </w:r>
      <w:r w:rsidR="00800FE0">
        <w:rPr>
          <w:rtl/>
        </w:rPr>
        <w:t xml:space="preserve"> </w:t>
      </w:r>
      <w:r w:rsidRPr="00EB59BC">
        <w:rPr>
          <w:rtl/>
        </w:rPr>
        <w:t>הפנים,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מוצאים</w:t>
      </w:r>
      <w:r w:rsidR="00800FE0">
        <w:rPr>
          <w:rtl/>
        </w:rPr>
        <w:t xml:space="preserve"> </w:t>
      </w:r>
      <w:r w:rsidRPr="00EB59BC">
        <w:rPr>
          <w:rtl/>
        </w:rPr>
        <w:t>שחוק זה בא לתקן את נושא</w:t>
      </w:r>
      <w:r w:rsidR="00800FE0">
        <w:rPr>
          <w:rtl/>
        </w:rPr>
        <w:t xml:space="preserve"> </w:t>
      </w:r>
      <w:r w:rsidRPr="00EB59BC">
        <w:rPr>
          <w:rtl/>
        </w:rPr>
        <w:t>הפטורין</w:t>
      </w:r>
      <w:r w:rsidR="00800FE0">
        <w:rPr>
          <w:rtl/>
        </w:rPr>
        <w:t xml:space="preserve"> </w:t>
      </w:r>
      <w:r w:rsidRPr="00EB59BC">
        <w:rPr>
          <w:rtl/>
        </w:rPr>
        <w:t>ממסי</w:t>
      </w:r>
      <w:r w:rsidR="00800FE0">
        <w:rPr>
          <w:rtl/>
        </w:rPr>
        <w:t xml:space="preserve"> </w:t>
      </w:r>
      <w:r w:rsidRPr="00EB59BC">
        <w:rPr>
          <w:rtl/>
        </w:rPr>
        <w:t>עירייה.</w:t>
      </w:r>
      <w:r w:rsidR="00800FE0">
        <w:rPr>
          <w:rtl/>
        </w:rPr>
        <w:t xml:space="preserve"> </w:t>
      </w:r>
      <w:r w:rsidRPr="00EB59BC">
        <w:rPr>
          <w:rtl/>
        </w:rPr>
        <w:t>פטורים</w:t>
      </w:r>
      <w:r w:rsidR="00800FE0">
        <w:rPr>
          <w:rtl/>
        </w:rPr>
        <w:t xml:space="preserve"> </w:t>
      </w:r>
      <w:r w:rsidRPr="00EB59BC">
        <w:rPr>
          <w:rtl/>
        </w:rPr>
        <w:t>ממסי</w:t>
      </w:r>
      <w:r w:rsidR="00800FE0">
        <w:rPr>
          <w:rtl/>
        </w:rPr>
        <w:t xml:space="preserve"> </w:t>
      </w:r>
      <w:r w:rsidRPr="00EB59BC">
        <w:rPr>
          <w:rtl/>
        </w:rPr>
        <w:t>עירייה</w:t>
      </w:r>
      <w:r w:rsidR="00800FE0">
        <w:rPr>
          <w:rtl/>
        </w:rPr>
        <w:t xml:space="preserve"> </w:t>
      </w:r>
      <w:r w:rsidRPr="00EB59BC">
        <w:rPr>
          <w:rtl/>
        </w:rPr>
        <w:t>מקומות תפילה, מנזרים, בתי</w:t>
      </w:r>
      <w:r w:rsidR="00800FE0">
        <w:rPr>
          <w:rtl/>
        </w:rPr>
        <w:t>-</w:t>
      </w:r>
      <w:r w:rsidRPr="00EB59BC">
        <w:rPr>
          <w:rtl/>
        </w:rPr>
        <w:t>חולים,</w:t>
      </w:r>
      <w:r w:rsidR="00800FE0">
        <w:rPr>
          <w:rtl/>
        </w:rPr>
        <w:t xml:space="preserve"> </w:t>
      </w:r>
      <w:r w:rsidRPr="00EB59BC">
        <w:rPr>
          <w:rtl/>
        </w:rPr>
        <w:t>מרפאות,</w:t>
      </w:r>
      <w:r w:rsidR="00800FE0">
        <w:rPr>
          <w:rtl/>
        </w:rPr>
        <w:t xml:space="preserve"> </w:t>
      </w:r>
      <w:r w:rsidRPr="00EB59BC">
        <w:rPr>
          <w:rtl/>
        </w:rPr>
        <w:t>בתי</w:t>
      </w:r>
      <w:r w:rsidR="00800FE0">
        <w:rPr>
          <w:rtl/>
        </w:rPr>
        <w:t>-</w:t>
      </w:r>
      <w:r w:rsidRPr="00EB59BC">
        <w:rPr>
          <w:rtl/>
        </w:rPr>
        <w:t>הבראה,</w:t>
      </w:r>
      <w:r w:rsidR="00800FE0">
        <w:rPr>
          <w:rtl/>
        </w:rPr>
        <w:t xml:space="preserve"> </w:t>
      </w:r>
      <w:r w:rsidRPr="00EB59BC">
        <w:rPr>
          <w:rtl/>
        </w:rPr>
        <w:t>גני</w:t>
      </w:r>
      <w:r w:rsidR="00800FE0">
        <w:rPr>
          <w:rtl/>
        </w:rPr>
        <w:t>-</w:t>
      </w:r>
      <w:r w:rsidRPr="00EB59BC">
        <w:rPr>
          <w:rtl/>
        </w:rPr>
        <w:t>ילדים,</w:t>
      </w:r>
      <w:r w:rsidR="00800FE0">
        <w:rPr>
          <w:rtl/>
        </w:rPr>
        <w:t xml:space="preserve"> </w:t>
      </w:r>
      <w:r w:rsidRPr="00EB59BC">
        <w:rPr>
          <w:rtl/>
        </w:rPr>
        <w:t>בתי</w:t>
      </w:r>
      <w:r w:rsidR="00800FE0">
        <w:rPr>
          <w:rtl/>
        </w:rPr>
        <w:t>-</w:t>
      </w:r>
      <w:r w:rsidRPr="00EB59BC">
        <w:rPr>
          <w:rtl/>
        </w:rPr>
        <w:t>ספר</w:t>
      </w:r>
      <w:r w:rsidR="00800FE0">
        <w:rPr>
          <w:rtl/>
        </w:rPr>
        <w:t xml:space="preserve"> </w:t>
      </w:r>
      <w:r w:rsidRPr="00EB59BC">
        <w:rPr>
          <w:rtl/>
        </w:rPr>
        <w:t>וכו' וכו'. מתבקש שגם מקווה טהרה יהיה</w:t>
      </w:r>
      <w:r w:rsidR="00800FE0">
        <w:rPr>
          <w:rtl/>
        </w:rPr>
        <w:t xml:space="preserve"> </w:t>
      </w:r>
      <w:r w:rsidRPr="00EB59BC">
        <w:rPr>
          <w:rtl/>
        </w:rPr>
        <w:t>פטור.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מעודדים</w:t>
      </w:r>
      <w:r w:rsidR="00800FE0">
        <w:rPr>
          <w:rtl/>
        </w:rPr>
        <w:t xml:space="preserve"> </w:t>
      </w:r>
      <w:r w:rsidRPr="00EB59BC">
        <w:rPr>
          <w:rtl/>
        </w:rPr>
        <w:t>מאוד גם גופים שאינם רק מועצות דתיות שתקציבן הוא מתקציב</w:t>
      </w:r>
      <w:r w:rsidR="00800FE0">
        <w:rPr>
          <w:rtl/>
        </w:rPr>
        <w:t xml:space="preserve"> </w:t>
      </w:r>
      <w:r w:rsidRPr="00EB59BC">
        <w:rPr>
          <w:rtl/>
        </w:rPr>
        <w:t>העירייה</w:t>
      </w:r>
      <w:r w:rsidR="00800FE0">
        <w:rPr>
          <w:rtl/>
        </w:rPr>
        <w:t xml:space="preserve"> </w:t>
      </w:r>
      <w:r w:rsidRPr="00EB59BC">
        <w:rPr>
          <w:rtl/>
        </w:rPr>
        <w:t>והמדינה,</w:t>
      </w:r>
      <w:r w:rsidR="00800FE0">
        <w:rPr>
          <w:rtl/>
        </w:rPr>
        <w:t xml:space="preserve"> </w:t>
      </w:r>
      <w:r w:rsidRPr="00EB59BC">
        <w:rPr>
          <w:rtl/>
        </w:rPr>
        <w:t>אלא גם גופים פרטיים, להקים מקוואות. הנה זהו העידוד המינימלי</w:t>
      </w:r>
      <w:r w:rsidR="00800FE0">
        <w:rPr>
          <w:rtl/>
        </w:rPr>
        <w:t xml:space="preserve"> </w:t>
      </w:r>
      <w:r w:rsidRPr="00EB59BC">
        <w:rPr>
          <w:rtl/>
        </w:rPr>
        <w:t>שאנחנו נותנים להם.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 להודות ולברך מכאן גם את האיש שפנה אלי, יזם והציע שנקבל את החוק,</w:t>
      </w:r>
      <w:r w:rsidR="00800FE0">
        <w:rPr>
          <w:rtl/>
        </w:rPr>
        <w:t xml:space="preserve"> </w:t>
      </w:r>
      <w:r w:rsidRPr="00EB59BC">
        <w:rPr>
          <w:rtl/>
        </w:rPr>
        <w:t>את מזכיר המועצה הדתית בחיפה דוד מצגר. אני רוצה להודות לו מכאן על היוזמה; וברוך</w:t>
      </w:r>
      <w:r w:rsidR="00800FE0">
        <w:rPr>
          <w:rtl/>
        </w:rPr>
        <w:t xml:space="preserve"> </w:t>
      </w:r>
      <w:r w:rsidRPr="00EB59BC">
        <w:rPr>
          <w:rtl/>
        </w:rPr>
        <w:t>השם, היא התקבלה.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 שאול יהלום. לאלה שמעוניינים לדעת, נוכחים עכשיו במשכן 84</w:t>
      </w:r>
      <w:r w:rsidR="00800FE0">
        <w:rPr>
          <w:rtl/>
        </w:rPr>
        <w:t xml:space="preserve"> </w:t>
      </w:r>
      <w:r w:rsidRPr="00EB59BC">
        <w:rPr>
          <w:rtl/>
        </w:rPr>
        <w:t>חברי כנסת, מרביתם לא שרים.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1"/>
        <w:rPr>
          <w:rtl/>
        </w:rPr>
      </w:pPr>
      <w:bookmarkStart w:id="9" w:name="_Toc455646905"/>
      <w:r w:rsidRPr="00800FE0">
        <w:rPr>
          <w:rtl/>
        </w:rPr>
        <w:t>הצעת חוק התגמולים לנפגעי פעולות איבה (תיקון מס' 13)</w:t>
      </w:r>
      <w:r>
        <w:rPr>
          <w:rtl/>
        </w:rPr>
        <w:t xml:space="preserve"> </w:t>
      </w:r>
      <w:r w:rsidRPr="00800FE0">
        <w:rPr>
          <w:rtl/>
        </w:rPr>
        <w:t>(ניכוי דמי חבר לטובת ארגון יציג), התשנ"ז</w:t>
      </w:r>
      <w:r>
        <w:rPr>
          <w:rtl/>
        </w:rPr>
        <w:t>–</w:t>
      </w:r>
      <w:r w:rsidRPr="00800FE0">
        <w:rPr>
          <w:rtl/>
        </w:rPr>
        <w:t>1997</w:t>
      </w:r>
      <w:bookmarkEnd w:id="9"/>
    </w:p>
    <w:p w:rsidR="00800FE0" w:rsidRPr="00800FE0" w:rsidRDefault="00800FE0" w:rsidP="00800FE0">
      <w:pPr>
        <w:pStyle w:val="1"/>
        <w:rPr>
          <w:rtl/>
        </w:rPr>
      </w:pPr>
      <w:bookmarkStart w:id="10" w:name="_Toc455646906"/>
      <w:r w:rsidRPr="00800FE0">
        <w:rPr>
          <w:rtl/>
        </w:rPr>
        <w:t>(קריאה ראשונה)</w:t>
      </w:r>
      <w:bookmarkEnd w:id="10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ממשיכים: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התגמולים</w:t>
      </w:r>
      <w:r w:rsidR="00800FE0">
        <w:rPr>
          <w:rtl/>
        </w:rPr>
        <w:t xml:space="preserve"> </w:t>
      </w:r>
      <w:r w:rsidRPr="00EB59BC">
        <w:rPr>
          <w:rtl/>
        </w:rPr>
        <w:t>לנפגעי</w:t>
      </w:r>
      <w:r w:rsidR="00800FE0">
        <w:rPr>
          <w:rtl/>
        </w:rPr>
        <w:t xml:space="preserve"> </w:t>
      </w:r>
      <w:r w:rsidRPr="00EB59BC">
        <w:rPr>
          <w:rtl/>
        </w:rPr>
        <w:t>פעולות איבה (תיקון מס' 13)</w:t>
      </w:r>
      <w:r w:rsidR="00800FE0">
        <w:rPr>
          <w:rtl/>
        </w:rPr>
        <w:t xml:space="preserve"> </w:t>
      </w:r>
      <w:r w:rsidRPr="00EB59BC">
        <w:rPr>
          <w:rtl/>
        </w:rPr>
        <w:t>(ניכוי</w:t>
      </w:r>
      <w:r w:rsidR="00800FE0">
        <w:rPr>
          <w:rtl/>
        </w:rPr>
        <w:t xml:space="preserve"> </w:t>
      </w:r>
      <w:r w:rsidRPr="00EB59BC">
        <w:rPr>
          <w:rtl/>
        </w:rPr>
        <w:t>דמי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לטובת</w:t>
      </w:r>
      <w:r w:rsidR="00800FE0">
        <w:rPr>
          <w:rtl/>
        </w:rPr>
        <w:t xml:space="preserve"> </w:t>
      </w:r>
      <w:r w:rsidRPr="00EB59BC">
        <w:rPr>
          <w:rtl/>
        </w:rPr>
        <w:t>ארגון</w:t>
      </w:r>
      <w:r w:rsidR="00800FE0">
        <w:rPr>
          <w:rtl/>
        </w:rPr>
        <w:t xml:space="preserve"> </w:t>
      </w:r>
      <w:r w:rsidRPr="00EB59BC">
        <w:rPr>
          <w:rtl/>
        </w:rPr>
        <w:t>יציג),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1997.</w:t>
      </w:r>
      <w:r w:rsidR="00800FE0">
        <w:rPr>
          <w:rtl/>
        </w:rPr>
        <w:t xml:space="preserve"> </w:t>
      </w:r>
      <w:r w:rsidRPr="00EB59BC">
        <w:rPr>
          <w:rtl/>
        </w:rPr>
        <w:t>יציג את ההצעה שר העבודה</w:t>
      </w:r>
      <w:r w:rsidR="00800FE0">
        <w:rPr>
          <w:rtl/>
        </w:rPr>
        <w:t xml:space="preserve"> </w:t>
      </w:r>
      <w:r w:rsidRPr="00EB59BC">
        <w:rPr>
          <w:rtl/>
        </w:rPr>
        <w:t>והרווחה.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 העבודה והרווחה א' ישי: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 רבותי חברי הכנסת, פעולות הטרור של ארגונים עוינים לישראל</w:t>
      </w:r>
      <w:r w:rsidR="00800FE0">
        <w:rPr>
          <w:rtl/>
        </w:rPr>
        <w:t xml:space="preserve"> </w:t>
      </w:r>
      <w:r w:rsidRPr="00EB59BC">
        <w:rPr>
          <w:rtl/>
        </w:rPr>
        <w:t>הן,</w:t>
      </w:r>
      <w:r w:rsidR="00800FE0">
        <w:rPr>
          <w:rtl/>
        </w:rPr>
        <w:t xml:space="preserve"> </w:t>
      </w:r>
      <w:r w:rsidRPr="00EB59BC">
        <w:rPr>
          <w:rtl/>
        </w:rPr>
        <w:t>לצערנו, חלק ממציאות חיינו, והן פוגעות בלא הבחנה באוכלוסייה האזרחית, לרבות</w:t>
      </w:r>
      <w:r w:rsidR="00800FE0">
        <w:rPr>
          <w:rtl/>
        </w:rPr>
        <w:t xml:space="preserve"> </w:t>
      </w:r>
      <w:r w:rsidRPr="00EB59BC">
        <w:rPr>
          <w:rtl/>
        </w:rPr>
        <w:t>נשים, ילדים וקשישים.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ההכרה</w:t>
      </w:r>
      <w:r w:rsidR="00800FE0">
        <w:rPr>
          <w:rtl/>
        </w:rPr>
        <w:t xml:space="preserve"> </w:t>
      </w:r>
      <w:r w:rsidRPr="00EB59BC">
        <w:rPr>
          <w:rtl/>
        </w:rPr>
        <w:t>בפגיעה</w:t>
      </w:r>
      <w:r w:rsidR="00800FE0">
        <w:rPr>
          <w:rtl/>
        </w:rPr>
        <w:t xml:space="preserve"> </w:t>
      </w:r>
      <w:r w:rsidRPr="00EB59BC">
        <w:rPr>
          <w:rtl/>
        </w:rPr>
        <w:t>הקשה הנובעת מאירועים חמורים אלה הביאה את המחוקק לקבוע בחוק</w:t>
      </w:r>
      <w:r w:rsidR="00800FE0">
        <w:rPr>
          <w:rtl/>
        </w:rPr>
        <w:t xml:space="preserve"> </w:t>
      </w:r>
      <w:r w:rsidRPr="00EB59BC">
        <w:rPr>
          <w:rtl/>
        </w:rPr>
        <w:t>התגמולים</w:t>
      </w:r>
      <w:r w:rsidR="00800FE0">
        <w:rPr>
          <w:rtl/>
        </w:rPr>
        <w:t xml:space="preserve"> </w:t>
      </w:r>
      <w:r w:rsidRPr="00EB59BC">
        <w:rPr>
          <w:rtl/>
        </w:rPr>
        <w:t>לנפגעי</w:t>
      </w:r>
      <w:r w:rsidR="00800FE0">
        <w:rPr>
          <w:rtl/>
        </w:rPr>
        <w:t xml:space="preserve"> </w:t>
      </w:r>
      <w:r w:rsidRPr="00EB59BC">
        <w:rPr>
          <w:rtl/>
        </w:rPr>
        <w:t>פעולות</w:t>
      </w:r>
      <w:r w:rsidR="00800FE0">
        <w:rPr>
          <w:rtl/>
        </w:rPr>
        <w:t xml:space="preserve"> </w:t>
      </w:r>
      <w:r w:rsidRPr="00EB59BC">
        <w:rPr>
          <w:rtl/>
        </w:rPr>
        <w:t>איבה,</w:t>
      </w:r>
      <w:r w:rsidR="00800FE0">
        <w:rPr>
          <w:rtl/>
        </w:rPr>
        <w:t xml:space="preserve"> </w:t>
      </w:r>
      <w:r w:rsidRPr="00EB59BC">
        <w:rPr>
          <w:rtl/>
        </w:rPr>
        <w:t>כי</w:t>
      </w:r>
      <w:r w:rsidR="00800FE0">
        <w:rPr>
          <w:rtl/>
        </w:rPr>
        <w:t xml:space="preserve"> </w:t>
      </w:r>
      <w:r w:rsidRPr="00EB59BC">
        <w:rPr>
          <w:rtl/>
        </w:rPr>
        <w:t>נפגע</w:t>
      </w:r>
      <w:r w:rsidR="00800FE0">
        <w:rPr>
          <w:rtl/>
        </w:rPr>
        <w:t xml:space="preserve"> </w:t>
      </w:r>
      <w:r w:rsidRPr="00EB59BC">
        <w:rPr>
          <w:rtl/>
        </w:rPr>
        <w:t>פעולת</w:t>
      </w:r>
      <w:r w:rsidR="00800FE0">
        <w:rPr>
          <w:rtl/>
        </w:rPr>
        <w:t xml:space="preserve"> </w:t>
      </w:r>
      <w:r w:rsidRPr="00EB59BC">
        <w:rPr>
          <w:rtl/>
        </w:rPr>
        <w:t>איבה</w:t>
      </w:r>
      <w:r w:rsidR="00800FE0">
        <w:rPr>
          <w:rtl/>
        </w:rPr>
        <w:t xml:space="preserve"> </w:t>
      </w:r>
      <w:r w:rsidRPr="00EB59BC">
        <w:rPr>
          <w:rtl/>
        </w:rPr>
        <w:t>ובני משפחתו יהיו זכאים</w:t>
      </w:r>
      <w:r w:rsidR="00800FE0">
        <w:rPr>
          <w:rtl/>
        </w:rPr>
        <w:t xml:space="preserve"> </w:t>
      </w:r>
      <w:r w:rsidRPr="00EB59BC">
        <w:rPr>
          <w:rtl/>
        </w:rPr>
        <w:t>לתגמולים בדומה לתגמולים הניתנים על</w:t>
      </w:r>
      <w:r w:rsidR="00800FE0">
        <w:rPr>
          <w:rtl/>
        </w:rPr>
        <w:t>-</w:t>
      </w:r>
      <w:r w:rsidRPr="00EB59BC">
        <w:rPr>
          <w:rtl/>
        </w:rPr>
        <w:t>פי חוק לנכי צה"ל ולבני משפחותיהם.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נציגים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נפגעי פעולות איבה ובני משפחותיהם מבקשים להתארגן בגוף אשר ייצג</w:t>
      </w:r>
      <w:r w:rsidR="00800FE0">
        <w:rPr>
          <w:rtl/>
        </w:rPr>
        <w:t xml:space="preserve"> </w:t>
      </w:r>
      <w:r w:rsidRPr="00EB59BC">
        <w:rPr>
          <w:rtl/>
        </w:rPr>
        <w:t>את עניינם, בדומה לארגון נכי צה"ל ומשפחות הנופלים במערכות ישראל.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בחוק התגמולים לנפגעי פעולות איבה נקבע, כי התגמול אינו ניתן לשעבוד, לעיקול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להעברה.</w:t>
      </w:r>
      <w:r w:rsidR="00800FE0">
        <w:rPr>
          <w:rtl/>
        </w:rPr>
        <w:t xml:space="preserve"> </w:t>
      </w:r>
      <w:r w:rsidRPr="00EB59BC">
        <w:rPr>
          <w:rtl/>
        </w:rPr>
        <w:t>הוראה</w:t>
      </w:r>
      <w:r w:rsidR="00800FE0">
        <w:rPr>
          <w:rtl/>
        </w:rPr>
        <w:t xml:space="preserve"> </w:t>
      </w:r>
      <w:r w:rsidRPr="00EB59BC">
        <w:rPr>
          <w:rtl/>
        </w:rPr>
        <w:t>דומה</w:t>
      </w:r>
      <w:r w:rsidR="00800FE0">
        <w:rPr>
          <w:rtl/>
        </w:rPr>
        <w:t xml:space="preserve"> </w:t>
      </w:r>
      <w:r w:rsidRPr="00EB59BC">
        <w:rPr>
          <w:rtl/>
        </w:rPr>
        <w:t>קיימת</w:t>
      </w:r>
      <w:r w:rsidR="00800FE0">
        <w:rPr>
          <w:rtl/>
        </w:rPr>
        <w:t xml:space="preserve"> </w:t>
      </w:r>
      <w:r w:rsidRPr="00EB59BC">
        <w:rPr>
          <w:rtl/>
        </w:rPr>
        <w:t>גם בחוק הנכים (תגמולים ושיקום) [נוסח משולב],</w:t>
      </w:r>
      <w:r w:rsidR="00800FE0">
        <w:rPr>
          <w:rtl/>
        </w:rPr>
        <w:t xml:space="preserve"> </w:t>
      </w:r>
      <w:r w:rsidRPr="00EB59BC">
        <w:rPr>
          <w:rtl/>
        </w:rPr>
        <w:t>התשי"ט</w:t>
      </w:r>
      <w:r w:rsidR="00800FE0">
        <w:rPr>
          <w:rtl/>
        </w:rPr>
        <w:t>–</w:t>
      </w:r>
      <w:r w:rsidRPr="00EB59BC">
        <w:rPr>
          <w:rtl/>
        </w:rPr>
        <w:t>1959,</w:t>
      </w:r>
      <w:r w:rsidR="00800FE0">
        <w:rPr>
          <w:rtl/>
        </w:rPr>
        <w:t xml:space="preserve"> </w:t>
      </w:r>
      <w:r w:rsidRPr="00EB59BC">
        <w:rPr>
          <w:rtl/>
        </w:rPr>
        <w:t>ובחוק</w:t>
      </w:r>
      <w:r w:rsidR="00800FE0">
        <w:rPr>
          <w:rtl/>
        </w:rPr>
        <w:t xml:space="preserve"> </w:t>
      </w:r>
      <w:r w:rsidRPr="00EB59BC">
        <w:rPr>
          <w:rtl/>
        </w:rPr>
        <w:t>משפחות</w:t>
      </w:r>
      <w:r w:rsidR="00800FE0">
        <w:rPr>
          <w:rtl/>
        </w:rPr>
        <w:t xml:space="preserve"> </w:t>
      </w:r>
      <w:r w:rsidRPr="00EB59BC">
        <w:rPr>
          <w:rtl/>
        </w:rPr>
        <w:t>חיילים שנספו במערכה (תגמולים ושיקום), התש"י</w:t>
      </w:r>
      <w:r w:rsidR="00800FE0">
        <w:rPr>
          <w:rtl/>
        </w:rPr>
        <w:t>–</w:t>
      </w:r>
      <w:r w:rsidRPr="00EB59BC">
        <w:rPr>
          <w:rtl/>
        </w:rPr>
        <w:t>1950.</w:t>
      </w:r>
      <w:r w:rsidR="00800FE0">
        <w:rPr>
          <w:rtl/>
        </w:rPr>
        <w:t xml:space="preserve"> </w:t>
      </w:r>
      <w:r w:rsidRPr="00EB59BC">
        <w:rPr>
          <w:rtl/>
        </w:rPr>
        <w:t>ואולם נקבע בחוקים אלה, כי ניתן לנכות מהתגמול דמי חבר לארגון יציג.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מוצע,</w:t>
      </w:r>
      <w:r w:rsidR="00800FE0">
        <w:rPr>
          <w:rtl/>
        </w:rPr>
        <w:t xml:space="preserve"> </w:t>
      </w:r>
      <w:r w:rsidRPr="00EB59BC">
        <w:rPr>
          <w:rtl/>
        </w:rPr>
        <w:t>לפיכך,</w:t>
      </w:r>
      <w:r w:rsidR="00800FE0">
        <w:rPr>
          <w:rtl/>
        </w:rPr>
        <w:t xml:space="preserve"> </w:t>
      </w:r>
      <w:r w:rsidRPr="00EB59BC">
        <w:rPr>
          <w:rtl/>
        </w:rPr>
        <w:t>לקבוע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בחוק התגמולים לנפגעי פעולות איבה הוראה דומה לזו</w:t>
      </w:r>
      <w:r w:rsidR="00800FE0">
        <w:rPr>
          <w:rtl/>
        </w:rPr>
        <w:t xml:space="preserve"> </w:t>
      </w:r>
      <w:r w:rsidRPr="00EB59BC">
        <w:rPr>
          <w:rtl/>
        </w:rPr>
        <w:t>שבחוק</w:t>
      </w:r>
      <w:r w:rsidR="00800FE0">
        <w:rPr>
          <w:rtl/>
        </w:rPr>
        <w:t xml:space="preserve"> </w:t>
      </w:r>
      <w:r w:rsidRPr="00EB59BC">
        <w:rPr>
          <w:rtl/>
        </w:rPr>
        <w:t>הנכים ובחוק משפחות חיילים, וזאת על מנת לאפשר לנפגעים להקים גוף יציג אשר</w:t>
      </w:r>
      <w:r w:rsidR="00800FE0">
        <w:rPr>
          <w:rtl/>
        </w:rPr>
        <w:t xml:space="preserve"> </w:t>
      </w:r>
      <w:r w:rsidRPr="00EB59BC">
        <w:rPr>
          <w:rtl/>
        </w:rPr>
        <w:t>יפעל לקידום ענייניהם.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רבותי</w:t>
      </w:r>
      <w:r w:rsidR="00800FE0">
        <w:rPr>
          <w:rtl/>
        </w:rPr>
        <w:t xml:space="preserve"> </w:t>
      </w:r>
      <w:r w:rsidRPr="00EB59BC">
        <w:rPr>
          <w:rtl/>
        </w:rPr>
        <w:t>חברי הכנסת, אני רואה חשיבות רבה בהקמתו של ארגון יציג לנפגעי פעולות</w:t>
      </w:r>
      <w:r w:rsidR="00800FE0">
        <w:rPr>
          <w:rtl/>
        </w:rPr>
        <w:t xml:space="preserve"> </w:t>
      </w:r>
      <w:r w:rsidRPr="00EB59BC">
        <w:rPr>
          <w:rtl/>
        </w:rPr>
        <w:t>איבה,</w:t>
      </w:r>
      <w:r w:rsidR="00800FE0">
        <w:rPr>
          <w:rtl/>
        </w:rPr>
        <w:t xml:space="preserve"> </w:t>
      </w:r>
      <w:r w:rsidRPr="00EB59BC">
        <w:rPr>
          <w:rtl/>
        </w:rPr>
        <w:t>ואני</w:t>
      </w:r>
      <w:r w:rsidR="00800FE0">
        <w:rPr>
          <w:rtl/>
        </w:rPr>
        <w:t xml:space="preserve"> </w:t>
      </w:r>
      <w:r w:rsidRPr="00EB59BC">
        <w:rPr>
          <w:rtl/>
        </w:rPr>
        <w:t>מציע כי אף אתם תתמכו בהעברת הצעת החוק לוועדת העבודה והרווחה לצורך</w:t>
      </w:r>
      <w:r w:rsidR="00800FE0">
        <w:rPr>
          <w:rtl/>
        </w:rPr>
        <w:t xml:space="preserve"> </w:t>
      </w:r>
      <w:r w:rsidRPr="00EB59BC">
        <w:rPr>
          <w:rtl/>
        </w:rPr>
        <w:t>הכנתה לקריאה שנייה ושלישית.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>רבותי,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הרשימה סגורה, שלוש דקות לכל דובר. ראשון </w:t>
      </w:r>
      <w:r w:rsidR="00800FE0">
        <w:rPr>
          <w:rtl/>
        </w:rPr>
        <w:t>–</w:t>
      </w:r>
      <w:r w:rsidRPr="00EB59BC">
        <w:rPr>
          <w:rtl/>
        </w:rPr>
        <w:t xml:space="preserve"> חבר הכנסת אברהם</w:t>
      </w:r>
      <w:r w:rsidR="00800FE0">
        <w:rPr>
          <w:rtl/>
        </w:rPr>
        <w:t xml:space="preserve"> </w:t>
      </w:r>
      <w:r w:rsidRPr="00EB59BC">
        <w:rPr>
          <w:rtl/>
        </w:rPr>
        <w:t>שטרן;</w:t>
      </w:r>
      <w:r w:rsidR="00800FE0">
        <w:rPr>
          <w:rtl/>
        </w:rPr>
        <w:t xml:space="preserve"> </w:t>
      </w:r>
      <w:r w:rsidRPr="00EB59BC">
        <w:rPr>
          <w:rtl/>
        </w:rPr>
        <w:t>איננו.</w:t>
      </w:r>
      <w:r w:rsidR="00800FE0">
        <w:rPr>
          <w:rtl/>
        </w:rPr>
        <w:t xml:space="preserve"> </w:t>
      </w:r>
      <w:r w:rsidRPr="00EB59BC">
        <w:rPr>
          <w:rtl/>
        </w:rPr>
        <w:t>אחריו</w:t>
      </w:r>
      <w:r w:rsidR="00800FE0">
        <w:rPr>
          <w:rtl/>
        </w:rPr>
        <w:t xml:space="preserve"> –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הכנסת אברהם שוחט; איננו. חבר הכנסת עזמי בשארה </w:t>
      </w:r>
      <w:r w:rsidR="00800FE0">
        <w:rPr>
          <w:rtl/>
        </w:rPr>
        <w:t xml:space="preserve">– </w:t>
      </w:r>
      <w:r w:rsidRPr="00EB59BC">
        <w:rPr>
          <w:rtl/>
        </w:rPr>
        <w:t xml:space="preserve">איננו. חברת הכנסת תמר גוז'נסקי ישנה; בבקשה. אחריה </w:t>
      </w:r>
      <w:r w:rsidR="00800FE0">
        <w:rPr>
          <w:rtl/>
        </w:rPr>
        <w:t>–</w:t>
      </w:r>
      <w:r w:rsidRPr="00EB59BC">
        <w:rPr>
          <w:rtl/>
        </w:rPr>
        <w:t xml:space="preserve"> חבר הכנסת נסים דהן.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החוק</w:t>
      </w:r>
      <w:r w:rsidR="00800FE0">
        <w:rPr>
          <w:rtl/>
        </w:rPr>
        <w:t xml:space="preserve"> </w:t>
      </w:r>
      <w:r w:rsidRPr="00EB59BC">
        <w:rPr>
          <w:rtl/>
        </w:rPr>
        <w:t>שהונחה</w:t>
      </w:r>
      <w:r w:rsidR="00800FE0">
        <w:rPr>
          <w:rtl/>
        </w:rPr>
        <w:t xml:space="preserve"> </w:t>
      </w:r>
      <w:r w:rsidRPr="00EB59BC">
        <w:rPr>
          <w:rtl/>
        </w:rPr>
        <w:t>לפנינו עוסקת בנושא כאוב מאוד, והוא</w:t>
      </w:r>
      <w:r w:rsidR="00800FE0">
        <w:rPr>
          <w:rtl/>
        </w:rPr>
        <w:t xml:space="preserve"> </w:t>
      </w:r>
      <w:r w:rsidRPr="00EB59BC">
        <w:rPr>
          <w:rtl/>
        </w:rPr>
        <w:t>תשלום</w:t>
      </w:r>
      <w:r w:rsidR="00800FE0">
        <w:rPr>
          <w:rtl/>
        </w:rPr>
        <w:t xml:space="preserve"> </w:t>
      </w:r>
      <w:r w:rsidRPr="00EB59BC">
        <w:rPr>
          <w:rtl/>
        </w:rPr>
        <w:t>דמי</w:t>
      </w:r>
      <w:r w:rsidR="00800FE0">
        <w:rPr>
          <w:rtl/>
        </w:rPr>
        <w:t xml:space="preserve"> </w:t>
      </w:r>
      <w:r w:rsidRPr="00EB59BC">
        <w:rPr>
          <w:rtl/>
        </w:rPr>
        <w:t>פגיעה</w:t>
      </w:r>
      <w:r w:rsidR="00800FE0">
        <w:rPr>
          <w:rtl/>
        </w:rPr>
        <w:t xml:space="preserve"> </w:t>
      </w:r>
      <w:r w:rsidRPr="00EB59BC">
        <w:rPr>
          <w:rtl/>
        </w:rPr>
        <w:t>בעבודה.</w:t>
      </w:r>
      <w:r w:rsidR="00800FE0">
        <w:rPr>
          <w:rtl/>
        </w:rPr>
        <w:t xml:space="preserve"> </w:t>
      </w:r>
      <w:r w:rsidRPr="00EB59BC">
        <w:rPr>
          <w:rtl/>
        </w:rPr>
        <w:t>בהצבעה</w:t>
      </w:r>
      <w:r w:rsidR="00800FE0">
        <w:rPr>
          <w:rtl/>
        </w:rPr>
        <w:t xml:space="preserve"> </w:t>
      </w:r>
      <w:r w:rsidRPr="00EB59BC">
        <w:rPr>
          <w:rtl/>
        </w:rPr>
        <w:t>שלנו</w:t>
      </w:r>
      <w:r w:rsidR="00800FE0">
        <w:rPr>
          <w:rtl/>
        </w:rPr>
        <w:t xml:space="preserve"> </w:t>
      </w:r>
      <w:r w:rsidRPr="00EB59BC">
        <w:rPr>
          <w:rtl/>
        </w:rPr>
        <w:t>על חוק ההסדרים ניסינו להעביר את רוע</w:t>
      </w:r>
      <w:r w:rsidR="00800FE0">
        <w:rPr>
          <w:rtl/>
        </w:rPr>
        <w:t xml:space="preserve"> </w:t>
      </w:r>
      <w:r w:rsidRPr="00EB59BC">
        <w:rPr>
          <w:rtl/>
        </w:rPr>
        <w:t>הגזירה, כאשר הממשלה בעצם קבעה שהעובד יקבל עבור הימים הראשונים רק מהמעביד.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אפי אושעיה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 לא מדברת לנושא. הנושא הוא נפגעי פעולות איבה.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מתנצלת. אוותר על רשות הדיבור ואדבר אחר כך.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נסים דהן, בבקשה. כל הכבוד לחבר הכנסת אושעיה. זה קורה,</w:t>
      </w:r>
      <w:r w:rsidR="00800FE0">
        <w:rPr>
          <w:rtl/>
        </w:rPr>
        <w:t xml:space="preserve"> </w:t>
      </w:r>
      <w:r w:rsidRPr="00EB59BC">
        <w:rPr>
          <w:rtl/>
        </w:rPr>
        <w:t>אני יכול לספר לך על מקרים רבים.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חברי הכנסת, כמובן, אין צורך שאומר כי אנחנו תומכים</w:t>
      </w:r>
      <w:r w:rsidR="00800FE0">
        <w:rPr>
          <w:rtl/>
        </w:rPr>
        <w:t xml:space="preserve"> </w:t>
      </w:r>
      <w:r w:rsidRPr="00EB59BC">
        <w:rPr>
          <w:rtl/>
        </w:rPr>
        <w:t>בהצעת</w:t>
      </w:r>
      <w:r w:rsidR="00800FE0">
        <w:rPr>
          <w:rtl/>
        </w:rPr>
        <w:t xml:space="preserve"> </w:t>
      </w:r>
      <w:r w:rsidRPr="00EB59BC">
        <w:rPr>
          <w:rtl/>
        </w:rPr>
        <w:t>החוק.</w:t>
      </w:r>
      <w:r w:rsidR="00800FE0">
        <w:rPr>
          <w:rtl/>
        </w:rPr>
        <w:t xml:space="preserve"> </w:t>
      </w:r>
      <w:r w:rsidRPr="00EB59BC">
        <w:rPr>
          <w:rtl/>
        </w:rPr>
        <w:t>יש חשיבות בכך שלנפגעי פעולות איבה יהיה ארגון שייצג את תביעותיהם</w:t>
      </w:r>
      <w:r w:rsidR="00800FE0">
        <w:rPr>
          <w:rtl/>
        </w:rPr>
        <w:t xml:space="preserve"> </w:t>
      </w:r>
      <w:r w:rsidRPr="00EB59BC">
        <w:rPr>
          <w:rtl/>
        </w:rPr>
        <w:t>ואת</w:t>
      </w:r>
      <w:r w:rsidR="00800FE0">
        <w:rPr>
          <w:rtl/>
        </w:rPr>
        <w:t xml:space="preserve"> </w:t>
      </w:r>
      <w:r w:rsidRPr="00EB59BC">
        <w:rPr>
          <w:rtl/>
        </w:rPr>
        <w:t>בעיותיהם.</w:t>
      </w:r>
      <w:r w:rsidR="00800FE0">
        <w:rPr>
          <w:rtl/>
        </w:rPr>
        <w:t xml:space="preserve"> </w:t>
      </w:r>
      <w:r w:rsidRPr="00EB59BC">
        <w:rPr>
          <w:rtl/>
        </w:rPr>
        <w:t>זה דבר חשוב מאוד, מכיוון שברגע שפועלים כקולקטיב, האפשרות לקבל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הסיוע</w:t>
      </w:r>
      <w:r w:rsidR="00800FE0">
        <w:rPr>
          <w:rtl/>
        </w:rPr>
        <w:t xml:space="preserve"> </w:t>
      </w:r>
      <w:r w:rsidRPr="00EB59BC">
        <w:rPr>
          <w:rtl/>
        </w:rPr>
        <w:t>המתאים מרשויות השלטון היא הרבה יותר גדולה. כאשר פועלים בצורה מאוגדת</w:t>
      </w:r>
      <w:r w:rsidR="00800FE0">
        <w:rPr>
          <w:rtl/>
        </w:rPr>
        <w:t xml:space="preserve"> </w:t>
      </w:r>
      <w:r w:rsidRPr="00EB59BC">
        <w:rPr>
          <w:rtl/>
        </w:rPr>
        <w:t>ומאורגנת, עם ייצוג נכון ומתאים, הפעולה יותר אפקטיבית.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לי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בעיה:</w:t>
      </w:r>
      <w:r w:rsidR="00800FE0">
        <w:rPr>
          <w:rtl/>
        </w:rPr>
        <w:t xml:space="preserve"> </w:t>
      </w:r>
      <w:r w:rsidRPr="00EB59BC">
        <w:rPr>
          <w:rtl/>
        </w:rPr>
        <w:t>בחוק נאמר שהמוסד לביטוח לאומי יקזז מן הסכומים</w:t>
      </w:r>
      <w:r w:rsidR="00800FE0">
        <w:rPr>
          <w:rtl/>
        </w:rPr>
        <w:t xml:space="preserve"> </w:t>
      </w:r>
      <w:r w:rsidRPr="00EB59BC">
        <w:rPr>
          <w:rtl/>
        </w:rPr>
        <w:t>המגיעים</w:t>
      </w:r>
      <w:r w:rsidR="00800FE0">
        <w:rPr>
          <w:rtl/>
        </w:rPr>
        <w:t xml:space="preserve"> </w:t>
      </w:r>
      <w:r w:rsidRPr="00EB59BC">
        <w:rPr>
          <w:rtl/>
        </w:rPr>
        <w:t>לו</w:t>
      </w:r>
      <w:r w:rsidR="00800FE0">
        <w:rPr>
          <w:rtl/>
        </w:rPr>
        <w:t xml:space="preserve"> </w:t>
      </w:r>
      <w:r w:rsidRPr="00EB59BC">
        <w:rPr>
          <w:rtl/>
        </w:rPr>
        <w:t>אותו</w:t>
      </w:r>
      <w:r w:rsidR="00800FE0">
        <w:rPr>
          <w:rtl/>
        </w:rPr>
        <w:t xml:space="preserve"> </w:t>
      </w:r>
      <w:r w:rsidRPr="00EB59BC">
        <w:rPr>
          <w:rtl/>
        </w:rPr>
        <w:t>מס</w:t>
      </w:r>
      <w:r w:rsidR="00800FE0">
        <w:rPr>
          <w:rtl/>
        </w:rPr>
        <w:t xml:space="preserve"> </w:t>
      </w:r>
      <w:r w:rsidRPr="00EB59BC">
        <w:rPr>
          <w:rtl/>
        </w:rPr>
        <w:t>ארגון. כאן מתחילה הבעיה:</w:t>
      </w:r>
      <w:r w:rsidR="00800FE0">
        <w:rPr>
          <w:rtl/>
        </w:rPr>
        <w:t xml:space="preserve"> </w:t>
      </w:r>
      <w:r w:rsidRPr="00EB59BC">
        <w:rPr>
          <w:rtl/>
        </w:rPr>
        <w:t>אילו היה מדובר בסכומים גדולים</w:t>
      </w:r>
      <w:r w:rsidR="00800FE0">
        <w:rPr>
          <w:rtl/>
        </w:rPr>
        <w:t xml:space="preserve"> </w:t>
      </w:r>
      <w:r w:rsidRPr="00EB59BC">
        <w:rPr>
          <w:rtl/>
        </w:rPr>
        <w:t>שמגיעים</w:t>
      </w:r>
      <w:r w:rsidR="00800FE0">
        <w:rPr>
          <w:rtl/>
        </w:rPr>
        <w:t xml:space="preserve"> </w:t>
      </w:r>
      <w:r w:rsidRPr="00EB59BC">
        <w:rPr>
          <w:rtl/>
        </w:rPr>
        <w:t>לנפגעי</w:t>
      </w:r>
      <w:r w:rsidR="00800FE0">
        <w:rPr>
          <w:rtl/>
        </w:rPr>
        <w:t xml:space="preserve"> </w:t>
      </w:r>
      <w:r w:rsidRPr="00EB59BC">
        <w:rPr>
          <w:rtl/>
        </w:rPr>
        <w:t>פעולות</w:t>
      </w:r>
      <w:r w:rsidR="00800FE0">
        <w:rPr>
          <w:rtl/>
        </w:rPr>
        <w:t xml:space="preserve"> </w:t>
      </w:r>
      <w:r w:rsidRPr="00EB59BC">
        <w:rPr>
          <w:rtl/>
        </w:rPr>
        <w:t>איבה, הייתי מחריש.</w:t>
      </w:r>
      <w:r w:rsidR="00800FE0">
        <w:rPr>
          <w:rtl/>
        </w:rPr>
        <w:t xml:space="preserve"> </w:t>
      </w:r>
      <w:r w:rsidRPr="00EB59BC">
        <w:rPr>
          <w:rtl/>
        </w:rPr>
        <w:t>אבל כולנו יודעים שהסכומים המגיעים</w:t>
      </w:r>
      <w:r w:rsidR="00800FE0">
        <w:rPr>
          <w:rtl/>
        </w:rPr>
        <w:t xml:space="preserve"> </w:t>
      </w:r>
      <w:r w:rsidRPr="00EB59BC">
        <w:rPr>
          <w:rtl/>
        </w:rPr>
        <w:t>לנפגעי</w:t>
      </w:r>
      <w:r w:rsidR="00800FE0">
        <w:rPr>
          <w:rtl/>
        </w:rPr>
        <w:t xml:space="preserve"> </w:t>
      </w:r>
      <w:r w:rsidRPr="00EB59BC">
        <w:rPr>
          <w:rtl/>
        </w:rPr>
        <w:t>פעולות</w:t>
      </w:r>
      <w:r w:rsidR="00800FE0">
        <w:rPr>
          <w:rtl/>
        </w:rPr>
        <w:t xml:space="preserve"> </w:t>
      </w:r>
      <w:r w:rsidRPr="00EB59BC">
        <w:rPr>
          <w:rtl/>
        </w:rPr>
        <w:t>איבה</w:t>
      </w:r>
      <w:r w:rsidR="00800FE0">
        <w:rPr>
          <w:rtl/>
        </w:rPr>
        <w:t xml:space="preserve"> </w:t>
      </w:r>
      <w:r w:rsidRPr="00EB59BC">
        <w:rPr>
          <w:rtl/>
        </w:rPr>
        <w:t>הם</w:t>
      </w:r>
      <w:r w:rsidR="00800FE0">
        <w:rPr>
          <w:rtl/>
        </w:rPr>
        <w:t xml:space="preserve"> </w:t>
      </w:r>
      <w:r w:rsidRPr="00EB59BC">
        <w:rPr>
          <w:rtl/>
        </w:rPr>
        <w:t>סכומים מזעריים, מינימליים, הכתובים בחוק.</w:t>
      </w:r>
      <w:r w:rsidR="00800FE0">
        <w:rPr>
          <w:rtl/>
        </w:rPr>
        <w:t xml:space="preserve"> </w:t>
      </w:r>
      <w:r w:rsidRPr="00EB59BC">
        <w:rPr>
          <w:rtl/>
        </w:rPr>
        <w:t>לא תמיד הם</w:t>
      </w:r>
      <w:r w:rsidR="00800FE0">
        <w:rPr>
          <w:rtl/>
        </w:rPr>
        <w:t xml:space="preserve"> </w:t>
      </w:r>
      <w:r w:rsidRPr="00EB59BC">
        <w:rPr>
          <w:rtl/>
        </w:rPr>
        <w:t>מכסים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את ההוצאות שאותם נפגעי פעולות איבה יצטרכו לעמוד בהן, לצערנו </w:t>
      </w:r>
      <w:r w:rsidR="00800FE0">
        <w:rPr>
          <w:rtl/>
        </w:rPr>
        <w:t>–</w:t>
      </w:r>
      <w:r w:rsidRPr="00EB59BC">
        <w:rPr>
          <w:rtl/>
        </w:rPr>
        <w:t xml:space="preserve"> הוצאות של</w:t>
      </w:r>
      <w:r w:rsidR="00800FE0">
        <w:rPr>
          <w:rtl/>
        </w:rPr>
        <w:t xml:space="preserve"> </w:t>
      </w:r>
      <w:r w:rsidRPr="00EB59BC">
        <w:rPr>
          <w:rtl/>
        </w:rPr>
        <w:t>ריפוי,</w:t>
      </w:r>
      <w:r w:rsidR="00800FE0">
        <w:rPr>
          <w:rtl/>
        </w:rPr>
        <w:t xml:space="preserve"> </w:t>
      </w:r>
      <w:r w:rsidRPr="00EB59BC">
        <w:rPr>
          <w:rtl/>
        </w:rPr>
        <w:t>הוצאות של ניידות, הוצאות של שיקום עד למציאת מסגרת מתאימה ועבודה מתאימה</w:t>
      </w:r>
      <w:r w:rsidR="00800FE0">
        <w:rPr>
          <w:rtl/>
        </w:rPr>
        <w:t xml:space="preserve"> </w:t>
      </w:r>
      <w:r w:rsidRPr="00EB59BC">
        <w:rPr>
          <w:rtl/>
        </w:rPr>
        <w:t>כדי שיוכלו להתפרנס בכבוד.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נראה</w:t>
      </w:r>
      <w:r w:rsidR="00800FE0">
        <w:rPr>
          <w:rtl/>
        </w:rPr>
        <w:t xml:space="preserve"> </w:t>
      </w:r>
      <w:r w:rsidRPr="00EB59BC">
        <w:rPr>
          <w:rtl/>
        </w:rPr>
        <w:t>לי</w:t>
      </w:r>
      <w:r w:rsidR="00800FE0">
        <w:rPr>
          <w:rtl/>
        </w:rPr>
        <w:t xml:space="preserve"> </w:t>
      </w:r>
      <w:r w:rsidRPr="00EB59BC">
        <w:rPr>
          <w:rtl/>
        </w:rPr>
        <w:t>שיש לקזז מן הסכומים המזעריים האלה שהממשלה נותנת להם אותו מס</w:t>
      </w:r>
      <w:r w:rsidR="00800FE0">
        <w:rPr>
          <w:rtl/>
        </w:rPr>
        <w:t xml:space="preserve"> </w:t>
      </w:r>
      <w:r w:rsidRPr="00EB59BC">
        <w:rPr>
          <w:rtl/>
        </w:rPr>
        <w:t>ארגון, במיוחד כאשר מדובר בנפגעי פעולות איבה. אני חושב שהיינו עושים יותר צדק עם</w:t>
      </w:r>
      <w:r w:rsidR="00800FE0">
        <w:rPr>
          <w:rtl/>
        </w:rPr>
        <w:t xml:space="preserve"> </w:t>
      </w:r>
      <w:r w:rsidRPr="00EB59BC">
        <w:rPr>
          <w:rtl/>
        </w:rPr>
        <w:t>אותם נפגעים אם היינו מטילים את חובת תשלום מס הארגון על הממשלה.</w:t>
      </w:r>
      <w:r w:rsidR="00800FE0">
        <w:rPr>
          <w:rtl/>
        </w:rPr>
        <w:t xml:space="preserve"> </w:t>
      </w:r>
      <w:r w:rsidRPr="00EB59BC">
        <w:rPr>
          <w:rtl/>
        </w:rPr>
        <w:t>בסך הכול מדובר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אחוז</w:t>
      </w:r>
      <w:r w:rsidR="00800FE0">
        <w:rPr>
          <w:rtl/>
        </w:rPr>
        <w:t xml:space="preserve"> </w:t>
      </w:r>
      <w:r w:rsidRPr="00EB59BC">
        <w:rPr>
          <w:rtl/>
        </w:rPr>
        <w:t>קטן</w:t>
      </w:r>
      <w:r w:rsidR="00800FE0">
        <w:rPr>
          <w:rtl/>
        </w:rPr>
        <w:t xml:space="preserve"> </w:t>
      </w:r>
      <w:r w:rsidRPr="00EB59BC">
        <w:rPr>
          <w:rtl/>
        </w:rPr>
        <w:t>ממה</w:t>
      </w:r>
      <w:r w:rsidR="00800FE0">
        <w:rPr>
          <w:rtl/>
        </w:rPr>
        <w:t xml:space="preserve"> </w:t>
      </w:r>
      <w:r w:rsidRPr="00EB59BC">
        <w:rPr>
          <w:rtl/>
        </w:rPr>
        <w:t>שמגיע להם. אני לא רואה מדוע יש להטיל דווקא על נפגעי פעולות</w:t>
      </w:r>
      <w:r w:rsidR="00800FE0">
        <w:rPr>
          <w:rtl/>
        </w:rPr>
        <w:t xml:space="preserve"> </w:t>
      </w:r>
      <w:r w:rsidRPr="00EB59BC">
        <w:rPr>
          <w:rtl/>
        </w:rPr>
        <w:t>איבה את הסכום הזה.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רפאל אלול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כמו לגבי נכי צה"ל.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אותו</w:t>
      </w:r>
      <w:r w:rsidR="00800FE0">
        <w:rPr>
          <w:rtl/>
        </w:rPr>
        <w:t xml:space="preserve"> </w:t>
      </w:r>
      <w:r w:rsidRPr="00EB59BC">
        <w:rPr>
          <w:rtl/>
        </w:rPr>
        <w:t>דבר</w:t>
      </w:r>
      <w:r w:rsidR="00800FE0">
        <w:rPr>
          <w:rtl/>
        </w:rPr>
        <w:t xml:space="preserve"> </w:t>
      </w:r>
      <w:r w:rsidRPr="00EB59BC">
        <w:rPr>
          <w:rtl/>
        </w:rPr>
        <w:t>לגבי</w:t>
      </w:r>
      <w:r w:rsidR="00800FE0">
        <w:rPr>
          <w:rtl/>
        </w:rPr>
        <w:t xml:space="preserve"> </w:t>
      </w:r>
      <w:r w:rsidRPr="00EB59BC">
        <w:rPr>
          <w:rtl/>
        </w:rPr>
        <w:t>נכי</w:t>
      </w:r>
      <w:r w:rsidR="00800FE0">
        <w:rPr>
          <w:rtl/>
        </w:rPr>
        <w:t xml:space="preserve"> </w:t>
      </w:r>
      <w:r w:rsidRPr="00EB59BC">
        <w:rPr>
          <w:rtl/>
        </w:rPr>
        <w:t>צה"ל</w:t>
      </w:r>
      <w:r w:rsidR="00800FE0">
        <w:rPr>
          <w:rtl/>
        </w:rPr>
        <w:t xml:space="preserve"> </w:t>
      </w:r>
      <w:r w:rsidRPr="00EB59BC">
        <w:rPr>
          <w:rtl/>
        </w:rPr>
        <w:t>ואותו דבר לגבי נפגעי תאונות עבודה. כאשר מדובר</w:t>
      </w:r>
      <w:r w:rsidR="00800FE0">
        <w:rPr>
          <w:rtl/>
        </w:rPr>
        <w:t xml:space="preserve"> </w:t>
      </w:r>
      <w:r w:rsidRPr="00EB59BC">
        <w:rPr>
          <w:rtl/>
        </w:rPr>
        <w:t>בנפגעי</w:t>
      </w:r>
      <w:r w:rsidR="00800FE0">
        <w:rPr>
          <w:rtl/>
        </w:rPr>
        <w:t xml:space="preserve"> </w:t>
      </w:r>
      <w:r w:rsidRPr="00EB59BC">
        <w:rPr>
          <w:rtl/>
        </w:rPr>
        <w:t>תאונות</w:t>
      </w:r>
      <w:r w:rsidR="00800FE0">
        <w:rPr>
          <w:rtl/>
        </w:rPr>
        <w:t xml:space="preserve"> </w:t>
      </w:r>
      <w:r w:rsidRPr="00EB59BC">
        <w:rPr>
          <w:rtl/>
        </w:rPr>
        <w:t>עבודה,</w:t>
      </w:r>
      <w:r w:rsidR="00800FE0">
        <w:rPr>
          <w:rtl/>
        </w:rPr>
        <w:t xml:space="preserve"> </w:t>
      </w:r>
      <w:r w:rsidRPr="00EB59BC">
        <w:rPr>
          <w:rtl/>
        </w:rPr>
        <w:t>המוסד</w:t>
      </w:r>
      <w:r w:rsidR="00800FE0">
        <w:rPr>
          <w:rtl/>
        </w:rPr>
        <w:t xml:space="preserve"> </w:t>
      </w:r>
      <w:r w:rsidRPr="00EB59BC">
        <w:rPr>
          <w:rtl/>
        </w:rPr>
        <w:t>לביטוח לאומי מצא הסדר עם הנכים שהוא דואג לתשלום</w:t>
      </w:r>
      <w:r w:rsidR="00800FE0">
        <w:rPr>
          <w:rtl/>
        </w:rPr>
        <w:t xml:space="preserve"> </w:t>
      </w:r>
      <w:r w:rsidRPr="00EB59BC">
        <w:rPr>
          <w:rtl/>
        </w:rPr>
        <w:t>הזה.</w:t>
      </w:r>
      <w:r w:rsidR="00800FE0">
        <w:rPr>
          <w:rtl/>
        </w:rPr>
        <w:t xml:space="preserve"> </w:t>
      </w:r>
      <w:r w:rsidRPr="00EB59BC">
        <w:rPr>
          <w:rtl/>
        </w:rPr>
        <w:t>לצערי</w:t>
      </w:r>
      <w:r w:rsidR="00800FE0">
        <w:rPr>
          <w:rtl/>
        </w:rPr>
        <w:t xml:space="preserve"> </w:t>
      </w:r>
      <w:r w:rsidRPr="00EB59BC">
        <w:rPr>
          <w:rtl/>
        </w:rPr>
        <w:t>הרב,</w:t>
      </w:r>
      <w:r w:rsidR="00800FE0">
        <w:rPr>
          <w:rtl/>
        </w:rPr>
        <w:t xml:space="preserve"> </w:t>
      </w: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מדובר</w:t>
      </w:r>
      <w:r w:rsidR="00800FE0">
        <w:rPr>
          <w:rtl/>
        </w:rPr>
        <w:t xml:space="preserve"> </w:t>
      </w:r>
      <w:r w:rsidRPr="00EB59BC">
        <w:rPr>
          <w:rtl/>
        </w:rPr>
        <w:t>בפעולות</w:t>
      </w:r>
      <w:r w:rsidR="00800FE0">
        <w:rPr>
          <w:rtl/>
        </w:rPr>
        <w:t xml:space="preserve"> </w:t>
      </w:r>
      <w:r w:rsidRPr="00EB59BC">
        <w:rPr>
          <w:rtl/>
        </w:rPr>
        <w:t>איבה, אני לא רואה שהגיעו להסדר כזה עם</w:t>
      </w:r>
      <w:r w:rsidR="00800FE0">
        <w:rPr>
          <w:rtl/>
        </w:rPr>
        <w:t xml:space="preserve"> </w:t>
      </w:r>
      <w:r w:rsidRPr="00EB59BC">
        <w:rPr>
          <w:rtl/>
        </w:rPr>
        <w:t>המוסד לביטוח לאומי.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מציע</w:t>
      </w:r>
      <w:r w:rsidR="00800FE0">
        <w:rPr>
          <w:rtl/>
        </w:rPr>
        <w:t xml:space="preserve"> </w:t>
      </w:r>
      <w:r w:rsidRPr="00EB59BC">
        <w:rPr>
          <w:rtl/>
        </w:rPr>
        <w:t>שהמוסד</w:t>
      </w:r>
      <w:r w:rsidR="00800FE0">
        <w:rPr>
          <w:rtl/>
        </w:rPr>
        <w:t xml:space="preserve"> </w:t>
      </w:r>
      <w:r w:rsidRPr="00EB59BC">
        <w:rPr>
          <w:rtl/>
        </w:rPr>
        <w:t>לביטוח לאומי יחזיר את הצעת החוק ויבדוק את האפשרות לממן</w:t>
      </w:r>
      <w:r w:rsidR="00800FE0">
        <w:rPr>
          <w:rtl/>
        </w:rPr>
        <w:t xml:space="preserve"> </w:t>
      </w:r>
      <w:r w:rsidRPr="00EB59BC">
        <w:rPr>
          <w:rtl/>
        </w:rPr>
        <w:t>מכספו שלו את מס הארגון.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רפאל אלול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תקרא</w:t>
      </w:r>
      <w:r w:rsidR="00800FE0">
        <w:rPr>
          <w:rtl/>
        </w:rPr>
        <w:t xml:space="preserve"> </w:t>
      </w:r>
      <w:r w:rsidRPr="00EB59BC">
        <w:rPr>
          <w:rtl/>
        </w:rPr>
        <w:t>לזה</w:t>
      </w:r>
      <w:r w:rsidR="00800FE0">
        <w:rPr>
          <w:rtl/>
        </w:rPr>
        <w:t xml:space="preserve"> </w:t>
      </w:r>
      <w:r w:rsidRPr="00EB59BC">
        <w:rPr>
          <w:rtl/>
        </w:rPr>
        <w:t>איך</w:t>
      </w:r>
      <w:r w:rsidR="00800FE0">
        <w:rPr>
          <w:rtl/>
        </w:rPr>
        <w:t xml:space="preserve"> </w:t>
      </w:r>
      <w:r w:rsidRPr="00EB59BC">
        <w:rPr>
          <w:rtl/>
        </w:rPr>
        <w:t>שתרצה, אבל שזה לא יוטל על נפגעי פעולות האיבה. שיוסיפו להם</w:t>
      </w:r>
      <w:r w:rsidR="00800FE0">
        <w:rPr>
          <w:rtl/>
        </w:rPr>
        <w:t xml:space="preserve"> </w:t>
      </w:r>
      <w:r w:rsidRPr="00EB59BC">
        <w:rPr>
          <w:rtl/>
        </w:rPr>
        <w:t>עוד</w:t>
      </w:r>
      <w:r w:rsidR="00800FE0">
        <w:rPr>
          <w:rtl/>
        </w:rPr>
        <w:t xml:space="preserve"> </w:t>
      </w:r>
      <w:r w:rsidRPr="00EB59BC">
        <w:rPr>
          <w:rtl/>
        </w:rPr>
        <w:t>10</w:t>
      </w:r>
      <w:r w:rsidR="00800FE0">
        <w:rPr>
          <w:rtl/>
        </w:rPr>
        <w:t xml:space="preserve"> </w:t>
      </w:r>
      <w:r w:rsidRPr="00EB59BC">
        <w:rPr>
          <w:rtl/>
        </w:rPr>
        <w:t>אגורות</w:t>
      </w:r>
      <w:r w:rsidR="00800FE0">
        <w:rPr>
          <w:rtl/>
        </w:rPr>
        <w:t xml:space="preserve"> </w:t>
      </w:r>
      <w:r w:rsidRPr="00EB59BC">
        <w:rPr>
          <w:rtl/>
        </w:rPr>
        <w:t>בקצבה</w:t>
      </w:r>
      <w:r w:rsidR="00800FE0">
        <w:rPr>
          <w:rtl/>
        </w:rPr>
        <w:t xml:space="preserve"> </w:t>
      </w:r>
      <w:r w:rsidRPr="00EB59BC">
        <w:rPr>
          <w:rtl/>
        </w:rPr>
        <w:t>ויקזזו אותן מקצבת הנכות. ודאי שהייצוג חייב להיות ייצוג</w:t>
      </w:r>
      <w:r w:rsidR="00800FE0">
        <w:rPr>
          <w:rtl/>
        </w:rPr>
        <w:t xml:space="preserve"> </w:t>
      </w:r>
      <w:r w:rsidRPr="00EB59BC">
        <w:rPr>
          <w:rtl/>
        </w:rPr>
        <w:t>עצמאי,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ברור, אף אחד לא מטיל בכך ספק, אבל לקזז את זה מהקצבה הזעירה והזעומה</w:t>
      </w:r>
      <w:r w:rsidR="00800FE0">
        <w:rPr>
          <w:rtl/>
        </w:rPr>
        <w:t xml:space="preserve"> </w:t>
      </w:r>
      <w:r w:rsidRPr="00EB59BC">
        <w:rPr>
          <w:rtl/>
        </w:rPr>
        <w:t>שנותנים להם, אני חושב שזה קצת מוגזם. תודה רבה, אדוני היושב</w:t>
      </w:r>
      <w:r w:rsidR="00800FE0">
        <w:rPr>
          <w:rtl/>
        </w:rPr>
        <w:t>-</w:t>
      </w:r>
      <w:r w:rsidRPr="00EB59BC">
        <w:rPr>
          <w:rtl/>
        </w:rPr>
        <w:t>ראש.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סאלח</w:t>
      </w:r>
      <w:r w:rsidR="00800FE0">
        <w:rPr>
          <w:rtl/>
        </w:rPr>
        <w:t xml:space="preserve"> </w:t>
      </w:r>
      <w:r w:rsidRPr="00EB59BC">
        <w:rPr>
          <w:rtl/>
        </w:rPr>
        <w:t>טריף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איננו. חבר הכנסת חיים אורון </w:t>
      </w:r>
      <w:r w:rsidR="00800FE0">
        <w:rPr>
          <w:rtl/>
        </w:rPr>
        <w:t>–</w:t>
      </w:r>
      <w:r w:rsidRPr="00EB59BC">
        <w:rPr>
          <w:rtl/>
        </w:rPr>
        <w:t xml:space="preserve"> איננו. 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חגי</w:t>
      </w:r>
      <w:r w:rsidR="00800FE0">
        <w:rPr>
          <w:rtl/>
        </w:rPr>
        <w:t xml:space="preserve"> </w:t>
      </w:r>
      <w:r w:rsidRPr="00EB59BC">
        <w:rPr>
          <w:rtl/>
        </w:rPr>
        <w:t>מירום</w:t>
      </w:r>
      <w:r w:rsidR="00800FE0">
        <w:rPr>
          <w:rtl/>
        </w:rPr>
        <w:t xml:space="preserve"> – </w:t>
      </w:r>
      <w:r w:rsidRPr="00EB59BC">
        <w:rPr>
          <w:rtl/>
        </w:rPr>
        <w:t>איננו. חבר הכנסת יונה יהב, בבקשה. חבר הכנסת אושעיה יעדכן</w:t>
      </w:r>
      <w:r w:rsidR="00800FE0">
        <w:rPr>
          <w:rtl/>
        </w:rPr>
        <w:t xml:space="preserve"> </w:t>
      </w:r>
      <w:r w:rsidRPr="00EB59BC">
        <w:rPr>
          <w:rtl/>
        </w:rPr>
        <w:t>אותך בדרך במה מדובר.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רפאל אלול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הוא עורך</w:t>
      </w:r>
      <w:r w:rsidR="00800FE0">
        <w:rPr>
          <w:rtl/>
        </w:rPr>
        <w:t>-</w:t>
      </w:r>
      <w:r w:rsidRPr="00EB59BC">
        <w:rPr>
          <w:rtl/>
        </w:rPr>
        <w:t>דין טוב, הוא ימצא מה להגיד, סמוך עליו.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 זה נראה. נו, מישהו יגיד לו במה מדובר?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יונה יהב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 לא, אני יודע טוב מאוד.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שבוע טוב לך.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שבוע טוב.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יונה יהב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בכנסת, האמת היא שאני עומד כאן היום לפחות בשליחותה של משפחה אחת שהיא</w:t>
      </w:r>
      <w:r w:rsidR="00800FE0">
        <w:rPr>
          <w:rtl/>
        </w:rPr>
        <w:t xml:space="preserve"> </w:t>
      </w:r>
      <w:r w:rsidRPr="00EB59BC">
        <w:rPr>
          <w:rtl/>
        </w:rPr>
        <w:t>נפגעת</w:t>
      </w:r>
      <w:r w:rsidR="00800FE0">
        <w:rPr>
          <w:rtl/>
        </w:rPr>
        <w:t xml:space="preserve"> </w:t>
      </w:r>
      <w:r w:rsidRPr="00EB59BC">
        <w:rPr>
          <w:rtl/>
        </w:rPr>
        <w:t>פעולות</w:t>
      </w:r>
      <w:r w:rsidR="00800FE0">
        <w:rPr>
          <w:rtl/>
        </w:rPr>
        <w:t xml:space="preserve"> </w:t>
      </w:r>
      <w:r w:rsidRPr="00EB59BC">
        <w:rPr>
          <w:rtl/>
        </w:rPr>
        <w:t>האיבה</w:t>
      </w:r>
      <w:r w:rsidR="00800FE0">
        <w:rPr>
          <w:rtl/>
        </w:rPr>
        <w:t xml:space="preserve"> </w:t>
      </w:r>
      <w:r w:rsidRPr="00EB59BC">
        <w:rPr>
          <w:rtl/>
        </w:rPr>
        <w:t>האלה,</w:t>
      </w:r>
      <w:r w:rsidR="00800FE0">
        <w:rPr>
          <w:rtl/>
        </w:rPr>
        <w:t xml:space="preserve"> </w:t>
      </w:r>
      <w:r w:rsidRPr="00EB59BC">
        <w:rPr>
          <w:rtl/>
        </w:rPr>
        <w:t>דווקא</w:t>
      </w:r>
      <w:r w:rsidR="00800FE0">
        <w:rPr>
          <w:rtl/>
        </w:rPr>
        <w:t xml:space="preserve"> </w:t>
      </w:r>
      <w:r w:rsidRPr="00EB59BC">
        <w:rPr>
          <w:rtl/>
        </w:rPr>
        <w:t>אותה</w:t>
      </w:r>
      <w:r w:rsidR="00800FE0">
        <w:rPr>
          <w:rtl/>
        </w:rPr>
        <w:t xml:space="preserve"> </w:t>
      </w:r>
      <w:r w:rsidRPr="00EB59BC">
        <w:rPr>
          <w:rtl/>
        </w:rPr>
        <w:t>פעולת</w:t>
      </w:r>
      <w:r w:rsidR="00800FE0">
        <w:rPr>
          <w:rtl/>
        </w:rPr>
        <w:t xml:space="preserve"> </w:t>
      </w:r>
      <w:r w:rsidRPr="00EB59BC">
        <w:rPr>
          <w:rtl/>
        </w:rPr>
        <w:t>איבה שנחרתה יותר מכול בזיכרון</w:t>
      </w:r>
      <w:r w:rsidR="00800FE0">
        <w:rPr>
          <w:rtl/>
        </w:rPr>
        <w:t xml:space="preserve"> </w:t>
      </w:r>
      <w:r w:rsidRPr="00EB59BC">
        <w:rPr>
          <w:rtl/>
        </w:rPr>
        <w:t>הקולקטיבי</w:t>
      </w:r>
      <w:r w:rsidR="00800FE0">
        <w:rPr>
          <w:rtl/>
        </w:rPr>
        <w:t xml:space="preserve"> </w:t>
      </w:r>
      <w:r w:rsidRPr="00EB59BC">
        <w:rPr>
          <w:rtl/>
        </w:rPr>
        <w:t>שלנו</w:t>
      </w:r>
      <w:r w:rsidR="00800FE0">
        <w:rPr>
          <w:rtl/>
        </w:rPr>
        <w:t xml:space="preserve"> </w:t>
      </w:r>
      <w:r w:rsidRPr="00EB59BC">
        <w:rPr>
          <w:rtl/>
        </w:rPr>
        <w:t>כאן</w:t>
      </w:r>
      <w:r w:rsidR="00800FE0">
        <w:rPr>
          <w:rtl/>
        </w:rPr>
        <w:t xml:space="preserve"> </w:t>
      </w:r>
      <w:r w:rsidRPr="00EB59BC">
        <w:rPr>
          <w:rtl/>
        </w:rPr>
        <w:t>במדינה</w:t>
      </w:r>
      <w:r w:rsidR="00800FE0">
        <w:rPr>
          <w:rtl/>
        </w:rPr>
        <w:t xml:space="preserve"> – </w:t>
      </w:r>
      <w:r w:rsidRPr="00EB59BC">
        <w:rPr>
          <w:rtl/>
        </w:rPr>
        <w:t>האירוע</w:t>
      </w:r>
      <w:r w:rsidR="00800FE0">
        <w:rPr>
          <w:rtl/>
        </w:rPr>
        <w:t xml:space="preserve"> </w:t>
      </w:r>
      <w:r w:rsidRPr="00EB59BC">
        <w:rPr>
          <w:rtl/>
        </w:rPr>
        <w:t>הטראגי</w:t>
      </w:r>
      <w:r w:rsidR="00800FE0">
        <w:rPr>
          <w:rtl/>
        </w:rPr>
        <w:t xml:space="preserve"> </w:t>
      </w:r>
      <w:r w:rsidRPr="00EB59BC">
        <w:rPr>
          <w:rtl/>
        </w:rPr>
        <w:t>של אוטובוס הדמים בכניסה לצומת</w:t>
      </w:r>
      <w:r w:rsidR="00800FE0">
        <w:rPr>
          <w:rtl/>
        </w:rPr>
        <w:t xml:space="preserve"> </w:t>
      </w:r>
      <w:r w:rsidRPr="00EB59BC">
        <w:rPr>
          <w:rtl/>
        </w:rPr>
        <w:t>הקאנטרי</w:t>
      </w:r>
      <w:r w:rsidR="00800FE0">
        <w:rPr>
          <w:rtl/>
        </w:rPr>
        <w:t>-</w:t>
      </w:r>
      <w:r w:rsidRPr="00EB59BC">
        <w:rPr>
          <w:rtl/>
        </w:rPr>
        <w:t>קלאב.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מעבר</w:t>
      </w:r>
      <w:r w:rsidR="00800FE0">
        <w:rPr>
          <w:rtl/>
        </w:rPr>
        <w:t xml:space="preserve"> </w:t>
      </w:r>
      <w:r w:rsidRPr="00EB59BC">
        <w:rPr>
          <w:rtl/>
        </w:rPr>
        <w:t>לכאבן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המשפחות</w:t>
      </w:r>
      <w:r w:rsidR="00800FE0">
        <w:rPr>
          <w:rtl/>
        </w:rPr>
        <w:t xml:space="preserve"> </w:t>
      </w:r>
      <w:r w:rsidRPr="00EB59BC">
        <w:rPr>
          <w:rtl/>
        </w:rPr>
        <w:t>האלה,</w:t>
      </w:r>
      <w:r w:rsidR="00800FE0">
        <w:rPr>
          <w:rtl/>
        </w:rPr>
        <w:t xml:space="preserve"> </w:t>
      </w:r>
      <w:r w:rsidRPr="00EB59BC">
        <w:rPr>
          <w:rtl/>
        </w:rPr>
        <w:t>מי שבודק באמת מה שקורה להן בחיי היום</w:t>
      </w:r>
      <w:r w:rsidR="00800FE0">
        <w:rPr>
          <w:rtl/>
        </w:rPr>
        <w:t>-</w:t>
      </w:r>
      <w:r w:rsidRPr="00EB59BC">
        <w:rPr>
          <w:rtl/>
        </w:rPr>
        <w:t>יום</w:t>
      </w:r>
      <w:r w:rsidR="00800FE0">
        <w:rPr>
          <w:rtl/>
        </w:rPr>
        <w:t xml:space="preserve"> </w:t>
      </w:r>
      <w:r w:rsidRPr="00EB59BC">
        <w:rPr>
          <w:rtl/>
        </w:rPr>
        <w:t>יראה,</w:t>
      </w:r>
      <w:r w:rsidR="00800FE0">
        <w:rPr>
          <w:rtl/>
        </w:rPr>
        <w:t xml:space="preserve"> </w:t>
      </w:r>
      <w:r w:rsidRPr="00EB59BC">
        <w:rPr>
          <w:rtl/>
        </w:rPr>
        <w:t>שתחת</w:t>
      </w:r>
      <w:r w:rsidR="00800FE0">
        <w:rPr>
          <w:rtl/>
        </w:rPr>
        <w:t xml:space="preserve"> </w:t>
      </w:r>
      <w:r w:rsidRPr="00EB59BC">
        <w:rPr>
          <w:rtl/>
        </w:rPr>
        <w:t>מעטה הליברליות אנחנו מקפחים אותן מאוד, ובהתייחסות של המדינה אל מי</w:t>
      </w:r>
      <w:r w:rsidR="00800FE0">
        <w:rPr>
          <w:rtl/>
        </w:rPr>
        <w:t xml:space="preserve"> </w:t>
      </w:r>
      <w:r w:rsidRPr="00EB59BC">
        <w:rPr>
          <w:rtl/>
        </w:rPr>
        <w:t>שנפגעו</w:t>
      </w:r>
      <w:r w:rsidR="00800FE0">
        <w:rPr>
          <w:rtl/>
        </w:rPr>
        <w:t xml:space="preserve"> </w:t>
      </w:r>
      <w:r w:rsidRPr="00EB59BC">
        <w:rPr>
          <w:rtl/>
        </w:rPr>
        <w:t>בפעולות</w:t>
      </w:r>
      <w:r w:rsidR="00800FE0">
        <w:rPr>
          <w:rtl/>
        </w:rPr>
        <w:t xml:space="preserve"> </w:t>
      </w:r>
      <w:r w:rsidRPr="00EB59BC">
        <w:rPr>
          <w:rtl/>
        </w:rPr>
        <w:t>איבה,</w:t>
      </w:r>
      <w:r w:rsidR="00800FE0">
        <w:rPr>
          <w:rtl/>
        </w:rPr>
        <w:t xml:space="preserve"> </w:t>
      </w:r>
      <w:r w:rsidRPr="00EB59BC">
        <w:rPr>
          <w:rtl/>
        </w:rPr>
        <w:t>דווקא אלה נופלים בין הכיסאות, כיוון שאינם נכללים בדיוק</w:t>
      </w:r>
      <w:r w:rsidR="00800FE0">
        <w:rPr>
          <w:rtl/>
        </w:rPr>
        <w:t xml:space="preserve"> </w:t>
      </w:r>
      <w:r w:rsidRPr="00EB59BC">
        <w:rPr>
          <w:rtl/>
        </w:rPr>
        <w:t>בהגדרות הקלאסיות של פעולות מלחמה או פעולות טרור.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בהחלט קורא לאותם חברים שהגיעו לכאן, שיצביעו בעד הצעת החוק הזו, כי יש</w:t>
      </w:r>
      <w:r w:rsidR="00800FE0">
        <w:rPr>
          <w:rtl/>
        </w:rPr>
        <w:t xml:space="preserve"> </w:t>
      </w:r>
      <w:r w:rsidRPr="00EB59BC">
        <w:rPr>
          <w:rtl/>
        </w:rPr>
        <w:t>בכך</w:t>
      </w:r>
      <w:r w:rsidR="00800FE0">
        <w:rPr>
          <w:rtl/>
        </w:rPr>
        <w:t xml:space="preserve"> </w:t>
      </w:r>
      <w:r w:rsidRPr="00EB59BC">
        <w:rPr>
          <w:rtl/>
        </w:rPr>
        <w:t>בהחלט</w:t>
      </w:r>
      <w:r w:rsidR="00800FE0">
        <w:rPr>
          <w:rtl/>
        </w:rPr>
        <w:t xml:space="preserve"> </w:t>
      </w:r>
      <w:r w:rsidRPr="00EB59BC">
        <w:rPr>
          <w:rtl/>
        </w:rPr>
        <w:t>נדבך</w:t>
      </w:r>
      <w:r w:rsidR="00800FE0">
        <w:rPr>
          <w:rtl/>
        </w:rPr>
        <w:t xml:space="preserve"> </w:t>
      </w:r>
      <w:r w:rsidRPr="00EB59BC">
        <w:rPr>
          <w:rtl/>
        </w:rPr>
        <w:t>קטן</w:t>
      </w:r>
      <w:r w:rsidR="00800FE0">
        <w:rPr>
          <w:rtl/>
        </w:rPr>
        <w:t xml:space="preserve"> </w:t>
      </w:r>
      <w:r w:rsidRPr="00EB59BC">
        <w:rPr>
          <w:rtl/>
        </w:rPr>
        <w:t>מאוד בתיקון אותה עוולה. אם החברים יתעמקו יותר במה שבאמת</w:t>
      </w:r>
      <w:r w:rsidR="00800FE0">
        <w:rPr>
          <w:rtl/>
        </w:rPr>
        <w:t xml:space="preserve"> </w:t>
      </w:r>
      <w:r w:rsidRPr="00EB59BC">
        <w:rPr>
          <w:rtl/>
        </w:rPr>
        <w:t>קורה בחיי היום</w:t>
      </w:r>
      <w:r w:rsidR="00800FE0">
        <w:rPr>
          <w:rtl/>
        </w:rPr>
        <w:t>-</w:t>
      </w:r>
      <w:r w:rsidRPr="00EB59BC">
        <w:rPr>
          <w:rtl/>
        </w:rPr>
        <w:t>יום</w:t>
      </w:r>
      <w:r w:rsidR="00800FE0">
        <w:rPr>
          <w:rtl/>
        </w:rPr>
        <w:t xml:space="preserve"> </w:t>
      </w:r>
      <w:r w:rsidRPr="00EB59BC">
        <w:rPr>
          <w:rtl/>
        </w:rPr>
        <w:t>לאותן משפחות שחוו, לא עלינו, את החוויות האלה, ומי יודע עוד</w:t>
      </w:r>
      <w:r w:rsidR="00800FE0">
        <w:rPr>
          <w:rtl/>
        </w:rPr>
        <w:t xml:space="preserve"> </w:t>
      </w:r>
      <w:r w:rsidRPr="00EB59BC">
        <w:rPr>
          <w:rtl/>
        </w:rPr>
        <w:t>כמה תחווינה, לא עלינו, ידע שיש בסיס, שיש מקום ושהגיע הזמן להצעה הזו.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 יצאת מזה בסדר.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משה</w:t>
      </w:r>
      <w:r w:rsidR="00800FE0">
        <w:rPr>
          <w:rtl/>
        </w:rPr>
        <w:t xml:space="preserve"> </w:t>
      </w:r>
      <w:r w:rsidRPr="00EB59BC">
        <w:rPr>
          <w:rtl/>
        </w:rPr>
        <w:t>גפני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איננו. חבר הכנסת טלב אלסאנע, בבקשה. אנחנו עוסקים</w:t>
      </w:r>
      <w:r w:rsidR="00800FE0">
        <w:rPr>
          <w:rtl/>
        </w:rPr>
        <w:t xml:space="preserve"> </w:t>
      </w:r>
      <w:r w:rsidRPr="00EB59BC">
        <w:rPr>
          <w:rtl/>
        </w:rPr>
        <w:t>בניכוי דמי חבר לטובת ארגון יציג, רבותי.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כבוד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כנסת</w:t>
      </w:r>
      <w:r w:rsidR="00800FE0">
        <w:rPr>
          <w:rtl/>
        </w:rPr>
        <w:t xml:space="preserve"> </w:t>
      </w:r>
      <w:r w:rsidRPr="00EB59BC">
        <w:rPr>
          <w:rtl/>
        </w:rPr>
        <w:t>נכבדה, אני סבור שהתיקון הזה הוא תיקון מתבקש, אולם</w:t>
      </w:r>
      <w:r w:rsidR="00800FE0">
        <w:rPr>
          <w:rtl/>
        </w:rPr>
        <w:t xml:space="preserve"> </w:t>
      </w:r>
      <w:r w:rsidRPr="00EB59BC">
        <w:rPr>
          <w:rtl/>
        </w:rPr>
        <w:t>בחוק</w:t>
      </w:r>
      <w:r w:rsidR="00800FE0">
        <w:rPr>
          <w:rtl/>
        </w:rPr>
        <w:t xml:space="preserve"> </w:t>
      </w:r>
      <w:r w:rsidRPr="00EB59BC">
        <w:rPr>
          <w:rtl/>
        </w:rPr>
        <w:t>נפגעי פעולות איבה יש צורך, לדעתי, בתיקון שירחיב את ההגדרה של פעולות איבה</w:t>
      </w:r>
      <w:r w:rsidR="00800FE0">
        <w:rPr>
          <w:rtl/>
        </w:rPr>
        <w:t xml:space="preserve"> </w:t>
      </w:r>
      <w:r w:rsidRPr="00EB59BC">
        <w:rPr>
          <w:rtl/>
        </w:rPr>
        <w:t>או נפגעי פעולות איבה.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היו</w:t>
      </w:r>
      <w:r w:rsidR="00800FE0">
        <w:rPr>
          <w:rtl/>
        </w:rPr>
        <w:t xml:space="preserve"> </w:t>
      </w:r>
      <w:r w:rsidRPr="00EB59BC">
        <w:rPr>
          <w:rtl/>
        </w:rPr>
        <w:t>הרבה</w:t>
      </w:r>
      <w:r w:rsidR="00800FE0">
        <w:rPr>
          <w:rtl/>
        </w:rPr>
        <w:t xml:space="preserve"> </w:t>
      </w:r>
      <w:r w:rsidRPr="00EB59BC">
        <w:rPr>
          <w:rtl/>
        </w:rPr>
        <w:t>מקרים</w:t>
      </w:r>
      <w:r w:rsidR="00800FE0">
        <w:rPr>
          <w:rtl/>
        </w:rPr>
        <w:t xml:space="preserve"> </w:t>
      </w:r>
      <w:r w:rsidRPr="00EB59BC">
        <w:rPr>
          <w:rtl/>
        </w:rPr>
        <w:t>שבהם תושבים מהגדה או מרצועת</w:t>
      </w:r>
      <w:r w:rsidR="00800FE0">
        <w:rPr>
          <w:rtl/>
        </w:rPr>
        <w:t>-</w:t>
      </w:r>
      <w:r w:rsidRPr="00EB59BC">
        <w:rPr>
          <w:rtl/>
        </w:rPr>
        <w:t>עזה היו בתוך תחומה של מדינת</w:t>
      </w:r>
      <w:r w:rsidR="00800FE0">
        <w:rPr>
          <w:rtl/>
        </w:rPr>
        <w:t xml:space="preserve"> </w:t>
      </w:r>
      <w:r w:rsidRPr="00EB59BC">
        <w:rPr>
          <w:rtl/>
        </w:rPr>
        <w:t>ישראל</w:t>
      </w:r>
      <w:r w:rsidR="00800FE0">
        <w:rPr>
          <w:rtl/>
        </w:rPr>
        <w:t xml:space="preserve"> </w:t>
      </w:r>
      <w:r w:rsidRPr="00EB59BC">
        <w:rPr>
          <w:rtl/>
        </w:rPr>
        <w:t>ונפגעו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ידי</w:t>
      </w:r>
      <w:r w:rsidR="00800FE0">
        <w:rPr>
          <w:rtl/>
        </w:rPr>
        <w:t xml:space="preserve"> </w:t>
      </w:r>
      <w:r w:rsidRPr="00EB59BC">
        <w:rPr>
          <w:rtl/>
        </w:rPr>
        <w:t>פעולות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מתנחלים או מתנקשים. היה המקרה הקלאסי של עמי</w:t>
      </w:r>
      <w:r w:rsidR="00800FE0">
        <w:rPr>
          <w:rtl/>
        </w:rPr>
        <w:t xml:space="preserve"> </w:t>
      </w:r>
      <w:r w:rsidRPr="00EB59BC">
        <w:rPr>
          <w:rtl/>
        </w:rPr>
        <w:t>פופר. כל האנשים האלה, שהגיעו למדינת ישראל כדי לבצע את העבודה שלהם, כדי לבצע את</w:t>
      </w:r>
      <w:r w:rsidR="00800FE0">
        <w:rPr>
          <w:rtl/>
        </w:rPr>
        <w:t xml:space="preserve"> </w:t>
      </w:r>
      <w:r w:rsidRPr="00EB59BC">
        <w:rPr>
          <w:rtl/>
        </w:rPr>
        <w:t>המלאכה</w:t>
      </w:r>
      <w:r w:rsidR="00800FE0">
        <w:rPr>
          <w:rtl/>
        </w:rPr>
        <w:t xml:space="preserve"> </w:t>
      </w:r>
      <w:r w:rsidRPr="00EB59BC">
        <w:rPr>
          <w:rtl/>
        </w:rPr>
        <w:t>שלהם</w:t>
      </w:r>
      <w:r w:rsidR="00800FE0">
        <w:rPr>
          <w:rtl/>
        </w:rPr>
        <w:t xml:space="preserve"> </w:t>
      </w:r>
      <w:r w:rsidRPr="00EB59BC">
        <w:rPr>
          <w:rtl/>
        </w:rPr>
        <w:t>ולפרנס את משפחותיהם, לא הוכרו על</w:t>
      </w:r>
      <w:r w:rsidR="00800FE0">
        <w:rPr>
          <w:rtl/>
        </w:rPr>
        <w:t>-</w:t>
      </w:r>
      <w:r w:rsidRPr="00EB59BC">
        <w:rPr>
          <w:rtl/>
        </w:rPr>
        <w:t>פי החוק הזה כנפגעי פעולות איבה.</w:t>
      </w:r>
      <w:r w:rsidR="00800FE0">
        <w:rPr>
          <w:rtl/>
        </w:rPr>
        <w:t xml:space="preserve"> </w:t>
      </w:r>
      <w:r w:rsidRPr="00EB59BC">
        <w:rPr>
          <w:rtl/>
        </w:rPr>
        <w:t>בפועל לא היתה אחריות של המדינה לפצות אותם. כל מה שנותר להם לעשות זה אולי להגיש</w:t>
      </w:r>
      <w:r w:rsidR="00800FE0">
        <w:rPr>
          <w:rtl/>
        </w:rPr>
        <w:t xml:space="preserve"> </w:t>
      </w:r>
      <w:r w:rsidRPr="00EB59BC">
        <w:rPr>
          <w:rtl/>
        </w:rPr>
        <w:t>תביעה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</w:t>
      </w:r>
      <w:r w:rsidRPr="00EB59BC">
        <w:rPr>
          <w:rtl/>
        </w:rPr>
        <w:t>הרוצח או האחראי או הפושע שביצע את המעשה. אבל, ברור לנו שממנו הם לא</w:t>
      </w:r>
      <w:r w:rsidR="00800FE0">
        <w:rPr>
          <w:rtl/>
        </w:rPr>
        <w:t xml:space="preserve"> </w:t>
      </w:r>
      <w:r w:rsidRPr="00EB59BC">
        <w:rPr>
          <w:rtl/>
        </w:rPr>
        <w:t>יכולים לקבל את הפיצוי הראוי עבור הנזקים, ויש הרבה משפחות ששכלו את מפרנסיהן.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לכן,</w:t>
      </w:r>
      <w:r w:rsidR="00800FE0">
        <w:rPr>
          <w:rtl/>
        </w:rPr>
        <w:t xml:space="preserve"> </w:t>
      </w:r>
      <w:r w:rsidRPr="00EB59BC">
        <w:rPr>
          <w:rtl/>
        </w:rPr>
        <w:t>לדעתי, צריך להרחיב את ההגדרה של נפגעי פעולות איבה כך שתכלול כל מעשה</w:t>
      </w:r>
      <w:r w:rsidR="00800FE0">
        <w:rPr>
          <w:rtl/>
        </w:rPr>
        <w:t xml:space="preserve"> </w:t>
      </w:r>
      <w:r w:rsidRPr="00EB59BC">
        <w:rPr>
          <w:rtl/>
        </w:rPr>
        <w:t>שגרם</w:t>
      </w:r>
      <w:r w:rsidR="00800FE0">
        <w:rPr>
          <w:rtl/>
        </w:rPr>
        <w:t xml:space="preserve"> </w:t>
      </w:r>
      <w:r w:rsidRPr="00EB59BC">
        <w:rPr>
          <w:rtl/>
        </w:rPr>
        <w:t>לכך</w:t>
      </w:r>
      <w:r w:rsidR="00800FE0">
        <w:rPr>
          <w:rtl/>
        </w:rPr>
        <w:t xml:space="preserve"> </w:t>
      </w:r>
      <w:r w:rsidRPr="00EB59BC">
        <w:rPr>
          <w:rtl/>
        </w:rPr>
        <w:t>שאדם</w:t>
      </w:r>
      <w:r w:rsidR="00800FE0">
        <w:rPr>
          <w:rtl/>
        </w:rPr>
        <w:t xml:space="preserve"> </w:t>
      </w:r>
      <w:r w:rsidRPr="00EB59BC">
        <w:rPr>
          <w:rtl/>
        </w:rPr>
        <w:t>נפגע בתחומה של מדינת ישראל. אדם, תייר שנמצא כאן, שנפגע על</w:t>
      </w:r>
      <w:r w:rsidR="00800FE0">
        <w:rPr>
          <w:rtl/>
        </w:rPr>
        <w:t>-</w:t>
      </w:r>
      <w:r w:rsidRPr="00EB59BC">
        <w:rPr>
          <w:rtl/>
        </w:rPr>
        <w:t>ידי</w:t>
      </w:r>
      <w:r w:rsidR="00800FE0">
        <w:rPr>
          <w:rtl/>
        </w:rPr>
        <w:t xml:space="preserve"> </w:t>
      </w:r>
      <w:r w:rsidRPr="00EB59BC">
        <w:rPr>
          <w:rtl/>
        </w:rPr>
        <w:t>פעולה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מישהו</w:t>
      </w:r>
      <w:r w:rsidR="00800FE0">
        <w:rPr>
          <w:rtl/>
        </w:rPr>
        <w:t xml:space="preserve"> </w:t>
      </w:r>
      <w:r w:rsidRPr="00EB59BC">
        <w:rPr>
          <w:rtl/>
        </w:rPr>
        <w:t>מרצועת</w:t>
      </w:r>
      <w:r w:rsidR="00800FE0">
        <w:rPr>
          <w:rtl/>
        </w:rPr>
        <w:t>-</w:t>
      </w:r>
      <w:r w:rsidRPr="00EB59BC">
        <w:rPr>
          <w:rtl/>
        </w:rPr>
        <w:t>עזה, הוכר על</w:t>
      </w:r>
      <w:r w:rsidR="00800FE0">
        <w:rPr>
          <w:rtl/>
        </w:rPr>
        <w:t>-</w:t>
      </w:r>
      <w:r w:rsidRPr="00EB59BC">
        <w:rPr>
          <w:rtl/>
        </w:rPr>
        <w:t>פי החוק ועל</w:t>
      </w:r>
      <w:r w:rsidR="00800FE0">
        <w:rPr>
          <w:rtl/>
        </w:rPr>
        <w:t>-</w:t>
      </w:r>
      <w:r w:rsidRPr="00EB59BC">
        <w:rPr>
          <w:rtl/>
        </w:rPr>
        <w:t>פי הפסיקה כנפגע פעולות איבה.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לא כן אנשים מהרצועה שנפגעו על</w:t>
      </w:r>
      <w:r w:rsidR="00800FE0">
        <w:rPr>
          <w:rtl/>
        </w:rPr>
        <w:t>-</w:t>
      </w:r>
      <w:r w:rsidRPr="00EB59BC">
        <w:rPr>
          <w:rtl/>
        </w:rPr>
        <w:t>ידי אזרחי מדינת ישראל. אם המבצע הוא תושב או</w:t>
      </w:r>
      <w:r w:rsidR="00800FE0">
        <w:rPr>
          <w:rtl/>
        </w:rPr>
        <w:t xml:space="preserve"> </w:t>
      </w:r>
      <w:r w:rsidRPr="00EB59BC">
        <w:rPr>
          <w:rtl/>
        </w:rPr>
        <w:t>אזרח מדינת ישראל, זה שולל את מהות הפעולה כפעולת איבה.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לדעתי,</w:t>
      </w:r>
      <w:r w:rsidR="00800FE0">
        <w:rPr>
          <w:rtl/>
        </w:rPr>
        <w:t xml:space="preserve">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היגיון בכך.</w:t>
      </w:r>
      <w:r w:rsidR="00800FE0">
        <w:rPr>
          <w:rtl/>
        </w:rPr>
        <w:t xml:space="preserve"> </w:t>
      </w:r>
      <w:r w:rsidRPr="00EB59BC">
        <w:rPr>
          <w:rtl/>
        </w:rPr>
        <w:t>לא צריך להתייחס לעובדה שהוא אזרח או תושב המדינה</w:t>
      </w:r>
      <w:r w:rsidR="00800FE0">
        <w:rPr>
          <w:rtl/>
        </w:rPr>
        <w:t xml:space="preserve"> </w:t>
      </w:r>
      <w:r w:rsidRPr="00EB59BC">
        <w:rPr>
          <w:rtl/>
        </w:rPr>
        <w:t>ובכך</w:t>
      </w:r>
      <w:r w:rsidR="00800FE0">
        <w:rPr>
          <w:rtl/>
        </w:rPr>
        <w:t xml:space="preserve"> </w:t>
      </w:r>
      <w:r w:rsidRPr="00EB59BC">
        <w:rPr>
          <w:rtl/>
        </w:rPr>
        <w:t>לנטרל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לבטל</w:t>
      </w:r>
      <w:r w:rsidR="00800FE0">
        <w:rPr>
          <w:rtl/>
        </w:rPr>
        <w:t xml:space="preserve"> </w:t>
      </w:r>
      <w:r w:rsidRPr="00EB59BC">
        <w:rPr>
          <w:rtl/>
        </w:rPr>
        <w:t>את ההגדרה של הפעולה כפעולת איבה, אלא צריך להתייחס למהות</w:t>
      </w:r>
      <w:r w:rsidR="00800FE0">
        <w:rPr>
          <w:rtl/>
        </w:rPr>
        <w:t xml:space="preserve"> </w:t>
      </w:r>
      <w:r w:rsidRPr="00EB59BC">
        <w:rPr>
          <w:rtl/>
        </w:rPr>
        <w:t>העבירה, למהות המעשה.</w:t>
      </w:r>
      <w:r w:rsidR="00800FE0">
        <w:rPr>
          <w:rtl/>
        </w:rPr>
        <w:t xml:space="preserve"> </w:t>
      </w:r>
      <w:r w:rsidRPr="00EB59BC">
        <w:rPr>
          <w:rtl/>
        </w:rPr>
        <w:t>אם המעשה בוצע נגד אדם באופן מקרי אך ורק בגלל היותו יהודי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ערבי,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להכיר בו כנפגע פעולות איבה, והדבר יזכה את הנפגע לפיצוי מהמדינה,</w:t>
      </w:r>
      <w:r w:rsidR="00800FE0">
        <w:rPr>
          <w:rtl/>
        </w:rPr>
        <w:t xml:space="preserve"> </w:t>
      </w:r>
      <w:r w:rsidRPr="00EB59BC">
        <w:rPr>
          <w:rtl/>
        </w:rPr>
        <w:t>במקרה זה מהמוסד לביטוח לאומי.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תודה. חבר הכנסת אלי גולדשמידט. 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מאיר שטרית.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חוזר</w:t>
      </w:r>
      <w:r w:rsidR="00800FE0">
        <w:rPr>
          <w:rtl/>
        </w:rPr>
        <w:t xml:space="preserve"> </w:t>
      </w:r>
      <w:r w:rsidRPr="00EB59BC">
        <w:rPr>
          <w:rtl/>
        </w:rPr>
        <w:t>ואומר:</w:t>
      </w:r>
      <w:r w:rsidR="00800FE0">
        <w:rPr>
          <w:rtl/>
        </w:rPr>
        <w:t xml:space="preserve"> </w:t>
      </w:r>
      <w:r w:rsidRPr="00EB59BC">
        <w:rPr>
          <w:rtl/>
        </w:rPr>
        <w:t>הנושא הוא ניכוי דמי חבר לטובת ארגון יציג, בעיה שמטרידה</w:t>
      </w:r>
      <w:r w:rsidR="00800FE0">
        <w:rPr>
          <w:rtl/>
        </w:rPr>
        <w:t xml:space="preserve"> </w:t>
      </w:r>
      <w:r w:rsidRPr="00EB59BC">
        <w:rPr>
          <w:rtl/>
        </w:rPr>
        <w:t>אותנו במספר רב של חוקים.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אפי אושעיה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תקדים לגבי ההסתדרות?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יכול להיות. אז צריך להתחיל לדבר.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חברי חברי הכנסת, אני אתמוך בהצעת החוק הזו. בסך הכול נכון</w:t>
      </w:r>
      <w:r w:rsidR="00800FE0">
        <w:rPr>
          <w:rtl/>
        </w:rPr>
        <w:t xml:space="preserve"> </w:t>
      </w:r>
      <w:r w:rsidRPr="00EB59BC">
        <w:rPr>
          <w:rtl/>
        </w:rPr>
        <w:t>שיש</w:t>
      </w:r>
      <w:r w:rsidR="00800FE0">
        <w:rPr>
          <w:rtl/>
        </w:rPr>
        <w:t xml:space="preserve"> </w:t>
      </w:r>
      <w:r w:rsidRPr="00EB59BC">
        <w:rPr>
          <w:rtl/>
        </w:rPr>
        <w:t>בהצעה הזו של ניכוי דמי החבר משום גישה פטרנליסטית מסוימת, שאמורה לגרום לכך</w:t>
      </w:r>
      <w:r w:rsidR="00800FE0">
        <w:rPr>
          <w:rtl/>
        </w:rPr>
        <w:t xml:space="preserve"> </w:t>
      </w:r>
      <w:r w:rsidRPr="00EB59BC">
        <w:rPr>
          <w:rtl/>
        </w:rPr>
        <w:t>שאותם</w:t>
      </w:r>
      <w:r w:rsidR="00800FE0">
        <w:rPr>
          <w:rtl/>
        </w:rPr>
        <w:t xml:space="preserve"> </w:t>
      </w:r>
      <w:r w:rsidRPr="00EB59BC">
        <w:rPr>
          <w:rtl/>
        </w:rPr>
        <w:t>נפגעי</w:t>
      </w:r>
      <w:r w:rsidR="00800FE0">
        <w:rPr>
          <w:rtl/>
        </w:rPr>
        <w:t xml:space="preserve"> </w:t>
      </w:r>
      <w:r w:rsidRPr="00EB59BC">
        <w:rPr>
          <w:rtl/>
        </w:rPr>
        <w:t>פעולות</w:t>
      </w:r>
      <w:r w:rsidR="00800FE0">
        <w:rPr>
          <w:rtl/>
        </w:rPr>
        <w:t xml:space="preserve"> </w:t>
      </w:r>
      <w:r w:rsidRPr="00EB59BC">
        <w:rPr>
          <w:rtl/>
        </w:rPr>
        <w:t>איבה יהיו מיוצגים מבחינת שמירה על האינטרסים שלהם, מבחינת</w:t>
      </w:r>
      <w:r w:rsidR="00800FE0">
        <w:rPr>
          <w:rtl/>
        </w:rPr>
        <w:t xml:space="preserve"> </w:t>
      </w:r>
      <w:r w:rsidRPr="00EB59BC">
        <w:rPr>
          <w:rtl/>
        </w:rPr>
        <w:t>הצורך</w:t>
      </w:r>
      <w:r w:rsidR="00800FE0">
        <w:rPr>
          <w:rtl/>
        </w:rPr>
        <w:t xml:space="preserve"> </w:t>
      </w:r>
      <w:r w:rsidRPr="00EB59BC">
        <w:rPr>
          <w:rtl/>
        </w:rPr>
        <w:t>להופיע</w:t>
      </w:r>
      <w:r w:rsidR="00800FE0">
        <w:rPr>
          <w:rtl/>
        </w:rPr>
        <w:t xml:space="preserve"> </w:t>
      </w:r>
      <w:r w:rsidRPr="00EB59BC">
        <w:rPr>
          <w:rtl/>
        </w:rPr>
        <w:t>בפני רשויות הציבור השונות, בפני הכנסת, בפני הממשלה. לדעתי, הדבר</w:t>
      </w:r>
      <w:r w:rsidR="00800FE0">
        <w:rPr>
          <w:rtl/>
        </w:rPr>
        <w:t xml:space="preserve"> </w:t>
      </w:r>
      <w:r w:rsidRPr="00EB59BC">
        <w:rPr>
          <w:rtl/>
        </w:rPr>
        <w:t>נכון ואין</w:t>
      </w:r>
      <w:r w:rsidR="00800FE0">
        <w:rPr>
          <w:rtl/>
        </w:rPr>
        <w:t xml:space="preserve"> </w:t>
      </w:r>
      <w:r w:rsidRPr="00EB59BC">
        <w:rPr>
          <w:rtl/>
        </w:rPr>
        <w:t>שום סיבה שלא לעודד אותו. אני מקווה, שמבחינת הסכומים שבהם מדובר, אין</w:t>
      </w:r>
      <w:r w:rsidR="00800FE0">
        <w:rPr>
          <w:rtl/>
        </w:rPr>
        <w:t xml:space="preserve"> </w:t>
      </w:r>
      <w:r w:rsidRPr="00EB59BC">
        <w:rPr>
          <w:rtl/>
        </w:rPr>
        <w:t>מדובר בסכומים משמעותיים שיפגעו בגמלה של נפגע פעולת האיבה.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לומר</w:t>
      </w:r>
      <w:r w:rsidR="00800FE0">
        <w:rPr>
          <w:rtl/>
        </w:rPr>
        <w:t xml:space="preserve"> </w:t>
      </w:r>
      <w:r w:rsidRPr="00EB59BC">
        <w:rPr>
          <w:rtl/>
        </w:rPr>
        <w:t>משהו לחבר הכנסת טלב אלסאנע, שדורש צדק רחב מאוד. אני חושב</w:t>
      </w:r>
      <w:r w:rsidR="00800FE0">
        <w:rPr>
          <w:rtl/>
        </w:rPr>
        <w:t xml:space="preserve"> </w:t>
      </w:r>
      <w:r w:rsidRPr="00EB59BC">
        <w:rPr>
          <w:rtl/>
        </w:rPr>
        <w:t>שמי שדורש צדק צריך גם לבדוק את הצדק של עצמו. כאשר נפגע פעולת איבה, נניח בפיגוע</w:t>
      </w:r>
      <w:r w:rsidR="00800FE0">
        <w:rPr>
          <w:rtl/>
        </w:rPr>
        <w:t xml:space="preserve"> </w:t>
      </w:r>
      <w:r w:rsidRPr="00EB59BC">
        <w:rPr>
          <w:rtl/>
        </w:rPr>
        <w:t>בבית</w:t>
      </w:r>
      <w:r w:rsidR="00800FE0">
        <w:rPr>
          <w:rtl/>
        </w:rPr>
        <w:t>-</w:t>
      </w:r>
      <w:r w:rsidRPr="00EB59BC">
        <w:rPr>
          <w:rtl/>
        </w:rPr>
        <w:t>ליד,</w:t>
      </w:r>
      <w:r w:rsidR="00800FE0">
        <w:rPr>
          <w:rtl/>
        </w:rPr>
        <w:t xml:space="preserve"> </w:t>
      </w:r>
      <w:r w:rsidRPr="00EB59BC">
        <w:rPr>
          <w:rtl/>
        </w:rPr>
        <w:t>מפוצה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ידי ממשלת ישראל, מדוע לא תבוא הנה ותציע, שהרשות הפלשתינית</w:t>
      </w:r>
      <w:r w:rsidR="00800FE0">
        <w:rPr>
          <w:rtl/>
        </w:rPr>
        <w:t xml:space="preserve"> </w:t>
      </w:r>
      <w:r w:rsidRPr="00EB59BC">
        <w:rPr>
          <w:rtl/>
        </w:rPr>
        <w:t>שממנה</w:t>
      </w:r>
      <w:r w:rsidR="00800FE0">
        <w:rPr>
          <w:rtl/>
        </w:rPr>
        <w:t xml:space="preserve"> </w:t>
      </w:r>
      <w:r w:rsidRPr="00EB59BC">
        <w:rPr>
          <w:rtl/>
        </w:rPr>
        <w:t>יצא</w:t>
      </w:r>
      <w:r w:rsidR="00800FE0">
        <w:rPr>
          <w:rtl/>
        </w:rPr>
        <w:t xml:space="preserve"> </w:t>
      </w:r>
      <w:r w:rsidRPr="00EB59BC">
        <w:rPr>
          <w:rtl/>
        </w:rPr>
        <w:t>המפגע</w:t>
      </w:r>
      <w:r w:rsidR="00800FE0">
        <w:rPr>
          <w:rtl/>
        </w:rPr>
        <w:t xml:space="preserve"> </w:t>
      </w:r>
      <w:r w:rsidRPr="00EB59BC">
        <w:rPr>
          <w:rtl/>
        </w:rPr>
        <w:t>תשיב לממשלת ישראל את סכום הפיצוי או את סכום התגמולים שממשלת</w:t>
      </w:r>
      <w:r w:rsidR="00800FE0">
        <w:rPr>
          <w:rtl/>
        </w:rPr>
        <w:t xml:space="preserve"> </w:t>
      </w:r>
      <w:r w:rsidRPr="00EB59BC">
        <w:rPr>
          <w:rtl/>
        </w:rPr>
        <w:t>ישראל</w:t>
      </w:r>
      <w:r w:rsidR="00800FE0">
        <w:rPr>
          <w:rtl/>
        </w:rPr>
        <w:t xml:space="preserve"> </w:t>
      </w:r>
      <w:r w:rsidRPr="00EB59BC">
        <w:rPr>
          <w:rtl/>
        </w:rPr>
        <w:t>משלמת</w:t>
      </w:r>
      <w:r w:rsidR="00800FE0">
        <w:rPr>
          <w:rtl/>
        </w:rPr>
        <w:t xml:space="preserve"> </w:t>
      </w:r>
      <w:r w:rsidRPr="00EB59BC">
        <w:rPr>
          <w:rtl/>
        </w:rPr>
        <w:t>לאותו</w:t>
      </w:r>
      <w:r w:rsidR="00800FE0">
        <w:rPr>
          <w:rtl/>
        </w:rPr>
        <w:t xml:space="preserve"> </w:t>
      </w:r>
      <w:r w:rsidRPr="00EB59BC">
        <w:rPr>
          <w:rtl/>
        </w:rPr>
        <w:t>נפגע? הרי אם אתה רוצה איזון, אם אתה אומר, יש ערבי פלשתיני</w:t>
      </w:r>
      <w:r w:rsidR="00800FE0">
        <w:rPr>
          <w:rtl/>
        </w:rPr>
        <w:t xml:space="preserve"> </w:t>
      </w:r>
      <w:r w:rsidRPr="00EB59BC">
        <w:rPr>
          <w:rtl/>
        </w:rPr>
        <w:t>שנפגע</w:t>
      </w:r>
      <w:r w:rsidR="00800FE0">
        <w:rPr>
          <w:rtl/>
        </w:rPr>
        <w:t xml:space="preserve"> </w:t>
      </w:r>
      <w:r w:rsidRPr="00EB59BC">
        <w:rPr>
          <w:rtl/>
        </w:rPr>
        <w:t>בפעולת</w:t>
      </w:r>
      <w:r w:rsidR="00800FE0">
        <w:rPr>
          <w:rtl/>
        </w:rPr>
        <w:t xml:space="preserve"> </w:t>
      </w:r>
      <w:r w:rsidRPr="00EB59BC">
        <w:rPr>
          <w:rtl/>
        </w:rPr>
        <w:t>איבה,</w:t>
      </w:r>
      <w:r w:rsidR="00800FE0">
        <w:rPr>
          <w:rtl/>
        </w:rPr>
        <w:t xml:space="preserve"> </w:t>
      </w:r>
      <w:r w:rsidRPr="00EB59BC">
        <w:rPr>
          <w:rtl/>
        </w:rPr>
        <w:t>להגדרתך,</w:t>
      </w:r>
      <w:r w:rsidR="00800FE0">
        <w:rPr>
          <w:rtl/>
        </w:rPr>
        <w:t xml:space="preserve"> </w:t>
      </w:r>
      <w:r w:rsidRPr="00EB59BC">
        <w:rPr>
          <w:rtl/>
        </w:rPr>
        <w:t>ויכול לקרות כזה, אני לא אומר שלא, ודאי שמבחינה</w:t>
      </w:r>
      <w:r w:rsidR="00800FE0">
        <w:rPr>
          <w:rtl/>
        </w:rPr>
        <w:t xml:space="preserve"> </w:t>
      </w:r>
      <w:r w:rsidRPr="00EB59BC">
        <w:rPr>
          <w:rtl/>
        </w:rPr>
        <w:t>משפטית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יכול</w:t>
      </w:r>
      <w:r w:rsidR="00800FE0">
        <w:rPr>
          <w:rtl/>
        </w:rPr>
        <w:t xml:space="preserve"> </w:t>
      </w:r>
      <w:r w:rsidRPr="00EB59BC">
        <w:rPr>
          <w:rtl/>
        </w:rPr>
        <w:t>לקרות,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"ליהנות"</w:t>
      </w:r>
      <w:r w:rsidR="00800FE0">
        <w:rPr>
          <w:rtl/>
        </w:rPr>
        <w:t xml:space="preserve"> </w:t>
      </w:r>
      <w:r w:rsidRPr="00EB59BC">
        <w:rPr>
          <w:rtl/>
        </w:rPr>
        <w:t>מאותם הסדרים פנימיים בתוך הרשות</w:t>
      </w:r>
      <w:r w:rsidR="00800FE0">
        <w:rPr>
          <w:rtl/>
        </w:rPr>
        <w:t xml:space="preserve"> </w:t>
      </w:r>
      <w:r w:rsidRPr="00EB59BC">
        <w:rPr>
          <w:rtl/>
        </w:rPr>
        <w:t>הפלשתינית</w:t>
      </w:r>
      <w:r w:rsidR="00800FE0">
        <w:rPr>
          <w:rtl/>
        </w:rPr>
        <w:t xml:space="preserve"> </w:t>
      </w:r>
      <w:r w:rsidRPr="00EB59BC">
        <w:rPr>
          <w:rtl/>
        </w:rPr>
        <w:t>שהיום</w:t>
      </w:r>
      <w:r w:rsidR="00800FE0">
        <w:rPr>
          <w:rtl/>
        </w:rPr>
        <w:t xml:space="preserve"> </w:t>
      </w:r>
      <w:r w:rsidRPr="00EB59BC">
        <w:rPr>
          <w:rtl/>
        </w:rPr>
        <w:t>היא כבר הרבה מעבר למה שהיא היתה לפני שנה</w:t>
      </w:r>
      <w:r w:rsidR="00800FE0">
        <w:rPr>
          <w:rtl/>
        </w:rPr>
        <w:t>-</w:t>
      </w:r>
      <w:r w:rsidRPr="00EB59BC">
        <w:rPr>
          <w:rtl/>
        </w:rPr>
        <w:t>שנתיים בעקבות הסדרי</w:t>
      </w:r>
      <w:r w:rsidR="00800FE0">
        <w:rPr>
          <w:rtl/>
        </w:rPr>
        <w:t xml:space="preserve"> </w:t>
      </w:r>
      <w:r w:rsidRPr="00EB59BC">
        <w:rPr>
          <w:rtl/>
        </w:rPr>
        <w:t>אוסלו.</w:t>
      </w:r>
      <w:r w:rsidR="00800FE0">
        <w:rPr>
          <w:rtl/>
        </w:rPr>
        <w:t xml:space="preserve"> </w:t>
      </w:r>
      <w:r w:rsidRPr="00EB59BC">
        <w:rPr>
          <w:rtl/>
        </w:rPr>
        <w:t>היא</w:t>
      </w:r>
      <w:r w:rsidR="00800FE0">
        <w:rPr>
          <w:rtl/>
        </w:rPr>
        <w:t xml:space="preserve"> </w:t>
      </w:r>
      <w:r w:rsidRPr="00EB59BC">
        <w:rPr>
          <w:rtl/>
        </w:rPr>
        <w:t>צריכה</w:t>
      </w:r>
      <w:r w:rsidR="00800FE0">
        <w:rPr>
          <w:rtl/>
        </w:rPr>
        <w:t xml:space="preserve"> </w:t>
      </w:r>
      <w:r w:rsidRPr="00EB59BC">
        <w:rPr>
          <w:rtl/>
        </w:rPr>
        <w:t>לעמוד</w:t>
      </w:r>
      <w:r w:rsidR="00800FE0">
        <w:rPr>
          <w:rtl/>
        </w:rPr>
        <w:t xml:space="preserve"> </w:t>
      </w:r>
      <w:r w:rsidRPr="00EB59BC">
        <w:rPr>
          <w:rtl/>
        </w:rPr>
        <w:t>ולפצות</w:t>
      </w:r>
      <w:r w:rsidR="00800FE0">
        <w:rPr>
          <w:rtl/>
        </w:rPr>
        <w:t xml:space="preserve"> </w:t>
      </w:r>
      <w:r w:rsidRPr="00EB59BC">
        <w:rPr>
          <w:rtl/>
        </w:rPr>
        <w:t>אותו כשם שממשלת ישראל מפצה נפגע פעולת איבה</w:t>
      </w:r>
      <w:r w:rsidR="00800FE0">
        <w:rPr>
          <w:rtl/>
        </w:rPr>
        <w:t xml:space="preserve"> </w:t>
      </w:r>
      <w:r w:rsidRPr="00EB59BC">
        <w:rPr>
          <w:rtl/>
        </w:rPr>
        <w:t>שנפגע</w:t>
      </w:r>
      <w:r w:rsidR="00800FE0">
        <w:rPr>
          <w:rtl/>
        </w:rPr>
        <w:t xml:space="preserve"> </w:t>
      </w:r>
      <w:r w:rsidRPr="00EB59BC">
        <w:rPr>
          <w:rtl/>
        </w:rPr>
        <w:t>מפלשתיני או מפלשתינים בתוך מדינת ישראל, ועד לרגע זה היא לא תובעת מהרשות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הפלשתינית שיבוב, קרי </w:t>
      </w:r>
      <w:r w:rsidR="00800FE0">
        <w:rPr>
          <w:rtl/>
        </w:rPr>
        <w:t>–</w:t>
      </w:r>
      <w:r w:rsidRPr="00EB59BC">
        <w:rPr>
          <w:rtl/>
        </w:rPr>
        <w:t xml:space="preserve"> תביעה חוזרת.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אומר את הדברים גם על רקע העובדה שאני יודע שבפרקליטות </w:t>
      </w:r>
      <w:r w:rsidR="00800FE0">
        <w:rPr>
          <w:rtl/>
        </w:rPr>
        <w:t>–</w:t>
      </w:r>
      <w:r w:rsidRPr="00EB59BC">
        <w:rPr>
          <w:rtl/>
        </w:rPr>
        <w:t xml:space="preserve"> ואולי כדאי פעם</w:t>
      </w:r>
      <w:r w:rsidR="00800FE0">
        <w:rPr>
          <w:rtl/>
        </w:rPr>
        <w:t xml:space="preserve"> </w:t>
      </w:r>
      <w:r w:rsidRPr="00EB59BC">
        <w:rPr>
          <w:rtl/>
        </w:rPr>
        <w:t>לקיים</w:t>
      </w:r>
      <w:r w:rsidR="00800FE0">
        <w:rPr>
          <w:rtl/>
        </w:rPr>
        <w:t xml:space="preserve"> </w:t>
      </w:r>
      <w:r w:rsidRPr="00EB59BC">
        <w:rPr>
          <w:rtl/>
        </w:rPr>
        <w:t>דיון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הנושא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הצטברו, בעיקר מתקופת האינתיפאדה, הרבה תביעות או</w:t>
      </w:r>
      <w:r w:rsidR="00800FE0">
        <w:rPr>
          <w:rtl/>
        </w:rPr>
        <w:t xml:space="preserve"> </w:t>
      </w:r>
      <w:r w:rsidRPr="00EB59BC">
        <w:rPr>
          <w:rtl/>
        </w:rPr>
        <w:t>טענות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פלשתינים</w:t>
      </w:r>
      <w:r w:rsidR="00800FE0">
        <w:rPr>
          <w:rtl/>
        </w:rPr>
        <w:t xml:space="preserve"> </w:t>
      </w:r>
      <w:r w:rsidRPr="00EB59BC">
        <w:rPr>
          <w:rtl/>
        </w:rPr>
        <w:t>שנפגעו במהלך תקופת האינתיפאדה, והם טוענים שהאחריות לפגיעה</w:t>
      </w:r>
      <w:r w:rsidR="00800FE0">
        <w:rPr>
          <w:rtl/>
        </w:rPr>
        <w:t xml:space="preserve"> </w:t>
      </w:r>
      <w:r w:rsidRPr="00EB59BC">
        <w:rPr>
          <w:rtl/>
        </w:rPr>
        <w:t>שלהם</w:t>
      </w:r>
      <w:r w:rsidR="00800FE0">
        <w:rPr>
          <w:rtl/>
        </w:rPr>
        <w:t xml:space="preserve"> </w:t>
      </w:r>
      <w:r w:rsidRPr="00EB59BC">
        <w:rPr>
          <w:rtl/>
        </w:rPr>
        <w:t>מוטלת</w:t>
      </w:r>
      <w:r w:rsidR="00800FE0">
        <w:rPr>
          <w:rtl/>
        </w:rPr>
        <w:t xml:space="preserve"> </w:t>
      </w:r>
      <w:r w:rsidRPr="00EB59BC">
        <w:rPr>
          <w:rtl/>
        </w:rPr>
        <w:t>עלינו.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כרגע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נכנס</w:t>
      </w:r>
      <w:r w:rsidR="00800FE0">
        <w:rPr>
          <w:rtl/>
        </w:rPr>
        <w:t xml:space="preserve"> </w:t>
      </w:r>
      <w:r w:rsidRPr="00EB59BC">
        <w:rPr>
          <w:rtl/>
        </w:rPr>
        <w:t>לשאלה</w:t>
      </w:r>
      <w:r w:rsidR="00800FE0">
        <w:rPr>
          <w:rtl/>
        </w:rPr>
        <w:t xml:space="preserve"> </w:t>
      </w: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אכן</w:t>
      </w:r>
      <w:r w:rsidR="00800FE0">
        <w:rPr>
          <w:rtl/>
        </w:rPr>
        <w:t xml:space="preserve"> </w:t>
      </w:r>
      <w:r w:rsidRPr="00EB59BC">
        <w:rPr>
          <w:rtl/>
        </w:rPr>
        <w:t>האחריות היא שלנו, כי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האינתיפאדה התחילה כפי שהתחילה. זו שאלה מאוד מסובכת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יכול להעיר משהו?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תרשה לי לסיים. אחרי זה אתן לך, אם היושב</w:t>
      </w:r>
      <w:r w:rsidR="00800FE0">
        <w:rPr>
          <w:rtl/>
        </w:rPr>
        <w:t>-</w:t>
      </w:r>
      <w:r w:rsidRPr="00EB59BC">
        <w:rPr>
          <w:rtl/>
        </w:rPr>
        <w:t>ראש ירשה.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בתקופת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האינתיפאדה </w:t>
      </w:r>
      <w:r w:rsidR="00800FE0">
        <w:rPr>
          <w:rtl/>
        </w:rPr>
        <w:t>–</w:t>
      </w:r>
      <w:r w:rsidRPr="00EB59BC">
        <w:rPr>
          <w:rtl/>
        </w:rPr>
        <w:t xml:space="preserve"> כל מקרה הוא מקרה שצריך להיבדק לגופו. אנחנו מכירים את</w:t>
      </w:r>
      <w:r w:rsidR="00800FE0">
        <w:rPr>
          <w:rtl/>
        </w:rPr>
        <w:t xml:space="preserve"> </w:t>
      </w:r>
      <w:r w:rsidRPr="00EB59BC">
        <w:rPr>
          <w:rtl/>
        </w:rPr>
        <w:t>הרעיון, שבמשפט בודקים את העובדות הספציפיות של כל מקרה ומקרה. אבל אי</w:t>
      </w:r>
      <w:r w:rsidR="00800FE0">
        <w:rPr>
          <w:rtl/>
        </w:rPr>
        <w:t>-</w:t>
      </w:r>
      <w:r w:rsidRPr="00EB59BC">
        <w:rPr>
          <w:rtl/>
        </w:rPr>
        <w:t>אפשר היום,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כל זמן שהרשות הפלשתינית אינה לוקחת אחריות, שהמשמעות שלה </w:t>
      </w:r>
      <w:r w:rsidR="00800FE0">
        <w:rPr>
          <w:rtl/>
        </w:rPr>
        <w:t>–</w:t>
      </w:r>
      <w:r w:rsidRPr="00EB59BC">
        <w:rPr>
          <w:rtl/>
        </w:rPr>
        <w:t xml:space="preserve"> ואני לא מביע פה עמדה</w:t>
      </w:r>
      <w:r w:rsidR="00800FE0">
        <w:rPr>
          <w:rtl/>
        </w:rPr>
        <w:t xml:space="preserve"> </w:t>
      </w:r>
      <w:r w:rsidRPr="00EB59BC">
        <w:rPr>
          <w:rtl/>
        </w:rPr>
        <w:t>פוליטית אלא להיפך, אני נותן בזה ביטוי למעמד המיוחד של הרשות הפלשתינית, שלא היה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קיים בעבר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לך</w:t>
      </w:r>
      <w:r w:rsidR="00800FE0">
        <w:rPr>
          <w:rtl/>
        </w:rPr>
        <w:t xml:space="preserve"> </w:t>
      </w:r>
      <w:r w:rsidRPr="00EB59BC">
        <w:rPr>
          <w:rtl/>
        </w:rPr>
        <w:t>טעות</w:t>
      </w:r>
      <w:r w:rsidR="00800FE0">
        <w:rPr>
          <w:rtl/>
        </w:rPr>
        <w:t xml:space="preserve"> </w:t>
      </w:r>
      <w:r w:rsidRPr="00EB59BC">
        <w:rPr>
          <w:rtl/>
        </w:rPr>
        <w:t>בסיסית.</w:t>
      </w:r>
      <w:r w:rsidR="00800FE0">
        <w:rPr>
          <w:rtl/>
        </w:rPr>
        <w:t xml:space="preserve"> </w:t>
      </w:r>
      <w:r w:rsidRPr="00EB59BC">
        <w:rPr>
          <w:rtl/>
        </w:rPr>
        <w:t>ממה</w:t>
      </w:r>
      <w:r w:rsidR="00800FE0">
        <w:rPr>
          <w:rtl/>
        </w:rPr>
        <w:t xml:space="preserve"> </w:t>
      </w:r>
      <w:r w:rsidRPr="00EB59BC">
        <w:rPr>
          <w:rtl/>
        </w:rPr>
        <w:t>נובעת האחריות של המדינה? מעצם העובדה שהמדינה</w:t>
      </w:r>
      <w:r w:rsidR="00800FE0">
        <w:rPr>
          <w:rtl/>
        </w:rPr>
        <w:t xml:space="preserve"> </w:t>
      </w:r>
      <w:r w:rsidRPr="00EB59BC">
        <w:rPr>
          <w:rtl/>
        </w:rPr>
        <w:t>צריכה</w:t>
      </w:r>
      <w:r w:rsidR="00800FE0">
        <w:rPr>
          <w:rtl/>
        </w:rPr>
        <w:t xml:space="preserve"> </w:t>
      </w:r>
      <w:r w:rsidRPr="00EB59BC">
        <w:rPr>
          <w:rtl/>
        </w:rPr>
        <w:t>לדאוג</w:t>
      </w:r>
      <w:r w:rsidR="00800FE0">
        <w:rPr>
          <w:rtl/>
        </w:rPr>
        <w:t xml:space="preserve"> </w:t>
      </w:r>
      <w:r w:rsidRPr="00EB59BC">
        <w:rPr>
          <w:rtl/>
        </w:rPr>
        <w:t>לביטחונם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האנשים שנמצאים בתחומה. לכן אנשים שנפגעים בתחומה של</w:t>
      </w:r>
      <w:r w:rsidR="00800FE0">
        <w:rPr>
          <w:rtl/>
        </w:rPr>
        <w:t xml:space="preserve"> </w:t>
      </w:r>
      <w:r w:rsidRPr="00EB59BC">
        <w:rPr>
          <w:rtl/>
        </w:rPr>
        <w:t>מדינת</w:t>
      </w:r>
      <w:r w:rsidR="00800FE0">
        <w:rPr>
          <w:rtl/>
        </w:rPr>
        <w:t xml:space="preserve"> </w:t>
      </w:r>
      <w:r w:rsidRPr="00EB59BC">
        <w:rPr>
          <w:rtl/>
        </w:rPr>
        <w:t>ישראל,</w:t>
      </w:r>
      <w:r w:rsidR="00800FE0">
        <w:rPr>
          <w:rtl/>
        </w:rPr>
        <w:t xml:space="preserve"> </w:t>
      </w:r>
      <w:r w:rsidRPr="00EB59BC">
        <w:rPr>
          <w:rtl/>
        </w:rPr>
        <w:t>זו</w:t>
      </w:r>
      <w:r w:rsidR="00800FE0">
        <w:rPr>
          <w:rtl/>
        </w:rPr>
        <w:t xml:space="preserve"> </w:t>
      </w:r>
      <w:r w:rsidRPr="00EB59BC">
        <w:rPr>
          <w:rtl/>
        </w:rPr>
        <w:t>אחריותה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מדינת</w:t>
      </w:r>
      <w:r w:rsidR="00800FE0">
        <w:rPr>
          <w:rtl/>
        </w:rPr>
        <w:t xml:space="preserve"> </w:t>
      </w:r>
      <w:r w:rsidRPr="00EB59BC">
        <w:rPr>
          <w:rtl/>
        </w:rPr>
        <w:t>ישראל.</w:t>
      </w:r>
      <w:r w:rsidR="00800FE0">
        <w:rPr>
          <w:rtl/>
        </w:rPr>
        <w:t xml:space="preserve"> </w:t>
      </w:r>
      <w:r w:rsidRPr="00EB59BC">
        <w:rPr>
          <w:rtl/>
        </w:rPr>
        <w:t>אנשים</w:t>
      </w:r>
      <w:r w:rsidR="00800FE0">
        <w:rPr>
          <w:rtl/>
        </w:rPr>
        <w:t xml:space="preserve"> </w:t>
      </w:r>
      <w:r w:rsidRPr="00EB59BC">
        <w:rPr>
          <w:rtl/>
        </w:rPr>
        <w:t>שנמצעים</w:t>
      </w:r>
      <w:r w:rsidR="00800FE0">
        <w:rPr>
          <w:rtl/>
        </w:rPr>
        <w:t xml:space="preserve"> </w:t>
      </w:r>
      <w:r w:rsidRPr="00EB59BC">
        <w:rPr>
          <w:rtl/>
        </w:rPr>
        <w:t>בתחומה של הרשות</w:t>
      </w:r>
      <w:r w:rsidR="00800FE0">
        <w:rPr>
          <w:rtl/>
        </w:rPr>
        <w:t xml:space="preserve"> </w:t>
      </w:r>
      <w:r w:rsidRPr="00EB59BC">
        <w:rPr>
          <w:rtl/>
        </w:rPr>
        <w:t>הפלשתינית, זו האחריות של הרשות הפלשתינית.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אז מדוע נפגעי האינתיפאדה מגישים תביעות?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מתווכח אתו, לא אתך.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היגיון</w:t>
      </w:r>
      <w:r w:rsidR="00800FE0">
        <w:rPr>
          <w:rtl/>
        </w:rPr>
        <w:t xml:space="preserve"> </w:t>
      </w:r>
      <w:r w:rsidRPr="00EB59BC">
        <w:rPr>
          <w:rtl/>
        </w:rPr>
        <w:t>מסוים</w:t>
      </w:r>
      <w:r w:rsidR="00800FE0">
        <w:rPr>
          <w:rtl/>
        </w:rPr>
        <w:t xml:space="preserve"> </w:t>
      </w:r>
      <w:r w:rsidRPr="00EB59BC">
        <w:rPr>
          <w:rtl/>
        </w:rPr>
        <w:t>במה שאתה אומר. תבוא הנה ותגיד, מה לכם נפגעי האינתיפאדה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כי תלינו? נפגעתם בשכם, נפגעתם בג'נין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אז לא היתה רשות פלשתינית.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רשות</w:t>
      </w:r>
      <w:r w:rsidR="00800FE0">
        <w:rPr>
          <w:rtl/>
        </w:rPr>
        <w:t xml:space="preserve"> </w:t>
      </w:r>
      <w:r w:rsidRPr="00EB59BC">
        <w:rPr>
          <w:rtl/>
        </w:rPr>
        <w:t>פלשתינית.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מדינת</w:t>
      </w:r>
      <w:r w:rsidR="00800FE0">
        <w:rPr>
          <w:rtl/>
        </w:rPr>
        <w:t xml:space="preserve"> </w:t>
      </w:r>
      <w:r w:rsidRPr="00EB59BC">
        <w:rPr>
          <w:rtl/>
        </w:rPr>
        <w:t>ישראל,</w:t>
      </w:r>
      <w:r w:rsidR="00800FE0">
        <w:rPr>
          <w:rtl/>
        </w:rPr>
        <w:t xml:space="preserve"> </w:t>
      </w:r>
      <w:r w:rsidRPr="00EB59BC">
        <w:rPr>
          <w:rtl/>
        </w:rPr>
        <w:t>כשהיא</w:t>
      </w:r>
      <w:r w:rsidR="00800FE0">
        <w:rPr>
          <w:rtl/>
        </w:rPr>
        <w:t xml:space="preserve"> </w:t>
      </w:r>
      <w:r w:rsidRPr="00EB59BC">
        <w:rPr>
          <w:rtl/>
        </w:rPr>
        <w:t>קמה,</w:t>
      </w:r>
      <w:r w:rsidR="00800FE0">
        <w:rPr>
          <w:rtl/>
        </w:rPr>
        <w:t xml:space="preserve"> </w:t>
      </w:r>
      <w:r w:rsidRPr="00EB59BC">
        <w:rPr>
          <w:rtl/>
        </w:rPr>
        <w:t>היא נטלה</w:t>
      </w:r>
      <w:r w:rsidR="00800FE0">
        <w:rPr>
          <w:rtl/>
        </w:rPr>
        <w:t xml:space="preserve"> </w:t>
      </w:r>
      <w:r w:rsidRPr="00EB59BC">
        <w:rPr>
          <w:rtl/>
        </w:rPr>
        <w:t>אחריות למה שהיה קודם.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היה שם המושל הצבאי, לא היתה רשות פלשתינית. מי שהיה אחראי זה השלטון הצבאי.</w:t>
      </w:r>
      <w:r w:rsidR="00800FE0">
        <w:rPr>
          <w:rtl/>
        </w:rPr>
        <w:t xml:space="preserve"> </w:t>
      </w:r>
      <w:r w:rsidRPr="00EB59BC">
        <w:rPr>
          <w:rtl/>
        </w:rPr>
        <w:t>לא היתה רשות פלשתינית.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טלב אלסאנע, בואו נאמץ כולנו יושר אינטלקטואלי בוויכוח הזה. אני</w:t>
      </w:r>
      <w:r w:rsidR="00800FE0">
        <w:rPr>
          <w:rtl/>
        </w:rPr>
        <w:t xml:space="preserve"> </w:t>
      </w:r>
      <w:r w:rsidRPr="00EB59BC">
        <w:rPr>
          <w:rtl/>
        </w:rPr>
        <w:t>חושב, שצריך לפצות את מי שנפגע, וצריך למצוא מקור לפיצויים, ובוודאי אם הנפגע הוא</w:t>
      </w:r>
      <w:r w:rsidR="00800FE0">
        <w:rPr>
          <w:rtl/>
        </w:rPr>
        <w:t xml:space="preserve"> </w:t>
      </w:r>
      <w:r w:rsidRPr="00EB59BC">
        <w:rPr>
          <w:rtl/>
        </w:rPr>
        <w:t>אדם</w:t>
      </w:r>
      <w:r w:rsidR="00800FE0">
        <w:rPr>
          <w:rtl/>
        </w:rPr>
        <w:t xml:space="preserve"> </w:t>
      </w:r>
      <w:r w:rsidRPr="00EB59BC">
        <w:rPr>
          <w:rtl/>
        </w:rPr>
        <w:t>תמים וחף מפשע. אם פלשתיני חף מפשע נפגע, צריך שיפצו אותו. כשם שמדינת ישראל</w:t>
      </w:r>
      <w:r w:rsidR="00800FE0">
        <w:rPr>
          <w:rtl/>
        </w:rPr>
        <w:t xml:space="preserve"> </w:t>
      </w:r>
      <w:r w:rsidRPr="00EB59BC">
        <w:rPr>
          <w:rtl/>
        </w:rPr>
        <w:t>מגבה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אזרחיה נפגעי פעולות האיבה, תתכבד הרשות הפלשתינית ותפצה מהכספים</w:t>
      </w:r>
      <w:r w:rsidR="00800FE0">
        <w:rPr>
          <w:rtl/>
        </w:rPr>
        <w:t xml:space="preserve"> </w:t>
      </w:r>
      <w:r w:rsidRPr="00EB59BC">
        <w:rPr>
          <w:rtl/>
        </w:rPr>
        <w:t>שיש</w:t>
      </w:r>
      <w:r w:rsidR="00800FE0">
        <w:rPr>
          <w:rtl/>
        </w:rPr>
        <w:t xml:space="preserve"> </w:t>
      </w:r>
      <w:r w:rsidRPr="00EB59BC">
        <w:rPr>
          <w:rtl/>
        </w:rPr>
        <w:t>לה,</w:t>
      </w:r>
      <w:r w:rsidR="00800FE0">
        <w:rPr>
          <w:rtl/>
        </w:rPr>
        <w:t xml:space="preserve"> </w:t>
      </w:r>
      <w:r w:rsidRPr="00EB59BC">
        <w:rPr>
          <w:rtl/>
        </w:rPr>
        <w:t>מהכספים</w:t>
      </w:r>
      <w:r w:rsidR="00800FE0">
        <w:rPr>
          <w:rtl/>
        </w:rPr>
        <w:t xml:space="preserve"> </w:t>
      </w:r>
      <w:r w:rsidRPr="00EB59BC">
        <w:rPr>
          <w:rtl/>
        </w:rPr>
        <w:t>שהיא</w:t>
      </w:r>
      <w:r w:rsidR="00800FE0">
        <w:rPr>
          <w:rtl/>
        </w:rPr>
        <w:t xml:space="preserve"> </w:t>
      </w:r>
      <w:r w:rsidRPr="00EB59BC">
        <w:rPr>
          <w:rtl/>
        </w:rPr>
        <w:t>מקבלת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היא תפצה תושבים שלה, נתינים </w:t>
      </w:r>
      <w:r w:rsidR="00800FE0">
        <w:rPr>
          <w:rtl/>
        </w:rPr>
        <w:t>–</w:t>
      </w:r>
      <w:r w:rsidRPr="00EB59BC">
        <w:rPr>
          <w:rtl/>
        </w:rPr>
        <w:t xml:space="preserve"> אני לא רוצה כרגע</w:t>
      </w:r>
      <w:r w:rsidR="00800FE0">
        <w:rPr>
          <w:rtl/>
        </w:rPr>
        <w:t xml:space="preserve"> </w:t>
      </w:r>
      <w:r w:rsidRPr="00EB59BC">
        <w:rPr>
          <w:rtl/>
        </w:rPr>
        <w:t>להגדיר</w:t>
      </w:r>
      <w:r w:rsidR="00800FE0">
        <w:rPr>
          <w:rtl/>
        </w:rPr>
        <w:t xml:space="preserve"> </w:t>
      </w:r>
      <w:r w:rsidRPr="00EB59BC">
        <w:rPr>
          <w:rtl/>
        </w:rPr>
        <w:t>כי</w:t>
      </w:r>
      <w:r w:rsidR="00800FE0">
        <w:rPr>
          <w:rtl/>
        </w:rPr>
        <w:t xml:space="preserve"> </w:t>
      </w:r>
      <w:r w:rsidRPr="00EB59BC">
        <w:rPr>
          <w:rtl/>
        </w:rPr>
        <w:t>זאת</w:t>
      </w:r>
      <w:r w:rsidR="00800FE0">
        <w:rPr>
          <w:rtl/>
        </w:rPr>
        <w:t xml:space="preserve"> </w:t>
      </w:r>
      <w:r w:rsidRPr="00EB59BC">
        <w:rPr>
          <w:rtl/>
        </w:rPr>
        <w:t>שאלה</w:t>
      </w:r>
      <w:r w:rsidR="00800FE0">
        <w:rPr>
          <w:rtl/>
        </w:rPr>
        <w:t xml:space="preserve"> </w:t>
      </w:r>
      <w:r w:rsidRPr="00EB59BC">
        <w:rPr>
          <w:rtl/>
        </w:rPr>
        <w:t>מדינית;</w:t>
      </w:r>
      <w:r w:rsidR="00800FE0">
        <w:rPr>
          <w:rtl/>
        </w:rPr>
        <w:t xml:space="preserve"> </w:t>
      </w:r>
      <w:r w:rsidRPr="00EB59BC">
        <w:rPr>
          <w:rtl/>
        </w:rPr>
        <w:t>שהיא תפצה אותם. למה אתם דורשים את זה רק ממדינת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ישראל, ואתם, דווקא אתם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קודם שתכניס לבית</w:t>
      </w:r>
      <w:r w:rsidR="00800FE0">
        <w:rPr>
          <w:rtl/>
        </w:rPr>
        <w:t>-</w:t>
      </w:r>
      <w:r w:rsidRPr="00EB59BC">
        <w:rPr>
          <w:rtl/>
        </w:rPr>
        <w:t xml:space="preserve">סוהר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ריבלין, לא רציתי להפוך זאת לוויכוח פוליטי, כי לא זה העניין.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אלסאנע הפך זאת לוויכוח פוליטי, ואתה נגרר לוויכוח הפוליטי.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פתח בוויכוח פוליטי, ואני עונה לו כמשפטן. אני אומר, שלשיטתך ולתפיסתך,</w:t>
      </w:r>
      <w:r w:rsidR="00800FE0">
        <w:rPr>
          <w:rtl/>
        </w:rPr>
        <w:t xml:space="preserve"> </w:t>
      </w:r>
      <w:r w:rsidRPr="00EB59BC">
        <w:rPr>
          <w:rtl/>
        </w:rPr>
        <w:t>לתפיסת העולם</w:t>
      </w:r>
      <w:r w:rsidR="00800FE0">
        <w:rPr>
          <w:rtl/>
        </w:rPr>
        <w:t xml:space="preserve"> </w:t>
      </w:r>
      <w:r w:rsidRPr="00EB59BC">
        <w:rPr>
          <w:rtl/>
        </w:rPr>
        <w:t>הפוליטית שלך, אתה צריך לדאוג לכך, שנפגעי האינתיפאדה יפוצו על</w:t>
      </w:r>
      <w:r w:rsidR="00800FE0">
        <w:rPr>
          <w:rtl/>
        </w:rPr>
        <w:t>-</w:t>
      </w:r>
      <w:r w:rsidRPr="00EB59BC">
        <w:rPr>
          <w:rtl/>
        </w:rPr>
        <w:t>ידי</w:t>
      </w:r>
      <w:r w:rsidR="00800FE0">
        <w:rPr>
          <w:rtl/>
        </w:rPr>
        <w:t xml:space="preserve"> </w:t>
      </w:r>
      <w:r w:rsidRPr="00EB59BC">
        <w:rPr>
          <w:rtl/>
        </w:rPr>
        <w:t>הרשות</w:t>
      </w:r>
      <w:r w:rsidR="00800FE0">
        <w:rPr>
          <w:rtl/>
        </w:rPr>
        <w:t xml:space="preserve"> </w:t>
      </w:r>
      <w:r w:rsidRPr="00EB59BC">
        <w:rPr>
          <w:rtl/>
        </w:rPr>
        <w:t>הפלשתינית</w:t>
      </w:r>
      <w:r w:rsidR="00800FE0">
        <w:rPr>
          <w:rtl/>
        </w:rPr>
        <w:t xml:space="preserve"> </w:t>
      </w:r>
      <w:r w:rsidRPr="00EB59BC">
        <w:rPr>
          <w:rtl/>
        </w:rPr>
        <w:t>כשם</w:t>
      </w:r>
      <w:r w:rsidR="00800FE0">
        <w:rPr>
          <w:rtl/>
        </w:rPr>
        <w:t xml:space="preserve"> </w:t>
      </w:r>
      <w:r w:rsidRPr="00EB59BC">
        <w:rPr>
          <w:rtl/>
        </w:rPr>
        <w:t>שנפגעי</w:t>
      </w:r>
      <w:r w:rsidR="00800FE0">
        <w:rPr>
          <w:rtl/>
        </w:rPr>
        <w:t xml:space="preserve"> </w:t>
      </w:r>
      <w:r w:rsidRPr="00EB59BC">
        <w:rPr>
          <w:rtl/>
        </w:rPr>
        <w:t>פעולות האיבה היהודים מפוצים על</w:t>
      </w:r>
      <w:r w:rsidR="00800FE0">
        <w:rPr>
          <w:rtl/>
        </w:rPr>
        <w:t>-</w:t>
      </w:r>
      <w:r w:rsidRPr="00EB59BC">
        <w:rPr>
          <w:rtl/>
        </w:rPr>
        <w:t>ידי ממשלת ישראל.</w:t>
      </w:r>
      <w:r w:rsidR="00800FE0">
        <w:rPr>
          <w:rtl/>
        </w:rPr>
        <w:t xml:space="preserve"> </w:t>
      </w: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טלב אלסאנע, עד כאן.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מאיר שטרית </w:t>
      </w:r>
      <w:r w:rsidR="00800FE0">
        <w:rPr>
          <w:rtl/>
        </w:rPr>
        <w:t>–</w:t>
      </w:r>
      <w:r w:rsidRPr="00EB59BC">
        <w:rPr>
          <w:rtl/>
        </w:rPr>
        <w:t xml:space="preserve"> איננו.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עמיר פרץ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מיכה</w:t>
      </w:r>
      <w:r w:rsidR="00800FE0">
        <w:rPr>
          <w:rtl/>
        </w:rPr>
        <w:t xml:space="preserve"> </w:t>
      </w:r>
      <w:r w:rsidRPr="00EB59BC">
        <w:rPr>
          <w:rtl/>
        </w:rPr>
        <w:t>גולדמן,</w:t>
      </w:r>
      <w:r w:rsidR="00800FE0">
        <w:rPr>
          <w:rtl/>
        </w:rPr>
        <w:t xml:space="preserve"> </w:t>
      </w:r>
      <w:r w:rsidRPr="00EB59BC">
        <w:rPr>
          <w:rtl/>
        </w:rPr>
        <w:t>בבקשה.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חיים רמון. אם הוא לא יהיה </w:t>
      </w:r>
      <w:r w:rsidR="00800FE0">
        <w:rPr>
          <w:rtl/>
        </w:rPr>
        <w:t>–</w:t>
      </w:r>
      <w:r w:rsidRPr="00EB59BC">
        <w:rPr>
          <w:rtl/>
        </w:rPr>
        <w:t xml:space="preserve"> חבר הכנסת אורי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אור, ואם הוא לא יהיה </w:t>
      </w:r>
      <w:r w:rsidR="00800FE0">
        <w:rPr>
          <w:rtl/>
        </w:rPr>
        <w:t>–</w:t>
      </w:r>
      <w:r w:rsidRPr="00EB59BC">
        <w:rPr>
          <w:rtl/>
        </w:rPr>
        <w:t xml:space="preserve"> חבר הכנסת סאלח סלים, שהיה ואיננו.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מיכה גולדמן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 רבותי חברי הכנסת, אני רואה בהצעת החוק דרך נכונה שמאפשרת</w:t>
      </w:r>
      <w:r w:rsidR="00800FE0">
        <w:rPr>
          <w:rtl/>
        </w:rPr>
        <w:t xml:space="preserve"> </w:t>
      </w:r>
      <w:r w:rsidRPr="00EB59BC">
        <w:rPr>
          <w:rtl/>
        </w:rPr>
        <w:t>לנפגעי פעולות איבה להתמודד בצורה נכונה. היא מאפשרת גם לשנות את החוק הקיים היום</w:t>
      </w:r>
      <w:r w:rsidR="00800FE0">
        <w:rPr>
          <w:rtl/>
        </w:rPr>
        <w:t xml:space="preserve"> </w:t>
      </w:r>
      <w:r w:rsidRPr="00EB59BC">
        <w:rPr>
          <w:rtl/>
        </w:rPr>
        <w:t>למשפחות</w:t>
      </w:r>
      <w:r w:rsidR="00800FE0">
        <w:rPr>
          <w:rtl/>
        </w:rPr>
        <w:t xml:space="preserve"> </w:t>
      </w:r>
      <w:r w:rsidRPr="00EB59BC">
        <w:rPr>
          <w:rtl/>
        </w:rPr>
        <w:t>נפגעי</w:t>
      </w:r>
      <w:r w:rsidR="00800FE0">
        <w:rPr>
          <w:rtl/>
        </w:rPr>
        <w:t xml:space="preserve"> </w:t>
      </w:r>
      <w:r w:rsidRPr="00EB59BC">
        <w:rPr>
          <w:rtl/>
        </w:rPr>
        <w:t>צה"ל ולהעביר את הסמכות הקיימת באותו חוק לשר הביטחון. כאן אנחנו</w:t>
      </w:r>
      <w:r w:rsidR="00800FE0">
        <w:rPr>
          <w:rtl/>
        </w:rPr>
        <w:t xml:space="preserve"> </w:t>
      </w:r>
      <w:r w:rsidRPr="00EB59BC">
        <w:rPr>
          <w:rtl/>
        </w:rPr>
        <w:t>מאפשרים לשר העבודה והרווחה ולנציגו לטפל בנושאים. אני רואה חשיבות נוספת בכך שזה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מאפשר לגוף יציג לפעול רק בתנאי אחד, והוא שהנפגע או המשפחה לא הודיעו תוך 60</w:t>
      </w:r>
      <w:r w:rsidR="00800FE0">
        <w:rPr>
          <w:rtl/>
        </w:rPr>
        <w:t xml:space="preserve"> </w:t>
      </w:r>
      <w:r w:rsidRPr="00EB59BC">
        <w:rPr>
          <w:rtl/>
        </w:rPr>
        <w:t>יום על הניכוי החודשי. גוף יציג כזה יכול לפעול בצורה נכונה כדי לעזור, לסייע.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שנים</w:t>
      </w:r>
      <w:r w:rsidR="00800FE0">
        <w:rPr>
          <w:rtl/>
        </w:rPr>
        <w:t xml:space="preserve"> </w:t>
      </w:r>
      <w:r w:rsidRPr="00EB59BC">
        <w:rPr>
          <w:rtl/>
        </w:rPr>
        <w:t>רבות מאוד טרם הקמת המדינה וודאי שלאחר הקמתה היו לנו, לצערנו, לא מעט</w:t>
      </w:r>
      <w:r w:rsidR="00800FE0">
        <w:rPr>
          <w:rtl/>
        </w:rPr>
        <w:t xml:space="preserve"> </w:t>
      </w:r>
      <w:r w:rsidRPr="00EB59BC">
        <w:rPr>
          <w:rtl/>
        </w:rPr>
        <w:t>נפגעים</w:t>
      </w:r>
      <w:r w:rsidR="00800FE0">
        <w:rPr>
          <w:rtl/>
        </w:rPr>
        <w:t xml:space="preserve"> </w:t>
      </w:r>
      <w:r w:rsidRPr="00EB59BC">
        <w:rPr>
          <w:rtl/>
        </w:rPr>
        <w:t>אזרחי</w:t>
      </w:r>
      <w:r w:rsidR="00800FE0">
        <w:rPr>
          <w:rtl/>
        </w:rPr>
        <w:t xml:space="preserve"> </w:t>
      </w:r>
      <w:r w:rsidRPr="00EB59BC">
        <w:rPr>
          <w:rtl/>
        </w:rPr>
        <w:t>מדינת ישראל שזכאים לתגמולים, עקב הפעולות האיומות האלה ועקב הסבל</w:t>
      </w:r>
      <w:r w:rsidR="00800FE0">
        <w:rPr>
          <w:rtl/>
        </w:rPr>
        <w:t xml:space="preserve"> </w:t>
      </w:r>
      <w:r w:rsidRPr="00EB59BC">
        <w:rPr>
          <w:rtl/>
        </w:rPr>
        <w:t>הקשה</w:t>
      </w:r>
      <w:r w:rsidR="00800FE0">
        <w:rPr>
          <w:rtl/>
        </w:rPr>
        <w:t xml:space="preserve"> </w:t>
      </w:r>
      <w:r w:rsidRPr="00EB59BC">
        <w:rPr>
          <w:rtl/>
        </w:rPr>
        <w:t>של הנפגע ושל בני המשפחה, ואנחנו חייבים לסייע, לעזור.</w:t>
      </w:r>
      <w:r w:rsidR="00800FE0">
        <w:rPr>
          <w:rtl/>
        </w:rPr>
        <w:t xml:space="preserve"> </w:t>
      </w:r>
      <w:r w:rsidRPr="00EB59BC">
        <w:rPr>
          <w:rtl/>
        </w:rPr>
        <w:t>אנחנו חייבים לקבוע</w:t>
      </w:r>
      <w:r w:rsidR="00800FE0">
        <w:rPr>
          <w:rtl/>
        </w:rPr>
        <w:t xml:space="preserve"> </w:t>
      </w:r>
      <w:r w:rsidRPr="00EB59BC">
        <w:rPr>
          <w:rtl/>
        </w:rPr>
        <w:t>מסגרת מסודרת כדי שנוכל לסייע להם.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חושב,</w:t>
      </w:r>
      <w:r w:rsidR="00800FE0">
        <w:rPr>
          <w:rtl/>
        </w:rPr>
        <w:t xml:space="preserve"> </w:t>
      </w:r>
      <w:r w:rsidRPr="00EB59BC">
        <w:rPr>
          <w:rtl/>
        </w:rPr>
        <w:t>שהחוק הזה מסדיר את הדברים בצורה נכונה, בצורה הוגנת. הוא מאפשר</w:t>
      </w:r>
      <w:r w:rsidR="00800FE0">
        <w:rPr>
          <w:rtl/>
        </w:rPr>
        <w:t xml:space="preserve"> </w:t>
      </w:r>
      <w:r w:rsidRPr="00EB59BC">
        <w:rPr>
          <w:rtl/>
        </w:rPr>
        <w:t>להקים</w:t>
      </w:r>
      <w:r w:rsidR="00800FE0">
        <w:rPr>
          <w:rtl/>
        </w:rPr>
        <w:t xml:space="preserve"> </w:t>
      </w:r>
      <w:r w:rsidRPr="00EB59BC">
        <w:rPr>
          <w:rtl/>
        </w:rPr>
        <w:t>גוף</w:t>
      </w:r>
      <w:r w:rsidR="00800FE0">
        <w:rPr>
          <w:rtl/>
        </w:rPr>
        <w:t xml:space="preserve"> </w:t>
      </w:r>
      <w:r w:rsidRPr="00EB59BC">
        <w:rPr>
          <w:rtl/>
        </w:rPr>
        <w:t>יציג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פי</w:t>
      </w:r>
      <w:r w:rsidR="00800FE0">
        <w:rPr>
          <w:rtl/>
        </w:rPr>
        <w:t xml:space="preserve"> </w:t>
      </w:r>
      <w:r w:rsidRPr="00EB59BC">
        <w:rPr>
          <w:rtl/>
        </w:rPr>
        <w:t>קריטריונים</w:t>
      </w:r>
      <w:r w:rsidR="00800FE0">
        <w:rPr>
          <w:rtl/>
        </w:rPr>
        <w:t xml:space="preserve"> </w:t>
      </w:r>
      <w:r w:rsidRPr="00EB59BC">
        <w:rPr>
          <w:rtl/>
        </w:rPr>
        <w:t>ברורים</w:t>
      </w:r>
      <w:r w:rsidR="00800FE0">
        <w:rPr>
          <w:rtl/>
        </w:rPr>
        <w:t xml:space="preserve"> </w:t>
      </w:r>
      <w:r w:rsidRPr="00EB59BC">
        <w:rPr>
          <w:rtl/>
        </w:rPr>
        <w:t>שנקבעים על</w:t>
      </w:r>
      <w:r w:rsidR="00800FE0">
        <w:rPr>
          <w:rtl/>
        </w:rPr>
        <w:t>-</w:t>
      </w:r>
      <w:r w:rsidRPr="00EB59BC">
        <w:rPr>
          <w:rtl/>
        </w:rPr>
        <w:t>ידי שר העבודה והרווחה,</w:t>
      </w:r>
      <w:r w:rsidR="00800FE0">
        <w:rPr>
          <w:rtl/>
        </w:rPr>
        <w:t xml:space="preserve"> </w:t>
      </w:r>
      <w:r w:rsidRPr="00EB59BC">
        <w:rPr>
          <w:rtl/>
        </w:rPr>
        <w:t>בפרסומים.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אנחנו יודעים, שיש כאן תהליך </w:t>
      </w:r>
      <w:r w:rsidR="00800FE0">
        <w:rPr>
          <w:rtl/>
        </w:rPr>
        <w:t>–</w:t>
      </w:r>
      <w:r w:rsidRPr="00EB59BC">
        <w:rPr>
          <w:rtl/>
        </w:rPr>
        <w:t xml:space="preserve"> למעשה, חוק זה הוא תיקון של חוק שחוקק</w:t>
      </w:r>
      <w:r w:rsidR="00800FE0">
        <w:rPr>
          <w:rtl/>
        </w:rPr>
        <w:t xml:space="preserve"> </w:t>
      </w:r>
      <w:r w:rsidRPr="00EB59BC">
        <w:rPr>
          <w:rtl/>
        </w:rPr>
        <w:t>ביסודו ב</w:t>
      </w:r>
      <w:r w:rsidR="00800FE0">
        <w:rPr>
          <w:rtl/>
        </w:rPr>
        <w:t>-</w:t>
      </w:r>
      <w:r w:rsidRPr="00EB59BC">
        <w:rPr>
          <w:rtl/>
        </w:rPr>
        <w:t>1968, נעשו תיקונים ב</w:t>
      </w:r>
      <w:r w:rsidR="00800FE0">
        <w:rPr>
          <w:rtl/>
        </w:rPr>
        <w:t>-</w:t>
      </w:r>
      <w:r w:rsidRPr="00EB59BC">
        <w:rPr>
          <w:rtl/>
        </w:rPr>
        <w:t>1995, ועכשיו עושים עדכון ל</w:t>
      </w:r>
      <w:r w:rsidR="00800FE0">
        <w:rPr>
          <w:rtl/>
        </w:rPr>
        <w:t>-</w:t>
      </w:r>
      <w:r w:rsidRPr="00EB59BC">
        <w:rPr>
          <w:rtl/>
        </w:rPr>
        <w:t>1997.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הנמצאים</w:t>
      </w:r>
      <w:r w:rsidR="00800FE0">
        <w:rPr>
          <w:rtl/>
        </w:rPr>
        <w:t xml:space="preserve"> </w:t>
      </w:r>
      <w:r w:rsidRPr="00EB59BC">
        <w:rPr>
          <w:rtl/>
        </w:rPr>
        <w:t>כאן, בלי הבדל אופוזיציה וקואליציה, תומכים, בוודאי, בחוק הזה.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מסוג</w:t>
      </w:r>
      <w:r w:rsidR="00800FE0">
        <w:rPr>
          <w:rtl/>
        </w:rPr>
        <w:t xml:space="preserve"> </w:t>
      </w:r>
      <w:r w:rsidRPr="00EB59BC">
        <w:rPr>
          <w:rtl/>
        </w:rPr>
        <w:t>החוקים</w:t>
      </w:r>
      <w:r w:rsidR="00800FE0">
        <w:rPr>
          <w:rtl/>
        </w:rPr>
        <w:t xml:space="preserve"> </w:t>
      </w:r>
      <w:r w:rsidRPr="00EB59BC">
        <w:rPr>
          <w:rtl/>
        </w:rPr>
        <w:t>שבהם אנחנו מרגישים שחובתנו לעזור כדי להכניס סדר ולסייע לאותן</w:t>
      </w:r>
      <w:r w:rsidR="00800FE0">
        <w:rPr>
          <w:rtl/>
        </w:rPr>
        <w:t xml:space="preserve"> </w:t>
      </w:r>
      <w:r w:rsidRPr="00EB59BC">
        <w:rPr>
          <w:rtl/>
        </w:rPr>
        <w:t>משפחות.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חיים רמון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אורי אור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</w:t>
      </w:r>
      <w:r w:rsidR="00800FE0">
        <w:rPr>
          <w:rtl/>
        </w:rPr>
        <w:t xml:space="preserve"> </w:t>
      </w:r>
      <w:r w:rsidRPr="00EB59BC">
        <w:rPr>
          <w:rtl/>
        </w:rPr>
        <w:t>סאלח</w:t>
      </w:r>
      <w:r w:rsidR="00800FE0">
        <w:rPr>
          <w:rtl/>
        </w:rPr>
        <w:t xml:space="preserve"> </w:t>
      </w:r>
      <w:r w:rsidRPr="00EB59BC">
        <w:rPr>
          <w:rtl/>
        </w:rPr>
        <w:t xml:space="preserve">סלים </w:t>
      </w:r>
      <w:r w:rsidR="00800FE0">
        <w:rPr>
          <w:rtl/>
        </w:rPr>
        <w:t>–</w:t>
      </w:r>
      <w:r w:rsidRPr="00EB59BC">
        <w:rPr>
          <w:rtl/>
        </w:rPr>
        <w:t xml:space="preserve"> איננו.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רענן כהן </w:t>
      </w:r>
      <w:r w:rsidR="00800FE0">
        <w:rPr>
          <w:rtl/>
        </w:rPr>
        <w:t>–</w:t>
      </w:r>
      <w:r w:rsidRPr="00EB59BC">
        <w:rPr>
          <w:rtl/>
        </w:rPr>
        <w:t xml:space="preserve"> לא נמצא. חבר הכנסת מיכאל קליינר </w:t>
      </w:r>
      <w:r w:rsidR="00800FE0">
        <w:rPr>
          <w:rtl/>
        </w:rPr>
        <w:t>–</w:t>
      </w:r>
      <w:r w:rsidRPr="00EB59BC">
        <w:rPr>
          <w:rtl/>
        </w:rPr>
        <w:t xml:space="preserve"> לא</w:t>
      </w:r>
      <w:r w:rsidR="00800FE0">
        <w:rPr>
          <w:rtl/>
        </w:rPr>
        <w:t xml:space="preserve"> </w:t>
      </w:r>
      <w:r w:rsidRPr="00EB59BC">
        <w:rPr>
          <w:rtl/>
        </w:rPr>
        <w:t>נמצא.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סילבן שלום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עמנואל זיסמן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</w:t>
      </w:r>
      <w:r w:rsidR="00800FE0">
        <w:rPr>
          <w:rtl/>
        </w:rPr>
        <w:t xml:space="preserve"> </w:t>
      </w:r>
      <w:r w:rsidRPr="00EB59BC">
        <w:rPr>
          <w:rtl/>
        </w:rPr>
        <w:t>גדעון עזרא,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גדעון עזרא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כבוד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כנסת</w:t>
      </w:r>
      <w:r w:rsidR="00800FE0">
        <w:rPr>
          <w:rtl/>
        </w:rPr>
        <w:t xml:space="preserve"> </w:t>
      </w:r>
      <w:r w:rsidRPr="00EB59BC">
        <w:rPr>
          <w:rtl/>
        </w:rPr>
        <w:t>נכבדה, אני בהחלט תומך בחוק. אני מבקש להדגיש נקודה</w:t>
      </w:r>
      <w:r w:rsidR="00800FE0">
        <w:rPr>
          <w:rtl/>
        </w:rPr>
        <w:t xml:space="preserve"> </w:t>
      </w:r>
      <w:r w:rsidRPr="00EB59BC">
        <w:rPr>
          <w:rtl/>
        </w:rPr>
        <w:t>אחת,</w:t>
      </w:r>
      <w:r w:rsidR="00800FE0">
        <w:rPr>
          <w:rtl/>
        </w:rPr>
        <w:t xml:space="preserve"> </w:t>
      </w:r>
      <w:r w:rsidRPr="00EB59BC">
        <w:rPr>
          <w:rtl/>
        </w:rPr>
        <w:t>שלאחרונה</w:t>
      </w:r>
      <w:r w:rsidR="00800FE0">
        <w:rPr>
          <w:rtl/>
        </w:rPr>
        <w:t xml:space="preserve"> </w:t>
      </w:r>
      <w:r w:rsidRPr="00EB59BC">
        <w:rPr>
          <w:rtl/>
        </w:rPr>
        <w:t>הגיעו אלי פניות מספר לגביה. יש אנשים שהם ספק נפגעי פעולות איבה</w:t>
      </w:r>
      <w:r w:rsidR="00800FE0">
        <w:rPr>
          <w:rtl/>
        </w:rPr>
        <w:t xml:space="preserve"> </w:t>
      </w:r>
      <w:r w:rsidRPr="00EB59BC">
        <w:rPr>
          <w:rtl/>
        </w:rPr>
        <w:t>ספק נפגעים של פעולת שוד כזאת או אחרת. לפני שבועיים היה מקרה כזה בירושלים, היתה</w:t>
      </w:r>
      <w:r w:rsidR="00800FE0">
        <w:rPr>
          <w:rtl/>
        </w:rPr>
        <w:t xml:space="preserve"> </w:t>
      </w:r>
      <w:r w:rsidRPr="00EB59BC">
        <w:rPr>
          <w:rtl/>
        </w:rPr>
        <w:t>הערכה שמדובר בפעולת איבה, אבל אין ביטחון בכך.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מבקש להוסיף לחוק הזה תשובה על השאלה מה קורה במקרים המוטלים בספק וכיצד</w:t>
      </w:r>
      <w:r w:rsidR="00800FE0">
        <w:rPr>
          <w:rtl/>
        </w:rPr>
        <w:t xml:space="preserve"> </w:t>
      </w:r>
      <w:r w:rsidRPr="00EB59BC">
        <w:rPr>
          <w:rtl/>
        </w:rPr>
        <w:t>קובעים את ההחלטה בכל מקרה ומקרה. 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>חבר הכנסת בני אלון, בבקשה.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רבותי,</w:t>
      </w:r>
      <w:r w:rsidR="00800FE0">
        <w:rPr>
          <w:rtl/>
        </w:rPr>
        <w:t xml:space="preserve"> </w:t>
      </w:r>
      <w:r w:rsidRPr="00EB59BC">
        <w:rPr>
          <w:rtl/>
        </w:rPr>
        <w:t>מדובר</w:t>
      </w:r>
      <w:r w:rsidR="00800FE0">
        <w:rPr>
          <w:rtl/>
        </w:rPr>
        <w:t xml:space="preserve"> </w:t>
      </w:r>
      <w:r w:rsidRPr="00EB59BC">
        <w:rPr>
          <w:rtl/>
        </w:rPr>
        <w:t>בניכוי</w:t>
      </w:r>
      <w:r w:rsidR="00800FE0">
        <w:rPr>
          <w:rtl/>
        </w:rPr>
        <w:t xml:space="preserve"> </w:t>
      </w:r>
      <w:r w:rsidRPr="00EB59BC">
        <w:rPr>
          <w:rtl/>
        </w:rPr>
        <w:t>דמי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לטובת ארגון יציג, וזה דבר שמעורר מחלוקת.</w:t>
      </w:r>
      <w:r w:rsidR="00800FE0">
        <w:rPr>
          <w:rtl/>
        </w:rPr>
        <w:t xml:space="preserve"> </w:t>
      </w:r>
      <w:r w:rsidRPr="00EB59BC">
        <w:rPr>
          <w:rtl/>
        </w:rPr>
        <w:t>אפילו בחוק ביטוח בריאות ממלכתי זה עורר סערה.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כנסת</w:t>
      </w:r>
      <w:r w:rsidR="00800FE0">
        <w:rPr>
          <w:rtl/>
        </w:rPr>
        <w:t xml:space="preserve"> </w:t>
      </w:r>
      <w:r w:rsidRPr="00EB59BC">
        <w:rPr>
          <w:rtl/>
        </w:rPr>
        <w:t>נכבדה, אני רואה בחוק הזה, שאני מתאר לעצמי שיעבור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היום בקריאה הראשונה, פירעון חוב של כבוד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רפאל אלול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החוק כבר קיים.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רפי אלול, תן לי את הקרדיט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רפאל אלול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מתנצל.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רואה</w:t>
      </w:r>
      <w:r w:rsidR="00800FE0">
        <w:rPr>
          <w:rtl/>
        </w:rPr>
        <w:t xml:space="preserve"> </w:t>
      </w:r>
      <w:r w:rsidRPr="00EB59BC">
        <w:rPr>
          <w:rtl/>
        </w:rPr>
        <w:t>בזה פירעון חוב של כבוד. מכבדים אותנו בנוכחותם אנשים שנפגעו. אף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אחד</w:t>
      </w:r>
      <w:r w:rsidR="00800FE0">
        <w:rPr>
          <w:rtl/>
        </w:rPr>
        <w:t xml:space="preserve"> </w:t>
      </w:r>
      <w:r w:rsidRPr="00EB59BC">
        <w:rPr>
          <w:rtl/>
        </w:rPr>
        <w:t>מהם</w:t>
      </w:r>
      <w:r w:rsidR="00800FE0">
        <w:rPr>
          <w:rtl/>
        </w:rPr>
        <w:t xml:space="preserve"> </w:t>
      </w:r>
      <w:r w:rsidRPr="00EB59BC">
        <w:rPr>
          <w:rtl/>
        </w:rPr>
        <w:t>רצה</w:t>
      </w:r>
      <w:r w:rsidR="00800FE0">
        <w:rPr>
          <w:rtl/>
        </w:rPr>
        <w:t xml:space="preserve"> </w:t>
      </w:r>
      <w:r w:rsidRPr="00EB59BC">
        <w:rPr>
          <w:rtl/>
        </w:rPr>
        <w:t>להיות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בסקטור</w:t>
      </w:r>
      <w:r w:rsidR="00800FE0">
        <w:rPr>
          <w:rtl/>
        </w:rPr>
        <w:t xml:space="preserve"> </w:t>
      </w:r>
      <w:r w:rsidRPr="00EB59BC">
        <w:rPr>
          <w:rtl/>
        </w:rPr>
        <w:t>הזה.</w:t>
      </w:r>
      <w:r w:rsidR="00800FE0">
        <w:rPr>
          <w:rtl/>
        </w:rPr>
        <w:t xml:space="preserve"> </w:t>
      </w:r>
      <w:r w:rsidRPr="00EB59BC">
        <w:rPr>
          <w:rtl/>
        </w:rPr>
        <w:t>אף לא אחד מהם השתוקק להיות באיגוד</w:t>
      </w:r>
      <w:r w:rsidR="00800FE0">
        <w:rPr>
          <w:rtl/>
        </w:rPr>
        <w:t xml:space="preserve"> </w:t>
      </w:r>
      <w:r w:rsidRPr="00EB59BC">
        <w:rPr>
          <w:rtl/>
        </w:rPr>
        <w:t>המקצועי הזה שמבקש עכשיו 60 ש"ח מחבר, אלא אם כן מישהו יתנגד ויודיע על כך תוך 60</w:t>
      </w:r>
      <w:r w:rsidR="00800FE0">
        <w:rPr>
          <w:rtl/>
        </w:rPr>
        <w:t xml:space="preserve"> </w:t>
      </w:r>
      <w:r w:rsidRPr="00EB59BC">
        <w:rPr>
          <w:rtl/>
        </w:rPr>
        <w:t>יום.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מדובר כאן בהתייחסות ממשלתית, בהתייחסות של הכנסת, בהתייחסות ממלכתית מכובדת</w:t>
      </w:r>
      <w:r w:rsidR="00800FE0">
        <w:rPr>
          <w:rtl/>
        </w:rPr>
        <w:t xml:space="preserve"> </w:t>
      </w:r>
      <w:r w:rsidRPr="00EB59BC">
        <w:rPr>
          <w:rtl/>
        </w:rPr>
        <w:t>שמבינה</w:t>
      </w:r>
      <w:r w:rsidR="00800FE0">
        <w:rPr>
          <w:rtl/>
        </w:rPr>
        <w:t xml:space="preserve"> </w:t>
      </w:r>
      <w:r w:rsidRPr="00EB59BC">
        <w:rPr>
          <w:rtl/>
        </w:rPr>
        <w:t>שאין</w:t>
      </w:r>
      <w:r w:rsidR="00800FE0">
        <w:rPr>
          <w:rtl/>
        </w:rPr>
        <w:t xml:space="preserve"> </w:t>
      </w:r>
      <w:r w:rsidRPr="00EB59BC">
        <w:rPr>
          <w:rtl/>
        </w:rPr>
        <w:t>כאן</w:t>
      </w:r>
      <w:r w:rsidR="00800FE0">
        <w:rPr>
          <w:rtl/>
        </w:rPr>
        <w:t xml:space="preserve"> </w:t>
      </w:r>
      <w:r w:rsidRPr="00EB59BC">
        <w:rPr>
          <w:rtl/>
        </w:rPr>
        <w:t>קבוצת</w:t>
      </w:r>
      <w:r w:rsidR="00800FE0">
        <w:rPr>
          <w:rtl/>
        </w:rPr>
        <w:t xml:space="preserve"> </w:t>
      </w:r>
      <w:r w:rsidRPr="00EB59BC">
        <w:rPr>
          <w:rtl/>
        </w:rPr>
        <w:t>לחץ.</w:t>
      </w:r>
      <w:r w:rsidR="00800FE0">
        <w:rPr>
          <w:rtl/>
        </w:rPr>
        <w:t xml:space="preserve"> </w:t>
      </w:r>
      <w:r w:rsidRPr="00EB59BC">
        <w:rPr>
          <w:rtl/>
        </w:rPr>
        <w:t>אין כאן ארגון יציג שיש לו אינטרסים אגואיסטיים</w:t>
      </w:r>
      <w:r w:rsidR="00800FE0">
        <w:rPr>
          <w:rtl/>
        </w:rPr>
        <w:t xml:space="preserve"> </w:t>
      </w:r>
      <w:r w:rsidRPr="00EB59BC">
        <w:rPr>
          <w:rtl/>
        </w:rPr>
        <w:t>משלו,</w:t>
      </w:r>
      <w:r w:rsidR="00800FE0">
        <w:rPr>
          <w:rtl/>
        </w:rPr>
        <w:t xml:space="preserve">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כאן ארגון מפלגתי. יש כאן נפגעים של פעולות איבה, של אויבים.</w:t>
      </w:r>
      <w:r w:rsidR="00800FE0">
        <w:rPr>
          <w:rtl/>
        </w:rPr>
        <w:t xml:space="preserve"> </w:t>
      </w:r>
      <w:r w:rsidRPr="00EB59BC">
        <w:rPr>
          <w:rtl/>
        </w:rPr>
        <w:t>יש כאן</w:t>
      </w:r>
      <w:r w:rsidR="00800FE0">
        <w:rPr>
          <w:rtl/>
        </w:rPr>
        <w:t xml:space="preserve"> </w:t>
      </w:r>
      <w:r w:rsidRPr="00EB59BC">
        <w:rPr>
          <w:rtl/>
        </w:rPr>
        <w:t>נפגעים</w:t>
      </w:r>
      <w:r w:rsidR="00800FE0">
        <w:rPr>
          <w:rtl/>
        </w:rPr>
        <w:t xml:space="preserve"> </w:t>
      </w:r>
      <w:r w:rsidRPr="00EB59BC">
        <w:rPr>
          <w:rtl/>
        </w:rPr>
        <w:t>מכל</w:t>
      </w:r>
      <w:r w:rsidR="00800FE0">
        <w:rPr>
          <w:rtl/>
        </w:rPr>
        <w:t xml:space="preserve"> </w:t>
      </w:r>
      <w:r w:rsidRPr="00EB59BC">
        <w:rPr>
          <w:rtl/>
        </w:rPr>
        <w:t>המגזרים.</w:t>
      </w:r>
      <w:r w:rsidR="00800FE0">
        <w:rPr>
          <w:rtl/>
        </w:rPr>
        <w:t xml:space="preserve"> </w:t>
      </w:r>
      <w:r w:rsidRPr="00EB59BC">
        <w:rPr>
          <w:rtl/>
        </w:rPr>
        <w:t>אני רואה כאן את ידידי דב קלמנוביץ, את המשורר ארז ביטון,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זאב</w:t>
      </w:r>
      <w:r w:rsidR="00800FE0">
        <w:rPr>
          <w:rtl/>
        </w:rPr>
        <w:t xml:space="preserve"> </w:t>
      </w:r>
      <w:r w:rsidRPr="00EB59BC">
        <w:rPr>
          <w:rtl/>
        </w:rPr>
        <w:t>פריגל,</w:t>
      </w:r>
      <w:r w:rsidR="00800FE0">
        <w:rPr>
          <w:rtl/>
        </w:rPr>
        <w:t xml:space="preserve"> </w:t>
      </w:r>
      <w:r w:rsidRPr="00EB59BC">
        <w:rPr>
          <w:rtl/>
        </w:rPr>
        <w:t>את סמדר הרן, את אילנה רומנו, לילי גלוטמן, משפחת קלינגר, אברהם</w:t>
      </w:r>
      <w:r w:rsidR="00800FE0">
        <w:rPr>
          <w:rtl/>
        </w:rPr>
        <w:t xml:space="preserve"> </w:t>
      </w:r>
      <w:r w:rsidRPr="00EB59BC">
        <w:rPr>
          <w:rtl/>
        </w:rPr>
        <w:t>סלמי,</w:t>
      </w:r>
      <w:r w:rsidR="00800FE0">
        <w:rPr>
          <w:rtl/>
        </w:rPr>
        <w:t xml:space="preserve"> </w:t>
      </w:r>
      <w:r w:rsidRPr="00EB59BC">
        <w:rPr>
          <w:rtl/>
        </w:rPr>
        <w:t>דוד</w:t>
      </w:r>
      <w:r w:rsidR="00800FE0">
        <w:rPr>
          <w:rtl/>
        </w:rPr>
        <w:t xml:space="preserve"> </w:t>
      </w:r>
      <w:r w:rsidRPr="00EB59BC">
        <w:rPr>
          <w:rtl/>
        </w:rPr>
        <w:t>קליין.</w:t>
      </w:r>
      <w:r w:rsidR="00800FE0">
        <w:rPr>
          <w:rtl/>
        </w:rPr>
        <w:t xml:space="preserve"> </w:t>
      </w:r>
      <w:r w:rsidRPr="00EB59BC">
        <w:rPr>
          <w:rtl/>
        </w:rPr>
        <w:t xml:space="preserve">פעולות שונות, מקומות שונים. המכנה המשותף היחיד </w:t>
      </w:r>
      <w:r w:rsidR="00800FE0">
        <w:rPr>
          <w:rtl/>
        </w:rPr>
        <w:t>–</w:t>
      </w:r>
      <w:r w:rsidRPr="00EB59BC">
        <w:rPr>
          <w:rtl/>
        </w:rPr>
        <w:t xml:space="preserve"> זה החוק,</w:t>
      </w:r>
      <w:r w:rsidR="00800FE0">
        <w:rPr>
          <w:rtl/>
        </w:rPr>
        <w:t xml:space="preserve"> </w:t>
      </w:r>
      <w:r w:rsidRPr="00EB59BC">
        <w:rPr>
          <w:rtl/>
        </w:rPr>
        <w:t>כהבנתי,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אלול </w:t>
      </w:r>
      <w:r w:rsidR="00800FE0">
        <w:rPr>
          <w:rtl/>
        </w:rPr>
        <w:t>–</w:t>
      </w:r>
      <w:r w:rsidRPr="00EB59BC">
        <w:rPr>
          <w:rtl/>
        </w:rPr>
        <w:t xml:space="preserve"> שאנחנו נבין ממלכתית, שהמדינה מכירה בארגון, שהוא לא</w:t>
      </w:r>
      <w:r w:rsidR="00800FE0">
        <w:rPr>
          <w:rtl/>
        </w:rPr>
        <w:t xml:space="preserve"> </w:t>
      </w:r>
      <w:r w:rsidRPr="00EB59BC">
        <w:rPr>
          <w:rtl/>
        </w:rPr>
        <w:t xml:space="preserve">וולונטרי </w:t>
      </w:r>
      <w:r w:rsidR="00800FE0">
        <w:rPr>
          <w:rtl/>
        </w:rPr>
        <w:t>–</w:t>
      </w:r>
      <w:r w:rsidRPr="00EB59BC">
        <w:rPr>
          <w:rtl/>
        </w:rPr>
        <w:t xml:space="preserve"> איש מהם לא התנדב להיות בארגון הזה </w:t>
      </w:r>
      <w:r w:rsidR="00800FE0">
        <w:rPr>
          <w:rtl/>
        </w:rPr>
        <w:t>–</w:t>
      </w:r>
      <w:r w:rsidRPr="00EB59BC">
        <w:rPr>
          <w:rtl/>
        </w:rPr>
        <w:t xml:space="preserve"> מכירה בו כארגון שידאג לכבודם של</w:t>
      </w:r>
      <w:r w:rsidR="00800FE0">
        <w:rPr>
          <w:rtl/>
        </w:rPr>
        <w:t xml:space="preserve"> </w:t>
      </w:r>
      <w:r w:rsidRPr="00EB59BC">
        <w:rPr>
          <w:rtl/>
        </w:rPr>
        <w:t>הנפגעים.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מדובר פה באיזו חיה שנדרסה בכביש, והחיים נמשכים כמסלולם, איש לא שם לב,</w:t>
      </w:r>
      <w:r w:rsidR="00800FE0">
        <w:rPr>
          <w:rtl/>
        </w:rPr>
        <w:t xml:space="preserve"> </w:t>
      </w:r>
      <w:r w:rsidRPr="00EB59BC">
        <w:rPr>
          <w:rtl/>
        </w:rPr>
        <w:t>סילקו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הגוויה</w:t>
      </w:r>
      <w:r w:rsidR="00800FE0">
        <w:rPr>
          <w:rtl/>
        </w:rPr>
        <w:t xml:space="preserve"> </w:t>
      </w:r>
      <w:r w:rsidRPr="00EB59BC">
        <w:rPr>
          <w:rtl/>
        </w:rPr>
        <w:t>והלכו.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מדובר פה בדבר שבתפיסה פטליסטית אפשר לתפוס אותו</w:t>
      </w:r>
      <w:r w:rsidR="00800FE0">
        <w:rPr>
          <w:rtl/>
        </w:rPr>
        <w:t xml:space="preserve"> </w:t>
      </w:r>
      <w:r w:rsidRPr="00EB59BC">
        <w:rPr>
          <w:rtl/>
        </w:rPr>
        <w:t>כמשהו</w:t>
      </w:r>
      <w:r w:rsidR="00800FE0">
        <w:rPr>
          <w:rtl/>
        </w:rPr>
        <w:t xml:space="preserve"> </w:t>
      </w:r>
      <w:r w:rsidRPr="00EB59BC">
        <w:rPr>
          <w:rtl/>
        </w:rPr>
        <w:t>שקרה</w:t>
      </w:r>
      <w:r w:rsidR="00800FE0">
        <w:rPr>
          <w:rtl/>
        </w:rPr>
        <w:t xml:space="preserve"> </w:t>
      </w:r>
      <w:r w:rsidRPr="00EB59BC">
        <w:rPr>
          <w:rtl/>
        </w:rPr>
        <w:t>ודי.</w:t>
      </w:r>
      <w:r w:rsidR="00800FE0">
        <w:rPr>
          <w:rtl/>
        </w:rPr>
        <w:t xml:space="preserve"> </w:t>
      </w:r>
      <w:r w:rsidRPr="00EB59BC">
        <w:rPr>
          <w:rtl/>
        </w:rPr>
        <w:t>מדובר</w:t>
      </w:r>
      <w:r w:rsidR="00800FE0">
        <w:rPr>
          <w:rtl/>
        </w:rPr>
        <w:t xml:space="preserve"> </w:t>
      </w:r>
      <w:r w:rsidRPr="00EB59BC">
        <w:rPr>
          <w:rtl/>
        </w:rPr>
        <w:t>באנשים שהמעורבות שלהם בחיי המדינה היא מעורבות גדולה,</w:t>
      </w:r>
      <w:r w:rsidR="00800FE0">
        <w:rPr>
          <w:rtl/>
        </w:rPr>
        <w:t xml:space="preserve"> </w:t>
      </w:r>
      <w:r w:rsidRPr="00EB59BC">
        <w:rPr>
          <w:rtl/>
        </w:rPr>
        <w:t>מעורבות</w:t>
      </w:r>
      <w:r w:rsidR="00800FE0">
        <w:rPr>
          <w:rtl/>
        </w:rPr>
        <w:t xml:space="preserve"> </w:t>
      </w:r>
      <w:r w:rsidRPr="00EB59BC">
        <w:rPr>
          <w:rtl/>
        </w:rPr>
        <w:t>שעל חלקם היא נכפתה, אולי, והם היו מעדיפים לחיות את חייהם הפרטיים. אני</w:t>
      </w:r>
      <w:r w:rsidR="00800FE0">
        <w:rPr>
          <w:rtl/>
        </w:rPr>
        <w:t xml:space="preserve"> </w:t>
      </w:r>
      <w:r w:rsidRPr="00EB59BC">
        <w:rPr>
          <w:rtl/>
        </w:rPr>
        <w:t>רואה</w:t>
      </w:r>
      <w:r w:rsidR="00800FE0">
        <w:rPr>
          <w:rtl/>
        </w:rPr>
        <w:t xml:space="preserve"> </w:t>
      </w:r>
      <w:r w:rsidRPr="00EB59BC">
        <w:rPr>
          <w:rtl/>
        </w:rPr>
        <w:t>בהתארגנות</w:t>
      </w:r>
      <w:r w:rsidR="00800FE0">
        <w:rPr>
          <w:rtl/>
        </w:rPr>
        <w:t xml:space="preserve"> </w:t>
      </w:r>
      <w:r w:rsidRPr="00EB59BC">
        <w:rPr>
          <w:rtl/>
        </w:rPr>
        <w:t>שלהם, בעבודה השתדלנית שלהם להשיג את החוק הזה, בהכרה שניתן להם</w:t>
      </w:r>
      <w:r w:rsidR="00800FE0">
        <w:rPr>
          <w:rtl/>
        </w:rPr>
        <w:t xml:space="preserve"> </w:t>
      </w:r>
      <w:r w:rsidRPr="00EB59BC">
        <w:rPr>
          <w:rtl/>
        </w:rPr>
        <w:t>כאן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כארגון מייצג עם כל המשמעות של זה, פירעון של חוב של כבוד. הרבה פעמים</w:t>
      </w:r>
      <w:r w:rsidR="00800FE0">
        <w:rPr>
          <w:rtl/>
        </w:rPr>
        <w:t xml:space="preserve"> </w:t>
      </w:r>
      <w:r w:rsidRPr="00EB59BC">
        <w:rPr>
          <w:rtl/>
        </w:rPr>
        <w:t>הכבוד, לדעתי, הוא מלת המפתח ולא הכסף. 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אבי יחזקאל </w:t>
      </w:r>
      <w:r w:rsidR="00800FE0">
        <w:rPr>
          <w:rtl/>
        </w:rPr>
        <w:t>–</w:t>
      </w:r>
      <w:r w:rsidRPr="00EB59BC">
        <w:rPr>
          <w:rtl/>
        </w:rPr>
        <w:t xml:space="preserve"> איננו.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רחבעם זאבי </w:t>
      </w:r>
      <w:r w:rsidR="00800FE0">
        <w:rPr>
          <w:rtl/>
        </w:rPr>
        <w:t>–</w:t>
      </w:r>
      <w:r w:rsidRPr="00EB59BC">
        <w:rPr>
          <w:rtl/>
        </w:rPr>
        <w:t xml:space="preserve"> איננו.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פיני</w:t>
      </w:r>
      <w:r w:rsidR="00800FE0">
        <w:rPr>
          <w:rtl/>
        </w:rPr>
        <w:t xml:space="preserve"> </w:t>
      </w:r>
      <w:r w:rsidRPr="00EB59BC">
        <w:rPr>
          <w:rtl/>
        </w:rPr>
        <w:t>בדש</w:t>
      </w:r>
      <w:r w:rsidR="00800FE0">
        <w:rPr>
          <w:rtl/>
        </w:rPr>
        <w:t xml:space="preserve"> – </w:t>
      </w:r>
      <w:r w:rsidRPr="00EB59BC">
        <w:rPr>
          <w:rtl/>
        </w:rPr>
        <w:t>איננו.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שאול יהלום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רפי אלול,</w:t>
      </w:r>
      <w:r w:rsidR="00800FE0">
        <w:rPr>
          <w:rtl/>
        </w:rPr>
        <w:t xml:space="preserve"> </w:t>
      </w:r>
      <w:r w:rsidRPr="00EB59BC">
        <w:rPr>
          <w:rtl/>
        </w:rPr>
        <w:t>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רפאל אלול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חברי חברי הכנסת,</w:t>
      </w:r>
      <w:r w:rsidR="00800FE0">
        <w:rPr>
          <w:rtl/>
        </w:rPr>
        <w:t xml:space="preserve"> </w:t>
      </w:r>
      <w:r w:rsidRPr="00EB59BC">
        <w:rPr>
          <w:rtl/>
        </w:rPr>
        <w:t>ברשותך, חבר הכנסת בני אלון, לא רציתי</w:t>
      </w:r>
      <w:r w:rsidR="00800FE0">
        <w:rPr>
          <w:rtl/>
        </w:rPr>
        <w:t xml:space="preserve"> </w:t>
      </w:r>
      <w:r w:rsidRPr="00EB59BC">
        <w:rPr>
          <w:rtl/>
        </w:rPr>
        <w:t>להגיש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הסתייגות נגד החוק, רציתי שנבדיל </w:t>
      </w:r>
      <w:r w:rsidR="00800FE0">
        <w:rPr>
          <w:rtl/>
        </w:rPr>
        <w:t>–</w:t>
      </w:r>
      <w:r w:rsidRPr="00EB59BC">
        <w:rPr>
          <w:rtl/>
        </w:rPr>
        <w:t xml:space="preserve"> החוק של נפגעי פעולות איבה התקבל בכנסת</w:t>
      </w:r>
      <w:r w:rsidR="00800FE0">
        <w:rPr>
          <w:rtl/>
        </w:rPr>
        <w:t xml:space="preserve"> </w:t>
      </w:r>
      <w:r w:rsidRPr="00EB59BC">
        <w:rPr>
          <w:rtl/>
        </w:rPr>
        <w:t>מזמן,</w:t>
      </w:r>
      <w:r w:rsidR="00800FE0">
        <w:rPr>
          <w:rtl/>
        </w:rPr>
        <w:t xml:space="preserve"> </w:t>
      </w:r>
      <w:r w:rsidRPr="00EB59BC">
        <w:rPr>
          <w:rtl/>
        </w:rPr>
        <w:t>וכבר</w:t>
      </w:r>
      <w:r w:rsidR="00800FE0">
        <w:rPr>
          <w:rtl/>
        </w:rPr>
        <w:t xml:space="preserve"> </w:t>
      </w:r>
      <w:r w:rsidRPr="00EB59BC">
        <w:rPr>
          <w:rtl/>
        </w:rPr>
        <w:t>אז מילאו את החוב, כי חשבנו שיש צורך להסכים על החוק הזה, ואני חושב</w:t>
      </w:r>
      <w:r w:rsidR="00800FE0">
        <w:rPr>
          <w:rtl/>
        </w:rPr>
        <w:t xml:space="preserve"> </w:t>
      </w:r>
      <w:r w:rsidRPr="00EB59BC">
        <w:rPr>
          <w:rtl/>
        </w:rPr>
        <w:t>שהיתה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הסכמה של כל חלקי הבית. מה שעולה לדיון היום הוא נושא עקרוני מאוד </w:t>
      </w:r>
      <w:r w:rsidR="00800FE0">
        <w:rPr>
          <w:rtl/>
        </w:rPr>
        <w:t>–</w:t>
      </w:r>
      <w:r w:rsidRPr="00EB59BC">
        <w:rPr>
          <w:rtl/>
        </w:rPr>
        <w:t xml:space="preserve"> לאפשר</w:t>
      </w:r>
      <w:r w:rsidR="00800FE0">
        <w:rPr>
          <w:rtl/>
        </w:rPr>
        <w:t xml:space="preserve"> </w:t>
      </w:r>
      <w:r w:rsidRPr="00EB59BC">
        <w:rPr>
          <w:rtl/>
        </w:rPr>
        <w:t>לאותם אנשים להתארגן כמו ארגון נכי צה"ל או כל מיני ארגונים מהסוג הזה. אני חושב,</w:t>
      </w:r>
      <w:r w:rsidR="00800FE0">
        <w:rPr>
          <w:rtl/>
        </w:rPr>
        <w:t xml:space="preserve"> </w:t>
      </w:r>
      <w:r w:rsidRPr="00EB59BC">
        <w:rPr>
          <w:rtl/>
        </w:rPr>
        <w:t>שאנחנו צריכים לחייב שיהיה להם ארגון, כי כשזה מגיע לדמים ולוויכוח על נושא כספים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מי</w:t>
      </w:r>
      <w:r w:rsidR="00800FE0">
        <w:rPr>
          <w:rtl/>
        </w:rPr>
        <w:t xml:space="preserve"> </w:t>
      </w:r>
      <w:r w:rsidRPr="00EB59BC">
        <w:rPr>
          <w:rtl/>
        </w:rPr>
        <w:t>שייצג אותם לא מטעם הממשלה.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ההצעה של חבר הכנסת נסים דהן, כאילו זה קשור בדרך זו או אחרת לממשלה, היא לא</w:t>
      </w:r>
      <w:r w:rsidR="00800FE0">
        <w:rPr>
          <w:rtl/>
        </w:rPr>
        <w:t xml:space="preserve"> </w:t>
      </w:r>
      <w:r w:rsidRPr="00EB59BC">
        <w:rPr>
          <w:rtl/>
        </w:rPr>
        <w:t>טובה, לצערי הרב. אולי אפשר להוסיף סכום קטן בעניין הזה, אבל צריך להיות גוף שאכן</w:t>
      </w:r>
      <w:r w:rsidR="00800FE0">
        <w:rPr>
          <w:rtl/>
        </w:rPr>
        <w:t xml:space="preserve"> </w:t>
      </w:r>
      <w:r w:rsidRPr="00EB59BC">
        <w:rPr>
          <w:rtl/>
        </w:rPr>
        <w:t>יתמודד ויתעמת, אם צריך, עם הביטוח הלאומי, עם משרדי הממשלה.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נקבל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את הצעת החוק הזו </w:t>
      </w:r>
      <w:r w:rsidR="00800FE0">
        <w:rPr>
          <w:rtl/>
        </w:rPr>
        <w:t>–</w:t>
      </w:r>
      <w:r w:rsidRPr="00EB59BC">
        <w:rPr>
          <w:rtl/>
        </w:rPr>
        <w:t xml:space="preserve"> ואני חושב שהצעת החוק הזו אכן תעבור </w:t>
      </w:r>
      <w:r w:rsidR="00800FE0">
        <w:rPr>
          <w:rtl/>
        </w:rPr>
        <w:t>–</w:t>
      </w:r>
      <w:r w:rsidRPr="00EB59BC">
        <w:rPr>
          <w:rtl/>
        </w:rPr>
        <w:t xml:space="preserve"> זה ייתן</w:t>
      </w:r>
      <w:r w:rsidR="00800FE0">
        <w:rPr>
          <w:rtl/>
        </w:rPr>
        <w:t xml:space="preserve"> </w:t>
      </w:r>
      <w:r w:rsidRPr="00EB59BC">
        <w:rPr>
          <w:rtl/>
        </w:rPr>
        <w:t>אפשרות</w:t>
      </w:r>
      <w:r w:rsidR="00800FE0">
        <w:rPr>
          <w:rtl/>
        </w:rPr>
        <w:t xml:space="preserve"> </w:t>
      </w:r>
      <w:r w:rsidRPr="00EB59BC">
        <w:rPr>
          <w:rtl/>
        </w:rPr>
        <w:t>לגופים</w:t>
      </w:r>
      <w:r w:rsidR="00800FE0">
        <w:rPr>
          <w:rtl/>
        </w:rPr>
        <w:t xml:space="preserve"> </w:t>
      </w:r>
      <w:r w:rsidRPr="00EB59BC">
        <w:rPr>
          <w:rtl/>
        </w:rPr>
        <w:t>נוספים</w:t>
      </w:r>
      <w:r w:rsidR="00800FE0">
        <w:rPr>
          <w:rtl/>
        </w:rPr>
        <w:t xml:space="preserve"> </w:t>
      </w:r>
      <w:r w:rsidRPr="00EB59BC">
        <w:rPr>
          <w:rtl/>
        </w:rPr>
        <w:t>לפעול</w:t>
      </w:r>
      <w:r w:rsidR="00800FE0">
        <w:rPr>
          <w:rtl/>
        </w:rPr>
        <w:t xml:space="preserve"> </w:t>
      </w:r>
      <w:r w:rsidRPr="00EB59BC">
        <w:rPr>
          <w:rtl/>
        </w:rPr>
        <w:t>באותה</w:t>
      </w:r>
      <w:r w:rsidR="00800FE0">
        <w:rPr>
          <w:rtl/>
        </w:rPr>
        <w:t xml:space="preserve"> </w:t>
      </w:r>
      <w:r w:rsidRPr="00EB59BC">
        <w:rPr>
          <w:rtl/>
        </w:rPr>
        <w:t>רוח. אני מצטער על כך</w:t>
      </w:r>
      <w:r w:rsidR="00800FE0">
        <w:rPr>
          <w:rtl/>
        </w:rPr>
        <w:t xml:space="preserve"> </w:t>
      </w:r>
      <w:r w:rsidRPr="00EB59BC">
        <w:rPr>
          <w:rtl/>
        </w:rPr>
        <w:t>ששר העבודה והרווחה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איננו כאן, כי זה חוק שהוא הגיש </w:t>
      </w:r>
      <w:r w:rsidR="00800FE0">
        <w:rPr>
          <w:rtl/>
        </w:rPr>
        <w:t>–</w:t>
      </w:r>
      <w:r w:rsidRPr="00EB59BC">
        <w:rPr>
          <w:rtl/>
        </w:rPr>
        <w:t xml:space="preserve"> יש לא מעט גופים במשרד העבודה והרווחה שאין להם</w:t>
      </w:r>
      <w:r w:rsidR="00800FE0">
        <w:rPr>
          <w:rtl/>
        </w:rPr>
        <w:t xml:space="preserve"> </w:t>
      </w:r>
      <w:r w:rsidRPr="00EB59BC">
        <w:rPr>
          <w:rtl/>
        </w:rPr>
        <w:t>אפשרות</w:t>
      </w:r>
      <w:r w:rsidR="00800FE0">
        <w:rPr>
          <w:rtl/>
        </w:rPr>
        <w:t xml:space="preserve"> </w:t>
      </w:r>
      <w:r w:rsidRPr="00EB59BC">
        <w:rPr>
          <w:rtl/>
        </w:rPr>
        <w:t>להתקיים.</w:t>
      </w:r>
      <w:r w:rsidR="00800FE0">
        <w:rPr>
          <w:rtl/>
        </w:rPr>
        <w:t xml:space="preserve"> </w:t>
      </w:r>
      <w:r w:rsidRPr="00EB59BC">
        <w:rPr>
          <w:rtl/>
        </w:rPr>
        <w:t>לדוגמה, אקי"ם, גוף שעושה פעילות ברוכה מאוד, או "שמע", ארגון</w:t>
      </w:r>
      <w:r w:rsidR="00800FE0">
        <w:rPr>
          <w:rtl/>
        </w:rPr>
        <w:t xml:space="preserve"> </w:t>
      </w:r>
      <w:r w:rsidRPr="00EB59BC">
        <w:rPr>
          <w:rtl/>
        </w:rPr>
        <w:t>לכבדי שמיעה, או ארגונים נוספים, שאין להם שום אפשרות להתקיים. החברים לא משלמים,</w:t>
      </w:r>
      <w:r w:rsidR="00800FE0">
        <w:rPr>
          <w:rtl/>
        </w:rPr>
        <w:t xml:space="preserve"> </w:t>
      </w:r>
      <w:r w:rsidRPr="00EB59BC">
        <w:rPr>
          <w:rtl/>
        </w:rPr>
        <w:t>ואז אין מי שיילחם למען הזכויות שלהם.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חושב,</w:t>
      </w:r>
      <w:r w:rsidR="00800FE0">
        <w:rPr>
          <w:rtl/>
        </w:rPr>
        <w:t xml:space="preserve"> </w:t>
      </w: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שטוב</w:t>
      </w:r>
      <w:r w:rsidR="00800FE0">
        <w:rPr>
          <w:rtl/>
        </w:rPr>
        <w:t xml:space="preserve"> </w:t>
      </w:r>
      <w:r w:rsidRPr="00EB59BC">
        <w:rPr>
          <w:rtl/>
        </w:rPr>
        <w:t>נעשה</w:t>
      </w:r>
      <w:r w:rsidR="00800FE0">
        <w:rPr>
          <w:rtl/>
        </w:rPr>
        <w:t xml:space="preserve"> </w:t>
      </w:r>
      <w:r w:rsidRPr="00EB59BC">
        <w:rPr>
          <w:rtl/>
        </w:rPr>
        <w:t>אם יהיה דיון, איך עוזרים לאותם</w:t>
      </w:r>
      <w:r w:rsidR="00800FE0">
        <w:rPr>
          <w:rtl/>
        </w:rPr>
        <w:t xml:space="preserve"> </w:t>
      </w:r>
      <w:r w:rsidRPr="00EB59BC">
        <w:rPr>
          <w:rtl/>
        </w:rPr>
        <w:t>ארגונים</w:t>
      </w:r>
      <w:r w:rsidR="00800FE0">
        <w:rPr>
          <w:rtl/>
        </w:rPr>
        <w:t xml:space="preserve"> </w:t>
      </w:r>
      <w:r w:rsidRPr="00EB59BC">
        <w:rPr>
          <w:rtl/>
        </w:rPr>
        <w:t>להתקיים, כי הארגונים האלה מייצגים, למעשה, עשרות אלפי חברים, הם פועלים</w:t>
      </w:r>
      <w:r w:rsidR="00800FE0">
        <w:rPr>
          <w:rtl/>
        </w:rPr>
        <w:t xml:space="preserve"> </w:t>
      </w:r>
      <w:r w:rsidRPr="00EB59BC">
        <w:rPr>
          <w:rtl/>
        </w:rPr>
        <w:t>בשמם</w:t>
      </w:r>
      <w:r w:rsidR="00800FE0">
        <w:rPr>
          <w:rtl/>
        </w:rPr>
        <w:t xml:space="preserve"> </w:t>
      </w:r>
      <w:r w:rsidRPr="00EB59BC">
        <w:rPr>
          <w:rtl/>
        </w:rPr>
        <w:t>ולמענם</w:t>
      </w:r>
      <w:r w:rsidR="00800FE0">
        <w:rPr>
          <w:rtl/>
        </w:rPr>
        <w:t xml:space="preserve"> </w:t>
      </w:r>
      <w:r w:rsidRPr="00EB59BC">
        <w:rPr>
          <w:rtl/>
        </w:rPr>
        <w:t>ונופלים</w:t>
      </w:r>
      <w:r w:rsidR="00800FE0">
        <w:rPr>
          <w:rtl/>
        </w:rPr>
        <w:t xml:space="preserve"> </w:t>
      </w:r>
      <w:r w:rsidRPr="00EB59BC">
        <w:rPr>
          <w:rtl/>
        </w:rPr>
        <w:t>בעיקר</w:t>
      </w:r>
      <w:r w:rsidR="00800FE0">
        <w:rPr>
          <w:rtl/>
        </w:rPr>
        <w:t xml:space="preserve"> </w:t>
      </w:r>
      <w:r w:rsidRPr="00EB59BC">
        <w:rPr>
          <w:rtl/>
        </w:rPr>
        <w:t>בגלל הטיפול היומיומי והקושי שלהם להתקיים.</w:t>
      </w:r>
      <w:r w:rsidR="00800FE0">
        <w:rPr>
          <w:rtl/>
        </w:rPr>
        <w:t xml:space="preserve"> </w:t>
      </w:r>
      <w:r w:rsidRPr="00EB59BC">
        <w:rPr>
          <w:rtl/>
        </w:rPr>
        <w:t>הגשתי</w:t>
      </w:r>
      <w:r w:rsidR="00800FE0">
        <w:rPr>
          <w:rtl/>
        </w:rPr>
        <w:t xml:space="preserve"> </w:t>
      </w:r>
      <w:r w:rsidRPr="00EB59BC">
        <w:rPr>
          <w:rtl/>
        </w:rPr>
        <w:t>פעמיים הצעה</w:t>
      </w:r>
      <w:r w:rsidR="00800FE0">
        <w:rPr>
          <w:rtl/>
        </w:rPr>
        <w:t xml:space="preserve"> </w:t>
      </w:r>
      <w:r w:rsidRPr="00EB59BC">
        <w:rPr>
          <w:rtl/>
        </w:rPr>
        <w:t>דרך</w:t>
      </w:r>
      <w:r w:rsidR="00800FE0">
        <w:rPr>
          <w:rtl/>
        </w:rPr>
        <w:t xml:space="preserve"> </w:t>
      </w:r>
      <w:r w:rsidRPr="00EB59BC">
        <w:rPr>
          <w:rtl/>
        </w:rPr>
        <w:t>הלובי החברתי, שוועדת הכספים, במסגרת אישור התקציב, תאשר תקציב</w:t>
      </w:r>
      <w:r w:rsidR="00800FE0">
        <w:rPr>
          <w:rtl/>
        </w:rPr>
        <w:t xml:space="preserve"> </w:t>
      </w:r>
      <w:r w:rsidRPr="00EB59BC">
        <w:rPr>
          <w:rtl/>
        </w:rPr>
        <w:t>נפרד</w:t>
      </w:r>
      <w:r w:rsidR="00800FE0">
        <w:rPr>
          <w:rtl/>
        </w:rPr>
        <w:t xml:space="preserve"> </w:t>
      </w:r>
      <w:r w:rsidRPr="00EB59BC">
        <w:rPr>
          <w:rtl/>
        </w:rPr>
        <w:t>לאותם</w:t>
      </w:r>
      <w:r w:rsidR="00800FE0">
        <w:rPr>
          <w:rtl/>
        </w:rPr>
        <w:t xml:space="preserve"> </w:t>
      </w:r>
      <w:r w:rsidRPr="00EB59BC">
        <w:rPr>
          <w:rtl/>
        </w:rPr>
        <w:t>ארגונים,</w:t>
      </w:r>
      <w:r w:rsidR="00800FE0">
        <w:rPr>
          <w:rtl/>
        </w:rPr>
        <w:t xml:space="preserve"> </w:t>
      </w:r>
      <w:r w:rsidRPr="00EB59BC">
        <w:rPr>
          <w:rtl/>
        </w:rPr>
        <w:t>וזה</w:t>
      </w:r>
      <w:r w:rsidR="00800FE0">
        <w:rPr>
          <w:rtl/>
        </w:rPr>
        <w:t xml:space="preserve"> </w:t>
      </w:r>
      <w:r w:rsidRPr="00EB59BC">
        <w:rPr>
          <w:rtl/>
        </w:rPr>
        <w:t>ילך בצורה מסודרת על</w:t>
      </w:r>
      <w:r w:rsidR="00800FE0">
        <w:rPr>
          <w:rtl/>
        </w:rPr>
        <w:t>-</w:t>
      </w:r>
      <w:r w:rsidRPr="00EB59BC">
        <w:rPr>
          <w:rtl/>
        </w:rPr>
        <w:t>ידי בדיקה של רואה</w:t>
      </w:r>
      <w:r w:rsidR="00800FE0">
        <w:rPr>
          <w:rtl/>
        </w:rPr>
        <w:t>-</w:t>
      </w:r>
      <w:r w:rsidRPr="00EB59BC">
        <w:rPr>
          <w:rtl/>
        </w:rPr>
        <w:t>חשבון. זה גם</w:t>
      </w:r>
      <w:r w:rsidR="00800FE0">
        <w:rPr>
          <w:rtl/>
        </w:rPr>
        <w:t xml:space="preserve"> </w:t>
      </w:r>
      <w:r w:rsidRPr="00EB59BC">
        <w:rPr>
          <w:rtl/>
        </w:rPr>
        <w:t>יכול</w:t>
      </w:r>
      <w:r w:rsidR="00800FE0">
        <w:rPr>
          <w:rtl/>
        </w:rPr>
        <w:t xml:space="preserve"> </w:t>
      </w:r>
      <w:r w:rsidRPr="00EB59BC">
        <w:rPr>
          <w:rtl/>
        </w:rPr>
        <w:t>לפתור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הבעיה</w:t>
      </w:r>
      <w:r w:rsidR="00800FE0">
        <w:rPr>
          <w:rtl/>
        </w:rPr>
        <w:t xml:space="preserve"> </w:t>
      </w:r>
      <w:r w:rsidRPr="00EB59BC">
        <w:rPr>
          <w:rtl/>
        </w:rPr>
        <w:t>שאתה העלית.</w:t>
      </w:r>
      <w:r w:rsidR="00800FE0">
        <w:rPr>
          <w:rtl/>
        </w:rPr>
        <w:t xml:space="preserve"> </w:t>
      </w:r>
      <w:r w:rsidRPr="00EB59BC">
        <w:rPr>
          <w:rtl/>
        </w:rPr>
        <w:t>אני חושב, שכדאי שנביא זאת פעם נוספת לדיון</w:t>
      </w:r>
      <w:r w:rsidR="00800FE0">
        <w:rPr>
          <w:rtl/>
        </w:rPr>
        <w:t xml:space="preserve"> </w:t>
      </w:r>
      <w:r w:rsidRPr="00EB59BC">
        <w:rPr>
          <w:rtl/>
        </w:rPr>
        <w:t>בוועדת הכספים, כי יש לא מעט ארגונים מהסוג הזה.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עמור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בינתיים לקחו את הכסף שלהם.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רפאל אלול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נכון.</w:t>
      </w:r>
      <w:r w:rsidR="00800FE0">
        <w:rPr>
          <w:rtl/>
        </w:rPr>
        <w:t xml:space="preserve"> </w:t>
      </w:r>
      <w:r w:rsidRPr="00EB59BC">
        <w:rPr>
          <w:rtl/>
        </w:rPr>
        <w:t>אישרו</w:t>
      </w:r>
      <w:r w:rsidR="00800FE0">
        <w:rPr>
          <w:rtl/>
        </w:rPr>
        <w:t xml:space="preserve"> </w:t>
      </w:r>
      <w:r w:rsidRPr="00EB59BC">
        <w:rPr>
          <w:rtl/>
        </w:rPr>
        <w:t>את הכסף הזה ולא לקחו אותו, והעבירו אותו לדברים אחרים. צריך</w:t>
      </w:r>
      <w:r w:rsidR="00800FE0">
        <w:rPr>
          <w:rtl/>
        </w:rPr>
        <w:t xml:space="preserve"> </w:t>
      </w:r>
      <w:r w:rsidRPr="00EB59BC">
        <w:rPr>
          <w:rtl/>
        </w:rPr>
        <w:t>שיהיה</w:t>
      </w:r>
      <w:r w:rsidR="00800FE0">
        <w:rPr>
          <w:rtl/>
        </w:rPr>
        <w:t xml:space="preserve"> </w:t>
      </w:r>
      <w:r w:rsidRPr="00EB59BC">
        <w:rPr>
          <w:rtl/>
        </w:rPr>
        <w:t>סכום</w:t>
      </w:r>
      <w:r w:rsidR="00800FE0">
        <w:rPr>
          <w:rtl/>
        </w:rPr>
        <w:t xml:space="preserve"> </w:t>
      </w:r>
      <w:r w:rsidRPr="00EB59BC">
        <w:rPr>
          <w:rtl/>
        </w:rPr>
        <w:t>אחיד</w:t>
      </w:r>
      <w:r w:rsidR="00800FE0">
        <w:rPr>
          <w:rtl/>
        </w:rPr>
        <w:t xml:space="preserve"> </w:t>
      </w:r>
      <w:r w:rsidRPr="00EB59BC">
        <w:rPr>
          <w:rtl/>
        </w:rPr>
        <w:t>שוועדת</w:t>
      </w:r>
      <w:r w:rsidR="00800FE0">
        <w:rPr>
          <w:rtl/>
        </w:rPr>
        <w:t xml:space="preserve"> </w:t>
      </w:r>
      <w:r w:rsidRPr="00EB59BC">
        <w:rPr>
          <w:rtl/>
        </w:rPr>
        <w:t>הכספים</w:t>
      </w:r>
      <w:r w:rsidR="00800FE0">
        <w:rPr>
          <w:rtl/>
        </w:rPr>
        <w:t xml:space="preserve"> </w:t>
      </w:r>
      <w:r w:rsidRPr="00EB59BC">
        <w:rPr>
          <w:rtl/>
        </w:rPr>
        <w:t>תאשר לארגונים שעוזרים לאותם ארגונים חברתיים</w:t>
      </w:r>
      <w:r w:rsidR="00800FE0">
        <w:rPr>
          <w:rtl/>
        </w:rPr>
        <w:t xml:space="preserve"> </w:t>
      </w:r>
      <w:r w:rsidRPr="00EB59BC">
        <w:rPr>
          <w:rtl/>
        </w:rPr>
        <w:t>להתקיים.</w:t>
      </w:r>
      <w:r w:rsidR="00800FE0">
        <w:rPr>
          <w:rtl/>
        </w:rPr>
        <w:t xml:space="preserve"> </w:t>
      </w:r>
      <w:r w:rsidRPr="00EB59BC">
        <w:rPr>
          <w:rtl/>
        </w:rPr>
        <w:t>הגוף הראשון שצריך, לדעתי, לקבל סיוע הוא הגוף שיושב כאן היום. אבל עד</w:t>
      </w:r>
      <w:r w:rsidR="00800FE0">
        <w:rPr>
          <w:rtl/>
        </w:rPr>
        <w:t xml:space="preserve"> </w:t>
      </w:r>
      <w:r w:rsidRPr="00EB59BC">
        <w:rPr>
          <w:rtl/>
        </w:rPr>
        <w:t>אז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מעדיף</w:t>
      </w:r>
      <w:r w:rsidR="00800FE0">
        <w:rPr>
          <w:rtl/>
        </w:rPr>
        <w:t xml:space="preserve"> </w:t>
      </w:r>
      <w:r w:rsidRPr="00EB59BC">
        <w:rPr>
          <w:rtl/>
        </w:rPr>
        <w:t>שירד</w:t>
      </w:r>
      <w:r w:rsidR="00800FE0">
        <w:rPr>
          <w:rtl/>
        </w:rPr>
        <w:t xml:space="preserve"> </w:t>
      </w:r>
      <w:r w:rsidRPr="00EB59BC">
        <w:rPr>
          <w:rtl/>
        </w:rPr>
        <w:t>סכום מסוים מאותן קצבאות על מנת שיוכלו לפעול למען הזכויות</w:t>
      </w:r>
      <w:r w:rsidR="00800FE0">
        <w:rPr>
          <w:rtl/>
        </w:rPr>
        <w:t xml:space="preserve"> </w:t>
      </w:r>
      <w:r w:rsidRPr="00EB59BC">
        <w:rPr>
          <w:rtl/>
        </w:rPr>
        <w:t>שלהם.</w:t>
      </w:r>
      <w:r w:rsidR="00800FE0">
        <w:rPr>
          <w:rtl/>
        </w:rPr>
        <w:t xml:space="preserve"> </w:t>
      </w:r>
      <w:r w:rsidRPr="00EB59BC">
        <w:rPr>
          <w:rtl/>
        </w:rPr>
        <w:t>אני אומר לכם, כמי שמכיר את הדברים לפני ולפנים, שיש צורך בגופים האלה, כי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תמיד פקידי הממשלה מכירים את הנושא ולא תמיד פקידי הממשלה רכים אל אותם אנשים</w:t>
      </w:r>
      <w:r w:rsidR="00800FE0">
        <w:rPr>
          <w:rtl/>
        </w:rPr>
        <w:t xml:space="preserve"> </w:t>
      </w:r>
      <w:r w:rsidRPr="00EB59BC">
        <w:rPr>
          <w:rtl/>
        </w:rPr>
        <w:t>שמבקשים את הסיוע שלהם.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מחייב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הצעת החוק הזו. אולי מההצעה הזו נלמד לעזור ללא מעט ארגונים</w:t>
      </w:r>
      <w:r w:rsidR="00800FE0">
        <w:rPr>
          <w:rtl/>
        </w:rPr>
        <w:t xml:space="preserve"> </w:t>
      </w:r>
      <w:r w:rsidRPr="00EB59BC">
        <w:rPr>
          <w:rtl/>
        </w:rPr>
        <w:t>שיבואו לדיון כאן, וביניהם ההסתדרות, וזו תהיה שאלה כבדה מאוד.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אברהם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הירשזון </w:t>
      </w:r>
      <w:r w:rsidR="00800FE0">
        <w:rPr>
          <w:rtl/>
        </w:rPr>
        <w:t>–</w:t>
      </w:r>
      <w:r w:rsidRPr="00EB59BC">
        <w:rPr>
          <w:rtl/>
        </w:rPr>
        <w:t xml:space="preserve"> איננו. 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אופיר פינס,</w:t>
      </w:r>
      <w:r w:rsidR="00800FE0">
        <w:rPr>
          <w:rtl/>
        </w:rPr>
        <w:t xml:space="preserve"> </w:t>
      </w:r>
      <w:r w:rsidRPr="00EB59BC">
        <w:rPr>
          <w:rtl/>
        </w:rPr>
        <w:t>בבקשה.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ראובן ריבלין.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אופיר פינס</w:t>
      </w:r>
      <w:r>
        <w:rPr>
          <w:rtl/>
        </w:rPr>
        <w:t>-</w:t>
      </w:r>
      <w:r w:rsidRPr="00800FE0">
        <w:rPr>
          <w:rtl/>
        </w:rPr>
        <w:t>פז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 מצד אחד, אני חושב, שהכנסת עושה היום</w:t>
      </w:r>
      <w:r w:rsidR="00800FE0">
        <w:rPr>
          <w:rtl/>
        </w:rPr>
        <w:t xml:space="preserve"> </w:t>
      </w:r>
      <w:r w:rsidRPr="00EB59BC">
        <w:rPr>
          <w:rtl/>
        </w:rPr>
        <w:t>מעשה</w:t>
      </w:r>
      <w:r w:rsidR="00800FE0">
        <w:rPr>
          <w:rtl/>
        </w:rPr>
        <w:t xml:space="preserve"> </w:t>
      </w:r>
      <w:r w:rsidRPr="00EB59BC">
        <w:rPr>
          <w:rtl/>
        </w:rPr>
        <w:t>נכון, היא מציעה את התיקון בחוק התגמולים לנפגעי פעולות איבה. מצד שני, אני</w:t>
      </w:r>
      <w:r w:rsidR="00800FE0">
        <w:rPr>
          <w:rtl/>
        </w:rPr>
        <w:t xml:space="preserve"> </w:t>
      </w:r>
      <w:r w:rsidRPr="00EB59BC">
        <w:rPr>
          <w:rtl/>
        </w:rPr>
        <w:t>מציע</w:t>
      </w:r>
      <w:r w:rsidR="00800FE0">
        <w:rPr>
          <w:rtl/>
        </w:rPr>
        <w:t xml:space="preserve"> </w:t>
      </w:r>
      <w:r w:rsidRPr="00EB59BC">
        <w:rPr>
          <w:rtl/>
        </w:rPr>
        <w:t>לכולנו</w:t>
      </w:r>
      <w:r w:rsidR="00800FE0">
        <w:rPr>
          <w:rtl/>
        </w:rPr>
        <w:t xml:space="preserve"> </w:t>
      </w:r>
      <w:r w:rsidRPr="00EB59BC">
        <w:rPr>
          <w:rtl/>
        </w:rPr>
        <w:t>לנסות</w:t>
      </w:r>
      <w:r w:rsidR="00800FE0">
        <w:rPr>
          <w:rtl/>
        </w:rPr>
        <w:t xml:space="preserve"> </w:t>
      </w:r>
      <w:r w:rsidRPr="00EB59BC">
        <w:rPr>
          <w:rtl/>
        </w:rPr>
        <w:t>ולהיכנס</w:t>
      </w:r>
      <w:r w:rsidR="00800FE0">
        <w:rPr>
          <w:rtl/>
        </w:rPr>
        <w:t xml:space="preserve"> </w:t>
      </w:r>
      <w:r w:rsidRPr="00EB59BC">
        <w:rPr>
          <w:rtl/>
        </w:rPr>
        <w:t>למכניזם</w:t>
      </w:r>
      <w:r w:rsidR="00800FE0">
        <w:rPr>
          <w:rtl/>
        </w:rPr>
        <w:t xml:space="preserve"> </w:t>
      </w:r>
      <w:r w:rsidRPr="00EB59BC">
        <w:rPr>
          <w:rtl/>
        </w:rPr>
        <w:t>שהביא</w:t>
      </w:r>
      <w:r w:rsidR="00800FE0">
        <w:rPr>
          <w:rtl/>
        </w:rPr>
        <w:t xml:space="preserve"> </w:t>
      </w:r>
      <w:r w:rsidRPr="00EB59BC">
        <w:rPr>
          <w:rtl/>
        </w:rPr>
        <w:t>לתיקונים האלה. אני גם קיבלתי כמה</w:t>
      </w:r>
      <w:r w:rsidR="00800FE0">
        <w:rPr>
          <w:rtl/>
        </w:rPr>
        <w:t xml:space="preserve"> </w:t>
      </w:r>
      <w:r w:rsidRPr="00EB59BC">
        <w:rPr>
          <w:rtl/>
        </w:rPr>
        <w:t>ניירות ומכתבים מהקבוצה הזו.</w:t>
      </w:r>
      <w:r w:rsidR="00800FE0">
        <w:rPr>
          <w:rtl/>
        </w:rPr>
        <w:t xml:space="preserve"> </w:t>
      </w:r>
      <w:r w:rsidRPr="00EB59BC">
        <w:rPr>
          <w:rtl/>
        </w:rPr>
        <w:t>אם אנחנו עוסקים היום בקבוצה שצריכה להיות בבת עינה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החברה הישראלית, והיא חשה, מעבר לתחושות הכאב, גם תחושות של קיפוח, אני חושב,</w:t>
      </w:r>
      <w:r w:rsidR="00800FE0">
        <w:rPr>
          <w:rtl/>
        </w:rPr>
        <w:t xml:space="preserve"> </w:t>
      </w:r>
      <w:r w:rsidRPr="00EB59BC">
        <w:rPr>
          <w:rtl/>
        </w:rPr>
        <w:t>שזו</w:t>
      </w:r>
      <w:r w:rsidR="00800FE0">
        <w:rPr>
          <w:rtl/>
        </w:rPr>
        <w:t xml:space="preserve"> </w:t>
      </w:r>
      <w:r w:rsidRPr="00EB59BC">
        <w:rPr>
          <w:rtl/>
        </w:rPr>
        <w:t>תעודת</w:t>
      </w:r>
      <w:r w:rsidR="00800FE0">
        <w:rPr>
          <w:rtl/>
        </w:rPr>
        <w:t xml:space="preserve"> </w:t>
      </w:r>
      <w:r w:rsidRPr="00EB59BC">
        <w:rPr>
          <w:rtl/>
        </w:rPr>
        <w:t>עניות</w:t>
      </w:r>
      <w:r w:rsidR="00800FE0">
        <w:rPr>
          <w:rtl/>
        </w:rPr>
        <w:t xml:space="preserve"> </w:t>
      </w:r>
      <w:r w:rsidRPr="00EB59BC">
        <w:rPr>
          <w:rtl/>
        </w:rPr>
        <w:t>לחברה</w:t>
      </w:r>
      <w:r w:rsidR="00800FE0">
        <w:rPr>
          <w:rtl/>
        </w:rPr>
        <w:t xml:space="preserve"> </w:t>
      </w:r>
      <w:r w:rsidRPr="00EB59BC">
        <w:rPr>
          <w:rtl/>
        </w:rPr>
        <w:t>הישראלית.</w:t>
      </w:r>
      <w:r w:rsidR="00800FE0">
        <w:rPr>
          <w:rtl/>
        </w:rPr>
        <w:t xml:space="preserve"> </w:t>
      </w:r>
      <w:r w:rsidRPr="00EB59BC">
        <w:rPr>
          <w:rtl/>
        </w:rPr>
        <w:t>אינני בטוח</w:t>
      </w:r>
      <w:r w:rsidR="00800FE0">
        <w:rPr>
          <w:rtl/>
        </w:rPr>
        <w:t xml:space="preserve"> </w:t>
      </w:r>
      <w:r w:rsidRPr="00EB59BC">
        <w:rPr>
          <w:rtl/>
        </w:rPr>
        <w:t>שהחוק הזה ישפר את הדברים; אני</w:t>
      </w:r>
      <w:r w:rsidR="00800FE0">
        <w:rPr>
          <w:rtl/>
        </w:rPr>
        <w:t xml:space="preserve"> </w:t>
      </w:r>
      <w:r w:rsidRPr="00EB59BC">
        <w:rPr>
          <w:rtl/>
        </w:rPr>
        <w:t>רוצה לקוות שכן.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להזהיר את כולנו </w:t>
      </w:r>
      <w:r w:rsidR="00800FE0">
        <w:rPr>
          <w:rtl/>
        </w:rPr>
        <w:t>–</w:t>
      </w:r>
      <w:r w:rsidRPr="00EB59BC">
        <w:rPr>
          <w:rtl/>
        </w:rPr>
        <w:t xml:space="preserve"> אני בטוח שחלקנו ודאי מנוסים בכך </w:t>
      </w:r>
      <w:r w:rsidR="00800FE0">
        <w:rPr>
          <w:rtl/>
        </w:rPr>
        <w:t>–</w:t>
      </w:r>
      <w:r w:rsidRPr="00EB59BC">
        <w:rPr>
          <w:rtl/>
        </w:rPr>
        <w:t xml:space="preserve"> מעניין</w:t>
      </w:r>
      <w:r w:rsidR="00800FE0">
        <w:rPr>
          <w:rtl/>
        </w:rPr>
        <w:t xml:space="preserve"> </w:t>
      </w:r>
      <w:r w:rsidRPr="00EB59BC">
        <w:rPr>
          <w:rtl/>
        </w:rPr>
        <w:t>הארגונים</w:t>
      </w:r>
      <w:r w:rsidR="00800FE0">
        <w:rPr>
          <w:rtl/>
        </w:rPr>
        <w:t xml:space="preserve"> </w:t>
      </w:r>
      <w:r w:rsidRPr="00EB59BC">
        <w:rPr>
          <w:rtl/>
        </w:rPr>
        <w:t>היציגים.</w:t>
      </w:r>
      <w:r w:rsidR="00800FE0">
        <w:rPr>
          <w:rtl/>
        </w:rPr>
        <w:t xml:space="preserve"> </w:t>
      </w:r>
      <w:r w:rsidRPr="00EB59BC">
        <w:rPr>
          <w:rtl/>
        </w:rPr>
        <w:t>בקבוצות שהחליטו להתארגן באופן וולונטרי, לאחר שיש ארגון אחד</w:t>
      </w:r>
      <w:r w:rsidR="00800FE0">
        <w:rPr>
          <w:rtl/>
        </w:rPr>
        <w:t xml:space="preserve"> </w:t>
      </w:r>
      <w:r w:rsidRPr="00EB59BC">
        <w:rPr>
          <w:rtl/>
        </w:rPr>
        <w:t>נוצרים,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פעם,</w:t>
      </w:r>
      <w:r w:rsidR="00800FE0">
        <w:rPr>
          <w:rtl/>
        </w:rPr>
        <w:t xml:space="preserve"> </w:t>
      </w:r>
      <w:r w:rsidRPr="00EB59BC">
        <w:rPr>
          <w:rtl/>
        </w:rPr>
        <w:t>פיצולים</w:t>
      </w:r>
      <w:r w:rsidR="00800FE0">
        <w:rPr>
          <w:rtl/>
        </w:rPr>
        <w:t xml:space="preserve"> </w:t>
      </w:r>
      <w:r w:rsidRPr="00EB59BC">
        <w:rPr>
          <w:rtl/>
        </w:rPr>
        <w:t>ופיצולי</w:t>
      </w:r>
      <w:r w:rsidR="00800FE0">
        <w:rPr>
          <w:rtl/>
        </w:rPr>
        <w:t xml:space="preserve"> </w:t>
      </w:r>
      <w:r w:rsidRPr="00EB59BC">
        <w:rPr>
          <w:rtl/>
        </w:rPr>
        <w:t>פיצולים והתארגנויות נוספות. אני כבר ראיתי</w:t>
      </w:r>
      <w:r w:rsidR="00800FE0">
        <w:rPr>
          <w:rtl/>
        </w:rPr>
        <w:t xml:space="preserve"> </w:t>
      </w:r>
      <w:r w:rsidRPr="00EB59BC">
        <w:rPr>
          <w:rtl/>
        </w:rPr>
        <w:t>בנושאים</w:t>
      </w:r>
      <w:r w:rsidR="00800FE0">
        <w:rPr>
          <w:rtl/>
        </w:rPr>
        <w:t xml:space="preserve"> </w:t>
      </w:r>
      <w:r w:rsidRPr="00EB59BC">
        <w:rPr>
          <w:rtl/>
        </w:rPr>
        <w:t>האלה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מעט</w:t>
      </w:r>
      <w:r w:rsidR="00800FE0">
        <w:rPr>
          <w:rtl/>
        </w:rPr>
        <w:t xml:space="preserve"> </w:t>
      </w:r>
      <w:r w:rsidRPr="00EB59BC">
        <w:rPr>
          <w:rtl/>
        </w:rPr>
        <w:t>מאבקים</w:t>
      </w:r>
      <w:r w:rsidR="00800FE0">
        <w:rPr>
          <w:rtl/>
        </w:rPr>
        <w:t xml:space="preserve"> </w:t>
      </w:r>
      <w:r w:rsidRPr="00EB59BC">
        <w:rPr>
          <w:rtl/>
        </w:rPr>
        <w:t>ציבוריים</w:t>
      </w:r>
      <w:r w:rsidR="00800FE0">
        <w:rPr>
          <w:rtl/>
        </w:rPr>
        <w:t xml:space="preserve"> </w:t>
      </w:r>
      <w:r w:rsidRPr="00EB59BC">
        <w:rPr>
          <w:rtl/>
        </w:rPr>
        <w:t>שגלשו לפסים מאוד לא נעימים, שלא לומר</w:t>
      </w:r>
      <w:r w:rsidR="00800FE0">
        <w:rPr>
          <w:rtl/>
        </w:rPr>
        <w:t xml:space="preserve"> </w:t>
      </w:r>
      <w:r w:rsidRPr="00EB59BC">
        <w:rPr>
          <w:rtl/>
        </w:rPr>
        <w:t>מכוערים,</w:t>
      </w:r>
      <w:r w:rsidR="00800FE0">
        <w:rPr>
          <w:rtl/>
        </w:rPr>
        <w:t xml:space="preserve"> </w:t>
      </w:r>
      <w:r w:rsidRPr="00EB59BC">
        <w:rPr>
          <w:rtl/>
        </w:rPr>
        <w:t>והם אפילו הסבו, לפי דעתי, נזק לאותו ציבור שצריך להיות מיוצג.</w:t>
      </w:r>
      <w:r w:rsidR="00800FE0">
        <w:rPr>
          <w:rtl/>
        </w:rPr>
        <w:t xml:space="preserve"> </w:t>
      </w:r>
      <w:r w:rsidRPr="00EB59BC">
        <w:rPr>
          <w:rtl/>
        </w:rPr>
        <w:t>יש לכך</w:t>
      </w:r>
      <w:r w:rsidR="00800FE0">
        <w:rPr>
          <w:rtl/>
        </w:rPr>
        <w:t xml:space="preserve"> </w:t>
      </w:r>
      <w:r w:rsidRPr="00EB59BC">
        <w:rPr>
          <w:rtl/>
        </w:rPr>
        <w:t>דוגמאות</w:t>
      </w:r>
      <w:r w:rsidR="00800FE0">
        <w:rPr>
          <w:rtl/>
        </w:rPr>
        <w:t xml:space="preserve"> </w:t>
      </w:r>
      <w:r w:rsidRPr="00EB59BC">
        <w:rPr>
          <w:rtl/>
        </w:rPr>
        <w:t>למכביר,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מאבקים</w:t>
      </w:r>
      <w:r w:rsidR="00800FE0">
        <w:rPr>
          <w:rtl/>
        </w:rPr>
        <w:t xml:space="preserve"> </w:t>
      </w:r>
      <w:r w:rsidRPr="00EB59BC">
        <w:rPr>
          <w:rtl/>
        </w:rPr>
        <w:t>קשים בין ארגוני הנכים, יש מאבקים קשים בין ארגוני</w:t>
      </w:r>
      <w:r w:rsidR="00800FE0">
        <w:rPr>
          <w:rtl/>
        </w:rPr>
        <w:t xml:space="preserve"> </w:t>
      </w:r>
      <w:r w:rsidRPr="00EB59BC">
        <w:rPr>
          <w:rtl/>
        </w:rPr>
        <w:t>העולים,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מאבקים קשים בין ארגונים וולונטריים שונים. גם כאן הייתי מציע להיות</w:t>
      </w:r>
      <w:r w:rsidR="00800FE0">
        <w:rPr>
          <w:rtl/>
        </w:rPr>
        <w:t xml:space="preserve"> </w:t>
      </w:r>
      <w:r w:rsidRPr="00EB59BC">
        <w:rPr>
          <w:rtl/>
        </w:rPr>
        <w:t>ערים</w:t>
      </w:r>
      <w:r w:rsidR="00800FE0">
        <w:rPr>
          <w:rtl/>
        </w:rPr>
        <w:t xml:space="preserve"> </w:t>
      </w:r>
      <w:r w:rsidRPr="00EB59BC">
        <w:rPr>
          <w:rtl/>
        </w:rPr>
        <w:t>לעניין.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יודע</w:t>
      </w:r>
      <w:r w:rsidR="00800FE0">
        <w:rPr>
          <w:rtl/>
        </w:rPr>
        <w:t xml:space="preserve"> </w:t>
      </w:r>
      <w:r w:rsidRPr="00EB59BC">
        <w:rPr>
          <w:rtl/>
        </w:rPr>
        <w:t>כיצד</w:t>
      </w:r>
      <w:r w:rsidR="00800FE0">
        <w:rPr>
          <w:rtl/>
        </w:rPr>
        <w:t xml:space="preserve"> </w:t>
      </w:r>
      <w:r w:rsidRPr="00EB59BC">
        <w:rPr>
          <w:rtl/>
        </w:rPr>
        <w:t>העניין נבנה; אני מקווה ומאמין, ששר העבודה</w:t>
      </w:r>
      <w:r w:rsidR="00800FE0">
        <w:rPr>
          <w:rtl/>
        </w:rPr>
        <w:t xml:space="preserve"> </w:t>
      </w:r>
      <w:r w:rsidRPr="00EB59BC">
        <w:rPr>
          <w:rtl/>
        </w:rPr>
        <w:t>והרווחה</w:t>
      </w:r>
      <w:r w:rsidR="00800FE0">
        <w:rPr>
          <w:rtl/>
        </w:rPr>
        <w:t xml:space="preserve"> </w:t>
      </w:r>
      <w:r w:rsidRPr="00EB59BC">
        <w:rPr>
          <w:rtl/>
        </w:rPr>
        <w:t>נתן</w:t>
      </w:r>
      <w:r w:rsidR="00800FE0">
        <w:rPr>
          <w:rtl/>
        </w:rPr>
        <w:t xml:space="preserve"> </w:t>
      </w:r>
      <w:r w:rsidRPr="00EB59BC">
        <w:rPr>
          <w:rtl/>
        </w:rPr>
        <w:t>דעתו</w:t>
      </w:r>
      <w:r w:rsidR="00800FE0">
        <w:rPr>
          <w:rtl/>
        </w:rPr>
        <w:t xml:space="preserve"> </w:t>
      </w:r>
      <w:r w:rsidRPr="00EB59BC">
        <w:rPr>
          <w:rtl/>
        </w:rPr>
        <w:t>לעניין ובנה זאת על קרקע מוצקה ואיתנה. אני מניח, שגביית דמי</w:t>
      </w:r>
      <w:r w:rsidR="00800FE0">
        <w:rPr>
          <w:rtl/>
        </w:rPr>
        <w:t xml:space="preserve"> </w:t>
      </w:r>
      <w:r w:rsidRPr="00EB59BC">
        <w:rPr>
          <w:rtl/>
        </w:rPr>
        <w:t>החבר, או</w:t>
      </w:r>
      <w:r w:rsidR="00800FE0">
        <w:rPr>
          <w:rtl/>
        </w:rPr>
        <w:t xml:space="preserve"> </w:t>
      </w:r>
      <w:r w:rsidRPr="00EB59BC">
        <w:rPr>
          <w:rtl/>
        </w:rPr>
        <w:t>ניכוי</w:t>
      </w:r>
      <w:r w:rsidR="00800FE0">
        <w:rPr>
          <w:rtl/>
        </w:rPr>
        <w:t xml:space="preserve"> </w:t>
      </w:r>
      <w:r w:rsidRPr="00EB59BC">
        <w:rPr>
          <w:rtl/>
        </w:rPr>
        <w:t>דמי</w:t>
      </w:r>
      <w:r w:rsidR="00800FE0">
        <w:rPr>
          <w:rtl/>
        </w:rPr>
        <w:t xml:space="preserve"> </w:t>
      </w:r>
      <w:r w:rsidRPr="00EB59BC">
        <w:rPr>
          <w:rtl/>
        </w:rPr>
        <w:t>החבר</w:t>
      </w:r>
      <w:r w:rsidR="00800FE0">
        <w:rPr>
          <w:rtl/>
        </w:rPr>
        <w:t xml:space="preserve"> </w:t>
      </w:r>
      <w:r w:rsidRPr="00EB59BC">
        <w:rPr>
          <w:rtl/>
        </w:rPr>
        <w:t>הוא חלק מהמנגנונים שאמורים לתת יציבות ומעמד לארגון</w:t>
      </w:r>
      <w:r w:rsidR="00800FE0">
        <w:rPr>
          <w:rtl/>
        </w:rPr>
        <w:t xml:space="preserve"> </w:t>
      </w:r>
      <w:r w:rsidRPr="00EB59BC">
        <w:rPr>
          <w:rtl/>
        </w:rPr>
        <w:t>היציג של נפגעי פעולות האיבה.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לקוות,</w:t>
      </w:r>
      <w:r w:rsidR="00800FE0">
        <w:rPr>
          <w:rtl/>
        </w:rPr>
        <w:t xml:space="preserve"> </w:t>
      </w:r>
      <w:r w:rsidRPr="00EB59BC">
        <w:rPr>
          <w:rtl/>
        </w:rPr>
        <w:t>שתצא</w:t>
      </w:r>
      <w:r w:rsidR="00800FE0">
        <w:rPr>
          <w:rtl/>
        </w:rPr>
        <w:t xml:space="preserve"> </w:t>
      </w:r>
      <w:r w:rsidRPr="00EB59BC">
        <w:rPr>
          <w:rtl/>
        </w:rPr>
        <w:t>קריאה מהבית הזה, שלא נדע עוד צער, ושהמעגל הזה לא</w:t>
      </w:r>
      <w:r w:rsidR="00800FE0">
        <w:rPr>
          <w:rtl/>
        </w:rPr>
        <w:t xml:space="preserve"> </w:t>
      </w:r>
      <w:r w:rsidRPr="00EB59BC">
        <w:rPr>
          <w:rtl/>
        </w:rPr>
        <w:t>יתרחב,</w:t>
      </w:r>
      <w:r w:rsidR="00800FE0">
        <w:rPr>
          <w:rtl/>
        </w:rPr>
        <w:t xml:space="preserve"> </w:t>
      </w:r>
      <w:r w:rsidRPr="00EB59BC">
        <w:rPr>
          <w:rtl/>
        </w:rPr>
        <w:t>ושהמשפחות עצמן תצלחנה להקהות את תחושת הכאב לפחות בכך שלא ימשיכו להרגיש</w:t>
      </w:r>
      <w:r w:rsidR="00800FE0">
        <w:rPr>
          <w:rtl/>
        </w:rPr>
        <w:t xml:space="preserve"> </w:t>
      </w:r>
      <w:r w:rsidRPr="00EB59BC">
        <w:rPr>
          <w:rtl/>
        </w:rPr>
        <w:t>מקופחות וסובלות. אני מקווה שהכתם הזה על מצחה של החברה הישראלית יימחק.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תודה. חבר הכנסת ראובן ריבלין, ואחריו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צבי הנדל.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יושב</w:t>
      </w:r>
      <w:r w:rsidR="00800FE0">
        <w:rPr>
          <w:rtl/>
        </w:rPr>
        <w:t>-</w:t>
      </w: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הכנסת, כנסת נכבדה, לפני שנדון בהצעת החוק החשובה הזאת אני</w:t>
      </w:r>
      <w:r w:rsidR="00800FE0">
        <w:rPr>
          <w:rtl/>
        </w:rPr>
        <w:t xml:space="preserve"> </w:t>
      </w:r>
      <w:r w:rsidRPr="00EB59BC">
        <w:rPr>
          <w:rtl/>
        </w:rPr>
        <w:t>חושב,</w:t>
      </w:r>
      <w:r w:rsidR="00800FE0">
        <w:rPr>
          <w:rtl/>
        </w:rPr>
        <w:t xml:space="preserve"> </w:t>
      </w:r>
      <w:r w:rsidRPr="00EB59BC">
        <w:rPr>
          <w:rtl/>
        </w:rPr>
        <w:t>שאי</w:t>
      </w:r>
      <w:r w:rsidR="00800FE0">
        <w:rPr>
          <w:rtl/>
        </w:rPr>
        <w:t>-</w:t>
      </w:r>
      <w:r w:rsidRPr="00EB59BC">
        <w:rPr>
          <w:rtl/>
        </w:rPr>
        <w:t>אפשר לעבור לסדר</w:t>
      </w:r>
      <w:r w:rsidR="00800FE0">
        <w:rPr>
          <w:rtl/>
        </w:rPr>
        <w:t>-</w:t>
      </w:r>
      <w:r w:rsidRPr="00EB59BC">
        <w:rPr>
          <w:rtl/>
        </w:rPr>
        <w:t>היום מבלי שנשיב דברים על דבריו של חבר הכנסת אלסאנע,</w:t>
      </w:r>
      <w:r w:rsidR="00800FE0">
        <w:rPr>
          <w:rtl/>
        </w:rPr>
        <w:t xml:space="preserve"> </w:t>
      </w:r>
      <w:r w:rsidRPr="00EB59BC">
        <w:rPr>
          <w:rtl/>
        </w:rPr>
        <w:t>אשר</w:t>
      </w:r>
      <w:r w:rsidR="00800FE0">
        <w:rPr>
          <w:rtl/>
        </w:rPr>
        <w:t xml:space="preserve"> </w:t>
      </w:r>
      <w:r w:rsidRPr="00EB59BC">
        <w:rPr>
          <w:rtl/>
        </w:rPr>
        <w:t>ביקש</w:t>
      </w:r>
      <w:r w:rsidR="00800FE0">
        <w:rPr>
          <w:rtl/>
        </w:rPr>
        <w:t xml:space="preserve"> </w:t>
      </w:r>
      <w:r w:rsidRPr="00EB59BC">
        <w:rPr>
          <w:rtl/>
        </w:rPr>
        <w:t>בהזדמנות</w:t>
      </w:r>
      <w:r w:rsidR="00800FE0">
        <w:rPr>
          <w:rtl/>
        </w:rPr>
        <w:t xml:space="preserve"> </w:t>
      </w:r>
      <w:r w:rsidRPr="00EB59BC">
        <w:rPr>
          <w:rtl/>
        </w:rPr>
        <w:t>זאת</w:t>
      </w:r>
      <w:r w:rsidR="00800FE0">
        <w:rPr>
          <w:rtl/>
        </w:rPr>
        <w:t xml:space="preserve"> </w:t>
      </w:r>
      <w:r w:rsidRPr="00EB59BC">
        <w:rPr>
          <w:rtl/>
        </w:rPr>
        <w:t>לבוא</w:t>
      </w:r>
      <w:r w:rsidR="00800FE0">
        <w:rPr>
          <w:rtl/>
        </w:rPr>
        <w:t xml:space="preserve"> </w:t>
      </w:r>
      <w:r w:rsidRPr="00EB59BC">
        <w:rPr>
          <w:rtl/>
        </w:rPr>
        <w:t>חשבון</w:t>
      </w:r>
      <w:r w:rsidR="00800FE0">
        <w:rPr>
          <w:rtl/>
        </w:rPr>
        <w:t xml:space="preserve"> </w:t>
      </w:r>
      <w:r w:rsidRPr="00EB59BC">
        <w:rPr>
          <w:rtl/>
        </w:rPr>
        <w:t>עם העם היהודי והעם הישראלי בכל מה שקשור</w:t>
      </w:r>
      <w:r w:rsidR="00800FE0">
        <w:rPr>
          <w:rtl/>
        </w:rPr>
        <w:t xml:space="preserve"> </w:t>
      </w:r>
      <w:r w:rsidRPr="00EB59BC">
        <w:rPr>
          <w:rtl/>
        </w:rPr>
        <w:t>להגדרת</w:t>
      </w:r>
      <w:r w:rsidR="00800FE0">
        <w:rPr>
          <w:rtl/>
        </w:rPr>
        <w:t xml:space="preserve"> </w:t>
      </w:r>
      <w:r w:rsidRPr="00EB59BC">
        <w:rPr>
          <w:rtl/>
        </w:rPr>
        <w:t>המלה</w:t>
      </w:r>
      <w:r w:rsidR="00800FE0">
        <w:rPr>
          <w:rtl/>
        </w:rPr>
        <w:t xml:space="preserve"> </w:t>
      </w:r>
      <w:r w:rsidRPr="00EB59BC">
        <w:rPr>
          <w:rtl/>
        </w:rPr>
        <w:t>טרור.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העם</w:t>
      </w:r>
      <w:r w:rsidR="00800FE0">
        <w:rPr>
          <w:rtl/>
        </w:rPr>
        <w:t xml:space="preserve"> </w:t>
      </w:r>
      <w:r w:rsidRPr="00EB59BC">
        <w:rPr>
          <w:rtl/>
        </w:rPr>
        <w:t>היהודי,</w:t>
      </w:r>
      <w:r w:rsidR="00800FE0">
        <w:rPr>
          <w:rtl/>
        </w:rPr>
        <w:t xml:space="preserve"> </w:t>
      </w:r>
      <w:r w:rsidRPr="00EB59BC">
        <w:rPr>
          <w:rtl/>
        </w:rPr>
        <w:t>שסבל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יותר מכול מטרור </w:t>
      </w:r>
      <w:r w:rsidR="00800FE0">
        <w:rPr>
          <w:rtl/>
        </w:rPr>
        <w:t>–</w:t>
      </w:r>
      <w:r w:rsidRPr="00EB59BC">
        <w:rPr>
          <w:rtl/>
        </w:rPr>
        <w:t xml:space="preserve"> טרור אישי וטרור לאומי </w:t>
      </w:r>
      <w:r w:rsidR="00800FE0">
        <w:rPr>
          <w:rtl/>
        </w:rPr>
        <w:t>–</w:t>
      </w:r>
      <w:r w:rsidRPr="00EB59BC">
        <w:rPr>
          <w:rtl/>
        </w:rPr>
        <w:t xml:space="preserve"> יודע עד כמה</w:t>
      </w:r>
      <w:r w:rsidR="00800FE0">
        <w:rPr>
          <w:rtl/>
        </w:rPr>
        <w:t xml:space="preserve"> </w:t>
      </w:r>
      <w:r w:rsidRPr="00EB59BC">
        <w:rPr>
          <w:rtl/>
        </w:rPr>
        <w:t>איום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הטרור</w:t>
      </w:r>
      <w:r w:rsidR="00800FE0">
        <w:rPr>
          <w:rtl/>
        </w:rPr>
        <w:t xml:space="preserve"> </w:t>
      </w:r>
      <w:r w:rsidRPr="00EB59BC">
        <w:rPr>
          <w:rtl/>
        </w:rPr>
        <w:t>כלפי כל אדם באשר הוא, ללא הבדל גזע, דת ולאום.</w:t>
      </w:r>
      <w:r w:rsidR="00800FE0">
        <w:rPr>
          <w:rtl/>
        </w:rPr>
        <w:t xml:space="preserve"> </w:t>
      </w:r>
      <w:r w:rsidRPr="00EB59BC">
        <w:rPr>
          <w:rtl/>
        </w:rPr>
        <w:t>עם זאת, אינני</w:t>
      </w:r>
      <w:r w:rsidR="00800FE0">
        <w:rPr>
          <w:rtl/>
        </w:rPr>
        <w:t xml:space="preserve"> </w:t>
      </w:r>
      <w:r w:rsidRPr="00EB59BC">
        <w:rPr>
          <w:rtl/>
        </w:rPr>
        <w:t>מסכים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הניסיון</w:t>
      </w:r>
      <w:r w:rsidR="00800FE0">
        <w:rPr>
          <w:rtl/>
        </w:rPr>
        <w:t xml:space="preserve"> </w:t>
      </w:r>
      <w:r w:rsidRPr="00EB59BC">
        <w:rPr>
          <w:rtl/>
        </w:rPr>
        <w:t>להשוות את פעולות הטרור של יחידים אשר פעלו בשטח מדינת ישראל</w:t>
      </w:r>
      <w:r w:rsidR="00800FE0">
        <w:rPr>
          <w:rtl/>
        </w:rPr>
        <w:t xml:space="preserve"> </w:t>
      </w:r>
      <w:r w:rsidRPr="00EB59BC">
        <w:rPr>
          <w:rtl/>
        </w:rPr>
        <w:t>כלפי</w:t>
      </w:r>
      <w:r w:rsidR="00800FE0">
        <w:rPr>
          <w:rtl/>
        </w:rPr>
        <w:t xml:space="preserve"> </w:t>
      </w:r>
      <w:r w:rsidRPr="00EB59BC">
        <w:rPr>
          <w:rtl/>
        </w:rPr>
        <w:t>אנשים</w:t>
      </w:r>
      <w:r w:rsidR="00800FE0">
        <w:rPr>
          <w:rtl/>
        </w:rPr>
        <w:t xml:space="preserve"> </w:t>
      </w:r>
      <w:r w:rsidRPr="00EB59BC">
        <w:rPr>
          <w:rtl/>
        </w:rPr>
        <w:t>מהעם</w:t>
      </w:r>
      <w:r w:rsidR="00800FE0">
        <w:rPr>
          <w:rtl/>
        </w:rPr>
        <w:t xml:space="preserve"> </w:t>
      </w:r>
      <w:r w:rsidRPr="00EB59BC">
        <w:rPr>
          <w:rtl/>
        </w:rPr>
        <w:t>הערבי לאותן פעולות טרור אידיאולוגיות אשר נעשות על</w:t>
      </w:r>
      <w:r w:rsidR="00800FE0">
        <w:rPr>
          <w:rtl/>
        </w:rPr>
        <w:t>-</w:t>
      </w:r>
      <w:r w:rsidRPr="00EB59BC">
        <w:rPr>
          <w:rtl/>
        </w:rPr>
        <w:t>ידי אנשים</w:t>
      </w:r>
      <w:r w:rsidR="00800FE0">
        <w:rPr>
          <w:rtl/>
        </w:rPr>
        <w:t xml:space="preserve"> </w:t>
      </w:r>
      <w:r w:rsidRPr="00EB59BC">
        <w:rPr>
          <w:rtl/>
        </w:rPr>
        <w:t>הבורחים</w:t>
      </w:r>
      <w:r w:rsidR="00800FE0">
        <w:rPr>
          <w:rtl/>
        </w:rPr>
        <w:t xml:space="preserve"> </w:t>
      </w:r>
      <w:r w:rsidRPr="00EB59BC">
        <w:rPr>
          <w:rtl/>
        </w:rPr>
        <w:t>לערי</w:t>
      </w:r>
      <w:r w:rsidR="00800FE0">
        <w:rPr>
          <w:rtl/>
        </w:rPr>
        <w:t xml:space="preserve"> </w:t>
      </w:r>
      <w:r w:rsidRPr="00EB59BC">
        <w:rPr>
          <w:rtl/>
        </w:rPr>
        <w:t>מקלט, הערים הנמצאות בשליטה של הרשות הפלשתינית; נכנסים לבית</w:t>
      </w:r>
      <w:r w:rsidR="00800FE0">
        <w:rPr>
          <w:rtl/>
        </w:rPr>
        <w:t>-</w:t>
      </w:r>
      <w:r w:rsidRPr="00EB59BC">
        <w:rPr>
          <w:rtl/>
        </w:rPr>
        <w:t>משפט</w:t>
      </w:r>
      <w:r w:rsidR="00800FE0">
        <w:rPr>
          <w:rtl/>
        </w:rPr>
        <w:t xml:space="preserve"> </w:t>
      </w:r>
      <w:r w:rsidRPr="00EB59BC">
        <w:rPr>
          <w:rtl/>
        </w:rPr>
        <w:t>כאילו</w:t>
      </w:r>
      <w:r w:rsidR="00800FE0">
        <w:rPr>
          <w:rtl/>
        </w:rPr>
        <w:t xml:space="preserve"> </w:t>
      </w:r>
      <w:r w:rsidRPr="00EB59BC">
        <w:rPr>
          <w:rtl/>
        </w:rPr>
        <w:t>נכנסו</w:t>
      </w:r>
      <w:r w:rsidR="00800FE0">
        <w:rPr>
          <w:rtl/>
        </w:rPr>
        <w:t xml:space="preserve"> </w:t>
      </w:r>
      <w:r w:rsidRPr="00EB59BC">
        <w:rPr>
          <w:rtl/>
        </w:rPr>
        <w:t>לבית</w:t>
      </w:r>
      <w:r w:rsidR="00800FE0">
        <w:rPr>
          <w:rtl/>
        </w:rPr>
        <w:t>-</w:t>
      </w:r>
      <w:r w:rsidRPr="00EB59BC">
        <w:rPr>
          <w:rtl/>
        </w:rPr>
        <w:t>בידור,</w:t>
      </w:r>
      <w:r w:rsidR="00800FE0">
        <w:rPr>
          <w:rtl/>
        </w:rPr>
        <w:t xml:space="preserve"> </w:t>
      </w:r>
      <w:r w:rsidRPr="00EB59BC">
        <w:rPr>
          <w:rtl/>
        </w:rPr>
        <w:t>יוצאים שפוטים ולא מרצים כל עונש. אי</w:t>
      </w:r>
      <w:r w:rsidR="00800FE0">
        <w:rPr>
          <w:rtl/>
        </w:rPr>
        <w:t>-</w:t>
      </w:r>
      <w:r w:rsidRPr="00EB59BC">
        <w:rPr>
          <w:rtl/>
        </w:rPr>
        <w:t>אפשר להשוות זאת</w:t>
      </w:r>
      <w:r w:rsidR="00800FE0">
        <w:rPr>
          <w:rtl/>
        </w:rPr>
        <w:t xml:space="preserve"> </w:t>
      </w:r>
      <w:r w:rsidRPr="00EB59BC">
        <w:rPr>
          <w:rtl/>
        </w:rPr>
        <w:t>להתייחסותה</w:t>
      </w:r>
      <w:r w:rsidR="00800FE0">
        <w:rPr>
          <w:rtl/>
        </w:rPr>
        <w:t xml:space="preserve"> </w:t>
      </w:r>
      <w:r w:rsidRPr="00EB59BC">
        <w:rPr>
          <w:rtl/>
        </w:rPr>
        <w:t>של החברה הישראלית לאותם רוצחים שעליהם דיבר אלסאנע, רוצחים שפלים של</w:t>
      </w:r>
      <w:r w:rsidR="00800FE0">
        <w:rPr>
          <w:rtl/>
        </w:rPr>
        <w:t xml:space="preserve"> </w:t>
      </w:r>
      <w:r w:rsidRPr="00EB59BC">
        <w:rPr>
          <w:rtl/>
        </w:rPr>
        <w:t>אנשים</w:t>
      </w:r>
      <w:r w:rsidR="00800FE0">
        <w:rPr>
          <w:rtl/>
        </w:rPr>
        <w:t xml:space="preserve"> </w:t>
      </w:r>
      <w:r w:rsidRPr="00EB59BC">
        <w:rPr>
          <w:rtl/>
        </w:rPr>
        <w:t>מהעם הערבי אשר יושבים מאחורי סוגר ובריח לכל חייהם כאסירי עולם, כפושעים.</w:t>
      </w:r>
      <w:r w:rsidR="00800FE0">
        <w:rPr>
          <w:rtl/>
        </w:rPr>
        <w:t xml:space="preserve"> </w:t>
      </w:r>
      <w:r w:rsidRPr="00EB59BC">
        <w:rPr>
          <w:rtl/>
        </w:rPr>
        <w:t>אי</w:t>
      </w:r>
      <w:r w:rsidR="00800FE0">
        <w:rPr>
          <w:rtl/>
        </w:rPr>
        <w:t>-</w:t>
      </w:r>
      <w:r w:rsidRPr="00EB59BC">
        <w:rPr>
          <w:rtl/>
        </w:rPr>
        <w:t>אפשר</w:t>
      </w:r>
      <w:r w:rsidR="00800FE0">
        <w:rPr>
          <w:rtl/>
        </w:rPr>
        <w:t xml:space="preserve"> </w:t>
      </w:r>
      <w:r w:rsidRPr="00EB59BC">
        <w:rPr>
          <w:rtl/>
        </w:rPr>
        <w:t>להשוות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מעשיהם</w:t>
      </w:r>
      <w:r w:rsidR="00800FE0">
        <w:rPr>
          <w:rtl/>
        </w:rPr>
        <w:t xml:space="preserve"> </w:t>
      </w:r>
      <w:r w:rsidRPr="00EB59BC">
        <w:rPr>
          <w:rtl/>
        </w:rPr>
        <w:t>של אנשים אלה לאותן פעולות טרור שנעשו על</w:t>
      </w:r>
      <w:r w:rsidR="00800FE0">
        <w:rPr>
          <w:rtl/>
        </w:rPr>
        <w:t>-</w:t>
      </w:r>
      <w:r w:rsidRPr="00EB59BC">
        <w:rPr>
          <w:rtl/>
        </w:rPr>
        <w:t>ידי אנשים</w:t>
      </w:r>
      <w:r w:rsidR="00800FE0">
        <w:rPr>
          <w:rtl/>
        </w:rPr>
        <w:t xml:space="preserve"> </w:t>
      </w:r>
      <w:r w:rsidRPr="00EB59BC">
        <w:rPr>
          <w:rtl/>
        </w:rPr>
        <w:t>מסיבות אידיאולוגיות, "ג'יהאדיים", "שוהאדטים".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בכנסת</w:t>
      </w:r>
      <w:r w:rsidR="00800FE0">
        <w:rPr>
          <w:rtl/>
        </w:rPr>
        <w:t xml:space="preserve"> </w:t>
      </w:r>
      <w:r w:rsidRPr="00EB59BC">
        <w:rPr>
          <w:rtl/>
        </w:rPr>
        <w:t>ישראל</w:t>
      </w:r>
      <w:r w:rsidR="00800FE0">
        <w:rPr>
          <w:rtl/>
        </w:rPr>
        <w:t xml:space="preserve"> </w:t>
      </w:r>
      <w:r w:rsidRPr="00EB59BC">
        <w:rPr>
          <w:rtl/>
        </w:rPr>
        <w:t>ובעם</w:t>
      </w:r>
      <w:r w:rsidR="00800FE0">
        <w:rPr>
          <w:rtl/>
        </w:rPr>
        <w:t xml:space="preserve"> </w:t>
      </w:r>
      <w:r w:rsidRPr="00EB59BC">
        <w:rPr>
          <w:rtl/>
        </w:rPr>
        <w:t>ישראל</w:t>
      </w:r>
      <w:r w:rsidR="00800FE0">
        <w:rPr>
          <w:rtl/>
        </w:rPr>
        <w:t xml:space="preserve"> </w:t>
      </w:r>
      <w:r w:rsidRPr="00EB59BC">
        <w:rPr>
          <w:rtl/>
        </w:rPr>
        <w:t>ובעם הישראלי, הכולל יהודים וערבים, לא מן הראוי</w:t>
      </w:r>
      <w:r w:rsidR="00800FE0">
        <w:rPr>
          <w:rtl/>
        </w:rPr>
        <w:t xml:space="preserve"> </w:t>
      </w:r>
      <w:r w:rsidRPr="00EB59BC">
        <w:rPr>
          <w:rtl/>
        </w:rPr>
        <w:t>שבאותו</w:t>
      </w:r>
      <w:r w:rsidR="00800FE0">
        <w:rPr>
          <w:rtl/>
        </w:rPr>
        <w:t xml:space="preserve"> </w:t>
      </w:r>
      <w:r w:rsidRPr="00EB59BC">
        <w:rPr>
          <w:rtl/>
        </w:rPr>
        <w:t>הבל</w:t>
      </w:r>
      <w:r w:rsidR="00800FE0">
        <w:rPr>
          <w:rtl/>
        </w:rPr>
        <w:t xml:space="preserve"> </w:t>
      </w:r>
      <w:r w:rsidRPr="00EB59BC">
        <w:rPr>
          <w:rtl/>
        </w:rPr>
        <w:t>פה</w:t>
      </w:r>
      <w:r w:rsidR="00800FE0">
        <w:rPr>
          <w:rtl/>
        </w:rPr>
        <w:t xml:space="preserve"> </w:t>
      </w:r>
      <w:r w:rsidRPr="00EB59BC">
        <w:rPr>
          <w:rtl/>
        </w:rPr>
        <w:t>נאמר</w:t>
      </w:r>
      <w:r w:rsidR="00800FE0">
        <w:rPr>
          <w:rtl/>
        </w:rPr>
        <w:t xml:space="preserve"> </w:t>
      </w:r>
      <w:r w:rsidRPr="00EB59BC">
        <w:rPr>
          <w:rtl/>
        </w:rPr>
        <w:t>דברים כאלה.</w:t>
      </w:r>
      <w:r w:rsidR="00800FE0">
        <w:rPr>
          <w:rtl/>
        </w:rPr>
        <w:t xml:space="preserve"> </w:t>
      </w:r>
      <w:r w:rsidRPr="00EB59BC">
        <w:rPr>
          <w:rtl/>
        </w:rPr>
        <w:t>אבל היום הכול מותר, כמובן, היום הכול אפשר,</w:t>
      </w:r>
      <w:r w:rsidR="00800FE0">
        <w:rPr>
          <w:rtl/>
        </w:rPr>
        <w:t xml:space="preserve"> </w:t>
      </w:r>
      <w:r w:rsidRPr="00EB59BC">
        <w:rPr>
          <w:rtl/>
        </w:rPr>
        <w:t xml:space="preserve">וחבל </w:t>
      </w:r>
      <w:r w:rsidR="00800FE0">
        <w:rPr>
          <w:rtl/>
        </w:rPr>
        <w:t>–</w:t>
      </w:r>
      <w:r w:rsidRPr="00EB59BC">
        <w:rPr>
          <w:rtl/>
        </w:rPr>
        <w:t xml:space="preserve"> משום שנגזר עלינו לחיות יחד וחייבים אנחנו לחיות יחד וצריכים אנחנו להבדיל</w:t>
      </w:r>
      <w:r w:rsidR="00800FE0">
        <w:rPr>
          <w:rtl/>
        </w:rPr>
        <w:t xml:space="preserve"> </w:t>
      </w:r>
      <w:r w:rsidRPr="00EB59BC">
        <w:rPr>
          <w:rtl/>
        </w:rPr>
        <w:t>כאן בין הדברים.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אשר לחוק, אדוני היושב</w:t>
      </w:r>
      <w:r w:rsidR="00800FE0">
        <w:rPr>
          <w:rtl/>
        </w:rPr>
        <w:t>-</w:t>
      </w:r>
      <w:r w:rsidRPr="00EB59BC">
        <w:rPr>
          <w:rtl/>
        </w:rPr>
        <w:t>ראש, אני יודע שאנחנו, אנשי התנועה הליברלית, חושבים,</w:t>
      </w:r>
      <w:r w:rsidR="00800FE0">
        <w:rPr>
          <w:rtl/>
        </w:rPr>
        <w:t xml:space="preserve"> </w:t>
      </w:r>
      <w:r w:rsidRPr="00EB59BC">
        <w:rPr>
          <w:rtl/>
        </w:rPr>
        <w:t>שלא מן הראוי שנכפה על אדם להיות בארגון יציג. בדרך כלל, כך דברים אמורים, אבל יש</w:t>
      </w:r>
      <w:r w:rsidR="00800FE0">
        <w:rPr>
          <w:rtl/>
        </w:rPr>
        <w:t xml:space="preserve"> </w:t>
      </w:r>
      <w:r w:rsidRPr="00EB59BC">
        <w:rPr>
          <w:rtl/>
        </w:rPr>
        <w:t>מקרים</w:t>
      </w:r>
      <w:r w:rsidR="00800FE0">
        <w:rPr>
          <w:rtl/>
        </w:rPr>
        <w:t xml:space="preserve"> </w:t>
      </w:r>
      <w:r w:rsidRPr="00EB59BC">
        <w:rPr>
          <w:rtl/>
        </w:rPr>
        <w:t>יוצאים</w:t>
      </w:r>
      <w:r w:rsidR="00800FE0">
        <w:rPr>
          <w:rtl/>
        </w:rPr>
        <w:t xml:space="preserve"> </w:t>
      </w:r>
      <w:r w:rsidRPr="00EB59BC">
        <w:rPr>
          <w:rtl/>
        </w:rPr>
        <w:t>מן הכלל, והיוצא מן הכלל במקרה זה בולט לעין. היוצא מן הכלל במקרה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כך</w:t>
      </w:r>
      <w:r w:rsidR="00800FE0">
        <w:rPr>
          <w:rtl/>
        </w:rPr>
        <w:t xml:space="preserve"> </w:t>
      </w:r>
      <w:r w:rsidRPr="00EB59BC">
        <w:rPr>
          <w:rtl/>
        </w:rPr>
        <w:t>מתבקש,</w:t>
      </w:r>
      <w:r w:rsidR="00800FE0">
        <w:rPr>
          <w:rtl/>
        </w:rPr>
        <w:t xml:space="preserve"> </w:t>
      </w:r>
      <w:r w:rsidRPr="00EB59BC">
        <w:rPr>
          <w:rtl/>
        </w:rPr>
        <w:t>היוצא</w:t>
      </w:r>
      <w:r w:rsidR="00800FE0">
        <w:rPr>
          <w:rtl/>
        </w:rPr>
        <w:t xml:space="preserve"> </w:t>
      </w:r>
      <w:r w:rsidRPr="00EB59BC">
        <w:rPr>
          <w:rtl/>
        </w:rPr>
        <w:t>מן הכלל במקרה זה הוא כל כך הכרחי, כי כאן מדובר</w:t>
      </w:r>
      <w:r w:rsidR="00800FE0">
        <w:rPr>
          <w:rtl/>
        </w:rPr>
        <w:t xml:space="preserve"> </w:t>
      </w:r>
      <w:r w:rsidRPr="00EB59BC">
        <w:rPr>
          <w:rtl/>
        </w:rPr>
        <w:t>במשפחות</w:t>
      </w:r>
      <w:r w:rsidR="00800FE0">
        <w:rPr>
          <w:rtl/>
        </w:rPr>
        <w:t xml:space="preserve"> </w:t>
      </w:r>
      <w:r w:rsidRPr="00EB59BC">
        <w:rPr>
          <w:rtl/>
        </w:rPr>
        <w:t>ובנפגעים</w:t>
      </w:r>
      <w:r w:rsidR="00800FE0">
        <w:rPr>
          <w:rtl/>
        </w:rPr>
        <w:t xml:space="preserve"> </w:t>
      </w:r>
      <w:r w:rsidRPr="00EB59BC">
        <w:rPr>
          <w:rtl/>
        </w:rPr>
        <w:t>שנמצאים</w:t>
      </w:r>
      <w:r w:rsidR="00800FE0">
        <w:rPr>
          <w:rtl/>
        </w:rPr>
        <w:t xml:space="preserve"> </w:t>
      </w:r>
      <w:r w:rsidRPr="00EB59BC">
        <w:rPr>
          <w:rtl/>
        </w:rPr>
        <w:t>לפעמים בחוסר אונים רק עקב השוק שהם נמצאים בו, המצב</w:t>
      </w:r>
      <w:r w:rsidR="00800FE0">
        <w:rPr>
          <w:rtl/>
        </w:rPr>
        <w:t xml:space="preserve"> </w:t>
      </w:r>
      <w:r w:rsidRPr="00EB59BC">
        <w:rPr>
          <w:rtl/>
        </w:rPr>
        <w:t>שהם</w:t>
      </w:r>
      <w:r w:rsidR="00800FE0">
        <w:rPr>
          <w:rtl/>
        </w:rPr>
        <w:t xml:space="preserve"> </w:t>
      </w:r>
      <w:r w:rsidRPr="00EB59BC">
        <w:rPr>
          <w:rtl/>
        </w:rPr>
        <w:t>נמצאים</w:t>
      </w:r>
      <w:r w:rsidR="00800FE0">
        <w:rPr>
          <w:rtl/>
        </w:rPr>
        <w:t xml:space="preserve"> </w:t>
      </w:r>
      <w:r w:rsidRPr="00EB59BC">
        <w:rPr>
          <w:rtl/>
        </w:rPr>
        <w:t>בו דקה אחרי אותו רגע איום ונורא שבו הם נפגעו בפעולה שנפלה על ראשם</w:t>
      </w:r>
      <w:r w:rsidR="00800FE0">
        <w:rPr>
          <w:rtl/>
        </w:rPr>
        <w:t xml:space="preserve"> </w:t>
      </w:r>
      <w:r w:rsidRPr="00EB59BC">
        <w:rPr>
          <w:rtl/>
        </w:rPr>
        <w:t>מבלי</w:t>
      </w:r>
      <w:r w:rsidR="00800FE0">
        <w:rPr>
          <w:rtl/>
        </w:rPr>
        <w:t xml:space="preserve"> </w:t>
      </w:r>
      <w:r w:rsidRPr="00EB59BC">
        <w:rPr>
          <w:rtl/>
        </w:rPr>
        <w:t>שיכלו</w:t>
      </w:r>
      <w:r w:rsidR="00800FE0">
        <w:rPr>
          <w:rtl/>
        </w:rPr>
        <w:t xml:space="preserve"> </w:t>
      </w:r>
      <w:r w:rsidRPr="00EB59BC">
        <w:rPr>
          <w:rtl/>
        </w:rPr>
        <w:t>לצפות, לחזות או לראות אותה דקה לפני שנפגעו.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אומנם</w:t>
      </w:r>
      <w:r w:rsidR="00800FE0">
        <w:rPr>
          <w:rtl/>
        </w:rPr>
        <w:t xml:space="preserve"> </w:t>
      </w:r>
      <w:r w:rsidRPr="00EB59BC">
        <w:rPr>
          <w:rtl/>
        </w:rPr>
        <w:t>מדובר</w:t>
      </w:r>
      <w:r w:rsidR="00800FE0">
        <w:rPr>
          <w:rtl/>
        </w:rPr>
        <w:t xml:space="preserve"> </w:t>
      </w:r>
      <w:r w:rsidRPr="00EB59BC">
        <w:rPr>
          <w:rtl/>
        </w:rPr>
        <w:t>פה בכפייה כביכול מבחינת החוק, כי אנחנו אומרים לאדם: אתה חבר</w:t>
      </w:r>
      <w:r w:rsidR="00800FE0">
        <w:rPr>
          <w:rtl/>
        </w:rPr>
        <w:t xml:space="preserve"> </w:t>
      </w:r>
      <w:r w:rsidRPr="00EB59BC">
        <w:rPr>
          <w:rtl/>
        </w:rPr>
        <w:t>בארגון יציג כל עוד הבעת את אי</w:t>
      </w:r>
      <w:r w:rsidR="00800FE0">
        <w:rPr>
          <w:rtl/>
        </w:rPr>
        <w:t>-</w:t>
      </w:r>
      <w:r w:rsidRPr="00EB59BC">
        <w:rPr>
          <w:rtl/>
        </w:rPr>
        <w:t>רצונך להיות בארגון זה. ואכן, סעיף 3(ה) בא ומציין</w:t>
      </w:r>
      <w:r w:rsidR="00800FE0">
        <w:rPr>
          <w:rtl/>
        </w:rPr>
        <w:t xml:space="preserve"> </w:t>
      </w:r>
      <w:r w:rsidRPr="00EB59BC">
        <w:rPr>
          <w:rtl/>
        </w:rPr>
        <w:t>במפורש,</w:t>
      </w:r>
      <w:r w:rsidR="00800FE0">
        <w:rPr>
          <w:rtl/>
        </w:rPr>
        <w:t xml:space="preserve"> </w:t>
      </w:r>
      <w:r w:rsidRPr="00EB59BC">
        <w:rPr>
          <w:rtl/>
        </w:rPr>
        <w:t>שיכול</w:t>
      </w:r>
      <w:r w:rsidR="00800FE0">
        <w:rPr>
          <w:rtl/>
        </w:rPr>
        <w:t xml:space="preserve"> </w:t>
      </w:r>
      <w:r w:rsidRPr="00EB59BC">
        <w:rPr>
          <w:rtl/>
        </w:rPr>
        <w:t>אדם</w:t>
      </w:r>
      <w:r w:rsidR="00800FE0">
        <w:rPr>
          <w:rtl/>
        </w:rPr>
        <w:t xml:space="preserve"> </w:t>
      </w:r>
      <w:r w:rsidRPr="00EB59BC">
        <w:rPr>
          <w:rtl/>
        </w:rPr>
        <w:t>המבקש</w:t>
      </w:r>
      <w:r w:rsidR="00800FE0">
        <w:rPr>
          <w:rtl/>
        </w:rPr>
        <w:t xml:space="preserve"> </w:t>
      </w:r>
      <w:r w:rsidRPr="00EB59BC">
        <w:rPr>
          <w:rtl/>
        </w:rPr>
        <w:t>או מסרב להיות חבר באותו ארגון או תחת כנפיו של אותו</w:t>
      </w:r>
      <w:r w:rsidR="00800FE0">
        <w:rPr>
          <w:rtl/>
        </w:rPr>
        <w:t xml:space="preserve"> </w:t>
      </w:r>
      <w:r w:rsidRPr="00EB59BC">
        <w:rPr>
          <w:rtl/>
        </w:rPr>
        <w:t>ארגון</w:t>
      </w:r>
      <w:r w:rsidR="00800FE0">
        <w:rPr>
          <w:rtl/>
        </w:rPr>
        <w:t xml:space="preserve"> </w:t>
      </w:r>
      <w:r w:rsidRPr="00EB59BC">
        <w:rPr>
          <w:rtl/>
        </w:rPr>
        <w:t>יציג</w:t>
      </w:r>
      <w:r w:rsidR="00800FE0">
        <w:rPr>
          <w:rtl/>
        </w:rPr>
        <w:t xml:space="preserve"> </w:t>
      </w:r>
      <w:r w:rsidRPr="00EB59BC">
        <w:rPr>
          <w:rtl/>
        </w:rPr>
        <w:t>לבוא ולומר זאת, ונדמה לי שלא יהיה אדם כזה. ואם יהיה אחד או שניים,</w:t>
      </w:r>
      <w:r w:rsidR="00800FE0">
        <w:rPr>
          <w:rtl/>
        </w:rPr>
        <w:t xml:space="preserve"> </w:t>
      </w:r>
      <w:r w:rsidRPr="00EB59BC">
        <w:rPr>
          <w:rtl/>
        </w:rPr>
        <w:t>הרי שהדרך פתוחה בפניהם.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כאשר שני העקרונות האלה עומדים זה מול זה, אני בעד העיקרון לתת את כל העזרה,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כל היכולת לפעולה לאותו ארגון יציג שחבריו נמצאים כאן אתנו היום.</w:t>
      </w:r>
      <w:r w:rsidR="00800FE0">
        <w:rPr>
          <w:rtl/>
        </w:rPr>
        <w:t xml:space="preserve"> </w:t>
      </w:r>
      <w:r w:rsidRPr="00EB59BC">
        <w:rPr>
          <w:rtl/>
        </w:rPr>
        <w:t>הלוואי שלא</w:t>
      </w:r>
      <w:r w:rsidR="00800FE0">
        <w:rPr>
          <w:rtl/>
        </w:rPr>
        <w:t xml:space="preserve"> </w:t>
      </w:r>
      <w:r w:rsidRPr="00EB59BC">
        <w:rPr>
          <w:rtl/>
        </w:rPr>
        <w:t>תגדל</w:t>
      </w:r>
      <w:r w:rsidR="00800FE0">
        <w:rPr>
          <w:rtl/>
        </w:rPr>
        <w:t xml:space="preserve"> </w:t>
      </w:r>
      <w:r w:rsidRPr="00EB59BC">
        <w:rPr>
          <w:rtl/>
        </w:rPr>
        <w:t>משפחתכם</w:t>
      </w:r>
      <w:r w:rsidR="00800FE0">
        <w:rPr>
          <w:rtl/>
        </w:rPr>
        <w:t xml:space="preserve"> </w:t>
      </w:r>
      <w:r w:rsidRPr="00EB59BC">
        <w:rPr>
          <w:rtl/>
        </w:rPr>
        <w:t>והלוואי</w:t>
      </w:r>
      <w:r w:rsidR="00800FE0">
        <w:rPr>
          <w:rtl/>
        </w:rPr>
        <w:t xml:space="preserve"> </w:t>
      </w:r>
      <w:r w:rsidRPr="00EB59BC">
        <w:rPr>
          <w:rtl/>
        </w:rPr>
        <w:t>שלא</w:t>
      </w:r>
      <w:r w:rsidR="00800FE0">
        <w:rPr>
          <w:rtl/>
        </w:rPr>
        <w:t xml:space="preserve"> </w:t>
      </w:r>
      <w:r w:rsidRPr="00EB59BC">
        <w:rPr>
          <w:rtl/>
        </w:rPr>
        <w:t>ייתוספו</w:t>
      </w:r>
      <w:r w:rsidR="00800FE0">
        <w:rPr>
          <w:rtl/>
        </w:rPr>
        <w:t xml:space="preserve"> </w:t>
      </w:r>
      <w:r w:rsidRPr="00EB59BC">
        <w:rPr>
          <w:rtl/>
        </w:rPr>
        <w:t>עוד לעולם חברים נוספים לארגון שהוא כל כך</w:t>
      </w:r>
      <w:r w:rsidR="00800FE0">
        <w:rPr>
          <w:rtl/>
        </w:rPr>
        <w:t xml:space="preserve"> </w:t>
      </w:r>
      <w:r w:rsidRPr="00EB59BC">
        <w:rPr>
          <w:rtl/>
        </w:rPr>
        <w:t>מחויב המציאות. אני אתמוך בחוק זה בהצבעתי כאן. 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צבי הנדל. 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חיים דיין.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צבי הנדל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חברי חברי הכנסת, חברי מנפגעי הטרור ומשפחותיהם, הרב קוק</w:t>
      </w:r>
      <w:r w:rsidR="00800FE0">
        <w:rPr>
          <w:rtl/>
        </w:rPr>
        <w:t xml:space="preserve"> </w:t>
      </w:r>
      <w:r w:rsidRPr="00EB59BC">
        <w:rPr>
          <w:rtl/>
        </w:rPr>
        <w:t>אמר רעיון אדיר בשלוש מלים: אין קוטן בגודל. המשמעות של המלים היא, שכל מהלך גדול</w:t>
      </w:r>
      <w:r w:rsidR="00800FE0">
        <w:rPr>
          <w:rtl/>
        </w:rPr>
        <w:t xml:space="preserve"> </w:t>
      </w:r>
      <w:r w:rsidRPr="00EB59BC">
        <w:rPr>
          <w:rtl/>
        </w:rPr>
        <w:t>מורכב</w:t>
      </w:r>
      <w:r w:rsidR="00800FE0">
        <w:rPr>
          <w:rtl/>
        </w:rPr>
        <w:t xml:space="preserve"> </w:t>
      </w:r>
      <w:r w:rsidRPr="00EB59BC">
        <w:rPr>
          <w:rtl/>
        </w:rPr>
        <w:t>מהמון</w:t>
      </w:r>
      <w:r w:rsidR="00800FE0">
        <w:rPr>
          <w:rtl/>
        </w:rPr>
        <w:t xml:space="preserve"> </w:t>
      </w:r>
      <w:r w:rsidRPr="00EB59BC">
        <w:rPr>
          <w:rtl/>
        </w:rPr>
        <w:t>פרטים</w:t>
      </w:r>
      <w:r w:rsidR="00800FE0">
        <w:rPr>
          <w:rtl/>
        </w:rPr>
        <w:t xml:space="preserve"> </w:t>
      </w:r>
      <w:r w:rsidRPr="00EB59BC">
        <w:rPr>
          <w:rtl/>
        </w:rPr>
        <w:t>קטנים,</w:t>
      </w:r>
      <w:r w:rsidR="00800FE0">
        <w:rPr>
          <w:rtl/>
        </w:rPr>
        <w:t xml:space="preserve"> </w:t>
      </w:r>
      <w:r w:rsidRPr="00EB59BC">
        <w:rPr>
          <w:rtl/>
        </w:rPr>
        <w:t>ואל תזלזל בדברים הקטנים כי יחד הם מהווים את המהלך</w:t>
      </w:r>
      <w:r w:rsidR="00800FE0">
        <w:rPr>
          <w:rtl/>
        </w:rPr>
        <w:t xml:space="preserve"> </w:t>
      </w:r>
      <w:r w:rsidRPr="00EB59BC">
        <w:rPr>
          <w:rtl/>
        </w:rPr>
        <w:t>הגדול.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לכאורה,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פרט</w:t>
      </w:r>
      <w:r w:rsidR="00800FE0">
        <w:rPr>
          <w:rtl/>
        </w:rPr>
        <w:t xml:space="preserve"> </w:t>
      </w:r>
      <w:r w:rsidRPr="00EB59BC">
        <w:rPr>
          <w:rtl/>
        </w:rPr>
        <w:t>קטן,</w:t>
      </w:r>
      <w:r w:rsidR="00800FE0">
        <w:rPr>
          <w:rtl/>
        </w:rPr>
        <w:t xml:space="preserve"> </w:t>
      </w:r>
      <w:r w:rsidRPr="00EB59BC">
        <w:rPr>
          <w:rtl/>
        </w:rPr>
        <w:t>פרט</w:t>
      </w:r>
      <w:r w:rsidR="00800FE0">
        <w:rPr>
          <w:rtl/>
        </w:rPr>
        <w:t xml:space="preserve"> </w:t>
      </w:r>
      <w:r w:rsidRPr="00EB59BC">
        <w:rPr>
          <w:rtl/>
        </w:rPr>
        <w:t>של ארגון יציג לנפגעי טרור. כחבר במושב גני</w:t>
      </w:r>
      <w:r w:rsidR="00800FE0">
        <w:rPr>
          <w:rtl/>
        </w:rPr>
        <w:t>-</w:t>
      </w:r>
      <w:r w:rsidRPr="00EB59BC">
        <w:rPr>
          <w:rtl/>
        </w:rPr>
        <w:t>טל</w:t>
      </w:r>
      <w:r w:rsidR="00800FE0">
        <w:rPr>
          <w:rtl/>
        </w:rPr>
        <w:t xml:space="preserve"> </w:t>
      </w:r>
      <w:r w:rsidRPr="00EB59BC">
        <w:rPr>
          <w:rtl/>
        </w:rPr>
        <w:t>שבגוש</w:t>
      </w:r>
      <w:r w:rsidR="00800FE0">
        <w:rPr>
          <w:rtl/>
        </w:rPr>
        <w:t>-</w:t>
      </w:r>
      <w:r w:rsidRPr="00EB59BC">
        <w:rPr>
          <w:rtl/>
        </w:rPr>
        <w:t>קטיף</w:t>
      </w:r>
      <w:r w:rsidR="00800FE0">
        <w:rPr>
          <w:rtl/>
        </w:rPr>
        <w:t xml:space="preserve"> </w:t>
      </w:r>
      <w:r w:rsidRPr="00EB59BC">
        <w:rPr>
          <w:rtl/>
        </w:rPr>
        <w:t>וכמי ששימש ראש מועצה אזורית באזור שידע טרור לשובע, אם אפשר לומר כך</w:t>
      </w:r>
      <w:r w:rsidR="00800FE0">
        <w:rPr>
          <w:rtl/>
        </w:rPr>
        <w:t xml:space="preserve"> – </w:t>
      </w:r>
      <w:r w:rsidRPr="00EB59BC">
        <w:rPr>
          <w:rtl/>
        </w:rPr>
        <w:t>די</w:t>
      </w:r>
      <w:r w:rsidR="00800FE0">
        <w:rPr>
          <w:rtl/>
        </w:rPr>
        <w:t xml:space="preserve"> </w:t>
      </w:r>
      <w:r w:rsidRPr="00EB59BC">
        <w:rPr>
          <w:rtl/>
        </w:rPr>
        <w:t>היה</w:t>
      </w:r>
      <w:r w:rsidR="00800FE0">
        <w:rPr>
          <w:rtl/>
        </w:rPr>
        <w:t xml:space="preserve"> </w:t>
      </w:r>
      <w:r w:rsidRPr="00EB59BC">
        <w:rPr>
          <w:rtl/>
        </w:rPr>
        <w:t>לפגוש</w:t>
      </w:r>
      <w:r w:rsidR="00800FE0">
        <w:rPr>
          <w:rtl/>
        </w:rPr>
        <w:t xml:space="preserve"> </w:t>
      </w:r>
      <w:r w:rsidRPr="00EB59BC">
        <w:rPr>
          <w:rtl/>
        </w:rPr>
        <w:t>אנשים</w:t>
      </w:r>
      <w:r w:rsidR="00800FE0">
        <w:rPr>
          <w:rtl/>
        </w:rPr>
        <w:t xml:space="preserve"> </w:t>
      </w:r>
      <w:r w:rsidRPr="00EB59BC">
        <w:rPr>
          <w:rtl/>
        </w:rPr>
        <w:t>שנדקרו</w:t>
      </w:r>
      <w:r w:rsidR="00800FE0">
        <w:rPr>
          <w:rtl/>
        </w:rPr>
        <w:t xml:space="preserve"> </w:t>
      </w:r>
      <w:r w:rsidRPr="00EB59BC">
        <w:rPr>
          <w:rtl/>
        </w:rPr>
        <w:t>בסכין בגב, יש לא אחד ולא שניים כאלה.</w:t>
      </w:r>
      <w:r w:rsidR="00800FE0">
        <w:rPr>
          <w:rtl/>
        </w:rPr>
        <w:t xml:space="preserve"> </w:t>
      </w:r>
      <w:r w:rsidRPr="00EB59BC">
        <w:rPr>
          <w:rtl/>
        </w:rPr>
        <w:t>פיסית,</w:t>
      </w:r>
      <w:r w:rsidR="00800FE0">
        <w:rPr>
          <w:rtl/>
        </w:rPr>
        <w:t xml:space="preserve"> </w:t>
      </w:r>
      <w:r w:rsidRPr="00EB59BC">
        <w:rPr>
          <w:rtl/>
        </w:rPr>
        <w:t>לכאורה,</w:t>
      </w:r>
      <w:r w:rsidR="00800FE0">
        <w:rPr>
          <w:rtl/>
        </w:rPr>
        <w:t xml:space="preserve"> </w:t>
      </w:r>
      <w:r w:rsidRPr="00EB59BC">
        <w:rPr>
          <w:rtl/>
        </w:rPr>
        <w:t>אחרי</w:t>
      </w:r>
      <w:r w:rsidR="00800FE0">
        <w:rPr>
          <w:rtl/>
        </w:rPr>
        <w:t xml:space="preserve"> </w:t>
      </w:r>
      <w:r w:rsidRPr="00EB59BC">
        <w:t>X</w:t>
      </w:r>
      <w:r w:rsidR="00800FE0">
        <w:rPr>
          <w:rtl/>
        </w:rPr>
        <w:t xml:space="preserve"> </w:t>
      </w:r>
      <w:r w:rsidRPr="00EB59BC">
        <w:rPr>
          <w:rtl/>
        </w:rPr>
        <w:t>ימים</w:t>
      </w:r>
      <w:r w:rsidR="00800FE0">
        <w:rPr>
          <w:rtl/>
        </w:rPr>
        <w:t xml:space="preserve"> </w:t>
      </w:r>
      <w:r w:rsidRPr="00EB59BC">
        <w:rPr>
          <w:rtl/>
        </w:rPr>
        <w:t>או שבועות בבית</w:t>
      </w:r>
      <w:r w:rsidR="00800FE0">
        <w:rPr>
          <w:rtl/>
        </w:rPr>
        <w:t>-</w:t>
      </w:r>
      <w:r w:rsidRPr="00EB59BC">
        <w:rPr>
          <w:rtl/>
        </w:rPr>
        <w:t>חולים העניין נגמר. אבל רק אחר כך, כשהוא</w:t>
      </w:r>
      <w:r w:rsidR="00800FE0">
        <w:rPr>
          <w:rtl/>
        </w:rPr>
        <w:t xml:space="preserve"> </w:t>
      </w:r>
      <w:r w:rsidRPr="00EB59BC">
        <w:rPr>
          <w:rtl/>
        </w:rPr>
        <w:t>חוזר הביתה, מתחיל מאבק של שנים עם הידרדרויות נפשיות כאלה ואחרות, עם בעיות בתוך</w:t>
      </w:r>
      <w:r w:rsidR="00800FE0">
        <w:rPr>
          <w:rtl/>
        </w:rPr>
        <w:t xml:space="preserve"> </w:t>
      </w:r>
      <w:r w:rsidRPr="00EB59BC">
        <w:rPr>
          <w:rtl/>
        </w:rPr>
        <w:t>המשפחה</w:t>
      </w:r>
      <w:r w:rsidR="00800FE0">
        <w:rPr>
          <w:rtl/>
        </w:rPr>
        <w:t xml:space="preserve"> </w:t>
      </w:r>
      <w:r w:rsidRPr="00EB59BC">
        <w:rPr>
          <w:rtl/>
        </w:rPr>
        <w:t>ועם</w:t>
      </w:r>
      <w:r w:rsidR="00800FE0">
        <w:rPr>
          <w:rtl/>
        </w:rPr>
        <w:t xml:space="preserve"> </w:t>
      </w:r>
      <w:r w:rsidRPr="00EB59BC">
        <w:rPr>
          <w:rtl/>
        </w:rPr>
        <w:t>הילדים, אחד לאחד. אין מקרה אחד שבו נרפא הבן</w:t>
      </w:r>
      <w:r w:rsidR="00800FE0">
        <w:rPr>
          <w:rtl/>
        </w:rPr>
        <w:t>-</w:t>
      </w:r>
      <w:r w:rsidRPr="00EB59BC">
        <w:rPr>
          <w:rtl/>
        </w:rPr>
        <w:t>אדם אחרי שנה, שנתיים,</w:t>
      </w:r>
      <w:r w:rsidR="00800FE0">
        <w:rPr>
          <w:rtl/>
        </w:rPr>
        <w:t xml:space="preserve"> </w:t>
      </w:r>
      <w:r w:rsidRPr="00EB59BC">
        <w:rPr>
          <w:rtl/>
        </w:rPr>
        <w:t>שלוש או ארבע שנים, גם אם בתחילת הדרך נראה לכאורה כי גופנית הבעיה נפתרה. הפרטים</w:t>
      </w:r>
      <w:r w:rsidR="00800FE0">
        <w:rPr>
          <w:rtl/>
        </w:rPr>
        <w:t xml:space="preserve"> </w:t>
      </w:r>
      <w:r w:rsidRPr="00EB59BC">
        <w:rPr>
          <w:rtl/>
        </w:rPr>
        <w:t>הם רבים.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הפרט</w:t>
      </w:r>
      <w:r w:rsidR="00800FE0">
        <w:rPr>
          <w:rtl/>
        </w:rPr>
        <w:t xml:space="preserve"> </w:t>
      </w:r>
      <w:r w:rsidRPr="00EB59BC">
        <w:rPr>
          <w:rtl/>
        </w:rPr>
        <w:t>הזה, לאפשר גוף ייצוגי שמכיר את פרטי הפרטים ואת הנפשות הפועלות, יודע</w:t>
      </w:r>
      <w:r w:rsidR="00800FE0">
        <w:rPr>
          <w:rtl/>
        </w:rPr>
        <w:t xml:space="preserve"> </w:t>
      </w:r>
      <w:r w:rsidRPr="00EB59BC">
        <w:rPr>
          <w:rtl/>
        </w:rPr>
        <w:t>מה עובר על משפחה מהסוג הזה, מה קורה לילדים, איזו תמיכה צריך לתת לילדים שחייבים</w:t>
      </w:r>
      <w:r w:rsidR="00800FE0">
        <w:rPr>
          <w:rtl/>
        </w:rPr>
        <w:t xml:space="preserve"> </w:t>
      </w:r>
      <w:r w:rsidRPr="00EB59BC">
        <w:rPr>
          <w:rtl/>
        </w:rPr>
        <w:t>ליווי פסיכולוגי, וכשאני בא לביטוח לאומי אומרים: אבל הם לא נפגעו.</w:t>
      </w:r>
      <w:r w:rsidR="00800FE0">
        <w:rPr>
          <w:rtl/>
        </w:rPr>
        <w:t xml:space="preserve"> </w:t>
      </w:r>
      <w:r w:rsidRPr="00EB59BC">
        <w:rPr>
          <w:rtl/>
        </w:rPr>
        <w:t>לך תסביר להם</w:t>
      </w:r>
      <w:r w:rsidR="00800FE0">
        <w:rPr>
          <w:rtl/>
        </w:rPr>
        <w:t xml:space="preserve"> </w:t>
      </w:r>
      <w:r w:rsidRPr="00EB59BC">
        <w:rPr>
          <w:rtl/>
        </w:rPr>
        <w:t>כמה הילדים האלה נפגעו. רק ארגון יציג שמכיר את המצב לפני ולפנים, מכיר את החברים</w:t>
      </w:r>
      <w:r w:rsidR="00800FE0">
        <w:rPr>
          <w:rtl/>
        </w:rPr>
        <w:t xml:space="preserve"> </w:t>
      </w:r>
      <w:r w:rsidRPr="00EB59BC">
        <w:rPr>
          <w:rtl/>
        </w:rPr>
        <w:t>ואת</w:t>
      </w:r>
      <w:r w:rsidR="00800FE0">
        <w:rPr>
          <w:rtl/>
        </w:rPr>
        <w:t xml:space="preserve"> </w:t>
      </w:r>
      <w:r w:rsidRPr="00EB59BC">
        <w:rPr>
          <w:rtl/>
        </w:rPr>
        <w:t>פרטי</w:t>
      </w:r>
      <w:r w:rsidR="00800FE0">
        <w:rPr>
          <w:rtl/>
        </w:rPr>
        <w:t xml:space="preserve"> </w:t>
      </w:r>
      <w:r w:rsidRPr="00EB59BC">
        <w:rPr>
          <w:rtl/>
        </w:rPr>
        <w:t>הפרטים,</w:t>
      </w:r>
      <w:r w:rsidR="00800FE0">
        <w:rPr>
          <w:rtl/>
        </w:rPr>
        <w:t xml:space="preserve"> </w:t>
      </w:r>
      <w:r w:rsidRPr="00EB59BC">
        <w:rPr>
          <w:rtl/>
        </w:rPr>
        <w:t>יוכל</w:t>
      </w:r>
      <w:r w:rsidR="00800FE0">
        <w:rPr>
          <w:rtl/>
        </w:rPr>
        <w:t xml:space="preserve"> </w:t>
      </w:r>
      <w:r w:rsidRPr="00EB59BC">
        <w:rPr>
          <w:rtl/>
        </w:rPr>
        <w:t>לעזור לנו, לבית הזה, לעשות דבר שלהערכתי לא יהיה עליו</w:t>
      </w:r>
      <w:r w:rsidR="00800FE0">
        <w:rPr>
          <w:rtl/>
        </w:rPr>
        <w:t xml:space="preserve"> </w:t>
      </w:r>
      <w:r w:rsidRPr="00EB59BC">
        <w:rPr>
          <w:rtl/>
        </w:rPr>
        <w:t>ויכוח</w:t>
      </w:r>
      <w:r w:rsidR="00800FE0">
        <w:rPr>
          <w:rtl/>
        </w:rPr>
        <w:t xml:space="preserve"> – </w:t>
      </w:r>
      <w:r w:rsidRPr="00EB59BC">
        <w:rPr>
          <w:rtl/>
        </w:rPr>
        <w:t>לתקן תקנות וחוקים בפרטים הקטנים בעינינו שהם ענקיים בעיניהם. אם נצליח</w:t>
      </w:r>
      <w:r w:rsidR="00800FE0">
        <w:rPr>
          <w:rtl/>
        </w:rPr>
        <w:t xml:space="preserve"> </w:t>
      </w:r>
      <w:r w:rsidRPr="00EB59BC">
        <w:rPr>
          <w:rtl/>
        </w:rPr>
        <w:t>בזכותם לעשות את התיקונים האלה, זה יהיה שכרנו. 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חיים דיין. 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אפי אושעיה.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דיין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 חברי הכנסת, נציגי המשפחות נפגעות פעולות האיבה, מונח כאן</w:t>
      </w:r>
      <w:r w:rsidR="00800FE0">
        <w:rPr>
          <w:rtl/>
        </w:rPr>
        <w:t xml:space="preserve"> </w:t>
      </w:r>
      <w:r w:rsidRPr="00EB59BC">
        <w:rPr>
          <w:rtl/>
        </w:rPr>
        <w:t>בפני מסמך של הרבעון הסטטיסטי של המוסד לביטוח לאומי, מינהל המחקר והתכנון. כשאני</w:t>
      </w:r>
      <w:r w:rsidR="00800FE0">
        <w:rPr>
          <w:rtl/>
        </w:rPr>
        <w:t xml:space="preserve"> </w:t>
      </w:r>
      <w:r w:rsidRPr="00EB59BC">
        <w:rPr>
          <w:rtl/>
        </w:rPr>
        <w:t>מסתכל</w:t>
      </w:r>
      <w:r w:rsidR="00800FE0">
        <w:rPr>
          <w:rtl/>
        </w:rPr>
        <w:t xml:space="preserve"> </w:t>
      </w:r>
      <w:r w:rsidRPr="00EB59BC">
        <w:rPr>
          <w:rtl/>
        </w:rPr>
        <w:t>על הנתונים השנתיים, כמה מצטרפים מדי שנה לתביעות כתוצאה מפגיעה של פעולות</w:t>
      </w:r>
      <w:r w:rsidR="00800FE0">
        <w:rPr>
          <w:rtl/>
        </w:rPr>
        <w:t xml:space="preserve"> </w:t>
      </w:r>
      <w:r w:rsidRPr="00EB59BC">
        <w:rPr>
          <w:rtl/>
        </w:rPr>
        <w:t>איבה, אני נדהם לגלות, שבמדינת ישראל הנתונים קופצים מדי שנה לא בעשרות אלא במאות</w:t>
      </w:r>
      <w:r w:rsidR="00800FE0">
        <w:rPr>
          <w:rtl/>
        </w:rPr>
        <w:t xml:space="preserve"> </w:t>
      </w:r>
      <w:r w:rsidRPr="00EB59BC">
        <w:rPr>
          <w:rtl/>
        </w:rPr>
        <w:t>אנשים.</w:t>
      </w:r>
      <w:r w:rsidR="00800FE0">
        <w:rPr>
          <w:rtl/>
        </w:rPr>
        <w:t xml:space="preserve"> </w:t>
      </w:r>
      <w:r w:rsidRPr="00EB59BC">
        <w:rPr>
          <w:rtl/>
        </w:rPr>
        <w:t>בשנה</w:t>
      </w:r>
      <w:r w:rsidR="00800FE0">
        <w:rPr>
          <w:rtl/>
        </w:rPr>
        <w:t xml:space="preserve"> </w:t>
      </w:r>
      <w:r w:rsidRPr="00EB59BC">
        <w:rPr>
          <w:rtl/>
        </w:rPr>
        <w:t>שעברה,</w:t>
      </w:r>
      <w:r w:rsidR="00800FE0">
        <w:rPr>
          <w:rtl/>
        </w:rPr>
        <w:t xml:space="preserve"> </w:t>
      </w:r>
      <w:r w:rsidRPr="00EB59BC">
        <w:rPr>
          <w:rtl/>
        </w:rPr>
        <w:t>ב</w:t>
      </w:r>
      <w:r w:rsidR="00800FE0">
        <w:rPr>
          <w:rtl/>
        </w:rPr>
        <w:t>-</w:t>
      </w:r>
      <w:r w:rsidRPr="00EB59BC">
        <w:rPr>
          <w:rtl/>
        </w:rPr>
        <w:t>1995, הצטרפו למשפחה הגדולה הזאת 872 נפש, לפי חלוקה של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אחוזי נכות, בין </w:t>
      </w:r>
      <w:r w:rsidR="00800FE0" w:rsidRPr="00EB59BC">
        <w:rPr>
          <w:rtl/>
        </w:rPr>
        <w:t>5</w:t>
      </w:r>
      <w:r w:rsidR="00800FE0">
        <w:rPr>
          <w:rtl/>
        </w:rPr>
        <w:t>%</w:t>
      </w:r>
      <w:r w:rsidRPr="00EB59BC">
        <w:rPr>
          <w:rtl/>
        </w:rPr>
        <w:t xml:space="preserve"> ל</w:t>
      </w:r>
      <w:r w:rsidR="00800FE0">
        <w:rPr>
          <w:rtl/>
        </w:rPr>
        <w:t>-</w:t>
      </w:r>
      <w:r w:rsidR="00800FE0" w:rsidRPr="00EB59BC">
        <w:rPr>
          <w:rtl/>
        </w:rPr>
        <w:t>100</w:t>
      </w:r>
      <w:r w:rsidR="00800FE0">
        <w:rPr>
          <w:rtl/>
        </w:rPr>
        <w:t>%</w:t>
      </w:r>
      <w:r w:rsidRPr="00EB59BC">
        <w:rPr>
          <w:rtl/>
        </w:rPr>
        <w:t xml:space="preserve"> נכות לכל אחד.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יודע, שכל מי שנפגע בצורה זו או אחרת תיכף מחפש קורת גג של ארגון שאליו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אמור להשתייך, אם אלה ארגוני הנכים, ארגוני החירשים, ארגוני העיוורים, נפגעי</w:t>
      </w:r>
      <w:r w:rsidR="00800FE0">
        <w:rPr>
          <w:rtl/>
        </w:rPr>
        <w:t xml:space="preserve"> </w:t>
      </w:r>
      <w:r w:rsidRPr="00EB59BC">
        <w:rPr>
          <w:rtl/>
        </w:rPr>
        <w:t>פעולות איבה ומלכ"רים למיניהם.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רק</w:t>
      </w:r>
      <w:r w:rsidR="00800FE0">
        <w:rPr>
          <w:rtl/>
        </w:rPr>
        <w:t xml:space="preserve"> </w:t>
      </w:r>
      <w:r w:rsidRPr="00EB59BC">
        <w:rPr>
          <w:rtl/>
        </w:rPr>
        <w:t>השבת</w:t>
      </w:r>
      <w:r w:rsidR="00800FE0">
        <w:rPr>
          <w:rtl/>
        </w:rPr>
        <w:t xml:space="preserve"> </w:t>
      </w:r>
      <w:r w:rsidRPr="00EB59BC">
        <w:rPr>
          <w:rtl/>
        </w:rPr>
        <w:t>קראנו</w:t>
      </w:r>
      <w:r w:rsidR="00800FE0">
        <w:rPr>
          <w:rtl/>
        </w:rPr>
        <w:t xml:space="preserve"> </w:t>
      </w:r>
      <w:r w:rsidRPr="00EB59BC">
        <w:rPr>
          <w:rtl/>
        </w:rPr>
        <w:t>עד</w:t>
      </w:r>
      <w:r w:rsidR="00800FE0">
        <w:rPr>
          <w:rtl/>
        </w:rPr>
        <w:t xml:space="preserve"> </w:t>
      </w:r>
      <w:r w:rsidRPr="00EB59BC">
        <w:rPr>
          <w:rtl/>
        </w:rPr>
        <w:t>כמה קשה המצוקה של נהגי "אגד" לאחר שנפגעו בקו 18 וכמה</w:t>
      </w:r>
      <w:r w:rsidR="00800FE0">
        <w:rPr>
          <w:rtl/>
        </w:rPr>
        <w:t xml:space="preserve"> </w:t>
      </w:r>
      <w:r w:rsidRPr="00EB59BC">
        <w:rPr>
          <w:rtl/>
        </w:rPr>
        <w:t>ירדה רמת ההכנסה שלהם. המספר הזה הולך וגדל, לצערי הרב.</w:t>
      </w:r>
      <w:r w:rsidR="00800FE0">
        <w:rPr>
          <w:rtl/>
        </w:rPr>
        <w:t xml:space="preserve"> </w:t>
      </w:r>
      <w:r w:rsidRPr="00EB59BC">
        <w:rPr>
          <w:rtl/>
        </w:rPr>
        <w:t>אנחנו רוצים לעזור לאותן</w:t>
      </w:r>
      <w:r w:rsidR="00800FE0">
        <w:rPr>
          <w:rtl/>
        </w:rPr>
        <w:t xml:space="preserve"> </w:t>
      </w:r>
      <w:r w:rsidRPr="00EB59BC">
        <w:rPr>
          <w:rtl/>
        </w:rPr>
        <w:t>משפחות</w:t>
      </w:r>
      <w:r w:rsidR="00800FE0">
        <w:rPr>
          <w:rtl/>
        </w:rPr>
        <w:t xml:space="preserve"> </w:t>
      </w:r>
      <w:r w:rsidRPr="00EB59BC">
        <w:rPr>
          <w:rtl/>
        </w:rPr>
        <w:t>בכל</w:t>
      </w:r>
      <w:r w:rsidR="00800FE0">
        <w:rPr>
          <w:rtl/>
        </w:rPr>
        <w:t xml:space="preserve"> </w:t>
      </w:r>
      <w:r w:rsidRPr="00EB59BC">
        <w:rPr>
          <w:rtl/>
        </w:rPr>
        <w:t>מיני</w:t>
      </w:r>
      <w:r w:rsidR="00800FE0">
        <w:rPr>
          <w:rtl/>
        </w:rPr>
        <w:t xml:space="preserve"> </w:t>
      </w:r>
      <w:r w:rsidRPr="00EB59BC">
        <w:rPr>
          <w:rtl/>
        </w:rPr>
        <w:t>חוקים, תקנות וסיוע תקציבי מהמדינה. אנחנו שואלים איפה להשקיע</w:t>
      </w:r>
      <w:r w:rsidR="00800FE0">
        <w:rPr>
          <w:rtl/>
        </w:rPr>
        <w:t xml:space="preserve"> </w:t>
      </w:r>
      <w:r w:rsidRPr="00EB59BC">
        <w:rPr>
          <w:rtl/>
        </w:rPr>
        <w:t>בנושא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גמול</w:t>
      </w:r>
      <w:r w:rsidR="00800FE0">
        <w:rPr>
          <w:rtl/>
        </w:rPr>
        <w:t xml:space="preserve"> </w:t>
      </w:r>
      <w:r w:rsidRPr="00EB59BC">
        <w:rPr>
          <w:rtl/>
        </w:rPr>
        <w:t>סיעודי,</w:t>
      </w:r>
      <w:r w:rsidR="00800FE0">
        <w:rPr>
          <w:rtl/>
        </w:rPr>
        <w:t xml:space="preserve"> </w:t>
      </w:r>
      <w:r w:rsidRPr="00EB59BC">
        <w:rPr>
          <w:rtl/>
        </w:rPr>
        <w:t>בשירותים מיוחדים, בקצבת ניידות לנכה שנפגע וצריך לקבל</w:t>
      </w:r>
      <w:r w:rsidR="00800FE0">
        <w:rPr>
          <w:rtl/>
        </w:rPr>
        <w:t xml:space="preserve"> </w:t>
      </w:r>
      <w:r w:rsidRPr="00EB59BC">
        <w:rPr>
          <w:rtl/>
        </w:rPr>
        <w:t>עזרה</w:t>
      </w:r>
      <w:r w:rsidR="00800FE0">
        <w:rPr>
          <w:rtl/>
        </w:rPr>
        <w:t xml:space="preserve"> </w:t>
      </w:r>
      <w:r w:rsidRPr="00EB59BC">
        <w:rPr>
          <w:rtl/>
        </w:rPr>
        <w:t>עד</w:t>
      </w:r>
      <w:r w:rsidR="00800FE0">
        <w:rPr>
          <w:rtl/>
        </w:rPr>
        <w:t xml:space="preserve"> </w:t>
      </w:r>
      <w:r w:rsidRPr="00EB59BC">
        <w:rPr>
          <w:rtl/>
        </w:rPr>
        <w:t>שתיקבע</w:t>
      </w:r>
      <w:r w:rsidR="00800FE0">
        <w:rPr>
          <w:rtl/>
        </w:rPr>
        <w:t xml:space="preserve"> </w:t>
      </w:r>
      <w:r w:rsidRPr="00EB59BC">
        <w:rPr>
          <w:rtl/>
        </w:rPr>
        <w:t>הנכות הקבועה שלו, הבטחת הכנסה למשכורת שנפגעה, טיפול ביתומים,</w:t>
      </w:r>
      <w:r w:rsidR="00800FE0">
        <w:rPr>
          <w:rtl/>
        </w:rPr>
        <w:t xml:space="preserve"> </w:t>
      </w:r>
      <w:r w:rsidRPr="00EB59BC">
        <w:rPr>
          <w:rtl/>
        </w:rPr>
        <w:t>בהוצאות</w:t>
      </w:r>
      <w:r w:rsidR="00800FE0">
        <w:rPr>
          <w:rtl/>
        </w:rPr>
        <w:t xml:space="preserve"> </w:t>
      </w:r>
      <w:r w:rsidRPr="00EB59BC">
        <w:rPr>
          <w:rtl/>
        </w:rPr>
        <w:t>קבורה,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עלינו</w:t>
      </w:r>
      <w:r w:rsidR="00800FE0">
        <w:rPr>
          <w:rtl/>
        </w:rPr>
        <w:t xml:space="preserve"> –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בכל זאת קרה </w:t>
      </w:r>
      <w:r w:rsidR="00800FE0">
        <w:rPr>
          <w:rtl/>
        </w:rPr>
        <w:t>–</w:t>
      </w:r>
      <w:r w:rsidRPr="00EB59BC">
        <w:rPr>
          <w:rtl/>
        </w:rPr>
        <w:t xml:space="preserve"> שיקום כללי, טיפול רפואי נפשי.</w:t>
      </w:r>
      <w:r w:rsidR="00800FE0">
        <w:rPr>
          <w:rtl/>
        </w:rPr>
        <w:t xml:space="preserve"> </w:t>
      </w:r>
      <w:r w:rsidRPr="00EB59BC">
        <w:rPr>
          <w:rtl/>
        </w:rPr>
        <w:t>החלוקה</w:t>
      </w:r>
      <w:r w:rsidR="00800FE0">
        <w:rPr>
          <w:rtl/>
        </w:rPr>
        <w:t xml:space="preserve"> </w:t>
      </w:r>
      <w:r w:rsidRPr="00EB59BC">
        <w:rPr>
          <w:rtl/>
        </w:rPr>
        <w:t>בטיפול היא כל כך גדולה עד שלפעמים אני שואל את עצמי בכאב לב איזה סעיפים</w:t>
      </w:r>
      <w:r w:rsidR="00800FE0">
        <w:rPr>
          <w:rtl/>
        </w:rPr>
        <w:t xml:space="preserve"> </w:t>
      </w:r>
      <w:r w:rsidRPr="00EB59BC">
        <w:rPr>
          <w:rtl/>
        </w:rPr>
        <w:t>אפשר למצוא על מנת לעזור לאותן משפחות.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שמח</w:t>
      </w:r>
      <w:r w:rsidR="00800FE0">
        <w:rPr>
          <w:rtl/>
        </w:rPr>
        <w:t xml:space="preserve"> </w:t>
      </w:r>
      <w:r w:rsidRPr="00EB59BC">
        <w:rPr>
          <w:rtl/>
        </w:rPr>
        <w:t>שסוף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סוף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הנושא</w:t>
      </w:r>
      <w:r w:rsidR="00800FE0">
        <w:rPr>
          <w:rtl/>
        </w:rPr>
        <w:t xml:space="preserve"> </w:t>
      </w:r>
      <w:r w:rsidRPr="00EB59BC">
        <w:rPr>
          <w:rtl/>
        </w:rPr>
        <w:t>החשוב הקטן הזה, דמי חבר לטובת ארגונים</w:t>
      </w:r>
      <w:r w:rsidR="00800FE0">
        <w:rPr>
          <w:rtl/>
        </w:rPr>
        <w:t xml:space="preserve"> </w:t>
      </w:r>
      <w:r w:rsidRPr="00EB59BC">
        <w:rPr>
          <w:rtl/>
        </w:rPr>
        <w:t>מסוימים,</w:t>
      </w:r>
      <w:r w:rsidR="00800FE0">
        <w:rPr>
          <w:rtl/>
        </w:rPr>
        <w:t xml:space="preserve"> </w:t>
      </w:r>
      <w:r w:rsidRPr="00EB59BC">
        <w:rPr>
          <w:rtl/>
        </w:rPr>
        <w:t>יקבל מיסוד בחקיקה על מנת שגופים כאלה ואחרים לא יתפלגו. אתן לכם דוגמה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פשוטה </w:t>
      </w:r>
      <w:r w:rsidR="00800FE0">
        <w:rPr>
          <w:rtl/>
        </w:rPr>
        <w:t>–</w:t>
      </w:r>
      <w:r w:rsidRPr="00EB59BC">
        <w:rPr>
          <w:rtl/>
        </w:rPr>
        <w:t xml:space="preserve"> ארגון החירשים במדינת ישראל, שמקבל תרומות, התרומות האלה באות היום למשרד</w:t>
      </w:r>
      <w:r w:rsidR="00800FE0">
        <w:rPr>
          <w:rtl/>
        </w:rPr>
        <w:t xml:space="preserve"> </w:t>
      </w:r>
      <w:r w:rsidRPr="00EB59BC">
        <w:rPr>
          <w:rtl/>
        </w:rPr>
        <w:t>החינוך,</w:t>
      </w:r>
      <w:r w:rsidR="00800FE0">
        <w:rPr>
          <w:rtl/>
        </w:rPr>
        <w:t xml:space="preserve"> </w:t>
      </w:r>
      <w:r w:rsidRPr="00EB59BC">
        <w:rPr>
          <w:rtl/>
        </w:rPr>
        <w:t>והמשרד</w:t>
      </w:r>
      <w:r w:rsidR="00800FE0">
        <w:rPr>
          <w:rtl/>
        </w:rPr>
        <w:t xml:space="preserve"> </w:t>
      </w:r>
      <w:r w:rsidRPr="00EB59BC">
        <w:rPr>
          <w:rtl/>
        </w:rPr>
        <w:t>מחלק</w:t>
      </w:r>
      <w:r w:rsidR="00800FE0">
        <w:rPr>
          <w:rtl/>
        </w:rPr>
        <w:t xml:space="preserve"> </w:t>
      </w:r>
      <w:r w:rsidRPr="00EB59BC">
        <w:rPr>
          <w:rtl/>
        </w:rPr>
        <w:t>אותן</w:t>
      </w:r>
      <w:r w:rsidR="00800FE0">
        <w:rPr>
          <w:rtl/>
        </w:rPr>
        <w:t xml:space="preserve"> </w:t>
      </w:r>
      <w:r w:rsidRPr="00EB59BC">
        <w:rPr>
          <w:rtl/>
        </w:rPr>
        <w:t>לכל</w:t>
      </w:r>
      <w:r w:rsidR="00800FE0">
        <w:rPr>
          <w:rtl/>
        </w:rPr>
        <w:t xml:space="preserve"> </w:t>
      </w:r>
      <w:r w:rsidRPr="00EB59BC">
        <w:rPr>
          <w:rtl/>
        </w:rPr>
        <w:t>העמותות והארגונים הקטנים.</w:t>
      </w:r>
      <w:r w:rsidR="00800FE0">
        <w:rPr>
          <w:rtl/>
        </w:rPr>
        <w:t xml:space="preserve"> </w:t>
      </w:r>
      <w:r w:rsidRPr="00EB59BC">
        <w:rPr>
          <w:rtl/>
        </w:rPr>
        <w:t>כנ"ל לגבי דמי חבר</w:t>
      </w:r>
      <w:r w:rsidR="00800FE0">
        <w:rPr>
          <w:rtl/>
        </w:rPr>
        <w:t xml:space="preserve"> </w:t>
      </w:r>
      <w:r w:rsidRPr="00EB59BC">
        <w:rPr>
          <w:rtl/>
        </w:rPr>
        <w:t>לטובת</w:t>
      </w:r>
      <w:r w:rsidR="00800FE0">
        <w:rPr>
          <w:rtl/>
        </w:rPr>
        <w:t xml:space="preserve"> </w:t>
      </w:r>
      <w:r w:rsidRPr="00EB59BC">
        <w:rPr>
          <w:rtl/>
        </w:rPr>
        <w:t>הארגונים,</w:t>
      </w:r>
      <w:r w:rsidR="00800FE0">
        <w:rPr>
          <w:rtl/>
        </w:rPr>
        <w:t xml:space="preserve"> </w:t>
      </w:r>
      <w:r w:rsidRPr="00EB59BC">
        <w:rPr>
          <w:rtl/>
        </w:rPr>
        <w:t>ארגוני</w:t>
      </w:r>
      <w:r w:rsidR="00800FE0">
        <w:rPr>
          <w:rtl/>
        </w:rPr>
        <w:t xml:space="preserve"> </w:t>
      </w:r>
      <w:r w:rsidRPr="00EB59BC">
        <w:rPr>
          <w:rtl/>
        </w:rPr>
        <w:t>נכים ונפגעי פעולות איבה.</w:t>
      </w:r>
      <w:r w:rsidR="00800FE0">
        <w:rPr>
          <w:rtl/>
        </w:rPr>
        <w:t xml:space="preserve"> </w:t>
      </w:r>
      <w:r w:rsidRPr="00EB59BC">
        <w:rPr>
          <w:rtl/>
        </w:rPr>
        <w:t>אני חושב שצריך למסד את זה.</w:t>
      </w:r>
      <w:r w:rsidR="00800FE0">
        <w:rPr>
          <w:rtl/>
        </w:rPr>
        <w:t xml:space="preserve"> </w:t>
      </w:r>
      <w:r w:rsidRPr="00EB59BC">
        <w:rPr>
          <w:rtl/>
        </w:rPr>
        <w:t>אני חושב שצריך לקבוע מחיר מסוים, עד כמה אפשר לקחת מנכה.</w:t>
      </w:r>
      <w:r w:rsidR="00800FE0">
        <w:rPr>
          <w:rtl/>
        </w:rPr>
        <w:t xml:space="preserve"> </w:t>
      </w:r>
      <w:r w:rsidRPr="00EB59BC">
        <w:rPr>
          <w:rtl/>
        </w:rPr>
        <w:t>צריך לזכור שהיום נכה,</w:t>
      </w:r>
      <w:r w:rsidR="00800FE0">
        <w:rPr>
          <w:rtl/>
        </w:rPr>
        <w:t xml:space="preserve"> </w:t>
      </w:r>
      <w:r w:rsidRPr="00EB59BC">
        <w:rPr>
          <w:rtl/>
        </w:rPr>
        <w:t>בתקופת הנכות שלו, מקבל לפעמים הבטחת הכנסה בגובה קצבת נכות של 1,200 שקל.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חושב</w:t>
      </w:r>
      <w:r w:rsidR="00800FE0">
        <w:rPr>
          <w:rtl/>
        </w:rPr>
        <w:t xml:space="preserve"> </w:t>
      </w:r>
      <w:r w:rsidRPr="00EB59BC">
        <w:rPr>
          <w:rtl/>
        </w:rPr>
        <w:t>שיש</w:t>
      </w:r>
      <w:r w:rsidR="00800FE0">
        <w:rPr>
          <w:rtl/>
        </w:rPr>
        <w:t xml:space="preserve"> </w:t>
      </w:r>
      <w:r w:rsidRPr="00EB59BC">
        <w:rPr>
          <w:rtl/>
        </w:rPr>
        <w:t>מקום</w:t>
      </w:r>
      <w:r w:rsidR="00800FE0">
        <w:rPr>
          <w:rtl/>
        </w:rPr>
        <w:t xml:space="preserve"> </w:t>
      </w:r>
      <w:r w:rsidRPr="00EB59BC">
        <w:rPr>
          <w:rtl/>
        </w:rPr>
        <w:t>לתמוך, ואני מקווה שלמשפחה הזאת לא יצטרפו עוד חברים.</w:t>
      </w:r>
      <w:r w:rsidR="00800FE0">
        <w:rPr>
          <w:rtl/>
        </w:rPr>
        <w:t xml:space="preserve"> </w:t>
      </w: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תיכון: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תודה. חבר הכנסת אפי אושעיה. 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שבח וייס.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אפי אושעיה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 חברי הכנסת, מהצעת החוק אני למד, שאין מדובר היום על 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התגמולים</w:t>
      </w:r>
      <w:r w:rsidR="00800FE0">
        <w:rPr>
          <w:rtl/>
        </w:rPr>
        <w:t xml:space="preserve"> </w:t>
      </w:r>
      <w:r w:rsidRPr="00EB59BC">
        <w:rPr>
          <w:rtl/>
        </w:rPr>
        <w:t>לנפגעי פעולות איבה, כי התגמול מוסדר בחוק והכול מוסדר.</w:t>
      </w:r>
      <w:r w:rsidR="00800FE0">
        <w:rPr>
          <w:rtl/>
        </w:rPr>
        <w:t xml:space="preserve"> </w:t>
      </w:r>
      <w:r w:rsidRPr="00EB59BC">
        <w:rPr>
          <w:rtl/>
        </w:rPr>
        <w:t>מדובר על</w:t>
      </w:r>
      <w:r w:rsidR="00800FE0">
        <w:rPr>
          <w:rtl/>
        </w:rPr>
        <w:t xml:space="preserve"> </w:t>
      </w:r>
      <w:r w:rsidRPr="00EB59BC">
        <w:rPr>
          <w:rtl/>
        </w:rPr>
        <w:t>גבייה של מס ארגון לצורך הקמת הארגון הזה.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אילו החוק הזה לא היה בקריאה ראשונה, הייתי מצביע נגד, אבל אני מניח שבוועדה</w:t>
      </w:r>
      <w:r w:rsidR="00800FE0">
        <w:rPr>
          <w:rtl/>
        </w:rPr>
        <w:t xml:space="preserve"> </w:t>
      </w:r>
      <w:r w:rsidRPr="00EB59BC">
        <w:rPr>
          <w:rtl/>
        </w:rPr>
        <w:t>שבה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חבר נוכל להכניס את התיקונים הנדרשים, משום שהסכום, למשל, איננו מוגדר.</w:t>
      </w:r>
      <w:r w:rsidR="00800FE0">
        <w:rPr>
          <w:rtl/>
        </w:rPr>
        <w:t xml:space="preserve"> </w:t>
      </w:r>
      <w:r w:rsidRPr="00EB59BC">
        <w:rPr>
          <w:rtl/>
        </w:rPr>
        <w:t>כתוב</w:t>
      </w:r>
      <w:r w:rsidR="00800FE0">
        <w:rPr>
          <w:rtl/>
        </w:rPr>
        <w:t xml:space="preserve"> </w:t>
      </w:r>
      <w:r w:rsidRPr="00EB59BC">
        <w:rPr>
          <w:rtl/>
        </w:rPr>
        <w:t>שהשר</w:t>
      </w:r>
      <w:r w:rsidR="00800FE0">
        <w:rPr>
          <w:rtl/>
        </w:rPr>
        <w:t xml:space="preserve"> </w:t>
      </w:r>
      <w:r w:rsidRPr="00EB59BC">
        <w:rPr>
          <w:rtl/>
        </w:rPr>
        <w:t>יקבע את הסכום. אני סומך על השר הנוכחי; אני לא יודע אם יהיה שר אחר,</w:t>
      </w:r>
      <w:r w:rsidR="00800FE0">
        <w:rPr>
          <w:rtl/>
        </w:rPr>
        <w:t xml:space="preserve"> </w:t>
      </w:r>
      <w:r w:rsidRPr="00EB59BC">
        <w:rPr>
          <w:rtl/>
        </w:rPr>
        <w:t>איזה</w:t>
      </w:r>
      <w:r w:rsidR="00800FE0">
        <w:rPr>
          <w:rtl/>
        </w:rPr>
        <w:t xml:space="preserve"> </w:t>
      </w:r>
      <w:r w:rsidRPr="00EB59BC">
        <w:rPr>
          <w:rtl/>
        </w:rPr>
        <w:t>סכום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הוא יקבע, כמה הוא יקבע, האם הסכום הזה ייקבע באופן שרירותי </w:t>
      </w:r>
      <w:r w:rsidR="00800FE0">
        <w:rPr>
          <w:rtl/>
        </w:rPr>
        <w:t>–</w:t>
      </w:r>
      <w:r w:rsidRPr="00EB59BC">
        <w:rPr>
          <w:rtl/>
        </w:rPr>
        <w:t xml:space="preserve"> ואז מי</w:t>
      </w:r>
      <w:r w:rsidR="00800FE0">
        <w:rPr>
          <w:rtl/>
        </w:rPr>
        <w:t xml:space="preserve"> </w:t>
      </w:r>
      <w:r w:rsidRPr="00EB59BC">
        <w:rPr>
          <w:rtl/>
        </w:rPr>
        <w:t>שמקבל</w:t>
      </w:r>
      <w:r w:rsidR="00800FE0">
        <w:rPr>
          <w:rtl/>
        </w:rPr>
        <w:t xml:space="preserve"> </w:t>
      </w:r>
      <w:r w:rsidRPr="00EB59BC">
        <w:rPr>
          <w:rtl/>
        </w:rPr>
        <w:t>תגמול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500 שקלים ישלם מס כמו זה שמקבל 5,000 שקלים, למשל? האם התשלום</w:t>
      </w:r>
      <w:r w:rsidR="00800FE0">
        <w:rPr>
          <w:rtl/>
        </w:rPr>
        <w:t xml:space="preserve"> </w:t>
      </w:r>
      <w:r w:rsidRPr="00EB59BC">
        <w:rPr>
          <w:rtl/>
        </w:rPr>
        <w:t>יהיה דיפרנציאלי, כן או לא?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מדברים, בינתיים, על סכום אחיד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אפי אושעיה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ששיש סכום אחיד </w:t>
      </w:r>
      <w:r w:rsidR="00800FE0">
        <w:rPr>
          <w:rtl/>
        </w:rPr>
        <w:t>–</w:t>
      </w:r>
      <w:r w:rsidRPr="00EB59BC">
        <w:rPr>
          <w:rtl/>
        </w:rPr>
        <w:t xml:space="preserve"> זה לא מקובל עלי. אני חושב, שמי שמקבל כמה מאות שקלים,</w:t>
      </w:r>
      <w:r w:rsidR="00800FE0">
        <w:rPr>
          <w:rtl/>
        </w:rPr>
        <w:t xml:space="preserve"> </w:t>
      </w:r>
      <w:r w:rsidRPr="00EB59BC">
        <w:rPr>
          <w:rtl/>
        </w:rPr>
        <w:t>דינו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להיות</w:t>
      </w:r>
      <w:r w:rsidR="00800FE0">
        <w:rPr>
          <w:rtl/>
        </w:rPr>
        <w:t xml:space="preserve"> </w:t>
      </w:r>
      <w:r w:rsidRPr="00EB59BC">
        <w:rPr>
          <w:rtl/>
        </w:rPr>
        <w:t>כדין זה שמקבל אלפי שקלים. לכן צריכה להיות חלוקה על בסיס</w:t>
      </w:r>
      <w:r w:rsidR="00800FE0">
        <w:rPr>
          <w:rtl/>
        </w:rPr>
        <w:t xml:space="preserve"> </w:t>
      </w:r>
      <w:r w:rsidRPr="00EB59BC">
        <w:rPr>
          <w:rtl/>
        </w:rPr>
        <w:t>דיפרנציאלי, על</w:t>
      </w:r>
      <w:r w:rsidR="00800FE0">
        <w:rPr>
          <w:rtl/>
        </w:rPr>
        <w:t>-</w:t>
      </w:r>
      <w:r w:rsidRPr="00EB59BC">
        <w:rPr>
          <w:rtl/>
        </w:rPr>
        <w:t>פי ההכנסה של כל אחד. לצערי הרב, התגמול הזה הוא בהתאם לאסון שקרה</w:t>
      </w:r>
      <w:r w:rsidR="00800FE0">
        <w:rPr>
          <w:rtl/>
        </w:rPr>
        <w:t xml:space="preserve"> </w:t>
      </w:r>
      <w:r w:rsidRPr="00EB59BC">
        <w:rPr>
          <w:rtl/>
        </w:rPr>
        <w:t>לכל אחד, אבל החלוקה צריכה להיות באופן צודק.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מעבר</w:t>
      </w:r>
      <w:r w:rsidR="00800FE0">
        <w:rPr>
          <w:rtl/>
        </w:rPr>
        <w:t xml:space="preserve"> </w:t>
      </w:r>
      <w:r w:rsidRPr="00EB59BC">
        <w:rPr>
          <w:rtl/>
        </w:rPr>
        <w:t>לזה,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מתנגד</w:t>
      </w:r>
      <w:r w:rsidR="00800FE0">
        <w:rPr>
          <w:rtl/>
        </w:rPr>
        <w:t xml:space="preserve"> </w:t>
      </w:r>
      <w:r w:rsidRPr="00EB59BC">
        <w:rPr>
          <w:rtl/>
        </w:rPr>
        <w:t>באופן</w:t>
      </w:r>
      <w:r w:rsidR="00800FE0">
        <w:rPr>
          <w:rtl/>
        </w:rPr>
        <w:t xml:space="preserve"> </w:t>
      </w:r>
      <w:r w:rsidRPr="00EB59BC">
        <w:rPr>
          <w:rtl/>
        </w:rPr>
        <w:t>נחרץ</w:t>
      </w:r>
      <w:r w:rsidR="00800FE0">
        <w:rPr>
          <w:rtl/>
        </w:rPr>
        <w:t xml:space="preserve"> </w:t>
      </w:r>
      <w:r w:rsidRPr="00EB59BC">
        <w:rPr>
          <w:rtl/>
        </w:rPr>
        <w:t>לכך שמישהו ינסה לכפות על מישהו חברות</w:t>
      </w:r>
      <w:r w:rsidR="00800FE0">
        <w:rPr>
          <w:rtl/>
        </w:rPr>
        <w:t xml:space="preserve"> </w:t>
      </w:r>
      <w:r w:rsidRPr="00EB59BC">
        <w:rPr>
          <w:rtl/>
        </w:rPr>
        <w:t>בארגון</w:t>
      </w:r>
      <w:r w:rsidR="00800FE0">
        <w:rPr>
          <w:rtl/>
        </w:rPr>
        <w:t xml:space="preserve"> </w:t>
      </w:r>
      <w:r w:rsidRPr="00EB59BC">
        <w:rPr>
          <w:rtl/>
        </w:rPr>
        <w:t>וולונטרי</w:t>
      </w:r>
      <w:r w:rsidR="00800FE0">
        <w:rPr>
          <w:rtl/>
        </w:rPr>
        <w:t xml:space="preserve"> </w:t>
      </w:r>
      <w:r w:rsidRPr="00EB59BC">
        <w:rPr>
          <w:rtl/>
        </w:rPr>
        <w:t>כלשהו.</w:t>
      </w:r>
      <w:r w:rsidR="00800FE0">
        <w:rPr>
          <w:rtl/>
        </w:rPr>
        <w:t xml:space="preserve"> </w:t>
      </w:r>
      <w:r w:rsidRPr="00EB59BC">
        <w:rPr>
          <w:rtl/>
        </w:rPr>
        <w:t>זה נכון שאדם שלא ירצה יצטרך להצהיר בתוך 60 יום בפני</w:t>
      </w:r>
      <w:r w:rsidR="00800FE0">
        <w:rPr>
          <w:rtl/>
        </w:rPr>
        <w:t xml:space="preserve"> </w:t>
      </w:r>
      <w:r w:rsidRPr="00EB59BC">
        <w:rPr>
          <w:rtl/>
        </w:rPr>
        <w:t>המוסד לביטוח לאומי שהוא לא מסכים שהארגון היציג שמייצג אותו יוכל לגבות את הסכום</w:t>
      </w:r>
      <w:r w:rsidR="00800FE0">
        <w:rPr>
          <w:rtl/>
        </w:rPr>
        <w:t xml:space="preserve"> </w:t>
      </w:r>
      <w:r w:rsidRPr="00EB59BC">
        <w:rPr>
          <w:rtl/>
        </w:rPr>
        <w:t>מתוך</w:t>
      </w:r>
      <w:r w:rsidR="00800FE0">
        <w:rPr>
          <w:rtl/>
        </w:rPr>
        <w:t xml:space="preserve"> </w:t>
      </w:r>
      <w:r w:rsidRPr="00EB59BC">
        <w:rPr>
          <w:rtl/>
        </w:rPr>
        <w:t>הקצבה</w:t>
      </w:r>
      <w:r w:rsidR="00800FE0">
        <w:rPr>
          <w:rtl/>
        </w:rPr>
        <w:t xml:space="preserve"> </w:t>
      </w:r>
      <w:r w:rsidRPr="00EB59BC">
        <w:rPr>
          <w:rtl/>
        </w:rPr>
        <w:t>המגיעה</w:t>
      </w:r>
      <w:r w:rsidR="00800FE0">
        <w:rPr>
          <w:rtl/>
        </w:rPr>
        <w:t xml:space="preserve"> </w:t>
      </w:r>
      <w:r w:rsidRPr="00EB59BC">
        <w:rPr>
          <w:rtl/>
        </w:rPr>
        <w:t>לו</w:t>
      </w:r>
      <w:r w:rsidR="00800FE0">
        <w:rPr>
          <w:rtl/>
        </w:rPr>
        <w:t xml:space="preserve"> </w:t>
      </w:r>
      <w:r w:rsidRPr="00EB59BC">
        <w:rPr>
          <w:rtl/>
        </w:rPr>
        <w:t>מהביטוח הלאומי. למה שלא יהיה ההיפך? מי שרוצה שינכו את</w:t>
      </w:r>
      <w:r w:rsidR="00800FE0">
        <w:rPr>
          <w:rtl/>
        </w:rPr>
        <w:t xml:space="preserve"> </w:t>
      </w:r>
      <w:r w:rsidRPr="00EB59BC">
        <w:rPr>
          <w:rtl/>
        </w:rPr>
        <w:t>הסכום</w:t>
      </w:r>
      <w:r w:rsidR="00800FE0">
        <w:rPr>
          <w:rtl/>
        </w:rPr>
        <w:t xml:space="preserve"> </w:t>
      </w:r>
      <w:r w:rsidRPr="00EB59BC">
        <w:rPr>
          <w:rtl/>
        </w:rPr>
        <w:t>מכספו, ילך ויודיע לביטוח הלאומי:</w:t>
      </w:r>
      <w:r w:rsidR="00800FE0">
        <w:rPr>
          <w:rtl/>
        </w:rPr>
        <w:t xml:space="preserve"> </w:t>
      </w:r>
      <w:r w:rsidRPr="00EB59BC">
        <w:rPr>
          <w:rtl/>
        </w:rPr>
        <w:t>מסכים אני להצטרף לארגון הוולונטרי, כי</w:t>
      </w:r>
      <w:r w:rsidR="00800FE0">
        <w:rPr>
          <w:rtl/>
        </w:rPr>
        <w:t xml:space="preserve"> </w:t>
      </w:r>
      <w:r w:rsidRPr="00EB59BC">
        <w:rPr>
          <w:rtl/>
        </w:rPr>
        <w:t>הארגון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וולונטרי, ולא לכפות בחוק דבר על אדם, שלא מספיק שנפגע פעם אחת</w:t>
      </w:r>
      <w:r w:rsidR="00800FE0">
        <w:rPr>
          <w:rtl/>
        </w:rPr>
        <w:t xml:space="preserve"> </w:t>
      </w:r>
      <w:r w:rsidRPr="00EB59BC">
        <w:rPr>
          <w:rtl/>
        </w:rPr>
        <w:t>בפעולת</w:t>
      </w:r>
      <w:r w:rsidR="00800FE0">
        <w:rPr>
          <w:rtl/>
        </w:rPr>
        <w:t xml:space="preserve"> </w:t>
      </w:r>
      <w:r w:rsidRPr="00EB59BC">
        <w:rPr>
          <w:rtl/>
        </w:rPr>
        <w:t>איבה</w:t>
      </w:r>
      <w:r w:rsidR="00800FE0">
        <w:rPr>
          <w:rtl/>
        </w:rPr>
        <w:t xml:space="preserve"> </w:t>
      </w:r>
      <w:r w:rsidRPr="00EB59BC">
        <w:rPr>
          <w:rtl/>
        </w:rPr>
        <w:t>קשה,</w:t>
      </w:r>
      <w:r w:rsidR="00800FE0">
        <w:rPr>
          <w:rtl/>
        </w:rPr>
        <w:t xml:space="preserve"> </w:t>
      </w:r>
      <w:r w:rsidRPr="00EB59BC">
        <w:rPr>
          <w:rtl/>
        </w:rPr>
        <w:t>רצחנית,</w:t>
      </w:r>
      <w:r w:rsidR="00800FE0">
        <w:rPr>
          <w:rtl/>
        </w:rPr>
        <w:t xml:space="preserve"> </w:t>
      </w:r>
      <w:r w:rsidRPr="00EB59BC">
        <w:rPr>
          <w:rtl/>
        </w:rPr>
        <w:t>שהרסה אותו ואת משפחתו, גם יצטרכו לכפות עליו כפייה</w:t>
      </w:r>
      <w:r w:rsidR="00800FE0">
        <w:rPr>
          <w:rtl/>
        </w:rPr>
        <w:t xml:space="preserve"> </w:t>
      </w:r>
      <w:r w:rsidRPr="00EB59BC">
        <w:rPr>
          <w:rtl/>
        </w:rPr>
        <w:t>מהסוג הזה.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בעד התארגנות של גוף כזה, אני חושב שיש לזה חשיבות יוצאת דופן גם לנוכח</w:t>
      </w:r>
      <w:r w:rsidR="00800FE0">
        <w:rPr>
          <w:rtl/>
        </w:rPr>
        <w:t xml:space="preserve"> </w:t>
      </w:r>
      <w:r w:rsidRPr="00EB59BC">
        <w:rPr>
          <w:rtl/>
        </w:rPr>
        <w:t>הנסיבות</w:t>
      </w:r>
      <w:r w:rsidR="00800FE0">
        <w:rPr>
          <w:rtl/>
        </w:rPr>
        <w:t xml:space="preserve"> </w:t>
      </w:r>
      <w:r w:rsidRPr="00EB59BC">
        <w:rPr>
          <w:rtl/>
        </w:rPr>
        <w:t>שהביאו</w:t>
      </w:r>
      <w:r w:rsidR="00800FE0">
        <w:rPr>
          <w:rtl/>
        </w:rPr>
        <w:t xml:space="preserve"> </w:t>
      </w:r>
      <w:r w:rsidRPr="00EB59BC">
        <w:rPr>
          <w:rtl/>
        </w:rPr>
        <w:t>להתאגדות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האנשים</w:t>
      </w:r>
      <w:r w:rsidR="00800FE0">
        <w:rPr>
          <w:rtl/>
        </w:rPr>
        <w:t xml:space="preserve"> </w:t>
      </w:r>
      <w:r w:rsidRPr="00EB59BC">
        <w:rPr>
          <w:rtl/>
        </w:rPr>
        <w:t>הללו. אני חושב שצריך להושיט להם כל עזרה</w:t>
      </w:r>
      <w:r w:rsidR="00800FE0">
        <w:rPr>
          <w:rtl/>
        </w:rPr>
        <w:t xml:space="preserve"> </w:t>
      </w:r>
      <w:r w:rsidRPr="00EB59BC">
        <w:rPr>
          <w:rtl/>
        </w:rPr>
        <w:t>ארגונית</w:t>
      </w:r>
      <w:r w:rsidR="00800FE0">
        <w:rPr>
          <w:rtl/>
        </w:rPr>
        <w:t xml:space="preserve"> </w:t>
      </w:r>
      <w:r w:rsidRPr="00EB59BC">
        <w:rPr>
          <w:rtl/>
        </w:rPr>
        <w:t>ואחרת.</w:t>
      </w:r>
      <w:r w:rsidR="00800FE0">
        <w:rPr>
          <w:rtl/>
        </w:rPr>
        <w:t xml:space="preserve"> </w:t>
      </w:r>
      <w:r w:rsidRPr="00EB59BC">
        <w:rPr>
          <w:rtl/>
        </w:rPr>
        <w:t>אני לא חושב שצריך לעשות זאת בשיטה המוצעת בחוק, במיוחד שהארגון</w:t>
      </w:r>
      <w:r w:rsidR="00800FE0">
        <w:rPr>
          <w:rtl/>
        </w:rPr>
        <w:t xml:space="preserve"> </w:t>
      </w:r>
      <w:r w:rsidRPr="00EB59BC">
        <w:rPr>
          <w:rtl/>
        </w:rPr>
        <w:t>היציג,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נאמר</w:t>
      </w:r>
      <w:r w:rsidR="00800FE0">
        <w:rPr>
          <w:rtl/>
        </w:rPr>
        <w:t xml:space="preserve"> </w:t>
      </w:r>
      <w:r w:rsidRPr="00EB59BC">
        <w:rPr>
          <w:rtl/>
        </w:rPr>
        <w:t>שהוא</w:t>
      </w:r>
      <w:r w:rsidR="00800FE0">
        <w:rPr>
          <w:rtl/>
        </w:rPr>
        <w:t xml:space="preserve"> </w:t>
      </w:r>
      <w:r w:rsidRPr="00EB59BC">
        <w:rPr>
          <w:rtl/>
        </w:rPr>
        <w:t>ייבחר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ידי</w:t>
      </w:r>
      <w:r w:rsidR="00800FE0">
        <w:rPr>
          <w:rtl/>
        </w:rPr>
        <w:t xml:space="preserve"> </w:t>
      </w:r>
      <w:r w:rsidRPr="00EB59BC">
        <w:rPr>
          <w:rtl/>
        </w:rPr>
        <w:t>נפגעי פעולות איבה, למשל. זאת אומרת, אלה</w:t>
      </w:r>
      <w:r w:rsidR="00800FE0">
        <w:rPr>
          <w:rtl/>
        </w:rPr>
        <w:t xml:space="preserve"> </w:t>
      </w:r>
      <w:r w:rsidRPr="00EB59BC">
        <w:rPr>
          <w:rtl/>
        </w:rPr>
        <w:t>שנפגעו,</w:t>
      </w:r>
      <w:r w:rsidR="00800FE0">
        <w:rPr>
          <w:rtl/>
        </w:rPr>
        <w:t xml:space="preserve"> </w:t>
      </w:r>
      <w:r w:rsidRPr="00EB59BC">
        <w:rPr>
          <w:rtl/>
        </w:rPr>
        <w:t>הם</w:t>
      </w:r>
      <w:r w:rsidR="00800FE0">
        <w:rPr>
          <w:rtl/>
        </w:rPr>
        <w:t xml:space="preserve"> </w:t>
      </w:r>
      <w:r w:rsidRPr="00EB59BC">
        <w:rPr>
          <w:rtl/>
        </w:rPr>
        <w:t>יבחרו</w:t>
      </w:r>
      <w:r w:rsidR="00800FE0">
        <w:rPr>
          <w:rtl/>
        </w:rPr>
        <w:t xml:space="preserve"> </w:t>
      </w:r>
      <w:r w:rsidRPr="00EB59BC">
        <w:rPr>
          <w:rtl/>
        </w:rPr>
        <w:t>את הארגון היציג שלהם. כתוב שהשר יחליט מי הוא הארגון היציג,</w:t>
      </w:r>
      <w:r w:rsidR="00800FE0">
        <w:rPr>
          <w:rtl/>
        </w:rPr>
        <w:t xml:space="preserve"> </w:t>
      </w:r>
      <w:r w:rsidRPr="00EB59BC">
        <w:rPr>
          <w:rtl/>
        </w:rPr>
        <w:t>ואם</w:t>
      </w:r>
      <w:r w:rsidR="00800FE0">
        <w:rPr>
          <w:rtl/>
        </w:rPr>
        <w:t xml:space="preserve"> </w:t>
      </w:r>
      <w:r w:rsidRPr="00EB59BC">
        <w:rPr>
          <w:rtl/>
        </w:rPr>
        <w:t>השר יחליט מחר שמי שיכול להיות הארגון היציג אלה רק נפגעי פעולות איבה חובשי</w:t>
      </w:r>
      <w:r w:rsidR="00800FE0">
        <w:rPr>
          <w:rtl/>
        </w:rPr>
        <w:t xml:space="preserve"> </w:t>
      </w:r>
      <w:r w:rsidRPr="00EB59BC">
        <w:rPr>
          <w:rtl/>
        </w:rPr>
        <w:t>כיפות,</w:t>
      </w:r>
      <w:r w:rsidR="00800FE0">
        <w:rPr>
          <w:rtl/>
        </w:rPr>
        <w:t xml:space="preserve"> </w:t>
      </w:r>
      <w:r w:rsidRPr="00EB59BC">
        <w:rPr>
          <w:rtl/>
        </w:rPr>
        <w:t>או בעלי זקנים, או לא חובשי כיפות ובעלי זקנים, או כל מיני אנשים כאלה או</w:t>
      </w:r>
      <w:r w:rsidR="00800FE0">
        <w:rPr>
          <w:rtl/>
        </w:rPr>
        <w:t xml:space="preserve"> </w:t>
      </w:r>
      <w:r w:rsidRPr="00EB59BC">
        <w:rPr>
          <w:rtl/>
        </w:rPr>
        <w:t>אחרים,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 xml:space="preserve">פי מפתח פוליטי כזה או אחר </w:t>
      </w:r>
      <w:r w:rsidR="00800FE0">
        <w:rPr>
          <w:rtl/>
        </w:rPr>
        <w:t>–</w:t>
      </w:r>
      <w:r w:rsidRPr="00EB59BC">
        <w:rPr>
          <w:rtl/>
        </w:rPr>
        <w:t xml:space="preserve"> מדוע שנפגעי פעולות האיבה לא יבחרו בעצמם</w:t>
      </w:r>
      <w:r w:rsidR="00800FE0">
        <w:rPr>
          <w:rtl/>
        </w:rPr>
        <w:t xml:space="preserve"> </w:t>
      </w:r>
      <w:r w:rsidRPr="00EB59BC">
        <w:rPr>
          <w:rtl/>
        </w:rPr>
        <w:t>את הנציגים שלהם?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אצביע</w:t>
      </w:r>
      <w:r w:rsidR="00800FE0">
        <w:rPr>
          <w:rtl/>
        </w:rPr>
        <w:t xml:space="preserve"> </w:t>
      </w:r>
      <w:r w:rsidRPr="00EB59BC">
        <w:rPr>
          <w:rtl/>
        </w:rPr>
        <w:t>במליאה בעד הצעת החוק, ואני אפעל בקרב מליאת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ועדת</w:t>
      </w:r>
      <w:r w:rsidR="00800FE0">
        <w:rPr>
          <w:rtl/>
        </w:rPr>
        <w:t xml:space="preserve"> </w:t>
      </w:r>
      <w:r w:rsidRPr="00EB59BC">
        <w:rPr>
          <w:rtl/>
        </w:rPr>
        <w:t>העבודה והרווחה להציע את שורת התיקונים שדיברתי עליהם ותיקונים אחרים</w:t>
      </w:r>
      <w:r w:rsidR="00800FE0">
        <w:rPr>
          <w:rtl/>
        </w:rPr>
        <w:t xml:space="preserve"> </w:t>
      </w:r>
      <w:r w:rsidRPr="00EB59BC">
        <w:rPr>
          <w:rtl/>
        </w:rPr>
        <w:t>שאני חושב שמן הראוי שיוכנסו להצעת החוק הזאת.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 לחבר הכנסת אפי אושעיה.</w:t>
      </w:r>
      <w:r w:rsidR="00800FE0">
        <w:rPr>
          <w:rtl/>
        </w:rPr>
        <w:t xml:space="preserve"> </w:t>
      </w:r>
      <w:r w:rsidRPr="00EB59BC">
        <w:rPr>
          <w:rtl/>
        </w:rPr>
        <w:t>אני מזמין את חבר הכנסת שבח וייס, בבקשה.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אחריו, אחרון </w:t>
      </w:r>
      <w:r w:rsidR="00800FE0">
        <w:rPr>
          <w:rtl/>
        </w:rPr>
        <w:t>–</w:t>
      </w:r>
      <w:r w:rsidRPr="00EB59BC">
        <w:rPr>
          <w:rtl/>
        </w:rPr>
        <w:t xml:space="preserve"> חבר הכנסת עבד</w:t>
      </w:r>
      <w:r w:rsidR="00800FE0">
        <w:rPr>
          <w:rtl/>
        </w:rPr>
        <w:t>-</w:t>
      </w:r>
      <w:r w:rsidRPr="00EB59BC">
        <w:rPr>
          <w:rtl/>
        </w:rPr>
        <w:t>אלמאלכ דהאמשה.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חברי הכנסת, אני עליתי לדוכן כדי לבטא בעצם סוג של השתתפות</w:t>
      </w:r>
      <w:r w:rsidR="00800FE0">
        <w:rPr>
          <w:rtl/>
        </w:rPr>
        <w:t xml:space="preserve"> </w:t>
      </w:r>
      <w:r w:rsidRPr="00EB59BC">
        <w:rPr>
          <w:rtl/>
        </w:rPr>
        <w:t>ביגונם של אנשים שהם בין נפגעי המלחמות שלנו.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ברור</w:t>
      </w:r>
      <w:r w:rsidR="00800FE0">
        <w:rPr>
          <w:rtl/>
        </w:rPr>
        <w:t xml:space="preserve"> </w:t>
      </w:r>
      <w:r w:rsidRPr="00EB59BC">
        <w:rPr>
          <w:rtl/>
        </w:rPr>
        <w:t>לגמרי</w:t>
      </w:r>
      <w:r w:rsidR="00800FE0">
        <w:rPr>
          <w:rtl/>
        </w:rPr>
        <w:t xml:space="preserve"> </w:t>
      </w:r>
      <w:r w:rsidRPr="00EB59BC">
        <w:rPr>
          <w:rtl/>
        </w:rPr>
        <w:t>שהחוק הזה יאושר, הוא נראה על פניו כל כך נחוץ, כל כך נכון, כל</w:t>
      </w:r>
      <w:r w:rsidR="00800FE0">
        <w:rPr>
          <w:rtl/>
        </w:rPr>
        <w:t xml:space="preserve"> </w:t>
      </w:r>
      <w:r w:rsidRPr="00EB59BC">
        <w:rPr>
          <w:rtl/>
        </w:rPr>
        <w:t>כך</w:t>
      </w:r>
      <w:r w:rsidR="00800FE0">
        <w:rPr>
          <w:rtl/>
        </w:rPr>
        <w:t xml:space="preserve"> </w:t>
      </w:r>
      <w:r w:rsidRPr="00EB59BC">
        <w:rPr>
          <w:rtl/>
        </w:rPr>
        <w:t>מתקבל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הדעת, אני חושב שגם כל כך מוסכם, וגם לא חשבתי שבהזדמנות זאת כדאי</w:t>
      </w:r>
      <w:r w:rsidR="00800FE0">
        <w:rPr>
          <w:rtl/>
        </w:rPr>
        <w:t xml:space="preserve"> </w:t>
      </w:r>
      <w:r w:rsidRPr="00EB59BC">
        <w:rPr>
          <w:rtl/>
        </w:rPr>
        <w:t>לעשות</w:t>
      </w:r>
      <w:r w:rsidR="00800FE0">
        <w:rPr>
          <w:rtl/>
        </w:rPr>
        <w:t xml:space="preserve"> </w:t>
      </w:r>
      <w:r w:rsidRPr="00EB59BC">
        <w:rPr>
          <w:rtl/>
        </w:rPr>
        <w:t>חשבון</w:t>
      </w:r>
      <w:r w:rsidR="00800FE0">
        <w:rPr>
          <w:rtl/>
        </w:rPr>
        <w:t xml:space="preserve"> </w:t>
      </w:r>
      <w:r w:rsidRPr="00EB59BC">
        <w:rPr>
          <w:rtl/>
        </w:rPr>
        <w:t>כולל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מהות</w:t>
      </w:r>
      <w:r w:rsidR="00800FE0">
        <w:rPr>
          <w:rtl/>
        </w:rPr>
        <w:t xml:space="preserve"> </w:t>
      </w:r>
      <w:r w:rsidRPr="00EB59BC">
        <w:rPr>
          <w:rtl/>
        </w:rPr>
        <w:t>הטרור</w:t>
      </w:r>
      <w:r w:rsidR="00800FE0">
        <w:rPr>
          <w:rtl/>
        </w:rPr>
        <w:t xml:space="preserve"> </w:t>
      </w:r>
      <w:r w:rsidRPr="00EB59BC">
        <w:rPr>
          <w:rtl/>
        </w:rPr>
        <w:t>וסוג</w:t>
      </w:r>
      <w:r w:rsidR="00800FE0">
        <w:rPr>
          <w:rtl/>
        </w:rPr>
        <w:t xml:space="preserve"> </w:t>
      </w:r>
      <w:r w:rsidRPr="00EB59BC">
        <w:rPr>
          <w:rtl/>
        </w:rPr>
        <w:t>הטרור. הדברים מורכבים, עמוקים מאוד,</w:t>
      </w:r>
      <w:r w:rsidR="00800FE0">
        <w:rPr>
          <w:rtl/>
        </w:rPr>
        <w:t xml:space="preserve"> </w:t>
      </w:r>
      <w:r w:rsidRPr="00EB59BC">
        <w:rPr>
          <w:rtl/>
        </w:rPr>
        <w:t>טראגיים</w:t>
      </w:r>
      <w:r w:rsidR="00800FE0">
        <w:rPr>
          <w:rtl/>
        </w:rPr>
        <w:t xml:space="preserve"> </w:t>
      </w:r>
      <w:r w:rsidRPr="00EB59BC">
        <w:rPr>
          <w:rtl/>
        </w:rPr>
        <w:t>ויורדים לשורשי החוויה שלנו פה ולחבלי הבנייה של מדינת ישראל וההתארגנות</w:t>
      </w:r>
      <w:r w:rsidR="00800FE0">
        <w:rPr>
          <w:rtl/>
        </w:rPr>
        <w:t xml:space="preserve"> </w:t>
      </w:r>
      <w:r w:rsidRPr="00EB59BC">
        <w:rPr>
          <w:rtl/>
        </w:rPr>
        <w:t>של האזור לקראת העתיד.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בעידן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תהליך שלום מומרץ. יש יותר מתחושה שהתהליך ינוע קדימה. יש</w:t>
      </w:r>
      <w:r w:rsidR="00800FE0">
        <w:rPr>
          <w:rtl/>
        </w:rPr>
        <w:t xml:space="preserve"> </w:t>
      </w:r>
      <w:r w:rsidRPr="00EB59BC">
        <w:rPr>
          <w:rtl/>
        </w:rPr>
        <w:t>יותר</w:t>
      </w:r>
      <w:r w:rsidR="00800FE0">
        <w:rPr>
          <w:rtl/>
        </w:rPr>
        <w:t xml:space="preserve"> </w:t>
      </w:r>
      <w:r w:rsidRPr="00EB59BC">
        <w:rPr>
          <w:rtl/>
        </w:rPr>
        <w:t>מתחושה</w:t>
      </w:r>
      <w:r w:rsidR="00800FE0">
        <w:rPr>
          <w:rtl/>
        </w:rPr>
        <w:t xml:space="preserve"> </w:t>
      </w:r>
      <w:r w:rsidRPr="00EB59BC">
        <w:rPr>
          <w:rtl/>
        </w:rPr>
        <w:t>ואמונה, שככל</w:t>
      </w:r>
      <w:r w:rsidR="00800FE0">
        <w:rPr>
          <w:rtl/>
        </w:rPr>
        <w:t xml:space="preserve"> </w:t>
      </w:r>
      <w:r w:rsidRPr="00EB59BC">
        <w:rPr>
          <w:rtl/>
        </w:rPr>
        <w:t>שיתפתח השלום ויהפוך לחוויה משותפת כאן, בטווח הרחוק</w:t>
      </w:r>
      <w:r w:rsidR="00800FE0">
        <w:rPr>
          <w:rtl/>
        </w:rPr>
        <w:t xml:space="preserve"> </w:t>
      </w:r>
      <w:r w:rsidRPr="00EB59BC">
        <w:rPr>
          <w:rtl/>
        </w:rPr>
        <w:t>יותר יפחתו פעולות האיבה.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יודע</w:t>
      </w:r>
      <w:r w:rsidR="00800FE0">
        <w:rPr>
          <w:rtl/>
        </w:rPr>
        <w:t xml:space="preserve"> </w:t>
      </w:r>
      <w:r w:rsidRPr="00EB59BC">
        <w:rPr>
          <w:rtl/>
        </w:rPr>
        <w:t>שהדרך להמשך התהליך זרועה עדיין בפיגועים, זרועה עדיין בפוטנציאל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קטן</w:t>
      </w:r>
      <w:r w:rsidR="00800FE0">
        <w:rPr>
          <w:rtl/>
        </w:rPr>
        <w:t xml:space="preserve"> </w:t>
      </w:r>
      <w:r w:rsidRPr="00EB59BC">
        <w:rPr>
          <w:rtl/>
        </w:rPr>
        <w:t>של פעילות של גורמים שירצו לשבש את התהליך הזה. אני מקווה שלא יעלה הדבר</w:t>
      </w:r>
      <w:r w:rsidR="00800FE0">
        <w:rPr>
          <w:rtl/>
        </w:rPr>
        <w:t xml:space="preserve"> </w:t>
      </w:r>
      <w:r w:rsidRPr="00EB59BC">
        <w:rPr>
          <w:rtl/>
        </w:rPr>
        <w:t>בידם,</w:t>
      </w:r>
      <w:r w:rsidR="00800FE0">
        <w:rPr>
          <w:rtl/>
        </w:rPr>
        <w:t xml:space="preserve"> </w:t>
      </w:r>
      <w:r w:rsidRPr="00EB59BC">
        <w:rPr>
          <w:rtl/>
        </w:rPr>
        <w:t>מכיוון</w:t>
      </w:r>
      <w:r w:rsidR="00800FE0">
        <w:rPr>
          <w:rtl/>
        </w:rPr>
        <w:t xml:space="preserve"> </w:t>
      </w:r>
      <w:r w:rsidRPr="00EB59BC">
        <w:rPr>
          <w:rtl/>
        </w:rPr>
        <w:t>שנוסף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הפגיעה הקשה, הקטלנית, הנוראה במשפחות, בנשים, בילדים,</w:t>
      </w:r>
      <w:r w:rsidR="00800FE0">
        <w:rPr>
          <w:rtl/>
        </w:rPr>
        <w:t xml:space="preserve"> </w:t>
      </w:r>
      <w:r w:rsidRPr="00EB59BC">
        <w:rPr>
          <w:rtl/>
        </w:rPr>
        <w:t>בגברים,</w:t>
      </w:r>
      <w:r w:rsidR="00800FE0">
        <w:rPr>
          <w:rtl/>
        </w:rPr>
        <w:t xml:space="preserve"> </w:t>
      </w:r>
      <w:r w:rsidRPr="00EB59BC">
        <w:rPr>
          <w:rtl/>
        </w:rPr>
        <w:t>באנשים</w:t>
      </w:r>
      <w:r w:rsidR="00800FE0">
        <w:rPr>
          <w:rtl/>
        </w:rPr>
        <w:t xml:space="preserve"> </w:t>
      </w:r>
      <w:r w:rsidRPr="00EB59BC">
        <w:rPr>
          <w:rtl/>
        </w:rPr>
        <w:t>שהם לא בחזית הקרב, יש פה כמובן גם נזק נורא להמשך תהליך השלום.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יודע</w:t>
      </w:r>
      <w:r w:rsidR="00800FE0">
        <w:rPr>
          <w:rtl/>
        </w:rPr>
        <w:t xml:space="preserve"> </w:t>
      </w:r>
      <w:r w:rsidRPr="00EB59BC">
        <w:rPr>
          <w:rtl/>
        </w:rPr>
        <w:t>שאנחנו לא יכולים לעזור הרבה למי שעולה על אוטובוס ולא חוזר, אנחנו לא</w:t>
      </w:r>
      <w:r w:rsidR="00800FE0">
        <w:rPr>
          <w:rtl/>
        </w:rPr>
        <w:t xml:space="preserve"> </w:t>
      </w:r>
      <w:r w:rsidRPr="00EB59BC">
        <w:rPr>
          <w:rtl/>
        </w:rPr>
        <w:t>יכולים</w:t>
      </w:r>
      <w:r w:rsidR="00800FE0">
        <w:rPr>
          <w:rtl/>
        </w:rPr>
        <w:t xml:space="preserve"> </w:t>
      </w:r>
      <w:r w:rsidRPr="00EB59BC">
        <w:rPr>
          <w:rtl/>
        </w:rPr>
        <w:t>לעזור</w:t>
      </w:r>
      <w:r w:rsidR="00800FE0">
        <w:rPr>
          <w:rtl/>
        </w:rPr>
        <w:t xml:space="preserve"> </w:t>
      </w:r>
      <w:r w:rsidRPr="00EB59BC">
        <w:rPr>
          <w:rtl/>
        </w:rPr>
        <w:t>הרבה</w:t>
      </w:r>
      <w:r w:rsidR="00800FE0">
        <w:rPr>
          <w:rtl/>
        </w:rPr>
        <w:t xml:space="preserve"> </w:t>
      </w:r>
      <w:r w:rsidRPr="00EB59BC">
        <w:rPr>
          <w:rtl/>
        </w:rPr>
        <w:t>למי שמאבד שם את כל משפחתו, אנחנו לא יכולים לעזור הרבה למי</w:t>
      </w:r>
      <w:r w:rsidR="00800FE0">
        <w:rPr>
          <w:rtl/>
        </w:rPr>
        <w:t xml:space="preserve"> </w:t>
      </w:r>
      <w:r w:rsidRPr="00EB59BC">
        <w:rPr>
          <w:rtl/>
        </w:rPr>
        <w:t>שעולמו חרב, ויש אין סוף דוגמאות נוראות ואיומות בכל הזמנים.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רואה</w:t>
      </w:r>
      <w:r w:rsidR="00800FE0">
        <w:rPr>
          <w:rtl/>
        </w:rPr>
        <w:t xml:space="preserve"> </w:t>
      </w:r>
      <w:r w:rsidRPr="00EB59BC">
        <w:rPr>
          <w:rtl/>
        </w:rPr>
        <w:t>בהתערבות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בעניין זה </w:t>
      </w:r>
      <w:r w:rsidR="00800FE0">
        <w:rPr>
          <w:rtl/>
        </w:rPr>
        <w:t>–</w:t>
      </w:r>
      <w:r w:rsidRPr="00EB59BC">
        <w:rPr>
          <w:rtl/>
        </w:rPr>
        <w:t xml:space="preserve"> דבר שאפשר, דרך אגב, לפי דעתי,</w:t>
      </w:r>
      <w:r w:rsidR="00800FE0">
        <w:rPr>
          <w:rtl/>
        </w:rPr>
        <w:t xml:space="preserve"> </w:t>
      </w:r>
      <w:r w:rsidRPr="00EB59BC">
        <w:rPr>
          <w:rtl/>
        </w:rPr>
        <w:t>להסדיר</w:t>
      </w:r>
      <w:r w:rsidR="00800FE0">
        <w:rPr>
          <w:rtl/>
        </w:rPr>
        <w:t xml:space="preserve"> </w:t>
      </w:r>
      <w:r w:rsidRPr="00EB59BC">
        <w:rPr>
          <w:rtl/>
        </w:rPr>
        <w:t>ברמה</w:t>
      </w:r>
      <w:r w:rsidR="00800FE0">
        <w:rPr>
          <w:rtl/>
        </w:rPr>
        <w:t xml:space="preserve"> </w:t>
      </w:r>
      <w:r w:rsidRPr="00EB59BC">
        <w:rPr>
          <w:rtl/>
        </w:rPr>
        <w:t>אדמיניסטרטיבית</w:t>
      </w:r>
      <w:r w:rsidR="00800FE0">
        <w:rPr>
          <w:rtl/>
        </w:rPr>
        <w:t xml:space="preserve"> – </w:t>
      </w:r>
      <w:r w:rsidRPr="00EB59BC">
        <w:rPr>
          <w:rtl/>
        </w:rPr>
        <w:t>עוד</w:t>
      </w:r>
      <w:r w:rsidR="00800FE0">
        <w:rPr>
          <w:rtl/>
        </w:rPr>
        <w:t xml:space="preserve"> </w:t>
      </w:r>
      <w:r w:rsidRPr="00EB59BC">
        <w:rPr>
          <w:rtl/>
        </w:rPr>
        <w:t>ביטוי של השתתפות בכאב, באבל, באסון של מי</w:t>
      </w:r>
      <w:r w:rsidR="00800FE0">
        <w:rPr>
          <w:rtl/>
        </w:rPr>
        <w:t xml:space="preserve"> </w:t>
      </w:r>
      <w:r w:rsidRPr="00EB59BC">
        <w:rPr>
          <w:rtl/>
        </w:rPr>
        <w:t>שנקלעו שלא מרצונם לטרגדיה מחרידה והחברה הישראלית חייבת להם כל כך הרבה.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מלה</w:t>
      </w:r>
      <w:r w:rsidR="00800FE0">
        <w:rPr>
          <w:rtl/>
        </w:rPr>
        <w:t xml:space="preserve"> </w:t>
      </w:r>
      <w:r w:rsidRPr="00EB59BC">
        <w:rPr>
          <w:rtl/>
        </w:rPr>
        <w:t>אחת</w:t>
      </w:r>
      <w:r w:rsidR="00800FE0">
        <w:rPr>
          <w:rtl/>
        </w:rPr>
        <w:t xml:space="preserve"> </w:t>
      </w:r>
      <w:r w:rsidRPr="00EB59BC">
        <w:rPr>
          <w:rtl/>
        </w:rPr>
        <w:t>בכל</w:t>
      </w:r>
      <w:r w:rsidR="00800FE0">
        <w:rPr>
          <w:rtl/>
        </w:rPr>
        <w:t xml:space="preserve"> </w:t>
      </w:r>
      <w:r w:rsidRPr="00EB59BC">
        <w:rPr>
          <w:rtl/>
        </w:rPr>
        <w:t>זאת</w:t>
      </w:r>
      <w:r w:rsidR="00800FE0">
        <w:rPr>
          <w:rtl/>
        </w:rPr>
        <w:t xml:space="preserve"> </w:t>
      </w:r>
      <w:r w:rsidRPr="00EB59BC">
        <w:rPr>
          <w:rtl/>
        </w:rPr>
        <w:t>לחוק</w:t>
      </w:r>
      <w:r w:rsidR="00800FE0">
        <w:rPr>
          <w:rtl/>
        </w:rPr>
        <w:t xml:space="preserve"> </w:t>
      </w:r>
      <w:r w:rsidRPr="00EB59BC">
        <w:rPr>
          <w:rtl/>
        </w:rPr>
        <w:t>עצמו.</w:t>
      </w:r>
      <w:r w:rsidR="00800FE0">
        <w:rPr>
          <w:rtl/>
        </w:rPr>
        <w:t xml:space="preserve"> </w:t>
      </w:r>
      <w:r w:rsidRPr="00EB59BC">
        <w:rPr>
          <w:rtl/>
        </w:rPr>
        <w:t>למודי</w:t>
      </w:r>
      <w:r w:rsidR="00800FE0">
        <w:rPr>
          <w:rtl/>
        </w:rPr>
        <w:t xml:space="preserve"> </w:t>
      </w:r>
      <w:r w:rsidRPr="00EB59BC">
        <w:rPr>
          <w:rtl/>
        </w:rPr>
        <w:t>ניסיון</w:t>
      </w:r>
      <w:r w:rsidR="00800FE0">
        <w:rPr>
          <w:rtl/>
        </w:rPr>
        <w:t xml:space="preserve"> </w:t>
      </w:r>
      <w:r w:rsidRPr="00EB59BC">
        <w:rPr>
          <w:rtl/>
        </w:rPr>
        <w:t>אנו</w:t>
      </w:r>
      <w:r w:rsidR="00800FE0">
        <w:rPr>
          <w:rtl/>
        </w:rPr>
        <w:t xml:space="preserve"> – </w:t>
      </w:r>
      <w:r w:rsidRPr="00EB59BC">
        <w:rPr>
          <w:rtl/>
        </w:rPr>
        <w:t>האסונות</w:t>
      </w:r>
      <w:r w:rsidR="00800FE0">
        <w:rPr>
          <w:rtl/>
        </w:rPr>
        <w:t xml:space="preserve"> </w:t>
      </w:r>
      <w:r w:rsidRPr="00EB59BC">
        <w:rPr>
          <w:rtl/>
        </w:rPr>
        <w:t>נשכחים,</w:t>
      </w:r>
      <w:r w:rsidR="00800FE0">
        <w:rPr>
          <w:rtl/>
        </w:rPr>
        <w:t xml:space="preserve"> </w:t>
      </w:r>
      <w:r w:rsidRPr="00EB59BC">
        <w:rPr>
          <w:rtl/>
        </w:rPr>
        <w:t>לביורוקרטיות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איזו</w:t>
      </w:r>
      <w:r w:rsidR="00800FE0">
        <w:rPr>
          <w:rtl/>
        </w:rPr>
        <w:t xml:space="preserve"> </w:t>
      </w:r>
      <w:r w:rsidRPr="00EB59BC">
        <w:rPr>
          <w:rtl/>
        </w:rPr>
        <w:t>רוטינה משלהן.</w:t>
      </w:r>
      <w:r w:rsidR="00800FE0">
        <w:rPr>
          <w:rtl/>
        </w:rPr>
        <w:t xml:space="preserve"> </w:t>
      </w:r>
      <w:r w:rsidRPr="00EB59BC">
        <w:rPr>
          <w:rtl/>
        </w:rPr>
        <w:t>לא הייתי רוצה לתאר את זה כאטימות לב. יש</w:t>
      </w:r>
      <w:r w:rsidR="00800FE0">
        <w:rPr>
          <w:rtl/>
        </w:rPr>
        <w:t xml:space="preserve"> </w:t>
      </w:r>
      <w:r w:rsidRPr="00EB59BC">
        <w:rPr>
          <w:rtl/>
        </w:rPr>
        <w:t>איזה</w:t>
      </w:r>
      <w:r w:rsidR="00800FE0">
        <w:rPr>
          <w:rtl/>
        </w:rPr>
        <w:t xml:space="preserve"> </w:t>
      </w:r>
      <w:r w:rsidRPr="00EB59BC">
        <w:rPr>
          <w:rtl/>
        </w:rPr>
        <w:t>כובד</w:t>
      </w:r>
      <w:r w:rsidR="00800FE0">
        <w:rPr>
          <w:rtl/>
        </w:rPr>
        <w:t xml:space="preserve"> </w:t>
      </w:r>
      <w:r w:rsidRPr="00EB59BC">
        <w:rPr>
          <w:rtl/>
        </w:rPr>
        <w:t>בביורוקרטיות,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חשש לעשות אולי מעשה שלא ייעשה. לרוטינות האלה יש</w:t>
      </w:r>
      <w:r w:rsidR="00800FE0">
        <w:rPr>
          <w:rtl/>
        </w:rPr>
        <w:t xml:space="preserve"> </w:t>
      </w:r>
      <w:r w:rsidRPr="00EB59BC">
        <w:rPr>
          <w:rtl/>
        </w:rPr>
        <w:t>חשיבות,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הרוטינות האלה לפעמים יוצרות דימוי או מציאות של אטימות, של קשיחות</w:t>
      </w:r>
      <w:r w:rsidR="00800FE0">
        <w:rPr>
          <w:rtl/>
        </w:rPr>
        <w:t xml:space="preserve"> </w:t>
      </w:r>
      <w:r w:rsidRPr="00EB59BC">
        <w:rPr>
          <w:rtl/>
        </w:rPr>
        <w:t>ושל</w:t>
      </w:r>
      <w:r w:rsidR="00800FE0">
        <w:rPr>
          <w:rtl/>
        </w:rPr>
        <w:t xml:space="preserve"> </w:t>
      </w:r>
      <w:r w:rsidRPr="00EB59BC">
        <w:rPr>
          <w:rtl/>
        </w:rPr>
        <w:t>הערמת</w:t>
      </w:r>
      <w:r w:rsidR="00800FE0">
        <w:rPr>
          <w:rtl/>
        </w:rPr>
        <w:t xml:space="preserve"> </w:t>
      </w:r>
      <w:r w:rsidRPr="00EB59BC">
        <w:rPr>
          <w:rtl/>
        </w:rPr>
        <w:t>קשיים שלא לעניין.</w:t>
      </w:r>
      <w:r w:rsidR="00800FE0">
        <w:rPr>
          <w:rtl/>
        </w:rPr>
        <w:t xml:space="preserve"> </w:t>
      </w:r>
      <w:r w:rsidRPr="00EB59BC">
        <w:rPr>
          <w:rtl/>
        </w:rPr>
        <w:t>ככל שיתקרב יום השלום, יש סכנה שאנחנו נשכח את כל</w:t>
      </w:r>
      <w:r w:rsidR="00800FE0">
        <w:rPr>
          <w:rtl/>
        </w:rPr>
        <w:t xml:space="preserve"> </w:t>
      </w:r>
      <w:r w:rsidRPr="00EB59BC">
        <w:rPr>
          <w:rtl/>
        </w:rPr>
        <w:t>מי</w:t>
      </w:r>
      <w:r w:rsidR="00800FE0">
        <w:rPr>
          <w:rtl/>
        </w:rPr>
        <w:t xml:space="preserve"> </w:t>
      </w:r>
      <w:r w:rsidRPr="00EB59BC">
        <w:rPr>
          <w:rtl/>
        </w:rPr>
        <w:t>שהקריבו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הקורבן</w:t>
      </w:r>
      <w:r w:rsidR="00800FE0">
        <w:rPr>
          <w:rtl/>
        </w:rPr>
        <w:t xml:space="preserve"> </w:t>
      </w:r>
      <w:r w:rsidRPr="00EB59BC">
        <w:rPr>
          <w:rtl/>
        </w:rPr>
        <w:t>הקשה,</w:t>
      </w:r>
      <w:r w:rsidR="00800FE0">
        <w:rPr>
          <w:rtl/>
        </w:rPr>
        <w:t xml:space="preserve"> </w:t>
      </w:r>
      <w:r w:rsidRPr="00EB59BC">
        <w:rPr>
          <w:rtl/>
        </w:rPr>
        <w:t>הקטלני,</w:t>
      </w:r>
      <w:r w:rsidR="00800FE0">
        <w:rPr>
          <w:rtl/>
        </w:rPr>
        <w:t xml:space="preserve"> </w:t>
      </w:r>
      <w:r w:rsidRPr="00EB59BC">
        <w:rPr>
          <w:rtl/>
        </w:rPr>
        <w:t>המייסר, הטראגי ביותר למען השגתו, ולכן</w:t>
      </w:r>
      <w:r w:rsidR="00800FE0">
        <w:rPr>
          <w:rtl/>
        </w:rPr>
        <w:t xml:space="preserve"> </w:t>
      </w:r>
      <w:r w:rsidRPr="00EB59BC">
        <w:rPr>
          <w:rtl/>
        </w:rPr>
        <w:t>הארגון הזה חשוב וחשוב שנעזור לו להתקיים ולפעול כפי שנחוץ.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 לחבר הכנסת שבח וייס.</w:t>
      </w:r>
      <w:r w:rsidR="00800FE0">
        <w:rPr>
          <w:rtl/>
        </w:rPr>
        <w:t xml:space="preserve"> </w:t>
      </w:r>
      <w:r w:rsidRPr="00EB59BC">
        <w:rPr>
          <w:rtl/>
        </w:rPr>
        <w:t>אני מזמין את חבר הכנסת עבד</w:t>
      </w:r>
      <w:r w:rsidR="00800FE0">
        <w:rPr>
          <w:rtl/>
        </w:rPr>
        <w:t>-</w:t>
      </w:r>
      <w:r w:rsidRPr="00EB59BC">
        <w:rPr>
          <w:rtl/>
        </w:rPr>
        <w:t>אלמאלכ דהאמשה.</w:t>
      </w:r>
      <w:r w:rsidR="00800FE0">
        <w:rPr>
          <w:rtl/>
        </w:rPr>
        <w:t xml:space="preserve"> </w:t>
      </w:r>
      <w:r w:rsidRPr="00EB59BC">
        <w:rPr>
          <w:rtl/>
        </w:rPr>
        <w:t>אחריו ישיב שר העבודה והרווחה, חבר הכנסת אלי ישי.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לי הצעה לשונית. במקום משא</w:t>
      </w:r>
      <w:r w:rsidR="00800FE0">
        <w:rPr>
          <w:rtl/>
        </w:rPr>
        <w:t>-</w:t>
      </w:r>
      <w:r w:rsidRPr="00EB59BC">
        <w:rPr>
          <w:rtl/>
        </w:rPr>
        <w:t>ומתן מומרץ אפשר להגיד היום: משא</w:t>
      </w:r>
      <w:r w:rsidR="00800FE0">
        <w:rPr>
          <w:rtl/>
        </w:rPr>
        <w:t>-</w:t>
      </w:r>
      <w:r w:rsidRPr="00EB59BC">
        <w:rPr>
          <w:rtl/>
        </w:rPr>
        <w:t>ומתן מעובד,</w:t>
      </w:r>
      <w:r w:rsidR="00800FE0">
        <w:rPr>
          <w:rtl/>
        </w:rPr>
        <w:t xml:space="preserve"> </w:t>
      </w:r>
      <w:r w:rsidRPr="00EB59BC">
        <w:rPr>
          <w:rtl/>
        </w:rPr>
        <w:t>שיהיה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בו גם עבודה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וגם עיבוד על</w:t>
      </w:r>
      <w:r w:rsidR="00800FE0">
        <w:rPr>
          <w:rtl/>
        </w:rPr>
        <w:t>-</w:t>
      </w:r>
      <w:r w:rsidRPr="00EB59BC">
        <w:rPr>
          <w:rtl/>
        </w:rPr>
        <w:t xml:space="preserve">פי אסכולה חדשה, ואת פרס תשאיר במקומה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 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חבר הכנסת זאב בוים.</w:t>
      </w:r>
      <w:r w:rsidR="00800FE0">
        <w:rPr>
          <w:rtl/>
        </w:rPr>
        <w:t xml:space="preserve"> </w:t>
      </w:r>
      <w:r w:rsidRPr="00EB59BC">
        <w:rPr>
          <w:rtl/>
        </w:rPr>
        <w:t>בבקשה, חבר הכנסת דהאמשה.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כבוד היושב</w:t>
      </w:r>
      <w:r w:rsidR="00800FE0">
        <w:rPr>
          <w:rtl/>
        </w:rPr>
        <w:t>-</w:t>
      </w:r>
      <w:r w:rsidRPr="00EB59BC">
        <w:rPr>
          <w:rtl/>
        </w:rPr>
        <w:t>ראש, חברי הכנסת, אני רוצה להודות לחבר הכנסת שבח וייס, שסוף סוף</w:t>
      </w:r>
      <w:r w:rsidR="00800FE0">
        <w:rPr>
          <w:rtl/>
        </w:rPr>
        <w:t xml:space="preserve"> </w:t>
      </w:r>
      <w:r w:rsidRPr="00EB59BC">
        <w:rPr>
          <w:rtl/>
        </w:rPr>
        <w:t>פרע את חובה של הכנסת והזכיר את תהליך השלום. הוא הזכיר שאנחנו צועדים לעידן חדש,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בדיוק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שכל</w:t>
      </w:r>
      <w:r w:rsidR="00800FE0">
        <w:rPr>
          <w:rtl/>
        </w:rPr>
        <w:t xml:space="preserve"> </w:t>
      </w:r>
      <w:r w:rsidRPr="00EB59BC">
        <w:rPr>
          <w:rtl/>
        </w:rPr>
        <w:t>הזמן</w:t>
      </w:r>
      <w:r w:rsidR="00800FE0">
        <w:rPr>
          <w:rtl/>
        </w:rPr>
        <w:t xml:space="preserve"> </w:t>
      </w:r>
      <w:r w:rsidRPr="00EB59BC">
        <w:rPr>
          <w:rtl/>
        </w:rPr>
        <w:t>פיעם בי. ולכם, חבר הכנסת ריבלין וחבר הכנסת צבי הנדל,</w:t>
      </w:r>
      <w:r w:rsidR="00800FE0">
        <w:rPr>
          <w:rtl/>
        </w:rPr>
        <w:t xml:space="preserve"> </w:t>
      </w:r>
      <w:r w:rsidRPr="00EB59BC">
        <w:rPr>
          <w:rtl/>
        </w:rPr>
        <w:t>אליכם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פונה;</w:t>
      </w:r>
      <w:r w:rsidR="00800FE0">
        <w:rPr>
          <w:rtl/>
        </w:rPr>
        <w:t xml:space="preserve"> </w:t>
      </w:r>
      <w:r w:rsidRPr="00EB59BC">
        <w:rPr>
          <w:rtl/>
        </w:rPr>
        <w:t>אגב, אל תרימו קול. הסתכלתי ושמעתי דברי הרס פה, לא עניתי, לא</w:t>
      </w:r>
      <w:r w:rsidR="00800FE0">
        <w:rPr>
          <w:rtl/>
        </w:rPr>
        <w:t xml:space="preserve"> </w:t>
      </w:r>
      <w:r w:rsidRPr="00EB59BC">
        <w:rPr>
          <w:rtl/>
        </w:rPr>
        <w:t>קטעתי אתכם.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להבחין בין טרור לטרור ואין להבחין בין נפגעי טרור. אם אתה רוצה להבחין</w:t>
      </w:r>
      <w:r w:rsidR="00800FE0">
        <w:rPr>
          <w:rtl/>
        </w:rPr>
        <w:t xml:space="preserve"> </w:t>
      </w:r>
      <w:r w:rsidRPr="00EB59BC">
        <w:rPr>
          <w:rtl/>
        </w:rPr>
        <w:t>בין</w:t>
      </w:r>
      <w:r w:rsidR="00800FE0">
        <w:rPr>
          <w:rtl/>
        </w:rPr>
        <w:t xml:space="preserve"> </w:t>
      </w:r>
      <w:r w:rsidRPr="00EB59BC">
        <w:rPr>
          <w:rtl/>
        </w:rPr>
        <w:t>אלה</w:t>
      </w:r>
      <w:r w:rsidR="00800FE0">
        <w:rPr>
          <w:rtl/>
        </w:rPr>
        <w:t xml:space="preserve"> </w:t>
      </w:r>
      <w:r w:rsidRPr="00EB59BC">
        <w:rPr>
          <w:rtl/>
        </w:rPr>
        <w:t>שעושים</w:t>
      </w:r>
      <w:r w:rsidR="00800FE0">
        <w:rPr>
          <w:rtl/>
        </w:rPr>
        <w:t xml:space="preserve"> </w:t>
      </w:r>
      <w:r w:rsidRPr="00EB59BC">
        <w:rPr>
          <w:rtl/>
        </w:rPr>
        <w:t>את הטרור, את הפגיעות הקשות ביותר אפילו, ההבחנה לא תהיה לטובת</w:t>
      </w:r>
      <w:r w:rsidR="00800FE0">
        <w:rPr>
          <w:rtl/>
        </w:rPr>
        <w:t xml:space="preserve"> </w:t>
      </w:r>
      <w:r w:rsidRPr="00EB59BC">
        <w:rPr>
          <w:rtl/>
        </w:rPr>
        <w:t>ההשקפה</w:t>
      </w:r>
      <w:r w:rsidR="00800FE0">
        <w:rPr>
          <w:rtl/>
        </w:rPr>
        <w:t xml:space="preserve"> </w:t>
      </w:r>
      <w:r w:rsidRPr="00EB59BC">
        <w:rPr>
          <w:rtl/>
        </w:rPr>
        <w:t>שלך,</w:t>
      </w:r>
      <w:r w:rsidR="00800FE0">
        <w:rPr>
          <w:rtl/>
        </w:rPr>
        <w:t xml:space="preserve"> </w:t>
      </w:r>
      <w:r w:rsidRPr="00EB59BC">
        <w:rPr>
          <w:rtl/>
        </w:rPr>
        <w:t>שים לב. אתה רוצה להשוות את גולדשטיין ואת עמי פופר ואת כל האחרים,</w:t>
      </w:r>
      <w:r w:rsidR="00800FE0">
        <w:rPr>
          <w:rtl/>
        </w:rPr>
        <w:t xml:space="preserve"> </w:t>
      </w:r>
      <w:r w:rsidRPr="00EB59BC">
        <w:rPr>
          <w:rtl/>
        </w:rPr>
        <w:t xml:space="preserve">גם אם הצד השני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אל תענה לי עכשיו, בוא נשמור על תרבות דיבור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 xml:space="preserve">– – – </w:t>
      </w:r>
      <w:r w:rsidR="00EB59BC" w:rsidRPr="00EB59BC">
        <w:rPr>
          <w:rtl/>
        </w:rPr>
        <w:t>לא עניתי לך. נשמור על תרבות דיבור. ממילא התדמית של הכנסת היא בכי</w:t>
      </w:r>
      <w:r>
        <w:rPr>
          <w:rtl/>
        </w:rPr>
        <w:t xml:space="preserve"> </w:t>
      </w:r>
      <w:r w:rsidR="00EB59BC" w:rsidRPr="00EB59BC">
        <w:rPr>
          <w:rtl/>
        </w:rPr>
        <w:t xml:space="preserve">רע. אתה יושב שם וקורא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שים</w:t>
      </w:r>
      <w:r w:rsidR="00800FE0">
        <w:rPr>
          <w:rtl/>
        </w:rPr>
        <w:t xml:space="preserve"> </w:t>
      </w:r>
      <w:r w:rsidRPr="00EB59BC">
        <w:rPr>
          <w:rtl/>
        </w:rPr>
        <w:t>אותם בבית</w:t>
      </w:r>
      <w:r w:rsidR="00800FE0">
        <w:rPr>
          <w:rtl/>
        </w:rPr>
        <w:t>-</w:t>
      </w:r>
      <w:r w:rsidRPr="00EB59BC">
        <w:rPr>
          <w:rtl/>
        </w:rPr>
        <w:t>סוהר. למי אתה קורא כך? כך אתה שומר על תדמיתה של הכנסת? זאת</w:t>
      </w:r>
      <w:r w:rsidR="00800FE0">
        <w:rPr>
          <w:rtl/>
        </w:rPr>
        <w:t xml:space="preserve"> </w:t>
      </w:r>
      <w:r w:rsidRPr="00EB59BC">
        <w:rPr>
          <w:rtl/>
        </w:rPr>
        <w:t>הדמוקרטיה שאתה דוגל בה?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ריבלין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מי לשים בבית</w:t>
      </w:r>
      <w:r w:rsidR="00800FE0">
        <w:rPr>
          <w:rtl/>
        </w:rPr>
        <w:t>-</w:t>
      </w:r>
      <w:r w:rsidRPr="00EB59BC">
        <w:rPr>
          <w:rtl/>
        </w:rPr>
        <w:t>סוהר? למי אתה קורא? שישימו חבר כנסת בבית</w:t>
      </w:r>
      <w:r w:rsidR="00800FE0">
        <w:rPr>
          <w:rtl/>
        </w:rPr>
        <w:t>-</w:t>
      </w:r>
      <w:r w:rsidRPr="00EB59BC">
        <w:rPr>
          <w:rtl/>
        </w:rPr>
        <w:t>סוהר? זאת תרבות</w:t>
      </w:r>
      <w:r w:rsidR="00800FE0">
        <w:rPr>
          <w:rtl/>
        </w:rPr>
        <w:t xml:space="preserve"> </w:t>
      </w:r>
      <w:r w:rsidRPr="00EB59BC">
        <w:rPr>
          <w:rtl/>
        </w:rPr>
        <w:t>דיבור?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מה התקפת המוסר הזאת?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ככה אנחנו תורמים לשיפור תדמיתה של הכנסת? מה אתה צועק צעקות כאלה?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בוים. חבר הכנסת ריבלין.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בואו</w:t>
      </w:r>
      <w:r w:rsidR="00800FE0">
        <w:rPr>
          <w:rtl/>
        </w:rPr>
        <w:t xml:space="preserve"> </w:t>
      </w:r>
      <w:r w:rsidRPr="00EB59BC">
        <w:rPr>
          <w:rtl/>
        </w:rPr>
        <w:t>נפנה לתרבות</w:t>
      </w:r>
      <w:r w:rsidR="00800FE0">
        <w:rPr>
          <w:rtl/>
        </w:rPr>
        <w:t xml:space="preserve"> </w:t>
      </w:r>
      <w:r w:rsidRPr="00EB59BC">
        <w:rPr>
          <w:rtl/>
        </w:rPr>
        <w:t>דיבור</w:t>
      </w:r>
      <w:r w:rsidR="00800FE0">
        <w:rPr>
          <w:rtl/>
        </w:rPr>
        <w:t xml:space="preserve"> </w:t>
      </w:r>
      <w:r w:rsidRPr="00EB59BC">
        <w:rPr>
          <w:rtl/>
        </w:rPr>
        <w:t>נכונה</w:t>
      </w:r>
      <w:r w:rsidR="00800FE0">
        <w:rPr>
          <w:rtl/>
        </w:rPr>
        <w:t xml:space="preserve"> </w:t>
      </w:r>
      <w:r w:rsidRPr="00EB59BC">
        <w:rPr>
          <w:rtl/>
        </w:rPr>
        <w:t>ותתחיל</w:t>
      </w:r>
      <w:r w:rsidR="00800FE0">
        <w:rPr>
          <w:rtl/>
        </w:rPr>
        <w:t xml:space="preserve"> </w:t>
      </w:r>
      <w:r w:rsidRPr="00EB59BC">
        <w:rPr>
          <w:rtl/>
        </w:rPr>
        <w:t>להקשיב. בואו נשמע כולנו גם דברים</w:t>
      </w:r>
      <w:r w:rsidR="00800FE0">
        <w:rPr>
          <w:rtl/>
        </w:rPr>
        <w:t xml:space="preserve"> </w:t>
      </w:r>
      <w:r w:rsidRPr="00EB59BC">
        <w:rPr>
          <w:rtl/>
        </w:rPr>
        <w:t>קשים.</w:t>
      </w:r>
      <w:r w:rsidR="00800FE0">
        <w:rPr>
          <w:rtl/>
        </w:rPr>
        <w:t xml:space="preserve"> </w:t>
      </w:r>
      <w:r w:rsidRPr="00EB59BC">
        <w:rPr>
          <w:rtl/>
        </w:rPr>
        <w:t>נקשיב</w:t>
      </w:r>
      <w:r w:rsidR="00800FE0">
        <w:rPr>
          <w:rtl/>
        </w:rPr>
        <w:t xml:space="preserve"> </w:t>
      </w:r>
      <w:r w:rsidRPr="00EB59BC">
        <w:rPr>
          <w:rtl/>
        </w:rPr>
        <w:t>להם,</w:t>
      </w:r>
      <w:r w:rsidR="00800FE0">
        <w:rPr>
          <w:rtl/>
        </w:rPr>
        <w:t xml:space="preserve"> </w:t>
      </w:r>
      <w:r w:rsidRPr="00EB59BC">
        <w:rPr>
          <w:rtl/>
        </w:rPr>
        <w:t>נאזין.</w:t>
      </w:r>
      <w:r w:rsidR="00800FE0">
        <w:rPr>
          <w:rtl/>
        </w:rPr>
        <w:t xml:space="preserve"> </w:t>
      </w:r>
      <w:r w:rsidRPr="00EB59BC">
        <w:rPr>
          <w:rtl/>
        </w:rPr>
        <w:t>תעלה עוד מעט ותענה לי, כמו שאני עונה לך עכשיו. זאת</w:t>
      </w:r>
      <w:r w:rsidR="00800FE0">
        <w:rPr>
          <w:rtl/>
        </w:rPr>
        <w:t xml:space="preserve"> </w:t>
      </w:r>
      <w:r w:rsidRPr="00EB59BC">
        <w:rPr>
          <w:rtl/>
        </w:rPr>
        <w:t>תרבות נכונה. עד היכן הגיעו כדי לשמור על תדמיתה של הכנסת.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בואו</w:t>
      </w:r>
      <w:r w:rsidR="00800FE0">
        <w:rPr>
          <w:rtl/>
        </w:rPr>
        <w:t xml:space="preserve"> </w:t>
      </w:r>
      <w:r w:rsidRPr="00EB59BC">
        <w:rPr>
          <w:rtl/>
        </w:rPr>
        <w:t>נתרום</w:t>
      </w:r>
      <w:r w:rsidR="00800FE0">
        <w:rPr>
          <w:rtl/>
        </w:rPr>
        <w:t xml:space="preserve"> </w:t>
      </w:r>
      <w:r w:rsidRPr="00EB59BC">
        <w:rPr>
          <w:rtl/>
        </w:rPr>
        <w:t>לשיפור</w:t>
      </w:r>
      <w:r w:rsidR="00800FE0">
        <w:rPr>
          <w:rtl/>
        </w:rPr>
        <w:t xml:space="preserve"> </w:t>
      </w:r>
      <w:r w:rsidRPr="00EB59BC">
        <w:rPr>
          <w:rtl/>
        </w:rPr>
        <w:t>התדמית</w:t>
      </w:r>
      <w:r w:rsidR="00800FE0">
        <w:rPr>
          <w:rtl/>
        </w:rPr>
        <w:t xml:space="preserve"> </w:t>
      </w:r>
      <w:r w:rsidRPr="00EB59BC">
        <w:rPr>
          <w:rtl/>
        </w:rPr>
        <w:t>הזאת.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צריך להבחין בין נפגעים, חבר הכנסת</w:t>
      </w:r>
      <w:r w:rsidR="00800FE0">
        <w:rPr>
          <w:rtl/>
        </w:rPr>
        <w:t xml:space="preserve"> </w:t>
      </w:r>
      <w:r w:rsidRPr="00EB59BC">
        <w:rPr>
          <w:rtl/>
        </w:rPr>
        <w:t>ריבלין.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דהאמשה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כל הנפגעים הם גם נפגעים. כל הפוגעים הם גם פוגעים. אם נצטרך לפשפש בציציות,</w:t>
      </w:r>
      <w:r w:rsidR="00800FE0">
        <w:rPr>
          <w:rtl/>
        </w:rPr>
        <w:t xml:space="preserve"> </w:t>
      </w:r>
      <w:r w:rsidRPr="00EB59BC">
        <w:rPr>
          <w:rtl/>
        </w:rPr>
        <w:t>אז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פוגעים</w:t>
      </w:r>
      <w:r w:rsidR="00800FE0">
        <w:rPr>
          <w:rtl/>
        </w:rPr>
        <w:t xml:space="preserve"> </w:t>
      </w:r>
      <w:r w:rsidRPr="00EB59BC">
        <w:rPr>
          <w:rtl/>
        </w:rPr>
        <w:t>פחות ופוגעים יותר. יש פוגעים שיש להם איזו טענה אפילו אם אתה לא</w:t>
      </w:r>
      <w:r w:rsidR="00800FE0">
        <w:rPr>
          <w:rtl/>
        </w:rPr>
        <w:t xml:space="preserve"> </w:t>
      </w:r>
      <w:r w:rsidRPr="00EB59BC">
        <w:rPr>
          <w:rtl/>
        </w:rPr>
        <w:t>מסכים לה, ואומרים לך: אנחנו פגענו, מפני שאדמתנו כבושה וחירותנו נשללה וישבתם על</w:t>
      </w:r>
      <w:r w:rsidR="00800FE0">
        <w:rPr>
          <w:rtl/>
        </w:rPr>
        <w:t xml:space="preserve"> </w:t>
      </w:r>
      <w:r w:rsidRPr="00EB59BC">
        <w:rPr>
          <w:rtl/>
        </w:rPr>
        <w:t>גבנו.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למי אתה אומר את זה?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חוצפה. אתה לא מתבייש?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ויגידו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צבי</w:t>
      </w:r>
      <w:r w:rsidR="00800FE0">
        <w:rPr>
          <w:rtl/>
        </w:rPr>
        <w:t xml:space="preserve"> </w:t>
      </w:r>
      <w:r w:rsidRPr="00EB59BC">
        <w:rPr>
          <w:rtl/>
        </w:rPr>
        <w:t>הנדל:</w:t>
      </w:r>
      <w:r w:rsidR="00800FE0">
        <w:rPr>
          <w:rtl/>
        </w:rPr>
        <w:t xml:space="preserve"> </w:t>
      </w:r>
      <w:r w:rsidRPr="00EB59BC">
        <w:rPr>
          <w:rtl/>
        </w:rPr>
        <w:t>עד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ממשיך</w:t>
      </w:r>
      <w:r w:rsidR="00800FE0">
        <w:rPr>
          <w:rtl/>
        </w:rPr>
        <w:t xml:space="preserve"> </w:t>
      </w:r>
      <w:r w:rsidRPr="00EB59BC">
        <w:rPr>
          <w:rtl/>
        </w:rPr>
        <w:t>לשבת על אדמתנו, על</w:t>
      </w:r>
      <w:r w:rsidR="00800FE0">
        <w:rPr>
          <w:rtl/>
        </w:rPr>
        <w:t xml:space="preserve"> </w:t>
      </w:r>
      <w:r w:rsidRPr="00EB59BC">
        <w:rPr>
          <w:rtl/>
        </w:rPr>
        <w:t>גופותינו. מה יש לך בגוש</w:t>
      </w:r>
      <w:r w:rsidR="00800FE0">
        <w:rPr>
          <w:rtl/>
        </w:rPr>
        <w:t>-</w:t>
      </w:r>
      <w:r w:rsidRPr="00EB59BC">
        <w:rPr>
          <w:rtl/>
        </w:rPr>
        <w:t xml:space="preserve">קטיף, חבר הכנסת הנדל? רוצים לפגוע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צבי הנדל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זו הארץ שלי.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יגידו לך בריש גלי: זו לא הארץ שלך, זאת הארץ שלהם.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מה שיש לנו ביפו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זאת</w:t>
      </w:r>
      <w:r w:rsidR="00800FE0">
        <w:rPr>
          <w:rtl/>
        </w:rPr>
        <w:t xml:space="preserve"> </w:t>
      </w:r>
      <w:r w:rsidRPr="00EB59BC">
        <w:rPr>
          <w:rtl/>
        </w:rPr>
        <w:t>הארץ שלהם, גם לפי חתימת הממשלה שאתה יושב בה . גם לפי חתימת נתניהו זו</w:t>
      </w:r>
      <w:r w:rsidR="00800FE0">
        <w:rPr>
          <w:rtl/>
        </w:rPr>
        <w:t xml:space="preserve"> </w:t>
      </w:r>
      <w:r w:rsidRPr="00EB59BC">
        <w:rPr>
          <w:rtl/>
        </w:rPr>
        <w:t>הארץ שלהם. אנחנו פועלים לכיוון של שלום, לכיוון של פיוס.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זה לא שלום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רוצחים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דהאמשה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זאת גם הארץ של העם הפלשתיני. אתם תודו, וחתמתם על זה. חבל על הצעקות, זה לא</w:t>
      </w:r>
      <w:r w:rsidR="00800FE0">
        <w:rPr>
          <w:rtl/>
        </w:rPr>
        <w:t xml:space="preserve"> </w:t>
      </w:r>
      <w:r w:rsidRPr="00EB59BC">
        <w:rPr>
          <w:rtl/>
        </w:rPr>
        <w:t>יביא</w:t>
      </w:r>
      <w:r w:rsidR="00800FE0">
        <w:rPr>
          <w:rtl/>
        </w:rPr>
        <w:t xml:space="preserve"> </w:t>
      </w:r>
      <w:r w:rsidRPr="00EB59BC">
        <w:rPr>
          <w:rtl/>
        </w:rPr>
        <w:t>שום</w:t>
      </w:r>
      <w:r w:rsidR="00800FE0">
        <w:rPr>
          <w:rtl/>
        </w:rPr>
        <w:t xml:space="preserve"> </w:t>
      </w:r>
      <w:r w:rsidRPr="00EB59BC">
        <w:rPr>
          <w:rtl/>
        </w:rPr>
        <w:t>דבר,</w:t>
      </w:r>
      <w:r w:rsidR="00800FE0">
        <w:rPr>
          <w:rtl/>
        </w:rPr>
        <w:t xml:space="preserve"> </w:t>
      </w:r>
      <w:r w:rsidRPr="00EB59BC">
        <w:rPr>
          <w:rtl/>
        </w:rPr>
        <w:t>זה לא ישנה את העובדות. זאת ארץ ששני העמים חיים בה. חבל לצעוק.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במקום לצעוק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דהאמשה, באסלאם הם שהידים ואצלנו הם רוצחים?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 xml:space="preserve">– – </w:t>
      </w:r>
      <w:r w:rsidR="00EB59BC" w:rsidRPr="00EB59BC">
        <w:rPr>
          <w:rtl/>
        </w:rPr>
        <w:t>ולא</w:t>
      </w:r>
      <w:r>
        <w:rPr>
          <w:rtl/>
        </w:rPr>
        <w:t xml:space="preserve"> </w:t>
      </w:r>
      <w:r w:rsidR="00EB59BC" w:rsidRPr="00EB59BC">
        <w:rPr>
          <w:rtl/>
        </w:rPr>
        <w:t>לראות</w:t>
      </w:r>
      <w:r>
        <w:rPr>
          <w:rtl/>
        </w:rPr>
        <w:t xml:space="preserve"> </w:t>
      </w:r>
      <w:r w:rsidR="00EB59BC" w:rsidRPr="00EB59BC">
        <w:rPr>
          <w:rtl/>
        </w:rPr>
        <w:t>את</w:t>
      </w:r>
      <w:r>
        <w:rPr>
          <w:rtl/>
        </w:rPr>
        <w:t xml:space="preserve"> </w:t>
      </w:r>
      <w:r w:rsidR="00EB59BC" w:rsidRPr="00EB59BC">
        <w:rPr>
          <w:rtl/>
        </w:rPr>
        <w:t>המציאות</w:t>
      </w:r>
      <w:r>
        <w:rPr>
          <w:rtl/>
        </w:rPr>
        <w:t xml:space="preserve"> </w:t>
      </w:r>
      <w:r w:rsidR="00EB59BC" w:rsidRPr="00EB59BC">
        <w:rPr>
          <w:rtl/>
        </w:rPr>
        <w:t>ולחיות</w:t>
      </w:r>
      <w:r>
        <w:rPr>
          <w:rtl/>
        </w:rPr>
        <w:t xml:space="preserve"> </w:t>
      </w:r>
      <w:r w:rsidR="00EB59BC" w:rsidRPr="00EB59BC">
        <w:rPr>
          <w:rtl/>
        </w:rPr>
        <w:t>בהזיות,</w:t>
      </w:r>
      <w:r>
        <w:rPr>
          <w:rtl/>
        </w:rPr>
        <w:t xml:space="preserve"> </w:t>
      </w:r>
      <w:r w:rsidR="00EB59BC" w:rsidRPr="00EB59BC">
        <w:rPr>
          <w:rtl/>
        </w:rPr>
        <w:t>בואו נצעד באומץ לב לשלום,</w:t>
      </w:r>
      <w:r>
        <w:rPr>
          <w:rtl/>
        </w:rPr>
        <w:t xml:space="preserve"> </w:t>
      </w:r>
      <w:r w:rsidR="00EB59BC" w:rsidRPr="00EB59BC">
        <w:rPr>
          <w:rtl/>
        </w:rPr>
        <w:t>לשוויון, לעידן אחר. אל תמשיכו לרמוס את הזכויות של האחרים, כי מזה לא יוצא טוב.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קורא להם שהידים.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קורא להם מה שאני מבין ואני קורא נכון. אני קורא את הדברים הנכונים.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אל תטיף לנו מוסר.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חוזר</w:t>
      </w:r>
      <w:r w:rsidR="00800FE0">
        <w:rPr>
          <w:rtl/>
        </w:rPr>
        <w:t xml:space="preserve"> </w:t>
      </w:r>
      <w:r w:rsidRPr="00EB59BC">
        <w:rPr>
          <w:rtl/>
        </w:rPr>
        <w:t>לשפיות</w:t>
      </w:r>
      <w:r w:rsidR="00800FE0">
        <w:rPr>
          <w:rtl/>
        </w:rPr>
        <w:t xml:space="preserve"> </w:t>
      </w:r>
      <w:r w:rsidRPr="00EB59BC">
        <w:rPr>
          <w:rtl/>
        </w:rPr>
        <w:t>אתה תראה שאני מדבר נכון. בואו נצעד לשלום ולא לטרור</w:t>
      </w:r>
      <w:r w:rsidR="00800FE0">
        <w:rPr>
          <w:rtl/>
        </w:rPr>
        <w:t xml:space="preserve"> </w:t>
      </w:r>
      <w:r w:rsidRPr="00EB59BC">
        <w:rPr>
          <w:rtl/>
        </w:rPr>
        <w:t>ולא</w:t>
      </w:r>
      <w:r w:rsidR="00800FE0">
        <w:rPr>
          <w:rtl/>
        </w:rPr>
        <w:t xml:space="preserve"> </w:t>
      </w:r>
      <w:r w:rsidRPr="00EB59BC">
        <w:rPr>
          <w:rtl/>
        </w:rPr>
        <w:t>נבחין</w:t>
      </w:r>
      <w:r w:rsidR="00800FE0">
        <w:rPr>
          <w:rtl/>
        </w:rPr>
        <w:t xml:space="preserve"> </w:t>
      </w:r>
      <w:r w:rsidRPr="00EB59BC">
        <w:rPr>
          <w:rtl/>
        </w:rPr>
        <w:t>בין</w:t>
      </w:r>
      <w:r w:rsidR="00800FE0">
        <w:rPr>
          <w:rtl/>
        </w:rPr>
        <w:t xml:space="preserve"> </w:t>
      </w:r>
      <w:r w:rsidRPr="00EB59BC">
        <w:rPr>
          <w:rtl/>
        </w:rPr>
        <w:t>נפגעים</w:t>
      </w:r>
      <w:r w:rsidR="00800FE0">
        <w:rPr>
          <w:rtl/>
        </w:rPr>
        <w:t xml:space="preserve"> </w:t>
      </w:r>
      <w:r w:rsidRPr="00EB59BC">
        <w:rPr>
          <w:rtl/>
        </w:rPr>
        <w:t>לנפגעים,</w:t>
      </w:r>
      <w:r w:rsidR="00800FE0">
        <w:rPr>
          <w:rtl/>
        </w:rPr>
        <w:t xml:space="preserve"> </w:t>
      </w:r>
      <w:r w:rsidRPr="00EB59BC">
        <w:rPr>
          <w:rtl/>
        </w:rPr>
        <w:t>ונגיד: ברוך השם שעלינו על דרך השלום, דרך של</w:t>
      </w:r>
      <w:r w:rsidR="00800FE0">
        <w:rPr>
          <w:rtl/>
        </w:rPr>
        <w:t xml:space="preserve"> </w:t>
      </w:r>
      <w:r w:rsidRPr="00EB59BC">
        <w:rPr>
          <w:rtl/>
        </w:rPr>
        <w:t>הפסקת</w:t>
      </w:r>
      <w:r w:rsidR="00800FE0">
        <w:rPr>
          <w:rtl/>
        </w:rPr>
        <w:t xml:space="preserve"> </w:t>
      </w:r>
      <w:r w:rsidRPr="00EB59BC">
        <w:rPr>
          <w:rtl/>
        </w:rPr>
        <w:t>טרור;</w:t>
      </w:r>
      <w:r w:rsidR="00800FE0">
        <w:rPr>
          <w:rtl/>
        </w:rPr>
        <w:t xml:space="preserve"> </w:t>
      </w:r>
      <w:r w:rsidRPr="00EB59BC">
        <w:rPr>
          <w:rtl/>
        </w:rPr>
        <w:t>ברוך</w:t>
      </w:r>
      <w:r w:rsidR="00800FE0">
        <w:rPr>
          <w:rtl/>
        </w:rPr>
        <w:t xml:space="preserve"> </w:t>
      </w:r>
      <w:r w:rsidRPr="00EB59BC">
        <w:rPr>
          <w:rtl/>
        </w:rPr>
        <w:t>השם</w:t>
      </w:r>
      <w:r w:rsidR="00800FE0">
        <w:rPr>
          <w:rtl/>
        </w:rPr>
        <w:t xml:space="preserve"> </w:t>
      </w:r>
      <w:r w:rsidRPr="00EB59BC">
        <w:rPr>
          <w:rtl/>
        </w:rPr>
        <w:t>שבזמן האחרון יש פחות טרור. על זה צריך לדבר, ולזה צריך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לייחל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דהאמשה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אלון, אני לא צריך את העזרה שלך.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 xml:space="preserve">– – </w:t>
      </w:r>
      <w:r w:rsidR="00EB59BC" w:rsidRPr="00EB59BC">
        <w:rPr>
          <w:rtl/>
        </w:rPr>
        <w:t>ולא</w:t>
      </w:r>
      <w:r>
        <w:rPr>
          <w:rtl/>
        </w:rPr>
        <w:t xml:space="preserve"> </w:t>
      </w:r>
      <w:r w:rsidR="00EB59BC" w:rsidRPr="00EB59BC">
        <w:rPr>
          <w:rtl/>
        </w:rPr>
        <w:t>לחזור</w:t>
      </w:r>
      <w:r>
        <w:rPr>
          <w:rtl/>
        </w:rPr>
        <w:t xml:space="preserve"> </w:t>
      </w:r>
      <w:r w:rsidR="00EB59BC" w:rsidRPr="00EB59BC">
        <w:rPr>
          <w:rtl/>
        </w:rPr>
        <w:t>כל</w:t>
      </w:r>
      <w:r>
        <w:rPr>
          <w:rtl/>
        </w:rPr>
        <w:t xml:space="preserve"> </w:t>
      </w:r>
      <w:r w:rsidR="00EB59BC" w:rsidRPr="00EB59BC">
        <w:rPr>
          <w:rtl/>
        </w:rPr>
        <w:t>פעם</w:t>
      </w:r>
      <w:r>
        <w:rPr>
          <w:rtl/>
        </w:rPr>
        <w:t xml:space="preserve"> </w:t>
      </w:r>
      <w:r w:rsidR="00EB59BC" w:rsidRPr="00EB59BC">
        <w:rPr>
          <w:rtl/>
        </w:rPr>
        <w:t>להזיות,</w:t>
      </w:r>
      <w:r>
        <w:rPr>
          <w:rtl/>
        </w:rPr>
        <w:t xml:space="preserve"> </w:t>
      </w:r>
      <w:r w:rsidR="00EB59BC" w:rsidRPr="00EB59BC">
        <w:rPr>
          <w:rtl/>
        </w:rPr>
        <w:t>ולא</w:t>
      </w:r>
      <w:r>
        <w:rPr>
          <w:rtl/>
        </w:rPr>
        <w:t xml:space="preserve"> </w:t>
      </w:r>
      <w:r w:rsidR="00EB59BC" w:rsidRPr="00EB59BC">
        <w:rPr>
          <w:rtl/>
        </w:rPr>
        <w:t>לצעוק,</w:t>
      </w:r>
      <w:r>
        <w:rPr>
          <w:rtl/>
        </w:rPr>
        <w:t xml:space="preserve"> </w:t>
      </w:r>
      <w:r w:rsidR="00EB59BC" w:rsidRPr="00EB59BC">
        <w:rPr>
          <w:rtl/>
        </w:rPr>
        <w:t>ולא לדרוש לשים חברי כנסת</w:t>
      </w:r>
      <w:r>
        <w:rPr>
          <w:rtl/>
        </w:rPr>
        <w:t xml:space="preserve"> </w:t>
      </w:r>
      <w:r w:rsidR="00EB59BC" w:rsidRPr="00EB59BC">
        <w:rPr>
          <w:rtl/>
        </w:rPr>
        <w:t>בבית</w:t>
      </w:r>
      <w:r>
        <w:rPr>
          <w:rtl/>
        </w:rPr>
        <w:t>-</w:t>
      </w:r>
      <w:r w:rsidR="00EB59BC" w:rsidRPr="00EB59BC">
        <w:rPr>
          <w:rtl/>
        </w:rPr>
        <w:t xml:space="preserve">סוהר, חבר הכנסת ריבלין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דהאמשה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הם</w:t>
      </w:r>
      <w:r w:rsidR="00800FE0">
        <w:rPr>
          <w:rtl/>
        </w:rPr>
        <w:t xml:space="preserve"> </w:t>
      </w:r>
      <w:r w:rsidRPr="00EB59BC">
        <w:rPr>
          <w:rtl/>
        </w:rPr>
        <w:t>נבחרים בדיוק כמוך, אין להם פחות זכויות; גם בדוכן הזה, גם</w:t>
      </w:r>
      <w:r w:rsidR="00800FE0">
        <w:rPr>
          <w:rtl/>
        </w:rPr>
        <w:t xml:space="preserve"> </w:t>
      </w:r>
      <w:r w:rsidRPr="00EB59BC">
        <w:rPr>
          <w:rtl/>
        </w:rPr>
        <w:t>בבית</w:t>
      </w:r>
      <w:r w:rsidR="00800FE0">
        <w:rPr>
          <w:rtl/>
        </w:rPr>
        <w:t xml:space="preserve"> </w:t>
      </w:r>
      <w:r w:rsidRPr="00EB59BC">
        <w:rPr>
          <w:rtl/>
        </w:rPr>
        <w:t>הזה.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טלב אלסאנע ולכל חבר כנסת אחר אין פחות זכויות; יש להם</w:t>
      </w:r>
      <w:r w:rsidR="00800FE0">
        <w:rPr>
          <w:rtl/>
        </w:rPr>
        <w:t xml:space="preserve"> </w:t>
      </w:r>
      <w:r w:rsidRPr="00EB59BC">
        <w:rPr>
          <w:rtl/>
        </w:rPr>
        <w:t>בדיוק אותן הזכויות.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חס וחלילה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אל תראה את עצמך כאילו יש לך יותר זכויות.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ריבלין, אל תפריע לי לנהל את הישיבה. הוא סיים, ואחר כך תשב ותדבר</w:t>
      </w:r>
      <w:r w:rsidR="00800FE0">
        <w:rPr>
          <w:rtl/>
        </w:rPr>
        <w:t xml:space="preserve"> </w:t>
      </w:r>
      <w:r w:rsidRPr="00EB59BC">
        <w:rPr>
          <w:rtl/>
        </w:rPr>
        <w:t>אתו שם.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לחיות</w:t>
      </w:r>
      <w:r w:rsidR="00800FE0">
        <w:rPr>
          <w:rtl/>
        </w:rPr>
        <w:t xml:space="preserve"> </w:t>
      </w:r>
      <w:r w:rsidRPr="00EB59BC">
        <w:rPr>
          <w:rtl/>
        </w:rPr>
        <w:t>ולצעוד לכיוון של שלום ושל שוויון, ושיהיה טוב יותר. לזה אנחנו</w:t>
      </w:r>
      <w:r w:rsidR="00800FE0">
        <w:rPr>
          <w:rtl/>
        </w:rPr>
        <w:t xml:space="preserve"> </w:t>
      </w:r>
      <w:r w:rsidRPr="00EB59BC">
        <w:rPr>
          <w:rtl/>
        </w:rPr>
        <w:t>מייחלים ואת זה אנחנו רוצים להשיג. תודה, אדוני היושב</w:t>
      </w:r>
      <w:r w:rsidR="00800FE0">
        <w:rPr>
          <w:rtl/>
        </w:rPr>
        <w:t>-</w:t>
      </w:r>
      <w:r w:rsidRPr="00EB59BC">
        <w:rPr>
          <w:rtl/>
        </w:rPr>
        <w:t>ראש.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דהאמשה, אצלכם הם שהידים, ואצלנו הם רוצחים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אלון, זאת דעתו וזה זמן הנאום שלו. אני חושב שבזה זה נגמר.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רוצח...</w:t>
      </w:r>
      <w:r w:rsidR="00800FE0">
        <w:rPr>
          <w:rtl/>
        </w:rPr>
        <w:t xml:space="preserve"> </w:t>
      </w:r>
      <w:r w:rsidRPr="00EB59BC">
        <w:rPr>
          <w:rtl/>
        </w:rPr>
        <w:t>בית</w:t>
      </w:r>
      <w:r w:rsidR="00800FE0">
        <w:rPr>
          <w:rtl/>
        </w:rPr>
        <w:t>-</w:t>
      </w:r>
      <w:r w:rsidRPr="00EB59BC">
        <w:rPr>
          <w:rtl/>
        </w:rPr>
        <w:t>סוהר...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הפרעתי להם. תראה איך הם מפריעים עד עכשיו. ישבתי</w:t>
      </w:r>
      <w:r w:rsidR="00800FE0">
        <w:rPr>
          <w:rtl/>
        </w:rPr>
        <w:t xml:space="preserve"> </w:t>
      </w:r>
      <w:r w:rsidRPr="00EB59BC">
        <w:rPr>
          <w:rtl/>
        </w:rPr>
        <w:t>פה ולא עניתי להם. תעלה ותענה לי.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מזמין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שר העבודה והרווחה להשיב על הדיון בהצעת החוק.</w:t>
      </w:r>
      <w:r w:rsidR="00800FE0">
        <w:rPr>
          <w:rtl/>
        </w:rPr>
        <w:t xml:space="preserve"> </w:t>
      </w:r>
      <w:r w:rsidRPr="00EB59BC">
        <w:rPr>
          <w:rtl/>
        </w:rPr>
        <w:t>בבקשה, השר אלי ישי.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 העבודה והרווחה א' ישי: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רבותי חברי הכנסת, ראשית, אני שמח על המעורבות בנושא כל כך</w:t>
      </w:r>
      <w:r w:rsidR="00800FE0">
        <w:rPr>
          <w:rtl/>
        </w:rPr>
        <w:t xml:space="preserve"> </w:t>
      </w:r>
      <w:r w:rsidRPr="00EB59BC">
        <w:rPr>
          <w:rtl/>
        </w:rPr>
        <w:t>רגיש</w:t>
      </w:r>
      <w:r w:rsidR="00800FE0">
        <w:rPr>
          <w:rtl/>
        </w:rPr>
        <w:t xml:space="preserve"> </w:t>
      </w:r>
      <w:r w:rsidRPr="00EB59BC">
        <w:rPr>
          <w:rtl/>
        </w:rPr>
        <w:t>וכאוב.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 שבח וייס איננו פה, הוא התייחס לעניין של נפגעי פעולות</w:t>
      </w:r>
      <w:r w:rsidR="00800FE0">
        <w:rPr>
          <w:rtl/>
        </w:rPr>
        <w:t xml:space="preserve"> </w:t>
      </w:r>
      <w:r w:rsidRPr="00EB59BC">
        <w:rPr>
          <w:rtl/>
        </w:rPr>
        <w:t>איבה</w:t>
      </w:r>
      <w:r w:rsidR="00800FE0">
        <w:rPr>
          <w:rtl/>
        </w:rPr>
        <w:t xml:space="preserve"> </w:t>
      </w:r>
      <w:r w:rsidRPr="00EB59BC">
        <w:rPr>
          <w:rtl/>
        </w:rPr>
        <w:t>ואמר</w:t>
      </w:r>
      <w:r w:rsidR="00800FE0">
        <w:rPr>
          <w:rtl/>
        </w:rPr>
        <w:t xml:space="preserve"> </w:t>
      </w:r>
      <w:r w:rsidRPr="00EB59BC">
        <w:rPr>
          <w:rtl/>
        </w:rPr>
        <w:t>שזה</w:t>
      </w:r>
      <w:r w:rsidR="00800FE0">
        <w:rPr>
          <w:rtl/>
        </w:rPr>
        <w:t xml:space="preserve"> </w:t>
      </w:r>
      <w:r w:rsidRPr="00EB59BC">
        <w:rPr>
          <w:rtl/>
        </w:rPr>
        <w:t>נשכח.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מתאר לעצמי שהוא לא התכוון למה שהוא אמר.</w:t>
      </w:r>
      <w:r w:rsidR="00800FE0">
        <w:rPr>
          <w:rtl/>
        </w:rPr>
        <w:t xml:space="preserve"> </w:t>
      </w:r>
      <w:r w:rsidRPr="00EB59BC">
        <w:rPr>
          <w:rtl/>
        </w:rPr>
        <w:t>אי</w:t>
      </w:r>
      <w:r w:rsidR="00800FE0">
        <w:rPr>
          <w:rtl/>
        </w:rPr>
        <w:t>-</w:t>
      </w:r>
      <w:r w:rsidRPr="00EB59BC">
        <w:rPr>
          <w:rtl/>
        </w:rPr>
        <w:t>אפשר</w:t>
      </w:r>
      <w:r w:rsidR="00800FE0">
        <w:rPr>
          <w:rtl/>
        </w:rPr>
        <w:t xml:space="preserve"> </w:t>
      </w:r>
      <w:r w:rsidRPr="00EB59BC">
        <w:rPr>
          <w:rtl/>
        </w:rPr>
        <w:t>לשכוח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פעולות האיבה אחת לאחת; פעולות קשות מאוד, עם כאבים שמלווים אותנו</w:t>
      </w:r>
      <w:r w:rsidR="00800FE0">
        <w:rPr>
          <w:rtl/>
        </w:rPr>
        <w:t xml:space="preserve"> </w:t>
      </w:r>
      <w:r w:rsidRPr="00EB59BC">
        <w:rPr>
          <w:rtl/>
        </w:rPr>
        <w:t>לאורך</w:t>
      </w:r>
      <w:r w:rsidR="00800FE0">
        <w:rPr>
          <w:rtl/>
        </w:rPr>
        <w:t xml:space="preserve"> </w:t>
      </w:r>
      <w:r w:rsidRPr="00EB59BC">
        <w:rPr>
          <w:rtl/>
        </w:rPr>
        <w:t>כל הדרך.</w:t>
      </w:r>
      <w:r w:rsidR="00800FE0">
        <w:rPr>
          <w:rtl/>
        </w:rPr>
        <w:t xml:space="preserve"> </w:t>
      </w:r>
      <w:r w:rsidRPr="00EB59BC">
        <w:rPr>
          <w:rtl/>
        </w:rPr>
        <w:t>ודאי שהמשפחות סובלות מזה. גם של אלה שנהרגו וגם של אלה שנפצעו.</w:t>
      </w:r>
      <w:r w:rsidR="00800FE0">
        <w:rPr>
          <w:rtl/>
        </w:rPr>
        <w:t xml:space="preserve"> </w:t>
      </w:r>
      <w:r w:rsidRPr="00EB59BC">
        <w:rPr>
          <w:rtl/>
        </w:rPr>
        <w:t>כך שאי</w:t>
      </w:r>
      <w:r w:rsidR="00800FE0">
        <w:rPr>
          <w:rtl/>
        </w:rPr>
        <w:t>-</w:t>
      </w:r>
      <w:r w:rsidRPr="00EB59BC">
        <w:rPr>
          <w:rtl/>
        </w:rPr>
        <w:t>אפשר לשכוח את זה. מובן שכל העם אתם לאורך כל הדרך.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לא רוצה להתייחס לפרטי פרטים, אבל בהחלט נשמעו פה הרבה הצעות טובות, ןעל</w:t>
      </w:r>
      <w:r w:rsidR="00800FE0">
        <w:rPr>
          <w:rtl/>
        </w:rPr>
        <w:t xml:space="preserve"> </w:t>
      </w:r>
      <w:r w:rsidRPr="00EB59BC">
        <w:rPr>
          <w:rtl/>
        </w:rPr>
        <w:t>חלקן,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יותר נכון </w:t>
      </w:r>
      <w:r w:rsidR="00800FE0">
        <w:rPr>
          <w:rtl/>
        </w:rPr>
        <w:t>–</w:t>
      </w:r>
      <w:r w:rsidRPr="00EB59BC">
        <w:rPr>
          <w:rtl/>
        </w:rPr>
        <w:t xml:space="preserve"> רובן, קיימנו דיון במשרד, אבל לפחות צריך להעמיד כמה דברים על</w:t>
      </w:r>
      <w:r w:rsidR="00800FE0">
        <w:rPr>
          <w:rtl/>
        </w:rPr>
        <w:t xml:space="preserve"> </w:t>
      </w:r>
      <w:r w:rsidRPr="00EB59BC">
        <w:rPr>
          <w:rtl/>
        </w:rPr>
        <w:t>דיוקם.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עניין</w:t>
      </w:r>
      <w:r w:rsidR="00800FE0">
        <w:rPr>
          <w:rtl/>
        </w:rPr>
        <w:t xml:space="preserve"> </w:t>
      </w:r>
      <w:r w:rsidRPr="00EB59BC">
        <w:rPr>
          <w:rtl/>
        </w:rPr>
        <w:t>החובה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השתתפות חבר </w:t>
      </w:r>
      <w:r w:rsidR="00800FE0">
        <w:rPr>
          <w:rtl/>
        </w:rPr>
        <w:t>–</w:t>
      </w:r>
      <w:r w:rsidRPr="00EB59BC">
        <w:rPr>
          <w:rtl/>
        </w:rPr>
        <w:t xml:space="preserve"> מראש, על איש לא מוטלת חובה להצטרף.</w:t>
      </w:r>
      <w:r w:rsidR="00800FE0">
        <w:rPr>
          <w:rtl/>
        </w:rPr>
        <w:t xml:space="preserve"> </w:t>
      </w:r>
      <w:r w:rsidRPr="00EB59BC">
        <w:rPr>
          <w:rtl/>
        </w:rPr>
        <w:t>במקרה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מקפידים שיישלח מכתב לכל הנפגעים, כדי שייתנו את הסכמתם מראש </w:t>
      </w:r>
      <w:r w:rsidR="00800FE0">
        <w:rPr>
          <w:rtl/>
        </w:rPr>
        <w:t>–</w:t>
      </w:r>
      <w:r w:rsidRPr="00EB59BC">
        <w:rPr>
          <w:rtl/>
        </w:rPr>
        <w:t xml:space="preserve"> כן או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לא. וגם לאחר מכן, אם החליט קודם לכן שכן וירצה לבטל </w:t>
      </w:r>
      <w:r w:rsidR="00800FE0">
        <w:rPr>
          <w:rtl/>
        </w:rPr>
        <w:t>–</w:t>
      </w:r>
      <w:r w:rsidRPr="00EB59BC">
        <w:rPr>
          <w:rtl/>
        </w:rPr>
        <w:t xml:space="preserve"> יש לו תמיד הזכות לבטל.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בעניין</w:t>
      </w:r>
      <w:r w:rsidR="00800FE0">
        <w:rPr>
          <w:rtl/>
        </w:rPr>
        <w:t xml:space="preserve"> </w:t>
      </w:r>
      <w:r w:rsidRPr="00EB59BC">
        <w:rPr>
          <w:rtl/>
        </w:rPr>
        <w:t>גובה</w:t>
      </w:r>
      <w:r w:rsidR="00800FE0">
        <w:rPr>
          <w:rtl/>
        </w:rPr>
        <w:t xml:space="preserve"> </w:t>
      </w:r>
      <w:r w:rsidRPr="00EB59BC">
        <w:rPr>
          <w:rtl/>
        </w:rPr>
        <w:t>התשלום</w:t>
      </w:r>
      <w:r w:rsidR="00800FE0">
        <w:rPr>
          <w:rtl/>
        </w:rPr>
        <w:t xml:space="preserve"> </w:t>
      </w:r>
      <w:r w:rsidRPr="00EB59BC">
        <w:rPr>
          <w:rtl/>
        </w:rPr>
        <w:t>לארגון</w:t>
      </w:r>
      <w:r w:rsidR="00800FE0">
        <w:rPr>
          <w:rtl/>
        </w:rPr>
        <w:t xml:space="preserve"> </w:t>
      </w:r>
      <w:r w:rsidRPr="00EB59BC">
        <w:rPr>
          <w:rtl/>
        </w:rPr>
        <w:t>היציג</w:t>
      </w:r>
      <w:r w:rsidR="00800FE0">
        <w:rPr>
          <w:rtl/>
        </w:rPr>
        <w:t xml:space="preserve"> – </w:t>
      </w:r>
      <w:r w:rsidRPr="00EB59BC">
        <w:rPr>
          <w:rtl/>
        </w:rPr>
        <w:t>אני יכול להביא דוגמה אחת של נפגעי</w:t>
      </w:r>
      <w:r w:rsidR="00800FE0">
        <w:rPr>
          <w:rtl/>
        </w:rPr>
        <w:t xml:space="preserve"> </w:t>
      </w:r>
      <w:r w:rsidRPr="00EB59BC">
        <w:rPr>
          <w:rtl/>
        </w:rPr>
        <w:t>עבודה,</w:t>
      </w:r>
      <w:r w:rsidR="00800FE0">
        <w:rPr>
          <w:rtl/>
        </w:rPr>
        <w:t xml:space="preserve"> </w:t>
      </w:r>
      <w:r w:rsidRPr="00EB59BC">
        <w:rPr>
          <w:rtl/>
        </w:rPr>
        <w:t>שאצלם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עניין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10 שקלים. אני לא יודע מה קורה בקרב נכי צה"ל, אבל</w:t>
      </w:r>
      <w:r w:rsidR="00800FE0">
        <w:rPr>
          <w:rtl/>
        </w:rPr>
        <w:t xml:space="preserve"> </w:t>
      </w:r>
      <w:r w:rsidRPr="00EB59BC">
        <w:rPr>
          <w:rtl/>
        </w:rPr>
        <w:t>עקרונית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יהיה</w:t>
      </w:r>
      <w:r w:rsidR="00800FE0">
        <w:rPr>
          <w:rtl/>
        </w:rPr>
        <w:t xml:space="preserve"> </w:t>
      </w:r>
      <w:r w:rsidRPr="00EB59BC">
        <w:rPr>
          <w:rtl/>
        </w:rPr>
        <w:t>מעוגן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ידי</w:t>
      </w:r>
      <w:r w:rsidR="00800FE0">
        <w:rPr>
          <w:rtl/>
        </w:rPr>
        <w:t xml:space="preserve"> </w:t>
      </w:r>
      <w:r w:rsidRPr="00EB59BC">
        <w:rPr>
          <w:rtl/>
        </w:rPr>
        <w:t>התקנות</w:t>
      </w:r>
      <w:r w:rsidR="00800FE0">
        <w:rPr>
          <w:rtl/>
        </w:rPr>
        <w:t xml:space="preserve"> </w:t>
      </w:r>
      <w:r w:rsidRPr="00EB59BC">
        <w:rPr>
          <w:rtl/>
        </w:rPr>
        <w:t>שנתקין, וגם זה יישמר בצורה טובה וללא</w:t>
      </w:r>
      <w:r w:rsidR="00800FE0">
        <w:rPr>
          <w:rtl/>
        </w:rPr>
        <w:t xml:space="preserve"> </w:t>
      </w:r>
      <w:r w:rsidRPr="00EB59BC">
        <w:rPr>
          <w:rtl/>
        </w:rPr>
        <w:t>פרצות.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מובן</w:t>
      </w:r>
      <w:r w:rsidR="00800FE0">
        <w:rPr>
          <w:rtl/>
        </w:rPr>
        <w:t xml:space="preserve"> </w:t>
      </w:r>
      <w:r w:rsidRPr="00EB59BC">
        <w:rPr>
          <w:rtl/>
        </w:rPr>
        <w:t>שאני</w:t>
      </w:r>
      <w:r w:rsidR="00800FE0">
        <w:rPr>
          <w:rtl/>
        </w:rPr>
        <w:t xml:space="preserve"> </w:t>
      </w:r>
      <w:r w:rsidRPr="00EB59BC">
        <w:rPr>
          <w:rtl/>
        </w:rPr>
        <w:t>מבקש</w:t>
      </w:r>
      <w:r w:rsidR="00800FE0">
        <w:rPr>
          <w:rtl/>
        </w:rPr>
        <w:t xml:space="preserve"> </w:t>
      </w:r>
      <w:r w:rsidRPr="00EB59BC">
        <w:rPr>
          <w:rtl/>
        </w:rPr>
        <w:t>להעביר</w:t>
      </w:r>
      <w:r w:rsidR="00800FE0">
        <w:rPr>
          <w:rtl/>
        </w:rPr>
        <w:t xml:space="preserve"> </w:t>
      </w:r>
      <w:r w:rsidRPr="00EB59BC">
        <w:rPr>
          <w:rtl/>
        </w:rPr>
        <w:t>את הצעת החוק לדיון בוועדת העבודה והרווחה להכנתה</w:t>
      </w:r>
      <w:r w:rsidR="00800FE0">
        <w:rPr>
          <w:rtl/>
        </w:rPr>
        <w:t xml:space="preserve"> </w:t>
      </w:r>
      <w:r w:rsidRPr="00EB59BC">
        <w:rPr>
          <w:rtl/>
        </w:rPr>
        <w:t>לקריאה שנייה ולקריאה שלישית.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לשר העבודה והרווחה.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ובכן, רבותי חברי הכנסת, אנחנו עוברים להצבעה. מי בעד? מי נגד?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דהאמשה, למה אתה לא נשאר להצבעה?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עכשיו הזמן שלי לאכול ולשתות אחרי הצום. הפסקת הצום.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סליחה, אנחנו באמצע הצבעה. חבר הכנסת דהאמשה, אנחנו באמצע הצבעה.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2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B59BC" w:rsidRPr="00EB59BC">
        <w:rPr>
          <w:rtl/>
        </w:rPr>
        <w:t xml:space="preserve"> 8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</w:p>
    <w:p w:rsidR="004B6841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  <w:r>
        <w:rPr>
          <w:rtl/>
        </w:rPr>
        <w:t xml:space="preserve"> </w:t>
      </w:r>
    </w:p>
    <w:p w:rsidR="00800FE0" w:rsidRDefault="00EB59BC" w:rsidP="00800FE0">
      <w:pPr>
        <w:pStyle w:val="3"/>
        <w:rPr>
          <w:rtl/>
        </w:rPr>
      </w:pPr>
      <w:r w:rsidRPr="00EB59BC">
        <w:rPr>
          <w:rtl/>
        </w:rPr>
        <w:t>ההצעה להעביר את הצעת חוק התגמולים לנפגעי פעולות איבה (תיקון מס' 13) (ניכוי</w:t>
      </w:r>
      <w:r w:rsidR="00800FE0">
        <w:rPr>
          <w:rtl/>
        </w:rPr>
        <w:t xml:space="preserve"> </w:t>
      </w:r>
      <w:r w:rsidRPr="00EB59BC">
        <w:rPr>
          <w:rtl/>
        </w:rPr>
        <w:t>דמי חבר לטובת ארגון יציג), התשנ"ז</w:t>
      </w:r>
      <w:r w:rsidR="00800FE0">
        <w:rPr>
          <w:rtl/>
        </w:rPr>
        <w:t>–</w:t>
      </w:r>
      <w:r w:rsidRPr="00EB59BC">
        <w:rPr>
          <w:rtl/>
        </w:rPr>
        <w:t>1997, לוועדת העבודה והרווחה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בעד </w:t>
      </w:r>
      <w:r w:rsidR="00800FE0">
        <w:rPr>
          <w:rtl/>
        </w:rPr>
        <w:t>–</w:t>
      </w:r>
      <w:r w:rsidRPr="00EB59BC">
        <w:rPr>
          <w:rtl/>
        </w:rPr>
        <w:t xml:space="preserve"> 8, אין מתנגדים, אין נמנעים. ובכן הצעת החוק תועבר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יצחק כהן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ההצבעה שלי לא נקלטה.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 העבודה והרווחה א' ישי: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גם שלי.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להוסיף</w:t>
      </w:r>
      <w:r w:rsidR="00800FE0">
        <w:rPr>
          <w:rtl/>
        </w:rPr>
        <w:t xml:space="preserve"> </w:t>
      </w:r>
      <w:r w:rsidRPr="00EB59BC">
        <w:rPr>
          <w:rtl/>
        </w:rPr>
        <w:t>בפרוטוקול את קולותיהם של חבר הכנסת יצחק כהן והשר אלי ישי. עוד</w:t>
      </w:r>
      <w:r w:rsidR="00800FE0">
        <w:rPr>
          <w:rtl/>
        </w:rPr>
        <w:t xml:space="preserve"> </w:t>
      </w:r>
      <w:r w:rsidRPr="00EB59BC">
        <w:rPr>
          <w:rtl/>
        </w:rPr>
        <w:t>שני קולות בעד.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ובכן,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חוק התגמולים לנפגעי פעולות איבה (תיקון מס' 13)</w:t>
      </w:r>
      <w:r w:rsidR="00800FE0">
        <w:rPr>
          <w:rtl/>
        </w:rPr>
        <w:t xml:space="preserve"> </w:t>
      </w:r>
      <w:r w:rsidRPr="00EB59BC">
        <w:rPr>
          <w:rtl/>
        </w:rPr>
        <w:t>(ניכוי דמי חבר לטובת ארגון יציג), התשנ"ז</w:t>
      </w:r>
      <w:r w:rsidR="00800FE0">
        <w:rPr>
          <w:rtl/>
        </w:rPr>
        <w:t>–</w:t>
      </w:r>
      <w:r w:rsidRPr="00EB59BC">
        <w:rPr>
          <w:rtl/>
        </w:rPr>
        <w:t>1997, עברה בקריאה ראשונה ותועבר להמשך</w:t>
      </w:r>
      <w:r w:rsidR="00800FE0">
        <w:rPr>
          <w:rtl/>
        </w:rPr>
        <w:t xml:space="preserve"> </w:t>
      </w:r>
      <w:r w:rsidRPr="00EB59BC">
        <w:rPr>
          <w:rtl/>
        </w:rPr>
        <w:t>הדיון בוועדת העבודה והרווחה.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1"/>
        <w:rPr>
          <w:rtl/>
        </w:rPr>
      </w:pPr>
      <w:bookmarkStart w:id="11" w:name="_Toc455646907"/>
      <w:r w:rsidRPr="00800FE0">
        <w:rPr>
          <w:rtl/>
        </w:rPr>
        <w:t>הצעת חוק הביטוח הלאומי [נוסח משולב] (תיקון מס' 14)</w:t>
      </w:r>
      <w:bookmarkEnd w:id="11"/>
    </w:p>
    <w:p w:rsidR="00800FE0" w:rsidRDefault="00800FE0" w:rsidP="00800FE0">
      <w:pPr>
        <w:pStyle w:val="1"/>
        <w:rPr>
          <w:rtl/>
        </w:rPr>
      </w:pPr>
      <w:bookmarkStart w:id="12" w:name="_Toc455646908"/>
      <w:r w:rsidRPr="00800FE0">
        <w:rPr>
          <w:rtl/>
        </w:rPr>
        <w:t xml:space="preserve">(תיקון </w:t>
      </w:r>
      <w:r>
        <w:rPr>
          <w:rtl/>
        </w:rPr>
        <w:t>–</w:t>
      </w:r>
      <w:r w:rsidRPr="00800FE0">
        <w:rPr>
          <w:rtl/>
        </w:rPr>
        <w:t xml:space="preserve"> דמי פגיעה), התשנ"ז</w:t>
      </w:r>
      <w:r>
        <w:rPr>
          <w:rtl/>
        </w:rPr>
        <w:t>–</w:t>
      </w:r>
      <w:r w:rsidRPr="00800FE0">
        <w:rPr>
          <w:rtl/>
        </w:rPr>
        <w:t>1997</w:t>
      </w:r>
      <w:bookmarkEnd w:id="12"/>
    </w:p>
    <w:p w:rsidR="00800FE0" w:rsidRPr="00800FE0" w:rsidRDefault="00800FE0" w:rsidP="00800FE0">
      <w:pPr>
        <w:pStyle w:val="1"/>
        <w:rPr>
          <w:rtl/>
        </w:rPr>
      </w:pPr>
      <w:bookmarkStart w:id="13" w:name="_Toc455646909"/>
      <w:r w:rsidRPr="00800FE0">
        <w:rPr>
          <w:rtl/>
        </w:rPr>
        <w:t>(קריאה ראשונה)</w:t>
      </w:r>
      <w:bookmarkEnd w:id="13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עוברים</w:t>
      </w:r>
      <w:r w:rsidR="00800FE0">
        <w:rPr>
          <w:rtl/>
        </w:rPr>
        <w:t xml:space="preserve"> </w:t>
      </w:r>
      <w:r w:rsidRPr="00EB59BC">
        <w:rPr>
          <w:rtl/>
        </w:rPr>
        <w:t>לנושא</w:t>
      </w:r>
      <w:r w:rsidR="00800FE0">
        <w:rPr>
          <w:rtl/>
        </w:rPr>
        <w:t xml:space="preserve"> </w:t>
      </w:r>
      <w:r w:rsidRPr="00EB59BC">
        <w:rPr>
          <w:rtl/>
        </w:rPr>
        <w:t>הבא</w:t>
      </w:r>
      <w:r w:rsidR="00800FE0">
        <w:rPr>
          <w:rtl/>
        </w:rPr>
        <w:t xml:space="preserve"> </w:t>
      </w:r>
      <w:r w:rsidRPr="00EB59BC">
        <w:rPr>
          <w:rtl/>
        </w:rPr>
        <w:t>בסדר</w:t>
      </w:r>
      <w:r w:rsidR="00800FE0">
        <w:rPr>
          <w:rtl/>
        </w:rPr>
        <w:t>-</w:t>
      </w:r>
      <w:r w:rsidRPr="00EB59BC">
        <w:rPr>
          <w:rtl/>
        </w:rPr>
        <w:t>היום: הצעת חוק הביטוח הלאומי [נוסח משולב]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</w:t>
      </w:r>
      <w:r w:rsidRPr="00EB59BC">
        <w:rPr>
          <w:rtl/>
        </w:rPr>
        <w:t>מס'</w:t>
      </w:r>
      <w:r w:rsidR="00800FE0">
        <w:rPr>
          <w:rtl/>
        </w:rPr>
        <w:t xml:space="preserve"> </w:t>
      </w:r>
      <w:r w:rsidRPr="00EB59BC">
        <w:rPr>
          <w:rtl/>
        </w:rPr>
        <w:t>14)</w:t>
      </w:r>
      <w:r w:rsidR="00800FE0">
        <w:rPr>
          <w:rtl/>
        </w:rPr>
        <w:t xml:space="preserve"> </w:t>
      </w:r>
      <w:r w:rsidRPr="00EB59BC">
        <w:rPr>
          <w:rtl/>
        </w:rPr>
        <w:t xml:space="preserve">(תיקון </w:t>
      </w:r>
      <w:r w:rsidR="00800FE0">
        <w:rPr>
          <w:rtl/>
        </w:rPr>
        <w:t>–</w:t>
      </w:r>
      <w:r w:rsidRPr="00EB59BC">
        <w:rPr>
          <w:rtl/>
        </w:rPr>
        <w:t xml:space="preserve"> דמי פגיעה), התשנ"ז</w:t>
      </w:r>
      <w:r w:rsidR="00800FE0">
        <w:rPr>
          <w:rtl/>
        </w:rPr>
        <w:t>–</w:t>
      </w:r>
      <w:r w:rsidRPr="00EB59BC">
        <w:rPr>
          <w:rtl/>
        </w:rPr>
        <w:t>1997, קריאה ראשונה. יציג את הצעת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החוק שר העבודה והרווחה, השר אלי ישי, בבקשה. רשימת הדוברים עדיין לא נעולה </w:t>
      </w:r>
      <w:r w:rsidR="00800FE0">
        <w:rPr>
          <w:rtl/>
        </w:rPr>
        <w:t>–</w:t>
      </w:r>
      <w:r w:rsidRPr="00EB59BC">
        <w:rPr>
          <w:rtl/>
        </w:rPr>
        <w:t xml:space="preserve"> למי</w:t>
      </w:r>
      <w:r w:rsidR="00800FE0">
        <w:rPr>
          <w:rtl/>
        </w:rPr>
        <w:t xml:space="preserve"> </w:t>
      </w:r>
      <w:r w:rsidRPr="00EB59BC">
        <w:rPr>
          <w:rtl/>
        </w:rPr>
        <w:t>שרוצה עדיין להירשם לפני שהשר יסיים את דבריו; אני אנעל אותה רק אחר כך.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 העבודה והרווחה א' ישי: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רבותי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בתיקון לחוק הביטוח הלאומי, שהתקבל</w:t>
      </w:r>
      <w:r w:rsidR="00800FE0">
        <w:rPr>
          <w:rtl/>
        </w:rPr>
        <w:t xml:space="preserve"> </w:t>
      </w:r>
      <w:r w:rsidRPr="00EB59BC">
        <w:rPr>
          <w:rtl/>
        </w:rPr>
        <w:t>לאחרונה,</w:t>
      </w:r>
      <w:r w:rsidR="00800FE0">
        <w:rPr>
          <w:rtl/>
        </w:rPr>
        <w:t xml:space="preserve"> </w:t>
      </w:r>
      <w:r w:rsidRPr="00EB59BC">
        <w:rPr>
          <w:rtl/>
        </w:rPr>
        <w:t>נקבע כי החל מ</w:t>
      </w:r>
      <w:r w:rsidR="00800FE0">
        <w:rPr>
          <w:rtl/>
        </w:rPr>
        <w:t>-</w:t>
      </w:r>
      <w:r w:rsidRPr="00EB59BC">
        <w:rPr>
          <w:rtl/>
        </w:rPr>
        <w:t>1 בינואר 1997 לא ישלם עוד המוסד לביטוח לאומי דמי פגיעה</w:t>
      </w:r>
      <w:r w:rsidR="00800FE0">
        <w:rPr>
          <w:rtl/>
        </w:rPr>
        <w:t xml:space="preserve"> </w:t>
      </w:r>
      <w:r w:rsidRPr="00EB59BC">
        <w:rPr>
          <w:rtl/>
        </w:rPr>
        <w:t>בעד תשעת ימי הזכאות הראשונים של מי שנפגע בפגיעה בעבודה.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תיקון חוק זה נתקבל במסגרת חוק הסדרים במשק המדינה (תיקוני חקיקה להשגת יעדי</w:t>
      </w:r>
      <w:r w:rsidR="00800FE0">
        <w:rPr>
          <w:rtl/>
        </w:rPr>
        <w:t xml:space="preserve"> </w:t>
      </w:r>
      <w:r w:rsidRPr="00EB59BC">
        <w:rPr>
          <w:rtl/>
        </w:rPr>
        <w:t>התקציב</w:t>
      </w:r>
      <w:r w:rsidR="00800FE0">
        <w:rPr>
          <w:rtl/>
        </w:rPr>
        <w:t xml:space="preserve"> </w:t>
      </w:r>
      <w:r w:rsidRPr="00EB59BC">
        <w:rPr>
          <w:rtl/>
        </w:rPr>
        <w:t>לשנת</w:t>
      </w:r>
      <w:r w:rsidR="00800FE0">
        <w:rPr>
          <w:rtl/>
        </w:rPr>
        <w:t xml:space="preserve"> </w:t>
      </w:r>
      <w:r w:rsidRPr="00EB59BC">
        <w:rPr>
          <w:rtl/>
        </w:rPr>
        <w:t>1997),</w:t>
      </w:r>
      <w:r w:rsidR="00800FE0">
        <w:rPr>
          <w:rtl/>
        </w:rPr>
        <w:t xml:space="preserve"> </w:t>
      </w:r>
      <w:r w:rsidRPr="00EB59BC">
        <w:rPr>
          <w:rtl/>
        </w:rPr>
        <w:t>התשנ"ז</w:t>
      </w:r>
      <w:r w:rsidR="00800FE0">
        <w:rPr>
          <w:rtl/>
        </w:rPr>
        <w:t>–</w:t>
      </w:r>
      <w:r w:rsidRPr="00EB59BC">
        <w:rPr>
          <w:rtl/>
        </w:rPr>
        <w:t>1996,</w:t>
      </w:r>
      <w:r w:rsidR="00800FE0">
        <w:rPr>
          <w:rtl/>
        </w:rPr>
        <w:t xml:space="preserve"> </w:t>
      </w:r>
      <w:r w:rsidRPr="00EB59BC">
        <w:rPr>
          <w:rtl/>
        </w:rPr>
        <w:t>והוא נועד להקטין את ההוצאה בתשלומי הגמלאות</w:t>
      </w:r>
      <w:r w:rsidR="00800FE0">
        <w:rPr>
          <w:rtl/>
        </w:rPr>
        <w:t xml:space="preserve"> </w:t>
      </w:r>
      <w:r w:rsidRPr="00EB59BC">
        <w:rPr>
          <w:rtl/>
        </w:rPr>
        <w:t>בסכום שנתי של כ</w:t>
      </w:r>
      <w:r w:rsidR="00800FE0">
        <w:rPr>
          <w:rtl/>
        </w:rPr>
        <w:t>-</w:t>
      </w:r>
      <w:r w:rsidRPr="00EB59BC">
        <w:rPr>
          <w:rtl/>
        </w:rPr>
        <w:t>80 מיליוני ש"ח.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נוסח החוק שהתקבל בכנסת קובע, כי המעסיק הוא זה אשר ישלם לעובדו, הזכאי לכך,</w:t>
      </w:r>
      <w:r w:rsidR="00800FE0">
        <w:rPr>
          <w:rtl/>
        </w:rPr>
        <w:t xml:space="preserve"> </w:t>
      </w:r>
      <w:r w:rsidRPr="00EB59BC">
        <w:rPr>
          <w:rtl/>
        </w:rPr>
        <w:t>את דמי הפגיעה בעד תשעת ימי הזכאות הראשונים.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קביעה</w:t>
      </w:r>
      <w:r w:rsidR="00800FE0">
        <w:rPr>
          <w:rtl/>
        </w:rPr>
        <w:t xml:space="preserve"> </w:t>
      </w:r>
      <w:r w:rsidRPr="00EB59BC">
        <w:rPr>
          <w:rtl/>
        </w:rPr>
        <w:t>זו</w:t>
      </w:r>
      <w:r w:rsidR="00800FE0">
        <w:rPr>
          <w:rtl/>
        </w:rPr>
        <w:t xml:space="preserve"> </w:t>
      </w:r>
      <w:r w:rsidRPr="00EB59BC">
        <w:rPr>
          <w:rtl/>
        </w:rPr>
        <w:t>מטילה</w:t>
      </w:r>
      <w:r w:rsidR="00800FE0">
        <w:rPr>
          <w:rtl/>
        </w:rPr>
        <w:t xml:space="preserve"> </w:t>
      </w:r>
      <w:r w:rsidRPr="00EB59BC">
        <w:rPr>
          <w:rtl/>
        </w:rPr>
        <w:t>על המעסיקים, נוסף על המימון, אף נטל מינהלי הכרוך בחישוב</w:t>
      </w:r>
      <w:r w:rsidR="00800FE0">
        <w:rPr>
          <w:rtl/>
        </w:rPr>
        <w:t xml:space="preserve"> </w:t>
      </w:r>
      <w:r w:rsidRPr="00EB59BC">
        <w:rPr>
          <w:rtl/>
        </w:rPr>
        <w:t>ובביצוע</w:t>
      </w:r>
      <w:r w:rsidR="00800FE0">
        <w:rPr>
          <w:rtl/>
        </w:rPr>
        <w:t xml:space="preserve"> </w:t>
      </w:r>
      <w:r w:rsidRPr="00EB59BC">
        <w:rPr>
          <w:rtl/>
        </w:rPr>
        <w:t>תשלום</w:t>
      </w:r>
      <w:r w:rsidR="00800FE0">
        <w:rPr>
          <w:rtl/>
        </w:rPr>
        <w:t xml:space="preserve"> </w:t>
      </w:r>
      <w:r w:rsidRPr="00EB59BC">
        <w:rPr>
          <w:rtl/>
        </w:rPr>
        <w:t>דמי הפגיעה, וכן חובה לשלם פיצויי הלנה, כאשר דמי הפגיעה משולמים</w:t>
      </w:r>
      <w:r w:rsidR="00800FE0">
        <w:rPr>
          <w:rtl/>
        </w:rPr>
        <w:t xml:space="preserve"> </w:t>
      </w:r>
      <w:r w:rsidRPr="00EB59BC">
        <w:rPr>
          <w:rtl/>
        </w:rPr>
        <w:t>לעובד באיחור.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נוסף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כך,</w:t>
      </w:r>
      <w:r w:rsidR="00800FE0">
        <w:rPr>
          <w:rtl/>
        </w:rPr>
        <w:t xml:space="preserve"> </w:t>
      </w:r>
      <w:r w:rsidRPr="00EB59BC">
        <w:rPr>
          <w:rtl/>
        </w:rPr>
        <w:t>קיים</w:t>
      </w:r>
      <w:r w:rsidR="00800FE0">
        <w:rPr>
          <w:rtl/>
        </w:rPr>
        <w:t xml:space="preserve"> </w:t>
      </w:r>
      <w:r w:rsidRPr="00EB59BC">
        <w:rPr>
          <w:rtl/>
        </w:rPr>
        <w:t>חשש</w:t>
      </w:r>
      <w:r w:rsidR="00800FE0">
        <w:rPr>
          <w:rtl/>
        </w:rPr>
        <w:t xml:space="preserve"> </w:t>
      </w:r>
      <w:r w:rsidRPr="00EB59BC">
        <w:rPr>
          <w:rtl/>
        </w:rPr>
        <w:t>שבדרך זו יתקשו עובדים למצות את זכותם לדמי פגיעה</w:t>
      </w:r>
      <w:r w:rsidR="00800FE0">
        <w:rPr>
          <w:rtl/>
        </w:rPr>
        <w:t xml:space="preserve"> </w:t>
      </w:r>
      <w:r w:rsidRPr="00EB59BC">
        <w:rPr>
          <w:rtl/>
        </w:rPr>
        <w:t>שמשלם המעסיק.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לכן,</w:t>
      </w:r>
      <w:r w:rsidR="00800FE0">
        <w:rPr>
          <w:rtl/>
        </w:rPr>
        <w:t xml:space="preserve"> </w:t>
      </w:r>
      <w:r w:rsidRPr="00EB59BC">
        <w:rPr>
          <w:rtl/>
        </w:rPr>
        <w:t>מוצע</w:t>
      </w:r>
      <w:r w:rsidR="00800FE0">
        <w:rPr>
          <w:rtl/>
        </w:rPr>
        <w:t xml:space="preserve"> </w:t>
      </w:r>
      <w:r w:rsidRPr="00EB59BC">
        <w:rPr>
          <w:rtl/>
        </w:rPr>
        <w:t>לתקן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החוק ולקבוע בו, כי דמי הפגיעה בעבור תשעת ימי הזכאות</w:t>
      </w:r>
      <w:r w:rsidR="00800FE0">
        <w:rPr>
          <w:rtl/>
        </w:rPr>
        <w:t xml:space="preserve"> </w:t>
      </w:r>
      <w:r w:rsidRPr="00EB59BC">
        <w:rPr>
          <w:rtl/>
        </w:rPr>
        <w:t>הראשונים</w:t>
      </w:r>
      <w:r w:rsidR="00800FE0">
        <w:rPr>
          <w:rtl/>
        </w:rPr>
        <w:t xml:space="preserve"> </w:t>
      </w:r>
      <w:r w:rsidRPr="00EB59BC">
        <w:rPr>
          <w:rtl/>
        </w:rPr>
        <w:t>ישולמו</w:t>
      </w:r>
      <w:r w:rsidR="00800FE0">
        <w:rPr>
          <w:rtl/>
        </w:rPr>
        <w:t xml:space="preserve"> </w:t>
      </w:r>
      <w:r w:rsidRPr="00EB59BC">
        <w:rPr>
          <w:rtl/>
        </w:rPr>
        <w:t>לעובד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ידי</w:t>
      </w:r>
      <w:r w:rsidR="00800FE0">
        <w:rPr>
          <w:rtl/>
        </w:rPr>
        <w:t xml:space="preserve"> </w:t>
      </w:r>
      <w:r w:rsidRPr="00EB59BC">
        <w:rPr>
          <w:rtl/>
        </w:rPr>
        <w:t>המוסד לביטוח לאומי. המעסיק יחזיר למוסד את דמי</w:t>
      </w:r>
      <w:r w:rsidR="00800FE0">
        <w:rPr>
          <w:rtl/>
        </w:rPr>
        <w:t xml:space="preserve"> </w:t>
      </w:r>
      <w:r w:rsidRPr="00EB59BC">
        <w:rPr>
          <w:rtl/>
        </w:rPr>
        <w:t>הפגיעה ששילם לעובד, למעט מעביד המעסיק עובד במשק בית, שלא לצורך עסקו.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בדרך</w:t>
      </w:r>
      <w:r w:rsidR="00800FE0">
        <w:rPr>
          <w:rtl/>
        </w:rPr>
        <w:t xml:space="preserve"> </w:t>
      </w:r>
      <w:r w:rsidRPr="00EB59BC">
        <w:rPr>
          <w:rtl/>
        </w:rPr>
        <w:t>זו</w:t>
      </w:r>
      <w:r w:rsidR="00800FE0">
        <w:rPr>
          <w:rtl/>
        </w:rPr>
        <w:t xml:space="preserve"> </w:t>
      </w:r>
      <w:r w:rsidRPr="00EB59BC">
        <w:rPr>
          <w:rtl/>
        </w:rPr>
        <w:t>יושג</w:t>
      </w:r>
      <w:r w:rsidR="00800FE0">
        <w:rPr>
          <w:rtl/>
        </w:rPr>
        <w:t xml:space="preserve"> </w:t>
      </w:r>
      <w:r w:rsidRPr="00EB59BC">
        <w:rPr>
          <w:rtl/>
        </w:rPr>
        <w:t>החיסכון התקציבי המיועד, יובטחו זכויות העובדים לדמי פגיעה,</w:t>
      </w:r>
      <w:r w:rsidR="00800FE0">
        <w:rPr>
          <w:rtl/>
        </w:rPr>
        <w:t xml:space="preserve"> </w:t>
      </w:r>
      <w:r w:rsidRPr="00EB59BC">
        <w:rPr>
          <w:rtl/>
        </w:rPr>
        <w:t>ויימנע הקושי הכרוך בביצוע התשלום על</w:t>
      </w:r>
      <w:r w:rsidR="00800FE0">
        <w:rPr>
          <w:rtl/>
        </w:rPr>
        <w:t>-</w:t>
      </w:r>
      <w:r w:rsidRPr="00EB59BC">
        <w:rPr>
          <w:rtl/>
        </w:rPr>
        <w:t>ידי המעסיקים.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מנת</w:t>
      </w:r>
      <w:r w:rsidR="00800FE0">
        <w:rPr>
          <w:rtl/>
        </w:rPr>
        <w:t xml:space="preserve"> </w:t>
      </w:r>
      <w:r w:rsidRPr="00EB59BC">
        <w:rPr>
          <w:rtl/>
        </w:rPr>
        <w:t>לחסוך</w:t>
      </w:r>
      <w:r w:rsidR="00800FE0">
        <w:rPr>
          <w:rtl/>
        </w:rPr>
        <w:t xml:space="preserve"> </w:t>
      </w:r>
      <w:r w:rsidRPr="00EB59BC">
        <w:rPr>
          <w:rtl/>
        </w:rPr>
        <w:t>היערכות</w:t>
      </w:r>
      <w:r w:rsidR="00800FE0">
        <w:rPr>
          <w:rtl/>
        </w:rPr>
        <w:t xml:space="preserve"> </w:t>
      </w:r>
      <w:r w:rsidRPr="00EB59BC">
        <w:rPr>
          <w:rtl/>
        </w:rPr>
        <w:t>מיותרת של המעסיקים לביצוע תשלום דמי פגיעה לתקופה</w:t>
      </w:r>
      <w:r w:rsidR="00800FE0">
        <w:rPr>
          <w:rtl/>
        </w:rPr>
        <w:t xml:space="preserve"> </w:t>
      </w:r>
      <w:r w:rsidRPr="00EB59BC">
        <w:rPr>
          <w:rtl/>
        </w:rPr>
        <w:t>הקצרה שעד תחילתו של התיקון המוצע, קובעת הצעת החוק כי מועד תחילתה יהיה 1 בינואר</w:t>
      </w:r>
      <w:r w:rsidR="00800FE0">
        <w:rPr>
          <w:rtl/>
        </w:rPr>
        <w:t xml:space="preserve"> </w:t>
      </w:r>
      <w:r w:rsidRPr="00EB59BC">
        <w:rPr>
          <w:rtl/>
        </w:rPr>
        <w:t>1997, המועד שבו נכנס לתוקף חוק ההסדרים.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רבותי</w:t>
      </w:r>
      <w:r w:rsidR="00800FE0">
        <w:rPr>
          <w:rtl/>
        </w:rPr>
        <w:t xml:space="preserve"> </w:t>
      </w:r>
      <w:r w:rsidRPr="00EB59BC">
        <w:rPr>
          <w:rtl/>
        </w:rPr>
        <w:t>חברי הכנסת, אין לי ספק כי לכולנו עניין משותף בהגנה על זכויות העובד</w:t>
      </w:r>
      <w:r w:rsidR="00800FE0">
        <w:rPr>
          <w:rtl/>
        </w:rPr>
        <w:t xml:space="preserve"> </w:t>
      </w:r>
      <w:r w:rsidRPr="00EB59BC">
        <w:rPr>
          <w:rtl/>
        </w:rPr>
        <w:t>שאתרע</w:t>
      </w:r>
      <w:r w:rsidR="00800FE0">
        <w:rPr>
          <w:rtl/>
        </w:rPr>
        <w:t xml:space="preserve"> </w:t>
      </w:r>
      <w:r w:rsidRPr="00EB59BC">
        <w:rPr>
          <w:rtl/>
        </w:rPr>
        <w:t>מזלו ונפגע</w:t>
      </w:r>
      <w:r w:rsidR="00800FE0">
        <w:rPr>
          <w:rtl/>
        </w:rPr>
        <w:t xml:space="preserve"> </w:t>
      </w:r>
      <w:r w:rsidRPr="00EB59BC">
        <w:rPr>
          <w:rtl/>
        </w:rPr>
        <w:t>בעבודתו.</w:t>
      </w:r>
      <w:r w:rsidR="00800FE0">
        <w:rPr>
          <w:rtl/>
        </w:rPr>
        <w:t xml:space="preserve"> </w:t>
      </w:r>
      <w:r w:rsidRPr="00EB59BC">
        <w:rPr>
          <w:rtl/>
        </w:rPr>
        <w:t>לכן, אני משוכנע כי תתמכו בהעברת הצעת החוק לוועדת</w:t>
      </w:r>
      <w:r w:rsidR="00800FE0">
        <w:rPr>
          <w:rtl/>
        </w:rPr>
        <w:t xml:space="preserve"> </w:t>
      </w:r>
      <w:r w:rsidRPr="00EB59BC">
        <w:rPr>
          <w:rtl/>
        </w:rPr>
        <w:t>העבודה והרווחה להכנתה לקריאה שנייה ולקריאה שלישית.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לשר העבודה והרווחה.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רבותי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רשימת</w:t>
      </w:r>
      <w:r w:rsidR="00800FE0">
        <w:rPr>
          <w:rtl/>
        </w:rPr>
        <w:t xml:space="preserve"> </w:t>
      </w:r>
      <w:r w:rsidRPr="00EB59BC">
        <w:rPr>
          <w:rtl/>
        </w:rPr>
        <w:t>הדוברים נעולה. ראשון הדוברים ,חבר הכנסת אברהם</w:t>
      </w:r>
      <w:r w:rsidR="00800FE0">
        <w:rPr>
          <w:rtl/>
        </w:rPr>
        <w:t xml:space="preserve"> </w:t>
      </w:r>
      <w:r w:rsidRPr="00EB59BC">
        <w:rPr>
          <w:rtl/>
        </w:rPr>
        <w:t>שטרן,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אינו נוכח. חבר הכנסת אברהם בייגה שוחט </w:t>
      </w:r>
      <w:r w:rsidR="00800FE0">
        <w:rPr>
          <w:rtl/>
        </w:rPr>
        <w:t>–</w:t>
      </w:r>
      <w:r w:rsidRPr="00EB59BC">
        <w:rPr>
          <w:rtl/>
        </w:rPr>
        <w:t xml:space="preserve"> אינו נוכח. חבר הכנסת עזמי בשארה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אינו נוכח. חברת הכנסת תמר גוז'נסקי, בבקשה. אחריה </w:t>
      </w:r>
      <w:r w:rsidR="00800FE0">
        <w:rPr>
          <w:rtl/>
        </w:rPr>
        <w:t>–</w:t>
      </w:r>
      <w:r w:rsidRPr="00EB59BC">
        <w:rPr>
          <w:rtl/>
        </w:rPr>
        <w:t xml:space="preserve"> חבר הכנסת נסים דהן.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כנסת נכבדה, בהצבעה על חוק ההסדרים אישרה הכנסת, לדאבוני</w:t>
      </w:r>
      <w:r w:rsidR="00800FE0">
        <w:rPr>
          <w:rtl/>
        </w:rPr>
        <w:t xml:space="preserve"> </w:t>
      </w:r>
      <w:r w:rsidRPr="00EB59BC">
        <w:rPr>
          <w:rtl/>
        </w:rPr>
        <w:t>הרב,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הצעת החוק הממשלתית ששינתה את האחריות של הביטוח הלאומי לגבי תשלום דמי</w:t>
      </w:r>
      <w:r w:rsidR="00800FE0">
        <w:rPr>
          <w:rtl/>
        </w:rPr>
        <w:t xml:space="preserve"> </w:t>
      </w:r>
      <w:r w:rsidRPr="00EB59BC">
        <w:rPr>
          <w:rtl/>
        </w:rPr>
        <w:t>הפגיעה לעובד שנפגע בתאונת עבודה.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השינוי</w:t>
      </w:r>
      <w:r w:rsidR="00800FE0">
        <w:rPr>
          <w:rtl/>
        </w:rPr>
        <w:t xml:space="preserve"> </w:t>
      </w:r>
      <w:r w:rsidRPr="00EB59BC">
        <w:rPr>
          <w:rtl/>
        </w:rPr>
        <w:t>הזה,</w:t>
      </w:r>
      <w:r w:rsidR="00800FE0">
        <w:rPr>
          <w:rtl/>
        </w:rPr>
        <w:t xml:space="preserve"> </w:t>
      </w:r>
      <w:r w:rsidRPr="00EB59BC">
        <w:rPr>
          <w:rtl/>
        </w:rPr>
        <w:t>שהביא</w:t>
      </w:r>
      <w:r w:rsidR="00800FE0">
        <w:rPr>
          <w:rtl/>
        </w:rPr>
        <w:t xml:space="preserve"> </w:t>
      </w:r>
      <w:r w:rsidRPr="00EB59BC">
        <w:rPr>
          <w:rtl/>
        </w:rPr>
        <w:t>לכך</w:t>
      </w:r>
      <w:r w:rsidR="00800FE0">
        <w:rPr>
          <w:rtl/>
        </w:rPr>
        <w:t xml:space="preserve"> </w:t>
      </w:r>
      <w:r w:rsidRPr="00EB59BC">
        <w:rPr>
          <w:rtl/>
        </w:rPr>
        <w:t>שהעובד יקבל מהביטוח הלאומי רק החל מהיום העשירי,</w:t>
      </w:r>
      <w:r w:rsidR="00800FE0">
        <w:rPr>
          <w:rtl/>
        </w:rPr>
        <w:t xml:space="preserve"> </w:t>
      </w:r>
      <w:r w:rsidRPr="00EB59BC">
        <w:rPr>
          <w:rtl/>
        </w:rPr>
        <w:t>ותשעה ימים הוא יקבל מהמעביד, הוא שינוי שנשלף מהמותן על</w:t>
      </w:r>
      <w:r w:rsidR="00800FE0">
        <w:rPr>
          <w:rtl/>
        </w:rPr>
        <w:t>-</w:t>
      </w:r>
      <w:r w:rsidRPr="00EB59BC">
        <w:rPr>
          <w:rtl/>
        </w:rPr>
        <w:t>ידי משרד האוצר, בניסיון</w:t>
      </w:r>
      <w:r w:rsidR="00800FE0">
        <w:rPr>
          <w:rtl/>
        </w:rPr>
        <w:t xml:space="preserve"> </w:t>
      </w:r>
      <w:r w:rsidRPr="00EB59BC">
        <w:rPr>
          <w:rtl/>
        </w:rPr>
        <w:t>למצוא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חשבון</w:t>
      </w:r>
      <w:r w:rsidR="00800FE0">
        <w:rPr>
          <w:rtl/>
        </w:rPr>
        <w:t xml:space="preserve"> </w:t>
      </w:r>
      <w:r w:rsidRPr="00EB59BC">
        <w:rPr>
          <w:rtl/>
        </w:rPr>
        <w:t>העובדים,</w:t>
      </w:r>
      <w:r w:rsidR="00800FE0">
        <w:rPr>
          <w:rtl/>
        </w:rPr>
        <w:t xml:space="preserve"> </w:t>
      </w:r>
      <w:r w:rsidRPr="00EB59BC">
        <w:rPr>
          <w:rtl/>
        </w:rPr>
        <w:t>על חשבון נפגעי תאונות העבודה, עוד איזה מקור תקציבי</w:t>
      </w:r>
      <w:r w:rsidR="00800FE0">
        <w:rPr>
          <w:rtl/>
        </w:rPr>
        <w:t xml:space="preserve"> </w:t>
      </w:r>
      <w:r w:rsidRPr="00EB59BC">
        <w:rPr>
          <w:rtl/>
        </w:rPr>
        <w:t>לכיסוי</w:t>
      </w:r>
      <w:r w:rsidR="00800FE0">
        <w:rPr>
          <w:rtl/>
        </w:rPr>
        <w:t xml:space="preserve"> </w:t>
      </w:r>
      <w:r w:rsidRPr="00EB59BC">
        <w:rPr>
          <w:rtl/>
        </w:rPr>
        <w:t>גירעונות שמקורותיהם בתחומים אחרים, אם זה בתחום של חלוקת הטבות להון, או</w:t>
      </w:r>
      <w:r w:rsidR="00800FE0">
        <w:rPr>
          <w:rtl/>
        </w:rPr>
        <w:t xml:space="preserve"> </w:t>
      </w:r>
      <w:r w:rsidRPr="00EB59BC">
        <w:rPr>
          <w:rtl/>
        </w:rPr>
        <w:t>בתחום של הרחבת התנחלויות, או באלף תחומים אחרים.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מאחר</w:t>
      </w:r>
      <w:r w:rsidR="00800FE0">
        <w:rPr>
          <w:rtl/>
        </w:rPr>
        <w:t xml:space="preserve"> </w:t>
      </w:r>
      <w:r w:rsidRPr="00EB59BC">
        <w:rPr>
          <w:rtl/>
        </w:rPr>
        <w:t>שהדיון</w:t>
      </w:r>
      <w:r w:rsidR="00800FE0">
        <w:rPr>
          <w:rtl/>
        </w:rPr>
        <w:t xml:space="preserve"> </w:t>
      </w:r>
      <w:r w:rsidRPr="00EB59BC">
        <w:rPr>
          <w:rtl/>
        </w:rPr>
        <w:t>היה</w:t>
      </w:r>
      <w:r w:rsidR="00800FE0">
        <w:rPr>
          <w:rtl/>
        </w:rPr>
        <w:t xml:space="preserve"> </w:t>
      </w:r>
      <w:r w:rsidRPr="00EB59BC">
        <w:rPr>
          <w:rtl/>
        </w:rPr>
        <w:t>במסגרת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ההסדרים,</w:t>
      </w:r>
      <w:r w:rsidR="00800FE0">
        <w:rPr>
          <w:rtl/>
        </w:rPr>
        <w:t xml:space="preserve"> </w:t>
      </w:r>
      <w:r w:rsidRPr="00EB59BC">
        <w:rPr>
          <w:rtl/>
        </w:rPr>
        <w:t>הוא היה כמובן דיון לקוי, כמו כל</w:t>
      </w:r>
      <w:r w:rsidR="00800FE0">
        <w:rPr>
          <w:rtl/>
        </w:rPr>
        <w:t xml:space="preserve"> </w:t>
      </w:r>
      <w:r w:rsidRPr="00EB59BC">
        <w:rPr>
          <w:rtl/>
        </w:rPr>
        <w:t>הדיונים</w:t>
      </w:r>
      <w:r w:rsidR="00800FE0">
        <w:rPr>
          <w:rtl/>
        </w:rPr>
        <w:t xml:space="preserve"> </w:t>
      </w:r>
      <w:r w:rsidRPr="00EB59BC">
        <w:rPr>
          <w:rtl/>
        </w:rPr>
        <w:t>בסעיפים</w:t>
      </w:r>
      <w:r w:rsidR="00800FE0">
        <w:rPr>
          <w:rtl/>
        </w:rPr>
        <w:t xml:space="preserve"> </w:t>
      </w:r>
      <w:r w:rsidRPr="00EB59BC">
        <w:rPr>
          <w:rtl/>
        </w:rPr>
        <w:t>שכלולים</w:t>
      </w:r>
      <w:r w:rsidR="00800FE0">
        <w:rPr>
          <w:rtl/>
        </w:rPr>
        <w:t xml:space="preserve"> </w:t>
      </w:r>
      <w:r w:rsidRPr="00EB59BC">
        <w:rPr>
          <w:rtl/>
        </w:rPr>
        <w:t>בחוק</w:t>
      </w:r>
      <w:r w:rsidR="00800FE0">
        <w:rPr>
          <w:rtl/>
        </w:rPr>
        <w:t xml:space="preserve"> </w:t>
      </w:r>
      <w:r w:rsidRPr="00EB59BC">
        <w:rPr>
          <w:rtl/>
        </w:rPr>
        <w:t>הזה,</w:t>
      </w:r>
      <w:r w:rsidR="00800FE0">
        <w:rPr>
          <w:rtl/>
        </w:rPr>
        <w:t xml:space="preserve"> </w:t>
      </w:r>
      <w:r w:rsidRPr="00EB59BC">
        <w:rPr>
          <w:rtl/>
        </w:rPr>
        <w:t>וועדת העבודה והרווחה לא התייחסה לחלוטין</w:t>
      </w:r>
      <w:r w:rsidR="00800FE0">
        <w:rPr>
          <w:rtl/>
        </w:rPr>
        <w:t xml:space="preserve"> </w:t>
      </w:r>
      <w:r w:rsidRPr="00EB59BC">
        <w:rPr>
          <w:rtl/>
        </w:rPr>
        <w:t>לנושא הזה.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רקע</w:t>
      </w:r>
      <w:r w:rsidR="00800FE0">
        <w:rPr>
          <w:rtl/>
        </w:rPr>
        <w:t xml:space="preserve"> </w:t>
      </w:r>
      <w:r w:rsidRPr="00EB59BC">
        <w:rPr>
          <w:rtl/>
        </w:rPr>
        <w:t>התיקון הגרוע ההוא, טוב עשה משרד העבודה והרווחה שניסה איכשהו למתן</w:t>
      </w:r>
      <w:r w:rsidR="00800FE0">
        <w:rPr>
          <w:rtl/>
        </w:rPr>
        <w:t xml:space="preserve"> </w:t>
      </w:r>
      <w:r w:rsidRPr="00EB59BC">
        <w:rPr>
          <w:rtl/>
        </w:rPr>
        <w:t>במקצת</w:t>
      </w:r>
      <w:r w:rsidR="00800FE0">
        <w:rPr>
          <w:rtl/>
        </w:rPr>
        <w:t xml:space="preserve"> </w:t>
      </w:r>
      <w:r w:rsidRPr="00EB59BC">
        <w:rPr>
          <w:rtl/>
        </w:rPr>
        <w:t>את הפגיעה הצפויה בעובדים, בנפגעי תאונות עבודה, על</w:t>
      </w:r>
      <w:r w:rsidR="00800FE0">
        <w:rPr>
          <w:rtl/>
        </w:rPr>
        <w:t>-</w:t>
      </w:r>
      <w:r w:rsidRPr="00EB59BC">
        <w:rPr>
          <w:rtl/>
        </w:rPr>
        <w:t>ידי כך שהוא מציע שיטת</w:t>
      </w:r>
      <w:r w:rsidR="00800FE0">
        <w:rPr>
          <w:rtl/>
        </w:rPr>
        <w:t xml:space="preserve"> </w:t>
      </w:r>
      <w:r w:rsidRPr="00EB59BC">
        <w:rPr>
          <w:rtl/>
        </w:rPr>
        <w:t>תשלום שלפיה קודם כול מקבל הנפגע מהביטוח הלאומי ואחר כך גובים מן המעביד.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ברמה</w:t>
      </w:r>
      <w:r w:rsidR="00800FE0">
        <w:rPr>
          <w:rtl/>
        </w:rPr>
        <w:t xml:space="preserve"> </w:t>
      </w:r>
      <w:r w:rsidRPr="00EB59BC">
        <w:rPr>
          <w:rtl/>
        </w:rPr>
        <w:t>של התשלום המיידי לעובד, יכול להיות שהחוק הזה קצת מתקן את הנזק החמור</w:t>
      </w:r>
      <w:r w:rsidR="00800FE0">
        <w:rPr>
          <w:rtl/>
        </w:rPr>
        <w:t xml:space="preserve"> </w:t>
      </w:r>
      <w:r w:rsidRPr="00EB59BC">
        <w:rPr>
          <w:rtl/>
        </w:rPr>
        <w:t>שהיה</w:t>
      </w:r>
      <w:r w:rsidR="00800FE0">
        <w:rPr>
          <w:rtl/>
        </w:rPr>
        <w:t xml:space="preserve"> </w:t>
      </w:r>
      <w:r w:rsidRPr="00EB59BC">
        <w:rPr>
          <w:rtl/>
        </w:rPr>
        <w:t>בחוק</w:t>
      </w:r>
      <w:r w:rsidR="00800FE0">
        <w:rPr>
          <w:rtl/>
        </w:rPr>
        <w:t xml:space="preserve"> </w:t>
      </w:r>
      <w:r w:rsidRPr="00EB59BC">
        <w:rPr>
          <w:rtl/>
        </w:rPr>
        <w:t>שהתקבל</w:t>
      </w:r>
      <w:r w:rsidR="00800FE0">
        <w:rPr>
          <w:rtl/>
        </w:rPr>
        <w:t xml:space="preserve"> </w:t>
      </w:r>
      <w:r w:rsidRPr="00EB59BC">
        <w:rPr>
          <w:rtl/>
        </w:rPr>
        <w:t>זה לא כבר על</w:t>
      </w:r>
      <w:r w:rsidR="00800FE0">
        <w:rPr>
          <w:rtl/>
        </w:rPr>
        <w:t>-</w:t>
      </w:r>
      <w:r w:rsidRPr="00EB59BC">
        <w:rPr>
          <w:rtl/>
        </w:rPr>
        <w:t>ידי הכנסת. אבל, אני תוהה אם די בתיקון הזה כדי</w:t>
      </w:r>
      <w:r w:rsidR="00800FE0">
        <w:rPr>
          <w:rtl/>
        </w:rPr>
        <w:t xml:space="preserve"> </w:t>
      </w:r>
      <w:r w:rsidRPr="00EB59BC">
        <w:rPr>
          <w:rtl/>
        </w:rPr>
        <w:t>להוציא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העוקץ</w:t>
      </w:r>
      <w:r w:rsidR="00800FE0">
        <w:rPr>
          <w:rtl/>
        </w:rPr>
        <w:t xml:space="preserve"> </w:t>
      </w:r>
      <w:r w:rsidRPr="00EB59BC">
        <w:rPr>
          <w:rtl/>
        </w:rPr>
        <w:t>השלילי</w:t>
      </w:r>
      <w:r w:rsidR="00800FE0">
        <w:rPr>
          <w:rtl/>
        </w:rPr>
        <w:t xml:space="preserve"> </w:t>
      </w:r>
      <w:r w:rsidRPr="00EB59BC">
        <w:rPr>
          <w:rtl/>
        </w:rPr>
        <w:t>מהחוק</w:t>
      </w:r>
      <w:r w:rsidR="00800FE0">
        <w:rPr>
          <w:rtl/>
        </w:rPr>
        <w:t xml:space="preserve"> </w:t>
      </w:r>
      <w:r w:rsidRPr="00EB59BC">
        <w:rPr>
          <w:rtl/>
        </w:rPr>
        <w:t>שאושר.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תוהה האם מעבידים, ואני מתכוונת</w:t>
      </w:r>
      <w:r w:rsidR="00800FE0">
        <w:rPr>
          <w:rtl/>
        </w:rPr>
        <w:t xml:space="preserve"> </w:t>
      </w:r>
      <w:r w:rsidRPr="00EB59BC">
        <w:rPr>
          <w:rtl/>
        </w:rPr>
        <w:t>למעבידים</w:t>
      </w:r>
      <w:r w:rsidR="00800FE0">
        <w:rPr>
          <w:rtl/>
        </w:rPr>
        <w:t xml:space="preserve"> </w:t>
      </w:r>
      <w:r w:rsidRPr="00EB59BC">
        <w:rPr>
          <w:rtl/>
        </w:rPr>
        <w:t>שאינם</w:t>
      </w:r>
      <w:r w:rsidR="00800FE0">
        <w:rPr>
          <w:rtl/>
        </w:rPr>
        <w:t xml:space="preserve"> </w:t>
      </w:r>
      <w:r w:rsidRPr="00EB59BC">
        <w:rPr>
          <w:rtl/>
        </w:rPr>
        <w:t>מעבידים</w:t>
      </w:r>
      <w:r w:rsidR="00800FE0">
        <w:rPr>
          <w:rtl/>
        </w:rPr>
        <w:t xml:space="preserve"> </w:t>
      </w:r>
      <w:r w:rsidRPr="00EB59BC">
        <w:rPr>
          <w:rtl/>
        </w:rPr>
        <w:t>מוסדיים,</w:t>
      </w:r>
      <w:r w:rsidR="00800FE0">
        <w:rPr>
          <w:rtl/>
        </w:rPr>
        <w:t xml:space="preserve"> </w:t>
      </w:r>
      <w:r w:rsidRPr="00EB59BC">
        <w:rPr>
          <w:rtl/>
        </w:rPr>
        <w:t>אלא מעבידים קטנים ובינוניים, שהעובדים שלהם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עובדים שלא באמצעות הסכמי עבודה קיבוציים </w:t>
      </w:r>
      <w:r w:rsidR="00800FE0">
        <w:rPr>
          <w:rtl/>
        </w:rPr>
        <w:t>–</w:t>
      </w:r>
      <w:r w:rsidRPr="00EB59BC">
        <w:rPr>
          <w:rtl/>
        </w:rPr>
        <w:t xml:space="preserve"> ויש מאות אלפי עובדים כאלה, עובדים של</w:t>
      </w:r>
      <w:r w:rsidR="00800FE0">
        <w:rPr>
          <w:rtl/>
        </w:rPr>
        <w:t xml:space="preserve"> </w:t>
      </w:r>
      <w:r w:rsidRPr="00EB59BC">
        <w:rPr>
          <w:rtl/>
        </w:rPr>
        <w:t>חברות</w:t>
      </w:r>
      <w:r w:rsidR="00800FE0">
        <w:rPr>
          <w:rtl/>
        </w:rPr>
        <w:t xml:space="preserve"> </w:t>
      </w:r>
      <w:r w:rsidRPr="00EB59BC">
        <w:rPr>
          <w:rtl/>
        </w:rPr>
        <w:t>כוח אדם,</w:t>
      </w:r>
      <w:r w:rsidR="00800FE0">
        <w:rPr>
          <w:rtl/>
        </w:rPr>
        <w:t xml:space="preserve"> </w:t>
      </w:r>
      <w:r w:rsidRPr="00EB59BC">
        <w:rPr>
          <w:rtl/>
        </w:rPr>
        <w:t xml:space="preserve">עובדים זמניים וכל קבוצות העובדים היותר חלשות בחברה הישראלית </w:t>
      </w:r>
      <w:r w:rsidR="00800FE0">
        <w:rPr>
          <w:rtl/>
        </w:rPr>
        <w:t xml:space="preserve">– </w:t>
      </w:r>
      <w:r w:rsidRPr="00EB59BC">
        <w:rPr>
          <w:rtl/>
        </w:rPr>
        <w:t>המעביד</w:t>
      </w:r>
      <w:r w:rsidR="00800FE0">
        <w:rPr>
          <w:rtl/>
        </w:rPr>
        <w:t xml:space="preserve"> </w:t>
      </w:r>
      <w:r w:rsidRPr="00EB59BC">
        <w:rPr>
          <w:rtl/>
        </w:rPr>
        <w:t>ידע</w:t>
      </w:r>
      <w:r w:rsidR="00800FE0">
        <w:rPr>
          <w:rtl/>
        </w:rPr>
        <w:t xml:space="preserve"> </w:t>
      </w:r>
      <w:r w:rsidRPr="00EB59BC">
        <w:rPr>
          <w:rtl/>
        </w:rPr>
        <w:t>שאומנם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לא צריך מייד לשלם את הכסף לנפגע התאונה, אבל בסופו של</w:t>
      </w:r>
      <w:r w:rsidR="00800FE0">
        <w:rPr>
          <w:rtl/>
        </w:rPr>
        <w:t xml:space="preserve"> </w:t>
      </w:r>
      <w:r w:rsidRPr="00EB59BC">
        <w:rPr>
          <w:rtl/>
        </w:rPr>
        <w:t>דבר, ב</w:t>
      </w:r>
      <w:r w:rsidR="00800FE0">
        <w:rPr>
          <w:rtl/>
        </w:rPr>
        <w:t>-</w:t>
      </w:r>
      <w:r w:rsidRPr="00EB59BC">
        <w:rPr>
          <w:rtl/>
        </w:rPr>
        <w:t>15 בחודש, הביטוח הלאומי ישלח לו את תביעת התשלום. הוא יעשה את החשבון הזה</w:t>
      </w:r>
      <w:r w:rsidR="00800FE0">
        <w:rPr>
          <w:rtl/>
        </w:rPr>
        <w:t xml:space="preserve"> </w:t>
      </w:r>
      <w:r w:rsidRPr="00EB59BC">
        <w:rPr>
          <w:rtl/>
        </w:rPr>
        <w:t>והוא</w:t>
      </w:r>
      <w:r w:rsidR="00800FE0">
        <w:rPr>
          <w:rtl/>
        </w:rPr>
        <w:t xml:space="preserve"> </w:t>
      </w:r>
      <w:r w:rsidRPr="00EB59BC">
        <w:rPr>
          <w:rtl/>
        </w:rPr>
        <w:t>ינסה לשכנע את העובד שנפגע בתאונת עבודה שלא להגיש תלונה, שלא להגיש תביעה,</w:t>
      </w:r>
      <w:r w:rsidR="00800FE0">
        <w:rPr>
          <w:rtl/>
        </w:rPr>
        <w:t xml:space="preserve"> </w:t>
      </w:r>
      <w:r w:rsidRPr="00EB59BC">
        <w:rPr>
          <w:rtl/>
        </w:rPr>
        <w:t>שלא</w:t>
      </w:r>
      <w:r w:rsidR="00800FE0">
        <w:rPr>
          <w:rtl/>
        </w:rPr>
        <w:t xml:space="preserve"> </w:t>
      </w:r>
      <w:r w:rsidRPr="00EB59BC">
        <w:rPr>
          <w:rtl/>
        </w:rPr>
        <w:t>לפנות</w:t>
      </w:r>
      <w:r w:rsidR="00800FE0">
        <w:rPr>
          <w:rtl/>
        </w:rPr>
        <w:t xml:space="preserve"> </w:t>
      </w:r>
      <w:r w:rsidRPr="00EB59BC">
        <w:rPr>
          <w:rtl/>
        </w:rPr>
        <w:t>לביטוח</w:t>
      </w:r>
      <w:r w:rsidR="00800FE0">
        <w:rPr>
          <w:rtl/>
        </w:rPr>
        <w:t xml:space="preserve"> </w:t>
      </w:r>
      <w:r w:rsidRPr="00EB59BC">
        <w:rPr>
          <w:rtl/>
        </w:rPr>
        <w:t>הלאומי,</w:t>
      </w:r>
      <w:r w:rsidR="00800FE0">
        <w:rPr>
          <w:rtl/>
        </w:rPr>
        <w:t xml:space="preserve"> </w:t>
      </w:r>
      <w:r w:rsidRPr="00EB59BC">
        <w:rPr>
          <w:rtl/>
        </w:rPr>
        <w:t>שלא להודיע על תאונת עבודה, ואולי אפילו ללכת ולשקר</w:t>
      </w:r>
      <w:r w:rsidR="00800FE0">
        <w:rPr>
          <w:rtl/>
        </w:rPr>
        <w:t xml:space="preserve"> </w:t>
      </w:r>
      <w:r w:rsidRPr="00EB59BC">
        <w:rPr>
          <w:rtl/>
        </w:rPr>
        <w:t>לרופא</w:t>
      </w:r>
      <w:r w:rsidR="00800FE0">
        <w:rPr>
          <w:rtl/>
        </w:rPr>
        <w:t xml:space="preserve"> </w:t>
      </w:r>
      <w:r w:rsidRPr="00EB59BC">
        <w:rPr>
          <w:rtl/>
        </w:rPr>
        <w:t>ולומר שהוא לא נפל בעבודה או בדרכו לעבודה, אלא שהוא נתקל בארון בבית, נפל</w:t>
      </w:r>
      <w:r w:rsidR="00800FE0">
        <w:rPr>
          <w:rtl/>
        </w:rPr>
        <w:t xml:space="preserve"> </w:t>
      </w:r>
      <w:r w:rsidRPr="00EB59BC">
        <w:rPr>
          <w:rtl/>
        </w:rPr>
        <w:t>ולכן</w:t>
      </w:r>
      <w:r w:rsidR="00800FE0">
        <w:rPr>
          <w:rtl/>
        </w:rPr>
        <w:t xml:space="preserve"> </w:t>
      </w:r>
      <w:r w:rsidRPr="00EB59BC">
        <w:rPr>
          <w:rtl/>
        </w:rPr>
        <w:t>הוא נחבל.</w:t>
      </w:r>
      <w:r w:rsidR="00800FE0">
        <w:rPr>
          <w:rtl/>
        </w:rPr>
        <w:t xml:space="preserve"> </w:t>
      </w:r>
      <w:r w:rsidRPr="00EB59BC">
        <w:rPr>
          <w:rtl/>
        </w:rPr>
        <w:t>אני מאוד חוששת שהתיקון הזה פותר בעיה מיידית מבחינת העובדים רק</w:t>
      </w:r>
      <w:r w:rsidR="00800FE0">
        <w:rPr>
          <w:rtl/>
        </w:rPr>
        <w:t xml:space="preserve"> </w:t>
      </w:r>
      <w:r w:rsidRPr="00EB59BC">
        <w:rPr>
          <w:rtl/>
        </w:rPr>
        <w:t>לגבי העובדים במקומות העבודה הגדולים והמסודרים.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הדבר</w:t>
      </w:r>
      <w:r w:rsidR="00800FE0">
        <w:rPr>
          <w:rtl/>
        </w:rPr>
        <w:t xml:space="preserve"> </w:t>
      </w:r>
      <w:r w:rsidRPr="00EB59BC">
        <w:rPr>
          <w:rtl/>
        </w:rPr>
        <w:t>השני שאני רוצה לומר הוא, שעל</w:t>
      </w:r>
      <w:r w:rsidR="00800FE0">
        <w:rPr>
          <w:rtl/>
        </w:rPr>
        <w:t>-</w:t>
      </w:r>
      <w:r w:rsidRPr="00EB59BC">
        <w:rPr>
          <w:rtl/>
        </w:rPr>
        <w:t>ידי השינוי הזה גובים יותר מן המעבידים.</w:t>
      </w:r>
      <w:r w:rsidR="00800FE0">
        <w:rPr>
          <w:rtl/>
        </w:rPr>
        <w:t xml:space="preserve"> </w:t>
      </w: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גובים</w:t>
      </w:r>
      <w:r w:rsidR="00800FE0">
        <w:rPr>
          <w:rtl/>
        </w:rPr>
        <w:t xml:space="preserve"> </w:t>
      </w:r>
      <w:r w:rsidRPr="00EB59BC">
        <w:rPr>
          <w:rtl/>
        </w:rPr>
        <w:t>יותר</w:t>
      </w:r>
      <w:r w:rsidR="00800FE0">
        <w:rPr>
          <w:rtl/>
        </w:rPr>
        <w:t xml:space="preserve"> </w:t>
      </w:r>
      <w:r w:rsidRPr="00EB59BC">
        <w:rPr>
          <w:rtl/>
        </w:rPr>
        <w:t>מן</w:t>
      </w:r>
      <w:r w:rsidR="00800FE0">
        <w:rPr>
          <w:rtl/>
        </w:rPr>
        <w:t xml:space="preserve"> </w:t>
      </w:r>
      <w:r w:rsidRPr="00EB59BC">
        <w:rPr>
          <w:rtl/>
        </w:rPr>
        <w:t>המעבידים,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חושבת שגבייה כזאת היתה צריכה להביא להרחבת</w:t>
      </w:r>
      <w:r w:rsidR="00800FE0">
        <w:rPr>
          <w:rtl/>
        </w:rPr>
        <w:t xml:space="preserve"> </w:t>
      </w:r>
      <w:r w:rsidRPr="00EB59BC">
        <w:rPr>
          <w:rtl/>
        </w:rPr>
        <w:t>זכויות ולא להקטנת הוצאות המדינה.</w:t>
      </w:r>
      <w:r w:rsidR="00800FE0">
        <w:rPr>
          <w:rtl/>
        </w:rPr>
        <w:t xml:space="preserve"> </w:t>
      </w:r>
      <w:r w:rsidRPr="00EB59BC">
        <w:rPr>
          <w:rtl/>
        </w:rPr>
        <w:t>אם כבר גובים יותר מהמעביד, צריך לתת אפשרויות</w:t>
      </w:r>
      <w:r w:rsidR="00800FE0">
        <w:rPr>
          <w:rtl/>
        </w:rPr>
        <w:t xml:space="preserve"> </w:t>
      </w:r>
      <w:r w:rsidRPr="00EB59BC">
        <w:rPr>
          <w:rtl/>
        </w:rPr>
        <w:t>בתחומים</w:t>
      </w:r>
      <w:r w:rsidR="00800FE0">
        <w:rPr>
          <w:rtl/>
        </w:rPr>
        <w:t xml:space="preserve"> </w:t>
      </w:r>
      <w:r w:rsidRPr="00EB59BC">
        <w:rPr>
          <w:rtl/>
        </w:rPr>
        <w:t>שונים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שיקום</w:t>
      </w:r>
      <w:r w:rsidR="00800FE0">
        <w:rPr>
          <w:rtl/>
        </w:rPr>
        <w:t xml:space="preserve"> </w:t>
      </w:r>
      <w:r w:rsidRPr="00EB59BC">
        <w:rPr>
          <w:rtl/>
        </w:rPr>
        <w:t>נפגעי עבודה, ולא להביא לכך שגובים יותר מהמעביד, אבל</w:t>
      </w:r>
      <w:r w:rsidR="00800FE0">
        <w:rPr>
          <w:rtl/>
        </w:rPr>
        <w:t xml:space="preserve"> </w:t>
      </w:r>
      <w:r w:rsidRPr="00EB59BC">
        <w:rPr>
          <w:rtl/>
        </w:rPr>
        <w:t>העובד בעצמו או קבוצות גדולות של עובדים יימצאו במצב עגום ביותר.</w:t>
      </w:r>
      <w:r w:rsidR="00800FE0">
        <w:rPr>
          <w:rtl/>
        </w:rPr>
        <w:t xml:space="preserve"> </w:t>
      </w:r>
      <w:r w:rsidRPr="00EB59BC">
        <w:rPr>
          <w:rtl/>
        </w:rPr>
        <w:t>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לחברת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תמר</w:t>
      </w:r>
      <w:r w:rsidR="00800FE0">
        <w:rPr>
          <w:rtl/>
        </w:rPr>
        <w:t xml:space="preserve"> </w:t>
      </w:r>
      <w:r w:rsidRPr="00EB59BC">
        <w:rPr>
          <w:rtl/>
        </w:rPr>
        <w:t>גוז'נסקי.</w:t>
      </w:r>
      <w:r w:rsidR="00800FE0">
        <w:rPr>
          <w:rtl/>
        </w:rPr>
        <w:t xml:space="preserve"> </w:t>
      </w:r>
      <w:r w:rsidRPr="00EB59BC">
        <w:rPr>
          <w:rtl/>
        </w:rPr>
        <w:t>אני מזמין את חבר הכנסת נסים דהן,</w:t>
      </w:r>
      <w:r w:rsidR="00800FE0">
        <w:rPr>
          <w:rtl/>
        </w:rPr>
        <w:t xml:space="preserve"> </w:t>
      </w:r>
      <w:r w:rsidRPr="00EB59BC">
        <w:rPr>
          <w:rtl/>
        </w:rPr>
        <w:t>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חברי חברי הכנסת, אדוני השר, אני מצטער על שהצעת החוק הזאת</w:t>
      </w:r>
      <w:r w:rsidR="00800FE0">
        <w:rPr>
          <w:rtl/>
        </w:rPr>
        <w:t xml:space="preserve"> </w:t>
      </w:r>
      <w:r w:rsidRPr="00EB59BC">
        <w:rPr>
          <w:rtl/>
        </w:rPr>
        <w:t>מובאת</w:t>
      </w:r>
      <w:r w:rsidR="00800FE0">
        <w:rPr>
          <w:rtl/>
        </w:rPr>
        <w:t xml:space="preserve"> </w:t>
      </w:r>
      <w:r w:rsidRPr="00EB59BC">
        <w:rPr>
          <w:rtl/>
        </w:rPr>
        <w:t>רק</w:t>
      </w:r>
      <w:r w:rsidR="00800FE0">
        <w:rPr>
          <w:rtl/>
        </w:rPr>
        <w:t xml:space="preserve"> </w:t>
      </w:r>
      <w:r w:rsidRPr="00EB59BC">
        <w:rPr>
          <w:rtl/>
        </w:rPr>
        <w:t>עכשיו,</w:t>
      </w:r>
      <w:r w:rsidR="00800FE0">
        <w:rPr>
          <w:rtl/>
        </w:rPr>
        <w:t xml:space="preserve"> </w:t>
      </w:r>
      <w:r w:rsidRPr="00EB59BC">
        <w:rPr>
          <w:rtl/>
        </w:rPr>
        <w:t>כי כשהנושא עלה במסגרת חוק ההסדרים במשק, חברי חבר הכנסת יצחק</w:t>
      </w:r>
      <w:r w:rsidR="00800FE0">
        <w:rPr>
          <w:rtl/>
        </w:rPr>
        <w:t xml:space="preserve"> </w:t>
      </w:r>
      <w:r w:rsidRPr="00EB59BC">
        <w:rPr>
          <w:rtl/>
        </w:rPr>
        <w:t>כהן ואנוכי העלינו בדיוק אותן בעיות שלשמן מוגשת הצעת החוק הזאת. גם הגשנו בזמננו</w:t>
      </w:r>
      <w:r w:rsidR="00800FE0">
        <w:rPr>
          <w:rtl/>
        </w:rPr>
        <w:t xml:space="preserve"> </w:t>
      </w:r>
      <w:r w:rsidRPr="00EB59BC">
        <w:rPr>
          <w:rtl/>
        </w:rPr>
        <w:t>הסתייגות</w:t>
      </w:r>
      <w:r w:rsidR="00800FE0">
        <w:rPr>
          <w:rtl/>
        </w:rPr>
        <w:t xml:space="preserve"> </w:t>
      </w:r>
      <w:r w:rsidRPr="00EB59BC">
        <w:rPr>
          <w:rtl/>
        </w:rPr>
        <w:t>לחוק.</w:t>
      </w:r>
      <w:r w:rsidR="00800FE0">
        <w:rPr>
          <w:rtl/>
        </w:rPr>
        <w:t xml:space="preserve"> </w:t>
      </w:r>
      <w:r w:rsidRPr="00EB59BC">
        <w:rPr>
          <w:rtl/>
        </w:rPr>
        <w:t>אמרנו</w:t>
      </w:r>
      <w:r w:rsidR="00800FE0">
        <w:rPr>
          <w:rtl/>
        </w:rPr>
        <w:t xml:space="preserve"> </w:t>
      </w:r>
      <w:r w:rsidRPr="00EB59BC">
        <w:rPr>
          <w:rtl/>
        </w:rPr>
        <w:t>וטענו,</w:t>
      </w:r>
      <w:r w:rsidR="00800FE0">
        <w:rPr>
          <w:rtl/>
        </w:rPr>
        <w:t xml:space="preserve"> </w:t>
      </w:r>
      <w:r w:rsidRPr="00EB59BC">
        <w:rPr>
          <w:rtl/>
        </w:rPr>
        <w:t>שיש</w:t>
      </w:r>
      <w:r w:rsidR="00800FE0">
        <w:rPr>
          <w:rtl/>
        </w:rPr>
        <w:t xml:space="preserve"> </w:t>
      </w:r>
      <w:r w:rsidRPr="00EB59BC">
        <w:rPr>
          <w:rtl/>
        </w:rPr>
        <w:t>עיוות בכך שאנחנו מטילים על העובד לדרוש מן</w:t>
      </w:r>
      <w:r w:rsidR="00800FE0">
        <w:rPr>
          <w:rtl/>
        </w:rPr>
        <w:t xml:space="preserve"> </w:t>
      </w:r>
      <w:r w:rsidRPr="00EB59BC">
        <w:rPr>
          <w:rtl/>
        </w:rPr>
        <w:t>המעביד</w:t>
      </w:r>
      <w:r w:rsidR="00800FE0">
        <w:rPr>
          <w:rtl/>
        </w:rPr>
        <w:t xml:space="preserve"> </w:t>
      </w:r>
      <w:r w:rsidRPr="00EB59BC">
        <w:rPr>
          <w:rtl/>
        </w:rPr>
        <w:t>שלו</w:t>
      </w:r>
      <w:r w:rsidR="00800FE0">
        <w:rPr>
          <w:rtl/>
        </w:rPr>
        <w:t xml:space="preserve"> </w:t>
      </w:r>
      <w:r w:rsidRPr="00EB59BC">
        <w:rPr>
          <w:rtl/>
        </w:rPr>
        <w:t>אותם</w:t>
      </w:r>
      <w:r w:rsidR="00800FE0">
        <w:rPr>
          <w:rtl/>
        </w:rPr>
        <w:t xml:space="preserve"> </w:t>
      </w:r>
      <w:r w:rsidRPr="00EB59BC">
        <w:rPr>
          <w:rtl/>
        </w:rPr>
        <w:t>תשעה ימי פגיעה. צפינו שזה ייצור מטבע הדברים ויכוח ומשא</w:t>
      </w:r>
      <w:r w:rsidR="00800FE0">
        <w:rPr>
          <w:rtl/>
        </w:rPr>
        <w:t>-</w:t>
      </w:r>
      <w:r w:rsidRPr="00EB59BC">
        <w:rPr>
          <w:rtl/>
        </w:rPr>
        <w:t>ומתן</w:t>
      </w:r>
      <w:r w:rsidR="00800FE0">
        <w:rPr>
          <w:rtl/>
        </w:rPr>
        <w:t xml:space="preserve"> </w:t>
      </w:r>
      <w:r w:rsidRPr="00EB59BC">
        <w:rPr>
          <w:rtl/>
        </w:rPr>
        <w:t>מיותר</w:t>
      </w:r>
      <w:r w:rsidR="00800FE0">
        <w:rPr>
          <w:rtl/>
        </w:rPr>
        <w:t xml:space="preserve"> </w:t>
      </w:r>
      <w:r w:rsidRPr="00EB59BC">
        <w:rPr>
          <w:rtl/>
        </w:rPr>
        <w:t>בין עובד למעביד; המעביד לא ירצה לשלם אותם תשעה ימי פגיעה.</w:t>
      </w:r>
      <w:r w:rsidR="00800FE0">
        <w:rPr>
          <w:rtl/>
        </w:rPr>
        <w:t xml:space="preserve"> </w:t>
      </w:r>
      <w:r w:rsidRPr="00EB59BC">
        <w:rPr>
          <w:rtl/>
        </w:rPr>
        <w:t>הוא יראה בזה</w:t>
      </w:r>
      <w:r w:rsidR="00800FE0">
        <w:rPr>
          <w:rtl/>
        </w:rPr>
        <w:t xml:space="preserve"> </w:t>
      </w:r>
      <w:r w:rsidRPr="00EB59BC">
        <w:rPr>
          <w:rtl/>
        </w:rPr>
        <w:t>הוצאה כספית לא מוצדקת וינסה להתחמק מהתשלום. בעצם זה מה שקורה עכשיו.</w:t>
      </w:r>
      <w:r w:rsidR="00800FE0">
        <w:rPr>
          <w:rtl/>
        </w:rPr>
        <w:t xml:space="preserve"> </w:t>
      </w:r>
      <w:r w:rsidRPr="00EB59BC">
        <w:rPr>
          <w:rtl/>
        </w:rPr>
        <w:t>הרי בשביל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בא</w:t>
      </w:r>
      <w:r w:rsidR="00800FE0">
        <w:rPr>
          <w:rtl/>
        </w:rPr>
        <w:t xml:space="preserve"> </w:t>
      </w:r>
      <w:r w:rsidRPr="00EB59BC">
        <w:rPr>
          <w:rtl/>
        </w:rPr>
        <w:t>תיקון</w:t>
      </w:r>
      <w:r w:rsidR="00800FE0">
        <w:rPr>
          <w:rtl/>
        </w:rPr>
        <w:t xml:space="preserve"> </w:t>
      </w:r>
      <w:r w:rsidRPr="00EB59BC">
        <w:rPr>
          <w:rtl/>
        </w:rPr>
        <w:t>החוק, כדי שלא יהיה משא</w:t>
      </w:r>
      <w:r w:rsidR="00800FE0">
        <w:rPr>
          <w:rtl/>
        </w:rPr>
        <w:t>-</w:t>
      </w:r>
      <w:r w:rsidRPr="00EB59BC">
        <w:rPr>
          <w:rtl/>
        </w:rPr>
        <w:t>ומתן בין עובד למעביד על תשלום ימי פגיעה;</w:t>
      </w:r>
      <w:r w:rsidR="00800FE0">
        <w:rPr>
          <w:rtl/>
        </w:rPr>
        <w:t xml:space="preserve"> </w:t>
      </w:r>
      <w:r w:rsidRPr="00EB59BC">
        <w:rPr>
          <w:rtl/>
        </w:rPr>
        <w:t>הביטוח</w:t>
      </w:r>
      <w:r w:rsidR="00800FE0">
        <w:rPr>
          <w:rtl/>
        </w:rPr>
        <w:t xml:space="preserve"> </w:t>
      </w:r>
      <w:r w:rsidRPr="00EB59BC">
        <w:rPr>
          <w:rtl/>
        </w:rPr>
        <w:t>הלאומי ישלם לעובד מייד אותם תשעה ימי פגיעה ויגבה אותם מן המעביד, כיוון</w:t>
      </w:r>
      <w:r w:rsidR="00800FE0">
        <w:rPr>
          <w:rtl/>
        </w:rPr>
        <w:t xml:space="preserve"> </w:t>
      </w:r>
      <w:r w:rsidRPr="00EB59BC">
        <w:rPr>
          <w:rtl/>
        </w:rPr>
        <w:t>שהובא בחשבון שהדבר איננו בר</w:t>
      </w:r>
      <w:r w:rsidR="00800FE0">
        <w:rPr>
          <w:rtl/>
        </w:rPr>
        <w:t>-</w:t>
      </w:r>
      <w:r w:rsidRPr="00EB59BC">
        <w:rPr>
          <w:rtl/>
        </w:rPr>
        <w:t>ביצוע כשאנחנו מטילים זאת על המעביד.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עוד הסתייגות אחת הגשנו, וזה מה שהחוק בא לתקן. עובד במשק בית, שלא בעסקו של</w:t>
      </w:r>
      <w:r w:rsidR="00800FE0">
        <w:rPr>
          <w:rtl/>
        </w:rPr>
        <w:t xml:space="preserve"> </w:t>
      </w:r>
      <w:r w:rsidRPr="00EB59BC">
        <w:rPr>
          <w:rtl/>
        </w:rPr>
        <w:t>המעביד,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יחול עליו החוק. טענתי בזמני, ולצערי הרב לא זוכרים זאת אבל זה רשום</w:t>
      </w:r>
      <w:r w:rsidR="00800FE0">
        <w:rPr>
          <w:rtl/>
        </w:rPr>
        <w:t xml:space="preserve"> </w:t>
      </w:r>
      <w:r w:rsidRPr="00EB59BC">
        <w:rPr>
          <w:rtl/>
        </w:rPr>
        <w:t>בפרוטוקול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הרי יכול להיות מצב שאדם יזמין עובדת כבייביסיטר. מאותו רגע מתחילים</w:t>
      </w:r>
      <w:r w:rsidR="00800FE0">
        <w:rPr>
          <w:rtl/>
        </w:rPr>
        <w:t xml:space="preserve"> </w:t>
      </w:r>
      <w:r w:rsidRPr="00EB59BC">
        <w:rPr>
          <w:rtl/>
        </w:rPr>
        <w:t>יחסי</w:t>
      </w:r>
      <w:r w:rsidR="00800FE0">
        <w:rPr>
          <w:rtl/>
        </w:rPr>
        <w:t xml:space="preserve"> </w:t>
      </w:r>
      <w:r w:rsidRPr="00EB59BC">
        <w:rPr>
          <w:rtl/>
        </w:rPr>
        <w:t>עובד</w:t>
      </w:r>
      <w:r w:rsidR="00800FE0">
        <w:rPr>
          <w:rtl/>
        </w:rPr>
        <w:t>-</w:t>
      </w:r>
      <w:r w:rsidRPr="00EB59BC">
        <w:rPr>
          <w:rtl/>
        </w:rPr>
        <w:t>מעביד.</w:t>
      </w:r>
      <w:r w:rsidR="00800FE0">
        <w:rPr>
          <w:rtl/>
        </w:rPr>
        <w:t xml:space="preserve"> </w:t>
      </w:r>
      <w:r w:rsidRPr="00EB59BC">
        <w:rPr>
          <w:rtl/>
        </w:rPr>
        <w:t>היא אפילו לא תגיע לעבודה לחמש דקות כי בדרך היא תיפגע, ואותו</w:t>
      </w:r>
      <w:r w:rsidR="00800FE0">
        <w:rPr>
          <w:rtl/>
        </w:rPr>
        <w:t xml:space="preserve"> </w:t>
      </w:r>
      <w:r w:rsidRPr="00EB59BC">
        <w:rPr>
          <w:rtl/>
        </w:rPr>
        <w:t>אדם</w:t>
      </w:r>
      <w:r w:rsidR="00800FE0">
        <w:rPr>
          <w:rtl/>
        </w:rPr>
        <w:t xml:space="preserve"> </w:t>
      </w:r>
      <w:r w:rsidRPr="00EB59BC">
        <w:rPr>
          <w:rtl/>
        </w:rPr>
        <w:t>שהזמין אותה ישלם לה על תשעה ימי פגיעה. הוא אפילו לא מכיר אותה, הוא לא ראה</w:t>
      </w:r>
      <w:r w:rsidR="00800FE0">
        <w:rPr>
          <w:rtl/>
        </w:rPr>
        <w:t xml:space="preserve"> </w:t>
      </w:r>
      <w:r w:rsidRPr="00EB59BC">
        <w:rPr>
          <w:rtl/>
        </w:rPr>
        <w:t>אותה</w:t>
      </w:r>
      <w:r w:rsidR="00800FE0">
        <w:rPr>
          <w:rtl/>
        </w:rPr>
        <w:t xml:space="preserve"> </w:t>
      </w:r>
      <w:r w:rsidRPr="00EB59BC">
        <w:rPr>
          <w:rtl/>
        </w:rPr>
        <w:t>אף</w:t>
      </w:r>
      <w:r w:rsidR="00800FE0">
        <w:rPr>
          <w:rtl/>
        </w:rPr>
        <w:t xml:space="preserve"> </w:t>
      </w:r>
      <w:r w:rsidRPr="00EB59BC">
        <w:rPr>
          <w:rtl/>
        </w:rPr>
        <w:t>פעם.</w:t>
      </w:r>
      <w:r w:rsidR="00800FE0">
        <w:rPr>
          <w:rtl/>
        </w:rPr>
        <w:t xml:space="preserve"> </w:t>
      </w:r>
      <w:r w:rsidRPr="00EB59BC">
        <w:rPr>
          <w:rtl/>
        </w:rPr>
        <w:t>או עובד שקיבל הפניה או הוזמן בטלפון לעסקו של המעביד, בדרך נפגע</w:t>
      </w:r>
      <w:r w:rsidR="00800FE0">
        <w:rPr>
          <w:rtl/>
        </w:rPr>
        <w:t xml:space="preserve"> </w:t>
      </w:r>
      <w:r w:rsidRPr="00EB59BC">
        <w:rPr>
          <w:rtl/>
        </w:rPr>
        <w:t>באיזו תאונה, ישלמו לו עבור תשעה ימי פגיעה. הוא לא עבד חמש דקות אצל אותו מעביד.</w:t>
      </w:r>
      <w:r w:rsidR="00800FE0">
        <w:rPr>
          <w:rtl/>
        </w:rPr>
        <w:t xml:space="preserve"> </w:t>
      </w:r>
      <w:r w:rsidRPr="00EB59BC">
        <w:rPr>
          <w:rtl/>
        </w:rPr>
        <w:t>אנחנו יוצאים מנקודת הנחה שהמעביד ירוץ לשלם לו עבור תשעה ימי פגיעה.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הגשתי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זה תיקון, ואני שמח שהביטוח הלאומי וועדת השרים הגיעו למסקנה שיש</w:t>
      </w:r>
      <w:r w:rsidR="00800FE0">
        <w:rPr>
          <w:rtl/>
        </w:rPr>
        <w:t xml:space="preserve"> </w:t>
      </w:r>
      <w:r w:rsidRPr="00EB59BC">
        <w:rPr>
          <w:rtl/>
        </w:rPr>
        <w:t>לתקן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החוק</w:t>
      </w:r>
      <w:r w:rsidR="00800FE0">
        <w:rPr>
          <w:rtl/>
        </w:rPr>
        <w:t xml:space="preserve"> </w:t>
      </w:r>
      <w:r w:rsidRPr="00EB59BC">
        <w:rPr>
          <w:rtl/>
        </w:rPr>
        <w:t>וליצור</w:t>
      </w:r>
      <w:r w:rsidR="00800FE0">
        <w:rPr>
          <w:rtl/>
        </w:rPr>
        <w:t xml:space="preserve"> </w:t>
      </w:r>
      <w:r w:rsidRPr="00EB59BC">
        <w:rPr>
          <w:rtl/>
        </w:rPr>
        <w:t>מצב</w:t>
      </w:r>
      <w:r w:rsidR="00800FE0">
        <w:rPr>
          <w:rtl/>
        </w:rPr>
        <w:t xml:space="preserve"> </w:t>
      </w:r>
      <w:r w:rsidRPr="00EB59BC">
        <w:rPr>
          <w:rtl/>
        </w:rPr>
        <w:t>שבו</w:t>
      </w:r>
      <w:r w:rsidR="00800FE0">
        <w:rPr>
          <w:rtl/>
        </w:rPr>
        <w:t xml:space="preserve"> </w:t>
      </w:r>
      <w:r w:rsidRPr="00EB59BC">
        <w:rPr>
          <w:rtl/>
        </w:rPr>
        <w:t>לא יהיה משא</w:t>
      </w:r>
      <w:r w:rsidR="00800FE0">
        <w:rPr>
          <w:rtl/>
        </w:rPr>
        <w:t>-</w:t>
      </w:r>
      <w:r w:rsidRPr="00EB59BC">
        <w:rPr>
          <w:rtl/>
        </w:rPr>
        <w:t>ומתן בין עובד למעביד על אותם ימי</w:t>
      </w:r>
      <w:r w:rsidR="00800FE0">
        <w:rPr>
          <w:rtl/>
        </w:rPr>
        <w:t xml:space="preserve"> </w:t>
      </w:r>
      <w:r w:rsidRPr="00EB59BC">
        <w:rPr>
          <w:rtl/>
        </w:rPr>
        <w:t>פגיעה;</w:t>
      </w:r>
      <w:r w:rsidR="00800FE0">
        <w:rPr>
          <w:rtl/>
        </w:rPr>
        <w:t xml:space="preserve"> </w:t>
      </w:r>
      <w:r w:rsidRPr="00EB59BC">
        <w:rPr>
          <w:rtl/>
        </w:rPr>
        <w:t>שהביטוח</w:t>
      </w:r>
      <w:r w:rsidR="00800FE0">
        <w:rPr>
          <w:rtl/>
        </w:rPr>
        <w:t xml:space="preserve"> </w:t>
      </w:r>
      <w:r w:rsidRPr="00EB59BC">
        <w:rPr>
          <w:rtl/>
        </w:rPr>
        <w:t>הלאומי</w:t>
      </w:r>
      <w:r w:rsidR="00800FE0">
        <w:rPr>
          <w:rtl/>
        </w:rPr>
        <w:t xml:space="preserve"> </w:t>
      </w:r>
      <w:r w:rsidRPr="00EB59BC">
        <w:rPr>
          <w:rtl/>
        </w:rPr>
        <w:t>קודם</w:t>
      </w:r>
      <w:r w:rsidR="00800FE0">
        <w:rPr>
          <w:rtl/>
        </w:rPr>
        <w:t xml:space="preserve"> </w:t>
      </w:r>
      <w:r w:rsidRPr="00EB59BC">
        <w:rPr>
          <w:rtl/>
        </w:rPr>
        <w:t>כול</w:t>
      </w:r>
      <w:r w:rsidR="00800FE0">
        <w:rPr>
          <w:rtl/>
        </w:rPr>
        <w:t xml:space="preserve"> </w:t>
      </w:r>
      <w:r w:rsidRPr="00EB59BC">
        <w:rPr>
          <w:rtl/>
        </w:rPr>
        <w:t>ישלם, כמו שזה קיים לגבי הרבה דברים. מי שלא</w:t>
      </w:r>
      <w:r w:rsidR="00800FE0">
        <w:rPr>
          <w:rtl/>
        </w:rPr>
        <w:t xml:space="preserve"> </w:t>
      </w:r>
      <w:r w:rsidRPr="00EB59BC">
        <w:rPr>
          <w:rtl/>
        </w:rPr>
        <w:t>זוכר, מי שלא יודע, בתביעת מזונות של אשה שזכתה במזונות בבית</w:t>
      </w:r>
      <w:r w:rsidR="00800FE0">
        <w:rPr>
          <w:rtl/>
        </w:rPr>
        <w:t>-</w:t>
      </w:r>
      <w:r w:rsidRPr="00EB59BC">
        <w:rPr>
          <w:rtl/>
        </w:rPr>
        <w:t>הדין, הביטוח הלאומי</w:t>
      </w:r>
      <w:r w:rsidR="00800FE0">
        <w:rPr>
          <w:rtl/>
        </w:rPr>
        <w:t xml:space="preserve"> </w:t>
      </w:r>
      <w:r w:rsidRPr="00EB59BC">
        <w:rPr>
          <w:rtl/>
        </w:rPr>
        <w:t>קודם</w:t>
      </w:r>
      <w:r w:rsidR="00800FE0">
        <w:rPr>
          <w:rtl/>
        </w:rPr>
        <w:t xml:space="preserve"> </w:t>
      </w:r>
      <w:r w:rsidRPr="00EB59BC">
        <w:rPr>
          <w:rtl/>
        </w:rPr>
        <w:t>כול משלם, אחר כך הוא הולך לדרוש את זה מהבעל. הגענו למסקנה אמיתית ונכונה,</w:t>
      </w:r>
      <w:r w:rsidR="00800FE0">
        <w:rPr>
          <w:rtl/>
        </w:rPr>
        <w:t xml:space="preserve"> </w:t>
      </w:r>
      <w:r w:rsidRPr="00EB59BC">
        <w:rPr>
          <w:rtl/>
        </w:rPr>
        <w:t>שלא</w:t>
      </w:r>
      <w:r w:rsidR="00800FE0">
        <w:rPr>
          <w:rtl/>
        </w:rPr>
        <w:t xml:space="preserve"> </w:t>
      </w:r>
      <w:r w:rsidRPr="00EB59BC">
        <w:rPr>
          <w:rtl/>
        </w:rPr>
        <w:t>ייתכן</w:t>
      </w:r>
      <w:r w:rsidR="00800FE0">
        <w:rPr>
          <w:rtl/>
        </w:rPr>
        <w:t xml:space="preserve"> </w:t>
      </w:r>
      <w:r w:rsidRPr="00EB59BC">
        <w:rPr>
          <w:rtl/>
        </w:rPr>
        <w:t>לשלוח את האשה לרוץ אחרי הבעל שישלם לה דמי מזונות.</w:t>
      </w:r>
      <w:r w:rsidR="00800FE0">
        <w:rPr>
          <w:rtl/>
        </w:rPr>
        <w:t xml:space="preserve"> </w:t>
      </w:r>
      <w:r w:rsidRPr="00EB59BC">
        <w:rPr>
          <w:rtl/>
        </w:rPr>
        <w:t>המציאות הוכיחה,</w:t>
      </w:r>
      <w:r w:rsidR="00800FE0">
        <w:rPr>
          <w:rtl/>
        </w:rPr>
        <w:t xml:space="preserve"> </w:t>
      </w:r>
      <w:r w:rsidRPr="00EB59BC">
        <w:rPr>
          <w:rtl/>
        </w:rPr>
        <w:t>שב</w:t>
      </w:r>
      <w:r w:rsidR="00800FE0">
        <w:rPr>
          <w:rtl/>
        </w:rPr>
        <w:t>-</w:t>
      </w:r>
      <w:r w:rsidR="00800FE0" w:rsidRPr="00EB59BC">
        <w:rPr>
          <w:rtl/>
        </w:rPr>
        <w:t>80</w:t>
      </w:r>
      <w:r w:rsidR="00800FE0">
        <w:rPr>
          <w:rtl/>
        </w:rPr>
        <w:t xml:space="preserve">% </w:t>
      </w:r>
      <w:r w:rsidRPr="00EB59BC">
        <w:rPr>
          <w:rtl/>
        </w:rPr>
        <w:t>מהמקרים</w:t>
      </w:r>
      <w:r w:rsidR="00800FE0">
        <w:rPr>
          <w:rtl/>
        </w:rPr>
        <w:t xml:space="preserve"> </w:t>
      </w:r>
      <w:r w:rsidRPr="00EB59BC">
        <w:rPr>
          <w:rtl/>
        </w:rPr>
        <w:t>הנשים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קיבלו את מה שמגיע להן, כי הבעלים התחמקו בדרך זו או</w:t>
      </w:r>
      <w:r w:rsidR="00800FE0">
        <w:rPr>
          <w:rtl/>
        </w:rPr>
        <w:t xml:space="preserve"> </w:t>
      </w:r>
      <w:r w:rsidRPr="00EB59BC">
        <w:rPr>
          <w:rtl/>
        </w:rPr>
        <w:t>אחרת.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מוטב מאוחר מאשר אף פעם לא. אני שמח שהביטוח הלאומי הגיע למסקנה שנכון, הוגן</w:t>
      </w:r>
      <w:r w:rsidR="00800FE0">
        <w:rPr>
          <w:rtl/>
        </w:rPr>
        <w:t xml:space="preserve"> </w:t>
      </w:r>
      <w:r w:rsidRPr="00EB59BC">
        <w:rPr>
          <w:rtl/>
        </w:rPr>
        <w:t>וצודק</w:t>
      </w:r>
      <w:r w:rsidR="00800FE0">
        <w:rPr>
          <w:rtl/>
        </w:rPr>
        <w:t xml:space="preserve"> </w:t>
      </w:r>
      <w:r w:rsidRPr="00EB59BC">
        <w:rPr>
          <w:rtl/>
        </w:rPr>
        <w:t>שהמעביד</w:t>
      </w:r>
      <w:r w:rsidR="00800FE0">
        <w:rPr>
          <w:rtl/>
        </w:rPr>
        <w:t xml:space="preserve"> </w:t>
      </w:r>
      <w:r w:rsidRPr="00EB59BC">
        <w:rPr>
          <w:rtl/>
        </w:rPr>
        <w:t>יישא בחלק מהתביעה של דמי פגיעה, כי כשהמעביד לא נשא בדמי הפגיעה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היה</w:t>
      </w:r>
      <w:r w:rsidR="00800FE0">
        <w:rPr>
          <w:rtl/>
        </w:rPr>
        <w:t xml:space="preserve"> </w:t>
      </w:r>
      <w:r w:rsidRPr="00EB59BC">
        <w:rPr>
          <w:rtl/>
        </w:rPr>
        <w:t>אכפת</w:t>
      </w:r>
      <w:r w:rsidR="00800FE0">
        <w:rPr>
          <w:rtl/>
        </w:rPr>
        <w:t xml:space="preserve"> </w:t>
      </w:r>
      <w:r w:rsidRPr="00EB59BC">
        <w:rPr>
          <w:rtl/>
        </w:rPr>
        <w:t>לו</w:t>
      </w:r>
      <w:r w:rsidR="00800FE0">
        <w:rPr>
          <w:rtl/>
        </w:rPr>
        <w:t xml:space="preserve"> </w:t>
      </w:r>
      <w:r w:rsidRPr="00EB59BC">
        <w:rPr>
          <w:rtl/>
        </w:rPr>
        <w:t>מתי</w:t>
      </w:r>
      <w:r w:rsidR="00800FE0">
        <w:rPr>
          <w:rtl/>
        </w:rPr>
        <w:t xml:space="preserve"> </w:t>
      </w:r>
      <w:r w:rsidRPr="00EB59BC">
        <w:rPr>
          <w:rtl/>
        </w:rPr>
        <w:t>העובד חוזר לעבודה. הנפגע, מצדו, יכול להישאר בבית כיוון</w:t>
      </w:r>
      <w:r w:rsidR="00800FE0">
        <w:rPr>
          <w:rtl/>
        </w:rPr>
        <w:t xml:space="preserve"> </w:t>
      </w:r>
      <w:r w:rsidRPr="00EB59BC">
        <w:rPr>
          <w:rtl/>
        </w:rPr>
        <w:t>שהביטוח הלאומי ממילא משלם לו את דמי הפגיעה. ברגע שחל על המעביד תשלום עבור תשעה</w:t>
      </w:r>
      <w:r w:rsidR="00800FE0">
        <w:rPr>
          <w:rtl/>
        </w:rPr>
        <w:t xml:space="preserve"> </w:t>
      </w:r>
      <w:r w:rsidRPr="00EB59BC">
        <w:rPr>
          <w:rtl/>
        </w:rPr>
        <w:t>ימים,</w:t>
      </w:r>
      <w:r w:rsidR="00800FE0">
        <w:rPr>
          <w:rtl/>
        </w:rPr>
        <w:t xml:space="preserve"> </w:t>
      </w:r>
      <w:r w:rsidRPr="00EB59BC">
        <w:rPr>
          <w:rtl/>
        </w:rPr>
        <w:t>הוא ידאג שהעובד הזה יחזור כמה שיותר מהר לעבודה ויקלוט אותו בעבודה.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מכאן</w:t>
      </w:r>
      <w:r w:rsidR="00800FE0">
        <w:rPr>
          <w:rtl/>
        </w:rPr>
        <w:t xml:space="preserve"> </w:t>
      </w:r>
      <w:r w:rsidRPr="00EB59BC">
        <w:rPr>
          <w:rtl/>
        </w:rPr>
        <w:t>ועד</w:t>
      </w:r>
      <w:r w:rsidR="00800FE0">
        <w:rPr>
          <w:rtl/>
        </w:rPr>
        <w:t xml:space="preserve"> </w:t>
      </w:r>
      <w:r w:rsidRPr="00EB59BC">
        <w:rPr>
          <w:rtl/>
        </w:rPr>
        <w:t>לכך שהמעביד יהיה חייב ישירות לעובד, והעובד תובע רק את המעביד, ראיתי</w:t>
      </w:r>
      <w:r w:rsidR="00800FE0">
        <w:rPr>
          <w:rtl/>
        </w:rPr>
        <w:t xml:space="preserve"> </w:t>
      </w:r>
      <w:r w:rsidRPr="00EB59BC">
        <w:rPr>
          <w:rtl/>
        </w:rPr>
        <w:t>בזמני בחוק ההסדרים כי יש פה איזה חיסרון מסוים.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חוזר ואומר, מוטב מאוחר מאשר אף פעם לא. אני שמח על שהביטוח הלאומי הגיע</w:t>
      </w:r>
      <w:r w:rsidR="00800FE0">
        <w:rPr>
          <w:rtl/>
        </w:rPr>
        <w:t xml:space="preserve"> </w:t>
      </w:r>
      <w:r w:rsidRPr="00EB59BC">
        <w:rPr>
          <w:rtl/>
        </w:rPr>
        <w:t>למסקנה</w:t>
      </w:r>
      <w:r w:rsidR="00800FE0">
        <w:rPr>
          <w:rtl/>
        </w:rPr>
        <w:t xml:space="preserve"> </w:t>
      </w:r>
      <w:r w:rsidRPr="00EB59BC">
        <w:rPr>
          <w:rtl/>
        </w:rPr>
        <w:t>שאליה</w:t>
      </w:r>
      <w:r w:rsidR="00800FE0">
        <w:rPr>
          <w:rtl/>
        </w:rPr>
        <w:t xml:space="preserve"> </w:t>
      </w:r>
      <w:r w:rsidRPr="00EB59BC">
        <w:rPr>
          <w:rtl/>
        </w:rPr>
        <w:t>הגענו</w:t>
      </w:r>
      <w:r w:rsidR="00800FE0">
        <w:rPr>
          <w:rtl/>
        </w:rPr>
        <w:t xml:space="preserve"> </w:t>
      </w:r>
      <w:r w:rsidRPr="00EB59BC">
        <w:rPr>
          <w:rtl/>
        </w:rPr>
        <w:t>בזמננו</w:t>
      </w:r>
      <w:r w:rsidR="00800FE0">
        <w:rPr>
          <w:rtl/>
        </w:rPr>
        <w:t xml:space="preserve"> </w:t>
      </w:r>
      <w:r w:rsidRPr="00EB59BC">
        <w:rPr>
          <w:rtl/>
        </w:rPr>
        <w:t>והגשנו הסתייגות. אילו התקבלה ההסתייגות שלנו בחוק</w:t>
      </w:r>
      <w:r w:rsidR="00800FE0">
        <w:rPr>
          <w:rtl/>
        </w:rPr>
        <w:t xml:space="preserve"> </w:t>
      </w:r>
      <w:r w:rsidRPr="00EB59BC">
        <w:rPr>
          <w:rtl/>
        </w:rPr>
        <w:t>ההסדרים,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היו צריכים היום את החוק הזה. אבל, כמו שאמרתי, מוטב מאוחר מאשר אף</w:t>
      </w:r>
      <w:r w:rsidR="00800FE0">
        <w:rPr>
          <w:rtl/>
        </w:rPr>
        <w:t xml:space="preserve"> </w:t>
      </w:r>
      <w:r w:rsidRPr="00EB59BC">
        <w:rPr>
          <w:rtl/>
        </w:rPr>
        <w:t>פעם לא.</w:t>
      </w:r>
      <w:r w:rsidR="00800FE0">
        <w:rPr>
          <w:rtl/>
        </w:rPr>
        <w:t xml:space="preserve"> </w:t>
      </w:r>
      <w:r w:rsidRPr="00EB59BC">
        <w:rPr>
          <w:rtl/>
        </w:rPr>
        <w:t>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לחבר הכנסת נסים דהן.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מזמין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את חבר הכנסת סאלח טריף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חיים אורון </w:t>
      </w:r>
      <w:r w:rsidR="00800FE0">
        <w:rPr>
          <w:rtl/>
        </w:rPr>
        <w:t>–</w:t>
      </w:r>
      <w:r w:rsidRPr="00EB59BC">
        <w:rPr>
          <w:rtl/>
        </w:rPr>
        <w:t xml:space="preserve"> איננו.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הכנסת חגי מירום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יונה יהב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משה גפני </w:t>
      </w:r>
      <w:r w:rsidR="00800FE0">
        <w:rPr>
          <w:rtl/>
        </w:rPr>
        <w:t xml:space="preserve">– </w:t>
      </w:r>
      <w:r w:rsidRPr="00EB59BC">
        <w:rPr>
          <w:rtl/>
        </w:rPr>
        <w:t>איננו.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טלב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אלסאנע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אלי גולדשמידט </w:t>
      </w:r>
      <w:r w:rsidR="00800FE0">
        <w:rPr>
          <w:rtl/>
        </w:rPr>
        <w:t>–</w:t>
      </w:r>
      <w:r w:rsidRPr="00EB59BC">
        <w:rPr>
          <w:rtl/>
        </w:rPr>
        <w:t xml:space="preserve"> איננו. 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מאיר שטרית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עמיר פרץ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מיכה גולדמן </w:t>
      </w:r>
      <w:r w:rsidR="00800FE0">
        <w:rPr>
          <w:rtl/>
        </w:rPr>
        <w:t xml:space="preserve">– </w:t>
      </w:r>
      <w:r w:rsidRPr="00EB59BC">
        <w:rPr>
          <w:rtl/>
        </w:rPr>
        <w:t>איננו.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חיים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רמון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אורי אור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</w:t>
      </w:r>
      <w:r w:rsidR="00800FE0">
        <w:rPr>
          <w:rtl/>
        </w:rPr>
        <w:t xml:space="preserve"> </w:t>
      </w:r>
      <w:r w:rsidRPr="00EB59BC">
        <w:rPr>
          <w:rtl/>
        </w:rPr>
        <w:t>סאלח</w:t>
      </w:r>
      <w:r w:rsidR="00800FE0">
        <w:rPr>
          <w:rtl/>
        </w:rPr>
        <w:t xml:space="preserve"> </w:t>
      </w:r>
      <w:r w:rsidRPr="00EB59BC">
        <w:rPr>
          <w:rtl/>
        </w:rPr>
        <w:t>סלים</w:t>
      </w:r>
      <w:r w:rsidR="00800FE0">
        <w:rPr>
          <w:rtl/>
        </w:rPr>
        <w:t xml:space="preserve"> – </w:t>
      </w:r>
      <w:r w:rsidRPr="00EB59BC">
        <w:rPr>
          <w:rtl/>
        </w:rPr>
        <w:t>איננו.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רענן כהן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מיכאל קליינר </w:t>
      </w:r>
      <w:r w:rsidR="00800FE0">
        <w:rPr>
          <w:rtl/>
        </w:rPr>
        <w:t xml:space="preserve">– </w:t>
      </w:r>
      <w:r w:rsidRPr="00EB59BC">
        <w:rPr>
          <w:rtl/>
        </w:rPr>
        <w:t>איננו.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סילבן</w:t>
      </w:r>
      <w:r w:rsidR="00800FE0">
        <w:rPr>
          <w:rtl/>
        </w:rPr>
        <w:t xml:space="preserve"> </w:t>
      </w:r>
      <w:r w:rsidRPr="00EB59BC">
        <w:rPr>
          <w:rtl/>
        </w:rPr>
        <w:t>שלום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איננו. חבר הכנסת עמנואל זיסמן </w:t>
      </w:r>
      <w:r w:rsidR="00800FE0">
        <w:rPr>
          <w:rtl/>
        </w:rPr>
        <w:t>–</w:t>
      </w:r>
      <w:r w:rsidRPr="00EB59BC">
        <w:rPr>
          <w:rtl/>
        </w:rPr>
        <w:t xml:space="preserve"> איננו. 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גדעון</w:t>
      </w:r>
      <w:r w:rsidR="00800FE0">
        <w:rPr>
          <w:rtl/>
        </w:rPr>
        <w:t xml:space="preserve"> </w:t>
      </w:r>
      <w:r w:rsidRPr="00EB59BC">
        <w:rPr>
          <w:rtl/>
        </w:rPr>
        <w:t>עזרא</w:t>
      </w:r>
      <w:r w:rsidR="00800FE0">
        <w:rPr>
          <w:rtl/>
        </w:rPr>
        <w:t xml:space="preserve"> – </w:t>
      </w:r>
      <w:r w:rsidRPr="00EB59BC">
        <w:rPr>
          <w:rtl/>
        </w:rPr>
        <w:t>איננו.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הכנסת רחבעם זאבי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אברהם</w:t>
      </w:r>
      <w:r w:rsidR="00800FE0">
        <w:rPr>
          <w:rtl/>
        </w:rPr>
        <w:t xml:space="preserve"> </w:t>
      </w:r>
      <w:r w:rsidRPr="00EB59BC">
        <w:rPr>
          <w:rtl/>
        </w:rPr>
        <w:t>יחזקאל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איננו. חבר הכנסת פיני בדש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שאול יהלום </w:t>
      </w:r>
      <w:r w:rsidR="00800FE0">
        <w:rPr>
          <w:rtl/>
        </w:rPr>
        <w:t>–</w:t>
      </w:r>
      <w:r w:rsidRPr="00EB59BC">
        <w:rPr>
          <w:rtl/>
        </w:rPr>
        <w:t xml:space="preserve"> איננו. חבר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הכנסת אברהם הירשזון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אופיר פינס </w:t>
      </w:r>
      <w:r w:rsidR="00800FE0">
        <w:rPr>
          <w:rtl/>
        </w:rPr>
        <w:t>–</w:t>
      </w:r>
      <w:r w:rsidRPr="00EB59BC">
        <w:rPr>
          <w:rtl/>
        </w:rPr>
        <w:t xml:space="preserve"> איננו. חבר הכנסת מקסים לוי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איננו. חבר הכנסת אפי אושעיה, בבקשה. 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חיים דיין.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אפי אושעיה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במקרה זה אני מבקש לברך על התיקון שהתקבל.</w:t>
      </w:r>
      <w:r w:rsidR="00800FE0">
        <w:rPr>
          <w:rtl/>
        </w:rPr>
        <w:t xml:space="preserve"> </w:t>
      </w:r>
      <w:r w:rsidRPr="00EB59BC">
        <w:rPr>
          <w:rtl/>
        </w:rPr>
        <w:t>התיקון</w:t>
      </w:r>
      <w:r w:rsidR="00800FE0">
        <w:rPr>
          <w:rtl/>
        </w:rPr>
        <w:t xml:space="preserve"> </w:t>
      </w:r>
      <w:r w:rsidRPr="00EB59BC">
        <w:rPr>
          <w:rtl/>
        </w:rPr>
        <w:t>התבקש,</w:t>
      </w:r>
      <w:r w:rsidR="00800FE0">
        <w:rPr>
          <w:rtl/>
        </w:rPr>
        <w:t xml:space="preserve"> </w:t>
      </w:r>
      <w:r w:rsidRPr="00EB59BC">
        <w:rPr>
          <w:rtl/>
        </w:rPr>
        <w:t>ואני מברך את שר העבודה והרווחה ואת אנשי משרדו על שהביאו לתיקון</w:t>
      </w:r>
      <w:r w:rsidR="00800FE0">
        <w:rPr>
          <w:rtl/>
        </w:rPr>
        <w:t xml:space="preserve"> </w:t>
      </w:r>
      <w:r w:rsidRPr="00EB59BC">
        <w:rPr>
          <w:rtl/>
        </w:rPr>
        <w:t>העוול שנגרם לעובדים בעקבות חוק ההסדרים במשק.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אישרנו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תקציב</w:t>
      </w:r>
      <w:r w:rsidR="00800FE0">
        <w:rPr>
          <w:rtl/>
        </w:rPr>
        <w:t xml:space="preserve"> </w:t>
      </w:r>
      <w:r w:rsidRPr="00EB59BC">
        <w:rPr>
          <w:rtl/>
        </w:rPr>
        <w:t>המדינה, אישרנו</w:t>
      </w:r>
      <w:r w:rsidR="00800FE0">
        <w:rPr>
          <w:rtl/>
        </w:rPr>
        <w:t xml:space="preserve"> </w:t>
      </w:r>
      <w:r w:rsidRPr="00EB59BC">
        <w:rPr>
          <w:rtl/>
        </w:rPr>
        <w:t>גם את חוק ההסדרים במשק. מי שזוכר</w:t>
      </w:r>
      <w:r w:rsidR="00800FE0">
        <w:rPr>
          <w:rtl/>
        </w:rPr>
        <w:t xml:space="preserve"> </w:t>
      </w:r>
      <w:r w:rsidRPr="00EB59BC">
        <w:rPr>
          <w:rtl/>
        </w:rPr>
        <w:t>יודע</w:t>
      </w:r>
      <w:r w:rsidR="00800FE0">
        <w:rPr>
          <w:rtl/>
        </w:rPr>
        <w:t xml:space="preserve"> </w:t>
      </w:r>
      <w:r w:rsidRPr="00EB59BC">
        <w:rPr>
          <w:rtl/>
        </w:rPr>
        <w:t>שהיה</w:t>
      </w:r>
      <w:r w:rsidR="00800FE0">
        <w:rPr>
          <w:rtl/>
        </w:rPr>
        <w:t xml:space="preserve"> </w:t>
      </w:r>
      <w:r w:rsidRPr="00EB59BC">
        <w:rPr>
          <w:rtl/>
        </w:rPr>
        <w:t>ניסיון</w:t>
      </w:r>
      <w:r w:rsidR="00800FE0">
        <w:rPr>
          <w:rtl/>
        </w:rPr>
        <w:t xml:space="preserve"> </w:t>
      </w:r>
      <w:r w:rsidRPr="00EB59BC">
        <w:rPr>
          <w:rtl/>
        </w:rPr>
        <w:t>לפגוע</w:t>
      </w:r>
      <w:r w:rsidR="00800FE0">
        <w:rPr>
          <w:rtl/>
        </w:rPr>
        <w:t xml:space="preserve"> </w:t>
      </w:r>
      <w:r w:rsidRPr="00EB59BC">
        <w:rPr>
          <w:rtl/>
        </w:rPr>
        <w:t>בחצי נקודת זיכוי לאשה העובדת. היה בכנסת מהלך שהוביל</w:t>
      </w:r>
      <w:r w:rsidR="00800FE0">
        <w:rPr>
          <w:rtl/>
        </w:rPr>
        <w:t xml:space="preserve"> </w:t>
      </w:r>
      <w:r w:rsidRPr="00EB59BC">
        <w:rPr>
          <w:rtl/>
        </w:rPr>
        <w:t>לביטול</w:t>
      </w:r>
      <w:r w:rsidR="00800FE0">
        <w:rPr>
          <w:rtl/>
        </w:rPr>
        <w:t xml:space="preserve"> </w:t>
      </w:r>
      <w:r w:rsidRPr="00EB59BC">
        <w:rPr>
          <w:rtl/>
        </w:rPr>
        <w:t>הגזירה</w:t>
      </w:r>
      <w:r w:rsidR="00800FE0">
        <w:rPr>
          <w:rtl/>
        </w:rPr>
        <w:t xml:space="preserve"> </w:t>
      </w:r>
      <w:r w:rsidRPr="00EB59BC">
        <w:rPr>
          <w:rtl/>
        </w:rPr>
        <w:t>הזו,</w:t>
      </w:r>
      <w:r w:rsidR="00800FE0">
        <w:rPr>
          <w:rtl/>
        </w:rPr>
        <w:t xml:space="preserve"> </w:t>
      </w:r>
      <w:r w:rsidRPr="00EB59BC">
        <w:rPr>
          <w:rtl/>
        </w:rPr>
        <w:t>ואז</w:t>
      </w:r>
      <w:r w:rsidR="00800FE0">
        <w:rPr>
          <w:rtl/>
        </w:rPr>
        <w:t xml:space="preserve"> </w:t>
      </w:r>
      <w:r w:rsidRPr="00EB59BC">
        <w:rPr>
          <w:rtl/>
        </w:rPr>
        <w:t>היתה</w:t>
      </w:r>
      <w:r w:rsidR="00800FE0">
        <w:rPr>
          <w:rtl/>
        </w:rPr>
        <w:t xml:space="preserve"> </w:t>
      </w:r>
      <w:r w:rsidRPr="00EB59BC">
        <w:rPr>
          <w:rtl/>
        </w:rPr>
        <w:t>צריכה</w:t>
      </w:r>
      <w:r w:rsidR="00800FE0">
        <w:rPr>
          <w:rtl/>
        </w:rPr>
        <w:t xml:space="preserve"> </w:t>
      </w:r>
      <w:r w:rsidRPr="00EB59BC">
        <w:rPr>
          <w:rtl/>
        </w:rPr>
        <w:t>הממשלה למצוא פתרון ל</w:t>
      </w:r>
      <w:r w:rsidR="00800FE0">
        <w:rPr>
          <w:rtl/>
        </w:rPr>
        <w:t>-</w:t>
      </w:r>
      <w:r w:rsidRPr="00EB59BC">
        <w:rPr>
          <w:rtl/>
        </w:rPr>
        <w:t>270 מיליון השקלים</w:t>
      </w:r>
      <w:r w:rsidR="00800FE0">
        <w:rPr>
          <w:rtl/>
        </w:rPr>
        <w:t xml:space="preserve"> </w:t>
      </w:r>
      <w:r w:rsidRPr="00EB59BC">
        <w:rPr>
          <w:rtl/>
        </w:rPr>
        <w:t>החסרים.</w:t>
      </w:r>
      <w:r w:rsidR="00800FE0">
        <w:rPr>
          <w:rtl/>
        </w:rPr>
        <w:t xml:space="preserve"> </w:t>
      </w:r>
      <w:r w:rsidRPr="00EB59BC">
        <w:rPr>
          <w:rtl/>
        </w:rPr>
        <w:t>אז</w:t>
      </w:r>
      <w:r w:rsidR="00800FE0">
        <w:rPr>
          <w:rtl/>
        </w:rPr>
        <w:t xml:space="preserve"> </w:t>
      </w:r>
      <w:r w:rsidRPr="00EB59BC">
        <w:rPr>
          <w:rtl/>
        </w:rPr>
        <w:t>התקבלה</w:t>
      </w:r>
      <w:r w:rsidR="00800FE0">
        <w:rPr>
          <w:rtl/>
        </w:rPr>
        <w:t xml:space="preserve"> </w:t>
      </w:r>
      <w:r w:rsidRPr="00EB59BC">
        <w:rPr>
          <w:rtl/>
        </w:rPr>
        <w:t>המצאה זרה ומוזרה, שקבעה כי מעבידים יצטרכו החל ב</w:t>
      </w:r>
      <w:r w:rsidR="00800FE0">
        <w:rPr>
          <w:rtl/>
        </w:rPr>
        <w:t>-</w:t>
      </w:r>
      <w:r w:rsidRPr="00EB59BC">
        <w:rPr>
          <w:rtl/>
        </w:rPr>
        <w:t>1 בינואר</w:t>
      </w:r>
      <w:r w:rsidR="00800FE0">
        <w:rPr>
          <w:rtl/>
        </w:rPr>
        <w:t xml:space="preserve"> </w:t>
      </w:r>
      <w:r w:rsidRPr="00EB59BC">
        <w:rPr>
          <w:rtl/>
        </w:rPr>
        <w:t>לשלם עבור עובדיהם את דמי הפגיעה בעבודה במקום הביטוח הלאומי. זהו חיסכון של כ</w:t>
      </w:r>
      <w:r w:rsidR="00800FE0">
        <w:rPr>
          <w:rtl/>
        </w:rPr>
        <w:t>-</w:t>
      </w:r>
      <w:r w:rsidRPr="00EB59BC">
        <w:rPr>
          <w:rtl/>
        </w:rPr>
        <w:t>80</w:t>
      </w:r>
      <w:r w:rsidR="00800FE0">
        <w:rPr>
          <w:rtl/>
        </w:rPr>
        <w:t xml:space="preserve"> </w:t>
      </w:r>
      <w:r w:rsidRPr="00EB59BC">
        <w:rPr>
          <w:rtl/>
        </w:rPr>
        <w:t>מיליון</w:t>
      </w:r>
      <w:r w:rsidR="00800FE0">
        <w:rPr>
          <w:rtl/>
        </w:rPr>
        <w:t xml:space="preserve"> </w:t>
      </w:r>
      <w:r w:rsidRPr="00EB59BC">
        <w:rPr>
          <w:rtl/>
        </w:rPr>
        <w:t>ש"ח</w:t>
      </w:r>
      <w:r w:rsidR="00800FE0">
        <w:rPr>
          <w:rtl/>
        </w:rPr>
        <w:t xml:space="preserve"> </w:t>
      </w:r>
      <w:r w:rsidRPr="00EB59BC">
        <w:rPr>
          <w:rtl/>
        </w:rPr>
        <w:t>לקופת האוצר. התנגדתי לכך בזמני גם מטעמים ענייניים, אבל כאשר התקבל</w:t>
      </w:r>
      <w:r w:rsidR="00800FE0">
        <w:rPr>
          <w:rtl/>
        </w:rPr>
        <w:t xml:space="preserve"> </w:t>
      </w:r>
      <w:r w:rsidRPr="00EB59BC">
        <w:rPr>
          <w:rtl/>
        </w:rPr>
        <w:t>החוק</w:t>
      </w:r>
      <w:r w:rsidR="00800FE0">
        <w:rPr>
          <w:rtl/>
        </w:rPr>
        <w:t xml:space="preserve"> </w:t>
      </w:r>
      <w:r w:rsidRPr="00EB59BC">
        <w:rPr>
          <w:rtl/>
        </w:rPr>
        <w:t>הזה,</w:t>
      </w:r>
      <w:r w:rsidR="00800FE0">
        <w:rPr>
          <w:rtl/>
        </w:rPr>
        <w:t xml:space="preserve"> </w:t>
      </w:r>
      <w:r w:rsidRPr="00EB59BC">
        <w:rPr>
          <w:rtl/>
        </w:rPr>
        <w:t>הבחנתי</w:t>
      </w:r>
      <w:r w:rsidR="00800FE0">
        <w:rPr>
          <w:rtl/>
        </w:rPr>
        <w:t xml:space="preserve"> </w:t>
      </w:r>
      <w:r w:rsidRPr="00EB59BC">
        <w:rPr>
          <w:rtl/>
        </w:rPr>
        <w:t>שלעובדים</w:t>
      </w:r>
      <w:r w:rsidR="00800FE0">
        <w:rPr>
          <w:rtl/>
        </w:rPr>
        <w:t xml:space="preserve"> </w:t>
      </w:r>
      <w:r w:rsidRPr="00EB59BC">
        <w:rPr>
          <w:rtl/>
        </w:rPr>
        <w:t>במסגרות</w:t>
      </w:r>
      <w:r w:rsidR="00800FE0">
        <w:rPr>
          <w:rtl/>
        </w:rPr>
        <w:t xml:space="preserve"> </w:t>
      </w:r>
      <w:r w:rsidRPr="00EB59BC">
        <w:rPr>
          <w:rtl/>
        </w:rPr>
        <w:t>החלשות,</w:t>
      </w:r>
      <w:r w:rsidR="00800FE0">
        <w:rPr>
          <w:rtl/>
        </w:rPr>
        <w:t xml:space="preserve"> </w:t>
      </w:r>
      <w:r w:rsidRPr="00EB59BC">
        <w:rPr>
          <w:rtl/>
        </w:rPr>
        <w:t>בחברות כוח אדם ובמקומות העבודה</w:t>
      </w:r>
      <w:r w:rsidR="00800FE0">
        <w:rPr>
          <w:rtl/>
        </w:rPr>
        <w:t xml:space="preserve"> </w:t>
      </w:r>
      <w:r w:rsidRPr="00EB59BC">
        <w:rPr>
          <w:rtl/>
        </w:rPr>
        <w:t>הפרטיים הקטנים, יכולה להיגרם עוולה, כי לא די בכך שעובד ייפגע במקום עבודתו, הוא</w:t>
      </w:r>
      <w:r w:rsidR="00800FE0">
        <w:rPr>
          <w:rtl/>
        </w:rPr>
        <w:t xml:space="preserve"> </w:t>
      </w:r>
      <w:r w:rsidRPr="00EB59BC">
        <w:rPr>
          <w:rtl/>
        </w:rPr>
        <w:t>יצטרך</w:t>
      </w:r>
      <w:r w:rsidR="00800FE0">
        <w:rPr>
          <w:rtl/>
        </w:rPr>
        <w:t xml:space="preserve"> </w:t>
      </w:r>
      <w:r w:rsidRPr="00EB59BC">
        <w:rPr>
          <w:rtl/>
        </w:rPr>
        <w:t>להתחיל</w:t>
      </w:r>
      <w:r w:rsidR="00800FE0">
        <w:rPr>
          <w:rtl/>
        </w:rPr>
        <w:t xml:space="preserve"> </w:t>
      </w:r>
      <w:r w:rsidRPr="00EB59BC">
        <w:rPr>
          <w:rtl/>
        </w:rPr>
        <w:t>להתדיין</w:t>
      </w:r>
      <w:r w:rsidR="00800FE0">
        <w:rPr>
          <w:rtl/>
        </w:rPr>
        <w:t xml:space="preserve"> </w:t>
      </w:r>
      <w:r w:rsidRPr="00EB59BC">
        <w:rPr>
          <w:rtl/>
        </w:rPr>
        <w:t>עם מעבידו על תשלום דמי הפגיעה עבור תשעת הימים הראשונים</w:t>
      </w:r>
      <w:r w:rsidR="00800FE0">
        <w:rPr>
          <w:rtl/>
        </w:rPr>
        <w:t xml:space="preserve"> </w:t>
      </w:r>
      <w:r w:rsidRPr="00EB59BC">
        <w:rPr>
          <w:rtl/>
        </w:rPr>
        <w:t>שלאחר</w:t>
      </w:r>
      <w:r w:rsidR="00800FE0">
        <w:rPr>
          <w:rtl/>
        </w:rPr>
        <w:t xml:space="preserve"> </w:t>
      </w:r>
      <w:r w:rsidRPr="00EB59BC">
        <w:rPr>
          <w:rtl/>
        </w:rPr>
        <w:t>תאונת</w:t>
      </w:r>
      <w:r w:rsidR="00800FE0">
        <w:rPr>
          <w:rtl/>
        </w:rPr>
        <w:t xml:space="preserve"> </w:t>
      </w:r>
      <w:r w:rsidRPr="00EB59BC">
        <w:rPr>
          <w:rtl/>
        </w:rPr>
        <w:t>העבודה.</w:t>
      </w:r>
      <w:r w:rsidR="00800FE0">
        <w:rPr>
          <w:rtl/>
        </w:rPr>
        <w:t xml:space="preserve"> </w:t>
      </w:r>
      <w:r w:rsidRPr="00EB59BC">
        <w:rPr>
          <w:rtl/>
        </w:rPr>
        <w:t>עבור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הציבור החלש </w:t>
      </w:r>
      <w:r w:rsidR="00800FE0">
        <w:rPr>
          <w:rtl/>
        </w:rPr>
        <w:t>–</w:t>
      </w:r>
      <w:r w:rsidRPr="00EB59BC">
        <w:rPr>
          <w:rtl/>
        </w:rPr>
        <w:t xml:space="preserve"> זהו שליש מן השכר החודשי, שליש חשוב</w:t>
      </w:r>
      <w:r w:rsidR="00800FE0">
        <w:rPr>
          <w:rtl/>
        </w:rPr>
        <w:t xml:space="preserve"> </w:t>
      </w:r>
      <w:r w:rsidRPr="00EB59BC">
        <w:rPr>
          <w:rtl/>
        </w:rPr>
        <w:t>מאוד.</w:t>
      </w:r>
      <w:r w:rsidR="00800FE0">
        <w:rPr>
          <w:rtl/>
        </w:rPr>
        <w:t xml:space="preserve"> </w:t>
      </w:r>
      <w:r w:rsidRPr="00EB59BC">
        <w:rPr>
          <w:rtl/>
        </w:rPr>
        <w:t>מהיכרותי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המעבידים</w:t>
      </w:r>
      <w:r w:rsidR="00800FE0">
        <w:rPr>
          <w:rtl/>
        </w:rPr>
        <w:t xml:space="preserve"> </w:t>
      </w:r>
      <w:r w:rsidRPr="00EB59BC">
        <w:rPr>
          <w:rtl/>
        </w:rPr>
        <w:t>במקומות</w:t>
      </w:r>
      <w:r w:rsidR="00800FE0">
        <w:rPr>
          <w:rtl/>
        </w:rPr>
        <w:t xml:space="preserve"> </w:t>
      </w:r>
      <w:r w:rsidRPr="00EB59BC">
        <w:rPr>
          <w:rtl/>
        </w:rPr>
        <w:t>העבודה</w:t>
      </w:r>
      <w:r w:rsidR="00800FE0">
        <w:rPr>
          <w:rtl/>
        </w:rPr>
        <w:t xml:space="preserve"> </w:t>
      </w:r>
      <w:r w:rsidRPr="00EB59BC">
        <w:rPr>
          <w:rtl/>
        </w:rPr>
        <w:t>הקטנים,</w:t>
      </w:r>
      <w:r w:rsidR="00800FE0">
        <w:rPr>
          <w:rtl/>
        </w:rPr>
        <w:t xml:space="preserve"> </w:t>
      </w:r>
      <w:r w:rsidRPr="00EB59BC">
        <w:rPr>
          <w:rtl/>
        </w:rPr>
        <w:t>לצערי הגדול חלקם היו</w:t>
      </w:r>
      <w:r w:rsidR="00800FE0">
        <w:rPr>
          <w:rtl/>
        </w:rPr>
        <w:t xml:space="preserve"> </w:t>
      </w:r>
      <w:r w:rsidRPr="00EB59BC">
        <w:rPr>
          <w:rtl/>
        </w:rPr>
        <w:t>מתחמקים מהתשלום.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והנה, הצעת החוק הזו באה לומר, שהמעביד יצטרך להתחשבן עם הביטוח הלאומי עבור</w:t>
      </w:r>
      <w:r w:rsidR="00800FE0">
        <w:rPr>
          <w:rtl/>
        </w:rPr>
        <w:t xml:space="preserve"> </w:t>
      </w:r>
      <w:r w:rsidRPr="00EB59BC">
        <w:rPr>
          <w:rtl/>
        </w:rPr>
        <w:t>גביית</w:t>
      </w:r>
      <w:r w:rsidR="00800FE0">
        <w:rPr>
          <w:rtl/>
        </w:rPr>
        <w:t xml:space="preserve"> </w:t>
      </w:r>
      <w:r w:rsidRPr="00EB59BC">
        <w:rPr>
          <w:rtl/>
        </w:rPr>
        <w:t>התשלום, אבל העובד לא יצטרך להתדיין עם המעביד שלו אלא ילך לביטוח הלאומי,</w:t>
      </w:r>
      <w:r w:rsidR="00800FE0">
        <w:rPr>
          <w:rtl/>
        </w:rPr>
        <w:t xml:space="preserve"> </w:t>
      </w:r>
      <w:r w:rsidRPr="00EB59BC">
        <w:rPr>
          <w:rtl/>
        </w:rPr>
        <w:t>ימלא</w:t>
      </w:r>
      <w:r w:rsidR="00800FE0">
        <w:rPr>
          <w:rtl/>
        </w:rPr>
        <w:t xml:space="preserve"> </w:t>
      </w:r>
      <w:r w:rsidRPr="00EB59BC">
        <w:rPr>
          <w:rtl/>
        </w:rPr>
        <w:t>טופס</w:t>
      </w:r>
      <w:r w:rsidR="00800FE0">
        <w:rPr>
          <w:rtl/>
        </w:rPr>
        <w:t xml:space="preserve"> </w:t>
      </w:r>
      <w:r w:rsidRPr="00EB59BC">
        <w:rPr>
          <w:rtl/>
        </w:rPr>
        <w:t>ויקבל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הסכום</w:t>
      </w:r>
      <w:r w:rsidR="00800FE0">
        <w:rPr>
          <w:rtl/>
        </w:rPr>
        <w:t xml:space="preserve"> </w:t>
      </w:r>
      <w:r w:rsidRPr="00EB59BC">
        <w:rPr>
          <w:rtl/>
        </w:rPr>
        <w:t>המגיע</w:t>
      </w:r>
      <w:r w:rsidR="00800FE0">
        <w:rPr>
          <w:rtl/>
        </w:rPr>
        <w:t xml:space="preserve"> </w:t>
      </w:r>
      <w:r w:rsidRPr="00EB59BC">
        <w:rPr>
          <w:rtl/>
        </w:rPr>
        <w:t>לו על</w:t>
      </w:r>
      <w:r w:rsidR="00800FE0">
        <w:rPr>
          <w:rtl/>
        </w:rPr>
        <w:t>-</w:t>
      </w:r>
      <w:r w:rsidRPr="00EB59BC">
        <w:rPr>
          <w:rtl/>
        </w:rPr>
        <w:t>פי החוק, וההתדיינות תהיה בין הביטוח</w:t>
      </w:r>
      <w:r w:rsidR="00800FE0">
        <w:rPr>
          <w:rtl/>
        </w:rPr>
        <w:t xml:space="preserve"> </w:t>
      </w:r>
      <w:r w:rsidRPr="00EB59BC">
        <w:rPr>
          <w:rtl/>
        </w:rPr>
        <w:t>הלאומי</w:t>
      </w:r>
      <w:r w:rsidR="00800FE0">
        <w:rPr>
          <w:rtl/>
        </w:rPr>
        <w:t xml:space="preserve"> </w:t>
      </w:r>
      <w:r w:rsidRPr="00EB59BC">
        <w:rPr>
          <w:rtl/>
        </w:rPr>
        <w:t>לבין</w:t>
      </w:r>
      <w:r w:rsidR="00800FE0">
        <w:rPr>
          <w:rtl/>
        </w:rPr>
        <w:t xml:space="preserve"> </w:t>
      </w:r>
      <w:r w:rsidRPr="00EB59BC">
        <w:rPr>
          <w:rtl/>
        </w:rPr>
        <w:t>המעבידים.</w:t>
      </w:r>
      <w:r w:rsidR="00800FE0">
        <w:rPr>
          <w:rtl/>
        </w:rPr>
        <w:t xml:space="preserve"> </w:t>
      </w:r>
      <w:r w:rsidRPr="00EB59BC">
        <w:rPr>
          <w:rtl/>
        </w:rPr>
        <w:t>כך</w:t>
      </w:r>
      <w:r w:rsidR="00800FE0">
        <w:rPr>
          <w:rtl/>
        </w:rPr>
        <w:t xml:space="preserve"> </w:t>
      </w:r>
      <w:r w:rsidRPr="00EB59BC">
        <w:rPr>
          <w:rtl/>
        </w:rPr>
        <w:t>שהעובד הזוטר, הזקוק כל כך לפרנסתו, לא יצטרך לנהל</w:t>
      </w:r>
      <w:r w:rsidR="00800FE0">
        <w:rPr>
          <w:rtl/>
        </w:rPr>
        <w:t xml:space="preserve"> </w:t>
      </w:r>
      <w:r w:rsidRPr="00EB59BC">
        <w:rPr>
          <w:rtl/>
        </w:rPr>
        <w:t>התדיינות מתמדת עם המעביד. ההתדיינות תהיה עם הביטוח הלאומי.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מהגזירה</w:t>
      </w:r>
      <w:r w:rsidR="00800FE0">
        <w:rPr>
          <w:rtl/>
        </w:rPr>
        <w:t xml:space="preserve"> </w:t>
      </w:r>
      <w:r w:rsidRPr="00EB59BC">
        <w:rPr>
          <w:rtl/>
        </w:rPr>
        <w:t>שנגזרה על המעבידים יכול להיות שתצא גם ברכה. הברכה היא שהמעבידים,</w:t>
      </w:r>
      <w:r w:rsidR="00800FE0">
        <w:rPr>
          <w:rtl/>
        </w:rPr>
        <w:t xml:space="preserve"> </w:t>
      </w:r>
      <w:r w:rsidRPr="00EB59BC">
        <w:rPr>
          <w:rtl/>
        </w:rPr>
        <w:t>אשר</w:t>
      </w:r>
      <w:r w:rsidR="00800FE0">
        <w:rPr>
          <w:rtl/>
        </w:rPr>
        <w:t xml:space="preserve"> </w:t>
      </w:r>
      <w:r w:rsidRPr="00EB59BC">
        <w:rPr>
          <w:rtl/>
        </w:rPr>
        <w:t>לפעמים</w:t>
      </w:r>
      <w:r w:rsidR="00800FE0">
        <w:rPr>
          <w:rtl/>
        </w:rPr>
        <w:t xml:space="preserve"> </w:t>
      </w:r>
      <w:r w:rsidRPr="00EB59BC">
        <w:rPr>
          <w:rtl/>
        </w:rPr>
        <w:t>מתוך</w:t>
      </w:r>
      <w:r w:rsidR="00800FE0">
        <w:rPr>
          <w:rtl/>
        </w:rPr>
        <w:t xml:space="preserve"> </w:t>
      </w:r>
      <w:r w:rsidRPr="00EB59BC">
        <w:rPr>
          <w:rtl/>
        </w:rPr>
        <w:t>רשלנות</w:t>
      </w:r>
      <w:r w:rsidR="00800FE0">
        <w:rPr>
          <w:rtl/>
        </w:rPr>
        <w:t xml:space="preserve"> </w:t>
      </w:r>
      <w:r w:rsidRPr="00EB59BC">
        <w:rPr>
          <w:rtl/>
        </w:rPr>
        <w:t>אינם</w:t>
      </w:r>
      <w:r w:rsidR="00800FE0">
        <w:rPr>
          <w:rtl/>
        </w:rPr>
        <w:t xml:space="preserve"> </w:t>
      </w:r>
      <w:r w:rsidRPr="00EB59BC">
        <w:rPr>
          <w:rtl/>
        </w:rPr>
        <w:t>דואגים לבטיחות בעבודה ואינם מבטיחים את זכויות</w:t>
      </w:r>
      <w:r w:rsidR="00800FE0">
        <w:rPr>
          <w:rtl/>
        </w:rPr>
        <w:t xml:space="preserve"> </w:t>
      </w:r>
      <w:r w:rsidRPr="00EB59BC">
        <w:rPr>
          <w:rtl/>
        </w:rPr>
        <w:t>עובדיהם, אינם מספקים את המתקנים המתאימים ואינם מסירים את המכשולים בפני העובדים</w:t>
      </w:r>
      <w:r w:rsidR="00800FE0">
        <w:rPr>
          <w:rtl/>
        </w:rPr>
        <w:t xml:space="preserve"> – </w:t>
      </w: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יצטרכו</w:t>
      </w:r>
      <w:r w:rsidR="00800FE0">
        <w:rPr>
          <w:rtl/>
        </w:rPr>
        <w:t xml:space="preserve"> </w:t>
      </w:r>
      <w:r w:rsidRPr="00EB59BC">
        <w:rPr>
          <w:rtl/>
        </w:rPr>
        <w:t>להכניס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היד לכיסם ולשלם באופן ישיר עבור כל פגיעה, קטנה או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גדולה, במקום העבודה, החל ביום הראשון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למה בתשעת הימים הראשונים צריך המעביד לשלם, ולא הביטוח הלאומי?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כי זה החוק.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אפי אושעיה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משום</w:t>
      </w:r>
      <w:r w:rsidR="00800FE0">
        <w:rPr>
          <w:rtl/>
        </w:rPr>
        <w:t xml:space="preserve"> </w:t>
      </w:r>
      <w:r w:rsidRPr="00EB59BC">
        <w:rPr>
          <w:rtl/>
        </w:rPr>
        <w:t>שעל</w:t>
      </w:r>
      <w:r w:rsidR="00800FE0">
        <w:rPr>
          <w:rtl/>
        </w:rPr>
        <w:t>-</w:t>
      </w:r>
      <w:r w:rsidRPr="00EB59BC">
        <w:rPr>
          <w:rtl/>
        </w:rPr>
        <w:t>פי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ההסדרים במשק, שאנחנו, חברי הכנסת, הסכמנו לנטרלו ולהציל</w:t>
      </w:r>
      <w:r w:rsidR="00800FE0">
        <w:rPr>
          <w:rtl/>
        </w:rPr>
        <w:t xml:space="preserve"> </w:t>
      </w:r>
      <w:r w:rsidRPr="00EB59BC">
        <w:rPr>
          <w:rtl/>
        </w:rPr>
        <w:t>מפני</w:t>
      </w:r>
      <w:r w:rsidR="00800FE0">
        <w:rPr>
          <w:rtl/>
        </w:rPr>
        <w:t xml:space="preserve"> </w:t>
      </w:r>
      <w:r w:rsidRPr="00EB59BC">
        <w:rPr>
          <w:rtl/>
        </w:rPr>
        <w:t>ההצעה</w:t>
      </w:r>
      <w:r w:rsidR="00800FE0">
        <w:rPr>
          <w:rtl/>
        </w:rPr>
        <w:t xml:space="preserve"> </w:t>
      </w:r>
      <w:r w:rsidRPr="00EB59BC">
        <w:rPr>
          <w:rtl/>
        </w:rPr>
        <w:t>המוזרה</w:t>
      </w:r>
      <w:r w:rsidR="00800FE0">
        <w:rPr>
          <w:rtl/>
        </w:rPr>
        <w:t xml:space="preserve"> </w:t>
      </w:r>
      <w:r w:rsidRPr="00EB59BC">
        <w:rPr>
          <w:rtl/>
        </w:rPr>
        <w:t>של הממשלה לגזול את חצי נקודת הזיכוי מהאשה העובדת, היה חסר</w:t>
      </w:r>
      <w:r w:rsidR="00800FE0">
        <w:rPr>
          <w:rtl/>
        </w:rPr>
        <w:t xml:space="preserve"> </w:t>
      </w:r>
      <w:r w:rsidRPr="00EB59BC">
        <w:rPr>
          <w:rtl/>
        </w:rPr>
        <w:t>לקופת</w:t>
      </w:r>
      <w:r w:rsidR="00800FE0">
        <w:rPr>
          <w:rtl/>
        </w:rPr>
        <w:t xml:space="preserve"> </w:t>
      </w:r>
      <w:r w:rsidRPr="00EB59BC">
        <w:rPr>
          <w:rtl/>
        </w:rPr>
        <w:t>האוצר</w:t>
      </w:r>
      <w:r w:rsidR="00800FE0">
        <w:rPr>
          <w:rtl/>
        </w:rPr>
        <w:t xml:space="preserve"> </w:t>
      </w:r>
      <w:r w:rsidRPr="00EB59BC">
        <w:rPr>
          <w:rtl/>
        </w:rPr>
        <w:t>סכום של 270 מיליון שקל. מה עשו חכמי האוצר? הרי היצירתיות היא מהם</w:t>
      </w:r>
      <w:r w:rsidR="00800FE0">
        <w:rPr>
          <w:rtl/>
        </w:rPr>
        <w:t xml:space="preserve"> </w:t>
      </w:r>
      <w:r w:rsidRPr="00EB59BC">
        <w:rPr>
          <w:rtl/>
        </w:rPr>
        <w:t>והלאה,</w:t>
      </w:r>
      <w:r w:rsidR="00800FE0">
        <w:rPr>
          <w:rtl/>
        </w:rPr>
        <w:t xml:space="preserve"> </w:t>
      </w:r>
      <w:r w:rsidRPr="00EB59BC">
        <w:rPr>
          <w:rtl/>
        </w:rPr>
        <w:t>הם</w:t>
      </w:r>
      <w:r w:rsidR="00800FE0">
        <w:rPr>
          <w:rtl/>
        </w:rPr>
        <w:t xml:space="preserve"> </w:t>
      </w:r>
      <w:r w:rsidRPr="00EB59BC">
        <w:rPr>
          <w:rtl/>
        </w:rPr>
        <w:t>באו</w:t>
      </w:r>
      <w:r w:rsidR="00800FE0">
        <w:rPr>
          <w:rtl/>
        </w:rPr>
        <w:t xml:space="preserve"> </w:t>
      </w:r>
      <w:r w:rsidRPr="00EB59BC">
        <w:rPr>
          <w:rtl/>
        </w:rPr>
        <w:t>לכאן</w:t>
      </w:r>
      <w:r w:rsidR="00800FE0">
        <w:rPr>
          <w:rtl/>
        </w:rPr>
        <w:t xml:space="preserve"> </w:t>
      </w:r>
      <w:r w:rsidRPr="00EB59BC">
        <w:rPr>
          <w:rtl/>
        </w:rPr>
        <w:t>למחרת</w:t>
      </w:r>
      <w:r w:rsidR="00800FE0">
        <w:rPr>
          <w:rtl/>
        </w:rPr>
        <w:t xml:space="preserve"> </w:t>
      </w:r>
      <w:r w:rsidRPr="00EB59BC">
        <w:rPr>
          <w:rtl/>
        </w:rPr>
        <w:t>והציעו להטיל על המעבידים החל מהיום הראשון את דמי</w:t>
      </w:r>
      <w:r w:rsidR="00800FE0">
        <w:rPr>
          <w:rtl/>
        </w:rPr>
        <w:t xml:space="preserve"> </w:t>
      </w:r>
      <w:r w:rsidRPr="00EB59BC">
        <w:rPr>
          <w:rtl/>
        </w:rPr>
        <w:t>הפגיעה בעבודה. זה מכניס לממשלה כ</w:t>
      </w:r>
      <w:r w:rsidR="00800FE0">
        <w:rPr>
          <w:rtl/>
        </w:rPr>
        <w:t>-</w:t>
      </w:r>
      <w:r w:rsidRPr="00EB59BC">
        <w:rPr>
          <w:rtl/>
        </w:rPr>
        <w:t>80 מיליון שקל לשנה.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חלק מקורי מחוק ההסדרים.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מבחינה מהותית זה לא צודק.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בא כדי שישפרו את תנאי הבטיחות במפעלים.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אפי אושעיה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דהן, זה לא היה חלק מקורי מחוק ההסדרים, זו גזירה שנגזרה על ציבור</w:t>
      </w:r>
      <w:r w:rsidR="00800FE0">
        <w:rPr>
          <w:rtl/>
        </w:rPr>
        <w:t xml:space="preserve"> </w:t>
      </w:r>
      <w:r w:rsidRPr="00EB59BC">
        <w:rPr>
          <w:rtl/>
        </w:rPr>
        <w:t>המעבידים,</w:t>
      </w:r>
      <w:r w:rsidR="00800FE0">
        <w:rPr>
          <w:rtl/>
        </w:rPr>
        <w:t xml:space="preserve"> </w:t>
      </w:r>
      <w:r w:rsidRPr="00EB59BC">
        <w:rPr>
          <w:rtl/>
        </w:rPr>
        <w:t>ואני לא מרחם על המעבידים, אני רוצה לדאוג לעובדים. אני אומר שמעז יצא</w:t>
      </w:r>
      <w:r w:rsidR="00800FE0">
        <w:rPr>
          <w:rtl/>
        </w:rPr>
        <w:t xml:space="preserve"> </w:t>
      </w:r>
      <w:r w:rsidRPr="00EB59BC">
        <w:rPr>
          <w:rtl/>
        </w:rPr>
        <w:t>מתוק,</w:t>
      </w:r>
      <w:r w:rsidR="00800FE0">
        <w:rPr>
          <w:rtl/>
        </w:rPr>
        <w:t xml:space="preserve"> </w:t>
      </w:r>
      <w:r w:rsidRPr="00EB59BC">
        <w:rPr>
          <w:rtl/>
        </w:rPr>
        <w:t>ואולי</w:t>
      </w:r>
      <w:r w:rsidR="00800FE0">
        <w:rPr>
          <w:rtl/>
        </w:rPr>
        <w:t xml:space="preserve"> </w:t>
      </w:r>
      <w:r w:rsidRPr="00EB59BC">
        <w:rPr>
          <w:rtl/>
        </w:rPr>
        <w:t>עכשיו,</w:t>
      </w:r>
      <w:r w:rsidR="00800FE0">
        <w:rPr>
          <w:rtl/>
        </w:rPr>
        <w:t xml:space="preserve"> </w:t>
      </w: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המעבידים יכניסו את היד לכיסם, הם יקפידו על הבטיחות</w:t>
      </w:r>
      <w:r w:rsidR="00800FE0">
        <w:rPr>
          <w:rtl/>
        </w:rPr>
        <w:t xml:space="preserve"> </w:t>
      </w:r>
      <w:r w:rsidRPr="00EB59BC">
        <w:rPr>
          <w:rtl/>
        </w:rPr>
        <w:t>במקום</w:t>
      </w:r>
      <w:r w:rsidR="00800FE0">
        <w:rPr>
          <w:rtl/>
        </w:rPr>
        <w:t xml:space="preserve"> </w:t>
      </w:r>
      <w:r w:rsidRPr="00EB59BC">
        <w:rPr>
          <w:rtl/>
        </w:rPr>
        <w:t>העבודה.</w:t>
      </w:r>
      <w:r w:rsidR="00800FE0">
        <w:rPr>
          <w:rtl/>
        </w:rPr>
        <w:t xml:space="preserve"> </w:t>
      </w:r>
      <w:r w:rsidRPr="00EB59BC">
        <w:rPr>
          <w:rtl/>
        </w:rPr>
        <w:t>לעובד לא תהיה בעיה, כי הפרוצדורה הטכנית של גביית הכספים תמשיך</w:t>
      </w:r>
      <w:r w:rsidR="00800FE0">
        <w:rPr>
          <w:rtl/>
        </w:rPr>
        <w:t xml:space="preserve"> </w:t>
      </w:r>
      <w:r w:rsidRPr="00EB59BC">
        <w:rPr>
          <w:rtl/>
        </w:rPr>
        <w:t>להיות</w:t>
      </w:r>
      <w:r w:rsidR="00800FE0">
        <w:rPr>
          <w:rtl/>
        </w:rPr>
        <w:t xml:space="preserve"> </w:t>
      </w:r>
      <w:r w:rsidRPr="00EB59BC">
        <w:rPr>
          <w:rtl/>
        </w:rPr>
        <w:t>כפי</w:t>
      </w:r>
      <w:r w:rsidR="00800FE0">
        <w:rPr>
          <w:rtl/>
        </w:rPr>
        <w:t xml:space="preserve"> </w:t>
      </w:r>
      <w:r w:rsidRPr="00EB59BC">
        <w:rPr>
          <w:rtl/>
        </w:rPr>
        <w:t>שהיתה</w:t>
      </w:r>
      <w:r w:rsidR="00800FE0">
        <w:rPr>
          <w:rtl/>
        </w:rPr>
        <w:t xml:space="preserve"> </w:t>
      </w:r>
      <w:r w:rsidRPr="00EB59BC">
        <w:rPr>
          <w:rtl/>
        </w:rPr>
        <w:t>עד</w:t>
      </w:r>
      <w:r w:rsidR="00800FE0">
        <w:rPr>
          <w:rtl/>
        </w:rPr>
        <w:t xml:space="preserve"> </w:t>
      </w:r>
      <w:r w:rsidRPr="00EB59BC">
        <w:rPr>
          <w:rtl/>
        </w:rPr>
        <w:t>היום.</w:t>
      </w:r>
      <w:r w:rsidR="00800FE0">
        <w:rPr>
          <w:rtl/>
        </w:rPr>
        <w:t xml:space="preserve"> </w:t>
      </w:r>
      <w:r w:rsidRPr="00EB59BC">
        <w:rPr>
          <w:rtl/>
        </w:rPr>
        <w:t>העובד ילך לביטוח הלאומי, ימלא את הטופס ויקבל את</w:t>
      </w:r>
      <w:r w:rsidR="00800FE0">
        <w:rPr>
          <w:rtl/>
        </w:rPr>
        <w:t xml:space="preserve"> </w:t>
      </w:r>
      <w:r w:rsidRPr="00EB59BC">
        <w:rPr>
          <w:rtl/>
        </w:rPr>
        <w:t>כספו, וההתחשבנות תמשיך להיות בין המעביד לבין הביטוח הלאומי.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אומר</w:t>
      </w:r>
      <w:r w:rsidR="00800FE0">
        <w:rPr>
          <w:rtl/>
        </w:rPr>
        <w:t xml:space="preserve"> </w:t>
      </w:r>
      <w:r w:rsidRPr="00EB59BC">
        <w:rPr>
          <w:rtl/>
        </w:rPr>
        <w:t>מכאן,</w:t>
      </w:r>
      <w:r w:rsidR="00800FE0">
        <w:rPr>
          <w:rtl/>
        </w:rPr>
        <w:t xml:space="preserve"> </w:t>
      </w:r>
      <w:r w:rsidRPr="00EB59BC">
        <w:rPr>
          <w:rtl/>
        </w:rPr>
        <w:t>מעל הדוכן הזה, למעבידים: אל לכם להתרות בעובדים ולהרתיעם</w:t>
      </w:r>
      <w:r w:rsidR="00800FE0">
        <w:rPr>
          <w:rtl/>
        </w:rPr>
        <w:t xml:space="preserve"> </w:t>
      </w:r>
      <w:r w:rsidRPr="00EB59BC">
        <w:rPr>
          <w:rtl/>
        </w:rPr>
        <w:t>מללכת</w:t>
      </w:r>
      <w:r w:rsidR="00800FE0">
        <w:rPr>
          <w:rtl/>
        </w:rPr>
        <w:t xml:space="preserve"> </w:t>
      </w:r>
      <w:r w:rsidRPr="00EB59BC">
        <w:rPr>
          <w:rtl/>
        </w:rPr>
        <w:t>לביטוח</w:t>
      </w:r>
      <w:r w:rsidR="00800FE0">
        <w:rPr>
          <w:rtl/>
        </w:rPr>
        <w:t xml:space="preserve"> </w:t>
      </w:r>
      <w:r w:rsidRPr="00EB59BC">
        <w:rPr>
          <w:rtl/>
        </w:rPr>
        <w:t>הלאומי.</w:t>
      </w:r>
      <w:r w:rsidR="00800FE0">
        <w:rPr>
          <w:rtl/>
        </w:rPr>
        <w:t xml:space="preserve"> </w:t>
      </w:r>
      <w:r w:rsidRPr="00EB59BC">
        <w:rPr>
          <w:rtl/>
        </w:rPr>
        <w:t>זוהי</w:t>
      </w:r>
      <w:r w:rsidR="00800FE0">
        <w:rPr>
          <w:rtl/>
        </w:rPr>
        <w:t xml:space="preserve"> </w:t>
      </w:r>
      <w:r w:rsidRPr="00EB59BC">
        <w:rPr>
          <w:rtl/>
        </w:rPr>
        <w:t>זכות</w:t>
      </w:r>
      <w:r w:rsidR="00800FE0">
        <w:rPr>
          <w:rtl/>
        </w:rPr>
        <w:t xml:space="preserve"> </w:t>
      </w:r>
      <w:r w:rsidRPr="00EB59BC">
        <w:rPr>
          <w:rtl/>
        </w:rPr>
        <w:t>המוקנית להם בחוק, ועובד שמוכה פעם אחת בזה</w:t>
      </w:r>
      <w:r w:rsidR="00800FE0">
        <w:rPr>
          <w:rtl/>
        </w:rPr>
        <w:t xml:space="preserve"> </w:t>
      </w:r>
      <w:r w:rsidRPr="00EB59BC">
        <w:rPr>
          <w:rtl/>
        </w:rPr>
        <w:t>שנפגע</w:t>
      </w:r>
      <w:r w:rsidR="00800FE0">
        <w:rPr>
          <w:rtl/>
        </w:rPr>
        <w:t xml:space="preserve"> </w:t>
      </w:r>
      <w:r w:rsidRPr="00EB59BC">
        <w:rPr>
          <w:rtl/>
        </w:rPr>
        <w:t>במקום</w:t>
      </w:r>
      <w:r w:rsidR="00800FE0">
        <w:rPr>
          <w:rtl/>
        </w:rPr>
        <w:t xml:space="preserve"> </w:t>
      </w:r>
      <w:r w:rsidRPr="00EB59BC">
        <w:rPr>
          <w:rtl/>
        </w:rPr>
        <w:t>העבודה,</w:t>
      </w:r>
      <w:r w:rsidR="00800FE0">
        <w:rPr>
          <w:rtl/>
        </w:rPr>
        <w:t xml:space="preserve"> </w:t>
      </w:r>
      <w:r w:rsidRPr="00EB59BC">
        <w:rPr>
          <w:rtl/>
        </w:rPr>
        <w:t>אסור</w:t>
      </w:r>
      <w:r w:rsidR="00800FE0">
        <w:rPr>
          <w:rtl/>
        </w:rPr>
        <w:t xml:space="preserve"> </w:t>
      </w:r>
      <w:r w:rsidRPr="00EB59BC">
        <w:rPr>
          <w:rtl/>
        </w:rPr>
        <w:t>להכותו פעם שנייה ולגזול ממנו את פרנסתו. תודה רבה,</w:t>
      </w:r>
      <w:r w:rsidR="00800FE0">
        <w:rPr>
          <w:rtl/>
        </w:rPr>
        <w:t xml:space="preserve"> </w:t>
      </w:r>
      <w:r w:rsidRPr="00EB59BC">
        <w:rPr>
          <w:rtl/>
        </w:rPr>
        <w:t>אדוני.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אפי אושעיה. אני מזמין את חבר הכנסת אלי גולדשמידט.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חיים אורון.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רבותי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קודם כול אני מודה לך על כך שנענית</w:t>
      </w:r>
      <w:r w:rsidR="00800FE0">
        <w:rPr>
          <w:rtl/>
        </w:rPr>
        <w:t xml:space="preserve"> </w:t>
      </w:r>
      <w:r w:rsidRPr="00EB59BC">
        <w:rPr>
          <w:rtl/>
        </w:rPr>
        <w:t>לפניה ואפשרת לחבר הכנסת חיים אורון ולי להירשם ולומר את דברינו בעניין.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אין ספק שצריך לתמוך בהצעת החוק המונחת לפנינו, משום שמבחינתו של העובד הצעת</w:t>
      </w:r>
      <w:r w:rsidR="00800FE0">
        <w:rPr>
          <w:rtl/>
        </w:rPr>
        <w:t xml:space="preserve"> </w:t>
      </w:r>
      <w:r w:rsidRPr="00EB59BC">
        <w:rPr>
          <w:rtl/>
        </w:rPr>
        <w:t>חוק</w:t>
      </w:r>
      <w:r w:rsidR="00800FE0">
        <w:rPr>
          <w:rtl/>
        </w:rPr>
        <w:t xml:space="preserve"> </w:t>
      </w:r>
      <w:r w:rsidRPr="00EB59BC">
        <w:rPr>
          <w:rtl/>
        </w:rPr>
        <w:t>זו</w:t>
      </w:r>
      <w:r w:rsidR="00800FE0">
        <w:rPr>
          <w:rtl/>
        </w:rPr>
        <w:t xml:space="preserve"> </w:t>
      </w:r>
      <w:r w:rsidRPr="00EB59BC">
        <w:rPr>
          <w:rtl/>
        </w:rPr>
        <w:t>באה</w:t>
      </w:r>
      <w:r w:rsidR="00800FE0">
        <w:rPr>
          <w:rtl/>
        </w:rPr>
        <w:t xml:space="preserve"> </w:t>
      </w:r>
      <w:r w:rsidRPr="00EB59BC">
        <w:rPr>
          <w:rtl/>
        </w:rPr>
        <w:t>להבטיח שתשלום דמי הפגיעה בגין תשעת הימים הראשונים ישולם; לא משנה</w:t>
      </w:r>
      <w:r w:rsidR="00800FE0">
        <w:rPr>
          <w:rtl/>
        </w:rPr>
        <w:t xml:space="preserve"> </w:t>
      </w:r>
      <w:r w:rsidRPr="00EB59BC">
        <w:rPr>
          <w:rtl/>
        </w:rPr>
        <w:t>מאיזה מקור, מבחינתו של העובד, אם זה המעביד או זה המוסד לביטוח לאומי.</w:t>
      </w:r>
      <w:r w:rsidR="00800FE0">
        <w:rPr>
          <w:rtl/>
        </w:rPr>
        <w:t xml:space="preserve"> </w:t>
      </w:r>
      <w:r w:rsidRPr="00EB59BC">
        <w:rPr>
          <w:rtl/>
        </w:rPr>
        <w:t>זה חשוב,</w:t>
      </w:r>
      <w:r w:rsidR="00800FE0">
        <w:rPr>
          <w:rtl/>
        </w:rPr>
        <w:t xml:space="preserve"> </w:t>
      </w:r>
      <w:r w:rsidRPr="00EB59BC">
        <w:rPr>
          <w:rtl/>
        </w:rPr>
        <w:t>וזה</w:t>
      </w:r>
      <w:r w:rsidR="00800FE0">
        <w:rPr>
          <w:rtl/>
        </w:rPr>
        <w:t xml:space="preserve"> </w:t>
      </w:r>
      <w:r w:rsidRPr="00EB59BC">
        <w:rPr>
          <w:rtl/>
        </w:rPr>
        <w:t>הישג</w:t>
      </w:r>
      <w:r w:rsidR="00800FE0">
        <w:rPr>
          <w:rtl/>
        </w:rPr>
        <w:t xml:space="preserve"> </w:t>
      </w:r>
      <w:r w:rsidRPr="00EB59BC">
        <w:rPr>
          <w:rtl/>
        </w:rPr>
        <w:t>שכל מי שהיה שותף לו, בוודאי חברי הכנסת בוועדת הכספים, מברך עליו, כי</w:t>
      </w:r>
      <w:r w:rsidR="00800FE0">
        <w:rPr>
          <w:rtl/>
        </w:rPr>
        <w:t xml:space="preserve"> </w:t>
      </w:r>
      <w:r w:rsidRPr="00EB59BC">
        <w:rPr>
          <w:rtl/>
        </w:rPr>
        <w:t>בכך באמת דאגו לעובדים.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השאלה שאני שואל חורגת מן העניין הזה. אני מבין שכאשר אדם מבטח את הרכב</w:t>
      </w:r>
      <w:r w:rsidR="00800FE0">
        <w:rPr>
          <w:rtl/>
        </w:rPr>
        <w:t xml:space="preserve"> </w:t>
      </w:r>
      <w:r w:rsidRPr="00EB59BC">
        <w:rPr>
          <w:rtl/>
        </w:rPr>
        <w:t>שלו,</w:t>
      </w:r>
      <w:r w:rsidR="00800FE0">
        <w:rPr>
          <w:rtl/>
        </w:rPr>
        <w:t xml:space="preserve"> </w:t>
      </w:r>
      <w:r w:rsidRPr="00EB59BC">
        <w:rPr>
          <w:rtl/>
        </w:rPr>
        <w:t>מבטח את דירתו או רכוש אחר, יש מה שקרוי דמי השתתפות עצמית. אם הנזק עלה על</w:t>
      </w:r>
      <w:r w:rsidR="00800FE0">
        <w:rPr>
          <w:rtl/>
        </w:rPr>
        <w:t xml:space="preserve"> </w:t>
      </w:r>
      <w:r w:rsidRPr="00EB59BC">
        <w:rPr>
          <w:rtl/>
        </w:rPr>
        <w:t>סכום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כסף מסוים או פחת מסכום מסוים, בעל הפוליסה </w:t>
      </w:r>
      <w:r w:rsidR="00800FE0">
        <w:rPr>
          <w:rtl/>
        </w:rPr>
        <w:t>–</w:t>
      </w:r>
      <w:r w:rsidRPr="00EB59BC">
        <w:rPr>
          <w:rtl/>
        </w:rPr>
        <w:t xml:space="preserve"> בעל הרכב </w:t>
      </w:r>
      <w:r w:rsidR="00800FE0">
        <w:rPr>
          <w:rtl/>
        </w:rPr>
        <w:t>–</w:t>
      </w:r>
      <w:r w:rsidRPr="00EB59BC">
        <w:rPr>
          <w:rtl/>
        </w:rPr>
        <w:t xml:space="preserve"> מתכבד ומשלם במוסך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הסכום</w:t>
      </w:r>
      <w:r w:rsidR="00800FE0">
        <w:rPr>
          <w:rtl/>
        </w:rPr>
        <w:t xml:space="preserve"> </w:t>
      </w:r>
      <w:r w:rsidRPr="00EB59BC">
        <w:rPr>
          <w:rtl/>
        </w:rPr>
        <w:t>שהוא</w:t>
      </w:r>
      <w:r w:rsidR="00800FE0">
        <w:rPr>
          <w:rtl/>
        </w:rPr>
        <w:t xml:space="preserve"> </w:t>
      </w:r>
      <w:r w:rsidRPr="00EB59BC">
        <w:rPr>
          <w:rtl/>
        </w:rPr>
        <w:t>בגדר השתתפות עצמית. מתי הוא יכול להתחיל "ליהנות" מדמי הביטוח?</w:t>
      </w:r>
      <w:r w:rsidR="00800FE0">
        <w:rPr>
          <w:rtl/>
        </w:rPr>
        <w:t xml:space="preserve"> </w:t>
      </w:r>
      <w:r w:rsidRPr="00EB59BC">
        <w:rPr>
          <w:rtl/>
        </w:rPr>
        <w:t>כאשר הנזק עובר את ההשתתפות העצמית. עדיין מנכים לו את גובה ההשתתפות העצמית.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לדעתי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צודק</w:t>
      </w:r>
      <w:r w:rsidR="00800FE0">
        <w:rPr>
          <w:rtl/>
        </w:rPr>
        <w:t xml:space="preserve"> </w:t>
      </w:r>
      <w:r w:rsidRPr="00EB59BC">
        <w:rPr>
          <w:rtl/>
        </w:rPr>
        <w:t>גם בתחום הביטוח. גם בפרמיות, חברת הביטוח לא עושה לנו</w:t>
      </w:r>
      <w:r w:rsidR="00800FE0">
        <w:rPr>
          <w:rtl/>
        </w:rPr>
        <w:t xml:space="preserve"> </w:t>
      </w:r>
      <w:r w:rsidRPr="00EB59BC">
        <w:rPr>
          <w:rtl/>
        </w:rPr>
        <w:t>השתתפות</w:t>
      </w:r>
      <w:r w:rsidR="00800FE0">
        <w:rPr>
          <w:rtl/>
        </w:rPr>
        <w:t xml:space="preserve"> </w:t>
      </w:r>
      <w:r w:rsidRPr="00EB59BC">
        <w:rPr>
          <w:rtl/>
        </w:rPr>
        <w:t>עצמית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הפרמיה</w:t>
      </w:r>
      <w:r w:rsidR="00800FE0">
        <w:rPr>
          <w:rtl/>
        </w:rPr>
        <w:t xml:space="preserve"> </w:t>
      </w:r>
      <w:r w:rsidRPr="00EB59BC">
        <w:rPr>
          <w:rtl/>
        </w:rPr>
        <w:t>שאנחנו</w:t>
      </w:r>
      <w:r w:rsidR="00800FE0">
        <w:rPr>
          <w:rtl/>
        </w:rPr>
        <w:t xml:space="preserve"> </w:t>
      </w:r>
      <w:r w:rsidRPr="00EB59BC">
        <w:rPr>
          <w:rtl/>
        </w:rPr>
        <w:t>משלמים.</w:t>
      </w:r>
      <w:r w:rsidR="00800FE0">
        <w:rPr>
          <w:rtl/>
        </w:rPr>
        <w:t xml:space="preserve"> </w:t>
      </w:r>
      <w:r w:rsidRPr="00EB59BC">
        <w:rPr>
          <w:rtl/>
        </w:rPr>
        <w:t>אבל זוהי סוגיה שעניינה במקום אחר,</w:t>
      </w:r>
      <w:r w:rsidR="00800FE0">
        <w:rPr>
          <w:rtl/>
        </w:rPr>
        <w:t xml:space="preserve"> </w:t>
      </w:r>
      <w:r w:rsidRPr="00EB59BC">
        <w:rPr>
          <w:rtl/>
        </w:rPr>
        <w:t>וכנראה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דבר הקיים מקדמת דנא וקשה מאוד יהיה לשנותו. אבל כאן לא מדובר ברכוש,</w:t>
      </w:r>
      <w:r w:rsidR="00800FE0">
        <w:rPr>
          <w:rtl/>
        </w:rPr>
        <w:t xml:space="preserve"> </w:t>
      </w:r>
      <w:r w:rsidRPr="00EB59BC">
        <w:rPr>
          <w:rtl/>
        </w:rPr>
        <w:t>כאן</w:t>
      </w:r>
      <w:r w:rsidR="00800FE0">
        <w:rPr>
          <w:rtl/>
        </w:rPr>
        <w:t xml:space="preserve"> </w:t>
      </w:r>
      <w:r w:rsidRPr="00EB59BC">
        <w:rPr>
          <w:rtl/>
        </w:rPr>
        <w:t>מדובר</w:t>
      </w:r>
      <w:r w:rsidR="00800FE0">
        <w:rPr>
          <w:rtl/>
        </w:rPr>
        <w:t xml:space="preserve"> </w:t>
      </w:r>
      <w:r w:rsidRPr="00EB59BC">
        <w:rPr>
          <w:rtl/>
        </w:rPr>
        <w:t>בדמי פגיעה, כאן מדובר בפרנסתו של אדם שמושבתת לימים מספר. כמו שנאמר</w:t>
      </w:r>
      <w:r w:rsidR="00800FE0">
        <w:rPr>
          <w:rtl/>
        </w:rPr>
        <w:t xml:space="preserve"> </w:t>
      </w:r>
      <w:r w:rsidRPr="00EB59BC">
        <w:rPr>
          <w:rtl/>
        </w:rPr>
        <w:t>קודם, זה מתייחס בעיקר לעובדים שהסכמים קיבוציים לא חלים עליהם, עובדים במגזר שכר</w:t>
      </w:r>
      <w:r w:rsidR="00800FE0">
        <w:rPr>
          <w:rtl/>
        </w:rPr>
        <w:t xml:space="preserve"> </w:t>
      </w:r>
      <w:r w:rsidRPr="00EB59BC">
        <w:rPr>
          <w:rtl/>
        </w:rPr>
        <w:t>המינימום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שכר הקבלנים, כך נקרא להם, אותו מגזר שהוא זה שסובל מכל גזירה יותר</w:t>
      </w:r>
      <w:r w:rsidR="00800FE0">
        <w:rPr>
          <w:rtl/>
        </w:rPr>
        <w:t xml:space="preserve"> </w:t>
      </w:r>
      <w:r w:rsidRPr="00EB59BC">
        <w:rPr>
          <w:rtl/>
        </w:rPr>
        <w:t>מכל מגזר אחר, והוא זה שנזקק לאותו כסף שהביטוח הלאומי משלם.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מדוע</w:t>
      </w:r>
      <w:r w:rsidR="00800FE0">
        <w:rPr>
          <w:rtl/>
        </w:rPr>
        <w:t xml:space="preserve"> </w:t>
      </w:r>
      <w:r w:rsidRPr="00EB59BC">
        <w:rPr>
          <w:rtl/>
        </w:rPr>
        <w:t>הביטוח הלאומי צריך להיות משוחרר מהתשלום הזה? מבחינה לוגית, אני מבין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שהאוצר מחפש מקורות תקציביים, אבל הביטוח הלאומי כשמו כן הוא </w:t>
      </w:r>
      <w:r w:rsidR="00800FE0">
        <w:rPr>
          <w:rtl/>
        </w:rPr>
        <w:t>–</w:t>
      </w:r>
      <w:r w:rsidRPr="00EB59BC">
        <w:rPr>
          <w:rtl/>
        </w:rPr>
        <w:t xml:space="preserve"> הוא ביטוח, קרי יש</w:t>
      </w:r>
      <w:r w:rsidR="00800FE0">
        <w:rPr>
          <w:rtl/>
        </w:rPr>
        <w:t xml:space="preserve"> </w:t>
      </w:r>
      <w:r w:rsidRPr="00EB59BC">
        <w:rPr>
          <w:rtl/>
        </w:rPr>
        <w:t>צד</w:t>
      </w:r>
      <w:r w:rsidR="00800FE0">
        <w:rPr>
          <w:rtl/>
        </w:rPr>
        <w:t xml:space="preserve"> </w:t>
      </w:r>
      <w:r w:rsidRPr="00EB59BC">
        <w:rPr>
          <w:rtl/>
        </w:rPr>
        <w:t>שמשלם</w:t>
      </w:r>
      <w:r w:rsidR="00800FE0">
        <w:rPr>
          <w:rtl/>
        </w:rPr>
        <w:t xml:space="preserve"> </w:t>
      </w:r>
      <w:r w:rsidRPr="00EB59BC">
        <w:rPr>
          <w:rtl/>
        </w:rPr>
        <w:t>פרמיה</w:t>
      </w:r>
      <w:r w:rsidR="00800FE0">
        <w:rPr>
          <w:rtl/>
        </w:rPr>
        <w:t xml:space="preserve"> </w:t>
      </w:r>
      <w:r w:rsidRPr="00EB59BC">
        <w:rPr>
          <w:rtl/>
        </w:rPr>
        <w:t>עבור</w:t>
      </w:r>
      <w:r w:rsidR="00800FE0">
        <w:rPr>
          <w:rtl/>
        </w:rPr>
        <w:t xml:space="preserve"> </w:t>
      </w:r>
      <w:r w:rsidRPr="00EB59BC">
        <w:rPr>
          <w:rtl/>
        </w:rPr>
        <w:t>הביטוח הזה, ויש יום או שעה שבהם נגרם הנזק, והמבטח, קרי</w:t>
      </w:r>
      <w:r w:rsidR="00800FE0">
        <w:rPr>
          <w:rtl/>
        </w:rPr>
        <w:t xml:space="preserve"> </w:t>
      </w:r>
      <w:r w:rsidRPr="00EB59BC">
        <w:rPr>
          <w:rtl/>
        </w:rPr>
        <w:t>הביטוח הלאומי, צריך לשלם את דמי הנזק הזה. מדוע הביטוח הלאומי, כדי להקל על אוצר</w:t>
      </w:r>
      <w:r w:rsidR="00800FE0">
        <w:rPr>
          <w:rtl/>
        </w:rPr>
        <w:t xml:space="preserve"> </w:t>
      </w:r>
      <w:r w:rsidRPr="00EB59BC">
        <w:rPr>
          <w:rtl/>
        </w:rPr>
        <w:t>המדינה, צריך להיות זה שנהנה מאותם תשעה ימים? מה הראציו? הרי בכל הליך של חקיקה,</w:t>
      </w:r>
      <w:r w:rsidR="00800FE0">
        <w:rPr>
          <w:rtl/>
        </w:rPr>
        <w:t xml:space="preserve"> </w:t>
      </w:r>
      <w:r w:rsidRPr="00EB59BC">
        <w:rPr>
          <w:rtl/>
        </w:rPr>
        <w:t>במיוחד</w:t>
      </w:r>
      <w:r w:rsidR="00800FE0">
        <w:rPr>
          <w:rtl/>
        </w:rPr>
        <w:t xml:space="preserve"> </w:t>
      </w:r>
      <w:r w:rsidRPr="00EB59BC">
        <w:rPr>
          <w:rtl/>
        </w:rPr>
        <w:t>בהליך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חקיקה</w:t>
      </w:r>
      <w:r w:rsidR="00800FE0">
        <w:rPr>
          <w:rtl/>
        </w:rPr>
        <w:t xml:space="preserve"> </w:t>
      </w:r>
      <w:r w:rsidRPr="00EB59BC">
        <w:rPr>
          <w:rtl/>
        </w:rPr>
        <w:t>פיסקלית, צריך שיהיה איזה ראציו. אם האוצר רוצה, שיעלה</w:t>
      </w:r>
      <w:r w:rsidR="00800FE0">
        <w:rPr>
          <w:rtl/>
        </w:rPr>
        <w:t xml:space="preserve"> </w:t>
      </w:r>
      <w:r w:rsidRPr="00EB59BC">
        <w:rPr>
          <w:rtl/>
        </w:rPr>
        <w:t>מסים.</w:t>
      </w:r>
      <w:r w:rsidR="00800FE0">
        <w:rPr>
          <w:rtl/>
        </w:rPr>
        <w:t xml:space="preserve"> </w:t>
      </w:r>
      <w:r w:rsidRPr="00EB59BC">
        <w:rPr>
          <w:rtl/>
        </w:rPr>
        <w:t>אני לא מעודד את האוצר להעלות מסים, אבל למה הוא בא ופוגע? בעצם הוא שולח</w:t>
      </w:r>
      <w:r w:rsidR="00800FE0">
        <w:rPr>
          <w:rtl/>
        </w:rPr>
        <w:t xml:space="preserve"> </w:t>
      </w:r>
      <w:r w:rsidRPr="00EB59BC">
        <w:rPr>
          <w:rtl/>
        </w:rPr>
        <w:t>את ידו בעקיפין לכיסו של העובד. לדעתי, בעקיפין זוהי שליחת יד לכיסו של העובד.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תומך</w:t>
      </w:r>
      <w:r w:rsidR="00800FE0">
        <w:rPr>
          <w:rtl/>
        </w:rPr>
        <w:t xml:space="preserve"> </w:t>
      </w:r>
      <w:r w:rsidRPr="00EB59BC">
        <w:rPr>
          <w:rtl/>
        </w:rPr>
        <w:t>בהצעת החוק הזו, משום שאם לא אתמוך בה, או אם הכנסת לא תתמוך בה,</w:t>
      </w:r>
      <w:r w:rsidR="00800FE0">
        <w:rPr>
          <w:rtl/>
        </w:rPr>
        <w:t xml:space="preserve"> </w:t>
      </w:r>
      <w:r w:rsidRPr="00EB59BC">
        <w:rPr>
          <w:rtl/>
        </w:rPr>
        <w:t>העובד שייפגע לא יוכל לקבל בחלק גדול מן המקרים את הכסף שמגיע לו כדמי פגיעה. טוב</w:t>
      </w:r>
      <w:r w:rsidR="00800FE0">
        <w:rPr>
          <w:rtl/>
        </w:rPr>
        <w:t xml:space="preserve"> </w:t>
      </w:r>
      <w:r w:rsidRPr="00EB59BC">
        <w:rPr>
          <w:rtl/>
        </w:rPr>
        <w:t>עשתה</w:t>
      </w:r>
      <w:r w:rsidR="00800FE0">
        <w:rPr>
          <w:rtl/>
        </w:rPr>
        <w:t xml:space="preserve"> </w:t>
      </w:r>
      <w:r w:rsidRPr="00EB59BC">
        <w:rPr>
          <w:rtl/>
        </w:rPr>
        <w:t>הממשלה,</w:t>
      </w:r>
      <w:r w:rsidR="00800FE0">
        <w:rPr>
          <w:rtl/>
        </w:rPr>
        <w:t xml:space="preserve"> </w:t>
      </w:r>
      <w:r w:rsidRPr="00EB59BC">
        <w:rPr>
          <w:rtl/>
        </w:rPr>
        <w:t>בעידוד</w:t>
      </w:r>
      <w:r w:rsidR="00800FE0">
        <w:rPr>
          <w:rtl/>
        </w:rPr>
        <w:t xml:space="preserve"> </w:t>
      </w:r>
      <w:r w:rsidRPr="00EB59BC">
        <w:rPr>
          <w:rtl/>
        </w:rPr>
        <w:t>ועדת הכספים, שהיא תיקנה את המצב הזה. קרי, בעל הדברים של</w:t>
      </w:r>
      <w:r w:rsidR="00800FE0">
        <w:rPr>
          <w:rtl/>
        </w:rPr>
        <w:t xml:space="preserve"> </w:t>
      </w:r>
      <w:r w:rsidRPr="00EB59BC">
        <w:rPr>
          <w:rtl/>
        </w:rPr>
        <w:t>העובד יהיה הביטוח הלאומי, והביטוח הלאומי ילך אחר כך ויחפש את המעביד.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מצד</w:t>
      </w:r>
      <w:r w:rsidR="00800FE0">
        <w:rPr>
          <w:rtl/>
        </w:rPr>
        <w:t xml:space="preserve"> </w:t>
      </w:r>
      <w:r w:rsidRPr="00EB59BC">
        <w:rPr>
          <w:rtl/>
        </w:rPr>
        <w:t>שני,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קורא לראשי האוצר לשקול פעם נוספת האם זה מן הראוי לשחרר את</w:t>
      </w:r>
      <w:r w:rsidR="00800FE0">
        <w:rPr>
          <w:rtl/>
        </w:rPr>
        <w:t xml:space="preserve"> </w:t>
      </w:r>
      <w:r w:rsidRPr="00EB59BC">
        <w:rPr>
          <w:rtl/>
        </w:rPr>
        <w:t>הביטוח הלאומי מהחובה שלו לשלם את דמי הנזק בכל מאת האחוזים, ולא רק חלק מהם. דבר</w:t>
      </w:r>
      <w:r w:rsidR="00800FE0">
        <w:rPr>
          <w:rtl/>
        </w:rPr>
        <w:t xml:space="preserve"> </w:t>
      </w:r>
      <w:r w:rsidRPr="00EB59BC">
        <w:rPr>
          <w:rtl/>
        </w:rPr>
        <w:t>נוסף הוא, שבמרבית הפגיעות ובמרבית המקרים זמני האשפוז וזמני ההיעדרות מהעבודה הם</w:t>
      </w:r>
      <w:r w:rsidR="00800FE0">
        <w:rPr>
          <w:rtl/>
        </w:rPr>
        <w:t xml:space="preserve"> </w:t>
      </w:r>
      <w:r w:rsidRPr="00EB59BC">
        <w:rPr>
          <w:rtl/>
        </w:rPr>
        <w:t>קצרים,</w:t>
      </w:r>
      <w:r w:rsidR="00800FE0">
        <w:rPr>
          <w:rtl/>
        </w:rPr>
        <w:t xml:space="preserve"> </w:t>
      </w:r>
      <w:r w:rsidRPr="00EB59BC">
        <w:rPr>
          <w:rtl/>
        </w:rPr>
        <w:t>ויוצא</w:t>
      </w:r>
      <w:r w:rsidR="00800FE0">
        <w:rPr>
          <w:rtl/>
        </w:rPr>
        <w:t xml:space="preserve"> </w:t>
      </w:r>
      <w:r w:rsidRPr="00EB59BC">
        <w:rPr>
          <w:rtl/>
        </w:rPr>
        <w:t>שהביטוח</w:t>
      </w:r>
      <w:r w:rsidR="00800FE0">
        <w:rPr>
          <w:rtl/>
        </w:rPr>
        <w:t xml:space="preserve"> </w:t>
      </w:r>
      <w:r w:rsidRPr="00EB59BC">
        <w:rPr>
          <w:rtl/>
        </w:rPr>
        <w:t>הלאומי,</w:t>
      </w:r>
      <w:r w:rsidR="00800FE0">
        <w:rPr>
          <w:rtl/>
        </w:rPr>
        <w:t xml:space="preserve"> </w:t>
      </w:r>
      <w:r w:rsidRPr="00EB59BC">
        <w:rPr>
          <w:rtl/>
        </w:rPr>
        <w:t>עבור</w:t>
      </w:r>
      <w:r w:rsidR="00800FE0">
        <w:rPr>
          <w:rtl/>
        </w:rPr>
        <w:t xml:space="preserve"> </w:t>
      </w:r>
      <w:r w:rsidRPr="00EB59BC">
        <w:rPr>
          <w:rtl/>
        </w:rPr>
        <w:t>כל אותם מקרים שבהם האשפוזים וההיעדרויות</w:t>
      </w:r>
      <w:r w:rsidR="00800FE0">
        <w:rPr>
          <w:rtl/>
        </w:rPr>
        <w:t xml:space="preserve"> </w:t>
      </w:r>
      <w:r w:rsidRPr="00EB59BC">
        <w:rPr>
          <w:rtl/>
        </w:rPr>
        <w:t>מהעבודה</w:t>
      </w:r>
      <w:r w:rsidR="00800FE0">
        <w:rPr>
          <w:rtl/>
        </w:rPr>
        <w:t xml:space="preserve"> </w:t>
      </w:r>
      <w:r w:rsidRPr="00EB59BC">
        <w:rPr>
          <w:rtl/>
        </w:rPr>
        <w:t>הם</w:t>
      </w:r>
      <w:r w:rsidR="00800FE0">
        <w:rPr>
          <w:rtl/>
        </w:rPr>
        <w:t xml:space="preserve"> </w:t>
      </w:r>
      <w:r w:rsidRPr="00EB59BC">
        <w:rPr>
          <w:rtl/>
        </w:rPr>
        <w:t>קצרים, יוצא פטור ואינו משלם את הכסף, אף שהוא קיבל גם מהעובדים וגם</w:t>
      </w:r>
      <w:r w:rsidR="00800FE0">
        <w:rPr>
          <w:rtl/>
        </w:rPr>
        <w:t xml:space="preserve"> </w:t>
      </w:r>
      <w:r w:rsidRPr="00EB59BC">
        <w:rPr>
          <w:rtl/>
        </w:rPr>
        <w:t>מהמעבידים פרמיה בצורת דמי ביטוח לאומי במשך כל התקופה.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טל: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לחבר הכנסת גולדשמידט. חבר הכנסת חיים אורון,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הוא בעד החוק.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טל: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סוציאליסט כמוהו חייב להיות בעד החוק.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 הלכתם אתו בהסתדרות ביחד, אז גם אתם קפיטליסטים.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טל: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הלכנו גם עם קפיטליסטים כמו שינוי. אני יודע? הלכנו.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אורון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אני תומך בחוק, אבל אני שואל את חבר הכנסת</w:t>
      </w:r>
      <w:r w:rsidR="00800FE0">
        <w:rPr>
          <w:rtl/>
        </w:rPr>
        <w:t xml:space="preserve"> </w:t>
      </w:r>
      <w:r w:rsidRPr="00EB59BC">
        <w:rPr>
          <w:rtl/>
        </w:rPr>
        <w:t>נסים</w:t>
      </w:r>
      <w:r w:rsidR="00800FE0">
        <w:rPr>
          <w:rtl/>
        </w:rPr>
        <w:t xml:space="preserve"> </w:t>
      </w:r>
      <w:r w:rsidRPr="00EB59BC">
        <w:rPr>
          <w:rtl/>
        </w:rPr>
        <w:t>דהן, איך בא החוק הזה לעולם? איזה מין ראש עקום מביא אותנו לחוקק חוק נכון,</w:t>
      </w:r>
      <w:r w:rsidR="00800FE0">
        <w:rPr>
          <w:rtl/>
        </w:rPr>
        <w:t xml:space="preserve"> </w:t>
      </w:r>
      <w:r w:rsidRPr="00EB59BC">
        <w:rPr>
          <w:rtl/>
        </w:rPr>
        <w:t>חודש</w:t>
      </w:r>
      <w:r w:rsidR="00800FE0">
        <w:rPr>
          <w:rtl/>
        </w:rPr>
        <w:t xml:space="preserve"> </w:t>
      </w:r>
      <w:r w:rsidRPr="00EB59BC">
        <w:rPr>
          <w:rtl/>
        </w:rPr>
        <w:t>ויומיים</w:t>
      </w:r>
      <w:r w:rsidR="00800FE0">
        <w:rPr>
          <w:rtl/>
        </w:rPr>
        <w:t xml:space="preserve"> </w:t>
      </w:r>
      <w:r w:rsidRPr="00EB59BC">
        <w:rPr>
          <w:rtl/>
        </w:rPr>
        <w:t>אחרי</w:t>
      </w:r>
      <w:r w:rsidR="00800FE0">
        <w:rPr>
          <w:rtl/>
        </w:rPr>
        <w:t xml:space="preserve"> </w:t>
      </w:r>
      <w:r w:rsidRPr="00EB59BC">
        <w:rPr>
          <w:rtl/>
        </w:rPr>
        <w:t>אישור</w:t>
      </w:r>
      <w:r w:rsidR="00800FE0">
        <w:rPr>
          <w:rtl/>
        </w:rPr>
        <w:t xml:space="preserve"> </w:t>
      </w:r>
      <w:r w:rsidRPr="00EB59BC">
        <w:rPr>
          <w:rtl/>
        </w:rPr>
        <w:t>התקציב? למה כל הסיפור? אינני יודע אם כל חברי הכנסת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יודעים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נסים דהן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מתפרץ לדלת פתוחה. שכחת שאני הגשתי הסתייגות.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פיני בדש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אורון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מסכים עם חבר הכנסת דהן ועם חבר הכנסת פיני בדש ועם כל חברי הכנסת, אבל</w:t>
      </w:r>
      <w:r w:rsidR="00800FE0">
        <w:rPr>
          <w:rtl/>
        </w:rPr>
        <w:t xml:space="preserve"> </w:t>
      </w:r>
      <w:r w:rsidRPr="00EB59BC">
        <w:rPr>
          <w:rtl/>
        </w:rPr>
        <w:t>אני שואל איפה הראש של הממשלה.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אלי גולדשמידט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הראש של הממשלה בדאבוס.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אורון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יודע איך זה צמח, תאמינו לי. לא הייתי נוכח, אבל אני משחזר איך זה קרה.</w:t>
      </w:r>
      <w:r w:rsidR="00800FE0">
        <w:rPr>
          <w:rtl/>
        </w:rPr>
        <w:t xml:space="preserve"> </w:t>
      </w:r>
      <w:r w:rsidRPr="00EB59BC">
        <w:rPr>
          <w:rtl/>
        </w:rPr>
        <w:t>ישבו השרים, אינני רוצה להגיד הפקידים, ואמרו:</w:t>
      </w:r>
      <w:r w:rsidR="00800FE0">
        <w:rPr>
          <w:rtl/>
        </w:rPr>
        <w:t xml:space="preserve"> </w:t>
      </w:r>
      <w:r w:rsidRPr="00EB59BC">
        <w:rPr>
          <w:rtl/>
        </w:rPr>
        <w:t>תביאו לנו 4.9 מיליארדי שקלים, לא</w:t>
      </w:r>
      <w:r w:rsidR="00800FE0">
        <w:rPr>
          <w:rtl/>
        </w:rPr>
        <w:t xml:space="preserve"> </w:t>
      </w:r>
      <w:r w:rsidRPr="00EB59BC">
        <w:rPr>
          <w:rtl/>
        </w:rPr>
        <w:t>חשוב</w:t>
      </w:r>
      <w:r w:rsidR="00800FE0">
        <w:rPr>
          <w:rtl/>
        </w:rPr>
        <w:t xml:space="preserve"> </w:t>
      </w:r>
      <w:r w:rsidRPr="00EB59BC">
        <w:rPr>
          <w:rtl/>
        </w:rPr>
        <w:t>מאיפה;</w:t>
      </w:r>
      <w:r w:rsidR="00800FE0">
        <w:rPr>
          <w:rtl/>
        </w:rPr>
        <w:t xml:space="preserve"> </w:t>
      </w:r>
      <w:r w:rsidRPr="00EB59BC">
        <w:rPr>
          <w:rtl/>
        </w:rPr>
        <w:t>800</w:t>
      </w:r>
      <w:r w:rsidR="00800FE0">
        <w:rPr>
          <w:rtl/>
        </w:rPr>
        <w:t xml:space="preserve"> </w:t>
      </w:r>
      <w:r w:rsidRPr="00EB59BC">
        <w:rPr>
          <w:rtl/>
        </w:rPr>
        <w:t>מיליון מקצבאות ילדים, 500 מיליון מבריאות וכו'. יש 80 מיליון</w:t>
      </w:r>
      <w:r w:rsidR="00800FE0">
        <w:rPr>
          <w:rtl/>
        </w:rPr>
        <w:t xml:space="preserve"> </w:t>
      </w:r>
      <w:r w:rsidRPr="00EB59BC">
        <w:rPr>
          <w:rtl/>
        </w:rPr>
        <w:t>שקלים השתתפות עצמית.</w:t>
      </w:r>
      <w:r w:rsidR="00800FE0">
        <w:rPr>
          <w:rtl/>
        </w:rPr>
        <w:t xml:space="preserve"> </w:t>
      </w:r>
      <w:r w:rsidRPr="00EB59BC">
        <w:rPr>
          <w:rtl/>
        </w:rPr>
        <w:t>רשמו 80 מיליון שקלים. ואז אמרו: עובד שנעדר מהעבודה, עבור</w:t>
      </w:r>
      <w:r w:rsidR="00800FE0">
        <w:rPr>
          <w:rtl/>
        </w:rPr>
        <w:t xml:space="preserve"> </w:t>
      </w:r>
      <w:r w:rsidRPr="00EB59BC">
        <w:rPr>
          <w:rtl/>
        </w:rPr>
        <w:t>תשעת</w:t>
      </w:r>
      <w:r w:rsidR="00800FE0">
        <w:rPr>
          <w:rtl/>
        </w:rPr>
        <w:t xml:space="preserve"> </w:t>
      </w:r>
      <w:r w:rsidRPr="00EB59BC">
        <w:rPr>
          <w:rtl/>
        </w:rPr>
        <w:t>הימים הראשונים המעביד ישלם לו. עובדי הביטוח הלאומי אמרו: אתם משוגעים, זה</w:t>
      </w:r>
      <w:r w:rsidR="00800FE0">
        <w:rPr>
          <w:rtl/>
        </w:rPr>
        <w:t xml:space="preserve"> </w:t>
      </w:r>
      <w:r w:rsidRPr="00EB59BC">
        <w:rPr>
          <w:rtl/>
        </w:rPr>
        <w:t>לא יעבוד. שר העבודה והרווחה אמר שאי</w:t>
      </w:r>
      <w:r w:rsidR="00800FE0">
        <w:rPr>
          <w:rtl/>
        </w:rPr>
        <w:t>-</w:t>
      </w:r>
      <w:r w:rsidRPr="00EB59BC">
        <w:rPr>
          <w:rtl/>
        </w:rPr>
        <w:t>אפשר, אבל הוא התפשר, כי סידרו לו מקום אחר.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בא</w:t>
      </w:r>
      <w:r w:rsidR="00800FE0">
        <w:rPr>
          <w:rtl/>
        </w:rPr>
        <w:t xml:space="preserve"> </w:t>
      </w:r>
      <w:r w:rsidRPr="00EB59BC">
        <w:rPr>
          <w:rtl/>
        </w:rPr>
        <w:t>לוועדת</w:t>
      </w:r>
      <w:r w:rsidR="00800FE0">
        <w:rPr>
          <w:rtl/>
        </w:rPr>
        <w:t xml:space="preserve"> </w:t>
      </w:r>
      <w:r w:rsidRPr="00EB59BC">
        <w:rPr>
          <w:rtl/>
        </w:rPr>
        <w:t>הכספים,</w:t>
      </w:r>
      <w:r w:rsidR="00800FE0">
        <w:rPr>
          <w:rtl/>
        </w:rPr>
        <w:t xml:space="preserve"> </w:t>
      </w:r>
      <w:r w:rsidRPr="00EB59BC">
        <w:rPr>
          <w:rtl/>
        </w:rPr>
        <w:t>ואמרו</w:t>
      </w:r>
      <w:r w:rsidR="00800FE0">
        <w:rPr>
          <w:rtl/>
        </w:rPr>
        <w:t xml:space="preserve"> </w:t>
      </w:r>
      <w:r w:rsidRPr="00EB59BC">
        <w:rPr>
          <w:rtl/>
        </w:rPr>
        <w:t>לו: תרדו מזה. למה? כי יש דיבר אחד שקודם לעשרת</w:t>
      </w:r>
      <w:r w:rsidR="00800FE0">
        <w:rPr>
          <w:rtl/>
        </w:rPr>
        <w:t xml:space="preserve"> </w:t>
      </w:r>
      <w:r w:rsidRPr="00EB59BC">
        <w:rPr>
          <w:rtl/>
        </w:rPr>
        <w:t>הדיברות: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אסור להעלות את עלות העבודה. ואם יש גירעון בענף נפגעי תאונות עבודה </w:t>
      </w:r>
      <w:r w:rsidR="00800FE0">
        <w:rPr>
          <w:rtl/>
        </w:rPr>
        <w:t xml:space="preserve">– </w:t>
      </w:r>
      <w:r w:rsidRPr="00EB59BC">
        <w:rPr>
          <w:rtl/>
        </w:rPr>
        <w:t>נכניס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הסיפור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השתתפות</w:t>
      </w:r>
      <w:r w:rsidR="00800FE0">
        <w:rPr>
          <w:rtl/>
        </w:rPr>
        <w:t xml:space="preserve"> </w:t>
      </w:r>
      <w:r w:rsidRPr="00EB59BC">
        <w:rPr>
          <w:rtl/>
        </w:rPr>
        <w:t>עצמית.</w:t>
      </w:r>
      <w:r w:rsidR="00800FE0">
        <w:rPr>
          <w:rtl/>
        </w:rPr>
        <w:t xml:space="preserve"> </w:t>
      </w:r>
      <w:r w:rsidRPr="00EB59BC">
        <w:rPr>
          <w:rtl/>
        </w:rPr>
        <w:t>למי?</w:t>
      </w:r>
      <w:r w:rsidR="00800FE0">
        <w:rPr>
          <w:rtl/>
        </w:rPr>
        <w:t xml:space="preserve"> </w:t>
      </w:r>
      <w:r w:rsidRPr="00EB59BC">
        <w:rPr>
          <w:rtl/>
        </w:rPr>
        <w:t>בדרך</w:t>
      </w:r>
      <w:r w:rsidR="00800FE0">
        <w:rPr>
          <w:rtl/>
        </w:rPr>
        <w:t xml:space="preserve"> </w:t>
      </w:r>
      <w:r w:rsidRPr="00EB59BC">
        <w:rPr>
          <w:rtl/>
        </w:rPr>
        <w:t>כלל</w:t>
      </w:r>
      <w:r w:rsidR="00800FE0">
        <w:rPr>
          <w:rtl/>
        </w:rPr>
        <w:t xml:space="preserve"> </w:t>
      </w:r>
      <w:r w:rsidRPr="00EB59BC">
        <w:rPr>
          <w:rtl/>
        </w:rPr>
        <w:t>למקומות העבודה הכי לא</w:t>
      </w:r>
      <w:r w:rsidR="00800FE0">
        <w:rPr>
          <w:rtl/>
        </w:rPr>
        <w:t xml:space="preserve"> </w:t>
      </w:r>
      <w:r w:rsidRPr="00EB59BC">
        <w:rPr>
          <w:rtl/>
        </w:rPr>
        <w:t>מאורגנים,</w:t>
      </w:r>
      <w:r w:rsidR="00800FE0">
        <w:rPr>
          <w:rtl/>
        </w:rPr>
        <w:t xml:space="preserve"> </w:t>
      </w:r>
      <w:r w:rsidRPr="00EB59BC">
        <w:rPr>
          <w:rtl/>
        </w:rPr>
        <w:t>לעובדים</w:t>
      </w:r>
      <w:r w:rsidR="00800FE0">
        <w:rPr>
          <w:rtl/>
        </w:rPr>
        <w:t xml:space="preserve"> </w:t>
      </w:r>
      <w:r w:rsidRPr="00EB59BC">
        <w:rPr>
          <w:rtl/>
        </w:rPr>
        <w:t>במצבים</w:t>
      </w:r>
      <w:r w:rsidR="00800FE0">
        <w:rPr>
          <w:rtl/>
        </w:rPr>
        <w:t xml:space="preserve"> </w:t>
      </w:r>
      <w:r w:rsidRPr="00EB59BC">
        <w:rPr>
          <w:rtl/>
        </w:rPr>
        <w:t>הכי</w:t>
      </w:r>
      <w:r w:rsidR="00800FE0">
        <w:rPr>
          <w:rtl/>
        </w:rPr>
        <w:t xml:space="preserve"> </w:t>
      </w:r>
      <w:r w:rsidRPr="00EB59BC">
        <w:rPr>
          <w:rtl/>
        </w:rPr>
        <w:t>קשים; אחרי פגיעה, כשעוברת על העובד ועל המשפחה</w:t>
      </w:r>
      <w:r w:rsidR="00800FE0">
        <w:rPr>
          <w:rtl/>
        </w:rPr>
        <w:t xml:space="preserve"> </w:t>
      </w:r>
      <w:r w:rsidRPr="00EB59BC">
        <w:rPr>
          <w:rtl/>
        </w:rPr>
        <w:t>טראומה שלמה, פתאום יש לו בעיה עם תשעת הימים הראשונים של השכר.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 יש גירעון בענף נפגעי תאונות עבודה, תאזנו את הענף. איך תעשו זאת? תוסיפו</w:t>
      </w:r>
      <w:r w:rsidR="00800FE0">
        <w:rPr>
          <w:rtl/>
        </w:rPr>
        <w:t xml:space="preserve"> </w:t>
      </w:r>
      <w:r w:rsidRPr="00EB59BC">
        <w:rPr>
          <w:rtl/>
        </w:rPr>
        <w:t>אפס</w:t>
      </w:r>
      <w:r w:rsidR="00800FE0">
        <w:rPr>
          <w:rtl/>
        </w:rPr>
        <w:t xml:space="preserve"> </w:t>
      </w:r>
      <w:r w:rsidRPr="00EB59BC">
        <w:rPr>
          <w:rtl/>
        </w:rPr>
        <w:t>אפס</w:t>
      </w:r>
      <w:r w:rsidR="00800FE0">
        <w:rPr>
          <w:rtl/>
        </w:rPr>
        <w:t xml:space="preserve"> </w:t>
      </w:r>
      <w:r w:rsidRPr="00EB59BC">
        <w:rPr>
          <w:rtl/>
        </w:rPr>
        <w:t>אפס</w:t>
      </w:r>
      <w:r w:rsidR="00800FE0">
        <w:rPr>
          <w:rtl/>
        </w:rPr>
        <w:t xml:space="preserve"> </w:t>
      </w:r>
      <w:r w:rsidRPr="00EB59BC">
        <w:rPr>
          <w:rtl/>
        </w:rPr>
        <w:t>פרומיל</w:t>
      </w:r>
      <w:r w:rsidR="00800FE0">
        <w:rPr>
          <w:rtl/>
        </w:rPr>
        <w:t xml:space="preserve"> </w:t>
      </w:r>
      <w:r w:rsidRPr="00EB59BC">
        <w:rPr>
          <w:rtl/>
        </w:rPr>
        <w:t>ותכסו</w:t>
      </w:r>
      <w:r w:rsidR="00800FE0">
        <w:rPr>
          <w:rtl/>
        </w:rPr>
        <w:t xml:space="preserve"> </w:t>
      </w:r>
      <w:r w:rsidRPr="00EB59BC">
        <w:rPr>
          <w:rtl/>
        </w:rPr>
        <w:t>את 80 מיליון השקלים. אבל לא, הכול בנוי על המחשבה</w:t>
      </w:r>
      <w:r w:rsidR="00800FE0">
        <w:rPr>
          <w:rtl/>
        </w:rPr>
        <w:t xml:space="preserve"> </w:t>
      </w:r>
      <w:r w:rsidRPr="00EB59BC">
        <w:rPr>
          <w:rtl/>
        </w:rPr>
        <w:t>הלא</w:t>
      </w:r>
      <w:r w:rsidR="00800FE0">
        <w:rPr>
          <w:rtl/>
        </w:rPr>
        <w:t>-</w:t>
      </w:r>
      <w:r w:rsidRPr="00EB59BC">
        <w:rPr>
          <w:rtl/>
        </w:rPr>
        <w:t>נכונה,</w:t>
      </w:r>
      <w:r w:rsidR="00800FE0">
        <w:rPr>
          <w:rtl/>
        </w:rPr>
        <w:t xml:space="preserve"> </w:t>
      </w:r>
      <w:r w:rsidRPr="00EB59BC">
        <w:rPr>
          <w:rtl/>
        </w:rPr>
        <w:t>שבסופו של דבר מביאה לצורך לתקן את החוק אחרי חודש, ליצור מצבים בלתי</w:t>
      </w:r>
      <w:r w:rsidR="00800FE0">
        <w:rPr>
          <w:rtl/>
        </w:rPr>
        <w:t xml:space="preserve"> </w:t>
      </w:r>
      <w:r w:rsidRPr="00EB59BC">
        <w:rPr>
          <w:rtl/>
        </w:rPr>
        <w:t>אפשריים, ולהתמקח עכשיו עם המעבידים על הקטע הזה, נוסף על כל הקטעים האחרים.</w:t>
      </w:r>
      <w:r w:rsidR="00800FE0">
        <w:rPr>
          <w:rtl/>
        </w:rPr>
        <w:t xml:space="preserve"> </w:t>
      </w:r>
      <w:r w:rsidRPr="00EB59BC">
        <w:rPr>
          <w:rtl/>
        </w:rPr>
        <w:t>הרי</w:t>
      </w:r>
      <w:r w:rsidR="00800FE0">
        <w:rPr>
          <w:rtl/>
        </w:rPr>
        <w:t xml:space="preserve"> </w:t>
      </w:r>
      <w:r w:rsidRPr="00EB59BC">
        <w:rPr>
          <w:rtl/>
        </w:rPr>
        <w:t>לביטוח</w:t>
      </w:r>
      <w:r w:rsidR="00800FE0">
        <w:rPr>
          <w:rtl/>
        </w:rPr>
        <w:t xml:space="preserve"> </w:t>
      </w:r>
      <w:r w:rsidRPr="00EB59BC">
        <w:rPr>
          <w:rtl/>
        </w:rPr>
        <w:t>הלאומי יש מכלול של נושאים עם המעבידים. למה הקטע הזה בנפרד? וכל זה למה?</w:t>
      </w:r>
      <w:r w:rsidR="00800FE0">
        <w:rPr>
          <w:rtl/>
        </w:rPr>
        <w:t xml:space="preserve"> </w:t>
      </w:r>
      <w:r w:rsidRPr="00EB59BC">
        <w:rPr>
          <w:rtl/>
        </w:rPr>
        <w:t>משום שהיו צריכים למצוא 80 מיליון שקלים.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שמח</w:t>
      </w:r>
      <w:r w:rsidR="00800FE0">
        <w:rPr>
          <w:rtl/>
        </w:rPr>
        <w:t xml:space="preserve"> </w:t>
      </w:r>
      <w:r w:rsidRPr="00EB59BC">
        <w:rPr>
          <w:rtl/>
        </w:rPr>
        <w:t>שכבר</w:t>
      </w:r>
      <w:r w:rsidR="00800FE0">
        <w:rPr>
          <w:rtl/>
        </w:rPr>
        <w:t xml:space="preserve"> </w:t>
      </w:r>
      <w:r w:rsidRPr="00EB59BC">
        <w:rPr>
          <w:rtl/>
        </w:rPr>
        <w:t>בדיוני</w:t>
      </w:r>
      <w:r w:rsidR="00800FE0">
        <w:rPr>
          <w:rtl/>
        </w:rPr>
        <w:t xml:space="preserve"> </w:t>
      </w:r>
      <w:r w:rsidRPr="00EB59BC">
        <w:rPr>
          <w:rtl/>
        </w:rPr>
        <w:t>הוועדה הובטח שיהיה תיקון. אני שמח שהפעם תחולתו של</w:t>
      </w:r>
      <w:r w:rsidR="00800FE0">
        <w:rPr>
          <w:rtl/>
        </w:rPr>
        <w:t xml:space="preserve"> </w:t>
      </w:r>
      <w:r w:rsidRPr="00EB59BC">
        <w:rPr>
          <w:rtl/>
        </w:rPr>
        <w:t>התיקון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היא רטרואקטיבית </w:t>
      </w:r>
      <w:r w:rsidR="00800FE0">
        <w:rPr>
          <w:rtl/>
        </w:rPr>
        <w:t>–</w:t>
      </w:r>
      <w:r w:rsidRPr="00EB59BC">
        <w:rPr>
          <w:rtl/>
        </w:rPr>
        <w:t xml:space="preserve"> בדרך כלל אנחנו לא אוהבים את זה </w:t>
      </w:r>
      <w:r w:rsidR="00800FE0">
        <w:rPr>
          <w:rtl/>
        </w:rPr>
        <w:t>–</w:t>
      </w:r>
      <w:r w:rsidRPr="00EB59BC">
        <w:rPr>
          <w:rtl/>
        </w:rPr>
        <w:t xml:space="preserve"> מיום פקיעתו של</w:t>
      </w:r>
      <w:r w:rsidR="00800FE0">
        <w:rPr>
          <w:rtl/>
        </w:rPr>
        <w:t xml:space="preserve"> </w:t>
      </w:r>
      <w:r w:rsidRPr="00EB59BC">
        <w:rPr>
          <w:rtl/>
        </w:rPr>
        <w:t>החוק</w:t>
      </w:r>
      <w:r w:rsidR="00800FE0">
        <w:rPr>
          <w:rtl/>
        </w:rPr>
        <w:t xml:space="preserve"> </w:t>
      </w:r>
      <w:r w:rsidRPr="00EB59BC">
        <w:rPr>
          <w:rtl/>
        </w:rPr>
        <w:t>הקודם.</w:t>
      </w:r>
      <w:r w:rsidR="00800FE0">
        <w:rPr>
          <w:rtl/>
        </w:rPr>
        <w:t xml:space="preserve"> </w:t>
      </w:r>
      <w:r w:rsidRPr="00EB59BC">
        <w:rPr>
          <w:rtl/>
        </w:rPr>
        <w:t>אני מקווה שוועדת העבודה והרווחה תסיים את הדיונים עליו מהר, ומהר</w:t>
      </w:r>
      <w:r w:rsidR="00800FE0">
        <w:rPr>
          <w:rtl/>
        </w:rPr>
        <w:t xml:space="preserve"> </w:t>
      </w:r>
      <w:r w:rsidRPr="00EB59BC">
        <w:rPr>
          <w:rtl/>
        </w:rPr>
        <w:t>ככל האפשר נוציא מכשלה שמישהו שם לפתחנו, כשידענו שזאת מכשלה.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טל: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אורון.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רפי אלול </w:t>
      </w:r>
      <w:r w:rsidR="00800FE0">
        <w:rPr>
          <w:rtl/>
        </w:rPr>
        <w:t>–</w:t>
      </w:r>
      <w:r w:rsidRPr="00EB59BC">
        <w:rPr>
          <w:rtl/>
        </w:rPr>
        <w:t xml:space="preserve"> אינו נמצא. חבר הכנסת חיים</w:t>
      </w:r>
      <w:r w:rsidR="00800FE0">
        <w:rPr>
          <w:rtl/>
        </w:rPr>
        <w:t xml:space="preserve"> </w:t>
      </w:r>
      <w:r w:rsidRPr="00EB59BC">
        <w:rPr>
          <w:rtl/>
        </w:rPr>
        <w:t>דיין,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דיין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חברי הכנסת, החוק המונח לפנינו הוא חוק טוב לעובד, אבל הוא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להדליק</w:t>
      </w:r>
      <w:r w:rsidR="00800FE0">
        <w:rPr>
          <w:rtl/>
        </w:rPr>
        <w:t xml:space="preserve"> </w:t>
      </w:r>
      <w:r w:rsidRPr="00EB59BC">
        <w:rPr>
          <w:rtl/>
        </w:rPr>
        <w:t>נורה</w:t>
      </w:r>
      <w:r w:rsidR="00800FE0">
        <w:rPr>
          <w:rtl/>
        </w:rPr>
        <w:t xml:space="preserve"> </w:t>
      </w:r>
      <w:r w:rsidRPr="00EB59BC">
        <w:rPr>
          <w:rtl/>
        </w:rPr>
        <w:t>אדומה</w:t>
      </w:r>
      <w:r w:rsidR="00800FE0">
        <w:rPr>
          <w:rtl/>
        </w:rPr>
        <w:t xml:space="preserve"> </w:t>
      </w:r>
      <w:r w:rsidRPr="00EB59BC">
        <w:rPr>
          <w:rtl/>
        </w:rPr>
        <w:t>ולהזהיר</w:t>
      </w:r>
      <w:r w:rsidR="00800FE0">
        <w:rPr>
          <w:rtl/>
        </w:rPr>
        <w:t xml:space="preserve"> </w:t>
      </w:r>
      <w:r w:rsidRPr="00EB59BC">
        <w:rPr>
          <w:rtl/>
        </w:rPr>
        <w:t>את כל העצמאים שמעסיקים עובדים זרים ללא</w:t>
      </w:r>
      <w:r w:rsidR="00800FE0">
        <w:rPr>
          <w:rtl/>
        </w:rPr>
        <w:t xml:space="preserve"> </w:t>
      </w:r>
      <w:r w:rsidRPr="00EB59BC">
        <w:rPr>
          <w:rtl/>
        </w:rPr>
        <w:t>משכורת, שמעסיקים נערים ללא דיווח, משלמים להם משכורת יומית וחושבים שבזה הם פתרו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כל הבעיה. אז הנה היום מונח לפנינו חוק, שמהרגע שאדם נפגע במסגרת עבודתו, הוא</w:t>
      </w:r>
      <w:r w:rsidR="00800FE0">
        <w:rPr>
          <w:rtl/>
        </w:rPr>
        <w:t xml:space="preserve"> </w:t>
      </w:r>
      <w:r w:rsidRPr="00EB59BC">
        <w:rPr>
          <w:rtl/>
        </w:rPr>
        <w:t>יוכל לגשת למוסד לביטוח לאומי, להגיש תביעה ולהצהיר בפני המוסד לביטוח לאומי שהוא</w:t>
      </w:r>
      <w:r w:rsidR="00800FE0">
        <w:rPr>
          <w:rtl/>
        </w:rPr>
        <w:t xml:space="preserve"> </w:t>
      </w:r>
      <w:r w:rsidRPr="00EB59BC">
        <w:rPr>
          <w:rtl/>
        </w:rPr>
        <w:t>אכן</w:t>
      </w:r>
      <w:r w:rsidR="00800FE0">
        <w:rPr>
          <w:rtl/>
        </w:rPr>
        <w:t xml:space="preserve"> </w:t>
      </w:r>
      <w:r w:rsidRPr="00EB59BC">
        <w:rPr>
          <w:rtl/>
        </w:rPr>
        <w:t>נפגע</w:t>
      </w:r>
      <w:r w:rsidR="00800FE0">
        <w:rPr>
          <w:rtl/>
        </w:rPr>
        <w:t xml:space="preserve"> </w:t>
      </w:r>
      <w:r w:rsidRPr="00EB59BC">
        <w:rPr>
          <w:rtl/>
        </w:rPr>
        <w:t>בעבודתו,</w:t>
      </w:r>
      <w:r w:rsidR="00800FE0">
        <w:rPr>
          <w:rtl/>
        </w:rPr>
        <w:t xml:space="preserve"> </w:t>
      </w:r>
      <w:r w:rsidRPr="00EB59BC">
        <w:rPr>
          <w:rtl/>
        </w:rPr>
        <w:t>והמוסד לביטוח לאומי, על</w:t>
      </w:r>
      <w:r w:rsidR="00800FE0">
        <w:rPr>
          <w:rtl/>
        </w:rPr>
        <w:t>-</w:t>
      </w:r>
      <w:r w:rsidRPr="00EB59BC">
        <w:rPr>
          <w:rtl/>
        </w:rPr>
        <w:t>פי החוק שמונח לפנינו, ישלם לו החל</w:t>
      </w:r>
      <w:r w:rsidR="00800FE0">
        <w:rPr>
          <w:rtl/>
        </w:rPr>
        <w:t xml:space="preserve"> </w:t>
      </w:r>
      <w:r w:rsidRPr="00EB59BC">
        <w:rPr>
          <w:rtl/>
        </w:rPr>
        <w:t>מהיום</w:t>
      </w:r>
      <w:r w:rsidR="00800FE0">
        <w:rPr>
          <w:rtl/>
        </w:rPr>
        <w:t xml:space="preserve"> </w:t>
      </w:r>
      <w:r w:rsidRPr="00EB59BC">
        <w:rPr>
          <w:rtl/>
        </w:rPr>
        <w:t>הראשון</w:t>
      </w:r>
      <w:r w:rsidR="00800FE0">
        <w:rPr>
          <w:rtl/>
        </w:rPr>
        <w:t xml:space="preserve"> </w:t>
      </w:r>
      <w:r w:rsidRPr="00EB59BC">
        <w:rPr>
          <w:rtl/>
        </w:rPr>
        <w:t>את דמי הפגיעה. ואז בעצם לאותו עצמאי, שלא מעסיק את הבחור או הנער</w:t>
      </w:r>
      <w:r w:rsidR="00800FE0">
        <w:rPr>
          <w:rtl/>
        </w:rPr>
        <w:t xml:space="preserve"> </w:t>
      </w:r>
      <w:r w:rsidRPr="00EB59BC">
        <w:rPr>
          <w:rtl/>
        </w:rPr>
        <w:t>בצורה חוקית, תהיה בעיה של הדיווח, ותהיה לו הבעיה של הפגיעה.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 יש כאן הרבה דברים שאני שואל עליהם שאלות. אחת השאלות שאני שואל היא: מה</w:t>
      </w:r>
      <w:r w:rsidR="00800FE0">
        <w:rPr>
          <w:rtl/>
        </w:rPr>
        <w:t xml:space="preserve"> </w:t>
      </w:r>
      <w:r w:rsidRPr="00EB59BC">
        <w:rPr>
          <w:rtl/>
        </w:rPr>
        <w:t>ישלם המוסד לביטוח לאומי? האם הוא ישלם לנפגע את גובה המשכורת האחרונה שהוא קיבל,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ישלם</w:t>
      </w:r>
      <w:r w:rsidR="00800FE0">
        <w:rPr>
          <w:rtl/>
        </w:rPr>
        <w:t xml:space="preserve"> </w:t>
      </w:r>
      <w:r w:rsidRPr="00EB59BC">
        <w:rPr>
          <w:rtl/>
        </w:rPr>
        <w:t>לו</w:t>
      </w:r>
      <w:r w:rsidR="00800FE0">
        <w:rPr>
          <w:rtl/>
        </w:rPr>
        <w:t xml:space="preserve"> </w:t>
      </w:r>
      <w:r w:rsidRPr="00EB59BC">
        <w:rPr>
          <w:rtl/>
        </w:rPr>
        <w:t>משכורת מינימום? לא ראיתי שזה קבוע בחוק. אני מקווה, שכאשר זה</w:t>
      </w:r>
      <w:r w:rsidR="00800FE0">
        <w:rPr>
          <w:rtl/>
        </w:rPr>
        <w:t xml:space="preserve"> </w:t>
      </w:r>
      <w:r w:rsidRPr="00EB59BC">
        <w:rPr>
          <w:rtl/>
        </w:rPr>
        <w:t>יגיע לוועדת העבודה והרווחה, אנחנו נדון בנושא הזה.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לצערי</w:t>
      </w:r>
      <w:r w:rsidR="00800FE0">
        <w:rPr>
          <w:rtl/>
        </w:rPr>
        <w:t xml:space="preserve"> </w:t>
      </w:r>
      <w:r w:rsidRPr="00EB59BC">
        <w:rPr>
          <w:rtl/>
        </w:rPr>
        <w:t>הרב,</w:t>
      </w:r>
      <w:r w:rsidR="00800FE0">
        <w:rPr>
          <w:rtl/>
        </w:rPr>
        <w:t xml:space="preserve"> </w:t>
      </w:r>
      <w:r w:rsidRPr="00EB59BC">
        <w:rPr>
          <w:rtl/>
        </w:rPr>
        <w:t>כשאני</w:t>
      </w:r>
      <w:r w:rsidR="00800FE0">
        <w:rPr>
          <w:rtl/>
        </w:rPr>
        <w:t xml:space="preserve"> </w:t>
      </w:r>
      <w:r w:rsidRPr="00EB59BC">
        <w:rPr>
          <w:rtl/>
        </w:rPr>
        <w:t>מסתכל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בסעיף 2 לחוק הקיים </w:t>
      </w:r>
      <w:r w:rsidR="00800FE0">
        <w:rPr>
          <w:rtl/>
        </w:rPr>
        <w:t>–</w:t>
      </w:r>
      <w:r w:rsidRPr="00EB59BC">
        <w:rPr>
          <w:rtl/>
        </w:rPr>
        <w:t xml:space="preserve"> עצמאי שמעסיק עובדים שנפגע</w:t>
      </w:r>
      <w:r w:rsidR="00800FE0">
        <w:rPr>
          <w:rtl/>
        </w:rPr>
        <w:t xml:space="preserve"> </w:t>
      </w:r>
      <w:r w:rsidRPr="00EB59BC">
        <w:rPr>
          <w:rtl/>
        </w:rPr>
        <w:t>במסגרת</w:t>
      </w:r>
      <w:r w:rsidR="00800FE0">
        <w:rPr>
          <w:rtl/>
        </w:rPr>
        <w:t xml:space="preserve"> </w:t>
      </w:r>
      <w:r w:rsidRPr="00EB59BC">
        <w:rPr>
          <w:rtl/>
        </w:rPr>
        <w:t>עבודתו</w:t>
      </w:r>
      <w:r w:rsidR="00800FE0">
        <w:rPr>
          <w:rtl/>
        </w:rPr>
        <w:t xml:space="preserve"> </w:t>
      </w:r>
      <w:r w:rsidRPr="00EB59BC">
        <w:rPr>
          <w:rtl/>
        </w:rPr>
        <w:t>אינו</w:t>
      </w:r>
      <w:r w:rsidR="00800FE0">
        <w:rPr>
          <w:rtl/>
        </w:rPr>
        <w:t xml:space="preserve"> </w:t>
      </w:r>
      <w:r w:rsidRPr="00EB59BC">
        <w:rPr>
          <w:rtl/>
        </w:rPr>
        <w:t>זכאי</w:t>
      </w:r>
      <w:r w:rsidR="00800FE0">
        <w:rPr>
          <w:rtl/>
        </w:rPr>
        <w:t xml:space="preserve"> </w:t>
      </w:r>
      <w:r w:rsidRPr="00EB59BC">
        <w:rPr>
          <w:rtl/>
        </w:rPr>
        <w:t>לקבל דמי פגיעה. למה? כי אולי הוא לא מבוטח. הרי הוא</w:t>
      </w:r>
      <w:r w:rsidR="00800FE0">
        <w:rPr>
          <w:rtl/>
        </w:rPr>
        <w:t xml:space="preserve"> </w:t>
      </w:r>
      <w:r w:rsidRPr="00EB59BC">
        <w:rPr>
          <w:rtl/>
        </w:rPr>
        <w:t>משלם. מה, האם הוא אזרח סוג ב'? אינני מבין זאת.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כמה פעמים העליתי את הסוגיות האלה בוועדת העבודה והרווחה בכנסת הקודמת. אביא</w:t>
      </w:r>
      <w:r w:rsidR="00800FE0">
        <w:rPr>
          <w:rtl/>
        </w:rPr>
        <w:t xml:space="preserve"> </w:t>
      </w:r>
      <w:r w:rsidRPr="00EB59BC">
        <w:rPr>
          <w:rtl/>
        </w:rPr>
        <w:t>דוגמה</w:t>
      </w:r>
      <w:r w:rsidR="00800FE0">
        <w:rPr>
          <w:rtl/>
        </w:rPr>
        <w:t xml:space="preserve"> </w:t>
      </w:r>
      <w:r w:rsidRPr="00EB59BC">
        <w:rPr>
          <w:rtl/>
        </w:rPr>
        <w:t>פשוטה.</w:t>
      </w:r>
      <w:r w:rsidR="00800FE0">
        <w:rPr>
          <w:rtl/>
        </w:rPr>
        <w:t xml:space="preserve"> </w:t>
      </w:r>
      <w:r w:rsidRPr="00EB59BC">
        <w:rPr>
          <w:rtl/>
        </w:rPr>
        <w:t>עצמאי</w:t>
      </w:r>
      <w:r w:rsidR="00800FE0">
        <w:rPr>
          <w:rtl/>
        </w:rPr>
        <w:t xml:space="preserve"> </w:t>
      </w:r>
      <w:r w:rsidRPr="00EB59BC">
        <w:rPr>
          <w:rtl/>
        </w:rPr>
        <w:t>שפשט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הרגל, שלא הלך לו בעסק הקטן שלו ויצא לחפש מקור</w:t>
      </w:r>
      <w:r w:rsidR="00800FE0">
        <w:rPr>
          <w:rtl/>
        </w:rPr>
        <w:t xml:space="preserve"> </w:t>
      </w:r>
      <w:r w:rsidRPr="00EB59BC">
        <w:rPr>
          <w:rtl/>
        </w:rPr>
        <w:t>פרנסה</w:t>
      </w:r>
      <w:r w:rsidR="00800FE0">
        <w:rPr>
          <w:rtl/>
        </w:rPr>
        <w:t xml:space="preserve"> </w:t>
      </w:r>
      <w:r w:rsidRPr="00EB59BC">
        <w:rPr>
          <w:rtl/>
        </w:rPr>
        <w:t>אחר,</w:t>
      </w:r>
      <w:r w:rsidR="00800FE0">
        <w:rPr>
          <w:rtl/>
        </w:rPr>
        <w:t xml:space="preserve"> </w:t>
      </w:r>
      <w:r w:rsidRPr="00EB59BC">
        <w:rPr>
          <w:rtl/>
        </w:rPr>
        <w:t>איננו</w:t>
      </w:r>
      <w:r w:rsidR="00800FE0">
        <w:rPr>
          <w:rtl/>
        </w:rPr>
        <w:t xml:space="preserve"> </w:t>
      </w:r>
      <w:r w:rsidRPr="00EB59BC">
        <w:rPr>
          <w:rtl/>
        </w:rPr>
        <w:t>מקבל</w:t>
      </w:r>
      <w:r w:rsidR="00800FE0">
        <w:rPr>
          <w:rtl/>
        </w:rPr>
        <w:t xml:space="preserve"> </w:t>
      </w:r>
      <w:r w:rsidRPr="00EB59BC">
        <w:rPr>
          <w:rtl/>
        </w:rPr>
        <w:t>היום דמי אבטלה. אין לו הבטחת ההכנסה הזאת. והנה אנחנו</w:t>
      </w:r>
      <w:r w:rsidR="00800FE0">
        <w:rPr>
          <w:rtl/>
        </w:rPr>
        <w:t xml:space="preserve"> </w:t>
      </w:r>
      <w:r w:rsidRPr="00EB59BC">
        <w:rPr>
          <w:rtl/>
        </w:rPr>
        <w:t>רואים</w:t>
      </w:r>
      <w:r w:rsidR="00800FE0">
        <w:rPr>
          <w:rtl/>
        </w:rPr>
        <w:t xml:space="preserve"> </w:t>
      </w:r>
      <w:r w:rsidRPr="00EB59BC">
        <w:rPr>
          <w:rtl/>
        </w:rPr>
        <w:t>כאן</w:t>
      </w:r>
      <w:r w:rsidR="00800FE0">
        <w:rPr>
          <w:rtl/>
        </w:rPr>
        <w:t xml:space="preserve"> </w:t>
      </w:r>
      <w:r w:rsidRPr="00EB59BC">
        <w:rPr>
          <w:rtl/>
        </w:rPr>
        <w:t>דבר</w:t>
      </w:r>
      <w:r w:rsidR="00800FE0">
        <w:rPr>
          <w:rtl/>
        </w:rPr>
        <w:t xml:space="preserve"> </w:t>
      </w:r>
      <w:r w:rsidRPr="00EB59BC">
        <w:rPr>
          <w:rtl/>
        </w:rPr>
        <w:t>נוסף,</w:t>
      </w:r>
      <w:r w:rsidR="00800FE0">
        <w:rPr>
          <w:rtl/>
        </w:rPr>
        <w:t xml:space="preserve"> </w:t>
      </w:r>
      <w:r w:rsidRPr="00EB59BC">
        <w:rPr>
          <w:rtl/>
        </w:rPr>
        <w:t>שעצמאי</w:t>
      </w:r>
      <w:r w:rsidR="00800FE0">
        <w:rPr>
          <w:rtl/>
        </w:rPr>
        <w:t xml:space="preserve"> </w:t>
      </w:r>
      <w:r w:rsidRPr="00EB59BC">
        <w:rPr>
          <w:rtl/>
        </w:rPr>
        <w:t>שנפגע בעבודתו אינו יכול לקבל דמי פגיעה מהביטוח</w:t>
      </w:r>
      <w:r w:rsidR="00800FE0">
        <w:rPr>
          <w:rtl/>
        </w:rPr>
        <w:t xml:space="preserve"> </w:t>
      </w:r>
      <w:r w:rsidRPr="00EB59BC">
        <w:rPr>
          <w:rtl/>
        </w:rPr>
        <w:t>הלאומי, מפני שהוא המעסיק ולא אחד מהעובדים שם.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יושב</w:t>
      </w:r>
      <w:r w:rsidR="00800FE0">
        <w:rPr>
          <w:rtl/>
        </w:rPr>
        <w:t>-</w:t>
      </w:r>
      <w:r w:rsidRPr="00EB59BC">
        <w:rPr>
          <w:rtl/>
        </w:rPr>
        <w:t>ראש ועדת העבודה והרווחה, אני חושב שאחת ולתמיד צריך לקחת את כל</w:t>
      </w:r>
      <w:r w:rsidR="00800FE0">
        <w:rPr>
          <w:rtl/>
        </w:rPr>
        <w:t xml:space="preserve"> </w:t>
      </w:r>
      <w:r w:rsidRPr="00EB59BC">
        <w:rPr>
          <w:rtl/>
        </w:rPr>
        <w:t>נושא</w:t>
      </w:r>
      <w:r w:rsidR="00800FE0">
        <w:rPr>
          <w:rtl/>
        </w:rPr>
        <w:t xml:space="preserve"> </w:t>
      </w:r>
      <w:r w:rsidRPr="00EB59BC">
        <w:rPr>
          <w:rtl/>
        </w:rPr>
        <w:t>העצמאים</w:t>
      </w:r>
      <w:r w:rsidR="00800FE0">
        <w:rPr>
          <w:rtl/>
        </w:rPr>
        <w:t xml:space="preserve"> </w:t>
      </w:r>
      <w:r w:rsidRPr="00EB59BC">
        <w:rPr>
          <w:rtl/>
        </w:rPr>
        <w:t>ולדון בו ולראות איך אנחנו מעגנים את הזכויות שלהם בחוק. כי עצמאי</w:t>
      </w:r>
      <w:r w:rsidR="00800FE0">
        <w:rPr>
          <w:rtl/>
        </w:rPr>
        <w:t xml:space="preserve"> </w:t>
      </w:r>
      <w:r w:rsidRPr="00EB59BC">
        <w:rPr>
          <w:rtl/>
        </w:rPr>
        <w:t>הוא חלק מהעובדים באותו מפעל.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מדובר</w:t>
      </w:r>
      <w:r w:rsidR="00800FE0">
        <w:rPr>
          <w:rtl/>
        </w:rPr>
        <w:t xml:space="preserve"> </w:t>
      </w:r>
      <w:r w:rsidRPr="00EB59BC">
        <w:rPr>
          <w:rtl/>
        </w:rPr>
        <w:t>פה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אפשרות</w:t>
      </w:r>
      <w:r w:rsidR="00800FE0">
        <w:rPr>
          <w:rtl/>
        </w:rPr>
        <w:t xml:space="preserve"> </w:t>
      </w:r>
      <w:r w:rsidRPr="00EB59BC">
        <w:rPr>
          <w:rtl/>
        </w:rPr>
        <w:t>שהמוסד</w:t>
      </w:r>
      <w:r w:rsidR="00800FE0">
        <w:rPr>
          <w:rtl/>
        </w:rPr>
        <w:t xml:space="preserve"> </w:t>
      </w:r>
      <w:r w:rsidRPr="00EB59BC">
        <w:rPr>
          <w:rtl/>
        </w:rPr>
        <w:t>יגבה מהעצמאי, אותו עצמאי שמשלם את המשכורת,</w:t>
      </w:r>
      <w:r w:rsidR="00800FE0">
        <w:rPr>
          <w:rtl/>
        </w:rPr>
        <w:t xml:space="preserve"> </w:t>
      </w:r>
      <w:r w:rsidRPr="00EB59BC">
        <w:rPr>
          <w:rtl/>
        </w:rPr>
        <w:t>וישלם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לשכיר.</w:t>
      </w:r>
      <w:r w:rsidR="00800FE0">
        <w:rPr>
          <w:rtl/>
        </w:rPr>
        <w:t xml:space="preserve"> </w:t>
      </w:r>
      <w:r w:rsidRPr="00EB59BC">
        <w:rPr>
          <w:rtl/>
        </w:rPr>
        <w:t>ויש</w:t>
      </w:r>
      <w:r w:rsidR="00800FE0">
        <w:rPr>
          <w:rtl/>
        </w:rPr>
        <w:t xml:space="preserve"> </w:t>
      </w:r>
      <w:r w:rsidRPr="00EB59BC">
        <w:rPr>
          <w:rtl/>
        </w:rPr>
        <w:t>כאן סוגיה אחרת. אני חושב שיש כאן הבעיה של הדיווח.</w:t>
      </w:r>
      <w:r w:rsidR="00800FE0">
        <w:rPr>
          <w:rtl/>
        </w:rPr>
        <w:t xml:space="preserve"> </w:t>
      </w:r>
      <w:r w:rsidRPr="00EB59BC">
        <w:rPr>
          <w:rtl/>
        </w:rPr>
        <w:t>יכולים</w:t>
      </w:r>
      <w:r w:rsidR="00800FE0">
        <w:rPr>
          <w:rtl/>
        </w:rPr>
        <w:t xml:space="preserve"> </w:t>
      </w:r>
      <w:r w:rsidRPr="00EB59BC">
        <w:rPr>
          <w:rtl/>
        </w:rPr>
        <w:t>להיות</w:t>
      </w:r>
      <w:r w:rsidR="00800FE0">
        <w:rPr>
          <w:rtl/>
        </w:rPr>
        <w:t xml:space="preserve"> </w:t>
      </w:r>
      <w:r w:rsidRPr="00EB59BC">
        <w:rPr>
          <w:rtl/>
        </w:rPr>
        <w:t>מצבים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תביעות משפטיות בין העובד לבין המעביד, אם הוא כן נפגע</w:t>
      </w:r>
      <w:r w:rsidR="00800FE0">
        <w:rPr>
          <w:rtl/>
        </w:rPr>
        <w:t xml:space="preserve"> </w:t>
      </w:r>
      <w:r w:rsidRPr="00EB59BC">
        <w:rPr>
          <w:rtl/>
        </w:rPr>
        <w:t>בעבודה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לא נפגע בעבודה. ואולי בגלל החוק הזה, המוסד לביטוח לאומי עלול ליפול</w:t>
      </w:r>
      <w:r w:rsidR="00800FE0">
        <w:rPr>
          <w:rtl/>
        </w:rPr>
        <w:t xml:space="preserve"> </w:t>
      </w:r>
      <w:r w:rsidRPr="00EB59BC">
        <w:rPr>
          <w:rtl/>
        </w:rPr>
        <w:t>כאן</w:t>
      </w:r>
      <w:r w:rsidR="00800FE0">
        <w:rPr>
          <w:rtl/>
        </w:rPr>
        <w:t xml:space="preserve"> </w:t>
      </w:r>
      <w:r w:rsidRPr="00EB59BC">
        <w:rPr>
          <w:rtl/>
        </w:rPr>
        <w:t>באמצע, אני לא מאמין שהוא ייפול, אבל הוא עלול ליפול בתביעה בין תובע לנתבע,</w:t>
      </w:r>
      <w:r w:rsidR="00800FE0">
        <w:rPr>
          <w:rtl/>
        </w:rPr>
        <w:t xml:space="preserve"> </w:t>
      </w:r>
      <w:r w:rsidRPr="00EB59BC">
        <w:rPr>
          <w:rtl/>
        </w:rPr>
        <w:t>אם אכן קרתה איזו תאונה במסגרת העבודה או לא במסגרת העבודה.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מודאג</w:t>
      </w:r>
      <w:r w:rsidR="00800FE0">
        <w:rPr>
          <w:rtl/>
        </w:rPr>
        <w:t xml:space="preserve"> </w:t>
      </w:r>
      <w:r w:rsidRPr="00EB59BC">
        <w:rPr>
          <w:rtl/>
        </w:rPr>
        <w:t>רק</w:t>
      </w:r>
      <w:r w:rsidR="00800FE0">
        <w:rPr>
          <w:rtl/>
        </w:rPr>
        <w:t xml:space="preserve"> </w:t>
      </w:r>
      <w:r w:rsidRPr="00EB59BC">
        <w:rPr>
          <w:rtl/>
        </w:rPr>
        <w:t>מדבר</w:t>
      </w:r>
      <w:r w:rsidR="00800FE0">
        <w:rPr>
          <w:rtl/>
        </w:rPr>
        <w:t xml:space="preserve"> </w:t>
      </w:r>
      <w:r w:rsidRPr="00EB59BC">
        <w:rPr>
          <w:rtl/>
        </w:rPr>
        <w:t>אחד,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יקרה לאותו שכיר שייפגע, ולפעמים שכיר צריך</w:t>
      </w:r>
      <w:r w:rsidR="00800FE0">
        <w:rPr>
          <w:rtl/>
        </w:rPr>
        <w:t xml:space="preserve"> </w:t>
      </w:r>
      <w:r w:rsidRPr="00EB59BC">
        <w:rPr>
          <w:rtl/>
        </w:rPr>
        <w:t>להתאשפז</w:t>
      </w:r>
      <w:r w:rsidR="00800FE0">
        <w:rPr>
          <w:rtl/>
        </w:rPr>
        <w:t xml:space="preserve"> </w:t>
      </w:r>
      <w:r w:rsidRPr="00EB59BC">
        <w:rPr>
          <w:rtl/>
        </w:rPr>
        <w:t>בבית</w:t>
      </w:r>
      <w:r w:rsidR="00800FE0">
        <w:rPr>
          <w:rtl/>
        </w:rPr>
        <w:t>-</w:t>
      </w:r>
      <w:r w:rsidRPr="00EB59BC">
        <w:rPr>
          <w:rtl/>
        </w:rPr>
        <w:t>חולים אחרי תאונה, והוא לא יגיש את התביעה, ויגררו אותו ויודיעו לו</w:t>
      </w:r>
      <w:r w:rsidR="00800FE0">
        <w:rPr>
          <w:rtl/>
        </w:rPr>
        <w:t xml:space="preserve"> </w:t>
      </w:r>
      <w:r w:rsidRPr="00EB59BC">
        <w:rPr>
          <w:rtl/>
        </w:rPr>
        <w:t>שלא</w:t>
      </w:r>
      <w:r w:rsidR="00800FE0">
        <w:rPr>
          <w:rtl/>
        </w:rPr>
        <w:t xml:space="preserve"> </w:t>
      </w:r>
      <w:r w:rsidRPr="00EB59BC">
        <w:rPr>
          <w:rtl/>
        </w:rPr>
        <w:t>קיבלו תביעה או כן קיבלו תביעה. וזה כאשר יודעים שהמעביד שלו משלם את זה החל</w:t>
      </w:r>
      <w:r w:rsidR="00800FE0">
        <w:rPr>
          <w:rtl/>
        </w:rPr>
        <w:t xml:space="preserve"> </w:t>
      </w:r>
      <w:r w:rsidRPr="00EB59BC">
        <w:rPr>
          <w:rtl/>
        </w:rPr>
        <w:t>מהיום הראשון במשכורת שלו.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יכול להיות שתהיה כאן איזו בעיה חדשה, שנצטרך להתמודד אתה בעתיד, אחרי שנדון</w:t>
      </w:r>
      <w:r w:rsidR="00800FE0">
        <w:rPr>
          <w:rtl/>
        </w:rPr>
        <w:t xml:space="preserve"> </w:t>
      </w:r>
      <w:r w:rsidRPr="00EB59BC">
        <w:rPr>
          <w:rtl/>
        </w:rPr>
        <w:t>בהצעת</w:t>
      </w:r>
      <w:r w:rsidR="00800FE0">
        <w:rPr>
          <w:rtl/>
        </w:rPr>
        <w:t xml:space="preserve"> </w:t>
      </w:r>
      <w:r w:rsidRPr="00EB59BC">
        <w:rPr>
          <w:rtl/>
        </w:rPr>
        <w:t>החוק</w:t>
      </w:r>
      <w:r w:rsidR="00800FE0">
        <w:rPr>
          <w:rtl/>
        </w:rPr>
        <w:t xml:space="preserve"> </w:t>
      </w:r>
      <w:r w:rsidRPr="00EB59BC">
        <w:rPr>
          <w:rtl/>
        </w:rPr>
        <w:t>הזאת,</w:t>
      </w:r>
      <w:r w:rsidR="00800FE0">
        <w:rPr>
          <w:rtl/>
        </w:rPr>
        <w:t xml:space="preserve"> </w:t>
      </w:r>
      <w:r w:rsidRPr="00EB59BC">
        <w:rPr>
          <w:rtl/>
        </w:rPr>
        <w:t>אחרי</w:t>
      </w:r>
      <w:r w:rsidR="00800FE0">
        <w:rPr>
          <w:rtl/>
        </w:rPr>
        <w:t xml:space="preserve"> </w:t>
      </w:r>
      <w:r w:rsidRPr="00EB59BC">
        <w:rPr>
          <w:rtl/>
        </w:rPr>
        <w:t>שנראה</w:t>
      </w:r>
      <w:r w:rsidR="00800FE0">
        <w:rPr>
          <w:rtl/>
        </w:rPr>
        <w:t xml:space="preserve"> </w:t>
      </w:r>
      <w:r w:rsidRPr="00EB59BC">
        <w:rPr>
          <w:rtl/>
        </w:rPr>
        <w:t>אולי בעוד שנה או בעוד שנתיים איך המהלכים האלה</w:t>
      </w:r>
      <w:r w:rsidR="00800FE0">
        <w:rPr>
          <w:rtl/>
        </w:rPr>
        <w:t xml:space="preserve"> </w:t>
      </w:r>
      <w:r w:rsidRPr="00EB59BC">
        <w:rPr>
          <w:rtl/>
        </w:rPr>
        <w:t>עובדים,</w:t>
      </w:r>
      <w:r w:rsidR="00800FE0">
        <w:rPr>
          <w:rtl/>
        </w:rPr>
        <w:t xml:space="preserve"> </w:t>
      </w:r>
      <w:r w:rsidRPr="00EB59BC">
        <w:rPr>
          <w:rtl/>
        </w:rPr>
        <w:t>כדי שאנשים שנפגעו במסגרת העבודה לא ייפגעו גם מהמוסד לביטוח לאומי, אשר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ישלם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הגמלה</w:t>
      </w:r>
      <w:r w:rsidR="00800FE0">
        <w:rPr>
          <w:rtl/>
        </w:rPr>
        <w:t xml:space="preserve"> </w:t>
      </w:r>
      <w:r w:rsidRPr="00EB59BC">
        <w:rPr>
          <w:rtl/>
        </w:rPr>
        <w:t>בזמן</w:t>
      </w:r>
      <w:r w:rsidR="00800FE0">
        <w:rPr>
          <w:rtl/>
        </w:rPr>
        <w:t xml:space="preserve"> </w:t>
      </w:r>
      <w:r w:rsidRPr="00EB59BC">
        <w:rPr>
          <w:rtl/>
        </w:rPr>
        <w:t>כתוצאה</w:t>
      </w:r>
      <w:r w:rsidR="00800FE0">
        <w:rPr>
          <w:rtl/>
        </w:rPr>
        <w:t xml:space="preserve"> </w:t>
      </w:r>
      <w:r w:rsidRPr="00EB59BC">
        <w:rPr>
          <w:rtl/>
        </w:rPr>
        <w:t>מכך שהם לא יכלו לדווח למוסד לביטוח לאומי על</w:t>
      </w:r>
      <w:r w:rsidR="00800FE0">
        <w:rPr>
          <w:rtl/>
        </w:rPr>
        <w:t xml:space="preserve"> </w:t>
      </w:r>
      <w:r w:rsidRPr="00EB59BC">
        <w:rPr>
          <w:rtl/>
        </w:rPr>
        <w:t>הפגיעה שלהם.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ד' טל: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תודה רבה לחבר הכנסת דיין. אחרון הדוברים </w:t>
      </w:r>
      <w:r w:rsidR="00800FE0">
        <w:rPr>
          <w:rtl/>
        </w:rPr>
        <w:t>–</w:t>
      </w:r>
      <w:r w:rsidRPr="00EB59BC">
        <w:rPr>
          <w:rtl/>
        </w:rPr>
        <w:t xml:space="preserve"> חבר הכנסת פיני בדש.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פיני בדש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 חברי הכנסת, בחוק ההסדרים אני התנגדתי להצעה הזאת והצבעתי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האופוזיציה</w:t>
      </w:r>
      <w:r w:rsidR="00800FE0">
        <w:rPr>
          <w:rtl/>
        </w:rPr>
        <w:t xml:space="preserve"> </w:t>
      </w:r>
      <w:r w:rsidRPr="00EB59BC">
        <w:rPr>
          <w:rtl/>
        </w:rPr>
        <w:t>נגד,</w:t>
      </w:r>
      <w:r w:rsidR="00800FE0">
        <w:rPr>
          <w:rtl/>
        </w:rPr>
        <w:t xml:space="preserve"> </w:t>
      </w:r>
      <w:r w:rsidRPr="00EB59BC">
        <w:rPr>
          <w:rtl/>
        </w:rPr>
        <w:t>ופעם אחת הצלחנו להפיל זאת. בפעם השנייה זה עבר על חודו של</w:t>
      </w:r>
      <w:r w:rsidR="00800FE0">
        <w:rPr>
          <w:rtl/>
        </w:rPr>
        <w:t xml:space="preserve"> </w:t>
      </w:r>
      <w:r w:rsidRPr="00EB59BC">
        <w:rPr>
          <w:rtl/>
        </w:rPr>
        <w:t>קול. אני התנגדתי לכך משתי סיבות: ראשית, חשבתי שתיקון כזה לא צריך לעשותו במסגרת</w:t>
      </w:r>
      <w:r w:rsidR="00800FE0">
        <w:rPr>
          <w:rtl/>
        </w:rPr>
        <w:t xml:space="preserve"> </w:t>
      </w:r>
      <w:r w:rsidRPr="00EB59BC">
        <w:rPr>
          <w:rtl/>
        </w:rPr>
        <w:t>חוק ההסדרים אלא במסגרת חוק הביטוח הלאומי; ושנית, חשבתי שאי</w:t>
      </w:r>
      <w:r w:rsidR="00800FE0">
        <w:rPr>
          <w:rtl/>
        </w:rPr>
        <w:t>-</w:t>
      </w:r>
      <w:r w:rsidRPr="00EB59BC">
        <w:rPr>
          <w:rtl/>
        </w:rPr>
        <w:t>אפשר לעלות מיום אחד</w:t>
      </w:r>
      <w:r w:rsidR="00800FE0">
        <w:rPr>
          <w:rtl/>
        </w:rPr>
        <w:t xml:space="preserve"> </w:t>
      </w:r>
      <w:r w:rsidRPr="00EB59BC">
        <w:rPr>
          <w:rtl/>
        </w:rPr>
        <w:t>לתשעה</w:t>
      </w:r>
      <w:r w:rsidR="00800FE0">
        <w:rPr>
          <w:rtl/>
        </w:rPr>
        <w:t xml:space="preserve"> </w:t>
      </w:r>
      <w:r w:rsidRPr="00EB59BC">
        <w:rPr>
          <w:rtl/>
        </w:rPr>
        <w:t>ימים,</w:t>
      </w:r>
      <w:r w:rsidR="00800FE0">
        <w:rPr>
          <w:rtl/>
        </w:rPr>
        <w:t xml:space="preserve"> </w:t>
      </w:r>
      <w:r w:rsidRPr="00EB59BC">
        <w:rPr>
          <w:rtl/>
        </w:rPr>
        <w:t>להגדיל</w:t>
      </w:r>
      <w:r w:rsidR="00800FE0">
        <w:rPr>
          <w:rtl/>
        </w:rPr>
        <w:t xml:space="preserve"> </w:t>
      </w:r>
      <w:r w:rsidRPr="00EB59BC">
        <w:rPr>
          <w:rtl/>
        </w:rPr>
        <w:t>ב</w:t>
      </w:r>
      <w:r w:rsidR="00800FE0">
        <w:rPr>
          <w:rtl/>
        </w:rPr>
        <w:t>-</w:t>
      </w:r>
      <w:r w:rsidR="00800FE0" w:rsidRPr="00EB59BC">
        <w:rPr>
          <w:rtl/>
        </w:rPr>
        <w:t>900</w:t>
      </w:r>
      <w:r w:rsidR="00800FE0">
        <w:rPr>
          <w:rtl/>
        </w:rPr>
        <w:t xml:space="preserve">%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ההשתתפות</w:t>
      </w:r>
      <w:r w:rsidR="00800FE0">
        <w:rPr>
          <w:rtl/>
        </w:rPr>
        <w:t xml:space="preserve"> </w:t>
      </w:r>
      <w:r w:rsidRPr="00EB59BC">
        <w:rPr>
          <w:rtl/>
        </w:rPr>
        <w:t>של המעסיקים בנושא של שיפוי בתאונות</w:t>
      </w:r>
      <w:r w:rsidR="00800FE0">
        <w:rPr>
          <w:rtl/>
        </w:rPr>
        <w:t xml:space="preserve"> </w:t>
      </w:r>
      <w:r w:rsidRPr="00EB59BC">
        <w:rPr>
          <w:rtl/>
        </w:rPr>
        <w:t>עבודה.</w:t>
      </w:r>
      <w:r w:rsidR="00800FE0">
        <w:rPr>
          <w:rtl/>
        </w:rPr>
        <w:t xml:space="preserve"> </w:t>
      </w:r>
      <w:r w:rsidRPr="00EB59BC">
        <w:rPr>
          <w:rtl/>
        </w:rPr>
        <w:t>טענתי</w:t>
      </w:r>
      <w:r w:rsidR="00800FE0">
        <w:rPr>
          <w:rtl/>
        </w:rPr>
        <w:t xml:space="preserve"> </w:t>
      </w:r>
      <w:r w:rsidRPr="00EB59BC">
        <w:rPr>
          <w:rtl/>
        </w:rPr>
        <w:t>שבחוק</w:t>
      </w:r>
      <w:r w:rsidR="00800FE0">
        <w:rPr>
          <w:rtl/>
        </w:rPr>
        <w:t xml:space="preserve"> </w:t>
      </w:r>
      <w:r w:rsidRPr="00EB59BC">
        <w:rPr>
          <w:rtl/>
        </w:rPr>
        <w:t>שהעבירו</w:t>
      </w:r>
      <w:r w:rsidR="00800FE0">
        <w:rPr>
          <w:rtl/>
        </w:rPr>
        <w:t xml:space="preserve"> </w:t>
      </w:r>
      <w:r w:rsidRPr="00EB59BC">
        <w:rPr>
          <w:rtl/>
        </w:rPr>
        <w:t>במסגרת חוק ההסדרים הדבר כמעט בלתי ניתן לגבייה.</w:t>
      </w:r>
      <w:r w:rsidR="00800FE0">
        <w:rPr>
          <w:rtl/>
        </w:rPr>
        <w:t xml:space="preserve"> </w:t>
      </w:r>
      <w:r w:rsidRPr="00EB59BC">
        <w:rPr>
          <w:rtl/>
        </w:rPr>
        <w:t>ואכן,</w:t>
      </w:r>
      <w:r w:rsidR="00800FE0">
        <w:rPr>
          <w:rtl/>
        </w:rPr>
        <w:t xml:space="preserve"> </w:t>
      </w:r>
      <w:r w:rsidRPr="00EB59BC">
        <w:rPr>
          <w:rtl/>
        </w:rPr>
        <w:t>כפי</w:t>
      </w:r>
      <w:r w:rsidR="00800FE0">
        <w:rPr>
          <w:rtl/>
        </w:rPr>
        <w:t xml:space="preserve"> </w:t>
      </w:r>
      <w:r w:rsidRPr="00EB59BC">
        <w:rPr>
          <w:rtl/>
        </w:rPr>
        <w:t>שאמר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אורון,</w:t>
      </w:r>
      <w:r w:rsidR="00800FE0">
        <w:rPr>
          <w:rtl/>
        </w:rPr>
        <w:t xml:space="preserve"> </w:t>
      </w:r>
      <w:r w:rsidRPr="00EB59BC">
        <w:rPr>
          <w:rtl/>
        </w:rPr>
        <w:t>עבר חודש והסתבר שבמסגרת חוק ההסדרים, ולא</w:t>
      </w:r>
      <w:r w:rsidR="00800FE0">
        <w:rPr>
          <w:rtl/>
        </w:rPr>
        <w:t xml:space="preserve"> </w:t>
      </w:r>
      <w:r w:rsidRPr="00EB59BC">
        <w:rPr>
          <w:rtl/>
        </w:rPr>
        <w:t>במסגרת חוק הביטוח הלאומי, כפי שהיה צריך לעשות את זה, הדבר לא ניתן לביצוע.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אתם</w:t>
      </w:r>
      <w:r w:rsidR="00800FE0">
        <w:rPr>
          <w:rtl/>
        </w:rPr>
        <w:t xml:space="preserve"> </w:t>
      </w:r>
      <w:r w:rsidRPr="00EB59BC">
        <w:rPr>
          <w:rtl/>
        </w:rPr>
        <w:t>פה</w:t>
      </w:r>
      <w:r w:rsidR="00800FE0">
        <w:rPr>
          <w:rtl/>
        </w:rPr>
        <w:t xml:space="preserve"> </w:t>
      </w:r>
      <w:r w:rsidRPr="00EB59BC">
        <w:rPr>
          <w:rtl/>
        </w:rPr>
        <w:t>תגבו</w:t>
      </w:r>
      <w:r w:rsidR="00800FE0">
        <w:rPr>
          <w:rtl/>
        </w:rPr>
        <w:t xml:space="preserve"> </w:t>
      </w:r>
      <w:r w:rsidRPr="00EB59BC">
        <w:rPr>
          <w:rtl/>
        </w:rPr>
        <w:t>ביטוח לאומי מהמעסיקים, אבל מה קורה עם העצמאים? מהעצמאים לא</w:t>
      </w:r>
      <w:r w:rsidR="00800FE0">
        <w:rPr>
          <w:rtl/>
        </w:rPr>
        <w:t xml:space="preserve"> </w:t>
      </w:r>
      <w:r w:rsidRPr="00EB59BC">
        <w:rPr>
          <w:rtl/>
        </w:rPr>
        <w:t>תוכלו</w:t>
      </w:r>
      <w:r w:rsidR="00800FE0">
        <w:rPr>
          <w:rtl/>
        </w:rPr>
        <w:t xml:space="preserve"> </w:t>
      </w:r>
      <w:r w:rsidRPr="00EB59BC">
        <w:rPr>
          <w:rtl/>
        </w:rPr>
        <w:t>לגבות.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בעיה.</w:t>
      </w:r>
      <w:r w:rsidR="00800FE0">
        <w:rPr>
          <w:rtl/>
        </w:rPr>
        <w:t xml:space="preserve"> </w:t>
      </w:r>
      <w:r w:rsidRPr="00EB59BC">
        <w:rPr>
          <w:rtl/>
        </w:rPr>
        <w:t>לכן</w:t>
      </w:r>
      <w:r w:rsidR="00800FE0">
        <w:rPr>
          <w:rtl/>
        </w:rPr>
        <w:t xml:space="preserve"> </w:t>
      </w:r>
      <w:r w:rsidRPr="00EB59BC">
        <w:rPr>
          <w:rtl/>
        </w:rPr>
        <w:t>החוק</w:t>
      </w:r>
      <w:r w:rsidR="00800FE0">
        <w:rPr>
          <w:rtl/>
        </w:rPr>
        <w:t xml:space="preserve"> </w:t>
      </w:r>
      <w:r w:rsidRPr="00EB59BC">
        <w:rPr>
          <w:rtl/>
        </w:rPr>
        <w:t>איננו מושלם ויש בו איפה ואיפה. עדיין צריך</w:t>
      </w:r>
      <w:r w:rsidR="00800FE0">
        <w:rPr>
          <w:rtl/>
        </w:rPr>
        <w:t xml:space="preserve"> </w:t>
      </w:r>
      <w:r w:rsidRPr="00EB59BC">
        <w:rPr>
          <w:rtl/>
        </w:rPr>
        <w:t>לשקול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העניין. אני חושב שהחוק איננו טוב. אני חושב שההעמסה של התשלום לביטוח</w:t>
      </w:r>
      <w:r w:rsidR="00800FE0">
        <w:rPr>
          <w:rtl/>
        </w:rPr>
        <w:t xml:space="preserve"> </w:t>
      </w:r>
      <w:r w:rsidRPr="00EB59BC">
        <w:rPr>
          <w:rtl/>
        </w:rPr>
        <w:t>תאונות</w:t>
      </w:r>
      <w:r w:rsidR="00800FE0">
        <w:rPr>
          <w:rtl/>
        </w:rPr>
        <w:t xml:space="preserve"> </w:t>
      </w:r>
      <w:r w:rsidRPr="00EB59BC">
        <w:rPr>
          <w:rtl/>
        </w:rPr>
        <w:t>אישיות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על המעסיקים בהגדלה של </w:t>
      </w:r>
      <w:r w:rsidR="00800FE0" w:rsidRPr="00EB59BC">
        <w:rPr>
          <w:rtl/>
        </w:rPr>
        <w:t>900</w:t>
      </w:r>
      <w:r w:rsidR="00800FE0">
        <w:rPr>
          <w:rtl/>
        </w:rPr>
        <w:t>%</w:t>
      </w:r>
      <w:r w:rsidRPr="00EB59BC">
        <w:rPr>
          <w:rtl/>
        </w:rPr>
        <w:t xml:space="preserve"> היא מוגזמת. הדבר אינו מועיל למערכת,</w:t>
      </w:r>
      <w:r w:rsidR="00800FE0">
        <w:rPr>
          <w:rtl/>
        </w:rPr>
        <w:t xml:space="preserve"> </w:t>
      </w:r>
      <w:r w:rsidRPr="00EB59BC">
        <w:rPr>
          <w:rtl/>
        </w:rPr>
        <w:t>מקשה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המעסיקים.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כך</w:t>
      </w:r>
      <w:r w:rsidR="00800FE0">
        <w:rPr>
          <w:rtl/>
        </w:rPr>
        <w:t xml:space="preserve"> </w:t>
      </w:r>
      <w:r w:rsidRPr="00EB59BC">
        <w:rPr>
          <w:rtl/>
        </w:rPr>
        <w:t>מצב</w:t>
      </w:r>
      <w:r w:rsidR="00800FE0">
        <w:rPr>
          <w:rtl/>
        </w:rPr>
        <w:t xml:space="preserve"> </w:t>
      </w:r>
      <w:r w:rsidRPr="00EB59BC">
        <w:rPr>
          <w:rtl/>
        </w:rPr>
        <w:t>העסקים, מצב התעשיינים ומצב המפעלים קשה. צריך</w:t>
      </w:r>
      <w:r w:rsidR="00800FE0">
        <w:rPr>
          <w:rtl/>
        </w:rPr>
        <w:t xml:space="preserve"> </w:t>
      </w:r>
      <w:r w:rsidRPr="00EB59BC">
        <w:rPr>
          <w:rtl/>
        </w:rPr>
        <w:t>לשקול את העניין מחדש.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פה</w:t>
      </w:r>
      <w:r w:rsidR="00800FE0">
        <w:rPr>
          <w:rtl/>
        </w:rPr>
        <w:t xml:space="preserve"> </w:t>
      </w:r>
      <w:r w:rsidRPr="00EB59BC">
        <w:rPr>
          <w:rtl/>
        </w:rPr>
        <w:t>בקריאה</w:t>
      </w:r>
      <w:r w:rsidR="00800FE0">
        <w:rPr>
          <w:rtl/>
        </w:rPr>
        <w:t xml:space="preserve"> </w:t>
      </w:r>
      <w:r w:rsidRPr="00EB59BC">
        <w:rPr>
          <w:rtl/>
        </w:rPr>
        <w:t>ראשונה. אני לא הולך להצביע בעד החוק הזה. אני חושב, שאם</w:t>
      </w:r>
      <w:r w:rsidR="00800FE0">
        <w:rPr>
          <w:rtl/>
        </w:rPr>
        <w:t xml:space="preserve"> </w:t>
      </w:r>
      <w:r w:rsidRPr="00EB59BC">
        <w:rPr>
          <w:rtl/>
        </w:rPr>
        <w:t>החוק</w:t>
      </w:r>
      <w:r w:rsidR="00800FE0">
        <w:rPr>
          <w:rtl/>
        </w:rPr>
        <w:t xml:space="preserve"> </w:t>
      </w:r>
      <w:r w:rsidRPr="00EB59BC">
        <w:rPr>
          <w:rtl/>
        </w:rPr>
        <w:t>יעבור</w:t>
      </w:r>
      <w:r w:rsidR="00800FE0">
        <w:rPr>
          <w:rtl/>
        </w:rPr>
        <w:t xml:space="preserve"> </w:t>
      </w:r>
      <w:r w:rsidRPr="00EB59BC">
        <w:rPr>
          <w:rtl/>
        </w:rPr>
        <w:t>בקריאה</w:t>
      </w:r>
      <w:r w:rsidR="00800FE0">
        <w:rPr>
          <w:rtl/>
        </w:rPr>
        <w:t xml:space="preserve"> </w:t>
      </w:r>
      <w:r w:rsidRPr="00EB59BC">
        <w:rPr>
          <w:rtl/>
        </w:rPr>
        <w:t>ראשונה, יש לשקול את העלאת מספר הימים מיום לתשעה ימים.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פשוט מוגזם. הדבר הוא חסר תקדים, זו עלייה של </w:t>
      </w:r>
      <w:r w:rsidR="00800FE0" w:rsidRPr="00EB59BC">
        <w:rPr>
          <w:rtl/>
        </w:rPr>
        <w:t>900</w:t>
      </w:r>
      <w:r w:rsidR="00800FE0">
        <w:rPr>
          <w:rtl/>
        </w:rPr>
        <w:t>%</w:t>
      </w:r>
      <w:r w:rsidRPr="00EB59BC">
        <w:rPr>
          <w:rtl/>
        </w:rPr>
        <w:t>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עד תשעה ימים.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פיני בדש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עד תשעה ימים זה </w:t>
      </w:r>
      <w:r w:rsidR="00800FE0" w:rsidRPr="00EB59BC">
        <w:rPr>
          <w:rtl/>
        </w:rPr>
        <w:t>900</w:t>
      </w:r>
      <w:r w:rsidR="00800FE0">
        <w:rPr>
          <w:rtl/>
        </w:rPr>
        <w:t>%</w:t>
      </w:r>
      <w:r w:rsidRPr="00EB59BC">
        <w:rPr>
          <w:rtl/>
        </w:rPr>
        <w:t xml:space="preserve"> ממה שהיה קודם.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כפי</w:t>
      </w:r>
      <w:r w:rsidR="00800FE0">
        <w:rPr>
          <w:rtl/>
        </w:rPr>
        <w:t xml:space="preserve"> </w:t>
      </w:r>
      <w:r w:rsidRPr="00EB59BC">
        <w:rPr>
          <w:rtl/>
        </w:rPr>
        <w:t>שאמרתי,</w:t>
      </w:r>
      <w:r w:rsidR="00800FE0">
        <w:rPr>
          <w:rtl/>
        </w:rPr>
        <w:t xml:space="preserve"> </w:t>
      </w:r>
      <w:r w:rsidRPr="00EB59BC">
        <w:rPr>
          <w:rtl/>
        </w:rPr>
        <w:t>יש כאן אפליה בין שכירים לעצמאים, וצריך לבדוק את הנושא מחדש.</w:t>
      </w:r>
      <w:r w:rsidR="00800FE0">
        <w:rPr>
          <w:rtl/>
        </w:rPr>
        <w:t xml:space="preserve"> </w:t>
      </w:r>
      <w:r w:rsidRPr="00EB59BC">
        <w:rPr>
          <w:rtl/>
        </w:rPr>
        <w:t>לדעתי,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למשוך</w:t>
      </w:r>
      <w:r w:rsidR="00800FE0">
        <w:rPr>
          <w:rtl/>
        </w:rPr>
        <w:t xml:space="preserve"> </w:t>
      </w:r>
      <w:r w:rsidRPr="00EB59BC">
        <w:rPr>
          <w:rtl/>
        </w:rPr>
        <w:t>את החוק, לבדוק אותו ולמצוא מקורות הכנסה אחרים, ולא להמשיך</w:t>
      </w:r>
      <w:r w:rsidR="00800FE0">
        <w:rPr>
          <w:rtl/>
        </w:rPr>
        <w:t xml:space="preserve"> </w:t>
      </w:r>
      <w:r w:rsidRPr="00EB59BC">
        <w:rPr>
          <w:rtl/>
        </w:rPr>
        <w:t>ולהעמיס על המעסיקים כאילו הם פרה חולבת. 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 לחבר הכנסת פיני בדש.</w:t>
      </w:r>
      <w:r w:rsidR="00800FE0">
        <w:rPr>
          <w:rtl/>
        </w:rPr>
        <w:t xml:space="preserve"> </w:t>
      </w:r>
      <w:r w:rsidRPr="00EB59BC">
        <w:rPr>
          <w:rtl/>
        </w:rPr>
        <w:t>אני מזמין את אחרון הדוברים, יושב</w:t>
      </w:r>
      <w:r w:rsidR="00800FE0">
        <w:rPr>
          <w:rtl/>
        </w:rPr>
        <w:t>-</w:t>
      </w:r>
      <w:r w:rsidRPr="00EB59BC">
        <w:rPr>
          <w:rtl/>
        </w:rPr>
        <w:t>ראש ועדת</w:t>
      </w:r>
      <w:r w:rsidR="00800FE0">
        <w:rPr>
          <w:rtl/>
        </w:rPr>
        <w:t xml:space="preserve"> </w:t>
      </w:r>
      <w:r w:rsidRPr="00EB59BC">
        <w:rPr>
          <w:rtl/>
        </w:rPr>
        <w:t>העבודה והרווחה, חבר הכנסת מקסים לוי. בבקשה.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השר אלי ישי, אתה משיב מטעם הממשלה?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 העבודה והרווחה א' ישי: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אין צורך.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טוב.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מקסים לוי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שמעתי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חבר הכנסת חיים אורון, וכן כמה דוברים אחרים לפני שהתייחסו להצעת</w:t>
      </w:r>
      <w:r w:rsidR="00800FE0">
        <w:rPr>
          <w:rtl/>
        </w:rPr>
        <w:t xml:space="preserve"> </w:t>
      </w:r>
      <w:r w:rsidRPr="00EB59BC">
        <w:rPr>
          <w:rtl/>
        </w:rPr>
        <w:t>החוק.</w:t>
      </w:r>
      <w:r w:rsidR="00800FE0">
        <w:rPr>
          <w:rtl/>
        </w:rPr>
        <w:t xml:space="preserve"> </w:t>
      </w:r>
      <w:r w:rsidRPr="00EB59BC">
        <w:rPr>
          <w:rtl/>
        </w:rPr>
        <w:t>ודאי</w:t>
      </w:r>
      <w:r w:rsidR="00800FE0">
        <w:rPr>
          <w:rtl/>
        </w:rPr>
        <w:t xml:space="preserve"> </w:t>
      </w:r>
      <w:r w:rsidRPr="00EB59BC">
        <w:rPr>
          <w:rtl/>
        </w:rPr>
        <w:t>שהממשלה</w:t>
      </w:r>
      <w:r w:rsidR="00800FE0">
        <w:rPr>
          <w:rtl/>
        </w:rPr>
        <w:t xml:space="preserve"> </w:t>
      </w:r>
      <w:r w:rsidRPr="00EB59BC">
        <w:rPr>
          <w:rtl/>
        </w:rPr>
        <w:t>ניסתה</w:t>
      </w:r>
      <w:r w:rsidR="00800FE0">
        <w:rPr>
          <w:rtl/>
        </w:rPr>
        <w:t xml:space="preserve"> </w:t>
      </w:r>
      <w:r w:rsidRPr="00EB59BC">
        <w:rPr>
          <w:rtl/>
        </w:rPr>
        <w:t>בכל מאודה לגייס את המשאבים שחסרו לה בגין הגירעון</w:t>
      </w:r>
      <w:r w:rsidR="00800FE0">
        <w:rPr>
          <w:rtl/>
        </w:rPr>
        <w:t xml:space="preserve"> </w:t>
      </w:r>
      <w:r w:rsidRPr="00EB59BC">
        <w:rPr>
          <w:rtl/>
        </w:rPr>
        <w:t>בתקציב</w:t>
      </w:r>
      <w:r w:rsidR="00800FE0">
        <w:rPr>
          <w:rtl/>
        </w:rPr>
        <w:t xml:space="preserve"> </w:t>
      </w:r>
      <w:r w:rsidRPr="00EB59BC">
        <w:rPr>
          <w:rtl/>
        </w:rPr>
        <w:t>המדינה.</w:t>
      </w:r>
      <w:r w:rsidR="00800FE0">
        <w:rPr>
          <w:rtl/>
        </w:rPr>
        <w:t xml:space="preserve"> </w:t>
      </w:r>
      <w:r w:rsidRPr="00EB59BC">
        <w:rPr>
          <w:rtl/>
        </w:rPr>
        <w:t>הוויכוח הוא לא אם לוקחים או לא לוקחים. הוויכוח באשר להשתתפות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המעסיקים בתשלום עבור תשעה ימים כבר הסתיים; הצעת החוק הזאת באה להגן בעצם על</w:t>
      </w:r>
      <w:r w:rsidR="00800FE0">
        <w:rPr>
          <w:rtl/>
        </w:rPr>
        <w:t xml:space="preserve"> </w:t>
      </w:r>
      <w:r w:rsidRPr="00EB59BC">
        <w:rPr>
          <w:rtl/>
        </w:rPr>
        <w:t>העובד.</w:t>
      </w:r>
      <w:r w:rsidR="00800FE0">
        <w:rPr>
          <w:rtl/>
        </w:rPr>
        <w:t xml:space="preserve"> </w:t>
      </w:r>
      <w:r w:rsidRPr="00EB59BC">
        <w:rPr>
          <w:rtl/>
        </w:rPr>
        <w:t>היא</w:t>
      </w:r>
      <w:r w:rsidR="00800FE0">
        <w:rPr>
          <w:rtl/>
        </w:rPr>
        <w:t xml:space="preserve"> </w:t>
      </w:r>
      <w:r w:rsidRPr="00EB59BC">
        <w:rPr>
          <w:rtl/>
        </w:rPr>
        <w:t>באה</w:t>
      </w:r>
      <w:r w:rsidR="00800FE0">
        <w:rPr>
          <w:rtl/>
        </w:rPr>
        <w:t xml:space="preserve"> </w:t>
      </w:r>
      <w:r w:rsidRPr="00EB59BC">
        <w:rPr>
          <w:rtl/>
        </w:rPr>
        <w:t>לתת</w:t>
      </w:r>
      <w:r w:rsidR="00800FE0">
        <w:rPr>
          <w:rtl/>
        </w:rPr>
        <w:t xml:space="preserve"> </w:t>
      </w:r>
      <w:r w:rsidRPr="00EB59BC">
        <w:rPr>
          <w:rtl/>
        </w:rPr>
        <w:t>בצורה</w:t>
      </w:r>
      <w:r w:rsidR="00800FE0">
        <w:rPr>
          <w:rtl/>
        </w:rPr>
        <w:t xml:space="preserve"> </w:t>
      </w:r>
      <w:r w:rsidRPr="00EB59BC">
        <w:rPr>
          <w:rtl/>
        </w:rPr>
        <w:t>שהביטוח</w:t>
      </w:r>
      <w:r w:rsidR="00800FE0">
        <w:rPr>
          <w:rtl/>
        </w:rPr>
        <w:t xml:space="preserve"> </w:t>
      </w:r>
      <w:r w:rsidRPr="00EB59BC">
        <w:rPr>
          <w:rtl/>
        </w:rPr>
        <w:t>הלאומי ישלם ישירות לעובד את תשעת הימים</w:t>
      </w:r>
      <w:r w:rsidR="00800FE0">
        <w:rPr>
          <w:rtl/>
        </w:rPr>
        <w:t xml:space="preserve"> </w:t>
      </w:r>
      <w:r w:rsidRPr="00EB59BC">
        <w:rPr>
          <w:rtl/>
        </w:rPr>
        <w:t>הראשונים, ובאשר למעביד, הביטוח הלאומי בעצם יגבה ממנו את הכסף.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היה קורה אם החוק לא היה? אותם עובדים היו צריכים להגיש תביעות בגין תשעת</w:t>
      </w:r>
      <w:r w:rsidR="00800FE0">
        <w:rPr>
          <w:rtl/>
        </w:rPr>
        <w:t xml:space="preserve"> </w:t>
      </w:r>
      <w:r w:rsidRPr="00EB59BC">
        <w:rPr>
          <w:rtl/>
        </w:rPr>
        <w:t>הימים,</w:t>
      </w:r>
      <w:r w:rsidR="00800FE0">
        <w:rPr>
          <w:rtl/>
        </w:rPr>
        <w:t xml:space="preserve"> </w:t>
      </w:r>
      <w:r w:rsidRPr="00EB59BC">
        <w:rPr>
          <w:rtl/>
        </w:rPr>
        <w:t>והרבה תביעות היו בעצם הולכות לאיבוד. לכן השאלה כאן היא לא אם צריך לקחת</w:t>
      </w:r>
      <w:r w:rsidR="00800FE0">
        <w:rPr>
          <w:rtl/>
        </w:rPr>
        <w:t xml:space="preserve"> </w:t>
      </w:r>
      <w:r w:rsidRPr="00EB59BC">
        <w:rPr>
          <w:rtl/>
        </w:rPr>
        <w:t>או לא. הדבר כבר נקבע בחוק התקציב.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לכן, נדמה לי שהצעת החוק כפי שהיא מובאת כאן צריכה לעבור כמה שינויים.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פיני בדש וחיים דיין דיברו על נושא העצמאים. בוועדת העבודה והרווחה, בהכנה</w:t>
      </w:r>
      <w:r w:rsidR="00800FE0">
        <w:rPr>
          <w:rtl/>
        </w:rPr>
        <w:t xml:space="preserve"> </w:t>
      </w:r>
      <w:r w:rsidRPr="00EB59BC">
        <w:rPr>
          <w:rtl/>
        </w:rPr>
        <w:t>לקריאה שנייה ולקריאה שלישית נצטרך להתייחס לנושא העצמאים. בהחלט. אבל ככלל, החוק</w:t>
      </w:r>
      <w:r w:rsidR="00800FE0">
        <w:rPr>
          <w:rtl/>
        </w:rPr>
        <w:t xml:space="preserve"> </w:t>
      </w:r>
      <w:r w:rsidRPr="00EB59BC">
        <w:rPr>
          <w:rtl/>
        </w:rPr>
        <w:t>נותן</w:t>
      </w:r>
      <w:r w:rsidR="00800FE0">
        <w:rPr>
          <w:rtl/>
        </w:rPr>
        <w:t xml:space="preserve"> </w:t>
      </w:r>
      <w:r w:rsidRPr="00EB59BC">
        <w:rPr>
          <w:rtl/>
        </w:rPr>
        <w:t>זכויות</w:t>
      </w:r>
      <w:r w:rsidR="00800FE0">
        <w:rPr>
          <w:rtl/>
        </w:rPr>
        <w:t xml:space="preserve"> </w:t>
      </w:r>
      <w:r w:rsidRPr="00EB59BC">
        <w:rPr>
          <w:rtl/>
        </w:rPr>
        <w:t>לעובדים.</w:t>
      </w:r>
      <w:r w:rsidR="00800FE0">
        <w:rPr>
          <w:rtl/>
        </w:rPr>
        <w:t xml:space="preserve"> </w:t>
      </w:r>
      <w:r w:rsidRPr="00EB59BC">
        <w:rPr>
          <w:rtl/>
        </w:rPr>
        <w:t>אם לא היה החוק הזה, נדמה לי שהיינו מפקירים את העובדים</w:t>
      </w:r>
      <w:r w:rsidR="00800FE0">
        <w:rPr>
          <w:rtl/>
        </w:rPr>
        <w:t xml:space="preserve"> </w:t>
      </w:r>
      <w:r w:rsidRPr="00EB59BC">
        <w:rPr>
          <w:rtl/>
        </w:rPr>
        <w:t>לצד של המעסיקים או המעבידים.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פיני בדש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מקסים לוי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</w:t>
      </w:r>
      <w:r w:rsidR="00800FE0">
        <w:rPr>
          <w:rtl/>
        </w:rPr>
        <w:t xml:space="preserve"> </w:t>
      </w:r>
      <w:r w:rsidRPr="00EB59BC">
        <w:rPr>
          <w:rtl/>
        </w:rPr>
        <w:t>זו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שאלה</w:t>
      </w:r>
      <w:r w:rsidR="00800FE0">
        <w:rPr>
          <w:rtl/>
        </w:rPr>
        <w:t xml:space="preserve"> </w:t>
      </w:r>
      <w:r w:rsidRPr="00EB59BC">
        <w:rPr>
          <w:rtl/>
        </w:rPr>
        <w:t>בכלל,</w:t>
      </w:r>
      <w:r w:rsidR="00800FE0">
        <w:rPr>
          <w:rtl/>
        </w:rPr>
        <w:t xml:space="preserve"> </w:t>
      </w:r>
      <w:r w:rsidRPr="00EB59BC">
        <w:rPr>
          <w:rtl/>
        </w:rPr>
        <w:t>כי</w:t>
      </w:r>
      <w:r w:rsidR="00800FE0">
        <w:rPr>
          <w:rtl/>
        </w:rPr>
        <w:t xml:space="preserve"> </w:t>
      </w:r>
      <w:r w:rsidRPr="00EB59BC">
        <w:rPr>
          <w:rtl/>
        </w:rPr>
        <w:t>מדיניות הממשלה היתה לקחת 80 מיליון שקל. איך</w:t>
      </w:r>
      <w:r w:rsidR="00800FE0">
        <w:rPr>
          <w:rtl/>
        </w:rPr>
        <w:t xml:space="preserve"> </w:t>
      </w:r>
      <w:r w:rsidRPr="00EB59BC">
        <w:rPr>
          <w:rtl/>
        </w:rPr>
        <w:t>לוקחים</w:t>
      </w:r>
      <w:r w:rsidR="00800FE0">
        <w:rPr>
          <w:rtl/>
        </w:rPr>
        <w:t xml:space="preserve"> </w:t>
      </w:r>
      <w:r w:rsidRPr="00EB59BC">
        <w:rPr>
          <w:rtl/>
        </w:rPr>
        <w:t>אותם? בצורה שאישרתם בחוק ההסדרים, מי שיצא מפסיד זה העובד. החוק היום בא</w:t>
      </w:r>
      <w:r w:rsidR="00800FE0">
        <w:rPr>
          <w:rtl/>
        </w:rPr>
        <w:t xml:space="preserve"> </w:t>
      </w:r>
      <w:r w:rsidRPr="00EB59BC">
        <w:rPr>
          <w:rtl/>
        </w:rPr>
        <w:t>להיטיב עם העובד.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להצביע</w:t>
      </w:r>
      <w:r w:rsidR="00800FE0">
        <w:rPr>
          <w:rtl/>
        </w:rPr>
        <w:t xml:space="preserve"> </w:t>
      </w:r>
      <w:r w:rsidRPr="00EB59BC">
        <w:rPr>
          <w:rtl/>
        </w:rPr>
        <w:t>בעד החוק בקריאה ראשונה ולנסות לשנות בדיונים בוועדה לקראת</w:t>
      </w:r>
      <w:r w:rsidR="00800FE0">
        <w:rPr>
          <w:rtl/>
        </w:rPr>
        <w:t xml:space="preserve"> </w:t>
      </w:r>
      <w:r w:rsidRPr="00EB59BC">
        <w:rPr>
          <w:rtl/>
        </w:rPr>
        <w:t>קריאה שנייה וקריאה שלישית. אני חושב שהחוק בעצם מגן על ציבור העובדים.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לחבר הכנסת מקסים לוי.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רבותי, אנחנו ניגשים להצבעה.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3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ההצעה להעביר את הצעת החוק לדיון בוועדה </w:t>
      </w:r>
      <w:r>
        <w:rPr>
          <w:rtl/>
        </w:rPr>
        <w:t>–</w:t>
      </w:r>
      <w:r w:rsidR="00EB59BC" w:rsidRPr="00EB59BC">
        <w:rPr>
          <w:rtl/>
        </w:rPr>
        <w:t xml:space="preserve"> 10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2</w:t>
      </w:r>
    </w:p>
    <w:p w:rsidR="004B6841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  <w:r>
        <w:rPr>
          <w:rtl/>
        </w:rPr>
        <w:t xml:space="preserve"> </w:t>
      </w:r>
    </w:p>
    <w:p w:rsidR="00800FE0" w:rsidRDefault="00EB59BC" w:rsidP="00800FE0">
      <w:pPr>
        <w:pStyle w:val="3"/>
        <w:rPr>
          <w:rtl/>
        </w:rPr>
      </w:pPr>
      <w:r w:rsidRPr="00EB59BC">
        <w:rPr>
          <w:rtl/>
        </w:rPr>
        <w:t>ההצעה להעביר את הצעת חוק הביטוח הלאומי [נוסח משולב] (תיקון מס' 14)</w:t>
      </w:r>
      <w:r w:rsidR="00800FE0">
        <w:rPr>
          <w:rtl/>
        </w:rPr>
        <w:t xml:space="preserve"> </w:t>
      </w:r>
      <w:r w:rsidRPr="00EB59BC">
        <w:rPr>
          <w:rtl/>
        </w:rPr>
        <w:t>(תיקון דמי פגיעה), התשנ"ז</w:t>
      </w:r>
      <w:r w:rsidR="00800FE0">
        <w:rPr>
          <w:rtl/>
        </w:rPr>
        <w:t>–</w:t>
      </w:r>
      <w:r w:rsidRPr="00EB59BC">
        <w:rPr>
          <w:rtl/>
        </w:rPr>
        <w:t>1997, לוועדת העבודה והרווחה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בעד </w:t>
      </w:r>
      <w:r w:rsidR="00800FE0">
        <w:rPr>
          <w:rtl/>
        </w:rPr>
        <w:t>–</w:t>
      </w:r>
      <w:r w:rsidRPr="00EB59BC">
        <w:rPr>
          <w:rtl/>
        </w:rPr>
        <w:t xml:space="preserve"> 10, נגד </w:t>
      </w:r>
      <w:r w:rsidR="00800FE0">
        <w:rPr>
          <w:rtl/>
        </w:rPr>
        <w:t>–</w:t>
      </w:r>
      <w:r w:rsidRPr="00EB59BC">
        <w:rPr>
          <w:rtl/>
        </w:rPr>
        <w:t xml:space="preserve"> 2, אין נמנעים.</w:t>
      </w:r>
      <w:r w:rsidR="00800FE0">
        <w:rPr>
          <w:rtl/>
        </w:rPr>
        <w:t xml:space="preserve"> </w:t>
      </w:r>
      <w:r w:rsidRPr="00EB59BC">
        <w:rPr>
          <w:rtl/>
        </w:rPr>
        <w:t>ובכן, הצעת חוק הביטוח הלאומי [נוסח משולב]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</w:t>
      </w:r>
      <w:r w:rsidRPr="00EB59BC">
        <w:rPr>
          <w:rtl/>
        </w:rPr>
        <w:t>מס'</w:t>
      </w:r>
      <w:r w:rsidR="00800FE0">
        <w:rPr>
          <w:rtl/>
        </w:rPr>
        <w:t xml:space="preserve"> </w:t>
      </w:r>
      <w:r w:rsidRPr="00EB59BC">
        <w:rPr>
          <w:rtl/>
        </w:rPr>
        <w:t>14)</w:t>
      </w:r>
      <w:r w:rsidR="00800FE0">
        <w:rPr>
          <w:rtl/>
        </w:rPr>
        <w:t xml:space="preserve"> </w:t>
      </w:r>
      <w:r w:rsidRPr="00EB59BC">
        <w:rPr>
          <w:rtl/>
        </w:rPr>
        <w:t>(תיקון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דמי פגיעה), התשנ"ז</w:t>
      </w:r>
      <w:r w:rsidR="00800FE0">
        <w:rPr>
          <w:rtl/>
        </w:rPr>
        <w:t>–</w:t>
      </w:r>
      <w:r w:rsidRPr="00EB59BC">
        <w:rPr>
          <w:rtl/>
        </w:rPr>
        <w:t>1997, אושרה בקריאה ראשונה, והיא</w:t>
      </w:r>
      <w:r w:rsidR="00800FE0">
        <w:rPr>
          <w:rtl/>
        </w:rPr>
        <w:t xml:space="preserve"> </w:t>
      </w:r>
      <w:r w:rsidRPr="00EB59BC">
        <w:rPr>
          <w:rtl/>
        </w:rPr>
        <w:t>תועבר להכנה לקריאה שנייה ושלישית בוועדת העבודה והרווחה.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שר העבודה והרווחה, הקואליציה שלך הצביעה נגד.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קורה.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רוצה שזה יהיה תקדים.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14" w:name="_Toc455646910"/>
      <w:r w:rsidRPr="00800FE0">
        <w:rPr>
          <w:rtl/>
        </w:rPr>
        <w:t>תמיכתו של ראש הממשלה בהקמת מדינה פלשתינית כדוגמת פורטו</w:t>
      </w:r>
      <w:r>
        <w:rPr>
          <w:rtl/>
        </w:rPr>
        <w:t>-</w:t>
      </w:r>
      <w:r w:rsidRPr="00800FE0">
        <w:rPr>
          <w:rtl/>
        </w:rPr>
        <w:t>ריקו ואנדורה</w:t>
      </w:r>
      <w:bookmarkEnd w:id="14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הנושא</w:t>
      </w:r>
      <w:r w:rsidR="00800FE0">
        <w:rPr>
          <w:rtl/>
        </w:rPr>
        <w:t xml:space="preserve"> </w:t>
      </w:r>
      <w:r w:rsidRPr="00EB59BC">
        <w:rPr>
          <w:rtl/>
        </w:rPr>
        <w:t>הבא</w:t>
      </w:r>
      <w:r w:rsidR="00800FE0">
        <w:rPr>
          <w:rtl/>
        </w:rPr>
        <w:t xml:space="preserve"> </w:t>
      </w:r>
      <w:r w:rsidRPr="00EB59BC">
        <w:rPr>
          <w:rtl/>
        </w:rPr>
        <w:t>על סדר</w:t>
      </w:r>
      <w:r w:rsidR="00800FE0">
        <w:rPr>
          <w:rtl/>
        </w:rPr>
        <w:t>-</w:t>
      </w:r>
      <w:r w:rsidRPr="00EB59BC">
        <w:rPr>
          <w:rtl/>
        </w:rPr>
        <w:t>היום: תמיכתו של ראש הממשלה בהקמת מדינה פלשתינית כדוגמת</w:t>
      </w:r>
      <w:r w:rsidR="00800FE0">
        <w:rPr>
          <w:rtl/>
        </w:rPr>
        <w:t xml:space="preserve"> </w:t>
      </w:r>
      <w:r w:rsidRPr="00EB59BC">
        <w:rPr>
          <w:rtl/>
        </w:rPr>
        <w:t>פורטו</w:t>
      </w:r>
      <w:r w:rsidR="00800FE0">
        <w:rPr>
          <w:rtl/>
        </w:rPr>
        <w:t>-</w:t>
      </w:r>
      <w:r w:rsidRPr="00EB59BC">
        <w:rPr>
          <w:rtl/>
        </w:rPr>
        <w:t>ריקו</w:t>
      </w:r>
      <w:r w:rsidR="00800FE0">
        <w:rPr>
          <w:rtl/>
        </w:rPr>
        <w:t xml:space="preserve"> </w:t>
      </w:r>
      <w:r w:rsidRPr="00EB59BC">
        <w:rPr>
          <w:rtl/>
        </w:rPr>
        <w:t>ואנדורה</w:t>
      </w:r>
      <w:r w:rsidR="00800FE0">
        <w:rPr>
          <w:rtl/>
        </w:rPr>
        <w:t xml:space="preserve"> –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חבר הכנסת חיים רמון; סיכום הדיון. בבקשה, חבר הכנסת</w:t>
      </w:r>
      <w:r w:rsidR="00800FE0">
        <w:rPr>
          <w:rtl/>
        </w:rPr>
        <w:t xml:space="preserve"> </w:t>
      </w:r>
      <w:r w:rsidRPr="00EB59BC">
        <w:rPr>
          <w:rtl/>
        </w:rPr>
        <w:t>חיים רמון. עשר דקות עומדות לרשותך.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לא אדבר עשר דקות.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הדיון</w:t>
      </w:r>
      <w:r w:rsidR="00800FE0">
        <w:rPr>
          <w:rtl/>
        </w:rPr>
        <w:t xml:space="preserve"> </w:t>
      </w:r>
      <w:r w:rsidRPr="00EB59BC">
        <w:rPr>
          <w:rtl/>
        </w:rPr>
        <w:t>שנערך</w:t>
      </w:r>
      <w:r w:rsidR="00800FE0">
        <w:rPr>
          <w:rtl/>
        </w:rPr>
        <w:t xml:space="preserve"> </w:t>
      </w:r>
      <w:r w:rsidRPr="00EB59BC">
        <w:rPr>
          <w:rtl/>
        </w:rPr>
        <w:t>לפני</w:t>
      </w:r>
      <w:r w:rsidR="00800FE0">
        <w:rPr>
          <w:rtl/>
        </w:rPr>
        <w:t xml:space="preserve"> </w:t>
      </w:r>
      <w:r w:rsidRPr="00EB59BC">
        <w:rPr>
          <w:rtl/>
        </w:rPr>
        <w:t>כשבוע היה בהחלט דיון</w:t>
      </w:r>
      <w:r w:rsidR="00800FE0">
        <w:rPr>
          <w:rtl/>
        </w:rPr>
        <w:t xml:space="preserve"> </w:t>
      </w:r>
      <w:r w:rsidRPr="00EB59BC">
        <w:rPr>
          <w:rtl/>
        </w:rPr>
        <w:t>מעניין, ואשמח לשמוע את תשובתה של השרה בעניין.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 לומר, שבמסגרת הצעת הסיכום שסיעת העבודה הציעה, אנחנו מציעים הצעה</w:t>
      </w:r>
      <w:r w:rsidR="00800FE0">
        <w:rPr>
          <w:rtl/>
        </w:rPr>
        <w:t xml:space="preserve"> </w:t>
      </w:r>
      <w:r w:rsidRPr="00EB59BC">
        <w:rPr>
          <w:rtl/>
        </w:rPr>
        <w:t>שאיננה</w:t>
      </w:r>
      <w:r w:rsidR="00800FE0">
        <w:rPr>
          <w:rtl/>
        </w:rPr>
        <w:t xml:space="preserve"> </w:t>
      </w:r>
      <w:r w:rsidRPr="00EB59BC">
        <w:rPr>
          <w:rtl/>
        </w:rPr>
        <w:t>מרחיקת</w:t>
      </w:r>
      <w:r w:rsidR="00800FE0">
        <w:rPr>
          <w:rtl/>
        </w:rPr>
        <w:t xml:space="preserve"> </w:t>
      </w:r>
      <w:r w:rsidRPr="00EB59BC">
        <w:rPr>
          <w:rtl/>
        </w:rPr>
        <w:t>לכת כדברי ראש הממשלה. אנחנו לא העזנו להציע לכנסת, שהכנסת תתמוך</w:t>
      </w:r>
      <w:r w:rsidR="00800FE0">
        <w:rPr>
          <w:rtl/>
        </w:rPr>
        <w:t xml:space="preserve"> </w:t>
      </w:r>
      <w:r w:rsidRPr="00EB59BC">
        <w:rPr>
          <w:rtl/>
        </w:rPr>
        <w:t>בהקמת</w:t>
      </w:r>
      <w:r w:rsidR="00800FE0">
        <w:rPr>
          <w:rtl/>
        </w:rPr>
        <w:t xml:space="preserve"> </w:t>
      </w:r>
      <w:r w:rsidRPr="00EB59BC">
        <w:rPr>
          <w:rtl/>
        </w:rPr>
        <w:t>ישות</w:t>
      </w:r>
      <w:r w:rsidR="00800FE0">
        <w:rPr>
          <w:rtl/>
        </w:rPr>
        <w:t xml:space="preserve"> </w:t>
      </w:r>
      <w:r w:rsidRPr="00EB59BC">
        <w:rPr>
          <w:rtl/>
        </w:rPr>
        <w:t>פלשתינית</w:t>
      </w:r>
      <w:r w:rsidR="00800FE0">
        <w:rPr>
          <w:rtl/>
        </w:rPr>
        <w:t xml:space="preserve"> </w:t>
      </w:r>
      <w:r w:rsidRPr="00EB59BC">
        <w:rPr>
          <w:rtl/>
        </w:rPr>
        <w:t>דוגמת</w:t>
      </w:r>
      <w:r w:rsidR="00800FE0">
        <w:rPr>
          <w:rtl/>
        </w:rPr>
        <w:t xml:space="preserve"> </w:t>
      </w:r>
      <w:r w:rsidRPr="00EB59BC">
        <w:rPr>
          <w:rtl/>
        </w:rPr>
        <w:t>אנדורה</w:t>
      </w:r>
      <w:r w:rsidR="00800FE0">
        <w:rPr>
          <w:rtl/>
        </w:rPr>
        <w:t xml:space="preserve"> </w:t>
      </w:r>
      <w:r w:rsidRPr="00EB59BC">
        <w:rPr>
          <w:rtl/>
        </w:rPr>
        <w:t>ופורטו</w:t>
      </w:r>
      <w:r w:rsidR="00800FE0">
        <w:rPr>
          <w:rtl/>
        </w:rPr>
        <w:t>-</w:t>
      </w:r>
      <w:r w:rsidRPr="00EB59BC">
        <w:rPr>
          <w:rtl/>
        </w:rPr>
        <w:t>ריקו,</w:t>
      </w:r>
      <w:r w:rsidR="00800FE0">
        <w:rPr>
          <w:rtl/>
        </w:rPr>
        <w:t xml:space="preserve"> </w:t>
      </w:r>
      <w:r w:rsidRPr="00EB59BC">
        <w:rPr>
          <w:rtl/>
        </w:rPr>
        <w:t>שהן</w:t>
      </w:r>
      <w:r w:rsidR="00800FE0">
        <w:rPr>
          <w:rtl/>
        </w:rPr>
        <w:t xml:space="preserve"> </w:t>
      </w:r>
      <w:r w:rsidRPr="00EB59BC">
        <w:rPr>
          <w:rtl/>
        </w:rPr>
        <w:t>מדינות</w:t>
      </w:r>
      <w:r w:rsidR="00800FE0">
        <w:rPr>
          <w:rtl/>
        </w:rPr>
        <w:t xml:space="preserve"> </w:t>
      </w:r>
      <w:r w:rsidRPr="00EB59BC">
        <w:rPr>
          <w:rtl/>
        </w:rPr>
        <w:t>ללא הגבלות על</w:t>
      </w:r>
      <w:r w:rsidR="00800FE0">
        <w:rPr>
          <w:rtl/>
        </w:rPr>
        <w:t xml:space="preserve"> </w:t>
      </w:r>
      <w:r w:rsidRPr="00EB59BC">
        <w:rPr>
          <w:rtl/>
        </w:rPr>
        <w:t>הריבונות,</w:t>
      </w:r>
      <w:r w:rsidR="00800FE0">
        <w:rPr>
          <w:rtl/>
        </w:rPr>
        <w:t xml:space="preserve"> </w:t>
      </w:r>
      <w:r w:rsidRPr="00EB59BC">
        <w:rPr>
          <w:rtl/>
        </w:rPr>
        <w:t>אלא אנחנו מדברים, במסגרת הצעת הסיכום, על ישות פלשתינית בעלת ריבונות</w:t>
      </w:r>
      <w:r w:rsidR="00800FE0">
        <w:rPr>
          <w:rtl/>
        </w:rPr>
        <w:t xml:space="preserve"> </w:t>
      </w:r>
      <w:r w:rsidRPr="00EB59BC">
        <w:rPr>
          <w:rtl/>
        </w:rPr>
        <w:t>מוגבלת.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מאוד</w:t>
      </w:r>
      <w:r w:rsidR="00800FE0">
        <w:rPr>
          <w:rtl/>
        </w:rPr>
        <w:t xml:space="preserve"> </w:t>
      </w:r>
      <w:r w:rsidRPr="00EB59BC">
        <w:rPr>
          <w:rtl/>
        </w:rPr>
        <w:t>מקווה</w:t>
      </w:r>
      <w:r w:rsidR="00800FE0">
        <w:rPr>
          <w:rtl/>
        </w:rPr>
        <w:t xml:space="preserve"> </w:t>
      </w:r>
      <w:r w:rsidRPr="00EB59BC">
        <w:rPr>
          <w:rtl/>
        </w:rPr>
        <w:t>שהקואליציה,</w:t>
      </w:r>
      <w:r w:rsidR="00800FE0">
        <w:rPr>
          <w:rtl/>
        </w:rPr>
        <w:t xml:space="preserve"> </w:t>
      </w:r>
      <w:r w:rsidRPr="00EB59BC">
        <w:rPr>
          <w:rtl/>
        </w:rPr>
        <w:t>ודאי</w:t>
      </w:r>
      <w:r w:rsidR="00800FE0">
        <w:rPr>
          <w:rtl/>
        </w:rPr>
        <w:t xml:space="preserve"> </w:t>
      </w:r>
      <w:r w:rsidRPr="00EB59BC">
        <w:rPr>
          <w:rtl/>
        </w:rPr>
        <w:t>השרה, תתמוך בנוסחה שהולכת לקראת</w:t>
      </w:r>
      <w:r w:rsidR="00800FE0">
        <w:rPr>
          <w:rtl/>
        </w:rPr>
        <w:t xml:space="preserve"> </w:t>
      </w:r>
      <w:r w:rsidRPr="00EB59BC">
        <w:rPr>
          <w:rtl/>
        </w:rPr>
        <w:t>הפלשתינים פחות מאשר הנוסחה של ראש הממשלה.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במסגרת</w:t>
      </w:r>
      <w:r w:rsidR="00800FE0">
        <w:rPr>
          <w:rtl/>
        </w:rPr>
        <w:t xml:space="preserve"> </w:t>
      </w:r>
      <w:r w:rsidRPr="00EB59BC">
        <w:rPr>
          <w:rtl/>
        </w:rPr>
        <w:t>הדיון</w:t>
      </w:r>
      <w:r w:rsidR="00800FE0">
        <w:rPr>
          <w:rtl/>
        </w:rPr>
        <w:t xml:space="preserve"> </w:t>
      </w:r>
      <w:r w:rsidRPr="00EB59BC">
        <w:rPr>
          <w:rtl/>
        </w:rPr>
        <w:t>עלו</w:t>
      </w:r>
      <w:r w:rsidR="00800FE0">
        <w:rPr>
          <w:rtl/>
        </w:rPr>
        <w:t xml:space="preserve"> </w:t>
      </w:r>
      <w:r w:rsidRPr="00EB59BC">
        <w:rPr>
          <w:rtl/>
        </w:rPr>
        <w:t>כמה</w:t>
      </w:r>
      <w:r w:rsidR="00800FE0">
        <w:rPr>
          <w:rtl/>
        </w:rPr>
        <w:t xml:space="preserve"> </w:t>
      </w:r>
      <w:r w:rsidRPr="00EB59BC">
        <w:rPr>
          <w:rtl/>
        </w:rPr>
        <w:t>נושאים.</w:t>
      </w:r>
      <w:r w:rsidR="00800FE0">
        <w:rPr>
          <w:rtl/>
        </w:rPr>
        <w:t xml:space="preserve"> </w:t>
      </w:r>
      <w:r w:rsidRPr="00EB59BC">
        <w:rPr>
          <w:rtl/>
        </w:rPr>
        <w:t>אני רוצה לומר לחברים שדיברו, בעיקר מהצד</w:t>
      </w:r>
      <w:r w:rsidR="00800FE0">
        <w:rPr>
          <w:rtl/>
        </w:rPr>
        <w:t xml:space="preserve"> </w:t>
      </w:r>
      <w:r w:rsidRPr="00EB59BC">
        <w:rPr>
          <w:rtl/>
        </w:rPr>
        <w:t>השני,</w:t>
      </w:r>
      <w:r w:rsidR="00800FE0">
        <w:rPr>
          <w:rtl/>
        </w:rPr>
        <w:t xml:space="preserve"> </w:t>
      </w:r>
      <w:r w:rsidRPr="00EB59BC">
        <w:rPr>
          <w:rtl/>
        </w:rPr>
        <w:t>מהצד</w:t>
      </w:r>
      <w:r w:rsidR="00800FE0">
        <w:rPr>
          <w:rtl/>
        </w:rPr>
        <w:t xml:space="preserve"> </w:t>
      </w:r>
      <w:r w:rsidRPr="00EB59BC">
        <w:rPr>
          <w:rtl/>
        </w:rPr>
        <w:t>הזה.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כבר לא יודע איזה צד הוא צד, כי למשל יושב</w:t>
      </w:r>
      <w:r w:rsidR="00800FE0">
        <w:rPr>
          <w:rtl/>
        </w:rPr>
        <w:t>-</w:t>
      </w:r>
      <w:r w:rsidRPr="00EB59BC">
        <w:rPr>
          <w:rtl/>
        </w:rPr>
        <w:t>ראש הקואליציה</w:t>
      </w:r>
      <w:r w:rsidR="00800FE0">
        <w:rPr>
          <w:rtl/>
        </w:rPr>
        <w:t xml:space="preserve"> </w:t>
      </w:r>
      <w:r w:rsidRPr="00EB59BC">
        <w:rPr>
          <w:rtl/>
        </w:rPr>
        <w:t>תומך</w:t>
      </w:r>
      <w:r w:rsidR="00800FE0">
        <w:rPr>
          <w:rtl/>
        </w:rPr>
        <w:t xml:space="preserve"> </w:t>
      </w:r>
      <w:r w:rsidRPr="00EB59BC">
        <w:rPr>
          <w:rtl/>
        </w:rPr>
        <w:t>בהצעת הסיכום הזאת. אני לא יודע מה עמדת הקואליציה, אבל יושב</w:t>
      </w:r>
      <w:r w:rsidR="00800FE0">
        <w:rPr>
          <w:rtl/>
        </w:rPr>
        <w:t>-</w:t>
      </w:r>
      <w:r w:rsidRPr="00EB59BC">
        <w:rPr>
          <w:rtl/>
        </w:rPr>
        <w:t>ראש הקואליציה</w:t>
      </w:r>
      <w:r w:rsidR="00800FE0">
        <w:rPr>
          <w:rtl/>
        </w:rPr>
        <w:t xml:space="preserve"> </w:t>
      </w:r>
      <w:r w:rsidRPr="00EB59BC">
        <w:rPr>
          <w:rtl/>
        </w:rPr>
        <w:t>חושב שההצעה הזו ראויה, נכונה וטובה.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 ככה הוא אמר. בוא נשאל אותו.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נשאל אותו. אני לא צריך לשאול אותו, כי הוא חתם ולקחתי ממה שהוא חתם.</w:t>
      </w:r>
      <w:r w:rsidR="00800FE0">
        <w:rPr>
          <w:rtl/>
        </w:rPr>
        <w:t xml:space="preserve"> </w:t>
      </w:r>
      <w:r w:rsidRPr="00EB59BC">
        <w:rPr>
          <w:rtl/>
        </w:rPr>
        <w:t>לקחתי</w:t>
      </w:r>
      <w:r w:rsidR="00800FE0">
        <w:rPr>
          <w:rtl/>
        </w:rPr>
        <w:t xml:space="preserve"> </w:t>
      </w:r>
      <w:r w:rsidRPr="00EB59BC">
        <w:rPr>
          <w:rtl/>
        </w:rPr>
        <w:t>ציטטה</w:t>
      </w:r>
      <w:r w:rsidR="00800FE0">
        <w:rPr>
          <w:rtl/>
        </w:rPr>
        <w:t xml:space="preserve"> </w:t>
      </w:r>
      <w:r w:rsidRPr="00EB59BC">
        <w:rPr>
          <w:rtl/>
        </w:rPr>
        <w:t>מהמסמך</w:t>
      </w:r>
      <w:r w:rsidR="00800FE0">
        <w:rPr>
          <w:rtl/>
        </w:rPr>
        <w:t xml:space="preserve"> </w:t>
      </w:r>
      <w:r w:rsidRPr="00EB59BC">
        <w:rPr>
          <w:rtl/>
        </w:rPr>
        <w:t>שהוא</w:t>
      </w:r>
      <w:r w:rsidR="00800FE0">
        <w:rPr>
          <w:rtl/>
        </w:rPr>
        <w:t xml:space="preserve"> </w:t>
      </w:r>
      <w:r w:rsidRPr="00EB59BC">
        <w:rPr>
          <w:rtl/>
        </w:rPr>
        <w:t>חתום</w:t>
      </w:r>
      <w:r w:rsidR="00800FE0">
        <w:rPr>
          <w:rtl/>
        </w:rPr>
        <w:t xml:space="preserve"> </w:t>
      </w:r>
      <w:r w:rsidRPr="00EB59BC">
        <w:rPr>
          <w:rtl/>
        </w:rPr>
        <w:t>עליו.</w:t>
      </w:r>
      <w:r w:rsidR="00800FE0">
        <w:rPr>
          <w:rtl/>
        </w:rPr>
        <w:t xml:space="preserve"> </w:t>
      </w:r>
      <w:r w:rsidRPr="00EB59BC">
        <w:rPr>
          <w:rtl/>
        </w:rPr>
        <w:t>לכן</w:t>
      </w:r>
      <w:r w:rsidR="00800FE0">
        <w:rPr>
          <w:rtl/>
        </w:rPr>
        <w:t xml:space="preserve"> </w:t>
      </w:r>
      <w:r w:rsidRPr="00EB59BC">
        <w:rPr>
          <w:rtl/>
        </w:rPr>
        <w:t>אין מה לשאול, אלא אם הוא חזר בו</w:t>
      </w:r>
      <w:r w:rsidR="00800FE0">
        <w:rPr>
          <w:rtl/>
        </w:rPr>
        <w:t xml:space="preserve"> </w:t>
      </w:r>
      <w:r w:rsidRPr="00EB59BC">
        <w:rPr>
          <w:rtl/>
        </w:rPr>
        <w:t>מחתימתו, דבר שאני לא מאמין שקרה.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בהחלט,</w:t>
      </w:r>
      <w:r w:rsidR="00800FE0">
        <w:rPr>
          <w:rtl/>
        </w:rPr>
        <w:t xml:space="preserve"> </w:t>
      </w:r>
      <w:r w:rsidRPr="00EB59BC">
        <w:rPr>
          <w:rtl/>
        </w:rPr>
        <w:t>בנושא</w:t>
      </w:r>
      <w:r w:rsidR="00800FE0">
        <w:rPr>
          <w:rtl/>
        </w:rPr>
        <w:t xml:space="preserve"> </w:t>
      </w:r>
      <w:r w:rsidRPr="00EB59BC">
        <w:rPr>
          <w:rtl/>
        </w:rPr>
        <w:t>של אוטונומיה, צריכים להבין, כשמדברים על אוטונומיה, לא</w:t>
      </w:r>
      <w:r w:rsidR="00800FE0">
        <w:rPr>
          <w:rtl/>
        </w:rPr>
        <w:t xml:space="preserve"> </w:t>
      </w:r>
      <w:r w:rsidRPr="00EB59BC">
        <w:rPr>
          <w:rtl/>
        </w:rPr>
        <w:t>חשוב</w:t>
      </w:r>
      <w:r w:rsidR="00800FE0">
        <w:rPr>
          <w:rtl/>
        </w:rPr>
        <w:t xml:space="preserve"> </w:t>
      </w:r>
      <w:r w:rsidRPr="00EB59BC">
        <w:rPr>
          <w:rtl/>
        </w:rPr>
        <w:t>איזה</w:t>
      </w:r>
      <w:r w:rsidR="00800FE0">
        <w:rPr>
          <w:rtl/>
        </w:rPr>
        <w:t xml:space="preserve"> </w:t>
      </w:r>
      <w:r w:rsidRPr="00EB59BC">
        <w:rPr>
          <w:rtl/>
        </w:rPr>
        <w:t>היא,</w:t>
      </w:r>
      <w:r w:rsidR="00800FE0">
        <w:rPr>
          <w:rtl/>
        </w:rPr>
        <w:t xml:space="preserve"> </w:t>
      </w:r>
      <w:r w:rsidRPr="00EB59BC">
        <w:rPr>
          <w:rtl/>
        </w:rPr>
        <w:t>צריך לדעת דבר אחד ברור: אין שום אוטונומיה בעולם שלתושביה אין</w:t>
      </w:r>
      <w:r w:rsidR="00800FE0">
        <w:rPr>
          <w:rtl/>
        </w:rPr>
        <w:t xml:space="preserve"> </w:t>
      </w:r>
      <w:r w:rsidRPr="00EB59BC">
        <w:rPr>
          <w:rtl/>
        </w:rPr>
        <w:t xml:space="preserve">זכות הצבעה לשלטון המרכזי. מי שתומך באוטונומיה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דוד טל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 אחת כזו.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דוד טל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איפה?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דוד טל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הפלשתינים.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</w:t>
      </w:r>
      <w:r w:rsidR="00800FE0">
        <w:rPr>
          <w:rtl/>
        </w:rPr>
        <w:t xml:space="preserve"> </w:t>
      </w:r>
      <w:r w:rsidRPr="00EB59BC">
        <w:rPr>
          <w:rtl/>
        </w:rPr>
        <w:t>אין, כי הפלשתינים אין להם אוטונומיה. אין שום אוטונומיה כמצב קבע, ואת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זה הציע חבר הכנסת לנדאו וחברי כנסת אחרים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חברת הכנסת גוז'נסקי.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 עוסקים במדעי המדינה.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בשום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מקום בעולם מבנה שיש בו מדינה שבתוכה יש אוטונומיה </w:t>
      </w:r>
      <w:r w:rsidR="00800FE0">
        <w:rPr>
          <w:rtl/>
        </w:rPr>
        <w:t>–</w:t>
      </w:r>
      <w:r w:rsidRPr="00EB59BC">
        <w:rPr>
          <w:rtl/>
        </w:rPr>
        <w:t xml:space="preserve"> ואוטונומיות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רבות</w:t>
      </w:r>
      <w:r w:rsidR="00800FE0">
        <w:rPr>
          <w:rtl/>
        </w:rPr>
        <w:t xml:space="preserve"> – </w:t>
      </w:r>
      <w:r w:rsidRPr="00EB59BC">
        <w:rPr>
          <w:rtl/>
        </w:rPr>
        <w:t>ולתושביה</w:t>
      </w:r>
      <w:r w:rsidR="00800FE0">
        <w:rPr>
          <w:rtl/>
        </w:rPr>
        <w:t xml:space="preserve">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זכות</w:t>
      </w:r>
      <w:r w:rsidR="00800FE0">
        <w:rPr>
          <w:rtl/>
        </w:rPr>
        <w:t xml:space="preserve"> </w:t>
      </w:r>
      <w:r w:rsidRPr="00EB59BC">
        <w:rPr>
          <w:rtl/>
        </w:rPr>
        <w:t>להצביע</w:t>
      </w:r>
      <w:r w:rsidR="00800FE0">
        <w:rPr>
          <w:rtl/>
        </w:rPr>
        <w:t xml:space="preserve"> </w:t>
      </w:r>
      <w:r w:rsidRPr="00EB59BC">
        <w:rPr>
          <w:rtl/>
        </w:rPr>
        <w:t>לשלטון</w:t>
      </w:r>
      <w:r w:rsidR="00800FE0">
        <w:rPr>
          <w:rtl/>
        </w:rPr>
        <w:t xml:space="preserve"> </w:t>
      </w:r>
      <w:r w:rsidRPr="00EB59BC">
        <w:rPr>
          <w:rtl/>
        </w:rPr>
        <w:t>המרכזי.</w:t>
      </w:r>
      <w:r w:rsidR="00800FE0">
        <w:rPr>
          <w:rtl/>
        </w:rPr>
        <w:t xml:space="preserve"> </w:t>
      </w:r>
      <w:r w:rsidRPr="00EB59BC">
        <w:rPr>
          <w:rtl/>
        </w:rPr>
        <w:t>מי שתומך באוטונומיה</w:t>
      </w:r>
      <w:r w:rsidR="00800FE0">
        <w:rPr>
          <w:rtl/>
        </w:rPr>
        <w:t xml:space="preserve"> </w:t>
      </w:r>
      <w:r w:rsidRPr="00EB59BC">
        <w:rPr>
          <w:rtl/>
        </w:rPr>
        <w:t>פלשתינית תומך למעשה בסיפוח ובמתן זכות הצבעה ל</w:t>
      </w:r>
      <w:r w:rsidR="00800FE0">
        <w:rPr>
          <w:rtl/>
        </w:rPr>
        <w:t>-</w:t>
      </w:r>
      <w:r w:rsidRPr="00EB59BC">
        <w:rPr>
          <w:rtl/>
        </w:rPr>
        <w:t>2 מיליוני פלשתינים ובשינוי האופי</w:t>
      </w:r>
      <w:r w:rsidR="00800FE0">
        <w:rPr>
          <w:rtl/>
        </w:rPr>
        <w:t xml:space="preserve"> </w:t>
      </w:r>
      <w:r w:rsidRPr="00EB59BC">
        <w:rPr>
          <w:rtl/>
        </w:rPr>
        <w:t>היהודי והדמוקרטי של מדינת ישראל.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בגרנלנד.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אין, הכול</w:t>
      </w:r>
      <w:r w:rsidR="00800FE0">
        <w:rPr>
          <w:rtl/>
        </w:rPr>
        <w:t xml:space="preserve"> </w:t>
      </w:r>
      <w:r w:rsidRPr="00EB59BC">
        <w:rPr>
          <w:rtl/>
        </w:rPr>
        <w:t>בהסכמות.</w:t>
      </w:r>
      <w:r w:rsidR="00800FE0">
        <w:rPr>
          <w:rtl/>
        </w:rPr>
        <w:t xml:space="preserve"> </w:t>
      </w:r>
      <w:r w:rsidRPr="00EB59BC">
        <w:rPr>
          <w:rtl/>
        </w:rPr>
        <w:t>בגרנלנד</w:t>
      </w:r>
      <w:r w:rsidR="00800FE0">
        <w:rPr>
          <w:rtl/>
        </w:rPr>
        <w:t xml:space="preserve"> </w:t>
      </w:r>
      <w:r w:rsidRPr="00EB59BC">
        <w:rPr>
          <w:rtl/>
        </w:rPr>
        <w:t>היתה</w:t>
      </w:r>
      <w:r w:rsidR="00800FE0">
        <w:rPr>
          <w:rtl/>
        </w:rPr>
        <w:t xml:space="preserve"> </w:t>
      </w:r>
      <w:r w:rsidRPr="00EB59BC">
        <w:rPr>
          <w:rtl/>
        </w:rPr>
        <w:t>להם זכות להצביע בדנמרק, והם, מרצונם,</w:t>
      </w:r>
      <w:r w:rsidR="00800FE0">
        <w:rPr>
          <w:rtl/>
        </w:rPr>
        <w:t xml:space="preserve"> </w:t>
      </w:r>
      <w:r w:rsidRPr="00EB59BC">
        <w:rPr>
          <w:rtl/>
        </w:rPr>
        <w:t>החליטו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להצביע;</w:t>
      </w:r>
      <w:r w:rsidR="00800FE0">
        <w:rPr>
          <w:rtl/>
        </w:rPr>
        <w:t xml:space="preserve"> </w:t>
      </w:r>
      <w:r w:rsidRPr="00EB59BC">
        <w:rPr>
          <w:rtl/>
        </w:rPr>
        <w:t>מרצונם,</w:t>
      </w:r>
      <w:r w:rsidR="00800FE0">
        <w:rPr>
          <w:rtl/>
        </w:rPr>
        <w:t xml:space="preserve"> </w:t>
      </w:r>
      <w:r w:rsidRPr="00EB59BC">
        <w:rPr>
          <w:rtl/>
        </w:rPr>
        <w:t>כמו</w:t>
      </w:r>
      <w:r w:rsidR="00800FE0">
        <w:rPr>
          <w:rtl/>
        </w:rPr>
        <w:t xml:space="preserve"> </w:t>
      </w:r>
      <w:r w:rsidRPr="00EB59BC">
        <w:rPr>
          <w:rtl/>
        </w:rPr>
        <w:t>בפורטו</w:t>
      </w:r>
      <w:r w:rsidR="00800FE0">
        <w:rPr>
          <w:rtl/>
        </w:rPr>
        <w:t>-</w:t>
      </w:r>
      <w:r w:rsidRPr="00EB59BC">
        <w:rPr>
          <w:rtl/>
        </w:rPr>
        <w:t>ריקו. אני מדבר לא על אנשים שמוותרים</w:t>
      </w:r>
      <w:r w:rsidR="00800FE0">
        <w:rPr>
          <w:rtl/>
        </w:rPr>
        <w:t xml:space="preserve"> </w:t>
      </w:r>
      <w:r w:rsidRPr="00EB59BC">
        <w:rPr>
          <w:rtl/>
        </w:rPr>
        <w:t>מרצונם על זכות פוליטית.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מסכים אתך. לא שאכפת לי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מאה אחוז. אז צריך להבין את מקור ההתנגדות לאוטונומיה.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וליד צאדק חאג'</w:t>
      </w:r>
      <w:r>
        <w:rPr>
          <w:rtl/>
        </w:rPr>
        <w:t>-</w:t>
      </w:r>
      <w:r w:rsidRPr="00800FE0">
        <w:rPr>
          <w:rtl/>
        </w:rPr>
        <w:t>יחיא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ידוע לך שיש מדינה בעולם שעדיין משעבדת עם אחר?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זה קשור למה שאני אומר?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אומר, שאם</w:t>
      </w:r>
      <w:r w:rsidR="00800FE0">
        <w:rPr>
          <w:rtl/>
        </w:rPr>
        <w:t xml:space="preserve"> </w:t>
      </w:r>
      <w:r w:rsidRPr="00EB59BC">
        <w:rPr>
          <w:rtl/>
        </w:rPr>
        <w:t>איננו רוצים לספח 2 מיליוני פלשתינים, צריך להיפרד מהם</w:t>
      </w:r>
      <w:r w:rsidR="00800FE0">
        <w:rPr>
          <w:rtl/>
        </w:rPr>
        <w:t xml:space="preserve"> </w:t>
      </w:r>
      <w:r w:rsidRPr="00EB59BC">
        <w:rPr>
          <w:rtl/>
        </w:rPr>
        <w:t>ולתת</w:t>
      </w:r>
      <w:r w:rsidR="00800FE0">
        <w:rPr>
          <w:rtl/>
        </w:rPr>
        <w:t xml:space="preserve"> </w:t>
      </w:r>
      <w:r w:rsidRPr="00EB59BC">
        <w:rPr>
          <w:rtl/>
        </w:rPr>
        <w:t>להם</w:t>
      </w:r>
      <w:r w:rsidR="00800FE0">
        <w:rPr>
          <w:rtl/>
        </w:rPr>
        <w:t xml:space="preserve"> </w:t>
      </w:r>
      <w:r w:rsidRPr="00EB59BC">
        <w:rPr>
          <w:rtl/>
        </w:rPr>
        <w:t>ריבונות,</w:t>
      </w:r>
      <w:r w:rsidR="00800FE0">
        <w:rPr>
          <w:rtl/>
        </w:rPr>
        <w:t xml:space="preserve"> </w:t>
      </w:r>
      <w:r w:rsidRPr="00EB59BC">
        <w:rPr>
          <w:rtl/>
        </w:rPr>
        <w:t>והריבונות</w:t>
      </w:r>
      <w:r w:rsidR="00800FE0">
        <w:rPr>
          <w:rtl/>
        </w:rPr>
        <w:t xml:space="preserve"> </w:t>
      </w:r>
      <w:r w:rsidRPr="00EB59BC">
        <w:rPr>
          <w:rtl/>
        </w:rPr>
        <w:t>הזאת</w:t>
      </w:r>
      <w:r w:rsidR="00800FE0">
        <w:rPr>
          <w:rtl/>
        </w:rPr>
        <w:t xml:space="preserve"> </w:t>
      </w:r>
      <w:r w:rsidRPr="00EB59BC">
        <w:rPr>
          <w:rtl/>
        </w:rPr>
        <w:t>צריכה להיות מוגבלת מטעמי ביטחון, וביטחון</w:t>
      </w:r>
      <w:r w:rsidR="00800FE0">
        <w:rPr>
          <w:rtl/>
        </w:rPr>
        <w:t xml:space="preserve"> </w:t>
      </w:r>
      <w:r w:rsidRPr="00EB59BC">
        <w:rPr>
          <w:rtl/>
        </w:rPr>
        <w:t>בלבד;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כמו </w:t>
      </w:r>
      <w:r w:rsidR="00800FE0">
        <w:rPr>
          <w:rtl/>
        </w:rPr>
        <w:t>–</w:t>
      </w:r>
      <w:r w:rsidRPr="00EB59BC">
        <w:rPr>
          <w:rtl/>
        </w:rPr>
        <w:t xml:space="preserve"> שלא יהיה צבא; כמו </w:t>
      </w:r>
      <w:r w:rsidR="00800FE0">
        <w:rPr>
          <w:rtl/>
        </w:rPr>
        <w:t>–</w:t>
      </w:r>
      <w:r w:rsidRPr="00EB59BC">
        <w:rPr>
          <w:rtl/>
        </w:rPr>
        <w:t xml:space="preserve"> שהאזור יהיה מפורז.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 בני אלון אמר: מה, אנחנו נשלוט אם יהיה להם צבא או לא? בהחלט כן.</w:t>
      </w:r>
      <w:r w:rsidR="00800FE0">
        <w:rPr>
          <w:rtl/>
        </w:rPr>
        <w:t xml:space="preserve"> </w:t>
      </w:r>
      <w:r w:rsidRPr="00EB59BC">
        <w:rPr>
          <w:rtl/>
        </w:rPr>
        <w:t>כל ההסכמים שהיו בין מדינות ששמו קץ לסכסוכים לוו בהגבלות על כוח צבאי.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למה</w:t>
      </w:r>
      <w:r w:rsidR="00800FE0">
        <w:rPr>
          <w:rtl/>
        </w:rPr>
        <w:t xml:space="preserve"> </w:t>
      </w:r>
      <w:r w:rsidRPr="00EB59BC">
        <w:rPr>
          <w:rtl/>
        </w:rPr>
        <w:t>לי</w:t>
      </w:r>
      <w:r w:rsidR="00800FE0">
        <w:rPr>
          <w:rtl/>
        </w:rPr>
        <w:t xml:space="preserve"> </w:t>
      </w:r>
      <w:r w:rsidRPr="00EB59BC">
        <w:rPr>
          <w:rtl/>
        </w:rPr>
        <w:t>להרחיק</w:t>
      </w:r>
      <w:r w:rsidR="00800FE0">
        <w:rPr>
          <w:rtl/>
        </w:rPr>
        <w:t xml:space="preserve"> </w:t>
      </w:r>
      <w:r w:rsidRPr="00EB59BC">
        <w:rPr>
          <w:rtl/>
        </w:rPr>
        <w:t>לכת למלחמת העולם השנייה? ליפן לא היה צבא במשך שנים רבות,</w:t>
      </w:r>
      <w:r w:rsidR="00800FE0">
        <w:rPr>
          <w:rtl/>
        </w:rPr>
        <w:t xml:space="preserve"> </w:t>
      </w:r>
      <w:r w:rsidRPr="00EB59BC">
        <w:rPr>
          <w:rtl/>
        </w:rPr>
        <w:t>וכאשר</w:t>
      </w:r>
      <w:r w:rsidR="00800FE0">
        <w:rPr>
          <w:rtl/>
        </w:rPr>
        <w:t xml:space="preserve"> </w:t>
      </w:r>
      <w:r w:rsidRPr="00EB59BC">
        <w:rPr>
          <w:rtl/>
        </w:rPr>
        <w:t>ניתנה</w:t>
      </w:r>
      <w:r w:rsidR="00800FE0">
        <w:rPr>
          <w:rtl/>
        </w:rPr>
        <w:t xml:space="preserve"> </w:t>
      </w:r>
      <w:r w:rsidRPr="00EB59BC">
        <w:rPr>
          <w:rtl/>
        </w:rPr>
        <w:t>לה רשות להחזיק צבא, זה היה מפני שהאמריקנים רצו בכך, כדי שהם יקנו</w:t>
      </w:r>
      <w:r w:rsidR="00800FE0">
        <w:rPr>
          <w:rtl/>
        </w:rPr>
        <w:t xml:space="preserve"> </w:t>
      </w:r>
      <w:r w:rsidRPr="00EB59BC">
        <w:rPr>
          <w:rtl/>
        </w:rPr>
        <w:t>נשק</w:t>
      </w:r>
      <w:r w:rsidR="00800FE0">
        <w:rPr>
          <w:rtl/>
        </w:rPr>
        <w:t xml:space="preserve"> </w:t>
      </w:r>
      <w:r w:rsidRPr="00EB59BC">
        <w:rPr>
          <w:rtl/>
        </w:rPr>
        <w:t>מהתעשייה</w:t>
      </w:r>
      <w:r w:rsidR="00800FE0">
        <w:rPr>
          <w:rtl/>
        </w:rPr>
        <w:t xml:space="preserve"> </w:t>
      </w:r>
      <w:r w:rsidRPr="00EB59BC">
        <w:rPr>
          <w:rtl/>
        </w:rPr>
        <w:t>האמריקנית.</w:t>
      </w:r>
      <w:r w:rsidR="00800FE0">
        <w:rPr>
          <w:rtl/>
        </w:rPr>
        <w:t xml:space="preserve"> </w:t>
      </w:r>
      <w:r w:rsidRPr="00EB59BC">
        <w:rPr>
          <w:rtl/>
        </w:rPr>
        <w:t>אותו דבר אוסטריה, שנאסר עליה להיות חברה בברית</w:t>
      </w:r>
      <w:r w:rsidR="00800FE0">
        <w:rPr>
          <w:rtl/>
        </w:rPr>
        <w:t>-</w:t>
      </w:r>
      <w:r w:rsidRPr="00EB59BC">
        <w:rPr>
          <w:rtl/>
        </w:rPr>
        <w:t>נאט"ו</w:t>
      </w:r>
      <w:r w:rsidR="00800FE0">
        <w:rPr>
          <w:rtl/>
        </w:rPr>
        <w:t xml:space="preserve"> </w:t>
      </w:r>
      <w:r w:rsidRPr="00EB59BC">
        <w:rPr>
          <w:rtl/>
        </w:rPr>
        <w:t>ובברית</w:t>
      </w:r>
      <w:r w:rsidR="00800FE0">
        <w:rPr>
          <w:rtl/>
        </w:rPr>
        <w:t>-</w:t>
      </w:r>
      <w:r w:rsidRPr="00EB59BC">
        <w:rPr>
          <w:rtl/>
        </w:rPr>
        <w:t>ורשה,</w:t>
      </w:r>
      <w:r w:rsidR="00800FE0">
        <w:rPr>
          <w:rtl/>
        </w:rPr>
        <w:t xml:space="preserve"> </w:t>
      </w:r>
      <w:r w:rsidRPr="00EB59BC">
        <w:rPr>
          <w:rtl/>
        </w:rPr>
        <w:t>ושנים</w:t>
      </w:r>
      <w:r w:rsidR="00800FE0">
        <w:rPr>
          <w:rtl/>
        </w:rPr>
        <w:t xml:space="preserve"> </w:t>
      </w:r>
      <w:r w:rsidRPr="00EB59BC">
        <w:rPr>
          <w:rtl/>
        </w:rPr>
        <w:t>רבות</w:t>
      </w:r>
      <w:r w:rsidR="00800FE0">
        <w:rPr>
          <w:rtl/>
        </w:rPr>
        <w:t xml:space="preserve"> </w:t>
      </w:r>
      <w:r w:rsidRPr="00EB59BC">
        <w:rPr>
          <w:rtl/>
        </w:rPr>
        <w:t>נקבעה הנייטרליות שלהם בהסכם. אני יכול לתת לדוגמה את</w:t>
      </w:r>
      <w:r w:rsidR="00800FE0">
        <w:rPr>
          <w:rtl/>
        </w:rPr>
        <w:t xml:space="preserve"> </w:t>
      </w:r>
      <w:r w:rsidRPr="00EB59BC">
        <w:rPr>
          <w:rtl/>
        </w:rPr>
        <w:t>פינלנד,</w:t>
      </w:r>
      <w:r w:rsidR="00800FE0">
        <w:rPr>
          <w:rtl/>
        </w:rPr>
        <w:t xml:space="preserve"> </w:t>
      </w:r>
      <w:r w:rsidRPr="00EB59BC">
        <w:rPr>
          <w:rtl/>
        </w:rPr>
        <w:t>ששנים</w:t>
      </w:r>
      <w:r w:rsidR="00800FE0">
        <w:rPr>
          <w:rtl/>
        </w:rPr>
        <w:t xml:space="preserve"> </w:t>
      </w:r>
      <w:r w:rsidRPr="00EB59BC">
        <w:rPr>
          <w:rtl/>
        </w:rPr>
        <w:t>רבות</w:t>
      </w:r>
      <w:r w:rsidR="00800FE0">
        <w:rPr>
          <w:rtl/>
        </w:rPr>
        <w:t xml:space="preserve"> </w:t>
      </w:r>
      <w:r w:rsidRPr="00EB59BC">
        <w:rPr>
          <w:rtl/>
        </w:rPr>
        <w:t>היו</w:t>
      </w:r>
      <w:r w:rsidR="00800FE0">
        <w:rPr>
          <w:rtl/>
        </w:rPr>
        <w:t xml:space="preserve"> </w:t>
      </w:r>
      <w:r w:rsidRPr="00EB59BC">
        <w:rPr>
          <w:rtl/>
        </w:rPr>
        <w:t>הגבלות על הריבונות שלה בהסכם בינה לבין ברית</w:t>
      </w:r>
      <w:r w:rsidR="00800FE0">
        <w:rPr>
          <w:rtl/>
        </w:rPr>
        <w:t>-</w:t>
      </w:r>
      <w:r w:rsidRPr="00EB59BC">
        <w:rPr>
          <w:rtl/>
        </w:rPr>
        <w:t>המועצות</w:t>
      </w:r>
      <w:r w:rsidR="00800FE0">
        <w:rPr>
          <w:rtl/>
        </w:rPr>
        <w:t xml:space="preserve"> </w:t>
      </w:r>
      <w:r w:rsidRPr="00EB59BC">
        <w:rPr>
          <w:rtl/>
        </w:rPr>
        <w:t>לשעבר.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 למה לי להרחיק לכת לדוגמאות האלה? עשינו שלום עם מצרים והטלנו מגבלות על</w:t>
      </w:r>
      <w:r w:rsidR="00800FE0">
        <w:rPr>
          <w:rtl/>
        </w:rPr>
        <w:t xml:space="preserve"> </w:t>
      </w:r>
      <w:r w:rsidRPr="00EB59BC">
        <w:rPr>
          <w:rtl/>
        </w:rPr>
        <w:t>ריבונותה. היא לא יכולה לעשות בסיני ככל העולה על רוחה.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 הטלנו, הסכמנו.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הסכמנו;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היה בהסכמה. אותו דבר אני אומר פה: להגיע להסכמה. וזה היה תנאי</w:t>
      </w:r>
      <w:r w:rsidR="00800FE0">
        <w:rPr>
          <w:rtl/>
        </w:rPr>
        <w:t xml:space="preserve"> </w:t>
      </w:r>
      <w:r w:rsidRPr="00EB59BC">
        <w:rPr>
          <w:rtl/>
        </w:rPr>
        <w:t>להסדר.</w:t>
      </w:r>
      <w:r w:rsidR="00800FE0">
        <w:rPr>
          <w:rtl/>
        </w:rPr>
        <w:t xml:space="preserve"> </w:t>
      </w:r>
      <w:r w:rsidRPr="00EB59BC">
        <w:rPr>
          <w:rtl/>
        </w:rPr>
        <w:t>לא הסכמנו שיהיה צבא מצרי בגבולות 1967, בשום פנים ואופן. ומה שאנחנו לא</w:t>
      </w:r>
      <w:r w:rsidR="00800FE0">
        <w:rPr>
          <w:rtl/>
        </w:rPr>
        <w:t xml:space="preserve"> </w:t>
      </w:r>
      <w:r w:rsidRPr="00EB59BC">
        <w:rPr>
          <w:rtl/>
        </w:rPr>
        <w:t>מסכימים למצרים נסכים לפלשתינים? ואנחנו לא נוכל לצפות את זה? כשמדובר על שלום עם</w:t>
      </w:r>
      <w:r w:rsidR="00800FE0">
        <w:rPr>
          <w:rtl/>
        </w:rPr>
        <w:t xml:space="preserve"> </w:t>
      </w:r>
      <w:r w:rsidRPr="00EB59BC">
        <w:rPr>
          <w:rtl/>
        </w:rPr>
        <w:t>סוריה,</w:t>
      </w:r>
      <w:r w:rsidR="00800FE0">
        <w:rPr>
          <w:rtl/>
        </w:rPr>
        <w:t xml:space="preserve"> </w:t>
      </w:r>
      <w:r w:rsidRPr="00EB59BC">
        <w:rPr>
          <w:rtl/>
        </w:rPr>
        <w:t>נדמה</w:t>
      </w:r>
      <w:r w:rsidR="00800FE0">
        <w:rPr>
          <w:rtl/>
        </w:rPr>
        <w:t xml:space="preserve"> </w:t>
      </w:r>
      <w:r w:rsidRPr="00EB59BC">
        <w:rPr>
          <w:rtl/>
        </w:rPr>
        <w:t>לי שכמעט יש קונסנסוס. גם מי שמדבר על ירידה מהרמה לא מעלה על דעתו</w:t>
      </w:r>
      <w:r w:rsidR="00800FE0">
        <w:rPr>
          <w:rtl/>
        </w:rPr>
        <w:t xml:space="preserve"> </w:t>
      </w:r>
      <w:r w:rsidRPr="00EB59BC">
        <w:rPr>
          <w:rtl/>
        </w:rPr>
        <w:t>שיהיה שם צבא סורי. יתירה מזאת, דורשים סידורי ביטחון, שצבא סורי יתרחק מקו הגבול</w:t>
      </w:r>
      <w:r w:rsidR="00800FE0">
        <w:rPr>
          <w:rtl/>
        </w:rPr>
        <w:t xml:space="preserve"> </w:t>
      </w:r>
      <w:r w:rsidRPr="00EB59BC">
        <w:rPr>
          <w:rtl/>
        </w:rPr>
        <w:t>הנוכחי, ואף אחד לא רואה בזה דבר מוזר, ורואה בזה תנאים סבירים.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לכן,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הטענה</w:t>
      </w:r>
      <w:r w:rsidR="00800FE0">
        <w:rPr>
          <w:rtl/>
        </w:rPr>
        <w:t xml:space="preserve"> </w:t>
      </w:r>
      <w:r w:rsidRPr="00EB59BC">
        <w:rPr>
          <w:rtl/>
        </w:rPr>
        <w:t>כאילו אי</w:t>
      </w:r>
      <w:r w:rsidR="00800FE0">
        <w:rPr>
          <w:rtl/>
        </w:rPr>
        <w:t>-</w:t>
      </w:r>
      <w:r w:rsidRPr="00EB59BC">
        <w:rPr>
          <w:rtl/>
        </w:rPr>
        <w:t>אפשר להשגיח היא טענה שאיננה מחזיקה מים לא בהיבט</w:t>
      </w:r>
      <w:r w:rsidR="00800FE0">
        <w:rPr>
          <w:rtl/>
        </w:rPr>
        <w:t xml:space="preserve"> </w:t>
      </w:r>
      <w:r w:rsidRPr="00EB59BC">
        <w:rPr>
          <w:rtl/>
        </w:rPr>
        <w:t>ההיסטורי וגם לא בהיבט של מה שקרה במדינת ישראל ביחסיה עם האחרים.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טענה</w:t>
      </w:r>
      <w:r w:rsidR="00800FE0">
        <w:rPr>
          <w:rtl/>
        </w:rPr>
        <w:t xml:space="preserve"> </w:t>
      </w:r>
      <w:r w:rsidRPr="00EB59BC">
        <w:rPr>
          <w:rtl/>
        </w:rPr>
        <w:t>דווקא</w:t>
      </w:r>
      <w:r w:rsidR="00800FE0">
        <w:rPr>
          <w:rtl/>
        </w:rPr>
        <w:t xml:space="preserve"> </w:t>
      </w:r>
      <w:r w:rsidRPr="00EB59BC">
        <w:rPr>
          <w:rtl/>
        </w:rPr>
        <w:t>מהצד הימני. חבר הכנסת חנן פורת אומר: הפלשתינים לא יסכימו</w:t>
      </w:r>
      <w:r w:rsidR="00800FE0">
        <w:rPr>
          <w:rtl/>
        </w:rPr>
        <w:t xml:space="preserve"> </w:t>
      </w:r>
      <w:r w:rsidRPr="00EB59BC">
        <w:rPr>
          <w:rtl/>
        </w:rPr>
        <w:t>להצעה</w:t>
      </w:r>
      <w:r w:rsidR="00800FE0">
        <w:rPr>
          <w:rtl/>
        </w:rPr>
        <w:t xml:space="preserve"> </w:t>
      </w:r>
      <w:r w:rsidRPr="00EB59BC">
        <w:rPr>
          <w:rtl/>
        </w:rPr>
        <w:t>הזאת.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פורת,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הזמן אתה אומר לנו שאנחנו כאילו מייצגים את</w:t>
      </w:r>
      <w:r w:rsidR="00800FE0">
        <w:rPr>
          <w:rtl/>
        </w:rPr>
        <w:t xml:space="preserve"> </w:t>
      </w:r>
      <w:r w:rsidRPr="00EB59BC">
        <w:rPr>
          <w:rtl/>
        </w:rPr>
        <w:t>הפלשתינים,</w:t>
      </w:r>
      <w:r w:rsidR="00800FE0">
        <w:rPr>
          <w:rtl/>
        </w:rPr>
        <w:t xml:space="preserve"> </w:t>
      </w:r>
      <w:r w:rsidRPr="00EB59BC">
        <w:rPr>
          <w:rtl/>
        </w:rPr>
        <w:t>והנה אתה מייצג אותם. אתה קובע מה הם יסכימו, מה הם לא יסכימו. אנחנו</w:t>
      </w:r>
      <w:r w:rsidR="00800FE0">
        <w:rPr>
          <w:rtl/>
        </w:rPr>
        <w:t xml:space="preserve"> </w:t>
      </w:r>
      <w:r w:rsidRPr="00EB59BC">
        <w:rPr>
          <w:rtl/>
        </w:rPr>
        <w:t>רוצים</w:t>
      </w:r>
      <w:r w:rsidR="00800FE0">
        <w:rPr>
          <w:rtl/>
        </w:rPr>
        <w:t xml:space="preserve"> </w:t>
      </w:r>
      <w:r w:rsidRPr="00EB59BC">
        <w:rPr>
          <w:rtl/>
        </w:rPr>
        <w:t>להציג עמדה שהיא נכונה מבחינת האינטרס הישראלי. יבואו הפלשתינים והם יציגו</w:t>
      </w:r>
      <w:r w:rsidR="00800FE0">
        <w:rPr>
          <w:rtl/>
        </w:rPr>
        <w:t xml:space="preserve"> </w:t>
      </w:r>
      <w:r w:rsidRPr="00EB59BC">
        <w:rPr>
          <w:rtl/>
        </w:rPr>
        <w:t>את עמדתם.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</w:t>
      </w:r>
      <w:r w:rsidR="00800FE0">
        <w:rPr>
          <w:rtl/>
        </w:rPr>
        <w:t xml:space="preserve"> </w:t>
      </w:r>
      <w:r w:rsidRPr="00EB59BC">
        <w:rPr>
          <w:rtl/>
        </w:rPr>
        <w:t>אני לא אומר שמדינה זו תביעה שלנו, זו תביעה של הפלשתינים, נתייחס אליה</w:t>
      </w:r>
      <w:r w:rsidR="00800FE0">
        <w:rPr>
          <w:rtl/>
        </w:rPr>
        <w:t xml:space="preserve"> </w:t>
      </w:r>
      <w:r w:rsidRPr="00EB59BC">
        <w:rPr>
          <w:rtl/>
        </w:rPr>
        <w:t>בהתאם, נתייחס אליה על</w:t>
      </w:r>
      <w:r w:rsidR="00800FE0">
        <w:rPr>
          <w:rtl/>
        </w:rPr>
        <w:t>-</w:t>
      </w:r>
      <w:r w:rsidRPr="00EB59BC">
        <w:rPr>
          <w:rtl/>
        </w:rPr>
        <w:t>פי דרישות הביטחון של מדינת ישראל. הם רוצים מדינה. אם היא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תסתור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תפיסות הביטחון, אם היא לא תהיה מסוכנת לביטחונה של ישראל, אם היא</w:t>
      </w:r>
      <w:r w:rsidR="00800FE0">
        <w:rPr>
          <w:rtl/>
        </w:rPr>
        <w:t xml:space="preserve"> </w:t>
      </w:r>
      <w:r w:rsidRPr="00EB59BC">
        <w:rPr>
          <w:rtl/>
        </w:rPr>
        <w:t>תהיה</w:t>
      </w:r>
      <w:r w:rsidR="00800FE0">
        <w:rPr>
          <w:rtl/>
        </w:rPr>
        <w:t xml:space="preserve"> </w:t>
      </w:r>
      <w:r w:rsidRPr="00EB59BC">
        <w:rPr>
          <w:rtl/>
        </w:rPr>
        <w:t>מפורזת,</w:t>
      </w:r>
      <w:r w:rsidR="00800FE0">
        <w:rPr>
          <w:rtl/>
        </w:rPr>
        <w:t xml:space="preserve"> </w:t>
      </w: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יהיה פתרון לבעיית המים, אם היא לא תיכנס לבריתות </w:t>
      </w:r>
      <w:r w:rsidR="00800FE0">
        <w:rPr>
          <w:rtl/>
        </w:rPr>
        <w:t>–</w:t>
      </w:r>
      <w:r w:rsidRPr="00EB59BC">
        <w:rPr>
          <w:rtl/>
        </w:rPr>
        <w:t xml:space="preserve"> ואני חוזר</w:t>
      </w:r>
      <w:r w:rsidR="00800FE0">
        <w:rPr>
          <w:rtl/>
        </w:rPr>
        <w:t xml:space="preserve"> </w:t>
      </w:r>
      <w:r w:rsidRPr="00EB59BC">
        <w:rPr>
          <w:rtl/>
        </w:rPr>
        <w:t>עכשיו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דברי</w:t>
      </w:r>
      <w:r w:rsidR="00800FE0">
        <w:rPr>
          <w:rtl/>
        </w:rPr>
        <w:t xml:space="preserve"> </w:t>
      </w: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כמה "אם'ים"; אם כל התנאים שראש הממשלה בנימין</w:t>
      </w:r>
      <w:r w:rsidR="00800FE0">
        <w:rPr>
          <w:rtl/>
        </w:rPr>
        <w:t xml:space="preserve"> </w:t>
      </w:r>
      <w:r w:rsidRPr="00EB59BC">
        <w:rPr>
          <w:rtl/>
        </w:rPr>
        <w:t>נתניהו</w:t>
      </w:r>
      <w:r w:rsidR="00800FE0">
        <w:rPr>
          <w:rtl/>
        </w:rPr>
        <w:t xml:space="preserve"> </w:t>
      </w:r>
      <w:r w:rsidRPr="00EB59BC">
        <w:rPr>
          <w:rtl/>
        </w:rPr>
        <w:t>מציג</w:t>
      </w:r>
      <w:r w:rsidR="00800FE0">
        <w:rPr>
          <w:rtl/>
        </w:rPr>
        <w:t xml:space="preserve"> </w:t>
      </w:r>
      <w:r w:rsidRPr="00EB59BC">
        <w:rPr>
          <w:rtl/>
        </w:rPr>
        <w:t>יתקבלו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ידי</w:t>
      </w:r>
      <w:r w:rsidR="00800FE0">
        <w:rPr>
          <w:rtl/>
        </w:rPr>
        <w:t xml:space="preserve"> </w:t>
      </w:r>
      <w:r w:rsidRPr="00EB59BC">
        <w:rPr>
          <w:rtl/>
        </w:rPr>
        <w:t>הפלשתינים, מה אכפת לנו איך הם יקראו לעצמם? מה זה</w:t>
      </w:r>
      <w:r w:rsidR="00800FE0">
        <w:rPr>
          <w:rtl/>
        </w:rPr>
        <w:t xml:space="preserve"> </w:t>
      </w:r>
      <w:r w:rsidRPr="00EB59BC">
        <w:rPr>
          <w:rtl/>
        </w:rPr>
        <w:t>ענייננו</w:t>
      </w:r>
      <w:r w:rsidR="00800FE0">
        <w:rPr>
          <w:rtl/>
        </w:rPr>
        <w:t xml:space="preserve"> </w:t>
      </w:r>
      <w:r w:rsidRPr="00EB59BC">
        <w:rPr>
          <w:rtl/>
        </w:rPr>
        <w:t>בכלל? זה רוב ויכוח על מאומה, על סמנטיקה; כי במהות, לגבי האופי יש באמת</w:t>
      </w:r>
      <w:r w:rsidR="00800FE0">
        <w:rPr>
          <w:rtl/>
        </w:rPr>
        <w:t xml:space="preserve"> </w:t>
      </w:r>
      <w:r w:rsidRPr="00EB59BC">
        <w:rPr>
          <w:rtl/>
        </w:rPr>
        <w:t>הסכמה</w:t>
      </w:r>
      <w:r w:rsidR="00800FE0">
        <w:rPr>
          <w:rtl/>
        </w:rPr>
        <w:t xml:space="preserve"> </w:t>
      </w:r>
      <w:r w:rsidRPr="00EB59BC">
        <w:rPr>
          <w:rtl/>
        </w:rPr>
        <w:t>רחבה</w:t>
      </w:r>
      <w:r w:rsidR="00800FE0">
        <w:rPr>
          <w:rtl/>
        </w:rPr>
        <w:t xml:space="preserve"> </w:t>
      </w:r>
      <w:r w:rsidRPr="00EB59BC">
        <w:rPr>
          <w:rtl/>
        </w:rPr>
        <w:t>מאוד.</w:t>
      </w:r>
      <w:r w:rsidR="00800FE0">
        <w:rPr>
          <w:rtl/>
        </w:rPr>
        <w:t xml:space="preserve"> </w:t>
      </w:r>
      <w:r w:rsidRPr="00EB59BC">
        <w:rPr>
          <w:rtl/>
        </w:rPr>
        <w:t>כי אני לא מכיר גם בצד השמאלי הכי קיצוני, היוני הכי קיצוני,</w:t>
      </w:r>
      <w:r w:rsidR="00800FE0">
        <w:rPr>
          <w:rtl/>
        </w:rPr>
        <w:t xml:space="preserve"> </w:t>
      </w:r>
      <w:r w:rsidRPr="00EB59BC">
        <w:rPr>
          <w:rtl/>
        </w:rPr>
        <w:t>מי</w:t>
      </w:r>
      <w:r w:rsidR="00800FE0">
        <w:rPr>
          <w:rtl/>
        </w:rPr>
        <w:t xml:space="preserve"> </w:t>
      </w:r>
      <w:r w:rsidRPr="00EB59BC">
        <w:rPr>
          <w:rtl/>
        </w:rPr>
        <w:t>שאומר</w:t>
      </w:r>
      <w:r w:rsidR="00800FE0">
        <w:rPr>
          <w:rtl/>
        </w:rPr>
        <w:t xml:space="preserve"> </w:t>
      </w:r>
      <w:r w:rsidRPr="00EB59BC">
        <w:rPr>
          <w:rtl/>
        </w:rPr>
        <w:t>שתקום</w:t>
      </w:r>
      <w:r w:rsidR="00800FE0">
        <w:rPr>
          <w:rtl/>
        </w:rPr>
        <w:t xml:space="preserve"> </w:t>
      </w:r>
      <w:r w:rsidRPr="00EB59BC">
        <w:rPr>
          <w:rtl/>
        </w:rPr>
        <w:t>מדינה</w:t>
      </w:r>
      <w:r w:rsidR="00800FE0">
        <w:rPr>
          <w:rtl/>
        </w:rPr>
        <w:t xml:space="preserve"> </w:t>
      </w:r>
      <w:r w:rsidRPr="00EB59BC">
        <w:rPr>
          <w:rtl/>
        </w:rPr>
        <w:t>פלשתינית ושיהיה לה צבא, והצבא הזה יהיה על מה שהיה פעם</w:t>
      </w:r>
      <w:r w:rsidR="00800FE0">
        <w:rPr>
          <w:rtl/>
        </w:rPr>
        <w:t xml:space="preserve"> </w:t>
      </w:r>
      <w:r w:rsidRPr="00EB59BC">
        <w:rPr>
          <w:rtl/>
        </w:rPr>
        <w:t>"הקו הירוק".</w:t>
      </w:r>
      <w:r w:rsidR="00800FE0">
        <w:rPr>
          <w:rtl/>
        </w:rPr>
        <w:t xml:space="preserve"> </w:t>
      </w:r>
      <w:r w:rsidRPr="00EB59BC">
        <w:rPr>
          <w:rtl/>
        </w:rPr>
        <w:t>אין דבר כזה, אף אחד לא מסכים לכך.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יש לנו הסכמה על מגבלות הריבונות, בואו נעזוב את הוויכוח המיותר על השם.</w:t>
      </w:r>
      <w:r w:rsidR="00800FE0">
        <w:rPr>
          <w:rtl/>
        </w:rPr>
        <w:t xml:space="preserve"> </w:t>
      </w:r>
      <w:r w:rsidRPr="00EB59BC">
        <w:rPr>
          <w:rtl/>
        </w:rPr>
        <w:t>אני לא מבין מדוע צריך להתווכח על השם.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לכן אני אומר לשרה, שזו הזדמנות להגיע, בלי לדקדק, להסכמה לאומית רחבה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ויכוח סמנטי. אם יש ריבונות, היא לא יכולה להיות מוגבלת.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 אין. חבר הכנסת איתן, אתה כתבת במסמך שיש ריבונות מוגבלת.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איתן,</w:t>
      </w:r>
      <w:r w:rsidR="00800FE0">
        <w:rPr>
          <w:rtl/>
        </w:rPr>
        <w:t xml:space="preserve"> </w:t>
      </w:r>
      <w:r w:rsidRPr="00EB59BC">
        <w:rPr>
          <w:rtl/>
        </w:rPr>
        <w:t>לפני</w:t>
      </w:r>
      <w:r w:rsidR="00800FE0">
        <w:rPr>
          <w:rtl/>
        </w:rPr>
        <w:t xml:space="preserve"> </w:t>
      </w:r>
      <w:r w:rsidRPr="00EB59BC">
        <w:rPr>
          <w:rtl/>
        </w:rPr>
        <w:t>שנכנסת</w:t>
      </w:r>
      <w:r w:rsidR="00800FE0">
        <w:rPr>
          <w:rtl/>
        </w:rPr>
        <w:t xml:space="preserve"> </w:t>
      </w:r>
      <w:r w:rsidRPr="00EB59BC">
        <w:rPr>
          <w:rtl/>
        </w:rPr>
        <w:t>הזכרתי</w:t>
      </w:r>
      <w:r w:rsidR="00800FE0">
        <w:rPr>
          <w:rtl/>
        </w:rPr>
        <w:t xml:space="preserve"> </w:t>
      </w:r>
      <w:r w:rsidRPr="00EB59BC">
        <w:rPr>
          <w:rtl/>
        </w:rPr>
        <w:t>שורה</w:t>
      </w:r>
      <w:r w:rsidR="00800FE0">
        <w:rPr>
          <w:rtl/>
        </w:rPr>
        <w:t xml:space="preserve"> </w:t>
      </w:r>
      <w:r w:rsidRPr="00EB59BC">
        <w:rPr>
          <w:rtl/>
        </w:rPr>
        <w:t>ארוכה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מדינות</w:t>
      </w:r>
      <w:r w:rsidR="00800FE0">
        <w:rPr>
          <w:rtl/>
        </w:rPr>
        <w:t xml:space="preserve"> </w:t>
      </w:r>
      <w:r w:rsidRPr="00EB59BC">
        <w:rPr>
          <w:rtl/>
        </w:rPr>
        <w:t>לכל דבר</w:t>
      </w:r>
      <w:r w:rsidR="00800FE0">
        <w:rPr>
          <w:rtl/>
        </w:rPr>
        <w:t xml:space="preserve"> </w:t>
      </w:r>
      <w:r w:rsidRPr="00EB59BC">
        <w:rPr>
          <w:rtl/>
        </w:rPr>
        <w:t>שריבונותן</w:t>
      </w:r>
      <w:r w:rsidR="00800FE0">
        <w:rPr>
          <w:rtl/>
        </w:rPr>
        <w:t xml:space="preserve"> </w:t>
      </w:r>
      <w:r w:rsidRPr="00EB59BC">
        <w:rPr>
          <w:rtl/>
        </w:rPr>
        <w:t>הוגבלה.</w:t>
      </w:r>
      <w:r w:rsidR="00800FE0">
        <w:rPr>
          <w:rtl/>
        </w:rPr>
        <w:t xml:space="preserve"> </w:t>
      </w:r>
      <w:r w:rsidRPr="00EB59BC">
        <w:rPr>
          <w:rtl/>
        </w:rPr>
        <w:t>נתתי דוגמה את מצרים שריבונותה הוגבלה בסיני, והיא מדינה לכל</w:t>
      </w:r>
      <w:r w:rsidR="00800FE0">
        <w:rPr>
          <w:rtl/>
        </w:rPr>
        <w:t xml:space="preserve"> </w:t>
      </w:r>
      <w:r w:rsidRPr="00EB59BC">
        <w:rPr>
          <w:rtl/>
        </w:rPr>
        <w:t>דבר.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ראובן ריבלין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רמון,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להצר</w:t>
      </w:r>
      <w:r w:rsidR="00800FE0">
        <w:rPr>
          <w:rtl/>
        </w:rPr>
        <w:t xml:space="preserve"> </w:t>
      </w:r>
      <w:r w:rsidRPr="00EB59BC">
        <w:rPr>
          <w:rtl/>
        </w:rPr>
        <w:t>את ההסכמה שנתקבלה בין חברי הכנסת איתן</w:t>
      </w:r>
      <w:r w:rsidR="00800FE0">
        <w:rPr>
          <w:rtl/>
        </w:rPr>
        <w:t xml:space="preserve"> </w:t>
      </w:r>
      <w:r w:rsidRPr="00EB59BC">
        <w:rPr>
          <w:rtl/>
        </w:rPr>
        <w:t>וביילין?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 לא, אני לא רוצה להצר שום דבר. אני חוזר עליה בצורה כמעט מדויקת.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דרך אגב, יש גם אוטונומיות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איתן, עוד לפני שנכנסת אמרתי שאין אוטונומיה בעולם שלתושביה אין</w:t>
      </w:r>
      <w:r w:rsidR="00800FE0">
        <w:rPr>
          <w:rtl/>
        </w:rPr>
        <w:t xml:space="preserve"> </w:t>
      </w:r>
      <w:r w:rsidRPr="00EB59BC">
        <w:rPr>
          <w:rtl/>
        </w:rPr>
        <w:t>זכות</w:t>
      </w:r>
      <w:r w:rsidR="00800FE0">
        <w:rPr>
          <w:rtl/>
        </w:rPr>
        <w:t xml:space="preserve"> </w:t>
      </w:r>
      <w:r w:rsidRPr="00EB59BC">
        <w:rPr>
          <w:rtl/>
        </w:rPr>
        <w:t>הצבעה</w:t>
      </w:r>
      <w:r w:rsidR="00800FE0">
        <w:rPr>
          <w:rtl/>
        </w:rPr>
        <w:t xml:space="preserve"> </w:t>
      </w:r>
      <w:r w:rsidRPr="00EB59BC">
        <w:rPr>
          <w:rtl/>
        </w:rPr>
        <w:t>לשלטון</w:t>
      </w:r>
      <w:r w:rsidR="00800FE0">
        <w:rPr>
          <w:rtl/>
        </w:rPr>
        <w:t xml:space="preserve"> </w:t>
      </w:r>
      <w:r w:rsidRPr="00EB59BC">
        <w:rPr>
          <w:rtl/>
        </w:rPr>
        <w:t>שהאוטונומיה הזאת חיה בו. אין דבר כזה. אם אתה רוצה לתת ל</w:t>
      </w:r>
      <w:r w:rsidR="00800FE0">
        <w:rPr>
          <w:rtl/>
        </w:rPr>
        <w:t>-</w:t>
      </w:r>
      <w:r w:rsidRPr="00EB59BC">
        <w:rPr>
          <w:rtl/>
        </w:rPr>
        <w:t>2</w:t>
      </w:r>
      <w:r w:rsidR="00800FE0">
        <w:rPr>
          <w:rtl/>
        </w:rPr>
        <w:t xml:space="preserve"> </w:t>
      </w:r>
      <w:r w:rsidRPr="00EB59BC">
        <w:rPr>
          <w:rtl/>
        </w:rPr>
        <w:t>מיליוני</w:t>
      </w:r>
      <w:r w:rsidR="00800FE0">
        <w:rPr>
          <w:rtl/>
        </w:rPr>
        <w:t xml:space="preserve"> </w:t>
      </w:r>
      <w:r w:rsidRPr="00EB59BC">
        <w:rPr>
          <w:rtl/>
        </w:rPr>
        <w:t>פלשתינים</w:t>
      </w:r>
      <w:r w:rsidR="00800FE0">
        <w:rPr>
          <w:rtl/>
        </w:rPr>
        <w:t xml:space="preserve"> </w:t>
      </w:r>
      <w:r w:rsidRPr="00EB59BC">
        <w:rPr>
          <w:rtl/>
        </w:rPr>
        <w:t>זכות הצבעה לכנסת, זה בסדר. אני מניח שחבר הכנסת קליינר לא כל</w:t>
      </w:r>
      <w:r w:rsidR="00800FE0">
        <w:rPr>
          <w:rtl/>
        </w:rPr>
        <w:t xml:space="preserve"> </w:t>
      </w:r>
      <w:r w:rsidRPr="00EB59BC">
        <w:rPr>
          <w:rtl/>
        </w:rPr>
        <w:t>כך יסכים לכך.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מסכים?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מסכים</w:t>
      </w:r>
      <w:r w:rsidR="00800FE0">
        <w:rPr>
          <w:rtl/>
        </w:rPr>
        <w:t xml:space="preserve"> </w:t>
      </w:r>
      <w:r w:rsidRPr="00EB59BC">
        <w:rPr>
          <w:rtl/>
        </w:rPr>
        <w:t>בשום פנים ואופן. לכן אני נגד אוטונומיה, ולכן אני בעד</w:t>
      </w:r>
      <w:r w:rsidR="00800FE0">
        <w:rPr>
          <w:rtl/>
        </w:rPr>
        <w:t xml:space="preserve"> </w:t>
      </w:r>
      <w:r w:rsidRPr="00EB59BC">
        <w:rPr>
          <w:rtl/>
        </w:rPr>
        <w:t>הפרדה.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איתן, אל תשבור את ההסכמה הלאומית.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מיכאל</w:t>
      </w:r>
      <w:r w:rsidR="00800FE0">
        <w:rPr>
          <w:rtl/>
        </w:rPr>
        <w:t xml:space="preserve"> </w:t>
      </w:r>
      <w:r w:rsidRPr="00EB59BC">
        <w:rPr>
          <w:rtl/>
        </w:rPr>
        <w:t>איתן, חבר הכנסת יוסי שריד, חברת הכנסת תמר גוז'נסקי, זה</w:t>
      </w:r>
      <w:r w:rsidR="00800FE0">
        <w:rPr>
          <w:rtl/>
        </w:rPr>
        <w:t xml:space="preserve"> </w:t>
      </w:r>
      <w:r w:rsidRPr="00EB59BC">
        <w:rPr>
          <w:rtl/>
        </w:rPr>
        <w:t>לא דיון בין חברי הכנסת במליאה. בבקשה, חבר הכנסת רמון.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לפי הנוהל, אגיש מאוחר יותר את הצעת הסיכום. 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לחבר הכנסת חיים רמון.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מזמין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שרת</w:t>
      </w:r>
      <w:r w:rsidR="00800FE0">
        <w:rPr>
          <w:rtl/>
        </w:rPr>
        <w:t xml:space="preserve"> </w:t>
      </w:r>
      <w:r w:rsidRPr="00EB59BC">
        <w:rPr>
          <w:rtl/>
        </w:rPr>
        <w:t>התקשורת להשיב בשם הממשלה, בבקשה. הצעת סיכום של סיעות</w:t>
      </w:r>
      <w:r w:rsidR="00800FE0">
        <w:rPr>
          <w:rtl/>
        </w:rPr>
        <w:t xml:space="preserve"> </w:t>
      </w:r>
      <w:r w:rsidRPr="00EB59BC">
        <w:rPr>
          <w:rtl/>
        </w:rPr>
        <w:t>הליכוד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>צומת, ש"ס, מפד"ל, ישראל בעלייה, הדרך השלישית ויהדות התורה.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ברשותך,</w:t>
      </w:r>
      <w:r w:rsidR="00800FE0">
        <w:rPr>
          <w:rtl/>
        </w:rPr>
        <w:t xml:space="preserve"> </w:t>
      </w:r>
      <w:r w:rsidRPr="00EB59BC">
        <w:rPr>
          <w:rtl/>
        </w:rPr>
        <w:t>לפני שאקרא את הצעת הסיכום, אני רק רוצה להקדים</w:t>
      </w:r>
      <w:r w:rsidR="00800FE0">
        <w:rPr>
          <w:rtl/>
        </w:rPr>
        <w:t xml:space="preserve"> </w:t>
      </w:r>
      <w:r w:rsidRPr="00EB59BC">
        <w:rPr>
          <w:rtl/>
        </w:rPr>
        <w:t>ולומר</w:t>
      </w:r>
      <w:r w:rsidR="00800FE0">
        <w:rPr>
          <w:rtl/>
        </w:rPr>
        <w:t xml:space="preserve"> </w:t>
      </w:r>
      <w:r w:rsidRPr="00EB59BC">
        <w:rPr>
          <w:rtl/>
        </w:rPr>
        <w:t>משפט אחד בעניין הזה. אנחנו עוד נעסוק היום בנושאים האלה כהנה וכהנה, ואני</w:t>
      </w:r>
      <w:r w:rsidR="00800FE0">
        <w:rPr>
          <w:rtl/>
        </w:rPr>
        <w:t xml:space="preserve"> </w:t>
      </w:r>
      <w:r w:rsidRPr="00EB59BC">
        <w:rPr>
          <w:rtl/>
        </w:rPr>
        <w:t>עוד אשיב גם על הצעות שיועלו מאוחר יותר בצורה יותר רחבה.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רוצה רק לומר, שטוב מאוד ונעים מאוד ונוח מאוד לצמצם את המחלוקות ולצמצם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הוויכוחים</w:t>
      </w:r>
      <w:r w:rsidR="00800FE0">
        <w:rPr>
          <w:rtl/>
        </w:rPr>
        <w:t xml:space="preserve"> </w:t>
      </w:r>
      <w:r w:rsidRPr="00EB59BC">
        <w:rPr>
          <w:rtl/>
        </w:rPr>
        <w:t>ככל</w:t>
      </w:r>
      <w:r w:rsidR="00800FE0">
        <w:rPr>
          <w:rtl/>
        </w:rPr>
        <w:t xml:space="preserve"> </w:t>
      </w:r>
      <w:r w:rsidRPr="00EB59BC">
        <w:rPr>
          <w:rtl/>
        </w:rPr>
        <w:t>שניתן.</w:t>
      </w:r>
      <w:r w:rsidR="00800FE0">
        <w:rPr>
          <w:rtl/>
        </w:rPr>
        <w:t xml:space="preserve"> </w:t>
      </w:r>
      <w:r w:rsidRPr="00EB59BC">
        <w:rPr>
          <w:rtl/>
        </w:rPr>
        <w:t>אבל מי שינסה לטעון שאין שום ויכוח בין העמדה שמייצג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חיים</w:t>
      </w:r>
      <w:r w:rsidR="00800FE0">
        <w:rPr>
          <w:rtl/>
        </w:rPr>
        <w:t xml:space="preserve"> </w:t>
      </w:r>
      <w:r w:rsidRPr="00EB59BC">
        <w:rPr>
          <w:rtl/>
        </w:rPr>
        <w:t>רמון</w:t>
      </w:r>
      <w:r w:rsidR="00800FE0">
        <w:rPr>
          <w:rtl/>
        </w:rPr>
        <w:t xml:space="preserve"> </w:t>
      </w:r>
      <w:r w:rsidRPr="00EB59BC">
        <w:rPr>
          <w:rtl/>
        </w:rPr>
        <w:t>ושאפשר להגיע לקונסנסוס ולהצעה משותפת או מוסכמת על אותה</w:t>
      </w:r>
      <w:r w:rsidR="00800FE0">
        <w:rPr>
          <w:rtl/>
        </w:rPr>
        <w:t xml:space="preserve"> </w:t>
      </w:r>
      <w:r w:rsidRPr="00EB59BC">
        <w:rPr>
          <w:rtl/>
        </w:rPr>
        <w:t>ריבונות</w:t>
      </w:r>
      <w:r w:rsidR="00800FE0">
        <w:rPr>
          <w:rtl/>
        </w:rPr>
        <w:t xml:space="preserve"> </w:t>
      </w:r>
      <w:r w:rsidRPr="00EB59BC">
        <w:rPr>
          <w:rtl/>
        </w:rPr>
        <w:t>מוגבלת,</w:t>
      </w:r>
      <w:r w:rsidR="00800FE0">
        <w:rPr>
          <w:rtl/>
        </w:rPr>
        <w:t xml:space="preserve"> </w:t>
      </w:r>
      <w:r w:rsidRPr="00EB59BC">
        <w:rPr>
          <w:rtl/>
        </w:rPr>
        <w:t>כפי</w:t>
      </w:r>
      <w:r w:rsidR="00800FE0">
        <w:rPr>
          <w:rtl/>
        </w:rPr>
        <w:t xml:space="preserve"> </w:t>
      </w:r>
      <w:r w:rsidRPr="00EB59BC">
        <w:rPr>
          <w:rtl/>
        </w:rPr>
        <w:t>שקורא</w:t>
      </w:r>
      <w:r w:rsidR="00800FE0">
        <w:rPr>
          <w:rtl/>
        </w:rPr>
        <w:t xml:space="preserve"> </w:t>
      </w:r>
      <w:r w:rsidRPr="00EB59BC">
        <w:rPr>
          <w:rtl/>
        </w:rPr>
        <w:t>לה</w:t>
      </w:r>
      <w:r w:rsidR="00800FE0">
        <w:rPr>
          <w:rtl/>
        </w:rPr>
        <w:t xml:space="preserve"> </w:t>
      </w:r>
      <w:r w:rsidRPr="00EB59BC">
        <w:rPr>
          <w:rtl/>
        </w:rPr>
        <w:t>חבר הכנסת חיים רמון בהצעתו, אינו אלא מטעה את</w:t>
      </w:r>
      <w:r w:rsidR="00800FE0">
        <w:rPr>
          <w:rtl/>
        </w:rPr>
        <w:t xml:space="preserve"> </w:t>
      </w:r>
      <w:r w:rsidRPr="00EB59BC">
        <w:rPr>
          <w:rtl/>
        </w:rPr>
        <w:t>הציבור ואת הכנסת.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זאת</w:t>
      </w:r>
      <w:r w:rsidR="00800FE0">
        <w:rPr>
          <w:rtl/>
        </w:rPr>
        <w:t xml:space="preserve"> </w:t>
      </w:r>
      <w:r w:rsidRPr="00EB59BC">
        <w:rPr>
          <w:rtl/>
        </w:rPr>
        <w:t>מפני</w:t>
      </w:r>
      <w:r w:rsidR="00800FE0">
        <w:rPr>
          <w:rtl/>
        </w:rPr>
        <w:t xml:space="preserve"> </w:t>
      </w:r>
      <w:r w:rsidRPr="00EB59BC">
        <w:rPr>
          <w:rtl/>
        </w:rPr>
        <w:t>שאין שום אפשרות לקבל אותה עמדה של ריבונות מוגבלת, ואמר כאן חבר</w:t>
      </w:r>
      <w:r w:rsidR="00800FE0">
        <w:rPr>
          <w:rtl/>
        </w:rPr>
        <w:t xml:space="preserve"> </w:t>
      </w:r>
      <w:r w:rsidRPr="00EB59BC">
        <w:rPr>
          <w:rtl/>
        </w:rPr>
        <w:t>הכנסת מיכאל איתן קודם בקריאת ביניים, ריבונות היא ריבונות היא ריבונות, וריבונות</w:t>
      </w:r>
      <w:r w:rsidR="00800FE0">
        <w:rPr>
          <w:rtl/>
        </w:rPr>
        <w:t xml:space="preserve"> </w:t>
      </w:r>
      <w:r w:rsidRPr="00EB59BC">
        <w:rPr>
          <w:rtl/>
        </w:rPr>
        <w:t>מוגבלת היא ריבונות, אולי ריבונות מינוס, אבל היא בהחלט עדיין ריבונות.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שום</w:t>
      </w:r>
      <w:r w:rsidR="00800FE0">
        <w:rPr>
          <w:rtl/>
        </w:rPr>
        <w:t xml:space="preserve"> </w:t>
      </w:r>
      <w:r w:rsidRPr="00EB59BC">
        <w:rPr>
          <w:rtl/>
        </w:rPr>
        <w:t>שינוי</w:t>
      </w:r>
      <w:r w:rsidR="00800FE0">
        <w:rPr>
          <w:rtl/>
        </w:rPr>
        <w:t xml:space="preserve"> </w:t>
      </w:r>
      <w:r w:rsidRPr="00EB59BC">
        <w:rPr>
          <w:rtl/>
        </w:rPr>
        <w:t>בעמדת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בעמדת</w:t>
      </w:r>
      <w:r w:rsidR="00800FE0">
        <w:rPr>
          <w:rtl/>
        </w:rPr>
        <w:t xml:space="preserve"> </w:t>
      </w: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לגבי הסדר הקבע עם</w:t>
      </w:r>
      <w:r w:rsidR="00800FE0">
        <w:rPr>
          <w:rtl/>
        </w:rPr>
        <w:t xml:space="preserve"> </w:t>
      </w:r>
      <w:r w:rsidRPr="00EB59BC">
        <w:rPr>
          <w:rtl/>
        </w:rPr>
        <w:t>הפלשתינים.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מתנגדת</w:t>
      </w:r>
      <w:r w:rsidR="00800FE0">
        <w:rPr>
          <w:rtl/>
        </w:rPr>
        <w:t xml:space="preserve"> </w:t>
      </w:r>
      <w:r w:rsidRPr="00EB59BC">
        <w:rPr>
          <w:rtl/>
        </w:rPr>
        <w:t>להקמת מדינה פלשתינית עצמאית בהסדר הקבע. לכן הדברים</w:t>
      </w:r>
      <w:r w:rsidR="00800FE0">
        <w:rPr>
          <w:rtl/>
        </w:rPr>
        <w:t xml:space="preserve"> </w:t>
      </w:r>
      <w:r w:rsidRPr="00EB59BC">
        <w:rPr>
          <w:rtl/>
        </w:rPr>
        <w:t>צריכים להיות מאוד ברורים.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כן,</w:t>
      </w:r>
      <w:r w:rsidR="00800FE0">
        <w:rPr>
          <w:rtl/>
        </w:rPr>
        <w:t xml:space="preserve"> </w:t>
      </w: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 אני רוצה להביא לכנסת את הצעת הסיכום מטעם סיעות</w:t>
      </w:r>
      <w:r w:rsidR="00800FE0">
        <w:rPr>
          <w:rtl/>
        </w:rPr>
        <w:t xml:space="preserve"> </w:t>
      </w:r>
      <w:r w:rsidRPr="00EB59BC">
        <w:rPr>
          <w:rtl/>
        </w:rPr>
        <w:t>הליכוד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 xml:space="preserve">צומת, ש"ס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לא. את ההצעה הזאת אנחנו מביאים. את משיבה בשם הממשלה.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התעדכנתי</w:t>
      </w:r>
      <w:r w:rsidR="00800FE0">
        <w:rPr>
          <w:rtl/>
        </w:rPr>
        <w:t xml:space="preserve"> </w:t>
      </w:r>
      <w:r w:rsidRPr="00EB59BC">
        <w:rPr>
          <w:rtl/>
        </w:rPr>
        <w:t>עכשיו</w:t>
      </w:r>
      <w:r w:rsidR="00800FE0">
        <w:rPr>
          <w:rtl/>
        </w:rPr>
        <w:t xml:space="preserve"> </w:t>
      </w:r>
      <w:r w:rsidRPr="00EB59BC">
        <w:rPr>
          <w:rtl/>
        </w:rPr>
        <w:t>בתקנון.</w:t>
      </w:r>
      <w:r w:rsidR="00800FE0">
        <w:rPr>
          <w:rtl/>
        </w:rPr>
        <w:t xml:space="preserve"> </w:t>
      </w:r>
      <w:r w:rsidRPr="00EB59BC">
        <w:rPr>
          <w:rtl/>
        </w:rPr>
        <w:t>השרה</w:t>
      </w:r>
      <w:r w:rsidR="00800FE0">
        <w:rPr>
          <w:rtl/>
        </w:rPr>
        <w:t xml:space="preserve"> </w:t>
      </w:r>
      <w:r w:rsidRPr="00EB59BC">
        <w:rPr>
          <w:rtl/>
        </w:rPr>
        <w:t>משיבה בשם הממשלה, חברי הכנסת מביאים הצעות</w:t>
      </w:r>
      <w:r w:rsidR="00800FE0">
        <w:rPr>
          <w:rtl/>
        </w:rPr>
        <w:t xml:space="preserve"> </w:t>
      </w:r>
      <w:r w:rsidRPr="00EB59BC">
        <w:rPr>
          <w:rtl/>
        </w:rPr>
        <w:t>סיכום מטעם הסיעות.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בסדר גמור. יושב</w:t>
      </w:r>
      <w:r w:rsidR="00800FE0">
        <w:rPr>
          <w:rtl/>
        </w:rPr>
        <w:t>-</w:t>
      </w:r>
      <w:r w:rsidRPr="00EB59BC">
        <w:rPr>
          <w:rtl/>
        </w:rPr>
        <w:t>ראש הקואליציה יביא את הצעת הסיכום.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מזמין</w:t>
      </w:r>
      <w:r w:rsidR="00800FE0">
        <w:rPr>
          <w:rtl/>
        </w:rPr>
        <w:t xml:space="preserve"> </w:t>
      </w:r>
      <w:r w:rsidRPr="00EB59BC">
        <w:rPr>
          <w:rtl/>
        </w:rPr>
        <w:t>את חבר הכנסת יצחק כהן להביא הצעת סיכום בשם סיעות</w:t>
      </w:r>
      <w:r w:rsidR="00800FE0">
        <w:rPr>
          <w:rtl/>
        </w:rPr>
        <w:t xml:space="preserve"> </w:t>
      </w:r>
      <w:r w:rsidRPr="00EB59BC">
        <w:rPr>
          <w:rtl/>
        </w:rPr>
        <w:t>הקואליציה</w:t>
      </w:r>
      <w:r w:rsidR="00800FE0">
        <w:rPr>
          <w:rtl/>
        </w:rPr>
        <w:t xml:space="preserve"> – </w:t>
      </w:r>
      <w:r w:rsidRPr="00EB59BC">
        <w:rPr>
          <w:rtl/>
        </w:rPr>
        <w:t>הליכוד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>צומת,</w:t>
      </w:r>
      <w:r w:rsidR="00800FE0">
        <w:rPr>
          <w:rtl/>
        </w:rPr>
        <w:t xml:space="preserve"> </w:t>
      </w:r>
      <w:r w:rsidRPr="00EB59BC">
        <w:rPr>
          <w:rtl/>
        </w:rPr>
        <w:t>ש"ס,</w:t>
      </w:r>
      <w:r w:rsidR="00800FE0">
        <w:rPr>
          <w:rtl/>
        </w:rPr>
        <w:t xml:space="preserve"> </w:t>
      </w:r>
      <w:r w:rsidRPr="00EB59BC">
        <w:rPr>
          <w:rtl/>
        </w:rPr>
        <w:t>מפד"ל, ישראל בעלייה, הדרך השלישית ויהדות</w:t>
      </w:r>
      <w:r w:rsidR="00800FE0">
        <w:rPr>
          <w:rtl/>
        </w:rPr>
        <w:t xml:space="preserve"> </w:t>
      </w:r>
      <w:r w:rsidRPr="00EB59BC">
        <w:rPr>
          <w:rtl/>
        </w:rPr>
        <w:t>התורה. חבר הכנסת יצחק כהן יציג את הצעת הסיכום כלשונה.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יצחק כהן (ש"ס):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כנסת נכבדה, להלן הצעת הסיכום:</w:t>
      </w:r>
      <w:r w:rsidR="00800FE0">
        <w:rPr>
          <w:rtl/>
        </w:rPr>
        <w:t xml:space="preserve"> </w:t>
      </w:r>
      <w:r w:rsidRPr="00EB59BC">
        <w:rPr>
          <w:rtl/>
        </w:rPr>
        <w:t>הכנסת קוראת לממשלה להיערך</w:t>
      </w:r>
      <w:r w:rsidR="00800FE0">
        <w:rPr>
          <w:rtl/>
        </w:rPr>
        <w:t xml:space="preserve"> </w:t>
      </w:r>
      <w:r w:rsidRPr="00EB59BC">
        <w:rPr>
          <w:rtl/>
        </w:rPr>
        <w:t>בהקדם</w:t>
      </w:r>
      <w:r w:rsidR="00800FE0">
        <w:rPr>
          <w:rtl/>
        </w:rPr>
        <w:t xml:space="preserve"> </w:t>
      </w:r>
      <w:r w:rsidRPr="00EB59BC">
        <w:rPr>
          <w:rtl/>
        </w:rPr>
        <w:t>לקראת הדיונים בדבר הסדר הקבע עם הפלשתינים על</w:t>
      </w:r>
      <w:r w:rsidR="00800FE0">
        <w:rPr>
          <w:rtl/>
        </w:rPr>
        <w:t>-</w:t>
      </w:r>
      <w:r w:rsidRPr="00EB59BC">
        <w:rPr>
          <w:rtl/>
        </w:rPr>
        <w:t>פי קווי היסוד של מדיניותה.</w:t>
      </w:r>
      <w:r w:rsidR="00800FE0">
        <w:rPr>
          <w:rtl/>
        </w:rPr>
        <w:t xml:space="preserve"> </w:t>
      </w:r>
      <w:r w:rsidRPr="00EB59BC">
        <w:rPr>
          <w:rtl/>
        </w:rPr>
        <w:t>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יצחק כהן.</w:t>
      </w:r>
      <w:r w:rsidR="00800FE0">
        <w:rPr>
          <w:rtl/>
        </w:rPr>
        <w:t xml:space="preserve"> </w:t>
      </w:r>
      <w:r w:rsidRPr="00EB59BC">
        <w:rPr>
          <w:rtl/>
        </w:rPr>
        <w:t>הצעת סיכום מטעם סיעת העבודה. חבר הכנסת</w:t>
      </w:r>
      <w:r w:rsidR="00800FE0">
        <w:rPr>
          <w:rtl/>
        </w:rPr>
        <w:t xml:space="preserve"> </w:t>
      </w:r>
      <w:r w:rsidRPr="00EB59BC">
        <w:rPr>
          <w:rtl/>
        </w:rPr>
        <w:t>חיים רמון,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קובעת, כי במסגרת הסדר הקבע ישראל תאפשר קיומה של ישות פלשתינית בעלת</w:t>
      </w:r>
      <w:r w:rsidR="00800FE0">
        <w:rPr>
          <w:rtl/>
        </w:rPr>
        <w:t xml:space="preserve"> </w:t>
      </w:r>
      <w:r w:rsidRPr="00EB59BC">
        <w:rPr>
          <w:rtl/>
        </w:rPr>
        <w:t>ריבונות מוגבלת. מעמדה ייקבע במשא</w:t>
      </w:r>
      <w:r w:rsidR="00800FE0">
        <w:rPr>
          <w:rtl/>
        </w:rPr>
        <w:t>-</w:t>
      </w:r>
      <w:r w:rsidRPr="00EB59BC">
        <w:rPr>
          <w:rtl/>
        </w:rPr>
        <w:t>ומתן בין הצדדים.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דרך אגב, זה לא סותר את ההצעה שהציעה הקואליציה.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ההצעה שלך היא ללכת עם ולהרגיש בלי. יופי של הצעה...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 חיים רמון.</w:t>
      </w:r>
      <w:r w:rsidR="00800FE0">
        <w:rPr>
          <w:rtl/>
        </w:rPr>
        <w:t xml:space="preserve"> </w:t>
      </w:r>
      <w:r w:rsidRPr="00EB59BC">
        <w:rPr>
          <w:rtl/>
        </w:rPr>
        <w:t>הצעה מטעם סיעת מרצ יביא חבר הכנסת חיים</w:t>
      </w:r>
      <w:r w:rsidR="00800FE0">
        <w:rPr>
          <w:rtl/>
        </w:rPr>
        <w:t xml:space="preserve"> </w:t>
      </w:r>
      <w:r w:rsidRPr="00EB59BC">
        <w:rPr>
          <w:rtl/>
        </w:rPr>
        <w:t>אורון.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אורון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סיכום</w:t>
      </w:r>
      <w:r w:rsidR="00800FE0">
        <w:rPr>
          <w:rtl/>
        </w:rPr>
        <w:t xml:space="preserve"> </w:t>
      </w:r>
      <w:r w:rsidRPr="00EB59BC">
        <w:rPr>
          <w:rtl/>
        </w:rPr>
        <w:t>בשם</w:t>
      </w:r>
      <w:r w:rsidR="00800FE0">
        <w:rPr>
          <w:rtl/>
        </w:rPr>
        <w:t xml:space="preserve"> </w:t>
      </w:r>
      <w:r w:rsidRPr="00EB59BC">
        <w:rPr>
          <w:rtl/>
        </w:rPr>
        <w:t>סיעת</w:t>
      </w:r>
      <w:r w:rsidR="00800FE0">
        <w:rPr>
          <w:rtl/>
        </w:rPr>
        <w:t xml:space="preserve"> </w:t>
      </w:r>
      <w:r w:rsidRPr="00EB59BC">
        <w:rPr>
          <w:rtl/>
        </w:rPr>
        <w:t>מרצ:</w:t>
      </w:r>
      <w:r w:rsidR="00800FE0">
        <w:rPr>
          <w:rtl/>
        </w:rPr>
        <w:t xml:space="preserve"> </w:t>
      </w:r>
      <w:r w:rsidRPr="00EB59BC">
        <w:rPr>
          <w:rtl/>
        </w:rPr>
        <w:t>הכנסת תומכת בהקמת מדינה פלשתינית. משא</w:t>
      </w:r>
      <w:r w:rsidR="00800FE0">
        <w:rPr>
          <w:rtl/>
        </w:rPr>
        <w:t>-</w:t>
      </w:r>
      <w:r w:rsidRPr="00EB59BC">
        <w:rPr>
          <w:rtl/>
        </w:rPr>
        <w:t>ומתן</w:t>
      </w:r>
      <w:r w:rsidR="00800FE0">
        <w:rPr>
          <w:rtl/>
        </w:rPr>
        <w:t xml:space="preserve"> </w:t>
      </w:r>
      <w:r w:rsidRPr="00EB59BC">
        <w:rPr>
          <w:rtl/>
        </w:rPr>
        <w:t>יתנהל על גבולותיה של המדינה הפלשתינית, תוך נכונות ישראלית לסגת מהרוב המכריע של</w:t>
      </w:r>
      <w:r w:rsidR="00800FE0">
        <w:rPr>
          <w:rtl/>
        </w:rPr>
        <w:t xml:space="preserve"> </w:t>
      </w:r>
      <w:r w:rsidRPr="00EB59BC">
        <w:rPr>
          <w:rtl/>
        </w:rPr>
        <w:t>שטחי הגדה המערבית.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חיים</w:t>
      </w:r>
      <w:r w:rsidR="00800FE0">
        <w:rPr>
          <w:rtl/>
        </w:rPr>
        <w:t xml:space="preserve"> </w:t>
      </w:r>
      <w:r w:rsidRPr="00EB59BC">
        <w:rPr>
          <w:rtl/>
        </w:rPr>
        <w:t>אורון.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עוברים</w:t>
      </w:r>
      <w:r w:rsidR="00800FE0">
        <w:rPr>
          <w:rtl/>
        </w:rPr>
        <w:t xml:space="preserve"> </w:t>
      </w:r>
      <w:r w:rsidRPr="00EB59BC">
        <w:rPr>
          <w:rtl/>
        </w:rPr>
        <w:t>להצעת סיכום של סיעת</w:t>
      </w:r>
      <w:r w:rsidR="00800FE0">
        <w:rPr>
          <w:rtl/>
        </w:rPr>
        <w:t xml:space="preserve"> </w:t>
      </w:r>
      <w:r w:rsidRPr="00EB59BC">
        <w:rPr>
          <w:rtl/>
        </w:rPr>
        <w:t>חד"ש</w:t>
      </w:r>
      <w:r w:rsidR="00800FE0">
        <w:rPr>
          <w:rtl/>
        </w:rPr>
        <w:t>-</w:t>
      </w:r>
      <w:r w:rsidRPr="00EB59BC">
        <w:rPr>
          <w:rtl/>
        </w:rPr>
        <w:t>בל"ד.</w:t>
      </w:r>
      <w:r w:rsidR="00800FE0">
        <w:rPr>
          <w:rtl/>
        </w:rPr>
        <w:t xml:space="preserve"> </w:t>
      </w:r>
      <w:r w:rsidRPr="00EB59BC">
        <w:rPr>
          <w:rtl/>
        </w:rPr>
        <w:t>את ההצעה תביא חברת הכנסת תמר גוז'נסקי.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קריאות: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רענן כהן, חבר הכנסת ראובן ריבלין, חבר הכנסת יצחק כהן. עוד יגידו</w:t>
      </w:r>
      <w:r w:rsidR="00800FE0">
        <w:rPr>
          <w:rtl/>
        </w:rPr>
        <w:t xml:space="preserve"> </w:t>
      </w:r>
      <w:r w:rsidRPr="00EB59BC">
        <w:rPr>
          <w:rtl/>
        </w:rPr>
        <w:t>שאנחנו שוביניסטים. תאפשרו לחברת הכנסת גוז'נסקי להביא את הצעת הסיכום.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הצעה לסיכום הדיון מטעם סיעות חד"ש</w:t>
      </w:r>
      <w:r w:rsidR="00800FE0">
        <w:rPr>
          <w:rtl/>
        </w:rPr>
        <w:t>-</w:t>
      </w:r>
      <w:r w:rsidRPr="00EB59BC">
        <w:rPr>
          <w:rtl/>
        </w:rPr>
        <w:t>בל"ד ומד"ע</w:t>
      </w:r>
      <w:r w:rsidR="00800FE0">
        <w:rPr>
          <w:rtl/>
        </w:rPr>
        <w:t>-</w:t>
      </w:r>
      <w:r w:rsidRPr="00EB59BC">
        <w:rPr>
          <w:rtl/>
        </w:rPr>
        <w:t>רע"ם: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1.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קוראת</w:t>
      </w:r>
      <w:r w:rsidR="00800FE0">
        <w:rPr>
          <w:rtl/>
        </w:rPr>
        <w:t xml:space="preserve"> </w:t>
      </w:r>
      <w:r w:rsidRPr="00EB59BC">
        <w:rPr>
          <w:rtl/>
        </w:rPr>
        <w:t>לראש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לנהל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המשא</w:t>
      </w:r>
      <w:r w:rsidR="00800FE0">
        <w:rPr>
          <w:rtl/>
        </w:rPr>
        <w:t>-</w:t>
      </w:r>
      <w:r w:rsidRPr="00EB59BC">
        <w:rPr>
          <w:rtl/>
        </w:rPr>
        <w:t>ומתן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הסדר</w:t>
      </w:r>
      <w:r w:rsidR="00800FE0">
        <w:rPr>
          <w:rtl/>
        </w:rPr>
        <w:t xml:space="preserve"> </w:t>
      </w:r>
      <w:r w:rsidRPr="00EB59BC">
        <w:rPr>
          <w:rtl/>
        </w:rPr>
        <w:t>הקבע</w:t>
      </w:r>
      <w:r w:rsidR="00800FE0">
        <w:rPr>
          <w:rtl/>
        </w:rPr>
        <w:t xml:space="preserve"> </w:t>
      </w:r>
      <w:r w:rsidRPr="00EB59BC">
        <w:rPr>
          <w:rtl/>
        </w:rPr>
        <w:t>הישראלי</w:t>
      </w:r>
      <w:r w:rsidR="00800FE0">
        <w:rPr>
          <w:rtl/>
        </w:rPr>
        <w:t>-</w:t>
      </w:r>
      <w:r w:rsidRPr="00EB59BC">
        <w:rPr>
          <w:rtl/>
        </w:rPr>
        <w:t>הפלשתיני</w:t>
      </w:r>
      <w:r w:rsidR="00800FE0">
        <w:rPr>
          <w:rtl/>
        </w:rPr>
        <w:t xml:space="preserve"> </w:t>
      </w:r>
      <w:r w:rsidRPr="00EB59BC">
        <w:rPr>
          <w:rtl/>
        </w:rPr>
        <w:t>על בסיס ההכרה בזכות העם הפלשתיני לכונן את מדינתו העצמאית בצד</w:t>
      </w:r>
      <w:r w:rsidR="00800FE0">
        <w:rPr>
          <w:rtl/>
        </w:rPr>
        <w:t xml:space="preserve"> </w:t>
      </w:r>
      <w:r w:rsidRPr="00EB59BC">
        <w:rPr>
          <w:rtl/>
        </w:rPr>
        <w:t>ישראל בשטחים שנכבשו על</w:t>
      </w:r>
      <w:r w:rsidR="00800FE0">
        <w:rPr>
          <w:rtl/>
        </w:rPr>
        <w:t>-</w:t>
      </w:r>
      <w:r w:rsidRPr="00EB59BC">
        <w:rPr>
          <w:rtl/>
        </w:rPr>
        <w:t>ידי ישראל ביוני 1967.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שבה</w:t>
      </w:r>
      <w:r w:rsidR="00800FE0">
        <w:rPr>
          <w:rtl/>
        </w:rPr>
        <w:t xml:space="preserve"> </w:t>
      </w:r>
      <w:r w:rsidRPr="00EB59BC">
        <w:rPr>
          <w:rtl/>
        </w:rPr>
        <w:t>ומדגישה,</w:t>
      </w:r>
      <w:r w:rsidR="00800FE0">
        <w:rPr>
          <w:rtl/>
        </w:rPr>
        <w:t xml:space="preserve"> </w:t>
      </w:r>
      <w:r w:rsidRPr="00EB59BC">
        <w:rPr>
          <w:rtl/>
        </w:rPr>
        <w:t>כי</w:t>
      </w:r>
      <w:r w:rsidR="00800FE0">
        <w:rPr>
          <w:rtl/>
        </w:rPr>
        <w:t xml:space="preserve"> </w:t>
      </w:r>
      <w:r w:rsidRPr="00EB59BC">
        <w:rPr>
          <w:rtl/>
        </w:rPr>
        <w:t>רק</w:t>
      </w:r>
      <w:r w:rsidR="00800FE0">
        <w:rPr>
          <w:rtl/>
        </w:rPr>
        <w:t xml:space="preserve"> </w:t>
      </w:r>
      <w:r w:rsidRPr="00EB59BC">
        <w:rPr>
          <w:rtl/>
        </w:rPr>
        <w:t>הסכם</w:t>
      </w:r>
      <w:r w:rsidR="00800FE0">
        <w:rPr>
          <w:rtl/>
        </w:rPr>
        <w:t xml:space="preserve"> </w:t>
      </w:r>
      <w:r w:rsidRPr="00EB59BC">
        <w:rPr>
          <w:rtl/>
        </w:rPr>
        <w:t>שלום</w:t>
      </w:r>
      <w:r w:rsidR="00800FE0">
        <w:rPr>
          <w:rtl/>
        </w:rPr>
        <w:t xml:space="preserve"> </w:t>
      </w:r>
      <w:r w:rsidRPr="00EB59BC">
        <w:rPr>
          <w:rtl/>
        </w:rPr>
        <w:t>צודק</w:t>
      </w:r>
      <w:r w:rsidR="00800FE0">
        <w:rPr>
          <w:rtl/>
        </w:rPr>
        <w:t xml:space="preserve"> </w:t>
      </w:r>
      <w:r w:rsidRPr="00EB59BC">
        <w:rPr>
          <w:rtl/>
        </w:rPr>
        <w:t>המקובל על שני העמים יערוב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לביטחונן של שתי המדינות </w:t>
      </w:r>
      <w:r w:rsidR="00800FE0">
        <w:rPr>
          <w:rtl/>
        </w:rPr>
        <w:t>–</w:t>
      </w:r>
      <w:r w:rsidRPr="00EB59BC">
        <w:rPr>
          <w:rtl/>
        </w:rPr>
        <w:t xml:space="preserve"> ישראל ופלשתין.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2.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קוראת</w:t>
      </w:r>
      <w:r w:rsidR="00800FE0">
        <w:rPr>
          <w:rtl/>
        </w:rPr>
        <w:t xml:space="preserve"> </w:t>
      </w:r>
      <w:r w:rsidRPr="00EB59BC">
        <w:rPr>
          <w:rtl/>
        </w:rPr>
        <w:t>לראש הממשלה לבצע כרוחם, כלשונם ובמועדם את כל הסעיפים של</w:t>
      </w:r>
      <w:r w:rsidR="00800FE0">
        <w:rPr>
          <w:rtl/>
        </w:rPr>
        <w:t xml:space="preserve"> </w:t>
      </w:r>
      <w:r w:rsidRPr="00EB59BC">
        <w:rPr>
          <w:rtl/>
        </w:rPr>
        <w:t>הסכמי הביניים שנחתמו עם אש"ף.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3.</w:t>
      </w:r>
      <w:r w:rsidR="00800FE0">
        <w:rPr>
          <w:rtl/>
        </w:rPr>
        <w:t xml:space="preserve"> </w:t>
      </w:r>
      <w:r w:rsidRPr="00EB59BC">
        <w:rPr>
          <w:rtl/>
        </w:rPr>
        <w:t>הכנסת קוראת לראש הממשלה לבטל את כל התוכניות להרחבת ההתנחלויות, להפקעת</w:t>
      </w:r>
      <w:r w:rsidR="00800FE0">
        <w:rPr>
          <w:rtl/>
        </w:rPr>
        <w:t xml:space="preserve"> </w:t>
      </w:r>
      <w:r w:rsidRPr="00EB59BC">
        <w:rPr>
          <w:rtl/>
        </w:rPr>
        <w:t>קרקעות בגדה וליצירת עובדות מוגמרות אחרות בשטחים הכבושים בידי ישראל.</w:t>
      </w:r>
      <w:r w:rsidR="00800FE0">
        <w:rPr>
          <w:rtl/>
        </w:rPr>
        <w:t xml:space="preserve"> </w:t>
      </w:r>
      <w:r w:rsidRPr="00EB59BC">
        <w:rPr>
          <w:rtl/>
        </w:rPr>
        <w:t>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לחברת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גוז'נסקי.</w:t>
      </w:r>
      <w:r w:rsidR="00800FE0">
        <w:rPr>
          <w:rtl/>
        </w:rPr>
        <w:t xml:space="preserve"> </w:t>
      </w:r>
      <w:r w:rsidRPr="00EB59BC">
        <w:rPr>
          <w:rtl/>
        </w:rPr>
        <w:t>הצעת סיכום של סיעת מד"ע</w:t>
      </w:r>
      <w:r w:rsidR="00800FE0">
        <w:rPr>
          <w:rtl/>
        </w:rPr>
        <w:t>-</w:t>
      </w:r>
      <w:r w:rsidRPr="00EB59BC">
        <w:rPr>
          <w:rtl/>
        </w:rPr>
        <w:t>רע"ם יציג חבר</w:t>
      </w:r>
      <w:r w:rsidR="00800FE0">
        <w:rPr>
          <w:rtl/>
        </w:rPr>
        <w:t xml:space="preserve"> </w:t>
      </w:r>
      <w:r w:rsidRPr="00EB59BC">
        <w:rPr>
          <w:rtl/>
        </w:rPr>
        <w:t>הכנסת עבד</w:t>
      </w:r>
      <w:r w:rsidR="00800FE0">
        <w:rPr>
          <w:rtl/>
        </w:rPr>
        <w:t>-</w:t>
      </w:r>
      <w:r w:rsidRPr="00EB59BC">
        <w:rPr>
          <w:rtl/>
        </w:rPr>
        <w:t>אלמאלכ דהאמשה.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קריאה: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חברת הכנסת תמר גוז'נסקי הציגה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חברת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גוז'נסקי</w:t>
      </w:r>
      <w:r w:rsidR="00800FE0">
        <w:rPr>
          <w:rtl/>
        </w:rPr>
        <w:t xml:space="preserve"> </w:t>
      </w:r>
      <w:r w:rsidRPr="00EB59BC">
        <w:rPr>
          <w:rtl/>
        </w:rPr>
        <w:t>הציגה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סיכום</w:t>
      </w:r>
      <w:r w:rsidR="00800FE0">
        <w:rPr>
          <w:rtl/>
        </w:rPr>
        <w:t xml:space="preserve"> </w:t>
      </w:r>
      <w:r w:rsidRPr="00EB59BC">
        <w:rPr>
          <w:rtl/>
        </w:rPr>
        <w:t>מטעם חד"ש</w:t>
      </w:r>
      <w:r w:rsidR="00800FE0">
        <w:rPr>
          <w:rtl/>
        </w:rPr>
        <w:t>-</w:t>
      </w:r>
      <w:r w:rsidRPr="00EB59BC">
        <w:rPr>
          <w:rtl/>
        </w:rPr>
        <w:t>בל"ד בלבד. חבר הכנסת</w:t>
      </w:r>
      <w:r w:rsidR="00800FE0">
        <w:rPr>
          <w:rtl/>
        </w:rPr>
        <w:t xml:space="preserve"> </w:t>
      </w:r>
      <w:r w:rsidRPr="00EB59BC">
        <w:rPr>
          <w:rtl/>
        </w:rPr>
        <w:t>דהאמשה יציג הצעת סיכום מטעם מד"ע</w:t>
      </w:r>
      <w:r w:rsidR="00800FE0">
        <w:rPr>
          <w:rtl/>
        </w:rPr>
        <w:t>-</w:t>
      </w:r>
      <w:r w:rsidRPr="00EB59BC">
        <w:rPr>
          <w:rtl/>
        </w:rPr>
        <w:t>רע"ם. כל סיעה רשאית להגיש הצעת סיכום מטעמה.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כבוד היושב</w:t>
      </w:r>
      <w:r w:rsidR="00800FE0">
        <w:rPr>
          <w:rtl/>
        </w:rPr>
        <w:t>-</w:t>
      </w:r>
      <w:r w:rsidRPr="00EB59BC">
        <w:rPr>
          <w:rtl/>
        </w:rPr>
        <w:t>ראש, חברי הכנסת, הצעה לסיכום הדיון מטעם סיעת מד"ע</w:t>
      </w:r>
      <w:r w:rsidR="00800FE0">
        <w:rPr>
          <w:rtl/>
        </w:rPr>
        <w:t>-</w:t>
      </w:r>
      <w:r w:rsidRPr="00EB59BC">
        <w:rPr>
          <w:rtl/>
        </w:rPr>
        <w:t>רע"ם: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1.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קוראת</w:t>
      </w:r>
      <w:r w:rsidR="00800FE0">
        <w:rPr>
          <w:rtl/>
        </w:rPr>
        <w:t xml:space="preserve"> </w:t>
      </w:r>
      <w:r w:rsidRPr="00EB59BC">
        <w:rPr>
          <w:rtl/>
        </w:rPr>
        <w:t>לממשלה</w:t>
      </w:r>
      <w:r w:rsidR="00800FE0">
        <w:rPr>
          <w:rtl/>
        </w:rPr>
        <w:t xml:space="preserve"> </w:t>
      </w:r>
      <w:r w:rsidRPr="00EB59BC">
        <w:rPr>
          <w:rtl/>
        </w:rPr>
        <w:t>להמשיך במשא</w:t>
      </w:r>
      <w:r w:rsidR="00800FE0">
        <w:rPr>
          <w:rtl/>
        </w:rPr>
        <w:t>-</w:t>
      </w:r>
      <w:r w:rsidRPr="00EB59BC">
        <w:rPr>
          <w:rtl/>
        </w:rPr>
        <w:t>ומתן עם הפלשתינים לאור החלטות מועצת</w:t>
      </w:r>
      <w:r w:rsidR="00800FE0">
        <w:rPr>
          <w:rtl/>
        </w:rPr>
        <w:t xml:space="preserve"> </w:t>
      </w:r>
      <w:r w:rsidRPr="00EB59BC">
        <w:rPr>
          <w:rtl/>
        </w:rPr>
        <w:t>הביטחון</w:t>
      </w:r>
      <w:r w:rsidR="00800FE0">
        <w:rPr>
          <w:rtl/>
        </w:rPr>
        <w:t xml:space="preserve"> </w:t>
      </w:r>
      <w:r w:rsidRPr="00EB59BC">
        <w:rPr>
          <w:rtl/>
        </w:rPr>
        <w:t>והסכמי</w:t>
      </w:r>
      <w:r w:rsidR="00800FE0">
        <w:rPr>
          <w:rtl/>
        </w:rPr>
        <w:t xml:space="preserve"> </w:t>
      </w:r>
      <w:r w:rsidRPr="00EB59BC">
        <w:rPr>
          <w:rtl/>
        </w:rPr>
        <w:t>אוסלו,</w:t>
      </w:r>
      <w:r w:rsidR="00800FE0">
        <w:rPr>
          <w:rtl/>
        </w:rPr>
        <w:t xml:space="preserve"> </w:t>
      </w:r>
      <w:r w:rsidRPr="00EB59BC">
        <w:rPr>
          <w:rtl/>
        </w:rPr>
        <w:t>ולצעוד בבטחה ומהר להשגת הסדר קבע ושלום צודק ומקובל על</w:t>
      </w:r>
      <w:r w:rsidR="00800FE0">
        <w:rPr>
          <w:rtl/>
        </w:rPr>
        <w:t xml:space="preserve"> </w:t>
      </w:r>
      <w:r w:rsidRPr="00EB59BC">
        <w:rPr>
          <w:rtl/>
        </w:rPr>
        <w:t>שני העמים, אשר הוא ורק הוא יביא ביטחון לשני העמים.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2.</w:t>
      </w:r>
      <w:r w:rsidR="00800FE0">
        <w:rPr>
          <w:rtl/>
        </w:rPr>
        <w:t xml:space="preserve"> </w:t>
      </w:r>
      <w:r w:rsidRPr="00EB59BC">
        <w:rPr>
          <w:rtl/>
        </w:rPr>
        <w:t>הכנסת קוראת לממשלה להפסיק את התמיכה בהתנחלויות ואת כל הניסיונות לקבוע</w:t>
      </w:r>
      <w:r w:rsidR="00800FE0">
        <w:rPr>
          <w:rtl/>
        </w:rPr>
        <w:t xml:space="preserve"> </w:t>
      </w:r>
      <w:r w:rsidRPr="00EB59BC">
        <w:rPr>
          <w:rtl/>
        </w:rPr>
        <w:t>עובדות</w:t>
      </w:r>
      <w:r w:rsidR="00800FE0">
        <w:rPr>
          <w:rtl/>
        </w:rPr>
        <w:t xml:space="preserve"> </w:t>
      </w:r>
      <w:r w:rsidRPr="00EB59BC">
        <w:rPr>
          <w:rtl/>
        </w:rPr>
        <w:t>בשטח</w:t>
      </w:r>
      <w:r w:rsidR="00800FE0">
        <w:rPr>
          <w:rtl/>
        </w:rPr>
        <w:t xml:space="preserve"> </w:t>
      </w:r>
      <w:r w:rsidRPr="00EB59BC">
        <w:rPr>
          <w:rtl/>
        </w:rPr>
        <w:t>ולכפות</w:t>
      </w:r>
      <w:r w:rsidR="00800FE0">
        <w:rPr>
          <w:rtl/>
        </w:rPr>
        <w:t xml:space="preserve"> </w:t>
      </w:r>
      <w:r w:rsidRPr="00EB59BC">
        <w:rPr>
          <w:rtl/>
        </w:rPr>
        <w:t>תנאים על הצד הפלשתיני, שלא רק יפריעו לתהליך השלום המיוחל</w:t>
      </w:r>
      <w:r w:rsidR="00800FE0">
        <w:rPr>
          <w:rtl/>
        </w:rPr>
        <w:t xml:space="preserve"> </w:t>
      </w:r>
      <w:r w:rsidRPr="00EB59BC">
        <w:rPr>
          <w:rtl/>
        </w:rPr>
        <w:t>אלא גם ימנעו את השגתו.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3.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קוראת</w:t>
      </w:r>
      <w:r w:rsidR="00800FE0">
        <w:rPr>
          <w:rtl/>
        </w:rPr>
        <w:t xml:space="preserve"> </w:t>
      </w:r>
      <w:r w:rsidRPr="00EB59BC">
        <w:rPr>
          <w:rtl/>
        </w:rPr>
        <w:t>לממשלה לחתור לכינונו של שלום אשר יביא קץ לאיבה ולשפיכות</w:t>
      </w:r>
      <w:r w:rsidR="00800FE0">
        <w:rPr>
          <w:rtl/>
        </w:rPr>
        <w:t xml:space="preserve"> </w:t>
      </w:r>
      <w:r w:rsidRPr="00EB59BC">
        <w:rPr>
          <w:rtl/>
        </w:rPr>
        <w:t>הדמים</w:t>
      </w:r>
      <w:r w:rsidR="00800FE0">
        <w:rPr>
          <w:rtl/>
        </w:rPr>
        <w:t xml:space="preserve"> </w:t>
      </w:r>
      <w:r w:rsidRPr="00EB59BC">
        <w:rPr>
          <w:rtl/>
        </w:rPr>
        <w:t>הממושכת,</w:t>
      </w:r>
      <w:r w:rsidR="00800FE0">
        <w:rPr>
          <w:rtl/>
        </w:rPr>
        <w:t xml:space="preserve"> </w:t>
      </w:r>
      <w:r w:rsidRPr="00EB59BC">
        <w:rPr>
          <w:rtl/>
        </w:rPr>
        <w:t>אשר</w:t>
      </w:r>
      <w:r w:rsidR="00800FE0">
        <w:rPr>
          <w:rtl/>
        </w:rPr>
        <w:t xml:space="preserve"> </w:t>
      </w:r>
      <w:r w:rsidRPr="00EB59BC">
        <w:rPr>
          <w:rtl/>
        </w:rPr>
        <w:t>יכיר</w:t>
      </w:r>
      <w:r w:rsidR="00800FE0">
        <w:rPr>
          <w:rtl/>
        </w:rPr>
        <w:t xml:space="preserve"> </w:t>
      </w:r>
      <w:r w:rsidRPr="00EB59BC">
        <w:rPr>
          <w:rtl/>
        </w:rPr>
        <w:t>בקיומה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מדינה</w:t>
      </w:r>
      <w:r w:rsidR="00800FE0">
        <w:rPr>
          <w:rtl/>
        </w:rPr>
        <w:t xml:space="preserve"> </w:t>
      </w:r>
      <w:r w:rsidRPr="00EB59BC">
        <w:rPr>
          <w:rtl/>
        </w:rPr>
        <w:t>פלשתינית</w:t>
      </w:r>
      <w:r w:rsidR="00800FE0">
        <w:rPr>
          <w:rtl/>
        </w:rPr>
        <w:t xml:space="preserve"> </w:t>
      </w:r>
      <w:r w:rsidRPr="00EB59BC">
        <w:rPr>
          <w:rtl/>
        </w:rPr>
        <w:t>עצמאית שבירתה ירושלים</w:t>
      </w:r>
      <w:r w:rsidR="00800FE0">
        <w:rPr>
          <w:rtl/>
        </w:rPr>
        <w:t xml:space="preserve"> </w:t>
      </w:r>
      <w:r w:rsidRPr="00EB59BC">
        <w:rPr>
          <w:rtl/>
        </w:rPr>
        <w:t>המזרחית,</w:t>
      </w:r>
      <w:r w:rsidR="00800FE0">
        <w:rPr>
          <w:rtl/>
        </w:rPr>
        <w:t xml:space="preserve"> </w:t>
      </w:r>
      <w:r w:rsidRPr="00EB59BC">
        <w:rPr>
          <w:rtl/>
        </w:rPr>
        <w:t>מדינה</w:t>
      </w:r>
      <w:r w:rsidR="00800FE0">
        <w:rPr>
          <w:rtl/>
        </w:rPr>
        <w:t xml:space="preserve"> </w:t>
      </w:r>
      <w:r w:rsidRPr="00EB59BC">
        <w:rPr>
          <w:rtl/>
        </w:rPr>
        <w:t>שבעידן</w:t>
      </w:r>
      <w:r w:rsidR="00800FE0">
        <w:rPr>
          <w:rtl/>
        </w:rPr>
        <w:t xml:space="preserve"> </w:t>
      </w:r>
      <w:r w:rsidRPr="00EB59BC">
        <w:rPr>
          <w:rtl/>
        </w:rPr>
        <w:t>של שלום לא רק שלא תהווה איום על מדינת ישראל אלא תעזור</w:t>
      </w:r>
      <w:r w:rsidR="00800FE0">
        <w:rPr>
          <w:rtl/>
        </w:rPr>
        <w:t xml:space="preserve"> </w:t>
      </w:r>
      <w:r w:rsidRPr="00EB59BC">
        <w:rPr>
          <w:rtl/>
        </w:rPr>
        <w:t>לה לחיות בשלום ובביטחון עם כל יתר השכנים במדינות האזור.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לחבר הכנסת עבד</w:t>
      </w:r>
      <w:r w:rsidR="00800FE0">
        <w:rPr>
          <w:rtl/>
        </w:rPr>
        <w:t>-</w:t>
      </w:r>
      <w:r w:rsidRPr="00EB59BC">
        <w:rPr>
          <w:rtl/>
        </w:rPr>
        <w:t>אלמאלכ דהאמשה.</w:t>
      </w:r>
      <w:r w:rsidR="00800FE0">
        <w:rPr>
          <w:rtl/>
        </w:rPr>
        <w:t xml:space="preserve"> </w:t>
      </w:r>
      <w:r w:rsidRPr="00EB59BC">
        <w:rPr>
          <w:rtl/>
        </w:rPr>
        <w:t>הצעת החלטה של סיעת מולדת יציג חבר</w:t>
      </w:r>
      <w:r w:rsidR="00800FE0">
        <w:rPr>
          <w:rtl/>
        </w:rPr>
        <w:t xml:space="preserve"> </w:t>
      </w:r>
      <w:r w:rsidRPr="00EB59BC">
        <w:rPr>
          <w:rtl/>
        </w:rPr>
        <w:t>הכנסת בנימין אלון.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הצעת החלטה של מולדת: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1.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רואה</w:t>
      </w:r>
      <w:r w:rsidR="00800FE0">
        <w:rPr>
          <w:rtl/>
        </w:rPr>
        <w:t xml:space="preserve"> </w:t>
      </w:r>
      <w:r w:rsidRPr="00EB59BC">
        <w:rPr>
          <w:rtl/>
        </w:rPr>
        <w:t>בדאגה</w:t>
      </w:r>
      <w:r w:rsidR="00800FE0">
        <w:rPr>
          <w:rtl/>
        </w:rPr>
        <w:t xml:space="preserve"> </w:t>
      </w:r>
      <w:r w:rsidRPr="00EB59BC">
        <w:rPr>
          <w:rtl/>
        </w:rPr>
        <w:t>רבה הכרזות ממשלתיות על מדינה פלשתינית כפורטו</w:t>
      </w:r>
      <w:r w:rsidR="00800FE0">
        <w:rPr>
          <w:rtl/>
        </w:rPr>
        <w:t>-</w:t>
      </w:r>
      <w:r w:rsidRPr="00EB59BC">
        <w:rPr>
          <w:rtl/>
        </w:rPr>
        <w:t>ריקו</w:t>
      </w:r>
      <w:r w:rsidR="00800FE0">
        <w:rPr>
          <w:rtl/>
        </w:rPr>
        <w:t xml:space="preserve"> </w:t>
      </w:r>
      <w:r w:rsidRPr="00EB59BC">
        <w:rPr>
          <w:rtl/>
        </w:rPr>
        <w:t>וכאנדורה או כל הכרזה דומה.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2.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מזכירה</w:t>
      </w:r>
      <w:r w:rsidR="00800FE0">
        <w:rPr>
          <w:rtl/>
        </w:rPr>
        <w:t xml:space="preserve"> </w:t>
      </w:r>
      <w:r w:rsidRPr="00EB59BC">
        <w:rPr>
          <w:rtl/>
        </w:rPr>
        <w:t>לערבים</w:t>
      </w:r>
      <w:r w:rsidR="00800FE0">
        <w:rPr>
          <w:rtl/>
        </w:rPr>
        <w:t xml:space="preserve"> </w:t>
      </w:r>
      <w:r w:rsidRPr="00EB59BC">
        <w:rPr>
          <w:rtl/>
        </w:rPr>
        <w:t>הפלשתינים,</w:t>
      </w:r>
      <w:r w:rsidR="00800FE0">
        <w:rPr>
          <w:rtl/>
        </w:rPr>
        <w:t xml:space="preserve"> </w:t>
      </w:r>
      <w:r w:rsidRPr="00EB59BC">
        <w:rPr>
          <w:rtl/>
        </w:rPr>
        <w:t>שיש</w:t>
      </w:r>
      <w:r w:rsidR="00800FE0">
        <w:rPr>
          <w:rtl/>
        </w:rPr>
        <w:t xml:space="preserve"> </w:t>
      </w:r>
      <w:r w:rsidRPr="00EB59BC">
        <w:rPr>
          <w:rtl/>
        </w:rPr>
        <w:t>להם</w:t>
      </w:r>
      <w:r w:rsidR="00800FE0">
        <w:rPr>
          <w:rtl/>
        </w:rPr>
        <w:t xml:space="preserve"> </w:t>
      </w:r>
      <w:r w:rsidRPr="00EB59BC">
        <w:rPr>
          <w:rtl/>
        </w:rPr>
        <w:t>21 מדינות עצמאיות ערביות</w:t>
      </w:r>
      <w:r w:rsidR="00800FE0">
        <w:rPr>
          <w:rtl/>
        </w:rPr>
        <w:t xml:space="preserve"> </w:t>
      </w:r>
      <w:r w:rsidRPr="00EB59BC">
        <w:rPr>
          <w:rtl/>
        </w:rPr>
        <w:t>וליהודים יש רק מולדת אחת.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3.</w:t>
      </w:r>
      <w:r w:rsidR="00800FE0">
        <w:rPr>
          <w:rtl/>
        </w:rPr>
        <w:t xml:space="preserve"> </w:t>
      </w:r>
      <w:r w:rsidRPr="00EB59BC">
        <w:rPr>
          <w:rtl/>
        </w:rPr>
        <w:t>הכנסת ממליצה לכל ערבי פלשתיני שחשקה נפשו בהגדרה לאומית ובמדינה עצמאית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להגר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שוב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עבד</w:t>
      </w:r>
      <w:r>
        <w:rPr>
          <w:rtl/>
        </w:rPr>
        <w:t>-</w:t>
      </w:r>
      <w:r w:rsidRPr="00800FE0">
        <w:rPr>
          <w:rtl/>
        </w:rPr>
        <w:t>אלמאלכ דהאמשה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זאבי אומר שהוא לא קורא להגירה.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חברת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גוז'נסקי.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 טלב אלסאנע. חבר הכנסת האשם מחאמיד. זו</w:t>
      </w:r>
      <w:r w:rsidR="00800FE0">
        <w:rPr>
          <w:rtl/>
        </w:rPr>
        <w:t xml:space="preserve"> </w:t>
      </w:r>
      <w:r w:rsidRPr="00EB59BC">
        <w:rPr>
          <w:rtl/>
        </w:rPr>
        <w:t>הצעת סיכום של הסיעה שלו ויש לאפשר לו לסיים אותה, גם אם זה לא נעים לשמוע.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זאב בוים, תאמין לי שאני משתלט ושומר על הסדר פה </w:t>
      </w:r>
      <w:r w:rsidR="00800FE0">
        <w:rPr>
          <w:rtl/>
        </w:rPr>
        <w:t>–</w:t>
      </w:r>
      <w:r w:rsidRPr="00EB59BC">
        <w:rPr>
          <w:rtl/>
        </w:rPr>
        <w:t xml:space="preserve"> יוצא מן הכלל.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אלון,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3. הכנסת ממליצה לכל ערבי פלשתיני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טלב אלסאנע.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שיפסיק כבר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אלסאנע,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הכבוד לך, אתה תשמע את הצעת הסיכום. אם אתה לא</w:t>
      </w:r>
      <w:r w:rsidR="00800FE0">
        <w:rPr>
          <w:rtl/>
        </w:rPr>
        <w:t xml:space="preserve"> </w:t>
      </w:r>
      <w:r w:rsidRPr="00EB59BC">
        <w:rPr>
          <w:rtl/>
        </w:rPr>
        <w:t>רוצה, יש לך אפשרות לשבת בחוץ. אבל אתה לא תפריע אחרי כל משפט ומשפט.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שירד מזה.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3. הכנסת ממליצה לכל ערבי פלשתיני שחשקה נפשו בהגדרה לאומית ובמדינה עצמאית,</w:t>
      </w:r>
      <w:r w:rsidR="00800FE0">
        <w:rPr>
          <w:rtl/>
        </w:rPr>
        <w:t xml:space="preserve"> </w:t>
      </w:r>
      <w:r w:rsidRPr="00EB59BC">
        <w:rPr>
          <w:rtl/>
        </w:rPr>
        <w:t>להגר לאחת מ</w:t>
      </w:r>
      <w:r w:rsidR="00800FE0">
        <w:rPr>
          <w:rtl/>
        </w:rPr>
        <w:t>-</w:t>
      </w:r>
      <w:r w:rsidRPr="00EB59BC">
        <w:rPr>
          <w:rtl/>
        </w:rPr>
        <w:t>21 המדינות הערביות באזור.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קריאה: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ואם לא?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 חברי הכנסת, אנחנו ניגשים להצבעה.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רענן כהן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צבי הנדל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תאמין לי שכל המפא"יניקים בעד הצעתו, רק אין להם אומץ.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רענן כהן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פיני בדש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צבי הנדל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נואף מסאלחה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טוב, רבותי, שמעו את כולכם.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אנחנו ניגשים להצבעה. מי בעד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רענן כהן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סליחה,</w:t>
      </w:r>
      <w:r w:rsidR="00800FE0">
        <w:rPr>
          <w:rtl/>
        </w:rPr>
        <w:t xml:space="preserve"> </w:t>
      </w:r>
      <w:r w:rsidRPr="00EB59BC">
        <w:rPr>
          <w:rtl/>
        </w:rPr>
        <w:t>חבר הכנסת רענן כהן, עם כל הכבוד.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ניגשים</w:t>
      </w:r>
      <w:r w:rsidR="00800FE0">
        <w:rPr>
          <w:rtl/>
        </w:rPr>
        <w:t xml:space="preserve"> </w:t>
      </w:r>
      <w:r w:rsidRPr="00EB59BC">
        <w:rPr>
          <w:rtl/>
        </w:rPr>
        <w:t>להצבעה</w:t>
      </w:r>
      <w:r w:rsidR="00800FE0">
        <w:rPr>
          <w:rtl/>
        </w:rPr>
        <w:t xml:space="preserve"> – </w:t>
      </w:r>
      <w:r w:rsidRPr="00EB59BC">
        <w:rPr>
          <w:rtl/>
        </w:rPr>
        <w:t>מי</w:t>
      </w:r>
      <w:r w:rsidR="00800FE0">
        <w:rPr>
          <w:rtl/>
        </w:rPr>
        <w:t xml:space="preserve"> </w:t>
      </w:r>
      <w:r w:rsidRPr="00EB59BC">
        <w:rPr>
          <w:rtl/>
        </w:rPr>
        <w:t>בעד</w:t>
      </w:r>
      <w:r w:rsidR="00800FE0">
        <w:rPr>
          <w:rtl/>
        </w:rPr>
        <w:t xml:space="preserve"> </w:t>
      </w:r>
      <w:r w:rsidRPr="00EB59BC">
        <w:rPr>
          <w:rtl/>
        </w:rPr>
        <w:t>ומי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הסיכום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הסיעות</w:t>
      </w:r>
      <w:r w:rsidR="00800FE0">
        <w:rPr>
          <w:rtl/>
        </w:rPr>
        <w:t xml:space="preserve"> </w:t>
      </w:r>
      <w:r w:rsidRPr="00EB59BC">
        <w:rPr>
          <w:rtl/>
        </w:rPr>
        <w:t>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 xml:space="preserve">צומת, ש"ס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נואף מסאלחה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מתחילים מהקטן.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אורון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האיכות, האיכות.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טוב, רבותי, קיבלתי. הצעת ההחלטה של סיעת מולדת </w:t>
      </w:r>
      <w:r w:rsidR="00800FE0">
        <w:rPr>
          <w:rtl/>
        </w:rPr>
        <w:t>–</w:t>
      </w:r>
      <w:r w:rsidRPr="00EB59BC">
        <w:rPr>
          <w:rtl/>
        </w:rPr>
        <w:t xml:space="preserve"> מי בעד ומי נגד?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4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ב' אלון </w:t>
      </w:r>
      <w:r>
        <w:rPr>
          <w:rtl/>
        </w:rPr>
        <w:t>–</w:t>
      </w:r>
      <w:r w:rsidR="00EB59BC" w:rsidRPr="00EB59BC">
        <w:rPr>
          <w:rtl/>
        </w:rPr>
        <w:t xml:space="preserve"> 5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32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4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ב' אלון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נואף מסאלחה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סגן שר החינוך, תתבייש, קיבוצניק.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קריאה: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בושה.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5,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– </w:t>
      </w:r>
      <w:r w:rsidRPr="00EB59BC">
        <w:rPr>
          <w:rtl/>
        </w:rPr>
        <w:t>32,</w:t>
      </w:r>
      <w:r w:rsidR="00800FE0">
        <w:rPr>
          <w:rtl/>
        </w:rPr>
        <w:t xml:space="preserve"> </w:t>
      </w:r>
      <w:r w:rsidRPr="00EB59BC">
        <w:rPr>
          <w:rtl/>
        </w:rPr>
        <w:t>נמנעים</w:t>
      </w:r>
      <w:r w:rsidR="00800FE0">
        <w:rPr>
          <w:rtl/>
        </w:rPr>
        <w:t xml:space="preserve"> – </w:t>
      </w:r>
      <w:r w:rsidRPr="00EB59BC">
        <w:rPr>
          <w:rtl/>
        </w:rPr>
        <w:t>4. ובכן, הצעת הסיכום של סיעת מולדת לא</w:t>
      </w:r>
      <w:r w:rsidR="00800FE0">
        <w:rPr>
          <w:rtl/>
        </w:rPr>
        <w:t xml:space="preserve"> </w:t>
      </w:r>
      <w:r w:rsidRPr="00EB59BC">
        <w:rPr>
          <w:rtl/>
        </w:rPr>
        <w:t>נתקבלה.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 עוברים להצבעה על הצעת הסיכום של מד"ע</w:t>
      </w:r>
      <w:r w:rsidR="00800FE0">
        <w:rPr>
          <w:rtl/>
        </w:rPr>
        <w:t>-</w:t>
      </w:r>
      <w:r w:rsidRPr="00EB59BC">
        <w:rPr>
          <w:rtl/>
        </w:rPr>
        <w:t>רע"ם. מי בעד ומי נגד? בבקשה.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5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ע' דהאמשה </w:t>
      </w:r>
      <w:r>
        <w:rPr>
          <w:rtl/>
        </w:rPr>
        <w:t>–</w:t>
      </w:r>
      <w:r w:rsidR="00EB59BC" w:rsidRPr="00EB59BC">
        <w:rPr>
          <w:rtl/>
        </w:rPr>
        <w:t xml:space="preserve"> 7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32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6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ע' דהאמשה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7,</w:t>
      </w:r>
      <w:r w:rsidR="00800FE0">
        <w:rPr>
          <w:rtl/>
        </w:rPr>
        <w:t xml:space="preserve"> </w:t>
      </w:r>
      <w:r w:rsidRPr="00EB59BC">
        <w:rPr>
          <w:rtl/>
        </w:rPr>
        <w:t xml:space="preserve">נגד </w:t>
      </w:r>
      <w:r w:rsidR="00800FE0">
        <w:rPr>
          <w:rtl/>
        </w:rPr>
        <w:t>–</w:t>
      </w:r>
      <w:r w:rsidRPr="00EB59BC">
        <w:rPr>
          <w:rtl/>
        </w:rPr>
        <w:t xml:space="preserve"> 32, שישה נמנעים. ובכן, הצעת הסיכום של סיעת מד"ע</w:t>
      </w:r>
      <w:r w:rsidR="00800FE0">
        <w:rPr>
          <w:rtl/>
        </w:rPr>
        <w:t>-</w:t>
      </w:r>
      <w:r w:rsidRPr="00EB59BC">
        <w:rPr>
          <w:rtl/>
        </w:rPr>
        <w:t>רע"ם לא</w:t>
      </w:r>
      <w:r w:rsidR="00800FE0">
        <w:rPr>
          <w:rtl/>
        </w:rPr>
        <w:t xml:space="preserve"> </w:t>
      </w:r>
      <w:r w:rsidRPr="00EB59BC">
        <w:rPr>
          <w:rtl/>
        </w:rPr>
        <w:t>נתקבלה.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 הסיכום של סיעת חד"ש</w:t>
      </w:r>
      <w:r w:rsidR="00800FE0">
        <w:rPr>
          <w:rtl/>
        </w:rPr>
        <w:t>-</w:t>
      </w:r>
      <w:r w:rsidRPr="00EB59BC">
        <w:rPr>
          <w:rtl/>
        </w:rPr>
        <w:t>בל"ד, בבקשה.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6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שהביאה חברת הכנסת ת' גוז'נסקי </w:t>
      </w:r>
      <w:r>
        <w:rPr>
          <w:rtl/>
        </w:rPr>
        <w:t>–</w:t>
      </w:r>
      <w:r w:rsidR="00EB59BC" w:rsidRPr="00EB59BC">
        <w:rPr>
          <w:rtl/>
        </w:rPr>
        <w:t xml:space="preserve"> 10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30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7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שהביאה חברת הכנסת ת' גוז'נסקי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10,</w:t>
      </w:r>
      <w:r w:rsidR="00800FE0">
        <w:rPr>
          <w:rtl/>
        </w:rPr>
        <w:t xml:space="preserve"> </w:t>
      </w:r>
      <w:r w:rsidRPr="00EB59BC">
        <w:rPr>
          <w:rtl/>
        </w:rPr>
        <w:t>נגד 30, שבעה נמנעים.</w:t>
      </w:r>
      <w:r w:rsidR="00800FE0">
        <w:rPr>
          <w:rtl/>
        </w:rPr>
        <w:t xml:space="preserve"> </w:t>
      </w:r>
      <w:r w:rsidRPr="00EB59BC">
        <w:rPr>
          <w:rtl/>
        </w:rPr>
        <w:t>ובכן, הצעת הסיכום של סיעת חד"ש</w:t>
      </w:r>
      <w:r w:rsidR="00800FE0">
        <w:rPr>
          <w:rtl/>
        </w:rPr>
        <w:t>-</w:t>
      </w:r>
      <w:r w:rsidRPr="00EB59BC">
        <w:rPr>
          <w:rtl/>
        </w:rPr>
        <w:t>בל"ד לא</w:t>
      </w:r>
      <w:r w:rsidR="00800FE0">
        <w:rPr>
          <w:rtl/>
        </w:rPr>
        <w:t xml:space="preserve"> </w:t>
      </w:r>
      <w:r w:rsidRPr="00EB59BC">
        <w:rPr>
          <w:rtl/>
        </w:rPr>
        <w:t>נתקבלה.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 הסיכום של סיעת מרצ, בבקשה.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7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ח' אורון </w:t>
      </w:r>
      <w:r>
        <w:rPr>
          <w:rtl/>
        </w:rPr>
        <w:t>–</w:t>
      </w:r>
      <w:r w:rsidR="00EB59BC" w:rsidRPr="00EB59BC">
        <w:rPr>
          <w:rtl/>
        </w:rPr>
        <w:t xml:space="preserve"> 17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32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4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ח' אורון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17,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– </w:t>
      </w:r>
      <w:r w:rsidRPr="00EB59BC">
        <w:rPr>
          <w:rtl/>
        </w:rPr>
        <w:t>32,</w:t>
      </w:r>
      <w:r w:rsidR="00800FE0">
        <w:rPr>
          <w:rtl/>
        </w:rPr>
        <w:t xml:space="preserve"> </w:t>
      </w:r>
      <w:r w:rsidRPr="00EB59BC">
        <w:rPr>
          <w:rtl/>
        </w:rPr>
        <w:t>ארבעה</w:t>
      </w:r>
      <w:r w:rsidR="00800FE0">
        <w:rPr>
          <w:rtl/>
        </w:rPr>
        <w:t xml:space="preserve"> </w:t>
      </w:r>
      <w:r w:rsidRPr="00EB59BC">
        <w:rPr>
          <w:rtl/>
        </w:rPr>
        <w:t>נמנעים. ובכן, הצעת הסיכום של סיעת מרצ לא</w:t>
      </w:r>
      <w:r w:rsidR="00800FE0">
        <w:rPr>
          <w:rtl/>
        </w:rPr>
        <w:t xml:space="preserve"> </w:t>
      </w:r>
      <w:r w:rsidRPr="00EB59BC">
        <w:rPr>
          <w:rtl/>
        </w:rPr>
        <w:t>נתקבלה.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הצעת הסיכום מטעם סיעת העבודה </w:t>
      </w:r>
      <w:r w:rsidR="00800FE0">
        <w:rPr>
          <w:rtl/>
        </w:rPr>
        <w:t>–</w:t>
      </w:r>
      <w:r w:rsidRPr="00EB59BC">
        <w:rPr>
          <w:rtl/>
        </w:rPr>
        <w:t xml:space="preserve"> בבקשה, ההצבעה החלה.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8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ח' רמון </w:t>
      </w:r>
      <w:r>
        <w:rPr>
          <w:rtl/>
        </w:rPr>
        <w:t>–</w:t>
      </w:r>
      <w:r w:rsidR="00EB59BC" w:rsidRPr="00EB59BC">
        <w:rPr>
          <w:rtl/>
        </w:rPr>
        <w:t xml:space="preserve"> 17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31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5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ח' רמון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17,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– </w:t>
      </w:r>
      <w:r w:rsidRPr="00EB59BC">
        <w:rPr>
          <w:rtl/>
        </w:rPr>
        <w:t>31,</w:t>
      </w:r>
      <w:r w:rsidR="00800FE0">
        <w:rPr>
          <w:rtl/>
        </w:rPr>
        <w:t xml:space="preserve"> </w:t>
      </w:r>
      <w:r w:rsidRPr="00EB59BC">
        <w:rPr>
          <w:rtl/>
        </w:rPr>
        <w:t xml:space="preserve">נמנעים </w:t>
      </w:r>
      <w:r w:rsidR="00800FE0">
        <w:rPr>
          <w:rtl/>
        </w:rPr>
        <w:t>–</w:t>
      </w:r>
      <w:r w:rsidRPr="00EB59BC">
        <w:rPr>
          <w:rtl/>
        </w:rPr>
        <w:t xml:space="preserve"> 5. ובכן, הצעת הסיכום של סיעת העבודה לא</w:t>
      </w:r>
      <w:r w:rsidR="00800FE0">
        <w:rPr>
          <w:rtl/>
        </w:rPr>
        <w:t xml:space="preserve"> </w:t>
      </w:r>
      <w:r w:rsidRPr="00EB59BC">
        <w:rPr>
          <w:rtl/>
        </w:rPr>
        <w:t>נתקבלה.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הסיכום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סיעות</w:t>
      </w:r>
      <w:r w:rsidR="00800FE0">
        <w:rPr>
          <w:rtl/>
        </w:rPr>
        <w:t xml:space="preserve"> </w:t>
      </w:r>
      <w:r w:rsidRPr="00EB59BC">
        <w:rPr>
          <w:rtl/>
        </w:rPr>
        <w:t>הליכוד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>צומת,</w:t>
      </w:r>
      <w:r w:rsidR="00800FE0">
        <w:rPr>
          <w:rtl/>
        </w:rPr>
        <w:t xml:space="preserve"> </w:t>
      </w:r>
      <w:r w:rsidRPr="00EB59BC">
        <w:rPr>
          <w:rtl/>
        </w:rPr>
        <w:t>ש"ס, מפד"ל, ישראל בעלייה, הדרך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השלישית ויהדות התורה </w:t>
      </w:r>
      <w:r w:rsidR="00800FE0">
        <w:rPr>
          <w:rtl/>
        </w:rPr>
        <w:t>–</w:t>
      </w:r>
      <w:r w:rsidRPr="00EB59BC">
        <w:rPr>
          <w:rtl/>
        </w:rPr>
        <w:t xml:space="preserve"> ההצבעה החלה.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9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י' כהן </w:t>
      </w:r>
      <w:r>
        <w:rPr>
          <w:rtl/>
        </w:rPr>
        <w:t>–</w:t>
      </w:r>
      <w:r w:rsidR="00EB59BC" w:rsidRPr="00EB59BC">
        <w:rPr>
          <w:rtl/>
        </w:rPr>
        <w:t xml:space="preserve"> 29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22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1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י' כהן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בעד </w:t>
      </w:r>
      <w:r w:rsidR="00800FE0">
        <w:rPr>
          <w:rtl/>
        </w:rPr>
        <w:t>–</w:t>
      </w:r>
      <w:r w:rsidRPr="00EB59BC">
        <w:rPr>
          <w:rtl/>
        </w:rPr>
        <w:t xml:space="preserve"> 29, נגד </w:t>
      </w:r>
      <w:r w:rsidR="00800FE0">
        <w:rPr>
          <w:rtl/>
        </w:rPr>
        <w:t>–</w:t>
      </w:r>
      <w:r w:rsidRPr="00EB59BC">
        <w:rPr>
          <w:rtl/>
        </w:rPr>
        <w:t xml:space="preserve"> 22, נמנע אחד. ובכן, הצעת הסיכום של סיעות הליכוד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>צומת,</w:t>
      </w:r>
      <w:r w:rsidR="00800FE0">
        <w:rPr>
          <w:rtl/>
        </w:rPr>
        <w:t xml:space="preserve"> </w:t>
      </w:r>
      <w:r w:rsidRPr="00EB59BC">
        <w:rPr>
          <w:rtl/>
        </w:rPr>
        <w:t xml:space="preserve">ש"ס, מפד"ל, ישראל בעלייה, הדרך השלישית ויהדות התורה </w:t>
      </w:r>
      <w:r w:rsidR="00800FE0">
        <w:rPr>
          <w:rtl/>
        </w:rPr>
        <w:t>–</w:t>
      </w:r>
      <w:r w:rsidRPr="00EB59BC">
        <w:rPr>
          <w:rtl/>
        </w:rPr>
        <w:t xml:space="preserve"> נתקבלה.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1"/>
        <w:rPr>
          <w:rtl/>
        </w:rPr>
      </w:pPr>
      <w:bookmarkStart w:id="15" w:name="_Toc455646911"/>
      <w:r w:rsidRPr="00800FE0">
        <w:rPr>
          <w:rtl/>
        </w:rPr>
        <w:t>סכנה לעצירת התהליך המדיני בעקבות החלטות הממשלה;</w:t>
      </w:r>
      <w:bookmarkEnd w:id="15"/>
    </w:p>
    <w:p w:rsidR="00800FE0" w:rsidRPr="00800FE0" w:rsidRDefault="00800FE0" w:rsidP="00800FE0">
      <w:pPr>
        <w:pStyle w:val="1"/>
        <w:rPr>
          <w:rtl/>
        </w:rPr>
      </w:pPr>
      <w:bookmarkStart w:id="16" w:name="_Toc455646912"/>
      <w:r w:rsidRPr="00800FE0">
        <w:rPr>
          <w:rtl/>
        </w:rPr>
        <w:t>חשיבות המשא</w:t>
      </w:r>
      <w:r>
        <w:rPr>
          <w:rtl/>
        </w:rPr>
        <w:t>-</w:t>
      </w:r>
      <w:r w:rsidRPr="00800FE0">
        <w:rPr>
          <w:rtl/>
        </w:rPr>
        <w:t>ומתן על הסדר הקבע עם הרשות הפלשתינית;</w:t>
      </w:r>
      <w:r>
        <w:rPr>
          <w:rtl/>
        </w:rPr>
        <w:t xml:space="preserve"> </w:t>
      </w:r>
      <w:r w:rsidRPr="00800FE0">
        <w:rPr>
          <w:rtl/>
        </w:rPr>
        <w:t>עצירת נסיגות הביניים ופתיחת משא</w:t>
      </w:r>
      <w:r>
        <w:rPr>
          <w:rtl/>
        </w:rPr>
        <w:t>-</w:t>
      </w:r>
      <w:r w:rsidRPr="00800FE0">
        <w:rPr>
          <w:rtl/>
        </w:rPr>
        <w:t>ומתן להסדרי קבע עם הערבים הארץ</w:t>
      </w:r>
      <w:r>
        <w:rPr>
          <w:rtl/>
        </w:rPr>
        <w:t>-</w:t>
      </w:r>
      <w:r w:rsidRPr="00800FE0">
        <w:rPr>
          <w:rtl/>
        </w:rPr>
        <w:t>ישראלים</w:t>
      </w:r>
      <w:bookmarkEnd w:id="16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ובכן,</w:t>
      </w:r>
      <w:r w:rsidR="00800FE0">
        <w:rPr>
          <w:rtl/>
        </w:rPr>
        <w:t xml:space="preserve"> </w:t>
      </w:r>
      <w:r w:rsidRPr="00EB59BC">
        <w:rPr>
          <w:rtl/>
        </w:rPr>
        <w:t>רבותי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 אנחנו עוברים לנושא: סכנה לעצירת התהליך המדיני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בעקבות החלטות הממשלה </w:t>
      </w:r>
      <w:r w:rsidR="00800FE0">
        <w:rPr>
          <w:rtl/>
        </w:rPr>
        <w:t>–</w:t>
      </w:r>
      <w:r w:rsidRPr="00EB59BC">
        <w:rPr>
          <w:rtl/>
        </w:rPr>
        <w:t xml:space="preserve"> של חבר הכנסת יוסי שריד.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 זה רק הצעות סיכום והצבעה.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נכון,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צודק.</w:t>
      </w:r>
      <w:r w:rsidR="00800FE0">
        <w:rPr>
          <w:rtl/>
        </w:rPr>
        <w:t xml:space="preserve"> </w:t>
      </w:r>
      <w:r w:rsidRPr="00EB59BC">
        <w:rPr>
          <w:rtl/>
        </w:rPr>
        <w:t>רבותי חברי הכנסת, מכיוון שמדובר באותה הצעת סיכום באותו</w:t>
      </w:r>
      <w:r w:rsidR="00800FE0">
        <w:rPr>
          <w:rtl/>
        </w:rPr>
        <w:t xml:space="preserve"> </w:t>
      </w:r>
      <w:r w:rsidRPr="00EB59BC">
        <w:rPr>
          <w:rtl/>
        </w:rPr>
        <w:t>נושא לסדר</w:t>
      </w:r>
      <w:r w:rsidR="00800FE0">
        <w:rPr>
          <w:rtl/>
        </w:rPr>
        <w:t>-</w:t>
      </w:r>
      <w:r w:rsidRPr="00EB59BC">
        <w:rPr>
          <w:rtl/>
        </w:rPr>
        <w:t>היום, ונציגת הממשלה השיבה על אותם נושאים, אנחנו רק נחכה חמש דקות לפי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הנוהל להצבעה, ולאחר מכן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אורון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 הצעות סיכום.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האשם מחאמיד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 הצעות טובות.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מוכן לקבל את הצעות הסיכום. אני עדיין לא קיבלתי את הצעות הסיכום.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רבותי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כעת אנחנו עוברים להצעת סיכום של שלושת הנושאים </w:t>
      </w:r>
      <w:r w:rsidR="00800FE0">
        <w:rPr>
          <w:rtl/>
        </w:rPr>
        <w:t>–</w:t>
      </w:r>
      <w:r w:rsidRPr="00EB59BC">
        <w:rPr>
          <w:rtl/>
        </w:rPr>
        <w:t xml:space="preserve"> סכנה</w:t>
      </w:r>
      <w:r w:rsidR="00800FE0">
        <w:rPr>
          <w:rtl/>
        </w:rPr>
        <w:t xml:space="preserve"> </w:t>
      </w:r>
      <w:r w:rsidRPr="00EB59BC">
        <w:rPr>
          <w:rtl/>
        </w:rPr>
        <w:t>לעצירת</w:t>
      </w:r>
      <w:r w:rsidR="00800FE0">
        <w:rPr>
          <w:rtl/>
        </w:rPr>
        <w:t xml:space="preserve"> </w:t>
      </w:r>
      <w:r w:rsidRPr="00EB59BC">
        <w:rPr>
          <w:rtl/>
        </w:rPr>
        <w:t>התהליך</w:t>
      </w:r>
      <w:r w:rsidR="00800FE0">
        <w:rPr>
          <w:rtl/>
        </w:rPr>
        <w:t xml:space="preserve"> </w:t>
      </w:r>
      <w:r w:rsidRPr="00EB59BC">
        <w:rPr>
          <w:rtl/>
        </w:rPr>
        <w:t>המדיני</w:t>
      </w:r>
      <w:r w:rsidR="00800FE0">
        <w:rPr>
          <w:rtl/>
        </w:rPr>
        <w:t xml:space="preserve"> </w:t>
      </w:r>
      <w:r w:rsidRPr="00EB59BC">
        <w:rPr>
          <w:rtl/>
        </w:rPr>
        <w:t>בעקבות</w:t>
      </w:r>
      <w:r w:rsidR="00800FE0">
        <w:rPr>
          <w:rtl/>
        </w:rPr>
        <w:t xml:space="preserve"> </w:t>
      </w:r>
      <w:r w:rsidRPr="00EB59BC">
        <w:rPr>
          <w:rtl/>
        </w:rPr>
        <w:t>החלטות</w:t>
      </w:r>
      <w:r w:rsidR="00800FE0">
        <w:rPr>
          <w:rtl/>
        </w:rPr>
        <w:t xml:space="preserve"> </w:t>
      </w:r>
      <w:r w:rsidRPr="00EB59BC">
        <w:rPr>
          <w:rtl/>
        </w:rPr>
        <w:t>הממשלה, של חבר הכנסת יוסי שריד; חשיבות</w:t>
      </w:r>
      <w:r w:rsidR="00800FE0">
        <w:rPr>
          <w:rtl/>
        </w:rPr>
        <w:t xml:space="preserve"> </w:t>
      </w:r>
      <w:r w:rsidRPr="00EB59BC">
        <w:rPr>
          <w:rtl/>
        </w:rPr>
        <w:t>המשא</w:t>
      </w:r>
      <w:r w:rsidR="00800FE0">
        <w:rPr>
          <w:rtl/>
        </w:rPr>
        <w:t>-</w:t>
      </w:r>
      <w:r w:rsidRPr="00EB59BC">
        <w:rPr>
          <w:rtl/>
        </w:rPr>
        <w:t>ומתן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הסדר</w:t>
      </w:r>
      <w:r w:rsidR="00800FE0">
        <w:rPr>
          <w:rtl/>
        </w:rPr>
        <w:t xml:space="preserve"> </w:t>
      </w:r>
      <w:r w:rsidRPr="00EB59BC">
        <w:rPr>
          <w:rtl/>
        </w:rPr>
        <w:t>הקבע</w:t>
      </w:r>
      <w:r w:rsidR="00800FE0">
        <w:rPr>
          <w:rtl/>
        </w:rPr>
        <w:t xml:space="preserve"> </w:t>
      </w:r>
      <w:r w:rsidRPr="00EB59BC">
        <w:rPr>
          <w:rtl/>
        </w:rPr>
        <w:t>עם הרשות הפלשתינית, של חבר הכנסת יוסי ביילין; עצירת</w:t>
      </w:r>
      <w:r w:rsidR="00800FE0">
        <w:rPr>
          <w:rtl/>
        </w:rPr>
        <w:t xml:space="preserve"> </w:t>
      </w:r>
      <w:r w:rsidRPr="00EB59BC">
        <w:rPr>
          <w:rtl/>
        </w:rPr>
        <w:t>נסיגת</w:t>
      </w:r>
      <w:r w:rsidR="00800FE0">
        <w:rPr>
          <w:rtl/>
        </w:rPr>
        <w:t xml:space="preserve"> </w:t>
      </w:r>
      <w:r w:rsidRPr="00EB59BC">
        <w:rPr>
          <w:rtl/>
        </w:rPr>
        <w:t>הביניים ופתיחת משא</w:t>
      </w:r>
      <w:r w:rsidR="00800FE0">
        <w:rPr>
          <w:rtl/>
        </w:rPr>
        <w:t>-</w:t>
      </w:r>
      <w:r w:rsidRPr="00EB59BC">
        <w:rPr>
          <w:rtl/>
        </w:rPr>
        <w:t>ומתן להסדרי קבע עם הערבים הארץ</w:t>
      </w:r>
      <w:r w:rsidR="00800FE0">
        <w:rPr>
          <w:rtl/>
        </w:rPr>
        <w:t>-</w:t>
      </w:r>
      <w:r w:rsidRPr="00EB59BC">
        <w:rPr>
          <w:rtl/>
        </w:rPr>
        <w:t>ישראלים, של חבר הכנסת</w:t>
      </w:r>
      <w:r w:rsidR="00800FE0">
        <w:rPr>
          <w:rtl/>
        </w:rPr>
        <w:t xml:space="preserve"> </w:t>
      </w:r>
      <w:r w:rsidRPr="00EB59BC">
        <w:rPr>
          <w:rtl/>
        </w:rPr>
        <w:t>מיכאל קליינר. אנחנו עוברים, רבותי חברי הכנסת, להצעות הסיכום.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סיכום</w:t>
      </w:r>
      <w:r w:rsidR="00800FE0">
        <w:rPr>
          <w:rtl/>
        </w:rPr>
        <w:t xml:space="preserve"> </w:t>
      </w:r>
      <w:r w:rsidRPr="00EB59BC">
        <w:rPr>
          <w:rtl/>
        </w:rPr>
        <w:t>מטעם</w:t>
      </w:r>
      <w:r w:rsidR="00800FE0">
        <w:rPr>
          <w:rtl/>
        </w:rPr>
        <w:t xml:space="preserve"> </w:t>
      </w:r>
      <w:r w:rsidRPr="00EB59BC">
        <w:rPr>
          <w:rtl/>
        </w:rPr>
        <w:t>סיעות הליכוד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>צומת, ש"ס,</w:t>
      </w:r>
      <w:r w:rsidR="00800FE0">
        <w:rPr>
          <w:rtl/>
        </w:rPr>
        <w:t xml:space="preserve"> </w:t>
      </w:r>
      <w:r w:rsidRPr="00EB59BC">
        <w:rPr>
          <w:rtl/>
        </w:rPr>
        <w:t>מפד"ל, ישראל בעלייה, הדרך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השלישית ויהדות התורה </w:t>
      </w:r>
      <w:r w:rsidR="00800FE0">
        <w:rPr>
          <w:rtl/>
        </w:rPr>
        <w:t>–</w:t>
      </w:r>
      <w:r w:rsidRPr="00EB59BC">
        <w:rPr>
          <w:rtl/>
        </w:rPr>
        <w:t xml:space="preserve"> יעלה את ההצעה חבר הכנסת מיכאל איתן,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כנסת נכבדה, בשם סיעות הליכוד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>צומת, ש"ס, מפד"ל, ישראל</w:t>
      </w:r>
      <w:r w:rsidR="00800FE0">
        <w:rPr>
          <w:rtl/>
        </w:rPr>
        <w:t xml:space="preserve"> </w:t>
      </w:r>
      <w:r w:rsidRPr="00EB59BC">
        <w:rPr>
          <w:rtl/>
        </w:rPr>
        <w:t>בעלייה,</w:t>
      </w:r>
      <w:r w:rsidR="00800FE0">
        <w:rPr>
          <w:rtl/>
        </w:rPr>
        <w:t xml:space="preserve"> </w:t>
      </w:r>
      <w:r w:rsidRPr="00EB59BC">
        <w:rPr>
          <w:rtl/>
        </w:rPr>
        <w:t>הדרך</w:t>
      </w:r>
      <w:r w:rsidR="00800FE0">
        <w:rPr>
          <w:rtl/>
        </w:rPr>
        <w:t xml:space="preserve"> </w:t>
      </w:r>
      <w:r w:rsidRPr="00EB59BC">
        <w:rPr>
          <w:rtl/>
        </w:rPr>
        <w:t>השלישית</w:t>
      </w:r>
      <w:r w:rsidR="00800FE0">
        <w:rPr>
          <w:rtl/>
        </w:rPr>
        <w:t xml:space="preserve"> </w:t>
      </w:r>
      <w:r w:rsidRPr="00EB59BC">
        <w:rPr>
          <w:rtl/>
        </w:rPr>
        <w:t>ויהדות</w:t>
      </w:r>
      <w:r w:rsidR="00800FE0">
        <w:rPr>
          <w:rtl/>
        </w:rPr>
        <w:t xml:space="preserve"> </w:t>
      </w:r>
      <w:r w:rsidRPr="00EB59BC">
        <w:rPr>
          <w:rtl/>
        </w:rPr>
        <w:t>התורה,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מבקש</w:t>
      </w:r>
      <w:r w:rsidR="00800FE0">
        <w:rPr>
          <w:rtl/>
        </w:rPr>
        <w:t xml:space="preserve"> </w:t>
      </w:r>
      <w:r w:rsidRPr="00EB59BC">
        <w:rPr>
          <w:rtl/>
        </w:rPr>
        <w:t>להביא את הצעת הסיכום הקודמת</w:t>
      </w:r>
      <w:r w:rsidR="00800FE0">
        <w:rPr>
          <w:rtl/>
        </w:rPr>
        <w:t xml:space="preserve"> </w:t>
      </w:r>
      <w:r w:rsidRPr="00EB59BC">
        <w:rPr>
          <w:rtl/>
        </w:rPr>
        <w:t>כלשונה: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הכנסת קוראת לממשלה להיערך בהקדם לקראת הדיונים בדבר הסדר הקבע עם הפלשתינים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פי קווי היסוד של מדיניותה.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מזמין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חבר הכנסת יוסי ביילין להציג את הצעת הסיכום של</w:t>
      </w:r>
      <w:r w:rsidR="00800FE0">
        <w:rPr>
          <w:rtl/>
        </w:rPr>
        <w:t xml:space="preserve"> </w:t>
      </w:r>
      <w:r w:rsidRPr="00EB59BC">
        <w:rPr>
          <w:rtl/>
        </w:rPr>
        <w:t>סיעת העבודה.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כנסת נכבדה, הצעת סיכום מטעם סיעת העבודה על הדיון בנושא</w:t>
      </w:r>
      <w:r w:rsidR="00800FE0">
        <w:rPr>
          <w:rtl/>
        </w:rPr>
        <w:t xml:space="preserve"> </w:t>
      </w:r>
      <w:r w:rsidRPr="00EB59BC">
        <w:rPr>
          <w:rtl/>
        </w:rPr>
        <w:t>חשיבות המשא</w:t>
      </w:r>
      <w:r w:rsidR="00800FE0">
        <w:rPr>
          <w:rtl/>
        </w:rPr>
        <w:t>-</w:t>
      </w:r>
      <w:r w:rsidRPr="00EB59BC">
        <w:rPr>
          <w:rtl/>
        </w:rPr>
        <w:t>ומתן על הסדר הקבע עם הרשות הפלשתינית: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קוראת</w:t>
      </w:r>
      <w:r w:rsidR="00800FE0">
        <w:rPr>
          <w:rtl/>
        </w:rPr>
        <w:t xml:space="preserve"> </w:t>
      </w:r>
      <w:r w:rsidRPr="00EB59BC">
        <w:rPr>
          <w:rtl/>
        </w:rPr>
        <w:t>לממשלה</w:t>
      </w:r>
      <w:r w:rsidR="00800FE0">
        <w:rPr>
          <w:rtl/>
        </w:rPr>
        <w:t xml:space="preserve"> </w:t>
      </w:r>
      <w:r w:rsidRPr="00EB59BC">
        <w:rPr>
          <w:rtl/>
        </w:rPr>
        <w:t>להשלים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הסדר הביניים במסגרת תהליך אוסלו לפי לוח</w:t>
      </w:r>
      <w:r w:rsidR="00800FE0">
        <w:rPr>
          <w:rtl/>
        </w:rPr>
        <w:t xml:space="preserve"> </w:t>
      </w:r>
      <w:r w:rsidRPr="00EB59BC">
        <w:rPr>
          <w:rtl/>
        </w:rPr>
        <w:t>הזמנים</w:t>
      </w:r>
      <w:r w:rsidR="00800FE0">
        <w:rPr>
          <w:rtl/>
        </w:rPr>
        <w:t xml:space="preserve"> </w:t>
      </w:r>
      <w:r w:rsidRPr="00EB59BC">
        <w:rPr>
          <w:rtl/>
        </w:rPr>
        <w:t>שהוסכם</w:t>
      </w:r>
      <w:r w:rsidR="00800FE0">
        <w:rPr>
          <w:rtl/>
        </w:rPr>
        <w:t xml:space="preserve"> </w:t>
      </w:r>
      <w:r w:rsidRPr="00EB59BC">
        <w:rPr>
          <w:rtl/>
        </w:rPr>
        <w:t>ולעשות</w:t>
      </w:r>
      <w:r w:rsidR="00800FE0">
        <w:rPr>
          <w:rtl/>
        </w:rPr>
        <w:t xml:space="preserve"> </w:t>
      </w:r>
      <w:r w:rsidRPr="00EB59BC">
        <w:rPr>
          <w:rtl/>
        </w:rPr>
        <w:t>מאמץ</w:t>
      </w:r>
      <w:r w:rsidR="00800FE0">
        <w:rPr>
          <w:rtl/>
        </w:rPr>
        <w:t xml:space="preserve"> </w:t>
      </w:r>
      <w:r w:rsidRPr="00EB59BC">
        <w:rPr>
          <w:rtl/>
        </w:rPr>
        <w:t>מיוחד</w:t>
      </w:r>
      <w:r w:rsidR="00800FE0">
        <w:rPr>
          <w:rtl/>
        </w:rPr>
        <w:t xml:space="preserve"> </w:t>
      </w:r>
      <w:r w:rsidRPr="00EB59BC">
        <w:rPr>
          <w:rtl/>
        </w:rPr>
        <w:t>כדי להגיע להסדר קבע עם הפלשתינים עוד לפני</w:t>
      </w:r>
      <w:r w:rsidR="00800FE0">
        <w:rPr>
          <w:rtl/>
        </w:rPr>
        <w:t xml:space="preserve"> </w:t>
      </w:r>
      <w:r w:rsidRPr="00EB59BC">
        <w:rPr>
          <w:rtl/>
        </w:rPr>
        <w:t>השלב השלישי של הפריסה מחדש.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 יוסי ביילין.</w:t>
      </w:r>
      <w:r w:rsidR="00800FE0">
        <w:rPr>
          <w:rtl/>
        </w:rPr>
        <w:t xml:space="preserve"> </w:t>
      </w:r>
      <w:r w:rsidRPr="00EB59BC">
        <w:rPr>
          <w:rtl/>
        </w:rPr>
        <w:t>אני מזמין את חבר הכנסת וליד צאדק בשם</w:t>
      </w:r>
      <w:r w:rsidR="00800FE0">
        <w:rPr>
          <w:rtl/>
        </w:rPr>
        <w:t xml:space="preserve"> </w:t>
      </w:r>
      <w:r w:rsidRPr="00EB59BC">
        <w:rPr>
          <w:rtl/>
        </w:rPr>
        <w:t>סיעת מרצ.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וליד צאדק חאג'</w:t>
      </w:r>
      <w:r>
        <w:rPr>
          <w:rtl/>
        </w:rPr>
        <w:t>-</w:t>
      </w:r>
      <w:r w:rsidRPr="00800FE0">
        <w:rPr>
          <w:rtl/>
        </w:rPr>
        <w:t>יחיא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 סיכום בשם סיעת מרצ: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1.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קוראת</w:t>
      </w:r>
      <w:r w:rsidR="00800FE0">
        <w:rPr>
          <w:rtl/>
        </w:rPr>
        <w:t xml:space="preserve"> </w:t>
      </w:r>
      <w:r w:rsidRPr="00EB59BC">
        <w:rPr>
          <w:rtl/>
        </w:rPr>
        <w:t>לממשלה</w:t>
      </w:r>
      <w:r w:rsidR="00800FE0">
        <w:rPr>
          <w:rtl/>
        </w:rPr>
        <w:t xml:space="preserve"> </w:t>
      </w:r>
      <w:r w:rsidRPr="00EB59BC">
        <w:rPr>
          <w:rtl/>
        </w:rPr>
        <w:t>להתמיד בדרך השלום, כי אם ייקלע המשא</w:t>
      </w:r>
      <w:r w:rsidR="00800FE0">
        <w:rPr>
          <w:rtl/>
        </w:rPr>
        <w:t>-</w:t>
      </w:r>
      <w:r w:rsidRPr="00EB59BC">
        <w:rPr>
          <w:rtl/>
        </w:rPr>
        <w:t>ומתן המדיני</w:t>
      </w:r>
      <w:r w:rsidR="00800FE0">
        <w:rPr>
          <w:rtl/>
        </w:rPr>
        <w:t xml:space="preserve"> </w:t>
      </w:r>
      <w:r w:rsidRPr="00EB59BC">
        <w:rPr>
          <w:rtl/>
        </w:rPr>
        <w:t>למבוי סתום יתפתח תהליך המוביל למלחמה.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2.</w:t>
      </w:r>
      <w:r w:rsidR="00800FE0">
        <w:rPr>
          <w:rtl/>
        </w:rPr>
        <w:t xml:space="preserve"> </w:t>
      </w:r>
      <w:r w:rsidRPr="00EB59BC">
        <w:rPr>
          <w:rtl/>
        </w:rPr>
        <w:t>לשם</w:t>
      </w:r>
      <w:r w:rsidR="00800FE0">
        <w:rPr>
          <w:rtl/>
        </w:rPr>
        <w:t xml:space="preserve"> </w:t>
      </w:r>
      <w:r w:rsidRPr="00EB59BC">
        <w:rPr>
          <w:rtl/>
        </w:rPr>
        <w:t>מניעת</w:t>
      </w:r>
      <w:r w:rsidR="00800FE0">
        <w:rPr>
          <w:rtl/>
        </w:rPr>
        <w:t xml:space="preserve"> </w:t>
      </w:r>
      <w:r w:rsidRPr="00EB59BC">
        <w:rPr>
          <w:rtl/>
        </w:rPr>
        <w:t>פורענות</w:t>
      </w:r>
      <w:r w:rsidR="00800FE0">
        <w:rPr>
          <w:rtl/>
        </w:rPr>
        <w:t xml:space="preserve"> </w:t>
      </w:r>
      <w:r w:rsidRPr="00EB59BC">
        <w:rPr>
          <w:rtl/>
        </w:rPr>
        <w:t>ביטחונית ומדינית קוראת הכנסת לממשלה להימנע מהקמת</w:t>
      </w:r>
      <w:r w:rsidR="00800FE0">
        <w:rPr>
          <w:rtl/>
        </w:rPr>
        <w:t xml:space="preserve"> </w:t>
      </w:r>
      <w:r w:rsidRPr="00EB59BC">
        <w:rPr>
          <w:rtl/>
        </w:rPr>
        <w:t>התנחלויות חדשות ומעיבוין של התנחלויות קיימות.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3.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מאמינה, כי יש ליישם את הפריסה הנוספת מחדש במועדים שנקבעו בהסכם</w:t>
      </w:r>
      <w:r w:rsidR="00800FE0">
        <w:rPr>
          <w:rtl/>
        </w:rPr>
        <w:t xml:space="preserve"> </w:t>
      </w:r>
      <w:r w:rsidRPr="00EB59BC">
        <w:rPr>
          <w:rtl/>
        </w:rPr>
        <w:t>ובהיקפים טריטוריאליים סבירים והוגנים שאינם שמים ללעג את רוח ההסכם.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4.</w:t>
      </w:r>
      <w:r w:rsidR="00800FE0">
        <w:rPr>
          <w:rtl/>
        </w:rPr>
        <w:t xml:space="preserve"> </w:t>
      </w:r>
      <w:r w:rsidRPr="00EB59BC">
        <w:rPr>
          <w:rtl/>
        </w:rPr>
        <w:t>הכנסת תובעת מן הממשלה לחדש בהקדם האפשרי את המשא</w:t>
      </w:r>
      <w:r w:rsidR="00800FE0">
        <w:rPr>
          <w:rtl/>
        </w:rPr>
        <w:t>-</w:t>
      </w:r>
      <w:r w:rsidRPr="00EB59BC">
        <w:rPr>
          <w:rtl/>
        </w:rPr>
        <w:t>ומתן המדיני עם סוריה,</w:t>
      </w:r>
      <w:r w:rsidR="00800FE0">
        <w:rPr>
          <w:rtl/>
        </w:rPr>
        <w:t xml:space="preserve"> </w:t>
      </w:r>
      <w:r w:rsidRPr="00EB59BC">
        <w:rPr>
          <w:rtl/>
        </w:rPr>
        <w:t>שאינו</w:t>
      </w:r>
      <w:r w:rsidR="00800FE0">
        <w:rPr>
          <w:rtl/>
        </w:rPr>
        <w:t xml:space="preserve"> </w:t>
      </w:r>
      <w:r w:rsidRPr="00EB59BC">
        <w:rPr>
          <w:rtl/>
        </w:rPr>
        <w:t>יכול</w:t>
      </w:r>
      <w:r w:rsidR="00800FE0">
        <w:rPr>
          <w:rtl/>
        </w:rPr>
        <w:t xml:space="preserve"> </w:t>
      </w:r>
      <w:r w:rsidRPr="00EB59BC">
        <w:rPr>
          <w:rtl/>
        </w:rPr>
        <w:t>להתחדש</w:t>
      </w:r>
      <w:r w:rsidR="00800FE0">
        <w:rPr>
          <w:rtl/>
        </w:rPr>
        <w:t xml:space="preserve"> </w:t>
      </w:r>
      <w:r w:rsidRPr="00EB59BC">
        <w:rPr>
          <w:rtl/>
        </w:rPr>
        <w:t>בלי שממשלת ישראל תכיר בעיקרון של שטחים תמורת שלום ותקפותו</w:t>
      </w:r>
      <w:r w:rsidR="00800FE0">
        <w:rPr>
          <w:rtl/>
        </w:rPr>
        <w:t xml:space="preserve"> </w:t>
      </w:r>
      <w:r w:rsidRPr="00EB59BC">
        <w:rPr>
          <w:rtl/>
        </w:rPr>
        <w:t>לגבי רמת</w:t>
      </w:r>
      <w:r w:rsidR="00800FE0">
        <w:rPr>
          <w:rtl/>
        </w:rPr>
        <w:t>-</w:t>
      </w:r>
      <w:r w:rsidRPr="00EB59BC">
        <w:rPr>
          <w:rtl/>
        </w:rPr>
        <w:t>הגולן.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5.</w:t>
      </w:r>
      <w:r w:rsidR="00800FE0">
        <w:rPr>
          <w:rtl/>
        </w:rPr>
        <w:t xml:space="preserve"> </w:t>
      </w:r>
      <w:r w:rsidRPr="00EB59BC">
        <w:rPr>
          <w:rtl/>
        </w:rPr>
        <w:t>רק</w:t>
      </w:r>
      <w:r w:rsidR="00800FE0">
        <w:rPr>
          <w:rtl/>
        </w:rPr>
        <w:t xml:space="preserve"> </w:t>
      </w:r>
      <w:r w:rsidRPr="00EB59BC">
        <w:rPr>
          <w:rtl/>
        </w:rPr>
        <w:t>בהסכם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סוריה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סיכוי</w:t>
      </w:r>
      <w:r w:rsidR="00800FE0">
        <w:rPr>
          <w:rtl/>
        </w:rPr>
        <w:t xml:space="preserve"> </w:t>
      </w:r>
      <w:r w:rsidRPr="00EB59BC">
        <w:rPr>
          <w:rtl/>
        </w:rPr>
        <w:t>לשים</w:t>
      </w:r>
      <w:r w:rsidR="00800FE0">
        <w:rPr>
          <w:rtl/>
        </w:rPr>
        <w:t xml:space="preserve"> </w:t>
      </w:r>
      <w:r w:rsidRPr="00EB59BC">
        <w:rPr>
          <w:rtl/>
        </w:rPr>
        <w:t>קץ לשפיכות הדמים בלבנון שמפילה</w:t>
      </w:r>
      <w:r w:rsidR="00800FE0">
        <w:rPr>
          <w:rtl/>
        </w:rPr>
        <w:t xml:space="preserve"> </w:t>
      </w:r>
      <w:r w:rsidRPr="00EB59BC">
        <w:rPr>
          <w:rtl/>
        </w:rPr>
        <w:t>קורבנות יקרים ועלולה לתבוע קורבנות רבים נוספים.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6.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מקווה,</w:t>
      </w:r>
      <w:r w:rsidR="00800FE0">
        <w:rPr>
          <w:rtl/>
        </w:rPr>
        <w:t xml:space="preserve"> </w:t>
      </w:r>
      <w:r w:rsidRPr="00EB59BC">
        <w:rPr>
          <w:rtl/>
        </w:rPr>
        <w:t>כי</w:t>
      </w:r>
      <w:r w:rsidR="00800FE0">
        <w:rPr>
          <w:rtl/>
        </w:rPr>
        <w:t xml:space="preserve"> </w:t>
      </w: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הממשלה כבר למד מן הניסיון וילך בדרך השלום בלי</w:t>
      </w:r>
      <w:r w:rsidR="00800FE0">
        <w:rPr>
          <w:rtl/>
        </w:rPr>
        <w:t xml:space="preserve"> </w:t>
      </w:r>
      <w:r w:rsidRPr="00EB59BC">
        <w:rPr>
          <w:rtl/>
        </w:rPr>
        <w:t>להשתהות,</w:t>
      </w:r>
      <w:r w:rsidR="00800FE0">
        <w:rPr>
          <w:rtl/>
        </w:rPr>
        <w:t xml:space="preserve"> </w:t>
      </w:r>
      <w:r w:rsidRPr="00EB59BC">
        <w:rPr>
          <w:rtl/>
        </w:rPr>
        <w:t>להסתבך</w:t>
      </w:r>
      <w:r w:rsidR="00800FE0">
        <w:rPr>
          <w:rtl/>
        </w:rPr>
        <w:t xml:space="preserve"> </w:t>
      </w:r>
      <w:r w:rsidRPr="00EB59BC">
        <w:rPr>
          <w:rtl/>
        </w:rPr>
        <w:t>ולגרום</w:t>
      </w:r>
      <w:r w:rsidR="00800FE0">
        <w:rPr>
          <w:rtl/>
        </w:rPr>
        <w:t xml:space="preserve"> </w:t>
      </w:r>
      <w:r w:rsidRPr="00EB59BC">
        <w:rPr>
          <w:rtl/>
        </w:rPr>
        <w:t>לישראל</w:t>
      </w:r>
      <w:r w:rsidR="00800FE0">
        <w:rPr>
          <w:rtl/>
        </w:rPr>
        <w:t xml:space="preserve"> </w:t>
      </w:r>
      <w:r w:rsidRPr="00EB59BC">
        <w:rPr>
          <w:rtl/>
        </w:rPr>
        <w:t>נזקים מדיניים וביטחוניים נוספים כבדים מנשוא.</w:t>
      </w:r>
      <w:r w:rsidR="00800FE0">
        <w:rPr>
          <w:rtl/>
        </w:rPr>
        <w:t xml:space="preserve"> </w:t>
      </w:r>
      <w:r w:rsidRPr="00EB59BC">
        <w:rPr>
          <w:rtl/>
        </w:rPr>
        <w:t>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לחבר הכנסת וליד חאג'</w:t>
      </w:r>
      <w:r w:rsidR="00800FE0">
        <w:rPr>
          <w:rtl/>
        </w:rPr>
        <w:t>-</w:t>
      </w:r>
      <w:r w:rsidRPr="00EB59BC">
        <w:rPr>
          <w:rtl/>
        </w:rPr>
        <w:t>יחיא.</w:t>
      </w:r>
      <w:r w:rsidR="00800FE0">
        <w:rPr>
          <w:rtl/>
        </w:rPr>
        <w:t xml:space="preserve"> </w:t>
      </w:r>
      <w:r w:rsidRPr="00EB59BC">
        <w:rPr>
          <w:rtl/>
        </w:rPr>
        <w:t>אני מזמין את חבר הכנסת האשם מחאמיד</w:t>
      </w:r>
      <w:r w:rsidR="00800FE0">
        <w:rPr>
          <w:rtl/>
        </w:rPr>
        <w:t xml:space="preserve"> </w:t>
      </w:r>
      <w:r w:rsidRPr="00EB59BC">
        <w:rPr>
          <w:rtl/>
        </w:rPr>
        <w:t>להצעת סיכום מטעם סיעת חד"ש</w:t>
      </w:r>
      <w:r w:rsidR="00800FE0">
        <w:rPr>
          <w:rtl/>
        </w:rPr>
        <w:t>-</w:t>
      </w:r>
      <w:r w:rsidRPr="00EB59BC">
        <w:rPr>
          <w:rtl/>
        </w:rPr>
        <w:t>בל"ד.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האשם מחאמיד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מתכבד</w:t>
      </w:r>
      <w:r w:rsidR="00800FE0">
        <w:rPr>
          <w:rtl/>
        </w:rPr>
        <w:t xml:space="preserve"> </w:t>
      </w:r>
      <w:r w:rsidRPr="00EB59BC">
        <w:rPr>
          <w:rtl/>
        </w:rPr>
        <w:t>לקרוא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הצעת הסיכום מטעם סיעת חד"ש</w:t>
      </w:r>
      <w:r w:rsidR="00800FE0">
        <w:rPr>
          <w:rtl/>
        </w:rPr>
        <w:t>-</w:t>
      </w:r>
      <w:r w:rsidRPr="00EB59BC">
        <w:rPr>
          <w:rtl/>
        </w:rPr>
        <w:t>בל"ד</w:t>
      </w:r>
      <w:r w:rsidR="00800FE0">
        <w:rPr>
          <w:rtl/>
        </w:rPr>
        <w:t xml:space="preserve"> </w:t>
      </w:r>
      <w:r w:rsidRPr="00EB59BC">
        <w:rPr>
          <w:rtl/>
        </w:rPr>
        <w:t>לסיכום</w:t>
      </w:r>
      <w:r w:rsidR="00800FE0">
        <w:rPr>
          <w:rtl/>
        </w:rPr>
        <w:t xml:space="preserve"> </w:t>
      </w:r>
      <w:r w:rsidRPr="00EB59BC">
        <w:rPr>
          <w:rtl/>
        </w:rPr>
        <w:t>הדיון</w:t>
      </w:r>
      <w:r w:rsidR="00800FE0">
        <w:rPr>
          <w:rtl/>
        </w:rPr>
        <w:t xml:space="preserve"> </w:t>
      </w:r>
      <w:r w:rsidRPr="00EB59BC">
        <w:rPr>
          <w:rtl/>
        </w:rPr>
        <w:t>בנושא:</w:t>
      </w:r>
      <w:r w:rsidR="00800FE0">
        <w:rPr>
          <w:rtl/>
        </w:rPr>
        <w:t xml:space="preserve"> </w:t>
      </w:r>
      <w:r w:rsidRPr="00EB59BC">
        <w:rPr>
          <w:rtl/>
        </w:rPr>
        <w:t>סכנה</w:t>
      </w:r>
      <w:r w:rsidR="00800FE0">
        <w:rPr>
          <w:rtl/>
        </w:rPr>
        <w:t xml:space="preserve"> </w:t>
      </w:r>
      <w:r w:rsidRPr="00EB59BC">
        <w:rPr>
          <w:rtl/>
        </w:rPr>
        <w:t>לעצירת</w:t>
      </w:r>
      <w:r w:rsidR="00800FE0">
        <w:rPr>
          <w:rtl/>
        </w:rPr>
        <w:t xml:space="preserve"> </w:t>
      </w:r>
      <w:r w:rsidRPr="00EB59BC">
        <w:rPr>
          <w:rtl/>
        </w:rPr>
        <w:t>התהליך המדיני בעקבות החלטת הממשלה מיום 5</w:t>
      </w:r>
      <w:r w:rsidR="00800FE0">
        <w:rPr>
          <w:rtl/>
        </w:rPr>
        <w:t xml:space="preserve"> </w:t>
      </w:r>
      <w:r w:rsidRPr="00EB59BC">
        <w:rPr>
          <w:rtl/>
        </w:rPr>
        <w:t>בנובמבר 1996.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1.</w:t>
      </w:r>
      <w:r w:rsidR="00800FE0">
        <w:rPr>
          <w:rtl/>
        </w:rPr>
        <w:t xml:space="preserve"> </w:t>
      </w:r>
      <w:r w:rsidRPr="00EB59BC">
        <w:rPr>
          <w:rtl/>
        </w:rPr>
        <w:t>הכנסת מזהירה מפני כל עיכוב בביצוע שלבי הנסיגה כפי שנקבעו וסוכמו בהסכם</w:t>
      </w:r>
      <w:r w:rsidR="00800FE0">
        <w:rPr>
          <w:rtl/>
        </w:rPr>
        <w:t xml:space="preserve"> </w:t>
      </w:r>
      <w:r w:rsidRPr="00EB59BC">
        <w:rPr>
          <w:rtl/>
        </w:rPr>
        <w:t>אוסלו.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2.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קוראת</w:t>
      </w:r>
      <w:r w:rsidR="00800FE0">
        <w:rPr>
          <w:rtl/>
        </w:rPr>
        <w:t xml:space="preserve"> </w:t>
      </w:r>
      <w:r w:rsidRPr="00EB59BC">
        <w:rPr>
          <w:rtl/>
        </w:rPr>
        <w:t>לממשלה</w:t>
      </w:r>
      <w:r w:rsidR="00800FE0">
        <w:rPr>
          <w:rtl/>
        </w:rPr>
        <w:t xml:space="preserve"> </w:t>
      </w:r>
      <w:r w:rsidRPr="00EB59BC">
        <w:rPr>
          <w:rtl/>
        </w:rPr>
        <w:t>למלא את כל ההתחייבויות על</w:t>
      </w:r>
      <w:r w:rsidR="00800FE0">
        <w:rPr>
          <w:rtl/>
        </w:rPr>
        <w:t>-</w:t>
      </w:r>
      <w:r w:rsidRPr="00EB59BC">
        <w:rPr>
          <w:rtl/>
        </w:rPr>
        <w:t>פי הסכמי אוסלו ולשחרר</w:t>
      </w:r>
      <w:r w:rsidR="00800FE0">
        <w:rPr>
          <w:rtl/>
        </w:rPr>
        <w:t xml:space="preserve"> </w:t>
      </w:r>
      <w:r w:rsidRPr="00EB59BC">
        <w:rPr>
          <w:rtl/>
        </w:rPr>
        <w:t>לאלתר את כל האסירות והאסירים הביטחוניים הפלשתינים.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3.</w:t>
      </w:r>
      <w:r w:rsidR="00800FE0">
        <w:rPr>
          <w:rtl/>
        </w:rPr>
        <w:t xml:space="preserve"> </w:t>
      </w:r>
      <w:r w:rsidRPr="00EB59BC">
        <w:rPr>
          <w:rtl/>
        </w:rPr>
        <w:t>למען</w:t>
      </w:r>
      <w:r w:rsidR="00800FE0">
        <w:rPr>
          <w:rtl/>
        </w:rPr>
        <w:t xml:space="preserve"> </w:t>
      </w:r>
      <w:r w:rsidRPr="00EB59BC">
        <w:rPr>
          <w:rtl/>
        </w:rPr>
        <w:t>אינטרס</w:t>
      </w:r>
      <w:r w:rsidR="00800FE0">
        <w:rPr>
          <w:rtl/>
        </w:rPr>
        <w:t xml:space="preserve"> </w:t>
      </w:r>
      <w:r w:rsidRPr="00EB59BC">
        <w:rPr>
          <w:rtl/>
        </w:rPr>
        <w:t>קידום</w:t>
      </w:r>
      <w:r w:rsidR="00800FE0">
        <w:rPr>
          <w:rtl/>
        </w:rPr>
        <w:t xml:space="preserve"> </w:t>
      </w:r>
      <w:r w:rsidRPr="00EB59BC">
        <w:rPr>
          <w:rtl/>
        </w:rPr>
        <w:t>התהליך</w:t>
      </w:r>
      <w:r w:rsidR="00800FE0">
        <w:rPr>
          <w:rtl/>
        </w:rPr>
        <w:t xml:space="preserve"> </w:t>
      </w:r>
      <w:r w:rsidRPr="00EB59BC">
        <w:rPr>
          <w:rtl/>
        </w:rPr>
        <w:t>המדיני תובעת הכנסת מהממשלה להימנע מהפקעת</w:t>
      </w:r>
      <w:r w:rsidR="00800FE0">
        <w:rPr>
          <w:rtl/>
        </w:rPr>
        <w:t xml:space="preserve"> </w:t>
      </w:r>
      <w:r w:rsidRPr="00EB59BC">
        <w:rPr>
          <w:rtl/>
        </w:rPr>
        <w:t>אדמות</w:t>
      </w:r>
      <w:r w:rsidR="00800FE0">
        <w:rPr>
          <w:rtl/>
        </w:rPr>
        <w:t xml:space="preserve"> </w:t>
      </w:r>
      <w:r w:rsidRPr="00EB59BC">
        <w:rPr>
          <w:rtl/>
        </w:rPr>
        <w:t>לבניית</w:t>
      </w:r>
      <w:r w:rsidR="00800FE0">
        <w:rPr>
          <w:rtl/>
        </w:rPr>
        <w:t xml:space="preserve"> </w:t>
      </w:r>
      <w:r w:rsidRPr="00EB59BC">
        <w:rPr>
          <w:rtl/>
        </w:rPr>
        <w:t>התנחלויות</w:t>
      </w:r>
      <w:r w:rsidR="00800FE0">
        <w:rPr>
          <w:rtl/>
        </w:rPr>
        <w:t xml:space="preserve"> </w:t>
      </w:r>
      <w:r w:rsidRPr="00EB59BC">
        <w:rPr>
          <w:rtl/>
        </w:rPr>
        <w:t>חדשות ומהרחבת ההתנחלויות הקיימות</w:t>
      </w:r>
      <w:r w:rsidR="00800FE0">
        <w:rPr>
          <w:rtl/>
        </w:rPr>
        <w:t xml:space="preserve"> </w:t>
      </w:r>
      <w:r w:rsidRPr="00EB59BC">
        <w:rPr>
          <w:rtl/>
        </w:rPr>
        <w:t>ומהכללת ההתנחלויות</w:t>
      </w:r>
      <w:r w:rsidR="00800FE0">
        <w:rPr>
          <w:rtl/>
        </w:rPr>
        <w:t xml:space="preserve"> </w:t>
      </w:r>
      <w:r w:rsidRPr="00EB59BC">
        <w:rPr>
          <w:rtl/>
        </w:rPr>
        <w:t>באזורי עדיפות לאומית א' וב'.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לחבר הכנסת האשם מחאמיד.</w:t>
      </w:r>
      <w:r w:rsidR="00800FE0">
        <w:rPr>
          <w:rtl/>
        </w:rPr>
        <w:t xml:space="preserve"> </w:t>
      </w:r>
      <w:r w:rsidRPr="00EB59BC">
        <w:rPr>
          <w:rtl/>
        </w:rPr>
        <w:t>להצעת סיכום מטעם סיעת מד"ע</w:t>
      </w:r>
      <w:r w:rsidR="00800FE0">
        <w:rPr>
          <w:rtl/>
        </w:rPr>
        <w:t>-</w:t>
      </w:r>
      <w:r w:rsidRPr="00EB59BC">
        <w:rPr>
          <w:rtl/>
        </w:rPr>
        <w:t xml:space="preserve">רע"ם </w:t>
      </w:r>
      <w:r w:rsidR="00800FE0">
        <w:rPr>
          <w:rtl/>
        </w:rPr>
        <w:t>–</w:t>
      </w:r>
      <w:r w:rsidRPr="00EB59BC">
        <w:rPr>
          <w:rtl/>
        </w:rPr>
        <w:t xml:space="preserve"> חבר</w:t>
      </w:r>
      <w:r w:rsidR="00800FE0">
        <w:rPr>
          <w:rtl/>
        </w:rPr>
        <w:t xml:space="preserve"> </w:t>
      </w:r>
      <w:r w:rsidRPr="00EB59BC">
        <w:rPr>
          <w:rtl/>
        </w:rPr>
        <w:t>הכנסת טלב אלסאנע.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 סיכום מטעם סיעת מד"ע</w:t>
      </w:r>
      <w:r w:rsidR="00800FE0">
        <w:rPr>
          <w:rtl/>
        </w:rPr>
        <w:t>-</w:t>
      </w:r>
      <w:r w:rsidRPr="00EB59BC">
        <w:rPr>
          <w:rtl/>
        </w:rPr>
        <w:t>רע"ם: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1.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קוראת</w:t>
      </w:r>
      <w:r w:rsidR="00800FE0">
        <w:rPr>
          <w:rtl/>
        </w:rPr>
        <w:t xml:space="preserve"> </w:t>
      </w:r>
      <w:r w:rsidRPr="00EB59BC">
        <w:rPr>
          <w:rtl/>
        </w:rPr>
        <w:t>לממשלה</w:t>
      </w:r>
      <w:r w:rsidR="00800FE0">
        <w:rPr>
          <w:rtl/>
        </w:rPr>
        <w:t xml:space="preserve"> </w:t>
      </w:r>
      <w:r w:rsidRPr="00EB59BC">
        <w:rPr>
          <w:rtl/>
        </w:rPr>
        <w:t>להמשיך</w:t>
      </w:r>
      <w:r w:rsidR="00800FE0">
        <w:rPr>
          <w:rtl/>
        </w:rPr>
        <w:t xml:space="preserve"> </w:t>
      </w:r>
      <w:r w:rsidRPr="00EB59BC">
        <w:rPr>
          <w:rtl/>
        </w:rPr>
        <w:t>בתהליך</w:t>
      </w:r>
      <w:r w:rsidR="00800FE0">
        <w:rPr>
          <w:rtl/>
        </w:rPr>
        <w:t xml:space="preserve"> </w:t>
      </w:r>
      <w:r w:rsidRPr="00EB59BC">
        <w:rPr>
          <w:rtl/>
        </w:rPr>
        <w:t>השלום</w:t>
      </w:r>
      <w:r w:rsidR="00800FE0">
        <w:rPr>
          <w:rtl/>
        </w:rPr>
        <w:t xml:space="preserve"> </w:t>
      </w:r>
      <w:r w:rsidRPr="00EB59BC">
        <w:rPr>
          <w:rtl/>
        </w:rPr>
        <w:t>להשגת</w:t>
      </w:r>
      <w:r w:rsidR="00800FE0">
        <w:rPr>
          <w:rtl/>
        </w:rPr>
        <w:t xml:space="preserve"> </w:t>
      </w:r>
      <w:r w:rsidRPr="00EB59BC">
        <w:rPr>
          <w:rtl/>
        </w:rPr>
        <w:t>הסדר</w:t>
      </w:r>
      <w:r w:rsidR="00800FE0">
        <w:rPr>
          <w:rtl/>
        </w:rPr>
        <w:t xml:space="preserve"> </w:t>
      </w:r>
      <w:r w:rsidRPr="00EB59BC">
        <w:rPr>
          <w:rtl/>
        </w:rPr>
        <w:t>קבע</w:t>
      </w:r>
      <w:r w:rsidR="00800FE0">
        <w:rPr>
          <w:rtl/>
        </w:rPr>
        <w:t xml:space="preserve"> </w:t>
      </w:r>
      <w:r w:rsidRPr="00EB59BC">
        <w:rPr>
          <w:rtl/>
        </w:rPr>
        <w:t>עם העם</w:t>
      </w:r>
      <w:r w:rsidR="00800FE0">
        <w:rPr>
          <w:rtl/>
        </w:rPr>
        <w:t xml:space="preserve"> </w:t>
      </w:r>
      <w:r w:rsidRPr="00EB59BC">
        <w:rPr>
          <w:rtl/>
        </w:rPr>
        <w:t>הפלשתיני.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2.</w:t>
      </w:r>
      <w:r w:rsidR="00800FE0">
        <w:rPr>
          <w:rtl/>
        </w:rPr>
        <w:t xml:space="preserve"> </w:t>
      </w:r>
      <w:r w:rsidRPr="00EB59BC">
        <w:rPr>
          <w:rtl/>
        </w:rPr>
        <w:t>הכנסת קוראת לממשלה להפסיק את התמיכה בהתנחלויות וקביעת עובדות בשטח אשר</w:t>
      </w:r>
      <w:r w:rsidR="00800FE0">
        <w:rPr>
          <w:rtl/>
        </w:rPr>
        <w:t xml:space="preserve"> </w:t>
      </w:r>
      <w:r w:rsidRPr="00EB59BC">
        <w:rPr>
          <w:rtl/>
        </w:rPr>
        <w:t>רק יפריעו ויטרפדו את תהליך השלום.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3.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קוראת</w:t>
      </w:r>
      <w:r w:rsidR="00800FE0">
        <w:rPr>
          <w:rtl/>
        </w:rPr>
        <w:t xml:space="preserve"> </w:t>
      </w:r>
      <w:r w:rsidRPr="00EB59BC">
        <w:rPr>
          <w:rtl/>
        </w:rPr>
        <w:t>לממשלה</w:t>
      </w:r>
      <w:r w:rsidR="00800FE0">
        <w:rPr>
          <w:rtl/>
        </w:rPr>
        <w:t xml:space="preserve"> </w:t>
      </w:r>
      <w:r w:rsidRPr="00EB59BC">
        <w:rPr>
          <w:rtl/>
        </w:rPr>
        <w:t>להשלים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המשא</w:t>
      </w:r>
      <w:r w:rsidR="00800FE0">
        <w:rPr>
          <w:rtl/>
        </w:rPr>
        <w:t>-</w:t>
      </w:r>
      <w:r w:rsidRPr="00EB59BC">
        <w:rPr>
          <w:rtl/>
        </w:rPr>
        <w:t>ומתן עם הרשות הפלשתינית ולהכיר</w:t>
      </w:r>
      <w:r w:rsidR="00800FE0">
        <w:rPr>
          <w:rtl/>
        </w:rPr>
        <w:t xml:space="preserve"> </w:t>
      </w:r>
      <w:r w:rsidRPr="00EB59BC">
        <w:rPr>
          <w:rtl/>
        </w:rPr>
        <w:t>בזכותו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העם הפלשתיני למדינה פלשתינית עצמאית אשר בירתה ירושלים המזרחית; בכך</w:t>
      </w:r>
      <w:r w:rsidR="00800FE0">
        <w:rPr>
          <w:rtl/>
        </w:rPr>
        <w:t xml:space="preserve"> </w:t>
      </w:r>
      <w:r w:rsidRPr="00EB59BC">
        <w:rPr>
          <w:rtl/>
        </w:rPr>
        <w:t>יבואו שלום וביטחון לאזור כולו.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</w:t>
      </w:r>
      <w:r w:rsidR="00800FE0">
        <w:rPr>
          <w:rtl/>
        </w:rPr>
        <w:t xml:space="preserve"> </w:t>
      </w:r>
      <w:r w:rsidRPr="00EB59BC">
        <w:rPr>
          <w:rtl/>
        </w:rPr>
        <w:t>רבה לחבר הכנסת טלב אלסאנע.</w:t>
      </w:r>
      <w:r w:rsidR="00800FE0">
        <w:rPr>
          <w:rtl/>
        </w:rPr>
        <w:t xml:space="preserve"> </w:t>
      </w:r>
      <w:r w:rsidRPr="00EB59BC">
        <w:rPr>
          <w:rtl/>
        </w:rPr>
        <w:t>הצעת סיכום של סיעת מולדת. יציג אותה חבר</w:t>
      </w:r>
      <w:r w:rsidR="00800FE0">
        <w:rPr>
          <w:rtl/>
        </w:rPr>
        <w:t xml:space="preserve"> </w:t>
      </w:r>
      <w:r w:rsidRPr="00EB59BC">
        <w:rPr>
          <w:rtl/>
        </w:rPr>
        <w:t>הכנסת בנימין אלון, אחרון המציעים.</w:t>
      </w:r>
      <w:r w:rsidR="00800FE0">
        <w:rPr>
          <w:rtl/>
        </w:rPr>
        <w:t xml:space="preserve"> </w:t>
      </w:r>
      <w:r w:rsidRPr="00EB59BC">
        <w:rPr>
          <w:rtl/>
        </w:rPr>
        <w:t>לאחר מכן ניגשים להצבעה.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בנימין אלון (מולדת):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 היושב</w:t>
      </w:r>
      <w:r w:rsidR="00800FE0">
        <w:rPr>
          <w:rtl/>
        </w:rPr>
        <w:t>-</w:t>
      </w:r>
      <w:r w:rsidRPr="00EB59BC">
        <w:rPr>
          <w:rtl/>
        </w:rPr>
        <w:t>ראש, כנסת נכבדה, הצעת סיכום של מולדת: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1. הכנסת</w:t>
      </w:r>
      <w:r w:rsidR="00800FE0">
        <w:rPr>
          <w:rtl/>
        </w:rPr>
        <w:t xml:space="preserve"> </w:t>
      </w:r>
      <w:r w:rsidRPr="00EB59BC">
        <w:rPr>
          <w:rtl/>
        </w:rPr>
        <w:t>רואה</w:t>
      </w:r>
      <w:r w:rsidR="00800FE0">
        <w:rPr>
          <w:rtl/>
        </w:rPr>
        <w:t xml:space="preserve"> </w:t>
      </w:r>
      <w:r w:rsidRPr="00EB59BC">
        <w:rPr>
          <w:rtl/>
        </w:rPr>
        <w:t>בדאגה את המשך ביצוע הסכמי אוסלו, שדבר אין להם עם שלום והם</w:t>
      </w:r>
      <w:r w:rsidR="00800FE0">
        <w:rPr>
          <w:rtl/>
        </w:rPr>
        <w:t xml:space="preserve"> </w:t>
      </w:r>
      <w:r w:rsidRPr="00EB59BC">
        <w:rPr>
          <w:rtl/>
        </w:rPr>
        <w:t>מכריחים מלחמה וסכנת נפשות.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2.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רואה</w:t>
      </w:r>
      <w:r w:rsidR="00800FE0">
        <w:rPr>
          <w:rtl/>
        </w:rPr>
        <w:t xml:space="preserve"> </w:t>
      </w:r>
      <w:r w:rsidRPr="00EB59BC">
        <w:rPr>
          <w:rtl/>
        </w:rPr>
        <w:t>בדאגה</w:t>
      </w:r>
      <w:r w:rsidR="00800FE0">
        <w:rPr>
          <w:rtl/>
        </w:rPr>
        <w:t xml:space="preserve"> </w:t>
      </w:r>
      <w:r w:rsidRPr="00EB59BC">
        <w:rPr>
          <w:rtl/>
        </w:rPr>
        <w:t>את אי</w:t>
      </w:r>
      <w:r w:rsidR="00800FE0">
        <w:rPr>
          <w:rtl/>
        </w:rPr>
        <w:t>-</w:t>
      </w:r>
      <w:r w:rsidRPr="00EB59BC">
        <w:rPr>
          <w:rtl/>
        </w:rPr>
        <w:t>קיום ההדדיות שראש הממשלה הבטיח שתקוים. אש"ף</w:t>
      </w:r>
      <w:r w:rsidR="00800FE0">
        <w:rPr>
          <w:rtl/>
        </w:rPr>
        <w:t xml:space="preserve"> </w:t>
      </w:r>
      <w:r w:rsidRPr="00EB59BC">
        <w:rPr>
          <w:rtl/>
        </w:rPr>
        <w:t>פעיל</w:t>
      </w:r>
      <w:r w:rsidR="00800FE0">
        <w:rPr>
          <w:rtl/>
        </w:rPr>
        <w:t xml:space="preserve"> </w:t>
      </w:r>
      <w:r w:rsidRPr="00EB59BC">
        <w:rPr>
          <w:rtl/>
        </w:rPr>
        <w:t>בירושלים וב"אוריינט האוס", ערבים רוצחים לא מוסגרים ולא מרצים עונשם, ועוד</w:t>
      </w:r>
      <w:r w:rsidR="00800FE0">
        <w:rPr>
          <w:rtl/>
        </w:rPr>
        <w:t xml:space="preserve"> </w:t>
      </w:r>
      <w:r w:rsidRPr="00EB59BC">
        <w:rPr>
          <w:rtl/>
        </w:rPr>
        <w:t>הפרות רבות שהממשלה מודעת להן.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לחבר הכנסת בנימין אלון.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ובכן,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עוברים</w:t>
      </w:r>
      <w:r w:rsidR="00800FE0">
        <w:rPr>
          <w:rtl/>
        </w:rPr>
        <w:t xml:space="preserve"> </w:t>
      </w:r>
      <w:r w:rsidRPr="00EB59BC">
        <w:rPr>
          <w:rtl/>
        </w:rPr>
        <w:t>להצבעה</w:t>
      </w:r>
      <w:r w:rsidR="00800FE0">
        <w:rPr>
          <w:rtl/>
        </w:rPr>
        <w:t xml:space="preserve"> </w:t>
      </w:r>
      <w:r w:rsidRPr="00EB59BC">
        <w:rPr>
          <w:rtl/>
        </w:rPr>
        <w:t>על הצעות הסיכום. כולם מתבקשים</w:t>
      </w:r>
      <w:r w:rsidR="00800FE0">
        <w:rPr>
          <w:rtl/>
        </w:rPr>
        <w:t xml:space="preserve"> </w:t>
      </w:r>
      <w:r w:rsidRPr="00EB59BC">
        <w:rPr>
          <w:rtl/>
        </w:rPr>
        <w:t>להתיישב במקומותיהם.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 עוברים להצבעה. מי בעד הצעת הסיכום של סיעת מולדת? בבקשה.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10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ב' אלון </w:t>
      </w:r>
      <w:r>
        <w:rPr>
          <w:rtl/>
        </w:rPr>
        <w:t>–</w:t>
      </w:r>
      <w:r w:rsidR="00EB59BC" w:rsidRPr="00EB59BC">
        <w:rPr>
          <w:rtl/>
        </w:rPr>
        <w:t xml:space="preserve"> 3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34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4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ב' אלון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3,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34, נמנעים </w:t>
      </w:r>
      <w:r w:rsidR="00800FE0">
        <w:rPr>
          <w:rtl/>
        </w:rPr>
        <w:t>–</w:t>
      </w:r>
      <w:r w:rsidRPr="00EB59BC">
        <w:rPr>
          <w:rtl/>
        </w:rPr>
        <w:t xml:space="preserve"> 4. עוד שניים? לא אעשה זאת, זה כבר לא ישנה</w:t>
      </w:r>
      <w:r w:rsidR="00800FE0">
        <w:rPr>
          <w:rtl/>
        </w:rPr>
        <w:t xml:space="preserve"> </w:t>
      </w:r>
      <w:r w:rsidRPr="00EB59BC">
        <w:rPr>
          <w:rtl/>
        </w:rPr>
        <w:t>הרבה.</w:t>
      </w:r>
      <w:r w:rsidR="00800FE0">
        <w:rPr>
          <w:rtl/>
        </w:rPr>
        <w:t xml:space="preserve"> </w:t>
      </w:r>
      <w:r w:rsidRPr="00EB59BC">
        <w:rPr>
          <w:rtl/>
        </w:rPr>
        <w:t>הצעת הסיכום לא התקבלה.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שוב</w:t>
      </w:r>
      <w:r w:rsidR="00800FE0">
        <w:rPr>
          <w:rtl/>
        </w:rPr>
        <w:t xml:space="preserve"> </w:t>
      </w:r>
      <w:r w:rsidRPr="00EB59BC">
        <w:rPr>
          <w:rtl/>
        </w:rPr>
        <w:t>מזכיר</w:t>
      </w:r>
      <w:r w:rsidR="00800FE0">
        <w:rPr>
          <w:rtl/>
        </w:rPr>
        <w:t xml:space="preserve"> </w:t>
      </w:r>
      <w:r w:rsidRPr="00EB59BC">
        <w:rPr>
          <w:rtl/>
        </w:rPr>
        <w:t>שמדובר</w:t>
      </w:r>
      <w:r w:rsidR="00800FE0">
        <w:rPr>
          <w:rtl/>
        </w:rPr>
        <w:t xml:space="preserve"> </w:t>
      </w:r>
      <w:r w:rsidRPr="00EB59BC">
        <w:rPr>
          <w:rtl/>
        </w:rPr>
        <w:t>בהצבעה</w:t>
      </w:r>
      <w:r w:rsidR="00800FE0">
        <w:rPr>
          <w:rtl/>
        </w:rPr>
        <w:t xml:space="preserve"> </w:t>
      </w:r>
      <w:r w:rsidRPr="00EB59BC">
        <w:rPr>
          <w:rtl/>
        </w:rPr>
        <w:t>בגין הדיון המשולב של שלושת</w:t>
      </w:r>
      <w:r w:rsidR="00800FE0">
        <w:rPr>
          <w:rtl/>
        </w:rPr>
        <w:t xml:space="preserve"> </w:t>
      </w:r>
      <w:r w:rsidRPr="00EB59BC">
        <w:rPr>
          <w:rtl/>
        </w:rPr>
        <w:t>הנושאים.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 סיכום מטעם סיעת מד"ע</w:t>
      </w:r>
      <w:r w:rsidR="00800FE0">
        <w:rPr>
          <w:rtl/>
        </w:rPr>
        <w:t>-</w:t>
      </w:r>
      <w:r w:rsidRPr="00EB59BC">
        <w:rPr>
          <w:rtl/>
        </w:rPr>
        <w:t xml:space="preserve">רע"ם </w:t>
      </w:r>
      <w:r w:rsidR="00800FE0">
        <w:rPr>
          <w:rtl/>
        </w:rPr>
        <w:t>–</w:t>
      </w:r>
      <w:r w:rsidRPr="00EB59BC">
        <w:rPr>
          <w:rtl/>
        </w:rPr>
        <w:t xml:space="preserve"> מי בעד? מי נגד?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11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ט' אלסאנע </w:t>
      </w:r>
      <w:r>
        <w:rPr>
          <w:rtl/>
        </w:rPr>
        <w:t>–</w:t>
      </w:r>
      <w:r w:rsidR="00EB59BC" w:rsidRPr="00EB59BC">
        <w:rPr>
          <w:rtl/>
        </w:rPr>
        <w:t xml:space="preserve"> 12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31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3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ט' אלסאנע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12,</w:t>
      </w:r>
      <w:r w:rsidR="00800FE0">
        <w:rPr>
          <w:rtl/>
        </w:rPr>
        <w:t xml:space="preserve"> </w:t>
      </w:r>
      <w:r w:rsidRPr="00EB59BC">
        <w:rPr>
          <w:rtl/>
        </w:rPr>
        <w:t xml:space="preserve">נגד </w:t>
      </w:r>
      <w:r w:rsidR="00800FE0">
        <w:rPr>
          <w:rtl/>
        </w:rPr>
        <w:t>–</w:t>
      </w:r>
      <w:r w:rsidRPr="00EB59BC">
        <w:rPr>
          <w:rtl/>
        </w:rPr>
        <w:t xml:space="preserve"> 31, נמנעים </w:t>
      </w:r>
      <w:r w:rsidR="00800FE0">
        <w:rPr>
          <w:rtl/>
        </w:rPr>
        <w:t>–</w:t>
      </w:r>
      <w:r w:rsidRPr="00EB59BC">
        <w:rPr>
          <w:rtl/>
        </w:rPr>
        <w:t xml:space="preserve"> 3. ובכן, הצעת הסיכום של סיעת מד"ע</w:t>
      </w:r>
      <w:r w:rsidR="00800FE0">
        <w:rPr>
          <w:rtl/>
        </w:rPr>
        <w:t>-</w:t>
      </w:r>
      <w:r w:rsidRPr="00EB59BC">
        <w:rPr>
          <w:rtl/>
        </w:rPr>
        <w:t>רע"ם לא</w:t>
      </w:r>
      <w:r w:rsidR="00800FE0">
        <w:rPr>
          <w:rtl/>
        </w:rPr>
        <w:t xml:space="preserve"> </w:t>
      </w:r>
      <w:r w:rsidRPr="00EB59BC">
        <w:rPr>
          <w:rtl/>
        </w:rPr>
        <w:t>התקבלה.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 סיכום מטעם סיעת חד"ש</w:t>
      </w:r>
      <w:r w:rsidR="00800FE0">
        <w:rPr>
          <w:rtl/>
        </w:rPr>
        <w:t>-</w:t>
      </w:r>
      <w:r w:rsidRPr="00EB59BC">
        <w:rPr>
          <w:rtl/>
        </w:rPr>
        <w:t xml:space="preserve">בל"ד </w:t>
      </w:r>
      <w:r w:rsidR="00800FE0">
        <w:rPr>
          <w:rtl/>
        </w:rPr>
        <w:t>–</w:t>
      </w:r>
      <w:r w:rsidRPr="00EB59BC">
        <w:rPr>
          <w:rtl/>
        </w:rPr>
        <w:t xml:space="preserve"> מי בעד? מי נגד? בבקשה.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12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ה' מחאמיד </w:t>
      </w:r>
      <w:r>
        <w:rPr>
          <w:rtl/>
        </w:rPr>
        <w:t>–</w:t>
      </w:r>
      <w:r w:rsidR="00EB59BC" w:rsidRPr="00EB59BC">
        <w:rPr>
          <w:rtl/>
        </w:rPr>
        <w:t xml:space="preserve"> 18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30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1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ה' מחאמיד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בעד </w:t>
      </w:r>
      <w:r w:rsidR="00800FE0">
        <w:rPr>
          <w:rtl/>
        </w:rPr>
        <w:t>–</w:t>
      </w:r>
      <w:r w:rsidRPr="00EB59BC">
        <w:rPr>
          <w:rtl/>
        </w:rPr>
        <w:t xml:space="preserve"> 18, נגד </w:t>
      </w:r>
      <w:r w:rsidR="00800FE0">
        <w:rPr>
          <w:rtl/>
        </w:rPr>
        <w:t>–</w:t>
      </w:r>
      <w:r w:rsidRPr="00EB59BC">
        <w:rPr>
          <w:rtl/>
        </w:rPr>
        <w:t xml:space="preserve"> 30, נמנע אחד. ובכן, הצעת הסיכום לא התקבלה.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הצעת סיכום מטעם סיעת מרצ </w:t>
      </w:r>
      <w:r w:rsidR="00800FE0">
        <w:rPr>
          <w:rtl/>
        </w:rPr>
        <w:t>–</w:t>
      </w:r>
      <w:r w:rsidRPr="00EB59BC">
        <w:rPr>
          <w:rtl/>
        </w:rPr>
        <w:t xml:space="preserve"> ההצבעה החלה.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13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>עד הצעת הסיכום שהביא חבר הכנסת ו' צאדק חאג'</w:t>
      </w:r>
      <w:r>
        <w:rPr>
          <w:rtl/>
        </w:rPr>
        <w:t>-</w:t>
      </w:r>
      <w:r w:rsidR="00EB59BC" w:rsidRPr="00EB59BC">
        <w:rPr>
          <w:rtl/>
        </w:rPr>
        <w:t xml:space="preserve">יחיא </w:t>
      </w:r>
      <w:r>
        <w:rPr>
          <w:rtl/>
        </w:rPr>
        <w:t>–</w:t>
      </w:r>
      <w:r w:rsidR="00EB59BC" w:rsidRPr="00EB59BC">
        <w:rPr>
          <w:rtl/>
        </w:rPr>
        <w:t xml:space="preserve"> 19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32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ו' צאדק חאג'</w:t>
      </w:r>
      <w:r>
        <w:rPr>
          <w:rtl/>
        </w:rPr>
        <w:t>-</w:t>
      </w:r>
      <w:r w:rsidR="00EB59BC" w:rsidRPr="00EB59BC">
        <w:rPr>
          <w:rtl/>
        </w:rPr>
        <w:t>יחיא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19,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– </w:t>
      </w:r>
      <w:r w:rsidRPr="00EB59BC">
        <w:rPr>
          <w:rtl/>
        </w:rPr>
        <w:t>32,</w:t>
      </w:r>
      <w:r w:rsidR="00800FE0">
        <w:rPr>
          <w:rtl/>
        </w:rPr>
        <w:t xml:space="preserve"> </w:t>
      </w:r>
      <w:r w:rsidRPr="00EB59BC">
        <w:rPr>
          <w:rtl/>
        </w:rPr>
        <w:t>נמנעים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אין. ובכן, הצעת הסיכום של סיעת מרצ לא</w:t>
      </w:r>
      <w:r w:rsidR="00800FE0">
        <w:rPr>
          <w:rtl/>
        </w:rPr>
        <w:t xml:space="preserve"> </w:t>
      </w:r>
      <w:r w:rsidRPr="00EB59BC">
        <w:rPr>
          <w:rtl/>
        </w:rPr>
        <w:t>התקבלה.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הצעת סיכום מטעם סיעת העבודה </w:t>
      </w:r>
      <w:r w:rsidR="00800FE0">
        <w:rPr>
          <w:rtl/>
        </w:rPr>
        <w:t>–</w:t>
      </w:r>
      <w:r w:rsidRPr="00EB59BC">
        <w:rPr>
          <w:rtl/>
        </w:rPr>
        <w:t xml:space="preserve"> ההצבעה החלה.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14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י' ביילין </w:t>
      </w:r>
      <w:r>
        <w:rPr>
          <w:rtl/>
        </w:rPr>
        <w:t>–</w:t>
      </w:r>
      <w:r w:rsidR="00EB59BC" w:rsidRPr="00EB59BC">
        <w:rPr>
          <w:rtl/>
        </w:rPr>
        <w:t xml:space="preserve"> 18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34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1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י' ביילין לא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בעד </w:t>
      </w:r>
      <w:r w:rsidR="00800FE0">
        <w:rPr>
          <w:rtl/>
        </w:rPr>
        <w:t>–</w:t>
      </w:r>
      <w:r w:rsidRPr="00EB59BC">
        <w:rPr>
          <w:rtl/>
        </w:rPr>
        <w:t xml:space="preserve"> 18, נגד </w:t>
      </w:r>
      <w:r w:rsidR="00800FE0">
        <w:rPr>
          <w:rtl/>
        </w:rPr>
        <w:t>–</w:t>
      </w:r>
      <w:r w:rsidRPr="00EB59BC">
        <w:rPr>
          <w:rtl/>
        </w:rPr>
        <w:t xml:space="preserve"> 34, נמנע אחד. ובכן, הצעת הסיכום של סיעת העבודה לא התקבלה.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סיכום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סיעות:</w:t>
      </w:r>
      <w:r w:rsidR="00800FE0">
        <w:rPr>
          <w:rtl/>
        </w:rPr>
        <w:t xml:space="preserve"> </w:t>
      </w:r>
      <w:r w:rsidRPr="00EB59BC">
        <w:rPr>
          <w:rtl/>
        </w:rPr>
        <w:t>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>צומת, ש"ס,</w:t>
      </w:r>
      <w:r w:rsidR="00800FE0">
        <w:rPr>
          <w:rtl/>
        </w:rPr>
        <w:t xml:space="preserve"> </w:t>
      </w:r>
      <w:r w:rsidRPr="00EB59BC">
        <w:rPr>
          <w:rtl/>
        </w:rPr>
        <w:t>מפד"ל, ישראל בעלייה, הדרך</w:t>
      </w:r>
      <w:r w:rsidR="00800FE0">
        <w:rPr>
          <w:rtl/>
        </w:rPr>
        <w:t xml:space="preserve"> </w:t>
      </w:r>
      <w:r w:rsidRPr="00EB59BC">
        <w:rPr>
          <w:rtl/>
        </w:rPr>
        <w:t>השלישית ויהדות התורה. ההצבעה החלה.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15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 xml:space="preserve">עד הצעת הסיכום שהביא חבר הכנסת מ' איתן </w:t>
      </w:r>
      <w:r>
        <w:rPr>
          <w:rtl/>
        </w:rPr>
        <w:t>–</w:t>
      </w:r>
      <w:r w:rsidR="00EB59BC" w:rsidRPr="00EB59BC">
        <w:rPr>
          <w:rtl/>
        </w:rPr>
        <w:t xml:space="preserve"> 30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23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צעת הסיכום שהביא חבר הכנסת מ' איתן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בעד</w:t>
      </w:r>
      <w:r w:rsidR="00800FE0">
        <w:rPr>
          <w:rtl/>
        </w:rPr>
        <w:t xml:space="preserve"> – </w:t>
      </w:r>
      <w:r w:rsidRPr="00EB59BC">
        <w:rPr>
          <w:rtl/>
        </w:rPr>
        <w:t>30,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– </w:t>
      </w:r>
      <w:r w:rsidRPr="00EB59BC">
        <w:rPr>
          <w:rtl/>
        </w:rPr>
        <w:t>23,</w:t>
      </w:r>
      <w:r w:rsidR="00800FE0">
        <w:rPr>
          <w:rtl/>
        </w:rPr>
        <w:t xml:space="preserve"> </w:t>
      </w:r>
      <w:r w:rsidRPr="00EB59BC">
        <w:rPr>
          <w:rtl/>
        </w:rPr>
        <w:t>נמנעים</w:t>
      </w:r>
      <w:r w:rsidR="00800FE0">
        <w:rPr>
          <w:rtl/>
        </w:rPr>
        <w:t xml:space="preserve"> – </w:t>
      </w:r>
      <w:r w:rsidRPr="00EB59BC">
        <w:rPr>
          <w:rtl/>
        </w:rPr>
        <w:t>אין.</w:t>
      </w:r>
      <w:r w:rsidR="00800FE0">
        <w:rPr>
          <w:rtl/>
        </w:rPr>
        <w:t xml:space="preserve"> </w:t>
      </w:r>
      <w:r w:rsidRPr="00EB59BC">
        <w:rPr>
          <w:rtl/>
        </w:rPr>
        <w:t>ובכן,</w:t>
      </w:r>
      <w:r w:rsidR="00800FE0">
        <w:rPr>
          <w:rtl/>
        </w:rPr>
        <w:t xml:space="preserve"> </w:t>
      </w:r>
      <w:r w:rsidRPr="00EB59BC">
        <w:rPr>
          <w:rtl/>
        </w:rPr>
        <w:t>הצעת</w:t>
      </w:r>
      <w:r w:rsidR="00800FE0">
        <w:rPr>
          <w:rtl/>
        </w:rPr>
        <w:t xml:space="preserve"> </w:t>
      </w:r>
      <w:r w:rsidRPr="00EB59BC">
        <w:rPr>
          <w:rtl/>
        </w:rPr>
        <w:t>הסיכום מטעם סיעות</w:t>
      </w:r>
      <w:r w:rsidR="00800FE0">
        <w:rPr>
          <w:rtl/>
        </w:rPr>
        <w:t xml:space="preserve"> </w:t>
      </w:r>
      <w:r w:rsidRPr="00EB59BC">
        <w:rPr>
          <w:rtl/>
        </w:rPr>
        <w:t>ליכוד</w:t>
      </w:r>
      <w:r w:rsidR="00800FE0">
        <w:rPr>
          <w:rtl/>
        </w:rPr>
        <w:t>-</w:t>
      </w:r>
      <w:r w:rsidRPr="00EB59BC">
        <w:rPr>
          <w:rtl/>
        </w:rPr>
        <w:t>גשר</w:t>
      </w:r>
      <w:r w:rsidR="00800FE0">
        <w:rPr>
          <w:rtl/>
        </w:rPr>
        <w:t>-</w:t>
      </w:r>
      <w:r w:rsidRPr="00EB59BC">
        <w:rPr>
          <w:rtl/>
        </w:rPr>
        <w:t>צומת, ש"ס,</w:t>
      </w:r>
      <w:r w:rsidR="00800FE0">
        <w:rPr>
          <w:rtl/>
        </w:rPr>
        <w:t xml:space="preserve"> </w:t>
      </w:r>
      <w:r w:rsidRPr="00EB59BC">
        <w:rPr>
          <w:rtl/>
        </w:rPr>
        <w:t>מפד"ל, ישראל בעלייה, הדרך השלישית ויהדות התורה התקבלה על</w:t>
      </w:r>
      <w:r w:rsidR="00800FE0">
        <w:rPr>
          <w:rtl/>
        </w:rPr>
        <w:t xml:space="preserve"> </w:t>
      </w:r>
      <w:r w:rsidRPr="00EB59BC">
        <w:rPr>
          <w:rtl/>
        </w:rPr>
        <w:t>שלושת הסעיפים שהוצגו כאן. תודה רבה.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17" w:name="_Toc455646913"/>
      <w:r w:rsidRPr="00800FE0">
        <w:rPr>
          <w:rtl/>
        </w:rPr>
        <w:t>הצעה לסדר</w:t>
      </w:r>
      <w:r>
        <w:rPr>
          <w:rtl/>
        </w:rPr>
        <w:t>-</w:t>
      </w:r>
      <w:r w:rsidRPr="00800FE0">
        <w:rPr>
          <w:rtl/>
        </w:rPr>
        <w:t>היום</w:t>
      </w:r>
      <w:r>
        <w:rPr>
          <w:rFonts w:hint="cs"/>
          <w:rtl/>
        </w:rPr>
        <w:t xml:space="preserve"> </w:t>
      </w:r>
      <w:r w:rsidRPr="00800FE0">
        <w:rPr>
          <w:rtl/>
        </w:rPr>
        <w:t>מחקר בדבר עמדות הציבור בסוגיות הקשורות בהסדר הקבע, לרבות ירושלים</w:t>
      </w:r>
      <w:bookmarkEnd w:id="17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עוברים להצעות לסדר</w:t>
      </w:r>
      <w:r w:rsidR="00800FE0">
        <w:rPr>
          <w:rtl/>
        </w:rPr>
        <w:t>-</w:t>
      </w:r>
      <w:r w:rsidRPr="00EB59BC">
        <w:rPr>
          <w:rtl/>
        </w:rPr>
        <w:t>היום. בסיום הדיון תשיב השרה לימור</w:t>
      </w:r>
      <w:r w:rsidR="00800FE0">
        <w:rPr>
          <w:rtl/>
        </w:rPr>
        <w:t xml:space="preserve"> </w:t>
      </w:r>
      <w:r w:rsidRPr="00EB59BC">
        <w:rPr>
          <w:rtl/>
        </w:rPr>
        <w:t>לבנת</w:t>
      </w:r>
      <w:r w:rsidR="00800FE0">
        <w:rPr>
          <w:rtl/>
        </w:rPr>
        <w:t xml:space="preserve"> </w:t>
      </w:r>
      <w:r w:rsidRPr="00EB59BC">
        <w:rPr>
          <w:rtl/>
        </w:rPr>
        <w:t>בשם</w:t>
      </w:r>
      <w:r w:rsidR="00800FE0">
        <w:rPr>
          <w:rtl/>
        </w:rPr>
        <w:t xml:space="preserve"> </w:t>
      </w:r>
      <w:r w:rsidRPr="00EB59BC">
        <w:rPr>
          <w:rtl/>
        </w:rPr>
        <w:t>הממשלה על כל ההצעות שנמצאות לפני; בסוף תשיב השרה על כולן. קודם כול:</w:t>
      </w:r>
      <w:r w:rsidR="00800FE0">
        <w:rPr>
          <w:rtl/>
        </w:rPr>
        <w:t xml:space="preserve"> </w:t>
      </w:r>
      <w:r w:rsidRPr="00EB59BC">
        <w:rPr>
          <w:rtl/>
        </w:rPr>
        <w:t>מחקר</w:t>
      </w:r>
      <w:r w:rsidR="00800FE0">
        <w:rPr>
          <w:rtl/>
        </w:rPr>
        <w:t xml:space="preserve"> </w:t>
      </w:r>
      <w:r w:rsidRPr="00EB59BC">
        <w:rPr>
          <w:rtl/>
        </w:rPr>
        <w:t>בדבר</w:t>
      </w:r>
      <w:r w:rsidR="00800FE0">
        <w:rPr>
          <w:rtl/>
        </w:rPr>
        <w:t xml:space="preserve"> </w:t>
      </w:r>
      <w:r w:rsidRPr="00EB59BC">
        <w:rPr>
          <w:rtl/>
        </w:rPr>
        <w:t>עמדות</w:t>
      </w:r>
      <w:r w:rsidR="00800FE0">
        <w:rPr>
          <w:rtl/>
        </w:rPr>
        <w:t xml:space="preserve"> </w:t>
      </w:r>
      <w:r w:rsidRPr="00EB59BC">
        <w:rPr>
          <w:rtl/>
        </w:rPr>
        <w:t>הציבור</w:t>
      </w:r>
      <w:r w:rsidR="00800FE0">
        <w:rPr>
          <w:rtl/>
        </w:rPr>
        <w:t xml:space="preserve"> </w:t>
      </w:r>
      <w:r w:rsidRPr="00EB59BC">
        <w:rPr>
          <w:rtl/>
        </w:rPr>
        <w:t>בסוגיות</w:t>
      </w:r>
      <w:r w:rsidR="00800FE0">
        <w:rPr>
          <w:rtl/>
        </w:rPr>
        <w:t xml:space="preserve"> </w:t>
      </w:r>
      <w:r w:rsidRPr="00EB59BC">
        <w:rPr>
          <w:rtl/>
        </w:rPr>
        <w:t>הקשורות</w:t>
      </w:r>
      <w:r w:rsidR="00800FE0">
        <w:rPr>
          <w:rtl/>
        </w:rPr>
        <w:t xml:space="preserve"> </w:t>
      </w:r>
      <w:r w:rsidRPr="00EB59BC">
        <w:rPr>
          <w:rtl/>
        </w:rPr>
        <w:t>בהסדר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הקבע, לרבות ירושלים </w:t>
      </w:r>
      <w:r w:rsidR="00800FE0">
        <w:rPr>
          <w:rtl/>
        </w:rPr>
        <w:t>–</w:t>
      </w:r>
      <w:r w:rsidRPr="00EB59BC">
        <w:rPr>
          <w:rtl/>
        </w:rPr>
        <w:t xml:space="preserve"> הצעה</w:t>
      </w:r>
      <w:r w:rsidR="00800FE0">
        <w:rPr>
          <w:rtl/>
        </w:rPr>
        <w:t xml:space="preserve"> </w:t>
      </w:r>
      <w:r w:rsidRPr="00EB59BC">
        <w:rPr>
          <w:rtl/>
        </w:rPr>
        <w:t>לסדר</w:t>
      </w:r>
      <w:r w:rsidR="00800FE0">
        <w:rPr>
          <w:rtl/>
        </w:rPr>
        <w:t>-</w:t>
      </w:r>
      <w:r w:rsidRPr="00EB59BC">
        <w:rPr>
          <w:rtl/>
        </w:rPr>
        <w:t>היום מס' 1271, של חבר הכנסת מיכאל איתן.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 כנסת נכבדה, בעוד מספר שבועות לא רב אמורים להתחיל דיונים</w:t>
      </w:r>
      <w:r w:rsidR="00800FE0">
        <w:rPr>
          <w:rtl/>
        </w:rPr>
        <w:t xml:space="preserve"> </w:t>
      </w:r>
      <w:r w:rsidRPr="00EB59BC">
        <w:rPr>
          <w:rtl/>
        </w:rPr>
        <w:t>בדבר</w:t>
      </w:r>
      <w:r w:rsidR="00800FE0">
        <w:rPr>
          <w:rtl/>
        </w:rPr>
        <w:t xml:space="preserve"> </w:t>
      </w:r>
      <w:r w:rsidRPr="00EB59BC">
        <w:rPr>
          <w:rtl/>
        </w:rPr>
        <w:t>הסדרי</w:t>
      </w:r>
      <w:r w:rsidR="00800FE0">
        <w:rPr>
          <w:rtl/>
        </w:rPr>
        <w:t xml:space="preserve"> </w:t>
      </w:r>
      <w:r w:rsidRPr="00EB59BC">
        <w:rPr>
          <w:rtl/>
        </w:rPr>
        <w:t>הקבע</w:t>
      </w:r>
      <w:r w:rsidR="00800FE0">
        <w:rPr>
          <w:rtl/>
        </w:rPr>
        <w:t xml:space="preserve"> </w:t>
      </w:r>
      <w:r w:rsidRPr="00EB59BC">
        <w:rPr>
          <w:rtl/>
        </w:rPr>
        <w:t>בין מדינת ישראל לבין הפלשתינים. הדיונים האלה יהיו דיונים לא</w:t>
      </w:r>
      <w:r w:rsidR="00800FE0">
        <w:rPr>
          <w:rtl/>
        </w:rPr>
        <w:t xml:space="preserve"> </w:t>
      </w:r>
      <w:r w:rsidRPr="00EB59BC">
        <w:rPr>
          <w:rtl/>
        </w:rPr>
        <w:t>קלים,</w:t>
      </w:r>
      <w:r w:rsidR="00800FE0">
        <w:rPr>
          <w:rtl/>
        </w:rPr>
        <w:t xml:space="preserve"> </w:t>
      </w:r>
      <w:r w:rsidRPr="00EB59BC">
        <w:rPr>
          <w:rtl/>
        </w:rPr>
        <w:t>הדיונים</w:t>
      </w:r>
      <w:r w:rsidR="00800FE0">
        <w:rPr>
          <w:rtl/>
        </w:rPr>
        <w:t xml:space="preserve"> </w:t>
      </w:r>
      <w:r w:rsidRPr="00EB59BC">
        <w:rPr>
          <w:rtl/>
        </w:rPr>
        <w:t>האלה</w:t>
      </w:r>
      <w:r w:rsidR="00800FE0">
        <w:rPr>
          <w:rtl/>
        </w:rPr>
        <w:t xml:space="preserve"> </w:t>
      </w:r>
      <w:r w:rsidRPr="00EB59BC">
        <w:rPr>
          <w:rtl/>
        </w:rPr>
        <w:t>יהיו מלווים במשברים, בלחצים כבדים על ממשלת ישראל, בלחצים</w:t>
      </w:r>
      <w:r w:rsidR="00800FE0">
        <w:rPr>
          <w:rtl/>
        </w:rPr>
        <w:t xml:space="preserve"> </w:t>
      </w:r>
      <w:r w:rsidRPr="00EB59BC">
        <w:rPr>
          <w:rtl/>
        </w:rPr>
        <w:t>שיבואו,</w:t>
      </w:r>
      <w:r w:rsidR="00800FE0">
        <w:rPr>
          <w:rtl/>
        </w:rPr>
        <w:t xml:space="preserve"> </w:t>
      </w:r>
      <w:r w:rsidRPr="00EB59BC">
        <w:rPr>
          <w:rtl/>
        </w:rPr>
        <w:t>ללא כל ספק, מהצד הלעומתי,</w:t>
      </w:r>
      <w:r w:rsidR="00800FE0">
        <w:rPr>
          <w:rtl/>
        </w:rPr>
        <w:t xml:space="preserve"> </w:t>
      </w:r>
      <w:r w:rsidRPr="00EB59BC">
        <w:rPr>
          <w:rtl/>
        </w:rPr>
        <w:t>הערבים, הפלשתינים, ממדינות ערב שבאופן טבעי</w:t>
      </w:r>
      <w:r w:rsidR="00800FE0">
        <w:rPr>
          <w:rtl/>
        </w:rPr>
        <w:t xml:space="preserve"> </w:t>
      </w:r>
      <w:r w:rsidRPr="00EB59BC">
        <w:rPr>
          <w:rtl/>
        </w:rPr>
        <w:t>מתייצבות</w:t>
      </w:r>
      <w:r w:rsidR="00800FE0">
        <w:rPr>
          <w:rtl/>
        </w:rPr>
        <w:t xml:space="preserve"> </w:t>
      </w:r>
      <w:r w:rsidRPr="00EB59BC">
        <w:rPr>
          <w:rtl/>
        </w:rPr>
        <w:t>לצדן,</w:t>
      </w:r>
      <w:r w:rsidR="00800FE0">
        <w:rPr>
          <w:rtl/>
        </w:rPr>
        <w:t xml:space="preserve"> </w:t>
      </w:r>
      <w:r w:rsidRPr="00EB59BC">
        <w:rPr>
          <w:rtl/>
        </w:rPr>
        <w:t>ממדינות</w:t>
      </w:r>
      <w:r w:rsidR="00800FE0">
        <w:rPr>
          <w:rtl/>
        </w:rPr>
        <w:t xml:space="preserve"> </w:t>
      </w:r>
      <w:r w:rsidRPr="00EB59BC">
        <w:rPr>
          <w:rtl/>
        </w:rPr>
        <w:t>אירופה שבדרך כלל לא כל כך אובייקטיביות, בלשון המעטה,</w:t>
      </w:r>
      <w:r w:rsidR="00800FE0">
        <w:rPr>
          <w:rtl/>
        </w:rPr>
        <w:t xml:space="preserve"> </w:t>
      </w:r>
      <w:r w:rsidRPr="00EB59BC">
        <w:rPr>
          <w:rtl/>
        </w:rPr>
        <w:t xml:space="preserve">וברגעים קשים במיוחד, כאשר עולים נושאים כואבים </w:t>
      </w:r>
      <w:r w:rsidR="00800FE0">
        <w:rPr>
          <w:rtl/>
        </w:rPr>
        <w:t>–</w:t>
      </w:r>
      <w:r w:rsidRPr="00EB59BC">
        <w:rPr>
          <w:rtl/>
        </w:rPr>
        <w:t xml:space="preserve"> הסדרי הקבע, התנחלויות, ירושלים</w:t>
      </w:r>
      <w:r w:rsidR="00800FE0">
        <w:rPr>
          <w:rtl/>
        </w:rPr>
        <w:t xml:space="preserve"> </w:t>
      </w:r>
      <w:r w:rsidRPr="00EB59BC">
        <w:rPr>
          <w:rtl/>
        </w:rPr>
        <w:t>ועוד</w:t>
      </w:r>
      <w:r w:rsidR="00800FE0">
        <w:rPr>
          <w:rtl/>
        </w:rPr>
        <w:t xml:space="preserve"> </w:t>
      </w:r>
      <w:r w:rsidRPr="00EB59BC">
        <w:rPr>
          <w:rtl/>
        </w:rPr>
        <w:t>נושאים</w:t>
      </w:r>
      <w:r w:rsidR="00800FE0">
        <w:rPr>
          <w:rtl/>
        </w:rPr>
        <w:t xml:space="preserve"> –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ידידינו הגדולים והטובים, האמריקנים, בסוגיות הללו, ירושלים</w:t>
      </w:r>
      <w:r w:rsidR="00800FE0">
        <w:rPr>
          <w:rtl/>
        </w:rPr>
        <w:t xml:space="preserve"> </w:t>
      </w:r>
      <w:r w:rsidRPr="00EB59BC">
        <w:rPr>
          <w:rtl/>
        </w:rPr>
        <w:t>והתנחלויות, אין עמדותינו כעמדתם.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נצטרך</w:t>
      </w:r>
      <w:r w:rsidR="00800FE0">
        <w:rPr>
          <w:rtl/>
        </w:rPr>
        <w:t xml:space="preserve"> </w:t>
      </w:r>
      <w:r w:rsidRPr="00EB59BC">
        <w:rPr>
          <w:rtl/>
        </w:rPr>
        <w:t>לעמוד</w:t>
      </w:r>
      <w:r w:rsidR="00800FE0">
        <w:rPr>
          <w:rtl/>
        </w:rPr>
        <w:t xml:space="preserve"> </w:t>
      </w:r>
      <w:r w:rsidRPr="00EB59BC">
        <w:rPr>
          <w:rtl/>
        </w:rPr>
        <w:t>ולנהל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המשא</w:t>
      </w:r>
      <w:r w:rsidR="00800FE0">
        <w:rPr>
          <w:rtl/>
        </w:rPr>
        <w:t>-</w:t>
      </w:r>
      <w:r w:rsidRPr="00EB59BC">
        <w:rPr>
          <w:rtl/>
        </w:rPr>
        <w:t>ומתן</w:t>
      </w:r>
      <w:r w:rsidR="00800FE0">
        <w:rPr>
          <w:rtl/>
        </w:rPr>
        <w:t xml:space="preserve"> </w:t>
      </w:r>
      <w:r w:rsidRPr="00EB59BC">
        <w:rPr>
          <w:rtl/>
        </w:rPr>
        <w:t>המסובך והקשה הזה בנקודות</w:t>
      </w:r>
      <w:r w:rsidR="00800FE0">
        <w:rPr>
          <w:rtl/>
        </w:rPr>
        <w:t xml:space="preserve"> </w:t>
      </w:r>
      <w:r w:rsidRPr="00EB59BC">
        <w:rPr>
          <w:rtl/>
        </w:rPr>
        <w:t>מסוימות,</w:t>
      </w:r>
      <w:r w:rsidR="00800FE0">
        <w:rPr>
          <w:rtl/>
        </w:rPr>
        <w:t xml:space="preserve"> </w:t>
      </w:r>
      <w:r w:rsidRPr="00EB59BC">
        <w:rPr>
          <w:rtl/>
        </w:rPr>
        <w:t>אולי</w:t>
      </w:r>
      <w:r w:rsidR="00800FE0">
        <w:rPr>
          <w:rtl/>
        </w:rPr>
        <w:t xml:space="preserve"> </w:t>
      </w:r>
      <w:r w:rsidRPr="00EB59BC">
        <w:rPr>
          <w:rtl/>
        </w:rPr>
        <w:t>מול</w:t>
      </w:r>
      <w:r w:rsidR="00800FE0">
        <w:rPr>
          <w:rtl/>
        </w:rPr>
        <w:t xml:space="preserve"> </w:t>
      </w:r>
      <w:r w:rsidRPr="00EB59BC">
        <w:rPr>
          <w:rtl/>
        </w:rPr>
        <w:t>העולם כולו, נשאלת השאלה כיצד תתייצב הממשלה ומה יקרה אצלנו</w:t>
      </w:r>
      <w:r w:rsidR="00800FE0">
        <w:rPr>
          <w:rtl/>
        </w:rPr>
        <w:t xml:space="preserve"> </w:t>
      </w:r>
      <w:r w:rsidRPr="00EB59BC">
        <w:rPr>
          <w:rtl/>
        </w:rPr>
        <w:t>כאן</w:t>
      </w:r>
      <w:r w:rsidR="00800FE0">
        <w:rPr>
          <w:rtl/>
        </w:rPr>
        <w:t xml:space="preserve"> </w:t>
      </w:r>
      <w:r w:rsidRPr="00EB59BC">
        <w:rPr>
          <w:rtl/>
        </w:rPr>
        <w:t>בבית.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שתי</w:t>
      </w:r>
      <w:r w:rsidR="00800FE0">
        <w:rPr>
          <w:rtl/>
        </w:rPr>
        <w:t xml:space="preserve"> </w:t>
      </w:r>
      <w:r w:rsidRPr="00EB59BC">
        <w:rPr>
          <w:rtl/>
        </w:rPr>
        <w:t>אלטרנטיבות: אלטרנטיבה אחת, שהממשלה שלנו, הנבחרת, החוקית,</w:t>
      </w:r>
      <w:r w:rsidR="00800FE0">
        <w:rPr>
          <w:rtl/>
        </w:rPr>
        <w:t xml:space="preserve"> </w:t>
      </w:r>
      <w:r w:rsidRPr="00EB59BC">
        <w:rPr>
          <w:rtl/>
        </w:rPr>
        <w:t>בעלת רוב בכנסת, תלך למשא</w:t>
      </w:r>
      <w:r w:rsidR="00800FE0">
        <w:rPr>
          <w:rtl/>
        </w:rPr>
        <w:t>-</w:t>
      </w:r>
      <w:r w:rsidRPr="00EB59BC">
        <w:rPr>
          <w:rtl/>
        </w:rPr>
        <w:t>ומתן הזה כאשר האופוזיציה כולה כרובה תפגין, תמחה, תקבל</w:t>
      </w:r>
      <w:r w:rsidR="00800FE0">
        <w:rPr>
          <w:rtl/>
        </w:rPr>
        <w:t xml:space="preserve"> </w:t>
      </w:r>
      <w:r w:rsidRPr="00EB59BC">
        <w:rPr>
          <w:rtl/>
        </w:rPr>
        <w:t>סיוע</w:t>
      </w:r>
      <w:r w:rsidR="00800FE0">
        <w:rPr>
          <w:rtl/>
        </w:rPr>
        <w:t xml:space="preserve"> </w:t>
      </w:r>
      <w:r w:rsidRPr="00EB59BC">
        <w:rPr>
          <w:rtl/>
        </w:rPr>
        <w:t>מהתקשורת</w:t>
      </w:r>
      <w:r w:rsidR="00800FE0">
        <w:rPr>
          <w:rtl/>
        </w:rPr>
        <w:t xml:space="preserve"> – </w:t>
      </w:r>
      <w:r w:rsidRPr="00EB59BC">
        <w:rPr>
          <w:rtl/>
        </w:rPr>
        <w:t>נכון,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חבר הכנסת שריד? </w:t>
      </w:r>
      <w:r w:rsidR="00800FE0">
        <w:rPr>
          <w:rtl/>
        </w:rPr>
        <w:t>–</w:t>
      </w:r>
      <w:r w:rsidRPr="00EB59BC">
        <w:rPr>
          <w:rtl/>
        </w:rPr>
        <w:t xml:space="preserve"> כפי שהיא בדרך כלל מקבלת. חבר הכנסת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יוסי שריד יעמוד כאן, יצליף בממשלה ובמשלחת לוותר עוד ועוד ועוד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וחבר הכנסת יוסי ביילין יגן עליך.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 יוסי ביילין יעמוד אז, אולי יחוויר קצת, עם חבר הכנסת יוסי שריד,</w:t>
      </w:r>
      <w:r w:rsidR="00800FE0">
        <w:rPr>
          <w:rtl/>
        </w:rPr>
        <w:t xml:space="preserve"> </w:t>
      </w:r>
      <w:r w:rsidRPr="00EB59BC">
        <w:rPr>
          <w:rtl/>
        </w:rPr>
        <w:t>כי</w:t>
      </w:r>
      <w:r w:rsidR="00800FE0">
        <w:rPr>
          <w:rtl/>
        </w:rPr>
        <w:t xml:space="preserve"> </w:t>
      </w:r>
      <w:r w:rsidRPr="00EB59BC">
        <w:rPr>
          <w:rtl/>
        </w:rPr>
        <w:t>חבר הכנסת יוסי שריד נואם, לחבר הכנסת יוסי שריד יש כשרון אולי קצת יותר גדול</w:t>
      </w:r>
      <w:r w:rsidR="00800FE0">
        <w:rPr>
          <w:rtl/>
        </w:rPr>
        <w:t xml:space="preserve"> </w:t>
      </w:r>
      <w:r w:rsidRPr="00EB59BC">
        <w:rPr>
          <w:rtl/>
        </w:rPr>
        <w:t>בכל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שקשור להגזמות מאשר לחבר הכנסת יוסי ביילין. חבר הכנסת יוסי ביילין נוטה</w:t>
      </w:r>
      <w:r w:rsidR="00800FE0">
        <w:rPr>
          <w:rtl/>
        </w:rPr>
        <w:t xml:space="preserve"> </w:t>
      </w:r>
      <w:r w:rsidRPr="00EB59BC">
        <w:rPr>
          <w:rtl/>
        </w:rPr>
        <w:t>יותר</w:t>
      </w:r>
      <w:r w:rsidR="00800FE0">
        <w:rPr>
          <w:rtl/>
        </w:rPr>
        <w:t xml:space="preserve"> </w:t>
      </w:r>
      <w:r w:rsidRPr="00EB59BC">
        <w:rPr>
          <w:rtl/>
        </w:rPr>
        <w:t>לראות את הדברים נכוחה, פחות נושא דברים להלהיב ציבורים שלמים עם אי</w:t>
      </w:r>
      <w:r w:rsidR="00800FE0">
        <w:rPr>
          <w:rtl/>
        </w:rPr>
        <w:t>-</w:t>
      </w:r>
      <w:r w:rsidRPr="00EB59BC">
        <w:rPr>
          <w:rtl/>
        </w:rPr>
        <w:t>דיוקים</w:t>
      </w:r>
      <w:r w:rsidR="00800FE0">
        <w:rPr>
          <w:rtl/>
        </w:rPr>
        <w:t xml:space="preserve"> </w:t>
      </w:r>
      <w:r w:rsidRPr="00EB59BC">
        <w:rPr>
          <w:rtl/>
        </w:rPr>
        <w:t>כאלה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אחרים.</w:t>
      </w:r>
      <w:r w:rsidR="00800FE0">
        <w:rPr>
          <w:rtl/>
        </w:rPr>
        <w:t xml:space="preserve"> </w:t>
      </w:r>
      <w:r w:rsidRPr="00EB59BC">
        <w:rPr>
          <w:rtl/>
        </w:rPr>
        <w:t>הוא נוטה יותר לגישה אקדמית, לשונו אינה כל כך מושחזת, אבל חבר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הכנסת יוסי שריד יתפוס את הפיקוד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צבי הנדל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אל תקלקל לחבר הכנסת יוסי ביילין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לא מקלקל לו בכלל, להיפך, אני מונה את שבחיו בדרך זאת.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ממשלת</w:t>
      </w:r>
      <w:r w:rsidR="00800FE0">
        <w:rPr>
          <w:rtl/>
        </w:rPr>
        <w:t xml:space="preserve"> </w:t>
      </w:r>
      <w:r w:rsidRPr="00EB59BC">
        <w:rPr>
          <w:rtl/>
        </w:rPr>
        <w:t>ישראל,</w:t>
      </w:r>
      <w:r w:rsidR="00800FE0">
        <w:rPr>
          <w:rtl/>
        </w:rPr>
        <w:t xml:space="preserve"> </w:t>
      </w:r>
      <w:r w:rsidRPr="00EB59BC">
        <w:rPr>
          <w:rtl/>
        </w:rPr>
        <w:t>שתשלח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המשלחת לשם, תעמוד במצב בלתי אפשרי. יש גם אפשרות</w:t>
      </w:r>
      <w:r w:rsidR="00800FE0">
        <w:rPr>
          <w:rtl/>
        </w:rPr>
        <w:t xml:space="preserve"> </w:t>
      </w:r>
      <w:r w:rsidRPr="00EB59BC">
        <w:rPr>
          <w:rtl/>
        </w:rPr>
        <w:t>אחרת, שממשלת</w:t>
      </w:r>
      <w:r w:rsidR="00800FE0">
        <w:rPr>
          <w:rtl/>
        </w:rPr>
        <w:t xml:space="preserve"> </w:t>
      </w:r>
      <w:r w:rsidRPr="00EB59BC">
        <w:rPr>
          <w:rtl/>
        </w:rPr>
        <w:t>ישראל תיהנה מקונסנסוס רחב, מהסכמה לאומית רחבה בשאלות שלפחות כאן,</w:t>
      </w:r>
      <w:r w:rsidR="00800FE0">
        <w:rPr>
          <w:rtl/>
        </w:rPr>
        <w:t xml:space="preserve"> </w:t>
      </w:r>
      <w:r w:rsidRPr="00EB59BC">
        <w:rPr>
          <w:rtl/>
        </w:rPr>
        <w:t>היום,</w:t>
      </w:r>
      <w:r w:rsidR="00800FE0">
        <w:rPr>
          <w:rtl/>
        </w:rPr>
        <w:t xml:space="preserve"> </w:t>
      </w:r>
      <w:r w:rsidRPr="00EB59BC">
        <w:rPr>
          <w:rtl/>
        </w:rPr>
        <w:t>אנחנו יודעים שהפערים בינם לבינינו, בין מחנה הליכוד למחנה העבודה אינם כה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גדולים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אז למה הלכת לבחירות?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הלכתי</w:t>
      </w:r>
      <w:r w:rsidR="00800FE0">
        <w:rPr>
          <w:rtl/>
        </w:rPr>
        <w:t xml:space="preserve"> </w:t>
      </w:r>
      <w:r w:rsidRPr="00EB59BC">
        <w:rPr>
          <w:rtl/>
        </w:rPr>
        <w:t>לבחירות,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 שאול יהלום, על מנת שלא ינהל את המשא</w:t>
      </w:r>
      <w:r w:rsidR="00800FE0">
        <w:rPr>
          <w:rtl/>
        </w:rPr>
        <w:t>-</w:t>
      </w:r>
      <w:r w:rsidRPr="00EB59BC">
        <w:rPr>
          <w:rtl/>
        </w:rPr>
        <w:t>ומתן הגוש</w:t>
      </w:r>
      <w:r w:rsidR="00800FE0">
        <w:rPr>
          <w:rtl/>
        </w:rPr>
        <w:t xml:space="preserve"> </w:t>
      </w:r>
      <w:r w:rsidRPr="00EB59BC">
        <w:rPr>
          <w:rtl/>
        </w:rPr>
        <w:t>החוסם של העבודה, מרצ והסיעות הערביות.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כן,</w:t>
      </w:r>
      <w:r w:rsidR="00800FE0">
        <w:rPr>
          <w:rtl/>
        </w:rPr>
        <w:t xml:space="preserve"> </w:t>
      </w:r>
      <w:r w:rsidRPr="00EB59BC">
        <w:rPr>
          <w:rtl/>
        </w:rPr>
        <w:t>הלכתי</w:t>
      </w:r>
      <w:r w:rsidR="00800FE0">
        <w:rPr>
          <w:rtl/>
        </w:rPr>
        <w:t xml:space="preserve"> </w:t>
      </w:r>
      <w:r w:rsidRPr="00EB59BC">
        <w:rPr>
          <w:rtl/>
        </w:rPr>
        <w:t>לבחירות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מנת</w:t>
      </w:r>
      <w:r w:rsidR="00800FE0">
        <w:rPr>
          <w:rtl/>
        </w:rPr>
        <w:t xml:space="preserve"> </w:t>
      </w:r>
      <w:r w:rsidRPr="00EB59BC">
        <w:rPr>
          <w:rtl/>
        </w:rPr>
        <w:t>שאוכל</w:t>
      </w:r>
      <w:r w:rsidR="00800FE0">
        <w:rPr>
          <w:rtl/>
        </w:rPr>
        <w:t xml:space="preserve"> </w:t>
      </w:r>
      <w:r w:rsidRPr="00EB59BC">
        <w:rPr>
          <w:rtl/>
        </w:rPr>
        <w:t>להיאבק על הדברים שעדיין יש בהם פערים</w:t>
      </w:r>
      <w:r w:rsidR="00800FE0">
        <w:rPr>
          <w:rtl/>
        </w:rPr>
        <w:t xml:space="preserve"> </w:t>
      </w:r>
      <w:r w:rsidRPr="00EB59BC">
        <w:rPr>
          <w:rtl/>
        </w:rPr>
        <w:t>גדולים</w:t>
      </w:r>
      <w:r w:rsidR="00800FE0">
        <w:rPr>
          <w:rtl/>
        </w:rPr>
        <w:t xml:space="preserve"> </w:t>
      </w:r>
      <w:r w:rsidRPr="00EB59BC">
        <w:rPr>
          <w:rtl/>
        </w:rPr>
        <w:t>בינינו לבין</w:t>
      </w:r>
      <w:r w:rsidR="00800FE0">
        <w:rPr>
          <w:rtl/>
        </w:rPr>
        <w:t xml:space="preserve"> </w:t>
      </w:r>
      <w:r w:rsidRPr="00EB59BC">
        <w:rPr>
          <w:rtl/>
        </w:rPr>
        <w:t>קבוצות</w:t>
      </w:r>
      <w:r w:rsidR="00800FE0">
        <w:rPr>
          <w:rtl/>
        </w:rPr>
        <w:t xml:space="preserve"> </w:t>
      </w:r>
      <w:r w:rsidRPr="00EB59BC">
        <w:rPr>
          <w:rtl/>
        </w:rPr>
        <w:t>אחרות, כמו ירושלים, כמו עתיד ההתיישבות ביש"ע, כמו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זכות השיבה, כמו אמצעי הביטחון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ירושלים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שאול</w:t>
      </w:r>
      <w:r w:rsidR="00800FE0">
        <w:rPr>
          <w:rtl/>
        </w:rPr>
        <w:t xml:space="preserve"> </w:t>
      </w:r>
      <w:r w:rsidRPr="00EB59BC">
        <w:rPr>
          <w:rtl/>
        </w:rPr>
        <w:t>יהלום, יש לי הודעה בשבילך. אתה יכול, היום, לעלות כאן עם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המצע של המפד"ל ועם המצע של הליכוד, וזה המצע שלי ושלך. השאלה הגדולה היא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 – –</w:t>
      </w:r>
      <w:r w:rsidR="00EB59BC" w:rsidRPr="00EB59BC">
        <w:rPr>
          <w:rtl/>
        </w:rPr>
        <w:t xml:space="preserve"> אם נלך עם המצע הזה למשא</w:t>
      </w:r>
      <w:r>
        <w:rPr>
          <w:rtl/>
        </w:rPr>
        <w:t>-</w:t>
      </w:r>
      <w:r w:rsidR="00EB59BC" w:rsidRPr="00EB59BC">
        <w:rPr>
          <w:rtl/>
        </w:rPr>
        <w:t>ומתן בתנאים שתיארתי, האם נישאר גם עם אותם</w:t>
      </w:r>
      <w:r>
        <w:rPr>
          <w:rtl/>
        </w:rPr>
        <w:t xml:space="preserve"> </w:t>
      </w:r>
      <w:r w:rsidR="00EB59BC" w:rsidRPr="00EB59BC">
        <w:rPr>
          <w:rtl/>
        </w:rPr>
        <w:t>דברים</w:t>
      </w:r>
      <w:r>
        <w:rPr>
          <w:rtl/>
        </w:rPr>
        <w:t xml:space="preserve"> </w:t>
      </w:r>
      <w:r w:rsidR="00EB59BC" w:rsidRPr="00EB59BC">
        <w:rPr>
          <w:rtl/>
        </w:rPr>
        <w:t xml:space="preserve">חיוניים ששנינו אומרים עליהם שהם חיוניים </w:t>
      </w:r>
      <w:r>
        <w:rPr>
          <w:rtl/>
        </w:rPr>
        <w:t>–</w:t>
      </w:r>
      <w:r w:rsidR="00EB59BC" w:rsidRPr="00EB59BC">
        <w:rPr>
          <w:rtl/>
        </w:rPr>
        <w:t xml:space="preserve"> אנחנו רוצים יותר.</w:t>
      </w:r>
      <w:r>
        <w:rPr>
          <w:rtl/>
        </w:rPr>
        <w:t xml:space="preserve"> </w:t>
      </w:r>
      <w:r w:rsidR="00EB59BC" w:rsidRPr="00EB59BC">
        <w:rPr>
          <w:rtl/>
        </w:rPr>
        <w:t>השאלה היא,</w:t>
      </w:r>
      <w:r>
        <w:rPr>
          <w:rtl/>
        </w:rPr>
        <w:t xml:space="preserve"> </w:t>
      </w:r>
      <w:r w:rsidR="00EB59BC" w:rsidRPr="00EB59BC">
        <w:rPr>
          <w:rtl/>
        </w:rPr>
        <w:t>האם</w:t>
      </w:r>
      <w:r>
        <w:rPr>
          <w:rtl/>
        </w:rPr>
        <w:t xml:space="preserve"> </w:t>
      </w:r>
      <w:r w:rsidR="00EB59BC" w:rsidRPr="00EB59BC">
        <w:rPr>
          <w:rtl/>
        </w:rPr>
        <w:t>אפשר</w:t>
      </w:r>
      <w:r>
        <w:rPr>
          <w:rtl/>
        </w:rPr>
        <w:t xml:space="preserve"> </w:t>
      </w:r>
      <w:r w:rsidR="00EB59BC" w:rsidRPr="00EB59BC">
        <w:rPr>
          <w:rtl/>
        </w:rPr>
        <w:t>למצוא</w:t>
      </w:r>
      <w:r>
        <w:rPr>
          <w:rtl/>
        </w:rPr>
        <w:t xml:space="preserve"> </w:t>
      </w:r>
      <w:r w:rsidR="00EB59BC" w:rsidRPr="00EB59BC">
        <w:rPr>
          <w:rtl/>
        </w:rPr>
        <w:t>מסילות</w:t>
      </w:r>
      <w:r>
        <w:rPr>
          <w:rtl/>
        </w:rPr>
        <w:t xml:space="preserve"> </w:t>
      </w:r>
      <w:r w:rsidR="00EB59BC" w:rsidRPr="00EB59BC">
        <w:rPr>
          <w:rtl/>
        </w:rPr>
        <w:t>אל</w:t>
      </w:r>
      <w:r>
        <w:rPr>
          <w:rtl/>
        </w:rPr>
        <w:t xml:space="preserve"> </w:t>
      </w:r>
      <w:r w:rsidR="00EB59BC" w:rsidRPr="00EB59BC">
        <w:rPr>
          <w:rtl/>
        </w:rPr>
        <w:t>לב מרבית העם ולהתאחד בדברים החשובים, גם אם נוותר</w:t>
      </w:r>
      <w:r>
        <w:rPr>
          <w:rtl/>
        </w:rPr>
        <w:t xml:space="preserve"> </w:t>
      </w:r>
      <w:r w:rsidR="00EB59BC" w:rsidRPr="00EB59BC">
        <w:rPr>
          <w:rtl/>
        </w:rPr>
        <w:t>בדברים מסוימים. זאת השאלה שניצבת כרגע בפנינו.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הדילמה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קלה. אתה יכול לתת לי ערובה שאתה תצליח במשא</w:t>
      </w:r>
      <w:r w:rsidR="00800FE0">
        <w:rPr>
          <w:rtl/>
        </w:rPr>
        <w:t>-</w:t>
      </w:r>
      <w:r w:rsidRPr="00EB59BC">
        <w:rPr>
          <w:rtl/>
        </w:rPr>
        <w:t>ומתן על הסדרי הקבע</w:t>
      </w:r>
      <w:r w:rsidR="00800FE0">
        <w:rPr>
          <w:rtl/>
        </w:rPr>
        <w:t xml:space="preserve"> </w:t>
      </w:r>
      <w:r w:rsidRPr="00EB59BC">
        <w:rPr>
          <w:rtl/>
        </w:rPr>
        <w:t>להגשים את המצע שלך? אתה תבטיח את ההתנחלויות בכל מקום? אתה לבדך יכול להבטיח שלא</w:t>
      </w:r>
      <w:r w:rsidR="00800FE0">
        <w:rPr>
          <w:rtl/>
        </w:rPr>
        <w:t xml:space="preserve"> </w:t>
      </w:r>
      <w:r w:rsidRPr="00EB59BC">
        <w:rPr>
          <w:rtl/>
        </w:rPr>
        <w:t>תהיה</w:t>
      </w:r>
      <w:r w:rsidR="00800FE0">
        <w:rPr>
          <w:rtl/>
        </w:rPr>
        <w:t xml:space="preserve"> </w:t>
      </w:r>
      <w:r w:rsidRPr="00EB59BC">
        <w:rPr>
          <w:rtl/>
        </w:rPr>
        <w:t>פשרה בירושלים? אתה לבדך יכול להבטיח שהסדרי הביטחון יהיו בכל מאת האחוזים,</w:t>
      </w:r>
      <w:r w:rsidR="00800FE0">
        <w:rPr>
          <w:rtl/>
        </w:rPr>
        <w:t xml:space="preserve"> </w:t>
      </w:r>
      <w:r w:rsidRPr="00EB59BC">
        <w:rPr>
          <w:rtl/>
        </w:rPr>
        <w:t>כפי שאנחנו רוצים?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בא חבר הכנסת יוסי ביילין ואומר: רבותי, אני לא ליכודניק, אני לא מפד"ל,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הדעות שלי, אבל אני גם מכיר במציאות מסוימת. חבר הכנסת יוסי ביילין אומר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היום: אני, בניגוד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תסלח לי, תן לי רגע לסיים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לא קשור כעת. אין לזה קשר.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יוסי ביילין אומר היום: אני, בניגוד לחבר הכנסת יוסי שריד, מוכן</w:t>
      </w:r>
      <w:r w:rsidR="00800FE0">
        <w:rPr>
          <w:rtl/>
        </w:rPr>
        <w:t xml:space="preserve"> </w:t>
      </w:r>
      <w:r w:rsidRPr="00EB59BC">
        <w:rPr>
          <w:rtl/>
        </w:rPr>
        <w:t>לתת</w:t>
      </w:r>
      <w:r w:rsidR="00800FE0">
        <w:rPr>
          <w:rtl/>
        </w:rPr>
        <w:t xml:space="preserve"> </w:t>
      </w:r>
      <w:r w:rsidRPr="00EB59BC">
        <w:rPr>
          <w:rtl/>
        </w:rPr>
        <w:t>לכם</w:t>
      </w:r>
      <w:r w:rsidR="00800FE0">
        <w:rPr>
          <w:rtl/>
        </w:rPr>
        <w:t xml:space="preserve"> </w:t>
      </w:r>
      <w:r w:rsidRPr="00EB59BC">
        <w:rPr>
          <w:rtl/>
        </w:rPr>
        <w:t>יד</w:t>
      </w:r>
      <w:r w:rsidR="00800FE0">
        <w:rPr>
          <w:rtl/>
        </w:rPr>
        <w:t xml:space="preserve"> </w:t>
      </w:r>
      <w:r w:rsidRPr="00EB59BC">
        <w:rPr>
          <w:rtl/>
        </w:rPr>
        <w:t>בדברים</w:t>
      </w:r>
      <w:r w:rsidR="00800FE0">
        <w:rPr>
          <w:rtl/>
        </w:rPr>
        <w:t xml:space="preserve"> </w:t>
      </w:r>
      <w:r w:rsidRPr="00EB59BC">
        <w:rPr>
          <w:rtl/>
        </w:rPr>
        <w:t>מסוימים,</w:t>
      </w:r>
      <w:r w:rsidR="00800FE0">
        <w:rPr>
          <w:rtl/>
        </w:rPr>
        <w:t xml:space="preserve"> </w:t>
      </w:r>
      <w:r w:rsidRPr="00EB59BC">
        <w:rPr>
          <w:rtl/>
        </w:rPr>
        <w:t>לעמוד אתכם ביחד על דברים מסוימים, בתנאי שתיתנו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סיכוי לתהליך. תמורת זה תנו לי דברים אחרים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זה הוא חתם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אז אני שואל אותך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לא צריך לחדש שום דבר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שואל, חבר הכנסת יהלום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בשלטון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יהלום, אני שואל אותך: אתה מסוגל להבטיח משהו? יש לך איזו מדיניות</w:t>
      </w:r>
      <w:r w:rsidR="00800FE0">
        <w:rPr>
          <w:rtl/>
        </w:rPr>
        <w:t xml:space="preserve"> </w:t>
      </w:r>
      <w:r w:rsidRPr="00EB59BC">
        <w:rPr>
          <w:rtl/>
        </w:rPr>
        <w:t>ריאליסטית</w:t>
      </w:r>
      <w:r w:rsidR="00800FE0">
        <w:rPr>
          <w:rtl/>
        </w:rPr>
        <w:t xml:space="preserve"> </w:t>
      </w:r>
      <w:r w:rsidRPr="00EB59BC">
        <w:rPr>
          <w:rtl/>
        </w:rPr>
        <w:t>שאתה</w:t>
      </w:r>
      <w:r w:rsidR="00800FE0">
        <w:rPr>
          <w:rtl/>
        </w:rPr>
        <w:t xml:space="preserve"> </w:t>
      </w:r>
      <w:r w:rsidRPr="00EB59BC">
        <w:rPr>
          <w:rtl/>
        </w:rPr>
        <w:t>יכול,</w:t>
      </w:r>
      <w:r w:rsidR="00800FE0">
        <w:rPr>
          <w:rtl/>
        </w:rPr>
        <w:t xml:space="preserve"> </w:t>
      </w:r>
      <w:r w:rsidRPr="00EB59BC">
        <w:rPr>
          <w:rtl/>
        </w:rPr>
        <w:t>בלב שקט, להגיד:</w:t>
      </w:r>
      <w:r w:rsidR="00800FE0">
        <w:rPr>
          <w:rtl/>
        </w:rPr>
        <w:t xml:space="preserve"> </w:t>
      </w:r>
      <w:r w:rsidRPr="00EB59BC">
        <w:rPr>
          <w:rtl/>
        </w:rPr>
        <w:t>בזה אני מבטיח את גורל ההתנחלויות? אתה</w:t>
      </w:r>
      <w:r w:rsidR="00800FE0">
        <w:rPr>
          <w:rtl/>
        </w:rPr>
        <w:t xml:space="preserve"> </w:t>
      </w:r>
      <w:r w:rsidRPr="00EB59BC">
        <w:rPr>
          <w:rtl/>
        </w:rPr>
        <w:t>יכול</w:t>
      </w:r>
      <w:r w:rsidR="00800FE0">
        <w:rPr>
          <w:rtl/>
        </w:rPr>
        <w:t xml:space="preserve"> </w:t>
      </w:r>
      <w:r w:rsidRPr="00EB59BC">
        <w:rPr>
          <w:rtl/>
        </w:rPr>
        <w:t>לקבל</w:t>
      </w:r>
      <w:r w:rsidR="00800FE0">
        <w:rPr>
          <w:rtl/>
        </w:rPr>
        <w:t xml:space="preserve"> </w:t>
      </w:r>
      <w:r w:rsidRPr="00EB59BC">
        <w:rPr>
          <w:rtl/>
        </w:rPr>
        <w:t>מהצד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המתרס</w:t>
      </w:r>
      <w:r w:rsidR="00800FE0">
        <w:rPr>
          <w:rtl/>
        </w:rPr>
        <w:t xml:space="preserve"> </w:t>
      </w:r>
      <w:r w:rsidRPr="00EB59BC">
        <w:rPr>
          <w:rtl/>
        </w:rPr>
        <w:t xml:space="preserve">סיוע פוליטי שאומר </w:t>
      </w:r>
      <w:r w:rsidR="00800FE0">
        <w:rPr>
          <w:rtl/>
        </w:rPr>
        <w:t>–</w:t>
      </w:r>
      <w:r w:rsidRPr="00EB59BC">
        <w:rPr>
          <w:rtl/>
        </w:rPr>
        <w:t xml:space="preserve"> לא ייעקר שום יישוב יהודי</w:t>
      </w:r>
      <w:r w:rsidR="00800FE0">
        <w:rPr>
          <w:rtl/>
        </w:rPr>
        <w:t xml:space="preserve"> </w:t>
      </w:r>
      <w:r w:rsidRPr="00EB59BC">
        <w:rPr>
          <w:rtl/>
        </w:rPr>
        <w:t>בארץ</w:t>
      </w:r>
      <w:r w:rsidR="00800FE0">
        <w:rPr>
          <w:rtl/>
        </w:rPr>
        <w:t>-</w:t>
      </w:r>
      <w:r w:rsidRPr="00EB59BC">
        <w:rPr>
          <w:rtl/>
        </w:rPr>
        <w:t xml:space="preserve">ישראל </w:t>
      </w:r>
      <w:r w:rsidR="00800FE0">
        <w:rPr>
          <w:rtl/>
        </w:rPr>
        <w:t>–</w:t>
      </w:r>
      <w:r w:rsidRPr="00EB59BC">
        <w:rPr>
          <w:rtl/>
        </w:rPr>
        <w:t xml:space="preserve"> אז אתה בקלות זורק את זה?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מאיפה ההתרברבות שלך? מאיפה הכוח שלך?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גורם</w:t>
      </w:r>
      <w:r w:rsidR="00800FE0">
        <w:rPr>
          <w:rtl/>
        </w:rPr>
        <w:t xml:space="preserve"> </w:t>
      </w:r>
      <w:r w:rsidRPr="00EB59BC">
        <w:rPr>
          <w:rtl/>
        </w:rPr>
        <w:t>נזק, אתה מחמיץ, אתה מחמיץ שעת כושר היסטורית ליצור הסכמה לאומית</w:t>
      </w:r>
      <w:r w:rsidR="00800FE0">
        <w:rPr>
          <w:rtl/>
        </w:rPr>
        <w:t xml:space="preserve"> </w:t>
      </w:r>
      <w:r w:rsidRPr="00EB59BC">
        <w:rPr>
          <w:rtl/>
        </w:rPr>
        <w:t>במדינה</w:t>
      </w:r>
      <w:r w:rsidR="00800FE0">
        <w:rPr>
          <w:rtl/>
        </w:rPr>
        <w:t xml:space="preserve"> </w:t>
      </w:r>
      <w:r w:rsidRPr="00EB59BC">
        <w:rPr>
          <w:rtl/>
        </w:rPr>
        <w:t>הזאת על מנת שנוכל לעמוד כולנו יחד. אתה מסכן את כל ההישגים של יש"ע, אתה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תגרום לכך שלא נהיה עם שתי גדות לירדן, לא נהיה עם שתי גדות לירקון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שאול יהלום.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וקיצונים</w:t>
      </w:r>
      <w:r w:rsidR="00800FE0">
        <w:rPr>
          <w:rtl/>
        </w:rPr>
        <w:t xml:space="preserve"> </w:t>
      </w:r>
      <w:r w:rsidRPr="00EB59BC">
        <w:rPr>
          <w:rtl/>
        </w:rPr>
        <w:t>כמוך</w:t>
      </w:r>
      <w:r w:rsidR="00800FE0">
        <w:rPr>
          <w:rtl/>
        </w:rPr>
        <w:t xml:space="preserve"> </w:t>
      </w:r>
      <w:r w:rsidRPr="00EB59BC">
        <w:rPr>
          <w:rtl/>
        </w:rPr>
        <w:t>מבודדים</w:t>
      </w:r>
      <w:r w:rsidR="00800FE0">
        <w:rPr>
          <w:rtl/>
        </w:rPr>
        <w:t xml:space="preserve"> </w:t>
      </w:r>
      <w:r w:rsidRPr="00EB59BC">
        <w:rPr>
          <w:rtl/>
        </w:rPr>
        <w:t>אותנו, גורמים לקיטוב בעם, משאירים אותנו מול</w:t>
      </w:r>
      <w:r w:rsidR="00800FE0">
        <w:rPr>
          <w:rtl/>
        </w:rPr>
        <w:t xml:space="preserve"> </w:t>
      </w:r>
      <w:r w:rsidRPr="00EB59BC">
        <w:rPr>
          <w:rtl/>
        </w:rPr>
        <w:t>משא</w:t>
      </w:r>
      <w:r w:rsidR="00800FE0">
        <w:rPr>
          <w:rtl/>
        </w:rPr>
        <w:t>-</w:t>
      </w:r>
      <w:r w:rsidRPr="00EB59BC">
        <w:rPr>
          <w:rtl/>
        </w:rPr>
        <w:t>ומתן קשה ומסובך בלי יכולת, בלי כוח.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צריך היום ללכד את הכוחות, לאסוף, ובאה היום האפשרות שהמתנחלים, תושבי יש"ע,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יהפכו</w:t>
      </w:r>
      <w:r w:rsidR="00800FE0">
        <w:rPr>
          <w:rtl/>
        </w:rPr>
        <w:t xml:space="preserve"> </w:t>
      </w:r>
      <w:r w:rsidRPr="00EB59BC">
        <w:rPr>
          <w:rtl/>
        </w:rPr>
        <w:t>יותר</w:t>
      </w:r>
      <w:r w:rsidR="00800FE0">
        <w:rPr>
          <w:rtl/>
        </w:rPr>
        <w:t xml:space="preserve"> </w:t>
      </w:r>
      <w:r w:rsidRPr="00EB59BC">
        <w:rPr>
          <w:rtl/>
        </w:rPr>
        <w:t>מכשול</w:t>
      </w:r>
      <w:r w:rsidR="00800FE0">
        <w:rPr>
          <w:rtl/>
        </w:rPr>
        <w:t xml:space="preserve"> </w:t>
      </w:r>
      <w:r w:rsidRPr="00EB59BC">
        <w:rPr>
          <w:rtl/>
        </w:rPr>
        <w:t>לשלום</w:t>
      </w:r>
      <w:r w:rsidR="00800FE0">
        <w:rPr>
          <w:rtl/>
        </w:rPr>
        <w:t xml:space="preserve"> </w:t>
      </w:r>
      <w:r w:rsidRPr="00EB59BC">
        <w:rPr>
          <w:rtl/>
        </w:rPr>
        <w:t>על דעתו של חצי העם. אתה זורק את זה, אתה לא צריך</w:t>
      </w:r>
      <w:r w:rsidR="00800FE0">
        <w:rPr>
          <w:rtl/>
        </w:rPr>
        <w:t xml:space="preserve"> </w:t>
      </w:r>
      <w:r w:rsidRPr="00EB59BC">
        <w:rPr>
          <w:rtl/>
        </w:rPr>
        <w:t>אותם, אתה לבדך יכול לעשות הכול?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באה</w:t>
      </w:r>
      <w:r w:rsidR="00800FE0">
        <w:rPr>
          <w:rtl/>
        </w:rPr>
        <w:t xml:space="preserve"> </w:t>
      </w:r>
      <w:r w:rsidRPr="00EB59BC">
        <w:rPr>
          <w:rtl/>
        </w:rPr>
        <w:t>היום הזדמנות</w:t>
      </w:r>
      <w:r w:rsidR="00800FE0">
        <w:rPr>
          <w:rtl/>
        </w:rPr>
        <w:t xml:space="preserve"> </w:t>
      </w:r>
      <w:r w:rsidRPr="00EB59BC">
        <w:rPr>
          <w:rtl/>
        </w:rPr>
        <w:t>היסטורית, שהעם כולו יתלכד סביב נושא ירושלים, על תוכנית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מדינית אחת ועל עמדה אחת לקראת הסדר הקבע </w:t>
      </w:r>
      <w:r w:rsidR="00800FE0">
        <w:rPr>
          <w:rtl/>
        </w:rPr>
        <w:t>–</w:t>
      </w:r>
      <w:r w:rsidRPr="00EB59BC">
        <w:rPr>
          <w:rtl/>
        </w:rPr>
        <w:t xml:space="preserve"> אתה זורק את זה? אתה לבדך תצליח לעשות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הכול? באה היום הזדמנות היסטורית שאנחנו נבטיח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שבמשא</w:t>
      </w:r>
      <w:r>
        <w:rPr>
          <w:rtl/>
        </w:rPr>
        <w:t>-</w:t>
      </w:r>
      <w:r w:rsidR="00EB59BC" w:rsidRPr="00EB59BC">
        <w:rPr>
          <w:rtl/>
        </w:rPr>
        <w:t xml:space="preserve">ומתן נוכל לעמוד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שאול יהלום.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 – –</w:t>
      </w:r>
      <w:r w:rsidR="00EB59BC" w:rsidRPr="00EB59BC">
        <w:rPr>
          <w:rtl/>
        </w:rPr>
        <w:t xml:space="preserve"> על הצרכים הביטחוניים של מדינת ישראל, ושמעתי פה את הוויכוח המצחיק.</w:t>
      </w:r>
      <w:r>
        <w:rPr>
          <w:rtl/>
        </w:rPr>
        <w:t xml:space="preserve"> </w:t>
      </w:r>
      <w:r w:rsidR="00EB59BC" w:rsidRPr="00EB59BC">
        <w:rPr>
          <w:rtl/>
        </w:rPr>
        <w:t>חבר</w:t>
      </w:r>
      <w:r>
        <w:rPr>
          <w:rtl/>
        </w:rPr>
        <w:t xml:space="preserve"> </w:t>
      </w:r>
      <w:r w:rsidR="00EB59BC" w:rsidRPr="00EB59BC">
        <w:rPr>
          <w:rtl/>
        </w:rPr>
        <w:t>הכנסת</w:t>
      </w:r>
      <w:r>
        <w:rPr>
          <w:rtl/>
        </w:rPr>
        <w:t xml:space="preserve"> </w:t>
      </w:r>
      <w:r w:rsidR="00EB59BC" w:rsidRPr="00EB59BC">
        <w:rPr>
          <w:rtl/>
        </w:rPr>
        <w:t>חיים</w:t>
      </w:r>
      <w:r>
        <w:rPr>
          <w:rtl/>
        </w:rPr>
        <w:t xml:space="preserve"> </w:t>
      </w:r>
      <w:r w:rsidR="00EB59BC" w:rsidRPr="00EB59BC">
        <w:rPr>
          <w:rtl/>
        </w:rPr>
        <w:t>רמון</w:t>
      </w:r>
      <w:r>
        <w:rPr>
          <w:rtl/>
        </w:rPr>
        <w:t xml:space="preserve"> </w:t>
      </w:r>
      <w:r w:rsidR="00EB59BC" w:rsidRPr="00EB59BC">
        <w:rPr>
          <w:rtl/>
        </w:rPr>
        <w:t>אומר:</w:t>
      </w:r>
      <w:r>
        <w:rPr>
          <w:rtl/>
        </w:rPr>
        <w:t xml:space="preserve"> </w:t>
      </w:r>
      <w:r w:rsidR="00EB59BC" w:rsidRPr="00EB59BC">
        <w:rPr>
          <w:rtl/>
        </w:rPr>
        <w:t>ריבונות מוגבלת. הרי ריבונות ומוגבלת אלה הם שני</w:t>
      </w:r>
      <w:r>
        <w:rPr>
          <w:rtl/>
        </w:rPr>
        <w:t xml:space="preserve"> </w:t>
      </w:r>
      <w:r w:rsidR="00EB59BC" w:rsidRPr="00EB59BC">
        <w:rPr>
          <w:rtl/>
        </w:rPr>
        <w:t>דברים הפוכים, ואני, כיושב ראש הקואליציה, חייב לדחות זאת וללכת על נוסחה שאומרת:</w:t>
      </w:r>
      <w:r>
        <w:rPr>
          <w:rtl/>
        </w:rPr>
        <w:t xml:space="preserve"> </w:t>
      </w:r>
      <w:r w:rsidR="00EB59BC" w:rsidRPr="00EB59BC">
        <w:rPr>
          <w:rtl/>
        </w:rPr>
        <w:t>אוטונומיה מורחבת.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כל הכבוד, הוויכוח הזה על סמנטיקה לא צריך למנוע את זה שנופיע חבר הכנסת</w:t>
      </w:r>
      <w:r w:rsidR="00800FE0">
        <w:rPr>
          <w:rtl/>
        </w:rPr>
        <w:t xml:space="preserve"> </w:t>
      </w:r>
      <w:r w:rsidRPr="00EB59BC">
        <w:rPr>
          <w:rtl/>
        </w:rPr>
        <w:t>חיים</w:t>
      </w:r>
      <w:r w:rsidR="00800FE0">
        <w:rPr>
          <w:rtl/>
        </w:rPr>
        <w:t xml:space="preserve"> </w:t>
      </w:r>
      <w:r w:rsidRPr="00EB59BC">
        <w:rPr>
          <w:rtl/>
        </w:rPr>
        <w:t>רמון</w:t>
      </w:r>
      <w:r w:rsidR="00800FE0">
        <w:rPr>
          <w:rtl/>
        </w:rPr>
        <w:t xml:space="preserve"> </w:t>
      </w:r>
      <w:r w:rsidRPr="00EB59BC">
        <w:rPr>
          <w:rtl/>
        </w:rPr>
        <w:t>ואני מול משלחת פלשתינית ונדאג שלא יהיה צבא, שלא יהיה איום ביטחוני,</w:t>
      </w:r>
      <w:r w:rsidR="00800FE0">
        <w:rPr>
          <w:rtl/>
        </w:rPr>
        <w:t xml:space="preserve"> </w:t>
      </w:r>
      <w:r w:rsidRPr="00EB59BC">
        <w:rPr>
          <w:rtl/>
        </w:rPr>
        <w:t>שאנחנו</w:t>
      </w:r>
      <w:r w:rsidR="00800FE0">
        <w:rPr>
          <w:rtl/>
        </w:rPr>
        <w:t xml:space="preserve"> </w:t>
      </w:r>
      <w:r w:rsidRPr="00EB59BC">
        <w:rPr>
          <w:rtl/>
        </w:rPr>
        <w:t>נוכל</w:t>
      </w:r>
      <w:r w:rsidR="00800FE0">
        <w:rPr>
          <w:rtl/>
        </w:rPr>
        <w:t xml:space="preserve"> </w:t>
      </w:r>
      <w:r w:rsidRPr="00EB59BC">
        <w:rPr>
          <w:rtl/>
        </w:rPr>
        <w:t>לשמור</w:t>
      </w:r>
      <w:r w:rsidR="00800FE0">
        <w:rPr>
          <w:rtl/>
        </w:rPr>
        <w:t xml:space="preserve"> </w:t>
      </w:r>
      <w:r w:rsidRPr="00EB59BC">
        <w:rPr>
          <w:rtl/>
        </w:rPr>
        <w:t>ולארגן</w:t>
      </w:r>
      <w:r w:rsidR="00800FE0">
        <w:rPr>
          <w:rtl/>
        </w:rPr>
        <w:t xml:space="preserve"> </w:t>
      </w:r>
      <w:r w:rsidRPr="00EB59BC">
        <w:rPr>
          <w:rtl/>
        </w:rPr>
        <w:t>כאן גבול ביטחון, שנוכל לספח את מרבית המתיישבים על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יישוביהם למדינת ישראל. יום עצמאות שני יכול להיות שם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משפט מסכם.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יום עצמאות שני. אבל חבר הכנסת שאול יהלום </w:t>
      </w:r>
      <w:r>
        <w:rPr>
          <w:rtl/>
        </w:rPr>
        <w:t>–</w:t>
      </w:r>
      <w:r w:rsidR="00EB59BC" w:rsidRPr="00EB59BC">
        <w:rPr>
          <w:rtl/>
        </w:rPr>
        <w:t xml:space="preserve"> לו זה לא מספיק; הוא יביא</w:t>
      </w:r>
      <w:r>
        <w:rPr>
          <w:rtl/>
        </w:rPr>
        <w:t xml:space="preserve"> </w:t>
      </w:r>
      <w:r w:rsidR="00EB59BC" w:rsidRPr="00EB59BC">
        <w:rPr>
          <w:rtl/>
        </w:rPr>
        <w:t xml:space="preserve">יותר. חבר הכנסת שאול יהלום יביא לנו את ימית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ואת סיני ויביא לנו עוד.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שאול יהלום יעמוד על האנטנה בימית ויביא לנו הישגים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בחירות, מסמך יואל בן</w:t>
      </w:r>
      <w:r w:rsidR="00800FE0">
        <w:rPr>
          <w:rtl/>
        </w:rPr>
        <w:t>-</w:t>
      </w:r>
      <w:r w:rsidRPr="00EB59BC">
        <w:rPr>
          <w:rtl/>
        </w:rPr>
        <w:t>נון...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יהלום. חבר הכנסת איתן, משפט מסכם.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שאול</w:t>
      </w:r>
      <w:r w:rsidR="00800FE0">
        <w:rPr>
          <w:rtl/>
        </w:rPr>
        <w:t xml:space="preserve"> </w:t>
      </w:r>
      <w:r w:rsidRPr="00EB59BC">
        <w:rPr>
          <w:rtl/>
        </w:rPr>
        <w:t>יהלום,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האויב הגדול ביותר של המתיישבים ביש"ע. אתה, במקום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להביא סיפוח של מרבית המתיישבים על יישוביהם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כמה זה מרבית? כמה זה שווה? </w:t>
      </w:r>
      <w:r w:rsidR="00800FE0" w:rsidRPr="00EB59BC">
        <w:rPr>
          <w:rtl/>
        </w:rPr>
        <w:t>51</w:t>
      </w:r>
      <w:r w:rsidR="00800FE0">
        <w:rPr>
          <w:rtl/>
        </w:rPr>
        <w:t>%</w:t>
      </w:r>
      <w:r w:rsidRPr="00EB59BC">
        <w:rPr>
          <w:rtl/>
        </w:rPr>
        <w:t>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מעדיף קיטוב, אתה מעדיף פילוג, אתה מעדיף החלשה של העם שלנו. אתה מעדיף</w:t>
      </w:r>
      <w:r w:rsidR="00800FE0">
        <w:rPr>
          <w:rtl/>
        </w:rPr>
        <w:t xml:space="preserve"> </w:t>
      </w:r>
      <w:r w:rsidRPr="00EB59BC">
        <w:rPr>
          <w:rtl/>
        </w:rPr>
        <w:t>החלשה.</w:t>
      </w:r>
      <w:r w:rsidR="00800FE0">
        <w:rPr>
          <w:rtl/>
        </w:rPr>
        <w:t xml:space="preserve"> </w:t>
      </w:r>
      <w:r w:rsidRPr="00EB59BC">
        <w:rPr>
          <w:rtl/>
        </w:rPr>
        <w:t>אתה תביא בסופו של דבר לכך שהעם הזה יהיה משוסע, מפולג. ואיך הוא יתמודד</w:t>
      </w:r>
      <w:r w:rsidR="00800FE0">
        <w:rPr>
          <w:rtl/>
        </w:rPr>
        <w:t xml:space="preserve"> </w:t>
      </w:r>
      <w:r w:rsidRPr="00EB59BC">
        <w:rPr>
          <w:rtl/>
        </w:rPr>
        <w:t>בצורה</w:t>
      </w:r>
      <w:r w:rsidR="00800FE0">
        <w:rPr>
          <w:rtl/>
        </w:rPr>
        <w:t xml:space="preserve"> </w:t>
      </w:r>
      <w:r w:rsidRPr="00EB59BC">
        <w:rPr>
          <w:rtl/>
        </w:rPr>
        <w:t>כזאת</w:t>
      </w:r>
      <w:r w:rsidR="00800FE0">
        <w:rPr>
          <w:rtl/>
        </w:rPr>
        <w:t xml:space="preserve"> </w:t>
      </w:r>
      <w:r w:rsidRPr="00EB59BC">
        <w:rPr>
          <w:rtl/>
        </w:rPr>
        <w:t>מול</w:t>
      </w:r>
      <w:r w:rsidR="00800FE0">
        <w:rPr>
          <w:rtl/>
        </w:rPr>
        <w:t xml:space="preserve"> </w:t>
      </w:r>
      <w:r w:rsidRPr="00EB59BC">
        <w:rPr>
          <w:rtl/>
        </w:rPr>
        <w:t>לחצים שאתה ואני יודעים שיבואו מכל העולם? לא מספיק היה לנו מה</w:t>
      </w:r>
      <w:r w:rsidR="00800FE0">
        <w:rPr>
          <w:rtl/>
        </w:rPr>
        <w:t xml:space="preserve"> </w:t>
      </w:r>
      <w:r w:rsidRPr="00EB59BC">
        <w:rPr>
          <w:rtl/>
        </w:rPr>
        <w:t>שהיה כאן בארבע השנים האחרונות? לא מספיק לנו לאן הגענו בשנאה הפנימית שלנו?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מיכאל איתן, משפט מסכם.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מספיק לנו שקראו לנו מתנחבלים? שקראו לנו אויבי השלום? אפשר עכשיו ליצור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הסכמה לאומית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גדעון עזרא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להעלות את מפעל ההתיישבות חזרה להיות מפעל ציוני שיכול לחיות עם השלום.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לחבר הכנסת מיכאל איתן.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בלי לפגוע בהתיישבויות. אני מסיים.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כבר סיימת. אתם שוכחים לשמוע מתי אתם מסיימים. משפט מסכם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צבי הנדל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לסיים</w:t>
      </w:r>
      <w:r w:rsidR="00800FE0">
        <w:rPr>
          <w:rtl/>
        </w:rPr>
        <w:t xml:space="preserve"> </w:t>
      </w:r>
      <w:r w:rsidRPr="00EB59BC">
        <w:rPr>
          <w:rtl/>
        </w:rPr>
        <w:t>במשפט אחרון. אני קובע שהסכמה לאומית היא צו השעה, וכל מי</w:t>
      </w:r>
      <w:r w:rsidR="00800FE0">
        <w:rPr>
          <w:rtl/>
        </w:rPr>
        <w:t xml:space="preserve"> </w:t>
      </w:r>
      <w:r w:rsidRPr="00EB59BC">
        <w:rPr>
          <w:rtl/>
        </w:rPr>
        <w:t>שמייחל לביצורו של מפעל ההתיישבות היהודי ביש"ע, לשמירה על האינטרסים החיוניים של</w:t>
      </w:r>
      <w:r w:rsidR="00800FE0">
        <w:rPr>
          <w:rtl/>
        </w:rPr>
        <w:t xml:space="preserve"> </w:t>
      </w:r>
      <w:r w:rsidRPr="00EB59BC">
        <w:rPr>
          <w:rtl/>
        </w:rPr>
        <w:t>מדינת ישראל כמדינה יהודית ודמוקרטית ולהשגת שלום בטוח עם שכנינו, הוא צריך לדאוג</w:t>
      </w:r>
      <w:r w:rsidR="00800FE0">
        <w:rPr>
          <w:rtl/>
        </w:rPr>
        <w:t xml:space="preserve"> </w:t>
      </w:r>
      <w:r w:rsidRPr="00EB59BC">
        <w:rPr>
          <w:rtl/>
        </w:rPr>
        <w:t>להסכמה</w:t>
      </w:r>
      <w:r w:rsidR="00800FE0">
        <w:rPr>
          <w:rtl/>
        </w:rPr>
        <w:t xml:space="preserve"> </w:t>
      </w:r>
      <w:r w:rsidRPr="00EB59BC">
        <w:rPr>
          <w:rtl/>
        </w:rPr>
        <w:t>לאומית.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יש הזדמנות פז שאסור להחמיץ אותה, ומי שיזרוק אותה, יבוא</w:t>
      </w:r>
      <w:r w:rsidR="00800FE0">
        <w:rPr>
          <w:rtl/>
        </w:rPr>
        <w:t xml:space="preserve"> </w:t>
      </w:r>
      <w:r w:rsidRPr="00EB59BC">
        <w:rPr>
          <w:rtl/>
        </w:rPr>
        <w:t>יום והוא יצטער על כך. אני מקווה שהוא לא יצטער על כך כי הוא לא יצליח והוא יישאר</w:t>
      </w:r>
      <w:r w:rsidR="00800FE0">
        <w:rPr>
          <w:rtl/>
        </w:rPr>
        <w:t xml:space="preserve"> </w:t>
      </w:r>
      <w:r w:rsidRPr="00EB59BC">
        <w:rPr>
          <w:rtl/>
        </w:rPr>
        <w:t>תוך תקופה קצרה במיעוט השולי שחי מקיטוב ומפילוג מימין ומשמאל.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 לחבר הכנסת מיכאל איתן.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1"/>
        <w:rPr>
          <w:rtl/>
        </w:rPr>
      </w:pPr>
      <w:bookmarkStart w:id="18" w:name="_Toc455646914"/>
      <w:r w:rsidRPr="00800FE0">
        <w:rPr>
          <w:rtl/>
        </w:rPr>
        <w:t>הצעה לסדר</w:t>
      </w:r>
      <w:r>
        <w:rPr>
          <w:rtl/>
        </w:rPr>
        <w:t>-</w:t>
      </w:r>
      <w:r w:rsidRPr="00800FE0">
        <w:rPr>
          <w:rtl/>
        </w:rPr>
        <w:t>היום</w:t>
      </w:r>
      <w:bookmarkEnd w:id="18"/>
    </w:p>
    <w:p w:rsidR="00800FE0" w:rsidRPr="00800FE0" w:rsidRDefault="00800FE0" w:rsidP="00800FE0">
      <w:pPr>
        <w:pStyle w:val="1"/>
        <w:rPr>
          <w:rtl/>
        </w:rPr>
      </w:pPr>
      <w:bookmarkStart w:id="19" w:name="_Toc455646915"/>
      <w:r w:rsidRPr="00800FE0">
        <w:rPr>
          <w:rtl/>
        </w:rPr>
        <w:t>הצהרות ערפאת</w:t>
      </w:r>
      <w:bookmarkEnd w:id="19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ח' דיין: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מזמין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מיכאל קליינר להעלות הצעה לסדר</w:t>
      </w:r>
      <w:r w:rsidR="00800FE0">
        <w:rPr>
          <w:rtl/>
        </w:rPr>
        <w:t>-</w:t>
      </w:r>
      <w:r w:rsidRPr="00EB59BC">
        <w:rPr>
          <w:rtl/>
        </w:rPr>
        <w:t>היום, מס' 1502.</w:t>
      </w:r>
      <w:r w:rsidR="00800FE0">
        <w:rPr>
          <w:rtl/>
        </w:rPr>
        <w:t xml:space="preserve"> </w:t>
      </w:r>
      <w:r w:rsidRPr="00EB59BC">
        <w:rPr>
          <w:rtl/>
        </w:rPr>
        <w:t>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צבי הנדל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אהוד ברק מסכים לזה?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פתאום.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אברהם יחזקאל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ברק מברך את שני השרים שלו בממשלת האחדות הלאומית העתידית.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קליינר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</w:t>
      </w:r>
      <w:r w:rsidR="00800FE0">
        <w:rPr>
          <w:rtl/>
        </w:rPr>
        <w:t xml:space="preserve"> </w:t>
      </w:r>
      <w:r w:rsidRPr="00EB59BC">
        <w:rPr>
          <w:rtl/>
        </w:rPr>
        <w:t>היושב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זר</w:t>
      </w:r>
      <w:r w:rsidR="00800FE0">
        <w:rPr>
          <w:rtl/>
        </w:rPr>
        <w:t xml:space="preserve"> </w:t>
      </w:r>
      <w:r w:rsidRPr="00EB59BC">
        <w:rPr>
          <w:rtl/>
        </w:rPr>
        <w:t>שהיה נעדר מהמדינה הזאת שנה והיה צופה</w:t>
      </w:r>
      <w:r w:rsidR="00800FE0">
        <w:rPr>
          <w:rtl/>
        </w:rPr>
        <w:t xml:space="preserve"> </w:t>
      </w:r>
      <w:r w:rsidRPr="00EB59BC">
        <w:rPr>
          <w:rtl/>
        </w:rPr>
        <w:t>בדיון הזה ורואה את הוויכוח כאן מעל הדוכן של חבר הכנסת איתן עם חבר הכנסת יהלום,</w:t>
      </w:r>
      <w:r w:rsidR="00800FE0">
        <w:rPr>
          <w:rtl/>
        </w:rPr>
        <w:t xml:space="preserve"> </w:t>
      </w:r>
      <w:r w:rsidRPr="00EB59BC">
        <w:rPr>
          <w:rtl/>
        </w:rPr>
        <w:t>והיה שומע את ההתלהבות והלהט, ואחר כך גם את התכנים, היה בודק אם משהו כאן השתבש,</w:t>
      </w:r>
      <w:r w:rsidR="00800FE0">
        <w:rPr>
          <w:rtl/>
        </w:rPr>
        <w:t xml:space="preserve"> </w:t>
      </w:r>
      <w:r w:rsidRPr="00EB59BC">
        <w:rPr>
          <w:rtl/>
        </w:rPr>
        <w:t>אולי</w:t>
      </w:r>
      <w:r w:rsidR="00800FE0">
        <w:rPr>
          <w:rtl/>
        </w:rPr>
        <w:t xml:space="preserve">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סינכרוניזציה בין התמונה והתנועות והלהט לבין תוכן הדברים, והיה אומר: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איתן,</w:t>
      </w:r>
      <w:r w:rsidR="00800FE0">
        <w:rPr>
          <w:rtl/>
        </w:rPr>
        <w:t xml:space="preserve"> </w:t>
      </w:r>
      <w:r w:rsidRPr="00EB59BC">
        <w:rPr>
          <w:rtl/>
        </w:rPr>
        <w:t>ואומרים</w:t>
      </w:r>
      <w:r w:rsidR="00800FE0">
        <w:rPr>
          <w:rtl/>
        </w:rPr>
        <w:t xml:space="preserve"> </w:t>
      </w:r>
      <w:r w:rsidRPr="00EB59BC">
        <w:rPr>
          <w:rtl/>
        </w:rPr>
        <w:t>לו:</w:t>
      </w:r>
      <w:r w:rsidR="00800FE0">
        <w:rPr>
          <w:rtl/>
        </w:rPr>
        <w:t xml:space="preserve"> </w:t>
      </w:r>
      <w:r w:rsidRPr="00EB59BC">
        <w:rPr>
          <w:rtl/>
        </w:rPr>
        <w:t>לא, לא, זה שעל הדוכן הוא איתן. הוא אומר: לא נכון.</w:t>
      </w:r>
      <w:r w:rsidR="00800FE0">
        <w:rPr>
          <w:rtl/>
        </w:rPr>
        <w:t xml:space="preserve"> </w:t>
      </w:r>
      <w:r w:rsidRPr="00EB59BC">
        <w:rPr>
          <w:rtl/>
        </w:rPr>
        <w:t>מי</w:t>
      </w:r>
      <w:r w:rsidR="00800FE0">
        <w:rPr>
          <w:rtl/>
        </w:rPr>
        <w:t xml:space="preserve"> </w:t>
      </w:r>
      <w:r w:rsidRPr="00EB59BC">
        <w:rPr>
          <w:rtl/>
        </w:rPr>
        <w:t>שהיה שומע ברדיו היה בטוח שזה איתן, וכאן עומד אולי ביילין, אולי שריד, אולי פרס.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אולי אבו</w:t>
      </w:r>
      <w:r w:rsidR="00800FE0">
        <w:rPr>
          <w:rtl/>
        </w:rPr>
        <w:t>-</w:t>
      </w:r>
      <w:r w:rsidRPr="00EB59BC">
        <w:rPr>
          <w:rtl/>
        </w:rPr>
        <w:t>מאזן.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קליינר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מיכאל</w:t>
      </w:r>
      <w:r w:rsidR="00800FE0">
        <w:rPr>
          <w:rtl/>
        </w:rPr>
        <w:t xml:space="preserve"> </w:t>
      </w:r>
      <w:r w:rsidRPr="00EB59BC">
        <w:rPr>
          <w:rtl/>
        </w:rPr>
        <w:t>איתן, אני יכול להבין שינוי עמדה, ואני מכיר גם את היושר</w:t>
      </w:r>
      <w:r w:rsidR="00800FE0">
        <w:rPr>
          <w:rtl/>
        </w:rPr>
        <w:t xml:space="preserve"> </w:t>
      </w:r>
      <w:r w:rsidRPr="00EB59BC">
        <w:rPr>
          <w:rtl/>
        </w:rPr>
        <w:t>שלך,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מה הלהט הזה, ההתנפלות הזאת באותם ארגומנטים שאתה היית הצד הסופג שלהם</w:t>
      </w:r>
      <w:r w:rsidR="00800FE0">
        <w:rPr>
          <w:rtl/>
        </w:rPr>
        <w:t xml:space="preserve"> </w:t>
      </w:r>
      <w:r w:rsidRPr="00EB59BC">
        <w:rPr>
          <w:rtl/>
        </w:rPr>
        <w:t>במשך 20 שנה? אז קצת זהירות.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תמכתי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באחדות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מהקדנציה הקודמת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לחזר אחרי רבין, אמרתי להם,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אף שאתה נגד הליכוד, לכו, כי אתם תשפיעו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זה לא נכון, מה שאתה אומר.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קליינר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 איתן, כל הכנסת הזאת, לרבות הליכוד, תמכה בהסכם עם ירדן.</w:t>
      </w:r>
      <w:r w:rsidR="00800FE0">
        <w:rPr>
          <w:rtl/>
        </w:rPr>
        <w:t xml:space="preserve"> </w:t>
      </w:r>
      <w:r w:rsidRPr="00EB59BC">
        <w:rPr>
          <w:rtl/>
        </w:rPr>
        <w:t>מעטים,</w:t>
      </w:r>
      <w:r w:rsidR="00800FE0">
        <w:rPr>
          <w:rtl/>
        </w:rPr>
        <w:t xml:space="preserve"> </w:t>
      </w:r>
      <w:r w:rsidRPr="00EB59BC">
        <w:rPr>
          <w:rtl/>
        </w:rPr>
        <w:t>אחדים</w:t>
      </w:r>
      <w:r w:rsidR="00800FE0">
        <w:rPr>
          <w:rtl/>
        </w:rPr>
        <w:t xml:space="preserve"> </w:t>
      </w:r>
      <w:r w:rsidRPr="00EB59BC">
        <w:rPr>
          <w:rtl/>
        </w:rPr>
        <w:t>מהקיצוניים</w:t>
      </w:r>
      <w:r w:rsidR="00800FE0">
        <w:rPr>
          <w:rtl/>
        </w:rPr>
        <w:t xml:space="preserve"> </w:t>
      </w:r>
      <w:r w:rsidRPr="00EB59BC">
        <w:rPr>
          <w:rtl/>
        </w:rPr>
        <w:t>מאוד</w:t>
      </w:r>
      <w:r w:rsidR="00800FE0">
        <w:rPr>
          <w:rtl/>
        </w:rPr>
        <w:t xml:space="preserve"> </w:t>
      </w:r>
      <w:r w:rsidRPr="00EB59BC">
        <w:rPr>
          <w:rtl/>
        </w:rPr>
        <w:t>התנגדו לו, או נמנעו. אחד מאלה שלא תמכו, אינני יודע אם</w:t>
      </w:r>
      <w:r w:rsidR="00800FE0">
        <w:rPr>
          <w:rtl/>
        </w:rPr>
        <w:t xml:space="preserve"> </w:t>
      </w:r>
      <w:r w:rsidRPr="00EB59BC">
        <w:rPr>
          <w:rtl/>
        </w:rPr>
        <w:t>נמנע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הצביע</w:t>
      </w:r>
      <w:r w:rsidR="00800FE0">
        <w:rPr>
          <w:rtl/>
        </w:rPr>
        <w:t xml:space="preserve"> </w:t>
      </w:r>
      <w:r w:rsidRPr="00EB59BC">
        <w:rPr>
          <w:rtl/>
        </w:rPr>
        <w:t>נגד, היה חבר הכנסת מיקי איתן, וזה בסדר. אני רק אומר, שהביטחון</w:t>
      </w:r>
      <w:r w:rsidR="00800FE0">
        <w:rPr>
          <w:rtl/>
        </w:rPr>
        <w:t xml:space="preserve"> </w:t>
      </w:r>
      <w:r w:rsidRPr="00EB59BC">
        <w:rPr>
          <w:rtl/>
        </w:rPr>
        <w:t>העצמי</w:t>
      </w:r>
      <w:r w:rsidR="00800FE0">
        <w:rPr>
          <w:rtl/>
        </w:rPr>
        <w:t xml:space="preserve"> </w:t>
      </w:r>
      <w:r w:rsidRPr="00EB59BC">
        <w:rPr>
          <w:rtl/>
        </w:rPr>
        <w:t>הזה,</w:t>
      </w:r>
      <w:r w:rsidR="00800FE0">
        <w:rPr>
          <w:rtl/>
        </w:rPr>
        <w:t xml:space="preserve"> </w:t>
      </w:r>
      <w:r w:rsidRPr="00EB59BC">
        <w:rPr>
          <w:rtl/>
        </w:rPr>
        <w:t>הלהט</w:t>
      </w:r>
      <w:r w:rsidR="00800FE0">
        <w:rPr>
          <w:rtl/>
        </w:rPr>
        <w:t xml:space="preserve"> </w:t>
      </w:r>
      <w:r w:rsidRPr="00EB59BC">
        <w:rPr>
          <w:rtl/>
        </w:rPr>
        <w:t>הזה,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התוכחה הזאת קצת נראית </w:t>
      </w:r>
      <w:r w:rsidR="00800FE0">
        <w:rPr>
          <w:rtl/>
        </w:rPr>
        <w:t>–</w:t>
      </w:r>
      <w:r w:rsidRPr="00EB59BC">
        <w:rPr>
          <w:rtl/>
        </w:rPr>
        <w:t xml:space="preserve"> איך הסיפור הידוע על הרבי ששאל</w:t>
      </w:r>
      <w:r w:rsidR="00800FE0">
        <w:rPr>
          <w:rtl/>
        </w:rPr>
        <w:t xml:space="preserve"> </w:t>
      </w:r>
      <w:r w:rsidRPr="00EB59BC">
        <w:rPr>
          <w:rtl/>
        </w:rPr>
        <w:t>אותו</w:t>
      </w:r>
      <w:r w:rsidR="00800FE0">
        <w:rPr>
          <w:rtl/>
        </w:rPr>
        <w:t xml:space="preserve"> </w:t>
      </w:r>
      <w:r w:rsidRPr="00EB59BC">
        <w:rPr>
          <w:rtl/>
        </w:rPr>
        <w:t>היהודי: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יכול לעשות ויש לי רק אוכל אחד לאכול? אז הוא אמר: טוב,</w:t>
      </w:r>
      <w:r w:rsidR="00800FE0">
        <w:rPr>
          <w:rtl/>
        </w:rPr>
        <w:t xml:space="preserve"> </w:t>
      </w:r>
      <w:r w:rsidRPr="00EB59BC">
        <w:rPr>
          <w:rtl/>
        </w:rPr>
        <w:t>תאכל</w:t>
      </w:r>
      <w:r w:rsidR="00800FE0">
        <w:rPr>
          <w:rtl/>
        </w:rPr>
        <w:t xml:space="preserve"> </w:t>
      </w:r>
      <w:r w:rsidRPr="00EB59BC">
        <w:rPr>
          <w:rtl/>
        </w:rPr>
        <w:t>אותו, אבל לפחות שלא ייזל לך הריר.</w:t>
      </w:r>
      <w:r w:rsidR="00800FE0">
        <w:rPr>
          <w:rtl/>
        </w:rPr>
        <w:t xml:space="preserve"> </w:t>
      </w:r>
      <w:r w:rsidRPr="00EB59BC">
        <w:rPr>
          <w:rtl/>
        </w:rPr>
        <w:t>אולי כמו שחשבת 20 שנה שהם טועים, מותר</w:t>
      </w:r>
      <w:r w:rsidR="00800FE0">
        <w:rPr>
          <w:rtl/>
        </w:rPr>
        <w:t xml:space="preserve"> </w:t>
      </w:r>
      <w:r w:rsidRPr="00EB59BC">
        <w:rPr>
          <w:rtl/>
        </w:rPr>
        <w:t>לכמה</w:t>
      </w:r>
      <w:r w:rsidR="00800FE0">
        <w:rPr>
          <w:rtl/>
        </w:rPr>
        <w:t xml:space="preserve"> </w:t>
      </w:r>
      <w:r w:rsidRPr="00EB59BC">
        <w:rPr>
          <w:rtl/>
        </w:rPr>
        <w:t>חברים, לעבדך הנאמן ולכמה חברים כאן לחשוב, שעוד אין השינוי הגדול ועוד אין</w:t>
      </w:r>
      <w:r w:rsidR="00800FE0">
        <w:rPr>
          <w:rtl/>
        </w:rPr>
        <w:t xml:space="preserve"> </w:t>
      </w:r>
      <w:r w:rsidRPr="00EB59BC">
        <w:rPr>
          <w:rtl/>
        </w:rPr>
        <w:t>הרצון הטוב.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מדבר</w:t>
      </w:r>
      <w:r w:rsidR="00800FE0">
        <w:rPr>
          <w:rtl/>
        </w:rPr>
        <w:t xml:space="preserve"> </w:t>
      </w:r>
      <w:r w:rsidRPr="00EB59BC">
        <w:rPr>
          <w:rtl/>
        </w:rPr>
        <w:t>כמי</w:t>
      </w:r>
      <w:r w:rsidR="00800FE0">
        <w:rPr>
          <w:rtl/>
        </w:rPr>
        <w:t xml:space="preserve"> </w:t>
      </w:r>
      <w:r w:rsidRPr="00EB59BC">
        <w:rPr>
          <w:rtl/>
        </w:rPr>
        <w:t>שהלך</w:t>
      </w:r>
      <w:r w:rsidR="00800FE0">
        <w:rPr>
          <w:rtl/>
        </w:rPr>
        <w:t xml:space="preserve"> </w:t>
      </w:r>
      <w:r w:rsidRPr="00EB59BC">
        <w:rPr>
          <w:rtl/>
        </w:rPr>
        <w:t>אתך</w:t>
      </w:r>
      <w:r w:rsidR="00800FE0">
        <w:rPr>
          <w:rtl/>
        </w:rPr>
        <w:t xml:space="preserve"> </w:t>
      </w:r>
      <w:r w:rsidRPr="00EB59BC">
        <w:rPr>
          <w:rtl/>
        </w:rPr>
        <w:t>לניסיון,</w:t>
      </w:r>
      <w:r w:rsidR="00800FE0">
        <w:rPr>
          <w:rtl/>
        </w:rPr>
        <w:t xml:space="preserve"> </w:t>
      </w:r>
      <w:r w:rsidRPr="00EB59BC">
        <w:rPr>
          <w:rtl/>
        </w:rPr>
        <w:t>כמי שחשב שהעיקרון חשוב, כמי שקיבל את</w:t>
      </w:r>
      <w:r w:rsidR="00800FE0">
        <w:rPr>
          <w:rtl/>
        </w:rPr>
        <w:t xml:space="preserve"> </w:t>
      </w:r>
      <w:r w:rsidRPr="00EB59BC">
        <w:rPr>
          <w:rtl/>
        </w:rPr>
        <w:t>הניסיון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ללכת</w:t>
      </w:r>
      <w:r w:rsidR="00800FE0">
        <w:rPr>
          <w:rtl/>
        </w:rPr>
        <w:t xml:space="preserve"> </w:t>
      </w:r>
      <w:r w:rsidRPr="00EB59BC">
        <w:rPr>
          <w:rtl/>
        </w:rPr>
        <w:t>להסדר</w:t>
      </w:r>
      <w:r w:rsidR="00800FE0">
        <w:rPr>
          <w:rtl/>
        </w:rPr>
        <w:t xml:space="preserve"> </w:t>
      </w:r>
      <w:r w:rsidRPr="00EB59BC">
        <w:rPr>
          <w:rtl/>
        </w:rPr>
        <w:t>קבע,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כי לפחות חבר הכנסת יוסי ביילין </w:t>
      </w:r>
      <w:r w:rsidR="00800FE0">
        <w:rPr>
          <w:rtl/>
        </w:rPr>
        <w:t>–</w:t>
      </w:r>
      <w:r w:rsidRPr="00EB59BC">
        <w:rPr>
          <w:rtl/>
        </w:rPr>
        <w:t xml:space="preserve"> והוא כאן</w:t>
      </w:r>
      <w:r w:rsidR="00800FE0">
        <w:rPr>
          <w:rtl/>
        </w:rPr>
        <w:t xml:space="preserve"> </w:t>
      </w:r>
      <w:r w:rsidRPr="00EB59BC">
        <w:rPr>
          <w:rtl/>
        </w:rPr>
        <w:t>באולם,</w:t>
      </w:r>
      <w:r w:rsidR="00800FE0">
        <w:rPr>
          <w:rtl/>
        </w:rPr>
        <w:t xml:space="preserve"> </w:t>
      </w:r>
      <w:r w:rsidRPr="00EB59BC">
        <w:rPr>
          <w:rtl/>
        </w:rPr>
        <w:t>אז</w:t>
      </w:r>
      <w:r w:rsidR="00800FE0">
        <w:rPr>
          <w:rtl/>
        </w:rPr>
        <w:t xml:space="preserve"> </w:t>
      </w:r>
      <w:r w:rsidRPr="00EB59BC">
        <w:rPr>
          <w:rtl/>
        </w:rPr>
        <w:t>מותר</w:t>
      </w:r>
      <w:r w:rsidR="00800FE0">
        <w:rPr>
          <w:rtl/>
        </w:rPr>
        <w:t xml:space="preserve"> </w:t>
      </w:r>
      <w:r w:rsidRPr="00EB59BC">
        <w:rPr>
          <w:rtl/>
        </w:rPr>
        <w:t>לי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לצטט כי הוא יכול לתקן אותי </w:t>
      </w:r>
      <w:r w:rsidR="00800FE0">
        <w:rPr>
          <w:rtl/>
        </w:rPr>
        <w:t>–</w:t>
      </w:r>
      <w:r w:rsidRPr="00EB59BC">
        <w:rPr>
          <w:rtl/>
        </w:rPr>
        <w:t xml:space="preserve"> שם את הדגש בהסכמה, שוויתורי</w:t>
      </w:r>
      <w:r w:rsidR="00800FE0">
        <w:rPr>
          <w:rtl/>
        </w:rPr>
        <w:t xml:space="preserve"> </w:t>
      </w:r>
      <w:r w:rsidRPr="00EB59BC">
        <w:rPr>
          <w:rtl/>
        </w:rPr>
        <w:t>הביניים</w:t>
      </w:r>
      <w:r w:rsidR="00800FE0">
        <w:rPr>
          <w:rtl/>
        </w:rPr>
        <w:t xml:space="preserve"> </w:t>
      </w:r>
      <w:r w:rsidRPr="00EB59BC">
        <w:rPr>
          <w:rtl/>
        </w:rPr>
        <w:t>האלה, שמותירים את ישראל עם פחות ופחות קלפי מיקוח, זה מצב לא טוב, ובלי</w:t>
      </w:r>
      <w:r w:rsidR="00800FE0">
        <w:rPr>
          <w:rtl/>
        </w:rPr>
        <w:t xml:space="preserve"> </w:t>
      </w:r>
      <w:r w:rsidRPr="00EB59BC">
        <w:rPr>
          <w:rtl/>
        </w:rPr>
        <w:t>קשר</w:t>
      </w:r>
      <w:r w:rsidR="00800FE0">
        <w:rPr>
          <w:rtl/>
        </w:rPr>
        <w:t xml:space="preserve"> </w:t>
      </w:r>
      <w:r w:rsidRPr="00EB59BC">
        <w:rPr>
          <w:rtl/>
        </w:rPr>
        <w:t>להבדלי</w:t>
      </w:r>
      <w:r w:rsidR="00800FE0">
        <w:rPr>
          <w:rtl/>
        </w:rPr>
        <w:t xml:space="preserve"> </w:t>
      </w:r>
      <w:r w:rsidRPr="00EB59BC">
        <w:rPr>
          <w:rtl/>
        </w:rPr>
        <w:t>ההשקפות</w:t>
      </w:r>
      <w:r w:rsidR="00800FE0">
        <w:rPr>
          <w:rtl/>
        </w:rPr>
        <w:t xml:space="preserve"> </w:t>
      </w:r>
      <w:r w:rsidRPr="00EB59BC">
        <w:rPr>
          <w:rtl/>
        </w:rPr>
        <w:t>טוב ללכת להסדר הקבע כאשר ישראל חזקה מבחינה טקטית, מבחינת</w:t>
      </w:r>
      <w:r w:rsidR="00800FE0">
        <w:rPr>
          <w:rtl/>
        </w:rPr>
        <w:t xml:space="preserve"> </w:t>
      </w:r>
      <w:r w:rsidRPr="00EB59BC">
        <w:rPr>
          <w:rtl/>
        </w:rPr>
        <w:t>הקלפים</w:t>
      </w:r>
      <w:r w:rsidR="00800FE0">
        <w:rPr>
          <w:rtl/>
        </w:rPr>
        <w:t xml:space="preserve"> </w:t>
      </w:r>
      <w:r w:rsidRPr="00EB59BC">
        <w:rPr>
          <w:rtl/>
        </w:rPr>
        <w:t>למשא</w:t>
      </w:r>
      <w:r w:rsidR="00800FE0">
        <w:rPr>
          <w:rtl/>
        </w:rPr>
        <w:t>-</w:t>
      </w:r>
      <w:r w:rsidRPr="00EB59BC">
        <w:rPr>
          <w:rtl/>
        </w:rPr>
        <w:t>ומתן,</w:t>
      </w:r>
      <w:r w:rsidR="00800FE0">
        <w:rPr>
          <w:rtl/>
        </w:rPr>
        <w:t xml:space="preserve"> </w:t>
      </w:r>
      <w:r w:rsidRPr="00EB59BC">
        <w:rPr>
          <w:rtl/>
        </w:rPr>
        <w:t>מבחינת</w:t>
      </w:r>
      <w:r w:rsidR="00800FE0">
        <w:rPr>
          <w:rtl/>
        </w:rPr>
        <w:t xml:space="preserve"> </w:t>
      </w:r>
      <w:r w:rsidRPr="00EB59BC">
        <w:rPr>
          <w:rtl/>
        </w:rPr>
        <w:t>השליטה</w:t>
      </w:r>
      <w:r w:rsidR="00800FE0">
        <w:rPr>
          <w:rtl/>
        </w:rPr>
        <w:t xml:space="preserve"> </w:t>
      </w:r>
      <w:r w:rsidRPr="00EB59BC">
        <w:rPr>
          <w:rtl/>
        </w:rPr>
        <w:t>בשטח.</w:t>
      </w:r>
      <w:r w:rsidR="00800FE0">
        <w:rPr>
          <w:rtl/>
        </w:rPr>
        <w:t xml:space="preserve"> </w:t>
      </w:r>
      <w:r w:rsidRPr="00EB59BC">
        <w:rPr>
          <w:rtl/>
        </w:rPr>
        <w:t>ניסינו</w:t>
      </w:r>
      <w:r w:rsidR="00800FE0">
        <w:rPr>
          <w:rtl/>
        </w:rPr>
        <w:t xml:space="preserve"> </w:t>
      </w:r>
      <w:r w:rsidRPr="00EB59BC">
        <w:rPr>
          <w:rtl/>
        </w:rPr>
        <w:t>את העיקרון הזה, ואני לפחות</w:t>
      </w:r>
      <w:r w:rsidR="00800FE0">
        <w:rPr>
          <w:rtl/>
        </w:rPr>
        <w:t xml:space="preserve"> </w:t>
      </w:r>
      <w:r w:rsidRPr="00EB59BC">
        <w:rPr>
          <w:rtl/>
        </w:rPr>
        <w:t>נשברתי</w:t>
      </w:r>
      <w:r w:rsidR="00800FE0">
        <w:rPr>
          <w:rtl/>
        </w:rPr>
        <w:t xml:space="preserve"> </w:t>
      </w:r>
      <w:r w:rsidRPr="00EB59BC">
        <w:rPr>
          <w:rtl/>
        </w:rPr>
        <w:t>מהניסיון</w:t>
      </w:r>
      <w:r w:rsidR="00800FE0">
        <w:rPr>
          <w:rtl/>
        </w:rPr>
        <w:t xml:space="preserve"> </w:t>
      </w:r>
      <w:r w:rsidRPr="00EB59BC">
        <w:rPr>
          <w:rtl/>
        </w:rPr>
        <w:t>בקטע שהבנתי שאין הסכמה לאומית בשאלה הבסיסית מאוד: לא גבולות,</w:t>
      </w:r>
      <w:r w:rsidR="00800FE0">
        <w:rPr>
          <w:rtl/>
        </w:rPr>
        <w:t xml:space="preserve"> </w:t>
      </w:r>
      <w:r w:rsidRPr="00EB59BC">
        <w:rPr>
          <w:rtl/>
        </w:rPr>
        <w:t>לא התיישבות, גם בכל אלה יש חילוקי דעות.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ששבר אותי הוא העיקרון הבסיסי, שעליו נסבה השאלה האם ישראל תתקיים או לא,</w:t>
      </w:r>
      <w:r w:rsidR="00800FE0">
        <w:rPr>
          <w:rtl/>
        </w:rPr>
        <w:t xml:space="preserve"> </w:t>
      </w:r>
      <w:r w:rsidRPr="00EB59BC">
        <w:rPr>
          <w:rtl/>
        </w:rPr>
        <w:t>וזאת</w:t>
      </w:r>
      <w:r w:rsidR="00800FE0">
        <w:rPr>
          <w:rtl/>
        </w:rPr>
        <w:t xml:space="preserve"> </w:t>
      </w:r>
      <w:r w:rsidRPr="00EB59BC">
        <w:rPr>
          <w:rtl/>
        </w:rPr>
        <w:t>שאלת זכות השיבה.</w:t>
      </w:r>
      <w:r w:rsidR="00800FE0">
        <w:rPr>
          <w:rtl/>
        </w:rPr>
        <w:t xml:space="preserve"> </w:t>
      </w:r>
      <w:r w:rsidRPr="00EB59BC">
        <w:rPr>
          <w:rtl/>
        </w:rPr>
        <w:t>ואני מודה ומתוודה, שהיה ניסיון רציני למצוא נוסחת טיוח,</w:t>
      </w:r>
      <w:r w:rsidR="00800FE0">
        <w:rPr>
          <w:rtl/>
        </w:rPr>
        <w:t xml:space="preserve"> </w:t>
      </w:r>
      <w:r w:rsidRPr="00EB59BC">
        <w:rPr>
          <w:rtl/>
        </w:rPr>
        <w:t>ואני</w:t>
      </w:r>
      <w:r w:rsidR="00800FE0">
        <w:rPr>
          <w:rtl/>
        </w:rPr>
        <w:t xml:space="preserve"> </w:t>
      </w:r>
      <w:r w:rsidRPr="00EB59BC">
        <w:rPr>
          <w:rtl/>
        </w:rPr>
        <w:t>מאוד</w:t>
      </w:r>
      <w:r w:rsidR="00800FE0">
        <w:rPr>
          <w:rtl/>
        </w:rPr>
        <w:t xml:space="preserve"> </w:t>
      </w:r>
      <w:r w:rsidRPr="00EB59BC">
        <w:rPr>
          <w:rtl/>
        </w:rPr>
        <w:t>מכבד,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אבל לבוא ולהגיד, הרי אתם הכנתם נייר לקראת הסדר הקבע </w:t>
      </w:r>
      <w:r w:rsidR="00800FE0">
        <w:rPr>
          <w:rtl/>
        </w:rPr>
        <w:t>–</w:t>
      </w:r>
      <w:r w:rsidRPr="00EB59BC">
        <w:rPr>
          <w:rtl/>
        </w:rPr>
        <w:t xml:space="preserve"> אז מה</w:t>
      </w:r>
      <w:r w:rsidR="00800FE0">
        <w:rPr>
          <w:rtl/>
        </w:rPr>
        <w:t xml:space="preserve"> </w:t>
      </w:r>
      <w:r w:rsidRPr="00EB59BC">
        <w:rPr>
          <w:rtl/>
        </w:rPr>
        <w:t>אמרתם על שאלת זכות השיבה? האם תהיה הגירה חופשית של ערבים לארץ</w:t>
      </w:r>
      <w:r w:rsidR="00800FE0">
        <w:rPr>
          <w:rtl/>
        </w:rPr>
        <w:t>-</w:t>
      </w:r>
      <w:r w:rsidRPr="00EB59BC">
        <w:rPr>
          <w:rtl/>
        </w:rPr>
        <w:t>ישראל המערבית או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לא? ובניסוח הראשון לפחות עמדתם היתה, חופשי לגמרי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לא נכון. אל תסלף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קליינר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ברור.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מדבר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ארץ</w:t>
      </w:r>
      <w:r w:rsidR="00800FE0">
        <w:rPr>
          <w:rtl/>
        </w:rPr>
        <w:t>-</w:t>
      </w:r>
      <w:r w:rsidRPr="00EB59BC">
        <w:rPr>
          <w:rtl/>
        </w:rPr>
        <w:t>ישראל</w:t>
      </w:r>
      <w:r w:rsidR="00800FE0">
        <w:rPr>
          <w:rtl/>
        </w:rPr>
        <w:t xml:space="preserve"> </w:t>
      </w:r>
      <w:r w:rsidRPr="00EB59BC">
        <w:rPr>
          <w:rtl/>
        </w:rPr>
        <w:t>המערבית.</w:t>
      </w:r>
      <w:r w:rsidR="00800FE0">
        <w:rPr>
          <w:rtl/>
        </w:rPr>
        <w:t xml:space="preserve"> </w:t>
      </w:r>
      <w:r w:rsidRPr="00EB59BC">
        <w:rPr>
          <w:rtl/>
        </w:rPr>
        <w:t>לא על מדינת ישראל. ואז הסכמתם</w:t>
      </w:r>
      <w:r w:rsidR="00800FE0">
        <w:rPr>
          <w:rtl/>
        </w:rPr>
        <w:t xml:space="preserve"> </w:t>
      </w:r>
      <w:r w:rsidRPr="00EB59BC">
        <w:rPr>
          <w:rtl/>
        </w:rPr>
        <w:t>לפשרה, שהנושא הזה יידון בהסדרי הקבע. מה זה הנושא הזה יידון בהסדרי הקבע? הרי כל</w:t>
      </w:r>
      <w:r w:rsidR="00800FE0">
        <w:rPr>
          <w:rtl/>
        </w:rPr>
        <w:t xml:space="preserve"> </w:t>
      </w:r>
      <w:r w:rsidRPr="00EB59BC">
        <w:rPr>
          <w:rtl/>
        </w:rPr>
        <w:t>הנייר הזה הוא נייר של מה תהיה העמדה לקראת הסכמי הקבע. אז מה המשמעות שהנושא הזה</w:t>
      </w:r>
      <w:r w:rsidR="00800FE0">
        <w:rPr>
          <w:rtl/>
        </w:rPr>
        <w:t xml:space="preserve"> </w:t>
      </w:r>
      <w:r w:rsidRPr="00EB59BC">
        <w:rPr>
          <w:rtl/>
        </w:rPr>
        <w:t>יידון בהסכמי הקבע? המשמעות היא שאין הסכמה לאומית אפילו בשאלה הזאת, שלדעתי בתוך</w:t>
      </w:r>
      <w:r w:rsidR="00800FE0">
        <w:rPr>
          <w:rtl/>
        </w:rPr>
        <w:t xml:space="preserve"> </w:t>
      </w:r>
      <w:r w:rsidRPr="00EB59BC">
        <w:rPr>
          <w:rtl/>
        </w:rPr>
        <w:t>עשר</w:t>
      </w:r>
      <w:r w:rsidR="00800FE0">
        <w:rPr>
          <w:rtl/>
        </w:rPr>
        <w:t xml:space="preserve"> </w:t>
      </w:r>
      <w:r w:rsidRPr="00EB59BC">
        <w:rPr>
          <w:rtl/>
        </w:rPr>
        <w:t>שנים</w:t>
      </w:r>
      <w:r w:rsidR="00800FE0">
        <w:rPr>
          <w:rtl/>
        </w:rPr>
        <w:t xml:space="preserve"> </w:t>
      </w:r>
      <w:r w:rsidRPr="00EB59BC">
        <w:rPr>
          <w:rtl/>
        </w:rPr>
        <w:t>תהפוך</w:t>
      </w:r>
      <w:r w:rsidR="00800FE0">
        <w:rPr>
          <w:rtl/>
        </w:rPr>
        <w:t xml:space="preserve"> </w:t>
      </w:r>
      <w:r w:rsidRPr="00EB59BC">
        <w:rPr>
          <w:rtl/>
        </w:rPr>
        <w:t>אותנו במקרה הטוב לאירלנד. מי ששמע את חבר הכנסת בשארה וקרא את</w:t>
      </w:r>
      <w:r w:rsidR="00800FE0">
        <w:rPr>
          <w:rtl/>
        </w:rPr>
        <w:t xml:space="preserve"> </w:t>
      </w:r>
      <w:r w:rsidRPr="00EB59BC">
        <w:rPr>
          <w:rtl/>
        </w:rPr>
        <w:t>הריאיון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שלו </w:t>
      </w:r>
      <w:r w:rsidR="00800FE0">
        <w:rPr>
          <w:rtl/>
        </w:rPr>
        <w:t>–</w:t>
      </w:r>
      <w:r w:rsidRPr="00EB59BC">
        <w:rPr>
          <w:rtl/>
        </w:rPr>
        <w:t xml:space="preserve"> הוא כבר מקדים את חבריו, הוא כבר ארץ</w:t>
      </w:r>
      <w:r w:rsidR="00800FE0">
        <w:rPr>
          <w:rtl/>
        </w:rPr>
        <w:t>-</w:t>
      </w:r>
      <w:r w:rsidRPr="00EB59BC">
        <w:rPr>
          <w:rtl/>
        </w:rPr>
        <w:t>ישראל השלמה. ביום שיהיה רוב</w:t>
      </w:r>
      <w:r w:rsidR="00800FE0">
        <w:rPr>
          <w:rtl/>
        </w:rPr>
        <w:t xml:space="preserve"> </w:t>
      </w:r>
      <w:r w:rsidRPr="00EB59BC">
        <w:rPr>
          <w:rtl/>
        </w:rPr>
        <w:t>בארץ</w:t>
      </w:r>
      <w:r w:rsidR="00800FE0">
        <w:rPr>
          <w:rtl/>
        </w:rPr>
        <w:t>-</w:t>
      </w:r>
      <w:r w:rsidRPr="00EB59BC">
        <w:rPr>
          <w:rtl/>
        </w:rPr>
        <w:t>ישראל</w:t>
      </w:r>
      <w:r w:rsidR="00800FE0">
        <w:rPr>
          <w:rtl/>
        </w:rPr>
        <w:t xml:space="preserve"> </w:t>
      </w:r>
      <w:r w:rsidRPr="00EB59BC">
        <w:rPr>
          <w:rtl/>
        </w:rPr>
        <w:t>המערבית,</w:t>
      </w:r>
      <w:r w:rsidR="00800FE0">
        <w:rPr>
          <w:rtl/>
        </w:rPr>
        <w:t xml:space="preserve"> </w:t>
      </w:r>
      <w:r w:rsidRPr="00EB59BC">
        <w:rPr>
          <w:rtl/>
        </w:rPr>
        <w:t>ולא</w:t>
      </w:r>
      <w:r w:rsidR="00800FE0">
        <w:rPr>
          <w:rtl/>
        </w:rPr>
        <w:t xml:space="preserve"> </w:t>
      </w:r>
      <w:r w:rsidRPr="00EB59BC">
        <w:rPr>
          <w:rtl/>
        </w:rPr>
        <w:t>משנה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תהיה</w:t>
      </w:r>
      <w:r w:rsidR="00800FE0">
        <w:rPr>
          <w:rtl/>
        </w:rPr>
        <w:t xml:space="preserve"> </w:t>
      </w:r>
      <w:r w:rsidRPr="00EB59BC">
        <w:rPr>
          <w:rtl/>
        </w:rPr>
        <w:t>החלוקה המדינית, הם לא יסתפקו בחלוקה</w:t>
      </w:r>
      <w:r w:rsidR="00800FE0">
        <w:rPr>
          <w:rtl/>
        </w:rPr>
        <w:t xml:space="preserve"> </w:t>
      </w:r>
      <w:r w:rsidRPr="00EB59BC">
        <w:rPr>
          <w:rtl/>
        </w:rPr>
        <w:t>שביילין</w:t>
      </w:r>
      <w:r w:rsidR="00800FE0">
        <w:rPr>
          <w:rtl/>
        </w:rPr>
        <w:t xml:space="preserve"> </w:t>
      </w:r>
      <w:r w:rsidRPr="00EB59BC">
        <w:rPr>
          <w:rtl/>
        </w:rPr>
        <w:t>מסתפק</w:t>
      </w:r>
      <w:r w:rsidR="00800FE0">
        <w:rPr>
          <w:rtl/>
        </w:rPr>
        <w:t xml:space="preserve"> </w:t>
      </w:r>
      <w:r w:rsidRPr="00EB59BC">
        <w:rPr>
          <w:rtl/>
        </w:rPr>
        <w:t>בה בין שתי מדינות, אז הם ידברו על ארץ</w:t>
      </w:r>
      <w:r w:rsidR="00800FE0">
        <w:rPr>
          <w:rtl/>
        </w:rPr>
        <w:t>-</w:t>
      </w:r>
      <w:r w:rsidRPr="00EB59BC">
        <w:rPr>
          <w:rtl/>
        </w:rPr>
        <w:t>ישראל השלמה, הם ידברו על</w:t>
      </w:r>
      <w:r w:rsidR="00800FE0">
        <w:rPr>
          <w:rtl/>
        </w:rPr>
        <w:t xml:space="preserve"> </w:t>
      </w:r>
      <w:r w:rsidRPr="00EB59BC">
        <w:rPr>
          <w:rtl/>
        </w:rPr>
        <w:t>אנשלוס,</w:t>
      </w:r>
      <w:r w:rsidR="00800FE0">
        <w:rPr>
          <w:rtl/>
        </w:rPr>
        <w:t xml:space="preserve"> </w:t>
      </w:r>
      <w:r w:rsidRPr="00EB59BC">
        <w:rPr>
          <w:rtl/>
        </w:rPr>
        <w:t>הם</w:t>
      </w:r>
      <w:r w:rsidR="00800FE0">
        <w:rPr>
          <w:rtl/>
        </w:rPr>
        <w:t xml:space="preserve"> </w:t>
      </w:r>
      <w:r w:rsidRPr="00EB59BC">
        <w:rPr>
          <w:rtl/>
        </w:rPr>
        <w:t>ידברו,</w:t>
      </w:r>
      <w:r w:rsidR="00800FE0">
        <w:rPr>
          <w:rtl/>
        </w:rPr>
        <w:t xml:space="preserve"> </w:t>
      </w:r>
      <w:r w:rsidRPr="00EB59BC">
        <w:rPr>
          <w:rtl/>
        </w:rPr>
        <w:t>באירלנד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כולה אנחנו רוב </w:t>
      </w:r>
      <w:r w:rsidR="00800FE0">
        <w:rPr>
          <w:rtl/>
        </w:rPr>
        <w:t>–</w:t>
      </w:r>
      <w:r w:rsidRPr="00EB59BC">
        <w:rPr>
          <w:rtl/>
        </w:rPr>
        <w:t xml:space="preserve"> ואין שום הצדקה לחלוקה המלאכותית</w:t>
      </w:r>
      <w:r w:rsidR="00800FE0">
        <w:rPr>
          <w:rtl/>
        </w:rPr>
        <w:t xml:space="preserve"> </w:t>
      </w:r>
      <w:r w:rsidRPr="00EB59BC">
        <w:rPr>
          <w:rtl/>
        </w:rPr>
        <w:t>הזאת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ארץ</w:t>
      </w:r>
      <w:r w:rsidR="00800FE0">
        <w:rPr>
          <w:rtl/>
        </w:rPr>
        <w:t>-</w:t>
      </w:r>
      <w:r w:rsidRPr="00EB59BC">
        <w:rPr>
          <w:rtl/>
        </w:rPr>
        <w:t>ישראל</w:t>
      </w:r>
      <w:r w:rsidR="00800FE0">
        <w:rPr>
          <w:rtl/>
        </w:rPr>
        <w:t xml:space="preserve"> </w:t>
      </w:r>
      <w:r w:rsidRPr="00EB59BC">
        <w:rPr>
          <w:rtl/>
        </w:rPr>
        <w:t>המערבית.</w:t>
      </w:r>
      <w:r w:rsidR="00800FE0">
        <w:rPr>
          <w:rtl/>
        </w:rPr>
        <w:t xml:space="preserve"> </w:t>
      </w:r>
      <w:r w:rsidRPr="00EB59BC">
        <w:rPr>
          <w:rtl/>
        </w:rPr>
        <w:t>ואולי נמצא את עצמנו נלחמים על אוטונומיה יהודית</w:t>
      </w:r>
      <w:r w:rsidR="00800FE0">
        <w:rPr>
          <w:rtl/>
        </w:rPr>
        <w:t xml:space="preserve"> </w:t>
      </w:r>
      <w:r w:rsidRPr="00EB59BC">
        <w:rPr>
          <w:rtl/>
        </w:rPr>
        <w:t>בתוך</w:t>
      </w:r>
      <w:r w:rsidR="00800FE0">
        <w:rPr>
          <w:rtl/>
        </w:rPr>
        <w:t xml:space="preserve"> </w:t>
      </w:r>
      <w:r w:rsidRPr="00EB59BC">
        <w:rPr>
          <w:rtl/>
        </w:rPr>
        <w:t>מדינת</w:t>
      </w:r>
      <w:r w:rsidR="00800FE0">
        <w:rPr>
          <w:rtl/>
        </w:rPr>
        <w:t xml:space="preserve"> </w:t>
      </w:r>
      <w:r w:rsidRPr="00EB59BC">
        <w:rPr>
          <w:rtl/>
        </w:rPr>
        <w:t>פלשתין</w:t>
      </w:r>
      <w:r w:rsidR="00800FE0">
        <w:rPr>
          <w:rtl/>
        </w:rPr>
        <w:t xml:space="preserve"> </w:t>
      </w:r>
      <w:r w:rsidRPr="00EB59BC">
        <w:rPr>
          <w:rtl/>
        </w:rPr>
        <w:t>הגדולה.</w:t>
      </w:r>
      <w:r w:rsidR="00800FE0">
        <w:rPr>
          <w:rtl/>
        </w:rPr>
        <w:t xml:space="preserve"> </w:t>
      </w:r>
      <w:r w:rsidRPr="00EB59BC">
        <w:rPr>
          <w:rtl/>
        </w:rPr>
        <w:t>ובשאלה העקרונית הזאת, אף אחד באולם הזה שמסתכל לי</w:t>
      </w:r>
      <w:r w:rsidR="00800FE0">
        <w:rPr>
          <w:rtl/>
        </w:rPr>
        <w:t xml:space="preserve"> </w:t>
      </w:r>
      <w:r w:rsidRPr="00EB59BC">
        <w:rPr>
          <w:rtl/>
        </w:rPr>
        <w:t>בעיניים לא יכול להגיד: אתה מפנטז; לא יכול להגיד: אין בעיה כזאת; לא יכול להגיד:</w:t>
      </w:r>
      <w:r w:rsidR="00800FE0">
        <w:rPr>
          <w:rtl/>
        </w:rPr>
        <w:t xml:space="preserve"> </w:t>
      </w:r>
      <w:r w:rsidRPr="00EB59BC">
        <w:rPr>
          <w:rtl/>
        </w:rPr>
        <w:t>אין סכנה כזאת.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מיכאל</w:t>
      </w:r>
      <w:r w:rsidR="00800FE0">
        <w:rPr>
          <w:rtl/>
        </w:rPr>
        <w:t xml:space="preserve"> </w:t>
      </w:r>
      <w:r w:rsidRPr="00EB59BC">
        <w:rPr>
          <w:rtl/>
        </w:rPr>
        <w:t>איתן, תראה מה קרה לך בתור מי ששר פעם "שתי גדות לירדן",</w:t>
      </w:r>
      <w:r w:rsidR="00800FE0">
        <w:rPr>
          <w:rtl/>
        </w:rPr>
        <w:t xml:space="preserve"> </w:t>
      </w:r>
      <w:r w:rsidRPr="00EB59BC">
        <w:rPr>
          <w:rtl/>
        </w:rPr>
        <w:t>בתור מי שקרא את עיתון "חרות", שדיבר על שתי גדות לירדן.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גדעון עזרא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למה לא סיפחת את יו"ש כאשר היית בכנסת? למה?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קליינר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בארץ</w:t>
      </w:r>
      <w:r w:rsidR="00800FE0">
        <w:rPr>
          <w:rtl/>
        </w:rPr>
        <w:t>-</w:t>
      </w:r>
      <w:r w:rsidRPr="00EB59BC">
        <w:rPr>
          <w:rtl/>
        </w:rPr>
        <w:t xml:space="preserve">ישראל המערבית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גדעון עזרא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תענה למה לא סיפחת.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קליינר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קריאת ביניים לגיטימית. תן לי להמשיך. אני לא חייב להשיב. היו סיבות.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בארץ</w:t>
      </w:r>
      <w:r w:rsidR="00800FE0">
        <w:rPr>
          <w:rtl/>
        </w:rPr>
        <w:t>-</w:t>
      </w:r>
      <w:r w:rsidRPr="00EB59BC">
        <w:rPr>
          <w:rtl/>
        </w:rPr>
        <w:t xml:space="preserve">ישראל המערבית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היו הסיבות? מה אתה עושה היום?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קליינר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איתן,</w:t>
      </w:r>
      <w:r w:rsidR="00800FE0">
        <w:rPr>
          <w:rtl/>
        </w:rPr>
        <w:t xml:space="preserve"> </w:t>
      </w:r>
      <w:r w:rsidRPr="00EB59BC">
        <w:rPr>
          <w:rtl/>
        </w:rPr>
        <w:t>על ארבע</w:t>
      </w:r>
      <w:r w:rsidR="00800FE0">
        <w:rPr>
          <w:rtl/>
        </w:rPr>
        <w:t>-</w:t>
      </w:r>
      <w:r w:rsidRPr="00EB59BC">
        <w:rPr>
          <w:rtl/>
        </w:rPr>
        <w:t>חמישיות ויתרת; הקמת מדינה פלשתינית ראשונה. אחר</w:t>
      </w:r>
      <w:r w:rsidR="00800FE0">
        <w:rPr>
          <w:rtl/>
        </w:rPr>
        <w:t xml:space="preserve"> </w:t>
      </w:r>
      <w:r w:rsidRPr="00EB59BC">
        <w:rPr>
          <w:rtl/>
        </w:rPr>
        <w:t>כך,</w:t>
      </w:r>
      <w:r w:rsidR="00800FE0">
        <w:rPr>
          <w:rtl/>
        </w:rPr>
        <w:t xml:space="preserve"> </w:t>
      </w:r>
      <w:r w:rsidRPr="00EB59BC">
        <w:rPr>
          <w:rtl/>
        </w:rPr>
        <w:t>לגבי</w:t>
      </w:r>
      <w:r w:rsidR="00800FE0">
        <w:rPr>
          <w:rtl/>
        </w:rPr>
        <w:t xml:space="preserve"> </w:t>
      </w:r>
      <w:r w:rsidRPr="00EB59BC">
        <w:rPr>
          <w:rtl/>
        </w:rPr>
        <w:t>ה</w:t>
      </w:r>
      <w:r w:rsidR="00800FE0">
        <w:rPr>
          <w:rtl/>
        </w:rPr>
        <w:t>-</w:t>
      </w:r>
      <w:r w:rsidR="00800FE0" w:rsidRPr="00EB59BC">
        <w:rPr>
          <w:rtl/>
        </w:rPr>
        <w:t>20</w:t>
      </w:r>
      <w:r w:rsidR="00800FE0">
        <w:rPr>
          <w:rtl/>
        </w:rPr>
        <w:t>%</w:t>
      </w:r>
      <w:r w:rsidRPr="00EB59BC">
        <w:rPr>
          <w:rtl/>
        </w:rPr>
        <w:t xml:space="preserve"> שנותרו, ארץ</w:t>
      </w:r>
      <w:r w:rsidR="00800FE0">
        <w:rPr>
          <w:rtl/>
        </w:rPr>
        <w:t>-</w:t>
      </w:r>
      <w:r w:rsidRPr="00EB59BC">
        <w:rPr>
          <w:rtl/>
        </w:rPr>
        <w:t>ישראל המערבית, אתה כבר חותם יחד עם אחרים על נייר.</w:t>
      </w:r>
      <w:r w:rsidR="00800FE0">
        <w:rPr>
          <w:rtl/>
        </w:rPr>
        <w:t xml:space="preserve"> </w:t>
      </w:r>
      <w:r w:rsidRPr="00EB59BC">
        <w:rPr>
          <w:rtl/>
        </w:rPr>
        <w:t>נכון,</w:t>
      </w:r>
      <w:r w:rsidR="00800FE0">
        <w:rPr>
          <w:rtl/>
        </w:rPr>
        <w:t xml:space="preserve"> </w:t>
      </w:r>
      <w:r w:rsidRPr="00EB59BC">
        <w:rPr>
          <w:rtl/>
        </w:rPr>
        <w:t>לך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גרסה</w:t>
      </w:r>
      <w:r w:rsidR="00800FE0">
        <w:rPr>
          <w:rtl/>
        </w:rPr>
        <w:t xml:space="preserve"> </w:t>
      </w:r>
      <w:r w:rsidRPr="00EB59BC">
        <w:rPr>
          <w:rtl/>
        </w:rPr>
        <w:t>אחרת,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בנייר</w:t>
      </w:r>
      <w:r w:rsidR="00800FE0">
        <w:rPr>
          <w:rtl/>
        </w:rPr>
        <w:t xml:space="preserve"> </w:t>
      </w:r>
      <w:r w:rsidRPr="00EB59BC">
        <w:rPr>
          <w:rtl/>
        </w:rPr>
        <w:t>הזה אחרים מדברים על מדינה, או מתכוונים</w:t>
      </w:r>
      <w:r w:rsidR="00800FE0">
        <w:rPr>
          <w:rtl/>
        </w:rPr>
        <w:t xml:space="preserve"> </w:t>
      </w:r>
      <w:r w:rsidRPr="00EB59BC">
        <w:rPr>
          <w:rtl/>
        </w:rPr>
        <w:t>למדינה,</w:t>
      </w:r>
      <w:r w:rsidR="00800FE0">
        <w:rPr>
          <w:rtl/>
        </w:rPr>
        <w:t xml:space="preserve"> </w:t>
      </w:r>
      <w:r w:rsidRPr="00EB59BC">
        <w:rPr>
          <w:rtl/>
        </w:rPr>
        <w:t>ואתה יודע שהם רוצים מדינה. ואתה יודע שברגע שהעולם רואה שתי גרסאות, מה</w:t>
      </w:r>
      <w:r w:rsidR="00800FE0">
        <w:rPr>
          <w:rtl/>
        </w:rPr>
        <w:t xml:space="preserve"> </w:t>
      </w:r>
      <w:r w:rsidRPr="00EB59BC">
        <w:rPr>
          <w:rtl/>
        </w:rPr>
        <w:t>לעשות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הוא יקבל את הגרסה היותר מחמירה, את הגרסה היותר קרובה לשיטתו; הוא יראה</w:t>
      </w:r>
      <w:r w:rsidR="00800FE0">
        <w:rPr>
          <w:rtl/>
        </w:rPr>
        <w:t xml:space="preserve"> </w:t>
      </w:r>
      <w:r w:rsidRPr="00EB59BC">
        <w:rPr>
          <w:rtl/>
        </w:rPr>
        <w:t>בגרסה</w:t>
      </w:r>
      <w:r w:rsidR="00800FE0">
        <w:rPr>
          <w:rtl/>
        </w:rPr>
        <w:t xml:space="preserve"> </w:t>
      </w:r>
      <w:r w:rsidRPr="00EB59BC">
        <w:rPr>
          <w:rtl/>
        </w:rPr>
        <w:t>שלך מעין ריטואל. כמו שכאשר הקמת את גח"ל, אמרת: תנועת החרות תשמור אמונים</w:t>
      </w:r>
      <w:r w:rsidR="00800FE0">
        <w:rPr>
          <w:rtl/>
        </w:rPr>
        <w:t xml:space="preserve"> </w:t>
      </w:r>
      <w:r w:rsidRPr="00EB59BC">
        <w:rPr>
          <w:rtl/>
        </w:rPr>
        <w:t>למשהו.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הנייר</w:t>
      </w:r>
      <w:r w:rsidR="00800FE0">
        <w:rPr>
          <w:rtl/>
        </w:rPr>
        <w:t xml:space="preserve"> </w:t>
      </w:r>
      <w:r w:rsidRPr="00EB59BC">
        <w:rPr>
          <w:rtl/>
        </w:rPr>
        <w:t>היה הקובע. הגרסה שיותר התאימה למה שחושבים ורואים,ו לעולם,</w:t>
      </w:r>
      <w:r w:rsidR="00800FE0">
        <w:rPr>
          <w:rtl/>
        </w:rPr>
        <w:t xml:space="preserve"> </w:t>
      </w:r>
      <w:r w:rsidRPr="00EB59BC">
        <w:rPr>
          <w:rtl/>
        </w:rPr>
        <w:t>היא</w:t>
      </w:r>
      <w:r w:rsidR="00800FE0">
        <w:rPr>
          <w:rtl/>
        </w:rPr>
        <w:t xml:space="preserve"> </w:t>
      </w:r>
      <w:r w:rsidRPr="00EB59BC">
        <w:rPr>
          <w:rtl/>
        </w:rPr>
        <w:t>זאת שנראתה כמעשית, כפרקטית. כי ברור שקשה לשכנע צד שני, או אפילו צד מתווך,</w:t>
      </w:r>
      <w:r w:rsidR="00800FE0">
        <w:rPr>
          <w:rtl/>
        </w:rPr>
        <w:t xml:space="preserve"> </w:t>
      </w:r>
      <w:r w:rsidRPr="00EB59BC">
        <w:rPr>
          <w:rtl/>
        </w:rPr>
        <w:t>לקבל עמדה כשהשותף שלך יותר מתון ממך.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 הטענות האלה אתה צריך להפנות לראש הממשלה, לא אלי.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קליינר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לראש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אני משמיע את טענותי. כרגע אני מתייחס לנייר הזה, שלא עונה על</w:t>
      </w:r>
      <w:r w:rsidR="00800FE0">
        <w:rPr>
          <w:rtl/>
        </w:rPr>
        <w:t xml:space="preserve"> </w:t>
      </w:r>
      <w:r w:rsidRPr="00EB59BC">
        <w:rPr>
          <w:rtl/>
        </w:rPr>
        <w:t>הבעיות</w:t>
      </w:r>
      <w:r w:rsidR="00800FE0">
        <w:rPr>
          <w:rtl/>
        </w:rPr>
        <w:t xml:space="preserve"> </w:t>
      </w:r>
      <w:r w:rsidRPr="00EB59BC">
        <w:rPr>
          <w:rtl/>
        </w:rPr>
        <w:t>הבסיסיות,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עונה</w:t>
      </w:r>
      <w:r w:rsidR="00800FE0">
        <w:rPr>
          <w:rtl/>
        </w:rPr>
        <w:t xml:space="preserve"> </w:t>
      </w:r>
      <w:r w:rsidRPr="00EB59BC">
        <w:rPr>
          <w:rtl/>
        </w:rPr>
        <w:t>על בעיית היסוד של הרוב היהודי בארץ</w:t>
      </w:r>
      <w:r w:rsidR="00800FE0">
        <w:rPr>
          <w:rtl/>
        </w:rPr>
        <w:t>-</w:t>
      </w:r>
      <w:r w:rsidRPr="00EB59BC">
        <w:rPr>
          <w:rtl/>
        </w:rPr>
        <w:t>ישראל המערבית.</w:t>
      </w:r>
      <w:r w:rsidR="00800FE0">
        <w:rPr>
          <w:rtl/>
        </w:rPr>
        <w:t xml:space="preserve"> </w:t>
      </w:r>
      <w:r w:rsidRPr="00EB59BC">
        <w:rPr>
          <w:rtl/>
        </w:rPr>
        <w:t>ואתה</w:t>
      </w:r>
      <w:r w:rsidR="00800FE0">
        <w:rPr>
          <w:rtl/>
        </w:rPr>
        <w:t xml:space="preserve"> </w:t>
      </w:r>
      <w:r w:rsidRPr="00EB59BC">
        <w:rPr>
          <w:rtl/>
        </w:rPr>
        <w:t>יודע שגם לי אין היום, במציאות שנוצרה, נכונות אין</w:t>
      </w:r>
      <w:r w:rsidR="00800FE0">
        <w:rPr>
          <w:rtl/>
        </w:rPr>
        <w:t>-</w:t>
      </w:r>
      <w:r w:rsidRPr="00EB59BC">
        <w:rPr>
          <w:rtl/>
        </w:rPr>
        <w:t>סופית ללכת עם הראש בקיר</w:t>
      </w:r>
      <w:r w:rsidR="00800FE0">
        <w:rPr>
          <w:rtl/>
        </w:rPr>
        <w:t xml:space="preserve"> </w:t>
      </w:r>
      <w:r w:rsidRPr="00EB59BC">
        <w:rPr>
          <w:rtl/>
        </w:rPr>
        <w:t>מתוך</w:t>
      </w:r>
      <w:r w:rsidR="00800FE0">
        <w:rPr>
          <w:rtl/>
        </w:rPr>
        <w:t xml:space="preserve"> </w:t>
      </w:r>
      <w:r w:rsidRPr="00EB59BC">
        <w:rPr>
          <w:rtl/>
        </w:rPr>
        <w:t>רצון</w:t>
      </w:r>
      <w:r w:rsidR="00800FE0">
        <w:rPr>
          <w:rtl/>
        </w:rPr>
        <w:t xml:space="preserve"> </w:t>
      </w:r>
      <w:r w:rsidRPr="00EB59BC">
        <w:rPr>
          <w:rtl/>
        </w:rPr>
        <w:t>לשלוט</w:t>
      </w:r>
      <w:r w:rsidR="00800FE0">
        <w:rPr>
          <w:rtl/>
        </w:rPr>
        <w:t xml:space="preserve"> </w:t>
      </w:r>
      <w:r w:rsidRPr="00EB59BC">
        <w:rPr>
          <w:rtl/>
        </w:rPr>
        <w:t>בעם</w:t>
      </w:r>
      <w:r w:rsidR="00800FE0">
        <w:rPr>
          <w:rtl/>
        </w:rPr>
        <w:t xml:space="preserve"> </w:t>
      </w:r>
      <w:r w:rsidRPr="00EB59BC">
        <w:rPr>
          <w:rtl/>
        </w:rPr>
        <w:t>אחר.</w:t>
      </w:r>
      <w:r w:rsidR="00800FE0">
        <w:rPr>
          <w:rtl/>
        </w:rPr>
        <w:t xml:space="preserve"> </w:t>
      </w:r>
      <w:r w:rsidRPr="00EB59BC">
        <w:rPr>
          <w:rtl/>
        </w:rPr>
        <w:t>לא רוצים. אבל בנייר הזה, חבר אחד אפילו היה צריך</w:t>
      </w:r>
      <w:r w:rsidR="00800FE0">
        <w:rPr>
          <w:rtl/>
        </w:rPr>
        <w:t xml:space="preserve"> </w:t>
      </w:r>
      <w:r w:rsidRPr="00EB59BC">
        <w:rPr>
          <w:rtl/>
        </w:rPr>
        <w:t>לאיים כדי שייאמר בו במפורש, שישראל תתבע ריבונות בחלקים הריקים.</w:t>
      </w:r>
      <w:r w:rsidR="00800FE0">
        <w:rPr>
          <w:rtl/>
        </w:rPr>
        <w:t xml:space="preserve"> </w:t>
      </w:r>
      <w:r w:rsidRPr="00EB59BC">
        <w:rPr>
          <w:rtl/>
        </w:rPr>
        <w:t>ולמען השם, אתם</w:t>
      </w:r>
      <w:r w:rsidR="00800FE0">
        <w:rPr>
          <w:rtl/>
        </w:rPr>
        <w:t xml:space="preserve"> </w:t>
      </w:r>
      <w:r w:rsidRPr="00EB59BC">
        <w:rPr>
          <w:rtl/>
        </w:rPr>
        <w:t>מדברים</w:t>
      </w:r>
      <w:r w:rsidR="00800FE0">
        <w:rPr>
          <w:rtl/>
        </w:rPr>
        <w:t xml:space="preserve"> </w:t>
      </w:r>
      <w:r w:rsidRPr="00EB59BC">
        <w:rPr>
          <w:rtl/>
        </w:rPr>
        <w:t>רק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עמדת פתיחה.</w:t>
      </w:r>
      <w:r w:rsidR="00800FE0">
        <w:rPr>
          <w:rtl/>
        </w:rPr>
        <w:t xml:space="preserve"> </w:t>
      </w:r>
      <w:r w:rsidRPr="00EB59BC">
        <w:rPr>
          <w:rtl/>
        </w:rPr>
        <w:t>הרי ברור שכל מה שסיכמתם במשא</w:t>
      </w:r>
      <w:r w:rsidR="00800FE0">
        <w:rPr>
          <w:rtl/>
        </w:rPr>
        <w:t>-</w:t>
      </w:r>
      <w:r w:rsidRPr="00EB59BC">
        <w:rPr>
          <w:rtl/>
        </w:rPr>
        <w:t>ומתן אמיתי יהיה עמדת</w:t>
      </w:r>
      <w:r w:rsidR="00800FE0">
        <w:rPr>
          <w:rtl/>
        </w:rPr>
        <w:t xml:space="preserve"> </w:t>
      </w:r>
      <w:r w:rsidRPr="00EB59BC">
        <w:rPr>
          <w:rtl/>
        </w:rPr>
        <w:t>פתיחה</w:t>
      </w:r>
      <w:r w:rsidR="00800FE0">
        <w:rPr>
          <w:rtl/>
        </w:rPr>
        <w:t xml:space="preserve"> </w:t>
      </w:r>
      <w:r w:rsidRPr="00EB59BC">
        <w:rPr>
          <w:rtl/>
        </w:rPr>
        <w:t>שהצד</w:t>
      </w:r>
      <w:r w:rsidR="00800FE0">
        <w:rPr>
          <w:rtl/>
        </w:rPr>
        <w:t xml:space="preserve"> </w:t>
      </w:r>
      <w:r w:rsidRPr="00EB59BC">
        <w:rPr>
          <w:rtl/>
        </w:rPr>
        <w:t>השני ישחק אותה.</w:t>
      </w:r>
      <w:r w:rsidR="00800FE0">
        <w:rPr>
          <w:rtl/>
        </w:rPr>
        <w:t xml:space="preserve"> </w:t>
      </w:r>
      <w:r w:rsidRPr="00EB59BC">
        <w:rPr>
          <w:rtl/>
        </w:rPr>
        <w:t>ועוד לא נולד המשא</w:t>
      </w:r>
      <w:r w:rsidR="00800FE0">
        <w:rPr>
          <w:rtl/>
        </w:rPr>
        <w:t>-</w:t>
      </w:r>
      <w:r w:rsidRPr="00EB59BC">
        <w:rPr>
          <w:rtl/>
        </w:rPr>
        <w:t>ומתן שאתה יוצא ממנו באותה עמדה</w:t>
      </w:r>
      <w:r w:rsidR="00800FE0">
        <w:rPr>
          <w:rtl/>
        </w:rPr>
        <w:t xml:space="preserve"> </w:t>
      </w:r>
      <w:r w:rsidRPr="00EB59BC">
        <w:rPr>
          <w:rtl/>
        </w:rPr>
        <w:t>שהיתה עמדת הפתיחה.</w:t>
      </w:r>
      <w:r w:rsidR="00800FE0">
        <w:rPr>
          <w:rtl/>
        </w:rPr>
        <w:t xml:space="preserve"> </w:t>
      </w:r>
      <w:r w:rsidRPr="00EB59BC">
        <w:rPr>
          <w:rtl/>
        </w:rPr>
        <w:t>אז כבר בעמדת הפתיחה זה עלה בדם כדי שאחת הגרסאות, לא הנוסחה</w:t>
      </w:r>
      <w:r w:rsidR="00800FE0">
        <w:rPr>
          <w:rtl/>
        </w:rPr>
        <w:t xml:space="preserve"> </w:t>
      </w:r>
      <w:r w:rsidRPr="00EB59BC">
        <w:rPr>
          <w:rtl/>
        </w:rPr>
        <w:t>המוסכמת, הפשרה, אלא אחת הגרסאות, תדבר על ריבונות בבקעת</w:t>
      </w:r>
      <w:r w:rsidR="00800FE0">
        <w:rPr>
          <w:rtl/>
        </w:rPr>
        <w:t>-</w:t>
      </w:r>
      <w:r w:rsidRPr="00EB59BC">
        <w:rPr>
          <w:rtl/>
        </w:rPr>
        <w:t>הירדן.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הולך עכשיו לעזור לך, חבר הכנסת יוסי ביילין, בוויכוח שלך עם חבר הכנסת</w:t>
      </w:r>
      <w:r w:rsidR="00800FE0">
        <w:rPr>
          <w:rtl/>
        </w:rPr>
        <w:t xml:space="preserve"> </w:t>
      </w:r>
      <w:r w:rsidRPr="00EB59BC">
        <w:rPr>
          <w:rtl/>
        </w:rPr>
        <w:t>יוסי</w:t>
      </w:r>
      <w:r w:rsidR="00800FE0">
        <w:rPr>
          <w:rtl/>
        </w:rPr>
        <w:t xml:space="preserve"> </w:t>
      </w:r>
      <w:r w:rsidRPr="00EB59BC">
        <w:rPr>
          <w:rtl/>
        </w:rPr>
        <w:t>שריד. כולם כאן יודעים שהנייר הזה שהוצאתם הוא הרבה הרבה יותר שמאלני מהמצע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מפלגת</w:t>
      </w:r>
      <w:r w:rsidR="00800FE0">
        <w:rPr>
          <w:rtl/>
        </w:rPr>
        <w:t xml:space="preserve"> </w:t>
      </w:r>
      <w:r w:rsidRPr="00EB59BC">
        <w:rPr>
          <w:rtl/>
        </w:rPr>
        <w:t>העבודה; לא מהמצע של הליכוד, אלא מהמצע של מפלגת העבודה.</w:t>
      </w:r>
      <w:r w:rsidR="00800FE0">
        <w:rPr>
          <w:rtl/>
        </w:rPr>
        <w:t xml:space="preserve"> </w:t>
      </w:r>
      <w:r w:rsidRPr="00EB59BC">
        <w:rPr>
          <w:rtl/>
        </w:rPr>
        <w:t>והדבר החמור</w:t>
      </w:r>
      <w:r w:rsidR="00800FE0">
        <w:rPr>
          <w:rtl/>
        </w:rPr>
        <w:t xml:space="preserve"> </w:t>
      </w:r>
      <w:r w:rsidRPr="00EB59BC">
        <w:rPr>
          <w:rtl/>
        </w:rPr>
        <w:t>ביותר</w:t>
      </w:r>
      <w:r w:rsidR="00800FE0">
        <w:rPr>
          <w:rtl/>
        </w:rPr>
        <w:t xml:space="preserve"> </w:t>
      </w:r>
      <w:r w:rsidRPr="00EB59BC">
        <w:rPr>
          <w:rtl/>
        </w:rPr>
        <w:t>הוא,</w:t>
      </w:r>
      <w:r w:rsidR="00800FE0">
        <w:rPr>
          <w:rtl/>
        </w:rPr>
        <w:t xml:space="preserve"> </w:t>
      </w:r>
      <w:r w:rsidRPr="00EB59BC">
        <w:rPr>
          <w:rtl/>
        </w:rPr>
        <w:t>שבסופו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דבר</w:t>
      </w:r>
      <w:r w:rsidR="00800FE0">
        <w:rPr>
          <w:rtl/>
        </w:rPr>
        <w:t xml:space="preserve"> </w:t>
      </w:r>
      <w:r w:rsidRPr="00EB59BC">
        <w:rPr>
          <w:rtl/>
        </w:rPr>
        <w:t>נוסף חטא על פשע. גם אותו עיקרון בסיסי שהיה הבסיס</w:t>
      </w:r>
      <w:r w:rsidR="00800FE0">
        <w:rPr>
          <w:rtl/>
        </w:rPr>
        <w:t xml:space="preserve"> </w:t>
      </w:r>
      <w:r w:rsidRPr="00EB59BC">
        <w:rPr>
          <w:rtl/>
        </w:rPr>
        <w:t>למשא</w:t>
      </w:r>
      <w:r w:rsidR="00800FE0">
        <w:rPr>
          <w:rtl/>
        </w:rPr>
        <w:t>-</w:t>
      </w:r>
      <w:r w:rsidRPr="00EB59BC">
        <w:rPr>
          <w:rtl/>
        </w:rPr>
        <w:t>ומתן</w:t>
      </w:r>
      <w:r w:rsidR="00800FE0">
        <w:rPr>
          <w:rtl/>
        </w:rPr>
        <w:t xml:space="preserve"> </w:t>
      </w:r>
      <w:r w:rsidRPr="00EB59BC">
        <w:rPr>
          <w:rtl/>
        </w:rPr>
        <w:t>נלקח</w:t>
      </w:r>
      <w:r w:rsidR="00800FE0">
        <w:rPr>
          <w:rtl/>
        </w:rPr>
        <w:t xml:space="preserve"> </w:t>
      </w:r>
      <w:r w:rsidRPr="00EB59BC">
        <w:rPr>
          <w:rtl/>
        </w:rPr>
        <w:t>ממנו,</w:t>
      </w:r>
      <w:r w:rsidR="00800FE0">
        <w:rPr>
          <w:rtl/>
        </w:rPr>
        <w:t xml:space="preserve"> </w:t>
      </w:r>
      <w:r w:rsidRPr="00EB59BC">
        <w:rPr>
          <w:rtl/>
        </w:rPr>
        <w:t>בסופו של דבר. גם העיקרון שלא הולכים לשלוש הפעימות לפני</w:t>
      </w:r>
      <w:r w:rsidR="00800FE0">
        <w:rPr>
          <w:rtl/>
        </w:rPr>
        <w:t xml:space="preserve"> </w:t>
      </w:r>
      <w:r w:rsidRPr="00EB59BC">
        <w:rPr>
          <w:rtl/>
        </w:rPr>
        <w:t>הסדר הקבע, שהיה מלכודת הזבובים שתפסה כל מיני חברים, וביניהם עבדכם הנאמן. בסופו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דבר</w:t>
      </w:r>
      <w:r w:rsidR="00800FE0">
        <w:rPr>
          <w:rtl/>
        </w:rPr>
        <w:t xml:space="preserve"> </w:t>
      </w:r>
      <w:r w:rsidRPr="00EB59BC">
        <w:rPr>
          <w:rtl/>
        </w:rPr>
        <w:t>הכנסתם גם סעיף שאומר: הסכם הביניים יתממש על</w:t>
      </w:r>
      <w:r w:rsidR="00800FE0">
        <w:rPr>
          <w:rtl/>
        </w:rPr>
        <w:t>-</w:t>
      </w:r>
      <w:r w:rsidRPr="00EB59BC">
        <w:rPr>
          <w:rtl/>
        </w:rPr>
        <w:t xml:space="preserve">פי הסכמי אוסלו. ולגבי </w:t>
      </w:r>
      <w:r w:rsidR="00800FE0" w:rsidRPr="00EB59BC">
        <w:rPr>
          <w:rtl/>
        </w:rPr>
        <w:t>50</w:t>
      </w:r>
      <w:r w:rsidR="00800FE0">
        <w:rPr>
          <w:rtl/>
        </w:rPr>
        <w:t xml:space="preserve">% </w:t>
      </w:r>
      <w:r w:rsidRPr="00EB59BC">
        <w:rPr>
          <w:rtl/>
        </w:rPr>
        <w:t>מהשטח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אתה הסכמת. </w:t>
      </w:r>
      <w:r w:rsidR="00800FE0" w:rsidRPr="00EB59BC">
        <w:rPr>
          <w:rtl/>
        </w:rPr>
        <w:t>50</w:t>
      </w:r>
      <w:r w:rsidR="00800FE0">
        <w:rPr>
          <w:rtl/>
        </w:rPr>
        <w:t>%</w:t>
      </w:r>
      <w:r w:rsidRPr="00EB59BC">
        <w:rPr>
          <w:rtl/>
        </w:rPr>
        <w:t xml:space="preserve"> מאותם קלפי משא</w:t>
      </w:r>
      <w:r w:rsidR="00800FE0">
        <w:rPr>
          <w:rtl/>
        </w:rPr>
        <w:t>-</w:t>
      </w:r>
      <w:r w:rsidRPr="00EB59BC">
        <w:rPr>
          <w:rtl/>
        </w:rPr>
        <w:t xml:space="preserve">ומתן, שאמרו שלא נותנים לפני הסדר הקבע </w:t>
      </w:r>
      <w:r w:rsidR="00800FE0">
        <w:rPr>
          <w:rtl/>
        </w:rPr>
        <w:t xml:space="preserve">– </w:t>
      </w:r>
      <w:r w:rsidRPr="00EB59BC">
        <w:rPr>
          <w:rtl/>
        </w:rPr>
        <w:t>יימסרו</w:t>
      </w:r>
      <w:r w:rsidR="00800FE0">
        <w:rPr>
          <w:rtl/>
        </w:rPr>
        <w:t xml:space="preserve"> </w:t>
      </w:r>
      <w:r w:rsidRPr="00EB59BC">
        <w:rPr>
          <w:rtl/>
        </w:rPr>
        <w:t>לצד</w:t>
      </w:r>
      <w:r w:rsidR="00800FE0">
        <w:rPr>
          <w:rtl/>
        </w:rPr>
        <w:t xml:space="preserve"> </w:t>
      </w:r>
      <w:r w:rsidRPr="00EB59BC">
        <w:rPr>
          <w:rtl/>
        </w:rPr>
        <w:t>השני</w:t>
      </w:r>
      <w:r w:rsidR="00800FE0">
        <w:rPr>
          <w:rtl/>
        </w:rPr>
        <w:t xml:space="preserve"> </w:t>
      </w:r>
      <w:r w:rsidRPr="00EB59BC">
        <w:rPr>
          <w:rtl/>
        </w:rPr>
        <w:t>לפני</w:t>
      </w:r>
      <w:r w:rsidR="00800FE0">
        <w:rPr>
          <w:rtl/>
        </w:rPr>
        <w:t xml:space="preserve"> </w:t>
      </w:r>
      <w:r w:rsidRPr="00EB59BC">
        <w:rPr>
          <w:rtl/>
        </w:rPr>
        <w:t>הסדר הקבע.</w:t>
      </w:r>
      <w:r w:rsidR="00800FE0">
        <w:rPr>
          <w:rtl/>
        </w:rPr>
        <w:t xml:space="preserve"> </w:t>
      </w:r>
      <w:r w:rsidRPr="00EB59BC">
        <w:rPr>
          <w:rtl/>
        </w:rPr>
        <w:t>כלומר, הושמט הבסיס שבו התחילו את הדיונים.</w:t>
      </w:r>
      <w:r w:rsidR="00800FE0">
        <w:rPr>
          <w:rtl/>
        </w:rPr>
        <w:t xml:space="preserve"> </w:t>
      </w:r>
      <w:r w:rsidRPr="00EB59BC">
        <w:rPr>
          <w:rtl/>
        </w:rPr>
        <w:t>ובסופו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דבר</w:t>
      </w:r>
      <w:r w:rsidR="00800FE0">
        <w:rPr>
          <w:rtl/>
        </w:rPr>
        <w:t xml:space="preserve"> </w:t>
      </w:r>
      <w:r w:rsidRPr="00EB59BC">
        <w:rPr>
          <w:rtl/>
        </w:rPr>
        <w:t>קרה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שכל</w:t>
      </w:r>
      <w:r w:rsidR="00800FE0">
        <w:rPr>
          <w:rtl/>
        </w:rPr>
        <w:t xml:space="preserve"> </w:t>
      </w:r>
      <w:r w:rsidRPr="00EB59BC">
        <w:rPr>
          <w:rtl/>
        </w:rPr>
        <w:t>הזמן חשבתי שאיננו נכון. בסופו של דבר, ההגדרה של</w:t>
      </w:r>
      <w:r w:rsidR="00800FE0">
        <w:rPr>
          <w:rtl/>
        </w:rPr>
        <w:t xml:space="preserve"> </w:t>
      </w:r>
      <w:r w:rsidRPr="00EB59BC">
        <w:rPr>
          <w:rtl/>
        </w:rPr>
        <w:t>השיחות</w:t>
      </w:r>
      <w:r w:rsidR="00800FE0">
        <w:rPr>
          <w:rtl/>
        </w:rPr>
        <w:t xml:space="preserve"> </w:t>
      </w:r>
      <w:r w:rsidRPr="00EB59BC">
        <w:rPr>
          <w:rtl/>
        </w:rPr>
        <w:t>הללו,</w:t>
      </w:r>
      <w:r w:rsidR="00800FE0">
        <w:rPr>
          <w:rtl/>
        </w:rPr>
        <w:t xml:space="preserve"> </w:t>
      </w:r>
      <w:r w:rsidRPr="00EB59BC">
        <w:rPr>
          <w:rtl/>
        </w:rPr>
        <w:t>שאני</w:t>
      </w:r>
      <w:r w:rsidR="00800FE0">
        <w:rPr>
          <w:rtl/>
        </w:rPr>
        <w:t xml:space="preserve"> </w:t>
      </w:r>
      <w:r w:rsidRPr="00EB59BC">
        <w:rPr>
          <w:rtl/>
        </w:rPr>
        <w:t>השתתפתי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בחלקן </w:t>
      </w:r>
      <w:r w:rsidR="00800FE0">
        <w:rPr>
          <w:rtl/>
        </w:rPr>
        <w:t>–</w:t>
      </w:r>
      <w:r w:rsidRPr="00EB59BC">
        <w:rPr>
          <w:rtl/>
        </w:rPr>
        <w:t xml:space="preserve"> ודרך אגב, הן היו מרתקות, מעמיקות, מפרות,</w:t>
      </w:r>
      <w:r w:rsidR="00800FE0">
        <w:rPr>
          <w:rtl/>
        </w:rPr>
        <w:t xml:space="preserve"> </w:t>
      </w:r>
      <w:r w:rsidRPr="00EB59BC">
        <w:rPr>
          <w:rtl/>
        </w:rPr>
        <w:t>חשובות,</w:t>
      </w:r>
      <w:r w:rsidR="00800FE0">
        <w:rPr>
          <w:rtl/>
        </w:rPr>
        <w:t xml:space="preserve"> </w:t>
      </w:r>
      <w:r w:rsidRPr="00EB59BC">
        <w:rPr>
          <w:rtl/>
        </w:rPr>
        <w:t>אמיתיות,</w:t>
      </w:r>
      <w:r w:rsidR="00800FE0">
        <w:rPr>
          <w:rtl/>
        </w:rPr>
        <w:t xml:space="preserve"> </w:t>
      </w:r>
      <w:r w:rsidRPr="00EB59BC">
        <w:rPr>
          <w:rtl/>
        </w:rPr>
        <w:t>נדירות בפוליטיקה הישראלית; אבל בסופו של דבר היתה תחושה, שמה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שהכחשנו כל הזמן אכן קרה </w:t>
      </w:r>
      <w:r w:rsidR="00800FE0">
        <w:rPr>
          <w:rtl/>
        </w:rPr>
        <w:t>–</w:t>
      </w:r>
      <w:r w:rsidRPr="00EB59BC">
        <w:rPr>
          <w:rtl/>
        </w:rPr>
        <w:t xml:space="preserve"> זו היתה בעצם מכירה של תוכנית אבו</w:t>
      </w:r>
      <w:r w:rsidR="00800FE0">
        <w:rPr>
          <w:rtl/>
        </w:rPr>
        <w:t>-</w:t>
      </w:r>
      <w:r w:rsidRPr="00EB59BC">
        <w:rPr>
          <w:rtl/>
        </w:rPr>
        <w:t>מאזן לליכוד.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מודה לחבר הכנסת מיכאל קליינר.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הלוואי</w:t>
      </w:r>
      <w:r w:rsidR="00800FE0">
        <w:rPr>
          <w:rtl/>
        </w:rPr>
        <w:t xml:space="preserve"> </w:t>
      </w:r>
      <w:r w:rsidRPr="00EB59BC">
        <w:rPr>
          <w:rtl/>
        </w:rPr>
        <w:t>שאבו</w:t>
      </w:r>
      <w:r w:rsidR="00800FE0">
        <w:rPr>
          <w:rtl/>
        </w:rPr>
        <w:t>-</w:t>
      </w:r>
      <w:r w:rsidRPr="00EB59BC">
        <w:rPr>
          <w:rtl/>
        </w:rPr>
        <w:t>מאזן</w:t>
      </w:r>
      <w:r w:rsidR="00800FE0">
        <w:rPr>
          <w:rtl/>
        </w:rPr>
        <w:t xml:space="preserve"> </w:t>
      </w:r>
      <w:r w:rsidRPr="00EB59BC">
        <w:rPr>
          <w:rtl/>
        </w:rPr>
        <w:t>יחתום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זה.</w:t>
      </w:r>
      <w:r w:rsidR="00800FE0">
        <w:rPr>
          <w:rtl/>
        </w:rPr>
        <w:t xml:space="preserve"> </w:t>
      </w:r>
      <w:r w:rsidRPr="00EB59BC">
        <w:rPr>
          <w:rtl/>
        </w:rPr>
        <w:t>אני חותם על זה פעמיים. רק שיחתום, ואני</w:t>
      </w:r>
      <w:r w:rsidR="00800FE0">
        <w:rPr>
          <w:rtl/>
        </w:rPr>
        <w:t xml:space="preserve"> </w:t>
      </w:r>
      <w:r w:rsidRPr="00EB59BC">
        <w:rPr>
          <w:rtl/>
        </w:rPr>
        <w:t>חותם פעמיים.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שיפרת לעומת מסמך ביילין</w:t>
      </w:r>
      <w:r w:rsidR="00800FE0">
        <w:rPr>
          <w:rtl/>
        </w:rPr>
        <w:t>–</w:t>
      </w:r>
      <w:r w:rsidRPr="00EB59BC">
        <w:rPr>
          <w:rtl/>
        </w:rPr>
        <w:t>אבו</w:t>
      </w:r>
      <w:r w:rsidR="00800FE0">
        <w:rPr>
          <w:rtl/>
        </w:rPr>
        <w:t>-</w:t>
      </w:r>
      <w:r w:rsidRPr="00EB59BC">
        <w:rPr>
          <w:rtl/>
        </w:rPr>
        <w:t>מאזן?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תהיה הזדמנות להשיב גם למציעים אחרים.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1"/>
        <w:rPr>
          <w:rtl/>
        </w:rPr>
      </w:pPr>
      <w:bookmarkStart w:id="20" w:name="_Toc455646916"/>
      <w:r w:rsidRPr="00800FE0">
        <w:rPr>
          <w:rtl/>
        </w:rPr>
        <w:t>הצעה לסדר</w:t>
      </w:r>
      <w:r>
        <w:rPr>
          <w:rtl/>
        </w:rPr>
        <w:t>-</w:t>
      </w:r>
      <w:r w:rsidRPr="00800FE0">
        <w:rPr>
          <w:rtl/>
        </w:rPr>
        <w:t>היום</w:t>
      </w:r>
      <w:bookmarkEnd w:id="20"/>
    </w:p>
    <w:p w:rsidR="00800FE0" w:rsidRPr="00800FE0" w:rsidRDefault="00800FE0" w:rsidP="00800FE0">
      <w:pPr>
        <w:pStyle w:val="1"/>
        <w:rPr>
          <w:rtl/>
        </w:rPr>
      </w:pPr>
      <w:bookmarkStart w:id="21" w:name="_Toc455646917"/>
      <w:r w:rsidRPr="00800FE0">
        <w:rPr>
          <w:rtl/>
        </w:rPr>
        <w:t>הסדר הקבע עם הפלשתינים</w:t>
      </w:r>
      <w:bookmarkEnd w:id="21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מזמינה את חבר הכנסת יוסי ביילין להעלות את הצעתו לסדר</w:t>
      </w:r>
      <w:r w:rsidR="00800FE0">
        <w:rPr>
          <w:rtl/>
        </w:rPr>
        <w:t>-</w:t>
      </w:r>
      <w:r w:rsidRPr="00EB59BC">
        <w:rPr>
          <w:rtl/>
        </w:rPr>
        <w:t>היום בנושא: הסדר</w:t>
      </w:r>
      <w:r w:rsidR="00800FE0">
        <w:rPr>
          <w:rtl/>
        </w:rPr>
        <w:t xml:space="preserve"> </w:t>
      </w:r>
      <w:r w:rsidRPr="00EB59BC">
        <w:rPr>
          <w:rtl/>
        </w:rPr>
        <w:t>הקבע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הפלשתינים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הצעה לסדר</w:t>
      </w:r>
      <w:r w:rsidR="00800FE0">
        <w:rPr>
          <w:rtl/>
        </w:rPr>
        <w:t>-</w:t>
      </w:r>
      <w:r w:rsidRPr="00EB59BC">
        <w:rPr>
          <w:rtl/>
        </w:rPr>
        <w:t>היום מס' 1488. אחריו יש</w:t>
      </w:r>
      <w:r w:rsidR="00800FE0">
        <w:rPr>
          <w:rtl/>
        </w:rPr>
        <w:t xml:space="preserve"> </w:t>
      </w:r>
      <w:r w:rsidRPr="00EB59BC">
        <w:rPr>
          <w:rtl/>
        </w:rPr>
        <w:t>סדרה של הצעות דחופות</w:t>
      </w:r>
      <w:r w:rsidR="00800FE0">
        <w:rPr>
          <w:rtl/>
        </w:rPr>
        <w:t xml:space="preserve"> </w:t>
      </w:r>
      <w:r w:rsidRPr="00EB59BC">
        <w:rPr>
          <w:rtl/>
        </w:rPr>
        <w:t>לסדר</w:t>
      </w:r>
      <w:r w:rsidR="00800FE0">
        <w:rPr>
          <w:rtl/>
        </w:rPr>
        <w:t>-</w:t>
      </w:r>
      <w:r w:rsidRPr="00EB59BC">
        <w:rPr>
          <w:rtl/>
        </w:rPr>
        <w:t>היום, ואחר כך חבר הכנסת יוסי שריד.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כבוד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כנסת</w:t>
      </w:r>
      <w:r w:rsidR="00800FE0">
        <w:rPr>
          <w:rtl/>
        </w:rPr>
        <w:t xml:space="preserve"> </w:t>
      </w:r>
      <w:r w:rsidRPr="00EB59BC">
        <w:rPr>
          <w:rtl/>
        </w:rPr>
        <w:t>נכבדה, מבחינתי, אין לי דבר יותר חשוב על סדר</w:t>
      </w:r>
      <w:r w:rsidR="00800FE0">
        <w:rPr>
          <w:rtl/>
        </w:rPr>
        <w:t>-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הלאומי</w:t>
      </w:r>
      <w:r w:rsidR="00800FE0">
        <w:rPr>
          <w:rtl/>
        </w:rPr>
        <w:t xml:space="preserve"> </w:t>
      </w:r>
      <w:r w:rsidRPr="00EB59BC">
        <w:rPr>
          <w:rtl/>
        </w:rPr>
        <w:t>מאשר</w:t>
      </w:r>
      <w:r w:rsidR="00800FE0">
        <w:rPr>
          <w:rtl/>
        </w:rPr>
        <w:t xml:space="preserve"> </w:t>
      </w:r>
      <w:r w:rsidRPr="00EB59BC">
        <w:rPr>
          <w:rtl/>
        </w:rPr>
        <w:t>תהליך</w:t>
      </w:r>
      <w:r w:rsidR="00800FE0">
        <w:rPr>
          <w:rtl/>
        </w:rPr>
        <w:t xml:space="preserve"> </w:t>
      </w:r>
      <w:r w:rsidRPr="00EB59BC">
        <w:rPr>
          <w:rtl/>
        </w:rPr>
        <w:t>השלום</w:t>
      </w:r>
      <w:r w:rsidR="00800FE0">
        <w:rPr>
          <w:rtl/>
        </w:rPr>
        <w:t xml:space="preserve"> </w:t>
      </w:r>
      <w:r w:rsidRPr="00EB59BC">
        <w:rPr>
          <w:rtl/>
        </w:rPr>
        <w:t>והסדר הקבע עם הפלשתינים. אני בטוח, שאחרי שזה יקרה,</w:t>
      </w:r>
      <w:r w:rsidR="00800FE0">
        <w:rPr>
          <w:rtl/>
        </w:rPr>
        <w:t xml:space="preserve"> </w:t>
      </w:r>
      <w:r w:rsidRPr="00EB59BC">
        <w:rPr>
          <w:rtl/>
        </w:rPr>
        <w:t>יהיו</w:t>
      </w:r>
      <w:r w:rsidR="00800FE0">
        <w:rPr>
          <w:rtl/>
        </w:rPr>
        <w:t xml:space="preserve"> </w:t>
      </w:r>
      <w:r w:rsidRPr="00EB59BC">
        <w:rPr>
          <w:rtl/>
        </w:rPr>
        <w:t>דברים</w:t>
      </w:r>
      <w:r w:rsidR="00800FE0">
        <w:rPr>
          <w:rtl/>
        </w:rPr>
        <w:t xml:space="preserve"> </w:t>
      </w:r>
      <w:r w:rsidRPr="00EB59BC">
        <w:rPr>
          <w:rtl/>
        </w:rPr>
        <w:t>חשובים</w:t>
      </w:r>
      <w:r w:rsidR="00800FE0">
        <w:rPr>
          <w:rtl/>
        </w:rPr>
        <w:t xml:space="preserve"> </w:t>
      </w:r>
      <w:r w:rsidRPr="00EB59BC">
        <w:rPr>
          <w:rtl/>
        </w:rPr>
        <w:t>מאוד ועדיפויות אחרות. אבל בשלב הזה של חיינו ההיסטוריים זה</w:t>
      </w:r>
      <w:r w:rsidR="00800FE0">
        <w:rPr>
          <w:rtl/>
        </w:rPr>
        <w:t xml:space="preserve"> </w:t>
      </w:r>
      <w:r w:rsidRPr="00EB59BC">
        <w:rPr>
          <w:rtl/>
        </w:rPr>
        <w:t>הדבר</w:t>
      </w:r>
      <w:r w:rsidR="00800FE0">
        <w:rPr>
          <w:rtl/>
        </w:rPr>
        <w:t xml:space="preserve"> </w:t>
      </w:r>
      <w:r w:rsidRPr="00EB59BC">
        <w:rPr>
          <w:rtl/>
        </w:rPr>
        <w:t>החשוב</w:t>
      </w:r>
      <w:r w:rsidR="00800FE0">
        <w:rPr>
          <w:rtl/>
        </w:rPr>
        <w:t xml:space="preserve"> </w:t>
      </w:r>
      <w:r w:rsidRPr="00EB59BC">
        <w:rPr>
          <w:rtl/>
        </w:rPr>
        <w:t>ביותר. ואין זה סוד שגם לקחתי על עצמי סיכונים לא מעטים, וגם אחריות</w:t>
      </w:r>
      <w:r w:rsidR="00800FE0">
        <w:rPr>
          <w:rtl/>
        </w:rPr>
        <w:t xml:space="preserve"> </w:t>
      </w:r>
      <w:r w:rsidRPr="00EB59BC">
        <w:rPr>
          <w:rtl/>
        </w:rPr>
        <w:t>אישית לא כל כך שגרתית, כדי לנסות ולסייע בהובלת המהלך הזה.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יזמתי את תהליך אוסלו כדי להגיע להסדר ביניים, אף</w:t>
      </w:r>
      <w:r w:rsidR="00800FE0">
        <w:rPr>
          <w:rtl/>
        </w:rPr>
        <w:t>-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פי שהאמנתי מההתחלה</w:t>
      </w:r>
      <w:r w:rsidR="00800FE0">
        <w:rPr>
          <w:rtl/>
        </w:rPr>
        <w:t xml:space="preserve"> </w:t>
      </w:r>
      <w:r w:rsidRPr="00EB59BC">
        <w:rPr>
          <w:rtl/>
        </w:rPr>
        <w:t>שעדיף</w:t>
      </w:r>
      <w:r w:rsidR="00800FE0">
        <w:rPr>
          <w:rtl/>
        </w:rPr>
        <w:t xml:space="preserve"> </w:t>
      </w:r>
      <w:r w:rsidRPr="00EB59BC">
        <w:rPr>
          <w:rtl/>
        </w:rPr>
        <w:t>להגיע</w:t>
      </w:r>
      <w:r w:rsidR="00800FE0">
        <w:rPr>
          <w:rtl/>
        </w:rPr>
        <w:t xml:space="preserve"> </w:t>
      </w:r>
      <w:r w:rsidRPr="00EB59BC">
        <w:rPr>
          <w:rtl/>
        </w:rPr>
        <w:t>מוקדם ככל האפשר להסדר הקבע; אבל ידעתי שפוליטית זה בלתי אפשרי, גם</w:t>
      </w:r>
      <w:r w:rsidR="00800FE0">
        <w:rPr>
          <w:rtl/>
        </w:rPr>
        <w:t xml:space="preserve"> </w:t>
      </w:r>
      <w:r w:rsidRPr="00EB59BC">
        <w:rPr>
          <w:rtl/>
        </w:rPr>
        <w:t>מול</w:t>
      </w:r>
      <w:r w:rsidR="00800FE0">
        <w:rPr>
          <w:rtl/>
        </w:rPr>
        <w:t xml:space="preserve"> </w:t>
      </w:r>
      <w:r w:rsidRPr="00EB59BC">
        <w:rPr>
          <w:rtl/>
        </w:rPr>
        <w:t>המנהיגים</w:t>
      </w:r>
      <w:r w:rsidR="00800FE0">
        <w:rPr>
          <w:rtl/>
        </w:rPr>
        <w:t xml:space="preserve"> </w:t>
      </w:r>
      <w:r w:rsidRPr="00EB59BC">
        <w:rPr>
          <w:rtl/>
        </w:rPr>
        <w:t>שלי</w:t>
      </w:r>
      <w:r w:rsidR="00800FE0">
        <w:rPr>
          <w:rtl/>
        </w:rPr>
        <w:t xml:space="preserve"> </w:t>
      </w:r>
      <w:r w:rsidRPr="00EB59BC">
        <w:rPr>
          <w:rtl/>
        </w:rPr>
        <w:t>בתוך מפלגת העבודה. אני יזמתי את תהליך שטוקהולם עם אבו</w:t>
      </w:r>
      <w:r w:rsidR="00800FE0">
        <w:rPr>
          <w:rtl/>
        </w:rPr>
        <w:t>-</w:t>
      </w:r>
      <w:r w:rsidRPr="00EB59BC">
        <w:rPr>
          <w:rtl/>
        </w:rPr>
        <w:t>מאזן</w:t>
      </w:r>
      <w:r w:rsidR="00800FE0">
        <w:rPr>
          <w:rtl/>
        </w:rPr>
        <w:t xml:space="preserve"> </w:t>
      </w:r>
      <w:r w:rsidRPr="00EB59BC">
        <w:rPr>
          <w:rtl/>
        </w:rPr>
        <w:t>כדי</w:t>
      </w:r>
      <w:r w:rsidR="00800FE0">
        <w:rPr>
          <w:rtl/>
        </w:rPr>
        <w:t xml:space="preserve"> </w:t>
      </w:r>
      <w:r w:rsidRPr="00EB59BC">
        <w:rPr>
          <w:rtl/>
        </w:rPr>
        <w:t>להגיע</w:t>
      </w:r>
      <w:r w:rsidR="00800FE0">
        <w:rPr>
          <w:rtl/>
        </w:rPr>
        <w:t xml:space="preserve"> </w:t>
      </w:r>
      <w:r w:rsidRPr="00EB59BC">
        <w:rPr>
          <w:rtl/>
        </w:rPr>
        <w:t>להבנה</w:t>
      </w:r>
      <w:r w:rsidR="00800FE0">
        <w:rPr>
          <w:rtl/>
        </w:rPr>
        <w:t xml:space="preserve"> </w:t>
      </w:r>
      <w:r w:rsidRPr="00EB59BC">
        <w:rPr>
          <w:rtl/>
        </w:rPr>
        <w:t>עקרונית</w:t>
      </w:r>
      <w:r w:rsidR="00800FE0">
        <w:rPr>
          <w:rtl/>
        </w:rPr>
        <w:t xml:space="preserve"> </w:t>
      </w:r>
      <w:r w:rsidRPr="00EB59BC">
        <w:rPr>
          <w:rtl/>
        </w:rPr>
        <w:t>לגבי</w:t>
      </w:r>
      <w:r w:rsidR="00800FE0">
        <w:rPr>
          <w:rtl/>
        </w:rPr>
        <w:t xml:space="preserve"> </w:t>
      </w:r>
      <w:r w:rsidRPr="00EB59BC">
        <w:rPr>
          <w:rtl/>
        </w:rPr>
        <w:t>הסדר</w:t>
      </w:r>
      <w:r w:rsidR="00800FE0">
        <w:rPr>
          <w:rtl/>
        </w:rPr>
        <w:t xml:space="preserve"> </w:t>
      </w:r>
      <w:r w:rsidRPr="00EB59BC">
        <w:rPr>
          <w:rtl/>
        </w:rPr>
        <w:t>הקבע,</w:t>
      </w:r>
      <w:r w:rsidR="00800FE0">
        <w:rPr>
          <w:rtl/>
        </w:rPr>
        <w:t xml:space="preserve"> </w:t>
      </w:r>
      <w:r w:rsidRPr="00EB59BC">
        <w:rPr>
          <w:rtl/>
        </w:rPr>
        <w:t>ולדעת</w:t>
      </w:r>
      <w:r w:rsidR="00800FE0">
        <w:rPr>
          <w:rtl/>
        </w:rPr>
        <w:t xml:space="preserve"> </w:t>
      </w:r>
      <w:r w:rsidRPr="00EB59BC">
        <w:rPr>
          <w:rtl/>
        </w:rPr>
        <w:t>אם יש על מה לדבר באמת עם</w:t>
      </w:r>
      <w:r w:rsidR="00800FE0">
        <w:rPr>
          <w:rtl/>
        </w:rPr>
        <w:t xml:space="preserve"> </w:t>
      </w:r>
      <w:r w:rsidRPr="00EB59BC">
        <w:rPr>
          <w:rtl/>
        </w:rPr>
        <w:t>הפלשתינים.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וכאשר</w:t>
      </w:r>
      <w:r w:rsidR="00800FE0">
        <w:rPr>
          <w:rtl/>
        </w:rPr>
        <w:t xml:space="preserve"> </w:t>
      </w:r>
      <w:r w:rsidRPr="00EB59BC">
        <w:rPr>
          <w:rtl/>
        </w:rPr>
        <w:t>אני נמצא באופוזיציה אני שואל את עצמי, איך אפשר להשפיע באמת על מהלך</w:t>
      </w:r>
      <w:r w:rsidR="00800FE0">
        <w:rPr>
          <w:rtl/>
        </w:rPr>
        <w:t xml:space="preserve"> </w:t>
      </w:r>
      <w:r w:rsidRPr="00EB59BC">
        <w:rPr>
          <w:rtl/>
        </w:rPr>
        <w:t>העניינים</w:t>
      </w:r>
      <w:r w:rsidR="00800FE0">
        <w:rPr>
          <w:rtl/>
        </w:rPr>
        <w:t xml:space="preserve"> – </w:t>
      </w:r>
      <w:r w:rsidRPr="00EB59BC">
        <w:rPr>
          <w:rtl/>
        </w:rPr>
        <w:t>מהמצב</w:t>
      </w:r>
      <w:r w:rsidR="00800FE0">
        <w:rPr>
          <w:rtl/>
        </w:rPr>
        <w:t xml:space="preserve"> </w:t>
      </w:r>
      <w:r w:rsidRPr="00EB59BC">
        <w:rPr>
          <w:rtl/>
        </w:rPr>
        <w:t>שבו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אנחנו נמצאים </w:t>
      </w:r>
      <w:r w:rsidR="00800FE0">
        <w:rPr>
          <w:rtl/>
        </w:rPr>
        <w:t>–</w:t>
      </w:r>
      <w:r w:rsidRPr="00EB59BC">
        <w:rPr>
          <w:rtl/>
        </w:rPr>
        <w:t xml:space="preserve"> כדי שנגיע להסדר קבע לא יאוחר מן התאריך</w:t>
      </w:r>
      <w:r w:rsidR="00800FE0">
        <w:rPr>
          <w:rtl/>
        </w:rPr>
        <w:t xml:space="preserve"> </w:t>
      </w:r>
      <w:r w:rsidRPr="00EB59BC">
        <w:rPr>
          <w:rtl/>
        </w:rPr>
        <w:t>הקבוע,</w:t>
      </w:r>
      <w:r w:rsidR="00800FE0">
        <w:rPr>
          <w:rtl/>
        </w:rPr>
        <w:t xml:space="preserve"> </w:t>
      </w:r>
      <w:r w:rsidRPr="00EB59BC">
        <w:rPr>
          <w:rtl/>
        </w:rPr>
        <w:t>שהוא</w:t>
      </w:r>
      <w:r w:rsidR="00800FE0">
        <w:rPr>
          <w:rtl/>
        </w:rPr>
        <w:t xml:space="preserve"> </w:t>
      </w:r>
      <w:r w:rsidRPr="00EB59BC">
        <w:rPr>
          <w:rtl/>
        </w:rPr>
        <w:t>מאי</w:t>
      </w:r>
      <w:r w:rsidR="00800FE0">
        <w:rPr>
          <w:rtl/>
        </w:rPr>
        <w:t xml:space="preserve"> </w:t>
      </w:r>
      <w:r w:rsidRPr="00EB59BC">
        <w:rPr>
          <w:rtl/>
        </w:rPr>
        <w:t>1999.</w:t>
      </w:r>
      <w:r w:rsidR="00800FE0">
        <w:rPr>
          <w:rtl/>
        </w:rPr>
        <w:t xml:space="preserve"> </w:t>
      </w:r>
      <w:r w:rsidRPr="00EB59BC">
        <w:rPr>
          <w:rtl/>
        </w:rPr>
        <w:t>ולא</w:t>
      </w:r>
      <w:r w:rsidR="00800FE0">
        <w:rPr>
          <w:rtl/>
        </w:rPr>
        <w:t xml:space="preserve"> </w:t>
      </w:r>
      <w:r w:rsidRPr="00EB59BC">
        <w:rPr>
          <w:rtl/>
        </w:rPr>
        <w:t>מעניינים</w:t>
      </w:r>
      <w:r w:rsidR="00800FE0">
        <w:rPr>
          <w:rtl/>
        </w:rPr>
        <w:t xml:space="preserve"> </w:t>
      </w:r>
      <w:r w:rsidRPr="00EB59BC">
        <w:rPr>
          <w:rtl/>
        </w:rPr>
        <w:t>אותי</w:t>
      </w:r>
      <w:r w:rsidR="00800FE0">
        <w:rPr>
          <w:rtl/>
        </w:rPr>
        <w:t xml:space="preserve"> </w:t>
      </w:r>
      <w:r w:rsidRPr="00EB59BC">
        <w:rPr>
          <w:rtl/>
        </w:rPr>
        <w:t>לצורך זה לא נאומים מתלהמים ולא</w:t>
      </w:r>
      <w:r w:rsidR="00800FE0">
        <w:rPr>
          <w:rtl/>
        </w:rPr>
        <w:t xml:space="preserve"> </w:t>
      </w:r>
      <w:r w:rsidRPr="00EB59BC">
        <w:rPr>
          <w:rtl/>
        </w:rPr>
        <w:t>ססמאות,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מהסוג שאומר לאש"ף: תחפשו אותי, ולא מהסוג שמודיע בשם הפלשתינים למה</w:t>
      </w:r>
      <w:r w:rsidR="00800FE0">
        <w:rPr>
          <w:rtl/>
        </w:rPr>
        <w:t xml:space="preserve"> </w:t>
      </w:r>
      <w:r w:rsidRPr="00EB59BC">
        <w:rPr>
          <w:rtl/>
        </w:rPr>
        <w:t>הם מסכימים ולמה הם לא מסכימים.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שעשו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מן</w:t>
      </w:r>
      <w:r w:rsidR="00800FE0">
        <w:rPr>
          <w:rtl/>
        </w:rPr>
        <w:t xml:space="preserve"> </w:t>
      </w:r>
      <w:r w:rsidRPr="00EB59BC">
        <w:rPr>
          <w:rtl/>
        </w:rPr>
        <w:t>האופוזיציה שחתמו על המסמך הזה עם חברי כנסת מן</w:t>
      </w:r>
      <w:r w:rsidR="00800FE0">
        <w:rPr>
          <w:rtl/>
        </w:rPr>
        <w:t xml:space="preserve"> </w:t>
      </w:r>
      <w:r w:rsidRPr="00EB59BC">
        <w:rPr>
          <w:rtl/>
        </w:rPr>
        <w:t>הליכוד,</w:t>
      </w:r>
      <w:r w:rsidR="00800FE0">
        <w:rPr>
          <w:rtl/>
        </w:rPr>
        <w:t xml:space="preserve"> </w:t>
      </w:r>
      <w:r w:rsidRPr="00EB59BC">
        <w:rPr>
          <w:rtl/>
        </w:rPr>
        <w:t>שמבחינתם</w:t>
      </w:r>
      <w:r w:rsidR="00800FE0">
        <w:rPr>
          <w:rtl/>
        </w:rPr>
        <w:t xml:space="preserve"> </w:t>
      </w:r>
      <w:r w:rsidRPr="00EB59BC">
        <w:rPr>
          <w:rtl/>
        </w:rPr>
        <w:t>עשו</w:t>
      </w:r>
      <w:r w:rsidR="00800FE0">
        <w:rPr>
          <w:rtl/>
        </w:rPr>
        <w:t xml:space="preserve"> </w:t>
      </w:r>
      <w:r w:rsidRPr="00EB59BC">
        <w:rPr>
          <w:rtl/>
        </w:rPr>
        <w:t>בהחלט</w:t>
      </w:r>
      <w:r w:rsidR="00800FE0">
        <w:rPr>
          <w:rtl/>
        </w:rPr>
        <w:t xml:space="preserve"> </w:t>
      </w:r>
      <w:r w:rsidRPr="00EB59BC">
        <w:rPr>
          <w:rtl/>
        </w:rPr>
        <w:t>מהלך</w:t>
      </w:r>
      <w:r w:rsidR="00800FE0">
        <w:rPr>
          <w:rtl/>
        </w:rPr>
        <w:t xml:space="preserve"> </w:t>
      </w:r>
      <w:r w:rsidRPr="00EB59BC">
        <w:rPr>
          <w:rtl/>
        </w:rPr>
        <w:t>מאוד</w:t>
      </w:r>
      <w:r w:rsidR="00800FE0">
        <w:rPr>
          <w:rtl/>
        </w:rPr>
        <w:t xml:space="preserve"> </w:t>
      </w:r>
      <w:r w:rsidRPr="00EB59BC">
        <w:rPr>
          <w:rtl/>
        </w:rPr>
        <w:t>מורכב ולא פשוט, שזכה לביקורת, שזוכה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לביקורת גם היום </w:t>
      </w:r>
      <w:r w:rsidR="00800FE0">
        <w:rPr>
          <w:rtl/>
        </w:rPr>
        <w:t>–</w:t>
      </w:r>
      <w:r w:rsidRPr="00EB59BC">
        <w:rPr>
          <w:rtl/>
        </w:rPr>
        <w:t xml:space="preserve"> לפי דעתי המעשה הזה הוא התרומה החשובה ביותר שיכולנו לתרום יחד</w:t>
      </w:r>
      <w:r w:rsidR="00800FE0">
        <w:rPr>
          <w:rtl/>
        </w:rPr>
        <w:t xml:space="preserve"> </w:t>
      </w:r>
      <w:r w:rsidRPr="00EB59BC">
        <w:rPr>
          <w:rtl/>
        </w:rPr>
        <w:t>לתהליך</w:t>
      </w:r>
      <w:r w:rsidR="00800FE0">
        <w:rPr>
          <w:rtl/>
        </w:rPr>
        <w:t xml:space="preserve"> </w:t>
      </w:r>
      <w:r w:rsidRPr="00EB59BC">
        <w:rPr>
          <w:rtl/>
        </w:rPr>
        <w:t>השלום,</w:t>
      </w:r>
      <w:r w:rsidR="00800FE0">
        <w:rPr>
          <w:rtl/>
        </w:rPr>
        <w:t xml:space="preserve"> </w:t>
      </w:r>
      <w:r w:rsidRPr="00EB59BC">
        <w:rPr>
          <w:rtl/>
        </w:rPr>
        <w:t>מתוך</w:t>
      </w:r>
      <w:r w:rsidR="00800FE0">
        <w:rPr>
          <w:rtl/>
        </w:rPr>
        <w:t xml:space="preserve"> </w:t>
      </w:r>
      <w:r w:rsidRPr="00EB59BC">
        <w:rPr>
          <w:rtl/>
        </w:rPr>
        <w:t>הסכמה</w:t>
      </w:r>
      <w:r w:rsidR="00800FE0">
        <w:rPr>
          <w:rtl/>
        </w:rPr>
        <w:t xml:space="preserve"> </w:t>
      </w:r>
      <w:r w:rsidRPr="00EB59BC">
        <w:rPr>
          <w:rtl/>
        </w:rPr>
        <w:t>לדבר אחד:</w:t>
      </w:r>
      <w:r w:rsidR="00800FE0">
        <w:rPr>
          <w:rtl/>
        </w:rPr>
        <w:t xml:space="preserve"> </w:t>
      </w:r>
      <w:r w:rsidRPr="00EB59BC">
        <w:rPr>
          <w:rtl/>
        </w:rPr>
        <w:t>לא חשוב למי יהיה הקרדיט, ובלבד שהתהליך</w:t>
      </w:r>
      <w:r w:rsidR="00800FE0">
        <w:rPr>
          <w:rtl/>
        </w:rPr>
        <w:t xml:space="preserve"> </w:t>
      </w:r>
      <w:r w:rsidRPr="00EB59BC">
        <w:rPr>
          <w:rtl/>
        </w:rPr>
        <w:t>יימשך.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חושב,</w:t>
      </w:r>
      <w:r w:rsidR="00800FE0">
        <w:rPr>
          <w:rtl/>
        </w:rPr>
        <w:t xml:space="preserve"> </w:t>
      </w:r>
      <w:r w:rsidRPr="00EB59BC">
        <w:rPr>
          <w:rtl/>
        </w:rPr>
        <w:t>שאם</w:t>
      </w:r>
      <w:r w:rsidR="00800FE0">
        <w:rPr>
          <w:rtl/>
        </w:rPr>
        <w:t xml:space="preserve"> </w:t>
      </w:r>
      <w:r w:rsidRPr="00EB59BC">
        <w:rPr>
          <w:rtl/>
        </w:rPr>
        <w:t>תרמנו</w:t>
      </w:r>
      <w:r w:rsidR="00800FE0">
        <w:rPr>
          <w:rtl/>
        </w:rPr>
        <w:t xml:space="preserve"> </w:t>
      </w:r>
      <w:r w:rsidRPr="00EB59BC">
        <w:rPr>
          <w:rtl/>
        </w:rPr>
        <w:t>משהו</w:t>
      </w:r>
      <w:r w:rsidR="00800FE0">
        <w:rPr>
          <w:rtl/>
        </w:rPr>
        <w:t xml:space="preserve"> </w:t>
      </w:r>
      <w:r w:rsidRPr="00EB59BC">
        <w:rPr>
          <w:rtl/>
        </w:rPr>
        <w:t>לשינוי</w:t>
      </w:r>
      <w:r w:rsidR="00800FE0">
        <w:rPr>
          <w:rtl/>
        </w:rPr>
        <w:t xml:space="preserve"> </w:t>
      </w:r>
      <w:r w:rsidRPr="00EB59BC">
        <w:rPr>
          <w:rtl/>
        </w:rPr>
        <w:t>בעמדות, גם של מפלגת שלטון, ואם אנחנו</w:t>
      </w:r>
      <w:r w:rsidR="00800FE0">
        <w:rPr>
          <w:rtl/>
        </w:rPr>
        <w:t xml:space="preserve"> </w:t>
      </w:r>
      <w:r w:rsidRPr="00EB59BC">
        <w:rPr>
          <w:rtl/>
        </w:rPr>
        <w:t>בעצמנו</w:t>
      </w:r>
      <w:r w:rsidR="00800FE0">
        <w:rPr>
          <w:rtl/>
        </w:rPr>
        <w:t xml:space="preserve"> </w:t>
      </w:r>
      <w:r w:rsidRPr="00EB59BC">
        <w:rPr>
          <w:rtl/>
        </w:rPr>
        <w:t>הלכנו</w:t>
      </w:r>
      <w:r w:rsidR="00800FE0">
        <w:rPr>
          <w:rtl/>
        </w:rPr>
        <w:t xml:space="preserve"> </w:t>
      </w:r>
      <w:r w:rsidRPr="00EB59BC">
        <w:rPr>
          <w:rtl/>
        </w:rPr>
        <w:t>כברת</w:t>
      </w:r>
      <w:r w:rsidR="00800FE0">
        <w:rPr>
          <w:rtl/>
        </w:rPr>
        <w:t xml:space="preserve"> </w:t>
      </w:r>
      <w:r w:rsidRPr="00EB59BC">
        <w:rPr>
          <w:rtl/>
        </w:rPr>
        <w:t>דרך</w:t>
      </w:r>
      <w:r w:rsidR="00800FE0">
        <w:rPr>
          <w:rtl/>
        </w:rPr>
        <w:t xml:space="preserve"> </w:t>
      </w:r>
      <w:r w:rsidRPr="00EB59BC">
        <w:rPr>
          <w:rtl/>
        </w:rPr>
        <w:t>כדי</w:t>
      </w:r>
      <w:r w:rsidR="00800FE0">
        <w:rPr>
          <w:rtl/>
        </w:rPr>
        <w:t xml:space="preserve"> </w:t>
      </w:r>
      <w:r w:rsidRPr="00EB59BC">
        <w:rPr>
          <w:rtl/>
        </w:rPr>
        <w:t>להגיע</w:t>
      </w:r>
      <w:r w:rsidR="00800FE0">
        <w:rPr>
          <w:rtl/>
        </w:rPr>
        <w:t xml:space="preserve"> </w:t>
      </w:r>
      <w:r w:rsidRPr="00EB59BC">
        <w:rPr>
          <w:rtl/>
        </w:rPr>
        <w:t>לזה, ייתכן שזה מעשה תקדימי, שלא היה בעבר</w:t>
      </w:r>
      <w:r w:rsidR="00800FE0">
        <w:rPr>
          <w:rtl/>
        </w:rPr>
        <w:t xml:space="preserve"> </w:t>
      </w:r>
      <w:r w:rsidRPr="00EB59BC">
        <w:rPr>
          <w:rtl/>
        </w:rPr>
        <w:t>בפוליטיקה</w:t>
      </w:r>
      <w:r w:rsidR="00800FE0">
        <w:rPr>
          <w:rtl/>
        </w:rPr>
        <w:t xml:space="preserve"> </w:t>
      </w:r>
      <w:r w:rsidRPr="00EB59BC">
        <w:rPr>
          <w:rtl/>
        </w:rPr>
        <w:t>הישראלית,</w:t>
      </w:r>
      <w:r w:rsidR="00800FE0">
        <w:rPr>
          <w:rtl/>
        </w:rPr>
        <w:t xml:space="preserve"> </w:t>
      </w:r>
      <w:r w:rsidRPr="00EB59BC">
        <w:rPr>
          <w:rtl/>
        </w:rPr>
        <w:t>ובכלל זה בשיחות שחבר הכנסת קליינר התייחס אליהן. אני חושב</w:t>
      </w:r>
      <w:r w:rsidR="00800FE0">
        <w:rPr>
          <w:rtl/>
        </w:rPr>
        <w:t xml:space="preserve"> </w:t>
      </w:r>
      <w:r w:rsidRPr="00EB59BC">
        <w:rPr>
          <w:rtl/>
        </w:rPr>
        <w:t>שזה היה פרק שאנחנו לא נשכח, כי עסקנו בכבשונו של עולם הרבה מאוד שעות.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ואני אומר לכם: זה לא מסמך מושלם. אף אחד מאתנו, היושבים כאן, אילו היה כותב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המסמך</w:t>
      </w:r>
      <w:r w:rsidR="00800FE0">
        <w:rPr>
          <w:rtl/>
        </w:rPr>
        <w:t xml:space="preserve"> </w:t>
      </w:r>
      <w:r w:rsidRPr="00EB59BC">
        <w:rPr>
          <w:rtl/>
        </w:rPr>
        <w:t>שהוא</w:t>
      </w:r>
      <w:r w:rsidR="00800FE0">
        <w:rPr>
          <w:rtl/>
        </w:rPr>
        <w:t xml:space="preserve"> </w:t>
      </w:r>
      <w:r w:rsidRPr="00EB59BC">
        <w:rPr>
          <w:rtl/>
        </w:rPr>
        <w:t>היה</w:t>
      </w:r>
      <w:r w:rsidR="00800FE0">
        <w:rPr>
          <w:rtl/>
        </w:rPr>
        <w:t xml:space="preserve"> </w:t>
      </w:r>
      <w:r w:rsidRPr="00EB59BC">
        <w:rPr>
          <w:rtl/>
        </w:rPr>
        <w:t>רוצה לכתוב, לא היה כותב את זה. הרי זה ברור מאליו. אבל זה</w:t>
      </w:r>
      <w:r w:rsidR="00800FE0">
        <w:rPr>
          <w:rtl/>
        </w:rPr>
        <w:t xml:space="preserve"> </w:t>
      </w:r>
      <w:r w:rsidRPr="00EB59BC">
        <w:rPr>
          <w:rtl/>
        </w:rPr>
        <w:t>מסמך</w:t>
      </w:r>
      <w:r w:rsidR="00800FE0">
        <w:rPr>
          <w:rtl/>
        </w:rPr>
        <w:t xml:space="preserve"> </w:t>
      </w:r>
      <w:r w:rsidRPr="00EB59BC">
        <w:rPr>
          <w:rtl/>
        </w:rPr>
        <w:t>שהושג</w:t>
      </w:r>
      <w:r w:rsidR="00800FE0">
        <w:rPr>
          <w:rtl/>
        </w:rPr>
        <w:t xml:space="preserve"> </w:t>
      </w:r>
      <w:r w:rsidRPr="00EB59BC">
        <w:rPr>
          <w:rtl/>
        </w:rPr>
        <w:t>בעקבות</w:t>
      </w:r>
      <w:r w:rsidR="00800FE0">
        <w:rPr>
          <w:rtl/>
        </w:rPr>
        <w:t xml:space="preserve"> </w:t>
      </w:r>
      <w:r w:rsidRPr="00EB59BC">
        <w:rPr>
          <w:rtl/>
        </w:rPr>
        <w:t>הבנה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הפלשתינים.</w:t>
      </w:r>
      <w:r w:rsidR="00800FE0">
        <w:rPr>
          <w:rtl/>
        </w:rPr>
        <w:t xml:space="preserve"> </w:t>
      </w:r>
      <w:r w:rsidRPr="00EB59BC">
        <w:rPr>
          <w:rtl/>
        </w:rPr>
        <w:t>וזה לא שהכנסנו את ההסכם עם אבו</w:t>
      </w:r>
      <w:r w:rsidR="00800FE0">
        <w:rPr>
          <w:rtl/>
        </w:rPr>
        <w:t>-</w:t>
      </w:r>
      <w:r w:rsidRPr="00EB59BC">
        <w:rPr>
          <w:rtl/>
        </w:rPr>
        <w:t>מאזן</w:t>
      </w:r>
      <w:r w:rsidR="00800FE0">
        <w:rPr>
          <w:rtl/>
        </w:rPr>
        <w:t xml:space="preserve"> </w:t>
      </w:r>
      <w:r w:rsidRPr="00EB59BC">
        <w:rPr>
          <w:rtl/>
        </w:rPr>
        <w:t>להסכם הזה, ולא להיפך.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ההבדל?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בטוח שיש הסכם עם אבו</w:t>
      </w:r>
      <w:r w:rsidR="00800FE0">
        <w:rPr>
          <w:rtl/>
        </w:rPr>
        <w:t>-</w:t>
      </w:r>
      <w:r w:rsidRPr="00EB59BC">
        <w:rPr>
          <w:rtl/>
        </w:rPr>
        <w:t>מאזן?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לא. זה משמח אותך אם אין?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 אני רק שואלת, כי חוזרים על זה כל הזמן.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אז</w:t>
      </w:r>
      <w:r w:rsidR="00800FE0">
        <w:rPr>
          <w:rtl/>
        </w:rPr>
        <w:t xml:space="preserve"> </w:t>
      </w:r>
      <w:r w:rsidRPr="00EB59BC">
        <w:rPr>
          <w:rtl/>
        </w:rPr>
        <w:t>אולי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לא לגמרי חלום. בכל זאת הוקדשה לזה שנה, הוקדשו לזה הרבה מאוד</w:t>
      </w:r>
      <w:r w:rsidR="00800FE0">
        <w:rPr>
          <w:rtl/>
        </w:rPr>
        <w:t xml:space="preserve"> </w:t>
      </w:r>
      <w:r w:rsidRPr="00EB59BC">
        <w:rPr>
          <w:rtl/>
        </w:rPr>
        <w:t>שעות,</w:t>
      </w:r>
      <w:r w:rsidR="00800FE0">
        <w:rPr>
          <w:rtl/>
        </w:rPr>
        <w:t xml:space="preserve"> </w:t>
      </w:r>
      <w:r w:rsidRPr="00EB59BC">
        <w:rPr>
          <w:rtl/>
        </w:rPr>
        <w:t>ואולי</w:t>
      </w:r>
      <w:r w:rsidR="00800FE0">
        <w:rPr>
          <w:rtl/>
        </w:rPr>
        <w:t xml:space="preserve"> </w:t>
      </w:r>
      <w:r w:rsidRPr="00EB59BC">
        <w:rPr>
          <w:rtl/>
        </w:rPr>
        <w:t>יש איזה נייר באיזה מקום, ואולי הוא לא מחייב אף אחד, אבל משהו הוא</w:t>
      </w:r>
      <w:r w:rsidR="00800FE0">
        <w:rPr>
          <w:rtl/>
        </w:rPr>
        <w:t xml:space="preserve"> </w:t>
      </w:r>
      <w:r w:rsidRPr="00EB59BC">
        <w:rPr>
          <w:rtl/>
        </w:rPr>
        <w:t>אומר גם להם וגם לנו.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ביילין, בכל זאת </w:t>
      </w:r>
      <w:r w:rsidR="00800FE0">
        <w:rPr>
          <w:rtl/>
        </w:rPr>
        <w:t>–</w:t>
      </w:r>
      <w:r w:rsidRPr="00EB59BC">
        <w:rPr>
          <w:rtl/>
        </w:rPr>
        <w:t xml:space="preserve"> מה ההבדלים בין ההסכם הזה לבין הסכם אבו</w:t>
      </w:r>
      <w:r w:rsidR="00800FE0">
        <w:rPr>
          <w:rtl/>
        </w:rPr>
        <w:t>-</w:t>
      </w:r>
      <w:r w:rsidRPr="00EB59BC">
        <w:rPr>
          <w:rtl/>
        </w:rPr>
        <w:t>מאזן?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 אין הסכם אבו</w:t>
      </w:r>
      <w:r w:rsidR="00800FE0">
        <w:rPr>
          <w:rtl/>
        </w:rPr>
        <w:t>-</w:t>
      </w:r>
      <w:r w:rsidRPr="00EB59BC">
        <w:rPr>
          <w:rtl/>
        </w:rPr>
        <w:t>מאזן, אז אין הבדלים.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יש. בהנחה שזה לא חלום </w:t>
      </w:r>
      <w:r w:rsidR="00800FE0">
        <w:rPr>
          <w:rtl/>
        </w:rPr>
        <w:t>–</w:t>
      </w:r>
      <w:r w:rsidRPr="00EB59BC">
        <w:rPr>
          <w:rtl/>
        </w:rPr>
        <w:t xml:space="preserve"> מה ההבדלים?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יהלום, תראה מאיפה אתה מקבל סיוע.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יהלום,</w:t>
      </w:r>
      <w:r w:rsidR="00800FE0">
        <w:rPr>
          <w:rtl/>
        </w:rPr>
        <w:t xml:space="preserve"> </w:t>
      </w:r>
      <w:r w:rsidRPr="00EB59BC">
        <w:rPr>
          <w:rtl/>
        </w:rPr>
        <w:t>אני יכול להגיד לך, שאלה שתי הבנות שונות, שיכולות, לפי</w:t>
      </w:r>
      <w:r w:rsidR="00800FE0">
        <w:rPr>
          <w:rtl/>
        </w:rPr>
        <w:t xml:space="preserve"> </w:t>
      </w:r>
      <w:r w:rsidRPr="00EB59BC">
        <w:rPr>
          <w:rtl/>
        </w:rPr>
        <w:t>גרסה</w:t>
      </w:r>
      <w:r w:rsidR="00800FE0">
        <w:rPr>
          <w:rtl/>
        </w:rPr>
        <w:t xml:space="preserve"> </w:t>
      </w:r>
      <w:r w:rsidRPr="00EB59BC">
        <w:rPr>
          <w:rtl/>
        </w:rPr>
        <w:t>אחת</w:t>
      </w:r>
      <w:r w:rsidR="00800FE0">
        <w:rPr>
          <w:rtl/>
        </w:rPr>
        <w:t xml:space="preserve"> </w:t>
      </w:r>
      <w:r w:rsidRPr="00EB59BC">
        <w:rPr>
          <w:rtl/>
        </w:rPr>
        <w:t>מן</w:t>
      </w:r>
      <w:r w:rsidR="00800FE0">
        <w:rPr>
          <w:rtl/>
        </w:rPr>
        <w:t xml:space="preserve"> </w:t>
      </w:r>
      <w:r w:rsidRPr="00EB59BC">
        <w:rPr>
          <w:rtl/>
        </w:rPr>
        <w:t>ההסכם</w:t>
      </w:r>
      <w:r w:rsidR="00800FE0">
        <w:rPr>
          <w:rtl/>
        </w:rPr>
        <w:t xml:space="preserve"> </w:t>
      </w:r>
      <w:r w:rsidRPr="00EB59BC">
        <w:rPr>
          <w:rtl/>
        </w:rPr>
        <w:t>שבינינו, להתאים האחת לשנייה; לפי גרסה שנייה הן לא יכולות</w:t>
      </w:r>
      <w:r w:rsidR="00800FE0">
        <w:rPr>
          <w:rtl/>
        </w:rPr>
        <w:t xml:space="preserve"> </w:t>
      </w:r>
      <w:r w:rsidRPr="00EB59BC">
        <w:rPr>
          <w:rtl/>
        </w:rPr>
        <w:t>להתאים. זה בעצם העניין, בשורה התחתונה.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אומר</w:t>
      </w:r>
      <w:r w:rsidR="00800FE0">
        <w:rPr>
          <w:rtl/>
        </w:rPr>
        <w:t xml:space="preserve"> </w:t>
      </w:r>
      <w:r w:rsidRPr="00EB59BC">
        <w:rPr>
          <w:rtl/>
        </w:rPr>
        <w:t>לכם, המסקנה שלי היא, גם מהמהלך הלא</w:t>
      </w:r>
      <w:r w:rsidR="00800FE0">
        <w:rPr>
          <w:rtl/>
        </w:rPr>
        <w:t>-</w:t>
      </w:r>
      <w:r w:rsidRPr="00EB59BC">
        <w:rPr>
          <w:rtl/>
        </w:rPr>
        <w:t>חתום והלא</w:t>
      </w:r>
      <w:r w:rsidR="00800FE0">
        <w:rPr>
          <w:rtl/>
        </w:rPr>
        <w:t>-</w:t>
      </w:r>
      <w:r w:rsidRPr="00EB59BC">
        <w:rPr>
          <w:rtl/>
        </w:rPr>
        <w:t>מחייב עם האיש הזה</w:t>
      </w:r>
      <w:r w:rsidR="00800FE0">
        <w:rPr>
          <w:rtl/>
        </w:rPr>
        <w:t xml:space="preserve"> </w:t>
      </w:r>
      <w:r w:rsidRPr="00EB59BC">
        <w:rPr>
          <w:rtl/>
        </w:rPr>
        <w:t>אבו</w:t>
      </w:r>
      <w:r w:rsidR="00800FE0">
        <w:rPr>
          <w:rtl/>
        </w:rPr>
        <w:t>-</w:t>
      </w:r>
      <w:r w:rsidRPr="00EB59BC">
        <w:rPr>
          <w:rtl/>
        </w:rPr>
        <w:t>מאזן, שקיים, אגב, והוא לא אחרון האנשים באש"ף, וגם ההסכם שנחתם עם חבר הכנסת</w:t>
      </w:r>
      <w:r w:rsidR="00800FE0">
        <w:rPr>
          <w:rtl/>
        </w:rPr>
        <w:t xml:space="preserve"> </w:t>
      </w:r>
      <w:r w:rsidRPr="00EB59BC">
        <w:rPr>
          <w:rtl/>
        </w:rPr>
        <w:t>מהליכוד,</w:t>
      </w:r>
      <w:r w:rsidR="00800FE0">
        <w:rPr>
          <w:rtl/>
        </w:rPr>
        <w:t xml:space="preserve"> </w:t>
      </w:r>
      <w:r w:rsidRPr="00EB59BC">
        <w:rPr>
          <w:rtl/>
        </w:rPr>
        <w:t>שלא מחייב את הליכוד ולא מחייב את מפלגת העבודה, וכל אחד מאתנו שחתם על</w:t>
      </w:r>
      <w:r w:rsidR="00800FE0">
        <w:rPr>
          <w:rtl/>
        </w:rPr>
        <w:t xml:space="preserve"> </w:t>
      </w:r>
      <w:r w:rsidRPr="00EB59BC">
        <w:rPr>
          <w:rtl/>
        </w:rPr>
        <w:t>ההסכם</w:t>
      </w:r>
      <w:r w:rsidR="00800FE0">
        <w:rPr>
          <w:rtl/>
        </w:rPr>
        <w:t xml:space="preserve"> </w:t>
      </w:r>
      <w:r w:rsidRPr="00EB59BC">
        <w:rPr>
          <w:rtl/>
        </w:rPr>
        <w:t>הזה,</w:t>
      </w:r>
      <w:r w:rsidR="00800FE0">
        <w:rPr>
          <w:rtl/>
        </w:rPr>
        <w:t xml:space="preserve"> </w:t>
      </w:r>
      <w:r w:rsidRPr="00EB59BC">
        <w:rPr>
          <w:rtl/>
        </w:rPr>
        <w:t>מקבל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מהבוקר ועד הערב מאמרים וקיתונות של רותחים </w:t>
      </w:r>
      <w:r w:rsidR="00800FE0">
        <w:rPr>
          <w:rtl/>
        </w:rPr>
        <w:t>–</w:t>
      </w:r>
      <w:r w:rsidRPr="00EB59BC">
        <w:rPr>
          <w:rtl/>
        </w:rPr>
        <w:t xml:space="preserve"> שני הדברים האלה</w:t>
      </w:r>
      <w:r w:rsidR="00800FE0">
        <w:rPr>
          <w:rtl/>
        </w:rPr>
        <w:t xml:space="preserve"> </w:t>
      </w:r>
      <w:r w:rsidRPr="00EB59BC">
        <w:rPr>
          <w:rtl/>
        </w:rPr>
        <w:t>אומרים</w:t>
      </w:r>
      <w:r w:rsidR="00800FE0">
        <w:rPr>
          <w:rtl/>
        </w:rPr>
        <w:t xml:space="preserve"> </w:t>
      </w:r>
      <w:r w:rsidRPr="00EB59BC">
        <w:rPr>
          <w:rtl/>
        </w:rPr>
        <w:t>לי</w:t>
      </w:r>
      <w:r w:rsidR="00800FE0">
        <w:rPr>
          <w:rtl/>
        </w:rPr>
        <w:t xml:space="preserve"> </w:t>
      </w:r>
      <w:r w:rsidRPr="00EB59BC">
        <w:rPr>
          <w:rtl/>
        </w:rPr>
        <w:t>דבר</w:t>
      </w:r>
      <w:r w:rsidR="00800FE0">
        <w:rPr>
          <w:rtl/>
        </w:rPr>
        <w:t xml:space="preserve"> </w:t>
      </w:r>
      <w:r w:rsidRPr="00EB59BC">
        <w:rPr>
          <w:rtl/>
        </w:rPr>
        <w:t>אחד,</w:t>
      </w:r>
      <w:r w:rsidR="00800FE0">
        <w:rPr>
          <w:rtl/>
        </w:rPr>
        <w:t xml:space="preserve"> </w:t>
      </w:r>
      <w:r w:rsidRPr="00EB59BC">
        <w:rPr>
          <w:rtl/>
        </w:rPr>
        <w:t>שהוא מבחינתי החשוב ביותר: הסכם הקבע הוא לא תיבת פנדורה;</w:t>
      </w:r>
      <w:r w:rsidR="00800FE0">
        <w:rPr>
          <w:rtl/>
        </w:rPr>
        <w:t xml:space="preserve"> </w:t>
      </w:r>
      <w:r w:rsidRPr="00EB59BC">
        <w:rPr>
          <w:rtl/>
        </w:rPr>
        <w:t>הסכם</w:t>
      </w:r>
      <w:r w:rsidR="00800FE0">
        <w:rPr>
          <w:rtl/>
        </w:rPr>
        <w:t xml:space="preserve"> </w:t>
      </w:r>
      <w:r w:rsidRPr="00EB59BC">
        <w:rPr>
          <w:rtl/>
        </w:rPr>
        <w:t>הקבע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מחוז</w:t>
      </w:r>
      <w:r w:rsidR="00800FE0">
        <w:rPr>
          <w:rtl/>
        </w:rPr>
        <w:t xml:space="preserve"> </w:t>
      </w:r>
      <w:r w:rsidRPr="00EB59BC">
        <w:rPr>
          <w:rtl/>
        </w:rPr>
        <w:t>חפץ, שיכול להקל על כולנו, על יהודים וערבים ועל פלשתינים</w:t>
      </w:r>
      <w:r w:rsidR="00800FE0">
        <w:rPr>
          <w:rtl/>
        </w:rPr>
        <w:t xml:space="preserve"> </w:t>
      </w:r>
      <w:r w:rsidRPr="00EB59BC">
        <w:rPr>
          <w:rtl/>
        </w:rPr>
        <w:t>בארץ הזאת.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ואנחנו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נריב עד שנגיע אליו, ונתמקח ונתווכח ונצעק זה על זה אולי </w:t>
      </w:r>
      <w:r w:rsidR="00800FE0">
        <w:rPr>
          <w:rtl/>
        </w:rPr>
        <w:t>–</w:t>
      </w:r>
      <w:r w:rsidRPr="00EB59BC">
        <w:rPr>
          <w:rtl/>
        </w:rPr>
        <w:t xml:space="preserve"> לא אני </w:t>
      </w:r>
      <w:r w:rsidR="00800FE0">
        <w:rPr>
          <w:rtl/>
        </w:rPr>
        <w:t xml:space="preserve">–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אפשרי</w:t>
      </w:r>
      <w:r w:rsidR="00800FE0">
        <w:rPr>
          <w:rtl/>
        </w:rPr>
        <w:t xml:space="preserve"> </w:t>
      </w:r>
      <w:r w:rsidRPr="00EB59BC">
        <w:rPr>
          <w:rtl/>
        </w:rPr>
        <w:t>וזה</w:t>
      </w:r>
      <w:r w:rsidR="00800FE0">
        <w:rPr>
          <w:rtl/>
        </w:rPr>
        <w:t xml:space="preserve"> </w:t>
      </w:r>
      <w:r w:rsidRPr="00EB59BC">
        <w:rPr>
          <w:rtl/>
        </w:rPr>
        <w:t>היתרון</w:t>
      </w:r>
      <w:r w:rsidR="00800FE0">
        <w:rPr>
          <w:rtl/>
        </w:rPr>
        <w:t xml:space="preserve"> </w:t>
      </w:r>
      <w:r w:rsidRPr="00EB59BC">
        <w:rPr>
          <w:rtl/>
        </w:rPr>
        <w:t>הגדול שלו. ואין צורך לחשוש מהבעיות האיומות האלה:</w:t>
      </w:r>
      <w:r w:rsidR="00800FE0">
        <w:rPr>
          <w:rtl/>
        </w:rPr>
        <w:t xml:space="preserve"> </w:t>
      </w:r>
      <w:r w:rsidRPr="00EB59BC">
        <w:rPr>
          <w:rtl/>
        </w:rPr>
        <w:t>ירושלים</w:t>
      </w:r>
      <w:r w:rsidR="00800FE0">
        <w:rPr>
          <w:rtl/>
        </w:rPr>
        <w:t xml:space="preserve"> </w:t>
      </w:r>
      <w:r w:rsidRPr="00EB59BC">
        <w:rPr>
          <w:rtl/>
        </w:rPr>
        <w:t>ופליטים</w:t>
      </w:r>
      <w:r w:rsidR="00800FE0">
        <w:rPr>
          <w:rtl/>
        </w:rPr>
        <w:t xml:space="preserve"> </w:t>
      </w:r>
      <w:r w:rsidRPr="00EB59BC">
        <w:rPr>
          <w:rtl/>
        </w:rPr>
        <w:t>והתנחלויות,</w:t>
      </w:r>
      <w:r w:rsidR="00800FE0">
        <w:rPr>
          <w:rtl/>
        </w:rPr>
        <w:t xml:space="preserve"> </w:t>
      </w:r>
      <w:r w:rsidRPr="00EB59BC">
        <w:rPr>
          <w:rtl/>
        </w:rPr>
        <w:t>כי</w:t>
      </w:r>
      <w:r w:rsidR="00800FE0">
        <w:rPr>
          <w:rtl/>
        </w:rPr>
        <w:t xml:space="preserve"> </w:t>
      </w:r>
      <w:r w:rsidRPr="00EB59BC">
        <w:rPr>
          <w:rtl/>
        </w:rPr>
        <w:t>בשני הצדדים, אלה שרוצים להגיע להסדר מבינים,</w:t>
      </w:r>
      <w:r w:rsidR="00800FE0">
        <w:rPr>
          <w:rtl/>
        </w:rPr>
        <w:t xml:space="preserve"> </w:t>
      </w:r>
      <w:r w:rsidRPr="00EB59BC">
        <w:rPr>
          <w:rtl/>
        </w:rPr>
        <w:t>שאפשר</w:t>
      </w:r>
      <w:r w:rsidR="00800FE0">
        <w:rPr>
          <w:rtl/>
        </w:rPr>
        <w:t xml:space="preserve"> </w:t>
      </w:r>
      <w:r w:rsidRPr="00EB59BC">
        <w:rPr>
          <w:rtl/>
        </w:rPr>
        <w:t>למצוא פתרון שאפשר לחיות אתו. התחושה שלנו, של מי שחתמו על ההסכם הזה, היא</w:t>
      </w:r>
      <w:r w:rsidR="00800FE0">
        <w:rPr>
          <w:rtl/>
        </w:rPr>
        <w:t xml:space="preserve"> </w:t>
      </w:r>
      <w:r w:rsidRPr="00EB59BC">
        <w:rPr>
          <w:rtl/>
        </w:rPr>
        <w:t>שיש</w:t>
      </w:r>
      <w:r w:rsidR="00800FE0">
        <w:rPr>
          <w:rtl/>
        </w:rPr>
        <w:t xml:space="preserve"> </w:t>
      </w:r>
      <w:r w:rsidRPr="00EB59BC">
        <w:rPr>
          <w:rtl/>
        </w:rPr>
        <w:t>מקום,</w:t>
      </w:r>
      <w:r w:rsidR="00800FE0">
        <w:rPr>
          <w:rtl/>
        </w:rPr>
        <w:t xml:space="preserve"> </w:t>
      </w:r>
      <w:r w:rsidRPr="00EB59BC">
        <w:rPr>
          <w:rtl/>
        </w:rPr>
        <w:t>באמת</w:t>
      </w:r>
      <w:r w:rsidR="00800FE0">
        <w:rPr>
          <w:rtl/>
        </w:rPr>
        <w:t xml:space="preserve"> </w:t>
      </w:r>
      <w:r w:rsidRPr="00EB59BC">
        <w:rPr>
          <w:rtl/>
        </w:rPr>
        <w:t>בלי הבדלי מפלגות, לקצר את המהלך כמה שאפשר ולא להאריך את הסדר</w:t>
      </w:r>
      <w:r w:rsidR="00800FE0">
        <w:rPr>
          <w:rtl/>
        </w:rPr>
        <w:t xml:space="preserve"> </w:t>
      </w:r>
      <w:r w:rsidRPr="00EB59BC">
        <w:rPr>
          <w:rtl/>
        </w:rPr>
        <w:t>הביניים כדי לאפשר לקיצונים משני הצדדים, לצערנו יש כאלה, לטרפד את המהלך.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בעצם מסתמן כאן? מסתמנת ישות פלשתינית ריבונית, שהמגבלה העיקרית עליה היא</w:t>
      </w:r>
      <w:r w:rsidR="00800FE0">
        <w:rPr>
          <w:rtl/>
        </w:rPr>
        <w:t xml:space="preserve"> </w:t>
      </w:r>
      <w:r w:rsidRPr="00EB59BC">
        <w:rPr>
          <w:rtl/>
        </w:rPr>
        <w:t>שלא</w:t>
      </w:r>
      <w:r w:rsidR="00800FE0">
        <w:rPr>
          <w:rtl/>
        </w:rPr>
        <w:t xml:space="preserve"> </w:t>
      </w:r>
      <w:r w:rsidRPr="00EB59BC">
        <w:rPr>
          <w:rtl/>
        </w:rPr>
        <w:t>יהיה לה צבא. אתם שואלים אותי: האם בסוף זה יהיה הפתרון? כן. האם בסוף יקראו</w:t>
      </w:r>
      <w:r w:rsidR="00800FE0">
        <w:rPr>
          <w:rtl/>
        </w:rPr>
        <w:t xml:space="preserve"> </w:t>
      </w:r>
      <w:r w:rsidRPr="00EB59BC">
        <w:rPr>
          <w:rtl/>
        </w:rPr>
        <w:t>לה מדינה? בוודאי. האם יהיה לה בסוף צבא? לא.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הישות הזאת, אגב, לא קיימת במצע המערך ולא קיימת במצע הליכוד, מה לעשות.</w:t>
      </w:r>
      <w:r w:rsidR="00800FE0">
        <w:rPr>
          <w:rtl/>
        </w:rPr>
        <w:t xml:space="preserve"> </w:t>
      </w:r>
      <w:r w:rsidRPr="00EB59BC">
        <w:rPr>
          <w:rtl/>
        </w:rPr>
        <w:t>מי</w:t>
      </w:r>
      <w:r w:rsidR="00800FE0">
        <w:rPr>
          <w:rtl/>
        </w:rPr>
        <w:t xml:space="preserve"> </w:t>
      </w:r>
      <w:r w:rsidRPr="00EB59BC">
        <w:rPr>
          <w:rtl/>
        </w:rPr>
        <w:t>שיקרא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שני המצעים, לא ימצא ישות כזאת. הישות הזאת, שאנחנו יודעים שהיא תהיה,</w:t>
      </w:r>
      <w:r w:rsidR="00800FE0">
        <w:rPr>
          <w:rtl/>
        </w:rPr>
        <w:t xml:space="preserve"> </w:t>
      </w:r>
      <w:r w:rsidRPr="00EB59BC">
        <w:rPr>
          <w:rtl/>
        </w:rPr>
        <w:t>הרי כולנו יודעים שהיא תהיה, יכולה היתה להיות בשיחות בינינו, והיא בהסכם בינינו.</w:t>
      </w:r>
      <w:r w:rsidR="00800FE0">
        <w:rPr>
          <w:rtl/>
        </w:rPr>
        <w:t xml:space="preserve"> </w:t>
      </w:r>
      <w:r w:rsidRPr="00EB59BC">
        <w:rPr>
          <w:rtl/>
        </w:rPr>
        <w:t>ולא</w:t>
      </w:r>
      <w:r w:rsidR="00800FE0">
        <w:rPr>
          <w:rtl/>
        </w:rPr>
        <w:t xml:space="preserve"> </w:t>
      </w:r>
      <w:r w:rsidRPr="00EB59BC">
        <w:rPr>
          <w:rtl/>
        </w:rPr>
        <w:t>הייתי</w:t>
      </w:r>
      <w:r w:rsidR="00800FE0">
        <w:rPr>
          <w:rtl/>
        </w:rPr>
        <w:t xml:space="preserve"> </w:t>
      </w:r>
      <w:r w:rsidRPr="00EB59BC">
        <w:rPr>
          <w:rtl/>
        </w:rPr>
        <w:t>מזלזל</w:t>
      </w:r>
      <w:r w:rsidR="00800FE0">
        <w:rPr>
          <w:rtl/>
        </w:rPr>
        <w:t xml:space="preserve"> –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מי שחושב שההסכם הזה הוא רע ונורא, ניצי או יוני בצורה</w:t>
      </w:r>
      <w:r w:rsidR="00800FE0">
        <w:rPr>
          <w:rtl/>
        </w:rPr>
        <w:t xml:space="preserve"> </w:t>
      </w:r>
      <w:r w:rsidRPr="00EB59BC">
        <w:rPr>
          <w:rtl/>
        </w:rPr>
        <w:t>מטורפת,</w:t>
      </w:r>
      <w:r w:rsidR="00800FE0">
        <w:rPr>
          <w:rtl/>
        </w:rPr>
        <w:t xml:space="preserve"> </w:t>
      </w:r>
      <w:r w:rsidRPr="00EB59BC">
        <w:rPr>
          <w:rtl/>
        </w:rPr>
        <w:t>שמכרנו</w:t>
      </w:r>
      <w:r w:rsidR="00800FE0">
        <w:rPr>
          <w:rtl/>
        </w:rPr>
        <w:t xml:space="preserve"> </w:t>
      </w:r>
      <w:r w:rsidRPr="00EB59BC">
        <w:rPr>
          <w:rtl/>
        </w:rPr>
        <w:t>הכול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קנינו הכול </w:t>
      </w:r>
      <w:r w:rsidR="00800FE0">
        <w:rPr>
          <w:rtl/>
        </w:rPr>
        <w:t>–</w:t>
      </w:r>
      <w:r w:rsidRPr="00EB59BC">
        <w:rPr>
          <w:rtl/>
        </w:rPr>
        <w:t xml:space="preserve"> אני מציע לשים לב לישות הזאת. הירדן הוא</w:t>
      </w:r>
      <w:r w:rsidR="00800FE0">
        <w:rPr>
          <w:rtl/>
        </w:rPr>
        <w:t xml:space="preserve"> </w:t>
      </w:r>
      <w:r w:rsidRPr="00EB59BC">
        <w:rPr>
          <w:rtl/>
        </w:rPr>
        <w:t>גבול</w:t>
      </w:r>
      <w:r w:rsidR="00800FE0">
        <w:rPr>
          <w:rtl/>
        </w:rPr>
        <w:t xml:space="preserve"> </w:t>
      </w:r>
      <w:r w:rsidRPr="00EB59BC">
        <w:rPr>
          <w:rtl/>
        </w:rPr>
        <w:t>הביטחון,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בהכרח גבול מדיני. לגרסת חלק מאתנו, זה גם גבול מדיני; לגרסת</w:t>
      </w:r>
      <w:r w:rsidR="00800FE0">
        <w:rPr>
          <w:rtl/>
        </w:rPr>
        <w:t xml:space="preserve"> </w:t>
      </w:r>
      <w:r w:rsidRPr="00EB59BC">
        <w:rPr>
          <w:rtl/>
        </w:rPr>
        <w:t>חלק מאתנו, זה גבול ביטחון בלבד.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 לא הסכמתם למשל על זה, אז איזה הסכם זה?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 מספיק טוב, תמר. זה הכי טוב שיכולתי להביא.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הסכמתם שאתם חלוקים?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אמרתי</w:t>
      </w:r>
      <w:r w:rsidR="00800FE0">
        <w:rPr>
          <w:rtl/>
        </w:rPr>
        <w:t xml:space="preserve"> </w:t>
      </w:r>
      <w:r w:rsidRPr="00EB59BC">
        <w:rPr>
          <w:rtl/>
        </w:rPr>
        <w:t>מלכתחילה, זה לא הסכם הכי טוב, זה לא ההסכם שאני הייתי כותב עם עצמי,</w:t>
      </w:r>
      <w:r w:rsidR="00800FE0">
        <w:rPr>
          <w:rtl/>
        </w:rPr>
        <w:t xml:space="preserve"> </w:t>
      </w:r>
      <w:r w:rsidRPr="00EB59BC">
        <w:rPr>
          <w:rtl/>
        </w:rPr>
        <w:t>אבל,</w:t>
      </w:r>
      <w:r w:rsidR="00800FE0">
        <w:rPr>
          <w:rtl/>
        </w:rPr>
        <w:t xml:space="preserve"> </w:t>
      </w:r>
      <w:r w:rsidRPr="00EB59BC">
        <w:rPr>
          <w:rtl/>
        </w:rPr>
        <w:t>לשמחתי,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חותם</w:t>
      </w:r>
      <w:r w:rsidR="00800FE0">
        <w:rPr>
          <w:rtl/>
        </w:rPr>
        <w:t xml:space="preserve"> </w:t>
      </w:r>
      <w:r w:rsidRPr="00EB59BC">
        <w:rPr>
          <w:rtl/>
        </w:rPr>
        <w:t>הסכמים</w:t>
      </w:r>
      <w:r w:rsidR="00800FE0">
        <w:rPr>
          <w:rtl/>
        </w:rPr>
        <w:t xml:space="preserve"> </w:t>
      </w:r>
      <w:r w:rsidRPr="00EB59BC">
        <w:rPr>
          <w:rtl/>
        </w:rPr>
        <w:t>עם עצמי אף פעם, תמיד יש עוד מישהו, ואולי</w:t>
      </w:r>
      <w:r w:rsidR="00800FE0">
        <w:rPr>
          <w:rtl/>
        </w:rPr>
        <w:t xml:space="preserve"> </w:t>
      </w:r>
      <w:r w:rsidRPr="00EB59BC">
        <w:rPr>
          <w:rtl/>
        </w:rPr>
        <w:t>המישהו הזה יותר חכם ממני, גם זה יכול לקרות לי.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הוא יותר טוב לשיטתך.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בהסכם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>החלת ריבונות על גושי ההתיישבות הגדולים. מישהו יכול להגיד:</w:t>
      </w:r>
      <w:r w:rsidR="00800FE0">
        <w:rPr>
          <w:rtl/>
        </w:rPr>
        <w:t xml:space="preserve"> </w:t>
      </w:r>
      <w:r w:rsidRPr="00EB59BC">
        <w:rPr>
          <w:rtl/>
        </w:rPr>
        <w:t>מה, רק? ומישהו יכול להגיד: מה, על כל הגושים האלה? על בערך 100,000 אנשים? תשובה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שאלתך לגבי מספר, שאול.</w:t>
      </w:r>
      <w:r w:rsidR="00800FE0">
        <w:rPr>
          <w:rtl/>
        </w:rPr>
        <w:t xml:space="preserve"> </w:t>
      </w:r>
      <w:r w:rsidRPr="00EB59BC">
        <w:rPr>
          <w:rtl/>
        </w:rPr>
        <w:t>זה נורא? מבחינתי, זה פחות מ</w:t>
      </w:r>
      <w:r w:rsidR="00800FE0">
        <w:rPr>
          <w:rtl/>
        </w:rPr>
        <w:t>-</w:t>
      </w:r>
      <w:r w:rsidR="00800FE0" w:rsidRPr="00EB59BC">
        <w:rPr>
          <w:rtl/>
        </w:rPr>
        <w:t>10</w:t>
      </w:r>
      <w:r w:rsidR="00800FE0">
        <w:rPr>
          <w:rtl/>
        </w:rPr>
        <w:t>%</w:t>
      </w:r>
      <w:r w:rsidRPr="00EB59BC">
        <w:rPr>
          <w:rtl/>
        </w:rPr>
        <w:t xml:space="preserve"> מהשטח. מבחינתי, זה</w:t>
      </w:r>
      <w:r w:rsidR="00800FE0">
        <w:rPr>
          <w:rtl/>
        </w:rPr>
        <w:t xml:space="preserve"> </w:t>
      </w:r>
      <w:r w:rsidRPr="00EB59BC">
        <w:rPr>
          <w:rtl/>
        </w:rPr>
        <w:t>יכול לעמוד מול מתן שטח באזור חולות חלוצה לרצועת</w:t>
      </w:r>
      <w:r w:rsidR="00800FE0">
        <w:rPr>
          <w:rtl/>
        </w:rPr>
        <w:t>-</w:t>
      </w:r>
      <w:r w:rsidRPr="00EB59BC">
        <w:rPr>
          <w:rtl/>
        </w:rPr>
        <w:t>עזה. זה לא כתוב בהסכם הזה. אין</w:t>
      </w:r>
      <w:r w:rsidR="00800FE0">
        <w:rPr>
          <w:rtl/>
        </w:rPr>
        <w:t xml:space="preserve"> </w:t>
      </w:r>
      <w:r w:rsidRPr="00EB59BC">
        <w:rPr>
          <w:rtl/>
        </w:rPr>
        <w:t>התייחסות</w:t>
      </w:r>
      <w:r w:rsidR="00800FE0">
        <w:rPr>
          <w:rtl/>
        </w:rPr>
        <w:t xml:space="preserve"> </w:t>
      </w:r>
      <w:r w:rsidRPr="00EB59BC">
        <w:rPr>
          <w:rtl/>
        </w:rPr>
        <w:t>אליו.</w:t>
      </w:r>
      <w:r w:rsidR="00800FE0">
        <w:rPr>
          <w:rtl/>
        </w:rPr>
        <w:t xml:space="preserve"> </w:t>
      </w:r>
      <w:r w:rsidRPr="00EB59BC">
        <w:rPr>
          <w:rtl/>
        </w:rPr>
        <w:t>בהבנה עם אבו</w:t>
      </w:r>
      <w:r w:rsidR="00800FE0">
        <w:rPr>
          <w:rtl/>
        </w:rPr>
        <w:t>-</w:t>
      </w:r>
      <w:r w:rsidRPr="00EB59BC">
        <w:rPr>
          <w:rtl/>
        </w:rPr>
        <w:t>מאזן זה קיים.</w:t>
      </w:r>
      <w:r w:rsidR="00800FE0">
        <w:rPr>
          <w:rtl/>
        </w:rPr>
        <w:t xml:space="preserve"> </w:t>
      </w:r>
      <w:r w:rsidRPr="00EB59BC">
        <w:rPr>
          <w:rtl/>
        </w:rPr>
        <w:t>האם זה סותר את ההבנה עם אבו</w:t>
      </w:r>
      <w:r w:rsidR="00800FE0">
        <w:rPr>
          <w:rtl/>
        </w:rPr>
        <w:t>-</w:t>
      </w:r>
      <w:r w:rsidRPr="00EB59BC">
        <w:rPr>
          <w:rtl/>
        </w:rPr>
        <w:t>מאזן?</w:t>
      </w:r>
      <w:r w:rsidR="00800FE0">
        <w:rPr>
          <w:rtl/>
        </w:rPr>
        <w:t xml:space="preserve"> </w:t>
      </w:r>
      <w:r w:rsidRPr="00EB59BC">
        <w:rPr>
          <w:rtl/>
        </w:rPr>
        <w:t>זה לא סותר. האם זה חוזר על עצמו?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פחות מ</w:t>
      </w:r>
      <w:r w:rsidR="00800FE0">
        <w:rPr>
          <w:rtl/>
        </w:rPr>
        <w:t>-</w:t>
      </w:r>
      <w:r w:rsidR="00800FE0" w:rsidRPr="00EB59BC">
        <w:rPr>
          <w:rtl/>
        </w:rPr>
        <w:t>10</w:t>
      </w:r>
      <w:r w:rsidR="00800FE0">
        <w:rPr>
          <w:rtl/>
        </w:rPr>
        <w:t>%</w:t>
      </w:r>
      <w:r w:rsidRPr="00EB59BC">
        <w:rPr>
          <w:rtl/>
        </w:rPr>
        <w:t>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השטח</w:t>
      </w:r>
      <w:r w:rsidR="00800FE0">
        <w:rPr>
          <w:rtl/>
        </w:rPr>
        <w:t xml:space="preserve"> </w:t>
      </w:r>
      <w:r w:rsidRPr="00EB59BC">
        <w:rPr>
          <w:rtl/>
        </w:rPr>
        <w:t>הזה.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מדבר? על גוש</w:t>
      </w:r>
      <w:r w:rsidR="00800FE0">
        <w:rPr>
          <w:rtl/>
        </w:rPr>
        <w:t>-</w:t>
      </w:r>
      <w:r w:rsidRPr="00EB59BC">
        <w:rPr>
          <w:rtl/>
        </w:rPr>
        <w:t>עציון, על מערב השומרון ועל מרחב</w:t>
      </w:r>
      <w:r w:rsidR="00800FE0">
        <w:rPr>
          <w:rtl/>
        </w:rPr>
        <w:t xml:space="preserve"> </w:t>
      </w:r>
      <w:r w:rsidRPr="00EB59BC">
        <w:rPr>
          <w:rtl/>
        </w:rPr>
        <w:t>ירושלים.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כמה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 w:rsidRPr="00EB59BC">
        <w:rPr>
          <w:rtl/>
        </w:rPr>
        <w:t>8</w:t>
      </w:r>
      <w:r w:rsidR="00800FE0">
        <w:rPr>
          <w:rtl/>
        </w:rPr>
        <w:t>%</w:t>
      </w:r>
      <w:r w:rsidRPr="00EB59BC">
        <w:rPr>
          <w:rtl/>
        </w:rPr>
        <w:t>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בערך </w:t>
      </w:r>
      <w:r w:rsidR="00800FE0" w:rsidRPr="00EB59BC">
        <w:rPr>
          <w:rtl/>
        </w:rPr>
        <w:t>10</w:t>
      </w:r>
      <w:r w:rsidR="00800FE0">
        <w:rPr>
          <w:rtl/>
        </w:rPr>
        <w:t>%</w:t>
      </w:r>
      <w:r w:rsidRPr="00EB59BC">
        <w:rPr>
          <w:rtl/>
        </w:rPr>
        <w:t>, קצת פחות מ</w:t>
      </w:r>
      <w:r w:rsidR="00800FE0">
        <w:rPr>
          <w:rtl/>
        </w:rPr>
        <w:t>-</w:t>
      </w:r>
      <w:r w:rsidR="00800FE0" w:rsidRPr="00EB59BC">
        <w:rPr>
          <w:rtl/>
        </w:rPr>
        <w:t>10</w:t>
      </w:r>
      <w:r w:rsidR="00800FE0">
        <w:rPr>
          <w:rtl/>
        </w:rPr>
        <w:t>%</w:t>
      </w:r>
      <w:r w:rsidRPr="00EB59BC">
        <w:rPr>
          <w:rtl/>
        </w:rPr>
        <w:t>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ביניהם מעברים וכו'. הכול מחולק ומפוצל.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תמר, זה לא מספיק לך, אני יודע. מה אני יכול לעשות?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איך אתה מדמיין לעצמך את המדינה הזאת?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יותר</w:t>
      </w:r>
      <w:r w:rsidR="00800FE0">
        <w:rPr>
          <w:rtl/>
        </w:rPr>
        <w:t xml:space="preserve"> </w:t>
      </w:r>
      <w:r w:rsidRPr="00EB59BC">
        <w:rPr>
          <w:rtl/>
        </w:rPr>
        <w:t>סביר</w:t>
      </w:r>
      <w:r w:rsidR="00800FE0">
        <w:rPr>
          <w:rtl/>
        </w:rPr>
        <w:t xml:space="preserve"> </w:t>
      </w:r>
      <w:r w:rsidRPr="00EB59BC">
        <w:rPr>
          <w:rtl/>
        </w:rPr>
        <w:t>ויותר מעשי מהסדר הביניים, תאמיני לי. יותר פשוט מהסדר הביניים,</w:t>
      </w:r>
      <w:r w:rsidR="00800FE0">
        <w:rPr>
          <w:rtl/>
        </w:rPr>
        <w:t xml:space="preserve"> </w:t>
      </w:r>
      <w:r w:rsidRPr="00EB59BC">
        <w:rPr>
          <w:rtl/>
        </w:rPr>
        <w:t>הרבה פחות מורכב.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בהסכם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אפשרות,</w:t>
      </w:r>
      <w:r w:rsidR="00800FE0">
        <w:rPr>
          <w:rtl/>
        </w:rPr>
        <w:t xml:space="preserve"> </w:t>
      </w:r>
      <w:r w:rsidRPr="00EB59BC">
        <w:rPr>
          <w:rtl/>
        </w:rPr>
        <w:t>לישראלים</w:t>
      </w:r>
      <w:r w:rsidR="00800FE0">
        <w:rPr>
          <w:rtl/>
        </w:rPr>
        <w:t xml:space="preserve"> </w:t>
      </w:r>
      <w:r w:rsidRPr="00EB59BC">
        <w:rPr>
          <w:rtl/>
        </w:rPr>
        <w:t>שרוצים</w:t>
      </w:r>
      <w:r w:rsidR="00800FE0">
        <w:rPr>
          <w:rtl/>
        </w:rPr>
        <w:t xml:space="preserve"> </w:t>
      </w:r>
      <w:r w:rsidRPr="00EB59BC">
        <w:rPr>
          <w:rtl/>
        </w:rPr>
        <w:t>בכך,</w:t>
      </w:r>
      <w:r w:rsidR="00800FE0">
        <w:rPr>
          <w:rtl/>
        </w:rPr>
        <w:t xml:space="preserve"> </w:t>
      </w:r>
      <w:r w:rsidRPr="00EB59BC">
        <w:rPr>
          <w:rtl/>
        </w:rPr>
        <w:t>להישאר ביישובים שלהם תחת</w:t>
      </w:r>
      <w:r w:rsidR="00800FE0">
        <w:rPr>
          <w:rtl/>
        </w:rPr>
        <w:t xml:space="preserve"> </w:t>
      </w:r>
      <w:r w:rsidRPr="00EB59BC">
        <w:rPr>
          <w:rtl/>
        </w:rPr>
        <w:t>ריבונות</w:t>
      </w:r>
      <w:r w:rsidR="00800FE0">
        <w:rPr>
          <w:rtl/>
        </w:rPr>
        <w:t xml:space="preserve"> </w:t>
      </w:r>
      <w:r w:rsidRPr="00EB59BC">
        <w:rPr>
          <w:rtl/>
        </w:rPr>
        <w:t>פלשתינית.</w:t>
      </w:r>
      <w:r w:rsidR="00800FE0">
        <w:rPr>
          <w:rtl/>
        </w:rPr>
        <w:t xml:space="preserve"> </w:t>
      </w:r>
      <w:r w:rsidRPr="00EB59BC">
        <w:rPr>
          <w:rtl/>
        </w:rPr>
        <w:t>מישהו אומר:</w:t>
      </w:r>
      <w:r w:rsidR="00800FE0">
        <w:rPr>
          <w:rtl/>
        </w:rPr>
        <w:t xml:space="preserve"> </w:t>
      </w:r>
      <w:r w:rsidRPr="00EB59BC">
        <w:rPr>
          <w:rtl/>
        </w:rPr>
        <w:t>איך אתם עושים דבר כזה, מפקירים אותם לריבונות</w:t>
      </w:r>
      <w:r w:rsidR="00800FE0">
        <w:rPr>
          <w:rtl/>
        </w:rPr>
        <w:t xml:space="preserve"> </w:t>
      </w:r>
      <w:r w:rsidRPr="00EB59BC">
        <w:rPr>
          <w:rtl/>
        </w:rPr>
        <w:t>הפלשתינית?</w:t>
      </w:r>
      <w:r w:rsidR="00800FE0">
        <w:rPr>
          <w:rtl/>
        </w:rPr>
        <w:t xml:space="preserve"> </w:t>
      </w:r>
      <w:r w:rsidRPr="00EB59BC">
        <w:rPr>
          <w:rtl/>
        </w:rPr>
        <w:t>ומישהו</w:t>
      </w:r>
      <w:r w:rsidR="00800FE0">
        <w:rPr>
          <w:rtl/>
        </w:rPr>
        <w:t xml:space="preserve"> </w:t>
      </w:r>
      <w:r w:rsidRPr="00EB59BC">
        <w:rPr>
          <w:rtl/>
        </w:rPr>
        <w:t>אומר:</w:t>
      </w:r>
      <w:r w:rsidR="00800FE0">
        <w:rPr>
          <w:rtl/>
        </w:rPr>
        <w:t xml:space="preserve"> </w:t>
      </w:r>
      <w:r w:rsidRPr="00EB59BC">
        <w:rPr>
          <w:rtl/>
        </w:rPr>
        <w:t>איך אתם תוקעים יישובים בתוך הריבונות הפלשתינית? אני</w:t>
      </w:r>
      <w:r w:rsidR="00800FE0">
        <w:rPr>
          <w:rtl/>
        </w:rPr>
        <w:t xml:space="preserve"> </w:t>
      </w:r>
      <w:r w:rsidRPr="00EB59BC">
        <w:rPr>
          <w:rtl/>
        </w:rPr>
        <w:t>מעריך</w:t>
      </w:r>
      <w:r w:rsidR="00800FE0">
        <w:rPr>
          <w:rtl/>
        </w:rPr>
        <w:t xml:space="preserve"> </w:t>
      </w:r>
      <w:r w:rsidRPr="00EB59BC">
        <w:rPr>
          <w:rtl/>
        </w:rPr>
        <w:t>שרובם</w:t>
      </w:r>
      <w:r w:rsidR="00800FE0">
        <w:rPr>
          <w:rtl/>
        </w:rPr>
        <w:t xml:space="preserve"> </w:t>
      </w:r>
      <w:r w:rsidRPr="00EB59BC">
        <w:rPr>
          <w:rtl/>
        </w:rPr>
        <w:t>יעדיפו לקבל פיצויים ולעזוב, אבל אני לא רוצה להיות במצב שבו ממשלת</w:t>
      </w:r>
      <w:r w:rsidR="00800FE0">
        <w:rPr>
          <w:rtl/>
        </w:rPr>
        <w:t xml:space="preserve"> </w:t>
      </w:r>
      <w:r w:rsidRPr="00EB59BC">
        <w:rPr>
          <w:rtl/>
        </w:rPr>
        <w:t>ישראל, כזאת או אחרת, עוקרת אותם משם.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יכול להגיד לכם, ההבנה הזאת היא לא תוצאה רק של ההסכם עם הליכוד. בשיחות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הפלשתינים</w:t>
      </w:r>
      <w:r w:rsidR="00800FE0">
        <w:rPr>
          <w:rtl/>
        </w:rPr>
        <w:t xml:space="preserve"> </w:t>
      </w:r>
      <w:r w:rsidRPr="00EB59BC">
        <w:rPr>
          <w:rtl/>
        </w:rPr>
        <w:t>הדבר</w:t>
      </w:r>
      <w:r w:rsidR="00800FE0">
        <w:rPr>
          <w:rtl/>
        </w:rPr>
        <w:t xml:space="preserve"> </w:t>
      </w:r>
      <w:r w:rsidRPr="00EB59BC">
        <w:rPr>
          <w:rtl/>
        </w:rPr>
        <w:t>הזה הועלה, ואני אמרתי להם, מתוך הערכה שבסופו של דבר נצטרך</w:t>
      </w:r>
      <w:r w:rsidR="00800FE0">
        <w:rPr>
          <w:rtl/>
        </w:rPr>
        <w:t xml:space="preserve"> </w:t>
      </w:r>
      <w:r w:rsidRPr="00EB59BC">
        <w:rPr>
          <w:rtl/>
        </w:rPr>
        <w:t>הרי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הסכמה</w:t>
      </w:r>
      <w:r w:rsidR="00800FE0">
        <w:rPr>
          <w:rtl/>
        </w:rPr>
        <w:t xml:space="preserve"> </w:t>
      </w:r>
      <w:r w:rsidRPr="00EB59BC">
        <w:rPr>
          <w:rtl/>
        </w:rPr>
        <w:t>ישראלית</w:t>
      </w:r>
      <w:r w:rsidR="00800FE0">
        <w:rPr>
          <w:rtl/>
        </w:rPr>
        <w:t xml:space="preserve"> </w:t>
      </w:r>
      <w:r w:rsidRPr="00EB59BC">
        <w:rPr>
          <w:rtl/>
        </w:rPr>
        <w:t>לזה:</w:t>
      </w:r>
      <w:r w:rsidR="00800FE0">
        <w:rPr>
          <w:rtl/>
        </w:rPr>
        <w:t xml:space="preserve"> </w:t>
      </w:r>
      <w:r w:rsidRPr="00EB59BC">
        <w:rPr>
          <w:rtl/>
        </w:rPr>
        <w:t>אני לא רואה הסכמה ישראלית לדבר כזה.</w:t>
      </w:r>
      <w:r w:rsidR="00800FE0">
        <w:rPr>
          <w:rtl/>
        </w:rPr>
        <w:t xml:space="preserve"> </w:t>
      </w:r>
      <w:r w:rsidRPr="00EB59BC">
        <w:rPr>
          <w:rtl/>
        </w:rPr>
        <w:t>זאת אומרת,</w:t>
      </w:r>
      <w:r w:rsidR="00800FE0">
        <w:rPr>
          <w:rtl/>
        </w:rPr>
        <w:t xml:space="preserve"> </w:t>
      </w:r>
      <w:r w:rsidRPr="00EB59BC">
        <w:rPr>
          <w:rtl/>
        </w:rPr>
        <w:t>מכוח ההסכם עם הפלשתינים לא יעקרו יישובים. אם ממשלת ישראל תגיד, מבחינה ביטחונית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אחרת, לי יש עניין לעקור יישוב כזה או אחר, אף אחד לא יכול להגיד לה: אל תעשי</w:t>
      </w:r>
      <w:r w:rsidR="00800FE0">
        <w:rPr>
          <w:rtl/>
        </w:rPr>
        <w:t xml:space="preserve"> </w:t>
      </w:r>
      <w:r w:rsidRPr="00EB59BC">
        <w:rPr>
          <w:rtl/>
        </w:rPr>
        <w:t>את זה;</w:t>
      </w:r>
      <w:r w:rsidR="00800FE0">
        <w:rPr>
          <w:rtl/>
        </w:rPr>
        <w:t xml:space="preserve"> </w:t>
      </w:r>
      <w:r w:rsidRPr="00EB59BC">
        <w:rPr>
          <w:rtl/>
        </w:rPr>
        <w:t>אבל לא כתוצאה מן ההסכם העתידי עם הפלשתינים.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כמה אחוזים מהפלשתינים יושבים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הפלשתינים יסכימו? לפני השלום לא סופחו, עכשיו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אלסאנע,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 להגיד לך משהו על זה. הרי השאלה היא מה קורה</w:t>
      </w:r>
      <w:r w:rsidR="00800FE0">
        <w:rPr>
          <w:rtl/>
        </w:rPr>
        <w:t xml:space="preserve"> </w:t>
      </w:r>
      <w:r w:rsidRPr="00EB59BC">
        <w:rPr>
          <w:rtl/>
        </w:rPr>
        <w:t>ברגע</w:t>
      </w:r>
      <w:r w:rsidR="00800FE0">
        <w:rPr>
          <w:rtl/>
        </w:rPr>
        <w:t xml:space="preserve"> </w:t>
      </w:r>
      <w:r w:rsidRPr="00EB59BC">
        <w:rPr>
          <w:rtl/>
        </w:rPr>
        <w:t>האמת.</w:t>
      </w:r>
      <w:r w:rsidR="00800FE0">
        <w:rPr>
          <w:rtl/>
        </w:rPr>
        <w:t xml:space="preserve"> </w:t>
      </w:r>
      <w:r w:rsidRPr="00EB59BC">
        <w:rPr>
          <w:rtl/>
        </w:rPr>
        <w:t>ברגע</w:t>
      </w:r>
      <w:r w:rsidR="00800FE0">
        <w:rPr>
          <w:rtl/>
        </w:rPr>
        <w:t xml:space="preserve"> </w:t>
      </w:r>
      <w:r w:rsidRPr="00EB59BC">
        <w:rPr>
          <w:rtl/>
        </w:rPr>
        <w:t>האמת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בא אל הפלשתינים או אני בא אל הפלשתינים או מישהו</w:t>
      </w:r>
      <w:r w:rsidR="00800FE0">
        <w:rPr>
          <w:rtl/>
        </w:rPr>
        <w:t xml:space="preserve"> </w:t>
      </w:r>
      <w:r w:rsidRPr="00EB59BC">
        <w:rPr>
          <w:rtl/>
        </w:rPr>
        <w:t>מהקואליציה</w:t>
      </w:r>
      <w:r w:rsidR="00800FE0">
        <w:rPr>
          <w:rtl/>
        </w:rPr>
        <w:t xml:space="preserve"> </w:t>
      </w:r>
      <w:r w:rsidRPr="00EB59BC">
        <w:rPr>
          <w:rtl/>
        </w:rPr>
        <w:t>בא</w:t>
      </w:r>
      <w:r w:rsidR="00800FE0">
        <w:rPr>
          <w:rtl/>
        </w:rPr>
        <w:t xml:space="preserve"> </w:t>
      </w:r>
      <w:r w:rsidRPr="00EB59BC">
        <w:rPr>
          <w:rtl/>
        </w:rPr>
        <w:t>אל הפלשתינים ואומר להם: תראו, אתם רוצים להגיע להסדר? ההסדר הזה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לכלול</w:t>
      </w:r>
      <w:r w:rsidR="00800FE0">
        <w:rPr>
          <w:rtl/>
        </w:rPr>
        <w:t xml:space="preserve"> </w:t>
      </w:r>
      <w:r w:rsidRPr="00EB59BC">
        <w:rPr>
          <w:rtl/>
        </w:rPr>
        <w:t>דברים</w:t>
      </w:r>
      <w:r w:rsidR="00800FE0">
        <w:rPr>
          <w:rtl/>
        </w:rPr>
        <w:t xml:space="preserve"> </w:t>
      </w:r>
      <w:r w:rsidRPr="00EB59BC">
        <w:rPr>
          <w:rtl/>
        </w:rPr>
        <w:t>שאנחנו</w:t>
      </w:r>
      <w:r w:rsidR="00800FE0">
        <w:rPr>
          <w:rtl/>
        </w:rPr>
        <w:t xml:space="preserve"> </w:t>
      </w:r>
      <w:r w:rsidRPr="00EB59BC">
        <w:rPr>
          <w:rtl/>
        </w:rPr>
        <w:t>יכולים לחיות אתם ואתם יכולים לחיות אתם.</w:t>
      </w:r>
      <w:r w:rsidR="00800FE0">
        <w:rPr>
          <w:rtl/>
        </w:rPr>
        <w:t xml:space="preserve"> </w:t>
      </w:r>
      <w:r w:rsidRPr="00EB59BC">
        <w:rPr>
          <w:rtl/>
        </w:rPr>
        <w:t>לכם מדינה</w:t>
      </w:r>
      <w:r w:rsidR="00800FE0">
        <w:rPr>
          <w:rtl/>
        </w:rPr>
        <w:t xml:space="preserve"> </w:t>
      </w:r>
      <w:r w:rsidRPr="00EB59BC">
        <w:rPr>
          <w:rtl/>
        </w:rPr>
        <w:t>פלשתינית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תנאי</w:t>
      </w:r>
      <w:r w:rsidR="00800FE0">
        <w:rPr>
          <w:rtl/>
        </w:rPr>
        <w:t xml:space="preserve"> </w:t>
      </w:r>
      <w:r w:rsidRPr="00EB59BC">
        <w:rPr>
          <w:rtl/>
        </w:rPr>
        <w:t>לכל</w:t>
      </w:r>
      <w:r w:rsidR="00800FE0">
        <w:rPr>
          <w:rtl/>
        </w:rPr>
        <w:t xml:space="preserve"> </w:t>
      </w:r>
      <w:r w:rsidRPr="00EB59BC">
        <w:rPr>
          <w:rtl/>
        </w:rPr>
        <w:t>הסכם.</w:t>
      </w:r>
      <w:r w:rsidR="00800FE0">
        <w:rPr>
          <w:rtl/>
        </w:rPr>
        <w:t xml:space="preserve"> </w:t>
      </w:r>
      <w:r w:rsidRPr="00EB59BC">
        <w:rPr>
          <w:rtl/>
        </w:rPr>
        <w:t>לא יהיה הסכם בלי מדינה פלשתינית.</w:t>
      </w:r>
      <w:r w:rsidR="00800FE0">
        <w:rPr>
          <w:rtl/>
        </w:rPr>
        <w:t xml:space="preserve"> </w:t>
      </w:r>
      <w:r w:rsidRPr="00EB59BC">
        <w:rPr>
          <w:rtl/>
        </w:rPr>
        <w:t>לנו יש תנאים</w:t>
      </w:r>
      <w:r w:rsidR="00800FE0">
        <w:rPr>
          <w:rtl/>
        </w:rPr>
        <w:t xml:space="preserve"> </w:t>
      </w:r>
      <w:r w:rsidRPr="00EB59BC">
        <w:rPr>
          <w:rtl/>
        </w:rPr>
        <w:t>אחרים שקשורים בביטחון, בירושלים, בהתיישבות. אנחנו צריכים להגיע לאיזו נקודה שבה</w:t>
      </w:r>
      <w:r w:rsidR="00800FE0">
        <w:rPr>
          <w:rtl/>
        </w:rPr>
        <w:t xml:space="preserve"> </w:t>
      </w:r>
      <w:r w:rsidRPr="00EB59BC">
        <w:rPr>
          <w:rtl/>
        </w:rPr>
        <w:t>יש לכם מדינה פלשתינית, אומנם מפורזת, זה אולי גם טוב לכם, הפלשתינים, שהבירה שלה</w:t>
      </w:r>
      <w:r w:rsidR="00800FE0">
        <w:rPr>
          <w:rtl/>
        </w:rPr>
        <w:t xml:space="preserve"> </w:t>
      </w:r>
      <w:r w:rsidRPr="00EB59BC">
        <w:rPr>
          <w:rtl/>
        </w:rPr>
        <w:t>אל</w:t>
      </w:r>
      <w:r w:rsidR="00800FE0">
        <w:rPr>
          <w:rtl/>
        </w:rPr>
        <w:t>-</w:t>
      </w:r>
      <w:r w:rsidRPr="00EB59BC">
        <w:rPr>
          <w:rtl/>
        </w:rPr>
        <w:t>קודס, אומנם מחוץ לירושלים המוניציפלית, אבל היא אל</w:t>
      </w:r>
      <w:r w:rsidR="00800FE0">
        <w:rPr>
          <w:rtl/>
        </w:rPr>
        <w:t>-</w:t>
      </w:r>
      <w:r w:rsidRPr="00EB59BC">
        <w:rPr>
          <w:rtl/>
        </w:rPr>
        <w:t>קודס, והיא בירה שלכם, ויש</w:t>
      </w:r>
      <w:r w:rsidR="00800FE0">
        <w:rPr>
          <w:rtl/>
        </w:rPr>
        <w:t xml:space="preserve"> </w:t>
      </w:r>
      <w:r w:rsidRPr="00EB59BC">
        <w:rPr>
          <w:rtl/>
        </w:rPr>
        <w:t>לכם</w:t>
      </w:r>
      <w:r w:rsidR="00800FE0">
        <w:rPr>
          <w:rtl/>
        </w:rPr>
        <w:t xml:space="preserve"> </w:t>
      </w:r>
      <w:r w:rsidRPr="00EB59BC">
        <w:rPr>
          <w:rtl/>
        </w:rPr>
        <w:t>אפשרות</w:t>
      </w:r>
      <w:r w:rsidR="00800FE0">
        <w:rPr>
          <w:rtl/>
        </w:rPr>
        <w:t xml:space="preserve"> </w:t>
      </w:r>
      <w:r w:rsidRPr="00EB59BC">
        <w:rPr>
          <w:rtl/>
        </w:rPr>
        <w:t>שהפליטים מ</w:t>
      </w:r>
      <w:r w:rsidR="00800FE0">
        <w:rPr>
          <w:rtl/>
        </w:rPr>
        <w:t>-</w:t>
      </w:r>
      <w:r w:rsidRPr="00EB59BC">
        <w:rPr>
          <w:rtl/>
        </w:rPr>
        <w:t>1948 ייקלטו בתוך המדינה הפלשתינית שלכם, אבל לא בישראל.</w:t>
      </w:r>
      <w:r w:rsidR="00800FE0">
        <w:rPr>
          <w:rtl/>
        </w:rPr>
        <w:t xml:space="preserve"> </w:t>
      </w:r>
      <w:r w:rsidRPr="00EB59BC">
        <w:rPr>
          <w:rtl/>
        </w:rPr>
        <w:t>בשבילנו,</w:t>
      </w:r>
      <w:r w:rsidR="00800FE0">
        <w:rPr>
          <w:rtl/>
        </w:rPr>
        <w:t xml:space="preserve"> </w:t>
      </w:r>
      <w:r w:rsidRPr="00EB59BC">
        <w:rPr>
          <w:rtl/>
        </w:rPr>
        <w:t>חזרה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פליטים</w:t>
      </w:r>
      <w:r w:rsidR="00800FE0">
        <w:rPr>
          <w:rtl/>
        </w:rPr>
        <w:t xml:space="preserve"> </w:t>
      </w:r>
      <w:r w:rsidRPr="00EB59BC">
        <w:rPr>
          <w:rtl/>
        </w:rPr>
        <w:t>פלשתינים</w:t>
      </w:r>
      <w:r w:rsidR="00800FE0">
        <w:rPr>
          <w:rtl/>
        </w:rPr>
        <w:t xml:space="preserve"> </w:t>
      </w:r>
      <w:r w:rsidRPr="00EB59BC">
        <w:rPr>
          <w:rtl/>
        </w:rPr>
        <w:t>לגבולות ישראל היא דבר ששום ממשלה לא תקבל</w:t>
      </w:r>
      <w:r w:rsidR="00800FE0">
        <w:rPr>
          <w:rtl/>
        </w:rPr>
        <w:t xml:space="preserve"> </w:t>
      </w:r>
      <w:r w:rsidRPr="00EB59BC">
        <w:rPr>
          <w:rtl/>
        </w:rPr>
        <w:t>אותו.</w:t>
      </w:r>
      <w:r w:rsidR="00800FE0">
        <w:rPr>
          <w:rtl/>
        </w:rPr>
        <w:t xml:space="preserve"> </w:t>
      </w:r>
      <w:r w:rsidRPr="00EB59BC">
        <w:rPr>
          <w:rtl/>
        </w:rPr>
        <w:t>מבחינתכם,</w:t>
      </w:r>
      <w:r w:rsidR="00800FE0">
        <w:rPr>
          <w:rtl/>
        </w:rPr>
        <w:t xml:space="preserve"> </w:t>
      </w:r>
      <w:r w:rsidRPr="00EB59BC">
        <w:rPr>
          <w:rtl/>
        </w:rPr>
        <w:t>אתם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יכולים</w:t>
      </w:r>
      <w:r w:rsidR="00800FE0">
        <w:rPr>
          <w:rtl/>
        </w:rPr>
        <w:t xml:space="preserve"> </w:t>
      </w:r>
      <w:r w:rsidRPr="00EB59BC">
        <w:rPr>
          <w:rtl/>
        </w:rPr>
        <w:t>לחיות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מצב שבו אנחנו נמנע מכם לקלוט את</w:t>
      </w:r>
      <w:r w:rsidR="00800FE0">
        <w:rPr>
          <w:rtl/>
        </w:rPr>
        <w:t xml:space="preserve"> </w:t>
      </w:r>
      <w:r w:rsidRPr="00EB59BC">
        <w:rPr>
          <w:rtl/>
        </w:rPr>
        <w:t>הפליטים שלכם במדינה שלכם.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יכול להגיע להסכמה כזאת ולהבנה כזאת רק כאשר אתה מגיע למשהו חיוני באמת</w:t>
      </w:r>
      <w:r w:rsidR="00800FE0">
        <w:rPr>
          <w:rtl/>
        </w:rPr>
        <w:t xml:space="preserve"> </w:t>
      </w:r>
      <w:r w:rsidRPr="00EB59BC">
        <w:rPr>
          <w:rtl/>
        </w:rPr>
        <w:t>לשני</w:t>
      </w:r>
      <w:r w:rsidR="00800FE0">
        <w:rPr>
          <w:rtl/>
        </w:rPr>
        <w:t xml:space="preserve"> </w:t>
      </w:r>
      <w:r w:rsidRPr="00EB59BC">
        <w:rPr>
          <w:rtl/>
        </w:rPr>
        <w:t>הצדדים. ועובדה שהגענו לדבר כזה, שהיא הבנה שניתנת להכחשה, לא נחתמה מעולם,</w:t>
      </w:r>
      <w:r w:rsidR="00800FE0">
        <w:rPr>
          <w:rtl/>
        </w:rPr>
        <w:t xml:space="preserve"> </w:t>
      </w:r>
      <w:r w:rsidRPr="00EB59BC">
        <w:rPr>
          <w:rtl/>
        </w:rPr>
        <w:t>אפשר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לזרוק אותה לפח. אבל אני, בתור חבר כנסת מהספסל האחורי של מפלגת העבודה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 כל כך מהספסל האחורי.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 –</w:t>
      </w:r>
      <w:r w:rsidR="00EB59BC" w:rsidRPr="00EB59BC">
        <w:rPr>
          <w:rtl/>
        </w:rPr>
        <w:t xml:space="preserve"> יודע היום, אולי יותר טוב מאשר מישהו אחר, למה באמת אפשר להגיע. אם אתה</w:t>
      </w:r>
      <w:r>
        <w:rPr>
          <w:rtl/>
        </w:rPr>
        <w:t xml:space="preserve"> </w:t>
      </w:r>
      <w:r w:rsidR="00EB59BC" w:rsidRPr="00EB59BC">
        <w:rPr>
          <w:rtl/>
        </w:rPr>
        <w:t>רוצה</w:t>
      </w:r>
      <w:r>
        <w:rPr>
          <w:rtl/>
        </w:rPr>
        <w:t xml:space="preserve"> </w:t>
      </w:r>
      <w:r w:rsidR="00EB59BC" w:rsidRPr="00EB59BC">
        <w:rPr>
          <w:rtl/>
        </w:rPr>
        <w:t>ממני</w:t>
      </w:r>
      <w:r>
        <w:rPr>
          <w:rtl/>
        </w:rPr>
        <w:t xml:space="preserve"> </w:t>
      </w:r>
      <w:r w:rsidR="00EB59BC" w:rsidRPr="00EB59BC">
        <w:rPr>
          <w:rtl/>
        </w:rPr>
        <w:t>חתימה</w:t>
      </w:r>
      <w:r>
        <w:rPr>
          <w:rtl/>
        </w:rPr>
        <w:t xml:space="preserve"> </w:t>
      </w:r>
      <w:r w:rsidR="00EB59BC" w:rsidRPr="00EB59BC">
        <w:rPr>
          <w:rtl/>
        </w:rPr>
        <w:t>של</w:t>
      </w:r>
      <w:r>
        <w:rPr>
          <w:rtl/>
        </w:rPr>
        <w:t xml:space="preserve"> </w:t>
      </w:r>
      <w:r w:rsidR="00EB59BC" w:rsidRPr="00EB59BC">
        <w:rPr>
          <w:rtl/>
        </w:rPr>
        <w:t>מר יאסר ערפאת על מה שאני אומר כאן, הוא לא יחתום. אם אתה</w:t>
      </w:r>
      <w:r>
        <w:rPr>
          <w:rtl/>
        </w:rPr>
        <w:t xml:space="preserve"> </w:t>
      </w:r>
      <w:r w:rsidR="00EB59BC" w:rsidRPr="00EB59BC">
        <w:rPr>
          <w:rtl/>
        </w:rPr>
        <w:t>שואל</w:t>
      </w:r>
      <w:r>
        <w:rPr>
          <w:rtl/>
        </w:rPr>
        <w:t xml:space="preserve"> </w:t>
      </w:r>
      <w:r w:rsidR="00EB59BC" w:rsidRPr="00EB59BC">
        <w:rPr>
          <w:rtl/>
        </w:rPr>
        <w:t>אותי:</w:t>
      </w:r>
      <w:r>
        <w:rPr>
          <w:rtl/>
        </w:rPr>
        <w:t xml:space="preserve"> </w:t>
      </w:r>
      <w:r w:rsidR="00EB59BC" w:rsidRPr="00EB59BC">
        <w:rPr>
          <w:rtl/>
        </w:rPr>
        <w:t>האם</w:t>
      </w:r>
      <w:r>
        <w:rPr>
          <w:rtl/>
        </w:rPr>
        <w:t xml:space="preserve"> </w:t>
      </w:r>
      <w:r w:rsidR="00EB59BC" w:rsidRPr="00EB59BC">
        <w:rPr>
          <w:rtl/>
        </w:rPr>
        <w:t>בהסדר</w:t>
      </w:r>
      <w:r>
        <w:rPr>
          <w:rtl/>
        </w:rPr>
        <w:t xml:space="preserve"> </w:t>
      </w:r>
      <w:r w:rsidR="00EB59BC" w:rsidRPr="00EB59BC">
        <w:rPr>
          <w:rtl/>
        </w:rPr>
        <w:t>הקבע</w:t>
      </w:r>
      <w:r>
        <w:rPr>
          <w:rtl/>
        </w:rPr>
        <w:t xml:space="preserve"> </w:t>
      </w:r>
      <w:r w:rsidR="00EB59BC" w:rsidRPr="00EB59BC">
        <w:rPr>
          <w:rtl/>
        </w:rPr>
        <w:t>נגיע</w:t>
      </w:r>
      <w:r>
        <w:rPr>
          <w:rtl/>
        </w:rPr>
        <w:t xml:space="preserve"> </w:t>
      </w:r>
      <w:r w:rsidR="00EB59BC" w:rsidRPr="00EB59BC">
        <w:rPr>
          <w:rtl/>
        </w:rPr>
        <w:t>למצב</w:t>
      </w:r>
      <w:r>
        <w:rPr>
          <w:rtl/>
        </w:rPr>
        <w:t xml:space="preserve"> </w:t>
      </w:r>
      <w:r w:rsidR="00EB59BC" w:rsidRPr="00EB59BC">
        <w:rPr>
          <w:rtl/>
        </w:rPr>
        <w:t>שבו</w:t>
      </w:r>
      <w:r>
        <w:rPr>
          <w:rtl/>
        </w:rPr>
        <w:t xml:space="preserve"> </w:t>
      </w:r>
      <w:r w:rsidR="00EB59BC" w:rsidRPr="00EB59BC">
        <w:rPr>
          <w:rtl/>
        </w:rPr>
        <w:t>ירושלים</w:t>
      </w:r>
      <w:r>
        <w:rPr>
          <w:rtl/>
        </w:rPr>
        <w:t xml:space="preserve"> </w:t>
      </w:r>
      <w:r w:rsidR="00EB59BC" w:rsidRPr="00EB59BC">
        <w:rPr>
          <w:rtl/>
        </w:rPr>
        <w:t>תישאר</w:t>
      </w:r>
      <w:r>
        <w:rPr>
          <w:rtl/>
        </w:rPr>
        <w:t xml:space="preserve"> </w:t>
      </w:r>
      <w:r w:rsidR="00EB59BC" w:rsidRPr="00EB59BC">
        <w:rPr>
          <w:rtl/>
        </w:rPr>
        <w:t>מאוחדת ושלמה,</w:t>
      </w:r>
      <w:r>
        <w:rPr>
          <w:rtl/>
        </w:rPr>
        <w:t xml:space="preserve"> </w:t>
      </w:r>
      <w:r w:rsidR="00EB59BC" w:rsidRPr="00EB59BC">
        <w:rPr>
          <w:rtl/>
        </w:rPr>
        <w:t>שהפלשתינים</w:t>
      </w:r>
      <w:r>
        <w:rPr>
          <w:rtl/>
        </w:rPr>
        <w:t xml:space="preserve"> </w:t>
      </w:r>
      <w:r w:rsidR="00EB59BC" w:rsidRPr="00EB59BC">
        <w:rPr>
          <w:rtl/>
        </w:rPr>
        <w:t>יכירו בירושלים כבירת ישראל, ואנחנו נכיר באבו</w:t>
      </w:r>
      <w:r>
        <w:rPr>
          <w:rtl/>
        </w:rPr>
        <w:t>-</w:t>
      </w:r>
      <w:r w:rsidR="00EB59BC" w:rsidRPr="00EB59BC">
        <w:rPr>
          <w:rtl/>
        </w:rPr>
        <w:t>דיס או במקום אחר מחוץ</w:t>
      </w:r>
      <w:r>
        <w:rPr>
          <w:rtl/>
        </w:rPr>
        <w:t xml:space="preserve"> </w:t>
      </w:r>
      <w:r w:rsidR="00EB59BC" w:rsidRPr="00EB59BC">
        <w:rPr>
          <w:rtl/>
        </w:rPr>
        <w:t>לירושלים</w:t>
      </w:r>
      <w:r>
        <w:rPr>
          <w:rtl/>
        </w:rPr>
        <w:t xml:space="preserve"> </w:t>
      </w:r>
      <w:r w:rsidR="00EB59BC" w:rsidRPr="00EB59BC">
        <w:rPr>
          <w:rtl/>
        </w:rPr>
        <w:t>כאל</w:t>
      </w:r>
      <w:r>
        <w:rPr>
          <w:rtl/>
        </w:rPr>
        <w:t>-</w:t>
      </w:r>
      <w:r w:rsidR="00EB59BC" w:rsidRPr="00EB59BC">
        <w:rPr>
          <w:rtl/>
        </w:rPr>
        <w:t>קודס שלהם, אני אומר לך שזה יקרה. השאלה היא אם אתה רוצה באמת הסדר</w:t>
      </w:r>
      <w:r>
        <w:rPr>
          <w:rtl/>
        </w:rPr>
        <w:t xml:space="preserve"> </w:t>
      </w:r>
      <w:r w:rsidR="00EB59BC" w:rsidRPr="00EB59BC">
        <w:rPr>
          <w:rtl/>
        </w:rPr>
        <w:t>או</w:t>
      </w:r>
      <w:r>
        <w:rPr>
          <w:rtl/>
        </w:rPr>
        <w:t xml:space="preserve"> </w:t>
      </w:r>
      <w:r w:rsidR="00EB59BC" w:rsidRPr="00EB59BC">
        <w:rPr>
          <w:rtl/>
        </w:rPr>
        <w:t>לא.</w:t>
      </w:r>
      <w:r>
        <w:rPr>
          <w:rtl/>
        </w:rPr>
        <w:t xml:space="preserve"> </w:t>
      </w:r>
      <w:r w:rsidR="00EB59BC" w:rsidRPr="00EB59BC">
        <w:rPr>
          <w:rtl/>
        </w:rPr>
        <w:t>אם</w:t>
      </w:r>
      <w:r>
        <w:rPr>
          <w:rtl/>
        </w:rPr>
        <w:t xml:space="preserve"> </w:t>
      </w:r>
      <w:r w:rsidR="00EB59BC" w:rsidRPr="00EB59BC">
        <w:rPr>
          <w:rtl/>
        </w:rPr>
        <w:t>אתה רוצה לעמוד על מה שנראה לך חיוני בכל מקרה, ואתה מרחיב את גבול</w:t>
      </w:r>
      <w:r>
        <w:rPr>
          <w:rtl/>
        </w:rPr>
        <w:t xml:space="preserve"> </w:t>
      </w:r>
      <w:r w:rsidR="00EB59BC" w:rsidRPr="00EB59BC">
        <w:rPr>
          <w:rtl/>
        </w:rPr>
        <w:t xml:space="preserve">החיוניות שלך </w:t>
      </w:r>
      <w:r>
        <w:rPr>
          <w:rtl/>
        </w:rPr>
        <w:t>–</w:t>
      </w:r>
      <w:r w:rsidR="00EB59BC" w:rsidRPr="00EB59BC">
        <w:rPr>
          <w:rtl/>
        </w:rPr>
        <w:t xml:space="preserve"> לא יהיה הסכם.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מצטער,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לא אומר את אשר היה עם לבי לומר, ואולי רק משפט אחד.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למדתי</w:t>
      </w:r>
      <w:r w:rsidR="00800FE0">
        <w:rPr>
          <w:rtl/>
        </w:rPr>
        <w:t xml:space="preserve"> </w:t>
      </w:r>
      <w:r w:rsidRPr="00EB59BC">
        <w:rPr>
          <w:rtl/>
        </w:rPr>
        <w:t>באוסלו</w:t>
      </w:r>
      <w:r w:rsidR="00800FE0">
        <w:rPr>
          <w:rtl/>
        </w:rPr>
        <w:t xml:space="preserve"> </w:t>
      </w:r>
      <w:r w:rsidRPr="00EB59BC">
        <w:rPr>
          <w:rtl/>
        </w:rPr>
        <w:t>בפעם הראשונה שיש באמת עם מי לדבר. האמנתי בזה כל חיי, אבל באוסלו</w:t>
      </w:r>
      <w:r w:rsidR="00800FE0">
        <w:rPr>
          <w:rtl/>
        </w:rPr>
        <w:t xml:space="preserve"> </w:t>
      </w:r>
      <w:r w:rsidRPr="00EB59BC">
        <w:rPr>
          <w:rtl/>
        </w:rPr>
        <w:t>ראינו</w:t>
      </w:r>
      <w:r w:rsidR="00800FE0">
        <w:rPr>
          <w:rtl/>
        </w:rPr>
        <w:t xml:space="preserve"> </w:t>
      </w:r>
      <w:r w:rsidRPr="00EB59BC">
        <w:rPr>
          <w:rtl/>
        </w:rPr>
        <w:t>שיש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מי</w:t>
      </w:r>
      <w:r w:rsidR="00800FE0">
        <w:rPr>
          <w:rtl/>
        </w:rPr>
        <w:t xml:space="preserve"> </w:t>
      </w:r>
      <w:r w:rsidRPr="00EB59BC">
        <w:rPr>
          <w:rtl/>
        </w:rPr>
        <w:t>לדבר.</w:t>
      </w:r>
      <w:r w:rsidR="00800FE0">
        <w:rPr>
          <w:rtl/>
        </w:rPr>
        <w:t xml:space="preserve"> </w:t>
      </w:r>
      <w:r w:rsidRPr="00EB59BC">
        <w:rPr>
          <w:rtl/>
        </w:rPr>
        <w:t>אני הבנתי, בשיחות שלי עם אבו</w:t>
      </w:r>
      <w:r w:rsidR="00800FE0">
        <w:rPr>
          <w:rtl/>
        </w:rPr>
        <w:t>-</w:t>
      </w:r>
      <w:r w:rsidRPr="00EB59BC">
        <w:rPr>
          <w:rtl/>
        </w:rPr>
        <w:t>מאזן, שיש לא רק עם מי</w:t>
      </w:r>
      <w:r w:rsidR="00800FE0">
        <w:rPr>
          <w:rtl/>
        </w:rPr>
        <w:t xml:space="preserve"> </w:t>
      </w:r>
      <w:r w:rsidRPr="00EB59BC">
        <w:rPr>
          <w:rtl/>
        </w:rPr>
        <w:t>לדבר,</w:t>
      </w:r>
      <w:r w:rsidR="00800FE0">
        <w:rPr>
          <w:rtl/>
        </w:rPr>
        <w:t xml:space="preserve"> </w:t>
      </w:r>
      <w:r w:rsidRPr="00EB59BC">
        <w:rPr>
          <w:rtl/>
        </w:rPr>
        <w:t>אלא שיש גם על מה לדבר. באותה הבנה יכולנו להגיע לאיזו הסכמה לא פשוטה, לא</w:t>
      </w:r>
      <w:r w:rsidR="00800FE0">
        <w:rPr>
          <w:rtl/>
        </w:rPr>
        <w:t xml:space="preserve"> </w:t>
      </w:r>
      <w:r w:rsidRPr="00EB59BC">
        <w:rPr>
          <w:rtl/>
        </w:rPr>
        <w:t>בלתי מורכבת, אבל אפשרית לגבי הסדר הקבע.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בשיחות</w:t>
      </w:r>
      <w:r w:rsidR="00800FE0">
        <w:rPr>
          <w:rtl/>
        </w:rPr>
        <w:t xml:space="preserve"> </w:t>
      </w:r>
      <w:r w:rsidRPr="00EB59BC">
        <w:rPr>
          <w:rtl/>
        </w:rPr>
        <w:t>שלנו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חברי הליכוד, בראשות מיכאל איתן, אני יכול לומר באופן הכי</w:t>
      </w:r>
      <w:r w:rsidR="00800FE0">
        <w:rPr>
          <w:rtl/>
        </w:rPr>
        <w:t xml:space="preserve"> </w:t>
      </w:r>
      <w:r w:rsidRPr="00EB59BC">
        <w:rPr>
          <w:rtl/>
        </w:rPr>
        <w:t>אחראי</w:t>
      </w:r>
      <w:r w:rsidR="00800FE0">
        <w:rPr>
          <w:rtl/>
        </w:rPr>
        <w:t xml:space="preserve"> </w:t>
      </w:r>
      <w:r w:rsidRPr="00EB59BC">
        <w:rPr>
          <w:rtl/>
        </w:rPr>
        <w:t>מבחינתי,</w:t>
      </w:r>
      <w:r w:rsidR="00800FE0">
        <w:rPr>
          <w:rtl/>
        </w:rPr>
        <w:t xml:space="preserve"> </w:t>
      </w:r>
      <w:r w:rsidRPr="00EB59BC">
        <w:rPr>
          <w:rtl/>
        </w:rPr>
        <w:t>שלמדתי שיש גם על מה לדבר, יחד עם כל ההבדלים, עם כל הכעסים, עם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ההיסטוריה</w:t>
      </w:r>
      <w:r w:rsidR="00800FE0">
        <w:rPr>
          <w:rtl/>
        </w:rPr>
        <w:t xml:space="preserve"> </w:t>
      </w:r>
      <w:r w:rsidRPr="00EB59BC">
        <w:rPr>
          <w:rtl/>
        </w:rPr>
        <w:t>שיש</w:t>
      </w:r>
      <w:r w:rsidR="00800FE0">
        <w:rPr>
          <w:rtl/>
        </w:rPr>
        <w:t xml:space="preserve"> </w:t>
      </w:r>
      <w:r w:rsidRPr="00EB59BC">
        <w:rPr>
          <w:rtl/>
        </w:rPr>
        <w:t>בינינו.</w:t>
      </w:r>
      <w:r w:rsidR="00800FE0">
        <w:rPr>
          <w:rtl/>
        </w:rPr>
        <w:t xml:space="preserve"> </w:t>
      </w:r>
      <w:r w:rsidRPr="00EB59BC">
        <w:rPr>
          <w:rtl/>
        </w:rPr>
        <w:t>אפשר להגיע להסדר הזה גם מתוך הסכמה רחבה, לא במאה</w:t>
      </w:r>
      <w:r w:rsidR="00800FE0">
        <w:rPr>
          <w:rtl/>
        </w:rPr>
        <w:t xml:space="preserve"> </w:t>
      </w:r>
      <w:r w:rsidRPr="00EB59BC">
        <w:rPr>
          <w:rtl/>
        </w:rPr>
        <w:t>אחוז,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החברה הישראלית. כל מי שיגיע להסדר קבע, מוטב לו שיגיע להסדר הזה מתוך</w:t>
      </w:r>
      <w:r w:rsidR="00800FE0">
        <w:rPr>
          <w:rtl/>
        </w:rPr>
        <w:t xml:space="preserve"> </w:t>
      </w:r>
      <w:r w:rsidRPr="00EB59BC">
        <w:rPr>
          <w:rtl/>
        </w:rPr>
        <w:t>ההסכמה הרחבה ביותר שהוא יכול להגיע אליה.</w:t>
      </w:r>
      <w:r w:rsidR="00800FE0">
        <w:rPr>
          <w:rtl/>
        </w:rPr>
        <w:t xml:space="preserve"> </w:t>
      </w: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ובא לנתניהו גואל.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מודה לחבר הכנסת יוסי ביילין.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22" w:name="_Toc455646918"/>
      <w:r w:rsidRPr="00800FE0">
        <w:rPr>
          <w:rtl/>
        </w:rPr>
        <w:t>הצעות לסדר</w:t>
      </w:r>
      <w:r>
        <w:rPr>
          <w:rtl/>
        </w:rPr>
        <w:t>-</w:t>
      </w:r>
      <w:r w:rsidRPr="00800FE0">
        <w:rPr>
          <w:rtl/>
        </w:rPr>
        <w:t>היום</w:t>
      </w:r>
      <w:r>
        <w:rPr>
          <w:rtl/>
        </w:rPr>
        <w:t xml:space="preserve"> </w:t>
      </w:r>
      <w:r w:rsidRPr="00800FE0">
        <w:rPr>
          <w:rtl/>
        </w:rPr>
        <w:t>מסמך ההבנות שנחתם בין נציגים מהליכוד ומהעבודה</w:t>
      </w:r>
      <w:bookmarkEnd w:id="22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אנו</w:t>
      </w:r>
      <w:r w:rsidR="00800FE0">
        <w:rPr>
          <w:rtl/>
        </w:rPr>
        <w:t xml:space="preserve"> </w:t>
      </w:r>
      <w:r w:rsidRPr="00EB59BC">
        <w:rPr>
          <w:rtl/>
        </w:rPr>
        <w:t>עוברים</w:t>
      </w:r>
      <w:r w:rsidR="00800FE0">
        <w:rPr>
          <w:rtl/>
        </w:rPr>
        <w:t xml:space="preserve"> </w:t>
      </w:r>
      <w:r w:rsidRPr="00EB59BC">
        <w:rPr>
          <w:rtl/>
        </w:rPr>
        <w:t>לסדרה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הצעות דחופות לסדר</w:t>
      </w:r>
      <w:r w:rsidR="00800FE0">
        <w:rPr>
          <w:rtl/>
        </w:rPr>
        <w:t>-</w:t>
      </w:r>
      <w:r w:rsidRPr="00EB59BC">
        <w:rPr>
          <w:rtl/>
        </w:rPr>
        <w:t>היום, בנושא: מסמך</w:t>
      </w:r>
      <w:r w:rsidR="00800FE0">
        <w:rPr>
          <w:rtl/>
        </w:rPr>
        <w:t xml:space="preserve"> </w:t>
      </w:r>
      <w:r w:rsidRPr="00EB59BC">
        <w:rPr>
          <w:rtl/>
        </w:rPr>
        <w:t>ההבנות</w:t>
      </w:r>
      <w:r w:rsidR="00800FE0">
        <w:rPr>
          <w:rtl/>
        </w:rPr>
        <w:t xml:space="preserve"> </w:t>
      </w:r>
      <w:r w:rsidRPr="00EB59BC">
        <w:rPr>
          <w:rtl/>
        </w:rPr>
        <w:t>שנחתם</w:t>
      </w:r>
      <w:r w:rsidR="00800FE0">
        <w:rPr>
          <w:rtl/>
        </w:rPr>
        <w:t xml:space="preserve"> </w:t>
      </w:r>
      <w:r w:rsidRPr="00EB59BC">
        <w:rPr>
          <w:rtl/>
        </w:rPr>
        <w:t>בין נציגים מהליכוד ומהעבודה, הצעות מס' 1459, 1483, 1496 ו</w:t>
      </w:r>
      <w:r w:rsidR="00800FE0">
        <w:rPr>
          <w:rtl/>
        </w:rPr>
        <w:t>-</w:t>
      </w:r>
      <w:r w:rsidRPr="00EB59BC">
        <w:rPr>
          <w:rtl/>
        </w:rPr>
        <w:t>1501.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הדובר הראשון הוא חבר הכנסת שאול יהלום, אחריו </w:t>
      </w:r>
      <w:r w:rsidR="00800FE0">
        <w:rPr>
          <w:rtl/>
        </w:rPr>
        <w:t>–</w:t>
      </w:r>
      <w:r w:rsidRPr="00EB59BC">
        <w:rPr>
          <w:rtl/>
        </w:rPr>
        <w:t xml:space="preserve"> חבר הכנסת אבי יחזקאל. אם הוא לא</w:t>
      </w:r>
      <w:r w:rsidR="00800FE0">
        <w:rPr>
          <w:rtl/>
        </w:rPr>
        <w:t xml:space="preserve"> </w:t>
      </w:r>
      <w:r w:rsidRPr="00EB59BC">
        <w:rPr>
          <w:rtl/>
        </w:rPr>
        <w:t>יהיה</w:t>
      </w:r>
      <w:r w:rsidR="00800FE0">
        <w:rPr>
          <w:rtl/>
        </w:rPr>
        <w:t xml:space="preserve"> </w:t>
      </w:r>
      <w:r w:rsidRPr="00EB59BC">
        <w:rPr>
          <w:rtl/>
        </w:rPr>
        <w:t>במליאה</w:t>
      </w:r>
      <w:r w:rsidR="00800FE0">
        <w:rPr>
          <w:rtl/>
        </w:rPr>
        <w:t xml:space="preserve"> – </w:t>
      </w:r>
      <w:r w:rsidRPr="00EB59BC">
        <w:rPr>
          <w:rtl/>
        </w:rPr>
        <w:t>חברת</w:t>
      </w:r>
      <w:r w:rsidR="00800FE0">
        <w:rPr>
          <w:rtl/>
        </w:rPr>
        <w:t xml:space="preserve"> </w:t>
      </w:r>
      <w:r w:rsidRPr="00EB59BC">
        <w:rPr>
          <w:rtl/>
        </w:rPr>
        <w:t>הכנסת תמר גוז'נסקי. חברי הכנסת, אלו הצעות דחופות במסגרת</w:t>
      </w:r>
      <w:r w:rsidR="00800FE0">
        <w:rPr>
          <w:rtl/>
        </w:rPr>
        <w:t xml:space="preserve"> </w:t>
      </w:r>
      <w:r w:rsidRPr="00EB59BC">
        <w:rPr>
          <w:rtl/>
        </w:rPr>
        <w:t>שלוש דקות.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 באוקטובר 1995 או בסמוך למועד זה, גיבש צוות בראשות יוסי</w:t>
      </w:r>
      <w:r w:rsidR="00800FE0">
        <w:rPr>
          <w:rtl/>
        </w:rPr>
        <w:t xml:space="preserve"> </w:t>
      </w:r>
      <w:r w:rsidRPr="00EB59BC">
        <w:rPr>
          <w:rtl/>
        </w:rPr>
        <w:t>ביילין,</w:t>
      </w:r>
      <w:r w:rsidR="00800FE0">
        <w:rPr>
          <w:rtl/>
        </w:rPr>
        <w:t xml:space="preserve"> </w:t>
      </w:r>
      <w:r w:rsidRPr="00EB59BC">
        <w:rPr>
          <w:rtl/>
        </w:rPr>
        <w:t>ד"ר יאיר הירשפלד ואחרים, הסכם עם אבו</w:t>
      </w:r>
      <w:r w:rsidR="00800FE0">
        <w:rPr>
          <w:rtl/>
        </w:rPr>
        <w:t>-</w:t>
      </w:r>
      <w:r w:rsidRPr="00EB59BC">
        <w:rPr>
          <w:rtl/>
        </w:rPr>
        <w:t>מאזן. ההסכם הזה אמר בערך מה שאמר</w:t>
      </w:r>
      <w:r w:rsidR="00800FE0">
        <w:rPr>
          <w:rtl/>
        </w:rPr>
        <w:t xml:space="preserve"> </w:t>
      </w:r>
      <w:r w:rsidRPr="00EB59BC">
        <w:rPr>
          <w:rtl/>
        </w:rPr>
        <w:t>לנו</w:t>
      </w:r>
      <w:r w:rsidR="00800FE0">
        <w:rPr>
          <w:rtl/>
        </w:rPr>
        <w:t xml:space="preserve"> </w:t>
      </w:r>
      <w:r w:rsidRPr="00EB59BC">
        <w:rPr>
          <w:rtl/>
        </w:rPr>
        <w:t>עכשיו ד"ר יוסי ביילין:</w:t>
      </w:r>
      <w:r w:rsidR="00800FE0">
        <w:rPr>
          <w:rtl/>
        </w:rPr>
        <w:t xml:space="preserve"> </w:t>
      </w:r>
      <w:r w:rsidR="00800FE0" w:rsidRPr="00EB59BC">
        <w:rPr>
          <w:rtl/>
        </w:rPr>
        <w:t>90</w:t>
      </w:r>
      <w:r w:rsidR="00800FE0">
        <w:rPr>
          <w:rtl/>
        </w:rPr>
        <w:t>%</w:t>
      </w:r>
      <w:r w:rsidRPr="00EB59BC">
        <w:rPr>
          <w:rtl/>
        </w:rPr>
        <w:t xml:space="preserve"> ויותר מהשטח יהפכו למדינה פלשתינית; פחות מ</w:t>
      </w:r>
      <w:r w:rsidR="00800FE0">
        <w:rPr>
          <w:rtl/>
        </w:rPr>
        <w:t>-</w:t>
      </w:r>
      <w:r w:rsidR="00800FE0" w:rsidRPr="00EB59BC">
        <w:rPr>
          <w:rtl/>
        </w:rPr>
        <w:t>10</w:t>
      </w:r>
      <w:r w:rsidR="00800FE0">
        <w:rPr>
          <w:rtl/>
        </w:rPr>
        <w:t xml:space="preserve">% </w:t>
      </w:r>
      <w:r w:rsidRPr="00EB59BC">
        <w:rPr>
          <w:rtl/>
        </w:rPr>
        <w:t>מהשטח</w:t>
      </w:r>
      <w:r w:rsidR="00800FE0">
        <w:rPr>
          <w:rtl/>
        </w:rPr>
        <w:t xml:space="preserve"> </w:t>
      </w:r>
      <w:r w:rsidRPr="00EB59BC">
        <w:rPr>
          <w:rtl/>
        </w:rPr>
        <w:t>יסופחו</w:t>
      </w:r>
      <w:r w:rsidR="00800FE0">
        <w:rPr>
          <w:rtl/>
        </w:rPr>
        <w:t xml:space="preserve"> </w:t>
      </w:r>
      <w:r w:rsidRPr="00EB59BC">
        <w:rPr>
          <w:rtl/>
        </w:rPr>
        <w:t>למדינת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ישראל; </w:t>
      </w:r>
      <w:r w:rsidR="00800FE0" w:rsidRPr="00EB59BC">
        <w:rPr>
          <w:rtl/>
        </w:rPr>
        <w:t>60</w:t>
      </w:r>
      <w:r w:rsidR="00800FE0">
        <w:rPr>
          <w:rtl/>
        </w:rPr>
        <w:t>%</w:t>
      </w:r>
      <w:r w:rsidRPr="00EB59BC">
        <w:rPr>
          <w:rtl/>
        </w:rPr>
        <w:t xml:space="preserve"> מהמתיישבים ביהודה ובשומרון יחיו בשטח של פחות</w:t>
      </w:r>
      <w:r w:rsidR="00800FE0">
        <w:rPr>
          <w:rtl/>
        </w:rPr>
        <w:t xml:space="preserve"> </w:t>
      </w:r>
      <w:r w:rsidRPr="00EB59BC">
        <w:rPr>
          <w:rtl/>
        </w:rPr>
        <w:t>מ</w:t>
      </w:r>
      <w:r w:rsidR="00800FE0">
        <w:rPr>
          <w:rtl/>
        </w:rPr>
        <w:t>-</w:t>
      </w:r>
      <w:r w:rsidR="00800FE0" w:rsidRPr="00EB59BC">
        <w:rPr>
          <w:rtl/>
        </w:rPr>
        <w:t>10</w:t>
      </w:r>
      <w:r w:rsidR="00800FE0">
        <w:rPr>
          <w:rtl/>
        </w:rPr>
        <w:t>%</w:t>
      </w:r>
      <w:r w:rsidRPr="00EB59BC">
        <w:rPr>
          <w:rtl/>
        </w:rPr>
        <w:t>;</w:t>
      </w:r>
      <w:r w:rsidR="00800FE0">
        <w:rPr>
          <w:rtl/>
        </w:rPr>
        <w:t xml:space="preserve"> </w:t>
      </w:r>
      <w:r w:rsidR="00800FE0" w:rsidRPr="00EB59BC">
        <w:rPr>
          <w:rtl/>
        </w:rPr>
        <w:t>40</w:t>
      </w:r>
      <w:r w:rsidR="00800FE0">
        <w:rPr>
          <w:rtl/>
        </w:rPr>
        <w:t xml:space="preserve">% </w:t>
      </w:r>
      <w:r w:rsidRPr="00EB59BC">
        <w:rPr>
          <w:rtl/>
        </w:rPr>
        <w:t>מהם יישארו בשטחי המדינה הפלשתינית. כל מי שמבין יודע, שהם לא יוכלו</w:t>
      </w:r>
      <w:r w:rsidR="00800FE0">
        <w:rPr>
          <w:rtl/>
        </w:rPr>
        <w:t xml:space="preserve"> </w:t>
      </w:r>
      <w:r w:rsidRPr="00EB59BC">
        <w:rPr>
          <w:rtl/>
        </w:rPr>
        <w:t>לחיות עם כל מה שמדובר עליו, וייאלצו על</w:t>
      </w:r>
      <w:r w:rsidR="00800FE0">
        <w:rPr>
          <w:rtl/>
        </w:rPr>
        <w:t>-</w:t>
      </w:r>
      <w:r w:rsidRPr="00EB59BC">
        <w:rPr>
          <w:rtl/>
        </w:rPr>
        <w:t>פי אותו הסכם לעזוב.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הצוות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>בא</w:t>
      </w:r>
      <w:r w:rsidR="00800FE0">
        <w:rPr>
          <w:rtl/>
        </w:rPr>
        <w:t xml:space="preserve"> </w:t>
      </w:r>
      <w:r w:rsidRPr="00EB59BC">
        <w:rPr>
          <w:rtl/>
        </w:rPr>
        <w:t>לשמעון</w:t>
      </w:r>
      <w:r w:rsidR="00800FE0">
        <w:rPr>
          <w:rtl/>
        </w:rPr>
        <w:t xml:space="preserve"> </w:t>
      </w:r>
      <w:r w:rsidRPr="00EB59BC">
        <w:rPr>
          <w:rtl/>
        </w:rPr>
        <w:t>פרס</w:t>
      </w:r>
      <w:r w:rsidR="00800FE0">
        <w:rPr>
          <w:rtl/>
        </w:rPr>
        <w:t xml:space="preserve"> </w:t>
      </w:r>
      <w:r w:rsidRPr="00EB59BC">
        <w:rPr>
          <w:rtl/>
        </w:rPr>
        <w:t>לפני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הבחירות ואמר לו </w:t>
      </w:r>
      <w:r w:rsidR="00800FE0">
        <w:rPr>
          <w:rtl/>
        </w:rPr>
        <w:t>–</w:t>
      </w:r>
      <w:r w:rsidRPr="00EB59BC">
        <w:rPr>
          <w:rtl/>
        </w:rPr>
        <w:t xml:space="preserve"> וכך מפרסמים היום חלק</w:t>
      </w:r>
      <w:r w:rsidR="00800FE0">
        <w:rPr>
          <w:rtl/>
        </w:rPr>
        <w:t xml:space="preserve"> </w:t>
      </w:r>
      <w:r w:rsidRPr="00EB59BC">
        <w:rPr>
          <w:rtl/>
        </w:rPr>
        <w:t>ממנסחיו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ההסכם: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מבקשים</w:t>
      </w:r>
      <w:r w:rsidR="00800FE0">
        <w:rPr>
          <w:rtl/>
        </w:rPr>
        <w:t xml:space="preserve"> </w:t>
      </w:r>
      <w:r w:rsidRPr="00EB59BC">
        <w:rPr>
          <w:rtl/>
        </w:rPr>
        <w:t>להציג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הנושא</w:t>
      </w:r>
      <w:r w:rsidR="00800FE0">
        <w:rPr>
          <w:rtl/>
        </w:rPr>
        <w:t xml:space="preserve"> </w:t>
      </w:r>
      <w:r w:rsidRPr="00EB59BC">
        <w:rPr>
          <w:rtl/>
        </w:rPr>
        <w:t>כך שאנשים ידעו למה אנחנו</w:t>
      </w:r>
      <w:r w:rsidR="00800FE0">
        <w:rPr>
          <w:rtl/>
        </w:rPr>
        <w:t xml:space="preserve"> </w:t>
      </w:r>
      <w:r w:rsidRPr="00EB59BC">
        <w:rPr>
          <w:rtl/>
        </w:rPr>
        <w:t>הולכים.</w:t>
      </w:r>
      <w:r w:rsidR="00800FE0">
        <w:rPr>
          <w:rtl/>
        </w:rPr>
        <w:t xml:space="preserve"> </w:t>
      </w:r>
      <w:r w:rsidRPr="00EB59BC">
        <w:rPr>
          <w:rtl/>
        </w:rPr>
        <w:t>הנה,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לנו הסכם שלום להסדר קבע לפני הבחירות. שמעון פרס לא התיר להם</w:t>
      </w:r>
      <w:r w:rsidR="00800FE0">
        <w:rPr>
          <w:rtl/>
        </w:rPr>
        <w:t xml:space="preserve"> </w:t>
      </w:r>
      <w:r w:rsidRPr="00EB59BC">
        <w:rPr>
          <w:rtl/>
        </w:rPr>
        <w:t>לעשות זאת. הוא אמר: אוי ואבוי אם אנחנו נציג את זה לעם, אנחנו נפסיד בבחירות.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אף</w:t>
      </w:r>
      <w:r w:rsidR="00800FE0">
        <w:rPr>
          <w:rtl/>
        </w:rPr>
        <w:t>-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פי</w:t>
      </w:r>
      <w:r w:rsidR="00800FE0">
        <w:rPr>
          <w:rtl/>
        </w:rPr>
        <w:t>-</w:t>
      </w:r>
      <w:r w:rsidRPr="00EB59BC">
        <w:rPr>
          <w:rtl/>
        </w:rPr>
        <w:t>כן,</w:t>
      </w:r>
      <w:r w:rsidR="00800FE0">
        <w:rPr>
          <w:rtl/>
        </w:rPr>
        <w:t xml:space="preserve"> </w:t>
      </w:r>
      <w:r w:rsidRPr="00EB59BC">
        <w:rPr>
          <w:rtl/>
        </w:rPr>
        <w:t>הלך</w:t>
      </w:r>
      <w:r w:rsidR="00800FE0">
        <w:rPr>
          <w:rtl/>
        </w:rPr>
        <w:t xml:space="preserve"> </w:t>
      </w:r>
      <w:r w:rsidRPr="00EB59BC">
        <w:rPr>
          <w:rtl/>
        </w:rPr>
        <w:t>ד"ר יוסי ביילין וניסח משהו הרבה יותר מקוצר עם הרב יואל</w:t>
      </w:r>
      <w:r w:rsidR="00800FE0">
        <w:rPr>
          <w:rtl/>
        </w:rPr>
        <w:t xml:space="preserve"> </w:t>
      </w:r>
      <w:r w:rsidRPr="00EB59BC">
        <w:rPr>
          <w:rtl/>
        </w:rPr>
        <w:t>בן</w:t>
      </w:r>
      <w:r w:rsidR="00800FE0">
        <w:rPr>
          <w:rtl/>
        </w:rPr>
        <w:t>-</w:t>
      </w:r>
      <w:r w:rsidRPr="00EB59BC">
        <w:rPr>
          <w:rtl/>
        </w:rPr>
        <w:t>נון,</w:t>
      </w:r>
      <w:r w:rsidR="00800FE0">
        <w:rPr>
          <w:rtl/>
        </w:rPr>
        <w:t xml:space="preserve"> </w:t>
      </w:r>
      <w:r w:rsidRPr="00EB59BC">
        <w:rPr>
          <w:rtl/>
        </w:rPr>
        <w:t>ובעקבות זאת הרב יואל בן</w:t>
      </w:r>
      <w:r w:rsidR="00800FE0">
        <w:rPr>
          <w:rtl/>
        </w:rPr>
        <w:t>-</w:t>
      </w:r>
      <w:r w:rsidRPr="00EB59BC">
        <w:rPr>
          <w:rtl/>
        </w:rPr>
        <w:t>נון קרא לאנשים מתומכיו להצביע עבור שמעון פרס.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אותו</w:t>
      </w:r>
      <w:r w:rsidR="00800FE0">
        <w:rPr>
          <w:rtl/>
        </w:rPr>
        <w:t xml:space="preserve"> </w:t>
      </w:r>
      <w:r w:rsidRPr="00EB59BC">
        <w:rPr>
          <w:rtl/>
        </w:rPr>
        <w:t>הסכם ואותו הסדר חתם היום מיכאל איתן. הוא הוסיף שלוש הערות בנושא</w:t>
      </w:r>
      <w:r w:rsidR="00800FE0">
        <w:rPr>
          <w:rtl/>
        </w:rPr>
        <w:t xml:space="preserve"> </w:t>
      </w:r>
      <w:r w:rsidRPr="00EB59BC">
        <w:rPr>
          <w:rtl/>
        </w:rPr>
        <w:t>מדינה פלשתינית, בנושא הפליטים ובעוד נושא. בשלושת הנושאים האלה יש לו הערה אחרת.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 קראת את המסמך.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קראתי את המסמך מלה במלה.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שאמרת עכשיו לא כתוב במסמך.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אמרת:</w:t>
      </w:r>
      <w:r w:rsidR="00800FE0">
        <w:rPr>
          <w:rtl/>
        </w:rPr>
        <w:t xml:space="preserve"> </w:t>
      </w:r>
      <w:r w:rsidRPr="00EB59BC">
        <w:rPr>
          <w:rtl/>
        </w:rPr>
        <w:t>אוטונומיה</w:t>
      </w:r>
      <w:r w:rsidR="00800FE0">
        <w:rPr>
          <w:rtl/>
        </w:rPr>
        <w:t xml:space="preserve"> </w:t>
      </w:r>
      <w:r w:rsidRPr="00EB59BC">
        <w:rPr>
          <w:rtl/>
        </w:rPr>
        <w:t>מורחבת</w:t>
      </w:r>
      <w:r w:rsidR="00800FE0">
        <w:rPr>
          <w:rtl/>
        </w:rPr>
        <w:t xml:space="preserve"> </w:t>
      </w:r>
      <w:r w:rsidRPr="00EB59BC">
        <w:rPr>
          <w:rtl/>
        </w:rPr>
        <w:t>ולא</w:t>
      </w:r>
      <w:r w:rsidR="00800FE0">
        <w:rPr>
          <w:rtl/>
        </w:rPr>
        <w:t xml:space="preserve"> </w:t>
      </w:r>
      <w:r w:rsidRPr="00EB59BC">
        <w:rPr>
          <w:rtl/>
        </w:rPr>
        <w:t>מדינה,</w:t>
      </w:r>
      <w:r w:rsidR="00800FE0">
        <w:rPr>
          <w:rtl/>
        </w:rPr>
        <w:t xml:space="preserve"> </w:t>
      </w:r>
      <w:r w:rsidRPr="00EB59BC">
        <w:rPr>
          <w:rtl/>
        </w:rPr>
        <w:t>אמרת דבר אחר בנושא הפליטים ובנושא</w:t>
      </w:r>
      <w:r w:rsidR="00800FE0">
        <w:rPr>
          <w:rtl/>
        </w:rPr>
        <w:t xml:space="preserve"> </w:t>
      </w:r>
      <w:r w:rsidRPr="00EB59BC">
        <w:rPr>
          <w:rtl/>
        </w:rPr>
        <w:t>בקעת</w:t>
      </w:r>
      <w:r w:rsidR="00800FE0">
        <w:rPr>
          <w:rtl/>
        </w:rPr>
        <w:t>-</w:t>
      </w:r>
      <w:r w:rsidRPr="00EB59BC">
        <w:rPr>
          <w:rtl/>
        </w:rPr>
        <w:t>הירדן.</w:t>
      </w:r>
      <w:r w:rsidR="00800FE0">
        <w:rPr>
          <w:rtl/>
        </w:rPr>
        <w:t xml:space="preserve"> </w:t>
      </w:r>
      <w:r w:rsidRPr="00EB59BC">
        <w:rPr>
          <w:rtl/>
        </w:rPr>
        <w:t>אלו שלוש נקודות שכתבת לגביהן גרסה אחרת.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מדבר קודם כול על העיקרון: לא היינו צריכים ללכת למהפך בבחירות. אם היתה</w:t>
      </w:r>
      <w:r w:rsidR="00800FE0">
        <w:rPr>
          <w:rtl/>
        </w:rPr>
        <w:t xml:space="preserve"> </w:t>
      </w:r>
      <w:r w:rsidRPr="00EB59BC">
        <w:rPr>
          <w:rtl/>
        </w:rPr>
        <w:t>כאן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ממשלת</w:t>
      </w:r>
      <w:r w:rsidR="00800FE0">
        <w:rPr>
          <w:rtl/>
        </w:rPr>
        <w:t xml:space="preserve"> </w:t>
      </w:r>
      <w:r w:rsidRPr="00EB59BC">
        <w:rPr>
          <w:rtl/>
        </w:rPr>
        <w:t>שמעון</w:t>
      </w:r>
      <w:r w:rsidR="00800FE0">
        <w:rPr>
          <w:rtl/>
        </w:rPr>
        <w:t xml:space="preserve"> </w:t>
      </w:r>
      <w:r w:rsidRPr="00EB59BC">
        <w:rPr>
          <w:rtl/>
        </w:rPr>
        <w:t>פרס בקואליציה בבית הזה, זה היה ההסדר ששמעון פרס ויוסי</w:t>
      </w:r>
      <w:r w:rsidR="00800FE0">
        <w:rPr>
          <w:rtl/>
        </w:rPr>
        <w:t xml:space="preserve"> </w:t>
      </w:r>
      <w:r w:rsidRPr="00EB59BC">
        <w:rPr>
          <w:rtl/>
        </w:rPr>
        <w:t>ביילין</w:t>
      </w:r>
      <w:r w:rsidR="00800FE0">
        <w:rPr>
          <w:rtl/>
        </w:rPr>
        <w:t xml:space="preserve"> </w:t>
      </w:r>
      <w:r w:rsidRPr="00EB59BC">
        <w:rPr>
          <w:rtl/>
        </w:rPr>
        <w:t>היו</w:t>
      </w:r>
      <w:r w:rsidR="00800FE0">
        <w:rPr>
          <w:rtl/>
        </w:rPr>
        <w:t xml:space="preserve"> </w:t>
      </w:r>
      <w:r w:rsidRPr="00EB59BC">
        <w:rPr>
          <w:rtl/>
        </w:rPr>
        <w:t>מובילים</w:t>
      </w:r>
      <w:r w:rsidR="00800FE0">
        <w:rPr>
          <w:rtl/>
        </w:rPr>
        <w:t xml:space="preserve"> </w:t>
      </w:r>
      <w:r w:rsidRPr="00EB59BC">
        <w:rPr>
          <w:rtl/>
        </w:rPr>
        <w:t>אליו.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חידשתם</w:t>
      </w:r>
      <w:r w:rsidR="00800FE0">
        <w:rPr>
          <w:rtl/>
        </w:rPr>
        <w:t xml:space="preserve"> </w:t>
      </w:r>
      <w:r w:rsidRPr="00EB59BC">
        <w:rPr>
          <w:rtl/>
        </w:rPr>
        <w:t>אתם</w:t>
      </w:r>
      <w:r w:rsidR="00800FE0">
        <w:rPr>
          <w:rtl/>
        </w:rPr>
        <w:t xml:space="preserve"> </w:t>
      </w:r>
      <w:r w:rsidRPr="00EB59BC">
        <w:rPr>
          <w:rtl/>
        </w:rPr>
        <w:t>במהפך? הרי אתם קמתם ואמרתם לפני</w:t>
      </w:r>
      <w:r w:rsidR="00800FE0">
        <w:rPr>
          <w:rtl/>
        </w:rPr>
        <w:t xml:space="preserve"> </w:t>
      </w:r>
      <w:r w:rsidRPr="00EB59BC">
        <w:rPr>
          <w:rtl/>
        </w:rPr>
        <w:t>הבחירות: לא.</w:t>
      </w:r>
      <w:r w:rsidR="00800FE0">
        <w:rPr>
          <w:rtl/>
        </w:rPr>
        <w:t xml:space="preserve"> </w:t>
      </w:r>
      <w:r w:rsidRPr="00EB59BC">
        <w:rPr>
          <w:rtl/>
        </w:rPr>
        <w:t>וכי מה אתה חושב, שבערך שליש, 50,000 ממתיישבי יהודה ושומרון, אתה</w:t>
      </w:r>
      <w:r w:rsidR="00800FE0">
        <w:rPr>
          <w:rtl/>
        </w:rPr>
        <w:t xml:space="preserve"> </w:t>
      </w:r>
      <w:r w:rsidRPr="00EB59BC">
        <w:rPr>
          <w:rtl/>
        </w:rPr>
        <w:t>בחתימתך אומר שהם יהיו אזרחים תחת שלטונו של ערפאת?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 אמרתי את זה.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מיכאל</w:t>
      </w:r>
      <w:r w:rsidR="00800FE0">
        <w:rPr>
          <w:rtl/>
        </w:rPr>
        <w:t xml:space="preserve"> </w:t>
      </w:r>
      <w:r w:rsidRPr="00EB59BC">
        <w:rPr>
          <w:rtl/>
        </w:rPr>
        <w:t>איתן,</w:t>
      </w:r>
      <w:r w:rsidR="00800FE0">
        <w:rPr>
          <w:rtl/>
        </w:rPr>
        <w:t xml:space="preserve"> </w:t>
      </w:r>
      <w:r w:rsidRPr="00EB59BC">
        <w:rPr>
          <w:rtl/>
        </w:rPr>
        <w:t>אני אומר לך, אם לפחות תמורת הסכמתך למסמך אבו</w:t>
      </w:r>
      <w:r w:rsidR="00800FE0">
        <w:rPr>
          <w:rtl/>
        </w:rPr>
        <w:t>-</w:t>
      </w:r>
      <w:r w:rsidRPr="00EB59BC">
        <w:rPr>
          <w:rtl/>
        </w:rPr>
        <w:t>מאזן, הפחות או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יותר שלם, היה יוסי ביילין מסכים </w:t>
      </w:r>
      <w:r w:rsidR="00800FE0">
        <w:rPr>
          <w:rtl/>
        </w:rPr>
        <w:t>–</w:t>
      </w:r>
      <w:r w:rsidRPr="00EB59BC">
        <w:rPr>
          <w:rtl/>
        </w:rPr>
        <w:t xml:space="preserve"> לא לגרסתך, שאותה אתה מוסיף כהערה </w:t>
      </w:r>
      <w:r w:rsidR="00800FE0">
        <w:rPr>
          <w:rtl/>
        </w:rPr>
        <w:t>–</w:t>
      </w:r>
      <w:r w:rsidRPr="00EB59BC">
        <w:rPr>
          <w:rtl/>
        </w:rPr>
        <w:t xml:space="preserve"> לא למדינה</w:t>
      </w:r>
      <w:r w:rsidR="00800FE0">
        <w:rPr>
          <w:rtl/>
        </w:rPr>
        <w:t xml:space="preserve"> </w:t>
      </w:r>
      <w:r w:rsidRPr="00EB59BC">
        <w:rPr>
          <w:rtl/>
        </w:rPr>
        <w:t>פלשתינית,</w:t>
      </w:r>
      <w:r w:rsidR="00800FE0">
        <w:rPr>
          <w:rtl/>
        </w:rPr>
        <w:t xml:space="preserve"> </w:t>
      </w:r>
      <w:r w:rsidRPr="00EB59BC">
        <w:rPr>
          <w:rtl/>
        </w:rPr>
        <w:t>לבקעת</w:t>
      </w:r>
      <w:r w:rsidR="00800FE0">
        <w:rPr>
          <w:rtl/>
        </w:rPr>
        <w:t>-</w:t>
      </w:r>
      <w:r w:rsidRPr="00EB59BC">
        <w:rPr>
          <w:rtl/>
        </w:rPr>
        <w:t>הירדן</w:t>
      </w:r>
      <w:r w:rsidR="00800FE0">
        <w:rPr>
          <w:rtl/>
        </w:rPr>
        <w:t xml:space="preserve"> </w:t>
      </w:r>
      <w:r w:rsidRPr="00EB59BC">
        <w:rPr>
          <w:rtl/>
        </w:rPr>
        <w:t>על כל תושביה בריבונות ישראל ולאחד מהנושאים האלה, הייתי</w:t>
      </w:r>
      <w:r w:rsidR="00800FE0">
        <w:rPr>
          <w:rtl/>
        </w:rPr>
        <w:t xml:space="preserve"> </w:t>
      </w:r>
      <w:r w:rsidRPr="00EB59BC">
        <w:rPr>
          <w:rtl/>
        </w:rPr>
        <w:t>אומר</w:t>
      </w:r>
      <w:r w:rsidR="00800FE0">
        <w:rPr>
          <w:rtl/>
        </w:rPr>
        <w:t xml:space="preserve"> </w:t>
      </w:r>
      <w:r w:rsidRPr="00EB59BC">
        <w:rPr>
          <w:rtl/>
        </w:rPr>
        <w:t>שהשגת</w:t>
      </w:r>
      <w:r w:rsidR="00800FE0">
        <w:rPr>
          <w:rtl/>
        </w:rPr>
        <w:t xml:space="preserve"> </w:t>
      </w:r>
      <w:r w:rsidRPr="00EB59BC">
        <w:rPr>
          <w:rtl/>
        </w:rPr>
        <w:t>משהו</w:t>
      </w:r>
      <w:r w:rsidR="00800FE0">
        <w:rPr>
          <w:rtl/>
        </w:rPr>
        <w:t xml:space="preserve"> </w:t>
      </w:r>
      <w:r w:rsidRPr="00EB59BC">
        <w:rPr>
          <w:rtl/>
        </w:rPr>
        <w:t>מול</w:t>
      </w:r>
      <w:r w:rsidR="00800FE0">
        <w:rPr>
          <w:rtl/>
        </w:rPr>
        <w:t xml:space="preserve"> </w:t>
      </w:r>
      <w:r w:rsidRPr="00EB59BC">
        <w:rPr>
          <w:rtl/>
        </w:rPr>
        <w:t>ההסכמה</w:t>
      </w:r>
      <w:r w:rsidR="00800FE0">
        <w:rPr>
          <w:rtl/>
        </w:rPr>
        <w:t xml:space="preserve"> </w:t>
      </w:r>
      <w:r w:rsidRPr="00EB59BC">
        <w:rPr>
          <w:rtl/>
        </w:rPr>
        <w:t>שהוא השיג עם אבו</w:t>
      </w:r>
      <w:r w:rsidR="00800FE0">
        <w:rPr>
          <w:rtl/>
        </w:rPr>
        <w:t>-</w:t>
      </w:r>
      <w:r w:rsidRPr="00EB59BC">
        <w:rPr>
          <w:rtl/>
        </w:rPr>
        <w:t>מאזן ועם יואל בן</w:t>
      </w:r>
      <w:r w:rsidR="00800FE0">
        <w:rPr>
          <w:rtl/>
        </w:rPr>
        <w:t>-</w:t>
      </w:r>
      <w:r w:rsidRPr="00EB59BC">
        <w:rPr>
          <w:rtl/>
        </w:rPr>
        <w:t>נון. אבל בכל</w:t>
      </w:r>
      <w:r w:rsidR="00800FE0">
        <w:rPr>
          <w:rtl/>
        </w:rPr>
        <w:t xml:space="preserve"> </w:t>
      </w:r>
      <w:r w:rsidRPr="00EB59BC">
        <w:rPr>
          <w:rtl/>
        </w:rPr>
        <w:t>הדברים</w:t>
      </w:r>
      <w:r w:rsidR="00800FE0">
        <w:rPr>
          <w:rtl/>
        </w:rPr>
        <w:t xml:space="preserve"> </w:t>
      </w:r>
      <w:r w:rsidRPr="00EB59BC">
        <w:rPr>
          <w:rtl/>
        </w:rPr>
        <w:t>הסכמת</w:t>
      </w:r>
      <w:r w:rsidR="00800FE0">
        <w:rPr>
          <w:rtl/>
        </w:rPr>
        <w:t xml:space="preserve"> </w:t>
      </w:r>
      <w:r w:rsidRPr="00EB59BC">
        <w:rPr>
          <w:rtl/>
        </w:rPr>
        <w:t>אתו.</w:t>
      </w:r>
      <w:r w:rsidR="00800FE0">
        <w:rPr>
          <w:rtl/>
        </w:rPr>
        <w:t xml:space="preserve"> </w:t>
      </w:r>
      <w:r w:rsidRPr="00EB59BC">
        <w:rPr>
          <w:rtl/>
        </w:rPr>
        <w:t>כל הכבוד ליוסי ביילין, שהפיל אותך ואת חבריך במלכודת הזאת.</w:t>
      </w:r>
      <w:r w:rsidR="00800FE0">
        <w:rPr>
          <w:rtl/>
        </w:rPr>
        <w:t xml:space="preserve"> </w:t>
      </w:r>
      <w:r w:rsidRPr="00EB59BC">
        <w:rPr>
          <w:rtl/>
        </w:rPr>
        <w:t>הסכמת</w:t>
      </w:r>
      <w:r w:rsidR="00800FE0">
        <w:rPr>
          <w:rtl/>
        </w:rPr>
        <w:t xml:space="preserve"> </w:t>
      </w:r>
      <w:r w:rsidRPr="00EB59BC">
        <w:rPr>
          <w:rtl/>
        </w:rPr>
        <w:t>כמעט</w:t>
      </w:r>
      <w:r w:rsidR="00800FE0">
        <w:rPr>
          <w:rtl/>
        </w:rPr>
        <w:t xml:space="preserve"> </w:t>
      </w:r>
      <w:r w:rsidRPr="00EB59BC">
        <w:rPr>
          <w:rtl/>
        </w:rPr>
        <w:t>מלה</w:t>
      </w:r>
      <w:r w:rsidR="00800FE0">
        <w:rPr>
          <w:rtl/>
        </w:rPr>
        <w:t xml:space="preserve"> </w:t>
      </w:r>
      <w:r w:rsidRPr="00EB59BC">
        <w:rPr>
          <w:rtl/>
        </w:rPr>
        <w:t>במלה.</w:t>
      </w:r>
      <w:r w:rsidR="00800FE0">
        <w:rPr>
          <w:rtl/>
        </w:rPr>
        <w:t xml:space="preserve"> </w:t>
      </w:r>
      <w:r w:rsidRPr="00EB59BC">
        <w:rPr>
          <w:rtl/>
        </w:rPr>
        <w:t>הסכמת</w:t>
      </w:r>
      <w:r w:rsidR="00800FE0">
        <w:rPr>
          <w:rtl/>
        </w:rPr>
        <w:t xml:space="preserve"> </w:t>
      </w:r>
      <w:r w:rsidRPr="00EB59BC">
        <w:rPr>
          <w:rtl/>
        </w:rPr>
        <w:t>ששליש מהמתיישבים יהיו צריכים להיות אזרחי מדינה</w:t>
      </w:r>
      <w:r w:rsidR="00800FE0">
        <w:rPr>
          <w:rtl/>
        </w:rPr>
        <w:t xml:space="preserve"> </w:t>
      </w:r>
      <w:r w:rsidRPr="00EB59BC">
        <w:rPr>
          <w:rtl/>
        </w:rPr>
        <w:t>פלשתינית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ישות</w:t>
      </w:r>
      <w:r w:rsidR="00800FE0">
        <w:rPr>
          <w:rtl/>
        </w:rPr>
        <w:t xml:space="preserve"> </w:t>
      </w:r>
      <w:r w:rsidRPr="00EB59BC">
        <w:rPr>
          <w:rtl/>
        </w:rPr>
        <w:t>פלשתינית.</w:t>
      </w:r>
      <w:r w:rsidR="00800FE0">
        <w:rPr>
          <w:rtl/>
        </w:rPr>
        <w:t xml:space="preserve"> </w:t>
      </w:r>
      <w:r w:rsidRPr="00EB59BC">
        <w:rPr>
          <w:rtl/>
        </w:rPr>
        <w:t>הם לא יוכלו לחיות כך. בדברים החשובים לך, אפילו</w:t>
      </w:r>
      <w:r w:rsidR="00800FE0">
        <w:rPr>
          <w:rtl/>
        </w:rPr>
        <w:t xml:space="preserve"> </w:t>
      </w:r>
      <w:r w:rsidRPr="00EB59BC">
        <w:rPr>
          <w:rtl/>
        </w:rPr>
        <w:t>בדבר אחד לא השכלת לקבל ממנו הסכמה.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זוהי</w:t>
      </w:r>
      <w:r w:rsidR="00800FE0">
        <w:rPr>
          <w:rtl/>
        </w:rPr>
        <w:t xml:space="preserve"> </w:t>
      </w:r>
      <w:r w:rsidRPr="00EB59BC">
        <w:rPr>
          <w:rtl/>
        </w:rPr>
        <w:t>תעודת</w:t>
      </w:r>
      <w:r w:rsidR="00800FE0">
        <w:rPr>
          <w:rtl/>
        </w:rPr>
        <w:t xml:space="preserve"> </w:t>
      </w:r>
      <w:r w:rsidRPr="00EB59BC">
        <w:rPr>
          <w:rtl/>
        </w:rPr>
        <w:t>עניות</w:t>
      </w:r>
      <w:r w:rsidR="00800FE0">
        <w:rPr>
          <w:rtl/>
        </w:rPr>
        <w:t xml:space="preserve"> </w:t>
      </w:r>
      <w:r w:rsidRPr="00EB59BC">
        <w:rPr>
          <w:rtl/>
        </w:rPr>
        <w:t>וזהו</w:t>
      </w:r>
      <w:r w:rsidR="00800FE0">
        <w:rPr>
          <w:rtl/>
        </w:rPr>
        <w:t xml:space="preserve"> </w:t>
      </w:r>
      <w:r w:rsidRPr="00EB59BC">
        <w:rPr>
          <w:rtl/>
        </w:rPr>
        <w:t>כישלון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הליכוד,</w:t>
      </w:r>
      <w:r w:rsidR="00800FE0">
        <w:rPr>
          <w:rtl/>
        </w:rPr>
        <w:t xml:space="preserve"> </w:t>
      </w:r>
      <w:r w:rsidRPr="00EB59BC">
        <w:rPr>
          <w:rtl/>
        </w:rPr>
        <w:t>בפרט של יושב</w:t>
      </w:r>
      <w:r w:rsidR="00800FE0">
        <w:rPr>
          <w:rtl/>
        </w:rPr>
        <w:t>-</w:t>
      </w:r>
      <w:r w:rsidRPr="00EB59BC">
        <w:rPr>
          <w:rtl/>
        </w:rPr>
        <w:t>ראש הקואליציה</w:t>
      </w:r>
      <w:r w:rsidR="00800FE0">
        <w:rPr>
          <w:rtl/>
        </w:rPr>
        <w:t xml:space="preserve"> </w:t>
      </w:r>
      <w:r w:rsidRPr="00EB59BC">
        <w:rPr>
          <w:rtl/>
        </w:rPr>
        <w:t>ויושב</w:t>
      </w:r>
      <w:r w:rsidR="00800FE0">
        <w:rPr>
          <w:rtl/>
        </w:rPr>
        <w:t>-</w:t>
      </w:r>
      <w:r w:rsidRPr="00EB59BC">
        <w:rPr>
          <w:rtl/>
        </w:rPr>
        <w:t>ראש סיעת הליכוד.</w:t>
      </w:r>
      <w:r w:rsidR="00800FE0">
        <w:rPr>
          <w:rtl/>
        </w:rPr>
        <w:t xml:space="preserve"> </w:t>
      </w:r>
      <w:r w:rsidRPr="00EB59BC">
        <w:rPr>
          <w:rtl/>
        </w:rPr>
        <w:t>לא לילד הזה התפללנו כאשר הלכנו אתכם, כאשר הלכנו למהפך.</w:t>
      </w:r>
      <w:r w:rsidR="00800FE0">
        <w:rPr>
          <w:rtl/>
        </w:rPr>
        <w:t xml:space="preserve"> </w:t>
      </w:r>
      <w:r w:rsidRPr="00EB59BC">
        <w:rPr>
          <w:rtl/>
        </w:rPr>
        <w:t>יכולנו</w:t>
      </w:r>
      <w:r w:rsidR="00800FE0">
        <w:rPr>
          <w:rtl/>
        </w:rPr>
        <w:t xml:space="preserve"> </w:t>
      </w:r>
      <w:r w:rsidRPr="00EB59BC">
        <w:rPr>
          <w:rtl/>
        </w:rPr>
        <w:t>להישאר</w:t>
      </w:r>
      <w:r w:rsidR="00800FE0">
        <w:rPr>
          <w:rtl/>
        </w:rPr>
        <w:t xml:space="preserve"> </w:t>
      </w:r>
      <w:r w:rsidRPr="00EB59BC">
        <w:rPr>
          <w:rtl/>
        </w:rPr>
        <w:t>בממשלת</w:t>
      </w:r>
      <w:r w:rsidR="00800FE0">
        <w:rPr>
          <w:rtl/>
        </w:rPr>
        <w:t xml:space="preserve"> </w:t>
      </w:r>
      <w:r w:rsidRPr="00EB59BC">
        <w:rPr>
          <w:rtl/>
        </w:rPr>
        <w:t>פרס,</w:t>
      </w:r>
      <w:r w:rsidR="00800FE0">
        <w:rPr>
          <w:rtl/>
        </w:rPr>
        <w:t xml:space="preserve"> </w:t>
      </w:r>
      <w:r w:rsidRPr="00EB59BC">
        <w:rPr>
          <w:rtl/>
        </w:rPr>
        <w:t>יכולנו להישאר עם יוסי ביילין. היינו מגיעים בדיוק</w:t>
      </w:r>
      <w:r w:rsidR="00800FE0">
        <w:rPr>
          <w:rtl/>
        </w:rPr>
        <w:t xml:space="preserve"> </w:t>
      </w:r>
      <w:r w:rsidRPr="00EB59BC">
        <w:rPr>
          <w:rtl/>
        </w:rPr>
        <w:t>לאותה תוצאה.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על איזה מצע אתה היית נשאר אתם?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מודה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הכנסת יהלום, ומזמינה את חברת הכנסת תמר גוז'נסקי. אחריה </w:t>
      </w:r>
      <w:r w:rsidR="00800FE0">
        <w:rPr>
          <w:rtl/>
        </w:rPr>
        <w:t xml:space="preserve">– </w:t>
      </w:r>
      <w:r w:rsidRPr="00EB59BC">
        <w:rPr>
          <w:rtl/>
        </w:rPr>
        <w:t xml:space="preserve">חבר הכנסת יהודה הראל, ואם הוא לא יהיה </w:t>
      </w:r>
      <w:r w:rsidR="00800FE0">
        <w:rPr>
          <w:rtl/>
        </w:rPr>
        <w:t>–</w:t>
      </w:r>
      <w:r w:rsidRPr="00EB59BC">
        <w:rPr>
          <w:rtl/>
        </w:rPr>
        <w:t xml:space="preserve"> חבר הכנסת טלב אלסאנע.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כנסת</w:t>
      </w:r>
      <w:r w:rsidR="00800FE0">
        <w:rPr>
          <w:rtl/>
        </w:rPr>
        <w:t xml:space="preserve"> </w:t>
      </w:r>
      <w:r w:rsidRPr="00EB59BC">
        <w:rPr>
          <w:rtl/>
        </w:rPr>
        <w:t>נכבדה,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אכנס, לחלוטין, לוויכוח</w:t>
      </w:r>
      <w:r w:rsidR="00800FE0">
        <w:rPr>
          <w:rtl/>
        </w:rPr>
        <w:t xml:space="preserve"> </w:t>
      </w:r>
      <w:r w:rsidRPr="00EB59BC">
        <w:rPr>
          <w:rtl/>
        </w:rPr>
        <w:t>שמתנהל בתוך</w:t>
      </w:r>
      <w:r w:rsidR="00800FE0">
        <w:rPr>
          <w:rtl/>
        </w:rPr>
        <w:t xml:space="preserve"> </w:t>
      </w:r>
      <w:r w:rsidRPr="00EB59BC">
        <w:rPr>
          <w:rtl/>
        </w:rPr>
        <w:t>הקואליציה,</w:t>
      </w:r>
      <w:r w:rsidR="00800FE0">
        <w:rPr>
          <w:rtl/>
        </w:rPr>
        <w:t xml:space="preserve"> </w:t>
      </w:r>
      <w:r w:rsidRPr="00EB59BC">
        <w:rPr>
          <w:rtl/>
        </w:rPr>
        <w:t>בין</w:t>
      </w:r>
      <w:r w:rsidR="00800FE0">
        <w:rPr>
          <w:rtl/>
        </w:rPr>
        <w:t xml:space="preserve"> </w:t>
      </w:r>
      <w:r w:rsidRPr="00EB59BC">
        <w:rPr>
          <w:rtl/>
        </w:rPr>
        <w:t>סיעות הקואליציה.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להבהיר, שברור כי כאשר מדובר בממשלת נתניהו, שנאלצת בתוקף נסיבות</w:t>
      </w:r>
      <w:r w:rsidR="00800FE0">
        <w:rPr>
          <w:rtl/>
        </w:rPr>
        <w:t xml:space="preserve"> </w:t>
      </w:r>
      <w:r w:rsidRPr="00EB59BC">
        <w:rPr>
          <w:rtl/>
        </w:rPr>
        <w:t>בין</w:t>
      </w:r>
      <w:r w:rsidR="00800FE0">
        <w:rPr>
          <w:rtl/>
        </w:rPr>
        <w:t>-</w:t>
      </w:r>
      <w:r w:rsidRPr="00EB59BC">
        <w:rPr>
          <w:rtl/>
        </w:rPr>
        <w:t>לאומיות,</w:t>
      </w:r>
      <w:r w:rsidR="00800FE0">
        <w:rPr>
          <w:rtl/>
        </w:rPr>
        <w:t xml:space="preserve"> </w:t>
      </w:r>
      <w:r w:rsidRPr="00EB59BC">
        <w:rPr>
          <w:rtl/>
        </w:rPr>
        <w:t>אזוריות</w:t>
      </w:r>
      <w:r w:rsidR="00800FE0">
        <w:rPr>
          <w:rtl/>
        </w:rPr>
        <w:t xml:space="preserve"> </w:t>
      </w:r>
      <w:r w:rsidRPr="00EB59BC">
        <w:rPr>
          <w:rtl/>
        </w:rPr>
        <w:t>וישראליות,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למשל לחתום על הסכם חברון </w:t>
      </w:r>
      <w:r w:rsidR="00800FE0">
        <w:rPr>
          <w:rtl/>
        </w:rPr>
        <w:t>–</w:t>
      </w:r>
      <w:r w:rsidRPr="00EB59BC">
        <w:rPr>
          <w:rtl/>
        </w:rPr>
        <w:t xml:space="preserve"> ברור שצריך לתמוך</w:t>
      </w:r>
      <w:r w:rsidR="00800FE0">
        <w:rPr>
          <w:rtl/>
        </w:rPr>
        <w:t xml:space="preserve"> </w:t>
      </w:r>
      <w:r w:rsidRPr="00EB59BC">
        <w:rPr>
          <w:rtl/>
        </w:rPr>
        <w:t>בצעד</w:t>
      </w:r>
      <w:r w:rsidR="00800FE0">
        <w:rPr>
          <w:rtl/>
        </w:rPr>
        <w:t xml:space="preserve"> </w:t>
      </w:r>
      <w:r w:rsidRPr="00EB59BC">
        <w:rPr>
          <w:rtl/>
        </w:rPr>
        <w:t>כזה.</w:t>
      </w:r>
      <w:r w:rsidR="00800FE0">
        <w:rPr>
          <w:rtl/>
        </w:rPr>
        <w:t xml:space="preserve"> </w:t>
      </w:r>
      <w:r w:rsidRPr="00EB59BC">
        <w:rPr>
          <w:rtl/>
        </w:rPr>
        <w:t>אבל זה הדבר היחיד, חבר הכנסת ביילין, שממשלת נתניהו צריכה לקבל מצד</w:t>
      </w:r>
      <w:r w:rsidR="00800FE0">
        <w:rPr>
          <w:rtl/>
        </w:rPr>
        <w:t xml:space="preserve"> </w:t>
      </w:r>
      <w:r w:rsidRPr="00EB59BC">
        <w:rPr>
          <w:rtl/>
        </w:rPr>
        <w:t>האופוזיציה.</w:t>
      </w:r>
      <w:r w:rsidR="00800FE0">
        <w:rPr>
          <w:rtl/>
        </w:rPr>
        <w:t xml:space="preserve"> </w:t>
      </w:r>
      <w:r w:rsidRPr="00EB59BC">
        <w:rPr>
          <w:rtl/>
        </w:rPr>
        <w:t>הוא עשה מהלך נכון בתוקף הנסיבות וכמי שאין לו ברירה, ואנחנו צריכים</w:t>
      </w:r>
      <w:r w:rsidR="00800FE0">
        <w:rPr>
          <w:rtl/>
        </w:rPr>
        <w:t xml:space="preserve"> </w:t>
      </w:r>
      <w:r w:rsidRPr="00EB59BC">
        <w:rPr>
          <w:rtl/>
        </w:rPr>
        <w:t>לתמוך.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אבל,</w:t>
      </w:r>
      <w:r w:rsidR="00800FE0">
        <w:rPr>
          <w:rtl/>
        </w:rPr>
        <w:t xml:space="preserve"> </w:t>
      </w:r>
      <w:r w:rsidRPr="00EB59BC">
        <w:rPr>
          <w:rtl/>
        </w:rPr>
        <w:t>המסמך</w:t>
      </w:r>
      <w:r w:rsidR="00800FE0">
        <w:rPr>
          <w:rtl/>
        </w:rPr>
        <w:t xml:space="preserve"> </w:t>
      </w:r>
      <w:r w:rsidRPr="00EB59BC">
        <w:rPr>
          <w:rtl/>
        </w:rPr>
        <w:t>שהונח</w:t>
      </w:r>
      <w:r w:rsidR="00800FE0">
        <w:rPr>
          <w:rtl/>
        </w:rPr>
        <w:t xml:space="preserve"> </w:t>
      </w:r>
      <w:r w:rsidRPr="00EB59BC">
        <w:rPr>
          <w:rtl/>
        </w:rPr>
        <w:t>בפני הציבור הישראלי עושה דבר הרבה יותר חמור: אתה מדבר</w:t>
      </w:r>
      <w:r w:rsidR="00800FE0">
        <w:rPr>
          <w:rtl/>
        </w:rPr>
        <w:t xml:space="preserve"> </w:t>
      </w:r>
      <w:r w:rsidRPr="00EB59BC">
        <w:rPr>
          <w:rtl/>
        </w:rPr>
        <w:t>כאן כאילו כל הזמן אמרת "אנחנו אנחנו", ואני כל הזמן שואלת את עצמי, מה אנחנו? מה</w:t>
      </w:r>
      <w:r w:rsidR="00800FE0">
        <w:rPr>
          <w:rtl/>
        </w:rPr>
        <w:t xml:space="preserve"> </w:t>
      </w:r>
      <w:r w:rsidRPr="00EB59BC">
        <w:rPr>
          <w:rtl/>
        </w:rPr>
        <w:t>זאת</w:t>
      </w:r>
      <w:r w:rsidR="00800FE0">
        <w:rPr>
          <w:rtl/>
        </w:rPr>
        <w:t xml:space="preserve"> </w:t>
      </w:r>
      <w:r w:rsidRPr="00EB59BC">
        <w:rPr>
          <w:rtl/>
        </w:rPr>
        <w:t>אומרת</w:t>
      </w:r>
      <w:r w:rsidR="00800FE0">
        <w:rPr>
          <w:rtl/>
        </w:rPr>
        <w:t xml:space="preserve"> </w:t>
      </w:r>
      <w:r w:rsidRPr="00EB59BC">
        <w:rPr>
          <w:rtl/>
        </w:rPr>
        <w:t>אנחנו? אין ממשלת נתניהו ואין מפלגת העבודה? כל ההבדלים התבטלו? נשאר</w:t>
      </w:r>
      <w:r w:rsidR="00800FE0">
        <w:rPr>
          <w:rtl/>
        </w:rPr>
        <w:t xml:space="preserve"> </w:t>
      </w:r>
      <w:r w:rsidRPr="00EB59BC">
        <w:rPr>
          <w:rtl/>
        </w:rPr>
        <w:t>אנחנו סתמי כזה, לאומי כזה, ציוני כזה, שלא כולל את מי שלא נכנס להגדרות האלה? מה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ה"אנחנו"</w:t>
      </w:r>
      <w:r w:rsidR="00800FE0">
        <w:rPr>
          <w:rtl/>
        </w:rPr>
        <w:t xml:space="preserve"> </w:t>
      </w:r>
      <w:r w:rsidRPr="00EB59BC">
        <w:rPr>
          <w:rtl/>
        </w:rPr>
        <w:t>הזה?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שואלת</w:t>
      </w:r>
      <w:r w:rsidR="00800FE0">
        <w:rPr>
          <w:rtl/>
        </w:rPr>
        <w:t xml:space="preserve"> </w:t>
      </w:r>
      <w:r w:rsidRPr="00EB59BC">
        <w:rPr>
          <w:rtl/>
        </w:rPr>
        <w:t>אותך, למי אתה מועיל למשל בכך שהיום, ב</w:t>
      </w:r>
      <w:r w:rsidR="00800FE0">
        <w:rPr>
          <w:rtl/>
        </w:rPr>
        <w:t>-</w:t>
      </w:r>
      <w:r w:rsidRPr="00EB59BC">
        <w:rPr>
          <w:rtl/>
        </w:rPr>
        <w:t>1997, כאשר המשא</w:t>
      </w:r>
      <w:r w:rsidR="00800FE0">
        <w:rPr>
          <w:rtl/>
        </w:rPr>
        <w:t>-</w:t>
      </w:r>
      <w:r w:rsidRPr="00EB59BC">
        <w:rPr>
          <w:rtl/>
        </w:rPr>
        <w:t>ומתן על</w:t>
      </w:r>
      <w:r w:rsidR="00800FE0">
        <w:rPr>
          <w:rtl/>
        </w:rPr>
        <w:t xml:space="preserve"> </w:t>
      </w:r>
      <w:r w:rsidRPr="00EB59BC">
        <w:rPr>
          <w:rtl/>
        </w:rPr>
        <w:t>הסכם הקבע עם ממשלת נתניהו עוד לא התחיל, אתה כבר יוצא עם מסמך. אתה לא אדם סתמי,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אחד</w:t>
      </w:r>
      <w:r w:rsidR="00800FE0">
        <w:rPr>
          <w:rtl/>
        </w:rPr>
        <w:t xml:space="preserve"> </w:t>
      </w:r>
      <w:r w:rsidRPr="00EB59BC">
        <w:rPr>
          <w:rtl/>
        </w:rPr>
        <w:t>מראשי מפלגת העבודה, אדם שמתמודד על כהונת יושב</w:t>
      </w:r>
      <w:r w:rsidR="00800FE0">
        <w:rPr>
          <w:rtl/>
        </w:rPr>
        <w:t>-</w:t>
      </w:r>
      <w:r w:rsidRPr="00EB59BC">
        <w:rPr>
          <w:rtl/>
        </w:rPr>
        <w:t>ראש מפלגת העבודה, ואתה</w:t>
      </w:r>
      <w:r w:rsidR="00800FE0">
        <w:rPr>
          <w:rtl/>
        </w:rPr>
        <w:t xml:space="preserve"> </w:t>
      </w:r>
      <w:r w:rsidRPr="00EB59BC">
        <w:rPr>
          <w:rtl/>
        </w:rPr>
        <w:t>מציע</w:t>
      </w:r>
      <w:r w:rsidR="00800FE0">
        <w:rPr>
          <w:rtl/>
        </w:rPr>
        <w:t xml:space="preserve"> </w:t>
      </w:r>
      <w:r w:rsidRPr="00EB59BC">
        <w:rPr>
          <w:rtl/>
        </w:rPr>
        <w:t>וחותם על מסמך של סיפוח שטחים על</w:t>
      </w:r>
      <w:r w:rsidR="00800FE0">
        <w:rPr>
          <w:rtl/>
        </w:rPr>
        <w:t>-</w:t>
      </w:r>
      <w:r w:rsidRPr="00EB59BC">
        <w:rPr>
          <w:rtl/>
        </w:rPr>
        <w:t>ידי ישראל. במצע של ממשלות הליכוד לא כתוב</w:t>
      </w:r>
      <w:r w:rsidR="00800FE0">
        <w:rPr>
          <w:rtl/>
        </w:rPr>
        <w:t xml:space="preserve"> </w:t>
      </w:r>
      <w:r w:rsidRPr="00EB59BC">
        <w:rPr>
          <w:rtl/>
        </w:rPr>
        <w:t>סיפוח.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מציע</w:t>
      </w:r>
      <w:r w:rsidR="00800FE0">
        <w:rPr>
          <w:rtl/>
        </w:rPr>
        <w:t xml:space="preserve"> </w:t>
      </w:r>
      <w:r w:rsidRPr="00EB59BC">
        <w:rPr>
          <w:rtl/>
        </w:rPr>
        <w:t>סיפוח?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קורא לזה תוכנית שלום? אתה אומר שבסוף יגיעו למה</w:t>
      </w:r>
      <w:r w:rsidR="00800FE0">
        <w:rPr>
          <w:rtl/>
        </w:rPr>
        <w:t xml:space="preserve"> </w:t>
      </w:r>
      <w:r w:rsidRPr="00EB59BC">
        <w:rPr>
          <w:rtl/>
        </w:rPr>
        <w:t>שיגיעו. אני לא יודעת למה יגיעו בסוף. אני לא יודעת איזה פשרות תהיינה בסוף וכו',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לא נמצא היום במצב שבו אתה מנהל את משרד החוץ; אתה מנהל את האופוזיציה,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אחד מראשי האופוזיציה, אז זה מה שאתה מציע </w:t>
      </w:r>
      <w:r w:rsidR="00800FE0">
        <w:rPr>
          <w:rtl/>
        </w:rPr>
        <w:t>–</w:t>
      </w:r>
      <w:r w:rsidRPr="00EB59BC">
        <w:rPr>
          <w:rtl/>
        </w:rPr>
        <w:t xml:space="preserve"> שהאופוזיציה תלך עם דגל הסיפוח?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אומר:</w:t>
      </w:r>
      <w:r w:rsidR="00800FE0">
        <w:rPr>
          <w:rtl/>
        </w:rPr>
        <w:t xml:space="preserve">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ברירה, כי הנסיבות וכי הנסיבות. אני חושבת, שכאשר אדם נמצא</w:t>
      </w:r>
      <w:r w:rsidR="00800FE0">
        <w:rPr>
          <w:rtl/>
        </w:rPr>
        <w:t xml:space="preserve"> </w:t>
      </w:r>
      <w:r w:rsidRPr="00EB59BC">
        <w:rPr>
          <w:rtl/>
        </w:rPr>
        <w:t>במצב</w:t>
      </w:r>
      <w:r w:rsidR="00800FE0">
        <w:rPr>
          <w:rtl/>
        </w:rPr>
        <w:t xml:space="preserve"> </w:t>
      </w:r>
      <w:r w:rsidRPr="00EB59BC">
        <w:rPr>
          <w:rtl/>
        </w:rPr>
        <w:t>שבו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מנהל משא</w:t>
      </w:r>
      <w:r w:rsidR="00800FE0">
        <w:rPr>
          <w:rtl/>
        </w:rPr>
        <w:t>-</w:t>
      </w:r>
      <w:r w:rsidRPr="00EB59BC">
        <w:rPr>
          <w:rtl/>
        </w:rPr>
        <w:t>ומתן, כפי שאתה ניהלת בעבר, הוא אומר כך, כך וכך.</w:t>
      </w:r>
      <w:r w:rsidR="00800FE0">
        <w:rPr>
          <w:rtl/>
        </w:rPr>
        <w:t xml:space="preserve"> </w:t>
      </w:r>
      <w:r w:rsidRPr="00EB59BC">
        <w:rPr>
          <w:rtl/>
        </w:rPr>
        <w:t>הרבה</w:t>
      </w:r>
      <w:r w:rsidR="00800FE0">
        <w:rPr>
          <w:rtl/>
        </w:rPr>
        <w:t xml:space="preserve"> </w:t>
      </w:r>
      <w:r w:rsidRPr="00EB59BC">
        <w:rPr>
          <w:rtl/>
        </w:rPr>
        <w:t>דברים שאמרת בעבר אינם מקובלים עלי, אבל היום, כאשר אתה נמצא באופוזיציה, מה נשאר</w:t>
      </w:r>
      <w:r w:rsidR="00800FE0">
        <w:rPr>
          <w:rtl/>
        </w:rPr>
        <w:t xml:space="preserve"> </w:t>
      </w:r>
      <w:r w:rsidRPr="00EB59BC">
        <w:rPr>
          <w:rtl/>
        </w:rPr>
        <w:t>הכלי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העיקרי של האופוזיציה </w:t>
      </w:r>
      <w:r w:rsidR="00800FE0">
        <w:rPr>
          <w:rtl/>
        </w:rPr>
        <w:t>–</w:t>
      </w:r>
      <w:r w:rsidRPr="00EB59BC">
        <w:rPr>
          <w:rtl/>
        </w:rPr>
        <w:t xml:space="preserve"> הצגת האלטרנטיבה, הצגת החלופה. מבחינה זו המסמך שלך</w:t>
      </w:r>
      <w:r w:rsidR="00800FE0">
        <w:rPr>
          <w:rtl/>
        </w:rPr>
        <w:t xml:space="preserve"> </w:t>
      </w:r>
      <w:r w:rsidRPr="00EB59BC">
        <w:rPr>
          <w:rtl/>
        </w:rPr>
        <w:t>מציג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החלופה</w:t>
      </w:r>
      <w:r w:rsidR="00800FE0">
        <w:rPr>
          <w:rtl/>
        </w:rPr>
        <w:t xml:space="preserve"> </w:t>
      </w:r>
      <w:r w:rsidRPr="00EB59BC">
        <w:rPr>
          <w:rtl/>
        </w:rPr>
        <w:t>שהיא</w:t>
      </w:r>
      <w:r w:rsidR="00800FE0">
        <w:rPr>
          <w:rtl/>
        </w:rPr>
        <w:t xml:space="preserve"> </w:t>
      </w:r>
      <w:r w:rsidRPr="00EB59BC">
        <w:rPr>
          <w:rtl/>
        </w:rPr>
        <w:t>ריאליסטית</w:t>
      </w:r>
      <w:r w:rsidR="00800FE0">
        <w:rPr>
          <w:rtl/>
        </w:rPr>
        <w:t xml:space="preserve"> </w:t>
      </w:r>
      <w:r w:rsidRPr="00EB59BC">
        <w:rPr>
          <w:rtl/>
        </w:rPr>
        <w:t>כפי</w:t>
      </w:r>
      <w:r w:rsidR="00800FE0">
        <w:rPr>
          <w:rtl/>
        </w:rPr>
        <w:t xml:space="preserve"> </w:t>
      </w:r>
      <w:r w:rsidRPr="00EB59BC">
        <w:rPr>
          <w:rtl/>
        </w:rPr>
        <w:t>שמלכות ישראל השלישית של בן</w:t>
      </w:r>
      <w:r w:rsidR="00800FE0">
        <w:rPr>
          <w:rtl/>
        </w:rPr>
        <w:t>-</w:t>
      </w:r>
      <w:r w:rsidRPr="00EB59BC">
        <w:rPr>
          <w:rtl/>
        </w:rPr>
        <w:t>גוריון היתה</w:t>
      </w:r>
      <w:r w:rsidR="00800FE0">
        <w:rPr>
          <w:rtl/>
        </w:rPr>
        <w:t xml:space="preserve"> </w:t>
      </w:r>
      <w:r w:rsidRPr="00EB59BC">
        <w:rPr>
          <w:rtl/>
        </w:rPr>
        <w:t>ריאליסטית. גם</w:t>
      </w:r>
      <w:r w:rsidR="00800FE0">
        <w:rPr>
          <w:rtl/>
        </w:rPr>
        <w:t xml:space="preserve"> </w:t>
      </w:r>
      <w:r w:rsidRPr="00EB59BC">
        <w:rPr>
          <w:rtl/>
        </w:rPr>
        <w:t>אז</w:t>
      </w:r>
      <w:r w:rsidR="00800FE0">
        <w:rPr>
          <w:rtl/>
        </w:rPr>
        <w:t xml:space="preserve"> </w:t>
      </w:r>
      <w:r w:rsidRPr="00EB59BC">
        <w:rPr>
          <w:rtl/>
        </w:rPr>
        <w:t>היו</w:t>
      </w:r>
      <w:r w:rsidR="00800FE0">
        <w:rPr>
          <w:rtl/>
        </w:rPr>
        <w:t xml:space="preserve"> </w:t>
      </w:r>
      <w:r w:rsidRPr="00EB59BC">
        <w:rPr>
          <w:rtl/>
        </w:rPr>
        <w:t>נסיבות, ודאי שהיו נסיבות: השטח היה בשליטת ישראל, ישראל</w:t>
      </w:r>
      <w:r w:rsidR="00800FE0">
        <w:rPr>
          <w:rtl/>
        </w:rPr>
        <w:t xml:space="preserve"> </w:t>
      </w:r>
      <w:r w:rsidRPr="00EB59BC">
        <w:rPr>
          <w:rtl/>
        </w:rPr>
        <w:t>היתה</w:t>
      </w:r>
      <w:r w:rsidR="00800FE0">
        <w:rPr>
          <w:rtl/>
        </w:rPr>
        <w:t xml:space="preserve"> </w:t>
      </w:r>
      <w:r w:rsidRPr="00EB59BC">
        <w:rPr>
          <w:rtl/>
        </w:rPr>
        <w:t>חזקה.</w:t>
      </w:r>
      <w:r w:rsidR="00800FE0">
        <w:rPr>
          <w:rtl/>
        </w:rPr>
        <w:t xml:space="preserve"> </w:t>
      </w:r>
      <w:r w:rsidRPr="00EB59BC">
        <w:rPr>
          <w:rtl/>
        </w:rPr>
        <w:t>למה</w:t>
      </w:r>
      <w:r w:rsidR="00800FE0">
        <w:rPr>
          <w:rtl/>
        </w:rPr>
        <w:t xml:space="preserve"> </w:t>
      </w:r>
      <w:r w:rsidRPr="00EB59BC">
        <w:rPr>
          <w:rtl/>
        </w:rPr>
        <w:t>זה לא הלך אז? האם כאשר בגין החליט על סיפוח רמת</w:t>
      </w:r>
      <w:r w:rsidR="00800FE0">
        <w:rPr>
          <w:rtl/>
        </w:rPr>
        <w:t>-</w:t>
      </w:r>
      <w:r w:rsidRPr="00EB59BC">
        <w:rPr>
          <w:rtl/>
        </w:rPr>
        <w:t>הגולן והכנסת</w:t>
      </w:r>
      <w:r w:rsidR="00800FE0">
        <w:rPr>
          <w:rtl/>
        </w:rPr>
        <w:t xml:space="preserve"> </w:t>
      </w:r>
      <w:r w:rsidRPr="00EB59BC">
        <w:rPr>
          <w:rtl/>
        </w:rPr>
        <w:t>ברוב</w:t>
      </w:r>
      <w:r w:rsidR="00800FE0">
        <w:rPr>
          <w:rtl/>
        </w:rPr>
        <w:t xml:space="preserve"> </w:t>
      </w:r>
      <w:r w:rsidRPr="00EB59BC">
        <w:rPr>
          <w:rtl/>
        </w:rPr>
        <w:t>קולות</w:t>
      </w:r>
      <w:r w:rsidR="00800FE0">
        <w:rPr>
          <w:rtl/>
        </w:rPr>
        <w:t xml:space="preserve"> </w:t>
      </w:r>
      <w:r w:rsidRPr="00EB59BC">
        <w:rPr>
          <w:rtl/>
        </w:rPr>
        <w:t>קיבלה</w:t>
      </w:r>
      <w:r w:rsidR="00800FE0">
        <w:rPr>
          <w:rtl/>
        </w:rPr>
        <w:t xml:space="preserve"> </w:t>
      </w:r>
      <w:r w:rsidRPr="00EB59BC">
        <w:rPr>
          <w:rtl/>
        </w:rPr>
        <w:t>את סיפוח רמת</w:t>
      </w:r>
      <w:r w:rsidR="00800FE0">
        <w:rPr>
          <w:rtl/>
        </w:rPr>
        <w:t>-</w:t>
      </w:r>
      <w:r w:rsidRPr="00EB59BC">
        <w:rPr>
          <w:rtl/>
        </w:rPr>
        <w:t>הגולן, זה הופך לעובדה שאנחנו צריכים לקבלה, כי</w:t>
      </w:r>
      <w:r w:rsidR="00800FE0">
        <w:rPr>
          <w:rtl/>
        </w:rPr>
        <w:t xml:space="preserve"> </w:t>
      </w:r>
      <w:r w:rsidRPr="00EB59BC">
        <w:rPr>
          <w:rtl/>
        </w:rPr>
        <w:t>היא היתה פרי מציאות מסוימת?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לסיום,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לומר, שאני מאוד מצטערת על שדווקא אתה, יוסי ביילין, מכל</w:t>
      </w:r>
      <w:r w:rsidR="00800FE0">
        <w:rPr>
          <w:rtl/>
        </w:rPr>
        <w:t xml:space="preserve"> </w:t>
      </w:r>
      <w:r w:rsidRPr="00EB59BC">
        <w:rPr>
          <w:rtl/>
        </w:rPr>
        <w:t>האנשים בבית הזה, מצאת לנכון ללכת במהלך הזה. אני חושבת, שהמסמך שחתמת עליו, ימצא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מקומו</w:t>
      </w:r>
      <w:r w:rsidR="00800FE0">
        <w:rPr>
          <w:rtl/>
        </w:rPr>
        <w:t xml:space="preserve"> </w:t>
      </w:r>
      <w:r w:rsidRPr="00EB59BC">
        <w:rPr>
          <w:rtl/>
        </w:rPr>
        <w:t>בסופו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דבר,</w:t>
      </w:r>
      <w:r w:rsidR="00800FE0">
        <w:rPr>
          <w:rtl/>
        </w:rPr>
        <w:t xml:space="preserve"> </w:t>
      </w:r>
      <w:r w:rsidRPr="00EB59BC">
        <w:rPr>
          <w:rtl/>
        </w:rPr>
        <w:t>לצערי</w:t>
      </w:r>
      <w:r w:rsidR="00800FE0">
        <w:rPr>
          <w:rtl/>
        </w:rPr>
        <w:t xml:space="preserve"> </w:t>
      </w:r>
      <w:r w:rsidRPr="00EB59BC">
        <w:rPr>
          <w:rtl/>
        </w:rPr>
        <w:t>הרב</w:t>
      </w:r>
      <w:r w:rsidR="00800FE0">
        <w:rPr>
          <w:rtl/>
        </w:rPr>
        <w:t xml:space="preserve"> – </w:t>
      </w:r>
      <w:r w:rsidRPr="00EB59BC">
        <w:rPr>
          <w:rtl/>
        </w:rPr>
        <w:t>מבחינתך,</w:t>
      </w:r>
      <w:r w:rsidR="00800FE0">
        <w:rPr>
          <w:rtl/>
        </w:rPr>
        <w:t xml:space="preserve"> </w:t>
      </w:r>
      <w:r w:rsidRPr="00EB59BC">
        <w:rPr>
          <w:rtl/>
        </w:rPr>
        <w:t>לצערי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הרב </w:t>
      </w:r>
      <w:r w:rsidR="00800FE0">
        <w:rPr>
          <w:rtl/>
        </w:rPr>
        <w:t>–</w:t>
      </w:r>
      <w:r w:rsidRPr="00EB59BC">
        <w:rPr>
          <w:rtl/>
        </w:rPr>
        <w:t xml:space="preserve"> בפח האשפה של</w:t>
      </w:r>
      <w:r w:rsidR="00800FE0">
        <w:rPr>
          <w:rtl/>
        </w:rPr>
        <w:t xml:space="preserve"> </w:t>
      </w:r>
      <w:r w:rsidRPr="00EB59BC">
        <w:rPr>
          <w:rtl/>
        </w:rPr>
        <w:t>ההיסטוריה.</w:t>
      </w:r>
      <w:r w:rsidR="00800FE0">
        <w:rPr>
          <w:rtl/>
        </w:rPr>
        <w:t xml:space="preserve"> </w:t>
      </w:r>
      <w:r w:rsidRPr="00EB59BC">
        <w:rPr>
          <w:rtl/>
        </w:rPr>
        <w:t>אין למסמך הזה שום כוח חיות, אם רוצים להגיע לשלום אמת עם הפלשתינים.</w:t>
      </w:r>
      <w:r w:rsidR="00800FE0">
        <w:rPr>
          <w:rtl/>
        </w:rPr>
        <w:t xml:space="preserve"> </w:t>
      </w:r>
      <w:r w:rsidRPr="00EB59BC">
        <w:rPr>
          <w:rtl/>
        </w:rPr>
        <w:t>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מודה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לחברת הכנסת גוז'נסקי, ומזמינה את חבר הכנסת יהודה הראל. אחריו </w:t>
      </w:r>
      <w:r w:rsidR="00800FE0">
        <w:rPr>
          <w:rtl/>
        </w:rPr>
        <w:t xml:space="preserve">– </w:t>
      </w:r>
      <w:r w:rsidRPr="00EB59BC">
        <w:rPr>
          <w:rtl/>
        </w:rPr>
        <w:t>חבר הכנסת טלב אלסאנע.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יהודה הראל (הדרך השלישית):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אנחנו,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הדרך השלישית, עיינו במסמך</w:t>
      </w:r>
      <w:r w:rsidR="00800FE0">
        <w:rPr>
          <w:rtl/>
        </w:rPr>
        <w:t xml:space="preserve"> </w:t>
      </w:r>
      <w:r w:rsidRPr="00EB59BC">
        <w:rPr>
          <w:rtl/>
        </w:rPr>
        <w:t>ואנחנו</w:t>
      </w:r>
      <w:r w:rsidR="00800FE0">
        <w:rPr>
          <w:rtl/>
        </w:rPr>
        <w:t xml:space="preserve"> </w:t>
      </w:r>
      <w:r w:rsidRPr="00EB59BC">
        <w:rPr>
          <w:rtl/>
        </w:rPr>
        <w:t>נגדו.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נגדו</w:t>
      </w:r>
      <w:r w:rsidR="00800FE0">
        <w:rPr>
          <w:rtl/>
        </w:rPr>
        <w:t xml:space="preserve"> </w:t>
      </w:r>
      <w:r w:rsidRPr="00EB59BC">
        <w:rPr>
          <w:rtl/>
        </w:rPr>
        <w:t>קודם</w:t>
      </w:r>
      <w:r w:rsidR="00800FE0">
        <w:rPr>
          <w:rtl/>
        </w:rPr>
        <w:t xml:space="preserve"> </w:t>
      </w:r>
      <w:r w:rsidRPr="00EB59BC">
        <w:rPr>
          <w:rtl/>
        </w:rPr>
        <w:t>כול כיוון שלא נמצאים בו בקעת</w:t>
      </w:r>
      <w:r w:rsidR="00800FE0">
        <w:rPr>
          <w:rtl/>
        </w:rPr>
        <w:t>-</w:t>
      </w:r>
      <w:r w:rsidRPr="00EB59BC">
        <w:rPr>
          <w:rtl/>
        </w:rPr>
        <w:t>הירדן והאזורים</w:t>
      </w:r>
      <w:r w:rsidR="00800FE0">
        <w:rPr>
          <w:rtl/>
        </w:rPr>
        <w:t xml:space="preserve"> </w:t>
      </w:r>
      <w:r w:rsidRPr="00EB59BC">
        <w:rPr>
          <w:rtl/>
        </w:rPr>
        <w:t>הריקים</w:t>
      </w:r>
      <w:r w:rsidR="00800FE0">
        <w:rPr>
          <w:rtl/>
        </w:rPr>
        <w:t xml:space="preserve"> </w:t>
      </w:r>
      <w:r w:rsidRPr="00EB59BC">
        <w:rPr>
          <w:rtl/>
        </w:rPr>
        <w:t>ביהודה</w:t>
      </w:r>
      <w:r w:rsidR="00800FE0">
        <w:rPr>
          <w:rtl/>
        </w:rPr>
        <w:t xml:space="preserve"> </w:t>
      </w:r>
      <w:r w:rsidRPr="00EB59BC">
        <w:rPr>
          <w:rtl/>
        </w:rPr>
        <w:t>ובשומרון:</w:t>
      </w:r>
      <w:r w:rsidR="00800FE0">
        <w:rPr>
          <w:rtl/>
        </w:rPr>
        <w:t xml:space="preserve"> </w:t>
      </w:r>
      <w:r w:rsidRPr="00EB59BC">
        <w:rPr>
          <w:rtl/>
        </w:rPr>
        <w:t>מדבר יהודה ודרום הר</w:t>
      </w:r>
      <w:r w:rsidR="00800FE0">
        <w:rPr>
          <w:rtl/>
        </w:rPr>
        <w:t>-</w:t>
      </w:r>
      <w:r w:rsidRPr="00EB59BC">
        <w:rPr>
          <w:rtl/>
        </w:rPr>
        <w:t>חברון, שאמורים לשמש חומה מזרחית</w:t>
      </w:r>
      <w:r w:rsidR="00800FE0">
        <w:rPr>
          <w:rtl/>
        </w:rPr>
        <w:t xml:space="preserve"> </w:t>
      </w:r>
      <w:r w:rsidRPr="00EB59BC">
        <w:rPr>
          <w:rtl/>
        </w:rPr>
        <w:t>של ישראל, שתשתרע מדרום הר</w:t>
      </w:r>
      <w:r w:rsidR="00800FE0">
        <w:rPr>
          <w:rtl/>
        </w:rPr>
        <w:t>-</w:t>
      </w:r>
      <w:r w:rsidRPr="00EB59BC">
        <w:rPr>
          <w:rtl/>
        </w:rPr>
        <w:t>חברון ועד לחרמון, כאשר מצד שני סוריה, עירק ואירן.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הקשבתי</w:t>
      </w:r>
      <w:r w:rsidR="00800FE0">
        <w:rPr>
          <w:rtl/>
        </w:rPr>
        <w:t xml:space="preserve"> </w:t>
      </w:r>
      <w:r w:rsidRPr="00EB59BC">
        <w:rPr>
          <w:rtl/>
        </w:rPr>
        <w:t>היטב לדבריו של חבר הכנסת ביילין. תנאי לכל הצעה הוא, שיש סיכוי טוב</w:t>
      </w:r>
      <w:r w:rsidR="00800FE0">
        <w:rPr>
          <w:rtl/>
        </w:rPr>
        <w:t xml:space="preserve"> </w:t>
      </w:r>
      <w:r w:rsidRPr="00EB59BC">
        <w:rPr>
          <w:rtl/>
        </w:rPr>
        <w:t>שהיא תתקבל על</w:t>
      </w:r>
      <w:r w:rsidR="00800FE0">
        <w:rPr>
          <w:rtl/>
        </w:rPr>
        <w:t>-</w:t>
      </w:r>
      <w:r w:rsidRPr="00EB59BC">
        <w:rPr>
          <w:rtl/>
        </w:rPr>
        <w:t>ידי הצד השני.</w:t>
      </w:r>
      <w:r w:rsidR="00800FE0">
        <w:rPr>
          <w:rtl/>
        </w:rPr>
        <w:t xml:space="preserve"> </w:t>
      </w:r>
      <w:r w:rsidRPr="00EB59BC">
        <w:rPr>
          <w:rtl/>
        </w:rPr>
        <w:t>אני לא אומר את זה לגנאי, אבל נדמה לי שההצעה בנויה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כך.</w:t>
      </w:r>
      <w:r w:rsidR="00800FE0">
        <w:rPr>
          <w:rtl/>
        </w:rPr>
        <w:t xml:space="preserve"> </w:t>
      </w:r>
      <w:r w:rsidRPr="00EB59BC">
        <w:rPr>
          <w:rtl/>
        </w:rPr>
        <w:t>בלי לנמק אני אגיד, שלדעתנו כל הצעה צריכה להיות בנויה על כך שהיא תבטיח</w:t>
      </w:r>
      <w:r w:rsidR="00800FE0">
        <w:rPr>
          <w:rtl/>
        </w:rPr>
        <w:t xml:space="preserve"> </w:t>
      </w:r>
      <w:r w:rsidRPr="00EB59BC">
        <w:rPr>
          <w:rtl/>
        </w:rPr>
        <w:t>את קיומה של מדינת ישראל באזור שאין לשער שהולך להיות מזרח תיכון חדש.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</w:t>
      </w:r>
      <w:r w:rsidRPr="00EB59BC">
        <w:rPr>
          <w:rtl/>
        </w:rPr>
        <w:t>מפני</w:t>
      </w:r>
      <w:r w:rsidR="00800FE0">
        <w:rPr>
          <w:rtl/>
        </w:rPr>
        <w:t xml:space="preserve"> </w:t>
      </w:r>
      <w:r w:rsidRPr="00EB59BC">
        <w:rPr>
          <w:rtl/>
        </w:rPr>
        <w:t>שההצעה הזאת מכוונת לדעת צד אחד של המציעים להמשך הכיבוש,</w:t>
      </w:r>
      <w:r w:rsidR="00800FE0">
        <w:rPr>
          <w:rtl/>
        </w:rPr>
        <w:t xml:space="preserve"> </w:t>
      </w:r>
      <w:r w:rsidRPr="00EB59BC">
        <w:rPr>
          <w:rtl/>
        </w:rPr>
        <w:t>להמשך</w:t>
      </w:r>
      <w:r w:rsidR="00800FE0">
        <w:rPr>
          <w:rtl/>
        </w:rPr>
        <w:t xml:space="preserve"> </w:t>
      </w:r>
      <w:r w:rsidRPr="00EB59BC">
        <w:rPr>
          <w:rtl/>
        </w:rPr>
        <w:t>הערבוב,</w:t>
      </w:r>
      <w:r w:rsidR="00800FE0">
        <w:rPr>
          <w:rtl/>
        </w:rPr>
        <w:t xml:space="preserve"> </w:t>
      </w: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עשרות רבות מאוד של יישובים קטנים</w:t>
      </w:r>
      <w:r w:rsidR="00800FE0">
        <w:rPr>
          <w:rtl/>
        </w:rPr>
        <w:t>-</w:t>
      </w:r>
      <w:r w:rsidRPr="00EB59BC">
        <w:rPr>
          <w:rtl/>
        </w:rPr>
        <w:t>בינוניים בתוך הרשות</w:t>
      </w:r>
      <w:r w:rsidR="00800FE0">
        <w:rPr>
          <w:rtl/>
        </w:rPr>
        <w:t xml:space="preserve"> </w:t>
      </w:r>
      <w:r w:rsidRPr="00EB59BC">
        <w:rPr>
          <w:rtl/>
        </w:rPr>
        <w:t>הפלשתינית,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שכנראה</w:t>
      </w:r>
      <w:r w:rsidR="00800FE0">
        <w:rPr>
          <w:rtl/>
        </w:rPr>
        <w:t xml:space="preserve"> </w:t>
      </w:r>
      <w:r w:rsidRPr="00EB59BC">
        <w:rPr>
          <w:rtl/>
        </w:rPr>
        <w:t>יהיה המדינה הפלשתינית. אחת משתיים: או שהם יתייבשו,</w:t>
      </w:r>
      <w:r w:rsidR="00800FE0">
        <w:rPr>
          <w:rtl/>
        </w:rPr>
        <w:t xml:space="preserve"> </w:t>
      </w:r>
      <w:r w:rsidRPr="00EB59BC">
        <w:rPr>
          <w:rtl/>
        </w:rPr>
        <w:t>ייקחו</w:t>
      </w:r>
      <w:r w:rsidR="00800FE0">
        <w:rPr>
          <w:rtl/>
        </w:rPr>
        <w:t xml:space="preserve"> </w:t>
      </w:r>
      <w:r w:rsidRPr="00EB59BC">
        <w:rPr>
          <w:rtl/>
        </w:rPr>
        <w:t>פיצויים,</w:t>
      </w:r>
      <w:r w:rsidR="00800FE0">
        <w:rPr>
          <w:rtl/>
        </w:rPr>
        <w:t xml:space="preserve"> </w:t>
      </w:r>
      <w:r w:rsidRPr="00EB59BC">
        <w:rPr>
          <w:rtl/>
        </w:rPr>
        <w:t>כפי</w:t>
      </w:r>
      <w:r w:rsidR="00800FE0">
        <w:rPr>
          <w:rtl/>
        </w:rPr>
        <w:t xml:space="preserve"> </w:t>
      </w:r>
      <w:r w:rsidRPr="00EB59BC">
        <w:rPr>
          <w:rtl/>
        </w:rPr>
        <w:t>שנאמר</w:t>
      </w:r>
      <w:r w:rsidR="00800FE0">
        <w:rPr>
          <w:rtl/>
        </w:rPr>
        <w:t xml:space="preserve"> </w:t>
      </w:r>
      <w:r w:rsidRPr="00EB59BC">
        <w:rPr>
          <w:rtl/>
        </w:rPr>
        <w:t>כאן לפני זמן קצר, ויתפנו, כפי שמקווה האחד, או שהם</w:t>
      </w:r>
      <w:r w:rsidR="00800FE0">
        <w:rPr>
          <w:rtl/>
        </w:rPr>
        <w:t xml:space="preserve"> </w:t>
      </w:r>
      <w:r w:rsidRPr="00EB59BC">
        <w:rPr>
          <w:rtl/>
        </w:rPr>
        <w:t>יהיו באבטחת צה"ל, כשצריך לעשות הבקעה כדי להוציא את הילדים מבית</w:t>
      </w:r>
      <w:r w:rsidR="00800FE0">
        <w:rPr>
          <w:rtl/>
        </w:rPr>
        <w:t>-</w:t>
      </w:r>
      <w:r w:rsidRPr="00EB59BC">
        <w:rPr>
          <w:rtl/>
        </w:rPr>
        <w:t>ספר, ויהיה המשך</w:t>
      </w:r>
      <w:r w:rsidR="00800FE0">
        <w:rPr>
          <w:rtl/>
        </w:rPr>
        <w:t xml:space="preserve"> </w:t>
      </w:r>
      <w:r w:rsidRPr="00EB59BC">
        <w:rPr>
          <w:rtl/>
        </w:rPr>
        <w:t>הכיבוש</w:t>
      </w:r>
      <w:r w:rsidR="00800FE0">
        <w:rPr>
          <w:rtl/>
        </w:rPr>
        <w:t xml:space="preserve"> </w:t>
      </w:r>
      <w:r w:rsidRPr="00EB59BC">
        <w:rPr>
          <w:rtl/>
        </w:rPr>
        <w:t>והערבוב,</w:t>
      </w:r>
      <w:r w:rsidR="00800FE0">
        <w:rPr>
          <w:rtl/>
        </w:rPr>
        <w:t xml:space="preserve"> </w:t>
      </w:r>
      <w:r w:rsidRPr="00EB59BC">
        <w:rPr>
          <w:rtl/>
        </w:rPr>
        <w:t>כשאנחנו</w:t>
      </w:r>
      <w:r w:rsidR="00800FE0">
        <w:rPr>
          <w:rtl/>
        </w:rPr>
        <w:t xml:space="preserve"> </w:t>
      </w:r>
      <w:r w:rsidRPr="00EB59BC">
        <w:rPr>
          <w:rtl/>
        </w:rPr>
        <w:t>באופן</w:t>
      </w:r>
      <w:r w:rsidR="00800FE0">
        <w:rPr>
          <w:rtl/>
        </w:rPr>
        <w:t xml:space="preserve"> </w:t>
      </w:r>
      <w:r w:rsidRPr="00EB59BC">
        <w:rPr>
          <w:rtl/>
        </w:rPr>
        <w:t>חד</w:t>
      </w:r>
      <w:r w:rsidR="00800FE0">
        <w:rPr>
          <w:rtl/>
        </w:rPr>
        <w:t>-</w:t>
      </w:r>
      <w:r w:rsidRPr="00EB59BC">
        <w:rPr>
          <w:rtl/>
        </w:rPr>
        <w:t>משמעי בעד הפרדה בינינו לבין כל האוכלוסייה</w:t>
      </w:r>
      <w:r w:rsidR="00800FE0">
        <w:rPr>
          <w:rtl/>
        </w:rPr>
        <w:t xml:space="preserve"> </w:t>
      </w:r>
      <w:r w:rsidRPr="00EB59BC">
        <w:rPr>
          <w:rtl/>
        </w:rPr>
        <w:t>הפלשתינית.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ודאי</w:t>
      </w:r>
      <w:r w:rsidR="00800FE0">
        <w:rPr>
          <w:rtl/>
        </w:rPr>
        <w:t xml:space="preserve"> </w:t>
      </w:r>
      <w:r w:rsidRPr="00EB59BC">
        <w:rPr>
          <w:rtl/>
        </w:rPr>
        <w:t>שאנחנו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</w:t>
      </w:r>
      <w:r w:rsidRPr="00EB59BC">
        <w:rPr>
          <w:rtl/>
        </w:rPr>
        <w:t>ויתור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חלקים</w:t>
      </w:r>
      <w:r w:rsidR="00800FE0">
        <w:rPr>
          <w:rtl/>
        </w:rPr>
        <w:t xml:space="preserve"> </w:t>
      </w:r>
      <w:r w:rsidRPr="00EB59BC">
        <w:rPr>
          <w:rtl/>
        </w:rPr>
        <w:t>מהנגב. עצם האמירה הזאת על</w:t>
      </w:r>
      <w:r w:rsidR="00800FE0">
        <w:rPr>
          <w:rtl/>
        </w:rPr>
        <w:t>-</w:t>
      </w:r>
      <w:r w:rsidRPr="00EB59BC">
        <w:rPr>
          <w:rtl/>
        </w:rPr>
        <w:t>ידי גורמים</w:t>
      </w:r>
      <w:r w:rsidR="00800FE0">
        <w:rPr>
          <w:rtl/>
        </w:rPr>
        <w:t xml:space="preserve"> </w:t>
      </w:r>
      <w:r w:rsidRPr="00EB59BC">
        <w:rPr>
          <w:rtl/>
        </w:rPr>
        <w:t>אחראיים,</w:t>
      </w:r>
      <w:r w:rsidR="00800FE0">
        <w:rPr>
          <w:rtl/>
        </w:rPr>
        <w:t xml:space="preserve"> </w:t>
      </w: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החלטת האומות המאוחדות מ</w:t>
      </w:r>
      <w:r w:rsidR="00800FE0">
        <w:rPr>
          <w:rtl/>
        </w:rPr>
        <w:t>-</w:t>
      </w:r>
      <w:r w:rsidRPr="00EB59BC">
        <w:rPr>
          <w:rtl/>
        </w:rPr>
        <w:t xml:space="preserve">1947 עוד לא מתה, עוד נשמע עליה </w:t>
      </w:r>
      <w:r w:rsidR="00800FE0">
        <w:rPr>
          <w:rtl/>
        </w:rPr>
        <w:t>–</w:t>
      </w:r>
      <w:r w:rsidRPr="00EB59BC">
        <w:rPr>
          <w:rtl/>
        </w:rPr>
        <w:t xml:space="preserve"> יקראו</w:t>
      </w:r>
      <w:r w:rsidR="00800FE0">
        <w:rPr>
          <w:rtl/>
        </w:rPr>
        <w:t xml:space="preserve"> </w:t>
      </w:r>
      <w:r w:rsidRPr="00EB59BC">
        <w:rPr>
          <w:rtl/>
        </w:rPr>
        <w:t>לה</w:t>
      </w:r>
      <w:r w:rsidR="00800FE0">
        <w:rPr>
          <w:rtl/>
        </w:rPr>
        <w:t xml:space="preserve"> </w:t>
      </w:r>
      <w:r w:rsidRPr="00EB59BC">
        <w:rPr>
          <w:rtl/>
        </w:rPr>
        <w:t>חיבור יבשתי בין רצועת</w:t>
      </w:r>
      <w:r w:rsidR="00800FE0">
        <w:rPr>
          <w:rtl/>
        </w:rPr>
        <w:t>-</w:t>
      </w:r>
      <w:r w:rsidRPr="00EB59BC">
        <w:rPr>
          <w:rtl/>
        </w:rPr>
        <w:t>עזה והגדה המערבית. לפגוע גם בטבו הזה של גבולות 1967,</w:t>
      </w:r>
      <w:r w:rsidR="00800FE0">
        <w:rPr>
          <w:rtl/>
        </w:rPr>
        <w:t xml:space="preserve"> </w:t>
      </w:r>
      <w:r w:rsidRPr="00EB59BC">
        <w:rPr>
          <w:rtl/>
        </w:rPr>
        <w:t>זה, נגיד, אולי צעד בלתי אחראי.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מופיע</w:t>
      </w:r>
      <w:r w:rsidR="00800FE0">
        <w:rPr>
          <w:rtl/>
        </w:rPr>
        <w:t xml:space="preserve"> </w:t>
      </w:r>
      <w:r w:rsidRPr="00EB59BC">
        <w:rPr>
          <w:rtl/>
        </w:rPr>
        <w:t>במסמך, חבר הכנסת הראל. אתה יודע את זה. למה אתה מוליך שולל?</w:t>
      </w:r>
      <w:r w:rsidR="00800FE0">
        <w:rPr>
          <w:rtl/>
        </w:rPr>
        <w:t xml:space="preserve"> </w:t>
      </w:r>
      <w:r w:rsidRPr="00EB59BC">
        <w:rPr>
          <w:rtl/>
        </w:rPr>
        <w:t>זה לא כתוב במסמך.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יהודה הראל (הדרך השלישית):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 אמרתי שזה כתוב במסמך. אמרתי שזאת הצעה בלתי אחראית, ואני רוצה להגיד שזה</w:t>
      </w:r>
      <w:r w:rsidR="00800FE0">
        <w:rPr>
          <w:rtl/>
        </w:rPr>
        <w:t xml:space="preserve"> </w:t>
      </w:r>
      <w:r w:rsidRPr="00EB59BC">
        <w:rPr>
          <w:rtl/>
        </w:rPr>
        <w:t>מופיע ונאמר מעל במת הכנסת מפי מי שאתו חתמת על המסמך, ונתת לזה לגיטימציה נוספת,</w:t>
      </w:r>
      <w:r w:rsidR="00800FE0">
        <w:rPr>
          <w:rtl/>
        </w:rPr>
        <w:t xml:space="preserve"> </w:t>
      </w:r>
      <w:r w:rsidRPr="00EB59BC">
        <w:rPr>
          <w:rtl/>
        </w:rPr>
        <w:t>לא זהירה, הייתי אומר.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ההסכמה</w:t>
      </w:r>
      <w:r w:rsidR="00800FE0">
        <w:rPr>
          <w:rtl/>
        </w:rPr>
        <w:t xml:space="preserve"> </w:t>
      </w:r>
      <w:r w:rsidRPr="00EB59BC">
        <w:rPr>
          <w:rtl/>
        </w:rPr>
        <w:t>הזאת</w:t>
      </w:r>
      <w:r w:rsidR="00800FE0">
        <w:rPr>
          <w:rtl/>
        </w:rPr>
        <w:t xml:space="preserve"> </w:t>
      </w:r>
      <w:r w:rsidRPr="00EB59BC">
        <w:rPr>
          <w:rtl/>
        </w:rPr>
        <w:t>תוביל</w:t>
      </w:r>
      <w:r w:rsidR="00800FE0">
        <w:rPr>
          <w:rtl/>
        </w:rPr>
        <w:t xml:space="preserve"> </w:t>
      </w:r>
      <w:r w:rsidRPr="00EB59BC">
        <w:rPr>
          <w:rtl/>
        </w:rPr>
        <w:t>למעשה</w:t>
      </w:r>
      <w:r w:rsidR="00800FE0">
        <w:rPr>
          <w:rtl/>
        </w:rPr>
        <w:t xml:space="preserve"> </w:t>
      </w:r>
      <w:r w:rsidRPr="00EB59BC">
        <w:rPr>
          <w:rtl/>
        </w:rPr>
        <w:t>לחזרה</w:t>
      </w:r>
      <w:r w:rsidR="00800FE0">
        <w:rPr>
          <w:rtl/>
        </w:rPr>
        <w:t xml:space="preserve"> </w:t>
      </w:r>
      <w:r w:rsidRPr="00EB59BC">
        <w:rPr>
          <w:rtl/>
        </w:rPr>
        <w:t>לגבולות</w:t>
      </w:r>
      <w:r w:rsidR="00800FE0">
        <w:rPr>
          <w:rtl/>
        </w:rPr>
        <w:t xml:space="preserve"> </w:t>
      </w:r>
      <w:r w:rsidRPr="00EB59BC">
        <w:rPr>
          <w:rtl/>
        </w:rPr>
        <w:t>1967, קצת פחות מ</w:t>
      </w:r>
      <w:r w:rsidR="00800FE0">
        <w:rPr>
          <w:rtl/>
        </w:rPr>
        <w:t>-</w:t>
      </w:r>
      <w:r w:rsidR="00800FE0" w:rsidRPr="00EB59BC">
        <w:rPr>
          <w:rtl/>
        </w:rPr>
        <w:t>10</w:t>
      </w:r>
      <w:r w:rsidR="00800FE0">
        <w:rPr>
          <w:rtl/>
        </w:rPr>
        <w:t>%</w:t>
      </w:r>
      <w:r w:rsidRPr="00EB59BC">
        <w:rPr>
          <w:rtl/>
        </w:rPr>
        <w:t>, ולמדינה</w:t>
      </w:r>
      <w:r w:rsidR="00800FE0">
        <w:rPr>
          <w:rtl/>
        </w:rPr>
        <w:t xml:space="preserve"> </w:t>
      </w:r>
      <w:r w:rsidRPr="00EB59BC">
        <w:rPr>
          <w:rtl/>
        </w:rPr>
        <w:t>פלשתינית בגבולות אלה.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חושב, שנושא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המדינה הפלשתינית </w:t>
      </w:r>
      <w:r w:rsidR="00800FE0">
        <w:rPr>
          <w:rtl/>
        </w:rPr>
        <w:t>–</w:t>
      </w:r>
      <w:r w:rsidRPr="00EB59BC">
        <w:rPr>
          <w:rtl/>
        </w:rPr>
        <w:t xml:space="preserve"> אני אגיד, אולי זה לא מקובל </w:t>
      </w:r>
      <w:r w:rsidR="00800FE0">
        <w:rPr>
          <w:rtl/>
        </w:rPr>
        <w:t>–</w:t>
      </w:r>
      <w:r w:rsidRPr="00EB59BC">
        <w:rPr>
          <w:rtl/>
        </w:rPr>
        <w:t xml:space="preserve"> לא תלוי</w:t>
      </w:r>
      <w:r w:rsidR="00800FE0">
        <w:rPr>
          <w:rtl/>
        </w:rPr>
        <w:t xml:space="preserve"> </w:t>
      </w:r>
      <w:r w:rsidRPr="00EB59BC">
        <w:rPr>
          <w:rtl/>
        </w:rPr>
        <w:t>בנו,</w:t>
      </w:r>
      <w:r w:rsidR="00800FE0">
        <w:rPr>
          <w:rtl/>
        </w:rPr>
        <w:t xml:space="preserve"> </w:t>
      </w:r>
      <w:r w:rsidRPr="00EB59BC">
        <w:rPr>
          <w:rtl/>
        </w:rPr>
        <w:t>זו</w:t>
      </w:r>
      <w:r w:rsidR="00800FE0">
        <w:rPr>
          <w:rtl/>
        </w:rPr>
        <w:t xml:space="preserve"> </w:t>
      </w:r>
      <w:r w:rsidRPr="00EB59BC">
        <w:rPr>
          <w:rtl/>
        </w:rPr>
        <w:t>תהיה</w:t>
      </w:r>
      <w:r w:rsidR="00800FE0">
        <w:rPr>
          <w:rtl/>
        </w:rPr>
        <w:t xml:space="preserve"> </w:t>
      </w:r>
      <w:r w:rsidRPr="00EB59BC">
        <w:rPr>
          <w:rtl/>
        </w:rPr>
        <w:t>החלטה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הפלשתינים.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לא נשלח צבא פנימה כשתוכרז מדינה</w:t>
      </w:r>
      <w:r w:rsidR="00800FE0">
        <w:rPr>
          <w:rtl/>
        </w:rPr>
        <w:t xml:space="preserve"> </w:t>
      </w:r>
      <w:r w:rsidRPr="00EB59BC">
        <w:rPr>
          <w:rtl/>
        </w:rPr>
        <w:t>פלשתינית.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שעדיין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בידינו </w:t>
      </w:r>
      <w:r w:rsidR="00800FE0">
        <w:rPr>
          <w:rtl/>
        </w:rPr>
        <w:t>–</w:t>
      </w:r>
      <w:r w:rsidRPr="00EB59BC">
        <w:rPr>
          <w:rtl/>
        </w:rPr>
        <w:t xml:space="preserve"> איפה היא תהיה. האם נבקש ממנה שלא יהיו לה צבא ובריתות</w:t>
      </w:r>
      <w:r w:rsidR="00800FE0">
        <w:rPr>
          <w:rtl/>
        </w:rPr>
        <w:t xml:space="preserve"> </w:t>
      </w:r>
      <w:r w:rsidRPr="00EB59BC">
        <w:rPr>
          <w:rtl/>
        </w:rPr>
        <w:t>צבאיות,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יהיה</w:t>
      </w:r>
      <w:r w:rsidR="00800FE0">
        <w:rPr>
          <w:rtl/>
        </w:rPr>
        <w:t xml:space="preserve"> </w:t>
      </w:r>
      <w:r w:rsidRPr="00EB59BC">
        <w:rPr>
          <w:rtl/>
        </w:rPr>
        <w:t>לנו</w:t>
      </w:r>
      <w:r w:rsidR="00800FE0">
        <w:rPr>
          <w:rtl/>
        </w:rPr>
        <w:t xml:space="preserve"> </w:t>
      </w:r>
      <w:r w:rsidRPr="00EB59BC">
        <w:rPr>
          <w:rtl/>
        </w:rPr>
        <w:t>כוח</w:t>
      </w:r>
      <w:r w:rsidR="00800FE0">
        <w:rPr>
          <w:rtl/>
        </w:rPr>
        <w:t xml:space="preserve"> </w:t>
      </w:r>
      <w:r w:rsidRPr="00EB59BC">
        <w:rPr>
          <w:rtl/>
        </w:rPr>
        <w:t>להכתיב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זה.</w:t>
      </w:r>
      <w:r w:rsidR="00800FE0">
        <w:rPr>
          <w:rtl/>
        </w:rPr>
        <w:t xml:space="preserve"> </w:t>
      </w:r>
      <w:r w:rsidRPr="00EB59BC">
        <w:rPr>
          <w:rtl/>
        </w:rPr>
        <w:t>יהיה צורך להכתיב את זה, וזה תלוי</w:t>
      </w:r>
      <w:r w:rsidR="00800FE0">
        <w:rPr>
          <w:rtl/>
        </w:rPr>
        <w:t xml:space="preserve"> </w:t>
      </w:r>
      <w:r w:rsidRPr="00EB59BC">
        <w:rPr>
          <w:rtl/>
        </w:rPr>
        <w:t>בגבולות.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מציעים</w:t>
      </w:r>
      <w:r w:rsidR="00800FE0">
        <w:rPr>
          <w:rtl/>
        </w:rPr>
        <w:t xml:space="preserve"> </w:t>
      </w:r>
      <w:r w:rsidRPr="00EB59BC">
        <w:rPr>
          <w:rtl/>
        </w:rPr>
        <w:t>מה שהולך ומתבצע, הפסקת הכיבוש. היכן שיש אוכלוסייה פלשתינית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צריכים להיות.</w:t>
      </w:r>
      <w:r w:rsidR="00800FE0">
        <w:rPr>
          <w:rtl/>
        </w:rPr>
        <w:t xml:space="preserve"> </w:t>
      </w:r>
      <w:r w:rsidRPr="00EB59BC">
        <w:rPr>
          <w:rtl/>
        </w:rPr>
        <w:t>אנחנו נפסיד בכל מערכה נגד האוכלוסייה האזרחית, שנעזרת</w:t>
      </w:r>
      <w:r w:rsidR="00800FE0">
        <w:rPr>
          <w:rtl/>
        </w:rPr>
        <w:t xml:space="preserve"> </w:t>
      </w:r>
      <w:r w:rsidRPr="00EB59BC">
        <w:rPr>
          <w:rtl/>
        </w:rPr>
        <w:t>ב</w:t>
      </w:r>
      <w:r w:rsidR="00800FE0">
        <w:rPr>
          <w:rtl/>
        </w:rPr>
        <w:t>-</w:t>
      </w:r>
      <w:r w:rsidRPr="00EB59BC">
        <w:t>CNN</w:t>
      </w:r>
      <w:r w:rsidRPr="00EB59BC">
        <w:rPr>
          <w:rtl/>
        </w:rPr>
        <w:t>, בדעת הקהל הפנימית שלנו, בדעת הקהל החיצונית.</w:t>
      </w:r>
      <w:r w:rsidR="00800FE0">
        <w:rPr>
          <w:rtl/>
        </w:rPr>
        <w:t xml:space="preserve"> </w:t>
      </w:r>
      <w:r w:rsidRPr="00EB59BC">
        <w:rPr>
          <w:rtl/>
        </w:rPr>
        <w:t>ועלינו לעמוד על הישארות</w:t>
      </w:r>
      <w:r w:rsidR="00800FE0">
        <w:rPr>
          <w:rtl/>
        </w:rPr>
        <w:t xml:space="preserve"> </w:t>
      </w:r>
      <w:r w:rsidRPr="00EB59BC">
        <w:rPr>
          <w:rtl/>
        </w:rPr>
        <w:t>באזורים הריקים, באזורי הביטחון החיוניים למדינת ישראל, בראש ובראשונה בצד המזרחי</w:t>
      </w:r>
      <w:r w:rsidR="00800FE0">
        <w:rPr>
          <w:rtl/>
        </w:rPr>
        <w:t xml:space="preserve"> </w:t>
      </w:r>
      <w:r w:rsidRPr="00EB59BC">
        <w:rPr>
          <w:rtl/>
        </w:rPr>
        <w:t>בבקעת</w:t>
      </w:r>
      <w:r w:rsidR="00800FE0">
        <w:rPr>
          <w:rtl/>
        </w:rPr>
        <w:t>-</w:t>
      </w:r>
      <w:r w:rsidRPr="00EB59BC">
        <w:rPr>
          <w:rtl/>
        </w:rPr>
        <w:t>הירדן, עד האזור המיושב בפלשתינים. 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טלב אלסאנע, בבקשה.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אחריו </w:t>
      </w:r>
      <w:r w:rsidR="00800FE0">
        <w:rPr>
          <w:rtl/>
        </w:rPr>
        <w:t>–</w:t>
      </w:r>
      <w:r w:rsidRPr="00EB59BC">
        <w:rPr>
          <w:rtl/>
        </w:rPr>
        <w:t xml:space="preserve"> אני אפעיל את סעיף 88(ז) ואתן רשות</w:t>
      </w:r>
      <w:r w:rsidR="00800FE0">
        <w:rPr>
          <w:rtl/>
        </w:rPr>
        <w:t xml:space="preserve"> </w:t>
      </w:r>
      <w:r w:rsidRPr="00EB59BC">
        <w:rPr>
          <w:rtl/>
        </w:rPr>
        <w:t>דיבור לחבר הכנסת מיכאל איתן.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בסוף הדיון.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היושבת</w:t>
      </w:r>
      <w:r w:rsidR="00800FE0">
        <w:rPr>
          <w:rtl/>
        </w:rPr>
        <w:t>-</w:t>
      </w:r>
      <w:r w:rsidRPr="00EB59BC">
        <w:rPr>
          <w:rtl/>
        </w:rPr>
        <w:t>ראש, סליחה, הנושא הבא שייך לאותו עניין.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מעדיף</w:t>
      </w:r>
      <w:r w:rsidR="00800FE0">
        <w:rPr>
          <w:rtl/>
        </w:rPr>
        <w:t xml:space="preserve"> </w:t>
      </w:r>
      <w:r w:rsidRPr="00EB59BC">
        <w:rPr>
          <w:rtl/>
        </w:rPr>
        <w:t>לדבר</w:t>
      </w:r>
      <w:r w:rsidR="00800FE0">
        <w:rPr>
          <w:rtl/>
        </w:rPr>
        <w:t xml:space="preserve"> </w:t>
      </w:r>
      <w:r w:rsidRPr="00EB59BC">
        <w:rPr>
          <w:rtl/>
        </w:rPr>
        <w:t>קודם?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עובדת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ההצעות לסדר</w:t>
      </w:r>
      <w:r w:rsidR="00800FE0">
        <w:rPr>
          <w:rtl/>
        </w:rPr>
        <w:t>-</w:t>
      </w:r>
      <w:r w:rsidRPr="00EB59BC">
        <w:rPr>
          <w:rtl/>
        </w:rPr>
        <w:t>היום. זה כן עניין של</w:t>
      </w:r>
      <w:r w:rsidR="00800FE0">
        <w:rPr>
          <w:rtl/>
        </w:rPr>
        <w:t xml:space="preserve"> </w:t>
      </w:r>
      <w:r w:rsidRPr="00EB59BC">
        <w:rPr>
          <w:rtl/>
        </w:rPr>
        <w:t>העדפה.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טלב אלסאנע,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היושבת</w:t>
      </w:r>
      <w:r w:rsidR="00800FE0">
        <w:rPr>
          <w:rtl/>
        </w:rPr>
        <w:t>-</w:t>
      </w:r>
      <w:r w:rsidRPr="00EB59BC">
        <w:rPr>
          <w:rtl/>
        </w:rPr>
        <w:t>ראש, חברי הכנסת, בהסכם אוסלו, שאותו הזכיר כאן חבר הכנסת יוסי</w:t>
      </w:r>
      <w:r w:rsidR="00800FE0">
        <w:rPr>
          <w:rtl/>
        </w:rPr>
        <w:t xml:space="preserve"> </w:t>
      </w:r>
      <w:r w:rsidRPr="00EB59BC">
        <w:rPr>
          <w:rtl/>
        </w:rPr>
        <w:t>ביילין,</w:t>
      </w:r>
      <w:r w:rsidR="00800FE0">
        <w:rPr>
          <w:rtl/>
        </w:rPr>
        <w:t xml:space="preserve"> </w:t>
      </w:r>
      <w:r w:rsidRPr="00EB59BC">
        <w:rPr>
          <w:rtl/>
        </w:rPr>
        <w:t>והוא</w:t>
      </w:r>
      <w:r w:rsidR="00800FE0">
        <w:rPr>
          <w:rtl/>
        </w:rPr>
        <w:t xml:space="preserve"> </w:t>
      </w:r>
      <w:r w:rsidRPr="00EB59BC">
        <w:rPr>
          <w:rtl/>
        </w:rPr>
        <w:t>אחד</w:t>
      </w:r>
      <w:r w:rsidR="00800FE0">
        <w:rPr>
          <w:rtl/>
        </w:rPr>
        <w:t xml:space="preserve"> </w:t>
      </w:r>
      <w:r w:rsidRPr="00EB59BC">
        <w:rPr>
          <w:rtl/>
        </w:rPr>
        <w:t>היוזמים</w:t>
      </w:r>
      <w:r w:rsidR="00800FE0">
        <w:rPr>
          <w:rtl/>
        </w:rPr>
        <w:t xml:space="preserve"> </w:t>
      </w:r>
      <w:r w:rsidRPr="00EB59BC">
        <w:rPr>
          <w:rtl/>
        </w:rPr>
        <w:t>והאדריכלים</w:t>
      </w:r>
      <w:r w:rsidR="00800FE0">
        <w:rPr>
          <w:rtl/>
        </w:rPr>
        <w:t xml:space="preserve"> </w:t>
      </w:r>
      <w:r w:rsidRPr="00EB59BC">
        <w:rPr>
          <w:rtl/>
        </w:rPr>
        <w:t>שלו,</w:t>
      </w:r>
      <w:r w:rsidR="00800FE0">
        <w:rPr>
          <w:rtl/>
        </w:rPr>
        <w:t xml:space="preserve"> </w:t>
      </w:r>
      <w:r w:rsidRPr="00EB59BC">
        <w:rPr>
          <w:rtl/>
        </w:rPr>
        <w:t>כתוב,</w:t>
      </w:r>
      <w:r w:rsidR="00800FE0">
        <w:rPr>
          <w:rtl/>
        </w:rPr>
        <w:t xml:space="preserve"> </w:t>
      </w:r>
      <w:r w:rsidRPr="00EB59BC">
        <w:rPr>
          <w:rtl/>
        </w:rPr>
        <w:t>שבשלב הקבע יידונו סוגיות</w:t>
      </w:r>
      <w:r w:rsidR="00800FE0">
        <w:rPr>
          <w:rtl/>
        </w:rPr>
        <w:t xml:space="preserve"> </w:t>
      </w:r>
      <w:r w:rsidRPr="00EB59BC">
        <w:rPr>
          <w:rtl/>
        </w:rPr>
        <w:t>מהותיות,</w:t>
      </w:r>
      <w:r w:rsidR="00800FE0">
        <w:rPr>
          <w:rtl/>
        </w:rPr>
        <w:t xml:space="preserve"> </w:t>
      </w:r>
      <w:r w:rsidRPr="00EB59BC">
        <w:rPr>
          <w:rtl/>
        </w:rPr>
        <w:t>שהן</w:t>
      </w:r>
      <w:r w:rsidR="00800FE0">
        <w:rPr>
          <w:rtl/>
        </w:rPr>
        <w:t xml:space="preserve"> </w:t>
      </w:r>
      <w:r w:rsidRPr="00EB59BC">
        <w:rPr>
          <w:rtl/>
        </w:rPr>
        <w:t>בעצם</w:t>
      </w:r>
      <w:r w:rsidR="00800FE0">
        <w:rPr>
          <w:rtl/>
        </w:rPr>
        <w:t xml:space="preserve"> </w:t>
      </w:r>
      <w:r w:rsidRPr="00EB59BC">
        <w:rPr>
          <w:rtl/>
        </w:rPr>
        <w:t>הסוגיות המכריעות או חורצות</w:t>
      </w:r>
      <w:r w:rsidR="00800FE0">
        <w:rPr>
          <w:rtl/>
        </w:rPr>
        <w:t>-</w:t>
      </w:r>
      <w:r w:rsidRPr="00EB59BC">
        <w:rPr>
          <w:rtl/>
        </w:rPr>
        <w:t>הגורלות של כל תהליך המשא</w:t>
      </w:r>
      <w:r w:rsidR="00800FE0">
        <w:rPr>
          <w:rtl/>
        </w:rPr>
        <w:t>-</w:t>
      </w:r>
      <w:r w:rsidRPr="00EB59BC">
        <w:rPr>
          <w:rtl/>
        </w:rPr>
        <w:t>ומתן:</w:t>
      </w:r>
      <w:r w:rsidR="00800FE0">
        <w:rPr>
          <w:rtl/>
        </w:rPr>
        <w:t xml:space="preserve"> </w:t>
      </w:r>
      <w:r w:rsidRPr="00EB59BC">
        <w:rPr>
          <w:rtl/>
        </w:rPr>
        <w:t>ירושלים</w:t>
      </w:r>
      <w:r w:rsidR="00800FE0">
        <w:rPr>
          <w:rtl/>
        </w:rPr>
        <w:t xml:space="preserve"> </w:t>
      </w:r>
      <w:r w:rsidRPr="00EB59BC">
        <w:rPr>
          <w:rtl/>
        </w:rPr>
        <w:t>ומעמדה,</w:t>
      </w:r>
      <w:r w:rsidR="00800FE0">
        <w:rPr>
          <w:rtl/>
        </w:rPr>
        <w:t xml:space="preserve"> </w:t>
      </w:r>
      <w:r w:rsidRPr="00EB59BC">
        <w:rPr>
          <w:rtl/>
        </w:rPr>
        <w:t>הפליטים</w:t>
      </w:r>
      <w:r w:rsidR="00800FE0">
        <w:rPr>
          <w:rtl/>
        </w:rPr>
        <w:t xml:space="preserve"> </w:t>
      </w:r>
      <w:r w:rsidRPr="00EB59BC">
        <w:rPr>
          <w:rtl/>
        </w:rPr>
        <w:t>הפלשתינים,</w:t>
      </w:r>
      <w:r w:rsidR="00800FE0">
        <w:rPr>
          <w:rtl/>
        </w:rPr>
        <w:t xml:space="preserve"> </w:t>
      </w:r>
      <w:r w:rsidRPr="00EB59BC">
        <w:rPr>
          <w:rtl/>
        </w:rPr>
        <w:t>ההתנחלויות,</w:t>
      </w:r>
      <w:r w:rsidR="00800FE0">
        <w:rPr>
          <w:rtl/>
        </w:rPr>
        <w:t xml:space="preserve"> </w:t>
      </w:r>
      <w:r w:rsidRPr="00EB59BC">
        <w:rPr>
          <w:rtl/>
        </w:rPr>
        <w:t>הגבולות והריבונות. אלה חמש</w:t>
      </w:r>
      <w:r w:rsidR="00800FE0">
        <w:rPr>
          <w:rtl/>
        </w:rPr>
        <w:t xml:space="preserve"> </w:t>
      </w:r>
      <w:r w:rsidRPr="00EB59BC">
        <w:rPr>
          <w:rtl/>
        </w:rPr>
        <w:t>הסוגיות</w:t>
      </w:r>
      <w:r w:rsidR="00800FE0">
        <w:rPr>
          <w:rtl/>
        </w:rPr>
        <w:t xml:space="preserve"> </w:t>
      </w:r>
      <w:r w:rsidRPr="00EB59BC">
        <w:rPr>
          <w:rtl/>
        </w:rPr>
        <w:t>החשובות והראשונות במעלה. זו בעצם התחנה הסופית, ועל</w:t>
      </w:r>
      <w:r w:rsidR="00800FE0">
        <w:rPr>
          <w:rtl/>
        </w:rPr>
        <w:t>-</w:t>
      </w:r>
      <w:r w:rsidRPr="00EB59BC">
        <w:rPr>
          <w:rtl/>
        </w:rPr>
        <w:t>פיה ייחרץ גורלו של</w:t>
      </w:r>
      <w:r w:rsidR="00800FE0">
        <w:rPr>
          <w:rtl/>
        </w:rPr>
        <w:t xml:space="preserve"> </w:t>
      </w:r>
      <w:r w:rsidRPr="00EB59BC">
        <w:rPr>
          <w:rtl/>
        </w:rPr>
        <w:t>התהליך, אם זה שלום אמיתי שיחזיק מעמד או סתם הפוגה של משא</w:t>
      </w:r>
      <w:r w:rsidR="00800FE0">
        <w:rPr>
          <w:rtl/>
        </w:rPr>
        <w:t>-</w:t>
      </w:r>
      <w:r w:rsidRPr="00EB59BC">
        <w:rPr>
          <w:rtl/>
        </w:rPr>
        <w:t>ומתן.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ואז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עושה</w:t>
      </w:r>
      <w:r w:rsidR="00800FE0">
        <w:rPr>
          <w:rtl/>
        </w:rPr>
        <w:t xml:space="preserve"> </w:t>
      </w:r>
      <w:r w:rsidRPr="00EB59BC">
        <w:rPr>
          <w:rtl/>
        </w:rPr>
        <w:t>כאן חבר הכנסת יוסי ביילין? הוא חובר יחד עם הליכוד ואומר לא</w:t>
      </w:r>
      <w:r w:rsidR="00800FE0">
        <w:rPr>
          <w:rtl/>
        </w:rPr>
        <w:t xml:space="preserve"> </w:t>
      </w:r>
      <w:r w:rsidRPr="00EB59BC">
        <w:rPr>
          <w:rtl/>
        </w:rPr>
        <w:t>לפירוק</w:t>
      </w:r>
      <w:r w:rsidR="00800FE0">
        <w:rPr>
          <w:rtl/>
        </w:rPr>
        <w:t xml:space="preserve"> </w:t>
      </w:r>
      <w:r w:rsidRPr="00EB59BC">
        <w:rPr>
          <w:rtl/>
        </w:rPr>
        <w:t>ההתנחלויות,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לירושלים</w:t>
      </w:r>
      <w:r w:rsidR="00800FE0">
        <w:rPr>
          <w:rtl/>
        </w:rPr>
        <w:t xml:space="preserve"> </w:t>
      </w:r>
      <w:r w:rsidRPr="00EB59BC">
        <w:rPr>
          <w:rtl/>
        </w:rPr>
        <w:t>המזרחית</w:t>
      </w:r>
      <w:r w:rsidR="00800FE0">
        <w:rPr>
          <w:rtl/>
        </w:rPr>
        <w:t xml:space="preserve"> </w:t>
      </w:r>
      <w:r w:rsidRPr="00EB59BC">
        <w:rPr>
          <w:rtl/>
        </w:rPr>
        <w:t>השייכת</w:t>
      </w:r>
      <w:r w:rsidR="00800FE0">
        <w:rPr>
          <w:rtl/>
        </w:rPr>
        <w:t xml:space="preserve"> </w:t>
      </w:r>
      <w:r w:rsidRPr="00EB59BC">
        <w:rPr>
          <w:rtl/>
        </w:rPr>
        <w:t>לפלשתינים ובירתה של המדינה</w:t>
      </w:r>
      <w:r w:rsidR="00800FE0">
        <w:rPr>
          <w:rtl/>
        </w:rPr>
        <w:t xml:space="preserve"> </w:t>
      </w:r>
      <w:r w:rsidRPr="00EB59BC">
        <w:rPr>
          <w:rtl/>
        </w:rPr>
        <w:t>הפלשתינית,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לחזרתם של הפליטים, לא למדינה הפלשתינית. עם כל הלאווים האלה אני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יודע למה הוא צריך לנהל משא</w:t>
      </w:r>
      <w:r w:rsidR="00800FE0">
        <w:rPr>
          <w:rtl/>
        </w:rPr>
        <w:t>-</w:t>
      </w:r>
      <w:r w:rsidRPr="00EB59BC">
        <w:rPr>
          <w:rtl/>
        </w:rPr>
        <w:t>ומתן ועל מה הפלשתינים ינהלו משא</w:t>
      </w:r>
      <w:r w:rsidR="00800FE0">
        <w:rPr>
          <w:rtl/>
        </w:rPr>
        <w:t>-</w:t>
      </w:r>
      <w:r w:rsidRPr="00EB59BC">
        <w:rPr>
          <w:rtl/>
        </w:rPr>
        <w:t>ומתן. אלא אם כן</w:t>
      </w:r>
      <w:r w:rsidR="00800FE0">
        <w:rPr>
          <w:rtl/>
        </w:rPr>
        <w:t xml:space="preserve"> </w:t>
      </w:r>
      <w:r w:rsidRPr="00EB59BC">
        <w:rPr>
          <w:rtl/>
        </w:rPr>
        <w:t>הכוונה</w:t>
      </w:r>
      <w:r w:rsidR="00800FE0">
        <w:rPr>
          <w:rtl/>
        </w:rPr>
        <w:t xml:space="preserve"> </w:t>
      </w:r>
      <w:r w:rsidRPr="00EB59BC">
        <w:rPr>
          <w:rtl/>
        </w:rPr>
        <w:t>היא</w:t>
      </w:r>
      <w:r w:rsidR="00800FE0">
        <w:rPr>
          <w:rtl/>
        </w:rPr>
        <w:t xml:space="preserve"> </w:t>
      </w:r>
      <w:r w:rsidRPr="00EB59BC">
        <w:rPr>
          <w:rtl/>
        </w:rPr>
        <w:t>לנהל</w:t>
      </w:r>
      <w:r w:rsidR="00800FE0">
        <w:rPr>
          <w:rtl/>
        </w:rPr>
        <w:t xml:space="preserve"> </w:t>
      </w:r>
      <w:r w:rsidRPr="00EB59BC">
        <w:rPr>
          <w:rtl/>
        </w:rPr>
        <w:t>משא</w:t>
      </w:r>
      <w:r w:rsidR="00800FE0">
        <w:rPr>
          <w:rtl/>
        </w:rPr>
        <w:t>-</w:t>
      </w:r>
      <w:r w:rsidRPr="00EB59BC">
        <w:rPr>
          <w:rtl/>
        </w:rPr>
        <w:t>ומתן</w:t>
      </w:r>
      <w:r w:rsidR="00800FE0">
        <w:rPr>
          <w:rtl/>
        </w:rPr>
        <w:t xml:space="preserve"> </w:t>
      </w:r>
      <w:r w:rsidRPr="00EB59BC">
        <w:rPr>
          <w:rtl/>
        </w:rPr>
        <w:t>עם חבר הכנסת מיכאל איתן. או אולי זו היתה מלכתחילה</w:t>
      </w:r>
      <w:r w:rsidR="00800FE0">
        <w:rPr>
          <w:rtl/>
        </w:rPr>
        <w:t xml:space="preserve"> </w:t>
      </w:r>
      <w:r w:rsidRPr="00EB59BC">
        <w:rPr>
          <w:rtl/>
        </w:rPr>
        <w:t>הכוונה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אוסלו,</w:t>
      </w:r>
      <w:r w:rsidR="00800FE0">
        <w:rPr>
          <w:rtl/>
        </w:rPr>
        <w:t xml:space="preserve"> </w:t>
      </w:r>
      <w:r w:rsidRPr="00EB59BC">
        <w:rPr>
          <w:rtl/>
        </w:rPr>
        <w:t>להגיע בסופו של דבר לכך ששלב הקבע ייחרץ בינינו לבינינו, בין</w:t>
      </w:r>
      <w:r w:rsidR="00800FE0">
        <w:rPr>
          <w:rtl/>
        </w:rPr>
        <w:t xml:space="preserve"> </w:t>
      </w:r>
      <w:r w:rsidRPr="00EB59BC">
        <w:rPr>
          <w:rtl/>
        </w:rPr>
        <w:t>היהודים לבין היהודים, זה בכלל לא מעניין את הגויים, שהם הפלשתינים.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לדעתי</w:t>
      </w:r>
      <w:r w:rsidR="00800FE0">
        <w:rPr>
          <w:rtl/>
        </w:rPr>
        <w:t xml:space="preserve"> </w:t>
      </w:r>
      <w:r w:rsidRPr="00EB59BC">
        <w:rPr>
          <w:rtl/>
        </w:rPr>
        <w:t>זו לא המטרה של תהליך השלום, שהכוונה שלו היא להגיע להסכם שלום אמיתי</w:t>
      </w:r>
      <w:r w:rsidR="00800FE0">
        <w:rPr>
          <w:rtl/>
        </w:rPr>
        <w:t xml:space="preserve"> </w:t>
      </w:r>
      <w:r w:rsidRPr="00EB59BC">
        <w:rPr>
          <w:rtl/>
        </w:rPr>
        <w:t>בין</w:t>
      </w:r>
      <w:r w:rsidR="00800FE0">
        <w:rPr>
          <w:rtl/>
        </w:rPr>
        <w:t xml:space="preserve"> </w:t>
      </w:r>
      <w:r w:rsidRPr="00EB59BC">
        <w:rPr>
          <w:rtl/>
        </w:rPr>
        <w:t>העמים,</w:t>
      </w:r>
      <w:r w:rsidR="00800FE0">
        <w:rPr>
          <w:rtl/>
        </w:rPr>
        <w:t xml:space="preserve"> </w:t>
      </w:r>
      <w:r w:rsidRPr="00EB59BC">
        <w:rPr>
          <w:rtl/>
        </w:rPr>
        <w:t>ועל</w:t>
      </w:r>
      <w:r w:rsidR="00800FE0">
        <w:rPr>
          <w:rtl/>
        </w:rPr>
        <w:t>-</w:t>
      </w:r>
      <w:r w:rsidRPr="00EB59BC">
        <w:rPr>
          <w:rtl/>
        </w:rPr>
        <w:t>פי</w:t>
      </w:r>
      <w:r w:rsidR="00800FE0">
        <w:rPr>
          <w:rtl/>
        </w:rPr>
        <w:t xml:space="preserve"> </w:t>
      </w:r>
      <w:r w:rsidRPr="00EB59BC">
        <w:rPr>
          <w:rtl/>
        </w:rPr>
        <w:t>הנוסחה הזו אני יכול לשער לעצמי אחת משתי האפשרויות: או שזה</w:t>
      </w:r>
      <w:r w:rsidR="00800FE0">
        <w:rPr>
          <w:rtl/>
        </w:rPr>
        <w:t xml:space="preserve"> </w:t>
      </w:r>
      <w:r w:rsidRPr="00EB59BC">
        <w:rPr>
          <w:rtl/>
        </w:rPr>
        <w:t>מהלך</w:t>
      </w:r>
      <w:r w:rsidR="00800FE0">
        <w:rPr>
          <w:rtl/>
        </w:rPr>
        <w:t xml:space="preserve"> </w:t>
      </w:r>
      <w:r w:rsidRPr="00EB59BC">
        <w:rPr>
          <w:rtl/>
        </w:rPr>
        <w:t>חכם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יוסי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ביילין, שרוצה להיות </w:t>
      </w:r>
      <w:r w:rsidR="00800FE0">
        <w:rPr>
          <w:rtl/>
        </w:rPr>
        <w:t>–</w:t>
      </w:r>
      <w:r w:rsidRPr="00EB59BC">
        <w:rPr>
          <w:rtl/>
        </w:rPr>
        <w:t xml:space="preserve"> במקום שיהיו חישוקאים של</w:t>
      </w:r>
      <w:r w:rsidR="00800FE0">
        <w:rPr>
          <w:rtl/>
        </w:rPr>
        <w:t xml:space="preserve"> </w:t>
      </w:r>
      <w:r w:rsidRPr="00EB59BC">
        <w:rPr>
          <w:rtl/>
        </w:rPr>
        <w:t>הליכוד,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עוזי</w:t>
      </w:r>
      <w:r w:rsidR="00800FE0">
        <w:rPr>
          <w:rtl/>
        </w:rPr>
        <w:t xml:space="preserve"> </w:t>
      </w:r>
      <w:r w:rsidRPr="00EB59BC">
        <w:rPr>
          <w:rtl/>
        </w:rPr>
        <w:t>לנדאו</w:t>
      </w:r>
      <w:r w:rsidR="00800FE0">
        <w:rPr>
          <w:rtl/>
        </w:rPr>
        <w:t xml:space="preserve"> </w:t>
      </w:r>
      <w:r w:rsidRPr="00EB59BC">
        <w:rPr>
          <w:rtl/>
        </w:rPr>
        <w:t>ואריק שרון, יש חישוקאים חדשים בדמותו של 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יוסי</w:t>
      </w:r>
      <w:r w:rsidR="00800FE0">
        <w:rPr>
          <w:rtl/>
        </w:rPr>
        <w:t xml:space="preserve"> </w:t>
      </w:r>
      <w:r w:rsidRPr="00EB59BC">
        <w:rPr>
          <w:rtl/>
        </w:rPr>
        <w:t>ביילין.</w:t>
      </w:r>
      <w:r w:rsidR="00800FE0">
        <w:rPr>
          <w:rtl/>
        </w:rPr>
        <w:t xml:space="preserve"> </w:t>
      </w:r>
      <w:r w:rsidRPr="00EB59BC">
        <w:rPr>
          <w:rtl/>
        </w:rPr>
        <w:t>ואז, כשהוא רואה את הליכוד הולך לכיוון יישום הסכמי אוסלו,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לעצור</w:t>
      </w:r>
      <w:r w:rsidR="00800FE0">
        <w:rPr>
          <w:rtl/>
        </w:rPr>
        <w:t xml:space="preserve"> </w:t>
      </w:r>
      <w:r w:rsidRPr="00EB59BC">
        <w:rPr>
          <w:rtl/>
        </w:rPr>
        <w:t>אותם,</w:t>
      </w:r>
      <w:r w:rsidR="00800FE0">
        <w:rPr>
          <w:rtl/>
        </w:rPr>
        <w:t xml:space="preserve"> </w:t>
      </w:r>
      <w:r w:rsidRPr="00EB59BC">
        <w:rPr>
          <w:rtl/>
        </w:rPr>
        <w:t>ואז הוא מציב את הגבולות מוקדם מדי, הוא מציב אותם לפני</w:t>
      </w:r>
      <w:r w:rsidR="00800FE0">
        <w:rPr>
          <w:rtl/>
        </w:rPr>
        <w:t xml:space="preserve"> </w:t>
      </w:r>
      <w:r w:rsidRPr="00EB59BC">
        <w:rPr>
          <w:rtl/>
        </w:rPr>
        <w:t>סופו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שלב</w:t>
      </w:r>
      <w:r w:rsidR="00800FE0">
        <w:rPr>
          <w:rtl/>
        </w:rPr>
        <w:t xml:space="preserve"> </w:t>
      </w:r>
      <w:r w:rsidRPr="00EB59BC">
        <w:rPr>
          <w:rtl/>
        </w:rPr>
        <w:t>הביניים</w:t>
      </w:r>
      <w:r w:rsidR="00800FE0">
        <w:rPr>
          <w:rtl/>
        </w:rPr>
        <w:t xml:space="preserve"> </w:t>
      </w:r>
      <w:r w:rsidRPr="00EB59BC">
        <w:rPr>
          <w:rtl/>
        </w:rPr>
        <w:t>ולפני תחילתו של שלב הקבע, ואז יבואו מהליכוד ויגידו: מה</w:t>
      </w:r>
      <w:r w:rsidR="00800FE0">
        <w:rPr>
          <w:rtl/>
        </w:rPr>
        <w:t xml:space="preserve"> </w:t>
      </w:r>
      <w:r w:rsidRPr="00EB59BC">
        <w:rPr>
          <w:rtl/>
        </w:rPr>
        <w:t>פתאום,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נהיה</w:t>
      </w:r>
      <w:r w:rsidR="00800FE0">
        <w:rPr>
          <w:rtl/>
        </w:rPr>
        <w:t xml:space="preserve"> </w:t>
      </w:r>
      <w:r w:rsidRPr="00EB59BC">
        <w:rPr>
          <w:rtl/>
        </w:rPr>
        <w:t>יותר</w:t>
      </w:r>
      <w:r w:rsidR="00800FE0">
        <w:rPr>
          <w:rtl/>
        </w:rPr>
        <w:t xml:space="preserve"> </w:t>
      </w:r>
      <w:r w:rsidRPr="00EB59BC">
        <w:rPr>
          <w:rtl/>
        </w:rPr>
        <w:t>נדיבים</w:t>
      </w:r>
      <w:r w:rsidR="00800FE0">
        <w:rPr>
          <w:rtl/>
        </w:rPr>
        <w:t xml:space="preserve"> </w:t>
      </w:r>
      <w:r w:rsidRPr="00EB59BC">
        <w:rPr>
          <w:rtl/>
        </w:rPr>
        <w:t>מחבר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יוסי ביילין? והם יהיו משועבדים</w:t>
      </w:r>
      <w:r w:rsidR="00800FE0">
        <w:rPr>
          <w:rtl/>
        </w:rPr>
        <w:t xml:space="preserve"> </w:t>
      </w:r>
      <w:r w:rsidRPr="00EB59BC">
        <w:rPr>
          <w:rtl/>
        </w:rPr>
        <w:t>ושבויים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הטיוטה</w:t>
      </w:r>
      <w:r w:rsidR="00800FE0">
        <w:rPr>
          <w:rtl/>
        </w:rPr>
        <w:t xml:space="preserve"> </w:t>
      </w:r>
      <w:r w:rsidRPr="00EB59BC">
        <w:rPr>
          <w:rtl/>
        </w:rPr>
        <w:t>הזאת,</w:t>
      </w:r>
      <w:r w:rsidR="00800FE0">
        <w:rPr>
          <w:rtl/>
        </w:rPr>
        <w:t xml:space="preserve"> </w:t>
      </w:r>
      <w:r w:rsidRPr="00EB59BC">
        <w:rPr>
          <w:rtl/>
        </w:rPr>
        <w:t>של המסמך הזה, הם לא יתקדמו בתהליך השלום, ואם הם לא</w:t>
      </w:r>
      <w:r w:rsidR="00800FE0">
        <w:rPr>
          <w:rtl/>
        </w:rPr>
        <w:t xml:space="preserve"> </w:t>
      </w:r>
      <w:r w:rsidRPr="00EB59BC">
        <w:rPr>
          <w:rtl/>
        </w:rPr>
        <w:t>יתקדמו</w:t>
      </w:r>
      <w:r w:rsidR="00800FE0">
        <w:rPr>
          <w:rtl/>
        </w:rPr>
        <w:t xml:space="preserve"> </w:t>
      </w:r>
      <w:r w:rsidRPr="00EB59BC">
        <w:rPr>
          <w:rtl/>
        </w:rPr>
        <w:t>בתהליך</w:t>
      </w:r>
      <w:r w:rsidR="00800FE0">
        <w:rPr>
          <w:rtl/>
        </w:rPr>
        <w:t xml:space="preserve"> </w:t>
      </w:r>
      <w:r w:rsidRPr="00EB59BC">
        <w:rPr>
          <w:rtl/>
        </w:rPr>
        <w:t>השלום,</w:t>
      </w:r>
      <w:r w:rsidR="00800FE0">
        <w:rPr>
          <w:rtl/>
        </w:rPr>
        <w:t xml:space="preserve"> </w:t>
      </w:r>
      <w:r w:rsidRPr="00EB59BC">
        <w:rPr>
          <w:rtl/>
        </w:rPr>
        <w:t>הם</w:t>
      </w:r>
      <w:r w:rsidR="00800FE0">
        <w:rPr>
          <w:rtl/>
        </w:rPr>
        <w:t xml:space="preserve"> </w:t>
      </w:r>
      <w:r w:rsidRPr="00EB59BC">
        <w:rPr>
          <w:rtl/>
        </w:rPr>
        <w:t>יפסידו את השלטון, וזה אולי ייתן את ההזדמנות למפלגת</w:t>
      </w:r>
      <w:r w:rsidR="00800FE0">
        <w:rPr>
          <w:rtl/>
        </w:rPr>
        <w:t xml:space="preserve"> </w:t>
      </w:r>
      <w:r w:rsidRPr="00EB59BC">
        <w:rPr>
          <w:rtl/>
        </w:rPr>
        <w:t>העבודה לעלות לשלטון.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אולי</w:t>
      </w:r>
      <w:r w:rsidR="00800FE0">
        <w:rPr>
          <w:rtl/>
        </w:rPr>
        <w:t xml:space="preserve"> </w:t>
      </w:r>
      <w:r w:rsidRPr="00EB59BC">
        <w:rPr>
          <w:rtl/>
        </w:rPr>
        <w:t>זו המטרה, להכשיל את הליכוד, להפוך אותם לשבויים של מסמך כזה, ואז אתה</w:t>
      </w:r>
      <w:r w:rsidR="00800FE0">
        <w:rPr>
          <w:rtl/>
        </w:rPr>
        <w:t xml:space="preserve"> </w:t>
      </w:r>
      <w:r w:rsidRPr="00EB59BC">
        <w:rPr>
          <w:rtl/>
        </w:rPr>
        <w:t>מחשק</w:t>
      </w:r>
      <w:r w:rsidR="00800FE0">
        <w:rPr>
          <w:rtl/>
        </w:rPr>
        <w:t xml:space="preserve"> </w:t>
      </w:r>
      <w:r w:rsidRPr="00EB59BC">
        <w:rPr>
          <w:rtl/>
        </w:rPr>
        <w:t>אותם.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עושה</w:t>
      </w:r>
      <w:r w:rsidR="00800FE0">
        <w:rPr>
          <w:rtl/>
        </w:rPr>
        <w:t xml:space="preserve"> </w:t>
      </w:r>
      <w:r w:rsidRPr="00EB59BC">
        <w:rPr>
          <w:rtl/>
        </w:rPr>
        <w:t>עליהם עיקוף מצד ימין. אף פעם לא עלה בדעתם שדווקא יוסי</w:t>
      </w:r>
      <w:r w:rsidR="00800FE0">
        <w:rPr>
          <w:rtl/>
        </w:rPr>
        <w:t xml:space="preserve"> </w:t>
      </w:r>
      <w:r w:rsidRPr="00EB59BC">
        <w:rPr>
          <w:rtl/>
        </w:rPr>
        <w:t>ביילין הוא שינטרל אותם, הוא שימנע מהם את ההתקדמות האמיתית בתהליך השלום.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אומר</w:t>
      </w:r>
      <w:r w:rsidR="00800FE0">
        <w:rPr>
          <w:rtl/>
        </w:rPr>
        <w:t xml:space="preserve"> </w:t>
      </w:r>
      <w:r w:rsidRPr="00EB59BC">
        <w:rPr>
          <w:rtl/>
        </w:rPr>
        <w:t>לך,</w:t>
      </w:r>
      <w:r w:rsidR="00800FE0">
        <w:rPr>
          <w:rtl/>
        </w:rPr>
        <w:t xml:space="preserve"> </w:t>
      </w: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מפלגת הליכוד תתעשת, תשכיל ותנצל את ההזדמנות ההיסטורית</w:t>
      </w:r>
      <w:r w:rsidR="00800FE0">
        <w:rPr>
          <w:rtl/>
        </w:rPr>
        <w:t xml:space="preserve"> </w:t>
      </w:r>
      <w:r w:rsidRPr="00EB59BC">
        <w:rPr>
          <w:rtl/>
        </w:rPr>
        <w:t>שנפלה</w:t>
      </w:r>
      <w:r w:rsidR="00800FE0">
        <w:rPr>
          <w:rtl/>
        </w:rPr>
        <w:t xml:space="preserve"> </w:t>
      </w:r>
      <w:r w:rsidRPr="00EB59BC">
        <w:rPr>
          <w:rtl/>
        </w:rPr>
        <w:t>בחלקה,</w:t>
      </w:r>
      <w:r w:rsidR="00800FE0">
        <w:rPr>
          <w:rtl/>
        </w:rPr>
        <w:t xml:space="preserve"> </w:t>
      </w:r>
      <w:r w:rsidRPr="00EB59BC">
        <w:rPr>
          <w:rtl/>
        </w:rPr>
        <w:t>ואם יתקדמו וישיגו שלום אמיתי עם הפלשתינים, וישיגו שלום אמיתי עם</w:t>
      </w:r>
      <w:r w:rsidR="00800FE0">
        <w:rPr>
          <w:rtl/>
        </w:rPr>
        <w:t xml:space="preserve"> </w:t>
      </w:r>
      <w:r w:rsidRPr="00EB59BC">
        <w:rPr>
          <w:rtl/>
        </w:rPr>
        <w:t>הליכוד,</w:t>
      </w:r>
      <w:r w:rsidR="00800FE0">
        <w:rPr>
          <w:rtl/>
        </w:rPr>
        <w:t xml:space="preserve"> </w:t>
      </w:r>
      <w:r w:rsidRPr="00EB59BC">
        <w:rPr>
          <w:rtl/>
        </w:rPr>
        <w:t>לכם,</w:t>
      </w:r>
      <w:r w:rsidR="00800FE0">
        <w:rPr>
          <w:rtl/>
        </w:rPr>
        <w:t xml:space="preserve"> </w:t>
      </w:r>
      <w:r w:rsidRPr="00EB59BC">
        <w:rPr>
          <w:rtl/>
        </w:rPr>
        <w:t>למפלגת העבודה, לא יהיה מה לעשות. אתם תישארו באופוזיציה. לכן אתה</w:t>
      </w:r>
      <w:r w:rsidR="00800FE0">
        <w:rPr>
          <w:rtl/>
        </w:rPr>
        <w:t xml:space="preserve"> </w:t>
      </w:r>
      <w:r w:rsidRPr="00EB59BC">
        <w:rPr>
          <w:rtl/>
        </w:rPr>
        <w:t>מקדים</w:t>
      </w:r>
      <w:r w:rsidR="00800FE0">
        <w:rPr>
          <w:rtl/>
        </w:rPr>
        <w:t xml:space="preserve"> </w:t>
      </w:r>
      <w:r w:rsidRPr="00EB59BC">
        <w:rPr>
          <w:rtl/>
        </w:rPr>
        <w:t>תרופה למכה, אתה מחשק אותם, אתה מכשיל אותם, כדי שלא יגידו: מה, אנחנו נלך</w:t>
      </w:r>
      <w:r w:rsidR="00800FE0">
        <w:rPr>
          <w:rtl/>
        </w:rPr>
        <w:t xml:space="preserve"> </w:t>
      </w:r>
      <w:r w:rsidRPr="00EB59BC">
        <w:rPr>
          <w:rtl/>
        </w:rPr>
        <w:t>לקראת</w:t>
      </w:r>
      <w:r w:rsidR="00800FE0">
        <w:rPr>
          <w:rtl/>
        </w:rPr>
        <w:t xml:space="preserve"> </w:t>
      </w:r>
      <w:r w:rsidRPr="00EB59BC">
        <w:rPr>
          <w:rtl/>
        </w:rPr>
        <w:t>הפלשתינים</w:t>
      </w:r>
      <w:r w:rsidR="00800FE0">
        <w:rPr>
          <w:rtl/>
        </w:rPr>
        <w:t xml:space="preserve"> </w:t>
      </w:r>
      <w:r w:rsidRPr="00EB59BC">
        <w:rPr>
          <w:rtl/>
        </w:rPr>
        <w:t>יותר משיוסי ביילין רוצה? אז הם יהיו משועבדים למסמך הזה. אולי</w:t>
      </w:r>
      <w:r w:rsidR="00800FE0">
        <w:rPr>
          <w:rtl/>
        </w:rPr>
        <w:t xml:space="preserve"> </w:t>
      </w:r>
      <w:r w:rsidRPr="00EB59BC">
        <w:rPr>
          <w:rtl/>
        </w:rPr>
        <w:t>זו הכוונה.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אומר</w:t>
      </w:r>
      <w:r w:rsidR="00800FE0">
        <w:rPr>
          <w:rtl/>
        </w:rPr>
        <w:t xml:space="preserve"> </w:t>
      </w:r>
      <w:r w:rsidRPr="00EB59BC">
        <w:rPr>
          <w:rtl/>
        </w:rPr>
        <w:t>לך,</w:t>
      </w:r>
      <w:r w:rsidR="00800FE0">
        <w:rPr>
          <w:rtl/>
        </w:rPr>
        <w:t xml:space="preserve"> </w:t>
      </w:r>
      <w:r w:rsidRPr="00EB59BC">
        <w:rPr>
          <w:rtl/>
        </w:rPr>
        <w:t>לדעתי</w:t>
      </w:r>
      <w:r w:rsidR="00800FE0">
        <w:rPr>
          <w:rtl/>
        </w:rPr>
        <w:t xml:space="preserve"> </w:t>
      </w:r>
      <w:r w:rsidRPr="00EB59BC">
        <w:rPr>
          <w:rtl/>
        </w:rPr>
        <w:t>בזה</w:t>
      </w:r>
      <w:r w:rsidR="00800FE0">
        <w:rPr>
          <w:rtl/>
        </w:rPr>
        <w:t xml:space="preserve"> </w:t>
      </w:r>
      <w:r w:rsidRPr="00EB59BC">
        <w:rPr>
          <w:rtl/>
        </w:rPr>
        <w:t>הפסדת בגדול. כי בתור אופוזיציה, מה יש לך</w:t>
      </w:r>
      <w:r w:rsidR="00800FE0">
        <w:rPr>
          <w:rtl/>
        </w:rPr>
        <w:t xml:space="preserve"> </w:t>
      </w:r>
      <w:r w:rsidRPr="00EB59BC">
        <w:rPr>
          <w:rtl/>
        </w:rPr>
        <w:t>להציע</w:t>
      </w:r>
      <w:r w:rsidR="00800FE0">
        <w:rPr>
          <w:rtl/>
        </w:rPr>
        <w:t xml:space="preserve"> </w:t>
      </w:r>
      <w:r w:rsidRPr="00EB59BC">
        <w:rPr>
          <w:rtl/>
        </w:rPr>
        <w:t>כשיאמצו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המסמך</w:t>
      </w:r>
      <w:r w:rsidR="00800FE0">
        <w:rPr>
          <w:rtl/>
        </w:rPr>
        <w:t xml:space="preserve"> </w:t>
      </w:r>
      <w:r w:rsidRPr="00EB59BC">
        <w:rPr>
          <w:rtl/>
        </w:rPr>
        <w:t>הזה? אתה לא יכול להתנער מהעובדה שהיית שותף לו, חתום</w:t>
      </w:r>
      <w:r w:rsidR="00800FE0">
        <w:rPr>
          <w:rtl/>
        </w:rPr>
        <w:t xml:space="preserve"> </w:t>
      </w:r>
      <w:r w:rsidRPr="00EB59BC">
        <w:rPr>
          <w:rtl/>
        </w:rPr>
        <w:t>עליו, אז מה יש לך להציע? איזו אלטרנטיבה תציע? איזו אופוזיציה אתה תהיה?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סבור</w:t>
      </w:r>
      <w:r w:rsidR="00800FE0">
        <w:rPr>
          <w:rtl/>
        </w:rPr>
        <w:t xml:space="preserve"> </w:t>
      </w:r>
      <w:r w:rsidRPr="00EB59BC">
        <w:rPr>
          <w:rtl/>
        </w:rPr>
        <w:t>שהמסמך הזה לא מוסיף משום כיוון ולא מוביל לשום כיוון. לדעתי הוא</w:t>
      </w:r>
      <w:r w:rsidR="00800FE0">
        <w:rPr>
          <w:rtl/>
        </w:rPr>
        <w:t xml:space="preserve"> </w:t>
      </w:r>
      <w:r w:rsidRPr="00EB59BC">
        <w:rPr>
          <w:rtl/>
        </w:rPr>
        <w:t>היה</w:t>
      </w:r>
      <w:r w:rsidR="00800FE0">
        <w:rPr>
          <w:rtl/>
        </w:rPr>
        <w:t xml:space="preserve"> </w:t>
      </w:r>
      <w:r w:rsidRPr="00EB59BC">
        <w:rPr>
          <w:rtl/>
        </w:rPr>
        <w:t>מיותר.</w:t>
      </w:r>
      <w:r w:rsidR="00800FE0">
        <w:rPr>
          <w:rtl/>
        </w:rPr>
        <w:t xml:space="preserve"> </w:t>
      </w:r>
      <w:r w:rsidRPr="00EB59BC">
        <w:rPr>
          <w:rtl/>
        </w:rPr>
        <w:t>חבל</w:t>
      </w:r>
      <w:r w:rsidR="00800FE0">
        <w:rPr>
          <w:rtl/>
        </w:rPr>
        <w:t xml:space="preserve"> </w:t>
      </w:r>
      <w:r w:rsidRPr="00EB59BC">
        <w:rPr>
          <w:rtl/>
        </w:rPr>
        <w:t>שהוא</w:t>
      </w:r>
      <w:r w:rsidR="00800FE0">
        <w:rPr>
          <w:rtl/>
        </w:rPr>
        <w:t xml:space="preserve"> </w:t>
      </w:r>
      <w:r w:rsidRPr="00EB59BC">
        <w:rPr>
          <w:rtl/>
        </w:rPr>
        <w:t>נעשה, חבל שהצגתם אותו כמסמך היסטורי. רק חסרה הזמנה של</w:t>
      </w:r>
      <w:r w:rsidR="00800FE0">
        <w:rPr>
          <w:rtl/>
        </w:rPr>
        <w:t xml:space="preserve"> </w:t>
      </w:r>
      <w:r w:rsidRPr="00EB59BC">
        <w:rPr>
          <w:rtl/>
        </w:rPr>
        <w:t>הנשיא</w:t>
      </w:r>
      <w:r w:rsidR="00800FE0">
        <w:rPr>
          <w:rtl/>
        </w:rPr>
        <w:t xml:space="preserve"> </w:t>
      </w:r>
      <w:r w:rsidRPr="00EB59BC">
        <w:rPr>
          <w:rtl/>
        </w:rPr>
        <w:t>קלינטון,</w:t>
      </w:r>
      <w:r w:rsidR="00800FE0">
        <w:rPr>
          <w:rtl/>
        </w:rPr>
        <w:t xml:space="preserve"> </w:t>
      </w:r>
      <w:r w:rsidRPr="00EB59BC">
        <w:rPr>
          <w:rtl/>
        </w:rPr>
        <w:t>ולחתום</w:t>
      </w:r>
      <w:r w:rsidR="00800FE0">
        <w:rPr>
          <w:rtl/>
        </w:rPr>
        <w:t xml:space="preserve"> </w:t>
      </w:r>
      <w:r w:rsidRPr="00EB59BC">
        <w:rPr>
          <w:rtl/>
        </w:rPr>
        <w:t>עליו</w:t>
      </w:r>
      <w:r w:rsidR="00800FE0">
        <w:rPr>
          <w:rtl/>
        </w:rPr>
        <w:t xml:space="preserve"> </w:t>
      </w:r>
      <w:r w:rsidRPr="00EB59BC">
        <w:rPr>
          <w:rtl/>
        </w:rPr>
        <w:t>בבית הלבן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מנת שיקבל את המעמד ההיסטורי הזה.</w:t>
      </w:r>
      <w:r w:rsidR="00800FE0">
        <w:rPr>
          <w:rtl/>
        </w:rPr>
        <w:t xml:space="preserve"> </w:t>
      </w:r>
      <w:r w:rsidRPr="00EB59BC">
        <w:rPr>
          <w:rtl/>
        </w:rPr>
        <w:t>תשאירו</w:t>
      </w:r>
      <w:r w:rsidR="00800FE0">
        <w:rPr>
          <w:rtl/>
        </w:rPr>
        <w:t xml:space="preserve"> </w:t>
      </w:r>
      <w:r w:rsidRPr="00EB59BC">
        <w:rPr>
          <w:rtl/>
        </w:rPr>
        <w:t>אותו</w:t>
      </w:r>
      <w:r w:rsidR="00800FE0">
        <w:rPr>
          <w:rtl/>
        </w:rPr>
        <w:t xml:space="preserve"> </w:t>
      </w:r>
      <w:r w:rsidRPr="00EB59BC">
        <w:rPr>
          <w:rtl/>
        </w:rPr>
        <w:t>בתחום</w:t>
      </w:r>
      <w:r w:rsidR="00800FE0">
        <w:rPr>
          <w:rtl/>
        </w:rPr>
        <w:t xml:space="preserve"> </w:t>
      </w:r>
      <w:r w:rsidRPr="00EB59BC">
        <w:rPr>
          <w:rtl/>
        </w:rPr>
        <w:t>הדיון</w:t>
      </w:r>
      <w:r w:rsidR="00800FE0">
        <w:rPr>
          <w:rtl/>
        </w:rPr>
        <w:t xml:space="preserve"> </w:t>
      </w:r>
      <w:r w:rsidRPr="00EB59BC">
        <w:rPr>
          <w:rtl/>
        </w:rPr>
        <w:t>האקטואלי, האקדמי, ואז לכולנו מותר לחשוב; אבל להציג</w:t>
      </w:r>
      <w:r w:rsidR="00800FE0">
        <w:rPr>
          <w:rtl/>
        </w:rPr>
        <w:t xml:space="preserve"> </w:t>
      </w:r>
      <w:r w:rsidRPr="00EB59BC">
        <w:rPr>
          <w:rtl/>
        </w:rPr>
        <w:t>אותו כמעין הסכם</w:t>
      </w:r>
      <w:r w:rsidR="00800FE0">
        <w:rPr>
          <w:rtl/>
        </w:rPr>
        <w:t xml:space="preserve"> </w:t>
      </w:r>
      <w:r w:rsidRPr="00EB59BC">
        <w:rPr>
          <w:rtl/>
        </w:rPr>
        <w:t>שפותר את בעיות המזרח התיכון? לדעתי, הגזמתם, זה היה מיותר. עצם</w:t>
      </w:r>
      <w:r w:rsidR="00800FE0">
        <w:rPr>
          <w:rtl/>
        </w:rPr>
        <w:t xml:space="preserve"> </w:t>
      </w:r>
      <w:r w:rsidRPr="00EB59BC">
        <w:rPr>
          <w:rtl/>
        </w:rPr>
        <w:t>העובדה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הצגת</w:t>
      </w:r>
      <w:r w:rsidR="00800FE0">
        <w:rPr>
          <w:rtl/>
        </w:rPr>
        <w:t xml:space="preserve"> </w:t>
      </w:r>
      <w:r w:rsidRPr="00EB59BC">
        <w:rPr>
          <w:rtl/>
        </w:rPr>
        <w:t>העניין</w:t>
      </w:r>
      <w:r w:rsidR="00800FE0">
        <w:rPr>
          <w:rtl/>
        </w:rPr>
        <w:t xml:space="preserve"> </w:t>
      </w:r>
      <w:r w:rsidRPr="00EB59BC">
        <w:rPr>
          <w:rtl/>
        </w:rPr>
        <w:t>שזה</w:t>
      </w:r>
      <w:r w:rsidR="00800FE0">
        <w:rPr>
          <w:rtl/>
        </w:rPr>
        <w:t xml:space="preserve"> </w:t>
      </w:r>
      <w:r w:rsidRPr="00EB59BC">
        <w:rPr>
          <w:rtl/>
        </w:rPr>
        <w:t>קשור</w:t>
      </w:r>
      <w:r w:rsidR="00800FE0">
        <w:rPr>
          <w:rtl/>
        </w:rPr>
        <w:t xml:space="preserve"> </w:t>
      </w:r>
      <w:r w:rsidRPr="00EB59BC">
        <w:rPr>
          <w:rtl/>
        </w:rPr>
        <w:t>למסמך</w:t>
      </w:r>
      <w:r w:rsidR="00800FE0">
        <w:rPr>
          <w:rtl/>
        </w:rPr>
        <w:t xml:space="preserve"> </w:t>
      </w:r>
      <w:r w:rsidRPr="00EB59BC">
        <w:rPr>
          <w:rtl/>
        </w:rPr>
        <w:t>אבו</w:t>
      </w:r>
      <w:r w:rsidR="00800FE0">
        <w:rPr>
          <w:rtl/>
        </w:rPr>
        <w:t>-</w:t>
      </w:r>
      <w:r w:rsidRPr="00EB59BC">
        <w:rPr>
          <w:rtl/>
        </w:rPr>
        <w:t>מאזן, כשאנחנו יודעים שאין מסמך</w:t>
      </w:r>
      <w:r w:rsidR="00800FE0">
        <w:rPr>
          <w:rtl/>
        </w:rPr>
        <w:t xml:space="preserve"> </w:t>
      </w:r>
      <w:r w:rsidRPr="00EB59BC">
        <w:rPr>
          <w:rtl/>
        </w:rPr>
        <w:t>אבו</w:t>
      </w:r>
      <w:r w:rsidR="00800FE0">
        <w:rPr>
          <w:rtl/>
        </w:rPr>
        <w:t>-</w:t>
      </w:r>
      <w:r w:rsidRPr="00EB59BC">
        <w:rPr>
          <w:rtl/>
        </w:rPr>
        <w:t>מאזן</w:t>
      </w:r>
      <w:r w:rsidR="00800FE0">
        <w:rPr>
          <w:rtl/>
        </w:rPr>
        <w:t xml:space="preserve"> </w:t>
      </w:r>
      <w:r w:rsidRPr="00EB59BC">
        <w:rPr>
          <w:rtl/>
        </w:rPr>
        <w:t>והכול</w:t>
      </w:r>
      <w:r w:rsidR="00800FE0">
        <w:rPr>
          <w:rtl/>
        </w:rPr>
        <w:t xml:space="preserve"> </w:t>
      </w:r>
      <w:r w:rsidRPr="00EB59BC">
        <w:rPr>
          <w:rtl/>
        </w:rPr>
        <w:t>היה</w:t>
      </w:r>
      <w:r w:rsidR="00800FE0">
        <w:rPr>
          <w:rtl/>
        </w:rPr>
        <w:t xml:space="preserve"> </w:t>
      </w:r>
      <w:r w:rsidRPr="00EB59BC">
        <w:rPr>
          <w:rtl/>
        </w:rPr>
        <w:t>מבוסס</w:t>
      </w:r>
      <w:r w:rsidR="00800FE0">
        <w:rPr>
          <w:rtl/>
        </w:rPr>
        <w:t xml:space="preserve"> </w:t>
      </w:r>
      <w:r w:rsidRPr="00EB59BC">
        <w:rPr>
          <w:rtl/>
        </w:rPr>
        <w:t xml:space="preserve">על דיבורים </w:t>
      </w:r>
      <w:r w:rsidR="00800FE0">
        <w:rPr>
          <w:rtl/>
        </w:rPr>
        <w:t>–</w:t>
      </w:r>
      <w:r w:rsidRPr="00EB59BC">
        <w:rPr>
          <w:rtl/>
        </w:rPr>
        <w:t xml:space="preserve"> חבל שזה נעשה, וטוב אם אתה, חבר הכנסת</w:t>
      </w:r>
      <w:r w:rsidR="00800FE0">
        <w:rPr>
          <w:rtl/>
        </w:rPr>
        <w:t xml:space="preserve"> </w:t>
      </w:r>
      <w:r w:rsidRPr="00EB59BC">
        <w:rPr>
          <w:rtl/>
        </w:rPr>
        <w:t>יוסי ביילין, תודיע שזה בכלל לא מחייב אף אחד, אפילו אותך זה לא מחייב, כי אני לא</w:t>
      </w:r>
      <w:r w:rsidR="00800FE0">
        <w:rPr>
          <w:rtl/>
        </w:rPr>
        <w:t xml:space="preserve"> </w:t>
      </w:r>
      <w:r w:rsidRPr="00EB59BC">
        <w:rPr>
          <w:rtl/>
        </w:rPr>
        <w:t>רוצה שתהיה משועבד למסמך הזה.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23" w:name="_Toc455646919"/>
      <w:r w:rsidRPr="00800FE0">
        <w:rPr>
          <w:rtl/>
        </w:rPr>
        <w:t>הצעה לסדר</w:t>
      </w:r>
      <w:r>
        <w:rPr>
          <w:rtl/>
        </w:rPr>
        <w:t>-</w:t>
      </w:r>
      <w:r w:rsidRPr="00800FE0">
        <w:rPr>
          <w:rtl/>
        </w:rPr>
        <w:t>היום</w:t>
      </w:r>
      <w:r>
        <w:rPr>
          <w:rtl/>
        </w:rPr>
        <w:t xml:space="preserve"> </w:t>
      </w:r>
      <w:r w:rsidRPr="00800FE0">
        <w:rPr>
          <w:rtl/>
        </w:rPr>
        <w:t>מסמך ההסכמות בין הליכוד ובין העבודה בנושא הסדר הקבע</w:t>
      </w:r>
      <w:bookmarkEnd w:id="23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מזמינה את חבר הכנסת יוסי שריד להעלות הצעה רגילה לסדר</w:t>
      </w:r>
      <w:r w:rsidR="00800FE0">
        <w:rPr>
          <w:rtl/>
        </w:rPr>
        <w:t>-</w:t>
      </w:r>
      <w:r w:rsidRPr="00EB59BC">
        <w:rPr>
          <w:rtl/>
        </w:rPr>
        <w:t>היום, מס' 1492,</w:t>
      </w:r>
      <w:r w:rsidR="00800FE0">
        <w:rPr>
          <w:rtl/>
        </w:rPr>
        <w:t xml:space="preserve"> </w:t>
      </w:r>
      <w:r w:rsidRPr="00EB59BC">
        <w:rPr>
          <w:rtl/>
        </w:rPr>
        <w:t>בנושא:</w:t>
      </w:r>
      <w:r w:rsidR="00800FE0">
        <w:rPr>
          <w:rtl/>
        </w:rPr>
        <w:t xml:space="preserve"> </w:t>
      </w:r>
      <w:r w:rsidRPr="00EB59BC">
        <w:rPr>
          <w:rtl/>
        </w:rPr>
        <w:t>מסמך ההסכמות בין הליכוד ובין העבודה בנושא הסדר הקבע. אדוני,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יכול</w:t>
      </w:r>
      <w:r w:rsidR="00800FE0">
        <w:rPr>
          <w:rtl/>
        </w:rPr>
        <w:t xml:space="preserve"> </w:t>
      </w:r>
      <w:r w:rsidRPr="00EB59BC">
        <w:rPr>
          <w:rtl/>
        </w:rPr>
        <w:t>להיות שאנחנו מגזימים מעט בחשיבותו של המסמך הזה,</w:t>
      </w:r>
      <w:r w:rsidR="00800FE0">
        <w:rPr>
          <w:rtl/>
        </w:rPr>
        <w:t xml:space="preserve"> </w:t>
      </w:r>
      <w:r w:rsidRPr="00EB59BC">
        <w:rPr>
          <w:rtl/>
        </w:rPr>
        <w:t>ואם</w:t>
      </w:r>
      <w:r w:rsidR="00800FE0">
        <w:rPr>
          <w:rtl/>
        </w:rPr>
        <w:t xml:space="preserve"> </w:t>
      </w: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מגזימים,</w:t>
      </w:r>
      <w:r w:rsidR="00800FE0">
        <w:rPr>
          <w:rtl/>
        </w:rPr>
        <w:t xml:space="preserve"> </w:t>
      </w:r>
      <w:r w:rsidRPr="00EB59BC">
        <w:rPr>
          <w:rtl/>
        </w:rPr>
        <w:t>אז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בין המגזימים. אני אסביר מדוע התגנבו מחשבות כאלה</w:t>
      </w:r>
      <w:r w:rsidR="00800FE0">
        <w:rPr>
          <w:rtl/>
        </w:rPr>
        <w:t xml:space="preserve"> </w:t>
      </w:r>
      <w:r w:rsidRPr="00EB59BC">
        <w:rPr>
          <w:rtl/>
        </w:rPr>
        <w:t>למוחי, שאולי יש בזה משום ההגזמה.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שבטוח,</w:t>
      </w:r>
      <w:r w:rsidR="00800FE0">
        <w:rPr>
          <w:rtl/>
        </w:rPr>
        <w:t xml:space="preserve"> </w:t>
      </w:r>
      <w:r w:rsidRPr="00EB59BC">
        <w:rPr>
          <w:rtl/>
        </w:rPr>
        <w:t>לפני</w:t>
      </w:r>
      <w:r w:rsidR="00800FE0">
        <w:rPr>
          <w:rtl/>
        </w:rPr>
        <w:t xml:space="preserve"> </w:t>
      </w:r>
      <w:r w:rsidRPr="00EB59BC">
        <w:rPr>
          <w:rtl/>
        </w:rPr>
        <w:t>שאנחנו</w:t>
      </w:r>
      <w:r w:rsidR="00800FE0">
        <w:rPr>
          <w:rtl/>
        </w:rPr>
        <w:t xml:space="preserve"> </w:t>
      </w:r>
      <w:r w:rsidRPr="00EB59BC">
        <w:rPr>
          <w:rtl/>
        </w:rPr>
        <w:t>מנתחים את המסמך, שהוא בוודאי מסמך יומרני, מדוע?</w:t>
      </w:r>
      <w:r w:rsidR="00800FE0">
        <w:rPr>
          <w:rtl/>
        </w:rPr>
        <w:t xml:space="preserve"> </w:t>
      </w:r>
      <w:r w:rsidRPr="00EB59BC">
        <w:rPr>
          <w:rtl/>
        </w:rPr>
        <w:t>משום</w:t>
      </w:r>
      <w:r w:rsidR="00800FE0">
        <w:rPr>
          <w:rtl/>
        </w:rPr>
        <w:t xml:space="preserve"> </w:t>
      </w:r>
      <w:r w:rsidRPr="00EB59BC">
        <w:rPr>
          <w:rtl/>
        </w:rPr>
        <w:t>שהכותרת שלו:</w:t>
      </w:r>
      <w:r w:rsidR="00800FE0">
        <w:rPr>
          <w:rtl/>
        </w:rPr>
        <w:t xml:space="preserve"> </w:t>
      </w:r>
      <w:r w:rsidRPr="00EB59BC">
        <w:rPr>
          <w:rtl/>
        </w:rPr>
        <w:t>"נוסח מוסכם, הסכמה לאומית לקראת הדיונים בדבר הסדרי הקבע עם</w:t>
      </w:r>
      <w:r w:rsidR="00800FE0">
        <w:rPr>
          <w:rtl/>
        </w:rPr>
        <w:t xml:space="preserve"> </w:t>
      </w:r>
      <w:r w:rsidRPr="00EB59BC">
        <w:rPr>
          <w:rtl/>
        </w:rPr>
        <w:t>הפלשתינים".</w:t>
      </w:r>
      <w:r w:rsidR="00800FE0">
        <w:rPr>
          <w:rtl/>
        </w:rPr>
        <w:t xml:space="preserve"> </w:t>
      </w:r>
      <w:r w:rsidRPr="00EB59BC">
        <w:rPr>
          <w:rtl/>
        </w:rPr>
        <w:t>הסכמה לאומית.</w:t>
      </w:r>
      <w:r w:rsidR="00800FE0">
        <w:rPr>
          <w:rtl/>
        </w:rPr>
        <w:t xml:space="preserve"> </w:t>
      </w:r>
      <w:r w:rsidRPr="00EB59BC">
        <w:rPr>
          <w:rtl/>
        </w:rPr>
        <w:t>טוב, זו עברית די פשוטה. אחר כך העברית קצת מסתבכת,</w:t>
      </w:r>
      <w:r w:rsidR="00800FE0">
        <w:rPr>
          <w:rtl/>
        </w:rPr>
        <w:t xml:space="preserve"> </w:t>
      </w:r>
      <w:r w:rsidRPr="00EB59BC">
        <w:rPr>
          <w:rtl/>
        </w:rPr>
        <w:t>מסתכסכת.</w:t>
      </w:r>
      <w:r w:rsidR="00800FE0">
        <w:rPr>
          <w:rtl/>
        </w:rPr>
        <w:t xml:space="preserve"> </w:t>
      </w:r>
      <w:r w:rsidRPr="00EB59BC">
        <w:rPr>
          <w:rtl/>
        </w:rPr>
        <w:t>אבל כאן זו הסכמה לאומית.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בדרך</w:t>
      </w:r>
      <w:r w:rsidR="00800FE0">
        <w:rPr>
          <w:rtl/>
        </w:rPr>
        <w:t xml:space="preserve"> </w:t>
      </w:r>
      <w:r w:rsidRPr="00EB59BC">
        <w:rPr>
          <w:rtl/>
        </w:rPr>
        <w:t>כלל,</w:t>
      </w:r>
      <w:r w:rsidR="00800FE0">
        <w:rPr>
          <w:rtl/>
        </w:rPr>
        <w:t xml:space="preserve"> </w:t>
      </w:r>
      <w:r w:rsidRPr="00EB59BC">
        <w:rPr>
          <w:rtl/>
        </w:rPr>
        <w:t>הנטייה של חברים, שאולי נקלעו שלא בטובתם לאיזו מצוקה, להציג את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כאילו יש התקפה מימין והתקפה משמאל, ויש הקיצונים מכאן ויש הקיצונים משם, ואז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כנראה </w:t>
      </w:r>
      <w:r w:rsidR="00800FE0">
        <w:rPr>
          <w:rtl/>
        </w:rPr>
        <w:t>–</w:t>
      </w:r>
      <w:r w:rsidRPr="00EB59BC">
        <w:rPr>
          <w:rtl/>
        </w:rPr>
        <w:t xml:space="preserve"> זה אומנם לא כל כך מתאים ליוסי ביילין </w:t>
      </w:r>
      <w:r w:rsidR="00800FE0">
        <w:rPr>
          <w:rtl/>
        </w:rPr>
        <w:t>–</w:t>
      </w:r>
      <w:r w:rsidRPr="00EB59BC">
        <w:rPr>
          <w:rtl/>
        </w:rPr>
        <w:t xml:space="preserve"> אבל אז כנראה מישהו בסדר. כי אתם</w:t>
      </w:r>
      <w:r w:rsidR="00800FE0">
        <w:rPr>
          <w:rtl/>
        </w:rPr>
        <w:t xml:space="preserve"> </w:t>
      </w:r>
      <w:r w:rsidRPr="00EB59BC">
        <w:rPr>
          <w:rtl/>
        </w:rPr>
        <w:t>מכירים</w:t>
      </w:r>
      <w:r w:rsidR="00800FE0">
        <w:rPr>
          <w:rtl/>
        </w:rPr>
        <w:t xml:space="preserve"> </w:t>
      </w:r>
      <w:r w:rsidRPr="00EB59BC">
        <w:rPr>
          <w:rtl/>
        </w:rPr>
        <w:t>את הדיאלקטיקה המגוחכת הזו: אני מותקף מכאן ואני מותקף מכאן אז סימן שאני</w:t>
      </w:r>
      <w:r w:rsidR="00800FE0">
        <w:rPr>
          <w:rtl/>
        </w:rPr>
        <w:t xml:space="preserve"> </w:t>
      </w:r>
      <w:r w:rsidRPr="00EB59BC">
        <w:rPr>
          <w:rtl/>
        </w:rPr>
        <w:t>בסדר. אולי אם אתה מותקף מכאן ואתה מותקף מכאן אתה לגמרי לא בסדר?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מדובר לא בקיצונים מימין ולא בקיצונים משמאל.</w:t>
      </w:r>
      <w:r w:rsidR="00800FE0">
        <w:rPr>
          <w:rtl/>
        </w:rPr>
        <w:t xml:space="preserve"> </w:t>
      </w:r>
      <w:r w:rsidRPr="00EB59BC">
        <w:rPr>
          <w:rtl/>
        </w:rPr>
        <w:t>אני בכלל לא יודע מי</w:t>
      </w:r>
      <w:r w:rsidR="00800FE0">
        <w:rPr>
          <w:rtl/>
        </w:rPr>
        <w:t xml:space="preserve"> </w:t>
      </w:r>
      <w:r w:rsidRPr="00EB59BC">
        <w:rPr>
          <w:rtl/>
        </w:rPr>
        <w:t>הקיצוני.</w:t>
      </w:r>
      <w:r w:rsidR="00800FE0">
        <w:rPr>
          <w:rtl/>
        </w:rPr>
        <w:t xml:space="preserve"> </w:t>
      </w:r>
      <w:r w:rsidRPr="00EB59BC">
        <w:rPr>
          <w:rtl/>
        </w:rPr>
        <w:t>הקיצוני מכולם יכול להיות שהוא יוסי ביילין.</w:t>
      </w:r>
      <w:r w:rsidR="00800FE0">
        <w:rPr>
          <w:rtl/>
        </w:rPr>
        <w:t xml:space="preserve"> </w:t>
      </w:r>
      <w:r w:rsidRPr="00EB59BC">
        <w:rPr>
          <w:rtl/>
        </w:rPr>
        <w:t>מדינה פלשתינית. אני זוכר</w:t>
      </w:r>
      <w:r w:rsidR="00800FE0">
        <w:rPr>
          <w:rtl/>
        </w:rPr>
        <w:t xml:space="preserve"> </w:t>
      </w:r>
      <w:r w:rsidRPr="00EB59BC">
        <w:rPr>
          <w:rtl/>
        </w:rPr>
        <w:t>את הימים. תיכף נחזור עוד לימים האלה.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אלא</w:t>
      </w:r>
      <w:r w:rsidR="00800FE0">
        <w:rPr>
          <w:rtl/>
        </w:rPr>
        <w:t xml:space="preserve"> </w:t>
      </w:r>
      <w:r w:rsidRPr="00EB59BC">
        <w:rPr>
          <w:rtl/>
        </w:rPr>
        <w:t>שאני</w:t>
      </w:r>
      <w:r w:rsidR="00800FE0">
        <w:rPr>
          <w:rtl/>
        </w:rPr>
        <w:t xml:space="preserve"> </w:t>
      </w:r>
      <w:r w:rsidRPr="00EB59BC">
        <w:rPr>
          <w:rtl/>
        </w:rPr>
        <w:t>רואה</w:t>
      </w:r>
      <w:r w:rsidR="00800FE0">
        <w:rPr>
          <w:rtl/>
        </w:rPr>
        <w:t xml:space="preserve"> </w:t>
      </w:r>
      <w:r w:rsidRPr="00EB59BC">
        <w:rPr>
          <w:rtl/>
        </w:rPr>
        <w:t>כך:</w:t>
      </w:r>
      <w:r w:rsidR="00800FE0">
        <w:rPr>
          <w:rtl/>
        </w:rPr>
        <w:t xml:space="preserve"> </w:t>
      </w:r>
      <w:r w:rsidRPr="00EB59BC">
        <w:rPr>
          <w:rtl/>
        </w:rPr>
        <w:t>בליכוד</w:t>
      </w:r>
      <w:r w:rsidR="00800FE0">
        <w:rPr>
          <w:rtl/>
        </w:rPr>
        <w:t xml:space="preserve"> </w:t>
      </w:r>
      <w:r w:rsidRPr="00EB59BC">
        <w:rPr>
          <w:rtl/>
        </w:rPr>
        <w:t>מדובר</w:t>
      </w:r>
      <w:r w:rsidR="00800FE0">
        <w:rPr>
          <w:rtl/>
        </w:rPr>
        <w:t xml:space="preserve"> </w:t>
      </w:r>
      <w:r w:rsidRPr="00EB59BC">
        <w:rPr>
          <w:rtl/>
        </w:rPr>
        <w:t>בשלושה</w:t>
      </w:r>
      <w:r w:rsidR="00800FE0">
        <w:rPr>
          <w:rtl/>
        </w:rPr>
        <w:t>-</w:t>
      </w:r>
      <w:r w:rsidRPr="00EB59BC">
        <w:rPr>
          <w:rtl/>
        </w:rPr>
        <w:t xml:space="preserve">ארבעה אנשים, במפלגת העבודה </w:t>
      </w:r>
      <w:r w:rsidR="00800FE0">
        <w:rPr>
          <w:rtl/>
        </w:rPr>
        <w:t xml:space="preserve">– </w:t>
      </w:r>
      <w:r w:rsidRPr="00EB59BC">
        <w:rPr>
          <w:rtl/>
        </w:rPr>
        <w:t>בשניים</w:t>
      </w:r>
      <w:r w:rsidR="00800FE0">
        <w:rPr>
          <w:rtl/>
        </w:rPr>
        <w:t>-</w:t>
      </w:r>
      <w:r w:rsidRPr="00EB59BC">
        <w:rPr>
          <w:rtl/>
        </w:rPr>
        <w:t>שלושה אנשים, וכל שאר הבית לא מסכים. כל אחד וטעמיו עמו. לפחות על דבר אחד</w:t>
      </w:r>
      <w:r w:rsidR="00800FE0">
        <w:rPr>
          <w:rtl/>
        </w:rPr>
        <w:t xml:space="preserve"> </w:t>
      </w:r>
      <w:r w:rsidRPr="00EB59BC">
        <w:rPr>
          <w:rtl/>
        </w:rPr>
        <w:t>נסכים:</w:t>
      </w:r>
      <w:r w:rsidR="00800FE0">
        <w:rPr>
          <w:rtl/>
        </w:rPr>
        <w:t xml:space="preserve"> </w:t>
      </w:r>
      <w:r w:rsidRPr="00EB59BC">
        <w:rPr>
          <w:rtl/>
        </w:rPr>
        <w:t>שהמסמך</w:t>
      </w:r>
      <w:r w:rsidR="00800FE0">
        <w:rPr>
          <w:rtl/>
        </w:rPr>
        <w:t xml:space="preserve"> </w:t>
      </w:r>
      <w:r w:rsidRPr="00EB59BC">
        <w:rPr>
          <w:rtl/>
        </w:rPr>
        <w:t>הזה,</w:t>
      </w:r>
      <w:r w:rsidR="00800FE0">
        <w:rPr>
          <w:rtl/>
        </w:rPr>
        <w:t xml:space="preserve"> </w:t>
      </w:r>
      <w:r w:rsidRPr="00EB59BC">
        <w:rPr>
          <w:rtl/>
        </w:rPr>
        <w:t>כאשר הוא מוגדר "הסכמה לאומית לקראת הדיונים", יש בזה יותר</w:t>
      </w:r>
      <w:r w:rsidR="00800FE0">
        <w:rPr>
          <w:rtl/>
        </w:rPr>
        <w:t xml:space="preserve"> </w:t>
      </w:r>
      <w:r w:rsidRPr="00EB59BC">
        <w:rPr>
          <w:rtl/>
        </w:rPr>
        <w:t>מאשר יומרה.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הנקודה</w:t>
      </w:r>
      <w:r w:rsidR="00800FE0">
        <w:rPr>
          <w:rtl/>
        </w:rPr>
        <w:t xml:space="preserve"> </w:t>
      </w:r>
      <w:r w:rsidRPr="00EB59BC">
        <w:rPr>
          <w:rtl/>
        </w:rPr>
        <w:t>השנייה</w:t>
      </w:r>
      <w:r w:rsidR="00800FE0">
        <w:rPr>
          <w:rtl/>
        </w:rPr>
        <w:t xml:space="preserve"> </w:t>
      </w:r>
      <w:r w:rsidRPr="00EB59BC">
        <w:rPr>
          <w:rtl/>
        </w:rPr>
        <w:t>המקדימה, הייתי בכל זאת שואל: מי אמר בכלל שהסכמה לאומית זה</w:t>
      </w:r>
      <w:r w:rsidR="00800FE0">
        <w:rPr>
          <w:rtl/>
        </w:rPr>
        <w:t xml:space="preserve"> </w:t>
      </w:r>
      <w:r w:rsidRPr="00EB59BC">
        <w:rPr>
          <w:rtl/>
        </w:rPr>
        <w:t>טוב,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יוסי</w:t>
      </w:r>
      <w:r w:rsidR="00800FE0">
        <w:rPr>
          <w:rtl/>
        </w:rPr>
        <w:t xml:space="preserve"> </w:t>
      </w:r>
      <w:r w:rsidRPr="00EB59BC">
        <w:rPr>
          <w:rtl/>
        </w:rPr>
        <w:t>ביילין?</w:t>
      </w:r>
      <w:r w:rsidR="00800FE0">
        <w:rPr>
          <w:rtl/>
        </w:rPr>
        <w:t xml:space="preserve"> </w:t>
      </w:r>
      <w:r w:rsidRPr="00EB59BC">
        <w:rPr>
          <w:rtl/>
        </w:rPr>
        <w:t>מדובר על הסכמה לאומית כאילו איזה מרשם להתקדמות. אני</w:t>
      </w:r>
      <w:r w:rsidR="00800FE0">
        <w:rPr>
          <w:rtl/>
        </w:rPr>
        <w:t xml:space="preserve"> </w:t>
      </w:r>
      <w:r w:rsidRPr="00EB59BC">
        <w:rPr>
          <w:rtl/>
        </w:rPr>
        <w:t>יכול</w:t>
      </w:r>
      <w:r w:rsidR="00800FE0">
        <w:rPr>
          <w:rtl/>
        </w:rPr>
        <w:t xml:space="preserve"> </w:t>
      </w:r>
      <w:r w:rsidRPr="00EB59BC">
        <w:rPr>
          <w:rtl/>
        </w:rPr>
        <w:t>לומר לך, לו נניח בן</w:t>
      </w:r>
      <w:r w:rsidR="00800FE0">
        <w:rPr>
          <w:rtl/>
        </w:rPr>
        <w:t>-</w:t>
      </w:r>
      <w:r w:rsidRPr="00EB59BC">
        <w:rPr>
          <w:rtl/>
        </w:rPr>
        <w:t>גוריון בשעתו, להבדיל, היה רוצה לעשות מעשה מתוך הסכמה</w:t>
      </w:r>
      <w:r w:rsidR="00800FE0">
        <w:rPr>
          <w:rtl/>
        </w:rPr>
        <w:t xml:space="preserve"> </w:t>
      </w:r>
      <w:r w:rsidRPr="00EB59BC">
        <w:rPr>
          <w:rtl/>
        </w:rPr>
        <w:t>לאומית,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היה עושה אותו; להיפך. הוויכוח, המחלוקת, ההתנגשות בין ההשקפות</w:t>
      </w:r>
      <w:r w:rsidR="00800FE0">
        <w:rPr>
          <w:rtl/>
        </w:rPr>
        <w:t xml:space="preserve"> </w:t>
      </w:r>
      <w:r w:rsidRPr="00EB59BC">
        <w:rPr>
          <w:rtl/>
        </w:rPr>
        <w:t>מולידים</w:t>
      </w:r>
      <w:r w:rsidR="00800FE0">
        <w:rPr>
          <w:rtl/>
        </w:rPr>
        <w:t xml:space="preserve"> </w:t>
      </w:r>
      <w:r w:rsidRPr="00EB59BC">
        <w:rPr>
          <w:rtl/>
        </w:rPr>
        <w:t>דבר</w:t>
      </w:r>
      <w:r w:rsidR="00800FE0">
        <w:rPr>
          <w:rtl/>
        </w:rPr>
        <w:t xml:space="preserve"> </w:t>
      </w:r>
      <w:r w:rsidRPr="00EB59BC">
        <w:rPr>
          <w:rtl/>
        </w:rPr>
        <w:t>טוב, בסופו של דבר, כאשר יש ברצף ההיסטוריה איזה רגע של כושר.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מודיע</w:t>
      </w:r>
      <w:r w:rsidR="00800FE0">
        <w:rPr>
          <w:rtl/>
        </w:rPr>
        <w:t xml:space="preserve"> </w:t>
      </w:r>
      <w:r w:rsidRPr="00EB59BC">
        <w:rPr>
          <w:rtl/>
        </w:rPr>
        <w:t>לך,</w:t>
      </w:r>
      <w:r w:rsidR="00800FE0">
        <w:rPr>
          <w:rtl/>
        </w:rPr>
        <w:t xml:space="preserve"> </w:t>
      </w:r>
      <w:r w:rsidRPr="00EB59BC">
        <w:rPr>
          <w:rtl/>
        </w:rPr>
        <w:t>חברי יוסי ביילין, שאנחנו לא היינו מגיעים לאוסלו בהסכמה לאומית.</w:t>
      </w:r>
      <w:r w:rsidR="00800FE0">
        <w:rPr>
          <w:rtl/>
        </w:rPr>
        <w:t xml:space="preserve"> </w:t>
      </w:r>
      <w:r w:rsidRPr="00EB59BC">
        <w:rPr>
          <w:rtl/>
        </w:rPr>
        <w:t>לו</w:t>
      </w:r>
      <w:r w:rsidR="00800FE0">
        <w:rPr>
          <w:rtl/>
        </w:rPr>
        <w:t xml:space="preserve"> </w:t>
      </w:r>
      <w:r w:rsidRPr="00EB59BC">
        <w:rPr>
          <w:rtl/>
        </w:rPr>
        <w:t>היתה הסכמה לאומית לא היינו מגיעים לאוסלו. מישהו היה נותן לך הסכמה? מי אמר בכלל</w:t>
      </w:r>
      <w:r w:rsidR="00800FE0">
        <w:rPr>
          <w:rtl/>
        </w:rPr>
        <w:t xml:space="preserve"> </w:t>
      </w:r>
      <w:r w:rsidRPr="00EB59BC">
        <w:rPr>
          <w:rtl/>
        </w:rPr>
        <w:t>שהסכמה לאומית זה דבר טוב? מה, אנחנו איזה מין מועדון של חיבובים?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 עניין כאן של נאומים מתלהמים, ואני, ברשותך, לא רוצה גם לעסוק, כפי שפתחת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נאומך,</w:t>
      </w:r>
      <w:r w:rsidR="00800FE0">
        <w:rPr>
          <w:rtl/>
        </w:rPr>
        <w:t xml:space="preserve"> </w:t>
      </w:r>
      <w:r w:rsidRPr="00EB59BC">
        <w:rPr>
          <w:rtl/>
        </w:rPr>
        <w:t>בעניין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זכויות יוצרים. תהליך השלום, אני בטוח שאתה מאמין לי כפי</w:t>
      </w:r>
      <w:r w:rsidR="00800FE0">
        <w:rPr>
          <w:rtl/>
        </w:rPr>
        <w:t xml:space="preserve"> </w:t>
      </w:r>
      <w:r w:rsidRPr="00EB59BC">
        <w:rPr>
          <w:rtl/>
        </w:rPr>
        <w:t>שאני</w:t>
      </w:r>
      <w:r w:rsidR="00800FE0">
        <w:rPr>
          <w:rtl/>
        </w:rPr>
        <w:t xml:space="preserve"> </w:t>
      </w:r>
      <w:r w:rsidRPr="00EB59BC">
        <w:rPr>
          <w:rtl/>
        </w:rPr>
        <w:t>מאמין</w:t>
      </w:r>
      <w:r w:rsidR="00800FE0">
        <w:rPr>
          <w:rtl/>
        </w:rPr>
        <w:t xml:space="preserve"> </w:t>
      </w:r>
      <w:r w:rsidRPr="00EB59BC">
        <w:rPr>
          <w:rtl/>
        </w:rPr>
        <w:t>לך,</w:t>
      </w:r>
      <w:r w:rsidR="00800FE0">
        <w:rPr>
          <w:rtl/>
        </w:rPr>
        <w:t xml:space="preserve"> </w:t>
      </w:r>
      <w:r w:rsidRPr="00EB59BC">
        <w:rPr>
          <w:rtl/>
        </w:rPr>
        <w:t>הוא בראש</w:t>
      </w:r>
      <w:r w:rsidR="00800FE0">
        <w:rPr>
          <w:rtl/>
        </w:rPr>
        <w:t xml:space="preserve"> </w:t>
      </w:r>
      <w:r w:rsidRPr="00EB59BC">
        <w:rPr>
          <w:rtl/>
        </w:rPr>
        <w:t>דאגתי, ואין לי דאגה גדולה יותר מן הדאגה הזו. גם לא</w:t>
      </w:r>
      <w:r w:rsidR="00800FE0">
        <w:rPr>
          <w:rtl/>
        </w:rPr>
        <w:t xml:space="preserve"> </w:t>
      </w:r>
      <w:r w:rsidRPr="00EB59BC">
        <w:rPr>
          <w:rtl/>
        </w:rPr>
        <w:t>נתווכח מי, נניח, בשנים מסוימות, לפני הרבה מאוד שנים, שילם מחירים די כבדים בגלל</w:t>
      </w:r>
      <w:r w:rsidR="00800FE0">
        <w:rPr>
          <w:rtl/>
        </w:rPr>
        <w:t xml:space="preserve"> </w:t>
      </w:r>
      <w:r w:rsidRPr="00EB59BC">
        <w:rPr>
          <w:rtl/>
        </w:rPr>
        <w:t>עמדותיו.</w:t>
      </w:r>
      <w:r w:rsidR="00800FE0">
        <w:rPr>
          <w:rtl/>
        </w:rPr>
        <w:t xml:space="preserve"> </w:t>
      </w:r>
      <w:r w:rsidRPr="00EB59BC">
        <w:rPr>
          <w:rtl/>
        </w:rPr>
        <w:t>גם בעניין זה אנחנו לא נתווכח ולא נתמקח. אבל לא מדובר בנאומים מתלהמים</w:t>
      </w:r>
      <w:r w:rsidR="00800FE0">
        <w:rPr>
          <w:rtl/>
        </w:rPr>
        <w:t xml:space="preserve"> </w:t>
      </w:r>
      <w:r w:rsidRPr="00EB59BC">
        <w:rPr>
          <w:rtl/>
        </w:rPr>
        <w:t>כלל ועיקר. מדובר בניתוח קר, מפוכח ומציאותי של המסמך הזה.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כיוון</w:t>
      </w:r>
      <w:r w:rsidR="00800FE0">
        <w:rPr>
          <w:rtl/>
        </w:rPr>
        <w:t xml:space="preserve"> </w:t>
      </w:r>
      <w:r w:rsidRPr="00EB59BC">
        <w:rPr>
          <w:rtl/>
        </w:rPr>
        <w:t>שגם</w:t>
      </w:r>
      <w:r w:rsidR="00800FE0">
        <w:rPr>
          <w:rtl/>
        </w:rPr>
        <w:t xml:space="preserve"> </w:t>
      </w:r>
      <w:r w:rsidRPr="00EB59BC">
        <w:rPr>
          <w:rtl/>
        </w:rPr>
        <w:t>אני בכל זאת מוגבל בזמן, אנחנו נעבור רק על שני סעיפים, שיש בהם</w:t>
      </w:r>
      <w:r w:rsidR="00800FE0">
        <w:rPr>
          <w:rtl/>
        </w:rPr>
        <w:t xml:space="preserve"> </w:t>
      </w:r>
      <w:r w:rsidRPr="00EB59BC">
        <w:rPr>
          <w:rtl/>
        </w:rPr>
        <w:t>כדי</w:t>
      </w:r>
      <w:r w:rsidR="00800FE0">
        <w:rPr>
          <w:rtl/>
        </w:rPr>
        <w:t xml:space="preserve"> </w:t>
      </w:r>
      <w:r w:rsidRPr="00EB59BC">
        <w:rPr>
          <w:rtl/>
        </w:rPr>
        <w:t>להצביע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טיבו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המסמך</w:t>
      </w:r>
      <w:r w:rsidR="00800FE0">
        <w:rPr>
          <w:rtl/>
        </w:rPr>
        <w:t xml:space="preserve"> </w:t>
      </w:r>
      <w:r w:rsidRPr="00EB59BC">
        <w:rPr>
          <w:rtl/>
        </w:rPr>
        <w:t>כולו.</w:t>
      </w:r>
      <w:r w:rsidR="00800FE0">
        <w:rPr>
          <w:rtl/>
        </w:rPr>
        <w:t xml:space="preserve"> </w:t>
      </w:r>
      <w:r w:rsidRPr="00EB59BC">
        <w:rPr>
          <w:rtl/>
        </w:rPr>
        <w:t>בסעיף מס' 2, פרק "גבולות", כתוב: "רוב</w:t>
      </w:r>
      <w:r w:rsidR="00800FE0">
        <w:rPr>
          <w:rtl/>
        </w:rPr>
        <w:t xml:space="preserve"> </w:t>
      </w:r>
      <w:r w:rsidRPr="00EB59BC">
        <w:rPr>
          <w:rtl/>
        </w:rPr>
        <w:t>המתנחלים,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יישוביהם,</w:t>
      </w:r>
      <w:r w:rsidR="00800FE0">
        <w:rPr>
          <w:rtl/>
        </w:rPr>
        <w:t xml:space="preserve"> </w:t>
      </w:r>
      <w:r w:rsidRPr="00EB59BC">
        <w:rPr>
          <w:rtl/>
        </w:rPr>
        <w:t>יחיו בריבונות ישראלית תוך שמירת הרצף הטריטוריאלי בין</w:t>
      </w:r>
      <w:r w:rsidR="00800FE0">
        <w:rPr>
          <w:rtl/>
        </w:rPr>
        <w:t xml:space="preserve"> </w:t>
      </w:r>
      <w:r w:rsidRPr="00EB59BC">
        <w:rPr>
          <w:rtl/>
        </w:rPr>
        <w:t>היישובים לבין מדינת ישראל".</w:t>
      </w:r>
      <w:r w:rsidR="00800FE0">
        <w:rPr>
          <w:rtl/>
        </w:rPr>
        <w:t xml:space="preserve"> </w:t>
      </w:r>
      <w:r w:rsidRPr="00EB59BC">
        <w:rPr>
          <w:rtl/>
        </w:rPr>
        <w:t>חברי יוסי ביילין, כולנו יודעים לנסח. כולנו ניסחנו</w:t>
      </w:r>
      <w:r w:rsidR="00800FE0">
        <w:rPr>
          <w:rtl/>
        </w:rPr>
        <w:t xml:space="preserve"> </w:t>
      </w:r>
      <w:r w:rsidRPr="00EB59BC">
        <w:rPr>
          <w:rtl/>
        </w:rPr>
        <w:t>בימי חיינו.</w:t>
      </w:r>
      <w:r w:rsidR="00800FE0">
        <w:rPr>
          <w:rtl/>
        </w:rPr>
        <w:t xml:space="preserve"> </w:t>
      </w:r>
      <w:r w:rsidRPr="00EB59BC">
        <w:rPr>
          <w:rtl/>
        </w:rPr>
        <w:t>אנחנו גם יודעים לנסח ואנחנו גם יודעים לקרוא. לו היית נאמן להשקפתך</w:t>
      </w:r>
      <w:r w:rsidR="00800FE0">
        <w:rPr>
          <w:rtl/>
        </w:rPr>
        <w:t xml:space="preserve"> </w:t>
      </w:r>
      <w:r w:rsidRPr="00EB59BC">
        <w:rPr>
          <w:rtl/>
        </w:rPr>
        <w:t>הקודמת,</w:t>
      </w:r>
      <w:r w:rsidR="00800FE0">
        <w:rPr>
          <w:rtl/>
        </w:rPr>
        <w:t xml:space="preserve"> </w:t>
      </w: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היה</w:t>
      </w:r>
      <w:r w:rsidR="00800FE0">
        <w:rPr>
          <w:rtl/>
        </w:rPr>
        <w:t xml:space="preserve"> </w:t>
      </w:r>
      <w:r w:rsidRPr="00EB59BC">
        <w:rPr>
          <w:rtl/>
        </w:rPr>
        <w:t>מדובר ברוב המתנחלים שנשארים נניח באותה תוכנית שהוגדרה קודם</w:t>
      </w:r>
      <w:r w:rsidR="00800FE0">
        <w:rPr>
          <w:rtl/>
        </w:rPr>
        <w:t xml:space="preserve"> </w:t>
      </w:r>
      <w:r w:rsidRPr="00EB59BC">
        <w:rPr>
          <w:rtl/>
        </w:rPr>
        <w:t>כתוכנית</w:t>
      </w:r>
      <w:r w:rsidR="00800FE0">
        <w:rPr>
          <w:rtl/>
        </w:rPr>
        <w:t xml:space="preserve"> </w:t>
      </w:r>
      <w:r w:rsidRPr="00EB59BC">
        <w:rPr>
          <w:rtl/>
        </w:rPr>
        <w:t>הגושים,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היית מוסיף את המלים, כי הן פשוט מיותרות על</w:t>
      </w:r>
      <w:r w:rsidR="00800FE0">
        <w:rPr>
          <w:rtl/>
        </w:rPr>
        <w:t>-</w:t>
      </w:r>
      <w:r w:rsidRPr="00EB59BC">
        <w:rPr>
          <w:rtl/>
        </w:rPr>
        <w:t>פי כל היגיון,</w:t>
      </w:r>
      <w:r w:rsidR="00800FE0">
        <w:rPr>
          <w:rtl/>
        </w:rPr>
        <w:t xml:space="preserve"> </w:t>
      </w:r>
      <w:r w:rsidRPr="00EB59BC">
        <w:rPr>
          <w:rtl/>
        </w:rPr>
        <w:t>"רוב המתנחלים על יישוביהם".</w:t>
      </w:r>
      <w:r w:rsidR="00800FE0">
        <w:rPr>
          <w:rtl/>
        </w:rPr>
        <w:t xml:space="preserve"> </w:t>
      </w:r>
      <w:r w:rsidRPr="00EB59BC">
        <w:rPr>
          <w:rtl/>
        </w:rPr>
        <w:t>היית כותב פשוט, בעברית הרבה יותר פשוטה, היית חוסך</w:t>
      </w:r>
      <w:r w:rsidR="00800FE0">
        <w:rPr>
          <w:rtl/>
        </w:rPr>
        <w:t xml:space="preserve"> </w:t>
      </w:r>
      <w:r w:rsidRPr="00EB59BC">
        <w:rPr>
          <w:rtl/>
        </w:rPr>
        <w:t>שני פסיקים, שתי מלים:</w:t>
      </w:r>
      <w:r w:rsidR="00800FE0">
        <w:rPr>
          <w:rtl/>
        </w:rPr>
        <w:t xml:space="preserve"> </w:t>
      </w:r>
      <w:r w:rsidRPr="00EB59BC">
        <w:rPr>
          <w:rtl/>
        </w:rPr>
        <w:t>"רוב המתנחלים יחיו בריבונות ישראלית".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כדי</w:t>
      </w:r>
      <w:r w:rsidR="00800FE0">
        <w:rPr>
          <w:rtl/>
        </w:rPr>
        <w:t xml:space="preserve"> </w:t>
      </w:r>
      <w:r w:rsidRPr="00EB59BC">
        <w:rPr>
          <w:rtl/>
        </w:rPr>
        <w:t>לזרות</w:t>
      </w:r>
      <w:r w:rsidR="00800FE0">
        <w:rPr>
          <w:rtl/>
        </w:rPr>
        <w:t xml:space="preserve"> </w:t>
      </w:r>
      <w:r w:rsidRPr="00EB59BC">
        <w:rPr>
          <w:rtl/>
        </w:rPr>
        <w:t>חול</w:t>
      </w:r>
      <w:r w:rsidR="00800FE0">
        <w:rPr>
          <w:rtl/>
        </w:rPr>
        <w:t xml:space="preserve"> </w:t>
      </w:r>
      <w:r w:rsidRPr="00EB59BC">
        <w:rPr>
          <w:rtl/>
        </w:rPr>
        <w:t>בעיניים</w:t>
      </w:r>
      <w:r w:rsidR="00800FE0">
        <w:rPr>
          <w:rtl/>
        </w:rPr>
        <w:t xml:space="preserve"> </w:t>
      </w:r>
      <w:r w:rsidRPr="00EB59BC">
        <w:rPr>
          <w:rtl/>
        </w:rPr>
        <w:t>אין צורך במסמך שמוצג אפילו כמסמך מהפכני. מסמכים</w:t>
      </w:r>
      <w:r w:rsidR="00800FE0">
        <w:rPr>
          <w:rtl/>
        </w:rPr>
        <w:t xml:space="preserve"> </w:t>
      </w:r>
      <w:r w:rsidRPr="00EB59BC">
        <w:rPr>
          <w:rtl/>
        </w:rPr>
        <w:t>שזורים חול בעיניים, שמטשטשים, שמעמעמים, שמערימים יש לנו למכביר, ערמות, הרים של</w:t>
      </w:r>
      <w:r w:rsidR="00800FE0">
        <w:rPr>
          <w:rtl/>
        </w:rPr>
        <w:t xml:space="preserve"> </w:t>
      </w:r>
      <w:r w:rsidRPr="00EB59BC">
        <w:rPr>
          <w:rtl/>
        </w:rPr>
        <w:t>מסמכים</w:t>
      </w:r>
      <w:r w:rsidR="00800FE0">
        <w:rPr>
          <w:rtl/>
        </w:rPr>
        <w:t xml:space="preserve"> </w:t>
      </w:r>
      <w:r w:rsidRPr="00EB59BC">
        <w:rPr>
          <w:rtl/>
        </w:rPr>
        <w:t>כאלה.</w:t>
      </w:r>
      <w:r w:rsidR="00800FE0">
        <w:rPr>
          <w:rtl/>
        </w:rPr>
        <w:t xml:space="preserve"> </w:t>
      </w:r>
      <w:r w:rsidRPr="00EB59BC">
        <w:rPr>
          <w:rtl/>
        </w:rPr>
        <w:t>אז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רוצה להוסיף על ההרים האלה של המסמכים המתעתעים עוד מסמך</w:t>
      </w:r>
      <w:r w:rsidR="00800FE0">
        <w:rPr>
          <w:rtl/>
        </w:rPr>
        <w:t xml:space="preserve"> </w:t>
      </w:r>
      <w:r w:rsidRPr="00EB59BC">
        <w:rPr>
          <w:rtl/>
        </w:rPr>
        <w:t>אחד? לא כל כך חשוב. כתוב: "רוב המתנחלים על יישוביהם".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זו בלבד, אלא גם לאחר שכבר סיכמנו את רוב המתנחלים וגם את רוב היישובים,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כי זה מה שכתוב פה, כי רוב המתנחלים על יישוביהם זו הכוונה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למה?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פה</w:t>
      </w:r>
      <w:r w:rsidR="00800FE0">
        <w:rPr>
          <w:rtl/>
        </w:rPr>
        <w:t xml:space="preserve"> </w:t>
      </w:r>
      <w:r w:rsidRPr="00EB59BC">
        <w:rPr>
          <w:rtl/>
        </w:rPr>
        <w:t>עניין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למה.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שכתוב.</w:t>
      </w:r>
      <w:r w:rsidR="00800FE0">
        <w:rPr>
          <w:rtl/>
        </w:rPr>
        <w:t xml:space="preserve"> </w:t>
      </w:r>
      <w:r w:rsidRPr="00EB59BC">
        <w:rPr>
          <w:rtl/>
        </w:rPr>
        <w:t>אחרת אין צורך בזה. יש אחר כך:</w:t>
      </w:r>
      <w:r w:rsidR="00800FE0">
        <w:rPr>
          <w:rtl/>
        </w:rPr>
        <w:t xml:space="preserve"> </w:t>
      </w:r>
      <w:r w:rsidRPr="00EB59BC">
        <w:rPr>
          <w:rtl/>
        </w:rPr>
        <w:t xml:space="preserve">"היישובים הישראליים שיתקיימו מחוץ לשטח שיסופח למדינת ישראל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>" במלים אחרות,</w:t>
      </w:r>
      <w:r w:rsidR="00800FE0">
        <w:rPr>
          <w:rtl/>
        </w:rPr>
        <w:t xml:space="preserve"> </w:t>
      </w:r>
      <w:r w:rsidRPr="00EB59BC">
        <w:rPr>
          <w:rtl/>
        </w:rPr>
        <w:t xml:space="preserve">גם כאן, גם ההתנחלויות האחרות שלא יהיו תחת ריבונות ישראלית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יהלום.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גם ההתנחלויות האחרות שלא יסופחו למדינת ישראל נשארות על מקומן.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יוסי ביילין, דבר אחד אתה לא עשית כאשר ניסחת את המסמך הלולייני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–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לי הגדרה יותר טובה </w:t>
      </w:r>
      <w:r w:rsidR="00800FE0">
        <w:rPr>
          <w:rtl/>
        </w:rPr>
        <w:t>–</w:t>
      </w:r>
      <w:r w:rsidRPr="00EB59BC">
        <w:rPr>
          <w:rtl/>
        </w:rPr>
        <w:t xml:space="preserve"> אתה לא עשית דבר אחד: אתה לא לקחת לעצמך, לנגד</w:t>
      </w:r>
      <w:r w:rsidR="00800FE0">
        <w:rPr>
          <w:rtl/>
        </w:rPr>
        <w:t xml:space="preserve"> </w:t>
      </w:r>
      <w:r w:rsidRPr="00EB59BC">
        <w:rPr>
          <w:rtl/>
        </w:rPr>
        <w:t>עיניך,</w:t>
      </w:r>
      <w:r w:rsidR="00800FE0">
        <w:rPr>
          <w:rtl/>
        </w:rPr>
        <w:t xml:space="preserve"> </w:t>
      </w:r>
      <w:r w:rsidRPr="00EB59BC">
        <w:rPr>
          <w:rtl/>
        </w:rPr>
        <w:t>מפה.</w:t>
      </w:r>
      <w:r w:rsidR="00800FE0">
        <w:rPr>
          <w:rtl/>
        </w:rPr>
        <w:t xml:space="preserve"> </w:t>
      </w:r>
      <w:r w:rsidRPr="00EB59BC">
        <w:rPr>
          <w:rtl/>
        </w:rPr>
        <w:t>עכשיו</w:t>
      </w:r>
      <w:r w:rsidR="00800FE0">
        <w:rPr>
          <w:rtl/>
        </w:rPr>
        <w:t xml:space="preserve"> </w:t>
      </w:r>
      <w:r w:rsidRPr="00EB59BC">
        <w:rPr>
          <w:rtl/>
        </w:rPr>
        <w:t>אני אתאר לך את המפה, כי אני לקחתי מפה ואני יודע בדיוק את</w:t>
      </w:r>
      <w:r w:rsidR="00800FE0">
        <w:rPr>
          <w:rtl/>
        </w:rPr>
        <w:t xml:space="preserve"> </w:t>
      </w:r>
      <w:r w:rsidRPr="00EB59BC">
        <w:rPr>
          <w:rtl/>
        </w:rPr>
        <w:t>החשבון.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מדובר</w:t>
      </w:r>
      <w:r w:rsidR="00800FE0">
        <w:rPr>
          <w:rtl/>
        </w:rPr>
        <w:t xml:space="preserve"> </w:t>
      </w:r>
      <w:r w:rsidRPr="00EB59BC">
        <w:rPr>
          <w:rtl/>
        </w:rPr>
        <w:t>ב</w:t>
      </w:r>
      <w:r w:rsidR="00800FE0">
        <w:rPr>
          <w:rtl/>
        </w:rPr>
        <w:t>-</w:t>
      </w:r>
      <w:r w:rsidRPr="00EB59BC">
        <w:rPr>
          <w:rtl/>
        </w:rPr>
        <w:t>140,</w:t>
      </w:r>
      <w:r w:rsidR="00800FE0">
        <w:rPr>
          <w:rtl/>
        </w:rPr>
        <w:t xml:space="preserve"> </w:t>
      </w:r>
      <w:r w:rsidRPr="00EB59BC">
        <w:rPr>
          <w:rtl/>
        </w:rPr>
        <w:t>אולי</w:t>
      </w:r>
      <w:r w:rsidR="00800FE0">
        <w:rPr>
          <w:rtl/>
        </w:rPr>
        <w:t xml:space="preserve"> </w:t>
      </w:r>
      <w:r w:rsidRPr="00EB59BC">
        <w:rPr>
          <w:rtl/>
        </w:rPr>
        <w:t>יותר</w:t>
      </w:r>
      <w:r w:rsidR="00800FE0">
        <w:rPr>
          <w:rtl/>
        </w:rPr>
        <w:t xml:space="preserve"> </w:t>
      </w:r>
      <w:r w:rsidRPr="00EB59BC">
        <w:rPr>
          <w:rtl/>
        </w:rPr>
        <w:t>מ</w:t>
      </w:r>
      <w:r w:rsidR="00800FE0">
        <w:rPr>
          <w:rtl/>
        </w:rPr>
        <w:t>-</w:t>
      </w:r>
      <w:r w:rsidRPr="00EB59BC">
        <w:rPr>
          <w:rtl/>
        </w:rPr>
        <w:t>140,</w:t>
      </w:r>
      <w:r w:rsidR="00800FE0">
        <w:rPr>
          <w:rtl/>
        </w:rPr>
        <w:t xml:space="preserve"> </w:t>
      </w:r>
      <w:r w:rsidRPr="00EB59BC">
        <w:rPr>
          <w:rtl/>
        </w:rPr>
        <w:t>אולי</w:t>
      </w:r>
      <w:r w:rsidR="00800FE0">
        <w:rPr>
          <w:rtl/>
        </w:rPr>
        <w:t xml:space="preserve"> </w:t>
      </w:r>
      <w:r w:rsidRPr="00EB59BC">
        <w:rPr>
          <w:rtl/>
        </w:rPr>
        <w:t>144</w:t>
      </w:r>
      <w:r w:rsidR="00800FE0">
        <w:rPr>
          <w:rtl/>
        </w:rPr>
        <w:t xml:space="preserve"> </w:t>
      </w:r>
      <w:r w:rsidRPr="00EB59BC">
        <w:rPr>
          <w:rtl/>
        </w:rPr>
        <w:t>התנחלויות שנשארות על מקומן,</w:t>
      </w:r>
      <w:r w:rsidR="00800FE0">
        <w:rPr>
          <w:rtl/>
        </w:rPr>
        <w:t xml:space="preserve"> </w:t>
      </w:r>
      <w:r w:rsidRPr="00EB59BC">
        <w:rPr>
          <w:rtl/>
        </w:rPr>
        <w:t>בריבונות</w:t>
      </w:r>
      <w:r w:rsidR="00800FE0">
        <w:rPr>
          <w:rtl/>
        </w:rPr>
        <w:t xml:space="preserve"> </w:t>
      </w:r>
      <w:r w:rsidRPr="00EB59BC">
        <w:rPr>
          <w:rtl/>
        </w:rPr>
        <w:t>כזו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בריבונות</w:t>
      </w:r>
      <w:r w:rsidR="00800FE0">
        <w:rPr>
          <w:rtl/>
        </w:rPr>
        <w:t xml:space="preserve"> </w:t>
      </w:r>
      <w:r w:rsidRPr="00EB59BC">
        <w:rPr>
          <w:rtl/>
        </w:rPr>
        <w:t>אחרת.</w:t>
      </w:r>
      <w:r w:rsidR="00800FE0">
        <w:rPr>
          <w:rtl/>
        </w:rPr>
        <w:t xml:space="preserve"> </w:t>
      </w:r>
      <w:r w:rsidRPr="00EB59BC">
        <w:rPr>
          <w:rtl/>
        </w:rPr>
        <w:t>רובן</w:t>
      </w:r>
      <w:r w:rsidR="00800FE0">
        <w:rPr>
          <w:rtl/>
        </w:rPr>
        <w:t xml:space="preserve"> </w:t>
      </w:r>
      <w:r w:rsidRPr="00EB59BC">
        <w:rPr>
          <w:rtl/>
        </w:rPr>
        <w:t>בריבונות</w:t>
      </w:r>
      <w:r w:rsidR="00800FE0">
        <w:rPr>
          <w:rtl/>
        </w:rPr>
        <w:t xml:space="preserve"> </w:t>
      </w:r>
      <w:r w:rsidRPr="00EB59BC">
        <w:rPr>
          <w:rtl/>
        </w:rPr>
        <w:t>ישראלית, אחרות לא בריבונות</w:t>
      </w:r>
      <w:r w:rsidR="00800FE0">
        <w:rPr>
          <w:rtl/>
        </w:rPr>
        <w:t xml:space="preserve"> </w:t>
      </w:r>
      <w:r w:rsidRPr="00EB59BC">
        <w:rPr>
          <w:rtl/>
        </w:rPr>
        <w:t>ישראלית. כולן נשארות במקומן.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מטעה פה. זה לא כתוב במסמך.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 זה כתוב במסמך.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איפה?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בסעיף מס' 2.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סתם אומר דבר לא נכון. לך זה לא מתאים. סתם להגיד?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חברי הכנסת.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DF3766">
      <w:pPr>
        <w:rPr>
          <w:rtl/>
        </w:rPr>
      </w:pP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לוקח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המפה</w:t>
      </w:r>
      <w:r w:rsidR="00800FE0">
        <w:rPr>
          <w:rtl/>
        </w:rPr>
        <w:t xml:space="preserve"> </w:t>
      </w:r>
      <w:r w:rsidRPr="00EB59BC">
        <w:rPr>
          <w:rtl/>
        </w:rPr>
        <w:t>ואני</w:t>
      </w:r>
      <w:r w:rsidR="00800FE0">
        <w:rPr>
          <w:rtl/>
        </w:rPr>
        <w:t xml:space="preserve"> </w:t>
      </w:r>
      <w:r w:rsidRPr="00EB59BC">
        <w:rPr>
          <w:rtl/>
        </w:rPr>
        <w:t>שם</w:t>
      </w:r>
      <w:r w:rsidR="00800FE0">
        <w:rPr>
          <w:rtl/>
        </w:rPr>
        <w:t xml:space="preserve"> </w:t>
      </w:r>
      <w:r w:rsidRPr="00EB59BC">
        <w:rPr>
          <w:rtl/>
        </w:rPr>
        <w:t>עליה את כל ההתנחלויות בלי הבדל, אגב,</w:t>
      </w:r>
      <w:r w:rsidR="00800FE0">
        <w:rPr>
          <w:rtl/>
        </w:rPr>
        <w:t xml:space="preserve"> </w:t>
      </w:r>
      <w:r w:rsidRPr="00EB59BC">
        <w:rPr>
          <w:rtl/>
        </w:rPr>
        <w:t>ריבונות,</w:t>
      </w:r>
      <w:r w:rsidR="00800FE0">
        <w:rPr>
          <w:rtl/>
        </w:rPr>
        <w:t xml:space="preserve"> </w:t>
      </w:r>
      <w:r w:rsidRPr="00EB59BC">
        <w:rPr>
          <w:rtl/>
        </w:rPr>
        <w:t>ריבונות</w:t>
      </w:r>
      <w:r w:rsidR="00800FE0">
        <w:rPr>
          <w:rtl/>
        </w:rPr>
        <w:t xml:space="preserve"> </w:t>
      </w:r>
      <w:r w:rsidRPr="00EB59BC">
        <w:rPr>
          <w:rtl/>
        </w:rPr>
        <w:t>כזו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ריבונות אחרת, 144 התנחלויות </w:t>
      </w:r>
      <w:r w:rsidR="00800FE0">
        <w:rPr>
          <w:rtl/>
        </w:rPr>
        <w:t>–</w:t>
      </w:r>
      <w:r w:rsidRPr="00EB59BC">
        <w:rPr>
          <w:rtl/>
        </w:rPr>
        <w:t xml:space="preserve"> ואני עוד אחזור לזה </w:t>
      </w:r>
      <w:r w:rsidR="00800FE0">
        <w:rPr>
          <w:rtl/>
        </w:rPr>
        <w:t xml:space="preserve">– </w:t>
      </w:r>
      <w:r w:rsidRPr="00EB59BC">
        <w:rPr>
          <w:rtl/>
        </w:rPr>
        <w:t>ואחר</w:t>
      </w:r>
      <w:r w:rsidR="00800FE0">
        <w:rPr>
          <w:rtl/>
        </w:rPr>
        <w:t xml:space="preserve"> </w:t>
      </w:r>
      <w:r w:rsidRPr="00EB59BC">
        <w:rPr>
          <w:rtl/>
        </w:rPr>
        <w:t>כך</w:t>
      </w:r>
      <w:r w:rsidR="00800FE0">
        <w:rPr>
          <w:rtl/>
        </w:rPr>
        <w:t xml:space="preserve"> </w:t>
      </w:r>
      <w:r w:rsidRPr="00EB59BC">
        <w:rPr>
          <w:rtl/>
        </w:rPr>
        <w:t>אני מצרף לזה גם את הרצף הטריטוריאלי שאתם מדברים עליו כאן במסמך, צריך</w:t>
      </w:r>
      <w:r w:rsidR="00800FE0">
        <w:rPr>
          <w:rtl/>
        </w:rPr>
        <w:t xml:space="preserve"> </w:t>
      </w:r>
      <w:r w:rsidRPr="00EB59BC">
        <w:rPr>
          <w:rtl/>
        </w:rPr>
        <w:t>שיהיה</w:t>
      </w:r>
      <w:r w:rsidR="00800FE0">
        <w:rPr>
          <w:rtl/>
        </w:rPr>
        <w:t xml:space="preserve"> </w:t>
      </w:r>
      <w:r w:rsidRPr="00EB59BC">
        <w:rPr>
          <w:rtl/>
        </w:rPr>
        <w:t>רצף טריטוריאלי למדינת ישראל, ואחר כך אני מצרף גם את המעבר הבטוח והחופשי</w:t>
      </w:r>
      <w:r w:rsidR="00800FE0">
        <w:rPr>
          <w:rtl/>
        </w:rPr>
        <w:t xml:space="preserve"> </w:t>
      </w:r>
      <w:r w:rsidRPr="00EB59BC">
        <w:rPr>
          <w:rtl/>
        </w:rPr>
        <w:t>שאתם</w:t>
      </w:r>
      <w:r w:rsidR="00800FE0">
        <w:rPr>
          <w:rtl/>
        </w:rPr>
        <w:t xml:space="preserve"> </w:t>
      </w:r>
      <w:r w:rsidRPr="00EB59BC">
        <w:rPr>
          <w:rtl/>
        </w:rPr>
        <w:t>מדברים</w:t>
      </w:r>
      <w:r w:rsidR="00800FE0">
        <w:rPr>
          <w:rtl/>
        </w:rPr>
        <w:t xml:space="preserve"> </w:t>
      </w:r>
      <w:r w:rsidRPr="00EB59BC">
        <w:rPr>
          <w:rtl/>
        </w:rPr>
        <w:t>עליו</w:t>
      </w:r>
      <w:r w:rsidR="00800FE0">
        <w:rPr>
          <w:rtl/>
        </w:rPr>
        <w:t xml:space="preserve"> </w:t>
      </w:r>
      <w:r w:rsidRPr="00EB59BC">
        <w:rPr>
          <w:rtl/>
        </w:rPr>
        <w:t>בסעיף מס' 3, ואחר כך אני מצרף לעניין זה את הגבולות; רבותי,</w:t>
      </w:r>
      <w:r w:rsidR="00800FE0">
        <w:rPr>
          <w:rtl/>
        </w:rPr>
        <w:t xml:space="preserve"> </w:t>
      </w:r>
      <w:r w:rsidRPr="00EB59BC">
        <w:rPr>
          <w:rtl/>
        </w:rPr>
        <w:t>גבול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איזה קו על מפה, גבול זה שטח; ואחר כך אני מצרף לגבולות האלה את מה</w:t>
      </w:r>
      <w:r w:rsidR="00800FE0">
        <w:rPr>
          <w:rtl/>
        </w:rPr>
        <w:t xml:space="preserve"> </w:t>
      </w:r>
      <w:r w:rsidRPr="00EB59BC">
        <w:rPr>
          <w:rtl/>
        </w:rPr>
        <w:t>שנקבע</w:t>
      </w:r>
      <w:r w:rsidR="00800FE0">
        <w:rPr>
          <w:rtl/>
        </w:rPr>
        <w:t xml:space="preserve"> </w:t>
      </w:r>
      <w:r w:rsidRPr="00EB59BC">
        <w:rPr>
          <w:rtl/>
        </w:rPr>
        <w:t>ונקרא</w:t>
      </w:r>
      <w:r w:rsidR="00800FE0">
        <w:rPr>
          <w:rtl/>
        </w:rPr>
        <w:t xml:space="preserve"> </w:t>
      </w:r>
      <w:r w:rsidRPr="00EB59BC">
        <w:rPr>
          <w:rtl/>
        </w:rPr>
        <w:t>ומכונה</w:t>
      </w:r>
      <w:r w:rsidR="00800FE0">
        <w:rPr>
          <w:rtl/>
        </w:rPr>
        <w:t xml:space="preserve"> </w:t>
      </w:r>
      <w:r w:rsidRPr="00EB59BC">
        <w:rPr>
          <w:rtl/>
        </w:rPr>
        <w:t>בהסכמי אוסלו כ</w:t>
      </w:r>
      <w:r w:rsidR="00800FE0">
        <w:rPr>
          <w:rtl/>
        </w:rPr>
        <w:t>-</w:t>
      </w:r>
      <w:r w:rsidR="00DF3766" w:rsidRPr="00DF3766">
        <w:t xml:space="preserve"> SPECIFIED MILITARY LOCATIONS</w:t>
      </w:r>
      <w:r w:rsidRPr="00EB59BC">
        <w:rPr>
          <w:rtl/>
        </w:rPr>
        <w:t>, אתרי ביטחון</w:t>
      </w:r>
      <w:r w:rsidR="00800FE0">
        <w:rPr>
          <w:rtl/>
        </w:rPr>
        <w:t xml:space="preserve"> </w:t>
      </w:r>
      <w:r w:rsidRPr="00EB59BC">
        <w:rPr>
          <w:rtl/>
        </w:rPr>
        <w:t>מוגדרים, חשבון פשוט, תאמין לי, אם אני מסוגל לעשות אותו, גם אתה, ולא במאמץ גדול</w:t>
      </w:r>
      <w:r w:rsidR="00800FE0">
        <w:rPr>
          <w:rtl/>
        </w:rPr>
        <w:t xml:space="preserve"> – </w:t>
      </w:r>
      <w:r w:rsidRPr="00EB59BC">
        <w:rPr>
          <w:rtl/>
        </w:rPr>
        <w:t>מדובר</w:t>
      </w:r>
      <w:r w:rsidR="00800FE0">
        <w:rPr>
          <w:rtl/>
        </w:rPr>
        <w:t xml:space="preserve"> </w:t>
      </w:r>
      <w:r w:rsidRPr="00EB59BC">
        <w:rPr>
          <w:rtl/>
        </w:rPr>
        <w:t>לפחות</w:t>
      </w:r>
      <w:r w:rsidR="00800FE0">
        <w:rPr>
          <w:rtl/>
        </w:rPr>
        <w:t xml:space="preserve"> </w:t>
      </w:r>
      <w:r w:rsidRPr="00EB59BC">
        <w:rPr>
          <w:rtl/>
        </w:rPr>
        <w:t>ב</w:t>
      </w:r>
      <w:r w:rsidR="00800FE0">
        <w:rPr>
          <w:rtl/>
        </w:rPr>
        <w:t>-</w:t>
      </w:r>
      <w:r w:rsidR="00800FE0" w:rsidRPr="00EB59BC">
        <w:rPr>
          <w:rtl/>
        </w:rPr>
        <w:t>50</w:t>
      </w:r>
      <w:r w:rsidR="00800FE0">
        <w:rPr>
          <w:rtl/>
        </w:rPr>
        <w:t>%–</w:t>
      </w:r>
      <w:r w:rsidR="00800FE0" w:rsidRPr="00EB59BC">
        <w:rPr>
          <w:rtl/>
        </w:rPr>
        <w:t>60</w:t>
      </w:r>
      <w:r w:rsidR="00800FE0">
        <w:rPr>
          <w:rtl/>
        </w:rPr>
        <w:t xml:space="preserve">% </w:t>
      </w:r>
      <w:r w:rsidRPr="00EB59BC">
        <w:rPr>
          <w:rtl/>
        </w:rPr>
        <w:t>מן השטח. חשבון מאוד פשוט. אבל אם לא שכנעתי אותך עד</w:t>
      </w:r>
      <w:r w:rsidR="00800FE0">
        <w:rPr>
          <w:rtl/>
        </w:rPr>
        <w:t xml:space="preserve"> </w:t>
      </w:r>
      <w:r w:rsidRPr="00EB59BC">
        <w:rPr>
          <w:rtl/>
        </w:rPr>
        <w:t>לרגע</w:t>
      </w:r>
      <w:r w:rsidR="00800FE0">
        <w:rPr>
          <w:rtl/>
        </w:rPr>
        <w:t xml:space="preserve"> </w:t>
      </w:r>
      <w:r w:rsidRPr="00EB59BC">
        <w:rPr>
          <w:rtl/>
        </w:rPr>
        <w:t>זה,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אשכנע אותך עכשיו. לא בושה להודות בטעות. מוטב להסתלק מטעות מאשר</w:t>
      </w:r>
      <w:r w:rsidR="00800FE0">
        <w:rPr>
          <w:rtl/>
        </w:rPr>
        <w:t xml:space="preserve"> </w:t>
      </w:r>
      <w:r w:rsidRPr="00EB59BC">
        <w:rPr>
          <w:rtl/>
        </w:rPr>
        <w:t>להתבצר בטעות.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שריד, כאשר אני אומר לך שאתה מגזים תבדוק את עצמך.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תענה אחר כך.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עכשיו אני רוצה לשאול אותך, חבר הכנסת יוסי ביילין, חברי הטוב, מה עניין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 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אלסאנע.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טלב, למה אתה מפריע לי? תאמין לי שאין לי צורך בעזרה.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מסכים אתך.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אז אל תפריע לו.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טלב אלסאנע (מד"ע</w:t>
      </w:r>
      <w:r>
        <w:rPr>
          <w:rtl/>
        </w:rPr>
        <w:t>-</w:t>
      </w:r>
      <w:r w:rsidRPr="00800FE0">
        <w:rPr>
          <w:rtl/>
        </w:rPr>
        <w:t>רע"ם):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מעודד אותו.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אל תעודד אותי גם כן.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עכשיו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לשאול אותך, יוסי ביילין: אחרי הכול, החיים שוטפים, החיים</w:t>
      </w:r>
      <w:r w:rsidR="00800FE0">
        <w:rPr>
          <w:rtl/>
        </w:rPr>
        <w:t xml:space="preserve"> </w:t>
      </w:r>
      <w:r w:rsidRPr="00EB59BC">
        <w:rPr>
          <w:rtl/>
        </w:rPr>
        <w:t>נמשכים,</w:t>
      </w:r>
      <w:r w:rsidR="00800FE0">
        <w:rPr>
          <w:rtl/>
        </w:rPr>
        <w:t xml:space="preserve"> </w:t>
      </w:r>
      <w:r w:rsidRPr="00EB59BC">
        <w:rPr>
          <w:rtl/>
        </w:rPr>
        <w:t>יש ממשלה אחרת. אתה לא חבר בממשלה. אולי המסמך הזה סולל דרך לממשלה. אני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יודע.</w:t>
      </w:r>
      <w:r w:rsidR="00800FE0">
        <w:rPr>
          <w:rtl/>
        </w:rPr>
        <w:t xml:space="preserve"> </w:t>
      </w:r>
      <w:r w:rsidRPr="00EB59BC">
        <w:rPr>
          <w:rtl/>
        </w:rPr>
        <w:t>יש אנשים שקשה להם שלא להיות בממשלה. אבל אני שואל אותך: אתה לא חושב</w:t>
      </w:r>
      <w:r w:rsidR="00800FE0">
        <w:rPr>
          <w:rtl/>
        </w:rPr>
        <w:t xml:space="preserve"> </w:t>
      </w:r>
      <w:r w:rsidRPr="00EB59BC">
        <w:rPr>
          <w:rtl/>
        </w:rPr>
        <w:t>שמתוך</w:t>
      </w:r>
      <w:r w:rsidR="00800FE0">
        <w:rPr>
          <w:rtl/>
        </w:rPr>
        <w:t xml:space="preserve"> </w:t>
      </w:r>
      <w:r w:rsidRPr="00EB59BC">
        <w:rPr>
          <w:rtl/>
        </w:rPr>
        <w:t>אחריות,</w:t>
      </w:r>
      <w:r w:rsidR="00800FE0">
        <w:rPr>
          <w:rtl/>
        </w:rPr>
        <w:t xml:space="preserve"> </w:t>
      </w:r>
      <w:r w:rsidRPr="00EB59BC">
        <w:rPr>
          <w:rtl/>
        </w:rPr>
        <w:t>קודם</w:t>
      </w:r>
      <w:r w:rsidR="00800FE0">
        <w:rPr>
          <w:rtl/>
        </w:rPr>
        <w:t xml:space="preserve"> </w:t>
      </w:r>
      <w:r w:rsidRPr="00EB59BC">
        <w:rPr>
          <w:rtl/>
        </w:rPr>
        <w:t>כול</w:t>
      </w:r>
      <w:r w:rsidR="00800FE0">
        <w:rPr>
          <w:rtl/>
        </w:rPr>
        <w:t xml:space="preserve"> </w:t>
      </w:r>
      <w:r w:rsidRPr="00EB59BC">
        <w:rPr>
          <w:rtl/>
        </w:rPr>
        <w:t>להשקפותיך,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צריך לספר לנו מאי משמע התנחלות? מה</w:t>
      </w:r>
      <w:r w:rsidR="00800FE0">
        <w:rPr>
          <w:rtl/>
        </w:rPr>
        <w:t xml:space="preserve"> </w:t>
      </w:r>
      <w:r w:rsidRPr="00EB59BC">
        <w:rPr>
          <w:rtl/>
        </w:rPr>
        <w:t>ההגדרה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התנחלות?</w:t>
      </w:r>
      <w:r w:rsidR="00800FE0">
        <w:rPr>
          <w:rtl/>
        </w:rPr>
        <w:t xml:space="preserve"> </w:t>
      </w:r>
      <w:r w:rsidRPr="00EB59BC">
        <w:rPr>
          <w:rtl/>
        </w:rPr>
        <w:t>ההתנחלות זה ההתנחלות כפי שהיא עכשיו ברגע זה כאשר חתמת על</w:t>
      </w:r>
      <w:r w:rsidR="00800FE0">
        <w:rPr>
          <w:rtl/>
        </w:rPr>
        <w:t xml:space="preserve"> </w:t>
      </w:r>
      <w:r w:rsidRPr="00EB59BC">
        <w:rPr>
          <w:rtl/>
        </w:rPr>
        <w:t>המסמך</w:t>
      </w:r>
      <w:r w:rsidR="00800FE0">
        <w:rPr>
          <w:rtl/>
        </w:rPr>
        <w:t xml:space="preserve"> </w:t>
      </w:r>
      <w:r w:rsidRPr="00EB59BC">
        <w:rPr>
          <w:rtl/>
        </w:rPr>
        <w:t>יחד עם מיקי איתן? או ההתנחלות זו ההתנחלות שתהיה מחר? אתה לא בממשלה. מחר</w:t>
      </w:r>
      <w:r w:rsidR="00800FE0">
        <w:rPr>
          <w:rtl/>
        </w:rPr>
        <w:t xml:space="preserve"> </w:t>
      </w:r>
      <w:r w:rsidRPr="00EB59BC">
        <w:rPr>
          <w:rtl/>
        </w:rPr>
        <w:t>יעבו</w:t>
      </w:r>
      <w:r w:rsidR="00800FE0">
        <w:rPr>
          <w:rtl/>
        </w:rPr>
        <w:t xml:space="preserve"> </w:t>
      </w:r>
      <w:r w:rsidRPr="00EB59BC">
        <w:rPr>
          <w:rtl/>
        </w:rPr>
        <w:t>את ההתנחלות, כהנה וכהנה יעבו אותה. אז מה שאתה חתמת חל על ההתנחלות המעובה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על ההתנחלות כפי שהיא עכשיו, במתכונתה הנוכחית?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לשאול אותך מתוך אחריות, ואתה עשית מעשה לא אחראי, אני רוצה</w:t>
      </w:r>
      <w:r w:rsidR="00800FE0">
        <w:rPr>
          <w:rtl/>
        </w:rPr>
        <w:t xml:space="preserve"> </w:t>
      </w:r>
      <w:r w:rsidRPr="00EB59BC">
        <w:rPr>
          <w:rtl/>
        </w:rPr>
        <w:t>לשאול</w:t>
      </w:r>
      <w:r w:rsidR="00800FE0">
        <w:rPr>
          <w:rtl/>
        </w:rPr>
        <w:t xml:space="preserve"> </w:t>
      </w:r>
      <w:r w:rsidRPr="00EB59BC">
        <w:rPr>
          <w:rtl/>
        </w:rPr>
        <w:t>אותך: ההתנחלות זה קובץ הבתים שמדובר בהם או ההתנחלות זה תוכנית המיתאר של</w:t>
      </w:r>
      <w:r w:rsidR="00800FE0">
        <w:rPr>
          <w:rtl/>
        </w:rPr>
        <w:t xml:space="preserve"> </w:t>
      </w:r>
      <w:r w:rsidRPr="00EB59BC">
        <w:rPr>
          <w:rtl/>
        </w:rPr>
        <w:t>ההתנחלות?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מודיע</w:t>
      </w:r>
      <w:r w:rsidR="00800FE0">
        <w:rPr>
          <w:rtl/>
        </w:rPr>
        <w:t xml:space="preserve"> </w:t>
      </w:r>
      <w:r w:rsidRPr="00EB59BC">
        <w:rPr>
          <w:rtl/>
        </w:rPr>
        <w:t>לך,</w:t>
      </w:r>
      <w:r w:rsidR="00800FE0">
        <w:rPr>
          <w:rtl/>
        </w:rPr>
        <w:t xml:space="preserve"> </w:t>
      </w:r>
      <w:r w:rsidRPr="00EB59BC">
        <w:rPr>
          <w:rtl/>
        </w:rPr>
        <w:t>אולי אתה לא יודע, לא הכול יודעים, אפשר להתייעץ, כל</w:t>
      </w:r>
      <w:r w:rsidR="00800FE0">
        <w:rPr>
          <w:rtl/>
        </w:rPr>
        <w:t xml:space="preserve"> </w:t>
      </w:r>
      <w:r w:rsidRPr="00EB59BC">
        <w:rPr>
          <w:rtl/>
        </w:rPr>
        <w:t>התנחלות יש לה תוכנית מיתאר. לספר לך בתור דוגמה, מעלה</w:t>
      </w:r>
      <w:r w:rsidR="00800FE0">
        <w:rPr>
          <w:rtl/>
        </w:rPr>
        <w:t>-</w:t>
      </w:r>
      <w:r w:rsidRPr="00EB59BC">
        <w:rPr>
          <w:rtl/>
        </w:rPr>
        <w:t xml:space="preserve">אדומים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איך לא התייעצת עם יוסי שריד?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מעלה</w:t>
      </w:r>
      <w:r w:rsidR="00800FE0">
        <w:rPr>
          <w:rtl/>
        </w:rPr>
        <w:t>-</w:t>
      </w:r>
      <w:r w:rsidRPr="00EB59BC">
        <w:rPr>
          <w:rtl/>
        </w:rPr>
        <w:t>אדומים,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שומע,</w:t>
      </w:r>
      <w:r w:rsidR="00800FE0">
        <w:rPr>
          <w:rtl/>
        </w:rPr>
        <w:t xml:space="preserve"> </w:t>
      </w:r>
      <w:r w:rsidRPr="00EB59BC">
        <w:rPr>
          <w:rtl/>
        </w:rPr>
        <w:t>יוסי?</w:t>
      </w:r>
      <w:r w:rsidR="00800FE0">
        <w:rPr>
          <w:rtl/>
        </w:rPr>
        <w:t xml:space="preserve"> </w:t>
      </w:r>
      <w:r w:rsidRPr="00EB59BC">
        <w:rPr>
          <w:rtl/>
        </w:rPr>
        <w:t>תוכנית המיתאר</w:t>
      </w:r>
      <w:r w:rsidR="00800FE0">
        <w:rPr>
          <w:rtl/>
        </w:rPr>
        <w:t xml:space="preserve"> </w:t>
      </w:r>
      <w:r w:rsidRPr="00EB59BC">
        <w:rPr>
          <w:rtl/>
        </w:rPr>
        <w:t>של מעלה</w:t>
      </w:r>
      <w:r w:rsidR="00800FE0">
        <w:rPr>
          <w:rtl/>
        </w:rPr>
        <w:t>-</w:t>
      </w:r>
      <w:r w:rsidRPr="00EB59BC">
        <w:rPr>
          <w:rtl/>
        </w:rPr>
        <w:t>אדומים יותר גדולה</w:t>
      </w:r>
      <w:r w:rsidR="00800FE0">
        <w:rPr>
          <w:rtl/>
        </w:rPr>
        <w:t xml:space="preserve"> </w:t>
      </w:r>
      <w:r w:rsidRPr="00EB59BC">
        <w:rPr>
          <w:rtl/>
        </w:rPr>
        <w:t>מתל</w:t>
      </w:r>
      <w:r w:rsidR="00800FE0">
        <w:rPr>
          <w:rtl/>
        </w:rPr>
        <w:t>-</w:t>
      </w:r>
      <w:r w:rsidRPr="00EB59BC">
        <w:rPr>
          <w:rtl/>
        </w:rPr>
        <w:t>אביב.</w:t>
      </w:r>
      <w:r w:rsidR="00800FE0">
        <w:rPr>
          <w:rtl/>
        </w:rPr>
        <w:t xml:space="preserve"> </w:t>
      </w:r>
      <w:r w:rsidRPr="00EB59BC">
        <w:rPr>
          <w:rtl/>
        </w:rPr>
        <w:t>תוכנית המיתאר של מעלה</w:t>
      </w:r>
      <w:r w:rsidR="00800FE0">
        <w:rPr>
          <w:rtl/>
        </w:rPr>
        <w:t>-</w:t>
      </w:r>
      <w:r w:rsidRPr="00EB59BC">
        <w:rPr>
          <w:rtl/>
        </w:rPr>
        <w:t>אדומים המאושרת, למי שלא יודע, היא מים</w:t>
      </w:r>
      <w:r w:rsidR="00800FE0">
        <w:rPr>
          <w:rtl/>
        </w:rPr>
        <w:t>-</w:t>
      </w:r>
      <w:r w:rsidRPr="00EB59BC">
        <w:rPr>
          <w:rtl/>
        </w:rPr>
        <w:t>המלח עד</w:t>
      </w:r>
      <w:r w:rsidR="00800FE0">
        <w:rPr>
          <w:rtl/>
        </w:rPr>
        <w:t xml:space="preserve"> </w:t>
      </w:r>
      <w:r w:rsidRPr="00EB59BC">
        <w:rPr>
          <w:rtl/>
        </w:rPr>
        <w:t>מבואות</w:t>
      </w:r>
      <w:r w:rsidR="00800FE0">
        <w:rPr>
          <w:rtl/>
        </w:rPr>
        <w:t xml:space="preserve"> </w:t>
      </w:r>
      <w:r w:rsidRPr="00EB59BC">
        <w:rPr>
          <w:rtl/>
        </w:rPr>
        <w:t>ירושלים.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 שתסביר לי, מאי משמע התנחלות? מחר הממשלה הזאת, והיא הממשלה, והיא</w:t>
      </w:r>
      <w:r w:rsidR="00800FE0">
        <w:rPr>
          <w:rtl/>
        </w:rPr>
        <w:t xml:space="preserve"> </w:t>
      </w:r>
      <w:r w:rsidRPr="00EB59BC">
        <w:rPr>
          <w:rtl/>
        </w:rPr>
        <w:t>הקובעת,</w:t>
      </w:r>
      <w:r w:rsidR="00800FE0">
        <w:rPr>
          <w:rtl/>
        </w:rPr>
        <w:t xml:space="preserve"> </w:t>
      </w:r>
      <w:r w:rsidRPr="00EB59BC">
        <w:rPr>
          <w:rtl/>
        </w:rPr>
        <w:t>היא</w:t>
      </w:r>
      <w:r w:rsidR="00800FE0">
        <w:rPr>
          <w:rtl/>
        </w:rPr>
        <w:t xml:space="preserve"> </w:t>
      </w:r>
      <w:r w:rsidRPr="00EB59BC">
        <w:rPr>
          <w:rtl/>
        </w:rPr>
        <w:t>מעבה</w:t>
      </w:r>
      <w:r w:rsidR="00800FE0">
        <w:rPr>
          <w:rtl/>
        </w:rPr>
        <w:t xml:space="preserve"> </w:t>
      </w:r>
      <w:r w:rsidRPr="00EB59BC">
        <w:rPr>
          <w:rtl/>
        </w:rPr>
        <w:t>התנחלות;</w:t>
      </w:r>
      <w:r w:rsidR="00800FE0">
        <w:rPr>
          <w:rtl/>
        </w:rPr>
        <w:t xml:space="preserve"> </w:t>
      </w:r>
      <w:r w:rsidRPr="00EB59BC">
        <w:rPr>
          <w:rtl/>
        </w:rPr>
        <w:t>היא, אגב, תעבה, מתוך תקווה שכשם שנתת עכשיו אישור</w:t>
      </w:r>
      <w:r w:rsidR="00800FE0">
        <w:rPr>
          <w:rtl/>
        </w:rPr>
        <w:t xml:space="preserve"> </w:t>
      </w:r>
      <w:r w:rsidRPr="00EB59BC">
        <w:rPr>
          <w:rtl/>
        </w:rPr>
        <w:t>רטרואקטיבי</w:t>
      </w:r>
      <w:r w:rsidR="00800FE0">
        <w:rPr>
          <w:rtl/>
        </w:rPr>
        <w:t xml:space="preserve"> </w:t>
      </w:r>
      <w:r w:rsidRPr="00EB59BC">
        <w:rPr>
          <w:rtl/>
        </w:rPr>
        <w:t>לכל ההתנחלויות, 144 בסיטונות, יכול להיות שאתה תיתן גם, קרוב לוודאי</w:t>
      </w:r>
      <w:r w:rsidR="00800FE0">
        <w:rPr>
          <w:rtl/>
        </w:rPr>
        <w:t xml:space="preserve"> –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יכול להיות </w:t>
      </w:r>
      <w:r w:rsidR="00800FE0">
        <w:rPr>
          <w:rtl/>
        </w:rPr>
        <w:t>–</w:t>
      </w:r>
      <w:r w:rsidRPr="00EB59BC">
        <w:rPr>
          <w:rtl/>
        </w:rPr>
        <w:t xml:space="preserve"> קרוב לוודאי שתהיה נדיב מספיק כדי לאשר גם את ההתנחלויות כפי</w:t>
      </w:r>
      <w:r w:rsidR="00800FE0">
        <w:rPr>
          <w:rtl/>
        </w:rPr>
        <w:t xml:space="preserve"> </w:t>
      </w:r>
      <w:r w:rsidRPr="00EB59BC">
        <w:rPr>
          <w:rtl/>
        </w:rPr>
        <w:t>שהן מתעבות.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 לשאול אותך מתוך אחריות, כי אתה לא בממשלה וזו ממשלה אחרת, ואנחנו</w:t>
      </w:r>
      <w:r w:rsidR="00800FE0">
        <w:rPr>
          <w:rtl/>
        </w:rPr>
        <w:t xml:space="preserve"> </w:t>
      </w:r>
      <w:r w:rsidRPr="00EB59BC">
        <w:rPr>
          <w:rtl/>
        </w:rPr>
        <w:t>מכירים</w:t>
      </w:r>
      <w:r w:rsidR="00800FE0">
        <w:rPr>
          <w:rtl/>
        </w:rPr>
        <w:t xml:space="preserve"> </w:t>
      </w:r>
      <w:r w:rsidRPr="00EB59BC">
        <w:rPr>
          <w:rtl/>
        </w:rPr>
        <w:t>את הממשלה הזאת ואת תעתועיה: מדוע אין, נניח, התייחסות במסמך הזה לאפשרות</w:t>
      </w:r>
      <w:r w:rsidR="00800FE0">
        <w:rPr>
          <w:rtl/>
        </w:rPr>
        <w:t xml:space="preserve"> </w:t>
      </w:r>
      <w:r w:rsidRPr="00EB59BC">
        <w:rPr>
          <w:rtl/>
        </w:rPr>
        <w:t>שיקומו</w:t>
      </w:r>
      <w:r w:rsidR="00800FE0">
        <w:rPr>
          <w:rtl/>
        </w:rPr>
        <w:t xml:space="preserve"> </w:t>
      </w:r>
      <w:r w:rsidRPr="00EB59BC">
        <w:rPr>
          <w:rtl/>
        </w:rPr>
        <w:t>התנחלויות</w:t>
      </w:r>
      <w:r w:rsidR="00800FE0">
        <w:rPr>
          <w:rtl/>
        </w:rPr>
        <w:t xml:space="preserve"> </w:t>
      </w:r>
      <w:r w:rsidRPr="00EB59BC">
        <w:rPr>
          <w:rtl/>
        </w:rPr>
        <w:t>חדשות</w:t>
      </w:r>
      <w:r w:rsidR="00800FE0">
        <w:rPr>
          <w:rtl/>
        </w:rPr>
        <w:t xml:space="preserve"> </w:t>
      </w:r>
      <w:r w:rsidRPr="00EB59BC">
        <w:rPr>
          <w:rtl/>
        </w:rPr>
        <w:t>ו/או יעבו את ההתנחלויות? מה תעשה במקרה כזה? אתה יכול</w:t>
      </w:r>
      <w:r w:rsidR="00800FE0">
        <w:rPr>
          <w:rtl/>
        </w:rPr>
        <w:t xml:space="preserve"> </w:t>
      </w:r>
      <w:r w:rsidRPr="00EB59BC">
        <w:rPr>
          <w:rtl/>
        </w:rPr>
        <w:t>להשליך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יהבך</w:t>
      </w:r>
      <w:r w:rsidR="00800FE0">
        <w:rPr>
          <w:rtl/>
        </w:rPr>
        <w:t xml:space="preserve"> – </w:t>
      </w:r>
      <w:r w:rsidRPr="00EB59BC">
        <w:rPr>
          <w:rtl/>
        </w:rPr>
        <w:t>ואז</w:t>
      </w:r>
      <w:r w:rsidR="00800FE0">
        <w:rPr>
          <w:rtl/>
        </w:rPr>
        <w:t xml:space="preserve"> </w:t>
      </w:r>
      <w:r w:rsidRPr="00EB59BC">
        <w:rPr>
          <w:rtl/>
        </w:rPr>
        <w:t>מה יעלה בגורלו של המסמך הזה? אנחנו יודעים שזה לא דבר</w:t>
      </w:r>
      <w:r w:rsidR="00800FE0">
        <w:rPr>
          <w:rtl/>
        </w:rPr>
        <w:t xml:space="preserve"> </w:t>
      </w:r>
      <w:r w:rsidRPr="00EB59BC">
        <w:rPr>
          <w:rtl/>
        </w:rPr>
        <w:t>תיאורטי, הרי זה יכול לקרות מחר בבוקר, זה יכול לקרות הלילה. זו המדיניות המוצהרת</w:t>
      </w:r>
      <w:r w:rsidR="00800FE0">
        <w:rPr>
          <w:rtl/>
        </w:rPr>
        <w:t xml:space="preserve"> </w:t>
      </w:r>
      <w:r w:rsidRPr="00EB59BC">
        <w:rPr>
          <w:rtl/>
        </w:rPr>
        <w:t>של הממשלה.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עכשיו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לשאול</w:t>
      </w:r>
      <w:r w:rsidR="00800FE0">
        <w:rPr>
          <w:rtl/>
        </w:rPr>
        <w:t xml:space="preserve"> </w:t>
      </w:r>
      <w:r w:rsidRPr="00EB59BC">
        <w:rPr>
          <w:rtl/>
        </w:rPr>
        <w:t>אותך</w:t>
      </w:r>
      <w:r w:rsidR="00800FE0">
        <w:rPr>
          <w:rtl/>
        </w:rPr>
        <w:t xml:space="preserve"> </w:t>
      </w:r>
      <w:r w:rsidRPr="00EB59BC">
        <w:rPr>
          <w:rtl/>
        </w:rPr>
        <w:t>יותר</w:t>
      </w:r>
      <w:r w:rsidR="00800FE0">
        <w:rPr>
          <w:rtl/>
        </w:rPr>
        <w:t xml:space="preserve"> </w:t>
      </w:r>
      <w:r w:rsidRPr="00EB59BC">
        <w:rPr>
          <w:rtl/>
        </w:rPr>
        <w:t>מזה.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מסמך מאוד יומרני </w:t>
      </w:r>
      <w:r w:rsidR="00800FE0">
        <w:rPr>
          <w:rtl/>
        </w:rPr>
        <w:t>–</w:t>
      </w:r>
      <w:r w:rsidRPr="00EB59BC">
        <w:rPr>
          <w:rtl/>
        </w:rPr>
        <w:t xml:space="preserve"> כתוב "הסכמה</w:t>
      </w:r>
      <w:r w:rsidR="00800FE0">
        <w:rPr>
          <w:rtl/>
        </w:rPr>
        <w:t xml:space="preserve"> </w:t>
      </w:r>
      <w:r w:rsidRPr="00EB59BC">
        <w:rPr>
          <w:rtl/>
        </w:rPr>
        <w:t>לאומית".</w:t>
      </w:r>
      <w:r w:rsidR="00800FE0">
        <w:rPr>
          <w:rtl/>
        </w:rPr>
        <w:t xml:space="preserve"> </w:t>
      </w:r>
      <w:r w:rsidRPr="00EB59BC">
        <w:rPr>
          <w:rtl/>
        </w:rPr>
        <w:t>יש איזו גזרה בלתי חשובה לחלוטין, זניחה, נשכחת, שנקראת הגזרה הסורית.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אומרים,</w:t>
      </w:r>
      <w:r w:rsidR="00800FE0">
        <w:rPr>
          <w:rtl/>
        </w:rPr>
        <w:t xml:space="preserve"> </w:t>
      </w:r>
      <w:r w:rsidRPr="00EB59BC">
        <w:rPr>
          <w:rtl/>
        </w:rPr>
        <w:t>שיכול</w:t>
      </w:r>
      <w:r w:rsidR="00800FE0">
        <w:rPr>
          <w:rtl/>
        </w:rPr>
        <w:t xml:space="preserve"> </w:t>
      </w:r>
      <w:r w:rsidRPr="00EB59BC">
        <w:rPr>
          <w:rtl/>
        </w:rPr>
        <w:t>להיות שתיפתח משם רעה, יש אומרים שאולי תיפתח משם מלחמה.</w:t>
      </w:r>
      <w:r w:rsidR="00800FE0">
        <w:rPr>
          <w:rtl/>
        </w:rPr>
        <w:t xml:space="preserve"> </w:t>
      </w: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מדברים על הסכמה לאומית, והרי אתה מדינאי, אתה צריך לראות את המזרח התיכון בהיקפו</w:t>
      </w:r>
      <w:r w:rsidR="00800FE0">
        <w:rPr>
          <w:rtl/>
        </w:rPr>
        <w:t xml:space="preserve"> </w:t>
      </w:r>
      <w:r w:rsidRPr="00EB59BC">
        <w:rPr>
          <w:rtl/>
        </w:rPr>
        <w:t>המלא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מדוע אין התייחסות לרמת</w:t>
      </w:r>
      <w:r w:rsidR="00800FE0">
        <w:rPr>
          <w:rtl/>
        </w:rPr>
        <w:t>-</w:t>
      </w:r>
      <w:r w:rsidRPr="00EB59BC">
        <w:rPr>
          <w:rtl/>
        </w:rPr>
        <w:t>הגולן?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אגיד לכם; שאלתי, ואתן גם את התשובה.</w:t>
      </w:r>
      <w:r w:rsidR="00800FE0">
        <w:rPr>
          <w:rtl/>
        </w:rPr>
        <w:t xml:space="preserve"> </w:t>
      </w:r>
      <w:r w:rsidRPr="00EB59BC">
        <w:rPr>
          <w:rtl/>
        </w:rPr>
        <w:t>הרי זה חייב להיות חלק מהסכמה לאומית,</w:t>
      </w:r>
      <w:r w:rsidR="00800FE0">
        <w:rPr>
          <w:rtl/>
        </w:rPr>
        <w:t xml:space="preserve"> </w:t>
      </w:r>
      <w:r w:rsidRPr="00EB59BC">
        <w:rPr>
          <w:rtl/>
        </w:rPr>
        <w:t>הרי</w:t>
      </w:r>
      <w:r w:rsidR="00800FE0">
        <w:rPr>
          <w:rtl/>
        </w:rPr>
        <w:t xml:space="preserve"> </w:t>
      </w:r>
      <w:r w:rsidRPr="00EB59BC">
        <w:rPr>
          <w:rtl/>
        </w:rPr>
        <w:t>זו</w:t>
      </w:r>
      <w:r w:rsidR="00800FE0">
        <w:rPr>
          <w:rtl/>
        </w:rPr>
        <w:t xml:space="preserve"> </w:t>
      </w:r>
      <w:r w:rsidRPr="00EB59BC">
        <w:rPr>
          <w:rtl/>
        </w:rPr>
        <w:t>ממשלה,</w:t>
      </w:r>
      <w:r w:rsidR="00800FE0">
        <w:rPr>
          <w:rtl/>
        </w:rPr>
        <w:t xml:space="preserve"> </w:t>
      </w:r>
      <w:r w:rsidRPr="00EB59BC">
        <w:rPr>
          <w:rtl/>
        </w:rPr>
        <w:t>היא</w:t>
      </w:r>
      <w:r w:rsidR="00800FE0">
        <w:rPr>
          <w:rtl/>
        </w:rPr>
        <w:t xml:space="preserve"> </w:t>
      </w:r>
      <w:r w:rsidRPr="00EB59BC">
        <w:rPr>
          <w:rtl/>
        </w:rPr>
        <w:t>צריכה לטפל מחר ברמת</w:t>
      </w:r>
      <w:r w:rsidR="00800FE0">
        <w:rPr>
          <w:rtl/>
        </w:rPr>
        <w:t>-</w:t>
      </w:r>
      <w:r w:rsidRPr="00EB59BC">
        <w:rPr>
          <w:rtl/>
        </w:rPr>
        <w:t>הגולן. אני שאלתי, ואתן גם את התשובה.</w:t>
      </w:r>
      <w:r w:rsidR="00800FE0">
        <w:rPr>
          <w:rtl/>
        </w:rPr>
        <w:t xml:space="preserve"> </w:t>
      </w:r>
      <w:r w:rsidRPr="00EB59BC">
        <w:rPr>
          <w:rtl/>
        </w:rPr>
        <w:t>בעניין רמת</w:t>
      </w:r>
      <w:r w:rsidR="00800FE0">
        <w:rPr>
          <w:rtl/>
        </w:rPr>
        <w:t>-</w:t>
      </w:r>
      <w:r w:rsidRPr="00EB59BC">
        <w:rPr>
          <w:rtl/>
        </w:rPr>
        <w:t>הגולן אי</w:t>
      </w:r>
      <w:r w:rsidR="00800FE0">
        <w:rPr>
          <w:rtl/>
        </w:rPr>
        <w:t>-</w:t>
      </w:r>
      <w:r w:rsidRPr="00EB59BC">
        <w:rPr>
          <w:rtl/>
        </w:rPr>
        <w:t>אפשר לעייל פיל בקוף של מחט.</w:t>
      </w:r>
      <w:r w:rsidR="00800FE0">
        <w:rPr>
          <w:rtl/>
        </w:rPr>
        <w:t xml:space="preserve"> </w:t>
      </w:r>
      <w:r w:rsidRPr="00EB59BC">
        <w:rPr>
          <w:rtl/>
        </w:rPr>
        <w:t>אי</w:t>
      </w:r>
      <w:r w:rsidR="00800FE0">
        <w:rPr>
          <w:rtl/>
        </w:rPr>
        <w:t>-</w:t>
      </w:r>
      <w:r w:rsidRPr="00EB59BC">
        <w:rPr>
          <w:rtl/>
        </w:rPr>
        <w:t>אפשר לעמעם, אי</w:t>
      </w:r>
      <w:r w:rsidR="00800FE0">
        <w:rPr>
          <w:rtl/>
        </w:rPr>
        <w:t>-</w:t>
      </w:r>
      <w:r w:rsidRPr="00EB59BC">
        <w:rPr>
          <w:rtl/>
        </w:rPr>
        <w:t>אפשר לטשטש,</w:t>
      </w:r>
      <w:r w:rsidR="00800FE0">
        <w:rPr>
          <w:rtl/>
        </w:rPr>
        <w:t xml:space="preserve"> </w:t>
      </w:r>
      <w:r w:rsidRPr="00EB59BC">
        <w:rPr>
          <w:rtl/>
        </w:rPr>
        <w:t>אי</w:t>
      </w:r>
      <w:r w:rsidR="00800FE0">
        <w:rPr>
          <w:rtl/>
        </w:rPr>
        <w:t>-</w:t>
      </w:r>
      <w:r w:rsidRPr="00EB59BC">
        <w:rPr>
          <w:rtl/>
        </w:rPr>
        <w:t>אפשר</w:t>
      </w:r>
      <w:r w:rsidR="00800FE0">
        <w:rPr>
          <w:rtl/>
        </w:rPr>
        <w:t xml:space="preserve"> </w:t>
      </w:r>
      <w:r w:rsidRPr="00EB59BC">
        <w:rPr>
          <w:rtl/>
        </w:rPr>
        <w:t>לטייח,</w:t>
      </w:r>
      <w:r w:rsidR="00800FE0">
        <w:rPr>
          <w:rtl/>
        </w:rPr>
        <w:t xml:space="preserve"> </w:t>
      </w:r>
      <w:r w:rsidRPr="00EB59BC">
        <w:rPr>
          <w:rtl/>
        </w:rPr>
        <w:t>אי</w:t>
      </w:r>
      <w:r w:rsidR="00800FE0">
        <w:rPr>
          <w:rtl/>
        </w:rPr>
        <w:t>-</w:t>
      </w:r>
      <w:r w:rsidRPr="00EB59BC">
        <w:rPr>
          <w:rtl/>
        </w:rPr>
        <w:t>אפשר לרבע מעגל, אי</w:t>
      </w:r>
      <w:r w:rsidR="00800FE0">
        <w:rPr>
          <w:rtl/>
        </w:rPr>
        <w:t>-</w:t>
      </w:r>
      <w:r w:rsidRPr="00EB59BC">
        <w:rPr>
          <w:rtl/>
        </w:rPr>
        <w:t>אפשר לעגל ריבוע, אי</w:t>
      </w:r>
      <w:r w:rsidR="00800FE0">
        <w:rPr>
          <w:rtl/>
        </w:rPr>
        <w:t>-</w:t>
      </w:r>
      <w:r w:rsidRPr="00EB59BC">
        <w:rPr>
          <w:rtl/>
        </w:rPr>
        <w:t>אפשר לתעתע ואי</w:t>
      </w:r>
      <w:r w:rsidR="00800FE0">
        <w:rPr>
          <w:rtl/>
        </w:rPr>
        <w:t>-</w:t>
      </w:r>
      <w:r w:rsidRPr="00EB59BC">
        <w:rPr>
          <w:rtl/>
        </w:rPr>
        <w:t>אפשר</w:t>
      </w:r>
      <w:r w:rsidR="00800FE0">
        <w:rPr>
          <w:rtl/>
        </w:rPr>
        <w:t xml:space="preserve"> </w:t>
      </w:r>
      <w:r w:rsidRPr="00EB59BC">
        <w:rPr>
          <w:rtl/>
        </w:rPr>
        <w:t>לטאטא.</w:t>
      </w:r>
      <w:r w:rsidR="00800FE0">
        <w:rPr>
          <w:rtl/>
        </w:rPr>
        <w:t xml:space="preserve"> </w:t>
      </w:r>
      <w:r w:rsidRPr="00EB59BC">
        <w:rPr>
          <w:rtl/>
        </w:rPr>
        <w:t>ברמת</w:t>
      </w:r>
      <w:r w:rsidR="00800FE0">
        <w:rPr>
          <w:rtl/>
        </w:rPr>
        <w:t>-</w:t>
      </w:r>
      <w:r w:rsidRPr="00EB59BC">
        <w:rPr>
          <w:rtl/>
        </w:rPr>
        <w:t>הגולן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שתי</w:t>
      </w:r>
      <w:r w:rsidR="00800FE0">
        <w:rPr>
          <w:rtl/>
        </w:rPr>
        <w:t xml:space="preserve"> </w:t>
      </w:r>
      <w:r w:rsidRPr="00EB59BC">
        <w:rPr>
          <w:rtl/>
        </w:rPr>
        <w:t>אפשרויות</w:t>
      </w:r>
      <w:r w:rsidR="00800FE0">
        <w:rPr>
          <w:rtl/>
        </w:rPr>
        <w:t xml:space="preserve"> – </w:t>
      </w:r>
      <w:r w:rsidRPr="00EB59BC">
        <w:rPr>
          <w:rtl/>
        </w:rPr>
        <w:t>או שיורדים או שנשארים.</w:t>
      </w:r>
      <w:r w:rsidR="00800FE0">
        <w:rPr>
          <w:rtl/>
        </w:rPr>
        <w:t xml:space="preserve"> </w:t>
      </w:r>
      <w:r w:rsidRPr="00EB59BC">
        <w:rPr>
          <w:rtl/>
        </w:rPr>
        <w:t>אה, אבל בזה</w:t>
      </w:r>
      <w:r w:rsidR="00800FE0">
        <w:rPr>
          <w:rtl/>
        </w:rPr>
        <w:t xml:space="preserve"> </w:t>
      </w:r>
      <w:r w:rsidRPr="00EB59BC">
        <w:rPr>
          <w:rtl/>
        </w:rPr>
        <w:t>אי</w:t>
      </w:r>
      <w:r w:rsidR="00800FE0">
        <w:rPr>
          <w:rtl/>
        </w:rPr>
        <w:t>-</w:t>
      </w:r>
      <w:r w:rsidRPr="00EB59BC">
        <w:rPr>
          <w:rtl/>
        </w:rPr>
        <w:t>אפשר</w:t>
      </w:r>
      <w:r w:rsidR="00800FE0">
        <w:rPr>
          <w:rtl/>
        </w:rPr>
        <w:t xml:space="preserve"> </w:t>
      </w:r>
      <w:r w:rsidRPr="00EB59BC">
        <w:rPr>
          <w:rtl/>
        </w:rPr>
        <w:t>להגיע</w:t>
      </w:r>
      <w:r w:rsidR="00800FE0">
        <w:rPr>
          <w:rtl/>
        </w:rPr>
        <w:t xml:space="preserve"> </w:t>
      </w:r>
      <w:r w:rsidRPr="00EB59BC">
        <w:rPr>
          <w:rtl/>
        </w:rPr>
        <w:t>להסכמה</w:t>
      </w:r>
      <w:r w:rsidR="00800FE0">
        <w:rPr>
          <w:rtl/>
        </w:rPr>
        <w:t xml:space="preserve"> – </w:t>
      </w:r>
      <w:r w:rsidRPr="00EB59BC">
        <w:rPr>
          <w:rtl/>
        </w:rPr>
        <w:t>או שיורדים.</w:t>
      </w:r>
      <w:r w:rsidR="00800FE0">
        <w:rPr>
          <w:rtl/>
        </w:rPr>
        <w:t xml:space="preserve"> </w:t>
      </w:r>
      <w:r w:rsidRPr="00EB59BC">
        <w:rPr>
          <w:rtl/>
        </w:rPr>
        <w:t>אי</w:t>
      </w:r>
      <w:r w:rsidR="00800FE0">
        <w:rPr>
          <w:rtl/>
        </w:rPr>
        <w:t>-</w:t>
      </w:r>
      <w:r w:rsidRPr="00EB59BC">
        <w:rPr>
          <w:rtl/>
        </w:rPr>
        <w:t>אפשר לפתור את זה באיזה ניסוח, באיזה</w:t>
      </w:r>
      <w:r w:rsidR="00800FE0">
        <w:rPr>
          <w:rtl/>
        </w:rPr>
        <w:t xml:space="preserve"> </w:t>
      </w:r>
      <w:r w:rsidRPr="00EB59BC">
        <w:rPr>
          <w:rtl/>
        </w:rPr>
        <w:t>משפט</w:t>
      </w:r>
      <w:r w:rsidR="00800FE0">
        <w:rPr>
          <w:rtl/>
        </w:rPr>
        <w:t xml:space="preserve"> </w:t>
      </w:r>
      <w:r w:rsidRPr="00EB59BC">
        <w:rPr>
          <w:rtl/>
        </w:rPr>
        <w:t>סתמי</w:t>
      </w:r>
      <w:r w:rsidR="00800FE0">
        <w:rPr>
          <w:rtl/>
        </w:rPr>
        <w:t xml:space="preserve"> </w:t>
      </w:r>
      <w:r w:rsidRPr="00EB59BC">
        <w:rPr>
          <w:rtl/>
        </w:rPr>
        <w:t>מתהולל.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להגיע</w:t>
      </w:r>
      <w:r w:rsidR="00800FE0">
        <w:rPr>
          <w:rtl/>
        </w:rPr>
        <w:t xml:space="preserve"> </w:t>
      </w:r>
      <w:r w:rsidRPr="00EB59BC">
        <w:rPr>
          <w:rtl/>
        </w:rPr>
        <w:t>להסכמה, כי אולי יש איזה מטרות פוליטיות</w:t>
      </w:r>
      <w:r w:rsidR="00800FE0">
        <w:rPr>
          <w:rtl/>
        </w:rPr>
        <w:t xml:space="preserve"> </w:t>
      </w:r>
      <w:r w:rsidRPr="00EB59BC">
        <w:rPr>
          <w:rtl/>
        </w:rPr>
        <w:t>מיידיות שההסכמה הזאת צריכה לשרת. ולכן רמת</w:t>
      </w:r>
      <w:r w:rsidR="00800FE0">
        <w:rPr>
          <w:rtl/>
        </w:rPr>
        <w:t>-</w:t>
      </w:r>
      <w:r w:rsidRPr="00EB59BC">
        <w:rPr>
          <w:rtl/>
        </w:rPr>
        <w:t xml:space="preserve">הגולן, זירה זניחה לחלוטין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שריד.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משפט אחרון.</w:t>
      </w:r>
    </w:p>
    <w:p w:rsidR="00800FE0" w:rsidRDefault="00800FE0" w:rsidP="00800FE0">
      <w:pPr>
        <w:rPr>
          <w:rtl/>
        </w:rPr>
      </w:pPr>
    </w:p>
    <w:p w:rsidR="00800FE0" w:rsidRDefault="00EB59BC" w:rsidP="00DF3766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לומר</w:t>
      </w:r>
      <w:r w:rsidR="00800FE0">
        <w:rPr>
          <w:rtl/>
        </w:rPr>
        <w:t xml:space="preserve"> </w:t>
      </w:r>
      <w:r w:rsidRPr="00EB59BC">
        <w:rPr>
          <w:rtl/>
        </w:rPr>
        <w:t>עוד</w:t>
      </w:r>
      <w:r w:rsidR="00800FE0">
        <w:rPr>
          <w:rtl/>
        </w:rPr>
        <w:t xml:space="preserve"> </w:t>
      </w:r>
      <w:r w:rsidRPr="00EB59BC">
        <w:rPr>
          <w:rtl/>
        </w:rPr>
        <w:t>משפט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אחד. יכול להיות שהיתה רבותא עיתונאית </w:t>
      </w:r>
      <w:r w:rsidR="00800FE0">
        <w:rPr>
          <w:rtl/>
        </w:rPr>
        <w:t>–</w:t>
      </w:r>
      <w:r w:rsidRPr="00EB59BC">
        <w:rPr>
          <w:rtl/>
        </w:rPr>
        <w:t xml:space="preserve"> אני לא</w:t>
      </w:r>
      <w:r w:rsidR="00800FE0">
        <w:rPr>
          <w:rtl/>
        </w:rPr>
        <w:t xml:space="preserve"> </w:t>
      </w:r>
      <w:r w:rsidRPr="00EB59BC">
        <w:rPr>
          <w:rtl/>
        </w:rPr>
        <w:t>חושב</w:t>
      </w:r>
      <w:r w:rsidR="00800FE0">
        <w:rPr>
          <w:rtl/>
        </w:rPr>
        <w:t xml:space="preserve"> </w:t>
      </w:r>
      <w:r w:rsidRPr="00EB59BC">
        <w:rPr>
          <w:rtl/>
        </w:rPr>
        <w:t>שרבותא</w:t>
      </w:r>
      <w:r w:rsidR="00800FE0">
        <w:rPr>
          <w:rtl/>
        </w:rPr>
        <w:t xml:space="preserve"> </w:t>
      </w:r>
      <w:r w:rsidRPr="00EB59BC">
        <w:rPr>
          <w:rtl/>
        </w:rPr>
        <w:t>מדינית,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רבותא עיתונאית </w:t>
      </w:r>
      <w:r w:rsidR="00800FE0">
        <w:rPr>
          <w:rtl/>
        </w:rPr>
        <w:t>–</w:t>
      </w:r>
      <w:r w:rsidRPr="00EB59BC">
        <w:rPr>
          <w:rtl/>
        </w:rPr>
        <w:t xml:space="preserve"> לו היה המסמך הזה מתקבל לפני הסכם</w:t>
      </w:r>
      <w:r w:rsidR="00800FE0">
        <w:rPr>
          <w:rtl/>
        </w:rPr>
        <w:t xml:space="preserve"> </w:t>
      </w:r>
      <w:r w:rsidRPr="00EB59BC">
        <w:rPr>
          <w:rtl/>
        </w:rPr>
        <w:t>חברון.</w:t>
      </w:r>
      <w:r w:rsidR="00800FE0">
        <w:rPr>
          <w:rtl/>
        </w:rPr>
        <w:t xml:space="preserve"> </w:t>
      </w:r>
      <w:r w:rsidRPr="00EB59BC">
        <w:rPr>
          <w:rtl/>
        </w:rPr>
        <w:t>לפני</w:t>
      </w:r>
      <w:r w:rsidR="00800FE0">
        <w:rPr>
          <w:rtl/>
        </w:rPr>
        <w:t xml:space="preserve"> </w:t>
      </w:r>
      <w:r w:rsidRPr="00EB59BC">
        <w:rPr>
          <w:rtl/>
        </w:rPr>
        <w:t>הסכם</w:t>
      </w:r>
      <w:r w:rsidR="00800FE0">
        <w:rPr>
          <w:rtl/>
        </w:rPr>
        <w:t xml:space="preserve"> </w:t>
      </w:r>
      <w:r w:rsidRPr="00EB59BC">
        <w:rPr>
          <w:rtl/>
        </w:rPr>
        <w:t>חברון,</w:t>
      </w:r>
      <w:r w:rsidR="00800FE0">
        <w:rPr>
          <w:rtl/>
        </w:rPr>
        <w:t xml:space="preserve"> </w:t>
      </w:r>
      <w:r w:rsidRPr="00EB59BC">
        <w:rPr>
          <w:rtl/>
        </w:rPr>
        <w:t>לפני</w:t>
      </w:r>
      <w:r w:rsidR="00800FE0">
        <w:rPr>
          <w:rtl/>
        </w:rPr>
        <w:t xml:space="preserve"> </w:t>
      </w:r>
      <w:r w:rsidRPr="00EB59BC">
        <w:rPr>
          <w:rtl/>
        </w:rPr>
        <w:t>ההסכם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שלושת השלבים לפריסה הנוספת מחדש,</w:t>
      </w:r>
      <w:r w:rsidR="00800FE0">
        <w:rPr>
          <w:rtl/>
        </w:rPr>
        <w:t xml:space="preserve"> </w:t>
      </w:r>
      <w:r w:rsidR="00DF3766" w:rsidRPr="00DF3766">
        <w:t>FURTHER REDEPLOIMENT</w:t>
      </w:r>
      <w:r w:rsidRPr="00EB59BC">
        <w:rPr>
          <w:rtl/>
        </w:rPr>
        <w:t>,</w:t>
      </w:r>
      <w:r w:rsidR="00800FE0">
        <w:rPr>
          <w:rtl/>
        </w:rPr>
        <w:t xml:space="preserve"> </w:t>
      </w:r>
      <w:r w:rsidRPr="00EB59BC">
        <w:rPr>
          <w:rtl/>
        </w:rPr>
        <w:t>היית</w:t>
      </w:r>
      <w:r w:rsidR="00800FE0">
        <w:rPr>
          <w:rtl/>
        </w:rPr>
        <w:t xml:space="preserve"> </w:t>
      </w:r>
      <w:r w:rsidRPr="00EB59BC">
        <w:rPr>
          <w:rtl/>
        </w:rPr>
        <w:t>בא</w:t>
      </w:r>
      <w:r w:rsidR="00800FE0">
        <w:rPr>
          <w:rtl/>
        </w:rPr>
        <w:t xml:space="preserve"> </w:t>
      </w:r>
      <w:r w:rsidRPr="00EB59BC">
        <w:rPr>
          <w:rtl/>
        </w:rPr>
        <w:t>ואומר:</w:t>
      </w:r>
      <w:r w:rsidR="00800FE0">
        <w:rPr>
          <w:rtl/>
        </w:rPr>
        <w:t xml:space="preserve"> </w:t>
      </w:r>
      <w:r w:rsidRPr="00EB59BC">
        <w:rPr>
          <w:rtl/>
        </w:rPr>
        <w:t>שמע,</w:t>
      </w:r>
      <w:r w:rsidR="00800FE0">
        <w:rPr>
          <w:rtl/>
        </w:rPr>
        <w:t xml:space="preserve"> </w:t>
      </w:r>
      <w:r w:rsidRPr="00EB59BC">
        <w:rPr>
          <w:rtl/>
        </w:rPr>
        <w:t>מיקי איתן הסכים לוויתור על חלק</w:t>
      </w:r>
      <w:r w:rsidR="00800FE0">
        <w:rPr>
          <w:rtl/>
        </w:rPr>
        <w:t xml:space="preserve"> </w:t>
      </w:r>
      <w:r w:rsidRPr="00EB59BC">
        <w:rPr>
          <w:rtl/>
        </w:rPr>
        <w:t>מארץ</w:t>
      </w:r>
      <w:r w:rsidR="00800FE0">
        <w:rPr>
          <w:rtl/>
        </w:rPr>
        <w:t>-</w:t>
      </w:r>
      <w:r w:rsidRPr="00EB59BC">
        <w:rPr>
          <w:rtl/>
        </w:rPr>
        <w:t>ישראל השלמה; לצורך שבירת חלום חזון ארץ</w:t>
      </w:r>
      <w:r w:rsidR="00800FE0">
        <w:rPr>
          <w:rtl/>
        </w:rPr>
        <w:t>-</w:t>
      </w:r>
      <w:r w:rsidRPr="00EB59BC">
        <w:rPr>
          <w:rtl/>
        </w:rPr>
        <w:t>ישראל השלמה, כדאי היה לשלם מחיר כה</w:t>
      </w:r>
      <w:r w:rsidR="00800FE0">
        <w:rPr>
          <w:rtl/>
        </w:rPr>
        <w:t xml:space="preserve"> </w:t>
      </w:r>
      <w:r w:rsidRPr="00EB59BC">
        <w:rPr>
          <w:rtl/>
        </w:rPr>
        <w:t>גבוה.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יוסי</w:t>
      </w:r>
      <w:r w:rsidR="00800FE0">
        <w:rPr>
          <w:rtl/>
        </w:rPr>
        <w:t xml:space="preserve"> </w:t>
      </w:r>
      <w:r w:rsidRPr="00EB59BC">
        <w:rPr>
          <w:rtl/>
        </w:rPr>
        <w:t>ביילין,</w:t>
      </w:r>
      <w:r w:rsidR="00800FE0">
        <w:rPr>
          <w:rtl/>
        </w:rPr>
        <w:t xml:space="preserve"> </w:t>
      </w:r>
      <w:r w:rsidRPr="00EB59BC">
        <w:rPr>
          <w:rtl/>
        </w:rPr>
        <w:t>בכל</w:t>
      </w:r>
      <w:r w:rsidR="00800FE0">
        <w:rPr>
          <w:rtl/>
        </w:rPr>
        <w:t xml:space="preserve"> </w:t>
      </w:r>
      <w:r w:rsidRPr="00EB59BC">
        <w:rPr>
          <w:rtl/>
        </w:rPr>
        <w:t>הכבוד,</w:t>
      </w:r>
      <w:r w:rsidR="00800FE0">
        <w:rPr>
          <w:rtl/>
        </w:rPr>
        <w:t xml:space="preserve"> </w:t>
      </w:r>
      <w:r w:rsidRPr="00EB59BC">
        <w:rPr>
          <w:rtl/>
        </w:rPr>
        <w:t>אחרי</w:t>
      </w:r>
      <w:r w:rsidR="00800FE0">
        <w:rPr>
          <w:rtl/>
        </w:rPr>
        <w:t xml:space="preserve"> </w:t>
      </w:r>
      <w:r w:rsidRPr="00EB59BC">
        <w:rPr>
          <w:rtl/>
        </w:rPr>
        <w:t>הסכם חברון ושלושת השלבים זה פשוט פאתטי.</w:t>
      </w:r>
      <w:r w:rsidR="00800FE0">
        <w:rPr>
          <w:rtl/>
        </w:rPr>
        <w:t xml:space="preserve"> </w:t>
      </w:r>
      <w:r w:rsidRPr="00EB59BC">
        <w:rPr>
          <w:rtl/>
        </w:rPr>
        <w:t>לשלם</w:t>
      </w:r>
      <w:r w:rsidR="00800FE0">
        <w:rPr>
          <w:rtl/>
        </w:rPr>
        <w:t xml:space="preserve"> </w:t>
      </w:r>
      <w:r w:rsidRPr="00EB59BC">
        <w:rPr>
          <w:rtl/>
        </w:rPr>
        <w:t>מחיר</w:t>
      </w:r>
      <w:r w:rsidR="00800FE0">
        <w:rPr>
          <w:rtl/>
        </w:rPr>
        <w:t xml:space="preserve"> </w:t>
      </w:r>
      <w:r w:rsidRPr="00EB59BC">
        <w:rPr>
          <w:rtl/>
        </w:rPr>
        <w:t>כזה</w:t>
      </w:r>
      <w:r w:rsidR="00800FE0">
        <w:rPr>
          <w:rtl/>
        </w:rPr>
        <w:t xml:space="preserve"> </w:t>
      </w:r>
      <w:r w:rsidRPr="00EB59BC">
        <w:rPr>
          <w:rtl/>
        </w:rPr>
        <w:t>למיקי</w:t>
      </w:r>
      <w:r w:rsidR="00800FE0">
        <w:rPr>
          <w:rtl/>
        </w:rPr>
        <w:t xml:space="preserve"> </w:t>
      </w:r>
      <w:r w:rsidRPr="00EB59BC">
        <w:rPr>
          <w:rtl/>
        </w:rPr>
        <w:t>איתן כאשר המציאות לא שילמה מחיר כלשהו לביבי נתניהו כדי</w:t>
      </w:r>
      <w:r w:rsidR="00800FE0">
        <w:rPr>
          <w:rtl/>
        </w:rPr>
        <w:t xml:space="preserve"> </w:t>
      </w:r>
      <w:r w:rsidRPr="00EB59BC">
        <w:rPr>
          <w:rtl/>
        </w:rPr>
        <w:t>לשכנע</w:t>
      </w:r>
      <w:r w:rsidR="00800FE0">
        <w:rPr>
          <w:rtl/>
        </w:rPr>
        <w:t xml:space="preserve"> </w:t>
      </w:r>
      <w:r w:rsidRPr="00EB59BC">
        <w:rPr>
          <w:rtl/>
        </w:rPr>
        <w:t>אותו</w:t>
      </w:r>
      <w:r w:rsidR="00800FE0">
        <w:rPr>
          <w:rtl/>
        </w:rPr>
        <w:t xml:space="preserve"> </w:t>
      </w:r>
      <w:r w:rsidRPr="00EB59BC">
        <w:rPr>
          <w:rtl/>
        </w:rPr>
        <w:t>שהוא</w:t>
      </w:r>
      <w:r w:rsidR="00800FE0">
        <w:rPr>
          <w:rtl/>
        </w:rPr>
        <w:t xml:space="preserve"> </w:t>
      </w:r>
      <w:r w:rsidRPr="00EB59BC">
        <w:rPr>
          <w:rtl/>
        </w:rPr>
        <w:t xml:space="preserve">חייב לוותר על שטחים </w:t>
      </w:r>
      <w:r w:rsidR="00800FE0">
        <w:rPr>
          <w:rtl/>
        </w:rPr>
        <w:t>–</w:t>
      </w:r>
      <w:r w:rsidRPr="00EB59BC">
        <w:rPr>
          <w:rtl/>
        </w:rPr>
        <w:t xml:space="preserve"> מה הרבותא שיש בזה? אני רוחש הרבה כבוד</w:t>
      </w:r>
      <w:r w:rsidR="00800FE0">
        <w:rPr>
          <w:rtl/>
        </w:rPr>
        <w:t xml:space="preserve"> </w:t>
      </w:r>
      <w:r w:rsidRPr="00EB59BC">
        <w:rPr>
          <w:rtl/>
        </w:rPr>
        <w:t>למיקי</w:t>
      </w:r>
      <w:r w:rsidR="00800FE0">
        <w:rPr>
          <w:rtl/>
        </w:rPr>
        <w:t xml:space="preserve"> </w:t>
      </w:r>
      <w:r w:rsidRPr="00EB59BC">
        <w:rPr>
          <w:rtl/>
        </w:rPr>
        <w:t>איתן,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יש איש הרבה יותר חשוב שכבר השתכנע לפני שחתמתם על המסמך, שמו</w:t>
      </w:r>
      <w:r w:rsidR="00800FE0">
        <w:rPr>
          <w:rtl/>
        </w:rPr>
        <w:t xml:space="preserve"> </w:t>
      </w:r>
      <w:r w:rsidRPr="00EB59BC">
        <w:rPr>
          <w:rtl/>
        </w:rPr>
        <w:t>ביבי</w:t>
      </w:r>
      <w:r w:rsidR="00800FE0">
        <w:rPr>
          <w:rtl/>
        </w:rPr>
        <w:t xml:space="preserve"> </w:t>
      </w:r>
      <w:r w:rsidRPr="00EB59BC">
        <w:rPr>
          <w:rtl/>
        </w:rPr>
        <w:t>נתניהו, הוא משמש עכשיו ראש ממשלת ישראל, הוא כבר השתכנע, הוא כבר חתם, הוא</w:t>
      </w:r>
      <w:r w:rsidR="00800FE0">
        <w:rPr>
          <w:rtl/>
        </w:rPr>
        <w:t xml:space="preserve"> </w:t>
      </w:r>
      <w:r w:rsidRPr="00EB59BC">
        <w:rPr>
          <w:rtl/>
        </w:rPr>
        <w:t>כבר יודע</w:t>
      </w:r>
      <w:r w:rsidR="00800FE0">
        <w:rPr>
          <w:rtl/>
        </w:rPr>
        <w:t xml:space="preserve"> </w:t>
      </w:r>
      <w:r w:rsidRPr="00EB59BC">
        <w:rPr>
          <w:rtl/>
        </w:rPr>
        <w:t>שאין ארץ</w:t>
      </w:r>
      <w:r w:rsidR="00800FE0">
        <w:rPr>
          <w:rtl/>
        </w:rPr>
        <w:t>-</w:t>
      </w:r>
      <w:r w:rsidRPr="00EB59BC">
        <w:rPr>
          <w:rtl/>
        </w:rPr>
        <w:t xml:space="preserve">ישראל השלמה, הוא כבר יודע שצריך לוותר על שטחים. ואם כך </w:t>
      </w:r>
      <w:r w:rsidR="00800FE0">
        <w:rPr>
          <w:rtl/>
        </w:rPr>
        <w:t>–</w:t>
      </w:r>
      <w:r w:rsidRPr="00EB59BC">
        <w:rPr>
          <w:rtl/>
        </w:rPr>
        <w:t xml:space="preserve"> מה</w:t>
      </w:r>
      <w:r w:rsidR="00800FE0">
        <w:rPr>
          <w:rtl/>
        </w:rPr>
        <w:t xml:space="preserve"> </w:t>
      </w:r>
      <w:r w:rsidRPr="00EB59BC">
        <w:rPr>
          <w:rtl/>
        </w:rPr>
        <w:t>הרבותא העיתונאית? אני כבר לא מדבר על הרבותא המדינית.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רק עוד משפט אחד, ובזאת אני גומר.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משפט אחרון.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4B6841">
      <w:pPr>
        <w:rPr>
          <w:rtl/>
        </w:rPr>
      </w:pPr>
      <w:r w:rsidRPr="00EB59BC">
        <w:rPr>
          <w:rtl/>
        </w:rPr>
        <w:t>כאדם</w:t>
      </w:r>
      <w:r w:rsidR="00800FE0">
        <w:rPr>
          <w:rtl/>
        </w:rPr>
        <w:t xml:space="preserve"> </w:t>
      </w:r>
      <w:r w:rsidRPr="00EB59BC">
        <w:rPr>
          <w:rtl/>
        </w:rPr>
        <w:t>שמכיר</w:t>
      </w:r>
      <w:r w:rsidR="00800FE0">
        <w:rPr>
          <w:rtl/>
        </w:rPr>
        <w:t xml:space="preserve"> </w:t>
      </w:r>
      <w:r w:rsidRPr="00EB59BC">
        <w:rPr>
          <w:rtl/>
        </w:rPr>
        <w:t>היטב</w:t>
      </w:r>
      <w:r w:rsidR="00800FE0">
        <w:rPr>
          <w:rtl/>
        </w:rPr>
        <w:t xml:space="preserve"> </w:t>
      </w:r>
      <w:r w:rsidRPr="00EB59BC">
        <w:rPr>
          <w:rtl/>
        </w:rPr>
        <w:t>את הפלשתינים אתה צריך לדעת, שמה שמדאיג את הפלשתינים זה</w:t>
      </w:r>
      <w:r w:rsidR="00800FE0">
        <w:rPr>
          <w:rtl/>
        </w:rPr>
        <w:t xml:space="preserve"> </w:t>
      </w:r>
      <w:r w:rsidRPr="00EB59BC">
        <w:rPr>
          <w:rtl/>
        </w:rPr>
        <w:t>באמת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גודל השטח, אבל לא פחות מזה, ובמובנים מסוימים יותר מזה </w:t>
      </w:r>
      <w:r w:rsidR="00800FE0">
        <w:rPr>
          <w:rtl/>
        </w:rPr>
        <w:t>–</w:t>
      </w:r>
      <w:r w:rsidRPr="00EB59BC">
        <w:rPr>
          <w:rtl/>
        </w:rPr>
        <w:t xml:space="preserve"> הרצף של השטח, מה</w:t>
      </w:r>
      <w:r w:rsidR="00800FE0">
        <w:rPr>
          <w:rtl/>
        </w:rPr>
        <w:t xml:space="preserve"> </w:t>
      </w:r>
      <w:r w:rsidRPr="00EB59BC">
        <w:rPr>
          <w:rtl/>
        </w:rPr>
        <w:t>שנקרא השלמות הטריטוריאלית או ה</w:t>
      </w:r>
      <w:r w:rsidR="00800FE0">
        <w:rPr>
          <w:rtl/>
        </w:rPr>
        <w:t>-</w:t>
      </w:r>
      <w:r w:rsidR="00DF3766" w:rsidRPr="00DF3766">
        <w:t xml:space="preserve"> </w:t>
      </w:r>
      <w:r w:rsidR="004B6841" w:rsidRPr="004B6841">
        <w:t>TERITORIAL INTEGRITY</w:t>
      </w:r>
      <w:r w:rsidRPr="00EB59BC">
        <w:rPr>
          <w:rtl/>
        </w:rPr>
        <w:t>.</w:t>
      </w:r>
      <w:r w:rsidR="00800FE0">
        <w:rPr>
          <w:rtl/>
        </w:rPr>
        <w:t xml:space="preserve"> </w:t>
      </w:r>
      <w:r w:rsidRPr="00EB59BC">
        <w:rPr>
          <w:rtl/>
        </w:rPr>
        <w:t>זה מדאיג אותם במיוחד.</w:t>
      </w:r>
    </w:p>
    <w:p w:rsidR="00800FE0" w:rsidRDefault="00800FE0" w:rsidP="00800FE0">
      <w:pPr>
        <w:rPr>
          <w:rtl/>
        </w:rPr>
      </w:pPr>
    </w:p>
    <w:p w:rsidR="00800FE0" w:rsidRDefault="00EB59BC" w:rsidP="00DF3766">
      <w:pPr>
        <w:rPr>
          <w:rtl/>
        </w:rPr>
      </w:pP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תיקח את המפה </w:t>
      </w:r>
      <w:r w:rsidR="00800FE0">
        <w:rPr>
          <w:rtl/>
        </w:rPr>
        <w:t>–</w:t>
      </w:r>
      <w:r w:rsidRPr="00EB59BC">
        <w:rPr>
          <w:rtl/>
        </w:rPr>
        <w:t xml:space="preserve"> בשבת יהיה לך זמן ותעשה את זה </w:t>
      </w:r>
      <w:r w:rsidR="00800FE0">
        <w:rPr>
          <w:rtl/>
        </w:rPr>
        <w:t>–</w:t>
      </w:r>
      <w:r w:rsidRPr="00EB59BC">
        <w:rPr>
          <w:rtl/>
        </w:rPr>
        <w:t xml:space="preserve"> תיקח את המפה, תיקח את</w:t>
      </w:r>
      <w:r w:rsidR="00800FE0">
        <w:rPr>
          <w:rtl/>
        </w:rPr>
        <w:t xml:space="preserve"> </w:t>
      </w:r>
      <w:r w:rsidRPr="00EB59BC">
        <w:rPr>
          <w:rtl/>
        </w:rPr>
        <w:t>144</w:t>
      </w:r>
      <w:r w:rsidR="00800FE0">
        <w:rPr>
          <w:rtl/>
        </w:rPr>
        <w:t xml:space="preserve"> </w:t>
      </w:r>
      <w:r w:rsidRPr="00EB59BC">
        <w:rPr>
          <w:rtl/>
        </w:rPr>
        <w:t>היישובים</w:t>
      </w:r>
      <w:r w:rsidR="00800FE0">
        <w:rPr>
          <w:rtl/>
        </w:rPr>
        <w:t xml:space="preserve"> </w:t>
      </w:r>
      <w:r w:rsidRPr="00EB59BC">
        <w:rPr>
          <w:rtl/>
        </w:rPr>
        <w:t>שכולם נשארים על מקומם, את המעבר הבטוח, את המעבר החופשי, את הרצף</w:t>
      </w:r>
      <w:r w:rsidR="00800FE0">
        <w:rPr>
          <w:rtl/>
        </w:rPr>
        <w:t xml:space="preserve"> </w:t>
      </w:r>
      <w:r w:rsidRPr="00EB59BC">
        <w:rPr>
          <w:rtl/>
        </w:rPr>
        <w:t>הטריטוריאלי,</w:t>
      </w:r>
      <w:r w:rsidR="00800FE0">
        <w:rPr>
          <w:rtl/>
        </w:rPr>
        <w:t xml:space="preserve"> </w:t>
      </w:r>
      <w:r w:rsidRPr="00EB59BC">
        <w:rPr>
          <w:rtl/>
        </w:rPr>
        <w:t>את הגבולות, את ה</w:t>
      </w:r>
      <w:r w:rsidR="00800FE0">
        <w:rPr>
          <w:rtl/>
        </w:rPr>
        <w:t>-</w:t>
      </w:r>
      <w:r w:rsidR="00DF3766" w:rsidRPr="00DF3766">
        <w:t xml:space="preserve"> SPECIFIED MILITARY LOCATIONS</w:t>
      </w:r>
      <w:r w:rsidR="00DF3766" w:rsidRPr="00DF3766">
        <w:rPr>
          <w:szCs w:val="20"/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אני אמרתי לחברים</w:t>
      </w:r>
      <w:r w:rsidR="00800FE0">
        <w:rPr>
          <w:rtl/>
        </w:rPr>
        <w:t xml:space="preserve"> </w:t>
      </w:r>
      <w:r w:rsidRPr="00EB59BC">
        <w:rPr>
          <w:rtl/>
        </w:rPr>
        <w:t>שלי,</w:t>
      </w:r>
      <w:r w:rsidR="00800FE0">
        <w:rPr>
          <w:rtl/>
        </w:rPr>
        <w:t xml:space="preserve"> </w:t>
      </w:r>
      <w:r w:rsidRPr="00EB59BC">
        <w:rPr>
          <w:rtl/>
        </w:rPr>
        <w:t>זאת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מדינה, זאת זברה. אמרו לי: שמע, יוסי, אתה, שמבין בבעלי חיים, איך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אומר זברה? אצל הזברה הפסים מסודרים, יש סימטריה, יש סדר. זאת זברה? זה תוהו</w:t>
      </w:r>
      <w:r w:rsidR="00800FE0">
        <w:rPr>
          <w:rtl/>
        </w:rPr>
        <w:t xml:space="preserve"> </w:t>
      </w:r>
      <w:r w:rsidRPr="00EB59BC">
        <w:rPr>
          <w:rtl/>
        </w:rPr>
        <w:t>ובוהו.</w:t>
      </w:r>
      <w:r w:rsidR="00800FE0">
        <w:rPr>
          <w:rtl/>
        </w:rPr>
        <w:t xml:space="preserve">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שום</w:t>
      </w:r>
      <w:r w:rsidR="00800FE0">
        <w:rPr>
          <w:rtl/>
        </w:rPr>
        <w:t xml:space="preserve"> </w:t>
      </w:r>
      <w:r w:rsidRPr="00EB59BC">
        <w:rPr>
          <w:rtl/>
        </w:rPr>
        <w:t>רצף טריטוריאלי. זאת מדינה פלשתינית? זאת אוטונומיה פלוס? הרי</w:t>
      </w:r>
      <w:r w:rsidR="00800FE0">
        <w:rPr>
          <w:rtl/>
        </w:rPr>
        <w:t xml:space="preserve"> </w:t>
      </w:r>
      <w:r w:rsidRPr="00EB59BC">
        <w:rPr>
          <w:rtl/>
        </w:rPr>
        <w:t>אלה</w:t>
      </w:r>
      <w:r w:rsidR="00800FE0">
        <w:rPr>
          <w:rtl/>
        </w:rPr>
        <w:t xml:space="preserve"> </w:t>
      </w:r>
      <w:r w:rsidRPr="00EB59BC">
        <w:rPr>
          <w:rtl/>
        </w:rPr>
        <w:t>מובלעות</w:t>
      </w:r>
      <w:r w:rsidR="00800FE0">
        <w:rPr>
          <w:rtl/>
        </w:rPr>
        <w:t>-</w:t>
      </w:r>
      <w:r w:rsidRPr="00EB59BC">
        <w:rPr>
          <w:rtl/>
        </w:rPr>
        <w:t>מובלעות,</w:t>
      </w:r>
      <w:r w:rsidR="00800FE0">
        <w:rPr>
          <w:rtl/>
        </w:rPr>
        <w:t xml:space="preserve"> </w:t>
      </w:r>
      <w:r w:rsidRPr="00EB59BC">
        <w:rPr>
          <w:rtl/>
        </w:rPr>
        <w:t>חברבורות</w:t>
      </w:r>
      <w:r w:rsidR="00800FE0">
        <w:rPr>
          <w:rtl/>
        </w:rPr>
        <w:t>-</w:t>
      </w:r>
      <w:r w:rsidRPr="00EB59BC">
        <w:rPr>
          <w:rtl/>
        </w:rPr>
        <w:t>חברבורות ומובלעות</w:t>
      </w:r>
      <w:r w:rsidR="00800FE0">
        <w:rPr>
          <w:rtl/>
        </w:rPr>
        <w:t>-</w:t>
      </w:r>
      <w:r w:rsidRPr="00EB59BC">
        <w:rPr>
          <w:rtl/>
        </w:rPr>
        <w:t xml:space="preserve">ומובלעות. זה דבר שפלשתינים </w:t>
      </w:r>
      <w:r w:rsidR="00800FE0">
        <w:rPr>
          <w:rtl/>
        </w:rPr>
        <w:t xml:space="preserve">– </w:t>
      </w:r>
      <w:r w:rsidRPr="00EB59BC">
        <w:rPr>
          <w:rtl/>
        </w:rPr>
        <w:t>למה</w:t>
      </w:r>
      <w:r w:rsidR="00800FE0">
        <w:rPr>
          <w:rtl/>
        </w:rPr>
        <w:t xml:space="preserve"> </w:t>
      </w:r>
      <w:r w:rsidRPr="00EB59BC">
        <w:rPr>
          <w:rtl/>
        </w:rPr>
        <w:t>לך</w:t>
      </w:r>
      <w:r w:rsidR="00800FE0">
        <w:rPr>
          <w:rtl/>
        </w:rPr>
        <w:t xml:space="preserve"> </w:t>
      </w:r>
      <w:r w:rsidRPr="00EB59BC">
        <w:rPr>
          <w:rtl/>
        </w:rPr>
        <w:t>לדבר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פלשתינים </w:t>
      </w:r>
      <w:r w:rsidR="00800FE0">
        <w:rPr>
          <w:rtl/>
        </w:rPr>
        <w:t>–</w:t>
      </w:r>
      <w:r w:rsidRPr="00EB59BC">
        <w:rPr>
          <w:rtl/>
        </w:rPr>
        <w:t xml:space="preserve"> זה דבר שאנחנו יכולים לקבל אותו? אתה לא יכול לקבל</w:t>
      </w:r>
      <w:r w:rsidR="00800FE0">
        <w:rPr>
          <w:rtl/>
        </w:rPr>
        <w:t xml:space="preserve"> </w:t>
      </w:r>
      <w:r w:rsidRPr="00EB59BC">
        <w:rPr>
          <w:rtl/>
        </w:rPr>
        <w:t>אותו.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עשיתי הרבה טעויות בחיי, וכנראה גם אתה עשית טעות. וחיים רמון </w:t>
      </w:r>
      <w:r w:rsidR="00800FE0">
        <w:rPr>
          <w:rtl/>
        </w:rPr>
        <w:t>–</w:t>
      </w:r>
      <w:r w:rsidRPr="00EB59BC">
        <w:rPr>
          <w:rtl/>
        </w:rPr>
        <w:t xml:space="preserve"> את חיים</w:t>
      </w:r>
      <w:r w:rsidR="00800FE0">
        <w:rPr>
          <w:rtl/>
        </w:rPr>
        <w:t xml:space="preserve"> </w:t>
      </w:r>
      <w:r w:rsidRPr="00EB59BC">
        <w:rPr>
          <w:rtl/>
        </w:rPr>
        <w:t>רמון</w:t>
      </w:r>
      <w:r w:rsidR="00800FE0">
        <w:rPr>
          <w:rtl/>
        </w:rPr>
        <w:t xml:space="preserve"> </w:t>
      </w:r>
      <w:r w:rsidRPr="00EB59BC">
        <w:rPr>
          <w:rtl/>
        </w:rPr>
        <w:t>אני בכלל לא כל כך מבין, מה היה לו פה ושם להשתרך בזנב העניין. עשיתם טעות.</w:t>
      </w:r>
      <w:r w:rsidR="00800FE0">
        <w:rPr>
          <w:rtl/>
        </w:rPr>
        <w:t xml:space="preserve"> </w:t>
      </w:r>
      <w:r w:rsidRPr="00EB59BC">
        <w:rPr>
          <w:rtl/>
        </w:rPr>
        <w:t>אני אומר לך, יותר מכובד ויותר נכון להסתלק מטעות מאשר להתבצר בטעות.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מיכאל איתן מבקש לנצל את סעיף 88(ז) כדי להשיב </w:t>
      </w:r>
      <w:r w:rsidR="00800FE0">
        <w:rPr>
          <w:rtl/>
        </w:rPr>
        <w:t>–</w:t>
      </w:r>
      <w:r w:rsidRPr="00EB59BC">
        <w:rPr>
          <w:rtl/>
        </w:rPr>
        <w:t xml:space="preserve"> אני מבינה שבעיקר</w:t>
      </w:r>
      <w:r w:rsidR="00800FE0">
        <w:rPr>
          <w:rtl/>
        </w:rPr>
        <w:t xml:space="preserve"> </w:t>
      </w:r>
      <w:r w:rsidRPr="00EB59BC">
        <w:rPr>
          <w:rtl/>
        </w:rPr>
        <w:t>לחבר הכנסת יהלום. במסגרת עשר דקות.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אולי לא אנצל את כולן.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אשמח. ואחריך, כמובן, השרה תשיב.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 חמש דקות לחדשות.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כנסת</w:t>
      </w:r>
      <w:r w:rsidR="00800FE0">
        <w:rPr>
          <w:rtl/>
        </w:rPr>
        <w:t xml:space="preserve"> </w:t>
      </w:r>
      <w:r w:rsidRPr="00EB59BC">
        <w:rPr>
          <w:rtl/>
        </w:rPr>
        <w:t>נכבדה,</w:t>
      </w:r>
      <w:r w:rsidR="00800FE0">
        <w:rPr>
          <w:rtl/>
        </w:rPr>
        <w:t xml:space="preserve"> </w:t>
      </w:r>
      <w:r w:rsidRPr="00EB59BC">
        <w:rPr>
          <w:rtl/>
        </w:rPr>
        <w:t>מי שיקרא או מי שעקב אחרי הדיון הזה יכול</w:t>
      </w:r>
      <w:r w:rsidR="00800FE0">
        <w:rPr>
          <w:rtl/>
        </w:rPr>
        <w:t xml:space="preserve"> </w:t>
      </w:r>
      <w:r w:rsidRPr="00EB59BC">
        <w:rPr>
          <w:rtl/>
        </w:rPr>
        <w:t>להבין</w:t>
      </w:r>
      <w:r w:rsidR="00800FE0">
        <w:rPr>
          <w:rtl/>
        </w:rPr>
        <w:t xml:space="preserve"> </w:t>
      </w:r>
      <w:r w:rsidRPr="00EB59BC">
        <w:rPr>
          <w:rtl/>
        </w:rPr>
        <w:t>היטב באיזו בעיה קשה ניצבת החברה הישראלית אל מול האתגרים שאותם היא צריכה</w:t>
      </w:r>
      <w:r w:rsidR="00800FE0">
        <w:rPr>
          <w:rtl/>
        </w:rPr>
        <w:t xml:space="preserve"> </w:t>
      </w:r>
      <w:r w:rsidRPr="00EB59BC">
        <w:rPr>
          <w:rtl/>
        </w:rPr>
        <w:t>לכבוש.</w:t>
      </w:r>
      <w:r w:rsidR="00800FE0">
        <w:rPr>
          <w:rtl/>
        </w:rPr>
        <w:t xml:space="preserve"> </w:t>
      </w:r>
      <w:r w:rsidRPr="00EB59BC">
        <w:rPr>
          <w:rtl/>
        </w:rPr>
        <w:t>יכולתי</w:t>
      </w:r>
      <w:r w:rsidR="00800FE0">
        <w:rPr>
          <w:rtl/>
        </w:rPr>
        <w:t xml:space="preserve"> </w:t>
      </w:r>
      <w:r w:rsidRPr="00EB59BC">
        <w:rPr>
          <w:rtl/>
        </w:rPr>
        <w:t>בקלות להתמודד עכשיו עם כל הטענות של חבר הכנסת שאול יהלום בדרך</w:t>
      </w:r>
      <w:r w:rsidR="00800FE0">
        <w:rPr>
          <w:rtl/>
        </w:rPr>
        <w:t xml:space="preserve"> </w:t>
      </w:r>
      <w:r w:rsidRPr="00EB59BC">
        <w:rPr>
          <w:rtl/>
        </w:rPr>
        <w:t>פשוטה,</w:t>
      </w:r>
      <w:r w:rsidR="00800FE0">
        <w:rPr>
          <w:rtl/>
        </w:rPr>
        <w:t xml:space="preserve"> </w:t>
      </w:r>
      <w:r w:rsidRPr="00EB59BC">
        <w:rPr>
          <w:rtl/>
        </w:rPr>
        <w:t>ולומר</w:t>
      </w:r>
      <w:r w:rsidR="00800FE0">
        <w:rPr>
          <w:rtl/>
        </w:rPr>
        <w:t xml:space="preserve"> </w:t>
      </w:r>
      <w:r w:rsidRPr="00EB59BC">
        <w:rPr>
          <w:rtl/>
        </w:rPr>
        <w:t>לו:</w:t>
      </w:r>
      <w:r w:rsidR="00800FE0">
        <w:rPr>
          <w:rtl/>
        </w:rPr>
        <w:t xml:space="preserve"> </w:t>
      </w:r>
      <w:r w:rsidRPr="00EB59BC">
        <w:rPr>
          <w:rtl/>
        </w:rPr>
        <w:t>ידידי שאול יהלום, קח את דבריו של חבר הכנסת יוסי שריד ותראה</w:t>
      </w:r>
      <w:r w:rsidR="00800FE0">
        <w:rPr>
          <w:rtl/>
        </w:rPr>
        <w:t xml:space="preserve"> </w:t>
      </w:r>
      <w:r w:rsidRPr="00EB59BC">
        <w:rPr>
          <w:rtl/>
        </w:rPr>
        <w:t>שעשינו פה עסקה טובה.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מיכאל איתן, גנבת לי את המלים.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 אני לא אומר זאת.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שמעניין במסמך הזה אלה הסניגורים שלו.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אומר</w:t>
      </w:r>
      <w:r w:rsidR="00800FE0">
        <w:rPr>
          <w:rtl/>
        </w:rPr>
        <w:t xml:space="preserve"> </w:t>
      </w:r>
      <w:r w:rsidRPr="00EB59BC">
        <w:rPr>
          <w:rtl/>
        </w:rPr>
        <w:t>זאת, כי הגישה מי ניצח את מי, מי עשה כאן עסקה טובה יותר, מי</w:t>
      </w:r>
      <w:r w:rsidR="00800FE0">
        <w:rPr>
          <w:rtl/>
        </w:rPr>
        <w:t xml:space="preserve"> </w:t>
      </w:r>
      <w:r w:rsidRPr="00EB59BC">
        <w:rPr>
          <w:rtl/>
        </w:rPr>
        <w:t>יעמוד</w:t>
      </w:r>
      <w:r w:rsidR="00800FE0">
        <w:rPr>
          <w:rtl/>
        </w:rPr>
        <w:t xml:space="preserve"> </w:t>
      </w:r>
      <w:r w:rsidRPr="00EB59BC">
        <w:rPr>
          <w:rtl/>
        </w:rPr>
        <w:t>בגבורה</w:t>
      </w:r>
      <w:r w:rsidR="00800FE0">
        <w:rPr>
          <w:rtl/>
        </w:rPr>
        <w:t xml:space="preserve"> </w:t>
      </w:r>
      <w:r w:rsidRPr="00EB59BC">
        <w:rPr>
          <w:rtl/>
        </w:rPr>
        <w:t>רבה</w:t>
      </w:r>
      <w:r w:rsidR="00800FE0">
        <w:rPr>
          <w:rtl/>
        </w:rPr>
        <w:t xml:space="preserve"> </w:t>
      </w:r>
      <w:r w:rsidRPr="00EB59BC">
        <w:rPr>
          <w:rtl/>
        </w:rPr>
        <w:t>יותר מול אנשי המחנה שלו, היא גישה שמנוגדת לרוח ההבנה שעליה</w:t>
      </w:r>
      <w:r w:rsidR="00800FE0">
        <w:rPr>
          <w:rtl/>
        </w:rPr>
        <w:t xml:space="preserve"> </w:t>
      </w:r>
      <w:r w:rsidRPr="00EB59BC">
        <w:rPr>
          <w:rtl/>
        </w:rPr>
        <w:t>אנחנו חתומים.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אתווכח</w:t>
      </w:r>
      <w:r w:rsidR="00800FE0">
        <w:rPr>
          <w:rtl/>
        </w:rPr>
        <w:t xml:space="preserve"> </w:t>
      </w:r>
      <w:r w:rsidRPr="00EB59BC">
        <w:rPr>
          <w:rtl/>
        </w:rPr>
        <w:t>עם יוסי שריד דווקא ואומר לו, שמה שהוא עשה כעת הוא הגזים, הוא</w:t>
      </w:r>
      <w:r w:rsidR="00800FE0">
        <w:rPr>
          <w:rtl/>
        </w:rPr>
        <w:t xml:space="preserve"> </w:t>
      </w:r>
      <w:r w:rsidRPr="00EB59BC">
        <w:rPr>
          <w:rtl/>
        </w:rPr>
        <w:t>פגע</w:t>
      </w:r>
      <w:r w:rsidR="00800FE0">
        <w:rPr>
          <w:rtl/>
        </w:rPr>
        <w:t xml:space="preserve"> </w:t>
      </w:r>
      <w:r w:rsidRPr="00EB59BC">
        <w:rPr>
          <w:rtl/>
        </w:rPr>
        <w:t>בעמדותיו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יוסי ביילין. אבל לא הפגיעה ביוסי ביילין מדאיגה אותי, מדאיגה</w:t>
      </w:r>
      <w:r w:rsidR="00800FE0">
        <w:rPr>
          <w:rtl/>
        </w:rPr>
        <w:t xml:space="preserve"> </w:t>
      </w:r>
      <w:r w:rsidRPr="00EB59BC">
        <w:rPr>
          <w:rtl/>
        </w:rPr>
        <w:t>אותי</w:t>
      </w:r>
      <w:r w:rsidR="00800FE0">
        <w:rPr>
          <w:rtl/>
        </w:rPr>
        <w:t xml:space="preserve"> </w:t>
      </w:r>
      <w:r w:rsidRPr="00EB59BC">
        <w:rPr>
          <w:rtl/>
        </w:rPr>
        <w:t>הגישה</w:t>
      </w:r>
      <w:r w:rsidR="00800FE0">
        <w:rPr>
          <w:rtl/>
        </w:rPr>
        <w:t xml:space="preserve"> </w:t>
      </w:r>
      <w:r w:rsidRPr="00EB59BC">
        <w:rPr>
          <w:rtl/>
        </w:rPr>
        <w:t>שלו, שמתעלמת</w:t>
      </w:r>
      <w:r w:rsidR="00800FE0">
        <w:rPr>
          <w:rtl/>
        </w:rPr>
        <w:t xml:space="preserve"> </w:t>
      </w:r>
      <w:r w:rsidRPr="00EB59BC">
        <w:rPr>
          <w:rtl/>
        </w:rPr>
        <w:t>מ</w:t>
      </w:r>
      <w:r w:rsidR="00800FE0">
        <w:rPr>
          <w:rtl/>
        </w:rPr>
        <w:t>-</w:t>
      </w:r>
      <w:r w:rsidRPr="00EB59BC">
        <w:rPr>
          <w:rtl/>
        </w:rPr>
        <w:t>150,000</w:t>
      </w:r>
      <w:r w:rsidR="00800FE0">
        <w:rPr>
          <w:rtl/>
        </w:rPr>
        <w:t xml:space="preserve"> </w:t>
      </w:r>
      <w:r w:rsidRPr="00EB59BC">
        <w:rPr>
          <w:rtl/>
        </w:rPr>
        <w:t>מתיישבים</w:t>
      </w:r>
      <w:r w:rsidR="00800FE0">
        <w:rPr>
          <w:rtl/>
        </w:rPr>
        <w:t xml:space="preserve"> </w:t>
      </w:r>
      <w:r w:rsidRPr="00EB59BC">
        <w:rPr>
          <w:rtl/>
        </w:rPr>
        <w:t>ביש"ע</w:t>
      </w:r>
      <w:r w:rsidR="00800FE0">
        <w:rPr>
          <w:rtl/>
        </w:rPr>
        <w:t xml:space="preserve"> </w:t>
      </w:r>
      <w:r w:rsidRPr="00EB59BC">
        <w:rPr>
          <w:rtl/>
        </w:rPr>
        <w:t>עם מאות אלפי בני משפחות</w:t>
      </w:r>
      <w:r w:rsidR="00800FE0">
        <w:rPr>
          <w:rtl/>
        </w:rPr>
        <w:t xml:space="preserve"> </w:t>
      </w:r>
      <w:r w:rsidRPr="00EB59BC">
        <w:rPr>
          <w:rtl/>
        </w:rPr>
        <w:t>ותומכים במדינת ישראל.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אתה התעלמת משליש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שבשבילם,</w:t>
      </w:r>
      <w:r w:rsidR="00800FE0">
        <w:rPr>
          <w:rtl/>
        </w:rPr>
        <w:t xml:space="preserve"> </w:t>
      </w:r>
      <w:r w:rsidRPr="00EB59BC">
        <w:rPr>
          <w:rtl/>
        </w:rPr>
        <w:t>חבר הכנסת יהלום, הגישה שהוא ינפנף אותם ככה בקלות, הוא יפנה אותם</w:t>
      </w:r>
      <w:r w:rsidR="00800FE0">
        <w:rPr>
          <w:rtl/>
        </w:rPr>
        <w:t xml:space="preserve"> </w:t>
      </w:r>
      <w:r w:rsidRPr="00EB59BC">
        <w:rPr>
          <w:rtl/>
        </w:rPr>
        <w:t>כמו</w:t>
      </w:r>
      <w:r w:rsidR="00800FE0">
        <w:rPr>
          <w:rtl/>
        </w:rPr>
        <w:t xml:space="preserve"> </w:t>
      </w:r>
      <w:r w:rsidRPr="00EB59BC">
        <w:rPr>
          <w:rtl/>
        </w:rPr>
        <w:t>שהציע</w:t>
      </w:r>
      <w:r w:rsidR="00800FE0">
        <w:rPr>
          <w:rtl/>
        </w:rPr>
        <w:t xml:space="preserve"> </w:t>
      </w:r>
      <w:r w:rsidRPr="00EB59BC">
        <w:rPr>
          <w:rtl/>
        </w:rPr>
        <w:t>כשהיה</w:t>
      </w:r>
      <w:r w:rsidR="00800FE0">
        <w:rPr>
          <w:rtl/>
        </w:rPr>
        <w:t xml:space="preserve"> </w:t>
      </w:r>
      <w:r w:rsidRPr="00EB59BC">
        <w:rPr>
          <w:rtl/>
        </w:rPr>
        <w:t>בשלטון</w:t>
      </w:r>
      <w:r w:rsidR="00800FE0">
        <w:rPr>
          <w:rtl/>
        </w:rPr>
        <w:t xml:space="preserve"> – </w:t>
      </w:r>
      <w:r w:rsidRPr="00EB59BC">
        <w:rPr>
          <w:rtl/>
        </w:rPr>
        <w:t>ארבע שנים הוא היה בשלטון ולא פינה אפילו צריף אחד</w:t>
      </w:r>
      <w:r w:rsidR="00800FE0">
        <w:rPr>
          <w:rtl/>
        </w:rPr>
        <w:t xml:space="preserve"> </w:t>
      </w:r>
      <w:r w:rsidRPr="00EB59BC">
        <w:rPr>
          <w:rtl/>
        </w:rPr>
        <w:t>בתל</w:t>
      </w:r>
      <w:r w:rsidR="00800FE0">
        <w:rPr>
          <w:rtl/>
        </w:rPr>
        <w:t>-</w:t>
      </w:r>
      <w:r w:rsidRPr="00EB59BC">
        <w:rPr>
          <w:rtl/>
        </w:rPr>
        <w:t>רומיידה,</w:t>
      </w:r>
      <w:r w:rsidR="00800FE0">
        <w:rPr>
          <w:rtl/>
        </w:rPr>
        <w:t xml:space="preserve"> </w:t>
      </w:r>
      <w:r w:rsidRPr="00EB59BC">
        <w:rPr>
          <w:rtl/>
        </w:rPr>
        <w:t>הגיבור</w:t>
      </w:r>
      <w:r w:rsidR="00800FE0">
        <w:rPr>
          <w:rtl/>
        </w:rPr>
        <w:t xml:space="preserve"> </w:t>
      </w:r>
      <w:r w:rsidRPr="00EB59BC">
        <w:rPr>
          <w:rtl/>
        </w:rPr>
        <w:t>יוסי שריד.</w:t>
      </w:r>
      <w:r w:rsidR="00800FE0">
        <w:rPr>
          <w:rtl/>
        </w:rPr>
        <w:t xml:space="preserve"> </w:t>
      </w:r>
      <w:r w:rsidRPr="00EB59BC">
        <w:rPr>
          <w:rtl/>
        </w:rPr>
        <w:t>הוא בא וצועק עכשיו על יוסי ביילין: למה הסכמת</w:t>
      </w:r>
      <w:r w:rsidR="00800FE0">
        <w:rPr>
          <w:rtl/>
        </w:rPr>
        <w:t xml:space="preserve"> </w:t>
      </w:r>
      <w:r w:rsidRPr="00EB59BC">
        <w:rPr>
          <w:rtl/>
        </w:rPr>
        <w:t>להתנחלויות?</w:t>
      </w:r>
      <w:r w:rsidR="00800FE0">
        <w:rPr>
          <w:rtl/>
        </w:rPr>
        <w:t xml:space="preserve"> </w:t>
      </w:r>
      <w:r w:rsidRPr="00EB59BC">
        <w:rPr>
          <w:rtl/>
        </w:rPr>
        <w:t>נו,</w:t>
      </w:r>
      <w:r w:rsidR="00800FE0">
        <w:rPr>
          <w:rtl/>
        </w:rPr>
        <w:t xml:space="preserve"> </w:t>
      </w:r>
      <w:r w:rsidRPr="00EB59BC">
        <w:rPr>
          <w:rtl/>
        </w:rPr>
        <w:t>יוסי</w:t>
      </w:r>
      <w:r w:rsidR="00800FE0">
        <w:rPr>
          <w:rtl/>
        </w:rPr>
        <w:t xml:space="preserve"> </w:t>
      </w:r>
      <w:r w:rsidRPr="00EB59BC">
        <w:rPr>
          <w:rtl/>
        </w:rPr>
        <w:t>שריד,</w:t>
      </w:r>
      <w:r w:rsidR="00800FE0">
        <w:rPr>
          <w:rtl/>
        </w:rPr>
        <w:t xml:space="preserve"> </w:t>
      </w:r>
      <w:r w:rsidRPr="00EB59BC">
        <w:rPr>
          <w:rtl/>
        </w:rPr>
        <w:t>היית</w:t>
      </w:r>
      <w:r w:rsidR="00800FE0">
        <w:rPr>
          <w:rtl/>
        </w:rPr>
        <w:t xml:space="preserve"> </w:t>
      </w:r>
      <w:r w:rsidRPr="00EB59BC">
        <w:rPr>
          <w:rtl/>
        </w:rPr>
        <w:t>שר, היית בממשלה, קואליציה נהדרת עם מפלגות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ערביות </w:t>
      </w:r>
      <w:r w:rsidR="00800FE0">
        <w:rPr>
          <w:rtl/>
        </w:rPr>
        <w:t>–</w:t>
      </w:r>
      <w:r w:rsidRPr="00EB59BC">
        <w:rPr>
          <w:rtl/>
        </w:rPr>
        <w:t xml:space="preserve"> עם הערבים לא הצלחת לפנות צריף אחד בתל</w:t>
      </w:r>
      <w:r w:rsidR="00800FE0">
        <w:rPr>
          <w:rtl/>
        </w:rPr>
        <w:t>-</w:t>
      </w:r>
      <w:r w:rsidRPr="00EB59BC">
        <w:rPr>
          <w:rtl/>
        </w:rPr>
        <w:t>רומיידה.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ומה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מציע</w:t>
      </w:r>
      <w:r w:rsidR="00800FE0">
        <w:rPr>
          <w:rtl/>
        </w:rPr>
        <w:t xml:space="preserve"> </w:t>
      </w:r>
      <w:r w:rsidRPr="00EB59BC">
        <w:rPr>
          <w:rtl/>
        </w:rPr>
        <w:t>לנו היום, יוסי שריד? שנלך למלחמה פנימית, כי צריך לפנות את</w:t>
      </w:r>
      <w:r w:rsidR="00800FE0">
        <w:rPr>
          <w:rtl/>
        </w:rPr>
        <w:t xml:space="preserve"> </w:t>
      </w:r>
      <w:r w:rsidRPr="00EB59BC">
        <w:rPr>
          <w:rtl/>
        </w:rPr>
        <w:t>ההתנחלויות,</w:t>
      </w:r>
      <w:r w:rsidR="00800FE0">
        <w:rPr>
          <w:rtl/>
        </w:rPr>
        <w:t xml:space="preserve"> </w:t>
      </w:r>
      <w:r w:rsidRPr="00EB59BC">
        <w:rPr>
          <w:rtl/>
        </w:rPr>
        <w:t>שנריב</w:t>
      </w:r>
      <w:r w:rsidR="00800FE0">
        <w:rPr>
          <w:rtl/>
        </w:rPr>
        <w:t xml:space="preserve"> </w:t>
      </w:r>
      <w:r w:rsidRPr="00EB59BC">
        <w:rPr>
          <w:rtl/>
        </w:rPr>
        <w:t>בינינו, והוא יהיה נושא הדגל. הוא אומר: מה פתאום צריך הסכמה</w:t>
      </w:r>
      <w:r w:rsidR="00800FE0">
        <w:rPr>
          <w:rtl/>
        </w:rPr>
        <w:t xml:space="preserve"> </w:t>
      </w:r>
      <w:r w:rsidRPr="00EB59BC">
        <w:rPr>
          <w:rtl/>
        </w:rPr>
        <w:t>לאומית?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אתה מפחיד אותנו?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פתאום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הסכמה</w:t>
      </w:r>
      <w:r w:rsidR="00800FE0">
        <w:rPr>
          <w:rtl/>
        </w:rPr>
        <w:t xml:space="preserve"> </w:t>
      </w:r>
      <w:r w:rsidRPr="00EB59BC">
        <w:rPr>
          <w:rtl/>
        </w:rPr>
        <w:t>לאומית?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הסכמה עם גוז'נסקי ועם המפלגות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הערביות ועם יאסר ערפאת, אבל הסכמה לאומית </w:t>
      </w:r>
      <w:r w:rsidR="00800FE0">
        <w:rPr>
          <w:rtl/>
        </w:rPr>
        <w:t>–</w:t>
      </w:r>
      <w:r w:rsidRPr="00EB59BC">
        <w:rPr>
          <w:rtl/>
        </w:rPr>
        <w:t xml:space="preserve"> מי צריך את זה בכלל.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פיניתם את חברון, לא היתה שום מלחמה פנימית.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יוסי</w:t>
      </w:r>
      <w:r w:rsidR="00800FE0">
        <w:rPr>
          <w:rtl/>
        </w:rPr>
        <w:t xml:space="preserve"> </w:t>
      </w:r>
      <w:r w:rsidRPr="00EB59BC">
        <w:rPr>
          <w:rtl/>
        </w:rPr>
        <w:t>שריד</w:t>
      </w:r>
      <w:r w:rsidR="00800FE0">
        <w:rPr>
          <w:rtl/>
        </w:rPr>
        <w:t xml:space="preserve"> </w:t>
      </w:r>
      <w:r w:rsidRPr="00EB59BC">
        <w:rPr>
          <w:rtl/>
        </w:rPr>
        <w:t>אומר:</w:t>
      </w:r>
      <w:r w:rsidR="00800FE0">
        <w:rPr>
          <w:rtl/>
        </w:rPr>
        <w:t xml:space="preserve"> </w:t>
      </w:r>
      <w:r w:rsidRPr="00EB59BC">
        <w:rPr>
          <w:rtl/>
        </w:rPr>
        <w:t>הסכמה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ערפאת זה חשוב, הסכמה עם המפלגות הערביות זה</w:t>
      </w:r>
      <w:r w:rsidR="00800FE0">
        <w:rPr>
          <w:rtl/>
        </w:rPr>
        <w:t xml:space="preserve"> </w:t>
      </w:r>
      <w:r w:rsidRPr="00EB59BC">
        <w:rPr>
          <w:rtl/>
        </w:rPr>
        <w:t>חשוב,</w:t>
      </w:r>
      <w:r w:rsidR="00800FE0">
        <w:rPr>
          <w:rtl/>
        </w:rPr>
        <w:t xml:space="preserve"> </w:t>
      </w:r>
      <w:r w:rsidRPr="00EB59BC">
        <w:rPr>
          <w:rtl/>
        </w:rPr>
        <w:t>הסכמה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בין היהודים </w:t>
      </w:r>
      <w:r w:rsidR="00800FE0">
        <w:rPr>
          <w:rtl/>
        </w:rPr>
        <w:t>–</w:t>
      </w:r>
      <w:r w:rsidRPr="00EB59BC">
        <w:rPr>
          <w:rtl/>
        </w:rPr>
        <w:t xml:space="preserve"> לא צריך את זה בכלל, לא שווה כקליפת השום בשבילו. כך</w:t>
      </w:r>
      <w:r w:rsidR="00800FE0">
        <w:rPr>
          <w:rtl/>
        </w:rPr>
        <w:t xml:space="preserve"> </w:t>
      </w:r>
      <w:r w:rsidRPr="00EB59BC">
        <w:rPr>
          <w:rtl/>
        </w:rPr>
        <w:t>הוא אומר.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 תהיה הסכמה לאומית, ממה הוא יחיה?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תקימו ממשלת אחדות לאומית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שואל היום </w:t>
      </w:r>
      <w:r w:rsidR="00800FE0">
        <w:rPr>
          <w:rtl/>
        </w:rPr>
        <w:t>–</w:t>
      </w:r>
      <w:r w:rsidRPr="00EB59BC">
        <w:rPr>
          <w:rtl/>
        </w:rPr>
        <w:t xml:space="preserve"> אולי אנחנו יכולים קצת להתעלות ולהפסיק את המשחקים השטותיים</w:t>
      </w:r>
      <w:r w:rsidR="00800FE0">
        <w:rPr>
          <w:rtl/>
        </w:rPr>
        <w:t xml:space="preserve"> </w:t>
      </w:r>
      <w:r w:rsidRPr="00EB59BC">
        <w:rPr>
          <w:rtl/>
        </w:rPr>
        <w:t>האלה,</w:t>
      </w:r>
      <w:r w:rsidR="00800FE0">
        <w:rPr>
          <w:rtl/>
        </w:rPr>
        <w:t xml:space="preserve"> </w:t>
      </w:r>
      <w:r w:rsidRPr="00EB59BC">
        <w:rPr>
          <w:rtl/>
        </w:rPr>
        <w:t>להפסיק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הקנטרנות ואת האמוציות האישיות, שכל כך בלטו כאן. זה עניין של</w:t>
      </w:r>
      <w:r w:rsidR="00800FE0">
        <w:rPr>
          <w:rtl/>
        </w:rPr>
        <w:t xml:space="preserve"> </w:t>
      </w:r>
      <w:r w:rsidRPr="00EB59BC">
        <w:rPr>
          <w:rtl/>
        </w:rPr>
        <w:t>מיכאל</w:t>
      </w:r>
      <w:r w:rsidR="00800FE0">
        <w:rPr>
          <w:rtl/>
        </w:rPr>
        <w:t xml:space="preserve"> </w:t>
      </w:r>
      <w:r w:rsidRPr="00EB59BC">
        <w:rPr>
          <w:rtl/>
        </w:rPr>
        <w:t>איתן,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עניין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יוסי ביילין? זה עניין של המציאות. תראו איפה אנחנו</w:t>
      </w:r>
      <w:r w:rsidR="00800FE0">
        <w:rPr>
          <w:rtl/>
        </w:rPr>
        <w:t xml:space="preserve"> </w:t>
      </w:r>
      <w:r w:rsidRPr="00EB59BC">
        <w:rPr>
          <w:rtl/>
        </w:rPr>
        <w:t>חיים.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שאול</w:t>
      </w:r>
      <w:r w:rsidR="00800FE0">
        <w:rPr>
          <w:rtl/>
        </w:rPr>
        <w:t xml:space="preserve"> </w:t>
      </w:r>
      <w:r w:rsidRPr="00EB59BC">
        <w:rPr>
          <w:rtl/>
        </w:rPr>
        <w:t>יהלום,</w:t>
      </w:r>
      <w:r w:rsidR="00800FE0">
        <w:rPr>
          <w:rtl/>
        </w:rPr>
        <w:t xml:space="preserve"> </w:t>
      </w:r>
      <w:r w:rsidRPr="00EB59BC">
        <w:rPr>
          <w:rtl/>
        </w:rPr>
        <w:t>אתה</w:t>
      </w:r>
      <w:r w:rsidR="00800FE0">
        <w:rPr>
          <w:rtl/>
        </w:rPr>
        <w:t xml:space="preserve"> </w:t>
      </w:r>
      <w:r w:rsidRPr="00EB59BC">
        <w:rPr>
          <w:rtl/>
        </w:rPr>
        <w:t>מדבר</w:t>
      </w:r>
      <w:r w:rsidR="00800FE0">
        <w:rPr>
          <w:rtl/>
        </w:rPr>
        <w:t xml:space="preserve"> </w:t>
      </w:r>
      <w:r w:rsidRPr="00EB59BC">
        <w:rPr>
          <w:rtl/>
        </w:rPr>
        <w:t>גבוהה</w:t>
      </w:r>
      <w:r w:rsidR="00800FE0">
        <w:rPr>
          <w:rtl/>
        </w:rPr>
        <w:t xml:space="preserve"> </w:t>
      </w:r>
      <w:r w:rsidRPr="00EB59BC">
        <w:rPr>
          <w:rtl/>
        </w:rPr>
        <w:t>גבוהה, אבל אתה ואני נלחמים פה</w:t>
      </w:r>
      <w:r w:rsidR="00800FE0">
        <w:rPr>
          <w:rtl/>
        </w:rPr>
        <w:t xml:space="preserve"> </w:t>
      </w:r>
      <w:r w:rsidRPr="00EB59BC">
        <w:rPr>
          <w:rtl/>
        </w:rPr>
        <w:t>יום</w:t>
      </w:r>
      <w:r w:rsidR="00800FE0">
        <w:rPr>
          <w:rtl/>
        </w:rPr>
        <w:t>-</w:t>
      </w:r>
      <w:r w:rsidRPr="00EB59BC">
        <w:rPr>
          <w:rtl/>
        </w:rPr>
        <w:t>יום למען ממשלה שמוסרת שטחים מארץ</w:t>
      </w:r>
      <w:r w:rsidR="00800FE0">
        <w:rPr>
          <w:rtl/>
        </w:rPr>
        <w:t>-</w:t>
      </w:r>
      <w:r w:rsidRPr="00EB59BC">
        <w:rPr>
          <w:rtl/>
        </w:rPr>
        <w:t>ישראל. כואב לנו, לא נעים לנו, אנחנו מנסים</w:t>
      </w:r>
      <w:r w:rsidR="00800FE0">
        <w:rPr>
          <w:rtl/>
        </w:rPr>
        <w:t xml:space="preserve"> </w:t>
      </w:r>
      <w:r w:rsidRPr="00EB59BC">
        <w:rPr>
          <w:rtl/>
        </w:rPr>
        <w:t>להיאבק</w:t>
      </w:r>
      <w:r w:rsidR="00800FE0">
        <w:rPr>
          <w:rtl/>
        </w:rPr>
        <w:t xml:space="preserve"> </w:t>
      </w:r>
      <w:r w:rsidRPr="00EB59BC">
        <w:rPr>
          <w:rtl/>
        </w:rPr>
        <w:t>כך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אחרת,</w:t>
      </w:r>
      <w:r w:rsidR="00800FE0">
        <w:rPr>
          <w:rtl/>
        </w:rPr>
        <w:t xml:space="preserve"> </w:t>
      </w:r>
      <w:r w:rsidRPr="00EB59BC">
        <w:rPr>
          <w:rtl/>
        </w:rPr>
        <w:t>אבל זאת המציאות. במציאות הזאת כל הדיבורים וההגזמות שאתה</w:t>
      </w:r>
      <w:r w:rsidR="00800FE0">
        <w:rPr>
          <w:rtl/>
        </w:rPr>
        <w:t xml:space="preserve"> </w:t>
      </w:r>
      <w:r w:rsidRPr="00EB59BC">
        <w:rPr>
          <w:rtl/>
        </w:rPr>
        <w:t>הולך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>-</w:t>
      </w:r>
      <w:r w:rsidRPr="00EB59BC">
        <w:rPr>
          <w:rtl/>
        </w:rPr>
        <w:t>פיהם</w:t>
      </w:r>
      <w:r w:rsidR="00800FE0">
        <w:rPr>
          <w:rtl/>
        </w:rPr>
        <w:t xml:space="preserve"> </w:t>
      </w:r>
      <w:r w:rsidRPr="00EB59BC">
        <w:rPr>
          <w:rtl/>
        </w:rPr>
        <w:t>ושיוסי</w:t>
      </w:r>
      <w:r w:rsidR="00800FE0">
        <w:rPr>
          <w:rtl/>
        </w:rPr>
        <w:t xml:space="preserve"> </w:t>
      </w:r>
      <w:r w:rsidRPr="00EB59BC">
        <w:rPr>
          <w:rtl/>
        </w:rPr>
        <w:t>שריד הולך על</w:t>
      </w:r>
      <w:r w:rsidR="00800FE0">
        <w:rPr>
          <w:rtl/>
        </w:rPr>
        <w:t>-</w:t>
      </w:r>
      <w:r w:rsidRPr="00EB59BC">
        <w:rPr>
          <w:rtl/>
        </w:rPr>
        <w:t>פיהם הם פאסה, הם לא יועילו לאיש מאתנו בשום</w:t>
      </w:r>
      <w:r w:rsidR="00800FE0">
        <w:rPr>
          <w:rtl/>
        </w:rPr>
        <w:t xml:space="preserve"> </w:t>
      </w:r>
      <w:r w:rsidRPr="00EB59BC">
        <w:rPr>
          <w:rtl/>
        </w:rPr>
        <w:t>דבר. הם יגרמו לאסון הכי גדול.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צריכים</w:t>
      </w:r>
      <w:r w:rsidR="00800FE0">
        <w:rPr>
          <w:rtl/>
        </w:rPr>
        <w:t xml:space="preserve"> </w:t>
      </w:r>
      <w:r w:rsidRPr="00EB59BC">
        <w:rPr>
          <w:rtl/>
        </w:rPr>
        <w:t>לראות מה העיקר ומה הדברים המרכזיים, והסכמה לאומית ועוד איך</w:t>
      </w:r>
      <w:r w:rsidR="00800FE0">
        <w:rPr>
          <w:rtl/>
        </w:rPr>
        <w:t xml:space="preserve"> </w:t>
      </w:r>
      <w:r w:rsidRPr="00EB59BC">
        <w:rPr>
          <w:rtl/>
        </w:rPr>
        <w:t>חשובה,</w:t>
      </w:r>
      <w:r w:rsidR="00800FE0">
        <w:rPr>
          <w:rtl/>
        </w:rPr>
        <w:t xml:space="preserve"> </w:t>
      </w:r>
      <w:r w:rsidRPr="00EB59BC">
        <w:rPr>
          <w:rtl/>
        </w:rPr>
        <w:t>כי</w:t>
      </w:r>
      <w:r w:rsidR="00800FE0">
        <w:rPr>
          <w:rtl/>
        </w:rPr>
        <w:t xml:space="preserve"> </w:t>
      </w:r>
      <w:r w:rsidRPr="00EB59BC">
        <w:rPr>
          <w:rtl/>
        </w:rPr>
        <w:t>היא</w:t>
      </w:r>
      <w:r w:rsidR="00800FE0">
        <w:rPr>
          <w:rtl/>
        </w:rPr>
        <w:t xml:space="preserve"> </w:t>
      </w:r>
      <w:r w:rsidRPr="00EB59BC">
        <w:rPr>
          <w:rtl/>
        </w:rPr>
        <w:t>ערובה</w:t>
      </w:r>
      <w:r w:rsidR="00800FE0">
        <w:rPr>
          <w:rtl/>
        </w:rPr>
        <w:t xml:space="preserve"> </w:t>
      </w:r>
      <w:r w:rsidRPr="00EB59BC">
        <w:rPr>
          <w:rtl/>
        </w:rPr>
        <w:t>לכך שנוכל לעמוד מול לחצים חיצוניים ופנימיים. חבר הכנסת</w:t>
      </w:r>
      <w:r w:rsidR="00800FE0">
        <w:rPr>
          <w:rtl/>
        </w:rPr>
        <w:t xml:space="preserve"> </w:t>
      </w:r>
      <w:r w:rsidRPr="00EB59BC">
        <w:rPr>
          <w:rtl/>
        </w:rPr>
        <w:t>שאול יהלום, אני פונה אליך פעם נוספת. כשיוסי שריד אומר שהמסמך הזה כולל סיפוח של</w:t>
      </w:r>
      <w:r w:rsidR="00800FE0">
        <w:rPr>
          <w:rtl/>
        </w:rPr>
        <w:t xml:space="preserve"> </w:t>
      </w:r>
      <w:r w:rsidR="00800FE0" w:rsidRPr="00EB59BC">
        <w:rPr>
          <w:rtl/>
        </w:rPr>
        <w:t>60</w:t>
      </w:r>
      <w:r w:rsidR="00800FE0">
        <w:rPr>
          <w:rtl/>
        </w:rPr>
        <w:t xml:space="preserve">% </w:t>
      </w:r>
      <w:r w:rsidRPr="00EB59BC">
        <w:rPr>
          <w:rtl/>
        </w:rPr>
        <w:t>מהשטחים,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אני אומר שזה לא נכון, אין דבר כזה במסמך הזה </w:t>
      </w:r>
      <w:r w:rsidR="00800FE0">
        <w:rPr>
          <w:rtl/>
        </w:rPr>
        <w:t>–</w:t>
      </w:r>
      <w:r w:rsidRPr="00EB59BC">
        <w:rPr>
          <w:rtl/>
        </w:rPr>
        <w:t xml:space="preserve"> לצערי, אני מצטער,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מציאותי.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מי שיבוא היום עם תוכנית שאומרת: אנחנו נספח </w:t>
      </w:r>
      <w:r w:rsidR="00800FE0" w:rsidRPr="00EB59BC">
        <w:rPr>
          <w:rtl/>
        </w:rPr>
        <w:t>60</w:t>
      </w:r>
      <w:r w:rsidR="00800FE0">
        <w:rPr>
          <w:rtl/>
        </w:rPr>
        <w:t>%</w:t>
      </w:r>
      <w:r w:rsidRPr="00EB59BC">
        <w:rPr>
          <w:rtl/>
        </w:rPr>
        <w:t xml:space="preserve"> מהשטחים,</w:t>
      </w:r>
      <w:r w:rsidR="00800FE0">
        <w:rPr>
          <w:rtl/>
        </w:rPr>
        <w:t xml:space="preserve"> </w:t>
      </w:r>
      <w:r w:rsidRPr="00EB59BC">
        <w:rPr>
          <w:rtl/>
        </w:rPr>
        <w:t>מביא</w:t>
      </w:r>
      <w:r w:rsidR="00800FE0">
        <w:rPr>
          <w:rtl/>
        </w:rPr>
        <w:t xml:space="preserve"> </w:t>
      </w:r>
      <w:r w:rsidRPr="00EB59BC">
        <w:rPr>
          <w:rtl/>
        </w:rPr>
        <w:t>בחשבון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הדברים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הבאים </w:t>
      </w:r>
      <w:r w:rsidR="00800FE0">
        <w:rPr>
          <w:rtl/>
        </w:rPr>
        <w:t>–</w:t>
      </w:r>
      <w:r w:rsidRPr="00EB59BC">
        <w:rPr>
          <w:rtl/>
        </w:rPr>
        <w:t xml:space="preserve"> 1.</w:t>
      </w:r>
      <w:r w:rsidR="00800FE0">
        <w:rPr>
          <w:rtl/>
        </w:rPr>
        <w:t xml:space="preserve"> </w:t>
      </w:r>
      <w:r w:rsidRPr="00EB59BC">
        <w:rPr>
          <w:rtl/>
        </w:rPr>
        <w:t>קרע גדול בעם ישראל; 2. אמצעי התקשורת; 3.</w:t>
      </w:r>
      <w:r w:rsidR="00800FE0">
        <w:rPr>
          <w:rtl/>
        </w:rPr>
        <w:t xml:space="preserve"> </w:t>
      </w:r>
      <w:r w:rsidRPr="00EB59BC">
        <w:rPr>
          <w:rtl/>
        </w:rPr>
        <w:t>הפלשתינים;</w:t>
      </w:r>
      <w:r w:rsidR="00800FE0">
        <w:rPr>
          <w:rtl/>
        </w:rPr>
        <w:t xml:space="preserve"> </w:t>
      </w:r>
      <w:r w:rsidRPr="00EB59BC">
        <w:rPr>
          <w:rtl/>
        </w:rPr>
        <w:t>4.</w:t>
      </w:r>
      <w:r w:rsidR="00800FE0">
        <w:rPr>
          <w:rtl/>
        </w:rPr>
        <w:t xml:space="preserve"> </w:t>
      </w:r>
      <w:r w:rsidRPr="00EB59BC">
        <w:rPr>
          <w:rtl/>
        </w:rPr>
        <w:t>האירופים;</w:t>
      </w:r>
      <w:r w:rsidR="00800FE0">
        <w:rPr>
          <w:rtl/>
        </w:rPr>
        <w:t xml:space="preserve"> </w:t>
      </w:r>
      <w:r w:rsidRPr="00EB59BC">
        <w:rPr>
          <w:rtl/>
        </w:rPr>
        <w:t>5. האמריקנים. הוא נגד כל העולם.</w:t>
      </w:r>
      <w:r w:rsidR="00800FE0">
        <w:rPr>
          <w:rtl/>
        </w:rPr>
        <w:t xml:space="preserve"> </w:t>
      </w:r>
      <w:r w:rsidRPr="00EB59BC">
        <w:rPr>
          <w:rtl/>
        </w:rPr>
        <w:t>אחרי שאנחנו בעצמנו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התחייבנו להמשיך בתהליך, לבוחרינו </w:t>
      </w:r>
      <w:r w:rsidR="00800FE0">
        <w:rPr>
          <w:rtl/>
        </w:rPr>
        <w:t>–</w:t>
      </w:r>
      <w:r w:rsidRPr="00EB59BC">
        <w:rPr>
          <w:rtl/>
        </w:rPr>
        <w:t xml:space="preserve"> מה אני צריך לדבר על הקואליציה? בקואליציה יש</w:t>
      </w:r>
      <w:r w:rsidR="00800FE0">
        <w:rPr>
          <w:rtl/>
        </w:rPr>
        <w:t xml:space="preserve"> </w:t>
      </w:r>
      <w:r w:rsidRPr="00EB59BC">
        <w:rPr>
          <w:rtl/>
        </w:rPr>
        <w:t>רוב להצעות האלה?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איתן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בקואליציה </w:t>
      </w:r>
      <w:r w:rsidR="00800FE0">
        <w:rPr>
          <w:rtl/>
        </w:rPr>
        <w:t>–</w:t>
      </w:r>
      <w:r w:rsidRPr="00EB59BC">
        <w:rPr>
          <w:rtl/>
        </w:rPr>
        <w:t xml:space="preserve"> שאול יהלום ומיכאל איתן מייצגים בעניין שלהם בהתיישבויות את רוב</w:t>
      </w:r>
      <w:r w:rsidR="00800FE0">
        <w:rPr>
          <w:rtl/>
        </w:rPr>
        <w:t xml:space="preserve"> </w:t>
      </w:r>
      <w:r w:rsidRPr="00EB59BC">
        <w:rPr>
          <w:rtl/>
        </w:rPr>
        <w:t>הקואליציה?</w:t>
      </w:r>
      <w:r w:rsidR="00800FE0">
        <w:rPr>
          <w:rtl/>
        </w:rPr>
        <w:t xml:space="preserve"> </w:t>
      </w:r>
      <w:r w:rsidRPr="00EB59BC">
        <w:rPr>
          <w:rtl/>
        </w:rPr>
        <w:t>עזוב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שריד,</w:t>
      </w:r>
      <w:r w:rsidR="00800FE0">
        <w:rPr>
          <w:rtl/>
        </w:rPr>
        <w:t xml:space="preserve"> </w:t>
      </w:r>
      <w:r w:rsidRPr="00EB59BC">
        <w:rPr>
          <w:rtl/>
        </w:rPr>
        <w:t>עזוב</w:t>
      </w:r>
      <w:r w:rsidR="00800FE0">
        <w:rPr>
          <w:rtl/>
        </w:rPr>
        <w:t xml:space="preserve"> </w:t>
      </w:r>
      <w:r w:rsidRPr="00EB59BC">
        <w:rPr>
          <w:rtl/>
        </w:rPr>
        <w:t>את העבודה, בוא נבחן בינינו, שאול, בוא נספור</w:t>
      </w:r>
      <w:r w:rsidR="00800FE0">
        <w:rPr>
          <w:rtl/>
        </w:rPr>
        <w:t xml:space="preserve"> </w:t>
      </w:r>
      <w:r w:rsidRPr="00EB59BC">
        <w:rPr>
          <w:rtl/>
        </w:rPr>
        <w:t>ונראה מה כוחנו בתוך הקואליציה שלנו, כמה מחויבים יש.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אז מה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לכן,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יהלום,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לא יום להגזמות, לא יום לקיצוניות, אלא יום</w:t>
      </w:r>
      <w:r w:rsidR="00800FE0">
        <w:rPr>
          <w:rtl/>
        </w:rPr>
        <w:t xml:space="preserve"> </w:t>
      </w:r>
      <w:r w:rsidRPr="00EB59BC">
        <w:rPr>
          <w:rtl/>
        </w:rPr>
        <w:t>לאיחוד</w:t>
      </w:r>
      <w:r w:rsidR="00800FE0">
        <w:rPr>
          <w:rtl/>
        </w:rPr>
        <w:t xml:space="preserve"> </w:t>
      </w:r>
      <w:r w:rsidRPr="00EB59BC">
        <w:rPr>
          <w:rtl/>
        </w:rPr>
        <w:t>כוחות.</w:t>
      </w:r>
      <w:r w:rsidR="00800FE0">
        <w:rPr>
          <w:rtl/>
        </w:rPr>
        <w:t xml:space="preserve"> </w:t>
      </w:r>
      <w:r w:rsidRPr="00EB59BC">
        <w:rPr>
          <w:rtl/>
        </w:rPr>
        <w:t>אנחנו צריכים לאחד את הכוחות של המחנה שלנו, ואם אפשר לחפש בעלי</w:t>
      </w:r>
      <w:r w:rsidR="00800FE0">
        <w:rPr>
          <w:rtl/>
        </w:rPr>
        <w:t xml:space="preserve"> </w:t>
      </w:r>
      <w:r w:rsidRPr="00EB59BC">
        <w:rPr>
          <w:rtl/>
        </w:rPr>
        <w:t>ברית</w:t>
      </w:r>
      <w:r w:rsidR="00800FE0">
        <w:rPr>
          <w:rtl/>
        </w:rPr>
        <w:t xml:space="preserve"> </w:t>
      </w:r>
      <w:r w:rsidRPr="00EB59BC">
        <w:rPr>
          <w:rtl/>
        </w:rPr>
        <w:t>כאן, צריך לאחד אותם ולא ללכת כל אחד עם התורה שלו וכל אחד שיתיישר על</w:t>
      </w:r>
      <w:r w:rsidR="00800FE0">
        <w:rPr>
          <w:rtl/>
        </w:rPr>
        <w:t>-</w:t>
      </w:r>
      <w:r w:rsidRPr="00EB59BC">
        <w:rPr>
          <w:rtl/>
        </w:rPr>
        <w:t>פיו.</w:t>
      </w:r>
      <w:r w:rsidR="00800FE0">
        <w:rPr>
          <w:rtl/>
        </w:rPr>
        <w:t xml:space="preserve"> </w:t>
      </w:r>
      <w:r w:rsidRPr="00EB59BC">
        <w:rPr>
          <w:rtl/>
        </w:rPr>
        <w:t>זה יש לו שלושה חברים במפלגה, יש לו תורה אמיתית שלו, ועל קוצו של יו"ד, אי</w:t>
      </w:r>
      <w:r w:rsidR="00800FE0">
        <w:rPr>
          <w:rtl/>
        </w:rPr>
        <w:t>-</w:t>
      </w:r>
      <w:r w:rsidRPr="00EB59BC">
        <w:rPr>
          <w:rtl/>
        </w:rPr>
        <w:t>אפשר,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לא יכול להסכים.</w:t>
      </w:r>
      <w:r w:rsidR="00800FE0">
        <w:rPr>
          <w:rtl/>
        </w:rPr>
        <w:t xml:space="preserve"> </w:t>
      </w:r>
      <w:r w:rsidRPr="00EB59BC">
        <w:rPr>
          <w:rtl/>
        </w:rPr>
        <w:t>השני יש לו שמונה, יש לו כבר תורה אחרת. והרביעי יש לו 20,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לו</w:t>
      </w:r>
      <w:r w:rsidR="00800FE0">
        <w:rPr>
          <w:rtl/>
        </w:rPr>
        <w:t xml:space="preserve"> </w:t>
      </w:r>
      <w:r w:rsidRPr="00EB59BC">
        <w:rPr>
          <w:rtl/>
        </w:rPr>
        <w:t>עוד</w:t>
      </w:r>
      <w:r w:rsidR="00800FE0">
        <w:rPr>
          <w:rtl/>
        </w:rPr>
        <w:t xml:space="preserve"> </w:t>
      </w:r>
      <w:r w:rsidRPr="00EB59BC">
        <w:rPr>
          <w:rtl/>
        </w:rPr>
        <w:t>פעם תורה שונה. לא נצליח, האתגרים גדולים, האחדות חשובה. למען אחדות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צריך פשרה ולהתמקד בעיקר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שלום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זה אחדות?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להתמקד בעיקר </w:t>
      </w:r>
      <w:r>
        <w:rPr>
          <w:rtl/>
        </w:rPr>
        <w:t>–</w:t>
      </w:r>
      <w:r w:rsidR="00EB59BC" w:rsidRPr="00EB59BC">
        <w:rPr>
          <w:rtl/>
        </w:rPr>
        <w:t xml:space="preserve"> בירושלים, בהתנחלויות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מבקש להעיר הערה.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בבקעת</w:t>
      </w:r>
      <w:r>
        <w:rPr>
          <w:rtl/>
        </w:rPr>
        <w:t>-</w:t>
      </w:r>
      <w:r w:rsidR="00EB59BC" w:rsidRPr="00EB59BC">
        <w:rPr>
          <w:rtl/>
        </w:rPr>
        <w:t>הירדן, ואני מסיים.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רק שנייה,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המשפט</w:t>
      </w:r>
      <w:r w:rsidR="00800FE0">
        <w:rPr>
          <w:rtl/>
        </w:rPr>
        <w:t xml:space="preserve"> </w:t>
      </w:r>
      <w:r w:rsidRPr="00EB59BC">
        <w:rPr>
          <w:rtl/>
        </w:rPr>
        <w:t>האחרון, כי פשוט היה כאן סילוף ואני רוצה לתקן אותו. הדרך השלישית לא</w:t>
      </w:r>
      <w:r w:rsidR="00800FE0">
        <w:rPr>
          <w:rtl/>
        </w:rPr>
        <w:t xml:space="preserve"> </w:t>
      </w:r>
      <w:r w:rsidRPr="00EB59BC">
        <w:rPr>
          <w:rtl/>
        </w:rPr>
        <w:t>יכולה</w:t>
      </w:r>
      <w:r w:rsidR="00800FE0">
        <w:rPr>
          <w:rtl/>
        </w:rPr>
        <w:t xml:space="preserve"> </w:t>
      </w:r>
      <w:r w:rsidRPr="00EB59BC">
        <w:rPr>
          <w:rtl/>
        </w:rPr>
        <w:t>להצטרף למסמך הזה. למה? כי מה כתוב בו על בקעת</w:t>
      </w:r>
      <w:r w:rsidR="00800FE0">
        <w:rPr>
          <w:rtl/>
        </w:rPr>
        <w:t>-</w:t>
      </w:r>
      <w:r w:rsidRPr="00EB59BC">
        <w:rPr>
          <w:rtl/>
        </w:rPr>
        <w:t>הירדן? יש שתי גרסאות. גרסה</w:t>
      </w:r>
      <w:r w:rsidR="00800FE0">
        <w:rPr>
          <w:rtl/>
        </w:rPr>
        <w:t xml:space="preserve"> </w:t>
      </w:r>
      <w:r w:rsidRPr="00EB59BC">
        <w:rPr>
          <w:rtl/>
        </w:rPr>
        <w:t>אחת</w:t>
      </w:r>
      <w:r w:rsidR="00800FE0">
        <w:rPr>
          <w:rtl/>
        </w:rPr>
        <w:t xml:space="preserve"> </w:t>
      </w:r>
      <w:r w:rsidRPr="00EB59BC">
        <w:rPr>
          <w:rtl/>
        </w:rPr>
        <w:t>אומרת:</w:t>
      </w:r>
      <w:r w:rsidR="00800FE0">
        <w:rPr>
          <w:rtl/>
        </w:rPr>
        <w:t xml:space="preserve"> </w:t>
      </w:r>
      <w:r w:rsidRPr="00EB59BC">
        <w:rPr>
          <w:rtl/>
        </w:rPr>
        <w:t>בקעת</w:t>
      </w:r>
      <w:r w:rsidR="00800FE0">
        <w:rPr>
          <w:rtl/>
        </w:rPr>
        <w:t>-</w:t>
      </w:r>
      <w:r w:rsidRPr="00EB59BC">
        <w:rPr>
          <w:rtl/>
        </w:rPr>
        <w:t>הירדן</w:t>
      </w:r>
      <w:r w:rsidR="00800FE0">
        <w:rPr>
          <w:rtl/>
        </w:rPr>
        <w:t xml:space="preserve"> </w:t>
      </w:r>
      <w:r w:rsidRPr="00EB59BC">
        <w:rPr>
          <w:rtl/>
        </w:rPr>
        <w:t>תהווה</w:t>
      </w:r>
      <w:r w:rsidR="00800FE0">
        <w:rPr>
          <w:rtl/>
        </w:rPr>
        <w:t xml:space="preserve"> </w:t>
      </w:r>
      <w:r w:rsidRPr="00EB59BC">
        <w:rPr>
          <w:rtl/>
        </w:rPr>
        <w:t>אזור ביטחון מיוחד וצבא ישראלי ישב על הירדן עם</w:t>
      </w:r>
      <w:r w:rsidR="00800FE0">
        <w:rPr>
          <w:rtl/>
        </w:rPr>
        <w:t xml:space="preserve"> </w:t>
      </w:r>
      <w:r w:rsidRPr="00EB59BC">
        <w:rPr>
          <w:rtl/>
        </w:rPr>
        <w:t>היישובים</w:t>
      </w:r>
      <w:r w:rsidR="00800FE0">
        <w:rPr>
          <w:rtl/>
        </w:rPr>
        <w:t xml:space="preserve"> </w:t>
      </w:r>
      <w:r w:rsidRPr="00EB59BC">
        <w:rPr>
          <w:rtl/>
        </w:rPr>
        <w:t>הנמצאים</w:t>
      </w:r>
      <w:r w:rsidR="00800FE0">
        <w:rPr>
          <w:rtl/>
        </w:rPr>
        <w:t xml:space="preserve"> </w:t>
      </w:r>
      <w:r w:rsidRPr="00EB59BC">
        <w:rPr>
          <w:rtl/>
        </w:rPr>
        <w:t>בה</w:t>
      </w:r>
      <w:r w:rsidR="00800FE0">
        <w:rPr>
          <w:rtl/>
        </w:rPr>
        <w:t xml:space="preserve"> </w:t>
      </w:r>
      <w:r w:rsidRPr="00EB59BC">
        <w:rPr>
          <w:rtl/>
        </w:rPr>
        <w:t>שיוכלו</w:t>
      </w:r>
      <w:r w:rsidR="00800FE0">
        <w:rPr>
          <w:rtl/>
        </w:rPr>
        <w:t xml:space="preserve"> </w:t>
      </w:r>
      <w:r w:rsidRPr="00EB59BC">
        <w:rPr>
          <w:rtl/>
        </w:rPr>
        <w:t>להישאר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מכונם.</w:t>
      </w:r>
      <w:r w:rsidR="00800FE0">
        <w:rPr>
          <w:rtl/>
        </w:rPr>
        <w:t xml:space="preserve"> </w:t>
      </w:r>
      <w:r w:rsidRPr="00EB59BC">
        <w:rPr>
          <w:rtl/>
        </w:rPr>
        <w:t>הגרסה</w:t>
      </w:r>
      <w:r w:rsidR="00800FE0">
        <w:rPr>
          <w:rtl/>
        </w:rPr>
        <w:t xml:space="preserve"> </w:t>
      </w:r>
      <w:r w:rsidRPr="00EB59BC">
        <w:rPr>
          <w:rtl/>
        </w:rPr>
        <w:t>השנייה אומרת:</w:t>
      </w:r>
      <w:r w:rsidR="00800FE0">
        <w:rPr>
          <w:rtl/>
        </w:rPr>
        <w:t xml:space="preserve"> </w:t>
      </w:r>
      <w:r w:rsidRPr="00EB59BC">
        <w:rPr>
          <w:rtl/>
        </w:rPr>
        <w:t>תוחל</w:t>
      </w:r>
      <w:r w:rsidR="00800FE0">
        <w:rPr>
          <w:rtl/>
        </w:rPr>
        <w:t xml:space="preserve"> </w:t>
      </w:r>
      <w:r w:rsidRPr="00EB59BC">
        <w:rPr>
          <w:rtl/>
        </w:rPr>
        <w:t>הריבונות הישראלית על כל בקעת</w:t>
      </w:r>
      <w:r w:rsidR="00800FE0">
        <w:rPr>
          <w:rtl/>
        </w:rPr>
        <w:t>-</w:t>
      </w:r>
      <w:r w:rsidRPr="00EB59BC">
        <w:rPr>
          <w:rtl/>
        </w:rPr>
        <w:t>הירדן.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נו?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באמת</w:t>
      </w:r>
      <w:r w:rsidR="00800FE0">
        <w:rPr>
          <w:rtl/>
        </w:rPr>
        <w:t xml:space="preserve"> </w:t>
      </w:r>
      <w:r w:rsidRPr="00EB59BC">
        <w:rPr>
          <w:rtl/>
        </w:rPr>
        <w:t>הדרך</w:t>
      </w:r>
      <w:r w:rsidR="00800FE0">
        <w:rPr>
          <w:rtl/>
        </w:rPr>
        <w:t xml:space="preserve"> </w:t>
      </w:r>
      <w:r w:rsidRPr="00EB59BC">
        <w:rPr>
          <w:rtl/>
        </w:rPr>
        <w:t>השלישית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כך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אחדות</w:t>
      </w:r>
      <w:r w:rsidR="00800FE0">
        <w:rPr>
          <w:rtl/>
        </w:rPr>
        <w:t xml:space="preserve"> </w:t>
      </w:r>
      <w:r w:rsidRPr="00EB59BC">
        <w:rPr>
          <w:rtl/>
        </w:rPr>
        <w:t>לאומית, כל כך מחפשת את הדרך</w:t>
      </w:r>
      <w:r w:rsidR="00800FE0">
        <w:rPr>
          <w:rtl/>
        </w:rPr>
        <w:t xml:space="preserve"> </w:t>
      </w:r>
      <w:r w:rsidRPr="00EB59BC">
        <w:rPr>
          <w:rtl/>
        </w:rPr>
        <w:t>השלישית הזאת שתוכל להוות פשרה, האם היא לא יכולה לחיות עם נוסחה כזאת?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הבעיה היא שהשלום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איתן. חבר הכנסת שריד, אתה רוצה לשאול?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 אני מבקש להשיב.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צבי הנדל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אפילו הדרך השלישית לא מסכימה לחתום.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סליחה, תיגש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גדעון עזרא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ציונית לאומית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אבל הוא הפעיל סעיף על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אותו סעיף אני מבקש להפעיל.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מצטערת,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ההצעות</w:t>
      </w:r>
      <w:r w:rsidR="00800FE0">
        <w:rPr>
          <w:rtl/>
        </w:rPr>
        <w:t xml:space="preserve"> </w:t>
      </w:r>
      <w:r w:rsidRPr="00EB59BC">
        <w:rPr>
          <w:rtl/>
        </w:rPr>
        <w:t>לסדר</w:t>
      </w:r>
      <w:r w:rsidR="00800FE0">
        <w:rPr>
          <w:rtl/>
        </w:rPr>
        <w:t>-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אינן עוסקות במרצ, לצערי. סעיף 88(ז)</w:t>
      </w:r>
      <w:r w:rsidR="00800FE0">
        <w:rPr>
          <w:rtl/>
        </w:rPr>
        <w:t xml:space="preserve"> </w:t>
      </w:r>
      <w:r w:rsidRPr="00EB59BC">
        <w:rPr>
          <w:rtl/>
        </w:rPr>
        <w:t>מתייחס להצעות לסדר</w:t>
      </w:r>
      <w:r w:rsidR="00800FE0">
        <w:rPr>
          <w:rtl/>
        </w:rPr>
        <w:t>-</w:t>
      </w:r>
      <w:r w:rsidRPr="00EB59BC">
        <w:rPr>
          <w:rtl/>
        </w:rPr>
        <w:t>היום העוסקות בסיעה מסוימת.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גברתי, אני מבקש הודעה אישית. היתה פה התקפה.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גם אני מבקש.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אדוני,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ארשה לך הודעה אישית או שאציע לך להציע הצעה אחרת לאחת מההצעות</w:t>
      </w:r>
      <w:r w:rsidR="00800FE0">
        <w:rPr>
          <w:rtl/>
        </w:rPr>
        <w:t xml:space="preserve"> </w:t>
      </w:r>
      <w:r w:rsidRPr="00EB59BC">
        <w:rPr>
          <w:rtl/>
        </w:rPr>
        <w:t>לסדר</w:t>
      </w:r>
      <w:r w:rsidR="00800FE0">
        <w:rPr>
          <w:rtl/>
        </w:rPr>
        <w:t>-</w:t>
      </w:r>
      <w:r w:rsidRPr="00EB59BC">
        <w:rPr>
          <w:rtl/>
        </w:rPr>
        <w:t xml:space="preserve">היום. אבל אני חייבת, אדוני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מרצ.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הכבוד,</w:t>
      </w:r>
      <w:r w:rsidR="00800FE0">
        <w:rPr>
          <w:rtl/>
        </w:rPr>
        <w:t xml:space="preserve"> </w:t>
      </w:r>
      <w:r w:rsidRPr="00EB59BC">
        <w:rPr>
          <w:rtl/>
        </w:rPr>
        <w:t>גברתי,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אני מצטער שדווקא אותך אני צריך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עם כל הכבוד,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ההתקפה איננה עלי באופן אישי, אני מייצג סיעה בבית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בהחלט כן.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על כן אני מייצג אותה אם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אותו דבר.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לכן,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שריד,</w:t>
      </w:r>
      <w:r w:rsidR="00800FE0">
        <w:rPr>
          <w:rtl/>
        </w:rPr>
        <w:t xml:space="preserve"> </w:t>
      </w:r>
      <w:r w:rsidRPr="00EB59BC">
        <w:rPr>
          <w:rtl/>
        </w:rPr>
        <w:t>אני ארשה לך, אבל לא בשלב הזה. קודם נשמע את השרה,</w:t>
      </w:r>
      <w:r w:rsidR="00800FE0">
        <w:rPr>
          <w:rtl/>
        </w:rPr>
        <w:t xml:space="preserve"> </w:t>
      </w:r>
      <w:r w:rsidRPr="00EB59BC">
        <w:rPr>
          <w:rtl/>
        </w:rPr>
        <w:t>שמשיבה על כל ההצעות, ואז אני ארשה. יש גם סדרה של הצעות נוספות.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היושבת</w:t>
      </w:r>
      <w:r w:rsidR="00800FE0">
        <w:rPr>
          <w:rtl/>
        </w:rPr>
        <w:t>-</w:t>
      </w:r>
      <w:r w:rsidRPr="00EB59BC">
        <w:rPr>
          <w:rtl/>
        </w:rPr>
        <w:t>ראש, בדיוק באותה מידה גם אני הותקפתי.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כן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מציעה,</w:t>
      </w:r>
      <w:r w:rsidR="00800FE0">
        <w:rPr>
          <w:rtl/>
        </w:rPr>
        <w:t xml:space="preserve"> </w:t>
      </w:r>
      <w:r w:rsidRPr="00EB59BC">
        <w:rPr>
          <w:rtl/>
        </w:rPr>
        <w:t>למען</w:t>
      </w:r>
      <w:r w:rsidR="00800FE0">
        <w:rPr>
          <w:rtl/>
        </w:rPr>
        <w:t xml:space="preserve"> </w:t>
      </w:r>
      <w:r w:rsidRPr="00EB59BC">
        <w:rPr>
          <w:rtl/>
        </w:rPr>
        <w:t>הסדר</w:t>
      </w:r>
      <w:r w:rsidR="00800FE0">
        <w:rPr>
          <w:rtl/>
        </w:rPr>
        <w:t xml:space="preserve"> </w:t>
      </w:r>
      <w:r w:rsidRPr="00EB59BC">
        <w:rPr>
          <w:rtl/>
        </w:rPr>
        <w:t>הטוב וגם כדי לעמוד בתנאי התקנון, יש הרבה</w:t>
      </w:r>
      <w:r w:rsidR="00800FE0">
        <w:rPr>
          <w:rtl/>
        </w:rPr>
        <w:t xml:space="preserve"> </w:t>
      </w:r>
      <w:r w:rsidRPr="00EB59BC">
        <w:rPr>
          <w:rtl/>
        </w:rPr>
        <w:t>אפשרויות להצעות אחרות. אנא נצלו זאת.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בכל זאת רוצה להבין </w:t>
      </w:r>
      <w:r w:rsidR="00800FE0">
        <w:rPr>
          <w:rtl/>
        </w:rPr>
        <w:t>–</w:t>
      </w:r>
      <w:r w:rsidRPr="00EB59BC">
        <w:rPr>
          <w:rtl/>
        </w:rPr>
        <w:t xml:space="preserve"> על</w:t>
      </w:r>
      <w:r w:rsidR="00800FE0">
        <w:rPr>
          <w:rtl/>
        </w:rPr>
        <w:t>-</w:t>
      </w:r>
      <w:r w:rsidRPr="00EB59BC">
        <w:rPr>
          <w:rtl/>
        </w:rPr>
        <w:t>פי איזה סעיף הופיע חבר הכנסת מיכאל איתן?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מיכאל איתן הופיע על</w:t>
      </w:r>
      <w:r w:rsidR="00800FE0">
        <w:rPr>
          <w:rtl/>
        </w:rPr>
        <w:t>-</w:t>
      </w:r>
      <w:r w:rsidRPr="00EB59BC">
        <w:rPr>
          <w:rtl/>
        </w:rPr>
        <w:t>פי סעיף 88(ז) לתקנון.</w:t>
      </w:r>
      <w:r w:rsidR="00800FE0">
        <w:rPr>
          <w:rtl/>
        </w:rPr>
        <w:t xml:space="preserve"> </w:t>
      </w:r>
      <w:r w:rsidRPr="00EB59BC">
        <w:rPr>
          <w:rtl/>
        </w:rPr>
        <w:t>אני אקרא את הסעיף,</w:t>
      </w:r>
      <w:r w:rsidR="00800FE0">
        <w:rPr>
          <w:rtl/>
        </w:rPr>
        <w:t xml:space="preserve"> </w:t>
      </w:r>
      <w:r w:rsidRPr="00EB59BC">
        <w:rPr>
          <w:rtl/>
        </w:rPr>
        <w:t>ברשותך,</w:t>
      </w:r>
      <w:r w:rsidR="00800FE0">
        <w:rPr>
          <w:rtl/>
        </w:rPr>
        <w:t xml:space="preserve"> </w:t>
      </w:r>
      <w:r w:rsidRPr="00EB59BC">
        <w:rPr>
          <w:rtl/>
        </w:rPr>
        <w:t>כדי שיהיה ברור לכל הצופים וגם ליושבים כאן במה מדובר. סעיף 88(ז) אומר:</w:t>
      </w:r>
      <w:r w:rsidR="00800FE0">
        <w:rPr>
          <w:rtl/>
        </w:rPr>
        <w:t xml:space="preserve"> </w:t>
      </w:r>
      <w:r w:rsidRPr="00EB59BC">
        <w:rPr>
          <w:rtl/>
        </w:rPr>
        <w:t>"בהצעה</w:t>
      </w:r>
      <w:r w:rsidR="00800FE0">
        <w:rPr>
          <w:rtl/>
        </w:rPr>
        <w:t xml:space="preserve"> </w:t>
      </w:r>
      <w:r w:rsidRPr="00EB59BC">
        <w:rPr>
          <w:rtl/>
        </w:rPr>
        <w:t>שנושאה הוא פעולתה של סיעה שאינה סיעתו של המציע או פעולתו של חבר הכנסת</w:t>
      </w:r>
      <w:r w:rsidR="00800FE0">
        <w:rPr>
          <w:rtl/>
        </w:rPr>
        <w:t xml:space="preserve"> </w:t>
      </w:r>
      <w:r w:rsidRPr="00EB59BC">
        <w:rPr>
          <w:rtl/>
        </w:rPr>
        <w:t>הנמנה</w:t>
      </w:r>
      <w:r w:rsidR="00800FE0">
        <w:rPr>
          <w:rtl/>
        </w:rPr>
        <w:t xml:space="preserve"> </w:t>
      </w:r>
      <w:r w:rsidRPr="00EB59BC">
        <w:rPr>
          <w:rtl/>
        </w:rPr>
        <w:t>עם סיעה אחרת, תהיה לחבר אותה סיעה</w:t>
      </w:r>
      <w:r w:rsidR="00800FE0">
        <w:rPr>
          <w:rtl/>
        </w:rPr>
        <w:t xml:space="preserve"> </w:t>
      </w:r>
      <w:r w:rsidRPr="00EB59BC">
        <w:rPr>
          <w:rtl/>
        </w:rPr>
        <w:t>המדבר בשמה או לחבר הכנסת האמור, זכות</w:t>
      </w:r>
      <w:r w:rsidR="00800FE0">
        <w:rPr>
          <w:rtl/>
        </w:rPr>
        <w:t xml:space="preserve"> </w:t>
      </w:r>
      <w:r w:rsidRPr="00EB59BC">
        <w:rPr>
          <w:rtl/>
        </w:rPr>
        <w:t>תשובה בשיעור זמן שלא יעלה על 10 דקות". אדוני, כל ההצעות לסדר</w:t>
      </w:r>
      <w:r w:rsidR="00800FE0">
        <w:rPr>
          <w:rtl/>
        </w:rPr>
        <w:t>-</w:t>
      </w:r>
      <w:r w:rsidRPr="00EB59BC">
        <w:rPr>
          <w:rtl/>
        </w:rPr>
        <w:t xml:space="preserve">היום הללו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מה ההבדל בין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 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ואני גם מצטערת שבמקרה זה אני חייבת להפעיל את התקנון, אבל כל ההצעות</w:t>
      </w:r>
      <w:r>
        <w:rPr>
          <w:rtl/>
        </w:rPr>
        <w:t xml:space="preserve"> </w:t>
      </w:r>
      <w:r w:rsidR="00EB59BC" w:rsidRPr="00EB59BC">
        <w:rPr>
          <w:rtl/>
        </w:rPr>
        <w:t>לסדר</w:t>
      </w:r>
      <w:r>
        <w:rPr>
          <w:rtl/>
        </w:rPr>
        <w:t>-</w:t>
      </w:r>
      <w:r w:rsidR="00EB59BC" w:rsidRPr="00EB59BC">
        <w:rPr>
          <w:rtl/>
        </w:rPr>
        <w:t>היום</w:t>
      </w:r>
      <w:r>
        <w:rPr>
          <w:rtl/>
        </w:rPr>
        <w:t xml:space="preserve"> </w:t>
      </w:r>
      <w:r w:rsidR="00EB59BC" w:rsidRPr="00EB59BC">
        <w:rPr>
          <w:rtl/>
        </w:rPr>
        <w:t>הללו</w:t>
      </w:r>
      <w:r>
        <w:rPr>
          <w:rtl/>
        </w:rPr>
        <w:t xml:space="preserve"> </w:t>
      </w:r>
      <w:r w:rsidR="00EB59BC" w:rsidRPr="00EB59BC">
        <w:rPr>
          <w:rtl/>
        </w:rPr>
        <w:t>עוסקות</w:t>
      </w:r>
      <w:r>
        <w:rPr>
          <w:rtl/>
        </w:rPr>
        <w:t xml:space="preserve"> </w:t>
      </w:r>
      <w:r w:rsidR="00EB59BC" w:rsidRPr="00EB59BC">
        <w:rPr>
          <w:rtl/>
        </w:rPr>
        <w:t>בסיעת</w:t>
      </w:r>
      <w:r>
        <w:rPr>
          <w:rtl/>
        </w:rPr>
        <w:t xml:space="preserve"> </w:t>
      </w:r>
      <w:r w:rsidR="00EB59BC" w:rsidRPr="00EB59BC">
        <w:rPr>
          <w:rtl/>
        </w:rPr>
        <w:t>עבודה</w:t>
      </w:r>
      <w:r>
        <w:rPr>
          <w:rtl/>
        </w:rPr>
        <w:t xml:space="preserve"> </w:t>
      </w:r>
      <w:r w:rsidR="00EB59BC" w:rsidRPr="00EB59BC">
        <w:rPr>
          <w:rtl/>
        </w:rPr>
        <w:t>או בסיעת הליכוד. על כן לחבר הכנסת מסיעת</w:t>
      </w:r>
      <w:r>
        <w:rPr>
          <w:rtl/>
        </w:rPr>
        <w:t xml:space="preserve"> </w:t>
      </w:r>
      <w:r w:rsidR="00EB59BC" w:rsidRPr="00EB59BC">
        <w:rPr>
          <w:rtl/>
        </w:rPr>
        <w:t xml:space="preserve">הליכוד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פתאום?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על כן לחבר הכנסת מסיעת הליכוד ההצעות עצמן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סיעת הליכוד לא הוזכרה בכלל בכל מהלך הנאומים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בהצעות לסדר</w:t>
      </w:r>
      <w:r w:rsidR="00800FE0">
        <w:rPr>
          <w:rtl/>
        </w:rPr>
        <w:t>-</w:t>
      </w:r>
      <w:r w:rsidRPr="00EB59BC">
        <w:rPr>
          <w:rtl/>
        </w:rPr>
        <w:t xml:space="preserve">היום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סליחה, ההצעות לסדר</w:t>
      </w:r>
      <w:r w:rsidR="00800FE0">
        <w:rPr>
          <w:rtl/>
        </w:rPr>
        <w:t>-</w:t>
      </w:r>
      <w:r w:rsidRPr="00EB59BC">
        <w:rPr>
          <w:rtl/>
        </w:rPr>
        <w:t xml:space="preserve">היום, אדוני, אני מצטערת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היושבת</w:t>
      </w:r>
      <w:r w:rsidR="00800FE0">
        <w:rPr>
          <w:rtl/>
        </w:rPr>
        <w:t>-</w:t>
      </w:r>
      <w:r w:rsidRPr="00EB59BC">
        <w:rPr>
          <w:rtl/>
        </w:rPr>
        <w:t xml:space="preserve">ראש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גדעון עזרא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הכותרות של ההצעות לסדר</w:t>
      </w:r>
      <w:r>
        <w:rPr>
          <w:rtl/>
        </w:rPr>
        <w:t>-</w:t>
      </w:r>
      <w:r w:rsidR="00EB59BC" w:rsidRPr="00EB59BC">
        <w:rPr>
          <w:rtl/>
        </w:rPr>
        <w:t>היום:</w:t>
      </w:r>
      <w:r>
        <w:rPr>
          <w:rtl/>
        </w:rPr>
        <w:t xml:space="preserve"> </w:t>
      </w:r>
      <w:r w:rsidR="00EB59BC" w:rsidRPr="00EB59BC">
        <w:rPr>
          <w:rtl/>
        </w:rPr>
        <w:t>"מסמך ההבנות שנחתם בין נציגים מהליכוד</w:t>
      </w:r>
      <w:r>
        <w:rPr>
          <w:rtl/>
        </w:rPr>
        <w:t xml:space="preserve"> </w:t>
      </w:r>
      <w:r w:rsidR="00EB59BC" w:rsidRPr="00EB59BC">
        <w:rPr>
          <w:rtl/>
        </w:rPr>
        <w:t>ומהעבודה".</w:t>
      </w:r>
      <w:r>
        <w:rPr>
          <w:rtl/>
        </w:rPr>
        <w:t xml:space="preserve"> </w:t>
      </w:r>
      <w:r w:rsidR="00EB59BC" w:rsidRPr="00EB59BC">
        <w:rPr>
          <w:rtl/>
        </w:rPr>
        <w:t>אדוני חבר הכנסת שריד, ההצעה לסדר</w:t>
      </w:r>
      <w:r>
        <w:rPr>
          <w:rtl/>
        </w:rPr>
        <w:t>-</w:t>
      </w:r>
      <w:r w:rsidR="00EB59BC" w:rsidRPr="00EB59BC">
        <w:rPr>
          <w:rtl/>
        </w:rPr>
        <w:t>היום שלך עצמך: "מסמך ההסכמות בין</w:t>
      </w:r>
      <w:r>
        <w:rPr>
          <w:rtl/>
        </w:rPr>
        <w:t xml:space="preserve"> </w:t>
      </w:r>
      <w:r w:rsidR="00EB59BC" w:rsidRPr="00EB59BC">
        <w:rPr>
          <w:rtl/>
        </w:rPr>
        <w:t>הליכוד ובין העבודה בנושא הסדר הקבע".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צודקת, אבל אותה הודעה אישית שמגיעה לחבר הכנסת שריד, גם אני מבקש.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ארשה לשני חברי הכנסת, ואני עושה זאת במסגרת הודעה אישית מהסיבה הנכונה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מאוד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רמון, עם כל הכבוד, אתה נכנסת לפני דקתיים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באתי מהחדר כי שמעתי שחבר הכנסת שריד תקף אותי באופן אישי ואמר לי שאני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השתרכתי אחרי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רמון, אתה לא תקבל הודעה אישית מהסיבה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מבקש.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מהסיבה שלא היית נוכח בזמן העניין.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היושבת</w:t>
      </w:r>
      <w:r w:rsidR="00800FE0">
        <w:rPr>
          <w:rtl/>
        </w:rPr>
        <w:t>-</w:t>
      </w:r>
      <w:r w:rsidRPr="00EB59BC">
        <w:rPr>
          <w:rtl/>
        </w:rPr>
        <w:t xml:space="preserve">ראש, לא עלה על דעתי שחבר הכנסת שריד תוקף אותי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ארשה בסיום הדיון והתשובה של השרה שתי הודעות אישיות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איך יכולתי להעלות על דעתי? רצתי כל עוד רוחי בי ובאתי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 אתה נראה רגוע לחלוטין, אדוני.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נרגעתי בדרך. חבר הכנסת שריד הסביר לי שזה לא כל כך חמור.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יפה.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גדעון עזרא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ועל כן, חברי הכנסת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מבקשת שכל ההודעות האלה יימסרו לפני תשובתי. אני יכולה להמתין.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בסדר.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קריאה: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אבל, חבר הכנסת רמון, אני מבקשת ממך לשבת ברגע זה.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אבל אני נרגש.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שריד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פנייה, לא אמירה.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משום</w:t>
      </w:r>
      <w:r w:rsidR="00800FE0">
        <w:rPr>
          <w:rtl/>
        </w:rPr>
        <w:t xml:space="preserve"> </w:t>
      </w:r>
      <w:r w:rsidRPr="00EB59BC">
        <w:rPr>
          <w:rtl/>
        </w:rPr>
        <w:t>שאני</w:t>
      </w:r>
      <w:r w:rsidR="00800FE0">
        <w:rPr>
          <w:rtl/>
        </w:rPr>
        <w:t xml:space="preserve"> </w:t>
      </w:r>
      <w:r w:rsidRPr="00EB59BC">
        <w:rPr>
          <w:rtl/>
        </w:rPr>
        <w:t>באמת</w:t>
      </w:r>
      <w:r w:rsidR="00800FE0">
        <w:rPr>
          <w:rtl/>
        </w:rPr>
        <w:t xml:space="preserve"> </w:t>
      </w:r>
      <w:r w:rsidRPr="00EB59BC">
        <w:rPr>
          <w:rtl/>
        </w:rPr>
        <w:t>חייבת לעבוד לפי התקנון, אני לא יכולה לתת לא לך ולא לחבר</w:t>
      </w:r>
      <w:r w:rsidR="00800FE0">
        <w:rPr>
          <w:rtl/>
        </w:rPr>
        <w:t xml:space="preserve"> </w:t>
      </w:r>
      <w:r w:rsidRPr="00EB59BC">
        <w:rPr>
          <w:rtl/>
        </w:rPr>
        <w:t>הכנסת יהלום על</w:t>
      </w:r>
      <w:r w:rsidR="00800FE0">
        <w:rPr>
          <w:rtl/>
        </w:rPr>
        <w:t>-</w:t>
      </w:r>
      <w:r w:rsidRPr="00EB59BC">
        <w:rPr>
          <w:rtl/>
        </w:rPr>
        <w:t xml:space="preserve">פי סעיף 88(ז)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 xml:space="preserve">– – </w:t>
      </w:r>
      <w:r w:rsidR="00EB59BC" w:rsidRPr="00EB59BC">
        <w:rPr>
          <w:rtl/>
        </w:rPr>
        <w:t>אבל</w:t>
      </w:r>
      <w:r>
        <w:rPr>
          <w:rtl/>
        </w:rPr>
        <w:t xml:space="preserve"> </w:t>
      </w:r>
      <w:r w:rsidR="00EB59BC" w:rsidRPr="00EB59BC">
        <w:rPr>
          <w:rtl/>
        </w:rPr>
        <w:t>אני</w:t>
      </w:r>
      <w:r>
        <w:rPr>
          <w:rtl/>
        </w:rPr>
        <w:t xml:space="preserve"> </w:t>
      </w:r>
      <w:r w:rsidR="00EB59BC" w:rsidRPr="00EB59BC">
        <w:rPr>
          <w:rtl/>
        </w:rPr>
        <w:t>בהחלט מוכנה לתת לך הודעה אישית, חבר הכנסת שריד. השרה לבנת</w:t>
      </w:r>
      <w:r>
        <w:rPr>
          <w:rtl/>
        </w:rPr>
        <w:t xml:space="preserve"> </w:t>
      </w:r>
      <w:r w:rsidR="00EB59BC" w:rsidRPr="00EB59BC">
        <w:rPr>
          <w:rtl/>
        </w:rPr>
        <w:t>הסכימה</w:t>
      </w:r>
      <w:r>
        <w:rPr>
          <w:rtl/>
        </w:rPr>
        <w:t xml:space="preserve"> </w:t>
      </w:r>
      <w:r w:rsidR="00EB59BC" w:rsidRPr="00EB59BC">
        <w:rPr>
          <w:rtl/>
        </w:rPr>
        <w:t>לשמוע את ההודעה האישית עכשיו. אתה, חבר הכנסת רמון, לא היית נוכח. על כן</w:t>
      </w:r>
      <w:r>
        <w:rPr>
          <w:rtl/>
        </w:rPr>
        <w:t xml:space="preserve"> </w:t>
      </w:r>
      <w:r w:rsidR="00EB59BC" w:rsidRPr="00EB59BC">
        <w:rPr>
          <w:rtl/>
        </w:rPr>
        <w:t xml:space="preserve">אינני נותנת לך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לא העליתי על דעתי שכאשר לא אהיה נוכח יתקפו אותי.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למה? זה קרה לך פעמים אין ספור, למיטב זיכרוני.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מילא, אדם נוכח ותוקפים אותו, אבל אדם לא נוכח ותוקפים אותו?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גדעון עזרא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הרי לא יישמע כדבר הזה.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קריאה: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מה שמגיע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גברתי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יכולתי להגיד </w:t>
      </w:r>
      <w:r w:rsidR="00800FE0">
        <w:rPr>
          <w:rtl/>
        </w:rPr>
        <w:t>–</w:t>
      </w:r>
      <w:r w:rsidRPr="00EB59BC">
        <w:rPr>
          <w:rtl/>
        </w:rPr>
        <w:t xml:space="preserve"> אם הייתי פה, הייתי קורא קריאת ביניים.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רמון, אנחנו עושים את זה בהומור רב, אבל אנא שב.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24" w:name="_Toc455646920"/>
      <w:r w:rsidRPr="00800FE0">
        <w:rPr>
          <w:rtl/>
        </w:rPr>
        <w:t>הודעה אישית של חבר הכנסת י' שריד</w:t>
      </w:r>
      <w:bookmarkEnd w:id="24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שריד,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מפציר</w:t>
      </w:r>
      <w:r w:rsidR="00800FE0">
        <w:rPr>
          <w:rtl/>
        </w:rPr>
        <w:t xml:space="preserve"> </w:t>
      </w:r>
      <w:r w:rsidRPr="00EB59BC">
        <w:rPr>
          <w:rtl/>
        </w:rPr>
        <w:t>בך</w:t>
      </w:r>
      <w:r w:rsidR="00800FE0">
        <w:rPr>
          <w:rtl/>
        </w:rPr>
        <w:t xml:space="preserve"> </w:t>
      </w:r>
      <w:r w:rsidRPr="00EB59BC">
        <w:rPr>
          <w:rtl/>
        </w:rPr>
        <w:t>לא לתת את זכות הדיבור לחבר הכנסת חיים</w:t>
      </w:r>
      <w:r w:rsidR="00800FE0">
        <w:rPr>
          <w:rtl/>
        </w:rPr>
        <w:t xml:space="preserve"> </w:t>
      </w:r>
      <w:r w:rsidRPr="00EB59BC">
        <w:rPr>
          <w:rtl/>
        </w:rPr>
        <w:t>רמון,</w:t>
      </w:r>
      <w:r w:rsidR="00800FE0">
        <w:rPr>
          <w:rtl/>
        </w:rPr>
        <w:t xml:space="preserve"> </w:t>
      </w:r>
      <w:r w:rsidRPr="00EB59BC">
        <w:rPr>
          <w:rtl/>
        </w:rPr>
        <w:t>ואסביר</w:t>
      </w:r>
      <w:r w:rsidR="00800FE0">
        <w:rPr>
          <w:rtl/>
        </w:rPr>
        <w:t xml:space="preserve"> </w:t>
      </w:r>
      <w:r w:rsidRPr="00EB59BC">
        <w:rPr>
          <w:rtl/>
        </w:rPr>
        <w:t>מדוע.</w:t>
      </w:r>
      <w:r w:rsidR="00800FE0">
        <w:rPr>
          <w:rtl/>
        </w:rPr>
        <w:t xml:space="preserve"> </w:t>
      </w:r>
      <w:r w:rsidRPr="00EB59BC">
        <w:rPr>
          <w:rtl/>
        </w:rPr>
        <w:t>יש פה בלבול רציני ביותר. לא תמיד אני מצליח בניסוחים שלי,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אגיד</w:t>
      </w:r>
      <w:r w:rsidR="00800FE0">
        <w:rPr>
          <w:rtl/>
        </w:rPr>
        <w:t xml:space="preserve"> </w:t>
      </w:r>
      <w:r w:rsidRPr="00EB59BC">
        <w:rPr>
          <w:rtl/>
        </w:rPr>
        <w:t>לך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התכוונתי לומר. התכוונתי לומר לך דבר שבח, ועל זה אין שום דבר</w:t>
      </w:r>
      <w:r w:rsidR="00800FE0">
        <w:rPr>
          <w:rtl/>
        </w:rPr>
        <w:t xml:space="preserve"> </w:t>
      </w:r>
      <w:r w:rsidRPr="00EB59BC">
        <w:rPr>
          <w:rtl/>
        </w:rPr>
        <w:t>בתקנון.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הבעתי תמיהה גדולה מדי על כך שחבר הכנסת יוסי ביילין חתם על המסמך,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הבעתי</w:t>
      </w:r>
      <w:r w:rsidR="00800FE0">
        <w:rPr>
          <w:rtl/>
        </w:rPr>
        <w:t xml:space="preserve"> </w:t>
      </w:r>
      <w:r w:rsidRPr="00EB59BC">
        <w:rPr>
          <w:rtl/>
        </w:rPr>
        <w:t>תמיהה גדולה מאוד על כך שאתה חתמת על המסמך מתוך הערכה. לכן התכוונתי</w:t>
      </w:r>
      <w:r w:rsidR="00800FE0">
        <w:rPr>
          <w:rtl/>
        </w:rPr>
        <w:t xml:space="preserve"> </w:t>
      </w:r>
      <w:r w:rsidRPr="00EB59BC">
        <w:rPr>
          <w:rtl/>
        </w:rPr>
        <w:t>לומר דבר טוב.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מעשה בלעם.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לא חושב שמגיעה לך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יוסי רוצה.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כן,</w:t>
      </w:r>
      <w:r w:rsidR="00800FE0">
        <w:rPr>
          <w:rtl/>
        </w:rPr>
        <w:t xml:space="preserve"> </w:t>
      </w:r>
      <w:r w:rsidRPr="00EB59BC">
        <w:rPr>
          <w:rtl/>
        </w:rPr>
        <w:t xml:space="preserve">עכשיו לחבר הכנסת יוסי ביילין מגיעה הודעה אישית </w:t>
      </w:r>
      <w:r w:rsidR="00800FE0">
        <w:rPr>
          <w:rtl/>
        </w:rPr>
        <w:t>–</w:t>
      </w:r>
      <w:r w:rsidRPr="00EB59BC">
        <w:rPr>
          <w:rtl/>
        </w:rPr>
        <w:t xml:space="preserve"> לזה אני מסכים, אבל</w:t>
      </w:r>
      <w:r w:rsidR="00800FE0">
        <w:rPr>
          <w:rtl/>
        </w:rPr>
        <w:t xml:space="preserve"> </w:t>
      </w:r>
      <w:r w:rsidRPr="00EB59BC">
        <w:rPr>
          <w:rtl/>
        </w:rPr>
        <w:t>לא לך.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חיים רמון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יכול לצאת?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יכול לצאת, אבל ליתר ביטחון תישאר.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שריד, באישום שאני פועלת לפנים משורת הדין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היושבת</w:t>
      </w:r>
      <w:r w:rsidR="00800FE0">
        <w:rPr>
          <w:rtl/>
        </w:rPr>
        <w:t>-</w:t>
      </w:r>
      <w:r w:rsidRPr="00EB59BC">
        <w:rPr>
          <w:rtl/>
        </w:rPr>
        <w:t>ראש, אני מודה על נדיבות לבך ועל נדיבות לבה של השרה. אני רוצה</w:t>
      </w:r>
      <w:r w:rsidR="00800FE0">
        <w:rPr>
          <w:rtl/>
        </w:rPr>
        <w:t xml:space="preserve"> </w:t>
      </w:r>
      <w:r w:rsidRPr="00EB59BC">
        <w:rPr>
          <w:rtl/>
        </w:rPr>
        <w:t>רק</w:t>
      </w:r>
      <w:r w:rsidR="00800FE0">
        <w:rPr>
          <w:rtl/>
        </w:rPr>
        <w:t xml:space="preserve"> </w:t>
      </w:r>
      <w:r w:rsidRPr="00EB59BC">
        <w:rPr>
          <w:rtl/>
        </w:rPr>
        <w:t>להבהיר נקודה אחת.</w:t>
      </w:r>
      <w:r w:rsidR="00800FE0">
        <w:rPr>
          <w:rtl/>
        </w:rPr>
        <w:t xml:space="preserve"> </w:t>
      </w:r>
      <w:r w:rsidRPr="00EB59BC">
        <w:rPr>
          <w:rtl/>
        </w:rPr>
        <w:t>אמרתי קודם משהו על הסכמה לאומית, על כוחה, על עוצמתה, על</w:t>
      </w:r>
      <w:r w:rsidR="00800FE0">
        <w:rPr>
          <w:rtl/>
        </w:rPr>
        <w:t xml:space="preserve"> </w:t>
      </w:r>
      <w:r w:rsidRPr="00EB59BC">
        <w:rPr>
          <w:rtl/>
        </w:rPr>
        <w:t>סיכוייה,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הזדמנויותיה, על אפשרויותיה, ואני בטוח שלא יהיה באולם הכנסת מישהו</w:t>
      </w:r>
      <w:r w:rsidR="00800FE0">
        <w:rPr>
          <w:rtl/>
        </w:rPr>
        <w:t xml:space="preserve"> </w:t>
      </w:r>
      <w:r w:rsidRPr="00EB59BC">
        <w:rPr>
          <w:rtl/>
        </w:rPr>
        <w:t>שיבין אותי יותר טוב מחבר הכנסת ביילין.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הסכמות</w:t>
      </w:r>
      <w:r w:rsidR="00800FE0">
        <w:rPr>
          <w:rtl/>
        </w:rPr>
        <w:t xml:space="preserve"> </w:t>
      </w:r>
      <w:r w:rsidRPr="00EB59BC">
        <w:rPr>
          <w:rtl/>
        </w:rPr>
        <w:t>לאומיות</w:t>
      </w:r>
      <w:r w:rsidR="00800FE0">
        <w:rPr>
          <w:rtl/>
        </w:rPr>
        <w:t xml:space="preserve"> </w:t>
      </w:r>
      <w:r w:rsidRPr="00EB59BC">
        <w:rPr>
          <w:rtl/>
        </w:rPr>
        <w:t>אתם לא המצאתם. בדרך כלל, ברוב הזמנים, מאז 1967, וגם לפני</w:t>
      </w:r>
      <w:r w:rsidR="00800FE0">
        <w:rPr>
          <w:rtl/>
        </w:rPr>
        <w:t xml:space="preserve"> </w:t>
      </w:r>
      <w:r w:rsidRPr="00EB59BC">
        <w:rPr>
          <w:rtl/>
        </w:rPr>
        <w:t>כן,</w:t>
      </w:r>
      <w:r w:rsidR="00800FE0">
        <w:rPr>
          <w:rtl/>
        </w:rPr>
        <w:t xml:space="preserve"> </w:t>
      </w:r>
      <w:r w:rsidRPr="00EB59BC">
        <w:rPr>
          <w:rtl/>
        </w:rPr>
        <w:t>היו הסכמות לאומיות גם אם לא יוסי ביילין חתם על המסמך. היו הסכמות לאומיות,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איזה</w:t>
      </w:r>
      <w:r w:rsidR="00800FE0">
        <w:rPr>
          <w:rtl/>
        </w:rPr>
        <w:t xml:space="preserve"> </w:t>
      </w:r>
      <w:r w:rsidRPr="00EB59BC">
        <w:rPr>
          <w:rtl/>
        </w:rPr>
        <w:t>חידוש מופלא. למשל, לא היה מסמך, אבל מ</w:t>
      </w:r>
      <w:r w:rsidR="00800FE0">
        <w:rPr>
          <w:rtl/>
        </w:rPr>
        <w:t>-</w:t>
      </w:r>
      <w:r w:rsidRPr="00EB59BC">
        <w:rPr>
          <w:rtl/>
        </w:rPr>
        <w:t>1967 ועד 1973 פחות או יותר</w:t>
      </w:r>
      <w:r w:rsidR="00800FE0">
        <w:rPr>
          <w:rtl/>
        </w:rPr>
        <w:t xml:space="preserve"> </w:t>
      </w:r>
      <w:r w:rsidRPr="00EB59BC">
        <w:rPr>
          <w:rtl/>
        </w:rPr>
        <w:t>היתה</w:t>
      </w:r>
      <w:r w:rsidR="00800FE0">
        <w:rPr>
          <w:rtl/>
        </w:rPr>
        <w:t xml:space="preserve"> </w:t>
      </w:r>
      <w:r w:rsidRPr="00EB59BC">
        <w:rPr>
          <w:rtl/>
        </w:rPr>
        <w:t>הסכמה</w:t>
      </w:r>
      <w:r w:rsidR="00800FE0">
        <w:rPr>
          <w:rtl/>
        </w:rPr>
        <w:t xml:space="preserve"> </w:t>
      </w:r>
      <w:r w:rsidRPr="00EB59BC">
        <w:rPr>
          <w:rtl/>
        </w:rPr>
        <w:t>לאומית. מה היה ביסוד ההסכמה הלאומית? מעולם לא היה מצבנו טוב יותר.</w:t>
      </w:r>
      <w:r w:rsidR="00800FE0">
        <w:rPr>
          <w:rtl/>
        </w:rPr>
        <w:t xml:space="preserve"> </w:t>
      </w:r>
      <w:r w:rsidRPr="00EB59BC">
        <w:rPr>
          <w:rtl/>
        </w:rPr>
        <w:t>שהערבים</w:t>
      </w:r>
      <w:r w:rsidR="00800FE0">
        <w:rPr>
          <w:rtl/>
        </w:rPr>
        <w:t xml:space="preserve"> </w:t>
      </w:r>
      <w:r w:rsidRPr="00EB59BC">
        <w:rPr>
          <w:rtl/>
        </w:rPr>
        <w:t>יחכו, יש סרבנות ערבית. היו איתותים ממצרים? סאדאת שלח מסרים ואמר: אולי</w:t>
      </w:r>
      <w:r w:rsidR="00800FE0">
        <w:rPr>
          <w:rtl/>
        </w:rPr>
        <w:t xml:space="preserve"> </w:t>
      </w:r>
      <w:r w:rsidRPr="00EB59BC">
        <w:rPr>
          <w:rtl/>
        </w:rPr>
        <w:t>נדבר?</w:t>
      </w:r>
      <w:r w:rsidR="00800FE0">
        <w:rPr>
          <w:rtl/>
        </w:rPr>
        <w:t xml:space="preserve"> </w:t>
      </w:r>
      <w:r w:rsidRPr="00EB59BC">
        <w:rPr>
          <w:rtl/>
        </w:rPr>
        <w:t>גולדה</w:t>
      </w:r>
      <w:r w:rsidR="00800FE0">
        <w:rPr>
          <w:rtl/>
        </w:rPr>
        <w:t xml:space="preserve"> </w:t>
      </w:r>
      <w:r w:rsidRPr="00EB59BC">
        <w:rPr>
          <w:rtl/>
        </w:rPr>
        <w:t>מאיר,</w:t>
      </w:r>
      <w:r w:rsidR="00800FE0">
        <w:rPr>
          <w:rtl/>
        </w:rPr>
        <w:t xml:space="preserve"> </w:t>
      </w:r>
      <w:r w:rsidRPr="00EB59BC">
        <w:rPr>
          <w:rtl/>
        </w:rPr>
        <w:t>בהסכמה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לאומית מלאה </w:t>
      </w:r>
      <w:r w:rsidR="00800FE0">
        <w:rPr>
          <w:rtl/>
        </w:rPr>
        <w:t>–</w:t>
      </w:r>
      <w:r w:rsidRPr="00EB59BC">
        <w:rPr>
          <w:rtl/>
        </w:rPr>
        <w:t xml:space="preserve"> יותר מלאה מההסכמה שלך </w:t>
      </w:r>
      <w:r w:rsidR="00800FE0">
        <w:rPr>
          <w:rtl/>
        </w:rPr>
        <w:t>–</w:t>
      </w:r>
      <w:r w:rsidRPr="00EB59BC">
        <w:rPr>
          <w:rtl/>
        </w:rPr>
        <w:t xml:space="preserve"> אמרה: מה יש</w:t>
      </w:r>
      <w:r w:rsidR="00800FE0">
        <w:rPr>
          <w:rtl/>
        </w:rPr>
        <w:t xml:space="preserve"> </w:t>
      </w:r>
      <w:r w:rsidRPr="00EB59BC">
        <w:rPr>
          <w:rtl/>
        </w:rPr>
        <w:t>לדבר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סאדאת,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כל סיני; אין שום דבר חדש. אני שמעתי את זה במו</w:t>
      </w:r>
      <w:r w:rsidR="00800FE0">
        <w:rPr>
          <w:rtl/>
        </w:rPr>
        <w:t xml:space="preserve"> </w:t>
      </w:r>
      <w:r w:rsidRPr="00EB59BC">
        <w:rPr>
          <w:rtl/>
        </w:rPr>
        <w:t>אוזני.</w:t>
      </w:r>
      <w:r w:rsidR="00800FE0">
        <w:rPr>
          <w:rtl/>
        </w:rPr>
        <w:t xml:space="preserve"> </w:t>
      </w:r>
      <w:r w:rsidRPr="00EB59BC">
        <w:rPr>
          <w:rtl/>
        </w:rPr>
        <w:t>והיתה</w:t>
      </w:r>
      <w:r w:rsidR="00800FE0">
        <w:rPr>
          <w:rtl/>
        </w:rPr>
        <w:t xml:space="preserve"> </w:t>
      </w:r>
      <w:r w:rsidRPr="00EB59BC">
        <w:rPr>
          <w:rtl/>
        </w:rPr>
        <w:t>הסכמה</w:t>
      </w:r>
      <w:r w:rsidR="00800FE0">
        <w:rPr>
          <w:rtl/>
        </w:rPr>
        <w:t xml:space="preserve"> </w:t>
      </w:r>
      <w:r w:rsidRPr="00EB59BC">
        <w:rPr>
          <w:rtl/>
        </w:rPr>
        <w:t>לאומית,</w:t>
      </w:r>
      <w:r w:rsidR="00800FE0">
        <w:rPr>
          <w:rtl/>
        </w:rPr>
        <w:t xml:space="preserve"> </w:t>
      </w:r>
      <w:r w:rsidRPr="00EB59BC">
        <w:rPr>
          <w:rtl/>
        </w:rPr>
        <w:t>מה זאת אומרת, לא בא כבושם הזה מן הקצה אל הקצה,</w:t>
      </w:r>
      <w:r w:rsidR="00800FE0">
        <w:rPr>
          <w:rtl/>
        </w:rPr>
        <w:t xml:space="preserve"> </w:t>
      </w:r>
      <w:r w:rsidRPr="00EB59BC">
        <w:rPr>
          <w:rtl/>
        </w:rPr>
        <w:t>כולם</w:t>
      </w:r>
      <w:r w:rsidR="00800FE0">
        <w:rPr>
          <w:rtl/>
        </w:rPr>
        <w:t xml:space="preserve"> </w:t>
      </w:r>
      <w:r w:rsidRPr="00EB59BC">
        <w:rPr>
          <w:rtl/>
        </w:rPr>
        <w:t>השתכשכו</w:t>
      </w:r>
      <w:r w:rsidR="00800FE0">
        <w:rPr>
          <w:rtl/>
        </w:rPr>
        <w:t xml:space="preserve"> </w:t>
      </w:r>
      <w:r w:rsidRPr="00EB59BC">
        <w:rPr>
          <w:rtl/>
        </w:rPr>
        <w:t>בהנאה</w:t>
      </w:r>
      <w:r w:rsidR="00800FE0">
        <w:rPr>
          <w:rtl/>
        </w:rPr>
        <w:t xml:space="preserve"> </w:t>
      </w:r>
      <w:r w:rsidRPr="00EB59BC">
        <w:rPr>
          <w:rtl/>
        </w:rPr>
        <w:t>בתוך האמבטיה הזאת של ההסכמה הלאומית. נו, ומה קרה? ב</w:t>
      </w:r>
      <w:r w:rsidR="00800FE0">
        <w:rPr>
          <w:rtl/>
        </w:rPr>
        <w:t>-</w:t>
      </w:r>
      <w:r w:rsidRPr="00EB59BC">
        <w:rPr>
          <w:rtl/>
        </w:rPr>
        <w:t>1973</w:t>
      </w:r>
      <w:r w:rsidR="00800FE0">
        <w:rPr>
          <w:rtl/>
        </w:rPr>
        <w:t xml:space="preserve"> </w:t>
      </w:r>
      <w:r w:rsidRPr="00EB59BC">
        <w:rPr>
          <w:rtl/>
        </w:rPr>
        <w:t>פרצה מלחמה מתוך ההסכמה הלאומית הזאת.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ואחר כך</w:t>
      </w:r>
      <w:r w:rsidR="00800FE0">
        <w:rPr>
          <w:rtl/>
        </w:rPr>
        <w:t xml:space="preserve"> </w:t>
      </w:r>
      <w:r w:rsidRPr="00EB59BC">
        <w:rPr>
          <w:rtl/>
        </w:rPr>
        <w:t>היתה עוד הסכמה לאומית אחת, אני זוכר אותה, הייתי כאן בבית. אני לא</w:t>
      </w:r>
      <w:r w:rsidR="00800FE0">
        <w:rPr>
          <w:rtl/>
        </w:rPr>
        <w:t xml:space="preserve"> </w:t>
      </w:r>
      <w:r w:rsidRPr="00EB59BC">
        <w:rPr>
          <w:rtl/>
        </w:rPr>
        <w:t>אשכח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הזה של ההסכמה הלאומית למלחמת לבנון. אני לא זוכר אם אתה היית אז</w:t>
      </w:r>
      <w:r w:rsidR="00800FE0">
        <w:rPr>
          <w:rtl/>
        </w:rPr>
        <w:t xml:space="preserve"> </w:t>
      </w:r>
      <w:r w:rsidRPr="00EB59BC">
        <w:rPr>
          <w:rtl/>
        </w:rPr>
        <w:t>בבית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>בהסכמה</w:t>
      </w:r>
      <w:r w:rsidR="00800FE0">
        <w:rPr>
          <w:rtl/>
        </w:rPr>
        <w:t xml:space="preserve"> </w:t>
      </w:r>
      <w:r w:rsidRPr="00EB59BC">
        <w:rPr>
          <w:rtl/>
        </w:rPr>
        <w:t>הלאומית</w:t>
      </w:r>
      <w:r w:rsidR="00800FE0">
        <w:rPr>
          <w:rtl/>
        </w:rPr>
        <w:t xml:space="preserve"> – </w:t>
      </w:r>
      <w:r w:rsidRPr="00EB59BC">
        <w:rPr>
          <w:rtl/>
        </w:rPr>
        <w:t>כל מפלגת העבודה הצביעה בעד המלחמה בהסכמה לאומית</w:t>
      </w:r>
      <w:r w:rsidR="00800FE0">
        <w:rPr>
          <w:rtl/>
        </w:rPr>
        <w:t xml:space="preserve"> </w:t>
      </w:r>
      <w:r w:rsidRPr="00EB59BC">
        <w:rPr>
          <w:rtl/>
        </w:rPr>
        <w:t>מלאה,</w:t>
      </w:r>
      <w:r w:rsidR="00800FE0">
        <w:rPr>
          <w:rtl/>
        </w:rPr>
        <w:t xml:space="preserve"> </w:t>
      </w:r>
      <w:r w:rsidRPr="00EB59BC">
        <w:rPr>
          <w:rtl/>
        </w:rPr>
        <w:t>בתמימות</w:t>
      </w:r>
      <w:r w:rsidR="00800FE0">
        <w:rPr>
          <w:rtl/>
        </w:rPr>
        <w:t xml:space="preserve"> </w:t>
      </w:r>
      <w:r w:rsidRPr="00EB59BC">
        <w:rPr>
          <w:rtl/>
        </w:rPr>
        <w:t>דעים</w:t>
      </w:r>
      <w:r w:rsidR="00800FE0">
        <w:rPr>
          <w:rtl/>
        </w:rPr>
        <w:t xml:space="preserve"> </w:t>
      </w:r>
      <w:r w:rsidRPr="00EB59BC">
        <w:rPr>
          <w:rtl/>
        </w:rPr>
        <w:t>לאומית</w:t>
      </w:r>
      <w:r w:rsidR="00800FE0">
        <w:rPr>
          <w:rtl/>
        </w:rPr>
        <w:t xml:space="preserve"> </w:t>
      </w:r>
      <w:r w:rsidRPr="00EB59BC">
        <w:rPr>
          <w:rtl/>
        </w:rPr>
        <w:t>מרשימה</w:t>
      </w:r>
      <w:r w:rsidR="00800FE0">
        <w:rPr>
          <w:rtl/>
        </w:rPr>
        <w:t xml:space="preserve"> </w:t>
      </w:r>
      <w:r w:rsidRPr="00EB59BC">
        <w:rPr>
          <w:rtl/>
        </w:rPr>
        <w:t>ומרטיטה ומפעימה. נו, אז מה אם היתה הסכמה</w:t>
      </w:r>
      <w:r w:rsidR="00800FE0">
        <w:rPr>
          <w:rtl/>
        </w:rPr>
        <w:t xml:space="preserve"> </w:t>
      </w:r>
      <w:r w:rsidRPr="00EB59BC">
        <w:rPr>
          <w:rtl/>
        </w:rPr>
        <w:t>לאומית? אז לא הלכו למלחמת לבנון? ומלחמת לבנון לא היתה מה שהיא היתה? לך אין דעה</w:t>
      </w:r>
      <w:r w:rsidR="00800FE0">
        <w:rPr>
          <w:rtl/>
        </w:rPr>
        <w:t xml:space="preserve"> </w:t>
      </w:r>
      <w:r w:rsidRPr="00EB59BC">
        <w:rPr>
          <w:rtl/>
        </w:rPr>
        <w:t>על מלחמת לבנון?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ואחר כך</w:t>
      </w:r>
      <w:r w:rsidR="00800FE0">
        <w:rPr>
          <w:rtl/>
        </w:rPr>
        <w:t xml:space="preserve"> </w:t>
      </w:r>
      <w:r w:rsidRPr="00EB59BC">
        <w:rPr>
          <w:rtl/>
        </w:rPr>
        <w:t>היתה</w:t>
      </w:r>
      <w:r w:rsidR="00800FE0">
        <w:rPr>
          <w:rtl/>
        </w:rPr>
        <w:t xml:space="preserve"> </w:t>
      </w:r>
      <w:r w:rsidRPr="00EB59BC">
        <w:rPr>
          <w:rtl/>
        </w:rPr>
        <w:t>הסכמה לאומית מלאה נגד דיבור עם אש"ף, נגד הכרה בזכות ההגדרה</w:t>
      </w:r>
      <w:r w:rsidR="00800FE0">
        <w:rPr>
          <w:rtl/>
        </w:rPr>
        <w:t xml:space="preserve"> </w:t>
      </w:r>
      <w:r w:rsidRPr="00EB59BC">
        <w:rPr>
          <w:rtl/>
        </w:rPr>
        <w:t>העצמית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העם הערבי הפלשתיני. אולי אין עם ערבי פלשתיני, אסור להכיר בהם, אסור</w:t>
      </w:r>
      <w:r w:rsidR="00800FE0">
        <w:rPr>
          <w:rtl/>
        </w:rPr>
        <w:t xml:space="preserve"> </w:t>
      </w:r>
      <w:r w:rsidRPr="00EB59BC">
        <w:rPr>
          <w:rtl/>
        </w:rPr>
        <w:t>לדבר</w:t>
      </w:r>
      <w:r w:rsidR="00800FE0">
        <w:rPr>
          <w:rtl/>
        </w:rPr>
        <w:t xml:space="preserve"> </w:t>
      </w:r>
      <w:r w:rsidRPr="00EB59BC">
        <w:rPr>
          <w:rtl/>
        </w:rPr>
        <w:t>אתם,</w:t>
      </w:r>
      <w:r w:rsidR="00800FE0">
        <w:rPr>
          <w:rtl/>
        </w:rPr>
        <w:t xml:space="preserve">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עם</w:t>
      </w:r>
      <w:r w:rsidR="00800FE0">
        <w:rPr>
          <w:rtl/>
        </w:rPr>
        <w:t xml:space="preserve"> </w:t>
      </w:r>
      <w:r w:rsidRPr="00EB59BC">
        <w:rPr>
          <w:rtl/>
        </w:rPr>
        <w:t>מי</w:t>
      </w:r>
      <w:r w:rsidR="00800FE0">
        <w:rPr>
          <w:rtl/>
        </w:rPr>
        <w:t xml:space="preserve"> </w:t>
      </w:r>
      <w:r w:rsidRPr="00EB59BC">
        <w:rPr>
          <w:rtl/>
        </w:rPr>
        <w:t>לדבר,</w:t>
      </w:r>
      <w:r w:rsidR="00800FE0">
        <w:rPr>
          <w:rtl/>
        </w:rPr>
        <w:t xml:space="preserve"> </w:t>
      </w:r>
      <w:r w:rsidRPr="00EB59BC">
        <w:rPr>
          <w:rtl/>
        </w:rPr>
        <w:t>אין על מה לדבר. ומה קרה אז מתוך ההסכמה הלאומית</w:t>
      </w:r>
      <w:r w:rsidR="00800FE0">
        <w:rPr>
          <w:rtl/>
        </w:rPr>
        <w:t xml:space="preserve"> </w:t>
      </w:r>
      <w:r w:rsidRPr="00EB59BC">
        <w:rPr>
          <w:rtl/>
        </w:rPr>
        <w:t>הזאת, חבר</w:t>
      </w:r>
      <w:r w:rsidR="00800FE0">
        <w:rPr>
          <w:rtl/>
        </w:rPr>
        <w:t xml:space="preserve"> </w:t>
      </w:r>
      <w:r w:rsidRPr="00EB59BC">
        <w:rPr>
          <w:rtl/>
        </w:rPr>
        <w:t>הכנסת יוסי ביילין? פרצה האינתיפאדה.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לך ההסכמה הלאומית הזאת, שבדרך כלל הולידה מתוכה רק מלחמות?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ומתי</w:t>
      </w:r>
      <w:r w:rsidR="00800FE0">
        <w:rPr>
          <w:rtl/>
        </w:rPr>
        <w:t xml:space="preserve"> </w:t>
      </w:r>
      <w:r w:rsidRPr="00EB59BC">
        <w:rPr>
          <w:rtl/>
        </w:rPr>
        <w:t>נולד</w:t>
      </w:r>
      <w:r w:rsidR="00800FE0">
        <w:rPr>
          <w:rtl/>
        </w:rPr>
        <w:t xml:space="preserve"> </w:t>
      </w:r>
      <w:r w:rsidRPr="00EB59BC">
        <w:rPr>
          <w:rtl/>
        </w:rPr>
        <w:t>השלום?</w:t>
      </w:r>
      <w:r w:rsidR="00800FE0">
        <w:rPr>
          <w:rtl/>
        </w:rPr>
        <w:t xml:space="preserve"> </w:t>
      </w:r>
      <w:r w:rsidRPr="00EB59BC">
        <w:rPr>
          <w:rtl/>
        </w:rPr>
        <w:t>מתי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נולדו היוזמות הגדולות </w:t>
      </w:r>
      <w:r w:rsidR="00800FE0">
        <w:rPr>
          <w:rtl/>
        </w:rPr>
        <w:t>–</w:t>
      </w:r>
      <w:r w:rsidRPr="00EB59BC">
        <w:rPr>
          <w:rtl/>
        </w:rPr>
        <w:t xml:space="preserve"> מתוך הסכמה לאומית? תן לי</w:t>
      </w:r>
      <w:r w:rsidR="00800FE0">
        <w:rPr>
          <w:rtl/>
        </w:rPr>
        <w:t xml:space="preserve"> </w:t>
      </w:r>
      <w:r w:rsidRPr="00EB59BC">
        <w:rPr>
          <w:rtl/>
        </w:rPr>
        <w:t>דוגמה</w:t>
      </w:r>
      <w:r w:rsidR="00800FE0">
        <w:rPr>
          <w:rtl/>
        </w:rPr>
        <w:t xml:space="preserve"> </w:t>
      </w:r>
      <w:r w:rsidRPr="00EB59BC">
        <w:rPr>
          <w:rtl/>
        </w:rPr>
        <w:t>אחת ליוזמה לאומית חשובה, ליוזמת שלום, שבאה מתוך הסכמה לאומית. תמיד מתוך</w:t>
      </w:r>
      <w:r w:rsidR="00800FE0">
        <w:rPr>
          <w:rtl/>
        </w:rPr>
        <w:t xml:space="preserve"> </w:t>
      </w:r>
      <w:r w:rsidRPr="00EB59BC">
        <w:rPr>
          <w:rtl/>
        </w:rPr>
        <w:t>המאבק</w:t>
      </w:r>
      <w:r w:rsidR="00800FE0">
        <w:rPr>
          <w:rtl/>
        </w:rPr>
        <w:t xml:space="preserve"> </w:t>
      </w:r>
      <w:r w:rsidRPr="00EB59BC">
        <w:rPr>
          <w:rtl/>
        </w:rPr>
        <w:t>האידיאולוגי</w:t>
      </w:r>
      <w:r w:rsidR="00800FE0">
        <w:rPr>
          <w:rtl/>
        </w:rPr>
        <w:t xml:space="preserve"> </w:t>
      </w:r>
      <w:r w:rsidRPr="00EB59BC">
        <w:rPr>
          <w:rtl/>
        </w:rPr>
        <w:t>הקשה,</w:t>
      </w:r>
      <w:r w:rsidR="00800FE0">
        <w:rPr>
          <w:rtl/>
        </w:rPr>
        <w:t xml:space="preserve"> </w:t>
      </w:r>
      <w:r w:rsidRPr="00EB59BC">
        <w:rPr>
          <w:rtl/>
        </w:rPr>
        <w:t>הממושך,</w:t>
      </w:r>
      <w:r w:rsidR="00800FE0">
        <w:rPr>
          <w:rtl/>
        </w:rPr>
        <w:t xml:space="preserve"> </w:t>
      </w:r>
      <w:r w:rsidRPr="00EB59BC">
        <w:rPr>
          <w:rtl/>
        </w:rPr>
        <w:t>ברגע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של חסד, ברגע של כושר </w:t>
      </w:r>
      <w:r w:rsidR="00800FE0">
        <w:rPr>
          <w:rtl/>
        </w:rPr>
        <w:t>–</w:t>
      </w:r>
      <w:r w:rsidRPr="00EB59BC">
        <w:rPr>
          <w:rtl/>
        </w:rPr>
        <w:t xml:space="preserve"> אז צמח השלום.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אמרתי לך קודם ואני חוזר ואומר: אתה לאוסלו לא היית מגיע מתוך הסכמה לאומית.</w:t>
      </w:r>
      <w:r w:rsidR="00800FE0">
        <w:rPr>
          <w:rtl/>
        </w:rPr>
        <w:t xml:space="preserve"> </w:t>
      </w:r>
      <w:r w:rsidRPr="00EB59BC">
        <w:rPr>
          <w:rtl/>
        </w:rPr>
        <w:t>אפילו בן</w:t>
      </w:r>
      <w:r w:rsidR="00800FE0">
        <w:rPr>
          <w:rtl/>
        </w:rPr>
        <w:t>-</w:t>
      </w:r>
      <w:r w:rsidRPr="00EB59BC">
        <w:rPr>
          <w:rtl/>
        </w:rPr>
        <w:t>גוריון לא היה מכריז על מדינת ישראל מתוך הסכמה לאומית.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25" w:name="_Toc455646921"/>
      <w:r w:rsidRPr="00800FE0">
        <w:rPr>
          <w:rtl/>
        </w:rPr>
        <w:t>הודעה אישית של חבר הכנסת ש' יהלום</w:t>
      </w:r>
      <w:bookmarkEnd w:id="25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יהלום, בבקשה.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הכרזת המדינה היתה הסכמה לאומית.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גם על מלחמת יום כיפור היתה הסכמה לאומית.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למען</w:t>
      </w:r>
      <w:r w:rsidR="00800FE0">
        <w:rPr>
          <w:rtl/>
        </w:rPr>
        <w:t xml:space="preserve"> </w:t>
      </w:r>
      <w:r w:rsidRPr="00EB59BC">
        <w:rPr>
          <w:rtl/>
        </w:rPr>
        <w:t>הסדר</w:t>
      </w:r>
      <w:r w:rsidR="00800FE0">
        <w:rPr>
          <w:rtl/>
        </w:rPr>
        <w:t xml:space="preserve"> </w:t>
      </w:r>
      <w:r w:rsidRPr="00EB59BC">
        <w:rPr>
          <w:rtl/>
        </w:rPr>
        <w:t>הטוב, לפרוטוקול, עלי להודיע שבדרך כלל הודעות אישיות באות בסוף</w:t>
      </w:r>
      <w:r w:rsidR="00800FE0">
        <w:rPr>
          <w:rtl/>
        </w:rPr>
        <w:t xml:space="preserve"> </w:t>
      </w:r>
      <w:r w:rsidRPr="00EB59BC">
        <w:rPr>
          <w:rtl/>
        </w:rPr>
        <w:t>הישיבה, אבל משום שהשרה הסכימה הקדמנו, וזה לפנים משורת הדין.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הן חייבות להיות מוגשות בכתב.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הן</w:t>
      </w:r>
      <w:r w:rsidR="00800FE0">
        <w:rPr>
          <w:rtl/>
        </w:rPr>
        <w:t xml:space="preserve"> </w:t>
      </w:r>
      <w:r w:rsidRPr="00EB59BC">
        <w:rPr>
          <w:rtl/>
        </w:rPr>
        <w:t>חייבות</w:t>
      </w:r>
      <w:r w:rsidR="00800FE0">
        <w:rPr>
          <w:rtl/>
        </w:rPr>
        <w:t xml:space="preserve"> </w:t>
      </w:r>
      <w:r w:rsidRPr="00EB59BC">
        <w:rPr>
          <w:rtl/>
        </w:rPr>
        <w:t>להיות</w:t>
      </w:r>
      <w:r w:rsidR="00800FE0">
        <w:rPr>
          <w:rtl/>
        </w:rPr>
        <w:t xml:space="preserve"> </w:t>
      </w:r>
      <w:r w:rsidRPr="00EB59BC">
        <w:rPr>
          <w:rtl/>
        </w:rPr>
        <w:t>מוגשות בכתב, אבל משום שהדיון הוא רציני, חיפשנו דרך לתת</w:t>
      </w:r>
      <w:r w:rsidR="00800FE0">
        <w:rPr>
          <w:rtl/>
        </w:rPr>
        <w:t xml:space="preserve"> </w:t>
      </w:r>
      <w:r w:rsidRPr="00EB59BC">
        <w:rPr>
          <w:rtl/>
        </w:rPr>
        <w:t>זכות ביטוי.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אין לנו שום השגה.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יושבת</w:t>
      </w:r>
      <w:r w:rsidR="00800FE0">
        <w:rPr>
          <w:rtl/>
        </w:rPr>
        <w:t>-</w:t>
      </w:r>
      <w:r w:rsidRPr="00EB59BC">
        <w:rPr>
          <w:rtl/>
        </w:rPr>
        <w:t>הראש,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מודה</w:t>
      </w:r>
      <w:r w:rsidR="00800FE0">
        <w:rPr>
          <w:rtl/>
        </w:rPr>
        <w:t xml:space="preserve"> </w:t>
      </w:r>
      <w:r w:rsidRPr="00EB59BC">
        <w:rPr>
          <w:rtl/>
        </w:rPr>
        <w:t>לך,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מודה</w:t>
      </w:r>
      <w:r w:rsidR="00800FE0">
        <w:rPr>
          <w:rtl/>
        </w:rPr>
        <w:t xml:space="preserve"> </w:t>
      </w:r>
      <w:r w:rsidRPr="00EB59BC">
        <w:rPr>
          <w:rtl/>
        </w:rPr>
        <w:t>לשרה</w:t>
      </w:r>
      <w:r w:rsidR="00800FE0">
        <w:rPr>
          <w:rtl/>
        </w:rPr>
        <w:t xml:space="preserve"> </w:t>
      </w:r>
      <w:r w:rsidRPr="00EB59BC">
        <w:rPr>
          <w:rtl/>
        </w:rPr>
        <w:t>ומודה לבית על ההסכמה</w:t>
      </w:r>
      <w:r w:rsidR="00800FE0">
        <w:rPr>
          <w:rtl/>
        </w:rPr>
        <w:t xml:space="preserve"> </w:t>
      </w:r>
      <w:r w:rsidRPr="00EB59BC">
        <w:rPr>
          <w:rtl/>
        </w:rPr>
        <w:t>הלאומית.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מיכאל איתן, אני רוצה לומר לך בכנות, מתוך אהבה ואהדה לאחדות, שאם</w:t>
      </w:r>
      <w:r w:rsidR="00800FE0">
        <w:rPr>
          <w:rtl/>
        </w:rPr>
        <w:t xml:space="preserve"> </w:t>
      </w:r>
      <w:r w:rsidRPr="00EB59BC">
        <w:rPr>
          <w:rtl/>
        </w:rPr>
        <w:t>היום,</w:t>
      </w:r>
      <w:r w:rsidR="00800FE0">
        <w:rPr>
          <w:rtl/>
        </w:rPr>
        <w:t xml:space="preserve"> </w:t>
      </w:r>
      <w:r w:rsidRPr="00EB59BC">
        <w:rPr>
          <w:rtl/>
        </w:rPr>
        <w:t>במצב</w:t>
      </w:r>
      <w:r w:rsidR="00800FE0">
        <w:rPr>
          <w:rtl/>
        </w:rPr>
        <w:t xml:space="preserve"> </w:t>
      </w:r>
      <w:r w:rsidRPr="00EB59BC">
        <w:rPr>
          <w:rtl/>
        </w:rPr>
        <w:t>שלא</w:t>
      </w:r>
      <w:r w:rsidR="00800FE0">
        <w:rPr>
          <w:rtl/>
        </w:rPr>
        <w:t xml:space="preserve"> </w:t>
      </w:r>
      <w:r w:rsidRPr="00EB59BC">
        <w:rPr>
          <w:rtl/>
        </w:rPr>
        <w:t>היו</w:t>
      </w:r>
      <w:r w:rsidR="00800FE0">
        <w:rPr>
          <w:rtl/>
        </w:rPr>
        <w:t xml:space="preserve"> </w:t>
      </w:r>
      <w:r w:rsidRPr="00EB59BC">
        <w:rPr>
          <w:rtl/>
        </w:rPr>
        <w:t>תקדימים</w:t>
      </w:r>
      <w:r w:rsidR="00800FE0">
        <w:rPr>
          <w:rtl/>
        </w:rPr>
        <w:t xml:space="preserve"> – </w:t>
      </w:r>
      <w:r w:rsidRPr="00EB59BC">
        <w:rPr>
          <w:rtl/>
        </w:rPr>
        <w:t>ומייד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אזכיר אותם </w:t>
      </w:r>
      <w:r w:rsidR="00800FE0">
        <w:rPr>
          <w:rtl/>
        </w:rPr>
        <w:t>–</w:t>
      </w:r>
      <w:r w:rsidRPr="00EB59BC">
        <w:rPr>
          <w:rtl/>
        </w:rPr>
        <w:t xml:space="preserve"> ולא היו מסמכים, ולא היו</w:t>
      </w:r>
      <w:r w:rsidR="00800FE0">
        <w:rPr>
          <w:rtl/>
        </w:rPr>
        <w:t xml:space="preserve"> </w:t>
      </w:r>
      <w:r w:rsidRPr="00EB59BC">
        <w:rPr>
          <w:rtl/>
        </w:rPr>
        <w:t>ראיונות</w:t>
      </w:r>
      <w:r w:rsidR="00800FE0">
        <w:rPr>
          <w:rtl/>
        </w:rPr>
        <w:t xml:space="preserve"> </w:t>
      </w:r>
      <w:r w:rsidRPr="00EB59BC">
        <w:rPr>
          <w:rtl/>
        </w:rPr>
        <w:t>בעיתונות,</w:t>
      </w:r>
      <w:r w:rsidR="00800FE0">
        <w:rPr>
          <w:rtl/>
        </w:rPr>
        <w:t xml:space="preserve"> </w:t>
      </w:r>
      <w:r w:rsidRPr="00EB59BC">
        <w:rPr>
          <w:rtl/>
        </w:rPr>
        <w:t>אתה היית חותם על אותו מסמך, היתה לי ביקורת קשה עליו, הייתי</w:t>
      </w:r>
      <w:r w:rsidR="00800FE0">
        <w:rPr>
          <w:rtl/>
        </w:rPr>
        <w:t xml:space="preserve"> </w:t>
      </w:r>
      <w:r w:rsidRPr="00EB59BC">
        <w:rPr>
          <w:rtl/>
        </w:rPr>
        <w:t>שולל</w:t>
      </w:r>
      <w:r w:rsidR="00800FE0">
        <w:rPr>
          <w:rtl/>
        </w:rPr>
        <w:t xml:space="preserve"> </w:t>
      </w:r>
      <w:r w:rsidRPr="00EB59BC">
        <w:rPr>
          <w:rtl/>
        </w:rPr>
        <w:t>אותו,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יכול</w:t>
      </w:r>
      <w:r w:rsidR="00800FE0">
        <w:rPr>
          <w:rtl/>
        </w:rPr>
        <w:t xml:space="preserve"> </w:t>
      </w:r>
      <w:r w:rsidRPr="00EB59BC">
        <w:rPr>
          <w:rtl/>
        </w:rPr>
        <w:t>להיות שלא באותה מידה.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להבין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היה</w:t>
      </w:r>
      <w:r w:rsidR="00800FE0">
        <w:rPr>
          <w:rtl/>
        </w:rPr>
        <w:t xml:space="preserve"> </w:t>
      </w:r>
      <w:r w:rsidRPr="00EB59BC">
        <w:rPr>
          <w:rtl/>
        </w:rPr>
        <w:t>כאן, זה כבר לא סודי.</w:t>
      </w:r>
      <w:r w:rsidR="00800FE0">
        <w:rPr>
          <w:rtl/>
        </w:rPr>
        <w:t xml:space="preserve"> </w:t>
      </w:r>
      <w:r w:rsidRPr="00EB59BC">
        <w:rPr>
          <w:rtl/>
        </w:rPr>
        <w:t>כשחתמת היום, הכול פורסם. מסמך</w:t>
      </w:r>
      <w:r w:rsidR="00800FE0">
        <w:rPr>
          <w:rtl/>
        </w:rPr>
        <w:t xml:space="preserve"> </w:t>
      </w:r>
      <w:r w:rsidRPr="00EB59BC">
        <w:rPr>
          <w:rtl/>
        </w:rPr>
        <w:t>אבו</w:t>
      </w:r>
      <w:r w:rsidR="00800FE0">
        <w:rPr>
          <w:rtl/>
        </w:rPr>
        <w:t>-</w:t>
      </w:r>
      <w:r w:rsidRPr="00EB59BC">
        <w:rPr>
          <w:rtl/>
        </w:rPr>
        <w:t>מאזן</w:t>
      </w:r>
      <w:r w:rsidR="00800FE0">
        <w:rPr>
          <w:rtl/>
        </w:rPr>
        <w:t xml:space="preserve"> </w:t>
      </w:r>
      <w:r w:rsidRPr="00EB59BC">
        <w:rPr>
          <w:rtl/>
        </w:rPr>
        <w:t>קיים,</w:t>
      </w:r>
      <w:r w:rsidR="00800FE0">
        <w:rPr>
          <w:rtl/>
        </w:rPr>
        <w:t xml:space="preserve"> </w:t>
      </w:r>
      <w:r w:rsidRPr="00EB59BC">
        <w:rPr>
          <w:rtl/>
        </w:rPr>
        <w:t>ד"ר</w:t>
      </w:r>
      <w:r w:rsidR="00800FE0">
        <w:rPr>
          <w:rtl/>
        </w:rPr>
        <w:t xml:space="preserve"> </w:t>
      </w:r>
      <w:r w:rsidRPr="00EB59BC">
        <w:rPr>
          <w:rtl/>
        </w:rPr>
        <w:t>יאיר</w:t>
      </w:r>
      <w:r w:rsidR="00800FE0">
        <w:rPr>
          <w:rtl/>
        </w:rPr>
        <w:t xml:space="preserve"> </w:t>
      </w:r>
      <w:r w:rsidRPr="00EB59BC">
        <w:rPr>
          <w:rtl/>
        </w:rPr>
        <w:t>הירשפלד</w:t>
      </w:r>
      <w:r w:rsidR="00800FE0">
        <w:rPr>
          <w:rtl/>
        </w:rPr>
        <w:t xml:space="preserve"> </w:t>
      </w:r>
      <w:r w:rsidRPr="00EB59BC">
        <w:rPr>
          <w:rtl/>
        </w:rPr>
        <w:t>מפרסם אותו בראיונות ללא ספור, מסמך ביילין</w:t>
      </w:r>
      <w:r w:rsidR="00800FE0">
        <w:rPr>
          <w:rtl/>
        </w:rPr>
        <w:t xml:space="preserve"> </w:t>
      </w:r>
      <w:r w:rsidRPr="00EB59BC">
        <w:rPr>
          <w:rtl/>
        </w:rPr>
        <w:t>והצהרות</w:t>
      </w:r>
      <w:r w:rsidR="00800FE0">
        <w:rPr>
          <w:rtl/>
        </w:rPr>
        <w:t xml:space="preserve"> </w:t>
      </w:r>
      <w:r w:rsidRPr="00EB59BC">
        <w:rPr>
          <w:rtl/>
        </w:rPr>
        <w:t>ביילין, איך הוא מבין את אבו</w:t>
      </w:r>
      <w:r w:rsidR="00800FE0">
        <w:rPr>
          <w:rtl/>
        </w:rPr>
        <w:t>-</w:t>
      </w:r>
      <w:r w:rsidRPr="00EB59BC">
        <w:rPr>
          <w:rtl/>
        </w:rPr>
        <w:t>מאזן ואיך הוא מבין את מה שהוא חתם עם יואל</w:t>
      </w:r>
      <w:r w:rsidR="00800FE0">
        <w:rPr>
          <w:rtl/>
        </w:rPr>
        <w:t xml:space="preserve"> </w:t>
      </w:r>
      <w:r w:rsidRPr="00EB59BC">
        <w:rPr>
          <w:rtl/>
        </w:rPr>
        <w:t>בן</w:t>
      </w:r>
      <w:r w:rsidR="00800FE0">
        <w:rPr>
          <w:rtl/>
        </w:rPr>
        <w:t>-</w:t>
      </w:r>
      <w:r w:rsidRPr="00EB59BC">
        <w:rPr>
          <w:rtl/>
        </w:rPr>
        <w:t>נון</w:t>
      </w:r>
      <w:r w:rsidR="00800FE0">
        <w:rPr>
          <w:rtl/>
        </w:rPr>
        <w:t xml:space="preserve"> – </w:t>
      </w:r>
      <w:r w:rsidRPr="00EB59BC">
        <w:rPr>
          <w:rtl/>
        </w:rPr>
        <w:t>הכול</w:t>
      </w:r>
      <w:r w:rsidR="00800FE0">
        <w:rPr>
          <w:rtl/>
        </w:rPr>
        <w:t xml:space="preserve"> </w:t>
      </w:r>
      <w:r w:rsidRPr="00EB59BC">
        <w:rPr>
          <w:rtl/>
        </w:rPr>
        <w:t>כתוב</w:t>
      </w:r>
      <w:r w:rsidR="00800FE0">
        <w:rPr>
          <w:rtl/>
        </w:rPr>
        <w:t xml:space="preserve"> </w:t>
      </w:r>
      <w:r w:rsidRPr="00EB59BC">
        <w:rPr>
          <w:rtl/>
        </w:rPr>
        <w:t>וחתום</w:t>
      </w:r>
      <w:r w:rsidR="00800FE0">
        <w:rPr>
          <w:rtl/>
        </w:rPr>
        <w:t xml:space="preserve"> </w:t>
      </w:r>
      <w:r w:rsidRPr="00EB59BC">
        <w:rPr>
          <w:rtl/>
        </w:rPr>
        <w:t>במסמכים, בפרוטוקולים, בראיונות.</w:t>
      </w:r>
      <w:r w:rsidR="00800FE0">
        <w:rPr>
          <w:rtl/>
        </w:rPr>
        <w:t xml:space="preserve"> </w:t>
      </w:r>
      <w:r w:rsidRPr="00EB59BC">
        <w:rPr>
          <w:rtl/>
        </w:rPr>
        <w:t>את זה אומר יוסי</w:t>
      </w:r>
      <w:r w:rsidR="00800FE0">
        <w:rPr>
          <w:rtl/>
        </w:rPr>
        <w:t xml:space="preserve"> </w:t>
      </w:r>
      <w:r w:rsidRPr="00EB59BC">
        <w:rPr>
          <w:rtl/>
        </w:rPr>
        <w:t>ביילין,</w:t>
      </w:r>
      <w:r w:rsidR="00800FE0">
        <w:rPr>
          <w:rtl/>
        </w:rPr>
        <w:t xml:space="preserve"> </w:t>
      </w:r>
      <w:r w:rsidRPr="00EB59BC">
        <w:rPr>
          <w:rtl/>
        </w:rPr>
        <w:t>והוא</w:t>
      </w:r>
      <w:r w:rsidR="00800FE0">
        <w:rPr>
          <w:rtl/>
        </w:rPr>
        <w:t xml:space="preserve"> </w:t>
      </w:r>
      <w:r w:rsidRPr="00EB59BC">
        <w:rPr>
          <w:rtl/>
        </w:rPr>
        <w:t>אומר</w:t>
      </w:r>
      <w:r w:rsidR="00800FE0">
        <w:rPr>
          <w:rtl/>
        </w:rPr>
        <w:t xml:space="preserve"> </w:t>
      </w:r>
      <w:r w:rsidRPr="00EB59BC">
        <w:rPr>
          <w:rtl/>
        </w:rPr>
        <w:t>את זה באותן נוסחאות של מסמך אבו</w:t>
      </w:r>
      <w:r w:rsidR="00800FE0">
        <w:rPr>
          <w:rtl/>
        </w:rPr>
        <w:t>-</w:t>
      </w:r>
      <w:r w:rsidRPr="00EB59BC">
        <w:rPr>
          <w:rtl/>
        </w:rPr>
        <w:t>מאזן. הוא אומר את מה שאתה</w:t>
      </w:r>
      <w:r w:rsidR="00800FE0">
        <w:rPr>
          <w:rtl/>
        </w:rPr>
        <w:t xml:space="preserve"> </w:t>
      </w:r>
      <w:r w:rsidRPr="00EB59BC">
        <w:rPr>
          <w:rtl/>
        </w:rPr>
        <w:t>הלכת וחתמת עליו היום.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הוספת</w:t>
      </w:r>
      <w:r w:rsidR="00800FE0">
        <w:rPr>
          <w:rtl/>
        </w:rPr>
        <w:t xml:space="preserve"> </w:t>
      </w:r>
      <w:r w:rsidRPr="00EB59BC">
        <w:rPr>
          <w:rtl/>
        </w:rPr>
        <w:t>שלוש</w:t>
      </w:r>
      <w:r w:rsidR="00800FE0">
        <w:rPr>
          <w:rtl/>
        </w:rPr>
        <w:t xml:space="preserve"> </w:t>
      </w:r>
      <w:r w:rsidRPr="00EB59BC">
        <w:rPr>
          <w:rtl/>
        </w:rPr>
        <w:t>גרסאות,</w:t>
      </w:r>
      <w:r w:rsidR="00800FE0">
        <w:rPr>
          <w:rtl/>
        </w:rPr>
        <w:t xml:space="preserve"> </w:t>
      </w:r>
      <w:r w:rsidRPr="00EB59BC">
        <w:rPr>
          <w:rtl/>
        </w:rPr>
        <w:t>אחת בנושא של בקעת</w:t>
      </w:r>
      <w:r w:rsidR="00800FE0">
        <w:rPr>
          <w:rtl/>
        </w:rPr>
        <w:t>-</w:t>
      </w:r>
      <w:r w:rsidRPr="00EB59BC">
        <w:rPr>
          <w:rtl/>
        </w:rPr>
        <w:t>הירדן, בנושא של הסדר הקבע; זה כמו</w:t>
      </w:r>
      <w:r w:rsidR="00800FE0">
        <w:rPr>
          <w:rtl/>
        </w:rPr>
        <w:t xml:space="preserve"> </w:t>
      </w:r>
      <w:r w:rsidRPr="00EB59BC">
        <w:rPr>
          <w:rtl/>
        </w:rPr>
        <w:t>שתי</w:t>
      </w:r>
      <w:r w:rsidR="00800FE0">
        <w:rPr>
          <w:rtl/>
        </w:rPr>
        <w:t xml:space="preserve"> </w:t>
      </w:r>
      <w:r w:rsidRPr="00EB59BC">
        <w:rPr>
          <w:rtl/>
        </w:rPr>
        <w:t>גרסאות,</w:t>
      </w:r>
      <w:r w:rsidR="00800FE0">
        <w:rPr>
          <w:rtl/>
        </w:rPr>
        <w:t xml:space="preserve"> </w:t>
      </w:r>
      <w:r w:rsidRPr="00EB59BC">
        <w:rPr>
          <w:rtl/>
        </w:rPr>
        <w:t>כשאתה</w:t>
      </w:r>
      <w:r w:rsidR="00800FE0">
        <w:rPr>
          <w:rtl/>
        </w:rPr>
        <w:t xml:space="preserve"> </w:t>
      </w:r>
      <w:r w:rsidRPr="00EB59BC">
        <w:rPr>
          <w:rtl/>
        </w:rPr>
        <w:t>אומר</w:t>
      </w:r>
      <w:r w:rsidR="00800FE0">
        <w:rPr>
          <w:rtl/>
        </w:rPr>
        <w:t xml:space="preserve"> </w:t>
      </w:r>
      <w:r w:rsidRPr="00EB59BC">
        <w:rPr>
          <w:rtl/>
        </w:rPr>
        <w:t>שאת הנושא של הפליטים יקבעו בהסדר הקבע, ואת הנושא של</w:t>
      </w:r>
      <w:r w:rsidR="00800FE0">
        <w:rPr>
          <w:rtl/>
        </w:rPr>
        <w:t xml:space="preserve"> </w:t>
      </w:r>
      <w:r w:rsidRPr="00EB59BC">
        <w:rPr>
          <w:rtl/>
        </w:rPr>
        <w:t>ישות,</w:t>
      </w:r>
      <w:r w:rsidR="00800FE0">
        <w:rPr>
          <w:rtl/>
        </w:rPr>
        <w:t xml:space="preserve"> </w:t>
      </w:r>
      <w:r w:rsidRPr="00EB59BC">
        <w:rPr>
          <w:rtl/>
        </w:rPr>
        <w:t>אוטונומיה</w:t>
      </w:r>
      <w:r w:rsidR="00800FE0">
        <w:rPr>
          <w:rtl/>
        </w:rPr>
        <w:t xml:space="preserve"> </w:t>
      </w:r>
      <w:r w:rsidRPr="00EB59BC">
        <w:rPr>
          <w:rtl/>
        </w:rPr>
        <w:t>רחבה</w:t>
      </w:r>
      <w:r w:rsidR="00800FE0">
        <w:rPr>
          <w:rtl/>
        </w:rPr>
        <w:t xml:space="preserve"> </w:t>
      </w:r>
      <w:r w:rsidRPr="00EB59BC">
        <w:rPr>
          <w:rtl/>
        </w:rPr>
        <w:t>ומדינה</w:t>
      </w:r>
      <w:r w:rsidR="00800FE0">
        <w:rPr>
          <w:rtl/>
        </w:rPr>
        <w:t xml:space="preserve"> </w:t>
      </w:r>
      <w:r w:rsidRPr="00EB59BC">
        <w:rPr>
          <w:rtl/>
        </w:rPr>
        <w:t>פלשתינית.</w:t>
      </w:r>
      <w:r w:rsidR="00800FE0">
        <w:rPr>
          <w:rtl/>
        </w:rPr>
        <w:t xml:space="preserve"> </w:t>
      </w:r>
      <w:r w:rsidRPr="00EB59BC">
        <w:rPr>
          <w:rtl/>
        </w:rPr>
        <w:t>כתבת וחתמת.</w:t>
      </w:r>
      <w:r w:rsidR="00800FE0">
        <w:rPr>
          <w:rtl/>
        </w:rPr>
        <w:t xml:space="preserve"> </w:t>
      </w:r>
      <w:r w:rsidRPr="00EB59BC">
        <w:rPr>
          <w:rtl/>
        </w:rPr>
        <w:t>חוץ מזה חתמת לו על כל</w:t>
      </w:r>
      <w:r w:rsidR="00800FE0">
        <w:rPr>
          <w:rtl/>
        </w:rPr>
        <w:t xml:space="preserve"> </w:t>
      </w:r>
      <w:r w:rsidRPr="00EB59BC">
        <w:rPr>
          <w:rtl/>
        </w:rPr>
        <w:t>דעותיו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יוסי ביילין. פירושו של דבר, ששליש בערך מהתושבים היהודיים, 50,000 </w:t>
      </w:r>
      <w:r w:rsidR="00800FE0">
        <w:rPr>
          <w:rtl/>
        </w:rPr>
        <w:t xml:space="preserve">– </w:t>
      </w:r>
      <w:r w:rsidRPr="00EB59BC">
        <w:rPr>
          <w:rtl/>
        </w:rPr>
        <w:t xml:space="preserve">לפי מה שחתמת </w:t>
      </w:r>
      <w:r w:rsidR="00800FE0">
        <w:rPr>
          <w:rtl/>
        </w:rPr>
        <w:t>–</w:t>
      </w:r>
      <w:r w:rsidRPr="00EB59BC">
        <w:rPr>
          <w:rtl/>
        </w:rPr>
        <w:t xml:space="preserve"> יהיו באותו שטח, לדידו, של מדינה פלשתינית.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 תקרא.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תסלח</w:t>
      </w:r>
      <w:r w:rsidR="00800FE0">
        <w:rPr>
          <w:rtl/>
        </w:rPr>
        <w:t xml:space="preserve"> </w:t>
      </w:r>
      <w:r w:rsidRPr="00EB59BC">
        <w:rPr>
          <w:rtl/>
        </w:rPr>
        <w:t>לי,</w:t>
      </w:r>
      <w:r w:rsidR="00800FE0">
        <w:rPr>
          <w:rtl/>
        </w:rPr>
        <w:t xml:space="preserve"> </w:t>
      </w:r>
      <w:r w:rsidRPr="00EB59BC">
        <w:rPr>
          <w:rtl/>
        </w:rPr>
        <w:t xml:space="preserve">זה כתוב </w:t>
      </w:r>
      <w:r w:rsidR="00800FE0">
        <w:rPr>
          <w:rtl/>
        </w:rPr>
        <w:t>–</w:t>
      </w:r>
      <w:r w:rsidRPr="00EB59BC">
        <w:rPr>
          <w:rtl/>
        </w:rPr>
        <w:t xml:space="preserve"> סעיף 3, תקשיב: היישובים הישראליים שיתקיימו מחוץ לשטח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שיסופח </w:t>
      </w:r>
      <w:r w:rsidR="00800FE0">
        <w:rPr>
          <w:rtl/>
        </w:rPr>
        <w:t>–</w:t>
      </w:r>
      <w:r w:rsidRPr="00EB59BC">
        <w:rPr>
          <w:rtl/>
        </w:rPr>
        <w:t xml:space="preserve"> מדובר על השליש, והכול מופיע במפה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תקרא, למה הפסקת לקרוא?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אל</w:t>
      </w:r>
      <w:r w:rsidR="00800FE0">
        <w:rPr>
          <w:rtl/>
        </w:rPr>
        <w:t xml:space="preserve"> </w:t>
      </w:r>
      <w:r w:rsidRPr="00EB59BC">
        <w:rPr>
          <w:rtl/>
        </w:rPr>
        <w:t>תצעק.</w:t>
      </w:r>
      <w:r w:rsidR="00800FE0">
        <w:rPr>
          <w:rtl/>
        </w:rPr>
        <w:t xml:space="preserve"> </w:t>
      </w:r>
      <w:r w:rsidRPr="00EB59BC">
        <w:rPr>
          <w:rtl/>
        </w:rPr>
        <w:t>הכול</w:t>
      </w:r>
      <w:r w:rsidR="00800FE0">
        <w:rPr>
          <w:rtl/>
        </w:rPr>
        <w:t xml:space="preserve"> </w:t>
      </w:r>
      <w:r w:rsidRPr="00EB59BC">
        <w:rPr>
          <w:rtl/>
        </w:rPr>
        <w:t>מופיע</w:t>
      </w:r>
      <w:r w:rsidR="00800FE0">
        <w:rPr>
          <w:rtl/>
        </w:rPr>
        <w:t xml:space="preserve"> </w:t>
      </w:r>
      <w:r w:rsidRPr="00EB59BC">
        <w:rPr>
          <w:rtl/>
        </w:rPr>
        <w:t>במפה של יוסי אלפר, במחקר של מרכז</w:t>
      </w:r>
      <w:r w:rsidR="00800FE0">
        <w:rPr>
          <w:rtl/>
        </w:rPr>
        <w:t>-</w:t>
      </w:r>
      <w:r w:rsidRPr="00EB59BC">
        <w:rPr>
          <w:rtl/>
        </w:rPr>
        <w:t>יפה, הכול כתוב.</w:t>
      </w:r>
      <w:r w:rsidR="00800FE0">
        <w:rPr>
          <w:rtl/>
        </w:rPr>
        <w:t xml:space="preserve"> </w:t>
      </w:r>
      <w:r w:rsidRPr="00EB59BC">
        <w:rPr>
          <w:rtl/>
        </w:rPr>
        <w:t>אפילו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אמרת</w:t>
      </w:r>
      <w:r w:rsidR="00800FE0">
        <w:rPr>
          <w:rtl/>
        </w:rPr>
        <w:t xml:space="preserve"> </w:t>
      </w:r>
      <w:r w:rsidRPr="00EB59BC">
        <w:rPr>
          <w:rtl/>
        </w:rPr>
        <w:t>שהנקודה</w:t>
      </w:r>
      <w:r w:rsidR="00800FE0">
        <w:rPr>
          <w:rtl/>
        </w:rPr>
        <w:t xml:space="preserve"> </w:t>
      </w:r>
      <w:r w:rsidRPr="00EB59BC">
        <w:rPr>
          <w:rtl/>
        </w:rPr>
        <w:t>הקטנה של 2 דונם תהיה בריבונות ישראל, אפילו את זה לא,</w:t>
      </w:r>
      <w:r w:rsidR="00800FE0">
        <w:rPr>
          <w:rtl/>
        </w:rPr>
        <w:t xml:space="preserve"> </w:t>
      </w:r>
      <w:r w:rsidRPr="00EB59BC">
        <w:rPr>
          <w:rtl/>
        </w:rPr>
        <w:t>אלא:</w:t>
      </w:r>
      <w:r w:rsidR="00800FE0">
        <w:rPr>
          <w:rtl/>
        </w:rPr>
        <w:t xml:space="preserve"> </w:t>
      </w:r>
      <w:r w:rsidRPr="00EB59BC">
        <w:rPr>
          <w:rtl/>
        </w:rPr>
        <w:t>יזכו לסידורים מיוחדים ומוסכמים שבמסגרתם תישמר אזרחותם הישראלית. ברור, הם</w:t>
      </w:r>
      <w:r w:rsidR="00800FE0">
        <w:rPr>
          <w:rtl/>
        </w:rPr>
        <w:t xml:space="preserve"> </w:t>
      </w:r>
      <w:r w:rsidRPr="00EB59BC">
        <w:rPr>
          <w:rtl/>
        </w:rPr>
        <w:t>יישארו אזרחים ישראלים וזיקתם כפרטים וכקהילה למדינת ישראל, ומעבר בטוח.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מאחר</w:t>
      </w:r>
      <w:r w:rsidR="00800FE0">
        <w:rPr>
          <w:rtl/>
        </w:rPr>
        <w:t xml:space="preserve"> </w:t>
      </w:r>
      <w:r w:rsidRPr="00EB59BC">
        <w:rPr>
          <w:rtl/>
        </w:rPr>
        <w:t>שהתוכנית</w:t>
      </w:r>
      <w:r w:rsidR="00800FE0">
        <w:rPr>
          <w:rtl/>
        </w:rPr>
        <w:t xml:space="preserve"> </w:t>
      </w:r>
      <w:r w:rsidRPr="00EB59BC">
        <w:rPr>
          <w:rtl/>
        </w:rPr>
        <w:t>ידועה</w:t>
      </w:r>
      <w:r w:rsidR="00800FE0">
        <w:rPr>
          <w:rtl/>
        </w:rPr>
        <w:t xml:space="preserve"> </w:t>
      </w:r>
      <w:r w:rsidRPr="00EB59BC">
        <w:rPr>
          <w:rtl/>
        </w:rPr>
        <w:t>ויודעים</w:t>
      </w:r>
      <w:r w:rsidR="00800FE0">
        <w:rPr>
          <w:rtl/>
        </w:rPr>
        <w:t xml:space="preserve"> </w:t>
      </w:r>
      <w:r w:rsidRPr="00EB59BC">
        <w:rPr>
          <w:rtl/>
        </w:rPr>
        <w:t>איפה הגושים והיישובים האלה, אתה יכול לבוא</w:t>
      </w:r>
      <w:r w:rsidR="00800FE0">
        <w:rPr>
          <w:rtl/>
        </w:rPr>
        <w:t xml:space="preserve"> </w:t>
      </w:r>
      <w:r w:rsidRPr="00EB59BC">
        <w:rPr>
          <w:rtl/>
        </w:rPr>
        <w:t>היום</w:t>
      </w:r>
      <w:r w:rsidR="00800FE0">
        <w:rPr>
          <w:rtl/>
        </w:rPr>
        <w:t xml:space="preserve"> </w:t>
      </w:r>
      <w:r w:rsidRPr="00EB59BC">
        <w:rPr>
          <w:rtl/>
        </w:rPr>
        <w:t>אל</w:t>
      </w:r>
      <w:r w:rsidR="00800FE0">
        <w:rPr>
          <w:rtl/>
        </w:rPr>
        <w:t xml:space="preserve"> </w:t>
      </w:r>
      <w:r w:rsidRPr="00EB59BC">
        <w:rPr>
          <w:rtl/>
        </w:rPr>
        <w:t>אותם 50,000 תושבים? איך תבוא אליהם היום כשאתה ואני באנו אליהם ואמרנו</w:t>
      </w:r>
      <w:r w:rsidR="00800FE0">
        <w:rPr>
          <w:rtl/>
        </w:rPr>
        <w:t xml:space="preserve"> </w:t>
      </w:r>
      <w:r w:rsidRPr="00EB59BC">
        <w:rPr>
          <w:rtl/>
        </w:rPr>
        <w:t>להם:</w:t>
      </w:r>
      <w:r w:rsidR="00800FE0">
        <w:rPr>
          <w:rtl/>
        </w:rPr>
        <w:t xml:space="preserve"> </w:t>
      </w:r>
      <w:r w:rsidRPr="00EB59BC">
        <w:rPr>
          <w:rtl/>
        </w:rPr>
        <w:t>תצביעו לביבי נתניהו? איך אתה, כיושב</w:t>
      </w:r>
      <w:r w:rsidR="00800FE0">
        <w:rPr>
          <w:rtl/>
        </w:rPr>
        <w:t>-</w:t>
      </w:r>
      <w:r w:rsidRPr="00EB59BC">
        <w:rPr>
          <w:rtl/>
        </w:rPr>
        <w:t>ראש הליכוד והקואליציה, בא אליהם היום</w:t>
      </w:r>
      <w:r w:rsidR="00800FE0">
        <w:rPr>
          <w:rtl/>
        </w:rPr>
        <w:t xml:space="preserve"> </w:t>
      </w:r>
      <w:r w:rsidRPr="00EB59BC">
        <w:rPr>
          <w:rtl/>
        </w:rPr>
        <w:t>ואומר להם:</w:t>
      </w:r>
      <w:r w:rsidR="00800FE0">
        <w:rPr>
          <w:rtl/>
        </w:rPr>
        <w:t xml:space="preserve"> </w:t>
      </w:r>
      <w:r w:rsidRPr="00EB59BC">
        <w:rPr>
          <w:rtl/>
        </w:rPr>
        <w:t xml:space="preserve">אתם תחיו בתוך הישות </w:t>
      </w:r>
      <w:r w:rsidR="00800FE0">
        <w:rPr>
          <w:rtl/>
        </w:rPr>
        <w:t>–</w:t>
      </w:r>
      <w:r w:rsidRPr="00EB59BC">
        <w:rPr>
          <w:rtl/>
        </w:rPr>
        <w:t xml:space="preserve"> אפילו לדידך </w:t>
      </w:r>
      <w:r w:rsidR="00800FE0">
        <w:rPr>
          <w:rtl/>
        </w:rPr>
        <w:t>–</w:t>
      </w:r>
      <w:r w:rsidRPr="00EB59BC">
        <w:rPr>
          <w:rtl/>
        </w:rPr>
        <w:t xml:space="preserve"> הישות האוטונומית הרחבה?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איך הם חיים היום?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היום הם חיים תחת שלטון מלא של ישראל.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 נכון.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אומנם צבאי אבל שלטון מלא.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אתה יודע מה, אז הם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הלאה.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חבל על מיתרי הקול.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מה שחתמת. הפירוש הוא מחנק, הפירוש הוא ייבוש, הפירוש הוא, כפי שאמר יוסי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ביילין </w:t>
      </w:r>
      <w:r w:rsidR="00800FE0">
        <w:rPr>
          <w:rtl/>
        </w:rPr>
        <w:t>–</w:t>
      </w:r>
      <w:r w:rsidRPr="00EB59BC">
        <w:rPr>
          <w:rtl/>
        </w:rPr>
        <w:t xml:space="preserve"> שלא תהיה להם ברירה, והם יצטרכו כנראה לעזוב. על זה אתה חתמת. הלא תבוש?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אתה מתרגש מנייר ולא מתרגש מהסכם חברון?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1"/>
        <w:rPr>
          <w:rtl/>
        </w:rPr>
      </w:pPr>
      <w:bookmarkStart w:id="26" w:name="_Toc455646922"/>
      <w:r w:rsidRPr="00800FE0">
        <w:rPr>
          <w:rtl/>
        </w:rPr>
        <w:t>הצעה לסדר</w:t>
      </w:r>
      <w:r>
        <w:rPr>
          <w:rtl/>
        </w:rPr>
        <w:t>-</w:t>
      </w:r>
      <w:r w:rsidRPr="00800FE0">
        <w:rPr>
          <w:rtl/>
        </w:rPr>
        <w:t>היום</w:t>
      </w:r>
      <w:r>
        <w:rPr>
          <w:rtl/>
        </w:rPr>
        <w:t xml:space="preserve"> </w:t>
      </w:r>
      <w:r w:rsidRPr="00800FE0">
        <w:rPr>
          <w:rtl/>
        </w:rPr>
        <w:t>מסמך ההסכמות בין הליכוד ובין העבודה בנושא הסכם הקבע</w:t>
      </w:r>
      <w:bookmarkEnd w:id="26"/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מזמינה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השרה</w:t>
      </w:r>
      <w:r w:rsidR="00800FE0">
        <w:rPr>
          <w:rtl/>
        </w:rPr>
        <w:t xml:space="preserve"> </w:t>
      </w:r>
      <w:r w:rsidRPr="00EB59BC">
        <w:rPr>
          <w:rtl/>
        </w:rPr>
        <w:t>לימור לבנת להשיב על כל ההצעות לסדר</w:t>
      </w:r>
      <w:r w:rsidR="00800FE0">
        <w:rPr>
          <w:rtl/>
        </w:rPr>
        <w:t>-</w:t>
      </w:r>
      <w:r w:rsidRPr="00EB59BC">
        <w:rPr>
          <w:rtl/>
        </w:rPr>
        <w:t>היום בנושא הזה.</w:t>
      </w:r>
      <w:r w:rsidR="00800FE0">
        <w:rPr>
          <w:rtl/>
        </w:rPr>
        <w:t xml:space="preserve"> </w:t>
      </w:r>
      <w:r w:rsidRPr="00EB59BC">
        <w:rPr>
          <w:rtl/>
        </w:rPr>
        <w:t>גברתי.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 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אני מוכרחה להודות, שכששמעתי את חבר הכנסת</w:t>
      </w:r>
      <w:r w:rsidR="00800FE0">
        <w:rPr>
          <w:rtl/>
        </w:rPr>
        <w:t xml:space="preserve"> </w:t>
      </w:r>
      <w:r w:rsidRPr="00EB59BC">
        <w:rPr>
          <w:rtl/>
        </w:rPr>
        <w:t>יוסי</w:t>
      </w:r>
      <w:r w:rsidR="00800FE0">
        <w:rPr>
          <w:rtl/>
        </w:rPr>
        <w:t xml:space="preserve"> </w:t>
      </w:r>
      <w:r w:rsidRPr="00EB59BC">
        <w:rPr>
          <w:rtl/>
        </w:rPr>
        <w:t>שריד</w:t>
      </w:r>
      <w:r w:rsidR="00800FE0">
        <w:rPr>
          <w:rtl/>
        </w:rPr>
        <w:t xml:space="preserve"> </w:t>
      </w:r>
      <w:r w:rsidRPr="00EB59BC">
        <w:rPr>
          <w:rtl/>
        </w:rPr>
        <w:t>תוקף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חבר הכנסת יוסי ביילין חשבתי לעצמי שאולי כמה אנשים צריכים</w:t>
      </w:r>
      <w:r w:rsidR="00800FE0">
        <w:rPr>
          <w:rtl/>
        </w:rPr>
        <w:t xml:space="preserve"> </w:t>
      </w:r>
      <w:r w:rsidRPr="00EB59BC">
        <w:rPr>
          <w:rtl/>
        </w:rPr>
        <w:t>לקחת</w:t>
      </w:r>
      <w:r w:rsidR="00800FE0">
        <w:rPr>
          <w:rtl/>
        </w:rPr>
        <w:t xml:space="preserve"> </w:t>
      </w:r>
      <w:r w:rsidRPr="00EB59BC">
        <w:rPr>
          <w:rtl/>
        </w:rPr>
        <w:t>חזרה</w:t>
      </w:r>
      <w:r w:rsidR="00800FE0">
        <w:rPr>
          <w:rtl/>
        </w:rPr>
        <w:t xml:space="preserve"> </w:t>
      </w:r>
      <w:r w:rsidRPr="00EB59BC">
        <w:rPr>
          <w:rtl/>
        </w:rPr>
        <w:t>את כל ההתקפות שלהם על חבר הכנסת מיכאל איתן. אם חבר הכנסת יוסי שריד</w:t>
      </w:r>
      <w:r w:rsidR="00800FE0">
        <w:rPr>
          <w:rtl/>
        </w:rPr>
        <w:t xml:space="preserve"> </w:t>
      </w:r>
      <w:r w:rsidRPr="00EB59BC">
        <w:rPr>
          <w:rtl/>
        </w:rPr>
        <w:t>חושב</w:t>
      </w:r>
      <w:r w:rsidR="00800FE0">
        <w:rPr>
          <w:rtl/>
        </w:rPr>
        <w:t xml:space="preserve"> </w:t>
      </w:r>
      <w:r w:rsidRPr="00EB59BC">
        <w:rPr>
          <w:rtl/>
        </w:rPr>
        <w:t>שבמסמך</w:t>
      </w:r>
      <w:r w:rsidR="00800FE0">
        <w:rPr>
          <w:rtl/>
        </w:rPr>
        <w:t xml:space="preserve"> </w:t>
      </w:r>
      <w:r w:rsidRPr="00EB59BC">
        <w:rPr>
          <w:rtl/>
        </w:rPr>
        <w:t>הזה, שקרוי</w:t>
      </w:r>
      <w:r w:rsidR="00800FE0">
        <w:rPr>
          <w:rtl/>
        </w:rPr>
        <w:t xml:space="preserve"> </w:t>
      </w:r>
      <w:r w:rsidRPr="00EB59BC">
        <w:rPr>
          <w:rtl/>
        </w:rPr>
        <w:t>מסמך</w:t>
      </w:r>
      <w:r w:rsidR="00800FE0">
        <w:rPr>
          <w:rtl/>
        </w:rPr>
        <w:t xml:space="preserve"> </w:t>
      </w:r>
      <w:r w:rsidRPr="00EB59BC">
        <w:rPr>
          <w:rtl/>
        </w:rPr>
        <w:t>איתן</w:t>
      </w:r>
      <w:r w:rsidR="00800FE0">
        <w:rPr>
          <w:rtl/>
        </w:rPr>
        <w:t>-</w:t>
      </w:r>
      <w:r w:rsidRPr="00EB59BC">
        <w:rPr>
          <w:rtl/>
        </w:rPr>
        <w:t>ביילין או ביילין</w:t>
      </w:r>
      <w:r w:rsidR="00800FE0">
        <w:rPr>
          <w:rtl/>
        </w:rPr>
        <w:t>-</w:t>
      </w:r>
      <w:r w:rsidRPr="00EB59BC">
        <w:rPr>
          <w:rtl/>
        </w:rPr>
        <w:t xml:space="preserve">איתן </w:t>
      </w:r>
      <w:r w:rsidR="00800FE0">
        <w:rPr>
          <w:rtl/>
        </w:rPr>
        <w:t>–</w:t>
      </w:r>
      <w:r w:rsidRPr="00EB59BC">
        <w:rPr>
          <w:rtl/>
        </w:rPr>
        <w:t xml:space="preserve"> ושעליו חתומים כמה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כנסת</w:t>
      </w:r>
      <w:r w:rsidR="00800FE0">
        <w:rPr>
          <w:rtl/>
        </w:rPr>
        <w:t xml:space="preserve"> –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יוסי</w:t>
      </w:r>
      <w:r w:rsidR="00800FE0">
        <w:rPr>
          <w:rtl/>
        </w:rPr>
        <w:t xml:space="preserve"> </w:t>
      </w:r>
      <w:r w:rsidRPr="00EB59BC">
        <w:rPr>
          <w:rtl/>
        </w:rPr>
        <w:t>ביילין</w:t>
      </w:r>
      <w:r w:rsidR="00800FE0">
        <w:rPr>
          <w:rtl/>
        </w:rPr>
        <w:t xml:space="preserve"> </w:t>
      </w:r>
      <w:r w:rsidRPr="00EB59BC">
        <w:rPr>
          <w:rtl/>
        </w:rPr>
        <w:t>התקפל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ויתר</w:t>
      </w:r>
      <w:r w:rsidR="00800FE0">
        <w:rPr>
          <w:rtl/>
        </w:rPr>
        <w:t xml:space="preserve"> </w:t>
      </w:r>
      <w:r w:rsidRPr="00EB59BC">
        <w:rPr>
          <w:rtl/>
        </w:rPr>
        <w:t>על מקצת או על מרבית</w:t>
      </w:r>
      <w:r w:rsidR="00800FE0">
        <w:rPr>
          <w:rtl/>
        </w:rPr>
        <w:t xml:space="preserve"> </w:t>
      </w:r>
      <w:r w:rsidRPr="00EB59BC">
        <w:rPr>
          <w:rtl/>
        </w:rPr>
        <w:t>עקרונותיו</w:t>
      </w:r>
      <w:r w:rsidR="00800FE0">
        <w:rPr>
          <w:rtl/>
        </w:rPr>
        <w:t xml:space="preserve"> </w:t>
      </w:r>
      <w:r w:rsidRPr="00EB59BC">
        <w:rPr>
          <w:rtl/>
        </w:rPr>
        <w:t>כפי</w:t>
      </w:r>
      <w:r w:rsidR="00800FE0">
        <w:rPr>
          <w:rtl/>
        </w:rPr>
        <w:t xml:space="preserve"> </w:t>
      </w:r>
      <w:r w:rsidRPr="00EB59BC">
        <w:rPr>
          <w:rtl/>
        </w:rPr>
        <w:t>שרואה</w:t>
      </w:r>
      <w:r w:rsidR="00800FE0">
        <w:rPr>
          <w:rtl/>
        </w:rPr>
        <w:t xml:space="preserve"> </w:t>
      </w:r>
      <w:r w:rsidRPr="00EB59BC">
        <w:rPr>
          <w:rtl/>
        </w:rPr>
        <w:t>אותם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 שריד, יכול להיות שהכעס הגדול שהיה בקרב</w:t>
      </w:r>
      <w:r w:rsidR="00800FE0">
        <w:rPr>
          <w:rtl/>
        </w:rPr>
        <w:t xml:space="preserve"> </w:t>
      </w:r>
      <w:r w:rsidRPr="00EB59BC">
        <w:rPr>
          <w:rtl/>
        </w:rPr>
        <w:t>חוגים רחבים בתוך המחנה הלאומי על חבר הכנסת מיכאל איתן אין לו מקום.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רוצה להגיד, שככלל אני לא יכולה אלא לברך על ניסיון להגיע להסכמה לאומית</w:t>
      </w:r>
      <w:r w:rsidR="00800FE0">
        <w:rPr>
          <w:rtl/>
        </w:rPr>
        <w:t xml:space="preserve"> </w:t>
      </w:r>
      <w:r w:rsidRPr="00EB59BC">
        <w:rPr>
          <w:rtl/>
        </w:rPr>
        <w:t>רחבה.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ודאי לא מסכימה לכל מה שכתוב כאן, במסמך הזה, וצריך כאן לומר, מייד בפתח</w:t>
      </w:r>
      <w:r w:rsidR="00800FE0">
        <w:rPr>
          <w:rtl/>
        </w:rPr>
        <w:t xml:space="preserve"> </w:t>
      </w:r>
      <w:r w:rsidRPr="00EB59BC">
        <w:rPr>
          <w:rtl/>
        </w:rPr>
        <w:t>הדברים,</w:t>
      </w:r>
      <w:r w:rsidR="00800FE0">
        <w:rPr>
          <w:rtl/>
        </w:rPr>
        <w:t xml:space="preserve"> </w:t>
      </w:r>
      <w:r w:rsidRPr="00EB59BC">
        <w:rPr>
          <w:rtl/>
        </w:rPr>
        <w:t>שהמסמך</w:t>
      </w:r>
      <w:r w:rsidR="00800FE0">
        <w:rPr>
          <w:rtl/>
        </w:rPr>
        <w:t xml:space="preserve"> </w:t>
      </w:r>
      <w:r w:rsidRPr="00EB59BC">
        <w:rPr>
          <w:rtl/>
        </w:rPr>
        <w:t>הזה איננו מחייב את הממשלה; הוא לא נעשה על דעת ראש הממשלה, הוא</w:t>
      </w:r>
      <w:r w:rsidR="00800FE0">
        <w:rPr>
          <w:rtl/>
        </w:rPr>
        <w:t xml:space="preserve"> </w:t>
      </w:r>
      <w:r w:rsidRPr="00EB59BC">
        <w:rPr>
          <w:rtl/>
        </w:rPr>
        <w:t>נעשה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דעתו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חבר</w:t>
      </w:r>
      <w:r w:rsidR="00800FE0">
        <w:rPr>
          <w:rtl/>
        </w:rPr>
        <w:t xml:space="preserve"> </w:t>
      </w:r>
      <w:r w:rsidRPr="00EB59BC">
        <w:rPr>
          <w:rtl/>
        </w:rPr>
        <w:t>הכנסת מיכאל איתן, בהיותו חבר כנסת, גם לא בתוקף תפקידו</w:t>
      </w:r>
      <w:r w:rsidR="00800FE0">
        <w:rPr>
          <w:rtl/>
        </w:rPr>
        <w:t xml:space="preserve"> </w:t>
      </w:r>
      <w:r w:rsidRPr="00EB59BC">
        <w:rPr>
          <w:rtl/>
        </w:rPr>
        <w:t>כיושב</w:t>
      </w:r>
      <w:r w:rsidR="00800FE0">
        <w:rPr>
          <w:rtl/>
        </w:rPr>
        <w:t>-</w:t>
      </w:r>
      <w:r w:rsidRPr="00EB59BC">
        <w:rPr>
          <w:rtl/>
        </w:rPr>
        <w:t xml:space="preserve">ראש הקואליציה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קריאה: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לא,</w:t>
      </w:r>
      <w:r w:rsidR="00800FE0">
        <w:rPr>
          <w:rtl/>
        </w:rPr>
        <w:t xml:space="preserve"> </w:t>
      </w:r>
      <w:r w:rsidRPr="00EB59BC">
        <w:rPr>
          <w:rtl/>
        </w:rPr>
        <w:t>לא, הוא יושב</w:t>
      </w:r>
      <w:r w:rsidR="00800FE0">
        <w:rPr>
          <w:rtl/>
        </w:rPr>
        <w:t>-</w:t>
      </w:r>
      <w:r w:rsidRPr="00EB59BC">
        <w:rPr>
          <w:rtl/>
        </w:rPr>
        <w:t>ראש הקואליציה. מיכאל איתן הוא חבר כנסת, הוא גם יושב</w:t>
      </w:r>
      <w:r w:rsidR="00800FE0">
        <w:rPr>
          <w:rtl/>
        </w:rPr>
        <w:t>-</w:t>
      </w:r>
      <w:r w:rsidRPr="00EB59BC">
        <w:rPr>
          <w:rtl/>
        </w:rPr>
        <w:t>ראש</w:t>
      </w:r>
      <w:r w:rsidR="00800FE0">
        <w:rPr>
          <w:rtl/>
        </w:rPr>
        <w:t xml:space="preserve"> </w:t>
      </w:r>
      <w:r w:rsidRPr="00EB59BC">
        <w:rPr>
          <w:rtl/>
        </w:rPr>
        <w:t>הקואליציה, הוא גם חבר בוועדות מסוימות, אבל עדיין כל הכובעים האלה אינם מחייבים.</w:t>
      </w:r>
      <w:r w:rsidR="00800FE0">
        <w:rPr>
          <w:rtl/>
        </w:rPr>
        <w:t xml:space="preserve"> </w:t>
      </w:r>
      <w:r w:rsidRPr="00EB59BC">
        <w:rPr>
          <w:rtl/>
        </w:rPr>
        <w:t>כאשר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ישב</w:t>
      </w:r>
      <w:r w:rsidR="00800FE0">
        <w:rPr>
          <w:rtl/>
        </w:rPr>
        <w:t xml:space="preserve"> </w:t>
      </w:r>
      <w:r w:rsidRPr="00EB59BC">
        <w:rPr>
          <w:rtl/>
        </w:rPr>
        <w:t>יחד עם חבר הכנסת ביילין, אני לא חושבת שחבר הכנסת איתן מכחיש את</w:t>
      </w:r>
      <w:r w:rsidR="00800FE0">
        <w:rPr>
          <w:rtl/>
        </w:rPr>
        <w:t xml:space="preserve"> </w:t>
      </w:r>
      <w:r w:rsidRPr="00EB59BC">
        <w:rPr>
          <w:rtl/>
        </w:rPr>
        <w:t>זה,</w:t>
      </w:r>
      <w:r w:rsidR="00800FE0">
        <w:rPr>
          <w:rtl/>
        </w:rPr>
        <w:t xml:space="preserve"> </w:t>
      </w:r>
      <w:r w:rsidRPr="00EB59BC">
        <w:rPr>
          <w:rtl/>
        </w:rPr>
        <w:t>ועם עוד חברי כנסת, הוא לא עשה את זה בכובעו כיושב</w:t>
      </w:r>
      <w:r w:rsidR="00800FE0">
        <w:rPr>
          <w:rtl/>
        </w:rPr>
        <w:t>-</w:t>
      </w:r>
      <w:r w:rsidRPr="00EB59BC">
        <w:rPr>
          <w:rtl/>
        </w:rPr>
        <w:t>ראש הקואליציה אלא בכובעו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כחבר כנסת, כאישיות עצמאית וכישות עצמאית, אם תרצה, ריבונית, של חבר כנסת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הודעתי על כך מראש.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בסדר,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זכרתי</w:t>
      </w:r>
      <w:r w:rsidR="00800FE0">
        <w:rPr>
          <w:rtl/>
        </w:rPr>
        <w:t xml:space="preserve"> </w:t>
      </w:r>
      <w:r w:rsidRPr="00EB59BC">
        <w:rPr>
          <w:rtl/>
        </w:rPr>
        <w:t>במדויק,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ברור</w:t>
      </w:r>
      <w:r w:rsidR="00800FE0">
        <w:rPr>
          <w:rtl/>
        </w:rPr>
        <w:t xml:space="preserve"> </w:t>
      </w:r>
      <w:r w:rsidRPr="00EB59BC">
        <w:rPr>
          <w:rtl/>
        </w:rPr>
        <w:t>לגמרי</w:t>
      </w:r>
      <w:r w:rsidR="00800FE0">
        <w:rPr>
          <w:rtl/>
        </w:rPr>
        <w:t xml:space="preserve"> </w:t>
      </w:r>
      <w:r w:rsidRPr="00EB59BC">
        <w:rPr>
          <w:rtl/>
        </w:rPr>
        <w:t>שהדברים</w:t>
      </w:r>
      <w:r w:rsidR="00800FE0">
        <w:rPr>
          <w:rtl/>
        </w:rPr>
        <w:t xml:space="preserve"> </w:t>
      </w:r>
      <w:r w:rsidRPr="00EB59BC">
        <w:rPr>
          <w:rtl/>
        </w:rPr>
        <w:t>לא נעשו בתוקף כובעו</w:t>
      </w:r>
      <w:r w:rsidR="00800FE0">
        <w:rPr>
          <w:rtl/>
        </w:rPr>
        <w:t xml:space="preserve"> </w:t>
      </w:r>
      <w:r w:rsidRPr="00EB59BC">
        <w:rPr>
          <w:rtl/>
        </w:rPr>
        <w:t>כיושב</w:t>
      </w:r>
      <w:r w:rsidR="00800FE0">
        <w:rPr>
          <w:rtl/>
        </w:rPr>
        <w:t>-</w:t>
      </w:r>
      <w:r w:rsidRPr="00EB59BC">
        <w:rPr>
          <w:rtl/>
        </w:rPr>
        <w:t xml:space="preserve">ראש קואליציה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אברהם פורז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עם חבר הכנסת רענן כהן.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אינני שומעת.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אברהם פורז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אחרת היה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למשל?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אברהם פורז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רענן כהן.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נכון, הערה נכונה. מכל מקום, אני חושבת שחשוב לחדד את זה ולהבהיר את זה משום</w:t>
      </w:r>
      <w:r w:rsidR="00800FE0">
        <w:rPr>
          <w:rtl/>
        </w:rPr>
        <w:t xml:space="preserve"> </w:t>
      </w:r>
      <w:r w:rsidRPr="00EB59BC">
        <w:rPr>
          <w:rtl/>
        </w:rPr>
        <w:t>שאחרת</w:t>
      </w:r>
      <w:r w:rsidR="00800FE0">
        <w:rPr>
          <w:rtl/>
        </w:rPr>
        <w:t xml:space="preserve"> </w:t>
      </w:r>
      <w:r w:rsidRPr="00EB59BC">
        <w:rPr>
          <w:rtl/>
        </w:rPr>
        <w:t>באמת</w:t>
      </w:r>
      <w:r w:rsidR="00800FE0">
        <w:rPr>
          <w:rtl/>
        </w:rPr>
        <w:t xml:space="preserve"> </w:t>
      </w:r>
      <w:r w:rsidRPr="00EB59BC">
        <w:rPr>
          <w:rtl/>
        </w:rPr>
        <w:t>אפשר</w:t>
      </w:r>
      <w:r w:rsidR="00800FE0">
        <w:rPr>
          <w:rtl/>
        </w:rPr>
        <w:t xml:space="preserve"> </w:t>
      </w:r>
      <w:r w:rsidRPr="00EB59BC">
        <w:rPr>
          <w:rtl/>
        </w:rPr>
        <w:t>לבוא</w:t>
      </w:r>
      <w:r w:rsidR="00800FE0">
        <w:rPr>
          <w:rtl/>
        </w:rPr>
        <w:t xml:space="preserve"> </w:t>
      </w:r>
      <w:r w:rsidRPr="00EB59BC">
        <w:rPr>
          <w:rtl/>
        </w:rPr>
        <w:t>בטענות לחבר כנסת על עמדה כזאת או אחרת שהוא מציג. אפשר</w:t>
      </w:r>
      <w:r w:rsidR="00800FE0">
        <w:rPr>
          <w:rtl/>
        </w:rPr>
        <w:t xml:space="preserve"> </w:t>
      </w:r>
      <w:r w:rsidRPr="00EB59BC">
        <w:rPr>
          <w:rtl/>
        </w:rPr>
        <w:t>לבוא אליו בטענות, האם הוא הציג עמדה כזאת לפני הבחירות או לא, ומדוע הוא שינה את</w:t>
      </w:r>
      <w:r w:rsidR="00800FE0">
        <w:rPr>
          <w:rtl/>
        </w:rPr>
        <w:t xml:space="preserve"> </w:t>
      </w:r>
      <w:r w:rsidRPr="00EB59BC">
        <w:rPr>
          <w:rtl/>
        </w:rPr>
        <w:t>דעתו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לא שינה את דעתו.</w:t>
      </w:r>
      <w:r w:rsidR="00800FE0">
        <w:rPr>
          <w:rtl/>
        </w:rPr>
        <w:t xml:space="preserve"> </w:t>
      </w:r>
      <w:r w:rsidRPr="00EB59BC">
        <w:rPr>
          <w:rtl/>
        </w:rPr>
        <w:t>מייד אתייחס לזה אולי, אבל ודאי שהדברים לא נעשו בשם</w:t>
      </w:r>
      <w:r w:rsidR="00800FE0">
        <w:rPr>
          <w:rtl/>
        </w:rPr>
        <w:t xml:space="preserve"> </w:t>
      </w:r>
      <w:r w:rsidRPr="00EB59BC">
        <w:rPr>
          <w:rtl/>
        </w:rPr>
        <w:t>הקואליציה,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בשם</w:t>
      </w:r>
      <w:r w:rsidR="00800FE0">
        <w:rPr>
          <w:rtl/>
        </w:rPr>
        <w:t xml:space="preserve"> </w:t>
      </w:r>
      <w:r w:rsidRPr="00EB59BC">
        <w:rPr>
          <w:rtl/>
        </w:rPr>
        <w:t>הממשלה,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בשם</w:t>
      </w:r>
      <w:r w:rsidR="00800FE0">
        <w:rPr>
          <w:rtl/>
        </w:rPr>
        <w:t xml:space="preserve"> </w:t>
      </w:r>
      <w:r w:rsidRPr="00EB59BC">
        <w:rPr>
          <w:rtl/>
        </w:rPr>
        <w:t>ראש הממשלה, ויש כמה עקרונות שמקובלים על</w:t>
      </w:r>
      <w:r w:rsidR="00800FE0">
        <w:rPr>
          <w:rtl/>
        </w:rPr>
        <w:t xml:space="preserve"> </w:t>
      </w:r>
      <w:r w:rsidRPr="00EB59BC">
        <w:rPr>
          <w:rtl/>
        </w:rPr>
        <w:t>הממשלה, יש כמה כאלה שאינם מקובלים על הממשלה, אבל ודאי שבעניין הזה לא צריך לבוא</w:t>
      </w:r>
      <w:r w:rsidR="00800FE0">
        <w:rPr>
          <w:rtl/>
        </w:rPr>
        <w:t xml:space="preserve"> </w:t>
      </w:r>
      <w:r w:rsidRPr="00EB59BC">
        <w:rPr>
          <w:rtl/>
        </w:rPr>
        <w:t>בטענה.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כשלעצמי רואה בחיוב ובברכה את עצם הניסיון להגיע להסכמה לאומית, להסכמה</w:t>
      </w:r>
      <w:r w:rsidR="00800FE0">
        <w:rPr>
          <w:rtl/>
        </w:rPr>
        <w:t xml:space="preserve"> </w:t>
      </w:r>
      <w:r w:rsidRPr="00EB59BC">
        <w:rPr>
          <w:rtl/>
        </w:rPr>
        <w:t>רחבה,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אם, כאמור, זה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נעשה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דעת</w:t>
      </w:r>
      <w:r w:rsidR="00800FE0">
        <w:rPr>
          <w:rtl/>
        </w:rPr>
        <w:t xml:space="preserve"> </w:t>
      </w:r>
      <w:r w:rsidRPr="00EB59BC">
        <w:rPr>
          <w:rtl/>
        </w:rPr>
        <w:t>הממשלה, וגם אם יש מחלוקת לגבי חלק</w:t>
      </w:r>
      <w:r w:rsidR="00800FE0">
        <w:rPr>
          <w:rtl/>
        </w:rPr>
        <w:t xml:space="preserve"> </w:t>
      </w:r>
      <w:r w:rsidRPr="00EB59BC">
        <w:rPr>
          <w:rtl/>
        </w:rPr>
        <w:t>מהנושאים, ואני מייד אגע בזה.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למודי</w:t>
      </w:r>
      <w:r w:rsidR="00800FE0">
        <w:rPr>
          <w:rtl/>
        </w:rPr>
        <w:t xml:space="preserve"> </w:t>
      </w:r>
      <w:r w:rsidRPr="00EB59BC">
        <w:rPr>
          <w:rtl/>
        </w:rPr>
        <w:t>קרבות</w:t>
      </w:r>
      <w:r w:rsidR="00800FE0">
        <w:rPr>
          <w:rtl/>
        </w:rPr>
        <w:t xml:space="preserve"> </w:t>
      </w:r>
      <w:r w:rsidRPr="00EB59BC">
        <w:rPr>
          <w:rtl/>
        </w:rPr>
        <w:t>רבים</w:t>
      </w:r>
      <w:r w:rsidR="00800FE0">
        <w:rPr>
          <w:rtl/>
        </w:rPr>
        <w:t xml:space="preserve"> </w:t>
      </w:r>
      <w:r w:rsidRPr="00EB59BC">
        <w:rPr>
          <w:rtl/>
        </w:rPr>
        <w:t>בתוך החברה הישראלית בנושאים רבים מאוד, בנושאים</w:t>
      </w:r>
      <w:r w:rsidR="00800FE0">
        <w:rPr>
          <w:rtl/>
        </w:rPr>
        <w:t xml:space="preserve"> </w:t>
      </w:r>
      <w:r w:rsidRPr="00EB59BC">
        <w:rPr>
          <w:rtl/>
        </w:rPr>
        <w:t>שונים מאוד, ולא על הכול אפשר להסכים. יש נושאים רבים שעליהם לא רק אפשר אלא צריך</w:t>
      </w:r>
      <w:r w:rsidR="00800FE0">
        <w:rPr>
          <w:rtl/>
        </w:rPr>
        <w:t xml:space="preserve"> </w:t>
      </w:r>
      <w:r w:rsidRPr="00EB59BC">
        <w:rPr>
          <w:rtl/>
        </w:rPr>
        <w:t>להמשיך להתווכח מתוך החברה הזאת שלנו, שצריכה לפעמים להתמודד התמודדויות שבמדינות</w:t>
      </w:r>
      <w:r w:rsidR="00800FE0">
        <w:rPr>
          <w:rtl/>
        </w:rPr>
        <w:t xml:space="preserve"> </w:t>
      </w:r>
      <w:r w:rsidRPr="00EB59BC">
        <w:rPr>
          <w:rtl/>
        </w:rPr>
        <w:t>אחרות</w:t>
      </w:r>
      <w:r w:rsidR="00800FE0">
        <w:rPr>
          <w:rtl/>
        </w:rPr>
        <w:t xml:space="preserve"> </w:t>
      </w:r>
      <w:r w:rsidRPr="00EB59BC">
        <w:rPr>
          <w:rtl/>
        </w:rPr>
        <w:t>נחסכו מציבור האזרחים ונחסכו מחברות אחרות. הדבר לא קל, הוא לא קל לכולנו,</w:t>
      </w:r>
      <w:r w:rsidR="00800FE0">
        <w:rPr>
          <w:rtl/>
        </w:rPr>
        <w:t xml:space="preserve"> </w:t>
      </w:r>
      <w:r w:rsidRPr="00EB59BC">
        <w:rPr>
          <w:rtl/>
        </w:rPr>
        <w:t>והוא</w:t>
      </w:r>
      <w:r w:rsidR="00800FE0">
        <w:rPr>
          <w:rtl/>
        </w:rPr>
        <w:t xml:space="preserve"> </w:t>
      </w:r>
      <w:r w:rsidRPr="00EB59BC">
        <w:rPr>
          <w:rtl/>
        </w:rPr>
        <w:t>עלול להיות אפילו, בשלב מסוים, מסוכן וקשה ביותר, לכן אני יכולה להבין ללבם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כנסת, של נבחרי ציבור, שמנסים ככל שניתן לקרב את העמדות.</w:t>
      </w:r>
      <w:r w:rsidR="00800FE0">
        <w:rPr>
          <w:rtl/>
        </w:rPr>
        <w:t xml:space="preserve"> </w:t>
      </w:r>
      <w:r w:rsidRPr="00EB59BC">
        <w:rPr>
          <w:rtl/>
        </w:rPr>
        <w:t>אתה יודע מה?</w:t>
      </w:r>
      <w:r w:rsidR="00800FE0">
        <w:rPr>
          <w:rtl/>
        </w:rPr>
        <w:t xml:space="preserve"> </w:t>
      </w:r>
      <w:r w:rsidRPr="00EB59BC">
        <w:rPr>
          <w:rtl/>
        </w:rPr>
        <w:t>גם</w:t>
      </w:r>
      <w:r w:rsidR="00800FE0">
        <w:rPr>
          <w:rtl/>
        </w:rPr>
        <w:t xml:space="preserve"> </w:t>
      </w: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רק</w:t>
      </w:r>
      <w:r w:rsidR="00800FE0">
        <w:rPr>
          <w:rtl/>
        </w:rPr>
        <w:t xml:space="preserve"> </w:t>
      </w:r>
      <w:r w:rsidRPr="00EB59BC">
        <w:rPr>
          <w:rtl/>
        </w:rPr>
        <w:t>מדברים</w:t>
      </w:r>
      <w:r w:rsidR="00800FE0">
        <w:rPr>
          <w:rtl/>
        </w:rPr>
        <w:t xml:space="preserve"> </w:t>
      </w:r>
      <w:r w:rsidRPr="00EB59BC">
        <w:rPr>
          <w:rtl/>
        </w:rPr>
        <w:t>ובסופו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דבר</w:t>
      </w:r>
      <w:r w:rsidR="00800FE0">
        <w:rPr>
          <w:rtl/>
        </w:rPr>
        <w:t xml:space="preserve"> </w:t>
      </w:r>
      <w:r w:rsidRPr="00EB59BC">
        <w:rPr>
          <w:rtl/>
        </w:rPr>
        <w:t xml:space="preserve">לא מסכימים </w:t>
      </w:r>
      <w:r w:rsidR="00800FE0">
        <w:rPr>
          <w:rtl/>
        </w:rPr>
        <w:t>–</w:t>
      </w:r>
      <w:r w:rsidRPr="00EB59BC">
        <w:rPr>
          <w:rtl/>
        </w:rPr>
        <w:t xml:space="preserve"> גם זה לגבי דידי משהו. יושבים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ומדברים ביחד. אני זוכרת, כשנכנסתי לכנסת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פורז.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כאשר נכנסתי לכנסת, לפני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אברהם פורז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מסמך גוז'נסקי</w:t>
      </w:r>
      <w:r>
        <w:rPr>
          <w:rtl/>
        </w:rPr>
        <w:t>-</w:t>
      </w:r>
      <w:r w:rsidR="00EB59BC" w:rsidRPr="00EB59BC">
        <w:rPr>
          <w:rtl/>
        </w:rPr>
        <w:t>פורז.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עשוי להיות מעניין במיוחד.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אברהם פורז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מעניין באותה מידה.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לפני</w:t>
      </w:r>
      <w:r w:rsidR="00800FE0">
        <w:rPr>
          <w:rtl/>
        </w:rPr>
        <w:t xml:space="preserve"> </w:t>
      </w:r>
      <w:r w:rsidRPr="00EB59BC">
        <w:rPr>
          <w:rtl/>
        </w:rPr>
        <w:t>חמש</w:t>
      </w:r>
      <w:r w:rsidR="00800FE0">
        <w:rPr>
          <w:rtl/>
        </w:rPr>
        <w:t xml:space="preserve"> </w:t>
      </w:r>
      <w:r w:rsidRPr="00EB59BC">
        <w:rPr>
          <w:rtl/>
        </w:rPr>
        <w:t>שנים</w:t>
      </w:r>
      <w:r w:rsidR="00800FE0">
        <w:rPr>
          <w:rtl/>
        </w:rPr>
        <w:t xml:space="preserve"> </w:t>
      </w:r>
      <w:r w:rsidRPr="00EB59BC">
        <w:rPr>
          <w:rtl/>
        </w:rPr>
        <w:t>בערך,</w:t>
      </w:r>
      <w:r w:rsidR="00800FE0">
        <w:rPr>
          <w:rtl/>
        </w:rPr>
        <w:t xml:space="preserve"> </w:t>
      </w:r>
      <w:r w:rsidRPr="00EB59BC">
        <w:rPr>
          <w:rtl/>
        </w:rPr>
        <w:t>כשנבחרתי</w:t>
      </w:r>
      <w:r w:rsidR="00800FE0">
        <w:rPr>
          <w:rtl/>
        </w:rPr>
        <w:t xml:space="preserve"> </w:t>
      </w:r>
      <w:r w:rsidRPr="00EB59BC">
        <w:rPr>
          <w:rtl/>
        </w:rPr>
        <w:t>לראשונה</w:t>
      </w:r>
      <w:r w:rsidR="00800FE0">
        <w:rPr>
          <w:rtl/>
        </w:rPr>
        <w:t xml:space="preserve"> </w:t>
      </w:r>
      <w:r w:rsidRPr="00EB59BC">
        <w:rPr>
          <w:rtl/>
        </w:rPr>
        <w:t>לכנסת ונכנסתי לכנסת, אני זוכרת</w:t>
      </w:r>
      <w:r w:rsidR="00800FE0">
        <w:rPr>
          <w:rtl/>
        </w:rPr>
        <w:t xml:space="preserve"> </w:t>
      </w:r>
      <w:r w:rsidRPr="00EB59BC">
        <w:rPr>
          <w:rtl/>
        </w:rPr>
        <w:t>שאנשים חשבו, כך חושבים כנראה רבים בציבור הישראלי, שחבר כנסת אחד לא מדבר עם חבר</w:t>
      </w:r>
      <w:r w:rsidR="00800FE0">
        <w:rPr>
          <w:rtl/>
        </w:rPr>
        <w:t xml:space="preserve"> </w:t>
      </w:r>
      <w:r w:rsidRPr="00EB59BC">
        <w:rPr>
          <w:rtl/>
        </w:rPr>
        <w:t>כנסת</w:t>
      </w:r>
      <w:r w:rsidR="00800FE0">
        <w:rPr>
          <w:rtl/>
        </w:rPr>
        <w:t xml:space="preserve"> </w:t>
      </w:r>
      <w:r w:rsidRPr="00EB59BC">
        <w:rPr>
          <w:rtl/>
        </w:rPr>
        <w:t>מסיעה</w:t>
      </w:r>
      <w:r w:rsidR="00800FE0">
        <w:rPr>
          <w:rtl/>
        </w:rPr>
        <w:t xml:space="preserve"> </w:t>
      </w:r>
      <w:r w:rsidRPr="00EB59BC">
        <w:rPr>
          <w:rtl/>
        </w:rPr>
        <w:t>אחרת.</w:t>
      </w:r>
      <w:r w:rsidR="00800FE0">
        <w:rPr>
          <w:rtl/>
        </w:rPr>
        <w:t xml:space="preserve"> </w:t>
      </w:r>
      <w:r w:rsidRPr="00EB59BC">
        <w:rPr>
          <w:rtl/>
        </w:rPr>
        <w:t>הם די מתפלאים לראות את חברת הכנסת תמר גוז'נסקי ואותי עולות</w:t>
      </w:r>
      <w:r w:rsidR="00800FE0">
        <w:rPr>
          <w:rtl/>
        </w:rPr>
        <w:t xml:space="preserve"> </w:t>
      </w:r>
      <w:r w:rsidRPr="00EB59BC">
        <w:rPr>
          <w:rtl/>
        </w:rPr>
        <w:t>על</w:t>
      </w:r>
      <w:r w:rsidR="00800FE0">
        <w:rPr>
          <w:rtl/>
        </w:rPr>
        <w:t xml:space="preserve"> </w:t>
      </w:r>
      <w:r w:rsidRPr="00EB59BC">
        <w:rPr>
          <w:rtl/>
        </w:rPr>
        <w:t>הדוכן</w:t>
      </w:r>
      <w:r w:rsidR="00800FE0">
        <w:rPr>
          <w:rtl/>
        </w:rPr>
        <w:t xml:space="preserve"> </w:t>
      </w:r>
      <w:r w:rsidRPr="00EB59BC">
        <w:rPr>
          <w:rtl/>
        </w:rPr>
        <w:t>הזה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נמצאות</w:t>
      </w:r>
      <w:r w:rsidR="00800FE0">
        <w:rPr>
          <w:rtl/>
        </w:rPr>
        <w:t xml:space="preserve"> </w:t>
      </w:r>
      <w:r w:rsidRPr="00EB59BC">
        <w:rPr>
          <w:rtl/>
        </w:rPr>
        <w:t>בכינוסים כאלה או אחרים, או יושבות ביחד, או עם חברת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נעמי</w:t>
      </w:r>
      <w:r w:rsidR="00800FE0">
        <w:rPr>
          <w:rtl/>
        </w:rPr>
        <w:t xml:space="preserve"> </w:t>
      </w:r>
      <w:r w:rsidRPr="00EB59BC">
        <w:rPr>
          <w:rtl/>
        </w:rPr>
        <w:t>חזן,</w:t>
      </w:r>
      <w:r w:rsidR="00800FE0">
        <w:rPr>
          <w:rtl/>
        </w:rPr>
        <w:t xml:space="preserve"> </w:t>
      </w:r>
      <w:r w:rsidRPr="00EB59BC">
        <w:rPr>
          <w:rtl/>
        </w:rPr>
        <w:t>בוועדה</w:t>
      </w:r>
      <w:r w:rsidR="00800FE0">
        <w:rPr>
          <w:rtl/>
        </w:rPr>
        <w:t xml:space="preserve"> </w:t>
      </w:r>
      <w:r w:rsidRPr="00EB59BC">
        <w:rPr>
          <w:rtl/>
        </w:rPr>
        <w:t>לקידום מעמד האשה ומצביעות ביחד ונלחמות ביחד ונאבקות</w:t>
      </w:r>
      <w:r w:rsidR="00800FE0">
        <w:rPr>
          <w:rtl/>
        </w:rPr>
        <w:t xml:space="preserve"> </w:t>
      </w:r>
      <w:r w:rsidRPr="00EB59BC">
        <w:rPr>
          <w:rtl/>
        </w:rPr>
        <w:t>ביחד.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חושבת שהתברכנו מאוד בשיתוף הפעולה הזה, וראוי שהוא לא רק יימשך ככל</w:t>
      </w:r>
      <w:r w:rsidR="00800FE0">
        <w:rPr>
          <w:rtl/>
        </w:rPr>
        <w:t xml:space="preserve"> </w:t>
      </w:r>
      <w:r w:rsidRPr="00EB59BC">
        <w:rPr>
          <w:rtl/>
        </w:rPr>
        <w:t>שרק</w:t>
      </w:r>
      <w:r w:rsidR="00800FE0">
        <w:rPr>
          <w:rtl/>
        </w:rPr>
        <w:t xml:space="preserve"> </w:t>
      </w:r>
      <w:r w:rsidRPr="00EB59BC">
        <w:rPr>
          <w:rtl/>
        </w:rPr>
        <w:t>אפשר</w:t>
      </w:r>
      <w:r w:rsidR="00800FE0">
        <w:rPr>
          <w:rtl/>
        </w:rPr>
        <w:t xml:space="preserve"> </w:t>
      </w:r>
      <w:r w:rsidRPr="00EB59BC">
        <w:rPr>
          <w:rtl/>
        </w:rPr>
        <w:t>בשטחים</w:t>
      </w:r>
      <w:r w:rsidR="00800FE0">
        <w:rPr>
          <w:rtl/>
        </w:rPr>
        <w:t xml:space="preserve"> </w:t>
      </w:r>
      <w:r w:rsidRPr="00EB59BC">
        <w:rPr>
          <w:rtl/>
        </w:rPr>
        <w:t>רחבים</w:t>
      </w:r>
      <w:r w:rsidR="00800FE0">
        <w:rPr>
          <w:rtl/>
        </w:rPr>
        <w:t xml:space="preserve"> </w:t>
      </w:r>
      <w:r w:rsidRPr="00EB59BC">
        <w:rPr>
          <w:rtl/>
        </w:rPr>
        <w:t>ככל</w:t>
      </w:r>
      <w:r w:rsidR="00800FE0">
        <w:rPr>
          <w:rtl/>
        </w:rPr>
        <w:t xml:space="preserve"> </w:t>
      </w:r>
      <w:r w:rsidRPr="00EB59BC">
        <w:rPr>
          <w:rtl/>
        </w:rPr>
        <w:t>שניתן,</w:t>
      </w:r>
      <w:r w:rsidR="00800FE0">
        <w:rPr>
          <w:rtl/>
        </w:rPr>
        <w:t xml:space="preserve"> </w:t>
      </w:r>
      <w:r w:rsidRPr="00EB59BC">
        <w:rPr>
          <w:rtl/>
        </w:rPr>
        <w:t>אלא שהוא גם יוקרן החוצה לציבור הישראלי,</w:t>
      </w:r>
      <w:r w:rsidR="00800FE0">
        <w:rPr>
          <w:rtl/>
        </w:rPr>
        <w:t xml:space="preserve"> </w:t>
      </w:r>
      <w:r w:rsidRPr="00EB59BC">
        <w:rPr>
          <w:rtl/>
        </w:rPr>
        <w:t>ושהציבור</w:t>
      </w:r>
      <w:r w:rsidR="00800FE0">
        <w:rPr>
          <w:rtl/>
        </w:rPr>
        <w:t xml:space="preserve"> </w:t>
      </w:r>
      <w:r w:rsidRPr="00EB59BC">
        <w:rPr>
          <w:rtl/>
        </w:rPr>
        <w:t>יוכל</w:t>
      </w:r>
      <w:r w:rsidR="00800FE0">
        <w:rPr>
          <w:rtl/>
        </w:rPr>
        <w:t xml:space="preserve"> </w:t>
      </w:r>
      <w:r w:rsidRPr="00EB59BC">
        <w:rPr>
          <w:rtl/>
        </w:rPr>
        <w:t>לראות</w:t>
      </w:r>
      <w:r w:rsidR="00800FE0">
        <w:rPr>
          <w:rtl/>
        </w:rPr>
        <w:t xml:space="preserve"> </w:t>
      </w:r>
      <w:r w:rsidRPr="00EB59BC">
        <w:rPr>
          <w:rtl/>
        </w:rPr>
        <w:t>שיש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הסכמות, ושהיכן שאפשר להסכים </w:t>
      </w:r>
      <w:r w:rsidR="00800FE0">
        <w:rPr>
          <w:rtl/>
        </w:rPr>
        <w:t>–</w:t>
      </w:r>
      <w:r w:rsidRPr="00EB59BC">
        <w:rPr>
          <w:rtl/>
        </w:rPr>
        <w:t xml:space="preserve"> מסכימים, והיכן שנגזר</w:t>
      </w:r>
      <w:r w:rsidR="00800FE0">
        <w:rPr>
          <w:rtl/>
        </w:rPr>
        <w:t xml:space="preserve"> </w:t>
      </w:r>
      <w:r w:rsidRPr="00EB59BC">
        <w:rPr>
          <w:rtl/>
        </w:rPr>
        <w:t>עלינו</w:t>
      </w:r>
      <w:r w:rsidR="00800FE0">
        <w:rPr>
          <w:rtl/>
        </w:rPr>
        <w:t xml:space="preserve"> </w:t>
      </w:r>
      <w:r w:rsidRPr="00EB59BC">
        <w:rPr>
          <w:rtl/>
        </w:rPr>
        <w:t>להתווכח</w:t>
      </w:r>
      <w:r w:rsidR="00800FE0">
        <w:rPr>
          <w:rtl/>
        </w:rPr>
        <w:t xml:space="preserve"> – </w:t>
      </w:r>
      <w:r w:rsidRPr="00EB59BC">
        <w:rPr>
          <w:rtl/>
        </w:rPr>
        <w:t>נמשיך</w:t>
      </w:r>
      <w:r w:rsidR="00800FE0">
        <w:rPr>
          <w:rtl/>
        </w:rPr>
        <w:t xml:space="preserve"> </w:t>
      </w:r>
      <w:r w:rsidRPr="00EB59BC">
        <w:rPr>
          <w:rtl/>
        </w:rPr>
        <w:t>להתווכח.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לכן,</w:t>
      </w:r>
      <w:r w:rsidR="00800FE0">
        <w:rPr>
          <w:rtl/>
        </w:rPr>
        <w:t xml:space="preserve"> </w:t>
      </w:r>
      <w:r w:rsidRPr="00EB59BC">
        <w:rPr>
          <w:rtl/>
        </w:rPr>
        <w:t>לעצם</w:t>
      </w:r>
      <w:r w:rsidR="00800FE0">
        <w:rPr>
          <w:rtl/>
        </w:rPr>
        <w:t xml:space="preserve"> </w:t>
      </w:r>
      <w:r w:rsidRPr="00EB59BC">
        <w:rPr>
          <w:rtl/>
        </w:rPr>
        <w:t>הניסיון</w:t>
      </w:r>
      <w:r w:rsidR="00800FE0">
        <w:rPr>
          <w:rtl/>
        </w:rPr>
        <w:t xml:space="preserve"> </w:t>
      </w:r>
      <w:r w:rsidRPr="00EB59BC">
        <w:rPr>
          <w:rtl/>
        </w:rPr>
        <w:t>להגיע להסכמה לאומית, אני חושבת שאל לנו לבוא בטענה לא</w:t>
      </w:r>
      <w:r w:rsidR="00800FE0">
        <w:rPr>
          <w:rtl/>
        </w:rPr>
        <w:t xml:space="preserve"> </w:t>
      </w:r>
      <w:r w:rsidRPr="00EB59BC">
        <w:rPr>
          <w:rtl/>
        </w:rPr>
        <w:t>לחבר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מיכאל</w:t>
      </w:r>
      <w:r w:rsidR="00800FE0">
        <w:rPr>
          <w:rtl/>
        </w:rPr>
        <w:t xml:space="preserve"> </w:t>
      </w:r>
      <w:r w:rsidRPr="00EB59BC">
        <w:rPr>
          <w:rtl/>
        </w:rPr>
        <w:t>איתן,</w:t>
      </w:r>
      <w:r w:rsidR="00800FE0">
        <w:rPr>
          <w:rtl/>
        </w:rPr>
        <w:t xml:space="preserve"> </w:t>
      </w:r>
      <w:r w:rsidRPr="00EB59BC">
        <w:rPr>
          <w:rtl/>
        </w:rPr>
        <w:t>מהצד שלנו, ולא לחבר הכנסת ביילין, מהצד של חבר הכנסת</w:t>
      </w:r>
      <w:r w:rsidR="00800FE0">
        <w:rPr>
          <w:rtl/>
        </w:rPr>
        <w:t xml:space="preserve"> </w:t>
      </w:r>
      <w:r w:rsidRPr="00EB59BC">
        <w:rPr>
          <w:rtl/>
        </w:rPr>
        <w:t>ביילין, אלא אדרבה, ראוי שנברך על זה בכל לב, בלב מלא.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ולגופו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המסמך;</w:t>
      </w:r>
      <w:r w:rsidR="00800FE0">
        <w:rPr>
          <w:rtl/>
        </w:rPr>
        <w:t xml:space="preserve"> </w:t>
      </w:r>
      <w:r w:rsidRPr="00EB59BC">
        <w:rPr>
          <w:rtl/>
        </w:rPr>
        <w:t>כמו</w:t>
      </w:r>
      <w:r w:rsidR="00800FE0">
        <w:rPr>
          <w:rtl/>
        </w:rPr>
        <w:t xml:space="preserve"> </w:t>
      </w:r>
      <w:r w:rsidRPr="00EB59BC">
        <w:rPr>
          <w:rtl/>
        </w:rPr>
        <w:t>שאמרתי</w:t>
      </w:r>
      <w:r w:rsidR="00800FE0">
        <w:rPr>
          <w:rtl/>
        </w:rPr>
        <w:t xml:space="preserve"> – </w:t>
      </w:r>
      <w:r w:rsidRPr="00EB59BC">
        <w:rPr>
          <w:rtl/>
        </w:rPr>
        <w:t>היכן</w:t>
      </w:r>
      <w:r w:rsidR="00800FE0">
        <w:rPr>
          <w:rtl/>
        </w:rPr>
        <w:t xml:space="preserve"> </w:t>
      </w:r>
      <w:r w:rsidRPr="00EB59BC">
        <w:rPr>
          <w:rtl/>
        </w:rPr>
        <w:t>שאפשר</w:t>
      </w:r>
      <w:r w:rsidR="00800FE0">
        <w:rPr>
          <w:rtl/>
        </w:rPr>
        <w:t xml:space="preserve"> </w:t>
      </w:r>
      <w:r w:rsidRPr="00EB59BC">
        <w:rPr>
          <w:rtl/>
        </w:rPr>
        <w:t>להסכים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מסכימים, והיכן</w:t>
      </w:r>
      <w:r w:rsidR="00800FE0">
        <w:rPr>
          <w:rtl/>
        </w:rPr>
        <w:t xml:space="preserve"> </w:t>
      </w:r>
      <w:r w:rsidRPr="00EB59BC">
        <w:rPr>
          <w:rtl/>
        </w:rPr>
        <w:t>שאי</w:t>
      </w:r>
      <w:r w:rsidR="00800FE0">
        <w:rPr>
          <w:rtl/>
        </w:rPr>
        <w:t>-</w:t>
      </w:r>
      <w:r w:rsidRPr="00EB59BC">
        <w:rPr>
          <w:rtl/>
        </w:rPr>
        <w:t>אפשר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ממשיכים לחלוק. בשלושה נושאים מרכזיים אין הסכמה בין חברי הכנסת, והם</w:t>
      </w:r>
      <w:r w:rsidR="00800FE0">
        <w:rPr>
          <w:rtl/>
        </w:rPr>
        <w:t xml:space="preserve"> </w:t>
      </w:r>
      <w:r w:rsidRPr="00EB59BC">
        <w:rPr>
          <w:rtl/>
        </w:rPr>
        <w:t>נושאים</w:t>
      </w:r>
      <w:r w:rsidR="00800FE0">
        <w:rPr>
          <w:rtl/>
        </w:rPr>
        <w:t xml:space="preserve"> </w:t>
      </w:r>
      <w:r w:rsidRPr="00EB59BC">
        <w:rPr>
          <w:rtl/>
        </w:rPr>
        <w:t>מרכזיים</w:t>
      </w:r>
      <w:r w:rsidR="00800FE0">
        <w:rPr>
          <w:rtl/>
        </w:rPr>
        <w:t xml:space="preserve"> </w:t>
      </w:r>
      <w:r w:rsidRPr="00EB59BC">
        <w:rPr>
          <w:rtl/>
        </w:rPr>
        <w:t>ונושאים</w:t>
      </w:r>
      <w:r w:rsidR="00800FE0">
        <w:rPr>
          <w:rtl/>
        </w:rPr>
        <w:t xml:space="preserve"> </w:t>
      </w:r>
      <w:r w:rsidRPr="00EB59BC">
        <w:rPr>
          <w:rtl/>
        </w:rPr>
        <w:t>מהותיים ביותר, שבעצם הופכים את הנייר הזה לבעל חשיבות</w:t>
      </w:r>
      <w:r w:rsidR="00800FE0">
        <w:rPr>
          <w:rtl/>
        </w:rPr>
        <w:t xml:space="preserve"> </w:t>
      </w:r>
      <w:r w:rsidRPr="00EB59BC">
        <w:rPr>
          <w:rtl/>
        </w:rPr>
        <w:t>מסוימת,</w:t>
      </w:r>
      <w:r w:rsidR="00800FE0">
        <w:rPr>
          <w:rtl/>
        </w:rPr>
        <w:t xml:space="preserve"> </w:t>
      </w:r>
      <w:r w:rsidRPr="00EB59BC">
        <w:rPr>
          <w:rtl/>
        </w:rPr>
        <w:t>אבל</w:t>
      </w:r>
      <w:r w:rsidR="00800FE0">
        <w:rPr>
          <w:rtl/>
        </w:rPr>
        <w:t xml:space="preserve"> </w:t>
      </w:r>
      <w:r w:rsidRPr="00EB59BC">
        <w:rPr>
          <w:rtl/>
        </w:rPr>
        <w:t>אסור ואין טעם להגזים בחשיבותו, מפני שאם הנושא של מדינה פלשתינית,</w:t>
      </w:r>
      <w:r w:rsidR="00800FE0">
        <w:rPr>
          <w:rtl/>
        </w:rPr>
        <w:t xml:space="preserve"> </w:t>
      </w: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הנושא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זכות</w:t>
      </w:r>
      <w:r w:rsidR="00800FE0">
        <w:rPr>
          <w:rtl/>
        </w:rPr>
        <w:t xml:space="preserve"> </w:t>
      </w:r>
      <w:r w:rsidRPr="00EB59BC">
        <w:rPr>
          <w:rtl/>
        </w:rPr>
        <w:t>השיבה,</w:t>
      </w:r>
      <w:r w:rsidR="00800FE0">
        <w:rPr>
          <w:rtl/>
        </w:rPr>
        <w:t xml:space="preserve"> </w:t>
      </w: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הנושא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בקעת</w:t>
      </w:r>
      <w:r w:rsidR="00800FE0">
        <w:rPr>
          <w:rtl/>
        </w:rPr>
        <w:t>-</w:t>
      </w:r>
      <w:r w:rsidRPr="00EB59BC">
        <w:rPr>
          <w:rtl/>
        </w:rPr>
        <w:t>הירדן</w:t>
      </w:r>
      <w:r w:rsidR="00800FE0">
        <w:rPr>
          <w:rtl/>
        </w:rPr>
        <w:t xml:space="preserve"> </w:t>
      </w:r>
      <w:r w:rsidRPr="00EB59BC">
        <w:rPr>
          <w:rtl/>
        </w:rPr>
        <w:t>אינם מוסדרים במסמך הזה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בקונסנסוס, בהסכמה </w:t>
      </w:r>
      <w:r w:rsidR="00800FE0">
        <w:rPr>
          <w:rtl/>
        </w:rPr>
        <w:t>–</w:t>
      </w:r>
      <w:r w:rsidRPr="00EB59BC">
        <w:rPr>
          <w:rtl/>
        </w:rPr>
        <w:t xml:space="preserve"> אנחנו יודעים שמדובר בשלושה נושאים מרכזיים ביותר, ואנחנו גם</w:t>
      </w:r>
      <w:r w:rsidR="00800FE0">
        <w:rPr>
          <w:rtl/>
        </w:rPr>
        <w:t xml:space="preserve"> </w:t>
      </w:r>
      <w:r w:rsidRPr="00EB59BC">
        <w:rPr>
          <w:rtl/>
        </w:rPr>
        <w:t>יודעים</w:t>
      </w:r>
      <w:r w:rsidR="00800FE0">
        <w:rPr>
          <w:rtl/>
        </w:rPr>
        <w:t xml:space="preserve"> </w:t>
      </w:r>
      <w:r w:rsidRPr="00EB59BC">
        <w:rPr>
          <w:rtl/>
        </w:rPr>
        <w:t>שלסעיפים מסוימים, כפי שקורה בדרך כלל, יש פרשנויות שונות. יכול אדם לפרש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כך</w:t>
      </w:r>
      <w:r w:rsidR="00800FE0">
        <w:rPr>
          <w:rtl/>
        </w:rPr>
        <w:t xml:space="preserve"> </w:t>
      </w:r>
      <w:r w:rsidRPr="00EB59BC">
        <w:rPr>
          <w:rtl/>
        </w:rPr>
        <w:t>ויכול</w:t>
      </w:r>
      <w:r w:rsidR="00800FE0">
        <w:rPr>
          <w:rtl/>
        </w:rPr>
        <w:t xml:space="preserve"> </w:t>
      </w:r>
      <w:r w:rsidRPr="00EB59BC">
        <w:rPr>
          <w:rtl/>
        </w:rPr>
        <w:t>אחרת,</w:t>
      </w:r>
      <w:r w:rsidR="00800FE0">
        <w:rPr>
          <w:rtl/>
        </w:rPr>
        <w:t xml:space="preserve"> </w:t>
      </w:r>
      <w:r w:rsidRPr="00EB59BC">
        <w:rPr>
          <w:rtl/>
        </w:rPr>
        <w:t>אפשר לפרש את זה בצורות שונות, וגם כל הניסיונות להגיע</w:t>
      </w:r>
      <w:r w:rsidR="00800FE0">
        <w:rPr>
          <w:rtl/>
        </w:rPr>
        <w:t xml:space="preserve"> </w:t>
      </w:r>
      <w:r w:rsidRPr="00EB59BC">
        <w:rPr>
          <w:rtl/>
        </w:rPr>
        <w:t>לאיזה</w:t>
      </w:r>
      <w:r w:rsidR="00800FE0">
        <w:rPr>
          <w:rtl/>
        </w:rPr>
        <w:t xml:space="preserve"> </w:t>
      </w:r>
      <w:r w:rsidRPr="00EB59BC">
        <w:rPr>
          <w:rtl/>
        </w:rPr>
        <w:t>ניסוח</w:t>
      </w:r>
      <w:r w:rsidR="00800FE0">
        <w:rPr>
          <w:rtl/>
        </w:rPr>
        <w:t xml:space="preserve"> </w:t>
      </w:r>
      <w:r w:rsidRPr="00EB59BC">
        <w:rPr>
          <w:rtl/>
        </w:rPr>
        <w:t>מוסכם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שיהיה מקובל על כולם </w:t>
      </w:r>
      <w:r w:rsidR="00800FE0">
        <w:rPr>
          <w:rtl/>
        </w:rPr>
        <w:t>–</w:t>
      </w:r>
      <w:r w:rsidRPr="00EB59BC">
        <w:rPr>
          <w:rtl/>
        </w:rPr>
        <w:t xml:space="preserve"> גם הם לא בהכרח מחייבים אחר כך את כל</w:t>
      </w:r>
      <w:r w:rsidR="00800FE0">
        <w:rPr>
          <w:rtl/>
        </w:rPr>
        <w:t xml:space="preserve"> </w:t>
      </w:r>
      <w:r w:rsidRPr="00EB59BC">
        <w:rPr>
          <w:rtl/>
        </w:rPr>
        <w:t>הפרשנים למיניהם, בהם גם אלה שעסקו בניסוח המסמכים עצמם.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היוזמה, כמו שאמרתי, להגיע להסכמה לאומית רחבה עד כמה שאפשר, ברוכה, והממשלה</w:t>
      </w:r>
      <w:r w:rsidR="00800FE0">
        <w:rPr>
          <w:rtl/>
        </w:rPr>
        <w:t xml:space="preserve"> </w:t>
      </w:r>
      <w:r w:rsidRPr="00EB59BC">
        <w:rPr>
          <w:rtl/>
        </w:rPr>
        <w:t>אכן</w:t>
      </w:r>
      <w:r w:rsidR="00800FE0">
        <w:rPr>
          <w:rtl/>
        </w:rPr>
        <w:t xml:space="preserve"> </w:t>
      </w:r>
      <w:r w:rsidRPr="00EB59BC">
        <w:rPr>
          <w:rtl/>
        </w:rPr>
        <w:t>תשאף</w:t>
      </w:r>
      <w:r w:rsidR="00800FE0">
        <w:rPr>
          <w:rtl/>
        </w:rPr>
        <w:t xml:space="preserve"> </w:t>
      </w:r>
      <w:r w:rsidRPr="00EB59BC">
        <w:rPr>
          <w:rtl/>
        </w:rPr>
        <w:t>להציג</w:t>
      </w:r>
      <w:r w:rsidR="00800FE0">
        <w:rPr>
          <w:rtl/>
        </w:rPr>
        <w:t xml:space="preserve"> </w:t>
      </w:r>
      <w:r w:rsidRPr="00EB59BC">
        <w:rPr>
          <w:rtl/>
        </w:rPr>
        <w:t>תוכנית</w:t>
      </w:r>
      <w:r w:rsidR="00800FE0">
        <w:rPr>
          <w:rtl/>
        </w:rPr>
        <w:t xml:space="preserve"> </w:t>
      </w:r>
      <w:r w:rsidRPr="00EB59BC">
        <w:rPr>
          <w:rtl/>
        </w:rPr>
        <w:t>שתזכה להסכמה לאומית ולתמיכה ציבורית רחבה, שמבוססת על</w:t>
      </w:r>
      <w:r w:rsidR="00800FE0">
        <w:rPr>
          <w:rtl/>
        </w:rPr>
        <w:t xml:space="preserve"> </w:t>
      </w:r>
      <w:r w:rsidRPr="00EB59BC">
        <w:rPr>
          <w:rtl/>
        </w:rPr>
        <w:t>הרצון</w:t>
      </w:r>
      <w:r w:rsidR="00800FE0">
        <w:rPr>
          <w:rtl/>
        </w:rPr>
        <w:t xml:space="preserve"> </w:t>
      </w:r>
      <w:r w:rsidRPr="00EB59BC">
        <w:rPr>
          <w:rtl/>
        </w:rPr>
        <w:t>להגיע להסדרי קבע עם הפלשתינים, שבו יישמרו האינטרסים של ישראל, האינטרסים</w:t>
      </w:r>
      <w:r w:rsidR="00800FE0">
        <w:rPr>
          <w:rtl/>
        </w:rPr>
        <w:t xml:space="preserve"> </w:t>
      </w:r>
      <w:r w:rsidRPr="00EB59BC">
        <w:rPr>
          <w:rtl/>
        </w:rPr>
        <w:t>הביטחוניים</w:t>
      </w:r>
      <w:r w:rsidR="00800FE0">
        <w:rPr>
          <w:rtl/>
        </w:rPr>
        <w:t xml:space="preserve"> </w:t>
      </w:r>
      <w:r w:rsidRPr="00EB59BC">
        <w:rPr>
          <w:rtl/>
        </w:rPr>
        <w:t>כמובן,</w:t>
      </w:r>
      <w:r w:rsidR="00800FE0">
        <w:rPr>
          <w:rtl/>
        </w:rPr>
        <w:t xml:space="preserve"> </w:t>
      </w:r>
      <w:r w:rsidRPr="00EB59BC">
        <w:rPr>
          <w:rtl/>
        </w:rPr>
        <w:t>תוך</w:t>
      </w:r>
      <w:r w:rsidR="00800FE0">
        <w:rPr>
          <w:rtl/>
        </w:rPr>
        <w:t xml:space="preserve"> </w:t>
      </w:r>
      <w:r w:rsidRPr="00EB59BC">
        <w:rPr>
          <w:rtl/>
        </w:rPr>
        <w:t>המשך</w:t>
      </w:r>
      <w:r w:rsidR="00800FE0">
        <w:rPr>
          <w:rtl/>
        </w:rPr>
        <w:t xml:space="preserve"> </w:t>
      </w:r>
      <w:r w:rsidRPr="00EB59BC">
        <w:rPr>
          <w:rtl/>
        </w:rPr>
        <w:t>השליטה</w:t>
      </w:r>
      <w:r w:rsidR="00800FE0">
        <w:rPr>
          <w:rtl/>
        </w:rPr>
        <w:t xml:space="preserve"> </w:t>
      </w:r>
      <w:r w:rsidRPr="00EB59BC">
        <w:rPr>
          <w:rtl/>
        </w:rPr>
        <w:t>הישראלית על אזורים בעלי חשיבות ביטחונית</w:t>
      </w:r>
      <w:r w:rsidR="00800FE0">
        <w:rPr>
          <w:rtl/>
        </w:rPr>
        <w:t xml:space="preserve"> </w:t>
      </w:r>
      <w:r w:rsidRPr="00EB59BC">
        <w:rPr>
          <w:rtl/>
        </w:rPr>
        <w:t>ואסטרטגית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ותוך שמירה על האינטרסים ההתיישבותיים </w:t>
      </w:r>
      <w:r w:rsidR="00800FE0">
        <w:rPr>
          <w:rtl/>
        </w:rPr>
        <w:t>–</w:t>
      </w:r>
      <w:r w:rsidRPr="00EB59BC">
        <w:rPr>
          <w:rtl/>
        </w:rPr>
        <w:t xml:space="preserve"> הבטחת קיומם, שגשוגם, גידולם</w:t>
      </w:r>
      <w:r w:rsidR="00800FE0">
        <w:rPr>
          <w:rtl/>
        </w:rPr>
        <w:t xml:space="preserve"> </w:t>
      </w:r>
      <w:r w:rsidRPr="00EB59BC">
        <w:rPr>
          <w:rtl/>
        </w:rPr>
        <w:t>של היישובים היהודיים והבטחת המשך השליטה הישראלית על אזור ההתיישבות; כמובן, תוך</w:t>
      </w:r>
      <w:r w:rsidR="00800FE0">
        <w:rPr>
          <w:rtl/>
        </w:rPr>
        <w:t xml:space="preserve"> </w:t>
      </w:r>
      <w:r w:rsidRPr="00EB59BC">
        <w:rPr>
          <w:rtl/>
        </w:rPr>
        <w:t>שמירת</w:t>
      </w:r>
      <w:r w:rsidR="00800FE0">
        <w:rPr>
          <w:rtl/>
        </w:rPr>
        <w:t xml:space="preserve"> </w:t>
      </w:r>
      <w:r w:rsidRPr="00EB59BC">
        <w:rPr>
          <w:rtl/>
        </w:rPr>
        <w:t>אחדותה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ירושלים</w:t>
      </w:r>
      <w:r w:rsidR="00800FE0">
        <w:rPr>
          <w:rtl/>
        </w:rPr>
        <w:t xml:space="preserve"> </w:t>
      </w:r>
      <w:r w:rsidRPr="00EB59BC">
        <w:rPr>
          <w:rtl/>
        </w:rPr>
        <w:t>בריבונות בלעדית ישראלית, שמירה על מקורות המים ועוד</w:t>
      </w:r>
      <w:r w:rsidR="00800FE0">
        <w:rPr>
          <w:rtl/>
        </w:rPr>
        <w:t xml:space="preserve"> </w:t>
      </w:r>
      <w:r w:rsidRPr="00EB59BC">
        <w:rPr>
          <w:rtl/>
        </w:rPr>
        <w:t>כהנה וכהנה.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לגבי</w:t>
      </w:r>
      <w:r w:rsidR="00800FE0">
        <w:rPr>
          <w:rtl/>
        </w:rPr>
        <w:t xml:space="preserve"> </w:t>
      </w:r>
      <w:r w:rsidRPr="00EB59BC">
        <w:rPr>
          <w:rtl/>
        </w:rPr>
        <w:t>כל</w:t>
      </w:r>
      <w:r w:rsidR="00800FE0">
        <w:rPr>
          <w:rtl/>
        </w:rPr>
        <w:t xml:space="preserve"> </w:t>
      </w:r>
      <w:r w:rsidRPr="00EB59BC">
        <w:rPr>
          <w:rtl/>
        </w:rPr>
        <w:t>הנושאים האלה אין שינוי בעמדת ראש הממשלה ובעמדת הממשלה לגבי הסדר</w:t>
      </w:r>
      <w:r w:rsidR="00800FE0">
        <w:rPr>
          <w:rtl/>
        </w:rPr>
        <w:t xml:space="preserve"> </w:t>
      </w:r>
      <w:r w:rsidRPr="00EB59BC">
        <w:rPr>
          <w:rtl/>
        </w:rPr>
        <w:t>הקבע</w:t>
      </w:r>
      <w:r w:rsidR="00800FE0">
        <w:rPr>
          <w:rtl/>
        </w:rPr>
        <w:t xml:space="preserve"> </w:t>
      </w:r>
      <w:r w:rsidRPr="00EB59BC">
        <w:rPr>
          <w:rtl/>
        </w:rPr>
        <w:t>בין</w:t>
      </w:r>
      <w:r w:rsidR="00800FE0">
        <w:rPr>
          <w:rtl/>
        </w:rPr>
        <w:t xml:space="preserve"> </w:t>
      </w:r>
      <w:r w:rsidRPr="00EB59BC">
        <w:rPr>
          <w:rtl/>
        </w:rPr>
        <w:t>ישראל</w:t>
      </w:r>
      <w:r w:rsidR="00800FE0">
        <w:rPr>
          <w:rtl/>
        </w:rPr>
        <w:t xml:space="preserve"> </w:t>
      </w:r>
      <w:r w:rsidRPr="00EB59BC">
        <w:rPr>
          <w:rtl/>
        </w:rPr>
        <w:t>לפלשתינים.</w:t>
      </w:r>
      <w:r w:rsidR="00800FE0">
        <w:rPr>
          <w:rtl/>
        </w:rPr>
        <w:t xml:space="preserve"> </w:t>
      </w:r>
      <w:r w:rsidRPr="00EB59BC">
        <w:rPr>
          <w:rtl/>
        </w:rPr>
        <w:t>הממשלה מתנגדת להקמת מדינה פלשתינית עצמאית בהסדר</w:t>
      </w:r>
      <w:r w:rsidR="00800FE0">
        <w:rPr>
          <w:rtl/>
        </w:rPr>
        <w:t xml:space="preserve"> </w:t>
      </w:r>
      <w:r w:rsidRPr="00EB59BC">
        <w:rPr>
          <w:rtl/>
        </w:rPr>
        <w:t>הקבע,</w:t>
      </w:r>
      <w:r w:rsidR="00800FE0">
        <w:rPr>
          <w:rtl/>
        </w:rPr>
        <w:t xml:space="preserve"> </w:t>
      </w:r>
      <w:r w:rsidRPr="00EB59BC">
        <w:rPr>
          <w:rtl/>
        </w:rPr>
        <w:t>והיא</w:t>
      </w:r>
      <w:r w:rsidR="00800FE0">
        <w:rPr>
          <w:rtl/>
        </w:rPr>
        <w:t xml:space="preserve"> </w:t>
      </w:r>
      <w:r w:rsidRPr="00EB59BC">
        <w:rPr>
          <w:rtl/>
        </w:rPr>
        <w:t>רואה</w:t>
      </w:r>
      <w:r w:rsidR="00800FE0">
        <w:rPr>
          <w:rtl/>
        </w:rPr>
        <w:t xml:space="preserve"> </w:t>
      </w:r>
      <w:r w:rsidRPr="00EB59BC">
        <w:rPr>
          <w:rtl/>
        </w:rPr>
        <w:t>בעצם,</w:t>
      </w:r>
      <w:r w:rsidR="00800FE0">
        <w:rPr>
          <w:rtl/>
        </w:rPr>
        <w:t xml:space="preserve"> </w:t>
      </w:r>
      <w:r w:rsidRPr="00EB59BC">
        <w:rPr>
          <w:rtl/>
        </w:rPr>
        <w:t>במדינה פלשתינית כזאת, איום על האינטרסים של ישראל בכל</w:t>
      </w:r>
      <w:r w:rsidR="00800FE0">
        <w:rPr>
          <w:rtl/>
        </w:rPr>
        <w:t xml:space="preserve"> </w:t>
      </w:r>
      <w:r w:rsidRPr="00EB59BC">
        <w:rPr>
          <w:rtl/>
        </w:rPr>
        <w:t>ההיבטים שהזכרתי קודם.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כמו</w:t>
      </w:r>
      <w:r w:rsidR="00800FE0">
        <w:rPr>
          <w:rtl/>
        </w:rPr>
        <w:t xml:space="preserve"> </w:t>
      </w:r>
      <w:r w:rsidRPr="00EB59BC">
        <w:rPr>
          <w:rtl/>
        </w:rPr>
        <w:t>שאמרתי,</w:t>
      </w:r>
      <w:r w:rsidR="00800FE0">
        <w:rPr>
          <w:rtl/>
        </w:rPr>
        <w:t xml:space="preserve"> </w:t>
      </w:r>
      <w:r w:rsidRPr="00EB59BC">
        <w:rPr>
          <w:rtl/>
        </w:rPr>
        <w:t>בהסדר</w:t>
      </w:r>
      <w:r w:rsidR="00800FE0">
        <w:rPr>
          <w:rtl/>
        </w:rPr>
        <w:t xml:space="preserve"> </w:t>
      </w:r>
      <w:r w:rsidRPr="00EB59BC">
        <w:rPr>
          <w:rtl/>
        </w:rPr>
        <w:t>הקבע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תעמוד</w:t>
      </w:r>
      <w:r w:rsidR="00800FE0">
        <w:rPr>
          <w:rtl/>
        </w:rPr>
        <w:t xml:space="preserve"> </w:t>
      </w:r>
      <w:r w:rsidRPr="00EB59BC">
        <w:rPr>
          <w:rtl/>
        </w:rPr>
        <w:t>על כך שאזורי ההתיישבות והביטחון</w:t>
      </w:r>
      <w:r w:rsidR="00800FE0">
        <w:rPr>
          <w:rtl/>
        </w:rPr>
        <w:t xml:space="preserve"> </w:t>
      </w:r>
      <w:r w:rsidRPr="00EB59BC">
        <w:rPr>
          <w:rtl/>
        </w:rPr>
        <w:t>החיוניים</w:t>
      </w:r>
      <w:r w:rsidR="00800FE0">
        <w:rPr>
          <w:rtl/>
        </w:rPr>
        <w:t xml:space="preserve"> </w:t>
      </w:r>
      <w:r w:rsidRPr="00EB59BC">
        <w:rPr>
          <w:rtl/>
        </w:rPr>
        <w:t>למדינת</w:t>
      </w:r>
      <w:r w:rsidR="00800FE0">
        <w:rPr>
          <w:rtl/>
        </w:rPr>
        <w:t xml:space="preserve"> </w:t>
      </w:r>
      <w:r w:rsidRPr="00EB59BC">
        <w:rPr>
          <w:rtl/>
        </w:rPr>
        <w:t>ישראל יהיו בריבונות ובשליטה ישראלית מלאה, ואילו בשאר האזורים</w:t>
      </w:r>
      <w:r w:rsidR="00800FE0">
        <w:rPr>
          <w:rtl/>
        </w:rPr>
        <w:t xml:space="preserve"> </w:t>
      </w:r>
      <w:r w:rsidRPr="00EB59BC">
        <w:rPr>
          <w:rtl/>
        </w:rPr>
        <w:t>יתקיים שלטון עצמי פלשתיני, אוטונומיה מלאה, עם מקסימום חופש, אבל שלטון עצמי כזה</w:t>
      </w:r>
      <w:r w:rsidR="00800FE0">
        <w:rPr>
          <w:rtl/>
        </w:rPr>
        <w:t xml:space="preserve"> </w:t>
      </w:r>
      <w:r w:rsidRPr="00EB59BC">
        <w:rPr>
          <w:rtl/>
        </w:rPr>
        <w:t>לא יוכל להגיע לכלל ריבונות מלאה.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וראוי להזכיר כאן, שהממשלה ירשה מציאות קשה מאוד, מורכבת מאוד ומסובכת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מאוד, מציאות שבה אנחנו </w:t>
      </w:r>
      <w:r w:rsidR="00800FE0">
        <w:rPr>
          <w:rtl/>
        </w:rPr>
        <w:t>–</w:t>
      </w:r>
      <w:r w:rsidRPr="00EB59BC">
        <w:rPr>
          <w:rtl/>
        </w:rPr>
        <w:t xml:space="preserve"> אני כאן מתייחסת גם לאותם דברים שאמר פה קודם חבר הכנסת</w:t>
      </w:r>
      <w:r w:rsidR="00800FE0">
        <w:rPr>
          <w:rtl/>
        </w:rPr>
        <w:t xml:space="preserve"> </w:t>
      </w:r>
      <w:r w:rsidRPr="00EB59BC">
        <w:rPr>
          <w:rtl/>
        </w:rPr>
        <w:t>מיכאל</w:t>
      </w:r>
      <w:r w:rsidR="00800FE0">
        <w:rPr>
          <w:rtl/>
        </w:rPr>
        <w:t xml:space="preserve"> </w:t>
      </w:r>
      <w:r w:rsidRPr="00EB59BC">
        <w:rPr>
          <w:rtl/>
        </w:rPr>
        <w:t>איתן.</w:t>
      </w:r>
      <w:r w:rsidR="00800FE0">
        <w:rPr>
          <w:rtl/>
        </w:rPr>
        <w:t xml:space="preserve"> </w:t>
      </w:r>
      <w:r w:rsidRPr="00EB59BC">
        <w:rPr>
          <w:rtl/>
        </w:rPr>
        <w:t>אנחנו לא יכולים להתעלם מהמציאות וממה שקורה. אני לא מציעה לאף אחד</w:t>
      </w:r>
      <w:r w:rsidR="00800FE0">
        <w:rPr>
          <w:rtl/>
        </w:rPr>
        <w:t xml:space="preserve"> </w:t>
      </w:r>
      <w:r w:rsidRPr="00EB59BC">
        <w:rPr>
          <w:rtl/>
        </w:rPr>
        <w:t>להרים</w:t>
      </w:r>
      <w:r w:rsidR="00800FE0">
        <w:rPr>
          <w:rtl/>
        </w:rPr>
        <w:t xml:space="preserve"> </w:t>
      </w:r>
      <w:r w:rsidRPr="00EB59BC">
        <w:rPr>
          <w:rtl/>
        </w:rPr>
        <w:t>ידיים,</w:t>
      </w:r>
      <w:r w:rsidR="00800FE0">
        <w:rPr>
          <w:rtl/>
        </w:rPr>
        <w:t xml:space="preserve"> </w:t>
      </w:r>
      <w:r w:rsidRPr="00EB59BC">
        <w:rPr>
          <w:rtl/>
        </w:rPr>
        <w:t>ואני</w:t>
      </w:r>
      <w:r w:rsidR="00800FE0">
        <w:rPr>
          <w:rtl/>
        </w:rPr>
        <w:t xml:space="preserve"> </w:t>
      </w:r>
      <w:r w:rsidRPr="00EB59BC">
        <w:rPr>
          <w:rtl/>
        </w:rPr>
        <w:t>מוכרחה</w:t>
      </w:r>
      <w:r w:rsidR="00800FE0">
        <w:rPr>
          <w:rtl/>
        </w:rPr>
        <w:t xml:space="preserve"> </w:t>
      </w:r>
      <w:r w:rsidRPr="00EB59BC">
        <w:rPr>
          <w:rtl/>
        </w:rPr>
        <w:t>להגיד, שעם כל ההבנה למציאות הקשה או המסובכת מאוד,</w:t>
      </w:r>
      <w:r w:rsidR="00800FE0">
        <w:rPr>
          <w:rtl/>
        </w:rPr>
        <w:t xml:space="preserve"> </w:t>
      </w:r>
      <w:r w:rsidRPr="00EB59BC">
        <w:rPr>
          <w:rtl/>
        </w:rPr>
        <w:t>המורכבת</w:t>
      </w:r>
      <w:r w:rsidR="00800FE0">
        <w:rPr>
          <w:rtl/>
        </w:rPr>
        <w:t xml:space="preserve"> </w:t>
      </w:r>
      <w:r w:rsidRPr="00EB59BC">
        <w:rPr>
          <w:rtl/>
        </w:rPr>
        <w:t>מאוד</w:t>
      </w:r>
      <w:r w:rsidR="00800FE0">
        <w:rPr>
          <w:rtl/>
        </w:rPr>
        <w:t xml:space="preserve"> </w:t>
      </w:r>
      <w:r w:rsidRPr="00EB59BC">
        <w:rPr>
          <w:rtl/>
        </w:rPr>
        <w:t>שנוצרה</w:t>
      </w:r>
      <w:r w:rsidR="00800FE0">
        <w:rPr>
          <w:rtl/>
        </w:rPr>
        <w:t xml:space="preserve"> </w:t>
      </w:r>
      <w:r w:rsidRPr="00EB59BC">
        <w:rPr>
          <w:rtl/>
        </w:rPr>
        <w:t>כאן, שעומדת בהתנגשות עם תפיסות עולם שמרכיבי הממשלה הזאת</w:t>
      </w:r>
      <w:r w:rsidR="00800FE0">
        <w:rPr>
          <w:rtl/>
        </w:rPr>
        <w:t xml:space="preserve"> </w:t>
      </w:r>
      <w:r w:rsidRPr="00EB59BC">
        <w:rPr>
          <w:rtl/>
        </w:rPr>
        <w:t>האמינו</w:t>
      </w:r>
      <w:r w:rsidR="00800FE0">
        <w:rPr>
          <w:rtl/>
        </w:rPr>
        <w:t xml:space="preserve"> </w:t>
      </w:r>
      <w:r w:rsidRPr="00EB59BC">
        <w:rPr>
          <w:rtl/>
        </w:rPr>
        <w:t>בהן</w:t>
      </w:r>
      <w:r w:rsidR="00800FE0">
        <w:rPr>
          <w:rtl/>
        </w:rPr>
        <w:t xml:space="preserve"> </w:t>
      </w:r>
      <w:r w:rsidRPr="00EB59BC">
        <w:rPr>
          <w:rtl/>
        </w:rPr>
        <w:t>והציגו</w:t>
      </w:r>
      <w:r w:rsidR="00800FE0">
        <w:rPr>
          <w:rtl/>
        </w:rPr>
        <w:t xml:space="preserve"> </w:t>
      </w:r>
      <w:r w:rsidRPr="00EB59BC">
        <w:rPr>
          <w:rtl/>
        </w:rPr>
        <w:t>אותן</w:t>
      </w:r>
      <w:r w:rsidR="00800FE0">
        <w:rPr>
          <w:rtl/>
        </w:rPr>
        <w:t xml:space="preserve"> </w:t>
      </w:r>
      <w:r w:rsidRPr="00EB59BC">
        <w:rPr>
          <w:rtl/>
        </w:rPr>
        <w:t>במשך</w:t>
      </w:r>
      <w:r w:rsidR="00800FE0">
        <w:rPr>
          <w:rtl/>
        </w:rPr>
        <w:t xml:space="preserve"> </w:t>
      </w:r>
      <w:r w:rsidRPr="00EB59BC">
        <w:rPr>
          <w:rtl/>
        </w:rPr>
        <w:t>שנים ארוכות, אני אינני רואה ואינני מבינה כאשר</w:t>
      </w:r>
      <w:r w:rsidR="00800FE0">
        <w:rPr>
          <w:rtl/>
        </w:rPr>
        <w:t xml:space="preserve"> </w:t>
      </w:r>
      <w:r w:rsidRPr="00EB59BC">
        <w:rPr>
          <w:rtl/>
        </w:rPr>
        <w:t>מרימים ידיים ואומרים:</w:t>
      </w:r>
      <w:r w:rsidR="00800FE0">
        <w:rPr>
          <w:rtl/>
        </w:rPr>
        <w:t xml:space="preserve"> </w:t>
      </w:r>
      <w:r w:rsidRPr="00EB59BC">
        <w:rPr>
          <w:rtl/>
        </w:rPr>
        <w:t>מה אפשר לעשות? כל העולם נגדנו אז מה נעשה? זו בדיוק היתה</w:t>
      </w:r>
      <w:r w:rsidR="00800FE0">
        <w:rPr>
          <w:rtl/>
        </w:rPr>
        <w:t xml:space="preserve"> </w:t>
      </w:r>
      <w:r w:rsidRPr="00EB59BC">
        <w:rPr>
          <w:rtl/>
        </w:rPr>
        <w:t>תפיסת השמאל במשך כל השנים. אני מסתייגת מההערה הזאת בדברים שלך, חבר הכנסת איתן.</w:t>
      </w:r>
      <w:r w:rsidR="00800FE0">
        <w:rPr>
          <w:rtl/>
        </w:rPr>
        <w:t xml:space="preserve"> </w:t>
      </w:r>
      <w:r w:rsidRPr="00EB59BC">
        <w:rPr>
          <w:rtl/>
        </w:rPr>
        <w:t>וכשהיינו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מיעוט לא נלחמנו על עמדותינו? לא עמדנו על דעתנו? לא חשבנו שכך נמשיך </w:t>
      </w:r>
      <w:r w:rsidR="00800FE0">
        <w:rPr>
          <w:rtl/>
        </w:rPr>
        <w:t>– 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ונכשלתם.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חברת הכנסת גוז'נסקי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הרי</w:t>
      </w:r>
      <w:r w:rsidR="00800FE0">
        <w:rPr>
          <w:rtl/>
        </w:rPr>
        <w:t xml:space="preserve"> </w:t>
      </w:r>
      <w:r w:rsidRPr="00EB59BC">
        <w:rPr>
          <w:rtl/>
        </w:rPr>
        <w:t>יכולות</w:t>
      </w:r>
      <w:r w:rsidR="00800FE0">
        <w:rPr>
          <w:rtl/>
        </w:rPr>
        <w:t xml:space="preserve"> </w:t>
      </w:r>
      <w:r w:rsidRPr="00EB59BC">
        <w:rPr>
          <w:rtl/>
        </w:rPr>
        <w:t>להתווכח,</w:t>
      </w:r>
      <w:r w:rsidR="00800FE0">
        <w:rPr>
          <w:rtl/>
        </w:rPr>
        <w:t xml:space="preserve">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בינינו ככל הנראה הרבה הסכמות, חוץ מכמה</w:t>
      </w:r>
      <w:r w:rsidR="00800FE0">
        <w:rPr>
          <w:rtl/>
        </w:rPr>
        <w:t xml:space="preserve"> </w:t>
      </w:r>
      <w:r w:rsidRPr="00EB59BC">
        <w:rPr>
          <w:rtl/>
        </w:rPr>
        <w:t>נושאים שאת חלקם הזכרתי קודם, אבל לא בנושא הזה.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אומרת דברים שהם לא קלים בעיני, לא קלים לי ולא קלים כלל ועיקר. אני לא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הייתי מציעה לאף אחד לצהול צהלות של שמחה לאיד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לא צוהלת.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כבר אמרתי, אני חוזרת ואומרת, שאנחנו ירשנו מציאות מסוימת שהיא קשה על</w:t>
      </w:r>
      <w:r w:rsidR="00800FE0">
        <w:rPr>
          <w:rtl/>
        </w:rPr>
        <w:t>-</w:t>
      </w:r>
      <w:r w:rsidRPr="00EB59BC">
        <w:rPr>
          <w:rtl/>
        </w:rPr>
        <w:t>פי כל</w:t>
      </w:r>
      <w:r w:rsidR="00800FE0">
        <w:rPr>
          <w:rtl/>
        </w:rPr>
        <w:t xml:space="preserve"> </w:t>
      </w:r>
      <w:r w:rsidRPr="00EB59BC">
        <w:rPr>
          <w:rtl/>
        </w:rPr>
        <w:t>קנה מידה לטעמי, אבל היא קשה לנו במיוחד, והדברים צריכים להיות ברורים. אני חושבת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שהם ברורים לכל מי שעיניים בראשו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נלחמנו</w:t>
      </w:r>
      <w:r w:rsidR="00800FE0">
        <w:rPr>
          <w:rtl/>
        </w:rPr>
        <w:t xml:space="preserve"> </w:t>
      </w:r>
      <w:r w:rsidRPr="00EB59BC">
        <w:rPr>
          <w:rtl/>
        </w:rPr>
        <w:t>נגד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כל העולם; היינו מלוכדים כעם, לא כעם הזה, השסוע. בלבנון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 xml:space="preserve">– </w:t>
      </w:r>
      <w:r w:rsidRPr="00EB59BC">
        <w:rPr>
          <w:rtl/>
        </w:rPr>
        <w:t>דם שסוע. ראית איך עמדנו. בששת הימים הצלחנו כי היינו מלוכדים.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זו</w:t>
      </w:r>
      <w:r w:rsidR="00800FE0">
        <w:rPr>
          <w:rtl/>
        </w:rPr>
        <w:t xml:space="preserve"> </w:t>
      </w:r>
      <w:r w:rsidRPr="00EB59BC">
        <w:rPr>
          <w:rtl/>
        </w:rPr>
        <w:t>אמירה</w:t>
      </w:r>
      <w:r w:rsidR="00800FE0">
        <w:rPr>
          <w:rtl/>
        </w:rPr>
        <w:t xml:space="preserve"> </w:t>
      </w:r>
      <w:r w:rsidRPr="00EB59BC">
        <w:rPr>
          <w:rtl/>
        </w:rPr>
        <w:t>קצת</w:t>
      </w:r>
      <w:r w:rsidR="00800FE0">
        <w:rPr>
          <w:rtl/>
        </w:rPr>
        <w:t xml:space="preserve"> </w:t>
      </w:r>
      <w:r w:rsidRPr="00EB59BC">
        <w:rPr>
          <w:rtl/>
        </w:rPr>
        <w:t>כוללנית</w:t>
      </w:r>
      <w:r w:rsidR="00800FE0">
        <w:rPr>
          <w:rtl/>
        </w:rPr>
        <w:t xml:space="preserve"> </w:t>
      </w:r>
      <w:r w:rsidRPr="00EB59BC">
        <w:rPr>
          <w:rtl/>
        </w:rPr>
        <w:t>מדי,</w:t>
      </w:r>
      <w:r w:rsidR="00800FE0">
        <w:rPr>
          <w:rtl/>
        </w:rPr>
        <w:t xml:space="preserve"> </w:t>
      </w:r>
      <w:r w:rsidRPr="00EB59BC">
        <w:rPr>
          <w:rtl/>
        </w:rPr>
        <w:t>ולא כל כך מדויקת. היה כאן במשך שנים ארוכות</w:t>
      </w:r>
      <w:r w:rsidR="00800FE0">
        <w:rPr>
          <w:rtl/>
        </w:rPr>
        <w:t xml:space="preserve"> </w:t>
      </w:r>
      <w:r w:rsidRPr="00EB59BC">
        <w:rPr>
          <w:rtl/>
        </w:rPr>
        <w:t>ציבור</w:t>
      </w:r>
      <w:r w:rsidR="00800FE0">
        <w:rPr>
          <w:rtl/>
        </w:rPr>
        <w:t xml:space="preserve"> </w:t>
      </w:r>
      <w:r w:rsidRPr="00EB59BC">
        <w:rPr>
          <w:rtl/>
        </w:rPr>
        <w:t>שסוע</w:t>
      </w:r>
      <w:r w:rsidR="00800FE0">
        <w:rPr>
          <w:rtl/>
        </w:rPr>
        <w:t xml:space="preserve"> </w:t>
      </w:r>
      <w:r w:rsidRPr="00EB59BC">
        <w:rPr>
          <w:rtl/>
        </w:rPr>
        <w:t>בתחומים שונים, והדוגמאות שהביא פה קודם חבר הכנסת יוסי שריד להסכמה</w:t>
      </w:r>
      <w:r w:rsidR="00800FE0">
        <w:rPr>
          <w:rtl/>
        </w:rPr>
        <w:t xml:space="preserve"> </w:t>
      </w:r>
      <w:r w:rsidRPr="00EB59BC">
        <w:rPr>
          <w:rtl/>
        </w:rPr>
        <w:t>לאומית</w:t>
      </w:r>
      <w:r w:rsidR="00800FE0">
        <w:rPr>
          <w:rtl/>
        </w:rPr>
        <w:t xml:space="preserve"> – </w:t>
      </w:r>
      <w:r w:rsidRPr="00EB59BC">
        <w:rPr>
          <w:rtl/>
        </w:rPr>
        <w:t xml:space="preserve">כשהיתה הסכמה לאומית הכול היה בסדר </w:t>
      </w:r>
      <w:r w:rsidR="00800FE0">
        <w:rPr>
          <w:rtl/>
        </w:rPr>
        <w:t>–</w:t>
      </w:r>
      <w:r w:rsidRPr="00EB59BC">
        <w:rPr>
          <w:rtl/>
        </w:rPr>
        <w:t xml:space="preserve"> הוא שכח כמה הסכמות לאומיות שהיו</w:t>
      </w:r>
      <w:r w:rsidR="00800FE0">
        <w:rPr>
          <w:rtl/>
        </w:rPr>
        <w:t xml:space="preserve"> </w:t>
      </w:r>
      <w:r w:rsidRPr="00EB59BC">
        <w:rPr>
          <w:rtl/>
        </w:rPr>
        <w:t>בדרך, שחלקן הביא טוב וחלקן הביא אסונות, והיו כאלה גם כן.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כשמזכירים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מלחמת</w:t>
      </w:r>
      <w:r w:rsidR="00800FE0">
        <w:rPr>
          <w:rtl/>
        </w:rPr>
        <w:t xml:space="preserve"> </w:t>
      </w:r>
      <w:r w:rsidRPr="00EB59BC">
        <w:rPr>
          <w:rtl/>
        </w:rPr>
        <w:t>לבנון צריך להזכיר גם את ההסכמה הלאומית של מלחמת יום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כיפור ושל כל מיני דברים אחרים, אבל אני מציעה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אברהם פורז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במלחמת יום כיפור לא היה מה להסכים.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נכון, לא היה מה להסכים, זה נכון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אברהם פורז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נכון,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היה</w:t>
      </w:r>
      <w:r w:rsidR="00800FE0">
        <w:rPr>
          <w:rtl/>
        </w:rPr>
        <w:t xml:space="preserve"> </w:t>
      </w:r>
      <w:r w:rsidRPr="00EB59BC">
        <w:rPr>
          <w:rtl/>
        </w:rPr>
        <w:t>מה</w:t>
      </w:r>
      <w:r w:rsidR="00800FE0">
        <w:rPr>
          <w:rtl/>
        </w:rPr>
        <w:t xml:space="preserve"> </w:t>
      </w:r>
      <w:r w:rsidRPr="00EB59BC">
        <w:rPr>
          <w:rtl/>
        </w:rPr>
        <w:t>להסכים.</w:t>
      </w:r>
      <w:r w:rsidR="00800FE0">
        <w:rPr>
          <w:rtl/>
        </w:rPr>
        <w:t xml:space="preserve"> </w:t>
      </w:r>
      <w:r w:rsidRPr="00EB59BC">
        <w:rPr>
          <w:rtl/>
        </w:rPr>
        <w:t>הסכמי קמפ</w:t>
      </w:r>
      <w:r w:rsidR="00800FE0">
        <w:rPr>
          <w:rtl/>
        </w:rPr>
        <w:t>-</w:t>
      </w:r>
      <w:r w:rsidRPr="00EB59BC">
        <w:rPr>
          <w:rtl/>
        </w:rPr>
        <w:t>דייוויד באו</w:t>
      </w:r>
      <w:r w:rsidR="00800FE0">
        <w:rPr>
          <w:rtl/>
        </w:rPr>
        <w:t xml:space="preserve"> </w:t>
      </w:r>
      <w:r w:rsidRPr="00EB59BC">
        <w:rPr>
          <w:rtl/>
        </w:rPr>
        <w:t>תוך הסכמה לאומית רחבה</w:t>
      </w:r>
      <w:r w:rsidR="00800FE0">
        <w:rPr>
          <w:rtl/>
        </w:rPr>
        <w:t xml:space="preserve"> </w:t>
      </w:r>
      <w:r w:rsidRPr="00EB59BC">
        <w:rPr>
          <w:rtl/>
        </w:rPr>
        <w:t>מאוד</w:t>
      </w:r>
      <w:r w:rsidR="00800FE0">
        <w:rPr>
          <w:rtl/>
        </w:rPr>
        <w:t xml:space="preserve"> </w:t>
      </w:r>
      <w:r w:rsidRPr="00EB59BC">
        <w:rPr>
          <w:rtl/>
        </w:rPr>
        <w:t>לכנסת</w:t>
      </w:r>
      <w:r w:rsidR="00800FE0">
        <w:rPr>
          <w:rtl/>
        </w:rPr>
        <w:t xml:space="preserve"> </w:t>
      </w:r>
      <w:r w:rsidRPr="00EB59BC">
        <w:rPr>
          <w:rtl/>
        </w:rPr>
        <w:t>הזאת</w:t>
      </w:r>
      <w:r w:rsidR="00800FE0">
        <w:rPr>
          <w:rtl/>
        </w:rPr>
        <w:t xml:space="preserve"> </w:t>
      </w:r>
      <w:r w:rsidRPr="00EB59BC">
        <w:rPr>
          <w:rtl/>
        </w:rPr>
        <w:t>ועל</w:t>
      </w:r>
      <w:r w:rsidR="00800FE0">
        <w:rPr>
          <w:rtl/>
        </w:rPr>
        <w:t>-</w:t>
      </w:r>
      <w:r w:rsidRPr="00EB59BC">
        <w:rPr>
          <w:rtl/>
        </w:rPr>
        <w:t>ידי ממשלת ליכוד. אפשר לעשות סלקציה כשמביאים את הדוגמאות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מכל דבר ובכל עניין, ואני מציעה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אברהם פורז (מרצ):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מציעה לנו שלא נעשה לעצמנו איזו הבחנה בין דוגמאות שנוח לנו להביא ובין</w:t>
      </w:r>
      <w:r w:rsidR="00800FE0">
        <w:rPr>
          <w:rtl/>
        </w:rPr>
        <w:t xml:space="preserve"> </w:t>
      </w:r>
      <w:r w:rsidRPr="00EB59BC">
        <w:rPr>
          <w:rtl/>
        </w:rPr>
        <w:t xml:space="preserve">דוגמאות שלא נוח לנו להביא, ואני חושבת שלהגיד שעם שסוע ועם מפורד, זה נכון </w:t>
      </w:r>
      <w:r w:rsidR="00800FE0">
        <w:rPr>
          <w:rtl/>
        </w:rPr>
        <w:t>–</w:t>
      </w:r>
      <w:r w:rsidRPr="00EB59BC">
        <w:rPr>
          <w:rtl/>
        </w:rPr>
        <w:t xml:space="preserve"> אני</w:t>
      </w:r>
      <w:r w:rsidR="00800FE0">
        <w:rPr>
          <w:rtl/>
        </w:rPr>
        <w:t xml:space="preserve"> </w:t>
      </w:r>
      <w:r w:rsidRPr="00EB59BC">
        <w:rPr>
          <w:rtl/>
        </w:rPr>
        <w:t>פתחתי</w:t>
      </w:r>
      <w:r w:rsidR="00800FE0">
        <w:rPr>
          <w:rtl/>
        </w:rPr>
        <w:t xml:space="preserve"> </w:t>
      </w:r>
      <w:r w:rsidRPr="00EB59BC">
        <w:rPr>
          <w:rtl/>
        </w:rPr>
        <w:t>בזה</w:t>
      </w:r>
      <w:r w:rsidR="00800FE0">
        <w:rPr>
          <w:rtl/>
        </w:rPr>
        <w:t xml:space="preserve"> </w:t>
      </w:r>
      <w:r w:rsidRPr="00EB59BC">
        <w:rPr>
          <w:rtl/>
        </w:rPr>
        <w:t>את הדברים, יש לנו כל כך הרבה מחלוקות וכל כך הרבה קטבים בעם, וכל כך</w:t>
      </w:r>
      <w:r w:rsidR="00800FE0">
        <w:rPr>
          <w:rtl/>
        </w:rPr>
        <w:t xml:space="preserve"> </w:t>
      </w:r>
      <w:r w:rsidRPr="00EB59BC">
        <w:rPr>
          <w:rtl/>
        </w:rPr>
        <w:t>הרבה</w:t>
      </w:r>
      <w:r w:rsidR="00800FE0">
        <w:rPr>
          <w:rtl/>
        </w:rPr>
        <w:t xml:space="preserve"> </w:t>
      </w:r>
      <w:r w:rsidRPr="00EB59BC">
        <w:rPr>
          <w:rtl/>
        </w:rPr>
        <w:t>מחלוקות</w:t>
      </w:r>
      <w:r w:rsidR="00800FE0">
        <w:rPr>
          <w:rtl/>
        </w:rPr>
        <w:t xml:space="preserve"> </w:t>
      </w:r>
      <w:r w:rsidRPr="00EB59BC">
        <w:rPr>
          <w:rtl/>
        </w:rPr>
        <w:t>קשות באמת בנושאים שונים, לא רק בנושא המדיני, שזה הופך את זה קשה</w:t>
      </w:r>
      <w:r w:rsidR="00800FE0">
        <w:rPr>
          <w:rtl/>
        </w:rPr>
        <w:t xml:space="preserve"> </w:t>
      </w:r>
      <w:r w:rsidRPr="00EB59BC">
        <w:rPr>
          <w:rtl/>
        </w:rPr>
        <w:t>יותר</w:t>
      </w:r>
      <w:r w:rsidR="00800FE0">
        <w:rPr>
          <w:rtl/>
        </w:rPr>
        <w:t xml:space="preserve"> </w:t>
      </w:r>
      <w:r w:rsidRPr="00EB59BC">
        <w:rPr>
          <w:rtl/>
        </w:rPr>
        <w:t>מרגע</w:t>
      </w:r>
      <w:r w:rsidR="00800FE0">
        <w:rPr>
          <w:rtl/>
        </w:rPr>
        <w:t xml:space="preserve"> </w:t>
      </w:r>
      <w:r w:rsidRPr="00EB59BC">
        <w:rPr>
          <w:rtl/>
        </w:rPr>
        <w:t>לרגע;</w:t>
      </w:r>
      <w:r w:rsidR="00800FE0">
        <w:rPr>
          <w:rtl/>
        </w:rPr>
        <w:t xml:space="preserve"> </w:t>
      </w:r>
      <w:r w:rsidRPr="00EB59BC">
        <w:rPr>
          <w:rtl/>
        </w:rPr>
        <w:t>הופך</w:t>
      </w:r>
      <w:r w:rsidR="00800FE0">
        <w:rPr>
          <w:rtl/>
        </w:rPr>
        <w:t xml:space="preserve"> </w:t>
      </w:r>
      <w:r w:rsidRPr="00EB59BC">
        <w:rPr>
          <w:rtl/>
        </w:rPr>
        <w:t>קשה</w:t>
      </w:r>
      <w:r w:rsidR="00800FE0">
        <w:rPr>
          <w:rtl/>
        </w:rPr>
        <w:t xml:space="preserve"> </w:t>
      </w:r>
      <w:r w:rsidRPr="00EB59BC">
        <w:rPr>
          <w:rtl/>
        </w:rPr>
        <w:t>יותר להגן על העמדות, להילחם עליהן, להילחם למענן.</w:t>
      </w:r>
      <w:r w:rsidR="00800FE0">
        <w:rPr>
          <w:rtl/>
        </w:rPr>
        <w:t xml:space="preserve"> </w:t>
      </w:r>
      <w:r w:rsidRPr="00EB59BC">
        <w:rPr>
          <w:rtl/>
        </w:rPr>
        <w:t>השאלה</w:t>
      </w:r>
      <w:r w:rsidR="00800FE0">
        <w:rPr>
          <w:rtl/>
        </w:rPr>
        <w:t xml:space="preserve"> </w:t>
      </w:r>
      <w:r w:rsidRPr="00EB59BC">
        <w:rPr>
          <w:rtl/>
        </w:rPr>
        <w:t>היא,</w:t>
      </w:r>
      <w:r w:rsidR="00800FE0">
        <w:rPr>
          <w:rtl/>
        </w:rPr>
        <w:t xml:space="preserve"> </w:t>
      </w:r>
      <w:r w:rsidRPr="00EB59BC">
        <w:rPr>
          <w:rtl/>
        </w:rPr>
        <w:t>האם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להרים</w:t>
      </w:r>
      <w:r w:rsidR="00800FE0">
        <w:rPr>
          <w:rtl/>
        </w:rPr>
        <w:t xml:space="preserve"> </w:t>
      </w:r>
      <w:r w:rsidRPr="00EB59BC">
        <w:rPr>
          <w:rtl/>
        </w:rPr>
        <w:t>ידיים.</w:t>
      </w:r>
      <w:r w:rsidR="00800FE0">
        <w:rPr>
          <w:rtl/>
        </w:rPr>
        <w:t xml:space="preserve"> </w:t>
      </w:r>
      <w:r w:rsidRPr="00EB59BC">
        <w:rPr>
          <w:rtl/>
        </w:rPr>
        <w:t>אני לא חושבת שצריכים להרים ידיים.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חושבת,</w:t>
      </w:r>
      <w:r w:rsidR="00800FE0">
        <w:rPr>
          <w:rtl/>
        </w:rPr>
        <w:t xml:space="preserve"> </w:t>
      </w:r>
      <w:r w:rsidRPr="00EB59BC">
        <w:rPr>
          <w:rtl/>
        </w:rPr>
        <w:t>שצריך</w:t>
      </w:r>
      <w:r w:rsidR="00800FE0">
        <w:rPr>
          <w:rtl/>
        </w:rPr>
        <w:t xml:space="preserve"> </w:t>
      </w:r>
      <w:r w:rsidRPr="00EB59BC">
        <w:rPr>
          <w:rtl/>
        </w:rPr>
        <w:t>לקחת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המציאות</w:t>
      </w:r>
      <w:r w:rsidR="00800FE0">
        <w:rPr>
          <w:rtl/>
        </w:rPr>
        <w:t xml:space="preserve"> </w:t>
      </w:r>
      <w:r w:rsidRPr="00EB59BC">
        <w:rPr>
          <w:rtl/>
        </w:rPr>
        <w:t>המסובכת</w:t>
      </w:r>
      <w:r w:rsidR="00800FE0">
        <w:rPr>
          <w:rtl/>
        </w:rPr>
        <w:t xml:space="preserve"> </w:t>
      </w:r>
      <w:r w:rsidRPr="00EB59BC">
        <w:rPr>
          <w:rtl/>
        </w:rPr>
        <w:t>הזאת, המורכבת הזאת, ולראות איך ממנה</w:t>
      </w:r>
      <w:r w:rsidR="00800FE0">
        <w:rPr>
          <w:rtl/>
        </w:rPr>
        <w:t xml:space="preserve"> </w:t>
      </w:r>
      <w:r w:rsidRPr="00EB59BC">
        <w:rPr>
          <w:rtl/>
        </w:rPr>
        <w:t>יוצאים הלאה.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ואכן המשא</w:t>
      </w:r>
      <w:r w:rsidR="00800FE0">
        <w:rPr>
          <w:rtl/>
        </w:rPr>
        <w:t>-</w:t>
      </w:r>
      <w:r w:rsidRPr="00EB59BC">
        <w:rPr>
          <w:rtl/>
        </w:rPr>
        <w:t>ומתן עם הפלשתינים עומד על הסדר הקבע, עומד להתחדש בעוד כחודשיים.</w:t>
      </w:r>
      <w:r w:rsidR="00800FE0">
        <w:rPr>
          <w:rtl/>
        </w:rPr>
        <w:t xml:space="preserve"> </w:t>
      </w:r>
      <w:r w:rsidRPr="00EB59BC">
        <w:rPr>
          <w:rtl/>
        </w:rPr>
        <w:t xml:space="preserve">עד אז הממשלה תדע </w:t>
      </w:r>
      <w:r w:rsidR="00800FE0">
        <w:rPr>
          <w:rtl/>
        </w:rPr>
        <w:t>–</w:t>
      </w:r>
      <w:r w:rsidRPr="00EB59BC">
        <w:rPr>
          <w:rtl/>
        </w:rPr>
        <w:t xml:space="preserve"> כך הודיע גם ראש הממשלה בממשלה </w:t>
      </w:r>
      <w:r w:rsidR="00800FE0">
        <w:rPr>
          <w:rtl/>
        </w:rPr>
        <w:t>–</w:t>
      </w:r>
      <w:r w:rsidRPr="00EB59BC">
        <w:rPr>
          <w:rtl/>
        </w:rPr>
        <w:t xml:space="preserve"> לדון בנושאים האלה ולקבוע את</w:t>
      </w:r>
      <w:r w:rsidR="00800FE0">
        <w:rPr>
          <w:rtl/>
        </w:rPr>
        <w:t xml:space="preserve"> </w:t>
      </w:r>
      <w:r w:rsidRPr="00EB59BC">
        <w:rPr>
          <w:rtl/>
        </w:rPr>
        <w:t>עמדתה</w:t>
      </w:r>
      <w:r w:rsidR="00800FE0">
        <w:rPr>
          <w:rtl/>
        </w:rPr>
        <w:t xml:space="preserve"> </w:t>
      </w:r>
      <w:r w:rsidRPr="00EB59BC">
        <w:rPr>
          <w:rtl/>
        </w:rPr>
        <w:t>לגבי</w:t>
      </w:r>
      <w:r w:rsidR="00800FE0">
        <w:rPr>
          <w:rtl/>
        </w:rPr>
        <w:t xml:space="preserve"> </w:t>
      </w:r>
      <w:r w:rsidRPr="00EB59BC">
        <w:rPr>
          <w:rtl/>
        </w:rPr>
        <w:t>הסדר הקבע ולגבי הסוגיות שעל הפרק. אני מקווה</w:t>
      </w:r>
      <w:r w:rsidR="00800FE0">
        <w:rPr>
          <w:rtl/>
        </w:rPr>
        <w:t xml:space="preserve"> </w:t>
      </w:r>
      <w:r w:rsidRPr="00EB59BC">
        <w:rPr>
          <w:rtl/>
        </w:rPr>
        <w:t>שהיא תספיק לעשות זאת</w:t>
      </w:r>
      <w:r w:rsidR="00800FE0">
        <w:rPr>
          <w:rtl/>
        </w:rPr>
        <w:t xml:space="preserve"> </w:t>
      </w:r>
      <w:r w:rsidRPr="00EB59BC">
        <w:rPr>
          <w:rtl/>
        </w:rPr>
        <w:t>במהלך</w:t>
      </w:r>
      <w:r w:rsidR="00800FE0">
        <w:rPr>
          <w:rtl/>
        </w:rPr>
        <w:t xml:space="preserve"> </w:t>
      </w:r>
      <w:r w:rsidRPr="00EB59BC">
        <w:rPr>
          <w:rtl/>
        </w:rPr>
        <w:t>החודשיים</w:t>
      </w:r>
      <w:r w:rsidR="00800FE0">
        <w:rPr>
          <w:rtl/>
        </w:rPr>
        <w:t xml:space="preserve"> </w:t>
      </w:r>
      <w:r w:rsidRPr="00EB59BC">
        <w:rPr>
          <w:rtl/>
        </w:rPr>
        <w:t>הבאים.</w:t>
      </w:r>
      <w:r w:rsidR="00800FE0">
        <w:rPr>
          <w:rtl/>
        </w:rPr>
        <w:t xml:space="preserve"> </w:t>
      </w:r>
      <w:r w:rsidRPr="00EB59BC">
        <w:rPr>
          <w:rtl/>
        </w:rPr>
        <w:t>אני לא בטוחה, אבל זאת מכל מקום הכוונה, לנסות, בוודאי</w:t>
      </w:r>
      <w:r w:rsidR="00800FE0">
        <w:rPr>
          <w:rtl/>
        </w:rPr>
        <w:t xml:space="preserve"> </w:t>
      </w:r>
      <w:r w:rsidRPr="00EB59BC">
        <w:rPr>
          <w:rtl/>
        </w:rPr>
        <w:t>להתחיל</w:t>
      </w:r>
      <w:r w:rsidR="00800FE0">
        <w:rPr>
          <w:rtl/>
        </w:rPr>
        <w:t xml:space="preserve"> – </w:t>
      </w:r>
      <w:r w:rsidRPr="00EB59BC">
        <w:rPr>
          <w:rtl/>
        </w:rPr>
        <w:t>הדיון</w:t>
      </w:r>
      <w:r w:rsidR="00800FE0">
        <w:rPr>
          <w:rtl/>
        </w:rPr>
        <w:t xml:space="preserve"> </w:t>
      </w:r>
      <w:r w:rsidRPr="00EB59BC">
        <w:rPr>
          <w:rtl/>
        </w:rPr>
        <w:t>כבר</w:t>
      </w:r>
      <w:r w:rsidR="00800FE0">
        <w:rPr>
          <w:rtl/>
        </w:rPr>
        <w:t xml:space="preserve"> </w:t>
      </w:r>
      <w:r w:rsidRPr="00EB59BC">
        <w:rPr>
          <w:rtl/>
        </w:rPr>
        <w:t>התחיל בקבינט, אבל להמשיך את הדיון גם במליאת הממשלה, כדי</w:t>
      </w:r>
      <w:r w:rsidR="00800FE0">
        <w:rPr>
          <w:rtl/>
        </w:rPr>
        <w:t xml:space="preserve"> </w:t>
      </w:r>
      <w:r w:rsidRPr="00EB59BC">
        <w:rPr>
          <w:rtl/>
        </w:rPr>
        <w:t>שתהיה</w:t>
      </w:r>
      <w:r w:rsidR="00800FE0">
        <w:rPr>
          <w:rtl/>
        </w:rPr>
        <w:t xml:space="preserve"> </w:t>
      </w:r>
      <w:r w:rsidRPr="00EB59BC">
        <w:rPr>
          <w:rtl/>
        </w:rPr>
        <w:t>עמדת</w:t>
      </w:r>
      <w:r w:rsidR="00800FE0">
        <w:rPr>
          <w:rtl/>
        </w:rPr>
        <w:t xml:space="preserve"> </w:t>
      </w:r>
      <w:r w:rsidRPr="00EB59BC">
        <w:rPr>
          <w:rtl/>
        </w:rPr>
        <w:t>הממשלה לגבי הסדר הקבע מוקדם ככל שניתן ולא מאוחר כמו שאולי פעם היה</w:t>
      </w:r>
      <w:r w:rsidR="00800FE0">
        <w:rPr>
          <w:rtl/>
        </w:rPr>
        <w:t xml:space="preserve"> </w:t>
      </w:r>
      <w:r w:rsidRPr="00EB59BC">
        <w:rPr>
          <w:rtl/>
        </w:rPr>
        <w:t>מי שחשב, ואולי יש מי שחושבים כך גם עכשיו.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רוצה</w:t>
      </w:r>
      <w:r w:rsidR="00800FE0">
        <w:rPr>
          <w:rtl/>
        </w:rPr>
        <w:t xml:space="preserve"> </w:t>
      </w:r>
      <w:r w:rsidRPr="00EB59BC">
        <w:rPr>
          <w:rtl/>
        </w:rPr>
        <w:t>לסכם ולומר, שאני חושבת שטוב עשו חברי הכנסת</w:t>
      </w:r>
      <w:r w:rsidR="00800FE0">
        <w:rPr>
          <w:rtl/>
        </w:rPr>
        <w:t xml:space="preserve"> </w:t>
      </w:r>
      <w:r w:rsidRPr="00EB59BC">
        <w:rPr>
          <w:rtl/>
        </w:rPr>
        <w:t>שניסו</w:t>
      </w:r>
      <w:r w:rsidR="00800FE0">
        <w:rPr>
          <w:rtl/>
        </w:rPr>
        <w:t xml:space="preserve"> </w:t>
      </w:r>
      <w:r w:rsidRPr="00EB59BC">
        <w:rPr>
          <w:rtl/>
        </w:rPr>
        <w:t>להגיע לאיזה הבנה משותפת, גם אם לא מסכימים בכל הסעיפים, גם אם לא מסכימים</w:t>
      </w:r>
      <w:r w:rsidR="00800FE0">
        <w:rPr>
          <w:rtl/>
        </w:rPr>
        <w:t xml:space="preserve"> </w:t>
      </w:r>
      <w:r w:rsidRPr="00EB59BC">
        <w:rPr>
          <w:rtl/>
        </w:rPr>
        <w:t>במקצת</w:t>
      </w:r>
      <w:r w:rsidR="00800FE0">
        <w:rPr>
          <w:rtl/>
        </w:rPr>
        <w:t xml:space="preserve"> </w:t>
      </w:r>
      <w:r w:rsidRPr="00EB59BC">
        <w:rPr>
          <w:rtl/>
        </w:rPr>
        <w:t>הדברים</w:t>
      </w:r>
      <w:r w:rsidR="00800FE0">
        <w:rPr>
          <w:rtl/>
        </w:rPr>
        <w:t xml:space="preserve"> </w:t>
      </w:r>
      <w:r w:rsidRPr="00EB59BC">
        <w:rPr>
          <w:rtl/>
        </w:rPr>
        <w:t>או</w:t>
      </w:r>
      <w:r w:rsidR="00800FE0">
        <w:rPr>
          <w:rtl/>
        </w:rPr>
        <w:t xml:space="preserve"> </w:t>
      </w:r>
      <w:r w:rsidRPr="00EB59BC">
        <w:rPr>
          <w:rtl/>
        </w:rPr>
        <w:t>ברוב</w:t>
      </w:r>
      <w:r w:rsidR="00800FE0">
        <w:rPr>
          <w:rtl/>
        </w:rPr>
        <w:t xml:space="preserve"> </w:t>
      </w:r>
      <w:r w:rsidRPr="00EB59BC">
        <w:rPr>
          <w:rtl/>
        </w:rPr>
        <w:t>הדברים</w:t>
      </w:r>
      <w:r w:rsidR="00800FE0">
        <w:rPr>
          <w:rtl/>
        </w:rPr>
        <w:t xml:space="preserve"> </w:t>
      </w:r>
      <w:r w:rsidRPr="00EB59BC">
        <w:rPr>
          <w:rtl/>
        </w:rPr>
        <w:t>שנמצאים</w:t>
      </w:r>
      <w:r w:rsidR="00800FE0">
        <w:rPr>
          <w:rtl/>
        </w:rPr>
        <w:t xml:space="preserve"> </w:t>
      </w:r>
      <w:r w:rsidRPr="00EB59BC">
        <w:rPr>
          <w:rtl/>
        </w:rPr>
        <w:t>בהסכם.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חושבת, שהניסיון להידבר,</w:t>
      </w:r>
      <w:r w:rsidR="00800FE0">
        <w:rPr>
          <w:rtl/>
        </w:rPr>
        <w:t xml:space="preserve"> </w:t>
      </w:r>
      <w:r w:rsidRPr="00EB59BC">
        <w:rPr>
          <w:rtl/>
        </w:rPr>
        <w:t>שהניסיון</w:t>
      </w:r>
      <w:r w:rsidR="00800FE0">
        <w:rPr>
          <w:rtl/>
        </w:rPr>
        <w:t xml:space="preserve"> </w:t>
      </w:r>
      <w:r w:rsidRPr="00EB59BC">
        <w:rPr>
          <w:rtl/>
        </w:rPr>
        <w:t>להתקרב,</w:t>
      </w:r>
      <w:r w:rsidR="00800FE0">
        <w:rPr>
          <w:rtl/>
        </w:rPr>
        <w:t xml:space="preserve"> </w:t>
      </w:r>
      <w:r w:rsidRPr="00EB59BC">
        <w:rPr>
          <w:rtl/>
        </w:rPr>
        <w:t>שהניסיון להגיע לאיזה מצע משותף ראוי לכל ברכה. אני לא</w:t>
      </w:r>
      <w:r w:rsidR="00800FE0">
        <w:rPr>
          <w:rtl/>
        </w:rPr>
        <w:t xml:space="preserve"> </w:t>
      </w:r>
      <w:r w:rsidRPr="00EB59BC">
        <w:rPr>
          <w:rtl/>
        </w:rPr>
        <w:t>בטוחה</w:t>
      </w:r>
      <w:r w:rsidR="00800FE0">
        <w:rPr>
          <w:rtl/>
        </w:rPr>
        <w:t xml:space="preserve"> </w:t>
      </w:r>
      <w:r w:rsidRPr="00EB59BC">
        <w:rPr>
          <w:rtl/>
        </w:rPr>
        <w:t>שאני הייתי עושה אותו, אבל אני מברכת את אלה שכן עשו אותו, כן עשו את הניסיון. את</w:t>
      </w:r>
      <w:r w:rsidR="00800FE0">
        <w:rPr>
          <w:rtl/>
        </w:rPr>
        <w:t xml:space="preserve"> </w:t>
      </w:r>
      <w:r w:rsidRPr="00EB59BC">
        <w:rPr>
          <w:rtl/>
        </w:rPr>
        <w:t>הוויכוח אנחנו עוד נמשיך, כנראה.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את מציעה?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מציעה להסתפק בתשובתי.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השרה, הפרת את ההבטחה שהבטחת.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אפשר לשאול אותך שאלה?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גברתי השרה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אני הבטחתי לחבר הכנסת וייס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גם חברת הכנסת גוז'נסקי ביקשה, והשרה ירדה מהדוכן.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אפשר להציע לה שתציע לנו להסתפק בתשובתה.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מה שהיא הציעה, כך הבנתי.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מכיוון</w:t>
      </w:r>
      <w:r w:rsidR="00800FE0">
        <w:rPr>
          <w:rtl/>
        </w:rPr>
        <w:t xml:space="preserve"> </w:t>
      </w:r>
      <w:r w:rsidRPr="00EB59BC">
        <w:rPr>
          <w:rtl/>
        </w:rPr>
        <w:t>שהשרה</w:t>
      </w:r>
      <w:r w:rsidR="00800FE0">
        <w:rPr>
          <w:rtl/>
        </w:rPr>
        <w:t xml:space="preserve"> </w:t>
      </w:r>
      <w:r w:rsidRPr="00EB59BC">
        <w:rPr>
          <w:rtl/>
        </w:rPr>
        <w:t>אמרה</w:t>
      </w:r>
      <w:r w:rsidR="00800FE0">
        <w:rPr>
          <w:rtl/>
        </w:rPr>
        <w:t xml:space="preserve"> </w:t>
      </w:r>
      <w:r w:rsidRPr="00EB59BC">
        <w:rPr>
          <w:rtl/>
        </w:rPr>
        <w:t>דברים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מעניינים מאוד </w:t>
      </w:r>
      <w:r w:rsidR="00800FE0">
        <w:rPr>
          <w:rtl/>
        </w:rPr>
        <w:t>–</w:t>
      </w:r>
      <w:r w:rsidRPr="00EB59BC">
        <w:rPr>
          <w:rtl/>
        </w:rPr>
        <w:t xml:space="preserve"> היא</w:t>
      </w:r>
      <w:r w:rsidR="00800FE0">
        <w:rPr>
          <w:rtl/>
        </w:rPr>
        <w:t xml:space="preserve"> </w:t>
      </w:r>
      <w:r w:rsidRPr="00EB59BC">
        <w:rPr>
          <w:rtl/>
        </w:rPr>
        <w:t>אמרה</w:t>
      </w:r>
      <w:r w:rsidR="00800FE0">
        <w:rPr>
          <w:rtl/>
        </w:rPr>
        <w:t xml:space="preserve"> </w:t>
      </w:r>
      <w:r w:rsidRPr="00EB59BC">
        <w:rPr>
          <w:rtl/>
        </w:rPr>
        <w:t>שישראל תשלוט באותם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מקומות שחשובים מבחינה ביטחונית </w:t>
      </w:r>
      <w:r w:rsidR="00800FE0">
        <w:rPr>
          <w:rtl/>
        </w:rPr>
        <w:t>–</w:t>
      </w:r>
      <w:r w:rsidRPr="00EB59BC">
        <w:rPr>
          <w:rtl/>
        </w:rPr>
        <w:t xml:space="preserve"> שמתי לב למה שהיא לא אמרה.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היא לא אמרה לא מבחינה היסטורית ולא מבחינה אידיאולוגית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אמרתי התיישבות ואמרתי ביטחונית.</w:t>
      </w:r>
      <w:r w:rsidR="00800FE0">
        <w:rPr>
          <w:rtl/>
        </w:rPr>
        <w:t xml:space="preserve"> </w:t>
      </w:r>
      <w:r w:rsidRPr="00EB59BC">
        <w:rPr>
          <w:rtl/>
        </w:rPr>
        <w:t>גברתי היושבת</w:t>
      </w:r>
      <w:r w:rsidR="00800FE0">
        <w:rPr>
          <w:rtl/>
        </w:rPr>
        <w:t>-</w:t>
      </w:r>
      <w:r w:rsidRPr="00EB59BC">
        <w:rPr>
          <w:rtl/>
        </w:rPr>
        <w:t>ראש, הוא בא לידי ביטוי היום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חברת הכנסת גוז'נסקי, זו שאלה או הערה?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רציתי</w:t>
      </w:r>
      <w:r w:rsidR="00800FE0">
        <w:rPr>
          <w:rtl/>
        </w:rPr>
        <w:t xml:space="preserve"> </w:t>
      </w:r>
      <w:r w:rsidRPr="00EB59BC">
        <w:rPr>
          <w:rtl/>
        </w:rPr>
        <w:t>רק להבהיר לשרה לבנת; קראתי לה קריאות ביניים לא כדי לקנטר, אלא</w:t>
      </w:r>
      <w:r w:rsidR="00800FE0">
        <w:rPr>
          <w:rtl/>
        </w:rPr>
        <w:t xml:space="preserve"> </w:t>
      </w:r>
      <w:r w:rsidRPr="00EB59BC">
        <w:rPr>
          <w:rtl/>
        </w:rPr>
        <w:t>כדי</w:t>
      </w:r>
      <w:r w:rsidR="00800FE0">
        <w:rPr>
          <w:rtl/>
        </w:rPr>
        <w:t xml:space="preserve"> </w:t>
      </w:r>
      <w:r w:rsidRPr="00EB59BC">
        <w:rPr>
          <w:rtl/>
        </w:rPr>
        <w:t>פשוט</w:t>
      </w:r>
      <w:r w:rsidR="00800FE0">
        <w:rPr>
          <w:rtl/>
        </w:rPr>
        <w:t xml:space="preserve"> </w:t>
      </w:r>
      <w:r w:rsidRPr="00EB59BC">
        <w:rPr>
          <w:rtl/>
        </w:rPr>
        <w:t>לשאול</w:t>
      </w:r>
      <w:r w:rsidR="00800FE0">
        <w:rPr>
          <w:rtl/>
        </w:rPr>
        <w:t xml:space="preserve"> </w:t>
      </w:r>
      <w:r w:rsidRPr="00EB59BC">
        <w:rPr>
          <w:rtl/>
        </w:rPr>
        <w:t>אותה, האם היתה יכולה והיתה מסכימה לומר מה מדרכה ההיסטורית של</w:t>
      </w:r>
      <w:r w:rsidR="00800FE0">
        <w:rPr>
          <w:rtl/>
        </w:rPr>
        <w:t xml:space="preserve"> </w:t>
      </w:r>
      <w:r w:rsidRPr="00EB59BC">
        <w:rPr>
          <w:rtl/>
        </w:rPr>
        <w:t>תנועת החרות ושל הליכוד התבצע בתחום המדיני. אולי היא היתה משכילה אותנו.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שרת התקשורת ל' לבנת: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היושבת</w:t>
      </w:r>
      <w:r w:rsidR="00800FE0">
        <w:rPr>
          <w:rtl/>
        </w:rPr>
        <w:t>-</w:t>
      </w:r>
      <w:r w:rsidRPr="00EB59BC">
        <w:rPr>
          <w:rtl/>
        </w:rPr>
        <w:t>ראש, אולי אפשר לעבור להצבעה?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מיכאל איתן, האם אתה מוכן להסתפק בדברי השרה?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מסכים.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קליינר איננו.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יוסי ביילין, האם אתה מסתפק?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מבקש דיון במליאה.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אתה מבקש דיון במליאה.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ולכן אני מתארת לעצמי, שחבר הכנסת שאול יהלום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מסתפק.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כן מסתפק.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חברת הכנסת גוז'נסקי?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לא.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 הכנסת שריד?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יוסי שריד (מרצ):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 מסכים עם יוסי ביילין.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ועל כן אתה מבקש דיון במליאה.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יוסף ביילין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 תקדים היסטורי.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ולכן כרגע יש שלוש הצעות לדיון במליאה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אם אלה פני הדברים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חברי הכנסת, אתם הסתפקתם. אתם רשאים להסתפק או לא.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מותר לו.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אשאר עם הגמישות שבה ניהלתי את הישיבה עד עכשיו. אגב, אני חושבת שהנושא</w:t>
      </w:r>
      <w:r w:rsidR="00800FE0">
        <w:rPr>
          <w:rtl/>
        </w:rPr>
        <w:t xml:space="preserve"> </w:t>
      </w:r>
      <w:r w:rsidRPr="00EB59BC">
        <w:rPr>
          <w:rtl/>
        </w:rPr>
        <w:t>הוא חשוב.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 אין הסכמה כללית להסתפק, אז כולנו לא מסתפקים.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כולכם לא מסתפקים. בסדר. בהחלט מקובל עלי.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על כן, חבר הכנסת שבח וייס מבקש להסיר את הצעתו של חבר הכנסת יהלום.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יש</w:t>
      </w:r>
      <w:r w:rsidR="00800FE0">
        <w:rPr>
          <w:rtl/>
        </w:rPr>
        <w:t xml:space="preserve"> </w:t>
      </w:r>
      <w:r w:rsidRPr="00EB59BC">
        <w:rPr>
          <w:rtl/>
        </w:rPr>
        <w:t>לי</w:t>
      </w:r>
      <w:r w:rsidR="00800FE0">
        <w:rPr>
          <w:rtl/>
        </w:rPr>
        <w:t xml:space="preserve"> </w:t>
      </w:r>
      <w:r w:rsidRPr="00EB59BC">
        <w:rPr>
          <w:rtl/>
        </w:rPr>
        <w:t>שאלה פרוצדורלית. אני ביקשתי מהשרה שתתקוף אותי</w:t>
      </w:r>
      <w:r w:rsidR="00800FE0">
        <w:rPr>
          <w:rtl/>
        </w:rPr>
        <w:t xml:space="preserve"> </w:t>
      </w:r>
      <w:r w:rsidRPr="00EB59BC">
        <w:rPr>
          <w:rtl/>
        </w:rPr>
        <w:t>אישית</w:t>
      </w:r>
      <w:r w:rsidR="00800FE0">
        <w:rPr>
          <w:rtl/>
        </w:rPr>
        <w:t xml:space="preserve"> </w:t>
      </w:r>
      <w:r w:rsidRPr="00EB59BC">
        <w:rPr>
          <w:rtl/>
        </w:rPr>
        <w:t>כדי</w:t>
      </w:r>
      <w:r w:rsidR="00800FE0">
        <w:rPr>
          <w:rtl/>
        </w:rPr>
        <w:t xml:space="preserve"> </w:t>
      </w:r>
      <w:r w:rsidRPr="00EB59BC">
        <w:rPr>
          <w:rtl/>
        </w:rPr>
        <w:t>שתהיה</w:t>
      </w:r>
      <w:r w:rsidR="00800FE0">
        <w:rPr>
          <w:rtl/>
        </w:rPr>
        <w:t xml:space="preserve"> </w:t>
      </w:r>
      <w:r w:rsidRPr="00EB59BC">
        <w:rPr>
          <w:rtl/>
        </w:rPr>
        <w:t>לי</w:t>
      </w:r>
      <w:r w:rsidR="00800FE0">
        <w:rPr>
          <w:rtl/>
        </w:rPr>
        <w:t xml:space="preserve"> </w:t>
      </w:r>
      <w:r w:rsidRPr="00EB59BC">
        <w:rPr>
          <w:rtl/>
        </w:rPr>
        <w:t>הודעה אישית, אבל היא הפירה את ההבטחה. יש פה, בעצם, שלוש</w:t>
      </w:r>
      <w:r w:rsidR="00800FE0">
        <w:rPr>
          <w:rtl/>
        </w:rPr>
        <w:t xml:space="preserve"> </w:t>
      </w:r>
      <w:r w:rsidRPr="00EB59BC">
        <w:rPr>
          <w:rtl/>
        </w:rPr>
        <w:t xml:space="preserve">פלוס חמש </w:t>
      </w:r>
      <w:r w:rsidR="00800FE0">
        <w:rPr>
          <w:rtl/>
        </w:rPr>
        <w:t>–</w:t>
      </w:r>
      <w:r w:rsidRPr="00EB59BC">
        <w:rPr>
          <w:rtl/>
        </w:rPr>
        <w:t xml:space="preserve"> שמונה הצעות לסדר</w:t>
      </w:r>
      <w:r w:rsidR="00800FE0">
        <w:rPr>
          <w:rtl/>
        </w:rPr>
        <w:t>-</w:t>
      </w:r>
      <w:r w:rsidRPr="00EB59BC">
        <w:rPr>
          <w:rtl/>
        </w:rPr>
        <w:t xml:space="preserve">היום </w:t>
      </w:r>
      <w:r w:rsidR="00800FE0">
        <w:rPr>
          <w:rtl/>
        </w:rPr>
        <w:t>–</w:t>
      </w:r>
      <w:r w:rsidRPr="00EB59BC">
        <w:rPr>
          <w:rtl/>
        </w:rPr>
        <w:t xml:space="preserve"> נכון?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חלקן דחופות וחלקן רגילות.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מבחינת הפרוצדורה זה לא משנה כלל.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חלקם לא נמצאים.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משנה.</w:t>
      </w:r>
      <w:r w:rsidR="00800FE0">
        <w:rPr>
          <w:rtl/>
        </w:rPr>
        <w:t xml:space="preserve"> </w:t>
      </w:r>
      <w:r w:rsidRPr="00EB59BC">
        <w:rPr>
          <w:rtl/>
        </w:rPr>
        <w:t>מדוע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שואל?</w:t>
      </w:r>
      <w:r w:rsidR="00800FE0">
        <w:rPr>
          <w:rtl/>
        </w:rPr>
        <w:t xml:space="preserve"> </w:t>
      </w:r>
      <w:r w:rsidRPr="00EB59BC">
        <w:rPr>
          <w:rtl/>
        </w:rPr>
        <w:t>יש בעצם שבע אפשרויות להסיר ושבע אפשרויות</w:t>
      </w:r>
      <w:r w:rsidR="00800FE0">
        <w:rPr>
          <w:rtl/>
        </w:rPr>
        <w:t xml:space="preserve"> </w:t>
      </w:r>
      <w:r w:rsidRPr="00EB59BC">
        <w:rPr>
          <w:rtl/>
        </w:rPr>
        <w:t>להעביר לוועדה. זאת אומרת, 14 אפשרויות, נכון?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קריאה: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מה אתה רוצה?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סליחה, אני תיכף אגיד לך מה אני רוצה.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אני יכול לנצל 12 אפשרויות. על כן אני רוצה שתיתני לי שתי דקות.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אהה.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שלוש.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חבר הכנסת וייס, אם היית במקומי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הייתי נותן.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כידוע לך, אתה יושב הרבה במקומי, היית נותן דקה וחצי.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נעזוב את זה.</w:t>
      </w:r>
      <w:r w:rsidR="00800FE0">
        <w:rPr>
          <w:rtl/>
        </w:rPr>
        <w:t xml:space="preserve"> </w:t>
      </w:r>
      <w:r w:rsidRPr="00EB59BC">
        <w:rPr>
          <w:rtl/>
        </w:rPr>
        <w:t>הרי אני יכול לבקש להסיר אחת אחרי השנייה. זה באמת דיון חשוב.</w:t>
      </w:r>
      <w:r w:rsidR="00800FE0">
        <w:rPr>
          <w:rtl/>
        </w:rPr>
        <w:t xml:space="preserve"> </w:t>
      </w:r>
      <w:r w:rsidRPr="00EB59BC">
        <w:rPr>
          <w:rtl/>
        </w:rPr>
        <w:t>אני שמח שיהיה דיון במליאה. הנושא הזה לא ירפה מסדר</w:t>
      </w:r>
      <w:r w:rsidR="00800FE0">
        <w:rPr>
          <w:rtl/>
        </w:rPr>
        <w:t>-</w:t>
      </w:r>
      <w:r w:rsidRPr="00EB59BC">
        <w:rPr>
          <w:rtl/>
        </w:rPr>
        <w:t>היום שלנו. לכן ההחלטה היא גם</w:t>
      </w:r>
      <w:r w:rsidR="00800FE0">
        <w:rPr>
          <w:rtl/>
        </w:rPr>
        <w:t xml:space="preserve"> </w:t>
      </w:r>
      <w:r w:rsidRPr="00EB59BC">
        <w:rPr>
          <w:rtl/>
        </w:rPr>
        <w:t>נכונה.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בהשקפותי</w:t>
      </w:r>
      <w:r w:rsidR="00800FE0">
        <w:rPr>
          <w:rtl/>
        </w:rPr>
        <w:t xml:space="preserve"> </w:t>
      </w:r>
      <w:r w:rsidRPr="00EB59BC">
        <w:rPr>
          <w:rtl/>
        </w:rPr>
        <w:t>לגמרי</w:t>
      </w:r>
      <w:r w:rsidR="00800FE0">
        <w:rPr>
          <w:rtl/>
        </w:rPr>
        <w:t xml:space="preserve"> </w:t>
      </w:r>
      <w:r w:rsidRPr="00EB59BC">
        <w:rPr>
          <w:rtl/>
        </w:rPr>
        <w:t>עם חברת הכנסת תמר גוז'נסקי. לא מהיום. אני מזמן חושב</w:t>
      </w:r>
      <w:r w:rsidR="00800FE0">
        <w:rPr>
          <w:rtl/>
        </w:rPr>
        <w:t xml:space="preserve"> </w:t>
      </w:r>
      <w:r w:rsidRPr="00EB59BC">
        <w:rPr>
          <w:rtl/>
        </w:rPr>
        <w:t>שהיה</w:t>
      </w:r>
      <w:r w:rsidR="00800FE0">
        <w:rPr>
          <w:rtl/>
        </w:rPr>
        <w:t xml:space="preserve"> </w:t>
      </w:r>
      <w:r w:rsidRPr="00EB59BC">
        <w:rPr>
          <w:rtl/>
        </w:rPr>
        <w:t>צריך</w:t>
      </w:r>
      <w:r w:rsidR="00800FE0">
        <w:rPr>
          <w:rtl/>
        </w:rPr>
        <w:t xml:space="preserve"> </w:t>
      </w:r>
      <w:r w:rsidRPr="00EB59BC">
        <w:rPr>
          <w:rtl/>
        </w:rPr>
        <w:t>להקים</w:t>
      </w:r>
      <w:r w:rsidR="00800FE0">
        <w:rPr>
          <w:rtl/>
        </w:rPr>
        <w:t xml:space="preserve"> </w:t>
      </w:r>
      <w:r w:rsidRPr="00EB59BC">
        <w:rPr>
          <w:rtl/>
        </w:rPr>
        <w:t>מדינה</w:t>
      </w:r>
      <w:r w:rsidR="00800FE0">
        <w:rPr>
          <w:rtl/>
        </w:rPr>
        <w:t xml:space="preserve"> </w:t>
      </w:r>
      <w:r w:rsidRPr="00EB59BC">
        <w:rPr>
          <w:rtl/>
        </w:rPr>
        <w:t>פלשתינית.</w:t>
      </w:r>
      <w:r w:rsidR="00800FE0">
        <w:rPr>
          <w:rtl/>
        </w:rPr>
        <w:t xml:space="preserve"> </w:t>
      </w:r>
      <w:r w:rsidRPr="00EB59BC">
        <w:rPr>
          <w:rtl/>
        </w:rPr>
        <w:t>לי</w:t>
      </w:r>
      <w:r w:rsidR="00800FE0">
        <w:rPr>
          <w:rtl/>
        </w:rPr>
        <w:t xml:space="preserve"> </w:t>
      </w:r>
      <w:r w:rsidRPr="00EB59BC">
        <w:rPr>
          <w:rtl/>
        </w:rPr>
        <w:t>אישית</w:t>
      </w:r>
      <w:r w:rsidR="00800FE0">
        <w:rPr>
          <w:rtl/>
        </w:rPr>
        <w:t xml:space="preserve"> </w:t>
      </w:r>
      <w:r w:rsidRPr="00EB59BC">
        <w:rPr>
          <w:rtl/>
        </w:rPr>
        <w:t>אין</w:t>
      </w:r>
      <w:r w:rsidR="00800FE0">
        <w:rPr>
          <w:rtl/>
        </w:rPr>
        <w:t xml:space="preserve"> </w:t>
      </w:r>
      <w:r w:rsidRPr="00EB59BC">
        <w:rPr>
          <w:rtl/>
        </w:rPr>
        <w:t>בעיה מיוחדת עם איזה סידור</w:t>
      </w:r>
      <w:r w:rsidR="00800FE0">
        <w:rPr>
          <w:rtl/>
        </w:rPr>
        <w:t xml:space="preserve"> </w:t>
      </w:r>
      <w:r w:rsidRPr="00EB59BC">
        <w:rPr>
          <w:rtl/>
        </w:rPr>
        <w:t>בירושלים;</w:t>
      </w:r>
      <w:r w:rsidR="00800FE0">
        <w:rPr>
          <w:rtl/>
        </w:rPr>
        <w:t xml:space="preserve"> </w:t>
      </w:r>
      <w:r w:rsidRPr="00EB59BC">
        <w:rPr>
          <w:rtl/>
        </w:rPr>
        <w:t>אני מיעוט קטן במפלגתי, גם לא הסתרתי את זה.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נאמר</w:t>
      </w:r>
      <w:r w:rsidR="00800FE0">
        <w:rPr>
          <w:rtl/>
        </w:rPr>
        <w:t xml:space="preserve"> </w:t>
      </w:r>
      <w:r w:rsidRPr="00EB59BC">
        <w:rPr>
          <w:rtl/>
        </w:rPr>
        <w:t>שאני מוריד את ההצעה לסדר</w:t>
      </w:r>
      <w:r w:rsidR="00800FE0">
        <w:rPr>
          <w:rtl/>
        </w:rPr>
        <w:t>-</w:t>
      </w:r>
      <w:r w:rsidRPr="00EB59BC">
        <w:rPr>
          <w:rtl/>
        </w:rPr>
        <w:t>היום של חבר הכנסת שאול יהלום. אני חושב שמי</w:t>
      </w:r>
      <w:r w:rsidR="00800FE0">
        <w:rPr>
          <w:rtl/>
        </w:rPr>
        <w:t xml:space="preserve"> </w:t>
      </w:r>
      <w:r w:rsidRPr="00EB59BC">
        <w:rPr>
          <w:rtl/>
        </w:rPr>
        <w:t>שידבק</w:t>
      </w:r>
      <w:r w:rsidR="00800FE0">
        <w:rPr>
          <w:rtl/>
        </w:rPr>
        <w:t xml:space="preserve"> </w:t>
      </w:r>
      <w:r w:rsidRPr="00EB59BC">
        <w:rPr>
          <w:rtl/>
        </w:rPr>
        <w:t>באופן</w:t>
      </w:r>
      <w:r w:rsidR="00800FE0">
        <w:rPr>
          <w:rtl/>
        </w:rPr>
        <w:t xml:space="preserve"> </w:t>
      </w:r>
      <w:r w:rsidRPr="00EB59BC">
        <w:rPr>
          <w:rtl/>
        </w:rPr>
        <w:t>ריאלי</w:t>
      </w:r>
      <w:r w:rsidR="00800FE0">
        <w:rPr>
          <w:rtl/>
        </w:rPr>
        <w:t xml:space="preserve"> </w:t>
      </w:r>
      <w:r w:rsidRPr="00EB59BC">
        <w:rPr>
          <w:rtl/>
        </w:rPr>
        <w:t>בעמדה</w:t>
      </w:r>
      <w:r w:rsidR="00800FE0">
        <w:rPr>
          <w:rtl/>
        </w:rPr>
        <w:t xml:space="preserve"> </w:t>
      </w:r>
      <w:r w:rsidRPr="00EB59BC">
        <w:rPr>
          <w:rtl/>
        </w:rPr>
        <w:t>הזאת יישאר בסוף עם ה"חמאס" ואולי גם לא, כי גם אש"ף</w:t>
      </w:r>
      <w:r w:rsidR="00800FE0">
        <w:rPr>
          <w:rtl/>
        </w:rPr>
        <w:t xml:space="preserve"> </w:t>
      </w:r>
      <w:r w:rsidRPr="00EB59BC">
        <w:rPr>
          <w:rtl/>
        </w:rPr>
        <w:t>יסכים לסוג של פשרה שתתקבל על רוב רובו של הציבור הישראלי.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ולכן,</w:t>
      </w:r>
      <w:r w:rsidR="00800FE0">
        <w:rPr>
          <w:rtl/>
        </w:rPr>
        <w:t xml:space="preserve"> </w:t>
      </w:r>
      <w:r w:rsidRPr="00EB59BC">
        <w:rPr>
          <w:rtl/>
        </w:rPr>
        <w:t>בבסיס,</w:t>
      </w:r>
      <w:r w:rsidR="00800FE0">
        <w:rPr>
          <w:rtl/>
        </w:rPr>
        <w:t xml:space="preserve"> </w:t>
      </w:r>
      <w:r w:rsidRPr="00EB59BC">
        <w:rPr>
          <w:rtl/>
        </w:rPr>
        <w:t>בפלטפורמה,</w:t>
      </w:r>
      <w:r w:rsidR="00800FE0">
        <w:rPr>
          <w:rtl/>
        </w:rPr>
        <w:t xml:space="preserve"> </w:t>
      </w:r>
      <w:r w:rsidRPr="00EB59BC">
        <w:rPr>
          <w:rtl/>
        </w:rPr>
        <w:t>נראית</w:t>
      </w:r>
      <w:r w:rsidR="00800FE0">
        <w:rPr>
          <w:rtl/>
        </w:rPr>
        <w:t xml:space="preserve"> </w:t>
      </w:r>
      <w:r w:rsidRPr="00EB59BC">
        <w:rPr>
          <w:rtl/>
        </w:rPr>
        <w:t>לי הצעת רעיון איתן</w:t>
      </w:r>
      <w:r w:rsidR="00800FE0">
        <w:rPr>
          <w:rtl/>
        </w:rPr>
        <w:t>-</w:t>
      </w:r>
      <w:r w:rsidRPr="00EB59BC">
        <w:rPr>
          <w:rtl/>
        </w:rPr>
        <w:t>ביילין כרעיון שינצח.</w:t>
      </w:r>
      <w:r w:rsidR="00800FE0">
        <w:rPr>
          <w:rtl/>
        </w:rPr>
        <w:t xml:space="preserve"> </w:t>
      </w: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ינצח,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אומר</w:t>
      </w:r>
      <w:r w:rsidR="00800FE0">
        <w:rPr>
          <w:rtl/>
        </w:rPr>
        <w:t xml:space="preserve"> </w:t>
      </w:r>
      <w:r w:rsidRPr="00EB59BC">
        <w:rPr>
          <w:rtl/>
        </w:rPr>
        <w:t>לכם.</w:t>
      </w:r>
      <w:r w:rsidR="00800FE0">
        <w:rPr>
          <w:rtl/>
        </w:rPr>
        <w:t xml:space="preserve"> </w:t>
      </w:r>
      <w:r w:rsidRPr="00EB59BC">
        <w:rPr>
          <w:rtl/>
        </w:rPr>
        <w:t>הוא ינצח כפתיחה למשא</w:t>
      </w:r>
      <w:r w:rsidR="00800FE0">
        <w:rPr>
          <w:rtl/>
        </w:rPr>
        <w:t>-</w:t>
      </w:r>
      <w:r w:rsidRPr="00EB59BC">
        <w:rPr>
          <w:rtl/>
        </w:rPr>
        <w:t>ומתן או של הממשלה הזאת או של</w:t>
      </w:r>
      <w:r w:rsidR="00800FE0">
        <w:rPr>
          <w:rtl/>
        </w:rPr>
        <w:t xml:space="preserve"> </w:t>
      </w:r>
      <w:r w:rsidRPr="00EB59BC">
        <w:rPr>
          <w:rtl/>
        </w:rPr>
        <w:t>הממשלה</w:t>
      </w:r>
      <w:r w:rsidR="00800FE0">
        <w:rPr>
          <w:rtl/>
        </w:rPr>
        <w:t xml:space="preserve"> </w:t>
      </w:r>
      <w:r w:rsidRPr="00EB59BC">
        <w:rPr>
          <w:rtl/>
        </w:rPr>
        <w:t>הבאה,</w:t>
      </w:r>
      <w:r w:rsidR="00800FE0">
        <w:rPr>
          <w:rtl/>
        </w:rPr>
        <w:t xml:space="preserve"> </w:t>
      </w: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בראשות ברק, אם בראשות אחרת, אם איזה וריאציה של ממשלת אחדות.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יהיה הרעיון. אני לא רוצה בהכרח להישאר עם ה"חמאס". חבר הכנסת שאול יהלום, כך</w:t>
      </w:r>
      <w:r w:rsidR="00800FE0">
        <w:rPr>
          <w:rtl/>
        </w:rPr>
        <w:t xml:space="preserve"> </w:t>
      </w:r>
      <w:r w:rsidRPr="00EB59BC">
        <w:rPr>
          <w:rtl/>
        </w:rPr>
        <w:t>זה</w:t>
      </w:r>
      <w:r w:rsidR="00800FE0">
        <w:rPr>
          <w:rtl/>
        </w:rPr>
        <w:t xml:space="preserve"> </w:t>
      </w:r>
      <w:r w:rsidRPr="00EB59BC">
        <w:rPr>
          <w:rtl/>
        </w:rPr>
        <w:t>יהיה, הוא יבטא את הרעיונות לא של אתמול ולא של שלשום. חבר הכנסת יוסי ביילין</w:t>
      </w:r>
      <w:r w:rsidR="00800FE0">
        <w:rPr>
          <w:rtl/>
        </w:rPr>
        <w:t xml:space="preserve"> –</w:t>
      </w:r>
      <w:r w:rsidRPr="00EB59BC">
        <w:rPr>
          <w:rtl/>
        </w:rPr>
        <w:t xml:space="preserve"> לא של מחר, הוא יעבור הרבה חתחתים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 xml:space="preserve">ועל כן אתה מציע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הוא</w:t>
      </w:r>
      <w:r w:rsidR="00800FE0">
        <w:rPr>
          <w:rtl/>
        </w:rPr>
        <w:t xml:space="preserve"> </w:t>
      </w:r>
      <w:r w:rsidRPr="00EB59BC">
        <w:rPr>
          <w:rtl/>
        </w:rPr>
        <w:t>יהיה</w:t>
      </w:r>
      <w:r w:rsidR="00800FE0">
        <w:rPr>
          <w:rtl/>
        </w:rPr>
        <w:t xml:space="preserve"> </w:t>
      </w:r>
      <w:r w:rsidRPr="00EB59BC">
        <w:rPr>
          <w:rtl/>
        </w:rPr>
        <w:t>איש</w:t>
      </w:r>
      <w:r w:rsidR="00800FE0">
        <w:rPr>
          <w:rtl/>
        </w:rPr>
        <w:t xml:space="preserve"> </w:t>
      </w:r>
      <w:r w:rsidRPr="00EB59BC">
        <w:rPr>
          <w:rtl/>
        </w:rPr>
        <w:t>של מחרתיים. ורק כדי לשמוע את הנאום הכן, העמוק הזה, של חבר</w:t>
      </w:r>
      <w:r w:rsidR="00800FE0">
        <w:rPr>
          <w:rtl/>
        </w:rPr>
        <w:t xml:space="preserve"> </w:t>
      </w:r>
      <w:r w:rsidRPr="00EB59BC">
        <w:rPr>
          <w:rtl/>
        </w:rPr>
        <w:t>הכנסת מיכאל איתן כאן, אני שמח מאוד שהמסמך הזה נמצא על סדר</w:t>
      </w:r>
      <w:r w:rsidR="00800FE0">
        <w:rPr>
          <w:rtl/>
        </w:rPr>
        <w:t>-</w:t>
      </w:r>
      <w:r w:rsidRPr="00EB59BC">
        <w:rPr>
          <w:rtl/>
        </w:rPr>
        <w:t>יומנו הציבורי.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אפשר להעביר לוועדה?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חברת</w:t>
      </w:r>
      <w:r w:rsidR="00800FE0">
        <w:rPr>
          <w:rtl/>
        </w:rPr>
        <w:t xml:space="preserve"> </w:t>
      </w:r>
      <w:r w:rsidRPr="00EB59BC">
        <w:rPr>
          <w:rtl/>
        </w:rPr>
        <w:t>הכנסת</w:t>
      </w:r>
      <w:r w:rsidR="00800FE0">
        <w:rPr>
          <w:rtl/>
        </w:rPr>
        <w:t xml:space="preserve"> </w:t>
      </w:r>
      <w:r w:rsidRPr="00EB59BC">
        <w:rPr>
          <w:rtl/>
        </w:rPr>
        <w:t>גוז'נסקי,</w:t>
      </w:r>
      <w:r w:rsidR="00800FE0">
        <w:rPr>
          <w:rtl/>
        </w:rPr>
        <w:t xml:space="preserve"> </w:t>
      </w:r>
      <w:r w:rsidRPr="00EB59BC">
        <w:rPr>
          <w:rtl/>
        </w:rPr>
        <w:t>את</w:t>
      </w:r>
      <w:r w:rsidR="00800FE0">
        <w:rPr>
          <w:rtl/>
        </w:rPr>
        <w:t xml:space="preserve"> </w:t>
      </w:r>
      <w:r w:rsidRPr="00EB59BC">
        <w:rPr>
          <w:rtl/>
        </w:rPr>
        <w:t>רשומה כמבקשת להסיר את הצעתו של חבר הכנסת יוסי</w:t>
      </w:r>
      <w:r w:rsidR="00800FE0">
        <w:rPr>
          <w:rtl/>
        </w:rPr>
        <w:t xml:space="preserve"> </w:t>
      </w:r>
      <w:r w:rsidRPr="00EB59BC">
        <w:rPr>
          <w:rtl/>
        </w:rPr>
        <w:t>ביילין; במסגרת דקה, גברתי. ואז אנחנו נעבור להצבעות.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מיכאל איתן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 היושבת</w:t>
      </w:r>
      <w:r w:rsidR="00800FE0">
        <w:rPr>
          <w:rtl/>
        </w:rPr>
        <w:t>-</w:t>
      </w:r>
      <w:r w:rsidRPr="00EB59BC">
        <w:rPr>
          <w:rtl/>
        </w:rPr>
        <w:t>ראש, תיתני לנו לחזור בנו מההסכמה להסתפק?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ודאי, אין בעיות.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גברתי</w:t>
      </w:r>
      <w:r w:rsidR="00800FE0">
        <w:rPr>
          <w:rtl/>
        </w:rPr>
        <w:t xml:space="preserve"> </w:t>
      </w:r>
      <w:r w:rsidRPr="00EB59BC">
        <w:rPr>
          <w:rtl/>
        </w:rPr>
        <w:t>היושבת</w:t>
      </w:r>
      <w:r w:rsidR="00800FE0">
        <w:rPr>
          <w:rtl/>
        </w:rPr>
        <w:t>-</w:t>
      </w:r>
      <w:r w:rsidRPr="00EB59BC">
        <w:rPr>
          <w:rtl/>
        </w:rPr>
        <w:t>ראש,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מבקשת</w:t>
      </w:r>
      <w:r w:rsidR="00800FE0">
        <w:rPr>
          <w:rtl/>
        </w:rPr>
        <w:t xml:space="preserve"> </w:t>
      </w:r>
      <w:r w:rsidRPr="00EB59BC">
        <w:rPr>
          <w:rtl/>
        </w:rPr>
        <w:t>להשיב</w:t>
      </w:r>
      <w:r w:rsidR="00800FE0">
        <w:rPr>
          <w:rtl/>
        </w:rPr>
        <w:t xml:space="preserve"> </w:t>
      </w:r>
      <w:r w:rsidRPr="00EB59BC">
        <w:rPr>
          <w:rtl/>
        </w:rPr>
        <w:t>על הדברים שאמר ידידי חבר הכנסת שבח</w:t>
      </w:r>
      <w:r w:rsidR="00800FE0">
        <w:rPr>
          <w:rtl/>
        </w:rPr>
        <w:t xml:space="preserve"> </w:t>
      </w:r>
      <w:r w:rsidRPr="00EB59BC">
        <w:rPr>
          <w:rtl/>
        </w:rPr>
        <w:t>וייס,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שבשנות עבודתנו פה למדנו להכיר טוב זה את זה. אני טוענת </w:t>
      </w:r>
      <w:r w:rsidR="00800FE0">
        <w:rPr>
          <w:rtl/>
        </w:rPr>
        <w:t>–</w:t>
      </w:r>
      <w:r w:rsidRPr="00EB59BC">
        <w:rPr>
          <w:rtl/>
        </w:rPr>
        <w:t xml:space="preserve"> וגם היום, למשל,</w:t>
      </w:r>
      <w:r w:rsidR="00800FE0">
        <w:rPr>
          <w:rtl/>
        </w:rPr>
        <w:t xml:space="preserve"> </w:t>
      </w:r>
      <w:r w:rsidRPr="00EB59BC">
        <w:rPr>
          <w:rtl/>
        </w:rPr>
        <w:t>בהצעת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ההחלטה שאנחנו הגשנו, מה אמרנו? </w:t>
      </w:r>
      <w:r w:rsidR="00800FE0">
        <w:rPr>
          <w:rtl/>
        </w:rPr>
        <w:t>–</w:t>
      </w:r>
      <w:r w:rsidRPr="00EB59BC">
        <w:rPr>
          <w:rtl/>
        </w:rPr>
        <w:t xml:space="preserve"> שהעמדה שלנו צריכה להיות הכרה בזכותם של</w:t>
      </w:r>
      <w:r w:rsidR="00800FE0">
        <w:rPr>
          <w:rtl/>
        </w:rPr>
        <w:t xml:space="preserve"> </w:t>
      </w:r>
      <w:r w:rsidRPr="00EB59BC">
        <w:rPr>
          <w:rtl/>
        </w:rPr>
        <w:t xml:space="preserve">הפלשתינים להגדרה עצמית ולמדינה. אנחנו לא באים לקבוע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  <w:r w:rsidRPr="00EB59BC">
        <w:rPr>
          <w:rtl/>
        </w:rPr>
        <w:t xml:space="preserve"> </w:t>
      </w:r>
      <w:r w:rsidR="00800FE0"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עד איפה?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אנחנו</w:t>
      </w:r>
      <w:r w:rsidR="00800FE0">
        <w:rPr>
          <w:rtl/>
        </w:rPr>
        <w:t xml:space="preserve"> </w:t>
      </w:r>
      <w:r w:rsidRPr="00EB59BC">
        <w:rPr>
          <w:rtl/>
        </w:rPr>
        <w:t>לא</w:t>
      </w:r>
      <w:r w:rsidR="00800FE0">
        <w:rPr>
          <w:rtl/>
        </w:rPr>
        <w:t xml:space="preserve"> </w:t>
      </w:r>
      <w:r w:rsidRPr="00EB59BC">
        <w:rPr>
          <w:rtl/>
        </w:rPr>
        <w:t>באים</w:t>
      </w:r>
      <w:r w:rsidR="00800FE0">
        <w:rPr>
          <w:rtl/>
        </w:rPr>
        <w:t xml:space="preserve"> </w:t>
      </w:r>
      <w:r w:rsidRPr="00EB59BC">
        <w:rPr>
          <w:rtl/>
        </w:rPr>
        <w:t>לקבוע את כל פרטי המשא</w:t>
      </w:r>
      <w:r w:rsidR="00800FE0">
        <w:rPr>
          <w:rtl/>
        </w:rPr>
        <w:t>-</w:t>
      </w:r>
      <w:r w:rsidRPr="00EB59BC">
        <w:rPr>
          <w:rtl/>
        </w:rPr>
        <w:t>ומתן, אבל כאשר אתה קובע במסמך, אדם</w:t>
      </w:r>
      <w:r w:rsidR="00800FE0">
        <w:rPr>
          <w:rtl/>
        </w:rPr>
        <w:t xml:space="preserve"> </w:t>
      </w:r>
      <w:r w:rsidRPr="00EB59BC">
        <w:rPr>
          <w:rtl/>
        </w:rPr>
        <w:t xml:space="preserve">יוני כמו חבר הכנסת יוסי ביילין שקובע במסמך שחלק מהשטח כבר יסופח למדינת ישראל </w:t>
      </w:r>
      <w:r w:rsidR="00800FE0">
        <w:rPr>
          <w:rtl/>
        </w:rPr>
        <w:t xml:space="preserve">– </w:t>
      </w:r>
      <w:r w:rsidRPr="00EB59BC">
        <w:rPr>
          <w:rtl/>
        </w:rPr>
        <w:t>על כך הוויכוח אתי, לא על תוצאה זאת או אחרת.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שבח וייס (העבודה):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שאול יהלום (מפד"ל):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זאב בוים (הליכוד</w:t>
      </w:r>
      <w:r>
        <w:rPr>
          <w:rtl/>
        </w:rPr>
        <w:t>-</w:t>
      </w:r>
      <w:r w:rsidRPr="00800FE0">
        <w:rPr>
          <w:rtl/>
        </w:rPr>
        <w:t>גשר</w:t>
      </w:r>
      <w:r>
        <w:rPr>
          <w:rtl/>
        </w:rPr>
        <w:t>-</w:t>
      </w:r>
      <w:r w:rsidRPr="00800FE0">
        <w:rPr>
          <w:rtl/>
        </w:rPr>
        <w:t>צומת):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  <w:r w:rsidR="00EB59BC" w:rsidRPr="00EB59BC">
        <w:rPr>
          <w:rtl/>
        </w:rPr>
        <w:t xml:space="preserve"> </w:t>
      </w:r>
      <w:r>
        <w:rPr>
          <w:rtl/>
        </w:rPr>
        <w:t>–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תמר גוז'נסקי (חד"ש</w:t>
      </w:r>
      <w:r>
        <w:rPr>
          <w:rtl/>
        </w:rPr>
        <w:t>-</w:t>
      </w:r>
      <w:r w:rsidRPr="00800FE0">
        <w:rPr>
          <w:rtl/>
        </w:rPr>
        <w:t>בל"ד):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ולכן אני ביקשתי את רשות הדיבור, להגיב על הנושא הזה.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תודה רבה.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אני</w:t>
      </w:r>
      <w:r w:rsidR="00800FE0">
        <w:rPr>
          <w:rtl/>
        </w:rPr>
        <w:t xml:space="preserve"> </w:t>
      </w:r>
      <w:r w:rsidRPr="00EB59BC">
        <w:rPr>
          <w:rtl/>
        </w:rPr>
        <w:t>מציעה, שנצביע על דיון במליאה על הצעותיהם של חברי הכנסת</w:t>
      </w:r>
      <w:r w:rsidR="00800FE0">
        <w:rPr>
          <w:rtl/>
        </w:rPr>
        <w:t xml:space="preserve"> </w:t>
      </w:r>
      <w:r w:rsidRPr="00EB59BC">
        <w:rPr>
          <w:rtl/>
        </w:rPr>
        <w:t>מיכאל</w:t>
      </w:r>
      <w:r w:rsidR="00800FE0">
        <w:rPr>
          <w:rtl/>
        </w:rPr>
        <w:t xml:space="preserve"> </w:t>
      </w:r>
      <w:r w:rsidRPr="00EB59BC">
        <w:rPr>
          <w:rtl/>
        </w:rPr>
        <w:t>איתן, יוסי ביילין, שאול יהלום, תמר גוז'נסקי ויוסי שריד. מי בעד? מי נגד?</w:t>
      </w:r>
      <w:r w:rsidR="00800FE0">
        <w:rPr>
          <w:rtl/>
        </w:rPr>
        <w:t xml:space="preserve"> </w:t>
      </w:r>
      <w:r w:rsidRPr="00EB59BC">
        <w:rPr>
          <w:rtl/>
        </w:rPr>
        <w:t>ההצבעה החלה.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צבעה מס' 16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ב</w:t>
      </w:r>
      <w:r w:rsidR="00EB59BC" w:rsidRPr="00EB59BC">
        <w:rPr>
          <w:rtl/>
        </w:rPr>
        <w:t>עד ההצעה לכלול את הנושאים בסדר</w:t>
      </w:r>
      <w:r>
        <w:rPr>
          <w:rtl/>
        </w:rPr>
        <w:t>-</w:t>
      </w:r>
      <w:r w:rsidR="00EB59BC" w:rsidRPr="00EB59BC">
        <w:rPr>
          <w:rtl/>
        </w:rPr>
        <w:t xml:space="preserve">היום של הכנסת </w:t>
      </w:r>
      <w:r>
        <w:rPr>
          <w:rtl/>
        </w:rPr>
        <w:t>–</w:t>
      </w:r>
      <w:r w:rsidR="00EB59BC" w:rsidRPr="00EB59BC">
        <w:rPr>
          <w:rtl/>
        </w:rPr>
        <w:t xml:space="preserve"> 12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גד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</w:p>
    <w:p w:rsidR="004B6841" w:rsidRDefault="00800FE0" w:rsidP="00800FE0">
      <w:pPr>
        <w:pStyle w:val="3"/>
        <w:rPr>
          <w:rtl/>
        </w:rPr>
      </w:pPr>
      <w:r w:rsidRPr="00EB59BC">
        <w:rPr>
          <w:rtl/>
        </w:rPr>
        <w:t>נ</w:t>
      </w:r>
      <w:r w:rsidR="00EB59BC" w:rsidRPr="00EB59BC">
        <w:rPr>
          <w:rtl/>
        </w:rPr>
        <w:t xml:space="preserve">מנעים </w:t>
      </w:r>
      <w:r>
        <w:rPr>
          <w:rtl/>
        </w:rPr>
        <w:t>–</w:t>
      </w:r>
      <w:r w:rsidR="00EB59BC" w:rsidRPr="00EB59BC">
        <w:rPr>
          <w:rtl/>
        </w:rPr>
        <w:t xml:space="preserve"> אין</w:t>
      </w:r>
      <w:r>
        <w:rPr>
          <w:rtl/>
        </w:rPr>
        <w:t xml:space="preserve"> </w:t>
      </w:r>
    </w:p>
    <w:p w:rsidR="00800FE0" w:rsidRDefault="00EB59BC" w:rsidP="00800FE0">
      <w:pPr>
        <w:pStyle w:val="3"/>
        <w:rPr>
          <w:rtl/>
        </w:rPr>
      </w:pPr>
      <w:r w:rsidRPr="00EB59BC">
        <w:rPr>
          <w:rtl/>
        </w:rPr>
        <w:t>ההצעה לכלול את הנושאים שהעלו חברי הכנסת מ' איתן, י' ביילין, ש' יהלום</w:t>
      </w: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ת</w:t>
      </w:r>
      <w:r w:rsidR="00EB59BC" w:rsidRPr="00EB59BC">
        <w:rPr>
          <w:rtl/>
        </w:rPr>
        <w:t>' גוז'נסקי וי' שריד בסדר</w:t>
      </w:r>
      <w:r>
        <w:rPr>
          <w:rtl/>
        </w:rPr>
        <w:t>-</w:t>
      </w:r>
      <w:r w:rsidR="00EB59BC" w:rsidRPr="00EB59BC">
        <w:rPr>
          <w:rtl/>
        </w:rPr>
        <w:t>היום של הכנסת נתקבלה.</w:t>
      </w:r>
    </w:p>
    <w:p w:rsidR="00800FE0" w:rsidRDefault="00800FE0" w:rsidP="00800FE0">
      <w:pPr>
        <w:rPr>
          <w:rtl/>
        </w:rPr>
      </w:pPr>
    </w:p>
    <w:p w:rsidR="00800FE0" w:rsidRPr="00800FE0" w:rsidRDefault="00800FE0" w:rsidP="00800FE0">
      <w:pPr>
        <w:pStyle w:val="a4"/>
        <w:rPr>
          <w:rtl/>
        </w:rPr>
      </w:pPr>
      <w:r w:rsidRPr="00800FE0">
        <w:rPr>
          <w:rtl/>
        </w:rPr>
        <w:t>היו"ר נ' חזן: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אם</w:t>
      </w:r>
      <w:r w:rsidR="00800FE0">
        <w:rPr>
          <w:rtl/>
        </w:rPr>
        <w:t xml:space="preserve"> </w:t>
      </w:r>
      <w:r w:rsidRPr="00EB59BC">
        <w:rPr>
          <w:rtl/>
        </w:rPr>
        <w:t>כן,</w:t>
      </w:r>
      <w:r w:rsidR="00800FE0">
        <w:rPr>
          <w:rtl/>
        </w:rPr>
        <w:t xml:space="preserve"> </w:t>
      </w:r>
      <w:r w:rsidRPr="00EB59BC">
        <w:rPr>
          <w:rtl/>
        </w:rPr>
        <w:t>רוב</w:t>
      </w:r>
      <w:r w:rsidR="00800FE0">
        <w:rPr>
          <w:rtl/>
        </w:rPr>
        <w:t xml:space="preserve"> </w:t>
      </w:r>
      <w:r w:rsidRPr="00EB59BC">
        <w:rPr>
          <w:rtl/>
        </w:rPr>
        <w:t>של</w:t>
      </w:r>
      <w:r w:rsidR="00800FE0">
        <w:rPr>
          <w:rtl/>
        </w:rPr>
        <w:t xml:space="preserve"> </w:t>
      </w:r>
      <w:r w:rsidRPr="00EB59BC">
        <w:rPr>
          <w:rtl/>
        </w:rPr>
        <w:t>12 בעד, אין מתנגדים ואין נמנעים. אני קובעת, שייערך דיון</w:t>
      </w:r>
      <w:r w:rsidR="00800FE0">
        <w:rPr>
          <w:rtl/>
        </w:rPr>
        <w:t xml:space="preserve"> </w:t>
      </w:r>
      <w:r w:rsidRPr="00EB59BC">
        <w:rPr>
          <w:rtl/>
        </w:rPr>
        <w:t>במליאה בנושא הסכם ביילין</w:t>
      </w:r>
      <w:r w:rsidR="00800FE0">
        <w:rPr>
          <w:rtl/>
        </w:rPr>
        <w:t>-</w:t>
      </w:r>
      <w:r w:rsidRPr="00EB59BC">
        <w:rPr>
          <w:rtl/>
        </w:rPr>
        <w:t>איתן.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חברי</w:t>
      </w:r>
      <w:r w:rsidR="00800FE0">
        <w:rPr>
          <w:rtl/>
        </w:rPr>
        <w:t xml:space="preserve"> </w:t>
      </w:r>
      <w:r w:rsidRPr="00EB59BC">
        <w:rPr>
          <w:rtl/>
        </w:rPr>
        <w:t>הכנסת,</w:t>
      </w:r>
      <w:r w:rsidR="00800FE0">
        <w:rPr>
          <w:rtl/>
        </w:rPr>
        <w:t xml:space="preserve"> </w:t>
      </w:r>
      <w:r w:rsidRPr="00EB59BC">
        <w:rPr>
          <w:rtl/>
        </w:rPr>
        <w:t>תם</w:t>
      </w:r>
      <w:r w:rsidR="00800FE0">
        <w:rPr>
          <w:rtl/>
        </w:rPr>
        <w:t xml:space="preserve"> </w:t>
      </w:r>
      <w:r w:rsidRPr="00EB59BC">
        <w:rPr>
          <w:rtl/>
        </w:rPr>
        <w:t>סדר</w:t>
      </w:r>
      <w:r w:rsidR="00800FE0">
        <w:rPr>
          <w:rtl/>
        </w:rPr>
        <w:t>-</w:t>
      </w:r>
      <w:r w:rsidRPr="00EB59BC">
        <w:rPr>
          <w:rtl/>
        </w:rPr>
        <w:t>יומנו.</w:t>
      </w:r>
      <w:r w:rsidR="00800FE0">
        <w:rPr>
          <w:rtl/>
        </w:rPr>
        <w:t xml:space="preserve"> </w:t>
      </w:r>
      <w:r w:rsidRPr="00EB59BC">
        <w:rPr>
          <w:rtl/>
        </w:rPr>
        <w:t>הישיבה</w:t>
      </w:r>
      <w:r w:rsidR="00800FE0">
        <w:rPr>
          <w:rtl/>
        </w:rPr>
        <w:t xml:space="preserve"> </w:t>
      </w:r>
      <w:r w:rsidRPr="00EB59BC">
        <w:rPr>
          <w:rtl/>
        </w:rPr>
        <w:t>הבאה</w:t>
      </w:r>
      <w:r w:rsidR="00800FE0">
        <w:rPr>
          <w:rtl/>
        </w:rPr>
        <w:t xml:space="preserve"> </w:t>
      </w:r>
      <w:r w:rsidRPr="00EB59BC">
        <w:rPr>
          <w:rtl/>
        </w:rPr>
        <w:t xml:space="preserve">של הכנסת </w:t>
      </w:r>
      <w:r w:rsidR="00800FE0">
        <w:rPr>
          <w:rtl/>
        </w:rPr>
        <w:t>–</w:t>
      </w:r>
      <w:r w:rsidRPr="00EB59BC">
        <w:rPr>
          <w:rtl/>
        </w:rPr>
        <w:t xml:space="preserve"> מחר, יום ג', בשעה</w:t>
      </w:r>
      <w:r w:rsidR="00800FE0">
        <w:rPr>
          <w:rtl/>
        </w:rPr>
        <w:t xml:space="preserve"> </w:t>
      </w:r>
      <w:r w:rsidRPr="00EB59BC">
        <w:rPr>
          <w:rtl/>
        </w:rPr>
        <w:t>16:00.</w:t>
      </w:r>
    </w:p>
    <w:p w:rsidR="00800FE0" w:rsidRDefault="00800FE0" w:rsidP="00800FE0">
      <w:pPr>
        <w:rPr>
          <w:rtl/>
        </w:rPr>
      </w:pPr>
    </w:p>
    <w:p w:rsidR="00800FE0" w:rsidRDefault="00EB59BC" w:rsidP="00800FE0">
      <w:pPr>
        <w:rPr>
          <w:rtl/>
        </w:rPr>
      </w:pPr>
      <w:r w:rsidRPr="00EB59BC">
        <w:rPr>
          <w:rtl/>
        </w:rPr>
        <w:t>ישיבת הכנסת נעולה.</w:t>
      </w:r>
    </w:p>
    <w:p w:rsidR="00800FE0" w:rsidRDefault="00800FE0" w:rsidP="00800FE0">
      <w:pPr>
        <w:rPr>
          <w:rtl/>
        </w:rPr>
      </w:pPr>
    </w:p>
    <w:p w:rsidR="00800FE0" w:rsidRDefault="00800FE0" w:rsidP="00800FE0">
      <w:pPr>
        <w:rPr>
          <w:rtl/>
        </w:rPr>
      </w:pPr>
    </w:p>
    <w:p w:rsidR="00800FE0" w:rsidRDefault="00800FE0" w:rsidP="00800FE0">
      <w:pPr>
        <w:pStyle w:val="3"/>
        <w:rPr>
          <w:rtl/>
        </w:rPr>
      </w:pPr>
      <w:r w:rsidRPr="00EB59BC">
        <w:rPr>
          <w:rtl/>
        </w:rPr>
        <w:t>ה</w:t>
      </w:r>
      <w:r w:rsidR="00EB59BC" w:rsidRPr="00EB59BC">
        <w:rPr>
          <w:rtl/>
        </w:rPr>
        <w:t>ישיבה ננעלה בשעה 20:40.</w:t>
      </w:r>
    </w:p>
    <w:p w:rsidR="00185F23" w:rsidRPr="00EB59BC" w:rsidRDefault="00185F23" w:rsidP="00800FE0">
      <w:pPr>
        <w:pStyle w:val="3"/>
        <w:rPr>
          <w:rtl/>
        </w:rPr>
      </w:pPr>
    </w:p>
    <w:sectPr w:rsidR="00185F23" w:rsidRPr="00EB59BC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96"/>
    <w:rsid w:val="00185F23"/>
    <w:rsid w:val="004B6841"/>
    <w:rsid w:val="00800FE0"/>
    <w:rsid w:val="00B15096"/>
    <w:rsid w:val="00C7527F"/>
    <w:rsid w:val="00DF3766"/>
    <w:rsid w:val="00EB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A07178-D9F7-4B08-844B-40E206B5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7F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C7527F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C7527F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C7527F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C7527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7527F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EB59BC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EB59BC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EB59BC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C7527F"/>
  </w:style>
  <w:style w:type="paragraph" w:customStyle="1" w:styleId="a5">
    <w:name w:val="רגיל לא מוזח"/>
    <w:basedOn w:val="a"/>
    <w:link w:val="a6"/>
    <w:qFormat/>
    <w:rsid w:val="00C7527F"/>
    <w:pPr>
      <w:ind w:firstLine="0"/>
    </w:pPr>
  </w:style>
  <w:style w:type="character" w:customStyle="1" w:styleId="a6">
    <w:name w:val="רגיל לא מוזח תו"/>
    <w:link w:val="a5"/>
    <w:rsid w:val="00C7527F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800FE0"/>
    <w:pPr>
      <w:spacing w:after="100"/>
    </w:pPr>
  </w:style>
  <w:style w:type="character" w:styleId="Hyperlink">
    <w:name w:val="Hyperlink"/>
    <w:basedOn w:val="a0"/>
    <w:uiPriority w:val="99"/>
    <w:unhideWhenUsed/>
    <w:rsid w:val="00800FE0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800FE0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800FE0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800FE0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800FE0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800FE0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800FE0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800FE0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800FE0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28987</Words>
  <Characters>144936</Characters>
  <Application>Microsoft Office Word</Application>
  <DocSecurity>0</DocSecurity>
  <Lines>1207</Lines>
  <Paragraphs>347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173576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2016-10-30T08:22:00Z</dcterms:created>
  <dcterms:modified xsi:type="dcterms:W3CDTF">2016-10-30T08:22:00Z</dcterms:modified>
</cp:coreProperties>
</file>